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03AD6" w14:textId="77777777" w:rsidR="00BE1F5E" w:rsidRPr="003C23D3" w:rsidRDefault="00BE1F5E" w:rsidP="00BE1F5E">
      <w:pPr>
        <w:keepNext/>
        <w:bidi/>
        <w:jc w:val="both"/>
        <w:rPr>
          <w:rFonts w:cs="David" w:hint="cs"/>
          <w:b/>
          <w:bCs/>
          <w:rtl/>
        </w:rPr>
      </w:pPr>
      <w:r w:rsidRPr="003C23D3">
        <w:rPr>
          <w:rFonts w:cs="David" w:hint="cs"/>
          <w:b/>
          <w:bCs/>
          <w:rtl/>
        </w:rPr>
        <w:t>ה</w:t>
      </w:r>
      <w:r w:rsidRPr="003C23D3">
        <w:rPr>
          <w:rFonts w:cs="David"/>
          <w:b/>
          <w:bCs/>
          <w:rtl/>
        </w:rPr>
        <w:t xml:space="preserve">כנסת </w:t>
      </w:r>
      <w:r w:rsidRPr="003C23D3">
        <w:rPr>
          <w:rFonts w:cs="David" w:hint="cs"/>
          <w:b/>
          <w:bCs/>
          <w:rtl/>
        </w:rPr>
        <w:t>השמונה-עשרה</w:t>
      </w:r>
      <w:r w:rsidRPr="003C23D3">
        <w:rPr>
          <w:rFonts w:cs="David" w:hint="cs"/>
          <w:b/>
          <w:bCs/>
          <w:rtl/>
        </w:rPr>
        <w:tab/>
        <w:t xml:space="preserve">                                                                 נוסח לא מתוקן              </w:t>
      </w:r>
    </w:p>
    <w:p w14:paraId="55DDF8A3" w14:textId="77777777" w:rsidR="00BE1F5E" w:rsidRPr="003C23D3" w:rsidRDefault="00BE1F5E" w:rsidP="00BE1F5E">
      <w:pPr>
        <w:keepNext/>
        <w:bidi/>
        <w:jc w:val="both"/>
        <w:outlineLvl w:val="0"/>
        <w:rPr>
          <w:rFonts w:cs="David" w:hint="cs"/>
          <w:b/>
          <w:bCs/>
          <w:rtl/>
        </w:rPr>
      </w:pPr>
      <w:r w:rsidRPr="003C23D3">
        <w:rPr>
          <w:rFonts w:cs="David" w:hint="cs"/>
          <w:b/>
          <w:bCs/>
          <w:rtl/>
        </w:rPr>
        <w:t>מושב שני</w:t>
      </w:r>
      <w:r w:rsidRPr="003C23D3">
        <w:rPr>
          <w:rFonts w:cs="David" w:hint="cs"/>
          <w:b/>
          <w:bCs/>
          <w:rtl/>
        </w:rPr>
        <w:tab/>
      </w:r>
      <w:r w:rsidRPr="003C23D3">
        <w:rPr>
          <w:rFonts w:cs="David" w:hint="cs"/>
          <w:b/>
          <w:bCs/>
          <w:rtl/>
        </w:rPr>
        <w:tab/>
      </w:r>
      <w:r w:rsidRPr="003C23D3">
        <w:rPr>
          <w:rFonts w:cs="David" w:hint="cs"/>
          <w:b/>
          <w:bCs/>
          <w:rtl/>
        </w:rPr>
        <w:tab/>
      </w:r>
      <w:r w:rsidRPr="003C23D3">
        <w:rPr>
          <w:rFonts w:cs="David" w:hint="cs"/>
          <w:b/>
          <w:bCs/>
          <w:rtl/>
        </w:rPr>
        <w:tab/>
      </w:r>
      <w:r w:rsidRPr="003C23D3">
        <w:rPr>
          <w:rFonts w:cs="David" w:hint="cs"/>
          <w:b/>
          <w:bCs/>
          <w:rtl/>
        </w:rPr>
        <w:tab/>
      </w:r>
      <w:r w:rsidRPr="003C23D3">
        <w:rPr>
          <w:rFonts w:cs="David" w:hint="cs"/>
          <w:b/>
          <w:bCs/>
          <w:rtl/>
        </w:rPr>
        <w:tab/>
      </w:r>
      <w:r w:rsidRPr="003C23D3">
        <w:rPr>
          <w:rFonts w:cs="David"/>
          <w:b/>
          <w:bCs/>
          <w:rtl/>
        </w:rPr>
        <w:tab/>
      </w:r>
      <w:r w:rsidRPr="003C23D3">
        <w:rPr>
          <w:rFonts w:cs="David" w:hint="cs"/>
          <w:b/>
          <w:bCs/>
          <w:rtl/>
        </w:rPr>
        <w:t xml:space="preserve">         </w:t>
      </w:r>
    </w:p>
    <w:p w14:paraId="3F985756" w14:textId="77777777" w:rsidR="00BE1F5E" w:rsidRPr="003C23D3" w:rsidRDefault="00BE1F5E" w:rsidP="00BE1F5E">
      <w:pPr>
        <w:keepNext/>
        <w:bidi/>
        <w:jc w:val="both"/>
        <w:outlineLvl w:val="0"/>
        <w:rPr>
          <w:rFonts w:cs="David" w:hint="cs"/>
          <w:b/>
          <w:bCs/>
          <w:rtl/>
        </w:rPr>
      </w:pPr>
    </w:p>
    <w:p w14:paraId="525B5B14" w14:textId="77777777" w:rsidR="00BE1F5E" w:rsidRPr="003C23D3" w:rsidRDefault="00BE1F5E" w:rsidP="00BE1F5E">
      <w:pPr>
        <w:keepNext/>
        <w:bidi/>
        <w:jc w:val="both"/>
        <w:outlineLvl w:val="0"/>
        <w:rPr>
          <w:rFonts w:cs="David" w:hint="cs"/>
          <w:b/>
          <w:bCs/>
          <w:rtl/>
        </w:rPr>
      </w:pPr>
    </w:p>
    <w:p w14:paraId="15C1EA21" w14:textId="77777777" w:rsidR="00BE1F5E" w:rsidRPr="003C23D3" w:rsidRDefault="00BE1F5E" w:rsidP="00BE1F5E">
      <w:pPr>
        <w:keepNext/>
        <w:bidi/>
        <w:jc w:val="center"/>
        <w:outlineLvl w:val="0"/>
        <w:rPr>
          <w:rFonts w:cs="David" w:hint="cs"/>
          <w:b/>
          <w:bCs/>
          <w:rtl/>
        </w:rPr>
      </w:pPr>
    </w:p>
    <w:p w14:paraId="4B3FC1FD" w14:textId="77777777" w:rsidR="00BE1F5E" w:rsidRPr="003C23D3" w:rsidRDefault="00BE1F5E" w:rsidP="00BE1F5E">
      <w:pPr>
        <w:keepNext/>
        <w:bidi/>
        <w:jc w:val="center"/>
        <w:outlineLvl w:val="0"/>
        <w:rPr>
          <w:rFonts w:cs="David" w:hint="cs"/>
          <w:b/>
          <w:bCs/>
          <w:rtl/>
        </w:rPr>
      </w:pPr>
      <w:r w:rsidRPr="003C23D3">
        <w:rPr>
          <w:rFonts w:cs="David"/>
          <w:b/>
          <w:bCs/>
          <w:rtl/>
        </w:rPr>
        <w:t xml:space="preserve">פרוטוקול מס' </w:t>
      </w:r>
      <w:r w:rsidRPr="003C23D3">
        <w:rPr>
          <w:rFonts w:cs="David" w:hint="cs"/>
          <w:b/>
          <w:bCs/>
          <w:rtl/>
        </w:rPr>
        <w:t>77</w:t>
      </w:r>
    </w:p>
    <w:p w14:paraId="6801E41E" w14:textId="77777777" w:rsidR="00BE1F5E" w:rsidRPr="003C23D3" w:rsidRDefault="00BE1F5E" w:rsidP="00BE1F5E">
      <w:pPr>
        <w:keepNext/>
        <w:bidi/>
        <w:jc w:val="center"/>
        <w:outlineLvl w:val="0"/>
        <w:rPr>
          <w:rFonts w:cs="David" w:hint="cs"/>
          <w:b/>
          <w:bCs/>
          <w:rtl/>
        </w:rPr>
      </w:pPr>
      <w:r w:rsidRPr="003C23D3">
        <w:rPr>
          <w:rFonts w:cs="David"/>
          <w:b/>
          <w:bCs/>
          <w:rtl/>
        </w:rPr>
        <w:t>מישיב</w:t>
      </w:r>
      <w:r w:rsidRPr="003C23D3">
        <w:rPr>
          <w:rFonts w:cs="David" w:hint="cs"/>
          <w:b/>
          <w:bCs/>
          <w:rtl/>
        </w:rPr>
        <w:t>ת ועדת הכנסת</w:t>
      </w:r>
    </w:p>
    <w:p w14:paraId="2B99519B" w14:textId="77777777" w:rsidR="00BE1F5E" w:rsidRPr="003C23D3" w:rsidRDefault="00BE1F5E" w:rsidP="00BE1F5E">
      <w:pPr>
        <w:keepNext/>
        <w:bidi/>
        <w:jc w:val="center"/>
        <w:rPr>
          <w:rFonts w:cs="David" w:hint="cs"/>
          <w:b/>
          <w:bCs/>
          <w:u w:val="single"/>
          <w:rtl/>
        </w:rPr>
      </w:pPr>
      <w:r w:rsidRPr="003C23D3">
        <w:rPr>
          <w:rFonts w:cs="David" w:hint="cs"/>
          <w:b/>
          <w:bCs/>
          <w:u w:val="single"/>
          <w:rtl/>
        </w:rPr>
        <w:t xml:space="preserve">יום שני, כ"ט באדר </w:t>
      </w:r>
      <w:proofErr w:type="spellStart"/>
      <w:r w:rsidRPr="003C23D3">
        <w:rPr>
          <w:rFonts w:cs="David" w:hint="cs"/>
          <w:b/>
          <w:bCs/>
          <w:u w:val="single"/>
          <w:rtl/>
        </w:rPr>
        <w:t>התש"ע</w:t>
      </w:r>
      <w:proofErr w:type="spellEnd"/>
      <w:r w:rsidRPr="003C23D3">
        <w:rPr>
          <w:rFonts w:cs="David" w:hint="cs"/>
          <w:b/>
          <w:bCs/>
          <w:u w:val="single"/>
          <w:rtl/>
        </w:rPr>
        <w:t xml:space="preserve"> (15 במרץ 2010), שעה: 10:30</w:t>
      </w:r>
    </w:p>
    <w:p w14:paraId="33DC60B4" w14:textId="77777777" w:rsidR="00BE1F5E" w:rsidRPr="003C23D3" w:rsidRDefault="00BE1F5E" w:rsidP="00BE1F5E">
      <w:pPr>
        <w:keepNext/>
        <w:bidi/>
        <w:jc w:val="both"/>
        <w:rPr>
          <w:rFonts w:cs="David"/>
          <w:b/>
          <w:bCs/>
          <w:u w:val="single"/>
          <w:rtl/>
        </w:rPr>
      </w:pPr>
    </w:p>
    <w:p w14:paraId="2876B87A" w14:textId="77777777" w:rsidR="00BE1F5E" w:rsidRPr="003C23D3" w:rsidRDefault="00BE1F5E" w:rsidP="00BE1F5E">
      <w:pPr>
        <w:keepNext/>
        <w:bidi/>
        <w:jc w:val="both"/>
        <w:rPr>
          <w:rFonts w:cs="David" w:hint="cs"/>
          <w:b/>
          <w:bCs/>
          <w:u w:val="single"/>
          <w:rtl/>
        </w:rPr>
      </w:pPr>
    </w:p>
    <w:p w14:paraId="6D8FE70D" w14:textId="77777777" w:rsidR="00BE1F5E" w:rsidRDefault="00BE1F5E" w:rsidP="00BE1F5E">
      <w:pPr>
        <w:keepNext/>
        <w:bidi/>
        <w:jc w:val="both"/>
        <w:rPr>
          <w:rFonts w:cs="David" w:hint="cs"/>
          <w:b/>
          <w:bCs/>
          <w:u w:val="single"/>
          <w:rtl/>
        </w:rPr>
      </w:pPr>
    </w:p>
    <w:p w14:paraId="449FC98B" w14:textId="77777777" w:rsidR="00BE1F5E" w:rsidRPr="003C23D3" w:rsidRDefault="00BE1F5E" w:rsidP="00BE1F5E">
      <w:pPr>
        <w:keepNext/>
        <w:bidi/>
        <w:jc w:val="both"/>
        <w:rPr>
          <w:rFonts w:cs="David" w:hint="cs"/>
          <w:rtl/>
        </w:rPr>
      </w:pPr>
      <w:r w:rsidRPr="003C23D3">
        <w:rPr>
          <w:rFonts w:cs="David" w:hint="cs"/>
          <w:b/>
          <w:bCs/>
          <w:u w:val="single"/>
          <w:rtl/>
        </w:rPr>
        <w:t>סדר היום</w:t>
      </w:r>
      <w:r w:rsidRPr="003C23D3">
        <w:rPr>
          <w:rFonts w:cs="David"/>
          <w:b/>
          <w:bCs/>
          <w:u w:val="single"/>
          <w:rtl/>
        </w:rPr>
        <w:t>:</w:t>
      </w:r>
      <w:r w:rsidRPr="003C23D3">
        <w:rPr>
          <w:rFonts w:cs="David"/>
          <w:rtl/>
        </w:rPr>
        <w:t xml:space="preserve"> </w:t>
      </w:r>
      <w:r w:rsidRPr="003C23D3">
        <w:rPr>
          <w:rFonts w:cs="David" w:hint="cs"/>
          <w:rtl/>
        </w:rPr>
        <w:t xml:space="preserve"> </w:t>
      </w:r>
    </w:p>
    <w:p w14:paraId="4103C205" w14:textId="77777777" w:rsidR="00BE1F5E" w:rsidRDefault="00BE1F5E" w:rsidP="00BE1F5E">
      <w:pPr>
        <w:keepNext/>
        <w:numPr>
          <w:ilvl w:val="0"/>
          <w:numId w:val="2"/>
        </w:numPr>
        <w:autoSpaceDE w:val="0"/>
        <w:autoSpaceDN w:val="0"/>
        <w:bidi/>
        <w:jc w:val="both"/>
        <w:rPr>
          <w:rFonts w:cs="David" w:hint="cs"/>
          <w:b/>
          <w:bCs/>
          <w:rtl/>
        </w:rPr>
      </w:pPr>
      <w:r w:rsidRPr="00DB370D">
        <w:rPr>
          <w:rFonts w:cs="David" w:hint="cs"/>
          <w:b/>
          <w:bCs/>
          <w:rtl/>
        </w:rPr>
        <w:t>בקשת יושבת ראש הוועדה לקידום מעמד האישה להעברת הצעת חוק למניעת הטרדה מינית מוועדת החוקה, חוק ומשפט</w:t>
      </w:r>
      <w:r>
        <w:rPr>
          <w:rFonts w:cs="David" w:hint="cs"/>
          <w:b/>
          <w:bCs/>
          <w:rtl/>
        </w:rPr>
        <w:t>,</w:t>
      </w:r>
      <w:r w:rsidRPr="00DB370D">
        <w:rPr>
          <w:rFonts w:cs="David" w:hint="cs"/>
          <w:b/>
          <w:bCs/>
          <w:rtl/>
        </w:rPr>
        <w:t xml:space="preserve"> לדיון בוועדה לקידום מעמד האישה</w:t>
      </w:r>
      <w:r>
        <w:rPr>
          <w:rFonts w:cs="David" w:hint="cs"/>
          <w:b/>
          <w:bCs/>
          <w:rtl/>
        </w:rPr>
        <w:t>.</w:t>
      </w:r>
    </w:p>
    <w:p w14:paraId="48372291" w14:textId="77777777" w:rsidR="00BE1F5E" w:rsidRPr="00DB370D" w:rsidRDefault="00BE1F5E" w:rsidP="00BE1F5E">
      <w:pPr>
        <w:keepNext/>
        <w:numPr>
          <w:ilvl w:val="0"/>
          <w:numId w:val="2"/>
        </w:numPr>
        <w:autoSpaceDE w:val="0"/>
        <w:autoSpaceDN w:val="0"/>
        <w:bidi/>
        <w:jc w:val="both"/>
        <w:rPr>
          <w:rFonts w:cs="David" w:hint="cs"/>
          <w:b/>
          <w:bCs/>
          <w:rtl/>
        </w:rPr>
      </w:pPr>
      <w:r>
        <w:rPr>
          <w:rFonts w:cs="David" w:hint="cs"/>
          <w:b/>
          <w:bCs/>
          <w:rtl/>
        </w:rPr>
        <w:t xml:space="preserve">המלצות הוועדה הציבורית לקביעת שכר ותשלומים אחרים לחברי הכנסת בנושא: "עוזרים </w:t>
      </w:r>
      <w:proofErr w:type="spellStart"/>
      <w:r>
        <w:rPr>
          <w:rFonts w:cs="David" w:hint="cs"/>
          <w:b/>
          <w:bCs/>
          <w:rtl/>
        </w:rPr>
        <w:t>פרלמנטריים</w:t>
      </w:r>
      <w:proofErr w:type="spellEnd"/>
      <w:r>
        <w:rPr>
          <w:rFonts w:cs="David" w:hint="cs"/>
          <w:b/>
          <w:bCs/>
          <w:rtl/>
        </w:rPr>
        <w:t xml:space="preserve"> </w:t>
      </w:r>
      <w:r>
        <w:rPr>
          <w:rFonts w:cs="David"/>
          <w:b/>
          <w:bCs/>
          <w:rtl/>
        </w:rPr>
        <w:t>–</w:t>
      </w:r>
      <w:r>
        <w:rPr>
          <w:rFonts w:cs="David" w:hint="cs"/>
          <w:b/>
          <w:bCs/>
          <w:rtl/>
        </w:rPr>
        <w:t xml:space="preserve"> פיצול משרות".</w:t>
      </w:r>
    </w:p>
    <w:p w14:paraId="0635EBF9" w14:textId="77777777" w:rsidR="00BE1F5E" w:rsidRDefault="00BE1F5E" w:rsidP="00BE1F5E">
      <w:pPr>
        <w:keepNext/>
        <w:bidi/>
        <w:jc w:val="both"/>
        <w:rPr>
          <w:rFonts w:cs="David" w:hint="cs"/>
          <w:b/>
          <w:bCs/>
          <w:u w:val="single"/>
          <w:rtl/>
        </w:rPr>
      </w:pPr>
    </w:p>
    <w:p w14:paraId="5DAA5405" w14:textId="77777777" w:rsidR="00BE1F5E" w:rsidRPr="003C23D3" w:rsidRDefault="00BE1F5E" w:rsidP="00BE1F5E">
      <w:pPr>
        <w:keepNext/>
        <w:bidi/>
        <w:jc w:val="both"/>
        <w:rPr>
          <w:rFonts w:cs="David" w:hint="cs"/>
          <w:b/>
          <w:bCs/>
          <w:u w:val="single"/>
          <w:rtl/>
        </w:rPr>
      </w:pPr>
    </w:p>
    <w:p w14:paraId="6A66363B" w14:textId="77777777" w:rsidR="00BE1F5E" w:rsidRPr="003C23D3" w:rsidRDefault="00BE1F5E" w:rsidP="00BE1F5E">
      <w:pPr>
        <w:keepNext/>
        <w:bidi/>
        <w:jc w:val="both"/>
        <w:outlineLvl w:val="0"/>
        <w:rPr>
          <w:rFonts w:cs="David"/>
          <w:b/>
          <w:bCs/>
          <w:u w:val="single"/>
          <w:rtl/>
        </w:rPr>
      </w:pPr>
      <w:r w:rsidRPr="003C23D3">
        <w:rPr>
          <w:rFonts w:cs="David"/>
          <w:b/>
          <w:bCs/>
          <w:u w:val="single"/>
          <w:rtl/>
        </w:rPr>
        <w:t>נכחו:</w:t>
      </w:r>
    </w:p>
    <w:p w14:paraId="6E3B5D48" w14:textId="77777777" w:rsidR="00BE1F5E" w:rsidRPr="003C23D3" w:rsidRDefault="00BE1F5E" w:rsidP="00BE1F5E">
      <w:pPr>
        <w:keepNext/>
        <w:bidi/>
        <w:jc w:val="both"/>
        <w:outlineLvl w:val="0"/>
        <w:rPr>
          <w:rFonts w:cs="David" w:hint="cs"/>
          <w:rtl/>
        </w:rPr>
      </w:pPr>
      <w:r w:rsidRPr="003C23D3">
        <w:rPr>
          <w:rFonts w:cs="David"/>
          <w:b/>
          <w:bCs/>
          <w:u w:val="single"/>
          <w:rtl/>
        </w:rPr>
        <w:t>חברי הוועדה</w:t>
      </w:r>
      <w:r w:rsidRPr="003C23D3">
        <w:rPr>
          <w:rFonts w:cs="David"/>
          <w:rtl/>
        </w:rPr>
        <w:t>:</w:t>
      </w:r>
      <w:r w:rsidRPr="003C23D3">
        <w:rPr>
          <w:rFonts w:cs="David"/>
          <w:rtl/>
        </w:rPr>
        <w:tab/>
      </w:r>
    </w:p>
    <w:p w14:paraId="767689EA" w14:textId="77777777" w:rsidR="00BE1F5E" w:rsidRPr="003C23D3" w:rsidRDefault="00BE1F5E" w:rsidP="00BE1F5E">
      <w:pPr>
        <w:keepNext/>
        <w:bidi/>
        <w:jc w:val="both"/>
        <w:outlineLvl w:val="0"/>
        <w:rPr>
          <w:rFonts w:cs="David" w:hint="cs"/>
          <w:rtl/>
        </w:rPr>
      </w:pPr>
      <w:r w:rsidRPr="003C23D3">
        <w:rPr>
          <w:rFonts w:cs="David" w:hint="cs"/>
          <w:rtl/>
        </w:rPr>
        <w:t xml:space="preserve">יריב </w:t>
      </w:r>
      <w:proofErr w:type="spellStart"/>
      <w:r w:rsidRPr="003C23D3">
        <w:rPr>
          <w:rFonts w:cs="David" w:hint="cs"/>
          <w:rtl/>
        </w:rPr>
        <w:t>לוין</w:t>
      </w:r>
      <w:proofErr w:type="spellEnd"/>
      <w:r w:rsidRPr="003C23D3">
        <w:rPr>
          <w:rFonts w:cs="David" w:hint="cs"/>
          <w:rtl/>
        </w:rPr>
        <w:t xml:space="preserve"> </w:t>
      </w:r>
      <w:r w:rsidRPr="003C23D3">
        <w:rPr>
          <w:rFonts w:cs="David"/>
          <w:rtl/>
        </w:rPr>
        <w:t>–</w:t>
      </w:r>
      <w:r w:rsidRPr="003C23D3">
        <w:rPr>
          <w:rFonts w:cs="David" w:hint="cs"/>
          <w:rtl/>
        </w:rPr>
        <w:t xml:space="preserve"> היו"ר</w:t>
      </w:r>
    </w:p>
    <w:p w14:paraId="3C95D277" w14:textId="77777777" w:rsidR="00BE1F5E" w:rsidRDefault="00BE1F5E" w:rsidP="00BE1F5E">
      <w:pPr>
        <w:keepNext/>
        <w:bidi/>
        <w:jc w:val="both"/>
        <w:outlineLvl w:val="0"/>
        <w:rPr>
          <w:rFonts w:cs="David" w:hint="cs"/>
          <w:rtl/>
        </w:rPr>
      </w:pPr>
      <w:r w:rsidRPr="003C23D3">
        <w:rPr>
          <w:rFonts w:cs="David" w:hint="cs"/>
          <w:rtl/>
        </w:rPr>
        <w:t>יושב ראש הכנסת, ראובן ריבלין</w:t>
      </w:r>
    </w:p>
    <w:p w14:paraId="5AB7EDD4" w14:textId="77777777" w:rsidR="00BE1F5E" w:rsidRDefault="00BE1F5E" w:rsidP="00BE1F5E">
      <w:pPr>
        <w:keepNext/>
        <w:bidi/>
        <w:jc w:val="both"/>
        <w:outlineLvl w:val="0"/>
        <w:rPr>
          <w:rFonts w:cs="David" w:hint="cs"/>
          <w:rtl/>
        </w:rPr>
      </w:pPr>
      <w:r w:rsidRPr="000E4534">
        <w:rPr>
          <w:rFonts w:cs="David" w:hint="cs"/>
          <w:rtl/>
        </w:rPr>
        <w:t>יושבת ראש ועדת האתיקה, שלי יחימוביץ</w:t>
      </w:r>
    </w:p>
    <w:p w14:paraId="5D2BCC9C" w14:textId="77777777" w:rsidR="00BE1F5E" w:rsidRDefault="00BE1F5E" w:rsidP="00BE1F5E">
      <w:pPr>
        <w:keepNext/>
        <w:bidi/>
        <w:jc w:val="both"/>
        <w:outlineLvl w:val="0"/>
        <w:rPr>
          <w:rFonts w:cs="David" w:hint="cs"/>
          <w:rtl/>
        </w:rPr>
      </w:pPr>
      <w:r>
        <w:rPr>
          <w:rFonts w:cs="David" w:hint="cs"/>
          <w:rtl/>
        </w:rPr>
        <w:t>רוחמה אברהם-בלילא</w:t>
      </w:r>
    </w:p>
    <w:p w14:paraId="74555A68" w14:textId="77777777" w:rsidR="00BE1F5E" w:rsidRDefault="00BE1F5E" w:rsidP="00BE1F5E">
      <w:pPr>
        <w:keepNext/>
        <w:bidi/>
        <w:jc w:val="both"/>
        <w:outlineLvl w:val="0"/>
        <w:rPr>
          <w:rFonts w:cs="David" w:hint="cs"/>
          <w:rtl/>
        </w:rPr>
      </w:pPr>
      <w:r>
        <w:rPr>
          <w:rFonts w:cs="David" w:hint="cs"/>
          <w:rtl/>
        </w:rPr>
        <w:t xml:space="preserve">עפו </w:t>
      </w:r>
      <w:proofErr w:type="spellStart"/>
      <w:r>
        <w:rPr>
          <w:rFonts w:cs="David" w:hint="cs"/>
          <w:rtl/>
        </w:rPr>
        <w:t>אגבאריה</w:t>
      </w:r>
      <w:proofErr w:type="spellEnd"/>
      <w:r>
        <w:rPr>
          <w:rFonts w:cs="David" w:hint="cs"/>
          <w:rtl/>
        </w:rPr>
        <w:t xml:space="preserve"> </w:t>
      </w:r>
    </w:p>
    <w:p w14:paraId="097A2A8A" w14:textId="77777777" w:rsidR="00BE1F5E" w:rsidRDefault="00BE1F5E" w:rsidP="00BE1F5E">
      <w:pPr>
        <w:keepNext/>
        <w:bidi/>
        <w:jc w:val="both"/>
        <w:outlineLvl w:val="0"/>
        <w:rPr>
          <w:rFonts w:cs="David" w:hint="cs"/>
          <w:rtl/>
        </w:rPr>
      </w:pPr>
      <w:r>
        <w:rPr>
          <w:rFonts w:cs="David" w:hint="cs"/>
          <w:rtl/>
        </w:rPr>
        <w:t>יעקב אדרי</w:t>
      </w:r>
    </w:p>
    <w:p w14:paraId="2EBEB332" w14:textId="77777777" w:rsidR="00BE1F5E" w:rsidRDefault="00BE1F5E" w:rsidP="00BE1F5E">
      <w:pPr>
        <w:keepNext/>
        <w:bidi/>
        <w:jc w:val="both"/>
        <w:outlineLvl w:val="0"/>
        <w:rPr>
          <w:rFonts w:cs="David" w:hint="cs"/>
          <w:rtl/>
        </w:rPr>
      </w:pPr>
      <w:r>
        <w:rPr>
          <w:rFonts w:cs="David" w:hint="cs"/>
          <w:rtl/>
        </w:rPr>
        <w:t xml:space="preserve">אורי </w:t>
      </w:r>
      <w:proofErr w:type="spellStart"/>
      <w:r>
        <w:rPr>
          <w:rFonts w:cs="David" w:hint="cs"/>
          <w:rtl/>
        </w:rPr>
        <w:t>אורבך</w:t>
      </w:r>
      <w:proofErr w:type="spellEnd"/>
    </w:p>
    <w:p w14:paraId="64ED4E71" w14:textId="77777777" w:rsidR="00BE1F5E" w:rsidRDefault="00BE1F5E" w:rsidP="00BE1F5E">
      <w:pPr>
        <w:keepNext/>
        <w:bidi/>
        <w:jc w:val="both"/>
        <w:outlineLvl w:val="0"/>
        <w:rPr>
          <w:rFonts w:cs="David" w:hint="cs"/>
          <w:rtl/>
        </w:rPr>
      </w:pPr>
      <w:r>
        <w:rPr>
          <w:rFonts w:cs="David" w:hint="cs"/>
          <w:rtl/>
        </w:rPr>
        <w:t>אריה אלדד</w:t>
      </w:r>
    </w:p>
    <w:p w14:paraId="7EE7379D" w14:textId="77777777" w:rsidR="00BE1F5E" w:rsidRDefault="00BE1F5E" w:rsidP="00BE1F5E">
      <w:pPr>
        <w:keepNext/>
        <w:bidi/>
        <w:jc w:val="both"/>
        <w:outlineLvl w:val="0"/>
        <w:rPr>
          <w:rFonts w:cs="David" w:hint="cs"/>
          <w:rtl/>
        </w:rPr>
      </w:pPr>
      <w:r>
        <w:rPr>
          <w:rFonts w:cs="David" w:hint="cs"/>
          <w:rtl/>
        </w:rPr>
        <w:t xml:space="preserve">זאב </w:t>
      </w:r>
      <w:proofErr w:type="spellStart"/>
      <w:r>
        <w:rPr>
          <w:rFonts w:cs="David" w:hint="cs"/>
          <w:rtl/>
        </w:rPr>
        <w:t>אלקין</w:t>
      </w:r>
      <w:proofErr w:type="spellEnd"/>
    </w:p>
    <w:p w14:paraId="074D77D4" w14:textId="77777777" w:rsidR="00BE1F5E" w:rsidRDefault="00BE1F5E" w:rsidP="00BE1F5E">
      <w:pPr>
        <w:keepNext/>
        <w:bidi/>
        <w:jc w:val="both"/>
        <w:outlineLvl w:val="0"/>
        <w:rPr>
          <w:rFonts w:cs="David" w:hint="cs"/>
          <w:rtl/>
        </w:rPr>
      </w:pPr>
      <w:r>
        <w:rPr>
          <w:rFonts w:cs="David" w:hint="cs"/>
          <w:rtl/>
        </w:rPr>
        <w:t>דניאל בן סימון</w:t>
      </w:r>
    </w:p>
    <w:p w14:paraId="41FAA1CF" w14:textId="77777777" w:rsidR="00BE1F5E" w:rsidRDefault="00BE1F5E" w:rsidP="00BE1F5E">
      <w:pPr>
        <w:keepNext/>
        <w:bidi/>
        <w:jc w:val="both"/>
        <w:outlineLvl w:val="0"/>
        <w:rPr>
          <w:rFonts w:cs="David" w:hint="cs"/>
          <w:rtl/>
        </w:rPr>
      </w:pPr>
      <w:r>
        <w:rPr>
          <w:rFonts w:cs="David" w:hint="cs"/>
          <w:rtl/>
        </w:rPr>
        <w:t>ניצן הורוביץ</w:t>
      </w:r>
    </w:p>
    <w:p w14:paraId="471E58F7" w14:textId="77777777" w:rsidR="00BE1F5E" w:rsidRDefault="00BE1F5E" w:rsidP="00BE1F5E">
      <w:pPr>
        <w:keepNext/>
        <w:bidi/>
        <w:jc w:val="both"/>
        <w:outlineLvl w:val="0"/>
        <w:rPr>
          <w:rFonts w:cs="David" w:hint="cs"/>
          <w:rtl/>
        </w:rPr>
      </w:pPr>
      <w:r>
        <w:rPr>
          <w:rFonts w:cs="David" w:hint="cs"/>
          <w:rtl/>
        </w:rPr>
        <w:t>נסים זאב</w:t>
      </w:r>
    </w:p>
    <w:p w14:paraId="7247E29B" w14:textId="77777777" w:rsidR="00BE1F5E" w:rsidRDefault="00BE1F5E" w:rsidP="00BE1F5E">
      <w:pPr>
        <w:keepNext/>
        <w:bidi/>
        <w:jc w:val="both"/>
        <w:outlineLvl w:val="0"/>
        <w:rPr>
          <w:rFonts w:cs="David" w:hint="cs"/>
          <w:rtl/>
        </w:rPr>
      </w:pPr>
      <w:r>
        <w:rPr>
          <w:rFonts w:cs="David" w:hint="cs"/>
          <w:rtl/>
        </w:rPr>
        <w:t xml:space="preserve">ציפי </w:t>
      </w:r>
      <w:proofErr w:type="spellStart"/>
      <w:r>
        <w:rPr>
          <w:rFonts w:cs="David" w:hint="cs"/>
          <w:rtl/>
        </w:rPr>
        <w:t>חוטובלי</w:t>
      </w:r>
      <w:proofErr w:type="spellEnd"/>
    </w:p>
    <w:p w14:paraId="4ACD3D35" w14:textId="77777777" w:rsidR="00BE1F5E" w:rsidRDefault="00BE1F5E" w:rsidP="00BE1F5E">
      <w:pPr>
        <w:keepNext/>
        <w:bidi/>
        <w:jc w:val="both"/>
        <w:outlineLvl w:val="0"/>
        <w:rPr>
          <w:rFonts w:cs="David" w:hint="cs"/>
          <w:rtl/>
        </w:rPr>
      </w:pPr>
      <w:r>
        <w:rPr>
          <w:rFonts w:cs="David" w:hint="cs"/>
          <w:rtl/>
        </w:rPr>
        <w:t>דב חנין</w:t>
      </w:r>
    </w:p>
    <w:p w14:paraId="3EB1FF7C" w14:textId="77777777" w:rsidR="00BE1F5E" w:rsidRDefault="00BE1F5E" w:rsidP="00BE1F5E">
      <w:pPr>
        <w:keepNext/>
        <w:bidi/>
        <w:jc w:val="both"/>
        <w:outlineLvl w:val="0"/>
        <w:rPr>
          <w:rFonts w:cs="David" w:hint="cs"/>
          <w:rtl/>
        </w:rPr>
      </w:pPr>
      <w:r>
        <w:rPr>
          <w:rFonts w:cs="David" w:hint="cs"/>
          <w:rtl/>
        </w:rPr>
        <w:t>אחמד טיבי</w:t>
      </w:r>
    </w:p>
    <w:p w14:paraId="4DA2FABC" w14:textId="77777777" w:rsidR="00BE1F5E" w:rsidRDefault="00BE1F5E" w:rsidP="00BE1F5E">
      <w:pPr>
        <w:keepNext/>
        <w:bidi/>
        <w:jc w:val="both"/>
        <w:outlineLvl w:val="0"/>
        <w:rPr>
          <w:rFonts w:cs="David" w:hint="cs"/>
          <w:rtl/>
        </w:rPr>
      </w:pPr>
      <w:r>
        <w:rPr>
          <w:rFonts w:cs="David" w:hint="cs"/>
          <w:rtl/>
        </w:rPr>
        <w:t>חיים כץ</w:t>
      </w:r>
    </w:p>
    <w:p w14:paraId="0079CB1A" w14:textId="77777777" w:rsidR="00BE1F5E" w:rsidRDefault="00BE1F5E" w:rsidP="00BE1F5E">
      <w:pPr>
        <w:keepNext/>
        <w:bidi/>
        <w:jc w:val="both"/>
        <w:outlineLvl w:val="0"/>
        <w:rPr>
          <w:rFonts w:cs="David" w:hint="cs"/>
          <w:rtl/>
        </w:rPr>
      </w:pPr>
      <w:r>
        <w:rPr>
          <w:rFonts w:cs="David" w:hint="cs"/>
          <w:rtl/>
        </w:rPr>
        <w:t>מנחם אליעזר מוזס</w:t>
      </w:r>
    </w:p>
    <w:p w14:paraId="5B715EE3" w14:textId="77777777" w:rsidR="00BE1F5E" w:rsidRDefault="00BE1F5E" w:rsidP="00BE1F5E">
      <w:pPr>
        <w:keepNext/>
        <w:bidi/>
        <w:jc w:val="both"/>
        <w:outlineLvl w:val="0"/>
        <w:rPr>
          <w:rFonts w:cs="David" w:hint="cs"/>
          <w:rtl/>
        </w:rPr>
      </w:pPr>
      <w:r>
        <w:rPr>
          <w:rFonts w:cs="David" w:hint="cs"/>
          <w:rtl/>
        </w:rPr>
        <w:t>שלמה מולה</w:t>
      </w:r>
    </w:p>
    <w:p w14:paraId="27521E62" w14:textId="77777777" w:rsidR="00BE1F5E" w:rsidRDefault="00BE1F5E" w:rsidP="00BE1F5E">
      <w:pPr>
        <w:keepNext/>
        <w:bidi/>
        <w:jc w:val="both"/>
        <w:outlineLvl w:val="0"/>
        <w:rPr>
          <w:rFonts w:cs="David" w:hint="cs"/>
          <w:rtl/>
        </w:rPr>
      </w:pPr>
      <w:r>
        <w:rPr>
          <w:rFonts w:cs="David" w:hint="cs"/>
          <w:rtl/>
        </w:rPr>
        <w:t>משה מוץ מטלון</w:t>
      </w:r>
    </w:p>
    <w:p w14:paraId="14645478" w14:textId="77777777" w:rsidR="00BE1F5E" w:rsidRDefault="00BE1F5E" w:rsidP="00BE1F5E">
      <w:pPr>
        <w:keepNext/>
        <w:bidi/>
        <w:jc w:val="both"/>
        <w:outlineLvl w:val="0"/>
        <w:rPr>
          <w:rFonts w:cs="David" w:hint="cs"/>
          <w:rtl/>
        </w:rPr>
      </w:pPr>
      <w:r>
        <w:rPr>
          <w:rFonts w:cs="David" w:hint="cs"/>
          <w:rtl/>
        </w:rPr>
        <w:t>אברהם מיכאלי</w:t>
      </w:r>
    </w:p>
    <w:p w14:paraId="68094247" w14:textId="77777777" w:rsidR="00BE1F5E" w:rsidRDefault="00BE1F5E" w:rsidP="00BE1F5E">
      <w:pPr>
        <w:keepNext/>
        <w:bidi/>
        <w:jc w:val="both"/>
        <w:outlineLvl w:val="0"/>
        <w:rPr>
          <w:rFonts w:cs="David" w:hint="cs"/>
          <w:rtl/>
        </w:rPr>
      </w:pPr>
      <w:r>
        <w:rPr>
          <w:rFonts w:cs="David" w:hint="cs"/>
          <w:rtl/>
        </w:rPr>
        <w:t>אלכס מילר</w:t>
      </w:r>
    </w:p>
    <w:p w14:paraId="464090F5" w14:textId="77777777" w:rsidR="00BE1F5E" w:rsidRDefault="00BE1F5E" w:rsidP="00BE1F5E">
      <w:pPr>
        <w:keepNext/>
        <w:bidi/>
        <w:jc w:val="both"/>
        <w:outlineLvl w:val="0"/>
        <w:rPr>
          <w:rFonts w:cs="David" w:hint="cs"/>
          <w:rtl/>
        </w:rPr>
      </w:pPr>
      <w:r>
        <w:rPr>
          <w:rFonts w:cs="David" w:hint="cs"/>
          <w:rtl/>
        </w:rPr>
        <w:t xml:space="preserve">סעיד </w:t>
      </w:r>
      <w:proofErr w:type="spellStart"/>
      <w:r>
        <w:rPr>
          <w:rFonts w:cs="David" w:hint="cs"/>
          <w:rtl/>
        </w:rPr>
        <w:t>נאפע</w:t>
      </w:r>
      <w:proofErr w:type="spellEnd"/>
    </w:p>
    <w:p w14:paraId="3605E7D0" w14:textId="77777777" w:rsidR="00BE1F5E" w:rsidRDefault="00BE1F5E" w:rsidP="00BE1F5E">
      <w:pPr>
        <w:keepNext/>
        <w:bidi/>
        <w:jc w:val="both"/>
        <w:outlineLvl w:val="0"/>
        <w:rPr>
          <w:rFonts w:cs="David" w:hint="cs"/>
          <w:rtl/>
        </w:rPr>
      </w:pPr>
      <w:r>
        <w:rPr>
          <w:rFonts w:cs="David" w:hint="cs"/>
          <w:rtl/>
        </w:rPr>
        <w:t xml:space="preserve">ציון </w:t>
      </w:r>
      <w:proofErr w:type="spellStart"/>
      <w:r>
        <w:rPr>
          <w:rFonts w:cs="David" w:hint="cs"/>
          <w:rtl/>
        </w:rPr>
        <w:t>פיניאן</w:t>
      </w:r>
      <w:proofErr w:type="spellEnd"/>
    </w:p>
    <w:p w14:paraId="1B9AE41E" w14:textId="77777777" w:rsidR="00BE1F5E" w:rsidRDefault="00BE1F5E" w:rsidP="00BE1F5E">
      <w:pPr>
        <w:keepNext/>
        <w:bidi/>
        <w:jc w:val="both"/>
        <w:outlineLvl w:val="0"/>
        <w:rPr>
          <w:rFonts w:cs="David" w:hint="cs"/>
          <w:rtl/>
        </w:rPr>
      </w:pPr>
      <w:r>
        <w:rPr>
          <w:rFonts w:cs="David" w:hint="cs"/>
          <w:rtl/>
        </w:rPr>
        <w:t>מירי רגב</w:t>
      </w:r>
    </w:p>
    <w:p w14:paraId="202E064D" w14:textId="77777777" w:rsidR="00BE1F5E" w:rsidRDefault="00BE1F5E" w:rsidP="00BE1F5E">
      <w:pPr>
        <w:keepNext/>
        <w:bidi/>
        <w:jc w:val="both"/>
        <w:outlineLvl w:val="0"/>
        <w:rPr>
          <w:rFonts w:cs="David" w:hint="cs"/>
          <w:rtl/>
        </w:rPr>
      </w:pPr>
      <w:r>
        <w:rPr>
          <w:rFonts w:cs="David" w:hint="cs"/>
          <w:rtl/>
        </w:rPr>
        <w:t>דודו רותם</w:t>
      </w:r>
    </w:p>
    <w:p w14:paraId="20B482AE" w14:textId="77777777" w:rsidR="00BE1F5E" w:rsidRDefault="00BE1F5E" w:rsidP="00BE1F5E">
      <w:pPr>
        <w:keepNext/>
        <w:bidi/>
        <w:jc w:val="both"/>
        <w:outlineLvl w:val="0"/>
        <w:rPr>
          <w:rFonts w:cs="David" w:hint="cs"/>
          <w:rtl/>
        </w:rPr>
      </w:pPr>
      <w:r>
        <w:rPr>
          <w:rFonts w:cs="David" w:hint="cs"/>
          <w:rtl/>
        </w:rPr>
        <w:t>כרמל שאמה</w:t>
      </w:r>
    </w:p>
    <w:p w14:paraId="4806045C" w14:textId="77777777" w:rsidR="00BE1F5E" w:rsidRDefault="00BE1F5E" w:rsidP="00BE1F5E">
      <w:pPr>
        <w:keepNext/>
        <w:bidi/>
        <w:jc w:val="both"/>
        <w:outlineLvl w:val="0"/>
        <w:rPr>
          <w:rFonts w:cs="David" w:hint="cs"/>
          <w:rtl/>
        </w:rPr>
      </w:pPr>
      <w:r>
        <w:rPr>
          <w:rFonts w:cs="David" w:hint="cs"/>
          <w:rtl/>
        </w:rPr>
        <w:t>נחמן שי</w:t>
      </w:r>
    </w:p>
    <w:p w14:paraId="29E20B46" w14:textId="77777777" w:rsidR="00BE1F5E" w:rsidRDefault="00BE1F5E" w:rsidP="00BE1F5E">
      <w:pPr>
        <w:keepNext/>
        <w:bidi/>
        <w:jc w:val="both"/>
        <w:outlineLvl w:val="0"/>
        <w:rPr>
          <w:rFonts w:cs="David" w:hint="cs"/>
          <w:rtl/>
        </w:rPr>
      </w:pPr>
      <w:r>
        <w:rPr>
          <w:rFonts w:cs="David" w:hint="cs"/>
          <w:rtl/>
        </w:rPr>
        <w:t>רונית תירוש</w:t>
      </w:r>
    </w:p>
    <w:p w14:paraId="5FD74BB4" w14:textId="77777777" w:rsidR="00BE1F5E" w:rsidRDefault="00BE1F5E" w:rsidP="00BE1F5E">
      <w:pPr>
        <w:keepNext/>
        <w:bidi/>
        <w:jc w:val="both"/>
        <w:outlineLvl w:val="0"/>
        <w:rPr>
          <w:rFonts w:cs="David" w:hint="cs"/>
          <w:rtl/>
        </w:rPr>
      </w:pPr>
    </w:p>
    <w:p w14:paraId="618018F9" w14:textId="77777777" w:rsidR="00BE1F5E" w:rsidRDefault="00BE1F5E" w:rsidP="00BE1F5E">
      <w:pPr>
        <w:keepNext/>
        <w:bidi/>
        <w:jc w:val="both"/>
        <w:outlineLvl w:val="0"/>
        <w:rPr>
          <w:rFonts w:cs="David" w:hint="cs"/>
          <w:rtl/>
        </w:rPr>
      </w:pPr>
      <w:r>
        <w:rPr>
          <w:rFonts w:cs="David" w:hint="cs"/>
          <w:rtl/>
        </w:rPr>
        <w:t>מנכ"ל הכנסת, דן לנדאו</w:t>
      </w:r>
    </w:p>
    <w:p w14:paraId="0A4AE778" w14:textId="77777777" w:rsidR="00BE1F5E" w:rsidRDefault="00BE1F5E" w:rsidP="00BE1F5E">
      <w:pPr>
        <w:keepNext/>
        <w:bidi/>
        <w:jc w:val="both"/>
        <w:outlineLvl w:val="0"/>
        <w:rPr>
          <w:rFonts w:cs="David" w:hint="cs"/>
          <w:rtl/>
        </w:rPr>
      </w:pPr>
      <w:r>
        <w:rPr>
          <w:rFonts w:cs="David" w:hint="cs"/>
          <w:rtl/>
        </w:rPr>
        <w:t>מזכיר הכנסת, איל ינון</w:t>
      </w:r>
    </w:p>
    <w:p w14:paraId="769EA65B" w14:textId="77777777" w:rsidR="00BE1F5E" w:rsidRPr="003C23D3" w:rsidRDefault="00BE1F5E" w:rsidP="00BE1F5E">
      <w:pPr>
        <w:keepNext/>
        <w:bidi/>
        <w:jc w:val="both"/>
        <w:outlineLvl w:val="0"/>
        <w:rPr>
          <w:rFonts w:cs="David" w:hint="cs"/>
          <w:rtl/>
        </w:rPr>
      </w:pPr>
      <w:r>
        <w:rPr>
          <w:rFonts w:cs="David" w:hint="cs"/>
          <w:rtl/>
        </w:rPr>
        <w:t>חשב הכנסת, אבי לוי</w:t>
      </w:r>
    </w:p>
    <w:p w14:paraId="3F60E100" w14:textId="77777777" w:rsidR="00BE1F5E" w:rsidRPr="003C23D3" w:rsidRDefault="00BE1F5E" w:rsidP="00BE1F5E">
      <w:pPr>
        <w:keepNext/>
        <w:bidi/>
        <w:jc w:val="both"/>
        <w:outlineLvl w:val="0"/>
        <w:rPr>
          <w:rFonts w:cs="David" w:hint="cs"/>
          <w:b/>
          <w:bCs/>
          <w:u w:val="single"/>
          <w:rtl/>
        </w:rPr>
      </w:pPr>
    </w:p>
    <w:p w14:paraId="02A4A53B" w14:textId="77777777" w:rsidR="00BE1F5E" w:rsidRPr="003C23D3" w:rsidRDefault="00BE1F5E" w:rsidP="00BE1F5E">
      <w:pPr>
        <w:keepNext/>
        <w:bidi/>
        <w:jc w:val="both"/>
        <w:outlineLvl w:val="0"/>
        <w:rPr>
          <w:rFonts w:cs="David" w:hint="cs"/>
          <w:rtl/>
        </w:rPr>
      </w:pPr>
      <w:r w:rsidRPr="003C23D3">
        <w:rPr>
          <w:rFonts w:cs="David"/>
          <w:b/>
          <w:bCs/>
          <w:u w:val="single"/>
          <w:rtl/>
        </w:rPr>
        <w:t>מוזמנים</w:t>
      </w:r>
      <w:r w:rsidRPr="003C23D3">
        <w:rPr>
          <w:rFonts w:cs="David"/>
          <w:rtl/>
        </w:rPr>
        <w:t>:</w:t>
      </w:r>
    </w:p>
    <w:p w14:paraId="01636EF3" w14:textId="77777777" w:rsidR="00BE1F5E" w:rsidRPr="003C23D3" w:rsidRDefault="00BE1F5E" w:rsidP="00BE1F5E">
      <w:pPr>
        <w:keepNext/>
        <w:bidi/>
        <w:jc w:val="both"/>
        <w:outlineLvl w:val="0"/>
        <w:rPr>
          <w:rFonts w:cs="David" w:hint="cs"/>
          <w:rtl/>
        </w:rPr>
      </w:pPr>
      <w:r>
        <w:rPr>
          <w:rFonts w:cs="David" w:hint="cs"/>
          <w:rtl/>
        </w:rPr>
        <w:t xml:space="preserve">יושב ראש הוועדה הציבורית לקביעת שכר ותשלומים אחרים לחברי הכנסת, </w:t>
      </w:r>
      <w:r w:rsidRPr="003C23D3">
        <w:rPr>
          <w:rFonts w:cs="David" w:hint="cs"/>
          <w:rtl/>
        </w:rPr>
        <w:t xml:space="preserve">פרופ' </w:t>
      </w:r>
      <w:r>
        <w:rPr>
          <w:rFonts w:cs="David" w:hint="cs"/>
          <w:rtl/>
        </w:rPr>
        <w:t xml:space="preserve">ראובן </w:t>
      </w:r>
      <w:proofErr w:type="spellStart"/>
      <w:r w:rsidRPr="003C23D3">
        <w:rPr>
          <w:rFonts w:cs="David" w:hint="cs"/>
          <w:rtl/>
        </w:rPr>
        <w:t>גרונאו</w:t>
      </w:r>
      <w:proofErr w:type="spellEnd"/>
    </w:p>
    <w:p w14:paraId="5EA421B1" w14:textId="77777777" w:rsidR="00BE1F5E" w:rsidRDefault="00BE1F5E" w:rsidP="00BE1F5E">
      <w:pPr>
        <w:keepNext/>
        <w:bidi/>
        <w:jc w:val="both"/>
        <w:outlineLvl w:val="0"/>
        <w:rPr>
          <w:rFonts w:cs="David" w:hint="cs"/>
          <w:rtl/>
        </w:rPr>
      </w:pPr>
    </w:p>
    <w:p w14:paraId="59AD63BA" w14:textId="77777777" w:rsidR="00BE1F5E" w:rsidRDefault="00BE1F5E" w:rsidP="00BE1F5E">
      <w:pPr>
        <w:keepNext/>
        <w:bidi/>
        <w:jc w:val="both"/>
        <w:outlineLvl w:val="0"/>
        <w:rPr>
          <w:rFonts w:cs="David" w:hint="cs"/>
          <w:rtl/>
        </w:rPr>
      </w:pPr>
    </w:p>
    <w:p w14:paraId="6BD7BAE6" w14:textId="77777777" w:rsidR="00BE1F5E" w:rsidRPr="003C23D3" w:rsidRDefault="00BE1F5E" w:rsidP="00BE1F5E">
      <w:pPr>
        <w:keepNext/>
        <w:bidi/>
        <w:jc w:val="both"/>
        <w:outlineLvl w:val="0"/>
        <w:rPr>
          <w:rFonts w:cs="David" w:hint="cs"/>
          <w:rtl/>
        </w:rPr>
      </w:pPr>
    </w:p>
    <w:p w14:paraId="4E29EBB6" w14:textId="77777777" w:rsidR="00BE1F5E" w:rsidRDefault="00BE1F5E" w:rsidP="00BE1F5E">
      <w:pPr>
        <w:keepNext/>
        <w:bidi/>
        <w:jc w:val="both"/>
        <w:outlineLvl w:val="0"/>
        <w:rPr>
          <w:rFonts w:cs="David" w:hint="cs"/>
          <w:b/>
          <w:bCs/>
          <w:rtl/>
        </w:rPr>
      </w:pPr>
      <w:r w:rsidRPr="003C23D3">
        <w:rPr>
          <w:rFonts w:cs="David" w:hint="cs"/>
          <w:b/>
          <w:bCs/>
          <w:u w:val="single"/>
          <w:rtl/>
        </w:rPr>
        <w:lastRenderedPageBreak/>
        <w:t>ייעוץ משפטי:</w:t>
      </w:r>
    </w:p>
    <w:p w14:paraId="39447D29" w14:textId="77777777" w:rsidR="00BE1F5E" w:rsidRPr="003C23D3" w:rsidRDefault="00BE1F5E" w:rsidP="00BE1F5E">
      <w:pPr>
        <w:keepNext/>
        <w:bidi/>
        <w:jc w:val="both"/>
        <w:outlineLvl w:val="0"/>
        <w:rPr>
          <w:rFonts w:cs="David" w:hint="cs"/>
          <w:b/>
          <w:bCs/>
          <w:rtl/>
        </w:rPr>
      </w:pPr>
      <w:r w:rsidRPr="003C23D3">
        <w:rPr>
          <w:rFonts w:cs="David" w:hint="cs"/>
          <w:rtl/>
        </w:rPr>
        <w:t>ארבל אסטרחן</w:t>
      </w:r>
    </w:p>
    <w:p w14:paraId="138251C8" w14:textId="77777777" w:rsidR="00BE1F5E" w:rsidRPr="003C23D3" w:rsidRDefault="00BE1F5E" w:rsidP="00BE1F5E">
      <w:pPr>
        <w:keepNext/>
        <w:bidi/>
        <w:jc w:val="both"/>
        <w:outlineLvl w:val="0"/>
        <w:rPr>
          <w:rFonts w:cs="David" w:hint="cs"/>
          <w:b/>
          <w:bCs/>
          <w:rtl/>
        </w:rPr>
      </w:pPr>
    </w:p>
    <w:p w14:paraId="09882EDD" w14:textId="77777777" w:rsidR="00BE1F5E" w:rsidRDefault="00BE1F5E" w:rsidP="00BE1F5E">
      <w:pPr>
        <w:keepNext/>
        <w:bidi/>
        <w:jc w:val="both"/>
        <w:outlineLvl w:val="0"/>
        <w:rPr>
          <w:rFonts w:cs="David" w:hint="cs"/>
          <w:rtl/>
        </w:rPr>
      </w:pPr>
      <w:r w:rsidRPr="003C23D3">
        <w:rPr>
          <w:rFonts w:cs="David"/>
          <w:b/>
          <w:bCs/>
          <w:u w:val="single"/>
          <w:rtl/>
        </w:rPr>
        <w:t>מנהלת הוועדה</w:t>
      </w:r>
      <w:r w:rsidRPr="003C23D3">
        <w:rPr>
          <w:rFonts w:cs="David"/>
          <w:rtl/>
        </w:rPr>
        <w:t>:</w:t>
      </w:r>
      <w:r w:rsidRPr="003C23D3">
        <w:rPr>
          <w:rFonts w:cs="David"/>
          <w:rtl/>
        </w:rPr>
        <w:tab/>
      </w:r>
      <w:r w:rsidRPr="003C23D3">
        <w:rPr>
          <w:rFonts w:cs="David" w:hint="cs"/>
          <w:rtl/>
        </w:rPr>
        <w:t xml:space="preserve"> </w:t>
      </w:r>
    </w:p>
    <w:p w14:paraId="487A9985" w14:textId="77777777" w:rsidR="00BE1F5E" w:rsidRPr="003C23D3" w:rsidRDefault="00BE1F5E" w:rsidP="00BE1F5E">
      <w:pPr>
        <w:keepNext/>
        <w:bidi/>
        <w:jc w:val="both"/>
        <w:outlineLvl w:val="0"/>
        <w:rPr>
          <w:rFonts w:cs="David" w:hint="cs"/>
          <w:rtl/>
        </w:rPr>
      </w:pPr>
      <w:r w:rsidRPr="003C23D3">
        <w:rPr>
          <w:rFonts w:cs="David" w:hint="cs"/>
          <w:rtl/>
        </w:rPr>
        <w:t>אתי בן-יוסף</w:t>
      </w:r>
    </w:p>
    <w:p w14:paraId="226056DD" w14:textId="77777777" w:rsidR="00BE1F5E" w:rsidRPr="003C23D3" w:rsidRDefault="00BE1F5E" w:rsidP="00BE1F5E">
      <w:pPr>
        <w:keepNext/>
        <w:bidi/>
        <w:jc w:val="both"/>
        <w:rPr>
          <w:rFonts w:cs="David" w:hint="cs"/>
          <w:b/>
          <w:bCs/>
          <w:u w:val="single"/>
          <w:rtl/>
        </w:rPr>
      </w:pPr>
    </w:p>
    <w:p w14:paraId="64F12411" w14:textId="77777777" w:rsidR="00BE1F5E" w:rsidRDefault="00BE1F5E" w:rsidP="00BE1F5E">
      <w:pPr>
        <w:keepNext/>
        <w:bidi/>
        <w:jc w:val="both"/>
        <w:outlineLvl w:val="0"/>
        <w:rPr>
          <w:rFonts w:cs="David" w:hint="cs"/>
          <w:rtl/>
        </w:rPr>
      </w:pPr>
      <w:r w:rsidRPr="003C23D3">
        <w:rPr>
          <w:rFonts w:cs="David" w:hint="cs"/>
          <w:b/>
          <w:bCs/>
          <w:u w:val="single"/>
          <w:rtl/>
        </w:rPr>
        <w:t xml:space="preserve">רשמת </w:t>
      </w:r>
      <w:proofErr w:type="spellStart"/>
      <w:r w:rsidRPr="003C23D3">
        <w:rPr>
          <w:rFonts w:cs="David" w:hint="cs"/>
          <w:b/>
          <w:bCs/>
          <w:u w:val="single"/>
          <w:rtl/>
        </w:rPr>
        <w:t>פרלמנטרית</w:t>
      </w:r>
      <w:proofErr w:type="spellEnd"/>
      <w:r w:rsidRPr="003C23D3">
        <w:rPr>
          <w:rFonts w:cs="David"/>
          <w:rtl/>
        </w:rPr>
        <w:t>:</w:t>
      </w:r>
      <w:r w:rsidRPr="003C23D3">
        <w:rPr>
          <w:rFonts w:cs="David"/>
          <w:rtl/>
        </w:rPr>
        <w:tab/>
      </w:r>
    </w:p>
    <w:p w14:paraId="12017A78" w14:textId="77777777" w:rsidR="00BE1F5E" w:rsidRDefault="00BE1F5E" w:rsidP="00BE1F5E">
      <w:pPr>
        <w:keepNext/>
        <w:bidi/>
        <w:jc w:val="both"/>
        <w:outlineLvl w:val="0"/>
        <w:rPr>
          <w:rFonts w:cs="David" w:hint="cs"/>
          <w:b/>
          <w:bCs/>
          <w:u w:val="single"/>
          <w:rtl/>
        </w:rPr>
      </w:pPr>
      <w:r>
        <w:rPr>
          <w:rFonts w:cs="David" w:hint="cs"/>
          <w:rtl/>
        </w:rPr>
        <w:t>דרורה רשף</w:t>
      </w:r>
    </w:p>
    <w:p w14:paraId="5DC3FC59" w14:textId="77777777" w:rsidR="00BE1F5E" w:rsidRDefault="00BE1F5E" w:rsidP="00BE1F5E">
      <w:pPr>
        <w:keepNext/>
        <w:bidi/>
        <w:jc w:val="both"/>
        <w:rPr>
          <w:rFonts w:cs="David" w:hint="cs"/>
          <w:b/>
          <w:bCs/>
          <w:u w:val="single"/>
          <w:rtl/>
        </w:rPr>
      </w:pPr>
    </w:p>
    <w:p w14:paraId="42B4C95C" w14:textId="77777777" w:rsidR="00BE1F5E" w:rsidRDefault="00BE1F5E" w:rsidP="00BE1F5E">
      <w:pPr>
        <w:keepNext/>
        <w:bidi/>
        <w:jc w:val="center"/>
        <w:rPr>
          <w:rFonts w:cs="David" w:hint="cs"/>
          <w:b/>
          <w:bCs/>
          <w:u w:val="single"/>
          <w:rtl/>
        </w:rPr>
      </w:pPr>
      <w:r>
        <w:rPr>
          <w:rFonts w:cs="David"/>
          <w:b/>
          <w:bCs/>
          <w:u w:val="single"/>
          <w:rtl/>
        </w:rPr>
        <w:br w:type="page"/>
      </w:r>
      <w:r>
        <w:rPr>
          <w:rFonts w:cs="David" w:hint="cs"/>
          <w:b/>
          <w:bCs/>
          <w:u w:val="single"/>
          <w:rtl/>
        </w:rPr>
        <w:lastRenderedPageBreak/>
        <w:t>א. בקשת יושבת ראש הוועדה לקידום מעמד האישה להעברת הצעת חוק למניעת הטרדה מינית מוועדת החוקה, חוק ומשפט לדיון בוועדה לקידום מעמד האישה</w:t>
      </w:r>
    </w:p>
    <w:p w14:paraId="2C9D9EE5" w14:textId="77777777" w:rsidR="00BE1F5E" w:rsidRDefault="00BE1F5E" w:rsidP="00BE1F5E">
      <w:pPr>
        <w:keepNext/>
        <w:bidi/>
        <w:jc w:val="both"/>
        <w:rPr>
          <w:rFonts w:cs="David" w:hint="cs"/>
          <w:b/>
          <w:bCs/>
          <w:u w:val="single"/>
          <w:rtl/>
        </w:rPr>
      </w:pPr>
    </w:p>
    <w:p w14:paraId="35E5942E" w14:textId="77777777" w:rsidR="00BE1F5E" w:rsidRDefault="00BE1F5E" w:rsidP="00BE1F5E">
      <w:pPr>
        <w:keepNext/>
        <w:bidi/>
        <w:jc w:val="both"/>
        <w:rPr>
          <w:rFonts w:cs="David" w:hint="cs"/>
          <w:b/>
          <w:bCs/>
          <w:u w:val="single"/>
          <w:rtl/>
        </w:rPr>
      </w:pPr>
    </w:p>
    <w:p w14:paraId="43726C26" w14:textId="77777777" w:rsidR="00BE1F5E" w:rsidRPr="003C23D3" w:rsidRDefault="00BE1F5E" w:rsidP="00BE1F5E">
      <w:pPr>
        <w:keepNext/>
        <w:bidi/>
        <w:jc w:val="both"/>
        <w:rPr>
          <w:rFonts w:cs="David" w:hint="cs"/>
          <w:u w:val="single"/>
          <w:rtl/>
        </w:rPr>
      </w:pPr>
      <w:r w:rsidRPr="003C23D3">
        <w:rPr>
          <w:rFonts w:cs="David" w:hint="cs"/>
          <w:u w:val="single"/>
          <w:rtl/>
        </w:rPr>
        <w:t xml:space="preserve">היו"ר יריב </w:t>
      </w:r>
      <w:proofErr w:type="spellStart"/>
      <w:r w:rsidRPr="003C23D3">
        <w:rPr>
          <w:rFonts w:cs="David" w:hint="cs"/>
          <w:u w:val="single"/>
          <w:rtl/>
        </w:rPr>
        <w:t>לוין</w:t>
      </w:r>
      <w:proofErr w:type="spellEnd"/>
      <w:r w:rsidRPr="003C23D3">
        <w:rPr>
          <w:rFonts w:cs="David" w:hint="cs"/>
          <w:u w:val="single"/>
          <w:rtl/>
        </w:rPr>
        <w:t>:</w:t>
      </w:r>
    </w:p>
    <w:p w14:paraId="17ABB391" w14:textId="77777777" w:rsidR="00BE1F5E" w:rsidRDefault="00BE1F5E" w:rsidP="00BE1F5E">
      <w:pPr>
        <w:keepNext/>
        <w:bidi/>
        <w:jc w:val="both"/>
        <w:rPr>
          <w:rFonts w:cs="David" w:hint="cs"/>
          <w:rtl/>
        </w:rPr>
      </w:pPr>
    </w:p>
    <w:p w14:paraId="31147946" w14:textId="77777777" w:rsidR="00BE1F5E" w:rsidRDefault="00BE1F5E" w:rsidP="00BE1F5E">
      <w:pPr>
        <w:keepNext/>
        <w:bidi/>
        <w:jc w:val="both"/>
        <w:rPr>
          <w:rFonts w:cs="David" w:hint="cs"/>
          <w:rtl/>
        </w:rPr>
      </w:pPr>
      <w:r>
        <w:rPr>
          <w:rFonts w:cs="David" w:hint="cs"/>
          <w:rtl/>
        </w:rPr>
        <w:tab/>
        <w:t xml:space="preserve">בוקר טוב, אני פותח את הישיבה. מאחר שיושב ראש הכנסת ביקש גם הוא להשתתף בדיון בסוגיית פיצול המשרות של העוזרים </w:t>
      </w:r>
      <w:proofErr w:type="spellStart"/>
      <w:r>
        <w:rPr>
          <w:rFonts w:cs="David" w:hint="cs"/>
          <w:rtl/>
        </w:rPr>
        <w:t>הפרלמנטריים</w:t>
      </w:r>
      <w:proofErr w:type="spellEnd"/>
      <w:r>
        <w:rPr>
          <w:rFonts w:cs="David" w:hint="cs"/>
          <w:rtl/>
        </w:rPr>
        <w:t xml:space="preserve">, אני מציע שנתחיל בינתיים בנושא הראשון על סדר היום, וברגע שהיושב ראש יגיע, נפתח את הדיון בנושאים של העוזרים </w:t>
      </w:r>
      <w:proofErr w:type="spellStart"/>
      <w:r>
        <w:rPr>
          <w:rFonts w:cs="David" w:hint="cs"/>
          <w:rtl/>
        </w:rPr>
        <w:t>הפרלמנטריים</w:t>
      </w:r>
      <w:proofErr w:type="spellEnd"/>
      <w:r>
        <w:rPr>
          <w:rFonts w:cs="David" w:hint="cs"/>
          <w:rtl/>
        </w:rPr>
        <w:t>. לכן נתחיל עם הנושא שמופיע כ-ב' בסדר היום: בקשת יושבת ראש הוועדה לקידום מעמד האישה להעברת הצעת חוק למניעת הטרדה מינית מוועדת החוקה, חוק ומשפט לדיון בוועדה לקידום מעמד האישה.</w:t>
      </w:r>
    </w:p>
    <w:p w14:paraId="797D43B9" w14:textId="77777777" w:rsidR="00BE1F5E" w:rsidRDefault="00BE1F5E" w:rsidP="00BE1F5E">
      <w:pPr>
        <w:keepNext/>
        <w:bidi/>
        <w:jc w:val="both"/>
        <w:rPr>
          <w:rFonts w:cs="David" w:hint="cs"/>
          <w:rtl/>
        </w:rPr>
      </w:pPr>
    </w:p>
    <w:p w14:paraId="559C137B" w14:textId="77777777" w:rsidR="00BE1F5E" w:rsidRDefault="00BE1F5E" w:rsidP="00BE1F5E">
      <w:pPr>
        <w:keepNext/>
        <w:bidi/>
        <w:jc w:val="both"/>
        <w:rPr>
          <w:rFonts w:cs="David" w:hint="cs"/>
          <w:rtl/>
        </w:rPr>
      </w:pPr>
      <w:r>
        <w:rPr>
          <w:rFonts w:cs="David" w:hint="cs"/>
          <w:rtl/>
        </w:rPr>
        <w:tab/>
      </w:r>
      <w:r w:rsidRPr="009543A8">
        <w:rPr>
          <w:rFonts w:cs="David" w:hint="cs"/>
          <w:rtl/>
        </w:rPr>
        <w:t xml:space="preserve">בתאריך 24 בפברואר 2010 אישרה מליאת הכנסת את הצעת החוק למניעת הטרדה מינית (תיקון </w:t>
      </w:r>
      <w:r w:rsidRPr="009543A8">
        <w:rPr>
          <w:rFonts w:cs="David"/>
          <w:rtl/>
        </w:rPr>
        <w:t>–</w:t>
      </w:r>
      <w:r w:rsidRPr="009543A8">
        <w:rPr>
          <w:rFonts w:cs="David" w:hint="cs"/>
          <w:rtl/>
        </w:rPr>
        <w:t xml:space="preserve"> הרחבת נסיבות הטרדה מינית והארכת תקופת התיישנות), </w:t>
      </w:r>
      <w:proofErr w:type="spellStart"/>
      <w:r w:rsidRPr="009543A8">
        <w:rPr>
          <w:rFonts w:cs="David" w:hint="cs"/>
          <w:rtl/>
        </w:rPr>
        <w:t>התשס"ט</w:t>
      </w:r>
      <w:proofErr w:type="spellEnd"/>
      <w:r w:rsidRPr="009543A8">
        <w:rPr>
          <w:rFonts w:cs="David" w:hint="cs"/>
          <w:rtl/>
        </w:rPr>
        <w:t xml:space="preserve">-2009, פ/1448/18 של חבר הכנסת עתניאל </w:t>
      </w:r>
      <w:proofErr w:type="spellStart"/>
      <w:r w:rsidRPr="009543A8">
        <w:rPr>
          <w:rFonts w:cs="David" w:hint="cs"/>
          <w:rtl/>
        </w:rPr>
        <w:t>שנלר</w:t>
      </w:r>
      <w:proofErr w:type="spellEnd"/>
      <w:r w:rsidRPr="009543A8">
        <w:rPr>
          <w:rFonts w:cs="David" w:hint="cs"/>
          <w:rtl/>
        </w:rPr>
        <w:t xml:space="preserve">, ואת הצעת החוק למניעת הטרדה מינית (תיקון </w:t>
      </w:r>
      <w:r w:rsidRPr="009543A8">
        <w:rPr>
          <w:rFonts w:cs="David"/>
          <w:rtl/>
        </w:rPr>
        <w:t>–</w:t>
      </w:r>
      <w:r w:rsidRPr="009543A8">
        <w:rPr>
          <w:rFonts w:cs="David" w:hint="cs"/>
          <w:rtl/>
        </w:rPr>
        <w:t xml:space="preserve"> הדרכה רוחנית, התיישנות ומוסדות חינוך), </w:t>
      </w:r>
      <w:proofErr w:type="spellStart"/>
      <w:r w:rsidRPr="009543A8">
        <w:rPr>
          <w:rFonts w:cs="David" w:hint="cs"/>
          <w:rtl/>
        </w:rPr>
        <w:t>התש"ע</w:t>
      </w:r>
      <w:proofErr w:type="spellEnd"/>
      <w:r w:rsidRPr="009543A8">
        <w:rPr>
          <w:rFonts w:cs="David" w:hint="cs"/>
          <w:rtl/>
        </w:rPr>
        <w:t>-2009, מס' פ/1702/18, של חבר הכנסת זבולון אורלב לקריאה טרומית, והעבירה אותן להכנה לקריאה ראשונה בוועדת החוקה, חוק ומשפט.</w:t>
      </w:r>
    </w:p>
    <w:p w14:paraId="5FA43883" w14:textId="77777777" w:rsidR="00BE1F5E" w:rsidRDefault="00BE1F5E" w:rsidP="00BE1F5E">
      <w:pPr>
        <w:keepNext/>
        <w:bidi/>
        <w:jc w:val="both"/>
        <w:rPr>
          <w:rFonts w:cs="David" w:hint="cs"/>
          <w:rtl/>
        </w:rPr>
      </w:pPr>
    </w:p>
    <w:p w14:paraId="3A18E9D5" w14:textId="77777777" w:rsidR="00BE1F5E" w:rsidRDefault="00BE1F5E" w:rsidP="00BE1F5E">
      <w:pPr>
        <w:keepNext/>
        <w:bidi/>
        <w:jc w:val="both"/>
        <w:rPr>
          <w:rFonts w:cs="David" w:hint="cs"/>
          <w:rtl/>
        </w:rPr>
      </w:pPr>
      <w:r>
        <w:rPr>
          <w:rFonts w:cs="David" w:hint="cs"/>
          <w:rtl/>
        </w:rPr>
        <w:tab/>
        <w:t xml:space="preserve">סליחה, אני מבקש מכולם לשבת, כי אחרת אי אפשר יהיה לשמוע כלום. </w:t>
      </w:r>
    </w:p>
    <w:p w14:paraId="68CF6DF6" w14:textId="77777777" w:rsidR="00BE1F5E" w:rsidRDefault="00BE1F5E" w:rsidP="00BE1F5E">
      <w:pPr>
        <w:keepNext/>
        <w:bidi/>
        <w:jc w:val="both"/>
        <w:rPr>
          <w:rFonts w:cs="David" w:hint="cs"/>
          <w:rtl/>
        </w:rPr>
      </w:pPr>
    </w:p>
    <w:p w14:paraId="78BA718C" w14:textId="77777777" w:rsidR="00BE1F5E" w:rsidRDefault="00BE1F5E" w:rsidP="00BE1F5E">
      <w:pPr>
        <w:keepNext/>
        <w:bidi/>
        <w:jc w:val="both"/>
        <w:rPr>
          <w:rFonts w:cs="David" w:hint="cs"/>
          <w:rtl/>
        </w:rPr>
      </w:pPr>
      <w:r>
        <w:rPr>
          <w:rFonts w:cs="David" w:hint="cs"/>
          <w:rtl/>
        </w:rPr>
        <w:tab/>
        <w:t>שלום אדוני. אנחנו רגע בסעיף אחד לפני, ואז אנחנו נעבור.</w:t>
      </w:r>
    </w:p>
    <w:p w14:paraId="23A2F961" w14:textId="77777777" w:rsidR="00BE1F5E" w:rsidRDefault="00BE1F5E" w:rsidP="00BE1F5E">
      <w:pPr>
        <w:keepNext/>
        <w:bidi/>
        <w:jc w:val="both"/>
        <w:rPr>
          <w:rFonts w:cs="David" w:hint="cs"/>
          <w:rtl/>
        </w:rPr>
      </w:pPr>
    </w:p>
    <w:p w14:paraId="3E45B8E8" w14:textId="77777777" w:rsidR="00BE1F5E" w:rsidRDefault="00BE1F5E" w:rsidP="00BE1F5E">
      <w:pPr>
        <w:keepNext/>
        <w:bidi/>
        <w:jc w:val="both"/>
        <w:rPr>
          <w:rFonts w:cs="David" w:hint="cs"/>
          <w:rtl/>
        </w:rPr>
      </w:pPr>
      <w:r>
        <w:rPr>
          <w:rFonts w:cs="David" w:hint="cs"/>
          <w:rtl/>
        </w:rPr>
        <w:tab/>
        <w:t xml:space="preserve">החוק למניעת הטרדה מינית חוקק בוועדה לקידום מעמד האישה בשנת 1998, כל התיקונים שלו והתקנות לחוק מאושרות בוועדה לקידום מעמד האישה, ועל כן מבקשת יושבת ראש הוועדה לקידום מעמד האישה להעביר את הצעת החוק לדיון בוועדה לקידום מעמד האישה. </w:t>
      </w:r>
    </w:p>
    <w:p w14:paraId="13D37EBD" w14:textId="77777777" w:rsidR="00BE1F5E" w:rsidRDefault="00BE1F5E" w:rsidP="00BE1F5E">
      <w:pPr>
        <w:keepNext/>
        <w:bidi/>
        <w:jc w:val="both"/>
        <w:rPr>
          <w:rFonts w:cs="David" w:hint="cs"/>
          <w:rtl/>
        </w:rPr>
      </w:pPr>
    </w:p>
    <w:p w14:paraId="33B1E610" w14:textId="77777777" w:rsidR="00BE1F5E" w:rsidRDefault="00BE1F5E" w:rsidP="00BE1F5E">
      <w:pPr>
        <w:keepNext/>
        <w:bidi/>
        <w:jc w:val="both"/>
        <w:rPr>
          <w:rFonts w:cs="David" w:hint="cs"/>
          <w:rtl/>
        </w:rPr>
      </w:pPr>
      <w:r>
        <w:rPr>
          <w:rFonts w:cs="David" w:hint="cs"/>
          <w:rtl/>
        </w:rPr>
        <w:t xml:space="preserve">אני מבקש מכולם לשבת. חברי הכנסת </w:t>
      </w:r>
      <w:proofErr w:type="spellStart"/>
      <w:r>
        <w:rPr>
          <w:rFonts w:cs="David" w:hint="cs"/>
          <w:rtl/>
        </w:rPr>
        <w:t>פיניאן</w:t>
      </w:r>
      <w:proofErr w:type="spellEnd"/>
      <w:r>
        <w:rPr>
          <w:rFonts w:cs="David" w:hint="cs"/>
          <w:rtl/>
        </w:rPr>
        <w:t xml:space="preserve"> ואברהם-בלילא, בבקשה. אני מבקש לדאוג לכסא לחבר הכנסת </w:t>
      </w:r>
      <w:proofErr w:type="spellStart"/>
      <w:r>
        <w:rPr>
          <w:rFonts w:cs="David" w:hint="cs"/>
          <w:rtl/>
        </w:rPr>
        <w:t>פיניאן</w:t>
      </w:r>
      <w:proofErr w:type="spellEnd"/>
      <w:r>
        <w:rPr>
          <w:rFonts w:cs="David" w:hint="cs"/>
          <w:rtl/>
        </w:rPr>
        <w:t xml:space="preserve">, בבקשה. ואנא לשבת.   </w:t>
      </w:r>
    </w:p>
    <w:p w14:paraId="4AD3BFA4" w14:textId="77777777" w:rsidR="00BE1F5E" w:rsidRDefault="00BE1F5E" w:rsidP="00BE1F5E">
      <w:pPr>
        <w:keepNext/>
        <w:bidi/>
        <w:jc w:val="both"/>
        <w:rPr>
          <w:rFonts w:cs="David" w:hint="cs"/>
          <w:rtl/>
        </w:rPr>
      </w:pPr>
    </w:p>
    <w:p w14:paraId="386BC986" w14:textId="77777777" w:rsidR="00BE1F5E" w:rsidRPr="00360DF2" w:rsidRDefault="00BE1F5E" w:rsidP="00BE1F5E">
      <w:pPr>
        <w:keepNext/>
        <w:bidi/>
        <w:jc w:val="both"/>
        <w:rPr>
          <w:rFonts w:cs="David" w:hint="cs"/>
          <w:u w:val="single"/>
          <w:rtl/>
        </w:rPr>
      </w:pPr>
      <w:r w:rsidRPr="00360DF2">
        <w:rPr>
          <w:rFonts w:cs="David" w:hint="cs"/>
          <w:u w:val="single"/>
          <w:rtl/>
        </w:rPr>
        <w:t>קריאה:</w:t>
      </w:r>
      <w:r w:rsidRPr="00360DF2">
        <w:rPr>
          <w:rFonts w:cs="David" w:hint="cs"/>
          <w:u w:val="single"/>
          <w:rtl/>
        </w:rPr>
        <w:tab/>
      </w:r>
    </w:p>
    <w:p w14:paraId="1A1EF672" w14:textId="77777777" w:rsidR="00BE1F5E" w:rsidRDefault="00BE1F5E" w:rsidP="00BE1F5E">
      <w:pPr>
        <w:keepNext/>
        <w:bidi/>
        <w:jc w:val="both"/>
        <w:rPr>
          <w:rFonts w:cs="David" w:hint="cs"/>
          <w:rtl/>
        </w:rPr>
      </w:pPr>
    </w:p>
    <w:p w14:paraId="30E121F2" w14:textId="77777777" w:rsidR="00BE1F5E" w:rsidRDefault="00BE1F5E" w:rsidP="00BE1F5E">
      <w:pPr>
        <w:keepNext/>
        <w:bidi/>
        <w:jc w:val="both"/>
        <w:rPr>
          <w:rFonts w:cs="David" w:hint="cs"/>
          <w:rtl/>
        </w:rPr>
      </w:pPr>
      <w:r>
        <w:rPr>
          <w:rFonts w:cs="David" w:hint="cs"/>
          <w:rtl/>
        </w:rPr>
        <w:tab/>
        <w:t>והוא עומד פתח האוהל.</w:t>
      </w:r>
    </w:p>
    <w:p w14:paraId="47E01309" w14:textId="77777777" w:rsidR="00BE1F5E" w:rsidRDefault="00BE1F5E" w:rsidP="00BE1F5E">
      <w:pPr>
        <w:keepNext/>
        <w:bidi/>
        <w:jc w:val="both"/>
        <w:rPr>
          <w:rFonts w:cs="David" w:hint="cs"/>
          <w:rtl/>
        </w:rPr>
      </w:pPr>
    </w:p>
    <w:p w14:paraId="7A471D1A" w14:textId="77777777" w:rsidR="00BE1F5E" w:rsidRDefault="00BE1F5E" w:rsidP="00BE1F5E">
      <w:pPr>
        <w:keepNext/>
        <w:bidi/>
        <w:jc w:val="both"/>
        <w:rPr>
          <w:rFonts w:cs="David" w:hint="cs"/>
          <w:rtl/>
        </w:rPr>
      </w:pPr>
      <w:r w:rsidRPr="00280BD6">
        <w:rPr>
          <w:rFonts w:cs="David" w:hint="cs"/>
          <w:u w:val="single"/>
          <w:rtl/>
        </w:rPr>
        <w:t>נסים זאב:</w:t>
      </w:r>
    </w:p>
    <w:p w14:paraId="153470AC" w14:textId="77777777" w:rsidR="00BE1F5E" w:rsidRDefault="00BE1F5E" w:rsidP="00BE1F5E">
      <w:pPr>
        <w:keepNext/>
        <w:bidi/>
        <w:jc w:val="both"/>
        <w:rPr>
          <w:rFonts w:cs="David" w:hint="cs"/>
          <w:rtl/>
        </w:rPr>
      </w:pPr>
    </w:p>
    <w:p w14:paraId="17D344A3" w14:textId="77777777" w:rsidR="00BE1F5E" w:rsidRDefault="00BE1F5E" w:rsidP="00BE1F5E">
      <w:pPr>
        <w:keepNext/>
        <w:bidi/>
        <w:jc w:val="both"/>
        <w:rPr>
          <w:rFonts w:cs="David" w:hint="cs"/>
          <w:rtl/>
        </w:rPr>
      </w:pPr>
      <w:r>
        <w:rPr>
          <w:rFonts w:cs="David" w:hint="cs"/>
          <w:rtl/>
        </w:rPr>
        <w:tab/>
        <w:t>מה עם החוק להטרדת הכנסת. יש כזה דבר?</w:t>
      </w:r>
    </w:p>
    <w:p w14:paraId="1EFCE600" w14:textId="77777777" w:rsidR="00BE1F5E" w:rsidRDefault="00BE1F5E" w:rsidP="00BE1F5E">
      <w:pPr>
        <w:keepNext/>
        <w:bidi/>
        <w:jc w:val="both"/>
        <w:rPr>
          <w:rFonts w:cs="David" w:hint="cs"/>
          <w:rtl/>
        </w:rPr>
      </w:pPr>
    </w:p>
    <w:p w14:paraId="67105E19" w14:textId="77777777" w:rsidR="00BE1F5E" w:rsidRPr="00280BD6" w:rsidRDefault="00BE1F5E" w:rsidP="00BE1F5E">
      <w:pPr>
        <w:keepNext/>
        <w:bidi/>
        <w:jc w:val="both"/>
        <w:rPr>
          <w:rFonts w:cs="David" w:hint="cs"/>
          <w:u w:val="single"/>
          <w:rtl/>
        </w:rPr>
      </w:pPr>
      <w:r w:rsidRPr="00280BD6">
        <w:rPr>
          <w:rFonts w:cs="David" w:hint="cs"/>
          <w:u w:val="single"/>
          <w:rtl/>
        </w:rPr>
        <w:t>יו"ר הכנסת ראובן ריבלין:</w:t>
      </w:r>
    </w:p>
    <w:p w14:paraId="79F6C596" w14:textId="77777777" w:rsidR="00BE1F5E" w:rsidRDefault="00BE1F5E" w:rsidP="00BE1F5E">
      <w:pPr>
        <w:keepNext/>
        <w:bidi/>
        <w:jc w:val="both"/>
        <w:rPr>
          <w:rFonts w:cs="David" w:hint="cs"/>
          <w:rtl/>
        </w:rPr>
      </w:pPr>
    </w:p>
    <w:p w14:paraId="0B0709E6" w14:textId="77777777" w:rsidR="00BE1F5E" w:rsidRDefault="00BE1F5E" w:rsidP="00BE1F5E">
      <w:pPr>
        <w:keepNext/>
        <w:bidi/>
        <w:jc w:val="both"/>
        <w:rPr>
          <w:rFonts w:cs="David" w:hint="cs"/>
          <w:rtl/>
        </w:rPr>
      </w:pPr>
      <w:r>
        <w:rPr>
          <w:rFonts w:cs="David" w:hint="cs"/>
          <w:rtl/>
        </w:rPr>
        <w:tab/>
        <w:t>מה קרה לך?</w:t>
      </w:r>
    </w:p>
    <w:p w14:paraId="28138084" w14:textId="77777777" w:rsidR="00BE1F5E" w:rsidRDefault="00BE1F5E" w:rsidP="00BE1F5E">
      <w:pPr>
        <w:keepNext/>
        <w:bidi/>
        <w:jc w:val="both"/>
        <w:rPr>
          <w:rFonts w:cs="David" w:hint="cs"/>
          <w:rtl/>
        </w:rPr>
      </w:pPr>
    </w:p>
    <w:p w14:paraId="0F361821" w14:textId="77777777" w:rsidR="00BE1F5E"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29486B1A" w14:textId="77777777" w:rsidR="00BE1F5E" w:rsidRDefault="00BE1F5E" w:rsidP="00BE1F5E">
      <w:pPr>
        <w:keepNext/>
        <w:bidi/>
        <w:jc w:val="both"/>
        <w:rPr>
          <w:rFonts w:cs="David" w:hint="cs"/>
          <w:u w:val="single"/>
          <w:rtl/>
        </w:rPr>
      </w:pPr>
    </w:p>
    <w:p w14:paraId="5A41985D" w14:textId="77777777" w:rsidR="00BE1F5E" w:rsidRDefault="00BE1F5E" w:rsidP="00BE1F5E">
      <w:pPr>
        <w:keepNext/>
        <w:bidi/>
        <w:jc w:val="both"/>
        <w:rPr>
          <w:rFonts w:cs="David" w:hint="cs"/>
          <w:rtl/>
        </w:rPr>
      </w:pPr>
      <w:r>
        <w:rPr>
          <w:rFonts w:cs="David" w:hint="cs"/>
          <w:rtl/>
        </w:rPr>
        <w:tab/>
        <w:t>חבר הכנסת זאב, אם אתה תיזום אותו, אני מבטיח לא לעכב את קביעת הוועדה שתדון בו.</w:t>
      </w:r>
    </w:p>
    <w:p w14:paraId="217F1269" w14:textId="77777777" w:rsidR="00BE1F5E" w:rsidRDefault="00BE1F5E" w:rsidP="00BE1F5E">
      <w:pPr>
        <w:keepNext/>
        <w:bidi/>
        <w:jc w:val="both"/>
        <w:rPr>
          <w:rFonts w:cs="David" w:hint="cs"/>
          <w:rtl/>
        </w:rPr>
      </w:pPr>
    </w:p>
    <w:p w14:paraId="22F20BD4" w14:textId="77777777" w:rsidR="00BE1F5E" w:rsidRPr="00280BD6" w:rsidRDefault="00BE1F5E" w:rsidP="00BE1F5E">
      <w:pPr>
        <w:keepNext/>
        <w:bidi/>
        <w:jc w:val="both"/>
        <w:rPr>
          <w:rFonts w:cs="David" w:hint="cs"/>
          <w:u w:val="single"/>
          <w:rtl/>
        </w:rPr>
      </w:pPr>
      <w:r w:rsidRPr="00280BD6">
        <w:rPr>
          <w:rFonts w:cs="David" w:hint="cs"/>
          <w:u w:val="single"/>
          <w:rtl/>
        </w:rPr>
        <w:t>מירי רגב:</w:t>
      </w:r>
    </w:p>
    <w:p w14:paraId="3ABC9B02" w14:textId="77777777" w:rsidR="00BE1F5E" w:rsidRPr="00280BD6" w:rsidRDefault="00BE1F5E" w:rsidP="00BE1F5E">
      <w:pPr>
        <w:keepNext/>
        <w:bidi/>
        <w:jc w:val="both"/>
        <w:rPr>
          <w:rFonts w:cs="David" w:hint="cs"/>
          <w:rtl/>
        </w:rPr>
      </w:pPr>
      <w:r>
        <w:rPr>
          <w:rFonts w:cs="David" w:hint="cs"/>
          <w:rtl/>
        </w:rPr>
        <w:tab/>
      </w:r>
    </w:p>
    <w:p w14:paraId="70937124" w14:textId="77777777" w:rsidR="00BE1F5E" w:rsidRDefault="00BE1F5E" w:rsidP="00BE1F5E">
      <w:pPr>
        <w:keepNext/>
        <w:bidi/>
        <w:jc w:val="both"/>
        <w:rPr>
          <w:rFonts w:cs="David" w:hint="cs"/>
          <w:rtl/>
        </w:rPr>
      </w:pPr>
      <w:r>
        <w:rPr>
          <w:rFonts w:hint="cs"/>
          <w:rtl/>
        </w:rPr>
        <w:tab/>
      </w:r>
      <w:r>
        <w:rPr>
          <w:rFonts w:cs="David" w:hint="cs"/>
          <w:rtl/>
        </w:rPr>
        <w:t>השאלה היא על ידי מי.</w:t>
      </w:r>
    </w:p>
    <w:p w14:paraId="636874FA" w14:textId="77777777" w:rsidR="00BE1F5E" w:rsidRDefault="00BE1F5E" w:rsidP="00BE1F5E">
      <w:pPr>
        <w:keepNext/>
        <w:bidi/>
        <w:jc w:val="both"/>
        <w:rPr>
          <w:rFonts w:cs="David" w:hint="cs"/>
          <w:rtl/>
        </w:rPr>
      </w:pPr>
    </w:p>
    <w:p w14:paraId="395C813F"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2CD73357" w14:textId="77777777" w:rsidR="00BE1F5E" w:rsidRDefault="00BE1F5E" w:rsidP="00BE1F5E">
      <w:pPr>
        <w:keepNext/>
        <w:bidi/>
        <w:jc w:val="both"/>
        <w:rPr>
          <w:rFonts w:cs="David" w:hint="cs"/>
          <w:rtl/>
        </w:rPr>
      </w:pPr>
    </w:p>
    <w:p w14:paraId="56D96832" w14:textId="77777777" w:rsidR="00BE1F5E" w:rsidRDefault="00BE1F5E" w:rsidP="00BE1F5E">
      <w:pPr>
        <w:keepNext/>
        <w:bidi/>
        <w:ind w:firstLine="720"/>
        <w:jc w:val="both"/>
        <w:rPr>
          <w:rFonts w:cs="David" w:hint="cs"/>
          <w:rtl/>
        </w:rPr>
      </w:pPr>
      <w:r>
        <w:rPr>
          <w:rFonts w:cs="David" w:hint="cs"/>
          <w:rtl/>
        </w:rPr>
        <w:t xml:space="preserve">רבותיי, יושב ראש ועדת החוקה, חוק ומשפט הודיע שהוא מסכים לבקשה, ולפיכך אני מציע לאשר את הבקשה של יושבת ראש הוועדה למעמד האישה, חברת הכנסת ציפי </w:t>
      </w:r>
      <w:proofErr w:type="spellStart"/>
      <w:r>
        <w:rPr>
          <w:rFonts w:cs="David" w:hint="cs"/>
          <w:rtl/>
        </w:rPr>
        <w:t>חוטובלי</w:t>
      </w:r>
      <w:proofErr w:type="spellEnd"/>
      <w:r>
        <w:rPr>
          <w:rFonts w:cs="David" w:hint="cs"/>
          <w:rtl/>
        </w:rPr>
        <w:t xml:space="preserve">, ולהעביר את הדיון בשתי הצעות החוק האלה לוועדה לקידום מעמד האישה. מי בעד? </w:t>
      </w:r>
    </w:p>
    <w:p w14:paraId="6D7F2CF7" w14:textId="77777777" w:rsidR="00BE1F5E" w:rsidRDefault="00BE1F5E" w:rsidP="00BE1F5E">
      <w:pPr>
        <w:keepNext/>
        <w:bidi/>
        <w:jc w:val="both"/>
        <w:rPr>
          <w:rFonts w:cs="David" w:hint="cs"/>
          <w:rtl/>
        </w:rPr>
      </w:pPr>
    </w:p>
    <w:p w14:paraId="42ECE1A9" w14:textId="77777777" w:rsidR="00BE1F5E" w:rsidRDefault="00BE1F5E" w:rsidP="00BE1F5E">
      <w:pPr>
        <w:keepNext/>
        <w:bidi/>
        <w:jc w:val="both"/>
        <w:rPr>
          <w:rFonts w:cs="David" w:hint="cs"/>
          <w:rtl/>
        </w:rPr>
      </w:pPr>
    </w:p>
    <w:p w14:paraId="1499F9D2" w14:textId="77777777" w:rsidR="00BE1F5E" w:rsidRDefault="00BE1F5E" w:rsidP="00BE1F5E">
      <w:pPr>
        <w:keepNext/>
        <w:bidi/>
        <w:jc w:val="both"/>
        <w:rPr>
          <w:rFonts w:cs="David" w:hint="cs"/>
          <w:rtl/>
        </w:rPr>
      </w:pPr>
    </w:p>
    <w:p w14:paraId="7211B691" w14:textId="77777777" w:rsidR="00BE1F5E" w:rsidRDefault="00BE1F5E" w:rsidP="00BE1F5E">
      <w:pPr>
        <w:keepNext/>
        <w:bidi/>
        <w:jc w:val="both"/>
        <w:rPr>
          <w:rFonts w:cs="David" w:hint="cs"/>
          <w:rtl/>
        </w:rPr>
      </w:pPr>
    </w:p>
    <w:p w14:paraId="2C95CB3E" w14:textId="77777777" w:rsidR="00BE1F5E" w:rsidRPr="005A4AC5" w:rsidRDefault="00BE1F5E" w:rsidP="00BE1F5E">
      <w:pPr>
        <w:keepNext/>
        <w:bidi/>
        <w:jc w:val="both"/>
        <w:rPr>
          <w:rFonts w:cs="David" w:hint="cs"/>
          <w:b/>
          <w:bCs/>
          <w:u w:val="single"/>
          <w:rtl/>
        </w:rPr>
      </w:pPr>
      <w:r w:rsidRPr="005A4AC5">
        <w:rPr>
          <w:rFonts w:cs="David" w:hint="cs"/>
          <w:b/>
          <w:bCs/>
          <w:u w:val="single"/>
          <w:rtl/>
        </w:rPr>
        <w:t>הצבעה מס' 1</w:t>
      </w:r>
    </w:p>
    <w:p w14:paraId="09A2D907" w14:textId="77777777" w:rsidR="00BE1F5E" w:rsidRDefault="00BE1F5E" w:rsidP="00BE1F5E">
      <w:pPr>
        <w:keepNext/>
        <w:bidi/>
        <w:jc w:val="both"/>
        <w:rPr>
          <w:rFonts w:cs="David" w:hint="cs"/>
          <w:rtl/>
        </w:rPr>
      </w:pPr>
    </w:p>
    <w:p w14:paraId="476C8A4E" w14:textId="77777777" w:rsidR="00BE1F5E" w:rsidRDefault="00BE1F5E" w:rsidP="00BE1F5E">
      <w:pPr>
        <w:keepNext/>
        <w:bidi/>
        <w:jc w:val="both"/>
        <w:rPr>
          <w:rFonts w:cs="David" w:hint="cs"/>
          <w:rtl/>
        </w:rPr>
      </w:pPr>
      <w:r>
        <w:rPr>
          <w:rFonts w:cs="David" w:hint="cs"/>
          <w:rtl/>
        </w:rPr>
        <w:t xml:space="preserve">בעד ההצעה </w:t>
      </w:r>
      <w:r>
        <w:rPr>
          <w:rFonts w:cs="David"/>
          <w:rtl/>
        </w:rPr>
        <w:t>–</w:t>
      </w:r>
      <w:r>
        <w:rPr>
          <w:rFonts w:cs="David" w:hint="cs"/>
          <w:rtl/>
        </w:rPr>
        <w:t xml:space="preserve"> 3</w:t>
      </w:r>
    </w:p>
    <w:p w14:paraId="2A02A4FC" w14:textId="77777777" w:rsidR="00BE1F5E" w:rsidRDefault="00BE1F5E" w:rsidP="00BE1F5E">
      <w:pPr>
        <w:keepNext/>
        <w:bidi/>
        <w:jc w:val="both"/>
        <w:rPr>
          <w:rFonts w:cs="David" w:hint="cs"/>
          <w:rtl/>
        </w:rPr>
      </w:pPr>
      <w:r>
        <w:rPr>
          <w:rFonts w:cs="David" w:hint="cs"/>
          <w:rtl/>
        </w:rPr>
        <w:t xml:space="preserve">נגד </w:t>
      </w:r>
      <w:r>
        <w:rPr>
          <w:rFonts w:cs="David"/>
          <w:rtl/>
        </w:rPr>
        <w:t>–</w:t>
      </w:r>
      <w:r>
        <w:rPr>
          <w:rFonts w:cs="David" w:hint="cs"/>
          <w:rtl/>
        </w:rPr>
        <w:t xml:space="preserve"> אין</w:t>
      </w:r>
    </w:p>
    <w:p w14:paraId="4280186F" w14:textId="77777777" w:rsidR="00BE1F5E" w:rsidRDefault="00BE1F5E" w:rsidP="00BE1F5E">
      <w:pPr>
        <w:keepNext/>
        <w:bidi/>
        <w:jc w:val="both"/>
        <w:rPr>
          <w:rFonts w:cs="David" w:hint="cs"/>
          <w:rtl/>
        </w:rPr>
      </w:pPr>
      <w:r>
        <w:rPr>
          <w:rFonts w:cs="David" w:hint="cs"/>
          <w:rtl/>
        </w:rPr>
        <w:t xml:space="preserve">נמנעים </w:t>
      </w:r>
      <w:r>
        <w:rPr>
          <w:rFonts w:cs="David"/>
          <w:rtl/>
        </w:rPr>
        <w:t>–</w:t>
      </w:r>
      <w:r>
        <w:rPr>
          <w:rFonts w:cs="David" w:hint="cs"/>
          <w:rtl/>
        </w:rPr>
        <w:t xml:space="preserve"> אין</w:t>
      </w:r>
    </w:p>
    <w:p w14:paraId="47363FB4" w14:textId="77777777" w:rsidR="00BE1F5E" w:rsidRDefault="00BE1F5E" w:rsidP="00BE1F5E">
      <w:pPr>
        <w:keepNext/>
        <w:bidi/>
        <w:jc w:val="both"/>
        <w:rPr>
          <w:rFonts w:cs="David" w:hint="cs"/>
          <w:rtl/>
        </w:rPr>
      </w:pPr>
      <w:r>
        <w:rPr>
          <w:rFonts w:cs="David" w:hint="cs"/>
          <w:rtl/>
        </w:rPr>
        <w:t>ההצעה להעביר את הנושאים לוועדה לקידום מעמד האישה נתקבלה.</w:t>
      </w:r>
    </w:p>
    <w:p w14:paraId="0736AD04" w14:textId="77777777" w:rsidR="00BE1F5E" w:rsidRDefault="00BE1F5E" w:rsidP="00BE1F5E">
      <w:pPr>
        <w:keepNext/>
        <w:bidi/>
        <w:jc w:val="both"/>
        <w:rPr>
          <w:rFonts w:cs="David" w:hint="cs"/>
          <w:rtl/>
        </w:rPr>
      </w:pPr>
    </w:p>
    <w:p w14:paraId="57983703" w14:textId="77777777" w:rsidR="00BE1F5E" w:rsidRDefault="00BE1F5E" w:rsidP="00BE1F5E">
      <w:pPr>
        <w:keepNext/>
        <w:bidi/>
        <w:jc w:val="both"/>
        <w:rPr>
          <w:rFonts w:cs="David" w:hint="cs"/>
          <w:rtl/>
        </w:rPr>
      </w:pPr>
    </w:p>
    <w:p w14:paraId="05834FA6"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199359D1" w14:textId="77777777" w:rsidR="00BE1F5E" w:rsidRDefault="00BE1F5E" w:rsidP="00BE1F5E">
      <w:pPr>
        <w:keepNext/>
        <w:bidi/>
        <w:jc w:val="both"/>
        <w:rPr>
          <w:rFonts w:cs="David" w:hint="cs"/>
          <w:rtl/>
        </w:rPr>
      </w:pPr>
    </w:p>
    <w:p w14:paraId="44E9577B" w14:textId="77777777" w:rsidR="00BE1F5E" w:rsidRDefault="00BE1F5E" w:rsidP="00BE1F5E">
      <w:pPr>
        <w:keepNext/>
        <w:bidi/>
        <w:jc w:val="both"/>
        <w:rPr>
          <w:rFonts w:cs="David" w:hint="cs"/>
          <w:rtl/>
        </w:rPr>
      </w:pPr>
      <w:r>
        <w:rPr>
          <w:rFonts w:cs="David" w:hint="cs"/>
          <w:rtl/>
        </w:rPr>
        <w:tab/>
        <w:t xml:space="preserve">בעד </w:t>
      </w:r>
      <w:r>
        <w:rPr>
          <w:rFonts w:cs="David"/>
          <w:rtl/>
        </w:rPr>
        <w:t>–</w:t>
      </w:r>
      <w:r>
        <w:rPr>
          <w:rFonts w:cs="David" w:hint="cs"/>
          <w:rtl/>
        </w:rPr>
        <w:t xml:space="preserve"> שלושה, נגד </w:t>
      </w:r>
      <w:r>
        <w:rPr>
          <w:rFonts w:cs="David"/>
          <w:rtl/>
        </w:rPr>
        <w:t>–</w:t>
      </w:r>
      <w:r>
        <w:rPr>
          <w:rFonts w:cs="David" w:hint="cs"/>
          <w:rtl/>
        </w:rPr>
        <w:t xml:space="preserve"> אין, נמנעים </w:t>
      </w:r>
      <w:r>
        <w:rPr>
          <w:rFonts w:cs="David"/>
          <w:rtl/>
        </w:rPr>
        <w:t>–</w:t>
      </w:r>
      <w:r>
        <w:rPr>
          <w:rFonts w:cs="David" w:hint="cs"/>
          <w:rtl/>
        </w:rPr>
        <w:t xml:space="preserve"> אין. לפיכך הוחלט לאשר את הבקשה.</w:t>
      </w:r>
    </w:p>
    <w:p w14:paraId="46CDD822" w14:textId="77777777" w:rsidR="00BE1F5E" w:rsidRDefault="00BE1F5E" w:rsidP="00BE1F5E">
      <w:pPr>
        <w:keepNext/>
        <w:bidi/>
        <w:jc w:val="both"/>
        <w:rPr>
          <w:rFonts w:cs="David" w:hint="cs"/>
          <w:rtl/>
        </w:rPr>
      </w:pPr>
    </w:p>
    <w:p w14:paraId="61E97102" w14:textId="77777777" w:rsidR="00BE1F5E" w:rsidRDefault="00BE1F5E" w:rsidP="00BE1F5E">
      <w:pPr>
        <w:keepNext/>
        <w:bidi/>
        <w:jc w:val="both"/>
        <w:rPr>
          <w:rFonts w:cs="David" w:hint="cs"/>
          <w:b/>
          <w:bCs/>
          <w:u w:val="single"/>
          <w:rtl/>
        </w:rPr>
      </w:pPr>
    </w:p>
    <w:p w14:paraId="53A13FB4" w14:textId="77777777" w:rsidR="00BE1F5E" w:rsidRDefault="00BE1F5E" w:rsidP="00BE1F5E">
      <w:pPr>
        <w:keepNext/>
        <w:bidi/>
        <w:jc w:val="center"/>
        <w:rPr>
          <w:rFonts w:cs="David" w:hint="cs"/>
          <w:b/>
          <w:bCs/>
          <w:u w:val="single"/>
          <w:rtl/>
        </w:rPr>
      </w:pPr>
      <w:r>
        <w:rPr>
          <w:rFonts w:cs="David"/>
          <w:b/>
          <w:bCs/>
          <w:u w:val="single"/>
          <w:rtl/>
        </w:rPr>
        <w:br w:type="page"/>
      </w:r>
      <w:r>
        <w:rPr>
          <w:rFonts w:cs="David" w:hint="cs"/>
          <w:b/>
          <w:bCs/>
          <w:u w:val="single"/>
          <w:rtl/>
        </w:rPr>
        <w:t>ב</w:t>
      </w:r>
      <w:r w:rsidRPr="003C23D3">
        <w:rPr>
          <w:rFonts w:cs="David" w:hint="cs"/>
          <w:b/>
          <w:bCs/>
          <w:u w:val="single"/>
          <w:rtl/>
        </w:rPr>
        <w:t>. המלצות הוועדה הציבורית לקביעת שכר ותשלומים אחרים לחברי הכנסת בנושא:</w:t>
      </w:r>
    </w:p>
    <w:p w14:paraId="6C15BE65" w14:textId="77777777" w:rsidR="00BE1F5E" w:rsidRDefault="00BE1F5E" w:rsidP="00BE1F5E">
      <w:pPr>
        <w:keepNext/>
        <w:bidi/>
        <w:jc w:val="center"/>
        <w:rPr>
          <w:rFonts w:cs="David" w:hint="cs"/>
          <w:b/>
          <w:bCs/>
          <w:u w:val="single"/>
          <w:rtl/>
        </w:rPr>
      </w:pPr>
      <w:r>
        <w:rPr>
          <w:rFonts w:cs="David" w:hint="cs"/>
          <w:b/>
          <w:bCs/>
          <w:u w:val="single"/>
          <w:rtl/>
        </w:rPr>
        <w:t>"</w:t>
      </w:r>
      <w:r w:rsidRPr="003C23D3">
        <w:rPr>
          <w:rFonts w:cs="David" w:hint="cs"/>
          <w:b/>
          <w:bCs/>
          <w:u w:val="single"/>
          <w:rtl/>
        </w:rPr>
        <w:t xml:space="preserve">עוזרים פרלמנטאריים </w:t>
      </w:r>
      <w:r w:rsidRPr="003C23D3">
        <w:rPr>
          <w:rFonts w:cs="David"/>
          <w:b/>
          <w:bCs/>
          <w:u w:val="single"/>
          <w:rtl/>
        </w:rPr>
        <w:t>–</w:t>
      </w:r>
      <w:r w:rsidRPr="003C23D3">
        <w:rPr>
          <w:rFonts w:cs="David" w:hint="cs"/>
          <w:b/>
          <w:bCs/>
          <w:u w:val="single"/>
          <w:rtl/>
        </w:rPr>
        <w:t xml:space="preserve"> פיצול משרות"</w:t>
      </w:r>
    </w:p>
    <w:p w14:paraId="19361903" w14:textId="77777777" w:rsidR="00BE1F5E" w:rsidRDefault="00BE1F5E" w:rsidP="00BE1F5E">
      <w:pPr>
        <w:keepNext/>
        <w:bidi/>
        <w:jc w:val="both"/>
        <w:rPr>
          <w:rFonts w:cs="David" w:hint="cs"/>
          <w:b/>
          <w:bCs/>
          <w:u w:val="single"/>
          <w:rtl/>
        </w:rPr>
      </w:pPr>
    </w:p>
    <w:p w14:paraId="4B6A465B" w14:textId="77777777" w:rsidR="00BE1F5E" w:rsidRDefault="00BE1F5E" w:rsidP="00BE1F5E">
      <w:pPr>
        <w:keepNext/>
        <w:bidi/>
        <w:jc w:val="both"/>
        <w:rPr>
          <w:rFonts w:cs="David" w:hint="cs"/>
          <w:b/>
          <w:bCs/>
          <w:u w:val="single"/>
          <w:rtl/>
        </w:rPr>
      </w:pPr>
    </w:p>
    <w:p w14:paraId="4719E8B9" w14:textId="77777777" w:rsidR="00BE1F5E" w:rsidRDefault="00BE1F5E" w:rsidP="00BE1F5E">
      <w:pPr>
        <w:keepNext/>
        <w:bidi/>
        <w:jc w:val="both"/>
        <w:rPr>
          <w:rFonts w:cs="David" w:hint="cs"/>
          <w:b/>
          <w:bCs/>
          <w:u w:val="single"/>
          <w:rtl/>
        </w:rPr>
      </w:pPr>
    </w:p>
    <w:p w14:paraId="4801EEFA" w14:textId="77777777" w:rsidR="00BE1F5E" w:rsidRPr="003C23D3" w:rsidRDefault="00BE1F5E" w:rsidP="00BE1F5E">
      <w:pPr>
        <w:keepNext/>
        <w:bidi/>
        <w:jc w:val="both"/>
        <w:rPr>
          <w:rFonts w:cs="David" w:hint="cs"/>
          <w:u w:val="single"/>
          <w:rtl/>
        </w:rPr>
      </w:pPr>
      <w:r w:rsidRPr="003C23D3">
        <w:rPr>
          <w:rFonts w:cs="David" w:hint="cs"/>
          <w:u w:val="single"/>
          <w:rtl/>
        </w:rPr>
        <w:t xml:space="preserve">היו"ר יריב </w:t>
      </w:r>
      <w:proofErr w:type="spellStart"/>
      <w:r w:rsidRPr="003C23D3">
        <w:rPr>
          <w:rFonts w:cs="David" w:hint="cs"/>
          <w:u w:val="single"/>
          <w:rtl/>
        </w:rPr>
        <w:t>לוין</w:t>
      </w:r>
      <w:proofErr w:type="spellEnd"/>
      <w:r w:rsidRPr="003C23D3">
        <w:rPr>
          <w:rFonts w:cs="David" w:hint="cs"/>
          <w:u w:val="single"/>
          <w:rtl/>
        </w:rPr>
        <w:t>:</w:t>
      </w:r>
    </w:p>
    <w:p w14:paraId="0D39CAA2" w14:textId="77777777" w:rsidR="00BE1F5E" w:rsidRDefault="00BE1F5E" w:rsidP="00BE1F5E">
      <w:pPr>
        <w:keepNext/>
        <w:bidi/>
        <w:jc w:val="both"/>
        <w:rPr>
          <w:rFonts w:cs="David" w:hint="cs"/>
          <w:b/>
          <w:bCs/>
          <w:u w:val="single"/>
          <w:rtl/>
        </w:rPr>
      </w:pPr>
    </w:p>
    <w:p w14:paraId="7D1F6C35" w14:textId="77777777" w:rsidR="00BE1F5E" w:rsidRDefault="00BE1F5E" w:rsidP="00BE1F5E">
      <w:pPr>
        <w:keepNext/>
        <w:bidi/>
        <w:jc w:val="both"/>
        <w:rPr>
          <w:rFonts w:cs="David" w:hint="cs"/>
          <w:rtl/>
        </w:rPr>
      </w:pPr>
      <w:r>
        <w:rPr>
          <w:rFonts w:cs="David" w:hint="cs"/>
          <w:rtl/>
        </w:rPr>
        <w:tab/>
        <w:t xml:space="preserve">אני עובר לנושא שמופיע ראשון בסדר היום. המלצות הוועדה הציבורית לקביעת שכר ותשלומים אחרים לחברי הכנסת בנושא: "עוזרים </w:t>
      </w:r>
      <w:proofErr w:type="spellStart"/>
      <w:r>
        <w:rPr>
          <w:rFonts w:cs="David" w:hint="cs"/>
          <w:rtl/>
        </w:rPr>
        <w:t>פרלמנטריים</w:t>
      </w:r>
      <w:proofErr w:type="spellEnd"/>
      <w:r>
        <w:rPr>
          <w:rFonts w:cs="David" w:hint="cs"/>
          <w:rtl/>
        </w:rPr>
        <w:t xml:space="preserve"> </w:t>
      </w:r>
      <w:r>
        <w:rPr>
          <w:rFonts w:cs="David"/>
          <w:rtl/>
        </w:rPr>
        <w:t>–</w:t>
      </w:r>
      <w:r>
        <w:rPr>
          <w:rFonts w:cs="David" w:hint="cs"/>
          <w:rtl/>
        </w:rPr>
        <w:t xml:space="preserve"> פיצול משרות". אני שמח, ומקדם בברכה, כמובן, את יושב ראש הכנסת, ראובן ריבלין, שביקש להשתתף כאן בדיון, ואנחנו בוודאי שמחים על כך.</w:t>
      </w:r>
    </w:p>
    <w:p w14:paraId="398738C5" w14:textId="77777777" w:rsidR="00BE1F5E" w:rsidRDefault="00BE1F5E" w:rsidP="00BE1F5E">
      <w:pPr>
        <w:keepNext/>
        <w:bidi/>
        <w:jc w:val="both"/>
        <w:rPr>
          <w:rFonts w:cs="David" w:hint="cs"/>
          <w:rtl/>
        </w:rPr>
      </w:pPr>
    </w:p>
    <w:p w14:paraId="1399BFCD" w14:textId="77777777" w:rsidR="00BE1F5E" w:rsidRDefault="00BE1F5E" w:rsidP="00BE1F5E">
      <w:pPr>
        <w:keepNext/>
        <w:bidi/>
        <w:jc w:val="both"/>
        <w:rPr>
          <w:rFonts w:cs="David" w:hint="cs"/>
          <w:rtl/>
        </w:rPr>
      </w:pPr>
      <w:r>
        <w:rPr>
          <w:rFonts w:cs="David" w:hint="cs"/>
          <w:rtl/>
        </w:rPr>
        <w:tab/>
        <w:t xml:space="preserve">אני רוצה להקדים ולומר כמה מילים בסוגיה הזאת. תראו, אני הייתי עוזר </w:t>
      </w:r>
      <w:proofErr w:type="spellStart"/>
      <w:r>
        <w:rPr>
          <w:rFonts w:cs="David" w:hint="cs"/>
          <w:rtl/>
        </w:rPr>
        <w:t>פרלמנטרי</w:t>
      </w:r>
      <w:proofErr w:type="spellEnd"/>
      <w:r>
        <w:rPr>
          <w:rFonts w:cs="David" w:hint="cs"/>
          <w:rtl/>
        </w:rPr>
        <w:t xml:space="preserve"> בכנסת לפני 15 שנה בערך, בעידן שהיה עידן, אפשר לומר, שונה לחלוטין ממה שאנחנו מכירים כאן היום.</w:t>
      </w:r>
    </w:p>
    <w:p w14:paraId="0C5FD3F9" w14:textId="77777777" w:rsidR="00BE1F5E" w:rsidRDefault="00BE1F5E" w:rsidP="00BE1F5E">
      <w:pPr>
        <w:keepNext/>
        <w:bidi/>
        <w:jc w:val="both"/>
        <w:rPr>
          <w:rFonts w:cs="David" w:hint="cs"/>
          <w:rtl/>
        </w:rPr>
      </w:pPr>
    </w:p>
    <w:p w14:paraId="5353A949" w14:textId="77777777" w:rsidR="00BE1F5E" w:rsidRPr="006639A6" w:rsidRDefault="00BE1F5E" w:rsidP="00BE1F5E">
      <w:pPr>
        <w:keepNext/>
        <w:bidi/>
        <w:jc w:val="both"/>
        <w:rPr>
          <w:rFonts w:cs="David" w:hint="cs"/>
          <w:u w:val="single"/>
          <w:rtl/>
        </w:rPr>
      </w:pPr>
      <w:r w:rsidRPr="006639A6">
        <w:rPr>
          <w:rFonts w:cs="David" w:hint="cs"/>
          <w:u w:val="single"/>
          <w:rtl/>
        </w:rPr>
        <w:t>דוד רותם:</w:t>
      </w:r>
    </w:p>
    <w:p w14:paraId="4B922757" w14:textId="77777777" w:rsidR="00BE1F5E" w:rsidRDefault="00BE1F5E" w:rsidP="00BE1F5E">
      <w:pPr>
        <w:keepNext/>
        <w:bidi/>
        <w:jc w:val="both"/>
        <w:rPr>
          <w:rFonts w:cs="David" w:hint="cs"/>
          <w:rtl/>
        </w:rPr>
      </w:pPr>
    </w:p>
    <w:p w14:paraId="40FC1BEF" w14:textId="77777777" w:rsidR="00BE1F5E" w:rsidRDefault="00BE1F5E" w:rsidP="00BE1F5E">
      <w:pPr>
        <w:keepNext/>
        <w:bidi/>
        <w:jc w:val="both"/>
        <w:rPr>
          <w:rFonts w:cs="David" w:hint="cs"/>
          <w:rtl/>
        </w:rPr>
      </w:pPr>
      <w:r>
        <w:rPr>
          <w:rFonts w:cs="David" w:hint="cs"/>
          <w:rtl/>
        </w:rPr>
        <w:tab/>
        <w:t>אני מוכרח לומר שהתקדמת יפה.</w:t>
      </w:r>
    </w:p>
    <w:p w14:paraId="22C865CF" w14:textId="77777777" w:rsidR="00BE1F5E" w:rsidRDefault="00BE1F5E" w:rsidP="00BE1F5E">
      <w:pPr>
        <w:keepNext/>
        <w:bidi/>
        <w:jc w:val="both"/>
        <w:rPr>
          <w:rFonts w:cs="David" w:hint="cs"/>
          <w:rtl/>
        </w:rPr>
      </w:pPr>
    </w:p>
    <w:p w14:paraId="7CF682B3"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1800F854" w14:textId="77777777" w:rsidR="00BE1F5E" w:rsidRDefault="00BE1F5E" w:rsidP="00BE1F5E">
      <w:pPr>
        <w:keepNext/>
        <w:bidi/>
        <w:jc w:val="both"/>
        <w:rPr>
          <w:rFonts w:cs="David" w:hint="cs"/>
          <w:rtl/>
        </w:rPr>
      </w:pPr>
    </w:p>
    <w:p w14:paraId="7843662F" w14:textId="77777777" w:rsidR="00BE1F5E" w:rsidRDefault="00BE1F5E" w:rsidP="00BE1F5E">
      <w:pPr>
        <w:keepNext/>
        <w:bidi/>
        <w:jc w:val="both"/>
        <w:rPr>
          <w:rFonts w:cs="David" w:hint="cs"/>
          <w:rtl/>
        </w:rPr>
      </w:pPr>
      <w:r>
        <w:rPr>
          <w:rFonts w:cs="David" w:hint="cs"/>
          <w:rtl/>
        </w:rPr>
        <w:tab/>
        <w:t>תודה, חבר הכנסת רותם. היה שווה לקיים את הדיון.</w:t>
      </w:r>
    </w:p>
    <w:p w14:paraId="4CB417B4" w14:textId="77777777" w:rsidR="00BE1F5E" w:rsidRDefault="00BE1F5E" w:rsidP="00BE1F5E">
      <w:pPr>
        <w:keepNext/>
        <w:bidi/>
        <w:jc w:val="both"/>
        <w:rPr>
          <w:rFonts w:cs="David" w:hint="cs"/>
          <w:rtl/>
        </w:rPr>
      </w:pPr>
    </w:p>
    <w:p w14:paraId="33FE2D55" w14:textId="77777777" w:rsidR="00BE1F5E" w:rsidRDefault="00BE1F5E" w:rsidP="00BE1F5E">
      <w:pPr>
        <w:keepNext/>
        <w:bidi/>
        <w:ind w:firstLine="720"/>
        <w:jc w:val="both"/>
        <w:rPr>
          <w:rFonts w:cs="David" w:hint="cs"/>
          <w:rtl/>
        </w:rPr>
      </w:pPr>
      <w:r>
        <w:rPr>
          <w:rFonts w:cs="David" w:hint="cs"/>
          <w:rtl/>
        </w:rPr>
        <w:t xml:space="preserve">בשעתו, היה לכל חבר כנסת עוזר </w:t>
      </w:r>
      <w:proofErr w:type="spellStart"/>
      <w:r>
        <w:rPr>
          <w:rFonts w:cs="David" w:hint="cs"/>
          <w:rtl/>
        </w:rPr>
        <w:t>פרלמנטרי</w:t>
      </w:r>
      <w:proofErr w:type="spellEnd"/>
      <w:r>
        <w:rPr>
          <w:rFonts w:cs="David" w:hint="cs"/>
          <w:rtl/>
        </w:rPr>
        <w:t xml:space="preserve"> אחד, וגם השכר של אותו עוזר היה, כמיטב שיפוטי, יותר נמוך, אפילו באופן משמעותי, ממה שהוא היום, אבל נדמה לי שגם טיב העבודה ואופן העבודה היו שונים לחלוטין. </w:t>
      </w:r>
    </w:p>
    <w:p w14:paraId="391DE0A8" w14:textId="77777777" w:rsidR="00BE1F5E" w:rsidRDefault="00BE1F5E" w:rsidP="00BE1F5E">
      <w:pPr>
        <w:keepNext/>
        <w:bidi/>
        <w:jc w:val="both"/>
        <w:rPr>
          <w:rFonts w:cs="David" w:hint="cs"/>
          <w:rtl/>
        </w:rPr>
      </w:pPr>
    </w:p>
    <w:p w14:paraId="4A407183" w14:textId="77777777" w:rsidR="00BE1F5E" w:rsidRPr="00360DF2" w:rsidRDefault="00BE1F5E" w:rsidP="00BE1F5E">
      <w:pPr>
        <w:keepNext/>
        <w:bidi/>
        <w:jc w:val="both"/>
        <w:rPr>
          <w:rFonts w:cs="David" w:hint="cs"/>
          <w:u w:val="single"/>
          <w:rtl/>
        </w:rPr>
      </w:pPr>
      <w:r w:rsidRPr="00360DF2">
        <w:rPr>
          <w:rFonts w:cs="David" w:hint="cs"/>
          <w:u w:val="single"/>
          <w:rtl/>
        </w:rPr>
        <w:t>קריאה:</w:t>
      </w:r>
      <w:r w:rsidRPr="00360DF2">
        <w:rPr>
          <w:rFonts w:cs="David" w:hint="cs"/>
          <w:u w:val="single"/>
          <w:rtl/>
        </w:rPr>
        <w:tab/>
      </w:r>
    </w:p>
    <w:p w14:paraId="254F7852" w14:textId="77777777" w:rsidR="00BE1F5E" w:rsidRDefault="00BE1F5E" w:rsidP="00BE1F5E">
      <w:pPr>
        <w:keepNext/>
        <w:bidi/>
        <w:jc w:val="both"/>
        <w:rPr>
          <w:rFonts w:cs="David" w:hint="cs"/>
          <w:rtl/>
        </w:rPr>
      </w:pPr>
    </w:p>
    <w:p w14:paraId="74C7B16F" w14:textId="77777777" w:rsidR="00BE1F5E" w:rsidRDefault="00BE1F5E" w:rsidP="00BE1F5E">
      <w:pPr>
        <w:keepNext/>
        <w:bidi/>
        <w:jc w:val="both"/>
        <w:rPr>
          <w:rFonts w:cs="David" w:hint="cs"/>
          <w:rtl/>
        </w:rPr>
      </w:pPr>
      <w:r>
        <w:rPr>
          <w:rFonts w:cs="David" w:hint="cs"/>
          <w:rtl/>
        </w:rPr>
        <w:tab/>
        <w:t>היית עוזר של מי?</w:t>
      </w:r>
    </w:p>
    <w:p w14:paraId="2BEEF2C0" w14:textId="77777777" w:rsidR="00BE1F5E" w:rsidRDefault="00BE1F5E" w:rsidP="00BE1F5E">
      <w:pPr>
        <w:keepNext/>
        <w:bidi/>
        <w:jc w:val="both"/>
        <w:rPr>
          <w:rFonts w:cs="David" w:hint="cs"/>
          <w:rtl/>
        </w:rPr>
      </w:pPr>
    </w:p>
    <w:p w14:paraId="08E37A4F"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19D7D1EA" w14:textId="77777777" w:rsidR="00BE1F5E" w:rsidRDefault="00BE1F5E" w:rsidP="00BE1F5E">
      <w:pPr>
        <w:keepNext/>
        <w:bidi/>
        <w:jc w:val="both"/>
        <w:rPr>
          <w:rFonts w:cs="David" w:hint="cs"/>
          <w:rtl/>
        </w:rPr>
      </w:pPr>
    </w:p>
    <w:p w14:paraId="079CADBE" w14:textId="77777777" w:rsidR="00BE1F5E" w:rsidRDefault="00BE1F5E" w:rsidP="00BE1F5E">
      <w:pPr>
        <w:keepNext/>
        <w:bidi/>
        <w:jc w:val="both"/>
        <w:rPr>
          <w:rFonts w:cs="David" w:hint="cs"/>
          <w:rtl/>
        </w:rPr>
      </w:pPr>
      <w:r>
        <w:rPr>
          <w:rFonts w:cs="David" w:hint="cs"/>
          <w:rtl/>
        </w:rPr>
        <w:tab/>
        <w:t>יעקב שמאי.</w:t>
      </w:r>
    </w:p>
    <w:p w14:paraId="20C1FA30" w14:textId="77777777" w:rsidR="00BE1F5E" w:rsidRDefault="00BE1F5E" w:rsidP="00BE1F5E">
      <w:pPr>
        <w:keepNext/>
        <w:bidi/>
        <w:jc w:val="both"/>
        <w:rPr>
          <w:rFonts w:cs="David" w:hint="cs"/>
          <w:rtl/>
        </w:rPr>
      </w:pPr>
    </w:p>
    <w:p w14:paraId="4CA7C4B3" w14:textId="77777777" w:rsidR="00BE1F5E" w:rsidRDefault="00BE1F5E" w:rsidP="00BE1F5E">
      <w:pPr>
        <w:keepNext/>
        <w:bidi/>
        <w:jc w:val="both"/>
        <w:rPr>
          <w:rFonts w:cs="David" w:hint="cs"/>
          <w:rtl/>
        </w:rPr>
      </w:pPr>
      <w:r>
        <w:rPr>
          <w:rFonts w:cs="David" w:hint="cs"/>
          <w:rtl/>
        </w:rPr>
        <w:tab/>
        <w:t>די אם אני אזכיר - - -</w:t>
      </w:r>
    </w:p>
    <w:p w14:paraId="5B31E8E2" w14:textId="77777777" w:rsidR="00BE1F5E" w:rsidRDefault="00BE1F5E" w:rsidP="00BE1F5E">
      <w:pPr>
        <w:keepNext/>
        <w:bidi/>
        <w:jc w:val="both"/>
        <w:rPr>
          <w:rFonts w:cs="David" w:hint="cs"/>
          <w:rtl/>
        </w:rPr>
      </w:pPr>
    </w:p>
    <w:p w14:paraId="24C0087C" w14:textId="77777777" w:rsidR="00BE1F5E" w:rsidRPr="00A37F62" w:rsidRDefault="00BE1F5E" w:rsidP="00BE1F5E">
      <w:pPr>
        <w:keepNext/>
        <w:bidi/>
        <w:jc w:val="both"/>
        <w:rPr>
          <w:rFonts w:cs="David" w:hint="cs"/>
          <w:u w:val="single"/>
          <w:rtl/>
        </w:rPr>
      </w:pPr>
      <w:r w:rsidRPr="00A37F62">
        <w:rPr>
          <w:rFonts w:cs="David" w:hint="cs"/>
          <w:u w:val="single"/>
          <w:rtl/>
        </w:rPr>
        <w:t>שלי יחימוביץ':</w:t>
      </w:r>
    </w:p>
    <w:p w14:paraId="7612437A" w14:textId="77777777" w:rsidR="00BE1F5E" w:rsidRDefault="00BE1F5E" w:rsidP="00BE1F5E">
      <w:pPr>
        <w:keepNext/>
        <w:bidi/>
        <w:jc w:val="both"/>
        <w:rPr>
          <w:rFonts w:cs="David" w:hint="cs"/>
          <w:rtl/>
        </w:rPr>
      </w:pPr>
    </w:p>
    <w:p w14:paraId="35B395A2" w14:textId="77777777" w:rsidR="00BE1F5E" w:rsidRDefault="00BE1F5E" w:rsidP="00BE1F5E">
      <w:pPr>
        <w:keepNext/>
        <w:bidi/>
        <w:jc w:val="both"/>
        <w:rPr>
          <w:rFonts w:cs="David" w:hint="cs"/>
          <w:rtl/>
        </w:rPr>
      </w:pPr>
      <w:r>
        <w:rPr>
          <w:rFonts w:cs="David" w:hint="cs"/>
          <w:rtl/>
        </w:rPr>
        <w:tab/>
        <w:t>אז קיבלת חינוך סוציאליסטי.</w:t>
      </w:r>
    </w:p>
    <w:p w14:paraId="45803A7F" w14:textId="77777777" w:rsidR="00BE1F5E" w:rsidRDefault="00BE1F5E" w:rsidP="00BE1F5E">
      <w:pPr>
        <w:keepNext/>
        <w:bidi/>
        <w:jc w:val="both"/>
        <w:rPr>
          <w:rFonts w:cs="David" w:hint="cs"/>
          <w:rtl/>
        </w:rPr>
      </w:pPr>
    </w:p>
    <w:p w14:paraId="63510163"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35AF1858" w14:textId="77777777" w:rsidR="00BE1F5E" w:rsidRDefault="00BE1F5E" w:rsidP="00BE1F5E">
      <w:pPr>
        <w:keepNext/>
        <w:bidi/>
        <w:jc w:val="both"/>
        <w:rPr>
          <w:rFonts w:cs="David" w:hint="cs"/>
          <w:rtl/>
        </w:rPr>
      </w:pPr>
    </w:p>
    <w:p w14:paraId="1945B898" w14:textId="77777777" w:rsidR="00BE1F5E" w:rsidRDefault="00BE1F5E" w:rsidP="00BE1F5E">
      <w:pPr>
        <w:keepNext/>
        <w:bidi/>
        <w:jc w:val="both"/>
        <w:rPr>
          <w:rFonts w:cs="David" w:hint="cs"/>
          <w:rtl/>
        </w:rPr>
      </w:pPr>
      <w:r>
        <w:rPr>
          <w:rFonts w:cs="David" w:hint="cs"/>
          <w:rtl/>
        </w:rPr>
        <w:tab/>
        <w:t>נכון. אני חושב שזה בא לידי ביטוי בהצעות חוק שלי.</w:t>
      </w:r>
    </w:p>
    <w:p w14:paraId="22C763C8" w14:textId="77777777" w:rsidR="00BE1F5E" w:rsidRDefault="00BE1F5E" w:rsidP="00BE1F5E">
      <w:pPr>
        <w:keepNext/>
        <w:bidi/>
        <w:jc w:val="both"/>
        <w:rPr>
          <w:rFonts w:cs="David" w:hint="cs"/>
          <w:rtl/>
        </w:rPr>
      </w:pPr>
    </w:p>
    <w:p w14:paraId="564BAAD9" w14:textId="77777777" w:rsidR="00BE1F5E" w:rsidRPr="00360DF2" w:rsidRDefault="00BE1F5E" w:rsidP="00BE1F5E">
      <w:pPr>
        <w:keepNext/>
        <w:bidi/>
        <w:jc w:val="both"/>
        <w:rPr>
          <w:rFonts w:cs="David" w:hint="cs"/>
          <w:u w:val="single"/>
          <w:rtl/>
        </w:rPr>
      </w:pPr>
      <w:r w:rsidRPr="00360DF2">
        <w:rPr>
          <w:rFonts w:cs="David" w:hint="cs"/>
          <w:u w:val="single"/>
          <w:rtl/>
        </w:rPr>
        <w:t>קריאה:</w:t>
      </w:r>
      <w:r w:rsidRPr="00360DF2">
        <w:rPr>
          <w:rFonts w:cs="David" w:hint="cs"/>
          <w:u w:val="single"/>
          <w:rtl/>
        </w:rPr>
        <w:tab/>
      </w:r>
    </w:p>
    <w:p w14:paraId="2FE633B4" w14:textId="77777777" w:rsidR="00BE1F5E" w:rsidRDefault="00BE1F5E" w:rsidP="00BE1F5E">
      <w:pPr>
        <w:keepNext/>
        <w:bidi/>
        <w:jc w:val="both"/>
        <w:rPr>
          <w:rFonts w:cs="David" w:hint="cs"/>
          <w:rtl/>
        </w:rPr>
      </w:pPr>
    </w:p>
    <w:p w14:paraId="2D5A574F" w14:textId="77777777" w:rsidR="00BE1F5E" w:rsidRDefault="00BE1F5E" w:rsidP="00BE1F5E">
      <w:pPr>
        <w:keepNext/>
        <w:bidi/>
        <w:jc w:val="both"/>
        <w:rPr>
          <w:rFonts w:cs="David" w:hint="cs"/>
          <w:rtl/>
        </w:rPr>
      </w:pPr>
      <w:r>
        <w:rPr>
          <w:rFonts w:cs="David" w:hint="cs"/>
          <w:rtl/>
        </w:rPr>
        <w:tab/>
        <w:t>הוא קיבל גם כלה.</w:t>
      </w:r>
    </w:p>
    <w:p w14:paraId="7DD44025" w14:textId="77777777" w:rsidR="00BE1F5E" w:rsidRDefault="00BE1F5E" w:rsidP="00BE1F5E">
      <w:pPr>
        <w:keepNext/>
        <w:bidi/>
        <w:jc w:val="both"/>
        <w:rPr>
          <w:rFonts w:cs="David" w:hint="cs"/>
          <w:rtl/>
        </w:rPr>
      </w:pPr>
    </w:p>
    <w:p w14:paraId="52ADD276"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716FDEFE" w14:textId="77777777" w:rsidR="00BE1F5E" w:rsidRDefault="00BE1F5E" w:rsidP="00BE1F5E">
      <w:pPr>
        <w:keepNext/>
        <w:bidi/>
        <w:jc w:val="both"/>
        <w:rPr>
          <w:rFonts w:cs="David" w:hint="cs"/>
          <w:rtl/>
        </w:rPr>
      </w:pPr>
      <w:r>
        <w:rPr>
          <w:rFonts w:cs="David" w:hint="cs"/>
          <w:rtl/>
        </w:rPr>
        <w:tab/>
      </w:r>
    </w:p>
    <w:p w14:paraId="6BCAA637" w14:textId="77777777" w:rsidR="00BE1F5E" w:rsidRDefault="00BE1F5E" w:rsidP="00BE1F5E">
      <w:pPr>
        <w:keepNext/>
        <w:bidi/>
        <w:jc w:val="both"/>
        <w:rPr>
          <w:rFonts w:cs="David" w:hint="cs"/>
          <w:rtl/>
        </w:rPr>
      </w:pPr>
      <w:r>
        <w:rPr>
          <w:rFonts w:cs="David" w:hint="cs"/>
          <w:rtl/>
        </w:rPr>
        <w:tab/>
        <w:t xml:space="preserve">טוב, רבותיי, אני חושב שהיו מספר הבדלים שחשוב לעמוד עליהם כדי שהם יעמדו לנו כאיזשהו רקע כאן לדיון. קודם כל, אני מזכיר לכם שבשעתו היו הרבה פחות מגבלות על היכולת של חבר כנסת לעסוק בעיסוקים נוספים ובתפקידים נוספים, והיו לא מעט חברי כנסת, שהעוזרים שלהם בעצם קיבלו, אם אפשר לקרוא לזה, מעין השלמות הכנסה. או אולי ההכנסה כאן </w:t>
      </w:r>
      <w:proofErr w:type="spellStart"/>
      <w:r>
        <w:rPr>
          <w:rFonts w:cs="David" w:hint="cs"/>
          <w:rtl/>
        </w:rPr>
        <w:t>היתה</w:t>
      </w:r>
      <w:proofErr w:type="spellEnd"/>
      <w:r>
        <w:rPr>
          <w:rFonts w:cs="David" w:hint="cs"/>
          <w:rtl/>
        </w:rPr>
        <w:t xml:space="preserve"> השלמה למה שהם הרוויחו במסגרת הסיוע שהם נתנו לחבר כנסת בתפקידיו האחרים. </w:t>
      </w:r>
    </w:p>
    <w:p w14:paraId="58577434" w14:textId="77777777" w:rsidR="00BE1F5E" w:rsidRDefault="00BE1F5E" w:rsidP="00BE1F5E">
      <w:pPr>
        <w:keepNext/>
        <w:bidi/>
        <w:jc w:val="both"/>
        <w:rPr>
          <w:rFonts w:cs="David" w:hint="cs"/>
          <w:rtl/>
        </w:rPr>
      </w:pPr>
    </w:p>
    <w:p w14:paraId="2E11E235" w14:textId="77777777" w:rsidR="00BE1F5E" w:rsidRDefault="00BE1F5E" w:rsidP="00BE1F5E">
      <w:pPr>
        <w:keepNext/>
        <w:bidi/>
        <w:jc w:val="both"/>
        <w:rPr>
          <w:rFonts w:cs="David" w:hint="cs"/>
          <w:rtl/>
        </w:rPr>
      </w:pPr>
      <w:r>
        <w:rPr>
          <w:rFonts w:cs="David" w:hint="cs"/>
          <w:rtl/>
        </w:rPr>
        <w:tab/>
        <w:t xml:space="preserve">בי"ת, היקף העבודה עצמו היה שונה לחלוטין. אז היה לנו פקס אחד במסדרון, ששירת את כל הלשכות שהיו באותו מסדרון. לא היו, לא אימיילים, לא היקף פניות הציבור שקיים היום, גם היקף החקיקה ובכלל, היקף החומר שמוזרם ומונח ומגיע לשולחנו של חבר כנסת, היה הרבה יותר קטן. הזמינות והמיידיות של הדברים היו שונים לחלוטין. זה לא העידן של היום, שאדם שולח מייל מעכשיו לעכשיו ומבקש תשובה מיידית. לא היו טלפונים </w:t>
      </w:r>
      <w:proofErr w:type="spellStart"/>
      <w:r>
        <w:rPr>
          <w:rFonts w:cs="David" w:hint="cs"/>
          <w:rtl/>
        </w:rPr>
        <w:t>סלולריים</w:t>
      </w:r>
      <w:proofErr w:type="spellEnd"/>
      <w:r>
        <w:rPr>
          <w:rFonts w:cs="David" w:hint="cs"/>
          <w:rtl/>
        </w:rPr>
        <w:t xml:space="preserve"> עם כל המערכת הזאת שאנחנו מכירים היום. </w:t>
      </w:r>
    </w:p>
    <w:p w14:paraId="7F1FD3A2" w14:textId="77777777" w:rsidR="00BE1F5E" w:rsidRDefault="00BE1F5E" w:rsidP="00BE1F5E">
      <w:pPr>
        <w:keepNext/>
        <w:bidi/>
        <w:jc w:val="both"/>
        <w:rPr>
          <w:rFonts w:cs="David" w:hint="cs"/>
          <w:rtl/>
        </w:rPr>
      </w:pPr>
    </w:p>
    <w:p w14:paraId="0306D987" w14:textId="77777777" w:rsidR="00BE1F5E" w:rsidRDefault="00BE1F5E" w:rsidP="00BE1F5E">
      <w:pPr>
        <w:keepNext/>
        <w:bidi/>
        <w:ind w:firstLine="720"/>
        <w:jc w:val="both"/>
        <w:rPr>
          <w:rFonts w:cs="David" w:hint="cs"/>
          <w:rtl/>
        </w:rPr>
      </w:pPr>
      <w:r>
        <w:rPr>
          <w:rFonts w:cs="David" w:hint="cs"/>
          <w:rtl/>
        </w:rPr>
        <w:t xml:space="preserve">ולכן, המצב היה סביר לגמרי שאדם הלך לדואר, שלח מכתב, חיכה חודש, חיכה חודשיים, עד שקיבל תשובה. להמתין יומיים או שלושה עד ששוחחת עם חבר כנסת שפנית אליו או עם עוזרו, היה דבר סביר לגמרי ומקובל, ולא עורר שום תרעומת. ונדמה לי שמציאות החיים היום והיקף העבודה שלה נדרשים חברי הכנסת, בפרט </w:t>
      </w:r>
      <w:r>
        <w:rPr>
          <w:rFonts w:cs="David"/>
          <w:rtl/>
        </w:rPr>
        <w:t>–</w:t>
      </w:r>
      <w:r>
        <w:rPr>
          <w:rFonts w:cs="David" w:hint="cs"/>
          <w:rtl/>
        </w:rPr>
        <w:t xml:space="preserve"> וכאן אני רוצה לומר דבר שאני חושב שחשוב שייאמר: זה ברור שכל אחד מחברי הכנסת מנצל את המערכת שעומדת לרשותו בדרך כפי שהוא מוצא לנכון, ואת זה, בסופו של דבר, צריך לשפוט הציבור, בבחירות. אני חושב שנקודת המוצא חייבת להיות שמי שבא כדי לעשות עבודתו כמו שצריך, רוצה לזרום, רוצה לעמוד לעומק על החומר ועל הנושאים שהוא צריך להידרש להם גם במליאה וגם בוועדות, רוצה לתת מענה לפניות ציבור בהיקף ניכר, בזמן סביר ובצורה עניינית ומעמיקה, צריך להעמיד לרשותו את הכלים המתאימים כדי שיוכל לבצע את עבודתו.</w:t>
      </w:r>
    </w:p>
    <w:p w14:paraId="38D3C445" w14:textId="77777777" w:rsidR="00BE1F5E" w:rsidRDefault="00BE1F5E" w:rsidP="00BE1F5E">
      <w:pPr>
        <w:keepNext/>
        <w:bidi/>
        <w:ind w:firstLine="720"/>
        <w:jc w:val="both"/>
        <w:rPr>
          <w:rFonts w:cs="David" w:hint="cs"/>
          <w:rtl/>
        </w:rPr>
      </w:pPr>
    </w:p>
    <w:p w14:paraId="2F1D55B3" w14:textId="77777777" w:rsidR="00BE1F5E" w:rsidRDefault="00BE1F5E" w:rsidP="00BE1F5E">
      <w:pPr>
        <w:keepNext/>
        <w:bidi/>
        <w:ind w:firstLine="720"/>
        <w:jc w:val="both"/>
        <w:rPr>
          <w:rFonts w:cs="David" w:hint="cs"/>
          <w:rtl/>
        </w:rPr>
      </w:pPr>
      <w:r>
        <w:rPr>
          <w:rFonts w:cs="David" w:hint="cs"/>
          <w:rtl/>
        </w:rPr>
        <w:t xml:space="preserve">על הרקע הזה נשמעו לא מעט טענות </w:t>
      </w:r>
      <w:r>
        <w:rPr>
          <w:rFonts w:cs="David"/>
          <w:rtl/>
        </w:rPr>
        <w:t>–</w:t>
      </w:r>
      <w:r>
        <w:rPr>
          <w:rFonts w:cs="David" w:hint="cs"/>
          <w:rtl/>
        </w:rPr>
        <w:t xml:space="preserve"> בעיני, לפחות, חלקן בהחלט מוצדקות </w:t>
      </w:r>
      <w:r>
        <w:rPr>
          <w:rFonts w:cs="David"/>
          <w:rtl/>
        </w:rPr>
        <w:t>–</w:t>
      </w:r>
      <w:r>
        <w:rPr>
          <w:rFonts w:cs="David" w:hint="cs"/>
          <w:rtl/>
        </w:rPr>
        <w:t xml:space="preserve"> מצד חברי כנסת, שבהיקף הסיוע הקיים שעומד לרשותם הם אינם יכולים לעמוד במטלה הזאת, שלעתים אף עוזריהם קל להם ונוח להם, ומעדיפים מסיבות כאלה ואחרות להתחלק בעבודה ובהיקפה עם מספר אנשים רב יותר, ואני מניח שמי שמחזיק בדעה הזאת בוודאי יידע ויפרט את הדברים מבחינתו.</w:t>
      </w:r>
    </w:p>
    <w:p w14:paraId="136D7B36" w14:textId="77777777" w:rsidR="00BE1F5E" w:rsidRPr="0062443E" w:rsidRDefault="00BE1F5E" w:rsidP="00BE1F5E">
      <w:pPr>
        <w:keepNext/>
        <w:bidi/>
        <w:jc w:val="both"/>
        <w:rPr>
          <w:rFonts w:cs="David" w:hint="cs"/>
          <w:rtl/>
        </w:rPr>
      </w:pPr>
    </w:p>
    <w:p w14:paraId="6A1C8F85" w14:textId="77777777" w:rsidR="00BE1F5E" w:rsidRDefault="00BE1F5E" w:rsidP="00BE1F5E">
      <w:pPr>
        <w:keepNext/>
        <w:bidi/>
        <w:jc w:val="both"/>
        <w:rPr>
          <w:rFonts w:cs="David" w:hint="cs"/>
          <w:rtl/>
        </w:rPr>
      </w:pPr>
      <w:r>
        <w:rPr>
          <w:rFonts w:cs="David" w:hint="cs"/>
          <w:rtl/>
        </w:rPr>
        <w:tab/>
        <w:t xml:space="preserve">אני מוכרח לומר שאני ער מאד לקשיים האלה, ואני חושב שהם גם מחייבים התייחסות. עם זאת </w:t>
      </w:r>
      <w:r>
        <w:rPr>
          <w:rFonts w:cs="David"/>
          <w:rtl/>
        </w:rPr>
        <w:t>–</w:t>
      </w:r>
      <w:r>
        <w:rPr>
          <w:rFonts w:cs="David" w:hint="cs"/>
          <w:rtl/>
        </w:rPr>
        <w:t xml:space="preserve"> ואני אומר את זה בצורה גלויה בפתח הדיון - - -</w:t>
      </w:r>
    </w:p>
    <w:p w14:paraId="64BAD767" w14:textId="77777777" w:rsidR="00BE1F5E" w:rsidRDefault="00BE1F5E" w:rsidP="00BE1F5E">
      <w:pPr>
        <w:keepNext/>
        <w:bidi/>
        <w:jc w:val="both"/>
        <w:rPr>
          <w:rFonts w:cs="David" w:hint="cs"/>
          <w:rtl/>
        </w:rPr>
      </w:pPr>
    </w:p>
    <w:p w14:paraId="6EE66E72" w14:textId="77777777" w:rsidR="00BE1F5E" w:rsidRDefault="00BE1F5E" w:rsidP="00BE1F5E">
      <w:pPr>
        <w:keepNext/>
        <w:bidi/>
        <w:jc w:val="both"/>
        <w:rPr>
          <w:rFonts w:cs="David" w:hint="cs"/>
          <w:u w:val="single"/>
          <w:rtl/>
        </w:rPr>
      </w:pPr>
      <w:r>
        <w:rPr>
          <w:rFonts w:cs="David" w:hint="cs"/>
          <w:u w:val="single"/>
          <w:rtl/>
        </w:rPr>
        <w:t>נסים זאב</w:t>
      </w:r>
      <w:r w:rsidRPr="00E36EB4">
        <w:rPr>
          <w:rFonts w:cs="David" w:hint="cs"/>
          <w:u w:val="single"/>
          <w:rtl/>
        </w:rPr>
        <w:t>:</w:t>
      </w:r>
    </w:p>
    <w:p w14:paraId="1927F810" w14:textId="77777777" w:rsidR="00BE1F5E" w:rsidRDefault="00BE1F5E" w:rsidP="00BE1F5E">
      <w:pPr>
        <w:keepNext/>
        <w:bidi/>
        <w:jc w:val="both"/>
        <w:rPr>
          <w:rFonts w:cs="David" w:hint="cs"/>
          <w:u w:val="single"/>
          <w:rtl/>
        </w:rPr>
      </w:pPr>
    </w:p>
    <w:p w14:paraId="2D643FFA" w14:textId="77777777" w:rsidR="00BE1F5E" w:rsidRDefault="00BE1F5E" w:rsidP="00BE1F5E">
      <w:pPr>
        <w:keepNext/>
        <w:bidi/>
        <w:jc w:val="both"/>
        <w:rPr>
          <w:rFonts w:cs="David" w:hint="cs"/>
          <w:rtl/>
        </w:rPr>
      </w:pPr>
      <w:r>
        <w:rPr>
          <w:rFonts w:cs="David" w:hint="cs"/>
          <w:rtl/>
        </w:rPr>
        <w:tab/>
        <w:t xml:space="preserve"> מי העלה את הטענות? מי?</w:t>
      </w:r>
    </w:p>
    <w:p w14:paraId="79F71C34" w14:textId="77777777" w:rsidR="00BE1F5E" w:rsidRDefault="00BE1F5E" w:rsidP="00BE1F5E">
      <w:pPr>
        <w:keepNext/>
        <w:bidi/>
        <w:jc w:val="both"/>
        <w:rPr>
          <w:rFonts w:cs="David" w:hint="cs"/>
          <w:rtl/>
        </w:rPr>
      </w:pPr>
    </w:p>
    <w:p w14:paraId="1801F48C" w14:textId="77777777" w:rsidR="00BE1F5E" w:rsidRDefault="00BE1F5E" w:rsidP="00BE1F5E">
      <w:pPr>
        <w:keepNext/>
        <w:bidi/>
        <w:jc w:val="both"/>
        <w:rPr>
          <w:rFonts w:cs="David" w:hint="cs"/>
          <w:u w:val="single"/>
          <w:rtl/>
        </w:rPr>
      </w:pPr>
      <w:r w:rsidRPr="003C23D3">
        <w:rPr>
          <w:rFonts w:cs="David" w:hint="cs"/>
          <w:u w:val="single"/>
          <w:rtl/>
        </w:rPr>
        <w:t xml:space="preserve">היו"ר יריב </w:t>
      </w:r>
      <w:proofErr w:type="spellStart"/>
      <w:r w:rsidRPr="003C23D3">
        <w:rPr>
          <w:rFonts w:cs="David" w:hint="cs"/>
          <w:u w:val="single"/>
          <w:rtl/>
        </w:rPr>
        <w:t>לוין</w:t>
      </w:r>
      <w:proofErr w:type="spellEnd"/>
      <w:r w:rsidRPr="003C23D3">
        <w:rPr>
          <w:rFonts w:cs="David" w:hint="cs"/>
          <w:u w:val="single"/>
          <w:rtl/>
        </w:rPr>
        <w:t>:</w:t>
      </w:r>
    </w:p>
    <w:p w14:paraId="1E0F69DD" w14:textId="77777777" w:rsidR="00BE1F5E" w:rsidRDefault="00BE1F5E" w:rsidP="00BE1F5E">
      <w:pPr>
        <w:keepNext/>
        <w:bidi/>
        <w:jc w:val="both"/>
        <w:rPr>
          <w:rFonts w:cs="David" w:hint="cs"/>
          <w:u w:val="single"/>
          <w:rtl/>
        </w:rPr>
      </w:pPr>
    </w:p>
    <w:p w14:paraId="505D164E" w14:textId="77777777" w:rsidR="00BE1F5E" w:rsidRDefault="00BE1F5E" w:rsidP="00BE1F5E">
      <w:pPr>
        <w:keepNext/>
        <w:bidi/>
        <w:jc w:val="both"/>
        <w:rPr>
          <w:rFonts w:cs="David" w:hint="cs"/>
          <w:rtl/>
        </w:rPr>
      </w:pPr>
      <w:r>
        <w:rPr>
          <w:rFonts w:cs="David" w:hint="cs"/>
          <w:rtl/>
        </w:rPr>
        <w:tab/>
        <w:t>אנחנו תכף נשמע.</w:t>
      </w:r>
    </w:p>
    <w:p w14:paraId="1E2D9211" w14:textId="77777777" w:rsidR="00BE1F5E" w:rsidRDefault="00BE1F5E" w:rsidP="00BE1F5E">
      <w:pPr>
        <w:keepNext/>
        <w:bidi/>
        <w:jc w:val="both"/>
        <w:rPr>
          <w:rFonts w:cs="David" w:hint="cs"/>
          <w:rtl/>
        </w:rPr>
      </w:pPr>
    </w:p>
    <w:p w14:paraId="554966F3" w14:textId="77777777" w:rsidR="00BE1F5E" w:rsidRDefault="00BE1F5E" w:rsidP="00BE1F5E">
      <w:pPr>
        <w:keepNext/>
        <w:bidi/>
        <w:jc w:val="both"/>
        <w:rPr>
          <w:rFonts w:cs="David" w:hint="cs"/>
          <w:rtl/>
        </w:rPr>
      </w:pPr>
      <w:r>
        <w:rPr>
          <w:rFonts w:cs="David" w:hint="cs"/>
          <w:rtl/>
        </w:rPr>
        <w:tab/>
        <w:t xml:space="preserve">עם זאת </w:t>
      </w:r>
      <w:r>
        <w:rPr>
          <w:rFonts w:cs="David"/>
          <w:rtl/>
        </w:rPr>
        <w:t>–</w:t>
      </w:r>
      <w:r>
        <w:rPr>
          <w:rFonts w:cs="David" w:hint="cs"/>
          <w:rtl/>
        </w:rPr>
        <w:t xml:space="preserve"> ואני אומר את זאת בצורה ברורה בפתח הדיון </w:t>
      </w:r>
      <w:r>
        <w:rPr>
          <w:rFonts w:cs="David"/>
          <w:rtl/>
        </w:rPr>
        <w:t>–</w:t>
      </w:r>
      <w:r>
        <w:rPr>
          <w:rFonts w:cs="David" w:hint="cs"/>
          <w:rtl/>
        </w:rPr>
        <w:t xml:space="preserve"> אני חושב שהפניה שקיבלתי, תחילה מחבר הכנסת שלמה מולה ואחר כך מ-19 חברי כנסת נוספים, ומשיחות שקיימתי, גם עם יושבת ראש ועדת האתיקה, חברת הכנסת יחימוביץ ועם אחרים, וגם מתחושתי האישית, אנחנו נמצאים באיזושהי סיטואציה לא נוחה, שבה הכנסת הופכת בעצם לבמה או למקום שבו תנאי ההעסקה של עוזרים </w:t>
      </w:r>
      <w:proofErr w:type="spellStart"/>
      <w:r>
        <w:rPr>
          <w:rFonts w:cs="David" w:hint="cs"/>
          <w:rtl/>
        </w:rPr>
        <w:t>פרלמנטריים</w:t>
      </w:r>
      <w:proofErr w:type="spellEnd"/>
      <w:r>
        <w:rPr>
          <w:rFonts w:cs="David" w:hint="cs"/>
          <w:rtl/>
        </w:rPr>
        <w:t xml:space="preserve"> אינם הולמים ומכבדים, לא את הכנסת, לא את חברי הכנסת, לא את העוזרים ואני חושב שגם לא את מה שהיינו מצפים מכל מעסיק באשר הוא, ואנחנו התכנסנו כאן היום כדי לנסות להגדיר את הנושא, לנסות לקבוע את הכללים ואת אמות המידה שעל פיהם נוכל להתנהל כולנו, בצורה שתכבד את הכנסת מצד אחד, ותאפשר לחברי הכנסת לבצע את תפקידם ואת עבודתם עם הסיוע הדרוש מן הצד השני.</w:t>
      </w:r>
    </w:p>
    <w:p w14:paraId="7BFF4AC5" w14:textId="77777777" w:rsidR="00BE1F5E" w:rsidRDefault="00BE1F5E" w:rsidP="00BE1F5E">
      <w:pPr>
        <w:keepNext/>
        <w:bidi/>
        <w:jc w:val="both"/>
        <w:rPr>
          <w:rFonts w:cs="David" w:hint="cs"/>
          <w:rtl/>
        </w:rPr>
      </w:pPr>
    </w:p>
    <w:p w14:paraId="0BE4673F" w14:textId="77777777" w:rsidR="00BE1F5E" w:rsidRDefault="00BE1F5E" w:rsidP="00BE1F5E">
      <w:pPr>
        <w:keepNext/>
        <w:bidi/>
        <w:jc w:val="both"/>
        <w:rPr>
          <w:rFonts w:cs="David" w:hint="cs"/>
          <w:rtl/>
        </w:rPr>
      </w:pPr>
      <w:r>
        <w:rPr>
          <w:rFonts w:cs="David" w:hint="cs"/>
          <w:rtl/>
        </w:rPr>
        <w:tab/>
        <w:t xml:space="preserve">מונחת בפניכם חוות הדעת של הוועדה בראשות פרופ' </w:t>
      </w:r>
      <w:proofErr w:type="spellStart"/>
      <w:r>
        <w:rPr>
          <w:rFonts w:cs="David" w:hint="cs"/>
          <w:rtl/>
        </w:rPr>
        <w:t>גרונאו</w:t>
      </w:r>
      <w:proofErr w:type="spellEnd"/>
      <w:r>
        <w:rPr>
          <w:rFonts w:cs="David" w:hint="cs"/>
          <w:rtl/>
        </w:rPr>
        <w:t xml:space="preserve"> בעניין הזה,  והמלצתה. אני אבקש מפרופ' </w:t>
      </w:r>
      <w:proofErr w:type="spellStart"/>
      <w:r>
        <w:rPr>
          <w:rFonts w:cs="David" w:hint="cs"/>
          <w:rtl/>
        </w:rPr>
        <w:t>גרונאו</w:t>
      </w:r>
      <w:proofErr w:type="spellEnd"/>
      <w:r>
        <w:rPr>
          <w:rFonts w:cs="David" w:hint="cs"/>
          <w:rtl/>
        </w:rPr>
        <w:t xml:space="preserve"> להציג את ההמלצה ואת עמדת הוועדה שהוא עומד בראשה, אחר כך, ברשותך, אדוני, אני אבקש לשמוע את הדברים שלך - - -</w:t>
      </w:r>
    </w:p>
    <w:p w14:paraId="5459A325" w14:textId="77777777" w:rsidR="00BE1F5E" w:rsidRDefault="00BE1F5E" w:rsidP="00BE1F5E">
      <w:pPr>
        <w:keepNext/>
        <w:bidi/>
        <w:jc w:val="both"/>
        <w:rPr>
          <w:rFonts w:cs="David" w:hint="cs"/>
          <w:rtl/>
        </w:rPr>
      </w:pPr>
    </w:p>
    <w:p w14:paraId="0DD49251" w14:textId="77777777" w:rsidR="00BE1F5E" w:rsidRDefault="00BE1F5E" w:rsidP="00BE1F5E">
      <w:pPr>
        <w:keepNext/>
        <w:bidi/>
        <w:jc w:val="both"/>
        <w:rPr>
          <w:rFonts w:cs="David" w:hint="cs"/>
          <w:u w:val="single"/>
          <w:rtl/>
        </w:rPr>
      </w:pPr>
      <w:r>
        <w:rPr>
          <w:rFonts w:cs="David" w:hint="cs"/>
          <w:u w:val="single"/>
          <w:rtl/>
        </w:rPr>
        <w:t xml:space="preserve">יושבת ראש ועדת האתיקה </w:t>
      </w:r>
      <w:r w:rsidRPr="00BE3227">
        <w:rPr>
          <w:rFonts w:cs="David" w:hint="cs"/>
          <w:u w:val="single"/>
          <w:rtl/>
        </w:rPr>
        <w:t>שלי יחימוביץ:</w:t>
      </w:r>
    </w:p>
    <w:p w14:paraId="2EFDF908" w14:textId="77777777" w:rsidR="00BE1F5E" w:rsidRDefault="00BE1F5E" w:rsidP="00BE1F5E">
      <w:pPr>
        <w:keepNext/>
        <w:bidi/>
        <w:jc w:val="both"/>
        <w:rPr>
          <w:rFonts w:cs="David" w:hint="cs"/>
          <w:u w:val="single"/>
          <w:rtl/>
        </w:rPr>
      </w:pPr>
    </w:p>
    <w:p w14:paraId="604765F2" w14:textId="77777777" w:rsidR="00BE1F5E" w:rsidRDefault="00BE1F5E" w:rsidP="00BE1F5E">
      <w:pPr>
        <w:keepNext/>
        <w:bidi/>
        <w:jc w:val="both"/>
        <w:rPr>
          <w:rFonts w:cs="David" w:hint="cs"/>
          <w:rtl/>
        </w:rPr>
      </w:pPr>
      <w:r>
        <w:rPr>
          <w:rFonts w:cs="David" w:hint="cs"/>
          <w:rtl/>
        </w:rPr>
        <w:tab/>
        <w:t>אפשר להירשם?</w:t>
      </w:r>
    </w:p>
    <w:p w14:paraId="2E1EDE0A" w14:textId="77777777" w:rsidR="00BE1F5E" w:rsidRDefault="00BE1F5E" w:rsidP="00BE1F5E">
      <w:pPr>
        <w:keepNext/>
        <w:bidi/>
        <w:jc w:val="both"/>
        <w:rPr>
          <w:rFonts w:cs="David" w:hint="cs"/>
          <w:rtl/>
        </w:rPr>
      </w:pPr>
    </w:p>
    <w:p w14:paraId="7138F966"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31C4C11B" w14:textId="77777777" w:rsidR="00BE1F5E" w:rsidRDefault="00BE1F5E" w:rsidP="00BE1F5E">
      <w:pPr>
        <w:keepNext/>
        <w:bidi/>
        <w:jc w:val="both"/>
        <w:rPr>
          <w:rFonts w:cs="David" w:hint="cs"/>
          <w:rtl/>
        </w:rPr>
      </w:pPr>
    </w:p>
    <w:p w14:paraId="6430F6CF" w14:textId="77777777" w:rsidR="00BE1F5E" w:rsidRDefault="00BE1F5E" w:rsidP="00BE1F5E">
      <w:pPr>
        <w:keepNext/>
        <w:keepLines/>
        <w:bidi/>
        <w:jc w:val="both"/>
        <w:rPr>
          <w:rFonts w:cs="David" w:hint="cs"/>
          <w:rtl/>
        </w:rPr>
      </w:pPr>
      <w:r>
        <w:rPr>
          <w:rFonts w:cs="David" w:hint="cs"/>
          <w:rtl/>
        </w:rPr>
        <w:tab/>
        <w:t xml:space="preserve">כן. אחר כך אני אבקש מיושבת ראש ועדת האתיקה להציג את עמדתה, ומכאן אנחנו נפתח ונקיים את הדיון. </w:t>
      </w:r>
    </w:p>
    <w:p w14:paraId="45794069" w14:textId="77777777" w:rsidR="00BE1F5E" w:rsidRDefault="00BE1F5E" w:rsidP="00BE1F5E">
      <w:pPr>
        <w:keepNext/>
        <w:keepLines/>
        <w:bidi/>
        <w:jc w:val="both"/>
        <w:rPr>
          <w:rFonts w:cs="David" w:hint="cs"/>
          <w:rtl/>
        </w:rPr>
      </w:pPr>
    </w:p>
    <w:p w14:paraId="57A8D47C" w14:textId="77777777" w:rsidR="00BE1F5E" w:rsidRPr="00BE3227" w:rsidRDefault="00BE1F5E" w:rsidP="00BE1F5E">
      <w:pPr>
        <w:keepNext/>
        <w:keepLines/>
        <w:bidi/>
        <w:jc w:val="both"/>
        <w:rPr>
          <w:rFonts w:cs="David" w:hint="cs"/>
          <w:rtl/>
        </w:rPr>
      </w:pPr>
      <w:r>
        <w:rPr>
          <w:rFonts w:cs="David" w:hint="cs"/>
          <w:rtl/>
        </w:rPr>
        <w:tab/>
        <w:t xml:space="preserve">פרופ' </w:t>
      </w:r>
      <w:proofErr w:type="spellStart"/>
      <w:r>
        <w:rPr>
          <w:rFonts w:cs="David" w:hint="cs"/>
          <w:rtl/>
        </w:rPr>
        <w:t>גרונאו</w:t>
      </w:r>
      <w:proofErr w:type="spellEnd"/>
      <w:r>
        <w:rPr>
          <w:rFonts w:cs="David" w:hint="cs"/>
          <w:rtl/>
        </w:rPr>
        <w:t>, בבקשה.</w:t>
      </w:r>
    </w:p>
    <w:p w14:paraId="02EC78CF" w14:textId="77777777" w:rsidR="00BE1F5E" w:rsidRDefault="00BE1F5E" w:rsidP="00BE1F5E">
      <w:pPr>
        <w:keepNext/>
        <w:bidi/>
        <w:jc w:val="both"/>
        <w:rPr>
          <w:rFonts w:cs="David" w:hint="cs"/>
          <w:rtl/>
        </w:rPr>
      </w:pPr>
    </w:p>
    <w:p w14:paraId="44E355EC" w14:textId="77777777" w:rsidR="00BE1F5E" w:rsidRDefault="00BE1F5E" w:rsidP="00BE1F5E">
      <w:pPr>
        <w:keepNext/>
        <w:bidi/>
        <w:jc w:val="both"/>
        <w:rPr>
          <w:rFonts w:cs="David" w:hint="cs"/>
          <w:rtl/>
        </w:rPr>
      </w:pPr>
      <w:r>
        <w:rPr>
          <w:rFonts w:cs="David" w:hint="cs"/>
          <w:u w:val="single"/>
          <w:rtl/>
        </w:rPr>
        <w:t>ראובן</w:t>
      </w:r>
      <w:r w:rsidRPr="003C23D3">
        <w:rPr>
          <w:rFonts w:cs="David" w:hint="cs"/>
          <w:u w:val="single"/>
          <w:rtl/>
        </w:rPr>
        <w:t xml:space="preserve"> </w:t>
      </w:r>
      <w:proofErr w:type="spellStart"/>
      <w:r w:rsidRPr="003C23D3">
        <w:rPr>
          <w:rFonts w:cs="David" w:hint="cs"/>
          <w:u w:val="single"/>
          <w:rtl/>
        </w:rPr>
        <w:t>גרונאו</w:t>
      </w:r>
      <w:proofErr w:type="spellEnd"/>
      <w:r w:rsidRPr="003C23D3">
        <w:rPr>
          <w:rFonts w:cs="David" w:hint="cs"/>
          <w:u w:val="single"/>
          <w:rtl/>
        </w:rPr>
        <w:t>:</w:t>
      </w:r>
    </w:p>
    <w:p w14:paraId="60640578" w14:textId="77777777" w:rsidR="00BE1F5E" w:rsidRDefault="00BE1F5E" w:rsidP="00BE1F5E">
      <w:pPr>
        <w:keepNext/>
        <w:bidi/>
        <w:jc w:val="both"/>
        <w:rPr>
          <w:rFonts w:cs="David" w:hint="cs"/>
          <w:rtl/>
        </w:rPr>
      </w:pPr>
    </w:p>
    <w:p w14:paraId="7832A90D" w14:textId="77777777" w:rsidR="00BE1F5E" w:rsidRDefault="00BE1F5E" w:rsidP="00BE1F5E">
      <w:pPr>
        <w:keepNext/>
        <w:bidi/>
        <w:jc w:val="both"/>
        <w:rPr>
          <w:rFonts w:cs="David" w:hint="cs"/>
          <w:rtl/>
        </w:rPr>
      </w:pPr>
      <w:r>
        <w:rPr>
          <w:rFonts w:cs="David" w:hint="cs"/>
          <w:rtl/>
        </w:rPr>
        <w:tab/>
        <w:t xml:space="preserve">נושא פיצול המשרות על </w:t>
      </w:r>
      <w:proofErr w:type="spellStart"/>
      <w:r>
        <w:rPr>
          <w:rFonts w:cs="David" w:hint="cs"/>
          <w:rtl/>
        </w:rPr>
        <w:t>על</w:t>
      </w:r>
      <w:proofErr w:type="spellEnd"/>
      <w:r>
        <w:rPr>
          <w:rFonts w:cs="David" w:hint="cs"/>
          <w:rtl/>
        </w:rPr>
        <w:t xml:space="preserve"> שולחננו בשנת 2004-2005, תוך כדי הדיון בהעלאת השכר ושדרוג מעמדם של העוזרים </w:t>
      </w:r>
      <w:proofErr w:type="spellStart"/>
      <w:r>
        <w:rPr>
          <w:rFonts w:cs="David" w:hint="cs"/>
          <w:rtl/>
        </w:rPr>
        <w:t>הפרלמנטריים</w:t>
      </w:r>
      <w:proofErr w:type="spellEnd"/>
      <w:r>
        <w:rPr>
          <w:rFonts w:cs="David" w:hint="cs"/>
          <w:rtl/>
        </w:rPr>
        <w:t xml:space="preserve">. באותה עת פנו אלינו חברי כנסת בבקשה שיתאפשר פיצול משרות, מתוך שהם מעסיקים </w:t>
      </w:r>
      <w:r>
        <w:rPr>
          <w:rFonts w:cs="David"/>
          <w:rtl/>
        </w:rPr>
        <w:t>–</w:t>
      </w:r>
      <w:r>
        <w:rPr>
          <w:rFonts w:cs="David" w:hint="cs"/>
          <w:rtl/>
        </w:rPr>
        <w:t xml:space="preserve"> בהקשר זה היה מדובר בנשים שהיו רווקות, תוך כדי עבודתן כעוזרות </w:t>
      </w:r>
      <w:proofErr w:type="spellStart"/>
      <w:r>
        <w:rPr>
          <w:rFonts w:cs="David" w:hint="cs"/>
          <w:rtl/>
        </w:rPr>
        <w:t>פרלמנטריות</w:t>
      </w:r>
      <w:proofErr w:type="spellEnd"/>
      <w:r>
        <w:rPr>
          <w:rFonts w:cs="David" w:hint="cs"/>
          <w:rtl/>
        </w:rPr>
        <w:t xml:space="preserve"> התחתנו, נכנסו להריון, חבר הכנסת לא רוצה לאבד את שירותיהן, ומאידך הן לא מסוגלות להתמיד בעבודה כעוזר </w:t>
      </w:r>
      <w:proofErr w:type="spellStart"/>
      <w:r>
        <w:rPr>
          <w:rFonts w:cs="David" w:hint="cs"/>
          <w:rtl/>
        </w:rPr>
        <w:t>פרלמנטרי</w:t>
      </w:r>
      <w:proofErr w:type="spellEnd"/>
      <w:r>
        <w:rPr>
          <w:rFonts w:cs="David" w:hint="cs"/>
          <w:rtl/>
        </w:rPr>
        <w:t xml:space="preserve"> כאשר הוסבר לנו בפירוט רב, גם על ידי הוועד, גם על ידי חברי כנסת שהופיעו בפנינו, שעוזר </w:t>
      </w:r>
      <w:proofErr w:type="spellStart"/>
      <w:r>
        <w:rPr>
          <w:rFonts w:cs="David" w:hint="cs"/>
          <w:rtl/>
        </w:rPr>
        <w:t>פרלמנטרי</w:t>
      </w:r>
      <w:proofErr w:type="spellEnd"/>
      <w:r>
        <w:rPr>
          <w:rFonts w:cs="David" w:hint="cs"/>
          <w:rtl/>
        </w:rPr>
        <w:t xml:space="preserve"> הוא כמו עובד היי-</w:t>
      </w:r>
      <w:proofErr w:type="spellStart"/>
      <w:r>
        <w:rPr>
          <w:rFonts w:cs="David" w:hint="cs"/>
          <w:rtl/>
        </w:rPr>
        <w:t>טק</w:t>
      </w:r>
      <w:proofErr w:type="spellEnd"/>
      <w:r>
        <w:rPr>
          <w:rFonts w:cs="David" w:hint="cs"/>
          <w:rtl/>
        </w:rPr>
        <w:t>, אין לו שעות. הוא בעצם עומד לעזרתו של חבר הכנסת - - -</w:t>
      </w:r>
    </w:p>
    <w:p w14:paraId="4A8C5D78" w14:textId="77777777" w:rsidR="00BE1F5E" w:rsidRDefault="00BE1F5E" w:rsidP="00BE1F5E">
      <w:pPr>
        <w:keepNext/>
        <w:bidi/>
        <w:jc w:val="both"/>
        <w:rPr>
          <w:rFonts w:cs="David" w:hint="cs"/>
          <w:rtl/>
        </w:rPr>
      </w:pPr>
    </w:p>
    <w:p w14:paraId="05EAA747" w14:textId="77777777" w:rsidR="00BE1F5E" w:rsidRPr="005A278F" w:rsidRDefault="00BE1F5E" w:rsidP="00BE1F5E">
      <w:pPr>
        <w:keepNext/>
        <w:bidi/>
        <w:jc w:val="both"/>
        <w:rPr>
          <w:rFonts w:cs="David" w:hint="cs"/>
          <w:u w:val="single"/>
          <w:rtl/>
        </w:rPr>
      </w:pPr>
      <w:r w:rsidRPr="005A278F">
        <w:rPr>
          <w:rFonts w:cs="David" w:hint="cs"/>
          <w:u w:val="single"/>
          <w:rtl/>
        </w:rPr>
        <w:t>חיים כץ:</w:t>
      </w:r>
    </w:p>
    <w:p w14:paraId="16200ABD" w14:textId="77777777" w:rsidR="00BE1F5E" w:rsidRDefault="00BE1F5E" w:rsidP="00BE1F5E">
      <w:pPr>
        <w:keepNext/>
        <w:bidi/>
        <w:jc w:val="both"/>
        <w:rPr>
          <w:rFonts w:cs="David" w:hint="cs"/>
          <w:rtl/>
        </w:rPr>
      </w:pPr>
    </w:p>
    <w:p w14:paraId="6648B41F" w14:textId="77777777" w:rsidR="00BE1F5E" w:rsidRDefault="00BE1F5E" w:rsidP="00BE1F5E">
      <w:pPr>
        <w:keepNext/>
        <w:bidi/>
        <w:jc w:val="both"/>
        <w:rPr>
          <w:rFonts w:cs="David" w:hint="cs"/>
          <w:rtl/>
        </w:rPr>
      </w:pPr>
      <w:r>
        <w:rPr>
          <w:rFonts w:cs="David" w:hint="cs"/>
          <w:rtl/>
        </w:rPr>
        <w:tab/>
        <w:t>זה נוגד את החוק, אתה יודע. סעיף 24 לחוק שחוקקה שלי יחימוביץ, אין יותר עובד היי-</w:t>
      </w:r>
      <w:proofErr w:type="spellStart"/>
      <w:r>
        <w:rPr>
          <w:rFonts w:cs="David" w:hint="cs"/>
          <w:rtl/>
        </w:rPr>
        <w:t>טק</w:t>
      </w:r>
      <w:proofErr w:type="spellEnd"/>
      <w:r>
        <w:rPr>
          <w:rFonts w:cs="David" w:hint="cs"/>
          <w:rtl/>
        </w:rPr>
        <w:t xml:space="preserve"> שאין לו שעות. כל שעה מוגדרת, כל תשלום מוגדר. זה היה פעם.</w:t>
      </w:r>
    </w:p>
    <w:p w14:paraId="0E3303B3" w14:textId="77777777" w:rsidR="00BE1F5E" w:rsidRDefault="00BE1F5E" w:rsidP="00BE1F5E">
      <w:pPr>
        <w:keepNext/>
        <w:bidi/>
        <w:jc w:val="both"/>
        <w:rPr>
          <w:rFonts w:cs="David" w:hint="cs"/>
          <w:rtl/>
        </w:rPr>
      </w:pPr>
    </w:p>
    <w:p w14:paraId="562195DC" w14:textId="77777777" w:rsidR="00BE1F5E" w:rsidRPr="003C23D3" w:rsidRDefault="00BE1F5E" w:rsidP="00BE1F5E">
      <w:pPr>
        <w:keepNext/>
        <w:bidi/>
        <w:jc w:val="both"/>
        <w:rPr>
          <w:rFonts w:cs="David" w:hint="cs"/>
          <w:u w:val="single"/>
          <w:rtl/>
        </w:rPr>
      </w:pPr>
      <w:r>
        <w:rPr>
          <w:rFonts w:cs="David" w:hint="cs"/>
          <w:u w:val="single"/>
          <w:rtl/>
        </w:rPr>
        <w:t>ראובן</w:t>
      </w:r>
      <w:r w:rsidRPr="003C23D3">
        <w:rPr>
          <w:rFonts w:cs="David" w:hint="cs"/>
          <w:u w:val="single"/>
          <w:rtl/>
        </w:rPr>
        <w:t xml:space="preserve"> </w:t>
      </w:r>
      <w:proofErr w:type="spellStart"/>
      <w:r w:rsidRPr="003C23D3">
        <w:rPr>
          <w:rFonts w:cs="David" w:hint="cs"/>
          <w:u w:val="single"/>
          <w:rtl/>
        </w:rPr>
        <w:t>גרונאו</w:t>
      </w:r>
      <w:proofErr w:type="spellEnd"/>
      <w:r w:rsidRPr="003C23D3">
        <w:rPr>
          <w:rFonts w:cs="David" w:hint="cs"/>
          <w:u w:val="single"/>
          <w:rtl/>
        </w:rPr>
        <w:t>:</w:t>
      </w:r>
    </w:p>
    <w:p w14:paraId="617EFCBA" w14:textId="77777777" w:rsidR="00BE1F5E" w:rsidRDefault="00BE1F5E" w:rsidP="00BE1F5E">
      <w:pPr>
        <w:keepNext/>
        <w:bidi/>
        <w:jc w:val="both"/>
        <w:rPr>
          <w:rFonts w:cs="David" w:hint="cs"/>
          <w:rtl/>
        </w:rPr>
      </w:pPr>
    </w:p>
    <w:p w14:paraId="5FB2434F" w14:textId="77777777" w:rsidR="00BE1F5E" w:rsidRDefault="00BE1F5E" w:rsidP="00BE1F5E">
      <w:pPr>
        <w:keepNext/>
        <w:bidi/>
        <w:jc w:val="both"/>
        <w:rPr>
          <w:rFonts w:cs="David" w:hint="cs"/>
          <w:rtl/>
        </w:rPr>
      </w:pPr>
      <w:r>
        <w:rPr>
          <w:rFonts w:cs="David" w:hint="cs"/>
          <w:rtl/>
        </w:rPr>
        <w:tab/>
        <w:t>זה היה בעידן - - -</w:t>
      </w:r>
    </w:p>
    <w:p w14:paraId="54CD2270" w14:textId="77777777" w:rsidR="00BE1F5E" w:rsidRDefault="00BE1F5E" w:rsidP="00BE1F5E">
      <w:pPr>
        <w:keepNext/>
        <w:bidi/>
        <w:jc w:val="both"/>
        <w:rPr>
          <w:rFonts w:cs="David" w:hint="cs"/>
          <w:rtl/>
        </w:rPr>
      </w:pPr>
    </w:p>
    <w:p w14:paraId="5CAEFC60" w14:textId="77777777" w:rsidR="00BE1F5E" w:rsidRPr="005A278F" w:rsidRDefault="00BE1F5E" w:rsidP="00BE1F5E">
      <w:pPr>
        <w:keepNext/>
        <w:bidi/>
        <w:jc w:val="both"/>
        <w:rPr>
          <w:rFonts w:cs="David" w:hint="cs"/>
          <w:u w:val="single"/>
          <w:rtl/>
        </w:rPr>
      </w:pPr>
      <w:r w:rsidRPr="005A278F">
        <w:rPr>
          <w:rFonts w:cs="David" w:hint="cs"/>
          <w:u w:val="single"/>
          <w:rtl/>
        </w:rPr>
        <w:t>חיים כץ:</w:t>
      </w:r>
    </w:p>
    <w:p w14:paraId="4014D8F9" w14:textId="77777777" w:rsidR="00BE1F5E" w:rsidRDefault="00BE1F5E" w:rsidP="00BE1F5E">
      <w:pPr>
        <w:keepNext/>
        <w:bidi/>
        <w:jc w:val="both"/>
        <w:rPr>
          <w:rFonts w:cs="David" w:hint="cs"/>
          <w:rtl/>
        </w:rPr>
      </w:pPr>
    </w:p>
    <w:p w14:paraId="7AD4AA16" w14:textId="77777777" w:rsidR="00BE1F5E" w:rsidRDefault="00BE1F5E" w:rsidP="00BE1F5E">
      <w:pPr>
        <w:keepNext/>
        <w:bidi/>
        <w:jc w:val="both"/>
        <w:rPr>
          <w:rFonts w:cs="David" w:hint="cs"/>
          <w:rtl/>
        </w:rPr>
      </w:pPr>
      <w:r>
        <w:rPr>
          <w:rFonts w:cs="David" w:hint="cs"/>
          <w:rtl/>
        </w:rPr>
        <w:tab/>
        <w:t>שהיינו במצריים.</w:t>
      </w:r>
    </w:p>
    <w:p w14:paraId="4B8E01D5" w14:textId="77777777" w:rsidR="00BE1F5E" w:rsidRDefault="00BE1F5E" w:rsidP="00BE1F5E">
      <w:pPr>
        <w:keepNext/>
        <w:bidi/>
        <w:jc w:val="both"/>
        <w:rPr>
          <w:rFonts w:cs="David" w:hint="cs"/>
          <w:rtl/>
        </w:rPr>
      </w:pPr>
    </w:p>
    <w:p w14:paraId="21E91B54" w14:textId="77777777" w:rsidR="00BE1F5E" w:rsidRPr="003C23D3" w:rsidRDefault="00BE1F5E" w:rsidP="00BE1F5E">
      <w:pPr>
        <w:keepNext/>
        <w:bidi/>
        <w:jc w:val="both"/>
        <w:rPr>
          <w:rFonts w:cs="David" w:hint="cs"/>
          <w:u w:val="single"/>
          <w:rtl/>
        </w:rPr>
      </w:pPr>
      <w:r>
        <w:rPr>
          <w:rFonts w:cs="David" w:hint="cs"/>
          <w:u w:val="single"/>
          <w:rtl/>
        </w:rPr>
        <w:t>ראובן</w:t>
      </w:r>
      <w:r w:rsidRPr="003C23D3">
        <w:rPr>
          <w:rFonts w:cs="David" w:hint="cs"/>
          <w:u w:val="single"/>
          <w:rtl/>
        </w:rPr>
        <w:t xml:space="preserve"> </w:t>
      </w:r>
      <w:proofErr w:type="spellStart"/>
      <w:r w:rsidRPr="003C23D3">
        <w:rPr>
          <w:rFonts w:cs="David" w:hint="cs"/>
          <w:u w:val="single"/>
          <w:rtl/>
        </w:rPr>
        <w:t>גרונאו</w:t>
      </w:r>
      <w:proofErr w:type="spellEnd"/>
      <w:r w:rsidRPr="003C23D3">
        <w:rPr>
          <w:rFonts w:cs="David" w:hint="cs"/>
          <w:u w:val="single"/>
          <w:rtl/>
        </w:rPr>
        <w:t>:</w:t>
      </w:r>
    </w:p>
    <w:p w14:paraId="06CA1BEB" w14:textId="77777777" w:rsidR="00BE1F5E" w:rsidRDefault="00BE1F5E" w:rsidP="00BE1F5E">
      <w:pPr>
        <w:keepNext/>
        <w:bidi/>
        <w:jc w:val="both"/>
        <w:rPr>
          <w:rFonts w:cs="David" w:hint="cs"/>
          <w:rtl/>
        </w:rPr>
      </w:pPr>
    </w:p>
    <w:p w14:paraId="129DB4E8" w14:textId="77777777" w:rsidR="00BE1F5E" w:rsidRDefault="00BE1F5E" w:rsidP="00BE1F5E">
      <w:pPr>
        <w:keepNext/>
        <w:bidi/>
        <w:jc w:val="both"/>
        <w:rPr>
          <w:rFonts w:cs="David" w:hint="cs"/>
          <w:rtl/>
        </w:rPr>
      </w:pPr>
      <w:r>
        <w:rPr>
          <w:rFonts w:cs="David" w:hint="cs"/>
          <w:rtl/>
        </w:rPr>
        <w:tab/>
        <w:t>זה היה, בוא נאמר כך, זה היה בעידן הטרום שלי יחימוביץ'.</w:t>
      </w:r>
    </w:p>
    <w:p w14:paraId="4731D40A" w14:textId="77777777" w:rsidR="00BE1F5E" w:rsidRDefault="00BE1F5E" w:rsidP="00BE1F5E">
      <w:pPr>
        <w:keepNext/>
        <w:bidi/>
        <w:jc w:val="both"/>
        <w:rPr>
          <w:rFonts w:cs="David" w:hint="cs"/>
          <w:rtl/>
        </w:rPr>
      </w:pPr>
    </w:p>
    <w:p w14:paraId="5DA06078" w14:textId="77777777" w:rsidR="00BE1F5E" w:rsidRDefault="00BE1F5E" w:rsidP="00BE1F5E">
      <w:pPr>
        <w:keepNext/>
        <w:bidi/>
        <w:jc w:val="both"/>
        <w:rPr>
          <w:rFonts w:cs="David" w:hint="cs"/>
          <w:u w:val="single"/>
          <w:rtl/>
        </w:rPr>
      </w:pPr>
      <w:r>
        <w:rPr>
          <w:rFonts w:cs="David" w:hint="cs"/>
          <w:u w:val="single"/>
          <w:rtl/>
        </w:rPr>
        <w:t xml:space="preserve">יושבת ראש ועדת האתיקה </w:t>
      </w:r>
      <w:r w:rsidRPr="00BE3227">
        <w:rPr>
          <w:rFonts w:cs="David" w:hint="cs"/>
          <w:u w:val="single"/>
          <w:rtl/>
        </w:rPr>
        <w:t>שלי יחימוביץ:</w:t>
      </w:r>
    </w:p>
    <w:p w14:paraId="6CA1B774" w14:textId="77777777" w:rsidR="00BE1F5E" w:rsidRDefault="00BE1F5E" w:rsidP="00BE1F5E">
      <w:pPr>
        <w:keepNext/>
        <w:bidi/>
        <w:jc w:val="both"/>
        <w:rPr>
          <w:rFonts w:cs="David" w:hint="cs"/>
          <w:rtl/>
        </w:rPr>
      </w:pPr>
    </w:p>
    <w:p w14:paraId="1307D182" w14:textId="77777777" w:rsidR="00BE1F5E" w:rsidRDefault="00BE1F5E" w:rsidP="00BE1F5E">
      <w:pPr>
        <w:keepNext/>
        <w:bidi/>
        <w:jc w:val="both"/>
        <w:rPr>
          <w:rFonts w:cs="David" w:hint="cs"/>
          <w:rtl/>
        </w:rPr>
      </w:pPr>
      <w:r>
        <w:rPr>
          <w:rFonts w:cs="David" w:hint="cs"/>
          <w:rtl/>
        </w:rPr>
        <w:tab/>
        <w:t>חיים, זה למעט משרות אמון, משרות עם שכר גבוה ומשרות ניהול.</w:t>
      </w:r>
    </w:p>
    <w:p w14:paraId="2DFD1F27" w14:textId="77777777" w:rsidR="00BE1F5E" w:rsidRDefault="00BE1F5E" w:rsidP="00BE1F5E">
      <w:pPr>
        <w:keepNext/>
        <w:bidi/>
        <w:jc w:val="both"/>
        <w:rPr>
          <w:rFonts w:cs="David" w:hint="cs"/>
          <w:rtl/>
        </w:rPr>
      </w:pPr>
    </w:p>
    <w:p w14:paraId="62A0D41D" w14:textId="77777777" w:rsidR="00BE1F5E" w:rsidRPr="003C23D3" w:rsidRDefault="00BE1F5E" w:rsidP="00BE1F5E">
      <w:pPr>
        <w:keepNext/>
        <w:bidi/>
        <w:jc w:val="both"/>
        <w:rPr>
          <w:rFonts w:cs="David" w:hint="cs"/>
          <w:u w:val="single"/>
          <w:rtl/>
        </w:rPr>
      </w:pPr>
      <w:r>
        <w:rPr>
          <w:rFonts w:cs="David" w:hint="cs"/>
          <w:u w:val="single"/>
          <w:rtl/>
        </w:rPr>
        <w:t xml:space="preserve">ראובן </w:t>
      </w:r>
      <w:proofErr w:type="spellStart"/>
      <w:r w:rsidRPr="003C23D3">
        <w:rPr>
          <w:rFonts w:cs="David" w:hint="cs"/>
          <w:u w:val="single"/>
          <w:rtl/>
        </w:rPr>
        <w:t>גרונאו</w:t>
      </w:r>
      <w:proofErr w:type="spellEnd"/>
      <w:r w:rsidRPr="003C23D3">
        <w:rPr>
          <w:rFonts w:cs="David" w:hint="cs"/>
          <w:u w:val="single"/>
          <w:rtl/>
        </w:rPr>
        <w:t>:</w:t>
      </w:r>
    </w:p>
    <w:p w14:paraId="4EF6382C" w14:textId="77777777" w:rsidR="00BE1F5E" w:rsidRDefault="00BE1F5E" w:rsidP="00BE1F5E">
      <w:pPr>
        <w:keepNext/>
        <w:bidi/>
        <w:jc w:val="both"/>
        <w:rPr>
          <w:rFonts w:cs="David" w:hint="cs"/>
          <w:rtl/>
        </w:rPr>
      </w:pPr>
    </w:p>
    <w:p w14:paraId="56D5CF71" w14:textId="77777777" w:rsidR="00BE1F5E" w:rsidRDefault="00BE1F5E" w:rsidP="00BE1F5E">
      <w:pPr>
        <w:keepNext/>
        <w:bidi/>
        <w:jc w:val="both"/>
        <w:rPr>
          <w:rFonts w:cs="David" w:hint="cs"/>
          <w:rtl/>
        </w:rPr>
      </w:pPr>
      <w:r>
        <w:rPr>
          <w:rFonts w:cs="David" w:hint="cs"/>
          <w:rtl/>
        </w:rPr>
        <w:tab/>
      </w:r>
      <w:r w:rsidRPr="00F31F59">
        <w:rPr>
          <w:rFonts w:cs="David" w:hint="cs"/>
          <w:rtl/>
        </w:rPr>
        <w:t xml:space="preserve">והשכר </w:t>
      </w:r>
      <w:r w:rsidRPr="00F31F59">
        <w:rPr>
          <w:rFonts w:cs="David"/>
          <w:rtl/>
        </w:rPr>
        <w:t>–</w:t>
      </w:r>
      <w:r w:rsidRPr="00F31F59">
        <w:rPr>
          <w:rFonts w:cs="David" w:hint="cs"/>
          <w:rtl/>
        </w:rPr>
        <w:t xml:space="preserve"> ואנחנו העלינו באותה עת את שכר העוזרים </w:t>
      </w:r>
      <w:proofErr w:type="spellStart"/>
      <w:r w:rsidRPr="00F31F59">
        <w:rPr>
          <w:rFonts w:cs="David" w:hint="cs"/>
          <w:rtl/>
        </w:rPr>
        <w:t>הפרלמנטריים</w:t>
      </w:r>
      <w:proofErr w:type="spellEnd"/>
      <w:r w:rsidRPr="00F31F59">
        <w:rPr>
          <w:rFonts w:cs="David" w:hint="cs"/>
          <w:rtl/>
        </w:rPr>
        <w:t xml:space="preserve"> ב-25% - אמור היה לשקף את העובדה הזאת, שאמנם הם עובדים מעל ומעבר, במידה רבה מתוך רצון, מתוך עניין בעבודה, אבל כמובן</w:t>
      </w:r>
      <w:r>
        <w:rPr>
          <w:rFonts w:cs="David" w:hint="cs"/>
          <w:rtl/>
        </w:rPr>
        <w:t xml:space="preserve"> שאנשים בעלי כישורים לא יבואו למשרות כאלה אלמלא השכר. על הרקע הזה נראה לנו נושא פיצול המשרות שלא במקום. אי אפשר מצד אחד לבוא ולהגיד שהמשרה היא מעל ומעבר למשרה רגילה, ומצד שני לבוא ולהגיד: העוזר יעבוד בחצי משרה, כאשר קשה מאד </w:t>
      </w:r>
      <w:r>
        <w:rPr>
          <w:rFonts w:cs="David"/>
          <w:rtl/>
        </w:rPr>
        <w:t>–</w:t>
      </w:r>
      <w:r>
        <w:rPr>
          <w:rFonts w:cs="David" w:hint="cs"/>
          <w:rtl/>
        </w:rPr>
        <w:t xml:space="preserve"> מעצם הגדרת העבודה </w:t>
      </w:r>
      <w:r>
        <w:rPr>
          <w:rFonts w:cs="David"/>
          <w:rtl/>
        </w:rPr>
        <w:t>–</w:t>
      </w:r>
      <w:r>
        <w:rPr>
          <w:rFonts w:cs="David" w:hint="cs"/>
          <w:rtl/>
        </w:rPr>
        <w:t xml:space="preserve"> בסביבה שבה העבודה לא מוגדרת, לבוא ולהגדיר מהי חצי משרה. ועל כן, למרות </w:t>
      </w:r>
      <w:proofErr w:type="spellStart"/>
      <w:r>
        <w:rPr>
          <w:rFonts w:cs="David" w:hint="cs"/>
          <w:rtl/>
        </w:rPr>
        <w:t>שהיתה</w:t>
      </w:r>
      <w:proofErr w:type="spellEnd"/>
      <w:r>
        <w:rPr>
          <w:rFonts w:cs="David" w:hint="cs"/>
          <w:rtl/>
        </w:rPr>
        <w:t xml:space="preserve"> בקשה כזו על שולחננו, הוועדה החליטה לא להתייחס אליה. ועדת הכנסת, בדיון השני על הצעתנו להעלאת השכר, אימצה את המלצתו של חבר הכנסת דהן בניגוד לדעת רבים בוועדה </w:t>
      </w:r>
      <w:r>
        <w:rPr>
          <w:rFonts w:cs="David"/>
          <w:rtl/>
        </w:rPr>
        <w:t>–</w:t>
      </w:r>
      <w:r>
        <w:rPr>
          <w:rFonts w:cs="David" w:hint="cs"/>
          <w:rtl/>
        </w:rPr>
        <w:t xml:space="preserve"> או ודאי היושב ראש, באותה עת </w:t>
      </w:r>
      <w:r>
        <w:rPr>
          <w:rFonts w:cs="David"/>
          <w:rtl/>
        </w:rPr>
        <w:t>–</w:t>
      </w:r>
      <w:r>
        <w:rPr>
          <w:rFonts w:cs="David" w:hint="cs"/>
          <w:rtl/>
        </w:rPr>
        <w:t xml:space="preserve"> לפיצול המשרה.</w:t>
      </w:r>
    </w:p>
    <w:p w14:paraId="63840B9F" w14:textId="77777777" w:rsidR="00BE1F5E" w:rsidRDefault="00BE1F5E" w:rsidP="00BE1F5E">
      <w:pPr>
        <w:keepNext/>
        <w:bidi/>
        <w:jc w:val="both"/>
        <w:rPr>
          <w:rFonts w:cs="David" w:hint="cs"/>
          <w:rtl/>
        </w:rPr>
      </w:pPr>
    </w:p>
    <w:p w14:paraId="5BBED057" w14:textId="77777777" w:rsidR="00BE1F5E" w:rsidRDefault="00BE1F5E" w:rsidP="00BE1F5E">
      <w:pPr>
        <w:keepNext/>
        <w:bidi/>
        <w:jc w:val="both"/>
        <w:rPr>
          <w:rFonts w:cs="David" w:hint="cs"/>
          <w:rtl/>
        </w:rPr>
      </w:pPr>
      <w:r>
        <w:rPr>
          <w:rFonts w:cs="David" w:hint="cs"/>
          <w:rtl/>
        </w:rPr>
        <w:tab/>
        <w:t xml:space="preserve">אם היה מדובר באותה עת בשתיים-שלוש משרות של נשים, שכאמור שינו את </w:t>
      </w:r>
      <w:proofErr w:type="spellStart"/>
      <w:r>
        <w:rPr>
          <w:rFonts w:cs="David" w:hint="cs"/>
          <w:rtl/>
        </w:rPr>
        <w:t>הסטטוס</w:t>
      </w:r>
      <w:proofErr w:type="spellEnd"/>
      <w:r>
        <w:rPr>
          <w:rFonts w:cs="David" w:hint="cs"/>
          <w:rtl/>
        </w:rPr>
        <w:t xml:space="preserve"> שלהם ורצו לבחור במשרה חלקית, הפך הנושא כמעט לנורמה. כיום 25% מהעוזרים </w:t>
      </w:r>
      <w:proofErr w:type="spellStart"/>
      <w:r>
        <w:rPr>
          <w:rFonts w:cs="David" w:hint="cs"/>
          <w:rtl/>
        </w:rPr>
        <w:t>הפרלמנטריים</w:t>
      </w:r>
      <w:proofErr w:type="spellEnd"/>
      <w:r>
        <w:rPr>
          <w:rFonts w:cs="David" w:hint="cs"/>
          <w:rtl/>
        </w:rPr>
        <w:t xml:space="preserve"> מועסקים במשרה חלקית. חלקם מועסקים במשרות חלקיות המוגדרות ברמת דיוק שאין מעסיק פרטי שהיה מגיע אליהן. 28% משרה, 17% משרה. חבר כנסת אחד העסיק עובדת ב-25% משרה, אבל עם הזמן הוא החליט שבעצם היא עובדת רק 17% משרה. קשה לנו להתרשם - - -</w:t>
      </w:r>
    </w:p>
    <w:p w14:paraId="424B83EE" w14:textId="77777777" w:rsidR="00BE1F5E" w:rsidRDefault="00BE1F5E" w:rsidP="00BE1F5E">
      <w:pPr>
        <w:keepNext/>
        <w:bidi/>
        <w:jc w:val="both"/>
        <w:rPr>
          <w:rFonts w:cs="David" w:hint="cs"/>
          <w:rtl/>
        </w:rPr>
      </w:pPr>
    </w:p>
    <w:p w14:paraId="661111A2" w14:textId="77777777" w:rsidR="00BE1F5E" w:rsidRDefault="00BE1F5E" w:rsidP="00BE1F5E">
      <w:pPr>
        <w:keepNext/>
        <w:bidi/>
        <w:jc w:val="both"/>
        <w:rPr>
          <w:rFonts w:cs="David" w:hint="cs"/>
          <w:u w:val="single"/>
          <w:rtl/>
        </w:rPr>
      </w:pPr>
      <w:r>
        <w:rPr>
          <w:rFonts w:cs="David" w:hint="cs"/>
          <w:u w:val="single"/>
          <w:rtl/>
        </w:rPr>
        <w:t>נחמן שי</w:t>
      </w:r>
      <w:r w:rsidRPr="00E36EB4">
        <w:rPr>
          <w:rFonts w:cs="David" w:hint="cs"/>
          <w:u w:val="single"/>
          <w:rtl/>
        </w:rPr>
        <w:t>:</w:t>
      </w:r>
    </w:p>
    <w:p w14:paraId="37DE5B54" w14:textId="77777777" w:rsidR="00BE1F5E" w:rsidRDefault="00BE1F5E" w:rsidP="00BE1F5E">
      <w:pPr>
        <w:keepNext/>
        <w:bidi/>
        <w:jc w:val="both"/>
        <w:rPr>
          <w:rFonts w:cs="David" w:hint="cs"/>
          <w:u w:val="single"/>
          <w:rtl/>
        </w:rPr>
      </w:pPr>
    </w:p>
    <w:p w14:paraId="6862796F" w14:textId="77777777" w:rsidR="00BE1F5E" w:rsidRDefault="00BE1F5E" w:rsidP="00BE1F5E">
      <w:pPr>
        <w:keepNext/>
        <w:bidi/>
        <w:jc w:val="both"/>
        <w:rPr>
          <w:rFonts w:cs="David" w:hint="cs"/>
          <w:rtl/>
        </w:rPr>
      </w:pPr>
      <w:r>
        <w:rPr>
          <w:rFonts w:cs="David" w:hint="cs"/>
          <w:rtl/>
        </w:rPr>
        <w:tab/>
        <w:t xml:space="preserve"> אפשר לקחת שישה עובדים, אם ככה. </w:t>
      </w:r>
    </w:p>
    <w:p w14:paraId="24D981F3" w14:textId="77777777" w:rsidR="00BE1F5E" w:rsidRDefault="00BE1F5E" w:rsidP="00BE1F5E">
      <w:pPr>
        <w:keepNext/>
        <w:bidi/>
        <w:jc w:val="both"/>
        <w:rPr>
          <w:rFonts w:cs="David" w:hint="cs"/>
          <w:rtl/>
        </w:rPr>
      </w:pPr>
    </w:p>
    <w:p w14:paraId="475B0CF6" w14:textId="77777777" w:rsidR="00BE1F5E" w:rsidRPr="003C23D3" w:rsidRDefault="00BE1F5E" w:rsidP="00BE1F5E">
      <w:pPr>
        <w:keepNext/>
        <w:keepLines/>
        <w:bidi/>
        <w:jc w:val="both"/>
        <w:rPr>
          <w:rFonts w:cs="David" w:hint="cs"/>
          <w:u w:val="single"/>
          <w:rtl/>
        </w:rPr>
      </w:pPr>
      <w:r>
        <w:rPr>
          <w:rFonts w:cs="David" w:hint="cs"/>
          <w:u w:val="single"/>
          <w:rtl/>
        </w:rPr>
        <w:t>ראובן</w:t>
      </w:r>
      <w:r w:rsidRPr="003C23D3">
        <w:rPr>
          <w:rFonts w:cs="David" w:hint="cs"/>
          <w:u w:val="single"/>
          <w:rtl/>
        </w:rPr>
        <w:t xml:space="preserve"> </w:t>
      </w:r>
      <w:proofErr w:type="spellStart"/>
      <w:r w:rsidRPr="003C23D3">
        <w:rPr>
          <w:rFonts w:cs="David" w:hint="cs"/>
          <w:u w:val="single"/>
          <w:rtl/>
        </w:rPr>
        <w:t>גרונאו</w:t>
      </w:r>
      <w:proofErr w:type="spellEnd"/>
      <w:r w:rsidRPr="003C23D3">
        <w:rPr>
          <w:rFonts w:cs="David" w:hint="cs"/>
          <w:u w:val="single"/>
          <w:rtl/>
        </w:rPr>
        <w:t>:</w:t>
      </w:r>
    </w:p>
    <w:p w14:paraId="0B0D105D" w14:textId="77777777" w:rsidR="00BE1F5E" w:rsidRDefault="00BE1F5E" w:rsidP="00BE1F5E">
      <w:pPr>
        <w:keepNext/>
        <w:keepLines/>
        <w:bidi/>
        <w:jc w:val="both"/>
        <w:rPr>
          <w:rFonts w:cs="David" w:hint="cs"/>
          <w:rtl/>
        </w:rPr>
      </w:pPr>
    </w:p>
    <w:p w14:paraId="0F396ED8" w14:textId="77777777" w:rsidR="00BE1F5E" w:rsidRDefault="00BE1F5E" w:rsidP="00BE1F5E">
      <w:pPr>
        <w:keepNext/>
        <w:keepLines/>
        <w:bidi/>
        <w:jc w:val="both"/>
        <w:rPr>
          <w:rFonts w:cs="David" w:hint="cs"/>
          <w:rtl/>
        </w:rPr>
      </w:pPr>
      <w:r>
        <w:rPr>
          <w:rFonts w:cs="David" w:hint="cs"/>
          <w:rtl/>
        </w:rPr>
        <w:tab/>
        <w:t xml:space="preserve">קשה לנו להתרשם שהשינויים האלה נבעו משינויים בהיקף המשרה שחייבו הורדת שכר. נראה לנו שיש פה, כפי שגם נאמר לנו בשיחות לא </w:t>
      </w:r>
      <w:proofErr w:type="spellStart"/>
      <w:r>
        <w:rPr>
          <w:rFonts w:cs="David" w:hint="cs"/>
          <w:rtl/>
        </w:rPr>
        <w:t>פורמליות</w:t>
      </w:r>
      <w:proofErr w:type="spellEnd"/>
      <w:r>
        <w:rPr>
          <w:rFonts w:cs="David" w:hint="cs"/>
          <w:rtl/>
        </w:rPr>
        <w:t xml:space="preserve">, ניצול לרעה של ההיתר הזה במשרה חלקית, שבמקורו נועד, אולי, להוות שיפור סוציאלי, והפך להיות לפגיעה סוציאלית. ועל כן הוועדה חזרה על עמדתה משנת 2005, שלא לאפשר פיצול משרות. </w:t>
      </w:r>
    </w:p>
    <w:p w14:paraId="295E0AA5" w14:textId="77777777" w:rsidR="00BE1F5E" w:rsidRDefault="00BE1F5E" w:rsidP="00BE1F5E">
      <w:pPr>
        <w:keepNext/>
        <w:bidi/>
        <w:jc w:val="both"/>
        <w:rPr>
          <w:rFonts w:cs="David" w:hint="cs"/>
          <w:rtl/>
        </w:rPr>
      </w:pPr>
    </w:p>
    <w:p w14:paraId="17CB1BEF" w14:textId="77777777" w:rsidR="00BE1F5E" w:rsidRDefault="00BE1F5E" w:rsidP="00BE1F5E">
      <w:pPr>
        <w:keepNext/>
        <w:bidi/>
        <w:ind w:firstLine="720"/>
        <w:jc w:val="both"/>
        <w:rPr>
          <w:rFonts w:cs="David" w:hint="cs"/>
          <w:rtl/>
        </w:rPr>
      </w:pPr>
      <w:r>
        <w:rPr>
          <w:rFonts w:cs="David" w:hint="cs"/>
          <w:rtl/>
        </w:rPr>
        <w:t xml:space="preserve">אני רוצה אולי לסיים רק בדברים שנאמרו באותה ישיבה. מתוך מי שהיה נוכח באותה ישיבה, יושבים מסביב לשולחן הזה רק שני אנשים. זה היושב ראש, ואנוכי. </w:t>
      </w:r>
    </w:p>
    <w:p w14:paraId="65FB57F2" w14:textId="77777777" w:rsidR="00BE1F5E" w:rsidRDefault="00BE1F5E" w:rsidP="00BE1F5E">
      <w:pPr>
        <w:keepNext/>
        <w:bidi/>
        <w:jc w:val="both"/>
        <w:rPr>
          <w:rFonts w:cs="David" w:hint="cs"/>
          <w:rtl/>
        </w:rPr>
      </w:pPr>
    </w:p>
    <w:p w14:paraId="7669BAA0" w14:textId="77777777" w:rsidR="00BE1F5E" w:rsidRPr="006B3B88" w:rsidRDefault="00BE1F5E" w:rsidP="00BE1F5E">
      <w:pPr>
        <w:keepNext/>
        <w:bidi/>
        <w:jc w:val="both"/>
        <w:rPr>
          <w:rFonts w:cs="David" w:hint="cs"/>
          <w:u w:val="single"/>
          <w:rtl/>
        </w:rPr>
      </w:pPr>
      <w:r w:rsidRPr="006B3B88">
        <w:rPr>
          <w:rFonts w:cs="David" w:hint="cs"/>
          <w:u w:val="single"/>
          <w:rtl/>
        </w:rPr>
        <w:t>א</w:t>
      </w:r>
      <w:r>
        <w:rPr>
          <w:rFonts w:cs="David" w:hint="cs"/>
          <w:u w:val="single"/>
          <w:rtl/>
        </w:rPr>
        <w:t>רבל אסטרחן:</w:t>
      </w:r>
    </w:p>
    <w:p w14:paraId="5129728D" w14:textId="77777777" w:rsidR="00BE1F5E" w:rsidRDefault="00BE1F5E" w:rsidP="00BE1F5E">
      <w:pPr>
        <w:keepNext/>
        <w:bidi/>
        <w:jc w:val="both"/>
        <w:rPr>
          <w:rFonts w:cs="David" w:hint="cs"/>
          <w:rtl/>
        </w:rPr>
      </w:pPr>
    </w:p>
    <w:p w14:paraId="3E1C70C0" w14:textId="77777777" w:rsidR="00BE1F5E" w:rsidRDefault="00BE1F5E" w:rsidP="00BE1F5E">
      <w:pPr>
        <w:keepNext/>
        <w:bidi/>
        <w:jc w:val="both"/>
        <w:rPr>
          <w:rFonts w:cs="David" w:hint="cs"/>
          <w:rtl/>
        </w:rPr>
      </w:pPr>
      <w:r>
        <w:rPr>
          <w:rFonts w:cs="David" w:hint="cs"/>
          <w:rtl/>
        </w:rPr>
        <w:tab/>
        <w:t>גם אני.</w:t>
      </w:r>
    </w:p>
    <w:p w14:paraId="641E544F" w14:textId="77777777" w:rsidR="00BE1F5E" w:rsidRDefault="00BE1F5E" w:rsidP="00BE1F5E">
      <w:pPr>
        <w:keepNext/>
        <w:bidi/>
        <w:jc w:val="both"/>
        <w:rPr>
          <w:rFonts w:cs="David" w:hint="cs"/>
          <w:rtl/>
        </w:rPr>
      </w:pPr>
    </w:p>
    <w:p w14:paraId="7A953D60" w14:textId="77777777" w:rsidR="00BE1F5E" w:rsidRPr="003C23D3" w:rsidRDefault="00BE1F5E" w:rsidP="00BE1F5E">
      <w:pPr>
        <w:keepNext/>
        <w:bidi/>
        <w:jc w:val="both"/>
        <w:rPr>
          <w:rFonts w:cs="David" w:hint="cs"/>
          <w:u w:val="single"/>
          <w:rtl/>
        </w:rPr>
      </w:pPr>
      <w:r>
        <w:rPr>
          <w:rFonts w:cs="David" w:hint="cs"/>
          <w:u w:val="single"/>
          <w:rtl/>
        </w:rPr>
        <w:t>ראובן</w:t>
      </w:r>
      <w:r w:rsidRPr="003C23D3">
        <w:rPr>
          <w:rFonts w:cs="David" w:hint="cs"/>
          <w:u w:val="single"/>
          <w:rtl/>
        </w:rPr>
        <w:t xml:space="preserve"> </w:t>
      </w:r>
      <w:proofErr w:type="spellStart"/>
      <w:r w:rsidRPr="003C23D3">
        <w:rPr>
          <w:rFonts w:cs="David" w:hint="cs"/>
          <w:u w:val="single"/>
          <w:rtl/>
        </w:rPr>
        <w:t>גרונאו</w:t>
      </w:r>
      <w:proofErr w:type="spellEnd"/>
      <w:r w:rsidRPr="003C23D3">
        <w:rPr>
          <w:rFonts w:cs="David" w:hint="cs"/>
          <w:u w:val="single"/>
          <w:rtl/>
        </w:rPr>
        <w:t>:</w:t>
      </w:r>
    </w:p>
    <w:p w14:paraId="4A60948B" w14:textId="77777777" w:rsidR="00BE1F5E" w:rsidRDefault="00BE1F5E" w:rsidP="00BE1F5E">
      <w:pPr>
        <w:keepNext/>
        <w:bidi/>
        <w:jc w:val="both"/>
        <w:rPr>
          <w:rFonts w:cs="David" w:hint="cs"/>
          <w:rtl/>
        </w:rPr>
      </w:pPr>
    </w:p>
    <w:p w14:paraId="762F7E52" w14:textId="77777777" w:rsidR="00BE1F5E" w:rsidRDefault="00BE1F5E" w:rsidP="00BE1F5E">
      <w:pPr>
        <w:keepNext/>
        <w:bidi/>
        <w:jc w:val="both"/>
        <w:rPr>
          <w:rFonts w:cs="David" w:hint="cs"/>
          <w:rtl/>
        </w:rPr>
      </w:pPr>
      <w:r>
        <w:rPr>
          <w:rFonts w:cs="David" w:hint="cs"/>
          <w:rtl/>
        </w:rPr>
        <w:tab/>
        <w:t xml:space="preserve">אה, כמובן </w:t>
      </w:r>
      <w:r>
        <w:rPr>
          <w:rFonts w:cs="David"/>
          <w:rtl/>
        </w:rPr>
        <w:t>–</w:t>
      </w:r>
      <w:r>
        <w:rPr>
          <w:rFonts w:cs="David" w:hint="cs"/>
          <w:rtl/>
        </w:rPr>
        <w:t xml:space="preserve"> סליחה </w:t>
      </w:r>
      <w:r>
        <w:rPr>
          <w:rFonts w:cs="David"/>
          <w:rtl/>
        </w:rPr>
        <w:t>–</w:t>
      </w:r>
      <w:r>
        <w:rPr>
          <w:rFonts w:cs="David" w:hint="cs"/>
          <w:rtl/>
        </w:rPr>
        <w:t xml:space="preserve"> וכמובן ארבל, שבלעדיה, כמובן, אין ועדה, בטח לא ועדה ציבורית. </w:t>
      </w:r>
    </w:p>
    <w:p w14:paraId="170E0A3A" w14:textId="77777777" w:rsidR="00BE1F5E" w:rsidRDefault="00BE1F5E" w:rsidP="00BE1F5E">
      <w:pPr>
        <w:keepNext/>
        <w:bidi/>
        <w:jc w:val="both"/>
        <w:rPr>
          <w:rFonts w:cs="David" w:hint="cs"/>
          <w:rtl/>
        </w:rPr>
      </w:pPr>
    </w:p>
    <w:p w14:paraId="10AAFF0E" w14:textId="77777777" w:rsidR="00BE1F5E" w:rsidRPr="005A278F" w:rsidRDefault="00BE1F5E" w:rsidP="00BE1F5E">
      <w:pPr>
        <w:keepNext/>
        <w:bidi/>
        <w:jc w:val="both"/>
        <w:rPr>
          <w:rFonts w:cs="David" w:hint="cs"/>
          <w:u w:val="single"/>
          <w:rtl/>
        </w:rPr>
      </w:pPr>
      <w:r w:rsidRPr="005A278F">
        <w:rPr>
          <w:rFonts w:cs="David" w:hint="cs"/>
          <w:u w:val="single"/>
          <w:rtl/>
        </w:rPr>
        <w:t>חיים כץ:</w:t>
      </w:r>
    </w:p>
    <w:p w14:paraId="0B078778" w14:textId="77777777" w:rsidR="00BE1F5E" w:rsidRDefault="00BE1F5E" w:rsidP="00BE1F5E">
      <w:pPr>
        <w:keepNext/>
        <w:bidi/>
        <w:jc w:val="both"/>
        <w:rPr>
          <w:rFonts w:cs="David" w:hint="cs"/>
          <w:rtl/>
        </w:rPr>
      </w:pPr>
    </w:p>
    <w:p w14:paraId="3AE4AFBB" w14:textId="77777777" w:rsidR="00BE1F5E" w:rsidRDefault="00BE1F5E" w:rsidP="00BE1F5E">
      <w:pPr>
        <w:keepNext/>
        <w:bidi/>
        <w:jc w:val="both"/>
        <w:rPr>
          <w:rFonts w:cs="David" w:hint="cs"/>
          <w:rtl/>
        </w:rPr>
      </w:pPr>
      <w:r>
        <w:rPr>
          <w:rFonts w:cs="David" w:hint="cs"/>
          <w:rtl/>
        </w:rPr>
        <w:tab/>
        <w:t>ואתי.</w:t>
      </w:r>
    </w:p>
    <w:p w14:paraId="7236680E" w14:textId="77777777" w:rsidR="00BE1F5E" w:rsidRDefault="00BE1F5E" w:rsidP="00BE1F5E">
      <w:pPr>
        <w:keepNext/>
        <w:bidi/>
        <w:jc w:val="both"/>
        <w:rPr>
          <w:rFonts w:cs="David" w:hint="cs"/>
          <w:rtl/>
        </w:rPr>
      </w:pPr>
    </w:p>
    <w:p w14:paraId="2C42DA19" w14:textId="77777777" w:rsidR="00BE1F5E" w:rsidRPr="00280BD6" w:rsidRDefault="00BE1F5E" w:rsidP="00BE1F5E">
      <w:pPr>
        <w:keepNext/>
        <w:bidi/>
        <w:jc w:val="both"/>
        <w:rPr>
          <w:rFonts w:cs="David" w:hint="cs"/>
          <w:u w:val="single"/>
          <w:rtl/>
        </w:rPr>
      </w:pPr>
      <w:r w:rsidRPr="00280BD6">
        <w:rPr>
          <w:rFonts w:cs="David" w:hint="cs"/>
          <w:u w:val="single"/>
          <w:rtl/>
        </w:rPr>
        <w:t>יו"ר הכנסת ראובן ריבלין:</w:t>
      </w:r>
    </w:p>
    <w:p w14:paraId="1BB5B20C" w14:textId="77777777" w:rsidR="00BE1F5E" w:rsidRDefault="00BE1F5E" w:rsidP="00BE1F5E">
      <w:pPr>
        <w:keepNext/>
        <w:bidi/>
        <w:jc w:val="both"/>
        <w:rPr>
          <w:rFonts w:cs="David" w:hint="cs"/>
          <w:rtl/>
        </w:rPr>
      </w:pPr>
    </w:p>
    <w:p w14:paraId="247C3C58" w14:textId="77777777" w:rsidR="00BE1F5E" w:rsidRDefault="00BE1F5E" w:rsidP="00BE1F5E">
      <w:pPr>
        <w:keepNext/>
        <w:bidi/>
        <w:jc w:val="both"/>
        <w:rPr>
          <w:rFonts w:cs="David" w:hint="cs"/>
          <w:rtl/>
        </w:rPr>
      </w:pPr>
      <w:r>
        <w:rPr>
          <w:rFonts w:cs="David" w:hint="cs"/>
          <w:rtl/>
        </w:rPr>
        <w:tab/>
        <w:t xml:space="preserve">היא </w:t>
      </w:r>
      <w:proofErr w:type="spellStart"/>
      <w:r>
        <w:rPr>
          <w:rFonts w:cs="David" w:hint="cs"/>
          <w:rtl/>
        </w:rPr>
        <w:t>היתה</w:t>
      </w:r>
      <w:proofErr w:type="spellEnd"/>
      <w:r>
        <w:rPr>
          <w:rFonts w:cs="David" w:hint="cs"/>
          <w:rtl/>
        </w:rPr>
        <w:t xml:space="preserve"> איתנו לפני שנולדנו. </w:t>
      </w:r>
    </w:p>
    <w:p w14:paraId="4D23C878" w14:textId="77777777" w:rsidR="00BE1F5E" w:rsidRDefault="00BE1F5E" w:rsidP="00BE1F5E">
      <w:pPr>
        <w:keepNext/>
        <w:bidi/>
        <w:jc w:val="both"/>
        <w:rPr>
          <w:rFonts w:cs="David" w:hint="cs"/>
          <w:rtl/>
        </w:rPr>
      </w:pPr>
    </w:p>
    <w:p w14:paraId="70CE8EE3" w14:textId="77777777" w:rsidR="00BE1F5E" w:rsidRPr="005A278F" w:rsidRDefault="00BE1F5E" w:rsidP="00BE1F5E">
      <w:pPr>
        <w:keepNext/>
        <w:bidi/>
        <w:jc w:val="both"/>
        <w:rPr>
          <w:rFonts w:cs="David" w:hint="cs"/>
          <w:u w:val="single"/>
          <w:rtl/>
        </w:rPr>
      </w:pPr>
      <w:r w:rsidRPr="005A278F">
        <w:rPr>
          <w:rFonts w:cs="David" w:hint="cs"/>
          <w:u w:val="single"/>
          <w:rtl/>
        </w:rPr>
        <w:t>חיים כץ:</w:t>
      </w:r>
    </w:p>
    <w:p w14:paraId="3F4C9EDD" w14:textId="77777777" w:rsidR="00BE1F5E" w:rsidRDefault="00BE1F5E" w:rsidP="00BE1F5E">
      <w:pPr>
        <w:keepNext/>
        <w:bidi/>
        <w:jc w:val="both"/>
        <w:rPr>
          <w:rFonts w:cs="David" w:hint="cs"/>
          <w:rtl/>
        </w:rPr>
      </w:pPr>
    </w:p>
    <w:p w14:paraId="79775C9F" w14:textId="77777777" w:rsidR="00BE1F5E" w:rsidRDefault="00BE1F5E" w:rsidP="00BE1F5E">
      <w:pPr>
        <w:keepNext/>
        <w:bidi/>
        <w:jc w:val="both"/>
        <w:rPr>
          <w:rFonts w:cs="David" w:hint="cs"/>
          <w:rtl/>
        </w:rPr>
      </w:pPr>
      <w:r>
        <w:rPr>
          <w:rFonts w:cs="David" w:hint="cs"/>
          <w:rtl/>
        </w:rPr>
        <w:tab/>
        <w:t>כבר העלית את זה ב-100%. תעלה להן את השכר  - - -</w:t>
      </w:r>
    </w:p>
    <w:p w14:paraId="732945E1" w14:textId="77777777" w:rsidR="00BE1F5E" w:rsidRDefault="00BE1F5E" w:rsidP="00BE1F5E">
      <w:pPr>
        <w:keepNext/>
        <w:bidi/>
        <w:jc w:val="both"/>
        <w:rPr>
          <w:rFonts w:cs="David" w:hint="cs"/>
          <w:rtl/>
        </w:rPr>
      </w:pPr>
    </w:p>
    <w:p w14:paraId="116ACE57" w14:textId="77777777" w:rsidR="00BE1F5E" w:rsidRPr="003C23D3" w:rsidRDefault="00BE1F5E" w:rsidP="00BE1F5E">
      <w:pPr>
        <w:keepNext/>
        <w:bidi/>
        <w:jc w:val="both"/>
        <w:rPr>
          <w:rFonts w:cs="David" w:hint="cs"/>
          <w:u w:val="single"/>
          <w:rtl/>
        </w:rPr>
      </w:pPr>
      <w:r>
        <w:rPr>
          <w:rFonts w:cs="David" w:hint="cs"/>
          <w:u w:val="single"/>
          <w:rtl/>
        </w:rPr>
        <w:t>ראובן</w:t>
      </w:r>
      <w:r w:rsidRPr="003C23D3">
        <w:rPr>
          <w:rFonts w:cs="David" w:hint="cs"/>
          <w:u w:val="single"/>
          <w:rtl/>
        </w:rPr>
        <w:t xml:space="preserve"> </w:t>
      </w:r>
      <w:proofErr w:type="spellStart"/>
      <w:r w:rsidRPr="003C23D3">
        <w:rPr>
          <w:rFonts w:cs="David" w:hint="cs"/>
          <w:u w:val="single"/>
          <w:rtl/>
        </w:rPr>
        <w:t>גרונאו</w:t>
      </w:r>
      <w:proofErr w:type="spellEnd"/>
      <w:r w:rsidRPr="003C23D3">
        <w:rPr>
          <w:rFonts w:cs="David" w:hint="cs"/>
          <w:u w:val="single"/>
          <w:rtl/>
        </w:rPr>
        <w:t>:</w:t>
      </w:r>
    </w:p>
    <w:p w14:paraId="497A8DFC" w14:textId="77777777" w:rsidR="00BE1F5E" w:rsidRDefault="00BE1F5E" w:rsidP="00BE1F5E">
      <w:pPr>
        <w:keepNext/>
        <w:bidi/>
        <w:jc w:val="both"/>
        <w:rPr>
          <w:rFonts w:cs="David" w:hint="cs"/>
          <w:rtl/>
        </w:rPr>
      </w:pPr>
    </w:p>
    <w:p w14:paraId="7DA5E717" w14:textId="77777777" w:rsidR="00BE1F5E" w:rsidRDefault="00BE1F5E" w:rsidP="00BE1F5E">
      <w:pPr>
        <w:keepNext/>
        <w:bidi/>
        <w:jc w:val="both"/>
        <w:rPr>
          <w:rFonts w:cs="David" w:hint="cs"/>
          <w:rtl/>
        </w:rPr>
      </w:pPr>
      <w:r>
        <w:rPr>
          <w:rFonts w:cs="David" w:hint="cs"/>
          <w:rtl/>
        </w:rPr>
        <w:tab/>
        <w:t xml:space="preserve">בכל אופן, באותה עת פנה אלינו בסופו של הדיון יושב ראש ועדת הכנסת, והציע לי איזו הצעת פשרה כדי שהצעתנו תעבור ולא תתבזה הוועדה הציבורית. ואמרתי את הדברים, ועניתי לו, במילים אלה: כבודה של הוועדה הציבורית לא נקבע על ידי ההצבעה </w:t>
      </w:r>
      <w:r>
        <w:rPr>
          <w:rFonts w:cs="David"/>
          <w:rtl/>
        </w:rPr>
        <w:t>–</w:t>
      </w:r>
      <w:r>
        <w:rPr>
          <w:rFonts w:cs="David" w:hint="cs"/>
          <w:rtl/>
        </w:rPr>
        <w:t xml:space="preserve"> וההצבעה, כאמור, </w:t>
      </w:r>
      <w:proofErr w:type="spellStart"/>
      <w:r>
        <w:rPr>
          <w:rFonts w:cs="David" w:hint="cs"/>
          <w:rtl/>
        </w:rPr>
        <w:t>היתה</w:t>
      </w:r>
      <w:proofErr w:type="spellEnd"/>
      <w:r>
        <w:rPr>
          <w:rFonts w:cs="David" w:hint="cs"/>
          <w:rtl/>
        </w:rPr>
        <w:t xml:space="preserve"> נגדנו. כבודה של הכנסת נקבע על ידי ההצבעה. ואני חושב שגם פה נושא שמירת הזכויות של העוזרים הוא בעניין כבודה של הכנסת. תודה.</w:t>
      </w:r>
    </w:p>
    <w:p w14:paraId="609F68CC" w14:textId="77777777" w:rsidR="00BE1F5E" w:rsidRDefault="00BE1F5E" w:rsidP="00BE1F5E">
      <w:pPr>
        <w:keepNext/>
        <w:bidi/>
        <w:jc w:val="both"/>
        <w:rPr>
          <w:rFonts w:cs="David" w:hint="cs"/>
          <w:rtl/>
        </w:rPr>
      </w:pPr>
    </w:p>
    <w:p w14:paraId="5E84354C"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10FD80A0" w14:textId="77777777" w:rsidR="00BE1F5E" w:rsidRDefault="00BE1F5E" w:rsidP="00BE1F5E">
      <w:pPr>
        <w:keepNext/>
        <w:bidi/>
        <w:jc w:val="both"/>
        <w:rPr>
          <w:rFonts w:cs="David" w:hint="cs"/>
          <w:rtl/>
        </w:rPr>
      </w:pPr>
    </w:p>
    <w:p w14:paraId="683C2FB2" w14:textId="77777777" w:rsidR="00BE1F5E" w:rsidRDefault="00BE1F5E" w:rsidP="00BE1F5E">
      <w:pPr>
        <w:keepNext/>
        <w:bidi/>
        <w:jc w:val="both"/>
        <w:rPr>
          <w:rFonts w:cs="David" w:hint="cs"/>
          <w:rtl/>
        </w:rPr>
      </w:pPr>
      <w:r>
        <w:rPr>
          <w:rFonts w:cs="David" w:hint="cs"/>
          <w:rtl/>
        </w:rPr>
        <w:tab/>
        <w:t>תודה. אדוני יושב ראש הכנסת, בבקשה.</w:t>
      </w:r>
    </w:p>
    <w:p w14:paraId="67FEBAFE" w14:textId="77777777" w:rsidR="00BE1F5E" w:rsidRDefault="00BE1F5E" w:rsidP="00BE1F5E">
      <w:pPr>
        <w:keepNext/>
        <w:bidi/>
        <w:jc w:val="both"/>
        <w:rPr>
          <w:rFonts w:cs="David" w:hint="cs"/>
          <w:rtl/>
        </w:rPr>
      </w:pPr>
    </w:p>
    <w:p w14:paraId="3258A1BA" w14:textId="77777777" w:rsidR="00BE1F5E" w:rsidRPr="00280BD6" w:rsidRDefault="00BE1F5E" w:rsidP="00BE1F5E">
      <w:pPr>
        <w:keepNext/>
        <w:bidi/>
        <w:jc w:val="both"/>
        <w:rPr>
          <w:rFonts w:cs="David" w:hint="cs"/>
          <w:u w:val="single"/>
          <w:rtl/>
        </w:rPr>
      </w:pPr>
      <w:r w:rsidRPr="00280BD6">
        <w:rPr>
          <w:rFonts w:cs="David" w:hint="cs"/>
          <w:u w:val="single"/>
          <w:rtl/>
        </w:rPr>
        <w:t>יו"ר הכנסת ראובן ריבלין:</w:t>
      </w:r>
    </w:p>
    <w:p w14:paraId="0D41354A" w14:textId="77777777" w:rsidR="00BE1F5E" w:rsidRDefault="00BE1F5E" w:rsidP="00BE1F5E">
      <w:pPr>
        <w:keepNext/>
        <w:bidi/>
        <w:jc w:val="both"/>
        <w:rPr>
          <w:rFonts w:cs="David" w:hint="cs"/>
          <w:rtl/>
        </w:rPr>
      </w:pPr>
    </w:p>
    <w:p w14:paraId="19A60DC2" w14:textId="77777777" w:rsidR="00BE1F5E" w:rsidRDefault="00BE1F5E" w:rsidP="00BE1F5E">
      <w:pPr>
        <w:keepNext/>
        <w:bidi/>
        <w:jc w:val="both"/>
        <w:rPr>
          <w:rFonts w:cs="David" w:hint="cs"/>
          <w:rtl/>
        </w:rPr>
      </w:pPr>
      <w:r>
        <w:rPr>
          <w:rFonts w:cs="David" w:hint="cs"/>
          <w:rtl/>
        </w:rPr>
        <w:tab/>
        <w:t xml:space="preserve">אדוני יושב ראש הוועדה, חברי הוועדה הנכבדים, פרופ' </w:t>
      </w:r>
      <w:proofErr w:type="spellStart"/>
      <w:r>
        <w:rPr>
          <w:rFonts w:cs="David" w:hint="cs"/>
          <w:rtl/>
        </w:rPr>
        <w:t>גרונאו</w:t>
      </w:r>
      <w:proofErr w:type="spellEnd"/>
      <w:r>
        <w:rPr>
          <w:rFonts w:cs="David" w:hint="cs"/>
          <w:rtl/>
        </w:rPr>
        <w:t xml:space="preserve">. משום מה אחיי הצעירים </w:t>
      </w:r>
      <w:r>
        <w:rPr>
          <w:rFonts w:cs="David"/>
          <w:rtl/>
        </w:rPr>
        <w:t>–</w:t>
      </w:r>
      <w:r>
        <w:rPr>
          <w:rFonts w:cs="David" w:hint="cs"/>
          <w:rtl/>
        </w:rPr>
        <w:t xml:space="preserve"> חבריי הצעירים, הם לא אחים ביולוגיים </w:t>
      </w:r>
      <w:r>
        <w:rPr>
          <w:rFonts w:cs="David"/>
          <w:rtl/>
        </w:rPr>
        <w:t>–</w:t>
      </w:r>
      <w:r>
        <w:rPr>
          <w:rFonts w:cs="David" w:hint="cs"/>
          <w:rtl/>
        </w:rPr>
        <w:t xml:space="preserve"> ראש הממשלה בנימין נתניהו והשר בנימין זאב בגין, אומרים: נער הייתי וגם בגרתי. אני לא מתבייש: נער הייתי וגם זקנתי. ואני בקיא במהלכים שהיו והתחוללו כאן, בכנסת - - -</w:t>
      </w:r>
    </w:p>
    <w:p w14:paraId="126A95F5" w14:textId="77777777" w:rsidR="00BE1F5E" w:rsidRDefault="00BE1F5E" w:rsidP="00BE1F5E">
      <w:pPr>
        <w:keepNext/>
        <w:bidi/>
        <w:jc w:val="both"/>
        <w:rPr>
          <w:rFonts w:cs="David" w:hint="cs"/>
          <w:rtl/>
        </w:rPr>
      </w:pPr>
    </w:p>
    <w:p w14:paraId="1E07A09D" w14:textId="77777777" w:rsidR="00BE1F5E" w:rsidRPr="005A278F" w:rsidRDefault="00BE1F5E" w:rsidP="00BE1F5E">
      <w:pPr>
        <w:keepNext/>
        <w:bidi/>
        <w:jc w:val="both"/>
        <w:rPr>
          <w:rFonts w:cs="David" w:hint="cs"/>
          <w:u w:val="single"/>
          <w:rtl/>
        </w:rPr>
      </w:pPr>
      <w:r w:rsidRPr="005A278F">
        <w:rPr>
          <w:rFonts w:cs="David" w:hint="cs"/>
          <w:u w:val="single"/>
          <w:rtl/>
        </w:rPr>
        <w:t>חיים כץ:</w:t>
      </w:r>
    </w:p>
    <w:p w14:paraId="25A95AE3" w14:textId="77777777" w:rsidR="00BE1F5E" w:rsidRDefault="00BE1F5E" w:rsidP="00BE1F5E">
      <w:pPr>
        <w:keepNext/>
        <w:bidi/>
        <w:jc w:val="both"/>
        <w:rPr>
          <w:rFonts w:cs="David" w:hint="cs"/>
          <w:rtl/>
        </w:rPr>
      </w:pPr>
    </w:p>
    <w:p w14:paraId="6D10849D" w14:textId="77777777" w:rsidR="00BE1F5E" w:rsidRDefault="00BE1F5E" w:rsidP="00BE1F5E">
      <w:pPr>
        <w:keepNext/>
        <w:bidi/>
        <w:jc w:val="both"/>
        <w:rPr>
          <w:rFonts w:cs="David" w:hint="cs"/>
          <w:rtl/>
        </w:rPr>
      </w:pPr>
      <w:r>
        <w:rPr>
          <w:rFonts w:cs="David" w:hint="cs"/>
          <w:rtl/>
        </w:rPr>
        <w:tab/>
        <w:t>אבל אתה קצת יותר מבוגר מביבי. הוא יגיע לגיל שלך, הוא יגיד: זקנתי.</w:t>
      </w:r>
    </w:p>
    <w:p w14:paraId="2DBC662F" w14:textId="77777777" w:rsidR="00BE1F5E" w:rsidRDefault="00BE1F5E" w:rsidP="00BE1F5E">
      <w:pPr>
        <w:keepNext/>
        <w:bidi/>
        <w:jc w:val="both"/>
        <w:rPr>
          <w:rFonts w:cs="David" w:hint="cs"/>
          <w:rtl/>
        </w:rPr>
      </w:pPr>
    </w:p>
    <w:p w14:paraId="2FA8E953" w14:textId="77777777" w:rsidR="00BE1F5E" w:rsidRPr="00280BD6" w:rsidRDefault="00BE1F5E" w:rsidP="00BE1F5E">
      <w:pPr>
        <w:keepNext/>
        <w:bidi/>
        <w:jc w:val="both"/>
        <w:rPr>
          <w:rFonts w:cs="David" w:hint="cs"/>
          <w:u w:val="single"/>
          <w:rtl/>
        </w:rPr>
      </w:pPr>
      <w:r w:rsidRPr="00280BD6">
        <w:rPr>
          <w:rFonts w:cs="David" w:hint="cs"/>
          <w:u w:val="single"/>
          <w:rtl/>
        </w:rPr>
        <w:t>יו"ר הכנסת ראובן ריבלין:</w:t>
      </w:r>
    </w:p>
    <w:p w14:paraId="7E0BDD3B" w14:textId="77777777" w:rsidR="00BE1F5E" w:rsidRDefault="00BE1F5E" w:rsidP="00BE1F5E">
      <w:pPr>
        <w:keepNext/>
        <w:bidi/>
        <w:jc w:val="both"/>
        <w:rPr>
          <w:rFonts w:cs="David" w:hint="cs"/>
          <w:rtl/>
        </w:rPr>
      </w:pPr>
    </w:p>
    <w:p w14:paraId="28331699" w14:textId="77777777" w:rsidR="00BE1F5E" w:rsidRDefault="00BE1F5E" w:rsidP="00BE1F5E">
      <w:pPr>
        <w:keepNext/>
        <w:bidi/>
        <w:jc w:val="both"/>
        <w:rPr>
          <w:rFonts w:cs="David" w:hint="cs"/>
          <w:rtl/>
        </w:rPr>
      </w:pPr>
      <w:r>
        <w:rPr>
          <w:rFonts w:cs="David" w:hint="cs"/>
          <w:rtl/>
        </w:rPr>
        <w:tab/>
        <w:t xml:space="preserve">עשר שנים. לכן אמרתי: עשר שנים מביבי וחמש שנים מבני. וזה יתרון גדול, בפרט כשאתה בן עשר והוא בן יום. </w:t>
      </w:r>
    </w:p>
    <w:p w14:paraId="4AF6B04A" w14:textId="77777777" w:rsidR="00BE1F5E" w:rsidRDefault="00BE1F5E" w:rsidP="00BE1F5E">
      <w:pPr>
        <w:keepNext/>
        <w:bidi/>
        <w:jc w:val="both"/>
        <w:rPr>
          <w:rFonts w:cs="David" w:hint="cs"/>
          <w:rtl/>
        </w:rPr>
      </w:pPr>
      <w:r>
        <w:rPr>
          <w:rFonts w:cs="David" w:hint="cs"/>
          <w:rtl/>
        </w:rPr>
        <w:tab/>
      </w:r>
    </w:p>
    <w:p w14:paraId="74D5F660" w14:textId="77777777" w:rsidR="00BE1F5E" w:rsidRDefault="00BE1F5E" w:rsidP="00BE1F5E">
      <w:pPr>
        <w:keepNext/>
        <w:bidi/>
        <w:jc w:val="both"/>
        <w:outlineLvl w:val="0"/>
        <w:rPr>
          <w:rFonts w:cs="David" w:hint="cs"/>
          <w:u w:val="single"/>
          <w:rtl/>
        </w:rPr>
      </w:pPr>
      <w:r w:rsidRPr="000B15D4">
        <w:rPr>
          <w:rFonts w:cs="David" w:hint="cs"/>
          <w:u w:val="single"/>
          <w:rtl/>
        </w:rPr>
        <w:t>מנחם (אליעזר) מוזס:</w:t>
      </w:r>
    </w:p>
    <w:p w14:paraId="4F59A581" w14:textId="77777777" w:rsidR="00BE1F5E" w:rsidRPr="000B15D4" w:rsidRDefault="00BE1F5E" w:rsidP="00BE1F5E">
      <w:pPr>
        <w:keepNext/>
        <w:bidi/>
        <w:jc w:val="both"/>
        <w:outlineLvl w:val="0"/>
        <w:rPr>
          <w:rFonts w:cs="David" w:hint="cs"/>
          <w:u w:val="single"/>
          <w:rtl/>
        </w:rPr>
      </w:pPr>
    </w:p>
    <w:p w14:paraId="3D2F1D9B" w14:textId="77777777" w:rsidR="00BE1F5E" w:rsidRDefault="00BE1F5E" w:rsidP="00BE1F5E">
      <w:pPr>
        <w:keepNext/>
        <w:bidi/>
        <w:jc w:val="both"/>
        <w:rPr>
          <w:rFonts w:cs="David" w:hint="cs"/>
          <w:rtl/>
        </w:rPr>
      </w:pPr>
      <w:r>
        <w:rPr>
          <w:rFonts w:cs="David" w:hint="cs"/>
          <w:rtl/>
        </w:rPr>
        <w:tab/>
        <w:t>בן 60 לזקנה.</w:t>
      </w:r>
    </w:p>
    <w:p w14:paraId="538F91AF" w14:textId="77777777" w:rsidR="00BE1F5E" w:rsidRDefault="00BE1F5E" w:rsidP="00BE1F5E">
      <w:pPr>
        <w:keepNext/>
        <w:bidi/>
        <w:jc w:val="both"/>
        <w:rPr>
          <w:rFonts w:cs="David" w:hint="cs"/>
          <w:rtl/>
        </w:rPr>
      </w:pPr>
    </w:p>
    <w:p w14:paraId="45D4C043" w14:textId="77777777" w:rsidR="00BE1F5E" w:rsidRPr="00280BD6" w:rsidRDefault="00BE1F5E" w:rsidP="00BE1F5E">
      <w:pPr>
        <w:keepNext/>
        <w:bidi/>
        <w:jc w:val="both"/>
        <w:rPr>
          <w:rFonts w:cs="David" w:hint="cs"/>
          <w:u w:val="single"/>
          <w:rtl/>
        </w:rPr>
      </w:pPr>
      <w:r w:rsidRPr="00280BD6">
        <w:rPr>
          <w:rFonts w:cs="David" w:hint="cs"/>
          <w:u w:val="single"/>
          <w:rtl/>
        </w:rPr>
        <w:t>יו"ר הכנסת ראובן ריבלין:</w:t>
      </w:r>
    </w:p>
    <w:p w14:paraId="0DE0B471" w14:textId="77777777" w:rsidR="00BE1F5E" w:rsidRDefault="00BE1F5E" w:rsidP="00BE1F5E">
      <w:pPr>
        <w:keepNext/>
        <w:bidi/>
        <w:jc w:val="both"/>
        <w:rPr>
          <w:rFonts w:cs="David" w:hint="cs"/>
          <w:rtl/>
        </w:rPr>
      </w:pPr>
    </w:p>
    <w:p w14:paraId="00770E53" w14:textId="77777777" w:rsidR="00BE1F5E" w:rsidRDefault="00BE1F5E" w:rsidP="00BE1F5E">
      <w:pPr>
        <w:keepNext/>
        <w:bidi/>
        <w:jc w:val="both"/>
        <w:rPr>
          <w:rFonts w:cs="David" w:hint="cs"/>
          <w:rtl/>
        </w:rPr>
      </w:pPr>
      <w:r>
        <w:rPr>
          <w:rFonts w:cs="David" w:hint="cs"/>
          <w:rtl/>
        </w:rPr>
        <w:tab/>
        <w:t>ואפילו כשאתה בן 20, כבר קצין בצה"ל, והוא עדיין ילד בבית ספר עממי. זה נותן יתרון. היתרון מתבטל עם השנים, אני מוכרח לומר.</w:t>
      </w:r>
    </w:p>
    <w:p w14:paraId="726D2D43" w14:textId="77777777" w:rsidR="00BE1F5E" w:rsidRDefault="00BE1F5E" w:rsidP="00BE1F5E">
      <w:pPr>
        <w:keepNext/>
        <w:bidi/>
        <w:jc w:val="both"/>
        <w:rPr>
          <w:rFonts w:cs="David" w:hint="cs"/>
          <w:rtl/>
        </w:rPr>
      </w:pPr>
    </w:p>
    <w:p w14:paraId="616E5C80" w14:textId="77777777" w:rsidR="00BE1F5E" w:rsidRPr="00802651" w:rsidRDefault="00BE1F5E" w:rsidP="00BE1F5E">
      <w:pPr>
        <w:keepNext/>
        <w:bidi/>
        <w:jc w:val="both"/>
        <w:rPr>
          <w:rFonts w:cs="David" w:hint="cs"/>
          <w:u w:val="single"/>
          <w:rtl/>
        </w:rPr>
      </w:pPr>
      <w:r w:rsidRPr="00802651">
        <w:rPr>
          <w:rFonts w:cs="David" w:hint="cs"/>
          <w:u w:val="single"/>
          <w:rtl/>
        </w:rPr>
        <w:t>נחמן שי:</w:t>
      </w:r>
    </w:p>
    <w:p w14:paraId="61DF74F0" w14:textId="77777777" w:rsidR="00BE1F5E" w:rsidRDefault="00BE1F5E" w:rsidP="00BE1F5E">
      <w:pPr>
        <w:keepNext/>
        <w:bidi/>
        <w:jc w:val="both"/>
        <w:rPr>
          <w:rFonts w:cs="David" w:hint="cs"/>
          <w:rtl/>
        </w:rPr>
      </w:pPr>
    </w:p>
    <w:p w14:paraId="5495FE3E" w14:textId="77777777" w:rsidR="00BE1F5E" w:rsidRDefault="00BE1F5E" w:rsidP="00BE1F5E">
      <w:pPr>
        <w:keepNext/>
        <w:bidi/>
        <w:jc w:val="both"/>
        <w:rPr>
          <w:rFonts w:cs="David" w:hint="cs"/>
          <w:rtl/>
        </w:rPr>
      </w:pPr>
      <w:r>
        <w:rPr>
          <w:rFonts w:cs="David" w:hint="cs"/>
          <w:rtl/>
        </w:rPr>
        <w:tab/>
        <w:t xml:space="preserve">אתה באמת זוכר את הבריטים - - </w:t>
      </w:r>
    </w:p>
    <w:p w14:paraId="19476F4F" w14:textId="77777777" w:rsidR="00BE1F5E" w:rsidRDefault="00BE1F5E" w:rsidP="00BE1F5E">
      <w:pPr>
        <w:keepNext/>
        <w:bidi/>
        <w:jc w:val="both"/>
        <w:rPr>
          <w:rFonts w:cs="David" w:hint="cs"/>
          <w:rtl/>
        </w:rPr>
      </w:pPr>
    </w:p>
    <w:p w14:paraId="6485FAEB" w14:textId="77777777" w:rsidR="00BE1F5E" w:rsidRPr="00280BD6" w:rsidRDefault="00BE1F5E" w:rsidP="00BE1F5E">
      <w:pPr>
        <w:keepNext/>
        <w:bidi/>
        <w:jc w:val="both"/>
        <w:rPr>
          <w:rFonts w:cs="David" w:hint="cs"/>
          <w:u w:val="single"/>
          <w:rtl/>
        </w:rPr>
      </w:pPr>
      <w:r w:rsidRPr="00280BD6">
        <w:rPr>
          <w:rFonts w:cs="David" w:hint="cs"/>
          <w:u w:val="single"/>
          <w:rtl/>
        </w:rPr>
        <w:t>יו"ר הכנסת ראובן ריבלין:</w:t>
      </w:r>
    </w:p>
    <w:p w14:paraId="02F805AE" w14:textId="77777777" w:rsidR="00BE1F5E" w:rsidRDefault="00BE1F5E" w:rsidP="00BE1F5E">
      <w:pPr>
        <w:keepNext/>
        <w:bidi/>
        <w:jc w:val="both"/>
        <w:rPr>
          <w:rFonts w:cs="David" w:hint="cs"/>
          <w:rtl/>
        </w:rPr>
      </w:pPr>
    </w:p>
    <w:p w14:paraId="7FFEA4CC" w14:textId="77777777" w:rsidR="00BE1F5E" w:rsidRDefault="00BE1F5E" w:rsidP="00BE1F5E">
      <w:pPr>
        <w:keepNext/>
        <w:bidi/>
        <w:jc w:val="both"/>
        <w:rPr>
          <w:rFonts w:cs="David" w:hint="cs"/>
          <w:rtl/>
        </w:rPr>
      </w:pPr>
      <w:r>
        <w:rPr>
          <w:rFonts w:cs="David" w:hint="cs"/>
          <w:rtl/>
        </w:rPr>
        <w:tab/>
        <w:t>כן.</w:t>
      </w:r>
    </w:p>
    <w:p w14:paraId="670515FA" w14:textId="77777777" w:rsidR="00BE1F5E" w:rsidRDefault="00BE1F5E" w:rsidP="00BE1F5E">
      <w:pPr>
        <w:keepNext/>
        <w:bidi/>
        <w:jc w:val="both"/>
        <w:rPr>
          <w:rFonts w:cs="David" w:hint="cs"/>
          <w:rtl/>
        </w:rPr>
      </w:pPr>
    </w:p>
    <w:p w14:paraId="49290FEE" w14:textId="77777777" w:rsidR="00BE1F5E" w:rsidRPr="00802651" w:rsidRDefault="00BE1F5E" w:rsidP="00BE1F5E">
      <w:pPr>
        <w:keepNext/>
        <w:bidi/>
        <w:jc w:val="both"/>
        <w:rPr>
          <w:rFonts w:cs="David" w:hint="cs"/>
          <w:u w:val="single"/>
          <w:rtl/>
        </w:rPr>
      </w:pPr>
      <w:r w:rsidRPr="00802651">
        <w:rPr>
          <w:rFonts w:cs="David" w:hint="cs"/>
          <w:u w:val="single"/>
          <w:rtl/>
        </w:rPr>
        <w:t>נחמן שי:</w:t>
      </w:r>
    </w:p>
    <w:p w14:paraId="4754FDD2" w14:textId="77777777" w:rsidR="00BE1F5E" w:rsidRDefault="00BE1F5E" w:rsidP="00BE1F5E">
      <w:pPr>
        <w:keepNext/>
        <w:bidi/>
        <w:jc w:val="both"/>
        <w:rPr>
          <w:rFonts w:cs="David" w:hint="cs"/>
          <w:rtl/>
        </w:rPr>
      </w:pPr>
    </w:p>
    <w:p w14:paraId="229A2B65" w14:textId="77777777" w:rsidR="00BE1F5E" w:rsidRDefault="00BE1F5E" w:rsidP="00BE1F5E">
      <w:pPr>
        <w:keepNext/>
        <w:bidi/>
        <w:jc w:val="both"/>
        <w:rPr>
          <w:rFonts w:cs="David" w:hint="cs"/>
          <w:rtl/>
        </w:rPr>
      </w:pPr>
      <w:r>
        <w:rPr>
          <w:rFonts w:cs="David" w:hint="cs"/>
          <w:rtl/>
        </w:rPr>
        <w:tab/>
        <w:t>זה כל העניין.</w:t>
      </w:r>
    </w:p>
    <w:p w14:paraId="0F7F8DD2" w14:textId="77777777" w:rsidR="00BE1F5E" w:rsidRDefault="00BE1F5E" w:rsidP="00BE1F5E">
      <w:pPr>
        <w:keepNext/>
        <w:bidi/>
        <w:jc w:val="both"/>
        <w:rPr>
          <w:rFonts w:cs="David" w:hint="cs"/>
          <w:rtl/>
        </w:rPr>
      </w:pPr>
    </w:p>
    <w:p w14:paraId="2B7079BF" w14:textId="77777777" w:rsidR="00BE1F5E" w:rsidRPr="00280BD6" w:rsidRDefault="00BE1F5E" w:rsidP="00BE1F5E">
      <w:pPr>
        <w:keepNext/>
        <w:bidi/>
        <w:jc w:val="both"/>
        <w:rPr>
          <w:rFonts w:cs="David" w:hint="cs"/>
          <w:u w:val="single"/>
          <w:rtl/>
        </w:rPr>
      </w:pPr>
      <w:r w:rsidRPr="00280BD6">
        <w:rPr>
          <w:rFonts w:cs="David" w:hint="cs"/>
          <w:u w:val="single"/>
          <w:rtl/>
        </w:rPr>
        <w:t>יו"ר הכנסת ראובן ריבלין:</w:t>
      </w:r>
    </w:p>
    <w:p w14:paraId="14FB60AB" w14:textId="77777777" w:rsidR="00BE1F5E" w:rsidRDefault="00BE1F5E" w:rsidP="00BE1F5E">
      <w:pPr>
        <w:keepNext/>
        <w:bidi/>
        <w:jc w:val="both"/>
        <w:rPr>
          <w:rFonts w:cs="David" w:hint="cs"/>
          <w:rtl/>
        </w:rPr>
      </w:pPr>
    </w:p>
    <w:p w14:paraId="0AB83027" w14:textId="77777777" w:rsidR="00BE1F5E" w:rsidRDefault="00BE1F5E" w:rsidP="00BE1F5E">
      <w:pPr>
        <w:keepNext/>
        <w:bidi/>
        <w:jc w:val="both"/>
        <w:rPr>
          <w:rFonts w:cs="David" w:hint="cs"/>
          <w:rtl/>
        </w:rPr>
      </w:pPr>
      <w:r>
        <w:rPr>
          <w:rFonts w:cs="David" w:hint="cs"/>
          <w:rtl/>
        </w:rPr>
        <w:tab/>
        <w:t>אבל ידעתי לספר יפה. כי אתה רואה שאחרים גם זוכרים.</w:t>
      </w:r>
    </w:p>
    <w:p w14:paraId="571C0C34" w14:textId="77777777" w:rsidR="00BE1F5E" w:rsidRDefault="00BE1F5E" w:rsidP="00BE1F5E">
      <w:pPr>
        <w:keepNext/>
        <w:bidi/>
        <w:jc w:val="both"/>
        <w:rPr>
          <w:rFonts w:cs="David" w:hint="cs"/>
          <w:rtl/>
        </w:rPr>
      </w:pPr>
    </w:p>
    <w:p w14:paraId="6A0CFE08" w14:textId="77777777" w:rsidR="00BE1F5E" w:rsidRDefault="00BE1F5E" w:rsidP="00BE1F5E">
      <w:pPr>
        <w:keepNext/>
        <w:bidi/>
        <w:jc w:val="both"/>
        <w:rPr>
          <w:rFonts w:cs="David" w:hint="cs"/>
          <w:rtl/>
        </w:rPr>
      </w:pPr>
      <w:r>
        <w:rPr>
          <w:rFonts w:cs="David" w:hint="cs"/>
          <w:rtl/>
        </w:rPr>
        <w:tab/>
        <w:t xml:space="preserve">אני הגעתי בשנת 1988 וכפי שהגדיר זאת, סיפר זאת יפה יושב ראש הוועדה, נכנסתי לכנסת בדחילו </w:t>
      </w:r>
      <w:proofErr w:type="spellStart"/>
      <w:r>
        <w:rPr>
          <w:rFonts w:cs="David" w:hint="cs"/>
          <w:rtl/>
        </w:rPr>
        <w:t>ורחימו</w:t>
      </w:r>
      <w:proofErr w:type="spellEnd"/>
      <w:r>
        <w:rPr>
          <w:rFonts w:cs="David" w:hint="cs"/>
          <w:rtl/>
        </w:rPr>
        <w:t xml:space="preserve"> והייתי בחדר אחד קטן, מאותם חדרים שישבו בהם היועצים המשפטיים, יחד עם עוזי לנדאו, כאשר שולחן צמוד לשולחן </w:t>
      </w:r>
      <w:r>
        <w:rPr>
          <w:rFonts w:cs="David"/>
          <w:rtl/>
        </w:rPr>
        <w:t>–</w:t>
      </w:r>
      <w:r>
        <w:rPr>
          <w:rFonts w:cs="David" w:hint="cs"/>
          <w:rtl/>
        </w:rPr>
        <w:t xml:space="preserve"> אני מהצד הזה, הוא מהצד הזה, ואיפה שהיום </w:t>
      </w:r>
      <w:proofErr w:type="spellStart"/>
      <w:r>
        <w:rPr>
          <w:rFonts w:cs="David" w:hint="cs"/>
          <w:rtl/>
        </w:rPr>
        <w:t>היתה</w:t>
      </w:r>
      <w:proofErr w:type="spellEnd"/>
      <w:r>
        <w:rPr>
          <w:rFonts w:cs="David" w:hint="cs"/>
          <w:rtl/>
        </w:rPr>
        <w:t xml:space="preserve"> מחיצה, שם היו יושבים עוזרי ועוזרו, וכל אחד עשה כמיטב יכולתו על מנת לקדם את פעולותיו של חבר הכנסת אז. ובמשך השנים התחוללו באמת מהפכות בכנסת.</w:t>
      </w:r>
    </w:p>
    <w:p w14:paraId="0F7A5C44" w14:textId="77777777" w:rsidR="00BE1F5E" w:rsidRDefault="00BE1F5E" w:rsidP="00BE1F5E">
      <w:pPr>
        <w:keepNext/>
        <w:bidi/>
        <w:jc w:val="both"/>
        <w:rPr>
          <w:rFonts w:cs="David" w:hint="cs"/>
          <w:rtl/>
        </w:rPr>
      </w:pPr>
    </w:p>
    <w:p w14:paraId="64324AA2" w14:textId="77777777" w:rsidR="00BE1F5E" w:rsidRDefault="00BE1F5E" w:rsidP="00BE1F5E">
      <w:pPr>
        <w:keepNext/>
        <w:bidi/>
        <w:ind w:firstLine="720"/>
        <w:jc w:val="both"/>
        <w:rPr>
          <w:rFonts w:cs="David" w:hint="cs"/>
          <w:rtl/>
        </w:rPr>
      </w:pPr>
      <w:r>
        <w:rPr>
          <w:rFonts w:cs="David" w:hint="cs"/>
          <w:rtl/>
        </w:rPr>
        <w:t xml:space="preserve">היום אנחנו נמצאים במצב שבו לכל חבר כנסת יש לשכה כפי שצריך, לכל חבר כנסת יש שני עוזרים, וגם בנושא העוזרים </w:t>
      </w:r>
      <w:proofErr w:type="spellStart"/>
      <w:r>
        <w:rPr>
          <w:rFonts w:cs="David" w:hint="cs"/>
          <w:rtl/>
        </w:rPr>
        <w:t>היתה</w:t>
      </w:r>
      <w:proofErr w:type="spellEnd"/>
      <w:r>
        <w:rPr>
          <w:rFonts w:cs="David" w:hint="cs"/>
          <w:rtl/>
        </w:rPr>
        <w:t xml:space="preserve"> התפתחות. שכן עוזר אחד, כאשר עמדנו על כך שהוא לא מספיק מבחינת היכולת של חבר הכנסת, שהוא גם סנטור וגם "קונגרס-מן", והוא אין לו אזור, כי כל הארץ ממטולה עד אילת היא אזור בחירה אחד של סנטורים ושל "קונגרס-מנים", וכל אחד יכול לקבל באותו בוקר דרישה מאדם זה או אחר, מגברת זו או אחרת, מהצפון או מהדרום. </w:t>
      </w:r>
    </w:p>
    <w:p w14:paraId="78660FF3" w14:textId="77777777" w:rsidR="00BE1F5E" w:rsidRDefault="00BE1F5E" w:rsidP="00BE1F5E">
      <w:pPr>
        <w:keepNext/>
        <w:bidi/>
        <w:ind w:firstLine="720"/>
        <w:jc w:val="both"/>
        <w:rPr>
          <w:rFonts w:cs="David" w:hint="cs"/>
          <w:rtl/>
        </w:rPr>
      </w:pPr>
    </w:p>
    <w:p w14:paraId="7E7EDB14" w14:textId="77777777" w:rsidR="00BE1F5E" w:rsidRDefault="00BE1F5E" w:rsidP="00BE1F5E">
      <w:pPr>
        <w:keepNext/>
        <w:bidi/>
        <w:ind w:firstLine="720"/>
        <w:jc w:val="both"/>
        <w:rPr>
          <w:rFonts w:cs="David" w:hint="cs"/>
          <w:rtl/>
        </w:rPr>
      </w:pPr>
      <w:r>
        <w:rPr>
          <w:rFonts w:cs="David" w:hint="cs"/>
          <w:rtl/>
        </w:rPr>
        <w:t xml:space="preserve">אנחנו חשבנו וידענו שגם יש התפתחות ביכולות של חברי הכנסת לעמוד מול הממשלה, עצמאותה של הכנסת, והגענו למסקנה </w:t>
      </w:r>
      <w:r>
        <w:rPr>
          <w:rFonts w:cs="David"/>
          <w:rtl/>
        </w:rPr>
        <w:t>–</w:t>
      </w:r>
      <w:r>
        <w:rPr>
          <w:rFonts w:cs="David" w:hint="cs"/>
          <w:rtl/>
        </w:rPr>
        <w:t xml:space="preserve"> </w:t>
      </w:r>
      <w:proofErr w:type="spellStart"/>
      <w:r>
        <w:rPr>
          <w:rFonts w:cs="David" w:hint="cs"/>
          <w:rtl/>
        </w:rPr>
        <w:t>והיתה</w:t>
      </w:r>
      <w:proofErr w:type="spellEnd"/>
      <w:r>
        <w:rPr>
          <w:rFonts w:cs="David" w:hint="cs"/>
          <w:rtl/>
        </w:rPr>
        <w:t xml:space="preserve"> לי הזכות להיות סגן יושב ראש הכנסת או אחד מהחברים בוועדה זו, שבה גיבשנו את הדרך שלפיה יהיו לחבר כנסת שני עוזרים, ולאחר מכן בהחלט חשבנו שצריך לקיים עוזרים בדרגות שונות. אחד שיהיה עוזר בעל יכולות שמצדיקות גם שכר גבוה, שבה הוא יוכל לקיים את התפתחותו האינטלקטואלית והמקצועית, גם כאשר הוא עובד בכנסת ומקבל שכר שהיה, בהחלט, שכר בעל משמעות, והעוזר המנהלי. כך פיצלנו זאת, והדברים הפכו לאיזושהי לבה רותחת בתוך כל אחת מהלשכות, כאשר לפעמים העוזר המנהלי היטיב לפעול, אפילו מהעוזר האקדמאי וחוזר חלילה. ואפשרנו, בסופו של דבר, לגשר בין שתי רמות השכר, על ידי כך שאפשרנו לחבר כנסת לאפשר לשני עוזריו לקבל שכר שווה, שכן לא ידענו באמת מיהו מה ומי עוזר יותר. </w:t>
      </w:r>
    </w:p>
    <w:p w14:paraId="63A78D91" w14:textId="77777777" w:rsidR="00BE1F5E" w:rsidRDefault="00BE1F5E" w:rsidP="00BE1F5E">
      <w:pPr>
        <w:keepNext/>
        <w:bidi/>
        <w:jc w:val="both"/>
        <w:rPr>
          <w:rFonts w:cs="David" w:hint="cs"/>
          <w:rtl/>
        </w:rPr>
      </w:pPr>
    </w:p>
    <w:p w14:paraId="2DEEE4E5" w14:textId="77777777" w:rsidR="00BE1F5E" w:rsidRDefault="00BE1F5E" w:rsidP="00BE1F5E">
      <w:pPr>
        <w:keepNext/>
        <w:bidi/>
        <w:jc w:val="both"/>
        <w:rPr>
          <w:rFonts w:cs="David" w:hint="cs"/>
          <w:rtl/>
        </w:rPr>
      </w:pPr>
      <w:r>
        <w:rPr>
          <w:rFonts w:cs="David" w:hint="cs"/>
          <w:rtl/>
        </w:rPr>
        <w:tab/>
        <w:t xml:space="preserve">אבל, כמובן, בעצה אחת עם ועדה ציבורית </w:t>
      </w:r>
      <w:r>
        <w:rPr>
          <w:rFonts w:cs="David"/>
          <w:rtl/>
        </w:rPr>
        <w:t>–</w:t>
      </w:r>
      <w:r>
        <w:rPr>
          <w:rFonts w:cs="David" w:hint="cs"/>
          <w:rtl/>
        </w:rPr>
        <w:t xml:space="preserve"> שאנחנו הקמנו אותה על מנת שתבוא ותקבע את - - -חברי הכנסת </w:t>
      </w:r>
      <w:r>
        <w:rPr>
          <w:rFonts w:cs="David"/>
          <w:rtl/>
        </w:rPr>
        <w:t>–</w:t>
      </w:r>
      <w:r>
        <w:rPr>
          <w:rFonts w:cs="David" w:hint="cs"/>
          <w:rtl/>
        </w:rPr>
        <w:t xml:space="preserve"> קבענו שיהיו שני עוזרים. אני חייב לציין, שהיו חברי כנסת מאד יצירתיים כבר באותה עת שקבענו 12,000 שקלים לנושא משרה בעל תואר אקדמאי, שבאו וביקשו לפצל את המשרה הזאת, חד משמעית, לעשר משרות, 1200 שקל לכל אחד מהעובדים, והדברים האלה רשומים על דפי הפרוטוקולים של הכנסת. בצורה חד משמעית. הוא אומר: אני לא צריך, לא אינטלקטואלים </w:t>
      </w:r>
      <w:r>
        <w:rPr>
          <w:rFonts w:cs="David"/>
          <w:rtl/>
        </w:rPr>
        <w:t>–</w:t>
      </w:r>
      <w:r>
        <w:rPr>
          <w:rFonts w:cs="David" w:hint="cs"/>
          <w:rtl/>
        </w:rPr>
        <w:t xml:space="preserve"> אני רוצה עשרה חברים.  בדרך כזאת אפשר היה גם להיטיב עם משפחות נצרכות, שצריכות בדרך כלל כמה שיותר עובדים, בדרך כלל משפחות נצרכות יכולות להיות גם משפחותינו </w:t>
      </w:r>
      <w:r>
        <w:rPr>
          <w:rFonts w:cs="David"/>
          <w:rtl/>
        </w:rPr>
        <w:t>–</w:t>
      </w:r>
      <w:r>
        <w:rPr>
          <w:rFonts w:cs="David" w:hint="cs"/>
          <w:rtl/>
        </w:rPr>
        <w:t xml:space="preserve"> שלא כל אחד הוא בעל משפחה שהיא לא נצרכת </w:t>
      </w:r>
      <w:r>
        <w:rPr>
          <w:rFonts w:cs="David"/>
          <w:rtl/>
        </w:rPr>
        <w:t>–</w:t>
      </w:r>
      <w:r>
        <w:rPr>
          <w:rFonts w:cs="David" w:hint="cs"/>
          <w:rtl/>
        </w:rPr>
        <w:t xml:space="preserve"> והדברים האלה לא התקבלו על דעתנו, ובצורה הברורה ביותר והחריפה ביותר, הבענו את דעתנו - - -</w:t>
      </w:r>
    </w:p>
    <w:p w14:paraId="40CFEA47" w14:textId="77777777" w:rsidR="00BE1F5E" w:rsidRDefault="00BE1F5E" w:rsidP="00BE1F5E">
      <w:pPr>
        <w:keepNext/>
        <w:bidi/>
        <w:jc w:val="both"/>
        <w:rPr>
          <w:rFonts w:cs="David" w:hint="cs"/>
          <w:rtl/>
        </w:rPr>
      </w:pPr>
    </w:p>
    <w:p w14:paraId="035B6B68" w14:textId="77777777" w:rsidR="00BE1F5E" w:rsidRPr="000B15D4" w:rsidRDefault="00BE1F5E" w:rsidP="00BE1F5E">
      <w:pPr>
        <w:keepNext/>
        <w:bidi/>
        <w:jc w:val="both"/>
        <w:outlineLvl w:val="0"/>
        <w:rPr>
          <w:rFonts w:cs="David" w:hint="cs"/>
          <w:u w:val="single"/>
          <w:rtl/>
        </w:rPr>
      </w:pPr>
      <w:r w:rsidRPr="000B15D4">
        <w:rPr>
          <w:rFonts w:cs="David" w:hint="cs"/>
          <w:u w:val="single"/>
          <w:rtl/>
        </w:rPr>
        <w:t>מנחם (אליעזר) מוזס:</w:t>
      </w:r>
    </w:p>
    <w:p w14:paraId="65341E70" w14:textId="77777777" w:rsidR="00BE1F5E" w:rsidRDefault="00BE1F5E" w:rsidP="00BE1F5E">
      <w:pPr>
        <w:keepNext/>
        <w:bidi/>
        <w:jc w:val="both"/>
        <w:rPr>
          <w:rFonts w:cs="David" w:hint="cs"/>
          <w:rtl/>
        </w:rPr>
      </w:pPr>
    </w:p>
    <w:p w14:paraId="1B80AE98" w14:textId="77777777" w:rsidR="00BE1F5E" w:rsidRDefault="00BE1F5E" w:rsidP="00BE1F5E">
      <w:pPr>
        <w:keepNext/>
        <w:bidi/>
        <w:jc w:val="both"/>
        <w:rPr>
          <w:rFonts w:cs="David" w:hint="cs"/>
          <w:rtl/>
        </w:rPr>
      </w:pPr>
      <w:r>
        <w:rPr>
          <w:rFonts w:cs="David" w:hint="cs"/>
          <w:rtl/>
        </w:rPr>
        <w:tab/>
      </w:r>
      <w:proofErr w:type="spellStart"/>
      <w:r>
        <w:rPr>
          <w:rFonts w:cs="David" w:hint="cs"/>
          <w:rtl/>
        </w:rPr>
        <w:t>קמחא</w:t>
      </w:r>
      <w:proofErr w:type="spellEnd"/>
      <w:r>
        <w:rPr>
          <w:rFonts w:cs="David" w:hint="cs"/>
          <w:rtl/>
        </w:rPr>
        <w:t xml:space="preserve"> </w:t>
      </w:r>
      <w:proofErr w:type="spellStart"/>
      <w:r>
        <w:rPr>
          <w:rFonts w:cs="David" w:hint="cs"/>
          <w:rtl/>
        </w:rPr>
        <w:t>דפסחא</w:t>
      </w:r>
      <w:proofErr w:type="spellEnd"/>
      <w:r>
        <w:rPr>
          <w:rFonts w:cs="David" w:hint="cs"/>
          <w:rtl/>
        </w:rPr>
        <w:t>.</w:t>
      </w:r>
    </w:p>
    <w:p w14:paraId="32B6B305" w14:textId="77777777" w:rsidR="00BE1F5E" w:rsidRDefault="00BE1F5E" w:rsidP="00BE1F5E">
      <w:pPr>
        <w:keepNext/>
        <w:bidi/>
        <w:jc w:val="both"/>
        <w:rPr>
          <w:rFonts w:cs="David" w:hint="cs"/>
          <w:rtl/>
        </w:rPr>
      </w:pPr>
    </w:p>
    <w:p w14:paraId="25FE8A54" w14:textId="77777777" w:rsidR="00BE1F5E" w:rsidRPr="00280BD6" w:rsidRDefault="00BE1F5E" w:rsidP="00BE1F5E">
      <w:pPr>
        <w:keepNext/>
        <w:bidi/>
        <w:jc w:val="both"/>
        <w:rPr>
          <w:rFonts w:cs="David" w:hint="cs"/>
          <w:u w:val="single"/>
          <w:rtl/>
        </w:rPr>
      </w:pPr>
      <w:r w:rsidRPr="00280BD6">
        <w:rPr>
          <w:rFonts w:cs="David" w:hint="cs"/>
          <w:u w:val="single"/>
          <w:rtl/>
        </w:rPr>
        <w:t>יו"ר הכנסת ראובן ריבלין:</w:t>
      </w:r>
    </w:p>
    <w:p w14:paraId="310D853E" w14:textId="77777777" w:rsidR="00BE1F5E" w:rsidRDefault="00BE1F5E" w:rsidP="00BE1F5E">
      <w:pPr>
        <w:keepNext/>
        <w:bidi/>
        <w:jc w:val="both"/>
        <w:rPr>
          <w:rFonts w:cs="David" w:hint="cs"/>
          <w:rtl/>
        </w:rPr>
      </w:pPr>
    </w:p>
    <w:p w14:paraId="6EBD755C" w14:textId="77777777" w:rsidR="00BE1F5E" w:rsidRDefault="00BE1F5E" w:rsidP="00BE1F5E">
      <w:pPr>
        <w:keepNext/>
        <w:bidi/>
        <w:jc w:val="both"/>
        <w:rPr>
          <w:rFonts w:cs="David" w:hint="cs"/>
          <w:rtl/>
        </w:rPr>
      </w:pPr>
      <w:r>
        <w:rPr>
          <w:rFonts w:cs="David" w:hint="cs"/>
          <w:rtl/>
        </w:rPr>
        <w:tab/>
        <w:t>הבענו את דעתנו.</w:t>
      </w:r>
    </w:p>
    <w:p w14:paraId="754C4274" w14:textId="77777777" w:rsidR="00BE1F5E" w:rsidRDefault="00BE1F5E" w:rsidP="00BE1F5E">
      <w:pPr>
        <w:keepNext/>
        <w:bidi/>
        <w:jc w:val="both"/>
        <w:rPr>
          <w:rFonts w:cs="David" w:hint="cs"/>
          <w:rtl/>
        </w:rPr>
      </w:pPr>
    </w:p>
    <w:p w14:paraId="099E5C0C" w14:textId="77777777" w:rsidR="00BE1F5E" w:rsidRDefault="00BE1F5E" w:rsidP="00BE1F5E">
      <w:pPr>
        <w:keepNext/>
        <w:bidi/>
        <w:jc w:val="both"/>
        <w:rPr>
          <w:rFonts w:cs="David" w:hint="cs"/>
          <w:rtl/>
        </w:rPr>
      </w:pPr>
      <w:r>
        <w:rPr>
          <w:rFonts w:cs="David" w:hint="cs"/>
          <w:rtl/>
        </w:rPr>
        <w:tab/>
        <w:t xml:space="preserve">אני מוכרח להגיד שבצד של פיצול שיוצר שתי משרות חלקיות, לא הייתי קורא תגר בצורה כל כך חריפה </w:t>
      </w:r>
      <w:r>
        <w:rPr>
          <w:rFonts w:cs="David"/>
          <w:rtl/>
        </w:rPr>
        <w:t>–</w:t>
      </w:r>
      <w:r>
        <w:rPr>
          <w:rFonts w:cs="David" w:hint="cs"/>
          <w:rtl/>
        </w:rPr>
        <w:t xml:space="preserve"> כמובן, מבלי להתייחס, כרגע, לוועדה הציבורית שאנחנו הקמנו אותה ומדרך הטבע טוב שנשמע מה היא אומרת. פעמים רבות יכולות להיות מחלוקות, אבל המחלוקות האלה צריכות להיות לנושא, לגופו של עניין, תוך שכנוע הדדי. אבל כאשר אנחנו העברנו את סמכויותינו, טוב נעשה אם כאשר מקימים ועדה ציבורית, נישמע למסקנותיה. </w:t>
      </w:r>
    </w:p>
    <w:p w14:paraId="1B3DEE3C" w14:textId="77777777" w:rsidR="00BE1F5E" w:rsidRDefault="00BE1F5E" w:rsidP="00BE1F5E">
      <w:pPr>
        <w:keepNext/>
        <w:bidi/>
        <w:jc w:val="both"/>
        <w:rPr>
          <w:rFonts w:cs="David" w:hint="cs"/>
          <w:rtl/>
        </w:rPr>
      </w:pPr>
    </w:p>
    <w:p w14:paraId="31E93E47" w14:textId="77777777" w:rsidR="00BE1F5E" w:rsidRDefault="00BE1F5E" w:rsidP="00BE1F5E">
      <w:pPr>
        <w:keepNext/>
        <w:bidi/>
        <w:ind w:firstLine="720"/>
        <w:jc w:val="both"/>
        <w:rPr>
          <w:rFonts w:cs="David" w:hint="cs"/>
          <w:rtl/>
        </w:rPr>
      </w:pPr>
      <w:r>
        <w:rPr>
          <w:rFonts w:cs="David" w:hint="cs"/>
          <w:rtl/>
        </w:rPr>
        <w:t xml:space="preserve">אבל מתעורר דבר חריף ביותר במשרה חלקית. שכן יש חברי כנסת </w:t>
      </w:r>
      <w:r>
        <w:rPr>
          <w:rFonts w:cs="David"/>
          <w:rtl/>
        </w:rPr>
        <w:t>–</w:t>
      </w:r>
      <w:r>
        <w:rPr>
          <w:rFonts w:cs="David" w:hint="cs"/>
          <w:rtl/>
        </w:rPr>
        <w:t xml:space="preserve"> בעבר, כמובן, אני לא מדבר על הכנסת הזו </w:t>
      </w:r>
      <w:r>
        <w:rPr>
          <w:rFonts w:cs="David"/>
          <w:rtl/>
        </w:rPr>
        <w:t>–</w:t>
      </w:r>
      <w:r>
        <w:rPr>
          <w:rFonts w:cs="David" w:hint="cs"/>
          <w:rtl/>
        </w:rPr>
        <w:t xml:space="preserve"> שמיד לאחר שפיצלו את המשרה, באו אלי בזעקה גדולה ואמרו לי: איך אתה יוצר מצב שבו אדם ישתכר שכר </w:t>
      </w:r>
      <w:proofErr w:type="spellStart"/>
      <w:r>
        <w:rPr>
          <w:rFonts w:cs="David" w:hint="cs"/>
          <w:rtl/>
        </w:rPr>
        <w:t>לחמא</w:t>
      </w:r>
      <w:proofErr w:type="spellEnd"/>
      <w:r>
        <w:rPr>
          <w:rFonts w:cs="David" w:hint="cs"/>
          <w:rtl/>
        </w:rPr>
        <w:t xml:space="preserve"> </w:t>
      </w:r>
      <w:proofErr w:type="spellStart"/>
      <w:r>
        <w:rPr>
          <w:rFonts w:cs="David" w:hint="cs"/>
          <w:rtl/>
        </w:rPr>
        <w:t>עניה</w:t>
      </w:r>
      <w:proofErr w:type="spellEnd"/>
      <w:r>
        <w:rPr>
          <w:rFonts w:cs="David" w:hint="cs"/>
          <w:rtl/>
        </w:rPr>
        <w:t xml:space="preserve">? איך אתה מרשה ומאפשר מיד לאשר לנו שלוש משרות? שכן, מדוע שני המסכנים, אשר כל אחד מסתפק במשרה חלקית ובמשכורת חלקית, לא יקבלו את השכר המלא? הרי לא נותנים פה מאות אלפים. נותנים פה, בכל זאת, שכר במשורה. ומיד מתיישרים כלפי מעלה. </w:t>
      </w:r>
    </w:p>
    <w:p w14:paraId="5C06F266" w14:textId="77777777" w:rsidR="00BE1F5E" w:rsidRDefault="00BE1F5E" w:rsidP="00BE1F5E">
      <w:pPr>
        <w:keepNext/>
        <w:bidi/>
        <w:ind w:firstLine="720"/>
        <w:jc w:val="both"/>
        <w:rPr>
          <w:rFonts w:cs="David" w:hint="cs"/>
          <w:rtl/>
        </w:rPr>
      </w:pPr>
    </w:p>
    <w:p w14:paraId="118E0D46" w14:textId="77777777" w:rsidR="00BE1F5E" w:rsidRDefault="00BE1F5E" w:rsidP="00BE1F5E">
      <w:pPr>
        <w:keepNext/>
        <w:bidi/>
        <w:ind w:firstLine="720"/>
        <w:jc w:val="both"/>
        <w:rPr>
          <w:rFonts w:cs="David" w:hint="cs"/>
          <w:rtl/>
        </w:rPr>
      </w:pPr>
      <w:r>
        <w:rPr>
          <w:rFonts w:cs="David" w:hint="cs"/>
          <w:rtl/>
        </w:rPr>
        <w:t xml:space="preserve">אין לי ספק גם, לכל אחד ואחד מכם, שהוא בפוטנציאל יושב ראש כנסת ואחראי על המינהל,  שכאשר נאשר שלוש משרות על ידי חיבור והגדלת המשכורות והשכר של העוזרים </w:t>
      </w:r>
      <w:proofErr w:type="spellStart"/>
      <w:r>
        <w:rPr>
          <w:rFonts w:cs="David" w:hint="cs"/>
          <w:rtl/>
        </w:rPr>
        <w:t>הפרלמנטריים</w:t>
      </w:r>
      <w:proofErr w:type="spellEnd"/>
      <w:r>
        <w:rPr>
          <w:rFonts w:cs="David" w:hint="cs"/>
          <w:rtl/>
        </w:rPr>
        <w:t xml:space="preserve"> במשרה חלקית, מיד נוכל לפצל את המשרות לשש. ולאחר מכן נבוא בזעקה: איך ייתכן שאדם יחיה ב-3000 שקל לחודש? ואז כמובן נפעל במפעל שמחייב אותנו מבחינה חוקית, מבחינה אתית ומבחינת התפיסה של כל המערכת, מיד להעלות. ואז כמובן אנחנו נהיה עם שש משרות. ואז נפצל אותן, ו-12 משרות, וכך הלאה וכך הלאה. אני לא רוצה להביא את זה לידי אבסורד, אבל נער הייתי וגם זקנתי </w:t>
      </w:r>
      <w:r>
        <w:rPr>
          <w:rFonts w:cs="David"/>
          <w:rtl/>
        </w:rPr>
        <w:t>–</w:t>
      </w:r>
      <w:r>
        <w:rPr>
          <w:rFonts w:cs="David" w:hint="cs"/>
          <w:rtl/>
        </w:rPr>
        <w:t xml:space="preserve"> והוא אומר שם, בסוף תפילת ברכת המזון: ולא ראיתי </w:t>
      </w:r>
      <w:r>
        <w:rPr>
          <w:rFonts w:cs="David"/>
          <w:rtl/>
        </w:rPr>
        <w:t>–</w:t>
      </w:r>
      <w:r>
        <w:rPr>
          <w:rFonts w:cs="David" w:hint="cs"/>
          <w:rtl/>
        </w:rPr>
        <w:t xml:space="preserve"> ואני אומר: וראיתי את התופעות האלה. </w:t>
      </w:r>
    </w:p>
    <w:p w14:paraId="119FDE38" w14:textId="77777777" w:rsidR="00BE1F5E" w:rsidRDefault="00BE1F5E" w:rsidP="00BE1F5E">
      <w:pPr>
        <w:keepNext/>
        <w:bidi/>
        <w:ind w:firstLine="720"/>
        <w:jc w:val="both"/>
        <w:rPr>
          <w:rFonts w:cs="David" w:hint="cs"/>
          <w:rtl/>
        </w:rPr>
      </w:pPr>
    </w:p>
    <w:p w14:paraId="3D1CCF21" w14:textId="77777777" w:rsidR="00BE1F5E" w:rsidRDefault="00BE1F5E" w:rsidP="00BE1F5E">
      <w:pPr>
        <w:keepNext/>
        <w:bidi/>
        <w:ind w:firstLine="720"/>
        <w:jc w:val="both"/>
        <w:rPr>
          <w:rFonts w:cs="David" w:hint="cs"/>
          <w:rtl/>
        </w:rPr>
      </w:pPr>
      <w:r>
        <w:rPr>
          <w:rFonts w:cs="David" w:hint="cs"/>
          <w:rtl/>
        </w:rPr>
        <w:t xml:space="preserve">אני גם ראיתי את הצורך של חברי הכנסת בעזרה רבה, ולכן יחד עם יושב ראש הכנסת ה-15, ובאומץ גדול, מול מערכת ציבורית שלמה אשר קראה תגר על כל אותם דברים שיצרנו בתוך המערכת </w:t>
      </w:r>
      <w:r>
        <w:rPr>
          <w:rFonts w:cs="David"/>
          <w:rtl/>
        </w:rPr>
        <w:t>–</w:t>
      </w:r>
      <w:r>
        <w:rPr>
          <w:rFonts w:cs="David" w:hint="cs"/>
          <w:rtl/>
        </w:rPr>
        <w:t xml:space="preserve"> ואם אני אפנה אתכם אל המאמרים שנכתבו נגד </w:t>
      </w:r>
      <w:proofErr w:type="spellStart"/>
      <w:r>
        <w:rPr>
          <w:rFonts w:cs="David" w:hint="cs"/>
          <w:rtl/>
        </w:rPr>
        <w:t>הממ"מ</w:t>
      </w:r>
      <w:proofErr w:type="spellEnd"/>
      <w:r>
        <w:rPr>
          <w:rFonts w:cs="David" w:hint="cs"/>
          <w:rtl/>
        </w:rPr>
        <w:t xml:space="preserve">, אתם פשוט תתפלאו איך היה לנו אומץ להקים אותו </w:t>
      </w:r>
      <w:r>
        <w:rPr>
          <w:rFonts w:cs="David"/>
          <w:rtl/>
        </w:rPr>
        <w:t>–</w:t>
      </w:r>
      <w:r>
        <w:rPr>
          <w:rFonts w:cs="David" w:hint="cs"/>
          <w:rtl/>
        </w:rPr>
        <w:t xml:space="preserve"> אנחנו הקמנו מערכת שלמה של עוזרים לחברי הכנסת. לא עוזרים </w:t>
      </w:r>
      <w:proofErr w:type="spellStart"/>
      <w:r>
        <w:rPr>
          <w:rFonts w:cs="David" w:hint="cs"/>
          <w:rtl/>
        </w:rPr>
        <w:t>פרלמנטריים</w:t>
      </w:r>
      <w:proofErr w:type="spellEnd"/>
      <w:r>
        <w:rPr>
          <w:rFonts w:cs="David" w:hint="cs"/>
          <w:rtl/>
        </w:rPr>
        <w:t xml:space="preserve">, עוזרים לכנסת ולחברי הכנסת. קבענו דוברים שהם עוזרים לכנסת ולחברי הכנסת, ולא למערכת הכנסת. קבענו יועצים משפטיים שהם יועצים משפטיים לכנסת. היועץ המשפטי בתקופה סבירה של יושב ראש סביר, שיודע את מקומו, הוא לא יועץ של היושב ראש, כפי שהיועץ לעניינים מדיניים הוא לא היועץ של היושב ראש, אלא הוא היועץ של הכנסת וכל אחד ואחד מחברי הכנסת. </w:t>
      </w:r>
    </w:p>
    <w:p w14:paraId="1542F517" w14:textId="77777777" w:rsidR="00BE1F5E" w:rsidRDefault="00BE1F5E" w:rsidP="00BE1F5E">
      <w:pPr>
        <w:keepNext/>
        <w:bidi/>
        <w:ind w:firstLine="720"/>
        <w:jc w:val="both"/>
        <w:rPr>
          <w:rFonts w:cs="David" w:hint="cs"/>
          <w:rtl/>
        </w:rPr>
      </w:pPr>
    </w:p>
    <w:p w14:paraId="44C12D80" w14:textId="77777777" w:rsidR="00BE1F5E" w:rsidRDefault="00BE1F5E" w:rsidP="00BE1F5E">
      <w:pPr>
        <w:keepNext/>
        <w:bidi/>
        <w:ind w:firstLine="720"/>
        <w:jc w:val="both"/>
        <w:rPr>
          <w:rFonts w:cs="David" w:hint="cs"/>
          <w:rtl/>
        </w:rPr>
      </w:pPr>
      <w:r>
        <w:rPr>
          <w:rFonts w:cs="David" w:hint="cs"/>
          <w:rtl/>
        </w:rPr>
        <w:t xml:space="preserve">יש לנו מחבר נאומים אשר עומד לרשותם של חברי הכנסת בנושאים שהם לא יכולים להתמודד אתם מפאת המטלה שהוטלה עליהם, על מנת לדבר על איזה עניין אשר עומד על סדר היום כתוצאה מעברו של חבר כנסת כזה או אחר שנבצר ממנו יותר לקיים את תפקידו. כל הדברים האלה עומדים לרשות הכנסת היום, והם פועלים יחד, מקשה אחת, על מנת לעשות את עבודתם של חברי הכנסת כמה שיותר טובה. </w:t>
      </w:r>
    </w:p>
    <w:p w14:paraId="41FB5F8A" w14:textId="77777777" w:rsidR="00BE1F5E" w:rsidRDefault="00BE1F5E" w:rsidP="00BE1F5E">
      <w:pPr>
        <w:keepNext/>
        <w:bidi/>
        <w:ind w:firstLine="720"/>
        <w:jc w:val="both"/>
        <w:rPr>
          <w:rFonts w:cs="David" w:hint="cs"/>
          <w:rtl/>
        </w:rPr>
      </w:pPr>
    </w:p>
    <w:p w14:paraId="638D1B61" w14:textId="77777777" w:rsidR="00BE1F5E" w:rsidRDefault="00BE1F5E" w:rsidP="00BE1F5E">
      <w:pPr>
        <w:keepNext/>
        <w:bidi/>
        <w:ind w:firstLine="720"/>
        <w:jc w:val="both"/>
        <w:rPr>
          <w:rFonts w:cs="David" w:hint="cs"/>
          <w:rtl/>
        </w:rPr>
      </w:pPr>
      <w:r>
        <w:rPr>
          <w:rFonts w:cs="David" w:hint="cs"/>
          <w:rtl/>
        </w:rPr>
        <w:t xml:space="preserve">אני, ברשותכם, יכול לומר לכם </w:t>
      </w:r>
      <w:r>
        <w:rPr>
          <w:rFonts w:cs="David"/>
          <w:rtl/>
        </w:rPr>
        <w:t>–</w:t>
      </w:r>
      <w:r>
        <w:rPr>
          <w:rFonts w:cs="David" w:hint="cs"/>
          <w:rtl/>
        </w:rPr>
        <w:t xml:space="preserve"> כי אני לא נוהג לצטט את עצמי, כי בדרך כלל זה משעמם אותי. אני אוהב לייצר כל יום דבר חדש </w:t>
      </w:r>
      <w:r>
        <w:rPr>
          <w:rFonts w:cs="David"/>
          <w:rtl/>
        </w:rPr>
        <w:t>–</w:t>
      </w:r>
      <w:r>
        <w:rPr>
          <w:rFonts w:cs="David" w:hint="cs"/>
          <w:rtl/>
        </w:rPr>
        <w:t xml:space="preserve"> אני לא אוהב לצטט את עצמי, אבל אני אמרתי - - -</w:t>
      </w:r>
    </w:p>
    <w:p w14:paraId="376047CF" w14:textId="77777777" w:rsidR="00BE1F5E" w:rsidRDefault="00BE1F5E" w:rsidP="00BE1F5E">
      <w:pPr>
        <w:keepNext/>
        <w:bidi/>
        <w:jc w:val="both"/>
        <w:rPr>
          <w:rFonts w:cs="David" w:hint="cs"/>
          <w:rtl/>
        </w:rPr>
      </w:pPr>
    </w:p>
    <w:p w14:paraId="03AF9570" w14:textId="77777777" w:rsidR="00BE1F5E" w:rsidRDefault="00BE1F5E" w:rsidP="00BE1F5E">
      <w:pPr>
        <w:keepNext/>
        <w:bidi/>
        <w:jc w:val="both"/>
        <w:rPr>
          <w:rFonts w:cs="David" w:hint="cs"/>
          <w:u w:val="single"/>
          <w:rtl/>
        </w:rPr>
      </w:pPr>
      <w:r>
        <w:rPr>
          <w:rFonts w:cs="David" w:hint="cs"/>
          <w:u w:val="single"/>
          <w:rtl/>
        </w:rPr>
        <w:t>שלמה מולה</w:t>
      </w:r>
      <w:r w:rsidRPr="00E36EB4">
        <w:rPr>
          <w:rFonts w:cs="David" w:hint="cs"/>
          <w:u w:val="single"/>
          <w:rtl/>
        </w:rPr>
        <w:t>:</w:t>
      </w:r>
    </w:p>
    <w:p w14:paraId="020496E0" w14:textId="77777777" w:rsidR="00BE1F5E" w:rsidRDefault="00BE1F5E" w:rsidP="00BE1F5E">
      <w:pPr>
        <w:keepNext/>
        <w:bidi/>
        <w:jc w:val="both"/>
        <w:rPr>
          <w:rFonts w:cs="David" w:hint="cs"/>
          <w:u w:val="single"/>
          <w:rtl/>
        </w:rPr>
      </w:pPr>
    </w:p>
    <w:p w14:paraId="051CB0CC" w14:textId="77777777" w:rsidR="00BE1F5E" w:rsidRDefault="00BE1F5E" w:rsidP="00BE1F5E">
      <w:pPr>
        <w:keepNext/>
        <w:bidi/>
        <w:jc w:val="both"/>
        <w:rPr>
          <w:rFonts w:cs="David" w:hint="cs"/>
          <w:rtl/>
        </w:rPr>
      </w:pPr>
      <w:r>
        <w:rPr>
          <w:rFonts w:cs="David" w:hint="cs"/>
          <w:rtl/>
        </w:rPr>
        <w:tab/>
        <w:t xml:space="preserve"> אבל בעניין ירושלים כן.</w:t>
      </w:r>
    </w:p>
    <w:p w14:paraId="38B7360A" w14:textId="77777777" w:rsidR="00BE1F5E" w:rsidRDefault="00BE1F5E" w:rsidP="00BE1F5E">
      <w:pPr>
        <w:keepNext/>
        <w:bidi/>
        <w:jc w:val="both"/>
        <w:rPr>
          <w:rFonts w:cs="David" w:hint="cs"/>
          <w:rtl/>
        </w:rPr>
      </w:pPr>
    </w:p>
    <w:p w14:paraId="67A0E361" w14:textId="77777777" w:rsidR="00BE1F5E" w:rsidRPr="00280BD6" w:rsidRDefault="00BE1F5E" w:rsidP="00BE1F5E">
      <w:pPr>
        <w:keepNext/>
        <w:bidi/>
        <w:jc w:val="both"/>
        <w:rPr>
          <w:rFonts w:cs="David" w:hint="cs"/>
          <w:u w:val="single"/>
          <w:rtl/>
        </w:rPr>
      </w:pPr>
      <w:r w:rsidRPr="00280BD6">
        <w:rPr>
          <w:rFonts w:cs="David" w:hint="cs"/>
          <w:u w:val="single"/>
          <w:rtl/>
        </w:rPr>
        <w:t>יו"ר הכנסת ראובן ריבלין:</w:t>
      </w:r>
    </w:p>
    <w:p w14:paraId="223FF547" w14:textId="77777777" w:rsidR="00BE1F5E" w:rsidRDefault="00BE1F5E" w:rsidP="00BE1F5E">
      <w:pPr>
        <w:keepNext/>
        <w:bidi/>
        <w:jc w:val="both"/>
        <w:rPr>
          <w:rFonts w:cs="David" w:hint="cs"/>
          <w:rtl/>
        </w:rPr>
      </w:pPr>
    </w:p>
    <w:p w14:paraId="0AB173FF" w14:textId="77777777" w:rsidR="00BE1F5E" w:rsidRDefault="00BE1F5E" w:rsidP="00BE1F5E">
      <w:pPr>
        <w:keepNext/>
        <w:bidi/>
        <w:jc w:val="both"/>
        <w:rPr>
          <w:rFonts w:cs="David" w:hint="cs"/>
          <w:rtl/>
        </w:rPr>
      </w:pPr>
      <w:r>
        <w:rPr>
          <w:rFonts w:cs="David" w:hint="cs"/>
          <w:rtl/>
        </w:rPr>
        <w:tab/>
        <w:t>לא, לא. בעניין ירושלים אני לא מצטט את עצמי. בעניין ירושלים אני לא מצטט את עצמי, לצערי הרב לא נלמד זאת לעולם.</w:t>
      </w:r>
    </w:p>
    <w:p w14:paraId="54BBB0E3" w14:textId="77777777" w:rsidR="00BE1F5E" w:rsidRDefault="00BE1F5E" w:rsidP="00BE1F5E">
      <w:pPr>
        <w:keepNext/>
        <w:bidi/>
        <w:jc w:val="both"/>
        <w:rPr>
          <w:rFonts w:cs="David" w:hint="cs"/>
          <w:rtl/>
        </w:rPr>
      </w:pPr>
    </w:p>
    <w:p w14:paraId="3F7DD798" w14:textId="77777777" w:rsidR="00BE1F5E" w:rsidRDefault="00BE1F5E" w:rsidP="00BE1F5E">
      <w:pPr>
        <w:keepNext/>
        <w:bidi/>
        <w:jc w:val="both"/>
        <w:rPr>
          <w:rFonts w:cs="David" w:hint="cs"/>
          <w:rtl/>
        </w:rPr>
      </w:pPr>
      <w:r>
        <w:rPr>
          <w:rFonts w:cs="David" w:hint="cs"/>
          <w:rtl/>
        </w:rPr>
        <w:tab/>
        <w:t>אני אומר לכם במה אני מצטט את עצמי. כששואלים אותי איך אתה מזהה חבר כנסת, אני אומר לו בצורה הברורה ביותר: תגידו לי מי העוזר של חבר הכנסת ואני אומר לכם מיהו חבר הכנסת. עכשיו, כל אותם דברים הם דברים שאנחנו צריכים להבין, גם חברי הכנסת הנמרצים והחדשים אשר באמת עושים מלאכתם, והם באמת חושבים שהם עוזרים לעוזרים שלהם, אבל יוצרים מצב שבו הם יכולים לתת איזשהו כלי בידי אנשים אשר פועלים בצורה שאינה מתייחסת לכנסת עצמה, אלא מתייחסת לנושאים רחבים הרבה יותר, - - - להעסיק כמה שיותר אנשים, גם בכסף קטן.</w:t>
      </w:r>
    </w:p>
    <w:p w14:paraId="59C4C7F8" w14:textId="77777777" w:rsidR="00BE1F5E" w:rsidRDefault="00BE1F5E" w:rsidP="00BE1F5E">
      <w:pPr>
        <w:keepNext/>
        <w:bidi/>
        <w:jc w:val="both"/>
        <w:rPr>
          <w:rFonts w:cs="David" w:hint="cs"/>
          <w:rtl/>
        </w:rPr>
      </w:pPr>
    </w:p>
    <w:p w14:paraId="6D38688E" w14:textId="77777777" w:rsidR="00BE1F5E" w:rsidRDefault="00BE1F5E" w:rsidP="00BE1F5E">
      <w:pPr>
        <w:keepNext/>
        <w:bidi/>
        <w:ind w:firstLine="720"/>
        <w:jc w:val="both"/>
        <w:rPr>
          <w:rFonts w:cs="David" w:hint="cs"/>
          <w:rtl/>
        </w:rPr>
      </w:pPr>
      <w:r>
        <w:rPr>
          <w:rFonts w:cs="David" w:hint="cs"/>
          <w:rtl/>
        </w:rPr>
        <w:t xml:space="preserve">אנחנו חייבים לשמור על מסגרות מבחינת כבודה של הכנסת. אני גם חושב שאסור שיהיה מצב שבו יבוא אדם וילך לאיזשהו אמצעי ויאמר: אני עובד בכנסת, אבל ראו עד כמה דלים חיי, אני צריך להסתפק ב-4000 שקל לחודש, או ב-3000 שקל לחודש. אנחנו קבענו את המסגרות. אם היינו יכולים לחלום לפני 22 שנה, כאשר גרעין קשה של חברי הכנסת שנמצאים עדיין בכנסת הצטרף </w:t>
      </w:r>
      <w:r>
        <w:rPr>
          <w:rFonts w:cs="David"/>
          <w:rtl/>
        </w:rPr>
        <w:t>–</w:t>
      </w:r>
      <w:r>
        <w:rPr>
          <w:rFonts w:cs="David" w:hint="cs"/>
          <w:rtl/>
        </w:rPr>
        <w:t xml:space="preserve"> וזה 1988 - לכנסת ה-12, אני יכול לבוא ולומר שהנפלאות של ההתקדמות ביכולת של חברי הכנסת למצות ולהפעיל את יכולותיהם על מנת לשרת את הציבור, אינה עומדת בכלל בהשוואה. ולכן אני מציע שלא נלך בדרך שבה נגרום לפיצול שחותר תחת ההיגיון שבמתן שכר ראוי לעוזרים </w:t>
      </w:r>
      <w:proofErr w:type="spellStart"/>
      <w:r>
        <w:rPr>
          <w:rFonts w:cs="David" w:hint="cs"/>
          <w:rtl/>
        </w:rPr>
        <w:t>פרלמנטריים</w:t>
      </w:r>
      <w:proofErr w:type="spellEnd"/>
      <w:r>
        <w:rPr>
          <w:rFonts w:cs="David" w:hint="cs"/>
          <w:rtl/>
        </w:rPr>
        <w:t xml:space="preserve">, ויוצר </w:t>
      </w:r>
      <w:r>
        <w:rPr>
          <w:rFonts w:cs="David"/>
          <w:rtl/>
        </w:rPr>
        <w:t>–</w:t>
      </w:r>
      <w:r>
        <w:rPr>
          <w:rFonts w:cs="David" w:hint="cs"/>
          <w:rtl/>
        </w:rPr>
        <w:t xml:space="preserve"> דה </w:t>
      </w:r>
      <w:proofErr w:type="spellStart"/>
      <w:r>
        <w:rPr>
          <w:rFonts w:cs="David" w:hint="cs"/>
          <w:rtl/>
        </w:rPr>
        <w:t>פאקטו</w:t>
      </w:r>
      <w:proofErr w:type="spellEnd"/>
      <w:r>
        <w:rPr>
          <w:rFonts w:cs="David" w:hint="cs"/>
          <w:rtl/>
        </w:rPr>
        <w:t xml:space="preserve"> </w:t>
      </w:r>
      <w:r>
        <w:rPr>
          <w:rFonts w:cs="David"/>
          <w:rtl/>
        </w:rPr>
        <w:t>–</w:t>
      </w:r>
      <w:r>
        <w:rPr>
          <w:rFonts w:cs="David" w:hint="cs"/>
          <w:rtl/>
        </w:rPr>
        <w:t xml:space="preserve"> מעמד של עוזרים שעובדים במשרה מלאה בשכר נמוך, שכן, כמובן, יאמרו לבן אדם בשכר חלקי: משרתך החלקית נמשכת מהבוקר ועד הבוקר הבא. אתה לא רוצה, אל תהיה.</w:t>
      </w:r>
    </w:p>
    <w:p w14:paraId="28100C45" w14:textId="77777777" w:rsidR="00BE1F5E" w:rsidRDefault="00BE1F5E" w:rsidP="00BE1F5E">
      <w:pPr>
        <w:keepNext/>
        <w:bidi/>
        <w:ind w:firstLine="720"/>
        <w:jc w:val="both"/>
        <w:rPr>
          <w:rFonts w:cs="David" w:hint="cs"/>
          <w:rtl/>
        </w:rPr>
      </w:pPr>
    </w:p>
    <w:p w14:paraId="0AB37023" w14:textId="77777777" w:rsidR="00BE1F5E" w:rsidRDefault="00BE1F5E" w:rsidP="00BE1F5E">
      <w:pPr>
        <w:keepNext/>
        <w:bidi/>
        <w:ind w:firstLine="720"/>
        <w:jc w:val="both"/>
        <w:rPr>
          <w:rFonts w:cs="David" w:hint="cs"/>
          <w:rtl/>
        </w:rPr>
      </w:pPr>
      <w:r>
        <w:rPr>
          <w:rFonts w:cs="David" w:hint="cs"/>
          <w:rtl/>
        </w:rPr>
        <w:t>אלה הם דברים שאנחנו לא יכולים להתמודד אתם ולא צריכים להתמודד אתם. יש לכם שני עוזרים. חברת הכנסת יחימוביץ קראה תגר על העובדה שמונעים ממתנדבים לבוא ולעבוד בכנסת.</w:t>
      </w:r>
    </w:p>
    <w:p w14:paraId="20E1A39E" w14:textId="77777777" w:rsidR="00BE1F5E" w:rsidRDefault="00BE1F5E" w:rsidP="00BE1F5E">
      <w:pPr>
        <w:keepNext/>
        <w:bidi/>
        <w:ind w:firstLine="720"/>
        <w:jc w:val="both"/>
        <w:rPr>
          <w:rFonts w:cs="David" w:hint="cs"/>
          <w:rtl/>
        </w:rPr>
      </w:pPr>
    </w:p>
    <w:p w14:paraId="0B4EA105" w14:textId="77777777" w:rsidR="00BE1F5E" w:rsidRPr="00BE3227" w:rsidRDefault="00BE1F5E" w:rsidP="00BE1F5E">
      <w:pPr>
        <w:keepNext/>
        <w:bidi/>
        <w:jc w:val="both"/>
        <w:rPr>
          <w:rFonts w:cs="David" w:hint="cs"/>
          <w:u w:val="single"/>
          <w:rtl/>
        </w:rPr>
      </w:pPr>
      <w:r>
        <w:rPr>
          <w:rFonts w:cs="David" w:hint="cs"/>
          <w:u w:val="single"/>
          <w:rtl/>
        </w:rPr>
        <w:t xml:space="preserve">יושבת ראש ועדת האתיקה </w:t>
      </w:r>
      <w:r w:rsidRPr="00BE3227">
        <w:rPr>
          <w:rFonts w:cs="David" w:hint="cs"/>
          <w:u w:val="single"/>
          <w:rtl/>
        </w:rPr>
        <w:t>שלי יחימוביץ:</w:t>
      </w:r>
    </w:p>
    <w:p w14:paraId="6283EE44" w14:textId="77777777" w:rsidR="00BE1F5E" w:rsidRDefault="00BE1F5E" w:rsidP="00BE1F5E">
      <w:pPr>
        <w:keepNext/>
        <w:bidi/>
        <w:jc w:val="both"/>
        <w:rPr>
          <w:rFonts w:cs="David" w:hint="cs"/>
          <w:rtl/>
        </w:rPr>
      </w:pPr>
    </w:p>
    <w:p w14:paraId="7A58A268" w14:textId="77777777" w:rsidR="00BE1F5E" w:rsidRDefault="00BE1F5E" w:rsidP="00BE1F5E">
      <w:pPr>
        <w:keepNext/>
        <w:bidi/>
        <w:jc w:val="both"/>
        <w:rPr>
          <w:rFonts w:cs="David" w:hint="cs"/>
          <w:rtl/>
        </w:rPr>
      </w:pPr>
      <w:r>
        <w:rPr>
          <w:rFonts w:cs="David" w:hint="cs"/>
          <w:rtl/>
        </w:rPr>
        <w:tab/>
        <w:t>לא מונעים. לא מונעים.</w:t>
      </w:r>
    </w:p>
    <w:p w14:paraId="355B6BB7" w14:textId="77777777" w:rsidR="00BE1F5E" w:rsidRDefault="00BE1F5E" w:rsidP="00BE1F5E">
      <w:pPr>
        <w:keepNext/>
        <w:bidi/>
        <w:jc w:val="both"/>
        <w:rPr>
          <w:rFonts w:cs="David" w:hint="cs"/>
          <w:rtl/>
        </w:rPr>
      </w:pPr>
    </w:p>
    <w:p w14:paraId="0F400FBE" w14:textId="77777777" w:rsidR="00BE1F5E" w:rsidRPr="00280BD6" w:rsidRDefault="00BE1F5E" w:rsidP="00BE1F5E">
      <w:pPr>
        <w:keepNext/>
        <w:bidi/>
        <w:jc w:val="both"/>
        <w:rPr>
          <w:rFonts w:cs="David" w:hint="cs"/>
          <w:u w:val="single"/>
          <w:rtl/>
        </w:rPr>
      </w:pPr>
      <w:r w:rsidRPr="00280BD6">
        <w:rPr>
          <w:rFonts w:cs="David" w:hint="cs"/>
          <w:u w:val="single"/>
          <w:rtl/>
        </w:rPr>
        <w:t>יו"ר הכנסת ראובן ריבלין:</w:t>
      </w:r>
    </w:p>
    <w:p w14:paraId="27A8B1B5" w14:textId="77777777" w:rsidR="00BE1F5E" w:rsidRDefault="00BE1F5E" w:rsidP="00BE1F5E">
      <w:pPr>
        <w:keepNext/>
        <w:bidi/>
        <w:jc w:val="both"/>
        <w:rPr>
          <w:rFonts w:cs="David" w:hint="cs"/>
          <w:rtl/>
        </w:rPr>
      </w:pPr>
    </w:p>
    <w:p w14:paraId="0DB643C0" w14:textId="77777777" w:rsidR="00BE1F5E" w:rsidRDefault="00BE1F5E" w:rsidP="00BE1F5E">
      <w:pPr>
        <w:keepNext/>
        <w:bidi/>
        <w:jc w:val="both"/>
        <w:rPr>
          <w:rFonts w:cs="David" w:hint="cs"/>
          <w:rtl/>
        </w:rPr>
      </w:pPr>
      <w:r>
        <w:rPr>
          <w:rFonts w:cs="David" w:hint="cs"/>
          <w:rtl/>
        </w:rPr>
        <w:tab/>
        <w:t>שנוצר איסור כתוצאה מחוות דעת - - -</w:t>
      </w:r>
    </w:p>
    <w:p w14:paraId="2451CBCF" w14:textId="77777777" w:rsidR="00BE1F5E" w:rsidRDefault="00BE1F5E" w:rsidP="00BE1F5E">
      <w:pPr>
        <w:keepNext/>
        <w:bidi/>
        <w:jc w:val="both"/>
        <w:rPr>
          <w:rFonts w:cs="David" w:hint="cs"/>
          <w:rtl/>
        </w:rPr>
      </w:pPr>
    </w:p>
    <w:p w14:paraId="71047A5F" w14:textId="77777777" w:rsidR="00BE1F5E" w:rsidRDefault="00BE1F5E" w:rsidP="00BE1F5E">
      <w:pPr>
        <w:keepNext/>
        <w:bidi/>
        <w:jc w:val="both"/>
        <w:rPr>
          <w:rFonts w:cs="David" w:hint="cs"/>
          <w:u w:val="single"/>
          <w:rtl/>
        </w:rPr>
      </w:pPr>
      <w:r>
        <w:rPr>
          <w:rFonts w:cs="David" w:hint="cs"/>
          <w:u w:val="single"/>
          <w:rtl/>
        </w:rPr>
        <w:t xml:space="preserve">יושבת ראש ועדת האתיקה </w:t>
      </w:r>
      <w:r w:rsidRPr="00BE3227">
        <w:rPr>
          <w:rFonts w:cs="David" w:hint="cs"/>
          <w:u w:val="single"/>
          <w:rtl/>
        </w:rPr>
        <w:t>שלי יחימוביץ:</w:t>
      </w:r>
    </w:p>
    <w:p w14:paraId="53D774DD" w14:textId="77777777" w:rsidR="00BE1F5E" w:rsidRDefault="00BE1F5E" w:rsidP="00BE1F5E">
      <w:pPr>
        <w:keepNext/>
        <w:bidi/>
        <w:jc w:val="both"/>
        <w:rPr>
          <w:rFonts w:cs="David" w:hint="cs"/>
          <w:rtl/>
        </w:rPr>
      </w:pPr>
    </w:p>
    <w:p w14:paraId="0BAB20EC" w14:textId="77777777" w:rsidR="00BE1F5E" w:rsidRDefault="00BE1F5E" w:rsidP="00BE1F5E">
      <w:pPr>
        <w:keepNext/>
        <w:bidi/>
        <w:jc w:val="both"/>
        <w:rPr>
          <w:rFonts w:cs="David" w:hint="cs"/>
          <w:rtl/>
        </w:rPr>
      </w:pPr>
      <w:r>
        <w:rPr>
          <w:rFonts w:cs="David" w:hint="cs"/>
          <w:rtl/>
        </w:rPr>
        <w:tab/>
        <w:t>איסור על מתמחים.</w:t>
      </w:r>
    </w:p>
    <w:p w14:paraId="3F1AC105" w14:textId="77777777" w:rsidR="00BE1F5E" w:rsidRDefault="00BE1F5E" w:rsidP="00BE1F5E">
      <w:pPr>
        <w:keepNext/>
        <w:bidi/>
        <w:jc w:val="both"/>
        <w:rPr>
          <w:rFonts w:cs="David" w:hint="cs"/>
          <w:rtl/>
        </w:rPr>
      </w:pPr>
    </w:p>
    <w:p w14:paraId="006BBB01" w14:textId="77777777" w:rsidR="00BE1F5E" w:rsidRPr="00280BD6" w:rsidRDefault="00BE1F5E" w:rsidP="00BE1F5E">
      <w:pPr>
        <w:keepNext/>
        <w:bidi/>
        <w:jc w:val="both"/>
        <w:rPr>
          <w:rFonts w:cs="David" w:hint="cs"/>
          <w:u w:val="single"/>
          <w:rtl/>
        </w:rPr>
      </w:pPr>
      <w:r w:rsidRPr="00280BD6">
        <w:rPr>
          <w:rFonts w:cs="David" w:hint="cs"/>
          <w:u w:val="single"/>
          <w:rtl/>
        </w:rPr>
        <w:t>יו"ר הכנסת ראובן ריבלין:</w:t>
      </w:r>
    </w:p>
    <w:p w14:paraId="3FF1D534" w14:textId="77777777" w:rsidR="00BE1F5E" w:rsidRDefault="00BE1F5E" w:rsidP="00BE1F5E">
      <w:pPr>
        <w:keepNext/>
        <w:bidi/>
        <w:jc w:val="both"/>
        <w:rPr>
          <w:rFonts w:cs="David" w:hint="cs"/>
          <w:rtl/>
        </w:rPr>
      </w:pPr>
    </w:p>
    <w:p w14:paraId="3B8CFC71" w14:textId="77777777" w:rsidR="00BE1F5E" w:rsidRDefault="00BE1F5E" w:rsidP="00BE1F5E">
      <w:pPr>
        <w:keepNext/>
        <w:bidi/>
        <w:jc w:val="both"/>
        <w:rPr>
          <w:rFonts w:cs="David" w:hint="cs"/>
          <w:rtl/>
        </w:rPr>
      </w:pPr>
      <w:r>
        <w:rPr>
          <w:rFonts w:cs="David" w:hint="cs"/>
          <w:rtl/>
        </w:rPr>
        <w:tab/>
        <w:t>מתמחים, כן.</w:t>
      </w:r>
    </w:p>
    <w:p w14:paraId="2ABD441C" w14:textId="77777777" w:rsidR="00BE1F5E" w:rsidRDefault="00BE1F5E" w:rsidP="00BE1F5E">
      <w:pPr>
        <w:keepNext/>
        <w:bidi/>
        <w:jc w:val="both"/>
        <w:rPr>
          <w:rFonts w:cs="David" w:hint="cs"/>
          <w:rtl/>
        </w:rPr>
      </w:pPr>
    </w:p>
    <w:p w14:paraId="39EA9D78" w14:textId="77777777" w:rsidR="00BE1F5E" w:rsidRPr="000124B8" w:rsidRDefault="00BE1F5E" w:rsidP="00BE1F5E">
      <w:pPr>
        <w:keepNext/>
        <w:bidi/>
        <w:jc w:val="both"/>
        <w:rPr>
          <w:rFonts w:cs="David" w:hint="cs"/>
          <w:u w:val="single"/>
          <w:rtl/>
        </w:rPr>
      </w:pPr>
      <w:r w:rsidRPr="000124B8">
        <w:rPr>
          <w:rFonts w:cs="David" w:hint="cs"/>
          <w:u w:val="single"/>
          <w:rtl/>
        </w:rPr>
        <w:t>ניצן הורוביץ:</w:t>
      </w:r>
    </w:p>
    <w:p w14:paraId="78A7E061" w14:textId="77777777" w:rsidR="00BE1F5E" w:rsidRDefault="00BE1F5E" w:rsidP="00BE1F5E">
      <w:pPr>
        <w:keepNext/>
        <w:bidi/>
        <w:jc w:val="both"/>
        <w:rPr>
          <w:rFonts w:cs="David" w:hint="cs"/>
          <w:rtl/>
        </w:rPr>
      </w:pPr>
    </w:p>
    <w:p w14:paraId="5B57D6A2" w14:textId="77777777" w:rsidR="00BE1F5E" w:rsidRDefault="00BE1F5E" w:rsidP="00BE1F5E">
      <w:pPr>
        <w:keepNext/>
        <w:bidi/>
        <w:jc w:val="both"/>
        <w:rPr>
          <w:rFonts w:cs="David" w:hint="cs"/>
          <w:rtl/>
        </w:rPr>
      </w:pPr>
      <w:r>
        <w:rPr>
          <w:rFonts w:cs="David" w:hint="cs"/>
          <w:rtl/>
        </w:rPr>
        <w:tab/>
        <w:t>גם קשיים על מתנדבים.</w:t>
      </w:r>
    </w:p>
    <w:p w14:paraId="53D1E62F" w14:textId="77777777" w:rsidR="00BE1F5E" w:rsidRDefault="00BE1F5E" w:rsidP="00BE1F5E">
      <w:pPr>
        <w:keepNext/>
        <w:bidi/>
        <w:jc w:val="both"/>
        <w:rPr>
          <w:rFonts w:cs="David" w:hint="cs"/>
          <w:rtl/>
        </w:rPr>
      </w:pPr>
    </w:p>
    <w:p w14:paraId="3678710A" w14:textId="77777777" w:rsidR="00BE1F5E" w:rsidRPr="00280BD6" w:rsidRDefault="00BE1F5E" w:rsidP="00BE1F5E">
      <w:pPr>
        <w:keepNext/>
        <w:bidi/>
        <w:jc w:val="both"/>
        <w:rPr>
          <w:rFonts w:cs="David" w:hint="cs"/>
          <w:u w:val="single"/>
          <w:rtl/>
        </w:rPr>
      </w:pPr>
      <w:r w:rsidRPr="00280BD6">
        <w:rPr>
          <w:rFonts w:cs="David" w:hint="cs"/>
          <w:u w:val="single"/>
          <w:rtl/>
        </w:rPr>
        <w:t>יו"ר הכנסת ראובן ריבלין:</w:t>
      </w:r>
    </w:p>
    <w:p w14:paraId="45956FEA" w14:textId="77777777" w:rsidR="00BE1F5E" w:rsidRDefault="00BE1F5E" w:rsidP="00BE1F5E">
      <w:pPr>
        <w:keepNext/>
        <w:bidi/>
        <w:jc w:val="both"/>
        <w:rPr>
          <w:rFonts w:cs="David" w:hint="cs"/>
          <w:rtl/>
        </w:rPr>
      </w:pPr>
    </w:p>
    <w:p w14:paraId="10F33156" w14:textId="77777777" w:rsidR="00BE1F5E" w:rsidRDefault="00BE1F5E" w:rsidP="00BE1F5E">
      <w:pPr>
        <w:keepNext/>
        <w:bidi/>
        <w:jc w:val="both"/>
        <w:rPr>
          <w:rFonts w:cs="David" w:hint="cs"/>
          <w:rtl/>
        </w:rPr>
      </w:pPr>
      <w:r>
        <w:rPr>
          <w:rFonts w:cs="David" w:hint="cs"/>
          <w:rtl/>
        </w:rPr>
        <w:tab/>
        <w:t xml:space="preserve">אני חושב שבעניין זה ראוי שהכנסת תדון, מיד לאחר שנסיים את חג הפסח ומבלי שום קשר </w:t>
      </w:r>
      <w:proofErr w:type="spellStart"/>
      <w:r>
        <w:rPr>
          <w:rFonts w:cs="David" w:hint="cs"/>
          <w:rtl/>
        </w:rPr>
        <w:t>לאיזשהם</w:t>
      </w:r>
      <w:proofErr w:type="spellEnd"/>
      <w:r>
        <w:rPr>
          <w:rFonts w:cs="David" w:hint="cs"/>
          <w:rtl/>
        </w:rPr>
        <w:t xml:space="preserve"> אירועים כאלה או אחרים שהתחוללו בכנסת. אנחנו נדון דיון ציבורי, משפטי, על כל ההיבטים, כדי לבוא ולראות האם באמת אנחנו יכולים, האם יש בכך איזושהי סכנה שבה אנחנו מזמינים לוביסטים מבחוץ כדי להיכנס ולהתערות בתוך המערכת של הכנסת, ואחר כך, בתור סוכנים שקטים, להיות </w:t>
      </w:r>
      <w:proofErr w:type="spellStart"/>
      <w:r>
        <w:rPr>
          <w:rFonts w:cs="David" w:hint="cs"/>
          <w:rtl/>
        </w:rPr>
        <w:t>ספופים</w:t>
      </w:r>
      <w:proofErr w:type="spellEnd"/>
      <w:r>
        <w:rPr>
          <w:rFonts w:cs="David" w:hint="cs"/>
          <w:rtl/>
        </w:rPr>
        <w:t xml:space="preserve"> לחבר כנסת שבסופו של דבר הוא תלוי בהם. כל האספקטים האלה אנחנו נדון בהם, ובהחלט הם דברים חשובים, שאנחנו צריכים לקבל הכרעות בהם. אבל אני מבקש, בעניין פיצול: תבואו ותאמרו: אנחנו רוצים חמישה עוזרים. אני מודיע לכם: אני לא מרבה בארצות הברית, דרך אגב, הרבה יותר טוב - - -</w:t>
      </w:r>
    </w:p>
    <w:p w14:paraId="5CB8751A" w14:textId="77777777" w:rsidR="00BE1F5E" w:rsidRDefault="00BE1F5E" w:rsidP="00BE1F5E">
      <w:pPr>
        <w:keepNext/>
        <w:bidi/>
        <w:jc w:val="both"/>
        <w:rPr>
          <w:rFonts w:cs="David" w:hint="cs"/>
          <w:rtl/>
        </w:rPr>
      </w:pPr>
    </w:p>
    <w:p w14:paraId="2B713D83" w14:textId="77777777" w:rsidR="00BE1F5E" w:rsidRPr="001D11FB" w:rsidRDefault="00BE1F5E" w:rsidP="00BE1F5E">
      <w:pPr>
        <w:keepNext/>
        <w:bidi/>
        <w:jc w:val="both"/>
        <w:rPr>
          <w:rFonts w:cs="David" w:hint="cs"/>
          <w:u w:val="single"/>
          <w:rtl/>
        </w:rPr>
      </w:pPr>
      <w:r w:rsidRPr="001D11FB">
        <w:rPr>
          <w:rFonts w:cs="David" w:hint="cs"/>
          <w:u w:val="single"/>
          <w:rtl/>
        </w:rPr>
        <w:t>נחמן שי:</w:t>
      </w:r>
    </w:p>
    <w:p w14:paraId="3251A6FA" w14:textId="77777777" w:rsidR="00BE1F5E" w:rsidRDefault="00BE1F5E" w:rsidP="00BE1F5E">
      <w:pPr>
        <w:keepNext/>
        <w:bidi/>
        <w:jc w:val="both"/>
        <w:rPr>
          <w:rFonts w:cs="David" w:hint="cs"/>
          <w:rtl/>
        </w:rPr>
      </w:pPr>
    </w:p>
    <w:p w14:paraId="017F9D3D" w14:textId="77777777" w:rsidR="00BE1F5E" w:rsidRDefault="00BE1F5E" w:rsidP="00BE1F5E">
      <w:pPr>
        <w:keepNext/>
        <w:bidi/>
        <w:jc w:val="both"/>
        <w:rPr>
          <w:rFonts w:cs="David" w:hint="cs"/>
          <w:rtl/>
        </w:rPr>
      </w:pPr>
      <w:r>
        <w:rPr>
          <w:rFonts w:cs="David" w:hint="cs"/>
          <w:rtl/>
        </w:rPr>
        <w:tab/>
        <w:t xml:space="preserve">עכשיו לא כדאי לנסוע. </w:t>
      </w:r>
    </w:p>
    <w:p w14:paraId="17BFED87" w14:textId="77777777" w:rsidR="00BE1F5E" w:rsidRDefault="00BE1F5E" w:rsidP="00BE1F5E">
      <w:pPr>
        <w:keepNext/>
        <w:bidi/>
        <w:jc w:val="both"/>
        <w:rPr>
          <w:rFonts w:cs="David" w:hint="cs"/>
          <w:rtl/>
        </w:rPr>
      </w:pPr>
    </w:p>
    <w:p w14:paraId="390808A5" w14:textId="77777777" w:rsidR="00BE1F5E" w:rsidRPr="005A278F" w:rsidRDefault="00BE1F5E" w:rsidP="00BE1F5E">
      <w:pPr>
        <w:keepNext/>
        <w:bidi/>
        <w:jc w:val="both"/>
        <w:rPr>
          <w:rFonts w:cs="David" w:hint="cs"/>
          <w:u w:val="single"/>
          <w:rtl/>
        </w:rPr>
      </w:pPr>
      <w:r w:rsidRPr="005A278F">
        <w:rPr>
          <w:rFonts w:cs="David" w:hint="cs"/>
          <w:u w:val="single"/>
          <w:rtl/>
        </w:rPr>
        <w:t>חיים כץ:</w:t>
      </w:r>
    </w:p>
    <w:p w14:paraId="0440748E" w14:textId="77777777" w:rsidR="00BE1F5E" w:rsidRDefault="00BE1F5E" w:rsidP="00BE1F5E">
      <w:pPr>
        <w:keepNext/>
        <w:bidi/>
        <w:jc w:val="both"/>
        <w:rPr>
          <w:rFonts w:cs="David" w:hint="cs"/>
          <w:rtl/>
        </w:rPr>
      </w:pPr>
    </w:p>
    <w:p w14:paraId="37C415D9" w14:textId="77777777" w:rsidR="00BE1F5E" w:rsidRDefault="00BE1F5E" w:rsidP="00BE1F5E">
      <w:pPr>
        <w:keepNext/>
        <w:bidi/>
        <w:jc w:val="both"/>
        <w:rPr>
          <w:rFonts w:cs="David" w:hint="cs"/>
          <w:rtl/>
        </w:rPr>
      </w:pPr>
      <w:r>
        <w:rPr>
          <w:rFonts w:cs="David" w:hint="cs"/>
          <w:rtl/>
        </w:rPr>
        <w:tab/>
        <w:t>איפה זה? איפה זה?</w:t>
      </w:r>
    </w:p>
    <w:p w14:paraId="7886EA63" w14:textId="77777777" w:rsidR="00BE1F5E" w:rsidRDefault="00BE1F5E" w:rsidP="00BE1F5E">
      <w:pPr>
        <w:keepNext/>
        <w:bidi/>
        <w:jc w:val="both"/>
        <w:rPr>
          <w:rFonts w:cs="David" w:hint="cs"/>
          <w:rtl/>
        </w:rPr>
      </w:pPr>
    </w:p>
    <w:p w14:paraId="6ADADFE2" w14:textId="77777777" w:rsidR="00BE1F5E" w:rsidRPr="00802651" w:rsidRDefault="00BE1F5E" w:rsidP="00BE1F5E">
      <w:pPr>
        <w:keepNext/>
        <w:bidi/>
        <w:jc w:val="both"/>
        <w:rPr>
          <w:rFonts w:cs="David" w:hint="cs"/>
          <w:u w:val="single"/>
          <w:rtl/>
        </w:rPr>
      </w:pPr>
      <w:r w:rsidRPr="00802651">
        <w:rPr>
          <w:rFonts w:cs="David" w:hint="cs"/>
          <w:u w:val="single"/>
          <w:rtl/>
        </w:rPr>
        <w:t>נחמן שי:</w:t>
      </w:r>
    </w:p>
    <w:p w14:paraId="69CBCE1F" w14:textId="77777777" w:rsidR="00BE1F5E" w:rsidRDefault="00BE1F5E" w:rsidP="00BE1F5E">
      <w:pPr>
        <w:keepNext/>
        <w:bidi/>
        <w:jc w:val="both"/>
        <w:rPr>
          <w:rFonts w:cs="David" w:hint="cs"/>
          <w:rtl/>
        </w:rPr>
      </w:pPr>
    </w:p>
    <w:p w14:paraId="4AAF6031" w14:textId="77777777" w:rsidR="00BE1F5E" w:rsidRDefault="00BE1F5E" w:rsidP="00BE1F5E">
      <w:pPr>
        <w:keepNext/>
        <w:bidi/>
        <w:jc w:val="both"/>
        <w:rPr>
          <w:rFonts w:cs="David" w:hint="cs"/>
          <w:rtl/>
        </w:rPr>
      </w:pPr>
      <w:r>
        <w:rPr>
          <w:rFonts w:cs="David" w:hint="cs"/>
          <w:rtl/>
        </w:rPr>
        <w:tab/>
        <w:t xml:space="preserve">זה עיתוי. </w:t>
      </w:r>
      <w:proofErr w:type="spellStart"/>
      <w:r>
        <w:rPr>
          <w:rFonts w:cs="David" w:hint="cs"/>
          <w:rtl/>
        </w:rPr>
        <w:t>הכל</w:t>
      </w:r>
      <w:proofErr w:type="spellEnd"/>
      <w:r>
        <w:rPr>
          <w:rFonts w:cs="David" w:hint="cs"/>
          <w:rtl/>
        </w:rPr>
        <w:t xml:space="preserve"> זה עניין של עיתוי. פשוט עיתוי. </w:t>
      </w:r>
    </w:p>
    <w:p w14:paraId="450A04FA" w14:textId="77777777" w:rsidR="00BE1F5E" w:rsidRDefault="00BE1F5E" w:rsidP="00BE1F5E">
      <w:pPr>
        <w:keepNext/>
        <w:bidi/>
        <w:jc w:val="both"/>
        <w:rPr>
          <w:rFonts w:cs="David" w:hint="cs"/>
          <w:rtl/>
        </w:rPr>
      </w:pPr>
    </w:p>
    <w:p w14:paraId="2C6DC81C" w14:textId="77777777" w:rsidR="00BE1F5E" w:rsidRPr="00280BD6" w:rsidRDefault="00BE1F5E" w:rsidP="00BE1F5E">
      <w:pPr>
        <w:keepNext/>
        <w:bidi/>
        <w:jc w:val="both"/>
        <w:rPr>
          <w:rFonts w:cs="David" w:hint="cs"/>
          <w:u w:val="single"/>
          <w:rtl/>
        </w:rPr>
      </w:pPr>
      <w:r w:rsidRPr="00280BD6">
        <w:rPr>
          <w:rFonts w:cs="David" w:hint="cs"/>
          <w:u w:val="single"/>
          <w:rtl/>
        </w:rPr>
        <w:t>יו"ר הכנסת ראובן ריבלין:</w:t>
      </w:r>
    </w:p>
    <w:p w14:paraId="0AA2931F" w14:textId="77777777" w:rsidR="00BE1F5E" w:rsidRDefault="00BE1F5E" w:rsidP="00BE1F5E">
      <w:pPr>
        <w:keepNext/>
        <w:bidi/>
        <w:jc w:val="both"/>
        <w:rPr>
          <w:rFonts w:cs="David" w:hint="cs"/>
          <w:rtl/>
        </w:rPr>
      </w:pPr>
    </w:p>
    <w:p w14:paraId="19F2C18A" w14:textId="77777777" w:rsidR="00BE1F5E" w:rsidRDefault="00BE1F5E" w:rsidP="00BE1F5E">
      <w:pPr>
        <w:keepNext/>
        <w:bidi/>
        <w:jc w:val="both"/>
        <w:rPr>
          <w:rFonts w:cs="David" w:hint="cs"/>
          <w:rtl/>
        </w:rPr>
      </w:pPr>
      <w:r>
        <w:rPr>
          <w:rFonts w:cs="David" w:hint="cs"/>
          <w:rtl/>
        </w:rPr>
        <w:tab/>
        <w:t>קודם כל, תמיד טוב לנסוע - - -</w:t>
      </w:r>
    </w:p>
    <w:p w14:paraId="10F7843B" w14:textId="77777777" w:rsidR="00BE1F5E" w:rsidRDefault="00BE1F5E" w:rsidP="00BE1F5E">
      <w:pPr>
        <w:keepNext/>
        <w:bidi/>
        <w:jc w:val="both"/>
        <w:rPr>
          <w:rFonts w:cs="David" w:hint="cs"/>
          <w:rtl/>
        </w:rPr>
      </w:pPr>
    </w:p>
    <w:p w14:paraId="02988EA6" w14:textId="77777777" w:rsidR="00BE1F5E" w:rsidRPr="005A278F" w:rsidRDefault="00BE1F5E" w:rsidP="00BE1F5E">
      <w:pPr>
        <w:keepNext/>
        <w:bidi/>
        <w:jc w:val="both"/>
        <w:rPr>
          <w:rFonts w:cs="David" w:hint="cs"/>
          <w:u w:val="single"/>
          <w:rtl/>
        </w:rPr>
      </w:pPr>
      <w:r w:rsidRPr="005A278F">
        <w:rPr>
          <w:rFonts w:cs="David" w:hint="cs"/>
          <w:u w:val="single"/>
          <w:rtl/>
        </w:rPr>
        <w:t>חיים כץ:</w:t>
      </w:r>
    </w:p>
    <w:p w14:paraId="31A52729" w14:textId="77777777" w:rsidR="00BE1F5E" w:rsidRDefault="00BE1F5E" w:rsidP="00BE1F5E">
      <w:pPr>
        <w:keepNext/>
        <w:bidi/>
        <w:jc w:val="both"/>
        <w:rPr>
          <w:rFonts w:cs="David" w:hint="cs"/>
          <w:rtl/>
        </w:rPr>
      </w:pPr>
      <w:r>
        <w:rPr>
          <w:rFonts w:cs="David" w:hint="cs"/>
          <w:rtl/>
        </w:rPr>
        <w:tab/>
        <w:t>זה בארץ?</w:t>
      </w:r>
    </w:p>
    <w:p w14:paraId="27DC13DC" w14:textId="77777777" w:rsidR="00BE1F5E" w:rsidRDefault="00BE1F5E" w:rsidP="00BE1F5E">
      <w:pPr>
        <w:keepNext/>
        <w:bidi/>
        <w:jc w:val="both"/>
        <w:rPr>
          <w:rFonts w:cs="David" w:hint="cs"/>
          <w:rtl/>
        </w:rPr>
      </w:pPr>
    </w:p>
    <w:p w14:paraId="40F29FBC" w14:textId="77777777" w:rsidR="00BE1F5E" w:rsidRPr="00280BD6" w:rsidRDefault="00BE1F5E" w:rsidP="00BE1F5E">
      <w:pPr>
        <w:keepNext/>
        <w:bidi/>
        <w:jc w:val="both"/>
        <w:rPr>
          <w:rFonts w:cs="David" w:hint="cs"/>
          <w:u w:val="single"/>
          <w:rtl/>
        </w:rPr>
      </w:pPr>
      <w:r w:rsidRPr="00280BD6">
        <w:rPr>
          <w:rFonts w:cs="David" w:hint="cs"/>
          <w:u w:val="single"/>
          <w:rtl/>
        </w:rPr>
        <w:t>יו"ר הכנסת ראובן ריבלין:</w:t>
      </w:r>
    </w:p>
    <w:p w14:paraId="36E6CDB5" w14:textId="77777777" w:rsidR="00BE1F5E" w:rsidRDefault="00BE1F5E" w:rsidP="00BE1F5E">
      <w:pPr>
        <w:keepNext/>
        <w:bidi/>
        <w:jc w:val="both"/>
        <w:rPr>
          <w:rFonts w:cs="David" w:hint="cs"/>
          <w:rtl/>
        </w:rPr>
      </w:pPr>
    </w:p>
    <w:p w14:paraId="4F6E6D7F" w14:textId="77777777" w:rsidR="00BE1F5E" w:rsidRDefault="00BE1F5E" w:rsidP="00BE1F5E">
      <w:pPr>
        <w:keepNext/>
        <w:bidi/>
        <w:jc w:val="both"/>
        <w:rPr>
          <w:rFonts w:cs="David" w:hint="cs"/>
          <w:rtl/>
        </w:rPr>
      </w:pPr>
      <w:r>
        <w:rPr>
          <w:rFonts w:cs="David" w:hint="cs"/>
          <w:rtl/>
        </w:rPr>
        <w:tab/>
        <w:t>נחמן שי, מאביך למדתי, שתמיד טוב לנסוע, שכן היתרון שבנסיעה הוא שתמיד חוזרים הביתה. אני לא הרביתי לבקר בקפיטול, כי אני חושב שעבודתנו היא בכנסת ולא בקפיטול, אם כי רבים מחבריי נמצאים בקפיטול, ואני בטוח שהשפעתם על גורלה של מדינת ישראל וגורלו של העולם הוא אדיר. אבל יחד עם זה, אני מוכרח לומר לכם שלסנטור יש, באמת, מערכת של כמעט 15 עוזרים. - - -</w:t>
      </w:r>
    </w:p>
    <w:p w14:paraId="5A6B8BAF" w14:textId="77777777" w:rsidR="00BE1F5E" w:rsidRDefault="00BE1F5E" w:rsidP="00BE1F5E">
      <w:pPr>
        <w:keepNext/>
        <w:bidi/>
        <w:jc w:val="both"/>
        <w:rPr>
          <w:rFonts w:cs="David" w:hint="cs"/>
          <w:rtl/>
        </w:rPr>
      </w:pPr>
    </w:p>
    <w:p w14:paraId="6ADA9DA6" w14:textId="77777777" w:rsidR="00BE1F5E" w:rsidRPr="00360DF2" w:rsidRDefault="00BE1F5E" w:rsidP="00BE1F5E">
      <w:pPr>
        <w:keepNext/>
        <w:bidi/>
        <w:jc w:val="both"/>
        <w:rPr>
          <w:rFonts w:cs="David" w:hint="cs"/>
          <w:u w:val="single"/>
          <w:rtl/>
        </w:rPr>
      </w:pPr>
      <w:r w:rsidRPr="00360DF2">
        <w:rPr>
          <w:rFonts w:cs="David" w:hint="cs"/>
          <w:u w:val="single"/>
          <w:rtl/>
        </w:rPr>
        <w:t>קריאה:</w:t>
      </w:r>
      <w:r w:rsidRPr="00360DF2">
        <w:rPr>
          <w:rFonts w:cs="David" w:hint="cs"/>
          <w:u w:val="single"/>
          <w:rtl/>
        </w:rPr>
        <w:tab/>
      </w:r>
    </w:p>
    <w:p w14:paraId="5FDEEAC7" w14:textId="77777777" w:rsidR="00BE1F5E" w:rsidRDefault="00BE1F5E" w:rsidP="00BE1F5E">
      <w:pPr>
        <w:keepNext/>
        <w:bidi/>
        <w:jc w:val="both"/>
        <w:rPr>
          <w:rFonts w:cs="David" w:hint="cs"/>
          <w:rtl/>
        </w:rPr>
      </w:pPr>
    </w:p>
    <w:p w14:paraId="05E1CFB4" w14:textId="77777777" w:rsidR="00BE1F5E" w:rsidRDefault="00BE1F5E" w:rsidP="00BE1F5E">
      <w:pPr>
        <w:keepNext/>
        <w:bidi/>
        <w:jc w:val="both"/>
        <w:rPr>
          <w:rFonts w:cs="David" w:hint="cs"/>
          <w:rtl/>
        </w:rPr>
      </w:pPr>
      <w:r>
        <w:rPr>
          <w:rFonts w:cs="David" w:hint="cs"/>
          <w:rtl/>
        </w:rPr>
        <w:tab/>
        <w:t>נכון.</w:t>
      </w:r>
    </w:p>
    <w:p w14:paraId="42E9E616" w14:textId="77777777" w:rsidR="00BE1F5E" w:rsidRDefault="00BE1F5E" w:rsidP="00BE1F5E">
      <w:pPr>
        <w:keepNext/>
        <w:bidi/>
        <w:jc w:val="both"/>
        <w:rPr>
          <w:rFonts w:cs="David" w:hint="cs"/>
          <w:rtl/>
        </w:rPr>
      </w:pPr>
    </w:p>
    <w:p w14:paraId="222CAE97" w14:textId="77777777" w:rsidR="00BE1F5E" w:rsidRPr="00280BD6" w:rsidRDefault="00BE1F5E" w:rsidP="00BE1F5E">
      <w:pPr>
        <w:keepNext/>
        <w:bidi/>
        <w:jc w:val="both"/>
        <w:rPr>
          <w:rFonts w:cs="David" w:hint="cs"/>
          <w:u w:val="single"/>
          <w:rtl/>
        </w:rPr>
      </w:pPr>
      <w:r w:rsidRPr="00280BD6">
        <w:rPr>
          <w:rFonts w:cs="David" w:hint="cs"/>
          <w:u w:val="single"/>
          <w:rtl/>
        </w:rPr>
        <w:t>יו"ר הכנסת ראובן ריבלין:</w:t>
      </w:r>
    </w:p>
    <w:p w14:paraId="27328D1B" w14:textId="77777777" w:rsidR="00BE1F5E" w:rsidRDefault="00BE1F5E" w:rsidP="00BE1F5E">
      <w:pPr>
        <w:keepNext/>
        <w:bidi/>
        <w:jc w:val="both"/>
        <w:rPr>
          <w:rFonts w:cs="David" w:hint="cs"/>
          <w:rtl/>
        </w:rPr>
      </w:pPr>
    </w:p>
    <w:p w14:paraId="595C0BC4" w14:textId="77777777" w:rsidR="00BE1F5E" w:rsidRDefault="00BE1F5E" w:rsidP="00BE1F5E">
      <w:pPr>
        <w:keepNext/>
        <w:bidi/>
        <w:jc w:val="both"/>
        <w:rPr>
          <w:rFonts w:cs="David" w:hint="cs"/>
          <w:rtl/>
        </w:rPr>
      </w:pPr>
      <w:r>
        <w:rPr>
          <w:rFonts w:cs="David" w:hint="cs"/>
          <w:rtl/>
        </w:rPr>
        <w:tab/>
        <w:t xml:space="preserve">יש לו. ויש לו גם לכל אחד </w:t>
      </w:r>
      <w:r>
        <w:rPr>
          <w:rFonts w:cs="David"/>
          <w:rtl/>
        </w:rPr>
        <w:t>–</w:t>
      </w:r>
      <w:r>
        <w:rPr>
          <w:rFonts w:cs="David" w:hint="cs"/>
          <w:rtl/>
        </w:rPr>
        <w:t xml:space="preserve"> תראה. פעם היה אומר לסקוב, כאשר היו מתלוננים עליו שאין אנשים ואין מקום, היה אומר כהרף עין: אם אין מקום, מה אתה צריך עוד אנשים? כי אחר כך אנחנו נצטרך ליצור לשכות יותר גדולות, והזעקה תבוא. אנחנו פועלים היום בצורה </w:t>
      </w:r>
      <w:proofErr w:type="spellStart"/>
      <w:r>
        <w:rPr>
          <w:rFonts w:cs="David" w:hint="cs"/>
          <w:rtl/>
        </w:rPr>
        <w:t>האופטימלית</w:t>
      </w:r>
      <w:proofErr w:type="spellEnd"/>
      <w:r>
        <w:rPr>
          <w:rFonts w:cs="David" w:hint="cs"/>
          <w:rtl/>
        </w:rPr>
        <w:t xml:space="preserve">, לא </w:t>
      </w:r>
      <w:proofErr w:type="spellStart"/>
      <w:r>
        <w:rPr>
          <w:rFonts w:cs="David" w:hint="cs"/>
          <w:rtl/>
        </w:rPr>
        <w:t>האופטימלית</w:t>
      </w:r>
      <w:proofErr w:type="spellEnd"/>
      <w:r>
        <w:rPr>
          <w:rFonts w:cs="David" w:hint="cs"/>
          <w:rtl/>
        </w:rPr>
        <w:t xml:space="preserve"> ביותר. תמיד הסכנה לטוב היא הטוב ביותר. אבל אני ממליץ, אדוני יושב ראש הוועדה, לאמץ את מסקנות ועדת </w:t>
      </w:r>
      <w:proofErr w:type="spellStart"/>
      <w:r>
        <w:rPr>
          <w:rFonts w:cs="David" w:hint="cs"/>
          <w:rtl/>
        </w:rPr>
        <w:t>גרונאו</w:t>
      </w:r>
      <w:proofErr w:type="spellEnd"/>
      <w:r>
        <w:rPr>
          <w:rFonts w:cs="David" w:hint="cs"/>
          <w:rtl/>
        </w:rPr>
        <w:t xml:space="preserve">, לא רק בגלל חשיבותן כמסקנות ועדה ציבורית שאנחנו הקמנו, אלא כי פשוט יש בהן היגיון, היגיון צרוף מבחינתה של הכנסת. וחברי הכנסת, אלה שעוברים בצורה באמת מכובדת, ומנסים להאדיר את שמה של הכנסת באמצעות האדרת עבודתם הם, וכל אחד מהם הוא שליח ציבור, בהחלט יכולים להסתפק באותם אמצעים אדירים שניתנים להם היום על ידי הכנסת, מבלי צורך לפצל משרות שבסופו של דבר חותרות תחת ההיגיון שבמתן שכר ראוי לעוזרים </w:t>
      </w:r>
      <w:proofErr w:type="spellStart"/>
      <w:r>
        <w:rPr>
          <w:rFonts w:cs="David" w:hint="cs"/>
          <w:rtl/>
        </w:rPr>
        <w:t>פרלמנטריים</w:t>
      </w:r>
      <w:proofErr w:type="spellEnd"/>
      <w:r>
        <w:rPr>
          <w:rFonts w:cs="David" w:hint="cs"/>
          <w:rtl/>
        </w:rPr>
        <w:t>, ואידך זיל גמור. תודה, אדוני.</w:t>
      </w:r>
    </w:p>
    <w:p w14:paraId="3B3C3891" w14:textId="77777777" w:rsidR="00BE1F5E" w:rsidRDefault="00BE1F5E" w:rsidP="00BE1F5E">
      <w:pPr>
        <w:keepNext/>
        <w:bidi/>
        <w:jc w:val="both"/>
        <w:rPr>
          <w:rFonts w:cs="David" w:hint="cs"/>
          <w:rtl/>
        </w:rPr>
      </w:pPr>
    </w:p>
    <w:p w14:paraId="1052EEC4" w14:textId="77777777" w:rsidR="00BE1F5E" w:rsidRPr="003C23D3" w:rsidRDefault="00BE1F5E" w:rsidP="00BE1F5E">
      <w:pPr>
        <w:keepNext/>
        <w:bidi/>
        <w:jc w:val="both"/>
        <w:rPr>
          <w:rFonts w:cs="David" w:hint="cs"/>
          <w:u w:val="single"/>
          <w:rtl/>
        </w:rPr>
      </w:pPr>
      <w:r w:rsidRPr="003C23D3">
        <w:rPr>
          <w:rFonts w:cs="David" w:hint="cs"/>
          <w:u w:val="single"/>
          <w:rtl/>
        </w:rPr>
        <w:t xml:space="preserve">היו"ר יריב </w:t>
      </w:r>
      <w:proofErr w:type="spellStart"/>
      <w:r w:rsidRPr="003C23D3">
        <w:rPr>
          <w:rFonts w:cs="David" w:hint="cs"/>
          <w:u w:val="single"/>
          <w:rtl/>
        </w:rPr>
        <w:t>לוין</w:t>
      </w:r>
      <w:proofErr w:type="spellEnd"/>
      <w:r w:rsidRPr="003C23D3">
        <w:rPr>
          <w:rFonts w:cs="David" w:hint="cs"/>
          <w:u w:val="single"/>
          <w:rtl/>
        </w:rPr>
        <w:t>:</w:t>
      </w:r>
    </w:p>
    <w:p w14:paraId="589E91BE" w14:textId="77777777" w:rsidR="00BE1F5E" w:rsidRDefault="00BE1F5E" w:rsidP="00BE1F5E">
      <w:pPr>
        <w:keepNext/>
        <w:bidi/>
        <w:jc w:val="both"/>
        <w:rPr>
          <w:rFonts w:cs="David" w:hint="cs"/>
          <w:rtl/>
        </w:rPr>
      </w:pPr>
    </w:p>
    <w:p w14:paraId="564A1D3C" w14:textId="77777777" w:rsidR="00BE1F5E" w:rsidRDefault="00BE1F5E" w:rsidP="00BE1F5E">
      <w:pPr>
        <w:keepNext/>
        <w:bidi/>
        <w:jc w:val="both"/>
        <w:rPr>
          <w:rFonts w:cs="David" w:hint="cs"/>
          <w:rtl/>
        </w:rPr>
      </w:pPr>
      <w:r>
        <w:rPr>
          <w:rFonts w:cs="David" w:hint="cs"/>
          <w:rtl/>
        </w:rPr>
        <w:tab/>
        <w:t>תודה. אני מבקש מכולם לשבת. פשוט אי אפשר לנהל ככה את הישיבה. חברי הכנסת רגב ורותם, אנא תודיעו לי מתי אני יכול לחדש את הישיבה, אז אני אשתדל.</w:t>
      </w:r>
    </w:p>
    <w:p w14:paraId="74506042" w14:textId="77777777" w:rsidR="00BE1F5E" w:rsidRDefault="00BE1F5E" w:rsidP="00BE1F5E">
      <w:pPr>
        <w:keepNext/>
        <w:bidi/>
        <w:jc w:val="both"/>
        <w:rPr>
          <w:rFonts w:cs="David" w:hint="cs"/>
          <w:rtl/>
        </w:rPr>
      </w:pPr>
    </w:p>
    <w:p w14:paraId="4A89BF88" w14:textId="77777777" w:rsidR="00BE1F5E" w:rsidRPr="00622EF1" w:rsidRDefault="00BE1F5E" w:rsidP="00BE1F5E">
      <w:pPr>
        <w:keepNext/>
        <w:bidi/>
        <w:jc w:val="both"/>
        <w:rPr>
          <w:rFonts w:cs="David" w:hint="cs"/>
          <w:u w:val="single"/>
          <w:rtl/>
        </w:rPr>
      </w:pPr>
      <w:r>
        <w:rPr>
          <w:rFonts w:cs="David" w:hint="cs"/>
          <w:rtl/>
        </w:rPr>
        <w:tab/>
        <w:t xml:space="preserve">טוב. רבותיי, חברת הכנסת שלי יחימוביץ, יושבת ראש ועדת האתיקה, בבקשה. </w:t>
      </w:r>
    </w:p>
    <w:p w14:paraId="2185B27A" w14:textId="77777777" w:rsidR="00BE1F5E" w:rsidRDefault="00BE1F5E" w:rsidP="00BE1F5E">
      <w:pPr>
        <w:keepNext/>
        <w:bidi/>
        <w:jc w:val="both"/>
        <w:rPr>
          <w:rFonts w:cs="David" w:hint="cs"/>
          <w:rtl/>
        </w:rPr>
      </w:pPr>
    </w:p>
    <w:p w14:paraId="211CC5A5" w14:textId="77777777" w:rsidR="00BE1F5E" w:rsidRDefault="00BE1F5E" w:rsidP="00BE1F5E">
      <w:pPr>
        <w:keepNext/>
        <w:bidi/>
        <w:jc w:val="both"/>
        <w:rPr>
          <w:rFonts w:cs="David" w:hint="cs"/>
          <w:rtl/>
        </w:rPr>
      </w:pPr>
      <w:r w:rsidRPr="006816F8">
        <w:rPr>
          <w:rFonts w:cs="David" w:hint="cs"/>
          <w:u w:val="single"/>
          <w:rtl/>
        </w:rPr>
        <w:t>יושבת ראש ועדת האתיקה שלי יחימוביץ:</w:t>
      </w:r>
    </w:p>
    <w:p w14:paraId="67D6FDD1" w14:textId="77777777" w:rsidR="00BE1F5E" w:rsidRDefault="00BE1F5E" w:rsidP="00BE1F5E">
      <w:pPr>
        <w:keepNext/>
        <w:bidi/>
        <w:jc w:val="both"/>
        <w:rPr>
          <w:rFonts w:cs="David" w:hint="cs"/>
          <w:rtl/>
        </w:rPr>
      </w:pPr>
    </w:p>
    <w:p w14:paraId="3DD42194" w14:textId="77777777" w:rsidR="00BE1F5E" w:rsidRDefault="00BE1F5E" w:rsidP="00BE1F5E">
      <w:pPr>
        <w:keepNext/>
        <w:bidi/>
        <w:jc w:val="both"/>
        <w:rPr>
          <w:rFonts w:cs="David" w:hint="cs"/>
          <w:rtl/>
        </w:rPr>
      </w:pPr>
      <w:r>
        <w:rPr>
          <w:rFonts w:cs="David" w:hint="cs"/>
          <w:rtl/>
        </w:rPr>
        <w:tab/>
        <w:t xml:space="preserve">אדוני יושב ראש הוועדה, אדוני יושב ראש הכנסת. שמחתי לשמוע את דבריך, חבר הכנסת רובי ריבלין, יושב ראש הכנסת. אני שמחה שהבעת כאן עמדה ערכית, ארגונית ומוסרית. אני חייבת לומר שהיו אלי פניות מעוזרים </w:t>
      </w:r>
      <w:proofErr w:type="spellStart"/>
      <w:r>
        <w:rPr>
          <w:rFonts w:cs="David" w:hint="cs"/>
          <w:rtl/>
        </w:rPr>
        <w:t>פרלמנטריים</w:t>
      </w:r>
      <w:proofErr w:type="spellEnd"/>
      <w:r>
        <w:rPr>
          <w:rFonts w:cs="David" w:hint="cs"/>
          <w:rtl/>
        </w:rPr>
        <w:t xml:space="preserve"> במהלך החודשים האחרונים, כיושבת ראש ועדת האתיקה. אני חשבתי שלא נכון לדון בסוגיה הזאת כסוגיה פרסונאלית של חבר כנסת כזה או אחר על פי תלונה של עוזר </w:t>
      </w:r>
      <w:proofErr w:type="spellStart"/>
      <w:r>
        <w:rPr>
          <w:rFonts w:cs="David" w:hint="cs"/>
          <w:rtl/>
        </w:rPr>
        <w:t>פרלמנטרי</w:t>
      </w:r>
      <w:proofErr w:type="spellEnd"/>
      <w:r>
        <w:rPr>
          <w:rFonts w:cs="David" w:hint="cs"/>
          <w:rtl/>
        </w:rPr>
        <w:t xml:space="preserve"> כזה או אחר, אלא לפתוח את העניין לדיון עקרוני בוועדת הכנסת, שיבואו חברי הכנסת ויכריעו. </w:t>
      </w:r>
    </w:p>
    <w:p w14:paraId="0E18FEC3" w14:textId="77777777" w:rsidR="00BE1F5E" w:rsidRDefault="00BE1F5E" w:rsidP="00BE1F5E">
      <w:pPr>
        <w:keepNext/>
        <w:bidi/>
        <w:jc w:val="both"/>
        <w:rPr>
          <w:rFonts w:cs="David" w:hint="cs"/>
          <w:rtl/>
        </w:rPr>
      </w:pPr>
    </w:p>
    <w:p w14:paraId="6FF24A11" w14:textId="77777777" w:rsidR="00BE1F5E" w:rsidRDefault="00BE1F5E" w:rsidP="00BE1F5E">
      <w:pPr>
        <w:keepNext/>
        <w:bidi/>
        <w:ind w:firstLine="720"/>
        <w:jc w:val="both"/>
        <w:rPr>
          <w:rFonts w:cs="David" w:hint="cs"/>
          <w:rtl/>
        </w:rPr>
      </w:pPr>
      <w:r>
        <w:rPr>
          <w:rFonts w:cs="David" w:hint="cs"/>
          <w:rtl/>
        </w:rPr>
        <w:t xml:space="preserve">אני רוצה לומר כמה דברים. עבודתו של העוזר </w:t>
      </w:r>
      <w:proofErr w:type="spellStart"/>
      <w:r>
        <w:rPr>
          <w:rFonts w:cs="David" w:hint="cs"/>
          <w:rtl/>
        </w:rPr>
        <w:t>הפרלמנטרי</w:t>
      </w:r>
      <w:proofErr w:type="spellEnd"/>
      <w:r>
        <w:rPr>
          <w:rFonts w:cs="David" w:hint="cs"/>
          <w:rtl/>
        </w:rPr>
        <w:t xml:space="preserve"> היא עבודה קשה מאד </w:t>
      </w:r>
      <w:proofErr w:type="spellStart"/>
      <w:r>
        <w:rPr>
          <w:rFonts w:cs="David" w:hint="cs"/>
          <w:rtl/>
        </w:rPr>
        <w:t>מאד</w:t>
      </w:r>
      <w:proofErr w:type="spellEnd"/>
      <w:r>
        <w:rPr>
          <w:rFonts w:cs="David" w:hint="cs"/>
          <w:rtl/>
        </w:rPr>
        <w:t xml:space="preserve">, שדורשת כישורים נרחבים, לפעמים מעל ומעבר למה שדורשים מקצועות אחרים, "רגילים", במירכאות. צריך שיהיה לו ידע משפטי מסוים, שכן אחרת הוא לא יוכל לנסח הצעות חוק, גם אם אין לו השכלה משפטית, הוא צריך להיות קשוב לרחשי לבו של הציבור, הוא צריך להתמצא במגוון עצום של נושאים, הוא עומד לרשותם של פונים רבים מאד, העבודה שלו משתרעת על פני המון תחומים, דורשת כישורי-יתר ודורשת גם מסירות, התמדה והקדשת שעות ארוכות לאין סוף כדי למלא את תפקידו נאמנה. </w:t>
      </w:r>
    </w:p>
    <w:p w14:paraId="3D10561A" w14:textId="77777777" w:rsidR="00BE1F5E" w:rsidRDefault="00BE1F5E" w:rsidP="00BE1F5E">
      <w:pPr>
        <w:keepNext/>
        <w:bidi/>
        <w:ind w:firstLine="720"/>
        <w:jc w:val="both"/>
        <w:rPr>
          <w:rFonts w:cs="David" w:hint="cs"/>
          <w:rtl/>
        </w:rPr>
      </w:pPr>
    </w:p>
    <w:p w14:paraId="36C3FAE3" w14:textId="77777777" w:rsidR="00BE1F5E" w:rsidRDefault="00BE1F5E" w:rsidP="00BE1F5E">
      <w:pPr>
        <w:keepNext/>
        <w:bidi/>
        <w:ind w:firstLine="720"/>
        <w:jc w:val="both"/>
        <w:rPr>
          <w:rFonts w:cs="David" w:hint="cs"/>
          <w:rtl/>
        </w:rPr>
      </w:pPr>
      <w:r>
        <w:rPr>
          <w:rFonts w:cs="David" w:hint="cs"/>
          <w:rtl/>
        </w:rPr>
        <w:t xml:space="preserve">העבודה שלנו כחברי כנסת </w:t>
      </w:r>
      <w:r>
        <w:rPr>
          <w:rFonts w:cs="David"/>
          <w:rtl/>
        </w:rPr>
        <w:t>–</w:t>
      </w:r>
      <w:r>
        <w:rPr>
          <w:rFonts w:cs="David" w:hint="cs"/>
          <w:rtl/>
        </w:rPr>
        <w:t xml:space="preserve"> שבמידה רבה אנחנו משועבדים, ומשרתים את הציבור </w:t>
      </w:r>
      <w:r>
        <w:rPr>
          <w:rFonts w:cs="David"/>
          <w:rtl/>
        </w:rPr>
        <w:t>–</w:t>
      </w:r>
      <w:r>
        <w:rPr>
          <w:rFonts w:cs="David" w:hint="cs"/>
          <w:rtl/>
        </w:rPr>
        <w:t xml:space="preserve"> מקרינה ישירות על עבודתם של העוזרים </w:t>
      </w:r>
      <w:proofErr w:type="spellStart"/>
      <w:r>
        <w:rPr>
          <w:rFonts w:cs="David" w:hint="cs"/>
          <w:rtl/>
        </w:rPr>
        <w:t>הפרלמנטריים</w:t>
      </w:r>
      <w:proofErr w:type="spellEnd"/>
      <w:r>
        <w:rPr>
          <w:rFonts w:cs="David" w:hint="cs"/>
          <w:rtl/>
        </w:rPr>
        <w:t xml:space="preserve">. עבודתם דומה לעבודתנו. היא לא פחותה מעבודתנו, לפעמים היא אפילו עולה על העבודה שלנו, מפני שהרבה פעמים אנחנו מעבירים לטיפולם מסות של פניות. אני יכולה להגיד באופן אישי, שיש לנו כ-200 פניות ציבור ביום. עבודתו של העוזר </w:t>
      </w:r>
      <w:proofErr w:type="spellStart"/>
      <w:r>
        <w:rPr>
          <w:rFonts w:cs="David" w:hint="cs"/>
          <w:rtl/>
        </w:rPr>
        <w:t>הפרלמנטרי</w:t>
      </w:r>
      <w:proofErr w:type="spellEnd"/>
      <w:r>
        <w:rPr>
          <w:rFonts w:cs="David" w:hint="cs"/>
          <w:rtl/>
        </w:rPr>
        <w:t xml:space="preserve"> לעולם </w:t>
      </w:r>
      <w:proofErr w:type="spellStart"/>
      <w:r>
        <w:rPr>
          <w:rFonts w:cs="David" w:hint="cs"/>
          <w:rtl/>
        </w:rPr>
        <w:t>לעולם</w:t>
      </w:r>
      <w:proofErr w:type="spellEnd"/>
      <w:r>
        <w:rPr>
          <w:rFonts w:cs="David" w:hint="cs"/>
          <w:rtl/>
        </w:rPr>
        <w:t xml:space="preserve"> אינה נגמרת, זה האופי שלה. זה דבר מאד קשה, והם מתוגמלים באופן מאד לא ראוי לכישוריהם ולהיקף עבודתם. והנה כאן אנחנו באים ואומרים שלמרות התגמול הלא הולם ולמרות היקף העבודה העצום, אנחנו באים ומכרסמים גם בתנאים </w:t>
      </w:r>
      <w:proofErr w:type="spellStart"/>
      <w:r>
        <w:rPr>
          <w:rFonts w:cs="David" w:hint="cs"/>
          <w:rtl/>
        </w:rPr>
        <w:t>המאד</w:t>
      </w:r>
      <w:proofErr w:type="spellEnd"/>
      <w:r>
        <w:rPr>
          <w:rFonts w:cs="David" w:hint="cs"/>
          <w:rtl/>
        </w:rPr>
        <w:t xml:space="preserve"> בינוניים שהם זכאים להם בדין. </w:t>
      </w:r>
    </w:p>
    <w:p w14:paraId="177CAF55" w14:textId="77777777" w:rsidR="00BE1F5E" w:rsidRDefault="00BE1F5E" w:rsidP="00BE1F5E">
      <w:pPr>
        <w:keepNext/>
        <w:bidi/>
        <w:ind w:firstLine="720"/>
        <w:jc w:val="both"/>
        <w:rPr>
          <w:rFonts w:cs="David" w:hint="cs"/>
          <w:rtl/>
        </w:rPr>
      </w:pPr>
    </w:p>
    <w:p w14:paraId="255F13B1" w14:textId="77777777" w:rsidR="00BE1F5E" w:rsidRDefault="00BE1F5E" w:rsidP="00BE1F5E">
      <w:pPr>
        <w:keepNext/>
        <w:bidi/>
        <w:ind w:firstLine="720"/>
        <w:jc w:val="both"/>
        <w:rPr>
          <w:rFonts w:cs="David" w:hint="cs"/>
          <w:rtl/>
        </w:rPr>
      </w:pPr>
      <w:r>
        <w:rPr>
          <w:rFonts w:cs="David" w:hint="cs"/>
          <w:rtl/>
        </w:rPr>
        <w:t xml:space="preserve">תראו, אני רוצה לומר: להגיד על העוזרים </w:t>
      </w:r>
      <w:proofErr w:type="spellStart"/>
      <w:r>
        <w:rPr>
          <w:rFonts w:cs="David" w:hint="cs"/>
          <w:rtl/>
        </w:rPr>
        <w:t>הפרלמנטריים</w:t>
      </w:r>
      <w:proofErr w:type="spellEnd"/>
      <w:r>
        <w:rPr>
          <w:rFonts w:cs="David" w:hint="cs"/>
          <w:rtl/>
        </w:rPr>
        <w:t xml:space="preserve"> שהם עובדים רק בימי הכנסת, בשני שלישי ורביעי, זה כאילו להגיד על חברי הכנסת שהם עובדים רק בשני, שלישי ורביעי. הרי אנחנו יודעים כמה העבודה הזאת היא תובענית, וכמה היא רחוקה, לפעמים, ממה שהציבור מדמה לעצמו, וכמה אנחנו עומדים לרשותו של הציבור 24 שעות ביממה, בעבודה שהיא עבודת פרך </w:t>
      </w:r>
      <w:r>
        <w:rPr>
          <w:rFonts w:cs="David"/>
          <w:rtl/>
        </w:rPr>
        <w:t>–</w:t>
      </w:r>
      <w:r>
        <w:rPr>
          <w:rFonts w:cs="David" w:hint="cs"/>
          <w:rtl/>
        </w:rPr>
        <w:t xml:space="preserve"> ורובנו עבדנו בעיסוקים אחרים לפני שהגענו לכאן, ואני לא חושבת שיש כאן חבר כנסת אחד שעסק במשהו אחר לפני שהוא הגיע לכנסת,  שיגיד שהוא עבד יותר קשה בעבר ממה שהוא עובד היום. העבודה הקשה הזאת היא גם עבודתם של העוזרים </w:t>
      </w:r>
      <w:proofErr w:type="spellStart"/>
      <w:r>
        <w:rPr>
          <w:rFonts w:cs="David" w:hint="cs"/>
          <w:rtl/>
        </w:rPr>
        <w:t>הפרלמנטריים</w:t>
      </w:r>
      <w:proofErr w:type="spellEnd"/>
      <w:r>
        <w:rPr>
          <w:rFonts w:cs="David" w:hint="cs"/>
          <w:rtl/>
        </w:rPr>
        <w:t xml:space="preserve"> והם עובדים כל הזמן.</w:t>
      </w:r>
    </w:p>
    <w:p w14:paraId="4B832F89" w14:textId="77777777" w:rsidR="00BE1F5E" w:rsidRDefault="00BE1F5E" w:rsidP="00BE1F5E">
      <w:pPr>
        <w:keepNext/>
        <w:bidi/>
        <w:ind w:firstLine="720"/>
        <w:jc w:val="both"/>
        <w:rPr>
          <w:rFonts w:cs="David" w:hint="cs"/>
          <w:rtl/>
        </w:rPr>
      </w:pPr>
    </w:p>
    <w:p w14:paraId="02C38A7E" w14:textId="77777777" w:rsidR="00BE1F5E" w:rsidRDefault="00BE1F5E" w:rsidP="00BE1F5E">
      <w:pPr>
        <w:keepNext/>
        <w:bidi/>
        <w:ind w:firstLine="720"/>
        <w:jc w:val="both"/>
        <w:rPr>
          <w:rFonts w:cs="David" w:hint="cs"/>
          <w:rtl/>
        </w:rPr>
      </w:pPr>
      <w:proofErr w:type="spellStart"/>
      <w:r>
        <w:rPr>
          <w:rFonts w:cs="David" w:hint="cs"/>
          <w:rtl/>
        </w:rPr>
        <w:t>כשאשה</w:t>
      </w:r>
      <w:proofErr w:type="spellEnd"/>
      <w:r>
        <w:rPr>
          <w:rFonts w:cs="David" w:hint="cs"/>
          <w:rtl/>
        </w:rPr>
        <w:t xml:space="preserve"> מוכה נמלטת מביתה ולא יודעת איך להגיע למעון, ומתקשרת למיכל בירן, מיכל לא תסגור את הטלפון כי נגמרו שלושה ימי עבודת כנסת, או כי הגיעה השעה עשר בערב. וכשעובדים מתבצרים במפעל ומתקשרים לעמית, הוא לא יסגור את הטלפון ולא יענה להם. אנחנו כל הזמן עומדים לרשותו של הציבור, ואנחנו צריכים לתגמל את העוזרים שלנו במידה סבירה והגיונית. </w:t>
      </w:r>
    </w:p>
    <w:p w14:paraId="22A4B095" w14:textId="77777777" w:rsidR="00BE1F5E" w:rsidRDefault="00BE1F5E" w:rsidP="00BE1F5E">
      <w:pPr>
        <w:keepNext/>
        <w:bidi/>
        <w:ind w:firstLine="720"/>
        <w:jc w:val="both"/>
        <w:rPr>
          <w:rFonts w:cs="David" w:hint="cs"/>
          <w:rtl/>
        </w:rPr>
      </w:pPr>
    </w:p>
    <w:p w14:paraId="23170F70" w14:textId="77777777" w:rsidR="00BE1F5E" w:rsidRDefault="00BE1F5E" w:rsidP="00BE1F5E">
      <w:pPr>
        <w:keepNext/>
        <w:bidi/>
        <w:ind w:firstLine="720"/>
        <w:jc w:val="both"/>
        <w:rPr>
          <w:rFonts w:cs="David" w:hint="cs"/>
          <w:rtl/>
        </w:rPr>
      </w:pPr>
      <w:r>
        <w:rPr>
          <w:rFonts w:cs="David" w:hint="cs"/>
          <w:rtl/>
        </w:rPr>
        <w:t xml:space="preserve">אני רוצה לומר עוד דבר: זה לא מספיק. אני מודה, כל הטענות נכונות. אנחנו לא מצליחים להתגבר על מסות העבודה בעזרת שני עוזרים </w:t>
      </w:r>
      <w:proofErr w:type="spellStart"/>
      <w:r>
        <w:rPr>
          <w:rFonts w:cs="David" w:hint="cs"/>
          <w:rtl/>
        </w:rPr>
        <w:t>פרלמנטריים</w:t>
      </w:r>
      <w:proofErr w:type="spellEnd"/>
      <w:r>
        <w:rPr>
          <w:rFonts w:cs="David" w:hint="cs"/>
          <w:rtl/>
        </w:rPr>
        <w:t xml:space="preserve">, זה נכון. זה נכון, הטענות האלה נכונות. אבל לא יכול להיות שמי שישלם את המחיר יהיו האנשים האלה, שעובדים אצלנו, שאנחנו המעסיקים שלהם. לא יכול להיות שהם ישלמו את מחיר הכשלים ואת מחיר העומס שאנחנו חווים כחברי כנסת. בשום דרך הפתרון להיקף העבודה העצום שלנו הוא לא ניצול העובדים </w:t>
      </w:r>
      <w:proofErr w:type="spellStart"/>
      <w:r>
        <w:rPr>
          <w:rFonts w:cs="David" w:hint="cs"/>
          <w:rtl/>
        </w:rPr>
        <w:t>הפרלמנטריים</w:t>
      </w:r>
      <w:proofErr w:type="spellEnd"/>
      <w:r>
        <w:rPr>
          <w:rFonts w:cs="David" w:hint="cs"/>
          <w:rtl/>
        </w:rPr>
        <w:t xml:space="preserve"> שלנו. ואני יודעת גם שחברי כנסת אומרים לי: אבל העובד </w:t>
      </w:r>
      <w:proofErr w:type="spellStart"/>
      <w:r>
        <w:rPr>
          <w:rFonts w:cs="David" w:hint="cs"/>
          <w:rtl/>
        </w:rPr>
        <w:t>הפרלמנטרי</w:t>
      </w:r>
      <w:proofErr w:type="spellEnd"/>
      <w:r>
        <w:rPr>
          <w:rFonts w:cs="David" w:hint="cs"/>
          <w:rtl/>
        </w:rPr>
        <w:t xml:space="preserve"> שלי עושה עוד דברים. הוא גם פעיל פה, והוא גם כאן, והוא גם לומד לתואר שני </w:t>
      </w:r>
      <w:r>
        <w:rPr>
          <w:rFonts w:cs="David"/>
          <w:rtl/>
        </w:rPr>
        <w:t>–</w:t>
      </w:r>
      <w:r>
        <w:rPr>
          <w:rFonts w:cs="David" w:hint="cs"/>
          <w:rtl/>
        </w:rPr>
        <w:t xml:space="preserve"> גם אנשים שעובדים בעבודות רגילות, אחרות, לא כל חייהם משועבדים מהבוקר עד הערב לעולם העבודה, ויש להם זכות גם, אולי, להשלים תואר שני, וגם אולי להתנדב באיזה מקום, וגם אולי להיות חברים בוועד. העובדה שהם עושים עוד משהו לא מאפשרת לנו לנצל אותם. אני חושבת שאנחנו צריכים להסיר את הדבר הזה מסדר היום. אני בטוחה שאל חלק מחברי הכנסת שיושבים כאן, לו </w:t>
      </w:r>
      <w:r>
        <w:rPr>
          <w:rFonts w:cs="David"/>
          <w:rtl/>
        </w:rPr>
        <w:t>–</w:t>
      </w:r>
      <w:r>
        <w:rPr>
          <w:rFonts w:cs="David" w:hint="cs"/>
          <w:rtl/>
        </w:rPr>
        <w:t xml:space="preserve"> אדוני היושב ראש, אני מבקשת את עזרתך.</w:t>
      </w:r>
    </w:p>
    <w:p w14:paraId="46B7F4DC" w14:textId="77777777" w:rsidR="00BE1F5E" w:rsidRDefault="00BE1F5E" w:rsidP="00BE1F5E">
      <w:pPr>
        <w:keepNext/>
        <w:bidi/>
        <w:jc w:val="both"/>
        <w:rPr>
          <w:rFonts w:cs="David" w:hint="cs"/>
          <w:rtl/>
        </w:rPr>
      </w:pPr>
    </w:p>
    <w:p w14:paraId="1A39661B" w14:textId="77777777" w:rsidR="00BE1F5E" w:rsidRPr="003C23D3" w:rsidRDefault="00BE1F5E" w:rsidP="00BE1F5E">
      <w:pPr>
        <w:keepNext/>
        <w:bidi/>
        <w:jc w:val="both"/>
        <w:rPr>
          <w:rFonts w:cs="David" w:hint="cs"/>
          <w:u w:val="single"/>
          <w:rtl/>
        </w:rPr>
      </w:pPr>
      <w:r w:rsidRPr="003C23D3">
        <w:rPr>
          <w:rFonts w:cs="David" w:hint="cs"/>
          <w:u w:val="single"/>
          <w:rtl/>
        </w:rPr>
        <w:t xml:space="preserve">היו"ר יריב </w:t>
      </w:r>
      <w:proofErr w:type="spellStart"/>
      <w:r w:rsidRPr="003C23D3">
        <w:rPr>
          <w:rFonts w:cs="David" w:hint="cs"/>
          <w:u w:val="single"/>
          <w:rtl/>
        </w:rPr>
        <w:t>לוין</w:t>
      </w:r>
      <w:proofErr w:type="spellEnd"/>
      <w:r w:rsidRPr="003C23D3">
        <w:rPr>
          <w:rFonts w:cs="David" w:hint="cs"/>
          <w:u w:val="single"/>
          <w:rtl/>
        </w:rPr>
        <w:t>:</w:t>
      </w:r>
    </w:p>
    <w:p w14:paraId="270EC68B" w14:textId="77777777" w:rsidR="00BE1F5E" w:rsidRDefault="00BE1F5E" w:rsidP="00BE1F5E">
      <w:pPr>
        <w:keepNext/>
        <w:bidi/>
        <w:jc w:val="both"/>
        <w:rPr>
          <w:rFonts w:cs="David" w:hint="cs"/>
          <w:rtl/>
        </w:rPr>
      </w:pPr>
    </w:p>
    <w:p w14:paraId="7CE386D4" w14:textId="77777777" w:rsidR="00BE1F5E" w:rsidRDefault="00BE1F5E" w:rsidP="00BE1F5E">
      <w:pPr>
        <w:keepNext/>
        <w:bidi/>
        <w:jc w:val="both"/>
        <w:rPr>
          <w:rFonts w:cs="David" w:hint="cs"/>
          <w:rtl/>
        </w:rPr>
      </w:pPr>
      <w:r>
        <w:rPr>
          <w:rFonts w:cs="David" w:hint="cs"/>
          <w:rtl/>
        </w:rPr>
        <w:tab/>
        <w:t>רבותיי, אני מבקש. אי אפשר. פשוט אי אפשר.</w:t>
      </w:r>
    </w:p>
    <w:p w14:paraId="3FB86608" w14:textId="77777777" w:rsidR="00BE1F5E" w:rsidRDefault="00BE1F5E" w:rsidP="00BE1F5E">
      <w:pPr>
        <w:keepNext/>
        <w:bidi/>
        <w:jc w:val="both"/>
        <w:rPr>
          <w:rFonts w:cs="David" w:hint="cs"/>
          <w:rtl/>
        </w:rPr>
      </w:pPr>
    </w:p>
    <w:p w14:paraId="202F13DB" w14:textId="77777777" w:rsidR="00BE1F5E" w:rsidRPr="006816F8" w:rsidRDefault="00BE1F5E" w:rsidP="00BE1F5E">
      <w:pPr>
        <w:keepNext/>
        <w:bidi/>
        <w:jc w:val="both"/>
        <w:rPr>
          <w:rFonts w:cs="David" w:hint="cs"/>
          <w:u w:val="single"/>
          <w:rtl/>
        </w:rPr>
      </w:pPr>
      <w:r w:rsidRPr="006816F8">
        <w:rPr>
          <w:rFonts w:cs="David" w:hint="cs"/>
          <w:u w:val="single"/>
          <w:rtl/>
        </w:rPr>
        <w:t>יושבת ראש ועדת האתיקה שלי יחימוביץ:</w:t>
      </w:r>
    </w:p>
    <w:p w14:paraId="49196EF5" w14:textId="77777777" w:rsidR="00BE1F5E" w:rsidRDefault="00BE1F5E" w:rsidP="00BE1F5E">
      <w:pPr>
        <w:keepNext/>
        <w:bidi/>
        <w:jc w:val="both"/>
        <w:rPr>
          <w:rFonts w:cs="David" w:hint="cs"/>
          <w:rtl/>
        </w:rPr>
      </w:pPr>
    </w:p>
    <w:p w14:paraId="6FC281E5" w14:textId="77777777" w:rsidR="00BE1F5E" w:rsidRDefault="00BE1F5E" w:rsidP="00BE1F5E">
      <w:pPr>
        <w:keepNext/>
        <w:bidi/>
        <w:jc w:val="both"/>
        <w:rPr>
          <w:rFonts w:cs="David" w:hint="cs"/>
          <w:rtl/>
        </w:rPr>
      </w:pPr>
      <w:r>
        <w:rPr>
          <w:rFonts w:cs="David" w:hint="cs"/>
          <w:rtl/>
        </w:rPr>
        <w:tab/>
        <w:t xml:space="preserve">אני בטוחה שלו, סתם, היו מגיעים אלינו, אל לפחות מקצתנו, מי שמתעסק בעולם העבודה פה </w:t>
      </w:r>
      <w:r>
        <w:rPr>
          <w:rFonts w:cs="David"/>
          <w:rtl/>
        </w:rPr>
        <w:t>–</w:t>
      </w:r>
      <w:r>
        <w:rPr>
          <w:rFonts w:cs="David" w:hint="cs"/>
          <w:rtl/>
        </w:rPr>
        <w:t xml:space="preserve"> וחלקנו מתעסקים בעולם העבודה ובהגנה על עובדים ובחקיקת עבודה </w:t>
      </w:r>
      <w:r>
        <w:rPr>
          <w:rFonts w:cs="David"/>
          <w:rtl/>
        </w:rPr>
        <w:t>–</w:t>
      </w:r>
      <w:r>
        <w:rPr>
          <w:rFonts w:cs="David" w:hint="cs"/>
          <w:rtl/>
        </w:rPr>
        <w:t xml:space="preserve"> נגיד שהיו מגיעים אלינו איזה מעון חוסים, שיש בו רק שתי משרות של פיזיותרפיסטיות, והיו מספרים לנו שכדי לפתור את המצוקה הקשה ואת מצוקת החוסים, לקחו את שתי המשרות של הפיזיותרפיסטיות, חילקו אותן לשלוש, ואותן שלוש עובדות סביב השעון, אבל מקבלות פחות משכר מינימום </w:t>
      </w:r>
      <w:r>
        <w:rPr>
          <w:rFonts w:cs="David"/>
          <w:rtl/>
        </w:rPr>
        <w:t>–</w:t>
      </w:r>
      <w:r>
        <w:rPr>
          <w:rFonts w:cs="David" w:hint="cs"/>
          <w:rtl/>
        </w:rPr>
        <w:t xml:space="preserve"> היינו נזעקים, היינו מבקשים דיון מהיר לאלתר. אני מבקשת להחיל את אותם סטנדרטים מוסריים גם על עצמנו, כמעסיקים. ואני מציעה, כדי להיות פרקטית, קודם כל לקבל החלטה שפיצול המשרות ייפסק, שנית, כדי חלילה לא לפגוע בעוזרים </w:t>
      </w:r>
      <w:proofErr w:type="spellStart"/>
      <w:r>
        <w:rPr>
          <w:rFonts w:cs="David" w:hint="cs"/>
          <w:rtl/>
        </w:rPr>
        <w:t>פרלמנטריים</w:t>
      </w:r>
      <w:proofErr w:type="spellEnd"/>
      <w:r>
        <w:rPr>
          <w:rFonts w:cs="David" w:hint="cs"/>
          <w:rtl/>
        </w:rPr>
        <w:t xml:space="preserve"> שמועסקים היום יחד עם שניים נוספים, או </w:t>
      </w:r>
      <w:r>
        <w:rPr>
          <w:rFonts w:cs="David"/>
          <w:rtl/>
        </w:rPr>
        <w:t>–</w:t>
      </w:r>
      <w:r>
        <w:rPr>
          <w:rFonts w:cs="David" w:hint="cs"/>
          <w:rtl/>
        </w:rPr>
        <w:t xml:space="preserve"> כבר שמעתי שיש גם פיצול לארבעה </w:t>
      </w:r>
      <w:r>
        <w:rPr>
          <w:rFonts w:cs="David"/>
          <w:rtl/>
        </w:rPr>
        <w:t>–</w:t>
      </w:r>
      <w:r>
        <w:rPr>
          <w:rFonts w:cs="David" w:hint="cs"/>
          <w:rtl/>
        </w:rPr>
        <w:t xml:space="preserve"> לא לפגוע בהם, ולאפשר, כמו בהוראת מעבר בחקיקה, לאפשר לאותם עוזרים </w:t>
      </w:r>
      <w:proofErr w:type="spellStart"/>
      <w:r>
        <w:rPr>
          <w:rFonts w:cs="David" w:hint="cs"/>
          <w:rtl/>
        </w:rPr>
        <w:t>פרלמנטריים</w:t>
      </w:r>
      <w:proofErr w:type="spellEnd"/>
      <w:r>
        <w:rPr>
          <w:rFonts w:cs="David" w:hint="cs"/>
          <w:rtl/>
        </w:rPr>
        <w:t xml:space="preserve"> להמשיך ולעבוד בפיצול, אבל ברגע שאחד מהם יעזוב מטעמיו הוא, לא יועסק עוזר </w:t>
      </w:r>
      <w:proofErr w:type="spellStart"/>
      <w:r>
        <w:rPr>
          <w:rFonts w:cs="David" w:hint="cs"/>
          <w:rtl/>
        </w:rPr>
        <w:t>פרלמנטרי</w:t>
      </w:r>
      <w:proofErr w:type="spellEnd"/>
      <w:r>
        <w:rPr>
          <w:rFonts w:cs="David" w:hint="cs"/>
          <w:rtl/>
        </w:rPr>
        <w:t xml:space="preserve"> נוסף. כך אנחנו לא נפגע באיש. זה נראה לי קריטי - - -</w:t>
      </w:r>
    </w:p>
    <w:p w14:paraId="13FE26AE" w14:textId="77777777" w:rsidR="00BE1F5E" w:rsidRDefault="00BE1F5E" w:rsidP="00BE1F5E">
      <w:pPr>
        <w:keepNext/>
        <w:bidi/>
        <w:jc w:val="both"/>
        <w:rPr>
          <w:rFonts w:cs="David" w:hint="cs"/>
          <w:rtl/>
        </w:rPr>
      </w:pPr>
    </w:p>
    <w:p w14:paraId="181E97B0" w14:textId="77777777" w:rsidR="00BE1F5E" w:rsidRPr="00513BF9" w:rsidRDefault="00BE1F5E" w:rsidP="00BE1F5E">
      <w:pPr>
        <w:keepNext/>
        <w:bidi/>
        <w:jc w:val="both"/>
        <w:rPr>
          <w:rFonts w:cs="David" w:hint="cs"/>
          <w:u w:val="single"/>
          <w:rtl/>
        </w:rPr>
      </w:pPr>
      <w:r w:rsidRPr="00513BF9">
        <w:rPr>
          <w:rFonts w:cs="David" w:hint="cs"/>
          <w:u w:val="single"/>
          <w:rtl/>
        </w:rPr>
        <w:t>כרמל שאמה:</w:t>
      </w:r>
    </w:p>
    <w:p w14:paraId="68ADF06F" w14:textId="77777777" w:rsidR="00BE1F5E" w:rsidRDefault="00BE1F5E" w:rsidP="00BE1F5E">
      <w:pPr>
        <w:keepNext/>
        <w:bidi/>
        <w:jc w:val="both"/>
        <w:rPr>
          <w:rFonts w:cs="David" w:hint="cs"/>
          <w:rtl/>
        </w:rPr>
      </w:pPr>
    </w:p>
    <w:p w14:paraId="73EDC6AF" w14:textId="77777777" w:rsidR="00BE1F5E" w:rsidRDefault="00BE1F5E" w:rsidP="00BE1F5E">
      <w:pPr>
        <w:keepNext/>
        <w:bidi/>
        <w:jc w:val="both"/>
        <w:rPr>
          <w:rFonts w:cs="David" w:hint="cs"/>
          <w:rtl/>
        </w:rPr>
      </w:pPr>
      <w:r>
        <w:rPr>
          <w:rFonts w:cs="David" w:hint="cs"/>
          <w:rtl/>
        </w:rPr>
        <w:tab/>
        <w:t>אבל את כן פוגעת, שלי. את כן פוגעת. כי אם אחד אמור להתחלף, ואז חסרה פונקציה מסוימת, והשניים הנותרים יש לכל אחד פונקציה ייחודית, צריך אולי להחליף גם אותם. זה שרשור של דברים.</w:t>
      </w:r>
    </w:p>
    <w:p w14:paraId="03EC2B27" w14:textId="77777777" w:rsidR="00BE1F5E" w:rsidRDefault="00BE1F5E" w:rsidP="00BE1F5E">
      <w:pPr>
        <w:keepNext/>
        <w:bidi/>
        <w:jc w:val="both"/>
        <w:rPr>
          <w:rFonts w:cs="David" w:hint="cs"/>
          <w:rtl/>
        </w:rPr>
      </w:pPr>
    </w:p>
    <w:p w14:paraId="16402926" w14:textId="77777777" w:rsidR="00BE1F5E" w:rsidRPr="00360DF2" w:rsidRDefault="00BE1F5E" w:rsidP="00BE1F5E">
      <w:pPr>
        <w:keepNext/>
        <w:bidi/>
        <w:jc w:val="both"/>
        <w:rPr>
          <w:rFonts w:cs="David" w:hint="cs"/>
          <w:u w:val="single"/>
          <w:rtl/>
        </w:rPr>
      </w:pPr>
      <w:r w:rsidRPr="00360DF2">
        <w:rPr>
          <w:rFonts w:cs="David" w:hint="cs"/>
          <w:u w:val="single"/>
          <w:rtl/>
        </w:rPr>
        <w:t>קריאה:</w:t>
      </w:r>
      <w:r w:rsidRPr="00360DF2">
        <w:rPr>
          <w:rFonts w:cs="David" w:hint="cs"/>
          <w:u w:val="single"/>
          <w:rtl/>
        </w:rPr>
        <w:tab/>
      </w:r>
    </w:p>
    <w:p w14:paraId="36775033" w14:textId="77777777" w:rsidR="00BE1F5E" w:rsidRDefault="00BE1F5E" w:rsidP="00BE1F5E">
      <w:pPr>
        <w:keepNext/>
        <w:bidi/>
        <w:jc w:val="both"/>
        <w:rPr>
          <w:rFonts w:cs="David" w:hint="cs"/>
          <w:rtl/>
        </w:rPr>
      </w:pPr>
    </w:p>
    <w:p w14:paraId="1A4C939D" w14:textId="77777777" w:rsidR="00BE1F5E" w:rsidRDefault="00BE1F5E" w:rsidP="00BE1F5E">
      <w:pPr>
        <w:keepNext/>
        <w:bidi/>
        <w:jc w:val="both"/>
        <w:rPr>
          <w:rFonts w:cs="David" w:hint="cs"/>
          <w:rtl/>
        </w:rPr>
      </w:pPr>
      <w:r>
        <w:rPr>
          <w:rFonts w:cs="David" w:hint="cs"/>
          <w:rtl/>
        </w:rPr>
        <w:tab/>
        <w:t>- - -</w:t>
      </w:r>
    </w:p>
    <w:p w14:paraId="06C7B4C5" w14:textId="77777777" w:rsidR="00BE1F5E" w:rsidRDefault="00BE1F5E" w:rsidP="00BE1F5E">
      <w:pPr>
        <w:keepNext/>
        <w:bidi/>
        <w:jc w:val="both"/>
        <w:rPr>
          <w:rFonts w:cs="David" w:hint="cs"/>
          <w:rtl/>
        </w:rPr>
      </w:pPr>
    </w:p>
    <w:p w14:paraId="366EAF07" w14:textId="77777777" w:rsidR="00BE1F5E" w:rsidRPr="006816F8" w:rsidRDefault="00BE1F5E" w:rsidP="00BE1F5E">
      <w:pPr>
        <w:keepNext/>
        <w:bidi/>
        <w:jc w:val="both"/>
        <w:rPr>
          <w:rFonts w:cs="David" w:hint="cs"/>
          <w:u w:val="single"/>
          <w:rtl/>
        </w:rPr>
      </w:pPr>
      <w:r w:rsidRPr="006816F8">
        <w:rPr>
          <w:rFonts w:cs="David" w:hint="cs"/>
          <w:u w:val="single"/>
          <w:rtl/>
        </w:rPr>
        <w:t>יושבת ראש ועדת האתיקה שלי יחימוביץ:</w:t>
      </w:r>
    </w:p>
    <w:p w14:paraId="4F3D61A1" w14:textId="77777777" w:rsidR="00BE1F5E" w:rsidRDefault="00BE1F5E" w:rsidP="00BE1F5E">
      <w:pPr>
        <w:keepNext/>
        <w:bidi/>
        <w:jc w:val="both"/>
        <w:rPr>
          <w:rFonts w:cs="David" w:hint="cs"/>
          <w:rtl/>
        </w:rPr>
      </w:pPr>
    </w:p>
    <w:p w14:paraId="00D73F46" w14:textId="77777777" w:rsidR="00BE1F5E" w:rsidRDefault="00BE1F5E" w:rsidP="00BE1F5E">
      <w:pPr>
        <w:keepNext/>
        <w:bidi/>
        <w:jc w:val="both"/>
        <w:rPr>
          <w:rFonts w:cs="David" w:hint="cs"/>
          <w:rtl/>
        </w:rPr>
      </w:pPr>
      <w:r>
        <w:rPr>
          <w:rFonts w:cs="David" w:hint="cs"/>
          <w:rtl/>
        </w:rPr>
        <w:tab/>
        <w:t>אני מציעה את ההצעות שלי, אתם תציעו את ההצעות שלכם.</w:t>
      </w:r>
    </w:p>
    <w:p w14:paraId="5CA3157A" w14:textId="77777777" w:rsidR="00BE1F5E" w:rsidRDefault="00BE1F5E" w:rsidP="00BE1F5E">
      <w:pPr>
        <w:keepNext/>
        <w:bidi/>
        <w:jc w:val="both"/>
        <w:rPr>
          <w:rFonts w:cs="David" w:hint="cs"/>
          <w:rtl/>
        </w:rPr>
      </w:pPr>
      <w:r>
        <w:rPr>
          <w:rFonts w:cs="David" w:hint="cs"/>
          <w:rtl/>
        </w:rPr>
        <w:tab/>
      </w:r>
    </w:p>
    <w:p w14:paraId="777BDA3C" w14:textId="77777777" w:rsidR="00BE1F5E" w:rsidRPr="00513BF9" w:rsidRDefault="00BE1F5E" w:rsidP="00BE1F5E">
      <w:pPr>
        <w:keepNext/>
        <w:bidi/>
        <w:jc w:val="both"/>
        <w:rPr>
          <w:rFonts w:cs="David" w:hint="cs"/>
          <w:u w:val="single"/>
          <w:rtl/>
        </w:rPr>
      </w:pPr>
      <w:r w:rsidRPr="00513BF9">
        <w:rPr>
          <w:rFonts w:cs="David" w:hint="cs"/>
          <w:u w:val="single"/>
          <w:rtl/>
        </w:rPr>
        <w:t>כרמל שאמה:</w:t>
      </w:r>
    </w:p>
    <w:p w14:paraId="65703132" w14:textId="77777777" w:rsidR="00BE1F5E" w:rsidRDefault="00BE1F5E" w:rsidP="00BE1F5E">
      <w:pPr>
        <w:keepNext/>
        <w:bidi/>
        <w:jc w:val="both"/>
        <w:rPr>
          <w:rFonts w:cs="David" w:hint="cs"/>
          <w:rtl/>
        </w:rPr>
      </w:pPr>
    </w:p>
    <w:p w14:paraId="1C1C3FAE" w14:textId="77777777" w:rsidR="00BE1F5E" w:rsidRDefault="00BE1F5E" w:rsidP="00BE1F5E">
      <w:pPr>
        <w:keepNext/>
        <w:bidi/>
        <w:jc w:val="both"/>
        <w:rPr>
          <w:rFonts w:cs="David" w:hint="cs"/>
          <w:rtl/>
        </w:rPr>
      </w:pPr>
      <w:r>
        <w:rPr>
          <w:rFonts w:cs="David" w:hint="cs"/>
          <w:rtl/>
        </w:rPr>
        <w:tab/>
        <w:t>לא - -</w:t>
      </w:r>
    </w:p>
    <w:p w14:paraId="02C3BB00" w14:textId="77777777" w:rsidR="00BE1F5E" w:rsidRDefault="00BE1F5E" w:rsidP="00BE1F5E">
      <w:pPr>
        <w:keepNext/>
        <w:bidi/>
        <w:jc w:val="both"/>
        <w:rPr>
          <w:rFonts w:cs="David" w:hint="cs"/>
          <w:rtl/>
        </w:rPr>
      </w:pPr>
    </w:p>
    <w:p w14:paraId="29E998BD" w14:textId="77777777" w:rsidR="00BE1F5E" w:rsidRPr="006816F8" w:rsidRDefault="00BE1F5E" w:rsidP="00BE1F5E">
      <w:pPr>
        <w:keepNext/>
        <w:bidi/>
        <w:jc w:val="both"/>
        <w:rPr>
          <w:rFonts w:cs="David" w:hint="cs"/>
          <w:u w:val="single"/>
          <w:rtl/>
        </w:rPr>
      </w:pPr>
      <w:r>
        <w:rPr>
          <w:rFonts w:cs="David" w:hint="cs"/>
          <w:rtl/>
        </w:rPr>
        <w:t xml:space="preserve"> </w:t>
      </w:r>
      <w:r w:rsidRPr="006816F8">
        <w:rPr>
          <w:rFonts w:cs="David" w:hint="cs"/>
          <w:u w:val="single"/>
          <w:rtl/>
        </w:rPr>
        <w:t>יושבת ראש ועדת האתיקה שלי יחימוביץ:</w:t>
      </w:r>
    </w:p>
    <w:p w14:paraId="019544D0" w14:textId="77777777" w:rsidR="00BE1F5E" w:rsidRDefault="00BE1F5E" w:rsidP="00BE1F5E">
      <w:pPr>
        <w:keepNext/>
        <w:bidi/>
        <w:jc w:val="both"/>
        <w:rPr>
          <w:rFonts w:cs="David" w:hint="cs"/>
          <w:rtl/>
        </w:rPr>
      </w:pPr>
    </w:p>
    <w:p w14:paraId="567D81E1" w14:textId="77777777" w:rsidR="00BE1F5E" w:rsidRDefault="00BE1F5E" w:rsidP="00BE1F5E">
      <w:pPr>
        <w:keepNext/>
        <w:bidi/>
        <w:jc w:val="both"/>
        <w:rPr>
          <w:rFonts w:cs="David" w:hint="cs"/>
          <w:rtl/>
        </w:rPr>
      </w:pPr>
      <w:r>
        <w:rPr>
          <w:rFonts w:cs="David" w:hint="cs"/>
          <w:rtl/>
        </w:rPr>
        <w:tab/>
        <w:t>תן לי לסיים.</w:t>
      </w:r>
    </w:p>
    <w:p w14:paraId="27EC75EC" w14:textId="77777777" w:rsidR="00BE1F5E" w:rsidRDefault="00BE1F5E" w:rsidP="00BE1F5E">
      <w:pPr>
        <w:keepNext/>
        <w:bidi/>
        <w:jc w:val="both"/>
        <w:rPr>
          <w:rFonts w:cs="David" w:hint="cs"/>
          <w:rtl/>
        </w:rPr>
      </w:pPr>
    </w:p>
    <w:p w14:paraId="3574B43B" w14:textId="77777777" w:rsidR="00BE1F5E" w:rsidRPr="00513BF9" w:rsidRDefault="00BE1F5E" w:rsidP="00BE1F5E">
      <w:pPr>
        <w:keepNext/>
        <w:bidi/>
        <w:jc w:val="both"/>
        <w:rPr>
          <w:rFonts w:cs="David" w:hint="cs"/>
          <w:u w:val="single"/>
          <w:rtl/>
        </w:rPr>
      </w:pPr>
      <w:r w:rsidRPr="00513BF9">
        <w:rPr>
          <w:rFonts w:cs="David" w:hint="cs"/>
          <w:u w:val="single"/>
          <w:rtl/>
        </w:rPr>
        <w:t>כרמל שאמה:</w:t>
      </w:r>
    </w:p>
    <w:p w14:paraId="5932F893" w14:textId="77777777" w:rsidR="00BE1F5E" w:rsidRDefault="00BE1F5E" w:rsidP="00BE1F5E">
      <w:pPr>
        <w:keepNext/>
        <w:bidi/>
        <w:jc w:val="both"/>
        <w:rPr>
          <w:rFonts w:cs="David" w:hint="cs"/>
          <w:rtl/>
        </w:rPr>
      </w:pPr>
    </w:p>
    <w:p w14:paraId="137701A3" w14:textId="77777777" w:rsidR="00BE1F5E" w:rsidRDefault="00BE1F5E" w:rsidP="00BE1F5E">
      <w:pPr>
        <w:keepNext/>
        <w:bidi/>
        <w:jc w:val="both"/>
        <w:rPr>
          <w:rFonts w:cs="David" w:hint="cs"/>
          <w:rtl/>
        </w:rPr>
      </w:pPr>
      <w:r>
        <w:rPr>
          <w:rFonts w:cs="David" w:hint="cs"/>
          <w:rtl/>
        </w:rPr>
        <w:tab/>
        <w:t xml:space="preserve">לא, גם ברוח הדברים שלך. </w:t>
      </w:r>
    </w:p>
    <w:p w14:paraId="578682B6" w14:textId="77777777" w:rsidR="00BE1F5E" w:rsidRDefault="00BE1F5E" w:rsidP="00BE1F5E">
      <w:pPr>
        <w:keepNext/>
        <w:bidi/>
        <w:jc w:val="both"/>
        <w:rPr>
          <w:rFonts w:cs="David" w:hint="cs"/>
          <w:rtl/>
        </w:rPr>
      </w:pPr>
    </w:p>
    <w:p w14:paraId="5E51584E" w14:textId="77777777" w:rsidR="00BE1F5E" w:rsidRPr="006816F8" w:rsidRDefault="00BE1F5E" w:rsidP="00BE1F5E">
      <w:pPr>
        <w:keepNext/>
        <w:bidi/>
        <w:jc w:val="both"/>
        <w:rPr>
          <w:rFonts w:cs="David" w:hint="cs"/>
          <w:u w:val="single"/>
          <w:rtl/>
        </w:rPr>
      </w:pPr>
      <w:r w:rsidRPr="006816F8">
        <w:rPr>
          <w:rFonts w:cs="David" w:hint="cs"/>
          <w:u w:val="single"/>
          <w:rtl/>
        </w:rPr>
        <w:t>יושבת ראש ועדת האתיקה שלי יחימוביץ:</w:t>
      </w:r>
    </w:p>
    <w:p w14:paraId="71B5A085" w14:textId="77777777" w:rsidR="00BE1F5E" w:rsidRDefault="00BE1F5E" w:rsidP="00BE1F5E">
      <w:pPr>
        <w:keepNext/>
        <w:bidi/>
        <w:jc w:val="both"/>
        <w:rPr>
          <w:rFonts w:cs="David" w:hint="cs"/>
          <w:rtl/>
        </w:rPr>
      </w:pPr>
    </w:p>
    <w:p w14:paraId="5FDBF5A4" w14:textId="77777777" w:rsidR="00BE1F5E" w:rsidRDefault="00BE1F5E" w:rsidP="00BE1F5E">
      <w:pPr>
        <w:keepNext/>
        <w:bidi/>
        <w:jc w:val="both"/>
        <w:rPr>
          <w:rFonts w:cs="David" w:hint="cs"/>
          <w:rtl/>
        </w:rPr>
      </w:pPr>
      <w:r>
        <w:rPr>
          <w:rFonts w:cs="David" w:hint="cs"/>
          <w:rtl/>
        </w:rPr>
        <w:tab/>
        <w:t xml:space="preserve">תסלחו לי, באמת. יש פונקציות רבות שהעוזרים </w:t>
      </w:r>
      <w:proofErr w:type="spellStart"/>
      <w:r>
        <w:rPr>
          <w:rFonts w:cs="David" w:hint="cs"/>
          <w:rtl/>
        </w:rPr>
        <w:t>הפרלמנטריים</w:t>
      </w:r>
      <w:proofErr w:type="spellEnd"/>
      <w:r>
        <w:rPr>
          <w:rFonts w:cs="David" w:hint="cs"/>
          <w:rtl/>
        </w:rPr>
        <w:t xml:space="preserve"> שלנו צריכים למלא, ויש לנו אילוץ, ששני העוזרים </w:t>
      </w:r>
      <w:proofErr w:type="spellStart"/>
      <w:r>
        <w:rPr>
          <w:rFonts w:cs="David" w:hint="cs"/>
          <w:rtl/>
        </w:rPr>
        <w:t>הפרלמנטריים</w:t>
      </w:r>
      <w:proofErr w:type="spellEnd"/>
      <w:r>
        <w:rPr>
          <w:rFonts w:cs="David" w:hint="cs"/>
          <w:rtl/>
        </w:rPr>
        <w:t xml:space="preserve"> שלנו יוכלו למלא את כל הפונקציות שמוטלות עלינו כחברי כנסת. זה בדיוק כמו שאני אין לי הסמכה משפטית - - -</w:t>
      </w:r>
    </w:p>
    <w:p w14:paraId="146B8101" w14:textId="77777777" w:rsidR="00BE1F5E" w:rsidRDefault="00BE1F5E" w:rsidP="00BE1F5E">
      <w:pPr>
        <w:keepNext/>
        <w:bidi/>
        <w:jc w:val="both"/>
        <w:rPr>
          <w:rFonts w:cs="David" w:hint="cs"/>
          <w:rtl/>
        </w:rPr>
      </w:pPr>
    </w:p>
    <w:p w14:paraId="7B40B078" w14:textId="77777777" w:rsidR="00BE1F5E" w:rsidRPr="00513BF9" w:rsidRDefault="00BE1F5E" w:rsidP="00BE1F5E">
      <w:pPr>
        <w:keepNext/>
        <w:bidi/>
        <w:jc w:val="both"/>
        <w:rPr>
          <w:rFonts w:cs="David" w:hint="cs"/>
          <w:u w:val="single"/>
          <w:rtl/>
        </w:rPr>
      </w:pPr>
      <w:r w:rsidRPr="00513BF9">
        <w:rPr>
          <w:rFonts w:cs="David" w:hint="cs"/>
          <w:u w:val="single"/>
          <w:rtl/>
        </w:rPr>
        <w:t>כרמל שאמה:</w:t>
      </w:r>
    </w:p>
    <w:p w14:paraId="7BBED2C4" w14:textId="77777777" w:rsidR="00BE1F5E" w:rsidRDefault="00BE1F5E" w:rsidP="00BE1F5E">
      <w:pPr>
        <w:keepNext/>
        <w:bidi/>
        <w:jc w:val="both"/>
        <w:rPr>
          <w:rFonts w:cs="David" w:hint="cs"/>
          <w:rtl/>
        </w:rPr>
      </w:pPr>
    </w:p>
    <w:p w14:paraId="62A8AE0D" w14:textId="77777777" w:rsidR="00BE1F5E" w:rsidRDefault="00BE1F5E" w:rsidP="00BE1F5E">
      <w:pPr>
        <w:keepNext/>
        <w:bidi/>
        <w:jc w:val="both"/>
        <w:rPr>
          <w:rFonts w:cs="David" w:hint="cs"/>
          <w:rtl/>
        </w:rPr>
      </w:pPr>
      <w:r>
        <w:rPr>
          <w:rFonts w:cs="David" w:hint="cs"/>
          <w:rtl/>
        </w:rPr>
        <w:tab/>
        <w:t xml:space="preserve">שלי, המחשה. </w:t>
      </w:r>
    </w:p>
    <w:p w14:paraId="7C2A0482" w14:textId="77777777" w:rsidR="00BE1F5E" w:rsidRDefault="00BE1F5E" w:rsidP="00BE1F5E">
      <w:pPr>
        <w:keepNext/>
        <w:bidi/>
        <w:jc w:val="both"/>
        <w:rPr>
          <w:rFonts w:cs="David" w:hint="cs"/>
          <w:rtl/>
        </w:rPr>
      </w:pPr>
    </w:p>
    <w:p w14:paraId="72FBDC9E" w14:textId="77777777" w:rsidR="00BE1F5E" w:rsidRPr="006816F8" w:rsidRDefault="00BE1F5E" w:rsidP="00BE1F5E">
      <w:pPr>
        <w:keepNext/>
        <w:bidi/>
        <w:jc w:val="both"/>
        <w:rPr>
          <w:rFonts w:cs="David" w:hint="cs"/>
          <w:u w:val="single"/>
          <w:rtl/>
        </w:rPr>
      </w:pPr>
      <w:r w:rsidRPr="006816F8">
        <w:rPr>
          <w:rFonts w:cs="David" w:hint="cs"/>
          <w:u w:val="single"/>
          <w:rtl/>
        </w:rPr>
        <w:t>יושבת ראש ועדת האתיקה שלי יחימוביץ:</w:t>
      </w:r>
    </w:p>
    <w:p w14:paraId="434BA118" w14:textId="77777777" w:rsidR="00BE1F5E" w:rsidRDefault="00BE1F5E" w:rsidP="00BE1F5E">
      <w:pPr>
        <w:keepNext/>
        <w:bidi/>
        <w:jc w:val="both"/>
        <w:rPr>
          <w:rFonts w:cs="David" w:hint="cs"/>
          <w:rtl/>
        </w:rPr>
      </w:pPr>
    </w:p>
    <w:p w14:paraId="476FEDC2" w14:textId="77777777" w:rsidR="00BE1F5E" w:rsidRDefault="00BE1F5E" w:rsidP="00BE1F5E">
      <w:pPr>
        <w:keepNext/>
        <w:bidi/>
        <w:jc w:val="both"/>
        <w:rPr>
          <w:rFonts w:cs="David" w:hint="cs"/>
          <w:rtl/>
        </w:rPr>
      </w:pPr>
      <w:r>
        <w:rPr>
          <w:rFonts w:cs="David" w:hint="cs"/>
          <w:rtl/>
        </w:rPr>
        <w:tab/>
        <w:t>כרמל, תפסיק.</w:t>
      </w:r>
    </w:p>
    <w:p w14:paraId="2C0115BA" w14:textId="77777777" w:rsidR="00BE1F5E" w:rsidRDefault="00BE1F5E" w:rsidP="00BE1F5E">
      <w:pPr>
        <w:keepNext/>
        <w:bidi/>
        <w:jc w:val="both"/>
        <w:rPr>
          <w:rFonts w:cs="David" w:hint="cs"/>
          <w:rtl/>
        </w:rPr>
      </w:pPr>
    </w:p>
    <w:p w14:paraId="40AB49C7" w14:textId="77777777" w:rsidR="00BE1F5E" w:rsidRPr="00513BF9" w:rsidRDefault="00BE1F5E" w:rsidP="00BE1F5E">
      <w:pPr>
        <w:keepNext/>
        <w:bidi/>
        <w:jc w:val="both"/>
        <w:rPr>
          <w:rFonts w:cs="David" w:hint="cs"/>
          <w:u w:val="single"/>
          <w:rtl/>
        </w:rPr>
      </w:pPr>
      <w:r w:rsidRPr="00513BF9">
        <w:rPr>
          <w:rFonts w:cs="David" w:hint="cs"/>
          <w:u w:val="single"/>
          <w:rtl/>
        </w:rPr>
        <w:t>כרמל שאמה:</w:t>
      </w:r>
    </w:p>
    <w:p w14:paraId="063A1C88" w14:textId="77777777" w:rsidR="00BE1F5E" w:rsidRDefault="00BE1F5E" w:rsidP="00BE1F5E">
      <w:pPr>
        <w:keepNext/>
        <w:bidi/>
        <w:jc w:val="both"/>
        <w:rPr>
          <w:rFonts w:cs="David" w:hint="cs"/>
          <w:rtl/>
        </w:rPr>
      </w:pPr>
    </w:p>
    <w:p w14:paraId="7E653A96" w14:textId="77777777" w:rsidR="00BE1F5E" w:rsidRDefault="00BE1F5E" w:rsidP="00BE1F5E">
      <w:pPr>
        <w:keepNext/>
        <w:bidi/>
        <w:jc w:val="both"/>
        <w:rPr>
          <w:rFonts w:cs="David" w:hint="cs"/>
          <w:rtl/>
        </w:rPr>
      </w:pPr>
      <w:r>
        <w:rPr>
          <w:rFonts w:cs="David" w:hint="cs"/>
          <w:rtl/>
        </w:rPr>
        <w:tab/>
        <w:t>יש לי המחשה פשוטה.</w:t>
      </w:r>
    </w:p>
    <w:p w14:paraId="0C857AA4" w14:textId="77777777" w:rsidR="00BE1F5E" w:rsidRDefault="00BE1F5E" w:rsidP="00BE1F5E">
      <w:pPr>
        <w:keepNext/>
        <w:bidi/>
        <w:jc w:val="both"/>
        <w:rPr>
          <w:rFonts w:cs="David" w:hint="cs"/>
          <w:rtl/>
        </w:rPr>
      </w:pPr>
    </w:p>
    <w:p w14:paraId="77BE99A6" w14:textId="77777777" w:rsidR="00BE1F5E" w:rsidRPr="006816F8" w:rsidRDefault="00BE1F5E" w:rsidP="00BE1F5E">
      <w:pPr>
        <w:keepNext/>
        <w:bidi/>
        <w:jc w:val="both"/>
        <w:rPr>
          <w:rFonts w:cs="David" w:hint="cs"/>
          <w:u w:val="single"/>
          <w:rtl/>
        </w:rPr>
      </w:pPr>
      <w:r w:rsidRPr="006816F8">
        <w:rPr>
          <w:rFonts w:cs="David" w:hint="cs"/>
          <w:u w:val="single"/>
          <w:rtl/>
        </w:rPr>
        <w:t>יושבת ראש ועדת האתיקה שלי יחימוביץ:</w:t>
      </w:r>
    </w:p>
    <w:p w14:paraId="66197EB9" w14:textId="77777777" w:rsidR="00BE1F5E" w:rsidRDefault="00BE1F5E" w:rsidP="00BE1F5E">
      <w:pPr>
        <w:keepNext/>
        <w:bidi/>
        <w:jc w:val="both"/>
        <w:rPr>
          <w:rFonts w:cs="David" w:hint="cs"/>
          <w:rtl/>
        </w:rPr>
      </w:pPr>
    </w:p>
    <w:p w14:paraId="7B1F5E23" w14:textId="77777777" w:rsidR="00BE1F5E" w:rsidRDefault="00BE1F5E" w:rsidP="00BE1F5E">
      <w:pPr>
        <w:keepNext/>
        <w:bidi/>
        <w:jc w:val="both"/>
        <w:rPr>
          <w:rFonts w:cs="David" w:hint="cs"/>
          <w:rtl/>
        </w:rPr>
      </w:pPr>
      <w:r>
        <w:rPr>
          <w:rFonts w:cs="David" w:hint="cs"/>
          <w:rtl/>
        </w:rPr>
        <w:tab/>
        <w:t xml:space="preserve">לא רוצה את ההמחשה, תן לי לסיים.  </w:t>
      </w:r>
    </w:p>
    <w:p w14:paraId="7D6B6A3C" w14:textId="77777777" w:rsidR="00BE1F5E" w:rsidRDefault="00BE1F5E" w:rsidP="00BE1F5E">
      <w:pPr>
        <w:keepNext/>
        <w:bidi/>
        <w:jc w:val="both"/>
        <w:rPr>
          <w:rFonts w:cs="David" w:hint="cs"/>
          <w:rtl/>
        </w:rPr>
      </w:pPr>
    </w:p>
    <w:p w14:paraId="1CD77403" w14:textId="77777777" w:rsidR="00BE1F5E" w:rsidRPr="000124B8" w:rsidRDefault="00BE1F5E" w:rsidP="00BE1F5E">
      <w:pPr>
        <w:keepNext/>
        <w:bidi/>
        <w:jc w:val="both"/>
        <w:rPr>
          <w:rFonts w:cs="David" w:hint="cs"/>
          <w:u w:val="single"/>
          <w:rtl/>
        </w:rPr>
      </w:pPr>
      <w:r w:rsidRPr="000124B8">
        <w:rPr>
          <w:rFonts w:cs="David" w:hint="cs"/>
          <w:u w:val="single"/>
          <w:rtl/>
        </w:rPr>
        <w:t>ניצן הורוביץ:</w:t>
      </w:r>
    </w:p>
    <w:p w14:paraId="108A6671" w14:textId="77777777" w:rsidR="00BE1F5E" w:rsidRDefault="00BE1F5E" w:rsidP="00BE1F5E">
      <w:pPr>
        <w:keepNext/>
        <w:bidi/>
        <w:jc w:val="both"/>
        <w:rPr>
          <w:rFonts w:cs="David" w:hint="cs"/>
          <w:rtl/>
        </w:rPr>
      </w:pPr>
    </w:p>
    <w:p w14:paraId="2888BE3D" w14:textId="77777777" w:rsidR="00BE1F5E" w:rsidRDefault="00BE1F5E" w:rsidP="00BE1F5E">
      <w:pPr>
        <w:keepNext/>
        <w:bidi/>
        <w:jc w:val="both"/>
        <w:rPr>
          <w:rFonts w:cs="David" w:hint="cs"/>
          <w:rtl/>
        </w:rPr>
      </w:pPr>
      <w:r>
        <w:rPr>
          <w:rFonts w:cs="David" w:hint="cs"/>
          <w:rtl/>
        </w:rPr>
        <w:tab/>
        <w:t xml:space="preserve">תן גם לאחרים לדבר. </w:t>
      </w:r>
    </w:p>
    <w:p w14:paraId="20F7050D" w14:textId="77777777" w:rsidR="00BE1F5E" w:rsidRDefault="00BE1F5E" w:rsidP="00BE1F5E">
      <w:pPr>
        <w:keepNext/>
        <w:bidi/>
        <w:jc w:val="both"/>
        <w:rPr>
          <w:rFonts w:cs="David" w:hint="cs"/>
          <w:rtl/>
        </w:rPr>
      </w:pPr>
    </w:p>
    <w:p w14:paraId="3F8983DD" w14:textId="77777777" w:rsidR="00BE1F5E" w:rsidRPr="00513BF9" w:rsidRDefault="00BE1F5E" w:rsidP="00BE1F5E">
      <w:pPr>
        <w:keepNext/>
        <w:bidi/>
        <w:jc w:val="both"/>
        <w:rPr>
          <w:rFonts w:cs="David" w:hint="cs"/>
          <w:u w:val="single"/>
          <w:rtl/>
        </w:rPr>
      </w:pPr>
      <w:r w:rsidRPr="00513BF9">
        <w:rPr>
          <w:rFonts w:cs="David" w:hint="cs"/>
          <w:u w:val="single"/>
          <w:rtl/>
        </w:rPr>
        <w:t>כרמל שאמה:</w:t>
      </w:r>
    </w:p>
    <w:p w14:paraId="19947B59" w14:textId="77777777" w:rsidR="00BE1F5E" w:rsidRDefault="00BE1F5E" w:rsidP="00BE1F5E">
      <w:pPr>
        <w:keepNext/>
        <w:bidi/>
        <w:jc w:val="both"/>
        <w:rPr>
          <w:rFonts w:cs="David" w:hint="cs"/>
          <w:rtl/>
        </w:rPr>
      </w:pPr>
    </w:p>
    <w:p w14:paraId="704CB270" w14:textId="77777777" w:rsidR="00BE1F5E" w:rsidRDefault="00BE1F5E" w:rsidP="00BE1F5E">
      <w:pPr>
        <w:keepNext/>
        <w:bidi/>
        <w:jc w:val="both"/>
        <w:rPr>
          <w:rFonts w:cs="David" w:hint="cs"/>
          <w:rtl/>
        </w:rPr>
      </w:pPr>
      <w:r>
        <w:rPr>
          <w:rFonts w:cs="David" w:hint="cs"/>
          <w:rtl/>
        </w:rPr>
        <w:tab/>
        <w:t>אני יכול לדבר, אדוני היושב ראש?</w:t>
      </w:r>
    </w:p>
    <w:p w14:paraId="496659DD" w14:textId="77777777" w:rsidR="00BE1F5E" w:rsidRDefault="00BE1F5E" w:rsidP="00BE1F5E">
      <w:pPr>
        <w:keepNext/>
        <w:bidi/>
        <w:jc w:val="both"/>
        <w:rPr>
          <w:rFonts w:cs="David" w:hint="cs"/>
          <w:rtl/>
        </w:rPr>
      </w:pPr>
    </w:p>
    <w:p w14:paraId="769251C4" w14:textId="77777777" w:rsidR="00BE1F5E" w:rsidRPr="003C23D3" w:rsidRDefault="00BE1F5E" w:rsidP="00BE1F5E">
      <w:pPr>
        <w:keepNext/>
        <w:bidi/>
        <w:jc w:val="both"/>
        <w:rPr>
          <w:rFonts w:cs="David" w:hint="cs"/>
          <w:u w:val="single"/>
          <w:rtl/>
        </w:rPr>
      </w:pPr>
      <w:r w:rsidRPr="003C23D3">
        <w:rPr>
          <w:rFonts w:cs="David" w:hint="cs"/>
          <w:u w:val="single"/>
          <w:rtl/>
        </w:rPr>
        <w:t xml:space="preserve">היו"ר יריב </w:t>
      </w:r>
      <w:proofErr w:type="spellStart"/>
      <w:r w:rsidRPr="003C23D3">
        <w:rPr>
          <w:rFonts w:cs="David" w:hint="cs"/>
          <w:u w:val="single"/>
          <w:rtl/>
        </w:rPr>
        <w:t>לוין</w:t>
      </w:r>
      <w:proofErr w:type="spellEnd"/>
      <w:r w:rsidRPr="003C23D3">
        <w:rPr>
          <w:rFonts w:cs="David" w:hint="cs"/>
          <w:u w:val="single"/>
          <w:rtl/>
        </w:rPr>
        <w:t>:</w:t>
      </w:r>
    </w:p>
    <w:p w14:paraId="6657CE47" w14:textId="77777777" w:rsidR="00BE1F5E" w:rsidRDefault="00BE1F5E" w:rsidP="00BE1F5E">
      <w:pPr>
        <w:keepNext/>
        <w:bidi/>
        <w:jc w:val="both"/>
        <w:rPr>
          <w:rFonts w:cs="David" w:hint="cs"/>
          <w:rtl/>
        </w:rPr>
      </w:pPr>
    </w:p>
    <w:p w14:paraId="51916038" w14:textId="77777777" w:rsidR="00BE1F5E" w:rsidRPr="006816F8" w:rsidRDefault="00BE1F5E" w:rsidP="00BE1F5E">
      <w:pPr>
        <w:keepNext/>
        <w:bidi/>
        <w:jc w:val="both"/>
        <w:rPr>
          <w:rFonts w:cs="David" w:hint="cs"/>
          <w:rtl/>
        </w:rPr>
      </w:pPr>
      <w:r>
        <w:rPr>
          <w:rFonts w:cs="David" w:hint="cs"/>
          <w:rtl/>
        </w:rPr>
        <w:tab/>
        <w:t xml:space="preserve">תראו, רבותיי, יש כאן חברים שאינם חברים בדרך כלל בוועדה הזאת, ולא רגילים לאופן שבו אני מנהל את הדיון. אצלי נותנים לאנשים לדבר, נותנים להם למצות את מה שיש להם להגיד, וזה נכון לגבי כולם. לא יהיה אחד שלא ישמעו אותו כאן. אבל אני מציע </w:t>
      </w:r>
      <w:r>
        <w:rPr>
          <w:rFonts w:cs="David"/>
          <w:rtl/>
        </w:rPr>
        <w:t>–</w:t>
      </w:r>
      <w:r>
        <w:rPr>
          <w:rFonts w:cs="David" w:hint="cs"/>
          <w:rtl/>
        </w:rPr>
        <w:t xml:space="preserve"> תאפשרו לחברת הכנסת יחימוביץ לסיים, תורכם יגיע ונשמע את כולם.</w:t>
      </w:r>
    </w:p>
    <w:p w14:paraId="512529CC" w14:textId="77777777" w:rsidR="00BE1F5E" w:rsidRDefault="00BE1F5E" w:rsidP="00BE1F5E">
      <w:pPr>
        <w:keepNext/>
        <w:bidi/>
        <w:jc w:val="both"/>
        <w:rPr>
          <w:rFonts w:cs="David" w:hint="cs"/>
          <w:rtl/>
        </w:rPr>
      </w:pPr>
    </w:p>
    <w:p w14:paraId="19C14EB4" w14:textId="77777777" w:rsidR="00BE1F5E" w:rsidRPr="006816F8" w:rsidRDefault="00BE1F5E" w:rsidP="00BE1F5E">
      <w:pPr>
        <w:keepNext/>
        <w:bidi/>
        <w:jc w:val="both"/>
        <w:rPr>
          <w:rFonts w:cs="David" w:hint="cs"/>
          <w:u w:val="single"/>
          <w:rtl/>
        </w:rPr>
      </w:pPr>
      <w:r w:rsidRPr="006816F8">
        <w:rPr>
          <w:rFonts w:cs="David" w:hint="cs"/>
          <w:u w:val="single"/>
          <w:rtl/>
        </w:rPr>
        <w:t>יושבת ראש ועדת האתיקה שלי יחימוביץ:</w:t>
      </w:r>
    </w:p>
    <w:p w14:paraId="27F50FD5" w14:textId="77777777" w:rsidR="00BE1F5E" w:rsidRDefault="00BE1F5E" w:rsidP="00BE1F5E">
      <w:pPr>
        <w:keepNext/>
        <w:bidi/>
        <w:jc w:val="both"/>
        <w:rPr>
          <w:rFonts w:cs="David" w:hint="cs"/>
          <w:rtl/>
        </w:rPr>
      </w:pPr>
    </w:p>
    <w:p w14:paraId="7F6D19F1" w14:textId="77777777" w:rsidR="00BE1F5E" w:rsidRDefault="00BE1F5E" w:rsidP="00BE1F5E">
      <w:pPr>
        <w:keepNext/>
        <w:bidi/>
        <w:jc w:val="both"/>
        <w:rPr>
          <w:rFonts w:cs="David" w:hint="cs"/>
          <w:rtl/>
        </w:rPr>
      </w:pPr>
      <w:r>
        <w:rPr>
          <w:rFonts w:cs="David" w:hint="cs"/>
          <w:rtl/>
        </w:rPr>
        <w:tab/>
        <w:t xml:space="preserve">לסיכום, אני מציעה תקופת מעבר שבה לא יפוטר איש, אבל ברגע שעוזר </w:t>
      </w:r>
      <w:proofErr w:type="spellStart"/>
      <w:r>
        <w:rPr>
          <w:rFonts w:cs="David" w:hint="cs"/>
          <w:rtl/>
        </w:rPr>
        <w:t>פרלמנטרי</w:t>
      </w:r>
      <w:proofErr w:type="spellEnd"/>
      <w:r>
        <w:rPr>
          <w:rFonts w:cs="David" w:hint="cs"/>
          <w:rtl/>
        </w:rPr>
        <w:t xml:space="preserve"> יעזוב, לא יהיה עוזר שלישי ואני רוצה להפריד כאן לחלוטין שני דיונים אחרים: דיון אחד במתמחים, שלצערי ניתנה חוות דעת משפטית, לטעמי לא מוצדקת ואפילו מזיקה, שמתמחים מטעם קרנות לא יוכלו להתמחות בכנסת, על זה יהיה דיון נפרד בהובלתו של יושב ראש הכנסת, אני מבינה, זה אחד. </w:t>
      </w:r>
    </w:p>
    <w:p w14:paraId="17894244" w14:textId="77777777" w:rsidR="00BE1F5E" w:rsidRDefault="00BE1F5E" w:rsidP="00BE1F5E">
      <w:pPr>
        <w:keepNext/>
        <w:bidi/>
        <w:jc w:val="both"/>
        <w:rPr>
          <w:rFonts w:cs="David" w:hint="cs"/>
          <w:rtl/>
        </w:rPr>
      </w:pPr>
    </w:p>
    <w:p w14:paraId="07BFED2B" w14:textId="77777777" w:rsidR="00BE1F5E" w:rsidRDefault="00BE1F5E" w:rsidP="00BE1F5E">
      <w:pPr>
        <w:keepNext/>
        <w:bidi/>
        <w:ind w:firstLine="720"/>
        <w:jc w:val="both"/>
        <w:rPr>
          <w:rFonts w:cs="David" w:hint="cs"/>
          <w:rtl/>
        </w:rPr>
      </w:pPr>
      <w:r>
        <w:rPr>
          <w:rFonts w:cs="David" w:hint="cs"/>
          <w:rtl/>
        </w:rPr>
        <w:t xml:space="preserve">הדבר השני מתנדבים שזה לחלוטין לא עומד לדיון. יש לנו עניין רב להביא אנשים שיתנדבו כראות עיניהם, אנשים </w:t>
      </w:r>
      <w:r>
        <w:rPr>
          <w:rFonts w:cs="David"/>
          <w:rtl/>
        </w:rPr>
        <w:t>–</w:t>
      </w:r>
      <w:r>
        <w:rPr>
          <w:rFonts w:cs="David" w:hint="cs"/>
          <w:rtl/>
        </w:rPr>
        <w:t xml:space="preserve"> אבל זה לא הדיון כאן.</w:t>
      </w:r>
    </w:p>
    <w:p w14:paraId="68FA4284" w14:textId="77777777" w:rsidR="00BE1F5E" w:rsidRDefault="00BE1F5E" w:rsidP="00BE1F5E">
      <w:pPr>
        <w:keepNext/>
        <w:bidi/>
        <w:jc w:val="both"/>
        <w:rPr>
          <w:rFonts w:cs="David" w:hint="cs"/>
          <w:rtl/>
        </w:rPr>
      </w:pPr>
    </w:p>
    <w:p w14:paraId="63D6AF1F" w14:textId="77777777" w:rsidR="00BE1F5E" w:rsidRPr="003C23D3" w:rsidRDefault="00BE1F5E" w:rsidP="00BE1F5E">
      <w:pPr>
        <w:keepNext/>
        <w:bidi/>
        <w:jc w:val="both"/>
        <w:rPr>
          <w:rFonts w:cs="David" w:hint="cs"/>
          <w:u w:val="single"/>
          <w:rtl/>
        </w:rPr>
      </w:pPr>
      <w:r w:rsidRPr="003C23D3">
        <w:rPr>
          <w:rFonts w:cs="David" w:hint="cs"/>
          <w:u w:val="single"/>
          <w:rtl/>
        </w:rPr>
        <w:t xml:space="preserve">היו"ר יריב </w:t>
      </w:r>
      <w:proofErr w:type="spellStart"/>
      <w:r w:rsidRPr="003C23D3">
        <w:rPr>
          <w:rFonts w:cs="David" w:hint="cs"/>
          <w:u w:val="single"/>
          <w:rtl/>
        </w:rPr>
        <w:t>לוין</w:t>
      </w:r>
      <w:proofErr w:type="spellEnd"/>
      <w:r w:rsidRPr="003C23D3">
        <w:rPr>
          <w:rFonts w:cs="David" w:hint="cs"/>
          <w:u w:val="single"/>
          <w:rtl/>
        </w:rPr>
        <w:t>:</w:t>
      </w:r>
    </w:p>
    <w:p w14:paraId="3E092B0D" w14:textId="77777777" w:rsidR="00BE1F5E" w:rsidRDefault="00BE1F5E" w:rsidP="00BE1F5E">
      <w:pPr>
        <w:keepNext/>
        <w:bidi/>
        <w:jc w:val="both"/>
        <w:rPr>
          <w:rFonts w:cs="David" w:hint="cs"/>
          <w:rtl/>
        </w:rPr>
      </w:pPr>
    </w:p>
    <w:p w14:paraId="00C5760E" w14:textId="77777777" w:rsidR="00BE1F5E" w:rsidRDefault="00BE1F5E" w:rsidP="00BE1F5E">
      <w:pPr>
        <w:keepNext/>
        <w:bidi/>
        <w:jc w:val="both"/>
        <w:rPr>
          <w:rFonts w:cs="David" w:hint="cs"/>
          <w:rtl/>
        </w:rPr>
      </w:pPr>
      <w:r>
        <w:rPr>
          <w:rFonts w:cs="David" w:hint="cs"/>
          <w:rtl/>
        </w:rPr>
        <w:tab/>
        <w:t xml:space="preserve">אני מציע שנצטמצם. בואו, אני מציע </w:t>
      </w:r>
      <w:r>
        <w:rPr>
          <w:rFonts w:cs="David"/>
          <w:rtl/>
        </w:rPr>
        <w:t>–</w:t>
      </w:r>
      <w:r>
        <w:rPr>
          <w:rFonts w:cs="David" w:hint="cs"/>
          <w:rtl/>
        </w:rPr>
        <w:t xml:space="preserve"> זה לא סוד שדעתי גם בסוגיית המתנדבים לא נוחה, אבל אני מציע שלא ניכנס לזה כרגע. אנחנו כרגע עוסקים בנושא שבפנינו. אני אבקש ממנכ"ל הכנסת התייחסות ולאחר מכן אנחנו נעבור לדיון על פי סדר חברי הכנסת שנרשמו וביקשו לדבר, ומי שכמובן מבקש לדבר בנוסף, יוכל.</w:t>
      </w:r>
    </w:p>
    <w:p w14:paraId="324EB2E1" w14:textId="77777777" w:rsidR="00BE1F5E" w:rsidRDefault="00BE1F5E" w:rsidP="00BE1F5E">
      <w:pPr>
        <w:keepNext/>
        <w:bidi/>
        <w:jc w:val="both"/>
        <w:rPr>
          <w:rFonts w:cs="David" w:hint="cs"/>
          <w:rtl/>
        </w:rPr>
      </w:pPr>
    </w:p>
    <w:p w14:paraId="103139A2" w14:textId="77777777" w:rsidR="00BE1F5E" w:rsidRPr="003C23D3" w:rsidRDefault="00BE1F5E" w:rsidP="00BE1F5E">
      <w:pPr>
        <w:keepNext/>
        <w:bidi/>
        <w:jc w:val="both"/>
        <w:rPr>
          <w:rFonts w:cs="David" w:hint="cs"/>
          <w:u w:val="single"/>
          <w:rtl/>
        </w:rPr>
      </w:pPr>
      <w:r>
        <w:rPr>
          <w:rFonts w:cs="David" w:hint="cs"/>
          <w:u w:val="single"/>
          <w:rtl/>
        </w:rPr>
        <w:t xml:space="preserve">מנכ"ל הכנסת </w:t>
      </w:r>
      <w:r w:rsidRPr="003C23D3">
        <w:rPr>
          <w:rFonts w:cs="David" w:hint="cs"/>
          <w:u w:val="single"/>
          <w:rtl/>
        </w:rPr>
        <w:t>דן לנדאו:</w:t>
      </w:r>
    </w:p>
    <w:p w14:paraId="4B7CBD4D" w14:textId="77777777" w:rsidR="00BE1F5E" w:rsidRDefault="00BE1F5E" w:rsidP="00BE1F5E">
      <w:pPr>
        <w:keepNext/>
        <w:bidi/>
        <w:jc w:val="both"/>
        <w:rPr>
          <w:rFonts w:cs="David" w:hint="cs"/>
          <w:rtl/>
        </w:rPr>
      </w:pPr>
    </w:p>
    <w:p w14:paraId="0B771312" w14:textId="77777777" w:rsidR="00BE1F5E" w:rsidRDefault="00BE1F5E" w:rsidP="00BE1F5E">
      <w:pPr>
        <w:keepNext/>
        <w:bidi/>
        <w:jc w:val="both"/>
        <w:rPr>
          <w:rFonts w:cs="David" w:hint="cs"/>
          <w:rtl/>
        </w:rPr>
      </w:pPr>
      <w:r>
        <w:rPr>
          <w:rFonts w:cs="David" w:hint="cs"/>
          <w:rtl/>
        </w:rPr>
        <w:tab/>
        <w:t xml:space="preserve">אני לא מתכוון להביע עמדה ערכית באשר לוויכוח, כיוון שהאינסטנציה הזו, כמובן, ריבונית לקבל איזו החלטה שהיא תקבל ואני מחויב לבצעה. אני רק מבקש שהפורום הזה יתייחס להשלכות ויביא אותן בחשבון. הדבר הראשון שאני מבקש שהפורום הזה יתייחס אליו, הוא הנושא של משרות אמון. כפי שכבר הואר פה והיועץ המשפטי הנכנס גם יוכל להרחיב בעניין, אבחנה בין משרות אמון לבין משרות שאינן משרות אמון יוצרת גם אבחנה באשר לרגולציה של שעות העבודה, זה נושא שצריך שחברי הוועדה יידעו אותו בטרם יחליטו. </w:t>
      </w:r>
    </w:p>
    <w:p w14:paraId="72235E78" w14:textId="77777777" w:rsidR="00BE1F5E" w:rsidRDefault="00BE1F5E" w:rsidP="00BE1F5E">
      <w:pPr>
        <w:keepNext/>
        <w:bidi/>
        <w:jc w:val="both"/>
        <w:rPr>
          <w:rFonts w:cs="David" w:hint="cs"/>
          <w:rtl/>
        </w:rPr>
      </w:pPr>
    </w:p>
    <w:p w14:paraId="51EC25FE" w14:textId="77777777" w:rsidR="00BE1F5E" w:rsidRDefault="00BE1F5E" w:rsidP="00BE1F5E">
      <w:pPr>
        <w:keepNext/>
        <w:bidi/>
        <w:jc w:val="both"/>
        <w:rPr>
          <w:rFonts w:cs="David" w:hint="cs"/>
          <w:rtl/>
        </w:rPr>
      </w:pPr>
      <w:r>
        <w:rPr>
          <w:rFonts w:cs="David" w:hint="cs"/>
          <w:rtl/>
        </w:rPr>
        <w:tab/>
        <w:t xml:space="preserve">הנושא השני </w:t>
      </w:r>
      <w:r>
        <w:rPr>
          <w:rFonts w:cs="David"/>
          <w:rtl/>
        </w:rPr>
        <w:t>–</w:t>
      </w:r>
      <w:r>
        <w:rPr>
          <w:rFonts w:cs="David" w:hint="cs"/>
          <w:rtl/>
        </w:rPr>
        <w:t xml:space="preserve"> נשמעה טענה, או הועלתה טענה, בכמה מן המכתבים שהוגשו לוועדה, ולפיה אם לא יתאפשר פיצול הרי שעוזרים יפוטרו, זו טענה שאני מבקש שתישקל שוב, משום שתמיד נטענת טענה נגד שכר מינימום, נגד כל מיני זכויות: אם ניאלץ לתת שכר מינימום נצטרך לפטר עובדים. אני לא חושב שזו טענה שהכנסת - - -</w:t>
      </w:r>
    </w:p>
    <w:p w14:paraId="6B7A599D" w14:textId="77777777" w:rsidR="00BE1F5E" w:rsidRDefault="00BE1F5E" w:rsidP="00BE1F5E">
      <w:pPr>
        <w:keepNext/>
        <w:bidi/>
        <w:jc w:val="both"/>
        <w:rPr>
          <w:rFonts w:cs="David" w:hint="cs"/>
          <w:rtl/>
        </w:rPr>
      </w:pPr>
    </w:p>
    <w:p w14:paraId="4FCCBBCB" w14:textId="77777777" w:rsidR="00BE1F5E" w:rsidRPr="00A36C37" w:rsidRDefault="00BE1F5E" w:rsidP="00BE1F5E">
      <w:pPr>
        <w:keepNext/>
        <w:bidi/>
        <w:jc w:val="both"/>
        <w:rPr>
          <w:rFonts w:cs="David" w:hint="cs"/>
          <w:u w:val="single"/>
          <w:rtl/>
        </w:rPr>
      </w:pPr>
      <w:r w:rsidRPr="00A36C37">
        <w:rPr>
          <w:rFonts w:cs="David" w:hint="cs"/>
          <w:u w:val="single"/>
          <w:rtl/>
        </w:rPr>
        <w:t>דב חנין:</w:t>
      </w:r>
    </w:p>
    <w:p w14:paraId="7C4D39FA" w14:textId="77777777" w:rsidR="00BE1F5E" w:rsidRDefault="00BE1F5E" w:rsidP="00BE1F5E">
      <w:pPr>
        <w:keepNext/>
        <w:bidi/>
        <w:jc w:val="both"/>
        <w:rPr>
          <w:rFonts w:cs="David" w:hint="cs"/>
          <w:rtl/>
        </w:rPr>
      </w:pPr>
    </w:p>
    <w:p w14:paraId="39B626DA" w14:textId="77777777" w:rsidR="00BE1F5E" w:rsidRDefault="00BE1F5E" w:rsidP="00BE1F5E">
      <w:pPr>
        <w:keepNext/>
        <w:bidi/>
        <w:jc w:val="both"/>
        <w:rPr>
          <w:rFonts w:cs="David" w:hint="cs"/>
          <w:rtl/>
        </w:rPr>
      </w:pPr>
      <w:r>
        <w:rPr>
          <w:rFonts w:cs="David" w:hint="cs"/>
          <w:rtl/>
        </w:rPr>
        <w:tab/>
        <w:t>אתה לא הבנת את הטענה בכלל.</w:t>
      </w:r>
    </w:p>
    <w:p w14:paraId="1BFD5CED" w14:textId="77777777" w:rsidR="00BE1F5E" w:rsidRDefault="00BE1F5E" w:rsidP="00BE1F5E">
      <w:pPr>
        <w:keepNext/>
        <w:bidi/>
        <w:jc w:val="both"/>
        <w:rPr>
          <w:rFonts w:cs="David" w:hint="cs"/>
          <w:rtl/>
        </w:rPr>
      </w:pPr>
    </w:p>
    <w:p w14:paraId="61E2C0DE" w14:textId="77777777" w:rsidR="00BE1F5E" w:rsidRPr="00A36C37" w:rsidRDefault="00BE1F5E" w:rsidP="00BE1F5E">
      <w:pPr>
        <w:keepNext/>
        <w:bidi/>
        <w:jc w:val="both"/>
        <w:rPr>
          <w:rFonts w:cs="David" w:hint="cs"/>
          <w:u w:val="single"/>
          <w:rtl/>
        </w:rPr>
      </w:pPr>
      <w:r w:rsidRPr="00A36C37">
        <w:rPr>
          <w:rFonts w:cs="David" w:hint="cs"/>
          <w:u w:val="single"/>
          <w:rtl/>
        </w:rPr>
        <w:t>ניצן הורוביץ:</w:t>
      </w:r>
    </w:p>
    <w:p w14:paraId="530DFD82" w14:textId="77777777" w:rsidR="00BE1F5E" w:rsidRDefault="00BE1F5E" w:rsidP="00BE1F5E">
      <w:pPr>
        <w:keepNext/>
        <w:bidi/>
        <w:jc w:val="both"/>
        <w:rPr>
          <w:rFonts w:cs="David" w:hint="cs"/>
          <w:rtl/>
        </w:rPr>
      </w:pPr>
    </w:p>
    <w:p w14:paraId="5AC33D8A" w14:textId="77777777" w:rsidR="00BE1F5E" w:rsidRDefault="00BE1F5E" w:rsidP="00BE1F5E">
      <w:pPr>
        <w:keepNext/>
        <w:bidi/>
        <w:jc w:val="both"/>
        <w:rPr>
          <w:rFonts w:cs="David" w:hint="cs"/>
          <w:rtl/>
        </w:rPr>
      </w:pPr>
      <w:r>
        <w:rPr>
          <w:rFonts w:cs="David" w:hint="cs"/>
          <w:rtl/>
        </w:rPr>
        <w:tab/>
        <w:t>אני מוחה בתוקף על הטענה הזאת. זה ממש לא נכון.</w:t>
      </w:r>
    </w:p>
    <w:p w14:paraId="0F1CC4C2" w14:textId="77777777" w:rsidR="00BE1F5E" w:rsidRDefault="00BE1F5E" w:rsidP="00BE1F5E">
      <w:pPr>
        <w:keepNext/>
        <w:bidi/>
        <w:jc w:val="both"/>
        <w:rPr>
          <w:rFonts w:cs="David" w:hint="cs"/>
          <w:rtl/>
        </w:rPr>
      </w:pPr>
    </w:p>
    <w:p w14:paraId="5DB4EFFC" w14:textId="77777777" w:rsidR="00BE1F5E" w:rsidRPr="00A36C37" w:rsidRDefault="00BE1F5E" w:rsidP="00BE1F5E">
      <w:pPr>
        <w:keepNext/>
        <w:bidi/>
        <w:jc w:val="both"/>
        <w:rPr>
          <w:rFonts w:cs="David" w:hint="cs"/>
          <w:u w:val="single"/>
          <w:rtl/>
        </w:rPr>
      </w:pPr>
      <w:r w:rsidRPr="00A36C37">
        <w:rPr>
          <w:rFonts w:cs="David" w:hint="cs"/>
          <w:u w:val="single"/>
          <w:rtl/>
        </w:rPr>
        <w:t>רונית תירוש:</w:t>
      </w:r>
    </w:p>
    <w:p w14:paraId="01678884" w14:textId="77777777" w:rsidR="00BE1F5E" w:rsidRDefault="00BE1F5E" w:rsidP="00BE1F5E">
      <w:pPr>
        <w:keepNext/>
        <w:bidi/>
        <w:jc w:val="both"/>
        <w:rPr>
          <w:rFonts w:cs="David" w:hint="cs"/>
          <w:rtl/>
        </w:rPr>
      </w:pPr>
    </w:p>
    <w:p w14:paraId="7BECEDFE" w14:textId="77777777" w:rsidR="00BE1F5E" w:rsidRDefault="00BE1F5E" w:rsidP="00BE1F5E">
      <w:pPr>
        <w:keepNext/>
        <w:bidi/>
        <w:jc w:val="both"/>
        <w:rPr>
          <w:rFonts w:cs="David" w:hint="cs"/>
          <w:rtl/>
        </w:rPr>
      </w:pPr>
      <w:r>
        <w:rPr>
          <w:rFonts w:cs="David" w:hint="cs"/>
          <w:rtl/>
        </w:rPr>
        <w:tab/>
        <w:t>זה בעובדה, יקרה.</w:t>
      </w:r>
    </w:p>
    <w:p w14:paraId="4B731266" w14:textId="77777777" w:rsidR="00BE1F5E" w:rsidRDefault="00BE1F5E" w:rsidP="00BE1F5E">
      <w:pPr>
        <w:keepNext/>
        <w:bidi/>
        <w:jc w:val="both"/>
        <w:rPr>
          <w:rFonts w:cs="David" w:hint="cs"/>
          <w:rtl/>
        </w:rPr>
      </w:pPr>
    </w:p>
    <w:p w14:paraId="1895B271" w14:textId="77777777" w:rsidR="00BE1F5E" w:rsidRPr="003C23D3" w:rsidRDefault="00BE1F5E" w:rsidP="00BE1F5E">
      <w:pPr>
        <w:keepNext/>
        <w:bidi/>
        <w:jc w:val="both"/>
        <w:rPr>
          <w:rFonts w:cs="David" w:hint="cs"/>
          <w:u w:val="single"/>
          <w:rtl/>
        </w:rPr>
      </w:pPr>
      <w:r>
        <w:rPr>
          <w:rFonts w:cs="David" w:hint="cs"/>
          <w:u w:val="single"/>
          <w:rtl/>
        </w:rPr>
        <w:t xml:space="preserve">מנכ"ל הכנסת </w:t>
      </w:r>
      <w:r w:rsidRPr="003C23D3">
        <w:rPr>
          <w:rFonts w:cs="David" w:hint="cs"/>
          <w:u w:val="single"/>
          <w:rtl/>
        </w:rPr>
        <w:t>דן לנדאו:</w:t>
      </w:r>
    </w:p>
    <w:p w14:paraId="41EB554B" w14:textId="77777777" w:rsidR="00BE1F5E" w:rsidRDefault="00BE1F5E" w:rsidP="00BE1F5E">
      <w:pPr>
        <w:keepNext/>
        <w:bidi/>
        <w:jc w:val="both"/>
        <w:rPr>
          <w:rFonts w:cs="David" w:hint="cs"/>
          <w:rtl/>
        </w:rPr>
      </w:pPr>
    </w:p>
    <w:p w14:paraId="7C33F995" w14:textId="77777777" w:rsidR="00BE1F5E" w:rsidRDefault="00BE1F5E" w:rsidP="00BE1F5E">
      <w:pPr>
        <w:keepNext/>
        <w:bidi/>
        <w:jc w:val="both"/>
        <w:rPr>
          <w:rFonts w:cs="David" w:hint="cs"/>
          <w:rtl/>
        </w:rPr>
      </w:pPr>
      <w:r>
        <w:rPr>
          <w:rFonts w:cs="David" w:hint="cs"/>
          <w:rtl/>
        </w:rPr>
        <w:tab/>
        <w:t xml:space="preserve">אז לכן אני מבקש שהוועדה הזאת תתייחס לשאלה העיקרית, כפי שיושב ראש הכנסת אמר, והיא השאלה: האם חבר כנסת צריך שני עוזרים, שלושה עוזרים, שלושה עוזרים. תאחז הוועדה את השור בקרניו ותתייחס לעניין - - -. </w:t>
      </w:r>
    </w:p>
    <w:p w14:paraId="70FAB313" w14:textId="77777777" w:rsidR="00BE1F5E" w:rsidRDefault="00BE1F5E" w:rsidP="00BE1F5E">
      <w:pPr>
        <w:keepNext/>
        <w:bidi/>
        <w:jc w:val="both"/>
        <w:rPr>
          <w:rFonts w:cs="David" w:hint="cs"/>
          <w:rtl/>
        </w:rPr>
      </w:pPr>
    </w:p>
    <w:p w14:paraId="5CB4DA1C" w14:textId="77777777" w:rsidR="00BE1F5E" w:rsidRDefault="00BE1F5E" w:rsidP="00BE1F5E">
      <w:pPr>
        <w:keepNext/>
        <w:bidi/>
        <w:ind w:firstLine="720"/>
        <w:jc w:val="both"/>
        <w:rPr>
          <w:rFonts w:cs="David" w:hint="cs"/>
          <w:rtl/>
        </w:rPr>
      </w:pPr>
      <w:r>
        <w:rPr>
          <w:rFonts w:cs="David" w:hint="cs"/>
          <w:rtl/>
        </w:rPr>
        <w:t>והדבר האחרון שאני מבקש שתבינו, שכן נוגע למינהל, והוא: כאשר הסגל או צוות של חבר כנסת  מונה יותר משני אנשים, יש לכך השלכה מנהלית מיידית מבחינת המקום. מקומות ישיבה, משתמשי מחשב, מספר המחשבים, מקומות חניה ושאר הוצאות שנובעות מזה. אני, שוב, לא מביע עמדה, רק צריך להבין שזה לא מסתיים רק בשכרו של האיש, אלא גם במתן תנאים הולמים כדי שיוכל לתת את השירות לחברי הכנסת. - -</w:t>
      </w:r>
    </w:p>
    <w:p w14:paraId="212047E7" w14:textId="77777777" w:rsidR="00BE1F5E" w:rsidRDefault="00BE1F5E" w:rsidP="00BE1F5E">
      <w:pPr>
        <w:keepNext/>
        <w:bidi/>
        <w:jc w:val="both"/>
        <w:rPr>
          <w:rFonts w:cs="David" w:hint="cs"/>
          <w:rtl/>
        </w:rPr>
      </w:pPr>
    </w:p>
    <w:p w14:paraId="6E7339B0" w14:textId="77777777" w:rsidR="00BE1F5E" w:rsidRPr="006639A6" w:rsidRDefault="00BE1F5E" w:rsidP="00BE1F5E">
      <w:pPr>
        <w:keepNext/>
        <w:bidi/>
        <w:jc w:val="both"/>
        <w:rPr>
          <w:rFonts w:cs="David" w:hint="cs"/>
          <w:u w:val="single"/>
          <w:rtl/>
        </w:rPr>
      </w:pPr>
      <w:r w:rsidRPr="006639A6">
        <w:rPr>
          <w:rFonts w:cs="David" w:hint="cs"/>
          <w:u w:val="single"/>
          <w:rtl/>
        </w:rPr>
        <w:t>דוד רותם:</w:t>
      </w:r>
    </w:p>
    <w:p w14:paraId="55790DCC" w14:textId="77777777" w:rsidR="00BE1F5E" w:rsidRDefault="00BE1F5E" w:rsidP="00BE1F5E">
      <w:pPr>
        <w:keepNext/>
        <w:bidi/>
        <w:jc w:val="both"/>
        <w:rPr>
          <w:rFonts w:cs="David" w:hint="cs"/>
          <w:rtl/>
        </w:rPr>
      </w:pPr>
    </w:p>
    <w:p w14:paraId="20132480" w14:textId="77777777" w:rsidR="00BE1F5E" w:rsidRPr="00A36C37" w:rsidRDefault="00BE1F5E" w:rsidP="00BE1F5E">
      <w:pPr>
        <w:keepNext/>
        <w:bidi/>
        <w:jc w:val="both"/>
        <w:rPr>
          <w:rFonts w:cs="David" w:hint="cs"/>
          <w:rtl/>
        </w:rPr>
      </w:pPr>
      <w:r>
        <w:rPr>
          <w:rFonts w:cs="David" w:hint="cs"/>
          <w:rtl/>
        </w:rPr>
        <w:tab/>
        <w:t xml:space="preserve">גדעון, - - - </w:t>
      </w:r>
    </w:p>
    <w:p w14:paraId="196C10BA" w14:textId="77777777" w:rsidR="00BE1F5E" w:rsidRPr="003C23D3" w:rsidRDefault="00BE1F5E" w:rsidP="00BE1F5E">
      <w:pPr>
        <w:keepNext/>
        <w:bidi/>
        <w:jc w:val="both"/>
        <w:rPr>
          <w:rFonts w:cs="David" w:hint="cs"/>
          <w:u w:val="single"/>
          <w:rtl/>
        </w:rPr>
      </w:pPr>
      <w:r>
        <w:rPr>
          <w:rFonts w:cs="David" w:hint="cs"/>
          <w:u w:val="single"/>
          <w:rtl/>
        </w:rPr>
        <w:t xml:space="preserve">מנכ"ל הכנסת </w:t>
      </w:r>
      <w:r w:rsidRPr="003C23D3">
        <w:rPr>
          <w:rFonts w:cs="David" w:hint="cs"/>
          <w:u w:val="single"/>
          <w:rtl/>
        </w:rPr>
        <w:t>דן לנדאו:</w:t>
      </w:r>
    </w:p>
    <w:p w14:paraId="61CA7B52" w14:textId="77777777" w:rsidR="00BE1F5E" w:rsidRDefault="00BE1F5E" w:rsidP="00BE1F5E">
      <w:pPr>
        <w:keepNext/>
        <w:bidi/>
        <w:jc w:val="both"/>
        <w:rPr>
          <w:rFonts w:cs="David" w:hint="cs"/>
          <w:rtl/>
        </w:rPr>
      </w:pPr>
    </w:p>
    <w:p w14:paraId="2FE9EB22" w14:textId="77777777" w:rsidR="00BE1F5E" w:rsidRDefault="00BE1F5E" w:rsidP="00BE1F5E">
      <w:pPr>
        <w:keepNext/>
        <w:bidi/>
        <w:jc w:val="both"/>
        <w:rPr>
          <w:rFonts w:cs="David" w:hint="cs"/>
          <w:rtl/>
        </w:rPr>
      </w:pPr>
      <w:r>
        <w:rPr>
          <w:rFonts w:cs="David" w:hint="cs"/>
          <w:rtl/>
        </w:rPr>
        <w:tab/>
        <w:t xml:space="preserve">והדבר האחרון באשר לאכיפה: הכנסת איננה המעסיקה של העוזרים </w:t>
      </w:r>
      <w:proofErr w:type="spellStart"/>
      <w:r>
        <w:rPr>
          <w:rFonts w:cs="David" w:hint="cs"/>
          <w:rtl/>
        </w:rPr>
        <w:t>הפרלמנטריים</w:t>
      </w:r>
      <w:proofErr w:type="spellEnd"/>
      <w:r>
        <w:rPr>
          <w:rFonts w:cs="David" w:hint="cs"/>
          <w:rtl/>
        </w:rPr>
        <w:t xml:space="preserve"> - - -</w:t>
      </w:r>
    </w:p>
    <w:p w14:paraId="3BEE31DF" w14:textId="77777777" w:rsidR="00BE1F5E" w:rsidRDefault="00BE1F5E" w:rsidP="00BE1F5E">
      <w:pPr>
        <w:keepNext/>
        <w:bidi/>
        <w:jc w:val="both"/>
        <w:rPr>
          <w:rFonts w:cs="David" w:hint="cs"/>
          <w:rtl/>
        </w:rPr>
      </w:pPr>
    </w:p>
    <w:p w14:paraId="3BFC0C88"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4F79930C" w14:textId="77777777" w:rsidR="00BE1F5E" w:rsidRDefault="00BE1F5E" w:rsidP="00BE1F5E">
      <w:pPr>
        <w:keepNext/>
        <w:bidi/>
        <w:jc w:val="both"/>
        <w:rPr>
          <w:rFonts w:cs="David" w:hint="cs"/>
          <w:rtl/>
        </w:rPr>
      </w:pPr>
    </w:p>
    <w:p w14:paraId="060B24CE" w14:textId="77777777" w:rsidR="00BE1F5E" w:rsidRDefault="00BE1F5E" w:rsidP="00BE1F5E">
      <w:pPr>
        <w:keepNext/>
        <w:bidi/>
        <w:jc w:val="both"/>
        <w:rPr>
          <w:rFonts w:cs="David" w:hint="cs"/>
          <w:rtl/>
        </w:rPr>
      </w:pPr>
      <w:r>
        <w:rPr>
          <w:rFonts w:cs="David" w:hint="cs"/>
          <w:rtl/>
        </w:rPr>
        <w:tab/>
        <w:t>חבר הכנסת רותם, זה ככה עובד אצלך? לא זכור לי.</w:t>
      </w:r>
    </w:p>
    <w:p w14:paraId="748FA675" w14:textId="77777777" w:rsidR="00BE1F5E" w:rsidRDefault="00BE1F5E" w:rsidP="00BE1F5E">
      <w:pPr>
        <w:keepNext/>
        <w:bidi/>
        <w:jc w:val="both"/>
        <w:rPr>
          <w:rFonts w:cs="David" w:hint="cs"/>
          <w:rtl/>
        </w:rPr>
      </w:pPr>
    </w:p>
    <w:p w14:paraId="45F1DC7A" w14:textId="77777777" w:rsidR="00BE1F5E" w:rsidRPr="003C23D3" w:rsidRDefault="00BE1F5E" w:rsidP="00BE1F5E">
      <w:pPr>
        <w:keepNext/>
        <w:bidi/>
        <w:jc w:val="both"/>
        <w:rPr>
          <w:rFonts w:cs="David" w:hint="cs"/>
          <w:u w:val="single"/>
          <w:rtl/>
        </w:rPr>
      </w:pPr>
      <w:r>
        <w:rPr>
          <w:rFonts w:cs="David" w:hint="cs"/>
          <w:u w:val="single"/>
          <w:rtl/>
        </w:rPr>
        <w:t xml:space="preserve">מנכ"ל הכנסת </w:t>
      </w:r>
      <w:r w:rsidRPr="003C23D3">
        <w:rPr>
          <w:rFonts w:cs="David" w:hint="cs"/>
          <w:u w:val="single"/>
          <w:rtl/>
        </w:rPr>
        <w:t>דן לנדאו:</w:t>
      </w:r>
    </w:p>
    <w:p w14:paraId="6AA40577" w14:textId="77777777" w:rsidR="00BE1F5E" w:rsidRDefault="00BE1F5E" w:rsidP="00BE1F5E">
      <w:pPr>
        <w:keepNext/>
        <w:bidi/>
        <w:jc w:val="both"/>
        <w:rPr>
          <w:rFonts w:cs="David" w:hint="cs"/>
          <w:rtl/>
        </w:rPr>
      </w:pPr>
    </w:p>
    <w:p w14:paraId="31729B92" w14:textId="77777777" w:rsidR="00BE1F5E" w:rsidRDefault="00BE1F5E" w:rsidP="00BE1F5E">
      <w:pPr>
        <w:keepNext/>
        <w:bidi/>
        <w:jc w:val="both"/>
        <w:rPr>
          <w:rFonts w:cs="David" w:hint="cs"/>
          <w:rtl/>
        </w:rPr>
      </w:pPr>
      <w:r>
        <w:rPr>
          <w:rFonts w:cs="David" w:hint="cs"/>
          <w:rtl/>
        </w:rPr>
        <w:tab/>
        <w:t xml:space="preserve">הכנסת איננה המעסיקה של העוזרים </w:t>
      </w:r>
      <w:proofErr w:type="spellStart"/>
      <w:r>
        <w:rPr>
          <w:rFonts w:cs="David" w:hint="cs"/>
          <w:rtl/>
        </w:rPr>
        <w:t>הפרלמנטריים</w:t>
      </w:r>
      <w:proofErr w:type="spellEnd"/>
      <w:r>
        <w:rPr>
          <w:rFonts w:cs="David" w:hint="cs"/>
          <w:rtl/>
        </w:rPr>
        <w:t xml:space="preserve">, המעסיקים הם חברי הכנסת. כך שהכנסת כמוסד </w:t>
      </w:r>
      <w:r>
        <w:rPr>
          <w:rFonts w:cs="David"/>
          <w:rtl/>
        </w:rPr>
        <w:t>–</w:t>
      </w:r>
      <w:r>
        <w:rPr>
          <w:rFonts w:cs="David" w:hint="cs"/>
          <w:rtl/>
        </w:rPr>
        <w:t xml:space="preserve"> ראיתי שיש קצת ערבוב בתוך חלק מהמכתבים </w:t>
      </w:r>
      <w:r>
        <w:rPr>
          <w:rFonts w:cs="David"/>
          <w:rtl/>
        </w:rPr>
        <w:t>–</w:t>
      </w:r>
      <w:r>
        <w:rPr>
          <w:rFonts w:cs="David" w:hint="cs"/>
          <w:rtl/>
        </w:rPr>
        <w:t xml:space="preserve"> הכנסת כמוסד  היא לא רגולטור של אופן העבודה, של שעות העבודה, של זכויות העבודה. היא כן רגולטור מבחינה זו שהיא כפופה לוועדה ולוועדה הציבורית, בכך שהיא מעניקה שכר מסוים, תנאים מסוימים, ולא מאפשרת לפצל מעבר למה שאושר. כי פיצול מעבר למה שאושר הוא כבר לא חוקי כי הוא יורד מתחת לשכר המינימום.</w:t>
      </w:r>
    </w:p>
    <w:p w14:paraId="14C6F4C0" w14:textId="77777777" w:rsidR="00BE1F5E" w:rsidRDefault="00BE1F5E" w:rsidP="00BE1F5E">
      <w:pPr>
        <w:keepNext/>
        <w:bidi/>
        <w:jc w:val="both"/>
        <w:rPr>
          <w:rFonts w:cs="David" w:hint="cs"/>
          <w:rtl/>
        </w:rPr>
      </w:pPr>
    </w:p>
    <w:p w14:paraId="2FA832E2" w14:textId="77777777" w:rsidR="00BE1F5E" w:rsidRDefault="00BE1F5E" w:rsidP="00BE1F5E">
      <w:pPr>
        <w:keepNext/>
        <w:bidi/>
        <w:ind w:firstLine="720"/>
        <w:jc w:val="both"/>
        <w:rPr>
          <w:rFonts w:cs="David" w:hint="cs"/>
          <w:rtl/>
        </w:rPr>
      </w:pPr>
      <w:r>
        <w:rPr>
          <w:rFonts w:cs="David" w:hint="cs"/>
          <w:rtl/>
        </w:rPr>
        <w:t>לעניות דעתי אתם צריכים לחשוב על השאלה אם נכון בכלל להטיל על חברי הכנסת לאכוף את הפיצול, אם הוא יאושר. לאכוף בשעות עבודה, לאכוף באמצעים אחרים. אתם תביאו את זה בחשבון, אנחנו, כמובן, נבצע כל מה שתחליטו.</w:t>
      </w:r>
    </w:p>
    <w:p w14:paraId="62B4C65D" w14:textId="77777777" w:rsidR="00BE1F5E" w:rsidRDefault="00BE1F5E" w:rsidP="00BE1F5E">
      <w:pPr>
        <w:keepNext/>
        <w:bidi/>
        <w:jc w:val="both"/>
        <w:rPr>
          <w:rFonts w:cs="David" w:hint="cs"/>
          <w:rtl/>
        </w:rPr>
      </w:pPr>
    </w:p>
    <w:p w14:paraId="4C2ADBD0" w14:textId="77777777" w:rsidR="00BE1F5E" w:rsidRPr="003C23D3" w:rsidRDefault="00BE1F5E" w:rsidP="00BE1F5E">
      <w:pPr>
        <w:keepNext/>
        <w:bidi/>
        <w:jc w:val="both"/>
        <w:rPr>
          <w:rFonts w:cs="David" w:hint="cs"/>
          <w:u w:val="single"/>
          <w:rtl/>
        </w:rPr>
      </w:pPr>
      <w:r w:rsidRPr="003C23D3">
        <w:rPr>
          <w:rFonts w:cs="David" w:hint="cs"/>
          <w:u w:val="single"/>
          <w:rtl/>
        </w:rPr>
        <w:t xml:space="preserve">היו"ר יריב </w:t>
      </w:r>
      <w:proofErr w:type="spellStart"/>
      <w:r w:rsidRPr="003C23D3">
        <w:rPr>
          <w:rFonts w:cs="David" w:hint="cs"/>
          <w:u w:val="single"/>
          <w:rtl/>
        </w:rPr>
        <w:t>לוין</w:t>
      </w:r>
      <w:proofErr w:type="spellEnd"/>
      <w:r w:rsidRPr="003C23D3">
        <w:rPr>
          <w:rFonts w:cs="David" w:hint="cs"/>
          <w:u w:val="single"/>
          <w:rtl/>
        </w:rPr>
        <w:t>:</w:t>
      </w:r>
    </w:p>
    <w:p w14:paraId="233FA856" w14:textId="77777777" w:rsidR="00BE1F5E" w:rsidRDefault="00BE1F5E" w:rsidP="00BE1F5E">
      <w:pPr>
        <w:keepNext/>
        <w:bidi/>
        <w:jc w:val="both"/>
        <w:rPr>
          <w:rFonts w:cs="David" w:hint="cs"/>
          <w:rtl/>
        </w:rPr>
      </w:pPr>
    </w:p>
    <w:p w14:paraId="5C29A2B0" w14:textId="77777777" w:rsidR="00BE1F5E" w:rsidRDefault="00BE1F5E" w:rsidP="00BE1F5E">
      <w:pPr>
        <w:keepNext/>
        <w:bidi/>
        <w:jc w:val="both"/>
        <w:rPr>
          <w:rFonts w:cs="David" w:hint="cs"/>
          <w:rtl/>
        </w:rPr>
      </w:pPr>
      <w:r>
        <w:rPr>
          <w:rFonts w:cs="David" w:hint="cs"/>
          <w:rtl/>
        </w:rPr>
        <w:tab/>
        <w:t>תודה. חבר הכנסת אריה אלדד, בבקשה.</w:t>
      </w:r>
    </w:p>
    <w:p w14:paraId="445323A9" w14:textId="77777777" w:rsidR="00BE1F5E" w:rsidRDefault="00BE1F5E" w:rsidP="00BE1F5E">
      <w:pPr>
        <w:keepNext/>
        <w:bidi/>
        <w:jc w:val="both"/>
        <w:rPr>
          <w:rFonts w:cs="David" w:hint="cs"/>
          <w:rtl/>
        </w:rPr>
      </w:pPr>
    </w:p>
    <w:p w14:paraId="448BEF8C" w14:textId="77777777" w:rsidR="00BE1F5E" w:rsidRPr="00657EDC" w:rsidRDefault="00BE1F5E" w:rsidP="00BE1F5E">
      <w:pPr>
        <w:keepNext/>
        <w:bidi/>
        <w:jc w:val="both"/>
        <w:rPr>
          <w:rFonts w:cs="David" w:hint="cs"/>
          <w:u w:val="single"/>
          <w:rtl/>
        </w:rPr>
      </w:pPr>
      <w:r w:rsidRPr="00657EDC">
        <w:rPr>
          <w:rFonts w:cs="David" w:hint="cs"/>
          <w:u w:val="single"/>
          <w:rtl/>
        </w:rPr>
        <w:t>אריה אלדד:</w:t>
      </w:r>
    </w:p>
    <w:p w14:paraId="4771AFF1" w14:textId="77777777" w:rsidR="00BE1F5E" w:rsidRDefault="00BE1F5E" w:rsidP="00BE1F5E">
      <w:pPr>
        <w:keepNext/>
        <w:bidi/>
        <w:jc w:val="both"/>
        <w:rPr>
          <w:rFonts w:cs="David" w:hint="cs"/>
          <w:rtl/>
        </w:rPr>
      </w:pPr>
    </w:p>
    <w:p w14:paraId="6F778179" w14:textId="77777777" w:rsidR="00BE1F5E" w:rsidRDefault="00BE1F5E" w:rsidP="00BE1F5E">
      <w:pPr>
        <w:keepNext/>
        <w:bidi/>
        <w:jc w:val="both"/>
        <w:rPr>
          <w:rFonts w:cs="David" w:hint="cs"/>
          <w:rtl/>
        </w:rPr>
      </w:pPr>
      <w:r>
        <w:rPr>
          <w:rFonts w:cs="David" w:hint="cs"/>
          <w:rtl/>
        </w:rPr>
        <w:tab/>
        <w:t xml:space="preserve">תודה, אדוני היושב ראש. ברור לנו שהשאיפה לפיצול היא מתוך רצון לעשות יותר. רצון מבורך של חבר הכנסת לעשות יותר, אבל כיוון שלא מונחת על סדר היום הצעה להגדיל את התקינה ולהוסיף עוזרים נוספים, כי אנחנו בעולם שאין לדבר סוף, אז כשקל לנו אנחנו מפצלים. כשקל לנו להגדיר הגדרות תפקודיות </w:t>
      </w:r>
      <w:r>
        <w:rPr>
          <w:rFonts w:cs="David"/>
          <w:rtl/>
        </w:rPr>
        <w:t>–</w:t>
      </w:r>
      <w:r>
        <w:rPr>
          <w:rFonts w:cs="David" w:hint="cs"/>
          <w:rtl/>
        </w:rPr>
        <w:t xml:space="preserve"> עוזר אחד מתעסק בחקיקה, עוזר שני מתעסק בפניות הציבור, עוזר שלישי מתעסק בדוברות, עוזר רביעי בקשר עם הרקע המפלגתי שלנו, מארגן חוגי בית וכיוון שאני תמיד טועה בניווט הוא גם נהג </w:t>
      </w:r>
      <w:r>
        <w:rPr>
          <w:rFonts w:cs="David"/>
          <w:rtl/>
        </w:rPr>
        <w:t>–</w:t>
      </w:r>
      <w:r>
        <w:rPr>
          <w:rFonts w:cs="David" w:hint="cs"/>
          <w:rtl/>
        </w:rPr>
        <w:t xml:space="preserve"> אנחנו נגיע לפיצול אין סופי בעניין הזה. אין הדבר חדש כלל ועיקר. זה לא סתם שיהודים המציאו את הפיסיקה הגרעינית. השאיפה לייצר אנרגיה על ידי פיצול החלקיקים ליותר ויותר חלקיקי יסוד, היא לא חדשה. אבל גם אז היא נגמרה בפיצוץ. אני מציע לא להגיע לפיצוץ הזה. תודה רבה.</w:t>
      </w:r>
    </w:p>
    <w:p w14:paraId="56AEDF64" w14:textId="77777777" w:rsidR="00BE1F5E" w:rsidRDefault="00BE1F5E" w:rsidP="00BE1F5E">
      <w:pPr>
        <w:keepNext/>
        <w:bidi/>
        <w:jc w:val="both"/>
        <w:rPr>
          <w:rFonts w:cs="David" w:hint="cs"/>
          <w:rtl/>
        </w:rPr>
      </w:pPr>
    </w:p>
    <w:p w14:paraId="0DBCD07B"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1F96A74C" w14:textId="77777777" w:rsidR="00BE1F5E" w:rsidRDefault="00BE1F5E" w:rsidP="00BE1F5E">
      <w:pPr>
        <w:keepNext/>
        <w:bidi/>
        <w:jc w:val="both"/>
        <w:rPr>
          <w:rFonts w:cs="David" w:hint="cs"/>
          <w:rtl/>
        </w:rPr>
      </w:pPr>
    </w:p>
    <w:p w14:paraId="719CD351" w14:textId="77777777" w:rsidR="00BE1F5E" w:rsidRDefault="00BE1F5E" w:rsidP="00BE1F5E">
      <w:pPr>
        <w:keepNext/>
        <w:bidi/>
        <w:jc w:val="both"/>
        <w:rPr>
          <w:rFonts w:cs="David" w:hint="cs"/>
          <w:rtl/>
        </w:rPr>
      </w:pPr>
      <w:r>
        <w:rPr>
          <w:rFonts w:cs="David" w:hint="cs"/>
          <w:rtl/>
        </w:rPr>
        <w:tab/>
        <w:t xml:space="preserve">תודה רבה. חבר הכנסת שלמה מולה, בבקשה. </w:t>
      </w:r>
    </w:p>
    <w:p w14:paraId="2863B9EC" w14:textId="77777777" w:rsidR="00BE1F5E" w:rsidRDefault="00BE1F5E" w:rsidP="00BE1F5E">
      <w:pPr>
        <w:keepNext/>
        <w:bidi/>
        <w:jc w:val="both"/>
        <w:rPr>
          <w:rFonts w:cs="David" w:hint="cs"/>
          <w:rtl/>
        </w:rPr>
      </w:pPr>
    </w:p>
    <w:p w14:paraId="14E05101" w14:textId="77777777" w:rsidR="00BE1F5E" w:rsidRDefault="00BE1F5E" w:rsidP="00BE1F5E">
      <w:pPr>
        <w:keepNext/>
        <w:bidi/>
        <w:jc w:val="both"/>
        <w:rPr>
          <w:rFonts w:cs="David" w:hint="cs"/>
          <w:u w:val="single"/>
          <w:rtl/>
        </w:rPr>
      </w:pPr>
      <w:r>
        <w:rPr>
          <w:rFonts w:cs="David" w:hint="cs"/>
          <w:u w:val="single"/>
          <w:rtl/>
        </w:rPr>
        <w:t>שלמה מולה</w:t>
      </w:r>
      <w:r w:rsidRPr="00E36EB4">
        <w:rPr>
          <w:rFonts w:cs="David" w:hint="cs"/>
          <w:u w:val="single"/>
          <w:rtl/>
        </w:rPr>
        <w:t>:</w:t>
      </w:r>
    </w:p>
    <w:p w14:paraId="7C9044AA" w14:textId="77777777" w:rsidR="00BE1F5E" w:rsidRDefault="00BE1F5E" w:rsidP="00BE1F5E">
      <w:pPr>
        <w:keepNext/>
        <w:bidi/>
        <w:jc w:val="both"/>
        <w:rPr>
          <w:rFonts w:cs="David" w:hint="cs"/>
          <w:u w:val="single"/>
          <w:rtl/>
        </w:rPr>
      </w:pPr>
    </w:p>
    <w:p w14:paraId="45A71B87" w14:textId="77777777" w:rsidR="00BE1F5E" w:rsidRDefault="00BE1F5E" w:rsidP="00BE1F5E">
      <w:pPr>
        <w:keepNext/>
        <w:bidi/>
        <w:jc w:val="both"/>
        <w:rPr>
          <w:rFonts w:cs="David" w:hint="cs"/>
          <w:rtl/>
        </w:rPr>
      </w:pPr>
      <w:r>
        <w:rPr>
          <w:rFonts w:cs="David" w:hint="cs"/>
          <w:rtl/>
        </w:rPr>
        <w:tab/>
        <w:t xml:space="preserve">אדוני היושב ראש, תודה רבה. תראו, האמת היא, צריך להגיד ביושר: אני משוכנע ובטוח שיש מספר חברי כנסת שמפצלים משרות ונוהגים בהגינות וביושר. אולי אפילו מתאמצים, אולי אפילו יש איזושהי מחשבה לסייע לסטודנטים שלומדים, וכן הלאה וכן הלאה. אבל אני חושב שהבעיה היא לא בכוונות הטובות של חברי הכנסת או האפשרות שיש להם באמת רגישות כדי לסייע להעסיק, וגם כדי לקבל את השירות שעוזרים </w:t>
      </w:r>
      <w:proofErr w:type="spellStart"/>
      <w:r>
        <w:rPr>
          <w:rFonts w:cs="David" w:hint="cs"/>
          <w:rtl/>
        </w:rPr>
        <w:t>פרלמנטרי</w:t>
      </w:r>
      <w:proofErr w:type="spellEnd"/>
      <w:r>
        <w:rPr>
          <w:rFonts w:cs="David" w:hint="cs"/>
          <w:rtl/>
        </w:rPr>
        <w:t xml:space="preserve"> נותן. אני לא מאמין שזה אפשרי לאורך זמן. ואני חושב שכשאני רואה </w:t>
      </w:r>
      <w:r>
        <w:rPr>
          <w:rFonts w:cs="David"/>
          <w:rtl/>
        </w:rPr>
        <w:t>–</w:t>
      </w:r>
      <w:r>
        <w:rPr>
          <w:rFonts w:cs="David" w:hint="cs"/>
          <w:rtl/>
        </w:rPr>
        <w:t xml:space="preserve"> אני מסתכל רק על עבודתי </w:t>
      </w:r>
      <w:r>
        <w:rPr>
          <w:rFonts w:cs="David"/>
          <w:rtl/>
        </w:rPr>
        <w:t>–</w:t>
      </w:r>
      <w:r>
        <w:rPr>
          <w:rFonts w:cs="David" w:hint="cs"/>
          <w:rtl/>
        </w:rPr>
        <w:t xml:space="preserve"> אני כאן שני שלישי רביעי, אני יוצא בימי ראשון וחמישי </w:t>
      </w:r>
      <w:r>
        <w:rPr>
          <w:rFonts w:cs="David"/>
          <w:rtl/>
        </w:rPr>
        <w:t>–</w:t>
      </w:r>
      <w:r>
        <w:rPr>
          <w:rFonts w:cs="David" w:hint="cs"/>
          <w:rtl/>
        </w:rPr>
        <w:t xml:space="preserve"> יש לי לשכה </w:t>
      </w:r>
      <w:proofErr w:type="spellStart"/>
      <w:r>
        <w:rPr>
          <w:rFonts w:cs="David" w:hint="cs"/>
          <w:rtl/>
        </w:rPr>
        <w:t>פרלמנטרית</w:t>
      </w:r>
      <w:proofErr w:type="spellEnd"/>
      <w:r>
        <w:rPr>
          <w:rFonts w:cs="David" w:hint="cs"/>
          <w:rtl/>
        </w:rPr>
        <w:t xml:space="preserve"> ברמלה. וכשאני רואה את העוזרים שלי איך הם עובדים, או כשאנחנו יוצאים לשטח לסיור לצפון ולדרום מאיזו שעה הם יוצאים, מאיזו שעה הם באים </w:t>
      </w:r>
      <w:r>
        <w:rPr>
          <w:rFonts w:cs="David"/>
          <w:rtl/>
        </w:rPr>
        <w:t>–</w:t>
      </w:r>
      <w:r>
        <w:rPr>
          <w:rFonts w:cs="David" w:hint="cs"/>
          <w:rtl/>
        </w:rPr>
        <w:t xml:space="preserve"> אחת מהם גרה בירושלים, אני גר בראשון. צריך למצוא איזשהו </w:t>
      </w:r>
      <w:r>
        <w:rPr>
          <w:rFonts w:cs="David"/>
          <w:rtl/>
        </w:rPr>
        <w:t>–</w:t>
      </w:r>
      <w:r>
        <w:rPr>
          <w:rFonts w:cs="David" w:hint="cs"/>
          <w:rtl/>
        </w:rPr>
        <w:t xml:space="preserve"> כדי שאנחנו נוכל להיפגש באיזשהו מקום, וכן הלאה. אני, אם הייתי מפצל, מה היה קורה עוד יותר?</w:t>
      </w:r>
    </w:p>
    <w:p w14:paraId="36D7E7EE" w14:textId="77777777" w:rsidR="00BE1F5E" w:rsidRDefault="00BE1F5E" w:rsidP="00BE1F5E">
      <w:pPr>
        <w:keepNext/>
        <w:bidi/>
        <w:jc w:val="both"/>
        <w:rPr>
          <w:rFonts w:cs="David" w:hint="cs"/>
          <w:rtl/>
        </w:rPr>
      </w:pPr>
    </w:p>
    <w:p w14:paraId="13E95FCB" w14:textId="77777777" w:rsidR="00BE1F5E" w:rsidRDefault="00BE1F5E" w:rsidP="00BE1F5E">
      <w:pPr>
        <w:keepNext/>
        <w:bidi/>
        <w:jc w:val="both"/>
        <w:rPr>
          <w:rFonts w:cs="David" w:hint="cs"/>
          <w:rtl/>
        </w:rPr>
      </w:pPr>
    </w:p>
    <w:p w14:paraId="7B0CA969" w14:textId="77777777" w:rsidR="00BE1F5E" w:rsidRDefault="00BE1F5E" w:rsidP="00BE1F5E">
      <w:pPr>
        <w:keepNext/>
        <w:bidi/>
        <w:ind w:firstLine="720"/>
        <w:jc w:val="both"/>
        <w:rPr>
          <w:rFonts w:cs="David" w:hint="cs"/>
          <w:rtl/>
        </w:rPr>
      </w:pPr>
      <w:r>
        <w:rPr>
          <w:rFonts w:cs="David" w:hint="cs"/>
          <w:rtl/>
        </w:rPr>
        <w:t>לכן אני חושב שאנחנו, חברי הכנסת, גם אם לכאורה יש איזושהי תחושה שאולי הפיצול היה מסייע לנו, ואני הייתי רוצה שאנחנו כן נהיה דוגמה, דווקא, אני לא מאמין שעובד מסוים, בבית חולים וולפסון או איכילוב, פונה, בא ואומר: המעסיק שלי מעסיק אותי יותר שעות, אני לא מקבל חופשות, ואנחנו כולנו מזדעקים כדי שיהיה לו באמת התיקון הנדרש, שזכויותיו הסוציאליות יישמרו.</w:t>
      </w:r>
    </w:p>
    <w:p w14:paraId="2FCC29F7" w14:textId="77777777" w:rsidR="00BE1F5E" w:rsidRDefault="00BE1F5E" w:rsidP="00BE1F5E">
      <w:pPr>
        <w:keepNext/>
        <w:bidi/>
        <w:ind w:firstLine="720"/>
        <w:jc w:val="both"/>
        <w:rPr>
          <w:rFonts w:cs="David" w:hint="cs"/>
          <w:rtl/>
        </w:rPr>
      </w:pPr>
    </w:p>
    <w:p w14:paraId="4672B648" w14:textId="77777777" w:rsidR="00BE1F5E" w:rsidRDefault="00BE1F5E" w:rsidP="00BE1F5E">
      <w:pPr>
        <w:keepNext/>
        <w:bidi/>
        <w:ind w:firstLine="720"/>
        <w:jc w:val="both"/>
        <w:rPr>
          <w:rFonts w:cs="David" w:hint="cs"/>
          <w:rtl/>
        </w:rPr>
      </w:pPr>
      <w:r>
        <w:rPr>
          <w:rFonts w:cs="David" w:hint="cs"/>
          <w:rtl/>
        </w:rPr>
        <w:t xml:space="preserve">במשבצת הזאת, מה שנקרא: העזרה שהעוזרים </w:t>
      </w:r>
      <w:proofErr w:type="spellStart"/>
      <w:r>
        <w:rPr>
          <w:rFonts w:cs="David" w:hint="cs"/>
          <w:rtl/>
        </w:rPr>
        <w:t>הפרלמנטריים</w:t>
      </w:r>
      <w:proofErr w:type="spellEnd"/>
      <w:r>
        <w:rPr>
          <w:rFonts w:cs="David" w:hint="cs"/>
          <w:rtl/>
        </w:rPr>
        <w:t xml:space="preserve"> שלנו נותנים לנו, אני לא חושב שאנחנו מודעים. אנחנו לא באמת יכולים להגיד שאנחנו לא מנצלים אותם. אני יודע שזה רגיש, אני יודע שיש חברי כנסת שזה לא נוח להם. אני מעדיף שאנחנו נתעמת עם עצמנו, אנחנו נהיה דוגמה, גם אם במידה רבה אולי אנחנו מרגישים שמתערבים לנו בעבודה היום יומית. אני מסכים במאה אחוז עם מה שהיושב ראש אמר, וגם עם מה שחברת הכנסת שלי יחימוביץ אמרה.</w:t>
      </w:r>
    </w:p>
    <w:p w14:paraId="39C7C1EC" w14:textId="77777777" w:rsidR="00BE1F5E" w:rsidRDefault="00BE1F5E" w:rsidP="00BE1F5E">
      <w:pPr>
        <w:keepNext/>
        <w:bidi/>
        <w:ind w:firstLine="720"/>
        <w:jc w:val="both"/>
        <w:rPr>
          <w:rFonts w:cs="David" w:hint="cs"/>
          <w:rtl/>
        </w:rPr>
      </w:pPr>
    </w:p>
    <w:p w14:paraId="3F674570" w14:textId="77777777" w:rsidR="00BE1F5E" w:rsidRDefault="00BE1F5E" w:rsidP="00BE1F5E">
      <w:pPr>
        <w:keepNext/>
        <w:bidi/>
        <w:ind w:firstLine="720"/>
        <w:jc w:val="both"/>
        <w:rPr>
          <w:rFonts w:cs="David" w:hint="cs"/>
          <w:rtl/>
        </w:rPr>
      </w:pPr>
      <w:r>
        <w:rPr>
          <w:rFonts w:cs="David" w:hint="cs"/>
          <w:rtl/>
        </w:rPr>
        <w:t xml:space="preserve">אני מוכרח לומר לכם: העבודה שהעוזרים </w:t>
      </w:r>
      <w:proofErr w:type="spellStart"/>
      <w:r>
        <w:rPr>
          <w:rFonts w:cs="David" w:hint="cs"/>
          <w:rtl/>
        </w:rPr>
        <w:t>הפרלמנטריים</w:t>
      </w:r>
      <w:proofErr w:type="spellEnd"/>
      <w:r>
        <w:rPr>
          <w:rFonts w:cs="David" w:hint="cs"/>
          <w:rtl/>
        </w:rPr>
        <w:t xml:space="preserve"> עושים, מהבוקר, לא רק שלא מסתיימת במשרד פה או בלשכה </w:t>
      </w:r>
      <w:proofErr w:type="spellStart"/>
      <w:r>
        <w:rPr>
          <w:rFonts w:cs="David" w:hint="cs"/>
          <w:rtl/>
        </w:rPr>
        <w:t>הפרלמנטרית</w:t>
      </w:r>
      <w:proofErr w:type="spellEnd"/>
      <w:r>
        <w:rPr>
          <w:rFonts w:cs="David" w:hint="cs"/>
          <w:rtl/>
        </w:rPr>
        <w:t xml:space="preserve">, זה מסתיים בשעות בבית, בפלאפונים, באימיילים, בתשובות שהם נותנים, בפניות שהם עונים להן. זה לא מסתיים רק כשיושבים בכנסת ועונים </w:t>
      </w:r>
      <w:proofErr w:type="spellStart"/>
      <w:r>
        <w:rPr>
          <w:rFonts w:cs="David" w:hint="cs"/>
          <w:rtl/>
        </w:rPr>
        <w:t>לאיזשהן</w:t>
      </w:r>
      <w:proofErr w:type="spellEnd"/>
      <w:r>
        <w:rPr>
          <w:rFonts w:cs="David" w:hint="cs"/>
          <w:rtl/>
        </w:rPr>
        <w:t xml:space="preserve"> פניות ציבור כאלה ואחרות. לכן אני חושב שטוב עשתה ועדת </w:t>
      </w:r>
      <w:proofErr w:type="spellStart"/>
      <w:r>
        <w:rPr>
          <w:rFonts w:cs="David" w:hint="cs"/>
          <w:rtl/>
        </w:rPr>
        <w:t>גרונאו</w:t>
      </w:r>
      <w:proofErr w:type="spellEnd"/>
      <w:r>
        <w:rPr>
          <w:rFonts w:cs="David" w:hint="cs"/>
          <w:rtl/>
        </w:rPr>
        <w:t xml:space="preserve"> שבאה ואמרה: זה פוגע בתדמיתה של הכנסת. זה לא ציבורי. ולכן, אם אנחנו רוצים באמת לבוא ולהגיד: אנחנו ניתן דוגמה </w:t>
      </w:r>
      <w:r>
        <w:rPr>
          <w:rFonts w:cs="David"/>
          <w:rtl/>
        </w:rPr>
        <w:t>–</w:t>
      </w:r>
      <w:r>
        <w:rPr>
          <w:rFonts w:cs="David" w:hint="cs"/>
          <w:rtl/>
        </w:rPr>
        <w:t xml:space="preserve"> ולא יכול להיות לנו פרצוף, כשאנחנו רוצים להגן על העובד הפשוט באיזשהו מקום, כשיש איזושהי תחושה שאנחנו מנצלים את העוזרים שלנו.</w:t>
      </w:r>
    </w:p>
    <w:p w14:paraId="77DFB732" w14:textId="77777777" w:rsidR="00BE1F5E" w:rsidRDefault="00BE1F5E" w:rsidP="00BE1F5E">
      <w:pPr>
        <w:keepNext/>
        <w:bidi/>
        <w:jc w:val="both"/>
        <w:rPr>
          <w:rFonts w:cs="David" w:hint="cs"/>
          <w:rtl/>
        </w:rPr>
      </w:pPr>
    </w:p>
    <w:p w14:paraId="5C83ED60" w14:textId="77777777" w:rsidR="00BE1F5E" w:rsidRPr="003C23D3" w:rsidRDefault="00BE1F5E" w:rsidP="00BE1F5E">
      <w:pPr>
        <w:keepNext/>
        <w:bidi/>
        <w:jc w:val="both"/>
        <w:rPr>
          <w:rFonts w:cs="David" w:hint="cs"/>
          <w:u w:val="single"/>
          <w:rtl/>
        </w:rPr>
      </w:pPr>
      <w:r w:rsidRPr="003C23D3">
        <w:rPr>
          <w:rFonts w:cs="David" w:hint="cs"/>
          <w:u w:val="single"/>
          <w:rtl/>
        </w:rPr>
        <w:t xml:space="preserve">היו"ר יריב </w:t>
      </w:r>
      <w:proofErr w:type="spellStart"/>
      <w:r w:rsidRPr="003C23D3">
        <w:rPr>
          <w:rFonts w:cs="David" w:hint="cs"/>
          <w:u w:val="single"/>
          <w:rtl/>
        </w:rPr>
        <w:t>לוין</w:t>
      </w:r>
      <w:proofErr w:type="spellEnd"/>
      <w:r w:rsidRPr="003C23D3">
        <w:rPr>
          <w:rFonts w:cs="David" w:hint="cs"/>
          <w:u w:val="single"/>
          <w:rtl/>
        </w:rPr>
        <w:t>:</w:t>
      </w:r>
    </w:p>
    <w:p w14:paraId="4C367196" w14:textId="77777777" w:rsidR="00BE1F5E" w:rsidRDefault="00BE1F5E" w:rsidP="00BE1F5E">
      <w:pPr>
        <w:keepNext/>
        <w:bidi/>
        <w:jc w:val="both"/>
        <w:rPr>
          <w:rFonts w:cs="David" w:hint="cs"/>
          <w:rtl/>
        </w:rPr>
      </w:pPr>
    </w:p>
    <w:p w14:paraId="5FB06F0B" w14:textId="77777777" w:rsidR="00BE1F5E" w:rsidRDefault="00BE1F5E" w:rsidP="00BE1F5E">
      <w:pPr>
        <w:keepNext/>
        <w:bidi/>
        <w:jc w:val="both"/>
        <w:rPr>
          <w:rFonts w:cs="David" w:hint="cs"/>
          <w:rtl/>
        </w:rPr>
      </w:pPr>
      <w:r>
        <w:rPr>
          <w:rFonts w:cs="David" w:hint="cs"/>
          <w:rtl/>
        </w:rPr>
        <w:tab/>
        <w:t>תודה.</w:t>
      </w:r>
    </w:p>
    <w:p w14:paraId="0EA0D3E3" w14:textId="77777777" w:rsidR="00BE1F5E" w:rsidRDefault="00BE1F5E" w:rsidP="00BE1F5E">
      <w:pPr>
        <w:keepNext/>
        <w:bidi/>
        <w:jc w:val="both"/>
        <w:rPr>
          <w:rFonts w:cs="David" w:hint="cs"/>
          <w:rtl/>
        </w:rPr>
      </w:pPr>
    </w:p>
    <w:p w14:paraId="4AED6B9A" w14:textId="77777777" w:rsidR="00BE1F5E" w:rsidRDefault="00BE1F5E" w:rsidP="00BE1F5E">
      <w:pPr>
        <w:keepNext/>
        <w:bidi/>
        <w:jc w:val="both"/>
        <w:rPr>
          <w:rFonts w:cs="David" w:hint="cs"/>
          <w:u w:val="single"/>
          <w:rtl/>
        </w:rPr>
      </w:pPr>
      <w:r>
        <w:rPr>
          <w:rFonts w:cs="David" w:hint="cs"/>
          <w:u w:val="single"/>
          <w:rtl/>
        </w:rPr>
        <w:t>שלמה מולה</w:t>
      </w:r>
      <w:r w:rsidRPr="00E36EB4">
        <w:rPr>
          <w:rFonts w:cs="David" w:hint="cs"/>
          <w:u w:val="single"/>
          <w:rtl/>
        </w:rPr>
        <w:t>:</w:t>
      </w:r>
    </w:p>
    <w:p w14:paraId="1145DF5F" w14:textId="77777777" w:rsidR="00BE1F5E" w:rsidRDefault="00BE1F5E" w:rsidP="00BE1F5E">
      <w:pPr>
        <w:keepNext/>
        <w:bidi/>
        <w:jc w:val="both"/>
        <w:rPr>
          <w:rFonts w:cs="David" w:hint="cs"/>
          <w:u w:val="single"/>
          <w:rtl/>
        </w:rPr>
      </w:pPr>
    </w:p>
    <w:p w14:paraId="4096EC9E" w14:textId="77777777" w:rsidR="00BE1F5E" w:rsidRDefault="00BE1F5E" w:rsidP="00BE1F5E">
      <w:pPr>
        <w:keepNext/>
        <w:bidi/>
        <w:jc w:val="both"/>
        <w:rPr>
          <w:rFonts w:cs="David" w:hint="cs"/>
          <w:rtl/>
        </w:rPr>
      </w:pPr>
      <w:r>
        <w:rPr>
          <w:rFonts w:cs="David" w:hint="cs"/>
          <w:rtl/>
        </w:rPr>
        <w:tab/>
        <w:t xml:space="preserve">לכן, אדוני היושב ראש, אני מקווה שחברי הכנסת והוועדה יקבלו את המלצת ועדת </w:t>
      </w:r>
      <w:proofErr w:type="spellStart"/>
      <w:r>
        <w:rPr>
          <w:rFonts w:cs="David" w:hint="cs"/>
          <w:rtl/>
        </w:rPr>
        <w:t>גרונאו</w:t>
      </w:r>
      <w:proofErr w:type="spellEnd"/>
      <w:r>
        <w:rPr>
          <w:rFonts w:cs="David" w:hint="cs"/>
          <w:rtl/>
        </w:rPr>
        <w:t xml:space="preserve">, ובהחלט תסכים וגם תאזין לבקשתו של היושב ראש, ואנחנו נקבל החלטה לא לפצל את המשרות. תודה. </w:t>
      </w:r>
    </w:p>
    <w:p w14:paraId="79005092" w14:textId="77777777" w:rsidR="00BE1F5E" w:rsidRDefault="00BE1F5E" w:rsidP="00BE1F5E">
      <w:pPr>
        <w:keepNext/>
        <w:bidi/>
        <w:jc w:val="both"/>
        <w:rPr>
          <w:rFonts w:cs="David" w:hint="cs"/>
          <w:rtl/>
        </w:rPr>
      </w:pPr>
    </w:p>
    <w:p w14:paraId="1C1FF5D1"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1126014F" w14:textId="77777777" w:rsidR="00BE1F5E" w:rsidRDefault="00BE1F5E" w:rsidP="00BE1F5E">
      <w:pPr>
        <w:keepNext/>
        <w:bidi/>
        <w:jc w:val="both"/>
        <w:rPr>
          <w:rFonts w:cs="David" w:hint="cs"/>
          <w:rtl/>
        </w:rPr>
      </w:pPr>
    </w:p>
    <w:p w14:paraId="7A0CF7E1" w14:textId="77777777" w:rsidR="00BE1F5E" w:rsidRDefault="00BE1F5E" w:rsidP="00BE1F5E">
      <w:pPr>
        <w:keepNext/>
        <w:bidi/>
        <w:jc w:val="both"/>
        <w:rPr>
          <w:rFonts w:cs="David" w:hint="cs"/>
          <w:rtl/>
        </w:rPr>
      </w:pPr>
      <w:r>
        <w:rPr>
          <w:rFonts w:cs="David" w:hint="cs"/>
          <w:rtl/>
        </w:rPr>
        <w:tab/>
        <w:t xml:space="preserve">תודה רבה. חברת הכנסת מירי רגב, בבקשה. ואני מבקש </w:t>
      </w:r>
      <w:r>
        <w:rPr>
          <w:rFonts w:cs="David"/>
          <w:rtl/>
        </w:rPr>
        <w:t>–</w:t>
      </w:r>
      <w:r>
        <w:rPr>
          <w:rFonts w:cs="David" w:hint="cs"/>
          <w:rtl/>
        </w:rPr>
        <w:t xml:space="preserve"> סליחה, גם מחברי הכנסת. לא מכובד לדבר בטלפון, באמצע הישיבה. אני מנסה, איך אומרים? להימנע מלהעיר, אבל יש גם גבול.</w:t>
      </w:r>
    </w:p>
    <w:p w14:paraId="5E8E7E2E" w14:textId="77777777" w:rsidR="00BE1F5E" w:rsidRDefault="00BE1F5E" w:rsidP="00BE1F5E">
      <w:pPr>
        <w:keepNext/>
        <w:bidi/>
        <w:jc w:val="both"/>
        <w:rPr>
          <w:rFonts w:cs="David" w:hint="cs"/>
          <w:rtl/>
        </w:rPr>
      </w:pPr>
    </w:p>
    <w:p w14:paraId="1B8B85E7" w14:textId="77777777" w:rsidR="00BE1F5E" w:rsidRPr="00360DF2" w:rsidRDefault="00BE1F5E" w:rsidP="00BE1F5E">
      <w:pPr>
        <w:keepNext/>
        <w:bidi/>
        <w:jc w:val="both"/>
        <w:rPr>
          <w:rFonts w:cs="David" w:hint="cs"/>
          <w:u w:val="single"/>
          <w:rtl/>
        </w:rPr>
      </w:pPr>
      <w:r w:rsidRPr="00360DF2">
        <w:rPr>
          <w:rFonts w:cs="David" w:hint="cs"/>
          <w:u w:val="single"/>
          <w:rtl/>
        </w:rPr>
        <w:t>קריאה:</w:t>
      </w:r>
      <w:r w:rsidRPr="00360DF2">
        <w:rPr>
          <w:rFonts w:cs="David" w:hint="cs"/>
          <w:u w:val="single"/>
          <w:rtl/>
        </w:rPr>
        <w:tab/>
      </w:r>
    </w:p>
    <w:p w14:paraId="529CA491" w14:textId="77777777" w:rsidR="00BE1F5E" w:rsidRDefault="00BE1F5E" w:rsidP="00BE1F5E">
      <w:pPr>
        <w:keepNext/>
        <w:bidi/>
        <w:jc w:val="both"/>
        <w:rPr>
          <w:rFonts w:cs="David" w:hint="cs"/>
          <w:rtl/>
        </w:rPr>
      </w:pPr>
    </w:p>
    <w:p w14:paraId="5E622A9C" w14:textId="77777777" w:rsidR="00BE1F5E" w:rsidRDefault="00BE1F5E" w:rsidP="00BE1F5E">
      <w:pPr>
        <w:keepNext/>
        <w:bidi/>
        <w:jc w:val="both"/>
        <w:rPr>
          <w:rFonts w:cs="David" w:hint="cs"/>
          <w:rtl/>
        </w:rPr>
      </w:pPr>
      <w:r>
        <w:rPr>
          <w:rFonts w:cs="David" w:hint="cs"/>
          <w:rtl/>
        </w:rPr>
        <w:tab/>
        <w:t>תעיר, תעיר. זה במקום שאתה מעיר.</w:t>
      </w:r>
    </w:p>
    <w:p w14:paraId="77099E00" w14:textId="77777777" w:rsidR="00BE1F5E" w:rsidRDefault="00BE1F5E" w:rsidP="00BE1F5E">
      <w:pPr>
        <w:keepNext/>
        <w:bidi/>
        <w:jc w:val="both"/>
        <w:rPr>
          <w:rFonts w:cs="David" w:hint="cs"/>
          <w:rtl/>
        </w:rPr>
      </w:pPr>
    </w:p>
    <w:p w14:paraId="46FF6574" w14:textId="77777777" w:rsidR="00BE1F5E" w:rsidRPr="00A36C37" w:rsidRDefault="00BE1F5E" w:rsidP="00BE1F5E">
      <w:pPr>
        <w:keepNext/>
        <w:bidi/>
        <w:jc w:val="both"/>
        <w:rPr>
          <w:rFonts w:cs="David" w:hint="cs"/>
          <w:u w:val="single"/>
          <w:rtl/>
        </w:rPr>
      </w:pPr>
      <w:r w:rsidRPr="00A36C37">
        <w:rPr>
          <w:rFonts w:cs="David" w:hint="cs"/>
          <w:u w:val="single"/>
          <w:rtl/>
        </w:rPr>
        <w:t>דב חנין:</w:t>
      </w:r>
    </w:p>
    <w:p w14:paraId="4EE3EBEE" w14:textId="77777777" w:rsidR="00BE1F5E" w:rsidRDefault="00BE1F5E" w:rsidP="00BE1F5E">
      <w:pPr>
        <w:keepNext/>
        <w:bidi/>
        <w:jc w:val="both"/>
        <w:rPr>
          <w:rFonts w:cs="David" w:hint="cs"/>
          <w:rtl/>
        </w:rPr>
      </w:pPr>
      <w:r>
        <w:rPr>
          <w:rFonts w:cs="David" w:hint="cs"/>
          <w:rtl/>
        </w:rPr>
        <w:tab/>
      </w:r>
    </w:p>
    <w:p w14:paraId="18DEECAB" w14:textId="77777777" w:rsidR="00BE1F5E" w:rsidRDefault="00BE1F5E" w:rsidP="00BE1F5E">
      <w:pPr>
        <w:keepNext/>
        <w:bidi/>
        <w:jc w:val="both"/>
        <w:rPr>
          <w:rFonts w:cs="David" w:hint="cs"/>
          <w:rtl/>
        </w:rPr>
      </w:pPr>
      <w:r>
        <w:rPr>
          <w:rFonts w:cs="David" w:hint="cs"/>
          <w:rtl/>
        </w:rPr>
        <w:tab/>
        <w:t xml:space="preserve">אתה יכול להעיר ואפילו להוציא מהישיבה. </w:t>
      </w:r>
    </w:p>
    <w:p w14:paraId="3B2A227B" w14:textId="77777777" w:rsidR="00BE1F5E" w:rsidRDefault="00BE1F5E" w:rsidP="00BE1F5E">
      <w:pPr>
        <w:keepNext/>
        <w:bidi/>
        <w:jc w:val="both"/>
        <w:rPr>
          <w:rFonts w:cs="David" w:hint="cs"/>
          <w:rtl/>
        </w:rPr>
      </w:pPr>
    </w:p>
    <w:p w14:paraId="5A7991AA"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04D5FD74" w14:textId="77777777" w:rsidR="00BE1F5E" w:rsidRDefault="00BE1F5E" w:rsidP="00BE1F5E">
      <w:pPr>
        <w:keepNext/>
        <w:bidi/>
        <w:jc w:val="both"/>
        <w:rPr>
          <w:rFonts w:cs="David" w:hint="cs"/>
          <w:rtl/>
        </w:rPr>
      </w:pPr>
    </w:p>
    <w:p w14:paraId="206904B0" w14:textId="77777777" w:rsidR="00BE1F5E" w:rsidRDefault="00BE1F5E" w:rsidP="00BE1F5E">
      <w:pPr>
        <w:keepNext/>
        <w:bidi/>
        <w:jc w:val="both"/>
        <w:rPr>
          <w:rFonts w:cs="David" w:hint="cs"/>
          <w:rtl/>
        </w:rPr>
      </w:pPr>
      <w:r>
        <w:rPr>
          <w:rFonts w:cs="David" w:hint="cs"/>
          <w:rtl/>
        </w:rPr>
        <w:tab/>
        <w:t>בבקשה. חברת הכנסת רגב, בבקשה.</w:t>
      </w:r>
    </w:p>
    <w:p w14:paraId="77E59A97" w14:textId="77777777" w:rsidR="00BE1F5E" w:rsidRDefault="00BE1F5E" w:rsidP="00BE1F5E">
      <w:pPr>
        <w:keepNext/>
        <w:bidi/>
        <w:jc w:val="both"/>
        <w:rPr>
          <w:rFonts w:cs="David" w:hint="cs"/>
          <w:rtl/>
        </w:rPr>
      </w:pPr>
    </w:p>
    <w:p w14:paraId="3E689E13" w14:textId="77777777" w:rsidR="00BE1F5E" w:rsidRPr="00360DF2" w:rsidRDefault="00BE1F5E" w:rsidP="00BE1F5E">
      <w:pPr>
        <w:keepNext/>
        <w:bidi/>
        <w:jc w:val="both"/>
        <w:rPr>
          <w:rFonts w:cs="David" w:hint="cs"/>
          <w:u w:val="single"/>
          <w:rtl/>
        </w:rPr>
      </w:pPr>
      <w:r w:rsidRPr="00360DF2">
        <w:rPr>
          <w:rFonts w:cs="David" w:hint="cs"/>
          <w:u w:val="single"/>
          <w:rtl/>
        </w:rPr>
        <w:t>קריאה:</w:t>
      </w:r>
      <w:r w:rsidRPr="00360DF2">
        <w:rPr>
          <w:rFonts w:cs="David" w:hint="cs"/>
          <w:u w:val="single"/>
          <w:rtl/>
        </w:rPr>
        <w:tab/>
      </w:r>
    </w:p>
    <w:p w14:paraId="4E850542" w14:textId="77777777" w:rsidR="00BE1F5E" w:rsidRDefault="00BE1F5E" w:rsidP="00BE1F5E">
      <w:pPr>
        <w:keepNext/>
        <w:bidi/>
        <w:jc w:val="both"/>
        <w:rPr>
          <w:rFonts w:cs="David" w:hint="cs"/>
          <w:rtl/>
        </w:rPr>
      </w:pPr>
    </w:p>
    <w:p w14:paraId="6027A452" w14:textId="77777777" w:rsidR="00BE1F5E" w:rsidRDefault="00BE1F5E" w:rsidP="00BE1F5E">
      <w:pPr>
        <w:keepNext/>
        <w:bidi/>
        <w:jc w:val="both"/>
        <w:rPr>
          <w:rFonts w:cs="David"/>
          <w:rtl/>
        </w:rPr>
      </w:pPr>
      <w:r>
        <w:rPr>
          <w:rFonts w:cs="David" w:hint="cs"/>
          <w:rtl/>
        </w:rPr>
        <w:tab/>
        <w:t>אתה יכול להעיר כי זו בושה וכלימה. גם לא מכבדים את עצמם.</w:t>
      </w:r>
    </w:p>
    <w:p w14:paraId="6BD7B47B" w14:textId="77777777" w:rsidR="00BE1F5E" w:rsidRDefault="00BE1F5E" w:rsidP="00BE1F5E">
      <w:pPr>
        <w:keepNext/>
        <w:bidi/>
        <w:jc w:val="both"/>
        <w:rPr>
          <w:rFonts w:cs="David" w:hint="cs"/>
          <w:rtl/>
        </w:rPr>
      </w:pPr>
    </w:p>
    <w:p w14:paraId="4D33B297" w14:textId="77777777" w:rsidR="00BE1F5E" w:rsidRDefault="00BE1F5E" w:rsidP="00BE1F5E">
      <w:pPr>
        <w:keepNext/>
        <w:bidi/>
        <w:jc w:val="both"/>
        <w:rPr>
          <w:rFonts w:cs="David" w:hint="cs"/>
          <w:rtl/>
        </w:rPr>
      </w:pPr>
      <w:r w:rsidRPr="009339A4">
        <w:rPr>
          <w:rFonts w:cs="David" w:hint="cs"/>
          <w:u w:val="single"/>
          <w:rtl/>
        </w:rPr>
        <w:t>מירי רגב:</w:t>
      </w:r>
    </w:p>
    <w:p w14:paraId="535737E0" w14:textId="77777777" w:rsidR="00BE1F5E" w:rsidRDefault="00BE1F5E" w:rsidP="00BE1F5E">
      <w:pPr>
        <w:keepNext/>
        <w:bidi/>
        <w:jc w:val="both"/>
        <w:rPr>
          <w:rFonts w:cs="David" w:hint="cs"/>
          <w:rtl/>
        </w:rPr>
      </w:pPr>
    </w:p>
    <w:p w14:paraId="5407713A" w14:textId="77777777" w:rsidR="00BE1F5E" w:rsidRDefault="00BE1F5E" w:rsidP="00BE1F5E">
      <w:pPr>
        <w:keepNext/>
        <w:bidi/>
        <w:jc w:val="both"/>
        <w:rPr>
          <w:rFonts w:cs="David" w:hint="cs"/>
          <w:rtl/>
        </w:rPr>
      </w:pPr>
      <w:r>
        <w:rPr>
          <w:rFonts w:cs="David" w:hint="cs"/>
          <w:rtl/>
        </w:rPr>
        <w:tab/>
        <w:t xml:space="preserve">אני יושבת פה ואני מזילה דמעות. אני שמחה שעוזרים </w:t>
      </w:r>
      <w:proofErr w:type="spellStart"/>
      <w:r>
        <w:rPr>
          <w:rFonts w:cs="David" w:hint="cs"/>
          <w:rtl/>
        </w:rPr>
        <w:t>פרלמנטריים</w:t>
      </w:r>
      <w:proofErr w:type="spellEnd"/>
      <w:r>
        <w:rPr>
          <w:rFonts w:cs="David" w:hint="cs"/>
          <w:rtl/>
        </w:rPr>
        <w:t xml:space="preserve"> מנהלים את הכנסת, כמו שפקידי האוצר מנהלים את המדינה. אני מצטערת להגיד את זה. זו צביעות גדולה. מי שמנצל, שיטופל. לא יכול להיות מצב שאני, כחברת כנסת, יש לי שני עוזרים </w:t>
      </w:r>
      <w:proofErr w:type="spellStart"/>
      <w:r>
        <w:rPr>
          <w:rFonts w:cs="David" w:hint="cs"/>
          <w:rtl/>
        </w:rPr>
        <w:t>פרלמנטריים</w:t>
      </w:r>
      <w:proofErr w:type="spellEnd"/>
      <w:r>
        <w:rPr>
          <w:rFonts w:cs="David" w:hint="cs"/>
          <w:rtl/>
        </w:rPr>
        <w:t xml:space="preserve">, וכן, כבוד היושב ראש, אני מתעסקת בקשרי ציבור, אני מתעסקת במליאה, בהצעות לסדר, בחוקים, שתי ועדות, שדולה ודוברות, אין לי נהג ואין לי מזכירה. כל זאת אני צריכה לעשות עם שני עוזרים </w:t>
      </w:r>
      <w:proofErr w:type="spellStart"/>
      <w:r>
        <w:rPr>
          <w:rFonts w:cs="David" w:hint="cs"/>
          <w:rtl/>
        </w:rPr>
        <w:t>פרלמנטריים</w:t>
      </w:r>
      <w:proofErr w:type="spellEnd"/>
      <w:r>
        <w:rPr>
          <w:rFonts w:cs="David" w:hint="cs"/>
          <w:rtl/>
        </w:rPr>
        <w:t xml:space="preserve">. ואני אומרת לך, שאני עובדת מהבוקר עד הערב ולא מבקשת שירחמו עלי. - - </w:t>
      </w:r>
    </w:p>
    <w:p w14:paraId="3C8FAAA4" w14:textId="77777777" w:rsidR="00BE1F5E" w:rsidRDefault="00BE1F5E" w:rsidP="00BE1F5E">
      <w:pPr>
        <w:keepNext/>
        <w:bidi/>
        <w:jc w:val="both"/>
        <w:rPr>
          <w:rFonts w:cs="David" w:hint="cs"/>
          <w:rtl/>
        </w:rPr>
      </w:pPr>
    </w:p>
    <w:p w14:paraId="6E9236FB" w14:textId="77777777" w:rsidR="00BE1F5E" w:rsidRPr="00360DF2" w:rsidRDefault="00BE1F5E" w:rsidP="00BE1F5E">
      <w:pPr>
        <w:keepNext/>
        <w:bidi/>
        <w:jc w:val="both"/>
        <w:rPr>
          <w:rFonts w:cs="David" w:hint="cs"/>
          <w:u w:val="single"/>
          <w:rtl/>
        </w:rPr>
      </w:pPr>
      <w:r w:rsidRPr="00360DF2">
        <w:rPr>
          <w:rFonts w:cs="David" w:hint="cs"/>
          <w:u w:val="single"/>
          <w:rtl/>
        </w:rPr>
        <w:t>קריאה:</w:t>
      </w:r>
      <w:r w:rsidRPr="00360DF2">
        <w:rPr>
          <w:rFonts w:cs="David" w:hint="cs"/>
          <w:u w:val="single"/>
          <w:rtl/>
        </w:rPr>
        <w:tab/>
      </w:r>
    </w:p>
    <w:p w14:paraId="7A54407A" w14:textId="77777777" w:rsidR="00BE1F5E" w:rsidRDefault="00BE1F5E" w:rsidP="00BE1F5E">
      <w:pPr>
        <w:keepNext/>
        <w:bidi/>
        <w:jc w:val="both"/>
        <w:rPr>
          <w:rFonts w:cs="David" w:hint="cs"/>
          <w:rtl/>
        </w:rPr>
      </w:pPr>
    </w:p>
    <w:p w14:paraId="0D3A8DEC" w14:textId="77777777" w:rsidR="00BE1F5E" w:rsidRDefault="00BE1F5E" w:rsidP="00BE1F5E">
      <w:pPr>
        <w:keepNext/>
        <w:bidi/>
        <w:jc w:val="both"/>
        <w:rPr>
          <w:rFonts w:cs="David" w:hint="cs"/>
          <w:rtl/>
        </w:rPr>
      </w:pPr>
      <w:r>
        <w:rPr>
          <w:rFonts w:cs="David" w:hint="cs"/>
          <w:rtl/>
        </w:rPr>
        <w:tab/>
        <w:t>גם לי עדיין אין נהג, אגב.</w:t>
      </w:r>
    </w:p>
    <w:p w14:paraId="1A63451E" w14:textId="77777777" w:rsidR="00BE1F5E" w:rsidRDefault="00BE1F5E" w:rsidP="00BE1F5E">
      <w:pPr>
        <w:keepNext/>
        <w:bidi/>
        <w:jc w:val="both"/>
        <w:rPr>
          <w:rFonts w:cs="David" w:hint="cs"/>
          <w:rtl/>
        </w:rPr>
      </w:pPr>
    </w:p>
    <w:p w14:paraId="6D5F5415" w14:textId="77777777" w:rsidR="00BE1F5E" w:rsidRPr="00285F71" w:rsidRDefault="00BE1F5E" w:rsidP="00BE1F5E">
      <w:pPr>
        <w:keepNext/>
        <w:bidi/>
        <w:jc w:val="both"/>
        <w:rPr>
          <w:rFonts w:cs="David" w:hint="cs"/>
          <w:u w:val="single"/>
          <w:rtl/>
        </w:rPr>
      </w:pPr>
      <w:r w:rsidRPr="00285F71">
        <w:rPr>
          <w:rFonts w:cs="David" w:hint="cs"/>
          <w:u w:val="single"/>
          <w:rtl/>
        </w:rPr>
        <w:t>מירי רגב:</w:t>
      </w:r>
    </w:p>
    <w:p w14:paraId="7D298EB4" w14:textId="77777777" w:rsidR="00BE1F5E" w:rsidRDefault="00BE1F5E" w:rsidP="00BE1F5E">
      <w:pPr>
        <w:keepNext/>
        <w:bidi/>
        <w:ind w:firstLine="720"/>
        <w:jc w:val="both"/>
        <w:rPr>
          <w:rFonts w:cs="David" w:hint="cs"/>
          <w:rtl/>
        </w:rPr>
      </w:pPr>
    </w:p>
    <w:p w14:paraId="3E5490F1" w14:textId="77777777" w:rsidR="00BE1F5E" w:rsidRDefault="00BE1F5E" w:rsidP="00BE1F5E">
      <w:pPr>
        <w:keepNext/>
        <w:bidi/>
        <w:ind w:firstLine="720"/>
        <w:jc w:val="both"/>
        <w:rPr>
          <w:rFonts w:cs="David" w:hint="cs"/>
          <w:rtl/>
        </w:rPr>
      </w:pPr>
      <w:r>
        <w:rPr>
          <w:rFonts w:cs="David" w:hint="cs"/>
          <w:rtl/>
        </w:rPr>
        <w:t xml:space="preserve">ואני חושבת שאלה שלוקחים שני עוזרים ומנצלים אותם מהבוקר עד הערב </w:t>
      </w:r>
      <w:r>
        <w:rPr>
          <w:rFonts w:cs="David"/>
          <w:rtl/>
        </w:rPr>
        <w:t>–</w:t>
      </w:r>
      <w:r>
        <w:rPr>
          <w:rFonts w:cs="David" w:hint="cs"/>
          <w:rtl/>
        </w:rPr>
        <w:t xml:space="preserve"> זה בסדר, זה בסדר. או שאנחנו פה דואגים לעובדים </w:t>
      </w:r>
      <w:r>
        <w:rPr>
          <w:rFonts w:cs="David"/>
          <w:rtl/>
        </w:rPr>
        <w:t>–</w:t>
      </w:r>
      <w:r>
        <w:rPr>
          <w:rFonts w:cs="David" w:hint="cs"/>
          <w:rtl/>
        </w:rPr>
        <w:t xml:space="preserve"> ואף אחד פה שלא יעשה את עצמו דואג לעובדים יותר מאחרים. כולנו פה בכנסת דואגים לעובדים. ולכולנו פה אכפת שלא ינצלו. ומי שמנצל עובד, שיבוא בבקשה לוועדת האתיקה, יבוא ליושב ראש הכנסת </w:t>
      </w:r>
      <w:r>
        <w:rPr>
          <w:rFonts w:cs="David"/>
          <w:rtl/>
        </w:rPr>
        <w:t>–</w:t>
      </w:r>
      <w:r>
        <w:rPr>
          <w:rFonts w:cs="David" w:hint="cs"/>
          <w:rtl/>
        </w:rPr>
        <w:t xml:space="preserve"> יזמנו את חבר הכנסת ויטפלו בו נקודתית. אני חושבת שלפצל משרה ל- אתה אמרת 1200 לכל </w:t>
      </w:r>
      <w:r>
        <w:rPr>
          <w:rFonts w:cs="David"/>
          <w:rtl/>
        </w:rPr>
        <w:t>–</w:t>
      </w:r>
      <w:r>
        <w:rPr>
          <w:rFonts w:cs="David" w:hint="cs"/>
          <w:rtl/>
        </w:rPr>
        <w:t xml:space="preserve"> זה נראה לי באמת אבסורד. אבל יש מינימום מסוים. כשאומרים לי שעוזרות </w:t>
      </w:r>
      <w:proofErr w:type="spellStart"/>
      <w:r>
        <w:rPr>
          <w:rFonts w:cs="David" w:hint="cs"/>
          <w:rtl/>
        </w:rPr>
        <w:t>פרלמנטריות</w:t>
      </w:r>
      <w:proofErr w:type="spellEnd"/>
      <w:r>
        <w:rPr>
          <w:rFonts w:cs="David" w:hint="cs"/>
          <w:rtl/>
        </w:rPr>
        <w:t xml:space="preserve"> עובדות בימים שני, שלישי ורביעי כי אלה ימי כנסת, ואני שואלת: הרי אני עובדת גם בראשון וגם בחמישי וגם בשישי וגם במוצאי שבת </w:t>
      </w:r>
      <w:r>
        <w:rPr>
          <w:rFonts w:cs="David"/>
          <w:rtl/>
        </w:rPr>
        <w:t>–</w:t>
      </w:r>
      <w:r>
        <w:rPr>
          <w:rFonts w:cs="David" w:hint="cs"/>
          <w:rtl/>
        </w:rPr>
        <w:t xml:space="preserve"> אומרים לי: אבל אני עובדת בשני שלישי רביעי, והן מקבלות על זה 8000 שקל, אז תאמינו לי </w:t>
      </w:r>
      <w:r>
        <w:rPr>
          <w:rFonts w:cs="David"/>
          <w:rtl/>
        </w:rPr>
        <w:t>–</w:t>
      </w:r>
      <w:r>
        <w:rPr>
          <w:rFonts w:cs="David" w:hint="cs"/>
          <w:rtl/>
        </w:rPr>
        <w:t xml:space="preserve"> יותר ממורה שעובדת כמה שנים במקצוע שלה. </w:t>
      </w:r>
    </w:p>
    <w:p w14:paraId="4D4949A3" w14:textId="77777777" w:rsidR="00BE1F5E" w:rsidRDefault="00BE1F5E" w:rsidP="00BE1F5E">
      <w:pPr>
        <w:keepNext/>
        <w:bidi/>
        <w:ind w:firstLine="720"/>
        <w:jc w:val="both"/>
        <w:rPr>
          <w:rFonts w:cs="David" w:hint="cs"/>
          <w:rtl/>
        </w:rPr>
      </w:pPr>
    </w:p>
    <w:p w14:paraId="0F9AD520" w14:textId="77777777" w:rsidR="00BE1F5E" w:rsidRDefault="00BE1F5E" w:rsidP="00BE1F5E">
      <w:pPr>
        <w:keepNext/>
        <w:bidi/>
        <w:ind w:firstLine="720"/>
        <w:jc w:val="both"/>
        <w:rPr>
          <w:rFonts w:cs="David" w:hint="cs"/>
          <w:rtl/>
        </w:rPr>
      </w:pPr>
      <w:r>
        <w:rPr>
          <w:rFonts w:cs="David" w:hint="cs"/>
          <w:rtl/>
        </w:rPr>
        <w:t>וכשאני אומרת שאתה מפצל משרה ליומיים וחצי - - -</w:t>
      </w:r>
    </w:p>
    <w:p w14:paraId="41EED71C" w14:textId="77777777" w:rsidR="00BE1F5E" w:rsidRDefault="00BE1F5E" w:rsidP="00BE1F5E">
      <w:pPr>
        <w:keepNext/>
        <w:bidi/>
        <w:jc w:val="both"/>
        <w:rPr>
          <w:rFonts w:cs="David" w:hint="cs"/>
          <w:rtl/>
        </w:rPr>
      </w:pPr>
    </w:p>
    <w:p w14:paraId="02BF26A4" w14:textId="77777777" w:rsidR="00BE1F5E" w:rsidRPr="009339A4" w:rsidRDefault="00BE1F5E" w:rsidP="00BE1F5E">
      <w:pPr>
        <w:keepNext/>
        <w:bidi/>
        <w:jc w:val="both"/>
        <w:rPr>
          <w:rFonts w:cs="David" w:hint="cs"/>
          <w:rtl/>
        </w:rPr>
      </w:pPr>
      <w:r w:rsidRPr="009339A4">
        <w:rPr>
          <w:rFonts w:cs="David" w:hint="cs"/>
          <w:u w:val="single"/>
          <w:rtl/>
        </w:rPr>
        <w:t>יושב ראש הכנסת ראובן ריבלין:</w:t>
      </w:r>
    </w:p>
    <w:p w14:paraId="7A3A1068" w14:textId="77777777" w:rsidR="00BE1F5E" w:rsidRDefault="00BE1F5E" w:rsidP="00BE1F5E">
      <w:pPr>
        <w:keepNext/>
        <w:bidi/>
        <w:jc w:val="both"/>
        <w:rPr>
          <w:rFonts w:cs="David" w:hint="cs"/>
          <w:rtl/>
        </w:rPr>
      </w:pPr>
    </w:p>
    <w:p w14:paraId="209453C8" w14:textId="77777777" w:rsidR="00BE1F5E" w:rsidRDefault="00BE1F5E" w:rsidP="00BE1F5E">
      <w:pPr>
        <w:keepNext/>
        <w:bidi/>
        <w:jc w:val="both"/>
        <w:rPr>
          <w:rFonts w:cs="David" w:hint="cs"/>
          <w:rtl/>
        </w:rPr>
      </w:pPr>
      <w:r>
        <w:rPr>
          <w:rFonts w:cs="David" w:hint="cs"/>
          <w:rtl/>
        </w:rPr>
        <w:tab/>
        <w:t xml:space="preserve">אני לא מדבר עלייך, אבל אני מכיר פה כמה חברי כנסת - - </w:t>
      </w:r>
    </w:p>
    <w:p w14:paraId="755EDCB8" w14:textId="77777777" w:rsidR="00BE1F5E" w:rsidRDefault="00BE1F5E" w:rsidP="00BE1F5E">
      <w:pPr>
        <w:keepNext/>
        <w:bidi/>
        <w:jc w:val="both"/>
        <w:rPr>
          <w:rFonts w:cs="David" w:hint="cs"/>
          <w:rtl/>
        </w:rPr>
      </w:pPr>
    </w:p>
    <w:p w14:paraId="53468078" w14:textId="77777777" w:rsidR="00BE1F5E" w:rsidRPr="00285F71" w:rsidRDefault="00BE1F5E" w:rsidP="00BE1F5E">
      <w:pPr>
        <w:keepNext/>
        <w:bidi/>
        <w:jc w:val="both"/>
        <w:rPr>
          <w:rFonts w:cs="David" w:hint="cs"/>
          <w:u w:val="single"/>
          <w:rtl/>
        </w:rPr>
      </w:pPr>
      <w:r w:rsidRPr="00285F71">
        <w:rPr>
          <w:rFonts w:cs="David" w:hint="cs"/>
          <w:u w:val="single"/>
          <w:rtl/>
        </w:rPr>
        <w:t>מירי רגב:</w:t>
      </w:r>
    </w:p>
    <w:p w14:paraId="52BB5EB9" w14:textId="77777777" w:rsidR="00BE1F5E" w:rsidRDefault="00BE1F5E" w:rsidP="00BE1F5E">
      <w:pPr>
        <w:keepNext/>
        <w:bidi/>
        <w:jc w:val="both"/>
        <w:rPr>
          <w:rFonts w:cs="David" w:hint="cs"/>
          <w:rtl/>
        </w:rPr>
      </w:pPr>
    </w:p>
    <w:p w14:paraId="792DC4F5" w14:textId="77777777" w:rsidR="00BE1F5E" w:rsidRDefault="00BE1F5E" w:rsidP="00BE1F5E">
      <w:pPr>
        <w:keepNext/>
        <w:bidi/>
        <w:jc w:val="both"/>
        <w:rPr>
          <w:rFonts w:cs="David" w:hint="cs"/>
          <w:rtl/>
        </w:rPr>
      </w:pPr>
      <w:r>
        <w:rPr>
          <w:rFonts w:cs="David" w:hint="cs"/>
          <w:rtl/>
        </w:rPr>
        <w:tab/>
        <w:t>סליחה רגע, סליחה. אני רוצה לדבר בשקט.</w:t>
      </w:r>
    </w:p>
    <w:p w14:paraId="6BE9DE77" w14:textId="77777777" w:rsidR="00BE1F5E" w:rsidRDefault="00BE1F5E" w:rsidP="00BE1F5E">
      <w:pPr>
        <w:keepNext/>
        <w:bidi/>
        <w:jc w:val="both"/>
        <w:rPr>
          <w:rFonts w:cs="David" w:hint="cs"/>
          <w:rtl/>
        </w:rPr>
      </w:pPr>
    </w:p>
    <w:p w14:paraId="060877FD" w14:textId="77777777" w:rsidR="00BE1F5E" w:rsidRPr="00280BD6" w:rsidRDefault="00BE1F5E" w:rsidP="00BE1F5E">
      <w:pPr>
        <w:keepNext/>
        <w:bidi/>
        <w:jc w:val="both"/>
        <w:rPr>
          <w:rFonts w:cs="David" w:hint="cs"/>
          <w:u w:val="single"/>
          <w:rtl/>
        </w:rPr>
      </w:pPr>
      <w:r w:rsidRPr="00280BD6">
        <w:rPr>
          <w:rFonts w:cs="David" w:hint="cs"/>
          <w:u w:val="single"/>
          <w:rtl/>
        </w:rPr>
        <w:t>יו"ר הכנסת ראובן ריבלין:</w:t>
      </w:r>
    </w:p>
    <w:p w14:paraId="0DEFE906" w14:textId="77777777" w:rsidR="00BE1F5E" w:rsidRDefault="00BE1F5E" w:rsidP="00BE1F5E">
      <w:pPr>
        <w:keepNext/>
        <w:bidi/>
        <w:jc w:val="both"/>
        <w:rPr>
          <w:rFonts w:cs="David" w:hint="cs"/>
          <w:rtl/>
        </w:rPr>
      </w:pPr>
    </w:p>
    <w:p w14:paraId="47CB42ED" w14:textId="77777777" w:rsidR="00BE1F5E" w:rsidRDefault="00BE1F5E" w:rsidP="00BE1F5E">
      <w:pPr>
        <w:keepNext/>
        <w:bidi/>
        <w:jc w:val="both"/>
        <w:rPr>
          <w:rFonts w:cs="David" w:hint="cs"/>
          <w:rtl/>
        </w:rPr>
      </w:pPr>
      <w:r>
        <w:rPr>
          <w:rFonts w:cs="David" w:hint="cs"/>
          <w:rtl/>
        </w:rPr>
        <w:tab/>
        <w:t>במשך עשרים קדנציות - - -</w:t>
      </w:r>
    </w:p>
    <w:p w14:paraId="5BD35D55" w14:textId="77777777" w:rsidR="00BE1F5E" w:rsidRDefault="00BE1F5E" w:rsidP="00BE1F5E">
      <w:pPr>
        <w:keepNext/>
        <w:bidi/>
        <w:jc w:val="both"/>
        <w:rPr>
          <w:rFonts w:cs="David" w:hint="cs"/>
          <w:rtl/>
        </w:rPr>
      </w:pPr>
    </w:p>
    <w:p w14:paraId="56B05A8C" w14:textId="77777777" w:rsidR="00BE1F5E" w:rsidRPr="00285F71" w:rsidRDefault="00BE1F5E" w:rsidP="00BE1F5E">
      <w:pPr>
        <w:keepNext/>
        <w:bidi/>
        <w:jc w:val="both"/>
        <w:rPr>
          <w:rFonts w:cs="David" w:hint="cs"/>
          <w:u w:val="single"/>
          <w:rtl/>
        </w:rPr>
      </w:pPr>
      <w:r w:rsidRPr="00285F71">
        <w:rPr>
          <w:rFonts w:cs="David" w:hint="cs"/>
          <w:u w:val="single"/>
          <w:rtl/>
        </w:rPr>
        <w:t>מירי רגב:</w:t>
      </w:r>
    </w:p>
    <w:p w14:paraId="468E9070" w14:textId="77777777" w:rsidR="00BE1F5E" w:rsidRDefault="00BE1F5E" w:rsidP="00BE1F5E">
      <w:pPr>
        <w:keepNext/>
        <w:bidi/>
        <w:jc w:val="both"/>
        <w:rPr>
          <w:rFonts w:cs="David" w:hint="cs"/>
          <w:rtl/>
        </w:rPr>
      </w:pPr>
    </w:p>
    <w:p w14:paraId="664801E3" w14:textId="77777777" w:rsidR="00BE1F5E" w:rsidRDefault="00BE1F5E" w:rsidP="00BE1F5E">
      <w:pPr>
        <w:keepNext/>
        <w:bidi/>
        <w:jc w:val="both"/>
        <w:rPr>
          <w:rFonts w:cs="David" w:hint="cs"/>
          <w:rtl/>
        </w:rPr>
      </w:pPr>
      <w:r>
        <w:rPr>
          <w:rFonts w:cs="David" w:hint="cs"/>
          <w:rtl/>
        </w:rPr>
        <w:tab/>
        <w:t>נתתי לכולם לדבר בשקט, תנו גם לי לדבר בשקט.</w:t>
      </w:r>
    </w:p>
    <w:p w14:paraId="737D3C33" w14:textId="77777777" w:rsidR="00BE1F5E" w:rsidRDefault="00BE1F5E" w:rsidP="00BE1F5E">
      <w:pPr>
        <w:keepNext/>
        <w:bidi/>
        <w:jc w:val="both"/>
        <w:rPr>
          <w:rFonts w:cs="David" w:hint="cs"/>
          <w:rtl/>
        </w:rPr>
      </w:pPr>
    </w:p>
    <w:p w14:paraId="267B6F75" w14:textId="77777777" w:rsidR="00BE1F5E" w:rsidRPr="00280BD6" w:rsidRDefault="00BE1F5E" w:rsidP="00BE1F5E">
      <w:pPr>
        <w:keepNext/>
        <w:bidi/>
        <w:jc w:val="both"/>
        <w:rPr>
          <w:rFonts w:cs="David" w:hint="cs"/>
          <w:u w:val="single"/>
          <w:rtl/>
        </w:rPr>
      </w:pPr>
      <w:r w:rsidRPr="00280BD6">
        <w:rPr>
          <w:rFonts w:cs="David" w:hint="cs"/>
          <w:u w:val="single"/>
          <w:rtl/>
        </w:rPr>
        <w:t>יו"ר הכנסת ראובן ריבלין:</w:t>
      </w:r>
    </w:p>
    <w:p w14:paraId="686FA9F4" w14:textId="77777777" w:rsidR="00BE1F5E" w:rsidRDefault="00BE1F5E" w:rsidP="00BE1F5E">
      <w:pPr>
        <w:keepNext/>
        <w:bidi/>
        <w:jc w:val="both"/>
        <w:rPr>
          <w:rFonts w:cs="David" w:hint="cs"/>
          <w:rtl/>
        </w:rPr>
      </w:pPr>
    </w:p>
    <w:p w14:paraId="1ED7D64D" w14:textId="77777777" w:rsidR="00BE1F5E" w:rsidRDefault="00BE1F5E" w:rsidP="00BE1F5E">
      <w:pPr>
        <w:keepNext/>
        <w:bidi/>
        <w:jc w:val="both"/>
        <w:rPr>
          <w:rFonts w:cs="David" w:hint="cs"/>
          <w:rtl/>
        </w:rPr>
      </w:pPr>
      <w:r>
        <w:rPr>
          <w:rFonts w:cs="David" w:hint="cs"/>
          <w:rtl/>
        </w:rPr>
        <w:tab/>
        <w:t xml:space="preserve">אני ראיתי כמה חברי כנסת עשרים קדנציות שעשו קדנציה עם שליחות לציבור </w:t>
      </w:r>
      <w:r>
        <w:rPr>
          <w:rFonts w:cs="David"/>
          <w:rtl/>
        </w:rPr>
        <w:t>–</w:t>
      </w:r>
      <w:r>
        <w:rPr>
          <w:rFonts w:cs="David" w:hint="cs"/>
          <w:rtl/>
        </w:rPr>
        <w:t xml:space="preserve"> לא כמוך, אבל ב - - - בצורה ראויה. </w:t>
      </w:r>
    </w:p>
    <w:p w14:paraId="59450796" w14:textId="77777777" w:rsidR="00BE1F5E" w:rsidRDefault="00BE1F5E" w:rsidP="00BE1F5E">
      <w:pPr>
        <w:keepNext/>
        <w:bidi/>
        <w:jc w:val="both"/>
        <w:rPr>
          <w:rFonts w:cs="David" w:hint="cs"/>
          <w:rtl/>
        </w:rPr>
      </w:pPr>
    </w:p>
    <w:p w14:paraId="4840E780" w14:textId="77777777" w:rsidR="00BE1F5E" w:rsidRPr="009339A4" w:rsidRDefault="00BE1F5E" w:rsidP="00BE1F5E">
      <w:pPr>
        <w:keepNext/>
        <w:bidi/>
        <w:jc w:val="both"/>
        <w:rPr>
          <w:rFonts w:cs="David" w:hint="cs"/>
          <w:u w:val="single"/>
          <w:rtl/>
        </w:rPr>
      </w:pPr>
      <w:r w:rsidRPr="009339A4">
        <w:rPr>
          <w:rFonts w:cs="David" w:hint="cs"/>
          <w:u w:val="single"/>
          <w:rtl/>
        </w:rPr>
        <w:t>מירי רגב:</w:t>
      </w:r>
    </w:p>
    <w:p w14:paraId="7CFDE373" w14:textId="77777777" w:rsidR="00BE1F5E" w:rsidRDefault="00BE1F5E" w:rsidP="00BE1F5E">
      <w:pPr>
        <w:keepNext/>
        <w:bidi/>
        <w:jc w:val="both"/>
        <w:rPr>
          <w:rFonts w:cs="David" w:hint="cs"/>
          <w:rtl/>
        </w:rPr>
      </w:pPr>
    </w:p>
    <w:p w14:paraId="330BBDB2" w14:textId="77777777" w:rsidR="00BE1F5E" w:rsidRDefault="00BE1F5E" w:rsidP="00BE1F5E">
      <w:pPr>
        <w:keepNext/>
        <w:bidi/>
        <w:jc w:val="both"/>
        <w:rPr>
          <w:rFonts w:cs="David" w:hint="cs"/>
          <w:rtl/>
        </w:rPr>
      </w:pPr>
      <w:r>
        <w:rPr>
          <w:rFonts w:cs="David" w:hint="cs"/>
          <w:rtl/>
        </w:rPr>
        <w:tab/>
        <w:t xml:space="preserve">אני לא מזלזלת באף אחד. </w:t>
      </w:r>
    </w:p>
    <w:p w14:paraId="64792683" w14:textId="77777777" w:rsidR="00BE1F5E" w:rsidRDefault="00BE1F5E" w:rsidP="00BE1F5E">
      <w:pPr>
        <w:keepNext/>
        <w:bidi/>
        <w:jc w:val="both"/>
        <w:rPr>
          <w:rFonts w:cs="David" w:hint="cs"/>
          <w:rtl/>
        </w:rPr>
      </w:pPr>
    </w:p>
    <w:p w14:paraId="16C7490F" w14:textId="77777777" w:rsidR="00BE1F5E" w:rsidRPr="00280BD6" w:rsidRDefault="00BE1F5E" w:rsidP="00BE1F5E">
      <w:pPr>
        <w:keepNext/>
        <w:bidi/>
        <w:jc w:val="both"/>
        <w:rPr>
          <w:rFonts w:cs="David" w:hint="cs"/>
          <w:u w:val="single"/>
          <w:rtl/>
        </w:rPr>
      </w:pPr>
      <w:r w:rsidRPr="00280BD6">
        <w:rPr>
          <w:rFonts w:cs="David" w:hint="cs"/>
          <w:u w:val="single"/>
          <w:rtl/>
        </w:rPr>
        <w:t>יו"ר הכנסת ראובן ריבלין:</w:t>
      </w:r>
    </w:p>
    <w:p w14:paraId="764A7347" w14:textId="77777777" w:rsidR="00BE1F5E" w:rsidRDefault="00BE1F5E" w:rsidP="00BE1F5E">
      <w:pPr>
        <w:keepNext/>
        <w:bidi/>
        <w:jc w:val="both"/>
        <w:rPr>
          <w:rFonts w:cs="David" w:hint="cs"/>
          <w:rtl/>
        </w:rPr>
      </w:pPr>
    </w:p>
    <w:p w14:paraId="213558CA" w14:textId="77777777" w:rsidR="00BE1F5E" w:rsidRDefault="00BE1F5E" w:rsidP="00BE1F5E">
      <w:pPr>
        <w:keepNext/>
        <w:bidi/>
        <w:jc w:val="both"/>
        <w:rPr>
          <w:rFonts w:cs="David" w:hint="cs"/>
          <w:rtl/>
        </w:rPr>
      </w:pPr>
      <w:r>
        <w:rPr>
          <w:rFonts w:cs="David" w:hint="cs"/>
          <w:rtl/>
        </w:rPr>
        <w:tab/>
        <w:t>כי יש גם גבול.</w:t>
      </w:r>
    </w:p>
    <w:p w14:paraId="169C09BD" w14:textId="77777777" w:rsidR="00BE1F5E" w:rsidRDefault="00BE1F5E" w:rsidP="00BE1F5E">
      <w:pPr>
        <w:keepNext/>
        <w:bidi/>
        <w:jc w:val="both"/>
        <w:rPr>
          <w:rFonts w:cs="David" w:hint="cs"/>
          <w:rtl/>
        </w:rPr>
      </w:pPr>
    </w:p>
    <w:p w14:paraId="7B2E4EA7" w14:textId="77777777" w:rsidR="00BE1F5E" w:rsidRPr="00285F71" w:rsidRDefault="00BE1F5E" w:rsidP="00BE1F5E">
      <w:pPr>
        <w:keepNext/>
        <w:bidi/>
        <w:jc w:val="both"/>
        <w:rPr>
          <w:rFonts w:cs="David" w:hint="cs"/>
          <w:u w:val="single"/>
          <w:rtl/>
        </w:rPr>
      </w:pPr>
      <w:r w:rsidRPr="00285F71">
        <w:rPr>
          <w:rFonts w:cs="David" w:hint="cs"/>
          <w:u w:val="single"/>
          <w:rtl/>
        </w:rPr>
        <w:t>מירי רגב:</w:t>
      </w:r>
    </w:p>
    <w:p w14:paraId="3A8C694F" w14:textId="77777777" w:rsidR="00BE1F5E" w:rsidRDefault="00BE1F5E" w:rsidP="00BE1F5E">
      <w:pPr>
        <w:keepNext/>
        <w:bidi/>
        <w:jc w:val="both"/>
        <w:rPr>
          <w:rFonts w:cs="David" w:hint="cs"/>
          <w:rtl/>
        </w:rPr>
      </w:pPr>
    </w:p>
    <w:p w14:paraId="37B0D34B" w14:textId="77777777" w:rsidR="00BE1F5E" w:rsidRDefault="00BE1F5E" w:rsidP="00BE1F5E">
      <w:pPr>
        <w:keepNext/>
        <w:bidi/>
        <w:jc w:val="both"/>
        <w:rPr>
          <w:rFonts w:cs="David" w:hint="cs"/>
          <w:rtl/>
        </w:rPr>
      </w:pPr>
      <w:r>
        <w:rPr>
          <w:rFonts w:cs="David" w:hint="cs"/>
          <w:rtl/>
        </w:rPr>
        <w:tab/>
        <w:t xml:space="preserve">אני מבינה פה את הפופולאריות של הנושא הזה, ואני מבינה ורואה פה את כל העיתונאים שנמצאים </w:t>
      </w:r>
      <w:r>
        <w:rPr>
          <w:rFonts w:cs="David"/>
          <w:rtl/>
        </w:rPr>
        <w:t>–</w:t>
      </w:r>
      <w:r>
        <w:rPr>
          <w:rFonts w:cs="David" w:hint="cs"/>
          <w:rtl/>
        </w:rPr>
        <w:t xml:space="preserve"> זה בסדר, זה משמח אותי. </w:t>
      </w:r>
    </w:p>
    <w:p w14:paraId="15A6A4B0" w14:textId="77777777" w:rsidR="00BE1F5E" w:rsidRDefault="00BE1F5E" w:rsidP="00BE1F5E">
      <w:pPr>
        <w:keepNext/>
        <w:bidi/>
        <w:jc w:val="both"/>
        <w:rPr>
          <w:rFonts w:cs="David" w:hint="cs"/>
          <w:rtl/>
        </w:rPr>
      </w:pPr>
    </w:p>
    <w:p w14:paraId="3508AF82" w14:textId="77777777" w:rsidR="00BE1F5E" w:rsidRDefault="00BE1F5E" w:rsidP="00BE1F5E">
      <w:pPr>
        <w:keepNext/>
        <w:bidi/>
        <w:jc w:val="both"/>
        <w:rPr>
          <w:rFonts w:cs="David" w:hint="cs"/>
          <w:rtl/>
        </w:rPr>
      </w:pPr>
      <w:r>
        <w:rPr>
          <w:rFonts w:cs="David" w:hint="cs"/>
          <w:rtl/>
        </w:rPr>
        <w:tab/>
        <w:t xml:space="preserve">אני אומרת דבר אחד פשוט: מי שמנצל עובד, יטופל נקודתית. אבל אם יש פה סטודנטים שלומדים ורוצים לעבוד בחצי משרה, שזה יומיים וחצי בשבוע </w:t>
      </w:r>
      <w:r>
        <w:rPr>
          <w:rFonts w:cs="David"/>
          <w:rtl/>
        </w:rPr>
        <w:t>–</w:t>
      </w:r>
      <w:r>
        <w:rPr>
          <w:rFonts w:cs="David" w:hint="cs"/>
          <w:rtl/>
        </w:rPr>
        <w:t xml:space="preserve"> 4500 שקלים או 4000 שקלים </w:t>
      </w:r>
      <w:r>
        <w:rPr>
          <w:rFonts w:cs="David"/>
          <w:rtl/>
        </w:rPr>
        <w:t>–</w:t>
      </w:r>
      <w:r>
        <w:rPr>
          <w:rFonts w:cs="David" w:hint="cs"/>
          <w:rtl/>
        </w:rPr>
        <w:t xml:space="preserve"> יופי של משכורת לחצי משרה. הלוואי על אותו אחד שעובד בעוף העמק, שעובד מהבוקר עד הערב, שיקבל 4000 שקלים ליומיים וחצי. הוא מקבל 4000 שקלים מהבוקר עד הערב, 20 שנה של עבודה. אז שאף אחד לא יבוא פה להתבכיין. מי שפוגעים לו בזכויות, שיטפלו בזכויות שלו. אבל לא צריך לשפוך את התינוק עם המים. יש פה הרבה מאד סטודנטים שרוצים לעבוד בחצי משרה, שרוצים להיכנס למשכן הכנסת. שרוצים לעבוד. אז אפשר לאפשר להם. מי שלא מנצל כראוי את הזכות שלו, אז בו צריך לטפל. אבל זה לא יכול להיות מצב </w:t>
      </w:r>
      <w:r>
        <w:rPr>
          <w:rFonts w:cs="David"/>
          <w:rtl/>
        </w:rPr>
        <w:t>–</w:t>
      </w:r>
      <w:r>
        <w:rPr>
          <w:rFonts w:cs="David" w:hint="cs"/>
          <w:rtl/>
        </w:rPr>
        <w:t xml:space="preserve"> אני נוהגת לבד, מהבוקר עד הערב נוסעת בכל העיר הזאת, לבד, כי אין לי נהג. </w:t>
      </w:r>
    </w:p>
    <w:p w14:paraId="2941D137" w14:textId="77777777" w:rsidR="00BE1F5E" w:rsidRDefault="00BE1F5E" w:rsidP="00BE1F5E">
      <w:pPr>
        <w:keepNext/>
        <w:bidi/>
        <w:jc w:val="both"/>
        <w:rPr>
          <w:rFonts w:cs="David" w:hint="cs"/>
          <w:rtl/>
        </w:rPr>
      </w:pPr>
    </w:p>
    <w:p w14:paraId="5D03ED4A" w14:textId="77777777" w:rsidR="00BE1F5E" w:rsidRDefault="00BE1F5E" w:rsidP="00BE1F5E">
      <w:pPr>
        <w:keepNext/>
        <w:bidi/>
        <w:jc w:val="both"/>
        <w:rPr>
          <w:rFonts w:cs="David" w:hint="cs"/>
          <w:u w:val="single"/>
          <w:rtl/>
        </w:rPr>
      </w:pPr>
      <w:r>
        <w:rPr>
          <w:rFonts w:cs="David" w:hint="cs"/>
          <w:u w:val="single"/>
          <w:rtl/>
        </w:rPr>
        <w:t>שלמה מולה</w:t>
      </w:r>
      <w:r w:rsidRPr="00E36EB4">
        <w:rPr>
          <w:rFonts w:cs="David" w:hint="cs"/>
          <w:u w:val="single"/>
          <w:rtl/>
        </w:rPr>
        <w:t>:</w:t>
      </w:r>
    </w:p>
    <w:p w14:paraId="7AB32691" w14:textId="77777777" w:rsidR="00BE1F5E" w:rsidRDefault="00BE1F5E" w:rsidP="00BE1F5E">
      <w:pPr>
        <w:keepNext/>
        <w:bidi/>
        <w:jc w:val="both"/>
        <w:rPr>
          <w:rFonts w:cs="David" w:hint="cs"/>
          <w:u w:val="single"/>
          <w:rtl/>
        </w:rPr>
      </w:pPr>
    </w:p>
    <w:p w14:paraId="45DB7E17" w14:textId="77777777" w:rsidR="00BE1F5E" w:rsidRDefault="00BE1F5E" w:rsidP="00BE1F5E">
      <w:pPr>
        <w:keepNext/>
        <w:bidi/>
        <w:jc w:val="both"/>
        <w:rPr>
          <w:rFonts w:cs="David" w:hint="cs"/>
          <w:rtl/>
        </w:rPr>
      </w:pPr>
      <w:r>
        <w:rPr>
          <w:rFonts w:cs="David" w:hint="cs"/>
          <w:rtl/>
        </w:rPr>
        <w:tab/>
        <w:t>גם שמעתי שיש חבר כנסת - - -</w:t>
      </w:r>
    </w:p>
    <w:p w14:paraId="1081041C" w14:textId="77777777" w:rsidR="00BE1F5E" w:rsidRDefault="00BE1F5E" w:rsidP="00BE1F5E">
      <w:pPr>
        <w:keepNext/>
        <w:bidi/>
        <w:jc w:val="both"/>
        <w:rPr>
          <w:rFonts w:cs="David" w:hint="cs"/>
          <w:rtl/>
        </w:rPr>
      </w:pPr>
    </w:p>
    <w:p w14:paraId="40877226"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2732FCB0" w14:textId="77777777" w:rsidR="00BE1F5E" w:rsidRDefault="00BE1F5E" w:rsidP="00BE1F5E">
      <w:pPr>
        <w:keepNext/>
        <w:bidi/>
        <w:jc w:val="both"/>
        <w:rPr>
          <w:rFonts w:cs="David" w:hint="cs"/>
          <w:rtl/>
        </w:rPr>
      </w:pPr>
    </w:p>
    <w:p w14:paraId="6A14C074" w14:textId="77777777" w:rsidR="00BE1F5E" w:rsidRDefault="00BE1F5E" w:rsidP="00BE1F5E">
      <w:pPr>
        <w:keepNext/>
        <w:bidi/>
        <w:jc w:val="both"/>
        <w:rPr>
          <w:rFonts w:cs="David" w:hint="cs"/>
          <w:rtl/>
        </w:rPr>
      </w:pPr>
      <w:r>
        <w:rPr>
          <w:rFonts w:cs="David" w:hint="cs"/>
          <w:rtl/>
        </w:rPr>
        <w:tab/>
        <w:t>חבר הכנסת מולה, היא לא הפריעה לך.</w:t>
      </w:r>
    </w:p>
    <w:p w14:paraId="39281E26" w14:textId="77777777" w:rsidR="00BE1F5E" w:rsidRDefault="00BE1F5E" w:rsidP="00BE1F5E">
      <w:pPr>
        <w:keepNext/>
        <w:bidi/>
        <w:jc w:val="both"/>
        <w:rPr>
          <w:rFonts w:cs="David" w:hint="cs"/>
          <w:rtl/>
        </w:rPr>
      </w:pPr>
    </w:p>
    <w:p w14:paraId="531962E2" w14:textId="77777777" w:rsidR="00BE1F5E" w:rsidRDefault="00BE1F5E" w:rsidP="00BE1F5E">
      <w:pPr>
        <w:keepNext/>
        <w:bidi/>
        <w:jc w:val="both"/>
        <w:rPr>
          <w:rFonts w:cs="David" w:hint="cs"/>
          <w:u w:val="single"/>
          <w:rtl/>
        </w:rPr>
      </w:pPr>
      <w:r>
        <w:rPr>
          <w:rFonts w:cs="David" w:hint="cs"/>
          <w:u w:val="single"/>
          <w:rtl/>
        </w:rPr>
        <w:t>שלמה מולה</w:t>
      </w:r>
      <w:r w:rsidRPr="00E36EB4">
        <w:rPr>
          <w:rFonts w:cs="David" w:hint="cs"/>
          <w:u w:val="single"/>
          <w:rtl/>
        </w:rPr>
        <w:t>:</w:t>
      </w:r>
    </w:p>
    <w:p w14:paraId="0FF35218" w14:textId="77777777" w:rsidR="00BE1F5E" w:rsidRDefault="00BE1F5E" w:rsidP="00BE1F5E">
      <w:pPr>
        <w:keepNext/>
        <w:bidi/>
        <w:jc w:val="both"/>
        <w:rPr>
          <w:rFonts w:cs="David" w:hint="cs"/>
          <w:rtl/>
        </w:rPr>
      </w:pPr>
      <w:r>
        <w:rPr>
          <w:rFonts w:cs="David" w:hint="cs"/>
          <w:rtl/>
        </w:rPr>
        <w:tab/>
        <w:t>לא, - - -</w:t>
      </w:r>
    </w:p>
    <w:p w14:paraId="04A11BF8" w14:textId="77777777" w:rsidR="00BE1F5E" w:rsidRDefault="00BE1F5E" w:rsidP="00BE1F5E">
      <w:pPr>
        <w:keepNext/>
        <w:bidi/>
        <w:jc w:val="both"/>
        <w:rPr>
          <w:rFonts w:cs="David" w:hint="cs"/>
          <w:rtl/>
        </w:rPr>
      </w:pPr>
    </w:p>
    <w:p w14:paraId="33BAA3E1"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1A2DBDB7" w14:textId="77777777" w:rsidR="00BE1F5E" w:rsidRDefault="00BE1F5E" w:rsidP="00BE1F5E">
      <w:pPr>
        <w:keepNext/>
        <w:bidi/>
        <w:jc w:val="both"/>
        <w:rPr>
          <w:rFonts w:cs="David" w:hint="cs"/>
          <w:rtl/>
        </w:rPr>
      </w:pPr>
    </w:p>
    <w:p w14:paraId="67D3DA30" w14:textId="77777777" w:rsidR="00BE1F5E" w:rsidRDefault="00BE1F5E" w:rsidP="00BE1F5E">
      <w:pPr>
        <w:keepNext/>
        <w:bidi/>
        <w:jc w:val="both"/>
        <w:rPr>
          <w:rFonts w:cs="David" w:hint="cs"/>
          <w:rtl/>
        </w:rPr>
      </w:pPr>
      <w:r>
        <w:rPr>
          <w:rFonts w:cs="David" w:hint="cs"/>
          <w:rtl/>
        </w:rPr>
        <w:tab/>
        <w:t>לא, אני לא אאפשר את זה. חבר הכנסת מולה, אני לא אאפשר את זה.</w:t>
      </w:r>
    </w:p>
    <w:p w14:paraId="456652EE" w14:textId="77777777" w:rsidR="00BE1F5E" w:rsidRDefault="00BE1F5E" w:rsidP="00BE1F5E">
      <w:pPr>
        <w:keepNext/>
        <w:bidi/>
        <w:jc w:val="both"/>
        <w:rPr>
          <w:rFonts w:cs="David" w:hint="cs"/>
          <w:rtl/>
        </w:rPr>
      </w:pPr>
    </w:p>
    <w:p w14:paraId="01885918" w14:textId="77777777" w:rsidR="00BE1F5E" w:rsidRDefault="00BE1F5E" w:rsidP="00BE1F5E">
      <w:pPr>
        <w:keepNext/>
        <w:bidi/>
        <w:jc w:val="both"/>
        <w:rPr>
          <w:rFonts w:cs="David" w:hint="cs"/>
          <w:u w:val="single"/>
          <w:rtl/>
        </w:rPr>
      </w:pPr>
      <w:r>
        <w:rPr>
          <w:rFonts w:cs="David" w:hint="cs"/>
          <w:u w:val="single"/>
          <w:rtl/>
        </w:rPr>
        <w:t>שלמה מולה</w:t>
      </w:r>
      <w:r w:rsidRPr="00E36EB4">
        <w:rPr>
          <w:rFonts w:cs="David" w:hint="cs"/>
          <w:u w:val="single"/>
          <w:rtl/>
        </w:rPr>
        <w:t>:</w:t>
      </w:r>
    </w:p>
    <w:p w14:paraId="66CE9F05" w14:textId="77777777" w:rsidR="00BE1F5E" w:rsidRDefault="00BE1F5E" w:rsidP="00BE1F5E">
      <w:pPr>
        <w:keepNext/>
        <w:bidi/>
        <w:jc w:val="both"/>
        <w:rPr>
          <w:rFonts w:cs="David" w:hint="cs"/>
          <w:rtl/>
        </w:rPr>
      </w:pPr>
      <w:r>
        <w:rPr>
          <w:rFonts w:cs="David" w:hint="cs"/>
          <w:rtl/>
        </w:rPr>
        <w:tab/>
        <w:t>אני רק רוצה להעיר - - -</w:t>
      </w:r>
    </w:p>
    <w:p w14:paraId="1FB77097" w14:textId="77777777" w:rsidR="00BE1F5E" w:rsidRDefault="00BE1F5E" w:rsidP="00BE1F5E">
      <w:pPr>
        <w:keepNext/>
        <w:bidi/>
        <w:jc w:val="both"/>
        <w:rPr>
          <w:rFonts w:cs="David" w:hint="cs"/>
          <w:rtl/>
        </w:rPr>
      </w:pPr>
    </w:p>
    <w:p w14:paraId="5B6713C4"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1C6E27EA" w14:textId="77777777" w:rsidR="00BE1F5E" w:rsidRDefault="00BE1F5E" w:rsidP="00BE1F5E">
      <w:pPr>
        <w:keepNext/>
        <w:bidi/>
        <w:jc w:val="both"/>
        <w:rPr>
          <w:rFonts w:cs="David" w:hint="cs"/>
          <w:rtl/>
        </w:rPr>
      </w:pPr>
    </w:p>
    <w:p w14:paraId="48FDEA17" w14:textId="77777777" w:rsidR="00BE1F5E" w:rsidRDefault="00BE1F5E" w:rsidP="00BE1F5E">
      <w:pPr>
        <w:keepNext/>
        <w:bidi/>
        <w:jc w:val="both"/>
        <w:rPr>
          <w:rFonts w:cs="David" w:hint="cs"/>
          <w:rtl/>
        </w:rPr>
      </w:pPr>
      <w:r>
        <w:rPr>
          <w:rFonts w:cs="David" w:hint="cs"/>
          <w:rtl/>
        </w:rPr>
        <w:tab/>
        <w:t>לא, לא. אתה לא תעיר. אני לא אפשר את זה. חברת הכנסת רגב, בבקשה.</w:t>
      </w:r>
    </w:p>
    <w:p w14:paraId="500A4308" w14:textId="77777777" w:rsidR="00BE1F5E" w:rsidRDefault="00BE1F5E" w:rsidP="00BE1F5E">
      <w:pPr>
        <w:keepNext/>
        <w:bidi/>
        <w:jc w:val="both"/>
        <w:rPr>
          <w:rFonts w:cs="David" w:hint="cs"/>
          <w:rtl/>
        </w:rPr>
      </w:pPr>
    </w:p>
    <w:p w14:paraId="34BA591B" w14:textId="77777777" w:rsidR="00BE1F5E" w:rsidRPr="009339A4" w:rsidRDefault="00BE1F5E" w:rsidP="00BE1F5E">
      <w:pPr>
        <w:keepNext/>
        <w:bidi/>
        <w:jc w:val="both"/>
        <w:rPr>
          <w:rFonts w:cs="David" w:hint="cs"/>
          <w:u w:val="single"/>
          <w:rtl/>
        </w:rPr>
      </w:pPr>
      <w:r w:rsidRPr="009339A4">
        <w:rPr>
          <w:rFonts w:cs="David" w:hint="cs"/>
          <w:u w:val="single"/>
          <w:rtl/>
        </w:rPr>
        <w:t>מירי רגב:</w:t>
      </w:r>
    </w:p>
    <w:p w14:paraId="6BF93A6C" w14:textId="77777777" w:rsidR="00BE1F5E" w:rsidRDefault="00BE1F5E" w:rsidP="00BE1F5E">
      <w:pPr>
        <w:keepNext/>
        <w:bidi/>
        <w:jc w:val="both"/>
        <w:rPr>
          <w:rFonts w:cs="David" w:hint="cs"/>
          <w:rtl/>
        </w:rPr>
      </w:pPr>
    </w:p>
    <w:p w14:paraId="5343245D" w14:textId="77777777" w:rsidR="00BE1F5E" w:rsidRDefault="00BE1F5E" w:rsidP="00BE1F5E">
      <w:pPr>
        <w:keepNext/>
        <w:bidi/>
        <w:jc w:val="both"/>
        <w:rPr>
          <w:rFonts w:cs="David" w:hint="cs"/>
          <w:rtl/>
        </w:rPr>
      </w:pPr>
      <w:r>
        <w:rPr>
          <w:rFonts w:cs="David" w:hint="cs"/>
          <w:rtl/>
        </w:rPr>
        <w:tab/>
        <w:t>אני אומרת לך שוב: אני קודם כל חושבת שצריך לדון בכלל בתנאי ההעסקה - - -</w:t>
      </w:r>
    </w:p>
    <w:p w14:paraId="51D6E99D" w14:textId="77777777" w:rsidR="00BE1F5E" w:rsidRDefault="00BE1F5E" w:rsidP="00BE1F5E">
      <w:pPr>
        <w:keepNext/>
        <w:bidi/>
        <w:jc w:val="both"/>
        <w:rPr>
          <w:rFonts w:cs="David" w:hint="cs"/>
          <w:rtl/>
        </w:rPr>
      </w:pPr>
    </w:p>
    <w:p w14:paraId="3CCD001B" w14:textId="77777777" w:rsidR="00BE1F5E" w:rsidRDefault="00BE1F5E" w:rsidP="00BE1F5E">
      <w:pPr>
        <w:keepNext/>
        <w:bidi/>
        <w:jc w:val="both"/>
        <w:rPr>
          <w:rFonts w:cs="David" w:hint="cs"/>
          <w:u w:val="single"/>
          <w:rtl/>
        </w:rPr>
      </w:pPr>
      <w:r>
        <w:rPr>
          <w:rFonts w:cs="David" w:hint="cs"/>
          <w:u w:val="single"/>
          <w:rtl/>
        </w:rPr>
        <w:t>שלמה מולה</w:t>
      </w:r>
      <w:r w:rsidRPr="00E36EB4">
        <w:rPr>
          <w:rFonts w:cs="David" w:hint="cs"/>
          <w:u w:val="single"/>
          <w:rtl/>
        </w:rPr>
        <w:t>:</w:t>
      </w:r>
    </w:p>
    <w:p w14:paraId="1F89DE02" w14:textId="77777777" w:rsidR="00BE1F5E" w:rsidRDefault="00BE1F5E" w:rsidP="00BE1F5E">
      <w:pPr>
        <w:keepNext/>
        <w:bidi/>
        <w:ind w:left="720"/>
        <w:jc w:val="both"/>
        <w:rPr>
          <w:rFonts w:cs="David" w:hint="cs"/>
          <w:rtl/>
        </w:rPr>
      </w:pPr>
      <w:r>
        <w:rPr>
          <w:rFonts w:cs="David" w:hint="cs"/>
          <w:rtl/>
        </w:rPr>
        <w:t>- - -</w:t>
      </w:r>
    </w:p>
    <w:p w14:paraId="0716B02C" w14:textId="77777777" w:rsidR="00BE1F5E" w:rsidRDefault="00BE1F5E" w:rsidP="00BE1F5E">
      <w:pPr>
        <w:keepNext/>
        <w:bidi/>
        <w:jc w:val="both"/>
        <w:rPr>
          <w:rFonts w:cs="David" w:hint="cs"/>
          <w:rtl/>
        </w:rPr>
      </w:pPr>
    </w:p>
    <w:p w14:paraId="0C71395E"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6EB27328" w14:textId="77777777" w:rsidR="00BE1F5E" w:rsidRDefault="00BE1F5E" w:rsidP="00BE1F5E">
      <w:pPr>
        <w:keepNext/>
        <w:bidi/>
        <w:jc w:val="both"/>
        <w:rPr>
          <w:rFonts w:cs="David" w:hint="cs"/>
          <w:rtl/>
        </w:rPr>
      </w:pPr>
    </w:p>
    <w:p w14:paraId="4EF8C595" w14:textId="77777777" w:rsidR="00BE1F5E" w:rsidRDefault="00BE1F5E" w:rsidP="00BE1F5E">
      <w:pPr>
        <w:keepNext/>
        <w:bidi/>
        <w:jc w:val="both"/>
        <w:rPr>
          <w:rFonts w:cs="David" w:hint="cs"/>
          <w:rtl/>
        </w:rPr>
      </w:pPr>
      <w:r>
        <w:rPr>
          <w:rFonts w:cs="David" w:hint="cs"/>
          <w:rtl/>
        </w:rPr>
        <w:tab/>
        <w:t>חבר הכנסת מולה, די.</w:t>
      </w:r>
    </w:p>
    <w:p w14:paraId="38C0CF4E" w14:textId="77777777" w:rsidR="00BE1F5E" w:rsidRDefault="00BE1F5E" w:rsidP="00BE1F5E">
      <w:pPr>
        <w:keepNext/>
        <w:bidi/>
        <w:jc w:val="both"/>
        <w:rPr>
          <w:rFonts w:cs="David" w:hint="cs"/>
          <w:rtl/>
        </w:rPr>
      </w:pPr>
    </w:p>
    <w:p w14:paraId="57DDA592" w14:textId="77777777" w:rsidR="00BE1F5E" w:rsidRPr="00285F71" w:rsidRDefault="00BE1F5E" w:rsidP="00BE1F5E">
      <w:pPr>
        <w:keepNext/>
        <w:bidi/>
        <w:jc w:val="both"/>
        <w:rPr>
          <w:rFonts w:cs="David" w:hint="cs"/>
          <w:u w:val="single"/>
          <w:rtl/>
        </w:rPr>
      </w:pPr>
      <w:r w:rsidRPr="00285F71">
        <w:rPr>
          <w:rFonts w:cs="David" w:hint="cs"/>
          <w:u w:val="single"/>
          <w:rtl/>
        </w:rPr>
        <w:t>מירי רגב:</w:t>
      </w:r>
    </w:p>
    <w:p w14:paraId="6D25C1C1" w14:textId="77777777" w:rsidR="00BE1F5E" w:rsidRDefault="00BE1F5E" w:rsidP="00BE1F5E">
      <w:pPr>
        <w:keepNext/>
        <w:bidi/>
        <w:jc w:val="both"/>
        <w:rPr>
          <w:rFonts w:cs="David" w:hint="cs"/>
          <w:rtl/>
        </w:rPr>
      </w:pPr>
    </w:p>
    <w:p w14:paraId="5C8702A5" w14:textId="77777777" w:rsidR="00BE1F5E" w:rsidRDefault="00BE1F5E" w:rsidP="00BE1F5E">
      <w:pPr>
        <w:keepNext/>
        <w:bidi/>
        <w:jc w:val="both"/>
        <w:rPr>
          <w:rFonts w:cs="David" w:hint="cs"/>
          <w:rtl/>
        </w:rPr>
      </w:pPr>
      <w:r>
        <w:rPr>
          <w:rFonts w:cs="David" w:hint="cs"/>
          <w:rtl/>
        </w:rPr>
        <w:tab/>
        <w:t>של חברי הכנסת, על מנת שיוכלו לבצע את תפקידם כראוי. זו לא בושה. אנחנו נבחרי הציבור.</w:t>
      </w:r>
    </w:p>
    <w:p w14:paraId="427D65C2" w14:textId="77777777" w:rsidR="00BE1F5E" w:rsidRDefault="00BE1F5E" w:rsidP="00BE1F5E">
      <w:pPr>
        <w:keepNext/>
        <w:bidi/>
        <w:jc w:val="both"/>
        <w:rPr>
          <w:rFonts w:cs="David" w:hint="cs"/>
          <w:rtl/>
        </w:rPr>
      </w:pPr>
    </w:p>
    <w:p w14:paraId="5FB599F1" w14:textId="77777777" w:rsidR="00BE1F5E" w:rsidRPr="006639A6" w:rsidRDefault="00BE1F5E" w:rsidP="00BE1F5E">
      <w:pPr>
        <w:keepNext/>
        <w:bidi/>
        <w:jc w:val="both"/>
        <w:rPr>
          <w:rFonts w:cs="David" w:hint="cs"/>
          <w:u w:val="single"/>
          <w:rtl/>
        </w:rPr>
      </w:pPr>
      <w:r w:rsidRPr="006639A6">
        <w:rPr>
          <w:rFonts w:cs="David" w:hint="cs"/>
          <w:u w:val="single"/>
          <w:rtl/>
        </w:rPr>
        <w:t>דוד רותם:</w:t>
      </w:r>
    </w:p>
    <w:p w14:paraId="54DFA3EB" w14:textId="77777777" w:rsidR="00BE1F5E" w:rsidRDefault="00BE1F5E" w:rsidP="00BE1F5E">
      <w:pPr>
        <w:keepNext/>
        <w:bidi/>
        <w:jc w:val="both"/>
        <w:rPr>
          <w:rFonts w:cs="David" w:hint="cs"/>
          <w:rtl/>
        </w:rPr>
      </w:pPr>
    </w:p>
    <w:p w14:paraId="22A04165" w14:textId="77777777" w:rsidR="00BE1F5E" w:rsidRDefault="00BE1F5E" w:rsidP="00BE1F5E">
      <w:pPr>
        <w:keepNext/>
        <w:bidi/>
        <w:jc w:val="both"/>
        <w:rPr>
          <w:rFonts w:cs="David" w:hint="cs"/>
          <w:rtl/>
        </w:rPr>
      </w:pPr>
      <w:r>
        <w:rPr>
          <w:rFonts w:cs="David" w:hint="cs"/>
          <w:rtl/>
        </w:rPr>
        <w:tab/>
        <w:t>זה עניין אחר.</w:t>
      </w:r>
    </w:p>
    <w:p w14:paraId="78F97D0E" w14:textId="77777777" w:rsidR="00BE1F5E" w:rsidRDefault="00BE1F5E" w:rsidP="00BE1F5E">
      <w:pPr>
        <w:keepNext/>
        <w:bidi/>
        <w:jc w:val="both"/>
        <w:rPr>
          <w:rFonts w:cs="David" w:hint="cs"/>
          <w:rtl/>
        </w:rPr>
      </w:pPr>
    </w:p>
    <w:p w14:paraId="163F793A" w14:textId="77777777" w:rsidR="00BE1F5E" w:rsidRPr="009339A4" w:rsidRDefault="00BE1F5E" w:rsidP="00BE1F5E">
      <w:pPr>
        <w:keepNext/>
        <w:bidi/>
        <w:jc w:val="both"/>
        <w:rPr>
          <w:rFonts w:cs="David" w:hint="cs"/>
          <w:u w:val="single"/>
          <w:rtl/>
        </w:rPr>
      </w:pPr>
      <w:r w:rsidRPr="009339A4">
        <w:rPr>
          <w:rFonts w:cs="David" w:hint="cs"/>
          <w:u w:val="single"/>
          <w:rtl/>
        </w:rPr>
        <w:t>מירי רגב:</w:t>
      </w:r>
    </w:p>
    <w:p w14:paraId="1C1A525B" w14:textId="77777777" w:rsidR="00BE1F5E" w:rsidRDefault="00BE1F5E" w:rsidP="00BE1F5E">
      <w:pPr>
        <w:keepNext/>
        <w:bidi/>
        <w:jc w:val="both"/>
        <w:rPr>
          <w:rFonts w:cs="David" w:hint="cs"/>
          <w:rtl/>
        </w:rPr>
      </w:pPr>
    </w:p>
    <w:p w14:paraId="38D62DF2" w14:textId="77777777" w:rsidR="00BE1F5E" w:rsidRDefault="00BE1F5E" w:rsidP="00BE1F5E">
      <w:pPr>
        <w:keepNext/>
        <w:bidi/>
        <w:jc w:val="both"/>
        <w:rPr>
          <w:rFonts w:cs="David" w:hint="cs"/>
          <w:rtl/>
        </w:rPr>
      </w:pPr>
      <w:r>
        <w:rPr>
          <w:rFonts w:cs="David" w:hint="cs"/>
          <w:rtl/>
        </w:rPr>
        <w:tab/>
        <w:t xml:space="preserve">רגע, נכון. זה עניין אחר, אבל צריך לדון בזה. אמר את זה פה היושב ראש, ואני חושבת שצריך לדון בזה. </w:t>
      </w:r>
    </w:p>
    <w:p w14:paraId="0BAD824C" w14:textId="77777777" w:rsidR="00BE1F5E" w:rsidRDefault="00BE1F5E" w:rsidP="00BE1F5E">
      <w:pPr>
        <w:keepNext/>
        <w:bidi/>
        <w:jc w:val="both"/>
        <w:rPr>
          <w:rFonts w:cs="David" w:hint="cs"/>
          <w:rtl/>
        </w:rPr>
      </w:pPr>
    </w:p>
    <w:p w14:paraId="1A6C47DF" w14:textId="77777777" w:rsidR="00BE1F5E" w:rsidRPr="006639A6" w:rsidRDefault="00BE1F5E" w:rsidP="00BE1F5E">
      <w:pPr>
        <w:keepNext/>
        <w:bidi/>
        <w:jc w:val="both"/>
        <w:rPr>
          <w:rFonts w:cs="David" w:hint="cs"/>
          <w:u w:val="single"/>
          <w:rtl/>
        </w:rPr>
      </w:pPr>
      <w:r w:rsidRPr="006639A6">
        <w:rPr>
          <w:rFonts w:cs="David" w:hint="cs"/>
          <w:u w:val="single"/>
          <w:rtl/>
        </w:rPr>
        <w:t>דוד רותם:</w:t>
      </w:r>
    </w:p>
    <w:p w14:paraId="470DFA92" w14:textId="77777777" w:rsidR="00BE1F5E" w:rsidRDefault="00BE1F5E" w:rsidP="00BE1F5E">
      <w:pPr>
        <w:keepNext/>
        <w:bidi/>
        <w:jc w:val="both"/>
        <w:rPr>
          <w:rFonts w:cs="David" w:hint="cs"/>
          <w:rtl/>
        </w:rPr>
      </w:pPr>
    </w:p>
    <w:p w14:paraId="7E529498" w14:textId="77777777" w:rsidR="00BE1F5E" w:rsidRDefault="00BE1F5E" w:rsidP="00BE1F5E">
      <w:pPr>
        <w:keepNext/>
        <w:bidi/>
        <w:jc w:val="both"/>
        <w:rPr>
          <w:rFonts w:cs="David" w:hint="cs"/>
          <w:rtl/>
        </w:rPr>
      </w:pPr>
      <w:r>
        <w:rPr>
          <w:rFonts w:cs="David" w:hint="cs"/>
          <w:rtl/>
        </w:rPr>
        <w:tab/>
        <w:t xml:space="preserve">כל חבר כנסת צריך חמישה עוזרים לפחות. </w:t>
      </w:r>
    </w:p>
    <w:p w14:paraId="411B7817" w14:textId="77777777" w:rsidR="00BE1F5E" w:rsidRDefault="00BE1F5E" w:rsidP="00BE1F5E">
      <w:pPr>
        <w:keepNext/>
        <w:bidi/>
        <w:jc w:val="both"/>
        <w:rPr>
          <w:rFonts w:cs="David" w:hint="cs"/>
          <w:rtl/>
        </w:rPr>
      </w:pPr>
    </w:p>
    <w:p w14:paraId="55DAE159" w14:textId="77777777" w:rsidR="00BE1F5E" w:rsidRPr="00285F71" w:rsidRDefault="00BE1F5E" w:rsidP="00BE1F5E">
      <w:pPr>
        <w:keepNext/>
        <w:bidi/>
        <w:jc w:val="both"/>
        <w:rPr>
          <w:rFonts w:cs="David" w:hint="cs"/>
          <w:u w:val="single"/>
          <w:rtl/>
        </w:rPr>
      </w:pPr>
      <w:r w:rsidRPr="00285F71">
        <w:rPr>
          <w:rFonts w:cs="David" w:hint="cs"/>
          <w:u w:val="single"/>
          <w:rtl/>
        </w:rPr>
        <w:t>מירי רגב:</w:t>
      </w:r>
    </w:p>
    <w:p w14:paraId="4903E8C0" w14:textId="77777777" w:rsidR="00BE1F5E" w:rsidRDefault="00BE1F5E" w:rsidP="00BE1F5E">
      <w:pPr>
        <w:keepNext/>
        <w:bidi/>
        <w:jc w:val="both"/>
        <w:rPr>
          <w:rFonts w:cs="David" w:hint="cs"/>
          <w:rtl/>
        </w:rPr>
      </w:pPr>
    </w:p>
    <w:p w14:paraId="3604EA4A" w14:textId="77777777" w:rsidR="00BE1F5E" w:rsidRDefault="00BE1F5E" w:rsidP="00BE1F5E">
      <w:pPr>
        <w:keepNext/>
        <w:bidi/>
        <w:jc w:val="both"/>
        <w:rPr>
          <w:rFonts w:cs="David" w:hint="cs"/>
          <w:rtl/>
        </w:rPr>
      </w:pPr>
      <w:r>
        <w:rPr>
          <w:rFonts w:cs="David" w:hint="cs"/>
          <w:rtl/>
        </w:rPr>
        <w:tab/>
        <w:t xml:space="preserve">ובמקביל, בנושא הנוכחי הזה, אני חושבת שלא צריך לאמץ את החלטות פרופ' </w:t>
      </w:r>
      <w:proofErr w:type="spellStart"/>
      <w:r>
        <w:rPr>
          <w:rFonts w:cs="David" w:hint="cs"/>
          <w:rtl/>
        </w:rPr>
        <w:t>גרונאו</w:t>
      </w:r>
      <w:proofErr w:type="spellEnd"/>
      <w:r>
        <w:rPr>
          <w:rFonts w:cs="David" w:hint="cs"/>
          <w:rtl/>
        </w:rPr>
        <w:t xml:space="preserve"> - - - </w:t>
      </w:r>
    </w:p>
    <w:p w14:paraId="759CD8DE" w14:textId="77777777" w:rsidR="00BE1F5E" w:rsidRDefault="00BE1F5E" w:rsidP="00BE1F5E">
      <w:pPr>
        <w:keepNext/>
        <w:bidi/>
        <w:jc w:val="both"/>
        <w:rPr>
          <w:rFonts w:cs="David" w:hint="cs"/>
          <w:rtl/>
        </w:rPr>
      </w:pPr>
    </w:p>
    <w:p w14:paraId="1D38C180" w14:textId="77777777" w:rsidR="00BE1F5E" w:rsidRPr="006639A6" w:rsidRDefault="00BE1F5E" w:rsidP="00BE1F5E">
      <w:pPr>
        <w:keepNext/>
        <w:bidi/>
        <w:jc w:val="both"/>
        <w:rPr>
          <w:rFonts w:cs="David" w:hint="cs"/>
          <w:u w:val="single"/>
          <w:rtl/>
        </w:rPr>
      </w:pPr>
      <w:r w:rsidRPr="006639A6">
        <w:rPr>
          <w:rFonts w:cs="David" w:hint="cs"/>
          <w:u w:val="single"/>
          <w:rtl/>
        </w:rPr>
        <w:t>דוד רותם:</w:t>
      </w:r>
    </w:p>
    <w:p w14:paraId="256400ED" w14:textId="77777777" w:rsidR="00BE1F5E" w:rsidRDefault="00BE1F5E" w:rsidP="00BE1F5E">
      <w:pPr>
        <w:keepNext/>
        <w:bidi/>
        <w:jc w:val="both"/>
        <w:rPr>
          <w:rFonts w:cs="David" w:hint="cs"/>
          <w:rtl/>
        </w:rPr>
      </w:pPr>
    </w:p>
    <w:p w14:paraId="08844B22" w14:textId="77777777" w:rsidR="00BE1F5E" w:rsidRDefault="00BE1F5E" w:rsidP="00BE1F5E">
      <w:pPr>
        <w:keepNext/>
        <w:bidi/>
        <w:jc w:val="both"/>
        <w:rPr>
          <w:rFonts w:cs="David" w:hint="cs"/>
          <w:rtl/>
        </w:rPr>
      </w:pPr>
      <w:r>
        <w:rPr>
          <w:rFonts w:cs="David" w:hint="cs"/>
          <w:rtl/>
        </w:rPr>
        <w:tab/>
        <w:t>- - -</w:t>
      </w:r>
    </w:p>
    <w:p w14:paraId="56431252" w14:textId="77777777" w:rsidR="00BE1F5E" w:rsidRDefault="00BE1F5E" w:rsidP="00BE1F5E">
      <w:pPr>
        <w:keepNext/>
        <w:bidi/>
        <w:jc w:val="both"/>
        <w:rPr>
          <w:rFonts w:cs="David" w:hint="cs"/>
          <w:rtl/>
        </w:rPr>
      </w:pPr>
    </w:p>
    <w:p w14:paraId="6622ABC1"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5B23EE64" w14:textId="77777777" w:rsidR="00BE1F5E" w:rsidRDefault="00BE1F5E" w:rsidP="00BE1F5E">
      <w:pPr>
        <w:keepNext/>
        <w:bidi/>
        <w:jc w:val="both"/>
        <w:rPr>
          <w:rFonts w:cs="David" w:hint="cs"/>
          <w:rtl/>
        </w:rPr>
      </w:pPr>
    </w:p>
    <w:p w14:paraId="0C7D6605" w14:textId="77777777" w:rsidR="00BE1F5E" w:rsidRDefault="00BE1F5E" w:rsidP="00BE1F5E">
      <w:pPr>
        <w:keepNext/>
        <w:bidi/>
        <w:jc w:val="both"/>
        <w:rPr>
          <w:rFonts w:cs="David" w:hint="cs"/>
          <w:rtl/>
        </w:rPr>
      </w:pPr>
      <w:r>
        <w:rPr>
          <w:rFonts w:cs="David" w:hint="cs"/>
          <w:rtl/>
        </w:rPr>
        <w:tab/>
        <w:t>חבר הכנסת רותם, די.</w:t>
      </w:r>
    </w:p>
    <w:p w14:paraId="41BF92AD" w14:textId="77777777" w:rsidR="00BE1F5E" w:rsidRDefault="00BE1F5E" w:rsidP="00BE1F5E">
      <w:pPr>
        <w:keepNext/>
        <w:bidi/>
        <w:jc w:val="both"/>
        <w:rPr>
          <w:rFonts w:cs="David" w:hint="cs"/>
          <w:rtl/>
        </w:rPr>
      </w:pPr>
    </w:p>
    <w:p w14:paraId="6D6ACDE9" w14:textId="77777777" w:rsidR="00BE1F5E" w:rsidRDefault="00BE1F5E" w:rsidP="00BE1F5E">
      <w:pPr>
        <w:keepNext/>
        <w:bidi/>
        <w:jc w:val="both"/>
        <w:rPr>
          <w:rFonts w:cs="David" w:hint="cs"/>
          <w:u w:val="single"/>
          <w:rtl/>
        </w:rPr>
      </w:pPr>
      <w:r>
        <w:rPr>
          <w:rFonts w:cs="David" w:hint="cs"/>
          <w:u w:val="single"/>
          <w:rtl/>
        </w:rPr>
        <w:t>דוד רותם</w:t>
      </w:r>
      <w:r w:rsidRPr="00E36EB4">
        <w:rPr>
          <w:rFonts w:cs="David" w:hint="cs"/>
          <w:u w:val="single"/>
          <w:rtl/>
        </w:rPr>
        <w:t>:</w:t>
      </w:r>
    </w:p>
    <w:p w14:paraId="356A6665" w14:textId="77777777" w:rsidR="00BE1F5E" w:rsidRDefault="00BE1F5E" w:rsidP="00BE1F5E">
      <w:pPr>
        <w:keepNext/>
        <w:bidi/>
        <w:jc w:val="both"/>
        <w:rPr>
          <w:rFonts w:cs="David" w:hint="cs"/>
          <w:u w:val="single"/>
          <w:rtl/>
        </w:rPr>
      </w:pPr>
    </w:p>
    <w:p w14:paraId="4DE7092E" w14:textId="77777777" w:rsidR="00BE1F5E" w:rsidRDefault="00BE1F5E" w:rsidP="00BE1F5E">
      <w:pPr>
        <w:keepNext/>
        <w:bidi/>
        <w:jc w:val="both"/>
        <w:rPr>
          <w:rFonts w:cs="David" w:hint="cs"/>
          <w:rtl/>
        </w:rPr>
      </w:pPr>
      <w:r>
        <w:rPr>
          <w:rFonts w:cs="David" w:hint="cs"/>
          <w:rtl/>
        </w:rPr>
        <w:tab/>
        <w:t xml:space="preserve"> לא, אני מפחד שאם יוסיפו לי עוזרים אני אצטרך לעבוד במוצאי שבת. </w:t>
      </w:r>
    </w:p>
    <w:p w14:paraId="33581768" w14:textId="77777777" w:rsidR="00BE1F5E" w:rsidRDefault="00BE1F5E" w:rsidP="00BE1F5E">
      <w:pPr>
        <w:keepNext/>
        <w:bidi/>
        <w:jc w:val="both"/>
        <w:rPr>
          <w:rFonts w:cs="David" w:hint="cs"/>
          <w:rtl/>
        </w:rPr>
      </w:pPr>
    </w:p>
    <w:p w14:paraId="5586C79F"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2EA50C9C" w14:textId="77777777" w:rsidR="00BE1F5E" w:rsidRDefault="00BE1F5E" w:rsidP="00BE1F5E">
      <w:pPr>
        <w:keepNext/>
        <w:bidi/>
        <w:jc w:val="both"/>
        <w:rPr>
          <w:rFonts w:cs="David" w:hint="cs"/>
          <w:rtl/>
        </w:rPr>
      </w:pPr>
    </w:p>
    <w:p w14:paraId="0CE17B17" w14:textId="77777777" w:rsidR="00BE1F5E" w:rsidRDefault="00BE1F5E" w:rsidP="00BE1F5E">
      <w:pPr>
        <w:keepNext/>
        <w:bidi/>
        <w:jc w:val="both"/>
        <w:rPr>
          <w:rFonts w:cs="David" w:hint="cs"/>
          <w:rtl/>
        </w:rPr>
      </w:pPr>
      <w:r>
        <w:rPr>
          <w:rFonts w:cs="David" w:hint="cs"/>
          <w:rtl/>
        </w:rPr>
        <w:tab/>
        <w:t>אני אומר לך: אי אפשר ככה.</w:t>
      </w:r>
    </w:p>
    <w:p w14:paraId="413BE098" w14:textId="77777777" w:rsidR="00BE1F5E" w:rsidRDefault="00BE1F5E" w:rsidP="00BE1F5E">
      <w:pPr>
        <w:keepNext/>
        <w:bidi/>
        <w:jc w:val="both"/>
        <w:rPr>
          <w:rFonts w:cs="David" w:hint="cs"/>
          <w:rtl/>
        </w:rPr>
      </w:pPr>
    </w:p>
    <w:p w14:paraId="31240CBF" w14:textId="77777777" w:rsidR="00BE1F5E" w:rsidRPr="009339A4" w:rsidRDefault="00BE1F5E" w:rsidP="00BE1F5E">
      <w:pPr>
        <w:keepNext/>
        <w:bidi/>
        <w:jc w:val="both"/>
        <w:rPr>
          <w:rFonts w:cs="David" w:hint="cs"/>
          <w:u w:val="single"/>
          <w:rtl/>
        </w:rPr>
      </w:pPr>
      <w:r w:rsidRPr="009339A4">
        <w:rPr>
          <w:rFonts w:cs="David" w:hint="cs"/>
          <w:u w:val="single"/>
          <w:rtl/>
        </w:rPr>
        <w:t>מירי רגב:</w:t>
      </w:r>
    </w:p>
    <w:p w14:paraId="4F09D9F2" w14:textId="77777777" w:rsidR="00BE1F5E" w:rsidRDefault="00BE1F5E" w:rsidP="00BE1F5E">
      <w:pPr>
        <w:keepNext/>
        <w:bidi/>
        <w:jc w:val="both"/>
        <w:rPr>
          <w:rFonts w:cs="David" w:hint="cs"/>
          <w:rtl/>
        </w:rPr>
      </w:pPr>
    </w:p>
    <w:p w14:paraId="47FAFB98" w14:textId="77777777" w:rsidR="00BE1F5E" w:rsidRDefault="00BE1F5E" w:rsidP="00BE1F5E">
      <w:pPr>
        <w:keepNext/>
        <w:bidi/>
        <w:jc w:val="both"/>
        <w:rPr>
          <w:rFonts w:cs="David" w:hint="cs"/>
          <w:rtl/>
        </w:rPr>
      </w:pPr>
      <w:r>
        <w:rPr>
          <w:rFonts w:cs="David" w:hint="cs"/>
          <w:rtl/>
        </w:rPr>
        <w:tab/>
        <w:t xml:space="preserve">אני בהחלט חושבת שהוועדה הזאת צריכה לאפשר פיצול של משרה אחת לשתי משרות, כשכל משרה היא יומיים וחצי, 4000 שקל, תאמינו לי, זה יפה מאד, ומי שמנצל, צריך לבוא על הדין, וועדת האתיקה בוודאי תשמח לפרסם את אותו חבר כנסת שמפרסם עובד באופן לא ראוי ולא מכובד. תודה רבה. </w:t>
      </w:r>
    </w:p>
    <w:p w14:paraId="0292D887" w14:textId="77777777" w:rsidR="00BE1F5E" w:rsidRDefault="00BE1F5E" w:rsidP="00BE1F5E">
      <w:pPr>
        <w:keepNext/>
        <w:bidi/>
        <w:jc w:val="both"/>
        <w:rPr>
          <w:rFonts w:cs="David" w:hint="cs"/>
          <w:rtl/>
        </w:rPr>
      </w:pPr>
    </w:p>
    <w:p w14:paraId="56897282"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71FAB94C" w14:textId="77777777" w:rsidR="00BE1F5E" w:rsidRDefault="00BE1F5E" w:rsidP="00BE1F5E">
      <w:pPr>
        <w:keepNext/>
        <w:bidi/>
        <w:jc w:val="both"/>
        <w:rPr>
          <w:rFonts w:cs="David" w:hint="cs"/>
          <w:rtl/>
        </w:rPr>
      </w:pPr>
    </w:p>
    <w:p w14:paraId="3AA381CF" w14:textId="77777777" w:rsidR="00BE1F5E" w:rsidRDefault="00BE1F5E" w:rsidP="00BE1F5E">
      <w:pPr>
        <w:keepNext/>
        <w:bidi/>
        <w:jc w:val="both"/>
        <w:rPr>
          <w:rFonts w:cs="David" w:hint="cs"/>
          <w:rtl/>
        </w:rPr>
      </w:pPr>
      <w:r>
        <w:rPr>
          <w:rFonts w:cs="David" w:hint="cs"/>
          <w:rtl/>
        </w:rPr>
        <w:tab/>
        <w:t xml:space="preserve">תודה, חבר הכנסת דב חנין, בבקשה. </w:t>
      </w:r>
    </w:p>
    <w:p w14:paraId="2DB7BCF0" w14:textId="77777777" w:rsidR="00BE1F5E" w:rsidRDefault="00BE1F5E" w:rsidP="00BE1F5E">
      <w:pPr>
        <w:keepNext/>
        <w:bidi/>
        <w:jc w:val="both"/>
        <w:rPr>
          <w:rFonts w:cs="David" w:hint="cs"/>
          <w:rtl/>
        </w:rPr>
      </w:pPr>
    </w:p>
    <w:p w14:paraId="7CD81BC0" w14:textId="77777777" w:rsidR="00BE1F5E" w:rsidRDefault="00BE1F5E" w:rsidP="00BE1F5E">
      <w:pPr>
        <w:keepNext/>
        <w:bidi/>
        <w:jc w:val="both"/>
        <w:rPr>
          <w:rFonts w:cs="David" w:hint="cs"/>
          <w:rtl/>
        </w:rPr>
      </w:pPr>
      <w:r w:rsidRPr="009339A4">
        <w:rPr>
          <w:rFonts w:cs="David" w:hint="cs"/>
          <w:u w:val="single"/>
          <w:rtl/>
        </w:rPr>
        <w:t>דב חנין:</w:t>
      </w:r>
    </w:p>
    <w:p w14:paraId="09AD896B" w14:textId="77777777" w:rsidR="00BE1F5E" w:rsidRDefault="00BE1F5E" w:rsidP="00BE1F5E">
      <w:pPr>
        <w:keepNext/>
        <w:bidi/>
        <w:jc w:val="both"/>
        <w:rPr>
          <w:rFonts w:cs="David" w:hint="cs"/>
          <w:rtl/>
        </w:rPr>
      </w:pPr>
    </w:p>
    <w:p w14:paraId="617D7A4D" w14:textId="77777777" w:rsidR="00BE1F5E" w:rsidRDefault="00BE1F5E" w:rsidP="00BE1F5E">
      <w:pPr>
        <w:keepNext/>
        <w:bidi/>
        <w:jc w:val="both"/>
        <w:rPr>
          <w:rFonts w:cs="David" w:hint="cs"/>
          <w:rtl/>
        </w:rPr>
      </w:pPr>
      <w:r>
        <w:rPr>
          <w:rFonts w:cs="David" w:hint="cs"/>
          <w:rtl/>
        </w:rPr>
        <w:tab/>
        <w:t xml:space="preserve">תודה רבה, אדוני היושב ראש. אני קודם כל רוצה לברך על קיומו של הדיון הזה. אני חושב שזה דיון שמעלה שאלה מאד </w:t>
      </w:r>
      <w:proofErr w:type="spellStart"/>
      <w:r>
        <w:rPr>
          <w:rFonts w:cs="David" w:hint="cs"/>
          <w:rtl/>
        </w:rPr>
        <w:t>מאד</w:t>
      </w:r>
      <w:proofErr w:type="spellEnd"/>
      <w:r>
        <w:rPr>
          <w:rFonts w:cs="David" w:hint="cs"/>
          <w:rtl/>
        </w:rPr>
        <w:t xml:space="preserve"> רצינית, שאלה שיש לה הקשרים רחבים. יושב ראש הכנסת דיבר על מסגרת העבודה ותנאי העבודה של חברי הכנסת. אני, אדוני היושב ראש, בשונה ממך, חושב שלמרות ההתקדמות הגדולה שהכנסת עשתה בעניין זה, יש עוד מקום לשפר. יש עוד מקום לשפר, כי אנחנו רוצים לאפשר ולתת לציבור את השירות שאנחנו חייבים לתת לציבור. כשחברת הכנסת יחימוביץ סיפרה, ובצדק, על 200 פניות ציבור שמגיעות ביום </w:t>
      </w:r>
      <w:r>
        <w:rPr>
          <w:rFonts w:cs="David"/>
          <w:rtl/>
        </w:rPr>
        <w:t>–</w:t>
      </w:r>
      <w:r>
        <w:rPr>
          <w:rFonts w:cs="David" w:hint="cs"/>
          <w:rtl/>
        </w:rPr>
        <w:t xml:space="preserve"> גם אצלי זה די דומה </w:t>
      </w:r>
      <w:r>
        <w:rPr>
          <w:rFonts w:cs="David"/>
          <w:rtl/>
        </w:rPr>
        <w:t>–</w:t>
      </w:r>
      <w:r>
        <w:rPr>
          <w:rFonts w:cs="David" w:hint="cs"/>
          <w:rtl/>
        </w:rPr>
        <w:t xml:space="preserve"> זה מאד </w:t>
      </w:r>
      <w:proofErr w:type="spellStart"/>
      <w:r>
        <w:rPr>
          <w:rFonts w:cs="David" w:hint="cs"/>
          <w:rtl/>
        </w:rPr>
        <w:t>מאד</w:t>
      </w:r>
      <w:proofErr w:type="spellEnd"/>
      <w:r>
        <w:rPr>
          <w:rFonts w:cs="David" w:hint="cs"/>
          <w:rtl/>
        </w:rPr>
        <w:t xml:space="preserve"> קשה לענות על 200 פניות ציבור ביום, ולתת לכל פניה תשובה רצינית. אני לא יודע איך זה היה בעבר, אבל זה דבר מצוין שהציבור פונה לנבחריו, וחובתם של הנבחרים לתת תשובות. </w:t>
      </w:r>
    </w:p>
    <w:p w14:paraId="25C9D12A" w14:textId="77777777" w:rsidR="00BE1F5E" w:rsidRDefault="00BE1F5E" w:rsidP="00BE1F5E">
      <w:pPr>
        <w:keepNext/>
        <w:bidi/>
        <w:jc w:val="both"/>
        <w:rPr>
          <w:rFonts w:cs="David" w:hint="cs"/>
          <w:rtl/>
        </w:rPr>
      </w:pPr>
    </w:p>
    <w:p w14:paraId="4A69EF08" w14:textId="77777777" w:rsidR="00BE1F5E" w:rsidRDefault="00BE1F5E" w:rsidP="00BE1F5E">
      <w:pPr>
        <w:keepNext/>
        <w:bidi/>
        <w:ind w:firstLine="720"/>
        <w:jc w:val="both"/>
        <w:rPr>
          <w:rFonts w:cs="David" w:hint="cs"/>
          <w:rtl/>
        </w:rPr>
      </w:pPr>
      <w:r>
        <w:rPr>
          <w:rFonts w:cs="David" w:hint="cs"/>
          <w:rtl/>
        </w:rPr>
        <w:t xml:space="preserve">אבל לא עניין תנאי עבודתם של חברי הכנסת כרגע על שולחננו, אלא תנאי עבודתם של העוזרים. ואני רוצה לומר לכם, עמיתיי חברי הכנסת, אני חושב שיש בעיה רצינית בתנאי עבודתם של העובדים </w:t>
      </w:r>
      <w:proofErr w:type="spellStart"/>
      <w:r>
        <w:rPr>
          <w:rFonts w:cs="David" w:hint="cs"/>
          <w:rtl/>
        </w:rPr>
        <w:t>הפרלמנטריים</w:t>
      </w:r>
      <w:proofErr w:type="spellEnd"/>
      <w:r>
        <w:rPr>
          <w:rFonts w:cs="David" w:hint="cs"/>
          <w:rtl/>
        </w:rPr>
        <w:t xml:space="preserve">. אני חושב שיש ניצול של העוזרים </w:t>
      </w:r>
      <w:proofErr w:type="spellStart"/>
      <w:r>
        <w:rPr>
          <w:rFonts w:cs="David" w:hint="cs"/>
          <w:rtl/>
        </w:rPr>
        <w:t>הפרלמנטריים</w:t>
      </w:r>
      <w:proofErr w:type="spellEnd"/>
      <w:r>
        <w:rPr>
          <w:rFonts w:cs="David" w:hint="cs"/>
          <w:rtl/>
        </w:rPr>
        <w:t xml:space="preserve">, ניצול קשה לפעמים של העוזרים </w:t>
      </w:r>
      <w:proofErr w:type="spellStart"/>
      <w:r>
        <w:rPr>
          <w:rFonts w:cs="David" w:hint="cs"/>
          <w:rtl/>
        </w:rPr>
        <w:t>הפרלמנטריים</w:t>
      </w:r>
      <w:proofErr w:type="spellEnd"/>
      <w:r>
        <w:rPr>
          <w:rFonts w:cs="David" w:hint="cs"/>
          <w:rtl/>
        </w:rPr>
        <w:t xml:space="preserve"> ואני תכף אנמק ואסביר למה אני מתכוון.</w:t>
      </w:r>
    </w:p>
    <w:p w14:paraId="5D03D747" w14:textId="77777777" w:rsidR="00BE1F5E" w:rsidRDefault="00BE1F5E" w:rsidP="00BE1F5E">
      <w:pPr>
        <w:keepNext/>
        <w:bidi/>
        <w:ind w:firstLine="720"/>
        <w:jc w:val="both"/>
        <w:rPr>
          <w:rFonts w:cs="David" w:hint="cs"/>
          <w:rtl/>
        </w:rPr>
      </w:pPr>
    </w:p>
    <w:p w14:paraId="7766A2AB" w14:textId="77777777" w:rsidR="00BE1F5E" w:rsidRDefault="00BE1F5E" w:rsidP="00BE1F5E">
      <w:pPr>
        <w:keepNext/>
        <w:bidi/>
        <w:ind w:firstLine="720"/>
        <w:jc w:val="both"/>
        <w:rPr>
          <w:rFonts w:cs="David" w:hint="cs"/>
          <w:rtl/>
        </w:rPr>
      </w:pPr>
      <w:r>
        <w:rPr>
          <w:rFonts w:cs="David" w:hint="cs"/>
          <w:rtl/>
        </w:rPr>
        <w:t xml:space="preserve">יש גם מקום, אדוני היושב ראש, לשפר את תנאי עבודתם של העוזרים </w:t>
      </w:r>
      <w:proofErr w:type="spellStart"/>
      <w:r>
        <w:rPr>
          <w:rFonts w:cs="David" w:hint="cs"/>
          <w:rtl/>
        </w:rPr>
        <w:t>הפרלמנטריים</w:t>
      </w:r>
      <w:proofErr w:type="spellEnd"/>
      <w:r>
        <w:rPr>
          <w:rFonts w:cs="David" w:hint="cs"/>
          <w:rtl/>
        </w:rPr>
        <w:t xml:space="preserve">. לצערי הגדול היוזמות, שלי לפחות, בנושא הזה, נתקלות במחסום בלתי עביר אצל הפרופ' </w:t>
      </w:r>
      <w:proofErr w:type="spellStart"/>
      <w:r>
        <w:rPr>
          <w:rFonts w:cs="David" w:hint="cs"/>
          <w:rtl/>
        </w:rPr>
        <w:t>גרונאו</w:t>
      </w:r>
      <w:proofErr w:type="spellEnd"/>
      <w:r>
        <w:rPr>
          <w:rFonts w:cs="David" w:hint="cs"/>
          <w:rtl/>
        </w:rPr>
        <w:t xml:space="preserve">. אני אתן דוגמה לדבר שאותי, ברמה האישית, מקומם, כיושב ראש הוועדה המשותפת לסביבה ובריאות. כשאני ביקשתי לאפשר לעוזרים </w:t>
      </w:r>
      <w:proofErr w:type="spellStart"/>
      <w:r>
        <w:rPr>
          <w:rFonts w:cs="David" w:hint="cs"/>
          <w:rtl/>
        </w:rPr>
        <w:t>פרלמנטריים</w:t>
      </w:r>
      <w:proofErr w:type="spellEnd"/>
      <w:r>
        <w:rPr>
          <w:rFonts w:cs="David" w:hint="cs"/>
          <w:rtl/>
        </w:rPr>
        <w:t xml:space="preserve"> החזר כספי על טלפונים מהבית, קיבלתי תשובה שלמה שלא ידברו בטלפון הסלולארי? ממילא הכנסת מממנת את זה. </w:t>
      </w:r>
    </w:p>
    <w:p w14:paraId="377B7F32" w14:textId="77777777" w:rsidR="00BE1F5E" w:rsidRDefault="00BE1F5E" w:rsidP="00BE1F5E">
      <w:pPr>
        <w:keepNext/>
        <w:bidi/>
        <w:ind w:firstLine="720"/>
        <w:jc w:val="both"/>
        <w:rPr>
          <w:rFonts w:cs="David" w:hint="cs"/>
          <w:rtl/>
        </w:rPr>
      </w:pPr>
    </w:p>
    <w:p w14:paraId="17CB6B6C" w14:textId="77777777" w:rsidR="00BE1F5E" w:rsidRPr="00070BC9" w:rsidRDefault="00BE1F5E" w:rsidP="00BE1F5E">
      <w:pPr>
        <w:keepNext/>
        <w:bidi/>
        <w:jc w:val="both"/>
        <w:rPr>
          <w:rFonts w:cs="David" w:hint="cs"/>
          <w:u w:val="single"/>
          <w:rtl/>
        </w:rPr>
      </w:pPr>
      <w:r w:rsidRPr="00070BC9">
        <w:rPr>
          <w:rFonts w:cs="David" w:hint="cs"/>
          <w:u w:val="single"/>
          <w:rtl/>
        </w:rPr>
        <w:t>נחמן שי:</w:t>
      </w:r>
    </w:p>
    <w:p w14:paraId="71E4C1EF" w14:textId="77777777" w:rsidR="00BE1F5E" w:rsidRDefault="00BE1F5E" w:rsidP="00BE1F5E">
      <w:pPr>
        <w:keepNext/>
        <w:bidi/>
        <w:jc w:val="both"/>
        <w:rPr>
          <w:rFonts w:cs="David" w:hint="cs"/>
          <w:rtl/>
        </w:rPr>
      </w:pPr>
    </w:p>
    <w:p w14:paraId="6FF0D466" w14:textId="77777777" w:rsidR="00BE1F5E" w:rsidRDefault="00BE1F5E" w:rsidP="00BE1F5E">
      <w:pPr>
        <w:keepNext/>
        <w:bidi/>
        <w:ind w:firstLine="720"/>
        <w:jc w:val="both"/>
        <w:rPr>
          <w:rFonts w:cs="David" w:hint="cs"/>
          <w:rtl/>
        </w:rPr>
      </w:pPr>
      <w:r>
        <w:rPr>
          <w:rFonts w:cs="David" w:hint="cs"/>
          <w:rtl/>
        </w:rPr>
        <w:t>גם עד גבול מסוים.</w:t>
      </w:r>
    </w:p>
    <w:p w14:paraId="05114086" w14:textId="77777777" w:rsidR="00BE1F5E" w:rsidRDefault="00BE1F5E" w:rsidP="00BE1F5E">
      <w:pPr>
        <w:keepNext/>
        <w:bidi/>
        <w:jc w:val="both"/>
        <w:rPr>
          <w:rFonts w:cs="David" w:hint="cs"/>
          <w:rtl/>
        </w:rPr>
      </w:pPr>
    </w:p>
    <w:p w14:paraId="01E504B6" w14:textId="77777777" w:rsidR="00BE1F5E" w:rsidRPr="00A36C37" w:rsidRDefault="00BE1F5E" w:rsidP="00BE1F5E">
      <w:pPr>
        <w:keepNext/>
        <w:bidi/>
        <w:jc w:val="both"/>
        <w:rPr>
          <w:rFonts w:cs="David" w:hint="cs"/>
          <w:u w:val="single"/>
          <w:rtl/>
        </w:rPr>
      </w:pPr>
      <w:r w:rsidRPr="00A36C37">
        <w:rPr>
          <w:rFonts w:cs="David" w:hint="cs"/>
          <w:u w:val="single"/>
          <w:rtl/>
        </w:rPr>
        <w:t>דב חנין:</w:t>
      </w:r>
    </w:p>
    <w:p w14:paraId="49F27E27" w14:textId="77777777" w:rsidR="00BE1F5E" w:rsidRDefault="00BE1F5E" w:rsidP="00BE1F5E">
      <w:pPr>
        <w:keepNext/>
        <w:bidi/>
        <w:jc w:val="both"/>
        <w:rPr>
          <w:rFonts w:cs="David" w:hint="cs"/>
          <w:rtl/>
        </w:rPr>
      </w:pPr>
    </w:p>
    <w:p w14:paraId="76DE754F" w14:textId="77777777" w:rsidR="00BE1F5E" w:rsidRDefault="00BE1F5E" w:rsidP="00BE1F5E">
      <w:pPr>
        <w:keepNext/>
        <w:bidi/>
        <w:jc w:val="both"/>
        <w:rPr>
          <w:rFonts w:cs="David" w:hint="cs"/>
          <w:rtl/>
        </w:rPr>
      </w:pPr>
      <w:r>
        <w:rPr>
          <w:rFonts w:cs="David" w:hint="cs"/>
          <w:rtl/>
        </w:rPr>
        <w:tab/>
        <w:t>כן, מדובר בכסף קטן. אז אני לא יודע - - - כסף קטן - - -</w:t>
      </w:r>
    </w:p>
    <w:p w14:paraId="4F47520E" w14:textId="77777777" w:rsidR="00BE1F5E" w:rsidRDefault="00BE1F5E" w:rsidP="00BE1F5E">
      <w:pPr>
        <w:keepNext/>
        <w:bidi/>
        <w:jc w:val="both"/>
        <w:rPr>
          <w:rFonts w:cs="David" w:hint="cs"/>
          <w:rtl/>
        </w:rPr>
      </w:pPr>
    </w:p>
    <w:p w14:paraId="7E23D4C0" w14:textId="77777777" w:rsidR="00BE1F5E" w:rsidRPr="003C23D3" w:rsidRDefault="00BE1F5E" w:rsidP="00BE1F5E">
      <w:pPr>
        <w:keepNext/>
        <w:bidi/>
        <w:jc w:val="both"/>
        <w:rPr>
          <w:rFonts w:cs="David" w:hint="cs"/>
          <w:u w:val="single"/>
          <w:rtl/>
        </w:rPr>
      </w:pPr>
      <w:r>
        <w:rPr>
          <w:rFonts w:cs="David" w:hint="cs"/>
          <w:u w:val="single"/>
          <w:rtl/>
        </w:rPr>
        <w:t>ראובן</w:t>
      </w:r>
      <w:r w:rsidRPr="003C23D3">
        <w:rPr>
          <w:rFonts w:cs="David" w:hint="cs"/>
          <w:u w:val="single"/>
          <w:rtl/>
        </w:rPr>
        <w:t xml:space="preserve"> </w:t>
      </w:r>
      <w:proofErr w:type="spellStart"/>
      <w:r w:rsidRPr="003C23D3">
        <w:rPr>
          <w:rFonts w:cs="David" w:hint="cs"/>
          <w:u w:val="single"/>
          <w:rtl/>
        </w:rPr>
        <w:t>גרונאו</w:t>
      </w:r>
      <w:proofErr w:type="spellEnd"/>
      <w:r w:rsidRPr="003C23D3">
        <w:rPr>
          <w:rFonts w:cs="David" w:hint="cs"/>
          <w:u w:val="single"/>
          <w:rtl/>
        </w:rPr>
        <w:t>:</w:t>
      </w:r>
    </w:p>
    <w:p w14:paraId="3FA5B8A5" w14:textId="77777777" w:rsidR="00BE1F5E" w:rsidRDefault="00BE1F5E" w:rsidP="00BE1F5E">
      <w:pPr>
        <w:keepNext/>
        <w:bidi/>
        <w:jc w:val="both"/>
        <w:rPr>
          <w:rFonts w:cs="David" w:hint="cs"/>
          <w:rtl/>
        </w:rPr>
      </w:pPr>
    </w:p>
    <w:p w14:paraId="53A96530" w14:textId="77777777" w:rsidR="00BE1F5E" w:rsidRDefault="00BE1F5E" w:rsidP="00BE1F5E">
      <w:pPr>
        <w:keepNext/>
        <w:bidi/>
        <w:jc w:val="both"/>
        <w:rPr>
          <w:rFonts w:cs="David" w:hint="cs"/>
          <w:rtl/>
        </w:rPr>
      </w:pPr>
      <w:r>
        <w:rPr>
          <w:rFonts w:cs="David" w:hint="cs"/>
          <w:rtl/>
        </w:rPr>
        <w:tab/>
        <w:t xml:space="preserve">למען הפרוטוקול, הוועדה לא דנה בזה ולא </w:t>
      </w:r>
      <w:proofErr w:type="spellStart"/>
      <w:r>
        <w:rPr>
          <w:rFonts w:cs="David" w:hint="cs"/>
          <w:rtl/>
        </w:rPr>
        <w:t>היתה</w:t>
      </w:r>
      <w:proofErr w:type="spellEnd"/>
      <w:r>
        <w:rPr>
          <w:rFonts w:cs="David" w:hint="cs"/>
          <w:rtl/>
        </w:rPr>
        <w:t xml:space="preserve"> תשובה. </w:t>
      </w:r>
    </w:p>
    <w:p w14:paraId="249BB4B6" w14:textId="77777777" w:rsidR="00BE1F5E" w:rsidRDefault="00BE1F5E" w:rsidP="00BE1F5E">
      <w:pPr>
        <w:keepNext/>
        <w:bidi/>
        <w:jc w:val="both"/>
        <w:rPr>
          <w:rFonts w:cs="David" w:hint="cs"/>
          <w:rtl/>
        </w:rPr>
      </w:pPr>
    </w:p>
    <w:p w14:paraId="04706E88"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684D04A9" w14:textId="77777777" w:rsidR="00BE1F5E" w:rsidRDefault="00BE1F5E" w:rsidP="00BE1F5E">
      <w:pPr>
        <w:keepNext/>
        <w:bidi/>
        <w:jc w:val="both"/>
        <w:rPr>
          <w:rFonts w:cs="David" w:hint="cs"/>
          <w:rtl/>
        </w:rPr>
      </w:pPr>
    </w:p>
    <w:p w14:paraId="6DB8BC81" w14:textId="77777777" w:rsidR="00BE1F5E" w:rsidRDefault="00BE1F5E" w:rsidP="00BE1F5E">
      <w:pPr>
        <w:keepNext/>
        <w:bidi/>
        <w:jc w:val="both"/>
        <w:rPr>
          <w:rFonts w:cs="David" w:hint="cs"/>
          <w:rtl/>
        </w:rPr>
      </w:pPr>
      <w:r>
        <w:rPr>
          <w:rFonts w:cs="David" w:hint="cs"/>
          <w:rtl/>
        </w:rPr>
        <w:tab/>
        <w:t xml:space="preserve">פרופ' </w:t>
      </w:r>
      <w:proofErr w:type="spellStart"/>
      <w:r>
        <w:rPr>
          <w:rFonts w:cs="David" w:hint="cs"/>
          <w:rtl/>
        </w:rPr>
        <w:t>גרונאו</w:t>
      </w:r>
      <w:proofErr w:type="spellEnd"/>
      <w:r>
        <w:rPr>
          <w:rFonts w:cs="David" w:hint="cs"/>
          <w:rtl/>
        </w:rPr>
        <w:t xml:space="preserve"> - - -</w:t>
      </w:r>
    </w:p>
    <w:p w14:paraId="63249D64" w14:textId="77777777" w:rsidR="00BE1F5E" w:rsidRDefault="00BE1F5E" w:rsidP="00BE1F5E">
      <w:pPr>
        <w:keepNext/>
        <w:bidi/>
        <w:jc w:val="both"/>
        <w:rPr>
          <w:rFonts w:cs="David" w:hint="cs"/>
          <w:rtl/>
        </w:rPr>
      </w:pPr>
    </w:p>
    <w:p w14:paraId="0EB70156" w14:textId="77777777" w:rsidR="00BE1F5E" w:rsidRPr="00A36C37" w:rsidRDefault="00BE1F5E" w:rsidP="00BE1F5E">
      <w:pPr>
        <w:keepNext/>
        <w:bidi/>
        <w:jc w:val="both"/>
        <w:rPr>
          <w:rFonts w:cs="David" w:hint="cs"/>
          <w:u w:val="single"/>
          <w:rtl/>
        </w:rPr>
      </w:pPr>
      <w:r w:rsidRPr="00A36C37">
        <w:rPr>
          <w:rFonts w:cs="David" w:hint="cs"/>
          <w:u w:val="single"/>
          <w:rtl/>
        </w:rPr>
        <w:t>דב חנין:</w:t>
      </w:r>
    </w:p>
    <w:p w14:paraId="1DBB0B53" w14:textId="77777777" w:rsidR="00BE1F5E" w:rsidRDefault="00BE1F5E" w:rsidP="00BE1F5E">
      <w:pPr>
        <w:keepNext/>
        <w:bidi/>
        <w:jc w:val="both"/>
        <w:rPr>
          <w:rFonts w:cs="David" w:hint="cs"/>
          <w:rtl/>
        </w:rPr>
      </w:pPr>
    </w:p>
    <w:p w14:paraId="2BAE22C8" w14:textId="77777777" w:rsidR="00BE1F5E" w:rsidRDefault="00BE1F5E" w:rsidP="00BE1F5E">
      <w:pPr>
        <w:keepNext/>
        <w:bidi/>
        <w:jc w:val="both"/>
        <w:rPr>
          <w:rFonts w:cs="David" w:hint="cs"/>
          <w:rtl/>
        </w:rPr>
      </w:pPr>
      <w:r>
        <w:rPr>
          <w:rFonts w:cs="David" w:hint="cs"/>
          <w:rtl/>
        </w:rPr>
        <w:tab/>
      </w:r>
      <w:proofErr w:type="spellStart"/>
      <w:r>
        <w:rPr>
          <w:rFonts w:cs="David" w:hint="cs"/>
          <w:rtl/>
        </w:rPr>
        <w:t>היתה</w:t>
      </w:r>
      <w:proofErr w:type="spellEnd"/>
      <w:r>
        <w:rPr>
          <w:rFonts w:cs="David" w:hint="cs"/>
          <w:rtl/>
        </w:rPr>
        <w:t xml:space="preserve"> תשובה, אני יכול להראות לך.</w:t>
      </w:r>
    </w:p>
    <w:p w14:paraId="52790BE7" w14:textId="77777777" w:rsidR="00BE1F5E" w:rsidRDefault="00BE1F5E" w:rsidP="00BE1F5E">
      <w:pPr>
        <w:keepNext/>
        <w:bidi/>
        <w:jc w:val="both"/>
        <w:rPr>
          <w:rFonts w:cs="David" w:hint="cs"/>
          <w:rtl/>
        </w:rPr>
      </w:pPr>
    </w:p>
    <w:p w14:paraId="08CA6E12"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58ED5126" w14:textId="77777777" w:rsidR="00BE1F5E" w:rsidRDefault="00BE1F5E" w:rsidP="00BE1F5E">
      <w:pPr>
        <w:keepNext/>
        <w:bidi/>
        <w:jc w:val="both"/>
        <w:rPr>
          <w:rFonts w:cs="David" w:hint="cs"/>
          <w:rtl/>
        </w:rPr>
      </w:pPr>
    </w:p>
    <w:p w14:paraId="234F09E1" w14:textId="77777777" w:rsidR="00BE1F5E" w:rsidRDefault="00BE1F5E" w:rsidP="00BE1F5E">
      <w:pPr>
        <w:keepNext/>
        <w:bidi/>
        <w:jc w:val="both"/>
        <w:rPr>
          <w:rFonts w:cs="David" w:hint="cs"/>
          <w:rtl/>
        </w:rPr>
      </w:pPr>
      <w:r>
        <w:rPr>
          <w:rFonts w:cs="David" w:hint="cs"/>
          <w:rtl/>
        </w:rPr>
        <w:tab/>
        <w:t xml:space="preserve">פרופ' </w:t>
      </w:r>
      <w:proofErr w:type="spellStart"/>
      <w:r>
        <w:rPr>
          <w:rFonts w:cs="David" w:hint="cs"/>
          <w:rtl/>
        </w:rPr>
        <w:t>גרונאו</w:t>
      </w:r>
      <w:proofErr w:type="spellEnd"/>
      <w:r>
        <w:rPr>
          <w:rFonts w:cs="David" w:hint="cs"/>
          <w:rtl/>
        </w:rPr>
        <w:t xml:space="preserve"> - - -</w:t>
      </w:r>
    </w:p>
    <w:p w14:paraId="2A3AC5DF" w14:textId="77777777" w:rsidR="00BE1F5E" w:rsidRDefault="00BE1F5E" w:rsidP="00BE1F5E">
      <w:pPr>
        <w:keepNext/>
        <w:bidi/>
        <w:jc w:val="both"/>
        <w:rPr>
          <w:rFonts w:cs="David" w:hint="cs"/>
          <w:rtl/>
        </w:rPr>
      </w:pPr>
    </w:p>
    <w:p w14:paraId="2BC5BA47" w14:textId="77777777" w:rsidR="00BE1F5E" w:rsidRPr="003C23D3" w:rsidRDefault="00BE1F5E" w:rsidP="00BE1F5E">
      <w:pPr>
        <w:keepNext/>
        <w:bidi/>
        <w:jc w:val="both"/>
        <w:rPr>
          <w:rFonts w:cs="David" w:hint="cs"/>
          <w:u w:val="single"/>
          <w:rtl/>
        </w:rPr>
      </w:pPr>
      <w:r>
        <w:rPr>
          <w:rFonts w:cs="David" w:hint="cs"/>
          <w:u w:val="single"/>
          <w:rtl/>
        </w:rPr>
        <w:t>ראובן</w:t>
      </w:r>
      <w:r w:rsidRPr="003C23D3">
        <w:rPr>
          <w:rFonts w:cs="David" w:hint="cs"/>
          <w:u w:val="single"/>
          <w:rtl/>
        </w:rPr>
        <w:t xml:space="preserve"> </w:t>
      </w:r>
      <w:proofErr w:type="spellStart"/>
      <w:r w:rsidRPr="003C23D3">
        <w:rPr>
          <w:rFonts w:cs="David" w:hint="cs"/>
          <w:u w:val="single"/>
          <w:rtl/>
        </w:rPr>
        <w:t>גרונאו</w:t>
      </w:r>
      <w:proofErr w:type="spellEnd"/>
      <w:r w:rsidRPr="003C23D3">
        <w:rPr>
          <w:rFonts w:cs="David" w:hint="cs"/>
          <w:u w:val="single"/>
          <w:rtl/>
        </w:rPr>
        <w:t>:</w:t>
      </w:r>
    </w:p>
    <w:p w14:paraId="5B880D75" w14:textId="77777777" w:rsidR="00BE1F5E" w:rsidRDefault="00BE1F5E" w:rsidP="00BE1F5E">
      <w:pPr>
        <w:keepNext/>
        <w:bidi/>
        <w:jc w:val="both"/>
        <w:rPr>
          <w:rFonts w:cs="David" w:hint="cs"/>
          <w:rtl/>
        </w:rPr>
      </w:pPr>
    </w:p>
    <w:p w14:paraId="0D792F47" w14:textId="77777777" w:rsidR="00BE1F5E" w:rsidRDefault="00BE1F5E" w:rsidP="00BE1F5E">
      <w:pPr>
        <w:keepNext/>
        <w:bidi/>
        <w:jc w:val="both"/>
        <w:rPr>
          <w:rFonts w:cs="David" w:hint="cs"/>
          <w:rtl/>
        </w:rPr>
      </w:pPr>
      <w:r>
        <w:rPr>
          <w:rFonts w:cs="David" w:hint="cs"/>
          <w:rtl/>
        </w:rPr>
        <w:tab/>
        <w:t>לא ממני.</w:t>
      </w:r>
    </w:p>
    <w:p w14:paraId="7D176E3D" w14:textId="77777777" w:rsidR="00BE1F5E" w:rsidRDefault="00BE1F5E" w:rsidP="00BE1F5E">
      <w:pPr>
        <w:keepNext/>
        <w:bidi/>
        <w:jc w:val="both"/>
        <w:rPr>
          <w:rFonts w:cs="David" w:hint="cs"/>
          <w:rtl/>
        </w:rPr>
      </w:pPr>
    </w:p>
    <w:p w14:paraId="06ED03E3" w14:textId="77777777" w:rsidR="00BE1F5E" w:rsidRPr="00A36C37" w:rsidRDefault="00BE1F5E" w:rsidP="00BE1F5E">
      <w:pPr>
        <w:keepNext/>
        <w:bidi/>
        <w:jc w:val="both"/>
        <w:rPr>
          <w:rFonts w:cs="David" w:hint="cs"/>
          <w:u w:val="single"/>
          <w:rtl/>
        </w:rPr>
      </w:pPr>
      <w:r w:rsidRPr="00A36C37">
        <w:rPr>
          <w:rFonts w:cs="David" w:hint="cs"/>
          <w:u w:val="single"/>
          <w:rtl/>
        </w:rPr>
        <w:t>דב חנין:</w:t>
      </w:r>
    </w:p>
    <w:p w14:paraId="4DBADA54" w14:textId="77777777" w:rsidR="00BE1F5E" w:rsidRDefault="00BE1F5E" w:rsidP="00BE1F5E">
      <w:pPr>
        <w:keepNext/>
        <w:bidi/>
        <w:jc w:val="both"/>
        <w:rPr>
          <w:rFonts w:cs="David" w:hint="cs"/>
          <w:rtl/>
        </w:rPr>
      </w:pPr>
    </w:p>
    <w:p w14:paraId="1456B191" w14:textId="77777777" w:rsidR="00BE1F5E" w:rsidRDefault="00BE1F5E" w:rsidP="00BE1F5E">
      <w:pPr>
        <w:keepNext/>
        <w:bidi/>
        <w:jc w:val="both"/>
        <w:rPr>
          <w:rFonts w:cs="David" w:hint="cs"/>
          <w:rtl/>
        </w:rPr>
      </w:pPr>
      <w:r>
        <w:rPr>
          <w:rFonts w:cs="David" w:hint="cs"/>
          <w:rtl/>
        </w:rPr>
        <w:tab/>
        <w:t>לא ממך.</w:t>
      </w:r>
    </w:p>
    <w:p w14:paraId="5CE6D47A" w14:textId="77777777" w:rsidR="00BE1F5E" w:rsidRDefault="00BE1F5E" w:rsidP="00BE1F5E">
      <w:pPr>
        <w:keepNext/>
        <w:bidi/>
        <w:jc w:val="both"/>
        <w:rPr>
          <w:rFonts w:cs="David" w:hint="cs"/>
          <w:rtl/>
        </w:rPr>
      </w:pPr>
    </w:p>
    <w:p w14:paraId="1E722D21" w14:textId="77777777" w:rsidR="00BE1F5E" w:rsidRPr="003C23D3" w:rsidRDefault="00BE1F5E" w:rsidP="00BE1F5E">
      <w:pPr>
        <w:keepNext/>
        <w:bidi/>
        <w:jc w:val="both"/>
        <w:rPr>
          <w:rFonts w:cs="David" w:hint="cs"/>
          <w:u w:val="single"/>
          <w:rtl/>
        </w:rPr>
      </w:pPr>
      <w:r w:rsidRPr="003C23D3">
        <w:rPr>
          <w:rFonts w:cs="David" w:hint="cs"/>
          <w:u w:val="single"/>
          <w:rtl/>
        </w:rPr>
        <w:t xml:space="preserve">היו"ר יריב </w:t>
      </w:r>
      <w:proofErr w:type="spellStart"/>
      <w:r w:rsidRPr="003C23D3">
        <w:rPr>
          <w:rFonts w:cs="David" w:hint="cs"/>
          <w:u w:val="single"/>
          <w:rtl/>
        </w:rPr>
        <w:t>לוין</w:t>
      </w:r>
      <w:proofErr w:type="spellEnd"/>
      <w:r w:rsidRPr="003C23D3">
        <w:rPr>
          <w:rFonts w:cs="David" w:hint="cs"/>
          <w:u w:val="single"/>
          <w:rtl/>
        </w:rPr>
        <w:t>:</w:t>
      </w:r>
    </w:p>
    <w:p w14:paraId="1D3A188B" w14:textId="77777777" w:rsidR="00BE1F5E" w:rsidRDefault="00BE1F5E" w:rsidP="00BE1F5E">
      <w:pPr>
        <w:keepNext/>
        <w:bidi/>
        <w:jc w:val="both"/>
        <w:rPr>
          <w:rFonts w:cs="David" w:hint="cs"/>
          <w:rtl/>
        </w:rPr>
      </w:pPr>
    </w:p>
    <w:p w14:paraId="58CC3FE5" w14:textId="77777777" w:rsidR="00BE1F5E" w:rsidRDefault="00BE1F5E" w:rsidP="00BE1F5E">
      <w:pPr>
        <w:keepNext/>
        <w:bidi/>
        <w:jc w:val="both"/>
        <w:rPr>
          <w:rFonts w:cs="David" w:hint="cs"/>
          <w:rtl/>
        </w:rPr>
      </w:pPr>
      <w:r>
        <w:rPr>
          <w:rFonts w:cs="David" w:hint="cs"/>
          <w:rtl/>
        </w:rPr>
        <w:tab/>
        <w:t xml:space="preserve">פרופ' </w:t>
      </w:r>
      <w:proofErr w:type="spellStart"/>
      <w:r>
        <w:rPr>
          <w:rFonts w:cs="David" w:hint="cs"/>
          <w:rtl/>
        </w:rPr>
        <w:t>גרונאו</w:t>
      </w:r>
      <w:proofErr w:type="spellEnd"/>
      <w:r>
        <w:rPr>
          <w:rFonts w:cs="David" w:hint="cs"/>
          <w:rtl/>
        </w:rPr>
        <w:t xml:space="preserve">, </w:t>
      </w:r>
      <w:proofErr w:type="spellStart"/>
      <w:r>
        <w:rPr>
          <w:rFonts w:cs="David" w:hint="cs"/>
          <w:rtl/>
        </w:rPr>
        <w:t>היתה</w:t>
      </w:r>
      <w:proofErr w:type="spellEnd"/>
      <w:r>
        <w:rPr>
          <w:rFonts w:cs="David" w:hint="cs"/>
          <w:rtl/>
        </w:rPr>
        <w:t>, למיטב זכרוני, גם תשובה, אבל זה לא חשוב.</w:t>
      </w:r>
    </w:p>
    <w:p w14:paraId="2EBC2542" w14:textId="77777777" w:rsidR="00BE1F5E" w:rsidRDefault="00BE1F5E" w:rsidP="00BE1F5E">
      <w:pPr>
        <w:keepNext/>
        <w:bidi/>
        <w:jc w:val="both"/>
        <w:rPr>
          <w:rFonts w:cs="David" w:hint="cs"/>
          <w:rtl/>
        </w:rPr>
      </w:pPr>
    </w:p>
    <w:p w14:paraId="02EE327E" w14:textId="77777777" w:rsidR="00BE1F5E" w:rsidRPr="009339A4" w:rsidRDefault="00BE1F5E" w:rsidP="00BE1F5E">
      <w:pPr>
        <w:keepNext/>
        <w:bidi/>
        <w:jc w:val="both"/>
        <w:rPr>
          <w:rFonts w:cs="David" w:hint="cs"/>
          <w:u w:val="single"/>
          <w:rtl/>
        </w:rPr>
      </w:pPr>
      <w:r w:rsidRPr="009339A4">
        <w:rPr>
          <w:rFonts w:cs="David" w:hint="cs"/>
          <w:u w:val="single"/>
          <w:rtl/>
        </w:rPr>
        <w:t>דב חנין:</w:t>
      </w:r>
    </w:p>
    <w:p w14:paraId="0713B344" w14:textId="77777777" w:rsidR="00BE1F5E" w:rsidRDefault="00BE1F5E" w:rsidP="00BE1F5E">
      <w:pPr>
        <w:keepNext/>
        <w:bidi/>
        <w:jc w:val="both"/>
        <w:rPr>
          <w:rFonts w:cs="David" w:hint="cs"/>
          <w:rtl/>
        </w:rPr>
      </w:pPr>
      <w:r>
        <w:rPr>
          <w:rFonts w:cs="David" w:hint="cs"/>
          <w:rtl/>
        </w:rPr>
        <w:tab/>
      </w:r>
    </w:p>
    <w:p w14:paraId="19D0E09E" w14:textId="77777777" w:rsidR="00BE1F5E" w:rsidRDefault="00BE1F5E" w:rsidP="00BE1F5E">
      <w:pPr>
        <w:keepNext/>
        <w:bidi/>
        <w:jc w:val="both"/>
        <w:rPr>
          <w:rFonts w:cs="David" w:hint="cs"/>
          <w:rtl/>
        </w:rPr>
      </w:pPr>
      <w:r>
        <w:rPr>
          <w:rFonts w:cs="David" w:hint="cs"/>
          <w:rtl/>
        </w:rPr>
        <w:tab/>
        <w:t xml:space="preserve">אני קיבלתי </w:t>
      </w:r>
      <w:r>
        <w:rPr>
          <w:rFonts w:cs="David"/>
          <w:rtl/>
        </w:rPr>
        <w:t>–</w:t>
      </w:r>
      <w:r>
        <w:rPr>
          <w:rFonts w:cs="David" w:hint="cs"/>
          <w:rtl/>
        </w:rPr>
        <w:t xml:space="preserve"> פרופ' </w:t>
      </w:r>
      <w:proofErr w:type="spellStart"/>
      <w:r>
        <w:rPr>
          <w:rFonts w:cs="David" w:hint="cs"/>
          <w:rtl/>
        </w:rPr>
        <w:t>גרונאו</w:t>
      </w:r>
      <w:proofErr w:type="spellEnd"/>
      <w:r>
        <w:rPr>
          <w:rFonts w:cs="David" w:hint="cs"/>
          <w:rtl/>
        </w:rPr>
        <w:t>, יכול להיות שמישהו אחר - - - בשמך, אני לא יודע.</w:t>
      </w:r>
    </w:p>
    <w:p w14:paraId="7D45DE9C" w14:textId="77777777" w:rsidR="00BE1F5E" w:rsidRDefault="00BE1F5E" w:rsidP="00BE1F5E">
      <w:pPr>
        <w:keepNext/>
        <w:bidi/>
        <w:jc w:val="both"/>
        <w:rPr>
          <w:rFonts w:cs="David" w:hint="cs"/>
          <w:rtl/>
        </w:rPr>
      </w:pPr>
    </w:p>
    <w:p w14:paraId="7C79F3BA"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6D882220" w14:textId="77777777" w:rsidR="00BE1F5E" w:rsidRDefault="00BE1F5E" w:rsidP="00BE1F5E">
      <w:pPr>
        <w:keepNext/>
        <w:bidi/>
        <w:jc w:val="both"/>
        <w:rPr>
          <w:rFonts w:cs="David" w:hint="cs"/>
          <w:rtl/>
        </w:rPr>
      </w:pPr>
    </w:p>
    <w:p w14:paraId="1A9213B3" w14:textId="77777777" w:rsidR="00BE1F5E" w:rsidRDefault="00BE1F5E" w:rsidP="00BE1F5E">
      <w:pPr>
        <w:keepNext/>
        <w:bidi/>
        <w:jc w:val="both"/>
        <w:rPr>
          <w:rFonts w:cs="David" w:hint="cs"/>
          <w:rtl/>
        </w:rPr>
      </w:pPr>
      <w:r>
        <w:rPr>
          <w:rFonts w:cs="David" w:hint="cs"/>
          <w:rtl/>
        </w:rPr>
        <w:tab/>
        <w:t>זה לא נושא הדיון. בבקשה.</w:t>
      </w:r>
    </w:p>
    <w:p w14:paraId="710A670E" w14:textId="77777777" w:rsidR="00BE1F5E" w:rsidRDefault="00BE1F5E" w:rsidP="00BE1F5E">
      <w:pPr>
        <w:keepNext/>
        <w:bidi/>
        <w:jc w:val="both"/>
        <w:rPr>
          <w:rFonts w:cs="David" w:hint="cs"/>
          <w:rtl/>
        </w:rPr>
      </w:pPr>
    </w:p>
    <w:p w14:paraId="37208AA8" w14:textId="77777777" w:rsidR="00BE1F5E" w:rsidRPr="00A36C37" w:rsidRDefault="00BE1F5E" w:rsidP="00BE1F5E">
      <w:pPr>
        <w:keepNext/>
        <w:bidi/>
        <w:jc w:val="both"/>
        <w:rPr>
          <w:rFonts w:cs="David" w:hint="cs"/>
          <w:u w:val="single"/>
          <w:rtl/>
        </w:rPr>
      </w:pPr>
      <w:r w:rsidRPr="00A36C37">
        <w:rPr>
          <w:rFonts w:cs="David" w:hint="cs"/>
          <w:u w:val="single"/>
          <w:rtl/>
        </w:rPr>
        <w:t>דב חנין:</w:t>
      </w:r>
    </w:p>
    <w:p w14:paraId="7674318F" w14:textId="77777777" w:rsidR="00BE1F5E" w:rsidRDefault="00BE1F5E" w:rsidP="00BE1F5E">
      <w:pPr>
        <w:keepNext/>
        <w:bidi/>
        <w:jc w:val="both"/>
        <w:rPr>
          <w:rFonts w:cs="David" w:hint="cs"/>
          <w:rtl/>
        </w:rPr>
      </w:pPr>
      <w:r>
        <w:rPr>
          <w:rFonts w:cs="David" w:hint="cs"/>
          <w:rtl/>
        </w:rPr>
        <w:tab/>
      </w:r>
    </w:p>
    <w:p w14:paraId="629E35AE" w14:textId="77777777" w:rsidR="00BE1F5E" w:rsidRDefault="00BE1F5E" w:rsidP="00BE1F5E">
      <w:pPr>
        <w:keepNext/>
        <w:bidi/>
        <w:jc w:val="both"/>
        <w:rPr>
          <w:rFonts w:cs="David" w:hint="cs"/>
          <w:rtl/>
        </w:rPr>
      </w:pPr>
      <w:r>
        <w:rPr>
          <w:rFonts w:cs="David" w:hint="cs"/>
          <w:rtl/>
        </w:rPr>
        <w:tab/>
        <w:t xml:space="preserve">אני אומר: אותי זה מרגיז, כי אנחנו מדברים פה, באמת, על כסף קטן. אבל כפי שפרופ' </w:t>
      </w:r>
      <w:proofErr w:type="spellStart"/>
      <w:r>
        <w:rPr>
          <w:rFonts w:cs="David" w:hint="cs"/>
          <w:rtl/>
        </w:rPr>
        <w:t>גרונאו</w:t>
      </w:r>
      <w:proofErr w:type="spellEnd"/>
      <w:r>
        <w:rPr>
          <w:rFonts w:cs="David" w:hint="cs"/>
          <w:rtl/>
        </w:rPr>
        <w:t xml:space="preserve"> יודע כפרופ' לכלכלה, בכסף הקטן הזה אנחנו מעודדים, או מתמרצים, סוג התנהגות. אם אנחנו רוצים שהעוזרים </w:t>
      </w:r>
      <w:proofErr w:type="spellStart"/>
      <w:r>
        <w:rPr>
          <w:rFonts w:cs="David" w:hint="cs"/>
          <w:rtl/>
        </w:rPr>
        <w:t>הפרלמנטריים</w:t>
      </w:r>
      <w:proofErr w:type="spellEnd"/>
      <w:r>
        <w:rPr>
          <w:rFonts w:cs="David" w:hint="cs"/>
          <w:rtl/>
        </w:rPr>
        <w:t xml:space="preserve"> ימעטו בדיבור בטלפונים </w:t>
      </w:r>
      <w:proofErr w:type="spellStart"/>
      <w:r>
        <w:rPr>
          <w:rFonts w:cs="David" w:hint="cs"/>
          <w:rtl/>
        </w:rPr>
        <w:t>סלולריים</w:t>
      </w:r>
      <w:proofErr w:type="spellEnd"/>
      <w:r>
        <w:rPr>
          <w:rFonts w:cs="David" w:hint="cs"/>
          <w:rtl/>
        </w:rPr>
        <w:t>, בואו נאפשר להם את המאה שקל לחודש שזה באמת כסף קטן, החזר - - -</w:t>
      </w:r>
    </w:p>
    <w:p w14:paraId="6A7E426E" w14:textId="77777777" w:rsidR="00BE1F5E" w:rsidRDefault="00BE1F5E" w:rsidP="00BE1F5E">
      <w:pPr>
        <w:keepNext/>
        <w:bidi/>
        <w:jc w:val="both"/>
        <w:rPr>
          <w:rFonts w:cs="David" w:hint="cs"/>
          <w:rtl/>
        </w:rPr>
      </w:pPr>
    </w:p>
    <w:p w14:paraId="08C75739" w14:textId="77777777" w:rsidR="00BE1F5E" w:rsidRPr="003C23D3" w:rsidRDefault="00BE1F5E" w:rsidP="00BE1F5E">
      <w:pPr>
        <w:keepNext/>
        <w:bidi/>
        <w:jc w:val="both"/>
        <w:rPr>
          <w:rFonts w:cs="David" w:hint="cs"/>
          <w:u w:val="single"/>
          <w:rtl/>
        </w:rPr>
      </w:pPr>
      <w:r w:rsidRPr="003C23D3">
        <w:rPr>
          <w:rFonts w:cs="David" w:hint="cs"/>
          <w:u w:val="single"/>
          <w:rtl/>
        </w:rPr>
        <w:t xml:space="preserve">היו"ר יריב </w:t>
      </w:r>
      <w:proofErr w:type="spellStart"/>
      <w:r w:rsidRPr="003C23D3">
        <w:rPr>
          <w:rFonts w:cs="David" w:hint="cs"/>
          <w:u w:val="single"/>
          <w:rtl/>
        </w:rPr>
        <w:t>לוין</w:t>
      </w:r>
      <w:proofErr w:type="spellEnd"/>
      <w:r w:rsidRPr="003C23D3">
        <w:rPr>
          <w:rFonts w:cs="David" w:hint="cs"/>
          <w:u w:val="single"/>
          <w:rtl/>
        </w:rPr>
        <w:t>:</w:t>
      </w:r>
    </w:p>
    <w:p w14:paraId="6269D057" w14:textId="77777777" w:rsidR="00BE1F5E" w:rsidRDefault="00BE1F5E" w:rsidP="00BE1F5E">
      <w:pPr>
        <w:keepNext/>
        <w:bidi/>
        <w:jc w:val="both"/>
        <w:rPr>
          <w:rFonts w:cs="David" w:hint="cs"/>
          <w:rtl/>
        </w:rPr>
      </w:pPr>
    </w:p>
    <w:p w14:paraId="106A8102" w14:textId="77777777" w:rsidR="00BE1F5E" w:rsidRDefault="00BE1F5E" w:rsidP="00BE1F5E">
      <w:pPr>
        <w:keepNext/>
        <w:bidi/>
        <w:jc w:val="both"/>
        <w:rPr>
          <w:rFonts w:cs="David" w:hint="cs"/>
          <w:rtl/>
        </w:rPr>
      </w:pPr>
      <w:r>
        <w:rPr>
          <w:rFonts w:cs="David" w:hint="cs"/>
          <w:rtl/>
        </w:rPr>
        <w:tab/>
        <w:t xml:space="preserve">אני אאלץ להוציא החוצה אנשים. אי אפשר לקיים את הדיון ככה. רבותיי, לשבת </w:t>
      </w:r>
      <w:r>
        <w:rPr>
          <w:rFonts w:cs="David"/>
          <w:rtl/>
        </w:rPr>
        <w:t>–</w:t>
      </w:r>
      <w:r>
        <w:rPr>
          <w:rFonts w:cs="David" w:hint="cs"/>
          <w:rtl/>
        </w:rPr>
        <w:t xml:space="preserve"> ומספיק, באמת. בבקשה.</w:t>
      </w:r>
    </w:p>
    <w:p w14:paraId="60E3F6AD" w14:textId="77777777" w:rsidR="00BE1F5E" w:rsidRDefault="00BE1F5E" w:rsidP="00BE1F5E">
      <w:pPr>
        <w:keepNext/>
        <w:bidi/>
        <w:jc w:val="both"/>
        <w:rPr>
          <w:rFonts w:cs="David" w:hint="cs"/>
          <w:rtl/>
        </w:rPr>
      </w:pPr>
    </w:p>
    <w:p w14:paraId="247B3998" w14:textId="77777777" w:rsidR="00BE1F5E" w:rsidRPr="009339A4" w:rsidRDefault="00BE1F5E" w:rsidP="00BE1F5E">
      <w:pPr>
        <w:keepNext/>
        <w:bidi/>
        <w:jc w:val="both"/>
        <w:rPr>
          <w:rFonts w:cs="David" w:hint="cs"/>
          <w:u w:val="single"/>
          <w:rtl/>
        </w:rPr>
      </w:pPr>
      <w:r w:rsidRPr="009339A4">
        <w:rPr>
          <w:rFonts w:cs="David" w:hint="cs"/>
          <w:u w:val="single"/>
          <w:rtl/>
        </w:rPr>
        <w:t>דב חנין:</w:t>
      </w:r>
    </w:p>
    <w:p w14:paraId="265D4188" w14:textId="77777777" w:rsidR="00BE1F5E" w:rsidRDefault="00BE1F5E" w:rsidP="00BE1F5E">
      <w:pPr>
        <w:keepNext/>
        <w:bidi/>
        <w:jc w:val="both"/>
        <w:rPr>
          <w:rFonts w:cs="David" w:hint="cs"/>
          <w:rtl/>
        </w:rPr>
      </w:pPr>
    </w:p>
    <w:p w14:paraId="62A7B28E" w14:textId="77777777" w:rsidR="00BE1F5E" w:rsidRDefault="00BE1F5E" w:rsidP="00BE1F5E">
      <w:pPr>
        <w:keepNext/>
        <w:bidi/>
        <w:jc w:val="both"/>
        <w:rPr>
          <w:rFonts w:cs="David" w:hint="cs"/>
          <w:rtl/>
        </w:rPr>
      </w:pPr>
      <w:r>
        <w:rPr>
          <w:rFonts w:cs="David" w:hint="cs"/>
          <w:rtl/>
        </w:rPr>
        <w:tab/>
        <w:t xml:space="preserve">אדוני היושב ראש, נושא יותר מהותי </w:t>
      </w:r>
      <w:r>
        <w:rPr>
          <w:rFonts w:cs="David"/>
          <w:rtl/>
        </w:rPr>
        <w:t>–</w:t>
      </w:r>
      <w:r>
        <w:rPr>
          <w:rFonts w:cs="David" w:hint="cs"/>
          <w:rtl/>
        </w:rPr>
        <w:t xml:space="preserve"> כי באמת העניין של הטלפונים הוא כסף קטן - אני הצעתי, ואני מבין שבקשתי הועברה לעיונו של פרופ' </w:t>
      </w:r>
      <w:proofErr w:type="spellStart"/>
      <w:r>
        <w:rPr>
          <w:rFonts w:cs="David" w:hint="cs"/>
          <w:rtl/>
        </w:rPr>
        <w:t>גרונאו</w:t>
      </w:r>
      <w:proofErr w:type="spellEnd"/>
      <w:r>
        <w:rPr>
          <w:rFonts w:cs="David" w:hint="cs"/>
          <w:rtl/>
        </w:rPr>
        <w:t xml:space="preserve">, לבחון את נושא הוותק של העוזרים </w:t>
      </w:r>
      <w:proofErr w:type="spellStart"/>
      <w:r>
        <w:rPr>
          <w:rFonts w:cs="David" w:hint="cs"/>
          <w:rtl/>
        </w:rPr>
        <w:t>הפרלמנטריים</w:t>
      </w:r>
      <w:proofErr w:type="spellEnd"/>
      <w:r>
        <w:rPr>
          <w:rFonts w:cs="David" w:hint="cs"/>
          <w:rtl/>
        </w:rPr>
        <w:t xml:space="preserve">. יש לנו אינטרס </w:t>
      </w:r>
      <w:r>
        <w:rPr>
          <w:rFonts w:cs="David"/>
          <w:rtl/>
        </w:rPr>
        <w:t>–</w:t>
      </w:r>
      <w:r>
        <w:rPr>
          <w:rFonts w:cs="David" w:hint="cs"/>
          <w:rtl/>
        </w:rPr>
        <w:t xml:space="preserve"> לא רק לעוזרים יש אינטרס לקבל זכויות ותק או מסלול ותק יותר טוב, לכנסת יש אינטרס בזה, כי אנחנו מעוניינים שעוזרים </w:t>
      </w:r>
      <w:proofErr w:type="spellStart"/>
      <w:r>
        <w:rPr>
          <w:rFonts w:cs="David" w:hint="cs"/>
          <w:rtl/>
        </w:rPr>
        <w:t>פרלמנטריים</w:t>
      </w:r>
      <w:proofErr w:type="spellEnd"/>
      <w:r>
        <w:rPr>
          <w:rFonts w:cs="David" w:hint="cs"/>
          <w:rtl/>
        </w:rPr>
        <w:t xml:space="preserve"> לא יעזבו אחרי שנה, אלא יהיו עשר שנים בכנסת. עוזר </w:t>
      </w:r>
      <w:proofErr w:type="spellStart"/>
      <w:r>
        <w:rPr>
          <w:rFonts w:cs="David" w:hint="cs"/>
          <w:rtl/>
        </w:rPr>
        <w:t>פרלמנטרי</w:t>
      </w:r>
      <w:proofErr w:type="spellEnd"/>
      <w:r>
        <w:rPr>
          <w:rFonts w:cs="David" w:hint="cs"/>
          <w:rtl/>
        </w:rPr>
        <w:t xml:space="preserve"> אחרי שלוש שנים יודע לעשות הרבה יותר דברים מאשר עוזר </w:t>
      </w:r>
      <w:proofErr w:type="spellStart"/>
      <w:r>
        <w:rPr>
          <w:rFonts w:cs="David" w:hint="cs"/>
          <w:rtl/>
        </w:rPr>
        <w:t>פרלמנטרי</w:t>
      </w:r>
      <w:proofErr w:type="spellEnd"/>
      <w:r>
        <w:rPr>
          <w:rFonts w:cs="David" w:hint="cs"/>
          <w:rtl/>
        </w:rPr>
        <w:t xml:space="preserve"> בן חודשיים. </w:t>
      </w:r>
    </w:p>
    <w:p w14:paraId="5679DB9C" w14:textId="77777777" w:rsidR="00BE1F5E" w:rsidRDefault="00BE1F5E" w:rsidP="00BE1F5E">
      <w:pPr>
        <w:keepNext/>
        <w:bidi/>
        <w:jc w:val="both"/>
        <w:rPr>
          <w:rFonts w:cs="David" w:hint="cs"/>
          <w:rtl/>
        </w:rPr>
      </w:pPr>
    </w:p>
    <w:p w14:paraId="1BEACA56" w14:textId="77777777" w:rsidR="00BE1F5E" w:rsidRPr="003C23D3" w:rsidRDefault="00BE1F5E" w:rsidP="00BE1F5E">
      <w:pPr>
        <w:keepNext/>
        <w:bidi/>
        <w:jc w:val="both"/>
        <w:rPr>
          <w:rFonts w:cs="David" w:hint="cs"/>
          <w:u w:val="single"/>
          <w:rtl/>
        </w:rPr>
      </w:pPr>
      <w:r w:rsidRPr="003C23D3">
        <w:rPr>
          <w:rFonts w:cs="David" w:hint="cs"/>
          <w:u w:val="single"/>
          <w:rtl/>
        </w:rPr>
        <w:t xml:space="preserve">היו"ר יריב </w:t>
      </w:r>
      <w:proofErr w:type="spellStart"/>
      <w:r w:rsidRPr="003C23D3">
        <w:rPr>
          <w:rFonts w:cs="David" w:hint="cs"/>
          <w:u w:val="single"/>
          <w:rtl/>
        </w:rPr>
        <w:t>לוין</w:t>
      </w:r>
      <w:proofErr w:type="spellEnd"/>
      <w:r w:rsidRPr="003C23D3">
        <w:rPr>
          <w:rFonts w:cs="David" w:hint="cs"/>
          <w:u w:val="single"/>
          <w:rtl/>
        </w:rPr>
        <w:t>:</w:t>
      </w:r>
    </w:p>
    <w:p w14:paraId="196116D7" w14:textId="77777777" w:rsidR="00BE1F5E" w:rsidRDefault="00BE1F5E" w:rsidP="00BE1F5E">
      <w:pPr>
        <w:keepNext/>
        <w:bidi/>
        <w:jc w:val="both"/>
        <w:rPr>
          <w:rFonts w:cs="David" w:hint="cs"/>
          <w:rtl/>
        </w:rPr>
      </w:pPr>
    </w:p>
    <w:p w14:paraId="3CB60887" w14:textId="77777777" w:rsidR="00BE1F5E" w:rsidRDefault="00BE1F5E" w:rsidP="00BE1F5E">
      <w:pPr>
        <w:keepNext/>
        <w:bidi/>
        <w:jc w:val="both"/>
        <w:rPr>
          <w:rFonts w:cs="David" w:hint="cs"/>
          <w:rtl/>
        </w:rPr>
      </w:pPr>
      <w:r>
        <w:rPr>
          <w:rFonts w:cs="David" w:hint="cs"/>
          <w:rtl/>
        </w:rPr>
        <w:tab/>
        <w:t xml:space="preserve">חברת הכנסת </w:t>
      </w:r>
      <w:proofErr w:type="spellStart"/>
      <w:r>
        <w:rPr>
          <w:rFonts w:cs="David" w:hint="cs"/>
          <w:rtl/>
        </w:rPr>
        <w:t>חוטובולי</w:t>
      </w:r>
      <w:proofErr w:type="spellEnd"/>
      <w:r>
        <w:rPr>
          <w:rFonts w:cs="David" w:hint="cs"/>
          <w:rtl/>
        </w:rPr>
        <w:t>, אני לא יכול לשמוע, באמת, אני לא - - -</w:t>
      </w:r>
    </w:p>
    <w:p w14:paraId="2E71F564" w14:textId="77777777" w:rsidR="00BE1F5E" w:rsidRDefault="00BE1F5E" w:rsidP="00BE1F5E">
      <w:pPr>
        <w:keepNext/>
        <w:bidi/>
        <w:jc w:val="both"/>
        <w:rPr>
          <w:rFonts w:cs="David" w:hint="cs"/>
          <w:rtl/>
        </w:rPr>
      </w:pPr>
    </w:p>
    <w:p w14:paraId="64DFC8B4" w14:textId="77777777" w:rsidR="00BE1F5E" w:rsidRPr="00A36C37" w:rsidRDefault="00BE1F5E" w:rsidP="00BE1F5E">
      <w:pPr>
        <w:keepNext/>
        <w:bidi/>
        <w:jc w:val="both"/>
        <w:rPr>
          <w:rFonts w:cs="David" w:hint="cs"/>
          <w:u w:val="single"/>
          <w:rtl/>
        </w:rPr>
      </w:pPr>
      <w:r w:rsidRPr="00A36C37">
        <w:rPr>
          <w:rFonts w:cs="David" w:hint="cs"/>
          <w:u w:val="single"/>
          <w:rtl/>
        </w:rPr>
        <w:t>דב חנין:</w:t>
      </w:r>
    </w:p>
    <w:p w14:paraId="78239740" w14:textId="77777777" w:rsidR="00BE1F5E" w:rsidRDefault="00BE1F5E" w:rsidP="00BE1F5E">
      <w:pPr>
        <w:keepNext/>
        <w:bidi/>
        <w:jc w:val="both"/>
        <w:rPr>
          <w:rFonts w:cs="David" w:hint="cs"/>
          <w:rtl/>
        </w:rPr>
      </w:pPr>
    </w:p>
    <w:p w14:paraId="086E67BE" w14:textId="77777777" w:rsidR="00BE1F5E" w:rsidRDefault="00BE1F5E" w:rsidP="00BE1F5E">
      <w:pPr>
        <w:keepNext/>
        <w:bidi/>
        <w:jc w:val="both"/>
        <w:rPr>
          <w:rFonts w:cs="David" w:hint="cs"/>
          <w:rtl/>
        </w:rPr>
      </w:pPr>
      <w:r>
        <w:rPr>
          <w:rFonts w:cs="David" w:hint="cs"/>
          <w:rtl/>
        </w:rPr>
        <w:tab/>
        <w:t>אני אפילו לא שומע את עצמי.</w:t>
      </w:r>
    </w:p>
    <w:p w14:paraId="0E8E904F" w14:textId="77777777" w:rsidR="00BE1F5E" w:rsidRDefault="00BE1F5E" w:rsidP="00BE1F5E">
      <w:pPr>
        <w:keepNext/>
        <w:bidi/>
        <w:jc w:val="both"/>
        <w:rPr>
          <w:rFonts w:cs="David" w:hint="cs"/>
          <w:rtl/>
        </w:rPr>
      </w:pPr>
    </w:p>
    <w:p w14:paraId="0E42E797"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37BB4ADF" w14:textId="77777777" w:rsidR="00BE1F5E" w:rsidRDefault="00BE1F5E" w:rsidP="00BE1F5E">
      <w:pPr>
        <w:keepNext/>
        <w:bidi/>
        <w:jc w:val="both"/>
        <w:rPr>
          <w:rFonts w:cs="David" w:hint="cs"/>
          <w:rtl/>
        </w:rPr>
      </w:pPr>
    </w:p>
    <w:p w14:paraId="27341DA3" w14:textId="77777777" w:rsidR="00BE1F5E" w:rsidRDefault="00BE1F5E" w:rsidP="00BE1F5E">
      <w:pPr>
        <w:keepNext/>
        <w:bidi/>
        <w:jc w:val="both"/>
        <w:rPr>
          <w:rFonts w:cs="David" w:hint="cs"/>
          <w:rtl/>
        </w:rPr>
      </w:pPr>
      <w:r>
        <w:rPr>
          <w:rFonts w:cs="David" w:hint="cs"/>
          <w:rtl/>
        </w:rPr>
        <w:tab/>
        <w:t xml:space="preserve">אצלך בוועדה ככה זה מתנהל, שעומדים ומדברים? חברת הכנסת </w:t>
      </w:r>
      <w:proofErr w:type="spellStart"/>
      <w:r>
        <w:rPr>
          <w:rFonts w:cs="David" w:hint="cs"/>
          <w:rtl/>
        </w:rPr>
        <w:t>חוטובלי</w:t>
      </w:r>
      <w:proofErr w:type="spellEnd"/>
      <w:r>
        <w:rPr>
          <w:rFonts w:cs="David" w:hint="cs"/>
          <w:rtl/>
        </w:rPr>
        <w:t xml:space="preserve">. </w:t>
      </w:r>
    </w:p>
    <w:p w14:paraId="1561BAC7" w14:textId="77777777" w:rsidR="00BE1F5E" w:rsidRDefault="00BE1F5E" w:rsidP="00BE1F5E">
      <w:pPr>
        <w:keepNext/>
        <w:bidi/>
        <w:jc w:val="both"/>
        <w:rPr>
          <w:rFonts w:cs="David" w:hint="cs"/>
          <w:rtl/>
        </w:rPr>
      </w:pPr>
    </w:p>
    <w:p w14:paraId="61471F7C" w14:textId="77777777" w:rsidR="00BE1F5E" w:rsidRPr="00280BD6" w:rsidRDefault="00BE1F5E" w:rsidP="00BE1F5E">
      <w:pPr>
        <w:keepNext/>
        <w:bidi/>
        <w:jc w:val="both"/>
        <w:rPr>
          <w:rFonts w:cs="David" w:hint="cs"/>
          <w:u w:val="single"/>
          <w:rtl/>
        </w:rPr>
      </w:pPr>
      <w:r w:rsidRPr="00280BD6">
        <w:rPr>
          <w:rFonts w:cs="David" w:hint="cs"/>
          <w:u w:val="single"/>
          <w:rtl/>
        </w:rPr>
        <w:t>יו"ר הכנסת ראובן ריבלין:</w:t>
      </w:r>
    </w:p>
    <w:p w14:paraId="008FC4EC" w14:textId="77777777" w:rsidR="00BE1F5E" w:rsidRDefault="00BE1F5E" w:rsidP="00BE1F5E">
      <w:pPr>
        <w:keepNext/>
        <w:bidi/>
        <w:jc w:val="both"/>
        <w:rPr>
          <w:rFonts w:cs="David" w:hint="cs"/>
          <w:rtl/>
        </w:rPr>
      </w:pPr>
    </w:p>
    <w:p w14:paraId="2682424A" w14:textId="77777777" w:rsidR="00BE1F5E" w:rsidRDefault="00BE1F5E" w:rsidP="00BE1F5E">
      <w:pPr>
        <w:keepNext/>
        <w:bidi/>
        <w:jc w:val="both"/>
        <w:rPr>
          <w:rFonts w:cs="David" w:hint="cs"/>
          <w:rtl/>
        </w:rPr>
      </w:pPr>
      <w:r>
        <w:rPr>
          <w:rFonts w:cs="David" w:hint="cs"/>
          <w:rtl/>
        </w:rPr>
        <w:tab/>
        <w:t>היא אפילו לא שמה לב אליך.</w:t>
      </w:r>
    </w:p>
    <w:p w14:paraId="6E35DF55" w14:textId="77777777" w:rsidR="00BE1F5E" w:rsidRDefault="00BE1F5E" w:rsidP="00BE1F5E">
      <w:pPr>
        <w:keepNext/>
        <w:bidi/>
        <w:jc w:val="both"/>
        <w:rPr>
          <w:rFonts w:cs="David" w:hint="cs"/>
          <w:rtl/>
        </w:rPr>
      </w:pPr>
    </w:p>
    <w:p w14:paraId="23C5AC0A" w14:textId="77777777" w:rsidR="00BE1F5E" w:rsidRPr="00A36C37" w:rsidRDefault="00BE1F5E" w:rsidP="00BE1F5E">
      <w:pPr>
        <w:keepNext/>
        <w:bidi/>
        <w:jc w:val="both"/>
        <w:rPr>
          <w:rFonts w:cs="David" w:hint="cs"/>
          <w:u w:val="single"/>
          <w:rtl/>
        </w:rPr>
      </w:pPr>
      <w:r w:rsidRPr="00A36C37">
        <w:rPr>
          <w:rFonts w:cs="David" w:hint="cs"/>
          <w:u w:val="single"/>
          <w:rtl/>
        </w:rPr>
        <w:t>דב חנין:</w:t>
      </w:r>
    </w:p>
    <w:p w14:paraId="7165C9EE" w14:textId="77777777" w:rsidR="00BE1F5E" w:rsidRDefault="00BE1F5E" w:rsidP="00BE1F5E">
      <w:pPr>
        <w:keepNext/>
        <w:bidi/>
        <w:jc w:val="both"/>
        <w:rPr>
          <w:rFonts w:cs="David" w:hint="cs"/>
          <w:rtl/>
        </w:rPr>
      </w:pPr>
    </w:p>
    <w:p w14:paraId="6900A88B" w14:textId="77777777" w:rsidR="00BE1F5E" w:rsidRDefault="00BE1F5E" w:rsidP="00BE1F5E">
      <w:pPr>
        <w:keepNext/>
        <w:bidi/>
        <w:jc w:val="both"/>
        <w:rPr>
          <w:rFonts w:cs="David" w:hint="cs"/>
          <w:rtl/>
        </w:rPr>
      </w:pPr>
      <w:r>
        <w:rPr>
          <w:rFonts w:cs="David" w:hint="cs"/>
          <w:rtl/>
        </w:rPr>
        <w:tab/>
        <w:t xml:space="preserve">היא אפילו לא מקשיבה לך. </w:t>
      </w:r>
    </w:p>
    <w:p w14:paraId="594ECAB7" w14:textId="77777777" w:rsidR="00BE1F5E" w:rsidRDefault="00BE1F5E" w:rsidP="00BE1F5E">
      <w:pPr>
        <w:keepNext/>
        <w:bidi/>
        <w:jc w:val="both"/>
        <w:rPr>
          <w:rFonts w:cs="David" w:hint="cs"/>
          <w:rtl/>
        </w:rPr>
      </w:pPr>
    </w:p>
    <w:p w14:paraId="3EC3AFBD"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7439B6A8" w14:textId="77777777" w:rsidR="00BE1F5E" w:rsidRDefault="00BE1F5E" w:rsidP="00BE1F5E">
      <w:pPr>
        <w:keepNext/>
        <w:bidi/>
        <w:jc w:val="both"/>
        <w:rPr>
          <w:rFonts w:cs="David" w:hint="cs"/>
          <w:rtl/>
        </w:rPr>
      </w:pPr>
    </w:p>
    <w:p w14:paraId="6521326E" w14:textId="77777777" w:rsidR="00BE1F5E" w:rsidRDefault="00BE1F5E" w:rsidP="00BE1F5E">
      <w:pPr>
        <w:keepNext/>
        <w:bidi/>
        <w:jc w:val="both"/>
        <w:rPr>
          <w:rFonts w:cs="David" w:hint="cs"/>
          <w:rtl/>
        </w:rPr>
      </w:pPr>
      <w:r>
        <w:rPr>
          <w:rFonts w:cs="David" w:hint="cs"/>
          <w:rtl/>
        </w:rPr>
        <w:tab/>
        <w:t xml:space="preserve">חברת הכנסת יחימוביץ וחברת הכנסת </w:t>
      </w:r>
      <w:proofErr w:type="spellStart"/>
      <w:r>
        <w:rPr>
          <w:rFonts w:cs="David" w:hint="cs"/>
          <w:rtl/>
        </w:rPr>
        <w:t>חוטובלי</w:t>
      </w:r>
      <w:proofErr w:type="spellEnd"/>
      <w:r>
        <w:rPr>
          <w:rFonts w:cs="David" w:hint="cs"/>
          <w:rtl/>
        </w:rPr>
        <w:t xml:space="preserve">. אתן רוצות </w:t>
      </w:r>
      <w:r>
        <w:rPr>
          <w:rFonts w:cs="David"/>
          <w:rtl/>
        </w:rPr>
        <w:t>–</w:t>
      </w:r>
      <w:r>
        <w:rPr>
          <w:rFonts w:cs="David" w:hint="cs"/>
          <w:rtl/>
        </w:rPr>
        <w:t xml:space="preserve"> אני אעשה הפסקה, תתייעצו. באמת, נו?</w:t>
      </w:r>
    </w:p>
    <w:p w14:paraId="45989947" w14:textId="77777777" w:rsidR="00BE1F5E" w:rsidRDefault="00BE1F5E" w:rsidP="00BE1F5E">
      <w:pPr>
        <w:keepNext/>
        <w:bidi/>
        <w:jc w:val="both"/>
        <w:rPr>
          <w:rFonts w:cs="David" w:hint="cs"/>
          <w:rtl/>
        </w:rPr>
      </w:pPr>
    </w:p>
    <w:p w14:paraId="0A3D012D" w14:textId="77777777" w:rsidR="00BE1F5E" w:rsidRPr="00A36C37" w:rsidRDefault="00BE1F5E" w:rsidP="00BE1F5E">
      <w:pPr>
        <w:keepNext/>
        <w:bidi/>
        <w:jc w:val="both"/>
        <w:rPr>
          <w:rFonts w:cs="David" w:hint="cs"/>
          <w:u w:val="single"/>
          <w:rtl/>
        </w:rPr>
      </w:pPr>
      <w:r w:rsidRPr="00A36C37">
        <w:rPr>
          <w:rFonts w:cs="David" w:hint="cs"/>
          <w:u w:val="single"/>
          <w:rtl/>
        </w:rPr>
        <w:t>דב חנין:</w:t>
      </w:r>
    </w:p>
    <w:p w14:paraId="6162E0A8" w14:textId="77777777" w:rsidR="00BE1F5E" w:rsidRDefault="00BE1F5E" w:rsidP="00BE1F5E">
      <w:pPr>
        <w:keepNext/>
        <w:bidi/>
        <w:jc w:val="both"/>
        <w:rPr>
          <w:rFonts w:cs="David" w:hint="cs"/>
          <w:rtl/>
        </w:rPr>
      </w:pPr>
    </w:p>
    <w:p w14:paraId="2951678C" w14:textId="77777777" w:rsidR="00BE1F5E" w:rsidRDefault="00BE1F5E" w:rsidP="00BE1F5E">
      <w:pPr>
        <w:keepNext/>
        <w:bidi/>
        <w:jc w:val="both"/>
        <w:rPr>
          <w:rFonts w:cs="David" w:hint="cs"/>
          <w:rtl/>
        </w:rPr>
      </w:pPr>
      <w:r>
        <w:rPr>
          <w:rFonts w:cs="David" w:hint="cs"/>
          <w:rtl/>
        </w:rPr>
        <w:tab/>
        <w:t xml:space="preserve">ולכן, אדוני היושב ראש, הבאתי בפניך בחודש ינואר השנה פניה, לשנות את מסלול הוותק של העוזרים </w:t>
      </w:r>
      <w:proofErr w:type="spellStart"/>
      <w:r>
        <w:rPr>
          <w:rFonts w:cs="David" w:hint="cs"/>
          <w:rtl/>
        </w:rPr>
        <w:t>הפרלמנטריים</w:t>
      </w:r>
      <w:proofErr w:type="spellEnd"/>
      <w:r>
        <w:rPr>
          <w:rFonts w:cs="David" w:hint="cs"/>
          <w:rtl/>
        </w:rPr>
        <w:t xml:space="preserve">, כדי לעודד עוזרים </w:t>
      </w:r>
      <w:proofErr w:type="spellStart"/>
      <w:r>
        <w:rPr>
          <w:rFonts w:cs="David" w:hint="cs"/>
          <w:rtl/>
        </w:rPr>
        <w:t>פרלמנטריים</w:t>
      </w:r>
      <w:proofErr w:type="spellEnd"/>
      <w:r>
        <w:rPr>
          <w:rFonts w:cs="David" w:hint="cs"/>
          <w:rtl/>
        </w:rPr>
        <w:t xml:space="preserve"> להישאר אתנו בכנסת זמן רב יותר. גם הפניה הזאת עדיין לא נענתה. אני מקווה שפרופ' </w:t>
      </w:r>
      <w:proofErr w:type="spellStart"/>
      <w:r>
        <w:rPr>
          <w:rFonts w:cs="David" w:hint="cs"/>
          <w:rtl/>
        </w:rPr>
        <w:t>גרונאו</w:t>
      </w:r>
      <w:proofErr w:type="spellEnd"/>
      <w:r>
        <w:rPr>
          <w:rFonts w:cs="David" w:hint="cs"/>
          <w:rtl/>
        </w:rPr>
        <w:t xml:space="preserve"> והוועדה שבראשותו יבחנו את הפניה הזו ויראו את האינטרס של הכנסת כמוסד, לא רק של העוזרים ושל חברי הכנסת, בעידוד העוזרים </w:t>
      </w:r>
      <w:proofErr w:type="spellStart"/>
      <w:r>
        <w:rPr>
          <w:rFonts w:cs="David" w:hint="cs"/>
          <w:rtl/>
        </w:rPr>
        <w:t>הפרלמנטריים</w:t>
      </w:r>
      <w:proofErr w:type="spellEnd"/>
      <w:r>
        <w:rPr>
          <w:rFonts w:cs="David" w:hint="cs"/>
          <w:rtl/>
        </w:rPr>
        <w:t xml:space="preserve"> להישאר אתנו יותר זמן. </w:t>
      </w:r>
    </w:p>
    <w:p w14:paraId="32FE2985" w14:textId="77777777" w:rsidR="00BE1F5E" w:rsidRDefault="00BE1F5E" w:rsidP="00BE1F5E">
      <w:pPr>
        <w:keepNext/>
        <w:bidi/>
        <w:jc w:val="both"/>
        <w:rPr>
          <w:rFonts w:cs="David" w:hint="cs"/>
          <w:rtl/>
        </w:rPr>
      </w:pPr>
    </w:p>
    <w:p w14:paraId="5B8BADFA" w14:textId="77777777" w:rsidR="00BE1F5E" w:rsidRDefault="00BE1F5E" w:rsidP="00BE1F5E">
      <w:pPr>
        <w:keepNext/>
        <w:bidi/>
        <w:ind w:firstLine="720"/>
        <w:jc w:val="both"/>
        <w:rPr>
          <w:rFonts w:cs="David" w:hint="cs"/>
          <w:rtl/>
        </w:rPr>
      </w:pPr>
      <w:r>
        <w:rPr>
          <w:rFonts w:cs="David" w:hint="cs"/>
          <w:rtl/>
        </w:rPr>
        <w:t xml:space="preserve">אבל כל השיפורים שאנחנו יכולים לעשות בתנאי עבודתם של העוזרים </w:t>
      </w:r>
      <w:r>
        <w:rPr>
          <w:rFonts w:cs="David"/>
          <w:rtl/>
        </w:rPr>
        <w:t>–</w:t>
      </w:r>
      <w:r>
        <w:rPr>
          <w:rFonts w:cs="David" w:hint="cs"/>
          <w:rtl/>
        </w:rPr>
        <w:t xml:space="preserve"> וצריך לשפר בתנאי עבודתם </w:t>
      </w:r>
      <w:r>
        <w:rPr>
          <w:rFonts w:cs="David"/>
          <w:rtl/>
        </w:rPr>
        <w:t>–</w:t>
      </w:r>
      <w:r>
        <w:rPr>
          <w:rFonts w:cs="David" w:hint="cs"/>
          <w:rtl/>
        </w:rPr>
        <w:t xml:space="preserve"> אסור להם, אדוני היושב ראש, אסור להם להצדיק ניצול של עוזרים </w:t>
      </w:r>
      <w:proofErr w:type="spellStart"/>
      <w:r>
        <w:rPr>
          <w:rFonts w:cs="David" w:hint="cs"/>
          <w:rtl/>
        </w:rPr>
        <w:t>פרלמנטריים</w:t>
      </w:r>
      <w:proofErr w:type="spellEnd"/>
      <w:r>
        <w:rPr>
          <w:rFonts w:cs="David" w:hint="cs"/>
          <w:rtl/>
        </w:rPr>
        <w:t xml:space="preserve">. אני חייב לומר שבנושא הזה גישתי שונה מגישתה של חברת הכנסת יחימוביץ. אני חושב שיש הבדל גדול ביני כחבר כנסת, לבין העוזר </w:t>
      </w:r>
      <w:proofErr w:type="spellStart"/>
      <w:r>
        <w:rPr>
          <w:rFonts w:cs="David" w:hint="cs"/>
          <w:rtl/>
        </w:rPr>
        <w:t>הפרלמנטרי</w:t>
      </w:r>
      <w:proofErr w:type="spellEnd"/>
      <w:r>
        <w:rPr>
          <w:rFonts w:cs="David" w:hint="cs"/>
          <w:rtl/>
        </w:rPr>
        <w:t xml:space="preserve"> שלי. אני נבחרתי לכנסת, אני עובד </w:t>
      </w:r>
      <w:r>
        <w:rPr>
          <w:rFonts w:cs="David"/>
          <w:rtl/>
        </w:rPr>
        <w:t>–</w:t>
      </w:r>
      <w:r>
        <w:rPr>
          <w:rFonts w:cs="David" w:hint="cs"/>
          <w:rtl/>
        </w:rPr>
        <w:t xml:space="preserve"> לצערי או לשמחתי </w:t>
      </w:r>
      <w:r>
        <w:rPr>
          <w:rFonts w:cs="David"/>
          <w:rtl/>
        </w:rPr>
        <w:t>–</w:t>
      </w:r>
      <w:r>
        <w:rPr>
          <w:rFonts w:cs="David" w:hint="cs"/>
          <w:rtl/>
        </w:rPr>
        <w:t xml:space="preserve"> שבעה ימים בשבוע, הטלפון שלי פתוח תמיד, אני יכול להיזעק גם ביום שבת למרות שאני לא אוהב את זה, אבל כמעט כל השבתות האחרונות - - -</w:t>
      </w:r>
    </w:p>
    <w:p w14:paraId="189E47C9" w14:textId="77777777" w:rsidR="00BE1F5E" w:rsidRDefault="00BE1F5E" w:rsidP="00BE1F5E">
      <w:pPr>
        <w:keepNext/>
        <w:bidi/>
        <w:jc w:val="both"/>
        <w:rPr>
          <w:rFonts w:cs="David" w:hint="cs"/>
          <w:rtl/>
        </w:rPr>
      </w:pPr>
    </w:p>
    <w:p w14:paraId="0B349615" w14:textId="77777777" w:rsidR="00BE1F5E" w:rsidRPr="006816F8" w:rsidRDefault="00BE1F5E" w:rsidP="00BE1F5E">
      <w:pPr>
        <w:keepNext/>
        <w:bidi/>
        <w:jc w:val="both"/>
        <w:rPr>
          <w:rFonts w:cs="David" w:hint="cs"/>
          <w:u w:val="single"/>
          <w:rtl/>
        </w:rPr>
      </w:pPr>
      <w:r w:rsidRPr="006816F8">
        <w:rPr>
          <w:rFonts w:cs="David" w:hint="cs"/>
          <w:u w:val="single"/>
          <w:rtl/>
        </w:rPr>
        <w:t>יושבת ראש ועדת האתיקה שלי יחימוביץ:</w:t>
      </w:r>
    </w:p>
    <w:p w14:paraId="7B6E4F9C" w14:textId="77777777" w:rsidR="00BE1F5E" w:rsidRDefault="00BE1F5E" w:rsidP="00BE1F5E">
      <w:pPr>
        <w:keepNext/>
        <w:bidi/>
        <w:jc w:val="both"/>
        <w:rPr>
          <w:rFonts w:cs="David" w:hint="cs"/>
          <w:rtl/>
        </w:rPr>
      </w:pPr>
    </w:p>
    <w:p w14:paraId="51F1056A" w14:textId="77777777" w:rsidR="00BE1F5E" w:rsidRDefault="00BE1F5E" w:rsidP="00BE1F5E">
      <w:pPr>
        <w:keepNext/>
        <w:bidi/>
        <w:ind w:firstLine="720"/>
        <w:jc w:val="both"/>
        <w:rPr>
          <w:rFonts w:cs="David" w:hint="cs"/>
          <w:rtl/>
        </w:rPr>
      </w:pPr>
      <w:r>
        <w:rPr>
          <w:rFonts w:cs="David" w:hint="cs"/>
          <w:rtl/>
        </w:rPr>
        <w:t>טוב, סליחה. גם העוזרים שלי לא עובדים בשבת.</w:t>
      </w:r>
    </w:p>
    <w:p w14:paraId="26698329" w14:textId="77777777" w:rsidR="00BE1F5E" w:rsidRDefault="00BE1F5E" w:rsidP="00BE1F5E">
      <w:pPr>
        <w:keepNext/>
        <w:bidi/>
        <w:jc w:val="both"/>
        <w:rPr>
          <w:rFonts w:cs="David" w:hint="cs"/>
          <w:rtl/>
        </w:rPr>
      </w:pPr>
    </w:p>
    <w:p w14:paraId="38D97298"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090DFBA0" w14:textId="77777777" w:rsidR="00BE1F5E" w:rsidRDefault="00BE1F5E" w:rsidP="00BE1F5E">
      <w:pPr>
        <w:keepNext/>
        <w:bidi/>
        <w:jc w:val="both"/>
        <w:rPr>
          <w:rFonts w:cs="David" w:hint="cs"/>
          <w:rtl/>
        </w:rPr>
      </w:pPr>
    </w:p>
    <w:p w14:paraId="787AEAC2" w14:textId="77777777" w:rsidR="00BE1F5E" w:rsidRDefault="00BE1F5E" w:rsidP="00BE1F5E">
      <w:pPr>
        <w:keepNext/>
        <w:bidi/>
        <w:jc w:val="both"/>
        <w:rPr>
          <w:rFonts w:cs="David" w:hint="cs"/>
          <w:rtl/>
        </w:rPr>
      </w:pPr>
      <w:r>
        <w:rPr>
          <w:rFonts w:cs="David" w:hint="cs"/>
          <w:rtl/>
        </w:rPr>
        <w:tab/>
        <w:t>חברת הכנסת יחימוביץ, אנא תאפשרי לו לדבר. אני לא מבין את זה.</w:t>
      </w:r>
    </w:p>
    <w:p w14:paraId="1E8D192D" w14:textId="77777777" w:rsidR="00BE1F5E" w:rsidRDefault="00BE1F5E" w:rsidP="00BE1F5E">
      <w:pPr>
        <w:keepNext/>
        <w:bidi/>
        <w:jc w:val="both"/>
        <w:rPr>
          <w:rFonts w:cs="David" w:hint="cs"/>
          <w:rtl/>
        </w:rPr>
      </w:pPr>
    </w:p>
    <w:p w14:paraId="260BA133" w14:textId="77777777" w:rsidR="00BE1F5E" w:rsidRPr="006816F8" w:rsidRDefault="00BE1F5E" w:rsidP="00BE1F5E">
      <w:pPr>
        <w:keepNext/>
        <w:bidi/>
        <w:jc w:val="both"/>
        <w:rPr>
          <w:rFonts w:cs="David" w:hint="cs"/>
          <w:u w:val="single"/>
          <w:rtl/>
        </w:rPr>
      </w:pPr>
      <w:r w:rsidRPr="006816F8">
        <w:rPr>
          <w:rFonts w:cs="David" w:hint="cs"/>
          <w:u w:val="single"/>
          <w:rtl/>
        </w:rPr>
        <w:t>יושבת ראש ועדת האתיקה שלי יחימוביץ:</w:t>
      </w:r>
    </w:p>
    <w:p w14:paraId="2733F0CE" w14:textId="77777777" w:rsidR="00BE1F5E" w:rsidRDefault="00BE1F5E" w:rsidP="00BE1F5E">
      <w:pPr>
        <w:keepNext/>
        <w:bidi/>
        <w:jc w:val="both"/>
        <w:rPr>
          <w:rFonts w:cs="David" w:hint="cs"/>
          <w:rtl/>
        </w:rPr>
      </w:pPr>
    </w:p>
    <w:p w14:paraId="0EA9C90F" w14:textId="77777777" w:rsidR="00BE1F5E" w:rsidRDefault="00BE1F5E" w:rsidP="00BE1F5E">
      <w:pPr>
        <w:keepNext/>
        <w:bidi/>
        <w:jc w:val="both"/>
        <w:rPr>
          <w:rFonts w:cs="David" w:hint="cs"/>
          <w:rtl/>
        </w:rPr>
      </w:pPr>
      <w:r>
        <w:rPr>
          <w:rFonts w:cs="David" w:hint="cs"/>
          <w:rtl/>
        </w:rPr>
        <w:tab/>
        <w:t>- - -</w:t>
      </w:r>
    </w:p>
    <w:p w14:paraId="2292FD19" w14:textId="77777777" w:rsidR="00BE1F5E" w:rsidRDefault="00BE1F5E" w:rsidP="00BE1F5E">
      <w:pPr>
        <w:keepNext/>
        <w:bidi/>
        <w:jc w:val="both"/>
        <w:rPr>
          <w:rFonts w:cs="David" w:hint="cs"/>
          <w:rtl/>
        </w:rPr>
      </w:pPr>
    </w:p>
    <w:p w14:paraId="7C0467D8" w14:textId="77777777" w:rsidR="00BE1F5E" w:rsidRPr="00A36C37" w:rsidRDefault="00BE1F5E" w:rsidP="00BE1F5E">
      <w:pPr>
        <w:keepNext/>
        <w:bidi/>
        <w:jc w:val="both"/>
        <w:rPr>
          <w:rFonts w:cs="David" w:hint="cs"/>
          <w:u w:val="single"/>
          <w:rtl/>
        </w:rPr>
      </w:pPr>
      <w:r w:rsidRPr="00A36C37">
        <w:rPr>
          <w:rFonts w:cs="David" w:hint="cs"/>
          <w:u w:val="single"/>
          <w:rtl/>
        </w:rPr>
        <w:t>דב חנין:</w:t>
      </w:r>
    </w:p>
    <w:p w14:paraId="5010B969" w14:textId="77777777" w:rsidR="00BE1F5E" w:rsidRDefault="00BE1F5E" w:rsidP="00BE1F5E">
      <w:pPr>
        <w:keepNext/>
        <w:bidi/>
        <w:jc w:val="both"/>
        <w:rPr>
          <w:rFonts w:cs="David" w:hint="cs"/>
          <w:rtl/>
        </w:rPr>
      </w:pPr>
    </w:p>
    <w:p w14:paraId="2CA5D95F" w14:textId="77777777" w:rsidR="00BE1F5E" w:rsidRDefault="00BE1F5E" w:rsidP="00BE1F5E">
      <w:pPr>
        <w:keepNext/>
        <w:bidi/>
        <w:jc w:val="both"/>
        <w:rPr>
          <w:rFonts w:cs="David" w:hint="cs"/>
          <w:rtl/>
        </w:rPr>
      </w:pPr>
      <w:r>
        <w:rPr>
          <w:rFonts w:cs="David" w:hint="cs"/>
          <w:rtl/>
        </w:rPr>
        <w:tab/>
        <w:t xml:space="preserve">אז אני שמח לשמוע את זה. </w:t>
      </w:r>
    </w:p>
    <w:p w14:paraId="7190DE63" w14:textId="77777777" w:rsidR="00BE1F5E" w:rsidRDefault="00BE1F5E" w:rsidP="00BE1F5E">
      <w:pPr>
        <w:keepNext/>
        <w:bidi/>
        <w:jc w:val="both"/>
        <w:rPr>
          <w:rFonts w:cs="David" w:hint="cs"/>
          <w:rtl/>
        </w:rPr>
      </w:pPr>
    </w:p>
    <w:p w14:paraId="5DB063BD" w14:textId="77777777" w:rsidR="00BE1F5E" w:rsidRPr="006816F8" w:rsidRDefault="00BE1F5E" w:rsidP="00BE1F5E">
      <w:pPr>
        <w:keepNext/>
        <w:bidi/>
        <w:jc w:val="both"/>
        <w:rPr>
          <w:rFonts w:cs="David" w:hint="cs"/>
          <w:u w:val="single"/>
          <w:rtl/>
        </w:rPr>
      </w:pPr>
      <w:r w:rsidRPr="006816F8">
        <w:rPr>
          <w:rFonts w:cs="David" w:hint="cs"/>
          <w:u w:val="single"/>
          <w:rtl/>
        </w:rPr>
        <w:t>יושבת ראש ועדת האתיקה שלי יחימוביץ:</w:t>
      </w:r>
    </w:p>
    <w:p w14:paraId="52EF3987" w14:textId="77777777" w:rsidR="00BE1F5E" w:rsidRDefault="00BE1F5E" w:rsidP="00BE1F5E">
      <w:pPr>
        <w:keepNext/>
        <w:bidi/>
        <w:jc w:val="both"/>
        <w:rPr>
          <w:rFonts w:cs="David" w:hint="cs"/>
          <w:rtl/>
        </w:rPr>
      </w:pPr>
    </w:p>
    <w:p w14:paraId="3E7ED127" w14:textId="77777777" w:rsidR="00BE1F5E" w:rsidRDefault="00BE1F5E" w:rsidP="00BE1F5E">
      <w:pPr>
        <w:keepNext/>
        <w:bidi/>
        <w:jc w:val="both"/>
        <w:rPr>
          <w:rFonts w:cs="David" w:hint="cs"/>
        </w:rPr>
      </w:pPr>
      <w:r>
        <w:rPr>
          <w:rFonts w:cs="David" w:hint="cs"/>
          <w:rtl/>
        </w:rPr>
        <w:tab/>
        <w:t>רוממות זכויות העובדים בשבת</w:t>
      </w:r>
      <w:r>
        <w:rPr>
          <w:rFonts w:cs="David" w:hint="cs"/>
        </w:rPr>
        <w:t xml:space="preserve"> - - -</w:t>
      </w:r>
    </w:p>
    <w:p w14:paraId="222A883B" w14:textId="77777777" w:rsidR="00BE1F5E" w:rsidRDefault="00BE1F5E" w:rsidP="00BE1F5E">
      <w:pPr>
        <w:keepNext/>
        <w:bidi/>
        <w:jc w:val="both"/>
        <w:rPr>
          <w:rFonts w:cs="David" w:hint="cs"/>
        </w:rPr>
      </w:pPr>
    </w:p>
    <w:p w14:paraId="54B908B6"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599020AE" w14:textId="77777777" w:rsidR="00BE1F5E" w:rsidRDefault="00BE1F5E" w:rsidP="00BE1F5E">
      <w:pPr>
        <w:keepNext/>
        <w:bidi/>
        <w:jc w:val="both"/>
        <w:rPr>
          <w:rFonts w:cs="David" w:hint="cs"/>
          <w:rtl/>
        </w:rPr>
      </w:pPr>
    </w:p>
    <w:p w14:paraId="0942A900" w14:textId="77777777" w:rsidR="00BE1F5E" w:rsidRDefault="00BE1F5E" w:rsidP="00BE1F5E">
      <w:pPr>
        <w:keepNext/>
        <w:bidi/>
        <w:jc w:val="both"/>
        <w:rPr>
          <w:rFonts w:cs="David" w:hint="cs"/>
          <w:rtl/>
        </w:rPr>
      </w:pPr>
      <w:r>
        <w:rPr>
          <w:rFonts w:cs="David" w:hint="cs"/>
          <w:rtl/>
        </w:rPr>
        <w:tab/>
        <w:t>חברת הכנסת יחימוביץ, בבקשה.</w:t>
      </w:r>
    </w:p>
    <w:p w14:paraId="5D5A2D28" w14:textId="77777777" w:rsidR="00BE1F5E" w:rsidRDefault="00BE1F5E" w:rsidP="00BE1F5E">
      <w:pPr>
        <w:keepNext/>
        <w:bidi/>
        <w:jc w:val="both"/>
        <w:rPr>
          <w:rFonts w:cs="David" w:hint="cs"/>
          <w:rtl/>
        </w:rPr>
      </w:pPr>
    </w:p>
    <w:p w14:paraId="67832E4C" w14:textId="77777777" w:rsidR="00BE1F5E" w:rsidRPr="006816F8" w:rsidRDefault="00BE1F5E" w:rsidP="00BE1F5E">
      <w:pPr>
        <w:keepNext/>
        <w:bidi/>
        <w:jc w:val="both"/>
        <w:rPr>
          <w:rFonts w:cs="David" w:hint="cs"/>
          <w:u w:val="single"/>
          <w:rtl/>
        </w:rPr>
      </w:pPr>
      <w:r w:rsidRPr="006816F8">
        <w:rPr>
          <w:rFonts w:cs="David" w:hint="cs"/>
          <w:u w:val="single"/>
          <w:rtl/>
        </w:rPr>
        <w:t>יושבת ראש ועדת האתיקה שלי יחימוביץ:</w:t>
      </w:r>
    </w:p>
    <w:p w14:paraId="2E94007D" w14:textId="77777777" w:rsidR="00BE1F5E" w:rsidRDefault="00BE1F5E" w:rsidP="00BE1F5E">
      <w:pPr>
        <w:keepNext/>
        <w:bidi/>
        <w:jc w:val="both"/>
        <w:rPr>
          <w:rFonts w:cs="David" w:hint="cs"/>
          <w:rtl/>
        </w:rPr>
      </w:pPr>
    </w:p>
    <w:p w14:paraId="7EE37DF1" w14:textId="77777777" w:rsidR="00BE1F5E" w:rsidRDefault="00BE1F5E" w:rsidP="00BE1F5E">
      <w:pPr>
        <w:keepNext/>
        <w:bidi/>
        <w:jc w:val="both"/>
        <w:rPr>
          <w:rFonts w:cs="David" w:hint="cs"/>
          <w:rtl/>
        </w:rPr>
      </w:pPr>
      <w:r>
        <w:rPr>
          <w:rFonts w:cs="David" w:hint="cs"/>
          <w:rtl/>
        </w:rPr>
        <w:tab/>
        <w:t>אני מבקשת ממך.</w:t>
      </w:r>
    </w:p>
    <w:p w14:paraId="78639224" w14:textId="77777777" w:rsidR="00BE1F5E" w:rsidRDefault="00BE1F5E" w:rsidP="00BE1F5E">
      <w:pPr>
        <w:keepNext/>
        <w:bidi/>
        <w:jc w:val="both"/>
        <w:rPr>
          <w:rFonts w:cs="David" w:hint="cs"/>
          <w:rtl/>
        </w:rPr>
      </w:pPr>
    </w:p>
    <w:p w14:paraId="1EEA5834" w14:textId="77777777" w:rsidR="00BE1F5E" w:rsidRPr="00A36C37" w:rsidRDefault="00BE1F5E" w:rsidP="00BE1F5E">
      <w:pPr>
        <w:keepNext/>
        <w:bidi/>
        <w:jc w:val="both"/>
        <w:rPr>
          <w:rFonts w:cs="David" w:hint="cs"/>
          <w:u w:val="single"/>
          <w:rtl/>
        </w:rPr>
      </w:pPr>
      <w:r w:rsidRPr="00A36C37">
        <w:rPr>
          <w:rFonts w:cs="David" w:hint="cs"/>
          <w:u w:val="single"/>
          <w:rtl/>
        </w:rPr>
        <w:t>דב חנין:</w:t>
      </w:r>
    </w:p>
    <w:p w14:paraId="1F4696BD" w14:textId="77777777" w:rsidR="00BE1F5E" w:rsidRDefault="00BE1F5E" w:rsidP="00BE1F5E">
      <w:pPr>
        <w:keepNext/>
        <w:bidi/>
        <w:jc w:val="both"/>
        <w:rPr>
          <w:rFonts w:cs="David" w:hint="cs"/>
          <w:rtl/>
        </w:rPr>
      </w:pPr>
    </w:p>
    <w:p w14:paraId="72118DF3" w14:textId="77777777" w:rsidR="00BE1F5E" w:rsidRDefault="00BE1F5E" w:rsidP="00BE1F5E">
      <w:pPr>
        <w:keepNext/>
        <w:bidi/>
        <w:jc w:val="both"/>
        <w:rPr>
          <w:rFonts w:cs="David" w:hint="cs"/>
          <w:rtl/>
        </w:rPr>
      </w:pPr>
      <w:r>
        <w:rPr>
          <w:rFonts w:cs="David" w:hint="cs"/>
          <w:rtl/>
        </w:rPr>
        <w:tab/>
        <w:t>אני שמח לשמוע את דבריה של חברת הכנסת יחימוביץ.</w:t>
      </w:r>
    </w:p>
    <w:p w14:paraId="267F9372" w14:textId="77777777" w:rsidR="00BE1F5E" w:rsidRDefault="00BE1F5E" w:rsidP="00BE1F5E">
      <w:pPr>
        <w:keepNext/>
        <w:bidi/>
        <w:jc w:val="both"/>
        <w:rPr>
          <w:rFonts w:cs="David" w:hint="cs"/>
          <w:rtl/>
        </w:rPr>
      </w:pPr>
    </w:p>
    <w:p w14:paraId="0748531C"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7CA912B7" w14:textId="77777777" w:rsidR="00BE1F5E" w:rsidRDefault="00BE1F5E" w:rsidP="00BE1F5E">
      <w:pPr>
        <w:keepNext/>
        <w:bidi/>
        <w:jc w:val="both"/>
        <w:rPr>
          <w:rFonts w:cs="David" w:hint="cs"/>
          <w:rtl/>
        </w:rPr>
      </w:pPr>
    </w:p>
    <w:p w14:paraId="7D3FE37F" w14:textId="77777777" w:rsidR="00BE1F5E" w:rsidRDefault="00BE1F5E" w:rsidP="00BE1F5E">
      <w:pPr>
        <w:keepNext/>
        <w:bidi/>
        <w:jc w:val="both"/>
        <w:rPr>
          <w:rFonts w:cs="David" w:hint="cs"/>
          <w:rtl/>
        </w:rPr>
      </w:pPr>
      <w:r>
        <w:rPr>
          <w:rFonts w:cs="David" w:hint="cs"/>
          <w:rtl/>
        </w:rPr>
        <w:tab/>
        <w:t>חברת הכנסת יחימוביץ.</w:t>
      </w:r>
    </w:p>
    <w:p w14:paraId="17078A6E" w14:textId="77777777" w:rsidR="00BE1F5E" w:rsidRDefault="00BE1F5E" w:rsidP="00BE1F5E">
      <w:pPr>
        <w:keepNext/>
        <w:bidi/>
        <w:jc w:val="both"/>
        <w:rPr>
          <w:rFonts w:cs="David" w:hint="cs"/>
          <w:rtl/>
        </w:rPr>
      </w:pPr>
    </w:p>
    <w:p w14:paraId="17566B37" w14:textId="77777777" w:rsidR="00BE1F5E" w:rsidRPr="006816F8" w:rsidRDefault="00BE1F5E" w:rsidP="00BE1F5E">
      <w:pPr>
        <w:keepNext/>
        <w:bidi/>
        <w:jc w:val="both"/>
        <w:rPr>
          <w:rFonts w:cs="David" w:hint="cs"/>
          <w:u w:val="single"/>
          <w:rtl/>
        </w:rPr>
      </w:pPr>
      <w:r w:rsidRPr="006816F8">
        <w:rPr>
          <w:rFonts w:cs="David" w:hint="cs"/>
          <w:u w:val="single"/>
          <w:rtl/>
        </w:rPr>
        <w:t>יושבת ראש ועדת האתיקה שלי יחימוביץ:</w:t>
      </w:r>
    </w:p>
    <w:p w14:paraId="695BDADE" w14:textId="77777777" w:rsidR="00BE1F5E" w:rsidRDefault="00BE1F5E" w:rsidP="00BE1F5E">
      <w:pPr>
        <w:keepNext/>
        <w:bidi/>
        <w:jc w:val="both"/>
        <w:rPr>
          <w:rFonts w:cs="David" w:hint="cs"/>
          <w:rtl/>
        </w:rPr>
      </w:pPr>
    </w:p>
    <w:p w14:paraId="03E87834" w14:textId="77777777" w:rsidR="00BE1F5E" w:rsidRDefault="00BE1F5E" w:rsidP="00BE1F5E">
      <w:pPr>
        <w:keepNext/>
        <w:bidi/>
        <w:jc w:val="both"/>
        <w:rPr>
          <w:rFonts w:cs="David" w:hint="cs"/>
          <w:rtl/>
        </w:rPr>
      </w:pPr>
      <w:r>
        <w:rPr>
          <w:rFonts w:cs="David" w:hint="cs"/>
          <w:rtl/>
        </w:rPr>
        <w:tab/>
        <w:t xml:space="preserve">אני לא שמחה לשמוע את דבריך, ואני מאוכזבת ממך מאד </w:t>
      </w:r>
      <w:proofErr w:type="spellStart"/>
      <w:r>
        <w:rPr>
          <w:rFonts w:cs="David" w:hint="cs"/>
          <w:rtl/>
        </w:rPr>
        <w:t>מאד</w:t>
      </w:r>
      <w:proofErr w:type="spellEnd"/>
      <w:r>
        <w:rPr>
          <w:rFonts w:cs="David" w:hint="cs"/>
          <w:rtl/>
        </w:rPr>
        <w:t>.</w:t>
      </w:r>
    </w:p>
    <w:p w14:paraId="0858188B" w14:textId="77777777" w:rsidR="00BE1F5E" w:rsidRDefault="00BE1F5E" w:rsidP="00BE1F5E">
      <w:pPr>
        <w:keepNext/>
        <w:bidi/>
        <w:jc w:val="both"/>
        <w:rPr>
          <w:rFonts w:cs="David" w:hint="cs"/>
          <w:rtl/>
        </w:rPr>
      </w:pPr>
    </w:p>
    <w:p w14:paraId="36B24212"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6F9D8181" w14:textId="77777777" w:rsidR="00BE1F5E" w:rsidRDefault="00BE1F5E" w:rsidP="00BE1F5E">
      <w:pPr>
        <w:keepNext/>
        <w:bidi/>
        <w:jc w:val="both"/>
        <w:rPr>
          <w:rFonts w:cs="David" w:hint="cs"/>
          <w:rtl/>
        </w:rPr>
      </w:pPr>
    </w:p>
    <w:p w14:paraId="087E3152" w14:textId="77777777" w:rsidR="00BE1F5E" w:rsidRDefault="00BE1F5E" w:rsidP="00BE1F5E">
      <w:pPr>
        <w:keepNext/>
        <w:bidi/>
        <w:jc w:val="both"/>
        <w:rPr>
          <w:rFonts w:cs="David" w:hint="cs"/>
          <w:rtl/>
        </w:rPr>
      </w:pPr>
      <w:r>
        <w:rPr>
          <w:rFonts w:cs="David" w:hint="cs"/>
          <w:rtl/>
        </w:rPr>
        <w:tab/>
        <w:t xml:space="preserve">חברת הכנסת יחימוביץ, אני כמעט אף פעם לא שמח לשמוע את דבריו, אבל אני תמיד מקשיב לו. </w:t>
      </w:r>
    </w:p>
    <w:p w14:paraId="6C36C937" w14:textId="77777777" w:rsidR="00BE1F5E" w:rsidRDefault="00BE1F5E" w:rsidP="00BE1F5E">
      <w:pPr>
        <w:keepNext/>
        <w:bidi/>
        <w:jc w:val="both"/>
        <w:rPr>
          <w:rFonts w:cs="David" w:hint="cs"/>
          <w:rtl/>
        </w:rPr>
      </w:pPr>
      <w:r>
        <w:rPr>
          <w:rFonts w:cs="David" w:hint="cs"/>
          <w:rtl/>
        </w:rPr>
        <w:t>הוא כאן כדי להשמיע אותם.</w:t>
      </w:r>
    </w:p>
    <w:p w14:paraId="0CD22630" w14:textId="77777777" w:rsidR="00BE1F5E" w:rsidRDefault="00BE1F5E" w:rsidP="00BE1F5E">
      <w:pPr>
        <w:keepNext/>
        <w:bidi/>
        <w:jc w:val="both"/>
        <w:rPr>
          <w:rFonts w:cs="David" w:hint="cs"/>
          <w:rtl/>
        </w:rPr>
      </w:pPr>
    </w:p>
    <w:p w14:paraId="750FC5CB" w14:textId="77777777" w:rsidR="00BE1F5E" w:rsidRPr="009339A4" w:rsidRDefault="00BE1F5E" w:rsidP="00BE1F5E">
      <w:pPr>
        <w:keepNext/>
        <w:bidi/>
        <w:jc w:val="both"/>
        <w:rPr>
          <w:rFonts w:cs="David" w:hint="cs"/>
          <w:u w:val="single"/>
          <w:rtl/>
        </w:rPr>
      </w:pPr>
      <w:r w:rsidRPr="009339A4">
        <w:rPr>
          <w:rFonts w:cs="David" w:hint="cs"/>
          <w:u w:val="single"/>
          <w:rtl/>
        </w:rPr>
        <w:t>דב חנין:</w:t>
      </w:r>
    </w:p>
    <w:p w14:paraId="7923EC16" w14:textId="77777777" w:rsidR="00BE1F5E" w:rsidRDefault="00BE1F5E" w:rsidP="00BE1F5E">
      <w:pPr>
        <w:keepNext/>
        <w:bidi/>
        <w:jc w:val="both"/>
        <w:rPr>
          <w:rFonts w:cs="David" w:hint="cs"/>
          <w:rtl/>
        </w:rPr>
      </w:pPr>
    </w:p>
    <w:p w14:paraId="72250532" w14:textId="77777777" w:rsidR="00BE1F5E" w:rsidRDefault="00BE1F5E" w:rsidP="00BE1F5E">
      <w:pPr>
        <w:keepNext/>
        <w:bidi/>
        <w:jc w:val="both"/>
        <w:rPr>
          <w:rFonts w:cs="David" w:hint="cs"/>
          <w:rtl/>
        </w:rPr>
      </w:pPr>
      <w:r>
        <w:rPr>
          <w:rFonts w:cs="David" w:hint="cs"/>
          <w:rtl/>
        </w:rPr>
        <w:tab/>
        <w:t>אדוני היושב ראש, יש הבדל גדול, בינינו - - -</w:t>
      </w:r>
    </w:p>
    <w:p w14:paraId="11453D16" w14:textId="77777777" w:rsidR="00BE1F5E" w:rsidRDefault="00BE1F5E" w:rsidP="00BE1F5E">
      <w:pPr>
        <w:keepNext/>
        <w:bidi/>
        <w:jc w:val="both"/>
        <w:rPr>
          <w:rFonts w:cs="David" w:hint="cs"/>
          <w:rtl/>
        </w:rPr>
      </w:pPr>
    </w:p>
    <w:p w14:paraId="28453A74" w14:textId="77777777" w:rsidR="00BE1F5E" w:rsidRPr="006816F8" w:rsidRDefault="00BE1F5E" w:rsidP="00BE1F5E">
      <w:pPr>
        <w:keepNext/>
        <w:bidi/>
        <w:jc w:val="both"/>
        <w:rPr>
          <w:rFonts w:cs="David" w:hint="cs"/>
          <w:u w:val="single"/>
          <w:rtl/>
        </w:rPr>
      </w:pPr>
      <w:r w:rsidRPr="006816F8">
        <w:rPr>
          <w:rFonts w:cs="David" w:hint="cs"/>
          <w:u w:val="single"/>
          <w:rtl/>
        </w:rPr>
        <w:t>יושבת ראש ועדת האתיקה שלי יחימוביץ:</w:t>
      </w:r>
    </w:p>
    <w:p w14:paraId="02E0363B" w14:textId="77777777" w:rsidR="00BE1F5E" w:rsidRDefault="00BE1F5E" w:rsidP="00BE1F5E">
      <w:pPr>
        <w:keepNext/>
        <w:bidi/>
        <w:jc w:val="both"/>
        <w:rPr>
          <w:rFonts w:cs="David" w:hint="cs"/>
          <w:rtl/>
        </w:rPr>
      </w:pPr>
    </w:p>
    <w:p w14:paraId="6E8D30D9" w14:textId="77777777" w:rsidR="00BE1F5E" w:rsidRDefault="00BE1F5E" w:rsidP="00BE1F5E">
      <w:pPr>
        <w:keepNext/>
        <w:bidi/>
        <w:jc w:val="both"/>
        <w:rPr>
          <w:rFonts w:cs="David" w:hint="cs"/>
          <w:rtl/>
        </w:rPr>
      </w:pPr>
      <w:r>
        <w:rPr>
          <w:rFonts w:cs="David" w:hint="cs"/>
          <w:rtl/>
        </w:rPr>
        <w:tab/>
        <w:t xml:space="preserve">- - - </w:t>
      </w:r>
    </w:p>
    <w:p w14:paraId="3997F69C" w14:textId="77777777" w:rsidR="00BE1F5E" w:rsidRDefault="00BE1F5E" w:rsidP="00BE1F5E">
      <w:pPr>
        <w:keepNext/>
        <w:bidi/>
        <w:jc w:val="both"/>
        <w:rPr>
          <w:rFonts w:cs="David" w:hint="cs"/>
          <w:rtl/>
        </w:rPr>
      </w:pPr>
    </w:p>
    <w:p w14:paraId="15DCA04E" w14:textId="77777777" w:rsidR="00BE1F5E" w:rsidRPr="003C23D3" w:rsidRDefault="00BE1F5E" w:rsidP="00BE1F5E">
      <w:pPr>
        <w:keepNext/>
        <w:bidi/>
        <w:jc w:val="both"/>
        <w:rPr>
          <w:rFonts w:cs="David" w:hint="cs"/>
          <w:u w:val="single"/>
          <w:rtl/>
        </w:rPr>
      </w:pPr>
      <w:r w:rsidRPr="003C23D3">
        <w:rPr>
          <w:rFonts w:cs="David" w:hint="cs"/>
          <w:u w:val="single"/>
          <w:rtl/>
        </w:rPr>
        <w:t xml:space="preserve">היו"ר יריב </w:t>
      </w:r>
      <w:proofErr w:type="spellStart"/>
      <w:r w:rsidRPr="003C23D3">
        <w:rPr>
          <w:rFonts w:cs="David" w:hint="cs"/>
          <w:u w:val="single"/>
          <w:rtl/>
        </w:rPr>
        <w:t>לוין</w:t>
      </w:r>
      <w:proofErr w:type="spellEnd"/>
      <w:r w:rsidRPr="003C23D3">
        <w:rPr>
          <w:rFonts w:cs="David" w:hint="cs"/>
          <w:u w:val="single"/>
          <w:rtl/>
        </w:rPr>
        <w:t>:</w:t>
      </w:r>
    </w:p>
    <w:p w14:paraId="4BFE9DD0" w14:textId="77777777" w:rsidR="00BE1F5E" w:rsidRDefault="00BE1F5E" w:rsidP="00BE1F5E">
      <w:pPr>
        <w:keepNext/>
        <w:bidi/>
        <w:jc w:val="both"/>
        <w:rPr>
          <w:rFonts w:cs="David" w:hint="cs"/>
          <w:rtl/>
        </w:rPr>
      </w:pPr>
    </w:p>
    <w:p w14:paraId="01F9075D" w14:textId="77777777" w:rsidR="00BE1F5E" w:rsidRDefault="00BE1F5E" w:rsidP="00BE1F5E">
      <w:pPr>
        <w:keepNext/>
        <w:bidi/>
        <w:jc w:val="both"/>
        <w:rPr>
          <w:rFonts w:cs="David" w:hint="cs"/>
          <w:rtl/>
        </w:rPr>
      </w:pPr>
      <w:r>
        <w:rPr>
          <w:rFonts w:cs="David" w:hint="cs"/>
          <w:rtl/>
        </w:rPr>
        <w:tab/>
        <w:t>חברת הכנסת יחימוביץ.</w:t>
      </w:r>
    </w:p>
    <w:p w14:paraId="499C233F" w14:textId="77777777" w:rsidR="00BE1F5E" w:rsidRDefault="00BE1F5E" w:rsidP="00BE1F5E">
      <w:pPr>
        <w:keepNext/>
        <w:bidi/>
        <w:jc w:val="both"/>
        <w:rPr>
          <w:rFonts w:cs="David" w:hint="cs"/>
          <w:rtl/>
        </w:rPr>
      </w:pPr>
    </w:p>
    <w:p w14:paraId="06010507" w14:textId="77777777" w:rsidR="00BE1F5E" w:rsidRPr="00A36C37" w:rsidRDefault="00BE1F5E" w:rsidP="00BE1F5E">
      <w:pPr>
        <w:keepNext/>
        <w:bidi/>
        <w:jc w:val="both"/>
        <w:rPr>
          <w:rFonts w:cs="David" w:hint="cs"/>
          <w:u w:val="single"/>
          <w:rtl/>
        </w:rPr>
      </w:pPr>
      <w:r w:rsidRPr="00A36C37">
        <w:rPr>
          <w:rFonts w:cs="David" w:hint="cs"/>
          <w:u w:val="single"/>
          <w:rtl/>
        </w:rPr>
        <w:t>רונית תירוש:</w:t>
      </w:r>
    </w:p>
    <w:p w14:paraId="702A9F8D" w14:textId="77777777" w:rsidR="00BE1F5E" w:rsidRDefault="00BE1F5E" w:rsidP="00BE1F5E">
      <w:pPr>
        <w:keepNext/>
        <w:bidi/>
        <w:jc w:val="both"/>
        <w:rPr>
          <w:rFonts w:cs="David" w:hint="cs"/>
          <w:rtl/>
        </w:rPr>
      </w:pPr>
    </w:p>
    <w:p w14:paraId="2E37E567" w14:textId="77777777" w:rsidR="00BE1F5E" w:rsidRDefault="00BE1F5E" w:rsidP="00BE1F5E">
      <w:pPr>
        <w:keepNext/>
        <w:bidi/>
        <w:jc w:val="both"/>
        <w:rPr>
          <w:rFonts w:cs="David" w:hint="cs"/>
          <w:rtl/>
        </w:rPr>
      </w:pPr>
      <w:r>
        <w:rPr>
          <w:rFonts w:cs="David" w:hint="cs"/>
          <w:rtl/>
        </w:rPr>
        <w:tab/>
        <w:t xml:space="preserve">זה בניגוד לעמדתה, היא לא תיתן לדבר. חוצפה. </w:t>
      </w:r>
    </w:p>
    <w:p w14:paraId="31685997" w14:textId="77777777" w:rsidR="00BE1F5E" w:rsidRDefault="00BE1F5E" w:rsidP="00BE1F5E">
      <w:pPr>
        <w:keepNext/>
        <w:bidi/>
        <w:jc w:val="both"/>
        <w:rPr>
          <w:rFonts w:cs="David" w:hint="cs"/>
          <w:rtl/>
        </w:rPr>
      </w:pPr>
    </w:p>
    <w:p w14:paraId="0B41C00A" w14:textId="77777777" w:rsidR="00BE1F5E" w:rsidRPr="00A36C37" w:rsidRDefault="00BE1F5E" w:rsidP="00BE1F5E">
      <w:pPr>
        <w:keepNext/>
        <w:bidi/>
        <w:jc w:val="both"/>
        <w:rPr>
          <w:rFonts w:cs="David" w:hint="cs"/>
          <w:u w:val="single"/>
          <w:rtl/>
        </w:rPr>
      </w:pPr>
      <w:r w:rsidRPr="00A36C37">
        <w:rPr>
          <w:rFonts w:cs="David" w:hint="cs"/>
          <w:u w:val="single"/>
          <w:rtl/>
        </w:rPr>
        <w:t>דב חנין:</w:t>
      </w:r>
    </w:p>
    <w:p w14:paraId="7470EC5D" w14:textId="77777777" w:rsidR="00BE1F5E" w:rsidRDefault="00BE1F5E" w:rsidP="00BE1F5E">
      <w:pPr>
        <w:keepNext/>
        <w:bidi/>
        <w:jc w:val="both"/>
        <w:rPr>
          <w:rFonts w:cs="David" w:hint="cs"/>
          <w:rtl/>
        </w:rPr>
      </w:pPr>
    </w:p>
    <w:p w14:paraId="2B28967C" w14:textId="77777777" w:rsidR="00BE1F5E" w:rsidRDefault="00BE1F5E" w:rsidP="00BE1F5E">
      <w:pPr>
        <w:keepNext/>
        <w:bidi/>
        <w:jc w:val="both"/>
        <w:rPr>
          <w:rFonts w:cs="David" w:hint="cs"/>
          <w:rtl/>
        </w:rPr>
      </w:pPr>
      <w:r>
        <w:rPr>
          <w:rFonts w:cs="David" w:hint="cs"/>
          <w:rtl/>
        </w:rPr>
        <w:tab/>
        <w:t>יש הבדל גדול, אדוני היושב ראש, בינינו כחברי כנסת, לבין - - -</w:t>
      </w:r>
    </w:p>
    <w:p w14:paraId="4F21DFB3" w14:textId="77777777" w:rsidR="00BE1F5E" w:rsidRDefault="00BE1F5E" w:rsidP="00BE1F5E">
      <w:pPr>
        <w:keepNext/>
        <w:bidi/>
        <w:jc w:val="both"/>
        <w:rPr>
          <w:rFonts w:cs="David" w:hint="cs"/>
          <w:rtl/>
        </w:rPr>
      </w:pPr>
    </w:p>
    <w:p w14:paraId="618FA8E5" w14:textId="77777777" w:rsidR="00BE1F5E" w:rsidRPr="006816F8" w:rsidRDefault="00BE1F5E" w:rsidP="00BE1F5E">
      <w:pPr>
        <w:keepNext/>
        <w:bidi/>
        <w:jc w:val="both"/>
        <w:rPr>
          <w:rFonts w:cs="David" w:hint="cs"/>
          <w:u w:val="single"/>
          <w:rtl/>
        </w:rPr>
      </w:pPr>
      <w:r w:rsidRPr="006816F8">
        <w:rPr>
          <w:rFonts w:cs="David" w:hint="cs"/>
          <w:u w:val="single"/>
          <w:rtl/>
        </w:rPr>
        <w:t>יושבת ראש ועדת האתיקה שלי יחימוביץ:</w:t>
      </w:r>
    </w:p>
    <w:p w14:paraId="5F4F5559" w14:textId="77777777" w:rsidR="00BE1F5E" w:rsidRDefault="00BE1F5E" w:rsidP="00BE1F5E">
      <w:pPr>
        <w:keepNext/>
        <w:bidi/>
        <w:jc w:val="both"/>
        <w:rPr>
          <w:rFonts w:cs="David" w:hint="cs"/>
          <w:rtl/>
        </w:rPr>
      </w:pPr>
    </w:p>
    <w:p w14:paraId="018A105A" w14:textId="77777777" w:rsidR="00BE1F5E" w:rsidRDefault="00BE1F5E" w:rsidP="00BE1F5E">
      <w:pPr>
        <w:keepNext/>
        <w:bidi/>
        <w:jc w:val="both"/>
        <w:rPr>
          <w:rFonts w:cs="David" w:hint="cs"/>
          <w:rtl/>
        </w:rPr>
      </w:pPr>
      <w:r>
        <w:rPr>
          <w:rFonts w:cs="David" w:hint="cs"/>
          <w:rtl/>
        </w:rPr>
        <w:tab/>
        <w:t>- - -</w:t>
      </w:r>
    </w:p>
    <w:p w14:paraId="28A1F815" w14:textId="77777777" w:rsidR="00BE1F5E" w:rsidRDefault="00BE1F5E" w:rsidP="00BE1F5E">
      <w:pPr>
        <w:keepNext/>
        <w:bidi/>
        <w:jc w:val="both"/>
        <w:rPr>
          <w:rFonts w:cs="David" w:hint="cs"/>
          <w:rtl/>
        </w:rPr>
      </w:pPr>
    </w:p>
    <w:p w14:paraId="68B6F79F"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4E468ABB" w14:textId="77777777" w:rsidR="00BE1F5E" w:rsidRDefault="00BE1F5E" w:rsidP="00BE1F5E">
      <w:pPr>
        <w:keepNext/>
        <w:bidi/>
        <w:jc w:val="both"/>
        <w:rPr>
          <w:rFonts w:cs="David" w:hint="cs"/>
          <w:rtl/>
        </w:rPr>
      </w:pPr>
    </w:p>
    <w:p w14:paraId="034502C0" w14:textId="77777777" w:rsidR="00BE1F5E" w:rsidRDefault="00BE1F5E" w:rsidP="00BE1F5E">
      <w:pPr>
        <w:keepNext/>
        <w:bidi/>
        <w:jc w:val="both"/>
        <w:rPr>
          <w:rFonts w:cs="David" w:hint="cs"/>
          <w:rtl/>
        </w:rPr>
      </w:pPr>
      <w:r>
        <w:rPr>
          <w:rFonts w:cs="David" w:hint="cs"/>
          <w:rtl/>
        </w:rPr>
        <w:tab/>
        <w:t>חברת הכנסת יחימוביץ, את רוצה מה? שאני אאסור עליו לדבר? מה את מציעה לי?</w:t>
      </w:r>
    </w:p>
    <w:p w14:paraId="098738ED" w14:textId="77777777" w:rsidR="00BE1F5E" w:rsidRDefault="00BE1F5E" w:rsidP="00BE1F5E">
      <w:pPr>
        <w:keepNext/>
        <w:bidi/>
        <w:jc w:val="both"/>
        <w:rPr>
          <w:rFonts w:cs="David" w:hint="cs"/>
          <w:rtl/>
        </w:rPr>
      </w:pPr>
    </w:p>
    <w:p w14:paraId="239F7FEB" w14:textId="77777777" w:rsidR="00BE1F5E" w:rsidRPr="00A36C37" w:rsidRDefault="00BE1F5E" w:rsidP="00BE1F5E">
      <w:pPr>
        <w:keepNext/>
        <w:bidi/>
        <w:jc w:val="both"/>
        <w:rPr>
          <w:rFonts w:cs="David" w:hint="cs"/>
          <w:u w:val="single"/>
          <w:rtl/>
        </w:rPr>
      </w:pPr>
      <w:r w:rsidRPr="00A36C37">
        <w:rPr>
          <w:rFonts w:cs="David" w:hint="cs"/>
          <w:u w:val="single"/>
          <w:rtl/>
        </w:rPr>
        <w:t>ניצן הורוביץ:</w:t>
      </w:r>
    </w:p>
    <w:p w14:paraId="38FB1E19" w14:textId="77777777" w:rsidR="00BE1F5E" w:rsidRDefault="00BE1F5E" w:rsidP="00BE1F5E">
      <w:pPr>
        <w:keepNext/>
        <w:bidi/>
        <w:jc w:val="both"/>
        <w:rPr>
          <w:rFonts w:cs="David" w:hint="cs"/>
          <w:rtl/>
        </w:rPr>
      </w:pPr>
    </w:p>
    <w:p w14:paraId="14BE7778" w14:textId="77777777" w:rsidR="00BE1F5E" w:rsidRDefault="00BE1F5E" w:rsidP="00BE1F5E">
      <w:pPr>
        <w:keepNext/>
        <w:bidi/>
        <w:jc w:val="both"/>
        <w:rPr>
          <w:rFonts w:cs="David" w:hint="cs"/>
          <w:rtl/>
        </w:rPr>
      </w:pPr>
      <w:r>
        <w:rPr>
          <w:rFonts w:cs="David" w:hint="cs"/>
          <w:rtl/>
        </w:rPr>
        <w:tab/>
        <w:t>לא, שתישמע רק דעה אחת. זה מה שרוצים. שתישמע רק דעה אחת - -</w:t>
      </w:r>
    </w:p>
    <w:p w14:paraId="69F9F23C" w14:textId="77777777" w:rsidR="00BE1F5E" w:rsidRDefault="00BE1F5E" w:rsidP="00BE1F5E">
      <w:pPr>
        <w:keepNext/>
        <w:bidi/>
        <w:jc w:val="both"/>
        <w:rPr>
          <w:rFonts w:cs="David" w:hint="cs"/>
          <w:rtl/>
        </w:rPr>
      </w:pPr>
    </w:p>
    <w:p w14:paraId="34CED81E"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7E45B516" w14:textId="77777777" w:rsidR="00BE1F5E" w:rsidRDefault="00BE1F5E" w:rsidP="00BE1F5E">
      <w:pPr>
        <w:keepNext/>
        <w:bidi/>
        <w:jc w:val="both"/>
        <w:rPr>
          <w:rFonts w:cs="David" w:hint="cs"/>
          <w:rtl/>
        </w:rPr>
      </w:pPr>
    </w:p>
    <w:p w14:paraId="5341040D" w14:textId="77777777" w:rsidR="00BE1F5E" w:rsidRDefault="00BE1F5E" w:rsidP="00BE1F5E">
      <w:pPr>
        <w:keepNext/>
        <w:bidi/>
        <w:jc w:val="both"/>
        <w:rPr>
          <w:rFonts w:cs="David" w:hint="cs"/>
          <w:rtl/>
        </w:rPr>
      </w:pPr>
      <w:r>
        <w:rPr>
          <w:rFonts w:cs="David" w:hint="cs"/>
          <w:rtl/>
        </w:rPr>
        <w:tab/>
        <w:t>אי אפשר ככה. אני לא יכול.</w:t>
      </w:r>
    </w:p>
    <w:p w14:paraId="004558B1" w14:textId="77777777" w:rsidR="00BE1F5E" w:rsidRDefault="00BE1F5E" w:rsidP="00BE1F5E">
      <w:pPr>
        <w:keepNext/>
        <w:bidi/>
        <w:jc w:val="both"/>
        <w:rPr>
          <w:rFonts w:cs="David" w:hint="cs"/>
          <w:rtl/>
        </w:rPr>
      </w:pPr>
    </w:p>
    <w:p w14:paraId="7F683C56" w14:textId="77777777" w:rsidR="00BE1F5E" w:rsidRPr="00A36C37" w:rsidRDefault="00BE1F5E" w:rsidP="00BE1F5E">
      <w:pPr>
        <w:keepNext/>
        <w:bidi/>
        <w:jc w:val="both"/>
        <w:rPr>
          <w:rFonts w:cs="David" w:hint="cs"/>
          <w:u w:val="single"/>
          <w:rtl/>
        </w:rPr>
      </w:pPr>
      <w:r w:rsidRPr="00A36C37">
        <w:rPr>
          <w:rFonts w:cs="David" w:hint="cs"/>
          <w:u w:val="single"/>
          <w:rtl/>
        </w:rPr>
        <w:t>ניצן הורוביץ:</w:t>
      </w:r>
    </w:p>
    <w:p w14:paraId="5CDFBEBB" w14:textId="77777777" w:rsidR="00BE1F5E" w:rsidRDefault="00BE1F5E" w:rsidP="00BE1F5E">
      <w:pPr>
        <w:keepNext/>
        <w:bidi/>
        <w:jc w:val="both"/>
        <w:rPr>
          <w:rFonts w:cs="David" w:hint="cs"/>
          <w:rtl/>
        </w:rPr>
      </w:pPr>
    </w:p>
    <w:p w14:paraId="0EA4EE2B" w14:textId="77777777" w:rsidR="00BE1F5E" w:rsidRDefault="00BE1F5E" w:rsidP="00BE1F5E">
      <w:pPr>
        <w:keepNext/>
        <w:bidi/>
        <w:jc w:val="both"/>
        <w:rPr>
          <w:rFonts w:cs="David" w:hint="cs"/>
          <w:rtl/>
        </w:rPr>
      </w:pPr>
      <w:r>
        <w:rPr>
          <w:rFonts w:cs="David" w:hint="cs"/>
          <w:rtl/>
        </w:rPr>
        <w:tab/>
        <w:t>כל דעה אחרת, מוצגת כמנצלת, כ - - - מנצלים עובדים. נמאס כבר.</w:t>
      </w:r>
    </w:p>
    <w:p w14:paraId="6851A01D" w14:textId="77777777" w:rsidR="00BE1F5E" w:rsidRDefault="00BE1F5E" w:rsidP="00BE1F5E">
      <w:pPr>
        <w:keepNext/>
        <w:bidi/>
        <w:jc w:val="both"/>
        <w:rPr>
          <w:rFonts w:cs="David" w:hint="cs"/>
          <w:rtl/>
        </w:rPr>
      </w:pPr>
    </w:p>
    <w:p w14:paraId="1E787717"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0E7D7F2E" w14:textId="77777777" w:rsidR="00BE1F5E" w:rsidRDefault="00BE1F5E" w:rsidP="00BE1F5E">
      <w:pPr>
        <w:keepNext/>
        <w:bidi/>
        <w:jc w:val="both"/>
        <w:rPr>
          <w:rFonts w:cs="David" w:hint="cs"/>
          <w:rtl/>
        </w:rPr>
      </w:pPr>
    </w:p>
    <w:p w14:paraId="7F84C8AC" w14:textId="77777777" w:rsidR="00BE1F5E" w:rsidRDefault="00BE1F5E" w:rsidP="00BE1F5E">
      <w:pPr>
        <w:keepNext/>
        <w:bidi/>
        <w:jc w:val="both"/>
        <w:rPr>
          <w:rFonts w:cs="David" w:hint="cs"/>
          <w:rtl/>
        </w:rPr>
      </w:pPr>
      <w:r>
        <w:rPr>
          <w:rFonts w:cs="David" w:hint="cs"/>
          <w:rtl/>
        </w:rPr>
        <w:tab/>
        <w:t>עכשיו אתה מפריע לו?</w:t>
      </w:r>
    </w:p>
    <w:p w14:paraId="24135AD5" w14:textId="77777777" w:rsidR="00BE1F5E" w:rsidRDefault="00BE1F5E" w:rsidP="00BE1F5E">
      <w:pPr>
        <w:keepNext/>
        <w:bidi/>
        <w:jc w:val="both"/>
        <w:rPr>
          <w:rFonts w:cs="David" w:hint="cs"/>
          <w:rtl/>
        </w:rPr>
      </w:pPr>
    </w:p>
    <w:p w14:paraId="15906A09" w14:textId="77777777" w:rsidR="00BE1F5E" w:rsidRPr="009339A4" w:rsidRDefault="00BE1F5E" w:rsidP="00BE1F5E">
      <w:pPr>
        <w:keepNext/>
        <w:bidi/>
        <w:jc w:val="both"/>
        <w:rPr>
          <w:rFonts w:cs="David" w:hint="cs"/>
          <w:u w:val="single"/>
          <w:rtl/>
        </w:rPr>
      </w:pPr>
      <w:r w:rsidRPr="009339A4">
        <w:rPr>
          <w:rFonts w:cs="David" w:hint="cs"/>
          <w:u w:val="single"/>
          <w:rtl/>
        </w:rPr>
        <w:t>דב חנין:</w:t>
      </w:r>
    </w:p>
    <w:p w14:paraId="604087C6" w14:textId="77777777" w:rsidR="00BE1F5E" w:rsidRDefault="00BE1F5E" w:rsidP="00BE1F5E">
      <w:pPr>
        <w:keepNext/>
        <w:bidi/>
        <w:jc w:val="both"/>
        <w:rPr>
          <w:rFonts w:cs="David" w:hint="cs"/>
          <w:rtl/>
        </w:rPr>
      </w:pPr>
    </w:p>
    <w:p w14:paraId="26A5B316" w14:textId="77777777" w:rsidR="00BE1F5E" w:rsidRDefault="00BE1F5E" w:rsidP="00BE1F5E">
      <w:pPr>
        <w:keepNext/>
        <w:bidi/>
        <w:jc w:val="both"/>
        <w:rPr>
          <w:rFonts w:cs="David" w:hint="cs"/>
          <w:rtl/>
        </w:rPr>
      </w:pPr>
      <w:r>
        <w:rPr>
          <w:rFonts w:cs="David" w:hint="cs"/>
          <w:rtl/>
        </w:rPr>
        <w:tab/>
        <w:t xml:space="preserve">תודה רבה, אדוני היושב ראש, בין עבודתנו או שליחותנו כנבחרי ציבור, שהיא באמת שליחות של 24 שעות ביממה, לבין עבודתם של העוזרים </w:t>
      </w:r>
      <w:proofErr w:type="spellStart"/>
      <w:r>
        <w:rPr>
          <w:rFonts w:cs="David" w:hint="cs"/>
          <w:rtl/>
        </w:rPr>
        <w:t>הפרלמנטריים</w:t>
      </w:r>
      <w:proofErr w:type="spellEnd"/>
      <w:r>
        <w:rPr>
          <w:rFonts w:cs="David" w:hint="cs"/>
          <w:rtl/>
        </w:rPr>
        <w:t xml:space="preserve">. אני לא חושב שאנחנו יכולים ורשאים, אדוני היושב ראש, לצפות מהעוזרים </w:t>
      </w:r>
      <w:proofErr w:type="spellStart"/>
      <w:r>
        <w:rPr>
          <w:rFonts w:cs="David" w:hint="cs"/>
          <w:rtl/>
        </w:rPr>
        <w:t>הפרלמנטריים</w:t>
      </w:r>
      <w:proofErr w:type="spellEnd"/>
      <w:r>
        <w:rPr>
          <w:rFonts w:cs="David" w:hint="cs"/>
          <w:rtl/>
        </w:rPr>
        <w:t xml:space="preserve"> שלנו לענות לטלפונים בלילה. העוזרים </w:t>
      </w:r>
      <w:proofErr w:type="spellStart"/>
      <w:r>
        <w:rPr>
          <w:rFonts w:cs="David" w:hint="cs"/>
          <w:rtl/>
        </w:rPr>
        <w:t>הפרלמנטריים</w:t>
      </w:r>
      <w:proofErr w:type="spellEnd"/>
      <w:r>
        <w:rPr>
          <w:rFonts w:cs="David" w:hint="cs"/>
          <w:rtl/>
        </w:rPr>
        <w:t xml:space="preserve"> שלי - - -</w:t>
      </w:r>
    </w:p>
    <w:p w14:paraId="3DD42C02" w14:textId="77777777" w:rsidR="00BE1F5E" w:rsidRDefault="00BE1F5E" w:rsidP="00BE1F5E">
      <w:pPr>
        <w:keepNext/>
        <w:bidi/>
        <w:jc w:val="both"/>
        <w:rPr>
          <w:rFonts w:cs="David" w:hint="cs"/>
          <w:rtl/>
        </w:rPr>
      </w:pPr>
    </w:p>
    <w:p w14:paraId="0FA91A7A"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65697450" w14:textId="77777777" w:rsidR="00BE1F5E" w:rsidRDefault="00BE1F5E" w:rsidP="00BE1F5E">
      <w:pPr>
        <w:keepNext/>
        <w:bidi/>
        <w:jc w:val="both"/>
        <w:rPr>
          <w:rFonts w:cs="David" w:hint="cs"/>
          <w:rtl/>
        </w:rPr>
      </w:pPr>
    </w:p>
    <w:p w14:paraId="19A01188" w14:textId="77777777" w:rsidR="00BE1F5E" w:rsidRDefault="00BE1F5E" w:rsidP="00BE1F5E">
      <w:pPr>
        <w:keepNext/>
        <w:bidi/>
        <w:jc w:val="both"/>
        <w:rPr>
          <w:rFonts w:cs="David" w:hint="cs"/>
          <w:rtl/>
        </w:rPr>
      </w:pPr>
      <w:r>
        <w:rPr>
          <w:rFonts w:cs="David" w:hint="cs"/>
          <w:rtl/>
        </w:rPr>
        <w:tab/>
        <w:t>חבר הכנסת כץ, לא יהיה עכשיו, די. אני לא יכול, באמת.</w:t>
      </w:r>
    </w:p>
    <w:p w14:paraId="2CCD5A89" w14:textId="77777777" w:rsidR="00BE1F5E" w:rsidRDefault="00BE1F5E" w:rsidP="00BE1F5E">
      <w:pPr>
        <w:keepNext/>
        <w:bidi/>
        <w:jc w:val="both"/>
        <w:rPr>
          <w:rFonts w:cs="David" w:hint="cs"/>
          <w:rtl/>
        </w:rPr>
      </w:pPr>
    </w:p>
    <w:p w14:paraId="5D170239" w14:textId="77777777" w:rsidR="00BE1F5E" w:rsidRPr="00A36C37" w:rsidRDefault="00BE1F5E" w:rsidP="00BE1F5E">
      <w:pPr>
        <w:keepNext/>
        <w:bidi/>
        <w:jc w:val="both"/>
        <w:rPr>
          <w:rFonts w:cs="David" w:hint="cs"/>
          <w:u w:val="single"/>
          <w:rtl/>
        </w:rPr>
      </w:pPr>
      <w:r w:rsidRPr="00A36C37">
        <w:rPr>
          <w:rFonts w:cs="David" w:hint="cs"/>
          <w:u w:val="single"/>
          <w:rtl/>
        </w:rPr>
        <w:t>דב חנין:</w:t>
      </w:r>
    </w:p>
    <w:p w14:paraId="56BD3759" w14:textId="77777777" w:rsidR="00BE1F5E" w:rsidRDefault="00BE1F5E" w:rsidP="00BE1F5E">
      <w:pPr>
        <w:keepNext/>
        <w:bidi/>
        <w:jc w:val="both"/>
        <w:rPr>
          <w:rFonts w:cs="David" w:hint="cs"/>
          <w:rtl/>
        </w:rPr>
      </w:pPr>
    </w:p>
    <w:p w14:paraId="340127BA" w14:textId="77777777" w:rsidR="00BE1F5E" w:rsidRDefault="00BE1F5E" w:rsidP="00BE1F5E">
      <w:pPr>
        <w:keepNext/>
        <w:bidi/>
        <w:jc w:val="both"/>
        <w:rPr>
          <w:rFonts w:cs="David" w:hint="cs"/>
          <w:rtl/>
        </w:rPr>
      </w:pPr>
      <w:r>
        <w:rPr>
          <w:rFonts w:cs="David" w:hint="cs"/>
          <w:rtl/>
        </w:rPr>
        <w:tab/>
        <w:t xml:space="preserve">העוזרים </w:t>
      </w:r>
      <w:proofErr w:type="spellStart"/>
      <w:r>
        <w:rPr>
          <w:rFonts w:cs="David" w:hint="cs"/>
          <w:rtl/>
        </w:rPr>
        <w:t>הפרלמנטריים</w:t>
      </w:r>
      <w:proofErr w:type="spellEnd"/>
      <w:r>
        <w:rPr>
          <w:rFonts w:cs="David" w:hint="cs"/>
          <w:rtl/>
        </w:rPr>
        <w:t xml:space="preserve"> שלי מתבקשים לכבות את הטלפון הסלולארי שלי בשעות הערב אחרי השעה 22:00, כי הם עובדים של הכנסת, הם לא נבחרי ציבור והם לא שליחי ציבור, והם לא יכולים לעשות את מה שאני לקחתי על עצמי לעשות כשליח ציבור. אני חושב שזה דבר - - - </w:t>
      </w:r>
    </w:p>
    <w:p w14:paraId="2B5DCE9B" w14:textId="77777777" w:rsidR="00BE1F5E" w:rsidRDefault="00BE1F5E" w:rsidP="00BE1F5E">
      <w:pPr>
        <w:keepNext/>
        <w:bidi/>
        <w:jc w:val="both"/>
        <w:rPr>
          <w:rFonts w:cs="David" w:hint="cs"/>
          <w:rtl/>
        </w:rPr>
      </w:pPr>
    </w:p>
    <w:p w14:paraId="48CBE773" w14:textId="77777777" w:rsidR="00BE1F5E" w:rsidRPr="006816F8" w:rsidRDefault="00BE1F5E" w:rsidP="00BE1F5E">
      <w:pPr>
        <w:keepNext/>
        <w:bidi/>
        <w:jc w:val="both"/>
        <w:rPr>
          <w:rFonts w:cs="David" w:hint="cs"/>
          <w:u w:val="single"/>
          <w:rtl/>
        </w:rPr>
      </w:pPr>
      <w:r w:rsidRPr="006816F8">
        <w:rPr>
          <w:rFonts w:cs="David" w:hint="cs"/>
          <w:u w:val="single"/>
          <w:rtl/>
        </w:rPr>
        <w:t>יושבת ראש ועדת האתיקה שלי יחימוביץ:</w:t>
      </w:r>
    </w:p>
    <w:p w14:paraId="517B0A22" w14:textId="77777777" w:rsidR="00BE1F5E" w:rsidRDefault="00BE1F5E" w:rsidP="00BE1F5E">
      <w:pPr>
        <w:keepNext/>
        <w:bidi/>
        <w:jc w:val="both"/>
        <w:rPr>
          <w:rFonts w:cs="David" w:hint="cs"/>
          <w:rtl/>
        </w:rPr>
      </w:pPr>
    </w:p>
    <w:p w14:paraId="78408EA5" w14:textId="77777777" w:rsidR="00BE1F5E" w:rsidRDefault="00BE1F5E" w:rsidP="00BE1F5E">
      <w:pPr>
        <w:keepNext/>
        <w:bidi/>
        <w:jc w:val="both"/>
        <w:rPr>
          <w:rFonts w:cs="David" w:hint="cs"/>
          <w:rtl/>
        </w:rPr>
      </w:pPr>
      <w:r>
        <w:rPr>
          <w:rFonts w:cs="David" w:hint="cs"/>
          <w:rtl/>
        </w:rPr>
        <w:tab/>
        <w:t>- - -</w:t>
      </w:r>
    </w:p>
    <w:p w14:paraId="5FAD370B" w14:textId="77777777" w:rsidR="00BE1F5E" w:rsidRDefault="00BE1F5E" w:rsidP="00BE1F5E">
      <w:pPr>
        <w:keepNext/>
        <w:bidi/>
        <w:jc w:val="both"/>
        <w:rPr>
          <w:rFonts w:cs="David" w:hint="cs"/>
          <w:rtl/>
        </w:rPr>
      </w:pPr>
    </w:p>
    <w:p w14:paraId="13257871" w14:textId="77777777" w:rsidR="00BE1F5E" w:rsidRPr="003C23D3" w:rsidRDefault="00BE1F5E" w:rsidP="00BE1F5E">
      <w:pPr>
        <w:keepNext/>
        <w:bidi/>
        <w:jc w:val="both"/>
        <w:rPr>
          <w:rFonts w:cs="David" w:hint="cs"/>
          <w:u w:val="single"/>
          <w:rtl/>
        </w:rPr>
      </w:pPr>
      <w:r w:rsidRPr="003C23D3">
        <w:rPr>
          <w:rFonts w:cs="David" w:hint="cs"/>
          <w:u w:val="single"/>
          <w:rtl/>
        </w:rPr>
        <w:t xml:space="preserve">היו"ר יריב </w:t>
      </w:r>
      <w:proofErr w:type="spellStart"/>
      <w:r w:rsidRPr="003C23D3">
        <w:rPr>
          <w:rFonts w:cs="David" w:hint="cs"/>
          <w:u w:val="single"/>
          <w:rtl/>
        </w:rPr>
        <w:t>לוין</w:t>
      </w:r>
      <w:proofErr w:type="spellEnd"/>
      <w:r w:rsidRPr="003C23D3">
        <w:rPr>
          <w:rFonts w:cs="David" w:hint="cs"/>
          <w:u w:val="single"/>
          <w:rtl/>
        </w:rPr>
        <w:t>:</w:t>
      </w:r>
    </w:p>
    <w:p w14:paraId="1F8A398E" w14:textId="77777777" w:rsidR="00BE1F5E" w:rsidRDefault="00BE1F5E" w:rsidP="00BE1F5E">
      <w:pPr>
        <w:keepNext/>
        <w:bidi/>
        <w:jc w:val="both"/>
        <w:rPr>
          <w:rFonts w:cs="David" w:hint="cs"/>
          <w:rtl/>
        </w:rPr>
      </w:pPr>
    </w:p>
    <w:p w14:paraId="14CEC066" w14:textId="77777777" w:rsidR="00BE1F5E" w:rsidRDefault="00BE1F5E" w:rsidP="00BE1F5E">
      <w:pPr>
        <w:keepNext/>
        <w:bidi/>
        <w:jc w:val="both"/>
        <w:rPr>
          <w:rFonts w:cs="David" w:hint="cs"/>
          <w:rtl/>
        </w:rPr>
      </w:pPr>
      <w:r>
        <w:rPr>
          <w:rFonts w:cs="David" w:hint="cs"/>
          <w:rtl/>
        </w:rPr>
        <w:tab/>
        <w:t xml:space="preserve">חברת הכנסת יחימוביץ, מספיק. באיזו דרך אני אשכנע אותך שמותר לו לדבר? </w:t>
      </w:r>
    </w:p>
    <w:p w14:paraId="5AB7CB4A" w14:textId="77777777" w:rsidR="00BE1F5E" w:rsidRDefault="00BE1F5E" w:rsidP="00BE1F5E">
      <w:pPr>
        <w:keepNext/>
        <w:bidi/>
        <w:jc w:val="both"/>
        <w:rPr>
          <w:rFonts w:cs="David" w:hint="cs"/>
          <w:rtl/>
        </w:rPr>
      </w:pPr>
    </w:p>
    <w:p w14:paraId="57FEC59A" w14:textId="77777777" w:rsidR="00BE1F5E" w:rsidRPr="006816F8" w:rsidRDefault="00BE1F5E" w:rsidP="00BE1F5E">
      <w:pPr>
        <w:keepNext/>
        <w:bidi/>
        <w:jc w:val="both"/>
        <w:rPr>
          <w:rFonts w:cs="David" w:hint="cs"/>
          <w:u w:val="single"/>
          <w:rtl/>
        </w:rPr>
      </w:pPr>
      <w:r w:rsidRPr="006816F8">
        <w:rPr>
          <w:rFonts w:cs="David" w:hint="cs"/>
          <w:u w:val="single"/>
          <w:rtl/>
        </w:rPr>
        <w:t>יושבת ראש ועדת האתיקה שלי יחימוביץ:</w:t>
      </w:r>
    </w:p>
    <w:p w14:paraId="63EF781D" w14:textId="77777777" w:rsidR="00BE1F5E" w:rsidRDefault="00BE1F5E" w:rsidP="00BE1F5E">
      <w:pPr>
        <w:keepNext/>
        <w:bidi/>
        <w:jc w:val="both"/>
        <w:rPr>
          <w:rFonts w:cs="David" w:hint="cs"/>
          <w:rtl/>
        </w:rPr>
      </w:pPr>
    </w:p>
    <w:p w14:paraId="74DFE233" w14:textId="77777777" w:rsidR="00BE1F5E" w:rsidRDefault="00BE1F5E" w:rsidP="00BE1F5E">
      <w:pPr>
        <w:keepNext/>
        <w:bidi/>
        <w:jc w:val="both"/>
        <w:rPr>
          <w:rFonts w:cs="David" w:hint="cs"/>
          <w:rtl/>
        </w:rPr>
      </w:pPr>
      <w:r>
        <w:rPr>
          <w:rFonts w:cs="David" w:hint="cs"/>
          <w:rtl/>
        </w:rPr>
        <w:tab/>
        <w:t>מעכשיו אני - - -</w:t>
      </w:r>
    </w:p>
    <w:p w14:paraId="4BF5AD6C" w14:textId="77777777" w:rsidR="00BE1F5E" w:rsidRDefault="00BE1F5E" w:rsidP="00BE1F5E">
      <w:pPr>
        <w:keepNext/>
        <w:bidi/>
        <w:jc w:val="both"/>
        <w:rPr>
          <w:rFonts w:cs="David" w:hint="cs"/>
          <w:rtl/>
        </w:rPr>
      </w:pPr>
    </w:p>
    <w:p w14:paraId="2B0ADB7B"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5A92CFF4" w14:textId="77777777" w:rsidR="00BE1F5E" w:rsidRDefault="00BE1F5E" w:rsidP="00BE1F5E">
      <w:pPr>
        <w:keepNext/>
        <w:bidi/>
        <w:jc w:val="both"/>
        <w:rPr>
          <w:rFonts w:cs="David" w:hint="cs"/>
          <w:rtl/>
        </w:rPr>
      </w:pPr>
    </w:p>
    <w:p w14:paraId="4D40AE6A" w14:textId="77777777" w:rsidR="00BE1F5E" w:rsidRDefault="00BE1F5E" w:rsidP="00BE1F5E">
      <w:pPr>
        <w:keepNext/>
        <w:bidi/>
        <w:jc w:val="both"/>
        <w:rPr>
          <w:rFonts w:cs="David" w:hint="cs"/>
          <w:rtl/>
        </w:rPr>
      </w:pPr>
      <w:r>
        <w:rPr>
          <w:rFonts w:cs="David" w:hint="cs"/>
          <w:rtl/>
        </w:rPr>
        <w:tab/>
        <w:t>יפה. תודה רבה.</w:t>
      </w:r>
    </w:p>
    <w:p w14:paraId="456FEC21" w14:textId="77777777" w:rsidR="00BE1F5E" w:rsidRDefault="00BE1F5E" w:rsidP="00BE1F5E">
      <w:pPr>
        <w:keepNext/>
        <w:bidi/>
        <w:jc w:val="both"/>
        <w:rPr>
          <w:rFonts w:cs="David" w:hint="cs"/>
          <w:rtl/>
        </w:rPr>
      </w:pPr>
    </w:p>
    <w:p w14:paraId="71C27CBC" w14:textId="77777777" w:rsidR="00BE1F5E" w:rsidRPr="009339A4" w:rsidRDefault="00BE1F5E" w:rsidP="00BE1F5E">
      <w:pPr>
        <w:keepNext/>
        <w:bidi/>
        <w:jc w:val="both"/>
        <w:rPr>
          <w:rFonts w:cs="David" w:hint="cs"/>
          <w:u w:val="single"/>
          <w:rtl/>
        </w:rPr>
      </w:pPr>
      <w:r w:rsidRPr="009339A4">
        <w:rPr>
          <w:rFonts w:cs="David" w:hint="cs"/>
          <w:u w:val="single"/>
          <w:rtl/>
        </w:rPr>
        <w:t>דב חנין:</w:t>
      </w:r>
    </w:p>
    <w:p w14:paraId="4D3834D4" w14:textId="77777777" w:rsidR="00BE1F5E" w:rsidRDefault="00BE1F5E" w:rsidP="00BE1F5E">
      <w:pPr>
        <w:keepNext/>
        <w:bidi/>
        <w:jc w:val="both"/>
        <w:rPr>
          <w:rFonts w:cs="David" w:hint="cs"/>
          <w:rtl/>
        </w:rPr>
      </w:pPr>
    </w:p>
    <w:p w14:paraId="004F7EAA" w14:textId="77777777" w:rsidR="00BE1F5E" w:rsidRDefault="00BE1F5E" w:rsidP="00BE1F5E">
      <w:pPr>
        <w:keepNext/>
        <w:bidi/>
        <w:jc w:val="both"/>
        <w:rPr>
          <w:rFonts w:cs="David" w:hint="cs"/>
          <w:rtl/>
        </w:rPr>
      </w:pPr>
      <w:r>
        <w:rPr>
          <w:rFonts w:cs="David" w:hint="cs"/>
          <w:rtl/>
        </w:rPr>
        <w:tab/>
        <w:t xml:space="preserve">ולכן, אדוני היושב ראש, אני חושב שהבעיה של ניצולם של העוזרים </w:t>
      </w:r>
      <w:proofErr w:type="spellStart"/>
      <w:r>
        <w:rPr>
          <w:rFonts w:cs="David" w:hint="cs"/>
          <w:rtl/>
        </w:rPr>
        <w:t>הפרלמנטריי</w:t>
      </w:r>
      <w:proofErr w:type="spellEnd"/>
      <w:r>
        <w:rPr>
          <w:rFonts w:cs="David" w:hint="cs"/>
          <w:rtl/>
        </w:rPr>
        <w:t xml:space="preserve">, ואני חושב שהיא בעיה קיימת, איננה משתרעת רק על עוזרים שעובדים בחצי משרה. אני מסכים שישנם עוזרים שעובדים פה בחצי משרה, וכשאני מברר מהי החצי משרה שלהם גם אני נדהם, כי זו לא חצי משרה בכלל. ישנם גם עוזרים </w:t>
      </w:r>
      <w:proofErr w:type="spellStart"/>
      <w:r>
        <w:rPr>
          <w:rFonts w:cs="David" w:hint="cs"/>
          <w:rtl/>
        </w:rPr>
        <w:t>פרלמנטריים</w:t>
      </w:r>
      <w:proofErr w:type="spellEnd"/>
      <w:r>
        <w:rPr>
          <w:rFonts w:cs="David" w:hint="cs"/>
          <w:rtl/>
        </w:rPr>
        <w:t xml:space="preserve"> שעובדים בכנסת במשרה מלאה, ושלפי דעתי עובדים בשתי משרות או משרה וחצי. העובדה שזו משרת אמון מצדיקה גמישות מסוימת, אבל היא לא יכולה להצדיק הפיכת משרה אחת לשתי משרות או לשלוש משרות או למין עבודה שאין לה התחלה ואין לה סוף. </w:t>
      </w:r>
    </w:p>
    <w:p w14:paraId="04BAE47A" w14:textId="77777777" w:rsidR="00BE1F5E" w:rsidRDefault="00BE1F5E" w:rsidP="00BE1F5E">
      <w:pPr>
        <w:keepNext/>
        <w:bidi/>
        <w:jc w:val="both"/>
        <w:rPr>
          <w:rFonts w:cs="David" w:hint="cs"/>
          <w:rtl/>
        </w:rPr>
      </w:pPr>
    </w:p>
    <w:p w14:paraId="10DBCFF3" w14:textId="77777777" w:rsidR="00BE1F5E" w:rsidRDefault="00BE1F5E" w:rsidP="00BE1F5E">
      <w:pPr>
        <w:keepNext/>
        <w:bidi/>
        <w:jc w:val="both"/>
        <w:rPr>
          <w:rFonts w:cs="David" w:hint="cs"/>
          <w:rtl/>
        </w:rPr>
      </w:pPr>
      <w:r>
        <w:rPr>
          <w:rFonts w:cs="David" w:hint="cs"/>
          <w:rtl/>
        </w:rPr>
        <w:tab/>
        <w:t xml:space="preserve">ולכן, אני חושב שיש מקום לבחון בצורה רצינית מאד את שאלת ניצולם של העוזרים </w:t>
      </w:r>
      <w:proofErr w:type="spellStart"/>
      <w:r>
        <w:rPr>
          <w:rFonts w:cs="David" w:hint="cs"/>
          <w:rtl/>
        </w:rPr>
        <w:t>הפרלמנטריים</w:t>
      </w:r>
      <w:proofErr w:type="spellEnd"/>
      <w:r>
        <w:rPr>
          <w:rFonts w:cs="David" w:hint="cs"/>
          <w:rtl/>
        </w:rPr>
        <w:t xml:space="preserve"> בכנסת. ניצולם כשהם עובדים חצי משרה, ניצולם כשהם עובדים משרה מלאה, וניצולם כשהם עובדים, בכלל, בכל מתכונת בכנסת. אני חושב שיש מקום, אדוני היושב ראש, לקבוע תנאים לעבודתם של העוזרים. מעבר לקביעה העקרונית שזו משרת אמון, צריך לקבוע איזושהי מסגרת עבודה, שצריכה להיות בה גמישות מסוימת אבל לא יכולה להיות בה גמישות אין סופית. </w:t>
      </w:r>
    </w:p>
    <w:p w14:paraId="5BC564E5" w14:textId="77777777" w:rsidR="00BE1F5E" w:rsidRDefault="00BE1F5E" w:rsidP="00BE1F5E">
      <w:pPr>
        <w:keepNext/>
        <w:bidi/>
        <w:jc w:val="both"/>
        <w:rPr>
          <w:rFonts w:cs="David" w:hint="cs"/>
          <w:rtl/>
        </w:rPr>
      </w:pPr>
    </w:p>
    <w:p w14:paraId="3EBC8104" w14:textId="77777777" w:rsidR="00BE1F5E" w:rsidRDefault="00BE1F5E" w:rsidP="00BE1F5E">
      <w:pPr>
        <w:keepNext/>
        <w:bidi/>
        <w:ind w:firstLine="720"/>
        <w:jc w:val="both"/>
        <w:rPr>
          <w:rFonts w:cs="David" w:hint="cs"/>
          <w:rtl/>
        </w:rPr>
      </w:pPr>
      <w:r>
        <w:rPr>
          <w:rFonts w:cs="David" w:hint="cs"/>
          <w:rtl/>
        </w:rPr>
        <w:t xml:space="preserve">ומכאן לעניין פיצולי המשרות, אדוני היושב ראש. במשק הישראלי קיימת עבודה חלקית. קיימת עבודה במשרה חלקית. אני מסכים לכך שבמקרים רבים עבודה במשרה חלקית היא דרך לנצל עובדים. אני מגנה את התופעה הזאת. אני מגנה את התופעה הזאת כאשר היא מתרחשת בכנסת, וכאשר היא מתרחשת מחוץ לכנסת. אם אנחנו חושבים שיש בעיה עם עבודה במשרה חלקית, בואו נחוקק חוק </w:t>
      </w:r>
      <w:r>
        <w:rPr>
          <w:rFonts w:cs="David"/>
          <w:rtl/>
        </w:rPr>
        <w:t>–</w:t>
      </w:r>
      <w:r>
        <w:rPr>
          <w:rFonts w:cs="David" w:hint="cs"/>
          <w:rtl/>
        </w:rPr>
        <w:t xml:space="preserve"> אנחנו, המחוקקים בישראל </w:t>
      </w:r>
      <w:r>
        <w:rPr>
          <w:rFonts w:cs="David"/>
          <w:rtl/>
        </w:rPr>
        <w:t>–</w:t>
      </w:r>
      <w:r>
        <w:rPr>
          <w:rFonts w:cs="David" w:hint="cs"/>
          <w:rtl/>
        </w:rPr>
        <w:t xml:space="preserve"> ונגיד שאין בישראל כזו מתכונת. לא תהיה עבודה במשרה חלקית בכנסת ולא תהיה עבודה חלקית במקום אחר. </w:t>
      </w:r>
    </w:p>
    <w:p w14:paraId="60AE541D" w14:textId="77777777" w:rsidR="00BE1F5E" w:rsidRDefault="00BE1F5E" w:rsidP="00BE1F5E">
      <w:pPr>
        <w:keepNext/>
        <w:bidi/>
        <w:ind w:firstLine="720"/>
        <w:jc w:val="both"/>
        <w:rPr>
          <w:rFonts w:cs="David" w:hint="cs"/>
          <w:rtl/>
        </w:rPr>
      </w:pPr>
    </w:p>
    <w:p w14:paraId="1ADDB853" w14:textId="77777777" w:rsidR="00BE1F5E" w:rsidRDefault="00BE1F5E" w:rsidP="00BE1F5E">
      <w:pPr>
        <w:keepNext/>
        <w:bidi/>
        <w:ind w:firstLine="720"/>
        <w:jc w:val="both"/>
        <w:rPr>
          <w:rFonts w:cs="David" w:hint="cs"/>
          <w:rtl/>
        </w:rPr>
      </w:pPr>
      <w:r>
        <w:rPr>
          <w:rFonts w:cs="David" w:hint="cs"/>
          <w:rtl/>
        </w:rPr>
        <w:t xml:space="preserve">אין ספק שבמציאות משרה חלקית היא לפעמים גם מתאימה לעובד. אם עובד, למשל, לומד </w:t>
      </w:r>
      <w:r>
        <w:rPr>
          <w:rFonts w:cs="David"/>
          <w:rtl/>
        </w:rPr>
        <w:t>–</w:t>
      </w:r>
      <w:r>
        <w:rPr>
          <w:rFonts w:cs="David" w:hint="cs"/>
          <w:rtl/>
        </w:rPr>
        <w:t xml:space="preserve"> אני לא מתכוון למישהו שרוצה להשלים תואר, או להקדיש יום או יום וחצי ללימודים בשבוע, שאז הוא יכול לעשות את זה במקביל, במשרה מלאה. אבל אם מישהו באמת רוצה ללמוד </w:t>
      </w:r>
      <w:r>
        <w:rPr>
          <w:rFonts w:cs="David"/>
          <w:rtl/>
        </w:rPr>
        <w:t>–</w:t>
      </w:r>
      <w:r>
        <w:rPr>
          <w:rFonts w:cs="David" w:hint="cs"/>
          <w:rtl/>
        </w:rPr>
        <w:t xml:space="preserve"> והרבה אנשים יכולים להגיע אלינו, לכנסת, כאשר הם באמת רוצים ללמוד במשרה מלאה, ורוצים לשלב עם זה עבודה, ויכול להתאים להם לעבוד בחצי משרה. יכול להתאים להם. גם להם זה יכול להתאים. </w:t>
      </w:r>
    </w:p>
    <w:p w14:paraId="46F50F2F" w14:textId="77777777" w:rsidR="00BE1F5E" w:rsidRDefault="00BE1F5E" w:rsidP="00BE1F5E">
      <w:pPr>
        <w:keepNext/>
        <w:bidi/>
        <w:ind w:firstLine="720"/>
        <w:jc w:val="both"/>
        <w:rPr>
          <w:rFonts w:cs="David" w:hint="cs"/>
          <w:rtl/>
        </w:rPr>
      </w:pPr>
    </w:p>
    <w:p w14:paraId="42545F68" w14:textId="77777777" w:rsidR="00BE1F5E" w:rsidRDefault="00BE1F5E" w:rsidP="00BE1F5E">
      <w:pPr>
        <w:keepNext/>
        <w:bidi/>
        <w:ind w:firstLine="720"/>
        <w:jc w:val="both"/>
        <w:rPr>
          <w:rFonts w:cs="David" w:hint="cs"/>
          <w:rtl/>
        </w:rPr>
      </w:pPr>
      <w:r>
        <w:rPr>
          <w:rFonts w:cs="David" w:hint="cs"/>
          <w:rtl/>
        </w:rPr>
        <w:t xml:space="preserve">אני יכול לתת דוגמה אחרת, של עוזר </w:t>
      </w:r>
      <w:proofErr w:type="spellStart"/>
      <w:r>
        <w:rPr>
          <w:rFonts w:cs="David" w:hint="cs"/>
          <w:rtl/>
        </w:rPr>
        <w:t>פרלמנטרי</w:t>
      </w:r>
      <w:proofErr w:type="spellEnd"/>
      <w:r>
        <w:rPr>
          <w:rFonts w:cs="David" w:hint="cs"/>
          <w:rtl/>
        </w:rPr>
        <w:t xml:space="preserve"> שלי, שעובד שנים בחצי משרה במקום שהוא אוהב אותו, חשוב לו, הוא מעוניין להמשיך לעבוד שם, וכשרציתי שהוא יצטרף אלי לצוות, הוא אמר: אבל תדע לך שאני עובד חצי משרה במקום אחר, ואני רוצה להמשיך לעבוד שם. אני רוצה שהעוזר </w:t>
      </w:r>
      <w:proofErr w:type="spellStart"/>
      <w:r>
        <w:rPr>
          <w:rFonts w:cs="David" w:hint="cs"/>
          <w:rtl/>
        </w:rPr>
        <w:t>הפרלמנטרי</w:t>
      </w:r>
      <w:proofErr w:type="spellEnd"/>
      <w:r>
        <w:rPr>
          <w:rFonts w:cs="David" w:hint="cs"/>
          <w:rtl/>
        </w:rPr>
        <w:t xml:space="preserve"> הזה יעבוד אתי, אבל אני אצטרך ללכת לקראתו. אני אומר את  הדברים כי הבחינה הקונקרטית של המצבים תראה, שבצד מצבים שראוי לגנות אותם וצריך לגנות אותם, של ניצול עובדים, יש גם מקרים אחרים. </w:t>
      </w:r>
    </w:p>
    <w:p w14:paraId="39DCF0BF" w14:textId="77777777" w:rsidR="00BE1F5E" w:rsidRDefault="00BE1F5E" w:rsidP="00BE1F5E">
      <w:pPr>
        <w:keepNext/>
        <w:bidi/>
        <w:ind w:firstLine="720"/>
        <w:jc w:val="both"/>
        <w:rPr>
          <w:rFonts w:cs="David" w:hint="cs"/>
          <w:rtl/>
        </w:rPr>
      </w:pPr>
    </w:p>
    <w:p w14:paraId="6C0CB2AA" w14:textId="77777777" w:rsidR="00BE1F5E" w:rsidRDefault="00BE1F5E" w:rsidP="00BE1F5E">
      <w:pPr>
        <w:keepNext/>
        <w:bidi/>
        <w:ind w:firstLine="720"/>
        <w:jc w:val="both"/>
        <w:rPr>
          <w:rFonts w:cs="David" w:hint="cs"/>
          <w:rtl/>
        </w:rPr>
      </w:pPr>
      <w:r>
        <w:rPr>
          <w:rFonts w:cs="David" w:hint="cs"/>
          <w:rtl/>
        </w:rPr>
        <w:t xml:space="preserve">ונקודה אחרונה: אני רוצה לחלוק אתכם קושי שאני, למשל, נתקל בו, אבל יכול להיות שגם חברי כנסת אחרים נתקלים בו. אנחנו לפעמים, במסגרת העבודה </w:t>
      </w:r>
      <w:proofErr w:type="spellStart"/>
      <w:r>
        <w:rPr>
          <w:rFonts w:cs="David" w:hint="cs"/>
          <w:rtl/>
        </w:rPr>
        <w:t>הפרלמנטרית</w:t>
      </w:r>
      <w:proofErr w:type="spellEnd"/>
      <w:r>
        <w:rPr>
          <w:rFonts w:cs="David" w:hint="cs"/>
          <w:rtl/>
        </w:rPr>
        <w:t xml:space="preserve"> שלנו, חייבים להיעזר באנשים שונים לתחומים שונים. למשל, אני אתן דוגמה בכדי לא להרחיק את עדותי. אני צריך עוזר או מישהו שיש לו קשר עם ארגונים סביבתיים ועם המאבק הסביבתי, אני צריך מישהו שיש לו קשר עם מאבקי עובדים, ואני צריך מישהו שיש לו קשר, למשל, עם האוכלוסייה הערבית ויודע ערבית. זה לא תמיד אותם אנשים. הלוואי שהיה מישהו שהוא גם איש התנועה הסביבתית, גם פעיל בתחום העובדים וגם מחובר לאוכלוסייה הערבית.</w:t>
      </w:r>
    </w:p>
    <w:p w14:paraId="3E2F1773" w14:textId="77777777" w:rsidR="00BE1F5E" w:rsidRDefault="00BE1F5E" w:rsidP="00BE1F5E">
      <w:pPr>
        <w:keepNext/>
        <w:bidi/>
        <w:jc w:val="both"/>
        <w:rPr>
          <w:rFonts w:cs="David" w:hint="cs"/>
          <w:rtl/>
        </w:rPr>
      </w:pPr>
    </w:p>
    <w:p w14:paraId="2FA35BA3" w14:textId="77777777" w:rsidR="00BE1F5E" w:rsidRDefault="00BE1F5E" w:rsidP="00BE1F5E">
      <w:pPr>
        <w:keepNext/>
        <w:bidi/>
        <w:jc w:val="both"/>
        <w:rPr>
          <w:rFonts w:cs="David" w:hint="cs"/>
          <w:u w:val="single"/>
          <w:rtl/>
        </w:rPr>
      </w:pPr>
      <w:r>
        <w:rPr>
          <w:rFonts w:cs="David" w:hint="cs"/>
          <w:u w:val="single"/>
          <w:rtl/>
        </w:rPr>
        <w:t>נסים זאב</w:t>
      </w:r>
      <w:r w:rsidRPr="00E36EB4">
        <w:rPr>
          <w:rFonts w:cs="David" w:hint="cs"/>
          <w:u w:val="single"/>
          <w:rtl/>
        </w:rPr>
        <w:t>:</w:t>
      </w:r>
    </w:p>
    <w:p w14:paraId="28FF5349" w14:textId="77777777" w:rsidR="00BE1F5E" w:rsidRDefault="00BE1F5E" w:rsidP="00BE1F5E">
      <w:pPr>
        <w:keepNext/>
        <w:bidi/>
        <w:jc w:val="both"/>
        <w:rPr>
          <w:rFonts w:cs="David" w:hint="cs"/>
          <w:u w:val="single"/>
          <w:rtl/>
        </w:rPr>
      </w:pPr>
    </w:p>
    <w:p w14:paraId="662ACD8A" w14:textId="77777777" w:rsidR="00BE1F5E" w:rsidRDefault="00BE1F5E" w:rsidP="00BE1F5E">
      <w:pPr>
        <w:keepNext/>
        <w:bidi/>
        <w:jc w:val="both"/>
        <w:rPr>
          <w:rFonts w:cs="David" w:hint="cs"/>
          <w:rtl/>
        </w:rPr>
      </w:pPr>
      <w:r>
        <w:rPr>
          <w:rFonts w:cs="David" w:hint="cs"/>
          <w:rtl/>
        </w:rPr>
        <w:tab/>
        <w:t>אפשר לצמצם את זה בדקה אחת? - -</w:t>
      </w:r>
    </w:p>
    <w:p w14:paraId="131C25EA" w14:textId="77777777" w:rsidR="00BE1F5E" w:rsidRDefault="00BE1F5E" w:rsidP="00BE1F5E">
      <w:pPr>
        <w:keepNext/>
        <w:bidi/>
        <w:jc w:val="both"/>
        <w:rPr>
          <w:rFonts w:cs="David" w:hint="cs"/>
          <w:rtl/>
        </w:rPr>
      </w:pPr>
    </w:p>
    <w:p w14:paraId="39E7425F" w14:textId="77777777" w:rsidR="00BE1F5E" w:rsidRPr="00A36C37" w:rsidRDefault="00BE1F5E" w:rsidP="00BE1F5E">
      <w:pPr>
        <w:keepNext/>
        <w:bidi/>
        <w:jc w:val="both"/>
        <w:rPr>
          <w:rFonts w:cs="David" w:hint="cs"/>
          <w:u w:val="single"/>
          <w:rtl/>
        </w:rPr>
      </w:pPr>
      <w:r w:rsidRPr="00A36C37">
        <w:rPr>
          <w:rFonts w:cs="David" w:hint="cs"/>
          <w:u w:val="single"/>
          <w:rtl/>
        </w:rPr>
        <w:t>דב חנין:</w:t>
      </w:r>
    </w:p>
    <w:p w14:paraId="77EA1179" w14:textId="77777777" w:rsidR="00BE1F5E" w:rsidRDefault="00BE1F5E" w:rsidP="00BE1F5E">
      <w:pPr>
        <w:keepNext/>
        <w:bidi/>
        <w:jc w:val="both"/>
        <w:rPr>
          <w:rFonts w:cs="David" w:hint="cs"/>
          <w:rtl/>
        </w:rPr>
      </w:pPr>
    </w:p>
    <w:p w14:paraId="69AD3C6D" w14:textId="77777777" w:rsidR="00BE1F5E" w:rsidRDefault="00BE1F5E" w:rsidP="00BE1F5E">
      <w:pPr>
        <w:keepNext/>
        <w:bidi/>
        <w:jc w:val="both"/>
        <w:rPr>
          <w:rFonts w:cs="David" w:hint="cs"/>
          <w:rtl/>
        </w:rPr>
      </w:pPr>
      <w:r>
        <w:rPr>
          <w:rFonts w:cs="David" w:hint="cs"/>
          <w:rtl/>
        </w:rPr>
        <w:tab/>
        <w:t>אני מסיים.</w:t>
      </w:r>
    </w:p>
    <w:p w14:paraId="35F409F9" w14:textId="77777777" w:rsidR="00BE1F5E" w:rsidRDefault="00BE1F5E" w:rsidP="00BE1F5E">
      <w:pPr>
        <w:keepNext/>
        <w:bidi/>
        <w:jc w:val="both"/>
        <w:rPr>
          <w:rFonts w:cs="David" w:hint="cs"/>
          <w:rtl/>
        </w:rPr>
      </w:pPr>
    </w:p>
    <w:p w14:paraId="6E2F7045" w14:textId="77777777" w:rsidR="00BE1F5E" w:rsidRPr="00280BD6" w:rsidRDefault="00BE1F5E" w:rsidP="00BE1F5E">
      <w:pPr>
        <w:keepNext/>
        <w:bidi/>
        <w:jc w:val="both"/>
        <w:rPr>
          <w:rFonts w:cs="David" w:hint="cs"/>
          <w:u w:val="single"/>
          <w:rtl/>
        </w:rPr>
      </w:pPr>
      <w:r w:rsidRPr="00280BD6">
        <w:rPr>
          <w:rFonts w:cs="David" w:hint="cs"/>
          <w:u w:val="single"/>
          <w:rtl/>
        </w:rPr>
        <w:t>נסים זאב:</w:t>
      </w:r>
    </w:p>
    <w:p w14:paraId="2CF2E69A" w14:textId="77777777" w:rsidR="00BE1F5E" w:rsidRDefault="00BE1F5E" w:rsidP="00BE1F5E">
      <w:pPr>
        <w:keepNext/>
        <w:bidi/>
        <w:jc w:val="both"/>
        <w:rPr>
          <w:rFonts w:cs="David" w:hint="cs"/>
          <w:rtl/>
        </w:rPr>
      </w:pPr>
    </w:p>
    <w:p w14:paraId="7D856C32" w14:textId="77777777" w:rsidR="00BE1F5E" w:rsidRDefault="00BE1F5E" w:rsidP="00BE1F5E">
      <w:pPr>
        <w:keepNext/>
        <w:bidi/>
        <w:jc w:val="both"/>
        <w:rPr>
          <w:rFonts w:cs="David" w:hint="cs"/>
          <w:rtl/>
        </w:rPr>
      </w:pPr>
      <w:r>
        <w:rPr>
          <w:rFonts w:cs="David" w:hint="cs"/>
          <w:rtl/>
        </w:rPr>
        <w:tab/>
        <w:t>כל אחד עם ההיסטוריה שלו, עם העובדים שלו, באמת. תרחמו עלינו.</w:t>
      </w:r>
    </w:p>
    <w:p w14:paraId="0294BA98" w14:textId="77777777" w:rsidR="00BE1F5E" w:rsidRDefault="00BE1F5E" w:rsidP="00BE1F5E">
      <w:pPr>
        <w:keepNext/>
        <w:bidi/>
        <w:jc w:val="both"/>
        <w:rPr>
          <w:rFonts w:cs="David" w:hint="cs"/>
          <w:rtl/>
        </w:rPr>
      </w:pPr>
    </w:p>
    <w:p w14:paraId="1EC71996" w14:textId="77777777" w:rsidR="00BE1F5E" w:rsidRPr="00A36C37" w:rsidRDefault="00BE1F5E" w:rsidP="00BE1F5E">
      <w:pPr>
        <w:keepNext/>
        <w:bidi/>
        <w:jc w:val="both"/>
        <w:rPr>
          <w:rFonts w:cs="David" w:hint="cs"/>
          <w:u w:val="single"/>
          <w:rtl/>
        </w:rPr>
      </w:pPr>
      <w:r w:rsidRPr="00A36C37">
        <w:rPr>
          <w:rFonts w:cs="David" w:hint="cs"/>
          <w:u w:val="single"/>
          <w:rtl/>
        </w:rPr>
        <w:t>דב חנין:</w:t>
      </w:r>
    </w:p>
    <w:p w14:paraId="572D4418" w14:textId="77777777" w:rsidR="00BE1F5E" w:rsidRDefault="00BE1F5E" w:rsidP="00BE1F5E">
      <w:pPr>
        <w:keepNext/>
        <w:bidi/>
        <w:jc w:val="both"/>
        <w:rPr>
          <w:rFonts w:cs="David" w:hint="cs"/>
          <w:rtl/>
        </w:rPr>
      </w:pPr>
    </w:p>
    <w:p w14:paraId="7E9A2AD3" w14:textId="77777777" w:rsidR="00BE1F5E" w:rsidRDefault="00BE1F5E" w:rsidP="00BE1F5E">
      <w:pPr>
        <w:keepNext/>
        <w:bidi/>
        <w:jc w:val="both"/>
        <w:rPr>
          <w:rFonts w:cs="David" w:hint="cs"/>
          <w:rtl/>
        </w:rPr>
      </w:pPr>
      <w:r>
        <w:rPr>
          <w:rFonts w:cs="David" w:hint="cs"/>
          <w:rtl/>
        </w:rPr>
        <w:tab/>
        <w:t>אז אני אומר - - -</w:t>
      </w:r>
    </w:p>
    <w:p w14:paraId="7B69E63F" w14:textId="77777777" w:rsidR="00BE1F5E" w:rsidRDefault="00BE1F5E" w:rsidP="00BE1F5E">
      <w:pPr>
        <w:keepNext/>
        <w:bidi/>
        <w:jc w:val="both"/>
        <w:rPr>
          <w:rFonts w:cs="David" w:hint="cs"/>
          <w:rtl/>
        </w:rPr>
      </w:pPr>
    </w:p>
    <w:p w14:paraId="28B2F9FF" w14:textId="77777777" w:rsidR="00BE1F5E" w:rsidRPr="00280BD6" w:rsidRDefault="00BE1F5E" w:rsidP="00BE1F5E">
      <w:pPr>
        <w:keepNext/>
        <w:bidi/>
        <w:jc w:val="both"/>
        <w:rPr>
          <w:rFonts w:cs="David" w:hint="cs"/>
          <w:u w:val="single"/>
          <w:rtl/>
        </w:rPr>
      </w:pPr>
      <w:r w:rsidRPr="00280BD6">
        <w:rPr>
          <w:rFonts w:cs="David" w:hint="cs"/>
          <w:u w:val="single"/>
          <w:rtl/>
        </w:rPr>
        <w:t>נסים זאב:</w:t>
      </w:r>
    </w:p>
    <w:p w14:paraId="752D6FE5" w14:textId="77777777" w:rsidR="00BE1F5E" w:rsidRDefault="00BE1F5E" w:rsidP="00BE1F5E">
      <w:pPr>
        <w:keepNext/>
        <w:bidi/>
        <w:jc w:val="both"/>
        <w:rPr>
          <w:rFonts w:cs="David" w:hint="cs"/>
          <w:rtl/>
        </w:rPr>
      </w:pPr>
    </w:p>
    <w:p w14:paraId="6B2A903C" w14:textId="77777777" w:rsidR="00BE1F5E" w:rsidRDefault="00BE1F5E" w:rsidP="00BE1F5E">
      <w:pPr>
        <w:keepNext/>
        <w:bidi/>
        <w:jc w:val="both"/>
        <w:rPr>
          <w:rFonts w:cs="David" w:hint="cs"/>
          <w:rtl/>
        </w:rPr>
      </w:pPr>
      <w:r>
        <w:rPr>
          <w:rFonts w:cs="David" w:hint="cs"/>
          <w:rtl/>
        </w:rPr>
        <w:tab/>
        <w:t>אדוני היושב ראש, כל אחד שידבר דקה.</w:t>
      </w:r>
    </w:p>
    <w:p w14:paraId="5AEC4B4D" w14:textId="77777777" w:rsidR="00BE1F5E" w:rsidRDefault="00BE1F5E" w:rsidP="00BE1F5E">
      <w:pPr>
        <w:keepNext/>
        <w:bidi/>
        <w:jc w:val="both"/>
        <w:rPr>
          <w:rFonts w:cs="David" w:hint="cs"/>
          <w:rtl/>
        </w:rPr>
      </w:pPr>
    </w:p>
    <w:p w14:paraId="3611AC67"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5F0FC6AE" w14:textId="77777777" w:rsidR="00BE1F5E" w:rsidRDefault="00BE1F5E" w:rsidP="00BE1F5E">
      <w:pPr>
        <w:keepNext/>
        <w:bidi/>
        <w:jc w:val="both"/>
        <w:rPr>
          <w:rFonts w:cs="David" w:hint="cs"/>
          <w:rtl/>
        </w:rPr>
      </w:pPr>
    </w:p>
    <w:p w14:paraId="7B45E430" w14:textId="77777777" w:rsidR="00BE1F5E" w:rsidRDefault="00BE1F5E" w:rsidP="00BE1F5E">
      <w:pPr>
        <w:keepNext/>
        <w:bidi/>
        <w:jc w:val="both"/>
        <w:rPr>
          <w:rFonts w:cs="David" w:hint="cs"/>
          <w:rtl/>
        </w:rPr>
      </w:pPr>
      <w:r>
        <w:rPr>
          <w:rFonts w:cs="David" w:hint="cs"/>
          <w:rtl/>
        </w:rPr>
        <w:tab/>
        <w:t>חבר הכנסת זאב, חבר הכנסת זאב - - -</w:t>
      </w:r>
    </w:p>
    <w:p w14:paraId="4350039E" w14:textId="77777777" w:rsidR="00BE1F5E" w:rsidRDefault="00BE1F5E" w:rsidP="00BE1F5E">
      <w:pPr>
        <w:keepNext/>
        <w:bidi/>
        <w:jc w:val="both"/>
        <w:rPr>
          <w:rFonts w:cs="David" w:hint="cs"/>
          <w:rtl/>
        </w:rPr>
      </w:pPr>
    </w:p>
    <w:p w14:paraId="6FA799BD" w14:textId="77777777" w:rsidR="00BE1F5E" w:rsidRPr="00360DF2" w:rsidRDefault="00BE1F5E" w:rsidP="00BE1F5E">
      <w:pPr>
        <w:keepNext/>
        <w:bidi/>
        <w:jc w:val="both"/>
        <w:rPr>
          <w:rFonts w:cs="David" w:hint="cs"/>
          <w:u w:val="single"/>
          <w:rtl/>
        </w:rPr>
      </w:pPr>
      <w:r w:rsidRPr="00360DF2">
        <w:rPr>
          <w:rFonts w:cs="David" w:hint="cs"/>
          <w:u w:val="single"/>
          <w:rtl/>
        </w:rPr>
        <w:t>קריאה:</w:t>
      </w:r>
      <w:r w:rsidRPr="00360DF2">
        <w:rPr>
          <w:rFonts w:cs="David" w:hint="cs"/>
          <w:u w:val="single"/>
          <w:rtl/>
        </w:rPr>
        <w:tab/>
      </w:r>
    </w:p>
    <w:p w14:paraId="0BC1E398" w14:textId="77777777" w:rsidR="00BE1F5E" w:rsidRDefault="00BE1F5E" w:rsidP="00BE1F5E">
      <w:pPr>
        <w:keepNext/>
        <w:bidi/>
        <w:jc w:val="both"/>
        <w:rPr>
          <w:rFonts w:cs="David" w:hint="cs"/>
          <w:rtl/>
        </w:rPr>
      </w:pPr>
    </w:p>
    <w:p w14:paraId="2845027B" w14:textId="77777777" w:rsidR="00BE1F5E" w:rsidRDefault="00BE1F5E" w:rsidP="00BE1F5E">
      <w:pPr>
        <w:keepNext/>
        <w:bidi/>
        <w:jc w:val="both"/>
        <w:rPr>
          <w:rFonts w:cs="David" w:hint="cs"/>
          <w:rtl/>
        </w:rPr>
      </w:pPr>
      <w:r>
        <w:rPr>
          <w:rFonts w:cs="David" w:hint="cs"/>
          <w:rtl/>
        </w:rPr>
        <w:tab/>
        <w:t>באמת תרחמו עלינו.</w:t>
      </w:r>
    </w:p>
    <w:p w14:paraId="7A7CEE5D" w14:textId="77777777" w:rsidR="00BE1F5E" w:rsidRDefault="00BE1F5E" w:rsidP="00BE1F5E">
      <w:pPr>
        <w:keepNext/>
        <w:bidi/>
        <w:jc w:val="both"/>
        <w:rPr>
          <w:rFonts w:cs="David" w:hint="cs"/>
          <w:rtl/>
        </w:rPr>
      </w:pPr>
    </w:p>
    <w:p w14:paraId="25D16324"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6CD53192" w14:textId="77777777" w:rsidR="00BE1F5E" w:rsidRDefault="00BE1F5E" w:rsidP="00BE1F5E">
      <w:pPr>
        <w:keepNext/>
        <w:bidi/>
        <w:jc w:val="both"/>
        <w:rPr>
          <w:rFonts w:cs="David" w:hint="cs"/>
          <w:rtl/>
        </w:rPr>
      </w:pPr>
    </w:p>
    <w:p w14:paraId="49DB918B" w14:textId="77777777" w:rsidR="00BE1F5E" w:rsidRDefault="00BE1F5E" w:rsidP="00BE1F5E">
      <w:pPr>
        <w:keepNext/>
        <w:bidi/>
        <w:jc w:val="both"/>
        <w:rPr>
          <w:rFonts w:cs="David" w:hint="cs"/>
          <w:rtl/>
        </w:rPr>
      </w:pPr>
      <w:r>
        <w:rPr>
          <w:rFonts w:cs="David" w:hint="cs"/>
          <w:rtl/>
        </w:rPr>
        <w:tab/>
        <w:t>אם לא תפריע לו, הוא יוכל לסיים.</w:t>
      </w:r>
    </w:p>
    <w:p w14:paraId="076B63BB" w14:textId="77777777" w:rsidR="00BE1F5E" w:rsidRDefault="00BE1F5E" w:rsidP="00BE1F5E">
      <w:pPr>
        <w:keepNext/>
        <w:bidi/>
        <w:jc w:val="both"/>
        <w:rPr>
          <w:rFonts w:cs="David" w:hint="cs"/>
          <w:rtl/>
        </w:rPr>
      </w:pPr>
    </w:p>
    <w:p w14:paraId="3DDDB56E" w14:textId="77777777" w:rsidR="00BE1F5E" w:rsidRPr="00280BD6" w:rsidRDefault="00BE1F5E" w:rsidP="00BE1F5E">
      <w:pPr>
        <w:keepNext/>
        <w:bidi/>
        <w:jc w:val="both"/>
        <w:rPr>
          <w:rFonts w:cs="David" w:hint="cs"/>
          <w:u w:val="single"/>
          <w:rtl/>
        </w:rPr>
      </w:pPr>
      <w:r w:rsidRPr="00280BD6">
        <w:rPr>
          <w:rFonts w:cs="David" w:hint="cs"/>
          <w:u w:val="single"/>
          <w:rtl/>
        </w:rPr>
        <w:t>נסים זאב:</w:t>
      </w:r>
    </w:p>
    <w:p w14:paraId="7D861526" w14:textId="77777777" w:rsidR="00BE1F5E" w:rsidRDefault="00BE1F5E" w:rsidP="00BE1F5E">
      <w:pPr>
        <w:keepNext/>
        <w:bidi/>
        <w:jc w:val="both"/>
        <w:rPr>
          <w:rFonts w:cs="David" w:hint="cs"/>
          <w:rtl/>
        </w:rPr>
      </w:pPr>
    </w:p>
    <w:p w14:paraId="1BE64AFE" w14:textId="77777777" w:rsidR="00BE1F5E" w:rsidRDefault="00BE1F5E" w:rsidP="00BE1F5E">
      <w:pPr>
        <w:keepNext/>
        <w:bidi/>
        <w:jc w:val="both"/>
        <w:rPr>
          <w:rFonts w:cs="David" w:hint="cs"/>
          <w:rtl/>
        </w:rPr>
      </w:pPr>
      <w:r>
        <w:rPr>
          <w:rFonts w:cs="David" w:hint="cs"/>
          <w:rtl/>
        </w:rPr>
        <w:tab/>
        <w:t>הוא לא מסיים.</w:t>
      </w:r>
    </w:p>
    <w:p w14:paraId="6CD7B33C" w14:textId="77777777" w:rsidR="00BE1F5E" w:rsidRDefault="00BE1F5E" w:rsidP="00BE1F5E">
      <w:pPr>
        <w:keepNext/>
        <w:bidi/>
        <w:jc w:val="both"/>
        <w:rPr>
          <w:rFonts w:cs="David" w:hint="cs"/>
          <w:rtl/>
        </w:rPr>
      </w:pPr>
    </w:p>
    <w:p w14:paraId="2A03F125" w14:textId="77777777" w:rsidR="00BE1F5E" w:rsidRPr="00A36C37" w:rsidRDefault="00BE1F5E" w:rsidP="00BE1F5E">
      <w:pPr>
        <w:keepNext/>
        <w:bidi/>
        <w:jc w:val="both"/>
        <w:rPr>
          <w:rFonts w:cs="David" w:hint="cs"/>
          <w:u w:val="single"/>
          <w:rtl/>
        </w:rPr>
      </w:pPr>
      <w:r w:rsidRPr="00A36C37">
        <w:rPr>
          <w:rFonts w:cs="David" w:hint="cs"/>
          <w:u w:val="single"/>
          <w:rtl/>
        </w:rPr>
        <w:t>דב חנין:</w:t>
      </w:r>
    </w:p>
    <w:p w14:paraId="7446E517" w14:textId="77777777" w:rsidR="00BE1F5E" w:rsidRDefault="00BE1F5E" w:rsidP="00BE1F5E">
      <w:pPr>
        <w:keepNext/>
        <w:bidi/>
        <w:jc w:val="both"/>
        <w:rPr>
          <w:rFonts w:cs="David" w:hint="cs"/>
          <w:rtl/>
        </w:rPr>
      </w:pPr>
    </w:p>
    <w:p w14:paraId="5ECF9C97" w14:textId="77777777" w:rsidR="00BE1F5E" w:rsidRDefault="00BE1F5E" w:rsidP="00BE1F5E">
      <w:pPr>
        <w:keepNext/>
        <w:bidi/>
        <w:jc w:val="both"/>
        <w:rPr>
          <w:rFonts w:cs="David" w:hint="cs"/>
          <w:rtl/>
        </w:rPr>
      </w:pPr>
      <w:r>
        <w:rPr>
          <w:rFonts w:cs="David" w:hint="cs"/>
          <w:rtl/>
        </w:rPr>
        <w:tab/>
        <w:t>אני מסיים, לגמרי מסיים.</w:t>
      </w:r>
    </w:p>
    <w:p w14:paraId="5DB722CC" w14:textId="77777777" w:rsidR="00BE1F5E" w:rsidRDefault="00BE1F5E" w:rsidP="00BE1F5E">
      <w:pPr>
        <w:keepNext/>
        <w:bidi/>
        <w:jc w:val="both"/>
        <w:rPr>
          <w:rFonts w:cs="David" w:hint="cs"/>
          <w:rtl/>
        </w:rPr>
      </w:pPr>
    </w:p>
    <w:p w14:paraId="55BED30F" w14:textId="77777777" w:rsidR="00BE1F5E" w:rsidRPr="00A36C37" w:rsidRDefault="00BE1F5E" w:rsidP="00BE1F5E">
      <w:pPr>
        <w:keepNext/>
        <w:bidi/>
        <w:jc w:val="both"/>
        <w:rPr>
          <w:rFonts w:cs="David" w:hint="cs"/>
          <w:u w:val="single"/>
          <w:rtl/>
        </w:rPr>
      </w:pPr>
      <w:r w:rsidRPr="00A36C37">
        <w:rPr>
          <w:rFonts w:cs="David" w:hint="cs"/>
          <w:u w:val="single"/>
          <w:rtl/>
        </w:rPr>
        <w:t>רונית תירוש:</w:t>
      </w:r>
    </w:p>
    <w:p w14:paraId="14B3D652" w14:textId="77777777" w:rsidR="00BE1F5E" w:rsidRDefault="00BE1F5E" w:rsidP="00BE1F5E">
      <w:pPr>
        <w:keepNext/>
        <w:bidi/>
        <w:jc w:val="both"/>
        <w:rPr>
          <w:rFonts w:cs="David" w:hint="cs"/>
          <w:rtl/>
        </w:rPr>
      </w:pPr>
    </w:p>
    <w:p w14:paraId="5231C288" w14:textId="77777777" w:rsidR="00BE1F5E" w:rsidRDefault="00BE1F5E" w:rsidP="00BE1F5E">
      <w:pPr>
        <w:keepNext/>
        <w:bidi/>
        <w:jc w:val="both"/>
        <w:rPr>
          <w:rFonts w:cs="David" w:hint="cs"/>
          <w:rtl/>
        </w:rPr>
      </w:pPr>
      <w:r>
        <w:rPr>
          <w:rFonts w:cs="David" w:hint="cs"/>
          <w:rtl/>
        </w:rPr>
        <w:tab/>
        <w:t>זאב, לשמוע את זה ממך זה קצת מוזר.</w:t>
      </w:r>
    </w:p>
    <w:p w14:paraId="5A00C4D4" w14:textId="77777777" w:rsidR="00BE1F5E" w:rsidRDefault="00BE1F5E" w:rsidP="00BE1F5E">
      <w:pPr>
        <w:keepNext/>
        <w:bidi/>
        <w:jc w:val="both"/>
        <w:rPr>
          <w:rFonts w:cs="David" w:hint="cs"/>
          <w:rtl/>
        </w:rPr>
      </w:pPr>
    </w:p>
    <w:p w14:paraId="6A8BE8A8"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14696799" w14:textId="77777777" w:rsidR="00BE1F5E" w:rsidRDefault="00BE1F5E" w:rsidP="00BE1F5E">
      <w:pPr>
        <w:keepNext/>
        <w:bidi/>
        <w:jc w:val="both"/>
        <w:rPr>
          <w:rFonts w:cs="David" w:hint="cs"/>
          <w:rtl/>
        </w:rPr>
      </w:pPr>
    </w:p>
    <w:p w14:paraId="2AB82802" w14:textId="77777777" w:rsidR="00BE1F5E" w:rsidRDefault="00BE1F5E" w:rsidP="00BE1F5E">
      <w:pPr>
        <w:keepNext/>
        <w:bidi/>
        <w:jc w:val="both"/>
        <w:rPr>
          <w:rFonts w:cs="David" w:hint="cs"/>
          <w:rtl/>
        </w:rPr>
      </w:pPr>
      <w:r>
        <w:rPr>
          <w:rFonts w:cs="David" w:hint="cs"/>
          <w:rtl/>
        </w:rPr>
        <w:tab/>
        <w:t>חברת הכנסת תירוש, אני מסתדר. מסתדר.</w:t>
      </w:r>
    </w:p>
    <w:p w14:paraId="75E39CE1" w14:textId="77777777" w:rsidR="00BE1F5E" w:rsidRDefault="00BE1F5E" w:rsidP="00BE1F5E">
      <w:pPr>
        <w:keepNext/>
        <w:bidi/>
        <w:jc w:val="both"/>
        <w:rPr>
          <w:rFonts w:cs="David" w:hint="cs"/>
          <w:rtl/>
        </w:rPr>
      </w:pPr>
    </w:p>
    <w:p w14:paraId="380660DF" w14:textId="77777777" w:rsidR="00BE1F5E" w:rsidRPr="009339A4" w:rsidRDefault="00BE1F5E" w:rsidP="00BE1F5E">
      <w:pPr>
        <w:keepNext/>
        <w:bidi/>
        <w:jc w:val="both"/>
        <w:rPr>
          <w:rFonts w:cs="David" w:hint="cs"/>
          <w:u w:val="single"/>
          <w:rtl/>
        </w:rPr>
      </w:pPr>
      <w:r w:rsidRPr="009339A4">
        <w:rPr>
          <w:rFonts w:cs="David" w:hint="cs"/>
          <w:u w:val="single"/>
          <w:rtl/>
        </w:rPr>
        <w:t>דב חנין:</w:t>
      </w:r>
    </w:p>
    <w:p w14:paraId="67BF0BAC" w14:textId="77777777" w:rsidR="00BE1F5E" w:rsidRDefault="00BE1F5E" w:rsidP="00BE1F5E">
      <w:pPr>
        <w:keepNext/>
        <w:bidi/>
        <w:jc w:val="both"/>
        <w:rPr>
          <w:rFonts w:cs="David" w:hint="cs"/>
          <w:rtl/>
        </w:rPr>
      </w:pPr>
    </w:p>
    <w:p w14:paraId="272FBC53" w14:textId="77777777" w:rsidR="00BE1F5E" w:rsidRDefault="00BE1F5E" w:rsidP="00BE1F5E">
      <w:pPr>
        <w:keepNext/>
        <w:bidi/>
        <w:jc w:val="both"/>
        <w:rPr>
          <w:rFonts w:cs="David" w:hint="cs"/>
          <w:rtl/>
        </w:rPr>
      </w:pPr>
      <w:r>
        <w:rPr>
          <w:rFonts w:cs="David" w:hint="cs"/>
          <w:rtl/>
        </w:rPr>
        <w:tab/>
        <w:t xml:space="preserve">ולכן, אדוני היושב ראש, אנחנו צריכים למצוא מודל שיאזן בין החובה שלנו להגן על זכויות עובדים לבין הצורך שלנו להיענות גם לצרכים של עוזרים וגם לצרכים של העבודה </w:t>
      </w:r>
      <w:proofErr w:type="spellStart"/>
      <w:r>
        <w:rPr>
          <w:rFonts w:cs="David" w:hint="cs"/>
          <w:rtl/>
        </w:rPr>
        <w:t>הפרלמנטרית</w:t>
      </w:r>
      <w:proofErr w:type="spellEnd"/>
      <w:r>
        <w:rPr>
          <w:rFonts w:cs="David" w:hint="cs"/>
          <w:rtl/>
        </w:rPr>
        <w:t xml:space="preserve">. אני מסכים, הביא פרופ' </w:t>
      </w:r>
      <w:proofErr w:type="spellStart"/>
      <w:r>
        <w:rPr>
          <w:rFonts w:cs="David" w:hint="cs"/>
          <w:rtl/>
        </w:rPr>
        <w:t>גרונאו</w:t>
      </w:r>
      <w:proofErr w:type="spellEnd"/>
      <w:r>
        <w:rPr>
          <w:rFonts w:cs="David" w:hint="cs"/>
          <w:rtl/>
        </w:rPr>
        <w:t xml:space="preserve"> דוגמה שהיא נראית באמת אבסורדית: 17.5% משרה או 23.8% - - -</w:t>
      </w:r>
    </w:p>
    <w:p w14:paraId="6D5872C6" w14:textId="77777777" w:rsidR="00BE1F5E" w:rsidRDefault="00BE1F5E" w:rsidP="00BE1F5E">
      <w:pPr>
        <w:keepNext/>
        <w:bidi/>
        <w:jc w:val="both"/>
        <w:rPr>
          <w:rFonts w:cs="David" w:hint="cs"/>
          <w:rtl/>
        </w:rPr>
      </w:pPr>
    </w:p>
    <w:p w14:paraId="7537FFBA" w14:textId="77777777" w:rsidR="00BE1F5E" w:rsidRPr="004B7D1F" w:rsidRDefault="00BE1F5E" w:rsidP="00BE1F5E">
      <w:pPr>
        <w:keepNext/>
        <w:bidi/>
        <w:jc w:val="both"/>
        <w:rPr>
          <w:rFonts w:cs="David" w:hint="cs"/>
          <w:u w:val="single"/>
          <w:rtl/>
        </w:rPr>
      </w:pPr>
      <w:r w:rsidRPr="004B7D1F">
        <w:rPr>
          <w:rFonts w:cs="David" w:hint="cs"/>
          <w:u w:val="single"/>
          <w:rtl/>
        </w:rPr>
        <w:t xml:space="preserve">אורי </w:t>
      </w:r>
      <w:proofErr w:type="spellStart"/>
      <w:r w:rsidRPr="004B7D1F">
        <w:rPr>
          <w:rFonts w:cs="David" w:hint="cs"/>
          <w:u w:val="single"/>
          <w:rtl/>
        </w:rPr>
        <w:t>אורבך</w:t>
      </w:r>
      <w:proofErr w:type="spellEnd"/>
      <w:r w:rsidRPr="004B7D1F">
        <w:rPr>
          <w:rFonts w:cs="David" w:hint="cs"/>
          <w:u w:val="single"/>
          <w:rtl/>
        </w:rPr>
        <w:t>:</w:t>
      </w:r>
    </w:p>
    <w:p w14:paraId="005A6EB2" w14:textId="77777777" w:rsidR="00BE1F5E" w:rsidRDefault="00BE1F5E" w:rsidP="00BE1F5E">
      <w:pPr>
        <w:keepNext/>
        <w:bidi/>
        <w:jc w:val="both"/>
        <w:rPr>
          <w:rFonts w:cs="David" w:hint="cs"/>
          <w:rtl/>
        </w:rPr>
      </w:pPr>
    </w:p>
    <w:p w14:paraId="28555A56" w14:textId="77777777" w:rsidR="00BE1F5E" w:rsidRDefault="00BE1F5E" w:rsidP="00BE1F5E">
      <w:pPr>
        <w:keepNext/>
        <w:bidi/>
        <w:jc w:val="both"/>
        <w:rPr>
          <w:rFonts w:cs="David" w:hint="cs"/>
          <w:rtl/>
        </w:rPr>
      </w:pPr>
      <w:r>
        <w:rPr>
          <w:rFonts w:cs="David" w:hint="cs"/>
          <w:rtl/>
        </w:rPr>
        <w:tab/>
        <w:t xml:space="preserve">למה זה אבסורד, אבל? </w:t>
      </w:r>
    </w:p>
    <w:p w14:paraId="6D776D82" w14:textId="77777777" w:rsidR="00BE1F5E" w:rsidRDefault="00BE1F5E" w:rsidP="00BE1F5E">
      <w:pPr>
        <w:keepNext/>
        <w:bidi/>
        <w:jc w:val="both"/>
        <w:rPr>
          <w:rFonts w:cs="David" w:hint="cs"/>
          <w:rtl/>
        </w:rPr>
      </w:pPr>
    </w:p>
    <w:p w14:paraId="19B0FB68" w14:textId="77777777" w:rsidR="00BE1F5E" w:rsidRPr="00A36C37" w:rsidRDefault="00BE1F5E" w:rsidP="00BE1F5E">
      <w:pPr>
        <w:keepNext/>
        <w:bidi/>
        <w:jc w:val="both"/>
        <w:rPr>
          <w:rFonts w:cs="David" w:hint="cs"/>
          <w:u w:val="single"/>
          <w:rtl/>
        </w:rPr>
      </w:pPr>
      <w:r w:rsidRPr="00A36C37">
        <w:rPr>
          <w:rFonts w:cs="David" w:hint="cs"/>
          <w:u w:val="single"/>
          <w:rtl/>
        </w:rPr>
        <w:t>דב חנין:</w:t>
      </w:r>
    </w:p>
    <w:p w14:paraId="35A97CE7" w14:textId="77777777" w:rsidR="00BE1F5E" w:rsidRDefault="00BE1F5E" w:rsidP="00BE1F5E">
      <w:pPr>
        <w:keepNext/>
        <w:bidi/>
        <w:jc w:val="both"/>
        <w:rPr>
          <w:rFonts w:cs="David" w:hint="cs"/>
          <w:rtl/>
        </w:rPr>
      </w:pPr>
    </w:p>
    <w:p w14:paraId="422985A1" w14:textId="77777777" w:rsidR="00BE1F5E" w:rsidRDefault="00BE1F5E" w:rsidP="00BE1F5E">
      <w:pPr>
        <w:keepNext/>
        <w:bidi/>
        <w:jc w:val="both"/>
        <w:rPr>
          <w:rFonts w:cs="David" w:hint="cs"/>
          <w:rtl/>
        </w:rPr>
      </w:pPr>
      <w:r>
        <w:rPr>
          <w:rFonts w:cs="David" w:hint="cs"/>
          <w:rtl/>
        </w:rPr>
        <w:tab/>
        <w:t>זה נראה לי אבסורד. לי זה נראה אבסורד.</w:t>
      </w:r>
    </w:p>
    <w:p w14:paraId="4DF857EA" w14:textId="77777777" w:rsidR="00BE1F5E" w:rsidRDefault="00BE1F5E" w:rsidP="00BE1F5E">
      <w:pPr>
        <w:keepNext/>
        <w:bidi/>
        <w:jc w:val="both"/>
        <w:rPr>
          <w:rFonts w:cs="David" w:hint="cs"/>
          <w:rtl/>
        </w:rPr>
      </w:pPr>
    </w:p>
    <w:p w14:paraId="4B519176" w14:textId="77777777" w:rsidR="00BE1F5E" w:rsidRPr="004B7D1F" w:rsidRDefault="00BE1F5E" w:rsidP="00BE1F5E">
      <w:pPr>
        <w:keepNext/>
        <w:bidi/>
        <w:jc w:val="both"/>
        <w:rPr>
          <w:rFonts w:cs="David" w:hint="cs"/>
          <w:u w:val="single"/>
          <w:rtl/>
        </w:rPr>
      </w:pPr>
      <w:r w:rsidRPr="004B7D1F">
        <w:rPr>
          <w:rFonts w:cs="David" w:hint="cs"/>
          <w:u w:val="single"/>
          <w:rtl/>
        </w:rPr>
        <w:t xml:space="preserve">אורי </w:t>
      </w:r>
      <w:proofErr w:type="spellStart"/>
      <w:r w:rsidRPr="004B7D1F">
        <w:rPr>
          <w:rFonts w:cs="David" w:hint="cs"/>
          <w:u w:val="single"/>
          <w:rtl/>
        </w:rPr>
        <w:t>אורבך</w:t>
      </w:r>
      <w:proofErr w:type="spellEnd"/>
      <w:r w:rsidRPr="004B7D1F">
        <w:rPr>
          <w:rFonts w:cs="David" w:hint="cs"/>
          <w:u w:val="single"/>
          <w:rtl/>
        </w:rPr>
        <w:t>:</w:t>
      </w:r>
    </w:p>
    <w:p w14:paraId="13463376" w14:textId="77777777" w:rsidR="00BE1F5E" w:rsidRDefault="00BE1F5E" w:rsidP="00BE1F5E">
      <w:pPr>
        <w:keepNext/>
        <w:bidi/>
        <w:jc w:val="both"/>
        <w:rPr>
          <w:rFonts w:cs="David" w:hint="cs"/>
          <w:rtl/>
        </w:rPr>
      </w:pPr>
    </w:p>
    <w:p w14:paraId="0730F64F" w14:textId="77777777" w:rsidR="00BE1F5E" w:rsidRDefault="00BE1F5E" w:rsidP="00BE1F5E">
      <w:pPr>
        <w:keepNext/>
        <w:bidi/>
        <w:jc w:val="both"/>
        <w:rPr>
          <w:rFonts w:cs="David" w:hint="cs"/>
          <w:rtl/>
        </w:rPr>
      </w:pPr>
      <w:r>
        <w:rPr>
          <w:rFonts w:cs="David" w:hint="cs"/>
          <w:rtl/>
        </w:rPr>
        <w:tab/>
        <w:t xml:space="preserve">לשיטתך. </w:t>
      </w:r>
    </w:p>
    <w:p w14:paraId="7C65F044" w14:textId="77777777" w:rsidR="00BE1F5E" w:rsidRDefault="00BE1F5E" w:rsidP="00BE1F5E">
      <w:pPr>
        <w:keepNext/>
        <w:bidi/>
        <w:jc w:val="both"/>
        <w:rPr>
          <w:rFonts w:cs="David" w:hint="cs"/>
          <w:rtl/>
        </w:rPr>
      </w:pPr>
    </w:p>
    <w:p w14:paraId="6DBF4A0D" w14:textId="77777777" w:rsidR="00BE1F5E" w:rsidRPr="006816F8" w:rsidRDefault="00BE1F5E" w:rsidP="00BE1F5E">
      <w:pPr>
        <w:keepNext/>
        <w:bidi/>
        <w:jc w:val="both"/>
        <w:rPr>
          <w:rFonts w:cs="David" w:hint="cs"/>
          <w:u w:val="single"/>
          <w:rtl/>
        </w:rPr>
      </w:pPr>
      <w:r w:rsidRPr="006816F8">
        <w:rPr>
          <w:rFonts w:cs="David" w:hint="cs"/>
          <w:u w:val="single"/>
          <w:rtl/>
        </w:rPr>
        <w:t>יושבת ראש ועדת האתיקה שלי יחימוביץ:</w:t>
      </w:r>
    </w:p>
    <w:p w14:paraId="5E88BD8C" w14:textId="77777777" w:rsidR="00BE1F5E" w:rsidRDefault="00BE1F5E" w:rsidP="00BE1F5E">
      <w:pPr>
        <w:keepNext/>
        <w:bidi/>
        <w:jc w:val="both"/>
        <w:rPr>
          <w:rFonts w:cs="David" w:hint="cs"/>
          <w:rtl/>
        </w:rPr>
      </w:pPr>
    </w:p>
    <w:p w14:paraId="3EDC8232" w14:textId="77777777" w:rsidR="00BE1F5E" w:rsidRDefault="00BE1F5E" w:rsidP="00BE1F5E">
      <w:pPr>
        <w:keepNext/>
        <w:bidi/>
        <w:jc w:val="both"/>
        <w:rPr>
          <w:rFonts w:cs="David" w:hint="cs"/>
          <w:rtl/>
        </w:rPr>
      </w:pPr>
      <w:r>
        <w:rPr>
          <w:rFonts w:cs="David" w:hint="cs"/>
          <w:rtl/>
        </w:rPr>
        <w:tab/>
        <w:t>איפה הגבול?</w:t>
      </w:r>
    </w:p>
    <w:p w14:paraId="2C7B85F1" w14:textId="77777777" w:rsidR="00BE1F5E" w:rsidRDefault="00BE1F5E" w:rsidP="00BE1F5E">
      <w:pPr>
        <w:keepNext/>
        <w:bidi/>
        <w:jc w:val="both"/>
        <w:rPr>
          <w:rFonts w:cs="David" w:hint="cs"/>
          <w:rtl/>
        </w:rPr>
      </w:pPr>
    </w:p>
    <w:p w14:paraId="19CE36DC" w14:textId="77777777" w:rsidR="00BE1F5E" w:rsidRPr="00A36C37" w:rsidRDefault="00BE1F5E" w:rsidP="00BE1F5E">
      <w:pPr>
        <w:keepNext/>
        <w:bidi/>
        <w:jc w:val="both"/>
        <w:rPr>
          <w:rFonts w:cs="David" w:hint="cs"/>
          <w:u w:val="single"/>
          <w:rtl/>
        </w:rPr>
      </w:pPr>
      <w:r w:rsidRPr="00A36C37">
        <w:rPr>
          <w:rFonts w:cs="David" w:hint="cs"/>
          <w:u w:val="single"/>
          <w:rtl/>
        </w:rPr>
        <w:t>דב חנין:</w:t>
      </w:r>
    </w:p>
    <w:p w14:paraId="171B5444" w14:textId="77777777" w:rsidR="00BE1F5E" w:rsidRDefault="00BE1F5E" w:rsidP="00BE1F5E">
      <w:pPr>
        <w:keepNext/>
        <w:bidi/>
        <w:jc w:val="both"/>
        <w:rPr>
          <w:rFonts w:cs="David" w:hint="cs"/>
          <w:rtl/>
        </w:rPr>
      </w:pPr>
    </w:p>
    <w:p w14:paraId="0E7C6CFA" w14:textId="77777777" w:rsidR="00BE1F5E" w:rsidRDefault="00BE1F5E" w:rsidP="00BE1F5E">
      <w:pPr>
        <w:keepNext/>
        <w:bidi/>
        <w:jc w:val="both"/>
        <w:rPr>
          <w:rFonts w:cs="David" w:hint="cs"/>
          <w:rtl/>
        </w:rPr>
      </w:pPr>
      <w:r>
        <w:rPr>
          <w:rFonts w:cs="David" w:hint="cs"/>
          <w:rtl/>
        </w:rPr>
        <w:tab/>
        <w:t xml:space="preserve">לשיטתי, אי אפשר לקבוע את זה. </w:t>
      </w:r>
    </w:p>
    <w:p w14:paraId="566D761B" w14:textId="77777777" w:rsidR="00BE1F5E" w:rsidRDefault="00BE1F5E" w:rsidP="00BE1F5E">
      <w:pPr>
        <w:keepNext/>
        <w:bidi/>
        <w:jc w:val="both"/>
        <w:rPr>
          <w:rFonts w:cs="David" w:hint="cs"/>
          <w:rtl/>
        </w:rPr>
      </w:pPr>
    </w:p>
    <w:p w14:paraId="4058C7FE" w14:textId="77777777" w:rsidR="00BE1F5E" w:rsidRPr="00360DF2" w:rsidRDefault="00BE1F5E" w:rsidP="00BE1F5E">
      <w:pPr>
        <w:keepNext/>
        <w:bidi/>
        <w:jc w:val="both"/>
        <w:rPr>
          <w:rFonts w:cs="David" w:hint="cs"/>
          <w:u w:val="single"/>
          <w:rtl/>
        </w:rPr>
      </w:pPr>
      <w:proofErr w:type="spellStart"/>
      <w:r>
        <w:rPr>
          <w:rFonts w:cs="David" w:hint="cs"/>
          <w:u w:val="single"/>
          <w:rtl/>
        </w:rPr>
        <w:t>אןרי</w:t>
      </w:r>
      <w:proofErr w:type="spellEnd"/>
      <w:r>
        <w:rPr>
          <w:rFonts w:cs="David" w:hint="cs"/>
          <w:u w:val="single"/>
          <w:rtl/>
        </w:rPr>
        <w:t xml:space="preserve"> </w:t>
      </w:r>
      <w:proofErr w:type="spellStart"/>
      <w:r>
        <w:rPr>
          <w:rFonts w:cs="David" w:hint="cs"/>
          <w:u w:val="single"/>
          <w:rtl/>
        </w:rPr>
        <w:t>אןרבך</w:t>
      </w:r>
      <w:proofErr w:type="spellEnd"/>
      <w:r>
        <w:rPr>
          <w:rFonts w:cs="David" w:hint="cs"/>
          <w:u w:val="single"/>
          <w:rtl/>
        </w:rPr>
        <w:t>:</w:t>
      </w:r>
    </w:p>
    <w:p w14:paraId="28FD417A" w14:textId="77777777" w:rsidR="00BE1F5E" w:rsidRDefault="00BE1F5E" w:rsidP="00BE1F5E">
      <w:pPr>
        <w:keepNext/>
        <w:bidi/>
        <w:jc w:val="both"/>
        <w:rPr>
          <w:rFonts w:cs="David" w:hint="cs"/>
          <w:rtl/>
        </w:rPr>
      </w:pPr>
    </w:p>
    <w:p w14:paraId="16C5B5DF" w14:textId="77777777" w:rsidR="00BE1F5E" w:rsidRDefault="00BE1F5E" w:rsidP="00BE1F5E">
      <w:pPr>
        <w:keepNext/>
        <w:bidi/>
        <w:jc w:val="both"/>
        <w:rPr>
          <w:rFonts w:cs="David" w:hint="cs"/>
          <w:rtl/>
        </w:rPr>
      </w:pPr>
      <w:r>
        <w:rPr>
          <w:rFonts w:cs="David" w:hint="cs"/>
          <w:rtl/>
        </w:rPr>
        <w:tab/>
        <w:t>- - -</w:t>
      </w:r>
    </w:p>
    <w:p w14:paraId="39DEE99A" w14:textId="77777777" w:rsidR="00BE1F5E" w:rsidRDefault="00BE1F5E" w:rsidP="00BE1F5E">
      <w:pPr>
        <w:keepNext/>
        <w:bidi/>
        <w:jc w:val="both"/>
        <w:rPr>
          <w:rFonts w:cs="David" w:hint="cs"/>
          <w:rtl/>
        </w:rPr>
      </w:pPr>
    </w:p>
    <w:p w14:paraId="37B49EA0" w14:textId="77777777" w:rsidR="00BE1F5E" w:rsidRPr="00A36C37" w:rsidRDefault="00BE1F5E" w:rsidP="00BE1F5E">
      <w:pPr>
        <w:keepNext/>
        <w:bidi/>
        <w:jc w:val="both"/>
        <w:rPr>
          <w:rFonts w:cs="David" w:hint="cs"/>
          <w:u w:val="single"/>
          <w:rtl/>
        </w:rPr>
      </w:pPr>
      <w:r w:rsidRPr="00A36C37">
        <w:rPr>
          <w:rFonts w:cs="David" w:hint="cs"/>
          <w:u w:val="single"/>
          <w:rtl/>
        </w:rPr>
        <w:t>דב חנין:</w:t>
      </w:r>
    </w:p>
    <w:p w14:paraId="27362642" w14:textId="77777777" w:rsidR="00BE1F5E" w:rsidRDefault="00BE1F5E" w:rsidP="00BE1F5E">
      <w:pPr>
        <w:keepNext/>
        <w:bidi/>
        <w:jc w:val="both"/>
        <w:rPr>
          <w:rFonts w:cs="David" w:hint="cs"/>
          <w:rtl/>
        </w:rPr>
      </w:pPr>
    </w:p>
    <w:p w14:paraId="63668C6A" w14:textId="77777777" w:rsidR="00BE1F5E" w:rsidRDefault="00BE1F5E" w:rsidP="00BE1F5E">
      <w:pPr>
        <w:keepNext/>
        <w:bidi/>
        <w:jc w:val="both"/>
        <w:rPr>
          <w:rFonts w:cs="David" w:hint="cs"/>
          <w:rtl/>
        </w:rPr>
      </w:pPr>
      <w:r>
        <w:rPr>
          <w:rFonts w:cs="David" w:hint="cs"/>
          <w:rtl/>
        </w:rPr>
        <w:tab/>
        <w:t xml:space="preserve">לא, קודם כל, חבר הכנסת </w:t>
      </w:r>
      <w:proofErr w:type="spellStart"/>
      <w:r>
        <w:rPr>
          <w:rFonts w:cs="David" w:hint="cs"/>
          <w:rtl/>
        </w:rPr>
        <w:t>אורבך</w:t>
      </w:r>
      <w:proofErr w:type="spellEnd"/>
      <w:r>
        <w:rPr>
          <w:rFonts w:cs="David" w:hint="cs"/>
          <w:rtl/>
        </w:rPr>
        <w:t>, אי אפשר לפצל - - -</w:t>
      </w:r>
    </w:p>
    <w:p w14:paraId="7025A18F" w14:textId="77777777" w:rsidR="00BE1F5E" w:rsidRDefault="00BE1F5E" w:rsidP="00BE1F5E">
      <w:pPr>
        <w:keepNext/>
        <w:bidi/>
        <w:jc w:val="both"/>
        <w:rPr>
          <w:rFonts w:cs="David" w:hint="cs"/>
          <w:rtl/>
        </w:rPr>
      </w:pPr>
    </w:p>
    <w:p w14:paraId="6EB3F018" w14:textId="77777777" w:rsidR="00BE1F5E" w:rsidRPr="009513CE" w:rsidRDefault="00BE1F5E" w:rsidP="00BE1F5E">
      <w:pPr>
        <w:keepNext/>
        <w:bidi/>
        <w:jc w:val="both"/>
        <w:rPr>
          <w:rFonts w:cs="David" w:hint="cs"/>
          <w:u w:val="single"/>
          <w:rtl/>
        </w:rPr>
      </w:pPr>
      <w:r w:rsidRPr="009513CE">
        <w:rPr>
          <w:rFonts w:cs="David" w:hint="cs"/>
          <w:u w:val="single"/>
          <w:rtl/>
        </w:rPr>
        <w:t>קריאות:</w:t>
      </w:r>
    </w:p>
    <w:p w14:paraId="080EC062" w14:textId="77777777" w:rsidR="00BE1F5E" w:rsidRDefault="00BE1F5E" w:rsidP="00BE1F5E">
      <w:pPr>
        <w:keepNext/>
        <w:bidi/>
        <w:jc w:val="both"/>
        <w:rPr>
          <w:rFonts w:cs="David" w:hint="cs"/>
          <w:rtl/>
        </w:rPr>
      </w:pPr>
      <w:r>
        <w:rPr>
          <w:rFonts w:cs="David" w:hint="cs"/>
          <w:rtl/>
        </w:rPr>
        <w:tab/>
        <w:t>- - -</w:t>
      </w:r>
    </w:p>
    <w:p w14:paraId="38F7263A" w14:textId="77777777" w:rsidR="00BE1F5E" w:rsidRPr="003C23D3" w:rsidRDefault="00BE1F5E" w:rsidP="00BE1F5E">
      <w:pPr>
        <w:keepNext/>
        <w:bidi/>
        <w:jc w:val="both"/>
        <w:rPr>
          <w:rFonts w:cs="David" w:hint="cs"/>
          <w:u w:val="single"/>
          <w:rtl/>
        </w:rPr>
      </w:pPr>
      <w:r>
        <w:rPr>
          <w:rFonts w:cs="David" w:hint="cs"/>
          <w:u w:val="single"/>
          <w:rtl/>
        </w:rPr>
        <w:t>ה</w:t>
      </w:r>
      <w:r w:rsidRPr="003C23D3">
        <w:rPr>
          <w:rFonts w:cs="David" w:hint="cs"/>
          <w:u w:val="single"/>
          <w:rtl/>
        </w:rPr>
        <w:t xml:space="preserve">יו"ר יריב </w:t>
      </w:r>
      <w:proofErr w:type="spellStart"/>
      <w:r w:rsidRPr="003C23D3">
        <w:rPr>
          <w:rFonts w:cs="David" w:hint="cs"/>
          <w:u w:val="single"/>
          <w:rtl/>
        </w:rPr>
        <w:t>לוין</w:t>
      </w:r>
      <w:proofErr w:type="spellEnd"/>
      <w:r w:rsidRPr="003C23D3">
        <w:rPr>
          <w:rFonts w:cs="David" w:hint="cs"/>
          <w:u w:val="single"/>
          <w:rtl/>
        </w:rPr>
        <w:t>:</w:t>
      </w:r>
    </w:p>
    <w:p w14:paraId="7C824281" w14:textId="77777777" w:rsidR="00BE1F5E" w:rsidRDefault="00BE1F5E" w:rsidP="00BE1F5E">
      <w:pPr>
        <w:keepNext/>
        <w:bidi/>
        <w:jc w:val="both"/>
        <w:rPr>
          <w:rFonts w:cs="David" w:hint="cs"/>
          <w:rtl/>
        </w:rPr>
      </w:pPr>
    </w:p>
    <w:p w14:paraId="2C3E3AFD" w14:textId="77777777" w:rsidR="00BE1F5E" w:rsidRDefault="00BE1F5E" w:rsidP="00BE1F5E">
      <w:pPr>
        <w:keepNext/>
        <w:bidi/>
        <w:jc w:val="both"/>
        <w:rPr>
          <w:rFonts w:cs="David" w:hint="cs"/>
          <w:rtl/>
        </w:rPr>
      </w:pPr>
      <w:r>
        <w:rPr>
          <w:rFonts w:cs="David" w:hint="cs"/>
          <w:rtl/>
        </w:rPr>
        <w:tab/>
        <w:t>רבותיי, אני לא אאפשר להפריע. תנו לו לסיים. חבר הכנסת חנין, אנא, משפט אחרון בבקשה.</w:t>
      </w:r>
    </w:p>
    <w:p w14:paraId="6A69B394" w14:textId="77777777" w:rsidR="00BE1F5E" w:rsidRDefault="00BE1F5E" w:rsidP="00BE1F5E">
      <w:pPr>
        <w:keepNext/>
        <w:bidi/>
        <w:jc w:val="both"/>
        <w:rPr>
          <w:rFonts w:cs="David" w:hint="cs"/>
          <w:rtl/>
        </w:rPr>
      </w:pPr>
    </w:p>
    <w:p w14:paraId="741B3364" w14:textId="77777777" w:rsidR="00BE1F5E" w:rsidRPr="009339A4" w:rsidRDefault="00BE1F5E" w:rsidP="00BE1F5E">
      <w:pPr>
        <w:keepNext/>
        <w:bidi/>
        <w:jc w:val="both"/>
        <w:rPr>
          <w:rFonts w:cs="David" w:hint="cs"/>
          <w:u w:val="single"/>
          <w:rtl/>
        </w:rPr>
      </w:pPr>
      <w:r w:rsidRPr="009339A4">
        <w:rPr>
          <w:rFonts w:cs="David" w:hint="cs"/>
          <w:u w:val="single"/>
          <w:rtl/>
        </w:rPr>
        <w:t>דב חנין:</w:t>
      </w:r>
    </w:p>
    <w:p w14:paraId="528F827B" w14:textId="77777777" w:rsidR="00BE1F5E" w:rsidRDefault="00BE1F5E" w:rsidP="00BE1F5E">
      <w:pPr>
        <w:keepNext/>
        <w:bidi/>
        <w:jc w:val="both"/>
        <w:rPr>
          <w:rFonts w:cs="David" w:hint="cs"/>
          <w:rtl/>
        </w:rPr>
      </w:pPr>
    </w:p>
    <w:p w14:paraId="668D8BF6" w14:textId="77777777" w:rsidR="00BE1F5E" w:rsidRDefault="00BE1F5E" w:rsidP="00BE1F5E">
      <w:pPr>
        <w:keepNext/>
        <w:bidi/>
        <w:jc w:val="both"/>
        <w:rPr>
          <w:rFonts w:cs="David" w:hint="cs"/>
          <w:rtl/>
        </w:rPr>
      </w:pPr>
      <w:r>
        <w:rPr>
          <w:rFonts w:cs="David" w:hint="cs"/>
          <w:rtl/>
        </w:rPr>
        <w:tab/>
        <w:t>משפט אחרון: אני חושב שבהחלט יש מקום, אדוני היושב ראש, לקבוע, שאי אפשר - - -</w:t>
      </w:r>
    </w:p>
    <w:p w14:paraId="5F3F500E" w14:textId="77777777" w:rsidR="00BE1F5E" w:rsidRDefault="00BE1F5E" w:rsidP="00BE1F5E">
      <w:pPr>
        <w:keepNext/>
        <w:bidi/>
        <w:jc w:val="both"/>
        <w:rPr>
          <w:rFonts w:cs="David" w:hint="cs"/>
          <w:rtl/>
        </w:rPr>
      </w:pPr>
    </w:p>
    <w:p w14:paraId="1AEF1450" w14:textId="77777777" w:rsidR="00BE1F5E" w:rsidRPr="00280BD6" w:rsidRDefault="00BE1F5E" w:rsidP="00BE1F5E">
      <w:pPr>
        <w:keepNext/>
        <w:bidi/>
        <w:jc w:val="both"/>
        <w:rPr>
          <w:rFonts w:cs="David" w:hint="cs"/>
          <w:u w:val="single"/>
          <w:rtl/>
        </w:rPr>
      </w:pPr>
      <w:r w:rsidRPr="00280BD6">
        <w:rPr>
          <w:rFonts w:cs="David" w:hint="cs"/>
          <w:u w:val="single"/>
          <w:rtl/>
        </w:rPr>
        <w:t>נסים זאב:</w:t>
      </w:r>
    </w:p>
    <w:p w14:paraId="60EAF1C4" w14:textId="77777777" w:rsidR="00BE1F5E" w:rsidRDefault="00BE1F5E" w:rsidP="00BE1F5E">
      <w:pPr>
        <w:keepNext/>
        <w:bidi/>
        <w:jc w:val="both"/>
        <w:rPr>
          <w:rFonts w:cs="David" w:hint="cs"/>
          <w:rtl/>
        </w:rPr>
      </w:pPr>
    </w:p>
    <w:p w14:paraId="3049C897" w14:textId="77777777" w:rsidR="00BE1F5E" w:rsidRDefault="00BE1F5E" w:rsidP="00BE1F5E">
      <w:pPr>
        <w:keepNext/>
        <w:bidi/>
        <w:jc w:val="both"/>
        <w:rPr>
          <w:rFonts w:cs="David" w:hint="cs"/>
          <w:rtl/>
        </w:rPr>
      </w:pPr>
      <w:r>
        <w:rPr>
          <w:rFonts w:cs="David" w:hint="cs"/>
          <w:rtl/>
        </w:rPr>
        <w:tab/>
        <w:t>חבר'ה, תזדרזו, נו.</w:t>
      </w:r>
    </w:p>
    <w:p w14:paraId="19A12146" w14:textId="77777777" w:rsidR="00BE1F5E" w:rsidRDefault="00BE1F5E" w:rsidP="00BE1F5E">
      <w:pPr>
        <w:keepNext/>
        <w:bidi/>
        <w:jc w:val="both"/>
        <w:rPr>
          <w:rFonts w:cs="David" w:hint="cs"/>
          <w:rtl/>
        </w:rPr>
      </w:pPr>
    </w:p>
    <w:p w14:paraId="55863ACB" w14:textId="77777777" w:rsidR="00BE1F5E" w:rsidRPr="00A36C37" w:rsidRDefault="00BE1F5E" w:rsidP="00BE1F5E">
      <w:pPr>
        <w:keepNext/>
        <w:bidi/>
        <w:jc w:val="both"/>
        <w:rPr>
          <w:rFonts w:cs="David" w:hint="cs"/>
          <w:u w:val="single"/>
          <w:rtl/>
        </w:rPr>
      </w:pPr>
      <w:r w:rsidRPr="00A36C37">
        <w:rPr>
          <w:rFonts w:cs="David" w:hint="cs"/>
          <w:u w:val="single"/>
          <w:rtl/>
        </w:rPr>
        <w:t>דב חנין:</w:t>
      </w:r>
    </w:p>
    <w:p w14:paraId="198A58B6" w14:textId="77777777" w:rsidR="00BE1F5E" w:rsidRDefault="00BE1F5E" w:rsidP="00BE1F5E">
      <w:pPr>
        <w:keepNext/>
        <w:bidi/>
        <w:jc w:val="both"/>
        <w:rPr>
          <w:rFonts w:cs="David" w:hint="cs"/>
          <w:rtl/>
        </w:rPr>
      </w:pPr>
    </w:p>
    <w:p w14:paraId="6B7A0539" w14:textId="77777777" w:rsidR="00BE1F5E" w:rsidRDefault="00BE1F5E" w:rsidP="00BE1F5E">
      <w:pPr>
        <w:keepNext/>
        <w:bidi/>
        <w:jc w:val="both"/>
        <w:rPr>
          <w:rFonts w:cs="David" w:hint="cs"/>
          <w:rtl/>
        </w:rPr>
      </w:pPr>
      <w:r>
        <w:rPr>
          <w:rFonts w:cs="David" w:hint="cs"/>
          <w:rtl/>
        </w:rPr>
        <w:tab/>
        <w:t xml:space="preserve">לפצל ולשבור משרות לחלקיקים, אבל כן אפשרי </w:t>
      </w:r>
      <w:r>
        <w:rPr>
          <w:rFonts w:cs="David"/>
          <w:rtl/>
        </w:rPr>
        <w:t>–</w:t>
      </w:r>
      <w:r>
        <w:rPr>
          <w:rFonts w:cs="David" w:hint="cs"/>
          <w:rtl/>
        </w:rPr>
        <w:t xml:space="preserve"> בתנאים מסוימים. אני מציע שייקבע חוזה מיוחד לעוזרים במשרה חלקית, לא החוזה הסטנדרטי, שיהיה ברור מהי המשרה החלקית הזאת, שהדברים האלה יהיו כתובים - - </w:t>
      </w:r>
    </w:p>
    <w:p w14:paraId="43274402" w14:textId="77777777" w:rsidR="00BE1F5E" w:rsidRDefault="00BE1F5E" w:rsidP="00BE1F5E">
      <w:pPr>
        <w:keepNext/>
        <w:bidi/>
        <w:jc w:val="both"/>
        <w:rPr>
          <w:rFonts w:cs="David" w:hint="cs"/>
          <w:rtl/>
        </w:rPr>
      </w:pPr>
    </w:p>
    <w:p w14:paraId="5468D492" w14:textId="77777777" w:rsidR="00BE1F5E" w:rsidRPr="00360DF2" w:rsidRDefault="00BE1F5E" w:rsidP="00BE1F5E">
      <w:pPr>
        <w:keepNext/>
        <w:bidi/>
        <w:jc w:val="both"/>
        <w:rPr>
          <w:rFonts w:cs="David" w:hint="cs"/>
          <w:u w:val="single"/>
          <w:rtl/>
        </w:rPr>
      </w:pPr>
      <w:r w:rsidRPr="00360DF2">
        <w:rPr>
          <w:rFonts w:cs="David" w:hint="cs"/>
          <w:u w:val="single"/>
          <w:rtl/>
        </w:rPr>
        <w:t>קריאה:</w:t>
      </w:r>
      <w:r w:rsidRPr="00360DF2">
        <w:rPr>
          <w:rFonts w:cs="David" w:hint="cs"/>
          <w:u w:val="single"/>
          <w:rtl/>
        </w:rPr>
        <w:tab/>
      </w:r>
    </w:p>
    <w:p w14:paraId="54AFC8B1" w14:textId="77777777" w:rsidR="00BE1F5E" w:rsidRDefault="00BE1F5E" w:rsidP="00BE1F5E">
      <w:pPr>
        <w:keepNext/>
        <w:bidi/>
        <w:jc w:val="both"/>
        <w:rPr>
          <w:rFonts w:cs="David" w:hint="cs"/>
          <w:rtl/>
        </w:rPr>
      </w:pPr>
    </w:p>
    <w:p w14:paraId="76B31E77" w14:textId="77777777" w:rsidR="00BE1F5E" w:rsidRDefault="00BE1F5E" w:rsidP="00BE1F5E">
      <w:pPr>
        <w:keepNext/>
        <w:bidi/>
        <w:jc w:val="both"/>
        <w:rPr>
          <w:rFonts w:cs="David" w:hint="cs"/>
          <w:rtl/>
        </w:rPr>
      </w:pPr>
      <w:r>
        <w:rPr>
          <w:rFonts w:cs="David" w:hint="cs"/>
          <w:rtl/>
        </w:rPr>
        <w:tab/>
        <w:t>מאה אחוז.</w:t>
      </w:r>
    </w:p>
    <w:p w14:paraId="50A4B836" w14:textId="77777777" w:rsidR="00BE1F5E" w:rsidRDefault="00BE1F5E" w:rsidP="00BE1F5E">
      <w:pPr>
        <w:keepNext/>
        <w:bidi/>
        <w:jc w:val="both"/>
        <w:rPr>
          <w:rFonts w:cs="David" w:hint="cs"/>
          <w:rtl/>
        </w:rPr>
      </w:pPr>
    </w:p>
    <w:p w14:paraId="5A3BC88E" w14:textId="77777777" w:rsidR="00BE1F5E" w:rsidRPr="00A36C37" w:rsidRDefault="00BE1F5E" w:rsidP="00BE1F5E">
      <w:pPr>
        <w:keepNext/>
        <w:bidi/>
        <w:jc w:val="both"/>
        <w:rPr>
          <w:rFonts w:cs="David" w:hint="cs"/>
          <w:u w:val="single"/>
          <w:rtl/>
        </w:rPr>
      </w:pPr>
      <w:r w:rsidRPr="00A36C37">
        <w:rPr>
          <w:rFonts w:cs="David" w:hint="cs"/>
          <w:u w:val="single"/>
          <w:rtl/>
        </w:rPr>
        <w:t>דב חנין:</w:t>
      </w:r>
    </w:p>
    <w:p w14:paraId="4289E0BA" w14:textId="77777777" w:rsidR="00BE1F5E" w:rsidRDefault="00BE1F5E" w:rsidP="00BE1F5E">
      <w:pPr>
        <w:keepNext/>
        <w:bidi/>
        <w:jc w:val="both"/>
        <w:rPr>
          <w:rFonts w:cs="David" w:hint="cs"/>
          <w:rtl/>
        </w:rPr>
      </w:pPr>
    </w:p>
    <w:p w14:paraId="3E7F240D" w14:textId="77777777" w:rsidR="00BE1F5E" w:rsidRDefault="00BE1F5E" w:rsidP="00BE1F5E">
      <w:pPr>
        <w:keepNext/>
        <w:bidi/>
        <w:jc w:val="both"/>
        <w:rPr>
          <w:rFonts w:cs="David" w:hint="cs"/>
          <w:rtl/>
        </w:rPr>
      </w:pPr>
      <w:r>
        <w:rPr>
          <w:rFonts w:cs="David" w:hint="cs"/>
          <w:rtl/>
        </w:rPr>
        <w:tab/>
        <w:t xml:space="preserve">שחבר הכנסת יחתום עליהם, שהעוזר </w:t>
      </w:r>
      <w:proofErr w:type="spellStart"/>
      <w:r>
        <w:rPr>
          <w:rFonts w:cs="David" w:hint="cs"/>
          <w:rtl/>
        </w:rPr>
        <w:t>הפרלמנטרי</w:t>
      </w:r>
      <w:proofErr w:type="spellEnd"/>
      <w:r>
        <w:rPr>
          <w:rFonts w:cs="David" w:hint="cs"/>
          <w:rtl/>
        </w:rPr>
        <w:t xml:space="preserve"> יחתום עליהם - - </w:t>
      </w:r>
    </w:p>
    <w:p w14:paraId="2E96D074" w14:textId="77777777" w:rsidR="00BE1F5E" w:rsidRDefault="00BE1F5E" w:rsidP="00BE1F5E">
      <w:pPr>
        <w:keepNext/>
        <w:bidi/>
        <w:jc w:val="both"/>
        <w:rPr>
          <w:rFonts w:cs="David" w:hint="cs"/>
          <w:rtl/>
        </w:rPr>
      </w:pPr>
    </w:p>
    <w:p w14:paraId="6AC7C1CA" w14:textId="77777777" w:rsidR="00BE1F5E" w:rsidRPr="00360DF2" w:rsidRDefault="00BE1F5E" w:rsidP="00BE1F5E">
      <w:pPr>
        <w:keepNext/>
        <w:bidi/>
        <w:jc w:val="both"/>
        <w:rPr>
          <w:rFonts w:cs="David" w:hint="cs"/>
          <w:u w:val="single"/>
          <w:rtl/>
        </w:rPr>
      </w:pPr>
      <w:r w:rsidRPr="00360DF2">
        <w:rPr>
          <w:rFonts w:cs="David" w:hint="cs"/>
          <w:u w:val="single"/>
          <w:rtl/>
        </w:rPr>
        <w:t>קריאה:</w:t>
      </w:r>
      <w:r w:rsidRPr="00360DF2">
        <w:rPr>
          <w:rFonts w:cs="David" w:hint="cs"/>
          <w:u w:val="single"/>
          <w:rtl/>
        </w:rPr>
        <w:tab/>
      </w:r>
    </w:p>
    <w:p w14:paraId="0C623F72" w14:textId="77777777" w:rsidR="00BE1F5E" w:rsidRDefault="00BE1F5E" w:rsidP="00BE1F5E">
      <w:pPr>
        <w:keepNext/>
        <w:bidi/>
        <w:jc w:val="both"/>
        <w:rPr>
          <w:rFonts w:cs="David" w:hint="cs"/>
          <w:rtl/>
        </w:rPr>
      </w:pPr>
    </w:p>
    <w:p w14:paraId="3028C2F8" w14:textId="77777777" w:rsidR="00BE1F5E" w:rsidRPr="005B0F24" w:rsidRDefault="00BE1F5E" w:rsidP="00BE1F5E">
      <w:pPr>
        <w:keepNext/>
        <w:bidi/>
        <w:jc w:val="both"/>
        <w:rPr>
          <w:rFonts w:cs="David" w:hint="cs"/>
          <w:rtl/>
        </w:rPr>
      </w:pPr>
      <w:r>
        <w:rPr>
          <w:rFonts w:cs="David" w:hint="cs"/>
          <w:rtl/>
        </w:rPr>
        <w:tab/>
      </w:r>
      <w:r w:rsidRPr="005B0F24">
        <w:rPr>
          <w:rFonts w:cs="David" w:hint="cs"/>
          <w:rtl/>
        </w:rPr>
        <w:t>מאה אחוז.</w:t>
      </w:r>
    </w:p>
    <w:p w14:paraId="26CC73AB" w14:textId="77777777" w:rsidR="00BE1F5E" w:rsidRPr="005B0F24" w:rsidRDefault="00BE1F5E" w:rsidP="00BE1F5E">
      <w:pPr>
        <w:keepNext/>
        <w:bidi/>
        <w:jc w:val="both"/>
        <w:rPr>
          <w:rFonts w:cs="David" w:hint="cs"/>
          <w:rtl/>
        </w:rPr>
      </w:pPr>
    </w:p>
    <w:p w14:paraId="0C7E3D38" w14:textId="77777777" w:rsidR="00BE1F5E" w:rsidRPr="005B0F24" w:rsidRDefault="00BE1F5E" w:rsidP="00BE1F5E">
      <w:pPr>
        <w:keepNext/>
        <w:bidi/>
        <w:jc w:val="both"/>
        <w:rPr>
          <w:rFonts w:cs="David" w:hint="cs"/>
          <w:u w:val="single"/>
          <w:rtl/>
        </w:rPr>
      </w:pPr>
      <w:r w:rsidRPr="005B0F24">
        <w:rPr>
          <w:rFonts w:cs="David" w:hint="cs"/>
          <w:u w:val="single"/>
          <w:rtl/>
        </w:rPr>
        <w:t>דב חנין:</w:t>
      </w:r>
    </w:p>
    <w:p w14:paraId="61FF3581" w14:textId="77777777" w:rsidR="00BE1F5E" w:rsidRPr="005B0F24" w:rsidRDefault="00BE1F5E" w:rsidP="00BE1F5E">
      <w:pPr>
        <w:keepNext/>
        <w:bidi/>
        <w:jc w:val="both"/>
        <w:rPr>
          <w:rFonts w:cs="David" w:hint="cs"/>
          <w:rtl/>
        </w:rPr>
      </w:pPr>
    </w:p>
    <w:p w14:paraId="16B47D7E" w14:textId="77777777" w:rsidR="00BE1F5E" w:rsidRPr="005B0F24" w:rsidRDefault="00BE1F5E" w:rsidP="00BE1F5E">
      <w:pPr>
        <w:keepNext/>
        <w:bidi/>
        <w:jc w:val="both"/>
        <w:rPr>
          <w:rFonts w:cs="David" w:hint="cs"/>
          <w:rtl/>
        </w:rPr>
      </w:pPr>
      <w:r w:rsidRPr="005B0F24">
        <w:rPr>
          <w:rFonts w:cs="David" w:hint="cs"/>
          <w:rtl/>
        </w:rPr>
        <w:tab/>
        <w:t>שנעשה משרה חלקית שהיא באמת משרה חלקית ולא משרה מלאה שמתחפשת. תודה רבה.</w:t>
      </w:r>
    </w:p>
    <w:p w14:paraId="253F0645" w14:textId="77777777" w:rsidR="00BE1F5E" w:rsidRPr="005B0F24" w:rsidRDefault="00BE1F5E" w:rsidP="00BE1F5E">
      <w:pPr>
        <w:keepNext/>
        <w:bidi/>
        <w:jc w:val="both"/>
        <w:rPr>
          <w:rFonts w:cs="David" w:hint="cs"/>
          <w:rtl/>
        </w:rPr>
      </w:pPr>
    </w:p>
    <w:p w14:paraId="7DE04115" w14:textId="77777777" w:rsidR="00BE1F5E" w:rsidRPr="005B0F24" w:rsidRDefault="00BE1F5E" w:rsidP="00BE1F5E">
      <w:pPr>
        <w:keepNext/>
        <w:bidi/>
        <w:jc w:val="both"/>
        <w:rPr>
          <w:rFonts w:cs="David" w:hint="cs"/>
          <w:u w:val="single"/>
          <w:rtl/>
        </w:rPr>
      </w:pPr>
      <w:r w:rsidRPr="005B0F24">
        <w:rPr>
          <w:rFonts w:cs="David" w:hint="cs"/>
          <w:u w:val="single"/>
          <w:rtl/>
        </w:rPr>
        <w:t xml:space="preserve">היו"ר יריב </w:t>
      </w:r>
      <w:proofErr w:type="spellStart"/>
      <w:r w:rsidRPr="005B0F24">
        <w:rPr>
          <w:rFonts w:cs="David" w:hint="cs"/>
          <w:u w:val="single"/>
          <w:rtl/>
        </w:rPr>
        <w:t>לוין</w:t>
      </w:r>
      <w:proofErr w:type="spellEnd"/>
      <w:r w:rsidRPr="005B0F24">
        <w:rPr>
          <w:rFonts w:cs="David" w:hint="cs"/>
          <w:u w:val="single"/>
          <w:rtl/>
        </w:rPr>
        <w:t>:</w:t>
      </w:r>
    </w:p>
    <w:p w14:paraId="1F2DAF6D" w14:textId="77777777" w:rsidR="00BE1F5E" w:rsidRPr="005B0F24" w:rsidRDefault="00BE1F5E" w:rsidP="00BE1F5E">
      <w:pPr>
        <w:keepNext/>
        <w:bidi/>
        <w:jc w:val="both"/>
        <w:rPr>
          <w:rFonts w:cs="David" w:hint="cs"/>
          <w:rtl/>
        </w:rPr>
      </w:pPr>
    </w:p>
    <w:p w14:paraId="36AFB88C" w14:textId="77777777" w:rsidR="00BE1F5E" w:rsidRPr="005B0F24" w:rsidRDefault="00BE1F5E" w:rsidP="00BE1F5E">
      <w:pPr>
        <w:keepNext/>
        <w:bidi/>
        <w:jc w:val="both"/>
        <w:rPr>
          <w:rFonts w:cs="David" w:hint="cs"/>
          <w:rtl/>
        </w:rPr>
      </w:pPr>
      <w:r w:rsidRPr="005B0F24">
        <w:rPr>
          <w:rFonts w:cs="David" w:hint="cs"/>
          <w:rtl/>
        </w:rPr>
        <w:tab/>
        <w:t xml:space="preserve">תודה. רבותיי, רק כדי להבהיר: הדובר הבא הוא חבר הכנסת הורוביץ. סדר הדיון הוא כזה: עד כה דיברו מי שפנו אלי, הגישו הסתייגויות, חלקן בכתב, חבר הכנסת הורוביץ הוא האחרון שבהם. ולאחר מכן נעבור למסגרת זמן של שלוש דקות לכל אחד מהמשתתפים האחרים שנמצא כאן וביקש לדבר. חבר הכנסת הורוביץ, בבקשה. </w:t>
      </w:r>
    </w:p>
    <w:p w14:paraId="0E47A56F" w14:textId="77777777" w:rsidR="00BE1F5E" w:rsidRPr="005B0F24" w:rsidRDefault="00BE1F5E" w:rsidP="00BE1F5E">
      <w:pPr>
        <w:keepNext/>
        <w:bidi/>
        <w:jc w:val="both"/>
        <w:rPr>
          <w:rFonts w:cs="David" w:hint="cs"/>
          <w:rtl/>
        </w:rPr>
      </w:pPr>
    </w:p>
    <w:p w14:paraId="6DA24D3E" w14:textId="77777777" w:rsidR="00BE1F5E" w:rsidRPr="005B0F24" w:rsidRDefault="00BE1F5E" w:rsidP="00BE1F5E">
      <w:pPr>
        <w:keepNext/>
        <w:bidi/>
        <w:jc w:val="both"/>
        <w:rPr>
          <w:rFonts w:cs="David" w:hint="cs"/>
          <w:u w:val="single"/>
          <w:rtl/>
        </w:rPr>
      </w:pPr>
      <w:r w:rsidRPr="005B0F24">
        <w:rPr>
          <w:rFonts w:cs="David" w:hint="cs"/>
          <w:u w:val="single"/>
          <w:rtl/>
        </w:rPr>
        <w:t>נסים זאב:</w:t>
      </w:r>
    </w:p>
    <w:p w14:paraId="067A2D07" w14:textId="77777777" w:rsidR="00BE1F5E" w:rsidRPr="005B0F24" w:rsidRDefault="00BE1F5E" w:rsidP="00BE1F5E">
      <w:pPr>
        <w:keepNext/>
        <w:bidi/>
        <w:jc w:val="both"/>
        <w:rPr>
          <w:rFonts w:cs="David" w:hint="cs"/>
          <w:u w:val="single"/>
          <w:rtl/>
        </w:rPr>
      </w:pPr>
    </w:p>
    <w:p w14:paraId="181E0F6E" w14:textId="77777777" w:rsidR="00BE1F5E" w:rsidRPr="005B0F24" w:rsidRDefault="00BE1F5E" w:rsidP="00BE1F5E">
      <w:pPr>
        <w:keepNext/>
        <w:bidi/>
        <w:jc w:val="both"/>
        <w:rPr>
          <w:rFonts w:cs="David" w:hint="cs"/>
          <w:rtl/>
        </w:rPr>
      </w:pPr>
      <w:r w:rsidRPr="005B0F24">
        <w:rPr>
          <w:rFonts w:cs="David" w:hint="cs"/>
          <w:rtl/>
        </w:rPr>
        <w:tab/>
        <w:t xml:space="preserve"> אני מקווה שיסגרו את הדיון לפני המליאה.</w:t>
      </w:r>
    </w:p>
    <w:p w14:paraId="5442B70B" w14:textId="77777777" w:rsidR="00BE1F5E" w:rsidRPr="005B0F24" w:rsidRDefault="00BE1F5E" w:rsidP="00BE1F5E">
      <w:pPr>
        <w:keepNext/>
        <w:bidi/>
        <w:jc w:val="both"/>
        <w:rPr>
          <w:rFonts w:cs="David" w:hint="cs"/>
          <w:rtl/>
        </w:rPr>
      </w:pPr>
    </w:p>
    <w:p w14:paraId="1E74F0CC" w14:textId="77777777" w:rsidR="00BE1F5E" w:rsidRPr="005B0F24" w:rsidRDefault="00BE1F5E" w:rsidP="00BE1F5E">
      <w:pPr>
        <w:keepNext/>
        <w:bidi/>
        <w:jc w:val="both"/>
        <w:rPr>
          <w:rFonts w:cs="David" w:hint="cs"/>
          <w:u w:val="single"/>
          <w:rtl/>
        </w:rPr>
      </w:pPr>
      <w:r w:rsidRPr="005B0F24">
        <w:rPr>
          <w:rFonts w:cs="David" w:hint="cs"/>
          <w:u w:val="single"/>
          <w:rtl/>
        </w:rPr>
        <w:t xml:space="preserve">היו"ר יריב </w:t>
      </w:r>
      <w:proofErr w:type="spellStart"/>
      <w:r w:rsidRPr="005B0F24">
        <w:rPr>
          <w:rFonts w:cs="David" w:hint="cs"/>
          <w:u w:val="single"/>
          <w:rtl/>
        </w:rPr>
        <w:t>לוין</w:t>
      </w:r>
      <w:proofErr w:type="spellEnd"/>
      <w:r w:rsidRPr="005B0F24">
        <w:rPr>
          <w:rFonts w:cs="David" w:hint="cs"/>
          <w:u w:val="single"/>
          <w:rtl/>
        </w:rPr>
        <w:t>:</w:t>
      </w:r>
    </w:p>
    <w:p w14:paraId="074686BF" w14:textId="77777777" w:rsidR="00BE1F5E" w:rsidRPr="005B0F24" w:rsidRDefault="00BE1F5E" w:rsidP="00BE1F5E">
      <w:pPr>
        <w:keepNext/>
        <w:bidi/>
        <w:jc w:val="both"/>
        <w:rPr>
          <w:rFonts w:cs="David" w:hint="cs"/>
          <w:rtl/>
        </w:rPr>
      </w:pPr>
    </w:p>
    <w:p w14:paraId="37AC0F8D" w14:textId="77777777" w:rsidR="00BE1F5E" w:rsidRPr="005B0F24" w:rsidRDefault="00BE1F5E" w:rsidP="00BE1F5E">
      <w:pPr>
        <w:keepNext/>
        <w:bidi/>
        <w:jc w:val="both"/>
        <w:rPr>
          <w:rFonts w:cs="David" w:hint="cs"/>
          <w:rtl/>
        </w:rPr>
      </w:pPr>
      <w:r w:rsidRPr="005B0F24">
        <w:rPr>
          <w:rFonts w:cs="David" w:hint="cs"/>
          <w:rtl/>
        </w:rPr>
        <w:tab/>
        <w:t xml:space="preserve">אני אשתדל, חבר הכנסת זאב. אם תעזור לי, אולי גם נצליח. בבקשה. </w:t>
      </w:r>
    </w:p>
    <w:p w14:paraId="5EDD569C" w14:textId="77777777" w:rsidR="00BE1F5E" w:rsidRPr="005B0F24" w:rsidRDefault="00BE1F5E" w:rsidP="00BE1F5E">
      <w:pPr>
        <w:keepNext/>
        <w:bidi/>
        <w:jc w:val="both"/>
        <w:rPr>
          <w:rFonts w:cs="David" w:hint="cs"/>
          <w:rtl/>
        </w:rPr>
      </w:pPr>
    </w:p>
    <w:p w14:paraId="6C5075F6" w14:textId="77777777" w:rsidR="00BE1F5E" w:rsidRPr="005B0F24" w:rsidRDefault="00BE1F5E" w:rsidP="00BE1F5E">
      <w:pPr>
        <w:keepNext/>
        <w:bidi/>
        <w:jc w:val="both"/>
        <w:rPr>
          <w:rFonts w:cs="David" w:hint="cs"/>
          <w:rtl/>
        </w:rPr>
      </w:pPr>
      <w:r w:rsidRPr="005B0F24">
        <w:rPr>
          <w:rFonts w:cs="David" w:hint="cs"/>
          <w:u w:val="single"/>
          <w:rtl/>
        </w:rPr>
        <w:t>ניצן הורוביץ:</w:t>
      </w:r>
    </w:p>
    <w:p w14:paraId="65CA4FA8" w14:textId="77777777" w:rsidR="00BE1F5E" w:rsidRPr="005B0F24" w:rsidRDefault="00BE1F5E" w:rsidP="00BE1F5E">
      <w:pPr>
        <w:keepNext/>
        <w:bidi/>
        <w:jc w:val="both"/>
        <w:rPr>
          <w:rFonts w:cs="David" w:hint="cs"/>
          <w:rtl/>
        </w:rPr>
      </w:pPr>
    </w:p>
    <w:p w14:paraId="1D5ED273" w14:textId="77777777" w:rsidR="00BE1F5E" w:rsidRPr="005B0F24" w:rsidRDefault="00BE1F5E" w:rsidP="00BE1F5E">
      <w:pPr>
        <w:keepNext/>
        <w:bidi/>
        <w:jc w:val="both"/>
        <w:rPr>
          <w:rFonts w:cs="David" w:hint="cs"/>
          <w:rtl/>
        </w:rPr>
      </w:pPr>
      <w:r w:rsidRPr="005B0F24">
        <w:rPr>
          <w:rFonts w:cs="David" w:hint="cs"/>
          <w:rtl/>
        </w:rPr>
        <w:tab/>
        <w:t xml:space="preserve">כן, תודה רבה, אדוני. קודם כל, אני רוצה לשים את הדברים על השולחן. דיברו פה, במיטב מסורת המליצה, על חלקיקי חלקיקים שמובילים לפיצוצים ופיצולים. מותר לשלושה, אין ארבעה, ולא חמישה ולא שישה. זה שלושה, ועל השלושה אנחנו מדברים, זה </w:t>
      </w:r>
      <w:proofErr w:type="spellStart"/>
      <w:r w:rsidRPr="005B0F24">
        <w:rPr>
          <w:rFonts w:cs="David" w:hint="cs"/>
          <w:rtl/>
        </w:rPr>
        <w:t>הכל</w:t>
      </w:r>
      <w:proofErr w:type="spellEnd"/>
      <w:r w:rsidRPr="005B0F24">
        <w:rPr>
          <w:rFonts w:cs="David" w:hint="cs"/>
          <w:rtl/>
        </w:rPr>
        <w:t xml:space="preserve">. אין ארבעה, אין חמישה, אין חלקי עשר, זה שלושה. אז בוא נדבר על השלושה כי אין יותר מזה. </w:t>
      </w:r>
    </w:p>
    <w:p w14:paraId="59BC4743" w14:textId="77777777" w:rsidR="00BE1F5E" w:rsidRPr="005B0F24" w:rsidRDefault="00BE1F5E" w:rsidP="00BE1F5E">
      <w:pPr>
        <w:keepNext/>
        <w:bidi/>
        <w:jc w:val="both"/>
        <w:rPr>
          <w:rFonts w:cs="David" w:hint="cs"/>
          <w:rtl/>
        </w:rPr>
      </w:pPr>
    </w:p>
    <w:p w14:paraId="2706CC1A" w14:textId="77777777" w:rsidR="00BE1F5E" w:rsidRPr="005B0F24" w:rsidRDefault="00BE1F5E" w:rsidP="00BE1F5E">
      <w:pPr>
        <w:keepNext/>
        <w:bidi/>
        <w:ind w:firstLine="720"/>
        <w:jc w:val="both"/>
        <w:rPr>
          <w:rFonts w:cs="David" w:hint="cs"/>
          <w:rtl/>
        </w:rPr>
      </w:pPr>
      <w:r w:rsidRPr="005B0F24">
        <w:rPr>
          <w:rFonts w:cs="David" w:hint="cs"/>
          <w:rtl/>
        </w:rPr>
        <w:t xml:space="preserve">מעבר לזה, אני רוצה למחות פה על הטונים ועל העמדת הדברים כאילו יש איזה מחנה שהוא דואג ודואג לזכויות העובדים, ויש איזה קבוצה אחרת שהיא נצלנית, היא לא מוסרית ולא אתית, ושכאילו מי שתומך בפיצול אז הוא חלילה מנצל עובדים ורוצה לדפוק אותם. סליחה, אני מנצל עובדים? אני משפיל מישהו? דב חנין מנצל עובדים? מה זה כל העמדת הדברים הזאת? ולכן, זה מקרה קלאסי של מה שנקרא  לשפוך את התינוק עם המים המלוכלכים. </w:t>
      </w:r>
    </w:p>
    <w:p w14:paraId="4AD0D776" w14:textId="77777777" w:rsidR="00BE1F5E" w:rsidRPr="005B0F24" w:rsidRDefault="00BE1F5E" w:rsidP="00BE1F5E">
      <w:pPr>
        <w:keepNext/>
        <w:bidi/>
        <w:jc w:val="both"/>
        <w:rPr>
          <w:rFonts w:cs="David" w:hint="cs"/>
          <w:rtl/>
        </w:rPr>
      </w:pPr>
    </w:p>
    <w:p w14:paraId="48E6B7C9" w14:textId="77777777" w:rsidR="00BE1F5E" w:rsidRPr="005B0F24" w:rsidRDefault="00BE1F5E" w:rsidP="00BE1F5E">
      <w:pPr>
        <w:keepNext/>
        <w:bidi/>
        <w:jc w:val="both"/>
        <w:rPr>
          <w:rFonts w:cs="David" w:hint="cs"/>
          <w:u w:val="single"/>
          <w:rtl/>
        </w:rPr>
      </w:pPr>
      <w:r w:rsidRPr="005B0F24">
        <w:rPr>
          <w:rFonts w:cs="David" w:hint="cs"/>
          <w:u w:val="single"/>
          <w:rtl/>
        </w:rPr>
        <w:t>משה (מוץ) מטלון:</w:t>
      </w:r>
    </w:p>
    <w:p w14:paraId="562585C4" w14:textId="77777777" w:rsidR="00BE1F5E" w:rsidRPr="005B0F24" w:rsidRDefault="00BE1F5E" w:rsidP="00BE1F5E">
      <w:pPr>
        <w:keepNext/>
        <w:bidi/>
        <w:jc w:val="both"/>
        <w:rPr>
          <w:rFonts w:cs="David" w:hint="cs"/>
          <w:rtl/>
        </w:rPr>
      </w:pPr>
    </w:p>
    <w:p w14:paraId="788991AF" w14:textId="77777777" w:rsidR="00BE1F5E" w:rsidRPr="005B0F24" w:rsidRDefault="00BE1F5E" w:rsidP="00BE1F5E">
      <w:pPr>
        <w:keepNext/>
        <w:bidi/>
        <w:jc w:val="both"/>
        <w:rPr>
          <w:rFonts w:cs="David" w:hint="cs"/>
          <w:rtl/>
        </w:rPr>
      </w:pPr>
      <w:r w:rsidRPr="005B0F24">
        <w:rPr>
          <w:rFonts w:cs="David" w:hint="cs"/>
          <w:rtl/>
        </w:rPr>
        <w:tab/>
        <w:t xml:space="preserve">התהפכו היוצרות בכנסת הזאת, אני לא מבין. </w:t>
      </w:r>
    </w:p>
    <w:p w14:paraId="50A6CC7A" w14:textId="77777777" w:rsidR="00BE1F5E" w:rsidRPr="005B0F24" w:rsidRDefault="00BE1F5E" w:rsidP="00BE1F5E">
      <w:pPr>
        <w:keepNext/>
        <w:bidi/>
        <w:jc w:val="both"/>
        <w:rPr>
          <w:rFonts w:cs="David" w:hint="cs"/>
          <w:rtl/>
        </w:rPr>
      </w:pPr>
    </w:p>
    <w:p w14:paraId="29FF3F5C" w14:textId="77777777" w:rsidR="00BE1F5E" w:rsidRPr="005B0F24" w:rsidRDefault="00BE1F5E" w:rsidP="00BE1F5E">
      <w:pPr>
        <w:keepNext/>
        <w:bidi/>
        <w:jc w:val="both"/>
        <w:rPr>
          <w:rFonts w:cs="David" w:hint="cs"/>
          <w:u w:val="single"/>
          <w:rtl/>
        </w:rPr>
      </w:pPr>
      <w:r w:rsidRPr="005B0F24">
        <w:rPr>
          <w:rFonts w:cs="David" w:hint="cs"/>
          <w:u w:val="single"/>
          <w:rtl/>
        </w:rPr>
        <w:t>קריאות:</w:t>
      </w:r>
    </w:p>
    <w:p w14:paraId="402E7A7F" w14:textId="77777777" w:rsidR="00BE1F5E" w:rsidRPr="005B0F24" w:rsidRDefault="00BE1F5E" w:rsidP="00BE1F5E">
      <w:pPr>
        <w:keepNext/>
        <w:bidi/>
        <w:jc w:val="both"/>
        <w:rPr>
          <w:rFonts w:cs="David" w:hint="cs"/>
          <w:rtl/>
        </w:rPr>
      </w:pPr>
    </w:p>
    <w:p w14:paraId="521E3E51" w14:textId="77777777" w:rsidR="00BE1F5E" w:rsidRPr="005B0F24" w:rsidRDefault="00BE1F5E" w:rsidP="00BE1F5E">
      <w:pPr>
        <w:keepNext/>
        <w:bidi/>
        <w:ind w:left="720"/>
        <w:jc w:val="both"/>
        <w:rPr>
          <w:rFonts w:cs="David" w:hint="cs"/>
          <w:rtl/>
        </w:rPr>
      </w:pPr>
      <w:r w:rsidRPr="005B0F24">
        <w:rPr>
          <w:rFonts w:cs="David" w:hint="cs"/>
          <w:rtl/>
        </w:rPr>
        <w:t>- - -</w:t>
      </w:r>
    </w:p>
    <w:p w14:paraId="6D497DA5" w14:textId="77777777" w:rsidR="00BE1F5E" w:rsidRPr="005B0F24" w:rsidRDefault="00BE1F5E" w:rsidP="00BE1F5E">
      <w:pPr>
        <w:keepNext/>
        <w:bidi/>
        <w:jc w:val="both"/>
        <w:rPr>
          <w:rFonts w:cs="David" w:hint="cs"/>
          <w:rtl/>
        </w:rPr>
      </w:pPr>
    </w:p>
    <w:p w14:paraId="37660313" w14:textId="77777777" w:rsidR="00BE1F5E" w:rsidRPr="005B0F24" w:rsidRDefault="00BE1F5E" w:rsidP="00BE1F5E">
      <w:pPr>
        <w:keepNext/>
        <w:bidi/>
        <w:jc w:val="both"/>
        <w:rPr>
          <w:rFonts w:cs="David" w:hint="cs"/>
          <w:u w:val="single"/>
          <w:rtl/>
        </w:rPr>
      </w:pPr>
      <w:r w:rsidRPr="005B0F24">
        <w:rPr>
          <w:rFonts w:cs="David" w:hint="cs"/>
          <w:u w:val="single"/>
          <w:rtl/>
        </w:rPr>
        <w:t>קריאה:</w:t>
      </w:r>
      <w:r w:rsidRPr="005B0F24">
        <w:rPr>
          <w:rFonts w:cs="David" w:hint="cs"/>
          <w:u w:val="single"/>
          <w:rtl/>
        </w:rPr>
        <w:tab/>
      </w:r>
    </w:p>
    <w:p w14:paraId="5F90CB8A" w14:textId="77777777" w:rsidR="00BE1F5E" w:rsidRPr="005B0F24" w:rsidRDefault="00BE1F5E" w:rsidP="00BE1F5E">
      <w:pPr>
        <w:keepNext/>
        <w:bidi/>
        <w:jc w:val="both"/>
        <w:rPr>
          <w:rFonts w:cs="David" w:hint="cs"/>
          <w:rtl/>
        </w:rPr>
      </w:pPr>
    </w:p>
    <w:p w14:paraId="50DD4C97" w14:textId="77777777" w:rsidR="00BE1F5E" w:rsidRPr="005B0F24" w:rsidRDefault="00BE1F5E" w:rsidP="00BE1F5E">
      <w:pPr>
        <w:keepNext/>
        <w:bidi/>
        <w:jc w:val="both"/>
        <w:rPr>
          <w:rFonts w:cs="David" w:hint="cs"/>
          <w:rtl/>
        </w:rPr>
      </w:pPr>
      <w:r w:rsidRPr="005B0F24">
        <w:rPr>
          <w:rFonts w:cs="David" w:hint="cs"/>
          <w:rtl/>
        </w:rPr>
        <w:tab/>
        <w:t>זה השמאל החדש.</w:t>
      </w:r>
    </w:p>
    <w:p w14:paraId="54D0266E" w14:textId="77777777" w:rsidR="00BE1F5E" w:rsidRPr="005B0F24" w:rsidRDefault="00BE1F5E" w:rsidP="00BE1F5E">
      <w:pPr>
        <w:keepNext/>
        <w:bidi/>
        <w:jc w:val="both"/>
        <w:rPr>
          <w:rFonts w:cs="David" w:hint="cs"/>
          <w:rtl/>
        </w:rPr>
      </w:pPr>
    </w:p>
    <w:p w14:paraId="505F212D" w14:textId="77777777" w:rsidR="00BE1F5E" w:rsidRPr="005B0F24" w:rsidRDefault="00BE1F5E" w:rsidP="00BE1F5E">
      <w:pPr>
        <w:keepNext/>
        <w:bidi/>
        <w:jc w:val="both"/>
        <w:rPr>
          <w:rFonts w:cs="David" w:hint="cs"/>
          <w:u w:val="single"/>
          <w:rtl/>
        </w:rPr>
      </w:pPr>
      <w:r w:rsidRPr="005B0F24">
        <w:rPr>
          <w:rFonts w:cs="David" w:hint="cs"/>
          <w:u w:val="single"/>
          <w:rtl/>
        </w:rPr>
        <w:t>ניצן הורוביץ:</w:t>
      </w:r>
    </w:p>
    <w:p w14:paraId="6C88A5AB" w14:textId="77777777" w:rsidR="00BE1F5E" w:rsidRPr="005B0F24" w:rsidRDefault="00BE1F5E" w:rsidP="00BE1F5E">
      <w:pPr>
        <w:keepNext/>
        <w:bidi/>
        <w:jc w:val="both"/>
        <w:rPr>
          <w:rFonts w:cs="David" w:hint="cs"/>
          <w:rtl/>
        </w:rPr>
      </w:pPr>
    </w:p>
    <w:p w14:paraId="514887A8" w14:textId="77777777" w:rsidR="00BE1F5E" w:rsidRPr="005B0F24" w:rsidRDefault="00BE1F5E" w:rsidP="00BE1F5E">
      <w:pPr>
        <w:keepNext/>
        <w:bidi/>
        <w:jc w:val="both"/>
        <w:rPr>
          <w:rFonts w:cs="David" w:hint="cs"/>
          <w:rtl/>
        </w:rPr>
      </w:pPr>
      <w:r w:rsidRPr="005B0F24">
        <w:rPr>
          <w:rFonts w:cs="David" w:hint="cs"/>
          <w:rtl/>
        </w:rPr>
        <w:tab/>
        <w:t xml:space="preserve">אז אני רוצה להבהיר את הדברים: זה מקרה קלאסי של לשפוך את התינוק עם מי האמבט המלוכלכים. מי שמנצל עובדים, בין אם בחצי משרה ובין אם במשרה, צריך לטפל בו וצריך לשים קץ לניצול עובדים. אני לא אתן את ידי לניצול עובדים. אבל, אדוני היושב ראש ואדוני יושב ראש הכנסת: לא יתכן שעצם ההעסקה בחצי משרה תיחשב עצם העסקה לניצול. העסקה כזאת קיימת במשק הישראלי, </w:t>
      </w:r>
      <w:r>
        <w:rPr>
          <w:rFonts w:cs="David" w:hint="cs"/>
          <w:rtl/>
        </w:rPr>
        <w:t>ובמקרה - - -</w:t>
      </w:r>
    </w:p>
    <w:p w14:paraId="66891FA8" w14:textId="77777777" w:rsidR="00BE1F5E" w:rsidRPr="001D27B9" w:rsidRDefault="00BE1F5E" w:rsidP="00BE1F5E">
      <w:pPr>
        <w:keepNext/>
        <w:bidi/>
        <w:jc w:val="both"/>
        <w:rPr>
          <w:rFonts w:cs="David" w:hint="cs"/>
          <w:highlight w:val="yellow"/>
          <w:rtl/>
        </w:rPr>
      </w:pPr>
    </w:p>
    <w:p w14:paraId="359051E3" w14:textId="77777777" w:rsidR="00BE1F5E" w:rsidRPr="005B0F24" w:rsidRDefault="00BE1F5E" w:rsidP="00BE1F5E">
      <w:pPr>
        <w:keepNext/>
        <w:bidi/>
        <w:jc w:val="both"/>
        <w:rPr>
          <w:rFonts w:cs="David" w:hint="cs"/>
          <w:u w:val="single"/>
          <w:rtl/>
        </w:rPr>
      </w:pPr>
      <w:r w:rsidRPr="005B0F24">
        <w:rPr>
          <w:rFonts w:cs="David" w:hint="cs"/>
          <w:u w:val="single"/>
          <w:rtl/>
        </w:rPr>
        <w:t xml:space="preserve">היו"ר יריב </w:t>
      </w:r>
      <w:proofErr w:type="spellStart"/>
      <w:r w:rsidRPr="005B0F24">
        <w:rPr>
          <w:rFonts w:cs="David" w:hint="cs"/>
          <w:u w:val="single"/>
          <w:rtl/>
        </w:rPr>
        <w:t>לוין</w:t>
      </w:r>
      <w:proofErr w:type="spellEnd"/>
      <w:r w:rsidRPr="005B0F24">
        <w:rPr>
          <w:rFonts w:cs="David" w:hint="cs"/>
          <w:u w:val="single"/>
          <w:rtl/>
        </w:rPr>
        <w:t>:</w:t>
      </w:r>
    </w:p>
    <w:p w14:paraId="7CA253D8" w14:textId="77777777" w:rsidR="00BE1F5E" w:rsidRPr="005B0F24" w:rsidRDefault="00BE1F5E" w:rsidP="00BE1F5E">
      <w:pPr>
        <w:keepNext/>
        <w:bidi/>
        <w:jc w:val="both"/>
        <w:rPr>
          <w:rFonts w:cs="David" w:hint="cs"/>
          <w:rtl/>
        </w:rPr>
      </w:pPr>
    </w:p>
    <w:p w14:paraId="7A777243" w14:textId="77777777" w:rsidR="00BE1F5E" w:rsidRDefault="00BE1F5E" w:rsidP="00BE1F5E">
      <w:pPr>
        <w:keepNext/>
        <w:bidi/>
        <w:jc w:val="both"/>
        <w:rPr>
          <w:rFonts w:cs="David" w:hint="cs"/>
          <w:rtl/>
        </w:rPr>
      </w:pPr>
      <w:r w:rsidRPr="005B0F24">
        <w:rPr>
          <w:rFonts w:cs="David" w:hint="cs"/>
          <w:rtl/>
        </w:rPr>
        <w:tab/>
        <w:t xml:space="preserve">חברת הכנסת </w:t>
      </w:r>
      <w:proofErr w:type="spellStart"/>
      <w:r w:rsidRPr="005B0F24">
        <w:rPr>
          <w:rFonts w:cs="David" w:hint="cs"/>
          <w:rtl/>
        </w:rPr>
        <w:t>חוטובלי</w:t>
      </w:r>
      <w:proofErr w:type="spellEnd"/>
      <w:r w:rsidRPr="005B0F24">
        <w:rPr>
          <w:rFonts w:cs="David" w:hint="cs"/>
          <w:rtl/>
        </w:rPr>
        <w:t>, אני עושה הפסקה של דקה כדי לאפשר לך להשלים את ההתייעצויות עם כל השולחן.</w:t>
      </w:r>
      <w:r>
        <w:rPr>
          <w:rFonts w:cs="David" w:hint="cs"/>
          <w:rtl/>
        </w:rPr>
        <w:t xml:space="preserve"> את - - - לזה, או שאני יכול להמשיך?</w:t>
      </w:r>
    </w:p>
    <w:p w14:paraId="53676AA7" w14:textId="77777777" w:rsidR="00BE1F5E" w:rsidRDefault="00BE1F5E" w:rsidP="00BE1F5E">
      <w:pPr>
        <w:keepNext/>
        <w:bidi/>
        <w:jc w:val="both"/>
        <w:rPr>
          <w:rFonts w:cs="David" w:hint="cs"/>
          <w:rtl/>
        </w:rPr>
      </w:pPr>
    </w:p>
    <w:p w14:paraId="41735B50" w14:textId="77777777" w:rsidR="00BE1F5E" w:rsidRPr="005B0F24" w:rsidRDefault="00BE1F5E" w:rsidP="00BE1F5E">
      <w:pPr>
        <w:keepNext/>
        <w:bidi/>
        <w:jc w:val="both"/>
        <w:rPr>
          <w:rFonts w:cs="David" w:hint="cs"/>
          <w:u w:val="single"/>
          <w:rtl/>
        </w:rPr>
      </w:pPr>
      <w:r w:rsidRPr="005B0F24">
        <w:rPr>
          <w:rFonts w:cs="David" w:hint="cs"/>
          <w:u w:val="single"/>
          <w:rtl/>
        </w:rPr>
        <w:t xml:space="preserve">ציפי </w:t>
      </w:r>
      <w:proofErr w:type="spellStart"/>
      <w:r w:rsidRPr="005B0F24">
        <w:rPr>
          <w:rFonts w:cs="David" w:hint="cs"/>
          <w:u w:val="single"/>
          <w:rtl/>
        </w:rPr>
        <w:t>חוטובלי</w:t>
      </w:r>
      <w:proofErr w:type="spellEnd"/>
      <w:r w:rsidRPr="005B0F24">
        <w:rPr>
          <w:rFonts w:cs="David" w:hint="cs"/>
          <w:u w:val="single"/>
          <w:rtl/>
        </w:rPr>
        <w:t>:</w:t>
      </w:r>
    </w:p>
    <w:p w14:paraId="0182F351" w14:textId="77777777" w:rsidR="00BE1F5E" w:rsidRDefault="00BE1F5E" w:rsidP="00BE1F5E">
      <w:pPr>
        <w:keepNext/>
        <w:bidi/>
        <w:jc w:val="both"/>
        <w:rPr>
          <w:rFonts w:cs="David" w:hint="cs"/>
          <w:rtl/>
        </w:rPr>
      </w:pPr>
    </w:p>
    <w:p w14:paraId="17BD2971" w14:textId="77777777" w:rsidR="00BE1F5E" w:rsidRDefault="00BE1F5E" w:rsidP="00BE1F5E">
      <w:pPr>
        <w:keepNext/>
        <w:bidi/>
        <w:jc w:val="both"/>
        <w:rPr>
          <w:rFonts w:cs="David" w:hint="cs"/>
          <w:rtl/>
        </w:rPr>
      </w:pPr>
      <w:r>
        <w:rPr>
          <w:rFonts w:cs="David" w:hint="cs"/>
          <w:rtl/>
        </w:rPr>
        <w:tab/>
        <w:t>- - -</w:t>
      </w:r>
    </w:p>
    <w:p w14:paraId="4EEBA4AD" w14:textId="77777777" w:rsidR="00BE1F5E" w:rsidRDefault="00BE1F5E" w:rsidP="00BE1F5E">
      <w:pPr>
        <w:keepNext/>
        <w:bidi/>
        <w:jc w:val="both"/>
        <w:rPr>
          <w:rFonts w:cs="David" w:hint="cs"/>
          <w:rtl/>
        </w:rPr>
      </w:pPr>
    </w:p>
    <w:p w14:paraId="411950E9"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0341C487" w14:textId="77777777" w:rsidR="00BE1F5E" w:rsidRDefault="00BE1F5E" w:rsidP="00BE1F5E">
      <w:pPr>
        <w:keepNext/>
        <w:bidi/>
        <w:jc w:val="both"/>
        <w:rPr>
          <w:rFonts w:cs="David" w:hint="cs"/>
          <w:rtl/>
        </w:rPr>
      </w:pPr>
    </w:p>
    <w:p w14:paraId="0D1D2645" w14:textId="77777777" w:rsidR="00BE1F5E" w:rsidRDefault="00BE1F5E" w:rsidP="00BE1F5E">
      <w:pPr>
        <w:keepNext/>
        <w:bidi/>
        <w:jc w:val="both"/>
        <w:rPr>
          <w:rFonts w:cs="David" w:hint="cs"/>
          <w:rtl/>
        </w:rPr>
      </w:pPr>
      <w:r>
        <w:rPr>
          <w:rFonts w:cs="David" w:hint="cs"/>
          <w:rtl/>
        </w:rPr>
        <w:tab/>
        <w:t xml:space="preserve">אבל אני לא יכול. אתם מדברים </w:t>
      </w:r>
      <w:r>
        <w:rPr>
          <w:rFonts w:cs="David"/>
          <w:rtl/>
        </w:rPr>
        <w:t>–</w:t>
      </w:r>
      <w:r>
        <w:rPr>
          <w:rFonts w:cs="David" w:hint="cs"/>
          <w:rtl/>
        </w:rPr>
        <w:t xml:space="preserve"> אני לא שומע כלום. תודה.</w:t>
      </w:r>
    </w:p>
    <w:p w14:paraId="3251D387" w14:textId="77777777" w:rsidR="00BE1F5E" w:rsidRPr="005B0F24" w:rsidRDefault="00BE1F5E" w:rsidP="00BE1F5E">
      <w:pPr>
        <w:keepNext/>
        <w:bidi/>
        <w:jc w:val="both"/>
        <w:rPr>
          <w:rFonts w:cs="David" w:hint="cs"/>
          <w:rtl/>
        </w:rPr>
      </w:pPr>
    </w:p>
    <w:p w14:paraId="082C9DD5" w14:textId="77777777" w:rsidR="00BE1F5E" w:rsidRPr="005B0F24" w:rsidRDefault="00BE1F5E" w:rsidP="00BE1F5E">
      <w:pPr>
        <w:keepNext/>
        <w:bidi/>
        <w:jc w:val="both"/>
        <w:rPr>
          <w:rFonts w:cs="David" w:hint="cs"/>
          <w:u w:val="single"/>
          <w:rtl/>
        </w:rPr>
      </w:pPr>
      <w:r w:rsidRPr="005B0F24">
        <w:rPr>
          <w:rFonts w:cs="David" w:hint="cs"/>
          <w:u w:val="single"/>
          <w:rtl/>
        </w:rPr>
        <w:t>ניצן הורוביץ:</w:t>
      </w:r>
    </w:p>
    <w:p w14:paraId="32AF96A9" w14:textId="77777777" w:rsidR="00BE1F5E" w:rsidRPr="005B0F24" w:rsidRDefault="00BE1F5E" w:rsidP="00BE1F5E">
      <w:pPr>
        <w:keepNext/>
        <w:bidi/>
        <w:jc w:val="both"/>
        <w:rPr>
          <w:rFonts w:cs="David" w:hint="cs"/>
          <w:rtl/>
        </w:rPr>
      </w:pPr>
      <w:r w:rsidRPr="005B0F24">
        <w:rPr>
          <w:rFonts w:cs="David" w:hint="cs"/>
          <w:rtl/>
        </w:rPr>
        <w:tab/>
      </w:r>
    </w:p>
    <w:p w14:paraId="15339BEA" w14:textId="77777777" w:rsidR="00BE1F5E" w:rsidRPr="005B0F24" w:rsidRDefault="00BE1F5E" w:rsidP="00BE1F5E">
      <w:pPr>
        <w:keepNext/>
        <w:bidi/>
        <w:jc w:val="both"/>
        <w:rPr>
          <w:rFonts w:cs="David" w:hint="cs"/>
          <w:rtl/>
        </w:rPr>
      </w:pPr>
      <w:r>
        <w:rPr>
          <w:rFonts w:cs="David" w:hint="cs"/>
          <w:rtl/>
        </w:rPr>
        <w:tab/>
        <w:t xml:space="preserve">העסקה בחלקי משרות, מה שנקרא פיצולים יצירתיים כאלה ל-17.5% משרה, 68% ו-2%, כמובן שלא מקובלת, כי היא על פניה פיקציה. ומי שעושה כך, נוהג באופן לא ראוי, לדעתי, ואת זה צריך לסיים. אבל </w:t>
      </w:r>
      <w:r w:rsidRPr="005B0F24">
        <w:rPr>
          <w:rFonts w:cs="David" w:hint="cs"/>
          <w:rtl/>
        </w:rPr>
        <w:t xml:space="preserve">להגיד שכל מי שמעסיק עוזר בחצי משרה וימיו בכנסת </w:t>
      </w:r>
      <w:r>
        <w:rPr>
          <w:rFonts w:cs="David" w:hint="cs"/>
          <w:rtl/>
        </w:rPr>
        <w:t xml:space="preserve">מוגדרים, והדברים נעשים על פי בקשתו של העוזר ובהתאם לתנאי חייו. אם העוזר עובד </w:t>
      </w:r>
      <w:r>
        <w:rPr>
          <w:rFonts w:cs="David"/>
          <w:rtl/>
        </w:rPr>
        <w:t>–</w:t>
      </w:r>
      <w:r>
        <w:rPr>
          <w:rFonts w:cs="David" w:hint="cs"/>
          <w:rtl/>
        </w:rPr>
        <w:t xml:space="preserve"> יש לי למשל, עוזר, במקרה שלי, שהוא חבר מועצת עיר. אוקי? והוא רוצ</w:t>
      </w:r>
      <w:r w:rsidRPr="005B0F24">
        <w:rPr>
          <w:rFonts w:cs="David" w:hint="cs"/>
          <w:rtl/>
        </w:rPr>
        <w:t>ה להקדיש לפעילות ציבורית אחרת.</w:t>
      </w:r>
      <w:r>
        <w:rPr>
          <w:rFonts w:cs="David" w:hint="cs"/>
          <w:rtl/>
        </w:rPr>
        <w:t xml:space="preserve"> ולכן הוא מעוניין </w:t>
      </w:r>
      <w:r>
        <w:rPr>
          <w:rFonts w:cs="David"/>
          <w:rtl/>
        </w:rPr>
        <w:t>–</w:t>
      </w:r>
      <w:r>
        <w:rPr>
          <w:rFonts w:cs="David" w:hint="cs"/>
          <w:rtl/>
        </w:rPr>
        <w:t xml:space="preserve"> הוא מעוניין </w:t>
      </w:r>
      <w:r>
        <w:rPr>
          <w:rFonts w:cs="David"/>
          <w:rtl/>
        </w:rPr>
        <w:t>–</w:t>
      </w:r>
      <w:r>
        <w:rPr>
          <w:rFonts w:cs="David" w:hint="cs"/>
          <w:rtl/>
        </w:rPr>
        <w:t xml:space="preserve"> לעבוד בחצי משרה, וזה גם מסתדר לי,</w:t>
      </w:r>
      <w:r w:rsidRPr="005B0F24">
        <w:rPr>
          <w:rFonts w:cs="David" w:hint="cs"/>
          <w:rtl/>
        </w:rPr>
        <w:t xml:space="preserve"> והוא מרוצה ואני מרוצה, אז האם עכשיו אני צריך לפ</w:t>
      </w:r>
      <w:r>
        <w:rPr>
          <w:rFonts w:cs="David" w:hint="cs"/>
          <w:rtl/>
        </w:rPr>
        <w:t>טר</w:t>
      </w:r>
      <w:r w:rsidRPr="005B0F24">
        <w:rPr>
          <w:rFonts w:cs="David" w:hint="cs"/>
          <w:rtl/>
        </w:rPr>
        <w:t xml:space="preserve"> אותו</w:t>
      </w:r>
      <w:r>
        <w:rPr>
          <w:rFonts w:cs="David" w:hint="cs"/>
          <w:rtl/>
        </w:rPr>
        <w:t>, בגלל שלכאורה מציגים אותי כמנצל עובדים? מה זו בכלל כל ההצגה הזאת? רוצים לעשות פה, מה שנקרא, אדוני, "סיבוב". אתה יודע - - -</w:t>
      </w:r>
    </w:p>
    <w:p w14:paraId="77F118EA" w14:textId="77777777" w:rsidR="00BE1F5E" w:rsidRPr="005B0F24" w:rsidRDefault="00BE1F5E" w:rsidP="00BE1F5E">
      <w:pPr>
        <w:keepNext/>
        <w:bidi/>
        <w:jc w:val="both"/>
        <w:rPr>
          <w:rFonts w:cs="David" w:hint="cs"/>
          <w:rtl/>
        </w:rPr>
      </w:pPr>
    </w:p>
    <w:p w14:paraId="7755B457" w14:textId="77777777" w:rsidR="00BE1F5E" w:rsidRPr="005B0F24" w:rsidRDefault="00BE1F5E" w:rsidP="00BE1F5E">
      <w:pPr>
        <w:keepNext/>
        <w:bidi/>
        <w:jc w:val="both"/>
        <w:rPr>
          <w:rFonts w:cs="David" w:hint="cs"/>
          <w:u w:val="single"/>
          <w:rtl/>
        </w:rPr>
      </w:pPr>
      <w:r w:rsidRPr="005B0F24">
        <w:rPr>
          <w:rFonts w:cs="David" w:hint="cs"/>
          <w:u w:val="single"/>
          <w:rtl/>
        </w:rPr>
        <w:t>יושב ראש הכנסת ראובן ריבלין:</w:t>
      </w:r>
    </w:p>
    <w:p w14:paraId="2DF4626C" w14:textId="77777777" w:rsidR="00BE1F5E" w:rsidRPr="005B0F24" w:rsidRDefault="00BE1F5E" w:rsidP="00BE1F5E">
      <w:pPr>
        <w:keepNext/>
        <w:bidi/>
        <w:jc w:val="both"/>
        <w:rPr>
          <w:rFonts w:cs="David" w:hint="cs"/>
          <w:rtl/>
        </w:rPr>
      </w:pPr>
    </w:p>
    <w:p w14:paraId="1370839B" w14:textId="77777777" w:rsidR="00BE1F5E" w:rsidRPr="005B0F24" w:rsidRDefault="00BE1F5E" w:rsidP="00BE1F5E">
      <w:pPr>
        <w:keepNext/>
        <w:bidi/>
        <w:jc w:val="both"/>
        <w:rPr>
          <w:rFonts w:cs="David" w:hint="cs"/>
          <w:rtl/>
        </w:rPr>
      </w:pPr>
      <w:r w:rsidRPr="005B0F24">
        <w:rPr>
          <w:rFonts w:cs="David" w:hint="cs"/>
          <w:rtl/>
        </w:rPr>
        <w:tab/>
        <w:t xml:space="preserve">השר אלי ישי היה עוזר של חבר הכנסת נסים זאב. </w:t>
      </w:r>
    </w:p>
    <w:p w14:paraId="5E7597E4" w14:textId="77777777" w:rsidR="00BE1F5E" w:rsidRDefault="00BE1F5E" w:rsidP="00BE1F5E">
      <w:pPr>
        <w:keepNext/>
        <w:bidi/>
        <w:jc w:val="both"/>
        <w:rPr>
          <w:rFonts w:cs="David" w:hint="cs"/>
          <w:rtl/>
        </w:rPr>
      </w:pPr>
    </w:p>
    <w:p w14:paraId="6050E3B6" w14:textId="77777777" w:rsidR="00BE1F5E" w:rsidRPr="00A36C37" w:rsidRDefault="00BE1F5E" w:rsidP="00BE1F5E">
      <w:pPr>
        <w:keepNext/>
        <w:bidi/>
        <w:jc w:val="both"/>
        <w:rPr>
          <w:rFonts w:cs="David" w:hint="cs"/>
          <w:u w:val="single"/>
          <w:rtl/>
        </w:rPr>
      </w:pPr>
      <w:r w:rsidRPr="00A36C37">
        <w:rPr>
          <w:rFonts w:cs="David" w:hint="cs"/>
          <w:u w:val="single"/>
          <w:rtl/>
        </w:rPr>
        <w:t>ניצן הורוביץ:</w:t>
      </w:r>
    </w:p>
    <w:p w14:paraId="1A3CADD0" w14:textId="77777777" w:rsidR="00BE1F5E" w:rsidRDefault="00BE1F5E" w:rsidP="00BE1F5E">
      <w:pPr>
        <w:keepNext/>
        <w:bidi/>
        <w:jc w:val="both"/>
        <w:rPr>
          <w:rFonts w:cs="David" w:hint="cs"/>
          <w:rtl/>
        </w:rPr>
      </w:pPr>
    </w:p>
    <w:p w14:paraId="24E4BF3C" w14:textId="77777777" w:rsidR="00BE1F5E" w:rsidRDefault="00BE1F5E" w:rsidP="00BE1F5E">
      <w:pPr>
        <w:keepNext/>
        <w:bidi/>
        <w:jc w:val="both"/>
        <w:rPr>
          <w:rFonts w:cs="David" w:hint="cs"/>
          <w:rtl/>
        </w:rPr>
      </w:pPr>
      <w:r>
        <w:rPr>
          <w:rFonts w:cs="David" w:hint="cs"/>
          <w:rtl/>
        </w:rPr>
        <w:tab/>
        <w:t>אבל אני רוצה לומר - - -</w:t>
      </w:r>
    </w:p>
    <w:p w14:paraId="76891CE3" w14:textId="77777777" w:rsidR="00BE1F5E" w:rsidRPr="005B0F24" w:rsidRDefault="00BE1F5E" w:rsidP="00BE1F5E">
      <w:pPr>
        <w:keepNext/>
        <w:bidi/>
        <w:jc w:val="both"/>
        <w:rPr>
          <w:rFonts w:cs="David" w:hint="cs"/>
          <w:rtl/>
        </w:rPr>
      </w:pPr>
    </w:p>
    <w:p w14:paraId="0526243C" w14:textId="77777777" w:rsidR="00BE1F5E" w:rsidRDefault="00BE1F5E" w:rsidP="00BE1F5E">
      <w:pPr>
        <w:keepNext/>
        <w:bidi/>
        <w:jc w:val="both"/>
        <w:rPr>
          <w:rFonts w:cs="David" w:hint="cs"/>
          <w:u w:val="single"/>
          <w:rtl/>
        </w:rPr>
      </w:pPr>
      <w:r w:rsidRPr="005B0F24">
        <w:rPr>
          <w:rFonts w:cs="David" w:hint="cs"/>
          <w:u w:val="single"/>
          <w:rtl/>
        </w:rPr>
        <w:t>נסים זאב:</w:t>
      </w:r>
    </w:p>
    <w:p w14:paraId="2348B757" w14:textId="77777777" w:rsidR="00BE1F5E" w:rsidRDefault="00BE1F5E" w:rsidP="00BE1F5E">
      <w:pPr>
        <w:keepNext/>
        <w:bidi/>
        <w:jc w:val="both"/>
        <w:rPr>
          <w:rFonts w:cs="David" w:hint="cs"/>
          <w:u w:val="single"/>
          <w:rtl/>
        </w:rPr>
      </w:pPr>
    </w:p>
    <w:p w14:paraId="37AE3828" w14:textId="77777777" w:rsidR="00BE1F5E" w:rsidRDefault="00BE1F5E" w:rsidP="00BE1F5E">
      <w:pPr>
        <w:keepNext/>
        <w:bidi/>
        <w:jc w:val="both"/>
        <w:rPr>
          <w:rFonts w:cs="David" w:hint="cs"/>
          <w:rtl/>
        </w:rPr>
      </w:pPr>
      <w:r>
        <w:rPr>
          <w:rFonts w:cs="David" w:hint="cs"/>
          <w:rtl/>
        </w:rPr>
        <w:tab/>
        <w:t xml:space="preserve"> אבל אני לא ניצלתי אותו, הוא ניצל אותי. עד היום. עד היום.</w:t>
      </w:r>
    </w:p>
    <w:p w14:paraId="31AD2F2C" w14:textId="77777777" w:rsidR="00BE1F5E" w:rsidRDefault="00BE1F5E" w:rsidP="00BE1F5E">
      <w:pPr>
        <w:keepNext/>
        <w:bidi/>
        <w:jc w:val="both"/>
        <w:rPr>
          <w:rFonts w:cs="David" w:hint="cs"/>
          <w:rtl/>
        </w:rPr>
      </w:pPr>
    </w:p>
    <w:p w14:paraId="5BF78040" w14:textId="77777777" w:rsidR="00BE1F5E" w:rsidRPr="00360DF2" w:rsidRDefault="00BE1F5E" w:rsidP="00BE1F5E">
      <w:pPr>
        <w:keepNext/>
        <w:bidi/>
        <w:jc w:val="both"/>
        <w:rPr>
          <w:rFonts w:cs="David" w:hint="cs"/>
          <w:u w:val="single"/>
          <w:rtl/>
        </w:rPr>
      </w:pPr>
      <w:r w:rsidRPr="00360DF2">
        <w:rPr>
          <w:rFonts w:cs="David" w:hint="cs"/>
          <w:u w:val="single"/>
          <w:rtl/>
        </w:rPr>
        <w:t>קריאה:</w:t>
      </w:r>
      <w:r w:rsidRPr="00360DF2">
        <w:rPr>
          <w:rFonts w:cs="David" w:hint="cs"/>
          <w:u w:val="single"/>
          <w:rtl/>
        </w:rPr>
        <w:tab/>
      </w:r>
    </w:p>
    <w:p w14:paraId="41000C37" w14:textId="77777777" w:rsidR="00BE1F5E" w:rsidRDefault="00BE1F5E" w:rsidP="00BE1F5E">
      <w:pPr>
        <w:keepNext/>
        <w:bidi/>
        <w:jc w:val="both"/>
        <w:rPr>
          <w:rFonts w:cs="David" w:hint="cs"/>
          <w:rtl/>
        </w:rPr>
      </w:pPr>
    </w:p>
    <w:p w14:paraId="39E16236" w14:textId="77777777" w:rsidR="00BE1F5E" w:rsidRDefault="00BE1F5E" w:rsidP="00BE1F5E">
      <w:pPr>
        <w:keepNext/>
        <w:bidi/>
        <w:jc w:val="both"/>
        <w:rPr>
          <w:rFonts w:cs="David" w:hint="cs"/>
          <w:rtl/>
        </w:rPr>
      </w:pPr>
      <w:r>
        <w:rPr>
          <w:rFonts w:cs="David" w:hint="cs"/>
          <w:rtl/>
        </w:rPr>
        <w:tab/>
        <w:t>תראה לאן הוא הגיע.</w:t>
      </w:r>
    </w:p>
    <w:p w14:paraId="16818F5B" w14:textId="77777777" w:rsidR="00BE1F5E" w:rsidRDefault="00BE1F5E" w:rsidP="00BE1F5E">
      <w:pPr>
        <w:keepNext/>
        <w:bidi/>
        <w:jc w:val="both"/>
        <w:rPr>
          <w:rFonts w:cs="David" w:hint="cs"/>
          <w:rtl/>
        </w:rPr>
      </w:pPr>
    </w:p>
    <w:p w14:paraId="03655274" w14:textId="77777777" w:rsidR="00BE1F5E" w:rsidRPr="000D35D7" w:rsidRDefault="00BE1F5E" w:rsidP="00BE1F5E">
      <w:pPr>
        <w:keepNext/>
        <w:bidi/>
        <w:jc w:val="both"/>
        <w:rPr>
          <w:rFonts w:cs="David" w:hint="cs"/>
          <w:u w:val="single"/>
          <w:rtl/>
        </w:rPr>
      </w:pPr>
      <w:r w:rsidRPr="000D35D7">
        <w:rPr>
          <w:rFonts w:cs="David" w:hint="cs"/>
          <w:u w:val="single"/>
          <w:rtl/>
        </w:rPr>
        <w:t>ניצן הורוביץ:</w:t>
      </w:r>
    </w:p>
    <w:p w14:paraId="6118EF0D" w14:textId="77777777" w:rsidR="00BE1F5E" w:rsidRDefault="00BE1F5E" w:rsidP="00BE1F5E">
      <w:pPr>
        <w:keepNext/>
        <w:bidi/>
        <w:jc w:val="both"/>
        <w:rPr>
          <w:rFonts w:cs="David" w:hint="cs"/>
          <w:rtl/>
        </w:rPr>
      </w:pPr>
    </w:p>
    <w:p w14:paraId="1497A76F" w14:textId="77777777" w:rsidR="00BE1F5E" w:rsidRDefault="00BE1F5E" w:rsidP="00BE1F5E">
      <w:pPr>
        <w:keepNext/>
        <w:bidi/>
        <w:jc w:val="both"/>
        <w:rPr>
          <w:rFonts w:cs="David" w:hint="cs"/>
          <w:rtl/>
        </w:rPr>
      </w:pPr>
      <w:r>
        <w:rPr>
          <w:rFonts w:cs="David" w:hint="cs"/>
          <w:rtl/>
        </w:rPr>
        <w:tab/>
        <w:t xml:space="preserve">אני מדבר כאן כמי שנפגע ישירות </w:t>
      </w:r>
      <w:r>
        <w:rPr>
          <w:rFonts w:cs="David"/>
          <w:rtl/>
        </w:rPr>
        <w:t>–</w:t>
      </w:r>
      <w:r>
        <w:rPr>
          <w:rFonts w:cs="David" w:hint="cs"/>
          <w:rtl/>
        </w:rPr>
        <w:t xml:space="preserve"> ישירות </w:t>
      </w:r>
      <w:r>
        <w:rPr>
          <w:rFonts w:cs="David"/>
          <w:rtl/>
        </w:rPr>
        <w:t>–</w:t>
      </w:r>
      <w:r>
        <w:rPr>
          <w:rFonts w:cs="David" w:hint="cs"/>
          <w:rtl/>
        </w:rPr>
        <w:t xml:space="preserve"> מהניסיון הזה. אני לא מבין, פרופ' </w:t>
      </w:r>
      <w:proofErr w:type="spellStart"/>
      <w:r>
        <w:rPr>
          <w:rFonts w:cs="David" w:hint="cs"/>
          <w:rtl/>
        </w:rPr>
        <w:t>דרונאו</w:t>
      </w:r>
      <w:proofErr w:type="spellEnd"/>
      <w:r>
        <w:rPr>
          <w:rFonts w:cs="David" w:hint="cs"/>
          <w:rtl/>
        </w:rPr>
        <w:t xml:space="preserve">, למה אתה מבקש לפגוע בעבודה שלי ובעבודה של העוזרים </w:t>
      </w:r>
      <w:proofErr w:type="spellStart"/>
      <w:r>
        <w:rPr>
          <w:rFonts w:cs="David" w:hint="cs"/>
          <w:rtl/>
        </w:rPr>
        <w:t>הפרלמנטריים</w:t>
      </w:r>
      <w:proofErr w:type="spellEnd"/>
      <w:r>
        <w:rPr>
          <w:rFonts w:cs="David" w:hint="cs"/>
          <w:rtl/>
        </w:rPr>
        <w:t xml:space="preserve"> שלי. אם יש לך טענות כלפיי על ניצול עובדים ועל יחס לא נאות לעובדים שלי, העוזרים </w:t>
      </w:r>
      <w:proofErr w:type="spellStart"/>
      <w:r>
        <w:rPr>
          <w:rFonts w:cs="David" w:hint="cs"/>
          <w:rtl/>
        </w:rPr>
        <w:t>הפרלמנטריים</w:t>
      </w:r>
      <w:proofErr w:type="spellEnd"/>
      <w:r>
        <w:rPr>
          <w:rFonts w:cs="David" w:hint="cs"/>
          <w:rtl/>
        </w:rPr>
        <w:t xml:space="preserve">, בבקשה. בזה צריך לטפל, אני אבוא לוועדת האתיקה, יגישו נגדי תלונה ויטופל </w:t>
      </w:r>
      <w:r>
        <w:rPr>
          <w:rFonts w:cs="David"/>
          <w:rtl/>
        </w:rPr>
        <w:t>–</w:t>
      </w:r>
      <w:r>
        <w:rPr>
          <w:rFonts w:cs="David" w:hint="cs"/>
          <w:rtl/>
        </w:rPr>
        <w:t xml:space="preserve"> עד הסוף, במלוא החומרה. אבל אם אין תלונות, ואם הסידור הזה או ההעסקה הזאת היא מוסכמת, והיא נעשית לבקשת העוזרים </w:t>
      </w:r>
      <w:proofErr w:type="spellStart"/>
      <w:r>
        <w:rPr>
          <w:rFonts w:cs="David" w:hint="cs"/>
          <w:rtl/>
        </w:rPr>
        <w:t>הפרלמנטריים</w:t>
      </w:r>
      <w:proofErr w:type="spellEnd"/>
      <w:r>
        <w:rPr>
          <w:rFonts w:cs="David" w:hint="cs"/>
          <w:rtl/>
        </w:rPr>
        <w:t xml:space="preserve">, משום שזה מאפשר להם לעסוק בדברים נוספים לפי בקשתם ובחירתם המלאה. ולהציג אותי אחר כך במין סיבוב </w:t>
      </w:r>
      <w:r>
        <w:rPr>
          <w:rFonts w:cs="David"/>
          <w:rtl/>
        </w:rPr>
        <w:t>–</w:t>
      </w:r>
      <w:r>
        <w:rPr>
          <w:rFonts w:cs="David" w:hint="cs"/>
          <w:rtl/>
        </w:rPr>
        <w:t xml:space="preserve"> כי אני מבין מה שנעשה כאן. מה שנקרא </w:t>
      </w:r>
      <w:r>
        <w:rPr>
          <w:rFonts w:cs="David"/>
          <w:rtl/>
        </w:rPr>
        <w:t>–</w:t>
      </w:r>
      <w:r>
        <w:rPr>
          <w:rFonts w:cs="David" w:hint="cs"/>
          <w:rtl/>
        </w:rPr>
        <w:t xml:space="preserve"> </w:t>
      </w:r>
      <w:proofErr w:type="spellStart"/>
      <w:r>
        <w:rPr>
          <w:rFonts w:cs="David" w:hint="cs"/>
          <w:rtl/>
        </w:rPr>
        <w:t>ג'ומס</w:t>
      </w:r>
      <w:proofErr w:type="spellEnd"/>
      <w:r>
        <w:rPr>
          <w:rFonts w:cs="David" w:hint="cs"/>
          <w:rtl/>
        </w:rPr>
        <w:t xml:space="preserve"> קורא לזה </w:t>
      </w:r>
      <w:r>
        <w:rPr>
          <w:rFonts w:cs="David"/>
          <w:rtl/>
        </w:rPr>
        <w:t>–</w:t>
      </w:r>
      <w:r>
        <w:rPr>
          <w:rFonts w:cs="David" w:hint="cs"/>
          <w:rtl/>
        </w:rPr>
        <w:t xml:space="preserve"> "עושים עלינו סיבוב". אני רואה כאן את הכיוונים התקשורתיים, אני מבין מה הכותרות מחפשות לעשות. אני לא אכנס לקלחת הזאת. לא ידביקו את זה על ראשי, ואני לא אתן לזה יד. אני חושב שזה בלתי ראוי, ואני חושב שההחלטה שצריכה לצאת מכאן היום היא א', להפסיק ניצול עובדים בין אם במשרה מלאה ובין אם בחצי משרה או בכל צורה אחרת. ב', להפסיק את הפיצולים היצירתיים שהם, על פניהם, פיקציה ברורה. 16.5% משרה זו פיקציה, וכאן, כמובן, לא יהיו חילוקי דעות. אבל בנושא של חצי משרה שנעשית על פי בחירת העוזר </w:t>
      </w:r>
      <w:proofErr w:type="spellStart"/>
      <w:r>
        <w:rPr>
          <w:rFonts w:cs="David" w:hint="cs"/>
          <w:rtl/>
        </w:rPr>
        <w:t>הפרלמנטרי</w:t>
      </w:r>
      <w:proofErr w:type="spellEnd"/>
      <w:r>
        <w:rPr>
          <w:rFonts w:cs="David" w:hint="cs"/>
          <w:rtl/>
        </w:rPr>
        <w:t xml:space="preserve"> בהתאם לצרכיו ובהתאם לצרכי חבר הכנסת, בזה אני חושב שלא צריך לגעת, כי זה דבר שהוא במקרה שלי, ובמקרה של חברי כנסת אחרים, דבר אמיתי. ואם יש טענות ספציפיות כלפי או כלפי מישהו אחר על ניצול עובדים, אני מוכן לתת על זה את הדין וצריך לטפל בזה. אבל היות ואין טענות כאלה, אלא מנסים "לעשות סיבוב", ומה שנקרא לשפוך את התינוק עם המים המלוכלכים  - - </w:t>
      </w:r>
    </w:p>
    <w:p w14:paraId="18FEFB68" w14:textId="77777777" w:rsidR="00BE1F5E" w:rsidRDefault="00BE1F5E" w:rsidP="00BE1F5E">
      <w:pPr>
        <w:keepNext/>
        <w:bidi/>
        <w:jc w:val="both"/>
        <w:rPr>
          <w:rFonts w:cs="David" w:hint="cs"/>
          <w:rtl/>
        </w:rPr>
      </w:pPr>
    </w:p>
    <w:p w14:paraId="08FF9376" w14:textId="77777777" w:rsidR="00BE1F5E" w:rsidRDefault="00BE1F5E" w:rsidP="00BE1F5E">
      <w:pPr>
        <w:keepNext/>
        <w:bidi/>
        <w:jc w:val="both"/>
        <w:rPr>
          <w:rFonts w:cs="David" w:hint="cs"/>
          <w:u w:val="single"/>
          <w:rtl/>
        </w:rPr>
      </w:pPr>
      <w:r>
        <w:rPr>
          <w:rFonts w:cs="David" w:hint="cs"/>
          <w:u w:val="single"/>
          <w:rtl/>
        </w:rPr>
        <w:t>נסים זאב</w:t>
      </w:r>
      <w:r w:rsidRPr="00E36EB4">
        <w:rPr>
          <w:rFonts w:cs="David" w:hint="cs"/>
          <w:u w:val="single"/>
          <w:rtl/>
        </w:rPr>
        <w:t>:</w:t>
      </w:r>
    </w:p>
    <w:p w14:paraId="4FC8BEB4" w14:textId="77777777" w:rsidR="00BE1F5E" w:rsidRDefault="00BE1F5E" w:rsidP="00BE1F5E">
      <w:pPr>
        <w:keepNext/>
        <w:bidi/>
        <w:jc w:val="both"/>
        <w:rPr>
          <w:rFonts w:cs="David" w:hint="cs"/>
          <w:u w:val="single"/>
          <w:rtl/>
        </w:rPr>
      </w:pPr>
    </w:p>
    <w:p w14:paraId="6348D901" w14:textId="77777777" w:rsidR="00BE1F5E" w:rsidRDefault="00BE1F5E" w:rsidP="00BE1F5E">
      <w:pPr>
        <w:keepNext/>
        <w:bidi/>
        <w:jc w:val="both"/>
        <w:rPr>
          <w:rFonts w:cs="David" w:hint="cs"/>
          <w:rtl/>
        </w:rPr>
      </w:pPr>
      <w:r>
        <w:rPr>
          <w:rFonts w:cs="David" w:hint="cs"/>
          <w:rtl/>
        </w:rPr>
        <w:tab/>
        <w:t xml:space="preserve"> עוד פעם לשפוך את התינוק.</w:t>
      </w:r>
    </w:p>
    <w:p w14:paraId="7CB9DE7D" w14:textId="77777777" w:rsidR="00BE1F5E" w:rsidRDefault="00BE1F5E" w:rsidP="00BE1F5E">
      <w:pPr>
        <w:keepNext/>
        <w:bidi/>
        <w:jc w:val="both"/>
        <w:rPr>
          <w:rFonts w:cs="David" w:hint="cs"/>
          <w:rtl/>
        </w:rPr>
      </w:pPr>
    </w:p>
    <w:p w14:paraId="01996D88" w14:textId="77777777" w:rsidR="00BE1F5E" w:rsidRPr="00A36C37" w:rsidRDefault="00BE1F5E" w:rsidP="00BE1F5E">
      <w:pPr>
        <w:keepNext/>
        <w:bidi/>
        <w:jc w:val="both"/>
        <w:rPr>
          <w:rFonts w:cs="David" w:hint="cs"/>
          <w:u w:val="single"/>
          <w:rtl/>
        </w:rPr>
      </w:pPr>
      <w:r w:rsidRPr="00A36C37">
        <w:rPr>
          <w:rFonts w:cs="David" w:hint="cs"/>
          <w:u w:val="single"/>
          <w:rtl/>
        </w:rPr>
        <w:t>ניצן הורוביץ:</w:t>
      </w:r>
    </w:p>
    <w:p w14:paraId="760BA14B" w14:textId="77777777" w:rsidR="00BE1F5E" w:rsidRDefault="00BE1F5E" w:rsidP="00BE1F5E">
      <w:pPr>
        <w:keepNext/>
        <w:bidi/>
        <w:jc w:val="both"/>
        <w:rPr>
          <w:rFonts w:cs="David" w:hint="cs"/>
          <w:rtl/>
        </w:rPr>
      </w:pPr>
    </w:p>
    <w:p w14:paraId="37379E81" w14:textId="77777777" w:rsidR="00BE1F5E" w:rsidRDefault="00BE1F5E" w:rsidP="00BE1F5E">
      <w:pPr>
        <w:keepNext/>
        <w:bidi/>
        <w:jc w:val="both"/>
        <w:rPr>
          <w:rFonts w:cs="David" w:hint="cs"/>
          <w:rtl/>
        </w:rPr>
      </w:pPr>
      <w:r>
        <w:rPr>
          <w:rFonts w:cs="David" w:hint="cs"/>
          <w:rtl/>
        </w:rPr>
        <w:tab/>
        <w:t xml:space="preserve">חברי כנסת שכן וחברי כנסת שלא </w:t>
      </w:r>
      <w:r>
        <w:rPr>
          <w:rFonts w:cs="David"/>
          <w:rtl/>
        </w:rPr>
        <w:t>–</w:t>
      </w:r>
      <w:r>
        <w:rPr>
          <w:rFonts w:cs="David" w:hint="cs"/>
          <w:rtl/>
        </w:rPr>
        <w:t xml:space="preserve"> </w:t>
      </w:r>
      <w:proofErr w:type="spellStart"/>
      <w:r>
        <w:rPr>
          <w:rFonts w:cs="David" w:hint="cs"/>
          <w:rtl/>
        </w:rPr>
        <w:t>הכל</w:t>
      </w:r>
      <w:proofErr w:type="spellEnd"/>
      <w:r>
        <w:rPr>
          <w:rFonts w:cs="David" w:hint="cs"/>
          <w:rtl/>
        </w:rPr>
        <w:t xml:space="preserve"> לזרוק, לזה אני לא מוכן לתת את היד.</w:t>
      </w:r>
    </w:p>
    <w:p w14:paraId="6BC87B39" w14:textId="77777777" w:rsidR="00BE1F5E" w:rsidRDefault="00BE1F5E" w:rsidP="00BE1F5E">
      <w:pPr>
        <w:keepNext/>
        <w:bidi/>
        <w:jc w:val="both"/>
        <w:rPr>
          <w:rFonts w:cs="David" w:hint="cs"/>
          <w:rtl/>
        </w:rPr>
      </w:pPr>
    </w:p>
    <w:p w14:paraId="052C3B0A" w14:textId="77777777" w:rsidR="00BE1F5E" w:rsidRPr="00280BD6" w:rsidRDefault="00BE1F5E" w:rsidP="00BE1F5E">
      <w:pPr>
        <w:keepNext/>
        <w:bidi/>
        <w:jc w:val="both"/>
        <w:rPr>
          <w:rFonts w:cs="David" w:hint="cs"/>
          <w:u w:val="single"/>
          <w:rtl/>
        </w:rPr>
      </w:pPr>
      <w:r w:rsidRPr="00280BD6">
        <w:rPr>
          <w:rFonts w:cs="David" w:hint="cs"/>
          <w:u w:val="single"/>
          <w:rtl/>
        </w:rPr>
        <w:t>נסים זאב:</w:t>
      </w:r>
    </w:p>
    <w:p w14:paraId="0CE18F88" w14:textId="77777777" w:rsidR="00BE1F5E" w:rsidRDefault="00BE1F5E" w:rsidP="00BE1F5E">
      <w:pPr>
        <w:keepNext/>
        <w:bidi/>
        <w:jc w:val="both"/>
        <w:rPr>
          <w:rFonts w:cs="David" w:hint="cs"/>
          <w:rtl/>
        </w:rPr>
      </w:pPr>
    </w:p>
    <w:p w14:paraId="444BFDEB" w14:textId="77777777" w:rsidR="00BE1F5E" w:rsidRDefault="00BE1F5E" w:rsidP="00BE1F5E">
      <w:pPr>
        <w:keepNext/>
        <w:bidi/>
        <w:jc w:val="both"/>
        <w:rPr>
          <w:rFonts w:cs="David" w:hint="cs"/>
          <w:rtl/>
        </w:rPr>
      </w:pPr>
      <w:r>
        <w:rPr>
          <w:rFonts w:cs="David" w:hint="cs"/>
          <w:rtl/>
        </w:rPr>
        <w:tab/>
        <w:t>אדוני היושב ראש, יש לי הצעה להתייעלות.</w:t>
      </w:r>
    </w:p>
    <w:p w14:paraId="3258EBFA" w14:textId="77777777" w:rsidR="00BE1F5E" w:rsidRDefault="00BE1F5E" w:rsidP="00BE1F5E">
      <w:pPr>
        <w:keepNext/>
        <w:bidi/>
        <w:jc w:val="both"/>
        <w:rPr>
          <w:rFonts w:cs="David" w:hint="cs"/>
          <w:rtl/>
        </w:rPr>
      </w:pPr>
    </w:p>
    <w:p w14:paraId="186193DD"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7272480B" w14:textId="77777777" w:rsidR="00BE1F5E" w:rsidRDefault="00BE1F5E" w:rsidP="00BE1F5E">
      <w:pPr>
        <w:keepNext/>
        <w:bidi/>
        <w:jc w:val="both"/>
        <w:rPr>
          <w:rFonts w:cs="David" w:hint="cs"/>
          <w:rtl/>
        </w:rPr>
      </w:pPr>
    </w:p>
    <w:p w14:paraId="2542C822" w14:textId="77777777" w:rsidR="00BE1F5E" w:rsidRDefault="00BE1F5E" w:rsidP="00BE1F5E">
      <w:pPr>
        <w:keepNext/>
        <w:bidi/>
        <w:jc w:val="both"/>
        <w:rPr>
          <w:rFonts w:cs="David" w:hint="cs"/>
          <w:rtl/>
        </w:rPr>
      </w:pPr>
      <w:r>
        <w:rPr>
          <w:rFonts w:cs="David" w:hint="cs"/>
          <w:rtl/>
        </w:rPr>
        <w:tab/>
        <w:t xml:space="preserve">תודה. חבר הכנסת זאב </w:t>
      </w:r>
      <w:r>
        <w:rPr>
          <w:rFonts w:cs="David"/>
          <w:rtl/>
        </w:rPr>
        <w:t>–</w:t>
      </w:r>
      <w:r>
        <w:rPr>
          <w:rFonts w:cs="David" w:hint="cs"/>
          <w:rtl/>
        </w:rPr>
        <w:t xml:space="preserve"> תודה, לא אני לא צריך - - -</w:t>
      </w:r>
    </w:p>
    <w:p w14:paraId="0E0476D4" w14:textId="77777777" w:rsidR="00BE1F5E" w:rsidRDefault="00BE1F5E" w:rsidP="00BE1F5E">
      <w:pPr>
        <w:keepNext/>
        <w:bidi/>
        <w:jc w:val="both"/>
        <w:rPr>
          <w:rFonts w:cs="David" w:hint="cs"/>
          <w:rtl/>
        </w:rPr>
      </w:pPr>
    </w:p>
    <w:p w14:paraId="5C4F5883" w14:textId="77777777" w:rsidR="00BE1F5E" w:rsidRPr="00280BD6" w:rsidRDefault="00BE1F5E" w:rsidP="00BE1F5E">
      <w:pPr>
        <w:keepNext/>
        <w:bidi/>
        <w:jc w:val="both"/>
        <w:rPr>
          <w:rFonts w:cs="David" w:hint="cs"/>
          <w:u w:val="single"/>
          <w:rtl/>
        </w:rPr>
      </w:pPr>
      <w:r w:rsidRPr="00280BD6">
        <w:rPr>
          <w:rFonts w:cs="David" w:hint="cs"/>
          <w:u w:val="single"/>
          <w:rtl/>
        </w:rPr>
        <w:t>נסים זאב:</w:t>
      </w:r>
    </w:p>
    <w:p w14:paraId="6B038DF4" w14:textId="77777777" w:rsidR="00BE1F5E" w:rsidRDefault="00BE1F5E" w:rsidP="00BE1F5E">
      <w:pPr>
        <w:keepNext/>
        <w:bidi/>
        <w:jc w:val="both"/>
        <w:rPr>
          <w:rFonts w:cs="David" w:hint="cs"/>
          <w:rtl/>
        </w:rPr>
      </w:pPr>
    </w:p>
    <w:p w14:paraId="0269A6DB" w14:textId="77777777" w:rsidR="00BE1F5E" w:rsidRDefault="00BE1F5E" w:rsidP="00BE1F5E">
      <w:pPr>
        <w:keepNext/>
        <w:bidi/>
        <w:jc w:val="both"/>
        <w:rPr>
          <w:rFonts w:cs="David" w:hint="cs"/>
          <w:rtl/>
        </w:rPr>
      </w:pPr>
      <w:r>
        <w:rPr>
          <w:rFonts w:cs="David" w:hint="cs"/>
          <w:rtl/>
        </w:rPr>
        <w:tab/>
        <w:t>תשמע ממני. שיהיו שני נציגים, מי שבעד - - -</w:t>
      </w:r>
    </w:p>
    <w:p w14:paraId="2A32D18A" w14:textId="77777777" w:rsidR="00BE1F5E" w:rsidRDefault="00BE1F5E" w:rsidP="00BE1F5E">
      <w:pPr>
        <w:keepNext/>
        <w:bidi/>
        <w:jc w:val="both"/>
        <w:rPr>
          <w:rFonts w:cs="David" w:hint="cs"/>
          <w:rtl/>
        </w:rPr>
      </w:pPr>
    </w:p>
    <w:p w14:paraId="7A9D5487" w14:textId="77777777" w:rsidR="00BE1F5E" w:rsidRPr="003C23D3" w:rsidRDefault="00BE1F5E" w:rsidP="00BE1F5E">
      <w:pPr>
        <w:keepNext/>
        <w:bidi/>
        <w:jc w:val="both"/>
        <w:rPr>
          <w:rFonts w:cs="David" w:hint="cs"/>
          <w:u w:val="single"/>
          <w:rtl/>
        </w:rPr>
      </w:pPr>
      <w:r w:rsidRPr="003C23D3">
        <w:rPr>
          <w:rFonts w:cs="David" w:hint="cs"/>
          <w:u w:val="single"/>
          <w:rtl/>
        </w:rPr>
        <w:t xml:space="preserve">היו"ר יריב </w:t>
      </w:r>
      <w:proofErr w:type="spellStart"/>
      <w:r w:rsidRPr="003C23D3">
        <w:rPr>
          <w:rFonts w:cs="David" w:hint="cs"/>
          <w:u w:val="single"/>
          <w:rtl/>
        </w:rPr>
        <w:t>לוין</w:t>
      </w:r>
      <w:proofErr w:type="spellEnd"/>
      <w:r w:rsidRPr="003C23D3">
        <w:rPr>
          <w:rFonts w:cs="David" w:hint="cs"/>
          <w:u w:val="single"/>
          <w:rtl/>
        </w:rPr>
        <w:t>:</w:t>
      </w:r>
    </w:p>
    <w:p w14:paraId="00C0B522" w14:textId="77777777" w:rsidR="00BE1F5E" w:rsidRDefault="00BE1F5E" w:rsidP="00BE1F5E">
      <w:pPr>
        <w:keepNext/>
        <w:bidi/>
        <w:jc w:val="both"/>
        <w:rPr>
          <w:rFonts w:cs="David" w:hint="cs"/>
          <w:rtl/>
        </w:rPr>
      </w:pPr>
    </w:p>
    <w:p w14:paraId="7BF19704" w14:textId="77777777" w:rsidR="00BE1F5E" w:rsidRDefault="00BE1F5E" w:rsidP="00BE1F5E">
      <w:pPr>
        <w:keepNext/>
        <w:bidi/>
        <w:jc w:val="both"/>
        <w:rPr>
          <w:rFonts w:cs="David" w:hint="cs"/>
          <w:rtl/>
        </w:rPr>
      </w:pPr>
      <w:r>
        <w:rPr>
          <w:rFonts w:cs="David" w:hint="cs"/>
          <w:rtl/>
        </w:rPr>
        <w:tab/>
        <w:t>רבותיי, לא. חבר הכנסת זאב, אני דוחה את ההצעה שלך. אצלי מי שרוצה לדבר, חבר כנסת שהגיע לישיבה ורוצה להשמיע את דברו, אני אשמע אותו.</w:t>
      </w:r>
    </w:p>
    <w:p w14:paraId="7E3B6119" w14:textId="77777777" w:rsidR="00BE1F5E" w:rsidRDefault="00BE1F5E" w:rsidP="00BE1F5E">
      <w:pPr>
        <w:keepNext/>
        <w:bidi/>
        <w:jc w:val="both"/>
        <w:rPr>
          <w:rFonts w:cs="David" w:hint="cs"/>
          <w:rtl/>
        </w:rPr>
      </w:pPr>
    </w:p>
    <w:p w14:paraId="4708EFFF" w14:textId="77777777" w:rsidR="00BE1F5E" w:rsidRPr="00280BD6" w:rsidRDefault="00BE1F5E" w:rsidP="00BE1F5E">
      <w:pPr>
        <w:keepNext/>
        <w:bidi/>
        <w:jc w:val="both"/>
        <w:rPr>
          <w:rFonts w:cs="David" w:hint="cs"/>
          <w:u w:val="single"/>
          <w:rtl/>
        </w:rPr>
      </w:pPr>
      <w:r w:rsidRPr="00280BD6">
        <w:rPr>
          <w:rFonts w:cs="David" w:hint="cs"/>
          <w:u w:val="single"/>
          <w:rtl/>
        </w:rPr>
        <w:t>נסים זאב:</w:t>
      </w:r>
    </w:p>
    <w:p w14:paraId="3CEBE37A" w14:textId="77777777" w:rsidR="00BE1F5E" w:rsidRDefault="00BE1F5E" w:rsidP="00BE1F5E">
      <w:pPr>
        <w:keepNext/>
        <w:bidi/>
        <w:jc w:val="both"/>
        <w:rPr>
          <w:rFonts w:cs="David" w:hint="cs"/>
          <w:rtl/>
        </w:rPr>
      </w:pPr>
    </w:p>
    <w:p w14:paraId="408290FE" w14:textId="77777777" w:rsidR="00BE1F5E" w:rsidRDefault="00BE1F5E" w:rsidP="00BE1F5E">
      <w:pPr>
        <w:keepNext/>
        <w:bidi/>
        <w:jc w:val="both"/>
        <w:rPr>
          <w:rFonts w:cs="David" w:hint="cs"/>
          <w:rtl/>
        </w:rPr>
      </w:pPr>
      <w:r>
        <w:rPr>
          <w:rFonts w:cs="David" w:hint="cs"/>
          <w:rtl/>
        </w:rPr>
        <w:tab/>
        <w:t>שומעים אותם בדקה אחת - - -</w:t>
      </w:r>
    </w:p>
    <w:p w14:paraId="6C0139A9" w14:textId="77777777" w:rsidR="00BE1F5E" w:rsidRDefault="00BE1F5E" w:rsidP="00BE1F5E">
      <w:pPr>
        <w:keepNext/>
        <w:bidi/>
        <w:jc w:val="both"/>
        <w:rPr>
          <w:rFonts w:cs="David" w:hint="cs"/>
          <w:rtl/>
        </w:rPr>
      </w:pPr>
    </w:p>
    <w:p w14:paraId="060DFCFD"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61AF1B4C" w14:textId="77777777" w:rsidR="00BE1F5E" w:rsidRDefault="00BE1F5E" w:rsidP="00BE1F5E">
      <w:pPr>
        <w:keepNext/>
        <w:bidi/>
        <w:jc w:val="both"/>
        <w:rPr>
          <w:rFonts w:cs="David" w:hint="cs"/>
          <w:rtl/>
        </w:rPr>
      </w:pPr>
    </w:p>
    <w:p w14:paraId="15B724F4" w14:textId="77777777" w:rsidR="00BE1F5E" w:rsidRDefault="00BE1F5E" w:rsidP="00BE1F5E">
      <w:pPr>
        <w:keepNext/>
        <w:bidi/>
        <w:jc w:val="both"/>
        <w:rPr>
          <w:rFonts w:cs="David" w:hint="cs"/>
          <w:rtl/>
        </w:rPr>
      </w:pPr>
      <w:r>
        <w:rPr>
          <w:rFonts w:cs="David" w:hint="cs"/>
          <w:rtl/>
        </w:rPr>
        <w:tab/>
        <w:t>אדוני היושב ראש, אתה רצית שאלה לחבר הכנסת הורוביץ.</w:t>
      </w:r>
    </w:p>
    <w:p w14:paraId="2E115F29" w14:textId="77777777" w:rsidR="00BE1F5E" w:rsidRDefault="00BE1F5E" w:rsidP="00BE1F5E">
      <w:pPr>
        <w:keepNext/>
        <w:bidi/>
        <w:jc w:val="both"/>
        <w:rPr>
          <w:rFonts w:cs="David" w:hint="cs"/>
          <w:rtl/>
        </w:rPr>
      </w:pPr>
    </w:p>
    <w:p w14:paraId="6B7C7C69" w14:textId="77777777" w:rsidR="00BE1F5E" w:rsidRPr="009339A4" w:rsidRDefault="00BE1F5E" w:rsidP="00BE1F5E">
      <w:pPr>
        <w:keepNext/>
        <w:bidi/>
        <w:jc w:val="both"/>
        <w:rPr>
          <w:rFonts w:cs="David" w:hint="cs"/>
          <w:u w:val="single"/>
          <w:rtl/>
        </w:rPr>
      </w:pPr>
      <w:r w:rsidRPr="009339A4">
        <w:rPr>
          <w:rFonts w:cs="David" w:hint="cs"/>
          <w:u w:val="single"/>
          <w:rtl/>
        </w:rPr>
        <w:t>יושב ראש הכנסת ראובן ריבלין:</w:t>
      </w:r>
    </w:p>
    <w:p w14:paraId="21BDC427" w14:textId="77777777" w:rsidR="00BE1F5E" w:rsidRDefault="00BE1F5E" w:rsidP="00BE1F5E">
      <w:pPr>
        <w:keepNext/>
        <w:bidi/>
        <w:jc w:val="both"/>
        <w:rPr>
          <w:rFonts w:cs="David" w:hint="cs"/>
          <w:rtl/>
        </w:rPr>
      </w:pPr>
    </w:p>
    <w:p w14:paraId="081AD753" w14:textId="77777777" w:rsidR="00BE1F5E" w:rsidRDefault="00BE1F5E" w:rsidP="00BE1F5E">
      <w:pPr>
        <w:keepNext/>
        <w:bidi/>
        <w:jc w:val="both"/>
        <w:rPr>
          <w:rFonts w:cs="David" w:hint="cs"/>
          <w:rtl/>
        </w:rPr>
      </w:pPr>
      <w:r>
        <w:rPr>
          <w:rFonts w:cs="David" w:hint="cs"/>
          <w:rtl/>
        </w:rPr>
        <w:tab/>
        <w:t>אני מבקש לשאול שאלה טכנית את חבר הכנסת ניצן הורוביץ ואת חבר הכנסת חנין. האם אתם מבקשים לעגן בהסכם שהוא יהיה הסכם לחצי משרה, שבו ייקבעו השעות? מי לפי דעתכם יהיה הרגולטור לעניין זה? מנהל הכנסת לא יכול להיות רגולטור.</w:t>
      </w:r>
    </w:p>
    <w:p w14:paraId="08C345C0" w14:textId="77777777" w:rsidR="00BE1F5E" w:rsidRDefault="00BE1F5E" w:rsidP="00BE1F5E">
      <w:pPr>
        <w:keepNext/>
        <w:bidi/>
        <w:jc w:val="both"/>
        <w:rPr>
          <w:rFonts w:cs="David" w:hint="cs"/>
          <w:rtl/>
        </w:rPr>
      </w:pPr>
    </w:p>
    <w:p w14:paraId="46578BE0" w14:textId="77777777" w:rsidR="00BE1F5E" w:rsidRPr="00F70E4B" w:rsidRDefault="00BE1F5E" w:rsidP="00BE1F5E">
      <w:pPr>
        <w:keepNext/>
        <w:bidi/>
        <w:jc w:val="both"/>
        <w:rPr>
          <w:rFonts w:cs="David" w:hint="cs"/>
          <w:u w:val="single"/>
          <w:rtl/>
        </w:rPr>
      </w:pPr>
      <w:r w:rsidRPr="00F70E4B">
        <w:rPr>
          <w:rFonts w:cs="David" w:hint="cs"/>
          <w:u w:val="single"/>
          <w:rtl/>
        </w:rPr>
        <w:t>קריאות:</w:t>
      </w:r>
    </w:p>
    <w:p w14:paraId="279DE1E6" w14:textId="77777777" w:rsidR="00BE1F5E" w:rsidRDefault="00BE1F5E" w:rsidP="00BE1F5E">
      <w:pPr>
        <w:keepNext/>
        <w:bidi/>
        <w:jc w:val="both"/>
        <w:rPr>
          <w:rFonts w:cs="David" w:hint="cs"/>
          <w:rtl/>
        </w:rPr>
      </w:pPr>
    </w:p>
    <w:p w14:paraId="6EF00001" w14:textId="77777777" w:rsidR="00BE1F5E" w:rsidRDefault="00BE1F5E" w:rsidP="00BE1F5E">
      <w:pPr>
        <w:keepNext/>
        <w:bidi/>
        <w:jc w:val="both"/>
        <w:rPr>
          <w:rFonts w:cs="David" w:hint="cs"/>
          <w:rtl/>
        </w:rPr>
      </w:pPr>
      <w:r>
        <w:rPr>
          <w:rFonts w:cs="David" w:hint="cs"/>
          <w:rtl/>
        </w:rPr>
        <w:tab/>
        <w:t xml:space="preserve">- - - </w:t>
      </w:r>
    </w:p>
    <w:p w14:paraId="083D2333" w14:textId="77777777" w:rsidR="00BE1F5E" w:rsidRDefault="00BE1F5E" w:rsidP="00BE1F5E">
      <w:pPr>
        <w:keepNext/>
        <w:bidi/>
        <w:jc w:val="both"/>
        <w:rPr>
          <w:rFonts w:cs="David" w:hint="cs"/>
          <w:rtl/>
        </w:rPr>
      </w:pPr>
    </w:p>
    <w:p w14:paraId="2C7C0052" w14:textId="77777777" w:rsidR="00BE1F5E" w:rsidRDefault="00BE1F5E" w:rsidP="00BE1F5E">
      <w:pPr>
        <w:keepNext/>
        <w:bidi/>
        <w:jc w:val="both"/>
        <w:rPr>
          <w:rFonts w:cs="David" w:hint="cs"/>
          <w:rtl/>
        </w:rPr>
      </w:pPr>
      <w:r>
        <w:rPr>
          <w:rFonts w:cs="David" w:hint="cs"/>
          <w:rtl/>
        </w:rPr>
        <w:tab/>
        <w:t xml:space="preserve">העוזר </w:t>
      </w:r>
      <w:proofErr w:type="spellStart"/>
      <w:r>
        <w:rPr>
          <w:rFonts w:cs="David" w:hint="cs"/>
          <w:rtl/>
        </w:rPr>
        <w:t>הפרלמנטרי</w:t>
      </w:r>
      <w:proofErr w:type="spellEnd"/>
      <w:r>
        <w:rPr>
          <w:rFonts w:cs="David" w:hint="cs"/>
          <w:rtl/>
        </w:rPr>
        <w:t>.</w:t>
      </w:r>
    </w:p>
    <w:p w14:paraId="2C250462" w14:textId="77777777" w:rsidR="00BE1F5E" w:rsidRDefault="00BE1F5E" w:rsidP="00BE1F5E">
      <w:pPr>
        <w:keepNext/>
        <w:bidi/>
        <w:jc w:val="both"/>
        <w:rPr>
          <w:rFonts w:cs="David" w:hint="cs"/>
          <w:rtl/>
        </w:rPr>
      </w:pPr>
    </w:p>
    <w:p w14:paraId="2325FF17" w14:textId="77777777" w:rsidR="00BE1F5E" w:rsidRPr="00705854" w:rsidRDefault="00BE1F5E" w:rsidP="00BE1F5E">
      <w:pPr>
        <w:keepNext/>
        <w:bidi/>
        <w:jc w:val="both"/>
        <w:rPr>
          <w:rFonts w:cs="David" w:hint="cs"/>
          <w:u w:val="single"/>
          <w:rtl/>
        </w:rPr>
      </w:pPr>
      <w:r w:rsidRPr="00705854">
        <w:rPr>
          <w:rFonts w:cs="David" w:hint="cs"/>
          <w:u w:val="single"/>
          <w:rtl/>
        </w:rPr>
        <w:t>חיים כץ:</w:t>
      </w:r>
    </w:p>
    <w:p w14:paraId="03B7E6E2" w14:textId="77777777" w:rsidR="00BE1F5E" w:rsidRDefault="00BE1F5E" w:rsidP="00BE1F5E">
      <w:pPr>
        <w:keepNext/>
        <w:bidi/>
        <w:jc w:val="both"/>
        <w:rPr>
          <w:rFonts w:cs="David" w:hint="cs"/>
          <w:rtl/>
        </w:rPr>
      </w:pPr>
    </w:p>
    <w:p w14:paraId="41211131" w14:textId="77777777" w:rsidR="00BE1F5E" w:rsidRDefault="00BE1F5E" w:rsidP="00BE1F5E">
      <w:pPr>
        <w:keepNext/>
        <w:bidi/>
        <w:jc w:val="both"/>
        <w:rPr>
          <w:rFonts w:cs="David" w:hint="cs"/>
          <w:rtl/>
        </w:rPr>
      </w:pPr>
      <w:r>
        <w:rPr>
          <w:rFonts w:cs="David" w:hint="cs"/>
          <w:rtl/>
        </w:rPr>
        <w:tab/>
        <w:t>תהיה הגדרת שעות?</w:t>
      </w:r>
    </w:p>
    <w:p w14:paraId="2C9D5B45" w14:textId="77777777" w:rsidR="00BE1F5E" w:rsidRDefault="00BE1F5E" w:rsidP="00BE1F5E">
      <w:pPr>
        <w:keepNext/>
        <w:bidi/>
        <w:jc w:val="both"/>
        <w:rPr>
          <w:rFonts w:cs="David" w:hint="cs"/>
          <w:rtl/>
        </w:rPr>
      </w:pPr>
    </w:p>
    <w:p w14:paraId="2BC33112" w14:textId="77777777" w:rsidR="00BE1F5E" w:rsidRPr="00F70E4B" w:rsidRDefault="00BE1F5E" w:rsidP="00BE1F5E">
      <w:pPr>
        <w:keepNext/>
        <w:bidi/>
        <w:jc w:val="both"/>
        <w:rPr>
          <w:rFonts w:cs="David" w:hint="cs"/>
          <w:u w:val="single"/>
          <w:rtl/>
        </w:rPr>
      </w:pPr>
      <w:r w:rsidRPr="00F70E4B">
        <w:rPr>
          <w:rFonts w:cs="David" w:hint="cs"/>
          <w:u w:val="single"/>
          <w:rtl/>
        </w:rPr>
        <w:t>קריאות:</w:t>
      </w:r>
    </w:p>
    <w:p w14:paraId="7A3E528E" w14:textId="77777777" w:rsidR="00BE1F5E" w:rsidRDefault="00BE1F5E" w:rsidP="00BE1F5E">
      <w:pPr>
        <w:keepNext/>
        <w:bidi/>
        <w:jc w:val="both"/>
        <w:rPr>
          <w:rFonts w:cs="David" w:hint="cs"/>
          <w:rtl/>
        </w:rPr>
      </w:pPr>
    </w:p>
    <w:p w14:paraId="43F21BAE" w14:textId="77777777" w:rsidR="00BE1F5E" w:rsidRDefault="00BE1F5E" w:rsidP="00BE1F5E">
      <w:pPr>
        <w:keepNext/>
        <w:bidi/>
        <w:jc w:val="both"/>
        <w:rPr>
          <w:rFonts w:cs="David" w:hint="cs"/>
          <w:rtl/>
        </w:rPr>
      </w:pPr>
      <w:r>
        <w:rPr>
          <w:rFonts w:cs="David" w:hint="cs"/>
          <w:rtl/>
        </w:rPr>
        <w:tab/>
        <w:t>ועדת האתיקה.</w:t>
      </w:r>
    </w:p>
    <w:p w14:paraId="3A1CB30F" w14:textId="77777777" w:rsidR="00BE1F5E" w:rsidRDefault="00BE1F5E" w:rsidP="00BE1F5E">
      <w:pPr>
        <w:keepNext/>
        <w:bidi/>
        <w:jc w:val="both"/>
        <w:rPr>
          <w:rFonts w:cs="David" w:hint="cs"/>
          <w:rtl/>
        </w:rPr>
      </w:pPr>
    </w:p>
    <w:p w14:paraId="7A0E1FE9" w14:textId="77777777" w:rsidR="00BE1F5E" w:rsidRDefault="00BE1F5E" w:rsidP="00BE1F5E">
      <w:pPr>
        <w:keepNext/>
        <w:bidi/>
        <w:jc w:val="both"/>
        <w:rPr>
          <w:rFonts w:cs="David" w:hint="cs"/>
          <w:rtl/>
        </w:rPr>
      </w:pPr>
      <w:r>
        <w:rPr>
          <w:rFonts w:cs="David" w:hint="cs"/>
          <w:rtl/>
        </w:rPr>
        <w:tab/>
        <w:t>- - - מזמיני הקבלן.</w:t>
      </w:r>
    </w:p>
    <w:p w14:paraId="0AEB2934" w14:textId="77777777" w:rsidR="00BE1F5E" w:rsidRDefault="00BE1F5E" w:rsidP="00BE1F5E">
      <w:pPr>
        <w:keepNext/>
        <w:bidi/>
        <w:jc w:val="both"/>
        <w:rPr>
          <w:rFonts w:cs="David" w:hint="cs"/>
          <w:rtl/>
        </w:rPr>
      </w:pPr>
    </w:p>
    <w:p w14:paraId="7A987798" w14:textId="77777777" w:rsidR="00BE1F5E" w:rsidRPr="005A278F" w:rsidRDefault="00BE1F5E" w:rsidP="00BE1F5E">
      <w:pPr>
        <w:keepNext/>
        <w:bidi/>
        <w:jc w:val="both"/>
        <w:rPr>
          <w:rFonts w:cs="David" w:hint="cs"/>
          <w:u w:val="single"/>
          <w:rtl/>
        </w:rPr>
      </w:pPr>
      <w:r w:rsidRPr="005A278F">
        <w:rPr>
          <w:rFonts w:cs="David" w:hint="cs"/>
          <w:u w:val="single"/>
          <w:rtl/>
        </w:rPr>
        <w:t>רונית תירוש:</w:t>
      </w:r>
    </w:p>
    <w:p w14:paraId="4630FBE7" w14:textId="77777777" w:rsidR="00BE1F5E" w:rsidRDefault="00BE1F5E" w:rsidP="00BE1F5E">
      <w:pPr>
        <w:keepNext/>
        <w:bidi/>
        <w:jc w:val="both"/>
        <w:rPr>
          <w:rFonts w:cs="David" w:hint="cs"/>
          <w:rtl/>
        </w:rPr>
      </w:pPr>
    </w:p>
    <w:p w14:paraId="603CA628" w14:textId="77777777" w:rsidR="00BE1F5E" w:rsidRDefault="00BE1F5E" w:rsidP="00BE1F5E">
      <w:pPr>
        <w:keepNext/>
        <w:bidi/>
        <w:ind w:firstLine="720"/>
        <w:jc w:val="both"/>
        <w:rPr>
          <w:rFonts w:cs="David" w:hint="cs"/>
          <w:rtl/>
        </w:rPr>
      </w:pPr>
      <w:r>
        <w:rPr>
          <w:rFonts w:cs="David" w:hint="cs"/>
          <w:rtl/>
        </w:rPr>
        <w:t>ועדת האתיקה.</w:t>
      </w:r>
    </w:p>
    <w:p w14:paraId="11BF3330" w14:textId="77777777" w:rsidR="00BE1F5E" w:rsidRDefault="00BE1F5E" w:rsidP="00BE1F5E">
      <w:pPr>
        <w:keepNext/>
        <w:bidi/>
        <w:jc w:val="both"/>
        <w:rPr>
          <w:rFonts w:cs="David" w:hint="cs"/>
          <w:rtl/>
        </w:rPr>
      </w:pPr>
    </w:p>
    <w:p w14:paraId="6F1B6611" w14:textId="77777777" w:rsidR="00BE1F5E" w:rsidRPr="005A278F" w:rsidRDefault="00BE1F5E" w:rsidP="00BE1F5E">
      <w:pPr>
        <w:keepNext/>
        <w:bidi/>
        <w:jc w:val="both"/>
        <w:rPr>
          <w:rFonts w:cs="David" w:hint="cs"/>
          <w:u w:val="single"/>
          <w:rtl/>
        </w:rPr>
      </w:pPr>
      <w:r w:rsidRPr="005A278F">
        <w:rPr>
          <w:rFonts w:cs="David" w:hint="cs"/>
          <w:u w:val="single"/>
          <w:rtl/>
        </w:rPr>
        <w:t xml:space="preserve">עפו </w:t>
      </w:r>
      <w:proofErr w:type="spellStart"/>
      <w:r w:rsidRPr="005A278F">
        <w:rPr>
          <w:rFonts w:cs="David" w:hint="cs"/>
          <w:u w:val="single"/>
          <w:rtl/>
        </w:rPr>
        <w:t>אגאברייה</w:t>
      </w:r>
      <w:proofErr w:type="spellEnd"/>
      <w:r w:rsidRPr="005A278F">
        <w:rPr>
          <w:rFonts w:cs="David" w:hint="cs"/>
          <w:u w:val="single"/>
          <w:rtl/>
        </w:rPr>
        <w:t>:</w:t>
      </w:r>
    </w:p>
    <w:p w14:paraId="09278BC5" w14:textId="77777777" w:rsidR="00BE1F5E" w:rsidRDefault="00BE1F5E" w:rsidP="00BE1F5E">
      <w:pPr>
        <w:keepNext/>
        <w:bidi/>
        <w:jc w:val="both"/>
        <w:rPr>
          <w:rFonts w:cs="David" w:hint="cs"/>
          <w:rtl/>
        </w:rPr>
      </w:pPr>
    </w:p>
    <w:p w14:paraId="4D29C621" w14:textId="77777777" w:rsidR="00BE1F5E" w:rsidRDefault="00BE1F5E" w:rsidP="00BE1F5E">
      <w:pPr>
        <w:keepNext/>
        <w:bidi/>
        <w:ind w:firstLine="720"/>
        <w:jc w:val="both"/>
        <w:rPr>
          <w:rFonts w:cs="David" w:hint="cs"/>
          <w:rtl/>
        </w:rPr>
      </w:pPr>
      <w:r>
        <w:rPr>
          <w:rFonts w:cs="David" w:hint="cs"/>
          <w:rtl/>
        </w:rPr>
        <w:t>לא, אבל - - - אז גם במשרה מלאה, לא רק בחצי משרה.</w:t>
      </w:r>
    </w:p>
    <w:p w14:paraId="56A2B75B" w14:textId="77777777" w:rsidR="00BE1F5E" w:rsidRDefault="00BE1F5E" w:rsidP="00BE1F5E">
      <w:pPr>
        <w:keepNext/>
        <w:bidi/>
        <w:jc w:val="both"/>
        <w:rPr>
          <w:rFonts w:cs="David" w:hint="cs"/>
          <w:rtl/>
        </w:rPr>
      </w:pPr>
    </w:p>
    <w:p w14:paraId="3B60EFF5" w14:textId="77777777" w:rsidR="00BE1F5E" w:rsidRPr="00280BD6" w:rsidRDefault="00BE1F5E" w:rsidP="00BE1F5E">
      <w:pPr>
        <w:keepNext/>
        <w:bidi/>
        <w:jc w:val="both"/>
        <w:rPr>
          <w:rFonts w:cs="David" w:hint="cs"/>
          <w:u w:val="single"/>
          <w:rtl/>
        </w:rPr>
      </w:pPr>
      <w:r w:rsidRPr="00280BD6">
        <w:rPr>
          <w:rFonts w:cs="David" w:hint="cs"/>
          <w:u w:val="single"/>
          <w:rtl/>
        </w:rPr>
        <w:t>יו"ר הכנסת ראובן ריבלין:</w:t>
      </w:r>
    </w:p>
    <w:p w14:paraId="10E251F0" w14:textId="77777777" w:rsidR="00BE1F5E" w:rsidRDefault="00BE1F5E" w:rsidP="00BE1F5E">
      <w:pPr>
        <w:keepNext/>
        <w:bidi/>
        <w:jc w:val="both"/>
        <w:rPr>
          <w:rFonts w:cs="David" w:hint="cs"/>
          <w:rtl/>
        </w:rPr>
      </w:pPr>
    </w:p>
    <w:p w14:paraId="556E260C" w14:textId="77777777" w:rsidR="00BE1F5E" w:rsidRDefault="00BE1F5E" w:rsidP="00BE1F5E">
      <w:pPr>
        <w:keepNext/>
        <w:bidi/>
        <w:jc w:val="both"/>
        <w:rPr>
          <w:rFonts w:cs="David" w:hint="cs"/>
          <w:rtl/>
        </w:rPr>
      </w:pPr>
      <w:r>
        <w:rPr>
          <w:rFonts w:cs="David" w:hint="cs"/>
          <w:rtl/>
        </w:rPr>
        <w:tab/>
        <w:t>תראו, רבותיי. בסוף הישיבה יהיה שכל חבר כנסת צריך 42 עוזרים וכל אחד מהם צריך לנסוע בעסקים לחוץ לארץ לפחות פעם בשבוע.</w:t>
      </w:r>
    </w:p>
    <w:p w14:paraId="7DB68D98" w14:textId="77777777" w:rsidR="00BE1F5E" w:rsidRDefault="00BE1F5E" w:rsidP="00BE1F5E">
      <w:pPr>
        <w:keepNext/>
        <w:bidi/>
        <w:jc w:val="both"/>
        <w:rPr>
          <w:rFonts w:cs="David" w:hint="cs"/>
          <w:rtl/>
        </w:rPr>
      </w:pPr>
    </w:p>
    <w:p w14:paraId="5F630E5B" w14:textId="77777777" w:rsidR="00BE1F5E" w:rsidRDefault="00BE1F5E" w:rsidP="00BE1F5E">
      <w:pPr>
        <w:keepNext/>
        <w:bidi/>
        <w:jc w:val="both"/>
        <w:rPr>
          <w:rFonts w:cs="David" w:hint="cs"/>
          <w:rtl/>
        </w:rPr>
      </w:pPr>
      <w:r>
        <w:rPr>
          <w:rFonts w:cs="David" w:hint="cs"/>
          <w:rtl/>
        </w:rPr>
        <w:tab/>
        <w:t xml:space="preserve">חברים, יש לחבר כנסת שני עוזרים. אחד הוא עם תואר אקדמאי, והשני </w:t>
      </w:r>
      <w:r>
        <w:rPr>
          <w:rFonts w:cs="David"/>
          <w:rtl/>
        </w:rPr>
        <w:t>–</w:t>
      </w:r>
      <w:r>
        <w:rPr>
          <w:rFonts w:cs="David" w:hint="cs"/>
          <w:rtl/>
        </w:rPr>
        <w:t xml:space="preserve"> ואלה התנאים שהכנסת מעמידה לרשות נבחריה, וכך צריך למלא את תפקידנו, באילוצים. אנחנו כולנו, באמת, כל אחד מנסה לעשות כמה שיותר, אבל אם חבר הכנסת חנין גם יחזור, חלילה, בתשובה, הוא יצטרך גם יועץ לא רק לעניינים שהוא דיבר בהם, אלא גם לעניינים של דת ומסורת, ואלה הם דברים שמחייבים כל אחד, על פי תפקודו, עוד עוזר ועוזר. </w:t>
      </w:r>
    </w:p>
    <w:p w14:paraId="762AA8EC" w14:textId="77777777" w:rsidR="00BE1F5E" w:rsidRDefault="00BE1F5E" w:rsidP="00BE1F5E">
      <w:pPr>
        <w:keepNext/>
        <w:bidi/>
        <w:jc w:val="both"/>
        <w:rPr>
          <w:rFonts w:cs="David" w:hint="cs"/>
          <w:rtl/>
        </w:rPr>
      </w:pPr>
    </w:p>
    <w:p w14:paraId="5D9F6D34" w14:textId="77777777" w:rsidR="00BE1F5E" w:rsidRDefault="00BE1F5E" w:rsidP="00BE1F5E">
      <w:pPr>
        <w:keepNext/>
        <w:bidi/>
        <w:jc w:val="both"/>
        <w:rPr>
          <w:rFonts w:cs="David" w:hint="cs"/>
          <w:rtl/>
        </w:rPr>
      </w:pPr>
      <w:r>
        <w:rPr>
          <w:rFonts w:cs="David" w:hint="cs"/>
          <w:rtl/>
        </w:rPr>
        <w:tab/>
        <w:t xml:space="preserve">אבל אני שמעתי בקשב רב, ומוכן לדבר גם עם ועדת </w:t>
      </w:r>
      <w:proofErr w:type="spellStart"/>
      <w:r>
        <w:rPr>
          <w:rFonts w:cs="David" w:hint="cs"/>
          <w:rtl/>
        </w:rPr>
        <w:t>גרונאו</w:t>
      </w:r>
      <w:proofErr w:type="spellEnd"/>
      <w:r>
        <w:rPr>
          <w:rFonts w:cs="David" w:hint="cs"/>
          <w:rtl/>
        </w:rPr>
        <w:t xml:space="preserve"> שראשה נמצא כאן: האם אתם מבקשים לעגן פיצול אחת המשרות - - -</w:t>
      </w:r>
    </w:p>
    <w:p w14:paraId="482D4D51" w14:textId="77777777" w:rsidR="00BE1F5E" w:rsidRDefault="00BE1F5E" w:rsidP="00BE1F5E">
      <w:pPr>
        <w:keepNext/>
        <w:bidi/>
        <w:jc w:val="both"/>
        <w:rPr>
          <w:rFonts w:cs="David" w:hint="cs"/>
          <w:rtl/>
        </w:rPr>
      </w:pPr>
    </w:p>
    <w:p w14:paraId="0CFBE5B6" w14:textId="77777777" w:rsidR="00BE1F5E" w:rsidRPr="00A36C37" w:rsidRDefault="00BE1F5E" w:rsidP="00BE1F5E">
      <w:pPr>
        <w:keepNext/>
        <w:bidi/>
        <w:jc w:val="both"/>
        <w:rPr>
          <w:rFonts w:cs="David" w:hint="cs"/>
          <w:u w:val="single"/>
          <w:rtl/>
        </w:rPr>
      </w:pPr>
      <w:r w:rsidRPr="00A36C37">
        <w:rPr>
          <w:rFonts w:cs="David" w:hint="cs"/>
          <w:u w:val="single"/>
          <w:rtl/>
        </w:rPr>
        <w:t>ניצן הורוביץ:</w:t>
      </w:r>
    </w:p>
    <w:p w14:paraId="36A81CF5" w14:textId="77777777" w:rsidR="00BE1F5E" w:rsidRDefault="00BE1F5E" w:rsidP="00BE1F5E">
      <w:pPr>
        <w:keepNext/>
        <w:bidi/>
        <w:jc w:val="both"/>
        <w:rPr>
          <w:rFonts w:cs="David" w:hint="cs"/>
          <w:rtl/>
        </w:rPr>
      </w:pPr>
    </w:p>
    <w:p w14:paraId="6A6BB26D" w14:textId="77777777" w:rsidR="00BE1F5E" w:rsidRDefault="00BE1F5E" w:rsidP="00BE1F5E">
      <w:pPr>
        <w:keepNext/>
        <w:bidi/>
        <w:jc w:val="both"/>
        <w:rPr>
          <w:rFonts w:cs="David" w:hint="cs"/>
          <w:rtl/>
        </w:rPr>
      </w:pPr>
      <w:r>
        <w:rPr>
          <w:rFonts w:cs="David" w:hint="cs"/>
          <w:rtl/>
        </w:rPr>
        <w:tab/>
        <w:t>אני אומר לך. אני אשיב לך.</w:t>
      </w:r>
    </w:p>
    <w:p w14:paraId="40A8EE1E" w14:textId="77777777" w:rsidR="00BE1F5E" w:rsidRDefault="00BE1F5E" w:rsidP="00BE1F5E">
      <w:pPr>
        <w:keepNext/>
        <w:bidi/>
        <w:jc w:val="both"/>
        <w:rPr>
          <w:rFonts w:cs="David" w:hint="cs"/>
          <w:rtl/>
        </w:rPr>
      </w:pPr>
    </w:p>
    <w:p w14:paraId="2BC3CBAB" w14:textId="77777777" w:rsidR="00BE1F5E" w:rsidRPr="00280BD6" w:rsidRDefault="00BE1F5E" w:rsidP="00BE1F5E">
      <w:pPr>
        <w:keepNext/>
        <w:bidi/>
        <w:jc w:val="both"/>
        <w:rPr>
          <w:rFonts w:cs="David" w:hint="cs"/>
          <w:u w:val="single"/>
          <w:rtl/>
        </w:rPr>
      </w:pPr>
      <w:r w:rsidRPr="00280BD6">
        <w:rPr>
          <w:rFonts w:cs="David" w:hint="cs"/>
          <w:u w:val="single"/>
          <w:rtl/>
        </w:rPr>
        <w:t>יו"ר הכנסת ראובן ריבלין:</w:t>
      </w:r>
    </w:p>
    <w:p w14:paraId="11691FA3" w14:textId="77777777" w:rsidR="00BE1F5E" w:rsidRDefault="00BE1F5E" w:rsidP="00BE1F5E">
      <w:pPr>
        <w:keepNext/>
        <w:bidi/>
        <w:jc w:val="both"/>
        <w:rPr>
          <w:rFonts w:cs="David" w:hint="cs"/>
          <w:rtl/>
        </w:rPr>
      </w:pPr>
    </w:p>
    <w:p w14:paraId="08EF72C1" w14:textId="77777777" w:rsidR="00BE1F5E" w:rsidRDefault="00BE1F5E" w:rsidP="00BE1F5E">
      <w:pPr>
        <w:keepNext/>
        <w:bidi/>
        <w:jc w:val="both"/>
        <w:rPr>
          <w:rFonts w:cs="David" w:hint="cs"/>
          <w:rtl/>
        </w:rPr>
      </w:pPr>
      <w:r>
        <w:rPr>
          <w:rFonts w:cs="David" w:hint="cs"/>
          <w:rtl/>
        </w:rPr>
        <w:tab/>
        <w:t>בדרך שבה יהיה כתוב בצורה מפורשת מהם תחומי - - -</w:t>
      </w:r>
    </w:p>
    <w:p w14:paraId="651214FA" w14:textId="77777777" w:rsidR="00BE1F5E" w:rsidRDefault="00BE1F5E" w:rsidP="00BE1F5E">
      <w:pPr>
        <w:keepNext/>
        <w:bidi/>
        <w:jc w:val="both"/>
        <w:rPr>
          <w:rFonts w:cs="David" w:hint="cs"/>
          <w:rtl/>
        </w:rPr>
      </w:pPr>
    </w:p>
    <w:p w14:paraId="01BBA3E0" w14:textId="77777777" w:rsidR="00BE1F5E" w:rsidRDefault="00BE1F5E" w:rsidP="00BE1F5E">
      <w:pPr>
        <w:keepNext/>
        <w:bidi/>
        <w:jc w:val="both"/>
        <w:rPr>
          <w:rFonts w:cs="David" w:hint="cs"/>
          <w:u w:val="single"/>
          <w:rtl/>
        </w:rPr>
      </w:pPr>
      <w:r w:rsidRPr="00705854">
        <w:rPr>
          <w:rFonts w:cs="David" w:hint="cs"/>
          <w:u w:val="single"/>
          <w:rtl/>
        </w:rPr>
        <w:t>חיים כץ:</w:t>
      </w:r>
    </w:p>
    <w:p w14:paraId="168A6ED1" w14:textId="77777777" w:rsidR="00BE1F5E" w:rsidRDefault="00BE1F5E" w:rsidP="00BE1F5E">
      <w:pPr>
        <w:keepNext/>
        <w:bidi/>
        <w:jc w:val="both"/>
        <w:rPr>
          <w:rFonts w:cs="David" w:hint="cs"/>
          <w:u w:val="single"/>
          <w:rtl/>
        </w:rPr>
      </w:pPr>
    </w:p>
    <w:p w14:paraId="57CA025F" w14:textId="77777777" w:rsidR="00BE1F5E" w:rsidRDefault="00BE1F5E" w:rsidP="00BE1F5E">
      <w:pPr>
        <w:keepNext/>
        <w:bidi/>
        <w:jc w:val="both"/>
        <w:rPr>
          <w:rFonts w:cs="David" w:hint="cs"/>
          <w:rtl/>
        </w:rPr>
      </w:pPr>
      <w:r w:rsidRPr="00705854">
        <w:rPr>
          <w:rFonts w:cs="David" w:hint="cs"/>
          <w:rtl/>
        </w:rPr>
        <w:tab/>
      </w:r>
      <w:r>
        <w:rPr>
          <w:rFonts w:cs="David" w:hint="cs"/>
          <w:rtl/>
        </w:rPr>
        <w:t xml:space="preserve">שעות. </w:t>
      </w:r>
      <w:r w:rsidRPr="00705854">
        <w:rPr>
          <w:rFonts w:cs="David" w:hint="cs"/>
          <w:rtl/>
        </w:rPr>
        <w:t>הגדרת שעות.</w:t>
      </w:r>
    </w:p>
    <w:p w14:paraId="7BC9DB10" w14:textId="77777777" w:rsidR="00BE1F5E" w:rsidRDefault="00BE1F5E" w:rsidP="00BE1F5E">
      <w:pPr>
        <w:keepNext/>
        <w:bidi/>
        <w:jc w:val="both"/>
        <w:rPr>
          <w:rFonts w:cs="David" w:hint="cs"/>
          <w:rtl/>
        </w:rPr>
      </w:pPr>
    </w:p>
    <w:p w14:paraId="09E5EBE1" w14:textId="77777777" w:rsidR="00BE1F5E" w:rsidRPr="00280BD6" w:rsidRDefault="00BE1F5E" w:rsidP="00BE1F5E">
      <w:pPr>
        <w:keepNext/>
        <w:bidi/>
        <w:jc w:val="both"/>
        <w:rPr>
          <w:rFonts w:cs="David" w:hint="cs"/>
          <w:u w:val="single"/>
          <w:rtl/>
        </w:rPr>
      </w:pPr>
      <w:r w:rsidRPr="00280BD6">
        <w:rPr>
          <w:rFonts w:cs="David" w:hint="cs"/>
          <w:u w:val="single"/>
          <w:rtl/>
        </w:rPr>
        <w:t>יו"ר הכנסת ראובן ריבלין:</w:t>
      </w:r>
    </w:p>
    <w:p w14:paraId="5496BBFA" w14:textId="77777777" w:rsidR="00BE1F5E" w:rsidRDefault="00BE1F5E" w:rsidP="00BE1F5E">
      <w:pPr>
        <w:keepNext/>
        <w:bidi/>
        <w:jc w:val="both"/>
        <w:rPr>
          <w:rFonts w:cs="David" w:hint="cs"/>
          <w:rtl/>
        </w:rPr>
      </w:pPr>
    </w:p>
    <w:p w14:paraId="35B64A3A" w14:textId="77777777" w:rsidR="00BE1F5E" w:rsidRPr="00705854" w:rsidRDefault="00BE1F5E" w:rsidP="00BE1F5E">
      <w:pPr>
        <w:keepNext/>
        <w:bidi/>
        <w:jc w:val="both"/>
        <w:rPr>
          <w:rFonts w:cs="David" w:hint="cs"/>
          <w:rtl/>
        </w:rPr>
      </w:pPr>
      <w:r>
        <w:rPr>
          <w:rFonts w:cs="David" w:hint="cs"/>
          <w:rtl/>
        </w:rPr>
        <w:tab/>
        <w:t xml:space="preserve">נכון, הגדרת שעות והגדרת זכויות וחובות של חבר הכנסת ומיהו הרגולטור לעניין זה. </w:t>
      </w:r>
    </w:p>
    <w:p w14:paraId="2D4A55D5" w14:textId="77777777" w:rsidR="00BE1F5E" w:rsidRDefault="00BE1F5E" w:rsidP="00BE1F5E">
      <w:pPr>
        <w:keepNext/>
        <w:bidi/>
        <w:jc w:val="both"/>
        <w:rPr>
          <w:rFonts w:cs="David" w:hint="cs"/>
          <w:rtl/>
        </w:rPr>
      </w:pPr>
    </w:p>
    <w:p w14:paraId="17CBA027" w14:textId="77777777" w:rsidR="00BE1F5E" w:rsidRPr="000D35D7" w:rsidRDefault="00BE1F5E" w:rsidP="00BE1F5E">
      <w:pPr>
        <w:keepNext/>
        <w:bidi/>
        <w:jc w:val="both"/>
        <w:rPr>
          <w:rFonts w:cs="David" w:hint="cs"/>
          <w:u w:val="single"/>
          <w:rtl/>
        </w:rPr>
      </w:pPr>
      <w:r w:rsidRPr="000D35D7">
        <w:rPr>
          <w:rFonts w:cs="David" w:hint="cs"/>
          <w:u w:val="single"/>
          <w:rtl/>
        </w:rPr>
        <w:t>ניצן הורוביץ:</w:t>
      </w:r>
    </w:p>
    <w:p w14:paraId="79CBAE7D" w14:textId="77777777" w:rsidR="00BE1F5E" w:rsidRDefault="00BE1F5E" w:rsidP="00BE1F5E">
      <w:pPr>
        <w:keepNext/>
        <w:bidi/>
        <w:jc w:val="both"/>
        <w:rPr>
          <w:rFonts w:cs="David" w:hint="cs"/>
          <w:rtl/>
        </w:rPr>
      </w:pPr>
    </w:p>
    <w:p w14:paraId="15F1E5B4" w14:textId="77777777" w:rsidR="00BE1F5E" w:rsidRDefault="00BE1F5E" w:rsidP="00BE1F5E">
      <w:pPr>
        <w:keepNext/>
        <w:bidi/>
        <w:jc w:val="both"/>
        <w:rPr>
          <w:rFonts w:cs="David" w:hint="cs"/>
          <w:rtl/>
        </w:rPr>
      </w:pPr>
      <w:r>
        <w:rPr>
          <w:rFonts w:cs="David" w:hint="cs"/>
          <w:rtl/>
        </w:rPr>
        <w:tab/>
        <w:t xml:space="preserve">אז אני אומר לך איך זה נעשה אצלנו כדי למנוע, חלילה </w:t>
      </w:r>
      <w:r>
        <w:rPr>
          <w:rFonts w:cs="David"/>
          <w:rtl/>
        </w:rPr>
        <w:t>–</w:t>
      </w:r>
      <w:r>
        <w:rPr>
          <w:rFonts w:cs="David" w:hint="cs"/>
          <w:rtl/>
        </w:rPr>
        <w:t xml:space="preserve"> אצלנו יש ימים שבהם העוזר </w:t>
      </w:r>
      <w:proofErr w:type="spellStart"/>
      <w:r>
        <w:rPr>
          <w:rFonts w:cs="David" w:hint="cs"/>
          <w:rtl/>
        </w:rPr>
        <w:t>הפרלמנטרי</w:t>
      </w:r>
      <w:proofErr w:type="spellEnd"/>
      <w:r>
        <w:rPr>
          <w:rFonts w:cs="David" w:hint="cs"/>
          <w:rtl/>
        </w:rPr>
        <w:t xml:space="preserve"> בחצי משרה מגיע ויש ימים שהוא לא מגיע.</w:t>
      </w:r>
    </w:p>
    <w:p w14:paraId="7C05DA44" w14:textId="77777777" w:rsidR="00BE1F5E" w:rsidRDefault="00BE1F5E" w:rsidP="00BE1F5E">
      <w:pPr>
        <w:keepNext/>
        <w:bidi/>
        <w:jc w:val="both"/>
        <w:rPr>
          <w:rFonts w:cs="David" w:hint="cs"/>
          <w:rtl/>
        </w:rPr>
      </w:pPr>
    </w:p>
    <w:p w14:paraId="07936588" w14:textId="77777777" w:rsidR="00BE1F5E" w:rsidRPr="009339A4" w:rsidRDefault="00BE1F5E" w:rsidP="00BE1F5E">
      <w:pPr>
        <w:keepNext/>
        <w:bidi/>
        <w:jc w:val="both"/>
        <w:rPr>
          <w:rFonts w:cs="David" w:hint="cs"/>
          <w:u w:val="single"/>
          <w:rtl/>
        </w:rPr>
      </w:pPr>
      <w:r w:rsidRPr="009339A4">
        <w:rPr>
          <w:rFonts w:cs="David" w:hint="cs"/>
          <w:u w:val="single"/>
          <w:rtl/>
        </w:rPr>
        <w:t>יושב ראש הכנסת ראובן ריבלין:</w:t>
      </w:r>
    </w:p>
    <w:p w14:paraId="3CAACB94" w14:textId="77777777" w:rsidR="00BE1F5E" w:rsidRDefault="00BE1F5E" w:rsidP="00BE1F5E">
      <w:pPr>
        <w:keepNext/>
        <w:bidi/>
        <w:jc w:val="both"/>
        <w:rPr>
          <w:rFonts w:cs="David" w:hint="cs"/>
          <w:rtl/>
        </w:rPr>
      </w:pPr>
    </w:p>
    <w:p w14:paraId="7F50B6F1" w14:textId="77777777" w:rsidR="00BE1F5E" w:rsidRDefault="00BE1F5E" w:rsidP="00BE1F5E">
      <w:pPr>
        <w:keepNext/>
        <w:bidi/>
        <w:jc w:val="both"/>
        <w:rPr>
          <w:rFonts w:cs="David" w:hint="cs"/>
          <w:rtl/>
        </w:rPr>
      </w:pPr>
      <w:r>
        <w:rPr>
          <w:rFonts w:cs="David" w:hint="cs"/>
          <w:rtl/>
        </w:rPr>
        <w:tab/>
        <w:t xml:space="preserve">זה </w:t>
      </w:r>
      <w:r>
        <w:rPr>
          <w:rFonts w:cs="David"/>
          <w:rtl/>
        </w:rPr>
        <w:t>–</w:t>
      </w:r>
      <w:r>
        <w:rPr>
          <w:rFonts w:cs="David" w:hint="cs"/>
          <w:rtl/>
        </w:rPr>
        <w:t xml:space="preserve"> אין בעיה.</w:t>
      </w:r>
    </w:p>
    <w:p w14:paraId="56873502" w14:textId="77777777" w:rsidR="00BE1F5E" w:rsidRDefault="00BE1F5E" w:rsidP="00BE1F5E">
      <w:pPr>
        <w:keepNext/>
        <w:bidi/>
        <w:jc w:val="both"/>
        <w:rPr>
          <w:rFonts w:cs="David" w:hint="cs"/>
          <w:rtl/>
        </w:rPr>
      </w:pPr>
    </w:p>
    <w:p w14:paraId="1C097880" w14:textId="77777777" w:rsidR="00BE1F5E" w:rsidRPr="00A36C37" w:rsidRDefault="00BE1F5E" w:rsidP="00BE1F5E">
      <w:pPr>
        <w:keepNext/>
        <w:bidi/>
        <w:jc w:val="both"/>
        <w:rPr>
          <w:rFonts w:cs="David" w:hint="cs"/>
          <w:u w:val="single"/>
          <w:rtl/>
        </w:rPr>
      </w:pPr>
      <w:r w:rsidRPr="00A36C37">
        <w:rPr>
          <w:rFonts w:cs="David" w:hint="cs"/>
          <w:u w:val="single"/>
          <w:rtl/>
        </w:rPr>
        <w:t>ניצן הורוביץ:</w:t>
      </w:r>
    </w:p>
    <w:p w14:paraId="32609A1F" w14:textId="77777777" w:rsidR="00BE1F5E" w:rsidRDefault="00BE1F5E" w:rsidP="00BE1F5E">
      <w:pPr>
        <w:keepNext/>
        <w:bidi/>
        <w:jc w:val="both"/>
        <w:rPr>
          <w:rFonts w:cs="David" w:hint="cs"/>
          <w:rtl/>
        </w:rPr>
      </w:pPr>
    </w:p>
    <w:p w14:paraId="3F056603" w14:textId="77777777" w:rsidR="00BE1F5E" w:rsidRDefault="00BE1F5E" w:rsidP="00BE1F5E">
      <w:pPr>
        <w:keepNext/>
        <w:bidi/>
        <w:jc w:val="both"/>
        <w:rPr>
          <w:rFonts w:cs="David" w:hint="cs"/>
          <w:rtl/>
        </w:rPr>
      </w:pPr>
      <w:r>
        <w:rPr>
          <w:rFonts w:cs="David" w:hint="cs"/>
          <w:rtl/>
        </w:rPr>
        <w:tab/>
        <w:t xml:space="preserve">וזה </w:t>
      </w:r>
      <w:proofErr w:type="spellStart"/>
      <w:r>
        <w:rPr>
          <w:rFonts w:cs="David" w:hint="cs"/>
          <w:rtl/>
        </w:rPr>
        <w:t>הכל</w:t>
      </w:r>
      <w:proofErr w:type="spellEnd"/>
      <w:r>
        <w:rPr>
          <w:rFonts w:cs="David" w:hint="cs"/>
          <w:rtl/>
        </w:rPr>
        <w:t xml:space="preserve">. </w:t>
      </w:r>
    </w:p>
    <w:p w14:paraId="4D275742" w14:textId="77777777" w:rsidR="00BE1F5E" w:rsidRDefault="00BE1F5E" w:rsidP="00BE1F5E">
      <w:pPr>
        <w:keepNext/>
        <w:bidi/>
        <w:jc w:val="both"/>
        <w:rPr>
          <w:rFonts w:cs="David" w:hint="cs"/>
          <w:rtl/>
        </w:rPr>
      </w:pPr>
    </w:p>
    <w:p w14:paraId="794B5477" w14:textId="77777777" w:rsidR="00BE1F5E" w:rsidRPr="00280BD6" w:rsidRDefault="00BE1F5E" w:rsidP="00BE1F5E">
      <w:pPr>
        <w:keepNext/>
        <w:bidi/>
        <w:jc w:val="both"/>
        <w:rPr>
          <w:rFonts w:cs="David" w:hint="cs"/>
          <w:u w:val="single"/>
          <w:rtl/>
        </w:rPr>
      </w:pPr>
      <w:r w:rsidRPr="00280BD6">
        <w:rPr>
          <w:rFonts w:cs="David" w:hint="cs"/>
          <w:u w:val="single"/>
          <w:rtl/>
        </w:rPr>
        <w:t>יו"ר הכנסת ראובן ריבלין:</w:t>
      </w:r>
    </w:p>
    <w:p w14:paraId="59F46319" w14:textId="77777777" w:rsidR="00BE1F5E" w:rsidRDefault="00BE1F5E" w:rsidP="00BE1F5E">
      <w:pPr>
        <w:keepNext/>
        <w:bidi/>
        <w:jc w:val="both"/>
        <w:rPr>
          <w:rFonts w:cs="David" w:hint="cs"/>
          <w:rtl/>
        </w:rPr>
      </w:pPr>
    </w:p>
    <w:p w14:paraId="0F8A9851" w14:textId="77777777" w:rsidR="00BE1F5E" w:rsidRDefault="00BE1F5E" w:rsidP="00BE1F5E">
      <w:pPr>
        <w:keepNext/>
        <w:bidi/>
        <w:jc w:val="both"/>
        <w:rPr>
          <w:rFonts w:cs="David" w:hint="cs"/>
          <w:rtl/>
        </w:rPr>
      </w:pPr>
      <w:r>
        <w:rPr>
          <w:rFonts w:cs="David" w:hint="cs"/>
          <w:rtl/>
        </w:rPr>
        <w:tab/>
        <w:t>לא, לא.</w:t>
      </w:r>
    </w:p>
    <w:p w14:paraId="530213EC" w14:textId="77777777" w:rsidR="00BE1F5E" w:rsidRDefault="00BE1F5E" w:rsidP="00BE1F5E">
      <w:pPr>
        <w:keepNext/>
        <w:bidi/>
        <w:jc w:val="both"/>
        <w:rPr>
          <w:rFonts w:cs="David" w:hint="cs"/>
          <w:rtl/>
        </w:rPr>
      </w:pPr>
    </w:p>
    <w:p w14:paraId="11C31CEE" w14:textId="77777777" w:rsidR="00BE1F5E" w:rsidRPr="00A36C37" w:rsidRDefault="00BE1F5E" w:rsidP="00BE1F5E">
      <w:pPr>
        <w:keepNext/>
        <w:bidi/>
        <w:jc w:val="both"/>
        <w:rPr>
          <w:rFonts w:cs="David" w:hint="cs"/>
          <w:u w:val="single"/>
          <w:rtl/>
        </w:rPr>
      </w:pPr>
      <w:r w:rsidRPr="00A36C37">
        <w:rPr>
          <w:rFonts w:cs="David" w:hint="cs"/>
          <w:u w:val="single"/>
          <w:rtl/>
        </w:rPr>
        <w:t>ניצן הורוביץ:</w:t>
      </w:r>
    </w:p>
    <w:p w14:paraId="053981EC" w14:textId="77777777" w:rsidR="00BE1F5E" w:rsidRDefault="00BE1F5E" w:rsidP="00BE1F5E">
      <w:pPr>
        <w:keepNext/>
        <w:bidi/>
        <w:jc w:val="both"/>
        <w:rPr>
          <w:rFonts w:cs="David" w:hint="cs"/>
          <w:rtl/>
        </w:rPr>
      </w:pPr>
    </w:p>
    <w:p w14:paraId="0A39FBB3" w14:textId="77777777" w:rsidR="00BE1F5E" w:rsidRDefault="00BE1F5E" w:rsidP="00BE1F5E">
      <w:pPr>
        <w:keepNext/>
        <w:bidi/>
        <w:jc w:val="both"/>
        <w:rPr>
          <w:rFonts w:cs="David" w:hint="cs"/>
          <w:rtl/>
        </w:rPr>
      </w:pPr>
      <w:r>
        <w:rPr>
          <w:rFonts w:cs="David" w:hint="cs"/>
          <w:rtl/>
        </w:rPr>
        <w:tab/>
        <w:t xml:space="preserve">הוא לא מגיע שבעה ימים ולא שישה ימים ולא חמישה ימים. אז כל הדיבורים האלה </w:t>
      </w:r>
      <w:r>
        <w:rPr>
          <w:rFonts w:cs="David"/>
          <w:rtl/>
        </w:rPr>
        <w:t>–</w:t>
      </w:r>
      <w:r>
        <w:rPr>
          <w:rFonts w:cs="David" w:hint="cs"/>
          <w:rtl/>
        </w:rPr>
        <w:t xml:space="preserve"> אולי יש כאלה שנוהגים כך, אני לא נוהג כך. אז אני לא מבין למה.</w:t>
      </w:r>
    </w:p>
    <w:p w14:paraId="6D79C802" w14:textId="77777777" w:rsidR="00BE1F5E" w:rsidRDefault="00BE1F5E" w:rsidP="00BE1F5E">
      <w:pPr>
        <w:keepNext/>
        <w:bidi/>
        <w:jc w:val="both"/>
        <w:rPr>
          <w:rFonts w:cs="David" w:hint="cs"/>
          <w:rtl/>
        </w:rPr>
      </w:pPr>
    </w:p>
    <w:p w14:paraId="73FAE797" w14:textId="77777777" w:rsidR="00BE1F5E" w:rsidRPr="00705854" w:rsidRDefault="00BE1F5E" w:rsidP="00BE1F5E">
      <w:pPr>
        <w:keepNext/>
        <w:bidi/>
        <w:jc w:val="both"/>
        <w:rPr>
          <w:rFonts w:cs="David" w:hint="cs"/>
          <w:u w:val="single"/>
          <w:rtl/>
        </w:rPr>
      </w:pPr>
      <w:r w:rsidRPr="00705854">
        <w:rPr>
          <w:rFonts w:cs="David" w:hint="cs"/>
          <w:u w:val="single"/>
          <w:rtl/>
        </w:rPr>
        <w:t>חיים כץ:</w:t>
      </w:r>
    </w:p>
    <w:p w14:paraId="7B937739" w14:textId="77777777" w:rsidR="00BE1F5E" w:rsidRDefault="00BE1F5E" w:rsidP="00BE1F5E">
      <w:pPr>
        <w:keepNext/>
        <w:bidi/>
        <w:jc w:val="both"/>
        <w:rPr>
          <w:rFonts w:cs="David" w:hint="cs"/>
          <w:rtl/>
        </w:rPr>
      </w:pPr>
    </w:p>
    <w:p w14:paraId="6351D126" w14:textId="77777777" w:rsidR="00BE1F5E" w:rsidRDefault="00BE1F5E" w:rsidP="00BE1F5E">
      <w:pPr>
        <w:keepNext/>
        <w:bidi/>
        <w:jc w:val="both"/>
        <w:rPr>
          <w:rFonts w:cs="David" w:hint="cs"/>
          <w:rtl/>
        </w:rPr>
      </w:pPr>
      <w:r>
        <w:rPr>
          <w:rFonts w:cs="David" w:hint="cs"/>
          <w:rtl/>
        </w:rPr>
        <w:tab/>
        <w:t>פעם אחת הוא מגיע?</w:t>
      </w:r>
    </w:p>
    <w:p w14:paraId="54D179FE" w14:textId="77777777" w:rsidR="00BE1F5E" w:rsidRDefault="00BE1F5E" w:rsidP="00BE1F5E">
      <w:pPr>
        <w:keepNext/>
        <w:bidi/>
        <w:jc w:val="both"/>
        <w:rPr>
          <w:rFonts w:cs="David" w:hint="cs"/>
          <w:rtl/>
        </w:rPr>
      </w:pPr>
    </w:p>
    <w:p w14:paraId="0341E14A" w14:textId="77777777" w:rsidR="00BE1F5E" w:rsidRPr="00A36C37" w:rsidRDefault="00BE1F5E" w:rsidP="00BE1F5E">
      <w:pPr>
        <w:keepNext/>
        <w:bidi/>
        <w:jc w:val="both"/>
        <w:rPr>
          <w:rFonts w:cs="David" w:hint="cs"/>
          <w:u w:val="single"/>
          <w:rtl/>
        </w:rPr>
      </w:pPr>
      <w:r w:rsidRPr="00A36C37">
        <w:rPr>
          <w:rFonts w:cs="David" w:hint="cs"/>
          <w:u w:val="single"/>
          <w:rtl/>
        </w:rPr>
        <w:t>ניצן הורוביץ:</w:t>
      </w:r>
    </w:p>
    <w:p w14:paraId="116C8976" w14:textId="77777777" w:rsidR="00BE1F5E" w:rsidRDefault="00BE1F5E" w:rsidP="00BE1F5E">
      <w:pPr>
        <w:keepNext/>
        <w:bidi/>
        <w:jc w:val="both"/>
        <w:rPr>
          <w:rFonts w:cs="David" w:hint="cs"/>
          <w:rtl/>
        </w:rPr>
      </w:pPr>
    </w:p>
    <w:p w14:paraId="0BE2227A" w14:textId="77777777" w:rsidR="00BE1F5E" w:rsidRDefault="00BE1F5E" w:rsidP="00BE1F5E">
      <w:pPr>
        <w:keepNext/>
        <w:bidi/>
        <w:jc w:val="both"/>
        <w:rPr>
          <w:rFonts w:cs="David" w:hint="cs"/>
          <w:rtl/>
        </w:rPr>
      </w:pPr>
      <w:r>
        <w:rPr>
          <w:rFonts w:cs="David" w:hint="cs"/>
          <w:rtl/>
        </w:rPr>
        <w:tab/>
        <w:t>הוא מגיע.</w:t>
      </w:r>
    </w:p>
    <w:p w14:paraId="7D516C0C" w14:textId="77777777" w:rsidR="00BE1F5E" w:rsidRDefault="00BE1F5E" w:rsidP="00BE1F5E">
      <w:pPr>
        <w:keepNext/>
        <w:bidi/>
        <w:jc w:val="both"/>
        <w:rPr>
          <w:rFonts w:cs="David" w:hint="cs"/>
          <w:rtl/>
        </w:rPr>
      </w:pPr>
    </w:p>
    <w:p w14:paraId="37AAFE5F" w14:textId="77777777" w:rsidR="00BE1F5E" w:rsidRPr="00705854" w:rsidRDefault="00BE1F5E" w:rsidP="00BE1F5E">
      <w:pPr>
        <w:keepNext/>
        <w:bidi/>
        <w:jc w:val="both"/>
        <w:rPr>
          <w:rFonts w:cs="David" w:hint="cs"/>
          <w:u w:val="single"/>
          <w:rtl/>
        </w:rPr>
      </w:pPr>
      <w:r w:rsidRPr="00705854">
        <w:rPr>
          <w:rFonts w:cs="David" w:hint="cs"/>
          <w:u w:val="single"/>
          <w:rtl/>
        </w:rPr>
        <w:t>חיים כץ:</w:t>
      </w:r>
    </w:p>
    <w:p w14:paraId="35ED5FA6" w14:textId="77777777" w:rsidR="00BE1F5E" w:rsidRDefault="00BE1F5E" w:rsidP="00BE1F5E">
      <w:pPr>
        <w:keepNext/>
        <w:bidi/>
        <w:jc w:val="both"/>
        <w:rPr>
          <w:rFonts w:cs="David" w:hint="cs"/>
          <w:rtl/>
        </w:rPr>
      </w:pPr>
    </w:p>
    <w:p w14:paraId="6E7B34AD" w14:textId="77777777" w:rsidR="00BE1F5E" w:rsidRDefault="00BE1F5E" w:rsidP="00BE1F5E">
      <w:pPr>
        <w:keepNext/>
        <w:bidi/>
        <w:jc w:val="both"/>
        <w:rPr>
          <w:rFonts w:cs="David" w:hint="cs"/>
          <w:rtl/>
        </w:rPr>
      </w:pPr>
      <w:r>
        <w:rPr>
          <w:rFonts w:cs="David" w:hint="cs"/>
          <w:rtl/>
        </w:rPr>
        <w:tab/>
        <w:t>אה. אז אם הוא מגיע פעם אחת, זה בסדר.</w:t>
      </w:r>
    </w:p>
    <w:p w14:paraId="07A0B4BB" w14:textId="77777777" w:rsidR="00BE1F5E" w:rsidRDefault="00BE1F5E" w:rsidP="00BE1F5E">
      <w:pPr>
        <w:keepNext/>
        <w:bidi/>
        <w:jc w:val="both"/>
        <w:rPr>
          <w:rFonts w:cs="David" w:hint="cs"/>
          <w:rtl/>
        </w:rPr>
      </w:pPr>
    </w:p>
    <w:p w14:paraId="3B42225B" w14:textId="77777777" w:rsidR="00BE1F5E" w:rsidRPr="00A36C37" w:rsidRDefault="00BE1F5E" w:rsidP="00BE1F5E">
      <w:pPr>
        <w:keepNext/>
        <w:bidi/>
        <w:jc w:val="both"/>
        <w:rPr>
          <w:rFonts w:cs="David" w:hint="cs"/>
          <w:u w:val="single"/>
          <w:rtl/>
        </w:rPr>
      </w:pPr>
      <w:r w:rsidRPr="00A36C37">
        <w:rPr>
          <w:rFonts w:cs="David" w:hint="cs"/>
          <w:u w:val="single"/>
          <w:rtl/>
        </w:rPr>
        <w:t>ניצן הורוביץ:</w:t>
      </w:r>
    </w:p>
    <w:p w14:paraId="732CCE47" w14:textId="77777777" w:rsidR="00BE1F5E" w:rsidRDefault="00BE1F5E" w:rsidP="00BE1F5E">
      <w:pPr>
        <w:keepNext/>
        <w:bidi/>
        <w:jc w:val="both"/>
        <w:rPr>
          <w:rFonts w:cs="David" w:hint="cs"/>
          <w:rtl/>
        </w:rPr>
      </w:pPr>
    </w:p>
    <w:p w14:paraId="18F2761A" w14:textId="77777777" w:rsidR="00BE1F5E" w:rsidRDefault="00BE1F5E" w:rsidP="00BE1F5E">
      <w:pPr>
        <w:keepNext/>
        <w:bidi/>
        <w:jc w:val="both"/>
        <w:rPr>
          <w:rFonts w:cs="David" w:hint="cs"/>
          <w:rtl/>
        </w:rPr>
      </w:pPr>
      <w:r>
        <w:rPr>
          <w:rFonts w:cs="David" w:hint="cs"/>
          <w:rtl/>
        </w:rPr>
        <w:tab/>
        <w:t>הוא מגיע. הוא מגיע. הוא עובד יפה מאד. תשמע.</w:t>
      </w:r>
    </w:p>
    <w:p w14:paraId="28A9841C" w14:textId="77777777" w:rsidR="00BE1F5E" w:rsidRDefault="00BE1F5E" w:rsidP="00BE1F5E">
      <w:pPr>
        <w:keepNext/>
        <w:bidi/>
        <w:jc w:val="both"/>
        <w:rPr>
          <w:rFonts w:cs="David" w:hint="cs"/>
          <w:rtl/>
        </w:rPr>
      </w:pPr>
    </w:p>
    <w:p w14:paraId="0A3DF6A6" w14:textId="77777777" w:rsidR="00BE1F5E" w:rsidRDefault="00BE1F5E" w:rsidP="00BE1F5E">
      <w:pPr>
        <w:keepNext/>
        <w:bidi/>
        <w:jc w:val="both"/>
        <w:rPr>
          <w:rFonts w:cs="David" w:hint="cs"/>
          <w:rtl/>
        </w:rPr>
      </w:pPr>
      <w:r>
        <w:rPr>
          <w:rFonts w:cs="David" w:hint="cs"/>
          <w:rtl/>
        </w:rPr>
        <w:tab/>
        <w:t xml:space="preserve">אז לכן, רבותיי, אני לא מבין </w:t>
      </w:r>
      <w:r>
        <w:rPr>
          <w:rFonts w:cs="David"/>
          <w:rtl/>
        </w:rPr>
        <w:t>–</w:t>
      </w:r>
      <w:r>
        <w:rPr>
          <w:rFonts w:cs="David" w:hint="cs"/>
          <w:rtl/>
        </w:rPr>
        <w:t xml:space="preserve"> באמת אני לא מבין, מה - - -</w:t>
      </w:r>
    </w:p>
    <w:p w14:paraId="062BF4EE" w14:textId="77777777" w:rsidR="00BE1F5E" w:rsidRDefault="00BE1F5E" w:rsidP="00BE1F5E">
      <w:pPr>
        <w:keepNext/>
        <w:bidi/>
        <w:jc w:val="both"/>
        <w:rPr>
          <w:rFonts w:cs="David" w:hint="cs"/>
          <w:rtl/>
        </w:rPr>
      </w:pPr>
    </w:p>
    <w:p w14:paraId="5F6011E5" w14:textId="77777777" w:rsidR="00BE1F5E" w:rsidRPr="00280BD6" w:rsidRDefault="00BE1F5E" w:rsidP="00BE1F5E">
      <w:pPr>
        <w:keepNext/>
        <w:bidi/>
        <w:jc w:val="both"/>
        <w:rPr>
          <w:rFonts w:cs="David" w:hint="cs"/>
          <w:u w:val="single"/>
          <w:rtl/>
        </w:rPr>
      </w:pPr>
      <w:r w:rsidRPr="00280BD6">
        <w:rPr>
          <w:rFonts w:cs="David" w:hint="cs"/>
          <w:u w:val="single"/>
          <w:rtl/>
        </w:rPr>
        <w:t>יו"ר הכנסת ראובן ריבלין:</w:t>
      </w:r>
    </w:p>
    <w:p w14:paraId="039B6A51" w14:textId="77777777" w:rsidR="00BE1F5E" w:rsidRDefault="00BE1F5E" w:rsidP="00BE1F5E">
      <w:pPr>
        <w:keepNext/>
        <w:bidi/>
        <w:jc w:val="both"/>
        <w:rPr>
          <w:rFonts w:cs="David" w:hint="cs"/>
          <w:rtl/>
        </w:rPr>
      </w:pPr>
    </w:p>
    <w:p w14:paraId="7C4A5D05" w14:textId="77777777" w:rsidR="00BE1F5E" w:rsidRDefault="00BE1F5E" w:rsidP="00BE1F5E">
      <w:pPr>
        <w:keepNext/>
        <w:bidi/>
        <w:jc w:val="both"/>
        <w:rPr>
          <w:rFonts w:cs="David" w:hint="cs"/>
          <w:rtl/>
        </w:rPr>
      </w:pPr>
      <w:r>
        <w:rPr>
          <w:rFonts w:cs="David" w:hint="cs"/>
          <w:rtl/>
        </w:rPr>
        <w:tab/>
        <w:t>לא, שחלילה לא יוכל לקום אדם ולומר לאחר מכן: רבותיי - - -</w:t>
      </w:r>
    </w:p>
    <w:p w14:paraId="4BDF807A" w14:textId="77777777" w:rsidR="00BE1F5E" w:rsidRDefault="00BE1F5E" w:rsidP="00BE1F5E">
      <w:pPr>
        <w:keepNext/>
        <w:bidi/>
        <w:jc w:val="both"/>
        <w:rPr>
          <w:rFonts w:cs="David" w:hint="cs"/>
          <w:rtl/>
        </w:rPr>
      </w:pPr>
    </w:p>
    <w:p w14:paraId="5850A54E" w14:textId="77777777" w:rsidR="00BE1F5E" w:rsidRPr="009339A4" w:rsidRDefault="00BE1F5E" w:rsidP="00BE1F5E">
      <w:pPr>
        <w:keepNext/>
        <w:bidi/>
        <w:jc w:val="both"/>
        <w:rPr>
          <w:rFonts w:cs="David" w:hint="cs"/>
          <w:u w:val="single"/>
          <w:rtl/>
        </w:rPr>
      </w:pPr>
      <w:r w:rsidRPr="009339A4">
        <w:rPr>
          <w:rFonts w:cs="David" w:hint="cs"/>
          <w:u w:val="single"/>
          <w:rtl/>
        </w:rPr>
        <w:t>מירי רגב:</w:t>
      </w:r>
    </w:p>
    <w:p w14:paraId="28E28B23" w14:textId="77777777" w:rsidR="00BE1F5E" w:rsidRDefault="00BE1F5E" w:rsidP="00BE1F5E">
      <w:pPr>
        <w:keepNext/>
        <w:bidi/>
        <w:jc w:val="both"/>
        <w:rPr>
          <w:rFonts w:cs="David" w:hint="cs"/>
          <w:rtl/>
        </w:rPr>
      </w:pPr>
    </w:p>
    <w:p w14:paraId="1600837A" w14:textId="77777777" w:rsidR="00BE1F5E" w:rsidRDefault="00BE1F5E" w:rsidP="00BE1F5E">
      <w:pPr>
        <w:keepNext/>
        <w:bidi/>
        <w:jc w:val="both"/>
        <w:rPr>
          <w:rFonts w:cs="David" w:hint="cs"/>
          <w:rtl/>
        </w:rPr>
      </w:pPr>
      <w:r>
        <w:rPr>
          <w:rFonts w:cs="David" w:hint="cs"/>
          <w:rtl/>
        </w:rPr>
        <w:tab/>
        <w:t xml:space="preserve">אבל אם הוא רוצה שיבוא ויתלונן. </w:t>
      </w:r>
    </w:p>
    <w:p w14:paraId="2CC096EB" w14:textId="77777777" w:rsidR="00BE1F5E" w:rsidRDefault="00BE1F5E" w:rsidP="00BE1F5E">
      <w:pPr>
        <w:keepNext/>
        <w:bidi/>
        <w:jc w:val="both"/>
        <w:rPr>
          <w:rFonts w:cs="David" w:hint="cs"/>
          <w:rtl/>
        </w:rPr>
      </w:pPr>
    </w:p>
    <w:p w14:paraId="736A86AA" w14:textId="77777777" w:rsidR="00BE1F5E" w:rsidRPr="00280BD6" w:rsidRDefault="00BE1F5E" w:rsidP="00BE1F5E">
      <w:pPr>
        <w:keepNext/>
        <w:bidi/>
        <w:jc w:val="both"/>
        <w:rPr>
          <w:rFonts w:cs="David" w:hint="cs"/>
          <w:u w:val="single"/>
          <w:rtl/>
        </w:rPr>
      </w:pPr>
      <w:r w:rsidRPr="00280BD6">
        <w:rPr>
          <w:rFonts w:cs="David" w:hint="cs"/>
          <w:u w:val="single"/>
          <w:rtl/>
        </w:rPr>
        <w:t>יו"ר הכנסת ראובן ריבלין:</w:t>
      </w:r>
    </w:p>
    <w:p w14:paraId="58BD2B08" w14:textId="77777777" w:rsidR="00BE1F5E" w:rsidRDefault="00BE1F5E" w:rsidP="00BE1F5E">
      <w:pPr>
        <w:keepNext/>
        <w:bidi/>
        <w:jc w:val="both"/>
        <w:rPr>
          <w:rFonts w:cs="David" w:hint="cs"/>
          <w:rtl/>
        </w:rPr>
      </w:pPr>
    </w:p>
    <w:p w14:paraId="6C28B4BC" w14:textId="77777777" w:rsidR="00BE1F5E" w:rsidRDefault="00BE1F5E" w:rsidP="00BE1F5E">
      <w:pPr>
        <w:keepNext/>
        <w:bidi/>
        <w:jc w:val="both"/>
        <w:rPr>
          <w:rFonts w:cs="David" w:hint="cs"/>
          <w:rtl/>
        </w:rPr>
      </w:pPr>
      <w:r>
        <w:rPr>
          <w:rFonts w:cs="David" w:hint="cs"/>
          <w:rtl/>
        </w:rPr>
        <w:tab/>
        <w:t xml:space="preserve">אני מדבר - - - קודם כל, להגדיר זאת לשלושה. זאת אומרת: משרה אחת מפוצלת לשניים. - - </w:t>
      </w:r>
    </w:p>
    <w:p w14:paraId="70AA8089" w14:textId="77777777" w:rsidR="00BE1F5E" w:rsidRDefault="00BE1F5E" w:rsidP="00BE1F5E">
      <w:pPr>
        <w:keepNext/>
        <w:bidi/>
        <w:jc w:val="both"/>
        <w:rPr>
          <w:rFonts w:cs="David" w:hint="cs"/>
          <w:rtl/>
        </w:rPr>
      </w:pPr>
    </w:p>
    <w:p w14:paraId="58120BDE" w14:textId="77777777" w:rsidR="00BE1F5E" w:rsidRPr="00360DF2" w:rsidRDefault="00BE1F5E" w:rsidP="00BE1F5E">
      <w:pPr>
        <w:keepNext/>
        <w:bidi/>
        <w:jc w:val="both"/>
        <w:rPr>
          <w:rFonts w:cs="David" w:hint="cs"/>
          <w:u w:val="single"/>
          <w:rtl/>
        </w:rPr>
      </w:pPr>
      <w:r w:rsidRPr="00360DF2">
        <w:rPr>
          <w:rFonts w:cs="David" w:hint="cs"/>
          <w:u w:val="single"/>
          <w:rtl/>
        </w:rPr>
        <w:t>קריאה:</w:t>
      </w:r>
      <w:r w:rsidRPr="00360DF2">
        <w:rPr>
          <w:rFonts w:cs="David" w:hint="cs"/>
          <w:u w:val="single"/>
          <w:rtl/>
        </w:rPr>
        <w:tab/>
      </w:r>
    </w:p>
    <w:p w14:paraId="475E267B" w14:textId="77777777" w:rsidR="00BE1F5E" w:rsidRDefault="00BE1F5E" w:rsidP="00BE1F5E">
      <w:pPr>
        <w:keepNext/>
        <w:bidi/>
        <w:jc w:val="both"/>
        <w:rPr>
          <w:rFonts w:cs="David" w:hint="cs"/>
          <w:rtl/>
        </w:rPr>
      </w:pPr>
    </w:p>
    <w:p w14:paraId="01F70691" w14:textId="77777777" w:rsidR="00BE1F5E" w:rsidRDefault="00BE1F5E" w:rsidP="00BE1F5E">
      <w:pPr>
        <w:keepNext/>
        <w:bidi/>
        <w:jc w:val="both"/>
        <w:rPr>
          <w:rFonts w:cs="David" w:hint="cs"/>
          <w:rtl/>
        </w:rPr>
      </w:pPr>
      <w:r>
        <w:rPr>
          <w:rFonts w:cs="David" w:hint="cs"/>
          <w:rtl/>
        </w:rPr>
        <w:tab/>
        <w:t>זה כבר מוגבל היום.</w:t>
      </w:r>
    </w:p>
    <w:p w14:paraId="7CC39FE5" w14:textId="77777777" w:rsidR="00BE1F5E" w:rsidRDefault="00BE1F5E" w:rsidP="00BE1F5E">
      <w:pPr>
        <w:keepNext/>
        <w:bidi/>
        <w:jc w:val="both"/>
        <w:rPr>
          <w:rFonts w:cs="David" w:hint="cs"/>
          <w:rtl/>
        </w:rPr>
      </w:pPr>
    </w:p>
    <w:p w14:paraId="77DA0F5F" w14:textId="77777777" w:rsidR="00BE1F5E" w:rsidRPr="00280BD6" w:rsidRDefault="00BE1F5E" w:rsidP="00BE1F5E">
      <w:pPr>
        <w:keepNext/>
        <w:bidi/>
        <w:jc w:val="both"/>
        <w:rPr>
          <w:rFonts w:cs="David" w:hint="cs"/>
          <w:u w:val="single"/>
          <w:rtl/>
        </w:rPr>
      </w:pPr>
      <w:r w:rsidRPr="00280BD6">
        <w:rPr>
          <w:rFonts w:cs="David" w:hint="cs"/>
          <w:u w:val="single"/>
          <w:rtl/>
        </w:rPr>
        <w:t>יו"ר הכנסת ראובן ריבלין:</w:t>
      </w:r>
    </w:p>
    <w:p w14:paraId="038CB81C" w14:textId="77777777" w:rsidR="00BE1F5E" w:rsidRDefault="00BE1F5E" w:rsidP="00BE1F5E">
      <w:pPr>
        <w:keepNext/>
        <w:bidi/>
        <w:jc w:val="both"/>
        <w:rPr>
          <w:rFonts w:cs="David" w:hint="cs"/>
          <w:rtl/>
        </w:rPr>
      </w:pPr>
    </w:p>
    <w:p w14:paraId="487FC2BE" w14:textId="77777777" w:rsidR="00BE1F5E" w:rsidRDefault="00BE1F5E" w:rsidP="00BE1F5E">
      <w:pPr>
        <w:keepNext/>
        <w:bidi/>
        <w:ind w:firstLine="720"/>
        <w:jc w:val="both"/>
        <w:rPr>
          <w:rFonts w:cs="David" w:hint="cs"/>
          <w:rtl/>
        </w:rPr>
      </w:pPr>
      <w:r>
        <w:rPr>
          <w:rFonts w:cs="David" w:hint="cs"/>
          <w:rtl/>
        </w:rPr>
        <w:t>דבר שני, שאין בנפרד משרה שהיא משרה, אמנם משרת אמון, אבל היא חצי משרה, ולהגדיר אותה.</w:t>
      </w:r>
    </w:p>
    <w:p w14:paraId="685ED22E" w14:textId="77777777" w:rsidR="00BE1F5E" w:rsidRDefault="00BE1F5E" w:rsidP="00BE1F5E">
      <w:pPr>
        <w:keepNext/>
        <w:bidi/>
        <w:ind w:firstLine="720"/>
        <w:jc w:val="both"/>
        <w:rPr>
          <w:rFonts w:cs="David" w:hint="cs"/>
          <w:rtl/>
        </w:rPr>
      </w:pPr>
    </w:p>
    <w:p w14:paraId="18B222C7" w14:textId="77777777" w:rsidR="00BE1F5E" w:rsidRPr="00A36C37" w:rsidRDefault="00BE1F5E" w:rsidP="00BE1F5E">
      <w:pPr>
        <w:keepNext/>
        <w:bidi/>
        <w:jc w:val="both"/>
        <w:rPr>
          <w:rFonts w:cs="David" w:hint="cs"/>
          <w:u w:val="single"/>
          <w:rtl/>
        </w:rPr>
      </w:pPr>
      <w:r w:rsidRPr="00A36C37">
        <w:rPr>
          <w:rFonts w:cs="David" w:hint="cs"/>
          <w:u w:val="single"/>
          <w:rtl/>
        </w:rPr>
        <w:t>ניצן הורוביץ:</w:t>
      </w:r>
    </w:p>
    <w:p w14:paraId="04ECEDA2" w14:textId="77777777" w:rsidR="00BE1F5E" w:rsidRDefault="00BE1F5E" w:rsidP="00BE1F5E">
      <w:pPr>
        <w:keepNext/>
        <w:bidi/>
        <w:jc w:val="both"/>
        <w:rPr>
          <w:rFonts w:cs="David" w:hint="cs"/>
          <w:rtl/>
        </w:rPr>
      </w:pPr>
    </w:p>
    <w:p w14:paraId="10652251" w14:textId="77777777" w:rsidR="00BE1F5E" w:rsidRDefault="00BE1F5E" w:rsidP="00BE1F5E">
      <w:pPr>
        <w:keepNext/>
        <w:bidi/>
        <w:jc w:val="both"/>
        <w:rPr>
          <w:rFonts w:cs="David" w:hint="cs"/>
          <w:rtl/>
        </w:rPr>
      </w:pPr>
      <w:r>
        <w:rPr>
          <w:rFonts w:cs="David" w:hint="cs"/>
          <w:rtl/>
        </w:rPr>
        <w:tab/>
        <w:t>יפה.</w:t>
      </w:r>
    </w:p>
    <w:p w14:paraId="12E23553" w14:textId="77777777" w:rsidR="00BE1F5E" w:rsidRDefault="00BE1F5E" w:rsidP="00BE1F5E">
      <w:pPr>
        <w:keepNext/>
        <w:bidi/>
        <w:jc w:val="both"/>
        <w:rPr>
          <w:rFonts w:cs="David" w:hint="cs"/>
          <w:rtl/>
        </w:rPr>
      </w:pPr>
    </w:p>
    <w:p w14:paraId="0B2477F7" w14:textId="77777777" w:rsidR="00BE1F5E" w:rsidRPr="00280BD6" w:rsidRDefault="00BE1F5E" w:rsidP="00BE1F5E">
      <w:pPr>
        <w:keepNext/>
        <w:bidi/>
        <w:jc w:val="both"/>
        <w:rPr>
          <w:rFonts w:cs="David" w:hint="cs"/>
          <w:u w:val="single"/>
          <w:rtl/>
        </w:rPr>
      </w:pPr>
      <w:r w:rsidRPr="00280BD6">
        <w:rPr>
          <w:rFonts w:cs="David" w:hint="cs"/>
          <w:u w:val="single"/>
          <w:rtl/>
        </w:rPr>
        <w:t>יו"ר הכנסת ראובן ריבלין:</w:t>
      </w:r>
    </w:p>
    <w:p w14:paraId="111AE4CC" w14:textId="77777777" w:rsidR="00BE1F5E" w:rsidRDefault="00BE1F5E" w:rsidP="00BE1F5E">
      <w:pPr>
        <w:keepNext/>
        <w:bidi/>
        <w:jc w:val="both"/>
        <w:rPr>
          <w:rFonts w:cs="David" w:hint="cs"/>
          <w:rtl/>
        </w:rPr>
      </w:pPr>
    </w:p>
    <w:p w14:paraId="4FC82413" w14:textId="77777777" w:rsidR="00BE1F5E" w:rsidRDefault="00BE1F5E" w:rsidP="00BE1F5E">
      <w:pPr>
        <w:keepNext/>
        <w:bidi/>
        <w:ind w:firstLine="720"/>
        <w:jc w:val="both"/>
        <w:rPr>
          <w:rFonts w:cs="David" w:hint="cs"/>
          <w:rtl/>
        </w:rPr>
      </w:pPr>
      <w:r>
        <w:rPr>
          <w:rFonts w:cs="David" w:hint="cs"/>
          <w:rtl/>
        </w:rPr>
        <w:t xml:space="preserve">דבר שיכול לבוא לוועדת </w:t>
      </w:r>
      <w:proofErr w:type="spellStart"/>
      <w:r>
        <w:rPr>
          <w:rFonts w:cs="David" w:hint="cs"/>
          <w:rtl/>
        </w:rPr>
        <w:t>גרונאו</w:t>
      </w:r>
      <w:proofErr w:type="spellEnd"/>
      <w:r>
        <w:rPr>
          <w:rFonts w:cs="David" w:hint="cs"/>
          <w:rtl/>
        </w:rPr>
        <w:t xml:space="preserve"> לשיקול. אני לא אומר, אבל אלה הם דברים הרבה יותר ברורים. כי אני צריך לומר לכם: יש אנשים עם כוונות מצוינות שמאפשרים לאחרים פתיחת פתח שהוא קשה ביותר.</w:t>
      </w:r>
    </w:p>
    <w:p w14:paraId="4C1CCF0F" w14:textId="77777777" w:rsidR="00BE1F5E" w:rsidRDefault="00BE1F5E" w:rsidP="00BE1F5E">
      <w:pPr>
        <w:keepNext/>
        <w:bidi/>
        <w:jc w:val="both"/>
        <w:rPr>
          <w:rFonts w:cs="David" w:hint="cs"/>
          <w:rtl/>
        </w:rPr>
      </w:pPr>
    </w:p>
    <w:p w14:paraId="08404A58" w14:textId="77777777" w:rsidR="00BE1F5E" w:rsidRPr="009339A4" w:rsidRDefault="00BE1F5E" w:rsidP="00BE1F5E">
      <w:pPr>
        <w:keepNext/>
        <w:bidi/>
        <w:jc w:val="both"/>
        <w:rPr>
          <w:rFonts w:cs="David" w:hint="cs"/>
          <w:u w:val="single"/>
          <w:rtl/>
        </w:rPr>
      </w:pPr>
      <w:r w:rsidRPr="009339A4">
        <w:rPr>
          <w:rFonts w:cs="David" w:hint="cs"/>
          <w:u w:val="single"/>
          <w:rtl/>
        </w:rPr>
        <w:t>דב חנין:</w:t>
      </w:r>
    </w:p>
    <w:p w14:paraId="2570C7EB" w14:textId="77777777" w:rsidR="00BE1F5E" w:rsidRDefault="00BE1F5E" w:rsidP="00BE1F5E">
      <w:pPr>
        <w:keepNext/>
        <w:bidi/>
        <w:jc w:val="both"/>
        <w:rPr>
          <w:rFonts w:cs="David" w:hint="cs"/>
          <w:rtl/>
        </w:rPr>
      </w:pPr>
    </w:p>
    <w:p w14:paraId="72B253D1" w14:textId="77777777" w:rsidR="00BE1F5E" w:rsidRDefault="00BE1F5E" w:rsidP="00BE1F5E">
      <w:pPr>
        <w:keepNext/>
        <w:bidi/>
        <w:jc w:val="both"/>
        <w:rPr>
          <w:rFonts w:cs="David" w:hint="cs"/>
          <w:rtl/>
        </w:rPr>
      </w:pPr>
      <w:r>
        <w:rPr>
          <w:rFonts w:cs="David" w:hint="cs"/>
          <w:rtl/>
        </w:rPr>
        <w:tab/>
        <w:t xml:space="preserve">אדוני היושב ראש, בתשובה לשאלתך, אני אומר את עמדתי: אני חושב שבכלל עוזרים </w:t>
      </w:r>
      <w:proofErr w:type="spellStart"/>
      <w:r>
        <w:rPr>
          <w:rFonts w:cs="David" w:hint="cs"/>
          <w:rtl/>
        </w:rPr>
        <w:t>פרלמנטריים</w:t>
      </w:r>
      <w:proofErr w:type="spellEnd"/>
      <w:r>
        <w:rPr>
          <w:rFonts w:cs="David" w:hint="cs"/>
          <w:rtl/>
        </w:rPr>
        <w:t xml:space="preserve"> צריך להגדיר את היקף העבודה שלהם. אני לא חושב שעוזר </w:t>
      </w:r>
      <w:proofErr w:type="spellStart"/>
      <w:r>
        <w:rPr>
          <w:rFonts w:cs="David" w:hint="cs"/>
          <w:rtl/>
        </w:rPr>
        <w:t>פרלמנטרי</w:t>
      </w:r>
      <w:proofErr w:type="spellEnd"/>
      <w:r>
        <w:rPr>
          <w:rFonts w:cs="David" w:hint="cs"/>
          <w:rtl/>
        </w:rPr>
        <w:t xml:space="preserve"> צריך לעבוד שישה ימים בשבוע מהבוקר עד הלילה, בוודאי ובוודאי שצריך להגדיר בהסכם מיוחד עובד שעובד בחצי משרה, צריכה להיות הגדרה ברורה של מסגרת התפקיד, מסגרת השעות. רגולציה, אדוני, מבחינתי, גם יכולה להיות רגולציה - - - לוועדת הסביבה.</w:t>
      </w:r>
    </w:p>
    <w:p w14:paraId="3E4663C6" w14:textId="77777777" w:rsidR="00BE1F5E" w:rsidRDefault="00BE1F5E" w:rsidP="00BE1F5E">
      <w:pPr>
        <w:keepNext/>
        <w:bidi/>
        <w:jc w:val="both"/>
        <w:rPr>
          <w:rFonts w:cs="David" w:hint="cs"/>
          <w:rtl/>
        </w:rPr>
      </w:pPr>
    </w:p>
    <w:p w14:paraId="2D6E7DAB" w14:textId="77777777" w:rsidR="00BE1F5E" w:rsidRPr="003C23D3" w:rsidRDefault="00BE1F5E" w:rsidP="00BE1F5E">
      <w:pPr>
        <w:keepNext/>
        <w:bidi/>
        <w:jc w:val="both"/>
        <w:rPr>
          <w:rFonts w:cs="David" w:hint="cs"/>
          <w:u w:val="single"/>
          <w:rtl/>
        </w:rPr>
      </w:pPr>
      <w:r w:rsidRPr="003C23D3">
        <w:rPr>
          <w:rFonts w:cs="David" w:hint="cs"/>
          <w:u w:val="single"/>
          <w:rtl/>
        </w:rPr>
        <w:t xml:space="preserve">היו"ר יריב </w:t>
      </w:r>
      <w:proofErr w:type="spellStart"/>
      <w:r w:rsidRPr="003C23D3">
        <w:rPr>
          <w:rFonts w:cs="David" w:hint="cs"/>
          <w:u w:val="single"/>
          <w:rtl/>
        </w:rPr>
        <w:t>לוין</w:t>
      </w:r>
      <w:proofErr w:type="spellEnd"/>
      <w:r w:rsidRPr="003C23D3">
        <w:rPr>
          <w:rFonts w:cs="David" w:hint="cs"/>
          <w:u w:val="single"/>
          <w:rtl/>
        </w:rPr>
        <w:t>:</w:t>
      </w:r>
    </w:p>
    <w:p w14:paraId="02D7E1B1" w14:textId="77777777" w:rsidR="00BE1F5E" w:rsidRDefault="00BE1F5E" w:rsidP="00BE1F5E">
      <w:pPr>
        <w:keepNext/>
        <w:bidi/>
        <w:jc w:val="both"/>
        <w:rPr>
          <w:rFonts w:cs="David" w:hint="cs"/>
          <w:rtl/>
        </w:rPr>
      </w:pPr>
    </w:p>
    <w:p w14:paraId="2EF9EB3D" w14:textId="77777777" w:rsidR="00BE1F5E" w:rsidRDefault="00BE1F5E" w:rsidP="00BE1F5E">
      <w:pPr>
        <w:keepNext/>
        <w:bidi/>
        <w:jc w:val="both"/>
        <w:rPr>
          <w:rFonts w:cs="David" w:hint="cs"/>
          <w:rtl/>
        </w:rPr>
      </w:pPr>
      <w:r>
        <w:rPr>
          <w:rFonts w:cs="David" w:hint="cs"/>
          <w:rtl/>
        </w:rPr>
        <w:tab/>
        <w:t xml:space="preserve">תודה. תודה רבה, אני עובר להמשך הדיון. חבר הכנסת נחמן שי, יש לך שלוש דקות, בבקשה. </w:t>
      </w:r>
    </w:p>
    <w:p w14:paraId="44C255E2" w14:textId="77777777" w:rsidR="00BE1F5E" w:rsidRDefault="00BE1F5E" w:rsidP="00BE1F5E">
      <w:pPr>
        <w:keepNext/>
        <w:bidi/>
        <w:jc w:val="both"/>
        <w:rPr>
          <w:rFonts w:cs="David" w:hint="cs"/>
          <w:rtl/>
        </w:rPr>
      </w:pPr>
    </w:p>
    <w:p w14:paraId="6E659DF5" w14:textId="77777777" w:rsidR="00BE1F5E" w:rsidRDefault="00BE1F5E" w:rsidP="00BE1F5E">
      <w:pPr>
        <w:keepNext/>
        <w:bidi/>
        <w:jc w:val="both"/>
        <w:rPr>
          <w:rFonts w:cs="David" w:hint="cs"/>
          <w:rtl/>
        </w:rPr>
      </w:pPr>
      <w:r>
        <w:rPr>
          <w:rFonts w:cs="David" w:hint="cs"/>
          <w:rtl/>
        </w:rPr>
        <w:tab/>
        <w:t>רבותיי, אני מבקש שקט.</w:t>
      </w:r>
    </w:p>
    <w:p w14:paraId="4B69BE8F" w14:textId="77777777" w:rsidR="00BE1F5E" w:rsidRDefault="00BE1F5E" w:rsidP="00BE1F5E">
      <w:pPr>
        <w:keepNext/>
        <w:bidi/>
        <w:jc w:val="both"/>
        <w:rPr>
          <w:rFonts w:cs="David" w:hint="cs"/>
          <w:rtl/>
        </w:rPr>
      </w:pPr>
    </w:p>
    <w:p w14:paraId="32C045D9" w14:textId="77777777" w:rsidR="00BE1F5E" w:rsidRDefault="00BE1F5E" w:rsidP="00BE1F5E">
      <w:pPr>
        <w:keepNext/>
        <w:bidi/>
        <w:jc w:val="both"/>
        <w:rPr>
          <w:rFonts w:cs="David" w:hint="cs"/>
          <w:u w:val="single"/>
          <w:rtl/>
        </w:rPr>
      </w:pPr>
      <w:r>
        <w:rPr>
          <w:rFonts w:cs="David" w:hint="cs"/>
          <w:u w:val="single"/>
          <w:rtl/>
        </w:rPr>
        <w:t>נחמן שי</w:t>
      </w:r>
      <w:r w:rsidRPr="00E36EB4">
        <w:rPr>
          <w:rFonts w:cs="David" w:hint="cs"/>
          <w:u w:val="single"/>
          <w:rtl/>
        </w:rPr>
        <w:t>:</w:t>
      </w:r>
    </w:p>
    <w:p w14:paraId="15445DC4" w14:textId="77777777" w:rsidR="00BE1F5E" w:rsidRDefault="00BE1F5E" w:rsidP="00BE1F5E">
      <w:pPr>
        <w:keepNext/>
        <w:bidi/>
        <w:jc w:val="both"/>
        <w:rPr>
          <w:rFonts w:cs="David" w:hint="cs"/>
          <w:u w:val="single"/>
          <w:rtl/>
        </w:rPr>
      </w:pPr>
    </w:p>
    <w:p w14:paraId="7ACDEA10" w14:textId="77777777" w:rsidR="00BE1F5E" w:rsidRDefault="00BE1F5E" w:rsidP="00BE1F5E">
      <w:pPr>
        <w:keepNext/>
        <w:bidi/>
        <w:jc w:val="both"/>
        <w:rPr>
          <w:rFonts w:cs="David" w:hint="cs"/>
          <w:rtl/>
        </w:rPr>
      </w:pPr>
      <w:r>
        <w:rPr>
          <w:rFonts w:cs="David" w:hint="cs"/>
          <w:rtl/>
        </w:rPr>
        <w:tab/>
        <w:t xml:space="preserve"> בקרב בין הטובים לטובים קשה מאד - - -</w:t>
      </w:r>
    </w:p>
    <w:p w14:paraId="48995B0D" w14:textId="77777777" w:rsidR="00BE1F5E" w:rsidRDefault="00BE1F5E" w:rsidP="00BE1F5E">
      <w:pPr>
        <w:keepNext/>
        <w:bidi/>
        <w:jc w:val="both"/>
        <w:rPr>
          <w:rFonts w:cs="David" w:hint="cs"/>
          <w:rtl/>
        </w:rPr>
      </w:pPr>
    </w:p>
    <w:p w14:paraId="3E46E9A6" w14:textId="77777777" w:rsidR="00BE1F5E" w:rsidRPr="00280BD6" w:rsidRDefault="00BE1F5E" w:rsidP="00BE1F5E">
      <w:pPr>
        <w:keepNext/>
        <w:bidi/>
        <w:jc w:val="both"/>
        <w:rPr>
          <w:rFonts w:cs="David" w:hint="cs"/>
          <w:u w:val="single"/>
          <w:rtl/>
        </w:rPr>
      </w:pPr>
      <w:r w:rsidRPr="00280BD6">
        <w:rPr>
          <w:rFonts w:cs="David" w:hint="cs"/>
          <w:u w:val="single"/>
          <w:rtl/>
        </w:rPr>
        <w:t>נסים זאב:</w:t>
      </w:r>
    </w:p>
    <w:p w14:paraId="417E5CAC" w14:textId="77777777" w:rsidR="00BE1F5E" w:rsidRDefault="00BE1F5E" w:rsidP="00BE1F5E">
      <w:pPr>
        <w:keepNext/>
        <w:bidi/>
        <w:jc w:val="both"/>
        <w:rPr>
          <w:rFonts w:cs="David" w:hint="cs"/>
          <w:rtl/>
        </w:rPr>
      </w:pPr>
    </w:p>
    <w:p w14:paraId="27B60462" w14:textId="77777777" w:rsidR="00BE1F5E" w:rsidRDefault="00BE1F5E" w:rsidP="00BE1F5E">
      <w:pPr>
        <w:keepNext/>
        <w:bidi/>
        <w:ind w:left="720"/>
        <w:jc w:val="both"/>
        <w:rPr>
          <w:rFonts w:cs="David" w:hint="cs"/>
          <w:rtl/>
        </w:rPr>
      </w:pPr>
      <w:r>
        <w:rPr>
          <w:rFonts w:cs="David" w:hint="cs"/>
          <w:rtl/>
        </w:rPr>
        <w:t>- - - ואתה המרגיע הלאומי.</w:t>
      </w:r>
    </w:p>
    <w:p w14:paraId="0CD2EB89" w14:textId="77777777" w:rsidR="00BE1F5E" w:rsidRDefault="00BE1F5E" w:rsidP="00BE1F5E">
      <w:pPr>
        <w:keepNext/>
        <w:bidi/>
        <w:jc w:val="both"/>
        <w:rPr>
          <w:rFonts w:cs="David" w:hint="cs"/>
          <w:rtl/>
        </w:rPr>
      </w:pPr>
    </w:p>
    <w:p w14:paraId="12A2A8A2" w14:textId="77777777" w:rsidR="00BE1F5E" w:rsidRPr="00070BC9" w:rsidRDefault="00BE1F5E" w:rsidP="00BE1F5E">
      <w:pPr>
        <w:keepNext/>
        <w:bidi/>
        <w:jc w:val="both"/>
        <w:rPr>
          <w:rFonts w:cs="David" w:hint="cs"/>
          <w:u w:val="single"/>
          <w:rtl/>
        </w:rPr>
      </w:pPr>
      <w:r w:rsidRPr="00070BC9">
        <w:rPr>
          <w:rFonts w:cs="David" w:hint="cs"/>
          <w:u w:val="single"/>
          <w:rtl/>
        </w:rPr>
        <w:t>נחמן שי:</w:t>
      </w:r>
    </w:p>
    <w:p w14:paraId="052C1BBB" w14:textId="77777777" w:rsidR="00BE1F5E" w:rsidRDefault="00BE1F5E" w:rsidP="00BE1F5E">
      <w:pPr>
        <w:keepNext/>
        <w:bidi/>
        <w:jc w:val="both"/>
        <w:rPr>
          <w:rFonts w:cs="David" w:hint="cs"/>
          <w:rtl/>
        </w:rPr>
      </w:pPr>
    </w:p>
    <w:p w14:paraId="0830965A" w14:textId="77777777" w:rsidR="00BE1F5E" w:rsidRDefault="00BE1F5E" w:rsidP="00BE1F5E">
      <w:pPr>
        <w:keepNext/>
        <w:bidi/>
        <w:jc w:val="both"/>
        <w:rPr>
          <w:rFonts w:cs="David" w:hint="cs"/>
          <w:rtl/>
        </w:rPr>
      </w:pPr>
      <w:r>
        <w:rPr>
          <w:rFonts w:cs="David" w:hint="cs"/>
          <w:rtl/>
        </w:rPr>
        <w:tab/>
        <w:t>לא כשאני בכנסת.</w:t>
      </w:r>
    </w:p>
    <w:p w14:paraId="4B049DC3" w14:textId="77777777" w:rsidR="00BE1F5E" w:rsidRDefault="00BE1F5E" w:rsidP="00BE1F5E">
      <w:pPr>
        <w:keepNext/>
        <w:bidi/>
        <w:jc w:val="both"/>
        <w:rPr>
          <w:rFonts w:cs="David" w:hint="cs"/>
          <w:rtl/>
        </w:rPr>
      </w:pPr>
    </w:p>
    <w:p w14:paraId="0B251BFB"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29AF335E" w14:textId="77777777" w:rsidR="00BE1F5E" w:rsidRDefault="00BE1F5E" w:rsidP="00BE1F5E">
      <w:pPr>
        <w:keepNext/>
        <w:bidi/>
        <w:jc w:val="both"/>
        <w:rPr>
          <w:rFonts w:cs="David" w:hint="cs"/>
          <w:rtl/>
        </w:rPr>
      </w:pPr>
    </w:p>
    <w:p w14:paraId="4152660E" w14:textId="77777777" w:rsidR="00BE1F5E" w:rsidRDefault="00BE1F5E" w:rsidP="00BE1F5E">
      <w:pPr>
        <w:keepNext/>
        <w:bidi/>
        <w:jc w:val="both"/>
        <w:rPr>
          <w:rFonts w:cs="David" w:hint="cs"/>
          <w:rtl/>
        </w:rPr>
      </w:pPr>
      <w:r>
        <w:rPr>
          <w:rFonts w:cs="David" w:hint="cs"/>
          <w:rtl/>
        </w:rPr>
        <w:tab/>
        <w:t>בבקשה, חבר הכנסת זאב, אתה רוצה לסיים או אתה רוצה לעכב את הדיון.</w:t>
      </w:r>
    </w:p>
    <w:p w14:paraId="1121F6D0" w14:textId="77777777" w:rsidR="00BE1F5E" w:rsidRDefault="00BE1F5E" w:rsidP="00BE1F5E">
      <w:pPr>
        <w:keepNext/>
        <w:bidi/>
        <w:jc w:val="both"/>
        <w:rPr>
          <w:rFonts w:cs="David" w:hint="cs"/>
          <w:rtl/>
        </w:rPr>
      </w:pPr>
    </w:p>
    <w:p w14:paraId="5F06473A" w14:textId="77777777" w:rsidR="00BE1F5E" w:rsidRPr="00280BD6" w:rsidRDefault="00BE1F5E" w:rsidP="00BE1F5E">
      <w:pPr>
        <w:keepNext/>
        <w:bidi/>
        <w:jc w:val="both"/>
        <w:rPr>
          <w:rFonts w:cs="David" w:hint="cs"/>
          <w:u w:val="single"/>
          <w:rtl/>
        </w:rPr>
      </w:pPr>
      <w:r w:rsidRPr="00280BD6">
        <w:rPr>
          <w:rFonts w:cs="David" w:hint="cs"/>
          <w:u w:val="single"/>
          <w:rtl/>
        </w:rPr>
        <w:t>נסים זאב:</w:t>
      </w:r>
    </w:p>
    <w:p w14:paraId="0EE768B8" w14:textId="77777777" w:rsidR="00BE1F5E" w:rsidRDefault="00BE1F5E" w:rsidP="00BE1F5E">
      <w:pPr>
        <w:keepNext/>
        <w:bidi/>
        <w:jc w:val="both"/>
        <w:rPr>
          <w:rFonts w:cs="David" w:hint="cs"/>
          <w:rtl/>
        </w:rPr>
      </w:pPr>
    </w:p>
    <w:p w14:paraId="5EA91CDB" w14:textId="77777777" w:rsidR="00BE1F5E" w:rsidRDefault="00BE1F5E" w:rsidP="00BE1F5E">
      <w:pPr>
        <w:keepNext/>
        <w:bidi/>
        <w:jc w:val="both"/>
        <w:rPr>
          <w:rFonts w:cs="David" w:hint="cs"/>
          <w:rtl/>
        </w:rPr>
      </w:pPr>
      <w:r>
        <w:rPr>
          <w:rFonts w:cs="David" w:hint="cs"/>
          <w:rtl/>
        </w:rPr>
        <w:tab/>
        <w:t>אני לא רואה שמתחילים.</w:t>
      </w:r>
    </w:p>
    <w:p w14:paraId="18C4D860" w14:textId="77777777" w:rsidR="00BE1F5E" w:rsidRDefault="00BE1F5E" w:rsidP="00BE1F5E">
      <w:pPr>
        <w:keepNext/>
        <w:bidi/>
        <w:jc w:val="both"/>
        <w:rPr>
          <w:rFonts w:cs="David" w:hint="cs"/>
          <w:rtl/>
        </w:rPr>
      </w:pPr>
    </w:p>
    <w:p w14:paraId="52AD940B"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68155A89" w14:textId="77777777" w:rsidR="00BE1F5E" w:rsidRDefault="00BE1F5E" w:rsidP="00BE1F5E">
      <w:pPr>
        <w:keepNext/>
        <w:bidi/>
        <w:jc w:val="both"/>
        <w:rPr>
          <w:rFonts w:cs="David" w:hint="cs"/>
          <w:rtl/>
        </w:rPr>
      </w:pPr>
    </w:p>
    <w:p w14:paraId="163F333B" w14:textId="77777777" w:rsidR="00BE1F5E" w:rsidRDefault="00BE1F5E" w:rsidP="00BE1F5E">
      <w:pPr>
        <w:keepNext/>
        <w:bidi/>
        <w:jc w:val="both"/>
        <w:rPr>
          <w:rFonts w:cs="David" w:hint="cs"/>
          <w:rtl/>
        </w:rPr>
      </w:pPr>
      <w:r>
        <w:rPr>
          <w:rFonts w:cs="David" w:hint="cs"/>
          <w:rtl/>
        </w:rPr>
        <w:tab/>
        <w:t>חבר הכנסת שי, בבקשה.</w:t>
      </w:r>
    </w:p>
    <w:p w14:paraId="119D22C5" w14:textId="77777777" w:rsidR="00BE1F5E" w:rsidRDefault="00BE1F5E" w:rsidP="00BE1F5E">
      <w:pPr>
        <w:keepNext/>
        <w:bidi/>
        <w:jc w:val="both"/>
        <w:rPr>
          <w:rFonts w:cs="David" w:hint="cs"/>
          <w:rtl/>
        </w:rPr>
      </w:pPr>
    </w:p>
    <w:p w14:paraId="544BAC38" w14:textId="77777777" w:rsidR="00BE1F5E" w:rsidRPr="00070BC9" w:rsidRDefault="00BE1F5E" w:rsidP="00BE1F5E">
      <w:pPr>
        <w:keepNext/>
        <w:bidi/>
        <w:jc w:val="both"/>
        <w:rPr>
          <w:rFonts w:cs="David" w:hint="cs"/>
          <w:u w:val="single"/>
          <w:rtl/>
        </w:rPr>
      </w:pPr>
      <w:r w:rsidRPr="00070BC9">
        <w:rPr>
          <w:rFonts w:cs="David" w:hint="cs"/>
          <w:u w:val="single"/>
          <w:rtl/>
        </w:rPr>
        <w:t>נחמן שי:</w:t>
      </w:r>
    </w:p>
    <w:p w14:paraId="761AB336" w14:textId="77777777" w:rsidR="00BE1F5E" w:rsidRDefault="00BE1F5E" w:rsidP="00BE1F5E">
      <w:pPr>
        <w:keepNext/>
        <w:bidi/>
        <w:jc w:val="both"/>
        <w:rPr>
          <w:rFonts w:cs="David" w:hint="cs"/>
          <w:rtl/>
        </w:rPr>
      </w:pPr>
    </w:p>
    <w:p w14:paraId="795A1AC5" w14:textId="77777777" w:rsidR="00BE1F5E" w:rsidRDefault="00BE1F5E" w:rsidP="00BE1F5E">
      <w:pPr>
        <w:keepNext/>
        <w:bidi/>
        <w:jc w:val="both"/>
        <w:rPr>
          <w:rFonts w:cs="David" w:hint="cs"/>
          <w:rtl/>
        </w:rPr>
      </w:pPr>
      <w:r>
        <w:rPr>
          <w:rFonts w:cs="David" w:hint="cs"/>
          <w:rtl/>
        </w:rPr>
        <w:tab/>
        <w:t xml:space="preserve">כשכולם צודקים, צריך לבדוק את העניין מן היסוד. </w:t>
      </w:r>
    </w:p>
    <w:p w14:paraId="10C1F706" w14:textId="77777777" w:rsidR="00BE1F5E" w:rsidRDefault="00BE1F5E" w:rsidP="00BE1F5E">
      <w:pPr>
        <w:keepNext/>
        <w:bidi/>
        <w:jc w:val="both"/>
        <w:rPr>
          <w:rFonts w:cs="David" w:hint="cs"/>
          <w:rtl/>
        </w:rPr>
      </w:pPr>
    </w:p>
    <w:p w14:paraId="7C2E539A" w14:textId="77777777" w:rsidR="00BE1F5E" w:rsidRPr="009339A4" w:rsidRDefault="00BE1F5E" w:rsidP="00BE1F5E">
      <w:pPr>
        <w:keepNext/>
        <w:bidi/>
        <w:jc w:val="both"/>
        <w:rPr>
          <w:rFonts w:cs="David" w:hint="cs"/>
          <w:u w:val="single"/>
          <w:rtl/>
        </w:rPr>
      </w:pPr>
      <w:r w:rsidRPr="009339A4">
        <w:rPr>
          <w:rFonts w:cs="David" w:hint="cs"/>
          <w:u w:val="single"/>
          <w:rtl/>
        </w:rPr>
        <w:t>יושב ראש הכנסת ראובן ריבלין:</w:t>
      </w:r>
    </w:p>
    <w:p w14:paraId="184A4484" w14:textId="77777777" w:rsidR="00BE1F5E" w:rsidRDefault="00BE1F5E" w:rsidP="00BE1F5E">
      <w:pPr>
        <w:keepNext/>
        <w:bidi/>
        <w:jc w:val="both"/>
        <w:rPr>
          <w:rFonts w:cs="David" w:hint="cs"/>
          <w:rtl/>
        </w:rPr>
      </w:pPr>
    </w:p>
    <w:p w14:paraId="7433424F" w14:textId="77777777" w:rsidR="00BE1F5E" w:rsidRDefault="00BE1F5E" w:rsidP="00BE1F5E">
      <w:pPr>
        <w:keepNext/>
        <w:bidi/>
        <w:jc w:val="both"/>
        <w:rPr>
          <w:rFonts w:cs="David" w:hint="cs"/>
          <w:rtl/>
        </w:rPr>
      </w:pPr>
      <w:r>
        <w:rPr>
          <w:rFonts w:cs="David" w:hint="cs"/>
          <w:rtl/>
        </w:rPr>
        <w:tab/>
        <w:t>גם אתה צודק.</w:t>
      </w:r>
    </w:p>
    <w:p w14:paraId="6D83C00A" w14:textId="77777777" w:rsidR="00BE1F5E" w:rsidRDefault="00BE1F5E" w:rsidP="00BE1F5E">
      <w:pPr>
        <w:keepNext/>
        <w:bidi/>
        <w:jc w:val="both"/>
        <w:rPr>
          <w:rFonts w:cs="David" w:hint="cs"/>
          <w:rtl/>
        </w:rPr>
      </w:pPr>
    </w:p>
    <w:p w14:paraId="726B3CD6" w14:textId="77777777" w:rsidR="00BE1F5E" w:rsidRDefault="00BE1F5E" w:rsidP="00BE1F5E">
      <w:pPr>
        <w:keepNext/>
        <w:bidi/>
        <w:jc w:val="both"/>
        <w:rPr>
          <w:rFonts w:cs="David" w:hint="cs"/>
          <w:u w:val="single"/>
          <w:rtl/>
        </w:rPr>
      </w:pPr>
      <w:r>
        <w:rPr>
          <w:rFonts w:cs="David" w:hint="cs"/>
          <w:u w:val="single"/>
          <w:rtl/>
        </w:rPr>
        <w:t>נחמן שי</w:t>
      </w:r>
      <w:r w:rsidRPr="00E36EB4">
        <w:rPr>
          <w:rFonts w:cs="David" w:hint="cs"/>
          <w:u w:val="single"/>
          <w:rtl/>
        </w:rPr>
        <w:t>:</w:t>
      </w:r>
    </w:p>
    <w:p w14:paraId="1709CBAA" w14:textId="77777777" w:rsidR="00BE1F5E" w:rsidRDefault="00BE1F5E" w:rsidP="00BE1F5E">
      <w:pPr>
        <w:keepNext/>
        <w:bidi/>
        <w:jc w:val="both"/>
        <w:rPr>
          <w:rFonts w:cs="David" w:hint="cs"/>
          <w:u w:val="single"/>
          <w:rtl/>
        </w:rPr>
      </w:pPr>
    </w:p>
    <w:p w14:paraId="6DD6FE37" w14:textId="77777777" w:rsidR="00BE1F5E" w:rsidRDefault="00BE1F5E" w:rsidP="00BE1F5E">
      <w:pPr>
        <w:keepNext/>
        <w:bidi/>
        <w:jc w:val="both"/>
        <w:rPr>
          <w:rFonts w:cs="David" w:hint="cs"/>
          <w:rtl/>
        </w:rPr>
      </w:pPr>
      <w:r>
        <w:rPr>
          <w:rFonts w:cs="David" w:hint="cs"/>
          <w:rtl/>
        </w:rPr>
        <w:tab/>
        <w:t xml:space="preserve"> זו פעם ראשונה שאתה אומר לי את זה.</w:t>
      </w:r>
    </w:p>
    <w:p w14:paraId="6BE36C6E" w14:textId="77777777" w:rsidR="00BE1F5E" w:rsidRDefault="00BE1F5E" w:rsidP="00BE1F5E">
      <w:pPr>
        <w:keepNext/>
        <w:bidi/>
        <w:jc w:val="both"/>
        <w:rPr>
          <w:rFonts w:cs="David" w:hint="cs"/>
          <w:rtl/>
        </w:rPr>
      </w:pPr>
    </w:p>
    <w:p w14:paraId="0EC399E5"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00F3A942" w14:textId="77777777" w:rsidR="00BE1F5E" w:rsidRDefault="00BE1F5E" w:rsidP="00BE1F5E">
      <w:pPr>
        <w:keepNext/>
        <w:bidi/>
        <w:jc w:val="both"/>
        <w:rPr>
          <w:rFonts w:cs="David" w:hint="cs"/>
          <w:rtl/>
        </w:rPr>
      </w:pPr>
    </w:p>
    <w:p w14:paraId="1EB0EBE5" w14:textId="77777777" w:rsidR="00BE1F5E" w:rsidRDefault="00BE1F5E" w:rsidP="00BE1F5E">
      <w:pPr>
        <w:keepNext/>
        <w:bidi/>
        <w:jc w:val="both"/>
        <w:rPr>
          <w:rFonts w:cs="David" w:hint="cs"/>
          <w:rtl/>
        </w:rPr>
      </w:pPr>
      <w:r>
        <w:rPr>
          <w:rFonts w:cs="David" w:hint="cs"/>
          <w:rtl/>
        </w:rPr>
        <w:tab/>
        <w:t>חבר הכנסת שי, בבקשה.</w:t>
      </w:r>
    </w:p>
    <w:p w14:paraId="04567C66" w14:textId="77777777" w:rsidR="00BE1F5E" w:rsidRDefault="00BE1F5E" w:rsidP="00BE1F5E">
      <w:pPr>
        <w:keepNext/>
        <w:bidi/>
        <w:jc w:val="both"/>
        <w:rPr>
          <w:rFonts w:cs="David" w:hint="cs"/>
          <w:rtl/>
        </w:rPr>
      </w:pPr>
    </w:p>
    <w:p w14:paraId="04EF099F" w14:textId="77777777" w:rsidR="00BE1F5E" w:rsidRPr="009339A4" w:rsidRDefault="00BE1F5E" w:rsidP="00BE1F5E">
      <w:pPr>
        <w:keepNext/>
        <w:bidi/>
        <w:jc w:val="both"/>
        <w:rPr>
          <w:rFonts w:cs="David" w:hint="cs"/>
          <w:u w:val="single"/>
          <w:rtl/>
        </w:rPr>
      </w:pPr>
      <w:r w:rsidRPr="009339A4">
        <w:rPr>
          <w:rFonts w:cs="David" w:hint="cs"/>
          <w:u w:val="single"/>
          <w:rtl/>
        </w:rPr>
        <w:t>יושב ראש הכנסת ראובן ריבלין:</w:t>
      </w:r>
    </w:p>
    <w:p w14:paraId="6150C933" w14:textId="77777777" w:rsidR="00BE1F5E" w:rsidRDefault="00BE1F5E" w:rsidP="00BE1F5E">
      <w:pPr>
        <w:keepNext/>
        <w:bidi/>
        <w:jc w:val="both"/>
        <w:rPr>
          <w:rFonts w:cs="David" w:hint="cs"/>
          <w:rtl/>
        </w:rPr>
      </w:pPr>
    </w:p>
    <w:p w14:paraId="7343A711" w14:textId="77777777" w:rsidR="00BE1F5E" w:rsidRDefault="00BE1F5E" w:rsidP="00BE1F5E">
      <w:pPr>
        <w:keepNext/>
        <w:bidi/>
        <w:jc w:val="both"/>
        <w:rPr>
          <w:rFonts w:cs="David" w:hint="cs"/>
          <w:rtl/>
        </w:rPr>
      </w:pPr>
      <w:r>
        <w:rPr>
          <w:rFonts w:cs="David" w:hint="cs"/>
          <w:rtl/>
        </w:rPr>
        <w:tab/>
        <w:t xml:space="preserve">אבל זו לא פעם ראשונה שאני חושב את זה. </w:t>
      </w:r>
    </w:p>
    <w:p w14:paraId="056D312A" w14:textId="77777777" w:rsidR="00BE1F5E" w:rsidRDefault="00BE1F5E" w:rsidP="00BE1F5E">
      <w:pPr>
        <w:keepNext/>
        <w:bidi/>
        <w:jc w:val="both"/>
        <w:rPr>
          <w:rFonts w:cs="David" w:hint="cs"/>
          <w:rtl/>
        </w:rPr>
      </w:pPr>
    </w:p>
    <w:p w14:paraId="4903C0A5" w14:textId="77777777" w:rsidR="00BE1F5E" w:rsidRDefault="00BE1F5E" w:rsidP="00BE1F5E">
      <w:pPr>
        <w:keepNext/>
        <w:bidi/>
        <w:jc w:val="both"/>
        <w:rPr>
          <w:rFonts w:cs="David" w:hint="cs"/>
          <w:u w:val="single"/>
          <w:rtl/>
        </w:rPr>
      </w:pPr>
      <w:r>
        <w:rPr>
          <w:rFonts w:cs="David" w:hint="cs"/>
          <w:u w:val="single"/>
          <w:rtl/>
        </w:rPr>
        <w:t>נחמן שי</w:t>
      </w:r>
      <w:r w:rsidRPr="00E36EB4">
        <w:rPr>
          <w:rFonts w:cs="David" w:hint="cs"/>
          <w:u w:val="single"/>
          <w:rtl/>
        </w:rPr>
        <w:t>:</w:t>
      </w:r>
    </w:p>
    <w:p w14:paraId="3002501C" w14:textId="77777777" w:rsidR="00BE1F5E" w:rsidRDefault="00BE1F5E" w:rsidP="00BE1F5E">
      <w:pPr>
        <w:keepNext/>
        <w:bidi/>
        <w:jc w:val="both"/>
        <w:rPr>
          <w:rFonts w:cs="David" w:hint="cs"/>
          <w:u w:val="single"/>
          <w:rtl/>
        </w:rPr>
      </w:pPr>
    </w:p>
    <w:p w14:paraId="63C817AA" w14:textId="77777777" w:rsidR="00BE1F5E" w:rsidRDefault="00BE1F5E" w:rsidP="00BE1F5E">
      <w:pPr>
        <w:keepNext/>
        <w:bidi/>
        <w:jc w:val="both"/>
        <w:rPr>
          <w:rFonts w:cs="David" w:hint="cs"/>
          <w:rtl/>
        </w:rPr>
      </w:pPr>
      <w:r>
        <w:rPr>
          <w:rFonts w:cs="David" w:hint="cs"/>
          <w:rtl/>
        </w:rPr>
        <w:tab/>
        <w:t xml:space="preserve">אדוני היושב ראש, חברים. תנאי העבודה של חברי הכנסת בתחום הזה הם בלתי נסבלים. אמרה את זה ידידתי שלי ואני מסכים אתה. כל אחד מאתנו שמילא תפקיד אחר בימי חייו </w:t>
      </w:r>
      <w:r>
        <w:rPr>
          <w:rFonts w:cs="David"/>
          <w:rtl/>
        </w:rPr>
        <w:t>–</w:t>
      </w:r>
      <w:r>
        <w:rPr>
          <w:rFonts w:cs="David" w:hint="cs"/>
          <w:rtl/>
        </w:rPr>
        <w:t xml:space="preserve"> ויש לנו רבים שעשו את זה </w:t>
      </w:r>
      <w:r>
        <w:rPr>
          <w:rFonts w:cs="David"/>
          <w:rtl/>
        </w:rPr>
        <w:t>–</w:t>
      </w:r>
      <w:r>
        <w:rPr>
          <w:rFonts w:cs="David" w:hint="cs"/>
          <w:rtl/>
        </w:rPr>
        <w:t xml:space="preserve"> מבין שזו מצוקה שפשוט אי אפשר לעמוד בה. אם היו רוצים לעשות את התפקיד כמו שצריך.</w:t>
      </w:r>
    </w:p>
    <w:p w14:paraId="0E40B844" w14:textId="77777777" w:rsidR="00BE1F5E" w:rsidRDefault="00BE1F5E" w:rsidP="00BE1F5E">
      <w:pPr>
        <w:keepNext/>
        <w:bidi/>
        <w:jc w:val="both"/>
        <w:rPr>
          <w:rFonts w:cs="David" w:hint="cs"/>
          <w:rtl/>
        </w:rPr>
      </w:pPr>
    </w:p>
    <w:p w14:paraId="63E9C492" w14:textId="77777777" w:rsidR="00BE1F5E" w:rsidRDefault="00BE1F5E" w:rsidP="00BE1F5E">
      <w:pPr>
        <w:keepNext/>
        <w:bidi/>
        <w:ind w:firstLine="720"/>
        <w:jc w:val="both"/>
        <w:rPr>
          <w:rFonts w:cs="David" w:hint="cs"/>
          <w:rtl/>
        </w:rPr>
      </w:pPr>
      <w:r>
        <w:rPr>
          <w:rFonts w:cs="David" w:hint="cs"/>
          <w:rtl/>
        </w:rPr>
        <w:t xml:space="preserve">ואז, לצערי הרב, אנחנו נתלים בגורמים חיצוניים ש"מצ'פרים" אותנו או בהצעות חוק או בעזרה כזו או אחרת, או בכל מיני סוגים של תמיכה שאני לא רוצה לתאר אותה במקום הזה, ושאחדים מאתנו מקבלים אותה, כנראה, ואחדים דוחים אותה. אבל היא פיתוי שקשה מאד לעמוד בו נוכח העובדה, שעם שני עוזרים </w:t>
      </w:r>
      <w:proofErr w:type="spellStart"/>
      <w:r>
        <w:rPr>
          <w:rFonts w:cs="David" w:hint="cs"/>
          <w:rtl/>
        </w:rPr>
        <w:t>פרלמנטריים</w:t>
      </w:r>
      <w:proofErr w:type="spellEnd"/>
      <w:r>
        <w:rPr>
          <w:rFonts w:cs="David" w:hint="cs"/>
          <w:rtl/>
        </w:rPr>
        <w:t xml:space="preserve"> אי אפשר לעשות עבודה בכנסת הזאת, אדוני היושב ראש, שזה יהיה ברור. אי אפשר. אי אפשר. זה שבעה ימים, זה ימים מאד ארוכים, זה מגוון של נושאים שאני לא מכיר את ה- -</w:t>
      </w:r>
    </w:p>
    <w:p w14:paraId="1A26F3E7" w14:textId="77777777" w:rsidR="00BE1F5E" w:rsidRDefault="00BE1F5E" w:rsidP="00BE1F5E">
      <w:pPr>
        <w:keepNext/>
        <w:bidi/>
        <w:jc w:val="both"/>
        <w:rPr>
          <w:rFonts w:cs="David" w:hint="cs"/>
          <w:rtl/>
        </w:rPr>
      </w:pPr>
    </w:p>
    <w:p w14:paraId="636796BE"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180EEF36" w14:textId="77777777" w:rsidR="00BE1F5E" w:rsidRDefault="00BE1F5E" w:rsidP="00BE1F5E">
      <w:pPr>
        <w:keepNext/>
        <w:bidi/>
        <w:jc w:val="both"/>
        <w:rPr>
          <w:rFonts w:cs="David" w:hint="cs"/>
          <w:rtl/>
        </w:rPr>
      </w:pPr>
    </w:p>
    <w:p w14:paraId="0FFBAB95" w14:textId="77777777" w:rsidR="00BE1F5E" w:rsidRDefault="00BE1F5E" w:rsidP="00BE1F5E">
      <w:pPr>
        <w:keepNext/>
        <w:bidi/>
        <w:jc w:val="both"/>
        <w:rPr>
          <w:rFonts w:cs="David" w:hint="cs"/>
          <w:rtl/>
        </w:rPr>
      </w:pPr>
      <w:r>
        <w:rPr>
          <w:rFonts w:cs="David" w:hint="cs"/>
          <w:rtl/>
        </w:rPr>
        <w:tab/>
        <w:t>חבר הכנסת שי, חצי דקה.</w:t>
      </w:r>
    </w:p>
    <w:p w14:paraId="44F2391D" w14:textId="77777777" w:rsidR="00BE1F5E" w:rsidRDefault="00BE1F5E" w:rsidP="00BE1F5E">
      <w:pPr>
        <w:keepNext/>
        <w:bidi/>
        <w:jc w:val="both"/>
        <w:rPr>
          <w:rFonts w:cs="David" w:hint="cs"/>
          <w:rtl/>
        </w:rPr>
      </w:pPr>
    </w:p>
    <w:p w14:paraId="1B85DA0A" w14:textId="77777777" w:rsidR="00BE1F5E" w:rsidRPr="00070BC9" w:rsidRDefault="00BE1F5E" w:rsidP="00BE1F5E">
      <w:pPr>
        <w:keepNext/>
        <w:bidi/>
        <w:jc w:val="both"/>
        <w:rPr>
          <w:rFonts w:cs="David" w:hint="cs"/>
          <w:u w:val="single"/>
          <w:rtl/>
        </w:rPr>
      </w:pPr>
      <w:r w:rsidRPr="00070BC9">
        <w:rPr>
          <w:rFonts w:cs="David" w:hint="cs"/>
          <w:u w:val="single"/>
          <w:rtl/>
        </w:rPr>
        <w:t>נחמן שי:</w:t>
      </w:r>
    </w:p>
    <w:p w14:paraId="790A7690" w14:textId="77777777" w:rsidR="00BE1F5E" w:rsidRDefault="00BE1F5E" w:rsidP="00BE1F5E">
      <w:pPr>
        <w:keepNext/>
        <w:bidi/>
        <w:jc w:val="both"/>
        <w:rPr>
          <w:rFonts w:cs="David" w:hint="cs"/>
          <w:rtl/>
        </w:rPr>
      </w:pPr>
    </w:p>
    <w:p w14:paraId="217376B7" w14:textId="77777777" w:rsidR="00BE1F5E" w:rsidRDefault="00BE1F5E" w:rsidP="00BE1F5E">
      <w:pPr>
        <w:keepNext/>
        <w:bidi/>
        <w:ind w:firstLine="720"/>
        <w:jc w:val="both"/>
        <w:rPr>
          <w:rFonts w:cs="David" w:hint="cs"/>
          <w:rtl/>
        </w:rPr>
      </w:pPr>
      <w:r>
        <w:rPr>
          <w:rFonts w:cs="David" w:hint="cs"/>
          <w:rtl/>
        </w:rPr>
        <w:t>לכן אני אומר שצריך למצוא דרך לסייע לחברי הכנסת מעבר לשני העוזרים הנוכחיים. אבל בשני העוזרים הנוכחיים אסור לפגוע, ואסור ליטול מהם את המשרות המלאות שהם ממלאים, כי הם ממלאים שתי משרות לכל דבר ועניין.</w:t>
      </w:r>
    </w:p>
    <w:p w14:paraId="659DFC75" w14:textId="77777777" w:rsidR="00BE1F5E" w:rsidRDefault="00BE1F5E" w:rsidP="00BE1F5E">
      <w:pPr>
        <w:keepNext/>
        <w:bidi/>
        <w:jc w:val="both"/>
        <w:rPr>
          <w:rFonts w:cs="David" w:hint="cs"/>
          <w:rtl/>
        </w:rPr>
      </w:pPr>
    </w:p>
    <w:p w14:paraId="78EAF442"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68A98D6C" w14:textId="77777777" w:rsidR="00BE1F5E" w:rsidRDefault="00BE1F5E" w:rsidP="00BE1F5E">
      <w:pPr>
        <w:keepNext/>
        <w:bidi/>
        <w:jc w:val="both"/>
        <w:rPr>
          <w:rFonts w:cs="David" w:hint="cs"/>
          <w:rtl/>
        </w:rPr>
      </w:pPr>
    </w:p>
    <w:p w14:paraId="4BA35568" w14:textId="77777777" w:rsidR="00BE1F5E" w:rsidRDefault="00BE1F5E" w:rsidP="00BE1F5E">
      <w:pPr>
        <w:keepNext/>
        <w:bidi/>
        <w:jc w:val="both"/>
        <w:rPr>
          <w:rFonts w:cs="David" w:hint="cs"/>
          <w:rtl/>
        </w:rPr>
      </w:pPr>
      <w:r>
        <w:rPr>
          <w:rFonts w:cs="David" w:hint="cs"/>
          <w:rtl/>
        </w:rPr>
        <w:tab/>
        <w:t xml:space="preserve">תודה רבה. חבר הכנסת אדרי </w:t>
      </w:r>
      <w:r>
        <w:rPr>
          <w:rFonts w:cs="David"/>
          <w:rtl/>
        </w:rPr>
        <w:t>–</w:t>
      </w:r>
      <w:r>
        <w:rPr>
          <w:rFonts w:cs="David" w:hint="cs"/>
          <w:rtl/>
        </w:rPr>
        <w:t xml:space="preserve"> אני מבין שהוא איננו </w:t>
      </w:r>
      <w:r>
        <w:rPr>
          <w:rFonts w:cs="David"/>
          <w:rtl/>
        </w:rPr>
        <w:t>–</w:t>
      </w:r>
      <w:r>
        <w:rPr>
          <w:rFonts w:cs="David" w:hint="cs"/>
          <w:rtl/>
        </w:rPr>
        <w:t xml:space="preserve"> חברת הכנסת רונית תירוש, בבקשה.</w:t>
      </w:r>
    </w:p>
    <w:p w14:paraId="54104335" w14:textId="77777777" w:rsidR="00BE1F5E" w:rsidRDefault="00BE1F5E" w:rsidP="00BE1F5E">
      <w:pPr>
        <w:keepNext/>
        <w:bidi/>
        <w:jc w:val="both"/>
        <w:rPr>
          <w:rFonts w:cs="David" w:hint="cs"/>
          <w:rtl/>
        </w:rPr>
      </w:pPr>
    </w:p>
    <w:p w14:paraId="0EEF2C96" w14:textId="77777777" w:rsidR="00BE1F5E" w:rsidRDefault="00BE1F5E" w:rsidP="00BE1F5E">
      <w:pPr>
        <w:keepNext/>
        <w:bidi/>
        <w:jc w:val="both"/>
        <w:rPr>
          <w:rFonts w:cs="David" w:hint="cs"/>
          <w:rtl/>
        </w:rPr>
      </w:pPr>
      <w:r w:rsidRPr="00F201C2">
        <w:rPr>
          <w:rFonts w:cs="David" w:hint="cs"/>
          <w:u w:val="single"/>
          <w:rtl/>
        </w:rPr>
        <w:t>רונית תירוש:</w:t>
      </w:r>
    </w:p>
    <w:p w14:paraId="088E324A" w14:textId="77777777" w:rsidR="00BE1F5E" w:rsidRDefault="00BE1F5E" w:rsidP="00BE1F5E">
      <w:pPr>
        <w:keepNext/>
        <w:bidi/>
        <w:jc w:val="both"/>
        <w:rPr>
          <w:rFonts w:cs="David" w:hint="cs"/>
          <w:rtl/>
        </w:rPr>
      </w:pPr>
    </w:p>
    <w:p w14:paraId="522BF269" w14:textId="77777777" w:rsidR="00BE1F5E" w:rsidRDefault="00BE1F5E" w:rsidP="00BE1F5E">
      <w:pPr>
        <w:keepNext/>
        <w:bidi/>
        <w:jc w:val="both"/>
        <w:rPr>
          <w:rFonts w:cs="David" w:hint="cs"/>
          <w:rtl/>
        </w:rPr>
      </w:pPr>
      <w:r>
        <w:rPr>
          <w:rFonts w:cs="David" w:hint="cs"/>
          <w:rtl/>
        </w:rPr>
        <w:tab/>
        <w:t xml:space="preserve">אחרי ששמעתי את הערתו של יושב ראש הכנסת, ש-20 שנה יש פה אנשים שעבדו בתנאים האלה ועשו עבודה מצוינת, ואני לא חולק על זה, אז זה כאילו זה מייתר את הדיון. אני מרגישה, באמת, חבר הכנסת ריבלין, אי נוחות להעלות את הטיעונים, ובכל זאת אני אעלה אותם, כי אני מרגישה שאני באה ממקום שאני לא מנצלת, העובדים שלי הם קבועים במשך קדנציה פלוס ואף אחד לא עזב, ובכל זאת אני נתקלת בבעיה ככל שאני מרגישה שאני משתלבת יותר בעבודת הכנסת. </w:t>
      </w:r>
    </w:p>
    <w:p w14:paraId="7AFF8274" w14:textId="77777777" w:rsidR="00BE1F5E" w:rsidRDefault="00BE1F5E" w:rsidP="00BE1F5E">
      <w:pPr>
        <w:keepNext/>
        <w:bidi/>
        <w:jc w:val="both"/>
        <w:rPr>
          <w:rFonts w:cs="David" w:hint="cs"/>
          <w:rtl/>
        </w:rPr>
      </w:pPr>
    </w:p>
    <w:p w14:paraId="373C93F4" w14:textId="77777777" w:rsidR="00BE1F5E" w:rsidRDefault="00BE1F5E" w:rsidP="00BE1F5E">
      <w:pPr>
        <w:keepNext/>
        <w:bidi/>
        <w:ind w:firstLine="720"/>
        <w:jc w:val="both"/>
        <w:rPr>
          <w:rFonts w:cs="David" w:hint="cs"/>
          <w:rtl/>
        </w:rPr>
      </w:pPr>
      <w:r>
        <w:rPr>
          <w:rFonts w:cs="David" w:hint="cs"/>
          <w:rtl/>
        </w:rPr>
        <w:t xml:space="preserve">בקדנציה השנייה הזאת החלטתי כן לעשות פיצול. ואני לא מדברת על חצי משרה. אני מדברת אפילו על 20% מהמשרה הגבוהה של 80% ואני אסביר איך אני עושה את זה, ולמה אני צריכה את זה. אבל לפני כל דבר אני רוצה לומר ליושב ראש הכנסת, למזכיר הכנסת, למנכ"ל הכנסת, שהפיצול הזה הרי נובע מאיזה קושי שקיים אצלנו. זה לא סתם נולד. והקושי הזה </w:t>
      </w:r>
      <w:r>
        <w:rPr>
          <w:rFonts w:cs="David"/>
          <w:rtl/>
        </w:rPr>
        <w:t>–</w:t>
      </w:r>
      <w:r>
        <w:rPr>
          <w:rFonts w:cs="David" w:hint="cs"/>
          <w:rtl/>
        </w:rPr>
        <w:t xml:space="preserve"> יש פתרונות שונים. כמו שנחמן שי אמר: צריך עוד עוזרים, צריך לדאוג בעולם מה קורה, אבל אני לא רוצה לדבר על זה כרגע, אני כן אולי אקדים ואומר שלפני שנעשה שינוי בעניין הזה של אפשרות הפיצול, בואו נדון מהי באמת </w:t>
      </w:r>
      <w:r>
        <w:rPr>
          <w:rFonts w:cs="David"/>
          <w:rtl/>
        </w:rPr>
        <w:t>–</w:t>
      </w:r>
      <w:r>
        <w:rPr>
          <w:rFonts w:cs="David" w:hint="cs"/>
          <w:rtl/>
        </w:rPr>
        <w:t xml:space="preserve"> נפלח את העבודה של העוזרים, ונראה כמה עוזרים צריכים להיות לכל חבר כנסת, ורק אחרי זה להחליט החלטות לגבי כן מותר לפצל, או לא. זאת אומרת: לא להקדים את רתימת העגלה לפני הסוסים. זה מה שאני רוצה להציע. </w:t>
      </w:r>
    </w:p>
    <w:p w14:paraId="2A04BC34" w14:textId="77777777" w:rsidR="00BE1F5E" w:rsidRDefault="00BE1F5E" w:rsidP="00BE1F5E">
      <w:pPr>
        <w:keepNext/>
        <w:bidi/>
        <w:ind w:firstLine="720"/>
        <w:jc w:val="both"/>
        <w:rPr>
          <w:rFonts w:cs="David" w:hint="cs"/>
          <w:rtl/>
        </w:rPr>
      </w:pPr>
    </w:p>
    <w:p w14:paraId="12B4D216" w14:textId="77777777" w:rsidR="00BE1F5E" w:rsidRDefault="00BE1F5E" w:rsidP="00BE1F5E">
      <w:pPr>
        <w:keepNext/>
        <w:bidi/>
        <w:ind w:firstLine="720"/>
        <w:jc w:val="both"/>
        <w:rPr>
          <w:rFonts w:cs="David" w:hint="cs"/>
          <w:rtl/>
        </w:rPr>
      </w:pPr>
      <w:r>
        <w:rPr>
          <w:rFonts w:cs="David" w:hint="cs"/>
          <w:rtl/>
        </w:rPr>
        <w:t xml:space="preserve">אבל, אין פה עניין של טובים ורעים והמשוואה הזאת היא באמת לא לרוחי, ואני אגיד את טיעוני. אני מרבה </w:t>
      </w:r>
      <w:r>
        <w:rPr>
          <w:rFonts w:cs="David"/>
          <w:rtl/>
        </w:rPr>
        <w:t>–</w:t>
      </w:r>
      <w:r>
        <w:rPr>
          <w:rFonts w:cs="David" w:hint="cs"/>
          <w:rtl/>
        </w:rPr>
        <w:t xml:space="preserve"> לא מרבה לנסוע, כן? אני משתדלת שזה יהיה פעם בחודש, גם זה לא </w:t>
      </w:r>
      <w:r>
        <w:rPr>
          <w:rFonts w:cs="David"/>
          <w:rtl/>
        </w:rPr>
        <w:t>–</w:t>
      </w:r>
      <w:r>
        <w:rPr>
          <w:rFonts w:cs="David" w:hint="cs"/>
          <w:rtl/>
        </w:rPr>
        <w:t xml:space="preserve"> אני מדברת על נסיעות ברחבי הארץ מעבר לעבודות אחרות שכולנו עוסקים בהן ואני מוצאת את עצמי חוזרת בלילות בכבישים </w:t>
      </w:r>
      <w:r>
        <w:rPr>
          <w:rFonts w:cs="David"/>
          <w:rtl/>
        </w:rPr>
        <w:t>–</w:t>
      </w:r>
      <w:r>
        <w:rPr>
          <w:rFonts w:cs="David" w:hint="cs"/>
          <w:rtl/>
        </w:rPr>
        <w:t xml:space="preserve"> לא משנה, אני לא רוצה לנקוב בשמם, אבל כבישים לא נעימים, ולבד. אני חושבת שזה דבר לא נכון. לא שיש לי בעיה בעצם המפגש שאני צריכה מישהו שיכתוב לי מה היה. ממש לא. </w:t>
      </w:r>
      <w:proofErr w:type="spellStart"/>
      <w:r>
        <w:rPr>
          <w:rFonts w:cs="David" w:hint="cs"/>
          <w:rtl/>
        </w:rPr>
        <w:t>הכל</w:t>
      </w:r>
      <w:proofErr w:type="spellEnd"/>
      <w:r>
        <w:rPr>
          <w:rFonts w:cs="David" w:hint="cs"/>
          <w:rtl/>
        </w:rPr>
        <w:t xml:space="preserve"> מדובר על יחסים בין אישיים ואני לא צריכה את העוזרים לידי, ואני הרבה מאד דברים עושה לבדי. ואני מתנצלת, חבר הכנסת נסים זאב, שאני מספרת על עצמי, אבל דרך זה אני רוצה להבהיר מדוע אני חושבת שיש פה אפשרות לפצל. </w:t>
      </w:r>
    </w:p>
    <w:p w14:paraId="3DEC5C80" w14:textId="77777777" w:rsidR="00BE1F5E" w:rsidRDefault="00BE1F5E" w:rsidP="00BE1F5E">
      <w:pPr>
        <w:keepNext/>
        <w:bidi/>
        <w:jc w:val="both"/>
        <w:rPr>
          <w:rFonts w:cs="David" w:hint="cs"/>
          <w:rtl/>
        </w:rPr>
      </w:pPr>
    </w:p>
    <w:p w14:paraId="2FA5716B" w14:textId="77777777" w:rsidR="00BE1F5E" w:rsidRDefault="00BE1F5E" w:rsidP="00BE1F5E">
      <w:pPr>
        <w:keepNext/>
        <w:bidi/>
        <w:jc w:val="both"/>
        <w:rPr>
          <w:rFonts w:cs="David" w:hint="cs"/>
          <w:u w:val="single"/>
          <w:rtl/>
        </w:rPr>
      </w:pPr>
      <w:r>
        <w:rPr>
          <w:rFonts w:cs="David" w:hint="cs"/>
          <w:u w:val="single"/>
          <w:rtl/>
        </w:rPr>
        <w:t>נסים זאב</w:t>
      </w:r>
      <w:r w:rsidRPr="00E36EB4">
        <w:rPr>
          <w:rFonts w:cs="David" w:hint="cs"/>
          <w:u w:val="single"/>
          <w:rtl/>
        </w:rPr>
        <w:t>:</w:t>
      </w:r>
    </w:p>
    <w:p w14:paraId="78FCE451" w14:textId="77777777" w:rsidR="00BE1F5E" w:rsidRDefault="00BE1F5E" w:rsidP="00BE1F5E">
      <w:pPr>
        <w:keepNext/>
        <w:bidi/>
        <w:jc w:val="both"/>
        <w:rPr>
          <w:rFonts w:cs="David" w:hint="cs"/>
          <w:u w:val="single"/>
          <w:rtl/>
        </w:rPr>
      </w:pPr>
    </w:p>
    <w:p w14:paraId="18CFFE73" w14:textId="77777777" w:rsidR="00BE1F5E" w:rsidRDefault="00BE1F5E" w:rsidP="00BE1F5E">
      <w:pPr>
        <w:keepNext/>
        <w:bidi/>
        <w:jc w:val="both"/>
        <w:rPr>
          <w:rFonts w:cs="David" w:hint="cs"/>
          <w:rtl/>
        </w:rPr>
      </w:pPr>
      <w:r>
        <w:rPr>
          <w:rFonts w:cs="David" w:hint="cs"/>
          <w:rtl/>
        </w:rPr>
        <w:tab/>
        <w:t xml:space="preserve"> אני לא מקבל את ההתנצלות.</w:t>
      </w:r>
    </w:p>
    <w:p w14:paraId="7E61418A" w14:textId="77777777" w:rsidR="00BE1F5E" w:rsidRDefault="00BE1F5E" w:rsidP="00BE1F5E">
      <w:pPr>
        <w:keepNext/>
        <w:bidi/>
        <w:jc w:val="both"/>
        <w:rPr>
          <w:rFonts w:cs="David" w:hint="cs"/>
          <w:rtl/>
        </w:rPr>
      </w:pPr>
    </w:p>
    <w:p w14:paraId="741C3B13" w14:textId="77777777" w:rsidR="00BE1F5E" w:rsidRPr="00F201C2" w:rsidRDefault="00BE1F5E" w:rsidP="00BE1F5E">
      <w:pPr>
        <w:keepNext/>
        <w:bidi/>
        <w:jc w:val="both"/>
        <w:rPr>
          <w:rFonts w:cs="David" w:hint="cs"/>
          <w:u w:val="single"/>
          <w:rtl/>
        </w:rPr>
      </w:pPr>
      <w:r w:rsidRPr="00F201C2">
        <w:rPr>
          <w:rFonts w:cs="David" w:hint="cs"/>
          <w:u w:val="single"/>
          <w:rtl/>
        </w:rPr>
        <w:t>רונית תירוש:</w:t>
      </w:r>
    </w:p>
    <w:p w14:paraId="7A133020" w14:textId="77777777" w:rsidR="00BE1F5E" w:rsidRDefault="00BE1F5E" w:rsidP="00BE1F5E">
      <w:pPr>
        <w:keepNext/>
        <w:bidi/>
        <w:jc w:val="both"/>
        <w:rPr>
          <w:rFonts w:cs="David" w:hint="cs"/>
          <w:rtl/>
        </w:rPr>
      </w:pPr>
    </w:p>
    <w:p w14:paraId="4D2A2EF0" w14:textId="77777777" w:rsidR="00BE1F5E" w:rsidRDefault="00BE1F5E" w:rsidP="00BE1F5E">
      <w:pPr>
        <w:keepNext/>
        <w:bidi/>
        <w:jc w:val="both"/>
        <w:rPr>
          <w:rFonts w:cs="David" w:hint="cs"/>
          <w:rtl/>
        </w:rPr>
      </w:pPr>
      <w:r>
        <w:rPr>
          <w:rFonts w:cs="David" w:hint="cs"/>
          <w:rtl/>
        </w:rPr>
        <w:tab/>
        <w:t>חבל שפניתי אליך. אתה לא ראוי, סליחה.</w:t>
      </w:r>
    </w:p>
    <w:p w14:paraId="66579C01" w14:textId="77777777" w:rsidR="00BE1F5E" w:rsidRDefault="00BE1F5E" w:rsidP="00BE1F5E">
      <w:pPr>
        <w:keepNext/>
        <w:bidi/>
        <w:jc w:val="both"/>
        <w:rPr>
          <w:rFonts w:cs="David" w:hint="cs"/>
          <w:rtl/>
        </w:rPr>
      </w:pPr>
    </w:p>
    <w:p w14:paraId="4A08C501" w14:textId="77777777" w:rsidR="00BE1F5E" w:rsidRPr="00360DF2" w:rsidRDefault="00BE1F5E" w:rsidP="00BE1F5E">
      <w:pPr>
        <w:keepNext/>
        <w:bidi/>
        <w:jc w:val="both"/>
        <w:rPr>
          <w:rFonts w:cs="David" w:hint="cs"/>
          <w:u w:val="single"/>
          <w:rtl/>
        </w:rPr>
      </w:pPr>
      <w:r w:rsidRPr="00360DF2">
        <w:rPr>
          <w:rFonts w:cs="David" w:hint="cs"/>
          <w:u w:val="single"/>
          <w:rtl/>
        </w:rPr>
        <w:t>קריאה:</w:t>
      </w:r>
      <w:r w:rsidRPr="00360DF2">
        <w:rPr>
          <w:rFonts w:cs="David" w:hint="cs"/>
          <w:u w:val="single"/>
          <w:rtl/>
        </w:rPr>
        <w:tab/>
      </w:r>
    </w:p>
    <w:p w14:paraId="4D7A8DC1" w14:textId="77777777" w:rsidR="00BE1F5E" w:rsidRDefault="00BE1F5E" w:rsidP="00BE1F5E">
      <w:pPr>
        <w:keepNext/>
        <w:bidi/>
        <w:jc w:val="both"/>
        <w:rPr>
          <w:rFonts w:cs="David" w:hint="cs"/>
          <w:rtl/>
        </w:rPr>
      </w:pPr>
    </w:p>
    <w:p w14:paraId="719D0F82" w14:textId="77777777" w:rsidR="00BE1F5E" w:rsidRDefault="00BE1F5E" w:rsidP="00BE1F5E">
      <w:pPr>
        <w:keepNext/>
        <w:bidi/>
        <w:jc w:val="both"/>
        <w:rPr>
          <w:rFonts w:cs="David" w:hint="cs"/>
          <w:rtl/>
        </w:rPr>
      </w:pPr>
      <w:r>
        <w:rPr>
          <w:rFonts w:cs="David" w:hint="cs"/>
          <w:rtl/>
        </w:rPr>
        <w:tab/>
        <w:t>- - -</w:t>
      </w:r>
    </w:p>
    <w:p w14:paraId="3168EBBC" w14:textId="77777777" w:rsidR="00BE1F5E" w:rsidRDefault="00BE1F5E" w:rsidP="00BE1F5E">
      <w:pPr>
        <w:keepNext/>
        <w:bidi/>
        <w:jc w:val="both"/>
        <w:rPr>
          <w:rFonts w:cs="David" w:hint="cs"/>
          <w:rtl/>
        </w:rPr>
      </w:pPr>
    </w:p>
    <w:p w14:paraId="2128485E" w14:textId="77777777" w:rsidR="00BE1F5E" w:rsidRDefault="00BE1F5E" w:rsidP="00BE1F5E">
      <w:pPr>
        <w:keepNext/>
        <w:bidi/>
        <w:jc w:val="both"/>
        <w:rPr>
          <w:rFonts w:cs="David" w:hint="cs"/>
          <w:u w:val="single"/>
          <w:rtl/>
        </w:rPr>
      </w:pPr>
      <w:r>
        <w:rPr>
          <w:rFonts w:cs="David" w:hint="cs"/>
          <w:u w:val="single"/>
          <w:rtl/>
        </w:rPr>
        <w:t>נסים זאב</w:t>
      </w:r>
      <w:r w:rsidRPr="00E36EB4">
        <w:rPr>
          <w:rFonts w:cs="David" w:hint="cs"/>
          <w:u w:val="single"/>
          <w:rtl/>
        </w:rPr>
        <w:t>:</w:t>
      </w:r>
    </w:p>
    <w:p w14:paraId="216CF30D" w14:textId="77777777" w:rsidR="00BE1F5E" w:rsidRDefault="00BE1F5E" w:rsidP="00BE1F5E">
      <w:pPr>
        <w:keepNext/>
        <w:bidi/>
        <w:jc w:val="both"/>
        <w:rPr>
          <w:rFonts w:cs="David" w:hint="cs"/>
          <w:u w:val="single"/>
          <w:rtl/>
        </w:rPr>
      </w:pPr>
    </w:p>
    <w:p w14:paraId="6BB4F656" w14:textId="77777777" w:rsidR="00BE1F5E" w:rsidRDefault="00BE1F5E" w:rsidP="00BE1F5E">
      <w:pPr>
        <w:keepNext/>
        <w:bidi/>
        <w:jc w:val="both"/>
        <w:rPr>
          <w:rFonts w:cs="David" w:hint="cs"/>
          <w:rtl/>
        </w:rPr>
      </w:pPr>
      <w:r>
        <w:rPr>
          <w:rFonts w:cs="David" w:hint="cs"/>
          <w:rtl/>
        </w:rPr>
        <w:tab/>
        <w:t xml:space="preserve">סליחה, אני מתנצל, אם כך. </w:t>
      </w:r>
    </w:p>
    <w:p w14:paraId="185B3F6D" w14:textId="77777777" w:rsidR="00BE1F5E" w:rsidRDefault="00BE1F5E" w:rsidP="00BE1F5E">
      <w:pPr>
        <w:keepNext/>
        <w:bidi/>
        <w:jc w:val="both"/>
        <w:rPr>
          <w:rFonts w:cs="David" w:hint="cs"/>
          <w:rtl/>
        </w:rPr>
      </w:pPr>
    </w:p>
    <w:p w14:paraId="7F9CE793" w14:textId="77777777" w:rsidR="00BE1F5E" w:rsidRPr="00360DF2" w:rsidRDefault="00BE1F5E" w:rsidP="00BE1F5E">
      <w:pPr>
        <w:keepNext/>
        <w:bidi/>
        <w:jc w:val="both"/>
        <w:rPr>
          <w:rFonts w:cs="David" w:hint="cs"/>
          <w:u w:val="single"/>
          <w:rtl/>
        </w:rPr>
      </w:pPr>
      <w:r w:rsidRPr="00360DF2">
        <w:rPr>
          <w:rFonts w:cs="David" w:hint="cs"/>
          <w:u w:val="single"/>
          <w:rtl/>
        </w:rPr>
        <w:t>קריאה:</w:t>
      </w:r>
      <w:r w:rsidRPr="00360DF2">
        <w:rPr>
          <w:rFonts w:cs="David" w:hint="cs"/>
          <w:u w:val="single"/>
          <w:rtl/>
        </w:rPr>
        <w:tab/>
      </w:r>
    </w:p>
    <w:p w14:paraId="416CEE56" w14:textId="77777777" w:rsidR="00BE1F5E" w:rsidRDefault="00BE1F5E" w:rsidP="00BE1F5E">
      <w:pPr>
        <w:keepNext/>
        <w:bidi/>
        <w:jc w:val="both"/>
        <w:rPr>
          <w:rFonts w:cs="David" w:hint="cs"/>
          <w:rtl/>
        </w:rPr>
      </w:pPr>
    </w:p>
    <w:p w14:paraId="0B001D81" w14:textId="77777777" w:rsidR="00BE1F5E" w:rsidRDefault="00BE1F5E" w:rsidP="00BE1F5E">
      <w:pPr>
        <w:keepNext/>
        <w:bidi/>
        <w:jc w:val="both"/>
        <w:rPr>
          <w:rFonts w:cs="David" w:hint="cs"/>
          <w:rtl/>
        </w:rPr>
      </w:pPr>
      <w:r>
        <w:rPr>
          <w:rFonts w:cs="David" w:hint="cs"/>
          <w:rtl/>
        </w:rPr>
        <w:tab/>
        <w:t>הוא מקבל, גמרנו.</w:t>
      </w:r>
    </w:p>
    <w:p w14:paraId="1E78A38D" w14:textId="77777777" w:rsidR="00BE1F5E" w:rsidRDefault="00BE1F5E" w:rsidP="00BE1F5E">
      <w:pPr>
        <w:keepNext/>
        <w:bidi/>
        <w:jc w:val="both"/>
        <w:rPr>
          <w:rFonts w:cs="David" w:hint="cs"/>
          <w:rtl/>
        </w:rPr>
      </w:pPr>
    </w:p>
    <w:p w14:paraId="152708DB" w14:textId="77777777" w:rsidR="00BE1F5E" w:rsidRPr="00F201C2" w:rsidRDefault="00BE1F5E" w:rsidP="00BE1F5E">
      <w:pPr>
        <w:keepNext/>
        <w:bidi/>
        <w:jc w:val="both"/>
        <w:rPr>
          <w:rFonts w:cs="David" w:hint="cs"/>
          <w:u w:val="single"/>
          <w:rtl/>
        </w:rPr>
      </w:pPr>
      <w:r w:rsidRPr="00F201C2">
        <w:rPr>
          <w:rFonts w:cs="David" w:hint="cs"/>
          <w:u w:val="single"/>
          <w:rtl/>
        </w:rPr>
        <w:t>רונית תירוש:</w:t>
      </w:r>
    </w:p>
    <w:p w14:paraId="158B689E" w14:textId="77777777" w:rsidR="00BE1F5E" w:rsidRDefault="00BE1F5E" w:rsidP="00BE1F5E">
      <w:pPr>
        <w:keepNext/>
        <w:bidi/>
        <w:jc w:val="both"/>
        <w:rPr>
          <w:rFonts w:cs="David" w:hint="cs"/>
          <w:rtl/>
        </w:rPr>
      </w:pPr>
    </w:p>
    <w:p w14:paraId="20392B93" w14:textId="77777777" w:rsidR="00BE1F5E" w:rsidRDefault="00BE1F5E" w:rsidP="00BE1F5E">
      <w:pPr>
        <w:keepNext/>
        <w:bidi/>
        <w:jc w:val="both"/>
        <w:rPr>
          <w:rFonts w:cs="David" w:hint="cs"/>
          <w:rtl/>
        </w:rPr>
      </w:pPr>
      <w:r>
        <w:rPr>
          <w:rFonts w:cs="David" w:hint="cs"/>
          <w:rtl/>
        </w:rPr>
        <w:tab/>
        <w:t>עכשיו, אם אני מעסיקה את אותו אדם - - -</w:t>
      </w:r>
    </w:p>
    <w:p w14:paraId="4C496664" w14:textId="77777777" w:rsidR="00BE1F5E" w:rsidRDefault="00BE1F5E" w:rsidP="00BE1F5E">
      <w:pPr>
        <w:keepNext/>
        <w:bidi/>
        <w:jc w:val="both"/>
        <w:rPr>
          <w:rFonts w:cs="David" w:hint="cs"/>
          <w:rtl/>
        </w:rPr>
      </w:pPr>
    </w:p>
    <w:p w14:paraId="36E9E8D0"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46954F46" w14:textId="77777777" w:rsidR="00BE1F5E" w:rsidRDefault="00BE1F5E" w:rsidP="00BE1F5E">
      <w:pPr>
        <w:keepNext/>
        <w:bidi/>
        <w:jc w:val="both"/>
        <w:rPr>
          <w:rFonts w:cs="David" w:hint="cs"/>
          <w:rtl/>
        </w:rPr>
      </w:pPr>
    </w:p>
    <w:p w14:paraId="690F16DB" w14:textId="77777777" w:rsidR="00BE1F5E" w:rsidRDefault="00BE1F5E" w:rsidP="00BE1F5E">
      <w:pPr>
        <w:keepNext/>
        <w:bidi/>
        <w:jc w:val="both"/>
        <w:rPr>
          <w:rFonts w:cs="David" w:hint="cs"/>
          <w:rtl/>
        </w:rPr>
      </w:pPr>
      <w:r>
        <w:rPr>
          <w:rFonts w:cs="David" w:hint="cs"/>
          <w:rtl/>
        </w:rPr>
        <w:tab/>
        <w:t>חברת הכנסת תירוש, אנא להתכנס לעוד דקה.</w:t>
      </w:r>
    </w:p>
    <w:p w14:paraId="02ECB504" w14:textId="77777777" w:rsidR="00BE1F5E" w:rsidRDefault="00BE1F5E" w:rsidP="00BE1F5E">
      <w:pPr>
        <w:keepNext/>
        <w:bidi/>
        <w:jc w:val="both"/>
        <w:rPr>
          <w:rFonts w:cs="David" w:hint="cs"/>
          <w:rtl/>
        </w:rPr>
      </w:pPr>
    </w:p>
    <w:p w14:paraId="4DE90BAE" w14:textId="77777777" w:rsidR="00BE1F5E" w:rsidRPr="00A36C37" w:rsidRDefault="00BE1F5E" w:rsidP="00BE1F5E">
      <w:pPr>
        <w:keepNext/>
        <w:bidi/>
        <w:jc w:val="both"/>
        <w:rPr>
          <w:rFonts w:cs="David" w:hint="cs"/>
          <w:u w:val="single"/>
          <w:rtl/>
        </w:rPr>
      </w:pPr>
      <w:r w:rsidRPr="00A36C37">
        <w:rPr>
          <w:rFonts w:cs="David" w:hint="cs"/>
          <w:u w:val="single"/>
          <w:rtl/>
        </w:rPr>
        <w:t>רונית תירוש:</w:t>
      </w:r>
    </w:p>
    <w:p w14:paraId="0071F905" w14:textId="77777777" w:rsidR="00BE1F5E" w:rsidRDefault="00BE1F5E" w:rsidP="00BE1F5E">
      <w:pPr>
        <w:keepNext/>
        <w:bidi/>
        <w:jc w:val="both"/>
        <w:rPr>
          <w:rFonts w:cs="David" w:hint="cs"/>
          <w:rtl/>
        </w:rPr>
      </w:pPr>
    </w:p>
    <w:p w14:paraId="2F6AE107" w14:textId="77777777" w:rsidR="00BE1F5E" w:rsidRDefault="00BE1F5E" w:rsidP="00BE1F5E">
      <w:pPr>
        <w:keepNext/>
        <w:bidi/>
        <w:jc w:val="both"/>
        <w:rPr>
          <w:rFonts w:cs="David" w:hint="cs"/>
          <w:rtl/>
        </w:rPr>
      </w:pPr>
      <w:r>
        <w:rPr>
          <w:rFonts w:cs="David" w:hint="cs"/>
          <w:rtl/>
        </w:rPr>
        <w:tab/>
        <w:t xml:space="preserve">אם אני מעסיקה את אותו אדם שאני מבקשת לנסוע אתו פעם בחודש, אולי פעם בחודש, 20% משרה, זה בהחלט מעל ומעבר, האמן לי. זה לא לשום צורך אחר. לכן, בבואכם לחשוב איך לפצל, אז לא עניין של חצי, אני מבקשת לחשוב על כל הפיצולים. אני כן מסכימה שצריך להגדיר. סתם דוגמה: כל 20% כמה שעות זה? אני באמת חושבת שצריך לרדת לרזולוציות האלה, ואולי מתוך זה להבין גם, שאי אפשר להסתפק בשני העוזרים. </w:t>
      </w:r>
    </w:p>
    <w:p w14:paraId="32478377" w14:textId="77777777" w:rsidR="00BE1F5E" w:rsidRDefault="00BE1F5E" w:rsidP="00BE1F5E">
      <w:pPr>
        <w:keepNext/>
        <w:bidi/>
        <w:jc w:val="both"/>
        <w:rPr>
          <w:rFonts w:cs="David" w:hint="cs"/>
          <w:rtl/>
        </w:rPr>
      </w:pPr>
    </w:p>
    <w:p w14:paraId="7C8B3ADD" w14:textId="77777777" w:rsidR="00BE1F5E" w:rsidRDefault="00BE1F5E" w:rsidP="00BE1F5E">
      <w:pPr>
        <w:keepNext/>
        <w:bidi/>
        <w:ind w:firstLine="720"/>
        <w:jc w:val="both"/>
        <w:rPr>
          <w:rFonts w:cs="David" w:hint="cs"/>
          <w:rtl/>
        </w:rPr>
      </w:pPr>
      <w:r>
        <w:rPr>
          <w:rFonts w:cs="David" w:hint="cs"/>
          <w:rtl/>
        </w:rPr>
        <w:t>אני לא רוצה לחזור על דברים שנאמרו פה בזכות הפיצול, אני בהחלט מצדדת בכל הטיעונים.</w:t>
      </w:r>
    </w:p>
    <w:p w14:paraId="045E358D" w14:textId="77777777" w:rsidR="00BE1F5E" w:rsidRDefault="00BE1F5E" w:rsidP="00BE1F5E">
      <w:pPr>
        <w:keepNext/>
        <w:bidi/>
        <w:jc w:val="both"/>
        <w:rPr>
          <w:rFonts w:cs="David" w:hint="cs"/>
          <w:rtl/>
        </w:rPr>
      </w:pPr>
    </w:p>
    <w:p w14:paraId="2D390477"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7F6D2371" w14:textId="77777777" w:rsidR="00BE1F5E" w:rsidRDefault="00BE1F5E" w:rsidP="00BE1F5E">
      <w:pPr>
        <w:keepNext/>
        <w:bidi/>
        <w:jc w:val="both"/>
        <w:rPr>
          <w:rFonts w:cs="David" w:hint="cs"/>
          <w:rtl/>
        </w:rPr>
      </w:pPr>
    </w:p>
    <w:p w14:paraId="18F59A91" w14:textId="77777777" w:rsidR="00BE1F5E" w:rsidRDefault="00BE1F5E" w:rsidP="00BE1F5E">
      <w:pPr>
        <w:keepNext/>
        <w:bidi/>
        <w:jc w:val="both"/>
        <w:rPr>
          <w:rFonts w:cs="David" w:hint="cs"/>
          <w:rtl/>
        </w:rPr>
      </w:pPr>
      <w:r>
        <w:rPr>
          <w:rFonts w:cs="David" w:hint="cs"/>
          <w:rtl/>
        </w:rPr>
        <w:tab/>
        <w:t>תודה רבה. חבר הכנסת בן סימון.</w:t>
      </w:r>
    </w:p>
    <w:p w14:paraId="21377189" w14:textId="77777777" w:rsidR="00BE1F5E" w:rsidRDefault="00BE1F5E" w:rsidP="00BE1F5E">
      <w:pPr>
        <w:keepNext/>
        <w:bidi/>
        <w:jc w:val="both"/>
        <w:rPr>
          <w:rFonts w:cs="David" w:hint="cs"/>
          <w:rtl/>
        </w:rPr>
      </w:pPr>
    </w:p>
    <w:p w14:paraId="670B6BD6" w14:textId="77777777" w:rsidR="00BE1F5E" w:rsidRPr="00280BD6" w:rsidRDefault="00BE1F5E" w:rsidP="00BE1F5E">
      <w:pPr>
        <w:keepNext/>
        <w:bidi/>
        <w:jc w:val="both"/>
        <w:rPr>
          <w:rFonts w:cs="David" w:hint="cs"/>
          <w:u w:val="single"/>
          <w:rtl/>
        </w:rPr>
      </w:pPr>
      <w:r w:rsidRPr="00280BD6">
        <w:rPr>
          <w:rFonts w:cs="David" w:hint="cs"/>
          <w:u w:val="single"/>
          <w:rtl/>
        </w:rPr>
        <w:t>יו"ר הכנסת ראובן ריבלין:</w:t>
      </w:r>
    </w:p>
    <w:p w14:paraId="3C34CD21" w14:textId="77777777" w:rsidR="00BE1F5E" w:rsidRDefault="00BE1F5E" w:rsidP="00BE1F5E">
      <w:pPr>
        <w:keepNext/>
        <w:bidi/>
        <w:jc w:val="both"/>
        <w:rPr>
          <w:rFonts w:cs="David" w:hint="cs"/>
          <w:rtl/>
        </w:rPr>
      </w:pPr>
    </w:p>
    <w:p w14:paraId="50AE4367" w14:textId="77777777" w:rsidR="00BE1F5E" w:rsidRDefault="00BE1F5E" w:rsidP="00BE1F5E">
      <w:pPr>
        <w:keepNext/>
        <w:bidi/>
        <w:jc w:val="both"/>
        <w:rPr>
          <w:rFonts w:cs="David" w:hint="cs"/>
          <w:rtl/>
        </w:rPr>
      </w:pPr>
      <w:r>
        <w:rPr>
          <w:rFonts w:cs="David" w:hint="cs"/>
          <w:rtl/>
        </w:rPr>
        <w:tab/>
        <w:t>אני מתנצל, אני מנהל את ישיבת הנשיאות.</w:t>
      </w:r>
    </w:p>
    <w:p w14:paraId="485CAD25" w14:textId="77777777" w:rsidR="00BE1F5E" w:rsidRDefault="00BE1F5E" w:rsidP="00BE1F5E">
      <w:pPr>
        <w:keepNext/>
        <w:bidi/>
        <w:jc w:val="both"/>
        <w:rPr>
          <w:rFonts w:cs="David" w:hint="cs"/>
          <w:rtl/>
        </w:rPr>
      </w:pPr>
    </w:p>
    <w:p w14:paraId="266B3F68" w14:textId="77777777" w:rsidR="00BE1F5E" w:rsidRPr="00A36C37" w:rsidRDefault="00BE1F5E" w:rsidP="00BE1F5E">
      <w:pPr>
        <w:keepNext/>
        <w:bidi/>
        <w:jc w:val="both"/>
        <w:rPr>
          <w:rFonts w:cs="David" w:hint="cs"/>
          <w:u w:val="single"/>
          <w:rtl/>
        </w:rPr>
      </w:pPr>
      <w:r w:rsidRPr="00A36C37">
        <w:rPr>
          <w:rFonts w:cs="David" w:hint="cs"/>
          <w:u w:val="single"/>
          <w:rtl/>
        </w:rPr>
        <w:t>רונית תירוש:</w:t>
      </w:r>
    </w:p>
    <w:p w14:paraId="7B6C3FE3" w14:textId="77777777" w:rsidR="00BE1F5E" w:rsidRDefault="00BE1F5E" w:rsidP="00BE1F5E">
      <w:pPr>
        <w:keepNext/>
        <w:bidi/>
        <w:jc w:val="both"/>
        <w:rPr>
          <w:rFonts w:cs="David" w:hint="cs"/>
          <w:rtl/>
        </w:rPr>
      </w:pPr>
      <w:r>
        <w:rPr>
          <w:rFonts w:cs="David" w:hint="cs"/>
          <w:rtl/>
        </w:rPr>
        <w:tab/>
      </w:r>
    </w:p>
    <w:p w14:paraId="02DBCFC5" w14:textId="77777777" w:rsidR="00BE1F5E" w:rsidRDefault="00BE1F5E" w:rsidP="00BE1F5E">
      <w:pPr>
        <w:keepNext/>
        <w:bidi/>
        <w:jc w:val="both"/>
        <w:rPr>
          <w:rFonts w:cs="David" w:hint="cs"/>
          <w:rtl/>
        </w:rPr>
      </w:pPr>
      <w:r>
        <w:rPr>
          <w:rFonts w:cs="David" w:hint="cs"/>
          <w:rtl/>
        </w:rPr>
        <w:tab/>
        <w:t xml:space="preserve">אה, ורק עוד מילה, עוד משפט אחד. ביום שהחליטו </w:t>
      </w:r>
      <w:r>
        <w:rPr>
          <w:rFonts w:cs="David"/>
          <w:rtl/>
        </w:rPr>
        <w:t>–</w:t>
      </w:r>
      <w:r>
        <w:rPr>
          <w:rFonts w:cs="David" w:hint="cs"/>
          <w:rtl/>
        </w:rPr>
        <w:t xml:space="preserve"> נדמה לי היועצת המשפטית של הכנסת </w:t>
      </w:r>
      <w:r>
        <w:rPr>
          <w:rFonts w:cs="David"/>
          <w:rtl/>
        </w:rPr>
        <w:t>–</w:t>
      </w:r>
      <w:r>
        <w:rPr>
          <w:rFonts w:cs="David" w:hint="cs"/>
          <w:rtl/>
        </w:rPr>
        <w:t xml:space="preserve"> לא לאשר העסקת מתנדבים, אדוני יושב ראש הוועדה, העסקת מתנדבים שהתאפשרה קודם לכן, ולאחרונה קיבלנו חוות דעת מהיועצת המשפטית של הכנסת לא להעסיק דרך קרן </w:t>
      </w:r>
      <w:proofErr w:type="spellStart"/>
      <w:r>
        <w:rPr>
          <w:rFonts w:cs="David" w:hint="cs"/>
          <w:rtl/>
        </w:rPr>
        <w:t>הייסף</w:t>
      </w:r>
      <w:proofErr w:type="spellEnd"/>
      <w:r>
        <w:rPr>
          <w:rFonts w:cs="David" w:hint="cs"/>
          <w:rtl/>
        </w:rPr>
        <w:t xml:space="preserve"> או קרנות אחרות </w:t>
      </w:r>
      <w:r>
        <w:rPr>
          <w:rFonts w:cs="David"/>
          <w:rtl/>
        </w:rPr>
        <w:t>–</w:t>
      </w:r>
      <w:r>
        <w:rPr>
          <w:rFonts w:cs="David" w:hint="cs"/>
          <w:rtl/>
        </w:rPr>
        <w:t xml:space="preserve"> אני חושבת שזה גם כן קושי.</w:t>
      </w:r>
    </w:p>
    <w:p w14:paraId="45BE660C" w14:textId="77777777" w:rsidR="00BE1F5E" w:rsidRDefault="00BE1F5E" w:rsidP="00BE1F5E">
      <w:pPr>
        <w:keepNext/>
        <w:bidi/>
        <w:jc w:val="both"/>
        <w:rPr>
          <w:rFonts w:cs="David" w:hint="cs"/>
          <w:rtl/>
        </w:rPr>
      </w:pPr>
    </w:p>
    <w:p w14:paraId="345DBE04"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0B4F8044" w14:textId="77777777" w:rsidR="00BE1F5E" w:rsidRDefault="00BE1F5E" w:rsidP="00BE1F5E">
      <w:pPr>
        <w:keepNext/>
        <w:bidi/>
        <w:jc w:val="both"/>
        <w:rPr>
          <w:rFonts w:cs="David" w:hint="cs"/>
          <w:rtl/>
        </w:rPr>
      </w:pPr>
    </w:p>
    <w:p w14:paraId="03F857E5" w14:textId="77777777" w:rsidR="00BE1F5E" w:rsidRDefault="00BE1F5E" w:rsidP="00BE1F5E">
      <w:pPr>
        <w:keepNext/>
        <w:bidi/>
        <w:jc w:val="both"/>
        <w:rPr>
          <w:rFonts w:cs="David" w:hint="cs"/>
          <w:rtl/>
        </w:rPr>
      </w:pPr>
      <w:r>
        <w:rPr>
          <w:rFonts w:cs="David" w:hint="cs"/>
          <w:rtl/>
        </w:rPr>
        <w:tab/>
        <w:t>מאה אחוז, תודה רבה. רבותיי, יש עוד מישהו שרוצה להירשם כדובר, שלא נרשם, כי אני סוגר את רשימת הדוברים. חבר הכנסת מולה, אתה כבר דיברת.</w:t>
      </w:r>
    </w:p>
    <w:p w14:paraId="69509F97" w14:textId="77777777" w:rsidR="00BE1F5E" w:rsidRDefault="00BE1F5E" w:rsidP="00BE1F5E">
      <w:pPr>
        <w:keepNext/>
        <w:bidi/>
        <w:jc w:val="both"/>
        <w:rPr>
          <w:rFonts w:cs="David" w:hint="cs"/>
          <w:rtl/>
        </w:rPr>
      </w:pPr>
    </w:p>
    <w:p w14:paraId="550754EC" w14:textId="77777777" w:rsidR="00BE1F5E" w:rsidRPr="005A278F" w:rsidRDefault="00BE1F5E" w:rsidP="00BE1F5E">
      <w:pPr>
        <w:keepNext/>
        <w:bidi/>
        <w:jc w:val="both"/>
        <w:rPr>
          <w:rFonts w:cs="David" w:hint="cs"/>
          <w:u w:val="single"/>
          <w:rtl/>
        </w:rPr>
      </w:pPr>
      <w:r w:rsidRPr="005A278F">
        <w:rPr>
          <w:rFonts w:cs="David" w:hint="cs"/>
          <w:u w:val="single"/>
          <w:rtl/>
        </w:rPr>
        <w:t>כרמל שאמה:</w:t>
      </w:r>
    </w:p>
    <w:p w14:paraId="1551BF3F" w14:textId="77777777" w:rsidR="00BE1F5E" w:rsidRDefault="00BE1F5E" w:rsidP="00BE1F5E">
      <w:pPr>
        <w:keepNext/>
        <w:bidi/>
        <w:jc w:val="both"/>
        <w:rPr>
          <w:rFonts w:cs="David" w:hint="cs"/>
          <w:rtl/>
        </w:rPr>
      </w:pPr>
    </w:p>
    <w:p w14:paraId="7C22A1BC" w14:textId="77777777" w:rsidR="00BE1F5E" w:rsidRDefault="00BE1F5E" w:rsidP="00BE1F5E">
      <w:pPr>
        <w:keepNext/>
        <w:bidi/>
        <w:ind w:firstLine="720"/>
        <w:jc w:val="both"/>
        <w:rPr>
          <w:rFonts w:cs="David" w:hint="cs"/>
          <w:rtl/>
        </w:rPr>
      </w:pPr>
      <w:r>
        <w:rPr>
          <w:rFonts w:cs="David" w:hint="cs"/>
          <w:rtl/>
        </w:rPr>
        <w:t>אדוני היושב ראש, איך אפשר לדעת אם אני רשום?</w:t>
      </w:r>
    </w:p>
    <w:p w14:paraId="57A39EEF" w14:textId="77777777" w:rsidR="00BE1F5E" w:rsidRDefault="00BE1F5E" w:rsidP="00BE1F5E">
      <w:pPr>
        <w:keepNext/>
        <w:bidi/>
        <w:jc w:val="both"/>
        <w:rPr>
          <w:rFonts w:cs="David" w:hint="cs"/>
          <w:rtl/>
        </w:rPr>
      </w:pPr>
    </w:p>
    <w:p w14:paraId="3B15178F"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33358F88" w14:textId="77777777" w:rsidR="00BE1F5E" w:rsidRDefault="00BE1F5E" w:rsidP="00BE1F5E">
      <w:pPr>
        <w:keepNext/>
        <w:bidi/>
        <w:jc w:val="both"/>
        <w:rPr>
          <w:rFonts w:cs="David" w:hint="cs"/>
          <w:rtl/>
        </w:rPr>
      </w:pPr>
    </w:p>
    <w:p w14:paraId="28D0324B" w14:textId="77777777" w:rsidR="00BE1F5E" w:rsidRDefault="00BE1F5E" w:rsidP="00BE1F5E">
      <w:pPr>
        <w:keepNext/>
        <w:bidi/>
        <w:jc w:val="both"/>
        <w:rPr>
          <w:rFonts w:cs="David" w:hint="cs"/>
          <w:rtl/>
        </w:rPr>
      </w:pPr>
      <w:r>
        <w:rPr>
          <w:rFonts w:cs="David" w:hint="cs"/>
          <w:rtl/>
        </w:rPr>
        <w:tab/>
        <w:t xml:space="preserve">אתה </w:t>
      </w:r>
      <w:r>
        <w:rPr>
          <w:rFonts w:cs="David"/>
          <w:rtl/>
        </w:rPr>
        <w:t>–</w:t>
      </w:r>
      <w:r>
        <w:rPr>
          <w:rFonts w:cs="David" w:hint="cs"/>
          <w:rtl/>
        </w:rPr>
        <w:t xml:space="preserve"> רשמתי אותך. זה פותר לך את הבעיה. מאה אחוז. רשימת הדוברים סגורה, חבר הכנסת בן סימון, בבקשה. </w:t>
      </w:r>
    </w:p>
    <w:p w14:paraId="56263193" w14:textId="77777777" w:rsidR="00BE1F5E" w:rsidRDefault="00BE1F5E" w:rsidP="00BE1F5E">
      <w:pPr>
        <w:keepNext/>
        <w:bidi/>
        <w:jc w:val="both"/>
        <w:rPr>
          <w:rFonts w:cs="David" w:hint="cs"/>
          <w:rtl/>
        </w:rPr>
      </w:pPr>
    </w:p>
    <w:p w14:paraId="1248B570" w14:textId="77777777" w:rsidR="00BE1F5E" w:rsidRDefault="00BE1F5E" w:rsidP="00BE1F5E">
      <w:pPr>
        <w:keepNext/>
        <w:bidi/>
        <w:jc w:val="both"/>
        <w:rPr>
          <w:rFonts w:cs="David" w:hint="cs"/>
          <w:rtl/>
        </w:rPr>
      </w:pPr>
      <w:r w:rsidRPr="000F5F40">
        <w:rPr>
          <w:rFonts w:cs="David" w:hint="cs"/>
          <w:u w:val="single"/>
          <w:rtl/>
        </w:rPr>
        <w:t>דניאל בן סימון:</w:t>
      </w:r>
    </w:p>
    <w:p w14:paraId="0A6545C9" w14:textId="77777777" w:rsidR="00BE1F5E" w:rsidRDefault="00BE1F5E" w:rsidP="00BE1F5E">
      <w:pPr>
        <w:keepNext/>
        <w:bidi/>
        <w:jc w:val="both"/>
        <w:rPr>
          <w:rFonts w:cs="David" w:hint="cs"/>
          <w:rtl/>
        </w:rPr>
      </w:pPr>
    </w:p>
    <w:p w14:paraId="6A32D70E" w14:textId="77777777" w:rsidR="00BE1F5E" w:rsidRDefault="00BE1F5E" w:rsidP="00BE1F5E">
      <w:pPr>
        <w:keepNext/>
        <w:bidi/>
        <w:jc w:val="both"/>
        <w:rPr>
          <w:rFonts w:cs="David" w:hint="cs"/>
          <w:rtl/>
        </w:rPr>
      </w:pPr>
      <w:r>
        <w:rPr>
          <w:rFonts w:cs="David" w:hint="cs"/>
          <w:rtl/>
        </w:rPr>
        <w:tab/>
        <w:t>אדוני היושב ראש, אני נגד הפיצול. - - -</w:t>
      </w:r>
    </w:p>
    <w:p w14:paraId="3B712647" w14:textId="77777777" w:rsidR="00BE1F5E" w:rsidRDefault="00BE1F5E" w:rsidP="00BE1F5E">
      <w:pPr>
        <w:keepNext/>
        <w:bidi/>
        <w:jc w:val="both"/>
        <w:rPr>
          <w:rFonts w:cs="David" w:hint="cs"/>
          <w:rtl/>
        </w:rPr>
      </w:pPr>
    </w:p>
    <w:p w14:paraId="7ED644BC" w14:textId="77777777" w:rsidR="00BE1F5E" w:rsidRPr="00321A95" w:rsidRDefault="00BE1F5E" w:rsidP="00BE1F5E">
      <w:pPr>
        <w:keepNext/>
        <w:bidi/>
        <w:jc w:val="both"/>
        <w:rPr>
          <w:rFonts w:cs="David" w:hint="cs"/>
          <w:u w:val="single"/>
          <w:rtl/>
        </w:rPr>
      </w:pPr>
      <w:r w:rsidRPr="00321A95">
        <w:rPr>
          <w:rFonts w:cs="David" w:hint="cs"/>
          <w:u w:val="single"/>
          <w:rtl/>
        </w:rPr>
        <w:t xml:space="preserve">משה (מוץ) מטלון: </w:t>
      </w:r>
    </w:p>
    <w:p w14:paraId="7D17E36B" w14:textId="77777777" w:rsidR="00BE1F5E" w:rsidRDefault="00BE1F5E" w:rsidP="00BE1F5E">
      <w:pPr>
        <w:keepNext/>
        <w:bidi/>
        <w:jc w:val="both"/>
        <w:rPr>
          <w:rFonts w:cs="David" w:hint="cs"/>
          <w:rtl/>
        </w:rPr>
      </w:pPr>
    </w:p>
    <w:p w14:paraId="187C7B48" w14:textId="77777777" w:rsidR="00BE1F5E" w:rsidRDefault="00BE1F5E" w:rsidP="00BE1F5E">
      <w:pPr>
        <w:keepNext/>
        <w:bidi/>
        <w:jc w:val="both"/>
        <w:rPr>
          <w:rFonts w:cs="David" w:hint="cs"/>
          <w:rtl/>
        </w:rPr>
      </w:pPr>
      <w:r>
        <w:rPr>
          <w:rFonts w:cs="David" w:hint="cs"/>
          <w:rtl/>
        </w:rPr>
        <w:tab/>
        <w:t xml:space="preserve">אותי אתה יכול למחוק. שמעתי פה כבר </w:t>
      </w:r>
      <w:proofErr w:type="spellStart"/>
      <w:r>
        <w:rPr>
          <w:rFonts w:cs="David" w:hint="cs"/>
          <w:rtl/>
        </w:rPr>
        <w:t>הכל</w:t>
      </w:r>
      <w:proofErr w:type="spellEnd"/>
      <w:r>
        <w:rPr>
          <w:rFonts w:cs="David" w:hint="cs"/>
          <w:rtl/>
        </w:rPr>
        <w:t>. אתה יכול למחוק.</w:t>
      </w:r>
    </w:p>
    <w:p w14:paraId="7A9232EC" w14:textId="77777777" w:rsidR="00BE1F5E" w:rsidRPr="00280BD6" w:rsidRDefault="00BE1F5E" w:rsidP="00BE1F5E">
      <w:pPr>
        <w:keepNext/>
        <w:keepLines/>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55B889A9" w14:textId="77777777" w:rsidR="00BE1F5E" w:rsidRDefault="00BE1F5E" w:rsidP="00BE1F5E">
      <w:pPr>
        <w:keepNext/>
        <w:keepLines/>
        <w:bidi/>
        <w:jc w:val="both"/>
        <w:rPr>
          <w:rFonts w:cs="David" w:hint="cs"/>
          <w:rtl/>
        </w:rPr>
      </w:pPr>
    </w:p>
    <w:p w14:paraId="2385F109" w14:textId="77777777" w:rsidR="00BE1F5E" w:rsidRDefault="00BE1F5E" w:rsidP="00BE1F5E">
      <w:pPr>
        <w:keepNext/>
        <w:keepLines/>
        <w:bidi/>
        <w:jc w:val="both"/>
        <w:rPr>
          <w:rFonts w:cs="David" w:hint="cs"/>
          <w:rtl/>
        </w:rPr>
      </w:pPr>
      <w:r>
        <w:rPr>
          <w:rFonts w:cs="David" w:hint="cs"/>
          <w:rtl/>
        </w:rPr>
        <w:tab/>
        <w:t xml:space="preserve">תודה. </w:t>
      </w:r>
    </w:p>
    <w:p w14:paraId="647CBB89" w14:textId="77777777" w:rsidR="00BE1F5E" w:rsidRDefault="00BE1F5E" w:rsidP="00BE1F5E">
      <w:pPr>
        <w:keepNext/>
        <w:bidi/>
        <w:jc w:val="both"/>
        <w:rPr>
          <w:rFonts w:cs="David" w:hint="cs"/>
          <w:rtl/>
        </w:rPr>
      </w:pPr>
    </w:p>
    <w:p w14:paraId="20336BBC" w14:textId="77777777" w:rsidR="00BE1F5E" w:rsidRPr="0076503A" w:rsidRDefault="00BE1F5E" w:rsidP="00BE1F5E">
      <w:pPr>
        <w:keepNext/>
        <w:bidi/>
        <w:jc w:val="both"/>
        <w:rPr>
          <w:rFonts w:cs="David" w:hint="cs"/>
          <w:u w:val="single"/>
          <w:rtl/>
        </w:rPr>
      </w:pPr>
      <w:r w:rsidRPr="0076503A">
        <w:rPr>
          <w:rFonts w:cs="David" w:hint="cs"/>
          <w:u w:val="single"/>
          <w:rtl/>
        </w:rPr>
        <w:t xml:space="preserve">דניאל בן סימון: </w:t>
      </w:r>
    </w:p>
    <w:p w14:paraId="6FB8D386" w14:textId="77777777" w:rsidR="00BE1F5E" w:rsidRDefault="00BE1F5E" w:rsidP="00BE1F5E">
      <w:pPr>
        <w:keepNext/>
        <w:bidi/>
        <w:jc w:val="both"/>
        <w:rPr>
          <w:rFonts w:cs="David" w:hint="cs"/>
          <w:rtl/>
        </w:rPr>
      </w:pPr>
    </w:p>
    <w:p w14:paraId="2097BFC8" w14:textId="77777777" w:rsidR="00BE1F5E" w:rsidRDefault="00BE1F5E" w:rsidP="00BE1F5E">
      <w:pPr>
        <w:keepNext/>
        <w:bidi/>
        <w:jc w:val="both"/>
        <w:rPr>
          <w:rFonts w:cs="David" w:hint="cs"/>
          <w:rtl/>
        </w:rPr>
      </w:pPr>
      <w:r>
        <w:rPr>
          <w:rFonts w:cs="David" w:hint="cs"/>
          <w:rtl/>
        </w:rPr>
        <w:tab/>
        <w:t xml:space="preserve">אני נגד הפיצול ואצביע נגד הפיצול, אבל אין לי להטיף מוסר לאלה שרוצים פיצול, והדרך היחידה לפתור את הבעיה הזאת, בין השניים לשלושה, היא להחזיר את המתמחים האלה, את האנשים מקרנות כלשהן, שבאים ונותנים יומיים בשבוע. לדעתי, זה יכול לפתור </w:t>
      </w:r>
      <w:r>
        <w:rPr>
          <w:rFonts w:cs="David"/>
          <w:rtl/>
        </w:rPr>
        <w:t>–</w:t>
      </w:r>
      <w:r>
        <w:rPr>
          <w:rFonts w:cs="David" w:hint="cs"/>
          <w:rtl/>
        </w:rPr>
        <w:t xml:space="preserve"> אני לא יכול להטיף לניצן הורוביץ או למירי רגב, מדוע היא זקוקה לשלושה. באמת. ואני בא ממפלגה שהחברים שלה עושים עדיין סיורים ברחבי הארץ, מכיוון שהיא מפוצלת, אז זה דורש סיור כפול ולכן הקושי על העוזרים הוא לעתים מעבר לשלושה ימים בכנסת, גם יומיים של סיור. לכן אני אומר: אני לא רוצה להטיף. אני אצביע נגד הפיצול, אבל אם אפשר היה לפתור את הבעיה הזאת ולהחזיר, להתגבר על הבעיה המשפטית ולהחזיר את האנשים האלה, שרוצים לבוא, מקרנות חינוך למיניהן, זה יכול לדעתי לאזן את המצב הקיים. תודה רבה. </w:t>
      </w:r>
    </w:p>
    <w:p w14:paraId="78A5181F" w14:textId="77777777" w:rsidR="00BE1F5E" w:rsidRDefault="00BE1F5E" w:rsidP="00BE1F5E">
      <w:pPr>
        <w:keepNext/>
        <w:bidi/>
        <w:jc w:val="both"/>
        <w:rPr>
          <w:rFonts w:cs="David" w:hint="cs"/>
          <w:rtl/>
        </w:rPr>
      </w:pPr>
    </w:p>
    <w:p w14:paraId="709B4D80"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10F92B9A" w14:textId="77777777" w:rsidR="00BE1F5E" w:rsidRDefault="00BE1F5E" w:rsidP="00BE1F5E">
      <w:pPr>
        <w:keepNext/>
        <w:bidi/>
        <w:jc w:val="both"/>
        <w:rPr>
          <w:rFonts w:cs="David" w:hint="cs"/>
          <w:rtl/>
        </w:rPr>
      </w:pPr>
    </w:p>
    <w:p w14:paraId="420A6F6A" w14:textId="77777777" w:rsidR="00BE1F5E" w:rsidRDefault="00BE1F5E" w:rsidP="00BE1F5E">
      <w:pPr>
        <w:keepNext/>
        <w:bidi/>
        <w:jc w:val="both"/>
        <w:rPr>
          <w:rFonts w:cs="David" w:hint="cs"/>
          <w:rtl/>
        </w:rPr>
      </w:pPr>
      <w:r>
        <w:rPr>
          <w:rFonts w:cs="David" w:hint="cs"/>
          <w:rtl/>
        </w:rPr>
        <w:tab/>
        <w:t xml:space="preserve">תודה רבה. חבר הכנסת חיים כץ, בבקשה. </w:t>
      </w:r>
    </w:p>
    <w:p w14:paraId="2560FF64" w14:textId="77777777" w:rsidR="00BE1F5E" w:rsidRDefault="00BE1F5E" w:rsidP="00BE1F5E">
      <w:pPr>
        <w:keepNext/>
        <w:bidi/>
        <w:jc w:val="both"/>
        <w:rPr>
          <w:rFonts w:cs="David" w:hint="cs"/>
          <w:rtl/>
        </w:rPr>
      </w:pPr>
    </w:p>
    <w:p w14:paraId="1532568E" w14:textId="77777777" w:rsidR="00BE1F5E" w:rsidRDefault="00BE1F5E" w:rsidP="00BE1F5E">
      <w:pPr>
        <w:keepNext/>
        <w:bidi/>
        <w:jc w:val="both"/>
        <w:rPr>
          <w:rFonts w:cs="David" w:hint="cs"/>
          <w:u w:val="single"/>
          <w:rtl/>
        </w:rPr>
      </w:pPr>
      <w:r>
        <w:rPr>
          <w:rFonts w:cs="David" w:hint="cs"/>
          <w:u w:val="single"/>
          <w:rtl/>
        </w:rPr>
        <w:t>דוד רותם</w:t>
      </w:r>
      <w:r w:rsidRPr="00E36EB4">
        <w:rPr>
          <w:rFonts w:cs="David" w:hint="cs"/>
          <w:u w:val="single"/>
          <w:rtl/>
        </w:rPr>
        <w:t>:</w:t>
      </w:r>
    </w:p>
    <w:p w14:paraId="472F340B" w14:textId="77777777" w:rsidR="00BE1F5E" w:rsidRDefault="00BE1F5E" w:rsidP="00BE1F5E">
      <w:pPr>
        <w:keepNext/>
        <w:bidi/>
        <w:jc w:val="both"/>
        <w:rPr>
          <w:rFonts w:cs="David" w:hint="cs"/>
          <w:rtl/>
        </w:rPr>
      </w:pPr>
      <w:r>
        <w:rPr>
          <w:rFonts w:cs="David" w:hint="cs"/>
          <w:rtl/>
        </w:rPr>
        <w:tab/>
      </w:r>
    </w:p>
    <w:p w14:paraId="78EC5525" w14:textId="77777777" w:rsidR="00BE1F5E" w:rsidRDefault="00BE1F5E" w:rsidP="00BE1F5E">
      <w:pPr>
        <w:keepNext/>
        <w:bidi/>
        <w:jc w:val="both"/>
        <w:rPr>
          <w:rFonts w:cs="David" w:hint="cs"/>
          <w:rtl/>
        </w:rPr>
      </w:pPr>
      <w:r>
        <w:rPr>
          <w:rFonts w:cs="David" w:hint="cs"/>
          <w:rtl/>
        </w:rPr>
        <w:tab/>
        <w:t>דני, איזה קרנות? איזה קרנות?</w:t>
      </w:r>
    </w:p>
    <w:p w14:paraId="1D8B73C4" w14:textId="77777777" w:rsidR="00BE1F5E" w:rsidRDefault="00BE1F5E" w:rsidP="00BE1F5E">
      <w:pPr>
        <w:keepNext/>
        <w:bidi/>
        <w:jc w:val="both"/>
        <w:rPr>
          <w:rFonts w:cs="David" w:hint="cs"/>
          <w:rtl/>
        </w:rPr>
      </w:pPr>
    </w:p>
    <w:p w14:paraId="09E4DB7B"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2BC4B6C8" w14:textId="77777777" w:rsidR="00BE1F5E" w:rsidRDefault="00BE1F5E" w:rsidP="00BE1F5E">
      <w:pPr>
        <w:keepNext/>
        <w:bidi/>
        <w:jc w:val="both"/>
        <w:rPr>
          <w:rFonts w:cs="David" w:hint="cs"/>
          <w:rtl/>
        </w:rPr>
      </w:pPr>
    </w:p>
    <w:p w14:paraId="34A4D9DE" w14:textId="77777777" w:rsidR="00BE1F5E" w:rsidRDefault="00BE1F5E" w:rsidP="00BE1F5E">
      <w:pPr>
        <w:keepNext/>
        <w:bidi/>
        <w:jc w:val="both"/>
        <w:rPr>
          <w:rFonts w:cs="David" w:hint="cs"/>
          <w:rtl/>
        </w:rPr>
      </w:pPr>
      <w:r>
        <w:rPr>
          <w:rFonts w:cs="David" w:hint="cs"/>
          <w:rtl/>
        </w:rPr>
        <w:tab/>
        <w:t>חבר הכנסת רותם, חבר הכנסת רותם.</w:t>
      </w:r>
    </w:p>
    <w:p w14:paraId="3346F0DE" w14:textId="77777777" w:rsidR="00BE1F5E" w:rsidRDefault="00BE1F5E" w:rsidP="00BE1F5E">
      <w:pPr>
        <w:keepNext/>
        <w:bidi/>
        <w:jc w:val="both"/>
        <w:rPr>
          <w:rFonts w:cs="David" w:hint="cs"/>
          <w:rtl/>
        </w:rPr>
      </w:pPr>
    </w:p>
    <w:p w14:paraId="4393389C" w14:textId="77777777" w:rsidR="00BE1F5E" w:rsidRDefault="00BE1F5E" w:rsidP="00BE1F5E">
      <w:pPr>
        <w:keepNext/>
        <w:bidi/>
        <w:jc w:val="both"/>
        <w:rPr>
          <w:rFonts w:cs="David" w:hint="cs"/>
          <w:rtl/>
        </w:rPr>
      </w:pPr>
      <w:r>
        <w:rPr>
          <w:rFonts w:cs="David" w:hint="cs"/>
          <w:rtl/>
        </w:rPr>
        <w:tab/>
        <w:t>חבר הכנסת חיים כץ, בבקשה.</w:t>
      </w:r>
    </w:p>
    <w:p w14:paraId="01EF88D9" w14:textId="77777777" w:rsidR="00BE1F5E" w:rsidRDefault="00BE1F5E" w:rsidP="00BE1F5E">
      <w:pPr>
        <w:keepNext/>
        <w:bidi/>
        <w:jc w:val="both"/>
        <w:rPr>
          <w:rFonts w:cs="David" w:hint="cs"/>
          <w:rtl/>
        </w:rPr>
      </w:pPr>
    </w:p>
    <w:p w14:paraId="5D61ADF1" w14:textId="77777777" w:rsidR="00BE1F5E" w:rsidRPr="00360DF2" w:rsidRDefault="00BE1F5E" w:rsidP="00BE1F5E">
      <w:pPr>
        <w:keepNext/>
        <w:bidi/>
        <w:jc w:val="both"/>
        <w:rPr>
          <w:rFonts w:cs="David" w:hint="cs"/>
          <w:u w:val="single"/>
          <w:rtl/>
        </w:rPr>
      </w:pPr>
      <w:r w:rsidRPr="00360DF2">
        <w:rPr>
          <w:rFonts w:cs="David" w:hint="cs"/>
          <w:u w:val="single"/>
          <w:rtl/>
        </w:rPr>
        <w:t>קריאה:</w:t>
      </w:r>
      <w:r w:rsidRPr="00360DF2">
        <w:rPr>
          <w:rFonts w:cs="David" w:hint="cs"/>
          <w:u w:val="single"/>
          <w:rtl/>
        </w:rPr>
        <w:tab/>
      </w:r>
    </w:p>
    <w:p w14:paraId="075AF0D7" w14:textId="77777777" w:rsidR="00BE1F5E" w:rsidRDefault="00BE1F5E" w:rsidP="00BE1F5E">
      <w:pPr>
        <w:keepNext/>
        <w:bidi/>
        <w:jc w:val="both"/>
        <w:rPr>
          <w:rFonts w:cs="David" w:hint="cs"/>
          <w:rtl/>
        </w:rPr>
      </w:pPr>
    </w:p>
    <w:p w14:paraId="46D61D01" w14:textId="77777777" w:rsidR="00BE1F5E" w:rsidRDefault="00BE1F5E" w:rsidP="00BE1F5E">
      <w:pPr>
        <w:keepNext/>
        <w:bidi/>
        <w:jc w:val="both"/>
        <w:rPr>
          <w:rFonts w:cs="David" w:hint="cs"/>
          <w:rtl/>
        </w:rPr>
      </w:pPr>
      <w:r>
        <w:rPr>
          <w:rFonts w:cs="David" w:hint="cs"/>
          <w:rtl/>
        </w:rPr>
        <w:tab/>
        <w:t>קרן הון סיכון.</w:t>
      </w:r>
    </w:p>
    <w:p w14:paraId="1F239259" w14:textId="77777777" w:rsidR="00BE1F5E" w:rsidRDefault="00BE1F5E" w:rsidP="00BE1F5E">
      <w:pPr>
        <w:keepNext/>
        <w:bidi/>
        <w:jc w:val="both"/>
        <w:rPr>
          <w:rFonts w:cs="David" w:hint="cs"/>
          <w:rtl/>
        </w:rPr>
      </w:pPr>
    </w:p>
    <w:p w14:paraId="32B211C9" w14:textId="77777777" w:rsidR="00BE1F5E" w:rsidRPr="005A278F" w:rsidRDefault="00BE1F5E" w:rsidP="00BE1F5E">
      <w:pPr>
        <w:keepNext/>
        <w:bidi/>
        <w:jc w:val="both"/>
        <w:rPr>
          <w:rFonts w:cs="David" w:hint="cs"/>
          <w:u w:val="single"/>
          <w:rtl/>
        </w:rPr>
      </w:pPr>
      <w:r w:rsidRPr="005A278F">
        <w:rPr>
          <w:rFonts w:cs="David" w:hint="cs"/>
          <w:u w:val="single"/>
          <w:rtl/>
        </w:rPr>
        <w:t>חיים כץ:</w:t>
      </w:r>
    </w:p>
    <w:p w14:paraId="7461215C" w14:textId="77777777" w:rsidR="00BE1F5E" w:rsidRDefault="00BE1F5E" w:rsidP="00BE1F5E">
      <w:pPr>
        <w:keepNext/>
        <w:bidi/>
        <w:jc w:val="both"/>
        <w:rPr>
          <w:rFonts w:cs="David" w:hint="cs"/>
          <w:rtl/>
        </w:rPr>
      </w:pPr>
    </w:p>
    <w:p w14:paraId="4D49C25A" w14:textId="77777777" w:rsidR="00BE1F5E" w:rsidRDefault="00BE1F5E" w:rsidP="00BE1F5E">
      <w:pPr>
        <w:keepNext/>
        <w:bidi/>
        <w:jc w:val="both"/>
        <w:rPr>
          <w:rFonts w:cs="David" w:hint="cs"/>
          <w:rtl/>
        </w:rPr>
      </w:pPr>
      <w:r>
        <w:rPr>
          <w:rFonts w:cs="David" w:hint="cs"/>
          <w:rtl/>
        </w:rPr>
        <w:tab/>
        <w:t xml:space="preserve">תשמע, המוטו המוביל של כולם היה ניצול. מי מנצל ומי לא מנצל. יש כאלה שמנצלים אז הם מנצלים ויש כאלה שלא מנצלים </w:t>
      </w:r>
      <w:r>
        <w:rPr>
          <w:rFonts w:cs="David"/>
          <w:rtl/>
        </w:rPr>
        <w:t>–</w:t>
      </w:r>
      <w:r>
        <w:rPr>
          <w:rFonts w:cs="David" w:hint="cs"/>
          <w:rtl/>
        </w:rPr>
        <w:t xml:space="preserve"> הם מנצלים. ואני חושב שצריך </w:t>
      </w:r>
      <w:r>
        <w:rPr>
          <w:rFonts w:cs="David"/>
          <w:rtl/>
        </w:rPr>
        <w:t>–</w:t>
      </w:r>
      <w:r>
        <w:rPr>
          <w:rFonts w:cs="David" w:hint="cs"/>
          <w:rtl/>
        </w:rPr>
        <w:t xml:space="preserve"> רובי אמר את זה - צריך להגדיר שעות. ויש פה את מנכ"ל הכנסת. ומי שרוצה לפצל משרות, שהעוזרים שלו יהיו עובדי כנסת, והם ידפיסו שעון. ואם הוא בא לשעתיים, הוא בא לשעתיים. ואז הוא לא ידבר אתו בערב, ולא יוכל גם לפטר אותו. שלא יוכל גם לפטר אותו. לא להגיד: אם לא תבוא אתי בשבת או לא תבוא אתי ביום שישי </w:t>
      </w:r>
      <w:r>
        <w:rPr>
          <w:rFonts w:cs="David"/>
          <w:rtl/>
        </w:rPr>
        <w:t>–</w:t>
      </w:r>
      <w:r>
        <w:rPr>
          <w:rFonts w:cs="David" w:hint="cs"/>
          <w:rtl/>
        </w:rPr>
        <w:t xml:space="preserve"> אז יש את הפחד של העוזר. והעוזר פוחד. הוא שומר על הפרנסה שלו.</w:t>
      </w:r>
    </w:p>
    <w:p w14:paraId="21B1E152" w14:textId="77777777" w:rsidR="00BE1F5E" w:rsidRDefault="00BE1F5E" w:rsidP="00BE1F5E">
      <w:pPr>
        <w:keepNext/>
        <w:bidi/>
        <w:jc w:val="both"/>
        <w:rPr>
          <w:rFonts w:cs="David" w:hint="cs"/>
          <w:rtl/>
        </w:rPr>
      </w:pPr>
    </w:p>
    <w:p w14:paraId="401DCC79" w14:textId="77777777" w:rsidR="00BE1F5E" w:rsidRDefault="00BE1F5E" w:rsidP="00BE1F5E">
      <w:pPr>
        <w:keepNext/>
        <w:bidi/>
        <w:jc w:val="both"/>
        <w:rPr>
          <w:rFonts w:cs="David" w:hint="cs"/>
          <w:rtl/>
        </w:rPr>
      </w:pPr>
      <w:r w:rsidRPr="000F5F40">
        <w:rPr>
          <w:rFonts w:cs="David" w:hint="cs"/>
          <w:u w:val="single"/>
          <w:rtl/>
        </w:rPr>
        <w:t xml:space="preserve">ציפי </w:t>
      </w:r>
      <w:proofErr w:type="spellStart"/>
      <w:r w:rsidRPr="000F5F40">
        <w:rPr>
          <w:rFonts w:cs="David" w:hint="cs"/>
          <w:u w:val="single"/>
          <w:rtl/>
        </w:rPr>
        <w:t>חוטובלי</w:t>
      </w:r>
      <w:proofErr w:type="spellEnd"/>
      <w:r w:rsidRPr="000F5F40">
        <w:rPr>
          <w:rFonts w:cs="David" w:hint="cs"/>
          <w:u w:val="single"/>
          <w:rtl/>
        </w:rPr>
        <w:t>:</w:t>
      </w:r>
    </w:p>
    <w:p w14:paraId="523A14F3" w14:textId="77777777" w:rsidR="00BE1F5E" w:rsidRDefault="00BE1F5E" w:rsidP="00BE1F5E">
      <w:pPr>
        <w:keepNext/>
        <w:bidi/>
        <w:jc w:val="both"/>
        <w:rPr>
          <w:rFonts w:cs="David" w:hint="cs"/>
          <w:rtl/>
        </w:rPr>
      </w:pPr>
    </w:p>
    <w:p w14:paraId="194283B3" w14:textId="77777777" w:rsidR="00BE1F5E" w:rsidRDefault="00BE1F5E" w:rsidP="00BE1F5E">
      <w:pPr>
        <w:keepNext/>
        <w:bidi/>
        <w:jc w:val="both"/>
        <w:rPr>
          <w:rFonts w:cs="David" w:hint="cs"/>
          <w:rtl/>
        </w:rPr>
      </w:pPr>
      <w:r>
        <w:rPr>
          <w:rFonts w:cs="David" w:hint="cs"/>
          <w:rtl/>
        </w:rPr>
        <w:tab/>
        <w:t xml:space="preserve">חיים, אתה - - - יושב ראש ועד עובדים. יש לך שיטות ניהול </w:t>
      </w:r>
      <w:r>
        <w:rPr>
          <w:rFonts w:cs="David"/>
          <w:rtl/>
        </w:rPr>
        <w:t>–</w:t>
      </w:r>
      <w:r>
        <w:rPr>
          <w:rFonts w:cs="David" w:hint="cs"/>
          <w:rtl/>
        </w:rPr>
        <w:t xml:space="preserve"> מעניינות.</w:t>
      </w:r>
    </w:p>
    <w:p w14:paraId="27C32034" w14:textId="77777777" w:rsidR="00BE1F5E" w:rsidRDefault="00BE1F5E" w:rsidP="00BE1F5E">
      <w:pPr>
        <w:keepNext/>
        <w:bidi/>
        <w:jc w:val="both"/>
        <w:rPr>
          <w:rFonts w:cs="David" w:hint="cs"/>
          <w:rtl/>
        </w:rPr>
      </w:pPr>
    </w:p>
    <w:p w14:paraId="03B72AE2" w14:textId="77777777" w:rsidR="00BE1F5E" w:rsidRPr="005A278F" w:rsidRDefault="00BE1F5E" w:rsidP="00BE1F5E">
      <w:pPr>
        <w:keepNext/>
        <w:bidi/>
        <w:jc w:val="both"/>
        <w:rPr>
          <w:rFonts w:cs="David" w:hint="cs"/>
          <w:u w:val="single"/>
          <w:rtl/>
        </w:rPr>
      </w:pPr>
      <w:r w:rsidRPr="005A278F">
        <w:rPr>
          <w:rFonts w:cs="David" w:hint="cs"/>
          <w:u w:val="single"/>
          <w:rtl/>
        </w:rPr>
        <w:t>חיים כץ:</w:t>
      </w:r>
    </w:p>
    <w:p w14:paraId="24F4D83A" w14:textId="77777777" w:rsidR="00BE1F5E" w:rsidRDefault="00BE1F5E" w:rsidP="00BE1F5E">
      <w:pPr>
        <w:keepNext/>
        <w:bidi/>
        <w:jc w:val="both"/>
        <w:rPr>
          <w:rFonts w:cs="David" w:hint="cs"/>
          <w:rtl/>
        </w:rPr>
      </w:pPr>
    </w:p>
    <w:p w14:paraId="6017DE6B" w14:textId="77777777" w:rsidR="00BE1F5E" w:rsidRDefault="00BE1F5E" w:rsidP="00BE1F5E">
      <w:pPr>
        <w:keepNext/>
        <w:bidi/>
        <w:jc w:val="both"/>
        <w:rPr>
          <w:rFonts w:cs="David" w:hint="cs"/>
          <w:rtl/>
        </w:rPr>
      </w:pPr>
      <w:r>
        <w:rPr>
          <w:rFonts w:cs="David" w:hint="cs"/>
          <w:rtl/>
        </w:rPr>
        <w:tab/>
        <w:t xml:space="preserve">שיפטרו. זה מוסד רגיל. היא רוצה לפצל לשעתיים. - - </w:t>
      </w:r>
    </w:p>
    <w:p w14:paraId="0EBC954D" w14:textId="77777777" w:rsidR="00BE1F5E" w:rsidRDefault="00BE1F5E" w:rsidP="00BE1F5E">
      <w:pPr>
        <w:keepNext/>
        <w:bidi/>
        <w:jc w:val="both"/>
        <w:rPr>
          <w:rFonts w:cs="David" w:hint="cs"/>
          <w:rtl/>
        </w:rPr>
      </w:pPr>
    </w:p>
    <w:p w14:paraId="73B86A0F"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04C9BF68" w14:textId="77777777" w:rsidR="00BE1F5E" w:rsidRDefault="00BE1F5E" w:rsidP="00BE1F5E">
      <w:pPr>
        <w:keepNext/>
        <w:bidi/>
        <w:jc w:val="both"/>
        <w:rPr>
          <w:rFonts w:cs="David" w:hint="cs"/>
          <w:rtl/>
        </w:rPr>
      </w:pPr>
    </w:p>
    <w:p w14:paraId="4AC0B94B" w14:textId="77777777" w:rsidR="00BE1F5E" w:rsidRDefault="00BE1F5E" w:rsidP="00BE1F5E">
      <w:pPr>
        <w:keepNext/>
        <w:bidi/>
        <w:jc w:val="both"/>
        <w:rPr>
          <w:rFonts w:cs="David" w:hint="cs"/>
          <w:rtl/>
        </w:rPr>
      </w:pPr>
      <w:r>
        <w:rPr>
          <w:rFonts w:cs="David" w:hint="cs"/>
          <w:rtl/>
        </w:rPr>
        <w:tab/>
        <w:t>חברים.</w:t>
      </w:r>
    </w:p>
    <w:p w14:paraId="5E915B25" w14:textId="77777777" w:rsidR="00BE1F5E" w:rsidRDefault="00BE1F5E" w:rsidP="00BE1F5E">
      <w:pPr>
        <w:keepNext/>
        <w:bidi/>
        <w:jc w:val="both"/>
        <w:rPr>
          <w:rFonts w:cs="David" w:hint="cs"/>
          <w:rtl/>
        </w:rPr>
      </w:pPr>
    </w:p>
    <w:p w14:paraId="09627FAC" w14:textId="77777777" w:rsidR="00BE1F5E" w:rsidRPr="00705854" w:rsidRDefault="00BE1F5E" w:rsidP="00BE1F5E">
      <w:pPr>
        <w:keepNext/>
        <w:bidi/>
        <w:jc w:val="both"/>
        <w:rPr>
          <w:rFonts w:cs="David" w:hint="cs"/>
          <w:u w:val="single"/>
          <w:rtl/>
        </w:rPr>
      </w:pPr>
      <w:r w:rsidRPr="00705854">
        <w:rPr>
          <w:rFonts w:cs="David" w:hint="cs"/>
          <w:u w:val="single"/>
          <w:rtl/>
        </w:rPr>
        <w:t>חיים כץ:</w:t>
      </w:r>
    </w:p>
    <w:p w14:paraId="22C8AC2C" w14:textId="77777777" w:rsidR="00BE1F5E" w:rsidRDefault="00BE1F5E" w:rsidP="00BE1F5E">
      <w:pPr>
        <w:keepNext/>
        <w:bidi/>
        <w:jc w:val="both"/>
        <w:rPr>
          <w:rFonts w:cs="David" w:hint="cs"/>
          <w:rtl/>
        </w:rPr>
      </w:pPr>
    </w:p>
    <w:p w14:paraId="0781E0CA" w14:textId="77777777" w:rsidR="00BE1F5E" w:rsidRDefault="00BE1F5E" w:rsidP="00BE1F5E">
      <w:pPr>
        <w:keepNext/>
        <w:bidi/>
        <w:jc w:val="both"/>
        <w:rPr>
          <w:rFonts w:cs="David" w:hint="cs"/>
          <w:rtl/>
        </w:rPr>
      </w:pPr>
      <w:r>
        <w:rPr>
          <w:rFonts w:cs="David" w:hint="cs"/>
          <w:rtl/>
        </w:rPr>
        <w:tab/>
        <w:t xml:space="preserve">שייסע אתה </w:t>
      </w:r>
      <w:r>
        <w:rPr>
          <w:rFonts w:cs="David"/>
          <w:rtl/>
        </w:rPr>
        <w:t>–</w:t>
      </w:r>
      <w:r>
        <w:rPr>
          <w:rFonts w:cs="David" w:hint="cs"/>
          <w:rtl/>
        </w:rPr>
        <w:t xml:space="preserve"> לא יודע עד איפה קדימה מגיעים. הוא ייסע אתה לכפר, נגמרו השעתיים, היא תגיד: תעצור. אתה ב-20%, תרד. אין כאלה דברים. נו, מה הסיפור? תשמע, יושב פה מנכ"ל הכנסת. צריך לעגן את זה. צריך לעגן, לתת להם את התנאים. הם רוצים לפצל </w:t>
      </w:r>
      <w:r>
        <w:rPr>
          <w:rFonts w:cs="David"/>
          <w:rtl/>
        </w:rPr>
        <w:t>–</w:t>
      </w:r>
      <w:r>
        <w:rPr>
          <w:rFonts w:cs="David" w:hint="cs"/>
          <w:rtl/>
        </w:rPr>
        <w:t xml:space="preserve"> שיפצלו. שיבואו אותם עובדים, יעבדו את האיקס שעות המוגדרות, והם לא יוכלו לפטר אותם שנה. שיגדירו תקופה שהוא לא יכול לפטר. ואז אותו ח"כ יבין שהוא לא יכול לשחק עם העוזר שלו, והעוזר שלו הוא בן אדם, ויהיה סדר בעניין הזה. </w:t>
      </w:r>
    </w:p>
    <w:p w14:paraId="1C995FD4" w14:textId="77777777" w:rsidR="00BE1F5E" w:rsidRDefault="00BE1F5E" w:rsidP="00BE1F5E">
      <w:pPr>
        <w:keepNext/>
        <w:bidi/>
        <w:jc w:val="both"/>
        <w:rPr>
          <w:rFonts w:cs="David" w:hint="cs"/>
          <w:rtl/>
        </w:rPr>
      </w:pPr>
    </w:p>
    <w:p w14:paraId="42FE1591"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288E3571" w14:textId="77777777" w:rsidR="00BE1F5E" w:rsidRDefault="00BE1F5E" w:rsidP="00BE1F5E">
      <w:pPr>
        <w:keepNext/>
        <w:bidi/>
        <w:jc w:val="both"/>
        <w:rPr>
          <w:rFonts w:cs="David" w:hint="cs"/>
          <w:rtl/>
        </w:rPr>
      </w:pPr>
    </w:p>
    <w:p w14:paraId="72A4FAC0" w14:textId="77777777" w:rsidR="00BE1F5E" w:rsidRDefault="00BE1F5E" w:rsidP="00BE1F5E">
      <w:pPr>
        <w:keepNext/>
        <w:bidi/>
        <w:jc w:val="both"/>
        <w:rPr>
          <w:rFonts w:cs="David" w:hint="cs"/>
          <w:rtl/>
        </w:rPr>
      </w:pPr>
      <w:r>
        <w:rPr>
          <w:rFonts w:cs="David" w:hint="cs"/>
          <w:rtl/>
        </w:rPr>
        <w:tab/>
        <w:t xml:space="preserve">תודה. חבר הכנסת </w:t>
      </w:r>
      <w:proofErr w:type="spellStart"/>
      <w:r>
        <w:rPr>
          <w:rFonts w:cs="David" w:hint="cs"/>
          <w:rtl/>
        </w:rPr>
        <w:t>אורבך</w:t>
      </w:r>
      <w:proofErr w:type="spellEnd"/>
      <w:r>
        <w:rPr>
          <w:rFonts w:cs="David" w:hint="cs"/>
          <w:rtl/>
        </w:rPr>
        <w:t>, בבקשה.</w:t>
      </w:r>
    </w:p>
    <w:p w14:paraId="3E349BA0" w14:textId="77777777" w:rsidR="00BE1F5E" w:rsidRDefault="00BE1F5E" w:rsidP="00BE1F5E">
      <w:pPr>
        <w:keepNext/>
        <w:bidi/>
        <w:jc w:val="both"/>
        <w:rPr>
          <w:rFonts w:cs="David" w:hint="cs"/>
          <w:rtl/>
        </w:rPr>
      </w:pPr>
    </w:p>
    <w:p w14:paraId="034316FB" w14:textId="77777777" w:rsidR="00BE1F5E" w:rsidRDefault="00BE1F5E" w:rsidP="00BE1F5E">
      <w:pPr>
        <w:keepNext/>
        <w:bidi/>
        <w:jc w:val="both"/>
        <w:rPr>
          <w:rFonts w:cs="David" w:hint="cs"/>
          <w:rtl/>
        </w:rPr>
      </w:pPr>
      <w:r w:rsidRPr="000F5F40">
        <w:rPr>
          <w:rFonts w:cs="David" w:hint="cs"/>
          <w:u w:val="single"/>
          <w:rtl/>
        </w:rPr>
        <w:t xml:space="preserve">אורי </w:t>
      </w:r>
      <w:proofErr w:type="spellStart"/>
      <w:r w:rsidRPr="000F5F40">
        <w:rPr>
          <w:rFonts w:cs="David" w:hint="cs"/>
          <w:u w:val="single"/>
          <w:rtl/>
        </w:rPr>
        <w:t>אורבך</w:t>
      </w:r>
      <w:proofErr w:type="spellEnd"/>
      <w:r w:rsidRPr="000F5F40">
        <w:rPr>
          <w:rFonts w:cs="David" w:hint="cs"/>
          <w:u w:val="single"/>
          <w:rtl/>
        </w:rPr>
        <w:t>:</w:t>
      </w:r>
    </w:p>
    <w:p w14:paraId="3FD54418" w14:textId="77777777" w:rsidR="00BE1F5E" w:rsidRDefault="00BE1F5E" w:rsidP="00BE1F5E">
      <w:pPr>
        <w:keepNext/>
        <w:bidi/>
        <w:jc w:val="both"/>
        <w:rPr>
          <w:rFonts w:cs="David" w:hint="cs"/>
          <w:rtl/>
        </w:rPr>
      </w:pPr>
    </w:p>
    <w:p w14:paraId="73A22D4D" w14:textId="77777777" w:rsidR="00BE1F5E" w:rsidRDefault="00BE1F5E" w:rsidP="00BE1F5E">
      <w:pPr>
        <w:keepNext/>
        <w:bidi/>
        <w:jc w:val="both"/>
        <w:rPr>
          <w:rFonts w:cs="David" w:hint="cs"/>
          <w:rtl/>
        </w:rPr>
      </w:pPr>
      <w:r>
        <w:rPr>
          <w:rFonts w:cs="David" w:hint="cs"/>
          <w:rtl/>
        </w:rPr>
        <w:tab/>
        <w:t>אני מתנגד, כמובן, לפיצול. אנחנו לא מתנגדים פה בדיון לקיומה של חצי משרה במשק הישראלי. לא על זה הדיון. הדיון הוא, האם אנחנו לא יוצרים באמצעות החצי משרה, תנאים של ניצול. אני לא טוען שמישהו שמחזיק מישהו אחר בחצי משרה פה, אז הוא אוטומטית מנצל אותו. יכול להיות שאנשים מחזיקים פה חצאי משרה והם לא מנצלים אותם, אבל נוצרים תנאים של ניצול, כי באים לידי ניסיון וגם לידי ביזיון, כי אי אפשר לעצור באמצע הדרך - - -</w:t>
      </w:r>
    </w:p>
    <w:p w14:paraId="2FB0D8FC" w14:textId="77777777" w:rsidR="00BE1F5E" w:rsidRDefault="00BE1F5E" w:rsidP="00BE1F5E">
      <w:pPr>
        <w:keepNext/>
        <w:bidi/>
        <w:jc w:val="both"/>
        <w:rPr>
          <w:rFonts w:cs="David" w:hint="cs"/>
          <w:rtl/>
        </w:rPr>
      </w:pPr>
    </w:p>
    <w:p w14:paraId="2E8118AF" w14:textId="77777777" w:rsidR="00BE1F5E" w:rsidRPr="00F201C2" w:rsidRDefault="00BE1F5E" w:rsidP="00BE1F5E">
      <w:pPr>
        <w:keepNext/>
        <w:bidi/>
        <w:jc w:val="both"/>
        <w:rPr>
          <w:rFonts w:cs="David" w:hint="cs"/>
          <w:u w:val="single"/>
          <w:rtl/>
        </w:rPr>
      </w:pPr>
      <w:r w:rsidRPr="00F201C2">
        <w:rPr>
          <w:rFonts w:cs="David" w:hint="cs"/>
          <w:u w:val="single"/>
          <w:rtl/>
        </w:rPr>
        <w:t>רונית תירוש:</w:t>
      </w:r>
    </w:p>
    <w:p w14:paraId="299CC2F3" w14:textId="77777777" w:rsidR="00BE1F5E" w:rsidRDefault="00BE1F5E" w:rsidP="00BE1F5E">
      <w:pPr>
        <w:keepNext/>
        <w:bidi/>
        <w:jc w:val="both"/>
        <w:rPr>
          <w:rFonts w:cs="David" w:hint="cs"/>
          <w:rtl/>
        </w:rPr>
      </w:pPr>
    </w:p>
    <w:p w14:paraId="7DEFA1CA" w14:textId="77777777" w:rsidR="00BE1F5E" w:rsidRDefault="00BE1F5E" w:rsidP="00BE1F5E">
      <w:pPr>
        <w:keepNext/>
        <w:bidi/>
        <w:jc w:val="both"/>
        <w:rPr>
          <w:rFonts w:cs="David" w:hint="cs"/>
          <w:rtl/>
        </w:rPr>
      </w:pPr>
      <w:r>
        <w:rPr>
          <w:rFonts w:cs="David" w:hint="cs"/>
          <w:rtl/>
        </w:rPr>
        <w:tab/>
        <w:t>אוי, תפסיק עם התנועה הזאת, באמת. זה מגוחך התנועה הזאת.</w:t>
      </w:r>
    </w:p>
    <w:p w14:paraId="6D1EC774" w14:textId="77777777" w:rsidR="00BE1F5E" w:rsidRDefault="00BE1F5E" w:rsidP="00BE1F5E">
      <w:pPr>
        <w:keepNext/>
        <w:bidi/>
        <w:jc w:val="both"/>
        <w:rPr>
          <w:rFonts w:cs="David" w:hint="cs"/>
          <w:rtl/>
        </w:rPr>
      </w:pPr>
    </w:p>
    <w:p w14:paraId="50D69DC2" w14:textId="77777777" w:rsidR="00BE1F5E" w:rsidRPr="004B7D1F" w:rsidRDefault="00BE1F5E" w:rsidP="00BE1F5E">
      <w:pPr>
        <w:keepNext/>
        <w:bidi/>
        <w:jc w:val="both"/>
        <w:rPr>
          <w:rFonts w:cs="David" w:hint="cs"/>
          <w:u w:val="single"/>
          <w:rtl/>
        </w:rPr>
      </w:pPr>
      <w:r w:rsidRPr="004B7D1F">
        <w:rPr>
          <w:rFonts w:cs="David" w:hint="cs"/>
          <w:u w:val="single"/>
          <w:rtl/>
        </w:rPr>
        <w:t xml:space="preserve">אורי </w:t>
      </w:r>
      <w:proofErr w:type="spellStart"/>
      <w:r w:rsidRPr="004B7D1F">
        <w:rPr>
          <w:rFonts w:cs="David" w:hint="cs"/>
          <w:u w:val="single"/>
          <w:rtl/>
        </w:rPr>
        <w:t>אורבך</w:t>
      </w:r>
      <w:proofErr w:type="spellEnd"/>
      <w:r w:rsidRPr="004B7D1F">
        <w:rPr>
          <w:rFonts w:cs="David" w:hint="cs"/>
          <w:u w:val="single"/>
          <w:rtl/>
        </w:rPr>
        <w:t>:</w:t>
      </w:r>
    </w:p>
    <w:p w14:paraId="546EF59D" w14:textId="77777777" w:rsidR="00BE1F5E" w:rsidRDefault="00BE1F5E" w:rsidP="00BE1F5E">
      <w:pPr>
        <w:keepNext/>
        <w:bidi/>
        <w:jc w:val="both"/>
        <w:rPr>
          <w:rFonts w:cs="David" w:hint="cs"/>
          <w:rtl/>
        </w:rPr>
      </w:pPr>
    </w:p>
    <w:p w14:paraId="3FD17595" w14:textId="77777777" w:rsidR="00BE1F5E" w:rsidRDefault="00BE1F5E" w:rsidP="00BE1F5E">
      <w:pPr>
        <w:keepNext/>
        <w:bidi/>
        <w:jc w:val="both"/>
        <w:rPr>
          <w:rFonts w:cs="David" w:hint="cs"/>
          <w:rtl/>
        </w:rPr>
      </w:pPr>
      <w:r>
        <w:rPr>
          <w:rFonts w:cs="David" w:hint="cs"/>
          <w:rtl/>
        </w:rPr>
        <w:tab/>
        <w:t>אני יכול להחליף דעה.</w:t>
      </w:r>
    </w:p>
    <w:p w14:paraId="61989E08" w14:textId="77777777" w:rsidR="00BE1F5E" w:rsidRDefault="00BE1F5E" w:rsidP="00BE1F5E">
      <w:pPr>
        <w:keepNext/>
        <w:bidi/>
        <w:jc w:val="both"/>
        <w:rPr>
          <w:rFonts w:cs="David" w:hint="cs"/>
          <w:rtl/>
        </w:rPr>
      </w:pPr>
    </w:p>
    <w:p w14:paraId="36F38EFE" w14:textId="77777777" w:rsidR="00BE1F5E" w:rsidRPr="00A36C37" w:rsidRDefault="00BE1F5E" w:rsidP="00BE1F5E">
      <w:pPr>
        <w:keepNext/>
        <w:bidi/>
        <w:jc w:val="both"/>
        <w:rPr>
          <w:rFonts w:cs="David" w:hint="cs"/>
          <w:u w:val="single"/>
          <w:rtl/>
        </w:rPr>
      </w:pPr>
      <w:r w:rsidRPr="00A36C37">
        <w:rPr>
          <w:rFonts w:cs="David" w:hint="cs"/>
          <w:u w:val="single"/>
          <w:rtl/>
        </w:rPr>
        <w:t>רונית תירוש:</w:t>
      </w:r>
    </w:p>
    <w:p w14:paraId="38C18A4E" w14:textId="77777777" w:rsidR="00BE1F5E" w:rsidRDefault="00BE1F5E" w:rsidP="00BE1F5E">
      <w:pPr>
        <w:keepNext/>
        <w:bidi/>
        <w:jc w:val="both"/>
        <w:rPr>
          <w:rFonts w:cs="David" w:hint="cs"/>
          <w:rtl/>
        </w:rPr>
      </w:pPr>
    </w:p>
    <w:p w14:paraId="73E3989E" w14:textId="77777777" w:rsidR="00BE1F5E" w:rsidRDefault="00BE1F5E" w:rsidP="00BE1F5E">
      <w:pPr>
        <w:keepNext/>
        <w:bidi/>
        <w:jc w:val="both"/>
        <w:rPr>
          <w:rFonts w:cs="David" w:hint="cs"/>
          <w:rtl/>
        </w:rPr>
      </w:pPr>
      <w:r>
        <w:rPr>
          <w:rFonts w:cs="David" w:hint="cs"/>
          <w:rtl/>
        </w:rPr>
        <w:tab/>
        <w:t xml:space="preserve">תן דוגמה אחרת, אורי </w:t>
      </w:r>
      <w:proofErr w:type="spellStart"/>
      <w:r>
        <w:rPr>
          <w:rFonts w:cs="David" w:hint="cs"/>
          <w:rtl/>
        </w:rPr>
        <w:t>אורבך</w:t>
      </w:r>
      <w:proofErr w:type="spellEnd"/>
      <w:r>
        <w:rPr>
          <w:rFonts w:cs="David" w:hint="cs"/>
          <w:rtl/>
        </w:rPr>
        <w:t>, אני מסתדרת מצוין.</w:t>
      </w:r>
    </w:p>
    <w:p w14:paraId="7D62CDC5" w14:textId="77777777" w:rsidR="00BE1F5E" w:rsidRDefault="00BE1F5E" w:rsidP="00BE1F5E">
      <w:pPr>
        <w:keepNext/>
        <w:bidi/>
        <w:jc w:val="both"/>
        <w:rPr>
          <w:rFonts w:cs="David" w:hint="cs"/>
          <w:rtl/>
        </w:rPr>
      </w:pPr>
    </w:p>
    <w:p w14:paraId="527CFFD1"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206EDB81" w14:textId="77777777" w:rsidR="00BE1F5E" w:rsidRDefault="00BE1F5E" w:rsidP="00BE1F5E">
      <w:pPr>
        <w:keepNext/>
        <w:bidi/>
        <w:jc w:val="both"/>
        <w:rPr>
          <w:rFonts w:cs="David" w:hint="cs"/>
          <w:rtl/>
        </w:rPr>
      </w:pPr>
    </w:p>
    <w:p w14:paraId="57E7B0E3" w14:textId="77777777" w:rsidR="00BE1F5E" w:rsidRDefault="00BE1F5E" w:rsidP="00BE1F5E">
      <w:pPr>
        <w:keepNext/>
        <w:bidi/>
        <w:jc w:val="both"/>
        <w:rPr>
          <w:rFonts w:cs="David" w:hint="cs"/>
          <w:rtl/>
        </w:rPr>
      </w:pPr>
      <w:r>
        <w:rPr>
          <w:rFonts w:cs="David" w:hint="cs"/>
          <w:rtl/>
        </w:rPr>
        <w:tab/>
        <w:t>אנא, אנא. נו, בואו, רבותיי.</w:t>
      </w:r>
    </w:p>
    <w:p w14:paraId="6E79EA2D" w14:textId="77777777" w:rsidR="00BE1F5E" w:rsidRDefault="00BE1F5E" w:rsidP="00BE1F5E">
      <w:pPr>
        <w:keepNext/>
        <w:bidi/>
        <w:jc w:val="both"/>
        <w:rPr>
          <w:rFonts w:cs="David" w:hint="cs"/>
          <w:rtl/>
        </w:rPr>
      </w:pPr>
    </w:p>
    <w:p w14:paraId="5619A7E6" w14:textId="77777777" w:rsidR="00BE1F5E" w:rsidRDefault="00BE1F5E" w:rsidP="00BE1F5E">
      <w:pPr>
        <w:keepNext/>
        <w:bidi/>
        <w:jc w:val="both"/>
        <w:rPr>
          <w:rFonts w:cs="David" w:hint="cs"/>
          <w:u w:val="single"/>
          <w:rtl/>
        </w:rPr>
      </w:pPr>
      <w:r w:rsidRPr="000F5F40">
        <w:rPr>
          <w:rFonts w:cs="David" w:hint="cs"/>
          <w:u w:val="single"/>
          <w:rtl/>
        </w:rPr>
        <w:t xml:space="preserve">אורי </w:t>
      </w:r>
      <w:proofErr w:type="spellStart"/>
      <w:r w:rsidRPr="000F5F40">
        <w:rPr>
          <w:rFonts w:cs="David" w:hint="cs"/>
          <w:u w:val="single"/>
          <w:rtl/>
        </w:rPr>
        <w:t>אורבך</w:t>
      </w:r>
      <w:proofErr w:type="spellEnd"/>
      <w:r w:rsidRPr="000F5F40">
        <w:rPr>
          <w:rFonts w:cs="David" w:hint="cs"/>
          <w:u w:val="single"/>
          <w:rtl/>
        </w:rPr>
        <w:t>:</w:t>
      </w:r>
    </w:p>
    <w:p w14:paraId="314AFD98" w14:textId="77777777" w:rsidR="00BE1F5E" w:rsidRDefault="00BE1F5E" w:rsidP="00BE1F5E">
      <w:pPr>
        <w:keepNext/>
        <w:bidi/>
        <w:jc w:val="both"/>
        <w:rPr>
          <w:rFonts w:cs="David" w:hint="cs"/>
          <w:rtl/>
        </w:rPr>
      </w:pPr>
    </w:p>
    <w:p w14:paraId="24EF7E4C" w14:textId="77777777" w:rsidR="00BE1F5E" w:rsidRPr="00752C4F" w:rsidRDefault="00BE1F5E" w:rsidP="00BE1F5E">
      <w:pPr>
        <w:keepNext/>
        <w:bidi/>
        <w:jc w:val="both"/>
        <w:rPr>
          <w:rFonts w:cs="David" w:hint="cs"/>
          <w:rtl/>
        </w:rPr>
      </w:pPr>
      <w:r>
        <w:rPr>
          <w:rFonts w:cs="David" w:hint="cs"/>
          <w:rtl/>
        </w:rPr>
        <w:tab/>
        <w:t xml:space="preserve">אני לא טוען שמי שמחזיק חלק משרה </w:t>
      </w:r>
      <w:r>
        <w:rPr>
          <w:rFonts w:cs="David"/>
          <w:rtl/>
        </w:rPr>
        <w:t>–</w:t>
      </w:r>
      <w:r>
        <w:rPr>
          <w:rFonts w:cs="David" w:hint="cs"/>
          <w:rtl/>
        </w:rPr>
        <w:t xml:space="preserve"> אפשר גם - - -</w:t>
      </w:r>
    </w:p>
    <w:p w14:paraId="12CCE76E" w14:textId="77777777" w:rsidR="00BE1F5E" w:rsidRDefault="00BE1F5E" w:rsidP="00BE1F5E">
      <w:pPr>
        <w:keepNext/>
        <w:bidi/>
        <w:jc w:val="both"/>
        <w:rPr>
          <w:rFonts w:cs="David" w:hint="cs"/>
          <w:rtl/>
        </w:rPr>
      </w:pPr>
    </w:p>
    <w:p w14:paraId="59D714D1" w14:textId="77777777" w:rsidR="00BE1F5E" w:rsidRPr="00F201C2" w:rsidRDefault="00BE1F5E" w:rsidP="00BE1F5E">
      <w:pPr>
        <w:keepNext/>
        <w:bidi/>
        <w:jc w:val="both"/>
        <w:rPr>
          <w:rFonts w:cs="David" w:hint="cs"/>
          <w:u w:val="single"/>
          <w:rtl/>
        </w:rPr>
      </w:pPr>
      <w:r w:rsidRPr="00F201C2">
        <w:rPr>
          <w:rFonts w:cs="David" w:hint="cs"/>
          <w:u w:val="single"/>
          <w:rtl/>
        </w:rPr>
        <w:t>רונית תירוש:</w:t>
      </w:r>
    </w:p>
    <w:p w14:paraId="2B46760F" w14:textId="77777777" w:rsidR="00BE1F5E" w:rsidRDefault="00BE1F5E" w:rsidP="00BE1F5E">
      <w:pPr>
        <w:keepNext/>
        <w:bidi/>
        <w:jc w:val="both"/>
        <w:rPr>
          <w:rFonts w:cs="David" w:hint="cs"/>
          <w:rtl/>
        </w:rPr>
      </w:pPr>
    </w:p>
    <w:p w14:paraId="492BF903" w14:textId="77777777" w:rsidR="00BE1F5E" w:rsidRDefault="00BE1F5E" w:rsidP="00BE1F5E">
      <w:pPr>
        <w:keepNext/>
        <w:bidi/>
        <w:jc w:val="both"/>
        <w:rPr>
          <w:rFonts w:cs="David" w:hint="cs"/>
          <w:rtl/>
        </w:rPr>
      </w:pPr>
      <w:r>
        <w:rPr>
          <w:rFonts w:cs="David" w:hint="cs"/>
          <w:rtl/>
        </w:rPr>
        <w:tab/>
        <w:t>אני טוענת שמי שלוקח שני עוזרים ומעסיק אותם נון-סטופ, הוא זה שמנצל.</w:t>
      </w:r>
    </w:p>
    <w:p w14:paraId="36FCC095" w14:textId="77777777" w:rsidR="00BE1F5E" w:rsidRDefault="00BE1F5E" w:rsidP="00BE1F5E">
      <w:pPr>
        <w:keepNext/>
        <w:bidi/>
        <w:jc w:val="both"/>
        <w:rPr>
          <w:rFonts w:cs="David" w:hint="cs"/>
          <w:rtl/>
        </w:rPr>
      </w:pPr>
    </w:p>
    <w:p w14:paraId="1974DB77" w14:textId="77777777" w:rsidR="00BE1F5E" w:rsidRDefault="00BE1F5E" w:rsidP="00BE1F5E">
      <w:pPr>
        <w:keepNext/>
        <w:bidi/>
        <w:jc w:val="both"/>
        <w:rPr>
          <w:rFonts w:cs="David" w:hint="cs"/>
          <w:u w:val="single"/>
          <w:rtl/>
        </w:rPr>
      </w:pPr>
      <w:r>
        <w:rPr>
          <w:rFonts w:cs="David" w:hint="cs"/>
          <w:u w:val="single"/>
          <w:rtl/>
        </w:rPr>
        <w:t>דוד רותם</w:t>
      </w:r>
      <w:r w:rsidRPr="00E36EB4">
        <w:rPr>
          <w:rFonts w:cs="David" w:hint="cs"/>
          <w:u w:val="single"/>
          <w:rtl/>
        </w:rPr>
        <w:t>:</w:t>
      </w:r>
    </w:p>
    <w:p w14:paraId="331414B6" w14:textId="77777777" w:rsidR="00BE1F5E" w:rsidRDefault="00BE1F5E" w:rsidP="00BE1F5E">
      <w:pPr>
        <w:keepNext/>
        <w:bidi/>
        <w:jc w:val="both"/>
        <w:rPr>
          <w:rFonts w:cs="David" w:hint="cs"/>
          <w:u w:val="single"/>
          <w:rtl/>
        </w:rPr>
      </w:pPr>
    </w:p>
    <w:p w14:paraId="246B519A" w14:textId="77777777" w:rsidR="00BE1F5E" w:rsidRDefault="00BE1F5E" w:rsidP="00BE1F5E">
      <w:pPr>
        <w:keepNext/>
        <w:bidi/>
        <w:jc w:val="both"/>
        <w:rPr>
          <w:rFonts w:cs="David" w:hint="cs"/>
          <w:rtl/>
        </w:rPr>
      </w:pPr>
      <w:r>
        <w:rPr>
          <w:rFonts w:cs="David" w:hint="cs"/>
          <w:rtl/>
        </w:rPr>
        <w:tab/>
        <w:t xml:space="preserve"> זה נכון, ומי שלוקח שלושה ומעסיק אותם בלי סוף, הוא מנצל יותר.</w:t>
      </w:r>
    </w:p>
    <w:p w14:paraId="44263F5C" w14:textId="77777777" w:rsidR="00BE1F5E" w:rsidRDefault="00BE1F5E" w:rsidP="00BE1F5E">
      <w:pPr>
        <w:keepNext/>
        <w:bidi/>
        <w:jc w:val="both"/>
        <w:rPr>
          <w:rFonts w:cs="David" w:hint="cs"/>
          <w:rtl/>
        </w:rPr>
      </w:pPr>
    </w:p>
    <w:p w14:paraId="0A599207"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2943D5B6" w14:textId="77777777" w:rsidR="00BE1F5E" w:rsidRDefault="00BE1F5E" w:rsidP="00BE1F5E">
      <w:pPr>
        <w:keepNext/>
        <w:bidi/>
        <w:jc w:val="both"/>
        <w:rPr>
          <w:rFonts w:cs="David" w:hint="cs"/>
          <w:rtl/>
        </w:rPr>
      </w:pPr>
    </w:p>
    <w:p w14:paraId="2A6A5F51" w14:textId="77777777" w:rsidR="00BE1F5E" w:rsidRDefault="00BE1F5E" w:rsidP="00BE1F5E">
      <w:pPr>
        <w:keepNext/>
        <w:bidi/>
        <w:jc w:val="both"/>
        <w:rPr>
          <w:rFonts w:cs="David" w:hint="cs"/>
          <w:rtl/>
        </w:rPr>
      </w:pPr>
      <w:r>
        <w:rPr>
          <w:rFonts w:cs="David" w:hint="cs"/>
          <w:rtl/>
        </w:rPr>
        <w:tab/>
        <w:t>חברי הכנסת, אני לא יכול.</w:t>
      </w:r>
    </w:p>
    <w:p w14:paraId="4DD762BE" w14:textId="77777777" w:rsidR="00BE1F5E" w:rsidRDefault="00BE1F5E" w:rsidP="00BE1F5E">
      <w:pPr>
        <w:keepNext/>
        <w:bidi/>
        <w:jc w:val="both"/>
        <w:rPr>
          <w:rFonts w:cs="David" w:hint="cs"/>
          <w:rtl/>
        </w:rPr>
      </w:pPr>
    </w:p>
    <w:p w14:paraId="5AF3F554" w14:textId="77777777" w:rsidR="00BE1F5E" w:rsidRDefault="00BE1F5E" w:rsidP="00BE1F5E">
      <w:pPr>
        <w:keepNext/>
        <w:bidi/>
        <w:jc w:val="both"/>
        <w:rPr>
          <w:rFonts w:cs="David" w:hint="cs"/>
          <w:u w:val="single"/>
          <w:rtl/>
        </w:rPr>
      </w:pPr>
      <w:r>
        <w:rPr>
          <w:rFonts w:cs="David" w:hint="cs"/>
          <w:u w:val="single"/>
          <w:rtl/>
        </w:rPr>
        <w:t>שלמה מולה</w:t>
      </w:r>
      <w:r w:rsidRPr="00E36EB4">
        <w:rPr>
          <w:rFonts w:cs="David" w:hint="cs"/>
          <w:u w:val="single"/>
          <w:rtl/>
        </w:rPr>
        <w:t>:</w:t>
      </w:r>
    </w:p>
    <w:p w14:paraId="5C177D57" w14:textId="77777777" w:rsidR="00BE1F5E" w:rsidRDefault="00BE1F5E" w:rsidP="00BE1F5E">
      <w:pPr>
        <w:keepNext/>
        <w:bidi/>
        <w:jc w:val="both"/>
        <w:rPr>
          <w:rFonts w:cs="David" w:hint="cs"/>
          <w:rtl/>
        </w:rPr>
      </w:pPr>
    </w:p>
    <w:p w14:paraId="0C306D0B" w14:textId="77777777" w:rsidR="00BE1F5E" w:rsidRDefault="00BE1F5E" w:rsidP="00BE1F5E">
      <w:pPr>
        <w:keepNext/>
        <w:bidi/>
        <w:jc w:val="both"/>
        <w:rPr>
          <w:rFonts w:cs="David" w:hint="cs"/>
          <w:rtl/>
        </w:rPr>
      </w:pPr>
      <w:r>
        <w:rPr>
          <w:rFonts w:cs="David" w:hint="cs"/>
          <w:rtl/>
        </w:rPr>
        <w:tab/>
        <w:t>רונית, אני רק רוצה להגיד לך: יש חברי כנסת - - -</w:t>
      </w:r>
    </w:p>
    <w:p w14:paraId="38D3EAD4" w14:textId="77777777" w:rsidR="00BE1F5E" w:rsidRDefault="00BE1F5E" w:rsidP="00BE1F5E">
      <w:pPr>
        <w:keepNext/>
        <w:bidi/>
        <w:jc w:val="both"/>
        <w:rPr>
          <w:rFonts w:cs="David" w:hint="cs"/>
          <w:rtl/>
        </w:rPr>
      </w:pPr>
    </w:p>
    <w:p w14:paraId="34E4AAD2"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437A1208" w14:textId="77777777" w:rsidR="00BE1F5E" w:rsidRDefault="00BE1F5E" w:rsidP="00BE1F5E">
      <w:pPr>
        <w:keepNext/>
        <w:bidi/>
        <w:jc w:val="both"/>
        <w:rPr>
          <w:rFonts w:cs="David" w:hint="cs"/>
          <w:rtl/>
        </w:rPr>
      </w:pPr>
    </w:p>
    <w:p w14:paraId="3D128B48" w14:textId="77777777" w:rsidR="00BE1F5E" w:rsidRDefault="00BE1F5E" w:rsidP="00BE1F5E">
      <w:pPr>
        <w:keepNext/>
        <w:bidi/>
        <w:jc w:val="both"/>
        <w:rPr>
          <w:rFonts w:cs="David" w:hint="cs"/>
          <w:rtl/>
        </w:rPr>
      </w:pPr>
      <w:r>
        <w:rPr>
          <w:rFonts w:cs="David" w:hint="cs"/>
          <w:rtl/>
        </w:rPr>
        <w:tab/>
        <w:t xml:space="preserve">חבר הכנסת מולה, לא, לא. ממש לא. </w:t>
      </w:r>
    </w:p>
    <w:p w14:paraId="0B7622D9" w14:textId="77777777" w:rsidR="00BE1F5E" w:rsidRDefault="00BE1F5E" w:rsidP="00BE1F5E">
      <w:pPr>
        <w:keepNext/>
        <w:bidi/>
        <w:jc w:val="both"/>
        <w:rPr>
          <w:rFonts w:cs="David" w:hint="cs"/>
          <w:rtl/>
        </w:rPr>
      </w:pPr>
    </w:p>
    <w:p w14:paraId="4E23A291" w14:textId="77777777" w:rsidR="00BE1F5E" w:rsidRDefault="00BE1F5E" w:rsidP="00BE1F5E">
      <w:pPr>
        <w:keepNext/>
        <w:bidi/>
        <w:jc w:val="both"/>
        <w:rPr>
          <w:rFonts w:cs="David" w:hint="cs"/>
          <w:rtl/>
        </w:rPr>
      </w:pPr>
      <w:r>
        <w:rPr>
          <w:rFonts w:cs="David" w:hint="cs"/>
          <w:rtl/>
        </w:rPr>
        <w:tab/>
        <w:t xml:space="preserve">חבר הכנסת </w:t>
      </w:r>
      <w:proofErr w:type="spellStart"/>
      <w:r>
        <w:rPr>
          <w:rFonts w:cs="David" w:hint="cs"/>
          <w:rtl/>
        </w:rPr>
        <w:t>אורבך</w:t>
      </w:r>
      <w:proofErr w:type="spellEnd"/>
      <w:r>
        <w:rPr>
          <w:rFonts w:cs="David" w:hint="cs"/>
          <w:rtl/>
        </w:rPr>
        <w:t>, אנא.</w:t>
      </w:r>
    </w:p>
    <w:p w14:paraId="4820764F" w14:textId="77777777" w:rsidR="00BE1F5E" w:rsidRDefault="00BE1F5E" w:rsidP="00BE1F5E">
      <w:pPr>
        <w:keepNext/>
        <w:bidi/>
        <w:jc w:val="both"/>
        <w:rPr>
          <w:rFonts w:cs="David" w:hint="cs"/>
          <w:rtl/>
        </w:rPr>
      </w:pPr>
    </w:p>
    <w:p w14:paraId="2067822D" w14:textId="77777777" w:rsidR="00BE1F5E" w:rsidRDefault="00BE1F5E" w:rsidP="00BE1F5E">
      <w:pPr>
        <w:keepNext/>
        <w:bidi/>
        <w:jc w:val="both"/>
        <w:rPr>
          <w:rFonts w:cs="David" w:hint="cs"/>
          <w:u w:val="single"/>
          <w:rtl/>
        </w:rPr>
      </w:pPr>
      <w:r>
        <w:rPr>
          <w:rFonts w:cs="David" w:hint="cs"/>
          <w:u w:val="single"/>
          <w:rtl/>
        </w:rPr>
        <w:t>שלמה מולה</w:t>
      </w:r>
      <w:r w:rsidRPr="00E36EB4">
        <w:rPr>
          <w:rFonts w:cs="David" w:hint="cs"/>
          <w:u w:val="single"/>
          <w:rtl/>
        </w:rPr>
        <w:t>:</w:t>
      </w:r>
    </w:p>
    <w:p w14:paraId="3DF9CB25" w14:textId="77777777" w:rsidR="00BE1F5E" w:rsidRDefault="00BE1F5E" w:rsidP="00BE1F5E">
      <w:pPr>
        <w:keepNext/>
        <w:bidi/>
        <w:jc w:val="both"/>
        <w:rPr>
          <w:rFonts w:cs="David" w:hint="cs"/>
          <w:rtl/>
        </w:rPr>
      </w:pPr>
    </w:p>
    <w:p w14:paraId="32F31944" w14:textId="77777777" w:rsidR="00BE1F5E" w:rsidRDefault="00BE1F5E" w:rsidP="00BE1F5E">
      <w:pPr>
        <w:keepNext/>
        <w:bidi/>
        <w:jc w:val="both"/>
        <w:rPr>
          <w:rFonts w:cs="David" w:hint="cs"/>
          <w:rtl/>
        </w:rPr>
      </w:pPr>
      <w:r>
        <w:rPr>
          <w:rFonts w:cs="David" w:hint="cs"/>
          <w:rtl/>
        </w:rPr>
        <w:tab/>
        <w:t>הצעה לסדר אפשר?</w:t>
      </w:r>
    </w:p>
    <w:p w14:paraId="331D22D7" w14:textId="77777777" w:rsidR="00BE1F5E" w:rsidRDefault="00BE1F5E" w:rsidP="00BE1F5E">
      <w:pPr>
        <w:keepNext/>
        <w:bidi/>
        <w:jc w:val="both"/>
        <w:rPr>
          <w:rFonts w:cs="David" w:hint="cs"/>
          <w:rtl/>
        </w:rPr>
      </w:pPr>
    </w:p>
    <w:p w14:paraId="7FCE6379"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2BCB2334" w14:textId="77777777" w:rsidR="00BE1F5E" w:rsidRDefault="00BE1F5E" w:rsidP="00BE1F5E">
      <w:pPr>
        <w:keepNext/>
        <w:bidi/>
        <w:jc w:val="both"/>
        <w:rPr>
          <w:rFonts w:cs="David" w:hint="cs"/>
          <w:rtl/>
        </w:rPr>
      </w:pPr>
    </w:p>
    <w:p w14:paraId="2B123A50" w14:textId="77777777" w:rsidR="00BE1F5E" w:rsidRDefault="00BE1F5E" w:rsidP="00BE1F5E">
      <w:pPr>
        <w:keepNext/>
        <w:bidi/>
        <w:jc w:val="both"/>
        <w:rPr>
          <w:rFonts w:cs="David" w:hint="cs"/>
          <w:rtl/>
        </w:rPr>
      </w:pPr>
      <w:r>
        <w:rPr>
          <w:rFonts w:cs="David" w:hint="cs"/>
          <w:rtl/>
        </w:rPr>
        <w:tab/>
        <w:t xml:space="preserve">לא, אי אפשר. אל תפריע לחבר הכנסת </w:t>
      </w:r>
      <w:proofErr w:type="spellStart"/>
      <w:r>
        <w:rPr>
          <w:rFonts w:cs="David" w:hint="cs"/>
          <w:rtl/>
        </w:rPr>
        <w:t>אורבך</w:t>
      </w:r>
      <w:proofErr w:type="spellEnd"/>
      <w:r>
        <w:rPr>
          <w:rFonts w:cs="David" w:hint="cs"/>
          <w:rtl/>
        </w:rPr>
        <w:t xml:space="preserve">. בבקשה, חבר הכנסת </w:t>
      </w:r>
      <w:proofErr w:type="spellStart"/>
      <w:r>
        <w:rPr>
          <w:rFonts w:cs="David" w:hint="cs"/>
          <w:rtl/>
        </w:rPr>
        <w:t>אורבך</w:t>
      </w:r>
      <w:proofErr w:type="spellEnd"/>
      <w:r>
        <w:rPr>
          <w:rFonts w:cs="David" w:hint="cs"/>
          <w:rtl/>
        </w:rPr>
        <w:t>.</w:t>
      </w:r>
    </w:p>
    <w:p w14:paraId="7553E048" w14:textId="77777777" w:rsidR="00BE1F5E" w:rsidRDefault="00BE1F5E" w:rsidP="00BE1F5E">
      <w:pPr>
        <w:keepNext/>
        <w:bidi/>
        <w:jc w:val="both"/>
        <w:rPr>
          <w:rFonts w:cs="David" w:hint="cs"/>
          <w:rtl/>
        </w:rPr>
      </w:pPr>
    </w:p>
    <w:p w14:paraId="2DD02677" w14:textId="77777777" w:rsidR="00BE1F5E" w:rsidRPr="000F5F40" w:rsidRDefault="00BE1F5E" w:rsidP="00BE1F5E">
      <w:pPr>
        <w:keepNext/>
        <w:bidi/>
        <w:jc w:val="both"/>
        <w:rPr>
          <w:rFonts w:cs="David" w:hint="cs"/>
          <w:u w:val="single"/>
          <w:rtl/>
        </w:rPr>
      </w:pPr>
      <w:r w:rsidRPr="000F5F40">
        <w:rPr>
          <w:rFonts w:cs="David" w:hint="cs"/>
          <w:u w:val="single"/>
          <w:rtl/>
        </w:rPr>
        <w:t xml:space="preserve">אורי </w:t>
      </w:r>
      <w:proofErr w:type="spellStart"/>
      <w:r w:rsidRPr="000F5F40">
        <w:rPr>
          <w:rFonts w:cs="David" w:hint="cs"/>
          <w:u w:val="single"/>
          <w:rtl/>
        </w:rPr>
        <w:t>אורבך</w:t>
      </w:r>
      <w:proofErr w:type="spellEnd"/>
      <w:r w:rsidRPr="000F5F40">
        <w:rPr>
          <w:rFonts w:cs="David" w:hint="cs"/>
          <w:u w:val="single"/>
          <w:rtl/>
        </w:rPr>
        <w:t>:</w:t>
      </w:r>
    </w:p>
    <w:p w14:paraId="256063E5" w14:textId="77777777" w:rsidR="00BE1F5E" w:rsidRDefault="00BE1F5E" w:rsidP="00BE1F5E">
      <w:pPr>
        <w:keepNext/>
        <w:bidi/>
        <w:jc w:val="both"/>
        <w:rPr>
          <w:rFonts w:cs="David" w:hint="cs"/>
          <w:rtl/>
        </w:rPr>
      </w:pPr>
    </w:p>
    <w:p w14:paraId="7DE518A9" w14:textId="77777777" w:rsidR="00BE1F5E" w:rsidRDefault="00BE1F5E" w:rsidP="00BE1F5E">
      <w:pPr>
        <w:keepNext/>
        <w:bidi/>
        <w:jc w:val="both"/>
        <w:rPr>
          <w:rFonts w:cs="David" w:hint="cs"/>
          <w:rtl/>
        </w:rPr>
      </w:pPr>
      <w:r>
        <w:rPr>
          <w:rFonts w:cs="David" w:hint="cs"/>
          <w:rtl/>
        </w:rPr>
        <w:tab/>
        <w:t>תרשו לי להתפרץ לקריאות הביניים.</w:t>
      </w:r>
    </w:p>
    <w:p w14:paraId="58F00EBE" w14:textId="77777777" w:rsidR="00BE1F5E" w:rsidRDefault="00BE1F5E" w:rsidP="00BE1F5E">
      <w:pPr>
        <w:keepNext/>
        <w:bidi/>
        <w:jc w:val="both"/>
        <w:rPr>
          <w:rFonts w:cs="David" w:hint="cs"/>
          <w:rtl/>
        </w:rPr>
      </w:pPr>
    </w:p>
    <w:p w14:paraId="0C7278E7"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1E94DC49" w14:textId="77777777" w:rsidR="00BE1F5E" w:rsidRDefault="00BE1F5E" w:rsidP="00BE1F5E">
      <w:pPr>
        <w:keepNext/>
        <w:bidi/>
        <w:jc w:val="both"/>
        <w:rPr>
          <w:rFonts w:cs="David" w:hint="cs"/>
          <w:rtl/>
        </w:rPr>
      </w:pPr>
    </w:p>
    <w:p w14:paraId="4FD38FFF" w14:textId="77777777" w:rsidR="00BE1F5E" w:rsidRDefault="00BE1F5E" w:rsidP="00BE1F5E">
      <w:pPr>
        <w:keepNext/>
        <w:bidi/>
        <w:jc w:val="both"/>
        <w:rPr>
          <w:rFonts w:cs="David" w:hint="cs"/>
          <w:rtl/>
        </w:rPr>
      </w:pPr>
      <w:r>
        <w:rPr>
          <w:rFonts w:cs="David" w:hint="cs"/>
          <w:rtl/>
        </w:rPr>
        <w:tab/>
        <w:t xml:space="preserve">בבקשה, כן. חבר הכנסת </w:t>
      </w:r>
      <w:proofErr w:type="spellStart"/>
      <w:r>
        <w:rPr>
          <w:rFonts w:cs="David" w:hint="cs"/>
          <w:rtl/>
        </w:rPr>
        <w:t>אורבך</w:t>
      </w:r>
      <w:proofErr w:type="spellEnd"/>
      <w:r>
        <w:rPr>
          <w:rFonts w:cs="David" w:hint="cs"/>
          <w:rtl/>
        </w:rPr>
        <w:t>, בבקשה.</w:t>
      </w:r>
    </w:p>
    <w:p w14:paraId="0247FB50" w14:textId="77777777" w:rsidR="00BE1F5E" w:rsidRDefault="00BE1F5E" w:rsidP="00BE1F5E">
      <w:pPr>
        <w:keepNext/>
        <w:bidi/>
        <w:jc w:val="both"/>
        <w:rPr>
          <w:rFonts w:cs="David" w:hint="cs"/>
          <w:rtl/>
        </w:rPr>
      </w:pPr>
    </w:p>
    <w:p w14:paraId="1E80DF17" w14:textId="77777777" w:rsidR="00BE1F5E" w:rsidRPr="004B7D1F" w:rsidRDefault="00BE1F5E" w:rsidP="00BE1F5E">
      <w:pPr>
        <w:keepNext/>
        <w:bidi/>
        <w:jc w:val="both"/>
        <w:rPr>
          <w:rFonts w:cs="David" w:hint="cs"/>
          <w:u w:val="single"/>
          <w:rtl/>
        </w:rPr>
      </w:pPr>
      <w:r w:rsidRPr="004B7D1F">
        <w:rPr>
          <w:rFonts w:cs="David" w:hint="cs"/>
          <w:u w:val="single"/>
          <w:rtl/>
        </w:rPr>
        <w:t xml:space="preserve">אורי </w:t>
      </w:r>
      <w:proofErr w:type="spellStart"/>
      <w:r w:rsidRPr="004B7D1F">
        <w:rPr>
          <w:rFonts w:cs="David" w:hint="cs"/>
          <w:u w:val="single"/>
          <w:rtl/>
        </w:rPr>
        <w:t>אורבך</w:t>
      </w:r>
      <w:proofErr w:type="spellEnd"/>
      <w:r w:rsidRPr="004B7D1F">
        <w:rPr>
          <w:rFonts w:cs="David" w:hint="cs"/>
          <w:u w:val="single"/>
          <w:rtl/>
        </w:rPr>
        <w:t>:</w:t>
      </w:r>
    </w:p>
    <w:p w14:paraId="50FB4395" w14:textId="77777777" w:rsidR="00BE1F5E" w:rsidRDefault="00BE1F5E" w:rsidP="00BE1F5E">
      <w:pPr>
        <w:keepNext/>
        <w:bidi/>
        <w:jc w:val="both"/>
        <w:rPr>
          <w:rFonts w:cs="David" w:hint="cs"/>
          <w:rtl/>
        </w:rPr>
      </w:pPr>
    </w:p>
    <w:p w14:paraId="525C8DE2" w14:textId="77777777" w:rsidR="00BE1F5E" w:rsidRDefault="00BE1F5E" w:rsidP="00BE1F5E">
      <w:pPr>
        <w:keepNext/>
        <w:bidi/>
        <w:jc w:val="both"/>
        <w:rPr>
          <w:rFonts w:cs="David" w:hint="cs"/>
          <w:rtl/>
        </w:rPr>
      </w:pPr>
      <w:r>
        <w:rPr>
          <w:rFonts w:cs="David" w:hint="cs"/>
          <w:rtl/>
        </w:rPr>
        <w:tab/>
        <w:t xml:space="preserve">זה קשה להיות חבר כנסת וקשה מאד להיות עוזר, והיה נשיא אמריקאי שאמרו עליו שהוא לא מסוגל גם ללכת וגם ללעוס מסטיק בעת ובעונה אחת. </w:t>
      </w:r>
    </w:p>
    <w:p w14:paraId="43BC0060" w14:textId="77777777" w:rsidR="00BE1F5E" w:rsidRDefault="00BE1F5E" w:rsidP="00BE1F5E">
      <w:pPr>
        <w:keepNext/>
        <w:bidi/>
        <w:jc w:val="both"/>
        <w:rPr>
          <w:rFonts w:cs="David" w:hint="cs"/>
          <w:rtl/>
        </w:rPr>
      </w:pPr>
    </w:p>
    <w:p w14:paraId="1E674495" w14:textId="77777777" w:rsidR="00BE1F5E" w:rsidRPr="00360DF2" w:rsidRDefault="00BE1F5E" w:rsidP="00BE1F5E">
      <w:pPr>
        <w:keepNext/>
        <w:bidi/>
        <w:jc w:val="both"/>
        <w:rPr>
          <w:rFonts w:cs="David" w:hint="cs"/>
          <w:u w:val="single"/>
          <w:rtl/>
        </w:rPr>
      </w:pPr>
      <w:r w:rsidRPr="00360DF2">
        <w:rPr>
          <w:rFonts w:cs="David" w:hint="cs"/>
          <w:u w:val="single"/>
          <w:rtl/>
        </w:rPr>
        <w:t>קריאה:</w:t>
      </w:r>
      <w:r w:rsidRPr="00360DF2">
        <w:rPr>
          <w:rFonts w:cs="David" w:hint="cs"/>
          <w:u w:val="single"/>
          <w:rtl/>
        </w:rPr>
        <w:tab/>
      </w:r>
    </w:p>
    <w:p w14:paraId="7ABEDC92" w14:textId="77777777" w:rsidR="00BE1F5E" w:rsidRDefault="00BE1F5E" w:rsidP="00BE1F5E">
      <w:pPr>
        <w:keepNext/>
        <w:bidi/>
        <w:jc w:val="both"/>
        <w:rPr>
          <w:rFonts w:cs="David" w:hint="cs"/>
          <w:rtl/>
        </w:rPr>
      </w:pPr>
    </w:p>
    <w:p w14:paraId="0720C215" w14:textId="77777777" w:rsidR="00BE1F5E" w:rsidRDefault="00BE1F5E" w:rsidP="00BE1F5E">
      <w:pPr>
        <w:keepNext/>
        <w:bidi/>
        <w:jc w:val="both"/>
        <w:rPr>
          <w:rFonts w:cs="David" w:hint="cs"/>
          <w:rtl/>
        </w:rPr>
      </w:pPr>
      <w:r>
        <w:rPr>
          <w:rFonts w:cs="David" w:hint="cs"/>
          <w:rtl/>
        </w:rPr>
        <w:tab/>
        <w:t>הנרי פורד.</w:t>
      </w:r>
    </w:p>
    <w:p w14:paraId="0EC2489E" w14:textId="77777777" w:rsidR="00BE1F5E" w:rsidRDefault="00BE1F5E" w:rsidP="00BE1F5E">
      <w:pPr>
        <w:keepNext/>
        <w:bidi/>
        <w:jc w:val="both"/>
        <w:rPr>
          <w:rFonts w:cs="David" w:hint="cs"/>
          <w:rtl/>
        </w:rPr>
      </w:pPr>
    </w:p>
    <w:p w14:paraId="4E689696" w14:textId="77777777" w:rsidR="00BE1F5E" w:rsidRPr="004B7D1F" w:rsidRDefault="00BE1F5E" w:rsidP="00BE1F5E">
      <w:pPr>
        <w:keepNext/>
        <w:bidi/>
        <w:jc w:val="both"/>
        <w:rPr>
          <w:rFonts w:cs="David" w:hint="cs"/>
          <w:u w:val="single"/>
          <w:rtl/>
        </w:rPr>
      </w:pPr>
      <w:r w:rsidRPr="004B7D1F">
        <w:rPr>
          <w:rFonts w:cs="David" w:hint="cs"/>
          <w:u w:val="single"/>
          <w:rtl/>
        </w:rPr>
        <w:t xml:space="preserve">אורי </w:t>
      </w:r>
      <w:proofErr w:type="spellStart"/>
      <w:r w:rsidRPr="004B7D1F">
        <w:rPr>
          <w:rFonts w:cs="David" w:hint="cs"/>
          <w:u w:val="single"/>
          <w:rtl/>
        </w:rPr>
        <w:t>אורבך</w:t>
      </w:r>
      <w:proofErr w:type="spellEnd"/>
      <w:r w:rsidRPr="004B7D1F">
        <w:rPr>
          <w:rFonts w:cs="David" w:hint="cs"/>
          <w:u w:val="single"/>
          <w:rtl/>
        </w:rPr>
        <w:t>:</w:t>
      </w:r>
    </w:p>
    <w:p w14:paraId="1D65D362" w14:textId="77777777" w:rsidR="00BE1F5E" w:rsidRDefault="00BE1F5E" w:rsidP="00BE1F5E">
      <w:pPr>
        <w:keepNext/>
        <w:bidi/>
        <w:jc w:val="both"/>
        <w:rPr>
          <w:rFonts w:cs="David" w:hint="cs"/>
          <w:rtl/>
        </w:rPr>
      </w:pPr>
    </w:p>
    <w:p w14:paraId="666B16BD" w14:textId="77777777" w:rsidR="00BE1F5E" w:rsidRDefault="00BE1F5E" w:rsidP="00BE1F5E">
      <w:pPr>
        <w:keepNext/>
        <w:bidi/>
        <w:jc w:val="both"/>
        <w:rPr>
          <w:rFonts w:cs="David" w:hint="cs"/>
          <w:rtl/>
        </w:rPr>
      </w:pPr>
      <w:r>
        <w:rPr>
          <w:rFonts w:cs="David" w:hint="cs"/>
          <w:rtl/>
        </w:rPr>
        <w:tab/>
        <w:t>נכון.</w:t>
      </w:r>
    </w:p>
    <w:p w14:paraId="35543D15" w14:textId="77777777" w:rsidR="00BE1F5E" w:rsidRDefault="00BE1F5E" w:rsidP="00BE1F5E">
      <w:pPr>
        <w:keepNext/>
        <w:bidi/>
        <w:jc w:val="both"/>
        <w:rPr>
          <w:rFonts w:cs="David" w:hint="cs"/>
          <w:rtl/>
        </w:rPr>
      </w:pPr>
    </w:p>
    <w:p w14:paraId="7BB82219"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62010042" w14:textId="77777777" w:rsidR="00BE1F5E" w:rsidRDefault="00BE1F5E" w:rsidP="00BE1F5E">
      <w:pPr>
        <w:keepNext/>
        <w:bidi/>
        <w:jc w:val="both"/>
        <w:rPr>
          <w:rFonts w:cs="David" w:hint="cs"/>
          <w:rtl/>
        </w:rPr>
      </w:pPr>
    </w:p>
    <w:p w14:paraId="5B73C276" w14:textId="77777777" w:rsidR="00BE1F5E" w:rsidRDefault="00BE1F5E" w:rsidP="00BE1F5E">
      <w:pPr>
        <w:keepNext/>
        <w:bidi/>
        <w:jc w:val="both"/>
        <w:rPr>
          <w:rFonts w:cs="David" w:hint="cs"/>
          <w:rtl/>
        </w:rPr>
      </w:pPr>
      <w:r>
        <w:rPr>
          <w:rFonts w:cs="David" w:hint="cs"/>
          <w:rtl/>
        </w:rPr>
        <w:tab/>
        <w:t>חברים, זה לא חשוב עכשיו, באמת. אתם רוצים לעשות דיון עכשיו על זה?</w:t>
      </w:r>
    </w:p>
    <w:p w14:paraId="02F80495" w14:textId="77777777" w:rsidR="00BE1F5E" w:rsidRDefault="00BE1F5E" w:rsidP="00BE1F5E">
      <w:pPr>
        <w:keepNext/>
        <w:bidi/>
        <w:jc w:val="both"/>
        <w:rPr>
          <w:rFonts w:cs="David" w:hint="cs"/>
          <w:rtl/>
        </w:rPr>
      </w:pPr>
    </w:p>
    <w:p w14:paraId="7FD48830" w14:textId="77777777" w:rsidR="00BE1F5E" w:rsidRPr="00A36C37" w:rsidRDefault="00BE1F5E" w:rsidP="00BE1F5E">
      <w:pPr>
        <w:keepNext/>
        <w:bidi/>
        <w:jc w:val="both"/>
        <w:rPr>
          <w:rFonts w:cs="David" w:hint="cs"/>
          <w:u w:val="single"/>
          <w:rtl/>
        </w:rPr>
      </w:pPr>
      <w:r w:rsidRPr="00A36C37">
        <w:rPr>
          <w:rFonts w:cs="David" w:hint="cs"/>
          <w:u w:val="single"/>
          <w:rtl/>
        </w:rPr>
        <w:t>רונית תירוש:</w:t>
      </w:r>
    </w:p>
    <w:p w14:paraId="1779A542" w14:textId="77777777" w:rsidR="00BE1F5E" w:rsidRDefault="00BE1F5E" w:rsidP="00BE1F5E">
      <w:pPr>
        <w:keepNext/>
        <w:bidi/>
        <w:jc w:val="both"/>
        <w:rPr>
          <w:rFonts w:cs="David" w:hint="cs"/>
          <w:rtl/>
        </w:rPr>
      </w:pPr>
    </w:p>
    <w:p w14:paraId="30C59D49" w14:textId="77777777" w:rsidR="00BE1F5E" w:rsidRDefault="00BE1F5E" w:rsidP="00BE1F5E">
      <w:pPr>
        <w:keepNext/>
        <w:bidi/>
        <w:jc w:val="both"/>
        <w:rPr>
          <w:rFonts w:cs="David" w:hint="cs"/>
          <w:rtl/>
        </w:rPr>
      </w:pPr>
      <w:r>
        <w:rPr>
          <w:rFonts w:cs="David" w:hint="cs"/>
          <w:rtl/>
        </w:rPr>
        <w:tab/>
        <w:t>לא, הוא חושב שהוא כותב עכשיו טור לעיתון.</w:t>
      </w:r>
    </w:p>
    <w:p w14:paraId="282FB7DD" w14:textId="77777777" w:rsidR="00BE1F5E" w:rsidRDefault="00BE1F5E" w:rsidP="00BE1F5E">
      <w:pPr>
        <w:keepNext/>
        <w:bidi/>
        <w:jc w:val="both"/>
        <w:rPr>
          <w:rFonts w:cs="David" w:hint="cs"/>
          <w:rtl/>
        </w:rPr>
      </w:pPr>
    </w:p>
    <w:p w14:paraId="49AD518E" w14:textId="77777777" w:rsidR="00BE1F5E" w:rsidRPr="004B7D1F" w:rsidRDefault="00BE1F5E" w:rsidP="00BE1F5E">
      <w:pPr>
        <w:keepNext/>
        <w:bidi/>
        <w:jc w:val="both"/>
        <w:rPr>
          <w:rFonts w:cs="David" w:hint="cs"/>
          <w:u w:val="single"/>
          <w:rtl/>
        </w:rPr>
      </w:pPr>
      <w:r w:rsidRPr="004B7D1F">
        <w:rPr>
          <w:rFonts w:cs="David" w:hint="cs"/>
          <w:u w:val="single"/>
          <w:rtl/>
        </w:rPr>
        <w:t xml:space="preserve">אורי </w:t>
      </w:r>
      <w:proofErr w:type="spellStart"/>
      <w:r w:rsidRPr="004B7D1F">
        <w:rPr>
          <w:rFonts w:cs="David" w:hint="cs"/>
          <w:u w:val="single"/>
          <w:rtl/>
        </w:rPr>
        <w:t>אורבך</w:t>
      </w:r>
      <w:proofErr w:type="spellEnd"/>
      <w:r w:rsidRPr="004B7D1F">
        <w:rPr>
          <w:rFonts w:cs="David" w:hint="cs"/>
          <w:u w:val="single"/>
          <w:rtl/>
        </w:rPr>
        <w:t>:</w:t>
      </w:r>
    </w:p>
    <w:p w14:paraId="191E9E3D" w14:textId="77777777" w:rsidR="00BE1F5E" w:rsidRDefault="00BE1F5E" w:rsidP="00BE1F5E">
      <w:pPr>
        <w:keepNext/>
        <w:bidi/>
        <w:jc w:val="both"/>
        <w:rPr>
          <w:rFonts w:cs="David" w:hint="cs"/>
          <w:rtl/>
        </w:rPr>
      </w:pPr>
    </w:p>
    <w:p w14:paraId="46A941FB" w14:textId="77777777" w:rsidR="00BE1F5E" w:rsidRDefault="00BE1F5E" w:rsidP="00BE1F5E">
      <w:pPr>
        <w:keepNext/>
        <w:bidi/>
        <w:jc w:val="both"/>
        <w:rPr>
          <w:rFonts w:cs="David" w:hint="cs"/>
          <w:rtl/>
        </w:rPr>
      </w:pPr>
      <w:r>
        <w:rPr>
          <w:rFonts w:cs="David" w:hint="cs"/>
          <w:rtl/>
        </w:rPr>
        <w:tab/>
        <w:t xml:space="preserve">נכון, כל חבר כנסת, יש פונקציות מסוימות, שבגלל שהוא מחזיק שתי משרות, הוא מפסיד משהו. אבל מרוויחים דברים אחרים. מרוויחים את העובדה שמהכנסת, שהיא סמל ליחסי עבודה תקינים </w:t>
      </w:r>
      <w:r>
        <w:rPr>
          <w:rFonts w:cs="David"/>
          <w:rtl/>
        </w:rPr>
        <w:t>–</w:t>
      </w:r>
      <w:r>
        <w:rPr>
          <w:rFonts w:cs="David" w:hint="cs"/>
          <w:rtl/>
        </w:rPr>
        <w:t xml:space="preserve"> אם לא הכנסת אז איזה מקום להימנע מיצירת תנאים שעלולים להוביל בקלות לניצול. אולי לא מכוון, אבל זאת התוצאה של פיצולים שהיום זה שלושה ומחר זה ארבעה. </w:t>
      </w:r>
    </w:p>
    <w:p w14:paraId="66552062" w14:textId="77777777" w:rsidR="00BE1F5E" w:rsidRDefault="00BE1F5E" w:rsidP="00BE1F5E">
      <w:pPr>
        <w:keepNext/>
        <w:bidi/>
        <w:jc w:val="both"/>
        <w:rPr>
          <w:rFonts w:cs="David" w:hint="cs"/>
          <w:rtl/>
        </w:rPr>
      </w:pPr>
    </w:p>
    <w:p w14:paraId="6AC84683" w14:textId="77777777" w:rsidR="00BE1F5E" w:rsidRDefault="00BE1F5E" w:rsidP="00BE1F5E">
      <w:pPr>
        <w:keepNext/>
        <w:bidi/>
        <w:ind w:firstLine="720"/>
        <w:jc w:val="both"/>
        <w:rPr>
          <w:rFonts w:cs="David" w:hint="cs"/>
          <w:rtl/>
        </w:rPr>
      </w:pPr>
      <w:r>
        <w:rPr>
          <w:rFonts w:cs="David" w:hint="cs"/>
          <w:rtl/>
        </w:rPr>
        <w:t xml:space="preserve">יכול להיות שנחמן שי צודק, אולי צריך לשקול, מהקדנציה הבאה, שלא יהיו שתי משרות, יהיו שתיים וחצי משרות מלכתחילה. אבל בתוך שתי משרות אי אפשר ששלושה אנשים יעבדו, כי מאופי העבודה שלנו נובע שאנשים יעזרו יותר ממה שראוי בשני חצאי המשרות האלה. זה לא מישהו שאני חלילה חושב </w:t>
      </w:r>
      <w:r>
        <w:rPr>
          <w:rFonts w:cs="David"/>
          <w:rtl/>
        </w:rPr>
        <w:t>–</w:t>
      </w:r>
      <w:r>
        <w:rPr>
          <w:rFonts w:cs="David" w:hint="cs"/>
          <w:rtl/>
        </w:rPr>
        <w:t xml:space="preserve"> שאת מנצלת. אפשר לנצל שתי משרות בצורה נוראה. אפשר לנצל גם אדם אחד שעובד במשרה מלאה בצורה נוראה. לא על זה מדובר.  מדובר על זה שלא ייווצרו התנאים לניצול. ומאופי העבודה שלנו, שלושה אנשים בשתי משכורות זה פתח נורא קל שאפשר לגלוש לניצול. - -</w:t>
      </w:r>
    </w:p>
    <w:p w14:paraId="2045F38C" w14:textId="77777777" w:rsidR="00BE1F5E" w:rsidRDefault="00BE1F5E" w:rsidP="00BE1F5E">
      <w:pPr>
        <w:keepNext/>
        <w:bidi/>
        <w:jc w:val="both"/>
        <w:rPr>
          <w:rFonts w:cs="David" w:hint="cs"/>
          <w:rtl/>
        </w:rPr>
      </w:pPr>
    </w:p>
    <w:p w14:paraId="369D0153"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4048A139" w14:textId="77777777" w:rsidR="00BE1F5E" w:rsidRDefault="00BE1F5E" w:rsidP="00BE1F5E">
      <w:pPr>
        <w:keepNext/>
        <w:bidi/>
        <w:jc w:val="both"/>
        <w:rPr>
          <w:rFonts w:cs="David" w:hint="cs"/>
          <w:rtl/>
        </w:rPr>
      </w:pPr>
    </w:p>
    <w:p w14:paraId="3D5DD9E7" w14:textId="77777777" w:rsidR="00BE1F5E" w:rsidRDefault="00BE1F5E" w:rsidP="00BE1F5E">
      <w:pPr>
        <w:keepNext/>
        <w:bidi/>
        <w:jc w:val="both"/>
        <w:rPr>
          <w:rFonts w:cs="David" w:hint="cs"/>
          <w:rtl/>
        </w:rPr>
      </w:pPr>
      <w:r>
        <w:rPr>
          <w:rFonts w:cs="David" w:hint="cs"/>
          <w:rtl/>
        </w:rPr>
        <w:tab/>
        <w:t>תודה.</w:t>
      </w:r>
    </w:p>
    <w:p w14:paraId="547D56B9" w14:textId="77777777" w:rsidR="00BE1F5E" w:rsidRDefault="00BE1F5E" w:rsidP="00BE1F5E">
      <w:pPr>
        <w:keepNext/>
        <w:bidi/>
        <w:jc w:val="both"/>
        <w:rPr>
          <w:rFonts w:cs="David" w:hint="cs"/>
          <w:rtl/>
        </w:rPr>
      </w:pPr>
    </w:p>
    <w:p w14:paraId="6774CEF2" w14:textId="77777777" w:rsidR="00BE1F5E" w:rsidRPr="004B7D1F" w:rsidRDefault="00BE1F5E" w:rsidP="00BE1F5E">
      <w:pPr>
        <w:keepNext/>
        <w:bidi/>
        <w:jc w:val="both"/>
        <w:rPr>
          <w:rFonts w:cs="David" w:hint="cs"/>
          <w:u w:val="single"/>
          <w:rtl/>
        </w:rPr>
      </w:pPr>
      <w:r w:rsidRPr="004B7D1F">
        <w:rPr>
          <w:rFonts w:cs="David" w:hint="cs"/>
          <w:u w:val="single"/>
          <w:rtl/>
        </w:rPr>
        <w:t xml:space="preserve">אורי </w:t>
      </w:r>
      <w:proofErr w:type="spellStart"/>
      <w:r w:rsidRPr="004B7D1F">
        <w:rPr>
          <w:rFonts w:cs="David" w:hint="cs"/>
          <w:u w:val="single"/>
          <w:rtl/>
        </w:rPr>
        <w:t>אורבך</w:t>
      </w:r>
      <w:proofErr w:type="spellEnd"/>
      <w:r w:rsidRPr="004B7D1F">
        <w:rPr>
          <w:rFonts w:cs="David" w:hint="cs"/>
          <w:u w:val="single"/>
          <w:rtl/>
        </w:rPr>
        <w:t>:</w:t>
      </w:r>
    </w:p>
    <w:p w14:paraId="07340EA8" w14:textId="77777777" w:rsidR="00BE1F5E" w:rsidRDefault="00BE1F5E" w:rsidP="00BE1F5E">
      <w:pPr>
        <w:keepNext/>
        <w:bidi/>
        <w:jc w:val="both"/>
        <w:rPr>
          <w:rFonts w:cs="David" w:hint="cs"/>
          <w:rtl/>
        </w:rPr>
      </w:pPr>
    </w:p>
    <w:p w14:paraId="7322F65B" w14:textId="77777777" w:rsidR="00BE1F5E" w:rsidRDefault="00BE1F5E" w:rsidP="00BE1F5E">
      <w:pPr>
        <w:keepNext/>
        <w:bidi/>
        <w:jc w:val="both"/>
        <w:rPr>
          <w:rFonts w:cs="David" w:hint="cs"/>
          <w:rtl/>
        </w:rPr>
      </w:pPr>
      <w:r>
        <w:rPr>
          <w:rFonts w:cs="David" w:hint="cs"/>
          <w:rtl/>
        </w:rPr>
        <w:tab/>
        <w:t>ולכן בתנאים האלה, צריך להתנגד לפיצול הזה.</w:t>
      </w:r>
    </w:p>
    <w:p w14:paraId="1F51EB29" w14:textId="77777777" w:rsidR="00BE1F5E" w:rsidRDefault="00BE1F5E" w:rsidP="00BE1F5E">
      <w:pPr>
        <w:keepNext/>
        <w:bidi/>
        <w:jc w:val="both"/>
        <w:rPr>
          <w:rFonts w:cs="David" w:hint="cs"/>
          <w:rtl/>
        </w:rPr>
      </w:pPr>
    </w:p>
    <w:p w14:paraId="24B73F2A"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24FEFBBC" w14:textId="77777777" w:rsidR="00BE1F5E" w:rsidRDefault="00BE1F5E" w:rsidP="00BE1F5E">
      <w:pPr>
        <w:keepNext/>
        <w:bidi/>
        <w:jc w:val="both"/>
        <w:rPr>
          <w:rFonts w:cs="David" w:hint="cs"/>
          <w:rtl/>
        </w:rPr>
      </w:pPr>
    </w:p>
    <w:p w14:paraId="650C2E17" w14:textId="77777777" w:rsidR="00BE1F5E" w:rsidRDefault="00BE1F5E" w:rsidP="00BE1F5E">
      <w:pPr>
        <w:keepNext/>
        <w:bidi/>
        <w:jc w:val="both"/>
        <w:rPr>
          <w:rFonts w:cs="David" w:hint="cs"/>
          <w:rtl/>
        </w:rPr>
      </w:pPr>
      <w:r>
        <w:rPr>
          <w:rFonts w:cs="David" w:hint="cs"/>
          <w:rtl/>
        </w:rPr>
        <w:tab/>
        <w:t xml:space="preserve">תודה רבה, חבר הכנסת אחמד טיבי, בבקשה. </w:t>
      </w:r>
    </w:p>
    <w:p w14:paraId="1F511D8C" w14:textId="77777777" w:rsidR="00BE1F5E" w:rsidRDefault="00BE1F5E" w:rsidP="00BE1F5E">
      <w:pPr>
        <w:keepNext/>
        <w:bidi/>
        <w:jc w:val="both"/>
        <w:rPr>
          <w:rFonts w:cs="David" w:hint="cs"/>
          <w:rtl/>
        </w:rPr>
      </w:pPr>
    </w:p>
    <w:p w14:paraId="05E73AA3" w14:textId="77777777" w:rsidR="00BE1F5E" w:rsidRDefault="00BE1F5E" w:rsidP="00BE1F5E">
      <w:pPr>
        <w:keepNext/>
        <w:bidi/>
        <w:jc w:val="both"/>
        <w:rPr>
          <w:rFonts w:cs="David" w:hint="cs"/>
          <w:u w:val="single"/>
          <w:rtl/>
        </w:rPr>
      </w:pPr>
      <w:r>
        <w:rPr>
          <w:rFonts w:cs="David" w:hint="cs"/>
          <w:u w:val="single"/>
          <w:rtl/>
        </w:rPr>
        <w:t>אחמד טיבי</w:t>
      </w:r>
      <w:r w:rsidRPr="00E36EB4">
        <w:rPr>
          <w:rFonts w:cs="David" w:hint="cs"/>
          <w:u w:val="single"/>
          <w:rtl/>
        </w:rPr>
        <w:t>:</w:t>
      </w:r>
    </w:p>
    <w:p w14:paraId="12C12A3A" w14:textId="77777777" w:rsidR="00BE1F5E" w:rsidRDefault="00BE1F5E" w:rsidP="00BE1F5E">
      <w:pPr>
        <w:keepNext/>
        <w:bidi/>
        <w:jc w:val="both"/>
        <w:rPr>
          <w:rFonts w:cs="David" w:hint="cs"/>
          <w:u w:val="single"/>
          <w:rtl/>
        </w:rPr>
      </w:pPr>
    </w:p>
    <w:p w14:paraId="177DB097" w14:textId="77777777" w:rsidR="00BE1F5E" w:rsidRDefault="00BE1F5E" w:rsidP="00BE1F5E">
      <w:pPr>
        <w:keepNext/>
        <w:bidi/>
        <w:jc w:val="both"/>
        <w:rPr>
          <w:rFonts w:cs="David" w:hint="cs"/>
          <w:rtl/>
        </w:rPr>
      </w:pPr>
      <w:r>
        <w:rPr>
          <w:rFonts w:cs="David" w:hint="cs"/>
          <w:rtl/>
        </w:rPr>
        <w:tab/>
        <w:t xml:space="preserve"> תודה, אדוני. הדיון הזה נובע בעיקר, לא מטבע העבודה וצורת העבודה של עוזרים </w:t>
      </w:r>
      <w:proofErr w:type="spellStart"/>
      <w:r>
        <w:rPr>
          <w:rFonts w:cs="David" w:hint="cs"/>
          <w:rtl/>
        </w:rPr>
        <w:t>פרלמנטריים</w:t>
      </w:r>
      <w:proofErr w:type="spellEnd"/>
      <w:r>
        <w:rPr>
          <w:rFonts w:cs="David" w:hint="cs"/>
          <w:rtl/>
        </w:rPr>
        <w:t xml:space="preserve">, אלא מצורת העבודה של חברי כנסת, ובעיקר חברי כנסת שמתייחסים ברצינות לעבודה שלהם, עובדים קשה ומזה שהעוזרים </w:t>
      </w:r>
      <w:proofErr w:type="spellStart"/>
      <w:r>
        <w:rPr>
          <w:rFonts w:cs="David" w:hint="cs"/>
          <w:rtl/>
        </w:rPr>
        <w:t>הפרלמנטריים</w:t>
      </w:r>
      <w:proofErr w:type="spellEnd"/>
      <w:r>
        <w:rPr>
          <w:rFonts w:cs="David" w:hint="cs"/>
          <w:rtl/>
        </w:rPr>
        <w:t xml:space="preserve"> הנאמנים שלהם עובדים קשה בהתאם. יש כאלה שבאים לעבוד ויש כאלה שבאים לעבודה. אני גאה על עבודת העוזרים </w:t>
      </w:r>
      <w:proofErr w:type="spellStart"/>
      <w:r>
        <w:rPr>
          <w:rFonts w:cs="David" w:hint="cs"/>
          <w:rtl/>
        </w:rPr>
        <w:t>הפרלמנטריים</w:t>
      </w:r>
      <w:proofErr w:type="spellEnd"/>
      <w:r>
        <w:rPr>
          <w:rFonts w:cs="David" w:hint="cs"/>
          <w:rtl/>
        </w:rPr>
        <w:t xml:space="preserve"> שלי, הם עושים עבודה מצוינת 24 שעות ביממה, אגב. העוזרים שלי </w:t>
      </w:r>
      <w:r>
        <w:rPr>
          <w:rFonts w:cs="David"/>
          <w:rtl/>
        </w:rPr>
        <w:t>–</w:t>
      </w:r>
      <w:r>
        <w:rPr>
          <w:rFonts w:cs="David" w:hint="cs"/>
          <w:rtl/>
        </w:rPr>
        <w:t xml:space="preserve"> ואני לא כופה את זה עליהם, לא כופה </w:t>
      </w:r>
      <w:r>
        <w:rPr>
          <w:rFonts w:cs="David"/>
          <w:rtl/>
        </w:rPr>
        <w:t>–</w:t>
      </w:r>
      <w:r>
        <w:rPr>
          <w:rFonts w:cs="David" w:hint="cs"/>
          <w:rtl/>
        </w:rPr>
        <w:t xml:space="preserve"> הנייד שלהם פתוח כל הזמן. הנייד שלהם פתוח כל הזמן. הם שניים, והם עושים עבודה של ארבעה או של שלושה. </w:t>
      </w:r>
    </w:p>
    <w:p w14:paraId="4BEC4933" w14:textId="77777777" w:rsidR="00BE1F5E" w:rsidRDefault="00BE1F5E" w:rsidP="00BE1F5E">
      <w:pPr>
        <w:keepNext/>
        <w:bidi/>
        <w:jc w:val="both"/>
        <w:rPr>
          <w:rFonts w:cs="David" w:hint="cs"/>
          <w:rtl/>
        </w:rPr>
      </w:pPr>
    </w:p>
    <w:p w14:paraId="42C11A25" w14:textId="77777777" w:rsidR="00BE1F5E" w:rsidRDefault="00BE1F5E" w:rsidP="00BE1F5E">
      <w:pPr>
        <w:keepNext/>
        <w:bidi/>
        <w:ind w:firstLine="720"/>
        <w:jc w:val="both"/>
        <w:rPr>
          <w:rFonts w:cs="David" w:hint="cs"/>
          <w:rtl/>
        </w:rPr>
      </w:pPr>
      <w:r>
        <w:rPr>
          <w:rFonts w:cs="David" w:hint="cs"/>
          <w:rtl/>
        </w:rPr>
        <w:t xml:space="preserve">נשאלת השאלה בגלל הוויכוח </w:t>
      </w:r>
      <w:r>
        <w:rPr>
          <w:rFonts w:cs="David"/>
          <w:rtl/>
        </w:rPr>
        <w:t>–</w:t>
      </w:r>
      <w:r>
        <w:rPr>
          <w:rFonts w:cs="David" w:hint="cs"/>
          <w:rtl/>
        </w:rPr>
        <w:t xml:space="preserve"> לא ניצול או לא ניצול, או הוא הסכים לעבוד כשלישי, כי גם אישה שעובדת עם 2117 שקל, מסכימה, בסופו של דבר.</w:t>
      </w:r>
    </w:p>
    <w:p w14:paraId="0514D782" w14:textId="77777777" w:rsidR="00BE1F5E" w:rsidRDefault="00BE1F5E" w:rsidP="00BE1F5E">
      <w:pPr>
        <w:keepNext/>
        <w:bidi/>
        <w:ind w:firstLine="720"/>
        <w:jc w:val="both"/>
        <w:rPr>
          <w:rFonts w:cs="David" w:hint="cs"/>
          <w:rtl/>
        </w:rPr>
      </w:pPr>
    </w:p>
    <w:p w14:paraId="0B9C5672" w14:textId="77777777" w:rsidR="00BE1F5E" w:rsidRPr="00360DF2" w:rsidRDefault="00BE1F5E" w:rsidP="00BE1F5E">
      <w:pPr>
        <w:keepNext/>
        <w:bidi/>
        <w:jc w:val="both"/>
        <w:rPr>
          <w:rFonts w:cs="David" w:hint="cs"/>
          <w:u w:val="single"/>
          <w:rtl/>
        </w:rPr>
      </w:pPr>
      <w:r w:rsidRPr="00360DF2">
        <w:rPr>
          <w:rFonts w:cs="David" w:hint="cs"/>
          <w:u w:val="single"/>
          <w:rtl/>
        </w:rPr>
        <w:t>קריאה:</w:t>
      </w:r>
      <w:r w:rsidRPr="00360DF2">
        <w:rPr>
          <w:rFonts w:cs="David" w:hint="cs"/>
          <w:u w:val="single"/>
          <w:rtl/>
        </w:rPr>
        <w:tab/>
      </w:r>
    </w:p>
    <w:p w14:paraId="07ACFA15" w14:textId="77777777" w:rsidR="00BE1F5E" w:rsidRDefault="00BE1F5E" w:rsidP="00BE1F5E">
      <w:pPr>
        <w:keepNext/>
        <w:bidi/>
        <w:ind w:firstLine="720"/>
        <w:jc w:val="both"/>
        <w:rPr>
          <w:rFonts w:cs="David" w:hint="cs"/>
          <w:rtl/>
        </w:rPr>
      </w:pPr>
    </w:p>
    <w:p w14:paraId="1202A09E" w14:textId="77777777" w:rsidR="00BE1F5E" w:rsidRDefault="00BE1F5E" w:rsidP="00BE1F5E">
      <w:pPr>
        <w:keepNext/>
        <w:bidi/>
        <w:jc w:val="both"/>
        <w:rPr>
          <w:rFonts w:cs="David" w:hint="cs"/>
          <w:rtl/>
        </w:rPr>
      </w:pPr>
      <w:r>
        <w:rPr>
          <w:rFonts w:cs="David" w:hint="cs"/>
          <w:rtl/>
        </w:rPr>
        <w:tab/>
        <w:t>נכון. צודק.</w:t>
      </w:r>
    </w:p>
    <w:p w14:paraId="09D88E97" w14:textId="77777777" w:rsidR="00BE1F5E" w:rsidRDefault="00BE1F5E" w:rsidP="00BE1F5E">
      <w:pPr>
        <w:keepNext/>
        <w:bidi/>
        <w:jc w:val="both"/>
        <w:rPr>
          <w:rFonts w:cs="David" w:hint="cs"/>
          <w:rtl/>
        </w:rPr>
      </w:pPr>
    </w:p>
    <w:p w14:paraId="53E2EB61" w14:textId="77777777" w:rsidR="00BE1F5E" w:rsidRPr="001917DF" w:rsidRDefault="00BE1F5E" w:rsidP="00BE1F5E">
      <w:pPr>
        <w:keepNext/>
        <w:bidi/>
        <w:jc w:val="both"/>
        <w:rPr>
          <w:rFonts w:cs="David" w:hint="cs"/>
          <w:u w:val="single"/>
          <w:rtl/>
        </w:rPr>
      </w:pPr>
      <w:r w:rsidRPr="001917DF">
        <w:rPr>
          <w:rFonts w:cs="David" w:hint="cs"/>
          <w:u w:val="single"/>
          <w:rtl/>
        </w:rPr>
        <w:t>אחמד טיבי:</w:t>
      </w:r>
    </w:p>
    <w:p w14:paraId="436CCEBE" w14:textId="77777777" w:rsidR="00BE1F5E" w:rsidRDefault="00BE1F5E" w:rsidP="00BE1F5E">
      <w:pPr>
        <w:keepNext/>
        <w:bidi/>
        <w:ind w:firstLine="720"/>
        <w:jc w:val="both"/>
        <w:rPr>
          <w:rFonts w:cs="David" w:hint="cs"/>
          <w:rtl/>
        </w:rPr>
      </w:pPr>
    </w:p>
    <w:p w14:paraId="40441515" w14:textId="77777777" w:rsidR="00BE1F5E" w:rsidRDefault="00BE1F5E" w:rsidP="00BE1F5E">
      <w:pPr>
        <w:keepNext/>
        <w:bidi/>
        <w:ind w:firstLine="720"/>
        <w:jc w:val="both"/>
        <w:rPr>
          <w:rFonts w:cs="David" w:hint="cs"/>
          <w:rtl/>
        </w:rPr>
      </w:pPr>
      <w:r>
        <w:rPr>
          <w:rFonts w:cs="David" w:hint="cs"/>
          <w:rtl/>
        </w:rPr>
        <w:t xml:space="preserve">לא ההסכמה היא חשובה אלא גם העיקרון. </w:t>
      </w:r>
    </w:p>
    <w:p w14:paraId="0EE99A1A" w14:textId="77777777" w:rsidR="00BE1F5E" w:rsidRDefault="00BE1F5E" w:rsidP="00BE1F5E">
      <w:pPr>
        <w:keepNext/>
        <w:bidi/>
        <w:jc w:val="both"/>
        <w:rPr>
          <w:rFonts w:cs="David" w:hint="cs"/>
          <w:rtl/>
        </w:rPr>
      </w:pPr>
    </w:p>
    <w:p w14:paraId="32C99842" w14:textId="77777777" w:rsidR="00BE1F5E" w:rsidRPr="006816F8" w:rsidRDefault="00BE1F5E" w:rsidP="00BE1F5E">
      <w:pPr>
        <w:keepNext/>
        <w:bidi/>
        <w:jc w:val="both"/>
        <w:rPr>
          <w:rFonts w:cs="David" w:hint="cs"/>
          <w:u w:val="single"/>
          <w:rtl/>
        </w:rPr>
      </w:pPr>
      <w:r w:rsidRPr="006816F8">
        <w:rPr>
          <w:rFonts w:cs="David" w:hint="cs"/>
          <w:u w:val="single"/>
          <w:rtl/>
        </w:rPr>
        <w:t>יושבת ראש ועדת האתיקה שלי יחימוביץ:</w:t>
      </w:r>
    </w:p>
    <w:p w14:paraId="7AE2FA62" w14:textId="77777777" w:rsidR="00BE1F5E" w:rsidRDefault="00BE1F5E" w:rsidP="00BE1F5E">
      <w:pPr>
        <w:keepNext/>
        <w:bidi/>
        <w:jc w:val="both"/>
        <w:rPr>
          <w:rFonts w:cs="David" w:hint="cs"/>
          <w:rtl/>
        </w:rPr>
      </w:pPr>
    </w:p>
    <w:p w14:paraId="70AC7CB5" w14:textId="77777777" w:rsidR="00BE1F5E" w:rsidRDefault="00BE1F5E" w:rsidP="00BE1F5E">
      <w:pPr>
        <w:keepNext/>
        <w:bidi/>
        <w:jc w:val="both"/>
        <w:rPr>
          <w:rFonts w:cs="David" w:hint="cs"/>
          <w:rtl/>
        </w:rPr>
      </w:pPr>
      <w:r>
        <w:rPr>
          <w:rFonts w:cs="David" w:hint="cs"/>
          <w:rtl/>
        </w:rPr>
        <w:tab/>
        <w:t>אבחנה נכונה מאד.</w:t>
      </w:r>
    </w:p>
    <w:p w14:paraId="24391661" w14:textId="77777777" w:rsidR="00BE1F5E" w:rsidRDefault="00BE1F5E" w:rsidP="00BE1F5E">
      <w:pPr>
        <w:keepNext/>
        <w:bidi/>
        <w:jc w:val="both"/>
        <w:rPr>
          <w:rFonts w:cs="David" w:hint="cs"/>
          <w:rtl/>
        </w:rPr>
      </w:pPr>
    </w:p>
    <w:p w14:paraId="3D1C4CFF" w14:textId="77777777" w:rsidR="00BE1F5E" w:rsidRDefault="00BE1F5E" w:rsidP="00BE1F5E">
      <w:pPr>
        <w:keepNext/>
        <w:bidi/>
        <w:jc w:val="both"/>
        <w:rPr>
          <w:rFonts w:cs="David" w:hint="cs"/>
          <w:u w:val="single"/>
          <w:rtl/>
        </w:rPr>
      </w:pPr>
      <w:r>
        <w:rPr>
          <w:rFonts w:cs="David" w:hint="cs"/>
          <w:u w:val="single"/>
          <w:rtl/>
        </w:rPr>
        <w:t>אחמד טיבי</w:t>
      </w:r>
      <w:r w:rsidRPr="00E36EB4">
        <w:rPr>
          <w:rFonts w:cs="David" w:hint="cs"/>
          <w:u w:val="single"/>
          <w:rtl/>
        </w:rPr>
        <w:t>:</w:t>
      </w:r>
    </w:p>
    <w:p w14:paraId="01C2B09A" w14:textId="77777777" w:rsidR="00BE1F5E" w:rsidRDefault="00BE1F5E" w:rsidP="00BE1F5E">
      <w:pPr>
        <w:keepNext/>
        <w:bidi/>
        <w:jc w:val="both"/>
        <w:rPr>
          <w:rFonts w:cs="David" w:hint="cs"/>
          <w:u w:val="single"/>
          <w:rtl/>
        </w:rPr>
      </w:pPr>
    </w:p>
    <w:p w14:paraId="24FDAEE2" w14:textId="77777777" w:rsidR="00BE1F5E" w:rsidRDefault="00BE1F5E" w:rsidP="00BE1F5E">
      <w:pPr>
        <w:keepNext/>
        <w:bidi/>
        <w:jc w:val="both"/>
        <w:rPr>
          <w:rFonts w:cs="David" w:hint="cs"/>
          <w:rtl/>
        </w:rPr>
      </w:pPr>
      <w:r>
        <w:rPr>
          <w:rFonts w:cs="David" w:hint="cs"/>
          <w:rtl/>
        </w:rPr>
        <w:tab/>
        <w:t xml:space="preserve"> תודה רבה, שלי.</w:t>
      </w:r>
    </w:p>
    <w:p w14:paraId="332ACAA7" w14:textId="77777777" w:rsidR="00BE1F5E" w:rsidRDefault="00BE1F5E" w:rsidP="00BE1F5E">
      <w:pPr>
        <w:keepNext/>
        <w:bidi/>
        <w:jc w:val="both"/>
        <w:rPr>
          <w:rFonts w:cs="David" w:hint="cs"/>
          <w:rtl/>
        </w:rPr>
      </w:pPr>
    </w:p>
    <w:p w14:paraId="0BAD3C24" w14:textId="77777777" w:rsidR="00BE1F5E" w:rsidRPr="006816F8" w:rsidRDefault="00BE1F5E" w:rsidP="00BE1F5E">
      <w:pPr>
        <w:keepNext/>
        <w:bidi/>
        <w:jc w:val="both"/>
        <w:rPr>
          <w:rFonts w:cs="David" w:hint="cs"/>
          <w:u w:val="single"/>
          <w:rtl/>
        </w:rPr>
      </w:pPr>
      <w:r w:rsidRPr="006816F8">
        <w:rPr>
          <w:rFonts w:cs="David" w:hint="cs"/>
          <w:u w:val="single"/>
          <w:rtl/>
        </w:rPr>
        <w:t>יושבת ראש ועדת האתיקה שלי יחימוביץ:</w:t>
      </w:r>
    </w:p>
    <w:p w14:paraId="0FE8F1E5" w14:textId="77777777" w:rsidR="00BE1F5E" w:rsidRDefault="00BE1F5E" w:rsidP="00BE1F5E">
      <w:pPr>
        <w:keepNext/>
        <w:bidi/>
        <w:jc w:val="both"/>
        <w:rPr>
          <w:rFonts w:cs="David" w:hint="cs"/>
          <w:rtl/>
        </w:rPr>
      </w:pPr>
    </w:p>
    <w:p w14:paraId="7694963C" w14:textId="77777777" w:rsidR="00BE1F5E" w:rsidRDefault="00BE1F5E" w:rsidP="00BE1F5E">
      <w:pPr>
        <w:keepNext/>
        <w:bidi/>
        <w:jc w:val="both"/>
        <w:rPr>
          <w:rFonts w:cs="David" w:hint="cs"/>
          <w:rtl/>
        </w:rPr>
      </w:pPr>
      <w:r>
        <w:rPr>
          <w:rFonts w:cs="David" w:hint="cs"/>
          <w:rtl/>
        </w:rPr>
        <w:tab/>
        <w:t>בבקשה.</w:t>
      </w:r>
    </w:p>
    <w:p w14:paraId="3D5476E8" w14:textId="77777777" w:rsidR="00BE1F5E" w:rsidRDefault="00BE1F5E" w:rsidP="00BE1F5E">
      <w:pPr>
        <w:keepNext/>
        <w:bidi/>
        <w:jc w:val="both"/>
        <w:rPr>
          <w:rFonts w:cs="David" w:hint="cs"/>
          <w:rtl/>
        </w:rPr>
      </w:pPr>
    </w:p>
    <w:p w14:paraId="6C62668A" w14:textId="77777777" w:rsidR="00BE1F5E" w:rsidRPr="00360DF2" w:rsidRDefault="00BE1F5E" w:rsidP="00BE1F5E">
      <w:pPr>
        <w:keepNext/>
        <w:bidi/>
        <w:jc w:val="both"/>
        <w:rPr>
          <w:rFonts w:cs="David" w:hint="cs"/>
          <w:u w:val="single"/>
          <w:rtl/>
        </w:rPr>
      </w:pPr>
      <w:r w:rsidRPr="00360DF2">
        <w:rPr>
          <w:rFonts w:cs="David" w:hint="cs"/>
          <w:u w:val="single"/>
          <w:rtl/>
        </w:rPr>
        <w:t>קריאה:</w:t>
      </w:r>
      <w:r w:rsidRPr="00360DF2">
        <w:rPr>
          <w:rFonts w:cs="David" w:hint="cs"/>
          <w:u w:val="single"/>
          <w:rtl/>
        </w:rPr>
        <w:tab/>
      </w:r>
    </w:p>
    <w:p w14:paraId="1604A82F" w14:textId="77777777" w:rsidR="00BE1F5E" w:rsidRDefault="00BE1F5E" w:rsidP="00BE1F5E">
      <w:pPr>
        <w:keepNext/>
        <w:bidi/>
        <w:jc w:val="both"/>
        <w:rPr>
          <w:rFonts w:cs="David" w:hint="cs"/>
          <w:rtl/>
        </w:rPr>
      </w:pPr>
    </w:p>
    <w:p w14:paraId="4BB4C3DA" w14:textId="77777777" w:rsidR="00BE1F5E" w:rsidRDefault="00BE1F5E" w:rsidP="00BE1F5E">
      <w:pPr>
        <w:keepNext/>
        <w:bidi/>
        <w:jc w:val="both"/>
        <w:rPr>
          <w:rFonts w:cs="David" w:hint="cs"/>
          <w:rtl/>
        </w:rPr>
      </w:pPr>
      <w:r>
        <w:rPr>
          <w:rFonts w:cs="David" w:hint="cs"/>
          <w:rtl/>
        </w:rPr>
        <w:tab/>
        <w:t xml:space="preserve">אבחנה מדויקת. </w:t>
      </w:r>
    </w:p>
    <w:p w14:paraId="70CA658C" w14:textId="77777777" w:rsidR="00BE1F5E" w:rsidRDefault="00BE1F5E" w:rsidP="00BE1F5E">
      <w:pPr>
        <w:keepNext/>
        <w:bidi/>
        <w:jc w:val="both"/>
        <w:rPr>
          <w:rFonts w:cs="David" w:hint="cs"/>
          <w:rtl/>
        </w:rPr>
      </w:pPr>
    </w:p>
    <w:p w14:paraId="1FA6A685"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574EFD21" w14:textId="77777777" w:rsidR="00BE1F5E" w:rsidRDefault="00BE1F5E" w:rsidP="00BE1F5E">
      <w:pPr>
        <w:keepNext/>
        <w:bidi/>
        <w:jc w:val="both"/>
        <w:rPr>
          <w:rFonts w:cs="David" w:hint="cs"/>
          <w:rtl/>
        </w:rPr>
      </w:pPr>
    </w:p>
    <w:p w14:paraId="0C51B967" w14:textId="77777777" w:rsidR="00BE1F5E" w:rsidRDefault="00BE1F5E" w:rsidP="00BE1F5E">
      <w:pPr>
        <w:keepNext/>
        <w:bidi/>
        <w:jc w:val="both"/>
        <w:rPr>
          <w:rFonts w:cs="David" w:hint="cs"/>
          <w:rtl/>
        </w:rPr>
      </w:pPr>
      <w:r>
        <w:rPr>
          <w:rFonts w:cs="David" w:hint="cs"/>
          <w:rtl/>
        </w:rPr>
        <w:tab/>
        <w:t xml:space="preserve">רבותיי, יש לחבר הכנסת טיבי עוד דקה, ואנא תאפשרו לו למצות אותה. </w:t>
      </w:r>
    </w:p>
    <w:p w14:paraId="364252CD" w14:textId="77777777" w:rsidR="00BE1F5E" w:rsidRDefault="00BE1F5E" w:rsidP="00BE1F5E">
      <w:pPr>
        <w:keepNext/>
        <w:bidi/>
        <w:jc w:val="both"/>
        <w:rPr>
          <w:rFonts w:cs="David" w:hint="cs"/>
          <w:rtl/>
        </w:rPr>
      </w:pPr>
    </w:p>
    <w:p w14:paraId="296F46A9" w14:textId="77777777" w:rsidR="00BE1F5E" w:rsidRPr="001917DF" w:rsidRDefault="00BE1F5E" w:rsidP="00BE1F5E">
      <w:pPr>
        <w:keepNext/>
        <w:bidi/>
        <w:jc w:val="both"/>
        <w:rPr>
          <w:rFonts w:cs="David" w:hint="cs"/>
          <w:u w:val="single"/>
          <w:rtl/>
        </w:rPr>
      </w:pPr>
      <w:r w:rsidRPr="001917DF">
        <w:rPr>
          <w:rFonts w:cs="David" w:hint="cs"/>
          <w:u w:val="single"/>
          <w:rtl/>
        </w:rPr>
        <w:t>אחמד טיבי:</w:t>
      </w:r>
    </w:p>
    <w:p w14:paraId="2CF6801C" w14:textId="77777777" w:rsidR="00BE1F5E" w:rsidRDefault="00BE1F5E" w:rsidP="00BE1F5E">
      <w:pPr>
        <w:keepNext/>
        <w:bidi/>
        <w:jc w:val="both"/>
        <w:rPr>
          <w:rFonts w:cs="David" w:hint="cs"/>
          <w:rtl/>
        </w:rPr>
      </w:pPr>
    </w:p>
    <w:p w14:paraId="079D8D4A" w14:textId="77777777" w:rsidR="00BE1F5E" w:rsidRDefault="00BE1F5E" w:rsidP="00BE1F5E">
      <w:pPr>
        <w:keepNext/>
        <w:bidi/>
        <w:jc w:val="both"/>
        <w:rPr>
          <w:rFonts w:cs="David" w:hint="cs"/>
          <w:rtl/>
        </w:rPr>
      </w:pPr>
      <w:r>
        <w:rPr>
          <w:rFonts w:cs="David" w:hint="cs"/>
          <w:rtl/>
        </w:rPr>
        <w:tab/>
        <w:t xml:space="preserve">האמת היא, שמעיקרי הדיון נובע הצורך של רבים מחברי הכנסת, בתוספת. ונשאלת השאלה </w:t>
      </w:r>
      <w:r>
        <w:rPr>
          <w:rFonts w:cs="David"/>
          <w:rtl/>
        </w:rPr>
        <w:t>–</w:t>
      </w:r>
      <w:r>
        <w:rPr>
          <w:rFonts w:cs="David" w:hint="cs"/>
          <w:rtl/>
        </w:rPr>
        <w:t xml:space="preserve"> אני לא יודע אם מישהו אמר את זה </w:t>
      </w:r>
      <w:r>
        <w:rPr>
          <w:rFonts w:cs="David"/>
          <w:rtl/>
        </w:rPr>
        <w:t>–</w:t>
      </w:r>
      <w:r>
        <w:rPr>
          <w:rFonts w:cs="David" w:hint="cs"/>
          <w:rtl/>
        </w:rPr>
        <w:t xml:space="preserve"> האם אי אפשר להוסיף חצי משרה או משרה לעוזרים </w:t>
      </w:r>
      <w:proofErr w:type="spellStart"/>
      <w:r>
        <w:rPr>
          <w:rFonts w:cs="David" w:hint="cs"/>
          <w:rtl/>
        </w:rPr>
        <w:t>הפרלמנטריים</w:t>
      </w:r>
      <w:proofErr w:type="spellEnd"/>
      <w:r>
        <w:rPr>
          <w:rFonts w:cs="David" w:hint="cs"/>
          <w:rtl/>
        </w:rPr>
        <w:t xml:space="preserve">, גם אם מדובר בריצה של אמנון מירנדה או אריק בנדר או רשת ב' או גלי צה"ל, לציין את זה ככותרת פופוליסטית: "חברי הכנסת שוב מבקשים העלאה". אנחנו לא מבקשים העלאה, יש צורך בעבודה מתמדת וקשה. מי שכועס על חברי כנסת שקונים מכונת אספרסו, זה בצדק, בקשר עם הציבור. אבל אם אנחנו רוצים לחזק את הקשר עם הציבור באמצעות עוד חצי משרה, או עוד משרה שלמה, אז יואילו בטובם להתייחס אל זה ברצינות. </w:t>
      </w:r>
    </w:p>
    <w:p w14:paraId="4241FE90" w14:textId="77777777" w:rsidR="00BE1F5E" w:rsidRDefault="00BE1F5E" w:rsidP="00BE1F5E">
      <w:pPr>
        <w:keepNext/>
        <w:bidi/>
        <w:jc w:val="both"/>
        <w:rPr>
          <w:rFonts w:cs="David" w:hint="cs"/>
          <w:rtl/>
        </w:rPr>
      </w:pPr>
    </w:p>
    <w:p w14:paraId="78CFBA5E" w14:textId="77777777" w:rsidR="00BE1F5E" w:rsidRDefault="00BE1F5E" w:rsidP="00BE1F5E">
      <w:pPr>
        <w:keepNext/>
        <w:bidi/>
        <w:ind w:firstLine="720"/>
        <w:jc w:val="both"/>
        <w:rPr>
          <w:rFonts w:cs="David" w:hint="cs"/>
          <w:rtl/>
        </w:rPr>
      </w:pPr>
      <w:r>
        <w:rPr>
          <w:rFonts w:cs="David" w:hint="cs"/>
          <w:rtl/>
        </w:rPr>
        <w:t xml:space="preserve">העיקרון של פיצול </w:t>
      </w:r>
      <w:r>
        <w:rPr>
          <w:rFonts w:cs="David"/>
          <w:rtl/>
        </w:rPr>
        <w:t>–</w:t>
      </w:r>
      <w:r>
        <w:rPr>
          <w:rFonts w:cs="David" w:hint="cs"/>
          <w:rtl/>
        </w:rPr>
        <w:t xml:space="preserve"> אני מתנגד לעיקרון של פיצול של עוזרים </w:t>
      </w:r>
      <w:proofErr w:type="spellStart"/>
      <w:r>
        <w:rPr>
          <w:rFonts w:cs="David" w:hint="cs"/>
          <w:rtl/>
        </w:rPr>
        <w:t>פרלמנטריים</w:t>
      </w:r>
      <w:proofErr w:type="spellEnd"/>
      <w:r>
        <w:rPr>
          <w:rFonts w:cs="David" w:hint="cs"/>
          <w:rtl/>
        </w:rPr>
        <w:t>, אבל אני, רבותיי, גם מתנגד לעיקרון של פיצול חברי כנסת שנמצאים בכל מיני סיעות תוך כדי אותו זמן, או בתנועה מתמדת. מפה לשם, משם לפה, זה מפריע לעבודת הכנסת.</w:t>
      </w:r>
    </w:p>
    <w:p w14:paraId="542DA31B" w14:textId="77777777" w:rsidR="00BE1F5E" w:rsidRDefault="00BE1F5E" w:rsidP="00BE1F5E">
      <w:pPr>
        <w:keepNext/>
        <w:bidi/>
        <w:jc w:val="both"/>
        <w:rPr>
          <w:rFonts w:cs="David" w:hint="cs"/>
          <w:rtl/>
        </w:rPr>
      </w:pPr>
    </w:p>
    <w:p w14:paraId="75D71F7E"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58E01910" w14:textId="77777777" w:rsidR="00BE1F5E" w:rsidRDefault="00BE1F5E" w:rsidP="00BE1F5E">
      <w:pPr>
        <w:keepNext/>
        <w:bidi/>
        <w:jc w:val="both"/>
        <w:rPr>
          <w:rFonts w:cs="David" w:hint="cs"/>
          <w:rtl/>
        </w:rPr>
      </w:pPr>
    </w:p>
    <w:p w14:paraId="282E510F" w14:textId="77777777" w:rsidR="00BE1F5E" w:rsidRDefault="00BE1F5E" w:rsidP="00BE1F5E">
      <w:pPr>
        <w:keepNext/>
        <w:bidi/>
        <w:jc w:val="both"/>
        <w:rPr>
          <w:rFonts w:cs="David" w:hint="cs"/>
          <w:rtl/>
        </w:rPr>
      </w:pPr>
      <w:r>
        <w:rPr>
          <w:rFonts w:cs="David" w:hint="cs"/>
          <w:rtl/>
        </w:rPr>
        <w:tab/>
        <w:t xml:space="preserve">תודה רבה. חבר הכנסת טיבי, תודה רבה. חבר הכנסת מילר </w:t>
      </w:r>
      <w:r>
        <w:rPr>
          <w:rFonts w:cs="David"/>
          <w:rtl/>
        </w:rPr>
        <w:t>–</w:t>
      </w:r>
      <w:r>
        <w:rPr>
          <w:rFonts w:cs="David" w:hint="cs"/>
          <w:rtl/>
        </w:rPr>
        <w:t xml:space="preserve"> אני רואה שהוא איננו. </w:t>
      </w:r>
    </w:p>
    <w:p w14:paraId="13E8628D" w14:textId="77777777" w:rsidR="00BE1F5E" w:rsidRDefault="00BE1F5E" w:rsidP="00BE1F5E">
      <w:pPr>
        <w:keepNext/>
        <w:bidi/>
        <w:jc w:val="both"/>
        <w:rPr>
          <w:rFonts w:cs="David" w:hint="cs"/>
          <w:rtl/>
        </w:rPr>
      </w:pPr>
    </w:p>
    <w:p w14:paraId="5519743E" w14:textId="77777777" w:rsidR="00BE1F5E" w:rsidRDefault="00BE1F5E" w:rsidP="00BE1F5E">
      <w:pPr>
        <w:keepNext/>
        <w:bidi/>
        <w:jc w:val="both"/>
        <w:rPr>
          <w:rFonts w:cs="David" w:hint="cs"/>
          <w:rtl/>
        </w:rPr>
      </w:pPr>
      <w:r>
        <w:rPr>
          <w:rFonts w:cs="David" w:hint="cs"/>
          <w:rtl/>
        </w:rPr>
        <w:tab/>
        <w:t xml:space="preserve">חבר הכנסת שאמה, בבקשה. </w:t>
      </w:r>
    </w:p>
    <w:p w14:paraId="4C8D5121" w14:textId="77777777" w:rsidR="00BE1F5E" w:rsidRDefault="00BE1F5E" w:rsidP="00BE1F5E">
      <w:pPr>
        <w:keepNext/>
        <w:bidi/>
        <w:jc w:val="both"/>
        <w:rPr>
          <w:rFonts w:cs="David" w:hint="cs"/>
          <w:rtl/>
        </w:rPr>
      </w:pPr>
    </w:p>
    <w:p w14:paraId="646E3A53" w14:textId="77777777" w:rsidR="00BE1F5E" w:rsidRPr="007C7917" w:rsidRDefault="00BE1F5E" w:rsidP="00BE1F5E">
      <w:pPr>
        <w:keepNext/>
        <w:bidi/>
        <w:jc w:val="both"/>
        <w:rPr>
          <w:rFonts w:cs="David" w:hint="cs"/>
          <w:u w:val="single"/>
          <w:rtl/>
        </w:rPr>
      </w:pPr>
      <w:r w:rsidRPr="007C7917">
        <w:rPr>
          <w:rFonts w:cs="David" w:hint="cs"/>
          <w:u w:val="single"/>
          <w:rtl/>
        </w:rPr>
        <w:t>כרמל שאמה:</w:t>
      </w:r>
    </w:p>
    <w:p w14:paraId="73C06C19" w14:textId="77777777" w:rsidR="00BE1F5E" w:rsidRDefault="00BE1F5E" w:rsidP="00BE1F5E">
      <w:pPr>
        <w:keepNext/>
        <w:bidi/>
        <w:jc w:val="both"/>
        <w:rPr>
          <w:rFonts w:cs="David" w:hint="cs"/>
          <w:rtl/>
        </w:rPr>
      </w:pPr>
    </w:p>
    <w:p w14:paraId="37FFF524" w14:textId="77777777" w:rsidR="00BE1F5E" w:rsidRDefault="00BE1F5E" w:rsidP="00BE1F5E">
      <w:pPr>
        <w:keepNext/>
        <w:bidi/>
        <w:jc w:val="both"/>
        <w:rPr>
          <w:rFonts w:cs="David" w:hint="cs"/>
          <w:rtl/>
        </w:rPr>
      </w:pPr>
      <w:r>
        <w:rPr>
          <w:rFonts w:cs="David" w:hint="cs"/>
          <w:rtl/>
        </w:rPr>
        <w:tab/>
        <w:t xml:space="preserve"> תודה רבה, אדוני היושב ראש. לי יש שלושה עוזרים, משמע: מפוצלים, אבל אני אומר לך </w:t>
      </w:r>
      <w:r>
        <w:rPr>
          <w:rFonts w:cs="David"/>
          <w:rtl/>
        </w:rPr>
        <w:t>–</w:t>
      </w:r>
      <w:r>
        <w:rPr>
          <w:rFonts w:cs="David" w:hint="cs"/>
          <w:rtl/>
        </w:rPr>
        <w:t xml:space="preserve"> יש ניצול של העובדים. הסיפור הזה הוא ניצול של עובדים, בעיקר ניצול של אלה שעושים את הספין התקשורתי הזה ואת כל ה"עליהום" המיותר. זה כמו תופעות אחרות שיש על חברי כנסת, זה הניצול האמיתי של העובדים. כי באותה מידה שאפשר להגיד על אדם מפוצל, בחצי משרה, מנוצל, אפשר להגיד על משרה מלאה. זה </w:t>
      </w:r>
      <w:proofErr w:type="spellStart"/>
      <w:r>
        <w:rPr>
          <w:rFonts w:cs="David" w:hint="cs"/>
          <w:rtl/>
        </w:rPr>
        <w:t>הכל</w:t>
      </w:r>
      <w:proofErr w:type="spellEnd"/>
      <w:r>
        <w:rPr>
          <w:rFonts w:cs="David" w:hint="cs"/>
          <w:rtl/>
        </w:rPr>
        <w:t xml:space="preserve"> קשור בתנאי ההעסקה ולא בהיקף המשרה. ודי לראות, אדוני היושב ראש </w:t>
      </w:r>
      <w:r>
        <w:rPr>
          <w:rFonts w:cs="David"/>
          <w:rtl/>
        </w:rPr>
        <w:t>–</w:t>
      </w:r>
      <w:r>
        <w:rPr>
          <w:rFonts w:cs="David" w:hint="cs"/>
          <w:rtl/>
        </w:rPr>
        <w:t xml:space="preserve"> אתה מגיע אל דיון כזה, שהוא דיון רע. אני אגיד לך למה הוא דיון רע. כי דיון שאתה נכנס אליו וכבר בדלת, בין אם אנשים שרוצים בטובתך ובין אם אנשים אינטרסנטים, אומרים לך: אל תדבר, כי כולם נגד. תראה את התקשורת, רק מתה להקיז דם למישהו </w:t>
      </w:r>
      <w:r>
        <w:rPr>
          <w:rFonts w:cs="David"/>
          <w:rtl/>
        </w:rPr>
        <w:t>–</w:t>
      </w:r>
      <w:r>
        <w:rPr>
          <w:rFonts w:cs="David" w:hint="cs"/>
          <w:rtl/>
        </w:rPr>
        <w:t xml:space="preserve"> זה דיון רע. ולמה זה דיון רע? כי בדיון הזה השתתפו למעלה מ-20 חברי כנסת, שלפעמים אין את זה גם במליאה, חצי מהעוזרים </w:t>
      </w:r>
      <w:proofErr w:type="spellStart"/>
      <w:r>
        <w:rPr>
          <w:rFonts w:cs="David" w:hint="cs"/>
          <w:rtl/>
        </w:rPr>
        <w:t>הפרלמנטריים</w:t>
      </w:r>
      <w:proofErr w:type="spellEnd"/>
      <w:r>
        <w:rPr>
          <w:rFonts w:cs="David" w:hint="cs"/>
          <w:rtl/>
        </w:rPr>
        <w:t xml:space="preserve"> פה. במקביל היה עכשיו דיון על יהודי הפלאש-מורה באתיופיה, שחיים במחנה כבר שנים ולא מוצאים להם פתרון. בקושי היו חברי כנסת, בקושי היה קהל, את מי זה מעניין? אנשים שם מתאבדים, אנשים שם מתים, משפחות - - -</w:t>
      </w:r>
    </w:p>
    <w:p w14:paraId="716C3BDE" w14:textId="77777777" w:rsidR="00BE1F5E" w:rsidRDefault="00BE1F5E" w:rsidP="00BE1F5E">
      <w:pPr>
        <w:keepNext/>
        <w:bidi/>
        <w:jc w:val="both"/>
        <w:rPr>
          <w:rFonts w:cs="David" w:hint="cs"/>
          <w:rtl/>
        </w:rPr>
      </w:pPr>
    </w:p>
    <w:p w14:paraId="6041B306" w14:textId="77777777" w:rsidR="00BE1F5E" w:rsidRPr="005A278F" w:rsidRDefault="00BE1F5E" w:rsidP="00BE1F5E">
      <w:pPr>
        <w:keepNext/>
        <w:bidi/>
        <w:jc w:val="both"/>
        <w:rPr>
          <w:rFonts w:cs="David" w:hint="cs"/>
          <w:u w:val="single"/>
          <w:rtl/>
        </w:rPr>
      </w:pPr>
      <w:r w:rsidRPr="005A278F">
        <w:rPr>
          <w:rFonts w:cs="David" w:hint="cs"/>
          <w:u w:val="single"/>
          <w:rtl/>
        </w:rPr>
        <w:t>מנחם שי:</w:t>
      </w:r>
    </w:p>
    <w:p w14:paraId="537DE54A" w14:textId="77777777" w:rsidR="00BE1F5E" w:rsidRDefault="00BE1F5E" w:rsidP="00BE1F5E">
      <w:pPr>
        <w:keepNext/>
        <w:bidi/>
        <w:jc w:val="both"/>
        <w:rPr>
          <w:rFonts w:cs="David" w:hint="cs"/>
          <w:rtl/>
        </w:rPr>
      </w:pPr>
    </w:p>
    <w:p w14:paraId="1FD2283E" w14:textId="77777777" w:rsidR="00BE1F5E" w:rsidRDefault="00BE1F5E" w:rsidP="00BE1F5E">
      <w:pPr>
        <w:keepNext/>
        <w:bidi/>
        <w:jc w:val="both"/>
        <w:rPr>
          <w:rFonts w:cs="David" w:hint="cs"/>
          <w:rtl/>
        </w:rPr>
      </w:pPr>
      <w:r>
        <w:rPr>
          <w:rFonts w:cs="David" w:hint="cs"/>
          <w:rtl/>
        </w:rPr>
        <w:tab/>
        <w:t xml:space="preserve">עכשיו אתה עושה פה - - - </w:t>
      </w:r>
    </w:p>
    <w:p w14:paraId="5C5E9CA0" w14:textId="77777777" w:rsidR="00BE1F5E" w:rsidRDefault="00BE1F5E" w:rsidP="00BE1F5E">
      <w:pPr>
        <w:keepNext/>
        <w:bidi/>
        <w:jc w:val="both"/>
        <w:rPr>
          <w:rFonts w:cs="David" w:hint="cs"/>
          <w:rtl/>
        </w:rPr>
      </w:pPr>
    </w:p>
    <w:p w14:paraId="34AB989E" w14:textId="77777777" w:rsidR="00BE1F5E" w:rsidRPr="00513BF9" w:rsidRDefault="00BE1F5E" w:rsidP="00BE1F5E">
      <w:pPr>
        <w:keepNext/>
        <w:bidi/>
        <w:jc w:val="both"/>
        <w:rPr>
          <w:rFonts w:cs="David" w:hint="cs"/>
          <w:u w:val="single"/>
          <w:rtl/>
        </w:rPr>
      </w:pPr>
      <w:r w:rsidRPr="00513BF9">
        <w:rPr>
          <w:rFonts w:cs="David" w:hint="cs"/>
          <w:u w:val="single"/>
          <w:rtl/>
        </w:rPr>
        <w:t>כרמל שאמה:</w:t>
      </w:r>
    </w:p>
    <w:p w14:paraId="360AADDB" w14:textId="77777777" w:rsidR="00BE1F5E" w:rsidRDefault="00BE1F5E" w:rsidP="00BE1F5E">
      <w:pPr>
        <w:keepNext/>
        <w:bidi/>
        <w:jc w:val="both"/>
        <w:rPr>
          <w:rFonts w:cs="David" w:hint="cs"/>
          <w:rtl/>
        </w:rPr>
      </w:pPr>
    </w:p>
    <w:p w14:paraId="52BC76D6" w14:textId="77777777" w:rsidR="00BE1F5E" w:rsidRDefault="00BE1F5E" w:rsidP="00BE1F5E">
      <w:pPr>
        <w:keepNext/>
        <w:bidi/>
        <w:jc w:val="both"/>
        <w:rPr>
          <w:rFonts w:cs="David" w:hint="cs"/>
          <w:rtl/>
        </w:rPr>
      </w:pPr>
      <w:r>
        <w:rPr>
          <w:rFonts w:cs="David" w:hint="cs"/>
          <w:rtl/>
        </w:rPr>
        <w:tab/>
        <w:t>משפחות מפורקות, סליחה.</w:t>
      </w:r>
    </w:p>
    <w:p w14:paraId="2327C623" w14:textId="77777777" w:rsidR="00BE1F5E" w:rsidRDefault="00BE1F5E" w:rsidP="00BE1F5E">
      <w:pPr>
        <w:keepNext/>
        <w:bidi/>
        <w:jc w:val="both"/>
        <w:rPr>
          <w:rFonts w:cs="David" w:hint="cs"/>
          <w:rtl/>
        </w:rPr>
      </w:pPr>
    </w:p>
    <w:p w14:paraId="47E8F0C0" w14:textId="77777777" w:rsidR="00BE1F5E" w:rsidRPr="00F70E4B" w:rsidRDefault="00BE1F5E" w:rsidP="00BE1F5E">
      <w:pPr>
        <w:keepNext/>
        <w:bidi/>
        <w:jc w:val="both"/>
        <w:rPr>
          <w:rFonts w:cs="David" w:hint="cs"/>
          <w:u w:val="single"/>
          <w:rtl/>
        </w:rPr>
      </w:pPr>
      <w:r>
        <w:rPr>
          <w:rFonts w:cs="David" w:hint="cs"/>
          <w:u w:val="single"/>
          <w:rtl/>
        </w:rPr>
        <w:t xml:space="preserve">אורי </w:t>
      </w:r>
      <w:proofErr w:type="spellStart"/>
      <w:r>
        <w:rPr>
          <w:rFonts w:cs="David" w:hint="cs"/>
          <w:u w:val="single"/>
          <w:rtl/>
        </w:rPr>
        <w:t>אורבך</w:t>
      </w:r>
      <w:proofErr w:type="spellEnd"/>
      <w:r w:rsidRPr="00F70E4B">
        <w:rPr>
          <w:rFonts w:cs="David" w:hint="cs"/>
          <w:u w:val="single"/>
          <w:rtl/>
        </w:rPr>
        <w:t>:</w:t>
      </w:r>
    </w:p>
    <w:p w14:paraId="4E68CCE4" w14:textId="77777777" w:rsidR="00BE1F5E" w:rsidRDefault="00BE1F5E" w:rsidP="00BE1F5E">
      <w:pPr>
        <w:keepNext/>
        <w:bidi/>
        <w:jc w:val="both"/>
        <w:rPr>
          <w:rFonts w:cs="David" w:hint="cs"/>
          <w:rtl/>
        </w:rPr>
      </w:pPr>
    </w:p>
    <w:p w14:paraId="25892A2F" w14:textId="77777777" w:rsidR="00BE1F5E" w:rsidRDefault="00BE1F5E" w:rsidP="00BE1F5E">
      <w:pPr>
        <w:keepNext/>
        <w:bidi/>
        <w:jc w:val="both"/>
        <w:rPr>
          <w:rFonts w:cs="David" w:hint="cs"/>
          <w:rtl/>
        </w:rPr>
      </w:pPr>
      <w:r>
        <w:rPr>
          <w:rFonts w:cs="David" w:hint="cs"/>
          <w:rtl/>
        </w:rPr>
        <w:tab/>
        <w:t>עכשיו אתה עושה את אותו סיבוב. אתה עושה את אותו סיבוב.</w:t>
      </w:r>
    </w:p>
    <w:p w14:paraId="1A24215F" w14:textId="77777777" w:rsidR="00BE1F5E" w:rsidRDefault="00BE1F5E" w:rsidP="00BE1F5E">
      <w:pPr>
        <w:keepNext/>
        <w:bidi/>
        <w:jc w:val="both"/>
        <w:rPr>
          <w:rFonts w:cs="David" w:hint="cs"/>
          <w:rtl/>
        </w:rPr>
      </w:pPr>
    </w:p>
    <w:p w14:paraId="7720FA3F" w14:textId="77777777" w:rsidR="00BE1F5E" w:rsidRPr="00F70E4B" w:rsidRDefault="00BE1F5E" w:rsidP="00BE1F5E">
      <w:pPr>
        <w:keepNext/>
        <w:bidi/>
        <w:jc w:val="both"/>
        <w:rPr>
          <w:rFonts w:cs="David" w:hint="cs"/>
          <w:u w:val="single"/>
          <w:rtl/>
        </w:rPr>
      </w:pPr>
      <w:r w:rsidRPr="00F70E4B">
        <w:rPr>
          <w:rFonts w:cs="David" w:hint="cs"/>
          <w:u w:val="single"/>
          <w:rtl/>
        </w:rPr>
        <w:t>קריאות:</w:t>
      </w:r>
    </w:p>
    <w:p w14:paraId="472D40B1" w14:textId="77777777" w:rsidR="00BE1F5E" w:rsidRDefault="00BE1F5E" w:rsidP="00BE1F5E">
      <w:pPr>
        <w:keepNext/>
        <w:bidi/>
        <w:jc w:val="both"/>
        <w:rPr>
          <w:rFonts w:cs="David" w:hint="cs"/>
          <w:rtl/>
        </w:rPr>
      </w:pPr>
    </w:p>
    <w:p w14:paraId="2E179F3E" w14:textId="77777777" w:rsidR="00BE1F5E" w:rsidRDefault="00BE1F5E" w:rsidP="00BE1F5E">
      <w:pPr>
        <w:keepNext/>
        <w:bidi/>
        <w:jc w:val="both"/>
        <w:rPr>
          <w:rFonts w:cs="David" w:hint="cs"/>
          <w:rtl/>
        </w:rPr>
      </w:pPr>
      <w:r>
        <w:rPr>
          <w:rFonts w:cs="David" w:hint="cs"/>
          <w:rtl/>
        </w:rPr>
        <w:tab/>
        <w:t>- - -</w:t>
      </w:r>
    </w:p>
    <w:p w14:paraId="5B44D84D" w14:textId="77777777" w:rsidR="00BE1F5E" w:rsidRDefault="00BE1F5E" w:rsidP="00BE1F5E">
      <w:pPr>
        <w:keepNext/>
        <w:bidi/>
        <w:jc w:val="both"/>
        <w:rPr>
          <w:rFonts w:cs="David" w:hint="cs"/>
          <w:rtl/>
        </w:rPr>
      </w:pPr>
    </w:p>
    <w:p w14:paraId="7B2AE673" w14:textId="77777777" w:rsidR="00BE1F5E" w:rsidRPr="00513BF9" w:rsidRDefault="00BE1F5E" w:rsidP="00BE1F5E">
      <w:pPr>
        <w:keepNext/>
        <w:bidi/>
        <w:jc w:val="both"/>
        <w:rPr>
          <w:rFonts w:cs="David" w:hint="cs"/>
          <w:u w:val="single"/>
          <w:rtl/>
        </w:rPr>
      </w:pPr>
      <w:r w:rsidRPr="00513BF9">
        <w:rPr>
          <w:rFonts w:cs="David" w:hint="cs"/>
          <w:u w:val="single"/>
          <w:rtl/>
        </w:rPr>
        <w:t>כרמל שאמה:</w:t>
      </w:r>
    </w:p>
    <w:p w14:paraId="37D7B9DF" w14:textId="77777777" w:rsidR="00BE1F5E" w:rsidRDefault="00BE1F5E" w:rsidP="00BE1F5E">
      <w:pPr>
        <w:keepNext/>
        <w:bidi/>
        <w:jc w:val="both"/>
        <w:rPr>
          <w:rFonts w:cs="David" w:hint="cs"/>
          <w:rtl/>
        </w:rPr>
      </w:pPr>
    </w:p>
    <w:p w14:paraId="6A026FA9" w14:textId="77777777" w:rsidR="00BE1F5E" w:rsidRDefault="00BE1F5E" w:rsidP="00BE1F5E">
      <w:pPr>
        <w:keepNext/>
        <w:bidi/>
        <w:jc w:val="both"/>
        <w:rPr>
          <w:rFonts w:cs="David" w:hint="cs"/>
          <w:rtl/>
        </w:rPr>
      </w:pPr>
      <w:r>
        <w:rPr>
          <w:rFonts w:cs="David" w:hint="cs"/>
          <w:rtl/>
        </w:rPr>
        <w:tab/>
        <w:t xml:space="preserve">סליחה, סליחה. אני הפרעתי לך, מר </w:t>
      </w:r>
      <w:proofErr w:type="spellStart"/>
      <w:r>
        <w:rPr>
          <w:rFonts w:cs="David" w:hint="cs"/>
          <w:rtl/>
        </w:rPr>
        <w:t>אורבך</w:t>
      </w:r>
      <w:proofErr w:type="spellEnd"/>
      <w:r>
        <w:rPr>
          <w:rFonts w:cs="David" w:hint="cs"/>
          <w:rtl/>
        </w:rPr>
        <w:t>?</w:t>
      </w:r>
    </w:p>
    <w:p w14:paraId="7A828374" w14:textId="77777777" w:rsidR="00BE1F5E" w:rsidRDefault="00BE1F5E" w:rsidP="00BE1F5E">
      <w:pPr>
        <w:keepNext/>
        <w:bidi/>
        <w:jc w:val="both"/>
        <w:rPr>
          <w:rFonts w:cs="David" w:hint="cs"/>
          <w:rtl/>
        </w:rPr>
      </w:pPr>
    </w:p>
    <w:p w14:paraId="7BF9E9E8"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3D8F515B" w14:textId="77777777" w:rsidR="00BE1F5E" w:rsidRDefault="00BE1F5E" w:rsidP="00BE1F5E">
      <w:pPr>
        <w:keepNext/>
        <w:bidi/>
        <w:jc w:val="both"/>
        <w:rPr>
          <w:rFonts w:cs="David" w:hint="cs"/>
          <w:rtl/>
        </w:rPr>
      </w:pPr>
    </w:p>
    <w:p w14:paraId="3E30F570" w14:textId="77777777" w:rsidR="00BE1F5E" w:rsidRDefault="00BE1F5E" w:rsidP="00BE1F5E">
      <w:pPr>
        <w:keepNext/>
        <w:bidi/>
        <w:jc w:val="both"/>
        <w:rPr>
          <w:rFonts w:cs="David" w:hint="cs"/>
          <w:rtl/>
        </w:rPr>
      </w:pPr>
      <w:r>
        <w:rPr>
          <w:rFonts w:cs="David" w:hint="cs"/>
          <w:rtl/>
        </w:rPr>
        <w:tab/>
        <w:t xml:space="preserve">חבר הכנסת </w:t>
      </w:r>
      <w:proofErr w:type="spellStart"/>
      <w:r>
        <w:rPr>
          <w:rFonts w:cs="David" w:hint="cs"/>
          <w:rtl/>
        </w:rPr>
        <w:t>אורבך</w:t>
      </w:r>
      <w:proofErr w:type="spellEnd"/>
      <w:r>
        <w:rPr>
          <w:rFonts w:cs="David" w:hint="cs"/>
          <w:rtl/>
        </w:rPr>
        <w:t xml:space="preserve">, חבר הכנסת </w:t>
      </w:r>
      <w:proofErr w:type="spellStart"/>
      <w:r>
        <w:rPr>
          <w:rFonts w:cs="David" w:hint="cs"/>
          <w:rtl/>
        </w:rPr>
        <w:t>אורבך</w:t>
      </w:r>
      <w:proofErr w:type="spellEnd"/>
      <w:r>
        <w:rPr>
          <w:rFonts w:cs="David" w:hint="cs"/>
          <w:rtl/>
        </w:rPr>
        <w:t>.</w:t>
      </w:r>
    </w:p>
    <w:p w14:paraId="77449A4F" w14:textId="77777777" w:rsidR="00BE1F5E" w:rsidRDefault="00BE1F5E" w:rsidP="00BE1F5E">
      <w:pPr>
        <w:keepNext/>
        <w:bidi/>
        <w:jc w:val="both"/>
        <w:rPr>
          <w:rFonts w:cs="David" w:hint="cs"/>
          <w:rtl/>
        </w:rPr>
      </w:pPr>
    </w:p>
    <w:p w14:paraId="1DE0B3A0" w14:textId="77777777" w:rsidR="00BE1F5E" w:rsidRDefault="00BE1F5E" w:rsidP="00BE1F5E">
      <w:pPr>
        <w:keepNext/>
        <w:bidi/>
        <w:jc w:val="both"/>
        <w:rPr>
          <w:rFonts w:cs="David" w:hint="cs"/>
          <w:rtl/>
        </w:rPr>
      </w:pPr>
      <w:r>
        <w:rPr>
          <w:rFonts w:cs="David" w:hint="cs"/>
          <w:rtl/>
        </w:rPr>
        <w:tab/>
        <w:t xml:space="preserve">חבר הכנסת שאמה, אתה ברשות דיבור, בבקשה. אל תפריעו לו </w:t>
      </w:r>
      <w:r>
        <w:rPr>
          <w:rFonts w:cs="David"/>
          <w:rtl/>
        </w:rPr>
        <w:t>–</w:t>
      </w:r>
      <w:r>
        <w:rPr>
          <w:rFonts w:cs="David" w:hint="cs"/>
          <w:rtl/>
        </w:rPr>
        <w:t xml:space="preserve"> אני רק מבקש: עוד דקה.</w:t>
      </w:r>
    </w:p>
    <w:p w14:paraId="5057BC65" w14:textId="77777777" w:rsidR="00BE1F5E" w:rsidRDefault="00BE1F5E" w:rsidP="00BE1F5E">
      <w:pPr>
        <w:keepNext/>
        <w:bidi/>
        <w:jc w:val="both"/>
        <w:rPr>
          <w:rFonts w:cs="David" w:hint="cs"/>
          <w:rtl/>
        </w:rPr>
      </w:pPr>
    </w:p>
    <w:p w14:paraId="50E33C2B" w14:textId="77777777" w:rsidR="00BE1F5E" w:rsidRPr="007C7917" w:rsidRDefault="00BE1F5E" w:rsidP="00BE1F5E">
      <w:pPr>
        <w:keepNext/>
        <w:bidi/>
        <w:jc w:val="both"/>
        <w:rPr>
          <w:rFonts w:cs="David" w:hint="cs"/>
          <w:u w:val="single"/>
          <w:rtl/>
        </w:rPr>
      </w:pPr>
      <w:r w:rsidRPr="007C7917">
        <w:rPr>
          <w:rFonts w:cs="David" w:hint="cs"/>
          <w:u w:val="single"/>
          <w:rtl/>
        </w:rPr>
        <w:t>כרמל שאמה:</w:t>
      </w:r>
    </w:p>
    <w:p w14:paraId="3888106B" w14:textId="77777777" w:rsidR="00BE1F5E" w:rsidRDefault="00BE1F5E" w:rsidP="00BE1F5E">
      <w:pPr>
        <w:keepNext/>
        <w:bidi/>
        <w:jc w:val="both"/>
        <w:rPr>
          <w:rFonts w:cs="David" w:hint="cs"/>
          <w:rtl/>
        </w:rPr>
      </w:pPr>
    </w:p>
    <w:p w14:paraId="56EAA7B2" w14:textId="77777777" w:rsidR="00BE1F5E" w:rsidRDefault="00BE1F5E" w:rsidP="00BE1F5E">
      <w:pPr>
        <w:keepNext/>
        <w:bidi/>
        <w:jc w:val="both"/>
        <w:rPr>
          <w:rFonts w:cs="David" w:hint="cs"/>
          <w:rtl/>
        </w:rPr>
      </w:pPr>
      <w:r>
        <w:rPr>
          <w:rFonts w:cs="David" w:hint="cs"/>
          <w:rtl/>
        </w:rPr>
        <w:tab/>
        <w:t xml:space="preserve">ועל מה כל הדיון הזה? על מה כל הרעש? על 17 עוזרים שאולי מישהו טוען שיש פגיעה בתנאי עבודתם </w:t>
      </w:r>
      <w:r>
        <w:rPr>
          <w:rFonts w:cs="David"/>
          <w:rtl/>
        </w:rPr>
        <w:t>–</w:t>
      </w:r>
      <w:r>
        <w:rPr>
          <w:rFonts w:cs="David" w:hint="cs"/>
          <w:rtl/>
        </w:rPr>
        <w:t xml:space="preserve"> שזה עוד לא מוכח. אולי. דיון פרטני על 17 עובדים. חסרות בעיות תעסוקה במשק? חסרות בעיות של ניצול עובדים במשק? על זה הכנסת </w:t>
      </w:r>
      <w:r>
        <w:rPr>
          <w:rFonts w:cs="David"/>
          <w:rtl/>
        </w:rPr>
        <w:t>–</w:t>
      </w:r>
      <w:r>
        <w:rPr>
          <w:rFonts w:cs="David" w:hint="cs"/>
          <w:rtl/>
        </w:rPr>
        <w:t xml:space="preserve"> תראו כמה אנרגיה, כמה משאבי ציבור מושקעים פה.  ראשי ועדות פה, יושב ראש הכנסת יושב פה בעצמו, מנכ"ל הכנסת, חברי כנסת, עוזרים </w:t>
      </w:r>
      <w:proofErr w:type="spellStart"/>
      <w:r>
        <w:rPr>
          <w:rFonts w:cs="David" w:hint="cs"/>
          <w:rtl/>
        </w:rPr>
        <w:t>פרלמנטריים</w:t>
      </w:r>
      <w:proofErr w:type="spellEnd"/>
      <w:r>
        <w:rPr>
          <w:rFonts w:cs="David" w:hint="cs"/>
          <w:rtl/>
        </w:rPr>
        <w:t xml:space="preserve"> </w:t>
      </w:r>
      <w:r>
        <w:rPr>
          <w:rFonts w:cs="David"/>
          <w:rtl/>
        </w:rPr>
        <w:t>–</w:t>
      </w:r>
      <w:r>
        <w:rPr>
          <w:rFonts w:cs="David" w:hint="cs"/>
          <w:rtl/>
        </w:rPr>
        <w:t xml:space="preserve"> ועל מה כל המהומה? איפה המידתיות? איפה הפרופורציות? רוצים לקבל החלטות </w:t>
      </w:r>
      <w:r>
        <w:rPr>
          <w:rFonts w:cs="David"/>
          <w:rtl/>
        </w:rPr>
        <w:t>–</w:t>
      </w:r>
      <w:r>
        <w:rPr>
          <w:rFonts w:cs="David" w:hint="cs"/>
          <w:rtl/>
        </w:rPr>
        <w:t xml:space="preserve"> תקבלו את ההחלטות. אבל </w:t>
      </w:r>
      <w:proofErr w:type="spellStart"/>
      <w:r>
        <w:rPr>
          <w:rFonts w:cs="David" w:hint="cs"/>
          <w:rtl/>
        </w:rPr>
        <w:t>הכל</w:t>
      </w:r>
      <w:proofErr w:type="spellEnd"/>
      <w:r>
        <w:rPr>
          <w:rFonts w:cs="David" w:hint="cs"/>
          <w:rtl/>
        </w:rPr>
        <w:t xml:space="preserve"> הפך להיות פה פופוליזם ורצון </w:t>
      </w:r>
      <w:r>
        <w:rPr>
          <w:rFonts w:cs="David"/>
          <w:rtl/>
        </w:rPr>
        <w:t>–</w:t>
      </w:r>
      <w:r>
        <w:rPr>
          <w:rFonts w:cs="David" w:hint="cs"/>
          <w:rtl/>
        </w:rPr>
        <w:t xml:space="preserve"> שוב, אותה מגמה. זה התחיל מדברים אחרים שאנחנו עדים להם.</w:t>
      </w:r>
    </w:p>
    <w:p w14:paraId="033034CE" w14:textId="77777777" w:rsidR="00BE1F5E" w:rsidRDefault="00BE1F5E" w:rsidP="00BE1F5E">
      <w:pPr>
        <w:keepNext/>
        <w:bidi/>
        <w:jc w:val="both"/>
        <w:rPr>
          <w:rFonts w:cs="David" w:hint="cs"/>
          <w:rtl/>
        </w:rPr>
      </w:pPr>
    </w:p>
    <w:p w14:paraId="6B666DD8"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5390DB5A" w14:textId="77777777" w:rsidR="00BE1F5E" w:rsidRDefault="00BE1F5E" w:rsidP="00BE1F5E">
      <w:pPr>
        <w:keepNext/>
        <w:bidi/>
        <w:jc w:val="both"/>
        <w:rPr>
          <w:rFonts w:cs="David" w:hint="cs"/>
          <w:rtl/>
        </w:rPr>
      </w:pPr>
    </w:p>
    <w:p w14:paraId="773BDB0B" w14:textId="77777777" w:rsidR="00BE1F5E" w:rsidRDefault="00BE1F5E" w:rsidP="00BE1F5E">
      <w:pPr>
        <w:keepNext/>
        <w:bidi/>
        <w:jc w:val="both"/>
        <w:rPr>
          <w:rFonts w:cs="David" w:hint="cs"/>
          <w:rtl/>
        </w:rPr>
      </w:pPr>
      <w:r>
        <w:rPr>
          <w:rFonts w:cs="David" w:hint="cs"/>
          <w:rtl/>
        </w:rPr>
        <w:tab/>
        <w:t>תודה. משפט אחרון, בבקשה.</w:t>
      </w:r>
    </w:p>
    <w:p w14:paraId="4E4F1C8C" w14:textId="77777777" w:rsidR="00BE1F5E" w:rsidRDefault="00BE1F5E" w:rsidP="00BE1F5E">
      <w:pPr>
        <w:keepNext/>
        <w:bidi/>
        <w:jc w:val="both"/>
        <w:rPr>
          <w:rFonts w:cs="David" w:hint="cs"/>
          <w:rtl/>
        </w:rPr>
      </w:pPr>
    </w:p>
    <w:p w14:paraId="4C0701E6" w14:textId="77777777" w:rsidR="00BE1F5E" w:rsidRPr="00513BF9" w:rsidRDefault="00BE1F5E" w:rsidP="00BE1F5E">
      <w:pPr>
        <w:keepNext/>
        <w:bidi/>
        <w:jc w:val="both"/>
        <w:rPr>
          <w:rFonts w:cs="David" w:hint="cs"/>
          <w:u w:val="single"/>
          <w:rtl/>
        </w:rPr>
      </w:pPr>
      <w:r w:rsidRPr="00513BF9">
        <w:rPr>
          <w:rFonts w:cs="David" w:hint="cs"/>
          <w:u w:val="single"/>
          <w:rtl/>
        </w:rPr>
        <w:t>כרמל שאמה:</w:t>
      </w:r>
    </w:p>
    <w:p w14:paraId="43E0A2A1" w14:textId="77777777" w:rsidR="00BE1F5E" w:rsidRDefault="00BE1F5E" w:rsidP="00BE1F5E">
      <w:pPr>
        <w:keepNext/>
        <w:bidi/>
        <w:jc w:val="both"/>
        <w:rPr>
          <w:rFonts w:cs="David" w:hint="cs"/>
          <w:rtl/>
        </w:rPr>
      </w:pPr>
    </w:p>
    <w:p w14:paraId="1BCBDEAC" w14:textId="77777777" w:rsidR="00BE1F5E" w:rsidRDefault="00BE1F5E" w:rsidP="00BE1F5E">
      <w:pPr>
        <w:keepNext/>
        <w:bidi/>
        <w:jc w:val="both"/>
        <w:rPr>
          <w:rFonts w:cs="David" w:hint="cs"/>
          <w:rtl/>
        </w:rPr>
      </w:pPr>
      <w:r>
        <w:rPr>
          <w:rFonts w:cs="David" w:hint="cs"/>
          <w:rtl/>
        </w:rPr>
        <w:tab/>
        <w:t xml:space="preserve">חברי הכנסת, אדוני היושב ראש, אנחנו נבחרי ציבור, אנחנו צריכים להיות מובילי דעה. לא עלים נידפים ברוח הפופוליזם, או ברוח ה"עליהום" התקשורתי. הדברים האלה צריכים להיבחן בצורה מקצועית ובצורה אמתית. איפה שיש ניצול צריך להוכיח אותו ולהעמיד לדין את מי שמנצל. ואיפה שאין ניצול </w:t>
      </w:r>
      <w:r>
        <w:rPr>
          <w:rFonts w:cs="David"/>
          <w:rtl/>
        </w:rPr>
        <w:t>–</w:t>
      </w:r>
      <w:r>
        <w:rPr>
          <w:rFonts w:cs="David" w:hint="cs"/>
          <w:rtl/>
        </w:rPr>
        <w:t xml:space="preserve"> אז אין ניצול. ובמקרה הזה </w:t>
      </w:r>
      <w:r>
        <w:rPr>
          <w:rFonts w:cs="David"/>
          <w:rtl/>
        </w:rPr>
        <w:t>–</w:t>
      </w:r>
      <w:r>
        <w:rPr>
          <w:rFonts w:cs="David" w:hint="cs"/>
          <w:rtl/>
        </w:rPr>
        <w:t xml:space="preserve"> אין ניצול.</w:t>
      </w:r>
    </w:p>
    <w:p w14:paraId="772A1A56" w14:textId="77777777" w:rsidR="00BE1F5E" w:rsidRDefault="00BE1F5E" w:rsidP="00BE1F5E">
      <w:pPr>
        <w:keepNext/>
        <w:bidi/>
        <w:jc w:val="both"/>
        <w:rPr>
          <w:rFonts w:cs="David" w:hint="cs"/>
          <w:rtl/>
        </w:rPr>
      </w:pPr>
    </w:p>
    <w:p w14:paraId="25415BBE"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57693D4C" w14:textId="77777777" w:rsidR="00BE1F5E" w:rsidRDefault="00BE1F5E" w:rsidP="00BE1F5E">
      <w:pPr>
        <w:keepNext/>
        <w:bidi/>
        <w:jc w:val="both"/>
        <w:rPr>
          <w:rFonts w:cs="David" w:hint="cs"/>
          <w:rtl/>
        </w:rPr>
      </w:pPr>
    </w:p>
    <w:p w14:paraId="7B616C11" w14:textId="77777777" w:rsidR="00BE1F5E" w:rsidRDefault="00BE1F5E" w:rsidP="00BE1F5E">
      <w:pPr>
        <w:keepNext/>
        <w:bidi/>
        <w:jc w:val="both"/>
        <w:rPr>
          <w:rFonts w:cs="David" w:hint="cs"/>
          <w:rtl/>
        </w:rPr>
      </w:pPr>
      <w:r>
        <w:rPr>
          <w:rFonts w:cs="David" w:hint="cs"/>
          <w:rtl/>
        </w:rPr>
        <w:tab/>
        <w:t xml:space="preserve">תודה רבה. חבר הכנסת אדרי, בבקשה. </w:t>
      </w:r>
    </w:p>
    <w:p w14:paraId="637BB1BF" w14:textId="77777777" w:rsidR="00BE1F5E" w:rsidRDefault="00BE1F5E" w:rsidP="00BE1F5E">
      <w:pPr>
        <w:keepNext/>
        <w:bidi/>
        <w:jc w:val="both"/>
        <w:rPr>
          <w:rFonts w:cs="David" w:hint="cs"/>
          <w:rtl/>
        </w:rPr>
      </w:pPr>
    </w:p>
    <w:p w14:paraId="1B5EEA0B" w14:textId="77777777" w:rsidR="00BE1F5E" w:rsidRPr="005A278F" w:rsidRDefault="00BE1F5E" w:rsidP="00BE1F5E">
      <w:pPr>
        <w:keepNext/>
        <w:bidi/>
        <w:jc w:val="both"/>
        <w:rPr>
          <w:rFonts w:cs="David" w:hint="cs"/>
          <w:u w:val="single"/>
          <w:rtl/>
        </w:rPr>
      </w:pPr>
      <w:r w:rsidRPr="005A278F">
        <w:rPr>
          <w:rFonts w:cs="David" w:hint="cs"/>
          <w:u w:val="single"/>
          <w:rtl/>
        </w:rPr>
        <w:t>יעקב אדרי:</w:t>
      </w:r>
    </w:p>
    <w:p w14:paraId="234572ED" w14:textId="77777777" w:rsidR="00BE1F5E" w:rsidRDefault="00BE1F5E" w:rsidP="00BE1F5E">
      <w:pPr>
        <w:keepNext/>
        <w:bidi/>
        <w:jc w:val="both"/>
        <w:rPr>
          <w:rFonts w:cs="David" w:hint="cs"/>
          <w:rtl/>
        </w:rPr>
      </w:pPr>
    </w:p>
    <w:p w14:paraId="3A56BA27" w14:textId="77777777" w:rsidR="00BE1F5E" w:rsidRDefault="00BE1F5E" w:rsidP="00BE1F5E">
      <w:pPr>
        <w:keepNext/>
        <w:bidi/>
        <w:jc w:val="both"/>
        <w:rPr>
          <w:rFonts w:cs="David" w:hint="cs"/>
          <w:rtl/>
        </w:rPr>
      </w:pPr>
      <w:r>
        <w:rPr>
          <w:rFonts w:cs="David" w:hint="cs"/>
          <w:rtl/>
        </w:rPr>
        <w:tab/>
        <w:t xml:space="preserve">אני חושב שכבר במכתבו של פרופ' ראובן </w:t>
      </w:r>
      <w:proofErr w:type="spellStart"/>
      <w:r>
        <w:rPr>
          <w:rFonts w:cs="David" w:hint="cs"/>
          <w:rtl/>
        </w:rPr>
        <w:t>גרונאו</w:t>
      </w:r>
      <w:proofErr w:type="spellEnd"/>
      <w:r>
        <w:rPr>
          <w:rFonts w:cs="David" w:hint="cs"/>
          <w:rtl/>
        </w:rPr>
        <w:t>, הוא כבר מבין שנפלה שגגה בהחלטה הראשונית שלכם, בנושא הפיצול, שאפשרתם את הפיצול.</w:t>
      </w:r>
    </w:p>
    <w:p w14:paraId="2C302BA8" w14:textId="77777777" w:rsidR="00BE1F5E" w:rsidRDefault="00BE1F5E" w:rsidP="00BE1F5E">
      <w:pPr>
        <w:keepNext/>
        <w:bidi/>
        <w:jc w:val="both"/>
        <w:rPr>
          <w:rFonts w:cs="David" w:hint="cs"/>
          <w:rtl/>
        </w:rPr>
      </w:pPr>
    </w:p>
    <w:p w14:paraId="4F079C6E" w14:textId="77777777" w:rsidR="00BE1F5E" w:rsidRPr="003C23D3" w:rsidRDefault="00BE1F5E" w:rsidP="00BE1F5E">
      <w:pPr>
        <w:keepNext/>
        <w:bidi/>
        <w:jc w:val="both"/>
        <w:rPr>
          <w:rFonts w:cs="David" w:hint="cs"/>
          <w:u w:val="single"/>
          <w:rtl/>
        </w:rPr>
      </w:pPr>
      <w:r>
        <w:rPr>
          <w:rFonts w:cs="David" w:hint="cs"/>
          <w:u w:val="single"/>
          <w:rtl/>
        </w:rPr>
        <w:t>ראובן</w:t>
      </w:r>
      <w:r w:rsidRPr="003C23D3">
        <w:rPr>
          <w:rFonts w:cs="David" w:hint="cs"/>
          <w:u w:val="single"/>
          <w:rtl/>
        </w:rPr>
        <w:t xml:space="preserve"> </w:t>
      </w:r>
      <w:proofErr w:type="spellStart"/>
      <w:r w:rsidRPr="003C23D3">
        <w:rPr>
          <w:rFonts w:cs="David" w:hint="cs"/>
          <w:u w:val="single"/>
          <w:rtl/>
        </w:rPr>
        <w:t>גרונאו</w:t>
      </w:r>
      <w:proofErr w:type="spellEnd"/>
      <w:r w:rsidRPr="003C23D3">
        <w:rPr>
          <w:rFonts w:cs="David" w:hint="cs"/>
          <w:u w:val="single"/>
          <w:rtl/>
        </w:rPr>
        <w:t>:</w:t>
      </w:r>
    </w:p>
    <w:p w14:paraId="7208FDFA" w14:textId="77777777" w:rsidR="00BE1F5E" w:rsidRDefault="00BE1F5E" w:rsidP="00BE1F5E">
      <w:pPr>
        <w:keepNext/>
        <w:bidi/>
        <w:jc w:val="both"/>
        <w:rPr>
          <w:rFonts w:cs="David" w:hint="cs"/>
          <w:rtl/>
        </w:rPr>
      </w:pPr>
    </w:p>
    <w:p w14:paraId="5E044DBD" w14:textId="77777777" w:rsidR="00BE1F5E" w:rsidRDefault="00BE1F5E" w:rsidP="00BE1F5E">
      <w:pPr>
        <w:keepNext/>
        <w:bidi/>
        <w:jc w:val="both"/>
        <w:rPr>
          <w:rFonts w:cs="David" w:hint="cs"/>
          <w:rtl/>
        </w:rPr>
      </w:pPr>
      <w:r>
        <w:rPr>
          <w:rFonts w:cs="David" w:hint="cs"/>
          <w:rtl/>
        </w:rPr>
        <w:tab/>
        <w:t>לא אפשרנו.</w:t>
      </w:r>
    </w:p>
    <w:p w14:paraId="6627377B" w14:textId="77777777" w:rsidR="00BE1F5E" w:rsidRDefault="00BE1F5E" w:rsidP="00BE1F5E">
      <w:pPr>
        <w:keepNext/>
        <w:bidi/>
        <w:jc w:val="both"/>
        <w:rPr>
          <w:rFonts w:cs="David" w:hint="cs"/>
          <w:rtl/>
        </w:rPr>
      </w:pPr>
    </w:p>
    <w:p w14:paraId="09885223"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4DC3C422" w14:textId="77777777" w:rsidR="00BE1F5E" w:rsidRDefault="00BE1F5E" w:rsidP="00BE1F5E">
      <w:pPr>
        <w:keepNext/>
        <w:bidi/>
        <w:jc w:val="both"/>
        <w:rPr>
          <w:rFonts w:cs="David" w:hint="cs"/>
          <w:rtl/>
        </w:rPr>
      </w:pPr>
    </w:p>
    <w:p w14:paraId="6A4827C3" w14:textId="77777777" w:rsidR="00BE1F5E" w:rsidRDefault="00BE1F5E" w:rsidP="00BE1F5E">
      <w:pPr>
        <w:keepNext/>
        <w:bidi/>
        <w:jc w:val="both"/>
        <w:rPr>
          <w:rFonts w:cs="David" w:hint="cs"/>
          <w:rtl/>
        </w:rPr>
      </w:pPr>
      <w:r>
        <w:rPr>
          <w:rFonts w:cs="David" w:hint="cs"/>
          <w:rtl/>
        </w:rPr>
        <w:tab/>
        <w:t>זה ועדת הכנסת קבעה שלא על דעת הוועדה.</w:t>
      </w:r>
    </w:p>
    <w:p w14:paraId="6D2A54C1" w14:textId="77777777" w:rsidR="00BE1F5E" w:rsidRDefault="00BE1F5E" w:rsidP="00BE1F5E">
      <w:pPr>
        <w:keepNext/>
        <w:bidi/>
        <w:jc w:val="both"/>
        <w:rPr>
          <w:rFonts w:cs="David" w:hint="cs"/>
          <w:rtl/>
        </w:rPr>
      </w:pPr>
    </w:p>
    <w:p w14:paraId="0C02660E" w14:textId="77777777" w:rsidR="00BE1F5E" w:rsidRPr="003F6B20" w:rsidRDefault="00BE1F5E" w:rsidP="00BE1F5E">
      <w:pPr>
        <w:keepNext/>
        <w:bidi/>
        <w:jc w:val="both"/>
        <w:rPr>
          <w:rFonts w:cs="David" w:hint="cs"/>
          <w:u w:val="single"/>
          <w:rtl/>
        </w:rPr>
      </w:pPr>
      <w:r w:rsidRPr="003F6B20">
        <w:rPr>
          <w:rFonts w:cs="David" w:hint="cs"/>
          <w:u w:val="single"/>
          <w:rtl/>
        </w:rPr>
        <w:t>יעקב אדרי:</w:t>
      </w:r>
    </w:p>
    <w:p w14:paraId="5311D6F7" w14:textId="77777777" w:rsidR="00BE1F5E" w:rsidRDefault="00BE1F5E" w:rsidP="00BE1F5E">
      <w:pPr>
        <w:keepNext/>
        <w:bidi/>
        <w:jc w:val="both"/>
        <w:rPr>
          <w:rFonts w:cs="David" w:hint="cs"/>
          <w:rtl/>
        </w:rPr>
      </w:pPr>
    </w:p>
    <w:p w14:paraId="6E709E31" w14:textId="77777777" w:rsidR="00BE1F5E" w:rsidRDefault="00BE1F5E" w:rsidP="00BE1F5E">
      <w:pPr>
        <w:keepNext/>
        <w:bidi/>
        <w:ind w:firstLine="720"/>
        <w:jc w:val="both"/>
        <w:rPr>
          <w:rFonts w:cs="David" w:hint="cs"/>
          <w:rtl/>
        </w:rPr>
      </w:pPr>
      <w:r>
        <w:rPr>
          <w:rFonts w:cs="David" w:hint="cs"/>
          <w:rtl/>
        </w:rPr>
        <w:t xml:space="preserve">בסדר. אני שמח על התיקון עכשיו. אני חושב שיש לנו שתי אפשרויות: אחת, או שהכנסת, באומץ לב, למרות הדברים שנאמרים כאן, תוסיף ותעמיד את זה על שלושה, ואולי זה בכל זאת פתרון </w:t>
      </w:r>
      <w:r>
        <w:rPr>
          <w:rFonts w:cs="David"/>
          <w:rtl/>
        </w:rPr>
        <w:t>–</w:t>
      </w:r>
      <w:r>
        <w:rPr>
          <w:rFonts w:cs="David" w:hint="cs"/>
          <w:rtl/>
        </w:rPr>
        <w:t xml:space="preserve"> שאני לא ממליץ עליו, אבל הכנסת צריכה להתמודד עם העניין הזה </w:t>
      </w:r>
      <w:r>
        <w:rPr>
          <w:rFonts w:cs="David"/>
          <w:rtl/>
        </w:rPr>
        <w:t>–</w:t>
      </w:r>
      <w:r>
        <w:rPr>
          <w:rFonts w:cs="David" w:hint="cs"/>
          <w:rtl/>
        </w:rPr>
        <w:t xml:space="preserve"> זו אחת האפשרויות. </w:t>
      </w:r>
    </w:p>
    <w:p w14:paraId="71719D2F" w14:textId="77777777" w:rsidR="00BE1F5E" w:rsidRDefault="00BE1F5E" w:rsidP="00BE1F5E">
      <w:pPr>
        <w:keepNext/>
        <w:bidi/>
        <w:ind w:firstLine="720"/>
        <w:jc w:val="both"/>
        <w:rPr>
          <w:rFonts w:cs="David" w:hint="cs"/>
          <w:rtl/>
        </w:rPr>
      </w:pPr>
    </w:p>
    <w:p w14:paraId="2EA7F6C2" w14:textId="77777777" w:rsidR="00BE1F5E" w:rsidRDefault="00BE1F5E" w:rsidP="00BE1F5E">
      <w:pPr>
        <w:keepNext/>
        <w:bidi/>
        <w:ind w:firstLine="720"/>
        <w:jc w:val="both"/>
        <w:rPr>
          <w:rFonts w:cs="David" w:hint="cs"/>
          <w:rtl/>
        </w:rPr>
      </w:pPr>
      <w:r>
        <w:rPr>
          <w:rFonts w:cs="David" w:hint="cs"/>
          <w:rtl/>
        </w:rPr>
        <w:t xml:space="preserve">האפשרות השנייה: רבותיי, הפיצול מאפשר </w:t>
      </w:r>
      <w:r>
        <w:rPr>
          <w:rFonts w:cs="David"/>
          <w:rtl/>
        </w:rPr>
        <w:t>–</w:t>
      </w:r>
      <w:r>
        <w:rPr>
          <w:rFonts w:cs="David" w:hint="cs"/>
          <w:rtl/>
        </w:rPr>
        <w:t xml:space="preserve"> לא רוצה להגיד ניצול, כי זה לא נשמע נכון, אבל </w:t>
      </w:r>
      <w:r>
        <w:rPr>
          <w:rFonts w:cs="David"/>
          <w:rtl/>
        </w:rPr>
        <w:t>–</w:t>
      </w:r>
      <w:r>
        <w:rPr>
          <w:rFonts w:cs="David" w:hint="cs"/>
          <w:rtl/>
        </w:rPr>
        <w:t xml:space="preserve"> אחד העוזרים של אחד מחברי הכנסת, אומר: אני יכול להגיד משהו לחבר הכנסת שלי? הוא יעיף אותי הביתה.</w:t>
      </w:r>
    </w:p>
    <w:p w14:paraId="7CB22C7E" w14:textId="77777777" w:rsidR="00BE1F5E" w:rsidRDefault="00BE1F5E" w:rsidP="00BE1F5E">
      <w:pPr>
        <w:keepNext/>
        <w:bidi/>
        <w:jc w:val="both"/>
        <w:rPr>
          <w:rFonts w:cs="David" w:hint="cs"/>
          <w:rtl/>
        </w:rPr>
      </w:pPr>
    </w:p>
    <w:p w14:paraId="5A61CA91" w14:textId="77777777" w:rsidR="00BE1F5E" w:rsidRPr="007C7917" w:rsidRDefault="00BE1F5E" w:rsidP="00BE1F5E">
      <w:pPr>
        <w:keepNext/>
        <w:bidi/>
        <w:jc w:val="both"/>
        <w:rPr>
          <w:rFonts w:cs="David" w:hint="cs"/>
          <w:u w:val="single"/>
          <w:rtl/>
        </w:rPr>
      </w:pPr>
      <w:r w:rsidRPr="007C7917">
        <w:rPr>
          <w:rFonts w:cs="David" w:hint="cs"/>
          <w:u w:val="single"/>
          <w:rtl/>
        </w:rPr>
        <w:t>כרמל שאמה:</w:t>
      </w:r>
    </w:p>
    <w:p w14:paraId="74A512FC" w14:textId="77777777" w:rsidR="00BE1F5E" w:rsidRDefault="00BE1F5E" w:rsidP="00BE1F5E">
      <w:pPr>
        <w:keepNext/>
        <w:bidi/>
        <w:jc w:val="both"/>
        <w:rPr>
          <w:rFonts w:cs="David" w:hint="cs"/>
          <w:rtl/>
        </w:rPr>
      </w:pPr>
    </w:p>
    <w:p w14:paraId="7BD6467A" w14:textId="77777777" w:rsidR="00BE1F5E" w:rsidRDefault="00BE1F5E" w:rsidP="00BE1F5E">
      <w:pPr>
        <w:keepNext/>
        <w:bidi/>
        <w:jc w:val="both"/>
        <w:rPr>
          <w:rFonts w:cs="David" w:hint="cs"/>
          <w:rtl/>
        </w:rPr>
      </w:pPr>
      <w:r>
        <w:rPr>
          <w:rFonts w:cs="David" w:hint="cs"/>
          <w:rtl/>
        </w:rPr>
        <w:tab/>
        <w:t xml:space="preserve"> אבל זה לא נכון גם למשרה מלאה?</w:t>
      </w:r>
    </w:p>
    <w:p w14:paraId="665ABD1D" w14:textId="77777777" w:rsidR="00BE1F5E" w:rsidRDefault="00BE1F5E" w:rsidP="00BE1F5E">
      <w:pPr>
        <w:keepNext/>
        <w:bidi/>
        <w:jc w:val="both"/>
        <w:rPr>
          <w:rFonts w:cs="David" w:hint="cs"/>
          <w:rtl/>
        </w:rPr>
      </w:pPr>
    </w:p>
    <w:p w14:paraId="4215F90C" w14:textId="77777777" w:rsidR="00BE1F5E" w:rsidRPr="003F6B20" w:rsidRDefault="00BE1F5E" w:rsidP="00BE1F5E">
      <w:pPr>
        <w:keepNext/>
        <w:bidi/>
        <w:jc w:val="both"/>
        <w:rPr>
          <w:rFonts w:cs="David" w:hint="cs"/>
          <w:u w:val="single"/>
          <w:rtl/>
        </w:rPr>
      </w:pPr>
      <w:r w:rsidRPr="003F6B20">
        <w:rPr>
          <w:rFonts w:cs="David" w:hint="cs"/>
          <w:u w:val="single"/>
          <w:rtl/>
        </w:rPr>
        <w:t>יעקב אדרי:</w:t>
      </w:r>
    </w:p>
    <w:p w14:paraId="60001055" w14:textId="77777777" w:rsidR="00BE1F5E" w:rsidRDefault="00BE1F5E" w:rsidP="00BE1F5E">
      <w:pPr>
        <w:keepNext/>
        <w:bidi/>
        <w:jc w:val="both"/>
        <w:rPr>
          <w:rFonts w:cs="David" w:hint="cs"/>
          <w:rtl/>
        </w:rPr>
      </w:pPr>
    </w:p>
    <w:p w14:paraId="7D7F77F3" w14:textId="77777777" w:rsidR="00BE1F5E" w:rsidRDefault="00BE1F5E" w:rsidP="00BE1F5E">
      <w:pPr>
        <w:keepNext/>
        <w:bidi/>
        <w:jc w:val="both"/>
        <w:rPr>
          <w:rFonts w:cs="David" w:hint="cs"/>
          <w:rtl/>
        </w:rPr>
      </w:pPr>
      <w:r>
        <w:rPr>
          <w:rFonts w:cs="David" w:hint="cs"/>
          <w:rtl/>
        </w:rPr>
        <w:tab/>
        <w:t xml:space="preserve">הוא יכול להגיד, אבל הוא משרה מלאה. כאשר זה חצי והוא אומר לו: תבוא עכשיו, אני צריך אותך, או: תבוא בשעה 22:00 בערב, או שתיקח אותי לכנס באיזה מקום </w:t>
      </w:r>
      <w:r>
        <w:rPr>
          <w:rFonts w:cs="David"/>
          <w:rtl/>
        </w:rPr>
        <w:t>–</w:t>
      </w:r>
      <w:r>
        <w:rPr>
          <w:rFonts w:cs="David" w:hint="cs"/>
          <w:rtl/>
        </w:rPr>
        <w:t xml:space="preserve"> רבותיי: מעמידים את העוזר במצב בלתי אפשרי, וזה פתח להרבה מאד דברים. וצריך להגיד את האמת: העוזרים </w:t>
      </w:r>
      <w:r>
        <w:rPr>
          <w:rFonts w:cs="David"/>
          <w:rtl/>
        </w:rPr>
        <w:t>–</w:t>
      </w:r>
      <w:r>
        <w:rPr>
          <w:rFonts w:cs="David" w:hint="cs"/>
          <w:rtl/>
        </w:rPr>
        <w:t xml:space="preserve"> אם מה שאמר חיים כץ, בכל זאת הניסיון שלו כוועד עובדים במוסד מסודר </w:t>
      </w:r>
      <w:r>
        <w:rPr>
          <w:rFonts w:cs="David"/>
          <w:rtl/>
        </w:rPr>
        <w:t>–</w:t>
      </w:r>
      <w:r>
        <w:rPr>
          <w:rFonts w:cs="David" w:hint="cs"/>
          <w:rtl/>
        </w:rPr>
        <w:t xml:space="preserve"> אם הכנסת </w:t>
      </w:r>
      <w:proofErr w:type="spellStart"/>
      <w:r>
        <w:rPr>
          <w:rFonts w:cs="David" w:hint="cs"/>
          <w:rtl/>
        </w:rPr>
        <w:t>היתה</w:t>
      </w:r>
      <w:proofErr w:type="spellEnd"/>
      <w:r>
        <w:rPr>
          <w:rFonts w:cs="David" w:hint="cs"/>
          <w:rtl/>
        </w:rPr>
        <w:t xml:space="preserve"> לוקחת את זה על עצמה, זה מוסד מסודר, יודעים מתי באים, מתי הולכים, דופקים כרטיס וזה מסודר, ואז אין חשש. רבותיי, העוזרים כרגע הם בבעיה, הם לא יכולים לפצות פה, ואני חושב שהאמת צריכה להיאמר בקול רם, ואני נגד הפיצול הזה. </w:t>
      </w:r>
    </w:p>
    <w:p w14:paraId="1E2994C6" w14:textId="77777777" w:rsidR="00BE1F5E" w:rsidRDefault="00BE1F5E" w:rsidP="00BE1F5E">
      <w:pPr>
        <w:keepNext/>
        <w:bidi/>
        <w:jc w:val="both"/>
        <w:rPr>
          <w:rFonts w:cs="David" w:hint="cs"/>
          <w:rtl/>
        </w:rPr>
      </w:pPr>
    </w:p>
    <w:p w14:paraId="3C3D2E32"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12220BD5" w14:textId="77777777" w:rsidR="00BE1F5E" w:rsidRDefault="00BE1F5E" w:rsidP="00BE1F5E">
      <w:pPr>
        <w:keepNext/>
        <w:bidi/>
        <w:jc w:val="both"/>
        <w:rPr>
          <w:rFonts w:cs="David" w:hint="cs"/>
          <w:rtl/>
        </w:rPr>
      </w:pPr>
    </w:p>
    <w:p w14:paraId="3F2CB1C9" w14:textId="77777777" w:rsidR="00BE1F5E" w:rsidRDefault="00BE1F5E" w:rsidP="00BE1F5E">
      <w:pPr>
        <w:keepNext/>
        <w:bidi/>
        <w:jc w:val="both"/>
        <w:rPr>
          <w:rFonts w:cs="David" w:hint="cs"/>
          <w:rtl/>
        </w:rPr>
      </w:pPr>
      <w:r>
        <w:rPr>
          <w:rFonts w:cs="David" w:hint="cs"/>
          <w:rtl/>
        </w:rPr>
        <w:tab/>
        <w:t xml:space="preserve">תודה רבה. חבר הכנסת </w:t>
      </w:r>
      <w:proofErr w:type="spellStart"/>
      <w:r>
        <w:rPr>
          <w:rFonts w:cs="David" w:hint="cs"/>
          <w:rtl/>
        </w:rPr>
        <w:t>פיניאן</w:t>
      </w:r>
      <w:proofErr w:type="spellEnd"/>
      <w:r>
        <w:rPr>
          <w:rFonts w:cs="David" w:hint="cs"/>
          <w:rtl/>
        </w:rPr>
        <w:t>, בבקשה.</w:t>
      </w:r>
    </w:p>
    <w:p w14:paraId="30AD49D5" w14:textId="77777777" w:rsidR="00BE1F5E" w:rsidRDefault="00BE1F5E" w:rsidP="00BE1F5E">
      <w:pPr>
        <w:keepNext/>
        <w:bidi/>
        <w:jc w:val="both"/>
        <w:rPr>
          <w:rFonts w:cs="David" w:hint="cs"/>
          <w:rtl/>
        </w:rPr>
      </w:pPr>
    </w:p>
    <w:p w14:paraId="02F633BE" w14:textId="77777777" w:rsidR="00BE1F5E" w:rsidRDefault="00BE1F5E" w:rsidP="00BE1F5E">
      <w:pPr>
        <w:keepNext/>
        <w:bidi/>
        <w:jc w:val="both"/>
        <w:rPr>
          <w:rFonts w:cs="David" w:hint="cs"/>
          <w:rtl/>
        </w:rPr>
      </w:pPr>
      <w:r w:rsidRPr="00A635A2">
        <w:rPr>
          <w:rFonts w:cs="David" w:hint="cs"/>
          <w:u w:val="single"/>
          <w:rtl/>
        </w:rPr>
        <w:t xml:space="preserve">ציון </w:t>
      </w:r>
      <w:proofErr w:type="spellStart"/>
      <w:r w:rsidRPr="00A635A2">
        <w:rPr>
          <w:rFonts w:cs="David" w:hint="cs"/>
          <w:u w:val="single"/>
          <w:rtl/>
        </w:rPr>
        <w:t>פיניאן</w:t>
      </w:r>
      <w:proofErr w:type="spellEnd"/>
      <w:r w:rsidRPr="00A635A2">
        <w:rPr>
          <w:rFonts w:cs="David" w:hint="cs"/>
          <w:u w:val="single"/>
          <w:rtl/>
        </w:rPr>
        <w:t>:</w:t>
      </w:r>
    </w:p>
    <w:p w14:paraId="3A2BBED0" w14:textId="77777777" w:rsidR="00BE1F5E" w:rsidRDefault="00BE1F5E" w:rsidP="00BE1F5E">
      <w:pPr>
        <w:keepNext/>
        <w:bidi/>
        <w:jc w:val="both"/>
        <w:rPr>
          <w:rFonts w:cs="David" w:hint="cs"/>
          <w:rtl/>
        </w:rPr>
      </w:pPr>
    </w:p>
    <w:p w14:paraId="3B4413A6" w14:textId="77777777" w:rsidR="00BE1F5E" w:rsidRDefault="00BE1F5E" w:rsidP="00BE1F5E">
      <w:pPr>
        <w:keepNext/>
        <w:bidi/>
        <w:jc w:val="both"/>
        <w:rPr>
          <w:rFonts w:cs="David" w:hint="cs"/>
          <w:rtl/>
        </w:rPr>
      </w:pPr>
      <w:r>
        <w:rPr>
          <w:rFonts w:cs="David" w:hint="cs"/>
          <w:rtl/>
        </w:rPr>
        <w:tab/>
        <w:t>תודה רבה ליושב ראש. מה שאני רואה פה, שמתגבשת נוסחה או משוואה: מי שמעסיק בחצי משרה הוא מנצל, מי שמעסיק במשרה הוא לא מנצל. אני רוצה לומר לכם שאני מכיר חברי כנסת שמעסיקים עובדים במשרה מלאה שמונה ימים בשבוע, ולא שבעה. שיהיה ברור.</w:t>
      </w:r>
    </w:p>
    <w:p w14:paraId="3DB288DE" w14:textId="77777777" w:rsidR="00BE1F5E" w:rsidRDefault="00BE1F5E" w:rsidP="00BE1F5E">
      <w:pPr>
        <w:keepNext/>
        <w:bidi/>
        <w:jc w:val="both"/>
        <w:rPr>
          <w:rFonts w:cs="David" w:hint="cs"/>
          <w:rtl/>
        </w:rPr>
      </w:pPr>
    </w:p>
    <w:p w14:paraId="05398405" w14:textId="77777777" w:rsidR="00BE1F5E" w:rsidRDefault="00BE1F5E" w:rsidP="00BE1F5E">
      <w:pPr>
        <w:keepNext/>
        <w:bidi/>
        <w:ind w:firstLine="720"/>
        <w:jc w:val="both"/>
        <w:rPr>
          <w:rFonts w:cs="David" w:hint="cs"/>
          <w:rtl/>
        </w:rPr>
      </w:pPr>
      <w:r>
        <w:rPr>
          <w:rFonts w:cs="David" w:hint="cs"/>
          <w:rtl/>
        </w:rPr>
        <w:t xml:space="preserve">לגבי מה שמדברים פה על החלוקה </w:t>
      </w:r>
      <w:r>
        <w:rPr>
          <w:rFonts w:cs="David"/>
          <w:rtl/>
        </w:rPr>
        <w:t>–</w:t>
      </w:r>
      <w:r>
        <w:rPr>
          <w:rFonts w:cs="David" w:hint="cs"/>
          <w:rtl/>
        </w:rPr>
        <w:t xml:space="preserve"> החלוקה המדוברת פה היא לשלושה עובדים, או שלושה עוזרים. זו לא חלוקה של מתכונת לניצול, בשום פנים ואופן. אבל יש גם עוזרים שמעולים ומבקשים ממך רק חצי משרה. אז תגיד להם: לכו, אני מחפש מישהו במשרה? הוא מבקש חצי משרה, והוא מעולה. אז פשוט אנחנו </w:t>
      </w:r>
      <w:r>
        <w:rPr>
          <w:rFonts w:cs="David"/>
          <w:rtl/>
        </w:rPr>
        <w:t>–</w:t>
      </w:r>
      <w:r>
        <w:rPr>
          <w:rFonts w:cs="David" w:hint="cs"/>
          <w:rtl/>
        </w:rPr>
        <w:t xml:space="preserve"> מה שנקרא </w:t>
      </w:r>
      <w:r>
        <w:rPr>
          <w:rFonts w:cs="David"/>
          <w:rtl/>
        </w:rPr>
        <w:t>–</w:t>
      </w:r>
      <w:r>
        <w:rPr>
          <w:rFonts w:cs="David" w:hint="cs"/>
          <w:rtl/>
        </w:rPr>
        <w:t xml:space="preserve"> יכולים להפסיד את האנשים הטובים שיועסקו אתנו ביחד. </w:t>
      </w:r>
    </w:p>
    <w:p w14:paraId="0A8A5F5A" w14:textId="77777777" w:rsidR="00BE1F5E" w:rsidRDefault="00BE1F5E" w:rsidP="00BE1F5E">
      <w:pPr>
        <w:keepNext/>
        <w:bidi/>
        <w:ind w:firstLine="720"/>
        <w:jc w:val="both"/>
        <w:rPr>
          <w:rFonts w:cs="David" w:hint="cs"/>
          <w:rtl/>
        </w:rPr>
      </w:pPr>
    </w:p>
    <w:p w14:paraId="7978C7A0" w14:textId="77777777" w:rsidR="00BE1F5E" w:rsidRDefault="00BE1F5E" w:rsidP="00BE1F5E">
      <w:pPr>
        <w:keepNext/>
        <w:bidi/>
        <w:ind w:firstLine="720"/>
        <w:jc w:val="both"/>
        <w:rPr>
          <w:rFonts w:cs="David" w:hint="cs"/>
          <w:rtl/>
        </w:rPr>
      </w:pPr>
      <w:r>
        <w:rPr>
          <w:rFonts w:cs="David" w:hint="cs"/>
          <w:rtl/>
        </w:rPr>
        <w:t xml:space="preserve">לגבי </w:t>
      </w:r>
      <w:r>
        <w:rPr>
          <w:rFonts w:cs="David"/>
          <w:rtl/>
        </w:rPr>
        <w:t>–</w:t>
      </w:r>
      <w:r>
        <w:rPr>
          <w:rFonts w:cs="David" w:hint="cs"/>
          <w:rtl/>
        </w:rPr>
        <w:t xml:space="preserve"> הדיון הזה כנראה הגיע בשל חמישה מקרים, או חמישה חברי כנסת או עשרה שחשודים בניצול, אז בשביל חמישה או עשרה על כל העדה תקצוף? זה לא צריך להיות כך, ולכן אני בעד הפיצול.</w:t>
      </w:r>
    </w:p>
    <w:p w14:paraId="298F2D5A" w14:textId="77777777" w:rsidR="00BE1F5E" w:rsidRDefault="00BE1F5E" w:rsidP="00BE1F5E">
      <w:pPr>
        <w:keepNext/>
        <w:bidi/>
        <w:ind w:firstLine="720"/>
        <w:jc w:val="both"/>
        <w:rPr>
          <w:rFonts w:cs="David" w:hint="cs"/>
          <w:rtl/>
        </w:rPr>
      </w:pPr>
    </w:p>
    <w:p w14:paraId="74CBA2A5"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432B82B0" w14:textId="77777777" w:rsidR="00BE1F5E" w:rsidRDefault="00BE1F5E" w:rsidP="00BE1F5E">
      <w:pPr>
        <w:keepNext/>
        <w:bidi/>
        <w:jc w:val="both"/>
        <w:rPr>
          <w:rFonts w:cs="David" w:hint="cs"/>
          <w:rtl/>
        </w:rPr>
      </w:pPr>
    </w:p>
    <w:p w14:paraId="77415F65" w14:textId="77777777" w:rsidR="00BE1F5E" w:rsidRDefault="00BE1F5E" w:rsidP="00BE1F5E">
      <w:pPr>
        <w:keepNext/>
        <w:bidi/>
        <w:jc w:val="both"/>
        <w:rPr>
          <w:rFonts w:cs="David" w:hint="cs"/>
          <w:rtl/>
        </w:rPr>
      </w:pPr>
      <w:r>
        <w:rPr>
          <w:rFonts w:cs="David" w:hint="cs"/>
          <w:rtl/>
        </w:rPr>
        <w:tab/>
        <w:t>תודה רבה, חבר הכנסת מטלון, בבקשה.</w:t>
      </w:r>
    </w:p>
    <w:p w14:paraId="21F58E25" w14:textId="77777777" w:rsidR="00BE1F5E" w:rsidRDefault="00BE1F5E" w:rsidP="00BE1F5E">
      <w:pPr>
        <w:keepNext/>
        <w:bidi/>
        <w:jc w:val="both"/>
        <w:rPr>
          <w:rFonts w:cs="David" w:hint="cs"/>
          <w:rtl/>
        </w:rPr>
      </w:pPr>
    </w:p>
    <w:p w14:paraId="645ADD02" w14:textId="77777777" w:rsidR="00BE1F5E" w:rsidRPr="00321A95" w:rsidRDefault="00BE1F5E" w:rsidP="00BE1F5E">
      <w:pPr>
        <w:keepNext/>
        <w:bidi/>
        <w:jc w:val="both"/>
        <w:rPr>
          <w:rFonts w:cs="David" w:hint="cs"/>
          <w:u w:val="single"/>
          <w:rtl/>
        </w:rPr>
      </w:pPr>
      <w:r w:rsidRPr="00321A95">
        <w:rPr>
          <w:rFonts w:cs="David" w:hint="cs"/>
          <w:u w:val="single"/>
          <w:rtl/>
        </w:rPr>
        <w:t xml:space="preserve">משה (מוץ) מטלון: </w:t>
      </w:r>
    </w:p>
    <w:p w14:paraId="0CDD7F14" w14:textId="77777777" w:rsidR="00BE1F5E" w:rsidRDefault="00BE1F5E" w:rsidP="00BE1F5E">
      <w:pPr>
        <w:keepNext/>
        <w:bidi/>
        <w:jc w:val="both"/>
        <w:rPr>
          <w:rFonts w:cs="David" w:hint="cs"/>
          <w:rtl/>
        </w:rPr>
      </w:pPr>
    </w:p>
    <w:p w14:paraId="2860E494" w14:textId="77777777" w:rsidR="00BE1F5E" w:rsidRDefault="00BE1F5E" w:rsidP="00BE1F5E">
      <w:pPr>
        <w:keepNext/>
        <w:bidi/>
        <w:jc w:val="both"/>
        <w:rPr>
          <w:rFonts w:cs="David" w:hint="cs"/>
          <w:rtl/>
        </w:rPr>
      </w:pPr>
      <w:r>
        <w:rPr>
          <w:rFonts w:cs="David" w:hint="cs"/>
          <w:rtl/>
        </w:rPr>
        <w:tab/>
        <w:t xml:space="preserve">אל"ף, אני אתחיל מהסוף: אני נגד הפיצול. אבל אני בהחלט מוחה על האמירות של ניצול או לא ניצול. אני סמוך ובטוח שלא חבר הכנסת חנין ולא חבר הכנסת הורוביץ וגם לא רונית תירוש מנצלים עובדים. אני - - </w:t>
      </w:r>
    </w:p>
    <w:p w14:paraId="282DD217" w14:textId="77777777" w:rsidR="00BE1F5E" w:rsidRDefault="00BE1F5E" w:rsidP="00BE1F5E">
      <w:pPr>
        <w:keepNext/>
        <w:bidi/>
        <w:jc w:val="both"/>
        <w:rPr>
          <w:rFonts w:cs="David" w:hint="cs"/>
          <w:rtl/>
        </w:rPr>
      </w:pPr>
    </w:p>
    <w:p w14:paraId="00E18B69" w14:textId="77777777" w:rsidR="00BE1F5E" w:rsidRPr="00683D95" w:rsidRDefault="00BE1F5E" w:rsidP="00BE1F5E">
      <w:pPr>
        <w:keepNext/>
        <w:bidi/>
        <w:jc w:val="both"/>
        <w:rPr>
          <w:rFonts w:cs="David" w:hint="cs"/>
          <w:u w:val="single"/>
          <w:rtl/>
        </w:rPr>
      </w:pPr>
      <w:r w:rsidRPr="00683D95">
        <w:rPr>
          <w:rFonts w:cs="David" w:hint="cs"/>
          <w:u w:val="single"/>
          <w:rtl/>
        </w:rPr>
        <w:t>נחמן שי:</w:t>
      </w:r>
    </w:p>
    <w:p w14:paraId="67ADE075" w14:textId="77777777" w:rsidR="00BE1F5E" w:rsidRDefault="00BE1F5E" w:rsidP="00BE1F5E">
      <w:pPr>
        <w:keepNext/>
        <w:bidi/>
        <w:jc w:val="both"/>
        <w:rPr>
          <w:rFonts w:cs="David" w:hint="cs"/>
          <w:rtl/>
        </w:rPr>
      </w:pPr>
    </w:p>
    <w:p w14:paraId="1488D3E1" w14:textId="77777777" w:rsidR="00BE1F5E" w:rsidRDefault="00BE1F5E" w:rsidP="00BE1F5E">
      <w:pPr>
        <w:keepNext/>
        <w:bidi/>
        <w:jc w:val="both"/>
        <w:rPr>
          <w:rFonts w:cs="David" w:hint="cs"/>
          <w:rtl/>
        </w:rPr>
      </w:pPr>
      <w:r>
        <w:rPr>
          <w:rFonts w:cs="David" w:hint="cs"/>
          <w:rtl/>
        </w:rPr>
        <w:tab/>
        <w:t>ברור שלא.</w:t>
      </w:r>
    </w:p>
    <w:p w14:paraId="603528D7" w14:textId="77777777" w:rsidR="00BE1F5E" w:rsidRDefault="00BE1F5E" w:rsidP="00BE1F5E">
      <w:pPr>
        <w:keepNext/>
        <w:bidi/>
        <w:jc w:val="both"/>
        <w:rPr>
          <w:rFonts w:cs="David" w:hint="cs"/>
          <w:rtl/>
        </w:rPr>
      </w:pPr>
    </w:p>
    <w:p w14:paraId="726CB298" w14:textId="77777777" w:rsidR="00BE1F5E" w:rsidRPr="00321A95" w:rsidRDefault="00BE1F5E" w:rsidP="00BE1F5E">
      <w:pPr>
        <w:keepNext/>
        <w:bidi/>
        <w:jc w:val="both"/>
        <w:rPr>
          <w:rFonts w:cs="David" w:hint="cs"/>
          <w:u w:val="single"/>
          <w:rtl/>
        </w:rPr>
      </w:pPr>
      <w:r w:rsidRPr="00321A95">
        <w:rPr>
          <w:rFonts w:cs="David" w:hint="cs"/>
          <w:u w:val="single"/>
          <w:rtl/>
        </w:rPr>
        <w:t xml:space="preserve">משה (מוץ) מטלון: </w:t>
      </w:r>
    </w:p>
    <w:p w14:paraId="4F0C6009" w14:textId="77777777" w:rsidR="00BE1F5E" w:rsidRDefault="00BE1F5E" w:rsidP="00BE1F5E">
      <w:pPr>
        <w:keepNext/>
        <w:bidi/>
        <w:jc w:val="both"/>
        <w:rPr>
          <w:rFonts w:cs="David" w:hint="cs"/>
          <w:rtl/>
        </w:rPr>
      </w:pPr>
    </w:p>
    <w:p w14:paraId="28CD2BFD" w14:textId="77777777" w:rsidR="00BE1F5E" w:rsidRDefault="00BE1F5E" w:rsidP="00BE1F5E">
      <w:pPr>
        <w:keepNext/>
        <w:bidi/>
        <w:jc w:val="both"/>
        <w:rPr>
          <w:rFonts w:cs="David" w:hint="cs"/>
          <w:rtl/>
        </w:rPr>
      </w:pPr>
      <w:r>
        <w:rPr>
          <w:rFonts w:cs="David" w:hint="cs"/>
          <w:rtl/>
        </w:rPr>
        <w:tab/>
        <w:t>חושב שאנחנו נסחפנו פה.</w:t>
      </w:r>
    </w:p>
    <w:p w14:paraId="621D3FE8" w14:textId="77777777" w:rsidR="00BE1F5E" w:rsidRDefault="00BE1F5E" w:rsidP="00BE1F5E">
      <w:pPr>
        <w:keepNext/>
        <w:bidi/>
        <w:jc w:val="both"/>
        <w:rPr>
          <w:rFonts w:cs="David" w:hint="cs"/>
          <w:rtl/>
        </w:rPr>
      </w:pPr>
    </w:p>
    <w:p w14:paraId="17298D90" w14:textId="77777777" w:rsidR="00BE1F5E" w:rsidRDefault="00BE1F5E" w:rsidP="00BE1F5E">
      <w:pPr>
        <w:keepNext/>
        <w:bidi/>
        <w:jc w:val="both"/>
        <w:rPr>
          <w:rFonts w:cs="David" w:hint="cs"/>
          <w:u w:val="single"/>
          <w:rtl/>
        </w:rPr>
      </w:pPr>
      <w:r>
        <w:rPr>
          <w:rFonts w:cs="David" w:hint="cs"/>
          <w:u w:val="single"/>
          <w:rtl/>
        </w:rPr>
        <w:t>שלמה מולה</w:t>
      </w:r>
      <w:r w:rsidRPr="00E36EB4">
        <w:rPr>
          <w:rFonts w:cs="David" w:hint="cs"/>
          <w:u w:val="single"/>
          <w:rtl/>
        </w:rPr>
        <w:t>:</w:t>
      </w:r>
    </w:p>
    <w:p w14:paraId="30287E77" w14:textId="77777777" w:rsidR="00BE1F5E" w:rsidRDefault="00BE1F5E" w:rsidP="00BE1F5E">
      <w:pPr>
        <w:keepNext/>
        <w:bidi/>
        <w:jc w:val="both"/>
        <w:rPr>
          <w:rFonts w:cs="David" w:hint="cs"/>
          <w:u w:val="single"/>
          <w:rtl/>
        </w:rPr>
      </w:pPr>
    </w:p>
    <w:p w14:paraId="1C887B11" w14:textId="77777777" w:rsidR="00BE1F5E" w:rsidRDefault="00BE1F5E" w:rsidP="00BE1F5E">
      <w:pPr>
        <w:keepNext/>
        <w:bidi/>
        <w:jc w:val="both"/>
        <w:rPr>
          <w:rFonts w:cs="David" w:hint="cs"/>
          <w:rtl/>
        </w:rPr>
      </w:pPr>
      <w:r>
        <w:rPr>
          <w:rFonts w:cs="David" w:hint="cs"/>
          <w:rtl/>
        </w:rPr>
        <w:tab/>
        <w:t xml:space="preserve"> אף אחד לא אמר את זה. אף אחד לא אמר את זה.</w:t>
      </w:r>
    </w:p>
    <w:p w14:paraId="3AE5FADE" w14:textId="77777777" w:rsidR="00BE1F5E" w:rsidRDefault="00BE1F5E" w:rsidP="00BE1F5E">
      <w:pPr>
        <w:keepNext/>
        <w:bidi/>
        <w:jc w:val="both"/>
        <w:rPr>
          <w:rFonts w:cs="David" w:hint="cs"/>
          <w:rtl/>
        </w:rPr>
      </w:pPr>
    </w:p>
    <w:p w14:paraId="23D5D943"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5DFCA52C" w14:textId="77777777" w:rsidR="00BE1F5E" w:rsidRDefault="00BE1F5E" w:rsidP="00BE1F5E">
      <w:pPr>
        <w:keepNext/>
        <w:bidi/>
        <w:jc w:val="both"/>
        <w:rPr>
          <w:rFonts w:cs="David" w:hint="cs"/>
          <w:rtl/>
        </w:rPr>
      </w:pPr>
    </w:p>
    <w:p w14:paraId="40596DEA" w14:textId="77777777" w:rsidR="00BE1F5E" w:rsidRDefault="00BE1F5E" w:rsidP="00BE1F5E">
      <w:pPr>
        <w:keepNext/>
        <w:bidi/>
        <w:jc w:val="both"/>
        <w:rPr>
          <w:rFonts w:cs="David" w:hint="cs"/>
          <w:rtl/>
        </w:rPr>
      </w:pPr>
      <w:r>
        <w:rPr>
          <w:rFonts w:cs="David" w:hint="cs"/>
          <w:rtl/>
        </w:rPr>
        <w:tab/>
        <w:t>רבותיי, תאפשרו לו לדבר.</w:t>
      </w:r>
    </w:p>
    <w:p w14:paraId="41DA772F" w14:textId="77777777" w:rsidR="00BE1F5E" w:rsidRDefault="00BE1F5E" w:rsidP="00BE1F5E">
      <w:pPr>
        <w:keepNext/>
        <w:bidi/>
        <w:jc w:val="both"/>
        <w:rPr>
          <w:rFonts w:cs="David" w:hint="cs"/>
          <w:rtl/>
        </w:rPr>
      </w:pPr>
    </w:p>
    <w:p w14:paraId="751B235B" w14:textId="77777777" w:rsidR="00BE1F5E" w:rsidRPr="009339A4" w:rsidRDefault="00BE1F5E" w:rsidP="00BE1F5E">
      <w:pPr>
        <w:keepNext/>
        <w:bidi/>
        <w:jc w:val="both"/>
        <w:rPr>
          <w:rFonts w:cs="David" w:hint="cs"/>
          <w:u w:val="single"/>
          <w:rtl/>
        </w:rPr>
      </w:pPr>
      <w:r w:rsidRPr="009339A4">
        <w:rPr>
          <w:rFonts w:cs="David" w:hint="cs"/>
          <w:u w:val="single"/>
          <w:rtl/>
        </w:rPr>
        <w:t>מירי רגב:</w:t>
      </w:r>
    </w:p>
    <w:p w14:paraId="2D285FBB" w14:textId="77777777" w:rsidR="00BE1F5E" w:rsidRDefault="00BE1F5E" w:rsidP="00BE1F5E">
      <w:pPr>
        <w:keepNext/>
        <w:bidi/>
        <w:jc w:val="both"/>
        <w:rPr>
          <w:rFonts w:cs="David" w:hint="cs"/>
          <w:rtl/>
        </w:rPr>
      </w:pPr>
    </w:p>
    <w:p w14:paraId="00ED6493" w14:textId="77777777" w:rsidR="00BE1F5E" w:rsidRDefault="00BE1F5E" w:rsidP="00BE1F5E">
      <w:pPr>
        <w:keepNext/>
        <w:bidi/>
        <w:jc w:val="both"/>
        <w:rPr>
          <w:rFonts w:cs="David" w:hint="cs"/>
          <w:rtl/>
        </w:rPr>
      </w:pPr>
      <w:r>
        <w:rPr>
          <w:rFonts w:cs="David" w:hint="cs"/>
          <w:rtl/>
        </w:rPr>
        <w:tab/>
        <w:t>מה זה אף אחד לא אמר את זה?</w:t>
      </w:r>
    </w:p>
    <w:p w14:paraId="2E381480" w14:textId="77777777" w:rsidR="00BE1F5E" w:rsidRDefault="00BE1F5E" w:rsidP="00BE1F5E">
      <w:pPr>
        <w:keepNext/>
        <w:bidi/>
        <w:jc w:val="both"/>
        <w:rPr>
          <w:rFonts w:cs="David" w:hint="cs"/>
          <w:rtl/>
        </w:rPr>
      </w:pPr>
    </w:p>
    <w:p w14:paraId="387735B6" w14:textId="77777777" w:rsidR="00BE1F5E" w:rsidRPr="00321A95" w:rsidRDefault="00BE1F5E" w:rsidP="00BE1F5E">
      <w:pPr>
        <w:keepNext/>
        <w:bidi/>
        <w:jc w:val="both"/>
        <w:rPr>
          <w:rFonts w:cs="David" w:hint="cs"/>
          <w:u w:val="single"/>
          <w:rtl/>
        </w:rPr>
      </w:pPr>
      <w:r w:rsidRPr="00321A95">
        <w:rPr>
          <w:rFonts w:cs="David" w:hint="cs"/>
          <w:u w:val="single"/>
          <w:rtl/>
        </w:rPr>
        <w:t xml:space="preserve">משה (מוץ) מטלון: </w:t>
      </w:r>
    </w:p>
    <w:p w14:paraId="505469D6" w14:textId="77777777" w:rsidR="00BE1F5E" w:rsidRDefault="00BE1F5E" w:rsidP="00BE1F5E">
      <w:pPr>
        <w:keepNext/>
        <w:bidi/>
        <w:jc w:val="both"/>
        <w:rPr>
          <w:rFonts w:cs="David" w:hint="cs"/>
          <w:rtl/>
        </w:rPr>
      </w:pPr>
    </w:p>
    <w:p w14:paraId="516D0950" w14:textId="77777777" w:rsidR="00BE1F5E" w:rsidRDefault="00BE1F5E" w:rsidP="00BE1F5E">
      <w:pPr>
        <w:keepNext/>
        <w:bidi/>
        <w:jc w:val="both"/>
        <w:rPr>
          <w:rFonts w:cs="David" w:hint="cs"/>
          <w:rtl/>
        </w:rPr>
      </w:pPr>
      <w:r>
        <w:rPr>
          <w:rFonts w:cs="David" w:hint="cs"/>
          <w:rtl/>
        </w:rPr>
        <w:tab/>
        <w:t xml:space="preserve">אנחנו נסחפנו פה </w:t>
      </w:r>
      <w:proofErr w:type="spellStart"/>
      <w:r>
        <w:rPr>
          <w:rFonts w:cs="David" w:hint="cs"/>
          <w:rtl/>
        </w:rPr>
        <w:t>לאיזשהן</w:t>
      </w:r>
      <w:proofErr w:type="spellEnd"/>
      <w:r>
        <w:rPr>
          <w:rFonts w:cs="David" w:hint="cs"/>
          <w:rtl/>
        </w:rPr>
        <w:t xml:space="preserve"> אמירות, שאני לא יודע ממה הן נובעות. או מחלק מהסובבים את השולחן הזה שכותבים פה ומקליטים פה, או אני לא יודע ממה. אני חושב שאנחנו צריכים להיות הגונים עם עצמנו ולומר את האמת. אני לא רואה בזה ניצול כי אפשר גם לנצל אדם שעובד במשרה מלאה. </w:t>
      </w:r>
    </w:p>
    <w:p w14:paraId="5F0B2258" w14:textId="77777777" w:rsidR="00BE1F5E" w:rsidRDefault="00BE1F5E" w:rsidP="00BE1F5E">
      <w:pPr>
        <w:keepNext/>
        <w:bidi/>
        <w:jc w:val="both"/>
        <w:rPr>
          <w:rFonts w:cs="David" w:hint="cs"/>
          <w:rtl/>
        </w:rPr>
      </w:pPr>
    </w:p>
    <w:p w14:paraId="49317378" w14:textId="77777777" w:rsidR="00BE1F5E" w:rsidRDefault="00BE1F5E" w:rsidP="00BE1F5E">
      <w:pPr>
        <w:keepNext/>
        <w:bidi/>
        <w:ind w:firstLine="720"/>
        <w:jc w:val="both"/>
        <w:rPr>
          <w:rFonts w:cs="David" w:hint="cs"/>
          <w:rtl/>
        </w:rPr>
      </w:pPr>
      <w:r>
        <w:rPr>
          <w:rFonts w:cs="David" w:hint="cs"/>
          <w:rtl/>
        </w:rPr>
        <w:t xml:space="preserve">יחד עם זאת, עוזר </w:t>
      </w:r>
      <w:proofErr w:type="spellStart"/>
      <w:r>
        <w:rPr>
          <w:rFonts w:cs="David" w:hint="cs"/>
          <w:rtl/>
        </w:rPr>
        <w:t>פרלמנטרי</w:t>
      </w:r>
      <w:proofErr w:type="spellEnd"/>
      <w:r>
        <w:rPr>
          <w:rFonts w:cs="David" w:hint="cs"/>
          <w:rtl/>
        </w:rPr>
        <w:t xml:space="preserve"> זה לא עובד משמרת, לא </w:t>
      </w:r>
      <w:proofErr w:type="spellStart"/>
      <w:r>
        <w:rPr>
          <w:rFonts w:cs="David" w:hint="cs"/>
          <w:rtl/>
        </w:rPr>
        <w:t>בפיצריה</w:t>
      </w:r>
      <w:proofErr w:type="spellEnd"/>
      <w:r>
        <w:rPr>
          <w:rFonts w:cs="David" w:hint="cs"/>
          <w:rtl/>
        </w:rPr>
        <w:t xml:space="preserve"> ולא בשום מקום אחר. כל עוזר </w:t>
      </w:r>
      <w:proofErr w:type="spellStart"/>
      <w:r>
        <w:rPr>
          <w:rFonts w:cs="David" w:hint="cs"/>
          <w:rtl/>
        </w:rPr>
        <w:t>פרלמנטרי</w:t>
      </w:r>
      <w:proofErr w:type="spellEnd"/>
      <w:r>
        <w:rPr>
          <w:rFonts w:cs="David" w:hint="cs"/>
          <w:rtl/>
        </w:rPr>
        <w:t xml:space="preserve"> </w:t>
      </w:r>
      <w:r>
        <w:rPr>
          <w:rFonts w:cs="David"/>
          <w:rtl/>
        </w:rPr>
        <w:t>–</w:t>
      </w:r>
      <w:r>
        <w:rPr>
          <w:rFonts w:cs="David" w:hint="cs"/>
          <w:rtl/>
        </w:rPr>
        <w:t xml:space="preserve"> ואף אחד פה לא גילה את סוד העבודה של חבר כנסת. כולנו עובדים, כולנו עובדים מול ארגונים, כולנו עובדים מול מוסדות, כולנו עובדים מול פניות ציבור, כולנו עובדים מול חקיקה, כולנו עובדים כמו בכל דבר אחר וכמו כל חבר כנסת אחר, והעוזרים </w:t>
      </w:r>
      <w:proofErr w:type="spellStart"/>
      <w:r>
        <w:rPr>
          <w:rFonts w:cs="David" w:hint="cs"/>
          <w:rtl/>
        </w:rPr>
        <w:t>הפרלמנטריים</w:t>
      </w:r>
      <w:proofErr w:type="spellEnd"/>
      <w:r>
        <w:rPr>
          <w:rFonts w:cs="David" w:hint="cs"/>
          <w:rtl/>
        </w:rPr>
        <w:t xml:space="preserve"> שלנו לא עובדים חצאי משרות, ואי אפשר לפצל את זה ואי אפשר להגדיר את העניין הזה, אבל אני מבקש מחברי הכנסת: בואו נכבד אחד את השני. אפשר להיות חלוקים בדעות </w:t>
      </w:r>
      <w:r>
        <w:rPr>
          <w:rFonts w:cs="David"/>
          <w:rtl/>
        </w:rPr>
        <w:t>–</w:t>
      </w:r>
      <w:r>
        <w:rPr>
          <w:rFonts w:cs="David" w:hint="cs"/>
          <w:rtl/>
        </w:rPr>
        <w:t xml:space="preserve"> ואני חלוק עליכם, דב חנין והורוביץ, בעניין הזה </w:t>
      </w:r>
      <w:r>
        <w:rPr>
          <w:rFonts w:cs="David"/>
          <w:rtl/>
        </w:rPr>
        <w:t>–</w:t>
      </w:r>
      <w:r>
        <w:rPr>
          <w:rFonts w:cs="David" w:hint="cs"/>
          <w:rtl/>
        </w:rPr>
        <w:t xml:space="preserve"> אבל אפשר גם לכבד אחד את השני.  גם בזה, גם פה אנחנו נמדדים.</w:t>
      </w:r>
    </w:p>
    <w:p w14:paraId="092792D8" w14:textId="77777777" w:rsidR="00BE1F5E" w:rsidRDefault="00BE1F5E" w:rsidP="00BE1F5E">
      <w:pPr>
        <w:keepNext/>
        <w:bidi/>
        <w:jc w:val="both"/>
        <w:rPr>
          <w:rFonts w:cs="David" w:hint="cs"/>
          <w:rtl/>
        </w:rPr>
      </w:pPr>
    </w:p>
    <w:p w14:paraId="4E39308D"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03086106" w14:textId="77777777" w:rsidR="00BE1F5E" w:rsidRDefault="00BE1F5E" w:rsidP="00BE1F5E">
      <w:pPr>
        <w:keepNext/>
        <w:bidi/>
        <w:jc w:val="both"/>
        <w:rPr>
          <w:rFonts w:cs="David" w:hint="cs"/>
          <w:rtl/>
        </w:rPr>
      </w:pPr>
    </w:p>
    <w:p w14:paraId="737EE7D0" w14:textId="77777777" w:rsidR="00BE1F5E" w:rsidRDefault="00BE1F5E" w:rsidP="00BE1F5E">
      <w:pPr>
        <w:keepNext/>
        <w:bidi/>
        <w:jc w:val="both"/>
        <w:rPr>
          <w:rFonts w:cs="David" w:hint="cs"/>
          <w:rtl/>
        </w:rPr>
      </w:pPr>
      <w:r>
        <w:rPr>
          <w:rFonts w:cs="David" w:hint="cs"/>
          <w:rtl/>
        </w:rPr>
        <w:tab/>
        <w:t>תודה רבה. חבר הכנסת מיכאלי, בבקשה.</w:t>
      </w:r>
    </w:p>
    <w:p w14:paraId="668FFF16" w14:textId="77777777" w:rsidR="00BE1F5E" w:rsidRDefault="00BE1F5E" w:rsidP="00BE1F5E">
      <w:pPr>
        <w:keepNext/>
        <w:bidi/>
        <w:jc w:val="both"/>
        <w:rPr>
          <w:rFonts w:cs="David" w:hint="cs"/>
          <w:rtl/>
        </w:rPr>
      </w:pPr>
    </w:p>
    <w:p w14:paraId="3D39EEBF" w14:textId="77777777" w:rsidR="00BE1F5E" w:rsidRPr="00280BD6" w:rsidRDefault="00BE1F5E" w:rsidP="00BE1F5E">
      <w:pPr>
        <w:keepNext/>
        <w:bidi/>
        <w:jc w:val="both"/>
        <w:rPr>
          <w:rFonts w:cs="David" w:hint="cs"/>
          <w:u w:val="single"/>
          <w:rtl/>
        </w:rPr>
      </w:pPr>
      <w:r w:rsidRPr="00280BD6">
        <w:rPr>
          <w:rFonts w:cs="David" w:hint="cs"/>
          <w:u w:val="single"/>
          <w:rtl/>
        </w:rPr>
        <w:t>נסים זאב:</w:t>
      </w:r>
    </w:p>
    <w:p w14:paraId="7288E39C" w14:textId="77777777" w:rsidR="00BE1F5E" w:rsidRDefault="00BE1F5E" w:rsidP="00BE1F5E">
      <w:pPr>
        <w:keepNext/>
        <w:bidi/>
        <w:jc w:val="both"/>
        <w:rPr>
          <w:rFonts w:cs="David" w:hint="cs"/>
          <w:rtl/>
        </w:rPr>
      </w:pPr>
    </w:p>
    <w:p w14:paraId="0890C9CB" w14:textId="77777777" w:rsidR="00BE1F5E" w:rsidRDefault="00BE1F5E" w:rsidP="00BE1F5E">
      <w:pPr>
        <w:keepNext/>
        <w:bidi/>
        <w:jc w:val="both"/>
        <w:rPr>
          <w:rFonts w:cs="David" w:hint="cs"/>
          <w:rtl/>
        </w:rPr>
      </w:pPr>
      <w:r>
        <w:rPr>
          <w:rFonts w:cs="David" w:hint="cs"/>
          <w:rtl/>
        </w:rPr>
        <w:tab/>
        <w:t>אדוני היושב ראש, אני רשום אצלך?</w:t>
      </w:r>
    </w:p>
    <w:p w14:paraId="359A1670" w14:textId="77777777" w:rsidR="00BE1F5E" w:rsidRDefault="00BE1F5E" w:rsidP="00BE1F5E">
      <w:pPr>
        <w:keepNext/>
        <w:bidi/>
        <w:jc w:val="both"/>
        <w:rPr>
          <w:rFonts w:cs="David" w:hint="cs"/>
          <w:rtl/>
        </w:rPr>
      </w:pPr>
    </w:p>
    <w:p w14:paraId="735B882C"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1983F6C0" w14:textId="77777777" w:rsidR="00BE1F5E" w:rsidRDefault="00BE1F5E" w:rsidP="00BE1F5E">
      <w:pPr>
        <w:keepNext/>
        <w:bidi/>
        <w:jc w:val="both"/>
        <w:rPr>
          <w:rFonts w:cs="David" w:hint="cs"/>
          <w:rtl/>
        </w:rPr>
      </w:pPr>
    </w:p>
    <w:p w14:paraId="769DD37A" w14:textId="77777777" w:rsidR="00BE1F5E" w:rsidRDefault="00BE1F5E" w:rsidP="00BE1F5E">
      <w:pPr>
        <w:keepNext/>
        <w:bidi/>
        <w:jc w:val="both"/>
        <w:rPr>
          <w:rFonts w:cs="David" w:hint="cs"/>
          <w:rtl/>
        </w:rPr>
      </w:pPr>
      <w:r>
        <w:rPr>
          <w:rFonts w:cs="David" w:hint="cs"/>
          <w:rtl/>
        </w:rPr>
        <w:tab/>
        <w:t xml:space="preserve">עכשיו אתה רשום. בשם קיצור הדיון </w:t>
      </w:r>
      <w:r>
        <w:rPr>
          <w:rFonts w:cs="David"/>
          <w:rtl/>
        </w:rPr>
        <w:t>–</w:t>
      </w:r>
      <w:r>
        <w:rPr>
          <w:rFonts w:cs="David" w:hint="cs"/>
          <w:rtl/>
        </w:rPr>
        <w:t xml:space="preserve"> אתה רשום.</w:t>
      </w:r>
    </w:p>
    <w:p w14:paraId="1FC6E436" w14:textId="77777777" w:rsidR="00BE1F5E" w:rsidRDefault="00BE1F5E" w:rsidP="00BE1F5E">
      <w:pPr>
        <w:keepNext/>
        <w:bidi/>
        <w:jc w:val="both"/>
        <w:rPr>
          <w:rFonts w:cs="David" w:hint="cs"/>
          <w:rtl/>
        </w:rPr>
      </w:pPr>
    </w:p>
    <w:p w14:paraId="2C2DACE2" w14:textId="77777777" w:rsidR="00BE1F5E" w:rsidRDefault="00BE1F5E" w:rsidP="00BE1F5E">
      <w:pPr>
        <w:keepNext/>
        <w:bidi/>
        <w:jc w:val="both"/>
        <w:rPr>
          <w:rFonts w:cs="David" w:hint="cs"/>
          <w:u w:val="single"/>
          <w:rtl/>
        </w:rPr>
      </w:pPr>
      <w:r>
        <w:rPr>
          <w:rFonts w:cs="David" w:hint="cs"/>
          <w:u w:val="single"/>
          <w:rtl/>
        </w:rPr>
        <w:t>אברהם מיכאלי</w:t>
      </w:r>
      <w:r w:rsidRPr="00E36EB4">
        <w:rPr>
          <w:rFonts w:cs="David" w:hint="cs"/>
          <w:u w:val="single"/>
          <w:rtl/>
        </w:rPr>
        <w:t>:</w:t>
      </w:r>
    </w:p>
    <w:p w14:paraId="6F4E1598" w14:textId="77777777" w:rsidR="00BE1F5E" w:rsidRDefault="00BE1F5E" w:rsidP="00BE1F5E">
      <w:pPr>
        <w:keepNext/>
        <w:bidi/>
        <w:jc w:val="both"/>
        <w:rPr>
          <w:rFonts w:cs="David" w:hint="cs"/>
          <w:u w:val="single"/>
          <w:rtl/>
        </w:rPr>
      </w:pPr>
    </w:p>
    <w:p w14:paraId="219F4A9A" w14:textId="77777777" w:rsidR="00BE1F5E" w:rsidRDefault="00BE1F5E" w:rsidP="00BE1F5E">
      <w:pPr>
        <w:keepNext/>
        <w:bidi/>
        <w:jc w:val="both"/>
        <w:rPr>
          <w:rFonts w:cs="David" w:hint="cs"/>
          <w:rtl/>
        </w:rPr>
      </w:pPr>
      <w:r>
        <w:rPr>
          <w:rFonts w:cs="David" w:hint="cs"/>
          <w:rtl/>
        </w:rPr>
        <w:tab/>
        <w:t xml:space="preserve">אדוני היושב ראש, אני לא רוצה לחזור על כל הנימוקים שאמרו גם בעד וגם נגד, אבל לדעתי  הבעיה מתחילה מכך, שאף אחד לא הגדיר אי פעם לעוזר </w:t>
      </w:r>
      <w:proofErr w:type="spellStart"/>
      <w:r>
        <w:rPr>
          <w:rFonts w:cs="David" w:hint="cs"/>
          <w:rtl/>
        </w:rPr>
        <w:t>הפרלמנטרי</w:t>
      </w:r>
      <w:proofErr w:type="spellEnd"/>
      <w:r>
        <w:rPr>
          <w:rFonts w:cs="David" w:hint="cs"/>
          <w:rtl/>
        </w:rPr>
        <w:t xml:space="preserve"> מה תפקידו בכנסת. וכל עוזר </w:t>
      </w:r>
      <w:proofErr w:type="spellStart"/>
      <w:r>
        <w:rPr>
          <w:rFonts w:cs="David" w:hint="cs"/>
          <w:rtl/>
        </w:rPr>
        <w:t>פרלמנטרי</w:t>
      </w:r>
      <w:proofErr w:type="spellEnd"/>
      <w:r>
        <w:rPr>
          <w:rFonts w:cs="David" w:hint="cs"/>
          <w:rtl/>
        </w:rPr>
        <w:t xml:space="preserve"> מתחיל לפרש מתי מנצלים אותו, מתי לא מנצלים אותו. יש מצב מסוים היום, שבאמת עוזרים שעובדים במשרה מלאה, חברי כנסת מסוימים מעסיקים אותם בשעות מסוימות, ויש חברי כנסת שמתוך הרגישות והזהירות, שלא יתחשבו בעבודה הקשה שלהם וזה יפורש כניצול, שנמנעים לעשות את זה. </w:t>
      </w:r>
    </w:p>
    <w:p w14:paraId="76FDBC73" w14:textId="77777777" w:rsidR="00BE1F5E" w:rsidRDefault="00BE1F5E" w:rsidP="00BE1F5E">
      <w:pPr>
        <w:keepNext/>
        <w:bidi/>
        <w:jc w:val="both"/>
        <w:rPr>
          <w:rFonts w:cs="David" w:hint="cs"/>
          <w:rtl/>
        </w:rPr>
      </w:pPr>
    </w:p>
    <w:p w14:paraId="7F33850E" w14:textId="77777777" w:rsidR="00BE1F5E" w:rsidRDefault="00BE1F5E" w:rsidP="00BE1F5E">
      <w:pPr>
        <w:keepNext/>
        <w:bidi/>
        <w:ind w:firstLine="720"/>
        <w:jc w:val="both"/>
        <w:rPr>
          <w:rFonts w:cs="David" w:hint="cs"/>
          <w:rtl/>
        </w:rPr>
      </w:pPr>
      <w:r>
        <w:rPr>
          <w:rFonts w:cs="David" w:hint="cs"/>
          <w:rtl/>
        </w:rPr>
        <w:t xml:space="preserve">לדעתי הכנסת כן צריכה </w:t>
      </w:r>
      <w:r>
        <w:rPr>
          <w:rFonts w:cs="David"/>
          <w:rtl/>
        </w:rPr>
        <w:t>–</w:t>
      </w:r>
      <w:r>
        <w:rPr>
          <w:rFonts w:cs="David" w:hint="cs"/>
          <w:rtl/>
        </w:rPr>
        <w:t xml:space="preserve"> עדיין המדינה משלמת את המשכורת, לא חברי הכנסת </w:t>
      </w:r>
      <w:r>
        <w:rPr>
          <w:rFonts w:cs="David"/>
          <w:rtl/>
        </w:rPr>
        <w:t>–</w:t>
      </w:r>
      <w:r>
        <w:rPr>
          <w:rFonts w:cs="David" w:hint="cs"/>
          <w:rtl/>
        </w:rPr>
        <w:t xml:space="preserve"> הכנסת כן צריכה להגדיר מה תפקידו של עוזר </w:t>
      </w:r>
      <w:proofErr w:type="spellStart"/>
      <w:r>
        <w:rPr>
          <w:rFonts w:cs="David" w:hint="cs"/>
          <w:rtl/>
        </w:rPr>
        <w:t>פרלמנטרי</w:t>
      </w:r>
      <w:proofErr w:type="spellEnd"/>
      <w:r>
        <w:rPr>
          <w:rFonts w:cs="David" w:hint="cs"/>
          <w:rtl/>
        </w:rPr>
        <w:t xml:space="preserve">, גם מבחינת שעות, גם מבחינת היקף וגם מבחינת אחריות. ולכן, אם אנחנו בסוף מחליטים לקחת משרה אחת ומפצלים אותה לשניים, בהגדרה מראש שעוזר יעבוד חצי משרה, באמת, שעות מוגדרות, באמת </w:t>
      </w:r>
      <w:r>
        <w:rPr>
          <w:rFonts w:cs="David"/>
          <w:rtl/>
        </w:rPr>
        <w:t>–</w:t>
      </w:r>
      <w:r>
        <w:rPr>
          <w:rFonts w:cs="David" w:hint="cs"/>
          <w:rtl/>
        </w:rPr>
        <w:t xml:space="preserve"> אני לא מבין מה הפסול בזה.</w:t>
      </w:r>
    </w:p>
    <w:p w14:paraId="76845EE5" w14:textId="77777777" w:rsidR="00BE1F5E" w:rsidRDefault="00BE1F5E" w:rsidP="00BE1F5E">
      <w:pPr>
        <w:keepNext/>
        <w:bidi/>
        <w:ind w:firstLine="720"/>
        <w:jc w:val="both"/>
        <w:rPr>
          <w:rFonts w:cs="David" w:hint="cs"/>
          <w:rtl/>
        </w:rPr>
      </w:pPr>
    </w:p>
    <w:p w14:paraId="4F397E49" w14:textId="77777777" w:rsidR="00BE1F5E" w:rsidRDefault="00BE1F5E" w:rsidP="00BE1F5E">
      <w:pPr>
        <w:keepNext/>
        <w:bidi/>
        <w:ind w:firstLine="720"/>
        <w:jc w:val="both"/>
        <w:rPr>
          <w:rFonts w:cs="David" w:hint="cs"/>
          <w:rtl/>
        </w:rPr>
      </w:pPr>
      <w:r>
        <w:rPr>
          <w:rFonts w:cs="David" w:hint="cs"/>
          <w:rtl/>
        </w:rPr>
        <w:t xml:space="preserve">עכשיו: זה שנהיו כותרות, ושעיתונות תקפה באמת רשימה מסוימת של חברי כנסת, זה באמת שוב להיכנע לאותו פופוליזם שכולנו חוששים ממנו כל הזמן. אנחנו צריכים לדעת מה תפקידו של עוזר </w:t>
      </w:r>
      <w:proofErr w:type="spellStart"/>
      <w:r>
        <w:rPr>
          <w:rFonts w:cs="David" w:hint="cs"/>
          <w:rtl/>
        </w:rPr>
        <w:t>פרלמנטרי</w:t>
      </w:r>
      <w:proofErr w:type="spellEnd"/>
      <w:r>
        <w:rPr>
          <w:rFonts w:cs="David" w:hint="cs"/>
          <w:rtl/>
        </w:rPr>
        <w:t>, שלא כל אחד יתבכיין: אני עובד קשה ולא עובד קשה.</w:t>
      </w:r>
    </w:p>
    <w:p w14:paraId="6BAEA38A" w14:textId="77777777" w:rsidR="00BE1F5E" w:rsidRDefault="00BE1F5E" w:rsidP="00BE1F5E">
      <w:pPr>
        <w:keepNext/>
        <w:bidi/>
        <w:ind w:firstLine="720"/>
        <w:jc w:val="both"/>
        <w:rPr>
          <w:rFonts w:cs="David" w:hint="cs"/>
          <w:rtl/>
        </w:rPr>
      </w:pPr>
    </w:p>
    <w:p w14:paraId="25C4C9FD" w14:textId="77777777" w:rsidR="00BE1F5E" w:rsidRDefault="00BE1F5E" w:rsidP="00BE1F5E">
      <w:pPr>
        <w:keepNext/>
        <w:bidi/>
        <w:ind w:firstLine="720"/>
        <w:jc w:val="both"/>
        <w:rPr>
          <w:rFonts w:cs="David" w:hint="cs"/>
          <w:rtl/>
        </w:rPr>
      </w:pPr>
      <w:r>
        <w:rPr>
          <w:rFonts w:cs="David" w:hint="cs"/>
          <w:rtl/>
        </w:rPr>
        <w:t xml:space="preserve">כמו שאני מעסיק עובד אצלי במשרד, ואני אומר לו מה תפקידו, אותו דבר הכנסת צריכה להתייחס לאותו תפקיד של עוזר </w:t>
      </w:r>
      <w:proofErr w:type="spellStart"/>
      <w:r>
        <w:rPr>
          <w:rFonts w:cs="David" w:hint="cs"/>
          <w:rtl/>
        </w:rPr>
        <w:t>פרלמנטרי</w:t>
      </w:r>
      <w:proofErr w:type="spellEnd"/>
      <w:r>
        <w:rPr>
          <w:rFonts w:cs="David" w:hint="cs"/>
          <w:rtl/>
        </w:rPr>
        <w:t>, ולהגדיר לו מה לעשות.</w:t>
      </w:r>
    </w:p>
    <w:p w14:paraId="0985B545" w14:textId="77777777" w:rsidR="00BE1F5E" w:rsidRDefault="00BE1F5E" w:rsidP="00BE1F5E">
      <w:pPr>
        <w:keepNext/>
        <w:bidi/>
        <w:ind w:firstLine="720"/>
        <w:jc w:val="both"/>
        <w:rPr>
          <w:rFonts w:cs="David" w:hint="cs"/>
          <w:rtl/>
        </w:rPr>
      </w:pPr>
    </w:p>
    <w:p w14:paraId="6987E10B"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1CD1600E" w14:textId="77777777" w:rsidR="00BE1F5E" w:rsidRDefault="00BE1F5E" w:rsidP="00BE1F5E">
      <w:pPr>
        <w:keepNext/>
        <w:bidi/>
        <w:jc w:val="both"/>
        <w:rPr>
          <w:rFonts w:cs="David" w:hint="cs"/>
          <w:rtl/>
        </w:rPr>
      </w:pPr>
    </w:p>
    <w:p w14:paraId="275EB2A2" w14:textId="77777777" w:rsidR="00BE1F5E" w:rsidRDefault="00BE1F5E" w:rsidP="00BE1F5E">
      <w:pPr>
        <w:keepNext/>
        <w:bidi/>
        <w:jc w:val="both"/>
        <w:rPr>
          <w:rFonts w:cs="David" w:hint="cs"/>
          <w:rtl/>
        </w:rPr>
      </w:pPr>
      <w:r>
        <w:rPr>
          <w:rFonts w:cs="David" w:hint="cs"/>
          <w:rtl/>
        </w:rPr>
        <w:tab/>
        <w:t xml:space="preserve">תודה רבה. חברת הכנסת </w:t>
      </w:r>
      <w:proofErr w:type="spellStart"/>
      <w:r>
        <w:rPr>
          <w:rFonts w:cs="David" w:hint="cs"/>
          <w:rtl/>
        </w:rPr>
        <w:t>חוטובלי</w:t>
      </w:r>
      <w:proofErr w:type="spellEnd"/>
      <w:r>
        <w:rPr>
          <w:rFonts w:cs="David" w:hint="cs"/>
          <w:rtl/>
        </w:rPr>
        <w:t>, בבקשה.</w:t>
      </w:r>
    </w:p>
    <w:p w14:paraId="76F7B782" w14:textId="77777777" w:rsidR="00BE1F5E" w:rsidRDefault="00BE1F5E" w:rsidP="00BE1F5E">
      <w:pPr>
        <w:keepNext/>
        <w:bidi/>
        <w:jc w:val="both"/>
        <w:rPr>
          <w:rFonts w:cs="David" w:hint="cs"/>
          <w:rtl/>
        </w:rPr>
      </w:pPr>
    </w:p>
    <w:p w14:paraId="1847DB15" w14:textId="77777777" w:rsidR="00BE1F5E" w:rsidRPr="009828B0" w:rsidRDefault="00BE1F5E" w:rsidP="00BE1F5E">
      <w:pPr>
        <w:keepNext/>
        <w:bidi/>
        <w:jc w:val="both"/>
        <w:rPr>
          <w:rFonts w:cs="David" w:hint="cs"/>
          <w:u w:val="single"/>
          <w:rtl/>
        </w:rPr>
      </w:pPr>
      <w:r w:rsidRPr="009828B0">
        <w:rPr>
          <w:rFonts w:cs="David" w:hint="cs"/>
          <w:u w:val="single"/>
          <w:rtl/>
        </w:rPr>
        <w:t xml:space="preserve">ציפי </w:t>
      </w:r>
      <w:proofErr w:type="spellStart"/>
      <w:r w:rsidRPr="009828B0">
        <w:rPr>
          <w:rFonts w:cs="David" w:hint="cs"/>
          <w:u w:val="single"/>
          <w:rtl/>
        </w:rPr>
        <w:t>חוטובלי</w:t>
      </w:r>
      <w:proofErr w:type="spellEnd"/>
      <w:r w:rsidRPr="009828B0">
        <w:rPr>
          <w:rFonts w:cs="David" w:hint="cs"/>
          <w:u w:val="single"/>
          <w:rtl/>
        </w:rPr>
        <w:t>:</w:t>
      </w:r>
    </w:p>
    <w:p w14:paraId="17AC7AFD" w14:textId="77777777" w:rsidR="00BE1F5E" w:rsidRDefault="00BE1F5E" w:rsidP="00BE1F5E">
      <w:pPr>
        <w:keepNext/>
        <w:bidi/>
        <w:jc w:val="both"/>
        <w:rPr>
          <w:rFonts w:cs="David" w:hint="cs"/>
          <w:rtl/>
        </w:rPr>
      </w:pPr>
    </w:p>
    <w:p w14:paraId="4EF704E4" w14:textId="77777777" w:rsidR="00BE1F5E" w:rsidRDefault="00BE1F5E" w:rsidP="00BE1F5E">
      <w:pPr>
        <w:keepNext/>
        <w:bidi/>
        <w:jc w:val="both"/>
        <w:rPr>
          <w:rFonts w:cs="David" w:hint="cs"/>
          <w:rtl/>
        </w:rPr>
      </w:pPr>
      <w:r>
        <w:rPr>
          <w:rFonts w:cs="David" w:hint="cs"/>
          <w:rtl/>
        </w:rPr>
        <w:tab/>
        <w:t xml:space="preserve">אדוני היושב ראש, הדיון הזה הוא דיון שכולם מעורבים בו ברמה האישית הכי גבוהה, כי כל חבר כנסת, נראה לי, חש את הפער הגדול בין הדימוי הציבורי של עבודת חברי הכנסת </w:t>
      </w:r>
      <w:r>
        <w:rPr>
          <w:rFonts w:cs="David"/>
          <w:rtl/>
        </w:rPr>
        <w:t>–</w:t>
      </w:r>
      <w:r>
        <w:rPr>
          <w:rFonts w:cs="David" w:hint="cs"/>
          <w:rtl/>
        </w:rPr>
        <w:t xml:space="preserve"> גם אני, לפני שהגעתי לכנסת, לא הבנתי למה צריך כל כך הרבה עוזרים, ומהרגע שהגעתי לכאן, וכמו שאמר </w:t>
      </w:r>
      <w:r>
        <w:rPr>
          <w:rFonts w:cs="David"/>
          <w:rtl/>
        </w:rPr>
        <w:t>–</w:t>
      </w:r>
      <w:r>
        <w:rPr>
          <w:rFonts w:cs="David" w:hint="cs"/>
          <w:rtl/>
        </w:rPr>
        <w:t xml:space="preserve"> אני מסכימה לחלוטין עם חבר הכנסת אחמד טיבי: מי שלוקח את התפקיד שלו ברצינות, זקוק לעזרה.</w:t>
      </w:r>
    </w:p>
    <w:p w14:paraId="75837584" w14:textId="77777777" w:rsidR="00BE1F5E" w:rsidRDefault="00BE1F5E" w:rsidP="00BE1F5E">
      <w:pPr>
        <w:keepNext/>
        <w:bidi/>
        <w:jc w:val="both"/>
        <w:rPr>
          <w:rFonts w:cs="David" w:hint="cs"/>
          <w:rtl/>
        </w:rPr>
      </w:pPr>
    </w:p>
    <w:p w14:paraId="4F404F39" w14:textId="77777777" w:rsidR="00BE1F5E" w:rsidRDefault="00BE1F5E" w:rsidP="00BE1F5E">
      <w:pPr>
        <w:keepNext/>
        <w:bidi/>
        <w:ind w:firstLine="720"/>
        <w:jc w:val="both"/>
        <w:rPr>
          <w:rFonts w:cs="David" w:hint="cs"/>
          <w:rtl/>
        </w:rPr>
      </w:pPr>
      <w:r>
        <w:rPr>
          <w:rFonts w:cs="David" w:hint="cs"/>
          <w:rtl/>
        </w:rPr>
        <w:t xml:space="preserve">עכשיו, אני רוצה לומר משהו מניסיוני האישי כיושבת ראש ועדה: כשקיבלתי את ראשות הוועדה לקידום מעמד האישה, התלוותה לתפקיד היכולת להעסיק עוזר נוסף, ויש לי את האפשרות להעסיק בזכות שלושה עוזרים. ואני רוצה לומר לכם, ששלושת העוזרים האלה, שפועלים בארבעת התחומים </w:t>
      </w:r>
      <w:proofErr w:type="spellStart"/>
      <w:r>
        <w:rPr>
          <w:rFonts w:cs="David" w:hint="cs"/>
          <w:rtl/>
        </w:rPr>
        <w:t>הפרלמנטריים</w:t>
      </w:r>
      <w:proofErr w:type="spellEnd"/>
      <w:r>
        <w:rPr>
          <w:rFonts w:cs="David" w:hint="cs"/>
          <w:rtl/>
        </w:rPr>
        <w:t xml:space="preserve"> שכל חבר כנסת זקוק להם, שהם: חקיקה, דוברות, קשר עם המפלגה </w:t>
      </w:r>
      <w:r>
        <w:rPr>
          <w:rFonts w:cs="David"/>
          <w:rtl/>
        </w:rPr>
        <w:t>–</w:t>
      </w:r>
      <w:r>
        <w:rPr>
          <w:rFonts w:cs="David" w:hint="cs"/>
          <w:rtl/>
        </w:rPr>
        <w:t xml:space="preserve"> מה שמכונה פוליטיקה וסיורים פוליטיים </w:t>
      </w:r>
      <w:r>
        <w:rPr>
          <w:rFonts w:cs="David"/>
          <w:rtl/>
        </w:rPr>
        <w:t>–</w:t>
      </w:r>
      <w:r>
        <w:rPr>
          <w:rFonts w:cs="David" w:hint="cs"/>
          <w:rtl/>
        </w:rPr>
        <w:t xml:space="preserve"> וניהול לשכה ופניות ציבור, ארבעת התפקידים האלה, שלושה אנשים מאיישים אותם, ואני אומרת לכם שלא משנה, בין אם הייתי יושבת ראש ועדה ובין אם לא הייתי יושבת ראש ועדה, הייתי זקוקה לשלושה אנשים שימלאו את ארבעת התפקידים האלה בצורה הרצינית ביותר. </w:t>
      </w:r>
    </w:p>
    <w:p w14:paraId="712C2ABA" w14:textId="77777777" w:rsidR="00BE1F5E" w:rsidRDefault="00BE1F5E" w:rsidP="00BE1F5E">
      <w:pPr>
        <w:keepNext/>
        <w:bidi/>
        <w:jc w:val="both"/>
        <w:rPr>
          <w:rFonts w:cs="David" w:hint="cs"/>
          <w:rtl/>
        </w:rPr>
      </w:pPr>
    </w:p>
    <w:p w14:paraId="4670066C" w14:textId="77777777" w:rsidR="00BE1F5E" w:rsidRDefault="00BE1F5E" w:rsidP="00BE1F5E">
      <w:pPr>
        <w:keepNext/>
        <w:bidi/>
        <w:jc w:val="both"/>
        <w:rPr>
          <w:rFonts w:cs="David" w:hint="cs"/>
          <w:u w:val="single"/>
          <w:rtl/>
        </w:rPr>
      </w:pPr>
      <w:r>
        <w:rPr>
          <w:rFonts w:cs="David" w:hint="cs"/>
          <w:u w:val="single"/>
          <w:rtl/>
        </w:rPr>
        <w:t>שלמה מולה</w:t>
      </w:r>
      <w:r w:rsidRPr="00E36EB4">
        <w:rPr>
          <w:rFonts w:cs="David" w:hint="cs"/>
          <w:u w:val="single"/>
          <w:rtl/>
        </w:rPr>
        <w:t>:</w:t>
      </w:r>
    </w:p>
    <w:p w14:paraId="52B349F4" w14:textId="77777777" w:rsidR="00BE1F5E" w:rsidRDefault="00BE1F5E" w:rsidP="00BE1F5E">
      <w:pPr>
        <w:keepNext/>
        <w:bidi/>
        <w:jc w:val="both"/>
        <w:rPr>
          <w:rFonts w:cs="David" w:hint="cs"/>
          <w:rtl/>
        </w:rPr>
      </w:pPr>
      <w:r>
        <w:rPr>
          <w:rFonts w:cs="David" w:hint="cs"/>
          <w:rtl/>
        </w:rPr>
        <w:tab/>
      </w:r>
    </w:p>
    <w:p w14:paraId="432904FC" w14:textId="77777777" w:rsidR="00BE1F5E" w:rsidRDefault="00BE1F5E" w:rsidP="00BE1F5E">
      <w:pPr>
        <w:keepNext/>
        <w:bidi/>
        <w:jc w:val="both"/>
        <w:rPr>
          <w:rFonts w:cs="David" w:hint="cs"/>
          <w:rtl/>
        </w:rPr>
      </w:pPr>
      <w:r>
        <w:rPr>
          <w:rFonts w:cs="David" w:hint="cs"/>
          <w:rtl/>
        </w:rPr>
        <w:tab/>
        <w:t>מצבך יותר טוב מכל חבר כנסת אחר.</w:t>
      </w:r>
    </w:p>
    <w:p w14:paraId="17B10E3E" w14:textId="77777777" w:rsidR="00BE1F5E" w:rsidRDefault="00BE1F5E" w:rsidP="00BE1F5E">
      <w:pPr>
        <w:keepNext/>
        <w:bidi/>
        <w:jc w:val="both"/>
        <w:rPr>
          <w:rFonts w:cs="David" w:hint="cs"/>
          <w:rtl/>
        </w:rPr>
      </w:pPr>
    </w:p>
    <w:p w14:paraId="7E7C1A11"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7A00EB31" w14:textId="77777777" w:rsidR="00BE1F5E" w:rsidRDefault="00BE1F5E" w:rsidP="00BE1F5E">
      <w:pPr>
        <w:keepNext/>
        <w:bidi/>
        <w:jc w:val="both"/>
        <w:rPr>
          <w:rFonts w:cs="David" w:hint="cs"/>
          <w:rtl/>
        </w:rPr>
      </w:pPr>
    </w:p>
    <w:p w14:paraId="104BC219" w14:textId="77777777" w:rsidR="00BE1F5E" w:rsidRDefault="00BE1F5E" w:rsidP="00BE1F5E">
      <w:pPr>
        <w:keepNext/>
        <w:bidi/>
        <w:jc w:val="both"/>
        <w:rPr>
          <w:rFonts w:cs="David" w:hint="cs"/>
          <w:rtl/>
        </w:rPr>
      </w:pPr>
      <w:r>
        <w:rPr>
          <w:rFonts w:cs="David" w:hint="cs"/>
          <w:rtl/>
        </w:rPr>
        <w:tab/>
        <w:t>חבר הכנסת מולה, באמת, נו?</w:t>
      </w:r>
    </w:p>
    <w:p w14:paraId="4561DFF8" w14:textId="77777777" w:rsidR="00BE1F5E" w:rsidRDefault="00BE1F5E" w:rsidP="00BE1F5E">
      <w:pPr>
        <w:keepNext/>
        <w:bidi/>
        <w:jc w:val="both"/>
        <w:rPr>
          <w:rFonts w:cs="David" w:hint="cs"/>
          <w:rtl/>
        </w:rPr>
      </w:pPr>
    </w:p>
    <w:p w14:paraId="56DA1159" w14:textId="77777777" w:rsidR="00BE1F5E" w:rsidRDefault="00BE1F5E" w:rsidP="00BE1F5E">
      <w:pPr>
        <w:keepNext/>
        <w:bidi/>
        <w:jc w:val="both"/>
        <w:rPr>
          <w:rFonts w:cs="David" w:hint="cs"/>
          <w:u w:val="single"/>
          <w:rtl/>
        </w:rPr>
      </w:pPr>
      <w:r>
        <w:rPr>
          <w:rFonts w:cs="David" w:hint="cs"/>
          <w:u w:val="single"/>
          <w:rtl/>
        </w:rPr>
        <w:t xml:space="preserve">ציפי </w:t>
      </w:r>
      <w:proofErr w:type="spellStart"/>
      <w:r>
        <w:rPr>
          <w:rFonts w:cs="David" w:hint="cs"/>
          <w:u w:val="single"/>
          <w:rtl/>
        </w:rPr>
        <w:t>חוטובלי</w:t>
      </w:r>
      <w:proofErr w:type="spellEnd"/>
    </w:p>
    <w:p w14:paraId="06D85E86" w14:textId="77777777" w:rsidR="00BE1F5E" w:rsidRDefault="00BE1F5E" w:rsidP="00BE1F5E">
      <w:pPr>
        <w:keepNext/>
        <w:bidi/>
        <w:jc w:val="both"/>
        <w:rPr>
          <w:rFonts w:cs="David" w:hint="cs"/>
          <w:rtl/>
        </w:rPr>
      </w:pPr>
      <w:r>
        <w:rPr>
          <w:rFonts w:cs="David" w:hint="cs"/>
          <w:rtl/>
        </w:rPr>
        <w:tab/>
      </w:r>
    </w:p>
    <w:p w14:paraId="35AEF054" w14:textId="77777777" w:rsidR="00BE1F5E" w:rsidRDefault="00BE1F5E" w:rsidP="00BE1F5E">
      <w:pPr>
        <w:keepNext/>
        <w:bidi/>
        <w:jc w:val="both"/>
        <w:rPr>
          <w:rFonts w:cs="David" w:hint="cs"/>
          <w:rtl/>
        </w:rPr>
      </w:pPr>
      <w:r>
        <w:rPr>
          <w:rFonts w:cs="David" w:hint="cs"/>
          <w:rtl/>
        </w:rPr>
        <w:tab/>
        <w:t xml:space="preserve">לכן אני כן הייתי הולכת בדרך שכבר נאמרה כאן, לחשוב על הוספת תקן נוסף לכל חברי הכנסת, בין אם הם יושבי ראש ועדה ובין אם לא, ולמרות שיושבי ראש ועדה עובדים קשה יותר, אני באמת חושבת שעם שלושה עוזרים כל חברי כנסת כאן יכול להסתדר, ואני מוסיפה בסוגריים שאני מניחה שיש פער מאד גדול בין חברי כנסת ממפלגות עם פריימריז ומפלגה פעילה ועם סניפים פעילים, שהסיורים שלהם הם לא רק סיורים מקצועיים, אלא גם הרבה מאד סיורים פוליטיים וסיורים בתוך סניפי התנועה, לבין חברי כנסת ממפלגות שבהן אין סניפים ואין פעילות פוליטית, והמינויים הם מינויים של יושב ראש. ועדיין, הייתי אומרת שאם הבחירה היא בין שלושה תקנים רשמיים לבין כל הדיונים הפנימיים פה </w:t>
      </w:r>
      <w:r>
        <w:rPr>
          <w:rFonts w:cs="David"/>
          <w:rtl/>
        </w:rPr>
        <w:t>–</w:t>
      </w:r>
      <w:r>
        <w:rPr>
          <w:rFonts w:cs="David" w:hint="cs"/>
          <w:rtl/>
        </w:rPr>
        <w:t xml:space="preserve"> כן פיצול, לא פיצול </w:t>
      </w:r>
      <w:r>
        <w:rPr>
          <w:rFonts w:cs="David"/>
          <w:rtl/>
        </w:rPr>
        <w:t>–</w:t>
      </w:r>
      <w:r>
        <w:rPr>
          <w:rFonts w:cs="David" w:hint="cs"/>
          <w:rtl/>
        </w:rPr>
        <w:t xml:space="preserve"> ראוי לנו, כחברי כנסת, להתאחד יחד, ולהיאבק על הזכות לתקן שלישי נוסף, לכלל חברי הכנסת.</w:t>
      </w:r>
    </w:p>
    <w:p w14:paraId="1346A275" w14:textId="77777777" w:rsidR="00BE1F5E" w:rsidRDefault="00BE1F5E" w:rsidP="00BE1F5E">
      <w:pPr>
        <w:keepNext/>
        <w:bidi/>
        <w:jc w:val="both"/>
        <w:rPr>
          <w:rFonts w:cs="David" w:hint="cs"/>
          <w:rtl/>
        </w:rPr>
      </w:pPr>
    </w:p>
    <w:p w14:paraId="17D3111D"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17443844" w14:textId="77777777" w:rsidR="00BE1F5E" w:rsidRDefault="00BE1F5E" w:rsidP="00BE1F5E">
      <w:pPr>
        <w:keepNext/>
        <w:bidi/>
        <w:jc w:val="both"/>
        <w:rPr>
          <w:rFonts w:cs="David" w:hint="cs"/>
          <w:rtl/>
        </w:rPr>
      </w:pPr>
    </w:p>
    <w:p w14:paraId="2F2F3B0E" w14:textId="77777777" w:rsidR="00BE1F5E" w:rsidRDefault="00BE1F5E" w:rsidP="00BE1F5E">
      <w:pPr>
        <w:keepNext/>
        <w:bidi/>
        <w:jc w:val="both"/>
        <w:rPr>
          <w:rFonts w:cs="David" w:hint="cs"/>
          <w:rtl/>
        </w:rPr>
      </w:pPr>
      <w:r>
        <w:rPr>
          <w:rFonts w:cs="David" w:hint="cs"/>
          <w:rtl/>
        </w:rPr>
        <w:tab/>
        <w:t>תודה רבה. חבר הכנסת רותם, בבקשה.</w:t>
      </w:r>
    </w:p>
    <w:p w14:paraId="41F96453" w14:textId="77777777" w:rsidR="00BE1F5E" w:rsidRDefault="00BE1F5E" w:rsidP="00BE1F5E">
      <w:pPr>
        <w:keepNext/>
        <w:bidi/>
        <w:jc w:val="both"/>
        <w:rPr>
          <w:rFonts w:cs="David" w:hint="cs"/>
          <w:rtl/>
        </w:rPr>
      </w:pPr>
    </w:p>
    <w:p w14:paraId="178A8EA2" w14:textId="77777777" w:rsidR="00BE1F5E" w:rsidRDefault="00BE1F5E" w:rsidP="00BE1F5E">
      <w:pPr>
        <w:keepNext/>
        <w:bidi/>
        <w:jc w:val="both"/>
        <w:rPr>
          <w:rFonts w:cs="David" w:hint="cs"/>
          <w:u w:val="single"/>
          <w:rtl/>
        </w:rPr>
      </w:pPr>
      <w:r>
        <w:rPr>
          <w:rFonts w:cs="David" w:hint="cs"/>
          <w:u w:val="single"/>
          <w:rtl/>
        </w:rPr>
        <w:t>דוד רותם</w:t>
      </w:r>
      <w:r w:rsidRPr="00E36EB4">
        <w:rPr>
          <w:rFonts w:cs="David" w:hint="cs"/>
          <w:u w:val="single"/>
          <w:rtl/>
        </w:rPr>
        <w:t>:</w:t>
      </w:r>
    </w:p>
    <w:p w14:paraId="398EA575" w14:textId="77777777" w:rsidR="00BE1F5E" w:rsidRDefault="00BE1F5E" w:rsidP="00BE1F5E">
      <w:pPr>
        <w:keepNext/>
        <w:bidi/>
        <w:jc w:val="both"/>
        <w:rPr>
          <w:rFonts w:cs="David" w:hint="cs"/>
          <w:u w:val="single"/>
          <w:rtl/>
        </w:rPr>
      </w:pPr>
    </w:p>
    <w:p w14:paraId="306E53B8" w14:textId="77777777" w:rsidR="00BE1F5E" w:rsidRDefault="00BE1F5E" w:rsidP="00BE1F5E">
      <w:pPr>
        <w:keepNext/>
        <w:bidi/>
        <w:jc w:val="both"/>
        <w:rPr>
          <w:rFonts w:cs="David" w:hint="cs"/>
          <w:rtl/>
        </w:rPr>
      </w:pPr>
      <w:r>
        <w:rPr>
          <w:rFonts w:cs="David" w:hint="cs"/>
          <w:rtl/>
        </w:rPr>
        <w:tab/>
        <w:t xml:space="preserve"> אדוני היושב ראש, אני לא חושב שצריך לדבר פה על ניצול משרות - - -</w:t>
      </w:r>
    </w:p>
    <w:p w14:paraId="138E87FF" w14:textId="77777777" w:rsidR="00BE1F5E" w:rsidRDefault="00BE1F5E" w:rsidP="00BE1F5E">
      <w:pPr>
        <w:keepNext/>
        <w:bidi/>
        <w:jc w:val="both"/>
        <w:rPr>
          <w:rFonts w:cs="David" w:hint="cs"/>
          <w:rtl/>
        </w:rPr>
      </w:pPr>
    </w:p>
    <w:p w14:paraId="5E04066B"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5B772D55" w14:textId="77777777" w:rsidR="00BE1F5E" w:rsidRDefault="00BE1F5E" w:rsidP="00BE1F5E">
      <w:pPr>
        <w:keepNext/>
        <w:bidi/>
        <w:jc w:val="both"/>
        <w:rPr>
          <w:rFonts w:cs="David" w:hint="cs"/>
          <w:rtl/>
        </w:rPr>
      </w:pPr>
    </w:p>
    <w:p w14:paraId="0612F664" w14:textId="77777777" w:rsidR="00BE1F5E" w:rsidRDefault="00BE1F5E" w:rsidP="00BE1F5E">
      <w:pPr>
        <w:keepNext/>
        <w:bidi/>
        <w:jc w:val="both"/>
        <w:rPr>
          <w:rFonts w:cs="David" w:hint="cs"/>
          <w:rtl/>
        </w:rPr>
      </w:pPr>
      <w:r>
        <w:rPr>
          <w:rFonts w:cs="David" w:hint="cs"/>
          <w:rtl/>
        </w:rPr>
        <w:tab/>
        <w:t>רבותיי, דבר יושב ראש ועדת החוקה, אני מבקש.</w:t>
      </w:r>
    </w:p>
    <w:p w14:paraId="20830C02" w14:textId="77777777" w:rsidR="00BE1F5E" w:rsidRDefault="00BE1F5E" w:rsidP="00BE1F5E">
      <w:pPr>
        <w:keepNext/>
        <w:bidi/>
        <w:jc w:val="both"/>
        <w:rPr>
          <w:rFonts w:cs="David" w:hint="cs"/>
          <w:rtl/>
        </w:rPr>
      </w:pPr>
    </w:p>
    <w:p w14:paraId="5E706C9C" w14:textId="77777777" w:rsidR="00BE1F5E" w:rsidRPr="006639A6" w:rsidRDefault="00BE1F5E" w:rsidP="00BE1F5E">
      <w:pPr>
        <w:keepNext/>
        <w:bidi/>
        <w:jc w:val="both"/>
        <w:rPr>
          <w:rFonts w:cs="David" w:hint="cs"/>
          <w:u w:val="single"/>
          <w:rtl/>
        </w:rPr>
      </w:pPr>
      <w:r w:rsidRPr="006639A6">
        <w:rPr>
          <w:rFonts w:cs="David" w:hint="cs"/>
          <w:u w:val="single"/>
          <w:rtl/>
        </w:rPr>
        <w:t>דוד רותם:</w:t>
      </w:r>
    </w:p>
    <w:p w14:paraId="1A038C3E" w14:textId="77777777" w:rsidR="00BE1F5E" w:rsidRDefault="00BE1F5E" w:rsidP="00BE1F5E">
      <w:pPr>
        <w:keepNext/>
        <w:bidi/>
        <w:jc w:val="both"/>
        <w:rPr>
          <w:rFonts w:cs="David" w:hint="cs"/>
          <w:rtl/>
        </w:rPr>
      </w:pPr>
    </w:p>
    <w:p w14:paraId="1527EBC3" w14:textId="77777777" w:rsidR="00BE1F5E" w:rsidRDefault="00BE1F5E" w:rsidP="00BE1F5E">
      <w:pPr>
        <w:keepNext/>
        <w:bidi/>
        <w:jc w:val="both"/>
        <w:rPr>
          <w:rFonts w:cs="David" w:hint="cs"/>
          <w:rtl/>
        </w:rPr>
      </w:pPr>
      <w:r>
        <w:rPr>
          <w:rFonts w:cs="David" w:hint="cs"/>
          <w:rtl/>
        </w:rPr>
        <w:tab/>
        <w:t xml:space="preserve">אני חושב שבצדק החליטה ועדת </w:t>
      </w:r>
      <w:proofErr w:type="spellStart"/>
      <w:r>
        <w:rPr>
          <w:rFonts w:cs="David" w:hint="cs"/>
          <w:rtl/>
        </w:rPr>
        <w:t>גרונאו</w:t>
      </w:r>
      <w:proofErr w:type="spellEnd"/>
      <w:r>
        <w:rPr>
          <w:rFonts w:cs="David" w:hint="cs"/>
          <w:rtl/>
        </w:rPr>
        <w:t xml:space="preserve"> שיושבי ראש ועדות יקבלו עוזר נוסף, משום שהעומס המוטל על יושבי ראש ועדות הוא עצום. </w:t>
      </w:r>
    </w:p>
    <w:p w14:paraId="378C4506" w14:textId="77777777" w:rsidR="00BE1F5E" w:rsidRDefault="00BE1F5E" w:rsidP="00BE1F5E">
      <w:pPr>
        <w:keepNext/>
        <w:bidi/>
        <w:jc w:val="both"/>
        <w:rPr>
          <w:rFonts w:cs="David" w:hint="cs"/>
          <w:rtl/>
        </w:rPr>
      </w:pPr>
    </w:p>
    <w:p w14:paraId="1B40BEF7" w14:textId="77777777" w:rsidR="00BE1F5E" w:rsidRPr="00070BC9" w:rsidRDefault="00BE1F5E" w:rsidP="00BE1F5E">
      <w:pPr>
        <w:keepNext/>
        <w:bidi/>
        <w:jc w:val="both"/>
        <w:rPr>
          <w:rFonts w:cs="David" w:hint="cs"/>
          <w:u w:val="single"/>
          <w:rtl/>
        </w:rPr>
      </w:pPr>
      <w:r w:rsidRPr="00070BC9">
        <w:rPr>
          <w:rFonts w:cs="David" w:hint="cs"/>
          <w:u w:val="single"/>
          <w:rtl/>
        </w:rPr>
        <w:t>נחמן שי:</w:t>
      </w:r>
    </w:p>
    <w:p w14:paraId="1DEABDA8" w14:textId="77777777" w:rsidR="00BE1F5E" w:rsidRDefault="00BE1F5E" w:rsidP="00BE1F5E">
      <w:pPr>
        <w:keepNext/>
        <w:bidi/>
        <w:jc w:val="both"/>
        <w:rPr>
          <w:rFonts w:cs="David" w:hint="cs"/>
          <w:rtl/>
        </w:rPr>
      </w:pPr>
    </w:p>
    <w:p w14:paraId="517AAB26" w14:textId="77777777" w:rsidR="00BE1F5E" w:rsidRDefault="00BE1F5E" w:rsidP="00BE1F5E">
      <w:pPr>
        <w:keepNext/>
        <w:bidi/>
        <w:jc w:val="both"/>
        <w:rPr>
          <w:rFonts w:cs="David" w:hint="cs"/>
          <w:rtl/>
        </w:rPr>
      </w:pPr>
      <w:r>
        <w:rPr>
          <w:rFonts w:cs="David" w:hint="cs"/>
          <w:rtl/>
        </w:rPr>
        <w:tab/>
        <w:t>ברור.</w:t>
      </w:r>
    </w:p>
    <w:p w14:paraId="6A04B7D4" w14:textId="77777777" w:rsidR="00BE1F5E" w:rsidRDefault="00BE1F5E" w:rsidP="00BE1F5E">
      <w:pPr>
        <w:keepNext/>
        <w:bidi/>
        <w:jc w:val="both"/>
        <w:rPr>
          <w:rFonts w:cs="David" w:hint="cs"/>
          <w:rtl/>
        </w:rPr>
      </w:pPr>
    </w:p>
    <w:p w14:paraId="520D36DA" w14:textId="77777777" w:rsidR="00BE1F5E" w:rsidRPr="006639A6" w:rsidRDefault="00BE1F5E" w:rsidP="00BE1F5E">
      <w:pPr>
        <w:keepNext/>
        <w:bidi/>
        <w:jc w:val="both"/>
        <w:rPr>
          <w:rFonts w:cs="David" w:hint="cs"/>
          <w:u w:val="single"/>
          <w:rtl/>
        </w:rPr>
      </w:pPr>
      <w:r w:rsidRPr="006639A6">
        <w:rPr>
          <w:rFonts w:cs="David" w:hint="cs"/>
          <w:u w:val="single"/>
          <w:rtl/>
        </w:rPr>
        <w:t>דוד רותם:</w:t>
      </w:r>
    </w:p>
    <w:p w14:paraId="5FFE262E" w14:textId="77777777" w:rsidR="00BE1F5E" w:rsidRDefault="00BE1F5E" w:rsidP="00BE1F5E">
      <w:pPr>
        <w:keepNext/>
        <w:bidi/>
        <w:jc w:val="both"/>
        <w:rPr>
          <w:rFonts w:cs="David" w:hint="cs"/>
          <w:rtl/>
        </w:rPr>
      </w:pPr>
    </w:p>
    <w:p w14:paraId="340B9C83" w14:textId="77777777" w:rsidR="00BE1F5E" w:rsidRDefault="00BE1F5E" w:rsidP="00BE1F5E">
      <w:pPr>
        <w:keepNext/>
        <w:bidi/>
        <w:jc w:val="both"/>
        <w:rPr>
          <w:rFonts w:cs="David" w:hint="cs"/>
          <w:rtl/>
        </w:rPr>
      </w:pPr>
      <w:r>
        <w:rPr>
          <w:rFonts w:cs="David" w:hint="cs"/>
          <w:rtl/>
        </w:rPr>
        <w:tab/>
        <w:t>מי זה אמר "ברור"?</w:t>
      </w:r>
    </w:p>
    <w:p w14:paraId="3C801359" w14:textId="77777777" w:rsidR="00BE1F5E" w:rsidRDefault="00BE1F5E" w:rsidP="00BE1F5E">
      <w:pPr>
        <w:keepNext/>
        <w:bidi/>
        <w:jc w:val="both"/>
        <w:rPr>
          <w:rFonts w:cs="David" w:hint="cs"/>
          <w:rtl/>
        </w:rPr>
      </w:pPr>
    </w:p>
    <w:p w14:paraId="18731B4B" w14:textId="77777777" w:rsidR="00BE1F5E" w:rsidRPr="00070BC9" w:rsidRDefault="00BE1F5E" w:rsidP="00BE1F5E">
      <w:pPr>
        <w:keepNext/>
        <w:bidi/>
        <w:jc w:val="both"/>
        <w:rPr>
          <w:rFonts w:cs="David" w:hint="cs"/>
          <w:u w:val="single"/>
          <w:rtl/>
        </w:rPr>
      </w:pPr>
      <w:r w:rsidRPr="00070BC9">
        <w:rPr>
          <w:rFonts w:cs="David" w:hint="cs"/>
          <w:u w:val="single"/>
          <w:rtl/>
        </w:rPr>
        <w:t>נחמן שי:</w:t>
      </w:r>
    </w:p>
    <w:p w14:paraId="12EADD8C" w14:textId="77777777" w:rsidR="00BE1F5E" w:rsidRDefault="00BE1F5E" w:rsidP="00BE1F5E">
      <w:pPr>
        <w:keepNext/>
        <w:bidi/>
        <w:jc w:val="both"/>
        <w:rPr>
          <w:rFonts w:cs="David" w:hint="cs"/>
          <w:rtl/>
        </w:rPr>
      </w:pPr>
    </w:p>
    <w:p w14:paraId="5741FA68" w14:textId="77777777" w:rsidR="00BE1F5E" w:rsidRDefault="00BE1F5E" w:rsidP="00BE1F5E">
      <w:pPr>
        <w:keepNext/>
        <w:bidi/>
        <w:jc w:val="both"/>
        <w:rPr>
          <w:rFonts w:cs="David" w:hint="cs"/>
          <w:rtl/>
        </w:rPr>
      </w:pPr>
      <w:r>
        <w:rPr>
          <w:rFonts w:cs="David" w:hint="cs"/>
          <w:rtl/>
        </w:rPr>
        <w:tab/>
        <w:t>אני.</w:t>
      </w:r>
    </w:p>
    <w:p w14:paraId="19304A9D" w14:textId="77777777" w:rsidR="00BE1F5E" w:rsidRDefault="00BE1F5E" w:rsidP="00BE1F5E">
      <w:pPr>
        <w:keepNext/>
        <w:bidi/>
        <w:jc w:val="both"/>
        <w:rPr>
          <w:rFonts w:cs="David" w:hint="cs"/>
          <w:rtl/>
        </w:rPr>
      </w:pPr>
    </w:p>
    <w:p w14:paraId="6CAB32E9" w14:textId="77777777" w:rsidR="00BE1F5E" w:rsidRPr="006639A6" w:rsidRDefault="00BE1F5E" w:rsidP="00BE1F5E">
      <w:pPr>
        <w:keepNext/>
        <w:bidi/>
        <w:jc w:val="both"/>
        <w:rPr>
          <w:rFonts w:cs="David" w:hint="cs"/>
          <w:u w:val="single"/>
          <w:rtl/>
        </w:rPr>
      </w:pPr>
      <w:r w:rsidRPr="006639A6">
        <w:rPr>
          <w:rFonts w:cs="David" w:hint="cs"/>
          <w:u w:val="single"/>
          <w:rtl/>
        </w:rPr>
        <w:t>דוד רותם:</w:t>
      </w:r>
    </w:p>
    <w:p w14:paraId="7ECD1897" w14:textId="77777777" w:rsidR="00BE1F5E" w:rsidRDefault="00BE1F5E" w:rsidP="00BE1F5E">
      <w:pPr>
        <w:keepNext/>
        <w:bidi/>
        <w:jc w:val="both"/>
        <w:rPr>
          <w:rFonts w:cs="David" w:hint="cs"/>
          <w:rtl/>
        </w:rPr>
      </w:pPr>
    </w:p>
    <w:p w14:paraId="1D35541D" w14:textId="77777777" w:rsidR="00BE1F5E" w:rsidRDefault="00BE1F5E" w:rsidP="00BE1F5E">
      <w:pPr>
        <w:keepNext/>
        <w:bidi/>
        <w:jc w:val="both"/>
        <w:rPr>
          <w:rFonts w:cs="David" w:hint="cs"/>
          <w:rtl/>
        </w:rPr>
      </w:pPr>
      <w:r>
        <w:rPr>
          <w:rFonts w:cs="David" w:hint="cs"/>
          <w:rtl/>
        </w:rPr>
        <w:tab/>
        <w:t>אז למה אתה צריך להגיד את זה כשזה דברים ברורים?</w:t>
      </w:r>
    </w:p>
    <w:p w14:paraId="21E8AEBC" w14:textId="77777777" w:rsidR="00BE1F5E" w:rsidRDefault="00BE1F5E" w:rsidP="00BE1F5E">
      <w:pPr>
        <w:keepNext/>
        <w:bidi/>
        <w:jc w:val="both"/>
        <w:rPr>
          <w:rFonts w:cs="David" w:hint="cs"/>
          <w:rtl/>
        </w:rPr>
      </w:pPr>
    </w:p>
    <w:p w14:paraId="76841FBC" w14:textId="77777777" w:rsidR="00BE1F5E" w:rsidRPr="00070BC9" w:rsidRDefault="00BE1F5E" w:rsidP="00BE1F5E">
      <w:pPr>
        <w:keepNext/>
        <w:bidi/>
        <w:jc w:val="both"/>
        <w:rPr>
          <w:rFonts w:cs="David" w:hint="cs"/>
          <w:u w:val="single"/>
          <w:rtl/>
        </w:rPr>
      </w:pPr>
      <w:r w:rsidRPr="00070BC9">
        <w:rPr>
          <w:rFonts w:cs="David" w:hint="cs"/>
          <w:u w:val="single"/>
          <w:rtl/>
        </w:rPr>
        <w:t>נחמן שי:</w:t>
      </w:r>
    </w:p>
    <w:p w14:paraId="45C26D67" w14:textId="77777777" w:rsidR="00BE1F5E" w:rsidRDefault="00BE1F5E" w:rsidP="00BE1F5E">
      <w:pPr>
        <w:keepNext/>
        <w:bidi/>
        <w:jc w:val="both"/>
        <w:rPr>
          <w:rFonts w:cs="David" w:hint="cs"/>
          <w:rtl/>
        </w:rPr>
      </w:pPr>
    </w:p>
    <w:p w14:paraId="4EEBD6DE" w14:textId="77777777" w:rsidR="00BE1F5E" w:rsidRDefault="00BE1F5E" w:rsidP="00BE1F5E">
      <w:pPr>
        <w:keepNext/>
        <w:bidi/>
        <w:jc w:val="both"/>
        <w:rPr>
          <w:rFonts w:cs="David" w:hint="cs"/>
          <w:rtl/>
        </w:rPr>
      </w:pPr>
      <w:r>
        <w:rPr>
          <w:rFonts w:cs="David" w:hint="cs"/>
          <w:rtl/>
        </w:rPr>
        <w:tab/>
        <w:t>לא, אני רק - - -</w:t>
      </w:r>
    </w:p>
    <w:p w14:paraId="489EE34E" w14:textId="77777777" w:rsidR="00BE1F5E" w:rsidRDefault="00BE1F5E" w:rsidP="00BE1F5E">
      <w:pPr>
        <w:keepNext/>
        <w:bidi/>
        <w:jc w:val="both"/>
        <w:rPr>
          <w:rFonts w:cs="David" w:hint="cs"/>
          <w:rtl/>
        </w:rPr>
      </w:pPr>
    </w:p>
    <w:p w14:paraId="12830D51"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48A29812" w14:textId="77777777" w:rsidR="00BE1F5E" w:rsidRDefault="00BE1F5E" w:rsidP="00BE1F5E">
      <w:pPr>
        <w:keepNext/>
        <w:bidi/>
        <w:jc w:val="both"/>
        <w:rPr>
          <w:rFonts w:cs="David" w:hint="cs"/>
          <w:rtl/>
        </w:rPr>
      </w:pPr>
    </w:p>
    <w:p w14:paraId="20B0B47F" w14:textId="77777777" w:rsidR="00BE1F5E" w:rsidRDefault="00BE1F5E" w:rsidP="00BE1F5E">
      <w:pPr>
        <w:keepNext/>
        <w:bidi/>
        <w:jc w:val="both"/>
        <w:rPr>
          <w:rFonts w:cs="David" w:hint="cs"/>
          <w:rtl/>
        </w:rPr>
      </w:pPr>
      <w:r>
        <w:rPr>
          <w:rFonts w:cs="David" w:hint="cs"/>
          <w:rtl/>
        </w:rPr>
        <w:tab/>
        <w:t>הלאה, הלאה. חבר הכנסת רותם, בבקשה. כן.</w:t>
      </w:r>
    </w:p>
    <w:p w14:paraId="36092A54" w14:textId="77777777" w:rsidR="00BE1F5E" w:rsidRDefault="00BE1F5E" w:rsidP="00BE1F5E">
      <w:pPr>
        <w:keepNext/>
        <w:bidi/>
        <w:jc w:val="both"/>
        <w:rPr>
          <w:rFonts w:cs="David" w:hint="cs"/>
          <w:rtl/>
        </w:rPr>
      </w:pPr>
    </w:p>
    <w:p w14:paraId="18A9A937" w14:textId="77777777" w:rsidR="00BE1F5E" w:rsidRPr="006639A6" w:rsidRDefault="00BE1F5E" w:rsidP="00BE1F5E">
      <w:pPr>
        <w:keepNext/>
        <w:bidi/>
        <w:jc w:val="both"/>
        <w:rPr>
          <w:rFonts w:cs="David" w:hint="cs"/>
          <w:u w:val="single"/>
          <w:rtl/>
        </w:rPr>
      </w:pPr>
      <w:r w:rsidRPr="006639A6">
        <w:rPr>
          <w:rFonts w:cs="David" w:hint="cs"/>
          <w:u w:val="single"/>
          <w:rtl/>
        </w:rPr>
        <w:t>דוד רותם:</w:t>
      </w:r>
    </w:p>
    <w:p w14:paraId="3FCD6E82" w14:textId="77777777" w:rsidR="00BE1F5E" w:rsidRDefault="00BE1F5E" w:rsidP="00BE1F5E">
      <w:pPr>
        <w:keepNext/>
        <w:bidi/>
        <w:jc w:val="both"/>
        <w:rPr>
          <w:rFonts w:cs="David" w:hint="cs"/>
          <w:rtl/>
        </w:rPr>
      </w:pPr>
    </w:p>
    <w:p w14:paraId="47154EA9" w14:textId="77777777" w:rsidR="00BE1F5E" w:rsidRDefault="00BE1F5E" w:rsidP="00BE1F5E">
      <w:pPr>
        <w:keepNext/>
        <w:bidi/>
        <w:jc w:val="both"/>
        <w:rPr>
          <w:rFonts w:cs="David" w:hint="cs"/>
          <w:rtl/>
        </w:rPr>
      </w:pPr>
      <w:r>
        <w:rPr>
          <w:rFonts w:cs="David" w:hint="cs"/>
          <w:rtl/>
        </w:rPr>
        <w:tab/>
        <w:t xml:space="preserve">אני מוכרח לומר שאני, יש לי שלושה עוזרים במסגרת היותי יושב ראש ועדה, והם עובדים קשה מאד. הם עובדים קשה מאד. האנשים האלה מגיעים הנה בשמונה בבוקר, עובדים עד מאוחר בלילה והם עושים את זה שישה ימים בשבוע. מזל שבשבת אני לא עובד, אז הם פטורים מעבודה. </w:t>
      </w:r>
    </w:p>
    <w:p w14:paraId="177796A5" w14:textId="77777777" w:rsidR="00BE1F5E" w:rsidRDefault="00BE1F5E" w:rsidP="00BE1F5E">
      <w:pPr>
        <w:keepNext/>
        <w:bidi/>
        <w:jc w:val="both"/>
        <w:rPr>
          <w:rFonts w:cs="David" w:hint="cs"/>
          <w:rtl/>
        </w:rPr>
      </w:pPr>
    </w:p>
    <w:p w14:paraId="61DAE4F9" w14:textId="77777777" w:rsidR="00BE1F5E" w:rsidRDefault="00BE1F5E" w:rsidP="00BE1F5E">
      <w:pPr>
        <w:keepNext/>
        <w:bidi/>
        <w:ind w:firstLine="720"/>
        <w:jc w:val="both"/>
        <w:rPr>
          <w:rFonts w:cs="David" w:hint="cs"/>
          <w:rtl/>
        </w:rPr>
      </w:pPr>
      <w:r>
        <w:rPr>
          <w:rFonts w:cs="David" w:hint="cs"/>
          <w:rtl/>
        </w:rPr>
        <w:t xml:space="preserve">עכשיו </w:t>
      </w:r>
      <w:r>
        <w:rPr>
          <w:rFonts w:cs="David"/>
          <w:rtl/>
        </w:rPr>
        <w:t>–</w:t>
      </w:r>
      <w:r>
        <w:rPr>
          <w:rFonts w:cs="David" w:hint="cs"/>
          <w:rtl/>
        </w:rPr>
        <w:t xml:space="preserve"> פיצול. הרי אין שעות עבודה לעוזרים. אנחנו כולנו יודעים שהם עובדים מעבר לשמונה שעות עבודה ביום. אז מדברים על הסכמה. זה בערך מזכיר לי את הצעת חוק שיפוט בתי דין רבניים, "שיפוט בהסכמה". רבותיי, האם עוזרים </w:t>
      </w:r>
      <w:proofErr w:type="spellStart"/>
      <w:r>
        <w:rPr>
          <w:rFonts w:cs="David" w:hint="cs"/>
          <w:rtl/>
        </w:rPr>
        <w:t>פרלמנטריים</w:t>
      </w:r>
      <w:proofErr w:type="spellEnd"/>
      <w:r>
        <w:rPr>
          <w:rFonts w:cs="David" w:hint="cs"/>
          <w:rtl/>
        </w:rPr>
        <w:t xml:space="preserve"> שאני אציע להם לעבוד, אגיד להם שאני רוצה לפצל את המשרה, יכולים להגיד לי לא? הם הרי לא יכולים להגיד לא.</w:t>
      </w:r>
    </w:p>
    <w:p w14:paraId="258F04AB" w14:textId="77777777" w:rsidR="00BE1F5E" w:rsidRDefault="00BE1F5E" w:rsidP="00BE1F5E">
      <w:pPr>
        <w:keepNext/>
        <w:bidi/>
        <w:jc w:val="both"/>
        <w:rPr>
          <w:rFonts w:cs="David" w:hint="cs"/>
          <w:rtl/>
        </w:rPr>
      </w:pPr>
    </w:p>
    <w:p w14:paraId="7AB2D049" w14:textId="77777777" w:rsidR="00BE1F5E" w:rsidRPr="004257D4" w:rsidRDefault="00BE1F5E" w:rsidP="00BE1F5E">
      <w:pPr>
        <w:keepNext/>
        <w:bidi/>
        <w:jc w:val="both"/>
        <w:rPr>
          <w:rFonts w:cs="David" w:hint="cs"/>
          <w:u w:val="single"/>
          <w:rtl/>
        </w:rPr>
      </w:pPr>
      <w:r w:rsidRPr="004257D4">
        <w:rPr>
          <w:rFonts w:cs="David" w:hint="cs"/>
          <w:u w:val="single"/>
          <w:rtl/>
        </w:rPr>
        <w:t xml:space="preserve">ציפי </w:t>
      </w:r>
      <w:proofErr w:type="spellStart"/>
      <w:r w:rsidRPr="004257D4">
        <w:rPr>
          <w:rFonts w:cs="David" w:hint="cs"/>
          <w:u w:val="single"/>
          <w:rtl/>
        </w:rPr>
        <w:t>חוטובלי</w:t>
      </w:r>
      <w:proofErr w:type="spellEnd"/>
      <w:r>
        <w:rPr>
          <w:rFonts w:cs="David" w:hint="cs"/>
          <w:u w:val="single"/>
          <w:rtl/>
        </w:rPr>
        <w:t>:</w:t>
      </w:r>
    </w:p>
    <w:p w14:paraId="38ED7B41" w14:textId="77777777" w:rsidR="00BE1F5E" w:rsidRDefault="00BE1F5E" w:rsidP="00BE1F5E">
      <w:pPr>
        <w:keepNext/>
        <w:bidi/>
        <w:jc w:val="both"/>
        <w:rPr>
          <w:rFonts w:cs="David" w:hint="cs"/>
          <w:rtl/>
        </w:rPr>
      </w:pPr>
    </w:p>
    <w:p w14:paraId="099E3479" w14:textId="77777777" w:rsidR="00BE1F5E" w:rsidRDefault="00BE1F5E" w:rsidP="00BE1F5E">
      <w:pPr>
        <w:keepNext/>
        <w:bidi/>
        <w:jc w:val="both"/>
        <w:rPr>
          <w:rFonts w:cs="David" w:hint="cs"/>
          <w:rtl/>
        </w:rPr>
      </w:pPr>
      <w:r>
        <w:rPr>
          <w:rFonts w:cs="David" w:hint="cs"/>
          <w:rtl/>
        </w:rPr>
        <w:tab/>
        <w:t>ודאי שכן.</w:t>
      </w:r>
    </w:p>
    <w:p w14:paraId="154FC0DB" w14:textId="77777777" w:rsidR="00BE1F5E" w:rsidRDefault="00BE1F5E" w:rsidP="00BE1F5E">
      <w:pPr>
        <w:keepNext/>
        <w:bidi/>
        <w:jc w:val="both"/>
        <w:rPr>
          <w:rFonts w:cs="David" w:hint="cs"/>
          <w:rtl/>
        </w:rPr>
      </w:pPr>
    </w:p>
    <w:p w14:paraId="2FA63C32" w14:textId="77777777" w:rsidR="00BE1F5E" w:rsidRDefault="00BE1F5E" w:rsidP="00BE1F5E">
      <w:pPr>
        <w:keepNext/>
        <w:bidi/>
        <w:jc w:val="both"/>
        <w:rPr>
          <w:rFonts w:cs="David" w:hint="cs"/>
          <w:u w:val="single"/>
          <w:rtl/>
        </w:rPr>
      </w:pPr>
      <w:r>
        <w:rPr>
          <w:rFonts w:cs="David" w:hint="cs"/>
          <w:u w:val="single"/>
          <w:rtl/>
        </w:rPr>
        <w:t>דוד רותם</w:t>
      </w:r>
      <w:r w:rsidRPr="00E36EB4">
        <w:rPr>
          <w:rFonts w:cs="David" w:hint="cs"/>
          <w:u w:val="single"/>
          <w:rtl/>
        </w:rPr>
        <w:t>:</w:t>
      </w:r>
    </w:p>
    <w:p w14:paraId="17600B34" w14:textId="77777777" w:rsidR="00BE1F5E" w:rsidRDefault="00BE1F5E" w:rsidP="00BE1F5E">
      <w:pPr>
        <w:keepNext/>
        <w:bidi/>
        <w:jc w:val="both"/>
        <w:rPr>
          <w:rFonts w:cs="David" w:hint="cs"/>
          <w:u w:val="single"/>
          <w:rtl/>
        </w:rPr>
      </w:pPr>
    </w:p>
    <w:p w14:paraId="5A9A96D7" w14:textId="77777777" w:rsidR="00BE1F5E" w:rsidRDefault="00BE1F5E" w:rsidP="00BE1F5E">
      <w:pPr>
        <w:keepNext/>
        <w:bidi/>
        <w:jc w:val="both"/>
        <w:rPr>
          <w:rFonts w:cs="David" w:hint="cs"/>
          <w:rtl/>
        </w:rPr>
      </w:pPr>
      <w:r>
        <w:rPr>
          <w:rFonts w:cs="David" w:hint="cs"/>
          <w:rtl/>
        </w:rPr>
        <w:tab/>
        <w:t>סליחה?</w:t>
      </w:r>
    </w:p>
    <w:p w14:paraId="7799A4D9" w14:textId="77777777" w:rsidR="00BE1F5E" w:rsidRDefault="00BE1F5E" w:rsidP="00BE1F5E">
      <w:pPr>
        <w:keepNext/>
        <w:bidi/>
        <w:jc w:val="both"/>
        <w:rPr>
          <w:rFonts w:cs="David" w:hint="cs"/>
          <w:rtl/>
        </w:rPr>
      </w:pPr>
    </w:p>
    <w:p w14:paraId="5C560481" w14:textId="77777777" w:rsidR="00BE1F5E" w:rsidRPr="009828B0" w:rsidRDefault="00BE1F5E" w:rsidP="00BE1F5E">
      <w:pPr>
        <w:keepNext/>
        <w:bidi/>
        <w:jc w:val="both"/>
        <w:rPr>
          <w:rFonts w:cs="David" w:hint="cs"/>
          <w:u w:val="single"/>
          <w:rtl/>
        </w:rPr>
      </w:pPr>
      <w:r w:rsidRPr="009828B0">
        <w:rPr>
          <w:rFonts w:cs="David" w:hint="cs"/>
          <w:u w:val="single"/>
          <w:rtl/>
        </w:rPr>
        <w:t xml:space="preserve">ציפי </w:t>
      </w:r>
      <w:proofErr w:type="spellStart"/>
      <w:r w:rsidRPr="009828B0">
        <w:rPr>
          <w:rFonts w:cs="David" w:hint="cs"/>
          <w:u w:val="single"/>
          <w:rtl/>
        </w:rPr>
        <w:t>חוטובלי</w:t>
      </w:r>
      <w:proofErr w:type="spellEnd"/>
      <w:r w:rsidRPr="009828B0">
        <w:rPr>
          <w:rFonts w:cs="David" w:hint="cs"/>
          <w:u w:val="single"/>
          <w:rtl/>
        </w:rPr>
        <w:t>:</w:t>
      </w:r>
    </w:p>
    <w:p w14:paraId="6AF7A373" w14:textId="77777777" w:rsidR="00BE1F5E" w:rsidRDefault="00BE1F5E" w:rsidP="00BE1F5E">
      <w:pPr>
        <w:keepNext/>
        <w:bidi/>
        <w:jc w:val="both"/>
        <w:rPr>
          <w:rFonts w:cs="David" w:hint="cs"/>
          <w:rtl/>
        </w:rPr>
      </w:pPr>
    </w:p>
    <w:p w14:paraId="394663C5" w14:textId="77777777" w:rsidR="00BE1F5E" w:rsidRDefault="00BE1F5E" w:rsidP="00BE1F5E">
      <w:pPr>
        <w:keepNext/>
        <w:bidi/>
        <w:jc w:val="both"/>
        <w:rPr>
          <w:rFonts w:cs="David" w:hint="cs"/>
          <w:rtl/>
        </w:rPr>
      </w:pPr>
      <w:r>
        <w:rPr>
          <w:rFonts w:cs="David" w:hint="cs"/>
          <w:rtl/>
        </w:rPr>
        <w:tab/>
        <w:t>ועוד איך כן. חבר הכנסת דודו רותם, אני רק רוצה להגיד לך - - -</w:t>
      </w:r>
    </w:p>
    <w:p w14:paraId="5C6E531B" w14:textId="77777777" w:rsidR="00BE1F5E" w:rsidRDefault="00BE1F5E" w:rsidP="00BE1F5E">
      <w:pPr>
        <w:keepNext/>
        <w:bidi/>
        <w:jc w:val="both"/>
        <w:rPr>
          <w:rFonts w:cs="David" w:hint="cs"/>
          <w:rtl/>
        </w:rPr>
      </w:pPr>
    </w:p>
    <w:p w14:paraId="0F772B26"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69BEF957" w14:textId="77777777" w:rsidR="00BE1F5E" w:rsidRDefault="00BE1F5E" w:rsidP="00BE1F5E">
      <w:pPr>
        <w:keepNext/>
        <w:bidi/>
        <w:jc w:val="both"/>
        <w:rPr>
          <w:rFonts w:cs="David" w:hint="cs"/>
          <w:rtl/>
        </w:rPr>
      </w:pPr>
    </w:p>
    <w:p w14:paraId="5E7062B5" w14:textId="77777777" w:rsidR="00BE1F5E" w:rsidRDefault="00BE1F5E" w:rsidP="00BE1F5E">
      <w:pPr>
        <w:keepNext/>
        <w:bidi/>
        <w:jc w:val="both"/>
        <w:rPr>
          <w:rFonts w:cs="David" w:hint="cs"/>
          <w:rtl/>
        </w:rPr>
      </w:pPr>
      <w:r>
        <w:rPr>
          <w:rFonts w:cs="David" w:hint="cs"/>
          <w:rtl/>
        </w:rPr>
        <w:tab/>
        <w:t xml:space="preserve">זה לא ויכוח כאן, חברת הכנסת </w:t>
      </w:r>
      <w:proofErr w:type="spellStart"/>
      <w:r>
        <w:rPr>
          <w:rFonts w:cs="David" w:hint="cs"/>
          <w:rtl/>
        </w:rPr>
        <w:t>חוטובלי</w:t>
      </w:r>
      <w:proofErr w:type="spellEnd"/>
      <w:r>
        <w:rPr>
          <w:rFonts w:cs="David" w:hint="cs"/>
          <w:rtl/>
        </w:rPr>
        <w:t>, תני לו לסיים.</w:t>
      </w:r>
    </w:p>
    <w:p w14:paraId="1887AD5F" w14:textId="77777777" w:rsidR="00BE1F5E" w:rsidRDefault="00BE1F5E" w:rsidP="00BE1F5E">
      <w:pPr>
        <w:keepNext/>
        <w:bidi/>
        <w:jc w:val="both"/>
        <w:rPr>
          <w:rFonts w:cs="David" w:hint="cs"/>
          <w:rtl/>
        </w:rPr>
      </w:pPr>
    </w:p>
    <w:p w14:paraId="2812D367" w14:textId="77777777" w:rsidR="00BE1F5E" w:rsidRPr="006639A6" w:rsidRDefault="00BE1F5E" w:rsidP="00BE1F5E">
      <w:pPr>
        <w:keepNext/>
        <w:bidi/>
        <w:jc w:val="both"/>
        <w:rPr>
          <w:rFonts w:cs="David" w:hint="cs"/>
          <w:u w:val="single"/>
          <w:rtl/>
        </w:rPr>
      </w:pPr>
      <w:r w:rsidRPr="006639A6">
        <w:rPr>
          <w:rFonts w:cs="David" w:hint="cs"/>
          <w:u w:val="single"/>
          <w:rtl/>
        </w:rPr>
        <w:t>דוד רותם:</w:t>
      </w:r>
    </w:p>
    <w:p w14:paraId="7544F19A" w14:textId="77777777" w:rsidR="00BE1F5E" w:rsidRDefault="00BE1F5E" w:rsidP="00BE1F5E">
      <w:pPr>
        <w:keepNext/>
        <w:bidi/>
        <w:jc w:val="both"/>
        <w:rPr>
          <w:rFonts w:cs="David" w:hint="cs"/>
          <w:rtl/>
        </w:rPr>
      </w:pPr>
    </w:p>
    <w:p w14:paraId="70F5A351" w14:textId="77777777" w:rsidR="00BE1F5E" w:rsidRDefault="00BE1F5E" w:rsidP="00BE1F5E">
      <w:pPr>
        <w:keepNext/>
        <w:bidi/>
        <w:jc w:val="both"/>
        <w:rPr>
          <w:rFonts w:cs="David" w:hint="cs"/>
          <w:rtl/>
        </w:rPr>
      </w:pPr>
      <w:r>
        <w:rPr>
          <w:rFonts w:cs="David" w:hint="cs"/>
          <w:rtl/>
        </w:rPr>
        <w:tab/>
        <w:t>בסדר, אני לא - - -</w:t>
      </w:r>
    </w:p>
    <w:p w14:paraId="1A875CBB" w14:textId="77777777" w:rsidR="00BE1F5E" w:rsidRDefault="00BE1F5E" w:rsidP="00BE1F5E">
      <w:pPr>
        <w:keepNext/>
        <w:bidi/>
        <w:jc w:val="both"/>
        <w:rPr>
          <w:rFonts w:cs="David" w:hint="cs"/>
          <w:rtl/>
        </w:rPr>
      </w:pPr>
    </w:p>
    <w:p w14:paraId="55FD209D" w14:textId="77777777" w:rsidR="00BE1F5E" w:rsidRPr="009828B0" w:rsidRDefault="00BE1F5E" w:rsidP="00BE1F5E">
      <w:pPr>
        <w:keepNext/>
        <w:bidi/>
        <w:jc w:val="both"/>
        <w:rPr>
          <w:rFonts w:cs="David" w:hint="cs"/>
          <w:u w:val="single"/>
          <w:rtl/>
        </w:rPr>
      </w:pPr>
      <w:r w:rsidRPr="009828B0">
        <w:rPr>
          <w:rFonts w:cs="David" w:hint="cs"/>
          <w:u w:val="single"/>
          <w:rtl/>
        </w:rPr>
        <w:t xml:space="preserve">ציפי </w:t>
      </w:r>
      <w:proofErr w:type="spellStart"/>
      <w:r w:rsidRPr="009828B0">
        <w:rPr>
          <w:rFonts w:cs="David" w:hint="cs"/>
          <w:u w:val="single"/>
          <w:rtl/>
        </w:rPr>
        <w:t>חוטובלי</w:t>
      </w:r>
      <w:proofErr w:type="spellEnd"/>
      <w:r w:rsidRPr="009828B0">
        <w:rPr>
          <w:rFonts w:cs="David" w:hint="cs"/>
          <w:u w:val="single"/>
          <w:rtl/>
        </w:rPr>
        <w:t>:</w:t>
      </w:r>
    </w:p>
    <w:p w14:paraId="6AD90717" w14:textId="77777777" w:rsidR="00BE1F5E" w:rsidRDefault="00BE1F5E" w:rsidP="00BE1F5E">
      <w:pPr>
        <w:keepNext/>
        <w:bidi/>
        <w:jc w:val="both"/>
        <w:rPr>
          <w:rFonts w:cs="David" w:hint="cs"/>
          <w:rtl/>
        </w:rPr>
      </w:pPr>
    </w:p>
    <w:p w14:paraId="22F1F851" w14:textId="77777777" w:rsidR="00BE1F5E" w:rsidRDefault="00BE1F5E" w:rsidP="00BE1F5E">
      <w:pPr>
        <w:keepNext/>
        <w:bidi/>
        <w:jc w:val="both"/>
        <w:rPr>
          <w:rFonts w:cs="David" w:hint="cs"/>
          <w:rtl/>
        </w:rPr>
      </w:pPr>
      <w:r>
        <w:rPr>
          <w:rFonts w:cs="David" w:hint="cs"/>
          <w:rtl/>
        </w:rPr>
        <w:tab/>
        <w:t xml:space="preserve">אני רק רוצה להגיד לך משהו אחד חשוב: מתמחים בבית המשפט העליון </w:t>
      </w:r>
      <w:r>
        <w:rPr>
          <w:rFonts w:cs="David"/>
          <w:rtl/>
        </w:rPr>
        <w:t>–</w:t>
      </w:r>
      <w:r>
        <w:rPr>
          <w:rFonts w:cs="David" w:hint="cs"/>
          <w:rtl/>
        </w:rPr>
        <w:t xml:space="preserve"> מעוז הצדק </w:t>
      </w:r>
      <w:r>
        <w:rPr>
          <w:rFonts w:cs="David"/>
          <w:rtl/>
        </w:rPr>
        <w:t>–</w:t>
      </w:r>
      <w:r>
        <w:rPr>
          <w:rFonts w:cs="David" w:hint="cs"/>
          <w:rtl/>
        </w:rPr>
        <w:t xml:space="preserve"> מרוויחים 3000 שקלים בחודש.</w:t>
      </w:r>
    </w:p>
    <w:p w14:paraId="37CFF1C0" w14:textId="77777777" w:rsidR="00BE1F5E" w:rsidRDefault="00BE1F5E" w:rsidP="00BE1F5E">
      <w:pPr>
        <w:keepNext/>
        <w:bidi/>
        <w:jc w:val="both"/>
        <w:rPr>
          <w:rFonts w:cs="David" w:hint="cs"/>
          <w:rtl/>
        </w:rPr>
      </w:pPr>
    </w:p>
    <w:p w14:paraId="3F7A20AD"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4B446317" w14:textId="77777777" w:rsidR="00BE1F5E" w:rsidRDefault="00BE1F5E" w:rsidP="00BE1F5E">
      <w:pPr>
        <w:keepNext/>
        <w:bidi/>
        <w:jc w:val="both"/>
        <w:rPr>
          <w:rFonts w:cs="David" w:hint="cs"/>
          <w:rtl/>
        </w:rPr>
      </w:pPr>
    </w:p>
    <w:p w14:paraId="199A45D2" w14:textId="77777777" w:rsidR="00BE1F5E" w:rsidRDefault="00BE1F5E" w:rsidP="00BE1F5E">
      <w:pPr>
        <w:keepNext/>
        <w:bidi/>
        <w:jc w:val="both"/>
        <w:rPr>
          <w:rFonts w:cs="David" w:hint="cs"/>
          <w:rtl/>
        </w:rPr>
      </w:pPr>
      <w:r>
        <w:rPr>
          <w:rFonts w:cs="David" w:hint="cs"/>
          <w:rtl/>
        </w:rPr>
        <w:tab/>
        <w:t xml:space="preserve">חברת הכנסת </w:t>
      </w:r>
      <w:proofErr w:type="spellStart"/>
      <w:r>
        <w:rPr>
          <w:rFonts w:cs="David" w:hint="cs"/>
          <w:rtl/>
        </w:rPr>
        <w:t>חוטובלי</w:t>
      </w:r>
      <w:proofErr w:type="spellEnd"/>
      <w:r>
        <w:rPr>
          <w:rFonts w:cs="David" w:hint="cs"/>
          <w:rtl/>
        </w:rPr>
        <w:t>.</w:t>
      </w:r>
    </w:p>
    <w:p w14:paraId="4E75424F" w14:textId="77777777" w:rsidR="00BE1F5E" w:rsidRDefault="00BE1F5E" w:rsidP="00BE1F5E">
      <w:pPr>
        <w:keepNext/>
        <w:bidi/>
        <w:jc w:val="both"/>
        <w:rPr>
          <w:rFonts w:cs="David" w:hint="cs"/>
          <w:rtl/>
        </w:rPr>
      </w:pPr>
    </w:p>
    <w:p w14:paraId="037DB34F" w14:textId="77777777" w:rsidR="00BE1F5E" w:rsidRPr="006639A6" w:rsidRDefault="00BE1F5E" w:rsidP="00BE1F5E">
      <w:pPr>
        <w:keepNext/>
        <w:bidi/>
        <w:jc w:val="both"/>
        <w:rPr>
          <w:rFonts w:cs="David" w:hint="cs"/>
          <w:u w:val="single"/>
          <w:rtl/>
        </w:rPr>
      </w:pPr>
      <w:r w:rsidRPr="006639A6">
        <w:rPr>
          <w:rFonts w:cs="David" w:hint="cs"/>
          <w:u w:val="single"/>
          <w:rtl/>
        </w:rPr>
        <w:t>דוד רותם:</w:t>
      </w:r>
    </w:p>
    <w:p w14:paraId="085492AD" w14:textId="77777777" w:rsidR="00BE1F5E" w:rsidRDefault="00BE1F5E" w:rsidP="00BE1F5E">
      <w:pPr>
        <w:keepNext/>
        <w:bidi/>
        <w:jc w:val="both"/>
        <w:rPr>
          <w:rFonts w:cs="David" w:hint="cs"/>
          <w:rtl/>
        </w:rPr>
      </w:pPr>
    </w:p>
    <w:p w14:paraId="2F8BBA6F" w14:textId="77777777" w:rsidR="00BE1F5E" w:rsidRDefault="00BE1F5E" w:rsidP="00BE1F5E">
      <w:pPr>
        <w:keepNext/>
        <w:bidi/>
        <w:jc w:val="both"/>
        <w:rPr>
          <w:rFonts w:cs="David" w:hint="cs"/>
          <w:rtl/>
        </w:rPr>
      </w:pPr>
      <w:r>
        <w:rPr>
          <w:rFonts w:cs="David" w:hint="cs"/>
          <w:rtl/>
        </w:rPr>
        <w:tab/>
        <w:t xml:space="preserve"> סליחה, אני מבקש לא להביא אלי את מעוז הצדק.</w:t>
      </w:r>
    </w:p>
    <w:p w14:paraId="1E7C0806" w14:textId="77777777" w:rsidR="00BE1F5E" w:rsidRDefault="00BE1F5E" w:rsidP="00BE1F5E">
      <w:pPr>
        <w:keepNext/>
        <w:bidi/>
        <w:jc w:val="both"/>
        <w:rPr>
          <w:rFonts w:cs="David" w:hint="cs"/>
          <w:rtl/>
        </w:rPr>
      </w:pPr>
    </w:p>
    <w:p w14:paraId="174C7D8A" w14:textId="77777777" w:rsidR="00BE1F5E" w:rsidRPr="003C23D3" w:rsidRDefault="00BE1F5E" w:rsidP="00BE1F5E">
      <w:pPr>
        <w:keepNext/>
        <w:bidi/>
        <w:jc w:val="both"/>
        <w:rPr>
          <w:rFonts w:cs="David" w:hint="cs"/>
          <w:u w:val="single"/>
          <w:rtl/>
        </w:rPr>
      </w:pPr>
      <w:r w:rsidRPr="003C23D3">
        <w:rPr>
          <w:rFonts w:cs="David" w:hint="cs"/>
          <w:u w:val="single"/>
          <w:rtl/>
        </w:rPr>
        <w:t xml:space="preserve">היו"ר יריב </w:t>
      </w:r>
      <w:proofErr w:type="spellStart"/>
      <w:r w:rsidRPr="003C23D3">
        <w:rPr>
          <w:rFonts w:cs="David" w:hint="cs"/>
          <w:u w:val="single"/>
          <w:rtl/>
        </w:rPr>
        <w:t>לוין</w:t>
      </w:r>
      <w:proofErr w:type="spellEnd"/>
      <w:r w:rsidRPr="003C23D3">
        <w:rPr>
          <w:rFonts w:cs="David" w:hint="cs"/>
          <w:u w:val="single"/>
          <w:rtl/>
        </w:rPr>
        <w:t>:</w:t>
      </w:r>
    </w:p>
    <w:p w14:paraId="6C78C2D0" w14:textId="77777777" w:rsidR="00BE1F5E" w:rsidRDefault="00BE1F5E" w:rsidP="00BE1F5E">
      <w:pPr>
        <w:keepNext/>
        <w:bidi/>
        <w:jc w:val="both"/>
        <w:rPr>
          <w:rFonts w:cs="David" w:hint="cs"/>
          <w:rtl/>
        </w:rPr>
      </w:pPr>
    </w:p>
    <w:p w14:paraId="6FD6A1CB" w14:textId="77777777" w:rsidR="00BE1F5E" w:rsidRDefault="00BE1F5E" w:rsidP="00BE1F5E">
      <w:pPr>
        <w:keepNext/>
        <w:bidi/>
        <w:jc w:val="both"/>
        <w:rPr>
          <w:rFonts w:cs="David" w:hint="cs"/>
          <w:rtl/>
        </w:rPr>
      </w:pPr>
      <w:r>
        <w:rPr>
          <w:rFonts w:cs="David" w:hint="cs"/>
          <w:rtl/>
        </w:rPr>
        <w:tab/>
        <w:t>וגם לא אלי.</w:t>
      </w:r>
    </w:p>
    <w:p w14:paraId="1809C8E2" w14:textId="77777777" w:rsidR="00BE1F5E" w:rsidRDefault="00BE1F5E" w:rsidP="00BE1F5E">
      <w:pPr>
        <w:keepNext/>
        <w:bidi/>
        <w:jc w:val="both"/>
        <w:rPr>
          <w:rFonts w:cs="David" w:hint="cs"/>
          <w:rtl/>
        </w:rPr>
      </w:pPr>
    </w:p>
    <w:p w14:paraId="4A6C3B60" w14:textId="77777777" w:rsidR="00BE1F5E" w:rsidRPr="009828B0" w:rsidRDefault="00BE1F5E" w:rsidP="00BE1F5E">
      <w:pPr>
        <w:keepNext/>
        <w:bidi/>
        <w:jc w:val="both"/>
        <w:rPr>
          <w:rFonts w:cs="David" w:hint="cs"/>
          <w:u w:val="single"/>
          <w:rtl/>
        </w:rPr>
      </w:pPr>
      <w:r w:rsidRPr="009828B0">
        <w:rPr>
          <w:rFonts w:cs="David" w:hint="cs"/>
          <w:u w:val="single"/>
          <w:rtl/>
        </w:rPr>
        <w:t xml:space="preserve">ציפי </w:t>
      </w:r>
      <w:proofErr w:type="spellStart"/>
      <w:r w:rsidRPr="009828B0">
        <w:rPr>
          <w:rFonts w:cs="David" w:hint="cs"/>
          <w:u w:val="single"/>
          <w:rtl/>
        </w:rPr>
        <w:t>חוטובלי</w:t>
      </w:r>
      <w:proofErr w:type="spellEnd"/>
      <w:r w:rsidRPr="009828B0">
        <w:rPr>
          <w:rFonts w:cs="David" w:hint="cs"/>
          <w:u w:val="single"/>
          <w:rtl/>
        </w:rPr>
        <w:t>:</w:t>
      </w:r>
    </w:p>
    <w:p w14:paraId="352EB156" w14:textId="77777777" w:rsidR="00BE1F5E" w:rsidRDefault="00BE1F5E" w:rsidP="00BE1F5E">
      <w:pPr>
        <w:keepNext/>
        <w:bidi/>
        <w:jc w:val="both"/>
        <w:rPr>
          <w:rFonts w:cs="David" w:hint="cs"/>
          <w:rtl/>
        </w:rPr>
      </w:pPr>
    </w:p>
    <w:p w14:paraId="5B55F374" w14:textId="77777777" w:rsidR="00BE1F5E" w:rsidRDefault="00BE1F5E" w:rsidP="00BE1F5E">
      <w:pPr>
        <w:keepNext/>
        <w:bidi/>
        <w:jc w:val="both"/>
        <w:rPr>
          <w:rFonts w:cs="David" w:hint="cs"/>
          <w:rtl/>
        </w:rPr>
      </w:pPr>
      <w:r>
        <w:rPr>
          <w:rFonts w:cs="David" w:hint="cs"/>
          <w:rtl/>
        </w:rPr>
        <w:tab/>
        <w:t xml:space="preserve">והם עובדים לא פחות מעוזרים </w:t>
      </w:r>
      <w:proofErr w:type="spellStart"/>
      <w:r>
        <w:rPr>
          <w:rFonts w:cs="David" w:hint="cs"/>
          <w:rtl/>
        </w:rPr>
        <w:t>פרלמנטריים</w:t>
      </w:r>
      <w:proofErr w:type="spellEnd"/>
      <w:r>
        <w:rPr>
          <w:rFonts w:cs="David" w:hint="cs"/>
          <w:rtl/>
        </w:rPr>
        <w:t>.</w:t>
      </w:r>
    </w:p>
    <w:p w14:paraId="0B69805C" w14:textId="77777777" w:rsidR="00BE1F5E" w:rsidRDefault="00BE1F5E" w:rsidP="00BE1F5E">
      <w:pPr>
        <w:keepNext/>
        <w:bidi/>
        <w:jc w:val="both"/>
        <w:rPr>
          <w:rFonts w:cs="David" w:hint="cs"/>
          <w:rtl/>
        </w:rPr>
      </w:pPr>
    </w:p>
    <w:p w14:paraId="696E0D61"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3E0438C6" w14:textId="77777777" w:rsidR="00BE1F5E" w:rsidRDefault="00BE1F5E" w:rsidP="00BE1F5E">
      <w:pPr>
        <w:keepNext/>
        <w:bidi/>
        <w:jc w:val="both"/>
        <w:rPr>
          <w:rFonts w:cs="David" w:hint="cs"/>
          <w:rtl/>
        </w:rPr>
      </w:pPr>
    </w:p>
    <w:p w14:paraId="4302EB68" w14:textId="77777777" w:rsidR="00BE1F5E" w:rsidRDefault="00BE1F5E" w:rsidP="00BE1F5E">
      <w:pPr>
        <w:keepNext/>
        <w:bidi/>
        <w:jc w:val="both"/>
        <w:rPr>
          <w:rFonts w:cs="David" w:hint="cs"/>
          <w:rtl/>
        </w:rPr>
      </w:pPr>
      <w:r>
        <w:rPr>
          <w:rFonts w:cs="David" w:hint="cs"/>
          <w:rtl/>
        </w:rPr>
        <w:tab/>
        <w:t xml:space="preserve">חברת הכנסת - - </w:t>
      </w:r>
    </w:p>
    <w:p w14:paraId="620DC8B3" w14:textId="77777777" w:rsidR="00BE1F5E" w:rsidRDefault="00BE1F5E" w:rsidP="00BE1F5E">
      <w:pPr>
        <w:keepNext/>
        <w:bidi/>
        <w:jc w:val="both"/>
        <w:rPr>
          <w:rFonts w:cs="David" w:hint="cs"/>
          <w:rtl/>
        </w:rPr>
      </w:pPr>
    </w:p>
    <w:p w14:paraId="45D965A6" w14:textId="77777777" w:rsidR="00BE1F5E" w:rsidRPr="006639A6" w:rsidRDefault="00BE1F5E" w:rsidP="00BE1F5E">
      <w:pPr>
        <w:keepNext/>
        <w:bidi/>
        <w:jc w:val="both"/>
        <w:rPr>
          <w:rFonts w:cs="David" w:hint="cs"/>
          <w:u w:val="single"/>
          <w:rtl/>
        </w:rPr>
      </w:pPr>
      <w:r w:rsidRPr="006639A6">
        <w:rPr>
          <w:rFonts w:cs="David" w:hint="cs"/>
          <w:u w:val="single"/>
          <w:rtl/>
        </w:rPr>
        <w:t>דוד רותם:</w:t>
      </w:r>
    </w:p>
    <w:p w14:paraId="401D7D5A" w14:textId="77777777" w:rsidR="00BE1F5E" w:rsidRDefault="00BE1F5E" w:rsidP="00BE1F5E">
      <w:pPr>
        <w:keepNext/>
        <w:bidi/>
        <w:jc w:val="both"/>
        <w:rPr>
          <w:rFonts w:cs="David" w:hint="cs"/>
          <w:rtl/>
        </w:rPr>
      </w:pPr>
    </w:p>
    <w:p w14:paraId="465EBCB0" w14:textId="77777777" w:rsidR="00BE1F5E" w:rsidRDefault="00BE1F5E" w:rsidP="00BE1F5E">
      <w:pPr>
        <w:keepNext/>
        <w:bidi/>
        <w:jc w:val="both"/>
        <w:rPr>
          <w:rFonts w:cs="David" w:hint="cs"/>
          <w:rtl/>
        </w:rPr>
      </w:pPr>
      <w:r>
        <w:rPr>
          <w:rFonts w:cs="David" w:hint="cs"/>
          <w:rtl/>
        </w:rPr>
        <w:tab/>
        <w:t>יש רק שני דברים - -</w:t>
      </w:r>
    </w:p>
    <w:p w14:paraId="3B79815B" w14:textId="77777777" w:rsidR="00BE1F5E" w:rsidRDefault="00BE1F5E" w:rsidP="00BE1F5E">
      <w:pPr>
        <w:keepNext/>
        <w:bidi/>
        <w:jc w:val="both"/>
        <w:rPr>
          <w:rFonts w:cs="David" w:hint="cs"/>
          <w:rtl/>
        </w:rPr>
      </w:pPr>
    </w:p>
    <w:p w14:paraId="3F645C98"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08411993" w14:textId="77777777" w:rsidR="00BE1F5E" w:rsidRDefault="00BE1F5E" w:rsidP="00BE1F5E">
      <w:pPr>
        <w:keepNext/>
        <w:bidi/>
        <w:jc w:val="both"/>
        <w:rPr>
          <w:rFonts w:cs="David" w:hint="cs"/>
          <w:rtl/>
        </w:rPr>
      </w:pPr>
    </w:p>
    <w:p w14:paraId="447ED486" w14:textId="77777777" w:rsidR="00BE1F5E" w:rsidRDefault="00BE1F5E" w:rsidP="00BE1F5E">
      <w:pPr>
        <w:keepNext/>
        <w:bidi/>
        <w:jc w:val="both"/>
        <w:rPr>
          <w:rFonts w:cs="David" w:hint="cs"/>
          <w:rtl/>
        </w:rPr>
      </w:pPr>
      <w:r>
        <w:rPr>
          <w:rFonts w:cs="David" w:hint="cs"/>
          <w:rtl/>
        </w:rPr>
        <w:tab/>
        <w:t>חבר הכנסת רותם.</w:t>
      </w:r>
    </w:p>
    <w:p w14:paraId="50ABF464" w14:textId="77777777" w:rsidR="00BE1F5E" w:rsidRDefault="00BE1F5E" w:rsidP="00BE1F5E">
      <w:pPr>
        <w:keepNext/>
        <w:bidi/>
        <w:jc w:val="both"/>
        <w:rPr>
          <w:rFonts w:cs="David" w:hint="cs"/>
          <w:rtl/>
        </w:rPr>
      </w:pPr>
    </w:p>
    <w:p w14:paraId="6FCB86C1" w14:textId="77777777" w:rsidR="00BE1F5E" w:rsidRPr="006639A6" w:rsidRDefault="00BE1F5E" w:rsidP="00BE1F5E">
      <w:pPr>
        <w:keepNext/>
        <w:bidi/>
        <w:jc w:val="both"/>
        <w:rPr>
          <w:rFonts w:cs="David" w:hint="cs"/>
          <w:u w:val="single"/>
          <w:rtl/>
        </w:rPr>
      </w:pPr>
      <w:r w:rsidRPr="006639A6">
        <w:rPr>
          <w:rFonts w:cs="David" w:hint="cs"/>
          <w:u w:val="single"/>
          <w:rtl/>
        </w:rPr>
        <w:t>דוד רותם:</w:t>
      </w:r>
    </w:p>
    <w:p w14:paraId="6DFD7F90" w14:textId="77777777" w:rsidR="00BE1F5E" w:rsidRDefault="00BE1F5E" w:rsidP="00BE1F5E">
      <w:pPr>
        <w:keepNext/>
        <w:bidi/>
        <w:jc w:val="both"/>
        <w:rPr>
          <w:rFonts w:cs="David" w:hint="cs"/>
          <w:rtl/>
        </w:rPr>
      </w:pPr>
    </w:p>
    <w:p w14:paraId="3113B56B" w14:textId="77777777" w:rsidR="00BE1F5E" w:rsidRDefault="00BE1F5E" w:rsidP="00BE1F5E">
      <w:pPr>
        <w:keepNext/>
        <w:bidi/>
        <w:jc w:val="both"/>
        <w:rPr>
          <w:rFonts w:cs="David" w:hint="cs"/>
          <w:rtl/>
        </w:rPr>
      </w:pPr>
      <w:r>
        <w:rPr>
          <w:rFonts w:cs="David" w:hint="cs"/>
          <w:rtl/>
        </w:rPr>
        <w:tab/>
        <w:t>שמה הם נשארים בתור עוזרים משפטיים ואחר כך מתמנים לשופטים, ומהר מאד למחוזיים.</w:t>
      </w:r>
    </w:p>
    <w:p w14:paraId="5C239852" w14:textId="77777777" w:rsidR="00BE1F5E" w:rsidRDefault="00BE1F5E" w:rsidP="00BE1F5E">
      <w:pPr>
        <w:keepNext/>
        <w:bidi/>
        <w:jc w:val="both"/>
        <w:rPr>
          <w:rFonts w:cs="David" w:hint="cs"/>
          <w:rtl/>
        </w:rPr>
      </w:pPr>
    </w:p>
    <w:p w14:paraId="5C976272"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36A89564" w14:textId="77777777" w:rsidR="00BE1F5E" w:rsidRDefault="00BE1F5E" w:rsidP="00BE1F5E">
      <w:pPr>
        <w:keepNext/>
        <w:bidi/>
        <w:jc w:val="both"/>
        <w:rPr>
          <w:rFonts w:cs="David" w:hint="cs"/>
          <w:rtl/>
        </w:rPr>
      </w:pPr>
    </w:p>
    <w:p w14:paraId="7C77FF55" w14:textId="77777777" w:rsidR="00BE1F5E" w:rsidRDefault="00BE1F5E" w:rsidP="00BE1F5E">
      <w:pPr>
        <w:keepNext/>
        <w:bidi/>
        <w:jc w:val="both"/>
        <w:rPr>
          <w:rFonts w:cs="David" w:hint="cs"/>
          <w:rtl/>
        </w:rPr>
      </w:pPr>
      <w:r>
        <w:rPr>
          <w:rFonts w:cs="David" w:hint="cs"/>
          <w:rtl/>
        </w:rPr>
        <w:tab/>
        <w:t>חבר הכנסת רותם, אם נתחיל עם מערכת המשפט, הרי לא נצא מכאן.</w:t>
      </w:r>
    </w:p>
    <w:p w14:paraId="228B5033" w14:textId="77777777" w:rsidR="00BE1F5E" w:rsidRDefault="00BE1F5E" w:rsidP="00BE1F5E">
      <w:pPr>
        <w:keepNext/>
        <w:bidi/>
        <w:jc w:val="both"/>
        <w:rPr>
          <w:rFonts w:cs="David" w:hint="cs"/>
          <w:rtl/>
        </w:rPr>
      </w:pPr>
    </w:p>
    <w:p w14:paraId="559072CB" w14:textId="77777777" w:rsidR="00BE1F5E" w:rsidRPr="00705854" w:rsidRDefault="00BE1F5E" w:rsidP="00BE1F5E">
      <w:pPr>
        <w:keepNext/>
        <w:bidi/>
        <w:jc w:val="both"/>
        <w:rPr>
          <w:rFonts w:cs="David" w:hint="cs"/>
          <w:u w:val="single"/>
          <w:rtl/>
        </w:rPr>
      </w:pPr>
      <w:r w:rsidRPr="00705854">
        <w:rPr>
          <w:rFonts w:cs="David" w:hint="cs"/>
          <w:u w:val="single"/>
          <w:rtl/>
        </w:rPr>
        <w:t>חיים כץ:</w:t>
      </w:r>
    </w:p>
    <w:p w14:paraId="2190AD6A" w14:textId="77777777" w:rsidR="00BE1F5E" w:rsidRDefault="00BE1F5E" w:rsidP="00BE1F5E">
      <w:pPr>
        <w:keepNext/>
        <w:bidi/>
        <w:jc w:val="both"/>
        <w:rPr>
          <w:rFonts w:cs="David" w:hint="cs"/>
          <w:rtl/>
        </w:rPr>
      </w:pPr>
    </w:p>
    <w:p w14:paraId="465982EA" w14:textId="77777777" w:rsidR="00BE1F5E" w:rsidRPr="00A635A2" w:rsidRDefault="00BE1F5E" w:rsidP="00BE1F5E">
      <w:pPr>
        <w:keepNext/>
        <w:bidi/>
        <w:jc w:val="both"/>
        <w:rPr>
          <w:rFonts w:cs="David" w:hint="cs"/>
          <w:rtl/>
        </w:rPr>
      </w:pPr>
      <w:r>
        <w:rPr>
          <w:rFonts w:cs="David" w:hint="cs"/>
          <w:rtl/>
        </w:rPr>
        <w:tab/>
        <w:t>כאן הם רוצים להיות חבר כנסת.</w:t>
      </w:r>
    </w:p>
    <w:p w14:paraId="730028D1" w14:textId="77777777" w:rsidR="00BE1F5E" w:rsidRDefault="00BE1F5E" w:rsidP="00BE1F5E">
      <w:pPr>
        <w:keepNext/>
        <w:bidi/>
        <w:jc w:val="both"/>
        <w:rPr>
          <w:rFonts w:cs="David" w:hint="cs"/>
          <w:rtl/>
        </w:rPr>
      </w:pPr>
    </w:p>
    <w:p w14:paraId="682AC3A6" w14:textId="77777777" w:rsidR="00BE1F5E" w:rsidRPr="00F70E4B" w:rsidRDefault="00BE1F5E" w:rsidP="00BE1F5E">
      <w:pPr>
        <w:keepNext/>
        <w:bidi/>
        <w:jc w:val="both"/>
        <w:rPr>
          <w:rFonts w:cs="David" w:hint="cs"/>
          <w:u w:val="single"/>
          <w:rtl/>
        </w:rPr>
      </w:pPr>
      <w:r w:rsidRPr="00F70E4B">
        <w:rPr>
          <w:rFonts w:cs="David" w:hint="cs"/>
          <w:u w:val="single"/>
          <w:rtl/>
        </w:rPr>
        <w:t>קריאות:</w:t>
      </w:r>
    </w:p>
    <w:p w14:paraId="4BA09C88" w14:textId="77777777" w:rsidR="00BE1F5E" w:rsidRDefault="00BE1F5E" w:rsidP="00BE1F5E">
      <w:pPr>
        <w:keepNext/>
        <w:bidi/>
        <w:jc w:val="both"/>
        <w:rPr>
          <w:rFonts w:cs="David" w:hint="cs"/>
          <w:rtl/>
        </w:rPr>
      </w:pPr>
    </w:p>
    <w:p w14:paraId="6BA1F674" w14:textId="77777777" w:rsidR="00BE1F5E" w:rsidRDefault="00BE1F5E" w:rsidP="00BE1F5E">
      <w:pPr>
        <w:keepNext/>
        <w:bidi/>
        <w:jc w:val="both"/>
        <w:rPr>
          <w:rFonts w:cs="David" w:hint="cs"/>
          <w:rtl/>
        </w:rPr>
      </w:pPr>
      <w:r>
        <w:rPr>
          <w:rFonts w:cs="David" w:hint="cs"/>
          <w:rtl/>
        </w:rPr>
        <w:tab/>
        <w:t>- - -</w:t>
      </w:r>
    </w:p>
    <w:p w14:paraId="3F78B34E" w14:textId="77777777" w:rsidR="00BE1F5E" w:rsidRDefault="00BE1F5E" w:rsidP="00BE1F5E">
      <w:pPr>
        <w:keepNext/>
        <w:bidi/>
        <w:jc w:val="both"/>
        <w:rPr>
          <w:rFonts w:cs="David" w:hint="cs"/>
          <w:rtl/>
        </w:rPr>
      </w:pPr>
    </w:p>
    <w:p w14:paraId="14839839" w14:textId="77777777" w:rsidR="00BE1F5E" w:rsidRPr="00070BC9" w:rsidRDefault="00BE1F5E" w:rsidP="00BE1F5E">
      <w:pPr>
        <w:keepNext/>
        <w:bidi/>
        <w:jc w:val="both"/>
        <w:rPr>
          <w:rFonts w:cs="David" w:hint="cs"/>
          <w:u w:val="single"/>
          <w:rtl/>
        </w:rPr>
      </w:pPr>
      <w:r w:rsidRPr="00070BC9">
        <w:rPr>
          <w:rFonts w:cs="David" w:hint="cs"/>
          <w:u w:val="single"/>
          <w:rtl/>
        </w:rPr>
        <w:t>נחמן שי:</w:t>
      </w:r>
    </w:p>
    <w:p w14:paraId="177370DE" w14:textId="77777777" w:rsidR="00BE1F5E" w:rsidRDefault="00BE1F5E" w:rsidP="00BE1F5E">
      <w:pPr>
        <w:keepNext/>
        <w:bidi/>
        <w:jc w:val="both"/>
        <w:rPr>
          <w:rFonts w:cs="David" w:hint="cs"/>
          <w:rtl/>
        </w:rPr>
      </w:pPr>
    </w:p>
    <w:p w14:paraId="42BDA3EE" w14:textId="77777777" w:rsidR="00BE1F5E" w:rsidRDefault="00BE1F5E" w:rsidP="00BE1F5E">
      <w:pPr>
        <w:keepNext/>
        <w:bidi/>
        <w:jc w:val="both"/>
        <w:rPr>
          <w:rFonts w:cs="David" w:hint="cs"/>
          <w:rtl/>
        </w:rPr>
      </w:pPr>
      <w:r>
        <w:rPr>
          <w:rFonts w:cs="David" w:hint="cs"/>
          <w:rtl/>
        </w:rPr>
        <w:tab/>
        <w:t>הם יכולים להחליט להוריד לשופטים את העוזרים שלהם.</w:t>
      </w:r>
    </w:p>
    <w:p w14:paraId="0046AC8B" w14:textId="77777777" w:rsidR="00BE1F5E" w:rsidRDefault="00BE1F5E" w:rsidP="00BE1F5E">
      <w:pPr>
        <w:keepNext/>
        <w:bidi/>
        <w:jc w:val="both"/>
        <w:rPr>
          <w:rFonts w:cs="David" w:hint="cs"/>
          <w:rtl/>
        </w:rPr>
      </w:pPr>
    </w:p>
    <w:p w14:paraId="3256041F"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28E8F8E0" w14:textId="77777777" w:rsidR="00BE1F5E" w:rsidRDefault="00BE1F5E" w:rsidP="00BE1F5E">
      <w:pPr>
        <w:keepNext/>
        <w:bidi/>
        <w:jc w:val="both"/>
        <w:rPr>
          <w:rFonts w:cs="David" w:hint="cs"/>
          <w:rtl/>
        </w:rPr>
      </w:pPr>
    </w:p>
    <w:p w14:paraId="0CA0628C" w14:textId="77777777" w:rsidR="00BE1F5E" w:rsidRDefault="00BE1F5E" w:rsidP="00BE1F5E">
      <w:pPr>
        <w:keepNext/>
        <w:bidi/>
        <w:jc w:val="both"/>
        <w:rPr>
          <w:rFonts w:cs="David" w:hint="cs"/>
          <w:rtl/>
        </w:rPr>
      </w:pPr>
      <w:r>
        <w:rPr>
          <w:rFonts w:cs="David" w:hint="cs"/>
          <w:rtl/>
        </w:rPr>
        <w:tab/>
        <w:t>חבר הכנסת רותם, עוד דקה, בבקשה.</w:t>
      </w:r>
    </w:p>
    <w:p w14:paraId="7FF15F09" w14:textId="77777777" w:rsidR="00BE1F5E" w:rsidRDefault="00BE1F5E" w:rsidP="00BE1F5E">
      <w:pPr>
        <w:keepNext/>
        <w:bidi/>
        <w:jc w:val="both"/>
        <w:rPr>
          <w:rFonts w:cs="David" w:hint="cs"/>
          <w:u w:val="single"/>
          <w:rtl/>
        </w:rPr>
      </w:pPr>
    </w:p>
    <w:p w14:paraId="69D7D5BA" w14:textId="77777777" w:rsidR="00BE1F5E" w:rsidRDefault="00BE1F5E" w:rsidP="00BE1F5E">
      <w:pPr>
        <w:keepNext/>
        <w:bidi/>
        <w:jc w:val="both"/>
        <w:rPr>
          <w:rFonts w:cs="David" w:hint="cs"/>
          <w:u w:val="single"/>
          <w:rtl/>
        </w:rPr>
      </w:pPr>
      <w:r>
        <w:rPr>
          <w:rFonts w:cs="David" w:hint="cs"/>
          <w:u w:val="single"/>
          <w:rtl/>
        </w:rPr>
        <w:t>דוד רותם</w:t>
      </w:r>
      <w:r w:rsidRPr="00E36EB4">
        <w:rPr>
          <w:rFonts w:cs="David" w:hint="cs"/>
          <w:u w:val="single"/>
          <w:rtl/>
        </w:rPr>
        <w:t>:</w:t>
      </w:r>
    </w:p>
    <w:p w14:paraId="182F2B59" w14:textId="77777777" w:rsidR="00BE1F5E" w:rsidRDefault="00BE1F5E" w:rsidP="00BE1F5E">
      <w:pPr>
        <w:keepNext/>
        <w:bidi/>
        <w:jc w:val="both"/>
        <w:rPr>
          <w:rFonts w:cs="David" w:hint="cs"/>
          <w:u w:val="single"/>
          <w:rtl/>
        </w:rPr>
      </w:pPr>
    </w:p>
    <w:p w14:paraId="649EA296" w14:textId="77777777" w:rsidR="00BE1F5E" w:rsidRDefault="00BE1F5E" w:rsidP="00BE1F5E">
      <w:pPr>
        <w:keepNext/>
        <w:bidi/>
        <w:jc w:val="both"/>
        <w:rPr>
          <w:rFonts w:cs="David" w:hint="cs"/>
          <w:rtl/>
        </w:rPr>
      </w:pPr>
      <w:r>
        <w:rPr>
          <w:rFonts w:cs="David" w:hint="cs"/>
          <w:rtl/>
        </w:rPr>
        <w:tab/>
        <w:t xml:space="preserve">הפכו את העוזרים </w:t>
      </w:r>
      <w:proofErr w:type="spellStart"/>
      <w:r>
        <w:rPr>
          <w:rFonts w:cs="David" w:hint="cs"/>
          <w:rtl/>
        </w:rPr>
        <w:t>הפרלמנטריים</w:t>
      </w:r>
      <w:proofErr w:type="spellEnd"/>
      <w:r>
        <w:rPr>
          <w:rFonts w:cs="David" w:hint="cs"/>
          <w:rtl/>
        </w:rPr>
        <w:t xml:space="preserve"> למשרת אמון, ולכן אין להם שעות עבודה והם עובדים ביום ובלילה. </w:t>
      </w:r>
    </w:p>
    <w:p w14:paraId="34D0499B" w14:textId="77777777" w:rsidR="00BE1F5E" w:rsidRDefault="00BE1F5E" w:rsidP="00BE1F5E">
      <w:pPr>
        <w:keepNext/>
        <w:bidi/>
        <w:jc w:val="both"/>
        <w:rPr>
          <w:rFonts w:cs="David" w:hint="cs"/>
          <w:rtl/>
        </w:rPr>
      </w:pPr>
    </w:p>
    <w:p w14:paraId="35A4957A" w14:textId="77777777" w:rsidR="00BE1F5E" w:rsidRDefault="00BE1F5E" w:rsidP="00BE1F5E">
      <w:pPr>
        <w:keepNext/>
        <w:bidi/>
        <w:jc w:val="both"/>
        <w:rPr>
          <w:rFonts w:cs="David" w:hint="cs"/>
          <w:rtl/>
        </w:rPr>
      </w:pPr>
      <w:r>
        <w:rPr>
          <w:rFonts w:cs="David" w:hint="cs"/>
          <w:rtl/>
        </w:rPr>
        <w:tab/>
        <w:t xml:space="preserve">ולכן אני חושב שכשבאים ואומרים עוד: בואו נפצל אותם, אז עם כל הכבוד, אני </w:t>
      </w:r>
      <w:r>
        <w:rPr>
          <w:rFonts w:cs="David"/>
          <w:rtl/>
        </w:rPr>
        <w:t>–</w:t>
      </w:r>
      <w:r>
        <w:rPr>
          <w:rFonts w:cs="David" w:hint="cs"/>
          <w:rtl/>
        </w:rPr>
        <w:t xml:space="preserve"> לא יודע מה עם חברי כנסת אחרים. אני חושב שאם אני הייתי מפצל, הייתי מעסיק אותם יותר מאשר חלקיות המשרה.</w:t>
      </w:r>
    </w:p>
    <w:p w14:paraId="06073ED1" w14:textId="77777777" w:rsidR="00BE1F5E" w:rsidRDefault="00BE1F5E" w:rsidP="00BE1F5E">
      <w:pPr>
        <w:keepNext/>
        <w:bidi/>
        <w:jc w:val="both"/>
        <w:rPr>
          <w:rFonts w:cs="David" w:hint="cs"/>
          <w:rtl/>
        </w:rPr>
      </w:pPr>
    </w:p>
    <w:p w14:paraId="5F019511" w14:textId="77777777" w:rsidR="00BE1F5E" w:rsidRPr="00F70E4B" w:rsidRDefault="00BE1F5E" w:rsidP="00BE1F5E">
      <w:pPr>
        <w:keepNext/>
        <w:bidi/>
        <w:jc w:val="both"/>
        <w:rPr>
          <w:rFonts w:cs="David" w:hint="cs"/>
          <w:u w:val="single"/>
          <w:rtl/>
        </w:rPr>
      </w:pPr>
      <w:r w:rsidRPr="00F70E4B">
        <w:rPr>
          <w:rFonts w:cs="David" w:hint="cs"/>
          <w:u w:val="single"/>
          <w:rtl/>
        </w:rPr>
        <w:t>קריאות:</w:t>
      </w:r>
    </w:p>
    <w:p w14:paraId="5AC08F68" w14:textId="77777777" w:rsidR="00BE1F5E" w:rsidRDefault="00BE1F5E" w:rsidP="00BE1F5E">
      <w:pPr>
        <w:keepNext/>
        <w:bidi/>
        <w:jc w:val="both"/>
        <w:rPr>
          <w:rFonts w:cs="David" w:hint="cs"/>
          <w:rtl/>
        </w:rPr>
      </w:pPr>
    </w:p>
    <w:p w14:paraId="284A67A4" w14:textId="77777777" w:rsidR="00BE1F5E" w:rsidRDefault="00BE1F5E" w:rsidP="00BE1F5E">
      <w:pPr>
        <w:keepNext/>
        <w:bidi/>
        <w:jc w:val="both"/>
        <w:rPr>
          <w:rFonts w:cs="David" w:hint="cs"/>
          <w:rtl/>
        </w:rPr>
      </w:pPr>
      <w:r>
        <w:rPr>
          <w:rFonts w:cs="David" w:hint="cs"/>
          <w:rtl/>
        </w:rPr>
        <w:tab/>
        <w:t>לכן - - -</w:t>
      </w:r>
    </w:p>
    <w:p w14:paraId="4976D6C5" w14:textId="77777777" w:rsidR="00BE1F5E" w:rsidRDefault="00BE1F5E" w:rsidP="00BE1F5E">
      <w:pPr>
        <w:keepNext/>
        <w:bidi/>
        <w:jc w:val="both"/>
        <w:rPr>
          <w:rFonts w:cs="David" w:hint="cs"/>
          <w:rtl/>
        </w:rPr>
      </w:pPr>
    </w:p>
    <w:p w14:paraId="6F1A1563" w14:textId="77777777" w:rsidR="00BE1F5E" w:rsidRPr="00A36C37" w:rsidRDefault="00BE1F5E" w:rsidP="00BE1F5E">
      <w:pPr>
        <w:keepNext/>
        <w:bidi/>
        <w:jc w:val="both"/>
        <w:rPr>
          <w:rFonts w:cs="David" w:hint="cs"/>
          <w:u w:val="single"/>
          <w:rtl/>
        </w:rPr>
      </w:pPr>
      <w:r w:rsidRPr="00A36C37">
        <w:rPr>
          <w:rFonts w:cs="David" w:hint="cs"/>
          <w:u w:val="single"/>
          <w:rtl/>
        </w:rPr>
        <w:t>רונית תירוש:</w:t>
      </w:r>
    </w:p>
    <w:p w14:paraId="56B35E4A" w14:textId="77777777" w:rsidR="00BE1F5E" w:rsidRDefault="00BE1F5E" w:rsidP="00BE1F5E">
      <w:pPr>
        <w:keepNext/>
        <w:bidi/>
        <w:jc w:val="both"/>
        <w:rPr>
          <w:rFonts w:cs="David" w:hint="cs"/>
          <w:rtl/>
        </w:rPr>
      </w:pPr>
    </w:p>
    <w:p w14:paraId="3A35294E" w14:textId="77777777" w:rsidR="00BE1F5E" w:rsidRDefault="00BE1F5E" w:rsidP="00BE1F5E">
      <w:pPr>
        <w:keepNext/>
        <w:bidi/>
        <w:jc w:val="both"/>
        <w:rPr>
          <w:rFonts w:cs="David" w:hint="cs"/>
          <w:rtl/>
        </w:rPr>
      </w:pPr>
      <w:r>
        <w:rPr>
          <w:rFonts w:cs="David" w:hint="cs"/>
          <w:rtl/>
        </w:rPr>
        <w:tab/>
        <w:t>לכן זה - - -</w:t>
      </w:r>
    </w:p>
    <w:p w14:paraId="247E68CF" w14:textId="77777777" w:rsidR="00BE1F5E" w:rsidRDefault="00BE1F5E" w:rsidP="00BE1F5E">
      <w:pPr>
        <w:keepNext/>
        <w:bidi/>
        <w:jc w:val="both"/>
        <w:rPr>
          <w:rFonts w:cs="David" w:hint="cs"/>
          <w:rtl/>
        </w:rPr>
      </w:pPr>
    </w:p>
    <w:p w14:paraId="20878E04"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0B5FE781" w14:textId="77777777" w:rsidR="00BE1F5E" w:rsidRDefault="00BE1F5E" w:rsidP="00BE1F5E">
      <w:pPr>
        <w:keepNext/>
        <w:bidi/>
        <w:jc w:val="both"/>
        <w:rPr>
          <w:rFonts w:cs="David" w:hint="cs"/>
          <w:rtl/>
        </w:rPr>
      </w:pPr>
    </w:p>
    <w:p w14:paraId="7940EE3E" w14:textId="77777777" w:rsidR="00BE1F5E" w:rsidRDefault="00BE1F5E" w:rsidP="00BE1F5E">
      <w:pPr>
        <w:keepNext/>
        <w:bidi/>
        <w:jc w:val="both"/>
        <w:rPr>
          <w:rFonts w:cs="David" w:hint="cs"/>
          <w:rtl/>
        </w:rPr>
      </w:pPr>
      <w:r>
        <w:rPr>
          <w:rFonts w:cs="David" w:hint="cs"/>
          <w:rtl/>
        </w:rPr>
        <w:tab/>
        <w:t>תודה רבה. תודה רבה.</w:t>
      </w:r>
    </w:p>
    <w:p w14:paraId="4B00AB12" w14:textId="77777777" w:rsidR="00BE1F5E" w:rsidRDefault="00BE1F5E" w:rsidP="00BE1F5E">
      <w:pPr>
        <w:keepNext/>
        <w:bidi/>
        <w:jc w:val="both"/>
        <w:rPr>
          <w:rFonts w:cs="David" w:hint="cs"/>
          <w:rtl/>
        </w:rPr>
      </w:pPr>
    </w:p>
    <w:p w14:paraId="73AFB6C4" w14:textId="77777777" w:rsidR="00BE1F5E" w:rsidRPr="006639A6" w:rsidRDefault="00BE1F5E" w:rsidP="00BE1F5E">
      <w:pPr>
        <w:keepNext/>
        <w:bidi/>
        <w:jc w:val="both"/>
        <w:rPr>
          <w:rFonts w:cs="David" w:hint="cs"/>
          <w:u w:val="single"/>
          <w:rtl/>
        </w:rPr>
      </w:pPr>
      <w:r w:rsidRPr="006639A6">
        <w:rPr>
          <w:rFonts w:cs="David" w:hint="cs"/>
          <w:u w:val="single"/>
          <w:rtl/>
        </w:rPr>
        <w:t>דוד רותם:</w:t>
      </w:r>
    </w:p>
    <w:p w14:paraId="37036641" w14:textId="77777777" w:rsidR="00BE1F5E" w:rsidRDefault="00BE1F5E" w:rsidP="00BE1F5E">
      <w:pPr>
        <w:keepNext/>
        <w:bidi/>
        <w:jc w:val="both"/>
        <w:rPr>
          <w:rFonts w:cs="David" w:hint="cs"/>
          <w:rtl/>
        </w:rPr>
      </w:pPr>
    </w:p>
    <w:p w14:paraId="18769891" w14:textId="77777777" w:rsidR="00BE1F5E" w:rsidRDefault="00BE1F5E" w:rsidP="00BE1F5E">
      <w:pPr>
        <w:keepNext/>
        <w:bidi/>
        <w:jc w:val="both"/>
        <w:rPr>
          <w:rFonts w:cs="David" w:hint="cs"/>
          <w:rtl/>
        </w:rPr>
      </w:pPr>
      <w:r>
        <w:rPr>
          <w:rFonts w:cs="David" w:hint="cs"/>
          <w:rtl/>
        </w:rPr>
        <w:tab/>
        <w:t>לכן זה - - -</w:t>
      </w:r>
    </w:p>
    <w:p w14:paraId="18C7BB0F" w14:textId="77777777" w:rsidR="00BE1F5E" w:rsidRDefault="00BE1F5E" w:rsidP="00BE1F5E">
      <w:pPr>
        <w:keepNext/>
        <w:bidi/>
        <w:jc w:val="both"/>
        <w:rPr>
          <w:rFonts w:cs="David" w:hint="cs"/>
          <w:rtl/>
        </w:rPr>
      </w:pPr>
    </w:p>
    <w:p w14:paraId="415FF3C2"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191733FE" w14:textId="77777777" w:rsidR="00BE1F5E" w:rsidRDefault="00BE1F5E" w:rsidP="00BE1F5E">
      <w:pPr>
        <w:keepNext/>
        <w:bidi/>
        <w:jc w:val="both"/>
        <w:rPr>
          <w:rFonts w:cs="David" w:hint="cs"/>
          <w:rtl/>
        </w:rPr>
      </w:pPr>
    </w:p>
    <w:p w14:paraId="2A325AEF" w14:textId="77777777" w:rsidR="00BE1F5E" w:rsidRDefault="00BE1F5E" w:rsidP="00BE1F5E">
      <w:pPr>
        <w:keepNext/>
        <w:bidi/>
        <w:jc w:val="both"/>
        <w:rPr>
          <w:rFonts w:cs="David" w:hint="cs"/>
          <w:rtl/>
        </w:rPr>
      </w:pPr>
      <w:r>
        <w:rPr>
          <w:rFonts w:cs="David" w:hint="cs"/>
          <w:rtl/>
        </w:rPr>
        <w:tab/>
        <w:t>חבר הכנסת רותם תודה, העמדה ברורה.</w:t>
      </w:r>
    </w:p>
    <w:p w14:paraId="68D75D7C" w14:textId="77777777" w:rsidR="00BE1F5E" w:rsidRDefault="00BE1F5E" w:rsidP="00BE1F5E">
      <w:pPr>
        <w:keepNext/>
        <w:bidi/>
        <w:jc w:val="both"/>
        <w:rPr>
          <w:rFonts w:cs="David" w:hint="cs"/>
          <w:rtl/>
        </w:rPr>
      </w:pPr>
    </w:p>
    <w:p w14:paraId="292A5602" w14:textId="77777777" w:rsidR="00BE1F5E" w:rsidRDefault="00BE1F5E" w:rsidP="00BE1F5E">
      <w:pPr>
        <w:keepNext/>
        <w:bidi/>
        <w:jc w:val="both"/>
        <w:rPr>
          <w:rFonts w:cs="David" w:hint="cs"/>
          <w:rtl/>
        </w:rPr>
      </w:pPr>
      <w:r>
        <w:rPr>
          <w:rFonts w:cs="David" w:hint="cs"/>
          <w:rtl/>
        </w:rPr>
        <w:tab/>
        <w:t xml:space="preserve">חבר הכנסת </w:t>
      </w:r>
      <w:proofErr w:type="spellStart"/>
      <w:r>
        <w:rPr>
          <w:rFonts w:cs="David" w:hint="cs"/>
          <w:rtl/>
        </w:rPr>
        <w:t>נאפע</w:t>
      </w:r>
      <w:proofErr w:type="spellEnd"/>
      <w:r>
        <w:rPr>
          <w:rFonts w:cs="David" w:hint="cs"/>
          <w:rtl/>
        </w:rPr>
        <w:t xml:space="preserve">, בבקשה. </w:t>
      </w:r>
    </w:p>
    <w:p w14:paraId="58325D26" w14:textId="77777777" w:rsidR="00BE1F5E" w:rsidRDefault="00BE1F5E" w:rsidP="00BE1F5E">
      <w:pPr>
        <w:keepNext/>
        <w:bidi/>
        <w:jc w:val="both"/>
        <w:rPr>
          <w:rFonts w:cs="David" w:hint="cs"/>
          <w:rtl/>
        </w:rPr>
      </w:pPr>
    </w:p>
    <w:p w14:paraId="1F2C4D27" w14:textId="77777777" w:rsidR="00BE1F5E" w:rsidRPr="005A278F" w:rsidRDefault="00BE1F5E" w:rsidP="00BE1F5E">
      <w:pPr>
        <w:keepNext/>
        <w:bidi/>
        <w:jc w:val="both"/>
        <w:rPr>
          <w:rFonts w:cs="David" w:hint="cs"/>
          <w:u w:val="single"/>
          <w:rtl/>
        </w:rPr>
      </w:pPr>
      <w:r w:rsidRPr="005A278F">
        <w:rPr>
          <w:rFonts w:cs="David" w:hint="cs"/>
          <w:u w:val="single"/>
          <w:rtl/>
        </w:rPr>
        <w:t xml:space="preserve">סעיד </w:t>
      </w:r>
      <w:proofErr w:type="spellStart"/>
      <w:r w:rsidRPr="005A278F">
        <w:rPr>
          <w:rFonts w:cs="David" w:hint="cs"/>
          <w:u w:val="single"/>
          <w:rtl/>
        </w:rPr>
        <w:t>נאפע</w:t>
      </w:r>
      <w:proofErr w:type="spellEnd"/>
      <w:r w:rsidRPr="005A278F">
        <w:rPr>
          <w:rFonts w:cs="David" w:hint="cs"/>
          <w:u w:val="single"/>
          <w:rtl/>
        </w:rPr>
        <w:t>:</w:t>
      </w:r>
    </w:p>
    <w:p w14:paraId="01989C8D" w14:textId="77777777" w:rsidR="00BE1F5E" w:rsidRDefault="00BE1F5E" w:rsidP="00BE1F5E">
      <w:pPr>
        <w:keepNext/>
        <w:bidi/>
        <w:jc w:val="both"/>
        <w:rPr>
          <w:rFonts w:cs="David" w:hint="cs"/>
          <w:rtl/>
        </w:rPr>
      </w:pPr>
    </w:p>
    <w:p w14:paraId="56BA765B" w14:textId="77777777" w:rsidR="00BE1F5E" w:rsidRDefault="00BE1F5E" w:rsidP="00BE1F5E">
      <w:pPr>
        <w:keepNext/>
        <w:bidi/>
        <w:jc w:val="both"/>
        <w:rPr>
          <w:rFonts w:cs="David" w:hint="cs"/>
          <w:rtl/>
        </w:rPr>
      </w:pPr>
      <w:r>
        <w:rPr>
          <w:rFonts w:cs="David" w:hint="cs"/>
          <w:rtl/>
        </w:rPr>
        <w:tab/>
        <w:t>תודה, כבוד היושב ראש. אני מאלה שהגשתי, למעשה, הסתייגות, ורציתי מאד לשמוע את הדיון הזה מתחילתו ועד סופו כדי לשמוע את הנימוקים בעד ונגד. אבל מה לעשות, אני משש סגור בגלל - - -</w:t>
      </w:r>
    </w:p>
    <w:p w14:paraId="4A5B768C" w14:textId="77777777" w:rsidR="00BE1F5E" w:rsidRDefault="00BE1F5E" w:rsidP="00BE1F5E">
      <w:pPr>
        <w:keepNext/>
        <w:bidi/>
        <w:jc w:val="both"/>
        <w:rPr>
          <w:rFonts w:cs="David" w:hint="cs"/>
          <w:rtl/>
        </w:rPr>
      </w:pPr>
    </w:p>
    <w:p w14:paraId="31DFB6F8"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6E7B2753" w14:textId="77777777" w:rsidR="00BE1F5E" w:rsidRDefault="00BE1F5E" w:rsidP="00BE1F5E">
      <w:pPr>
        <w:keepNext/>
        <w:bidi/>
        <w:jc w:val="both"/>
        <w:rPr>
          <w:rFonts w:cs="David" w:hint="cs"/>
          <w:rtl/>
        </w:rPr>
      </w:pPr>
    </w:p>
    <w:p w14:paraId="05A09630" w14:textId="77777777" w:rsidR="00BE1F5E" w:rsidRDefault="00BE1F5E" w:rsidP="00BE1F5E">
      <w:pPr>
        <w:keepNext/>
        <w:bidi/>
        <w:jc w:val="both"/>
        <w:rPr>
          <w:rFonts w:cs="David" w:hint="cs"/>
          <w:rtl/>
        </w:rPr>
      </w:pPr>
      <w:r>
        <w:rPr>
          <w:rFonts w:cs="David" w:hint="cs"/>
          <w:rtl/>
        </w:rPr>
        <w:tab/>
        <w:t xml:space="preserve">טוב, לא חשוב, חבר הכנסת </w:t>
      </w:r>
      <w:proofErr w:type="spellStart"/>
      <w:r>
        <w:rPr>
          <w:rFonts w:cs="David" w:hint="cs"/>
          <w:rtl/>
        </w:rPr>
        <w:t>נאפע</w:t>
      </w:r>
      <w:proofErr w:type="spellEnd"/>
      <w:r>
        <w:rPr>
          <w:rFonts w:cs="David" w:hint="cs"/>
          <w:rtl/>
        </w:rPr>
        <w:t>. העיקר שאתה כאן.</w:t>
      </w:r>
    </w:p>
    <w:p w14:paraId="7CAE6CCD" w14:textId="77777777" w:rsidR="00BE1F5E" w:rsidRDefault="00BE1F5E" w:rsidP="00BE1F5E">
      <w:pPr>
        <w:keepNext/>
        <w:bidi/>
        <w:jc w:val="both"/>
        <w:rPr>
          <w:rFonts w:cs="David" w:hint="cs"/>
          <w:rtl/>
        </w:rPr>
      </w:pPr>
    </w:p>
    <w:p w14:paraId="4A90EB9C" w14:textId="77777777" w:rsidR="00BE1F5E" w:rsidRPr="005A278F" w:rsidRDefault="00BE1F5E" w:rsidP="00BE1F5E">
      <w:pPr>
        <w:keepNext/>
        <w:bidi/>
        <w:jc w:val="both"/>
        <w:rPr>
          <w:rFonts w:cs="David" w:hint="cs"/>
          <w:u w:val="single"/>
          <w:rtl/>
        </w:rPr>
      </w:pPr>
      <w:r w:rsidRPr="005A278F">
        <w:rPr>
          <w:rFonts w:cs="David" w:hint="cs"/>
          <w:u w:val="single"/>
          <w:rtl/>
        </w:rPr>
        <w:t xml:space="preserve">סעיד </w:t>
      </w:r>
      <w:proofErr w:type="spellStart"/>
      <w:r w:rsidRPr="005A278F">
        <w:rPr>
          <w:rFonts w:cs="David" w:hint="cs"/>
          <w:u w:val="single"/>
          <w:rtl/>
        </w:rPr>
        <w:t>נאפע</w:t>
      </w:r>
      <w:proofErr w:type="spellEnd"/>
      <w:r w:rsidRPr="005A278F">
        <w:rPr>
          <w:rFonts w:cs="David" w:hint="cs"/>
          <w:u w:val="single"/>
          <w:rtl/>
        </w:rPr>
        <w:t>:</w:t>
      </w:r>
    </w:p>
    <w:p w14:paraId="34AB9252" w14:textId="77777777" w:rsidR="00BE1F5E" w:rsidRDefault="00BE1F5E" w:rsidP="00BE1F5E">
      <w:pPr>
        <w:keepNext/>
        <w:bidi/>
        <w:jc w:val="both"/>
        <w:rPr>
          <w:rFonts w:cs="David" w:hint="cs"/>
          <w:rtl/>
        </w:rPr>
      </w:pPr>
    </w:p>
    <w:p w14:paraId="351914AE" w14:textId="77777777" w:rsidR="00BE1F5E" w:rsidRDefault="00BE1F5E" w:rsidP="00BE1F5E">
      <w:pPr>
        <w:keepNext/>
        <w:bidi/>
        <w:jc w:val="both"/>
        <w:rPr>
          <w:rFonts w:cs="David" w:hint="cs"/>
          <w:rtl/>
        </w:rPr>
      </w:pPr>
      <w:r>
        <w:rPr>
          <w:rFonts w:cs="David" w:hint="cs"/>
          <w:rtl/>
        </w:rPr>
        <w:tab/>
        <w:t>לא, לא. זה יתקשר. זה יתקשר. - -</w:t>
      </w:r>
    </w:p>
    <w:p w14:paraId="1E3B163A" w14:textId="77777777" w:rsidR="00BE1F5E" w:rsidRDefault="00BE1F5E" w:rsidP="00BE1F5E">
      <w:pPr>
        <w:keepNext/>
        <w:bidi/>
        <w:jc w:val="both"/>
        <w:rPr>
          <w:rFonts w:cs="David" w:hint="cs"/>
          <w:rtl/>
        </w:rPr>
      </w:pPr>
    </w:p>
    <w:p w14:paraId="5BD07FB1" w14:textId="77777777" w:rsidR="00BE1F5E" w:rsidRPr="00360DF2" w:rsidRDefault="00BE1F5E" w:rsidP="00BE1F5E">
      <w:pPr>
        <w:keepNext/>
        <w:bidi/>
        <w:jc w:val="both"/>
        <w:rPr>
          <w:rFonts w:cs="David" w:hint="cs"/>
          <w:u w:val="single"/>
          <w:rtl/>
        </w:rPr>
      </w:pPr>
      <w:r w:rsidRPr="00360DF2">
        <w:rPr>
          <w:rFonts w:cs="David" w:hint="cs"/>
          <w:u w:val="single"/>
          <w:rtl/>
        </w:rPr>
        <w:t>קריאה:</w:t>
      </w:r>
      <w:r w:rsidRPr="00360DF2">
        <w:rPr>
          <w:rFonts w:cs="David" w:hint="cs"/>
          <w:u w:val="single"/>
          <w:rtl/>
        </w:rPr>
        <w:tab/>
      </w:r>
    </w:p>
    <w:p w14:paraId="68BF9439" w14:textId="77777777" w:rsidR="00BE1F5E" w:rsidRPr="003F6B20" w:rsidRDefault="00BE1F5E" w:rsidP="00BE1F5E">
      <w:pPr>
        <w:keepNext/>
        <w:bidi/>
        <w:jc w:val="both"/>
        <w:rPr>
          <w:rFonts w:cs="David" w:hint="cs"/>
          <w:u w:val="single"/>
          <w:rtl/>
        </w:rPr>
      </w:pPr>
    </w:p>
    <w:p w14:paraId="18A63044" w14:textId="77777777" w:rsidR="00BE1F5E" w:rsidRDefault="00BE1F5E" w:rsidP="00BE1F5E">
      <w:pPr>
        <w:keepNext/>
        <w:bidi/>
        <w:jc w:val="both"/>
        <w:rPr>
          <w:rFonts w:cs="David" w:hint="cs"/>
          <w:rtl/>
        </w:rPr>
      </w:pPr>
      <w:r>
        <w:rPr>
          <w:rFonts w:cs="David" w:hint="cs"/>
          <w:rtl/>
        </w:rPr>
        <w:tab/>
        <w:t>הוא רוצה להגיד שזה סגור בשביל למנוע מ- - - להגיע לירושלים. הגענו לפוליטיקה.</w:t>
      </w:r>
    </w:p>
    <w:p w14:paraId="3A966736" w14:textId="77777777" w:rsidR="00BE1F5E" w:rsidRDefault="00BE1F5E" w:rsidP="00BE1F5E">
      <w:pPr>
        <w:keepNext/>
        <w:bidi/>
        <w:jc w:val="both"/>
        <w:rPr>
          <w:rFonts w:cs="David" w:hint="cs"/>
          <w:rtl/>
        </w:rPr>
      </w:pPr>
    </w:p>
    <w:p w14:paraId="37025989" w14:textId="77777777" w:rsidR="00BE1F5E" w:rsidRPr="005A278F" w:rsidRDefault="00BE1F5E" w:rsidP="00BE1F5E">
      <w:pPr>
        <w:keepNext/>
        <w:bidi/>
        <w:jc w:val="both"/>
        <w:rPr>
          <w:rFonts w:cs="David" w:hint="cs"/>
          <w:u w:val="single"/>
          <w:rtl/>
        </w:rPr>
      </w:pPr>
      <w:r w:rsidRPr="005A278F">
        <w:rPr>
          <w:rFonts w:cs="David" w:hint="cs"/>
          <w:u w:val="single"/>
          <w:rtl/>
        </w:rPr>
        <w:t xml:space="preserve">סעיד </w:t>
      </w:r>
      <w:proofErr w:type="spellStart"/>
      <w:r w:rsidRPr="005A278F">
        <w:rPr>
          <w:rFonts w:cs="David" w:hint="cs"/>
          <w:u w:val="single"/>
          <w:rtl/>
        </w:rPr>
        <w:t>נאפע</w:t>
      </w:r>
      <w:proofErr w:type="spellEnd"/>
      <w:r w:rsidRPr="005A278F">
        <w:rPr>
          <w:rFonts w:cs="David" w:hint="cs"/>
          <w:u w:val="single"/>
          <w:rtl/>
        </w:rPr>
        <w:t>:</w:t>
      </w:r>
    </w:p>
    <w:p w14:paraId="7031AB38" w14:textId="77777777" w:rsidR="00BE1F5E" w:rsidRDefault="00BE1F5E" w:rsidP="00BE1F5E">
      <w:pPr>
        <w:keepNext/>
        <w:bidi/>
        <w:jc w:val="both"/>
        <w:rPr>
          <w:rFonts w:cs="David" w:hint="cs"/>
          <w:rtl/>
        </w:rPr>
      </w:pPr>
    </w:p>
    <w:p w14:paraId="3C826400" w14:textId="77777777" w:rsidR="00BE1F5E" w:rsidRDefault="00BE1F5E" w:rsidP="00BE1F5E">
      <w:pPr>
        <w:keepNext/>
        <w:bidi/>
        <w:jc w:val="both"/>
        <w:rPr>
          <w:rFonts w:cs="David" w:hint="cs"/>
          <w:rtl/>
        </w:rPr>
      </w:pPr>
      <w:r>
        <w:rPr>
          <w:rFonts w:cs="David" w:hint="cs"/>
          <w:rtl/>
        </w:rPr>
        <w:tab/>
        <w:t>בגלל מחסום משטרתי, וכביש 443 - - -</w:t>
      </w:r>
    </w:p>
    <w:p w14:paraId="71433A20" w14:textId="77777777" w:rsidR="00BE1F5E" w:rsidRDefault="00BE1F5E" w:rsidP="00BE1F5E">
      <w:pPr>
        <w:keepNext/>
        <w:bidi/>
        <w:jc w:val="both"/>
        <w:rPr>
          <w:rFonts w:cs="David" w:hint="cs"/>
          <w:rtl/>
        </w:rPr>
      </w:pPr>
    </w:p>
    <w:p w14:paraId="3B19CD92"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67F01BE6" w14:textId="77777777" w:rsidR="00BE1F5E" w:rsidRDefault="00BE1F5E" w:rsidP="00BE1F5E">
      <w:pPr>
        <w:keepNext/>
        <w:bidi/>
        <w:jc w:val="both"/>
        <w:rPr>
          <w:rFonts w:cs="David" w:hint="cs"/>
          <w:rtl/>
        </w:rPr>
      </w:pPr>
    </w:p>
    <w:p w14:paraId="016B39CC" w14:textId="77777777" w:rsidR="00BE1F5E" w:rsidRDefault="00BE1F5E" w:rsidP="00BE1F5E">
      <w:pPr>
        <w:keepNext/>
        <w:bidi/>
        <w:jc w:val="both"/>
        <w:rPr>
          <w:rFonts w:cs="David" w:hint="cs"/>
          <w:rtl/>
        </w:rPr>
      </w:pPr>
      <w:r>
        <w:rPr>
          <w:rFonts w:cs="David" w:hint="cs"/>
          <w:rtl/>
        </w:rPr>
        <w:tab/>
        <w:t xml:space="preserve">חבר הכנסת </w:t>
      </w:r>
      <w:proofErr w:type="spellStart"/>
      <w:r>
        <w:rPr>
          <w:rFonts w:cs="David" w:hint="cs"/>
          <w:rtl/>
        </w:rPr>
        <w:t>נאפע</w:t>
      </w:r>
      <w:proofErr w:type="spellEnd"/>
      <w:r>
        <w:rPr>
          <w:rFonts w:cs="David" w:hint="cs"/>
          <w:rtl/>
        </w:rPr>
        <w:t xml:space="preserve">, אני שואל: אתה בא לדבר על זה </w:t>
      </w:r>
      <w:r>
        <w:rPr>
          <w:rFonts w:cs="David"/>
          <w:rtl/>
        </w:rPr>
        <w:t>–</w:t>
      </w:r>
      <w:r>
        <w:rPr>
          <w:rFonts w:cs="David" w:hint="cs"/>
          <w:rtl/>
        </w:rPr>
        <w:t xml:space="preserve"> לא היית בדיון, קיבלת רשות דיבור למרות זאת. אנא. יש לך שתי דקות מעכשיו - - -</w:t>
      </w:r>
    </w:p>
    <w:p w14:paraId="09950887" w14:textId="77777777" w:rsidR="00BE1F5E" w:rsidRDefault="00BE1F5E" w:rsidP="00BE1F5E">
      <w:pPr>
        <w:keepNext/>
        <w:bidi/>
        <w:jc w:val="both"/>
        <w:rPr>
          <w:rFonts w:cs="David" w:hint="cs"/>
          <w:rtl/>
        </w:rPr>
      </w:pPr>
    </w:p>
    <w:p w14:paraId="3574C61D" w14:textId="77777777" w:rsidR="00BE1F5E" w:rsidRPr="00705854" w:rsidRDefault="00BE1F5E" w:rsidP="00BE1F5E">
      <w:pPr>
        <w:keepNext/>
        <w:bidi/>
        <w:jc w:val="both"/>
        <w:rPr>
          <w:rFonts w:cs="David" w:hint="cs"/>
          <w:u w:val="single"/>
          <w:rtl/>
        </w:rPr>
      </w:pPr>
      <w:r w:rsidRPr="00705854">
        <w:rPr>
          <w:rFonts w:cs="David" w:hint="cs"/>
          <w:u w:val="single"/>
          <w:rtl/>
        </w:rPr>
        <w:t>חיים כץ:</w:t>
      </w:r>
    </w:p>
    <w:p w14:paraId="5BE105D0" w14:textId="77777777" w:rsidR="00BE1F5E" w:rsidRDefault="00BE1F5E" w:rsidP="00BE1F5E">
      <w:pPr>
        <w:keepNext/>
        <w:bidi/>
        <w:jc w:val="both"/>
        <w:rPr>
          <w:rFonts w:cs="David" w:hint="cs"/>
          <w:rtl/>
        </w:rPr>
      </w:pPr>
    </w:p>
    <w:p w14:paraId="62A8D26E" w14:textId="77777777" w:rsidR="00BE1F5E" w:rsidRDefault="00BE1F5E" w:rsidP="00BE1F5E">
      <w:pPr>
        <w:keepNext/>
        <w:bidi/>
        <w:jc w:val="both"/>
        <w:rPr>
          <w:rFonts w:cs="David" w:hint="cs"/>
          <w:rtl/>
        </w:rPr>
      </w:pPr>
      <w:r>
        <w:rPr>
          <w:rFonts w:cs="David" w:hint="cs"/>
          <w:rtl/>
        </w:rPr>
        <w:tab/>
        <w:t>הוא אומר: אם היית - - -, הוא היה פותח את המחסום.</w:t>
      </w:r>
    </w:p>
    <w:p w14:paraId="019DA5F3" w14:textId="77777777" w:rsidR="00BE1F5E" w:rsidRDefault="00BE1F5E" w:rsidP="00BE1F5E">
      <w:pPr>
        <w:keepNext/>
        <w:bidi/>
        <w:jc w:val="both"/>
        <w:rPr>
          <w:rFonts w:cs="David" w:hint="cs"/>
          <w:rtl/>
        </w:rPr>
      </w:pPr>
    </w:p>
    <w:p w14:paraId="17F4028B"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071248DF" w14:textId="77777777" w:rsidR="00BE1F5E" w:rsidRDefault="00BE1F5E" w:rsidP="00BE1F5E">
      <w:pPr>
        <w:keepNext/>
        <w:bidi/>
        <w:jc w:val="both"/>
        <w:rPr>
          <w:rFonts w:cs="David" w:hint="cs"/>
          <w:rtl/>
        </w:rPr>
      </w:pPr>
    </w:p>
    <w:p w14:paraId="63823EBB" w14:textId="77777777" w:rsidR="00BE1F5E" w:rsidRDefault="00BE1F5E" w:rsidP="00BE1F5E">
      <w:pPr>
        <w:keepNext/>
        <w:bidi/>
        <w:jc w:val="both"/>
        <w:rPr>
          <w:rFonts w:cs="David" w:hint="cs"/>
          <w:rtl/>
        </w:rPr>
      </w:pPr>
      <w:r>
        <w:rPr>
          <w:rFonts w:cs="David" w:hint="cs"/>
          <w:rtl/>
        </w:rPr>
        <w:tab/>
        <w:t xml:space="preserve">חבר הכנסת </w:t>
      </w:r>
      <w:proofErr w:type="spellStart"/>
      <w:r>
        <w:rPr>
          <w:rFonts w:cs="David" w:hint="cs"/>
          <w:rtl/>
        </w:rPr>
        <w:t>נאפע</w:t>
      </w:r>
      <w:proofErr w:type="spellEnd"/>
      <w:r>
        <w:rPr>
          <w:rFonts w:cs="David" w:hint="cs"/>
          <w:rtl/>
        </w:rPr>
        <w:t>, יש לך שתי דקות לגופו של עניין, בבקשה.</w:t>
      </w:r>
    </w:p>
    <w:p w14:paraId="16AD7878" w14:textId="77777777" w:rsidR="00BE1F5E" w:rsidRDefault="00BE1F5E" w:rsidP="00BE1F5E">
      <w:pPr>
        <w:keepNext/>
        <w:bidi/>
        <w:jc w:val="both"/>
        <w:rPr>
          <w:rFonts w:cs="David" w:hint="cs"/>
          <w:rtl/>
        </w:rPr>
      </w:pPr>
    </w:p>
    <w:p w14:paraId="17F35E60" w14:textId="77777777" w:rsidR="00BE1F5E" w:rsidRPr="005A278F" w:rsidRDefault="00BE1F5E" w:rsidP="00BE1F5E">
      <w:pPr>
        <w:keepNext/>
        <w:bidi/>
        <w:jc w:val="both"/>
        <w:rPr>
          <w:rFonts w:cs="David" w:hint="cs"/>
          <w:u w:val="single"/>
          <w:rtl/>
        </w:rPr>
      </w:pPr>
      <w:r w:rsidRPr="005A278F">
        <w:rPr>
          <w:rFonts w:cs="David" w:hint="cs"/>
          <w:u w:val="single"/>
          <w:rtl/>
        </w:rPr>
        <w:t xml:space="preserve">סעיד </w:t>
      </w:r>
      <w:proofErr w:type="spellStart"/>
      <w:r w:rsidRPr="005A278F">
        <w:rPr>
          <w:rFonts w:cs="David" w:hint="cs"/>
          <w:u w:val="single"/>
          <w:rtl/>
        </w:rPr>
        <w:t>נאפע</w:t>
      </w:r>
      <w:proofErr w:type="spellEnd"/>
      <w:r w:rsidRPr="005A278F">
        <w:rPr>
          <w:rFonts w:cs="David" w:hint="cs"/>
          <w:u w:val="single"/>
          <w:rtl/>
        </w:rPr>
        <w:t>:</w:t>
      </w:r>
    </w:p>
    <w:p w14:paraId="6E7846FD" w14:textId="77777777" w:rsidR="00BE1F5E" w:rsidRDefault="00BE1F5E" w:rsidP="00BE1F5E">
      <w:pPr>
        <w:keepNext/>
        <w:bidi/>
        <w:jc w:val="both"/>
        <w:rPr>
          <w:rFonts w:cs="David" w:hint="cs"/>
          <w:rtl/>
        </w:rPr>
      </w:pPr>
    </w:p>
    <w:p w14:paraId="17484801" w14:textId="77777777" w:rsidR="00BE1F5E" w:rsidRDefault="00BE1F5E" w:rsidP="00BE1F5E">
      <w:pPr>
        <w:keepNext/>
        <w:bidi/>
        <w:ind w:firstLine="720"/>
        <w:jc w:val="both"/>
        <w:rPr>
          <w:rFonts w:cs="David" w:hint="cs"/>
          <w:rtl/>
        </w:rPr>
      </w:pPr>
      <w:r>
        <w:rPr>
          <w:rFonts w:cs="David" w:hint="cs"/>
          <w:rtl/>
        </w:rPr>
        <w:t xml:space="preserve">כבוד היושב ראש, אני לא אמרתי את זה סתם. אמרתי את הדברים האלה </w:t>
      </w:r>
      <w:r>
        <w:rPr>
          <w:rFonts w:cs="David"/>
          <w:rtl/>
        </w:rPr>
        <w:t>–</w:t>
      </w:r>
      <w:r>
        <w:rPr>
          <w:rFonts w:cs="David" w:hint="cs"/>
          <w:rtl/>
        </w:rPr>
        <w:t xml:space="preserve"> יש חברי כנסת שכמותי, בסדר? שגר רחוק, אוקי? אני מחזיק לשכה בצפון. מה זה רע אם אני, בהסכמה עם העוזרים, ושנינו מרוצים </w:t>
      </w:r>
      <w:r>
        <w:rPr>
          <w:rFonts w:cs="David"/>
          <w:rtl/>
        </w:rPr>
        <w:t>–</w:t>
      </w:r>
      <w:r>
        <w:rPr>
          <w:rFonts w:cs="David" w:hint="cs"/>
          <w:rtl/>
        </w:rPr>
        <w:t xml:space="preserve"> מפצל לפחות משרה אחת לשתי משרות? אם זה בהסכמה, אם העיקרון שינחה אותנו הוא ההסכמה, ושני הצדדים "מבסוטים" אחד מהשני, אז למה צריך - - -</w:t>
      </w:r>
    </w:p>
    <w:p w14:paraId="4AFF1E03" w14:textId="77777777" w:rsidR="00BE1F5E" w:rsidRDefault="00BE1F5E" w:rsidP="00BE1F5E">
      <w:pPr>
        <w:keepNext/>
        <w:bidi/>
        <w:jc w:val="both"/>
        <w:rPr>
          <w:rFonts w:cs="David" w:hint="cs"/>
          <w:rtl/>
        </w:rPr>
      </w:pPr>
    </w:p>
    <w:p w14:paraId="382F3627" w14:textId="77777777" w:rsidR="00BE1F5E" w:rsidRPr="003F6B20" w:rsidRDefault="00BE1F5E" w:rsidP="00BE1F5E">
      <w:pPr>
        <w:keepNext/>
        <w:bidi/>
        <w:jc w:val="both"/>
        <w:rPr>
          <w:rFonts w:cs="David" w:hint="cs"/>
          <w:u w:val="single"/>
          <w:rtl/>
        </w:rPr>
      </w:pPr>
      <w:r w:rsidRPr="003F6B20">
        <w:rPr>
          <w:rFonts w:cs="David" w:hint="cs"/>
          <w:u w:val="single"/>
          <w:rtl/>
        </w:rPr>
        <w:t>יעקב אדרי:</w:t>
      </w:r>
    </w:p>
    <w:p w14:paraId="063D4093" w14:textId="77777777" w:rsidR="00BE1F5E" w:rsidRDefault="00BE1F5E" w:rsidP="00BE1F5E">
      <w:pPr>
        <w:keepNext/>
        <w:bidi/>
        <w:jc w:val="both"/>
        <w:rPr>
          <w:rFonts w:cs="David" w:hint="cs"/>
          <w:rtl/>
        </w:rPr>
      </w:pPr>
    </w:p>
    <w:p w14:paraId="76E30909" w14:textId="77777777" w:rsidR="00BE1F5E" w:rsidRDefault="00BE1F5E" w:rsidP="00BE1F5E">
      <w:pPr>
        <w:keepNext/>
        <w:bidi/>
        <w:jc w:val="both"/>
        <w:rPr>
          <w:rFonts w:cs="David" w:hint="cs"/>
          <w:rtl/>
        </w:rPr>
      </w:pPr>
      <w:r>
        <w:rPr>
          <w:rFonts w:cs="David" w:hint="cs"/>
          <w:rtl/>
        </w:rPr>
        <w:tab/>
        <w:t xml:space="preserve">כי הוא אף פעם לא התלונן. </w:t>
      </w:r>
    </w:p>
    <w:p w14:paraId="7EDEA2F7" w14:textId="77777777" w:rsidR="00BE1F5E" w:rsidRDefault="00BE1F5E" w:rsidP="00BE1F5E">
      <w:pPr>
        <w:keepNext/>
        <w:bidi/>
        <w:jc w:val="both"/>
        <w:rPr>
          <w:rFonts w:cs="David" w:hint="cs"/>
          <w:rtl/>
        </w:rPr>
      </w:pPr>
    </w:p>
    <w:p w14:paraId="3E1ED1F2" w14:textId="77777777" w:rsidR="00BE1F5E" w:rsidRPr="005A278F" w:rsidRDefault="00BE1F5E" w:rsidP="00BE1F5E">
      <w:pPr>
        <w:keepNext/>
        <w:bidi/>
        <w:jc w:val="both"/>
        <w:rPr>
          <w:rFonts w:cs="David" w:hint="cs"/>
          <w:u w:val="single"/>
          <w:rtl/>
        </w:rPr>
      </w:pPr>
      <w:r w:rsidRPr="005A278F">
        <w:rPr>
          <w:rFonts w:cs="David" w:hint="cs"/>
          <w:u w:val="single"/>
          <w:rtl/>
        </w:rPr>
        <w:t xml:space="preserve">סעיד </w:t>
      </w:r>
      <w:proofErr w:type="spellStart"/>
      <w:r w:rsidRPr="005A278F">
        <w:rPr>
          <w:rFonts w:cs="David" w:hint="cs"/>
          <w:u w:val="single"/>
          <w:rtl/>
        </w:rPr>
        <w:t>נאפע</w:t>
      </w:r>
      <w:proofErr w:type="spellEnd"/>
      <w:r w:rsidRPr="005A278F">
        <w:rPr>
          <w:rFonts w:cs="David" w:hint="cs"/>
          <w:u w:val="single"/>
          <w:rtl/>
        </w:rPr>
        <w:t>:</w:t>
      </w:r>
    </w:p>
    <w:p w14:paraId="3F690043" w14:textId="77777777" w:rsidR="00BE1F5E" w:rsidRDefault="00BE1F5E" w:rsidP="00BE1F5E">
      <w:pPr>
        <w:keepNext/>
        <w:bidi/>
        <w:jc w:val="both"/>
        <w:rPr>
          <w:rFonts w:cs="David" w:hint="cs"/>
          <w:rtl/>
        </w:rPr>
      </w:pPr>
    </w:p>
    <w:p w14:paraId="3A3BF1E4" w14:textId="77777777" w:rsidR="00BE1F5E" w:rsidRDefault="00BE1F5E" w:rsidP="00BE1F5E">
      <w:pPr>
        <w:keepNext/>
        <w:bidi/>
        <w:jc w:val="both"/>
        <w:rPr>
          <w:rFonts w:cs="David" w:hint="cs"/>
          <w:rtl/>
        </w:rPr>
      </w:pPr>
      <w:r>
        <w:rPr>
          <w:rFonts w:cs="David" w:hint="cs"/>
          <w:rtl/>
        </w:rPr>
        <w:tab/>
        <w:t>מה?</w:t>
      </w:r>
    </w:p>
    <w:p w14:paraId="28BB92B8" w14:textId="77777777" w:rsidR="00BE1F5E" w:rsidRDefault="00BE1F5E" w:rsidP="00BE1F5E">
      <w:pPr>
        <w:keepNext/>
        <w:bidi/>
        <w:jc w:val="both"/>
        <w:rPr>
          <w:rFonts w:cs="David" w:hint="cs"/>
          <w:rtl/>
        </w:rPr>
      </w:pPr>
    </w:p>
    <w:p w14:paraId="3EF85CFC" w14:textId="77777777" w:rsidR="00BE1F5E" w:rsidRPr="00285F71" w:rsidRDefault="00BE1F5E" w:rsidP="00BE1F5E">
      <w:pPr>
        <w:keepNext/>
        <w:bidi/>
        <w:jc w:val="both"/>
        <w:rPr>
          <w:rFonts w:cs="David" w:hint="cs"/>
          <w:u w:val="single"/>
          <w:rtl/>
        </w:rPr>
      </w:pPr>
      <w:r w:rsidRPr="00285F71">
        <w:rPr>
          <w:rFonts w:cs="David" w:hint="cs"/>
          <w:u w:val="single"/>
          <w:rtl/>
        </w:rPr>
        <w:t>מירי רגב:</w:t>
      </w:r>
    </w:p>
    <w:p w14:paraId="5913F59B" w14:textId="77777777" w:rsidR="00BE1F5E" w:rsidRDefault="00BE1F5E" w:rsidP="00BE1F5E">
      <w:pPr>
        <w:keepNext/>
        <w:bidi/>
        <w:jc w:val="both"/>
        <w:rPr>
          <w:rFonts w:cs="David" w:hint="cs"/>
          <w:rtl/>
        </w:rPr>
      </w:pPr>
    </w:p>
    <w:p w14:paraId="6DC20EC7" w14:textId="77777777" w:rsidR="00BE1F5E" w:rsidRDefault="00BE1F5E" w:rsidP="00BE1F5E">
      <w:pPr>
        <w:keepNext/>
        <w:bidi/>
        <w:jc w:val="both"/>
        <w:rPr>
          <w:rFonts w:cs="David" w:hint="cs"/>
          <w:rtl/>
        </w:rPr>
      </w:pPr>
      <w:r>
        <w:rPr>
          <w:rFonts w:cs="David" w:hint="cs"/>
          <w:rtl/>
        </w:rPr>
        <w:tab/>
        <w:t>אתה טועה. עובדה שעכשיו הם מתלוננים.</w:t>
      </w:r>
    </w:p>
    <w:p w14:paraId="48BDCF78" w14:textId="77777777" w:rsidR="00BE1F5E" w:rsidRDefault="00BE1F5E" w:rsidP="00BE1F5E">
      <w:pPr>
        <w:keepNext/>
        <w:bidi/>
        <w:jc w:val="both"/>
        <w:rPr>
          <w:rFonts w:cs="David" w:hint="cs"/>
          <w:rtl/>
        </w:rPr>
      </w:pPr>
    </w:p>
    <w:p w14:paraId="34CD0D14" w14:textId="77777777" w:rsidR="00BE1F5E" w:rsidRPr="003F6B20" w:rsidRDefault="00BE1F5E" w:rsidP="00BE1F5E">
      <w:pPr>
        <w:keepNext/>
        <w:bidi/>
        <w:jc w:val="both"/>
        <w:rPr>
          <w:rFonts w:cs="David" w:hint="cs"/>
          <w:u w:val="single"/>
          <w:rtl/>
        </w:rPr>
      </w:pPr>
      <w:r w:rsidRPr="003F6B20">
        <w:rPr>
          <w:rFonts w:cs="David" w:hint="cs"/>
          <w:u w:val="single"/>
          <w:rtl/>
        </w:rPr>
        <w:t>יעקב אדרי:</w:t>
      </w:r>
    </w:p>
    <w:p w14:paraId="397B93FB" w14:textId="77777777" w:rsidR="00BE1F5E" w:rsidRDefault="00BE1F5E" w:rsidP="00BE1F5E">
      <w:pPr>
        <w:keepNext/>
        <w:bidi/>
        <w:jc w:val="both"/>
        <w:rPr>
          <w:rFonts w:cs="David" w:hint="cs"/>
          <w:rtl/>
        </w:rPr>
      </w:pPr>
    </w:p>
    <w:p w14:paraId="54E8C43F" w14:textId="77777777" w:rsidR="00BE1F5E" w:rsidRDefault="00BE1F5E" w:rsidP="00BE1F5E">
      <w:pPr>
        <w:keepNext/>
        <w:bidi/>
        <w:jc w:val="both"/>
        <w:rPr>
          <w:rFonts w:cs="David" w:hint="cs"/>
          <w:rtl/>
        </w:rPr>
      </w:pPr>
      <w:r>
        <w:rPr>
          <w:rFonts w:cs="David" w:hint="cs"/>
          <w:rtl/>
        </w:rPr>
        <w:tab/>
        <w:t>אתה מבסוט והוא לא יכול להתלונן.</w:t>
      </w:r>
    </w:p>
    <w:p w14:paraId="00BD8A58" w14:textId="77777777" w:rsidR="00BE1F5E" w:rsidRDefault="00BE1F5E" w:rsidP="00BE1F5E">
      <w:pPr>
        <w:keepNext/>
        <w:bidi/>
        <w:jc w:val="both"/>
        <w:rPr>
          <w:rFonts w:cs="David" w:hint="cs"/>
          <w:rtl/>
        </w:rPr>
      </w:pPr>
    </w:p>
    <w:p w14:paraId="02710333" w14:textId="77777777" w:rsidR="00BE1F5E" w:rsidRPr="00705854" w:rsidRDefault="00BE1F5E" w:rsidP="00BE1F5E">
      <w:pPr>
        <w:keepNext/>
        <w:bidi/>
        <w:jc w:val="both"/>
        <w:rPr>
          <w:rFonts w:cs="David" w:hint="cs"/>
          <w:u w:val="single"/>
          <w:rtl/>
        </w:rPr>
      </w:pPr>
      <w:r w:rsidRPr="00705854">
        <w:rPr>
          <w:rFonts w:cs="David" w:hint="cs"/>
          <w:u w:val="single"/>
          <w:rtl/>
        </w:rPr>
        <w:t>חיים כץ:</w:t>
      </w:r>
    </w:p>
    <w:p w14:paraId="44947BF8" w14:textId="77777777" w:rsidR="00BE1F5E" w:rsidRDefault="00BE1F5E" w:rsidP="00BE1F5E">
      <w:pPr>
        <w:keepNext/>
        <w:bidi/>
        <w:jc w:val="both"/>
        <w:rPr>
          <w:rFonts w:cs="David" w:hint="cs"/>
          <w:rtl/>
        </w:rPr>
      </w:pPr>
    </w:p>
    <w:p w14:paraId="0F64A02A" w14:textId="77777777" w:rsidR="00BE1F5E" w:rsidRDefault="00BE1F5E" w:rsidP="00BE1F5E">
      <w:pPr>
        <w:keepNext/>
        <w:bidi/>
        <w:jc w:val="both"/>
        <w:rPr>
          <w:rFonts w:cs="David" w:hint="cs"/>
          <w:rtl/>
        </w:rPr>
      </w:pPr>
      <w:r>
        <w:rPr>
          <w:rFonts w:cs="David" w:hint="cs"/>
          <w:rtl/>
        </w:rPr>
        <w:tab/>
        <w:t>אז תפטר אותו.</w:t>
      </w:r>
    </w:p>
    <w:p w14:paraId="226125EE" w14:textId="77777777" w:rsidR="00BE1F5E" w:rsidRDefault="00BE1F5E" w:rsidP="00BE1F5E">
      <w:pPr>
        <w:keepNext/>
        <w:bidi/>
        <w:jc w:val="both"/>
        <w:rPr>
          <w:rFonts w:cs="David" w:hint="cs"/>
          <w:rtl/>
        </w:rPr>
      </w:pPr>
    </w:p>
    <w:p w14:paraId="03F8D78F"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7C722FFC" w14:textId="77777777" w:rsidR="00BE1F5E" w:rsidRDefault="00BE1F5E" w:rsidP="00BE1F5E">
      <w:pPr>
        <w:keepNext/>
        <w:bidi/>
        <w:jc w:val="both"/>
        <w:rPr>
          <w:rFonts w:cs="David" w:hint="cs"/>
          <w:rtl/>
        </w:rPr>
      </w:pPr>
    </w:p>
    <w:p w14:paraId="43A7C8BD" w14:textId="77777777" w:rsidR="00BE1F5E" w:rsidRDefault="00BE1F5E" w:rsidP="00BE1F5E">
      <w:pPr>
        <w:keepNext/>
        <w:bidi/>
        <w:jc w:val="both"/>
        <w:rPr>
          <w:rFonts w:cs="David" w:hint="cs"/>
          <w:rtl/>
        </w:rPr>
      </w:pPr>
      <w:r>
        <w:rPr>
          <w:rFonts w:cs="David" w:hint="cs"/>
          <w:rtl/>
        </w:rPr>
        <w:tab/>
        <w:t xml:space="preserve">חבר הכנסת </w:t>
      </w:r>
      <w:proofErr w:type="spellStart"/>
      <w:r>
        <w:rPr>
          <w:rFonts w:cs="David" w:hint="cs"/>
          <w:rtl/>
        </w:rPr>
        <w:t>נאפע</w:t>
      </w:r>
      <w:proofErr w:type="spellEnd"/>
      <w:r>
        <w:rPr>
          <w:rFonts w:cs="David" w:hint="cs"/>
          <w:rtl/>
        </w:rPr>
        <w:t>, בוא, בבקשה, תשלים. תשלים, אל תתווכח אתו. תשלים את ה- חברת הכנסת רגב, חבר הכנסת אדרי, מכובדי. מכובדי, העמדות הן ברורות כל כך, חבר הכנסת אדרי.</w:t>
      </w:r>
    </w:p>
    <w:p w14:paraId="16CCCD9C" w14:textId="77777777" w:rsidR="00BE1F5E" w:rsidRDefault="00BE1F5E" w:rsidP="00BE1F5E">
      <w:pPr>
        <w:keepNext/>
        <w:bidi/>
        <w:jc w:val="both"/>
        <w:rPr>
          <w:rFonts w:cs="David" w:hint="cs"/>
          <w:rtl/>
        </w:rPr>
      </w:pPr>
    </w:p>
    <w:p w14:paraId="49F89012" w14:textId="77777777" w:rsidR="00BE1F5E" w:rsidRPr="003F6B20" w:rsidRDefault="00BE1F5E" w:rsidP="00BE1F5E">
      <w:pPr>
        <w:keepNext/>
        <w:bidi/>
        <w:jc w:val="both"/>
        <w:rPr>
          <w:rFonts w:cs="David" w:hint="cs"/>
          <w:u w:val="single"/>
          <w:rtl/>
        </w:rPr>
      </w:pPr>
      <w:r w:rsidRPr="003F6B20">
        <w:rPr>
          <w:rFonts w:cs="David" w:hint="cs"/>
          <w:u w:val="single"/>
          <w:rtl/>
        </w:rPr>
        <w:t>יעקב אדרי:</w:t>
      </w:r>
    </w:p>
    <w:p w14:paraId="5FBBD76E" w14:textId="77777777" w:rsidR="00BE1F5E" w:rsidRDefault="00BE1F5E" w:rsidP="00BE1F5E">
      <w:pPr>
        <w:keepNext/>
        <w:bidi/>
        <w:jc w:val="both"/>
        <w:rPr>
          <w:rFonts w:cs="David" w:hint="cs"/>
          <w:rtl/>
        </w:rPr>
      </w:pPr>
    </w:p>
    <w:p w14:paraId="44448F72" w14:textId="77777777" w:rsidR="00BE1F5E" w:rsidRDefault="00BE1F5E" w:rsidP="00BE1F5E">
      <w:pPr>
        <w:keepNext/>
        <w:bidi/>
        <w:ind w:left="720"/>
        <w:jc w:val="both"/>
        <w:rPr>
          <w:rFonts w:cs="David" w:hint="cs"/>
          <w:rtl/>
        </w:rPr>
      </w:pPr>
      <w:r>
        <w:rPr>
          <w:rFonts w:cs="David" w:hint="cs"/>
          <w:rtl/>
        </w:rPr>
        <w:t>- - -</w:t>
      </w:r>
    </w:p>
    <w:p w14:paraId="153FE541" w14:textId="77777777" w:rsidR="00BE1F5E" w:rsidRDefault="00BE1F5E" w:rsidP="00BE1F5E">
      <w:pPr>
        <w:keepNext/>
        <w:bidi/>
        <w:jc w:val="both"/>
        <w:rPr>
          <w:rFonts w:cs="David" w:hint="cs"/>
          <w:rtl/>
        </w:rPr>
      </w:pPr>
    </w:p>
    <w:p w14:paraId="4F4AA41D" w14:textId="77777777" w:rsidR="00BE1F5E" w:rsidRPr="00285F71" w:rsidRDefault="00BE1F5E" w:rsidP="00BE1F5E">
      <w:pPr>
        <w:keepNext/>
        <w:bidi/>
        <w:jc w:val="both"/>
        <w:rPr>
          <w:rFonts w:cs="David" w:hint="cs"/>
          <w:u w:val="single"/>
          <w:rtl/>
        </w:rPr>
      </w:pPr>
      <w:r w:rsidRPr="00285F71">
        <w:rPr>
          <w:rFonts w:cs="David" w:hint="cs"/>
          <w:u w:val="single"/>
          <w:rtl/>
        </w:rPr>
        <w:t>מירי רגב:</w:t>
      </w:r>
    </w:p>
    <w:p w14:paraId="7D86BA88" w14:textId="77777777" w:rsidR="00BE1F5E" w:rsidRDefault="00BE1F5E" w:rsidP="00BE1F5E">
      <w:pPr>
        <w:keepNext/>
        <w:bidi/>
        <w:jc w:val="both"/>
        <w:rPr>
          <w:rFonts w:cs="David" w:hint="cs"/>
          <w:rtl/>
        </w:rPr>
      </w:pPr>
    </w:p>
    <w:p w14:paraId="34AEF6FB" w14:textId="77777777" w:rsidR="00BE1F5E" w:rsidRDefault="00BE1F5E" w:rsidP="00BE1F5E">
      <w:pPr>
        <w:keepNext/>
        <w:bidi/>
        <w:jc w:val="both"/>
        <w:rPr>
          <w:rFonts w:cs="David" w:hint="cs"/>
          <w:rtl/>
        </w:rPr>
      </w:pPr>
      <w:r>
        <w:rPr>
          <w:rFonts w:cs="David" w:hint="cs"/>
          <w:rtl/>
        </w:rPr>
        <w:tab/>
        <w:t>נו, תפסיק כבר. יש עוד ארגון שקוף כזה במדינה?</w:t>
      </w:r>
    </w:p>
    <w:p w14:paraId="3745D386" w14:textId="77777777" w:rsidR="00BE1F5E" w:rsidRDefault="00BE1F5E" w:rsidP="00BE1F5E">
      <w:pPr>
        <w:keepNext/>
        <w:bidi/>
        <w:jc w:val="both"/>
        <w:rPr>
          <w:rFonts w:cs="David" w:hint="cs"/>
          <w:rtl/>
        </w:rPr>
      </w:pPr>
    </w:p>
    <w:p w14:paraId="0CD09B71" w14:textId="77777777" w:rsidR="00BE1F5E" w:rsidRPr="003C23D3" w:rsidRDefault="00BE1F5E" w:rsidP="00BE1F5E">
      <w:pPr>
        <w:keepNext/>
        <w:bidi/>
        <w:jc w:val="both"/>
        <w:rPr>
          <w:rFonts w:cs="David" w:hint="cs"/>
          <w:u w:val="single"/>
          <w:rtl/>
        </w:rPr>
      </w:pPr>
      <w:r w:rsidRPr="003C23D3">
        <w:rPr>
          <w:rFonts w:cs="David" w:hint="cs"/>
          <w:u w:val="single"/>
          <w:rtl/>
        </w:rPr>
        <w:t xml:space="preserve">היו"ר יריב </w:t>
      </w:r>
      <w:proofErr w:type="spellStart"/>
      <w:r w:rsidRPr="003C23D3">
        <w:rPr>
          <w:rFonts w:cs="David" w:hint="cs"/>
          <w:u w:val="single"/>
          <w:rtl/>
        </w:rPr>
        <w:t>לוין</w:t>
      </w:r>
      <w:proofErr w:type="spellEnd"/>
      <w:r w:rsidRPr="003C23D3">
        <w:rPr>
          <w:rFonts w:cs="David" w:hint="cs"/>
          <w:u w:val="single"/>
          <w:rtl/>
        </w:rPr>
        <w:t>:</w:t>
      </w:r>
    </w:p>
    <w:p w14:paraId="39E7F6C6" w14:textId="77777777" w:rsidR="00BE1F5E" w:rsidRDefault="00BE1F5E" w:rsidP="00BE1F5E">
      <w:pPr>
        <w:keepNext/>
        <w:bidi/>
        <w:jc w:val="both"/>
        <w:rPr>
          <w:rFonts w:cs="David" w:hint="cs"/>
          <w:rtl/>
        </w:rPr>
      </w:pPr>
    </w:p>
    <w:p w14:paraId="12F2D0AA" w14:textId="77777777" w:rsidR="00BE1F5E" w:rsidRDefault="00BE1F5E" w:rsidP="00BE1F5E">
      <w:pPr>
        <w:keepNext/>
        <w:bidi/>
        <w:jc w:val="both"/>
        <w:rPr>
          <w:rFonts w:cs="David" w:hint="cs"/>
          <w:rtl/>
        </w:rPr>
      </w:pPr>
      <w:r>
        <w:rPr>
          <w:rFonts w:cs="David" w:hint="cs"/>
          <w:rtl/>
        </w:rPr>
        <w:tab/>
        <w:t xml:space="preserve">חברת הכנסת רגב וחבר הכנסת אדרי, העמדות הן כל כך ברורות, אנא, נו. זה לא תורם ולא משנה  שום דבר. תנו לחבר הכנסת </w:t>
      </w:r>
      <w:proofErr w:type="spellStart"/>
      <w:r>
        <w:rPr>
          <w:rFonts w:cs="David" w:hint="cs"/>
          <w:rtl/>
        </w:rPr>
        <w:t>נפאע</w:t>
      </w:r>
      <w:proofErr w:type="spellEnd"/>
      <w:r>
        <w:rPr>
          <w:rFonts w:cs="David" w:hint="cs"/>
          <w:rtl/>
        </w:rPr>
        <w:t xml:space="preserve"> לסכם את הדברים שלו. בבקשה.</w:t>
      </w:r>
    </w:p>
    <w:p w14:paraId="083BCF38" w14:textId="77777777" w:rsidR="00BE1F5E" w:rsidRDefault="00BE1F5E" w:rsidP="00BE1F5E">
      <w:pPr>
        <w:keepNext/>
        <w:bidi/>
        <w:jc w:val="both"/>
        <w:rPr>
          <w:rFonts w:cs="David" w:hint="cs"/>
          <w:rtl/>
        </w:rPr>
      </w:pPr>
    </w:p>
    <w:p w14:paraId="7989596D" w14:textId="77777777" w:rsidR="00BE1F5E" w:rsidRPr="005A278F" w:rsidRDefault="00BE1F5E" w:rsidP="00BE1F5E">
      <w:pPr>
        <w:keepNext/>
        <w:bidi/>
        <w:jc w:val="both"/>
        <w:rPr>
          <w:rFonts w:cs="David" w:hint="cs"/>
          <w:u w:val="single"/>
          <w:rtl/>
        </w:rPr>
      </w:pPr>
      <w:r w:rsidRPr="005A278F">
        <w:rPr>
          <w:rFonts w:cs="David" w:hint="cs"/>
          <w:u w:val="single"/>
          <w:rtl/>
        </w:rPr>
        <w:t xml:space="preserve">סעיד </w:t>
      </w:r>
      <w:proofErr w:type="spellStart"/>
      <w:r w:rsidRPr="005A278F">
        <w:rPr>
          <w:rFonts w:cs="David" w:hint="cs"/>
          <w:u w:val="single"/>
          <w:rtl/>
        </w:rPr>
        <w:t>נאפע</w:t>
      </w:r>
      <w:proofErr w:type="spellEnd"/>
      <w:r w:rsidRPr="005A278F">
        <w:rPr>
          <w:rFonts w:cs="David" w:hint="cs"/>
          <w:u w:val="single"/>
          <w:rtl/>
        </w:rPr>
        <w:t>:</w:t>
      </w:r>
    </w:p>
    <w:p w14:paraId="2538B2BF" w14:textId="77777777" w:rsidR="00BE1F5E" w:rsidRDefault="00BE1F5E" w:rsidP="00BE1F5E">
      <w:pPr>
        <w:keepNext/>
        <w:bidi/>
        <w:jc w:val="both"/>
        <w:rPr>
          <w:rFonts w:cs="David" w:hint="cs"/>
          <w:rtl/>
        </w:rPr>
      </w:pPr>
    </w:p>
    <w:p w14:paraId="0B2DFE84" w14:textId="77777777" w:rsidR="00BE1F5E" w:rsidRDefault="00BE1F5E" w:rsidP="00BE1F5E">
      <w:pPr>
        <w:keepNext/>
        <w:bidi/>
        <w:jc w:val="both"/>
        <w:rPr>
          <w:rFonts w:cs="David" w:hint="cs"/>
          <w:rtl/>
        </w:rPr>
      </w:pPr>
      <w:r>
        <w:rPr>
          <w:rFonts w:cs="David" w:hint="cs"/>
          <w:rtl/>
        </w:rPr>
        <w:tab/>
        <w:t xml:space="preserve">אני מסיים במשפט אחד. אין ספק שהשיקולים, </w:t>
      </w:r>
      <w:proofErr w:type="spellStart"/>
      <w:r>
        <w:rPr>
          <w:rFonts w:cs="David" w:hint="cs"/>
          <w:rtl/>
        </w:rPr>
        <w:t>הבעד</w:t>
      </w:r>
      <w:proofErr w:type="spellEnd"/>
      <w:r>
        <w:rPr>
          <w:rFonts w:cs="David" w:hint="cs"/>
          <w:rtl/>
        </w:rPr>
        <w:t xml:space="preserve"> והנגד, הם שיקולים כבדי משקל, חשובים ורציניים. אבל אני חושב שניתן, על ידי פתח להסכמה, לפתור את הבעיה הזו, לפחות בעוזר אחד. תודה.</w:t>
      </w:r>
    </w:p>
    <w:p w14:paraId="7E89B91C" w14:textId="77777777" w:rsidR="00BE1F5E" w:rsidRDefault="00BE1F5E" w:rsidP="00BE1F5E">
      <w:pPr>
        <w:keepNext/>
        <w:bidi/>
        <w:jc w:val="both"/>
        <w:rPr>
          <w:rFonts w:cs="David" w:hint="cs"/>
          <w:rtl/>
        </w:rPr>
      </w:pPr>
    </w:p>
    <w:p w14:paraId="048F58FE" w14:textId="77777777" w:rsidR="00BE1F5E" w:rsidRPr="003C23D3" w:rsidRDefault="00BE1F5E" w:rsidP="00BE1F5E">
      <w:pPr>
        <w:keepNext/>
        <w:bidi/>
        <w:jc w:val="both"/>
        <w:rPr>
          <w:rFonts w:cs="David" w:hint="cs"/>
          <w:u w:val="single"/>
          <w:rtl/>
        </w:rPr>
      </w:pPr>
      <w:r w:rsidRPr="003C23D3">
        <w:rPr>
          <w:rFonts w:cs="David" w:hint="cs"/>
          <w:u w:val="single"/>
          <w:rtl/>
        </w:rPr>
        <w:t xml:space="preserve">היו"ר יריב </w:t>
      </w:r>
      <w:proofErr w:type="spellStart"/>
      <w:r w:rsidRPr="003C23D3">
        <w:rPr>
          <w:rFonts w:cs="David" w:hint="cs"/>
          <w:u w:val="single"/>
          <w:rtl/>
        </w:rPr>
        <w:t>לוין</w:t>
      </w:r>
      <w:proofErr w:type="spellEnd"/>
      <w:r w:rsidRPr="003C23D3">
        <w:rPr>
          <w:rFonts w:cs="David" w:hint="cs"/>
          <w:u w:val="single"/>
          <w:rtl/>
        </w:rPr>
        <w:t>:</w:t>
      </w:r>
    </w:p>
    <w:p w14:paraId="0A55B875" w14:textId="77777777" w:rsidR="00BE1F5E" w:rsidRDefault="00BE1F5E" w:rsidP="00BE1F5E">
      <w:pPr>
        <w:keepNext/>
        <w:bidi/>
        <w:jc w:val="both"/>
        <w:rPr>
          <w:rFonts w:cs="David" w:hint="cs"/>
          <w:rtl/>
        </w:rPr>
      </w:pPr>
    </w:p>
    <w:p w14:paraId="15920C1D" w14:textId="77777777" w:rsidR="00BE1F5E" w:rsidRDefault="00BE1F5E" w:rsidP="00BE1F5E">
      <w:pPr>
        <w:keepNext/>
        <w:bidi/>
        <w:jc w:val="both"/>
        <w:rPr>
          <w:rFonts w:cs="David" w:hint="cs"/>
          <w:rtl/>
        </w:rPr>
      </w:pPr>
      <w:r>
        <w:rPr>
          <w:rFonts w:cs="David" w:hint="cs"/>
          <w:rtl/>
        </w:rPr>
        <w:tab/>
        <w:t xml:space="preserve">תודה רבה. אנחנו </w:t>
      </w:r>
      <w:r>
        <w:rPr>
          <w:rFonts w:cs="David"/>
          <w:rtl/>
        </w:rPr>
        <w:t>–</w:t>
      </w:r>
      <w:r>
        <w:rPr>
          <w:rFonts w:cs="David" w:hint="cs"/>
          <w:rtl/>
        </w:rPr>
        <w:t xml:space="preserve"> על מנת שהדברים יהיו ברורים </w:t>
      </w:r>
      <w:r>
        <w:rPr>
          <w:rFonts w:cs="David"/>
          <w:rtl/>
        </w:rPr>
        <w:t>–</w:t>
      </w:r>
      <w:r>
        <w:rPr>
          <w:rFonts w:cs="David" w:hint="cs"/>
          <w:rtl/>
        </w:rPr>
        <w:t xml:space="preserve"> אחרון הדוברים מבין חברי הכנסת, חבר הכנסת זאב. לאחריו, אני אאפשר לגברת מיכל בירן מוועד העוזרים </w:t>
      </w:r>
      <w:proofErr w:type="spellStart"/>
      <w:r>
        <w:rPr>
          <w:rFonts w:cs="David" w:hint="cs"/>
          <w:rtl/>
        </w:rPr>
        <w:t>הפרלמנטריים</w:t>
      </w:r>
      <w:proofErr w:type="spellEnd"/>
      <w:r>
        <w:rPr>
          <w:rFonts w:cs="David" w:hint="cs"/>
          <w:rtl/>
        </w:rPr>
        <w:t xml:space="preserve">, שאני מבין שתצדד בקבלת המסקנות של פרופ' </w:t>
      </w:r>
      <w:proofErr w:type="spellStart"/>
      <w:r>
        <w:rPr>
          <w:rFonts w:cs="David" w:hint="cs"/>
          <w:rtl/>
        </w:rPr>
        <w:t>גרונאו</w:t>
      </w:r>
      <w:proofErr w:type="spellEnd"/>
      <w:r>
        <w:rPr>
          <w:rFonts w:cs="David" w:hint="cs"/>
          <w:rtl/>
        </w:rPr>
        <w:t xml:space="preserve">, לומר את עמדתה בקצרה, ולראשון מבין העוזרים </w:t>
      </w:r>
      <w:proofErr w:type="spellStart"/>
      <w:r>
        <w:rPr>
          <w:rFonts w:cs="David" w:hint="cs"/>
          <w:rtl/>
        </w:rPr>
        <w:t>הפרלמנטריים</w:t>
      </w:r>
      <w:proofErr w:type="spellEnd"/>
      <w:r>
        <w:rPr>
          <w:rFonts w:cs="David" w:hint="cs"/>
          <w:rtl/>
        </w:rPr>
        <w:t xml:space="preserve"> </w:t>
      </w:r>
      <w:r>
        <w:rPr>
          <w:rFonts w:cs="David"/>
          <w:rtl/>
        </w:rPr>
        <w:t>–</w:t>
      </w:r>
      <w:r>
        <w:rPr>
          <w:rFonts w:cs="David" w:hint="cs"/>
          <w:rtl/>
        </w:rPr>
        <w:t xml:space="preserve"> שאני מבין שיביעו את העמדה המנוגדת שנרשם אצלי </w:t>
      </w:r>
      <w:r>
        <w:rPr>
          <w:rFonts w:cs="David"/>
          <w:rtl/>
        </w:rPr>
        <w:t>–</w:t>
      </w:r>
      <w:r>
        <w:rPr>
          <w:rFonts w:cs="David" w:hint="cs"/>
          <w:rtl/>
        </w:rPr>
        <w:t xml:space="preserve"> שזה אלון לי-</w:t>
      </w:r>
      <w:proofErr w:type="spellStart"/>
      <w:r>
        <w:rPr>
          <w:rFonts w:cs="David" w:hint="cs"/>
          <w:rtl/>
        </w:rPr>
        <w:t>גרין</w:t>
      </w:r>
      <w:proofErr w:type="spellEnd"/>
      <w:r>
        <w:rPr>
          <w:rFonts w:cs="David" w:hint="cs"/>
          <w:rtl/>
        </w:rPr>
        <w:t xml:space="preserve">, העוזר של חבר הכנסת דב חנין, ואחר כך אנחנו פשוט נעבור להצבעה. </w:t>
      </w:r>
    </w:p>
    <w:p w14:paraId="1EE78370" w14:textId="77777777" w:rsidR="00BE1F5E" w:rsidRDefault="00BE1F5E" w:rsidP="00BE1F5E">
      <w:pPr>
        <w:keepNext/>
        <w:bidi/>
        <w:jc w:val="both"/>
        <w:rPr>
          <w:rFonts w:cs="David" w:hint="cs"/>
          <w:u w:val="single"/>
          <w:rtl/>
        </w:rPr>
      </w:pPr>
    </w:p>
    <w:p w14:paraId="32AA1D6E" w14:textId="77777777" w:rsidR="00BE1F5E" w:rsidRPr="009339A4" w:rsidRDefault="00BE1F5E" w:rsidP="00BE1F5E">
      <w:pPr>
        <w:keepNext/>
        <w:bidi/>
        <w:jc w:val="both"/>
        <w:rPr>
          <w:rFonts w:cs="David" w:hint="cs"/>
          <w:u w:val="single"/>
          <w:rtl/>
        </w:rPr>
      </w:pPr>
      <w:r w:rsidRPr="009339A4">
        <w:rPr>
          <w:rFonts w:cs="David" w:hint="cs"/>
          <w:u w:val="single"/>
          <w:rtl/>
        </w:rPr>
        <w:t>מירי רגב:</w:t>
      </w:r>
    </w:p>
    <w:p w14:paraId="4337D236" w14:textId="77777777" w:rsidR="00BE1F5E" w:rsidRDefault="00BE1F5E" w:rsidP="00BE1F5E">
      <w:pPr>
        <w:keepNext/>
        <w:bidi/>
        <w:jc w:val="both"/>
        <w:rPr>
          <w:rFonts w:cs="David" w:hint="cs"/>
          <w:rtl/>
        </w:rPr>
      </w:pPr>
    </w:p>
    <w:p w14:paraId="4F8845DF" w14:textId="77777777" w:rsidR="00BE1F5E" w:rsidRDefault="00BE1F5E" w:rsidP="00BE1F5E">
      <w:pPr>
        <w:keepNext/>
        <w:bidi/>
        <w:jc w:val="both"/>
        <w:rPr>
          <w:rFonts w:cs="David" w:hint="cs"/>
          <w:rtl/>
        </w:rPr>
      </w:pPr>
      <w:r>
        <w:rPr>
          <w:rFonts w:cs="David" w:hint="cs"/>
          <w:rtl/>
        </w:rPr>
        <w:tab/>
        <w:t xml:space="preserve">למה צריך לשמוע את העמדות של העוזרים </w:t>
      </w:r>
      <w:proofErr w:type="spellStart"/>
      <w:r>
        <w:rPr>
          <w:rFonts w:cs="David" w:hint="cs"/>
          <w:rtl/>
        </w:rPr>
        <w:t>הפרלמנטריים</w:t>
      </w:r>
      <w:proofErr w:type="spellEnd"/>
      <w:r>
        <w:rPr>
          <w:rFonts w:cs="David" w:hint="cs"/>
          <w:rtl/>
        </w:rPr>
        <w:t>?</w:t>
      </w:r>
    </w:p>
    <w:p w14:paraId="39ED5733" w14:textId="77777777" w:rsidR="00BE1F5E" w:rsidRDefault="00BE1F5E" w:rsidP="00BE1F5E">
      <w:pPr>
        <w:keepNext/>
        <w:bidi/>
        <w:jc w:val="both"/>
        <w:rPr>
          <w:rFonts w:cs="David" w:hint="cs"/>
          <w:rtl/>
        </w:rPr>
      </w:pPr>
    </w:p>
    <w:p w14:paraId="61371B8A"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1A285913" w14:textId="77777777" w:rsidR="00BE1F5E" w:rsidRDefault="00BE1F5E" w:rsidP="00BE1F5E">
      <w:pPr>
        <w:keepNext/>
        <w:bidi/>
        <w:jc w:val="both"/>
        <w:rPr>
          <w:rFonts w:cs="David" w:hint="cs"/>
          <w:rtl/>
        </w:rPr>
      </w:pPr>
    </w:p>
    <w:p w14:paraId="18EDDC83" w14:textId="77777777" w:rsidR="00BE1F5E" w:rsidRDefault="00BE1F5E" w:rsidP="00BE1F5E">
      <w:pPr>
        <w:keepNext/>
        <w:bidi/>
        <w:jc w:val="both"/>
        <w:rPr>
          <w:rFonts w:cs="David" w:hint="cs"/>
          <w:rtl/>
        </w:rPr>
      </w:pPr>
      <w:r>
        <w:rPr>
          <w:rFonts w:cs="David" w:hint="cs"/>
          <w:rtl/>
        </w:rPr>
        <w:tab/>
        <w:t>כי אצלי, גם להם יש זכות דיבור.</w:t>
      </w:r>
    </w:p>
    <w:p w14:paraId="78314050" w14:textId="77777777" w:rsidR="00BE1F5E" w:rsidRDefault="00BE1F5E" w:rsidP="00BE1F5E">
      <w:pPr>
        <w:keepNext/>
        <w:bidi/>
        <w:jc w:val="both"/>
        <w:rPr>
          <w:rFonts w:cs="David" w:hint="cs"/>
          <w:rtl/>
        </w:rPr>
      </w:pPr>
    </w:p>
    <w:p w14:paraId="147D3C25" w14:textId="77777777" w:rsidR="00BE1F5E" w:rsidRDefault="00BE1F5E" w:rsidP="00BE1F5E">
      <w:pPr>
        <w:keepNext/>
        <w:bidi/>
        <w:jc w:val="both"/>
        <w:rPr>
          <w:rFonts w:cs="David" w:hint="cs"/>
          <w:rtl/>
        </w:rPr>
      </w:pPr>
      <w:r>
        <w:rPr>
          <w:rFonts w:cs="David" w:hint="cs"/>
          <w:rtl/>
        </w:rPr>
        <w:tab/>
        <w:t>חבר הכנסת נסים זאב, בבקשה.</w:t>
      </w:r>
    </w:p>
    <w:p w14:paraId="23790D51" w14:textId="77777777" w:rsidR="00BE1F5E" w:rsidRDefault="00BE1F5E" w:rsidP="00BE1F5E">
      <w:pPr>
        <w:keepNext/>
        <w:bidi/>
        <w:jc w:val="both"/>
        <w:rPr>
          <w:rFonts w:cs="David" w:hint="cs"/>
          <w:rtl/>
        </w:rPr>
      </w:pPr>
    </w:p>
    <w:p w14:paraId="7600A6E7" w14:textId="77777777" w:rsidR="00BE1F5E" w:rsidRDefault="00BE1F5E" w:rsidP="00BE1F5E">
      <w:pPr>
        <w:keepNext/>
        <w:bidi/>
        <w:jc w:val="both"/>
        <w:rPr>
          <w:rFonts w:cs="David" w:hint="cs"/>
          <w:u w:val="single"/>
          <w:rtl/>
        </w:rPr>
      </w:pPr>
      <w:r>
        <w:rPr>
          <w:rFonts w:cs="David" w:hint="cs"/>
          <w:u w:val="single"/>
          <w:rtl/>
        </w:rPr>
        <w:t>נסים זאב</w:t>
      </w:r>
      <w:r w:rsidRPr="00E36EB4">
        <w:rPr>
          <w:rFonts w:cs="David" w:hint="cs"/>
          <w:u w:val="single"/>
          <w:rtl/>
        </w:rPr>
        <w:t>:</w:t>
      </w:r>
    </w:p>
    <w:p w14:paraId="120FDAE4" w14:textId="77777777" w:rsidR="00BE1F5E" w:rsidRDefault="00BE1F5E" w:rsidP="00BE1F5E">
      <w:pPr>
        <w:keepNext/>
        <w:bidi/>
        <w:jc w:val="both"/>
        <w:rPr>
          <w:rFonts w:cs="David" w:hint="cs"/>
          <w:u w:val="single"/>
          <w:rtl/>
        </w:rPr>
      </w:pPr>
    </w:p>
    <w:p w14:paraId="054D10C2" w14:textId="77777777" w:rsidR="00BE1F5E" w:rsidRDefault="00BE1F5E" w:rsidP="00BE1F5E">
      <w:pPr>
        <w:keepNext/>
        <w:bidi/>
        <w:jc w:val="both"/>
        <w:rPr>
          <w:rFonts w:cs="David" w:hint="cs"/>
          <w:rtl/>
        </w:rPr>
      </w:pPr>
      <w:r>
        <w:rPr>
          <w:rFonts w:cs="David" w:hint="cs"/>
          <w:rtl/>
        </w:rPr>
        <w:tab/>
        <w:t>כן, אני רק רוצה לומר שנוצרה פה איזו מן אווירה, שיש מנצל ויש מתנצל. זו לא באמת מין חלוקה כזאת, שיש מנצלים ויש מתנצלים. - - -</w:t>
      </w:r>
    </w:p>
    <w:p w14:paraId="7888913B" w14:textId="77777777" w:rsidR="00BE1F5E" w:rsidRDefault="00BE1F5E" w:rsidP="00BE1F5E">
      <w:pPr>
        <w:keepNext/>
        <w:bidi/>
        <w:jc w:val="both"/>
        <w:rPr>
          <w:rFonts w:cs="David" w:hint="cs"/>
          <w:rtl/>
        </w:rPr>
      </w:pPr>
    </w:p>
    <w:p w14:paraId="2A386B76"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517F5E6A" w14:textId="77777777" w:rsidR="00BE1F5E" w:rsidRDefault="00BE1F5E" w:rsidP="00BE1F5E">
      <w:pPr>
        <w:keepNext/>
        <w:bidi/>
        <w:jc w:val="both"/>
        <w:rPr>
          <w:rFonts w:cs="David" w:hint="cs"/>
          <w:rtl/>
        </w:rPr>
      </w:pPr>
    </w:p>
    <w:p w14:paraId="1E55EC77" w14:textId="77777777" w:rsidR="00BE1F5E" w:rsidRDefault="00BE1F5E" w:rsidP="00BE1F5E">
      <w:pPr>
        <w:keepNext/>
        <w:bidi/>
        <w:jc w:val="both"/>
        <w:rPr>
          <w:rFonts w:cs="David" w:hint="cs"/>
          <w:rtl/>
        </w:rPr>
      </w:pPr>
      <w:r>
        <w:rPr>
          <w:rFonts w:cs="David" w:hint="cs"/>
          <w:rtl/>
        </w:rPr>
        <w:tab/>
        <w:t>רבותיי, חבר הכנסת טיבי, בבקשה שבו, כדי שאפשר יהיה לשמוע.</w:t>
      </w:r>
    </w:p>
    <w:p w14:paraId="615D508B" w14:textId="77777777" w:rsidR="00BE1F5E" w:rsidRDefault="00BE1F5E" w:rsidP="00BE1F5E">
      <w:pPr>
        <w:keepNext/>
        <w:bidi/>
        <w:jc w:val="both"/>
        <w:rPr>
          <w:rFonts w:cs="David" w:hint="cs"/>
          <w:rtl/>
        </w:rPr>
      </w:pPr>
    </w:p>
    <w:p w14:paraId="53E7D0FE" w14:textId="77777777" w:rsidR="00BE1F5E" w:rsidRDefault="00BE1F5E" w:rsidP="00BE1F5E">
      <w:pPr>
        <w:keepNext/>
        <w:bidi/>
        <w:jc w:val="both"/>
        <w:rPr>
          <w:rFonts w:cs="David" w:hint="cs"/>
          <w:rtl/>
        </w:rPr>
      </w:pPr>
      <w:r>
        <w:rPr>
          <w:rFonts w:cs="David" w:hint="cs"/>
          <w:rtl/>
        </w:rPr>
        <w:tab/>
        <w:t>כן, חבר הכנסת זאב.</w:t>
      </w:r>
    </w:p>
    <w:p w14:paraId="7F497AB5" w14:textId="77777777" w:rsidR="00BE1F5E" w:rsidRDefault="00BE1F5E" w:rsidP="00BE1F5E">
      <w:pPr>
        <w:keepNext/>
        <w:bidi/>
        <w:jc w:val="both"/>
        <w:rPr>
          <w:rFonts w:cs="David" w:hint="cs"/>
          <w:rtl/>
        </w:rPr>
      </w:pPr>
    </w:p>
    <w:p w14:paraId="40F57B2C" w14:textId="77777777" w:rsidR="00BE1F5E" w:rsidRPr="00280BD6" w:rsidRDefault="00BE1F5E" w:rsidP="00BE1F5E">
      <w:pPr>
        <w:keepNext/>
        <w:bidi/>
        <w:jc w:val="both"/>
        <w:rPr>
          <w:rFonts w:cs="David" w:hint="cs"/>
          <w:u w:val="single"/>
          <w:rtl/>
        </w:rPr>
      </w:pPr>
      <w:r w:rsidRPr="00280BD6">
        <w:rPr>
          <w:rFonts w:cs="David" w:hint="cs"/>
          <w:u w:val="single"/>
          <w:rtl/>
        </w:rPr>
        <w:t>נסים זאב:</w:t>
      </w:r>
    </w:p>
    <w:p w14:paraId="248325EC" w14:textId="77777777" w:rsidR="00BE1F5E" w:rsidRDefault="00BE1F5E" w:rsidP="00BE1F5E">
      <w:pPr>
        <w:keepNext/>
        <w:bidi/>
        <w:jc w:val="both"/>
        <w:rPr>
          <w:rFonts w:cs="David" w:hint="cs"/>
          <w:rtl/>
        </w:rPr>
      </w:pPr>
    </w:p>
    <w:p w14:paraId="56528787" w14:textId="77777777" w:rsidR="00BE1F5E" w:rsidRDefault="00BE1F5E" w:rsidP="00BE1F5E">
      <w:pPr>
        <w:keepNext/>
        <w:bidi/>
        <w:jc w:val="both"/>
        <w:rPr>
          <w:rFonts w:cs="David" w:hint="cs"/>
          <w:rtl/>
        </w:rPr>
      </w:pPr>
      <w:r>
        <w:rPr>
          <w:rFonts w:cs="David" w:hint="cs"/>
          <w:rtl/>
        </w:rPr>
        <w:tab/>
        <w:t>אני רוצה לומר שהנושא כאן הוא פיצול ולא תוספת כוח אדם. כי אדוני היושב ראש, אם יש איזושהי גישה להוסיף תוספת תקן, אני מבקש גם תוספת חדר. כי אני לא יודע איפה לשים את העוזר השלישי.</w:t>
      </w:r>
    </w:p>
    <w:p w14:paraId="37263A1C" w14:textId="77777777" w:rsidR="00BE1F5E" w:rsidRDefault="00BE1F5E" w:rsidP="00BE1F5E">
      <w:pPr>
        <w:keepNext/>
        <w:bidi/>
        <w:jc w:val="both"/>
        <w:rPr>
          <w:rFonts w:cs="David" w:hint="cs"/>
          <w:rtl/>
        </w:rPr>
      </w:pPr>
    </w:p>
    <w:p w14:paraId="50900582"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4030350D" w14:textId="77777777" w:rsidR="00BE1F5E" w:rsidRDefault="00BE1F5E" w:rsidP="00BE1F5E">
      <w:pPr>
        <w:keepNext/>
        <w:bidi/>
        <w:jc w:val="both"/>
        <w:rPr>
          <w:rFonts w:cs="David" w:hint="cs"/>
          <w:rtl/>
        </w:rPr>
      </w:pPr>
    </w:p>
    <w:p w14:paraId="147011FC" w14:textId="77777777" w:rsidR="00BE1F5E" w:rsidRDefault="00BE1F5E" w:rsidP="00BE1F5E">
      <w:pPr>
        <w:keepNext/>
        <w:bidi/>
        <w:jc w:val="both"/>
        <w:rPr>
          <w:rFonts w:cs="David" w:hint="cs"/>
          <w:rtl/>
        </w:rPr>
      </w:pPr>
      <w:r>
        <w:rPr>
          <w:rFonts w:cs="David" w:hint="cs"/>
          <w:rtl/>
        </w:rPr>
        <w:tab/>
        <w:t>זה כרגע לא על סדר היום.</w:t>
      </w:r>
    </w:p>
    <w:p w14:paraId="2A6EB75B" w14:textId="77777777" w:rsidR="00BE1F5E" w:rsidRDefault="00BE1F5E" w:rsidP="00BE1F5E">
      <w:pPr>
        <w:keepNext/>
        <w:bidi/>
        <w:jc w:val="both"/>
        <w:rPr>
          <w:rFonts w:cs="David" w:hint="cs"/>
          <w:rtl/>
        </w:rPr>
      </w:pPr>
    </w:p>
    <w:p w14:paraId="747CEA7C" w14:textId="77777777" w:rsidR="00BE1F5E" w:rsidRPr="00280BD6" w:rsidRDefault="00BE1F5E" w:rsidP="00BE1F5E">
      <w:pPr>
        <w:keepNext/>
        <w:bidi/>
        <w:jc w:val="both"/>
        <w:rPr>
          <w:rFonts w:cs="David" w:hint="cs"/>
          <w:u w:val="single"/>
          <w:rtl/>
        </w:rPr>
      </w:pPr>
      <w:r w:rsidRPr="00280BD6">
        <w:rPr>
          <w:rFonts w:cs="David" w:hint="cs"/>
          <w:u w:val="single"/>
          <w:rtl/>
        </w:rPr>
        <w:t>נסים זאב:</w:t>
      </w:r>
    </w:p>
    <w:p w14:paraId="773C7B5F" w14:textId="77777777" w:rsidR="00BE1F5E" w:rsidRDefault="00BE1F5E" w:rsidP="00BE1F5E">
      <w:pPr>
        <w:keepNext/>
        <w:bidi/>
        <w:jc w:val="both"/>
        <w:rPr>
          <w:rFonts w:cs="David" w:hint="cs"/>
          <w:rtl/>
        </w:rPr>
      </w:pPr>
    </w:p>
    <w:p w14:paraId="6655F41B" w14:textId="77777777" w:rsidR="00BE1F5E" w:rsidRDefault="00BE1F5E" w:rsidP="00BE1F5E">
      <w:pPr>
        <w:keepNext/>
        <w:bidi/>
        <w:jc w:val="both"/>
        <w:rPr>
          <w:rFonts w:cs="David" w:hint="cs"/>
          <w:rtl/>
        </w:rPr>
      </w:pPr>
      <w:r>
        <w:rPr>
          <w:rFonts w:cs="David" w:hint="cs"/>
          <w:rtl/>
        </w:rPr>
        <w:tab/>
        <w:t>אז לקחת את זה בחשבון. כי כולם - - -</w:t>
      </w:r>
    </w:p>
    <w:p w14:paraId="0A828EBF" w14:textId="77777777" w:rsidR="00BE1F5E" w:rsidRDefault="00BE1F5E" w:rsidP="00BE1F5E">
      <w:pPr>
        <w:keepNext/>
        <w:bidi/>
        <w:jc w:val="both"/>
        <w:rPr>
          <w:rFonts w:cs="David" w:hint="cs"/>
          <w:rtl/>
        </w:rPr>
      </w:pPr>
    </w:p>
    <w:p w14:paraId="4DAAEE2F" w14:textId="77777777" w:rsidR="00BE1F5E" w:rsidRDefault="00BE1F5E" w:rsidP="00BE1F5E">
      <w:pPr>
        <w:keepNext/>
        <w:bidi/>
        <w:jc w:val="both"/>
        <w:rPr>
          <w:rFonts w:cs="David" w:hint="cs"/>
          <w:u w:val="single"/>
          <w:rtl/>
        </w:rPr>
      </w:pPr>
      <w:r>
        <w:rPr>
          <w:rFonts w:cs="David" w:hint="cs"/>
          <w:u w:val="single"/>
          <w:rtl/>
        </w:rPr>
        <w:t>שלמה מולה</w:t>
      </w:r>
      <w:r w:rsidRPr="00E36EB4">
        <w:rPr>
          <w:rFonts w:cs="David" w:hint="cs"/>
          <w:u w:val="single"/>
          <w:rtl/>
        </w:rPr>
        <w:t>:</w:t>
      </w:r>
    </w:p>
    <w:p w14:paraId="31804EC7" w14:textId="77777777" w:rsidR="00BE1F5E" w:rsidRDefault="00BE1F5E" w:rsidP="00BE1F5E">
      <w:pPr>
        <w:keepNext/>
        <w:bidi/>
        <w:jc w:val="both"/>
        <w:rPr>
          <w:rFonts w:cs="David" w:hint="cs"/>
          <w:u w:val="single"/>
          <w:rtl/>
        </w:rPr>
      </w:pPr>
    </w:p>
    <w:p w14:paraId="225AE9A2" w14:textId="77777777" w:rsidR="00BE1F5E" w:rsidRDefault="00BE1F5E" w:rsidP="00BE1F5E">
      <w:pPr>
        <w:keepNext/>
        <w:bidi/>
        <w:jc w:val="both"/>
        <w:rPr>
          <w:rFonts w:cs="David" w:hint="cs"/>
          <w:rtl/>
        </w:rPr>
      </w:pPr>
      <w:r>
        <w:rPr>
          <w:rFonts w:cs="David" w:hint="cs"/>
          <w:rtl/>
        </w:rPr>
        <w:tab/>
        <w:t xml:space="preserve"> אתה בעל פיצול או נגד פיצול. תגיד לנו.</w:t>
      </w:r>
    </w:p>
    <w:p w14:paraId="14C1AE51" w14:textId="77777777" w:rsidR="00BE1F5E" w:rsidRDefault="00BE1F5E" w:rsidP="00BE1F5E">
      <w:pPr>
        <w:keepNext/>
        <w:bidi/>
        <w:jc w:val="both"/>
        <w:rPr>
          <w:rFonts w:cs="David" w:hint="cs"/>
          <w:rtl/>
        </w:rPr>
      </w:pPr>
    </w:p>
    <w:p w14:paraId="65491152"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3F2A63F6" w14:textId="77777777" w:rsidR="00BE1F5E" w:rsidRDefault="00BE1F5E" w:rsidP="00BE1F5E">
      <w:pPr>
        <w:keepNext/>
        <w:bidi/>
        <w:jc w:val="both"/>
        <w:rPr>
          <w:rFonts w:cs="David" w:hint="cs"/>
          <w:rtl/>
        </w:rPr>
      </w:pPr>
    </w:p>
    <w:p w14:paraId="5849A0CB" w14:textId="77777777" w:rsidR="00BE1F5E" w:rsidRDefault="00BE1F5E" w:rsidP="00BE1F5E">
      <w:pPr>
        <w:keepNext/>
        <w:bidi/>
        <w:jc w:val="both"/>
        <w:rPr>
          <w:rFonts w:cs="David" w:hint="cs"/>
          <w:rtl/>
        </w:rPr>
      </w:pPr>
      <w:r>
        <w:rPr>
          <w:rFonts w:cs="David" w:hint="cs"/>
          <w:rtl/>
        </w:rPr>
        <w:tab/>
        <w:t>תודה.</w:t>
      </w:r>
    </w:p>
    <w:p w14:paraId="1BAA7014" w14:textId="77777777" w:rsidR="00BE1F5E" w:rsidRDefault="00BE1F5E" w:rsidP="00BE1F5E">
      <w:pPr>
        <w:keepNext/>
        <w:bidi/>
        <w:jc w:val="both"/>
        <w:rPr>
          <w:rFonts w:cs="David" w:hint="cs"/>
          <w:rtl/>
        </w:rPr>
      </w:pPr>
    </w:p>
    <w:p w14:paraId="749A6B0E" w14:textId="77777777" w:rsidR="00BE1F5E" w:rsidRDefault="00BE1F5E" w:rsidP="00BE1F5E">
      <w:pPr>
        <w:keepNext/>
        <w:bidi/>
        <w:jc w:val="both"/>
        <w:rPr>
          <w:rFonts w:cs="David" w:hint="cs"/>
          <w:u w:val="single"/>
          <w:rtl/>
        </w:rPr>
      </w:pPr>
      <w:r>
        <w:rPr>
          <w:rFonts w:cs="David" w:hint="cs"/>
          <w:u w:val="single"/>
          <w:rtl/>
        </w:rPr>
        <w:t>נסים זאב</w:t>
      </w:r>
      <w:r w:rsidRPr="00E36EB4">
        <w:rPr>
          <w:rFonts w:cs="David" w:hint="cs"/>
          <w:u w:val="single"/>
          <w:rtl/>
        </w:rPr>
        <w:t>:</w:t>
      </w:r>
    </w:p>
    <w:p w14:paraId="6309F657" w14:textId="77777777" w:rsidR="00BE1F5E" w:rsidRDefault="00BE1F5E" w:rsidP="00BE1F5E">
      <w:pPr>
        <w:keepNext/>
        <w:bidi/>
        <w:jc w:val="both"/>
        <w:rPr>
          <w:rFonts w:cs="David" w:hint="cs"/>
          <w:u w:val="single"/>
          <w:rtl/>
        </w:rPr>
      </w:pPr>
    </w:p>
    <w:p w14:paraId="103C43FF" w14:textId="77777777" w:rsidR="00BE1F5E" w:rsidRDefault="00BE1F5E" w:rsidP="00BE1F5E">
      <w:pPr>
        <w:keepNext/>
        <w:bidi/>
        <w:jc w:val="both"/>
        <w:rPr>
          <w:rFonts w:cs="David" w:hint="cs"/>
          <w:rtl/>
        </w:rPr>
      </w:pPr>
      <w:r>
        <w:rPr>
          <w:rFonts w:cs="David" w:hint="cs"/>
          <w:rtl/>
        </w:rPr>
        <w:tab/>
        <w:t>עוד דקה צריך לשנות פה את כל ה - - -</w:t>
      </w:r>
    </w:p>
    <w:p w14:paraId="73093FB0" w14:textId="77777777" w:rsidR="00BE1F5E" w:rsidRDefault="00BE1F5E" w:rsidP="00BE1F5E">
      <w:pPr>
        <w:keepNext/>
        <w:bidi/>
        <w:jc w:val="both"/>
        <w:rPr>
          <w:rFonts w:cs="David" w:hint="cs"/>
          <w:rtl/>
        </w:rPr>
      </w:pPr>
    </w:p>
    <w:p w14:paraId="44DD29AA" w14:textId="77777777" w:rsidR="00BE1F5E" w:rsidRPr="00360DF2" w:rsidRDefault="00BE1F5E" w:rsidP="00BE1F5E">
      <w:pPr>
        <w:keepNext/>
        <w:bidi/>
        <w:jc w:val="both"/>
        <w:rPr>
          <w:rFonts w:cs="David" w:hint="cs"/>
          <w:u w:val="single"/>
          <w:rtl/>
        </w:rPr>
      </w:pPr>
      <w:r w:rsidRPr="00360DF2">
        <w:rPr>
          <w:rFonts w:cs="David" w:hint="cs"/>
          <w:u w:val="single"/>
          <w:rtl/>
        </w:rPr>
        <w:t>קריאה:</w:t>
      </w:r>
      <w:r w:rsidRPr="00360DF2">
        <w:rPr>
          <w:rFonts w:cs="David" w:hint="cs"/>
          <w:u w:val="single"/>
          <w:rtl/>
        </w:rPr>
        <w:tab/>
      </w:r>
    </w:p>
    <w:p w14:paraId="739439CB" w14:textId="77777777" w:rsidR="00BE1F5E" w:rsidRDefault="00BE1F5E" w:rsidP="00BE1F5E">
      <w:pPr>
        <w:keepNext/>
        <w:bidi/>
        <w:jc w:val="both"/>
        <w:rPr>
          <w:rFonts w:cs="David" w:hint="cs"/>
          <w:rtl/>
        </w:rPr>
      </w:pPr>
    </w:p>
    <w:p w14:paraId="187A1530" w14:textId="77777777" w:rsidR="00BE1F5E" w:rsidRPr="00671001" w:rsidRDefault="00BE1F5E" w:rsidP="00BE1F5E">
      <w:pPr>
        <w:keepNext/>
        <w:bidi/>
        <w:ind w:left="720"/>
        <w:jc w:val="both"/>
        <w:rPr>
          <w:rFonts w:cs="David" w:hint="cs"/>
          <w:rtl/>
        </w:rPr>
      </w:pPr>
      <w:r>
        <w:rPr>
          <w:rFonts w:cs="David" w:hint="cs"/>
          <w:rtl/>
        </w:rPr>
        <w:t>- - -</w:t>
      </w:r>
    </w:p>
    <w:p w14:paraId="1E8B9068" w14:textId="77777777" w:rsidR="00BE1F5E" w:rsidRDefault="00BE1F5E" w:rsidP="00BE1F5E">
      <w:pPr>
        <w:keepNext/>
        <w:bidi/>
        <w:jc w:val="both"/>
        <w:rPr>
          <w:rFonts w:cs="David" w:hint="cs"/>
          <w:rtl/>
        </w:rPr>
      </w:pPr>
    </w:p>
    <w:p w14:paraId="6B2FA192"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1D565C4C" w14:textId="77777777" w:rsidR="00BE1F5E" w:rsidRDefault="00BE1F5E" w:rsidP="00BE1F5E">
      <w:pPr>
        <w:keepNext/>
        <w:bidi/>
        <w:jc w:val="both"/>
        <w:rPr>
          <w:rFonts w:cs="David" w:hint="cs"/>
          <w:rtl/>
        </w:rPr>
      </w:pPr>
    </w:p>
    <w:p w14:paraId="151F85A3" w14:textId="77777777" w:rsidR="00BE1F5E" w:rsidRDefault="00BE1F5E" w:rsidP="00BE1F5E">
      <w:pPr>
        <w:keepNext/>
        <w:bidi/>
        <w:jc w:val="both"/>
        <w:rPr>
          <w:rFonts w:cs="David" w:hint="cs"/>
          <w:rtl/>
        </w:rPr>
      </w:pPr>
      <w:r>
        <w:rPr>
          <w:rFonts w:cs="David" w:hint="cs"/>
          <w:rtl/>
        </w:rPr>
        <w:tab/>
        <w:t>חבר הכנסת זאב, בבקשה, תשלים.</w:t>
      </w:r>
    </w:p>
    <w:p w14:paraId="75567044" w14:textId="77777777" w:rsidR="00BE1F5E" w:rsidRDefault="00BE1F5E" w:rsidP="00BE1F5E">
      <w:pPr>
        <w:keepNext/>
        <w:bidi/>
        <w:jc w:val="both"/>
        <w:rPr>
          <w:rFonts w:cs="David" w:hint="cs"/>
          <w:rtl/>
        </w:rPr>
      </w:pPr>
    </w:p>
    <w:p w14:paraId="101DC76F" w14:textId="77777777" w:rsidR="00BE1F5E" w:rsidRPr="00280BD6" w:rsidRDefault="00BE1F5E" w:rsidP="00BE1F5E">
      <w:pPr>
        <w:keepNext/>
        <w:bidi/>
        <w:jc w:val="both"/>
        <w:rPr>
          <w:rFonts w:cs="David" w:hint="cs"/>
          <w:u w:val="single"/>
          <w:rtl/>
        </w:rPr>
      </w:pPr>
      <w:r w:rsidRPr="00280BD6">
        <w:rPr>
          <w:rFonts w:cs="David" w:hint="cs"/>
          <w:u w:val="single"/>
          <w:rtl/>
        </w:rPr>
        <w:t>נסים זאב:</w:t>
      </w:r>
    </w:p>
    <w:p w14:paraId="6178A1FF" w14:textId="77777777" w:rsidR="00BE1F5E" w:rsidRDefault="00BE1F5E" w:rsidP="00BE1F5E">
      <w:pPr>
        <w:keepNext/>
        <w:bidi/>
        <w:jc w:val="both"/>
        <w:rPr>
          <w:rFonts w:cs="David" w:hint="cs"/>
          <w:rtl/>
        </w:rPr>
      </w:pPr>
    </w:p>
    <w:p w14:paraId="6BEBA813" w14:textId="77777777" w:rsidR="00BE1F5E" w:rsidRDefault="00BE1F5E" w:rsidP="00BE1F5E">
      <w:pPr>
        <w:keepNext/>
        <w:bidi/>
        <w:jc w:val="both"/>
        <w:rPr>
          <w:rFonts w:cs="David" w:hint="cs"/>
          <w:rtl/>
        </w:rPr>
      </w:pPr>
      <w:r>
        <w:rPr>
          <w:rFonts w:cs="David" w:hint="cs"/>
          <w:rtl/>
        </w:rPr>
        <w:tab/>
        <w:t xml:space="preserve">אני אשלים משפט. בשם זכויות העובדים מנסים פה </w:t>
      </w:r>
      <w:r>
        <w:rPr>
          <w:rFonts w:cs="David"/>
          <w:rtl/>
        </w:rPr>
        <w:t>–</w:t>
      </w:r>
      <w:r>
        <w:rPr>
          <w:rFonts w:cs="David" w:hint="cs"/>
          <w:rtl/>
        </w:rPr>
        <w:t xml:space="preserve"> זו התחושה שלי </w:t>
      </w:r>
      <w:r>
        <w:rPr>
          <w:rFonts w:cs="David"/>
          <w:rtl/>
        </w:rPr>
        <w:t>–</w:t>
      </w:r>
      <w:r>
        <w:rPr>
          <w:rFonts w:cs="David" w:hint="cs"/>
          <w:rtl/>
        </w:rPr>
        <w:t xml:space="preserve"> לקבל עוד עוזר, נוסף. אני רוצה לומר שכאילו אנחנו מקבלים החלטה על דבר שהוא קיים. זה כל כך אבסורד, אדוני היושב ראש. הרי בפועל, מי שיש לו היום שלושה עוזרים, לא יכול להפוך אותם לשניים. זה מצב בלתי הפיך. זאת אומרת </w:t>
      </w:r>
      <w:r>
        <w:rPr>
          <w:rFonts w:cs="David"/>
          <w:rtl/>
        </w:rPr>
        <w:t>–</w:t>
      </w:r>
      <w:r>
        <w:rPr>
          <w:rFonts w:cs="David" w:hint="cs"/>
          <w:rtl/>
        </w:rPr>
        <w:t xml:space="preserve"> אלא אם כן אנחנו מדברים על הקדנציה הבאה, שאפשר לבוא ולהגביל לשני עוזרים. מי שבפועל היום יש לו שני עובדים בחצאי משרה, האם מישהו חושב שחבר הכנסת יכול לפטר את אחד העוזרים שלו? </w:t>
      </w:r>
    </w:p>
    <w:p w14:paraId="4A9BC515" w14:textId="77777777" w:rsidR="00BE1F5E" w:rsidRDefault="00BE1F5E" w:rsidP="00BE1F5E">
      <w:pPr>
        <w:keepNext/>
        <w:bidi/>
        <w:jc w:val="both"/>
        <w:rPr>
          <w:rFonts w:cs="David" w:hint="cs"/>
          <w:rtl/>
        </w:rPr>
      </w:pPr>
    </w:p>
    <w:p w14:paraId="54E48AEC" w14:textId="77777777" w:rsidR="00BE1F5E" w:rsidRDefault="00BE1F5E" w:rsidP="00BE1F5E">
      <w:pPr>
        <w:keepNext/>
        <w:bidi/>
        <w:jc w:val="both"/>
        <w:rPr>
          <w:rFonts w:cs="David" w:hint="cs"/>
          <w:rtl/>
        </w:rPr>
      </w:pPr>
      <w:r>
        <w:rPr>
          <w:rFonts w:cs="David" w:hint="cs"/>
          <w:rtl/>
        </w:rPr>
        <w:tab/>
        <w:t xml:space="preserve">לכן אני אומר שכל הדיון הזה הוא באמת מיותר לחלוטין, ואם רוצים לקבל איזושהי החלטה ברמת העיקרון, אפשר לקבל אותה מכאן ולהבא. אבל מה שקיים בפועל, אי אפשר לשנות </w:t>
      </w:r>
      <w:r>
        <w:rPr>
          <w:rFonts w:cs="David"/>
          <w:rtl/>
        </w:rPr>
        <w:t>–</w:t>
      </w:r>
      <w:r>
        <w:rPr>
          <w:rFonts w:cs="David" w:hint="cs"/>
          <w:rtl/>
        </w:rPr>
        <w:t xml:space="preserve"> ולקחת את זה בחשבון. </w:t>
      </w:r>
    </w:p>
    <w:p w14:paraId="5EB266D6" w14:textId="77777777" w:rsidR="00BE1F5E" w:rsidRDefault="00BE1F5E" w:rsidP="00BE1F5E">
      <w:pPr>
        <w:keepNext/>
        <w:bidi/>
        <w:jc w:val="both"/>
        <w:rPr>
          <w:rFonts w:cs="David" w:hint="cs"/>
          <w:rtl/>
        </w:rPr>
      </w:pPr>
    </w:p>
    <w:p w14:paraId="7D1FF72E"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4E5A9EF0" w14:textId="77777777" w:rsidR="00BE1F5E" w:rsidRDefault="00BE1F5E" w:rsidP="00BE1F5E">
      <w:pPr>
        <w:keepNext/>
        <w:bidi/>
        <w:jc w:val="both"/>
        <w:rPr>
          <w:rFonts w:cs="David" w:hint="cs"/>
          <w:rtl/>
        </w:rPr>
      </w:pPr>
    </w:p>
    <w:p w14:paraId="05904784" w14:textId="77777777" w:rsidR="00BE1F5E" w:rsidRDefault="00BE1F5E" w:rsidP="00BE1F5E">
      <w:pPr>
        <w:keepNext/>
        <w:bidi/>
        <w:jc w:val="both"/>
        <w:rPr>
          <w:rFonts w:cs="David" w:hint="cs"/>
          <w:rtl/>
        </w:rPr>
      </w:pPr>
      <w:r>
        <w:rPr>
          <w:rFonts w:cs="David" w:hint="cs"/>
          <w:rtl/>
        </w:rPr>
        <w:tab/>
        <w:t>תודה רבה. הגברת מיכל בירן, בבקשה.</w:t>
      </w:r>
    </w:p>
    <w:p w14:paraId="0B143CC4" w14:textId="77777777" w:rsidR="00BE1F5E" w:rsidRDefault="00BE1F5E" w:rsidP="00BE1F5E">
      <w:pPr>
        <w:keepNext/>
        <w:bidi/>
        <w:jc w:val="both"/>
        <w:rPr>
          <w:rFonts w:cs="David" w:hint="cs"/>
          <w:rtl/>
        </w:rPr>
      </w:pPr>
    </w:p>
    <w:p w14:paraId="226BEC51" w14:textId="77777777" w:rsidR="00BE1F5E" w:rsidRDefault="00BE1F5E" w:rsidP="00BE1F5E">
      <w:pPr>
        <w:keepNext/>
        <w:bidi/>
        <w:jc w:val="both"/>
        <w:rPr>
          <w:rFonts w:cs="David" w:hint="cs"/>
          <w:u w:val="single"/>
          <w:rtl/>
        </w:rPr>
      </w:pPr>
      <w:r w:rsidRPr="00341882">
        <w:rPr>
          <w:rFonts w:cs="David" w:hint="cs"/>
          <w:u w:val="single"/>
          <w:rtl/>
        </w:rPr>
        <w:t>מיכל בירן:</w:t>
      </w:r>
    </w:p>
    <w:p w14:paraId="2155B359" w14:textId="77777777" w:rsidR="00BE1F5E" w:rsidRDefault="00BE1F5E" w:rsidP="00BE1F5E">
      <w:pPr>
        <w:keepNext/>
        <w:bidi/>
        <w:jc w:val="both"/>
        <w:rPr>
          <w:rFonts w:cs="David" w:hint="cs"/>
          <w:u w:val="single"/>
          <w:rtl/>
        </w:rPr>
      </w:pPr>
    </w:p>
    <w:p w14:paraId="6FCE2197" w14:textId="77777777" w:rsidR="00BE1F5E" w:rsidRDefault="00BE1F5E" w:rsidP="00BE1F5E">
      <w:pPr>
        <w:keepNext/>
        <w:bidi/>
        <w:jc w:val="both"/>
        <w:rPr>
          <w:rFonts w:cs="David" w:hint="cs"/>
          <w:rtl/>
        </w:rPr>
      </w:pPr>
      <w:r w:rsidRPr="00341882">
        <w:rPr>
          <w:rFonts w:cs="David" w:hint="cs"/>
          <w:rtl/>
        </w:rPr>
        <w:tab/>
      </w:r>
      <w:r>
        <w:rPr>
          <w:rFonts w:cs="David" w:hint="cs"/>
          <w:rtl/>
        </w:rPr>
        <w:t xml:space="preserve">דבר ראשון אני רוצה, באמת, להודות ליושב ראש הוועדה, יריב </w:t>
      </w:r>
      <w:proofErr w:type="spellStart"/>
      <w:r>
        <w:rPr>
          <w:rFonts w:cs="David" w:hint="cs"/>
          <w:rtl/>
        </w:rPr>
        <w:t>לוין</w:t>
      </w:r>
      <w:proofErr w:type="spellEnd"/>
      <w:r>
        <w:rPr>
          <w:rFonts w:cs="David" w:hint="cs"/>
          <w:rtl/>
        </w:rPr>
        <w:t>, שנתן לי לדבר.</w:t>
      </w:r>
    </w:p>
    <w:p w14:paraId="51EB89E7" w14:textId="77777777" w:rsidR="00BE1F5E" w:rsidRDefault="00BE1F5E" w:rsidP="00BE1F5E">
      <w:pPr>
        <w:keepNext/>
        <w:bidi/>
        <w:jc w:val="both"/>
        <w:rPr>
          <w:rFonts w:cs="David" w:hint="cs"/>
          <w:rtl/>
        </w:rPr>
      </w:pPr>
    </w:p>
    <w:p w14:paraId="54163A0F" w14:textId="77777777" w:rsidR="00BE1F5E" w:rsidRDefault="00BE1F5E" w:rsidP="00BE1F5E">
      <w:pPr>
        <w:keepNext/>
        <w:bidi/>
        <w:ind w:firstLine="720"/>
        <w:jc w:val="both"/>
        <w:rPr>
          <w:rFonts w:cs="David" w:hint="cs"/>
          <w:rtl/>
        </w:rPr>
      </w:pPr>
      <w:r>
        <w:rPr>
          <w:rFonts w:cs="David" w:hint="cs"/>
          <w:rtl/>
        </w:rPr>
        <w:t xml:space="preserve">אני חושבת שכולנו יודעים שאם חצי משרה ועוד חצי משרה היו מסתכמות למשרה מלאה, אז בכלל לא היה </w:t>
      </w:r>
      <w:proofErr w:type="spellStart"/>
      <w:r>
        <w:rPr>
          <w:rFonts w:cs="David" w:hint="cs"/>
          <w:rtl/>
        </w:rPr>
        <w:t>אינסנטיב</w:t>
      </w:r>
      <w:proofErr w:type="spellEnd"/>
      <w:r>
        <w:rPr>
          <w:rFonts w:cs="David" w:hint="cs"/>
          <w:rtl/>
        </w:rPr>
        <w:t xml:space="preserve"> לעשות את כל פיצול המשרה הזאת. אני חושבת שהעניין המרכזי </w:t>
      </w:r>
      <w:r>
        <w:rPr>
          <w:rFonts w:cs="David"/>
          <w:rtl/>
        </w:rPr>
        <w:t>–</w:t>
      </w:r>
      <w:r>
        <w:rPr>
          <w:rFonts w:cs="David" w:hint="cs"/>
          <w:rtl/>
        </w:rPr>
        <w:t xml:space="preserve"> וציינו אותו פה כמה מחברי הכנסת </w:t>
      </w:r>
      <w:r>
        <w:rPr>
          <w:rFonts w:cs="David"/>
          <w:rtl/>
        </w:rPr>
        <w:t>–</w:t>
      </w:r>
      <w:r>
        <w:rPr>
          <w:rFonts w:cs="David" w:hint="cs"/>
          <w:rtl/>
        </w:rPr>
        <w:t xml:space="preserve"> הוא עניין אכיפה. אני, אפילו לא נעים לי להגיד, מפאת כבודכם, חברי הכנסת, אני לא אזכיר פה שמות, אנשים שדיברו כאן בדיון </w:t>
      </w:r>
      <w:r>
        <w:rPr>
          <w:rFonts w:cs="David"/>
          <w:rtl/>
        </w:rPr>
        <w:t>–</w:t>
      </w:r>
      <w:r>
        <w:rPr>
          <w:rFonts w:cs="David" w:hint="cs"/>
          <w:rtl/>
        </w:rPr>
        <w:t xml:space="preserve"> הגיעו לוועד העוזרים כל כך הרבה תלונות על אנשים שעובדים חצי משרה לכאורה, ובפועל עובדים בכל הימים. היכולת של עוזר להגיד לחבר הכנסת שלו שהוא לא עונה לו בשעה 20:00 בערב או ב-22:00 בערב, או </w:t>
      </w:r>
      <w:r>
        <w:rPr>
          <w:rFonts w:cs="David"/>
          <w:rtl/>
        </w:rPr>
        <w:t>–</w:t>
      </w:r>
      <w:r>
        <w:rPr>
          <w:rFonts w:cs="David" w:hint="cs"/>
          <w:rtl/>
        </w:rPr>
        <w:t xml:space="preserve"> עוזר </w:t>
      </w:r>
      <w:proofErr w:type="spellStart"/>
      <w:r>
        <w:rPr>
          <w:rFonts w:cs="David" w:hint="cs"/>
          <w:rtl/>
        </w:rPr>
        <w:t>פרלמנטרי</w:t>
      </w:r>
      <w:proofErr w:type="spellEnd"/>
      <w:r>
        <w:rPr>
          <w:rFonts w:cs="David" w:hint="cs"/>
          <w:rtl/>
        </w:rPr>
        <w:t xml:space="preserve"> בשלושה ימים? הרי זה מגוחך. אין חיה כזאת. מה, כשמתעדכן לו"ז ועדות - - - </w:t>
      </w:r>
    </w:p>
    <w:p w14:paraId="73BE34CD" w14:textId="77777777" w:rsidR="00BE1F5E" w:rsidRDefault="00BE1F5E" w:rsidP="00BE1F5E">
      <w:pPr>
        <w:keepNext/>
        <w:bidi/>
        <w:jc w:val="both"/>
        <w:rPr>
          <w:rFonts w:cs="David" w:hint="cs"/>
          <w:rtl/>
        </w:rPr>
      </w:pPr>
    </w:p>
    <w:p w14:paraId="62FC9721" w14:textId="77777777" w:rsidR="00BE1F5E" w:rsidRPr="00285F71" w:rsidRDefault="00BE1F5E" w:rsidP="00BE1F5E">
      <w:pPr>
        <w:keepNext/>
        <w:bidi/>
        <w:jc w:val="both"/>
        <w:rPr>
          <w:rFonts w:cs="David" w:hint="cs"/>
          <w:u w:val="single"/>
          <w:rtl/>
        </w:rPr>
      </w:pPr>
      <w:r w:rsidRPr="00285F71">
        <w:rPr>
          <w:rFonts w:cs="David" w:hint="cs"/>
          <w:u w:val="single"/>
          <w:rtl/>
        </w:rPr>
        <w:t>מירי רגב:</w:t>
      </w:r>
    </w:p>
    <w:p w14:paraId="0F3EB42B" w14:textId="77777777" w:rsidR="00BE1F5E" w:rsidRDefault="00BE1F5E" w:rsidP="00BE1F5E">
      <w:pPr>
        <w:keepNext/>
        <w:bidi/>
        <w:jc w:val="both"/>
        <w:rPr>
          <w:rFonts w:cs="David" w:hint="cs"/>
          <w:rtl/>
        </w:rPr>
      </w:pPr>
    </w:p>
    <w:p w14:paraId="73928DAA" w14:textId="77777777" w:rsidR="00BE1F5E" w:rsidRDefault="00BE1F5E" w:rsidP="00BE1F5E">
      <w:pPr>
        <w:keepNext/>
        <w:bidi/>
        <w:jc w:val="both"/>
        <w:rPr>
          <w:rFonts w:cs="David" w:hint="cs"/>
          <w:rtl/>
        </w:rPr>
      </w:pPr>
      <w:r>
        <w:rPr>
          <w:rFonts w:cs="David" w:hint="cs"/>
          <w:rtl/>
        </w:rPr>
        <w:tab/>
        <w:t>מה זאת אומרת אין חיה כזאת?</w:t>
      </w:r>
    </w:p>
    <w:p w14:paraId="5851ADDD" w14:textId="77777777" w:rsidR="00BE1F5E" w:rsidRDefault="00BE1F5E" w:rsidP="00BE1F5E">
      <w:pPr>
        <w:keepNext/>
        <w:bidi/>
        <w:jc w:val="both"/>
        <w:rPr>
          <w:rFonts w:cs="David" w:hint="cs"/>
          <w:rtl/>
        </w:rPr>
      </w:pPr>
    </w:p>
    <w:p w14:paraId="5087E1E8" w14:textId="77777777" w:rsidR="00BE1F5E" w:rsidRPr="00CC4F3C" w:rsidRDefault="00BE1F5E" w:rsidP="00BE1F5E">
      <w:pPr>
        <w:keepNext/>
        <w:bidi/>
        <w:jc w:val="both"/>
        <w:rPr>
          <w:rFonts w:cs="David" w:hint="cs"/>
          <w:u w:val="single"/>
          <w:rtl/>
        </w:rPr>
      </w:pPr>
      <w:r w:rsidRPr="00CC4F3C">
        <w:rPr>
          <w:rFonts w:cs="David" w:hint="cs"/>
          <w:u w:val="single"/>
          <w:rtl/>
        </w:rPr>
        <w:t>מיכל בירן:</w:t>
      </w:r>
    </w:p>
    <w:p w14:paraId="07F26D55" w14:textId="77777777" w:rsidR="00BE1F5E" w:rsidRDefault="00BE1F5E" w:rsidP="00BE1F5E">
      <w:pPr>
        <w:keepNext/>
        <w:bidi/>
        <w:ind w:firstLine="720"/>
        <w:jc w:val="both"/>
        <w:rPr>
          <w:rFonts w:cs="David" w:hint="cs"/>
          <w:rtl/>
        </w:rPr>
      </w:pPr>
    </w:p>
    <w:p w14:paraId="7A590681" w14:textId="77777777" w:rsidR="00BE1F5E" w:rsidRDefault="00BE1F5E" w:rsidP="00BE1F5E">
      <w:pPr>
        <w:keepNext/>
        <w:bidi/>
        <w:ind w:firstLine="720"/>
        <w:jc w:val="both"/>
        <w:rPr>
          <w:rFonts w:cs="David" w:hint="cs"/>
          <w:rtl/>
        </w:rPr>
      </w:pPr>
      <w:r>
        <w:rPr>
          <w:rFonts w:cs="David" w:hint="cs"/>
          <w:rtl/>
        </w:rPr>
        <w:t>חברת הכנסת רגב, אני - - -</w:t>
      </w:r>
    </w:p>
    <w:p w14:paraId="445B7EA5" w14:textId="77777777" w:rsidR="00BE1F5E" w:rsidRDefault="00BE1F5E" w:rsidP="00BE1F5E">
      <w:pPr>
        <w:keepNext/>
        <w:bidi/>
        <w:jc w:val="both"/>
        <w:rPr>
          <w:rFonts w:cs="David" w:hint="cs"/>
          <w:rtl/>
        </w:rPr>
      </w:pPr>
    </w:p>
    <w:p w14:paraId="05165C7B"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45E69AAC" w14:textId="77777777" w:rsidR="00BE1F5E" w:rsidRDefault="00BE1F5E" w:rsidP="00BE1F5E">
      <w:pPr>
        <w:keepNext/>
        <w:bidi/>
        <w:jc w:val="both"/>
        <w:rPr>
          <w:rFonts w:cs="David" w:hint="cs"/>
          <w:rtl/>
        </w:rPr>
      </w:pPr>
    </w:p>
    <w:p w14:paraId="3AC896F8" w14:textId="77777777" w:rsidR="00BE1F5E" w:rsidRDefault="00BE1F5E" w:rsidP="00BE1F5E">
      <w:pPr>
        <w:keepNext/>
        <w:bidi/>
        <w:jc w:val="both"/>
        <w:rPr>
          <w:rFonts w:cs="David" w:hint="cs"/>
          <w:rtl/>
        </w:rPr>
      </w:pPr>
      <w:r>
        <w:rPr>
          <w:rFonts w:cs="David" w:hint="cs"/>
          <w:rtl/>
        </w:rPr>
        <w:tab/>
        <w:t xml:space="preserve">לא, לא. גברת </w:t>
      </w:r>
      <w:r>
        <w:rPr>
          <w:rFonts w:cs="David"/>
          <w:rtl/>
        </w:rPr>
        <w:t>–</w:t>
      </w:r>
      <w:r>
        <w:rPr>
          <w:rFonts w:cs="David" w:hint="cs"/>
          <w:rtl/>
        </w:rPr>
        <w:t xml:space="preserve"> מיכל, בואי. את אומרת את דברייך </w:t>
      </w:r>
      <w:r>
        <w:rPr>
          <w:rFonts w:cs="David"/>
          <w:rtl/>
        </w:rPr>
        <w:t>–</w:t>
      </w:r>
      <w:r>
        <w:rPr>
          <w:rFonts w:cs="David" w:hint="cs"/>
          <w:rtl/>
        </w:rPr>
        <w:t xml:space="preserve"> ואנא, אל תפריעו לה. אני חושב שלא יהיה מכובד שיהיו פה התנצחויות מהסוג הזה. בבקשה.</w:t>
      </w:r>
    </w:p>
    <w:p w14:paraId="3C5483CE" w14:textId="77777777" w:rsidR="00BE1F5E" w:rsidRDefault="00BE1F5E" w:rsidP="00BE1F5E">
      <w:pPr>
        <w:keepNext/>
        <w:bidi/>
        <w:jc w:val="both"/>
        <w:rPr>
          <w:rFonts w:cs="David" w:hint="cs"/>
          <w:rtl/>
        </w:rPr>
      </w:pPr>
    </w:p>
    <w:p w14:paraId="11515C44" w14:textId="77777777" w:rsidR="00BE1F5E" w:rsidRPr="00CC4F3C" w:rsidRDefault="00BE1F5E" w:rsidP="00BE1F5E">
      <w:pPr>
        <w:keepNext/>
        <w:bidi/>
        <w:jc w:val="both"/>
        <w:rPr>
          <w:rFonts w:cs="David" w:hint="cs"/>
          <w:u w:val="single"/>
          <w:rtl/>
        </w:rPr>
      </w:pPr>
      <w:r w:rsidRPr="00CC4F3C">
        <w:rPr>
          <w:rFonts w:cs="David" w:hint="cs"/>
          <w:u w:val="single"/>
          <w:rtl/>
        </w:rPr>
        <w:t>מיכל בירן:</w:t>
      </w:r>
    </w:p>
    <w:p w14:paraId="794D5BCA" w14:textId="77777777" w:rsidR="00BE1F5E" w:rsidRDefault="00BE1F5E" w:rsidP="00BE1F5E">
      <w:pPr>
        <w:keepNext/>
        <w:bidi/>
        <w:jc w:val="both"/>
        <w:rPr>
          <w:rFonts w:cs="David" w:hint="cs"/>
          <w:rtl/>
        </w:rPr>
      </w:pPr>
    </w:p>
    <w:p w14:paraId="27C75257" w14:textId="77777777" w:rsidR="00BE1F5E" w:rsidRDefault="00BE1F5E" w:rsidP="00BE1F5E">
      <w:pPr>
        <w:keepNext/>
        <w:bidi/>
        <w:jc w:val="both"/>
        <w:rPr>
          <w:rFonts w:cs="David" w:hint="cs"/>
          <w:rtl/>
        </w:rPr>
      </w:pPr>
      <w:r>
        <w:rPr>
          <w:rFonts w:cs="David" w:hint="cs"/>
          <w:rtl/>
        </w:rPr>
        <w:tab/>
        <w:t xml:space="preserve">בקיצור, אני מבקשת מכולכם, חברי הכנסת: תנו לנו לסיים את התופעה הזאת. אם יש אדם אחד שמרוצה מהמצב </w:t>
      </w:r>
      <w:r>
        <w:rPr>
          <w:rFonts w:cs="David"/>
          <w:rtl/>
        </w:rPr>
        <w:t>–</w:t>
      </w:r>
      <w:r>
        <w:rPr>
          <w:rFonts w:cs="David" w:hint="cs"/>
          <w:rtl/>
        </w:rPr>
        <w:t xml:space="preserve"> הרי זה לא טיעון לאפשר נוהל כל כך נצלני. יכול להיות גם שיהיה פה איזשהו עוזר שמעדיף לוותר על הפנסיה. יש עובדים במשק שמוכנים לוותר על הרבה דברים. הגיעו אלי כל כך הרבה פניות של עוזרים, גם של אנשים שיושבים כאן, בחדר. העניין הזה הוא פשוט </w:t>
      </w:r>
      <w:r>
        <w:rPr>
          <w:rFonts w:cs="David"/>
          <w:rtl/>
        </w:rPr>
        <w:t>–</w:t>
      </w:r>
      <w:r>
        <w:rPr>
          <w:rFonts w:cs="David" w:hint="cs"/>
          <w:rtl/>
        </w:rPr>
        <w:t xml:space="preserve"> אין דבר כזה. אין דבר כזה, חלקיות משרה של עוזר </w:t>
      </w:r>
      <w:proofErr w:type="spellStart"/>
      <w:r>
        <w:rPr>
          <w:rFonts w:cs="David" w:hint="cs"/>
          <w:rtl/>
        </w:rPr>
        <w:t>פרלמנטרי</w:t>
      </w:r>
      <w:proofErr w:type="spellEnd"/>
      <w:r>
        <w:rPr>
          <w:rFonts w:cs="David" w:hint="cs"/>
          <w:rtl/>
        </w:rPr>
        <w:t xml:space="preserve">. וכל מי שיצביע היום בעד זה, פשוט מאפשר את המשך הניצול של אנשים שהולכים אתכם במסדרונות, הולכים אתכם לרחבי הארץ, לאורכה ולרוחבה </w:t>
      </w:r>
      <w:r>
        <w:rPr>
          <w:rFonts w:cs="David"/>
          <w:rtl/>
        </w:rPr>
        <w:t>–</w:t>
      </w:r>
      <w:r>
        <w:rPr>
          <w:rFonts w:cs="David" w:hint="cs"/>
          <w:rtl/>
        </w:rPr>
        <w:t xml:space="preserve"> אני מבקשת שתעזרו לנו לסיים את התופעה הזאת.</w:t>
      </w:r>
    </w:p>
    <w:p w14:paraId="24AE941F" w14:textId="77777777" w:rsidR="00BE1F5E" w:rsidRDefault="00BE1F5E" w:rsidP="00BE1F5E">
      <w:pPr>
        <w:keepNext/>
        <w:bidi/>
        <w:jc w:val="both"/>
        <w:rPr>
          <w:rFonts w:cs="David" w:hint="cs"/>
          <w:rtl/>
        </w:rPr>
      </w:pPr>
    </w:p>
    <w:p w14:paraId="58752BCC" w14:textId="77777777" w:rsidR="00BE1F5E" w:rsidRDefault="00BE1F5E" w:rsidP="00BE1F5E">
      <w:pPr>
        <w:keepNext/>
        <w:bidi/>
        <w:jc w:val="both"/>
        <w:rPr>
          <w:rFonts w:cs="David" w:hint="cs"/>
          <w:rtl/>
        </w:rPr>
      </w:pPr>
      <w:r>
        <w:rPr>
          <w:rFonts w:cs="David" w:hint="cs"/>
          <w:rtl/>
        </w:rPr>
        <w:tab/>
        <w:t xml:space="preserve">לשאלתך, חבר הכנסת זאב: כמו שכבר אמרה חברת הכנסת יחימוביץ, זה יהיה מכאן ולהבא. </w:t>
      </w:r>
      <w:r w:rsidRPr="00341882">
        <w:rPr>
          <w:rFonts w:cs="David" w:hint="cs"/>
          <w:rtl/>
        </w:rPr>
        <w:t>מצאנו פתרון</w:t>
      </w:r>
      <w:r>
        <w:rPr>
          <w:rFonts w:cs="David" w:hint="cs"/>
          <w:rtl/>
        </w:rPr>
        <w:t xml:space="preserve"> מאד </w:t>
      </w:r>
      <w:proofErr w:type="spellStart"/>
      <w:r>
        <w:rPr>
          <w:rFonts w:cs="David" w:hint="cs"/>
          <w:rtl/>
        </w:rPr>
        <w:t>מאד</w:t>
      </w:r>
      <w:proofErr w:type="spellEnd"/>
      <w:r>
        <w:rPr>
          <w:rFonts w:cs="David" w:hint="cs"/>
          <w:rtl/>
        </w:rPr>
        <w:t xml:space="preserve"> מדוד ומתון - -</w:t>
      </w:r>
    </w:p>
    <w:p w14:paraId="221E1657" w14:textId="77777777" w:rsidR="00BE1F5E" w:rsidRDefault="00BE1F5E" w:rsidP="00BE1F5E">
      <w:pPr>
        <w:keepNext/>
        <w:bidi/>
        <w:jc w:val="both"/>
        <w:rPr>
          <w:rFonts w:cs="David" w:hint="cs"/>
          <w:rtl/>
        </w:rPr>
      </w:pPr>
    </w:p>
    <w:p w14:paraId="774BCA4A" w14:textId="77777777" w:rsidR="00BE1F5E" w:rsidRPr="00280BD6" w:rsidRDefault="00BE1F5E" w:rsidP="00BE1F5E">
      <w:pPr>
        <w:keepNext/>
        <w:bidi/>
        <w:jc w:val="both"/>
        <w:rPr>
          <w:rFonts w:cs="David" w:hint="cs"/>
          <w:u w:val="single"/>
          <w:rtl/>
        </w:rPr>
      </w:pPr>
      <w:r w:rsidRPr="00280BD6">
        <w:rPr>
          <w:rFonts w:cs="David" w:hint="cs"/>
          <w:u w:val="single"/>
          <w:rtl/>
        </w:rPr>
        <w:t>נסים זאב:</w:t>
      </w:r>
    </w:p>
    <w:p w14:paraId="319C6C0C" w14:textId="77777777" w:rsidR="00BE1F5E" w:rsidRDefault="00BE1F5E" w:rsidP="00BE1F5E">
      <w:pPr>
        <w:keepNext/>
        <w:bidi/>
        <w:jc w:val="both"/>
        <w:rPr>
          <w:rFonts w:cs="David" w:hint="cs"/>
          <w:rtl/>
        </w:rPr>
      </w:pPr>
    </w:p>
    <w:p w14:paraId="58E9E93E" w14:textId="77777777" w:rsidR="00BE1F5E" w:rsidRDefault="00BE1F5E" w:rsidP="00BE1F5E">
      <w:pPr>
        <w:keepNext/>
        <w:bidi/>
        <w:jc w:val="both"/>
        <w:rPr>
          <w:rFonts w:cs="David" w:hint="cs"/>
          <w:rtl/>
        </w:rPr>
      </w:pPr>
      <w:r>
        <w:rPr>
          <w:rFonts w:cs="David" w:hint="cs"/>
          <w:rtl/>
        </w:rPr>
        <w:tab/>
        <w:t>והוא?</w:t>
      </w:r>
    </w:p>
    <w:p w14:paraId="20A5C40B" w14:textId="77777777" w:rsidR="00BE1F5E" w:rsidRDefault="00BE1F5E" w:rsidP="00BE1F5E">
      <w:pPr>
        <w:keepNext/>
        <w:bidi/>
        <w:jc w:val="both"/>
        <w:rPr>
          <w:rFonts w:cs="David" w:hint="cs"/>
          <w:rtl/>
        </w:rPr>
      </w:pPr>
    </w:p>
    <w:p w14:paraId="125EAFA4" w14:textId="77777777" w:rsidR="00BE1F5E" w:rsidRPr="00CC4F3C" w:rsidRDefault="00BE1F5E" w:rsidP="00BE1F5E">
      <w:pPr>
        <w:keepNext/>
        <w:bidi/>
        <w:jc w:val="both"/>
        <w:rPr>
          <w:rFonts w:cs="David" w:hint="cs"/>
          <w:u w:val="single"/>
          <w:rtl/>
        </w:rPr>
      </w:pPr>
      <w:r w:rsidRPr="00CC4F3C">
        <w:rPr>
          <w:rFonts w:cs="David" w:hint="cs"/>
          <w:u w:val="single"/>
          <w:rtl/>
        </w:rPr>
        <w:t>מיכל בירן:</w:t>
      </w:r>
    </w:p>
    <w:p w14:paraId="5584F1A8" w14:textId="77777777" w:rsidR="00BE1F5E" w:rsidRDefault="00BE1F5E" w:rsidP="00BE1F5E">
      <w:pPr>
        <w:keepNext/>
        <w:bidi/>
        <w:jc w:val="both"/>
        <w:rPr>
          <w:rFonts w:cs="David" w:hint="cs"/>
          <w:rtl/>
        </w:rPr>
      </w:pPr>
    </w:p>
    <w:p w14:paraId="68379405" w14:textId="77777777" w:rsidR="00BE1F5E" w:rsidRDefault="00BE1F5E" w:rsidP="00BE1F5E">
      <w:pPr>
        <w:keepNext/>
        <w:bidi/>
        <w:jc w:val="both"/>
        <w:rPr>
          <w:rFonts w:cs="David" w:hint="cs"/>
          <w:rtl/>
        </w:rPr>
      </w:pPr>
      <w:r>
        <w:rPr>
          <w:rFonts w:cs="David" w:hint="cs"/>
          <w:rtl/>
        </w:rPr>
        <w:tab/>
        <w:t xml:space="preserve">שכשיעזוב </w:t>
      </w:r>
      <w:r>
        <w:rPr>
          <w:rFonts w:cs="David"/>
          <w:rtl/>
        </w:rPr>
        <w:t>–</w:t>
      </w:r>
      <w:r>
        <w:rPr>
          <w:rFonts w:cs="David" w:hint="cs"/>
          <w:rtl/>
        </w:rPr>
        <w:t xml:space="preserve"> יעזוב באופן טבעי. העוזר השלישי </w:t>
      </w:r>
      <w:r>
        <w:rPr>
          <w:rFonts w:cs="David"/>
          <w:rtl/>
        </w:rPr>
        <w:t>–</w:t>
      </w:r>
      <w:r>
        <w:rPr>
          <w:rFonts w:cs="David" w:hint="cs"/>
          <w:rtl/>
        </w:rPr>
        <w:t xml:space="preserve"> לא ייכנס שלישי במקומו. זה </w:t>
      </w:r>
      <w:proofErr w:type="spellStart"/>
      <w:r>
        <w:rPr>
          <w:rFonts w:cs="David" w:hint="cs"/>
          <w:rtl/>
        </w:rPr>
        <w:t>הכל</w:t>
      </w:r>
      <w:proofErr w:type="spellEnd"/>
      <w:r>
        <w:rPr>
          <w:rFonts w:cs="David" w:hint="cs"/>
          <w:rtl/>
        </w:rPr>
        <w:t>. לא מדובר על פיטורים של אנשים ואני מבקשת לראות את התופעה המלאה.</w:t>
      </w:r>
    </w:p>
    <w:p w14:paraId="3736636D" w14:textId="77777777" w:rsidR="00BE1F5E" w:rsidRDefault="00BE1F5E" w:rsidP="00BE1F5E">
      <w:pPr>
        <w:keepNext/>
        <w:bidi/>
        <w:jc w:val="both"/>
        <w:rPr>
          <w:rFonts w:cs="David" w:hint="cs"/>
          <w:rtl/>
        </w:rPr>
      </w:pPr>
    </w:p>
    <w:p w14:paraId="3C911DBF" w14:textId="77777777" w:rsidR="00BE1F5E" w:rsidRPr="00280BD6" w:rsidRDefault="00BE1F5E" w:rsidP="00BE1F5E">
      <w:pPr>
        <w:keepNext/>
        <w:bidi/>
        <w:jc w:val="both"/>
        <w:rPr>
          <w:rFonts w:cs="David" w:hint="cs"/>
          <w:u w:val="single"/>
          <w:rtl/>
        </w:rPr>
      </w:pPr>
      <w:r w:rsidRPr="00280BD6">
        <w:rPr>
          <w:rFonts w:cs="David" w:hint="cs"/>
          <w:u w:val="single"/>
          <w:rtl/>
        </w:rPr>
        <w:t>נסים זאב:</w:t>
      </w:r>
    </w:p>
    <w:p w14:paraId="262EF75D" w14:textId="77777777" w:rsidR="00BE1F5E" w:rsidRDefault="00BE1F5E" w:rsidP="00BE1F5E">
      <w:pPr>
        <w:keepNext/>
        <w:bidi/>
        <w:jc w:val="both"/>
        <w:rPr>
          <w:rFonts w:cs="David" w:hint="cs"/>
          <w:rtl/>
        </w:rPr>
      </w:pPr>
    </w:p>
    <w:p w14:paraId="72D46F7E" w14:textId="77777777" w:rsidR="00BE1F5E" w:rsidRDefault="00BE1F5E" w:rsidP="00BE1F5E">
      <w:pPr>
        <w:keepNext/>
        <w:bidi/>
        <w:jc w:val="both"/>
        <w:rPr>
          <w:rFonts w:cs="David" w:hint="cs"/>
          <w:rtl/>
        </w:rPr>
      </w:pPr>
      <w:r>
        <w:rPr>
          <w:rFonts w:cs="David" w:hint="cs"/>
          <w:rtl/>
        </w:rPr>
        <w:tab/>
        <w:t>אין בעיה בזה.</w:t>
      </w:r>
    </w:p>
    <w:p w14:paraId="5AC62444" w14:textId="77777777" w:rsidR="00BE1F5E" w:rsidRDefault="00BE1F5E" w:rsidP="00BE1F5E">
      <w:pPr>
        <w:keepNext/>
        <w:bidi/>
        <w:jc w:val="both"/>
        <w:rPr>
          <w:rFonts w:cs="David" w:hint="cs"/>
          <w:rtl/>
        </w:rPr>
      </w:pPr>
    </w:p>
    <w:p w14:paraId="7E6A2954"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49C0798B" w14:textId="77777777" w:rsidR="00BE1F5E" w:rsidRDefault="00BE1F5E" w:rsidP="00BE1F5E">
      <w:pPr>
        <w:keepNext/>
        <w:bidi/>
        <w:jc w:val="both"/>
        <w:rPr>
          <w:rFonts w:cs="David" w:hint="cs"/>
          <w:rtl/>
        </w:rPr>
      </w:pPr>
    </w:p>
    <w:p w14:paraId="7803B76A" w14:textId="77777777" w:rsidR="00BE1F5E" w:rsidRDefault="00BE1F5E" w:rsidP="00BE1F5E">
      <w:pPr>
        <w:keepNext/>
        <w:bidi/>
        <w:jc w:val="both"/>
        <w:rPr>
          <w:rFonts w:cs="David" w:hint="cs"/>
          <w:rtl/>
        </w:rPr>
      </w:pPr>
      <w:r>
        <w:rPr>
          <w:rFonts w:cs="David" w:hint="cs"/>
          <w:rtl/>
        </w:rPr>
        <w:tab/>
        <w:t>תודה. מר אלון לי-</w:t>
      </w:r>
      <w:proofErr w:type="spellStart"/>
      <w:r>
        <w:rPr>
          <w:rFonts w:cs="David" w:hint="cs"/>
          <w:rtl/>
        </w:rPr>
        <w:t>גרין</w:t>
      </w:r>
      <w:proofErr w:type="spellEnd"/>
      <w:r>
        <w:rPr>
          <w:rFonts w:cs="David" w:hint="cs"/>
          <w:rtl/>
        </w:rPr>
        <w:t>, העוזר של חבר הכנסת דב חנין, אני מבין שאתה תדבר כמצדד בהמשך הפיצול.</w:t>
      </w:r>
    </w:p>
    <w:p w14:paraId="41A04941" w14:textId="77777777" w:rsidR="00BE1F5E" w:rsidRDefault="00BE1F5E" w:rsidP="00BE1F5E">
      <w:pPr>
        <w:keepNext/>
        <w:bidi/>
        <w:jc w:val="both"/>
        <w:rPr>
          <w:rFonts w:cs="David" w:hint="cs"/>
          <w:rtl/>
        </w:rPr>
      </w:pPr>
    </w:p>
    <w:p w14:paraId="3D27243F" w14:textId="77777777" w:rsidR="00BE1F5E" w:rsidRDefault="00BE1F5E" w:rsidP="00BE1F5E">
      <w:pPr>
        <w:keepNext/>
        <w:bidi/>
        <w:jc w:val="both"/>
        <w:rPr>
          <w:rFonts w:cs="David" w:hint="cs"/>
          <w:u w:val="single"/>
          <w:rtl/>
        </w:rPr>
      </w:pPr>
      <w:r w:rsidRPr="00421387">
        <w:rPr>
          <w:rFonts w:cs="David" w:hint="cs"/>
          <w:u w:val="single"/>
          <w:rtl/>
        </w:rPr>
        <w:t>אלון לי-</w:t>
      </w:r>
      <w:proofErr w:type="spellStart"/>
      <w:r w:rsidRPr="00421387">
        <w:rPr>
          <w:rFonts w:cs="David" w:hint="cs"/>
          <w:u w:val="single"/>
          <w:rtl/>
        </w:rPr>
        <w:t>גרין</w:t>
      </w:r>
      <w:proofErr w:type="spellEnd"/>
      <w:r w:rsidRPr="00421387">
        <w:rPr>
          <w:rFonts w:cs="David" w:hint="cs"/>
          <w:u w:val="single"/>
          <w:rtl/>
        </w:rPr>
        <w:t>:</w:t>
      </w:r>
    </w:p>
    <w:p w14:paraId="21A6525D" w14:textId="77777777" w:rsidR="00BE1F5E" w:rsidRDefault="00BE1F5E" w:rsidP="00BE1F5E">
      <w:pPr>
        <w:keepNext/>
        <w:bidi/>
        <w:jc w:val="both"/>
        <w:rPr>
          <w:rFonts w:cs="David" w:hint="cs"/>
          <w:u w:val="single"/>
          <w:rtl/>
        </w:rPr>
      </w:pPr>
    </w:p>
    <w:p w14:paraId="04B28C96" w14:textId="77777777" w:rsidR="00BE1F5E" w:rsidRDefault="00BE1F5E" w:rsidP="00BE1F5E">
      <w:pPr>
        <w:keepNext/>
        <w:bidi/>
        <w:jc w:val="both"/>
        <w:rPr>
          <w:rFonts w:cs="David" w:hint="cs"/>
          <w:rtl/>
        </w:rPr>
      </w:pPr>
      <w:r w:rsidRPr="00421387">
        <w:rPr>
          <w:rFonts w:cs="David" w:hint="cs"/>
          <w:rtl/>
        </w:rPr>
        <w:tab/>
        <w:t xml:space="preserve">כן. </w:t>
      </w:r>
    </w:p>
    <w:p w14:paraId="50C7FEF4" w14:textId="77777777" w:rsidR="00BE1F5E" w:rsidRDefault="00BE1F5E" w:rsidP="00BE1F5E">
      <w:pPr>
        <w:keepNext/>
        <w:bidi/>
        <w:jc w:val="both"/>
        <w:rPr>
          <w:rFonts w:cs="David" w:hint="cs"/>
          <w:rtl/>
        </w:rPr>
      </w:pPr>
    </w:p>
    <w:p w14:paraId="238CB3C7"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67D9AAAA" w14:textId="77777777" w:rsidR="00BE1F5E" w:rsidRDefault="00BE1F5E" w:rsidP="00BE1F5E">
      <w:pPr>
        <w:keepNext/>
        <w:bidi/>
        <w:jc w:val="both"/>
        <w:rPr>
          <w:rFonts w:cs="David" w:hint="cs"/>
          <w:rtl/>
        </w:rPr>
      </w:pPr>
    </w:p>
    <w:p w14:paraId="24751FA4" w14:textId="77777777" w:rsidR="00BE1F5E" w:rsidRPr="00421387" w:rsidRDefault="00BE1F5E" w:rsidP="00BE1F5E">
      <w:pPr>
        <w:keepNext/>
        <w:bidi/>
        <w:jc w:val="both"/>
        <w:rPr>
          <w:rFonts w:cs="David" w:hint="cs"/>
          <w:rtl/>
        </w:rPr>
      </w:pPr>
      <w:r>
        <w:rPr>
          <w:rFonts w:cs="David" w:hint="cs"/>
          <w:rtl/>
        </w:rPr>
        <w:tab/>
        <w:t>בבקשה.</w:t>
      </w:r>
    </w:p>
    <w:p w14:paraId="3C4B8EED" w14:textId="77777777" w:rsidR="00BE1F5E" w:rsidRDefault="00BE1F5E" w:rsidP="00BE1F5E">
      <w:pPr>
        <w:keepNext/>
        <w:bidi/>
        <w:jc w:val="both"/>
        <w:rPr>
          <w:rFonts w:cs="David" w:hint="cs"/>
          <w:rtl/>
        </w:rPr>
      </w:pPr>
    </w:p>
    <w:p w14:paraId="39B6E45A" w14:textId="77777777" w:rsidR="00BE1F5E" w:rsidRDefault="00BE1F5E" w:rsidP="00BE1F5E">
      <w:pPr>
        <w:keepNext/>
        <w:bidi/>
        <w:jc w:val="both"/>
        <w:rPr>
          <w:rFonts w:cs="David" w:hint="cs"/>
          <w:rtl/>
        </w:rPr>
      </w:pPr>
      <w:r w:rsidRPr="00341882">
        <w:rPr>
          <w:rFonts w:cs="David" w:hint="cs"/>
          <w:u w:val="single"/>
          <w:rtl/>
        </w:rPr>
        <w:t>אלון לי-</w:t>
      </w:r>
      <w:proofErr w:type="spellStart"/>
      <w:r w:rsidRPr="00341882">
        <w:rPr>
          <w:rFonts w:cs="David" w:hint="cs"/>
          <w:u w:val="single"/>
          <w:rtl/>
        </w:rPr>
        <w:t>גרין</w:t>
      </w:r>
      <w:proofErr w:type="spellEnd"/>
      <w:r w:rsidRPr="00341882">
        <w:rPr>
          <w:rFonts w:cs="David" w:hint="cs"/>
          <w:u w:val="single"/>
          <w:rtl/>
        </w:rPr>
        <w:t>:</w:t>
      </w:r>
    </w:p>
    <w:p w14:paraId="38632AC3" w14:textId="77777777" w:rsidR="00BE1F5E" w:rsidRDefault="00BE1F5E" w:rsidP="00BE1F5E">
      <w:pPr>
        <w:keepNext/>
        <w:bidi/>
        <w:jc w:val="both"/>
        <w:rPr>
          <w:rFonts w:cs="David" w:hint="cs"/>
          <w:rtl/>
        </w:rPr>
      </w:pPr>
    </w:p>
    <w:p w14:paraId="4F6C3B0E" w14:textId="77777777" w:rsidR="00BE1F5E" w:rsidRDefault="00BE1F5E" w:rsidP="00BE1F5E">
      <w:pPr>
        <w:keepNext/>
        <w:bidi/>
        <w:jc w:val="both"/>
        <w:rPr>
          <w:rFonts w:cs="David" w:hint="cs"/>
          <w:rtl/>
        </w:rPr>
      </w:pPr>
      <w:r>
        <w:rPr>
          <w:rFonts w:cs="David" w:hint="cs"/>
          <w:rtl/>
        </w:rPr>
        <w:tab/>
        <w:t>אדוני היושב ראש, נכבדיי חברי הכנסת: אני אלון לי-</w:t>
      </w:r>
      <w:proofErr w:type="spellStart"/>
      <w:r>
        <w:rPr>
          <w:rFonts w:cs="David" w:hint="cs"/>
          <w:rtl/>
        </w:rPr>
        <w:t>גרין</w:t>
      </w:r>
      <w:proofErr w:type="spellEnd"/>
      <w:r>
        <w:rPr>
          <w:rFonts w:cs="David" w:hint="cs"/>
          <w:rtl/>
        </w:rPr>
        <w:t xml:space="preserve">, אני עוזרו של חבר הכנסת דב חנין, אני מועסק בחצי משרה, ואני אשמח לפתוח את דבריי בשאלה: איך ייראה משק העבודה הישראלי, אם בכל מקום שבו ניתקל בניצול או בפגיעה בתנאי העבודה של עובדים, אנחנו פשוט נגיד שאנחנו מבטלים את שיטת העבודה, נוהג העבודה, שמאפשר את הניצול הזה. </w:t>
      </w:r>
    </w:p>
    <w:p w14:paraId="0622551E" w14:textId="77777777" w:rsidR="00BE1F5E" w:rsidRDefault="00BE1F5E" w:rsidP="00BE1F5E">
      <w:pPr>
        <w:keepNext/>
        <w:bidi/>
        <w:jc w:val="both"/>
        <w:rPr>
          <w:rFonts w:cs="David" w:hint="cs"/>
          <w:rtl/>
        </w:rPr>
      </w:pPr>
    </w:p>
    <w:p w14:paraId="6E2808E2" w14:textId="77777777" w:rsidR="00BE1F5E" w:rsidRPr="00360DF2" w:rsidRDefault="00BE1F5E" w:rsidP="00BE1F5E">
      <w:pPr>
        <w:keepNext/>
        <w:bidi/>
        <w:jc w:val="both"/>
        <w:rPr>
          <w:rFonts w:cs="David" w:hint="cs"/>
          <w:u w:val="single"/>
          <w:rtl/>
        </w:rPr>
      </w:pPr>
      <w:r w:rsidRPr="00360DF2">
        <w:rPr>
          <w:rFonts w:cs="David" w:hint="cs"/>
          <w:u w:val="single"/>
          <w:rtl/>
        </w:rPr>
        <w:t>קריאה:</w:t>
      </w:r>
      <w:r w:rsidRPr="00360DF2">
        <w:rPr>
          <w:rFonts w:cs="David" w:hint="cs"/>
          <w:u w:val="single"/>
          <w:rtl/>
        </w:rPr>
        <w:tab/>
      </w:r>
    </w:p>
    <w:p w14:paraId="10E9ADA8" w14:textId="77777777" w:rsidR="00BE1F5E" w:rsidRDefault="00BE1F5E" w:rsidP="00BE1F5E">
      <w:pPr>
        <w:keepNext/>
        <w:bidi/>
        <w:jc w:val="both"/>
        <w:rPr>
          <w:rFonts w:cs="David" w:hint="cs"/>
          <w:rtl/>
        </w:rPr>
      </w:pPr>
    </w:p>
    <w:p w14:paraId="6FB7BAB4" w14:textId="77777777" w:rsidR="00BE1F5E" w:rsidRDefault="00BE1F5E" w:rsidP="00BE1F5E">
      <w:pPr>
        <w:keepNext/>
        <w:bidi/>
        <w:jc w:val="both"/>
        <w:rPr>
          <w:rFonts w:cs="David" w:hint="cs"/>
          <w:rtl/>
        </w:rPr>
      </w:pPr>
      <w:r>
        <w:rPr>
          <w:rFonts w:cs="David" w:hint="cs"/>
          <w:rtl/>
        </w:rPr>
        <w:tab/>
        <w:t>בדיוק.</w:t>
      </w:r>
    </w:p>
    <w:p w14:paraId="76827FD4" w14:textId="77777777" w:rsidR="00BE1F5E" w:rsidRDefault="00BE1F5E" w:rsidP="00BE1F5E">
      <w:pPr>
        <w:keepNext/>
        <w:bidi/>
        <w:jc w:val="both"/>
        <w:rPr>
          <w:rFonts w:cs="David" w:hint="cs"/>
          <w:rtl/>
        </w:rPr>
      </w:pPr>
    </w:p>
    <w:p w14:paraId="076ECC59" w14:textId="77777777" w:rsidR="00BE1F5E" w:rsidRPr="00421387" w:rsidRDefault="00BE1F5E" w:rsidP="00BE1F5E">
      <w:pPr>
        <w:keepNext/>
        <w:bidi/>
        <w:jc w:val="both"/>
        <w:rPr>
          <w:rFonts w:cs="David" w:hint="cs"/>
          <w:u w:val="single"/>
          <w:rtl/>
        </w:rPr>
      </w:pPr>
      <w:r w:rsidRPr="00421387">
        <w:rPr>
          <w:rFonts w:cs="David" w:hint="cs"/>
          <w:u w:val="single"/>
          <w:rtl/>
        </w:rPr>
        <w:t>אלון לי-</w:t>
      </w:r>
      <w:proofErr w:type="spellStart"/>
      <w:r w:rsidRPr="00421387">
        <w:rPr>
          <w:rFonts w:cs="David" w:hint="cs"/>
          <w:u w:val="single"/>
          <w:rtl/>
        </w:rPr>
        <w:t>גרין</w:t>
      </w:r>
      <w:proofErr w:type="spellEnd"/>
      <w:r w:rsidRPr="00421387">
        <w:rPr>
          <w:rFonts w:cs="David" w:hint="cs"/>
          <w:u w:val="single"/>
          <w:rtl/>
        </w:rPr>
        <w:t>:</w:t>
      </w:r>
    </w:p>
    <w:p w14:paraId="40A22E33" w14:textId="77777777" w:rsidR="00BE1F5E" w:rsidRDefault="00BE1F5E" w:rsidP="00BE1F5E">
      <w:pPr>
        <w:keepNext/>
        <w:bidi/>
        <w:jc w:val="both"/>
        <w:rPr>
          <w:rFonts w:cs="David" w:hint="cs"/>
          <w:rtl/>
        </w:rPr>
      </w:pPr>
    </w:p>
    <w:p w14:paraId="28D33963" w14:textId="77777777" w:rsidR="00BE1F5E" w:rsidRDefault="00BE1F5E" w:rsidP="00BE1F5E">
      <w:pPr>
        <w:keepNext/>
        <w:bidi/>
        <w:jc w:val="both"/>
        <w:rPr>
          <w:rFonts w:cs="David" w:hint="cs"/>
          <w:rtl/>
        </w:rPr>
      </w:pPr>
      <w:r>
        <w:rPr>
          <w:rFonts w:cs="David" w:hint="cs"/>
          <w:rtl/>
        </w:rPr>
        <w:tab/>
        <w:t xml:space="preserve">אני יכול להגיד לכם איך ייראה משק העבודה במצב כזה: לעובדים לא יהיו זכויות, ובסופו של דבר גם לעובדים לא תהיה עבודה. אני לא רוצה להיכנס פה למקום שבו אני אגיד: יש ניצול או אין ניצול בקרב העוזרים </w:t>
      </w:r>
      <w:proofErr w:type="spellStart"/>
      <w:r>
        <w:rPr>
          <w:rFonts w:cs="David" w:hint="cs"/>
          <w:rtl/>
        </w:rPr>
        <w:t>הפרלמנטריים</w:t>
      </w:r>
      <w:proofErr w:type="spellEnd"/>
      <w:r>
        <w:rPr>
          <w:rFonts w:cs="David" w:hint="cs"/>
          <w:rtl/>
        </w:rPr>
        <w:t xml:space="preserve"> שמועסקים במשרה חלקית. אני יודע שיש ניצול. ואני יודע שיש ניצול לא רק בקרב העוזרים </w:t>
      </w:r>
      <w:proofErr w:type="spellStart"/>
      <w:r>
        <w:rPr>
          <w:rFonts w:cs="David" w:hint="cs"/>
          <w:rtl/>
        </w:rPr>
        <w:t>הפרלמנטריים</w:t>
      </w:r>
      <w:proofErr w:type="spellEnd"/>
      <w:r>
        <w:rPr>
          <w:rFonts w:cs="David" w:hint="cs"/>
          <w:rtl/>
        </w:rPr>
        <w:t xml:space="preserve"> שמועסקים במשרה חלקית, אלא גם בקרב העוזרים שמועסקים במשרה מלאה. </w:t>
      </w:r>
    </w:p>
    <w:p w14:paraId="4A4D6328" w14:textId="77777777" w:rsidR="00BE1F5E" w:rsidRDefault="00BE1F5E" w:rsidP="00BE1F5E">
      <w:pPr>
        <w:keepNext/>
        <w:bidi/>
        <w:jc w:val="both"/>
        <w:rPr>
          <w:rFonts w:cs="David" w:hint="cs"/>
          <w:rtl/>
        </w:rPr>
      </w:pPr>
    </w:p>
    <w:p w14:paraId="15E1C75B" w14:textId="77777777" w:rsidR="00BE1F5E" w:rsidRDefault="00BE1F5E" w:rsidP="00BE1F5E">
      <w:pPr>
        <w:keepNext/>
        <w:bidi/>
        <w:ind w:firstLine="720"/>
        <w:jc w:val="both"/>
        <w:rPr>
          <w:rFonts w:cs="David" w:hint="cs"/>
          <w:rtl/>
        </w:rPr>
      </w:pPr>
      <w:r>
        <w:rPr>
          <w:rFonts w:cs="David" w:hint="cs"/>
          <w:rtl/>
        </w:rPr>
        <w:t xml:space="preserve">הכנסת צריכה להוות דוגמה להעסקה הוגנת במדינת ישראל, וככזאת היא צריכה להוות דוגמה גם להעסקה הוגנת בחלקיות משרה, גם לשמירה על מסגרת השעות והזמנים של העובדים שמועסקים בחצי משרה והיא גם צריכה להוות דוגמה לפתיחת דלת לכל האוכלוסיות שמרכיבות את הארץ שלנו, גם לכאלו שיכולים לעבוד רק בחצי משרה. </w:t>
      </w:r>
    </w:p>
    <w:p w14:paraId="11A9AF06" w14:textId="77777777" w:rsidR="00BE1F5E" w:rsidRDefault="00BE1F5E" w:rsidP="00BE1F5E">
      <w:pPr>
        <w:keepNext/>
        <w:bidi/>
        <w:ind w:firstLine="720"/>
        <w:jc w:val="both"/>
        <w:rPr>
          <w:rFonts w:cs="David" w:hint="cs"/>
          <w:rtl/>
        </w:rPr>
      </w:pPr>
    </w:p>
    <w:p w14:paraId="35AC3F2A" w14:textId="77777777" w:rsidR="00BE1F5E" w:rsidRDefault="00BE1F5E" w:rsidP="00BE1F5E">
      <w:pPr>
        <w:keepNext/>
        <w:bidi/>
        <w:ind w:firstLine="720"/>
        <w:jc w:val="both"/>
        <w:rPr>
          <w:rFonts w:cs="David" w:hint="cs"/>
          <w:rtl/>
        </w:rPr>
      </w:pPr>
      <w:r>
        <w:rPr>
          <w:rFonts w:cs="David" w:hint="cs"/>
          <w:rtl/>
        </w:rPr>
        <w:t>לדעתי איסור גורף של פיצול משרות ייצור מצב שבו אין מה לעשות, העוזרים שכרגע מועסקים בחצי משרה, יפוטרו. אומרים פה: מצאנו פתרון, מצאנו דרכים למנוע את הפיטורים. מהדיון שהיה כאן כרגע ברור שאין שום פתרון שיכול למנוע את הפיטורים של העוזרים שמועסקים כיום בחלקיות משרה, ואני רוצה לפרט את המצב הזה. אצלנו בלשכה מועסקים שלושה עוזרים: עוזרת אחת במשרה מלאה ושני עוזרים בחצי משרה. שני העוזרים שעובדים בחצי משרה יכולים להיות מועסקים אך ורק בחצי משרה, מטעמים של לימודים, מטעמים של עבודה אחרת. היה ויעזוב אחד העוזרים שמועסקים בחצי משרה, האיסור החדש ייכנס לתוקף אם תצביע על כך ועדת הכנסת. אוקי, עזב העובד בחצי משרה, אי אפשר לצרף עוזר נוסף במשרה מפוצלת. מה יהיה אז? חבר הכנסת ייאלץ לבחור: האם לפטר את העוזר הנוסף שמועסק בחצי משרה כדי להעסיק במקומו עובד במשרה מלאה, או להישאר עם משרה וחצי? תאמינו לי, שאני יודע מה רוב חברי הכנסת שמעסיקים היום עוזרים במשרה מפוצלת יבחרו, וזה לא יהיה לטובת העוזרים שמועסקים בחצי משרה.</w:t>
      </w:r>
    </w:p>
    <w:p w14:paraId="2BFFFAC3" w14:textId="77777777" w:rsidR="00BE1F5E" w:rsidRDefault="00BE1F5E" w:rsidP="00BE1F5E">
      <w:pPr>
        <w:keepNext/>
        <w:bidi/>
        <w:jc w:val="both"/>
        <w:rPr>
          <w:rFonts w:cs="David" w:hint="cs"/>
          <w:rtl/>
        </w:rPr>
      </w:pPr>
    </w:p>
    <w:p w14:paraId="1643CFC7"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4286BCF7" w14:textId="77777777" w:rsidR="00BE1F5E" w:rsidRDefault="00BE1F5E" w:rsidP="00BE1F5E">
      <w:pPr>
        <w:keepNext/>
        <w:bidi/>
        <w:jc w:val="both"/>
        <w:rPr>
          <w:rFonts w:cs="David" w:hint="cs"/>
          <w:rtl/>
        </w:rPr>
      </w:pPr>
    </w:p>
    <w:p w14:paraId="460C27FF" w14:textId="77777777" w:rsidR="00BE1F5E" w:rsidRDefault="00BE1F5E" w:rsidP="00BE1F5E">
      <w:pPr>
        <w:keepNext/>
        <w:bidi/>
        <w:jc w:val="both"/>
        <w:rPr>
          <w:rFonts w:cs="David" w:hint="cs"/>
          <w:rtl/>
        </w:rPr>
      </w:pPr>
      <w:r>
        <w:rPr>
          <w:rFonts w:cs="David" w:hint="cs"/>
          <w:rtl/>
        </w:rPr>
        <w:tab/>
        <w:t>תודה.</w:t>
      </w:r>
    </w:p>
    <w:p w14:paraId="5B673A6D" w14:textId="77777777" w:rsidR="00BE1F5E" w:rsidRDefault="00BE1F5E" w:rsidP="00BE1F5E">
      <w:pPr>
        <w:keepNext/>
        <w:bidi/>
        <w:jc w:val="both"/>
        <w:rPr>
          <w:rFonts w:cs="David" w:hint="cs"/>
          <w:rtl/>
        </w:rPr>
      </w:pPr>
    </w:p>
    <w:p w14:paraId="22394ACE" w14:textId="77777777" w:rsidR="00BE1F5E" w:rsidRPr="00421387" w:rsidRDefault="00BE1F5E" w:rsidP="00BE1F5E">
      <w:pPr>
        <w:keepNext/>
        <w:bidi/>
        <w:jc w:val="both"/>
        <w:rPr>
          <w:rFonts w:cs="David" w:hint="cs"/>
          <w:u w:val="single"/>
          <w:rtl/>
        </w:rPr>
      </w:pPr>
      <w:r w:rsidRPr="00421387">
        <w:rPr>
          <w:rFonts w:cs="David" w:hint="cs"/>
          <w:u w:val="single"/>
          <w:rtl/>
        </w:rPr>
        <w:t>אלון לי-</w:t>
      </w:r>
      <w:proofErr w:type="spellStart"/>
      <w:r w:rsidRPr="00421387">
        <w:rPr>
          <w:rFonts w:cs="David" w:hint="cs"/>
          <w:u w:val="single"/>
          <w:rtl/>
        </w:rPr>
        <w:t>גרין</w:t>
      </w:r>
      <w:proofErr w:type="spellEnd"/>
      <w:r w:rsidRPr="00421387">
        <w:rPr>
          <w:rFonts w:cs="David" w:hint="cs"/>
          <w:u w:val="single"/>
          <w:rtl/>
        </w:rPr>
        <w:t>:</w:t>
      </w:r>
    </w:p>
    <w:p w14:paraId="0AF78732" w14:textId="77777777" w:rsidR="00BE1F5E" w:rsidRDefault="00BE1F5E" w:rsidP="00BE1F5E">
      <w:pPr>
        <w:keepNext/>
        <w:bidi/>
        <w:jc w:val="both"/>
        <w:rPr>
          <w:rFonts w:cs="David" w:hint="cs"/>
          <w:rtl/>
        </w:rPr>
      </w:pPr>
    </w:p>
    <w:p w14:paraId="550A5225" w14:textId="77777777" w:rsidR="00BE1F5E" w:rsidRDefault="00BE1F5E" w:rsidP="00BE1F5E">
      <w:pPr>
        <w:keepNext/>
        <w:bidi/>
        <w:jc w:val="both"/>
        <w:rPr>
          <w:rFonts w:cs="David" w:hint="cs"/>
          <w:rtl/>
        </w:rPr>
      </w:pPr>
      <w:r>
        <w:rPr>
          <w:rFonts w:cs="David" w:hint="cs"/>
          <w:rtl/>
        </w:rPr>
        <w:tab/>
        <w:t>שנייה, יש לי גם - - -</w:t>
      </w:r>
    </w:p>
    <w:p w14:paraId="07FE2C23" w14:textId="77777777" w:rsidR="00BE1F5E" w:rsidRDefault="00BE1F5E" w:rsidP="00BE1F5E">
      <w:pPr>
        <w:keepNext/>
        <w:bidi/>
        <w:jc w:val="both"/>
        <w:rPr>
          <w:rFonts w:cs="David" w:hint="cs"/>
          <w:rtl/>
        </w:rPr>
      </w:pPr>
    </w:p>
    <w:p w14:paraId="3CEFF443"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5C7A74FF" w14:textId="77777777" w:rsidR="00BE1F5E" w:rsidRDefault="00BE1F5E" w:rsidP="00BE1F5E">
      <w:pPr>
        <w:keepNext/>
        <w:bidi/>
        <w:jc w:val="both"/>
        <w:rPr>
          <w:rFonts w:cs="David" w:hint="cs"/>
          <w:rtl/>
        </w:rPr>
      </w:pPr>
    </w:p>
    <w:p w14:paraId="60E73F7D" w14:textId="77777777" w:rsidR="00BE1F5E" w:rsidRDefault="00BE1F5E" w:rsidP="00BE1F5E">
      <w:pPr>
        <w:keepNext/>
        <w:bidi/>
        <w:jc w:val="both"/>
        <w:rPr>
          <w:rFonts w:cs="David" w:hint="cs"/>
          <w:rtl/>
        </w:rPr>
      </w:pPr>
      <w:r>
        <w:rPr>
          <w:rFonts w:cs="David" w:hint="cs"/>
          <w:rtl/>
        </w:rPr>
        <w:tab/>
        <w:t>משפט אחרון, בבקשה.</w:t>
      </w:r>
    </w:p>
    <w:p w14:paraId="227B8AFC" w14:textId="77777777" w:rsidR="00BE1F5E" w:rsidRDefault="00BE1F5E" w:rsidP="00BE1F5E">
      <w:pPr>
        <w:keepNext/>
        <w:bidi/>
        <w:jc w:val="both"/>
        <w:rPr>
          <w:rFonts w:cs="David" w:hint="cs"/>
          <w:rtl/>
        </w:rPr>
      </w:pPr>
    </w:p>
    <w:p w14:paraId="788FA096" w14:textId="77777777" w:rsidR="00BE1F5E" w:rsidRPr="00421387" w:rsidRDefault="00BE1F5E" w:rsidP="00BE1F5E">
      <w:pPr>
        <w:keepNext/>
        <w:bidi/>
        <w:jc w:val="both"/>
        <w:rPr>
          <w:rFonts w:cs="David" w:hint="cs"/>
          <w:u w:val="single"/>
          <w:rtl/>
        </w:rPr>
      </w:pPr>
      <w:r w:rsidRPr="00421387">
        <w:rPr>
          <w:rFonts w:cs="David" w:hint="cs"/>
          <w:u w:val="single"/>
          <w:rtl/>
        </w:rPr>
        <w:t>אלון לי-</w:t>
      </w:r>
      <w:proofErr w:type="spellStart"/>
      <w:r w:rsidRPr="00421387">
        <w:rPr>
          <w:rFonts w:cs="David" w:hint="cs"/>
          <w:u w:val="single"/>
          <w:rtl/>
        </w:rPr>
        <w:t>גרין</w:t>
      </w:r>
      <w:proofErr w:type="spellEnd"/>
      <w:r w:rsidRPr="00421387">
        <w:rPr>
          <w:rFonts w:cs="David" w:hint="cs"/>
          <w:u w:val="single"/>
          <w:rtl/>
        </w:rPr>
        <w:t>:</w:t>
      </w:r>
    </w:p>
    <w:p w14:paraId="39109FCA" w14:textId="77777777" w:rsidR="00BE1F5E" w:rsidRDefault="00BE1F5E" w:rsidP="00BE1F5E">
      <w:pPr>
        <w:keepNext/>
        <w:bidi/>
        <w:jc w:val="both"/>
        <w:rPr>
          <w:rFonts w:cs="David" w:hint="cs"/>
          <w:rtl/>
        </w:rPr>
      </w:pPr>
    </w:p>
    <w:p w14:paraId="4DCEE79E" w14:textId="77777777" w:rsidR="00BE1F5E" w:rsidRDefault="00BE1F5E" w:rsidP="00BE1F5E">
      <w:pPr>
        <w:keepNext/>
        <w:bidi/>
        <w:jc w:val="both"/>
        <w:rPr>
          <w:rFonts w:cs="David" w:hint="cs"/>
          <w:rtl/>
        </w:rPr>
      </w:pPr>
      <w:r>
        <w:rPr>
          <w:rFonts w:cs="David" w:hint="cs"/>
          <w:rtl/>
        </w:rPr>
        <w:tab/>
        <w:t xml:space="preserve">משפט אחרון, יש לי הצעות: אני חושב שהעסקת עובדים בחצי משרה ובמשרה מלאה תאפשר גם לעובדים וגם לחברי הכנסת לדעת בדיוק מהם גבולות המשרה שלהם, אני חושב שלא מן הנמנע שחברי כנסת מסוימים </w:t>
      </w:r>
      <w:r>
        <w:rPr>
          <w:rFonts w:cs="David"/>
          <w:rtl/>
        </w:rPr>
        <w:t>–</w:t>
      </w:r>
      <w:r>
        <w:rPr>
          <w:rFonts w:cs="David" w:hint="cs"/>
          <w:rtl/>
        </w:rPr>
        <w:t xml:space="preserve"> או בכלל, כלל חברי הכנסת </w:t>
      </w:r>
      <w:r>
        <w:rPr>
          <w:rFonts w:cs="David"/>
          <w:rtl/>
        </w:rPr>
        <w:t>–</w:t>
      </w:r>
      <w:r>
        <w:rPr>
          <w:rFonts w:cs="David" w:hint="cs"/>
          <w:rtl/>
        </w:rPr>
        <w:t xml:space="preserve"> צריכים לעבור איזושהי הכשרה או סדנה שתדבר על שמירה ועל כיבוד זכויות העובדים, ובכל מקרה, אם כן ייכנס לתוקפו איסור של העסקת עוזרים בחלקיות משרה, אי אפשר שזה יקרה החל מהכנסת הזאת, אלא רק החל מהכנסת הבאה. תודה רבה.</w:t>
      </w:r>
    </w:p>
    <w:p w14:paraId="15986D12" w14:textId="77777777" w:rsidR="00BE1F5E" w:rsidRDefault="00BE1F5E" w:rsidP="00BE1F5E">
      <w:pPr>
        <w:keepNext/>
        <w:bidi/>
        <w:jc w:val="both"/>
        <w:rPr>
          <w:rFonts w:cs="David" w:hint="cs"/>
          <w:rtl/>
        </w:rPr>
      </w:pPr>
    </w:p>
    <w:p w14:paraId="139D08C2"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0A65BD51" w14:textId="77777777" w:rsidR="00BE1F5E" w:rsidRDefault="00BE1F5E" w:rsidP="00BE1F5E">
      <w:pPr>
        <w:keepNext/>
        <w:bidi/>
        <w:jc w:val="both"/>
        <w:rPr>
          <w:rFonts w:cs="David" w:hint="cs"/>
          <w:rtl/>
        </w:rPr>
      </w:pPr>
    </w:p>
    <w:p w14:paraId="7C1C80CC" w14:textId="77777777" w:rsidR="00BE1F5E" w:rsidRDefault="00BE1F5E" w:rsidP="00BE1F5E">
      <w:pPr>
        <w:keepNext/>
        <w:bidi/>
        <w:jc w:val="both"/>
        <w:rPr>
          <w:rFonts w:cs="David" w:hint="cs"/>
          <w:rtl/>
        </w:rPr>
      </w:pPr>
      <w:r>
        <w:rPr>
          <w:rFonts w:cs="David" w:hint="cs"/>
          <w:rtl/>
        </w:rPr>
        <w:tab/>
        <w:t>תודה רבה. אני רוצה להציע - - -</w:t>
      </w:r>
    </w:p>
    <w:p w14:paraId="6C861109" w14:textId="77777777" w:rsidR="00BE1F5E" w:rsidRDefault="00BE1F5E" w:rsidP="00BE1F5E">
      <w:pPr>
        <w:keepNext/>
        <w:bidi/>
        <w:jc w:val="both"/>
        <w:rPr>
          <w:rFonts w:cs="David" w:hint="cs"/>
          <w:rtl/>
        </w:rPr>
      </w:pPr>
    </w:p>
    <w:p w14:paraId="6E487B15" w14:textId="77777777" w:rsidR="00BE1F5E" w:rsidRPr="00513BF9" w:rsidRDefault="00BE1F5E" w:rsidP="00BE1F5E">
      <w:pPr>
        <w:keepNext/>
        <w:bidi/>
        <w:jc w:val="both"/>
        <w:rPr>
          <w:rFonts w:cs="David" w:hint="cs"/>
          <w:u w:val="single"/>
          <w:rtl/>
        </w:rPr>
      </w:pPr>
      <w:r w:rsidRPr="00513BF9">
        <w:rPr>
          <w:rFonts w:cs="David" w:hint="cs"/>
          <w:u w:val="single"/>
          <w:rtl/>
        </w:rPr>
        <w:t>כרמל שאמה:</w:t>
      </w:r>
    </w:p>
    <w:p w14:paraId="6DA6B55C" w14:textId="77777777" w:rsidR="00BE1F5E" w:rsidRDefault="00BE1F5E" w:rsidP="00BE1F5E">
      <w:pPr>
        <w:keepNext/>
        <w:bidi/>
        <w:jc w:val="both"/>
        <w:rPr>
          <w:rFonts w:cs="David" w:hint="cs"/>
          <w:rtl/>
        </w:rPr>
      </w:pPr>
    </w:p>
    <w:p w14:paraId="2F887772" w14:textId="77777777" w:rsidR="00BE1F5E" w:rsidRDefault="00BE1F5E" w:rsidP="00BE1F5E">
      <w:pPr>
        <w:keepNext/>
        <w:bidi/>
        <w:jc w:val="both"/>
        <w:rPr>
          <w:rFonts w:cs="David" w:hint="cs"/>
          <w:rtl/>
        </w:rPr>
      </w:pPr>
      <w:r>
        <w:rPr>
          <w:rFonts w:cs="David" w:hint="cs"/>
          <w:rtl/>
        </w:rPr>
        <w:tab/>
        <w:t>רגע, אדוני היושב ראש, יש לי גם הערה. הערה.</w:t>
      </w:r>
    </w:p>
    <w:p w14:paraId="215B0EFB" w14:textId="77777777" w:rsidR="00BE1F5E" w:rsidRDefault="00BE1F5E" w:rsidP="00BE1F5E">
      <w:pPr>
        <w:keepNext/>
        <w:bidi/>
        <w:jc w:val="both"/>
        <w:rPr>
          <w:rFonts w:cs="David" w:hint="cs"/>
          <w:rtl/>
        </w:rPr>
      </w:pPr>
    </w:p>
    <w:p w14:paraId="3D5A805C"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53FB26B5" w14:textId="77777777" w:rsidR="00BE1F5E" w:rsidRDefault="00BE1F5E" w:rsidP="00BE1F5E">
      <w:pPr>
        <w:keepNext/>
        <w:bidi/>
        <w:jc w:val="both"/>
        <w:rPr>
          <w:rFonts w:cs="David" w:hint="cs"/>
          <w:rtl/>
        </w:rPr>
      </w:pPr>
    </w:p>
    <w:p w14:paraId="6508CD10" w14:textId="77777777" w:rsidR="00BE1F5E" w:rsidRDefault="00BE1F5E" w:rsidP="00BE1F5E">
      <w:pPr>
        <w:keepNext/>
        <w:bidi/>
        <w:jc w:val="both"/>
        <w:rPr>
          <w:rFonts w:cs="David" w:hint="cs"/>
          <w:rtl/>
        </w:rPr>
      </w:pPr>
      <w:r>
        <w:rPr>
          <w:rFonts w:cs="David" w:hint="cs"/>
          <w:rtl/>
        </w:rPr>
        <w:tab/>
        <w:t>הערה, קצרצרה.</w:t>
      </w:r>
    </w:p>
    <w:p w14:paraId="1DAFBA74" w14:textId="77777777" w:rsidR="00BE1F5E" w:rsidRDefault="00BE1F5E" w:rsidP="00BE1F5E">
      <w:pPr>
        <w:keepNext/>
        <w:bidi/>
        <w:jc w:val="both"/>
        <w:rPr>
          <w:rFonts w:cs="David" w:hint="cs"/>
          <w:rtl/>
        </w:rPr>
      </w:pPr>
    </w:p>
    <w:p w14:paraId="7990AD3C" w14:textId="77777777" w:rsidR="00BE1F5E" w:rsidRPr="00513BF9" w:rsidRDefault="00BE1F5E" w:rsidP="00BE1F5E">
      <w:pPr>
        <w:keepNext/>
        <w:bidi/>
        <w:jc w:val="both"/>
        <w:rPr>
          <w:rFonts w:cs="David" w:hint="cs"/>
          <w:u w:val="single"/>
          <w:rtl/>
        </w:rPr>
      </w:pPr>
      <w:r w:rsidRPr="00513BF9">
        <w:rPr>
          <w:rFonts w:cs="David" w:hint="cs"/>
          <w:u w:val="single"/>
          <w:rtl/>
        </w:rPr>
        <w:t>כרמל שאמה:</w:t>
      </w:r>
    </w:p>
    <w:p w14:paraId="3E52C05F" w14:textId="77777777" w:rsidR="00BE1F5E" w:rsidRDefault="00BE1F5E" w:rsidP="00BE1F5E">
      <w:pPr>
        <w:keepNext/>
        <w:bidi/>
        <w:jc w:val="both"/>
        <w:rPr>
          <w:rFonts w:cs="David" w:hint="cs"/>
          <w:rtl/>
        </w:rPr>
      </w:pPr>
    </w:p>
    <w:p w14:paraId="07AAD3CF" w14:textId="77777777" w:rsidR="00BE1F5E" w:rsidRDefault="00BE1F5E" w:rsidP="00BE1F5E">
      <w:pPr>
        <w:keepNext/>
        <w:bidi/>
        <w:jc w:val="both"/>
        <w:rPr>
          <w:rFonts w:cs="David" w:hint="cs"/>
          <w:rtl/>
        </w:rPr>
      </w:pPr>
      <w:r>
        <w:rPr>
          <w:rFonts w:cs="David" w:hint="cs"/>
          <w:rtl/>
        </w:rPr>
        <w:tab/>
        <w:t>ממש קצרה.</w:t>
      </w:r>
    </w:p>
    <w:p w14:paraId="3F8C50C4" w14:textId="77777777" w:rsidR="00BE1F5E" w:rsidRDefault="00BE1F5E" w:rsidP="00BE1F5E">
      <w:pPr>
        <w:keepNext/>
        <w:bidi/>
        <w:jc w:val="both"/>
        <w:rPr>
          <w:rFonts w:cs="David" w:hint="cs"/>
          <w:rtl/>
        </w:rPr>
      </w:pPr>
    </w:p>
    <w:p w14:paraId="05033B42" w14:textId="77777777" w:rsidR="00BE1F5E" w:rsidRDefault="00BE1F5E" w:rsidP="00BE1F5E">
      <w:pPr>
        <w:keepNext/>
        <w:bidi/>
        <w:jc w:val="both"/>
        <w:rPr>
          <w:rFonts w:cs="David" w:hint="cs"/>
          <w:u w:val="single"/>
          <w:rtl/>
        </w:rPr>
      </w:pPr>
      <w:r>
        <w:rPr>
          <w:rFonts w:cs="David" w:hint="cs"/>
          <w:u w:val="single"/>
          <w:rtl/>
        </w:rPr>
        <w:t>שלמה מולה</w:t>
      </w:r>
      <w:r w:rsidRPr="00E36EB4">
        <w:rPr>
          <w:rFonts w:cs="David" w:hint="cs"/>
          <w:u w:val="single"/>
          <w:rtl/>
        </w:rPr>
        <w:t>:</w:t>
      </w:r>
    </w:p>
    <w:p w14:paraId="68051476" w14:textId="77777777" w:rsidR="00BE1F5E" w:rsidRDefault="00BE1F5E" w:rsidP="00BE1F5E">
      <w:pPr>
        <w:keepNext/>
        <w:bidi/>
        <w:jc w:val="both"/>
        <w:rPr>
          <w:rFonts w:cs="David" w:hint="cs"/>
          <w:rtl/>
        </w:rPr>
      </w:pPr>
    </w:p>
    <w:p w14:paraId="25EEE9A1" w14:textId="77777777" w:rsidR="00BE1F5E" w:rsidRDefault="00BE1F5E" w:rsidP="00BE1F5E">
      <w:pPr>
        <w:keepNext/>
        <w:bidi/>
        <w:jc w:val="both"/>
        <w:rPr>
          <w:rFonts w:cs="David" w:hint="cs"/>
          <w:rtl/>
        </w:rPr>
      </w:pPr>
      <w:r>
        <w:rPr>
          <w:rFonts w:cs="David" w:hint="cs"/>
          <w:rtl/>
        </w:rPr>
        <w:tab/>
        <w:t>אם כבר הערה, אני ביקשתי מקודם.</w:t>
      </w:r>
    </w:p>
    <w:p w14:paraId="59859B81" w14:textId="77777777" w:rsidR="00BE1F5E" w:rsidRDefault="00BE1F5E" w:rsidP="00BE1F5E">
      <w:pPr>
        <w:keepNext/>
        <w:bidi/>
        <w:jc w:val="both"/>
        <w:rPr>
          <w:rFonts w:cs="David" w:hint="cs"/>
          <w:rtl/>
        </w:rPr>
      </w:pPr>
    </w:p>
    <w:p w14:paraId="75AB91C8" w14:textId="77777777" w:rsidR="00BE1F5E" w:rsidRPr="007C7917" w:rsidRDefault="00BE1F5E" w:rsidP="00BE1F5E">
      <w:pPr>
        <w:keepNext/>
        <w:bidi/>
        <w:jc w:val="both"/>
        <w:rPr>
          <w:rFonts w:cs="David" w:hint="cs"/>
          <w:u w:val="single"/>
          <w:rtl/>
        </w:rPr>
      </w:pPr>
      <w:r w:rsidRPr="007C7917">
        <w:rPr>
          <w:rFonts w:cs="David" w:hint="cs"/>
          <w:u w:val="single"/>
          <w:rtl/>
        </w:rPr>
        <w:t>כרמל שאמה:</w:t>
      </w:r>
    </w:p>
    <w:p w14:paraId="52049167" w14:textId="77777777" w:rsidR="00BE1F5E" w:rsidRDefault="00BE1F5E" w:rsidP="00BE1F5E">
      <w:pPr>
        <w:keepNext/>
        <w:bidi/>
        <w:jc w:val="both"/>
        <w:rPr>
          <w:rFonts w:cs="David" w:hint="cs"/>
          <w:rtl/>
        </w:rPr>
      </w:pPr>
    </w:p>
    <w:p w14:paraId="144AFE0D" w14:textId="77777777" w:rsidR="00BE1F5E" w:rsidRDefault="00BE1F5E" w:rsidP="00BE1F5E">
      <w:pPr>
        <w:keepNext/>
        <w:bidi/>
        <w:jc w:val="both"/>
        <w:rPr>
          <w:rFonts w:cs="David" w:hint="cs"/>
          <w:rtl/>
        </w:rPr>
      </w:pPr>
      <w:r>
        <w:rPr>
          <w:rFonts w:cs="David" w:hint="cs"/>
          <w:rtl/>
        </w:rPr>
        <w:tab/>
        <w:t xml:space="preserve">פשוט, ניסיתי להעיר אותה באמצע דבריה של חברת הכנסת יחימוביץ והיא לא אפשרה לי. היא טענה לגבי המנגנון, במידה שיתקבל, שאם יש שלושה עוזרים קיימים </w:t>
      </w:r>
      <w:r>
        <w:rPr>
          <w:rFonts w:cs="David"/>
          <w:rtl/>
        </w:rPr>
        <w:t>–</w:t>
      </w:r>
      <w:r>
        <w:rPr>
          <w:rFonts w:cs="David" w:hint="cs"/>
          <w:rtl/>
        </w:rPr>
        <w:t xml:space="preserve"> יישארו, ואם מישהו עוזב </w:t>
      </w:r>
      <w:r>
        <w:rPr>
          <w:rFonts w:cs="David"/>
          <w:rtl/>
        </w:rPr>
        <w:t>–</w:t>
      </w:r>
      <w:r>
        <w:rPr>
          <w:rFonts w:cs="David" w:hint="cs"/>
          <w:rtl/>
        </w:rPr>
        <w:t xml:space="preserve"> אין פתרון אחר. אני אתן לך מצב שיש עוזר אחד שהוא דובר, עוזר אחד שהוא עוזר פוליטי, עוזר אחד שהוא עוזר אחד שהוא עוזר </w:t>
      </w:r>
      <w:proofErr w:type="spellStart"/>
      <w:r>
        <w:rPr>
          <w:rFonts w:cs="David" w:hint="cs"/>
          <w:rtl/>
        </w:rPr>
        <w:t>פרלמנטרי</w:t>
      </w:r>
      <w:proofErr w:type="spellEnd"/>
      <w:r>
        <w:rPr>
          <w:rFonts w:cs="David" w:hint="cs"/>
          <w:rtl/>
        </w:rPr>
        <w:t xml:space="preserve">. הדובר עזב.  איך זה משתלב - - - </w:t>
      </w:r>
    </w:p>
    <w:p w14:paraId="1C010633" w14:textId="77777777" w:rsidR="00BE1F5E" w:rsidRDefault="00BE1F5E" w:rsidP="00BE1F5E">
      <w:pPr>
        <w:keepNext/>
        <w:bidi/>
        <w:jc w:val="both"/>
        <w:rPr>
          <w:rFonts w:cs="David" w:hint="cs"/>
          <w:rtl/>
        </w:rPr>
      </w:pPr>
    </w:p>
    <w:p w14:paraId="6E57A552" w14:textId="77777777" w:rsidR="00BE1F5E" w:rsidRPr="00F70E4B" w:rsidRDefault="00BE1F5E" w:rsidP="00BE1F5E">
      <w:pPr>
        <w:keepNext/>
        <w:bidi/>
        <w:jc w:val="both"/>
        <w:rPr>
          <w:rFonts w:cs="David" w:hint="cs"/>
          <w:u w:val="single"/>
          <w:rtl/>
        </w:rPr>
      </w:pPr>
      <w:r w:rsidRPr="00F70E4B">
        <w:rPr>
          <w:rFonts w:cs="David" w:hint="cs"/>
          <w:u w:val="single"/>
          <w:rtl/>
        </w:rPr>
        <w:t>קריאות:</w:t>
      </w:r>
    </w:p>
    <w:p w14:paraId="336E2FFA" w14:textId="77777777" w:rsidR="00BE1F5E" w:rsidRDefault="00BE1F5E" w:rsidP="00BE1F5E">
      <w:pPr>
        <w:keepNext/>
        <w:bidi/>
        <w:ind w:left="720"/>
        <w:jc w:val="both"/>
        <w:rPr>
          <w:rFonts w:cs="David" w:hint="cs"/>
          <w:rtl/>
        </w:rPr>
      </w:pPr>
    </w:p>
    <w:p w14:paraId="253366F5" w14:textId="77777777" w:rsidR="00BE1F5E" w:rsidRDefault="00BE1F5E" w:rsidP="00BE1F5E">
      <w:pPr>
        <w:keepNext/>
        <w:bidi/>
        <w:ind w:left="720"/>
        <w:jc w:val="both"/>
        <w:rPr>
          <w:rFonts w:cs="David" w:hint="cs"/>
          <w:rtl/>
        </w:rPr>
      </w:pPr>
      <w:r>
        <w:rPr>
          <w:rFonts w:cs="David" w:hint="cs"/>
          <w:rtl/>
        </w:rPr>
        <w:t xml:space="preserve">- - - </w:t>
      </w:r>
    </w:p>
    <w:p w14:paraId="40019660" w14:textId="77777777" w:rsidR="00BE1F5E" w:rsidRDefault="00BE1F5E" w:rsidP="00BE1F5E">
      <w:pPr>
        <w:keepNext/>
        <w:bidi/>
        <w:jc w:val="both"/>
        <w:rPr>
          <w:rFonts w:cs="David" w:hint="cs"/>
          <w:rtl/>
        </w:rPr>
      </w:pPr>
    </w:p>
    <w:p w14:paraId="17F2C4C2"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5772FED2" w14:textId="77777777" w:rsidR="00BE1F5E" w:rsidRDefault="00BE1F5E" w:rsidP="00BE1F5E">
      <w:pPr>
        <w:keepNext/>
        <w:bidi/>
        <w:jc w:val="both"/>
        <w:rPr>
          <w:rFonts w:cs="David" w:hint="cs"/>
          <w:rtl/>
        </w:rPr>
      </w:pPr>
    </w:p>
    <w:p w14:paraId="71A6AEE7" w14:textId="77777777" w:rsidR="00BE1F5E" w:rsidRDefault="00BE1F5E" w:rsidP="00BE1F5E">
      <w:pPr>
        <w:keepNext/>
        <w:bidi/>
        <w:jc w:val="both"/>
        <w:rPr>
          <w:rFonts w:cs="David" w:hint="cs"/>
          <w:rtl/>
        </w:rPr>
      </w:pPr>
      <w:r>
        <w:rPr>
          <w:rFonts w:cs="David" w:hint="cs"/>
          <w:rtl/>
        </w:rPr>
        <w:tab/>
        <w:t xml:space="preserve">ברור, אבל </w:t>
      </w:r>
      <w:r>
        <w:rPr>
          <w:rFonts w:cs="David"/>
          <w:rtl/>
        </w:rPr>
        <w:t>–</w:t>
      </w:r>
      <w:r>
        <w:rPr>
          <w:rFonts w:cs="David" w:hint="cs"/>
          <w:rtl/>
        </w:rPr>
        <w:t xml:space="preserve"> חבר הכנסת שאמה, זה יפתח את כל הדיון מחדש.</w:t>
      </w:r>
    </w:p>
    <w:p w14:paraId="2290D459" w14:textId="77777777" w:rsidR="00BE1F5E" w:rsidRDefault="00BE1F5E" w:rsidP="00BE1F5E">
      <w:pPr>
        <w:keepNext/>
        <w:bidi/>
        <w:jc w:val="both"/>
        <w:rPr>
          <w:rFonts w:cs="David" w:hint="cs"/>
          <w:rtl/>
        </w:rPr>
      </w:pPr>
    </w:p>
    <w:p w14:paraId="292F1AB2" w14:textId="77777777" w:rsidR="00BE1F5E" w:rsidRDefault="00BE1F5E" w:rsidP="00BE1F5E">
      <w:pPr>
        <w:keepNext/>
        <w:bidi/>
        <w:jc w:val="both"/>
        <w:rPr>
          <w:rFonts w:cs="David" w:hint="cs"/>
          <w:rtl/>
        </w:rPr>
      </w:pPr>
      <w:r>
        <w:rPr>
          <w:rFonts w:cs="David" w:hint="cs"/>
          <w:rtl/>
        </w:rPr>
        <w:tab/>
        <w:t>רבותיי, אני רוצה להציע הצעה - - -</w:t>
      </w:r>
    </w:p>
    <w:p w14:paraId="0F1FF9A1" w14:textId="77777777" w:rsidR="00BE1F5E" w:rsidRDefault="00BE1F5E" w:rsidP="00BE1F5E">
      <w:pPr>
        <w:keepNext/>
        <w:bidi/>
        <w:jc w:val="both"/>
        <w:rPr>
          <w:rFonts w:cs="David" w:hint="cs"/>
          <w:rtl/>
        </w:rPr>
      </w:pPr>
    </w:p>
    <w:p w14:paraId="58B85C98" w14:textId="77777777" w:rsidR="00BE1F5E" w:rsidRDefault="00BE1F5E" w:rsidP="00BE1F5E">
      <w:pPr>
        <w:keepNext/>
        <w:bidi/>
        <w:jc w:val="both"/>
        <w:rPr>
          <w:rFonts w:cs="David" w:hint="cs"/>
          <w:u w:val="single"/>
          <w:rtl/>
        </w:rPr>
      </w:pPr>
      <w:r>
        <w:rPr>
          <w:rFonts w:cs="David" w:hint="cs"/>
          <w:u w:val="single"/>
          <w:rtl/>
        </w:rPr>
        <w:t>שלמה מולה</w:t>
      </w:r>
      <w:r w:rsidRPr="00E36EB4">
        <w:rPr>
          <w:rFonts w:cs="David" w:hint="cs"/>
          <w:u w:val="single"/>
          <w:rtl/>
        </w:rPr>
        <w:t>:</w:t>
      </w:r>
    </w:p>
    <w:p w14:paraId="33C51B85" w14:textId="77777777" w:rsidR="00BE1F5E" w:rsidRDefault="00BE1F5E" w:rsidP="00BE1F5E">
      <w:pPr>
        <w:keepNext/>
        <w:bidi/>
        <w:jc w:val="both"/>
        <w:rPr>
          <w:rFonts w:cs="David" w:hint="cs"/>
          <w:rtl/>
        </w:rPr>
      </w:pPr>
    </w:p>
    <w:p w14:paraId="2BBD912A" w14:textId="77777777" w:rsidR="00BE1F5E" w:rsidRDefault="00BE1F5E" w:rsidP="00BE1F5E">
      <w:pPr>
        <w:keepNext/>
        <w:bidi/>
        <w:ind w:left="720"/>
        <w:jc w:val="both"/>
        <w:rPr>
          <w:rFonts w:cs="David" w:hint="cs"/>
          <w:rtl/>
        </w:rPr>
      </w:pPr>
      <w:r>
        <w:rPr>
          <w:rFonts w:cs="David" w:hint="cs"/>
          <w:rtl/>
        </w:rPr>
        <w:t>- - -</w:t>
      </w:r>
    </w:p>
    <w:p w14:paraId="2276B58D" w14:textId="77777777" w:rsidR="00BE1F5E" w:rsidRDefault="00BE1F5E" w:rsidP="00BE1F5E">
      <w:pPr>
        <w:keepNext/>
        <w:bidi/>
        <w:jc w:val="both"/>
        <w:rPr>
          <w:rFonts w:cs="David" w:hint="cs"/>
          <w:rtl/>
        </w:rPr>
      </w:pPr>
    </w:p>
    <w:p w14:paraId="3F1FAC07"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3D175F29" w14:textId="77777777" w:rsidR="00BE1F5E" w:rsidRDefault="00BE1F5E" w:rsidP="00BE1F5E">
      <w:pPr>
        <w:keepNext/>
        <w:bidi/>
        <w:jc w:val="both"/>
        <w:rPr>
          <w:rFonts w:cs="David" w:hint="cs"/>
          <w:rtl/>
        </w:rPr>
      </w:pPr>
    </w:p>
    <w:p w14:paraId="44AA80D6" w14:textId="77777777" w:rsidR="00BE1F5E" w:rsidRDefault="00BE1F5E" w:rsidP="00BE1F5E">
      <w:pPr>
        <w:keepNext/>
        <w:bidi/>
        <w:jc w:val="both"/>
        <w:rPr>
          <w:rFonts w:cs="David" w:hint="cs"/>
          <w:rtl/>
        </w:rPr>
      </w:pPr>
      <w:r>
        <w:rPr>
          <w:rFonts w:cs="David" w:hint="cs"/>
          <w:rtl/>
        </w:rPr>
        <w:tab/>
        <w:t>חבר הכנסת מולה, תודה.</w:t>
      </w:r>
    </w:p>
    <w:p w14:paraId="5C1D5C85" w14:textId="77777777" w:rsidR="00BE1F5E" w:rsidRDefault="00BE1F5E" w:rsidP="00BE1F5E">
      <w:pPr>
        <w:keepNext/>
        <w:bidi/>
        <w:jc w:val="both"/>
        <w:rPr>
          <w:rFonts w:cs="David" w:hint="cs"/>
          <w:rtl/>
        </w:rPr>
      </w:pPr>
    </w:p>
    <w:p w14:paraId="6D733ECB" w14:textId="77777777" w:rsidR="00BE1F5E" w:rsidRDefault="00BE1F5E" w:rsidP="00BE1F5E">
      <w:pPr>
        <w:keepNext/>
        <w:bidi/>
        <w:jc w:val="both"/>
        <w:rPr>
          <w:rFonts w:cs="David" w:hint="cs"/>
          <w:rtl/>
        </w:rPr>
      </w:pPr>
      <w:r>
        <w:rPr>
          <w:rFonts w:cs="David" w:hint="cs"/>
          <w:rtl/>
        </w:rPr>
        <w:tab/>
        <w:t>הדיון הסתיים. הדיון הסתיים, רבותיי. אני רוצה להציע הצעה באשר לסדר שנצביע - - -</w:t>
      </w:r>
    </w:p>
    <w:p w14:paraId="793CE1D6" w14:textId="77777777" w:rsidR="00BE1F5E" w:rsidRDefault="00BE1F5E" w:rsidP="00BE1F5E">
      <w:pPr>
        <w:keepNext/>
        <w:bidi/>
        <w:jc w:val="both"/>
        <w:rPr>
          <w:rFonts w:cs="David" w:hint="cs"/>
          <w:rtl/>
        </w:rPr>
      </w:pPr>
    </w:p>
    <w:p w14:paraId="2FB0C4C1" w14:textId="77777777" w:rsidR="00BE1F5E" w:rsidRDefault="00BE1F5E" w:rsidP="00BE1F5E">
      <w:pPr>
        <w:keepNext/>
        <w:bidi/>
        <w:jc w:val="both"/>
        <w:rPr>
          <w:rFonts w:cs="David" w:hint="cs"/>
          <w:u w:val="single"/>
          <w:rtl/>
        </w:rPr>
      </w:pPr>
      <w:r>
        <w:rPr>
          <w:rFonts w:cs="David" w:hint="cs"/>
          <w:u w:val="single"/>
          <w:rtl/>
        </w:rPr>
        <w:t>שלמה מולה</w:t>
      </w:r>
      <w:r w:rsidRPr="00E36EB4">
        <w:rPr>
          <w:rFonts w:cs="David" w:hint="cs"/>
          <w:u w:val="single"/>
          <w:rtl/>
        </w:rPr>
        <w:t>:</w:t>
      </w:r>
    </w:p>
    <w:p w14:paraId="2B78FD40" w14:textId="77777777" w:rsidR="00BE1F5E" w:rsidRDefault="00BE1F5E" w:rsidP="00BE1F5E">
      <w:pPr>
        <w:keepNext/>
        <w:bidi/>
        <w:jc w:val="both"/>
        <w:rPr>
          <w:rFonts w:cs="David" w:hint="cs"/>
          <w:rtl/>
        </w:rPr>
      </w:pPr>
    </w:p>
    <w:p w14:paraId="5B98519F" w14:textId="77777777" w:rsidR="00BE1F5E" w:rsidRDefault="00BE1F5E" w:rsidP="00BE1F5E">
      <w:pPr>
        <w:keepNext/>
        <w:bidi/>
        <w:jc w:val="both"/>
        <w:rPr>
          <w:rFonts w:cs="David" w:hint="cs"/>
          <w:rtl/>
        </w:rPr>
      </w:pPr>
      <w:r>
        <w:rPr>
          <w:rFonts w:cs="David" w:hint="cs"/>
          <w:rtl/>
        </w:rPr>
        <w:tab/>
        <w:t xml:space="preserve">אפשר הערה, אדוני? </w:t>
      </w:r>
    </w:p>
    <w:p w14:paraId="7D8024A3" w14:textId="77777777" w:rsidR="00BE1F5E" w:rsidRDefault="00BE1F5E" w:rsidP="00BE1F5E">
      <w:pPr>
        <w:keepNext/>
        <w:bidi/>
        <w:jc w:val="both"/>
        <w:rPr>
          <w:rFonts w:cs="David" w:hint="cs"/>
          <w:rtl/>
        </w:rPr>
      </w:pPr>
    </w:p>
    <w:p w14:paraId="380A864A"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06CE8F24" w14:textId="77777777" w:rsidR="00BE1F5E" w:rsidRDefault="00BE1F5E" w:rsidP="00BE1F5E">
      <w:pPr>
        <w:keepNext/>
        <w:bidi/>
        <w:jc w:val="both"/>
        <w:rPr>
          <w:rFonts w:cs="David" w:hint="cs"/>
          <w:rtl/>
        </w:rPr>
      </w:pPr>
    </w:p>
    <w:p w14:paraId="3D560BC7" w14:textId="77777777" w:rsidR="00BE1F5E" w:rsidRDefault="00BE1F5E" w:rsidP="00BE1F5E">
      <w:pPr>
        <w:keepNext/>
        <w:bidi/>
        <w:jc w:val="both"/>
        <w:rPr>
          <w:rFonts w:cs="David" w:hint="cs"/>
          <w:rtl/>
        </w:rPr>
      </w:pPr>
      <w:r>
        <w:rPr>
          <w:rFonts w:cs="David" w:hint="cs"/>
          <w:rtl/>
        </w:rPr>
        <w:tab/>
        <w:t xml:space="preserve">באשר לסדר שנצביע </w:t>
      </w:r>
      <w:r>
        <w:rPr>
          <w:rFonts w:cs="David"/>
          <w:rtl/>
        </w:rPr>
        <w:t>–</w:t>
      </w:r>
      <w:r>
        <w:rPr>
          <w:rFonts w:cs="David" w:hint="cs"/>
          <w:rtl/>
        </w:rPr>
        <w:t xml:space="preserve"> תודה, לא, חבר הכנסת מולה, אני רוצה לעבור - - -</w:t>
      </w:r>
    </w:p>
    <w:p w14:paraId="290EB7DF" w14:textId="77777777" w:rsidR="00BE1F5E" w:rsidRDefault="00BE1F5E" w:rsidP="00BE1F5E">
      <w:pPr>
        <w:keepNext/>
        <w:bidi/>
        <w:jc w:val="both"/>
        <w:rPr>
          <w:rFonts w:cs="David" w:hint="cs"/>
          <w:rtl/>
        </w:rPr>
      </w:pPr>
    </w:p>
    <w:p w14:paraId="34B0B30A" w14:textId="77777777" w:rsidR="00BE1F5E" w:rsidRDefault="00BE1F5E" w:rsidP="00BE1F5E">
      <w:pPr>
        <w:keepNext/>
        <w:bidi/>
        <w:jc w:val="both"/>
        <w:rPr>
          <w:rFonts w:cs="David" w:hint="cs"/>
          <w:u w:val="single"/>
          <w:rtl/>
        </w:rPr>
      </w:pPr>
      <w:r>
        <w:rPr>
          <w:rFonts w:cs="David" w:hint="cs"/>
          <w:u w:val="single"/>
          <w:rtl/>
        </w:rPr>
        <w:t>שלמה מולה</w:t>
      </w:r>
      <w:r w:rsidRPr="00E36EB4">
        <w:rPr>
          <w:rFonts w:cs="David" w:hint="cs"/>
          <w:u w:val="single"/>
          <w:rtl/>
        </w:rPr>
        <w:t>:</w:t>
      </w:r>
    </w:p>
    <w:p w14:paraId="79D155FB" w14:textId="77777777" w:rsidR="00BE1F5E" w:rsidRDefault="00BE1F5E" w:rsidP="00BE1F5E">
      <w:pPr>
        <w:keepNext/>
        <w:bidi/>
        <w:jc w:val="both"/>
        <w:rPr>
          <w:rFonts w:cs="David" w:hint="cs"/>
          <w:rtl/>
        </w:rPr>
      </w:pPr>
    </w:p>
    <w:p w14:paraId="6EDC65BB" w14:textId="77777777" w:rsidR="00BE1F5E" w:rsidRDefault="00BE1F5E" w:rsidP="00BE1F5E">
      <w:pPr>
        <w:keepNext/>
        <w:bidi/>
        <w:jc w:val="both"/>
        <w:rPr>
          <w:rFonts w:cs="David" w:hint="cs"/>
          <w:rtl/>
        </w:rPr>
      </w:pPr>
      <w:r>
        <w:rPr>
          <w:rFonts w:cs="David" w:hint="cs"/>
          <w:rtl/>
        </w:rPr>
        <w:tab/>
        <w:t>בכל זאת, אדוני היושב ראש.</w:t>
      </w:r>
    </w:p>
    <w:p w14:paraId="1837B856" w14:textId="77777777" w:rsidR="00BE1F5E" w:rsidRDefault="00BE1F5E" w:rsidP="00BE1F5E">
      <w:pPr>
        <w:keepNext/>
        <w:bidi/>
        <w:jc w:val="both"/>
        <w:rPr>
          <w:rFonts w:cs="David" w:hint="cs"/>
          <w:rtl/>
        </w:rPr>
      </w:pPr>
    </w:p>
    <w:p w14:paraId="2CA78965"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324EAC7A" w14:textId="77777777" w:rsidR="00BE1F5E" w:rsidRDefault="00BE1F5E" w:rsidP="00BE1F5E">
      <w:pPr>
        <w:keepNext/>
        <w:bidi/>
        <w:jc w:val="both"/>
        <w:rPr>
          <w:rFonts w:cs="David" w:hint="cs"/>
          <w:rtl/>
        </w:rPr>
      </w:pPr>
    </w:p>
    <w:p w14:paraId="0F3B946C" w14:textId="77777777" w:rsidR="00BE1F5E" w:rsidRDefault="00BE1F5E" w:rsidP="00BE1F5E">
      <w:pPr>
        <w:keepNext/>
        <w:bidi/>
        <w:jc w:val="both"/>
        <w:rPr>
          <w:rFonts w:cs="David" w:hint="cs"/>
          <w:rtl/>
        </w:rPr>
      </w:pPr>
      <w:r>
        <w:rPr>
          <w:rFonts w:cs="David" w:hint="cs"/>
          <w:rtl/>
        </w:rPr>
        <w:tab/>
        <w:t xml:space="preserve">אני רוצה להציע את סדר ההצבעה הבא </w:t>
      </w:r>
      <w:r>
        <w:rPr>
          <w:rFonts w:cs="David"/>
          <w:rtl/>
        </w:rPr>
        <w:t>–</w:t>
      </w:r>
      <w:r>
        <w:rPr>
          <w:rFonts w:cs="David" w:hint="cs"/>
          <w:rtl/>
        </w:rPr>
        <w:t xml:space="preserve"> חבר הכנסת טיבי, אם תואיל להיות אתנו, אז כולם יוכלו לשמוע.</w:t>
      </w:r>
    </w:p>
    <w:p w14:paraId="7BB9AD60" w14:textId="77777777" w:rsidR="00BE1F5E" w:rsidRDefault="00BE1F5E" w:rsidP="00BE1F5E">
      <w:pPr>
        <w:keepNext/>
        <w:bidi/>
        <w:jc w:val="both"/>
        <w:rPr>
          <w:rFonts w:cs="David" w:hint="cs"/>
          <w:rtl/>
        </w:rPr>
      </w:pPr>
    </w:p>
    <w:p w14:paraId="1D3D3A48" w14:textId="77777777" w:rsidR="00BE1F5E" w:rsidRPr="00360DF2" w:rsidRDefault="00BE1F5E" w:rsidP="00BE1F5E">
      <w:pPr>
        <w:keepNext/>
        <w:bidi/>
        <w:jc w:val="both"/>
        <w:rPr>
          <w:rFonts w:cs="David" w:hint="cs"/>
          <w:u w:val="single"/>
          <w:rtl/>
        </w:rPr>
      </w:pPr>
      <w:r w:rsidRPr="00360DF2">
        <w:rPr>
          <w:rFonts w:cs="David" w:hint="cs"/>
          <w:u w:val="single"/>
          <w:rtl/>
        </w:rPr>
        <w:t>קריאה:</w:t>
      </w:r>
      <w:r w:rsidRPr="00360DF2">
        <w:rPr>
          <w:rFonts w:cs="David" w:hint="cs"/>
          <w:u w:val="single"/>
          <w:rtl/>
        </w:rPr>
        <w:tab/>
      </w:r>
    </w:p>
    <w:p w14:paraId="50F1A01E" w14:textId="77777777" w:rsidR="00BE1F5E" w:rsidRDefault="00BE1F5E" w:rsidP="00BE1F5E">
      <w:pPr>
        <w:keepNext/>
        <w:bidi/>
        <w:jc w:val="both"/>
        <w:rPr>
          <w:rFonts w:cs="David" w:hint="cs"/>
          <w:rtl/>
        </w:rPr>
      </w:pPr>
    </w:p>
    <w:p w14:paraId="60986F12" w14:textId="77777777" w:rsidR="00BE1F5E" w:rsidRDefault="00BE1F5E" w:rsidP="00BE1F5E">
      <w:pPr>
        <w:keepNext/>
        <w:bidi/>
        <w:jc w:val="both"/>
        <w:rPr>
          <w:rFonts w:cs="David" w:hint="cs"/>
          <w:rtl/>
        </w:rPr>
      </w:pPr>
      <w:r>
        <w:rPr>
          <w:rFonts w:cs="David" w:hint="cs"/>
          <w:rtl/>
        </w:rPr>
        <w:tab/>
        <w:t>הוא מתייעץ.</w:t>
      </w:r>
    </w:p>
    <w:p w14:paraId="52E9ED04" w14:textId="77777777" w:rsidR="00BE1F5E" w:rsidRDefault="00BE1F5E" w:rsidP="00BE1F5E">
      <w:pPr>
        <w:keepNext/>
        <w:bidi/>
        <w:jc w:val="both"/>
        <w:rPr>
          <w:rFonts w:cs="David" w:hint="cs"/>
          <w:rtl/>
        </w:rPr>
      </w:pPr>
    </w:p>
    <w:p w14:paraId="7336865F"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0DCDD523" w14:textId="77777777" w:rsidR="00BE1F5E" w:rsidRDefault="00BE1F5E" w:rsidP="00BE1F5E">
      <w:pPr>
        <w:keepNext/>
        <w:bidi/>
        <w:jc w:val="both"/>
        <w:rPr>
          <w:rFonts w:cs="David" w:hint="cs"/>
          <w:rtl/>
        </w:rPr>
      </w:pPr>
    </w:p>
    <w:p w14:paraId="2C766579" w14:textId="77777777" w:rsidR="00BE1F5E" w:rsidRDefault="00BE1F5E" w:rsidP="00BE1F5E">
      <w:pPr>
        <w:keepNext/>
        <w:bidi/>
        <w:jc w:val="both"/>
        <w:rPr>
          <w:rFonts w:cs="David" w:hint="cs"/>
          <w:rtl/>
        </w:rPr>
      </w:pPr>
      <w:r>
        <w:rPr>
          <w:rFonts w:cs="David" w:hint="cs"/>
          <w:rtl/>
        </w:rPr>
        <w:tab/>
        <w:t xml:space="preserve">חבר הכנסת טיבי, אם תואיל להיות אתנו </w:t>
      </w:r>
      <w:r>
        <w:rPr>
          <w:rFonts w:cs="David"/>
          <w:rtl/>
        </w:rPr>
        <w:t>–</w:t>
      </w:r>
      <w:r>
        <w:rPr>
          <w:rFonts w:cs="David" w:hint="cs"/>
          <w:rtl/>
        </w:rPr>
        <w:t xml:space="preserve"> ניסיון שני </w:t>
      </w:r>
      <w:r>
        <w:rPr>
          <w:rFonts w:cs="David"/>
          <w:rtl/>
        </w:rPr>
        <w:t>–</w:t>
      </w:r>
      <w:r>
        <w:rPr>
          <w:rFonts w:cs="David" w:hint="cs"/>
          <w:rtl/>
        </w:rPr>
        <w:t xml:space="preserve"> תודה.</w:t>
      </w:r>
    </w:p>
    <w:p w14:paraId="551FB0EB" w14:textId="77777777" w:rsidR="00BE1F5E" w:rsidRDefault="00BE1F5E" w:rsidP="00BE1F5E">
      <w:pPr>
        <w:keepNext/>
        <w:bidi/>
        <w:jc w:val="both"/>
        <w:rPr>
          <w:rFonts w:cs="David" w:hint="cs"/>
          <w:rtl/>
        </w:rPr>
      </w:pPr>
    </w:p>
    <w:p w14:paraId="3BD2F8AB" w14:textId="77777777" w:rsidR="00BE1F5E" w:rsidRDefault="00BE1F5E" w:rsidP="00BE1F5E">
      <w:pPr>
        <w:keepNext/>
        <w:bidi/>
        <w:jc w:val="both"/>
        <w:rPr>
          <w:rFonts w:cs="David" w:hint="cs"/>
          <w:rtl/>
        </w:rPr>
      </w:pPr>
      <w:r>
        <w:rPr>
          <w:rFonts w:cs="David" w:hint="cs"/>
          <w:rtl/>
        </w:rPr>
        <w:tab/>
        <w:t xml:space="preserve">רבותיי, אם אני מסכם את מרבית העמדות ששמענו כאן, הייתי מציע להצביע בשני חלקים: האחד הוא להצביע על העיקרון, שאומר שני דברים במשולב </w:t>
      </w:r>
      <w:r>
        <w:rPr>
          <w:rFonts w:cs="David"/>
          <w:rtl/>
        </w:rPr>
        <w:t>–</w:t>
      </w:r>
      <w:r>
        <w:rPr>
          <w:rFonts w:cs="David" w:hint="cs"/>
          <w:rtl/>
        </w:rPr>
        <w:t xml:space="preserve"> ותנו לי, אבל, עד הסוף בלי התפרצויות באמצע, כדי </w:t>
      </w:r>
      <w:proofErr w:type="spellStart"/>
      <w:r>
        <w:rPr>
          <w:rFonts w:cs="David" w:hint="cs"/>
          <w:rtl/>
        </w:rPr>
        <w:t>שהכל</w:t>
      </w:r>
      <w:proofErr w:type="spellEnd"/>
      <w:r>
        <w:rPr>
          <w:rFonts w:cs="David" w:hint="cs"/>
          <w:rtl/>
        </w:rPr>
        <w:t xml:space="preserve"> יהיה מובן </w:t>
      </w:r>
      <w:r>
        <w:rPr>
          <w:rFonts w:cs="David"/>
          <w:rtl/>
        </w:rPr>
        <w:t>–</w:t>
      </w:r>
      <w:r>
        <w:rPr>
          <w:rFonts w:cs="David" w:hint="cs"/>
          <w:rtl/>
        </w:rPr>
        <w:t xml:space="preserve"> להצביע קודם כל על הקביעה </w:t>
      </w:r>
      <w:r>
        <w:rPr>
          <w:rFonts w:cs="David"/>
          <w:rtl/>
        </w:rPr>
        <w:t>–</w:t>
      </w:r>
      <w:r>
        <w:rPr>
          <w:rFonts w:cs="David" w:hint="cs"/>
          <w:rtl/>
        </w:rPr>
        <w:t xml:space="preserve"> שנדמה לי </w:t>
      </w:r>
      <w:proofErr w:type="spellStart"/>
      <w:r>
        <w:rPr>
          <w:rFonts w:cs="David" w:hint="cs"/>
          <w:rtl/>
        </w:rPr>
        <w:t>היתה</w:t>
      </w:r>
      <w:proofErr w:type="spellEnd"/>
      <w:r>
        <w:rPr>
          <w:rFonts w:cs="David" w:hint="cs"/>
          <w:rtl/>
        </w:rPr>
        <w:t xml:space="preserve"> מוסכמת על רוב הדוברים כאן </w:t>
      </w:r>
      <w:r>
        <w:rPr>
          <w:rFonts w:cs="David"/>
          <w:rtl/>
        </w:rPr>
        <w:t>–</w:t>
      </w:r>
      <w:r>
        <w:rPr>
          <w:rFonts w:cs="David" w:hint="cs"/>
          <w:rtl/>
        </w:rPr>
        <w:t xml:space="preserve">    שיהיה מותר לפצל רק עוזר אחד, רק ל-50% משרה, מבלי להביא לפיטוריהם של מי שכרגע עובדים.</w:t>
      </w:r>
    </w:p>
    <w:p w14:paraId="279A9509" w14:textId="77777777" w:rsidR="00BE1F5E" w:rsidRDefault="00BE1F5E" w:rsidP="00BE1F5E">
      <w:pPr>
        <w:keepNext/>
        <w:bidi/>
        <w:jc w:val="both"/>
        <w:rPr>
          <w:rFonts w:cs="David" w:hint="cs"/>
          <w:rtl/>
        </w:rPr>
      </w:pPr>
    </w:p>
    <w:p w14:paraId="705436BC" w14:textId="77777777" w:rsidR="00BE1F5E" w:rsidRDefault="00BE1F5E" w:rsidP="00BE1F5E">
      <w:pPr>
        <w:keepNext/>
        <w:bidi/>
        <w:ind w:firstLine="720"/>
        <w:jc w:val="both"/>
        <w:rPr>
          <w:rFonts w:cs="David" w:hint="cs"/>
          <w:rtl/>
        </w:rPr>
      </w:pPr>
      <w:r>
        <w:rPr>
          <w:rFonts w:cs="David" w:hint="cs"/>
          <w:rtl/>
        </w:rPr>
        <w:t>לאחר שנצביע על הדבר הזה, במידה שהוא יאושר, אנחנו נקיים הצבעה על השאלה: האם אנחנו מאשרים את הפיצול האחד הזה.</w:t>
      </w:r>
    </w:p>
    <w:p w14:paraId="69C4BA8A" w14:textId="77777777" w:rsidR="00BE1F5E" w:rsidRDefault="00BE1F5E" w:rsidP="00BE1F5E">
      <w:pPr>
        <w:keepNext/>
        <w:bidi/>
        <w:jc w:val="both"/>
        <w:rPr>
          <w:rFonts w:cs="David" w:hint="cs"/>
          <w:rtl/>
        </w:rPr>
      </w:pPr>
    </w:p>
    <w:p w14:paraId="3B351DDE" w14:textId="77777777" w:rsidR="00BE1F5E" w:rsidRPr="00F201C2" w:rsidRDefault="00BE1F5E" w:rsidP="00BE1F5E">
      <w:pPr>
        <w:keepNext/>
        <w:bidi/>
        <w:jc w:val="both"/>
        <w:rPr>
          <w:rFonts w:cs="David" w:hint="cs"/>
          <w:u w:val="single"/>
          <w:rtl/>
        </w:rPr>
      </w:pPr>
      <w:r w:rsidRPr="00F201C2">
        <w:rPr>
          <w:rFonts w:cs="David" w:hint="cs"/>
          <w:u w:val="single"/>
          <w:rtl/>
        </w:rPr>
        <w:t>רונית תירוש:</w:t>
      </w:r>
    </w:p>
    <w:p w14:paraId="7FC7B066" w14:textId="77777777" w:rsidR="00BE1F5E" w:rsidRDefault="00BE1F5E" w:rsidP="00BE1F5E">
      <w:pPr>
        <w:keepNext/>
        <w:bidi/>
        <w:jc w:val="both"/>
        <w:rPr>
          <w:rFonts w:cs="David" w:hint="cs"/>
          <w:rtl/>
        </w:rPr>
      </w:pPr>
    </w:p>
    <w:p w14:paraId="2AC748B2" w14:textId="77777777" w:rsidR="00BE1F5E" w:rsidRDefault="00BE1F5E" w:rsidP="00BE1F5E">
      <w:pPr>
        <w:keepNext/>
        <w:bidi/>
        <w:jc w:val="both"/>
        <w:rPr>
          <w:rFonts w:cs="David" w:hint="cs"/>
          <w:rtl/>
        </w:rPr>
      </w:pPr>
      <w:r>
        <w:rPr>
          <w:rFonts w:cs="David" w:hint="cs"/>
          <w:rtl/>
        </w:rPr>
        <w:tab/>
        <w:t>למה? לא הבנתי.</w:t>
      </w:r>
    </w:p>
    <w:p w14:paraId="3A3C9015" w14:textId="77777777" w:rsidR="00BE1F5E" w:rsidRDefault="00BE1F5E" w:rsidP="00BE1F5E">
      <w:pPr>
        <w:keepNext/>
        <w:bidi/>
        <w:jc w:val="both"/>
        <w:rPr>
          <w:rFonts w:cs="David" w:hint="cs"/>
          <w:rtl/>
        </w:rPr>
      </w:pPr>
    </w:p>
    <w:p w14:paraId="4070510B"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2FE1DD8D" w14:textId="77777777" w:rsidR="00BE1F5E" w:rsidRDefault="00BE1F5E" w:rsidP="00BE1F5E">
      <w:pPr>
        <w:keepNext/>
        <w:bidi/>
        <w:jc w:val="both"/>
        <w:rPr>
          <w:rFonts w:cs="David" w:hint="cs"/>
          <w:rtl/>
        </w:rPr>
      </w:pPr>
    </w:p>
    <w:p w14:paraId="06FD39CD" w14:textId="77777777" w:rsidR="00BE1F5E" w:rsidRDefault="00BE1F5E" w:rsidP="00BE1F5E">
      <w:pPr>
        <w:keepNext/>
        <w:bidi/>
        <w:jc w:val="both"/>
        <w:rPr>
          <w:rFonts w:cs="David" w:hint="cs"/>
          <w:rtl/>
        </w:rPr>
      </w:pPr>
      <w:r>
        <w:rPr>
          <w:rFonts w:cs="David" w:hint="cs"/>
          <w:rtl/>
        </w:rPr>
        <w:tab/>
        <w:t>כדי שהדברים יהיו ברורים.</w:t>
      </w:r>
    </w:p>
    <w:p w14:paraId="3B9F1D34" w14:textId="77777777" w:rsidR="00BE1F5E" w:rsidRDefault="00BE1F5E" w:rsidP="00BE1F5E">
      <w:pPr>
        <w:keepNext/>
        <w:bidi/>
        <w:jc w:val="both"/>
        <w:rPr>
          <w:rFonts w:cs="David" w:hint="cs"/>
          <w:rtl/>
        </w:rPr>
      </w:pPr>
    </w:p>
    <w:p w14:paraId="6230226A" w14:textId="77777777" w:rsidR="00BE1F5E" w:rsidRPr="00360DF2" w:rsidRDefault="00BE1F5E" w:rsidP="00BE1F5E">
      <w:pPr>
        <w:keepNext/>
        <w:bidi/>
        <w:jc w:val="both"/>
        <w:rPr>
          <w:rFonts w:cs="David" w:hint="cs"/>
          <w:u w:val="single"/>
          <w:rtl/>
        </w:rPr>
      </w:pPr>
      <w:r w:rsidRPr="00360DF2">
        <w:rPr>
          <w:rFonts w:cs="David" w:hint="cs"/>
          <w:u w:val="single"/>
          <w:rtl/>
        </w:rPr>
        <w:t>קריאה:</w:t>
      </w:r>
      <w:r w:rsidRPr="00360DF2">
        <w:rPr>
          <w:rFonts w:cs="David" w:hint="cs"/>
          <w:u w:val="single"/>
          <w:rtl/>
        </w:rPr>
        <w:tab/>
      </w:r>
    </w:p>
    <w:p w14:paraId="6BA52422" w14:textId="77777777" w:rsidR="00BE1F5E" w:rsidRDefault="00BE1F5E" w:rsidP="00BE1F5E">
      <w:pPr>
        <w:keepNext/>
        <w:bidi/>
        <w:jc w:val="both"/>
        <w:rPr>
          <w:rFonts w:cs="David" w:hint="cs"/>
          <w:rtl/>
        </w:rPr>
      </w:pPr>
    </w:p>
    <w:p w14:paraId="39680E35" w14:textId="77777777" w:rsidR="00BE1F5E" w:rsidRPr="00003843" w:rsidRDefault="00BE1F5E" w:rsidP="00BE1F5E">
      <w:pPr>
        <w:keepNext/>
        <w:bidi/>
        <w:jc w:val="both"/>
        <w:rPr>
          <w:rFonts w:cs="David" w:hint="cs"/>
          <w:rtl/>
        </w:rPr>
      </w:pPr>
      <w:r>
        <w:rPr>
          <w:rFonts w:cs="David" w:hint="cs"/>
          <w:rtl/>
        </w:rPr>
        <w:tab/>
        <w:t>לא הבנתי את המשמעות, לפני ה"למה".</w:t>
      </w:r>
    </w:p>
    <w:p w14:paraId="67F5E9C8" w14:textId="77777777" w:rsidR="00BE1F5E" w:rsidRDefault="00BE1F5E" w:rsidP="00BE1F5E">
      <w:pPr>
        <w:keepNext/>
        <w:bidi/>
        <w:jc w:val="both"/>
        <w:rPr>
          <w:rFonts w:cs="David" w:hint="cs"/>
          <w:rtl/>
        </w:rPr>
      </w:pPr>
    </w:p>
    <w:p w14:paraId="60169863" w14:textId="77777777" w:rsidR="00BE1F5E" w:rsidRPr="00321A95" w:rsidRDefault="00BE1F5E" w:rsidP="00BE1F5E">
      <w:pPr>
        <w:keepNext/>
        <w:bidi/>
        <w:jc w:val="both"/>
        <w:rPr>
          <w:rFonts w:cs="David" w:hint="cs"/>
          <w:u w:val="single"/>
          <w:rtl/>
        </w:rPr>
      </w:pPr>
      <w:r w:rsidRPr="00321A95">
        <w:rPr>
          <w:rFonts w:cs="David" w:hint="cs"/>
          <w:u w:val="single"/>
          <w:rtl/>
        </w:rPr>
        <w:t xml:space="preserve">משה (מוץ) מטלון: </w:t>
      </w:r>
    </w:p>
    <w:p w14:paraId="5DE0FC08" w14:textId="77777777" w:rsidR="00BE1F5E" w:rsidRDefault="00BE1F5E" w:rsidP="00BE1F5E">
      <w:pPr>
        <w:keepNext/>
        <w:bidi/>
        <w:jc w:val="both"/>
        <w:rPr>
          <w:rFonts w:cs="David" w:hint="cs"/>
          <w:rtl/>
        </w:rPr>
      </w:pPr>
    </w:p>
    <w:p w14:paraId="1B31B898" w14:textId="77777777" w:rsidR="00BE1F5E" w:rsidRDefault="00BE1F5E" w:rsidP="00BE1F5E">
      <w:pPr>
        <w:keepNext/>
        <w:bidi/>
        <w:jc w:val="both"/>
        <w:rPr>
          <w:rFonts w:cs="David" w:hint="cs"/>
          <w:rtl/>
        </w:rPr>
      </w:pPr>
      <w:r>
        <w:rPr>
          <w:rFonts w:cs="David" w:hint="cs"/>
          <w:rtl/>
        </w:rPr>
        <w:tab/>
        <w:t>תלך הפוך. אם מראש אתה מצביע - - -</w:t>
      </w:r>
    </w:p>
    <w:p w14:paraId="5D835218" w14:textId="77777777" w:rsidR="00BE1F5E" w:rsidRDefault="00BE1F5E" w:rsidP="00BE1F5E">
      <w:pPr>
        <w:keepNext/>
        <w:bidi/>
        <w:jc w:val="both"/>
        <w:rPr>
          <w:rFonts w:cs="David" w:hint="cs"/>
          <w:rtl/>
        </w:rPr>
      </w:pPr>
    </w:p>
    <w:p w14:paraId="11F14960"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70989581" w14:textId="77777777" w:rsidR="00BE1F5E" w:rsidRDefault="00BE1F5E" w:rsidP="00BE1F5E">
      <w:pPr>
        <w:keepNext/>
        <w:bidi/>
        <w:jc w:val="both"/>
        <w:rPr>
          <w:rFonts w:cs="David" w:hint="cs"/>
          <w:rtl/>
        </w:rPr>
      </w:pPr>
    </w:p>
    <w:p w14:paraId="28AC6775" w14:textId="77777777" w:rsidR="00BE1F5E" w:rsidRDefault="00BE1F5E" w:rsidP="00BE1F5E">
      <w:pPr>
        <w:keepNext/>
        <w:bidi/>
        <w:jc w:val="both"/>
        <w:rPr>
          <w:rFonts w:cs="David" w:hint="cs"/>
          <w:rtl/>
        </w:rPr>
      </w:pPr>
      <w:r>
        <w:rPr>
          <w:rFonts w:cs="David" w:hint="cs"/>
          <w:rtl/>
        </w:rPr>
        <w:tab/>
        <w:t>הסדר הוא לא - - -</w:t>
      </w:r>
    </w:p>
    <w:p w14:paraId="7909B510" w14:textId="77777777" w:rsidR="00BE1F5E" w:rsidRDefault="00BE1F5E" w:rsidP="00BE1F5E">
      <w:pPr>
        <w:keepNext/>
        <w:bidi/>
        <w:jc w:val="both"/>
        <w:rPr>
          <w:rFonts w:cs="David" w:hint="cs"/>
          <w:rtl/>
        </w:rPr>
      </w:pPr>
    </w:p>
    <w:p w14:paraId="0474248C" w14:textId="77777777" w:rsidR="00BE1F5E" w:rsidRPr="00321A95" w:rsidRDefault="00BE1F5E" w:rsidP="00BE1F5E">
      <w:pPr>
        <w:keepNext/>
        <w:bidi/>
        <w:jc w:val="both"/>
        <w:rPr>
          <w:rFonts w:cs="David" w:hint="cs"/>
          <w:u w:val="single"/>
          <w:rtl/>
        </w:rPr>
      </w:pPr>
      <w:r w:rsidRPr="00321A95">
        <w:rPr>
          <w:rFonts w:cs="David" w:hint="cs"/>
          <w:u w:val="single"/>
          <w:rtl/>
        </w:rPr>
        <w:t xml:space="preserve">משה (מוץ) מטלון: </w:t>
      </w:r>
    </w:p>
    <w:p w14:paraId="76AABA8A" w14:textId="77777777" w:rsidR="00BE1F5E" w:rsidRDefault="00BE1F5E" w:rsidP="00BE1F5E">
      <w:pPr>
        <w:keepNext/>
        <w:bidi/>
        <w:jc w:val="both"/>
        <w:rPr>
          <w:rFonts w:cs="David" w:hint="cs"/>
          <w:rtl/>
        </w:rPr>
      </w:pPr>
    </w:p>
    <w:p w14:paraId="0EC33C5E" w14:textId="77777777" w:rsidR="00BE1F5E" w:rsidRDefault="00BE1F5E" w:rsidP="00BE1F5E">
      <w:pPr>
        <w:keepNext/>
        <w:bidi/>
        <w:jc w:val="both"/>
        <w:rPr>
          <w:rFonts w:cs="David" w:hint="cs"/>
          <w:rtl/>
        </w:rPr>
      </w:pPr>
      <w:r>
        <w:rPr>
          <w:rFonts w:cs="David" w:hint="cs"/>
          <w:rtl/>
        </w:rPr>
        <w:tab/>
        <w:t>הסדר מאד משמעותי.</w:t>
      </w:r>
    </w:p>
    <w:p w14:paraId="72EF9BEA" w14:textId="77777777" w:rsidR="00BE1F5E" w:rsidRDefault="00BE1F5E" w:rsidP="00BE1F5E">
      <w:pPr>
        <w:keepNext/>
        <w:bidi/>
        <w:jc w:val="both"/>
        <w:rPr>
          <w:rFonts w:cs="David" w:hint="cs"/>
          <w:rtl/>
        </w:rPr>
      </w:pPr>
    </w:p>
    <w:p w14:paraId="6D3D61EE" w14:textId="77777777" w:rsidR="00BE1F5E" w:rsidRPr="006816F8" w:rsidRDefault="00BE1F5E" w:rsidP="00BE1F5E">
      <w:pPr>
        <w:keepNext/>
        <w:bidi/>
        <w:jc w:val="both"/>
        <w:rPr>
          <w:rFonts w:cs="David" w:hint="cs"/>
          <w:u w:val="single"/>
          <w:rtl/>
        </w:rPr>
      </w:pPr>
      <w:r w:rsidRPr="006816F8">
        <w:rPr>
          <w:rFonts w:cs="David" w:hint="cs"/>
          <w:u w:val="single"/>
          <w:rtl/>
        </w:rPr>
        <w:t>יושבת ראש ועדת האתיקה שלי יחימוביץ:</w:t>
      </w:r>
    </w:p>
    <w:p w14:paraId="66E2E676" w14:textId="77777777" w:rsidR="00BE1F5E" w:rsidRDefault="00BE1F5E" w:rsidP="00BE1F5E">
      <w:pPr>
        <w:keepNext/>
        <w:bidi/>
        <w:jc w:val="both"/>
        <w:rPr>
          <w:rFonts w:cs="David" w:hint="cs"/>
          <w:rtl/>
        </w:rPr>
      </w:pPr>
    </w:p>
    <w:p w14:paraId="29B03893" w14:textId="77777777" w:rsidR="00BE1F5E" w:rsidRDefault="00BE1F5E" w:rsidP="00BE1F5E">
      <w:pPr>
        <w:keepNext/>
        <w:bidi/>
        <w:jc w:val="both"/>
        <w:rPr>
          <w:rFonts w:cs="David" w:hint="cs"/>
          <w:rtl/>
        </w:rPr>
      </w:pPr>
      <w:r>
        <w:rPr>
          <w:rFonts w:cs="David" w:hint="cs"/>
          <w:rtl/>
        </w:rPr>
        <w:tab/>
        <w:t>תצביע קודם כן או לא. אחר כך נצביע על תקופת המעבר.</w:t>
      </w:r>
    </w:p>
    <w:p w14:paraId="687734F8" w14:textId="77777777" w:rsidR="00BE1F5E" w:rsidRDefault="00BE1F5E" w:rsidP="00BE1F5E">
      <w:pPr>
        <w:keepNext/>
        <w:bidi/>
        <w:jc w:val="both"/>
        <w:rPr>
          <w:rFonts w:cs="David" w:hint="cs"/>
          <w:rtl/>
        </w:rPr>
      </w:pPr>
    </w:p>
    <w:p w14:paraId="4037F891" w14:textId="77777777" w:rsidR="00BE1F5E" w:rsidRPr="00321A95" w:rsidRDefault="00BE1F5E" w:rsidP="00BE1F5E">
      <w:pPr>
        <w:keepNext/>
        <w:bidi/>
        <w:jc w:val="both"/>
        <w:rPr>
          <w:rFonts w:cs="David" w:hint="cs"/>
          <w:u w:val="single"/>
          <w:rtl/>
        </w:rPr>
      </w:pPr>
      <w:r w:rsidRPr="00321A95">
        <w:rPr>
          <w:rFonts w:cs="David" w:hint="cs"/>
          <w:u w:val="single"/>
          <w:rtl/>
        </w:rPr>
        <w:t xml:space="preserve">משה (מוץ) מטלון: </w:t>
      </w:r>
    </w:p>
    <w:p w14:paraId="3E47B0C9" w14:textId="77777777" w:rsidR="00BE1F5E" w:rsidRDefault="00BE1F5E" w:rsidP="00BE1F5E">
      <w:pPr>
        <w:keepNext/>
        <w:bidi/>
        <w:jc w:val="both"/>
        <w:rPr>
          <w:rFonts w:cs="David" w:hint="cs"/>
          <w:rtl/>
        </w:rPr>
      </w:pPr>
    </w:p>
    <w:p w14:paraId="5F55EE40" w14:textId="77777777" w:rsidR="00BE1F5E" w:rsidRDefault="00BE1F5E" w:rsidP="00BE1F5E">
      <w:pPr>
        <w:keepNext/>
        <w:bidi/>
        <w:jc w:val="both"/>
        <w:rPr>
          <w:rFonts w:cs="David" w:hint="cs"/>
          <w:rtl/>
        </w:rPr>
      </w:pPr>
      <w:r>
        <w:rPr>
          <w:rFonts w:cs="David" w:hint="cs"/>
          <w:rtl/>
        </w:rPr>
        <w:tab/>
        <w:t>בדיוק, הסדר הוא משמעותי. קודם כל כן או לא.</w:t>
      </w:r>
    </w:p>
    <w:p w14:paraId="7EA20847" w14:textId="77777777" w:rsidR="00BE1F5E" w:rsidRDefault="00BE1F5E" w:rsidP="00BE1F5E">
      <w:pPr>
        <w:keepNext/>
        <w:bidi/>
        <w:jc w:val="both"/>
        <w:rPr>
          <w:rFonts w:cs="David" w:hint="cs"/>
          <w:rtl/>
        </w:rPr>
      </w:pPr>
    </w:p>
    <w:p w14:paraId="292495BD" w14:textId="77777777" w:rsidR="00BE1F5E" w:rsidRPr="00A36C37" w:rsidRDefault="00BE1F5E" w:rsidP="00BE1F5E">
      <w:pPr>
        <w:keepNext/>
        <w:bidi/>
        <w:jc w:val="both"/>
        <w:rPr>
          <w:rFonts w:cs="David" w:hint="cs"/>
          <w:u w:val="single"/>
          <w:rtl/>
        </w:rPr>
      </w:pPr>
      <w:r w:rsidRPr="00A36C37">
        <w:rPr>
          <w:rFonts w:cs="David" w:hint="cs"/>
          <w:u w:val="single"/>
          <w:rtl/>
        </w:rPr>
        <w:t>רונית תירוש:</w:t>
      </w:r>
    </w:p>
    <w:p w14:paraId="7B913691" w14:textId="77777777" w:rsidR="00BE1F5E" w:rsidRDefault="00BE1F5E" w:rsidP="00BE1F5E">
      <w:pPr>
        <w:keepNext/>
        <w:bidi/>
        <w:jc w:val="both"/>
        <w:rPr>
          <w:rFonts w:cs="David" w:hint="cs"/>
          <w:rtl/>
        </w:rPr>
      </w:pPr>
    </w:p>
    <w:p w14:paraId="0CE760C0" w14:textId="77777777" w:rsidR="00BE1F5E" w:rsidRDefault="00BE1F5E" w:rsidP="00BE1F5E">
      <w:pPr>
        <w:keepNext/>
        <w:bidi/>
        <w:jc w:val="both"/>
        <w:rPr>
          <w:rFonts w:cs="David" w:hint="cs"/>
          <w:rtl/>
        </w:rPr>
      </w:pPr>
      <w:r>
        <w:rPr>
          <w:rFonts w:cs="David" w:hint="cs"/>
          <w:rtl/>
        </w:rPr>
        <w:tab/>
        <w:t>זה לא עניין של תקופת מעבר.</w:t>
      </w:r>
    </w:p>
    <w:p w14:paraId="237753D5" w14:textId="77777777" w:rsidR="00BE1F5E" w:rsidRDefault="00BE1F5E" w:rsidP="00BE1F5E">
      <w:pPr>
        <w:keepNext/>
        <w:bidi/>
        <w:jc w:val="both"/>
        <w:rPr>
          <w:rFonts w:cs="David" w:hint="cs"/>
          <w:rtl/>
        </w:rPr>
      </w:pPr>
    </w:p>
    <w:p w14:paraId="33D7E10E" w14:textId="77777777" w:rsidR="00BE1F5E" w:rsidRPr="003C23D3" w:rsidRDefault="00BE1F5E" w:rsidP="00BE1F5E">
      <w:pPr>
        <w:keepNext/>
        <w:bidi/>
        <w:jc w:val="both"/>
        <w:rPr>
          <w:rFonts w:cs="David" w:hint="cs"/>
          <w:u w:val="single"/>
          <w:rtl/>
        </w:rPr>
      </w:pPr>
      <w:r w:rsidRPr="003C23D3">
        <w:rPr>
          <w:rFonts w:cs="David" w:hint="cs"/>
          <w:u w:val="single"/>
          <w:rtl/>
        </w:rPr>
        <w:t xml:space="preserve">היו"ר יריב </w:t>
      </w:r>
      <w:proofErr w:type="spellStart"/>
      <w:r w:rsidRPr="003C23D3">
        <w:rPr>
          <w:rFonts w:cs="David" w:hint="cs"/>
          <w:u w:val="single"/>
          <w:rtl/>
        </w:rPr>
        <w:t>לוין</w:t>
      </w:r>
      <w:proofErr w:type="spellEnd"/>
      <w:r w:rsidRPr="003C23D3">
        <w:rPr>
          <w:rFonts w:cs="David" w:hint="cs"/>
          <w:u w:val="single"/>
          <w:rtl/>
        </w:rPr>
        <w:t>:</w:t>
      </w:r>
    </w:p>
    <w:p w14:paraId="7BE1A548" w14:textId="77777777" w:rsidR="00BE1F5E" w:rsidRDefault="00BE1F5E" w:rsidP="00BE1F5E">
      <w:pPr>
        <w:keepNext/>
        <w:bidi/>
        <w:jc w:val="both"/>
        <w:rPr>
          <w:rFonts w:cs="David" w:hint="cs"/>
          <w:rtl/>
        </w:rPr>
      </w:pPr>
    </w:p>
    <w:p w14:paraId="1A8EBB23" w14:textId="77777777" w:rsidR="00BE1F5E" w:rsidRDefault="00BE1F5E" w:rsidP="00BE1F5E">
      <w:pPr>
        <w:keepNext/>
        <w:bidi/>
        <w:jc w:val="both"/>
        <w:rPr>
          <w:rFonts w:cs="David" w:hint="cs"/>
          <w:rtl/>
        </w:rPr>
      </w:pPr>
      <w:r>
        <w:rPr>
          <w:rFonts w:cs="David" w:hint="cs"/>
          <w:rtl/>
        </w:rPr>
        <w:tab/>
        <w:t xml:space="preserve">לא, לא. יש לנו שתי שאלות נפרדות כאן. יש כאן, רבותיי, שתי שאלות נפרדות. האחת היא השאלה  האם מותר לפצל ומה. אני רוצה לנסות להתכנס, במקום 20 אלטרנטיבות כמו שיכולות להיות, שתי אפשרויות: האחת שאסור </w:t>
      </w:r>
      <w:proofErr w:type="spellStart"/>
      <w:r>
        <w:rPr>
          <w:rFonts w:cs="David" w:hint="cs"/>
          <w:rtl/>
        </w:rPr>
        <w:t>והשניהה</w:t>
      </w:r>
      <w:proofErr w:type="spellEnd"/>
      <w:r>
        <w:rPr>
          <w:rFonts w:cs="David" w:hint="cs"/>
          <w:rtl/>
        </w:rPr>
        <w:t xml:space="preserve"> שמותר, עוזר אחד ל-50% משרה. זאת אומרת, להצביע על שתי </w:t>
      </w:r>
      <w:proofErr w:type="spellStart"/>
      <w:r>
        <w:rPr>
          <w:rFonts w:cs="David" w:hint="cs"/>
          <w:rtl/>
        </w:rPr>
        <w:t>האלרטרנטיבות</w:t>
      </w:r>
      <w:proofErr w:type="spellEnd"/>
      <w:r>
        <w:rPr>
          <w:rFonts w:cs="David" w:hint="cs"/>
          <w:rtl/>
        </w:rPr>
        <w:t xml:space="preserve"> האלה, שנדמה לי - - -</w:t>
      </w:r>
    </w:p>
    <w:p w14:paraId="70ADEA7B" w14:textId="77777777" w:rsidR="00BE1F5E" w:rsidRDefault="00BE1F5E" w:rsidP="00BE1F5E">
      <w:pPr>
        <w:keepNext/>
        <w:bidi/>
        <w:jc w:val="both"/>
        <w:rPr>
          <w:rFonts w:cs="David" w:hint="cs"/>
          <w:rtl/>
        </w:rPr>
      </w:pPr>
    </w:p>
    <w:p w14:paraId="5B09566F" w14:textId="77777777" w:rsidR="00BE1F5E" w:rsidRPr="00360DF2" w:rsidRDefault="00BE1F5E" w:rsidP="00BE1F5E">
      <w:pPr>
        <w:keepNext/>
        <w:bidi/>
        <w:jc w:val="both"/>
        <w:rPr>
          <w:rFonts w:cs="David" w:hint="cs"/>
          <w:u w:val="single"/>
          <w:rtl/>
        </w:rPr>
      </w:pPr>
      <w:r w:rsidRPr="00360DF2">
        <w:rPr>
          <w:rFonts w:cs="David" w:hint="cs"/>
          <w:u w:val="single"/>
          <w:rtl/>
        </w:rPr>
        <w:t>קריאה:</w:t>
      </w:r>
      <w:r w:rsidRPr="00360DF2">
        <w:rPr>
          <w:rFonts w:cs="David" w:hint="cs"/>
          <w:u w:val="single"/>
          <w:rtl/>
        </w:rPr>
        <w:tab/>
      </w:r>
    </w:p>
    <w:p w14:paraId="1045D3F1" w14:textId="77777777" w:rsidR="00BE1F5E" w:rsidRPr="00A36C37" w:rsidRDefault="00BE1F5E" w:rsidP="00BE1F5E">
      <w:pPr>
        <w:keepNext/>
        <w:bidi/>
        <w:jc w:val="both"/>
        <w:rPr>
          <w:rFonts w:cs="David" w:hint="cs"/>
          <w:u w:val="single"/>
          <w:rtl/>
        </w:rPr>
      </w:pPr>
    </w:p>
    <w:p w14:paraId="61E08271" w14:textId="77777777" w:rsidR="00BE1F5E" w:rsidRDefault="00BE1F5E" w:rsidP="00BE1F5E">
      <w:pPr>
        <w:keepNext/>
        <w:bidi/>
        <w:ind w:left="720"/>
        <w:jc w:val="both"/>
        <w:rPr>
          <w:rFonts w:cs="David" w:hint="cs"/>
          <w:rtl/>
        </w:rPr>
      </w:pPr>
      <w:r>
        <w:rPr>
          <w:rFonts w:cs="David" w:hint="cs"/>
          <w:rtl/>
        </w:rPr>
        <w:t>- - - על פי סיכום בין שני הצדדים.</w:t>
      </w:r>
    </w:p>
    <w:p w14:paraId="7CF9043C" w14:textId="77777777" w:rsidR="00BE1F5E" w:rsidRDefault="00BE1F5E" w:rsidP="00BE1F5E">
      <w:pPr>
        <w:keepNext/>
        <w:bidi/>
        <w:jc w:val="both"/>
        <w:rPr>
          <w:rFonts w:cs="David" w:hint="cs"/>
          <w:rtl/>
        </w:rPr>
      </w:pPr>
    </w:p>
    <w:p w14:paraId="7824742B"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298997EC" w14:textId="77777777" w:rsidR="00BE1F5E" w:rsidRDefault="00BE1F5E" w:rsidP="00BE1F5E">
      <w:pPr>
        <w:keepNext/>
        <w:bidi/>
        <w:jc w:val="both"/>
        <w:rPr>
          <w:rFonts w:cs="David" w:hint="cs"/>
          <w:rtl/>
        </w:rPr>
      </w:pPr>
    </w:p>
    <w:p w14:paraId="1E960DC8" w14:textId="77777777" w:rsidR="00BE1F5E" w:rsidRDefault="00BE1F5E" w:rsidP="00BE1F5E">
      <w:pPr>
        <w:keepNext/>
        <w:bidi/>
        <w:jc w:val="both"/>
        <w:rPr>
          <w:rFonts w:cs="David" w:hint="cs"/>
          <w:rtl/>
        </w:rPr>
      </w:pPr>
      <w:r>
        <w:rPr>
          <w:rFonts w:cs="David" w:hint="cs"/>
          <w:rtl/>
        </w:rPr>
        <w:tab/>
        <w:t xml:space="preserve">נדמה לי </w:t>
      </w:r>
      <w:r>
        <w:rPr>
          <w:rFonts w:cs="David"/>
          <w:rtl/>
        </w:rPr>
        <w:t>–</w:t>
      </w:r>
      <w:r>
        <w:rPr>
          <w:rFonts w:cs="David" w:hint="cs"/>
          <w:rtl/>
        </w:rPr>
        <w:t xml:space="preserve"> נדמה לי - - -</w:t>
      </w:r>
    </w:p>
    <w:p w14:paraId="7D9B6B59" w14:textId="77777777" w:rsidR="00BE1F5E" w:rsidRDefault="00BE1F5E" w:rsidP="00BE1F5E">
      <w:pPr>
        <w:keepNext/>
        <w:bidi/>
        <w:jc w:val="both"/>
        <w:rPr>
          <w:rFonts w:cs="David" w:hint="cs"/>
          <w:rtl/>
        </w:rPr>
      </w:pPr>
    </w:p>
    <w:p w14:paraId="4E72304A" w14:textId="77777777" w:rsidR="00BE1F5E" w:rsidRPr="006639A6" w:rsidRDefault="00BE1F5E" w:rsidP="00BE1F5E">
      <w:pPr>
        <w:keepNext/>
        <w:bidi/>
        <w:jc w:val="both"/>
        <w:rPr>
          <w:rFonts w:cs="David" w:hint="cs"/>
          <w:u w:val="single"/>
          <w:rtl/>
        </w:rPr>
      </w:pPr>
      <w:r w:rsidRPr="006639A6">
        <w:rPr>
          <w:rFonts w:cs="David" w:hint="cs"/>
          <w:u w:val="single"/>
          <w:rtl/>
        </w:rPr>
        <w:t>דוד רותם:</w:t>
      </w:r>
    </w:p>
    <w:p w14:paraId="0DB36393" w14:textId="77777777" w:rsidR="00BE1F5E" w:rsidRDefault="00BE1F5E" w:rsidP="00BE1F5E">
      <w:pPr>
        <w:keepNext/>
        <w:bidi/>
        <w:jc w:val="both"/>
        <w:rPr>
          <w:rFonts w:cs="David" w:hint="cs"/>
          <w:rtl/>
        </w:rPr>
      </w:pPr>
    </w:p>
    <w:p w14:paraId="35FFA5F7" w14:textId="77777777" w:rsidR="00BE1F5E" w:rsidRDefault="00BE1F5E" w:rsidP="00BE1F5E">
      <w:pPr>
        <w:keepNext/>
        <w:bidi/>
        <w:jc w:val="both"/>
        <w:rPr>
          <w:rFonts w:cs="David" w:hint="cs"/>
          <w:rtl/>
        </w:rPr>
      </w:pPr>
      <w:r>
        <w:rPr>
          <w:rFonts w:cs="David" w:hint="cs"/>
          <w:rtl/>
        </w:rPr>
        <w:tab/>
        <w:t>אבל אם רוב חברי הכנסת חושבים שאסור לפצל, אז לא נגיע להצבעה השנייה.</w:t>
      </w:r>
    </w:p>
    <w:p w14:paraId="2B8ECAF9" w14:textId="77777777" w:rsidR="00BE1F5E" w:rsidRDefault="00BE1F5E" w:rsidP="00BE1F5E">
      <w:pPr>
        <w:keepNext/>
        <w:bidi/>
        <w:jc w:val="both"/>
        <w:rPr>
          <w:rFonts w:cs="David" w:hint="cs"/>
          <w:rtl/>
        </w:rPr>
      </w:pPr>
    </w:p>
    <w:p w14:paraId="200D8EEC"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4330ACC1" w14:textId="77777777" w:rsidR="00BE1F5E" w:rsidRDefault="00BE1F5E" w:rsidP="00BE1F5E">
      <w:pPr>
        <w:keepNext/>
        <w:bidi/>
        <w:jc w:val="both"/>
        <w:rPr>
          <w:rFonts w:cs="David" w:hint="cs"/>
          <w:rtl/>
        </w:rPr>
      </w:pPr>
    </w:p>
    <w:p w14:paraId="3D604AB8" w14:textId="77777777" w:rsidR="00BE1F5E" w:rsidRDefault="00BE1F5E" w:rsidP="00BE1F5E">
      <w:pPr>
        <w:keepNext/>
        <w:bidi/>
        <w:jc w:val="both"/>
        <w:rPr>
          <w:rFonts w:cs="David" w:hint="cs"/>
          <w:rtl/>
        </w:rPr>
      </w:pPr>
      <w:r>
        <w:rPr>
          <w:rFonts w:cs="David" w:hint="cs"/>
          <w:rtl/>
        </w:rPr>
        <w:tab/>
        <w:t>נכון, נכון.</w:t>
      </w:r>
    </w:p>
    <w:p w14:paraId="321F502F" w14:textId="77777777" w:rsidR="00BE1F5E" w:rsidRDefault="00BE1F5E" w:rsidP="00BE1F5E">
      <w:pPr>
        <w:keepNext/>
        <w:bidi/>
        <w:jc w:val="both"/>
        <w:rPr>
          <w:rFonts w:cs="David" w:hint="cs"/>
          <w:rtl/>
        </w:rPr>
      </w:pPr>
    </w:p>
    <w:p w14:paraId="7653DEA8" w14:textId="77777777" w:rsidR="00BE1F5E" w:rsidRPr="00360DF2" w:rsidRDefault="00BE1F5E" w:rsidP="00BE1F5E">
      <w:pPr>
        <w:keepNext/>
        <w:bidi/>
        <w:jc w:val="both"/>
        <w:rPr>
          <w:rFonts w:cs="David" w:hint="cs"/>
          <w:u w:val="single"/>
          <w:rtl/>
        </w:rPr>
      </w:pPr>
      <w:r w:rsidRPr="00360DF2">
        <w:rPr>
          <w:rFonts w:cs="David" w:hint="cs"/>
          <w:u w:val="single"/>
          <w:rtl/>
        </w:rPr>
        <w:t>קריאה:</w:t>
      </w:r>
      <w:r w:rsidRPr="00360DF2">
        <w:rPr>
          <w:rFonts w:cs="David" w:hint="cs"/>
          <w:u w:val="single"/>
          <w:rtl/>
        </w:rPr>
        <w:tab/>
      </w:r>
    </w:p>
    <w:p w14:paraId="0A91CD18" w14:textId="77777777" w:rsidR="00BE1F5E" w:rsidRDefault="00BE1F5E" w:rsidP="00BE1F5E">
      <w:pPr>
        <w:keepNext/>
        <w:bidi/>
        <w:jc w:val="both"/>
        <w:rPr>
          <w:rFonts w:cs="David" w:hint="cs"/>
          <w:rtl/>
        </w:rPr>
      </w:pPr>
    </w:p>
    <w:p w14:paraId="1675C127" w14:textId="77777777" w:rsidR="00BE1F5E" w:rsidRDefault="00BE1F5E" w:rsidP="00BE1F5E">
      <w:pPr>
        <w:keepNext/>
        <w:bidi/>
        <w:jc w:val="both"/>
        <w:rPr>
          <w:rFonts w:cs="David" w:hint="cs"/>
          <w:rtl/>
        </w:rPr>
      </w:pPr>
      <w:r>
        <w:rPr>
          <w:rFonts w:cs="David" w:hint="cs"/>
          <w:rtl/>
        </w:rPr>
        <w:tab/>
        <w:t>זה כבר לא רלוונטי.</w:t>
      </w:r>
    </w:p>
    <w:p w14:paraId="3E7FA7D2" w14:textId="77777777" w:rsidR="00BE1F5E" w:rsidRDefault="00BE1F5E" w:rsidP="00BE1F5E">
      <w:pPr>
        <w:keepNext/>
        <w:bidi/>
        <w:jc w:val="both"/>
        <w:rPr>
          <w:rFonts w:cs="David" w:hint="cs"/>
          <w:rtl/>
        </w:rPr>
      </w:pPr>
    </w:p>
    <w:p w14:paraId="4255F509" w14:textId="77777777" w:rsidR="00BE1F5E" w:rsidRPr="00280ADB" w:rsidRDefault="00BE1F5E" w:rsidP="00BE1F5E">
      <w:pPr>
        <w:keepNext/>
        <w:bidi/>
        <w:jc w:val="both"/>
        <w:rPr>
          <w:rFonts w:cs="David" w:hint="cs"/>
          <w:u w:val="single"/>
          <w:rtl/>
        </w:rPr>
      </w:pPr>
      <w:r w:rsidRPr="00280ADB">
        <w:rPr>
          <w:rFonts w:cs="David" w:hint="cs"/>
          <w:u w:val="single"/>
          <w:rtl/>
        </w:rPr>
        <w:t>יושבת ראש ועדת האתיקה שלי יחימוביץ:</w:t>
      </w:r>
    </w:p>
    <w:p w14:paraId="76A63AA0" w14:textId="77777777" w:rsidR="00BE1F5E" w:rsidRDefault="00BE1F5E" w:rsidP="00BE1F5E">
      <w:pPr>
        <w:keepNext/>
        <w:bidi/>
        <w:jc w:val="both"/>
        <w:rPr>
          <w:rFonts w:cs="David" w:hint="cs"/>
          <w:rtl/>
        </w:rPr>
      </w:pPr>
    </w:p>
    <w:p w14:paraId="6223FC97" w14:textId="77777777" w:rsidR="00BE1F5E" w:rsidRDefault="00BE1F5E" w:rsidP="00BE1F5E">
      <w:pPr>
        <w:keepNext/>
        <w:bidi/>
        <w:jc w:val="both"/>
        <w:rPr>
          <w:rFonts w:cs="David" w:hint="cs"/>
          <w:rtl/>
        </w:rPr>
      </w:pPr>
      <w:r>
        <w:rPr>
          <w:rFonts w:cs="David" w:hint="cs"/>
          <w:rtl/>
        </w:rPr>
        <w:tab/>
        <w:t>זה כבר לא נכון.</w:t>
      </w:r>
    </w:p>
    <w:p w14:paraId="199E1F6C" w14:textId="77777777" w:rsidR="00BE1F5E" w:rsidRDefault="00BE1F5E" w:rsidP="00BE1F5E">
      <w:pPr>
        <w:keepNext/>
        <w:bidi/>
        <w:jc w:val="both"/>
        <w:rPr>
          <w:rFonts w:cs="David" w:hint="cs"/>
          <w:rtl/>
        </w:rPr>
      </w:pPr>
    </w:p>
    <w:p w14:paraId="622841A8"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3D6BB88D" w14:textId="77777777" w:rsidR="00BE1F5E" w:rsidRDefault="00BE1F5E" w:rsidP="00BE1F5E">
      <w:pPr>
        <w:keepNext/>
        <w:bidi/>
        <w:jc w:val="both"/>
        <w:rPr>
          <w:rFonts w:cs="David" w:hint="cs"/>
          <w:rtl/>
        </w:rPr>
      </w:pPr>
    </w:p>
    <w:p w14:paraId="6893CFFD" w14:textId="77777777" w:rsidR="00BE1F5E" w:rsidRDefault="00BE1F5E" w:rsidP="00BE1F5E">
      <w:pPr>
        <w:keepNext/>
        <w:bidi/>
        <w:jc w:val="both"/>
        <w:rPr>
          <w:rFonts w:cs="David" w:hint="cs"/>
          <w:rtl/>
        </w:rPr>
      </w:pPr>
      <w:r>
        <w:rPr>
          <w:rFonts w:cs="David" w:hint="cs"/>
          <w:rtl/>
        </w:rPr>
        <w:tab/>
        <w:t>בי"ת, הסוגיה השנייה - - -</w:t>
      </w:r>
    </w:p>
    <w:p w14:paraId="099F03CA" w14:textId="77777777" w:rsidR="00BE1F5E" w:rsidRDefault="00BE1F5E" w:rsidP="00BE1F5E">
      <w:pPr>
        <w:keepNext/>
        <w:bidi/>
        <w:jc w:val="both"/>
        <w:rPr>
          <w:rFonts w:cs="David" w:hint="cs"/>
          <w:rtl/>
        </w:rPr>
      </w:pPr>
    </w:p>
    <w:p w14:paraId="34611EEC" w14:textId="77777777" w:rsidR="00BE1F5E" w:rsidRPr="00280ADB" w:rsidRDefault="00BE1F5E" w:rsidP="00BE1F5E">
      <w:pPr>
        <w:keepNext/>
        <w:bidi/>
        <w:jc w:val="both"/>
        <w:rPr>
          <w:rFonts w:cs="David" w:hint="cs"/>
          <w:u w:val="single"/>
          <w:rtl/>
        </w:rPr>
      </w:pPr>
      <w:r w:rsidRPr="00280ADB">
        <w:rPr>
          <w:rFonts w:cs="David" w:hint="cs"/>
          <w:u w:val="single"/>
          <w:rtl/>
        </w:rPr>
        <w:t>יושבת ראש ועדת האתיקה שלי יחימוביץ:</w:t>
      </w:r>
    </w:p>
    <w:p w14:paraId="0CEC029A" w14:textId="77777777" w:rsidR="00BE1F5E" w:rsidRDefault="00BE1F5E" w:rsidP="00BE1F5E">
      <w:pPr>
        <w:keepNext/>
        <w:bidi/>
        <w:jc w:val="both"/>
        <w:rPr>
          <w:rFonts w:cs="David" w:hint="cs"/>
          <w:rtl/>
        </w:rPr>
      </w:pPr>
    </w:p>
    <w:p w14:paraId="552C90A1" w14:textId="77777777" w:rsidR="00BE1F5E" w:rsidRDefault="00BE1F5E" w:rsidP="00BE1F5E">
      <w:pPr>
        <w:keepNext/>
        <w:bidi/>
        <w:jc w:val="both"/>
        <w:rPr>
          <w:rFonts w:cs="David" w:hint="cs"/>
          <w:rtl/>
        </w:rPr>
      </w:pPr>
      <w:r>
        <w:rPr>
          <w:rFonts w:cs="David" w:hint="cs"/>
          <w:rtl/>
        </w:rPr>
        <w:tab/>
        <w:t>זה כבר לא נכון.</w:t>
      </w:r>
    </w:p>
    <w:p w14:paraId="29B563A8" w14:textId="77777777" w:rsidR="00BE1F5E" w:rsidRDefault="00BE1F5E" w:rsidP="00BE1F5E">
      <w:pPr>
        <w:keepNext/>
        <w:bidi/>
        <w:jc w:val="both"/>
        <w:rPr>
          <w:rFonts w:cs="David" w:hint="cs"/>
          <w:rtl/>
        </w:rPr>
      </w:pPr>
    </w:p>
    <w:p w14:paraId="2EBCDE7A"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1EAFBBE0" w14:textId="77777777" w:rsidR="00BE1F5E" w:rsidRDefault="00BE1F5E" w:rsidP="00BE1F5E">
      <w:pPr>
        <w:keepNext/>
        <w:bidi/>
        <w:jc w:val="both"/>
        <w:rPr>
          <w:rFonts w:cs="David" w:hint="cs"/>
          <w:rtl/>
        </w:rPr>
      </w:pPr>
    </w:p>
    <w:p w14:paraId="56C733C6" w14:textId="77777777" w:rsidR="00BE1F5E" w:rsidRDefault="00BE1F5E" w:rsidP="00BE1F5E">
      <w:pPr>
        <w:keepNext/>
        <w:bidi/>
        <w:jc w:val="both"/>
        <w:rPr>
          <w:rFonts w:cs="David" w:hint="cs"/>
          <w:rtl/>
        </w:rPr>
      </w:pPr>
      <w:r>
        <w:rPr>
          <w:rFonts w:cs="David" w:hint="cs"/>
          <w:rtl/>
        </w:rPr>
        <w:tab/>
        <w:t>מאה אחוז, הסדר יכול להיות הפוך.</w:t>
      </w:r>
    </w:p>
    <w:p w14:paraId="331A23FF" w14:textId="77777777" w:rsidR="00BE1F5E" w:rsidRDefault="00BE1F5E" w:rsidP="00BE1F5E">
      <w:pPr>
        <w:keepNext/>
        <w:bidi/>
        <w:jc w:val="both"/>
        <w:rPr>
          <w:rFonts w:cs="David" w:hint="cs"/>
          <w:rtl/>
        </w:rPr>
      </w:pPr>
    </w:p>
    <w:p w14:paraId="0CE3CB27" w14:textId="77777777" w:rsidR="00BE1F5E" w:rsidRDefault="00BE1F5E" w:rsidP="00BE1F5E">
      <w:pPr>
        <w:keepNext/>
        <w:bidi/>
        <w:jc w:val="both"/>
        <w:rPr>
          <w:rFonts w:cs="David" w:hint="cs"/>
          <w:rtl/>
        </w:rPr>
      </w:pPr>
      <w:r>
        <w:rPr>
          <w:rFonts w:cs="David" w:hint="cs"/>
          <w:rtl/>
        </w:rPr>
        <w:tab/>
        <w:t xml:space="preserve">הסוגיה השנייה שישנה, היא סוגיית הוראת המעבר. בהנחה שתהיה החלטה שלא מפצלים, מה דינם של מי שעובדים היום. </w:t>
      </w:r>
    </w:p>
    <w:p w14:paraId="19F53EA8" w14:textId="77777777" w:rsidR="00BE1F5E" w:rsidRDefault="00BE1F5E" w:rsidP="00BE1F5E">
      <w:pPr>
        <w:keepNext/>
        <w:bidi/>
        <w:jc w:val="both"/>
        <w:rPr>
          <w:rFonts w:cs="David" w:hint="cs"/>
          <w:rtl/>
        </w:rPr>
      </w:pPr>
    </w:p>
    <w:p w14:paraId="7071824E" w14:textId="77777777" w:rsidR="00BE1F5E" w:rsidRPr="00F70E4B" w:rsidRDefault="00BE1F5E" w:rsidP="00BE1F5E">
      <w:pPr>
        <w:keepNext/>
        <w:bidi/>
        <w:jc w:val="both"/>
        <w:rPr>
          <w:rFonts w:cs="David" w:hint="cs"/>
          <w:u w:val="single"/>
          <w:rtl/>
        </w:rPr>
      </w:pPr>
      <w:r w:rsidRPr="00F70E4B">
        <w:rPr>
          <w:rFonts w:cs="David" w:hint="cs"/>
          <w:u w:val="single"/>
          <w:rtl/>
        </w:rPr>
        <w:t>קריאות:</w:t>
      </w:r>
    </w:p>
    <w:p w14:paraId="4DA0CAEB" w14:textId="77777777" w:rsidR="00BE1F5E" w:rsidRDefault="00BE1F5E" w:rsidP="00BE1F5E">
      <w:pPr>
        <w:keepNext/>
        <w:bidi/>
        <w:jc w:val="both"/>
        <w:rPr>
          <w:rFonts w:cs="David" w:hint="cs"/>
          <w:rtl/>
        </w:rPr>
      </w:pPr>
    </w:p>
    <w:p w14:paraId="2C957875" w14:textId="77777777" w:rsidR="00BE1F5E" w:rsidRDefault="00BE1F5E" w:rsidP="00BE1F5E">
      <w:pPr>
        <w:keepNext/>
        <w:bidi/>
        <w:jc w:val="both"/>
        <w:rPr>
          <w:rFonts w:cs="David" w:hint="cs"/>
          <w:rtl/>
        </w:rPr>
      </w:pPr>
      <w:r>
        <w:rPr>
          <w:rFonts w:cs="David" w:hint="cs"/>
          <w:rtl/>
        </w:rPr>
        <w:tab/>
        <w:t>זה בסדר.</w:t>
      </w:r>
    </w:p>
    <w:p w14:paraId="7D3AE73C" w14:textId="77777777" w:rsidR="00BE1F5E" w:rsidRDefault="00BE1F5E" w:rsidP="00BE1F5E">
      <w:pPr>
        <w:keepNext/>
        <w:bidi/>
        <w:jc w:val="both"/>
        <w:rPr>
          <w:rFonts w:cs="David" w:hint="cs"/>
          <w:rtl/>
        </w:rPr>
      </w:pPr>
    </w:p>
    <w:p w14:paraId="57C5D49E" w14:textId="77777777" w:rsidR="00BE1F5E" w:rsidRDefault="00BE1F5E" w:rsidP="00BE1F5E">
      <w:pPr>
        <w:keepNext/>
        <w:bidi/>
        <w:jc w:val="both"/>
        <w:rPr>
          <w:rFonts w:cs="David" w:hint="cs"/>
          <w:rtl/>
        </w:rPr>
      </w:pPr>
      <w:r>
        <w:rPr>
          <w:rFonts w:cs="David" w:hint="cs"/>
          <w:rtl/>
        </w:rPr>
        <w:tab/>
        <w:t>מאה אחוז.</w:t>
      </w:r>
    </w:p>
    <w:p w14:paraId="5B7A99EC" w14:textId="77777777" w:rsidR="00BE1F5E" w:rsidRDefault="00BE1F5E" w:rsidP="00BE1F5E">
      <w:pPr>
        <w:keepNext/>
        <w:bidi/>
        <w:jc w:val="both"/>
        <w:rPr>
          <w:rFonts w:cs="David" w:hint="cs"/>
          <w:rtl/>
        </w:rPr>
      </w:pPr>
    </w:p>
    <w:p w14:paraId="096FDB7D"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2343FB57" w14:textId="77777777" w:rsidR="00BE1F5E" w:rsidRDefault="00BE1F5E" w:rsidP="00BE1F5E">
      <w:pPr>
        <w:keepNext/>
        <w:bidi/>
        <w:jc w:val="both"/>
        <w:rPr>
          <w:rFonts w:cs="David" w:hint="cs"/>
          <w:rtl/>
        </w:rPr>
      </w:pPr>
    </w:p>
    <w:p w14:paraId="020E038A" w14:textId="77777777" w:rsidR="00BE1F5E" w:rsidRDefault="00BE1F5E" w:rsidP="00BE1F5E">
      <w:pPr>
        <w:keepNext/>
        <w:bidi/>
        <w:jc w:val="both"/>
        <w:rPr>
          <w:rFonts w:cs="David" w:hint="cs"/>
          <w:rtl/>
        </w:rPr>
      </w:pPr>
      <w:r>
        <w:rPr>
          <w:rFonts w:cs="David" w:hint="cs"/>
          <w:rtl/>
        </w:rPr>
        <w:tab/>
        <w:t xml:space="preserve">עכשיו אני רוצה עוד הערה אחת שצריכה להיות ברורה </w:t>
      </w:r>
      <w:r>
        <w:rPr>
          <w:rFonts w:cs="David"/>
          <w:rtl/>
        </w:rPr>
        <w:t>–</w:t>
      </w:r>
      <w:r>
        <w:rPr>
          <w:rFonts w:cs="David" w:hint="cs"/>
          <w:rtl/>
        </w:rPr>
        <w:t xml:space="preserve"> פרופ' </w:t>
      </w:r>
      <w:proofErr w:type="spellStart"/>
      <w:r>
        <w:rPr>
          <w:rFonts w:cs="David" w:hint="cs"/>
          <w:rtl/>
        </w:rPr>
        <w:t>גרונאו</w:t>
      </w:r>
      <w:proofErr w:type="spellEnd"/>
      <w:r>
        <w:rPr>
          <w:rFonts w:cs="David" w:hint="cs"/>
          <w:rtl/>
        </w:rPr>
        <w:t xml:space="preserve">, חשוב שאתה תהיה אתי בנקודה הזו - על פי סמכויותינו וסדרם של הדברים, בהנחה שלא נקבל את המלצתו של פרופ' </w:t>
      </w:r>
      <w:proofErr w:type="spellStart"/>
      <w:r>
        <w:rPr>
          <w:rFonts w:cs="David" w:hint="cs"/>
          <w:rtl/>
        </w:rPr>
        <w:t>גרונאו</w:t>
      </w:r>
      <w:proofErr w:type="spellEnd"/>
      <w:r>
        <w:rPr>
          <w:rFonts w:cs="David" w:hint="cs"/>
          <w:rtl/>
        </w:rPr>
        <w:t xml:space="preserve"> כמו שהיא, הדבר הזה למעשה חוזר לוועדה, כדי שהיא תגבש המלצה נוכח העמדה שהבענו, וזה יגיע הנה. אבל, אני </w:t>
      </w:r>
      <w:r>
        <w:rPr>
          <w:rFonts w:cs="David"/>
          <w:rtl/>
        </w:rPr>
        <w:t>–</w:t>
      </w:r>
      <w:r>
        <w:rPr>
          <w:rFonts w:cs="David" w:hint="cs"/>
          <w:rtl/>
        </w:rPr>
        <w:t xml:space="preserve"> ואני פה בעיקר פונה לייעוץ המשפטי שלנו </w:t>
      </w:r>
      <w:r>
        <w:rPr>
          <w:rFonts w:cs="David"/>
          <w:rtl/>
        </w:rPr>
        <w:t>–</w:t>
      </w:r>
      <w:r>
        <w:rPr>
          <w:rFonts w:cs="David" w:hint="cs"/>
          <w:rtl/>
        </w:rPr>
        <w:t xml:space="preserve"> להבנתי, ומאחר שחוות הדעת שלכם, פרופ' </w:t>
      </w:r>
      <w:proofErr w:type="spellStart"/>
      <w:r>
        <w:rPr>
          <w:rFonts w:cs="David" w:hint="cs"/>
          <w:rtl/>
        </w:rPr>
        <w:t>גרונאו</w:t>
      </w:r>
      <w:proofErr w:type="spellEnd"/>
      <w:r>
        <w:rPr>
          <w:rFonts w:cs="David" w:hint="cs"/>
          <w:rtl/>
        </w:rPr>
        <w:t>, איננה מתייחסת לשאלת הוראת המעבר, הרי בהנחה שתאומץ חוות הדעת ונוסיף לה את הוראת המעבר, אין קושי, ואפשר לאשר את העניין, ואין צורך שהעניין יבוא אליך עוד פעם.</w:t>
      </w:r>
    </w:p>
    <w:p w14:paraId="6EAA6AD2" w14:textId="77777777" w:rsidR="00BE1F5E" w:rsidRDefault="00BE1F5E" w:rsidP="00BE1F5E">
      <w:pPr>
        <w:keepNext/>
        <w:bidi/>
        <w:jc w:val="both"/>
        <w:rPr>
          <w:rFonts w:cs="David" w:hint="cs"/>
          <w:rtl/>
        </w:rPr>
      </w:pPr>
    </w:p>
    <w:p w14:paraId="1AD0E225" w14:textId="77777777" w:rsidR="00BE1F5E" w:rsidRPr="005A278F" w:rsidRDefault="00BE1F5E" w:rsidP="00BE1F5E">
      <w:pPr>
        <w:keepNext/>
        <w:bidi/>
        <w:jc w:val="both"/>
        <w:rPr>
          <w:rFonts w:cs="David" w:hint="cs"/>
          <w:u w:val="single"/>
          <w:rtl/>
        </w:rPr>
      </w:pPr>
      <w:r w:rsidRPr="005A278F">
        <w:rPr>
          <w:rFonts w:cs="David" w:hint="cs"/>
          <w:u w:val="single"/>
          <w:rtl/>
        </w:rPr>
        <w:t xml:space="preserve">ראובן </w:t>
      </w:r>
      <w:proofErr w:type="spellStart"/>
      <w:r w:rsidRPr="005A278F">
        <w:rPr>
          <w:rFonts w:cs="David" w:hint="cs"/>
          <w:u w:val="single"/>
          <w:rtl/>
        </w:rPr>
        <w:t>גרונאו</w:t>
      </w:r>
      <w:proofErr w:type="spellEnd"/>
      <w:r w:rsidRPr="005A278F">
        <w:rPr>
          <w:rFonts w:cs="David" w:hint="cs"/>
          <w:u w:val="single"/>
          <w:rtl/>
        </w:rPr>
        <w:t>:</w:t>
      </w:r>
    </w:p>
    <w:p w14:paraId="5A80668E" w14:textId="77777777" w:rsidR="00BE1F5E" w:rsidRDefault="00BE1F5E" w:rsidP="00BE1F5E">
      <w:pPr>
        <w:keepNext/>
        <w:bidi/>
        <w:jc w:val="both"/>
        <w:rPr>
          <w:rFonts w:cs="David" w:hint="cs"/>
          <w:rtl/>
        </w:rPr>
      </w:pPr>
    </w:p>
    <w:p w14:paraId="0AEB2982" w14:textId="77777777" w:rsidR="00BE1F5E" w:rsidRDefault="00BE1F5E" w:rsidP="00BE1F5E">
      <w:pPr>
        <w:keepNext/>
        <w:bidi/>
        <w:ind w:firstLine="720"/>
        <w:jc w:val="both"/>
        <w:rPr>
          <w:rFonts w:cs="David" w:hint="cs"/>
          <w:rtl/>
        </w:rPr>
      </w:pPr>
      <w:r>
        <w:rPr>
          <w:rFonts w:cs="David" w:hint="cs"/>
          <w:rtl/>
        </w:rPr>
        <w:t>נכון. נכון.</w:t>
      </w:r>
    </w:p>
    <w:p w14:paraId="7AA4247C" w14:textId="77777777" w:rsidR="00BE1F5E" w:rsidRDefault="00BE1F5E" w:rsidP="00BE1F5E">
      <w:pPr>
        <w:keepNext/>
        <w:bidi/>
        <w:jc w:val="both"/>
        <w:rPr>
          <w:rFonts w:cs="David" w:hint="cs"/>
          <w:rtl/>
        </w:rPr>
      </w:pPr>
    </w:p>
    <w:p w14:paraId="06189519"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781C90DB" w14:textId="77777777" w:rsidR="00BE1F5E" w:rsidRDefault="00BE1F5E" w:rsidP="00BE1F5E">
      <w:pPr>
        <w:keepNext/>
        <w:bidi/>
        <w:jc w:val="both"/>
        <w:rPr>
          <w:rFonts w:cs="David" w:hint="cs"/>
          <w:rtl/>
        </w:rPr>
      </w:pPr>
    </w:p>
    <w:p w14:paraId="7AEE2B46" w14:textId="77777777" w:rsidR="00BE1F5E" w:rsidRDefault="00BE1F5E" w:rsidP="00BE1F5E">
      <w:pPr>
        <w:keepNext/>
        <w:bidi/>
        <w:jc w:val="both"/>
        <w:rPr>
          <w:rFonts w:cs="David" w:hint="cs"/>
          <w:rtl/>
        </w:rPr>
      </w:pPr>
      <w:r>
        <w:rPr>
          <w:rFonts w:cs="David" w:hint="cs"/>
          <w:rtl/>
        </w:rPr>
        <w:tab/>
        <w:t xml:space="preserve">זהו. משהבנו </w:t>
      </w:r>
      <w:proofErr w:type="spellStart"/>
      <w:r>
        <w:rPr>
          <w:rFonts w:cs="David" w:hint="cs"/>
          <w:rtl/>
        </w:rPr>
        <w:t>והכל</w:t>
      </w:r>
      <w:proofErr w:type="spellEnd"/>
      <w:r>
        <w:rPr>
          <w:rFonts w:cs="David" w:hint="cs"/>
          <w:rtl/>
        </w:rPr>
        <w:t xml:space="preserve"> בסדר - - -</w:t>
      </w:r>
    </w:p>
    <w:p w14:paraId="1DFF173D" w14:textId="77777777" w:rsidR="00BE1F5E" w:rsidRDefault="00BE1F5E" w:rsidP="00BE1F5E">
      <w:pPr>
        <w:keepNext/>
        <w:bidi/>
        <w:jc w:val="both"/>
        <w:rPr>
          <w:rFonts w:cs="David" w:hint="cs"/>
          <w:rtl/>
        </w:rPr>
      </w:pPr>
    </w:p>
    <w:p w14:paraId="5E2B4DE9" w14:textId="77777777" w:rsidR="00BE1F5E" w:rsidRPr="00360DF2" w:rsidRDefault="00BE1F5E" w:rsidP="00BE1F5E">
      <w:pPr>
        <w:keepNext/>
        <w:bidi/>
        <w:jc w:val="both"/>
        <w:rPr>
          <w:rFonts w:cs="David" w:hint="cs"/>
          <w:u w:val="single"/>
          <w:rtl/>
        </w:rPr>
      </w:pPr>
      <w:r w:rsidRPr="00360DF2">
        <w:rPr>
          <w:rFonts w:cs="David" w:hint="cs"/>
          <w:u w:val="single"/>
          <w:rtl/>
        </w:rPr>
        <w:t>קריאה:</w:t>
      </w:r>
      <w:r w:rsidRPr="00360DF2">
        <w:rPr>
          <w:rFonts w:cs="David" w:hint="cs"/>
          <w:u w:val="single"/>
          <w:rtl/>
        </w:rPr>
        <w:tab/>
      </w:r>
    </w:p>
    <w:p w14:paraId="3E58B9D0" w14:textId="77777777" w:rsidR="00BE1F5E" w:rsidRDefault="00BE1F5E" w:rsidP="00BE1F5E">
      <w:pPr>
        <w:keepNext/>
        <w:bidi/>
        <w:jc w:val="both"/>
        <w:rPr>
          <w:rFonts w:cs="David" w:hint="cs"/>
          <w:rtl/>
        </w:rPr>
      </w:pPr>
    </w:p>
    <w:p w14:paraId="6CDD360E" w14:textId="77777777" w:rsidR="00BE1F5E" w:rsidRDefault="00BE1F5E" w:rsidP="00BE1F5E">
      <w:pPr>
        <w:keepNext/>
        <w:bidi/>
        <w:jc w:val="both"/>
        <w:rPr>
          <w:rFonts w:cs="David" w:hint="cs"/>
          <w:rtl/>
        </w:rPr>
      </w:pPr>
      <w:r>
        <w:rPr>
          <w:rFonts w:cs="David" w:hint="cs"/>
          <w:rtl/>
        </w:rPr>
        <w:tab/>
        <w:t>אני ביקשתי - - -</w:t>
      </w:r>
    </w:p>
    <w:p w14:paraId="7D6F9A96" w14:textId="77777777" w:rsidR="00BE1F5E" w:rsidRDefault="00BE1F5E" w:rsidP="00BE1F5E">
      <w:pPr>
        <w:keepNext/>
        <w:bidi/>
        <w:jc w:val="both"/>
        <w:rPr>
          <w:rFonts w:cs="David" w:hint="cs"/>
          <w:rtl/>
        </w:rPr>
      </w:pPr>
    </w:p>
    <w:p w14:paraId="3D8A7516"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03BAABEE" w14:textId="77777777" w:rsidR="00BE1F5E" w:rsidRDefault="00BE1F5E" w:rsidP="00BE1F5E">
      <w:pPr>
        <w:keepNext/>
        <w:bidi/>
        <w:jc w:val="both"/>
        <w:rPr>
          <w:rFonts w:cs="David" w:hint="cs"/>
          <w:rtl/>
        </w:rPr>
      </w:pPr>
    </w:p>
    <w:p w14:paraId="2B628242" w14:textId="77777777" w:rsidR="00BE1F5E" w:rsidRDefault="00BE1F5E" w:rsidP="00BE1F5E">
      <w:pPr>
        <w:keepNext/>
        <w:bidi/>
        <w:jc w:val="both"/>
        <w:rPr>
          <w:rFonts w:cs="David" w:hint="cs"/>
          <w:rtl/>
        </w:rPr>
      </w:pPr>
      <w:r>
        <w:rPr>
          <w:rFonts w:cs="David" w:hint="cs"/>
          <w:rtl/>
        </w:rPr>
        <w:tab/>
        <w:t>אני אאפשר את זה, אבל לאחר ההצבעה, את ההערה הנוספת. אני אאפשר.</w:t>
      </w:r>
    </w:p>
    <w:p w14:paraId="7D2BEBAC" w14:textId="77777777" w:rsidR="00BE1F5E" w:rsidRDefault="00BE1F5E" w:rsidP="00BE1F5E">
      <w:pPr>
        <w:keepNext/>
        <w:bidi/>
        <w:jc w:val="both"/>
        <w:rPr>
          <w:rFonts w:cs="David" w:hint="cs"/>
          <w:rtl/>
        </w:rPr>
      </w:pPr>
    </w:p>
    <w:p w14:paraId="18FD338D" w14:textId="77777777" w:rsidR="00BE1F5E" w:rsidRDefault="00BE1F5E" w:rsidP="00BE1F5E">
      <w:pPr>
        <w:keepNext/>
        <w:bidi/>
        <w:jc w:val="both"/>
        <w:rPr>
          <w:rFonts w:cs="David" w:hint="cs"/>
          <w:rtl/>
        </w:rPr>
      </w:pPr>
      <w:r>
        <w:rPr>
          <w:rFonts w:cs="David" w:hint="cs"/>
          <w:rtl/>
        </w:rPr>
        <w:tab/>
        <w:t xml:space="preserve">עכשיו, רבותיי, אני רוצה לעבור על רשימת המצביעים כדי שלא יהיו תקלות ולא תהיינה אי הבנות: מטעם הליכוד קיבלתי הודעה של יושב ראש סיעת הליכוד, והיא הודעה שמחייבת אותי, כמובן, על פיה במקום </w:t>
      </w:r>
      <w:proofErr w:type="spellStart"/>
      <w:r>
        <w:rPr>
          <w:rFonts w:cs="David" w:hint="cs"/>
          <w:rtl/>
        </w:rPr>
        <w:t>במקום</w:t>
      </w:r>
      <w:proofErr w:type="spellEnd"/>
      <w:r>
        <w:rPr>
          <w:rFonts w:cs="David" w:hint="cs"/>
          <w:rtl/>
        </w:rPr>
        <w:t xml:space="preserve"> חבר הכנסת </w:t>
      </w:r>
      <w:proofErr w:type="spellStart"/>
      <w:r>
        <w:rPr>
          <w:rFonts w:cs="David" w:hint="cs"/>
          <w:rtl/>
        </w:rPr>
        <w:t>אלקין</w:t>
      </w:r>
      <w:proofErr w:type="spellEnd"/>
      <w:r>
        <w:rPr>
          <w:rFonts w:cs="David" w:hint="cs"/>
          <w:rtl/>
        </w:rPr>
        <w:t xml:space="preserve"> יצביע חבר הכנסת שאמה, ובמקום חבר הכנסת דנון תצביע חברת הכנסת מירי רגב. מלבדם, גם לי יש, כמובן, זכות הצבעה, מטעם סיעת הליכוד.</w:t>
      </w:r>
    </w:p>
    <w:p w14:paraId="44AF6AAF" w14:textId="77777777" w:rsidR="00BE1F5E" w:rsidRDefault="00BE1F5E" w:rsidP="00BE1F5E">
      <w:pPr>
        <w:keepNext/>
        <w:bidi/>
        <w:jc w:val="both"/>
        <w:rPr>
          <w:rFonts w:cs="David" w:hint="cs"/>
          <w:rtl/>
        </w:rPr>
      </w:pPr>
    </w:p>
    <w:p w14:paraId="189C99D6" w14:textId="77777777" w:rsidR="00BE1F5E" w:rsidRDefault="00BE1F5E" w:rsidP="00BE1F5E">
      <w:pPr>
        <w:keepNext/>
        <w:bidi/>
        <w:jc w:val="both"/>
        <w:rPr>
          <w:rFonts w:cs="David" w:hint="cs"/>
          <w:rtl/>
        </w:rPr>
      </w:pPr>
      <w:r>
        <w:rPr>
          <w:rFonts w:cs="David" w:hint="cs"/>
          <w:rtl/>
        </w:rPr>
        <w:tab/>
        <w:t xml:space="preserve">מטעם סיעת הבית היהודי, בהיעדרו של חבר הכנסת אורלב, יצביע חבר הכנסת </w:t>
      </w:r>
      <w:proofErr w:type="spellStart"/>
      <w:r>
        <w:rPr>
          <w:rFonts w:cs="David" w:hint="cs"/>
          <w:rtl/>
        </w:rPr>
        <w:t>אורבך</w:t>
      </w:r>
      <w:proofErr w:type="spellEnd"/>
      <w:r>
        <w:rPr>
          <w:rFonts w:cs="David" w:hint="cs"/>
          <w:rtl/>
        </w:rPr>
        <w:t>.</w:t>
      </w:r>
    </w:p>
    <w:p w14:paraId="4AC66D8D" w14:textId="77777777" w:rsidR="00BE1F5E" w:rsidRDefault="00BE1F5E" w:rsidP="00BE1F5E">
      <w:pPr>
        <w:keepNext/>
        <w:bidi/>
        <w:jc w:val="both"/>
        <w:rPr>
          <w:rFonts w:cs="David" w:hint="cs"/>
          <w:rtl/>
        </w:rPr>
      </w:pPr>
    </w:p>
    <w:p w14:paraId="396586A6" w14:textId="77777777" w:rsidR="00BE1F5E" w:rsidRDefault="00BE1F5E" w:rsidP="00BE1F5E">
      <w:pPr>
        <w:keepNext/>
        <w:bidi/>
        <w:jc w:val="both"/>
        <w:rPr>
          <w:rFonts w:cs="David" w:hint="cs"/>
          <w:rtl/>
        </w:rPr>
      </w:pPr>
      <w:r>
        <w:rPr>
          <w:rFonts w:cs="David" w:hint="cs"/>
          <w:rtl/>
        </w:rPr>
        <w:tab/>
        <w:t xml:space="preserve">מטעם סיעת קדימה </w:t>
      </w:r>
      <w:r>
        <w:rPr>
          <w:rFonts w:cs="David"/>
          <w:rtl/>
        </w:rPr>
        <w:t>–</w:t>
      </w:r>
      <w:r>
        <w:rPr>
          <w:rFonts w:cs="David" w:hint="cs"/>
          <w:rtl/>
        </w:rPr>
        <w:t xml:space="preserve"> חבר הכנסת מולה נמצא וכמובן, בעל זכות הצבעה.</w:t>
      </w:r>
    </w:p>
    <w:p w14:paraId="06EB72A3" w14:textId="77777777" w:rsidR="00BE1F5E" w:rsidRDefault="00BE1F5E" w:rsidP="00BE1F5E">
      <w:pPr>
        <w:keepNext/>
        <w:bidi/>
        <w:jc w:val="both"/>
        <w:rPr>
          <w:rFonts w:cs="David" w:hint="cs"/>
          <w:rtl/>
        </w:rPr>
      </w:pPr>
    </w:p>
    <w:p w14:paraId="11999303" w14:textId="77777777" w:rsidR="00BE1F5E" w:rsidRDefault="00BE1F5E" w:rsidP="00BE1F5E">
      <w:pPr>
        <w:keepNext/>
        <w:bidi/>
        <w:ind w:firstLine="720"/>
        <w:jc w:val="both"/>
        <w:rPr>
          <w:rFonts w:cs="David" w:hint="cs"/>
          <w:rtl/>
        </w:rPr>
      </w:pPr>
      <w:r>
        <w:rPr>
          <w:rFonts w:cs="David" w:hint="cs"/>
          <w:rtl/>
        </w:rPr>
        <w:t>במקומה של חברת הכנסת רוחמה אברהם-בלילא, נמסר לי שתצביע חברת הכנסת תירוש.</w:t>
      </w:r>
    </w:p>
    <w:p w14:paraId="4BA98B9E" w14:textId="77777777" w:rsidR="00BE1F5E" w:rsidRDefault="00BE1F5E" w:rsidP="00BE1F5E">
      <w:pPr>
        <w:keepNext/>
        <w:bidi/>
        <w:ind w:firstLine="720"/>
        <w:jc w:val="both"/>
        <w:rPr>
          <w:rFonts w:cs="David" w:hint="cs"/>
          <w:rtl/>
        </w:rPr>
      </w:pPr>
    </w:p>
    <w:p w14:paraId="425E08B6" w14:textId="77777777" w:rsidR="00BE1F5E" w:rsidRDefault="00BE1F5E" w:rsidP="00BE1F5E">
      <w:pPr>
        <w:keepNext/>
        <w:bidi/>
        <w:ind w:firstLine="720"/>
        <w:jc w:val="both"/>
        <w:rPr>
          <w:rFonts w:cs="David" w:hint="cs"/>
          <w:rtl/>
        </w:rPr>
      </w:pPr>
      <w:r>
        <w:rPr>
          <w:rFonts w:cs="David" w:hint="cs"/>
          <w:rtl/>
        </w:rPr>
        <w:t xml:space="preserve">במקומה של חברת הכנסת רחל אדטו </w:t>
      </w:r>
      <w:r>
        <w:rPr>
          <w:rFonts w:cs="David"/>
          <w:rtl/>
        </w:rPr>
        <w:t>–</w:t>
      </w:r>
      <w:r>
        <w:rPr>
          <w:rFonts w:cs="David" w:hint="cs"/>
          <w:rtl/>
        </w:rPr>
        <w:t xml:space="preserve"> אתם צריכים להחליט האם זה יהיה חבר הכנסת שי או חבר הכנסת אדרי.</w:t>
      </w:r>
    </w:p>
    <w:p w14:paraId="2C80FF91" w14:textId="77777777" w:rsidR="00BE1F5E" w:rsidRDefault="00BE1F5E" w:rsidP="00BE1F5E">
      <w:pPr>
        <w:keepNext/>
        <w:bidi/>
        <w:jc w:val="both"/>
        <w:rPr>
          <w:rFonts w:cs="David" w:hint="cs"/>
          <w:rtl/>
        </w:rPr>
      </w:pPr>
    </w:p>
    <w:p w14:paraId="6BD92228" w14:textId="77777777" w:rsidR="00BE1F5E" w:rsidRPr="003F6B20" w:rsidRDefault="00BE1F5E" w:rsidP="00BE1F5E">
      <w:pPr>
        <w:keepNext/>
        <w:bidi/>
        <w:jc w:val="both"/>
        <w:rPr>
          <w:rFonts w:cs="David" w:hint="cs"/>
          <w:u w:val="single"/>
          <w:rtl/>
        </w:rPr>
      </w:pPr>
      <w:r w:rsidRPr="003F6B20">
        <w:rPr>
          <w:rFonts w:cs="David" w:hint="cs"/>
          <w:u w:val="single"/>
          <w:rtl/>
        </w:rPr>
        <w:t>יעקב אדרי:</w:t>
      </w:r>
    </w:p>
    <w:p w14:paraId="0400597D" w14:textId="77777777" w:rsidR="00BE1F5E" w:rsidRDefault="00BE1F5E" w:rsidP="00BE1F5E">
      <w:pPr>
        <w:keepNext/>
        <w:bidi/>
        <w:jc w:val="both"/>
        <w:rPr>
          <w:rFonts w:cs="David" w:hint="cs"/>
          <w:rtl/>
        </w:rPr>
      </w:pPr>
    </w:p>
    <w:p w14:paraId="1C75B4C1" w14:textId="77777777" w:rsidR="00BE1F5E" w:rsidRDefault="00BE1F5E" w:rsidP="00BE1F5E">
      <w:pPr>
        <w:keepNext/>
        <w:bidi/>
        <w:jc w:val="both"/>
        <w:rPr>
          <w:rFonts w:cs="David" w:hint="cs"/>
          <w:rtl/>
        </w:rPr>
      </w:pPr>
      <w:r>
        <w:rPr>
          <w:rFonts w:cs="David" w:hint="cs"/>
          <w:rtl/>
        </w:rPr>
        <w:tab/>
        <w:t>אנחנו באותה דעה.</w:t>
      </w:r>
    </w:p>
    <w:p w14:paraId="6AA40742" w14:textId="77777777" w:rsidR="00BE1F5E" w:rsidRDefault="00BE1F5E" w:rsidP="00BE1F5E">
      <w:pPr>
        <w:keepNext/>
        <w:bidi/>
        <w:jc w:val="both"/>
        <w:rPr>
          <w:rFonts w:cs="David" w:hint="cs"/>
          <w:rtl/>
        </w:rPr>
      </w:pPr>
    </w:p>
    <w:p w14:paraId="31B76331"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63651E13" w14:textId="77777777" w:rsidR="00BE1F5E" w:rsidRDefault="00BE1F5E" w:rsidP="00BE1F5E">
      <w:pPr>
        <w:keepNext/>
        <w:bidi/>
        <w:jc w:val="both"/>
        <w:rPr>
          <w:rFonts w:cs="David" w:hint="cs"/>
          <w:rtl/>
        </w:rPr>
      </w:pPr>
    </w:p>
    <w:p w14:paraId="393F9F7C" w14:textId="77777777" w:rsidR="00BE1F5E" w:rsidRDefault="00BE1F5E" w:rsidP="00BE1F5E">
      <w:pPr>
        <w:keepNext/>
        <w:bidi/>
        <w:jc w:val="both"/>
        <w:rPr>
          <w:rFonts w:cs="David" w:hint="cs"/>
          <w:rtl/>
        </w:rPr>
      </w:pPr>
      <w:r>
        <w:rPr>
          <w:rFonts w:cs="David" w:hint="cs"/>
          <w:rtl/>
        </w:rPr>
        <w:tab/>
        <w:t>לא חשוב. אני צריך מכם החלטה ותשובה.</w:t>
      </w:r>
    </w:p>
    <w:p w14:paraId="58D6370E" w14:textId="77777777" w:rsidR="00BE1F5E" w:rsidRDefault="00BE1F5E" w:rsidP="00BE1F5E">
      <w:pPr>
        <w:keepNext/>
        <w:bidi/>
        <w:jc w:val="both"/>
        <w:rPr>
          <w:rFonts w:cs="David" w:hint="cs"/>
          <w:rtl/>
        </w:rPr>
      </w:pPr>
    </w:p>
    <w:p w14:paraId="2D0AFA37" w14:textId="77777777" w:rsidR="00BE1F5E" w:rsidRPr="003F6B20" w:rsidRDefault="00BE1F5E" w:rsidP="00BE1F5E">
      <w:pPr>
        <w:keepNext/>
        <w:bidi/>
        <w:jc w:val="both"/>
        <w:rPr>
          <w:rFonts w:cs="David" w:hint="cs"/>
          <w:u w:val="single"/>
          <w:rtl/>
        </w:rPr>
      </w:pPr>
      <w:r w:rsidRPr="003F6B20">
        <w:rPr>
          <w:rFonts w:cs="David" w:hint="cs"/>
          <w:u w:val="single"/>
          <w:rtl/>
        </w:rPr>
        <w:t>יעקב אדרי:</w:t>
      </w:r>
    </w:p>
    <w:p w14:paraId="192DD990" w14:textId="77777777" w:rsidR="00BE1F5E" w:rsidRDefault="00BE1F5E" w:rsidP="00BE1F5E">
      <w:pPr>
        <w:keepNext/>
        <w:bidi/>
        <w:jc w:val="both"/>
        <w:rPr>
          <w:rFonts w:cs="David" w:hint="cs"/>
          <w:rtl/>
        </w:rPr>
      </w:pPr>
    </w:p>
    <w:p w14:paraId="0F002B07" w14:textId="77777777" w:rsidR="00BE1F5E" w:rsidRDefault="00BE1F5E" w:rsidP="00BE1F5E">
      <w:pPr>
        <w:keepNext/>
        <w:bidi/>
        <w:jc w:val="both"/>
        <w:rPr>
          <w:rFonts w:cs="David" w:hint="cs"/>
          <w:rtl/>
        </w:rPr>
      </w:pPr>
      <w:r>
        <w:rPr>
          <w:rFonts w:cs="David" w:hint="cs"/>
          <w:rtl/>
        </w:rPr>
        <w:tab/>
        <w:t>אני, אני אצביע.</w:t>
      </w:r>
    </w:p>
    <w:p w14:paraId="147F6A7C" w14:textId="77777777" w:rsidR="00BE1F5E" w:rsidRDefault="00BE1F5E" w:rsidP="00BE1F5E">
      <w:pPr>
        <w:keepNext/>
        <w:bidi/>
        <w:jc w:val="both"/>
        <w:rPr>
          <w:rFonts w:cs="David" w:hint="cs"/>
          <w:rtl/>
        </w:rPr>
      </w:pPr>
    </w:p>
    <w:p w14:paraId="7724E0B3"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5CCD2212" w14:textId="77777777" w:rsidR="00BE1F5E" w:rsidRDefault="00BE1F5E" w:rsidP="00BE1F5E">
      <w:pPr>
        <w:keepNext/>
        <w:bidi/>
        <w:jc w:val="both"/>
        <w:rPr>
          <w:rFonts w:cs="David" w:hint="cs"/>
          <w:rtl/>
        </w:rPr>
      </w:pPr>
    </w:p>
    <w:p w14:paraId="44A0EDDF" w14:textId="77777777" w:rsidR="00BE1F5E" w:rsidRDefault="00BE1F5E" w:rsidP="00BE1F5E">
      <w:pPr>
        <w:keepNext/>
        <w:bidi/>
        <w:jc w:val="both"/>
        <w:rPr>
          <w:rFonts w:cs="David" w:hint="cs"/>
          <w:rtl/>
        </w:rPr>
      </w:pPr>
      <w:r>
        <w:rPr>
          <w:rFonts w:cs="David" w:hint="cs"/>
          <w:rtl/>
        </w:rPr>
        <w:tab/>
        <w:t>רבותיי, חבר הכנסת אדרי יצביע במקומה של חברת הכנסת אדטו.</w:t>
      </w:r>
    </w:p>
    <w:p w14:paraId="6CD25BFA" w14:textId="77777777" w:rsidR="00BE1F5E" w:rsidRDefault="00BE1F5E" w:rsidP="00BE1F5E">
      <w:pPr>
        <w:keepNext/>
        <w:bidi/>
        <w:jc w:val="both"/>
        <w:rPr>
          <w:rFonts w:cs="David" w:hint="cs"/>
          <w:rtl/>
        </w:rPr>
      </w:pPr>
    </w:p>
    <w:p w14:paraId="5D1F6919" w14:textId="77777777" w:rsidR="00BE1F5E" w:rsidRDefault="00BE1F5E" w:rsidP="00BE1F5E">
      <w:pPr>
        <w:keepNext/>
        <w:bidi/>
        <w:jc w:val="both"/>
        <w:rPr>
          <w:rFonts w:cs="David" w:hint="cs"/>
          <w:rtl/>
        </w:rPr>
      </w:pPr>
      <w:r>
        <w:rPr>
          <w:rFonts w:cs="David" w:hint="cs"/>
          <w:rtl/>
        </w:rPr>
        <w:tab/>
        <w:t>במקומו של חבר הכנסת אורון יצביע חבר הכנסת הורוביץ.</w:t>
      </w:r>
    </w:p>
    <w:p w14:paraId="190FD7D9" w14:textId="77777777" w:rsidR="00BE1F5E" w:rsidRDefault="00BE1F5E" w:rsidP="00BE1F5E">
      <w:pPr>
        <w:keepNext/>
        <w:bidi/>
        <w:jc w:val="both"/>
        <w:rPr>
          <w:rFonts w:cs="David" w:hint="cs"/>
          <w:rtl/>
        </w:rPr>
      </w:pPr>
    </w:p>
    <w:p w14:paraId="0FD86BAA" w14:textId="77777777" w:rsidR="00BE1F5E" w:rsidRDefault="00BE1F5E" w:rsidP="00BE1F5E">
      <w:pPr>
        <w:keepNext/>
        <w:bidi/>
        <w:jc w:val="both"/>
        <w:rPr>
          <w:rFonts w:cs="David" w:hint="cs"/>
          <w:rtl/>
        </w:rPr>
      </w:pPr>
      <w:r>
        <w:rPr>
          <w:rFonts w:cs="David" w:hint="cs"/>
          <w:rtl/>
        </w:rPr>
        <w:tab/>
        <w:t>חבר הכנסת רותם נמצא. חבר הכנסת - - -</w:t>
      </w:r>
    </w:p>
    <w:p w14:paraId="7CA70556" w14:textId="77777777" w:rsidR="00BE1F5E" w:rsidRDefault="00BE1F5E" w:rsidP="00BE1F5E">
      <w:pPr>
        <w:keepNext/>
        <w:bidi/>
        <w:jc w:val="both"/>
        <w:rPr>
          <w:rFonts w:cs="David" w:hint="cs"/>
          <w:rtl/>
        </w:rPr>
      </w:pPr>
    </w:p>
    <w:p w14:paraId="2E84B75E" w14:textId="77777777" w:rsidR="00BE1F5E" w:rsidRDefault="00BE1F5E" w:rsidP="00BE1F5E">
      <w:pPr>
        <w:keepNext/>
        <w:bidi/>
        <w:jc w:val="both"/>
        <w:rPr>
          <w:rFonts w:cs="David" w:hint="cs"/>
          <w:u w:val="single"/>
          <w:rtl/>
        </w:rPr>
      </w:pPr>
      <w:r>
        <w:rPr>
          <w:rFonts w:cs="David" w:hint="cs"/>
          <w:u w:val="single"/>
          <w:rtl/>
        </w:rPr>
        <w:t>שלמה מולה</w:t>
      </w:r>
      <w:r w:rsidRPr="00E36EB4">
        <w:rPr>
          <w:rFonts w:cs="David" w:hint="cs"/>
          <w:u w:val="single"/>
          <w:rtl/>
        </w:rPr>
        <w:t>:</w:t>
      </w:r>
    </w:p>
    <w:p w14:paraId="347B6631" w14:textId="77777777" w:rsidR="00BE1F5E" w:rsidRDefault="00BE1F5E" w:rsidP="00BE1F5E">
      <w:pPr>
        <w:keepNext/>
        <w:bidi/>
        <w:jc w:val="both"/>
        <w:rPr>
          <w:rFonts w:cs="David" w:hint="cs"/>
          <w:rtl/>
        </w:rPr>
      </w:pPr>
    </w:p>
    <w:p w14:paraId="7D0C45DB" w14:textId="77777777" w:rsidR="00BE1F5E" w:rsidRDefault="00BE1F5E" w:rsidP="00BE1F5E">
      <w:pPr>
        <w:keepNext/>
        <w:bidi/>
        <w:jc w:val="both"/>
        <w:rPr>
          <w:rFonts w:cs="David" w:hint="cs"/>
          <w:rtl/>
        </w:rPr>
      </w:pPr>
      <w:r>
        <w:rPr>
          <w:rFonts w:cs="David" w:hint="cs"/>
          <w:rtl/>
        </w:rPr>
        <w:tab/>
        <w:t xml:space="preserve">רגע, רגע. סליחה. שאלה משפטית שאני רוצה לברר אותה. </w:t>
      </w:r>
    </w:p>
    <w:p w14:paraId="5AE0DD84" w14:textId="77777777" w:rsidR="00BE1F5E" w:rsidRDefault="00BE1F5E" w:rsidP="00BE1F5E">
      <w:pPr>
        <w:keepNext/>
        <w:bidi/>
        <w:jc w:val="both"/>
        <w:rPr>
          <w:rFonts w:cs="David" w:hint="cs"/>
          <w:rtl/>
        </w:rPr>
      </w:pPr>
    </w:p>
    <w:p w14:paraId="7F9EEDA3" w14:textId="77777777" w:rsidR="00BE1F5E" w:rsidRDefault="00BE1F5E" w:rsidP="00BE1F5E">
      <w:pPr>
        <w:keepNext/>
        <w:bidi/>
        <w:jc w:val="both"/>
        <w:rPr>
          <w:rFonts w:cs="David" w:hint="cs"/>
          <w:rtl/>
        </w:rPr>
      </w:pPr>
      <w:r>
        <w:rPr>
          <w:rFonts w:cs="David" w:hint="cs"/>
          <w:rtl/>
        </w:rPr>
        <w:tab/>
        <w:t>חבר הכנסת אורון יושב על משבצת שלנו, של קדימה. האם בהיעדר אורון זה חוזר אלינו?</w:t>
      </w:r>
    </w:p>
    <w:p w14:paraId="0F0F7A82" w14:textId="77777777" w:rsidR="00BE1F5E" w:rsidRDefault="00BE1F5E" w:rsidP="00BE1F5E">
      <w:pPr>
        <w:keepNext/>
        <w:bidi/>
        <w:jc w:val="both"/>
        <w:rPr>
          <w:rFonts w:cs="David" w:hint="cs"/>
          <w:rtl/>
        </w:rPr>
      </w:pPr>
    </w:p>
    <w:p w14:paraId="5FDB7D1B" w14:textId="77777777" w:rsidR="00BE1F5E" w:rsidRPr="003F6B20" w:rsidRDefault="00BE1F5E" w:rsidP="00BE1F5E">
      <w:pPr>
        <w:keepNext/>
        <w:bidi/>
        <w:jc w:val="both"/>
        <w:rPr>
          <w:rFonts w:cs="David" w:hint="cs"/>
          <w:u w:val="single"/>
          <w:rtl/>
        </w:rPr>
      </w:pPr>
      <w:r w:rsidRPr="003F6B20">
        <w:rPr>
          <w:rFonts w:cs="David" w:hint="cs"/>
          <w:u w:val="single"/>
          <w:rtl/>
        </w:rPr>
        <w:t>יעקב אדרי:</w:t>
      </w:r>
    </w:p>
    <w:p w14:paraId="025B5146" w14:textId="77777777" w:rsidR="00BE1F5E" w:rsidRDefault="00BE1F5E" w:rsidP="00BE1F5E">
      <w:pPr>
        <w:keepNext/>
        <w:bidi/>
        <w:jc w:val="both"/>
        <w:rPr>
          <w:rFonts w:cs="David" w:hint="cs"/>
          <w:rtl/>
        </w:rPr>
      </w:pPr>
    </w:p>
    <w:p w14:paraId="0449A374" w14:textId="77777777" w:rsidR="00BE1F5E" w:rsidRDefault="00BE1F5E" w:rsidP="00BE1F5E">
      <w:pPr>
        <w:keepNext/>
        <w:bidi/>
        <w:jc w:val="both"/>
        <w:rPr>
          <w:rFonts w:cs="David" w:hint="cs"/>
          <w:rtl/>
        </w:rPr>
      </w:pPr>
      <w:r>
        <w:rPr>
          <w:rFonts w:cs="David" w:hint="cs"/>
          <w:rtl/>
        </w:rPr>
        <w:tab/>
        <w:t>נכון. אנחנו צריכים להחליט על המחליף.</w:t>
      </w:r>
    </w:p>
    <w:p w14:paraId="18105563" w14:textId="77777777" w:rsidR="00BE1F5E" w:rsidRDefault="00BE1F5E" w:rsidP="00BE1F5E">
      <w:pPr>
        <w:keepNext/>
        <w:bidi/>
        <w:jc w:val="both"/>
        <w:rPr>
          <w:rFonts w:cs="David" w:hint="cs"/>
          <w:rtl/>
        </w:rPr>
      </w:pPr>
    </w:p>
    <w:p w14:paraId="45A882EF" w14:textId="77777777" w:rsidR="00BE1F5E" w:rsidRDefault="00BE1F5E" w:rsidP="00BE1F5E">
      <w:pPr>
        <w:keepNext/>
        <w:bidi/>
        <w:jc w:val="both"/>
        <w:rPr>
          <w:rFonts w:cs="David" w:hint="cs"/>
          <w:u w:val="single"/>
          <w:rtl/>
        </w:rPr>
      </w:pPr>
      <w:r>
        <w:rPr>
          <w:rFonts w:cs="David" w:hint="cs"/>
          <w:u w:val="single"/>
          <w:rtl/>
        </w:rPr>
        <w:t>שלמה מולה</w:t>
      </w:r>
      <w:r w:rsidRPr="00E36EB4">
        <w:rPr>
          <w:rFonts w:cs="David" w:hint="cs"/>
          <w:u w:val="single"/>
          <w:rtl/>
        </w:rPr>
        <w:t>:</w:t>
      </w:r>
    </w:p>
    <w:p w14:paraId="6CB3DC75" w14:textId="77777777" w:rsidR="00BE1F5E" w:rsidRDefault="00BE1F5E" w:rsidP="00BE1F5E">
      <w:pPr>
        <w:keepNext/>
        <w:bidi/>
        <w:jc w:val="both"/>
        <w:rPr>
          <w:rFonts w:cs="David" w:hint="cs"/>
          <w:rtl/>
        </w:rPr>
      </w:pPr>
    </w:p>
    <w:p w14:paraId="4B1D5D8E" w14:textId="77777777" w:rsidR="00BE1F5E" w:rsidRDefault="00BE1F5E" w:rsidP="00BE1F5E">
      <w:pPr>
        <w:keepNext/>
        <w:bidi/>
        <w:jc w:val="both"/>
        <w:rPr>
          <w:rFonts w:cs="David" w:hint="cs"/>
          <w:rtl/>
        </w:rPr>
      </w:pPr>
      <w:r>
        <w:rPr>
          <w:rFonts w:cs="David" w:hint="cs"/>
          <w:rtl/>
        </w:rPr>
        <w:tab/>
        <w:t>רגע, אני רוצה רק שאלת הבהרה.</w:t>
      </w:r>
    </w:p>
    <w:p w14:paraId="409ADD8A" w14:textId="77777777" w:rsidR="00BE1F5E" w:rsidRDefault="00BE1F5E" w:rsidP="00BE1F5E">
      <w:pPr>
        <w:keepNext/>
        <w:bidi/>
        <w:jc w:val="both"/>
        <w:rPr>
          <w:rFonts w:cs="David" w:hint="cs"/>
          <w:rtl/>
        </w:rPr>
      </w:pPr>
    </w:p>
    <w:p w14:paraId="1031BF84" w14:textId="77777777" w:rsidR="00BE1F5E" w:rsidRPr="000F2316" w:rsidRDefault="00BE1F5E" w:rsidP="00BE1F5E">
      <w:pPr>
        <w:keepNext/>
        <w:bidi/>
        <w:jc w:val="both"/>
        <w:rPr>
          <w:rFonts w:cs="David" w:hint="cs"/>
          <w:u w:val="single"/>
          <w:rtl/>
        </w:rPr>
      </w:pPr>
      <w:r w:rsidRPr="000F2316">
        <w:rPr>
          <w:rFonts w:cs="David" w:hint="cs"/>
          <w:u w:val="single"/>
          <w:rtl/>
        </w:rPr>
        <w:t>ארבל אסטרחן:</w:t>
      </w:r>
    </w:p>
    <w:p w14:paraId="5F8CF043" w14:textId="77777777" w:rsidR="00BE1F5E" w:rsidRDefault="00BE1F5E" w:rsidP="00BE1F5E">
      <w:pPr>
        <w:keepNext/>
        <w:bidi/>
        <w:jc w:val="both"/>
        <w:rPr>
          <w:rFonts w:cs="David" w:hint="cs"/>
          <w:rtl/>
        </w:rPr>
      </w:pPr>
    </w:p>
    <w:p w14:paraId="3CEA14DB" w14:textId="77777777" w:rsidR="00BE1F5E" w:rsidRDefault="00BE1F5E" w:rsidP="00BE1F5E">
      <w:pPr>
        <w:keepNext/>
        <w:bidi/>
        <w:ind w:firstLine="720"/>
        <w:jc w:val="both"/>
        <w:rPr>
          <w:rFonts w:cs="David" w:hint="cs"/>
          <w:rtl/>
        </w:rPr>
      </w:pPr>
      <w:r>
        <w:rPr>
          <w:rFonts w:cs="David" w:hint="cs"/>
          <w:rtl/>
        </w:rPr>
        <w:t xml:space="preserve">הורוביץ קודם. </w:t>
      </w:r>
    </w:p>
    <w:p w14:paraId="7B2ED937" w14:textId="77777777" w:rsidR="00BE1F5E" w:rsidRDefault="00BE1F5E" w:rsidP="00BE1F5E">
      <w:pPr>
        <w:keepNext/>
        <w:bidi/>
        <w:jc w:val="both"/>
        <w:rPr>
          <w:rFonts w:cs="David" w:hint="cs"/>
          <w:rtl/>
        </w:rPr>
      </w:pPr>
    </w:p>
    <w:p w14:paraId="4F501402"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4E1C6279" w14:textId="77777777" w:rsidR="00BE1F5E" w:rsidRDefault="00BE1F5E" w:rsidP="00BE1F5E">
      <w:pPr>
        <w:keepNext/>
        <w:bidi/>
        <w:jc w:val="both"/>
        <w:rPr>
          <w:rFonts w:cs="David" w:hint="cs"/>
          <w:rtl/>
        </w:rPr>
      </w:pPr>
    </w:p>
    <w:p w14:paraId="31FA9C51" w14:textId="77777777" w:rsidR="00BE1F5E" w:rsidRDefault="00BE1F5E" w:rsidP="00BE1F5E">
      <w:pPr>
        <w:keepNext/>
        <w:bidi/>
        <w:jc w:val="both"/>
        <w:rPr>
          <w:rFonts w:cs="David" w:hint="cs"/>
          <w:rtl/>
        </w:rPr>
      </w:pPr>
      <w:r>
        <w:rPr>
          <w:rFonts w:cs="David" w:hint="cs"/>
          <w:rtl/>
        </w:rPr>
        <w:tab/>
        <w:t>הקדימות היא להורוביץ. אגב, אני גם לא קיבלתי הודעה בעניין הזה ממזכירת סיעתכם, ובהיעדר דבר כזה, בוודאי שאני אאפשר לחבר סיעתו את הקדימות.</w:t>
      </w:r>
    </w:p>
    <w:p w14:paraId="764B9987" w14:textId="77777777" w:rsidR="00BE1F5E" w:rsidRDefault="00BE1F5E" w:rsidP="00BE1F5E">
      <w:pPr>
        <w:keepNext/>
        <w:bidi/>
        <w:jc w:val="both"/>
        <w:rPr>
          <w:rFonts w:cs="David" w:hint="cs"/>
          <w:rtl/>
        </w:rPr>
      </w:pPr>
    </w:p>
    <w:p w14:paraId="4D4DC288" w14:textId="77777777" w:rsidR="00BE1F5E" w:rsidRDefault="00BE1F5E" w:rsidP="00BE1F5E">
      <w:pPr>
        <w:keepNext/>
        <w:bidi/>
        <w:ind w:firstLine="720"/>
        <w:jc w:val="both"/>
        <w:rPr>
          <w:rFonts w:cs="David" w:hint="cs"/>
          <w:rtl/>
        </w:rPr>
      </w:pPr>
      <w:r>
        <w:rPr>
          <w:rFonts w:cs="David" w:hint="cs"/>
          <w:rtl/>
        </w:rPr>
        <w:t>חבר הכנסת רותם נמצא כאן ומצביע.</w:t>
      </w:r>
    </w:p>
    <w:p w14:paraId="3B2CCA3A" w14:textId="77777777" w:rsidR="00BE1F5E" w:rsidRDefault="00BE1F5E" w:rsidP="00BE1F5E">
      <w:pPr>
        <w:keepNext/>
        <w:bidi/>
        <w:ind w:firstLine="720"/>
        <w:jc w:val="both"/>
        <w:rPr>
          <w:rFonts w:cs="David" w:hint="cs"/>
          <w:rtl/>
        </w:rPr>
      </w:pPr>
    </w:p>
    <w:p w14:paraId="4056DF59" w14:textId="77777777" w:rsidR="00BE1F5E" w:rsidRDefault="00BE1F5E" w:rsidP="00BE1F5E">
      <w:pPr>
        <w:keepNext/>
        <w:bidi/>
        <w:ind w:firstLine="720"/>
        <w:jc w:val="both"/>
        <w:rPr>
          <w:rFonts w:cs="David" w:hint="cs"/>
          <w:rtl/>
        </w:rPr>
      </w:pPr>
      <w:r>
        <w:rPr>
          <w:rFonts w:cs="David" w:hint="cs"/>
          <w:rtl/>
        </w:rPr>
        <w:t xml:space="preserve">חבר הכנסת </w:t>
      </w:r>
      <w:proofErr w:type="spellStart"/>
      <w:r>
        <w:rPr>
          <w:rFonts w:cs="David" w:hint="cs"/>
          <w:rtl/>
        </w:rPr>
        <w:t>אילטוב</w:t>
      </w:r>
      <w:proofErr w:type="spellEnd"/>
      <w:r>
        <w:rPr>
          <w:rFonts w:cs="David" w:hint="cs"/>
          <w:rtl/>
        </w:rPr>
        <w:t xml:space="preserve"> איננו, במקומו </w:t>
      </w:r>
      <w:r>
        <w:rPr>
          <w:rFonts w:cs="David"/>
          <w:rtl/>
        </w:rPr>
        <w:t>–</w:t>
      </w:r>
      <w:r>
        <w:rPr>
          <w:rFonts w:cs="David" w:hint="cs"/>
          <w:rtl/>
        </w:rPr>
        <w:t xml:space="preserve"> חבר הכנסת מטלון.</w:t>
      </w:r>
    </w:p>
    <w:p w14:paraId="5FC32FB9" w14:textId="77777777" w:rsidR="00BE1F5E" w:rsidRDefault="00BE1F5E" w:rsidP="00BE1F5E">
      <w:pPr>
        <w:keepNext/>
        <w:bidi/>
        <w:ind w:firstLine="720"/>
        <w:jc w:val="both"/>
        <w:rPr>
          <w:rFonts w:cs="David" w:hint="cs"/>
          <w:rtl/>
        </w:rPr>
      </w:pPr>
    </w:p>
    <w:p w14:paraId="5E0AB69B" w14:textId="77777777" w:rsidR="00BE1F5E" w:rsidRDefault="00BE1F5E" w:rsidP="00BE1F5E">
      <w:pPr>
        <w:keepNext/>
        <w:bidi/>
        <w:ind w:firstLine="720"/>
        <w:jc w:val="both"/>
        <w:rPr>
          <w:rFonts w:cs="David" w:hint="cs"/>
          <w:rtl/>
        </w:rPr>
      </w:pPr>
      <w:r>
        <w:rPr>
          <w:rFonts w:cs="David" w:hint="cs"/>
          <w:rtl/>
        </w:rPr>
        <w:t>חבר הכנסת בן סימון ישנו ויצביע.</w:t>
      </w:r>
    </w:p>
    <w:p w14:paraId="5C0C2F73" w14:textId="77777777" w:rsidR="00BE1F5E" w:rsidRDefault="00BE1F5E" w:rsidP="00BE1F5E">
      <w:pPr>
        <w:keepNext/>
        <w:bidi/>
        <w:ind w:firstLine="720"/>
        <w:jc w:val="both"/>
        <w:rPr>
          <w:rFonts w:cs="David" w:hint="cs"/>
          <w:rtl/>
        </w:rPr>
      </w:pPr>
    </w:p>
    <w:p w14:paraId="5A853222" w14:textId="77777777" w:rsidR="00BE1F5E" w:rsidRDefault="00BE1F5E" w:rsidP="00BE1F5E">
      <w:pPr>
        <w:keepNext/>
        <w:bidi/>
        <w:ind w:firstLine="720"/>
        <w:jc w:val="both"/>
        <w:rPr>
          <w:rFonts w:cs="David" w:hint="cs"/>
          <w:rtl/>
        </w:rPr>
      </w:pPr>
      <w:r>
        <w:rPr>
          <w:rFonts w:cs="David" w:hint="cs"/>
          <w:rtl/>
        </w:rPr>
        <w:t xml:space="preserve">חברת הכנסת </w:t>
      </w:r>
      <w:proofErr w:type="spellStart"/>
      <w:r>
        <w:rPr>
          <w:rFonts w:cs="David" w:hint="cs"/>
          <w:rtl/>
        </w:rPr>
        <w:t>וילף</w:t>
      </w:r>
      <w:proofErr w:type="spellEnd"/>
      <w:r>
        <w:rPr>
          <w:rFonts w:cs="David" w:hint="cs"/>
          <w:rtl/>
        </w:rPr>
        <w:t xml:space="preserve"> איננה, במקומה חברת הכנסת יחימוביץ.</w:t>
      </w:r>
    </w:p>
    <w:p w14:paraId="42E116A5" w14:textId="77777777" w:rsidR="00BE1F5E" w:rsidRDefault="00BE1F5E" w:rsidP="00BE1F5E">
      <w:pPr>
        <w:keepNext/>
        <w:bidi/>
        <w:ind w:firstLine="720"/>
        <w:jc w:val="both"/>
        <w:rPr>
          <w:rFonts w:cs="David" w:hint="cs"/>
          <w:rtl/>
        </w:rPr>
      </w:pPr>
    </w:p>
    <w:p w14:paraId="502E9F0B" w14:textId="77777777" w:rsidR="00BE1F5E" w:rsidRDefault="00BE1F5E" w:rsidP="00BE1F5E">
      <w:pPr>
        <w:keepNext/>
        <w:bidi/>
        <w:ind w:firstLine="720"/>
        <w:jc w:val="both"/>
        <w:rPr>
          <w:rFonts w:cs="David" w:hint="cs"/>
          <w:rtl/>
        </w:rPr>
      </w:pPr>
      <w:r>
        <w:rPr>
          <w:rFonts w:cs="David" w:hint="cs"/>
          <w:rtl/>
        </w:rPr>
        <w:t xml:space="preserve">חברי הכנסת מיכאלי, זאב </w:t>
      </w:r>
      <w:r>
        <w:rPr>
          <w:rFonts w:cs="David"/>
          <w:rtl/>
        </w:rPr>
        <w:t>–</w:t>
      </w:r>
      <w:r>
        <w:rPr>
          <w:rFonts w:cs="David" w:hint="cs"/>
          <w:rtl/>
        </w:rPr>
        <w:t xml:space="preserve"> נמצאים.</w:t>
      </w:r>
    </w:p>
    <w:p w14:paraId="27984070" w14:textId="77777777" w:rsidR="00BE1F5E" w:rsidRDefault="00BE1F5E" w:rsidP="00BE1F5E">
      <w:pPr>
        <w:keepNext/>
        <w:bidi/>
        <w:ind w:firstLine="720"/>
        <w:jc w:val="both"/>
        <w:rPr>
          <w:rFonts w:cs="David" w:hint="cs"/>
          <w:rtl/>
        </w:rPr>
      </w:pPr>
    </w:p>
    <w:p w14:paraId="16ECE18E" w14:textId="77777777" w:rsidR="00BE1F5E" w:rsidRDefault="00BE1F5E" w:rsidP="00BE1F5E">
      <w:pPr>
        <w:keepNext/>
        <w:bidi/>
        <w:ind w:left="720"/>
        <w:jc w:val="both"/>
        <w:rPr>
          <w:rFonts w:cs="David" w:hint="cs"/>
          <w:rtl/>
        </w:rPr>
      </w:pPr>
      <w:r>
        <w:rPr>
          <w:rFonts w:cs="David" w:hint="cs"/>
          <w:rtl/>
        </w:rPr>
        <w:t>חבר הכנסת מוזס- - -</w:t>
      </w:r>
    </w:p>
    <w:p w14:paraId="1895C866" w14:textId="77777777" w:rsidR="00BE1F5E" w:rsidRDefault="00BE1F5E" w:rsidP="00BE1F5E">
      <w:pPr>
        <w:keepNext/>
        <w:bidi/>
        <w:ind w:left="720"/>
        <w:jc w:val="both"/>
        <w:rPr>
          <w:rFonts w:cs="David" w:hint="cs"/>
          <w:rtl/>
        </w:rPr>
      </w:pPr>
    </w:p>
    <w:p w14:paraId="4535B34B" w14:textId="77777777" w:rsidR="00BE1F5E" w:rsidRDefault="00BE1F5E" w:rsidP="00BE1F5E">
      <w:pPr>
        <w:keepNext/>
        <w:bidi/>
        <w:jc w:val="both"/>
        <w:rPr>
          <w:rFonts w:cs="David" w:hint="cs"/>
          <w:u w:val="single"/>
          <w:rtl/>
        </w:rPr>
      </w:pPr>
      <w:r>
        <w:rPr>
          <w:rFonts w:cs="David" w:hint="cs"/>
          <w:u w:val="single"/>
          <w:rtl/>
        </w:rPr>
        <w:t>שלמה מולה</w:t>
      </w:r>
      <w:r w:rsidRPr="00E36EB4">
        <w:rPr>
          <w:rFonts w:cs="David" w:hint="cs"/>
          <w:u w:val="single"/>
          <w:rtl/>
        </w:rPr>
        <w:t>:</w:t>
      </w:r>
    </w:p>
    <w:p w14:paraId="382C0D9A" w14:textId="77777777" w:rsidR="00BE1F5E" w:rsidRDefault="00BE1F5E" w:rsidP="00BE1F5E">
      <w:pPr>
        <w:keepNext/>
        <w:bidi/>
        <w:jc w:val="both"/>
        <w:rPr>
          <w:rFonts w:cs="David" w:hint="cs"/>
          <w:rtl/>
        </w:rPr>
      </w:pPr>
    </w:p>
    <w:p w14:paraId="0D12A01F" w14:textId="77777777" w:rsidR="00BE1F5E" w:rsidRDefault="00BE1F5E" w:rsidP="00BE1F5E">
      <w:pPr>
        <w:keepNext/>
        <w:bidi/>
        <w:jc w:val="both"/>
        <w:rPr>
          <w:rFonts w:cs="David" w:hint="cs"/>
          <w:rtl/>
        </w:rPr>
      </w:pPr>
      <w:r>
        <w:rPr>
          <w:rFonts w:cs="David" w:hint="cs"/>
          <w:rtl/>
        </w:rPr>
        <w:tab/>
        <w:t>נמצא פה, על ידי.</w:t>
      </w:r>
    </w:p>
    <w:p w14:paraId="1E956A34" w14:textId="77777777" w:rsidR="00BE1F5E" w:rsidRDefault="00BE1F5E" w:rsidP="00BE1F5E">
      <w:pPr>
        <w:keepNext/>
        <w:bidi/>
        <w:jc w:val="both"/>
        <w:rPr>
          <w:rFonts w:cs="David" w:hint="cs"/>
          <w:rtl/>
        </w:rPr>
      </w:pPr>
    </w:p>
    <w:p w14:paraId="6518156B"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67FAA37A" w14:textId="77777777" w:rsidR="00BE1F5E" w:rsidRDefault="00BE1F5E" w:rsidP="00BE1F5E">
      <w:pPr>
        <w:keepNext/>
        <w:bidi/>
        <w:jc w:val="both"/>
        <w:rPr>
          <w:rFonts w:cs="David" w:hint="cs"/>
          <w:rtl/>
        </w:rPr>
      </w:pPr>
    </w:p>
    <w:p w14:paraId="155E77F5" w14:textId="77777777" w:rsidR="00BE1F5E" w:rsidRDefault="00BE1F5E" w:rsidP="00BE1F5E">
      <w:pPr>
        <w:keepNext/>
        <w:bidi/>
        <w:jc w:val="both"/>
        <w:rPr>
          <w:rFonts w:cs="David" w:hint="cs"/>
          <w:rtl/>
        </w:rPr>
      </w:pPr>
      <w:r>
        <w:rPr>
          <w:rFonts w:cs="David" w:hint="cs"/>
          <w:rtl/>
        </w:rPr>
        <w:tab/>
        <w:t>נמצא.</w:t>
      </w:r>
    </w:p>
    <w:p w14:paraId="642CB669" w14:textId="77777777" w:rsidR="00BE1F5E" w:rsidRDefault="00BE1F5E" w:rsidP="00BE1F5E">
      <w:pPr>
        <w:keepNext/>
        <w:bidi/>
        <w:jc w:val="both"/>
        <w:rPr>
          <w:rFonts w:cs="David" w:hint="cs"/>
          <w:rtl/>
        </w:rPr>
      </w:pPr>
    </w:p>
    <w:p w14:paraId="225ED421" w14:textId="77777777" w:rsidR="00BE1F5E" w:rsidRDefault="00BE1F5E" w:rsidP="00BE1F5E">
      <w:pPr>
        <w:keepNext/>
        <w:bidi/>
        <w:jc w:val="both"/>
        <w:rPr>
          <w:rFonts w:cs="David" w:hint="cs"/>
          <w:rtl/>
        </w:rPr>
      </w:pPr>
      <w:r>
        <w:rPr>
          <w:rFonts w:cs="David" w:hint="cs"/>
          <w:rtl/>
        </w:rPr>
        <w:tab/>
        <w:t xml:space="preserve">חבר הכנסת טיבי </w:t>
      </w:r>
      <w:r>
        <w:rPr>
          <w:rFonts w:cs="David"/>
          <w:rtl/>
        </w:rPr>
        <w:t>–</w:t>
      </w:r>
      <w:r>
        <w:rPr>
          <w:rFonts w:cs="David" w:hint="cs"/>
          <w:rtl/>
        </w:rPr>
        <w:t xml:space="preserve"> נמצא.</w:t>
      </w:r>
    </w:p>
    <w:p w14:paraId="2AFCC4BD" w14:textId="77777777" w:rsidR="00BE1F5E" w:rsidRDefault="00BE1F5E" w:rsidP="00BE1F5E">
      <w:pPr>
        <w:keepNext/>
        <w:bidi/>
        <w:jc w:val="both"/>
        <w:rPr>
          <w:rFonts w:cs="David" w:hint="cs"/>
          <w:rtl/>
        </w:rPr>
      </w:pPr>
    </w:p>
    <w:p w14:paraId="3E145CD4" w14:textId="77777777" w:rsidR="00BE1F5E" w:rsidRDefault="00BE1F5E" w:rsidP="00BE1F5E">
      <w:pPr>
        <w:keepNext/>
        <w:bidi/>
        <w:jc w:val="both"/>
        <w:rPr>
          <w:rFonts w:cs="David" w:hint="cs"/>
          <w:rtl/>
        </w:rPr>
      </w:pPr>
      <w:r>
        <w:rPr>
          <w:rFonts w:cs="David" w:hint="cs"/>
          <w:rtl/>
        </w:rPr>
        <w:tab/>
        <w:t xml:space="preserve">וחבר הכנסת </w:t>
      </w:r>
      <w:proofErr w:type="spellStart"/>
      <w:r>
        <w:rPr>
          <w:rFonts w:cs="David" w:hint="cs"/>
          <w:rtl/>
        </w:rPr>
        <w:t>פיניאן</w:t>
      </w:r>
      <w:proofErr w:type="spellEnd"/>
      <w:r>
        <w:rPr>
          <w:rFonts w:cs="David" w:hint="cs"/>
          <w:rtl/>
        </w:rPr>
        <w:t xml:space="preserve"> </w:t>
      </w:r>
      <w:r>
        <w:rPr>
          <w:rFonts w:cs="David"/>
          <w:rtl/>
        </w:rPr>
        <w:t>–</w:t>
      </w:r>
      <w:r>
        <w:rPr>
          <w:rFonts w:cs="David" w:hint="cs"/>
          <w:rtl/>
        </w:rPr>
        <w:t xml:space="preserve"> נמצא.</w:t>
      </w:r>
    </w:p>
    <w:p w14:paraId="2E3A0683" w14:textId="77777777" w:rsidR="00BE1F5E" w:rsidRDefault="00BE1F5E" w:rsidP="00BE1F5E">
      <w:pPr>
        <w:keepNext/>
        <w:bidi/>
        <w:jc w:val="both"/>
        <w:rPr>
          <w:rFonts w:cs="David" w:hint="cs"/>
          <w:rtl/>
        </w:rPr>
      </w:pPr>
    </w:p>
    <w:p w14:paraId="03188CBC" w14:textId="77777777" w:rsidR="00BE1F5E" w:rsidRDefault="00BE1F5E" w:rsidP="00BE1F5E">
      <w:pPr>
        <w:keepNext/>
        <w:bidi/>
        <w:jc w:val="both"/>
        <w:rPr>
          <w:rFonts w:cs="David" w:hint="cs"/>
          <w:rtl/>
        </w:rPr>
      </w:pPr>
      <w:r>
        <w:rPr>
          <w:rFonts w:cs="David" w:hint="cs"/>
          <w:rtl/>
        </w:rPr>
        <w:tab/>
        <w:t>אלה בעלי זכות ההצבעה, ולפיכך אני עובר להצבעה. קודם כל - - -</w:t>
      </w:r>
    </w:p>
    <w:p w14:paraId="5FDBC42A" w14:textId="77777777" w:rsidR="00BE1F5E" w:rsidRDefault="00BE1F5E" w:rsidP="00BE1F5E">
      <w:pPr>
        <w:keepNext/>
        <w:bidi/>
        <w:jc w:val="both"/>
        <w:rPr>
          <w:rFonts w:cs="David" w:hint="cs"/>
          <w:rtl/>
        </w:rPr>
      </w:pPr>
    </w:p>
    <w:p w14:paraId="0D015E1F" w14:textId="77777777" w:rsidR="00BE1F5E" w:rsidRPr="00A36C37" w:rsidRDefault="00BE1F5E" w:rsidP="00BE1F5E">
      <w:pPr>
        <w:keepNext/>
        <w:bidi/>
        <w:jc w:val="both"/>
        <w:rPr>
          <w:rFonts w:cs="David" w:hint="cs"/>
          <w:u w:val="single"/>
          <w:rtl/>
        </w:rPr>
      </w:pPr>
      <w:r w:rsidRPr="00A36C37">
        <w:rPr>
          <w:rFonts w:cs="David" w:hint="cs"/>
          <w:u w:val="single"/>
          <w:rtl/>
        </w:rPr>
        <w:t>ניצן הורוביץ:</w:t>
      </w:r>
    </w:p>
    <w:p w14:paraId="08849419" w14:textId="77777777" w:rsidR="00BE1F5E" w:rsidRDefault="00BE1F5E" w:rsidP="00BE1F5E">
      <w:pPr>
        <w:keepNext/>
        <w:bidi/>
        <w:jc w:val="both"/>
        <w:rPr>
          <w:rFonts w:cs="David" w:hint="cs"/>
          <w:rtl/>
        </w:rPr>
      </w:pPr>
    </w:p>
    <w:p w14:paraId="61322579" w14:textId="77777777" w:rsidR="00BE1F5E" w:rsidRDefault="00BE1F5E" w:rsidP="00BE1F5E">
      <w:pPr>
        <w:keepNext/>
        <w:bidi/>
        <w:jc w:val="both"/>
        <w:rPr>
          <w:rFonts w:cs="David" w:hint="cs"/>
          <w:rtl/>
        </w:rPr>
      </w:pPr>
      <w:r>
        <w:rPr>
          <w:rFonts w:cs="David" w:hint="cs"/>
          <w:rtl/>
        </w:rPr>
        <w:tab/>
        <w:t>אדוני, מה עם הצעת הפשרה שיורשה פיצול ל-50%?</w:t>
      </w:r>
    </w:p>
    <w:p w14:paraId="5BD47B1B" w14:textId="77777777" w:rsidR="00BE1F5E" w:rsidRDefault="00BE1F5E" w:rsidP="00BE1F5E">
      <w:pPr>
        <w:keepNext/>
        <w:bidi/>
        <w:jc w:val="both"/>
        <w:rPr>
          <w:rFonts w:cs="David" w:hint="cs"/>
          <w:rtl/>
        </w:rPr>
      </w:pPr>
    </w:p>
    <w:p w14:paraId="0183A716"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32AD962A" w14:textId="77777777" w:rsidR="00BE1F5E" w:rsidRDefault="00BE1F5E" w:rsidP="00BE1F5E">
      <w:pPr>
        <w:keepNext/>
        <w:bidi/>
        <w:jc w:val="both"/>
        <w:rPr>
          <w:rFonts w:cs="David" w:hint="cs"/>
          <w:rtl/>
        </w:rPr>
      </w:pPr>
    </w:p>
    <w:p w14:paraId="48669250" w14:textId="77777777" w:rsidR="00BE1F5E" w:rsidRDefault="00BE1F5E" w:rsidP="00BE1F5E">
      <w:pPr>
        <w:keepNext/>
        <w:bidi/>
        <w:jc w:val="both"/>
        <w:rPr>
          <w:rFonts w:cs="David" w:hint="cs"/>
          <w:rtl/>
        </w:rPr>
      </w:pPr>
      <w:r>
        <w:rPr>
          <w:rFonts w:cs="David" w:hint="cs"/>
          <w:rtl/>
        </w:rPr>
        <w:tab/>
        <w:t>בהנחה שתידחה ההצעה - - -</w:t>
      </w:r>
    </w:p>
    <w:p w14:paraId="2207F03A" w14:textId="77777777" w:rsidR="00BE1F5E" w:rsidRDefault="00BE1F5E" w:rsidP="00BE1F5E">
      <w:pPr>
        <w:keepNext/>
        <w:bidi/>
        <w:jc w:val="both"/>
        <w:rPr>
          <w:rFonts w:cs="David" w:hint="cs"/>
          <w:rtl/>
        </w:rPr>
      </w:pPr>
    </w:p>
    <w:p w14:paraId="2597A51B" w14:textId="77777777" w:rsidR="00BE1F5E" w:rsidRPr="00A36C37" w:rsidRDefault="00BE1F5E" w:rsidP="00BE1F5E">
      <w:pPr>
        <w:keepNext/>
        <w:bidi/>
        <w:jc w:val="both"/>
        <w:rPr>
          <w:rFonts w:cs="David" w:hint="cs"/>
          <w:u w:val="single"/>
          <w:rtl/>
        </w:rPr>
      </w:pPr>
      <w:r w:rsidRPr="00A36C37">
        <w:rPr>
          <w:rFonts w:cs="David" w:hint="cs"/>
          <w:u w:val="single"/>
          <w:rtl/>
        </w:rPr>
        <w:t>ניצן הורוביץ:</w:t>
      </w:r>
    </w:p>
    <w:p w14:paraId="45A5D3F3" w14:textId="77777777" w:rsidR="00BE1F5E" w:rsidRDefault="00BE1F5E" w:rsidP="00BE1F5E">
      <w:pPr>
        <w:keepNext/>
        <w:bidi/>
        <w:jc w:val="both"/>
        <w:rPr>
          <w:rFonts w:cs="David" w:hint="cs"/>
          <w:rtl/>
        </w:rPr>
      </w:pPr>
    </w:p>
    <w:p w14:paraId="05C0F4A3" w14:textId="77777777" w:rsidR="00BE1F5E" w:rsidRDefault="00BE1F5E" w:rsidP="00BE1F5E">
      <w:pPr>
        <w:keepNext/>
        <w:bidi/>
        <w:jc w:val="both"/>
        <w:rPr>
          <w:rFonts w:cs="David" w:hint="cs"/>
          <w:rtl/>
        </w:rPr>
      </w:pPr>
      <w:r>
        <w:rPr>
          <w:rFonts w:cs="David" w:hint="cs"/>
          <w:rtl/>
        </w:rPr>
        <w:tab/>
        <w:t>ברגע ש - - - אי אפשר יהיה לדון בזה.</w:t>
      </w:r>
    </w:p>
    <w:p w14:paraId="5675BF25" w14:textId="77777777" w:rsidR="00BE1F5E" w:rsidRDefault="00BE1F5E" w:rsidP="00BE1F5E">
      <w:pPr>
        <w:keepNext/>
        <w:bidi/>
        <w:jc w:val="both"/>
        <w:rPr>
          <w:rFonts w:cs="David" w:hint="cs"/>
          <w:rtl/>
        </w:rPr>
      </w:pPr>
    </w:p>
    <w:p w14:paraId="7E32D58A"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7F370CEF" w14:textId="77777777" w:rsidR="00BE1F5E" w:rsidRDefault="00BE1F5E" w:rsidP="00BE1F5E">
      <w:pPr>
        <w:keepNext/>
        <w:bidi/>
        <w:jc w:val="both"/>
        <w:rPr>
          <w:rFonts w:cs="David" w:hint="cs"/>
          <w:rtl/>
        </w:rPr>
      </w:pPr>
    </w:p>
    <w:p w14:paraId="7DF82C20" w14:textId="77777777" w:rsidR="00BE1F5E" w:rsidRDefault="00BE1F5E" w:rsidP="00BE1F5E">
      <w:pPr>
        <w:keepNext/>
        <w:bidi/>
        <w:jc w:val="both"/>
        <w:rPr>
          <w:rFonts w:cs="David" w:hint="cs"/>
          <w:rtl/>
        </w:rPr>
      </w:pPr>
      <w:r>
        <w:rPr>
          <w:rFonts w:cs="David" w:hint="cs"/>
          <w:rtl/>
        </w:rPr>
        <w:tab/>
        <w:t xml:space="preserve">חבר הכנסת הורוביץ, בהנחה שתידחה </w:t>
      </w:r>
      <w:r>
        <w:rPr>
          <w:rFonts w:cs="David"/>
          <w:rtl/>
        </w:rPr>
        <w:t>–</w:t>
      </w:r>
      <w:r>
        <w:rPr>
          <w:rFonts w:cs="David" w:hint="cs"/>
          <w:rtl/>
        </w:rPr>
        <w:t xml:space="preserve"> ייקבע כאן ברוב דעות שאין לאפשר פיצול בכלל, אז יתייתרו ניסיונות הפשרה.</w:t>
      </w:r>
    </w:p>
    <w:p w14:paraId="34C1B8D8" w14:textId="77777777" w:rsidR="00BE1F5E" w:rsidRDefault="00BE1F5E" w:rsidP="00BE1F5E">
      <w:pPr>
        <w:keepNext/>
        <w:bidi/>
        <w:jc w:val="both"/>
        <w:rPr>
          <w:rFonts w:cs="David" w:hint="cs"/>
          <w:rtl/>
        </w:rPr>
      </w:pPr>
    </w:p>
    <w:p w14:paraId="06DCFBA2" w14:textId="77777777" w:rsidR="00BE1F5E" w:rsidRPr="00A36C37" w:rsidRDefault="00BE1F5E" w:rsidP="00BE1F5E">
      <w:pPr>
        <w:keepNext/>
        <w:bidi/>
        <w:jc w:val="both"/>
        <w:rPr>
          <w:rFonts w:cs="David" w:hint="cs"/>
          <w:u w:val="single"/>
          <w:rtl/>
        </w:rPr>
      </w:pPr>
      <w:r w:rsidRPr="00A36C37">
        <w:rPr>
          <w:rFonts w:cs="David" w:hint="cs"/>
          <w:u w:val="single"/>
          <w:rtl/>
        </w:rPr>
        <w:t>ניצן הורוביץ:</w:t>
      </w:r>
    </w:p>
    <w:p w14:paraId="66AE1C10" w14:textId="77777777" w:rsidR="00BE1F5E" w:rsidRPr="00B50B6D" w:rsidRDefault="00BE1F5E" w:rsidP="00BE1F5E">
      <w:pPr>
        <w:keepNext/>
        <w:bidi/>
        <w:jc w:val="both"/>
        <w:rPr>
          <w:rFonts w:cs="David" w:hint="cs"/>
          <w:u w:val="single"/>
          <w:rtl/>
        </w:rPr>
      </w:pPr>
      <w:r>
        <w:rPr>
          <w:rFonts w:cs="David" w:hint="cs"/>
          <w:rtl/>
        </w:rPr>
        <w:t xml:space="preserve"> </w:t>
      </w:r>
    </w:p>
    <w:p w14:paraId="40778414" w14:textId="77777777" w:rsidR="00BE1F5E" w:rsidRDefault="00BE1F5E" w:rsidP="00BE1F5E">
      <w:pPr>
        <w:keepNext/>
        <w:bidi/>
        <w:jc w:val="both"/>
        <w:rPr>
          <w:rFonts w:cs="David" w:hint="cs"/>
          <w:rtl/>
        </w:rPr>
      </w:pPr>
      <w:r>
        <w:rPr>
          <w:rFonts w:cs="David" w:hint="cs"/>
          <w:rtl/>
        </w:rPr>
        <w:tab/>
        <w:t>לא, אז לפני זה. אז זה לא בסדר.</w:t>
      </w:r>
    </w:p>
    <w:p w14:paraId="4412CD2E" w14:textId="77777777" w:rsidR="00BE1F5E" w:rsidRDefault="00BE1F5E" w:rsidP="00BE1F5E">
      <w:pPr>
        <w:keepNext/>
        <w:bidi/>
        <w:jc w:val="both"/>
        <w:rPr>
          <w:rFonts w:cs="David" w:hint="cs"/>
          <w:rtl/>
        </w:rPr>
      </w:pPr>
    </w:p>
    <w:p w14:paraId="2056365A" w14:textId="77777777" w:rsidR="00BE1F5E" w:rsidRPr="00F70E4B" w:rsidRDefault="00BE1F5E" w:rsidP="00BE1F5E">
      <w:pPr>
        <w:keepNext/>
        <w:bidi/>
        <w:jc w:val="both"/>
        <w:rPr>
          <w:rFonts w:cs="David" w:hint="cs"/>
          <w:u w:val="single"/>
          <w:rtl/>
        </w:rPr>
      </w:pPr>
      <w:r w:rsidRPr="00F70E4B">
        <w:rPr>
          <w:rFonts w:cs="David" w:hint="cs"/>
          <w:u w:val="single"/>
          <w:rtl/>
        </w:rPr>
        <w:t>קריאות:</w:t>
      </w:r>
    </w:p>
    <w:p w14:paraId="266FEFF7" w14:textId="77777777" w:rsidR="00BE1F5E" w:rsidRDefault="00BE1F5E" w:rsidP="00BE1F5E">
      <w:pPr>
        <w:keepNext/>
        <w:bidi/>
        <w:jc w:val="both"/>
        <w:rPr>
          <w:rFonts w:cs="David" w:hint="cs"/>
          <w:rtl/>
        </w:rPr>
      </w:pPr>
    </w:p>
    <w:p w14:paraId="2F55A555" w14:textId="77777777" w:rsidR="00BE1F5E" w:rsidRDefault="00BE1F5E" w:rsidP="00BE1F5E">
      <w:pPr>
        <w:keepNext/>
        <w:bidi/>
        <w:jc w:val="both"/>
        <w:rPr>
          <w:rFonts w:cs="David" w:hint="cs"/>
          <w:rtl/>
        </w:rPr>
      </w:pPr>
      <w:r>
        <w:rPr>
          <w:rFonts w:cs="David" w:hint="cs"/>
          <w:rtl/>
        </w:rPr>
        <w:tab/>
        <w:t>- - -</w:t>
      </w:r>
    </w:p>
    <w:p w14:paraId="03B4761D" w14:textId="77777777" w:rsidR="00BE1F5E" w:rsidRDefault="00BE1F5E" w:rsidP="00BE1F5E">
      <w:pPr>
        <w:keepNext/>
        <w:bidi/>
        <w:jc w:val="both"/>
        <w:rPr>
          <w:rFonts w:cs="David" w:hint="cs"/>
          <w:rtl/>
        </w:rPr>
      </w:pPr>
    </w:p>
    <w:p w14:paraId="3D23EDE8" w14:textId="77777777" w:rsidR="00BE1F5E" w:rsidRPr="003F6B20" w:rsidRDefault="00BE1F5E" w:rsidP="00BE1F5E">
      <w:pPr>
        <w:keepNext/>
        <w:bidi/>
        <w:jc w:val="both"/>
        <w:rPr>
          <w:rFonts w:cs="David" w:hint="cs"/>
          <w:u w:val="single"/>
          <w:rtl/>
        </w:rPr>
      </w:pPr>
      <w:r w:rsidRPr="003F6B20">
        <w:rPr>
          <w:rFonts w:cs="David" w:hint="cs"/>
          <w:u w:val="single"/>
          <w:rtl/>
        </w:rPr>
        <w:t>יעקב אדרי:</w:t>
      </w:r>
    </w:p>
    <w:p w14:paraId="266AC00A" w14:textId="77777777" w:rsidR="00BE1F5E" w:rsidRDefault="00BE1F5E" w:rsidP="00BE1F5E">
      <w:pPr>
        <w:keepNext/>
        <w:bidi/>
        <w:jc w:val="both"/>
        <w:rPr>
          <w:rFonts w:cs="David" w:hint="cs"/>
          <w:rtl/>
        </w:rPr>
      </w:pPr>
    </w:p>
    <w:p w14:paraId="6856028B" w14:textId="77777777" w:rsidR="00BE1F5E" w:rsidRDefault="00BE1F5E" w:rsidP="00BE1F5E">
      <w:pPr>
        <w:keepNext/>
        <w:bidi/>
        <w:jc w:val="both"/>
        <w:rPr>
          <w:rFonts w:cs="David" w:hint="cs"/>
          <w:rtl/>
        </w:rPr>
      </w:pPr>
      <w:r>
        <w:rPr>
          <w:rFonts w:cs="David" w:hint="cs"/>
          <w:rtl/>
        </w:rPr>
        <w:tab/>
        <w:t>לא, אחרי זה הוא אמר - - -</w:t>
      </w:r>
    </w:p>
    <w:p w14:paraId="46AC7034" w14:textId="77777777" w:rsidR="00BE1F5E" w:rsidRDefault="00BE1F5E" w:rsidP="00BE1F5E">
      <w:pPr>
        <w:keepNext/>
        <w:bidi/>
        <w:jc w:val="both"/>
        <w:rPr>
          <w:rFonts w:cs="David" w:hint="cs"/>
          <w:rtl/>
        </w:rPr>
      </w:pPr>
    </w:p>
    <w:p w14:paraId="60594F55"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5D4564EA" w14:textId="77777777" w:rsidR="00BE1F5E" w:rsidRDefault="00BE1F5E" w:rsidP="00BE1F5E">
      <w:pPr>
        <w:keepNext/>
        <w:bidi/>
        <w:jc w:val="both"/>
        <w:rPr>
          <w:rFonts w:cs="David" w:hint="cs"/>
          <w:rtl/>
        </w:rPr>
      </w:pPr>
    </w:p>
    <w:p w14:paraId="4A3D5A92" w14:textId="77777777" w:rsidR="00BE1F5E" w:rsidRDefault="00BE1F5E" w:rsidP="00BE1F5E">
      <w:pPr>
        <w:keepNext/>
        <w:bidi/>
        <w:jc w:val="both"/>
        <w:rPr>
          <w:rFonts w:cs="David" w:hint="cs"/>
          <w:rtl/>
        </w:rPr>
      </w:pPr>
      <w:r>
        <w:rPr>
          <w:rFonts w:cs="David" w:hint="cs"/>
          <w:rtl/>
        </w:rPr>
        <w:tab/>
        <w:t>רבותיי, אני עובר להצבעה.</w:t>
      </w:r>
    </w:p>
    <w:p w14:paraId="2EC86CA8" w14:textId="77777777" w:rsidR="00BE1F5E" w:rsidRDefault="00BE1F5E" w:rsidP="00BE1F5E">
      <w:pPr>
        <w:keepNext/>
        <w:bidi/>
        <w:jc w:val="both"/>
        <w:rPr>
          <w:rFonts w:cs="David" w:hint="cs"/>
          <w:rtl/>
        </w:rPr>
      </w:pPr>
    </w:p>
    <w:p w14:paraId="59FD25CC" w14:textId="77777777" w:rsidR="00BE1F5E" w:rsidRDefault="00BE1F5E" w:rsidP="00BE1F5E">
      <w:pPr>
        <w:keepNext/>
        <w:bidi/>
        <w:ind w:firstLine="720"/>
        <w:jc w:val="both"/>
        <w:rPr>
          <w:rFonts w:cs="David" w:hint="cs"/>
          <w:rtl/>
        </w:rPr>
      </w:pPr>
      <w:r>
        <w:rPr>
          <w:rFonts w:cs="David" w:hint="cs"/>
          <w:rtl/>
        </w:rPr>
        <w:t xml:space="preserve">רבותיי, אם ההחלטה תהיה שמחליטים לאמץ את המלצתו של פרופ' </w:t>
      </w:r>
      <w:proofErr w:type="spellStart"/>
      <w:r>
        <w:rPr>
          <w:rFonts w:cs="David" w:hint="cs"/>
          <w:rtl/>
        </w:rPr>
        <w:t>גרונאו</w:t>
      </w:r>
      <w:proofErr w:type="spellEnd"/>
      <w:r>
        <w:rPr>
          <w:rFonts w:cs="David" w:hint="cs"/>
          <w:rtl/>
        </w:rPr>
        <w:t xml:space="preserve"> </w:t>
      </w:r>
      <w:r>
        <w:rPr>
          <w:rFonts w:cs="David"/>
          <w:rtl/>
        </w:rPr>
        <w:t>–</w:t>
      </w:r>
      <w:r>
        <w:rPr>
          <w:rFonts w:cs="David" w:hint="cs"/>
          <w:rtl/>
        </w:rPr>
        <w:t xml:space="preserve"> על זה אנחנו צריכים להצביע, אם מאמצים אותה </w:t>
      </w:r>
      <w:r>
        <w:rPr>
          <w:rFonts w:cs="David"/>
          <w:rtl/>
        </w:rPr>
        <w:t>–</w:t>
      </w:r>
      <w:r>
        <w:rPr>
          <w:rFonts w:cs="David" w:hint="cs"/>
          <w:rtl/>
        </w:rPr>
        <w:t xml:space="preserve"> אם מאמצים, אז אימצו. אז בזה זה נגמר. </w:t>
      </w:r>
    </w:p>
    <w:p w14:paraId="5F9FE8DC" w14:textId="77777777" w:rsidR="00BE1F5E" w:rsidRDefault="00BE1F5E" w:rsidP="00BE1F5E">
      <w:pPr>
        <w:keepNext/>
        <w:bidi/>
        <w:ind w:firstLine="720"/>
        <w:jc w:val="both"/>
        <w:rPr>
          <w:rFonts w:cs="David" w:hint="cs"/>
          <w:rtl/>
        </w:rPr>
      </w:pPr>
    </w:p>
    <w:p w14:paraId="14B53364" w14:textId="77777777" w:rsidR="00BE1F5E" w:rsidRDefault="00BE1F5E" w:rsidP="00BE1F5E">
      <w:pPr>
        <w:keepNext/>
        <w:bidi/>
        <w:jc w:val="both"/>
        <w:rPr>
          <w:rFonts w:cs="David" w:hint="cs"/>
          <w:u w:val="single"/>
          <w:rtl/>
        </w:rPr>
      </w:pPr>
      <w:r>
        <w:rPr>
          <w:rFonts w:cs="David" w:hint="cs"/>
          <w:u w:val="single"/>
          <w:rtl/>
        </w:rPr>
        <w:t>מירי רגב</w:t>
      </w:r>
      <w:r w:rsidRPr="00360DF2">
        <w:rPr>
          <w:rFonts w:cs="David" w:hint="cs"/>
          <w:u w:val="single"/>
          <w:rtl/>
        </w:rPr>
        <w:t>:</w:t>
      </w:r>
    </w:p>
    <w:p w14:paraId="06813349" w14:textId="77777777" w:rsidR="00BE1F5E" w:rsidRDefault="00BE1F5E" w:rsidP="00BE1F5E">
      <w:pPr>
        <w:keepNext/>
        <w:bidi/>
        <w:jc w:val="both"/>
        <w:rPr>
          <w:rFonts w:cs="David" w:hint="cs"/>
          <w:rtl/>
        </w:rPr>
      </w:pPr>
    </w:p>
    <w:p w14:paraId="25993497" w14:textId="77777777" w:rsidR="00BE1F5E" w:rsidRDefault="00BE1F5E" w:rsidP="00BE1F5E">
      <w:pPr>
        <w:keepNext/>
        <w:bidi/>
        <w:jc w:val="both"/>
        <w:rPr>
          <w:rFonts w:cs="David" w:hint="cs"/>
          <w:rtl/>
        </w:rPr>
      </w:pPr>
      <w:r>
        <w:rPr>
          <w:rFonts w:cs="David" w:hint="cs"/>
          <w:rtl/>
        </w:rPr>
        <w:tab/>
        <w:t>אז מה אתה אומר? אם מאמצים - - -?</w:t>
      </w:r>
    </w:p>
    <w:p w14:paraId="018339C2" w14:textId="77777777" w:rsidR="00BE1F5E" w:rsidRDefault="00BE1F5E" w:rsidP="00BE1F5E">
      <w:pPr>
        <w:keepNext/>
        <w:bidi/>
        <w:jc w:val="both"/>
        <w:rPr>
          <w:rFonts w:cs="David" w:hint="cs"/>
          <w:rtl/>
        </w:rPr>
      </w:pPr>
    </w:p>
    <w:p w14:paraId="224B8418"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46176489" w14:textId="77777777" w:rsidR="00BE1F5E" w:rsidRDefault="00BE1F5E" w:rsidP="00BE1F5E">
      <w:pPr>
        <w:keepNext/>
        <w:bidi/>
        <w:jc w:val="both"/>
        <w:rPr>
          <w:rFonts w:cs="David" w:hint="cs"/>
          <w:rtl/>
        </w:rPr>
      </w:pPr>
    </w:p>
    <w:p w14:paraId="0A78BC9E" w14:textId="77777777" w:rsidR="00BE1F5E" w:rsidRDefault="00BE1F5E" w:rsidP="00BE1F5E">
      <w:pPr>
        <w:keepNext/>
        <w:bidi/>
        <w:jc w:val="both"/>
        <w:rPr>
          <w:rFonts w:cs="David" w:hint="cs"/>
          <w:rtl/>
        </w:rPr>
      </w:pPr>
      <w:r>
        <w:rPr>
          <w:rFonts w:cs="David" w:hint="cs"/>
          <w:rtl/>
        </w:rPr>
        <w:tab/>
        <w:t xml:space="preserve">אם מאמצים </w:t>
      </w:r>
      <w:r>
        <w:rPr>
          <w:rFonts w:cs="David"/>
          <w:rtl/>
        </w:rPr>
        <w:t>–</w:t>
      </w:r>
      <w:r>
        <w:rPr>
          <w:rFonts w:cs="David" w:hint="cs"/>
          <w:rtl/>
        </w:rPr>
        <w:t xml:space="preserve"> אין אפשרות לפיצול.</w:t>
      </w:r>
    </w:p>
    <w:p w14:paraId="54E8B74A" w14:textId="77777777" w:rsidR="00BE1F5E" w:rsidRDefault="00BE1F5E" w:rsidP="00BE1F5E">
      <w:pPr>
        <w:keepNext/>
        <w:bidi/>
        <w:jc w:val="both"/>
        <w:rPr>
          <w:rFonts w:cs="David" w:hint="cs"/>
          <w:rtl/>
        </w:rPr>
      </w:pPr>
    </w:p>
    <w:p w14:paraId="7ECC6D11" w14:textId="77777777" w:rsidR="00BE1F5E" w:rsidRPr="00285F71" w:rsidRDefault="00BE1F5E" w:rsidP="00BE1F5E">
      <w:pPr>
        <w:keepNext/>
        <w:bidi/>
        <w:jc w:val="both"/>
        <w:rPr>
          <w:rFonts w:cs="David" w:hint="cs"/>
          <w:u w:val="single"/>
          <w:rtl/>
        </w:rPr>
      </w:pPr>
      <w:r w:rsidRPr="00285F71">
        <w:rPr>
          <w:rFonts w:cs="David" w:hint="cs"/>
          <w:u w:val="single"/>
          <w:rtl/>
        </w:rPr>
        <w:t>מירי רגב:</w:t>
      </w:r>
    </w:p>
    <w:p w14:paraId="0381278E" w14:textId="77777777" w:rsidR="00BE1F5E" w:rsidRDefault="00BE1F5E" w:rsidP="00BE1F5E">
      <w:pPr>
        <w:keepNext/>
        <w:bidi/>
        <w:jc w:val="both"/>
        <w:rPr>
          <w:rFonts w:cs="David" w:hint="cs"/>
          <w:rtl/>
        </w:rPr>
      </w:pPr>
    </w:p>
    <w:p w14:paraId="0CD7282A" w14:textId="77777777" w:rsidR="00BE1F5E" w:rsidRDefault="00BE1F5E" w:rsidP="00BE1F5E">
      <w:pPr>
        <w:keepNext/>
        <w:bidi/>
        <w:jc w:val="both"/>
        <w:rPr>
          <w:rFonts w:cs="David" w:hint="cs"/>
          <w:rtl/>
        </w:rPr>
      </w:pPr>
      <w:r>
        <w:rPr>
          <w:rFonts w:cs="David" w:hint="cs"/>
          <w:rtl/>
        </w:rPr>
        <w:tab/>
        <w:t>ואז צריך לפטר את מי - - -</w:t>
      </w:r>
    </w:p>
    <w:p w14:paraId="352C81DD" w14:textId="77777777" w:rsidR="00BE1F5E" w:rsidRDefault="00BE1F5E" w:rsidP="00BE1F5E">
      <w:pPr>
        <w:keepNext/>
        <w:bidi/>
        <w:jc w:val="both"/>
        <w:rPr>
          <w:rFonts w:cs="David" w:hint="cs"/>
          <w:rtl/>
        </w:rPr>
      </w:pPr>
    </w:p>
    <w:p w14:paraId="077ED461" w14:textId="77777777" w:rsidR="00BE1F5E" w:rsidRPr="00F70E4B" w:rsidRDefault="00BE1F5E" w:rsidP="00BE1F5E">
      <w:pPr>
        <w:keepNext/>
        <w:bidi/>
        <w:jc w:val="both"/>
        <w:rPr>
          <w:rFonts w:cs="David" w:hint="cs"/>
          <w:u w:val="single"/>
          <w:rtl/>
        </w:rPr>
      </w:pPr>
      <w:r w:rsidRPr="00F70E4B">
        <w:rPr>
          <w:rFonts w:cs="David" w:hint="cs"/>
          <w:u w:val="single"/>
          <w:rtl/>
        </w:rPr>
        <w:t>קריאות:</w:t>
      </w:r>
    </w:p>
    <w:p w14:paraId="27A63F98" w14:textId="77777777" w:rsidR="00BE1F5E" w:rsidRDefault="00BE1F5E" w:rsidP="00BE1F5E">
      <w:pPr>
        <w:keepNext/>
        <w:bidi/>
        <w:jc w:val="both"/>
        <w:rPr>
          <w:rFonts w:cs="David" w:hint="cs"/>
          <w:rtl/>
        </w:rPr>
      </w:pPr>
    </w:p>
    <w:p w14:paraId="2FE26018" w14:textId="77777777" w:rsidR="00BE1F5E" w:rsidRDefault="00BE1F5E" w:rsidP="00BE1F5E">
      <w:pPr>
        <w:keepNext/>
        <w:bidi/>
        <w:jc w:val="both"/>
        <w:rPr>
          <w:rFonts w:cs="David" w:hint="cs"/>
          <w:rtl/>
        </w:rPr>
      </w:pPr>
      <w:r>
        <w:rPr>
          <w:rFonts w:cs="David" w:hint="cs"/>
          <w:rtl/>
        </w:rPr>
        <w:tab/>
        <w:t>לא, לא.</w:t>
      </w:r>
    </w:p>
    <w:p w14:paraId="1A8D4333" w14:textId="77777777" w:rsidR="00BE1F5E" w:rsidRDefault="00BE1F5E" w:rsidP="00BE1F5E">
      <w:pPr>
        <w:keepNext/>
        <w:bidi/>
        <w:jc w:val="both"/>
        <w:rPr>
          <w:rFonts w:cs="David" w:hint="cs"/>
          <w:rtl/>
        </w:rPr>
      </w:pPr>
    </w:p>
    <w:p w14:paraId="3857C422" w14:textId="77777777" w:rsidR="00BE1F5E" w:rsidRDefault="00BE1F5E" w:rsidP="00BE1F5E">
      <w:pPr>
        <w:keepNext/>
        <w:bidi/>
        <w:ind w:left="720"/>
        <w:jc w:val="both"/>
        <w:rPr>
          <w:rFonts w:cs="David" w:hint="cs"/>
          <w:rtl/>
        </w:rPr>
      </w:pPr>
      <w:r>
        <w:rPr>
          <w:rFonts w:cs="David" w:hint="cs"/>
          <w:rtl/>
        </w:rPr>
        <w:t>- - -</w:t>
      </w:r>
    </w:p>
    <w:p w14:paraId="1A0C2691" w14:textId="77777777" w:rsidR="00BE1F5E" w:rsidRDefault="00BE1F5E" w:rsidP="00BE1F5E">
      <w:pPr>
        <w:keepNext/>
        <w:bidi/>
        <w:jc w:val="both"/>
        <w:rPr>
          <w:rFonts w:cs="David" w:hint="cs"/>
          <w:rtl/>
        </w:rPr>
      </w:pPr>
    </w:p>
    <w:p w14:paraId="5F3056D3"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5C7FC7CC" w14:textId="77777777" w:rsidR="00BE1F5E" w:rsidRDefault="00BE1F5E" w:rsidP="00BE1F5E">
      <w:pPr>
        <w:keepNext/>
        <w:bidi/>
        <w:jc w:val="both"/>
        <w:rPr>
          <w:rFonts w:cs="David" w:hint="cs"/>
          <w:rtl/>
        </w:rPr>
      </w:pPr>
    </w:p>
    <w:p w14:paraId="2D20D393" w14:textId="77777777" w:rsidR="00BE1F5E" w:rsidRDefault="00BE1F5E" w:rsidP="00BE1F5E">
      <w:pPr>
        <w:keepNext/>
        <w:bidi/>
        <w:jc w:val="both"/>
        <w:rPr>
          <w:rFonts w:cs="David" w:hint="cs"/>
          <w:rtl/>
        </w:rPr>
      </w:pPr>
      <w:r>
        <w:rPr>
          <w:rFonts w:cs="David" w:hint="cs"/>
          <w:rtl/>
        </w:rPr>
        <w:tab/>
        <w:t>אני עובר להצבעה. חברת הכנסת יחימוביץ, בבקשה לשבת. בבקשה לשבת. אני עובר להצבעה:</w:t>
      </w:r>
    </w:p>
    <w:p w14:paraId="5F61688C" w14:textId="77777777" w:rsidR="00BE1F5E" w:rsidRDefault="00BE1F5E" w:rsidP="00BE1F5E">
      <w:pPr>
        <w:keepNext/>
        <w:bidi/>
        <w:jc w:val="both"/>
        <w:rPr>
          <w:rFonts w:cs="David" w:hint="cs"/>
          <w:rtl/>
        </w:rPr>
      </w:pPr>
    </w:p>
    <w:p w14:paraId="36F49AE7" w14:textId="77777777" w:rsidR="00BE1F5E" w:rsidRDefault="00BE1F5E" w:rsidP="00BE1F5E">
      <w:pPr>
        <w:keepNext/>
        <w:bidi/>
        <w:ind w:firstLine="720"/>
        <w:jc w:val="both"/>
        <w:rPr>
          <w:rFonts w:cs="David" w:hint="cs"/>
          <w:rtl/>
        </w:rPr>
      </w:pPr>
      <w:r>
        <w:rPr>
          <w:rFonts w:cs="David" w:hint="cs"/>
          <w:rtl/>
        </w:rPr>
        <w:t xml:space="preserve">מי בעד לאמץ את המלצתה של הוועדה בראשות פרופ' </w:t>
      </w:r>
      <w:proofErr w:type="spellStart"/>
      <w:r>
        <w:rPr>
          <w:rFonts w:cs="David" w:hint="cs"/>
          <w:rtl/>
        </w:rPr>
        <w:t>גרונאו</w:t>
      </w:r>
      <w:proofErr w:type="spellEnd"/>
      <w:r>
        <w:rPr>
          <w:rFonts w:cs="David" w:hint="cs"/>
          <w:rtl/>
        </w:rPr>
        <w:t xml:space="preserve">, קרי: לקבוע שאין אפשרות לפצל משרות של עוזרים </w:t>
      </w:r>
      <w:proofErr w:type="spellStart"/>
      <w:r>
        <w:rPr>
          <w:rFonts w:cs="David" w:hint="cs"/>
          <w:rtl/>
        </w:rPr>
        <w:t>פרלמנטריים</w:t>
      </w:r>
      <w:proofErr w:type="spellEnd"/>
      <w:r>
        <w:rPr>
          <w:rFonts w:cs="David" w:hint="cs"/>
          <w:rtl/>
        </w:rPr>
        <w:t>? מי נגד, מי נמנע?</w:t>
      </w:r>
    </w:p>
    <w:p w14:paraId="60E753CD" w14:textId="77777777" w:rsidR="00BE1F5E" w:rsidRDefault="00BE1F5E" w:rsidP="00BE1F5E">
      <w:pPr>
        <w:keepNext/>
        <w:bidi/>
        <w:jc w:val="both"/>
        <w:rPr>
          <w:rFonts w:cs="David" w:hint="cs"/>
          <w:rtl/>
        </w:rPr>
      </w:pPr>
    </w:p>
    <w:p w14:paraId="2586CF0B" w14:textId="77777777" w:rsidR="00BE1F5E" w:rsidRPr="00285F71" w:rsidRDefault="00BE1F5E" w:rsidP="00BE1F5E">
      <w:pPr>
        <w:keepNext/>
        <w:bidi/>
        <w:jc w:val="both"/>
        <w:rPr>
          <w:rFonts w:cs="David" w:hint="cs"/>
          <w:u w:val="single"/>
          <w:rtl/>
        </w:rPr>
      </w:pPr>
      <w:r w:rsidRPr="00285F71">
        <w:rPr>
          <w:rFonts w:cs="David" w:hint="cs"/>
          <w:u w:val="single"/>
          <w:rtl/>
        </w:rPr>
        <w:t>מירי רגב:</w:t>
      </w:r>
    </w:p>
    <w:p w14:paraId="3FC19E3B" w14:textId="77777777" w:rsidR="00BE1F5E" w:rsidRDefault="00BE1F5E" w:rsidP="00BE1F5E">
      <w:pPr>
        <w:keepNext/>
        <w:bidi/>
        <w:jc w:val="both"/>
        <w:rPr>
          <w:rFonts w:cs="David" w:hint="cs"/>
          <w:rtl/>
        </w:rPr>
      </w:pPr>
    </w:p>
    <w:p w14:paraId="01E010FC" w14:textId="77777777" w:rsidR="00BE1F5E" w:rsidRDefault="00BE1F5E" w:rsidP="00BE1F5E">
      <w:pPr>
        <w:keepNext/>
        <w:bidi/>
        <w:jc w:val="both"/>
        <w:rPr>
          <w:rFonts w:cs="David" w:hint="cs"/>
          <w:rtl/>
        </w:rPr>
      </w:pPr>
      <w:r>
        <w:rPr>
          <w:rFonts w:cs="David" w:hint="cs"/>
          <w:rtl/>
        </w:rPr>
        <w:tab/>
        <w:t>רגע, איך, איך? שוב?</w:t>
      </w:r>
    </w:p>
    <w:p w14:paraId="0BF834F8" w14:textId="77777777" w:rsidR="00BE1F5E" w:rsidRDefault="00BE1F5E" w:rsidP="00BE1F5E">
      <w:pPr>
        <w:keepNext/>
        <w:bidi/>
        <w:jc w:val="both"/>
        <w:rPr>
          <w:rFonts w:cs="David" w:hint="cs"/>
          <w:rtl/>
        </w:rPr>
      </w:pPr>
    </w:p>
    <w:p w14:paraId="4C14C205" w14:textId="77777777" w:rsidR="00BE1F5E" w:rsidRPr="003F6B20" w:rsidRDefault="00BE1F5E" w:rsidP="00BE1F5E">
      <w:pPr>
        <w:keepNext/>
        <w:bidi/>
        <w:jc w:val="both"/>
        <w:rPr>
          <w:rFonts w:cs="David" w:hint="cs"/>
          <w:u w:val="single"/>
          <w:rtl/>
        </w:rPr>
      </w:pPr>
      <w:r w:rsidRPr="003F6B20">
        <w:rPr>
          <w:rFonts w:cs="David" w:hint="cs"/>
          <w:u w:val="single"/>
          <w:rtl/>
        </w:rPr>
        <w:t>יעקב אדרי:</w:t>
      </w:r>
    </w:p>
    <w:p w14:paraId="536425ED" w14:textId="77777777" w:rsidR="00BE1F5E" w:rsidRDefault="00BE1F5E" w:rsidP="00BE1F5E">
      <w:pPr>
        <w:keepNext/>
        <w:bidi/>
        <w:jc w:val="both"/>
        <w:rPr>
          <w:rFonts w:cs="David" w:hint="cs"/>
          <w:rtl/>
        </w:rPr>
      </w:pPr>
    </w:p>
    <w:p w14:paraId="440FEA23" w14:textId="77777777" w:rsidR="00BE1F5E" w:rsidRDefault="00BE1F5E" w:rsidP="00BE1F5E">
      <w:pPr>
        <w:keepNext/>
        <w:bidi/>
        <w:jc w:val="both"/>
        <w:rPr>
          <w:rFonts w:cs="David" w:hint="cs"/>
          <w:rtl/>
        </w:rPr>
      </w:pPr>
      <w:r>
        <w:rPr>
          <w:rFonts w:cs="David" w:hint="cs"/>
          <w:rtl/>
        </w:rPr>
        <w:tab/>
        <w:t>אין פיצול. נגד הפיצול.</w:t>
      </w:r>
    </w:p>
    <w:p w14:paraId="31960FEA" w14:textId="77777777" w:rsidR="00BE1F5E" w:rsidRDefault="00BE1F5E" w:rsidP="00BE1F5E">
      <w:pPr>
        <w:keepNext/>
        <w:bidi/>
        <w:jc w:val="both"/>
        <w:rPr>
          <w:rFonts w:cs="David" w:hint="cs"/>
          <w:rtl/>
        </w:rPr>
      </w:pPr>
    </w:p>
    <w:p w14:paraId="64ED5D9F" w14:textId="77777777" w:rsidR="00BE1F5E" w:rsidRPr="00025036" w:rsidRDefault="00BE1F5E" w:rsidP="00BE1F5E">
      <w:pPr>
        <w:keepNext/>
        <w:bidi/>
        <w:jc w:val="both"/>
        <w:rPr>
          <w:rFonts w:cs="David" w:hint="cs"/>
          <w:b/>
          <w:bCs/>
          <w:u w:val="single"/>
          <w:rtl/>
        </w:rPr>
      </w:pPr>
      <w:r w:rsidRPr="00025036">
        <w:rPr>
          <w:rFonts w:cs="David" w:hint="cs"/>
          <w:b/>
          <w:bCs/>
          <w:u w:val="single"/>
          <w:rtl/>
        </w:rPr>
        <w:t>הצבעה מס' 2</w:t>
      </w:r>
    </w:p>
    <w:p w14:paraId="012D7FE5" w14:textId="77777777" w:rsidR="00BE1F5E" w:rsidRDefault="00BE1F5E" w:rsidP="00BE1F5E">
      <w:pPr>
        <w:keepNext/>
        <w:bidi/>
        <w:jc w:val="both"/>
        <w:rPr>
          <w:rFonts w:cs="David" w:hint="cs"/>
          <w:rtl/>
        </w:rPr>
      </w:pPr>
    </w:p>
    <w:p w14:paraId="49903395" w14:textId="77777777" w:rsidR="00BE1F5E" w:rsidRDefault="00BE1F5E" w:rsidP="00BE1F5E">
      <w:pPr>
        <w:keepNext/>
        <w:bidi/>
        <w:jc w:val="both"/>
        <w:rPr>
          <w:rFonts w:cs="David" w:hint="cs"/>
          <w:rtl/>
        </w:rPr>
      </w:pPr>
      <w:r>
        <w:rPr>
          <w:rFonts w:cs="David" w:hint="cs"/>
          <w:rtl/>
        </w:rPr>
        <w:t xml:space="preserve">בעד אימוץ המלצתה של ועדת </w:t>
      </w:r>
      <w:proofErr w:type="spellStart"/>
      <w:r>
        <w:rPr>
          <w:rFonts w:cs="David" w:hint="cs"/>
          <w:rtl/>
        </w:rPr>
        <w:t>גרונאו</w:t>
      </w:r>
      <w:proofErr w:type="spellEnd"/>
      <w:r>
        <w:rPr>
          <w:rFonts w:cs="David" w:hint="cs"/>
          <w:rtl/>
        </w:rPr>
        <w:t xml:space="preserve"> - 10</w:t>
      </w:r>
    </w:p>
    <w:p w14:paraId="3C17A83B" w14:textId="77777777" w:rsidR="00BE1F5E" w:rsidRDefault="00BE1F5E" w:rsidP="00BE1F5E">
      <w:pPr>
        <w:keepNext/>
        <w:bidi/>
        <w:jc w:val="both"/>
        <w:rPr>
          <w:rFonts w:cs="David" w:hint="cs"/>
          <w:rtl/>
        </w:rPr>
      </w:pPr>
      <w:r>
        <w:rPr>
          <w:rFonts w:cs="David" w:hint="cs"/>
          <w:rtl/>
        </w:rPr>
        <w:t>נגד - 7</w:t>
      </w:r>
    </w:p>
    <w:p w14:paraId="729DC136" w14:textId="77777777" w:rsidR="00BE1F5E" w:rsidRDefault="00BE1F5E" w:rsidP="00BE1F5E">
      <w:pPr>
        <w:keepNext/>
        <w:bidi/>
        <w:jc w:val="both"/>
        <w:rPr>
          <w:rFonts w:cs="David" w:hint="cs"/>
          <w:rtl/>
        </w:rPr>
      </w:pPr>
      <w:r>
        <w:rPr>
          <w:rFonts w:cs="David" w:hint="cs"/>
          <w:rtl/>
        </w:rPr>
        <w:t xml:space="preserve">נמנעים </w:t>
      </w:r>
      <w:r>
        <w:rPr>
          <w:rFonts w:cs="David"/>
          <w:rtl/>
        </w:rPr>
        <w:t>–</w:t>
      </w:r>
      <w:r>
        <w:rPr>
          <w:rFonts w:cs="David" w:hint="cs"/>
          <w:rtl/>
        </w:rPr>
        <w:t xml:space="preserve"> אין</w:t>
      </w:r>
    </w:p>
    <w:p w14:paraId="290A3665" w14:textId="77777777" w:rsidR="00BE1F5E" w:rsidRDefault="00BE1F5E" w:rsidP="00BE1F5E">
      <w:pPr>
        <w:keepNext/>
        <w:bidi/>
        <w:jc w:val="both"/>
        <w:rPr>
          <w:rFonts w:cs="David" w:hint="cs"/>
          <w:rtl/>
        </w:rPr>
      </w:pPr>
      <w:r>
        <w:rPr>
          <w:rFonts w:cs="David" w:hint="cs"/>
          <w:rtl/>
        </w:rPr>
        <w:t xml:space="preserve">המלצת ועדת </w:t>
      </w:r>
      <w:proofErr w:type="spellStart"/>
      <w:r>
        <w:rPr>
          <w:rFonts w:cs="David" w:hint="cs"/>
          <w:rtl/>
        </w:rPr>
        <w:t>גרונאו</w:t>
      </w:r>
      <w:proofErr w:type="spellEnd"/>
      <w:r>
        <w:rPr>
          <w:rFonts w:cs="David" w:hint="cs"/>
          <w:rtl/>
        </w:rPr>
        <w:t xml:space="preserve"> אומצה על ידי ועדת הכנסת.</w:t>
      </w:r>
    </w:p>
    <w:p w14:paraId="07D58B40" w14:textId="77777777" w:rsidR="00BE1F5E" w:rsidRDefault="00BE1F5E" w:rsidP="00BE1F5E">
      <w:pPr>
        <w:keepNext/>
        <w:bidi/>
        <w:jc w:val="both"/>
        <w:rPr>
          <w:rFonts w:cs="David" w:hint="cs"/>
          <w:rtl/>
        </w:rPr>
      </w:pPr>
    </w:p>
    <w:p w14:paraId="264BBF76"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42FCE7F6" w14:textId="77777777" w:rsidR="00BE1F5E" w:rsidRDefault="00BE1F5E" w:rsidP="00BE1F5E">
      <w:pPr>
        <w:keepNext/>
        <w:bidi/>
        <w:jc w:val="both"/>
        <w:rPr>
          <w:rFonts w:cs="David" w:hint="cs"/>
          <w:rtl/>
        </w:rPr>
      </w:pPr>
    </w:p>
    <w:p w14:paraId="7B5B96E4" w14:textId="77777777" w:rsidR="00BE1F5E" w:rsidRDefault="00BE1F5E" w:rsidP="00BE1F5E">
      <w:pPr>
        <w:keepNext/>
        <w:bidi/>
        <w:jc w:val="both"/>
        <w:rPr>
          <w:rFonts w:cs="David" w:hint="cs"/>
          <w:rtl/>
        </w:rPr>
      </w:pPr>
      <w:r>
        <w:rPr>
          <w:rFonts w:cs="David" w:hint="cs"/>
          <w:rtl/>
        </w:rPr>
        <w:tab/>
        <w:t xml:space="preserve">בעד </w:t>
      </w:r>
      <w:r>
        <w:rPr>
          <w:rFonts w:cs="David"/>
          <w:rtl/>
        </w:rPr>
        <w:t>–</w:t>
      </w:r>
      <w:r>
        <w:rPr>
          <w:rFonts w:cs="David" w:hint="cs"/>
          <w:rtl/>
        </w:rPr>
        <w:t xml:space="preserve"> עשרה. נגד </w:t>
      </w:r>
      <w:r>
        <w:rPr>
          <w:rFonts w:cs="David"/>
          <w:rtl/>
        </w:rPr>
        <w:t>–</w:t>
      </w:r>
      <w:r>
        <w:rPr>
          <w:rFonts w:cs="David" w:hint="cs"/>
          <w:rtl/>
        </w:rPr>
        <w:t xml:space="preserve"> שבעה. אין נמנעים, כי זה כלל חברי הוועדה.</w:t>
      </w:r>
    </w:p>
    <w:p w14:paraId="03B89075" w14:textId="77777777" w:rsidR="00BE1F5E" w:rsidRDefault="00BE1F5E" w:rsidP="00BE1F5E">
      <w:pPr>
        <w:keepNext/>
        <w:bidi/>
        <w:jc w:val="both"/>
        <w:rPr>
          <w:rFonts w:cs="David" w:hint="cs"/>
          <w:rtl/>
        </w:rPr>
      </w:pPr>
    </w:p>
    <w:p w14:paraId="5A8A9412" w14:textId="77777777" w:rsidR="00BE1F5E" w:rsidRPr="00285F71" w:rsidRDefault="00BE1F5E" w:rsidP="00BE1F5E">
      <w:pPr>
        <w:keepNext/>
        <w:bidi/>
        <w:jc w:val="both"/>
        <w:rPr>
          <w:rFonts w:cs="David" w:hint="cs"/>
          <w:u w:val="single"/>
          <w:rtl/>
        </w:rPr>
      </w:pPr>
      <w:r w:rsidRPr="00285F71">
        <w:rPr>
          <w:rFonts w:cs="David" w:hint="cs"/>
          <w:u w:val="single"/>
          <w:rtl/>
        </w:rPr>
        <w:t>מירי רגב:</w:t>
      </w:r>
    </w:p>
    <w:p w14:paraId="115F5FE4" w14:textId="77777777" w:rsidR="00BE1F5E" w:rsidRDefault="00BE1F5E" w:rsidP="00BE1F5E">
      <w:pPr>
        <w:keepNext/>
        <w:bidi/>
        <w:jc w:val="both"/>
        <w:rPr>
          <w:rFonts w:cs="David" w:hint="cs"/>
          <w:rtl/>
        </w:rPr>
      </w:pPr>
    </w:p>
    <w:p w14:paraId="12EE7025" w14:textId="77777777" w:rsidR="00BE1F5E" w:rsidRDefault="00BE1F5E" w:rsidP="00BE1F5E">
      <w:pPr>
        <w:keepNext/>
        <w:bidi/>
        <w:jc w:val="both"/>
        <w:rPr>
          <w:rFonts w:cs="David" w:hint="cs"/>
          <w:rtl/>
        </w:rPr>
      </w:pPr>
      <w:r>
        <w:rPr>
          <w:rFonts w:cs="David" w:hint="cs"/>
          <w:rtl/>
        </w:rPr>
        <w:tab/>
        <w:t>אני לא הצבעתי - - -</w:t>
      </w:r>
    </w:p>
    <w:p w14:paraId="6050E566" w14:textId="77777777" w:rsidR="00BE1F5E" w:rsidRDefault="00BE1F5E" w:rsidP="00BE1F5E">
      <w:pPr>
        <w:keepNext/>
        <w:bidi/>
        <w:jc w:val="both"/>
        <w:rPr>
          <w:rFonts w:cs="David" w:hint="cs"/>
          <w:rtl/>
        </w:rPr>
      </w:pPr>
    </w:p>
    <w:p w14:paraId="1A7D6F78"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592A1A45" w14:textId="77777777" w:rsidR="00BE1F5E" w:rsidRDefault="00BE1F5E" w:rsidP="00BE1F5E">
      <w:pPr>
        <w:keepNext/>
        <w:bidi/>
        <w:jc w:val="both"/>
        <w:rPr>
          <w:rFonts w:cs="David" w:hint="cs"/>
          <w:rtl/>
        </w:rPr>
      </w:pPr>
    </w:p>
    <w:p w14:paraId="3F3EB470" w14:textId="77777777" w:rsidR="00BE1F5E" w:rsidRDefault="00BE1F5E" w:rsidP="00BE1F5E">
      <w:pPr>
        <w:keepNext/>
        <w:bidi/>
        <w:jc w:val="both"/>
        <w:rPr>
          <w:rFonts w:cs="David" w:hint="cs"/>
          <w:rtl/>
        </w:rPr>
      </w:pPr>
      <w:r>
        <w:rPr>
          <w:rFonts w:cs="David" w:hint="cs"/>
          <w:rtl/>
        </w:rPr>
        <w:tab/>
        <w:t>הצבעת, הצבעת. ספרתי.</w:t>
      </w:r>
    </w:p>
    <w:p w14:paraId="639D11B0" w14:textId="77777777" w:rsidR="00BE1F5E" w:rsidRDefault="00BE1F5E" w:rsidP="00BE1F5E">
      <w:pPr>
        <w:keepNext/>
        <w:bidi/>
        <w:jc w:val="both"/>
        <w:rPr>
          <w:rFonts w:cs="David" w:hint="cs"/>
          <w:rtl/>
        </w:rPr>
      </w:pPr>
    </w:p>
    <w:p w14:paraId="1BBC8773" w14:textId="77777777" w:rsidR="00BE1F5E" w:rsidRPr="003F6B20" w:rsidRDefault="00BE1F5E" w:rsidP="00BE1F5E">
      <w:pPr>
        <w:keepNext/>
        <w:bidi/>
        <w:jc w:val="both"/>
        <w:rPr>
          <w:rFonts w:cs="David" w:hint="cs"/>
          <w:u w:val="single"/>
          <w:rtl/>
        </w:rPr>
      </w:pPr>
      <w:r w:rsidRPr="003F6B20">
        <w:rPr>
          <w:rFonts w:cs="David" w:hint="cs"/>
          <w:u w:val="single"/>
          <w:rtl/>
        </w:rPr>
        <w:t>יעקב אדרי:</w:t>
      </w:r>
    </w:p>
    <w:p w14:paraId="2AA4F995" w14:textId="77777777" w:rsidR="00BE1F5E" w:rsidRDefault="00BE1F5E" w:rsidP="00BE1F5E">
      <w:pPr>
        <w:keepNext/>
        <w:bidi/>
        <w:jc w:val="both"/>
        <w:rPr>
          <w:rFonts w:cs="David" w:hint="cs"/>
          <w:rtl/>
        </w:rPr>
      </w:pPr>
    </w:p>
    <w:p w14:paraId="16078274" w14:textId="77777777" w:rsidR="00BE1F5E" w:rsidRDefault="00BE1F5E" w:rsidP="00BE1F5E">
      <w:pPr>
        <w:keepNext/>
        <w:bidi/>
        <w:jc w:val="both"/>
        <w:rPr>
          <w:rFonts w:cs="David" w:hint="cs"/>
          <w:rtl/>
        </w:rPr>
      </w:pPr>
      <w:r>
        <w:rPr>
          <w:rFonts w:cs="David" w:hint="cs"/>
          <w:rtl/>
        </w:rPr>
        <w:tab/>
        <w:t>אפשר לא לספור אותך, מירי? ספרו אותך.</w:t>
      </w:r>
    </w:p>
    <w:p w14:paraId="39244DE5" w14:textId="77777777" w:rsidR="00BE1F5E" w:rsidRDefault="00BE1F5E" w:rsidP="00BE1F5E">
      <w:pPr>
        <w:keepNext/>
        <w:bidi/>
        <w:jc w:val="both"/>
        <w:rPr>
          <w:rFonts w:cs="David" w:hint="cs"/>
          <w:rtl/>
        </w:rPr>
      </w:pPr>
    </w:p>
    <w:p w14:paraId="40CD150C"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16AD3272" w14:textId="77777777" w:rsidR="00BE1F5E" w:rsidRDefault="00BE1F5E" w:rsidP="00BE1F5E">
      <w:pPr>
        <w:keepNext/>
        <w:bidi/>
        <w:jc w:val="both"/>
        <w:rPr>
          <w:rFonts w:cs="David" w:hint="cs"/>
          <w:rtl/>
        </w:rPr>
      </w:pPr>
    </w:p>
    <w:p w14:paraId="0D750507" w14:textId="77777777" w:rsidR="00BE1F5E" w:rsidRDefault="00BE1F5E" w:rsidP="00BE1F5E">
      <w:pPr>
        <w:keepNext/>
        <w:bidi/>
        <w:jc w:val="both"/>
        <w:rPr>
          <w:rFonts w:cs="David" w:hint="cs"/>
          <w:rtl/>
        </w:rPr>
      </w:pPr>
      <w:r>
        <w:rPr>
          <w:rFonts w:cs="David" w:hint="cs"/>
          <w:rtl/>
        </w:rPr>
        <w:tab/>
        <w:t>ספרנו, ספרנו.</w:t>
      </w:r>
    </w:p>
    <w:p w14:paraId="5D4E8734" w14:textId="77777777" w:rsidR="00BE1F5E" w:rsidRDefault="00BE1F5E" w:rsidP="00BE1F5E">
      <w:pPr>
        <w:keepNext/>
        <w:bidi/>
        <w:jc w:val="both"/>
        <w:rPr>
          <w:rFonts w:cs="David" w:hint="cs"/>
          <w:rtl/>
        </w:rPr>
      </w:pPr>
    </w:p>
    <w:p w14:paraId="28A5AF6F" w14:textId="77777777" w:rsidR="00BE1F5E" w:rsidRDefault="00BE1F5E" w:rsidP="00BE1F5E">
      <w:pPr>
        <w:keepNext/>
        <w:bidi/>
        <w:jc w:val="both"/>
        <w:rPr>
          <w:rFonts w:cs="David" w:hint="cs"/>
          <w:rtl/>
        </w:rPr>
      </w:pPr>
      <w:r>
        <w:rPr>
          <w:rFonts w:cs="David" w:hint="cs"/>
          <w:rtl/>
        </w:rPr>
        <w:tab/>
        <w:t>את רוצה? אני אחזור על ההצבעה.</w:t>
      </w:r>
    </w:p>
    <w:p w14:paraId="7747EB1F" w14:textId="77777777" w:rsidR="00BE1F5E" w:rsidRDefault="00BE1F5E" w:rsidP="00BE1F5E">
      <w:pPr>
        <w:keepNext/>
        <w:bidi/>
        <w:jc w:val="both"/>
        <w:rPr>
          <w:rFonts w:cs="David" w:hint="cs"/>
          <w:rtl/>
        </w:rPr>
      </w:pPr>
    </w:p>
    <w:p w14:paraId="1D13EE23" w14:textId="77777777" w:rsidR="00BE1F5E" w:rsidRDefault="00BE1F5E" w:rsidP="00BE1F5E">
      <w:pPr>
        <w:keepNext/>
        <w:bidi/>
        <w:jc w:val="both"/>
        <w:rPr>
          <w:rFonts w:cs="David" w:hint="cs"/>
          <w:rtl/>
        </w:rPr>
      </w:pPr>
      <w:r>
        <w:rPr>
          <w:rFonts w:cs="David" w:hint="cs"/>
          <w:rtl/>
        </w:rPr>
        <w:tab/>
        <w:t xml:space="preserve">מי נגד? </w:t>
      </w:r>
      <w:r>
        <w:rPr>
          <w:rFonts w:cs="David"/>
          <w:rtl/>
        </w:rPr>
        <w:t>–</w:t>
      </w:r>
      <w:r>
        <w:rPr>
          <w:rFonts w:cs="David" w:hint="cs"/>
          <w:rtl/>
        </w:rPr>
        <w:t xml:space="preserve"> כדי שלא יהיה ספק </w:t>
      </w:r>
      <w:r>
        <w:rPr>
          <w:rFonts w:cs="David"/>
          <w:rtl/>
        </w:rPr>
        <w:t>–</w:t>
      </w:r>
      <w:r>
        <w:rPr>
          <w:rFonts w:cs="David" w:hint="cs"/>
          <w:rtl/>
        </w:rPr>
        <w:t xml:space="preserve"> מי נגד?</w:t>
      </w:r>
    </w:p>
    <w:p w14:paraId="20A38185" w14:textId="77777777" w:rsidR="00BE1F5E" w:rsidRDefault="00BE1F5E" w:rsidP="00BE1F5E">
      <w:pPr>
        <w:keepNext/>
        <w:bidi/>
        <w:jc w:val="both"/>
        <w:rPr>
          <w:rFonts w:cs="David" w:hint="cs"/>
          <w:rtl/>
        </w:rPr>
      </w:pPr>
    </w:p>
    <w:p w14:paraId="3BAC85C3" w14:textId="77777777" w:rsidR="00BE1F5E" w:rsidRDefault="00BE1F5E" w:rsidP="00BE1F5E">
      <w:pPr>
        <w:keepNext/>
        <w:bidi/>
        <w:jc w:val="both"/>
        <w:rPr>
          <w:rFonts w:cs="David" w:hint="cs"/>
          <w:rtl/>
        </w:rPr>
      </w:pPr>
      <w:r>
        <w:rPr>
          <w:rFonts w:cs="David" w:hint="cs"/>
          <w:rtl/>
        </w:rPr>
        <w:tab/>
        <w:t xml:space="preserve">שבעה. שבעה, תודה. נגד </w:t>
      </w:r>
      <w:r>
        <w:rPr>
          <w:rFonts w:cs="David"/>
          <w:rtl/>
        </w:rPr>
        <w:t>–</w:t>
      </w:r>
      <w:r>
        <w:rPr>
          <w:rFonts w:cs="David" w:hint="cs"/>
          <w:rtl/>
        </w:rPr>
        <w:t xml:space="preserve"> זה נגד ההמלצה של </w:t>
      </w:r>
      <w:proofErr w:type="spellStart"/>
      <w:r>
        <w:rPr>
          <w:rFonts w:cs="David" w:hint="cs"/>
          <w:rtl/>
        </w:rPr>
        <w:t>גרונאו</w:t>
      </w:r>
      <w:proofErr w:type="spellEnd"/>
      <w:r>
        <w:rPr>
          <w:rFonts w:cs="David" w:hint="cs"/>
          <w:rtl/>
        </w:rPr>
        <w:t xml:space="preserve"> לאסור את הפיצול.</w:t>
      </w:r>
    </w:p>
    <w:p w14:paraId="64945764" w14:textId="77777777" w:rsidR="00BE1F5E" w:rsidRDefault="00BE1F5E" w:rsidP="00BE1F5E">
      <w:pPr>
        <w:keepNext/>
        <w:bidi/>
        <w:jc w:val="both"/>
        <w:rPr>
          <w:rFonts w:cs="David" w:hint="cs"/>
          <w:rtl/>
        </w:rPr>
      </w:pPr>
    </w:p>
    <w:p w14:paraId="29E97118" w14:textId="77777777" w:rsidR="00BE1F5E" w:rsidRPr="00F70E4B" w:rsidRDefault="00BE1F5E" w:rsidP="00BE1F5E">
      <w:pPr>
        <w:keepNext/>
        <w:bidi/>
        <w:jc w:val="both"/>
        <w:rPr>
          <w:rFonts w:cs="David" w:hint="cs"/>
          <w:u w:val="single"/>
          <w:rtl/>
        </w:rPr>
      </w:pPr>
      <w:r w:rsidRPr="00F70E4B">
        <w:rPr>
          <w:rFonts w:cs="David" w:hint="cs"/>
          <w:u w:val="single"/>
          <w:rtl/>
        </w:rPr>
        <w:t>קריאות:</w:t>
      </w:r>
    </w:p>
    <w:p w14:paraId="7BA4706B" w14:textId="77777777" w:rsidR="00BE1F5E" w:rsidRDefault="00BE1F5E" w:rsidP="00BE1F5E">
      <w:pPr>
        <w:keepNext/>
        <w:bidi/>
        <w:jc w:val="both"/>
        <w:rPr>
          <w:rFonts w:cs="David" w:hint="cs"/>
          <w:rtl/>
        </w:rPr>
      </w:pPr>
    </w:p>
    <w:p w14:paraId="6E79BCBE" w14:textId="77777777" w:rsidR="00BE1F5E" w:rsidRDefault="00BE1F5E" w:rsidP="00BE1F5E">
      <w:pPr>
        <w:keepNext/>
        <w:bidi/>
        <w:jc w:val="both"/>
        <w:rPr>
          <w:rFonts w:cs="David" w:hint="cs"/>
          <w:rtl/>
        </w:rPr>
      </w:pPr>
      <w:r>
        <w:rPr>
          <w:rFonts w:cs="David" w:hint="cs"/>
          <w:rtl/>
        </w:rPr>
        <w:tab/>
        <w:t>- - -</w:t>
      </w:r>
    </w:p>
    <w:p w14:paraId="4F4AB93D" w14:textId="77777777" w:rsidR="00BE1F5E" w:rsidRDefault="00BE1F5E" w:rsidP="00BE1F5E">
      <w:pPr>
        <w:keepNext/>
        <w:bidi/>
        <w:jc w:val="both"/>
        <w:rPr>
          <w:rFonts w:cs="David" w:hint="cs"/>
          <w:rtl/>
        </w:rPr>
      </w:pPr>
    </w:p>
    <w:p w14:paraId="00B12883" w14:textId="77777777" w:rsidR="00BE1F5E" w:rsidRDefault="00BE1F5E" w:rsidP="00BE1F5E">
      <w:pPr>
        <w:keepNext/>
        <w:bidi/>
        <w:jc w:val="both"/>
        <w:rPr>
          <w:rFonts w:cs="David" w:hint="cs"/>
          <w:rtl/>
        </w:rPr>
      </w:pPr>
      <w:r>
        <w:rPr>
          <w:rFonts w:cs="David" w:hint="cs"/>
          <w:rtl/>
        </w:rPr>
        <w:tab/>
        <w:t>- - -</w:t>
      </w:r>
    </w:p>
    <w:p w14:paraId="276BEAC7" w14:textId="77777777" w:rsidR="00BE1F5E" w:rsidRDefault="00BE1F5E" w:rsidP="00BE1F5E">
      <w:pPr>
        <w:keepNext/>
        <w:bidi/>
        <w:jc w:val="both"/>
        <w:rPr>
          <w:rFonts w:cs="David" w:hint="cs"/>
          <w:rtl/>
        </w:rPr>
      </w:pPr>
    </w:p>
    <w:p w14:paraId="721AAF2E" w14:textId="77777777" w:rsidR="00BE1F5E" w:rsidRDefault="00BE1F5E" w:rsidP="00BE1F5E">
      <w:pPr>
        <w:keepNext/>
        <w:bidi/>
        <w:ind w:left="720"/>
        <w:jc w:val="both"/>
        <w:rPr>
          <w:rFonts w:cs="David" w:hint="cs"/>
          <w:rtl/>
        </w:rPr>
      </w:pPr>
      <w:r>
        <w:rPr>
          <w:rFonts w:cs="David" w:hint="cs"/>
          <w:rtl/>
        </w:rPr>
        <w:t>- - - לא הצביע.</w:t>
      </w:r>
    </w:p>
    <w:p w14:paraId="04BF69B8" w14:textId="77777777" w:rsidR="00BE1F5E" w:rsidRDefault="00BE1F5E" w:rsidP="00BE1F5E">
      <w:pPr>
        <w:keepNext/>
        <w:bidi/>
        <w:jc w:val="both"/>
        <w:rPr>
          <w:rFonts w:cs="David" w:hint="cs"/>
          <w:rtl/>
        </w:rPr>
      </w:pPr>
    </w:p>
    <w:p w14:paraId="3E47663A" w14:textId="77777777" w:rsidR="00BE1F5E" w:rsidRDefault="00BE1F5E" w:rsidP="00BE1F5E">
      <w:pPr>
        <w:keepNext/>
        <w:bidi/>
        <w:ind w:left="720"/>
        <w:jc w:val="both"/>
        <w:rPr>
          <w:rFonts w:cs="David" w:hint="cs"/>
          <w:rtl/>
        </w:rPr>
      </w:pPr>
      <w:r>
        <w:rPr>
          <w:rFonts w:cs="David" w:hint="cs"/>
          <w:rtl/>
        </w:rPr>
        <w:t>מה זה הבלבול הזה?</w:t>
      </w:r>
    </w:p>
    <w:p w14:paraId="54298341" w14:textId="77777777" w:rsidR="00BE1F5E" w:rsidRDefault="00BE1F5E" w:rsidP="00BE1F5E">
      <w:pPr>
        <w:keepNext/>
        <w:bidi/>
        <w:jc w:val="both"/>
        <w:rPr>
          <w:rFonts w:cs="David" w:hint="cs"/>
          <w:rtl/>
        </w:rPr>
      </w:pPr>
    </w:p>
    <w:p w14:paraId="579D39B1"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45BB166A" w14:textId="77777777" w:rsidR="00BE1F5E" w:rsidRDefault="00BE1F5E" w:rsidP="00BE1F5E">
      <w:pPr>
        <w:keepNext/>
        <w:bidi/>
        <w:jc w:val="both"/>
        <w:rPr>
          <w:rFonts w:cs="David" w:hint="cs"/>
          <w:rtl/>
        </w:rPr>
      </w:pPr>
    </w:p>
    <w:p w14:paraId="3557B58D" w14:textId="77777777" w:rsidR="00BE1F5E" w:rsidRDefault="00BE1F5E" w:rsidP="00BE1F5E">
      <w:pPr>
        <w:keepNext/>
        <w:bidi/>
        <w:jc w:val="both"/>
        <w:rPr>
          <w:rFonts w:cs="David" w:hint="cs"/>
          <w:rtl/>
        </w:rPr>
      </w:pPr>
      <w:r>
        <w:rPr>
          <w:rFonts w:cs="David" w:hint="cs"/>
          <w:rtl/>
        </w:rPr>
        <w:tab/>
        <w:t xml:space="preserve">רבותיי, חבר הכנסת </w:t>
      </w:r>
      <w:proofErr w:type="spellStart"/>
      <w:r>
        <w:rPr>
          <w:rFonts w:cs="David" w:hint="cs"/>
          <w:rtl/>
        </w:rPr>
        <w:t>פיניאן</w:t>
      </w:r>
      <w:proofErr w:type="spellEnd"/>
      <w:r>
        <w:rPr>
          <w:rFonts w:cs="David" w:hint="cs"/>
          <w:rtl/>
        </w:rPr>
        <w:t xml:space="preserve"> הצביע, וקולו נספר ונמנה כפי שצריך להיות.</w:t>
      </w:r>
    </w:p>
    <w:p w14:paraId="00DCC249" w14:textId="77777777" w:rsidR="00BE1F5E" w:rsidRDefault="00BE1F5E" w:rsidP="00BE1F5E">
      <w:pPr>
        <w:keepNext/>
        <w:bidi/>
        <w:jc w:val="both"/>
        <w:rPr>
          <w:rFonts w:cs="David" w:hint="cs"/>
          <w:rtl/>
        </w:rPr>
      </w:pPr>
    </w:p>
    <w:p w14:paraId="301618C0" w14:textId="77777777" w:rsidR="00BE1F5E" w:rsidRDefault="00BE1F5E" w:rsidP="00BE1F5E">
      <w:pPr>
        <w:keepNext/>
        <w:bidi/>
        <w:jc w:val="both"/>
        <w:rPr>
          <w:rFonts w:cs="David" w:hint="cs"/>
          <w:rtl/>
        </w:rPr>
      </w:pPr>
      <w:r>
        <w:rPr>
          <w:rFonts w:cs="David" w:hint="cs"/>
          <w:rtl/>
        </w:rPr>
        <w:tab/>
        <w:t xml:space="preserve">אני קובע שברוב של עשרה כנגד שבעה הוחלט לאמץ את ההמלצה של פרופ' </w:t>
      </w:r>
      <w:proofErr w:type="spellStart"/>
      <w:r>
        <w:rPr>
          <w:rFonts w:cs="David" w:hint="cs"/>
          <w:rtl/>
        </w:rPr>
        <w:t>גרונאו</w:t>
      </w:r>
      <w:proofErr w:type="spellEnd"/>
      <w:r>
        <w:rPr>
          <w:rFonts w:cs="David" w:hint="cs"/>
          <w:rtl/>
        </w:rPr>
        <w:t xml:space="preserve">. </w:t>
      </w:r>
    </w:p>
    <w:p w14:paraId="5AC05A5C" w14:textId="77777777" w:rsidR="00BE1F5E" w:rsidRDefault="00BE1F5E" w:rsidP="00BE1F5E">
      <w:pPr>
        <w:keepNext/>
        <w:bidi/>
        <w:jc w:val="both"/>
        <w:rPr>
          <w:rFonts w:cs="David" w:hint="cs"/>
          <w:rtl/>
        </w:rPr>
      </w:pPr>
    </w:p>
    <w:p w14:paraId="2057743F" w14:textId="77777777" w:rsidR="00BE1F5E" w:rsidRDefault="00BE1F5E" w:rsidP="00BE1F5E">
      <w:pPr>
        <w:keepNext/>
        <w:bidi/>
        <w:ind w:firstLine="720"/>
        <w:jc w:val="both"/>
        <w:rPr>
          <w:rFonts w:cs="David" w:hint="cs"/>
          <w:rtl/>
        </w:rPr>
      </w:pPr>
      <w:r>
        <w:rPr>
          <w:rFonts w:cs="David" w:hint="cs"/>
          <w:rtl/>
        </w:rPr>
        <w:t xml:space="preserve">עכשיו אני עובר לעניין הוראת המעבר </w:t>
      </w:r>
      <w:r>
        <w:rPr>
          <w:rFonts w:cs="David"/>
          <w:rtl/>
        </w:rPr>
        <w:t>–</w:t>
      </w:r>
      <w:r>
        <w:rPr>
          <w:rFonts w:cs="David" w:hint="cs"/>
          <w:rtl/>
        </w:rPr>
        <w:t xml:space="preserve">  מי בעד הוראת המעבר שקובעת, שכל מי שמועסק נכון להיום, יהא היקף משרתו והיקף הפיצול אשר יהיה, ימשיך לעבוד, אלא שאם יסיים את תפקידו, לא ניתן יהיה לשוב ולפצל שוב את משרתו. כדי שהדברים יהיו לגמרי ברורים.</w:t>
      </w:r>
    </w:p>
    <w:p w14:paraId="56135792" w14:textId="77777777" w:rsidR="00BE1F5E" w:rsidRDefault="00BE1F5E" w:rsidP="00BE1F5E">
      <w:pPr>
        <w:keepNext/>
        <w:bidi/>
        <w:jc w:val="both"/>
        <w:rPr>
          <w:rFonts w:cs="David" w:hint="cs"/>
          <w:rtl/>
        </w:rPr>
      </w:pPr>
    </w:p>
    <w:p w14:paraId="3F136F34" w14:textId="77777777" w:rsidR="00BE1F5E" w:rsidRPr="009339A4" w:rsidRDefault="00BE1F5E" w:rsidP="00BE1F5E">
      <w:pPr>
        <w:keepNext/>
        <w:bidi/>
        <w:jc w:val="both"/>
        <w:rPr>
          <w:rFonts w:cs="David" w:hint="cs"/>
          <w:u w:val="single"/>
          <w:rtl/>
        </w:rPr>
      </w:pPr>
      <w:r w:rsidRPr="009339A4">
        <w:rPr>
          <w:rFonts w:cs="David" w:hint="cs"/>
          <w:u w:val="single"/>
          <w:rtl/>
        </w:rPr>
        <w:t>מירי רגב:</w:t>
      </w:r>
    </w:p>
    <w:p w14:paraId="679DFEB2" w14:textId="77777777" w:rsidR="00BE1F5E" w:rsidRDefault="00BE1F5E" w:rsidP="00BE1F5E">
      <w:pPr>
        <w:keepNext/>
        <w:bidi/>
        <w:jc w:val="both"/>
        <w:rPr>
          <w:rFonts w:cs="David" w:hint="cs"/>
          <w:rtl/>
        </w:rPr>
      </w:pPr>
    </w:p>
    <w:p w14:paraId="3340E694" w14:textId="77777777" w:rsidR="00BE1F5E" w:rsidRDefault="00BE1F5E" w:rsidP="00BE1F5E">
      <w:pPr>
        <w:keepNext/>
        <w:bidi/>
        <w:ind w:firstLine="720"/>
        <w:jc w:val="both"/>
        <w:rPr>
          <w:rFonts w:cs="David" w:hint="cs"/>
          <w:rtl/>
        </w:rPr>
      </w:pPr>
      <w:r>
        <w:rPr>
          <w:rFonts w:cs="David" w:hint="cs"/>
          <w:rtl/>
        </w:rPr>
        <w:t>רגע, אני רוצה להבין. יש לי שני עובדים ב-45% משרה. - - -</w:t>
      </w:r>
    </w:p>
    <w:p w14:paraId="5BDA9587" w14:textId="77777777" w:rsidR="00BE1F5E" w:rsidRDefault="00BE1F5E" w:rsidP="00BE1F5E">
      <w:pPr>
        <w:keepNext/>
        <w:bidi/>
        <w:jc w:val="both"/>
        <w:rPr>
          <w:rFonts w:cs="David" w:hint="cs"/>
          <w:rtl/>
        </w:rPr>
      </w:pPr>
    </w:p>
    <w:p w14:paraId="6BA74D1B" w14:textId="77777777" w:rsidR="00BE1F5E" w:rsidRPr="00360DF2" w:rsidRDefault="00BE1F5E" w:rsidP="00BE1F5E">
      <w:pPr>
        <w:keepNext/>
        <w:bidi/>
        <w:jc w:val="both"/>
        <w:rPr>
          <w:rFonts w:cs="David" w:hint="cs"/>
          <w:u w:val="single"/>
          <w:rtl/>
        </w:rPr>
      </w:pPr>
      <w:r w:rsidRPr="00360DF2">
        <w:rPr>
          <w:rFonts w:cs="David" w:hint="cs"/>
          <w:u w:val="single"/>
          <w:rtl/>
        </w:rPr>
        <w:t>קריאה:</w:t>
      </w:r>
      <w:r w:rsidRPr="00360DF2">
        <w:rPr>
          <w:rFonts w:cs="David" w:hint="cs"/>
          <w:u w:val="single"/>
          <w:rtl/>
        </w:rPr>
        <w:tab/>
      </w:r>
    </w:p>
    <w:p w14:paraId="0C4608B0" w14:textId="77777777" w:rsidR="00BE1F5E" w:rsidRDefault="00BE1F5E" w:rsidP="00BE1F5E">
      <w:pPr>
        <w:keepNext/>
        <w:bidi/>
        <w:jc w:val="both"/>
        <w:rPr>
          <w:rFonts w:cs="David" w:hint="cs"/>
          <w:rtl/>
        </w:rPr>
      </w:pPr>
    </w:p>
    <w:p w14:paraId="75C7EF6C" w14:textId="77777777" w:rsidR="00BE1F5E" w:rsidRDefault="00BE1F5E" w:rsidP="00BE1F5E">
      <w:pPr>
        <w:keepNext/>
        <w:bidi/>
        <w:jc w:val="both"/>
        <w:rPr>
          <w:rFonts w:cs="David" w:hint="cs"/>
          <w:rtl/>
        </w:rPr>
      </w:pPr>
      <w:r>
        <w:rPr>
          <w:rFonts w:cs="David" w:hint="cs"/>
          <w:rtl/>
        </w:rPr>
        <w:tab/>
        <w:t>רגע. בכל אחוז משרה, אדוני היושב ראש?</w:t>
      </w:r>
    </w:p>
    <w:p w14:paraId="1238F7E0" w14:textId="77777777" w:rsidR="00BE1F5E" w:rsidRDefault="00BE1F5E" w:rsidP="00BE1F5E">
      <w:pPr>
        <w:keepNext/>
        <w:bidi/>
        <w:jc w:val="both"/>
        <w:rPr>
          <w:rFonts w:cs="David" w:hint="cs"/>
          <w:rtl/>
        </w:rPr>
      </w:pPr>
    </w:p>
    <w:p w14:paraId="2E8A06BF" w14:textId="77777777" w:rsidR="00BE1F5E" w:rsidRPr="00F70E4B" w:rsidRDefault="00BE1F5E" w:rsidP="00BE1F5E">
      <w:pPr>
        <w:keepNext/>
        <w:bidi/>
        <w:jc w:val="both"/>
        <w:rPr>
          <w:rFonts w:cs="David" w:hint="cs"/>
          <w:u w:val="single"/>
          <w:rtl/>
        </w:rPr>
      </w:pPr>
      <w:r w:rsidRPr="00F70E4B">
        <w:rPr>
          <w:rFonts w:cs="David" w:hint="cs"/>
          <w:u w:val="single"/>
          <w:rtl/>
        </w:rPr>
        <w:t>קריאות:</w:t>
      </w:r>
    </w:p>
    <w:p w14:paraId="003193F9" w14:textId="77777777" w:rsidR="00BE1F5E" w:rsidRDefault="00BE1F5E" w:rsidP="00BE1F5E">
      <w:pPr>
        <w:keepNext/>
        <w:bidi/>
        <w:jc w:val="both"/>
        <w:rPr>
          <w:rFonts w:cs="David" w:hint="cs"/>
          <w:rtl/>
        </w:rPr>
      </w:pPr>
    </w:p>
    <w:p w14:paraId="09066EFC" w14:textId="77777777" w:rsidR="00BE1F5E" w:rsidRDefault="00BE1F5E" w:rsidP="00BE1F5E">
      <w:pPr>
        <w:keepNext/>
        <w:bidi/>
        <w:jc w:val="both"/>
        <w:rPr>
          <w:rFonts w:cs="David" w:hint="cs"/>
          <w:rtl/>
        </w:rPr>
      </w:pPr>
      <w:r>
        <w:rPr>
          <w:rFonts w:cs="David" w:hint="cs"/>
          <w:rtl/>
        </w:rPr>
        <w:tab/>
        <w:t>- - -</w:t>
      </w:r>
    </w:p>
    <w:p w14:paraId="56DC5D83" w14:textId="77777777" w:rsidR="00BE1F5E" w:rsidRDefault="00BE1F5E" w:rsidP="00BE1F5E">
      <w:pPr>
        <w:keepNext/>
        <w:bidi/>
        <w:jc w:val="both"/>
        <w:rPr>
          <w:rFonts w:cs="David" w:hint="cs"/>
          <w:rtl/>
        </w:rPr>
      </w:pPr>
    </w:p>
    <w:p w14:paraId="5EFC59FF"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12158061" w14:textId="77777777" w:rsidR="00BE1F5E" w:rsidRDefault="00BE1F5E" w:rsidP="00BE1F5E">
      <w:pPr>
        <w:keepNext/>
        <w:bidi/>
        <w:jc w:val="both"/>
        <w:rPr>
          <w:rFonts w:cs="David" w:hint="cs"/>
          <w:rtl/>
        </w:rPr>
      </w:pPr>
    </w:p>
    <w:p w14:paraId="5DEABC90" w14:textId="77777777" w:rsidR="00BE1F5E" w:rsidRDefault="00BE1F5E" w:rsidP="00BE1F5E">
      <w:pPr>
        <w:keepNext/>
        <w:bidi/>
        <w:jc w:val="both"/>
        <w:rPr>
          <w:rFonts w:cs="David" w:hint="cs"/>
          <w:rtl/>
        </w:rPr>
      </w:pPr>
      <w:r>
        <w:rPr>
          <w:rFonts w:cs="David" w:hint="cs"/>
          <w:rtl/>
        </w:rPr>
        <w:tab/>
        <w:t>בכל אחוז משרה.</w:t>
      </w:r>
    </w:p>
    <w:p w14:paraId="1150CA6A" w14:textId="77777777" w:rsidR="00BE1F5E" w:rsidRDefault="00BE1F5E" w:rsidP="00BE1F5E">
      <w:pPr>
        <w:keepNext/>
        <w:bidi/>
        <w:jc w:val="both"/>
        <w:rPr>
          <w:rFonts w:cs="David" w:hint="cs"/>
          <w:rtl/>
        </w:rPr>
      </w:pPr>
    </w:p>
    <w:p w14:paraId="6371FFC6" w14:textId="77777777" w:rsidR="00BE1F5E" w:rsidRPr="00285F71" w:rsidRDefault="00BE1F5E" w:rsidP="00BE1F5E">
      <w:pPr>
        <w:keepNext/>
        <w:bidi/>
        <w:jc w:val="both"/>
        <w:rPr>
          <w:rFonts w:cs="David" w:hint="cs"/>
          <w:u w:val="single"/>
          <w:rtl/>
        </w:rPr>
      </w:pPr>
      <w:r w:rsidRPr="00285F71">
        <w:rPr>
          <w:rFonts w:cs="David" w:hint="cs"/>
          <w:u w:val="single"/>
          <w:rtl/>
        </w:rPr>
        <w:t>מירי רגב:</w:t>
      </w:r>
    </w:p>
    <w:p w14:paraId="276E42C5" w14:textId="77777777" w:rsidR="00BE1F5E" w:rsidRDefault="00BE1F5E" w:rsidP="00BE1F5E">
      <w:pPr>
        <w:keepNext/>
        <w:bidi/>
        <w:jc w:val="both"/>
        <w:rPr>
          <w:rFonts w:cs="David" w:hint="cs"/>
          <w:rtl/>
        </w:rPr>
      </w:pPr>
    </w:p>
    <w:p w14:paraId="4C04525D" w14:textId="77777777" w:rsidR="00BE1F5E" w:rsidRDefault="00BE1F5E" w:rsidP="00BE1F5E">
      <w:pPr>
        <w:keepNext/>
        <w:bidi/>
        <w:jc w:val="both"/>
        <w:rPr>
          <w:rFonts w:cs="David" w:hint="cs"/>
          <w:rtl/>
        </w:rPr>
      </w:pPr>
      <w:r>
        <w:rPr>
          <w:rFonts w:cs="David" w:hint="cs"/>
          <w:rtl/>
        </w:rPr>
        <w:tab/>
        <w:t>אני עכשיו צריכה לפטר אנשים?</w:t>
      </w:r>
    </w:p>
    <w:p w14:paraId="5CD8889C" w14:textId="77777777" w:rsidR="00BE1F5E" w:rsidRDefault="00BE1F5E" w:rsidP="00BE1F5E">
      <w:pPr>
        <w:keepNext/>
        <w:bidi/>
        <w:jc w:val="both"/>
        <w:rPr>
          <w:rFonts w:cs="David" w:hint="cs"/>
          <w:rtl/>
        </w:rPr>
      </w:pPr>
    </w:p>
    <w:p w14:paraId="79FDA5CE"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12CEC793" w14:textId="77777777" w:rsidR="00BE1F5E" w:rsidRDefault="00BE1F5E" w:rsidP="00BE1F5E">
      <w:pPr>
        <w:keepNext/>
        <w:bidi/>
        <w:jc w:val="both"/>
        <w:rPr>
          <w:rFonts w:cs="David" w:hint="cs"/>
          <w:rtl/>
        </w:rPr>
      </w:pPr>
    </w:p>
    <w:p w14:paraId="21CB1012" w14:textId="77777777" w:rsidR="00BE1F5E" w:rsidRDefault="00BE1F5E" w:rsidP="00BE1F5E">
      <w:pPr>
        <w:keepNext/>
        <w:bidi/>
        <w:jc w:val="both"/>
        <w:rPr>
          <w:rFonts w:cs="David" w:hint="cs"/>
          <w:rtl/>
        </w:rPr>
      </w:pPr>
      <w:r>
        <w:rPr>
          <w:rFonts w:cs="David" w:hint="cs"/>
          <w:rtl/>
        </w:rPr>
        <w:tab/>
        <w:t>לא. התשובה היא לא. רבותיי.</w:t>
      </w:r>
    </w:p>
    <w:p w14:paraId="063448D3" w14:textId="77777777" w:rsidR="00BE1F5E" w:rsidRDefault="00BE1F5E" w:rsidP="00BE1F5E">
      <w:pPr>
        <w:keepNext/>
        <w:bidi/>
        <w:jc w:val="both"/>
        <w:rPr>
          <w:rFonts w:cs="David" w:hint="cs"/>
          <w:rtl/>
        </w:rPr>
      </w:pPr>
    </w:p>
    <w:p w14:paraId="1EDA88AB" w14:textId="77777777" w:rsidR="00BE1F5E" w:rsidRPr="00F70E4B" w:rsidRDefault="00BE1F5E" w:rsidP="00BE1F5E">
      <w:pPr>
        <w:keepNext/>
        <w:bidi/>
        <w:jc w:val="both"/>
        <w:rPr>
          <w:rFonts w:cs="David" w:hint="cs"/>
          <w:u w:val="single"/>
          <w:rtl/>
        </w:rPr>
      </w:pPr>
      <w:r w:rsidRPr="00F70E4B">
        <w:rPr>
          <w:rFonts w:cs="David" w:hint="cs"/>
          <w:u w:val="single"/>
          <w:rtl/>
        </w:rPr>
        <w:t>קריאות:</w:t>
      </w:r>
    </w:p>
    <w:p w14:paraId="40B9BC92" w14:textId="77777777" w:rsidR="00BE1F5E" w:rsidRDefault="00BE1F5E" w:rsidP="00BE1F5E">
      <w:pPr>
        <w:keepNext/>
        <w:bidi/>
        <w:jc w:val="both"/>
        <w:rPr>
          <w:rFonts w:cs="David" w:hint="cs"/>
          <w:rtl/>
        </w:rPr>
      </w:pPr>
    </w:p>
    <w:p w14:paraId="30840C93" w14:textId="77777777" w:rsidR="00BE1F5E" w:rsidRDefault="00BE1F5E" w:rsidP="00BE1F5E">
      <w:pPr>
        <w:keepNext/>
        <w:bidi/>
        <w:ind w:left="720"/>
        <w:jc w:val="both"/>
        <w:rPr>
          <w:rFonts w:cs="David" w:hint="cs"/>
          <w:rtl/>
        </w:rPr>
      </w:pPr>
      <w:r>
        <w:rPr>
          <w:rFonts w:cs="David" w:hint="cs"/>
          <w:rtl/>
        </w:rPr>
        <w:t>- - -</w:t>
      </w:r>
    </w:p>
    <w:p w14:paraId="54E32D95" w14:textId="77777777" w:rsidR="00BE1F5E" w:rsidRDefault="00BE1F5E" w:rsidP="00BE1F5E">
      <w:pPr>
        <w:keepNext/>
        <w:bidi/>
        <w:jc w:val="both"/>
        <w:rPr>
          <w:rFonts w:cs="David" w:hint="cs"/>
          <w:rtl/>
        </w:rPr>
      </w:pPr>
    </w:p>
    <w:p w14:paraId="2A58803A" w14:textId="77777777" w:rsidR="00BE1F5E" w:rsidRPr="00285F71" w:rsidRDefault="00BE1F5E" w:rsidP="00BE1F5E">
      <w:pPr>
        <w:keepNext/>
        <w:bidi/>
        <w:jc w:val="both"/>
        <w:rPr>
          <w:rFonts w:cs="David" w:hint="cs"/>
          <w:u w:val="single"/>
          <w:rtl/>
        </w:rPr>
      </w:pPr>
      <w:r w:rsidRPr="00285F71">
        <w:rPr>
          <w:rFonts w:cs="David" w:hint="cs"/>
          <w:u w:val="single"/>
          <w:rtl/>
        </w:rPr>
        <w:t>מירי רגב:</w:t>
      </w:r>
    </w:p>
    <w:p w14:paraId="203BF568" w14:textId="77777777" w:rsidR="00BE1F5E" w:rsidRDefault="00BE1F5E" w:rsidP="00BE1F5E">
      <w:pPr>
        <w:keepNext/>
        <w:bidi/>
        <w:jc w:val="both"/>
        <w:rPr>
          <w:rFonts w:cs="David" w:hint="cs"/>
          <w:rtl/>
        </w:rPr>
      </w:pPr>
    </w:p>
    <w:p w14:paraId="3742636F" w14:textId="77777777" w:rsidR="00BE1F5E" w:rsidRDefault="00BE1F5E" w:rsidP="00BE1F5E">
      <w:pPr>
        <w:keepNext/>
        <w:bidi/>
        <w:jc w:val="both"/>
        <w:rPr>
          <w:rFonts w:cs="David" w:hint="cs"/>
          <w:rtl/>
        </w:rPr>
      </w:pPr>
      <w:r>
        <w:rPr>
          <w:rFonts w:cs="David" w:hint="cs"/>
          <w:rtl/>
        </w:rPr>
        <w:tab/>
        <w:t>אני רוצה להבין.</w:t>
      </w:r>
    </w:p>
    <w:p w14:paraId="08ED6C33" w14:textId="77777777" w:rsidR="00BE1F5E" w:rsidRDefault="00BE1F5E" w:rsidP="00BE1F5E">
      <w:pPr>
        <w:keepNext/>
        <w:bidi/>
        <w:jc w:val="both"/>
        <w:rPr>
          <w:rFonts w:cs="David" w:hint="cs"/>
          <w:rtl/>
        </w:rPr>
      </w:pPr>
    </w:p>
    <w:p w14:paraId="175C8FF6"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550B8305" w14:textId="77777777" w:rsidR="00BE1F5E" w:rsidRDefault="00BE1F5E" w:rsidP="00BE1F5E">
      <w:pPr>
        <w:keepNext/>
        <w:bidi/>
        <w:jc w:val="both"/>
        <w:rPr>
          <w:rFonts w:cs="David" w:hint="cs"/>
          <w:rtl/>
        </w:rPr>
      </w:pPr>
    </w:p>
    <w:p w14:paraId="35AE2890" w14:textId="77777777" w:rsidR="00BE1F5E" w:rsidRDefault="00BE1F5E" w:rsidP="00BE1F5E">
      <w:pPr>
        <w:keepNext/>
        <w:bidi/>
        <w:jc w:val="both"/>
        <w:rPr>
          <w:rFonts w:cs="David" w:hint="cs"/>
          <w:rtl/>
        </w:rPr>
      </w:pPr>
      <w:r>
        <w:rPr>
          <w:rFonts w:cs="David" w:hint="cs"/>
          <w:rtl/>
        </w:rPr>
        <w:tab/>
        <w:t xml:space="preserve">רבותיי, כדי להבהיר </w:t>
      </w:r>
      <w:r>
        <w:rPr>
          <w:rFonts w:cs="David"/>
          <w:rtl/>
        </w:rPr>
        <w:t>–</w:t>
      </w:r>
      <w:r>
        <w:rPr>
          <w:rFonts w:cs="David" w:hint="cs"/>
          <w:rtl/>
        </w:rPr>
        <w:t xml:space="preserve"> חבר הכנסת בן סימון, אנא שב, כדי שהדברים יהיו ברורים. חבר הכנסת </w:t>
      </w:r>
      <w:proofErr w:type="spellStart"/>
      <w:r>
        <w:rPr>
          <w:rFonts w:cs="David" w:hint="cs"/>
          <w:rtl/>
        </w:rPr>
        <w:t>פיניאן</w:t>
      </w:r>
      <w:proofErr w:type="spellEnd"/>
      <w:r>
        <w:rPr>
          <w:rFonts w:cs="David" w:hint="cs"/>
          <w:rtl/>
        </w:rPr>
        <w:t xml:space="preserve"> </w:t>
      </w:r>
      <w:r>
        <w:rPr>
          <w:rFonts w:cs="David"/>
          <w:rtl/>
        </w:rPr>
        <w:t>–</w:t>
      </w:r>
      <w:r>
        <w:rPr>
          <w:rFonts w:cs="David" w:hint="cs"/>
          <w:rtl/>
        </w:rPr>
        <w:t xml:space="preserve"> אנא שב, הדברים הם לא מסובכים. אני אסביר.</w:t>
      </w:r>
    </w:p>
    <w:p w14:paraId="7556FCAB" w14:textId="77777777" w:rsidR="00BE1F5E" w:rsidRDefault="00BE1F5E" w:rsidP="00BE1F5E">
      <w:pPr>
        <w:keepNext/>
        <w:bidi/>
        <w:jc w:val="both"/>
        <w:rPr>
          <w:rFonts w:cs="David" w:hint="cs"/>
          <w:rtl/>
        </w:rPr>
      </w:pPr>
    </w:p>
    <w:p w14:paraId="25281C97" w14:textId="77777777" w:rsidR="00BE1F5E" w:rsidRPr="003F6B20" w:rsidRDefault="00BE1F5E" w:rsidP="00BE1F5E">
      <w:pPr>
        <w:keepNext/>
        <w:bidi/>
        <w:jc w:val="both"/>
        <w:rPr>
          <w:rFonts w:cs="David" w:hint="cs"/>
          <w:u w:val="single"/>
          <w:rtl/>
        </w:rPr>
      </w:pPr>
      <w:r w:rsidRPr="003F6B20">
        <w:rPr>
          <w:rFonts w:cs="David" w:hint="cs"/>
          <w:u w:val="single"/>
          <w:rtl/>
        </w:rPr>
        <w:t>יעקב אדרי:</w:t>
      </w:r>
    </w:p>
    <w:p w14:paraId="0EDD9910" w14:textId="77777777" w:rsidR="00BE1F5E" w:rsidRDefault="00BE1F5E" w:rsidP="00BE1F5E">
      <w:pPr>
        <w:keepNext/>
        <w:bidi/>
        <w:jc w:val="both"/>
        <w:rPr>
          <w:rFonts w:cs="David" w:hint="cs"/>
          <w:rtl/>
        </w:rPr>
      </w:pPr>
    </w:p>
    <w:p w14:paraId="6645A3DF" w14:textId="77777777" w:rsidR="00BE1F5E" w:rsidRDefault="00BE1F5E" w:rsidP="00BE1F5E">
      <w:pPr>
        <w:keepNext/>
        <w:bidi/>
        <w:jc w:val="both"/>
        <w:rPr>
          <w:rFonts w:cs="David" w:hint="cs"/>
          <w:rtl/>
        </w:rPr>
      </w:pPr>
      <w:r>
        <w:rPr>
          <w:rFonts w:cs="David" w:hint="cs"/>
          <w:rtl/>
        </w:rPr>
        <w:tab/>
        <w:t>לא יפטרו את השני.</w:t>
      </w:r>
    </w:p>
    <w:p w14:paraId="18AC9089" w14:textId="77777777" w:rsidR="00BE1F5E" w:rsidRDefault="00BE1F5E" w:rsidP="00BE1F5E">
      <w:pPr>
        <w:keepNext/>
        <w:bidi/>
        <w:jc w:val="both"/>
        <w:rPr>
          <w:rFonts w:cs="David" w:hint="cs"/>
          <w:rtl/>
        </w:rPr>
      </w:pPr>
    </w:p>
    <w:p w14:paraId="2F31882D"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1A41E6DD" w14:textId="77777777" w:rsidR="00BE1F5E" w:rsidRDefault="00BE1F5E" w:rsidP="00BE1F5E">
      <w:pPr>
        <w:keepNext/>
        <w:bidi/>
        <w:jc w:val="both"/>
        <w:rPr>
          <w:rFonts w:cs="David" w:hint="cs"/>
          <w:rtl/>
        </w:rPr>
      </w:pPr>
    </w:p>
    <w:p w14:paraId="6D426ED2" w14:textId="77777777" w:rsidR="00BE1F5E" w:rsidRDefault="00BE1F5E" w:rsidP="00BE1F5E">
      <w:pPr>
        <w:keepNext/>
        <w:bidi/>
        <w:jc w:val="both"/>
        <w:rPr>
          <w:rFonts w:cs="David" w:hint="cs"/>
          <w:rtl/>
        </w:rPr>
      </w:pPr>
      <w:r>
        <w:rPr>
          <w:rFonts w:cs="David" w:hint="cs"/>
          <w:rtl/>
        </w:rPr>
        <w:tab/>
        <w:t>השאלה הובנה, אני אענה. אני אסביר.</w:t>
      </w:r>
    </w:p>
    <w:p w14:paraId="28A25385" w14:textId="77777777" w:rsidR="00BE1F5E" w:rsidRDefault="00BE1F5E" w:rsidP="00BE1F5E">
      <w:pPr>
        <w:keepNext/>
        <w:bidi/>
        <w:jc w:val="both"/>
        <w:rPr>
          <w:rFonts w:cs="David" w:hint="cs"/>
          <w:rtl/>
        </w:rPr>
      </w:pPr>
    </w:p>
    <w:p w14:paraId="766AD813" w14:textId="77777777" w:rsidR="00BE1F5E" w:rsidRPr="00285F71" w:rsidRDefault="00BE1F5E" w:rsidP="00BE1F5E">
      <w:pPr>
        <w:keepNext/>
        <w:bidi/>
        <w:jc w:val="both"/>
        <w:rPr>
          <w:rFonts w:cs="David" w:hint="cs"/>
          <w:u w:val="single"/>
          <w:rtl/>
        </w:rPr>
      </w:pPr>
      <w:r w:rsidRPr="00285F71">
        <w:rPr>
          <w:rFonts w:cs="David" w:hint="cs"/>
          <w:u w:val="single"/>
          <w:rtl/>
        </w:rPr>
        <w:t>מירי רגב:</w:t>
      </w:r>
    </w:p>
    <w:p w14:paraId="7BF04B08" w14:textId="77777777" w:rsidR="00BE1F5E" w:rsidRDefault="00BE1F5E" w:rsidP="00BE1F5E">
      <w:pPr>
        <w:keepNext/>
        <w:bidi/>
        <w:jc w:val="both"/>
        <w:rPr>
          <w:rFonts w:cs="David" w:hint="cs"/>
          <w:rtl/>
        </w:rPr>
      </w:pPr>
    </w:p>
    <w:p w14:paraId="4C7B751B" w14:textId="77777777" w:rsidR="00BE1F5E" w:rsidRDefault="00BE1F5E" w:rsidP="00BE1F5E">
      <w:pPr>
        <w:keepNext/>
        <w:bidi/>
        <w:ind w:firstLine="720"/>
        <w:jc w:val="both"/>
        <w:rPr>
          <w:rFonts w:cs="David" w:hint="cs"/>
          <w:rtl/>
        </w:rPr>
      </w:pPr>
      <w:r>
        <w:rPr>
          <w:rFonts w:cs="David" w:hint="cs"/>
          <w:rtl/>
        </w:rPr>
        <w:t xml:space="preserve"> יש עכשיו מישהו שעובד במשרה, הוא לא רוצה להרחיב את המשרה. הוא רוצה להישאר במשרה הזאת.</w:t>
      </w:r>
    </w:p>
    <w:p w14:paraId="374868BF" w14:textId="77777777" w:rsidR="00BE1F5E" w:rsidRDefault="00BE1F5E" w:rsidP="00BE1F5E">
      <w:pPr>
        <w:keepNext/>
        <w:bidi/>
        <w:jc w:val="both"/>
        <w:rPr>
          <w:rFonts w:cs="David" w:hint="cs"/>
          <w:rtl/>
        </w:rPr>
      </w:pPr>
    </w:p>
    <w:p w14:paraId="6FE73C5A" w14:textId="77777777" w:rsidR="00BE1F5E" w:rsidRPr="003C23D3" w:rsidRDefault="00BE1F5E" w:rsidP="00BE1F5E">
      <w:pPr>
        <w:keepNext/>
        <w:bidi/>
        <w:jc w:val="both"/>
        <w:rPr>
          <w:rFonts w:cs="David" w:hint="cs"/>
          <w:u w:val="single"/>
          <w:rtl/>
        </w:rPr>
      </w:pPr>
      <w:r w:rsidRPr="003C23D3">
        <w:rPr>
          <w:rFonts w:cs="David" w:hint="cs"/>
          <w:u w:val="single"/>
          <w:rtl/>
        </w:rPr>
        <w:t xml:space="preserve">היו"ר יריב </w:t>
      </w:r>
      <w:proofErr w:type="spellStart"/>
      <w:r w:rsidRPr="003C23D3">
        <w:rPr>
          <w:rFonts w:cs="David" w:hint="cs"/>
          <w:u w:val="single"/>
          <w:rtl/>
        </w:rPr>
        <w:t>לוין</w:t>
      </w:r>
      <w:proofErr w:type="spellEnd"/>
      <w:r w:rsidRPr="003C23D3">
        <w:rPr>
          <w:rFonts w:cs="David" w:hint="cs"/>
          <w:u w:val="single"/>
          <w:rtl/>
        </w:rPr>
        <w:t>:</w:t>
      </w:r>
    </w:p>
    <w:p w14:paraId="15034827" w14:textId="77777777" w:rsidR="00BE1F5E" w:rsidRDefault="00BE1F5E" w:rsidP="00BE1F5E">
      <w:pPr>
        <w:keepNext/>
        <w:bidi/>
        <w:jc w:val="both"/>
        <w:rPr>
          <w:rFonts w:cs="David" w:hint="cs"/>
          <w:rtl/>
        </w:rPr>
      </w:pPr>
    </w:p>
    <w:p w14:paraId="39F3B298" w14:textId="77777777" w:rsidR="00BE1F5E" w:rsidRDefault="00BE1F5E" w:rsidP="00BE1F5E">
      <w:pPr>
        <w:keepNext/>
        <w:bidi/>
        <w:jc w:val="both"/>
        <w:rPr>
          <w:rFonts w:cs="David" w:hint="cs"/>
          <w:rtl/>
        </w:rPr>
      </w:pPr>
      <w:r>
        <w:rPr>
          <w:rFonts w:cs="David" w:hint="cs"/>
          <w:rtl/>
        </w:rPr>
        <w:tab/>
        <w:t xml:space="preserve">חברת הכנסת רגב, אני אסביר. </w:t>
      </w:r>
    </w:p>
    <w:p w14:paraId="5517546C" w14:textId="77777777" w:rsidR="00BE1F5E" w:rsidRDefault="00BE1F5E" w:rsidP="00BE1F5E">
      <w:pPr>
        <w:keepNext/>
        <w:bidi/>
        <w:jc w:val="both"/>
        <w:rPr>
          <w:rFonts w:cs="David" w:hint="cs"/>
          <w:rtl/>
        </w:rPr>
      </w:pPr>
    </w:p>
    <w:p w14:paraId="7B0E9FF4" w14:textId="77777777" w:rsidR="00BE1F5E" w:rsidRPr="00513BF9" w:rsidRDefault="00BE1F5E" w:rsidP="00BE1F5E">
      <w:pPr>
        <w:keepNext/>
        <w:bidi/>
        <w:jc w:val="both"/>
        <w:rPr>
          <w:rFonts w:cs="David" w:hint="cs"/>
          <w:u w:val="single"/>
          <w:rtl/>
        </w:rPr>
      </w:pPr>
      <w:r w:rsidRPr="00513BF9">
        <w:rPr>
          <w:rFonts w:cs="David" w:hint="cs"/>
          <w:u w:val="single"/>
          <w:rtl/>
        </w:rPr>
        <w:t>כרמל שאמה:</w:t>
      </w:r>
    </w:p>
    <w:p w14:paraId="7B1B42FB" w14:textId="77777777" w:rsidR="00BE1F5E" w:rsidRDefault="00BE1F5E" w:rsidP="00BE1F5E">
      <w:pPr>
        <w:keepNext/>
        <w:bidi/>
        <w:jc w:val="both"/>
        <w:rPr>
          <w:rFonts w:cs="David" w:hint="cs"/>
          <w:rtl/>
        </w:rPr>
      </w:pPr>
    </w:p>
    <w:p w14:paraId="5FE59463" w14:textId="77777777" w:rsidR="00BE1F5E" w:rsidRDefault="00BE1F5E" w:rsidP="00BE1F5E">
      <w:pPr>
        <w:keepNext/>
        <w:bidi/>
        <w:jc w:val="both"/>
        <w:rPr>
          <w:rFonts w:cs="David" w:hint="cs"/>
          <w:rtl/>
        </w:rPr>
      </w:pPr>
      <w:r>
        <w:rPr>
          <w:rFonts w:cs="David" w:hint="cs"/>
          <w:rtl/>
        </w:rPr>
        <w:tab/>
        <w:t>יריב, זה לא הגיוני מה שאתה אומר.</w:t>
      </w:r>
    </w:p>
    <w:p w14:paraId="057A87E3" w14:textId="77777777" w:rsidR="00BE1F5E" w:rsidRDefault="00BE1F5E" w:rsidP="00BE1F5E">
      <w:pPr>
        <w:keepNext/>
        <w:bidi/>
        <w:jc w:val="both"/>
        <w:rPr>
          <w:rFonts w:cs="David" w:hint="cs"/>
          <w:rtl/>
        </w:rPr>
      </w:pPr>
    </w:p>
    <w:p w14:paraId="48BBD4D9" w14:textId="77777777" w:rsidR="00BE1F5E" w:rsidRPr="003C23D3" w:rsidRDefault="00BE1F5E" w:rsidP="00BE1F5E">
      <w:pPr>
        <w:keepNext/>
        <w:bidi/>
        <w:jc w:val="both"/>
        <w:rPr>
          <w:rFonts w:cs="David" w:hint="cs"/>
          <w:u w:val="single"/>
          <w:rtl/>
        </w:rPr>
      </w:pPr>
      <w:r w:rsidRPr="003C23D3">
        <w:rPr>
          <w:rFonts w:cs="David" w:hint="cs"/>
          <w:u w:val="single"/>
          <w:rtl/>
        </w:rPr>
        <w:t xml:space="preserve">היו"ר יריב </w:t>
      </w:r>
      <w:proofErr w:type="spellStart"/>
      <w:r w:rsidRPr="003C23D3">
        <w:rPr>
          <w:rFonts w:cs="David" w:hint="cs"/>
          <w:u w:val="single"/>
          <w:rtl/>
        </w:rPr>
        <w:t>לוין</w:t>
      </w:r>
      <w:proofErr w:type="spellEnd"/>
      <w:r w:rsidRPr="003C23D3">
        <w:rPr>
          <w:rFonts w:cs="David" w:hint="cs"/>
          <w:u w:val="single"/>
          <w:rtl/>
        </w:rPr>
        <w:t>:</w:t>
      </w:r>
    </w:p>
    <w:p w14:paraId="68E16A50" w14:textId="77777777" w:rsidR="00BE1F5E" w:rsidRDefault="00BE1F5E" w:rsidP="00BE1F5E">
      <w:pPr>
        <w:keepNext/>
        <w:bidi/>
        <w:jc w:val="both"/>
        <w:rPr>
          <w:rFonts w:cs="David" w:hint="cs"/>
          <w:rtl/>
        </w:rPr>
      </w:pPr>
    </w:p>
    <w:p w14:paraId="2AB864F7" w14:textId="77777777" w:rsidR="00BE1F5E" w:rsidRDefault="00BE1F5E" w:rsidP="00BE1F5E">
      <w:pPr>
        <w:keepNext/>
        <w:bidi/>
        <w:jc w:val="both"/>
        <w:rPr>
          <w:rFonts w:cs="David" w:hint="cs"/>
          <w:rtl/>
        </w:rPr>
      </w:pPr>
      <w:r>
        <w:rPr>
          <w:rFonts w:cs="David" w:hint="cs"/>
          <w:rtl/>
        </w:rPr>
        <w:tab/>
        <w:t xml:space="preserve">אנא תשבו, כדי שאני אוכל להבהיר מה ההצעה שעומדת על השולחן. </w:t>
      </w:r>
    </w:p>
    <w:p w14:paraId="7F0632C4" w14:textId="77777777" w:rsidR="00BE1F5E" w:rsidRDefault="00BE1F5E" w:rsidP="00BE1F5E">
      <w:pPr>
        <w:keepNext/>
        <w:bidi/>
        <w:jc w:val="both"/>
        <w:rPr>
          <w:rFonts w:cs="David" w:hint="cs"/>
          <w:rtl/>
        </w:rPr>
      </w:pPr>
    </w:p>
    <w:p w14:paraId="2BD67DA5" w14:textId="77777777" w:rsidR="00BE1F5E" w:rsidRPr="00F70E4B" w:rsidRDefault="00BE1F5E" w:rsidP="00BE1F5E">
      <w:pPr>
        <w:keepNext/>
        <w:bidi/>
        <w:jc w:val="both"/>
        <w:rPr>
          <w:rFonts w:cs="David" w:hint="cs"/>
          <w:u w:val="single"/>
          <w:rtl/>
        </w:rPr>
      </w:pPr>
      <w:r w:rsidRPr="00F70E4B">
        <w:rPr>
          <w:rFonts w:cs="David" w:hint="cs"/>
          <w:u w:val="single"/>
          <w:rtl/>
        </w:rPr>
        <w:t>קריאות:</w:t>
      </w:r>
    </w:p>
    <w:p w14:paraId="5E9EE0E8" w14:textId="77777777" w:rsidR="00BE1F5E" w:rsidRDefault="00BE1F5E" w:rsidP="00BE1F5E">
      <w:pPr>
        <w:keepNext/>
        <w:bidi/>
        <w:jc w:val="both"/>
        <w:rPr>
          <w:rFonts w:cs="David" w:hint="cs"/>
          <w:rtl/>
        </w:rPr>
      </w:pPr>
    </w:p>
    <w:p w14:paraId="10270671" w14:textId="77777777" w:rsidR="00BE1F5E" w:rsidRDefault="00BE1F5E" w:rsidP="00BE1F5E">
      <w:pPr>
        <w:keepNext/>
        <w:bidi/>
        <w:jc w:val="both"/>
        <w:rPr>
          <w:rFonts w:cs="David" w:hint="cs"/>
          <w:rtl/>
        </w:rPr>
      </w:pPr>
      <w:r>
        <w:rPr>
          <w:rFonts w:cs="David" w:hint="cs"/>
          <w:rtl/>
        </w:rPr>
        <w:tab/>
        <w:t>- - -</w:t>
      </w:r>
    </w:p>
    <w:p w14:paraId="442ECE94" w14:textId="77777777" w:rsidR="00BE1F5E" w:rsidRDefault="00BE1F5E" w:rsidP="00BE1F5E">
      <w:pPr>
        <w:keepNext/>
        <w:bidi/>
        <w:jc w:val="both"/>
        <w:rPr>
          <w:rFonts w:cs="David" w:hint="cs"/>
          <w:rtl/>
        </w:rPr>
      </w:pPr>
    </w:p>
    <w:p w14:paraId="52B7E014" w14:textId="77777777" w:rsidR="00BE1F5E" w:rsidRPr="000D35D7" w:rsidRDefault="00BE1F5E" w:rsidP="00BE1F5E">
      <w:pPr>
        <w:keepNext/>
        <w:bidi/>
        <w:jc w:val="both"/>
        <w:rPr>
          <w:rFonts w:cs="David" w:hint="cs"/>
          <w:u w:val="single"/>
          <w:rtl/>
        </w:rPr>
      </w:pPr>
      <w:r w:rsidRPr="000D35D7">
        <w:rPr>
          <w:rFonts w:cs="David" w:hint="cs"/>
          <w:u w:val="single"/>
          <w:rtl/>
        </w:rPr>
        <w:t>ניצן הורוביץ:</w:t>
      </w:r>
    </w:p>
    <w:p w14:paraId="731C30B6" w14:textId="77777777" w:rsidR="00BE1F5E" w:rsidRDefault="00BE1F5E" w:rsidP="00BE1F5E">
      <w:pPr>
        <w:keepNext/>
        <w:bidi/>
        <w:jc w:val="both"/>
        <w:rPr>
          <w:rFonts w:cs="David" w:hint="cs"/>
          <w:rtl/>
        </w:rPr>
      </w:pPr>
    </w:p>
    <w:p w14:paraId="1B85A0F8" w14:textId="77777777" w:rsidR="00BE1F5E" w:rsidRDefault="00BE1F5E" w:rsidP="00BE1F5E">
      <w:pPr>
        <w:keepNext/>
        <w:bidi/>
        <w:jc w:val="both"/>
        <w:rPr>
          <w:rFonts w:cs="David" w:hint="cs"/>
          <w:rtl/>
        </w:rPr>
      </w:pPr>
      <w:r>
        <w:rPr>
          <w:rFonts w:cs="David" w:hint="cs"/>
          <w:rtl/>
        </w:rPr>
        <w:tab/>
        <w:t>זה צריך לחזור לוועדה כדי שהוועדה תקבע.</w:t>
      </w:r>
    </w:p>
    <w:p w14:paraId="707CFE77" w14:textId="77777777" w:rsidR="00BE1F5E" w:rsidRDefault="00BE1F5E" w:rsidP="00BE1F5E">
      <w:pPr>
        <w:keepNext/>
        <w:bidi/>
        <w:jc w:val="both"/>
        <w:rPr>
          <w:rFonts w:cs="David" w:hint="cs"/>
          <w:rtl/>
        </w:rPr>
      </w:pPr>
    </w:p>
    <w:p w14:paraId="063B1A2A" w14:textId="77777777" w:rsidR="00BE1F5E" w:rsidRPr="003C23D3" w:rsidRDefault="00BE1F5E" w:rsidP="00BE1F5E">
      <w:pPr>
        <w:keepNext/>
        <w:bidi/>
        <w:jc w:val="both"/>
        <w:rPr>
          <w:rFonts w:cs="David" w:hint="cs"/>
          <w:u w:val="single"/>
          <w:rtl/>
        </w:rPr>
      </w:pPr>
      <w:r w:rsidRPr="003C23D3">
        <w:rPr>
          <w:rFonts w:cs="David" w:hint="cs"/>
          <w:u w:val="single"/>
          <w:rtl/>
        </w:rPr>
        <w:t xml:space="preserve">היו"ר יריב </w:t>
      </w:r>
      <w:proofErr w:type="spellStart"/>
      <w:r w:rsidRPr="003C23D3">
        <w:rPr>
          <w:rFonts w:cs="David" w:hint="cs"/>
          <w:u w:val="single"/>
          <w:rtl/>
        </w:rPr>
        <w:t>לוין</w:t>
      </w:r>
      <w:proofErr w:type="spellEnd"/>
      <w:r w:rsidRPr="003C23D3">
        <w:rPr>
          <w:rFonts w:cs="David" w:hint="cs"/>
          <w:u w:val="single"/>
          <w:rtl/>
        </w:rPr>
        <w:t>:</w:t>
      </w:r>
    </w:p>
    <w:p w14:paraId="24676559" w14:textId="77777777" w:rsidR="00BE1F5E" w:rsidRDefault="00BE1F5E" w:rsidP="00BE1F5E">
      <w:pPr>
        <w:keepNext/>
        <w:bidi/>
        <w:jc w:val="both"/>
        <w:rPr>
          <w:rFonts w:cs="David" w:hint="cs"/>
          <w:rtl/>
        </w:rPr>
      </w:pPr>
    </w:p>
    <w:p w14:paraId="2DA7C1A1" w14:textId="77777777" w:rsidR="00BE1F5E" w:rsidRDefault="00BE1F5E" w:rsidP="00BE1F5E">
      <w:pPr>
        <w:keepNext/>
        <w:bidi/>
        <w:jc w:val="both"/>
        <w:rPr>
          <w:rFonts w:cs="David" w:hint="cs"/>
          <w:rtl/>
        </w:rPr>
      </w:pPr>
      <w:r>
        <w:rPr>
          <w:rFonts w:cs="David" w:hint="cs"/>
          <w:rtl/>
        </w:rPr>
        <w:tab/>
        <w:t xml:space="preserve">רבותיי, המצב </w:t>
      </w:r>
      <w:r>
        <w:rPr>
          <w:rFonts w:cs="David"/>
          <w:rtl/>
        </w:rPr>
        <w:t>–</w:t>
      </w:r>
      <w:r>
        <w:rPr>
          <w:rFonts w:cs="David" w:hint="cs"/>
          <w:rtl/>
        </w:rPr>
        <w:t xml:space="preserve"> חבר הכנסת זאב, אני מבקש להסביר כדי שלא יהיו אחר כך אי הבנות. שלא תהיינה אי הבנות.</w:t>
      </w:r>
    </w:p>
    <w:p w14:paraId="17BBFD1B" w14:textId="77777777" w:rsidR="00BE1F5E" w:rsidRDefault="00BE1F5E" w:rsidP="00BE1F5E">
      <w:pPr>
        <w:keepNext/>
        <w:bidi/>
        <w:jc w:val="both"/>
        <w:rPr>
          <w:rFonts w:cs="David" w:hint="cs"/>
          <w:rtl/>
        </w:rPr>
      </w:pPr>
    </w:p>
    <w:p w14:paraId="21E9B074" w14:textId="77777777" w:rsidR="00BE1F5E" w:rsidRDefault="00BE1F5E" w:rsidP="00BE1F5E">
      <w:pPr>
        <w:keepNext/>
        <w:bidi/>
        <w:ind w:firstLine="720"/>
        <w:jc w:val="both"/>
        <w:rPr>
          <w:rFonts w:cs="David" w:hint="cs"/>
          <w:rtl/>
        </w:rPr>
      </w:pPr>
      <w:r>
        <w:rPr>
          <w:rFonts w:cs="David" w:hint="cs"/>
          <w:rtl/>
        </w:rPr>
        <w:t xml:space="preserve">במידה שיש משרה מפוצלת, יש שלושה עוזרים ועזב אחד העוזרים </w:t>
      </w:r>
      <w:r>
        <w:rPr>
          <w:rFonts w:cs="David"/>
          <w:rtl/>
        </w:rPr>
        <w:t>–</w:t>
      </w:r>
      <w:r>
        <w:rPr>
          <w:rFonts w:cs="David" w:hint="cs"/>
          <w:rtl/>
        </w:rPr>
        <w:t xml:space="preserve"> באופן אוטומטי השניים האחרים הופכים לעוזרים במשרה מלאה. אם עוזר לא יוכל </w:t>
      </w:r>
      <w:r>
        <w:rPr>
          <w:rFonts w:cs="David"/>
          <w:rtl/>
        </w:rPr>
        <w:t>–</w:t>
      </w:r>
      <w:r>
        <w:rPr>
          <w:rFonts w:cs="David" w:hint="cs"/>
          <w:rtl/>
        </w:rPr>
        <w:t xml:space="preserve"> יכול אדם לעשות כהבנתו, כל עוד הוא איננו מפצל את המשרה.</w:t>
      </w:r>
    </w:p>
    <w:p w14:paraId="1D231C19" w14:textId="77777777" w:rsidR="00BE1F5E" w:rsidRDefault="00BE1F5E" w:rsidP="00BE1F5E">
      <w:pPr>
        <w:keepNext/>
        <w:bidi/>
        <w:jc w:val="both"/>
        <w:rPr>
          <w:rFonts w:cs="David" w:hint="cs"/>
          <w:rtl/>
        </w:rPr>
      </w:pPr>
    </w:p>
    <w:p w14:paraId="66F9A945" w14:textId="77777777" w:rsidR="00BE1F5E" w:rsidRPr="00F70E4B" w:rsidRDefault="00BE1F5E" w:rsidP="00BE1F5E">
      <w:pPr>
        <w:keepNext/>
        <w:bidi/>
        <w:jc w:val="both"/>
        <w:rPr>
          <w:rFonts w:cs="David" w:hint="cs"/>
          <w:u w:val="single"/>
          <w:rtl/>
        </w:rPr>
      </w:pPr>
      <w:r w:rsidRPr="00F70E4B">
        <w:rPr>
          <w:rFonts w:cs="David" w:hint="cs"/>
          <w:u w:val="single"/>
          <w:rtl/>
        </w:rPr>
        <w:t>קריאות:</w:t>
      </w:r>
    </w:p>
    <w:p w14:paraId="12DFB321" w14:textId="77777777" w:rsidR="00BE1F5E" w:rsidRDefault="00BE1F5E" w:rsidP="00BE1F5E">
      <w:pPr>
        <w:keepNext/>
        <w:bidi/>
        <w:jc w:val="both"/>
        <w:rPr>
          <w:rFonts w:cs="David" w:hint="cs"/>
          <w:rtl/>
        </w:rPr>
      </w:pPr>
    </w:p>
    <w:p w14:paraId="2AE7C485" w14:textId="77777777" w:rsidR="00BE1F5E" w:rsidRDefault="00BE1F5E" w:rsidP="00BE1F5E">
      <w:pPr>
        <w:keepNext/>
        <w:bidi/>
        <w:ind w:left="720"/>
        <w:jc w:val="both"/>
        <w:rPr>
          <w:rFonts w:cs="David" w:hint="cs"/>
          <w:rtl/>
        </w:rPr>
      </w:pPr>
      <w:r>
        <w:rPr>
          <w:rFonts w:cs="David" w:hint="cs"/>
          <w:rtl/>
        </w:rPr>
        <w:t>- - -</w:t>
      </w:r>
    </w:p>
    <w:p w14:paraId="186AD964" w14:textId="77777777" w:rsidR="00BE1F5E" w:rsidRDefault="00BE1F5E" w:rsidP="00BE1F5E">
      <w:pPr>
        <w:keepNext/>
        <w:bidi/>
        <w:jc w:val="both"/>
        <w:rPr>
          <w:rFonts w:cs="David" w:hint="cs"/>
          <w:rtl/>
        </w:rPr>
      </w:pPr>
    </w:p>
    <w:p w14:paraId="56229836" w14:textId="77777777" w:rsidR="00BE1F5E" w:rsidRDefault="00BE1F5E" w:rsidP="00BE1F5E">
      <w:pPr>
        <w:keepNext/>
        <w:bidi/>
        <w:jc w:val="both"/>
        <w:rPr>
          <w:rFonts w:cs="David" w:hint="cs"/>
          <w:rtl/>
        </w:rPr>
      </w:pPr>
      <w:r>
        <w:rPr>
          <w:rFonts w:cs="David" w:hint="cs"/>
          <w:rtl/>
        </w:rPr>
        <w:tab/>
        <w:t>זה לא הגיוני.</w:t>
      </w:r>
    </w:p>
    <w:p w14:paraId="08362304" w14:textId="77777777" w:rsidR="00BE1F5E" w:rsidRDefault="00BE1F5E" w:rsidP="00BE1F5E">
      <w:pPr>
        <w:keepNext/>
        <w:bidi/>
        <w:jc w:val="both"/>
        <w:rPr>
          <w:rFonts w:cs="David" w:hint="cs"/>
          <w:rtl/>
        </w:rPr>
      </w:pPr>
    </w:p>
    <w:p w14:paraId="1FEA0A4D" w14:textId="77777777" w:rsidR="00BE1F5E" w:rsidRPr="00513BF9" w:rsidRDefault="00BE1F5E" w:rsidP="00BE1F5E">
      <w:pPr>
        <w:keepNext/>
        <w:bidi/>
        <w:jc w:val="both"/>
        <w:rPr>
          <w:rFonts w:cs="David" w:hint="cs"/>
          <w:u w:val="single"/>
          <w:rtl/>
        </w:rPr>
      </w:pPr>
      <w:r w:rsidRPr="00513BF9">
        <w:rPr>
          <w:rFonts w:cs="David" w:hint="cs"/>
          <w:u w:val="single"/>
          <w:rtl/>
        </w:rPr>
        <w:t>כרמל שאמה:</w:t>
      </w:r>
    </w:p>
    <w:p w14:paraId="7099E823" w14:textId="77777777" w:rsidR="00BE1F5E" w:rsidRDefault="00BE1F5E" w:rsidP="00BE1F5E">
      <w:pPr>
        <w:keepNext/>
        <w:bidi/>
        <w:jc w:val="both"/>
        <w:rPr>
          <w:rFonts w:cs="David" w:hint="cs"/>
          <w:rtl/>
        </w:rPr>
      </w:pPr>
    </w:p>
    <w:p w14:paraId="5B6B8172" w14:textId="77777777" w:rsidR="00BE1F5E" w:rsidRDefault="00BE1F5E" w:rsidP="00BE1F5E">
      <w:pPr>
        <w:keepNext/>
        <w:bidi/>
        <w:jc w:val="both"/>
        <w:rPr>
          <w:rFonts w:cs="David" w:hint="cs"/>
          <w:rtl/>
        </w:rPr>
      </w:pPr>
      <w:r>
        <w:rPr>
          <w:rFonts w:cs="David" w:hint="cs"/>
          <w:rtl/>
        </w:rPr>
        <w:tab/>
        <w:t xml:space="preserve">יריב, אתה גורם לפיטורים של כל השלושה. תגיד לי, אתה - - - </w:t>
      </w:r>
    </w:p>
    <w:p w14:paraId="4651E0A2" w14:textId="77777777" w:rsidR="00BE1F5E" w:rsidRDefault="00BE1F5E" w:rsidP="00BE1F5E">
      <w:pPr>
        <w:keepNext/>
        <w:bidi/>
        <w:jc w:val="both"/>
        <w:rPr>
          <w:rFonts w:cs="David" w:hint="cs"/>
          <w:rtl/>
        </w:rPr>
      </w:pPr>
    </w:p>
    <w:p w14:paraId="4E23881C"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44296B2B" w14:textId="77777777" w:rsidR="00BE1F5E" w:rsidRDefault="00BE1F5E" w:rsidP="00BE1F5E">
      <w:pPr>
        <w:keepNext/>
        <w:bidi/>
        <w:jc w:val="both"/>
        <w:rPr>
          <w:rFonts w:cs="David" w:hint="cs"/>
          <w:rtl/>
        </w:rPr>
      </w:pPr>
    </w:p>
    <w:p w14:paraId="04013807" w14:textId="77777777" w:rsidR="00BE1F5E" w:rsidRDefault="00BE1F5E" w:rsidP="00BE1F5E">
      <w:pPr>
        <w:keepNext/>
        <w:bidi/>
        <w:jc w:val="both"/>
        <w:rPr>
          <w:rFonts w:cs="David" w:hint="cs"/>
          <w:rtl/>
        </w:rPr>
      </w:pPr>
      <w:r>
        <w:rPr>
          <w:rFonts w:cs="David" w:hint="cs"/>
          <w:rtl/>
        </w:rPr>
        <w:tab/>
        <w:t>רבותיי, אני לא גורם לשום דבר. יש כאן הצבעה בוועדה ברוב ומיעוט.</w:t>
      </w:r>
    </w:p>
    <w:p w14:paraId="3DCF0B22" w14:textId="77777777" w:rsidR="00BE1F5E" w:rsidRDefault="00BE1F5E" w:rsidP="00BE1F5E">
      <w:pPr>
        <w:keepNext/>
        <w:bidi/>
        <w:jc w:val="both"/>
        <w:rPr>
          <w:rFonts w:cs="David" w:hint="cs"/>
          <w:rtl/>
        </w:rPr>
      </w:pPr>
    </w:p>
    <w:p w14:paraId="4AEADFBB" w14:textId="77777777" w:rsidR="00BE1F5E" w:rsidRPr="00513BF9" w:rsidRDefault="00BE1F5E" w:rsidP="00BE1F5E">
      <w:pPr>
        <w:keepNext/>
        <w:bidi/>
        <w:jc w:val="both"/>
        <w:rPr>
          <w:rFonts w:cs="David" w:hint="cs"/>
          <w:u w:val="single"/>
          <w:rtl/>
        </w:rPr>
      </w:pPr>
      <w:r w:rsidRPr="00513BF9">
        <w:rPr>
          <w:rFonts w:cs="David" w:hint="cs"/>
          <w:u w:val="single"/>
          <w:rtl/>
        </w:rPr>
        <w:t>כרמל שאמה:</w:t>
      </w:r>
    </w:p>
    <w:p w14:paraId="2F95F49B" w14:textId="77777777" w:rsidR="00BE1F5E" w:rsidRDefault="00BE1F5E" w:rsidP="00BE1F5E">
      <w:pPr>
        <w:keepNext/>
        <w:bidi/>
        <w:jc w:val="both"/>
        <w:rPr>
          <w:rFonts w:cs="David" w:hint="cs"/>
          <w:rtl/>
        </w:rPr>
      </w:pPr>
    </w:p>
    <w:p w14:paraId="26D5B8D3" w14:textId="77777777" w:rsidR="00BE1F5E" w:rsidRDefault="00BE1F5E" w:rsidP="00BE1F5E">
      <w:pPr>
        <w:keepNext/>
        <w:bidi/>
        <w:jc w:val="both"/>
        <w:rPr>
          <w:rFonts w:cs="David" w:hint="cs"/>
          <w:rtl/>
        </w:rPr>
      </w:pPr>
      <w:r>
        <w:rPr>
          <w:rFonts w:cs="David" w:hint="cs"/>
          <w:rtl/>
        </w:rPr>
        <w:tab/>
        <w:t>בטח שאתה גורם. אני אסביר לך - - -</w:t>
      </w:r>
    </w:p>
    <w:p w14:paraId="70203A4F" w14:textId="77777777" w:rsidR="00BE1F5E" w:rsidRDefault="00BE1F5E" w:rsidP="00BE1F5E">
      <w:pPr>
        <w:keepNext/>
        <w:bidi/>
        <w:jc w:val="both"/>
        <w:rPr>
          <w:rFonts w:cs="David" w:hint="cs"/>
          <w:rtl/>
        </w:rPr>
      </w:pPr>
    </w:p>
    <w:p w14:paraId="1F69E9BA" w14:textId="77777777" w:rsidR="00BE1F5E" w:rsidRPr="000D35D7" w:rsidRDefault="00BE1F5E" w:rsidP="00BE1F5E">
      <w:pPr>
        <w:keepNext/>
        <w:bidi/>
        <w:jc w:val="both"/>
        <w:rPr>
          <w:rFonts w:cs="David" w:hint="cs"/>
          <w:u w:val="single"/>
          <w:rtl/>
        </w:rPr>
      </w:pPr>
      <w:r w:rsidRPr="000D35D7">
        <w:rPr>
          <w:rFonts w:cs="David" w:hint="cs"/>
          <w:u w:val="single"/>
          <w:rtl/>
        </w:rPr>
        <w:t>ניצן הורוביץ:</w:t>
      </w:r>
    </w:p>
    <w:p w14:paraId="3D385651" w14:textId="77777777" w:rsidR="00BE1F5E" w:rsidRDefault="00BE1F5E" w:rsidP="00BE1F5E">
      <w:pPr>
        <w:keepNext/>
        <w:bidi/>
        <w:jc w:val="both"/>
        <w:rPr>
          <w:rFonts w:cs="David" w:hint="cs"/>
          <w:rtl/>
        </w:rPr>
      </w:pPr>
    </w:p>
    <w:p w14:paraId="355441C9" w14:textId="77777777" w:rsidR="00BE1F5E" w:rsidRDefault="00BE1F5E" w:rsidP="00BE1F5E">
      <w:pPr>
        <w:keepNext/>
        <w:bidi/>
        <w:jc w:val="both"/>
        <w:rPr>
          <w:rFonts w:cs="David" w:hint="cs"/>
          <w:rtl/>
        </w:rPr>
      </w:pPr>
      <w:r>
        <w:rPr>
          <w:rFonts w:cs="David" w:hint="cs"/>
          <w:rtl/>
        </w:rPr>
        <w:tab/>
        <w:t>התוצאה תהיה הרבה יותר גרועה.</w:t>
      </w:r>
    </w:p>
    <w:p w14:paraId="7C6C861F" w14:textId="77777777" w:rsidR="00BE1F5E" w:rsidRDefault="00BE1F5E" w:rsidP="00BE1F5E">
      <w:pPr>
        <w:keepNext/>
        <w:bidi/>
        <w:jc w:val="both"/>
        <w:rPr>
          <w:rFonts w:cs="David" w:hint="cs"/>
          <w:rtl/>
        </w:rPr>
      </w:pPr>
    </w:p>
    <w:p w14:paraId="6A6245C0" w14:textId="77777777" w:rsidR="00BE1F5E" w:rsidRPr="003C23D3" w:rsidRDefault="00BE1F5E" w:rsidP="00BE1F5E">
      <w:pPr>
        <w:keepNext/>
        <w:bidi/>
        <w:jc w:val="both"/>
        <w:rPr>
          <w:rFonts w:cs="David" w:hint="cs"/>
          <w:u w:val="single"/>
          <w:rtl/>
        </w:rPr>
      </w:pPr>
      <w:r w:rsidRPr="003C23D3">
        <w:rPr>
          <w:rFonts w:cs="David" w:hint="cs"/>
          <w:u w:val="single"/>
          <w:rtl/>
        </w:rPr>
        <w:t xml:space="preserve">היו"ר יריב </w:t>
      </w:r>
      <w:proofErr w:type="spellStart"/>
      <w:r w:rsidRPr="003C23D3">
        <w:rPr>
          <w:rFonts w:cs="David" w:hint="cs"/>
          <w:u w:val="single"/>
          <w:rtl/>
        </w:rPr>
        <w:t>לוין</w:t>
      </w:r>
      <w:proofErr w:type="spellEnd"/>
      <w:r w:rsidRPr="003C23D3">
        <w:rPr>
          <w:rFonts w:cs="David" w:hint="cs"/>
          <w:u w:val="single"/>
          <w:rtl/>
        </w:rPr>
        <w:t>:</w:t>
      </w:r>
    </w:p>
    <w:p w14:paraId="571AC591" w14:textId="77777777" w:rsidR="00BE1F5E" w:rsidRDefault="00BE1F5E" w:rsidP="00BE1F5E">
      <w:pPr>
        <w:keepNext/>
        <w:bidi/>
        <w:jc w:val="both"/>
        <w:rPr>
          <w:rFonts w:cs="David" w:hint="cs"/>
          <w:rtl/>
        </w:rPr>
      </w:pPr>
    </w:p>
    <w:p w14:paraId="391A3E51" w14:textId="77777777" w:rsidR="00BE1F5E" w:rsidRDefault="00BE1F5E" w:rsidP="00BE1F5E">
      <w:pPr>
        <w:keepNext/>
        <w:bidi/>
        <w:jc w:val="both"/>
        <w:rPr>
          <w:rFonts w:cs="David" w:hint="cs"/>
          <w:rtl/>
        </w:rPr>
      </w:pPr>
      <w:r>
        <w:rPr>
          <w:rFonts w:cs="David" w:hint="cs"/>
          <w:rtl/>
        </w:rPr>
        <w:tab/>
        <w:t>מי בעד לאשר את הוראת המעבר.</w:t>
      </w:r>
    </w:p>
    <w:p w14:paraId="3ED57FD2" w14:textId="77777777" w:rsidR="00BE1F5E" w:rsidRDefault="00BE1F5E" w:rsidP="00BE1F5E">
      <w:pPr>
        <w:keepNext/>
        <w:bidi/>
        <w:jc w:val="both"/>
        <w:rPr>
          <w:rFonts w:cs="David" w:hint="cs"/>
          <w:rtl/>
        </w:rPr>
      </w:pPr>
    </w:p>
    <w:p w14:paraId="1F955F54" w14:textId="77777777" w:rsidR="00BE1F5E" w:rsidRPr="00F70E4B" w:rsidRDefault="00BE1F5E" w:rsidP="00BE1F5E">
      <w:pPr>
        <w:keepNext/>
        <w:bidi/>
        <w:jc w:val="both"/>
        <w:rPr>
          <w:rFonts w:cs="David" w:hint="cs"/>
          <w:u w:val="single"/>
          <w:rtl/>
        </w:rPr>
      </w:pPr>
      <w:r w:rsidRPr="00F70E4B">
        <w:rPr>
          <w:rFonts w:cs="David" w:hint="cs"/>
          <w:u w:val="single"/>
          <w:rtl/>
        </w:rPr>
        <w:t>קריאות:</w:t>
      </w:r>
    </w:p>
    <w:p w14:paraId="4076CA4B" w14:textId="77777777" w:rsidR="00BE1F5E" w:rsidRDefault="00BE1F5E" w:rsidP="00BE1F5E">
      <w:pPr>
        <w:keepNext/>
        <w:bidi/>
        <w:jc w:val="both"/>
        <w:rPr>
          <w:rFonts w:cs="David" w:hint="cs"/>
          <w:rtl/>
        </w:rPr>
      </w:pPr>
    </w:p>
    <w:p w14:paraId="283B829A" w14:textId="77777777" w:rsidR="00BE1F5E" w:rsidRDefault="00BE1F5E" w:rsidP="00BE1F5E">
      <w:pPr>
        <w:keepNext/>
        <w:bidi/>
        <w:jc w:val="both"/>
        <w:rPr>
          <w:rFonts w:cs="David" w:hint="cs"/>
          <w:rtl/>
        </w:rPr>
      </w:pPr>
      <w:r>
        <w:rPr>
          <w:rFonts w:cs="David" w:hint="cs"/>
          <w:rtl/>
        </w:rPr>
        <w:tab/>
        <w:t>- - -</w:t>
      </w:r>
    </w:p>
    <w:p w14:paraId="0E0E223E" w14:textId="77777777" w:rsidR="00BE1F5E" w:rsidRDefault="00BE1F5E" w:rsidP="00BE1F5E">
      <w:pPr>
        <w:keepNext/>
        <w:bidi/>
        <w:jc w:val="both"/>
        <w:rPr>
          <w:rFonts w:cs="David" w:hint="cs"/>
          <w:rtl/>
        </w:rPr>
      </w:pPr>
    </w:p>
    <w:p w14:paraId="4F446543"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0DED92C9" w14:textId="77777777" w:rsidR="00BE1F5E" w:rsidRDefault="00BE1F5E" w:rsidP="00BE1F5E">
      <w:pPr>
        <w:keepNext/>
        <w:bidi/>
        <w:jc w:val="both"/>
        <w:rPr>
          <w:rFonts w:cs="David" w:hint="cs"/>
          <w:rtl/>
        </w:rPr>
      </w:pPr>
    </w:p>
    <w:p w14:paraId="6E24DB85" w14:textId="77777777" w:rsidR="00BE1F5E" w:rsidRDefault="00BE1F5E" w:rsidP="00BE1F5E">
      <w:pPr>
        <w:keepNext/>
        <w:bidi/>
        <w:jc w:val="both"/>
        <w:rPr>
          <w:rFonts w:cs="David" w:hint="cs"/>
          <w:rtl/>
        </w:rPr>
      </w:pPr>
      <w:r>
        <w:rPr>
          <w:rFonts w:cs="David" w:hint="cs"/>
          <w:rtl/>
        </w:rPr>
        <w:tab/>
        <w:t xml:space="preserve">מי בעד אישור הוראת המעבר, מי נגד </w:t>
      </w:r>
      <w:r>
        <w:rPr>
          <w:rFonts w:cs="David"/>
          <w:rtl/>
        </w:rPr>
        <w:t>–</w:t>
      </w:r>
      <w:r>
        <w:rPr>
          <w:rFonts w:cs="David" w:hint="cs"/>
          <w:rtl/>
        </w:rPr>
        <w:t xml:space="preserve"> שמשמעותה תהיה שצריך יהיה לפטר עכשיו את מי שעובד במשרה מפוצלת.</w:t>
      </w:r>
    </w:p>
    <w:p w14:paraId="1706677E" w14:textId="77777777" w:rsidR="00BE1F5E" w:rsidRDefault="00BE1F5E" w:rsidP="00BE1F5E">
      <w:pPr>
        <w:keepNext/>
        <w:bidi/>
        <w:jc w:val="both"/>
        <w:rPr>
          <w:rFonts w:cs="David" w:hint="cs"/>
          <w:rtl/>
        </w:rPr>
      </w:pPr>
    </w:p>
    <w:p w14:paraId="6BBD0F15" w14:textId="77777777" w:rsidR="00BE1F5E" w:rsidRPr="00A36C37" w:rsidRDefault="00BE1F5E" w:rsidP="00BE1F5E">
      <w:pPr>
        <w:keepNext/>
        <w:bidi/>
        <w:jc w:val="both"/>
        <w:rPr>
          <w:rFonts w:cs="David" w:hint="cs"/>
          <w:u w:val="single"/>
          <w:rtl/>
        </w:rPr>
      </w:pPr>
      <w:r w:rsidRPr="00A36C37">
        <w:rPr>
          <w:rFonts w:cs="David" w:hint="cs"/>
          <w:u w:val="single"/>
          <w:rtl/>
        </w:rPr>
        <w:t>ניצן הורוביץ:</w:t>
      </w:r>
    </w:p>
    <w:p w14:paraId="4EF88F51" w14:textId="77777777" w:rsidR="00BE1F5E" w:rsidRDefault="00BE1F5E" w:rsidP="00BE1F5E">
      <w:pPr>
        <w:keepNext/>
        <w:bidi/>
        <w:jc w:val="both"/>
        <w:rPr>
          <w:rFonts w:cs="David" w:hint="cs"/>
          <w:rtl/>
        </w:rPr>
      </w:pPr>
    </w:p>
    <w:p w14:paraId="309EE57A" w14:textId="77777777" w:rsidR="00BE1F5E" w:rsidRDefault="00BE1F5E" w:rsidP="00BE1F5E">
      <w:pPr>
        <w:keepNext/>
        <w:bidi/>
        <w:jc w:val="both"/>
        <w:rPr>
          <w:rFonts w:cs="David" w:hint="cs"/>
          <w:rtl/>
        </w:rPr>
      </w:pPr>
      <w:r>
        <w:rPr>
          <w:rFonts w:cs="David" w:hint="cs"/>
          <w:rtl/>
        </w:rPr>
        <w:tab/>
        <w:t>תראה באיזה מצב אתה שם - - -</w:t>
      </w:r>
    </w:p>
    <w:p w14:paraId="5AD644FF" w14:textId="77777777" w:rsidR="00BE1F5E" w:rsidRDefault="00BE1F5E" w:rsidP="00BE1F5E">
      <w:pPr>
        <w:keepNext/>
        <w:bidi/>
        <w:jc w:val="both"/>
        <w:rPr>
          <w:rFonts w:cs="David" w:hint="cs"/>
          <w:rtl/>
        </w:rPr>
      </w:pPr>
    </w:p>
    <w:p w14:paraId="6921D602"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521BEFBB" w14:textId="77777777" w:rsidR="00BE1F5E" w:rsidRDefault="00BE1F5E" w:rsidP="00BE1F5E">
      <w:pPr>
        <w:keepNext/>
        <w:bidi/>
        <w:jc w:val="both"/>
        <w:rPr>
          <w:rFonts w:cs="David" w:hint="cs"/>
          <w:rtl/>
        </w:rPr>
      </w:pPr>
    </w:p>
    <w:p w14:paraId="14C8AD15" w14:textId="77777777" w:rsidR="00BE1F5E" w:rsidRDefault="00BE1F5E" w:rsidP="00BE1F5E">
      <w:pPr>
        <w:keepNext/>
        <w:bidi/>
        <w:jc w:val="both"/>
        <w:rPr>
          <w:rFonts w:cs="David" w:hint="cs"/>
          <w:rtl/>
        </w:rPr>
      </w:pPr>
      <w:r>
        <w:rPr>
          <w:rFonts w:cs="David" w:hint="cs"/>
          <w:rtl/>
        </w:rPr>
        <w:tab/>
        <w:t>זוהי המשמעות.</w:t>
      </w:r>
    </w:p>
    <w:p w14:paraId="71A4B16D" w14:textId="77777777" w:rsidR="00BE1F5E" w:rsidRDefault="00BE1F5E" w:rsidP="00BE1F5E">
      <w:pPr>
        <w:keepNext/>
        <w:bidi/>
        <w:jc w:val="both"/>
        <w:rPr>
          <w:rFonts w:cs="David" w:hint="cs"/>
          <w:rtl/>
        </w:rPr>
      </w:pPr>
    </w:p>
    <w:p w14:paraId="5637A8A5" w14:textId="77777777" w:rsidR="00BE1F5E" w:rsidRPr="00F70E4B" w:rsidRDefault="00BE1F5E" w:rsidP="00BE1F5E">
      <w:pPr>
        <w:keepNext/>
        <w:bidi/>
        <w:jc w:val="both"/>
        <w:rPr>
          <w:rFonts w:cs="David" w:hint="cs"/>
          <w:u w:val="single"/>
          <w:rtl/>
        </w:rPr>
      </w:pPr>
      <w:r w:rsidRPr="00F70E4B">
        <w:rPr>
          <w:rFonts w:cs="David" w:hint="cs"/>
          <w:u w:val="single"/>
          <w:rtl/>
        </w:rPr>
        <w:t>קריאות:</w:t>
      </w:r>
    </w:p>
    <w:p w14:paraId="304D9A22" w14:textId="77777777" w:rsidR="00BE1F5E" w:rsidRDefault="00BE1F5E" w:rsidP="00BE1F5E">
      <w:pPr>
        <w:keepNext/>
        <w:bidi/>
        <w:jc w:val="both"/>
        <w:rPr>
          <w:rFonts w:cs="David" w:hint="cs"/>
          <w:rtl/>
        </w:rPr>
      </w:pPr>
    </w:p>
    <w:p w14:paraId="2C1EDC2D" w14:textId="77777777" w:rsidR="00BE1F5E" w:rsidRDefault="00BE1F5E" w:rsidP="00BE1F5E">
      <w:pPr>
        <w:keepNext/>
        <w:bidi/>
        <w:ind w:left="720"/>
        <w:jc w:val="both"/>
        <w:rPr>
          <w:rFonts w:cs="David" w:hint="cs"/>
          <w:rtl/>
        </w:rPr>
      </w:pPr>
      <w:r>
        <w:rPr>
          <w:rFonts w:cs="David" w:hint="cs"/>
          <w:rtl/>
        </w:rPr>
        <w:t>- - -</w:t>
      </w:r>
    </w:p>
    <w:p w14:paraId="36F16B50" w14:textId="77777777" w:rsidR="00BE1F5E" w:rsidRDefault="00BE1F5E" w:rsidP="00BE1F5E">
      <w:pPr>
        <w:keepNext/>
        <w:bidi/>
        <w:jc w:val="both"/>
        <w:rPr>
          <w:rFonts w:cs="David" w:hint="cs"/>
          <w:rtl/>
        </w:rPr>
      </w:pPr>
    </w:p>
    <w:p w14:paraId="66AEA20B" w14:textId="77777777" w:rsidR="00BE1F5E" w:rsidRPr="00280BD6" w:rsidRDefault="00BE1F5E" w:rsidP="00BE1F5E">
      <w:pPr>
        <w:keepNext/>
        <w:bidi/>
        <w:jc w:val="both"/>
        <w:rPr>
          <w:rFonts w:cs="David" w:hint="cs"/>
          <w:u w:val="single"/>
          <w:rtl/>
        </w:rPr>
      </w:pPr>
      <w:r w:rsidRPr="00280BD6">
        <w:rPr>
          <w:rFonts w:cs="David" w:hint="cs"/>
          <w:u w:val="single"/>
          <w:rtl/>
        </w:rPr>
        <w:t>נסים זאב:</w:t>
      </w:r>
    </w:p>
    <w:p w14:paraId="548B72DC" w14:textId="77777777" w:rsidR="00BE1F5E" w:rsidRDefault="00BE1F5E" w:rsidP="00BE1F5E">
      <w:pPr>
        <w:keepNext/>
        <w:bidi/>
        <w:jc w:val="both"/>
        <w:rPr>
          <w:rFonts w:cs="David" w:hint="cs"/>
          <w:rtl/>
        </w:rPr>
      </w:pPr>
    </w:p>
    <w:p w14:paraId="04C24D39" w14:textId="77777777" w:rsidR="00BE1F5E" w:rsidRDefault="00BE1F5E" w:rsidP="00BE1F5E">
      <w:pPr>
        <w:keepNext/>
        <w:bidi/>
        <w:jc w:val="both"/>
        <w:rPr>
          <w:rFonts w:cs="David" w:hint="cs"/>
          <w:rtl/>
        </w:rPr>
      </w:pPr>
      <w:r>
        <w:rPr>
          <w:rFonts w:cs="David" w:hint="cs"/>
          <w:rtl/>
        </w:rPr>
        <w:tab/>
        <w:t>- - - עם כל הכבוד.</w:t>
      </w:r>
    </w:p>
    <w:p w14:paraId="2D193B61" w14:textId="77777777" w:rsidR="00BE1F5E" w:rsidRDefault="00BE1F5E" w:rsidP="00BE1F5E">
      <w:pPr>
        <w:keepNext/>
        <w:bidi/>
        <w:jc w:val="both"/>
        <w:rPr>
          <w:rFonts w:cs="David" w:hint="cs"/>
          <w:rtl/>
        </w:rPr>
      </w:pPr>
    </w:p>
    <w:p w14:paraId="3C07D081"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12D6BDA8" w14:textId="77777777" w:rsidR="00BE1F5E" w:rsidRDefault="00BE1F5E" w:rsidP="00BE1F5E">
      <w:pPr>
        <w:keepNext/>
        <w:bidi/>
        <w:jc w:val="both"/>
        <w:rPr>
          <w:rFonts w:cs="David" w:hint="cs"/>
          <w:rtl/>
        </w:rPr>
      </w:pPr>
    </w:p>
    <w:p w14:paraId="533692DF" w14:textId="77777777" w:rsidR="00BE1F5E" w:rsidRDefault="00BE1F5E" w:rsidP="00BE1F5E">
      <w:pPr>
        <w:keepNext/>
        <w:bidi/>
        <w:jc w:val="both"/>
        <w:rPr>
          <w:rFonts w:cs="David" w:hint="cs"/>
          <w:rtl/>
        </w:rPr>
      </w:pPr>
      <w:r>
        <w:rPr>
          <w:rFonts w:cs="David" w:hint="cs"/>
          <w:rtl/>
        </w:rPr>
        <w:tab/>
        <w:t xml:space="preserve">חבר הכנסת זאב </w:t>
      </w:r>
      <w:r>
        <w:rPr>
          <w:rFonts w:cs="David"/>
          <w:rtl/>
        </w:rPr>
        <w:t>–</w:t>
      </w:r>
      <w:r>
        <w:rPr>
          <w:rFonts w:cs="David" w:hint="cs"/>
          <w:rtl/>
        </w:rPr>
        <w:t xml:space="preserve"> מי בעד, מי נגד?</w:t>
      </w:r>
    </w:p>
    <w:p w14:paraId="6FAD61BB" w14:textId="77777777" w:rsidR="00BE1F5E" w:rsidRDefault="00BE1F5E" w:rsidP="00BE1F5E">
      <w:pPr>
        <w:keepNext/>
        <w:bidi/>
        <w:jc w:val="both"/>
        <w:rPr>
          <w:rFonts w:cs="David" w:hint="cs"/>
          <w:rtl/>
        </w:rPr>
      </w:pPr>
    </w:p>
    <w:p w14:paraId="698B3246" w14:textId="77777777" w:rsidR="00BE1F5E" w:rsidRPr="00A36C37" w:rsidRDefault="00BE1F5E" w:rsidP="00BE1F5E">
      <w:pPr>
        <w:keepNext/>
        <w:bidi/>
        <w:jc w:val="both"/>
        <w:rPr>
          <w:rFonts w:cs="David" w:hint="cs"/>
          <w:u w:val="single"/>
          <w:rtl/>
        </w:rPr>
      </w:pPr>
      <w:r w:rsidRPr="00A36C37">
        <w:rPr>
          <w:rFonts w:cs="David" w:hint="cs"/>
          <w:u w:val="single"/>
          <w:rtl/>
        </w:rPr>
        <w:t>ניצן הורוביץ:</w:t>
      </w:r>
    </w:p>
    <w:p w14:paraId="1C14A4A3" w14:textId="77777777" w:rsidR="00BE1F5E" w:rsidRDefault="00BE1F5E" w:rsidP="00BE1F5E">
      <w:pPr>
        <w:keepNext/>
        <w:bidi/>
        <w:jc w:val="both"/>
        <w:rPr>
          <w:rFonts w:cs="David" w:hint="cs"/>
          <w:rtl/>
        </w:rPr>
      </w:pPr>
    </w:p>
    <w:p w14:paraId="5EFCC8B2" w14:textId="77777777" w:rsidR="00BE1F5E" w:rsidRDefault="00BE1F5E" w:rsidP="00BE1F5E">
      <w:pPr>
        <w:keepNext/>
        <w:bidi/>
        <w:jc w:val="both"/>
        <w:rPr>
          <w:rFonts w:cs="David" w:hint="cs"/>
          <w:rtl/>
        </w:rPr>
      </w:pPr>
      <w:r>
        <w:rPr>
          <w:rFonts w:cs="David" w:hint="cs"/>
          <w:rtl/>
        </w:rPr>
        <w:tab/>
        <w:t>אדוני היושב ראש, הצעה לסדר אדוני.</w:t>
      </w:r>
    </w:p>
    <w:p w14:paraId="22AC3972" w14:textId="77777777" w:rsidR="00BE1F5E" w:rsidRDefault="00BE1F5E" w:rsidP="00BE1F5E">
      <w:pPr>
        <w:keepNext/>
        <w:bidi/>
        <w:jc w:val="both"/>
        <w:rPr>
          <w:rFonts w:cs="David" w:hint="cs"/>
          <w:rtl/>
        </w:rPr>
      </w:pPr>
    </w:p>
    <w:p w14:paraId="442489A7" w14:textId="77777777" w:rsidR="00BE1F5E" w:rsidRPr="00280BD6" w:rsidRDefault="00BE1F5E" w:rsidP="00BE1F5E">
      <w:pPr>
        <w:keepNext/>
        <w:bidi/>
        <w:jc w:val="both"/>
        <w:rPr>
          <w:rFonts w:cs="David" w:hint="cs"/>
          <w:u w:val="single"/>
          <w:rtl/>
        </w:rPr>
      </w:pPr>
      <w:r w:rsidRPr="00280BD6">
        <w:rPr>
          <w:rFonts w:cs="David" w:hint="cs"/>
          <w:u w:val="single"/>
          <w:rtl/>
        </w:rPr>
        <w:t>נסים זאב:</w:t>
      </w:r>
    </w:p>
    <w:p w14:paraId="48C1B132" w14:textId="77777777" w:rsidR="00BE1F5E" w:rsidRDefault="00BE1F5E" w:rsidP="00BE1F5E">
      <w:pPr>
        <w:keepNext/>
        <w:bidi/>
        <w:jc w:val="both"/>
        <w:rPr>
          <w:rFonts w:cs="David" w:hint="cs"/>
          <w:rtl/>
        </w:rPr>
      </w:pPr>
    </w:p>
    <w:p w14:paraId="49B7A9B9" w14:textId="77777777" w:rsidR="00BE1F5E" w:rsidRDefault="00BE1F5E" w:rsidP="00BE1F5E">
      <w:pPr>
        <w:keepNext/>
        <w:bidi/>
        <w:jc w:val="both"/>
        <w:rPr>
          <w:rFonts w:cs="David" w:hint="cs"/>
          <w:rtl/>
        </w:rPr>
      </w:pPr>
      <w:r>
        <w:rPr>
          <w:rFonts w:cs="David" w:hint="cs"/>
          <w:rtl/>
        </w:rPr>
        <w:tab/>
        <w:t>זה לא שחור לבן, עם כל הכבוד. זו הצעה מהקדנציה הבאה. זה צריך לבוא להצבעה.</w:t>
      </w:r>
    </w:p>
    <w:p w14:paraId="25F700E4" w14:textId="77777777" w:rsidR="00BE1F5E" w:rsidRDefault="00BE1F5E" w:rsidP="00BE1F5E">
      <w:pPr>
        <w:keepNext/>
        <w:bidi/>
        <w:jc w:val="both"/>
        <w:rPr>
          <w:rFonts w:cs="David" w:hint="cs"/>
          <w:rtl/>
        </w:rPr>
      </w:pPr>
    </w:p>
    <w:p w14:paraId="0FE9E6C6"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1B46F966" w14:textId="77777777" w:rsidR="00BE1F5E" w:rsidRDefault="00BE1F5E" w:rsidP="00BE1F5E">
      <w:pPr>
        <w:keepNext/>
        <w:bidi/>
        <w:jc w:val="both"/>
        <w:rPr>
          <w:rFonts w:cs="David" w:hint="cs"/>
          <w:rtl/>
        </w:rPr>
      </w:pPr>
    </w:p>
    <w:p w14:paraId="0CDA6BC4" w14:textId="77777777" w:rsidR="00BE1F5E" w:rsidRDefault="00BE1F5E" w:rsidP="00BE1F5E">
      <w:pPr>
        <w:keepNext/>
        <w:bidi/>
        <w:jc w:val="both"/>
        <w:rPr>
          <w:rFonts w:cs="David" w:hint="cs"/>
          <w:rtl/>
        </w:rPr>
      </w:pPr>
      <w:r>
        <w:rPr>
          <w:rFonts w:cs="David" w:hint="cs"/>
          <w:rtl/>
        </w:rPr>
        <w:tab/>
        <w:t>חבר הכנסת זאב, אני קורא אותך לסדר פעם ראשונה. שב. אנחנו באמצע הצבעה. אני שאלתי: מי בעד, מי נגד הוראת המעבר? מי נמנע?</w:t>
      </w:r>
    </w:p>
    <w:p w14:paraId="3264EA0A" w14:textId="77777777" w:rsidR="00BE1F5E" w:rsidRDefault="00BE1F5E" w:rsidP="00BE1F5E">
      <w:pPr>
        <w:keepNext/>
        <w:bidi/>
        <w:jc w:val="both"/>
        <w:rPr>
          <w:rFonts w:cs="David" w:hint="cs"/>
          <w:rtl/>
        </w:rPr>
      </w:pPr>
    </w:p>
    <w:p w14:paraId="64733F12" w14:textId="77777777" w:rsidR="00BE1F5E" w:rsidRPr="00025036" w:rsidRDefault="00BE1F5E" w:rsidP="00BE1F5E">
      <w:pPr>
        <w:keepNext/>
        <w:bidi/>
        <w:jc w:val="both"/>
        <w:rPr>
          <w:rFonts w:cs="David" w:hint="cs"/>
          <w:b/>
          <w:bCs/>
          <w:u w:val="single"/>
          <w:rtl/>
        </w:rPr>
      </w:pPr>
      <w:r w:rsidRPr="00025036">
        <w:rPr>
          <w:rFonts w:cs="David" w:hint="cs"/>
          <w:b/>
          <w:bCs/>
          <w:u w:val="single"/>
          <w:rtl/>
        </w:rPr>
        <w:t>הצבעה</w:t>
      </w:r>
      <w:r>
        <w:rPr>
          <w:rFonts w:cs="David" w:hint="cs"/>
          <w:b/>
          <w:bCs/>
          <w:u w:val="single"/>
          <w:rtl/>
        </w:rPr>
        <w:t xml:space="preserve"> מס' 3</w:t>
      </w:r>
    </w:p>
    <w:p w14:paraId="344793A5" w14:textId="77777777" w:rsidR="00BE1F5E" w:rsidRDefault="00BE1F5E" w:rsidP="00BE1F5E">
      <w:pPr>
        <w:keepNext/>
        <w:bidi/>
        <w:jc w:val="both"/>
        <w:rPr>
          <w:rFonts w:cs="David" w:hint="cs"/>
          <w:rtl/>
        </w:rPr>
      </w:pPr>
    </w:p>
    <w:p w14:paraId="38F7EF51" w14:textId="77777777" w:rsidR="00BE1F5E" w:rsidRPr="009B7ED5" w:rsidRDefault="00BE1F5E" w:rsidP="00BE1F5E">
      <w:pPr>
        <w:keepNext/>
        <w:bidi/>
        <w:jc w:val="both"/>
        <w:rPr>
          <w:rFonts w:cs="David" w:hint="cs"/>
          <w:rtl/>
        </w:rPr>
      </w:pPr>
      <w:r w:rsidRPr="009B7ED5">
        <w:rPr>
          <w:rFonts w:cs="David" w:hint="cs"/>
          <w:rtl/>
        </w:rPr>
        <w:t xml:space="preserve">בעד אישור הוראת המעבר </w:t>
      </w:r>
      <w:r w:rsidRPr="009B7ED5">
        <w:rPr>
          <w:rFonts w:cs="David"/>
          <w:rtl/>
        </w:rPr>
        <w:t>–</w:t>
      </w:r>
      <w:r w:rsidRPr="009B7ED5">
        <w:rPr>
          <w:rFonts w:cs="David" w:hint="cs"/>
          <w:rtl/>
        </w:rPr>
        <w:t xml:space="preserve"> 10</w:t>
      </w:r>
    </w:p>
    <w:p w14:paraId="1AA4D01E" w14:textId="77777777" w:rsidR="00BE1F5E" w:rsidRPr="009B7ED5" w:rsidRDefault="00BE1F5E" w:rsidP="00BE1F5E">
      <w:pPr>
        <w:keepNext/>
        <w:bidi/>
        <w:jc w:val="both"/>
        <w:rPr>
          <w:rFonts w:cs="David" w:hint="cs"/>
          <w:rtl/>
        </w:rPr>
      </w:pPr>
      <w:r w:rsidRPr="009B7ED5">
        <w:rPr>
          <w:rFonts w:cs="David" w:hint="cs"/>
          <w:rtl/>
        </w:rPr>
        <w:t xml:space="preserve">נגד </w:t>
      </w:r>
      <w:r w:rsidRPr="009B7ED5">
        <w:rPr>
          <w:rFonts w:cs="David"/>
          <w:rtl/>
        </w:rPr>
        <w:t>–</w:t>
      </w:r>
      <w:r w:rsidRPr="009B7ED5">
        <w:rPr>
          <w:rFonts w:cs="David" w:hint="cs"/>
          <w:rtl/>
        </w:rPr>
        <w:t xml:space="preserve"> אין</w:t>
      </w:r>
    </w:p>
    <w:p w14:paraId="3FD0D2A2" w14:textId="77777777" w:rsidR="00BE1F5E" w:rsidRDefault="00BE1F5E" w:rsidP="00BE1F5E">
      <w:pPr>
        <w:keepNext/>
        <w:bidi/>
        <w:jc w:val="both"/>
        <w:rPr>
          <w:rFonts w:cs="David" w:hint="cs"/>
          <w:rtl/>
        </w:rPr>
      </w:pPr>
      <w:r w:rsidRPr="009B7ED5">
        <w:rPr>
          <w:rFonts w:cs="David" w:hint="cs"/>
          <w:rtl/>
        </w:rPr>
        <w:t xml:space="preserve">נמנעים </w:t>
      </w:r>
      <w:r>
        <w:rPr>
          <w:rFonts w:cs="David"/>
          <w:rtl/>
        </w:rPr>
        <w:t>–</w:t>
      </w:r>
      <w:r w:rsidRPr="009B7ED5">
        <w:rPr>
          <w:rFonts w:cs="David" w:hint="cs"/>
          <w:rtl/>
        </w:rPr>
        <w:t xml:space="preserve"> 1</w:t>
      </w:r>
    </w:p>
    <w:p w14:paraId="492D727C" w14:textId="77777777" w:rsidR="00BE1F5E" w:rsidRPr="009B7ED5" w:rsidRDefault="00BE1F5E" w:rsidP="00BE1F5E">
      <w:pPr>
        <w:keepNext/>
        <w:bidi/>
        <w:jc w:val="both"/>
        <w:rPr>
          <w:rFonts w:cs="David" w:hint="cs"/>
          <w:rtl/>
        </w:rPr>
      </w:pPr>
      <w:r>
        <w:rPr>
          <w:rFonts w:cs="David" w:hint="cs"/>
          <w:rtl/>
        </w:rPr>
        <w:t>הוראת המעבר אושרה.</w:t>
      </w:r>
    </w:p>
    <w:p w14:paraId="6F8DCC85" w14:textId="77777777" w:rsidR="00BE1F5E" w:rsidRDefault="00BE1F5E" w:rsidP="00BE1F5E">
      <w:pPr>
        <w:keepNext/>
        <w:bidi/>
        <w:jc w:val="both"/>
        <w:rPr>
          <w:rFonts w:cs="David" w:hint="cs"/>
          <w:rtl/>
        </w:rPr>
      </w:pPr>
    </w:p>
    <w:p w14:paraId="2DEC037A" w14:textId="77777777" w:rsidR="00BE1F5E" w:rsidRDefault="00BE1F5E" w:rsidP="00BE1F5E">
      <w:pPr>
        <w:keepNext/>
        <w:bidi/>
        <w:jc w:val="both"/>
        <w:rPr>
          <w:rFonts w:cs="David" w:hint="cs"/>
          <w:u w:val="single"/>
          <w:rtl/>
        </w:rPr>
      </w:pPr>
    </w:p>
    <w:p w14:paraId="524E2E38"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1C4FFE73" w14:textId="77777777" w:rsidR="00BE1F5E" w:rsidRDefault="00BE1F5E" w:rsidP="00BE1F5E">
      <w:pPr>
        <w:keepNext/>
        <w:bidi/>
        <w:jc w:val="both"/>
        <w:rPr>
          <w:rFonts w:cs="David" w:hint="cs"/>
          <w:u w:val="single"/>
          <w:rtl/>
        </w:rPr>
      </w:pPr>
    </w:p>
    <w:p w14:paraId="43E14F07" w14:textId="77777777" w:rsidR="00BE1F5E" w:rsidRDefault="00BE1F5E" w:rsidP="00BE1F5E">
      <w:pPr>
        <w:keepNext/>
        <w:bidi/>
        <w:ind w:firstLine="720"/>
        <w:jc w:val="both"/>
        <w:rPr>
          <w:rFonts w:cs="David" w:hint="cs"/>
          <w:rtl/>
        </w:rPr>
      </w:pPr>
      <w:r>
        <w:rPr>
          <w:rFonts w:cs="David" w:hint="cs"/>
          <w:rtl/>
        </w:rPr>
        <w:t>עשר בעד, אין נגד, אחת נמנעת.</w:t>
      </w:r>
    </w:p>
    <w:p w14:paraId="35A1A3CC" w14:textId="77777777" w:rsidR="00BE1F5E" w:rsidRDefault="00BE1F5E" w:rsidP="00BE1F5E">
      <w:pPr>
        <w:keepNext/>
        <w:bidi/>
        <w:jc w:val="both"/>
        <w:rPr>
          <w:rFonts w:cs="David" w:hint="cs"/>
          <w:rtl/>
        </w:rPr>
      </w:pPr>
    </w:p>
    <w:p w14:paraId="1515A44D" w14:textId="77777777" w:rsidR="00BE1F5E" w:rsidRPr="00A36C37" w:rsidRDefault="00BE1F5E" w:rsidP="00BE1F5E">
      <w:pPr>
        <w:keepNext/>
        <w:bidi/>
        <w:jc w:val="both"/>
        <w:rPr>
          <w:rFonts w:cs="David" w:hint="cs"/>
          <w:u w:val="single"/>
          <w:rtl/>
        </w:rPr>
      </w:pPr>
      <w:r w:rsidRPr="00A36C37">
        <w:rPr>
          <w:rFonts w:cs="David" w:hint="cs"/>
          <w:u w:val="single"/>
          <w:rtl/>
        </w:rPr>
        <w:t>ניצן הורוביץ:</w:t>
      </w:r>
    </w:p>
    <w:p w14:paraId="7A4CD39E" w14:textId="77777777" w:rsidR="00BE1F5E" w:rsidRDefault="00BE1F5E" w:rsidP="00BE1F5E">
      <w:pPr>
        <w:keepNext/>
        <w:bidi/>
        <w:jc w:val="both"/>
        <w:rPr>
          <w:rFonts w:cs="David" w:hint="cs"/>
          <w:rtl/>
        </w:rPr>
      </w:pPr>
    </w:p>
    <w:p w14:paraId="705F56B2" w14:textId="77777777" w:rsidR="00BE1F5E" w:rsidRDefault="00BE1F5E" w:rsidP="00BE1F5E">
      <w:pPr>
        <w:keepNext/>
        <w:bidi/>
        <w:jc w:val="both"/>
        <w:rPr>
          <w:rFonts w:cs="David" w:hint="cs"/>
          <w:rtl/>
        </w:rPr>
      </w:pPr>
      <w:r>
        <w:rPr>
          <w:rFonts w:cs="David" w:hint="cs"/>
          <w:rtl/>
        </w:rPr>
        <w:tab/>
        <w:t>אני רוצה להגיש הצעה נגדית.</w:t>
      </w:r>
    </w:p>
    <w:p w14:paraId="148DE613" w14:textId="77777777" w:rsidR="00BE1F5E" w:rsidRDefault="00BE1F5E" w:rsidP="00BE1F5E">
      <w:pPr>
        <w:keepNext/>
        <w:bidi/>
        <w:jc w:val="both"/>
        <w:rPr>
          <w:rFonts w:cs="David" w:hint="cs"/>
          <w:rtl/>
        </w:rPr>
      </w:pPr>
    </w:p>
    <w:p w14:paraId="22C020AD" w14:textId="77777777" w:rsidR="00BE1F5E" w:rsidRPr="00360DF2" w:rsidRDefault="00BE1F5E" w:rsidP="00BE1F5E">
      <w:pPr>
        <w:keepNext/>
        <w:bidi/>
        <w:jc w:val="both"/>
        <w:rPr>
          <w:rFonts w:cs="David" w:hint="cs"/>
          <w:u w:val="single"/>
          <w:rtl/>
        </w:rPr>
      </w:pPr>
      <w:r w:rsidRPr="00360DF2">
        <w:rPr>
          <w:rFonts w:cs="David" w:hint="cs"/>
          <w:u w:val="single"/>
          <w:rtl/>
        </w:rPr>
        <w:t>קריאה:</w:t>
      </w:r>
      <w:r w:rsidRPr="00360DF2">
        <w:rPr>
          <w:rFonts w:cs="David" w:hint="cs"/>
          <w:u w:val="single"/>
          <w:rtl/>
        </w:rPr>
        <w:tab/>
      </w:r>
    </w:p>
    <w:p w14:paraId="3FB2420C" w14:textId="77777777" w:rsidR="00BE1F5E" w:rsidRDefault="00BE1F5E" w:rsidP="00BE1F5E">
      <w:pPr>
        <w:keepNext/>
        <w:bidi/>
        <w:jc w:val="both"/>
        <w:rPr>
          <w:rFonts w:cs="David" w:hint="cs"/>
          <w:rtl/>
        </w:rPr>
      </w:pPr>
    </w:p>
    <w:p w14:paraId="349C9EDA" w14:textId="77777777" w:rsidR="00BE1F5E" w:rsidRDefault="00BE1F5E" w:rsidP="00BE1F5E">
      <w:pPr>
        <w:keepNext/>
        <w:bidi/>
        <w:jc w:val="both"/>
        <w:rPr>
          <w:rFonts w:cs="David" w:hint="cs"/>
          <w:rtl/>
        </w:rPr>
      </w:pPr>
      <w:r>
        <w:rPr>
          <w:rFonts w:cs="David" w:hint="cs"/>
          <w:rtl/>
        </w:rPr>
        <w:tab/>
        <w:t>אדוני היושב ראש.</w:t>
      </w:r>
    </w:p>
    <w:p w14:paraId="7786D886" w14:textId="77777777" w:rsidR="00BE1F5E" w:rsidRDefault="00BE1F5E" w:rsidP="00BE1F5E">
      <w:pPr>
        <w:keepNext/>
        <w:bidi/>
        <w:jc w:val="both"/>
        <w:rPr>
          <w:rFonts w:cs="David" w:hint="cs"/>
          <w:rtl/>
        </w:rPr>
      </w:pPr>
    </w:p>
    <w:p w14:paraId="0B2D89E3" w14:textId="77777777" w:rsidR="00BE1F5E" w:rsidRDefault="00BE1F5E" w:rsidP="00BE1F5E">
      <w:pPr>
        <w:keepNext/>
        <w:bidi/>
        <w:jc w:val="both"/>
        <w:rPr>
          <w:rFonts w:cs="David" w:hint="cs"/>
          <w:u w:val="single"/>
          <w:rtl/>
        </w:rPr>
      </w:pPr>
      <w:r>
        <w:rPr>
          <w:rFonts w:cs="David" w:hint="cs"/>
          <w:u w:val="single"/>
          <w:rtl/>
        </w:rPr>
        <w:t>נסים זאב</w:t>
      </w:r>
      <w:r w:rsidRPr="00E36EB4">
        <w:rPr>
          <w:rFonts w:cs="David" w:hint="cs"/>
          <w:u w:val="single"/>
          <w:rtl/>
        </w:rPr>
        <w:t>:</w:t>
      </w:r>
    </w:p>
    <w:p w14:paraId="6D0F9105" w14:textId="77777777" w:rsidR="00BE1F5E" w:rsidRDefault="00BE1F5E" w:rsidP="00BE1F5E">
      <w:pPr>
        <w:keepNext/>
        <w:bidi/>
        <w:jc w:val="both"/>
        <w:rPr>
          <w:rFonts w:cs="David" w:hint="cs"/>
          <w:u w:val="single"/>
          <w:rtl/>
        </w:rPr>
      </w:pPr>
    </w:p>
    <w:p w14:paraId="093B5891" w14:textId="77777777" w:rsidR="00BE1F5E" w:rsidRDefault="00BE1F5E" w:rsidP="00BE1F5E">
      <w:pPr>
        <w:keepNext/>
        <w:bidi/>
        <w:jc w:val="both"/>
        <w:rPr>
          <w:rFonts w:cs="David" w:hint="cs"/>
          <w:rtl/>
        </w:rPr>
      </w:pPr>
      <w:r>
        <w:rPr>
          <w:rFonts w:cs="David" w:hint="cs"/>
          <w:rtl/>
        </w:rPr>
        <w:tab/>
        <w:t>אדוני היושב ראש, אני מבקש להעלות את ההצעה שלי.</w:t>
      </w:r>
    </w:p>
    <w:p w14:paraId="44C16DF2" w14:textId="77777777" w:rsidR="00BE1F5E" w:rsidRDefault="00BE1F5E" w:rsidP="00BE1F5E">
      <w:pPr>
        <w:keepNext/>
        <w:bidi/>
        <w:jc w:val="both"/>
        <w:rPr>
          <w:rFonts w:cs="David" w:hint="cs"/>
          <w:rtl/>
        </w:rPr>
      </w:pPr>
    </w:p>
    <w:p w14:paraId="4BA3AA64" w14:textId="77777777" w:rsidR="00BE1F5E" w:rsidRDefault="00BE1F5E" w:rsidP="00BE1F5E">
      <w:pPr>
        <w:keepNext/>
        <w:bidi/>
        <w:jc w:val="both"/>
        <w:rPr>
          <w:rFonts w:cs="David" w:hint="cs"/>
          <w:rtl/>
        </w:rPr>
      </w:pPr>
      <w:r>
        <w:rPr>
          <w:rFonts w:cs="David" w:hint="cs"/>
          <w:rtl/>
        </w:rPr>
        <w:tab/>
        <w:t>אני מבקש רביזיה, אדוני. - - -</w:t>
      </w:r>
    </w:p>
    <w:p w14:paraId="60CC911F" w14:textId="77777777" w:rsidR="00BE1F5E" w:rsidRDefault="00BE1F5E" w:rsidP="00BE1F5E">
      <w:pPr>
        <w:keepNext/>
        <w:bidi/>
        <w:jc w:val="both"/>
        <w:rPr>
          <w:rFonts w:cs="David" w:hint="cs"/>
          <w:rtl/>
        </w:rPr>
      </w:pPr>
    </w:p>
    <w:p w14:paraId="22E84774" w14:textId="77777777" w:rsidR="00BE1F5E" w:rsidRPr="003C23D3" w:rsidRDefault="00BE1F5E" w:rsidP="00BE1F5E">
      <w:pPr>
        <w:keepNext/>
        <w:bidi/>
        <w:jc w:val="both"/>
        <w:rPr>
          <w:rFonts w:cs="David" w:hint="cs"/>
          <w:u w:val="single"/>
          <w:rtl/>
        </w:rPr>
      </w:pPr>
      <w:r w:rsidRPr="003C23D3">
        <w:rPr>
          <w:rFonts w:cs="David" w:hint="cs"/>
          <w:u w:val="single"/>
          <w:rtl/>
        </w:rPr>
        <w:t xml:space="preserve">היו"ר יריב </w:t>
      </w:r>
      <w:proofErr w:type="spellStart"/>
      <w:r w:rsidRPr="003C23D3">
        <w:rPr>
          <w:rFonts w:cs="David" w:hint="cs"/>
          <w:u w:val="single"/>
          <w:rtl/>
        </w:rPr>
        <w:t>לוין</w:t>
      </w:r>
      <w:proofErr w:type="spellEnd"/>
      <w:r w:rsidRPr="003C23D3">
        <w:rPr>
          <w:rFonts w:cs="David" w:hint="cs"/>
          <w:u w:val="single"/>
          <w:rtl/>
        </w:rPr>
        <w:t>:</w:t>
      </w:r>
    </w:p>
    <w:p w14:paraId="4409E3EA" w14:textId="77777777" w:rsidR="00BE1F5E" w:rsidRDefault="00BE1F5E" w:rsidP="00BE1F5E">
      <w:pPr>
        <w:keepNext/>
        <w:bidi/>
        <w:jc w:val="both"/>
        <w:rPr>
          <w:rFonts w:cs="David" w:hint="cs"/>
          <w:rtl/>
        </w:rPr>
      </w:pPr>
    </w:p>
    <w:p w14:paraId="4A795961" w14:textId="77777777" w:rsidR="00BE1F5E" w:rsidRDefault="00BE1F5E" w:rsidP="00BE1F5E">
      <w:pPr>
        <w:keepNext/>
        <w:bidi/>
        <w:jc w:val="both"/>
        <w:rPr>
          <w:rFonts w:cs="David" w:hint="cs"/>
          <w:rtl/>
        </w:rPr>
      </w:pPr>
      <w:r>
        <w:rPr>
          <w:rFonts w:cs="David" w:hint="cs"/>
          <w:rtl/>
        </w:rPr>
        <w:tab/>
        <w:t>חבר הכנסת זאב, אנא תשב. כי גם לבקש רביזיה וגם לעמוד באמצע ההצבעה לא ילך. אנא תשב, תודה רבה.</w:t>
      </w:r>
    </w:p>
    <w:p w14:paraId="2C66C21F" w14:textId="77777777" w:rsidR="00BE1F5E" w:rsidRDefault="00BE1F5E" w:rsidP="00BE1F5E">
      <w:pPr>
        <w:keepNext/>
        <w:bidi/>
        <w:jc w:val="both"/>
        <w:rPr>
          <w:rFonts w:cs="David" w:hint="cs"/>
          <w:rtl/>
        </w:rPr>
      </w:pPr>
    </w:p>
    <w:p w14:paraId="7D31D79B" w14:textId="77777777" w:rsidR="00BE1F5E" w:rsidRPr="00F70E4B" w:rsidRDefault="00BE1F5E" w:rsidP="00BE1F5E">
      <w:pPr>
        <w:keepNext/>
        <w:bidi/>
        <w:jc w:val="both"/>
        <w:rPr>
          <w:rFonts w:cs="David" w:hint="cs"/>
          <w:u w:val="single"/>
          <w:rtl/>
        </w:rPr>
      </w:pPr>
      <w:r w:rsidRPr="00F70E4B">
        <w:rPr>
          <w:rFonts w:cs="David" w:hint="cs"/>
          <w:u w:val="single"/>
          <w:rtl/>
        </w:rPr>
        <w:t>קריאות:</w:t>
      </w:r>
    </w:p>
    <w:p w14:paraId="7C2945EC" w14:textId="77777777" w:rsidR="00BE1F5E" w:rsidRDefault="00BE1F5E" w:rsidP="00BE1F5E">
      <w:pPr>
        <w:keepNext/>
        <w:bidi/>
        <w:ind w:left="720"/>
        <w:jc w:val="both"/>
        <w:rPr>
          <w:rFonts w:cs="David" w:hint="cs"/>
          <w:rtl/>
        </w:rPr>
      </w:pPr>
    </w:p>
    <w:p w14:paraId="566C6F3C" w14:textId="77777777" w:rsidR="00BE1F5E" w:rsidRDefault="00BE1F5E" w:rsidP="00BE1F5E">
      <w:pPr>
        <w:keepNext/>
        <w:bidi/>
        <w:ind w:left="720"/>
        <w:jc w:val="both"/>
        <w:rPr>
          <w:rFonts w:cs="David" w:hint="cs"/>
          <w:rtl/>
        </w:rPr>
      </w:pPr>
      <w:r>
        <w:rPr>
          <w:rFonts w:cs="David" w:hint="cs"/>
          <w:rtl/>
        </w:rPr>
        <w:t>- - -</w:t>
      </w:r>
    </w:p>
    <w:p w14:paraId="18F43E6B" w14:textId="77777777" w:rsidR="00BE1F5E" w:rsidRDefault="00BE1F5E" w:rsidP="00BE1F5E">
      <w:pPr>
        <w:keepNext/>
        <w:bidi/>
        <w:jc w:val="both"/>
        <w:rPr>
          <w:rFonts w:cs="David" w:hint="cs"/>
          <w:rtl/>
        </w:rPr>
      </w:pPr>
    </w:p>
    <w:p w14:paraId="6D0B5EBE"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683E90FD" w14:textId="77777777" w:rsidR="00BE1F5E" w:rsidRDefault="00BE1F5E" w:rsidP="00BE1F5E">
      <w:pPr>
        <w:keepNext/>
        <w:bidi/>
        <w:jc w:val="both"/>
        <w:rPr>
          <w:rFonts w:cs="David" w:hint="cs"/>
          <w:rtl/>
        </w:rPr>
      </w:pPr>
    </w:p>
    <w:p w14:paraId="434D1E64" w14:textId="77777777" w:rsidR="00BE1F5E" w:rsidRDefault="00BE1F5E" w:rsidP="00BE1F5E">
      <w:pPr>
        <w:keepNext/>
        <w:bidi/>
        <w:jc w:val="both"/>
        <w:rPr>
          <w:rFonts w:cs="David" w:hint="cs"/>
          <w:rtl/>
        </w:rPr>
      </w:pPr>
      <w:r>
        <w:rPr>
          <w:rFonts w:cs="David" w:hint="cs"/>
          <w:rtl/>
        </w:rPr>
        <w:tab/>
        <w:t xml:space="preserve">רבותיי, רבותיי, אנא לשבת </w:t>
      </w:r>
      <w:r>
        <w:rPr>
          <w:rFonts w:cs="David"/>
          <w:rtl/>
        </w:rPr>
        <w:t>–</w:t>
      </w:r>
      <w:r>
        <w:rPr>
          <w:rFonts w:cs="David" w:hint="cs"/>
          <w:rtl/>
        </w:rPr>
        <w:t xml:space="preserve"> זה לא יעזור. אני בפטיש לא אשתמש, ואת ההצבעה אנחנו נקיים. אז אנא תשבו.</w:t>
      </w:r>
    </w:p>
    <w:p w14:paraId="0093AC10" w14:textId="77777777" w:rsidR="00BE1F5E" w:rsidRDefault="00BE1F5E" w:rsidP="00BE1F5E">
      <w:pPr>
        <w:keepNext/>
        <w:bidi/>
        <w:jc w:val="both"/>
        <w:rPr>
          <w:rFonts w:cs="David" w:hint="cs"/>
          <w:rtl/>
        </w:rPr>
      </w:pPr>
    </w:p>
    <w:p w14:paraId="3C3C8B19" w14:textId="77777777" w:rsidR="00BE1F5E" w:rsidRDefault="00BE1F5E" w:rsidP="00BE1F5E">
      <w:pPr>
        <w:keepNext/>
        <w:bidi/>
        <w:jc w:val="both"/>
        <w:rPr>
          <w:rFonts w:cs="David" w:hint="cs"/>
          <w:rtl/>
        </w:rPr>
      </w:pPr>
      <w:r>
        <w:rPr>
          <w:rFonts w:cs="David" w:hint="cs"/>
          <w:rtl/>
        </w:rPr>
        <w:tab/>
        <w:t>אני עובר להצבעה על הרביזיה.</w:t>
      </w:r>
    </w:p>
    <w:p w14:paraId="79B11B24" w14:textId="77777777" w:rsidR="00BE1F5E" w:rsidRDefault="00BE1F5E" w:rsidP="00BE1F5E">
      <w:pPr>
        <w:keepNext/>
        <w:bidi/>
        <w:jc w:val="both"/>
        <w:rPr>
          <w:rFonts w:cs="David" w:hint="cs"/>
          <w:rtl/>
        </w:rPr>
      </w:pPr>
    </w:p>
    <w:p w14:paraId="1A6B3050" w14:textId="77777777" w:rsidR="00BE1F5E" w:rsidRPr="00513BF9" w:rsidRDefault="00BE1F5E" w:rsidP="00BE1F5E">
      <w:pPr>
        <w:keepNext/>
        <w:bidi/>
        <w:jc w:val="both"/>
        <w:rPr>
          <w:rFonts w:cs="David" w:hint="cs"/>
          <w:u w:val="single"/>
          <w:rtl/>
        </w:rPr>
      </w:pPr>
      <w:r w:rsidRPr="00513BF9">
        <w:rPr>
          <w:rFonts w:cs="David" w:hint="cs"/>
          <w:u w:val="single"/>
          <w:rtl/>
        </w:rPr>
        <w:t>כרמל שאמה:</w:t>
      </w:r>
    </w:p>
    <w:p w14:paraId="1D2926D6" w14:textId="77777777" w:rsidR="00BE1F5E" w:rsidRDefault="00BE1F5E" w:rsidP="00BE1F5E">
      <w:pPr>
        <w:keepNext/>
        <w:bidi/>
        <w:jc w:val="both"/>
        <w:rPr>
          <w:rFonts w:cs="David" w:hint="cs"/>
          <w:rtl/>
        </w:rPr>
      </w:pPr>
    </w:p>
    <w:p w14:paraId="4EC394F1" w14:textId="77777777" w:rsidR="00BE1F5E" w:rsidRDefault="00BE1F5E" w:rsidP="00BE1F5E">
      <w:pPr>
        <w:keepNext/>
        <w:bidi/>
        <w:jc w:val="both"/>
        <w:rPr>
          <w:rFonts w:cs="David" w:hint="cs"/>
          <w:rtl/>
        </w:rPr>
      </w:pPr>
      <w:r>
        <w:rPr>
          <w:rFonts w:cs="David" w:hint="cs"/>
          <w:rtl/>
        </w:rPr>
        <w:tab/>
        <w:t xml:space="preserve">למה- רגע, מה זה רביזיה במקום? זו פיקציה. לא, סליחה. אני מבקש את חוות הדעת של היועצת המשפטית. סליחה, אדוני היושב ראש - - </w:t>
      </w:r>
    </w:p>
    <w:p w14:paraId="4035BA0B" w14:textId="77777777" w:rsidR="00BE1F5E" w:rsidRDefault="00BE1F5E" w:rsidP="00BE1F5E">
      <w:pPr>
        <w:keepNext/>
        <w:bidi/>
        <w:jc w:val="both"/>
        <w:rPr>
          <w:rFonts w:cs="David" w:hint="cs"/>
          <w:rtl/>
        </w:rPr>
      </w:pPr>
    </w:p>
    <w:p w14:paraId="682EFF53"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6E06105B" w14:textId="77777777" w:rsidR="00BE1F5E" w:rsidRDefault="00BE1F5E" w:rsidP="00BE1F5E">
      <w:pPr>
        <w:keepNext/>
        <w:bidi/>
        <w:jc w:val="both"/>
        <w:rPr>
          <w:rFonts w:cs="David" w:hint="cs"/>
          <w:rtl/>
        </w:rPr>
      </w:pPr>
    </w:p>
    <w:p w14:paraId="79AE60E6" w14:textId="77777777" w:rsidR="00BE1F5E" w:rsidRDefault="00BE1F5E" w:rsidP="00BE1F5E">
      <w:pPr>
        <w:keepNext/>
        <w:bidi/>
        <w:jc w:val="both"/>
        <w:rPr>
          <w:rFonts w:cs="David" w:hint="cs"/>
          <w:rtl/>
        </w:rPr>
      </w:pPr>
      <w:r>
        <w:rPr>
          <w:rFonts w:cs="David" w:hint="cs"/>
          <w:rtl/>
        </w:rPr>
        <w:tab/>
        <w:t>חבר הכנסת שאמה, אני עובר להצבעה - - -</w:t>
      </w:r>
    </w:p>
    <w:p w14:paraId="31C862D9" w14:textId="77777777" w:rsidR="00BE1F5E" w:rsidRDefault="00BE1F5E" w:rsidP="00BE1F5E">
      <w:pPr>
        <w:keepNext/>
        <w:bidi/>
        <w:jc w:val="both"/>
        <w:rPr>
          <w:rFonts w:cs="David" w:hint="cs"/>
          <w:rtl/>
        </w:rPr>
      </w:pPr>
    </w:p>
    <w:p w14:paraId="6F84EC15" w14:textId="77777777" w:rsidR="00BE1F5E" w:rsidRPr="00513BF9" w:rsidRDefault="00BE1F5E" w:rsidP="00BE1F5E">
      <w:pPr>
        <w:keepNext/>
        <w:bidi/>
        <w:jc w:val="both"/>
        <w:rPr>
          <w:rFonts w:cs="David" w:hint="cs"/>
          <w:u w:val="single"/>
          <w:rtl/>
        </w:rPr>
      </w:pPr>
      <w:r w:rsidRPr="00513BF9">
        <w:rPr>
          <w:rFonts w:cs="David" w:hint="cs"/>
          <w:u w:val="single"/>
          <w:rtl/>
        </w:rPr>
        <w:t>כרמל שאמה:</w:t>
      </w:r>
    </w:p>
    <w:p w14:paraId="5961C5E2" w14:textId="77777777" w:rsidR="00BE1F5E" w:rsidRDefault="00BE1F5E" w:rsidP="00BE1F5E">
      <w:pPr>
        <w:keepNext/>
        <w:bidi/>
        <w:jc w:val="both"/>
        <w:rPr>
          <w:rFonts w:cs="David" w:hint="cs"/>
          <w:rtl/>
        </w:rPr>
      </w:pPr>
    </w:p>
    <w:p w14:paraId="16F14A71" w14:textId="77777777" w:rsidR="00BE1F5E" w:rsidRDefault="00BE1F5E" w:rsidP="00BE1F5E">
      <w:pPr>
        <w:keepNext/>
        <w:bidi/>
        <w:jc w:val="both"/>
        <w:rPr>
          <w:rFonts w:cs="David" w:hint="cs"/>
          <w:rtl/>
        </w:rPr>
      </w:pPr>
      <w:r>
        <w:rPr>
          <w:rFonts w:cs="David" w:hint="cs"/>
          <w:rtl/>
        </w:rPr>
        <w:tab/>
        <w:t>לקיים רביזיה באותו רגע זו פיקציה. זה פיקטיבי. אני רוצה לדבר על העניין הזה.</w:t>
      </w:r>
    </w:p>
    <w:p w14:paraId="41C194A3" w14:textId="77777777" w:rsidR="00BE1F5E" w:rsidRDefault="00BE1F5E" w:rsidP="00BE1F5E">
      <w:pPr>
        <w:keepNext/>
        <w:bidi/>
        <w:jc w:val="both"/>
        <w:rPr>
          <w:rFonts w:cs="David" w:hint="cs"/>
          <w:rtl/>
        </w:rPr>
      </w:pPr>
    </w:p>
    <w:p w14:paraId="3A7004E9"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7679345C" w14:textId="77777777" w:rsidR="00BE1F5E" w:rsidRDefault="00BE1F5E" w:rsidP="00BE1F5E">
      <w:pPr>
        <w:keepNext/>
        <w:bidi/>
        <w:jc w:val="both"/>
        <w:rPr>
          <w:rFonts w:cs="David" w:hint="cs"/>
          <w:rtl/>
        </w:rPr>
      </w:pPr>
    </w:p>
    <w:p w14:paraId="22DAA5D5" w14:textId="77777777" w:rsidR="00BE1F5E" w:rsidRDefault="00BE1F5E" w:rsidP="00BE1F5E">
      <w:pPr>
        <w:keepNext/>
        <w:bidi/>
        <w:jc w:val="both"/>
        <w:rPr>
          <w:rFonts w:cs="David" w:hint="cs"/>
          <w:rtl/>
        </w:rPr>
      </w:pPr>
      <w:r>
        <w:rPr>
          <w:rFonts w:cs="David" w:hint="cs"/>
          <w:rtl/>
        </w:rPr>
        <w:tab/>
        <w:t>אני עובר עכשיו להצבעה על בקשת הרביזיה - - -</w:t>
      </w:r>
    </w:p>
    <w:p w14:paraId="3918B253" w14:textId="77777777" w:rsidR="00BE1F5E" w:rsidRDefault="00BE1F5E" w:rsidP="00BE1F5E">
      <w:pPr>
        <w:keepNext/>
        <w:bidi/>
        <w:jc w:val="both"/>
        <w:rPr>
          <w:rFonts w:cs="David" w:hint="cs"/>
          <w:rtl/>
        </w:rPr>
      </w:pPr>
    </w:p>
    <w:p w14:paraId="037DDABF" w14:textId="77777777" w:rsidR="00BE1F5E" w:rsidRPr="00513BF9" w:rsidRDefault="00BE1F5E" w:rsidP="00BE1F5E">
      <w:pPr>
        <w:keepNext/>
        <w:bidi/>
        <w:jc w:val="both"/>
        <w:rPr>
          <w:rFonts w:cs="David" w:hint="cs"/>
          <w:u w:val="single"/>
          <w:rtl/>
        </w:rPr>
      </w:pPr>
      <w:r w:rsidRPr="00513BF9">
        <w:rPr>
          <w:rFonts w:cs="David" w:hint="cs"/>
          <w:u w:val="single"/>
          <w:rtl/>
        </w:rPr>
        <w:t>כרמל שאמה:</w:t>
      </w:r>
    </w:p>
    <w:p w14:paraId="0E3D7488" w14:textId="77777777" w:rsidR="00BE1F5E" w:rsidRDefault="00BE1F5E" w:rsidP="00BE1F5E">
      <w:pPr>
        <w:keepNext/>
        <w:bidi/>
        <w:jc w:val="both"/>
        <w:rPr>
          <w:rFonts w:cs="David" w:hint="cs"/>
          <w:rtl/>
        </w:rPr>
      </w:pPr>
    </w:p>
    <w:p w14:paraId="66AC4026" w14:textId="77777777" w:rsidR="00BE1F5E" w:rsidRDefault="00BE1F5E" w:rsidP="00BE1F5E">
      <w:pPr>
        <w:keepNext/>
        <w:bidi/>
        <w:jc w:val="both"/>
        <w:rPr>
          <w:rFonts w:cs="David" w:hint="cs"/>
          <w:rtl/>
        </w:rPr>
      </w:pPr>
      <w:r>
        <w:rPr>
          <w:rFonts w:cs="David" w:hint="cs"/>
          <w:rtl/>
        </w:rPr>
        <w:tab/>
        <w:t>לא מתאים לך לעשות דברים פיקטיביים אדוני היושב ראש. אני רוצה לשמוע את היועצת המשפטית. סליחה.</w:t>
      </w:r>
    </w:p>
    <w:p w14:paraId="7925DB3A" w14:textId="77777777" w:rsidR="00BE1F5E" w:rsidRDefault="00BE1F5E" w:rsidP="00BE1F5E">
      <w:pPr>
        <w:keepNext/>
        <w:bidi/>
        <w:jc w:val="both"/>
        <w:rPr>
          <w:rFonts w:cs="David" w:hint="cs"/>
          <w:rtl/>
        </w:rPr>
      </w:pPr>
    </w:p>
    <w:p w14:paraId="3C582FB7" w14:textId="77777777" w:rsidR="00BE1F5E" w:rsidRDefault="00BE1F5E" w:rsidP="00BE1F5E">
      <w:pPr>
        <w:keepNext/>
        <w:bidi/>
        <w:jc w:val="both"/>
        <w:rPr>
          <w:rFonts w:cs="David" w:hint="cs"/>
          <w:u w:val="single"/>
          <w:rtl/>
        </w:rPr>
      </w:pPr>
      <w:r>
        <w:rPr>
          <w:rFonts w:cs="David" w:hint="cs"/>
          <w:u w:val="single"/>
          <w:rtl/>
        </w:rPr>
        <w:t>נסים זאב</w:t>
      </w:r>
      <w:r w:rsidRPr="00E36EB4">
        <w:rPr>
          <w:rFonts w:cs="David" w:hint="cs"/>
          <w:u w:val="single"/>
          <w:rtl/>
        </w:rPr>
        <w:t>:</w:t>
      </w:r>
    </w:p>
    <w:p w14:paraId="1E2B4BD6" w14:textId="77777777" w:rsidR="00BE1F5E" w:rsidRDefault="00BE1F5E" w:rsidP="00BE1F5E">
      <w:pPr>
        <w:keepNext/>
        <w:bidi/>
        <w:jc w:val="both"/>
        <w:rPr>
          <w:rFonts w:cs="David" w:hint="cs"/>
          <w:u w:val="single"/>
          <w:rtl/>
        </w:rPr>
      </w:pPr>
    </w:p>
    <w:p w14:paraId="7E0907BC" w14:textId="77777777" w:rsidR="00BE1F5E" w:rsidRDefault="00BE1F5E" w:rsidP="00BE1F5E">
      <w:pPr>
        <w:keepNext/>
        <w:bidi/>
        <w:jc w:val="both"/>
        <w:rPr>
          <w:rFonts w:cs="David" w:hint="cs"/>
          <w:rtl/>
        </w:rPr>
      </w:pPr>
      <w:r>
        <w:rPr>
          <w:rFonts w:cs="David" w:hint="cs"/>
          <w:rtl/>
        </w:rPr>
        <w:tab/>
        <w:t xml:space="preserve"> אני מבקש לא להצביע על הרביזיה עכשיו.</w:t>
      </w:r>
    </w:p>
    <w:p w14:paraId="3B7AC3F0" w14:textId="77777777" w:rsidR="00BE1F5E" w:rsidRDefault="00BE1F5E" w:rsidP="00BE1F5E">
      <w:pPr>
        <w:keepNext/>
        <w:bidi/>
        <w:jc w:val="both"/>
        <w:rPr>
          <w:rFonts w:cs="David" w:hint="cs"/>
          <w:rtl/>
        </w:rPr>
      </w:pPr>
    </w:p>
    <w:p w14:paraId="6FBBA5C7" w14:textId="77777777" w:rsidR="00BE1F5E" w:rsidRPr="00513BF9" w:rsidRDefault="00BE1F5E" w:rsidP="00BE1F5E">
      <w:pPr>
        <w:keepNext/>
        <w:bidi/>
        <w:jc w:val="both"/>
        <w:rPr>
          <w:rFonts w:cs="David" w:hint="cs"/>
          <w:u w:val="single"/>
          <w:rtl/>
        </w:rPr>
      </w:pPr>
      <w:r w:rsidRPr="00513BF9">
        <w:rPr>
          <w:rFonts w:cs="David" w:hint="cs"/>
          <w:u w:val="single"/>
          <w:rtl/>
        </w:rPr>
        <w:t>כרמל שאמה:</w:t>
      </w:r>
    </w:p>
    <w:p w14:paraId="0CD3AA19" w14:textId="77777777" w:rsidR="00BE1F5E" w:rsidRDefault="00BE1F5E" w:rsidP="00BE1F5E">
      <w:pPr>
        <w:keepNext/>
        <w:bidi/>
        <w:jc w:val="both"/>
        <w:rPr>
          <w:rFonts w:cs="David" w:hint="cs"/>
          <w:rtl/>
        </w:rPr>
      </w:pPr>
    </w:p>
    <w:p w14:paraId="2F313CA7" w14:textId="77777777" w:rsidR="00BE1F5E" w:rsidRDefault="00BE1F5E" w:rsidP="00BE1F5E">
      <w:pPr>
        <w:keepNext/>
        <w:bidi/>
        <w:jc w:val="both"/>
        <w:rPr>
          <w:rFonts w:cs="David" w:hint="cs"/>
          <w:rtl/>
        </w:rPr>
      </w:pPr>
      <w:r>
        <w:rPr>
          <w:rFonts w:cs="David" w:hint="cs"/>
          <w:rtl/>
        </w:rPr>
        <w:tab/>
        <w:t>אני מבקש לשמוע את היועצת המשפטית.</w:t>
      </w:r>
    </w:p>
    <w:p w14:paraId="0EF095A8" w14:textId="77777777" w:rsidR="00BE1F5E" w:rsidRDefault="00BE1F5E" w:rsidP="00BE1F5E">
      <w:pPr>
        <w:keepNext/>
        <w:bidi/>
        <w:jc w:val="both"/>
        <w:rPr>
          <w:rFonts w:cs="David" w:hint="cs"/>
          <w:rtl/>
        </w:rPr>
      </w:pPr>
    </w:p>
    <w:p w14:paraId="3EAA1058" w14:textId="77777777" w:rsidR="00BE1F5E" w:rsidRPr="00F70E4B" w:rsidRDefault="00BE1F5E" w:rsidP="00BE1F5E">
      <w:pPr>
        <w:keepNext/>
        <w:bidi/>
        <w:jc w:val="both"/>
        <w:rPr>
          <w:rFonts w:cs="David" w:hint="cs"/>
          <w:u w:val="single"/>
          <w:rtl/>
        </w:rPr>
      </w:pPr>
      <w:r w:rsidRPr="00F70E4B">
        <w:rPr>
          <w:rFonts w:cs="David" w:hint="cs"/>
          <w:u w:val="single"/>
          <w:rtl/>
        </w:rPr>
        <w:t>קריאות:</w:t>
      </w:r>
    </w:p>
    <w:p w14:paraId="1D41D04B" w14:textId="77777777" w:rsidR="00BE1F5E" w:rsidRDefault="00BE1F5E" w:rsidP="00BE1F5E">
      <w:pPr>
        <w:keepNext/>
        <w:bidi/>
        <w:jc w:val="both"/>
        <w:rPr>
          <w:rFonts w:cs="David" w:hint="cs"/>
          <w:rtl/>
        </w:rPr>
      </w:pPr>
    </w:p>
    <w:p w14:paraId="00E09C4D" w14:textId="77777777" w:rsidR="00BE1F5E" w:rsidRDefault="00BE1F5E" w:rsidP="00BE1F5E">
      <w:pPr>
        <w:keepNext/>
        <w:bidi/>
        <w:jc w:val="both"/>
        <w:rPr>
          <w:rFonts w:cs="David" w:hint="cs"/>
          <w:rtl/>
        </w:rPr>
      </w:pPr>
      <w:r>
        <w:rPr>
          <w:rFonts w:cs="David" w:hint="cs"/>
          <w:rtl/>
        </w:rPr>
        <w:tab/>
        <w:t>- - -</w:t>
      </w:r>
    </w:p>
    <w:p w14:paraId="43D8DB49" w14:textId="77777777" w:rsidR="00BE1F5E" w:rsidRDefault="00BE1F5E" w:rsidP="00BE1F5E">
      <w:pPr>
        <w:keepNext/>
        <w:bidi/>
        <w:jc w:val="both"/>
        <w:rPr>
          <w:rFonts w:cs="David" w:hint="cs"/>
          <w:rtl/>
        </w:rPr>
      </w:pPr>
    </w:p>
    <w:p w14:paraId="71616AE4" w14:textId="77777777" w:rsidR="00BE1F5E" w:rsidRPr="003C23D3" w:rsidRDefault="00BE1F5E" w:rsidP="00BE1F5E">
      <w:pPr>
        <w:keepNext/>
        <w:bidi/>
        <w:jc w:val="both"/>
        <w:rPr>
          <w:rFonts w:cs="David" w:hint="cs"/>
          <w:u w:val="single"/>
          <w:rtl/>
        </w:rPr>
      </w:pPr>
      <w:r w:rsidRPr="003C23D3">
        <w:rPr>
          <w:rFonts w:cs="David" w:hint="cs"/>
          <w:u w:val="single"/>
          <w:rtl/>
        </w:rPr>
        <w:t xml:space="preserve">היו"ר יריב </w:t>
      </w:r>
      <w:proofErr w:type="spellStart"/>
      <w:r w:rsidRPr="003C23D3">
        <w:rPr>
          <w:rFonts w:cs="David" w:hint="cs"/>
          <w:u w:val="single"/>
          <w:rtl/>
        </w:rPr>
        <w:t>לוין</w:t>
      </w:r>
      <w:proofErr w:type="spellEnd"/>
      <w:r w:rsidRPr="003C23D3">
        <w:rPr>
          <w:rFonts w:cs="David" w:hint="cs"/>
          <w:u w:val="single"/>
          <w:rtl/>
        </w:rPr>
        <w:t>:</w:t>
      </w:r>
    </w:p>
    <w:p w14:paraId="414E9D4C" w14:textId="77777777" w:rsidR="00BE1F5E" w:rsidRDefault="00BE1F5E" w:rsidP="00BE1F5E">
      <w:pPr>
        <w:keepNext/>
        <w:bidi/>
        <w:jc w:val="both"/>
        <w:rPr>
          <w:rFonts w:cs="David" w:hint="cs"/>
          <w:rtl/>
        </w:rPr>
      </w:pPr>
    </w:p>
    <w:p w14:paraId="7FF538CF" w14:textId="77777777" w:rsidR="00BE1F5E" w:rsidRDefault="00BE1F5E" w:rsidP="00BE1F5E">
      <w:pPr>
        <w:keepNext/>
        <w:bidi/>
        <w:jc w:val="both"/>
        <w:rPr>
          <w:rFonts w:cs="David" w:hint="cs"/>
          <w:rtl/>
        </w:rPr>
      </w:pPr>
      <w:r>
        <w:rPr>
          <w:rFonts w:cs="David" w:hint="cs"/>
          <w:rtl/>
        </w:rPr>
        <w:tab/>
        <w:t>חבר הכנסת זאב, אתה מושך את הרביזיה?</w:t>
      </w:r>
    </w:p>
    <w:p w14:paraId="7D9152FC" w14:textId="77777777" w:rsidR="00BE1F5E" w:rsidRDefault="00BE1F5E" w:rsidP="00BE1F5E">
      <w:pPr>
        <w:keepNext/>
        <w:bidi/>
        <w:jc w:val="both"/>
        <w:rPr>
          <w:rFonts w:cs="David" w:hint="cs"/>
          <w:rtl/>
        </w:rPr>
      </w:pPr>
    </w:p>
    <w:p w14:paraId="4B297C11" w14:textId="77777777" w:rsidR="00BE1F5E" w:rsidRPr="00360DF2" w:rsidRDefault="00BE1F5E" w:rsidP="00BE1F5E">
      <w:pPr>
        <w:keepNext/>
        <w:bidi/>
        <w:jc w:val="both"/>
        <w:rPr>
          <w:rFonts w:cs="David" w:hint="cs"/>
          <w:u w:val="single"/>
          <w:rtl/>
        </w:rPr>
      </w:pPr>
      <w:r w:rsidRPr="00360DF2">
        <w:rPr>
          <w:rFonts w:cs="David" w:hint="cs"/>
          <w:u w:val="single"/>
          <w:rtl/>
        </w:rPr>
        <w:t>קריאה:</w:t>
      </w:r>
      <w:r w:rsidRPr="00360DF2">
        <w:rPr>
          <w:rFonts w:cs="David" w:hint="cs"/>
          <w:u w:val="single"/>
          <w:rtl/>
        </w:rPr>
        <w:tab/>
      </w:r>
    </w:p>
    <w:p w14:paraId="11896F05" w14:textId="77777777" w:rsidR="00BE1F5E" w:rsidRDefault="00BE1F5E" w:rsidP="00BE1F5E">
      <w:pPr>
        <w:keepNext/>
        <w:bidi/>
        <w:jc w:val="both"/>
        <w:rPr>
          <w:rFonts w:cs="David" w:hint="cs"/>
          <w:rtl/>
        </w:rPr>
      </w:pPr>
    </w:p>
    <w:p w14:paraId="6074DA4C" w14:textId="77777777" w:rsidR="00BE1F5E" w:rsidRDefault="00BE1F5E" w:rsidP="00BE1F5E">
      <w:pPr>
        <w:keepNext/>
        <w:bidi/>
        <w:jc w:val="both"/>
        <w:rPr>
          <w:rFonts w:cs="David" w:hint="cs"/>
          <w:rtl/>
        </w:rPr>
      </w:pPr>
      <w:r>
        <w:rPr>
          <w:rFonts w:cs="David" w:hint="cs"/>
          <w:rtl/>
        </w:rPr>
        <w:tab/>
        <w:t>לא, הוא לא מושך.</w:t>
      </w:r>
    </w:p>
    <w:p w14:paraId="7DE77A62" w14:textId="77777777" w:rsidR="00BE1F5E" w:rsidRDefault="00BE1F5E" w:rsidP="00BE1F5E">
      <w:pPr>
        <w:keepNext/>
        <w:bidi/>
        <w:jc w:val="both"/>
        <w:rPr>
          <w:rFonts w:cs="David" w:hint="cs"/>
          <w:rtl/>
        </w:rPr>
      </w:pPr>
    </w:p>
    <w:p w14:paraId="344F0D92"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57C85934" w14:textId="77777777" w:rsidR="00BE1F5E" w:rsidRDefault="00BE1F5E" w:rsidP="00BE1F5E">
      <w:pPr>
        <w:keepNext/>
        <w:bidi/>
        <w:jc w:val="both"/>
        <w:rPr>
          <w:rFonts w:cs="David" w:hint="cs"/>
          <w:rtl/>
        </w:rPr>
      </w:pPr>
    </w:p>
    <w:p w14:paraId="3C12FE73" w14:textId="77777777" w:rsidR="00BE1F5E" w:rsidRDefault="00BE1F5E" w:rsidP="00BE1F5E">
      <w:pPr>
        <w:keepNext/>
        <w:bidi/>
        <w:jc w:val="both"/>
        <w:rPr>
          <w:rFonts w:cs="David" w:hint="cs"/>
          <w:rtl/>
        </w:rPr>
      </w:pPr>
      <w:r>
        <w:rPr>
          <w:rFonts w:cs="David" w:hint="cs"/>
          <w:rtl/>
        </w:rPr>
        <w:tab/>
        <w:t>אתה מושך את הרביזיה? אתה מושך את הרביזיה?</w:t>
      </w:r>
    </w:p>
    <w:p w14:paraId="3FB86475" w14:textId="77777777" w:rsidR="00BE1F5E" w:rsidRDefault="00BE1F5E" w:rsidP="00BE1F5E">
      <w:pPr>
        <w:keepNext/>
        <w:bidi/>
        <w:jc w:val="both"/>
        <w:rPr>
          <w:rFonts w:cs="David" w:hint="cs"/>
          <w:rtl/>
        </w:rPr>
      </w:pPr>
    </w:p>
    <w:p w14:paraId="1FF2BED0" w14:textId="77777777" w:rsidR="00BE1F5E" w:rsidRDefault="00BE1F5E" w:rsidP="00BE1F5E">
      <w:pPr>
        <w:keepNext/>
        <w:bidi/>
        <w:jc w:val="both"/>
        <w:rPr>
          <w:rFonts w:cs="David" w:hint="cs"/>
          <w:u w:val="single"/>
          <w:rtl/>
        </w:rPr>
      </w:pPr>
      <w:r>
        <w:rPr>
          <w:rFonts w:cs="David" w:hint="cs"/>
          <w:u w:val="single"/>
          <w:rtl/>
        </w:rPr>
        <w:t>נסים זאב</w:t>
      </w:r>
      <w:r w:rsidRPr="00E36EB4">
        <w:rPr>
          <w:rFonts w:cs="David" w:hint="cs"/>
          <w:u w:val="single"/>
          <w:rtl/>
        </w:rPr>
        <w:t>:</w:t>
      </w:r>
    </w:p>
    <w:p w14:paraId="3E8EF107" w14:textId="77777777" w:rsidR="00BE1F5E" w:rsidRDefault="00BE1F5E" w:rsidP="00BE1F5E">
      <w:pPr>
        <w:keepNext/>
        <w:bidi/>
        <w:jc w:val="both"/>
        <w:rPr>
          <w:rFonts w:cs="David" w:hint="cs"/>
          <w:u w:val="single"/>
          <w:rtl/>
        </w:rPr>
      </w:pPr>
    </w:p>
    <w:p w14:paraId="0CC16D9E" w14:textId="77777777" w:rsidR="00BE1F5E" w:rsidRDefault="00BE1F5E" w:rsidP="00BE1F5E">
      <w:pPr>
        <w:keepNext/>
        <w:bidi/>
        <w:jc w:val="both"/>
        <w:rPr>
          <w:rFonts w:cs="David" w:hint="cs"/>
          <w:rtl/>
        </w:rPr>
      </w:pPr>
      <w:r>
        <w:rPr>
          <w:rFonts w:cs="David" w:hint="cs"/>
          <w:rtl/>
        </w:rPr>
        <w:tab/>
        <w:t xml:space="preserve"> אני לא מושך שום דבר. אני רוצה - - -</w:t>
      </w:r>
    </w:p>
    <w:p w14:paraId="7396F23B" w14:textId="77777777" w:rsidR="00BE1F5E" w:rsidRDefault="00BE1F5E" w:rsidP="00BE1F5E">
      <w:pPr>
        <w:keepNext/>
        <w:bidi/>
        <w:jc w:val="both"/>
        <w:rPr>
          <w:rFonts w:cs="David" w:hint="cs"/>
          <w:rtl/>
        </w:rPr>
      </w:pPr>
    </w:p>
    <w:p w14:paraId="00D7A53E" w14:textId="77777777" w:rsidR="00BE1F5E" w:rsidRPr="003C23D3" w:rsidRDefault="00BE1F5E" w:rsidP="00BE1F5E">
      <w:pPr>
        <w:keepNext/>
        <w:bidi/>
        <w:jc w:val="both"/>
        <w:rPr>
          <w:rFonts w:cs="David" w:hint="cs"/>
          <w:u w:val="single"/>
          <w:rtl/>
        </w:rPr>
      </w:pPr>
      <w:r w:rsidRPr="003C23D3">
        <w:rPr>
          <w:rFonts w:cs="David" w:hint="cs"/>
          <w:u w:val="single"/>
          <w:rtl/>
        </w:rPr>
        <w:t xml:space="preserve">היו"ר יריב </w:t>
      </w:r>
      <w:proofErr w:type="spellStart"/>
      <w:r w:rsidRPr="003C23D3">
        <w:rPr>
          <w:rFonts w:cs="David" w:hint="cs"/>
          <w:u w:val="single"/>
          <w:rtl/>
        </w:rPr>
        <w:t>לוין</w:t>
      </w:r>
      <w:proofErr w:type="spellEnd"/>
      <w:r w:rsidRPr="003C23D3">
        <w:rPr>
          <w:rFonts w:cs="David" w:hint="cs"/>
          <w:u w:val="single"/>
          <w:rtl/>
        </w:rPr>
        <w:t>:</w:t>
      </w:r>
    </w:p>
    <w:p w14:paraId="6BEAECE6" w14:textId="77777777" w:rsidR="00BE1F5E" w:rsidRDefault="00BE1F5E" w:rsidP="00BE1F5E">
      <w:pPr>
        <w:keepNext/>
        <w:bidi/>
        <w:jc w:val="both"/>
        <w:rPr>
          <w:rFonts w:cs="David" w:hint="cs"/>
          <w:rtl/>
        </w:rPr>
      </w:pPr>
    </w:p>
    <w:p w14:paraId="2E8F284C" w14:textId="77777777" w:rsidR="00BE1F5E" w:rsidRDefault="00BE1F5E" w:rsidP="00BE1F5E">
      <w:pPr>
        <w:keepNext/>
        <w:bidi/>
        <w:jc w:val="both"/>
        <w:rPr>
          <w:rFonts w:cs="David" w:hint="cs"/>
          <w:rtl/>
        </w:rPr>
      </w:pPr>
      <w:r>
        <w:rPr>
          <w:rFonts w:cs="David" w:hint="cs"/>
          <w:rtl/>
        </w:rPr>
        <w:tab/>
        <w:t>אם אתה לא מושך, אני אצביע עליה עכשיו. אז תגיד לי אם אתה מושך או לא.</w:t>
      </w:r>
    </w:p>
    <w:p w14:paraId="4509AA79" w14:textId="77777777" w:rsidR="00BE1F5E" w:rsidRDefault="00BE1F5E" w:rsidP="00BE1F5E">
      <w:pPr>
        <w:keepNext/>
        <w:bidi/>
        <w:jc w:val="both"/>
        <w:rPr>
          <w:rFonts w:cs="David" w:hint="cs"/>
          <w:rtl/>
        </w:rPr>
      </w:pPr>
    </w:p>
    <w:p w14:paraId="1EDDCD02" w14:textId="77777777" w:rsidR="00BE1F5E" w:rsidRPr="00513BF9" w:rsidRDefault="00BE1F5E" w:rsidP="00BE1F5E">
      <w:pPr>
        <w:keepNext/>
        <w:bidi/>
        <w:jc w:val="both"/>
        <w:rPr>
          <w:rFonts w:cs="David" w:hint="cs"/>
          <w:u w:val="single"/>
          <w:rtl/>
        </w:rPr>
      </w:pPr>
      <w:r w:rsidRPr="00513BF9">
        <w:rPr>
          <w:rFonts w:cs="David" w:hint="cs"/>
          <w:u w:val="single"/>
          <w:rtl/>
        </w:rPr>
        <w:t>כרמל שאמה:</w:t>
      </w:r>
    </w:p>
    <w:p w14:paraId="3E0E9287" w14:textId="77777777" w:rsidR="00BE1F5E" w:rsidRDefault="00BE1F5E" w:rsidP="00BE1F5E">
      <w:pPr>
        <w:keepNext/>
        <w:bidi/>
        <w:jc w:val="both"/>
        <w:rPr>
          <w:rFonts w:cs="David" w:hint="cs"/>
          <w:rtl/>
        </w:rPr>
      </w:pPr>
    </w:p>
    <w:p w14:paraId="501825DA" w14:textId="77777777" w:rsidR="00BE1F5E" w:rsidRDefault="00BE1F5E" w:rsidP="00BE1F5E">
      <w:pPr>
        <w:keepNext/>
        <w:bidi/>
        <w:jc w:val="both"/>
        <w:rPr>
          <w:rFonts w:cs="David" w:hint="cs"/>
          <w:rtl/>
        </w:rPr>
      </w:pPr>
      <w:r>
        <w:rPr>
          <w:rFonts w:cs="David" w:hint="cs"/>
          <w:rtl/>
        </w:rPr>
        <w:tab/>
        <w:t>אז אני מבקש לשמוע את היועצת המשפטית.</w:t>
      </w:r>
    </w:p>
    <w:p w14:paraId="4970E9BF" w14:textId="77777777" w:rsidR="00BE1F5E" w:rsidRDefault="00BE1F5E" w:rsidP="00BE1F5E">
      <w:pPr>
        <w:keepNext/>
        <w:bidi/>
        <w:jc w:val="both"/>
        <w:rPr>
          <w:rFonts w:cs="David" w:hint="cs"/>
          <w:rtl/>
        </w:rPr>
      </w:pPr>
    </w:p>
    <w:p w14:paraId="0BC41E28" w14:textId="77777777" w:rsidR="00BE1F5E" w:rsidRPr="003F6B20" w:rsidRDefault="00BE1F5E" w:rsidP="00BE1F5E">
      <w:pPr>
        <w:keepNext/>
        <w:bidi/>
        <w:jc w:val="both"/>
        <w:rPr>
          <w:rFonts w:cs="David" w:hint="cs"/>
          <w:u w:val="single"/>
          <w:rtl/>
        </w:rPr>
      </w:pPr>
      <w:r w:rsidRPr="003F6B20">
        <w:rPr>
          <w:rFonts w:cs="David" w:hint="cs"/>
          <w:u w:val="single"/>
          <w:rtl/>
        </w:rPr>
        <w:t>יעקב אדרי:</w:t>
      </w:r>
    </w:p>
    <w:p w14:paraId="7DC588DE" w14:textId="77777777" w:rsidR="00BE1F5E" w:rsidRDefault="00BE1F5E" w:rsidP="00BE1F5E">
      <w:pPr>
        <w:keepNext/>
        <w:bidi/>
        <w:jc w:val="both"/>
        <w:rPr>
          <w:rFonts w:cs="David" w:hint="cs"/>
          <w:rtl/>
        </w:rPr>
      </w:pPr>
    </w:p>
    <w:p w14:paraId="1E20B086" w14:textId="77777777" w:rsidR="00BE1F5E" w:rsidRDefault="00BE1F5E" w:rsidP="00BE1F5E">
      <w:pPr>
        <w:keepNext/>
        <w:bidi/>
        <w:jc w:val="both"/>
        <w:rPr>
          <w:rFonts w:cs="David" w:hint="cs"/>
          <w:rtl/>
        </w:rPr>
      </w:pPr>
      <w:r>
        <w:rPr>
          <w:rFonts w:cs="David" w:hint="cs"/>
          <w:rtl/>
        </w:rPr>
        <w:tab/>
        <w:t>כרמל, אין מניעה.</w:t>
      </w:r>
    </w:p>
    <w:p w14:paraId="6720D287" w14:textId="77777777" w:rsidR="00BE1F5E" w:rsidRDefault="00BE1F5E" w:rsidP="00BE1F5E">
      <w:pPr>
        <w:keepNext/>
        <w:bidi/>
        <w:jc w:val="both"/>
        <w:rPr>
          <w:rFonts w:cs="David" w:hint="cs"/>
          <w:rtl/>
        </w:rPr>
      </w:pPr>
    </w:p>
    <w:p w14:paraId="71397AAD"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452445CB" w14:textId="77777777" w:rsidR="00BE1F5E" w:rsidRDefault="00BE1F5E" w:rsidP="00BE1F5E">
      <w:pPr>
        <w:keepNext/>
        <w:bidi/>
        <w:jc w:val="both"/>
        <w:rPr>
          <w:rFonts w:cs="David" w:hint="cs"/>
          <w:rtl/>
        </w:rPr>
      </w:pPr>
    </w:p>
    <w:p w14:paraId="1B965BD5" w14:textId="77777777" w:rsidR="00BE1F5E" w:rsidRDefault="00BE1F5E" w:rsidP="00BE1F5E">
      <w:pPr>
        <w:keepNext/>
        <w:bidi/>
        <w:jc w:val="both"/>
        <w:rPr>
          <w:rFonts w:cs="David" w:hint="cs"/>
          <w:rtl/>
        </w:rPr>
      </w:pPr>
      <w:r>
        <w:rPr>
          <w:rFonts w:cs="David" w:hint="cs"/>
          <w:rtl/>
        </w:rPr>
        <w:tab/>
        <w:t>חבר הכנסת שאמה - - -</w:t>
      </w:r>
    </w:p>
    <w:p w14:paraId="724DC11C" w14:textId="77777777" w:rsidR="00BE1F5E" w:rsidRDefault="00BE1F5E" w:rsidP="00BE1F5E">
      <w:pPr>
        <w:keepNext/>
        <w:bidi/>
        <w:jc w:val="both"/>
        <w:rPr>
          <w:rFonts w:cs="David" w:hint="cs"/>
          <w:rtl/>
        </w:rPr>
      </w:pPr>
    </w:p>
    <w:p w14:paraId="2BF63AFF" w14:textId="77777777" w:rsidR="00BE1F5E" w:rsidRPr="00513BF9" w:rsidRDefault="00BE1F5E" w:rsidP="00BE1F5E">
      <w:pPr>
        <w:keepNext/>
        <w:bidi/>
        <w:jc w:val="both"/>
        <w:rPr>
          <w:rFonts w:cs="David" w:hint="cs"/>
          <w:u w:val="single"/>
          <w:rtl/>
        </w:rPr>
      </w:pPr>
      <w:r w:rsidRPr="00513BF9">
        <w:rPr>
          <w:rFonts w:cs="David" w:hint="cs"/>
          <w:u w:val="single"/>
          <w:rtl/>
        </w:rPr>
        <w:t>כרמל שאמה:</w:t>
      </w:r>
    </w:p>
    <w:p w14:paraId="20420ACD" w14:textId="77777777" w:rsidR="00BE1F5E" w:rsidRDefault="00BE1F5E" w:rsidP="00BE1F5E">
      <w:pPr>
        <w:keepNext/>
        <w:bidi/>
        <w:jc w:val="both"/>
        <w:rPr>
          <w:rFonts w:cs="David" w:hint="cs"/>
          <w:rtl/>
        </w:rPr>
      </w:pPr>
    </w:p>
    <w:p w14:paraId="20A51CDD" w14:textId="77777777" w:rsidR="00BE1F5E" w:rsidRDefault="00BE1F5E" w:rsidP="00BE1F5E">
      <w:pPr>
        <w:keepNext/>
        <w:bidi/>
        <w:jc w:val="both"/>
        <w:rPr>
          <w:rFonts w:cs="David" w:hint="cs"/>
          <w:rtl/>
        </w:rPr>
      </w:pPr>
      <w:r>
        <w:rPr>
          <w:rFonts w:cs="David" w:hint="cs"/>
          <w:rtl/>
        </w:rPr>
        <w:tab/>
        <w:t>אדוני היושב ראש, אני יכול לשמוע את היועצת המשפטית?</w:t>
      </w:r>
    </w:p>
    <w:p w14:paraId="7950FB36" w14:textId="77777777" w:rsidR="00BE1F5E" w:rsidRDefault="00BE1F5E" w:rsidP="00BE1F5E">
      <w:pPr>
        <w:keepNext/>
        <w:bidi/>
        <w:jc w:val="both"/>
        <w:rPr>
          <w:rFonts w:cs="David" w:hint="cs"/>
          <w:rtl/>
        </w:rPr>
      </w:pPr>
    </w:p>
    <w:p w14:paraId="32C237E9"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5FE7B1B2" w14:textId="77777777" w:rsidR="00BE1F5E" w:rsidRDefault="00BE1F5E" w:rsidP="00BE1F5E">
      <w:pPr>
        <w:keepNext/>
        <w:bidi/>
        <w:jc w:val="both"/>
        <w:rPr>
          <w:rFonts w:cs="David" w:hint="cs"/>
          <w:rtl/>
        </w:rPr>
      </w:pPr>
    </w:p>
    <w:p w14:paraId="5698E183" w14:textId="77777777" w:rsidR="00BE1F5E" w:rsidRDefault="00BE1F5E" w:rsidP="00BE1F5E">
      <w:pPr>
        <w:keepNext/>
        <w:bidi/>
        <w:jc w:val="both"/>
        <w:rPr>
          <w:rFonts w:cs="David" w:hint="cs"/>
          <w:rtl/>
        </w:rPr>
      </w:pPr>
      <w:r>
        <w:rPr>
          <w:rFonts w:cs="David" w:hint="cs"/>
          <w:rtl/>
        </w:rPr>
        <w:tab/>
        <w:t xml:space="preserve">לא, אני קיימתי פה לא אחת הצבעות על רביזיה, אני אקיים אותה גם עכשיו.  </w:t>
      </w:r>
    </w:p>
    <w:p w14:paraId="4210555A" w14:textId="77777777" w:rsidR="00BE1F5E" w:rsidRDefault="00BE1F5E" w:rsidP="00BE1F5E">
      <w:pPr>
        <w:keepNext/>
        <w:bidi/>
        <w:jc w:val="both"/>
        <w:rPr>
          <w:rFonts w:cs="David" w:hint="cs"/>
          <w:rtl/>
        </w:rPr>
      </w:pPr>
    </w:p>
    <w:p w14:paraId="07A733B7" w14:textId="77777777" w:rsidR="00BE1F5E" w:rsidRDefault="00BE1F5E" w:rsidP="00BE1F5E">
      <w:pPr>
        <w:keepNext/>
        <w:bidi/>
        <w:jc w:val="both"/>
        <w:rPr>
          <w:rFonts w:cs="David" w:hint="cs"/>
          <w:u w:val="single"/>
          <w:rtl/>
        </w:rPr>
      </w:pPr>
      <w:r>
        <w:rPr>
          <w:rFonts w:cs="David" w:hint="cs"/>
          <w:u w:val="single"/>
          <w:rtl/>
        </w:rPr>
        <w:t>דוד רותם</w:t>
      </w:r>
      <w:r w:rsidRPr="00E36EB4">
        <w:rPr>
          <w:rFonts w:cs="David" w:hint="cs"/>
          <w:u w:val="single"/>
          <w:rtl/>
        </w:rPr>
        <w:t>:</w:t>
      </w:r>
    </w:p>
    <w:p w14:paraId="3477BB0A" w14:textId="77777777" w:rsidR="00BE1F5E" w:rsidRDefault="00BE1F5E" w:rsidP="00BE1F5E">
      <w:pPr>
        <w:keepNext/>
        <w:bidi/>
        <w:jc w:val="both"/>
        <w:rPr>
          <w:rFonts w:cs="David" w:hint="cs"/>
          <w:u w:val="single"/>
          <w:rtl/>
        </w:rPr>
      </w:pPr>
    </w:p>
    <w:p w14:paraId="704F3404" w14:textId="77777777" w:rsidR="00BE1F5E" w:rsidRDefault="00BE1F5E" w:rsidP="00BE1F5E">
      <w:pPr>
        <w:keepNext/>
        <w:bidi/>
        <w:jc w:val="both"/>
        <w:rPr>
          <w:rFonts w:cs="David" w:hint="cs"/>
          <w:rtl/>
        </w:rPr>
      </w:pPr>
      <w:r>
        <w:rPr>
          <w:rFonts w:cs="David" w:hint="cs"/>
          <w:rtl/>
        </w:rPr>
        <w:tab/>
        <w:t xml:space="preserve"> נסים הצביע נגד ההצעה ומבקש רביזיה.</w:t>
      </w:r>
    </w:p>
    <w:p w14:paraId="298B5EF0" w14:textId="77777777" w:rsidR="00BE1F5E" w:rsidRDefault="00BE1F5E" w:rsidP="00BE1F5E">
      <w:pPr>
        <w:keepNext/>
        <w:bidi/>
        <w:jc w:val="both"/>
        <w:rPr>
          <w:rFonts w:cs="David" w:hint="cs"/>
          <w:rtl/>
        </w:rPr>
      </w:pPr>
    </w:p>
    <w:p w14:paraId="62C5DCCD"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5BB4867A" w14:textId="77777777" w:rsidR="00BE1F5E" w:rsidRDefault="00BE1F5E" w:rsidP="00BE1F5E">
      <w:pPr>
        <w:keepNext/>
        <w:bidi/>
        <w:jc w:val="both"/>
        <w:rPr>
          <w:rFonts w:cs="David" w:hint="cs"/>
          <w:rtl/>
        </w:rPr>
      </w:pPr>
    </w:p>
    <w:p w14:paraId="3797E6A3" w14:textId="77777777" w:rsidR="00BE1F5E" w:rsidRDefault="00BE1F5E" w:rsidP="00BE1F5E">
      <w:pPr>
        <w:keepNext/>
        <w:bidi/>
        <w:jc w:val="both"/>
        <w:rPr>
          <w:rFonts w:cs="David" w:hint="cs"/>
          <w:rtl/>
        </w:rPr>
      </w:pPr>
      <w:r>
        <w:rPr>
          <w:rFonts w:cs="David" w:hint="cs"/>
          <w:rtl/>
        </w:rPr>
        <w:tab/>
        <w:t>חבר הכנסת רותם, אני מבקש ממך. חבר הכנסת רותם, די.</w:t>
      </w:r>
    </w:p>
    <w:p w14:paraId="5977DFC4" w14:textId="77777777" w:rsidR="00BE1F5E" w:rsidRDefault="00BE1F5E" w:rsidP="00BE1F5E">
      <w:pPr>
        <w:keepNext/>
        <w:bidi/>
        <w:jc w:val="both"/>
        <w:rPr>
          <w:rFonts w:cs="David" w:hint="cs"/>
          <w:rtl/>
        </w:rPr>
      </w:pPr>
    </w:p>
    <w:p w14:paraId="66D05943" w14:textId="77777777" w:rsidR="00BE1F5E" w:rsidRPr="00A36C37" w:rsidRDefault="00BE1F5E" w:rsidP="00BE1F5E">
      <w:pPr>
        <w:keepNext/>
        <w:bidi/>
        <w:jc w:val="both"/>
        <w:rPr>
          <w:rFonts w:cs="David" w:hint="cs"/>
          <w:u w:val="single"/>
          <w:rtl/>
        </w:rPr>
      </w:pPr>
      <w:r w:rsidRPr="00A36C37">
        <w:rPr>
          <w:rFonts w:cs="David" w:hint="cs"/>
          <w:u w:val="single"/>
          <w:rtl/>
        </w:rPr>
        <w:t>דב חנין:</w:t>
      </w:r>
    </w:p>
    <w:p w14:paraId="61FD513B" w14:textId="77777777" w:rsidR="00BE1F5E" w:rsidRDefault="00BE1F5E" w:rsidP="00BE1F5E">
      <w:pPr>
        <w:keepNext/>
        <w:bidi/>
        <w:jc w:val="both"/>
        <w:rPr>
          <w:rFonts w:cs="David" w:hint="cs"/>
          <w:rtl/>
        </w:rPr>
      </w:pPr>
    </w:p>
    <w:p w14:paraId="4E2221DE" w14:textId="77777777" w:rsidR="00BE1F5E" w:rsidRDefault="00BE1F5E" w:rsidP="00BE1F5E">
      <w:pPr>
        <w:keepNext/>
        <w:bidi/>
        <w:jc w:val="both"/>
        <w:rPr>
          <w:rFonts w:cs="David" w:hint="cs"/>
          <w:rtl/>
        </w:rPr>
      </w:pPr>
      <w:r>
        <w:rPr>
          <w:rFonts w:cs="David" w:hint="cs"/>
          <w:rtl/>
        </w:rPr>
        <w:tab/>
        <w:t>אדוני היושב ראש, אדוני היושב ראש.</w:t>
      </w:r>
    </w:p>
    <w:p w14:paraId="0E7A2EE6" w14:textId="77777777" w:rsidR="00BE1F5E" w:rsidRDefault="00BE1F5E" w:rsidP="00BE1F5E">
      <w:pPr>
        <w:keepNext/>
        <w:bidi/>
        <w:jc w:val="both"/>
        <w:rPr>
          <w:rFonts w:cs="David" w:hint="cs"/>
          <w:rtl/>
        </w:rPr>
      </w:pPr>
    </w:p>
    <w:p w14:paraId="0065DA97"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5E7F8CB3" w14:textId="77777777" w:rsidR="00BE1F5E" w:rsidRDefault="00BE1F5E" w:rsidP="00BE1F5E">
      <w:pPr>
        <w:keepNext/>
        <w:bidi/>
        <w:jc w:val="both"/>
        <w:rPr>
          <w:rFonts w:cs="David" w:hint="cs"/>
          <w:rtl/>
        </w:rPr>
      </w:pPr>
    </w:p>
    <w:p w14:paraId="5E45918F" w14:textId="77777777" w:rsidR="00BE1F5E" w:rsidRDefault="00BE1F5E" w:rsidP="00BE1F5E">
      <w:pPr>
        <w:keepNext/>
        <w:bidi/>
        <w:jc w:val="both"/>
        <w:rPr>
          <w:rFonts w:cs="David" w:hint="cs"/>
          <w:rtl/>
        </w:rPr>
      </w:pPr>
      <w:r>
        <w:rPr>
          <w:rFonts w:cs="David" w:hint="cs"/>
          <w:rtl/>
        </w:rPr>
        <w:tab/>
        <w:t xml:space="preserve">אני עובר להצבעה. </w:t>
      </w:r>
    </w:p>
    <w:p w14:paraId="2DEDFDB5" w14:textId="77777777" w:rsidR="00BE1F5E" w:rsidRDefault="00BE1F5E" w:rsidP="00BE1F5E">
      <w:pPr>
        <w:keepNext/>
        <w:bidi/>
        <w:jc w:val="both"/>
        <w:rPr>
          <w:rFonts w:cs="David" w:hint="cs"/>
          <w:rtl/>
        </w:rPr>
      </w:pPr>
    </w:p>
    <w:p w14:paraId="1E2ACBAB" w14:textId="77777777" w:rsidR="00BE1F5E" w:rsidRPr="00A36C37" w:rsidRDefault="00BE1F5E" w:rsidP="00BE1F5E">
      <w:pPr>
        <w:keepNext/>
        <w:bidi/>
        <w:jc w:val="both"/>
        <w:rPr>
          <w:rFonts w:cs="David" w:hint="cs"/>
          <w:u w:val="single"/>
          <w:rtl/>
        </w:rPr>
      </w:pPr>
      <w:r w:rsidRPr="00A36C37">
        <w:rPr>
          <w:rFonts w:cs="David" w:hint="cs"/>
          <w:u w:val="single"/>
          <w:rtl/>
        </w:rPr>
        <w:t>דב חנין:</w:t>
      </w:r>
    </w:p>
    <w:p w14:paraId="6AD41A76" w14:textId="77777777" w:rsidR="00BE1F5E" w:rsidRDefault="00BE1F5E" w:rsidP="00BE1F5E">
      <w:pPr>
        <w:keepNext/>
        <w:bidi/>
        <w:jc w:val="both"/>
        <w:rPr>
          <w:rFonts w:cs="David" w:hint="cs"/>
          <w:rtl/>
        </w:rPr>
      </w:pPr>
    </w:p>
    <w:p w14:paraId="66081BAC" w14:textId="77777777" w:rsidR="00BE1F5E" w:rsidRDefault="00BE1F5E" w:rsidP="00BE1F5E">
      <w:pPr>
        <w:keepNext/>
        <w:bidi/>
        <w:jc w:val="both"/>
        <w:rPr>
          <w:rFonts w:cs="David" w:hint="cs"/>
          <w:rtl/>
        </w:rPr>
      </w:pPr>
      <w:r>
        <w:rPr>
          <w:rFonts w:cs="David" w:hint="cs"/>
          <w:rtl/>
        </w:rPr>
        <w:tab/>
        <w:t>רגע, סליחה.</w:t>
      </w:r>
    </w:p>
    <w:p w14:paraId="601A8A98" w14:textId="77777777" w:rsidR="00BE1F5E" w:rsidRDefault="00BE1F5E" w:rsidP="00BE1F5E">
      <w:pPr>
        <w:keepNext/>
        <w:bidi/>
        <w:jc w:val="both"/>
        <w:rPr>
          <w:rFonts w:cs="David" w:hint="cs"/>
          <w:rtl/>
        </w:rPr>
      </w:pPr>
    </w:p>
    <w:p w14:paraId="7543E5BF"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48D1CC3E" w14:textId="77777777" w:rsidR="00BE1F5E" w:rsidRDefault="00BE1F5E" w:rsidP="00BE1F5E">
      <w:pPr>
        <w:keepNext/>
        <w:bidi/>
        <w:jc w:val="both"/>
        <w:rPr>
          <w:rFonts w:cs="David" w:hint="cs"/>
          <w:rtl/>
        </w:rPr>
      </w:pPr>
    </w:p>
    <w:p w14:paraId="33954A1B" w14:textId="77777777" w:rsidR="00BE1F5E" w:rsidRDefault="00BE1F5E" w:rsidP="00BE1F5E">
      <w:pPr>
        <w:keepNext/>
        <w:bidi/>
        <w:jc w:val="both"/>
        <w:rPr>
          <w:rFonts w:cs="David" w:hint="cs"/>
          <w:rtl/>
        </w:rPr>
      </w:pPr>
      <w:r>
        <w:rPr>
          <w:rFonts w:cs="David" w:hint="cs"/>
          <w:rtl/>
        </w:rPr>
        <w:tab/>
        <w:t xml:space="preserve">חבר הכנסת חנין, הסתיימו </w:t>
      </w:r>
      <w:r>
        <w:rPr>
          <w:rFonts w:cs="David"/>
          <w:rtl/>
        </w:rPr>
        <w:t>–</w:t>
      </w:r>
      <w:r>
        <w:rPr>
          <w:rFonts w:cs="David" w:hint="cs"/>
          <w:rtl/>
        </w:rPr>
        <w:t xml:space="preserve"> אנחנו בהצבעה. אני עובר - - -</w:t>
      </w:r>
    </w:p>
    <w:p w14:paraId="0148B0A6" w14:textId="77777777" w:rsidR="00BE1F5E" w:rsidRDefault="00BE1F5E" w:rsidP="00BE1F5E">
      <w:pPr>
        <w:keepNext/>
        <w:bidi/>
        <w:jc w:val="both"/>
        <w:rPr>
          <w:rFonts w:cs="David" w:hint="cs"/>
          <w:rtl/>
        </w:rPr>
      </w:pPr>
    </w:p>
    <w:p w14:paraId="5CAD84AE" w14:textId="77777777" w:rsidR="00BE1F5E" w:rsidRPr="00513BF9" w:rsidRDefault="00BE1F5E" w:rsidP="00BE1F5E">
      <w:pPr>
        <w:keepNext/>
        <w:bidi/>
        <w:jc w:val="both"/>
        <w:rPr>
          <w:rFonts w:cs="David" w:hint="cs"/>
          <w:u w:val="single"/>
          <w:rtl/>
        </w:rPr>
      </w:pPr>
      <w:r w:rsidRPr="00513BF9">
        <w:rPr>
          <w:rFonts w:cs="David" w:hint="cs"/>
          <w:u w:val="single"/>
          <w:rtl/>
        </w:rPr>
        <w:t>כרמל שאמה:</w:t>
      </w:r>
    </w:p>
    <w:p w14:paraId="07C7DFC8" w14:textId="77777777" w:rsidR="00BE1F5E" w:rsidRDefault="00BE1F5E" w:rsidP="00BE1F5E">
      <w:pPr>
        <w:keepNext/>
        <w:bidi/>
        <w:jc w:val="both"/>
        <w:rPr>
          <w:rFonts w:cs="David" w:hint="cs"/>
          <w:rtl/>
        </w:rPr>
      </w:pPr>
    </w:p>
    <w:p w14:paraId="19E0AF0F" w14:textId="77777777" w:rsidR="00BE1F5E" w:rsidRDefault="00BE1F5E" w:rsidP="00BE1F5E">
      <w:pPr>
        <w:keepNext/>
        <w:bidi/>
        <w:jc w:val="both"/>
        <w:rPr>
          <w:rFonts w:cs="David" w:hint="cs"/>
          <w:rtl/>
        </w:rPr>
      </w:pPr>
      <w:r>
        <w:rPr>
          <w:rFonts w:cs="David" w:hint="cs"/>
          <w:rtl/>
        </w:rPr>
        <w:tab/>
        <w:t>רגע, רגע - - -</w:t>
      </w:r>
    </w:p>
    <w:p w14:paraId="5BA89D27" w14:textId="77777777" w:rsidR="00BE1F5E" w:rsidRDefault="00BE1F5E" w:rsidP="00BE1F5E">
      <w:pPr>
        <w:keepNext/>
        <w:bidi/>
        <w:jc w:val="both"/>
        <w:rPr>
          <w:rFonts w:cs="David" w:hint="cs"/>
          <w:rtl/>
        </w:rPr>
      </w:pPr>
    </w:p>
    <w:p w14:paraId="6EA1BEAD"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4E1CE710" w14:textId="77777777" w:rsidR="00BE1F5E" w:rsidRDefault="00BE1F5E" w:rsidP="00BE1F5E">
      <w:pPr>
        <w:keepNext/>
        <w:bidi/>
        <w:jc w:val="both"/>
        <w:rPr>
          <w:rFonts w:cs="David" w:hint="cs"/>
          <w:rtl/>
        </w:rPr>
      </w:pPr>
    </w:p>
    <w:p w14:paraId="45D92029" w14:textId="77777777" w:rsidR="00BE1F5E" w:rsidRDefault="00BE1F5E" w:rsidP="00BE1F5E">
      <w:pPr>
        <w:keepNext/>
        <w:bidi/>
        <w:jc w:val="both"/>
        <w:rPr>
          <w:rFonts w:cs="David" w:hint="cs"/>
          <w:rtl/>
        </w:rPr>
      </w:pPr>
      <w:r>
        <w:rPr>
          <w:rFonts w:cs="David" w:hint="cs"/>
          <w:rtl/>
        </w:rPr>
        <w:tab/>
        <w:t xml:space="preserve">לא, אין רגע, והתשובה </w:t>
      </w:r>
      <w:r>
        <w:rPr>
          <w:rFonts w:cs="David"/>
          <w:rtl/>
        </w:rPr>
        <w:t>–</w:t>
      </w:r>
      <w:r>
        <w:rPr>
          <w:rFonts w:cs="David" w:hint="cs"/>
          <w:rtl/>
        </w:rPr>
        <w:t xml:space="preserve"> לא.</w:t>
      </w:r>
    </w:p>
    <w:p w14:paraId="35B3AC72" w14:textId="77777777" w:rsidR="00BE1F5E" w:rsidRDefault="00BE1F5E" w:rsidP="00BE1F5E">
      <w:pPr>
        <w:keepNext/>
        <w:bidi/>
        <w:jc w:val="both"/>
        <w:rPr>
          <w:rFonts w:cs="David" w:hint="cs"/>
          <w:rtl/>
        </w:rPr>
      </w:pPr>
    </w:p>
    <w:p w14:paraId="48EB6C4D" w14:textId="77777777" w:rsidR="00BE1F5E" w:rsidRPr="00513BF9" w:rsidRDefault="00BE1F5E" w:rsidP="00BE1F5E">
      <w:pPr>
        <w:keepNext/>
        <w:bidi/>
        <w:jc w:val="both"/>
        <w:rPr>
          <w:rFonts w:cs="David" w:hint="cs"/>
          <w:u w:val="single"/>
          <w:rtl/>
        </w:rPr>
      </w:pPr>
      <w:r w:rsidRPr="00513BF9">
        <w:rPr>
          <w:rFonts w:cs="David" w:hint="cs"/>
          <w:u w:val="single"/>
          <w:rtl/>
        </w:rPr>
        <w:t>כרמל שאמה:</w:t>
      </w:r>
    </w:p>
    <w:p w14:paraId="0AA6AC7A" w14:textId="77777777" w:rsidR="00BE1F5E" w:rsidRDefault="00BE1F5E" w:rsidP="00BE1F5E">
      <w:pPr>
        <w:keepNext/>
        <w:bidi/>
        <w:jc w:val="both"/>
        <w:rPr>
          <w:rFonts w:cs="David" w:hint="cs"/>
          <w:rtl/>
        </w:rPr>
      </w:pPr>
    </w:p>
    <w:p w14:paraId="37338A61" w14:textId="77777777" w:rsidR="00BE1F5E" w:rsidRDefault="00BE1F5E" w:rsidP="00BE1F5E">
      <w:pPr>
        <w:keepNext/>
        <w:bidi/>
        <w:jc w:val="both"/>
        <w:rPr>
          <w:rFonts w:cs="David" w:hint="cs"/>
          <w:rtl/>
        </w:rPr>
      </w:pPr>
      <w:r>
        <w:rPr>
          <w:rFonts w:cs="David" w:hint="cs"/>
          <w:rtl/>
        </w:rPr>
        <w:tab/>
        <w:t>רגע, אבל אתה לא יכול למנוע מהיועצת המשפטית לדבר.</w:t>
      </w:r>
    </w:p>
    <w:p w14:paraId="4F507EB5" w14:textId="77777777" w:rsidR="00BE1F5E" w:rsidRDefault="00BE1F5E" w:rsidP="00BE1F5E">
      <w:pPr>
        <w:keepNext/>
        <w:bidi/>
        <w:jc w:val="both"/>
        <w:rPr>
          <w:rFonts w:cs="David" w:hint="cs"/>
          <w:rtl/>
        </w:rPr>
      </w:pPr>
    </w:p>
    <w:p w14:paraId="5E19CCEE" w14:textId="77777777" w:rsidR="00BE1F5E" w:rsidRPr="003C23D3" w:rsidRDefault="00BE1F5E" w:rsidP="00BE1F5E">
      <w:pPr>
        <w:keepNext/>
        <w:bidi/>
        <w:jc w:val="both"/>
        <w:rPr>
          <w:rFonts w:cs="David" w:hint="cs"/>
          <w:u w:val="single"/>
          <w:rtl/>
        </w:rPr>
      </w:pPr>
      <w:r w:rsidRPr="003C23D3">
        <w:rPr>
          <w:rFonts w:cs="David" w:hint="cs"/>
          <w:u w:val="single"/>
          <w:rtl/>
        </w:rPr>
        <w:t xml:space="preserve">היו"ר יריב </w:t>
      </w:r>
      <w:proofErr w:type="spellStart"/>
      <w:r w:rsidRPr="003C23D3">
        <w:rPr>
          <w:rFonts w:cs="David" w:hint="cs"/>
          <w:u w:val="single"/>
          <w:rtl/>
        </w:rPr>
        <w:t>לוין</w:t>
      </w:r>
      <w:proofErr w:type="spellEnd"/>
      <w:r w:rsidRPr="003C23D3">
        <w:rPr>
          <w:rFonts w:cs="David" w:hint="cs"/>
          <w:u w:val="single"/>
          <w:rtl/>
        </w:rPr>
        <w:t>:</w:t>
      </w:r>
    </w:p>
    <w:p w14:paraId="1ED7A4DF" w14:textId="77777777" w:rsidR="00BE1F5E" w:rsidRDefault="00BE1F5E" w:rsidP="00BE1F5E">
      <w:pPr>
        <w:keepNext/>
        <w:bidi/>
        <w:jc w:val="both"/>
        <w:rPr>
          <w:rFonts w:cs="David" w:hint="cs"/>
          <w:rtl/>
        </w:rPr>
      </w:pPr>
    </w:p>
    <w:p w14:paraId="51DCD3C1" w14:textId="77777777" w:rsidR="00BE1F5E" w:rsidRDefault="00BE1F5E" w:rsidP="00BE1F5E">
      <w:pPr>
        <w:keepNext/>
        <w:bidi/>
        <w:jc w:val="both"/>
        <w:rPr>
          <w:rFonts w:cs="David" w:hint="cs"/>
          <w:rtl/>
        </w:rPr>
      </w:pPr>
      <w:r>
        <w:rPr>
          <w:rFonts w:cs="David" w:hint="cs"/>
          <w:rtl/>
        </w:rPr>
        <w:tab/>
        <w:t>אני עובר עכשיו להצבעה על הרביזיה, ואני מחלק גם אותה - - -</w:t>
      </w:r>
    </w:p>
    <w:p w14:paraId="1FB47DAA" w14:textId="77777777" w:rsidR="00BE1F5E" w:rsidRDefault="00BE1F5E" w:rsidP="00BE1F5E">
      <w:pPr>
        <w:keepNext/>
        <w:bidi/>
        <w:jc w:val="both"/>
        <w:rPr>
          <w:rFonts w:cs="David" w:hint="cs"/>
          <w:rtl/>
        </w:rPr>
      </w:pPr>
    </w:p>
    <w:p w14:paraId="6A45A178" w14:textId="77777777" w:rsidR="00BE1F5E" w:rsidRPr="00513BF9" w:rsidRDefault="00BE1F5E" w:rsidP="00BE1F5E">
      <w:pPr>
        <w:keepNext/>
        <w:bidi/>
        <w:jc w:val="both"/>
        <w:rPr>
          <w:rFonts w:cs="David" w:hint="cs"/>
          <w:u w:val="single"/>
          <w:rtl/>
        </w:rPr>
      </w:pPr>
      <w:r w:rsidRPr="00513BF9">
        <w:rPr>
          <w:rFonts w:cs="David" w:hint="cs"/>
          <w:u w:val="single"/>
          <w:rtl/>
        </w:rPr>
        <w:t>כרמל שאמה:</w:t>
      </w:r>
    </w:p>
    <w:p w14:paraId="0C507A13" w14:textId="77777777" w:rsidR="00BE1F5E" w:rsidRDefault="00BE1F5E" w:rsidP="00BE1F5E">
      <w:pPr>
        <w:keepNext/>
        <w:bidi/>
        <w:jc w:val="both"/>
        <w:rPr>
          <w:rFonts w:cs="David" w:hint="cs"/>
          <w:rtl/>
        </w:rPr>
      </w:pPr>
    </w:p>
    <w:p w14:paraId="0667D996" w14:textId="77777777" w:rsidR="00BE1F5E" w:rsidRDefault="00BE1F5E" w:rsidP="00BE1F5E">
      <w:pPr>
        <w:keepNext/>
        <w:bidi/>
        <w:jc w:val="both"/>
        <w:rPr>
          <w:rFonts w:cs="David" w:hint="cs"/>
          <w:rtl/>
        </w:rPr>
      </w:pPr>
      <w:r>
        <w:rPr>
          <w:rFonts w:cs="David" w:hint="cs"/>
          <w:rtl/>
        </w:rPr>
        <w:tab/>
        <w:t>אדוני היושב ראש - - - כשאתה תהיה אצלנו בוועדות תקבל את אותו יחס.</w:t>
      </w:r>
    </w:p>
    <w:p w14:paraId="59130930" w14:textId="77777777" w:rsidR="00BE1F5E" w:rsidRDefault="00BE1F5E" w:rsidP="00BE1F5E">
      <w:pPr>
        <w:keepNext/>
        <w:bidi/>
        <w:jc w:val="both"/>
        <w:rPr>
          <w:rFonts w:cs="David" w:hint="cs"/>
          <w:rtl/>
        </w:rPr>
      </w:pPr>
    </w:p>
    <w:p w14:paraId="4A544B08"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1ECF4E85" w14:textId="77777777" w:rsidR="00BE1F5E" w:rsidRDefault="00BE1F5E" w:rsidP="00BE1F5E">
      <w:pPr>
        <w:keepNext/>
        <w:bidi/>
        <w:jc w:val="both"/>
        <w:rPr>
          <w:rFonts w:cs="David" w:hint="cs"/>
          <w:rtl/>
        </w:rPr>
      </w:pPr>
    </w:p>
    <w:p w14:paraId="12040B47" w14:textId="77777777" w:rsidR="00BE1F5E" w:rsidRDefault="00BE1F5E" w:rsidP="00BE1F5E">
      <w:pPr>
        <w:keepNext/>
        <w:bidi/>
        <w:jc w:val="both"/>
        <w:rPr>
          <w:rFonts w:cs="David" w:hint="cs"/>
          <w:rtl/>
        </w:rPr>
      </w:pPr>
      <w:r>
        <w:rPr>
          <w:rFonts w:cs="David" w:hint="cs"/>
          <w:rtl/>
        </w:rPr>
        <w:tab/>
        <w:t>חבר הכנסת שאמה, תודה רבה.</w:t>
      </w:r>
    </w:p>
    <w:p w14:paraId="403156CB" w14:textId="77777777" w:rsidR="00BE1F5E" w:rsidRDefault="00BE1F5E" w:rsidP="00BE1F5E">
      <w:pPr>
        <w:keepNext/>
        <w:bidi/>
        <w:jc w:val="both"/>
        <w:rPr>
          <w:rFonts w:cs="David" w:hint="cs"/>
          <w:rtl/>
        </w:rPr>
      </w:pPr>
    </w:p>
    <w:p w14:paraId="3FDB85D5" w14:textId="77777777" w:rsidR="00BE1F5E" w:rsidRDefault="00BE1F5E" w:rsidP="00BE1F5E">
      <w:pPr>
        <w:keepNext/>
        <w:bidi/>
        <w:jc w:val="both"/>
        <w:rPr>
          <w:rFonts w:cs="David" w:hint="cs"/>
          <w:rtl/>
        </w:rPr>
      </w:pPr>
      <w:r>
        <w:rPr>
          <w:rFonts w:cs="David" w:hint="cs"/>
          <w:rtl/>
        </w:rPr>
        <w:tab/>
        <w:t>אני אחלק את ההצעה לשני - - -</w:t>
      </w:r>
    </w:p>
    <w:p w14:paraId="63AA1F48" w14:textId="77777777" w:rsidR="00BE1F5E" w:rsidRDefault="00BE1F5E" w:rsidP="00BE1F5E">
      <w:pPr>
        <w:keepNext/>
        <w:bidi/>
        <w:jc w:val="both"/>
        <w:rPr>
          <w:rFonts w:cs="David" w:hint="cs"/>
          <w:rtl/>
        </w:rPr>
      </w:pPr>
    </w:p>
    <w:p w14:paraId="107F045F" w14:textId="77777777" w:rsidR="00BE1F5E" w:rsidRPr="00513BF9" w:rsidRDefault="00BE1F5E" w:rsidP="00BE1F5E">
      <w:pPr>
        <w:keepNext/>
        <w:bidi/>
        <w:jc w:val="both"/>
        <w:rPr>
          <w:rFonts w:cs="David" w:hint="cs"/>
          <w:u w:val="single"/>
          <w:rtl/>
        </w:rPr>
      </w:pPr>
      <w:r w:rsidRPr="00513BF9">
        <w:rPr>
          <w:rFonts w:cs="David" w:hint="cs"/>
          <w:u w:val="single"/>
          <w:rtl/>
        </w:rPr>
        <w:t>כרמל שאמה:</w:t>
      </w:r>
    </w:p>
    <w:p w14:paraId="73D7639C" w14:textId="77777777" w:rsidR="00BE1F5E" w:rsidRDefault="00BE1F5E" w:rsidP="00BE1F5E">
      <w:pPr>
        <w:keepNext/>
        <w:bidi/>
        <w:jc w:val="both"/>
        <w:rPr>
          <w:rFonts w:cs="David" w:hint="cs"/>
          <w:rtl/>
        </w:rPr>
      </w:pPr>
    </w:p>
    <w:p w14:paraId="2915533B" w14:textId="77777777" w:rsidR="00BE1F5E" w:rsidRDefault="00BE1F5E" w:rsidP="00BE1F5E">
      <w:pPr>
        <w:keepNext/>
        <w:bidi/>
        <w:jc w:val="both"/>
        <w:rPr>
          <w:rFonts w:cs="David" w:hint="cs"/>
          <w:rtl/>
        </w:rPr>
      </w:pPr>
      <w:r>
        <w:rPr>
          <w:rFonts w:cs="David" w:hint="cs"/>
          <w:rtl/>
        </w:rPr>
        <w:tab/>
        <w:t>- - -</w:t>
      </w:r>
    </w:p>
    <w:p w14:paraId="3226C624" w14:textId="77777777" w:rsidR="00BE1F5E" w:rsidRDefault="00BE1F5E" w:rsidP="00BE1F5E">
      <w:pPr>
        <w:keepNext/>
        <w:bidi/>
        <w:jc w:val="both"/>
        <w:rPr>
          <w:rFonts w:cs="David" w:hint="cs"/>
          <w:rtl/>
        </w:rPr>
      </w:pPr>
    </w:p>
    <w:p w14:paraId="148C2667"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5FA9F04B" w14:textId="77777777" w:rsidR="00BE1F5E" w:rsidRDefault="00BE1F5E" w:rsidP="00BE1F5E">
      <w:pPr>
        <w:keepNext/>
        <w:bidi/>
        <w:jc w:val="both"/>
        <w:rPr>
          <w:rFonts w:cs="David" w:hint="cs"/>
          <w:rtl/>
        </w:rPr>
      </w:pPr>
    </w:p>
    <w:p w14:paraId="157453E7" w14:textId="77777777" w:rsidR="00BE1F5E" w:rsidRDefault="00BE1F5E" w:rsidP="00BE1F5E">
      <w:pPr>
        <w:keepNext/>
        <w:bidi/>
        <w:jc w:val="both"/>
        <w:rPr>
          <w:rFonts w:cs="David" w:hint="cs"/>
          <w:rtl/>
        </w:rPr>
      </w:pPr>
      <w:r>
        <w:rPr>
          <w:rFonts w:cs="David" w:hint="cs"/>
          <w:rtl/>
        </w:rPr>
        <w:tab/>
        <w:t>חבר הכנסת שאמה, אני מוחל על כבודי, תודה רבה.</w:t>
      </w:r>
    </w:p>
    <w:p w14:paraId="2AC3728D" w14:textId="77777777" w:rsidR="00BE1F5E" w:rsidRDefault="00BE1F5E" w:rsidP="00BE1F5E">
      <w:pPr>
        <w:keepNext/>
        <w:bidi/>
        <w:jc w:val="both"/>
        <w:rPr>
          <w:rFonts w:cs="David" w:hint="cs"/>
          <w:rtl/>
        </w:rPr>
      </w:pPr>
    </w:p>
    <w:p w14:paraId="270E5674" w14:textId="77777777" w:rsidR="00BE1F5E" w:rsidRDefault="00BE1F5E" w:rsidP="00BE1F5E">
      <w:pPr>
        <w:keepNext/>
        <w:bidi/>
        <w:jc w:val="both"/>
        <w:rPr>
          <w:rFonts w:cs="David" w:hint="cs"/>
          <w:rtl/>
        </w:rPr>
      </w:pPr>
      <w:r>
        <w:rPr>
          <w:rFonts w:cs="David" w:hint="cs"/>
          <w:rtl/>
        </w:rPr>
        <w:tab/>
        <w:t xml:space="preserve">אני עובר להצבעה על הרביזיה, ואני גם אותה מחלק לשני חלקים. מי בעד הצעת הרביזיה בעניין הקביעה העקרונית של קבלת ההחלטה של ועדת </w:t>
      </w:r>
      <w:proofErr w:type="spellStart"/>
      <w:r>
        <w:rPr>
          <w:rFonts w:cs="David" w:hint="cs"/>
          <w:rtl/>
        </w:rPr>
        <w:t>גרונאו</w:t>
      </w:r>
      <w:proofErr w:type="spellEnd"/>
      <w:r>
        <w:rPr>
          <w:rFonts w:cs="David" w:hint="cs"/>
          <w:rtl/>
        </w:rPr>
        <w:t xml:space="preserve">. מי שתומך ברביזיה, פירושו שהוא בעד לדחות את ההמלצות של ועדת </w:t>
      </w:r>
      <w:proofErr w:type="spellStart"/>
      <w:r>
        <w:rPr>
          <w:rFonts w:cs="David" w:hint="cs"/>
          <w:rtl/>
        </w:rPr>
        <w:t>גרונאו</w:t>
      </w:r>
      <w:proofErr w:type="spellEnd"/>
      <w:r>
        <w:rPr>
          <w:rFonts w:cs="David" w:hint="cs"/>
          <w:rtl/>
        </w:rPr>
        <w:t xml:space="preserve">. שלא יהיה ספק. מי בעד בקשת הרביזיה </w:t>
      </w:r>
      <w:proofErr w:type="spellStart"/>
      <w:r>
        <w:rPr>
          <w:rFonts w:cs="David" w:hint="cs"/>
          <w:rtl/>
        </w:rPr>
        <w:t>בסוגייה</w:t>
      </w:r>
      <w:proofErr w:type="spellEnd"/>
      <w:r>
        <w:rPr>
          <w:rFonts w:cs="David" w:hint="cs"/>
          <w:rtl/>
        </w:rPr>
        <w:t xml:space="preserve"> הזו? מי נגד?</w:t>
      </w:r>
    </w:p>
    <w:p w14:paraId="6C1761B3" w14:textId="77777777" w:rsidR="00BE1F5E" w:rsidRDefault="00BE1F5E" w:rsidP="00BE1F5E">
      <w:pPr>
        <w:keepNext/>
        <w:bidi/>
        <w:jc w:val="both"/>
        <w:rPr>
          <w:rFonts w:cs="David" w:hint="cs"/>
          <w:rtl/>
        </w:rPr>
      </w:pPr>
    </w:p>
    <w:p w14:paraId="580C0DC2" w14:textId="77777777" w:rsidR="00BE1F5E" w:rsidRPr="00F70E4B" w:rsidRDefault="00BE1F5E" w:rsidP="00BE1F5E">
      <w:pPr>
        <w:keepNext/>
        <w:bidi/>
        <w:jc w:val="both"/>
        <w:rPr>
          <w:rFonts w:cs="David" w:hint="cs"/>
          <w:u w:val="single"/>
          <w:rtl/>
        </w:rPr>
      </w:pPr>
      <w:r w:rsidRPr="00F70E4B">
        <w:rPr>
          <w:rFonts w:cs="David" w:hint="cs"/>
          <w:u w:val="single"/>
          <w:rtl/>
        </w:rPr>
        <w:t>קריאות:</w:t>
      </w:r>
    </w:p>
    <w:p w14:paraId="61789D85" w14:textId="77777777" w:rsidR="00BE1F5E" w:rsidRDefault="00BE1F5E" w:rsidP="00BE1F5E">
      <w:pPr>
        <w:keepNext/>
        <w:bidi/>
        <w:jc w:val="both"/>
        <w:rPr>
          <w:rFonts w:cs="David" w:hint="cs"/>
          <w:rtl/>
        </w:rPr>
      </w:pPr>
    </w:p>
    <w:p w14:paraId="6B3FF38C" w14:textId="77777777" w:rsidR="00BE1F5E" w:rsidRDefault="00BE1F5E" w:rsidP="00BE1F5E">
      <w:pPr>
        <w:keepNext/>
        <w:bidi/>
        <w:jc w:val="both"/>
        <w:rPr>
          <w:rFonts w:cs="David" w:hint="cs"/>
          <w:rtl/>
        </w:rPr>
      </w:pPr>
      <w:r>
        <w:rPr>
          <w:rFonts w:cs="David" w:hint="cs"/>
          <w:rtl/>
        </w:rPr>
        <w:tab/>
        <w:t>- - -</w:t>
      </w:r>
    </w:p>
    <w:p w14:paraId="0F6F21D9" w14:textId="77777777" w:rsidR="00BE1F5E" w:rsidRDefault="00BE1F5E" w:rsidP="00BE1F5E">
      <w:pPr>
        <w:keepNext/>
        <w:bidi/>
        <w:jc w:val="both"/>
        <w:rPr>
          <w:rFonts w:cs="David" w:hint="cs"/>
          <w:rtl/>
        </w:rPr>
      </w:pPr>
    </w:p>
    <w:p w14:paraId="3572292C" w14:textId="77777777" w:rsidR="00BE1F5E" w:rsidRDefault="00BE1F5E" w:rsidP="00BE1F5E">
      <w:pPr>
        <w:keepNext/>
        <w:bidi/>
        <w:jc w:val="both"/>
        <w:rPr>
          <w:rFonts w:cs="David" w:hint="cs"/>
          <w:rtl/>
        </w:rPr>
      </w:pPr>
      <w:r>
        <w:rPr>
          <w:rFonts w:cs="David" w:hint="cs"/>
          <w:rtl/>
        </w:rPr>
        <w:tab/>
        <w:t>חבר הכנסת מוזס, תצביע.</w:t>
      </w:r>
    </w:p>
    <w:p w14:paraId="77A23E52" w14:textId="77777777" w:rsidR="00BE1F5E" w:rsidRDefault="00BE1F5E" w:rsidP="00BE1F5E">
      <w:pPr>
        <w:keepNext/>
        <w:bidi/>
        <w:jc w:val="both"/>
        <w:rPr>
          <w:rFonts w:cs="David" w:hint="cs"/>
          <w:rtl/>
        </w:rPr>
      </w:pPr>
    </w:p>
    <w:p w14:paraId="263DB89E"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28E03D5F" w14:textId="77777777" w:rsidR="00BE1F5E" w:rsidRDefault="00BE1F5E" w:rsidP="00BE1F5E">
      <w:pPr>
        <w:keepNext/>
        <w:bidi/>
        <w:jc w:val="both"/>
        <w:rPr>
          <w:rFonts w:cs="David" w:hint="cs"/>
          <w:rtl/>
        </w:rPr>
      </w:pPr>
    </w:p>
    <w:p w14:paraId="3D9F334A" w14:textId="77777777" w:rsidR="00BE1F5E" w:rsidRDefault="00BE1F5E" w:rsidP="00BE1F5E">
      <w:pPr>
        <w:keepNext/>
        <w:bidi/>
        <w:jc w:val="both"/>
        <w:rPr>
          <w:rFonts w:cs="David" w:hint="cs"/>
          <w:rtl/>
        </w:rPr>
      </w:pPr>
      <w:r>
        <w:rPr>
          <w:rFonts w:cs="David" w:hint="cs"/>
          <w:rtl/>
        </w:rPr>
        <w:tab/>
        <w:t>רבותיי, אל תטעו אותו.</w:t>
      </w:r>
    </w:p>
    <w:p w14:paraId="1F7F6631" w14:textId="77777777" w:rsidR="00BE1F5E" w:rsidRDefault="00BE1F5E" w:rsidP="00BE1F5E">
      <w:pPr>
        <w:keepNext/>
        <w:bidi/>
        <w:jc w:val="both"/>
        <w:rPr>
          <w:rFonts w:cs="David" w:hint="cs"/>
          <w:rtl/>
        </w:rPr>
      </w:pPr>
    </w:p>
    <w:p w14:paraId="75802423" w14:textId="77777777" w:rsidR="00BE1F5E" w:rsidRDefault="00BE1F5E" w:rsidP="00BE1F5E">
      <w:pPr>
        <w:keepNext/>
        <w:bidi/>
        <w:jc w:val="both"/>
        <w:rPr>
          <w:rFonts w:cs="David" w:hint="cs"/>
          <w:rtl/>
        </w:rPr>
      </w:pPr>
      <w:r>
        <w:rPr>
          <w:rFonts w:cs="David" w:hint="cs"/>
          <w:rtl/>
        </w:rPr>
        <w:tab/>
        <w:t xml:space="preserve">חבר הכנסת מוזס, אתה בעד הרביזיה או בעד ועדת </w:t>
      </w:r>
      <w:proofErr w:type="spellStart"/>
      <w:r>
        <w:rPr>
          <w:rFonts w:cs="David" w:hint="cs"/>
          <w:rtl/>
        </w:rPr>
        <w:t>גרונאו</w:t>
      </w:r>
      <w:proofErr w:type="spellEnd"/>
      <w:r>
        <w:rPr>
          <w:rFonts w:cs="David" w:hint="cs"/>
          <w:rtl/>
        </w:rPr>
        <w:t>?</w:t>
      </w:r>
    </w:p>
    <w:p w14:paraId="4FF757B6" w14:textId="77777777" w:rsidR="00BE1F5E" w:rsidRDefault="00BE1F5E" w:rsidP="00BE1F5E">
      <w:pPr>
        <w:keepNext/>
        <w:bidi/>
        <w:jc w:val="both"/>
        <w:rPr>
          <w:rFonts w:cs="David" w:hint="cs"/>
          <w:rtl/>
        </w:rPr>
      </w:pPr>
    </w:p>
    <w:p w14:paraId="5EECCAD7" w14:textId="77777777" w:rsidR="00BE1F5E" w:rsidRDefault="00BE1F5E" w:rsidP="00BE1F5E">
      <w:pPr>
        <w:keepNext/>
        <w:bidi/>
        <w:jc w:val="both"/>
        <w:rPr>
          <w:rFonts w:cs="David" w:hint="cs"/>
          <w:u w:val="single"/>
          <w:rtl/>
        </w:rPr>
      </w:pPr>
      <w:r>
        <w:rPr>
          <w:rFonts w:cs="David" w:hint="cs"/>
          <w:u w:val="single"/>
          <w:rtl/>
        </w:rPr>
        <w:t>מנחם מוזס:</w:t>
      </w:r>
    </w:p>
    <w:p w14:paraId="3D2E7F42" w14:textId="77777777" w:rsidR="00BE1F5E" w:rsidRDefault="00BE1F5E" w:rsidP="00BE1F5E">
      <w:pPr>
        <w:keepNext/>
        <w:bidi/>
        <w:jc w:val="both"/>
        <w:rPr>
          <w:rFonts w:cs="David" w:hint="cs"/>
          <w:u w:val="single"/>
          <w:rtl/>
        </w:rPr>
      </w:pPr>
    </w:p>
    <w:p w14:paraId="3BD4E90F" w14:textId="77777777" w:rsidR="00BE1F5E" w:rsidRPr="00F56DAF" w:rsidRDefault="00BE1F5E" w:rsidP="00BE1F5E">
      <w:pPr>
        <w:keepNext/>
        <w:bidi/>
        <w:jc w:val="both"/>
        <w:rPr>
          <w:rFonts w:cs="David" w:hint="cs"/>
          <w:rtl/>
        </w:rPr>
      </w:pPr>
      <w:r>
        <w:rPr>
          <w:rFonts w:cs="David" w:hint="cs"/>
          <w:rtl/>
        </w:rPr>
        <w:tab/>
        <w:t>- - -</w:t>
      </w:r>
    </w:p>
    <w:p w14:paraId="71FDB55E" w14:textId="77777777" w:rsidR="00BE1F5E" w:rsidRDefault="00BE1F5E" w:rsidP="00BE1F5E">
      <w:pPr>
        <w:keepNext/>
        <w:bidi/>
        <w:jc w:val="both"/>
        <w:rPr>
          <w:rFonts w:cs="David" w:hint="cs"/>
          <w:rtl/>
        </w:rPr>
      </w:pPr>
    </w:p>
    <w:p w14:paraId="2D23DDF2"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54065E0F" w14:textId="77777777" w:rsidR="00BE1F5E" w:rsidRDefault="00BE1F5E" w:rsidP="00BE1F5E">
      <w:pPr>
        <w:keepNext/>
        <w:bidi/>
        <w:jc w:val="both"/>
        <w:rPr>
          <w:rFonts w:cs="David" w:hint="cs"/>
          <w:rtl/>
        </w:rPr>
      </w:pPr>
    </w:p>
    <w:p w14:paraId="13535ACA" w14:textId="77777777" w:rsidR="00BE1F5E" w:rsidRDefault="00BE1F5E" w:rsidP="00BE1F5E">
      <w:pPr>
        <w:keepNext/>
        <w:bidi/>
        <w:jc w:val="both"/>
        <w:rPr>
          <w:rFonts w:cs="David" w:hint="cs"/>
          <w:rtl/>
        </w:rPr>
      </w:pPr>
      <w:r>
        <w:rPr>
          <w:rFonts w:cs="David" w:hint="cs"/>
          <w:rtl/>
        </w:rPr>
        <w:tab/>
        <w:t>מאה אחוז, תודה רבה.</w:t>
      </w:r>
    </w:p>
    <w:p w14:paraId="7FCEBC17" w14:textId="77777777" w:rsidR="00BE1F5E" w:rsidRDefault="00BE1F5E" w:rsidP="00BE1F5E">
      <w:pPr>
        <w:keepNext/>
        <w:bidi/>
        <w:jc w:val="both"/>
        <w:rPr>
          <w:rFonts w:cs="David" w:hint="cs"/>
          <w:rtl/>
        </w:rPr>
      </w:pPr>
    </w:p>
    <w:p w14:paraId="3912ADD9" w14:textId="77777777" w:rsidR="00BE1F5E" w:rsidRPr="00025036" w:rsidRDefault="00BE1F5E" w:rsidP="00BE1F5E">
      <w:pPr>
        <w:keepNext/>
        <w:bidi/>
        <w:jc w:val="both"/>
        <w:rPr>
          <w:rFonts w:cs="David" w:hint="cs"/>
          <w:b/>
          <w:bCs/>
          <w:u w:val="single"/>
          <w:rtl/>
        </w:rPr>
      </w:pPr>
      <w:r w:rsidRPr="00025036">
        <w:rPr>
          <w:rFonts w:cs="David" w:hint="cs"/>
          <w:b/>
          <w:bCs/>
          <w:u w:val="single"/>
          <w:rtl/>
        </w:rPr>
        <w:t>הצבעה מס' 4</w:t>
      </w:r>
    </w:p>
    <w:p w14:paraId="1CA44277" w14:textId="77777777" w:rsidR="00BE1F5E" w:rsidRDefault="00BE1F5E" w:rsidP="00BE1F5E">
      <w:pPr>
        <w:keepNext/>
        <w:bidi/>
        <w:jc w:val="both"/>
        <w:rPr>
          <w:rFonts w:cs="David" w:hint="cs"/>
          <w:rtl/>
        </w:rPr>
      </w:pPr>
    </w:p>
    <w:p w14:paraId="64968088" w14:textId="77777777" w:rsidR="00BE1F5E" w:rsidRDefault="00BE1F5E" w:rsidP="00BE1F5E">
      <w:pPr>
        <w:keepNext/>
        <w:bidi/>
        <w:jc w:val="both"/>
        <w:rPr>
          <w:rFonts w:cs="David" w:hint="cs"/>
          <w:rtl/>
        </w:rPr>
      </w:pPr>
      <w:r>
        <w:rPr>
          <w:rFonts w:cs="David" w:hint="cs"/>
          <w:rtl/>
        </w:rPr>
        <w:t xml:space="preserve">בעד הרביזיה בעניין קבלת המלצתה של ועדת </w:t>
      </w:r>
      <w:proofErr w:type="spellStart"/>
      <w:r>
        <w:rPr>
          <w:rFonts w:cs="David" w:hint="cs"/>
          <w:rtl/>
        </w:rPr>
        <w:t>גרונאו</w:t>
      </w:r>
      <w:proofErr w:type="spellEnd"/>
      <w:r>
        <w:rPr>
          <w:rFonts w:cs="David" w:hint="cs"/>
          <w:rtl/>
        </w:rPr>
        <w:t xml:space="preserve"> </w:t>
      </w:r>
      <w:r>
        <w:rPr>
          <w:rFonts w:cs="David"/>
          <w:rtl/>
        </w:rPr>
        <w:t>–</w:t>
      </w:r>
      <w:r>
        <w:rPr>
          <w:rFonts w:cs="David" w:hint="cs"/>
          <w:rtl/>
        </w:rPr>
        <w:t xml:space="preserve"> 7</w:t>
      </w:r>
    </w:p>
    <w:p w14:paraId="7CCDCF2C" w14:textId="77777777" w:rsidR="00BE1F5E" w:rsidRDefault="00BE1F5E" w:rsidP="00BE1F5E">
      <w:pPr>
        <w:keepNext/>
        <w:bidi/>
        <w:jc w:val="both"/>
        <w:rPr>
          <w:rFonts w:cs="David" w:hint="cs"/>
          <w:rtl/>
        </w:rPr>
      </w:pPr>
      <w:r>
        <w:rPr>
          <w:rFonts w:cs="David" w:hint="cs"/>
          <w:rtl/>
        </w:rPr>
        <w:t xml:space="preserve">נגד </w:t>
      </w:r>
      <w:r>
        <w:rPr>
          <w:rFonts w:cs="David"/>
          <w:rtl/>
        </w:rPr>
        <w:t>–</w:t>
      </w:r>
      <w:r>
        <w:rPr>
          <w:rFonts w:cs="David" w:hint="cs"/>
          <w:rtl/>
        </w:rPr>
        <w:t xml:space="preserve"> 10</w:t>
      </w:r>
    </w:p>
    <w:p w14:paraId="7E91CF28" w14:textId="77777777" w:rsidR="00BE1F5E" w:rsidRDefault="00BE1F5E" w:rsidP="00BE1F5E">
      <w:pPr>
        <w:keepNext/>
        <w:bidi/>
        <w:jc w:val="both"/>
        <w:rPr>
          <w:rFonts w:cs="David" w:hint="cs"/>
          <w:rtl/>
        </w:rPr>
      </w:pPr>
      <w:r>
        <w:rPr>
          <w:rFonts w:cs="David" w:hint="cs"/>
          <w:rtl/>
        </w:rPr>
        <w:t xml:space="preserve">נמנעים </w:t>
      </w:r>
      <w:r>
        <w:rPr>
          <w:rFonts w:cs="David"/>
          <w:rtl/>
        </w:rPr>
        <w:t>–</w:t>
      </w:r>
      <w:r>
        <w:rPr>
          <w:rFonts w:cs="David" w:hint="cs"/>
          <w:rtl/>
        </w:rPr>
        <w:t xml:space="preserve"> אין</w:t>
      </w:r>
    </w:p>
    <w:p w14:paraId="3AC51B41" w14:textId="77777777" w:rsidR="00BE1F5E" w:rsidRDefault="00BE1F5E" w:rsidP="00BE1F5E">
      <w:pPr>
        <w:keepNext/>
        <w:bidi/>
        <w:jc w:val="both"/>
        <w:rPr>
          <w:rFonts w:cs="David" w:hint="cs"/>
          <w:rtl/>
        </w:rPr>
      </w:pPr>
      <w:r>
        <w:rPr>
          <w:rFonts w:cs="David" w:hint="cs"/>
          <w:rtl/>
        </w:rPr>
        <w:t>הרביזיה לא נתקבלה.</w:t>
      </w:r>
    </w:p>
    <w:p w14:paraId="36B371D8" w14:textId="77777777" w:rsidR="00BE1F5E" w:rsidRDefault="00BE1F5E" w:rsidP="00BE1F5E">
      <w:pPr>
        <w:keepNext/>
        <w:bidi/>
        <w:jc w:val="both"/>
        <w:rPr>
          <w:rFonts w:cs="David" w:hint="cs"/>
          <w:rtl/>
        </w:rPr>
      </w:pPr>
    </w:p>
    <w:p w14:paraId="1D232E28" w14:textId="77777777" w:rsidR="00BE1F5E" w:rsidRDefault="00BE1F5E" w:rsidP="00BE1F5E">
      <w:pPr>
        <w:keepNext/>
        <w:bidi/>
        <w:jc w:val="both"/>
        <w:rPr>
          <w:rFonts w:cs="David" w:hint="cs"/>
          <w:rtl/>
        </w:rPr>
      </w:pPr>
    </w:p>
    <w:p w14:paraId="69AE8155"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66A47AAF" w14:textId="77777777" w:rsidR="00BE1F5E" w:rsidRDefault="00BE1F5E" w:rsidP="00BE1F5E">
      <w:pPr>
        <w:keepNext/>
        <w:bidi/>
        <w:jc w:val="both"/>
        <w:rPr>
          <w:rFonts w:cs="David" w:hint="cs"/>
          <w:rtl/>
        </w:rPr>
      </w:pPr>
    </w:p>
    <w:p w14:paraId="4F037F7D" w14:textId="77777777" w:rsidR="00BE1F5E" w:rsidRDefault="00BE1F5E" w:rsidP="00BE1F5E">
      <w:pPr>
        <w:keepNext/>
        <w:bidi/>
        <w:jc w:val="both"/>
        <w:rPr>
          <w:rFonts w:cs="David" w:hint="cs"/>
          <w:rtl/>
        </w:rPr>
      </w:pPr>
      <w:r>
        <w:rPr>
          <w:rFonts w:cs="David" w:hint="cs"/>
          <w:rtl/>
        </w:rPr>
        <w:tab/>
        <w:t>שבעה קולות בעד הרביזיה בסוגיה הזאת. עשרה נגד. לפיכך הרביזיה נדחית בסוגיה הזו.</w:t>
      </w:r>
    </w:p>
    <w:p w14:paraId="543EB82C" w14:textId="77777777" w:rsidR="00BE1F5E" w:rsidRDefault="00BE1F5E" w:rsidP="00BE1F5E">
      <w:pPr>
        <w:keepNext/>
        <w:bidi/>
        <w:jc w:val="both"/>
        <w:rPr>
          <w:rFonts w:cs="David" w:hint="cs"/>
          <w:rtl/>
        </w:rPr>
      </w:pPr>
    </w:p>
    <w:p w14:paraId="052C610E" w14:textId="77777777" w:rsidR="00BE1F5E" w:rsidRDefault="00BE1F5E" w:rsidP="00BE1F5E">
      <w:pPr>
        <w:keepNext/>
        <w:bidi/>
        <w:jc w:val="both"/>
        <w:rPr>
          <w:rFonts w:cs="David" w:hint="cs"/>
          <w:rtl/>
        </w:rPr>
      </w:pPr>
      <w:r>
        <w:rPr>
          <w:rFonts w:cs="David" w:hint="cs"/>
          <w:rtl/>
        </w:rPr>
        <w:tab/>
        <w:t>עכשיו רביזיה לעניין הוראת המעבר. מי בעד הרביזיה לעניין הוראת המעבר, קרי: מתנגד לכך שתהיה הוראות מעבר שקובעת שמי שכרגע עובד יכול להמשיך לעבוד. מי בעד הרביזיה? אף אחד.</w:t>
      </w:r>
    </w:p>
    <w:p w14:paraId="12940D3C" w14:textId="77777777" w:rsidR="00BE1F5E" w:rsidRDefault="00BE1F5E" w:rsidP="00BE1F5E">
      <w:pPr>
        <w:keepNext/>
        <w:bidi/>
        <w:jc w:val="both"/>
        <w:rPr>
          <w:rFonts w:cs="David" w:hint="cs"/>
          <w:rtl/>
        </w:rPr>
      </w:pPr>
    </w:p>
    <w:p w14:paraId="54CC84A5" w14:textId="77777777" w:rsidR="00BE1F5E" w:rsidRPr="000D35D7" w:rsidRDefault="00BE1F5E" w:rsidP="00BE1F5E">
      <w:pPr>
        <w:keepNext/>
        <w:bidi/>
        <w:jc w:val="both"/>
        <w:rPr>
          <w:rFonts w:cs="David" w:hint="cs"/>
          <w:u w:val="single"/>
          <w:rtl/>
        </w:rPr>
      </w:pPr>
      <w:r w:rsidRPr="000D35D7">
        <w:rPr>
          <w:rFonts w:cs="David" w:hint="cs"/>
          <w:u w:val="single"/>
          <w:rtl/>
        </w:rPr>
        <w:t>ניצן הורוביץ:</w:t>
      </w:r>
    </w:p>
    <w:p w14:paraId="4509A394" w14:textId="77777777" w:rsidR="00BE1F5E" w:rsidRDefault="00BE1F5E" w:rsidP="00BE1F5E">
      <w:pPr>
        <w:keepNext/>
        <w:bidi/>
        <w:jc w:val="both"/>
        <w:rPr>
          <w:rFonts w:cs="David" w:hint="cs"/>
          <w:rtl/>
        </w:rPr>
      </w:pPr>
    </w:p>
    <w:p w14:paraId="1DD5455A" w14:textId="77777777" w:rsidR="00BE1F5E" w:rsidRDefault="00BE1F5E" w:rsidP="00BE1F5E">
      <w:pPr>
        <w:keepNext/>
        <w:bidi/>
        <w:ind w:firstLine="720"/>
        <w:jc w:val="both"/>
        <w:rPr>
          <w:rFonts w:cs="David" w:hint="cs"/>
          <w:rtl/>
        </w:rPr>
      </w:pPr>
      <w:r>
        <w:rPr>
          <w:rFonts w:cs="David" w:hint="cs"/>
          <w:rtl/>
        </w:rPr>
        <w:t>אדוני היושב ראש, איך חבורה שלמה של אנשים חכמים הגיעה לתוצאה הזאת?</w:t>
      </w:r>
    </w:p>
    <w:p w14:paraId="19D24658" w14:textId="77777777" w:rsidR="00BE1F5E" w:rsidRDefault="00BE1F5E" w:rsidP="00BE1F5E">
      <w:pPr>
        <w:keepNext/>
        <w:bidi/>
        <w:jc w:val="both"/>
        <w:rPr>
          <w:rFonts w:cs="David" w:hint="cs"/>
          <w:rtl/>
        </w:rPr>
      </w:pPr>
    </w:p>
    <w:p w14:paraId="32E15DBC" w14:textId="77777777" w:rsidR="00BE1F5E" w:rsidRDefault="00BE1F5E" w:rsidP="00BE1F5E">
      <w:pPr>
        <w:keepNext/>
        <w:bidi/>
        <w:jc w:val="both"/>
        <w:rPr>
          <w:rFonts w:cs="David" w:hint="cs"/>
          <w:u w:val="single"/>
          <w:rtl/>
        </w:rPr>
      </w:pPr>
      <w:r w:rsidRPr="003C23D3">
        <w:rPr>
          <w:rFonts w:cs="David" w:hint="cs"/>
          <w:u w:val="single"/>
          <w:rtl/>
        </w:rPr>
        <w:t xml:space="preserve">היו"ר יריב </w:t>
      </w:r>
      <w:proofErr w:type="spellStart"/>
      <w:r w:rsidRPr="003C23D3">
        <w:rPr>
          <w:rFonts w:cs="David" w:hint="cs"/>
          <w:u w:val="single"/>
          <w:rtl/>
        </w:rPr>
        <w:t>לוין</w:t>
      </w:r>
      <w:proofErr w:type="spellEnd"/>
      <w:r w:rsidRPr="003C23D3">
        <w:rPr>
          <w:rFonts w:cs="David" w:hint="cs"/>
          <w:u w:val="single"/>
          <w:rtl/>
        </w:rPr>
        <w:t>:</w:t>
      </w:r>
    </w:p>
    <w:p w14:paraId="0AD5BEE1" w14:textId="77777777" w:rsidR="00BE1F5E" w:rsidRDefault="00BE1F5E" w:rsidP="00BE1F5E">
      <w:pPr>
        <w:keepNext/>
        <w:bidi/>
        <w:jc w:val="both"/>
        <w:rPr>
          <w:rFonts w:cs="David" w:hint="cs"/>
          <w:u w:val="single"/>
          <w:rtl/>
        </w:rPr>
      </w:pPr>
    </w:p>
    <w:p w14:paraId="45087F73" w14:textId="77777777" w:rsidR="00BE1F5E" w:rsidRDefault="00BE1F5E" w:rsidP="00BE1F5E">
      <w:pPr>
        <w:keepNext/>
        <w:bidi/>
        <w:jc w:val="both"/>
        <w:rPr>
          <w:rFonts w:cs="David" w:hint="cs"/>
          <w:rtl/>
        </w:rPr>
      </w:pPr>
      <w:r>
        <w:rPr>
          <w:rFonts w:cs="David" w:hint="cs"/>
          <w:rtl/>
        </w:rPr>
        <w:tab/>
        <w:t>חבר הכנסת הורוביץ, אנחנו באמצע הצבעה.</w:t>
      </w:r>
    </w:p>
    <w:p w14:paraId="720E4414" w14:textId="77777777" w:rsidR="00BE1F5E" w:rsidRDefault="00BE1F5E" w:rsidP="00BE1F5E">
      <w:pPr>
        <w:keepNext/>
        <w:bidi/>
        <w:jc w:val="both"/>
        <w:rPr>
          <w:rFonts w:cs="David" w:hint="cs"/>
          <w:rtl/>
        </w:rPr>
      </w:pPr>
    </w:p>
    <w:p w14:paraId="2856A349" w14:textId="77777777" w:rsidR="00BE1F5E" w:rsidRPr="00A36C37" w:rsidRDefault="00BE1F5E" w:rsidP="00BE1F5E">
      <w:pPr>
        <w:keepNext/>
        <w:bidi/>
        <w:jc w:val="both"/>
        <w:rPr>
          <w:rFonts w:cs="David" w:hint="cs"/>
          <w:u w:val="single"/>
          <w:rtl/>
        </w:rPr>
      </w:pPr>
      <w:r w:rsidRPr="00A36C37">
        <w:rPr>
          <w:rFonts w:cs="David" w:hint="cs"/>
          <w:u w:val="single"/>
          <w:rtl/>
        </w:rPr>
        <w:t>דב חנין:</w:t>
      </w:r>
    </w:p>
    <w:p w14:paraId="1EC2F047" w14:textId="77777777" w:rsidR="00BE1F5E" w:rsidRDefault="00BE1F5E" w:rsidP="00BE1F5E">
      <w:pPr>
        <w:keepNext/>
        <w:bidi/>
        <w:jc w:val="both"/>
        <w:rPr>
          <w:rFonts w:cs="David" w:hint="cs"/>
          <w:rtl/>
        </w:rPr>
      </w:pPr>
    </w:p>
    <w:p w14:paraId="37889595" w14:textId="77777777" w:rsidR="00BE1F5E" w:rsidRDefault="00BE1F5E" w:rsidP="00BE1F5E">
      <w:pPr>
        <w:keepNext/>
        <w:bidi/>
        <w:jc w:val="both"/>
        <w:rPr>
          <w:rFonts w:cs="David" w:hint="cs"/>
          <w:rtl/>
        </w:rPr>
      </w:pPr>
      <w:r>
        <w:rPr>
          <w:rFonts w:cs="David" w:hint="cs"/>
          <w:rtl/>
        </w:rPr>
        <w:tab/>
        <w:t>אדוני, אדוני, אדוני היושב ראש, אדוני היושב ראש.</w:t>
      </w:r>
    </w:p>
    <w:p w14:paraId="0DDF3B0A" w14:textId="77777777" w:rsidR="00BE1F5E" w:rsidRDefault="00BE1F5E" w:rsidP="00BE1F5E">
      <w:pPr>
        <w:keepNext/>
        <w:bidi/>
        <w:jc w:val="both"/>
        <w:rPr>
          <w:rFonts w:cs="David" w:hint="cs"/>
          <w:rtl/>
        </w:rPr>
      </w:pPr>
    </w:p>
    <w:p w14:paraId="47E8B42B"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45549EAD" w14:textId="77777777" w:rsidR="00BE1F5E" w:rsidRDefault="00BE1F5E" w:rsidP="00BE1F5E">
      <w:pPr>
        <w:keepNext/>
        <w:bidi/>
        <w:jc w:val="both"/>
        <w:rPr>
          <w:rFonts w:cs="David" w:hint="cs"/>
          <w:rtl/>
        </w:rPr>
      </w:pPr>
    </w:p>
    <w:p w14:paraId="5A583082" w14:textId="77777777" w:rsidR="00BE1F5E" w:rsidRDefault="00BE1F5E" w:rsidP="00BE1F5E">
      <w:pPr>
        <w:keepNext/>
        <w:bidi/>
        <w:jc w:val="both"/>
        <w:rPr>
          <w:rFonts w:cs="David" w:hint="cs"/>
          <w:rtl/>
        </w:rPr>
      </w:pPr>
      <w:r>
        <w:rPr>
          <w:rFonts w:cs="David" w:hint="cs"/>
          <w:rtl/>
        </w:rPr>
        <w:tab/>
        <w:t>חנין, מספיק. מספיק. לא, עד כאן.</w:t>
      </w:r>
    </w:p>
    <w:p w14:paraId="0449C705" w14:textId="77777777" w:rsidR="00BE1F5E" w:rsidRDefault="00BE1F5E" w:rsidP="00BE1F5E">
      <w:pPr>
        <w:keepNext/>
        <w:bidi/>
        <w:jc w:val="both"/>
        <w:rPr>
          <w:rFonts w:cs="David" w:hint="cs"/>
          <w:rtl/>
        </w:rPr>
      </w:pPr>
    </w:p>
    <w:p w14:paraId="1D64AB7D" w14:textId="77777777" w:rsidR="00BE1F5E" w:rsidRDefault="00BE1F5E" w:rsidP="00BE1F5E">
      <w:pPr>
        <w:keepNext/>
        <w:bidi/>
        <w:jc w:val="both"/>
        <w:rPr>
          <w:rFonts w:cs="David" w:hint="cs"/>
          <w:rtl/>
        </w:rPr>
      </w:pPr>
      <w:r>
        <w:rPr>
          <w:rFonts w:cs="David" w:hint="cs"/>
          <w:rtl/>
        </w:rPr>
        <w:tab/>
        <w:t>מי בעד הרביזיה לסוגיית הוראת המעבר?</w:t>
      </w:r>
    </w:p>
    <w:p w14:paraId="3A139561" w14:textId="77777777" w:rsidR="00BE1F5E" w:rsidRDefault="00BE1F5E" w:rsidP="00BE1F5E">
      <w:pPr>
        <w:keepNext/>
        <w:bidi/>
        <w:jc w:val="both"/>
        <w:rPr>
          <w:rFonts w:cs="David" w:hint="cs"/>
          <w:rtl/>
        </w:rPr>
      </w:pPr>
    </w:p>
    <w:p w14:paraId="1C568235" w14:textId="77777777" w:rsidR="00BE1F5E" w:rsidRDefault="00BE1F5E" w:rsidP="00BE1F5E">
      <w:pPr>
        <w:keepNext/>
        <w:bidi/>
        <w:jc w:val="both"/>
        <w:rPr>
          <w:rFonts w:cs="David" w:hint="cs"/>
          <w:rtl/>
        </w:rPr>
      </w:pPr>
    </w:p>
    <w:p w14:paraId="3DCDE82C" w14:textId="77777777" w:rsidR="00BE1F5E" w:rsidRPr="00025036" w:rsidRDefault="00BE1F5E" w:rsidP="00BE1F5E">
      <w:pPr>
        <w:keepNext/>
        <w:bidi/>
        <w:jc w:val="both"/>
        <w:rPr>
          <w:rFonts w:cs="David" w:hint="cs"/>
          <w:b/>
          <w:bCs/>
          <w:u w:val="single"/>
          <w:rtl/>
        </w:rPr>
      </w:pPr>
      <w:r w:rsidRPr="00025036">
        <w:rPr>
          <w:rFonts w:cs="David" w:hint="cs"/>
          <w:b/>
          <w:bCs/>
          <w:u w:val="single"/>
          <w:rtl/>
        </w:rPr>
        <w:t>הצבעה מס' 5</w:t>
      </w:r>
    </w:p>
    <w:p w14:paraId="1F50AD50" w14:textId="77777777" w:rsidR="00BE1F5E" w:rsidRDefault="00BE1F5E" w:rsidP="00BE1F5E">
      <w:pPr>
        <w:keepNext/>
        <w:bidi/>
        <w:jc w:val="both"/>
        <w:rPr>
          <w:rFonts w:cs="David" w:hint="cs"/>
          <w:rtl/>
        </w:rPr>
      </w:pPr>
    </w:p>
    <w:p w14:paraId="75159AEB" w14:textId="77777777" w:rsidR="00BE1F5E" w:rsidRDefault="00BE1F5E" w:rsidP="00BE1F5E">
      <w:pPr>
        <w:keepNext/>
        <w:bidi/>
        <w:jc w:val="both"/>
        <w:rPr>
          <w:rFonts w:cs="David" w:hint="cs"/>
          <w:rtl/>
        </w:rPr>
      </w:pPr>
      <w:r>
        <w:rPr>
          <w:rFonts w:cs="David" w:hint="cs"/>
          <w:rtl/>
        </w:rPr>
        <w:t xml:space="preserve">בעד הרביזיה לסוגיית הוראת המעבר </w:t>
      </w:r>
      <w:r>
        <w:rPr>
          <w:rFonts w:cs="David"/>
          <w:rtl/>
        </w:rPr>
        <w:t>–</w:t>
      </w:r>
      <w:r>
        <w:rPr>
          <w:rFonts w:cs="David" w:hint="cs"/>
          <w:rtl/>
        </w:rPr>
        <w:t xml:space="preserve"> אין</w:t>
      </w:r>
    </w:p>
    <w:p w14:paraId="58E526CD" w14:textId="77777777" w:rsidR="00BE1F5E" w:rsidRDefault="00BE1F5E" w:rsidP="00BE1F5E">
      <w:pPr>
        <w:keepNext/>
        <w:bidi/>
        <w:jc w:val="both"/>
        <w:rPr>
          <w:rFonts w:cs="David" w:hint="cs"/>
          <w:rtl/>
        </w:rPr>
      </w:pPr>
      <w:r>
        <w:rPr>
          <w:rFonts w:cs="David" w:hint="cs"/>
          <w:rtl/>
        </w:rPr>
        <w:t xml:space="preserve">נגד </w:t>
      </w:r>
      <w:r>
        <w:rPr>
          <w:rFonts w:cs="David"/>
          <w:rtl/>
        </w:rPr>
        <w:t>–</w:t>
      </w:r>
      <w:r>
        <w:rPr>
          <w:rFonts w:cs="David" w:hint="cs"/>
          <w:rtl/>
        </w:rPr>
        <w:t xml:space="preserve"> 9</w:t>
      </w:r>
    </w:p>
    <w:p w14:paraId="6A0E6302" w14:textId="77777777" w:rsidR="00BE1F5E" w:rsidRDefault="00BE1F5E" w:rsidP="00BE1F5E">
      <w:pPr>
        <w:keepNext/>
        <w:bidi/>
        <w:jc w:val="both"/>
        <w:rPr>
          <w:rFonts w:cs="David" w:hint="cs"/>
          <w:rtl/>
        </w:rPr>
      </w:pPr>
      <w:r>
        <w:rPr>
          <w:rFonts w:cs="David" w:hint="cs"/>
          <w:rtl/>
        </w:rPr>
        <w:t xml:space="preserve">נמנעים </w:t>
      </w:r>
      <w:r>
        <w:rPr>
          <w:rFonts w:cs="David"/>
          <w:rtl/>
        </w:rPr>
        <w:t>–</w:t>
      </w:r>
      <w:r>
        <w:rPr>
          <w:rFonts w:cs="David" w:hint="cs"/>
          <w:rtl/>
        </w:rPr>
        <w:t xml:space="preserve"> אין</w:t>
      </w:r>
    </w:p>
    <w:p w14:paraId="44F92A14" w14:textId="77777777" w:rsidR="00BE1F5E" w:rsidRDefault="00BE1F5E" w:rsidP="00BE1F5E">
      <w:pPr>
        <w:keepNext/>
        <w:bidi/>
        <w:jc w:val="both"/>
        <w:rPr>
          <w:rFonts w:cs="David" w:hint="cs"/>
          <w:rtl/>
        </w:rPr>
      </w:pPr>
      <w:r>
        <w:rPr>
          <w:rFonts w:cs="David" w:hint="cs"/>
          <w:rtl/>
        </w:rPr>
        <w:t>הרביזיה לסוגיית הוראת המעבר לא נתקבלה.</w:t>
      </w:r>
    </w:p>
    <w:p w14:paraId="25D01FC1" w14:textId="77777777" w:rsidR="00BE1F5E" w:rsidRDefault="00BE1F5E" w:rsidP="00BE1F5E">
      <w:pPr>
        <w:keepNext/>
        <w:bidi/>
        <w:jc w:val="both"/>
        <w:rPr>
          <w:rFonts w:cs="David" w:hint="cs"/>
          <w:rtl/>
        </w:rPr>
      </w:pPr>
    </w:p>
    <w:p w14:paraId="3C5EE476" w14:textId="77777777" w:rsidR="00BE1F5E" w:rsidRPr="00280BD6" w:rsidRDefault="00BE1F5E" w:rsidP="00BE1F5E">
      <w:pPr>
        <w:keepNext/>
        <w:bidi/>
        <w:jc w:val="both"/>
        <w:rPr>
          <w:rFonts w:cs="David" w:hint="cs"/>
          <w:u w:val="single"/>
          <w:rtl/>
        </w:rPr>
      </w:pPr>
      <w:r w:rsidRPr="00280BD6">
        <w:rPr>
          <w:rFonts w:cs="David" w:hint="cs"/>
          <w:u w:val="single"/>
          <w:rtl/>
        </w:rPr>
        <w:t xml:space="preserve">היו"ר יריב </w:t>
      </w:r>
      <w:proofErr w:type="spellStart"/>
      <w:r w:rsidRPr="00280BD6">
        <w:rPr>
          <w:rFonts w:cs="David" w:hint="cs"/>
          <w:u w:val="single"/>
          <w:rtl/>
        </w:rPr>
        <w:t>לוין</w:t>
      </w:r>
      <w:proofErr w:type="spellEnd"/>
      <w:r w:rsidRPr="00280BD6">
        <w:rPr>
          <w:rFonts w:cs="David" w:hint="cs"/>
          <w:u w:val="single"/>
          <w:rtl/>
        </w:rPr>
        <w:t>:</w:t>
      </w:r>
    </w:p>
    <w:p w14:paraId="1F6F694C" w14:textId="77777777" w:rsidR="00BE1F5E" w:rsidRDefault="00BE1F5E" w:rsidP="00BE1F5E">
      <w:pPr>
        <w:keepNext/>
        <w:bidi/>
        <w:jc w:val="both"/>
        <w:rPr>
          <w:rFonts w:cs="David" w:hint="cs"/>
          <w:rtl/>
        </w:rPr>
      </w:pPr>
    </w:p>
    <w:p w14:paraId="102747B4" w14:textId="77777777" w:rsidR="00BE1F5E" w:rsidRDefault="00BE1F5E" w:rsidP="00BE1F5E">
      <w:pPr>
        <w:keepNext/>
        <w:bidi/>
        <w:jc w:val="both"/>
        <w:rPr>
          <w:rFonts w:cs="David" w:hint="cs"/>
          <w:rtl/>
        </w:rPr>
      </w:pPr>
      <w:r>
        <w:rPr>
          <w:rFonts w:cs="David" w:hint="cs"/>
          <w:rtl/>
        </w:rPr>
        <w:tab/>
        <w:t xml:space="preserve">אף אחד בעד, תשעה נגד, נמנעים </w:t>
      </w:r>
      <w:r>
        <w:rPr>
          <w:rFonts w:cs="David"/>
          <w:rtl/>
        </w:rPr>
        <w:t>–</w:t>
      </w:r>
      <w:r>
        <w:rPr>
          <w:rFonts w:cs="David" w:hint="cs"/>
          <w:rtl/>
        </w:rPr>
        <w:t xml:space="preserve"> אף אחד. תודה רבה, הישיבה נעולה. </w:t>
      </w:r>
    </w:p>
    <w:p w14:paraId="4DF6759E" w14:textId="77777777" w:rsidR="00BE1F5E" w:rsidRDefault="00BE1F5E" w:rsidP="00BE1F5E">
      <w:pPr>
        <w:keepNext/>
        <w:bidi/>
        <w:jc w:val="both"/>
        <w:rPr>
          <w:rFonts w:cs="David" w:hint="cs"/>
          <w:rtl/>
        </w:rPr>
      </w:pPr>
    </w:p>
    <w:p w14:paraId="030B1534" w14:textId="77777777" w:rsidR="00552A80" w:rsidRPr="00BE1F5E" w:rsidRDefault="00BE1F5E" w:rsidP="00BE1F5E">
      <w:pPr>
        <w:keepNext/>
        <w:bidi/>
        <w:ind w:firstLine="720"/>
        <w:jc w:val="both"/>
      </w:pPr>
      <w:r w:rsidRPr="00EB467A">
        <w:rPr>
          <w:rFonts w:cs="David" w:hint="cs"/>
          <w:b/>
          <w:bCs/>
          <w:u w:val="single"/>
          <w:rtl/>
        </w:rPr>
        <w:t>הישיבה ננעלה בשעה 12:45.</w:t>
      </w:r>
    </w:p>
    <w:sectPr w:rsidR="00552A80" w:rsidRPr="00BE1F5E" w:rsidSect="00BE1F5E">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194BB" w14:textId="77777777" w:rsidR="00000000" w:rsidRDefault="009B2ED2">
      <w:r>
        <w:separator/>
      </w:r>
    </w:p>
  </w:endnote>
  <w:endnote w:type="continuationSeparator" w:id="0">
    <w:p w14:paraId="115CCF64" w14:textId="77777777" w:rsidR="00000000" w:rsidRDefault="009B2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92775" w14:textId="77777777" w:rsidR="00000000" w:rsidRDefault="009B2ED2">
      <w:r>
        <w:separator/>
      </w:r>
    </w:p>
  </w:footnote>
  <w:footnote w:type="continuationSeparator" w:id="0">
    <w:p w14:paraId="64AD56DF" w14:textId="77777777" w:rsidR="00000000" w:rsidRDefault="009B2E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03021" w14:textId="77777777" w:rsidR="00BE1F5E" w:rsidRDefault="00BE1F5E">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15B31850" w14:textId="77777777" w:rsidR="00BE1F5E" w:rsidRDefault="00BE1F5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5FA27" w14:textId="77777777" w:rsidR="00BE1F5E" w:rsidRDefault="00BE1F5E">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65</w:t>
    </w:r>
    <w:r>
      <w:rPr>
        <w:rStyle w:val="PageNumber"/>
        <w:rFonts w:cs="David"/>
        <w:szCs w:val="24"/>
      </w:rPr>
      <w:fldChar w:fldCharType="end"/>
    </w:r>
  </w:p>
  <w:p w14:paraId="6DDA86A1" w14:textId="77777777" w:rsidR="00BE1F5E" w:rsidRDefault="00BE1F5E" w:rsidP="00BE1F5E">
    <w:pPr>
      <w:pStyle w:val="Header"/>
      <w:ind w:right="36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64F1"/>
    <w:multiLevelType w:val="hybridMultilevel"/>
    <w:tmpl w:val="8F6EDED0"/>
    <w:lvl w:ilvl="0" w:tplc="C90444F4">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74C1449"/>
    <w:multiLevelType w:val="hybridMultilevel"/>
    <w:tmpl w:val="CD9C63DA"/>
    <w:lvl w:ilvl="0" w:tplc="92847388">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C0E1F79"/>
    <w:multiLevelType w:val="hybridMultilevel"/>
    <w:tmpl w:val="2AE2749E"/>
    <w:lvl w:ilvl="0" w:tplc="7276AC4A">
      <w:start w:val="31"/>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8A10E37"/>
    <w:multiLevelType w:val="hybridMultilevel"/>
    <w:tmpl w:val="6124FBDC"/>
    <w:lvl w:ilvl="0" w:tplc="8AC05D4A">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22165CFA"/>
    <w:multiLevelType w:val="hybridMultilevel"/>
    <w:tmpl w:val="3F4EE264"/>
    <w:lvl w:ilvl="0" w:tplc="FD94DDFA">
      <w:start w:val="31"/>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6EA16EC"/>
    <w:multiLevelType w:val="hybridMultilevel"/>
    <w:tmpl w:val="4D648404"/>
    <w:lvl w:ilvl="0" w:tplc="700874F4">
      <w:start w:val="31"/>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B0D5809"/>
    <w:multiLevelType w:val="hybridMultilevel"/>
    <w:tmpl w:val="97FE868C"/>
    <w:lvl w:ilvl="0" w:tplc="64963FD0">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F3079C1"/>
    <w:multiLevelType w:val="hybridMultilevel"/>
    <w:tmpl w:val="7B169F16"/>
    <w:lvl w:ilvl="0" w:tplc="1F3CA884">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5512D10"/>
    <w:multiLevelType w:val="hybridMultilevel"/>
    <w:tmpl w:val="31529EB4"/>
    <w:lvl w:ilvl="0" w:tplc="F0DA6DAE">
      <w:start w:val="31"/>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36B27D77"/>
    <w:multiLevelType w:val="hybridMultilevel"/>
    <w:tmpl w:val="05F8618A"/>
    <w:lvl w:ilvl="0" w:tplc="19BEE4C6">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42091D27"/>
    <w:multiLevelType w:val="hybridMultilevel"/>
    <w:tmpl w:val="23340386"/>
    <w:lvl w:ilvl="0" w:tplc="40C8C522">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12" w15:restartNumberingAfterBreak="0">
    <w:nsid w:val="445E0A65"/>
    <w:multiLevelType w:val="hybridMultilevel"/>
    <w:tmpl w:val="DC4CFDD4"/>
    <w:lvl w:ilvl="0" w:tplc="B5AC2D6C">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4BB52A62"/>
    <w:multiLevelType w:val="hybridMultilevel"/>
    <w:tmpl w:val="F026A1E4"/>
    <w:lvl w:ilvl="0" w:tplc="4ADA20F0">
      <w:start w:val="776"/>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164394D"/>
    <w:multiLevelType w:val="hybridMultilevel"/>
    <w:tmpl w:val="E8780BEE"/>
    <w:lvl w:ilvl="0" w:tplc="084C8A2A">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1BD5855"/>
    <w:multiLevelType w:val="hybridMultilevel"/>
    <w:tmpl w:val="480662E6"/>
    <w:lvl w:ilvl="0" w:tplc="B25035D2">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E492DF2"/>
    <w:multiLevelType w:val="hybridMultilevel"/>
    <w:tmpl w:val="2674724C"/>
    <w:lvl w:ilvl="0" w:tplc="4672FF42">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400519448">
    <w:abstractNumId w:val="11"/>
  </w:num>
  <w:num w:numId="2" w16cid:durableId="90321000">
    <w:abstractNumId w:val="14"/>
  </w:num>
  <w:num w:numId="3" w16cid:durableId="999312455">
    <w:abstractNumId w:val="0"/>
  </w:num>
  <w:num w:numId="4" w16cid:durableId="139932095">
    <w:abstractNumId w:val="12"/>
  </w:num>
  <w:num w:numId="5" w16cid:durableId="544175819">
    <w:abstractNumId w:val="7"/>
  </w:num>
  <w:num w:numId="6" w16cid:durableId="155146115">
    <w:abstractNumId w:val="13"/>
  </w:num>
  <w:num w:numId="7" w16cid:durableId="2068643956">
    <w:abstractNumId w:val="15"/>
  </w:num>
  <w:num w:numId="8" w16cid:durableId="356781004">
    <w:abstractNumId w:val="3"/>
  </w:num>
  <w:num w:numId="9" w16cid:durableId="841969133">
    <w:abstractNumId w:val="6"/>
  </w:num>
  <w:num w:numId="10" w16cid:durableId="1649741826">
    <w:abstractNumId w:val="1"/>
  </w:num>
  <w:num w:numId="11" w16cid:durableId="1450008903">
    <w:abstractNumId w:val="16"/>
  </w:num>
  <w:num w:numId="12" w16cid:durableId="606431113">
    <w:abstractNumId w:val="10"/>
  </w:num>
  <w:num w:numId="13" w16cid:durableId="951089321">
    <w:abstractNumId w:val="9"/>
  </w:num>
  <w:num w:numId="14" w16cid:durableId="893463846">
    <w:abstractNumId w:val="5"/>
  </w:num>
  <w:num w:numId="15" w16cid:durableId="1445882571">
    <w:abstractNumId w:val="2"/>
  </w:num>
  <w:num w:numId="16" w16cid:durableId="742064501">
    <w:abstractNumId w:val="4"/>
  </w:num>
  <w:num w:numId="17" w16cid:durableId="4151755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42852פרוטוקול_ישיבת_ועדה.doc"/>
    <w:docVar w:name="StartMode" w:val="3"/>
  </w:docVars>
  <w:rsids>
    <w:rsidRoot w:val="007358A1"/>
    <w:rsid w:val="00552A80"/>
    <w:rsid w:val="006B54BA"/>
    <w:rsid w:val="007358A1"/>
    <w:rsid w:val="00965806"/>
    <w:rsid w:val="009B2ED2"/>
    <w:rsid w:val="00BE1F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5D9E02"/>
  <w15:chartTrackingRefBased/>
  <w15:docId w15:val="{814161DF-0BF1-419E-BC0E-1E5BBB226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E1F5E"/>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BE1F5E"/>
    <w:rPr>
      <w:rFonts w:cs="Miriam"/>
      <w:lang w:bidi="he-IL"/>
    </w:rPr>
  </w:style>
  <w:style w:type="paragraph" w:styleId="Footer">
    <w:name w:val="footer"/>
    <w:basedOn w:val="Normal"/>
    <w:rsid w:val="00BE1F5E"/>
    <w:pPr>
      <w:tabs>
        <w:tab w:val="center" w:pos="4153"/>
        <w:tab w:val="right" w:pos="8306"/>
      </w:tabs>
      <w:autoSpaceDE w:val="0"/>
      <w:autoSpaceDN w:val="0"/>
      <w:bidi/>
    </w:pPr>
    <w:rPr>
      <w:sz w:val="20"/>
      <w:szCs w:val="20"/>
      <w:lang w:eastAsia="he-IL"/>
    </w:rPr>
  </w:style>
  <w:style w:type="paragraph" w:customStyle="1" w:styleId="CharChar1">
    <w:name w:val=" Char Char תו תו תו תו תו תו תו תו תו תו תו תו תו תו תו תו תו תו תו תו תו תו תו תו תו תו תו1 תו"/>
    <w:basedOn w:val="Normal"/>
    <w:rsid w:val="00BE1F5E"/>
    <w:pPr>
      <w:keepLines/>
      <w:tabs>
        <w:tab w:val="left" w:pos="397"/>
        <w:tab w:val="left" w:pos="794"/>
        <w:tab w:val="left" w:pos="1191"/>
        <w:tab w:val="left" w:pos="1588"/>
        <w:tab w:val="left" w:pos="1985"/>
        <w:tab w:val="left" w:pos="2381"/>
        <w:tab w:val="left" w:pos="2778"/>
        <w:tab w:val="left" w:pos="3175"/>
        <w:tab w:val="left" w:pos="3572"/>
      </w:tabs>
      <w:bidi/>
      <w:jc w:val="both"/>
    </w:pPr>
    <w:rPr>
      <w:rFonts w:ascii="Arial" w:hAnsi="Arial" w:cs="David"/>
      <w:noProof/>
      <w:szCs w:val="28"/>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14914</Words>
  <Characters>85014</Characters>
  <Application>Microsoft Office Word</Application>
  <DocSecurity>0</DocSecurity>
  <Lines>708</Lines>
  <Paragraphs>199</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99729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