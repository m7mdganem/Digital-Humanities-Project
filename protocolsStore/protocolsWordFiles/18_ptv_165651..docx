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B09D" w14:textId="77777777" w:rsidR="0075004A" w:rsidRDefault="0075004A" w:rsidP="0075004A">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14:paraId="59BC2950" w14:textId="77777777" w:rsidR="0075004A" w:rsidRDefault="0075004A" w:rsidP="0075004A">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2289B756" w14:textId="77777777" w:rsidR="0075004A" w:rsidRDefault="0075004A" w:rsidP="0075004A">
      <w:pPr>
        <w:bidi/>
        <w:jc w:val="both"/>
        <w:rPr>
          <w:rFonts w:cs="David"/>
          <w:b/>
          <w:bCs/>
          <w:rtl/>
        </w:rPr>
      </w:pPr>
    </w:p>
    <w:p w14:paraId="184B11F2" w14:textId="77777777" w:rsidR="0075004A" w:rsidRDefault="0075004A" w:rsidP="0075004A">
      <w:pPr>
        <w:bidi/>
        <w:jc w:val="center"/>
        <w:outlineLvl w:val="0"/>
        <w:rPr>
          <w:rFonts w:cs="David" w:hint="cs"/>
          <w:b/>
          <w:bCs/>
          <w:rtl/>
        </w:rPr>
      </w:pPr>
    </w:p>
    <w:p w14:paraId="12FC3121" w14:textId="77777777" w:rsidR="0075004A" w:rsidRDefault="0075004A" w:rsidP="0075004A">
      <w:pPr>
        <w:bidi/>
        <w:jc w:val="center"/>
        <w:outlineLvl w:val="0"/>
        <w:rPr>
          <w:rFonts w:cs="David" w:hint="cs"/>
          <w:b/>
          <w:bCs/>
          <w:rtl/>
        </w:rPr>
      </w:pPr>
    </w:p>
    <w:p w14:paraId="6FF58C03" w14:textId="77777777" w:rsidR="0075004A" w:rsidRDefault="0075004A" w:rsidP="0075004A">
      <w:pPr>
        <w:bidi/>
        <w:jc w:val="center"/>
        <w:outlineLvl w:val="0"/>
        <w:rPr>
          <w:rFonts w:cs="David" w:hint="cs"/>
          <w:b/>
          <w:bCs/>
          <w:rtl/>
        </w:rPr>
      </w:pPr>
    </w:p>
    <w:p w14:paraId="3A0944CE" w14:textId="77777777" w:rsidR="0075004A" w:rsidRDefault="0075004A" w:rsidP="0075004A">
      <w:pPr>
        <w:bidi/>
        <w:jc w:val="center"/>
        <w:outlineLvl w:val="0"/>
        <w:rPr>
          <w:rFonts w:cs="David" w:hint="cs"/>
          <w:b/>
          <w:bCs/>
          <w:rtl/>
        </w:rPr>
      </w:pPr>
      <w:r>
        <w:rPr>
          <w:rFonts w:cs="David"/>
          <w:b/>
          <w:bCs/>
          <w:rtl/>
        </w:rPr>
        <w:t xml:space="preserve">פרוטוקול מס' </w:t>
      </w:r>
      <w:r>
        <w:rPr>
          <w:rFonts w:cs="David" w:hint="cs"/>
          <w:b/>
          <w:bCs/>
          <w:rtl/>
        </w:rPr>
        <w:t>137</w:t>
      </w:r>
    </w:p>
    <w:p w14:paraId="10A1541A" w14:textId="77777777" w:rsidR="0075004A" w:rsidRDefault="0075004A" w:rsidP="0075004A">
      <w:pPr>
        <w:bidi/>
        <w:jc w:val="center"/>
        <w:outlineLvl w:val="0"/>
        <w:rPr>
          <w:rFonts w:cs="David" w:hint="cs"/>
          <w:b/>
          <w:bCs/>
          <w:rtl/>
        </w:rPr>
      </w:pPr>
      <w:r>
        <w:rPr>
          <w:rFonts w:cs="David"/>
          <w:b/>
          <w:bCs/>
          <w:rtl/>
        </w:rPr>
        <w:t>מישיב</w:t>
      </w:r>
      <w:r>
        <w:rPr>
          <w:rFonts w:cs="David" w:hint="cs"/>
          <w:b/>
          <w:bCs/>
          <w:rtl/>
        </w:rPr>
        <w:t>ת ועדת הכנסת</w:t>
      </w:r>
    </w:p>
    <w:p w14:paraId="182424F1" w14:textId="77777777" w:rsidR="0075004A" w:rsidRPr="000809F0" w:rsidRDefault="0075004A" w:rsidP="0075004A">
      <w:pPr>
        <w:bidi/>
        <w:jc w:val="center"/>
        <w:outlineLvl w:val="0"/>
        <w:rPr>
          <w:rFonts w:cs="David" w:hint="cs"/>
          <w:b/>
          <w:bCs/>
          <w:u w:val="single"/>
          <w:rtl/>
        </w:rPr>
      </w:pPr>
      <w:r w:rsidRPr="000809F0">
        <w:rPr>
          <w:rFonts w:cs="David" w:hint="cs"/>
          <w:b/>
          <w:bCs/>
          <w:u w:val="single"/>
          <w:rtl/>
        </w:rPr>
        <w:t xml:space="preserve">יום שלישי, י"ד בטבת </w:t>
      </w:r>
      <w:proofErr w:type="spellStart"/>
      <w:r w:rsidRPr="000809F0">
        <w:rPr>
          <w:rFonts w:cs="David" w:hint="cs"/>
          <w:b/>
          <w:bCs/>
          <w:u w:val="single"/>
          <w:rtl/>
        </w:rPr>
        <w:t>התשע"א</w:t>
      </w:r>
      <w:proofErr w:type="spellEnd"/>
      <w:r w:rsidRPr="000809F0">
        <w:rPr>
          <w:rFonts w:cs="David" w:hint="cs"/>
          <w:b/>
          <w:bCs/>
          <w:u w:val="single"/>
          <w:rtl/>
        </w:rPr>
        <w:t xml:space="preserve"> (21 בדצמבר 2010), שעה 13:00</w:t>
      </w:r>
    </w:p>
    <w:p w14:paraId="3DA9ED92" w14:textId="77777777" w:rsidR="0075004A" w:rsidRDefault="0075004A" w:rsidP="0075004A">
      <w:pPr>
        <w:bidi/>
        <w:rPr>
          <w:rFonts w:cs="David"/>
          <w:b/>
          <w:bCs/>
          <w:u w:val="single"/>
          <w:rtl/>
        </w:rPr>
      </w:pPr>
    </w:p>
    <w:p w14:paraId="3B0BC079" w14:textId="77777777" w:rsidR="0075004A" w:rsidRDefault="0075004A" w:rsidP="0075004A">
      <w:pPr>
        <w:bidi/>
        <w:rPr>
          <w:rFonts w:cs="David" w:hint="cs"/>
          <w:b/>
          <w:bCs/>
          <w:u w:val="single"/>
          <w:rtl/>
        </w:rPr>
      </w:pPr>
    </w:p>
    <w:p w14:paraId="4CE3B1E8" w14:textId="77777777" w:rsidR="0075004A" w:rsidRDefault="0075004A" w:rsidP="0075004A">
      <w:pPr>
        <w:bidi/>
        <w:rPr>
          <w:rFonts w:cs="David" w:hint="cs"/>
          <w:b/>
          <w:bCs/>
          <w:u w:val="single"/>
          <w:rtl/>
        </w:rPr>
      </w:pPr>
    </w:p>
    <w:p w14:paraId="562CE3DA" w14:textId="77777777" w:rsidR="0075004A" w:rsidRDefault="0075004A" w:rsidP="0075004A">
      <w:pPr>
        <w:bidi/>
        <w:rPr>
          <w:rFonts w:cs="David" w:hint="cs"/>
          <w:b/>
          <w:bCs/>
          <w:u w:val="single"/>
          <w:rtl/>
        </w:rPr>
      </w:pPr>
    </w:p>
    <w:p w14:paraId="132E027B" w14:textId="77777777" w:rsidR="0075004A" w:rsidRDefault="0075004A" w:rsidP="0075004A">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6721EBD1" w14:textId="77777777" w:rsidR="0075004A" w:rsidRDefault="0075004A" w:rsidP="0075004A">
      <w:pPr>
        <w:bidi/>
        <w:jc w:val="both"/>
        <w:rPr>
          <w:rFonts w:cs="David" w:hint="cs"/>
          <w:b/>
          <w:bCs/>
          <w:u w:val="single"/>
          <w:rtl/>
        </w:rPr>
      </w:pPr>
    </w:p>
    <w:p w14:paraId="1B60A78A" w14:textId="77777777" w:rsidR="0075004A" w:rsidRPr="00294381" w:rsidRDefault="0075004A" w:rsidP="0075004A">
      <w:pPr>
        <w:numPr>
          <w:ilvl w:val="0"/>
          <w:numId w:val="2"/>
        </w:numPr>
        <w:autoSpaceDE w:val="0"/>
        <w:autoSpaceDN w:val="0"/>
        <w:bidi/>
        <w:jc w:val="both"/>
        <w:rPr>
          <w:rFonts w:cs="David" w:hint="cs"/>
          <w:b/>
          <w:bCs/>
          <w:rtl/>
        </w:rPr>
      </w:pPr>
      <w:r w:rsidRPr="00294381">
        <w:rPr>
          <w:rFonts w:cs="David" w:hint="cs"/>
          <w:b/>
          <w:bCs/>
          <w:rtl/>
        </w:rPr>
        <w:t>ערעורים על החלטת יו"ר הכנסת והסגנים שלא לאשר דחיפות הצעות לסדר-היום</w:t>
      </w:r>
    </w:p>
    <w:p w14:paraId="66082136" w14:textId="77777777" w:rsidR="0075004A" w:rsidRPr="00294381" w:rsidRDefault="0075004A" w:rsidP="0075004A">
      <w:pPr>
        <w:numPr>
          <w:ilvl w:val="0"/>
          <w:numId w:val="2"/>
        </w:numPr>
        <w:autoSpaceDE w:val="0"/>
        <w:autoSpaceDN w:val="0"/>
        <w:bidi/>
        <w:jc w:val="both"/>
        <w:rPr>
          <w:rFonts w:cs="David" w:hint="cs"/>
          <w:b/>
          <w:bCs/>
          <w:rtl/>
        </w:rPr>
      </w:pPr>
      <w:r w:rsidRPr="00294381">
        <w:rPr>
          <w:rFonts w:cs="David" w:hint="cs"/>
          <w:b/>
          <w:bCs/>
          <w:rtl/>
        </w:rPr>
        <w:t>תיקון תקנון הכנסת</w:t>
      </w:r>
    </w:p>
    <w:p w14:paraId="60EF0AC7" w14:textId="77777777" w:rsidR="0075004A" w:rsidRPr="00294381" w:rsidRDefault="0075004A" w:rsidP="0075004A">
      <w:pPr>
        <w:bidi/>
        <w:jc w:val="both"/>
        <w:rPr>
          <w:rFonts w:cs="David" w:hint="cs"/>
          <w:b/>
          <w:bCs/>
          <w:rtl/>
        </w:rPr>
      </w:pPr>
    </w:p>
    <w:p w14:paraId="4D7D5F4A" w14:textId="77777777" w:rsidR="0075004A" w:rsidRDefault="0075004A" w:rsidP="0075004A">
      <w:pPr>
        <w:bidi/>
        <w:jc w:val="both"/>
        <w:rPr>
          <w:rFonts w:cs="David"/>
          <w:b/>
          <w:bCs/>
          <w:rtl/>
        </w:rPr>
      </w:pPr>
    </w:p>
    <w:p w14:paraId="5DBD8268" w14:textId="77777777" w:rsidR="0075004A" w:rsidRDefault="0075004A" w:rsidP="0075004A">
      <w:pPr>
        <w:bidi/>
        <w:jc w:val="both"/>
        <w:outlineLvl w:val="0"/>
        <w:rPr>
          <w:rFonts w:cs="David"/>
          <w:b/>
          <w:bCs/>
          <w:u w:val="single"/>
          <w:rtl/>
        </w:rPr>
      </w:pPr>
      <w:r>
        <w:rPr>
          <w:rFonts w:cs="David"/>
          <w:b/>
          <w:bCs/>
          <w:u w:val="single"/>
          <w:rtl/>
        </w:rPr>
        <w:t>נכחו:</w:t>
      </w:r>
    </w:p>
    <w:p w14:paraId="4A40B888" w14:textId="77777777" w:rsidR="0075004A" w:rsidRDefault="0075004A" w:rsidP="0075004A">
      <w:pPr>
        <w:bidi/>
        <w:jc w:val="both"/>
        <w:outlineLvl w:val="0"/>
        <w:rPr>
          <w:rFonts w:cs="David" w:hint="cs"/>
          <w:rtl/>
        </w:rPr>
      </w:pPr>
      <w:r>
        <w:rPr>
          <w:rFonts w:cs="David"/>
          <w:b/>
          <w:bCs/>
          <w:u w:val="single"/>
          <w:rtl/>
        </w:rPr>
        <w:t>חברי הוועדה</w:t>
      </w:r>
      <w:r>
        <w:rPr>
          <w:rFonts w:cs="David"/>
          <w:rtl/>
        </w:rPr>
        <w:t>:</w:t>
      </w:r>
      <w:r>
        <w:rPr>
          <w:rFonts w:cs="David"/>
          <w:rtl/>
        </w:rPr>
        <w:tab/>
      </w:r>
    </w:p>
    <w:p w14:paraId="2FF410B3" w14:textId="77777777" w:rsidR="0075004A" w:rsidRDefault="0075004A" w:rsidP="0075004A">
      <w:pPr>
        <w:bidi/>
        <w:jc w:val="both"/>
        <w:outlineLvl w:val="0"/>
        <w:rPr>
          <w:rFonts w:cs="David" w:hint="cs"/>
          <w:rtl/>
        </w:rPr>
      </w:pPr>
    </w:p>
    <w:p w14:paraId="41316DF5" w14:textId="77777777" w:rsidR="0075004A" w:rsidRDefault="0075004A" w:rsidP="0075004A">
      <w:pPr>
        <w:bidi/>
        <w:jc w:val="both"/>
        <w:outlineLvl w:val="0"/>
        <w:rPr>
          <w:rFonts w:cs="David" w:hint="cs"/>
          <w:rtl/>
        </w:rPr>
      </w:pPr>
      <w:r>
        <w:rPr>
          <w:rFonts w:cs="David" w:hint="cs"/>
          <w:rtl/>
        </w:rPr>
        <w:t xml:space="preserve">יריב </w:t>
      </w:r>
      <w:proofErr w:type="spellStart"/>
      <w:r>
        <w:rPr>
          <w:rFonts w:cs="David" w:hint="cs"/>
          <w:rtl/>
        </w:rPr>
        <w:t>לוין</w:t>
      </w:r>
      <w:proofErr w:type="spellEnd"/>
      <w:r w:rsidRPr="00294381">
        <w:rPr>
          <w:rFonts w:cs="David" w:hint="cs"/>
          <w:rtl/>
        </w:rPr>
        <w:t xml:space="preserve"> </w:t>
      </w:r>
      <w:r w:rsidRPr="00294381">
        <w:rPr>
          <w:rFonts w:cs="David"/>
          <w:rtl/>
        </w:rPr>
        <w:t>–</w:t>
      </w:r>
      <w:r w:rsidRPr="00294381">
        <w:rPr>
          <w:rFonts w:cs="David" w:hint="cs"/>
          <w:rtl/>
        </w:rPr>
        <w:t xml:space="preserve"> היו"ר</w:t>
      </w:r>
    </w:p>
    <w:p w14:paraId="20541C0F" w14:textId="77777777" w:rsidR="0075004A" w:rsidRDefault="0075004A" w:rsidP="0075004A">
      <w:pPr>
        <w:bidi/>
        <w:jc w:val="both"/>
        <w:outlineLvl w:val="0"/>
        <w:rPr>
          <w:rFonts w:cs="David" w:hint="cs"/>
          <w:rtl/>
        </w:rPr>
      </w:pPr>
      <w:r>
        <w:rPr>
          <w:rFonts w:cs="David" w:hint="cs"/>
          <w:rtl/>
        </w:rPr>
        <w:t>מגלי והבה</w:t>
      </w:r>
    </w:p>
    <w:p w14:paraId="55C52CEF" w14:textId="77777777" w:rsidR="0075004A" w:rsidRDefault="0075004A" w:rsidP="0075004A">
      <w:pPr>
        <w:bidi/>
        <w:jc w:val="both"/>
        <w:outlineLvl w:val="0"/>
        <w:rPr>
          <w:rFonts w:cs="David" w:hint="cs"/>
          <w:rtl/>
        </w:rPr>
      </w:pPr>
      <w:smartTag w:uri="urn:schemas-microsoft-com:office:smarttags" w:element="PersonName">
        <w:r>
          <w:rPr>
            <w:rFonts w:cs="David" w:hint="cs"/>
            <w:rtl/>
          </w:rPr>
          <w:t>דב</w:t>
        </w:r>
      </w:smartTag>
      <w:r>
        <w:rPr>
          <w:rFonts w:cs="David" w:hint="cs"/>
          <w:rtl/>
        </w:rPr>
        <w:t xml:space="preserve"> חנין</w:t>
      </w:r>
    </w:p>
    <w:p w14:paraId="0859C397" w14:textId="77777777" w:rsidR="0075004A" w:rsidRDefault="0075004A" w:rsidP="0075004A">
      <w:pPr>
        <w:bidi/>
        <w:jc w:val="both"/>
        <w:outlineLvl w:val="0"/>
        <w:rPr>
          <w:rFonts w:cs="David" w:hint="cs"/>
          <w:rtl/>
        </w:rPr>
      </w:pPr>
      <w:r>
        <w:rPr>
          <w:rFonts w:cs="David" w:hint="cs"/>
          <w:rtl/>
        </w:rPr>
        <w:t>שלמה מולה</w:t>
      </w:r>
    </w:p>
    <w:p w14:paraId="76B12782" w14:textId="77777777" w:rsidR="0075004A" w:rsidRDefault="0075004A" w:rsidP="0075004A">
      <w:pPr>
        <w:bidi/>
        <w:jc w:val="both"/>
        <w:outlineLvl w:val="0"/>
        <w:rPr>
          <w:rFonts w:cs="David" w:hint="cs"/>
          <w:rtl/>
        </w:rPr>
      </w:pPr>
      <w:r>
        <w:rPr>
          <w:rFonts w:cs="David" w:hint="cs"/>
          <w:rtl/>
        </w:rPr>
        <w:t>אברהם מיכאלי</w:t>
      </w:r>
    </w:p>
    <w:p w14:paraId="05459426" w14:textId="77777777" w:rsidR="0075004A" w:rsidRDefault="0075004A" w:rsidP="0075004A">
      <w:pPr>
        <w:bidi/>
        <w:jc w:val="both"/>
        <w:outlineLvl w:val="0"/>
        <w:rPr>
          <w:rFonts w:cs="David" w:hint="cs"/>
          <w:rtl/>
        </w:rPr>
      </w:pPr>
      <w:r>
        <w:rPr>
          <w:rFonts w:cs="David" w:hint="cs"/>
          <w:rtl/>
        </w:rPr>
        <w:t>דוד רותם</w:t>
      </w:r>
    </w:p>
    <w:p w14:paraId="59513B43" w14:textId="77777777" w:rsidR="0075004A" w:rsidRPr="00294381" w:rsidRDefault="0075004A" w:rsidP="0075004A">
      <w:pPr>
        <w:bidi/>
        <w:jc w:val="both"/>
        <w:outlineLvl w:val="0"/>
        <w:rPr>
          <w:rFonts w:cs="David" w:hint="cs"/>
          <w:rtl/>
        </w:rPr>
      </w:pPr>
    </w:p>
    <w:p w14:paraId="1C5B61CB" w14:textId="77777777" w:rsidR="0075004A" w:rsidRDefault="0075004A" w:rsidP="0075004A">
      <w:pPr>
        <w:bidi/>
        <w:jc w:val="both"/>
        <w:outlineLvl w:val="0"/>
        <w:rPr>
          <w:rFonts w:cs="David" w:hint="cs"/>
          <w:rtl/>
        </w:rPr>
      </w:pPr>
      <w:r>
        <w:rPr>
          <w:rFonts w:cs="David"/>
          <w:b/>
          <w:bCs/>
          <w:u w:val="single"/>
          <w:rtl/>
        </w:rPr>
        <w:t>מוזמנים</w:t>
      </w:r>
      <w:r>
        <w:rPr>
          <w:rFonts w:cs="David"/>
          <w:rtl/>
        </w:rPr>
        <w:t>:</w:t>
      </w:r>
    </w:p>
    <w:p w14:paraId="78C36429" w14:textId="77777777" w:rsidR="0075004A" w:rsidRDefault="0075004A" w:rsidP="0075004A">
      <w:pPr>
        <w:bidi/>
        <w:jc w:val="both"/>
        <w:outlineLvl w:val="0"/>
        <w:rPr>
          <w:rFonts w:cs="David" w:hint="cs"/>
          <w:rtl/>
        </w:rPr>
      </w:pPr>
    </w:p>
    <w:p w14:paraId="7AE67AAB" w14:textId="77777777" w:rsidR="0075004A" w:rsidRDefault="0075004A" w:rsidP="0075004A">
      <w:pPr>
        <w:bidi/>
        <w:jc w:val="both"/>
        <w:outlineLvl w:val="0"/>
        <w:rPr>
          <w:rFonts w:cs="David" w:hint="cs"/>
          <w:rtl/>
        </w:rPr>
      </w:pPr>
      <w:r>
        <w:rPr>
          <w:rFonts w:cs="David" w:hint="cs"/>
          <w:rtl/>
        </w:rPr>
        <w:t>עו"ד דן מרזוק</w:t>
      </w:r>
      <w:r>
        <w:rPr>
          <w:rFonts w:cs="David" w:hint="cs"/>
          <w:rtl/>
        </w:rPr>
        <w:tab/>
      </w:r>
      <w:r>
        <w:rPr>
          <w:rFonts w:cs="David" w:hint="cs"/>
          <w:rtl/>
        </w:rPr>
        <w:tab/>
        <w:t>- עוזר ליועץ המשפטי של הכנסת</w:t>
      </w:r>
    </w:p>
    <w:p w14:paraId="76FCE309" w14:textId="77777777" w:rsidR="0075004A" w:rsidRDefault="0075004A" w:rsidP="0075004A">
      <w:pPr>
        <w:bidi/>
        <w:jc w:val="both"/>
        <w:outlineLvl w:val="0"/>
        <w:rPr>
          <w:rFonts w:cs="David" w:hint="cs"/>
          <w:rtl/>
        </w:rPr>
      </w:pPr>
      <w:r>
        <w:rPr>
          <w:rFonts w:cs="David" w:hint="cs"/>
          <w:rtl/>
        </w:rPr>
        <w:t xml:space="preserve">רונית </w:t>
      </w:r>
      <w:proofErr w:type="spellStart"/>
      <w:r>
        <w:rPr>
          <w:rFonts w:cs="David" w:hint="cs"/>
          <w:rtl/>
        </w:rPr>
        <w:t>חייקין</w:t>
      </w:r>
      <w:proofErr w:type="spellEnd"/>
      <w:r>
        <w:rPr>
          <w:rFonts w:cs="David" w:hint="cs"/>
          <w:rtl/>
        </w:rPr>
        <w:tab/>
      </w:r>
      <w:r>
        <w:rPr>
          <w:rFonts w:cs="David" w:hint="cs"/>
          <w:rtl/>
        </w:rPr>
        <w:tab/>
        <w:t>- מנהלת סיעת מרצ</w:t>
      </w:r>
    </w:p>
    <w:p w14:paraId="5E9EC648" w14:textId="77777777" w:rsidR="0075004A" w:rsidRDefault="0075004A" w:rsidP="0075004A">
      <w:pPr>
        <w:bidi/>
        <w:jc w:val="both"/>
        <w:outlineLvl w:val="0"/>
        <w:rPr>
          <w:rFonts w:cs="David" w:hint="cs"/>
          <w:rtl/>
        </w:rPr>
      </w:pPr>
      <w:r>
        <w:rPr>
          <w:rFonts w:cs="David" w:hint="cs"/>
          <w:rtl/>
        </w:rPr>
        <w:t>תמי כנפו</w:t>
      </w:r>
      <w:r>
        <w:rPr>
          <w:rFonts w:cs="David" w:hint="cs"/>
          <w:rtl/>
        </w:rPr>
        <w:tab/>
      </w:r>
      <w:r>
        <w:rPr>
          <w:rFonts w:cs="David" w:hint="cs"/>
          <w:rtl/>
        </w:rPr>
        <w:tab/>
        <w:t>- מנהלת סיעת האיחוד הלאומי-מפד"ל</w:t>
      </w:r>
    </w:p>
    <w:p w14:paraId="0C29954C" w14:textId="77777777" w:rsidR="0075004A" w:rsidRDefault="0075004A" w:rsidP="0075004A">
      <w:pPr>
        <w:bidi/>
        <w:jc w:val="both"/>
        <w:outlineLvl w:val="0"/>
        <w:rPr>
          <w:rFonts w:cs="David" w:hint="cs"/>
          <w:rtl/>
        </w:rPr>
      </w:pPr>
      <w:r w:rsidRPr="00AA534D">
        <w:rPr>
          <w:rFonts w:cs="David" w:hint="cs"/>
          <w:rtl/>
        </w:rPr>
        <w:t>אורי בנק</w:t>
      </w:r>
      <w:r>
        <w:rPr>
          <w:rFonts w:cs="David" w:hint="cs"/>
          <w:rtl/>
        </w:rPr>
        <w:tab/>
      </w:r>
      <w:r>
        <w:rPr>
          <w:rFonts w:cs="David" w:hint="cs"/>
          <w:rtl/>
        </w:rPr>
        <w:tab/>
        <w:t>- מנהל סיעת האיחוד הלאומי</w:t>
      </w:r>
    </w:p>
    <w:p w14:paraId="32512F9F" w14:textId="77777777" w:rsidR="0075004A" w:rsidRPr="00AA534D" w:rsidRDefault="0075004A" w:rsidP="0075004A">
      <w:pPr>
        <w:bidi/>
        <w:jc w:val="both"/>
        <w:outlineLvl w:val="0"/>
        <w:rPr>
          <w:rFonts w:cs="David" w:hint="cs"/>
          <w:rtl/>
        </w:rPr>
      </w:pPr>
    </w:p>
    <w:p w14:paraId="6F9CA446" w14:textId="77777777" w:rsidR="0075004A" w:rsidRPr="00294381" w:rsidRDefault="0075004A" w:rsidP="0075004A">
      <w:pPr>
        <w:bidi/>
        <w:jc w:val="both"/>
        <w:outlineLvl w:val="0"/>
        <w:rPr>
          <w:rFonts w:cs="David" w:hint="cs"/>
          <w:b/>
          <w:bCs/>
          <w:u w:val="single"/>
          <w:rtl/>
        </w:rPr>
      </w:pPr>
      <w:r w:rsidRPr="00294381">
        <w:rPr>
          <w:rFonts w:cs="David" w:hint="cs"/>
          <w:b/>
          <w:bCs/>
          <w:u w:val="single"/>
          <w:rtl/>
        </w:rPr>
        <w:t>ייעוץ משפטי:</w:t>
      </w:r>
    </w:p>
    <w:p w14:paraId="67571680" w14:textId="77777777" w:rsidR="0075004A" w:rsidRDefault="0075004A" w:rsidP="0075004A">
      <w:pPr>
        <w:bidi/>
        <w:jc w:val="both"/>
        <w:outlineLvl w:val="0"/>
        <w:rPr>
          <w:rFonts w:cs="David" w:hint="cs"/>
          <w:rtl/>
        </w:rPr>
      </w:pPr>
    </w:p>
    <w:p w14:paraId="13071D1F" w14:textId="77777777" w:rsidR="0075004A" w:rsidRDefault="0075004A" w:rsidP="0075004A">
      <w:pPr>
        <w:bidi/>
        <w:jc w:val="both"/>
        <w:outlineLvl w:val="0"/>
        <w:rPr>
          <w:rFonts w:cs="David" w:hint="cs"/>
          <w:rtl/>
        </w:rPr>
      </w:pPr>
      <w:r>
        <w:rPr>
          <w:rFonts w:cs="David" w:hint="cs"/>
          <w:rtl/>
        </w:rPr>
        <w:t>ארבל אסטרחן</w:t>
      </w:r>
    </w:p>
    <w:p w14:paraId="12F4E1F7" w14:textId="77777777" w:rsidR="0075004A" w:rsidRDefault="0075004A" w:rsidP="0075004A">
      <w:pPr>
        <w:bidi/>
        <w:jc w:val="both"/>
        <w:outlineLvl w:val="0"/>
        <w:rPr>
          <w:rFonts w:cs="David" w:hint="cs"/>
          <w:rtl/>
        </w:rPr>
      </w:pPr>
    </w:p>
    <w:p w14:paraId="578D80F1" w14:textId="77777777" w:rsidR="0075004A" w:rsidRDefault="0075004A" w:rsidP="0075004A">
      <w:pPr>
        <w:bidi/>
        <w:jc w:val="both"/>
        <w:outlineLvl w:val="0"/>
        <w:rPr>
          <w:rFonts w:cs="David"/>
          <w:rtl/>
        </w:rPr>
      </w:pPr>
      <w:r>
        <w:rPr>
          <w:rFonts w:cs="David"/>
          <w:b/>
          <w:bCs/>
          <w:u w:val="single"/>
          <w:rtl/>
        </w:rPr>
        <w:t>מנהלת הוועדה</w:t>
      </w:r>
      <w:r>
        <w:rPr>
          <w:rFonts w:cs="David"/>
          <w:rtl/>
        </w:rPr>
        <w:t>:</w:t>
      </w:r>
      <w:r>
        <w:rPr>
          <w:rFonts w:cs="David"/>
          <w:rtl/>
        </w:rPr>
        <w:tab/>
      </w:r>
    </w:p>
    <w:p w14:paraId="6A9890F0" w14:textId="77777777" w:rsidR="0075004A" w:rsidRDefault="0075004A" w:rsidP="0075004A">
      <w:pPr>
        <w:bidi/>
        <w:jc w:val="both"/>
        <w:rPr>
          <w:rFonts w:cs="David" w:hint="cs"/>
          <w:b/>
          <w:bCs/>
          <w:u w:val="single"/>
          <w:rtl/>
        </w:rPr>
      </w:pPr>
    </w:p>
    <w:p w14:paraId="79FD3CE6" w14:textId="77777777" w:rsidR="0075004A" w:rsidRPr="00294381" w:rsidRDefault="0075004A" w:rsidP="0075004A">
      <w:pPr>
        <w:bidi/>
        <w:jc w:val="both"/>
        <w:outlineLvl w:val="0"/>
        <w:rPr>
          <w:rFonts w:cs="David" w:hint="cs"/>
          <w:rtl/>
        </w:rPr>
      </w:pPr>
      <w:r w:rsidRPr="00294381">
        <w:rPr>
          <w:rFonts w:cs="David" w:hint="cs"/>
          <w:rtl/>
        </w:rPr>
        <w:t>אתי בן-יוסף</w:t>
      </w:r>
    </w:p>
    <w:p w14:paraId="03162B1C" w14:textId="77777777" w:rsidR="0075004A" w:rsidRDefault="0075004A" w:rsidP="0075004A">
      <w:pPr>
        <w:bidi/>
        <w:jc w:val="both"/>
        <w:outlineLvl w:val="0"/>
        <w:rPr>
          <w:rFonts w:cs="David" w:hint="cs"/>
          <w:b/>
          <w:bCs/>
          <w:u w:val="single"/>
          <w:rtl/>
        </w:rPr>
      </w:pPr>
    </w:p>
    <w:p w14:paraId="048085DA" w14:textId="77777777" w:rsidR="0075004A" w:rsidRDefault="0075004A" w:rsidP="0075004A">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rtl/>
        </w:rPr>
        <w:tab/>
      </w:r>
    </w:p>
    <w:p w14:paraId="519BA3E9" w14:textId="77777777" w:rsidR="0075004A" w:rsidRDefault="0075004A" w:rsidP="0075004A">
      <w:pPr>
        <w:keepNext/>
        <w:bidi/>
        <w:jc w:val="both"/>
        <w:rPr>
          <w:rFonts w:cs="David" w:hint="cs"/>
          <w:rtl/>
        </w:rPr>
      </w:pPr>
    </w:p>
    <w:p w14:paraId="5AEBF674" w14:textId="77777777" w:rsidR="0075004A" w:rsidRDefault="0075004A" w:rsidP="0075004A">
      <w:pPr>
        <w:keepNext/>
        <w:bidi/>
        <w:jc w:val="both"/>
        <w:rPr>
          <w:rFonts w:cs="David" w:hint="cs"/>
          <w:rtl/>
        </w:rPr>
      </w:pPr>
      <w:smartTag w:uri="urn:schemas-microsoft-com:office:smarttags" w:element="PersonName">
        <w:r>
          <w:rPr>
            <w:rFonts w:cs="David" w:hint="cs"/>
            <w:rtl/>
          </w:rPr>
          <w:t>יפה קרינצה</w:t>
        </w:r>
      </w:smartTag>
    </w:p>
    <w:p w14:paraId="295AA260" w14:textId="77777777" w:rsidR="0075004A" w:rsidRPr="00316FA0" w:rsidRDefault="0075004A" w:rsidP="0075004A">
      <w:pPr>
        <w:numPr>
          <w:ilvl w:val="0"/>
          <w:numId w:val="3"/>
        </w:numPr>
        <w:autoSpaceDE w:val="0"/>
        <w:autoSpaceDN w:val="0"/>
        <w:bidi/>
        <w:jc w:val="center"/>
        <w:rPr>
          <w:rFonts w:cs="David" w:hint="cs"/>
          <w:b/>
          <w:bCs/>
          <w:u w:val="single"/>
          <w:rtl/>
        </w:rPr>
      </w:pPr>
      <w:r>
        <w:rPr>
          <w:rFonts w:cs="David"/>
          <w:rtl/>
        </w:rPr>
        <w:br w:type="page"/>
      </w:r>
      <w:r w:rsidRPr="00316FA0">
        <w:rPr>
          <w:rFonts w:cs="David" w:hint="cs"/>
          <w:b/>
          <w:bCs/>
          <w:u w:val="single"/>
          <w:rtl/>
        </w:rPr>
        <w:lastRenderedPageBreak/>
        <w:t>ערעורים על החלטת יו"ר הכנסת והסגנים שלא לאשר דחיפות הצעות לסדר-היום</w:t>
      </w:r>
    </w:p>
    <w:p w14:paraId="1513F560" w14:textId="77777777" w:rsidR="0075004A" w:rsidRDefault="0075004A" w:rsidP="0075004A">
      <w:pPr>
        <w:keepNext/>
        <w:bidi/>
        <w:jc w:val="both"/>
        <w:rPr>
          <w:rFonts w:cs="David" w:hint="cs"/>
          <w:rtl/>
        </w:rPr>
      </w:pPr>
    </w:p>
    <w:p w14:paraId="39B915B4" w14:textId="77777777" w:rsidR="0075004A" w:rsidRDefault="0075004A" w:rsidP="0075004A">
      <w:pPr>
        <w:bidi/>
        <w:jc w:val="both"/>
        <w:rPr>
          <w:rFonts w:cs="David" w:hint="cs"/>
          <w:u w:val="single"/>
          <w:rtl/>
        </w:rPr>
      </w:pPr>
    </w:p>
    <w:p w14:paraId="0C826C37" w14:textId="77777777" w:rsidR="0075004A" w:rsidRDefault="0075004A" w:rsidP="0075004A">
      <w:pPr>
        <w:bidi/>
        <w:jc w:val="both"/>
        <w:rPr>
          <w:rFonts w:cs="David" w:hint="cs"/>
          <w:u w:val="single"/>
          <w:rtl/>
        </w:rPr>
      </w:pPr>
    </w:p>
    <w:p w14:paraId="027E3AF3"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FA81BE6" w14:textId="77777777" w:rsidR="0075004A" w:rsidRDefault="0075004A" w:rsidP="0075004A">
      <w:pPr>
        <w:bidi/>
        <w:jc w:val="both"/>
        <w:rPr>
          <w:rFonts w:cs="David" w:hint="cs"/>
          <w:u w:val="single"/>
          <w:rtl/>
        </w:rPr>
      </w:pPr>
    </w:p>
    <w:p w14:paraId="2F43130F" w14:textId="77777777" w:rsidR="0075004A" w:rsidRDefault="0075004A" w:rsidP="0075004A">
      <w:pPr>
        <w:bidi/>
        <w:ind w:firstLine="720"/>
        <w:jc w:val="both"/>
        <w:rPr>
          <w:rFonts w:cs="David" w:hint="cs"/>
          <w:rtl/>
        </w:rPr>
      </w:pPr>
      <w:r>
        <w:rPr>
          <w:rFonts w:cs="David" w:hint="cs"/>
          <w:rtl/>
        </w:rPr>
        <w:t xml:space="preserve">שלום, אני פותח את הישיבה. הנושא שעל סדר-היום הוא ערעורים על החלטת יו"ר הכנסת והסגנים שלא לאשר דחיפות הצעות לסדר-היום. לפנינו ערעור אחד, של חבר הכנסת </w:t>
      </w:r>
      <w:smartTag w:uri="urn:schemas-microsoft-com:office:smarttags" w:element="PersonName">
        <w:r>
          <w:rPr>
            <w:rFonts w:cs="David" w:hint="cs"/>
            <w:rtl/>
          </w:rPr>
          <w:t>דב</w:t>
        </w:r>
      </w:smartTag>
      <w:r>
        <w:rPr>
          <w:rFonts w:cs="David" w:hint="cs"/>
          <w:rtl/>
        </w:rPr>
        <w:t xml:space="preserve"> חנין, בנושא: היוזמה להקלות במס לענף הספנות. מי מייצג את נשיאות הכנסת?.</w:t>
      </w:r>
    </w:p>
    <w:p w14:paraId="3B3F0263" w14:textId="77777777" w:rsidR="0075004A" w:rsidRDefault="0075004A" w:rsidP="0075004A">
      <w:pPr>
        <w:bidi/>
        <w:jc w:val="both"/>
        <w:rPr>
          <w:rFonts w:cs="David" w:hint="cs"/>
          <w:rtl/>
        </w:rPr>
      </w:pPr>
    </w:p>
    <w:p w14:paraId="7B4B64EE" w14:textId="77777777" w:rsidR="0075004A" w:rsidRDefault="0075004A" w:rsidP="0075004A">
      <w:pPr>
        <w:bidi/>
        <w:jc w:val="both"/>
        <w:rPr>
          <w:rFonts w:cs="David" w:hint="cs"/>
          <w:u w:val="single"/>
          <w:rtl/>
        </w:rPr>
      </w:pPr>
      <w:r>
        <w:rPr>
          <w:rFonts w:cs="David" w:hint="cs"/>
          <w:u w:val="single"/>
          <w:rtl/>
        </w:rPr>
        <w:t>דב חנין</w:t>
      </w:r>
      <w:r w:rsidRPr="00E36EB4">
        <w:rPr>
          <w:rFonts w:cs="David" w:hint="cs"/>
          <w:u w:val="single"/>
          <w:rtl/>
        </w:rPr>
        <w:t>:</w:t>
      </w:r>
    </w:p>
    <w:p w14:paraId="166BFDEB" w14:textId="77777777" w:rsidR="0075004A" w:rsidRDefault="0075004A" w:rsidP="0075004A">
      <w:pPr>
        <w:bidi/>
        <w:jc w:val="both"/>
        <w:rPr>
          <w:rFonts w:cs="David" w:hint="cs"/>
          <w:u w:val="single"/>
          <w:rtl/>
        </w:rPr>
      </w:pPr>
    </w:p>
    <w:p w14:paraId="47F8D2CC" w14:textId="77777777" w:rsidR="0075004A" w:rsidRDefault="0075004A" w:rsidP="0075004A">
      <w:pPr>
        <w:bidi/>
        <w:ind w:firstLine="720"/>
        <w:jc w:val="both"/>
        <w:rPr>
          <w:rFonts w:cs="David" w:hint="cs"/>
          <w:rtl/>
        </w:rPr>
      </w:pPr>
      <w:r>
        <w:rPr>
          <w:rFonts w:cs="David" w:hint="cs"/>
          <w:rtl/>
        </w:rPr>
        <w:t xml:space="preserve">אני חושב שנשיאות הכנסת לא מתנגדת לערעור ולכן הם לא באים. אם המערער לא היה מגיע בשלב זה של הדיון, אדוני, הערעור היה נמחק. </w:t>
      </w:r>
    </w:p>
    <w:p w14:paraId="2FBBBF51" w14:textId="77777777" w:rsidR="0075004A" w:rsidRDefault="0075004A" w:rsidP="0075004A">
      <w:pPr>
        <w:bidi/>
        <w:ind w:firstLine="720"/>
        <w:jc w:val="both"/>
        <w:rPr>
          <w:rFonts w:cs="David" w:hint="cs"/>
          <w:rtl/>
        </w:rPr>
      </w:pPr>
    </w:p>
    <w:p w14:paraId="50A74CC8"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D398400" w14:textId="77777777" w:rsidR="0075004A" w:rsidRDefault="0075004A" w:rsidP="0075004A">
      <w:pPr>
        <w:bidi/>
        <w:ind w:firstLine="720"/>
        <w:jc w:val="both"/>
        <w:rPr>
          <w:rFonts w:cs="David" w:hint="cs"/>
          <w:rtl/>
        </w:rPr>
      </w:pPr>
    </w:p>
    <w:p w14:paraId="6289CAB1" w14:textId="77777777" w:rsidR="0075004A" w:rsidRDefault="0075004A" w:rsidP="0075004A">
      <w:pPr>
        <w:bidi/>
        <w:ind w:firstLine="720"/>
        <w:jc w:val="both"/>
        <w:rPr>
          <w:rFonts w:cs="David" w:hint="cs"/>
          <w:rtl/>
        </w:rPr>
      </w:pPr>
      <w:r>
        <w:rPr>
          <w:rFonts w:cs="David" w:hint="cs"/>
          <w:rtl/>
        </w:rPr>
        <w:t>חבר הכנסת חנין, בבקשה.</w:t>
      </w:r>
    </w:p>
    <w:p w14:paraId="5B31C835" w14:textId="77777777" w:rsidR="0075004A" w:rsidRDefault="0075004A" w:rsidP="0075004A">
      <w:pPr>
        <w:bidi/>
        <w:ind w:firstLine="720"/>
        <w:jc w:val="both"/>
        <w:rPr>
          <w:rFonts w:cs="David" w:hint="cs"/>
          <w:rtl/>
        </w:rPr>
      </w:pPr>
    </w:p>
    <w:p w14:paraId="1FDA8647"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1D5E1049" w14:textId="77777777" w:rsidR="0075004A" w:rsidRDefault="0075004A" w:rsidP="0075004A">
      <w:pPr>
        <w:bidi/>
        <w:jc w:val="both"/>
        <w:rPr>
          <w:rFonts w:cs="David" w:hint="cs"/>
          <w:rtl/>
        </w:rPr>
      </w:pPr>
    </w:p>
    <w:p w14:paraId="3CA386BA" w14:textId="77777777" w:rsidR="0075004A" w:rsidRDefault="0075004A" w:rsidP="0075004A">
      <w:pPr>
        <w:bidi/>
        <w:ind w:firstLine="720"/>
        <w:jc w:val="both"/>
        <w:rPr>
          <w:rFonts w:cs="David" w:hint="cs"/>
          <w:rtl/>
        </w:rPr>
      </w:pPr>
      <w:r>
        <w:rPr>
          <w:rFonts w:cs="David" w:hint="cs"/>
          <w:rtl/>
        </w:rPr>
        <w:t xml:space="preserve">אדוני היושב ראש, מיד תקבלו את החומר הרלוונטי. אני ממעט מאוד להגיע לפה לערעורים על החלטות הנשיאות, גם כאשר לא מקבלים הצעות שלי. </w:t>
      </w:r>
    </w:p>
    <w:p w14:paraId="68746EFA" w14:textId="77777777" w:rsidR="0075004A" w:rsidRDefault="0075004A" w:rsidP="0075004A">
      <w:pPr>
        <w:bidi/>
        <w:ind w:firstLine="720"/>
        <w:jc w:val="both"/>
        <w:rPr>
          <w:rFonts w:cs="David" w:hint="cs"/>
          <w:rtl/>
        </w:rPr>
      </w:pPr>
    </w:p>
    <w:p w14:paraId="55D24BC1"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FB10A45" w14:textId="77777777" w:rsidR="0075004A" w:rsidRDefault="0075004A" w:rsidP="0075004A">
      <w:pPr>
        <w:bidi/>
        <w:ind w:firstLine="720"/>
        <w:jc w:val="both"/>
        <w:rPr>
          <w:rFonts w:cs="David" w:hint="cs"/>
          <w:rtl/>
        </w:rPr>
      </w:pPr>
    </w:p>
    <w:p w14:paraId="45E3ED21" w14:textId="77777777" w:rsidR="0075004A" w:rsidRDefault="0075004A" w:rsidP="0075004A">
      <w:pPr>
        <w:bidi/>
        <w:ind w:firstLine="720"/>
        <w:jc w:val="both"/>
        <w:rPr>
          <w:rFonts w:cs="David" w:hint="cs"/>
          <w:rtl/>
        </w:rPr>
      </w:pPr>
      <w:r>
        <w:rPr>
          <w:rFonts w:cs="David" w:hint="cs"/>
          <w:rtl/>
        </w:rPr>
        <w:t xml:space="preserve">אתה אלוף הערעורים פה. </w:t>
      </w:r>
    </w:p>
    <w:p w14:paraId="540CF2C3" w14:textId="77777777" w:rsidR="0075004A" w:rsidRDefault="0075004A" w:rsidP="0075004A">
      <w:pPr>
        <w:bidi/>
        <w:ind w:firstLine="720"/>
        <w:jc w:val="both"/>
        <w:rPr>
          <w:rFonts w:cs="David" w:hint="cs"/>
          <w:rtl/>
        </w:rPr>
      </w:pPr>
    </w:p>
    <w:p w14:paraId="0FCA12A3"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5639AAFD" w14:textId="77777777" w:rsidR="0075004A" w:rsidRDefault="0075004A" w:rsidP="0075004A">
      <w:pPr>
        <w:bidi/>
        <w:ind w:firstLine="720"/>
        <w:jc w:val="both"/>
        <w:rPr>
          <w:rFonts w:cs="David" w:hint="cs"/>
          <w:rtl/>
        </w:rPr>
      </w:pPr>
    </w:p>
    <w:p w14:paraId="7D619974" w14:textId="77777777" w:rsidR="0075004A" w:rsidRDefault="0075004A" w:rsidP="0075004A">
      <w:pPr>
        <w:bidi/>
        <w:ind w:firstLine="720"/>
        <w:jc w:val="both"/>
        <w:rPr>
          <w:rFonts w:cs="David" w:hint="cs"/>
          <w:rtl/>
        </w:rPr>
      </w:pPr>
      <w:r>
        <w:rPr>
          <w:rFonts w:cs="David" w:hint="cs"/>
          <w:rtl/>
        </w:rPr>
        <w:t xml:space="preserve">חשבתי שאני ממעט, אז אולי יש ממעטים ממני. </w:t>
      </w:r>
    </w:p>
    <w:p w14:paraId="2448E669" w14:textId="77777777" w:rsidR="0075004A" w:rsidRDefault="0075004A" w:rsidP="0075004A">
      <w:pPr>
        <w:bidi/>
        <w:ind w:firstLine="720"/>
        <w:jc w:val="both"/>
        <w:rPr>
          <w:rFonts w:cs="David" w:hint="cs"/>
          <w:rtl/>
        </w:rPr>
      </w:pPr>
    </w:p>
    <w:p w14:paraId="1BBC19F2"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A3C1D8D" w14:textId="77777777" w:rsidR="0075004A" w:rsidRDefault="0075004A" w:rsidP="0075004A">
      <w:pPr>
        <w:bidi/>
        <w:ind w:firstLine="720"/>
        <w:jc w:val="both"/>
        <w:rPr>
          <w:rFonts w:cs="David" w:hint="cs"/>
          <w:rtl/>
        </w:rPr>
      </w:pPr>
    </w:p>
    <w:p w14:paraId="0F466C63" w14:textId="77777777" w:rsidR="0075004A" w:rsidRDefault="0075004A" w:rsidP="0075004A">
      <w:pPr>
        <w:bidi/>
        <w:ind w:firstLine="720"/>
        <w:jc w:val="both"/>
        <w:rPr>
          <w:rFonts w:cs="David" w:hint="cs"/>
          <w:rtl/>
        </w:rPr>
      </w:pPr>
      <w:r>
        <w:rPr>
          <w:rFonts w:cs="David" w:hint="cs"/>
          <w:rtl/>
        </w:rPr>
        <w:t xml:space="preserve">זה גורלו של חבר כנסת שעושה את עבודתו נאמנה, שכשהוא ממעיט זה עדיין משאיר אותו בראש הרשימה. </w:t>
      </w:r>
    </w:p>
    <w:p w14:paraId="1BB8D45B" w14:textId="77777777" w:rsidR="0075004A" w:rsidRDefault="0075004A" w:rsidP="0075004A">
      <w:pPr>
        <w:bidi/>
        <w:ind w:firstLine="720"/>
        <w:jc w:val="both"/>
        <w:rPr>
          <w:rFonts w:cs="David" w:hint="cs"/>
          <w:rtl/>
        </w:rPr>
      </w:pPr>
    </w:p>
    <w:p w14:paraId="1CB757FD"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40B74FD7" w14:textId="77777777" w:rsidR="0075004A" w:rsidRDefault="0075004A" w:rsidP="0075004A">
      <w:pPr>
        <w:bidi/>
        <w:ind w:firstLine="720"/>
        <w:jc w:val="both"/>
        <w:rPr>
          <w:rFonts w:cs="David" w:hint="cs"/>
          <w:rtl/>
        </w:rPr>
      </w:pPr>
    </w:p>
    <w:p w14:paraId="537EB728" w14:textId="77777777" w:rsidR="0075004A" w:rsidRDefault="0075004A" w:rsidP="0075004A">
      <w:pPr>
        <w:bidi/>
        <w:ind w:firstLine="720"/>
        <w:jc w:val="both"/>
        <w:rPr>
          <w:rFonts w:cs="David" w:hint="cs"/>
          <w:rtl/>
        </w:rPr>
      </w:pPr>
      <w:r>
        <w:rPr>
          <w:rFonts w:cs="David" w:hint="cs"/>
          <w:rtl/>
        </w:rPr>
        <w:t>אדוני היושב ראש, הערעור הזה הוא ערעור בסוגיה שחייבת לעלות על סדר-יומה של הכנסת. אנחנו מ</w:t>
      </w:r>
      <w:smartTag w:uri="urn:schemas-microsoft-com:office:smarttags" w:element="PersonName">
        <w:r>
          <w:rPr>
            <w:rFonts w:cs="David" w:hint="cs"/>
            <w:rtl/>
          </w:rPr>
          <w:t>דב</w:t>
        </w:r>
      </w:smartTag>
      <w:r>
        <w:rPr>
          <w:rFonts w:cs="David" w:hint="cs"/>
          <w:rtl/>
        </w:rPr>
        <w:t xml:space="preserve">רים על נושא שעורר סערה וגם כותרות ראשיות בעיתונים, אבל לא בגלל הכותרות הראשיות בעיתונים אלא בגלל המהות של הדיון. מדובר בהטבה מאוד משמעותית שמשרד האוצר מקדם בתשלומי  המס של חברות תובלה ימית, בראשן חברת "צים" של משפחת עופר. </w:t>
      </w:r>
    </w:p>
    <w:p w14:paraId="3F456162" w14:textId="77777777" w:rsidR="0075004A" w:rsidRDefault="0075004A" w:rsidP="0075004A">
      <w:pPr>
        <w:bidi/>
        <w:ind w:firstLine="720"/>
        <w:jc w:val="both"/>
        <w:rPr>
          <w:rFonts w:cs="David" w:hint="cs"/>
          <w:rtl/>
        </w:rPr>
      </w:pPr>
    </w:p>
    <w:p w14:paraId="63B5BCFF" w14:textId="77777777" w:rsidR="0075004A" w:rsidRDefault="0075004A" w:rsidP="0075004A">
      <w:pPr>
        <w:bidi/>
        <w:ind w:firstLine="720"/>
        <w:jc w:val="both"/>
        <w:rPr>
          <w:rFonts w:cs="David" w:hint="cs"/>
          <w:rtl/>
        </w:rPr>
      </w:pPr>
      <w:r>
        <w:rPr>
          <w:rFonts w:cs="David" w:hint="cs"/>
          <w:rtl/>
        </w:rPr>
        <w:t>אנחנו מ</w:t>
      </w:r>
      <w:smartTag w:uri="urn:schemas-microsoft-com:office:smarttags" w:element="PersonName">
        <w:r>
          <w:rPr>
            <w:rFonts w:cs="David" w:hint="cs"/>
            <w:rtl/>
          </w:rPr>
          <w:t>דב</w:t>
        </w:r>
      </w:smartTag>
      <w:r>
        <w:rPr>
          <w:rFonts w:cs="David" w:hint="cs"/>
          <w:rtl/>
        </w:rPr>
        <w:t>רים פה בהרבה מאוד כסף, אנחנו מ</w:t>
      </w:r>
      <w:smartTag w:uri="urn:schemas-microsoft-com:office:smarttags" w:element="PersonName">
        <w:r>
          <w:rPr>
            <w:rFonts w:cs="David" w:hint="cs"/>
            <w:rtl/>
          </w:rPr>
          <w:t>דב</w:t>
        </w:r>
      </w:smartTag>
      <w:r>
        <w:rPr>
          <w:rFonts w:cs="David" w:hint="cs"/>
          <w:rtl/>
        </w:rPr>
        <w:t xml:space="preserve">רים בהחלטה מרחיקת לכת. אדוני היושב ראש, אני מאוד מעריך את העבודה שנעשית בוועדות למיניהן, אם זה ועדות מקצועיות </w:t>
      </w:r>
      <w:proofErr w:type="spellStart"/>
      <w:r>
        <w:rPr>
          <w:rFonts w:cs="David" w:hint="cs"/>
          <w:rtl/>
        </w:rPr>
        <w:t>וששינסקי</w:t>
      </w:r>
      <w:proofErr w:type="spellEnd"/>
      <w:r>
        <w:rPr>
          <w:rFonts w:cs="David" w:hint="cs"/>
          <w:rtl/>
        </w:rPr>
        <w:t xml:space="preserve"> וכל מיני גורמים, אבל קודם כול, המקום שצריך לעסוק בשאלות כאלה זו הכנסת. המקום שבו דיונים צריכים לעלות על סדר-היום ולשמוע עמדות, לשמוע תגובות ולשמוע את נציגי הציבור צריך להיות הכנסת עצמה. </w:t>
      </w:r>
    </w:p>
    <w:p w14:paraId="4E207F04" w14:textId="77777777" w:rsidR="0075004A" w:rsidRDefault="0075004A" w:rsidP="0075004A">
      <w:pPr>
        <w:bidi/>
        <w:ind w:firstLine="720"/>
        <w:jc w:val="both"/>
        <w:rPr>
          <w:rFonts w:cs="David" w:hint="cs"/>
          <w:rtl/>
        </w:rPr>
      </w:pPr>
    </w:p>
    <w:p w14:paraId="4FB5AA5F" w14:textId="77777777" w:rsidR="0075004A" w:rsidRDefault="0075004A" w:rsidP="0075004A">
      <w:pPr>
        <w:bidi/>
        <w:ind w:firstLine="720"/>
        <w:jc w:val="both"/>
        <w:rPr>
          <w:rFonts w:cs="David" w:hint="cs"/>
          <w:rtl/>
        </w:rPr>
      </w:pPr>
      <w:r>
        <w:rPr>
          <w:rFonts w:cs="David" w:hint="cs"/>
          <w:rtl/>
        </w:rPr>
        <w:t xml:space="preserve">הסוגיה שנמצאת בכתבה הזו היא לא סתם כתבת שער, אלא זו כתבת שער שמעוררת שורה ארוכה של שאלות עקרוניות ברמות שונות של דיון </w:t>
      </w:r>
      <w:r>
        <w:rPr>
          <w:rFonts w:cs="David"/>
          <w:rtl/>
        </w:rPr>
        <w:t>–</w:t>
      </w:r>
      <w:r>
        <w:rPr>
          <w:rFonts w:cs="David" w:hint="cs"/>
          <w:rtl/>
        </w:rPr>
        <w:t xml:space="preserve"> לא אפרט כי אנחנו נמצאים פה בערעור. אבל לא יתכן שסוגיה כל כך חשובה לא תבוא על שולחנה של הכנסת, לא ייתכן שסוגיה כל כך דחופה לא תגיע, כי בשבוע הבא אנחנו הולכים לדיוני תקציב. איך אנחנו הולכים לדון בדיוני תקציב כאשר מתקבלות החלטות כל כך דרמטיות והכנסת לא מוצאת שום ערוץ לברר אותן? לברר איך, מה, באיזו צורה ובאיזו מתכונת.</w:t>
      </w:r>
    </w:p>
    <w:p w14:paraId="0755EA43" w14:textId="77777777" w:rsidR="0075004A" w:rsidRDefault="0075004A" w:rsidP="0075004A">
      <w:pPr>
        <w:bidi/>
        <w:jc w:val="both"/>
        <w:rPr>
          <w:rFonts w:cs="David" w:hint="cs"/>
          <w:rtl/>
        </w:rPr>
      </w:pPr>
    </w:p>
    <w:p w14:paraId="0608C776" w14:textId="77777777" w:rsidR="0075004A" w:rsidRDefault="0075004A" w:rsidP="0075004A">
      <w:pPr>
        <w:bidi/>
        <w:jc w:val="both"/>
        <w:rPr>
          <w:rFonts w:cs="David" w:hint="cs"/>
          <w:u w:val="single"/>
          <w:rtl/>
        </w:rPr>
      </w:pPr>
      <w:r>
        <w:rPr>
          <w:rFonts w:cs="David" w:hint="cs"/>
          <w:u w:val="single"/>
          <w:rtl/>
        </w:rPr>
        <w:lastRenderedPageBreak/>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9D8B969" w14:textId="77777777" w:rsidR="0075004A" w:rsidRDefault="0075004A" w:rsidP="0075004A">
      <w:pPr>
        <w:bidi/>
        <w:jc w:val="both"/>
        <w:rPr>
          <w:rFonts w:cs="David" w:hint="cs"/>
          <w:u w:val="single"/>
          <w:rtl/>
        </w:rPr>
      </w:pPr>
    </w:p>
    <w:p w14:paraId="2A4DA5D2" w14:textId="77777777" w:rsidR="0075004A" w:rsidRDefault="0075004A" w:rsidP="0075004A">
      <w:pPr>
        <w:bidi/>
        <w:ind w:firstLine="720"/>
        <w:jc w:val="both"/>
        <w:rPr>
          <w:rFonts w:cs="David" w:hint="cs"/>
          <w:rtl/>
        </w:rPr>
      </w:pPr>
      <w:r>
        <w:rPr>
          <w:rFonts w:cs="David" w:hint="cs"/>
          <w:rtl/>
        </w:rPr>
        <w:t>הנושא הזה לא עלה בדיונים על התקציב?</w:t>
      </w:r>
    </w:p>
    <w:p w14:paraId="7FDF375C" w14:textId="77777777" w:rsidR="0075004A" w:rsidRDefault="0075004A" w:rsidP="0075004A">
      <w:pPr>
        <w:bidi/>
        <w:jc w:val="both"/>
        <w:rPr>
          <w:rFonts w:cs="David" w:hint="cs"/>
          <w:rtl/>
        </w:rPr>
      </w:pPr>
    </w:p>
    <w:p w14:paraId="315BCEF7" w14:textId="77777777" w:rsidR="0075004A" w:rsidRDefault="0075004A" w:rsidP="0075004A">
      <w:pPr>
        <w:bidi/>
        <w:jc w:val="both"/>
        <w:rPr>
          <w:rFonts w:cs="David" w:hint="cs"/>
          <w:u w:val="single"/>
          <w:rtl/>
        </w:rPr>
      </w:pPr>
      <w:r>
        <w:rPr>
          <w:rFonts w:cs="David" w:hint="cs"/>
          <w:u w:val="single"/>
          <w:rtl/>
        </w:rPr>
        <w:t>דב חנין</w:t>
      </w:r>
      <w:r w:rsidRPr="00E36EB4">
        <w:rPr>
          <w:rFonts w:cs="David" w:hint="cs"/>
          <w:u w:val="single"/>
          <w:rtl/>
        </w:rPr>
        <w:t>:</w:t>
      </w:r>
    </w:p>
    <w:p w14:paraId="2A1FAE07" w14:textId="77777777" w:rsidR="0075004A" w:rsidRDefault="0075004A" w:rsidP="0075004A">
      <w:pPr>
        <w:bidi/>
        <w:jc w:val="both"/>
        <w:rPr>
          <w:rFonts w:cs="David" w:hint="cs"/>
          <w:u w:val="single"/>
          <w:rtl/>
        </w:rPr>
      </w:pPr>
    </w:p>
    <w:p w14:paraId="1C640349" w14:textId="77777777" w:rsidR="0075004A" w:rsidRDefault="0075004A" w:rsidP="0075004A">
      <w:pPr>
        <w:bidi/>
        <w:ind w:firstLine="720"/>
        <w:jc w:val="both"/>
        <w:rPr>
          <w:rFonts w:cs="David" w:hint="cs"/>
          <w:rtl/>
        </w:rPr>
      </w:pPr>
      <w:r>
        <w:rPr>
          <w:rFonts w:cs="David" w:hint="cs"/>
          <w:rtl/>
        </w:rPr>
        <w:t>לא, זה לא עלה בוועדת הכספים, לא עלה בדיוני התקציב.</w:t>
      </w:r>
    </w:p>
    <w:p w14:paraId="43DEB899" w14:textId="77777777" w:rsidR="0075004A" w:rsidRDefault="0075004A" w:rsidP="0075004A">
      <w:pPr>
        <w:bidi/>
        <w:jc w:val="both"/>
        <w:rPr>
          <w:rFonts w:cs="David" w:hint="cs"/>
          <w:rtl/>
        </w:rPr>
      </w:pPr>
    </w:p>
    <w:p w14:paraId="525C9E72"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46376596" w14:textId="77777777" w:rsidR="0075004A" w:rsidRDefault="0075004A" w:rsidP="0075004A">
      <w:pPr>
        <w:bidi/>
        <w:jc w:val="both"/>
        <w:rPr>
          <w:rFonts w:cs="David" w:hint="cs"/>
          <w:u w:val="single"/>
          <w:rtl/>
        </w:rPr>
      </w:pPr>
    </w:p>
    <w:p w14:paraId="56411417" w14:textId="77777777" w:rsidR="0075004A" w:rsidRDefault="0075004A" w:rsidP="0075004A">
      <w:pPr>
        <w:bidi/>
        <w:ind w:firstLine="720"/>
        <w:jc w:val="both"/>
        <w:rPr>
          <w:rFonts w:cs="David" w:hint="cs"/>
          <w:rtl/>
        </w:rPr>
      </w:pPr>
      <w:r>
        <w:rPr>
          <w:rFonts w:cs="David" w:hint="cs"/>
          <w:rtl/>
        </w:rPr>
        <w:t xml:space="preserve">תגיד שאתה לא יודע שהנושא עלה. כל יום אתמול ושלשום היה דיון על זה. היו </w:t>
      </w:r>
      <w:proofErr w:type="spellStart"/>
      <w:r>
        <w:rPr>
          <w:rFonts w:cs="David" w:hint="cs"/>
          <w:rtl/>
        </w:rPr>
        <w:t>הכל</w:t>
      </w:r>
      <w:proofErr w:type="spellEnd"/>
      <w:r>
        <w:rPr>
          <w:rFonts w:cs="David" w:hint="cs"/>
          <w:rtl/>
        </w:rPr>
        <w:t xml:space="preserve"> עובדים של המפעלים. </w:t>
      </w:r>
    </w:p>
    <w:p w14:paraId="19ACA614" w14:textId="77777777" w:rsidR="0075004A" w:rsidRDefault="0075004A" w:rsidP="0075004A">
      <w:pPr>
        <w:bidi/>
        <w:ind w:firstLine="720"/>
        <w:jc w:val="both"/>
        <w:rPr>
          <w:rFonts w:cs="David" w:hint="cs"/>
          <w:rtl/>
        </w:rPr>
      </w:pPr>
    </w:p>
    <w:p w14:paraId="0F6BFA13"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3C657635" w14:textId="77777777" w:rsidR="0075004A" w:rsidRDefault="0075004A" w:rsidP="0075004A">
      <w:pPr>
        <w:bidi/>
        <w:ind w:firstLine="720"/>
        <w:jc w:val="both"/>
        <w:rPr>
          <w:rFonts w:cs="David" w:hint="cs"/>
          <w:rtl/>
        </w:rPr>
      </w:pPr>
    </w:p>
    <w:p w14:paraId="1B7497C9" w14:textId="77777777" w:rsidR="0075004A" w:rsidRDefault="0075004A" w:rsidP="0075004A">
      <w:pPr>
        <w:bidi/>
        <w:ind w:firstLine="720"/>
        <w:jc w:val="both"/>
        <w:rPr>
          <w:rFonts w:cs="David" w:hint="cs"/>
          <w:rtl/>
        </w:rPr>
      </w:pPr>
      <w:r>
        <w:rPr>
          <w:rFonts w:cs="David" w:hint="cs"/>
          <w:rtl/>
        </w:rPr>
        <w:t>לא, לא, לא. אנחנו מ</w:t>
      </w:r>
      <w:smartTag w:uri="urn:schemas-microsoft-com:office:smarttags" w:element="PersonName">
        <w:r>
          <w:rPr>
            <w:rFonts w:cs="David" w:hint="cs"/>
            <w:rtl/>
          </w:rPr>
          <w:t>דב</w:t>
        </w:r>
      </w:smartTag>
      <w:r>
        <w:rPr>
          <w:rFonts w:cs="David" w:hint="cs"/>
          <w:rtl/>
        </w:rPr>
        <w:t xml:space="preserve">רים פה על כמה </w:t>
      </w:r>
      <w:smartTag w:uri="urn:schemas-microsoft-com:office:smarttags" w:element="PersonName">
        <w:r>
          <w:rPr>
            <w:rFonts w:cs="David" w:hint="cs"/>
            <w:rtl/>
          </w:rPr>
          <w:t>דב</w:t>
        </w:r>
      </w:smartTag>
      <w:r>
        <w:rPr>
          <w:rFonts w:cs="David" w:hint="cs"/>
          <w:rtl/>
        </w:rPr>
        <w:t xml:space="preserve">רים שונים. </w:t>
      </w:r>
    </w:p>
    <w:p w14:paraId="62EFCD43" w14:textId="77777777" w:rsidR="0075004A" w:rsidRDefault="0075004A" w:rsidP="0075004A">
      <w:pPr>
        <w:bidi/>
        <w:ind w:firstLine="720"/>
        <w:jc w:val="both"/>
        <w:rPr>
          <w:rFonts w:cs="David" w:hint="cs"/>
          <w:rtl/>
        </w:rPr>
      </w:pPr>
    </w:p>
    <w:p w14:paraId="24A27BFA"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087AEA3C" w14:textId="77777777" w:rsidR="0075004A" w:rsidRDefault="0075004A" w:rsidP="0075004A">
      <w:pPr>
        <w:bidi/>
        <w:jc w:val="both"/>
        <w:rPr>
          <w:rFonts w:cs="David" w:hint="cs"/>
          <w:rtl/>
        </w:rPr>
      </w:pPr>
    </w:p>
    <w:p w14:paraId="6E78AD0D" w14:textId="77777777" w:rsidR="0075004A" w:rsidRDefault="0075004A" w:rsidP="0075004A">
      <w:pPr>
        <w:bidi/>
        <w:jc w:val="both"/>
        <w:rPr>
          <w:rFonts w:cs="David" w:hint="cs"/>
          <w:rtl/>
        </w:rPr>
      </w:pPr>
      <w:r>
        <w:rPr>
          <w:rFonts w:cs="David" w:hint="cs"/>
          <w:rtl/>
        </w:rPr>
        <w:tab/>
        <w:t>"צים" גם היו פה.</w:t>
      </w:r>
    </w:p>
    <w:p w14:paraId="2693C0D6" w14:textId="77777777" w:rsidR="0075004A" w:rsidRDefault="0075004A" w:rsidP="0075004A">
      <w:pPr>
        <w:bidi/>
        <w:jc w:val="both"/>
        <w:rPr>
          <w:rFonts w:cs="David" w:hint="cs"/>
          <w:rtl/>
        </w:rPr>
      </w:pPr>
    </w:p>
    <w:p w14:paraId="0D59A7FD" w14:textId="77777777" w:rsidR="0075004A" w:rsidRDefault="0075004A" w:rsidP="0075004A">
      <w:pPr>
        <w:bidi/>
        <w:jc w:val="both"/>
        <w:rPr>
          <w:rFonts w:cs="David" w:hint="cs"/>
          <w:u w:val="single"/>
          <w:rtl/>
        </w:rPr>
      </w:pPr>
      <w:r>
        <w:rPr>
          <w:rFonts w:cs="David" w:hint="cs"/>
          <w:u w:val="single"/>
          <w:rtl/>
        </w:rPr>
        <w:t>שלמה מולה</w:t>
      </w:r>
      <w:r w:rsidRPr="00E36EB4">
        <w:rPr>
          <w:rFonts w:cs="David" w:hint="cs"/>
          <w:u w:val="single"/>
          <w:rtl/>
        </w:rPr>
        <w:t>:</w:t>
      </w:r>
    </w:p>
    <w:p w14:paraId="438E4B02" w14:textId="77777777" w:rsidR="0075004A" w:rsidRDefault="0075004A" w:rsidP="0075004A">
      <w:pPr>
        <w:bidi/>
        <w:jc w:val="both"/>
        <w:rPr>
          <w:rFonts w:cs="David" w:hint="cs"/>
          <w:u w:val="single"/>
          <w:rtl/>
        </w:rPr>
      </w:pPr>
    </w:p>
    <w:p w14:paraId="44E06B1C" w14:textId="77777777" w:rsidR="0075004A" w:rsidRDefault="0075004A" w:rsidP="0075004A">
      <w:pPr>
        <w:bidi/>
        <w:ind w:firstLine="720"/>
        <w:jc w:val="both"/>
        <w:rPr>
          <w:rFonts w:cs="David" w:hint="cs"/>
          <w:rtl/>
        </w:rPr>
      </w:pPr>
      <w:r>
        <w:rPr>
          <w:rFonts w:cs="David" w:hint="cs"/>
          <w:rtl/>
        </w:rPr>
        <w:t xml:space="preserve">זה לא מה שנדון בוועדת הכספים. זה משהו אחר. </w:t>
      </w:r>
    </w:p>
    <w:p w14:paraId="7079F3C6" w14:textId="77777777" w:rsidR="0075004A" w:rsidRDefault="0075004A" w:rsidP="0075004A">
      <w:pPr>
        <w:bidi/>
        <w:jc w:val="both"/>
        <w:rPr>
          <w:rFonts w:cs="David" w:hint="cs"/>
          <w:rtl/>
        </w:rPr>
      </w:pPr>
    </w:p>
    <w:p w14:paraId="1189F4A2" w14:textId="77777777" w:rsidR="0075004A" w:rsidRDefault="0075004A" w:rsidP="0075004A">
      <w:pPr>
        <w:bidi/>
        <w:jc w:val="both"/>
        <w:rPr>
          <w:rFonts w:cs="David" w:hint="cs"/>
          <w:u w:val="single"/>
          <w:rtl/>
        </w:rPr>
      </w:pPr>
      <w:r>
        <w:rPr>
          <w:rFonts w:cs="David" w:hint="cs"/>
          <w:u w:val="single"/>
          <w:rtl/>
        </w:rPr>
        <w:t>דב חנין</w:t>
      </w:r>
      <w:r w:rsidRPr="00E36EB4">
        <w:rPr>
          <w:rFonts w:cs="David" w:hint="cs"/>
          <w:u w:val="single"/>
          <w:rtl/>
        </w:rPr>
        <w:t>:</w:t>
      </w:r>
    </w:p>
    <w:p w14:paraId="747AAE82" w14:textId="77777777" w:rsidR="0075004A" w:rsidRDefault="0075004A" w:rsidP="0075004A">
      <w:pPr>
        <w:bidi/>
        <w:jc w:val="both"/>
        <w:rPr>
          <w:rFonts w:cs="David" w:hint="cs"/>
          <w:u w:val="single"/>
          <w:rtl/>
        </w:rPr>
      </w:pPr>
    </w:p>
    <w:p w14:paraId="2185B241" w14:textId="77777777" w:rsidR="0075004A" w:rsidRDefault="0075004A" w:rsidP="0075004A">
      <w:pPr>
        <w:bidi/>
        <w:ind w:firstLine="720"/>
        <w:jc w:val="both"/>
        <w:rPr>
          <w:rFonts w:cs="David" w:hint="cs"/>
          <w:rtl/>
        </w:rPr>
      </w:pPr>
      <w:r>
        <w:rPr>
          <w:rFonts w:cs="David" w:hint="cs"/>
          <w:rtl/>
        </w:rPr>
        <w:t xml:space="preserve">משפחת עופר מקבלת ממדינת ישראל הרבה </w:t>
      </w:r>
      <w:smartTag w:uri="urn:schemas-microsoft-com:office:smarttags" w:element="PersonName">
        <w:r>
          <w:rPr>
            <w:rFonts w:cs="David" w:hint="cs"/>
            <w:rtl/>
          </w:rPr>
          <w:t>דב</w:t>
        </w:r>
      </w:smartTag>
      <w:r>
        <w:rPr>
          <w:rFonts w:cs="David" w:hint="cs"/>
          <w:rtl/>
        </w:rPr>
        <w:t>רים, הרבה מתנות. סל המתנות הוא עצום. כאן דובר על חוק עידוד השקעות הון, שכמו שאמר סגן יושב ראש הכנסת, אכן נדון בוועדת הכספים.</w:t>
      </w:r>
    </w:p>
    <w:p w14:paraId="2114395D" w14:textId="77777777" w:rsidR="0075004A" w:rsidRDefault="0075004A" w:rsidP="0075004A">
      <w:pPr>
        <w:bidi/>
        <w:jc w:val="both"/>
        <w:rPr>
          <w:rFonts w:cs="David" w:hint="cs"/>
          <w:rtl/>
        </w:rPr>
      </w:pPr>
    </w:p>
    <w:p w14:paraId="1FE95EC8"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6E5E8C2" w14:textId="77777777" w:rsidR="0075004A" w:rsidRDefault="0075004A" w:rsidP="0075004A">
      <w:pPr>
        <w:bidi/>
        <w:jc w:val="both"/>
        <w:rPr>
          <w:rFonts w:cs="David" w:hint="cs"/>
          <w:u w:val="single"/>
          <w:rtl/>
        </w:rPr>
      </w:pPr>
    </w:p>
    <w:p w14:paraId="4D1F4CF7" w14:textId="77777777" w:rsidR="0075004A" w:rsidRDefault="0075004A" w:rsidP="0075004A">
      <w:pPr>
        <w:bidi/>
        <w:ind w:firstLine="720"/>
        <w:jc w:val="both"/>
        <w:rPr>
          <w:rFonts w:cs="David" w:hint="cs"/>
          <w:rtl/>
        </w:rPr>
      </w:pPr>
      <w:r>
        <w:rPr>
          <w:rFonts w:cs="David" w:hint="cs"/>
          <w:rtl/>
        </w:rPr>
        <w:t xml:space="preserve">זה לא שייך לספנות. </w:t>
      </w:r>
    </w:p>
    <w:p w14:paraId="44D88E8D" w14:textId="77777777" w:rsidR="0075004A" w:rsidRDefault="0075004A" w:rsidP="0075004A">
      <w:pPr>
        <w:bidi/>
        <w:ind w:firstLine="720"/>
        <w:jc w:val="both"/>
        <w:rPr>
          <w:rFonts w:cs="David" w:hint="cs"/>
          <w:rtl/>
        </w:rPr>
      </w:pPr>
    </w:p>
    <w:p w14:paraId="42E18380"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607E9BE4" w14:textId="77777777" w:rsidR="0075004A" w:rsidRDefault="0075004A" w:rsidP="0075004A">
      <w:pPr>
        <w:bidi/>
        <w:ind w:firstLine="720"/>
        <w:jc w:val="both"/>
        <w:rPr>
          <w:rFonts w:cs="David" w:hint="cs"/>
          <w:rtl/>
        </w:rPr>
      </w:pPr>
    </w:p>
    <w:p w14:paraId="742F6439" w14:textId="77777777" w:rsidR="0075004A" w:rsidRDefault="0075004A" w:rsidP="0075004A">
      <w:pPr>
        <w:bidi/>
        <w:ind w:firstLine="720"/>
        <w:jc w:val="both"/>
        <w:rPr>
          <w:rFonts w:cs="David" w:hint="cs"/>
          <w:rtl/>
        </w:rPr>
      </w:pPr>
      <w:r>
        <w:rPr>
          <w:rFonts w:cs="David" w:hint="cs"/>
          <w:rtl/>
        </w:rPr>
        <w:t xml:space="preserve">לא, לא. נכון, הוא שייך למפעלים אחרים שלהם. גם את זה הם רוצים. </w:t>
      </w:r>
    </w:p>
    <w:p w14:paraId="5924DC36" w14:textId="77777777" w:rsidR="0075004A" w:rsidRDefault="0075004A" w:rsidP="0075004A">
      <w:pPr>
        <w:bidi/>
        <w:ind w:firstLine="720"/>
        <w:jc w:val="both"/>
        <w:rPr>
          <w:rFonts w:cs="David" w:hint="cs"/>
          <w:rtl/>
        </w:rPr>
      </w:pPr>
    </w:p>
    <w:p w14:paraId="7620E70B"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674C929F" w14:textId="77777777" w:rsidR="0075004A" w:rsidRDefault="0075004A" w:rsidP="0075004A">
      <w:pPr>
        <w:bidi/>
        <w:ind w:firstLine="720"/>
        <w:jc w:val="both"/>
        <w:rPr>
          <w:rFonts w:cs="David" w:hint="cs"/>
          <w:rtl/>
        </w:rPr>
      </w:pPr>
    </w:p>
    <w:p w14:paraId="7FA1C0E3" w14:textId="77777777" w:rsidR="0075004A" w:rsidRDefault="0075004A" w:rsidP="0075004A">
      <w:pPr>
        <w:bidi/>
        <w:ind w:firstLine="720"/>
        <w:jc w:val="both"/>
        <w:rPr>
          <w:rFonts w:cs="David" w:hint="cs"/>
          <w:rtl/>
        </w:rPr>
      </w:pPr>
      <w:r>
        <w:rPr>
          <w:rFonts w:cs="David" w:hint="cs"/>
          <w:rtl/>
        </w:rPr>
        <w:t xml:space="preserve">יש את הסוגיה של הרפורמה בכל מה שקשור בהגבלים העסקיים, שזה נוגע גם לספנות וגם לחקלאות. זה עניין שלישי, השאלה אם הוא לא נדון ולא עסקו בו בוועדת הכספים. </w:t>
      </w:r>
    </w:p>
    <w:p w14:paraId="7B71D094" w14:textId="77777777" w:rsidR="0075004A" w:rsidRDefault="0075004A" w:rsidP="0075004A">
      <w:pPr>
        <w:bidi/>
        <w:ind w:firstLine="720"/>
        <w:jc w:val="both"/>
        <w:rPr>
          <w:rFonts w:cs="David" w:hint="cs"/>
          <w:rtl/>
        </w:rPr>
      </w:pPr>
    </w:p>
    <w:p w14:paraId="585BB161"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50B0BA91" w14:textId="77777777" w:rsidR="0075004A" w:rsidRDefault="0075004A" w:rsidP="0075004A">
      <w:pPr>
        <w:bidi/>
        <w:ind w:firstLine="720"/>
        <w:jc w:val="both"/>
        <w:rPr>
          <w:rFonts w:cs="David" w:hint="cs"/>
          <w:rtl/>
        </w:rPr>
      </w:pPr>
    </w:p>
    <w:p w14:paraId="26F22ED5" w14:textId="77777777" w:rsidR="0075004A" w:rsidRDefault="0075004A" w:rsidP="0075004A">
      <w:pPr>
        <w:bidi/>
        <w:ind w:firstLine="720"/>
        <w:jc w:val="both"/>
        <w:rPr>
          <w:rFonts w:cs="David" w:hint="cs"/>
          <w:rtl/>
        </w:rPr>
      </w:pPr>
      <w:r>
        <w:rPr>
          <w:rFonts w:cs="David" w:hint="cs"/>
          <w:rtl/>
        </w:rPr>
        <w:t xml:space="preserve">אני קראתי את סדר-יומה, נכון - - - </w:t>
      </w:r>
    </w:p>
    <w:p w14:paraId="33FB7945" w14:textId="77777777" w:rsidR="0075004A" w:rsidRDefault="0075004A" w:rsidP="0075004A">
      <w:pPr>
        <w:bidi/>
        <w:ind w:firstLine="720"/>
        <w:jc w:val="both"/>
        <w:rPr>
          <w:rFonts w:cs="David" w:hint="cs"/>
          <w:rtl/>
        </w:rPr>
      </w:pPr>
    </w:p>
    <w:p w14:paraId="51682861"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3E1E2B0" w14:textId="77777777" w:rsidR="0075004A" w:rsidRDefault="0075004A" w:rsidP="0075004A">
      <w:pPr>
        <w:bidi/>
        <w:ind w:firstLine="720"/>
        <w:jc w:val="both"/>
        <w:rPr>
          <w:rFonts w:cs="David" w:hint="cs"/>
          <w:rtl/>
        </w:rPr>
      </w:pPr>
    </w:p>
    <w:p w14:paraId="2BC23E6C" w14:textId="77777777" w:rsidR="0075004A" w:rsidRDefault="0075004A" w:rsidP="0075004A">
      <w:pPr>
        <w:bidi/>
        <w:ind w:firstLine="720"/>
        <w:jc w:val="both"/>
        <w:rPr>
          <w:rFonts w:cs="David" w:hint="cs"/>
          <w:rtl/>
        </w:rPr>
      </w:pPr>
      <w:r>
        <w:rPr>
          <w:rFonts w:cs="David" w:hint="cs"/>
          <w:rtl/>
        </w:rPr>
        <w:t xml:space="preserve">אם אני למד מתוך מה שכתוב פה אז מדובר בהקלה שהיא משהו שצריך להיות חלק מתהליך חקיקה, ואז הנושא הזה יידון במסגרת הדיון בחוק. </w:t>
      </w:r>
    </w:p>
    <w:p w14:paraId="55E18FD2" w14:textId="77777777" w:rsidR="0075004A" w:rsidRDefault="0075004A" w:rsidP="0075004A">
      <w:pPr>
        <w:bidi/>
        <w:jc w:val="both"/>
        <w:rPr>
          <w:rFonts w:cs="David" w:hint="cs"/>
          <w:rtl/>
        </w:rPr>
      </w:pPr>
    </w:p>
    <w:p w14:paraId="49575C48" w14:textId="77777777" w:rsidR="0075004A" w:rsidRDefault="0075004A" w:rsidP="0075004A">
      <w:pPr>
        <w:keepLines/>
        <w:bidi/>
        <w:jc w:val="both"/>
        <w:rPr>
          <w:rFonts w:cs="David" w:hint="cs"/>
          <w:u w:val="single"/>
          <w:rtl/>
        </w:rPr>
      </w:pPr>
      <w:r>
        <w:rPr>
          <w:rFonts w:cs="David" w:hint="cs"/>
          <w:u w:val="single"/>
          <w:rtl/>
        </w:rPr>
        <w:t>שלמה מולה</w:t>
      </w:r>
      <w:r w:rsidRPr="00E36EB4">
        <w:rPr>
          <w:rFonts w:cs="David" w:hint="cs"/>
          <w:u w:val="single"/>
          <w:rtl/>
        </w:rPr>
        <w:t>:</w:t>
      </w:r>
    </w:p>
    <w:p w14:paraId="377C0CB3" w14:textId="77777777" w:rsidR="0075004A" w:rsidRDefault="0075004A" w:rsidP="0075004A">
      <w:pPr>
        <w:keepLines/>
        <w:bidi/>
        <w:jc w:val="both"/>
        <w:rPr>
          <w:rFonts w:cs="David" w:hint="cs"/>
          <w:u w:val="single"/>
          <w:rtl/>
        </w:rPr>
      </w:pPr>
    </w:p>
    <w:p w14:paraId="2D000100" w14:textId="77777777" w:rsidR="0075004A" w:rsidRDefault="0075004A" w:rsidP="0075004A">
      <w:pPr>
        <w:keepLines/>
        <w:bidi/>
        <w:ind w:firstLine="720"/>
        <w:jc w:val="both"/>
        <w:rPr>
          <w:rFonts w:cs="David" w:hint="cs"/>
          <w:rtl/>
        </w:rPr>
      </w:pPr>
      <w:r>
        <w:rPr>
          <w:rFonts w:cs="David" w:hint="cs"/>
          <w:rtl/>
        </w:rPr>
        <w:t xml:space="preserve">אדוני היושב ראש, עצם העובדה שנציג של "צים" יושב במשרד האוצר, לפחות לפי העיתונים, ומנסח את הצעת החוק הממשלתית זה - </w:t>
      </w:r>
      <w:smartTag w:uri="urn:schemas-microsoft-com:office:smarttags" w:element="PersonName">
        <w:r>
          <w:rPr>
            <w:rFonts w:cs="David" w:hint="cs"/>
            <w:rtl/>
          </w:rPr>
          <w:t>דב</w:t>
        </w:r>
      </w:smartTag>
      <w:r>
        <w:rPr>
          <w:rFonts w:cs="David" w:hint="cs"/>
          <w:rtl/>
        </w:rPr>
        <w:t xml:space="preserve">ר חמור שאין כמותו. לא יכול להיות שבעל אינטרס יישב עם האוצר - - - </w:t>
      </w:r>
    </w:p>
    <w:p w14:paraId="74332BE6" w14:textId="77777777" w:rsidR="0075004A" w:rsidRDefault="0075004A" w:rsidP="0075004A">
      <w:pPr>
        <w:bidi/>
        <w:jc w:val="both"/>
        <w:rPr>
          <w:rFonts w:cs="David" w:hint="cs"/>
          <w:rtl/>
        </w:rPr>
      </w:pPr>
    </w:p>
    <w:p w14:paraId="6A27FAA8" w14:textId="77777777" w:rsidR="0075004A" w:rsidRDefault="0075004A" w:rsidP="0075004A">
      <w:pPr>
        <w:bidi/>
        <w:jc w:val="both"/>
        <w:rPr>
          <w:rFonts w:cs="David" w:hint="cs"/>
          <w:u w:val="single"/>
          <w:rtl/>
        </w:rPr>
      </w:pPr>
      <w:r>
        <w:rPr>
          <w:rFonts w:cs="David" w:hint="cs"/>
          <w:u w:val="single"/>
          <w:rtl/>
        </w:rPr>
        <w:t>דב חנין</w:t>
      </w:r>
      <w:r w:rsidRPr="00E36EB4">
        <w:rPr>
          <w:rFonts w:cs="David" w:hint="cs"/>
          <w:u w:val="single"/>
          <w:rtl/>
        </w:rPr>
        <w:t>:</w:t>
      </w:r>
    </w:p>
    <w:p w14:paraId="1AC7F2A6" w14:textId="77777777" w:rsidR="0075004A" w:rsidRDefault="0075004A" w:rsidP="0075004A">
      <w:pPr>
        <w:bidi/>
        <w:jc w:val="both"/>
        <w:rPr>
          <w:rFonts w:cs="David" w:hint="cs"/>
          <w:u w:val="single"/>
          <w:rtl/>
        </w:rPr>
      </w:pPr>
    </w:p>
    <w:p w14:paraId="03B48833" w14:textId="77777777" w:rsidR="0075004A" w:rsidRDefault="0075004A" w:rsidP="0075004A">
      <w:pPr>
        <w:bidi/>
        <w:ind w:firstLine="720"/>
        <w:jc w:val="both"/>
        <w:rPr>
          <w:rFonts w:cs="David" w:hint="cs"/>
          <w:rtl/>
        </w:rPr>
      </w:pPr>
      <w:r>
        <w:rPr>
          <w:rFonts w:cs="David" w:hint="cs"/>
          <w:rtl/>
        </w:rPr>
        <w:t xml:space="preserve">זה מתקשר לשאלה של ניגוד אינטרסים. </w:t>
      </w:r>
    </w:p>
    <w:p w14:paraId="3FD9C15A" w14:textId="77777777" w:rsidR="0075004A" w:rsidRDefault="0075004A" w:rsidP="0075004A">
      <w:pPr>
        <w:bidi/>
        <w:jc w:val="both"/>
        <w:rPr>
          <w:rFonts w:cs="David" w:hint="cs"/>
          <w:rtl/>
        </w:rPr>
      </w:pPr>
    </w:p>
    <w:p w14:paraId="1FDB75B6" w14:textId="77777777" w:rsidR="0075004A" w:rsidRDefault="0075004A" w:rsidP="0075004A">
      <w:pPr>
        <w:bidi/>
        <w:jc w:val="both"/>
        <w:rPr>
          <w:rFonts w:cs="David" w:hint="cs"/>
          <w:u w:val="single"/>
          <w:rtl/>
        </w:rPr>
      </w:pPr>
      <w:r>
        <w:rPr>
          <w:rFonts w:cs="David" w:hint="cs"/>
          <w:u w:val="single"/>
          <w:rtl/>
        </w:rPr>
        <w:t>שלמה מולה</w:t>
      </w:r>
      <w:r w:rsidRPr="00E36EB4">
        <w:rPr>
          <w:rFonts w:cs="David" w:hint="cs"/>
          <w:u w:val="single"/>
          <w:rtl/>
        </w:rPr>
        <w:t>:</w:t>
      </w:r>
    </w:p>
    <w:p w14:paraId="413F7CB1" w14:textId="77777777" w:rsidR="0075004A" w:rsidRDefault="0075004A" w:rsidP="0075004A">
      <w:pPr>
        <w:bidi/>
        <w:jc w:val="both"/>
        <w:rPr>
          <w:rFonts w:cs="David" w:hint="cs"/>
          <w:u w:val="single"/>
          <w:rtl/>
        </w:rPr>
      </w:pPr>
    </w:p>
    <w:p w14:paraId="3B9F6745" w14:textId="77777777" w:rsidR="0075004A" w:rsidRDefault="0075004A" w:rsidP="0075004A">
      <w:pPr>
        <w:bidi/>
        <w:ind w:firstLine="720"/>
        <w:jc w:val="both"/>
        <w:rPr>
          <w:rFonts w:cs="David" w:hint="cs"/>
          <w:rtl/>
        </w:rPr>
      </w:pPr>
      <w:r>
        <w:rPr>
          <w:rFonts w:cs="David" w:hint="cs"/>
          <w:rtl/>
        </w:rPr>
        <w:t xml:space="preserve">זה עניין של ניגוד אינטרסים. הכנסת חייבת לברר אם העובדה הזו נכונה או לא נכונה. </w:t>
      </w:r>
    </w:p>
    <w:p w14:paraId="6D499B27" w14:textId="77777777" w:rsidR="0075004A" w:rsidRDefault="0075004A" w:rsidP="0075004A">
      <w:pPr>
        <w:bidi/>
        <w:jc w:val="both"/>
        <w:rPr>
          <w:rFonts w:cs="David" w:hint="cs"/>
          <w:rtl/>
        </w:rPr>
      </w:pPr>
    </w:p>
    <w:p w14:paraId="3BD2263F"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8121B21" w14:textId="77777777" w:rsidR="0075004A" w:rsidRDefault="0075004A" w:rsidP="0075004A">
      <w:pPr>
        <w:bidi/>
        <w:jc w:val="both"/>
        <w:rPr>
          <w:rFonts w:cs="David" w:hint="cs"/>
          <w:u w:val="single"/>
          <w:rtl/>
        </w:rPr>
      </w:pPr>
    </w:p>
    <w:p w14:paraId="39A7651B" w14:textId="77777777" w:rsidR="0075004A" w:rsidRDefault="0075004A" w:rsidP="0075004A">
      <w:pPr>
        <w:bidi/>
        <w:ind w:firstLine="720"/>
        <w:jc w:val="both"/>
        <w:rPr>
          <w:rFonts w:cs="David" w:hint="cs"/>
          <w:rtl/>
        </w:rPr>
      </w:pPr>
      <w:r>
        <w:rPr>
          <w:rFonts w:cs="David" w:hint="cs"/>
          <w:rtl/>
        </w:rPr>
        <w:t xml:space="preserve">השאלה היא לא זו, השאלה שלי היא במקום אחר. </w:t>
      </w:r>
    </w:p>
    <w:p w14:paraId="65DE856A" w14:textId="77777777" w:rsidR="0075004A" w:rsidRDefault="0075004A" w:rsidP="0075004A">
      <w:pPr>
        <w:bidi/>
        <w:ind w:firstLine="720"/>
        <w:jc w:val="both"/>
        <w:rPr>
          <w:rFonts w:cs="David" w:hint="cs"/>
          <w:rtl/>
        </w:rPr>
      </w:pPr>
    </w:p>
    <w:p w14:paraId="24B10DB9" w14:textId="77777777" w:rsidR="0075004A" w:rsidRPr="00DC5475" w:rsidRDefault="0075004A" w:rsidP="0075004A">
      <w:pPr>
        <w:bidi/>
        <w:jc w:val="both"/>
        <w:rPr>
          <w:rFonts w:cs="David" w:hint="cs"/>
          <w:u w:val="single"/>
          <w:rtl/>
        </w:rPr>
      </w:pPr>
      <w:r>
        <w:rPr>
          <w:rFonts w:cs="David" w:hint="cs"/>
          <w:u w:val="single"/>
          <w:rtl/>
        </w:rPr>
        <w:t>שלמה מולה:</w:t>
      </w:r>
    </w:p>
    <w:p w14:paraId="3768405C" w14:textId="77777777" w:rsidR="0075004A" w:rsidRDefault="0075004A" w:rsidP="0075004A">
      <w:pPr>
        <w:bidi/>
        <w:ind w:firstLine="720"/>
        <w:jc w:val="both"/>
        <w:rPr>
          <w:rFonts w:cs="David" w:hint="cs"/>
          <w:rtl/>
        </w:rPr>
      </w:pPr>
    </w:p>
    <w:p w14:paraId="3579CE35" w14:textId="77777777" w:rsidR="0075004A" w:rsidRDefault="0075004A" w:rsidP="0075004A">
      <w:pPr>
        <w:bidi/>
        <w:ind w:firstLine="720"/>
        <w:jc w:val="both"/>
        <w:rPr>
          <w:rFonts w:cs="David" w:hint="cs"/>
          <w:rtl/>
        </w:rPr>
      </w:pPr>
      <w:r>
        <w:rPr>
          <w:rFonts w:cs="David" w:hint="cs"/>
          <w:rtl/>
        </w:rPr>
        <w:t>מגלי, למה זה מפריע - - - ?</w:t>
      </w:r>
    </w:p>
    <w:p w14:paraId="1CE8975B" w14:textId="77777777" w:rsidR="0075004A" w:rsidRDefault="0075004A" w:rsidP="0075004A">
      <w:pPr>
        <w:bidi/>
        <w:ind w:firstLine="720"/>
        <w:jc w:val="both"/>
        <w:rPr>
          <w:rFonts w:cs="David" w:hint="cs"/>
          <w:rtl/>
        </w:rPr>
      </w:pPr>
    </w:p>
    <w:p w14:paraId="22033835"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08FFAEE" w14:textId="77777777" w:rsidR="0075004A" w:rsidRDefault="0075004A" w:rsidP="0075004A">
      <w:pPr>
        <w:bidi/>
        <w:ind w:firstLine="720"/>
        <w:jc w:val="both"/>
        <w:rPr>
          <w:rFonts w:cs="David" w:hint="cs"/>
          <w:rtl/>
        </w:rPr>
      </w:pPr>
    </w:p>
    <w:p w14:paraId="5E9A66B5" w14:textId="77777777" w:rsidR="0075004A" w:rsidRDefault="0075004A" w:rsidP="0075004A">
      <w:pPr>
        <w:bidi/>
        <w:ind w:firstLine="720"/>
        <w:jc w:val="both"/>
        <w:rPr>
          <w:rFonts w:cs="David" w:hint="cs"/>
          <w:rtl/>
        </w:rPr>
      </w:pPr>
      <w:r>
        <w:rPr>
          <w:rFonts w:cs="David" w:hint="cs"/>
          <w:rtl/>
        </w:rPr>
        <w:t xml:space="preserve">אין ויכוח על חשיבות על העניין, נדמה לי ששם אנחנו לא נמצאים. השאלה היא פשוטה; הרי מדובר בהצעת חוק. אני לא נתקלתי עדיין שבמקביל להצעת חוק מנהלים דיון בהצעה לסדר-היום על הצעת החוק. </w:t>
      </w:r>
    </w:p>
    <w:p w14:paraId="64631D78" w14:textId="77777777" w:rsidR="0075004A" w:rsidRDefault="0075004A" w:rsidP="0075004A">
      <w:pPr>
        <w:bidi/>
        <w:jc w:val="both"/>
        <w:rPr>
          <w:rFonts w:cs="David" w:hint="cs"/>
          <w:rtl/>
        </w:rPr>
      </w:pPr>
    </w:p>
    <w:p w14:paraId="496E7E21" w14:textId="77777777" w:rsidR="0075004A" w:rsidRDefault="0075004A" w:rsidP="0075004A">
      <w:pPr>
        <w:bidi/>
        <w:jc w:val="both"/>
        <w:rPr>
          <w:rFonts w:cs="David" w:hint="cs"/>
          <w:u w:val="single"/>
          <w:rtl/>
        </w:rPr>
      </w:pPr>
      <w:r>
        <w:rPr>
          <w:rFonts w:cs="David" w:hint="cs"/>
          <w:u w:val="single"/>
          <w:rtl/>
        </w:rPr>
        <w:t>דב חנין</w:t>
      </w:r>
      <w:r w:rsidRPr="00E36EB4">
        <w:rPr>
          <w:rFonts w:cs="David" w:hint="cs"/>
          <w:u w:val="single"/>
          <w:rtl/>
        </w:rPr>
        <w:t>:</w:t>
      </w:r>
    </w:p>
    <w:p w14:paraId="2EE9834B" w14:textId="77777777" w:rsidR="0075004A" w:rsidRDefault="0075004A" w:rsidP="0075004A">
      <w:pPr>
        <w:bidi/>
        <w:jc w:val="both"/>
        <w:rPr>
          <w:rFonts w:cs="David" w:hint="cs"/>
          <w:u w:val="single"/>
          <w:rtl/>
        </w:rPr>
      </w:pPr>
    </w:p>
    <w:p w14:paraId="4F5E9CC7" w14:textId="77777777" w:rsidR="0075004A" w:rsidRDefault="0075004A" w:rsidP="0075004A">
      <w:pPr>
        <w:bidi/>
        <w:ind w:firstLine="720"/>
        <w:jc w:val="both"/>
        <w:rPr>
          <w:rFonts w:cs="David" w:hint="cs"/>
          <w:rtl/>
        </w:rPr>
      </w:pPr>
      <w:r>
        <w:rPr>
          <w:rFonts w:cs="David" w:hint="cs"/>
          <w:rtl/>
        </w:rPr>
        <w:t xml:space="preserve">אין הצעת חוק כזו. </w:t>
      </w:r>
      <w:r>
        <w:rPr>
          <w:rFonts w:cs="David" w:hint="cs"/>
          <w:rtl/>
        </w:rPr>
        <w:tab/>
      </w:r>
    </w:p>
    <w:p w14:paraId="7BB15189" w14:textId="77777777" w:rsidR="0075004A" w:rsidRDefault="0075004A" w:rsidP="0075004A">
      <w:pPr>
        <w:bidi/>
        <w:jc w:val="both"/>
        <w:rPr>
          <w:rFonts w:cs="David" w:hint="cs"/>
          <w:rtl/>
        </w:rPr>
      </w:pPr>
    </w:p>
    <w:p w14:paraId="5C91ED67"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54D7357" w14:textId="77777777" w:rsidR="0075004A" w:rsidRDefault="0075004A" w:rsidP="0075004A">
      <w:pPr>
        <w:bidi/>
        <w:jc w:val="both"/>
        <w:rPr>
          <w:rFonts w:cs="David" w:hint="cs"/>
          <w:u w:val="single"/>
          <w:rtl/>
        </w:rPr>
      </w:pPr>
    </w:p>
    <w:p w14:paraId="674EB229" w14:textId="77777777" w:rsidR="0075004A" w:rsidRDefault="0075004A" w:rsidP="0075004A">
      <w:pPr>
        <w:bidi/>
        <w:ind w:firstLine="720"/>
        <w:jc w:val="both"/>
        <w:rPr>
          <w:rFonts w:cs="David" w:hint="cs"/>
          <w:rtl/>
        </w:rPr>
      </w:pPr>
      <w:r>
        <w:rPr>
          <w:rFonts w:cs="David" w:hint="cs"/>
          <w:rtl/>
        </w:rPr>
        <w:t xml:space="preserve">אני רואה את זה כאן בכותרת הדף הראשון.  </w:t>
      </w:r>
    </w:p>
    <w:p w14:paraId="5115BBC4" w14:textId="77777777" w:rsidR="0075004A" w:rsidRDefault="0075004A" w:rsidP="0075004A">
      <w:pPr>
        <w:bidi/>
        <w:jc w:val="both"/>
        <w:rPr>
          <w:rFonts w:cs="David" w:hint="cs"/>
          <w:rtl/>
        </w:rPr>
      </w:pPr>
    </w:p>
    <w:p w14:paraId="49D1251F" w14:textId="77777777" w:rsidR="0075004A" w:rsidRDefault="0075004A" w:rsidP="0075004A">
      <w:pPr>
        <w:bidi/>
        <w:jc w:val="both"/>
        <w:rPr>
          <w:rFonts w:cs="David" w:hint="cs"/>
          <w:u w:val="single"/>
          <w:rtl/>
        </w:rPr>
      </w:pPr>
      <w:r>
        <w:rPr>
          <w:rFonts w:cs="David" w:hint="cs"/>
          <w:u w:val="single"/>
          <w:rtl/>
        </w:rPr>
        <w:t>שלמה מולה</w:t>
      </w:r>
      <w:r w:rsidRPr="00E36EB4">
        <w:rPr>
          <w:rFonts w:cs="David" w:hint="cs"/>
          <w:u w:val="single"/>
          <w:rtl/>
        </w:rPr>
        <w:t>:</w:t>
      </w:r>
    </w:p>
    <w:p w14:paraId="7789E4B5" w14:textId="77777777" w:rsidR="0075004A" w:rsidRDefault="0075004A" w:rsidP="0075004A">
      <w:pPr>
        <w:bidi/>
        <w:jc w:val="both"/>
        <w:rPr>
          <w:rFonts w:cs="David" w:hint="cs"/>
          <w:u w:val="single"/>
          <w:rtl/>
        </w:rPr>
      </w:pPr>
    </w:p>
    <w:p w14:paraId="0017FAC7" w14:textId="77777777" w:rsidR="0075004A" w:rsidRDefault="0075004A" w:rsidP="0075004A">
      <w:pPr>
        <w:bidi/>
        <w:ind w:firstLine="720"/>
        <w:jc w:val="both"/>
        <w:rPr>
          <w:rFonts w:cs="David" w:hint="cs"/>
          <w:rtl/>
        </w:rPr>
      </w:pPr>
      <w:r>
        <w:rPr>
          <w:rFonts w:cs="David" w:hint="cs"/>
          <w:rtl/>
        </w:rPr>
        <w:t xml:space="preserve">הצעת החוק הזאת לא באה לעולם. היא בתהליך של ניסוח. </w:t>
      </w:r>
    </w:p>
    <w:p w14:paraId="32FC640F" w14:textId="77777777" w:rsidR="0075004A" w:rsidRDefault="0075004A" w:rsidP="0075004A">
      <w:pPr>
        <w:bidi/>
        <w:jc w:val="both"/>
        <w:rPr>
          <w:rFonts w:cs="David" w:hint="cs"/>
          <w:rtl/>
        </w:rPr>
      </w:pPr>
    </w:p>
    <w:p w14:paraId="17975D08"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24D8CB42" w14:textId="77777777" w:rsidR="0075004A" w:rsidRDefault="0075004A" w:rsidP="0075004A">
      <w:pPr>
        <w:bidi/>
        <w:jc w:val="both"/>
        <w:rPr>
          <w:rFonts w:cs="David" w:hint="cs"/>
          <w:rtl/>
        </w:rPr>
      </w:pPr>
    </w:p>
    <w:p w14:paraId="2BFA642A" w14:textId="77777777" w:rsidR="0075004A" w:rsidRDefault="0075004A" w:rsidP="0075004A">
      <w:pPr>
        <w:bidi/>
        <w:jc w:val="both"/>
        <w:rPr>
          <w:rFonts w:cs="David" w:hint="cs"/>
          <w:rtl/>
        </w:rPr>
      </w:pPr>
      <w:r>
        <w:rPr>
          <w:rFonts w:cs="David" w:hint="cs"/>
          <w:rtl/>
        </w:rPr>
        <w:tab/>
        <w:t>משרד האוצר יכול לקדם את העניין גם בדרכים אחרות.</w:t>
      </w:r>
    </w:p>
    <w:p w14:paraId="3FE17A25" w14:textId="77777777" w:rsidR="0075004A" w:rsidRDefault="0075004A" w:rsidP="0075004A">
      <w:pPr>
        <w:bidi/>
        <w:jc w:val="both"/>
        <w:rPr>
          <w:rFonts w:cs="David" w:hint="cs"/>
          <w:rtl/>
        </w:rPr>
      </w:pPr>
    </w:p>
    <w:p w14:paraId="4817C3F1"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52C4E0F9" w14:textId="77777777" w:rsidR="0075004A" w:rsidRDefault="0075004A" w:rsidP="0075004A">
      <w:pPr>
        <w:bidi/>
        <w:jc w:val="both"/>
        <w:rPr>
          <w:rFonts w:cs="David" w:hint="cs"/>
          <w:u w:val="single"/>
          <w:rtl/>
        </w:rPr>
      </w:pPr>
    </w:p>
    <w:p w14:paraId="65F783ED" w14:textId="77777777" w:rsidR="0075004A" w:rsidRDefault="0075004A" w:rsidP="0075004A">
      <w:pPr>
        <w:bidi/>
        <w:ind w:firstLine="720"/>
        <w:jc w:val="both"/>
        <w:rPr>
          <w:rFonts w:cs="David" w:hint="cs"/>
          <w:rtl/>
        </w:rPr>
      </w:pPr>
      <w:r>
        <w:rPr>
          <w:rFonts w:cs="David" w:hint="cs"/>
          <w:rtl/>
        </w:rPr>
        <w:t xml:space="preserve">חבריי חברי הכנסת, אני רוצה להגיד עניינית למה אנחנו לא מגיעים לכל ההצעות לסדר-היום שמופיעות על סדר יומה של הנשיאות. אנחנו מוגבלים בזמן ולכן בוחרים ארבע-חמש. </w:t>
      </w:r>
    </w:p>
    <w:p w14:paraId="638D0246" w14:textId="77777777" w:rsidR="0075004A" w:rsidRDefault="0075004A" w:rsidP="0075004A">
      <w:pPr>
        <w:bidi/>
        <w:ind w:firstLine="720"/>
        <w:jc w:val="both"/>
        <w:rPr>
          <w:rFonts w:cs="David" w:hint="cs"/>
          <w:rtl/>
        </w:rPr>
      </w:pPr>
    </w:p>
    <w:p w14:paraId="339D15D7"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2C5BADDA" w14:textId="77777777" w:rsidR="0075004A" w:rsidRDefault="0075004A" w:rsidP="0075004A">
      <w:pPr>
        <w:bidi/>
        <w:ind w:firstLine="720"/>
        <w:jc w:val="both"/>
        <w:rPr>
          <w:rFonts w:cs="David" w:hint="cs"/>
          <w:rtl/>
        </w:rPr>
      </w:pPr>
    </w:p>
    <w:p w14:paraId="54294861" w14:textId="77777777" w:rsidR="0075004A" w:rsidRDefault="0075004A" w:rsidP="0075004A">
      <w:pPr>
        <w:bidi/>
        <w:ind w:firstLine="720"/>
        <w:jc w:val="both"/>
        <w:rPr>
          <w:rFonts w:cs="David" w:hint="cs"/>
          <w:rtl/>
        </w:rPr>
      </w:pPr>
      <w:r>
        <w:rPr>
          <w:rFonts w:cs="David" w:hint="cs"/>
          <w:rtl/>
        </w:rPr>
        <w:t>כמה אישרתם השבוע?</w:t>
      </w:r>
    </w:p>
    <w:p w14:paraId="4ECA9651" w14:textId="77777777" w:rsidR="0075004A" w:rsidRDefault="0075004A" w:rsidP="0075004A">
      <w:pPr>
        <w:bidi/>
        <w:ind w:firstLine="720"/>
        <w:jc w:val="both"/>
        <w:rPr>
          <w:rFonts w:cs="David" w:hint="cs"/>
          <w:rtl/>
        </w:rPr>
      </w:pPr>
    </w:p>
    <w:p w14:paraId="4CF57C8A"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00B78F2E" w14:textId="77777777" w:rsidR="0075004A" w:rsidRDefault="0075004A" w:rsidP="0075004A">
      <w:pPr>
        <w:bidi/>
        <w:ind w:firstLine="720"/>
        <w:jc w:val="both"/>
        <w:rPr>
          <w:rFonts w:cs="David" w:hint="cs"/>
          <w:rtl/>
        </w:rPr>
      </w:pPr>
    </w:p>
    <w:p w14:paraId="1CFC9168" w14:textId="77777777" w:rsidR="0075004A" w:rsidRDefault="0075004A" w:rsidP="0075004A">
      <w:pPr>
        <w:bidi/>
        <w:ind w:firstLine="720"/>
        <w:jc w:val="both"/>
        <w:rPr>
          <w:rFonts w:cs="David" w:hint="cs"/>
          <w:rtl/>
        </w:rPr>
      </w:pPr>
      <w:r>
        <w:rPr>
          <w:rFonts w:cs="David" w:hint="cs"/>
          <w:rtl/>
        </w:rPr>
        <w:t xml:space="preserve">השבוע אישרנו חמש הצעות לסדר-היום. </w:t>
      </w:r>
    </w:p>
    <w:p w14:paraId="20631761" w14:textId="77777777" w:rsidR="0075004A" w:rsidRDefault="0075004A" w:rsidP="0075004A">
      <w:pPr>
        <w:bidi/>
        <w:jc w:val="both"/>
        <w:rPr>
          <w:rFonts w:cs="David" w:hint="cs"/>
          <w:rtl/>
        </w:rPr>
      </w:pPr>
    </w:p>
    <w:p w14:paraId="1484A5FE"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FE0B084" w14:textId="77777777" w:rsidR="0075004A" w:rsidRDefault="0075004A" w:rsidP="0075004A">
      <w:pPr>
        <w:bidi/>
        <w:jc w:val="both"/>
        <w:rPr>
          <w:rFonts w:cs="David" w:hint="cs"/>
          <w:u w:val="single"/>
          <w:rtl/>
        </w:rPr>
      </w:pPr>
    </w:p>
    <w:p w14:paraId="29E092BB" w14:textId="77777777" w:rsidR="0075004A" w:rsidRDefault="0075004A" w:rsidP="0075004A">
      <w:pPr>
        <w:bidi/>
        <w:ind w:firstLine="720"/>
        <w:jc w:val="both"/>
        <w:rPr>
          <w:rFonts w:cs="David" w:hint="cs"/>
          <w:rtl/>
        </w:rPr>
      </w:pPr>
      <w:r>
        <w:rPr>
          <w:rFonts w:cs="David" w:hint="cs"/>
          <w:rtl/>
        </w:rPr>
        <w:t>אנחנו לא יכולים לעבוד אחרי 17:00?</w:t>
      </w:r>
    </w:p>
    <w:p w14:paraId="2769D8C4" w14:textId="77777777" w:rsidR="0075004A" w:rsidRDefault="0075004A" w:rsidP="0075004A">
      <w:pPr>
        <w:bidi/>
        <w:jc w:val="both"/>
        <w:rPr>
          <w:rFonts w:cs="David" w:hint="cs"/>
          <w:rtl/>
        </w:rPr>
      </w:pPr>
    </w:p>
    <w:p w14:paraId="22AD9FF6"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79DE6227" w14:textId="77777777" w:rsidR="0075004A" w:rsidRDefault="0075004A" w:rsidP="0075004A">
      <w:pPr>
        <w:bidi/>
        <w:jc w:val="both"/>
        <w:rPr>
          <w:rFonts w:cs="David" w:hint="cs"/>
          <w:u w:val="single"/>
          <w:rtl/>
        </w:rPr>
      </w:pPr>
    </w:p>
    <w:p w14:paraId="63685E70" w14:textId="77777777" w:rsidR="0075004A" w:rsidRDefault="0075004A" w:rsidP="0075004A">
      <w:pPr>
        <w:bidi/>
        <w:ind w:firstLine="720"/>
        <w:jc w:val="both"/>
        <w:rPr>
          <w:rFonts w:cs="David" w:hint="cs"/>
          <w:rtl/>
        </w:rPr>
      </w:pPr>
      <w:r>
        <w:rPr>
          <w:rFonts w:cs="David" w:hint="cs"/>
          <w:rtl/>
        </w:rPr>
        <w:t xml:space="preserve">יש הצעות חוק, יש עניינים לסדר-היום. אנחנו בודקים את לוחות הזמנים. דוד רותם חברי, לפעמים ביום שלישי אנחנו משוועים שיהיו חברי כנסת במליאה. ניהלתי את הישיבה אתמול, היינו בודדים. הבעיה שלנו היא סדר העדיפות מבחינת לוח הזמנים ביום רביעי, שהוא יום חקיקה. בנוסף, יש לנו הצעות לסדר-היום שעונות על סדר-היום הממוצע בכנסת.  </w:t>
      </w:r>
    </w:p>
    <w:p w14:paraId="35FBDAA9" w14:textId="77777777" w:rsidR="0075004A" w:rsidRDefault="0075004A" w:rsidP="0075004A">
      <w:pPr>
        <w:bidi/>
        <w:jc w:val="both"/>
        <w:rPr>
          <w:rFonts w:cs="David" w:hint="cs"/>
          <w:rtl/>
        </w:rPr>
      </w:pPr>
    </w:p>
    <w:p w14:paraId="1A00556C"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9D9C36A" w14:textId="77777777" w:rsidR="0075004A" w:rsidRDefault="0075004A" w:rsidP="0075004A">
      <w:pPr>
        <w:bidi/>
        <w:jc w:val="both"/>
        <w:rPr>
          <w:rFonts w:cs="David" w:hint="cs"/>
          <w:u w:val="single"/>
          <w:rtl/>
        </w:rPr>
      </w:pPr>
    </w:p>
    <w:p w14:paraId="522A6F4E" w14:textId="77777777" w:rsidR="0075004A" w:rsidRDefault="0075004A" w:rsidP="0075004A">
      <w:pPr>
        <w:bidi/>
        <w:ind w:firstLine="720"/>
        <w:jc w:val="both"/>
        <w:rPr>
          <w:rFonts w:cs="David" w:hint="cs"/>
          <w:rtl/>
        </w:rPr>
      </w:pPr>
      <w:r>
        <w:rPr>
          <w:rFonts w:cs="David" w:hint="cs"/>
          <w:rtl/>
        </w:rPr>
        <w:t xml:space="preserve">זו הטענה שלי אליכם. אני חושב שביום שלישי אחר הצהריים צריך היה לקבוע את ההצעות לסדר-היום. אז חברי הכנסת שרוצים להעלות את ההצעה שלהם יהיו ויהיו גם דיונים. </w:t>
      </w:r>
    </w:p>
    <w:p w14:paraId="40FCED36" w14:textId="77777777" w:rsidR="0075004A" w:rsidRDefault="0075004A" w:rsidP="0075004A">
      <w:pPr>
        <w:bidi/>
        <w:jc w:val="both"/>
        <w:rPr>
          <w:rFonts w:cs="David" w:hint="cs"/>
          <w:rtl/>
        </w:rPr>
      </w:pPr>
    </w:p>
    <w:p w14:paraId="4224FD58" w14:textId="77777777" w:rsidR="0075004A" w:rsidRPr="00EA0901" w:rsidRDefault="0075004A" w:rsidP="0075004A">
      <w:pPr>
        <w:bidi/>
        <w:jc w:val="both"/>
        <w:rPr>
          <w:rFonts w:cs="David" w:hint="cs"/>
          <w:u w:val="single"/>
          <w:rtl/>
        </w:rPr>
      </w:pPr>
      <w:r w:rsidRPr="00EA0901">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p w14:paraId="2017F2CF" w14:textId="77777777" w:rsidR="0075004A" w:rsidRDefault="0075004A" w:rsidP="0075004A">
      <w:pPr>
        <w:bidi/>
        <w:jc w:val="both"/>
        <w:rPr>
          <w:rFonts w:cs="David" w:hint="cs"/>
          <w:rtl/>
        </w:rPr>
      </w:pPr>
    </w:p>
    <w:p w14:paraId="51CAC0DF" w14:textId="77777777" w:rsidR="0075004A" w:rsidRDefault="0075004A" w:rsidP="0075004A">
      <w:pPr>
        <w:bidi/>
        <w:ind w:firstLine="720"/>
        <w:jc w:val="both"/>
        <w:rPr>
          <w:rFonts w:cs="David" w:hint="cs"/>
          <w:rtl/>
        </w:rPr>
      </w:pPr>
      <w:r>
        <w:rPr>
          <w:rFonts w:cs="David" w:hint="cs"/>
          <w:rtl/>
        </w:rPr>
        <w:t xml:space="preserve">הבעיה היא השרים. </w:t>
      </w:r>
    </w:p>
    <w:p w14:paraId="6A560466" w14:textId="77777777" w:rsidR="0075004A" w:rsidRDefault="0075004A" w:rsidP="0075004A">
      <w:pPr>
        <w:bidi/>
        <w:ind w:firstLine="720"/>
        <w:jc w:val="both"/>
        <w:rPr>
          <w:rFonts w:cs="David" w:hint="cs"/>
          <w:rtl/>
        </w:rPr>
      </w:pPr>
    </w:p>
    <w:p w14:paraId="00F3B1A6" w14:textId="77777777" w:rsidR="0075004A" w:rsidRPr="00DC5475" w:rsidRDefault="0075004A" w:rsidP="0075004A">
      <w:pPr>
        <w:bidi/>
        <w:jc w:val="both"/>
        <w:rPr>
          <w:rFonts w:cs="David" w:hint="cs"/>
          <w:u w:val="single"/>
          <w:rtl/>
        </w:rPr>
      </w:pPr>
      <w:r>
        <w:rPr>
          <w:rFonts w:cs="David" w:hint="cs"/>
          <w:u w:val="single"/>
          <w:rtl/>
        </w:rPr>
        <w:t>שלמה מולה:</w:t>
      </w:r>
    </w:p>
    <w:p w14:paraId="1FF2D2B2" w14:textId="77777777" w:rsidR="0075004A" w:rsidRDefault="0075004A" w:rsidP="0075004A">
      <w:pPr>
        <w:bidi/>
        <w:ind w:firstLine="720"/>
        <w:jc w:val="both"/>
        <w:rPr>
          <w:rFonts w:cs="David" w:hint="cs"/>
          <w:rtl/>
        </w:rPr>
      </w:pPr>
    </w:p>
    <w:p w14:paraId="4189C2A5" w14:textId="77777777" w:rsidR="0075004A" w:rsidRDefault="0075004A" w:rsidP="0075004A">
      <w:pPr>
        <w:bidi/>
        <w:ind w:firstLine="720"/>
        <w:jc w:val="both"/>
        <w:rPr>
          <w:rFonts w:cs="David" w:hint="cs"/>
          <w:rtl/>
        </w:rPr>
      </w:pPr>
      <w:r>
        <w:rPr>
          <w:rFonts w:cs="David" w:hint="cs"/>
          <w:rtl/>
        </w:rPr>
        <w:t>השרים שלא יבואו?</w:t>
      </w:r>
    </w:p>
    <w:p w14:paraId="5CFCF9F6" w14:textId="77777777" w:rsidR="0075004A" w:rsidRDefault="0075004A" w:rsidP="0075004A">
      <w:pPr>
        <w:bidi/>
        <w:ind w:firstLine="720"/>
        <w:jc w:val="both"/>
        <w:rPr>
          <w:rFonts w:cs="David" w:hint="cs"/>
          <w:rtl/>
        </w:rPr>
      </w:pPr>
    </w:p>
    <w:p w14:paraId="700E3592"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6C2A0EC2" w14:textId="77777777" w:rsidR="0075004A" w:rsidRDefault="0075004A" w:rsidP="0075004A">
      <w:pPr>
        <w:bidi/>
        <w:ind w:firstLine="720"/>
        <w:jc w:val="both"/>
        <w:rPr>
          <w:rFonts w:cs="David" w:hint="cs"/>
          <w:rtl/>
        </w:rPr>
      </w:pPr>
    </w:p>
    <w:p w14:paraId="248517E6" w14:textId="77777777" w:rsidR="0075004A" w:rsidRDefault="0075004A" w:rsidP="0075004A">
      <w:pPr>
        <w:bidi/>
        <w:ind w:firstLine="720"/>
        <w:jc w:val="both"/>
        <w:rPr>
          <w:rFonts w:cs="David" w:hint="cs"/>
          <w:rtl/>
        </w:rPr>
      </w:pPr>
      <w:r>
        <w:rPr>
          <w:rFonts w:cs="David" w:hint="cs"/>
          <w:rtl/>
        </w:rPr>
        <w:t xml:space="preserve">תן לי לסיים. </w:t>
      </w:r>
    </w:p>
    <w:p w14:paraId="20F289EE" w14:textId="77777777" w:rsidR="0075004A" w:rsidRDefault="0075004A" w:rsidP="0075004A">
      <w:pPr>
        <w:bidi/>
        <w:jc w:val="both"/>
        <w:rPr>
          <w:rFonts w:cs="David" w:hint="cs"/>
          <w:rtl/>
        </w:rPr>
      </w:pPr>
    </w:p>
    <w:p w14:paraId="13A22BDB" w14:textId="77777777" w:rsidR="0075004A" w:rsidRDefault="0075004A" w:rsidP="0075004A">
      <w:pPr>
        <w:bidi/>
        <w:jc w:val="both"/>
        <w:rPr>
          <w:rFonts w:cs="David" w:hint="cs"/>
          <w:u w:val="single"/>
          <w:rtl/>
        </w:rPr>
      </w:pPr>
      <w:r>
        <w:rPr>
          <w:rFonts w:cs="David" w:hint="cs"/>
          <w:u w:val="single"/>
          <w:rtl/>
        </w:rPr>
        <w:t>שלמה מולה</w:t>
      </w:r>
      <w:r w:rsidRPr="00E36EB4">
        <w:rPr>
          <w:rFonts w:cs="David" w:hint="cs"/>
          <w:u w:val="single"/>
          <w:rtl/>
        </w:rPr>
        <w:t>:</w:t>
      </w:r>
    </w:p>
    <w:p w14:paraId="4F793378" w14:textId="77777777" w:rsidR="0075004A" w:rsidRDefault="0075004A" w:rsidP="0075004A">
      <w:pPr>
        <w:bidi/>
        <w:jc w:val="both"/>
        <w:rPr>
          <w:rFonts w:cs="David" w:hint="cs"/>
          <w:u w:val="single"/>
          <w:rtl/>
        </w:rPr>
      </w:pPr>
    </w:p>
    <w:p w14:paraId="77B8644C" w14:textId="77777777" w:rsidR="0075004A" w:rsidRDefault="0075004A" w:rsidP="0075004A">
      <w:pPr>
        <w:bidi/>
        <w:ind w:firstLine="720"/>
        <w:jc w:val="both"/>
        <w:rPr>
          <w:rFonts w:cs="David" w:hint="cs"/>
          <w:rtl/>
        </w:rPr>
      </w:pPr>
      <w:r>
        <w:rPr>
          <w:rFonts w:cs="David" w:hint="cs"/>
          <w:rtl/>
        </w:rPr>
        <w:t xml:space="preserve">אני מיניתי אותם להיות שרים? ראש הממשלה מינה אותם. יש לו 39, לקחו אותם להיות שרים וסגני שרים, שלא יבואו לענות? אדוני היושב ראש, לך תפקיד משמעותי בניהול הבית הזה. אתה יושב ראש ועדת הכנסת, לך החובה </w:t>
      </w:r>
      <w:r>
        <w:rPr>
          <w:rFonts w:cs="David"/>
          <w:rtl/>
        </w:rPr>
        <w:t>–</w:t>
      </w:r>
      <w:r>
        <w:rPr>
          <w:rFonts w:cs="David" w:hint="cs"/>
          <w:rtl/>
        </w:rPr>
        <w:t xml:space="preserve"> גם בניגוד לעמדת נשיאות הכנסת - להגיד שהכנסת צריכה לעבוד. אנחנו לא עובדים בממשלה, לא מעניין אותנו סדר העדיפות של השרים. אם יש נושא כזה חשוב או נושאים אחרים שאתם פוסלים בנשיאות בגלל שאתם רוצים לתת חופשה ביום שלישי לחברי הכנסת ולשרים </w:t>
      </w:r>
      <w:r>
        <w:rPr>
          <w:rFonts w:cs="David"/>
          <w:rtl/>
        </w:rPr>
        <w:t>–</w:t>
      </w:r>
      <w:r>
        <w:rPr>
          <w:rFonts w:cs="David" w:hint="cs"/>
          <w:rtl/>
        </w:rPr>
        <w:t xml:space="preserve"> בבקשה, תנו לנו לעבוד. אני רוצה שתהיה לי הצעה לסדר ביום שלישי, אני רוצה לעבוד. למה זה לא קורה?</w:t>
      </w:r>
    </w:p>
    <w:p w14:paraId="77ECB26A" w14:textId="77777777" w:rsidR="0075004A" w:rsidRDefault="0075004A" w:rsidP="0075004A">
      <w:pPr>
        <w:bidi/>
        <w:ind w:firstLine="720"/>
        <w:jc w:val="both"/>
        <w:rPr>
          <w:rFonts w:cs="David" w:hint="cs"/>
          <w:rtl/>
        </w:rPr>
      </w:pPr>
    </w:p>
    <w:p w14:paraId="4E85819F"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2CA8700" w14:textId="77777777" w:rsidR="0075004A" w:rsidRDefault="0075004A" w:rsidP="0075004A">
      <w:pPr>
        <w:bidi/>
        <w:jc w:val="both"/>
        <w:rPr>
          <w:rFonts w:cs="David" w:hint="cs"/>
          <w:u w:val="single"/>
          <w:rtl/>
        </w:rPr>
      </w:pPr>
    </w:p>
    <w:p w14:paraId="5EAA0DD3" w14:textId="77777777" w:rsidR="0075004A" w:rsidRDefault="0075004A" w:rsidP="0075004A">
      <w:pPr>
        <w:bidi/>
        <w:ind w:firstLine="720"/>
        <w:jc w:val="both"/>
        <w:rPr>
          <w:rFonts w:cs="David" w:hint="cs"/>
          <w:rtl/>
        </w:rPr>
      </w:pPr>
      <w:r>
        <w:rPr>
          <w:rFonts w:cs="David" w:hint="cs"/>
          <w:rtl/>
        </w:rPr>
        <w:t xml:space="preserve">אתה צודק. אני חושב שצריך לקבוע שהשכר לחברי הכנסת ישולם על פי נוכחותם במליאה. </w:t>
      </w:r>
    </w:p>
    <w:p w14:paraId="3CE13730" w14:textId="77777777" w:rsidR="0075004A" w:rsidRDefault="0075004A" w:rsidP="0075004A">
      <w:pPr>
        <w:bidi/>
        <w:jc w:val="both"/>
        <w:rPr>
          <w:rFonts w:cs="David" w:hint="cs"/>
          <w:rtl/>
        </w:rPr>
      </w:pPr>
    </w:p>
    <w:p w14:paraId="270EF69E"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417DE7F" w14:textId="77777777" w:rsidR="0075004A" w:rsidRDefault="0075004A" w:rsidP="0075004A">
      <w:pPr>
        <w:bidi/>
        <w:jc w:val="both"/>
        <w:rPr>
          <w:rFonts w:cs="David" w:hint="cs"/>
          <w:u w:val="single"/>
          <w:rtl/>
        </w:rPr>
      </w:pPr>
    </w:p>
    <w:p w14:paraId="22BF7279" w14:textId="77777777" w:rsidR="0075004A" w:rsidRDefault="0075004A" w:rsidP="0075004A">
      <w:pPr>
        <w:bidi/>
        <w:ind w:firstLine="720"/>
        <w:jc w:val="both"/>
        <w:rPr>
          <w:rFonts w:cs="David" w:hint="cs"/>
          <w:rtl/>
        </w:rPr>
      </w:pPr>
      <w:r>
        <w:rPr>
          <w:rFonts w:cs="David" w:hint="cs"/>
          <w:rtl/>
        </w:rPr>
        <w:t xml:space="preserve">אני מציע, חבר הכנסת רתם, שהשכר לחברי הכנסת ישולם על פי השתתפותם בכנסים עם ציבור בוחריהם. נצטרך לראות מה יותר חשוב ונראה אז גם מה יהיו פערי השכר בינינו. </w:t>
      </w:r>
    </w:p>
    <w:p w14:paraId="2597589C" w14:textId="77777777" w:rsidR="0075004A" w:rsidRDefault="0075004A" w:rsidP="0075004A">
      <w:pPr>
        <w:bidi/>
        <w:ind w:firstLine="720"/>
        <w:jc w:val="both"/>
        <w:rPr>
          <w:rFonts w:cs="David" w:hint="cs"/>
          <w:rtl/>
        </w:rPr>
      </w:pPr>
    </w:p>
    <w:p w14:paraId="3A2F2B8B" w14:textId="77777777" w:rsidR="0075004A" w:rsidRDefault="0075004A" w:rsidP="0075004A">
      <w:pPr>
        <w:bidi/>
        <w:ind w:firstLine="720"/>
        <w:jc w:val="both"/>
        <w:rPr>
          <w:rFonts w:cs="David" w:hint="cs"/>
          <w:rtl/>
        </w:rPr>
      </w:pPr>
      <w:r>
        <w:rPr>
          <w:rFonts w:cs="David" w:hint="cs"/>
          <w:rtl/>
        </w:rPr>
        <w:t xml:space="preserve">שלמה, תבין אחד. ישבנו אתמול, ביום שני, במליאה. היה שר התחבורה והבטיחות בדרכים. הוא חיכה עד הלילה לתת תשובות לשאילתות. התשובות שהוא נותן הן לא תמיד מה שאתה רוצה לשמוע, אבל הן תמיד מעמיקות ותמיד ענייניות. הוא לא מהשרים שבאים לתת תשובה של שורה. 70% מהאנשים לא היו. </w:t>
      </w:r>
    </w:p>
    <w:p w14:paraId="3EA6494A" w14:textId="77777777" w:rsidR="0075004A" w:rsidRDefault="0075004A" w:rsidP="0075004A">
      <w:pPr>
        <w:bidi/>
        <w:ind w:firstLine="720"/>
        <w:jc w:val="both"/>
        <w:rPr>
          <w:rFonts w:cs="David" w:hint="cs"/>
          <w:rtl/>
        </w:rPr>
      </w:pPr>
    </w:p>
    <w:p w14:paraId="0C5674E7"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6BCF6D4D" w14:textId="77777777" w:rsidR="0075004A" w:rsidRDefault="0075004A" w:rsidP="0075004A">
      <w:pPr>
        <w:bidi/>
        <w:ind w:firstLine="720"/>
        <w:jc w:val="both"/>
        <w:rPr>
          <w:rFonts w:cs="David" w:hint="cs"/>
          <w:rtl/>
        </w:rPr>
      </w:pPr>
    </w:p>
    <w:p w14:paraId="0FA10355" w14:textId="77777777" w:rsidR="0075004A" w:rsidRDefault="0075004A" w:rsidP="0075004A">
      <w:pPr>
        <w:bidi/>
        <w:ind w:firstLine="720"/>
        <w:jc w:val="both"/>
        <w:rPr>
          <w:rFonts w:cs="David" w:hint="cs"/>
          <w:rtl/>
        </w:rPr>
      </w:pPr>
      <w:r>
        <w:rPr>
          <w:rFonts w:cs="David" w:hint="cs"/>
          <w:rtl/>
        </w:rPr>
        <w:t xml:space="preserve">לא היה. מזל שתיקנו את התקנון. </w:t>
      </w:r>
    </w:p>
    <w:p w14:paraId="2F099E22" w14:textId="77777777" w:rsidR="0075004A" w:rsidRDefault="0075004A" w:rsidP="0075004A">
      <w:pPr>
        <w:bidi/>
        <w:ind w:firstLine="720"/>
        <w:jc w:val="both"/>
        <w:rPr>
          <w:rFonts w:cs="David" w:hint="cs"/>
          <w:rtl/>
        </w:rPr>
      </w:pPr>
    </w:p>
    <w:p w14:paraId="1F04586B"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4C0C117" w14:textId="77777777" w:rsidR="0075004A" w:rsidRDefault="0075004A" w:rsidP="0075004A">
      <w:pPr>
        <w:bidi/>
        <w:ind w:firstLine="720"/>
        <w:jc w:val="both"/>
        <w:rPr>
          <w:rFonts w:cs="David" w:hint="cs"/>
          <w:rtl/>
        </w:rPr>
      </w:pPr>
    </w:p>
    <w:p w14:paraId="71BC3604" w14:textId="77777777" w:rsidR="0075004A" w:rsidRDefault="0075004A" w:rsidP="0075004A">
      <w:pPr>
        <w:bidi/>
        <w:ind w:firstLine="720"/>
        <w:jc w:val="both"/>
        <w:rPr>
          <w:rFonts w:cs="David" w:hint="cs"/>
          <w:rtl/>
        </w:rPr>
      </w:pPr>
      <w:r>
        <w:rPr>
          <w:rFonts w:cs="David" w:hint="cs"/>
          <w:rtl/>
        </w:rPr>
        <w:t xml:space="preserve">אנחנו יודעים את זה. יש כאן הסדר, שלא נעשה בפעם הראשונה בכנסת הזו, והוא נעשה על דעת כולם. אם מישהו חושב שצריך לתקן אותו הדרך היא ללכת ליושב ראש הכנסת ושהוא ינהל את ההתדיינות הזאת עם מזכירות הממשלה. בעצה אחת עם יושב ראש הכנסת, הייתה פנייה של מזכירת הכנסת למזכיר הממשלה על מנת לנסות להגיע לסידור שיעביר את התשובות לשאילתות ליום שלישי כדי שזה יהיה בשעות יותר מוקדמות, מתוך תקווה שאז חברי הכנסת יהיו וזה מטיל על השרים, יחסית, נטל קטן יותר כי להבדיל מההצעות לסדר-היום, כאן הוא יכול לדעת בהיערכות של חודש מראש שביום שלישי מסוים הוא צריך להיות. משחק השעות יותר מוגבל. אנחנו מקווים שיהיה לזה שיתוף פעולה. כלומר, אנחנו מנסים לעשות את זה. </w:t>
      </w:r>
    </w:p>
    <w:p w14:paraId="5C712D2A" w14:textId="77777777" w:rsidR="0075004A" w:rsidRDefault="0075004A" w:rsidP="0075004A">
      <w:pPr>
        <w:bidi/>
        <w:ind w:firstLine="720"/>
        <w:jc w:val="both"/>
        <w:rPr>
          <w:rFonts w:cs="David" w:hint="cs"/>
          <w:rtl/>
        </w:rPr>
      </w:pPr>
    </w:p>
    <w:p w14:paraId="7CDE8BE1" w14:textId="77777777" w:rsidR="0075004A" w:rsidRDefault="0075004A" w:rsidP="0075004A">
      <w:pPr>
        <w:bidi/>
        <w:ind w:firstLine="720"/>
        <w:jc w:val="both"/>
        <w:rPr>
          <w:rFonts w:cs="David" w:hint="cs"/>
          <w:rtl/>
        </w:rPr>
      </w:pPr>
      <w:r>
        <w:rPr>
          <w:rFonts w:cs="David" w:hint="cs"/>
          <w:rtl/>
        </w:rPr>
        <w:t xml:space="preserve">אני חושב שאנחנו צריכים לעשות שקילו בערעור, בלי קשר לנושא הספציפי הזה אלא ככלל. צריך לצאת מנקודת הנחה שהם עושים את השיקולים. יש לנשיאות עניין שהכנסת תעבוד לא פחות מאשר לנו, והיא בטח לא רוצה לחסום העלאה של נושאים שהם בעלי חשיבות.  </w:t>
      </w:r>
    </w:p>
    <w:p w14:paraId="00A93EF6" w14:textId="77777777" w:rsidR="0075004A" w:rsidRDefault="0075004A" w:rsidP="0075004A">
      <w:pPr>
        <w:bidi/>
        <w:jc w:val="both"/>
        <w:rPr>
          <w:rFonts w:cs="David" w:hint="cs"/>
          <w:rtl/>
        </w:rPr>
      </w:pPr>
    </w:p>
    <w:p w14:paraId="77E11F88" w14:textId="77777777" w:rsidR="0075004A" w:rsidRDefault="0075004A" w:rsidP="0075004A">
      <w:pPr>
        <w:bidi/>
        <w:jc w:val="both"/>
        <w:rPr>
          <w:rFonts w:cs="David" w:hint="cs"/>
          <w:u w:val="single"/>
          <w:rtl/>
        </w:rPr>
      </w:pPr>
      <w:r>
        <w:rPr>
          <w:rFonts w:cs="David" w:hint="cs"/>
          <w:u w:val="single"/>
          <w:rtl/>
        </w:rPr>
        <w:t>דב חנין</w:t>
      </w:r>
      <w:r w:rsidRPr="00E36EB4">
        <w:rPr>
          <w:rFonts w:cs="David" w:hint="cs"/>
          <w:u w:val="single"/>
          <w:rtl/>
        </w:rPr>
        <w:t>:</w:t>
      </w:r>
    </w:p>
    <w:p w14:paraId="12839F25" w14:textId="77777777" w:rsidR="0075004A" w:rsidRDefault="0075004A" w:rsidP="0075004A">
      <w:pPr>
        <w:bidi/>
        <w:jc w:val="both"/>
        <w:rPr>
          <w:rFonts w:cs="David" w:hint="cs"/>
          <w:u w:val="single"/>
          <w:rtl/>
        </w:rPr>
      </w:pPr>
    </w:p>
    <w:p w14:paraId="5E7CFB52" w14:textId="77777777" w:rsidR="0075004A" w:rsidRDefault="0075004A" w:rsidP="0075004A">
      <w:pPr>
        <w:bidi/>
        <w:ind w:firstLine="720"/>
        <w:jc w:val="both"/>
        <w:rPr>
          <w:rFonts w:cs="David" w:hint="cs"/>
          <w:rtl/>
        </w:rPr>
      </w:pPr>
      <w:r>
        <w:rPr>
          <w:rFonts w:cs="David" w:hint="cs"/>
          <w:rtl/>
        </w:rPr>
        <w:t xml:space="preserve">אדוני, אתה שוגה בהצגת הסוגיה. אני בטוח שהנשיאות עושה את עבודתה בצורה עניינית. אני הרי לא טענתי שיש פה העדפה לא עניינית או משהו מהסוג הזה, אלא שאנחנו פה נמצאים באינסטנציה </w:t>
      </w:r>
      <w:proofErr w:type="spellStart"/>
      <w:r>
        <w:rPr>
          <w:rFonts w:cs="David" w:hint="cs"/>
          <w:rtl/>
        </w:rPr>
        <w:t>ערעורית</w:t>
      </w:r>
      <w:proofErr w:type="spellEnd"/>
      <w:r>
        <w:rPr>
          <w:rFonts w:cs="David" w:hint="cs"/>
          <w:rtl/>
        </w:rPr>
        <w:t xml:space="preserve">, וערעור הוא לא חותמת גומי לנשיאות. לכולנו יש כבוד לנשיאות. יש לי כבוד לנשיאות, היא עושה את עבודה, ובכל זאת תקנון הכנסת קבע שיהיה ערעור על הצעות דחופות לסדר-היום בוועדת הכנסת. למה? כיוון שזו ההזדמנות שלי, כחבר כנסת, לשכנע אתכם שלמרות שהנשיאות עושה את עבודתה, היא לא שקלה, במקרה הזה, את השיקול הזה. אי-אפשר לפני הדיון על התקציב לא לדון בשאלה שיש לה משמעות ציבורית כל כך גדולה. אדוני אמר כנסים של בוחרים. גם לי יש את הפורומים שלי ואעלה בהם את הסוגיה השערורייתית הזאת, אלא אני אומר שכמדיניות כללית של הכנסת, זה לא נכון שהכנסת יוצאת החוצה מהתמונה. זה לא נכון שהכנסת יוצאת מהתמונה. אז אני אופיע בשני כנסים ציבוריים על זה, זה יקרה, אבל זה לא נכון שהכנסת תצא מהתמונה. </w:t>
      </w:r>
    </w:p>
    <w:p w14:paraId="7BC2716C" w14:textId="77777777" w:rsidR="0075004A" w:rsidRDefault="0075004A" w:rsidP="0075004A">
      <w:pPr>
        <w:bidi/>
        <w:ind w:firstLine="720"/>
        <w:jc w:val="both"/>
        <w:rPr>
          <w:rFonts w:cs="David" w:hint="cs"/>
          <w:rtl/>
        </w:rPr>
      </w:pPr>
    </w:p>
    <w:p w14:paraId="6D862701"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E934B6C" w14:textId="77777777" w:rsidR="0075004A" w:rsidRDefault="0075004A" w:rsidP="0075004A">
      <w:pPr>
        <w:bidi/>
        <w:ind w:firstLine="720"/>
        <w:jc w:val="both"/>
        <w:rPr>
          <w:rFonts w:cs="David" w:hint="cs"/>
          <w:rtl/>
        </w:rPr>
      </w:pPr>
    </w:p>
    <w:p w14:paraId="03C14408" w14:textId="77777777" w:rsidR="0075004A" w:rsidRDefault="0075004A" w:rsidP="0075004A">
      <w:pPr>
        <w:bidi/>
        <w:ind w:firstLine="720"/>
        <w:jc w:val="both"/>
        <w:rPr>
          <w:rFonts w:cs="David" w:hint="cs"/>
          <w:rtl/>
        </w:rPr>
      </w:pPr>
      <w:r>
        <w:rPr>
          <w:rFonts w:cs="David" w:hint="cs"/>
          <w:rtl/>
        </w:rPr>
        <w:t xml:space="preserve">השאלה היא אם היא יוצאת מהתמונה. </w:t>
      </w:r>
    </w:p>
    <w:p w14:paraId="285B998F" w14:textId="77777777" w:rsidR="0075004A" w:rsidRDefault="0075004A" w:rsidP="0075004A">
      <w:pPr>
        <w:bidi/>
        <w:jc w:val="both"/>
        <w:rPr>
          <w:rFonts w:cs="David" w:hint="cs"/>
          <w:rtl/>
        </w:rPr>
      </w:pPr>
    </w:p>
    <w:p w14:paraId="5D1ED4B2" w14:textId="77777777" w:rsidR="0075004A" w:rsidRDefault="0075004A" w:rsidP="0075004A">
      <w:pPr>
        <w:bidi/>
        <w:jc w:val="both"/>
        <w:rPr>
          <w:rFonts w:cs="David" w:hint="cs"/>
          <w:u w:val="single"/>
          <w:rtl/>
        </w:rPr>
      </w:pPr>
      <w:r>
        <w:rPr>
          <w:rFonts w:cs="David" w:hint="cs"/>
          <w:u w:val="single"/>
          <w:rtl/>
        </w:rPr>
        <w:t>דב חנין</w:t>
      </w:r>
      <w:r w:rsidRPr="00E36EB4">
        <w:rPr>
          <w:rFonts w:cs="David" w:hint="cs"/>
          <w:u w:val="single"/>
          <w:rtl/>
        </w:rPr>
        <w:t>:</w:t>
      </w:r>
    </w:p>
    <w:p w14:paraId="02D29107" w14:textId="77777777" w:rsidR="0075004A" w:rsidRDefault="0075004A" w:rsidP="0075004A">
      <w:pPr>
        <w:bidi/>
        <w:jc w:val="both"/>
        <w:rPr>
          <w:rFonts w:cs="David" w:hint="cs"/>
          <w:u w:val="single"/>
          <w:rtl/>
        </w:rPr>
      </w:pPr>
    </w:p>
    <w:p w14:paraId="63125D48" w14:textId="77777777" w:rsidR="0075004A" w:rsidRDefault="0075004A" w:rsidP="0075004A">
      <w:pPr>
        <w:bidi/>
        <w:ind w:firstLine="720"/>
        <w:jc w:val="both"/>
        <w:rPr>
          <w:rFonts w:cs="David" w:hint="cs"/>
          <w:rtl/>
        </w:rPr>
      </w:pPr>
      <w:r>
        <w:rPr>
          <w:rFonts w:cs="David" w:hint="cs"/>
          <w:rtl/>
        </w:rPr>
        <w:t xml:space="preserve">היא יוצאת מהתמונה, ודאי. בשבוע הבא זה תקציב, בוודאי זה לא יעלה בשבוע הבא. כשנגיע לשאלה הזאת כל הסוגיה תהיה סוגיה ישנה, שעבר זמנה ובטל קורבנה. </w:t>
      </w:r>
    </w:p>
    <w:p w14:paraId="529185A6" w14:textId="77777777" w:rsidR="0075004A" w:rsidRDefault="0075004A" w:rsidP="0075004A">
      <w:pPr>
        <w:bidi/>
        <w:jc w:val="both"/>
        <w:rPr>
          <w:rFonts w:cs="David" w:hint="cs"/>
          <w:rtl/>
        </w:rPr>
      </w:pPr>
    </w:p>
    <w:p w14:paraId="33C110C4"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10ACF26B" w14:textId="77777777" w:rsidR="0075004A" w:rsidRDefault="0075004A" w:rsidP="0075004A">
      <w:pPr>
        <w:bidi/>
        <w:jc w:val="both"/>
        <w:rPr>
          <w:rFonts w:cs="David" w:hint="cs"/>
          <w:u w:val="single"/>
          <w:rtl/>
        </w:rPr>
      </w:pPr>
    </w:p>
    <w:p w14:paraId="55DCA3B9" w14:textId="77777777" w:rsidR="0075004A" w:rsidRDefault="0075004A" w:rsidP="0075004A">
      <w:pPr>
        <w:bidi/>
        <w:ind w:firstLine="720"/>
        <w:jc w:val="both"/>
        <w:rPr>
          <w:rFonts w:cs="David" w:hint="cs"/>
          <w:rtl/>
        </w:rPr>
      </w:pPr>
      <w:r>
        <w:rPr>
          <w:rFonts w:cs="David" w:hint="cs"/>
          <w:rtl/>
        </w:rPr>
        <w:t xml:space="preserve">אני רוצה להיות בעדך, למרות שלא אצביע נגד החלטת הנשיאות. הנושא הזה עלה בוועדת הכספים ועוד יעלה. </w:t>
      </w:r>
    </w:p>
    <w:p w14:paraId="0C81DA89" w14:textId="77777777" w:rsidR="0075004A" w:rsidRDefault="0075004A" w:rsidP="0075004A">
      <w:pPr>
        <w:bidi/>
        <w:ind w:firstLine="720"/>
        <w:jc w:val="both"/>
        <w:rPr>
          <w:rFonts w:cs="David" w:hint="cs"/>
          <w:rtl/>
        </w:rPr>
      </w:pPr>
    </w:p>
    <w:p w14:paraId="6CA96394"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395E0C3E" w14:textId="77777777" w:rsidR="0075004A" w:rsidRDefault="0075004A" w:rsidP="0075004A">
      <w:pPr>
        <w:bidi/>
        <w:ind w:firstLine="720"/>
        <w:jc w:val="both"/>
        <w:rPr>
          <w:rFonts w:cs="David" w:hint="cs"/>
          <w:rtl/>
        </w:rPr>
      </w:pPr>
    </w:p>
    <w:p w14:paraId="68087A84" w14:textId="77777777" w:rsidR="0075004A" w:rsidRDefault="0075004A" w:rsidP="0075004A">
      <w:pPr>
        <w:bidi/>
        <w:ind w:firstLine="720"/>
        <w:jc w:val="both"/>
        <w:rPr>
          <w:rFonts w:cs="David" w:hint="cs"/>
          <w:rtl/>
        </w:rPr>
      </w:pPr>
      <w:r>
        <w:rPr>
          <w:rFonts w:cs="David" w:hint="cs"/>
          <w:rtl/>
        </w:rPr>
        <w:t xml:space="preserve">בואו ניתן לשר האוצר להגיב. </w:t>
      </w:r>
    </w:p>
    <w:p w14:paraId="28510B8C" w14:textId="77777777" w:rsidR="0075004A" w:rsidRDefault="0075004A" w:rsidP="0075004A">
      <w:pPr>
        <w:bidi/>
        <w:ind w:firstLine="720"/>
        <w:jc w:val="both"/>
        <w:rPr>
          <w:rFonts w:cs="David" w:hint="cs"/>
          <w:rtl/>
        </w:rPr>
      </w:pPr>
    </w:p>
    <w:p w14:paraId="4834BB6C"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A06F59A" w14:textId="77777777" w:rsidR="0075004A" w:rsidRDefault="0075004A" w:rsidP="0075004A">
      <w:pPr>
        <w:bidi/>
        <w:ind w:firstLine="720"/>
        <w:jc w:val="both"/>
        <w:rPr>
          <w:rFonts w:cs="David" w:hint="cs"/>
          <w:rtl/>
        </w:rPr>
      </w:pPr>
    </w:p>
    <w:p w14:paraId="6808E6D7" w14:textId="77777777" w:rsidR="0075004A" w:rsidRDefault="0075004A" w:rsidP="0075004A">
      <w:pPr>
        <w:bidi/>
        <w:ind w:firstLine="720"/>
        <w:jc w:val="both"/>
        <w:rPr>
          <w:rFonts w:cs="David" w:hint="cs"/>
          <w:rtl/>
        </w:rPr>
      </w:pPr>
      <w:r>
        <w:rPr>
          <w:rFonts w:cs="David" w:hint="cs"/>
          <w:rtl/>
        </w:rPr>
        <w:t>אם זה עלה בוועדת הכספים, מה יש לדון בזה פעמיים?</w:t>
      </w:r>
    </w:p>
    <w:p w14:paraId="388CB467" w14:textId="77777777" w:rsidR="0075004A" w:rsidRDefault="0075004A" w:rsidP="0075004A">
      <w:pPr>
        <w:bidi/>
        <w:ind w:firstLine="720"/>
        <w:jc w:val="both"/>
        <w:rPr>
          <w:rFonts w:cs="David" w:hint="cs"/>
          <w:rtl/>
        </w:rPr>
      </w:pPr>
    </w:p>
    <w:p w14:paraId="08F19549"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36F8B809" w14:textId="77777777" w:rsidR="0075004A" w:rsidRDefault="0075004A" w:rsidP="0075004A">
      <w:pPr>
        <w:bidi/>
        <w:ind w:firstLine="720"/>
        <w:jc w:val="both"/>
        <w:rPr>
          <w:rFonts w:cs="David" w:hint="cs"/>
          <w:rtl/>
        </w:rPr>
      </w:pPr>
    </w:p>
    <w:p w14:paraId="7EB8F2AE" w14:textId="77777777" w:rsidR="0075004A" w:rsidRDefault="0075004A" w:rsidP="0075004A">
      <w:pPr>
        <w:bidi/>
        <w:ind w:firstLine="720"/>
        <w:jc w:val="both"/>
        <w:rPr>
          <w:rFonts w:cs="David" w:hint="cs"/>
          <w:rtl/>
        </w:rPr>
      </w:pPr>
      <w:r>
        <w:rPr>
          <w:rFonts w:cs="David" w:hint="cs"/>
          <w:rtl/>
        </w:rPr>
        <w:t xml:space="preserve">אני מבקש שתבוא לדיונים, כי היו אתמול נציגים של אותן חברות. </w:t>
      </w:r>
    </w:p>
    <w:p w14:paraId="1842ED02" w14:textId="77777777" w:rsidR="0075004A" w:rsidRDefault="0075004A" w:rsidP="0075004A">
      <w:pPr>
        <w:bidi/>
        <w:jc w:val="both"/>
        <w:rPr>
          <w:rFonts w:cs="David" w:hint="cs"/>
          <w:rtl/>
        </w:rPr>
      </w:pPr>
    </w:p>
    <w:p w14:paraId="5A8B1980" w14:textId="77777777" w:rsidR="0075004A" w:rsidRDefault="0075004A" w:rsidP="0075004A">
      <w:pPr>
        <w:bidi/>
        <w:jc w:val="both"/>
        <w:rPr>
          <w:rFonts w:cs="David" w:hint="cs"/>
          <w:u w:val="single"/>
          <w:rtl/>
        </w:rPr>
      </w:pPr>
      <w:r>
        <w:rPr>
          <w:rFonts w:cs="David" w:hint="cs"/>
          <w:u w:val="single"/>
          <w:rtl/>
        </w:rPr>
        <w:t>דב חנין</w:t>
      </w:r>
      <w:r w:rsidRPr="00E36EB4">
        <w:rPr>
          <w:rFonts w:cs="David" w:hint="cs"/>
          <w:u w:val="single"/>
          <w:rtl/>
        </w:rPr>
        <w:t>:</w:t>
      </w:r>
    </w:p>
    <w:p w14:paraId="255E310C" w14:textId="77777777" w:rsidR="0075004A" w:rsidRDefault="0075004A" w:rsidP="0075004A">
      <w:pPr>
        <w:bidi/>
        <w:jc w:val="both"/>
        <w:rPr>
          <w:rFonts w:cs="David" w:hint="cs"/>
          <w:u w:val="single"/>
          <w:rtl/>
        </w:rPr>
      </w:pPr>
    </w:p>
    <w:p w14:paraId="298C6244" w14:textId="77777777" w:rsidR="0075004A" w:rsidRDefault="0075004A" w:rsidP="0075004A">
      <w:pPr>
        <w:bidi/>
        <w:ind w:firstLine="720"/>
        <w:jc w:val="both"/>
        <w:rPr>
          <w:rFonts w:cs="David" w:hint="cs"/>
          <w:rtl/>
        </w:rPr>
      </w:pPr>
      <w:r>
        <w:rPr>
          <w:rFonts w:cs="David" w:hint="cs"/>
          <w:rtl/>
        </w:rPr>
        <w:t xml:space="preserve">זה לא היה על סדר-היום של ועדת הכספים. אולי מישהו העלה את זה בדרך אגב, כי זו שערורייה. </w:t>
      </w:r>
    </w:p>
    <w:p w14:paraId="09A29A6E" w14:textId="77777777" w:rsidR="0075004A" w:rsidRDefault="0075004A" w:rsidP="0075004A">
      <w:pPr>
        <w:keepLines/>
        <w:bidi/>
        <w:jc w:val="both"/>
        <w:rPr>
          <w:rFonts w:cs="David" w:hint="cs"/>
          <w:rtl/>
        </w:rPr>
      </w:pPr>
    </w:p>
    <w:p w14:paraId="3E0B2BA1" w14:textId="77777777" w:rsidR="0075004A" w:rsidRDefault="0075004A" w:rsidP="0075004A">
      <w:pPr>
        <w:keepLines/>
        <w:bidi/>
        <w:jc w:val="both"/>
        <w:rPr>
          <w:rFonts w:cs="David" w:hint="cs"/>
          <w:u w:val="single"/>
          <w:rtl/>
        </w:rPr>
      </w:pPr>
      <w:r>
        <w:rPr>
          <w:rFonts w:cs="David" w:hint="cs"/>
          <w:u w:val="single"/>
          <w:rtl/>
        </w:rPr>
        <w:t>שלמה מולה</w:t>
      </w:r>
      <w:r w:rsidRPr="00E36EB4">
        <w:rPr>
          <w:rFonts w:cs="David" w:hint="cs"/>
          <w:u w:val="single"/>
          <w:rtl/>
        </w:rPr>
        <w:t>:</w:t>
      </w:r>
    </w:p>
    <w:p w14:paraId="4D9585C5" w14:textId="77777777" w:rsidR="0075004A" w:rsidRDefault="0075004A" w:rsidP="0075004A">
      <w:pPr>
        <w:keepLines/>
        <w:bidi/>
        <w:jc w:val="both"/>
        <w:rPr>
          <w:rFonts w:cs="David" w:hint="cs"/>
          <w:u w:val="single"/>
          <w:rtl/>
        </w:rPr>
      </w:pPr>
    </w:p>
    <w:p w14:paraId="7C39BEF0" w14:textId="77777777" w:rsidR="0075004A" w:rsidRDefault="0075004A" w:rsidP="0075004A">
      <w:pPr>
        <w:keepLines/>
        <w:bidi/>
        <w:ind w:firstLine="720"/>
        <w:jc w:val="both"/>
        <w:rPr>
          <w:rFonts w:cs="David" w:hint="cs"/>
          <w:rtl/>
        </w:rPr>
      </w:pPr>
      <w:r>
        <w:rPr>
          <w:rFonts w:cs="David" w:hint="cs"/>
          <w:rtl/>
        </w:rPr>
        <w:t>אם אתה מ</w:t>
      </w:r>
      <w:smartTag w:uri="urn:schemas-microsoft-com:office:smarttags" w:element="PersonName">
        <w:r>
          <w:rPr>
            <w:rFonts w:cs="David" w:hint="cs"/>
            <w:rtl/>
          </w:rPr>
          <w:t>דב</w:t>
        </w:r>
      </w:smartTag>
      <w:r>
        <w:rPr>
          <w:rFonts w:cs="David" w:hint="cs"/>
          <w:rtl/>
        </w:rPr>
        <w:t xml:space="preserve">ר על החוק שנדון בוועדת הכספים - זה עלה במסגרת חוק ההסדרים. מה שעלה שם זה להחריג את "צים" מחברות ההובלה האחרות. הבעיה היא לא הסוגיה המהותית הזו, גם פה אנחנו לא דנים עליה. אנחנו דני כרגע בסוגיית הערעור. אני חושב שמה שהתפרסם בכל העיתונים שווה דיון במליאת הכנסת. אני אומר לך, לא כל הנושא נדון. עולה שם רק הפסקה זאת, ואני יודע ששר התחבורה תומך בעמדת "צים". אני מקווה שגם במסגרת חוק ההסדרים העניין הזה יפוצל. אם זה יפוצל יכול להיות שיהיה דיון, אבל כרגע העמדה היא כזאת. </w:t>
      </w:r>
    </w:p>
    <w:p w14:paraId="4E5EFE5D" w14:textId="77777777" w:rsidR="0075004A" w:rsidRDefault="0075004A" w:rsidP="0075004A">
      <w:pPr>
        <w:bidi/>
        <w:jc w:val="both"/>
        <w:rPr>
          <w:rFonts w:cs="David" w:hint="cs"/>
          <w:rtl/>
        </w:rPr>
      </w:pPr>
    </w:p>
    <w:p w14:paraId="2D511552"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AABB4F8" w14:textId="77777777" w:rsidR="0075004A" w:rsidRDefault="0075004A" w:rsidP="0075004A">
      <w:pPr>
        <w:bidi/>
        <w:jc w:val="both"/>
        <w:rPr>
          <w:rFonts w:cs="David" w:hint="cs"/>
          <w:u w:val="single"/>
          <w:rtl/>
        </w:rPr>
      </w:pPr>
    </w:p>
    <w:p w14:paraId="484A6130" w14:textId="77777777" w:rsidR="0075004A" w:rsidRDefault="0075004A" w:rsidP="0075004A">
      <w:pPr>
        <w:bidi/>
        <w:ind w:firstLine="720"/>
        <w:jc w:val="both"/>
        <w:rPr>
          <w:rFonts w:cs="David" w:hint="cs"/>
          <w:rtl/>
        </w:rPr>
      </w:pPr>
      <w:r>
        <w:rPr>
          <w:rFonts w:cs="David" w:hint="cs"/>
          <w:rtl/>
        </w:rPr>
        <w:t>מה היה השיקול בנשיאות?</w:t>
      </w:r>
    </w:p>
    <w:p w14:paraId="687F5922" w14:textId="77777777" w:rsidR="0075004A" w:rsidRDefault="0075004A" w:rsidP="0075004A">
      <w:pPr>
        <w:bidi/>
        <w:jc w:val="both"/>
        <w:rPr>
          <w:rFonts w:cs="David" w:hint="cs"/>
          <w:rtl/>
        </w:rPr>
      </w:pPr>
    </w:p>
    <w:p w14:paraId="788B605D"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15FCC906" w14:textId="77777777" w:rsidR="0075004A" w:rsidRDefault="0075004A" w:rsidP="0075004A">
      <w:pPr>
        <w:bidi/>
        <w:jc w:val="both"/>
        <w:rPr>
          <w:rFonts w:cs="David" w:hint="cs"/>
          <w:u w:val="single"/>
          <w:rtl/>
        </w:rPr>
      </w:pPr>
    </w:p>
    <w:p w14:paraId="1DB89AC3" w14:textId="77777777" w:rsidR="0075004A" w:rsidRDefault="0075004A" w:rsidP="0075004A">
      <w:pPr>
        <w:bidi/>
        <w:ind w:firstLine="720"/>
        <w:jc w:val="both"/>
        <w:rPr>
          <w:rFonts w:cs="David" w:hint="cs"/>
          <w:rtl/>
        </w:rPr>
      </w:pPr>
      <w:r>
        <w:rPr>
          <w:rFonts w:cs="David" w:hint="cs"/>
          <w:rtl/>
        </w:rPr>
        <w:t xml:space="preserve">אנחנו בוחרים מתוך 18-20 הצעות לסדר-היום ארבע או חמש. יש בעיה עם הממשלה הזו, שחלק גדול מהשרים לא יכולים להופיע ביום שלישי. </w:t>
      </w:r>
    </w:p>
    <w:p w14:paraId="4E15EB6D" w14:textId="77777777" w:rsidR="0075004A" w:rsidRDefault="0075004A" w:rsidP="0075004A">
      <w:pPr>
        <w:bidi/>
        <w:jc w:val="both"/>
        <w:rPr>
          <w:rFonts w:cs="David" w:hint="cs"/>
          <w:rtl/>
        </w:rPr>
      </w:pPr>
    </w:p>
    <w:p w14:paraId="39F5A477" w14:textId="77777777" w:rsidR="0075004A" w:rsidRDefault="0075004A" w:rsidP="0075004A">
      <w:pPr>
        <w:bidi/>
        <w:jc w:val="both"/>
        <w:rPr>
          <w:rFonts w:cs="David" w:hint="cs"/>
          <w:u w:val="single"/>
          <w:rtl/>
        </w:rPr>
      </w:pPr>
      <w:r>
        <w:rPr>
          <w:rFonts w:cs="David" w:hint="cs"/>
          <w:u w:val="single"/>
          <w:rtl/>
        </w:rPr>
        <w:t>שלמה מולה</w:t>
      </w:r>
      <w:r w:rsidRPr="00E36EB4">
        <w:rPr>
          <w:rFonts w:cs="David" w:hint="cs"/>
          <w:u w:val="single"/>
          <w:rtl/>
        </w:rPr>
        <w:t>:</w:t>
      </w:r>
    </w:p>
    <w:p w14:paraId="1FB34A57" w14:textId="77777777" w:rsidR="0075004A" w:rsidRDefault="0075004A" w:rsidP="0075004A">
      <w:pPr>
        <w:bidi/>
        <w:jc w:val="both"/>
        <w:rPr>
          <w:rFonts w:cs="David" w:hint="cs"/>
          <w:u w:val="single"/>
          <w:rtl/>
        </w:rPr>
      </w:pPr>
    </w:p>
    <w:p w14:paraId="3C37AEAB" w14:textId="77777777" w:rsidR="0075004A" w:rsidRDefault="0075004A" w:rsidP="0075004A">
      <w:pPr>
        <w:bidi/>
        <w:ind w:firstLine="720"/>
        <w:jc w:val="both"/>
        <w:rPr>
          <w:rFonts w:cs="David" w:hint="cs"/>
          <w:rtl/>
        </w:rPr>
      </w:pPr>
      <w:r>
        <w:rPr>
          <w:rFonts w:cs="David" w:hint="cs"/>
          <w:rtl/>
        </w:rPr>
        <w:t xml:space="preserve">אז ישונה התקנון, שיופיעו ביום שלישי. יש הרבה שרים מובטלים. אני מבטיח לך שאין להם מה לעשות. </w:t>
      </w:r>
    </w:p>
    <w:p w14:paraId="3F349F67" w14:textId="77777777" w:rsidR="0075004A" w:rsidRDefault="0075004A" w:rsidP="0075004A">
      <w:pPr>
        <w:bidi/>
        <w:jc w:val="both"/>
        <w:rPr>
          <w:rFonts w:cs="David" w:hint="cs"/>
          <w:rtl/>
        </w:rPr>
      </w:pPr>
    </w:p>
    <w:p w14:paraId="60D3FE9E"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3FDBE930" w14:textId="77777777" w:rsidR="0075004A" w:rsidRDefault="0075004A" w:rsidP="0075004A">
      <w:pPr>
        <w:bidi/>
        <w:jc w:val="both"/>
        <w:rPr>
          <w:rFonts w:cs="David" w:hint="cs"/>
          <w:u w:val="single"/>
          <w:rtl/>
        </w:rPr>
      </w:pPr>
    </w:p>
    <w:p w14:paraId="728D9E97" w14:textId="77777777" w:rsidR="0075004A" w:rsidRDefault="0075004A" w:rsidP="0075004A">
      <w:pPr>
        <w:bidi/>
        <w:ind w:firstLine="720"/>
        <w:jc w:val="both"/>
        <w:rPr>
          <w:rFonts w:cs="David" w:hint="cs"/>
          <w:rtl/>
        </w:rPr>
      </w:pPr>
      <w:r>
        <w:rPr>
          <w:rFonts w:cs="David" w:hint="cs"/>
          <w:rtl/>
        </w:rPr>
        <w:t>אנחנו מ</w:t>
      </w:r>
      <w:smartTag w:uri="urn:schemas-microsoft-com:office:smarttags" w:element="PersonName">
        <w:r>
          <w:rPr>
            <w:rFonts w:cs="David" w:hint="cs"/>
            <w:rtl/>
          </w:rPr>
          <w:t>דב</w:t>
        </w:r>
      </w:smartTag>
      <w:r>
        <w:rPr>
          <w:rFonts w:cs="David" w:hint="cs"/>
          <w:rtl/>
        </w:rPr>
        <w:t>רים כרגע לגופו של עניין בנושא הזה. כרגע בחרנו את הנושאים. אדוני, לוועדה יש את הסמכות לקבל החלטה להוסיף, אז לא אוכל להצביע אתכם כי לא אוכל להצביע נגד עמדת הנשיאות.</w:t>
      </w:r>
    </w:p>
    <w:p w14:paraId="3E0A03FC" w14:textId="77777777" w:rsidR="0075004A" w:rsidRDefault="0075004A" w:rsidP="0075004A">
      <w:pPr>
        <w:bidi/>
        <w:jc w:val="both"/>
        <w:rPr>
          <w:rFonts w:cs="David" w:hint="cs"/>
          <w:rtl/>
        </w:rPr>
      </w:pPr>
    </w:p>
    <w:p w14:paraId="2147C193"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8D9F4E0" w14:textId="77777777" w:rsidR="0075004A" w:rsidRDefault="0075004A" w:rsidP="0075004A">
      <w:pPr>
        <w:bidi/>
        <w:jc w:val="both"/>
        <w:rPr>
          <w:rFonts w:cs="David" w:hint="cs"/>
          <w:u w:val="single"/>
          <w:rtl/>
        </w:rPr>
      </w:pPr>
    </w:p>
    <w:p w14:paraId="3C94125D" w14:textId="77777777" w:rsidR="0075004A" w:rsidRDefault="0075004A" w:rsidP="0075004A">
      <w:pPr>
        <w:bidi/>
        <w:ind w:firstLine="720"/>
        <w:jc w:val="both"/>
        <w:rPr>
          <w:rFonts w:cs="David" w:hint="cs"/>
          <w:rtl/>
        </w:rPr>
      </w:pPr>
      <w:r>
        <w:rPr>
          <w:rFonts w:cs="David" w:hint="cs"/>
          <w:rtl/>
        </w:rPr>
        <w:t>כנציג הנשיאות, מה אתה ממליץ לנו לעשות? לקבל את הערעור?</w:t>
      </w:r>
    </w:p>
    <w:p w14:paraId="17913D39" w14:textId="77777777" w:rsidR="0075004A" w:rsidRDefault="0075004A" w:rsidP="0075004A">
      <w:pPr>
        <w:bidi/>
        <w:jc w:val="both"/>
        <w:rPr>
          <w:rFonts w:cs="David" w:hint="cs"/>
          <w:rtl/>
        </w:rPr>
      </w:pPr>
    </w:p>
    <w:p w14:paraId="39E6797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9CEA830" w14:textId="77777777" w:rsidR="0075004A" w:rsidRDefault="0075004A" w:rsidP="0075004A">
      <w:pPr>
        <w:bidi/>
        <w:jc w:val="both"/>
        <w:rPr>
          <w:rFonts w:cs="David" w:hint="cs"/>
          <w:u w:val="single"/>
          <w:rtl/>
        </w:rPr>
      </w:pPr>
    </w:p>
    <w:p w14:paraId="68173119" w14:textId="77777777" w:rsidR="0075004A" w:rsidRDefault="0075004A" w:rsidP="0075004A">
      <w:pPr>
        <w:bidi/>
        <w:ind w:firstLine="720"/>
        <w:jc w:val="both"/>
        <w:rPr>
          <w:rFonts w:cs="David" w:hint="cs"/>
          <w:rtl/>
        </w:rPr>
      </w:pPr>
      <w:r>
        <w:rPr>
          <w:rFonts w:cs="David" w:hint="cs"/>
          <w:rtl/>
        </w:rPr>
        <w:t xml:space="preserve">הוא לא יכול. </w:t>
      </w:r>
    </w:p>
    <w:p w14:paraId="5CC368FE" w14:textId="77777777" w:rsidR="0075004A" w:rsidRDefault="0075004A" w:rsidP="0075004A">
      <w:pPr>
        <w:bidi/>
        <w:jc w:val="both"/>
        <w:rPr>
          <w:rFonts w:cs="David" w:hint="cs"/>
          <w:rtl/>
        </w:rPr>
      </w:pPr>
    </w:p>
    <w:p w14:paraId="4F9FBB1A"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3DD9C4B0" w14:textId="77777777" w:rsidR="0075004A" w:rsidRDefault="0075004A" w:rsidP="0075004A">
      <w:pPr>
        <w:bidi/>
        <w:jc w:val="both"/>
        <w:rPr>
          <w:rFonts w:cs="David" w:hint="cs"/>
          <w:u w:val="single"/>
          <w:rtl/>
        </w:rPr>
      </w:pPr>
    </w:p>
    <w:p w14:paraId="665B7185" w14:textId="77777777" w:rsidR="0075004A" w:rsidRDefault="0075004A" w:rsidP="0075004A">
      <w:pPr>
        <w:bidi/>
        <w:ind w:firstLine="720"/>
        <w:jc w:val="both"/>
        <w:rPr>
          <w:rFonts w:cs="David" w:hint="cs"/>
          <w:rtl/>
        </w:rPr>
      </w:pPr>
      <w:r>
        <w:rPr>
          <w:rFonts w:cs="David" w:hint="cs"/>
          <w:rtl/>
        </w:rPr>
        <w:t xml:space="preserve">זה אומר שמה שהוחלט למעלה אני מפר. </w:t>
      </w:r>
    </w:p>
    <w:p w14:paraId="5D1EF67F" w14:textId="77777777" w:rsidR="0075004A" w:rsidRDefault="0075004A" w:rsidP="0075004A">
      <w:pPr>
        <w:bidi/>
        <w:jc w:val="both"/>
        <w:rPr>
          <w:rFonts w:cs="David" w:hint="cs"/>
          <w:rtl/>
        </w:rPr>
      </w:pPr>
    </w:p>
    <w:p w14:paraId="07E357A8"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7A682A0" w14:textId="77777777" w:rsidR="0075004A" w:rsidRDefault="0075004A" w:rsidP="0075004A">
      <w:pPr>
        <w:bidi/>
        <w:jc w:val="both"/>
        <w:rPr>
          <w:rFonts w:cs="David" w:hint="cs"/>
          <w:u w:val="single"/>
          <w:rtl/>
        </w:rPr>
      </w:pPr>
    </w:p>
    <w:p w14:paraId="09EE0F9E" w14:textId="77777777" w:rsidR="0075004A" w:rsidRDefault="0075004A" w:rsidP="0075004A">
      <w:pPr>
        <w:bidi/>
        <w:ind w:firstLine="720"/>
        <w:jc w:val="both"/>
        <w:rPr>
          <w:rFonts w:cs="David" w:hint="cs"/>
          <w:rtl/>
        </w:rPr>
      </w:pPr>
      <w:r>
        <w:rPr>
          <w:rFonts w:cs="David" w:hint="cs"/>
          <w:rtl/>
        </w:rPr>
        <w:t xml:space="preserve">הקואליציה לא תיפול אם תקבל את זה. אתה יכול להצביע. </w:t>
      </w:r>
    </w:p>
    <w:p w14:paraId="0CD9CB90" w14:textId="77777777" w:rsidR="0075004A" w:rsidRDefault="0075004A" w:rsidP="0075004A">
      <w:pPr>
        <w:bidi/>
        <w:jc w:val="both"/>
        <w:rPr>
          <w:rFonts w:cs="David" w:hint="cs"/>
          <w:rtl/>
        </w:rPr>
      </w:pPr>
    </w:p>
    <w:p w14:paraId="1A62F868"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1E05DE2" w14:textId="77777777" w:rsidR="0075004A" w:rsidRDefault="0075004A" w:rsidP="0075004A">
      <w:pPr>
        <w:bidi/>
        <w:jc w:val="both"/>
        <w:rPr>
          <w:rFonts w:cs="David" w:hint="cs"/>
          <w:u w:val="single"/>
          <w:rtl/>
        </w:rPr>
      </w:pPr>
    </w:p>
    <w:p w14:paraId="777E9877" w14:textId="77777777" w:rsidR="0075004A" w:rsidRDefault="0075004A" w:rsidP="0075004A">
      <w:pPr>
        <w:bidi/>
        <w:ind w:firstLine="720"/>
        <w:jc w:val="both"/>
        <w:rPr>
          <w:rFonts w:cs="David" w:hint="cs"/>
          <w:rtl/>
        </w:rPr>
      </w:pPr>
      <w:r>
        <w:rPr>
          <w:rFonts w:cs="David" w:hint="cs"/>
          <w:rtl/>
        </w:rPr>
        <w:t>מי בעד לקבל את הערעור?</w:t>
      </w:r>
    </w:p>
    <w:p w14:paraId="4EAC069D" w14:textId="77777777" w:rsidR="0075004A" w:rsidRDefault="0075004A" w:rsidP="0075004A">
      <w:pPr>
        <w:bidi/>
        <w:ind w:firstLine="720"/>
        <w:jc w:val="both"/>
        <w:rPr>
          <w:rFonts w:cs="David" w:hint="cs"/>
          <w:rtl/>
        </w:rPr>
      </w:pPr>
    </w:p>
    <w:p w14:paraId="388698C4" w14:textId="77777777" w:rsidR="0075004A" w:rsidRPr="002E47C6" w:rsidRDefault="0075004A" w:rsidP="0075004A">
      <w:pPr>
        <w:bidi/>
        <w:jc w:val="center"/>
        <w:rPr>
          <w:rFonts w:cs="David" w:hint="cs"/>
          <w:b/>
          <w:bCs/>
          <w:rtl/>
        </w:rPr>
      </w:pPr>
      <w:r w:rsidRPr="002E47C6">
        <w:rPr>
          <w:rFonts w:cs="David" w:hint="cs"/>
          <w:b/>
          <w:bCs/>
          <w:rtl/>
        </w:rPr>
        <w:t>הצבעה</w:t>
      </w:r>
    </w:p>
    <w:p w14:paraId="1E9F67FA" w14:textId="77777777" w:rsidR="0075004A" w:rsidRPr="002E47C6" w:rsidRDefault="0075004A" w:rsidP="0075004A">
      <w:pPr>
        <w:bidi/>
        <w:jc w:val="center"/>
        <w:rPr>
          <w:rFonts w:cs="David" w:hint="cs"/>
          <w:b/>
          <w:bCs/>
          <w:rtl/>
        </w:rPr>
      </w:pPr>
    </w:p>
    <w:p w14:paraId="6464B451" w14:textId="77777777" w:rsidR="0075004A" w:rsidRPr="002E47C6" w:rsidRDefault="0075004A" w:rsidP="0075004A">
      <w:pPr>
        <w:bidi/>
        <w:jc w:val="center"/>
        <w:rPr>
          <w:rFonts w:cs="David" w:hint="cs"/>
          <w:b/>
          <w:bCs/>
          <w:rtl/>
        </w:rPr>
      </w:pPr>
      <w:r w:rsidRPr="002E47C6">
        <w:rPr>
          <w:rFonts w:cs="David" w:hint="cs"/>
          <w:b/>
          <w:bCs/>
          <w:rtl/>
        </w:rPr>
        <w:t xml:space="preserve">בעד הערעור </w:t>
      </w:r>
      <w:r w:rsidRPr="002E47C6">
        <w:rPr>
          <w:rFonts w:cs="David"/>
          <w:b/>
          <w:bCs/>
          <w:rtl/>
        </w:rPr>
        <w:t>–</w:t>
      </w:r>
      <w:r w:rsidRPr="002E47C6">
        <w:rPr>
          <w:rFonts w:cs="David" w:hint="cs"/>
          <w:b/>
          <w:bCs/>
          <w:rtl/>
        </w:rPr>
        <w:t xml:space="preserve"> 2</w:t>
      </w:r>
    </w:p>
    <w:p w14:paraId="066660BF" w14:textId="77777777" w:rsidR="0075004A" w:rsidRPr="002E47C6" w:rsidRDefault="0075004A" w:rsidP="0075004A">
      <w:pPr>
        <w:bidi/>
        <w:jc w:val="center"/>
        <w:rPr>
          <w:rFonts w:cs="David" w:hint="cs"/>
          <w:b/>
          <w:bCs/>
          <w:rtl/>
        </w:rPr>
      </w:pPr>
      <w:r w:rsidRPr="002E47C6">
        <w:rPr>
          <w:rFonts w:cs="David" w:hint="cs"/>
          <w:b/>
          <w:bCs/>
          <w:rtl/>
        </w:rPr>
        <w:t xml:space="preserve">נגד </w:t>
      </w:r>
      <w:r w:rsidRPr="002E47C6">
        <w:rPr>
          <w:rFonts w:cs="David"/>
          <w:b/>
          <w:bCs/>
          <w:rtl/>
        </w:rPr>
        <w:t>–</w:t>
      </w:r>
      <w:r w:rsidRPr="002E47C6">
        <w:rPr>
          <w:rFonts w:cs="David" w:hint="cs"/>
          <w:b/>
          <w:bCs/>
          <w:rtl/>
        </w:rPr>
        <w:t xml:space="preserve"> 2</w:t>
      </w:r>
    </w:p>
    <w:p w14:paraId="209A2048" w14:textId="77777777" w:rsidR="0075004A" w:rsidRDefault="0075004A" w:rsidP="0075004A">
      <w:pPr>
        <w:bidi/>
        <w:jc w:val="center"/>
        <w:rPr>
          <w:rFonts w:cs="David" w:hint="cs"/>
          <w:b/>
          <w:bCs/>
          <w:rtl/>
        </w:rPr>
      </w:pPr>
      <w:r w:rsidRPr="002E47C6">
        <w:rPr>
          <w:rFonts w:cs="David" w:hint="cs"/>
          <w:b/>
          <w:bCs/>
          <w:rtl/>
        </w:rPr>
        <w:t>הערעור לא נתקבל.</w:t>
      </w:r>
    </w:p>
    <w:p w14:paraId="53D53A07" w14:textId="77777777" w:rsidR="0075004A" w:rsidRDefault="0075004A" w:rsidP="0075004A">
      <w:pPr>
        <w:bidi/>
        <w:rPr>
          <w:rFonts w:cs="David" w:hint="cs"/>
          <w:b/>
          <w:bCs/>
          <w:rtl/>
        </w:rPr>
      </w:pPr>
    </w:p>
    <w:p w14:paraId="36201083"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7262FA2" w14:textId="77777777" w:rsidR="0075004A" w:rsidRDefault="0075004A" w:rsidP="0075004A">
      <w:pPr>
        <w:bidi/>
        <w:rPr>
          <w:rFonts w:cs="David" w:hint="cs"/>
          <w:rtl/>
        </w:rPr>
      </w:pPr>
    </w:p>
    <w:p w14:paraId="5EFE1C9C" w14:textId="77777777" w:rsidR="0075004A" w:rsidRDefault="0075004A" w:rsidP="0075004A">
      <w:pPr>
        <w:bidi/>
        <w:rPr>
          <w:rFonts w:cs="David" w:hint="cs"/>
          <w:rtl/>
        </w:rPr>
      </w:pPr>
      <w:r>
        <w:rPr>
          <w:rFonts w:cs="David" w:hint="cs"/>
          <w:rtl/>
        </w:rPr>
        <w:tab/>
        <w:t xml:space="preserve">בעד </w:t>
      </w:r>
      <w:r>
        <w:rPr>
          <w:rFonts w:cs="David"/>
          <w:rtl/>
        </w:rPr>
        <w:t>–</w:t>
      </w:r>
      <w:r>
        <w:rPr>
          <w:rFonts w:cs="David" w:hint="cs"/>
          <w:rtl/>
        </w:rPr>
        <w:t xml:space="preserve"> שניים, נגד </w:t>
      </w:r>
      <w:r>
        <w:rPr>
          <w:rFonts w:cs="David"/>
          <w:rtl/>
        </w:rPr>
        <w:t>–</w:t>
      </w:r>
      <w:r>
        <w:rPr>
          <w:rFonts w:cs="David" w:hint="cs"/>
          <w:rtl/>
        </w:rPr>
        <w:t xml:space="preserve"> שניים. תיקו, ולכן הערעור לא נתקבל. </w:t>
      </w:r>
    </w:p>
    <w:p w14:paraId="559C86CE" w14:textId="77777777" w:rsidR="0075004A" w:rsidRDefault="0075004A" w:rsidP="0075004A">
      <w:pPr>
        <w:bidi/>
        <w:rPr>
          <w:rFonts w:cs="David" w:hint="cs"/>
          <w:rtl/>
        </w:rPr>
      </w:pPr>
    </w:p>
    <w:p w14:paraId="70EC6985" w14:textId="77777777" w:rsidR="0075004A" w:rsidRDefault="0075004A" w:rsidP="0075004A">
      <w:pPr>
        <w:keepLines/>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3899079B" w14:textId="77777777" w:rsidR="0075004A" w:rsidRDefault="0075004A" w:rsidP="0075004A">
      <w:pPr>
        <w:keepLines/>
        <w:bidi/>
        <w:jc w:val="both"/>
        <w:rPr>
          <w:rFonts w:cs="David" w:hint="cs"/>
          <w:rtl/>
        </w:rPr>
      </w:pPr>
    </w:p>
    <w:p w14:paraId="61C59B8D" w14:textId="77777777" w:rsidR="0075004A" w:rsidRDefault="0075004A" w:rsidP="0075004A">
      <w:pPr>
        <w:keepLines/>
        <w:bidi/>
        <w:jc w:val="both"/>
        <w:rPr>
          <w:rFonts w:cs="David" w:hint="cs"/>
          <w:rtl/>
        </w:rPr>
      </w:pPr>
      <w:r>
        <w:rPr>
          <w:rFonts w:cs="David" w:hint="cs"/>
          <w:rtl/>
        </w:rPr>
        <w:tab/>
        <w:t xml:space="preserve">צר לי אדוני. אני חושב שעשיתם שגיאה. עמדתו של אדוני היא פורמליסטית לחלוטין. </w:t>
      </w:r>
    </w:p>
    <w:p w14:paraId="74ED4CAE" w14:textId="77777777" w:rsidR="0075004A" w:rsidRDefault="0075004A" w:rsidP="0075004A">
      <w:pPr>
        <w:bidi/>
        <w:rPr>
          <w:rFonts w:cs="David" w:hint="cs"/>
          <w:rtl/>
        </w:rPr>
      </w:pPr>
    </w:p>
    <w:p w14:paraId="4EA3B4F5"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7961FDAE" w14:textId="77777777" w:rsidR="0075004A" w:rsidRDefault="0075004A" w:rsidP="0075004A">
      <w:pPr>
        <w:bidi/>
        <w:rPr>
          <w:rFonts w:cs="David" w:hint="cs"/>
          <w:rtl/>
        </w:rPr>
      </w:pPr>
    </w:p>
    <w:p w14:paraId="3F4E04E1" w14:textId="77777777" w:rsidR="0075004A" w:rsidRDefault="0075004A" w:rsidP="0075004A">
      <w:pPr>
        <w:bidi/>
        <w:rPr>
          <w:rFonts w:cs="David" w:hint="cs"/>
          <w:rtl/>
        </w:rPr>
      </w:pPr>
      <w:r>
        <w:rPr>
          <w:rFonts w:cs="David" w:hint="cs"/>
          <w:rtl/>
        </w:rPr>
        <w:tab/>
        <w:t xml:space="preserve">אני מציע לך להגיש את זה בשבוע הבא לדיון מהיר באחת הוועדות, ועדת הכספים או ועדת הכלכלה. זה יותר קל. </w:t>
      </w:r>
    </w:p>
    <w:p w14:paraId="2F1E1191" w14:textId="77777777" w:rsidR="0075004A" w:rsidRDefault="0075004A" w:rsidP="0075004A">
      <w:pPr>
        <w:bidi/>
        <w:rPr>
          <w:rFonts w:cs="David" w:hint="cs"/>
          <w:rtl/>
        </w:rPr>
      </w:pPr>
    </w:p>
    <w:p w14:paraId="2F94BBBF"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7F36094" w14:textId="77777777" w:rsidR="0075004A" w:rsidRDefault="0075004A" w:rsidP="0075004A">
      <w:pPr>
        <w:bidi/>
        <w:rPr>
          <w:rFonts w:cs="David" w:hint="cs"/>
          <w:rtl/>
        </w:rPr>
      </w:pPr>
    </w:p>
    <w:p w14:paraId="4ECD17EF" w14:textId="77777777" w:rsidR="0075004A" w:rsidRDefault="0075004A" w:rsidP="0075004A">
      <w:pPr>
        <w:bidi/>
        <w:rPr>
          <w:rFonts w:cs="David" w:hint="cs"/>
          <w:rtl/>
        </w:rPr>
      </w:pPr>
      <w:r>
        <w:rPr>
          <w:rFonts w:cs="David" w:hint="cs"/>
          <w:rtl/>
        </w:rPr>
        <w:tab/>
        <w:t xml:space="preserve">אני לא יכול לבטל כל שבוע את החלטות הנשיאות. </w:t>
      </w:r>
    </w:p>
    <w:p w14:paraId="2D1C0391" w14:textId="77777777" w:rsidR="0075004A" w:rsidRDefault="0075004A" w:rsidP="0075004A">
      <w:pPr>
        <w:bidi/>
        <w:rPr>
          <w:rFonts w:cs="David" w:hint="cs"/>
          <w:rtl/>
        </w:rPr>
      </w:pPr>
    </w:p>
    <w:p w14:paraId="26C1A00D"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6D25EC69" w14:textId="77777777" w:rsidR="0075004A" w:rsidRDefault="0075004A" w:rsidP="0075004A">
      <w:pPr>
        <w:bidi/>
        <w:rPr>
          <w:rFonts w:cs="David" w:hint="cs"/>
          <w:rtl/>
        </w:rPr>
      </w:pPr>
    </w:p>
    <w:p w14:paraId="62EB623E" w14:textId="77777777" w:rsidR="0075004A" w:rsidRDefault="0075004A" w:rsidP="0075004A">
      <w:pPr>
        <w:bidi/>
        <w:rPr>
          <w:rFonts w:cs="David" w:hint="cs"/>
          <w:rtl/>
        </w:rPr>
      </w:pPr>
      <w:r>
        <w:rPr>
          <w:rFonts w:cs="David" w:hint="cs"/>
          <w:rtl/>
        </w:rPr>
        <w:tab/>
        <w:t xml:space="preserve">אדוני אמר שזה לא קורה כל שבוע. </w:t>
      </w:r>
    </w:p>
    <w:p w14:paraId="7B24C627" w14:textId="77777777" w:rsidR="0075004A" w:rsidRDefault="0075004A" w:rsidP="0075004A">
      <w:pPr>
        <w:bidi/>
        <w:rPr>
          <w:rFonts w:cs="David" w:hint="cs"/>
          <w:rtl/>
        </w:rPr>
      </w:pPr>
    </w:p>
    <w:p w14:paraId="4CD2BA02"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B36B1AC" w14:textId="77777777" w:rsidR="0075004A" w:rsidRDefault="0075004A" w:rsidP="0075004A">
      <w:pPr>
        <w:bidi/>
        <w:rPr>
          <w:rFonts w:cs="David" w:hint="cs"/>
          <w:rtl/>
        </w:rPr>
      </w:pPr>
    </w:p>
    <w:p w14:paraId="0C4AF040" w14:textId="77777777" w:rsidR="0075004A" w:rsidRDefault="0075004A" w:rsidP="0075004A">
      <w:pPr>
        <w:bidi/>
        <w:rPr>
          <w:rFonts w:cs="David" w:hint="cs"/>
          <w:rtl/>
        </w:rPr>
      </w:pPr>
      <w:r>
        <w:rPr>
          <w:rFonts w:cs="David" w:hint="cs"/>
          <w:rtl/>
        </w:rPr>
        <w:tab/>
        <w:t xml:space="preserve">זה קורה כל שבוע, אבל אתה בכל זאת ראשון. </w:t>
      </w:r>
    </w:p>
    <w:p w14:paraId="31EF75C8" w14:textId="77777777" w:rsidR="0075004A" w:rsidRDefault="0075004A" w:rsidP="0075004A">
      <w:pPr>
        <w:bidi/>
        <w:rPr>
          <w:rFonts w:cs="David" w:hint="cs"/>
          <w:rtl/>
        </w:rPr>
      </w:pPr>
    </w:p>
    <w:p w14:paraId="4A864BC7" w14:textId="77777777" w:rsidR="0075004A" w:rsidRDefault="0075004A" w:rsidP="0075004A">
      <w:pPr>
        <w:bidi/>
        <w:jc w:val="both"/>
        <w:rPr>
          <w:rFonts w:cs="David" w:hint="cs"/>
          <w:u w:val="single"/>
          <w:rtl/>
        </w:rPr>
      </w:pPr>
      <w:r>
        <w:rPr>
          <w:rFonts w:cs="David" w:hint="cs"/>
          <w:u w:val="single"/>
          <w:rtl/>
        </w:rPr>
        <w:t>מגלי והבה</w:t>
      </w:r>
      <w:r w:rsidRPr="00E36EB4">
        <w:rPr>
          <w:rFonts w:cs="David" w:hint="cs"/>
          <w:u w:val="single"/>
          <w:rtl/>
        </w:rPr>
        <w:t>:</w:t>
      </w:r>
    </w:p>
    <w:p w14:paraId="1D15EE22" w14:textId="77777777" w:rsidR="0075004A" w:rsidRDefault="0075004A" w:rsidP="0075004A">
      <w:pPr>
        <w:bidi/>
        <w:rPr>
          <w:rFonts w:cs="David" w:hint="cs"/>
          <w:rtl/>
        </w:rPr>
      </w:pPr>
    </w:p>
    <w:p w14:paraId="6D5D43D9" w14:textId="77777777" w:rsidR="0075004A" w:rsidRDefault="0075004A" w:rsidP="0075004A">
      <w:pPr>
        <w:bidi/>
        <w:rPr>
          <w:rFonts w:cs="David" w:hint="cs"/>
          <w:rtl/>
        </w:rPr>
      </w:pPr>
      <w:r>
        <w:rPr>
          <w:rFonts w:cs="David" w:hint="cs"/>
          <w:rtl/>
        </w:rPr>
        <w:tab/>
        <w:t xml:space="preserve">נתתי לך פתח. </w:t>
      </w:r>
    </w:p>
    <w:p w14:paraId="2E00D032" w14:textId="77777777" w:rsidR="0075004A" w:rsidRDefault="0075004A" w:rsidP="0075004A">
      <w:pPr>
        <w:bidi/>
        <w:rPr>
          <w:rFonts w:cs="David" w:hint="cs"/>
          <w:rtl/>
        </w:rPr>
      </w:pPr>
    </w:p>
    <w:p w14:paraId="703FEB72"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5F387A16" w14:textId="77777777" w:rsidR="0075004A" w:rsidRDefault="0075004A" w:rsidP="0075004A">
      <w:pPr>
        <w:bidi/>
        <w:rPr>
          <w:rFonts w:cs="David" w:hint="cs"/>
          <w:rtl/>
        </w:rPr>
      </w:pPr>
    </w:p>
    <w:p w14:paraId="14B079A2" w14:textId="77777777" w:rsidR="0075004A" w:rsidRDefault="0075004A" w:rsidP="0075004A">
      <w:pPr>
        <w:bidi/>
        <w:rPr>
          <w:rFonts w:cs="David" w:hint="cs"/>
          <w:rtl/>
        </w:rPr>
      </w:pPr>
      <w:r>
        <w:rPr>
          <w:rFonts w:cs="David" w:hint="cs"/>
          <w:rtl/>
        </w:rPr>
        <w:tab/>
        <w:t xml:space="preserve">בסדר, אחשוב על הפתח. תודה רבה. האחים עופר יכולים לחזור ולהודות לכנסת. </w:t>
      </w:r>
    </w:p>
    <w:p w14:paraId="5136F4F2" w14:textId="77777777" w:rsidR="0075004A" w:rsidRDefault="0075004A" w:rsidP="0075004A">
      <w:pPr>
        <w:bidi/>
        <w:rPr>
          <w:rFonts w:cs="David" w:hint="cs"/>
          <w:rtl/>
        </w:rPr>
      </w:pPr>
    </w:p>
    <w:p w14:paraId="445FD17D"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AF47FA1" w14:textId="77777777" w:rsidR="0075004A" w:rsidRDefault="0075004A" w:rsidP="0075004A">
      <w:pPr>
        <w:bidi/>
        <w:rPr>
          <w:rFonts w:cs="David" w:hint="cs"/>
          <w:rtl/>
        </w:rPr>
      </w:pPr>
    </w:p>
    <w:p w14:paraId="00D10774" w14:textId="77777777" w:rsidR="0075004A" w:rsidRDefault="0075004A" w:rsidP="0075004A">
      <w:pPr>
        <w:bidi/>
        <w:rPr>
          <w:rFonts w:cs="David" w:hint="cs"/>
          <w:rtl/>
        </w:rPr>
      </w:pPr>
      <w:r>
        <w:rPr>
          <w:rFonts w:cs="David" w:hint="cs"/>
          <w:rtl/>
        </w:rPr>
        <w:tab/>
        <w:t xml:space="preserve">לא, לא נכון. </w:t>
      </w:r>
    </w:p>
    <w:p w14:paraId="6E1796F3" w14:textId="77777777" w:rsidR="0075004A" w:rsidRDefault="0075004A" w:rsidP="0075004A">
      <w:pPr>
        <w:bidi/>
        <w:rPr>
          <w:rFonts w:cs="David" w:hint="cs"/>
          <w:rtl/>
        </w:rPr>
      </w:pPr>
    </w:p>
    <w:p w14:paraId="1A06CFC2"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125CFEA6" w14:textId="77777777" w:rsidR="0075004A" w:rsidRDefault="0075004A" w:rsidP="0075004A">
      <w:pPr>
        <w:bidi/>
        <w:rPr>
          <w:rFonts w:cs="David" w:hint="cs"/>
          <w:rtl/>
        </w:rPr>
      </w:pPr>
    </w:p>
    <w:p w14:paraId="14A1F07D" w14:textId="77777777" w:rsidR="0075004A" w:rsidRDefault="0075004A" w:rsidP="0075004A">
      <w:pPr>
        <w:bidi/>
        <w:rPr>
          <w:rFonts w:cs="David" w:hint="cs"/>
          <w:rtl/>
        </w:rPr>
      </w:pPr>
      <w:r>
        <w:rPr>
          <w:rFonts w:cs="David" w:hint="cs"/>
          <w:rtl/>
        </w:rPr>
        <w:tab/>
        <w:t xml:space="preserve">הם יכולים. </w:t>
      </w:r>
    </w:p>
    <w:p w14:paraId="23939825" w14:textId="77777777" w:rsidR="0075004A" w:rsidRDefault="0075004A" w:rsidP="0075004A">
      <w:pPr>
        <w:bidi/>
        <w:rPr>
          <w:rFonts w:cs="David" w:hint="cs"/>
          <w:rtl/>
        </w:rPr>
      </w:pPr>
    </w:p>
    <w:p w14:paraId="704087C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6A5A9F1" w14:textId="77777777" w:rsidR="0075004A" w:rsidRDefault="0075004A" w:rsidP="0075004A">
      <w:pPr>
        <w:bidi/>
        <w:rPr>
          <w:rFonts w:cs="David" w:hint="cs"/>
          <w:rtl/>
        </w:rPr>
      </w:pPr>
    </w:p>
    <w:p w14:paraId="4C757BDC" w14:textId="77777777" w:rsidR="0075004A" w:rsidRDefault="0075004A" w:rsidP="0075004A">
      <w:pPr>
        <w:bidi/>
        <w:rPr>
          <w:rFonts w:cs="David" w:hint="cs"/>
          <w:rtl/>
        </w:rPr>
      </w:pPr>
      <w:r>
        <w:rPr>
          <w:rFonts w:cs="David" w:hint="cs"/>
          <w:rtl/>
        </w:rPr>
        <w:tab/>
        <w:t xml:space="preserve">אני מבקש שיפסיקו להודות ויתחילו  - - - </w:t>
      </w:r>
    </w:p>
    <w:p w14:paraId="521D83C2" w14:textId="77777777" w:rsidR="0075004A" w:rsidRDefault="0075004A" w:rsidP="0075004A">
      <w:pPr>
        <w:bidi/>
        <w:rPr>
          <w:rFonts w:cs="David" w:hint="cs"/>
          <w:rtl/>
        </w:rPr>
      </w:pPr>
    </w:p>
    <w:p w14:paraId="51548557"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28C289B" w14:textId="77777777" w:rsidR="0075004A" w:rsidRDefault="0075004A" w:rsidP="0075004A">
      <w:pPr>
        <w:bidi/>
        <w:rPr>
          <w:rFonts w:cs="David" w:hint="cs"/>
          <w:rtl/>
        </w:rPr>
      </w:pPr>
    </w:p>
    <w:p w14:paraId="45FE9F85" w14:textId="77777777" w:rsidR="0075004A" w:rsidRDefault="0075004A" w:rsidP="0075004A">
      <w:pPr>
        <w:bidi/>
        <w:rPr>
          <w:rFonts w:cs="David" w:hint="cs"/>
          <w:rtl/>
        </w:rPr>
      </w:pPr>
      <w:r>
        <w:rPr>
          <w:rFonts w:cs="David" w:hint="cs"/>
          <w:rtl/>
        </w:rPr>
        <w:tab/>
        <w:t xml:space="preserve">אם זו הייתה תקנה הייתי מצביע אתך. ברגע שמדובר שצריך לבוא להצבעה כהצעת חוק - - - </w:t>
      </w:r>
    </w:p>
    <w:p w14:paraId="543A89A8" w14:textId="77777777" w:rsidR="0075004A" w:rsidRDefault="0075004A" w:rsidP="0075004A">
      <w:pPr>
        <w:bidi/>
        <w:rPr>
          <w:rFonts w:cs="David" w:hint="cs"/>
          <w:rtl/>
        </w:rPr>
      </w:pPr>
    </w:p>
    <w:p w14:paraId="64BFD1CA"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2DE01178" w14:textId="77777777" w:rsidR="0075004A" w:rsidRDefault="0075004A" w:rsidP="0075004A">
      <w:pPr>
        <w:bidi/>
        <w:rPr>
          <w:rFonts w:cs="David" w:hint="cs"/>
          <w:rtl/>
        </w:rPr>
      </w:pPr>
    </w:p>
    <w:p w14:paraId="080AEF54" w14:textId="77777777" w:rsidR="0075004A" w:rsidRDefault="0075004A" w:rsidP="0075004A">
      <w:pPr>
        <w:bidi/>
        <w:rPr>
          <w:rFonts w:cs="David" w:hint="cs"/>
          <w:rtl/>
        </w:rPr>
      </w:pPr>
      <w:r>
        <w:rPr>
          <w:rFonts w:cs="David" w:hint="cs"/>
          <w:rtl/>
        </w:rPr>
        <w:tab/>
        <w:t>עורך דין פרטי מהמשרד שמייצג את החברה שלהם עוסק בניסוח הצעת החוק.</w:t>
      </w:r>
    </w:p>
    <w:p w14:paraId="268C2EFA" w14:textId="77777777" w:rsidR="0075004A" w:rsidRDefault="0075004A" w:rsidP="0075004A">
      <w:pPr>
        <w:bidi/>
        <w:rPr>
          <w:rFonts w:cs="David" w:hint="cs"/>
          <w:rtl/>
        </w:rPr>
      </w:pPr>
    </w:p>
    <w:p w14:paraId="6AF2EEE8"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4C41C11" w14:textId="77777777" w:rsidR="0075004A" w:rsidRDefault="0075004A" w:rsidP="0075004A">
      <w:pPr>
        <w:bidi/>
        <w:rPr>
          <w:rFonts w:cs="David" w:hint="cs"/>
          <w:rtl/>
        </w:rPr>
      </w:pPr>
    </w:p>
    <w:p w14:paraId="72756D4C" w14:textId="77777777" w:rsidR="0075004A" w:rsidRDefault="0075004A" w:rsidP="0075004A">
      <w:pPr>
        <w:bidi/>
        <w:rPr>
          <w:rFonts w:cs="David" w:hint="cs"/>
          <w:rtl/>
        </w:rPr>
      </w:pPr>
      <w:r>
        <w:rPr>
          <w:rFonts w:cs="David" w:hint="cs"/>
          <w:rtl/>
        </w:rPr>
        <w:tab/>
        <w:t>אבל מה, זה חדש?</w:t>
      </w:r>
    </w:p>
    <w:p w14:paraId="1DEEF47F" w14:textId="77777777" w:rsidR="0075004A" w:rsidRDefault="0075004A" w:rsidP="0075004A">
      <w:pPr>
        <w:bidi/>
        <w:rPr>
          <w:rFonts w:cs="David" w:hint="cs"/>
          <w:rtl/>
        </w:rPr>
      </w:pPr>
    </w:p>
    <w:p w14:paraId="73267796"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25C6B253" w14:textId="77777777" w:rsidR="0075004A" w:rsidRDefault="0075004A" w:rsidP="0075004A">
      <w:pPr>
        <w:bidi/>
        <w:rPr>
          <w:rFonts w:cs="David" w:hint="cs"/>
          <w:rtl/>
        </w:rPr>
      </w:pPr>
    </w:p>
    <w:p w14:paraId="52B3E54E" w14:textId="77777777" w:rsidR="0075004A" w:rsidRDefault="0075004A" w:rsidP="0075004A">
      <w:pPr>
        <w:bidi/>
        <w:rPr>
          <w:rFonts w:cs="David" w:hint="cs"/>
          <w:rtl/>
        </w:rPr>
      </w:pPr>
      <w:r>
        <w:rPr>
          <w:rFonts w:cs="David" w:hint="cs"/>
          <w:rtl/>
        </w:rPr>
        <w:tab/>
        <w:t xml:space="preserve">אני לא יודע. אם אדוני מסכים לכל שחיתות שתהיה במדינת ישראל - - - </w:t>
      </w:r>
    </w:p>
    <w:p w14:paraId="5A70C24B" w14:textId="77777777" w:rsidR="0075004A" w:rsidRDefault="0075004A" w:rsidP="0075004A">
      <w:pPr>
        <w:bidi/>
        <w:rPr>
          <w:rFonts w:cs="David" w:hint="cs"/>
          <w:rtl/>
        </w:rPr>
      </w:pPr>
    </w:p>
    <w:p w14:paraId="32DA92BC" w14:textId="77777777" w:rsidR="0075004A" w:rsidRPr="00C929EF" w:rsidRDefault="0075004A" w:rsidP="0075004A">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63C07D3" w14:textId="77777777" w:rsidR="0075004A" w:rsidRDefault="0075004A" w:rsidP="0075004A">
      <w:pPr>
        <w:keepLines/>
        <w:bidi/>
        <w:jc w:val="both"/>
        <w:rPr>
          <w:rFonts w:cs="David" w:hint="cs"/>
          <w:rtl/>
        </w:rPr>
      </w:pPr>
    </w:p>
    <w:p w14:paraId="4804CEBE" w14:textId="77777777" w:rsidR="0075004A" w:rsidRDefault="0075004A" w:rsidP="0075004A">
      <w:pPr>
        <w:keepLines/>
        <w:bidi/>
        <w:jc w:val="both"/>
        <w:rPr>
          <w:rFonts w:cs="David" w:hint="cs"/>
          <w:rtl/>
        </w:rPr>
      </w:pPr>
      <w:r>
        <w:rPr>
          <w:rFonts w:cs="David" w:hint="cs"/>
          <w:rtl/>
        </w:rPr>
        <w:tab/>
        <w:t xml:space="preserve">זה לא עניין של שחיתות. אפשר לחשוב שאנחנו לא יודעים שתמיד יש מעורבות של גורמים כאלה ואחרים </w:t>
      </w:r>
      <w:r>
        <w:rPr>
          <w:rFonts w:cs="David"/>
          <w:rtl/>
        </w:rPr>
        <w:t>–</w:t>
      </w:r>
      <w:r>
        <w:rPr>
          <w:rFonts w:cs="David" w:hint="cs"/>
          <w:rtl/>
        </w:rPr>
        <w:t xml:space="preserve"> אגב, גם ארגונים חברתיים </w:t>
      </w:r>
      <w:r>
        <w:rPr>
          <w:rFonts w:cs="David"/>
          <w:rtl/>
        </w:rPr>
        <w:t>–</w:t>
      </w:r>
      <w:r>
        <w:rPr>
          <w:rFonts w:cs="David" w:hint="cs"/>
          <w:rtl/>
        </w:rPr>
        <w:t xml:space="preserve"> בניסוח של הצעות חוק. זה לא העניין, העניין הוא אחר לגמרי. לו הייתה תקנה שזה משהו שלא עובר דרך הכנסת, אז אתה צודק לגמרי. אבל אם מדובר בהצעת חוק שממילא צריכה לבוא לכאן לדיון אני לא רוצה למה צריך לדון בה גם כהצעה לסדר-היום בנוסף ועוד בדרך הזו לבטל את החלטת הנשיאות. </w:t>
      </w:r>
    </w:p>
    <w:p w14:paraId="7B7C257D" w14:textId="77777777" w:rsidR="0075004A" w:rsidRDefault="0075004A" w:rsidP="0075004A">
      <w:pPr>
        <w:bidi/>
        <w:rPr>
          <w:rFonts w:cs="David" w:hint="cs"/>
          <w:rtl/>
        </w:rPr>
      </w:pPr>
    </w:p>
    <w:p w14:paraId="64B71DC6"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5FFE2E63" w14:textId="77777777" w:rsidR="0075004A" w:rsidRDefault="0075004A" w:rsidP="0075004A">
      <w:pPr>
        <w:bidi/>
        <w:rPr>
          <w:rFonts w:cs="David" w:hint="cs"/>
          <w:rtl/>
        </w:rPr>
      </w:pPr>
    </w:p>
    <w:p w14:paraId="354676AA" w14:textId="77777777" w:rsidR="0075004A" w:rsidRDefault="0075004A" w:rsidP="0075004A">
      <w:pPr>
        <w:bidi/>
        <w:rPr>
          <w:rFonts w:cs="David" w:hint="cs"/>
          <w:rtl/>
        </w:rPr>
      </w:pPr>
      <w:r>
        <w:rPr>
          <w:rFonts w:cs="David" w:hint="cs"/>
          <w:rtl/>
        </w:rPr>
        <w:tab/>
        <w:t xml:space="preserve">אדוני אמר את </w:t>
      </w:r>
      <w:smartTag w:uri="urn:schemas-microsoft-com:office:smarttags" w:element="PersonName">
        <w:r>
          <w:rPr>
            <w:rFonts w:cs="David" w:hint="cs"/>
            <w:rtl/>
          </w:rPr>
          <w:t>דב</w:t>
        </w:r>
      </w:smartTag>
      <w:r>
        <w:rPr>
          <w:rFonts w:cs="David" w:hint="cs"/>
          <w:rtl/>
        </w:rPr>
        <w:t xml:space="preserve">רו, אני אמרתי את </w:t>
      </w:r>
      <w:smartTag w:uri="urn:schemas-microsoft-com:office:smarttags" w:element="PersonName">
        <w:r>
          <w:rPr>
            <w:rFonts w:cs="David" w:hint="cs"/>
            <w:rtl/>
          </w:rPr>
          <w:t>דב</w:t>
        </w:r>
      </w:smartTag>
      <w:r>
        <w:rPr>
          <w:rFonts w:cs="David" w:hint="cs"/>
          <w:rtl/>
        </w:rPr>
        <w:t xml:space="preserve">רי. </w:t>
      </w:r>
    </w:p>
    <w:p w14:paraId="6B432468" w14:textId="77777777" w:rsidR="0075004A" w:rsidRDefault="0075004A" w:rsidP="0075004A">
      <w:pPr>
        <w:bidi/>
        <w:rPr>
          <w:rFonts w:cs="David" w:hint="cs"/>
          <w:rtl/>
        </w:rPr>
      </w:pPr>
    </w:p>
    <w:p w14:paraId="09D8A305"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6F2A665" w14:textId="77777777" w:rsidR="0075004A" w:rsidRDefault="0075004A" w:rsidP="0075004A">
      <w:pPr>
        <w:bidi/>
        <w:rPr>
          <w:rFonts w:cs="David" w:hint="cs"/>
          <w:rtl/>
        </w:rPr>
      </w:pPr>
    </w:p>
    <w:p w14:paraId="35E657A5" w14:textId="77777777" w:rsidR="0075004A" w:rsidRDefault="0075004A" w:rsidP="0075004A">
      <w:pPr>
        <w:bidi/>
        <w:rPr>
          <w:rFonts w:cs="David" w:hint="cs"/>
          <w:rtl/>
        </w:rPr>
      </w:pPr>
      <w:r>
        <w:rPr>
          <w:rFonts w:cs="David" w:hint="cs"/>
          <w:rtl/>
        </w:rPr>
        <w:tab/>
        <w:t xml:space="preserve">אתה יודע שלא רק שיש לי סימפתיה אליך אלא גם יש לי הסכמה אתך בנקודות האלה לא פעם, אבל גם כאן אני חושב שיש מגבלות מסוימות, אחרת נהפוך את העסק למקום שבו הנשיאות מחליטה א' ואנחנו הפכנו לנשיאות ב' ומבטלים את החלטותיה. </w:t>
      </w:r>
    </w:p>
    <w:p w14:paraId="60BD1E72" w14:textId="77777777" w:rsidR="0075004A" w:rsidRDefault="0075004A" w:rsidP="0075004A">
      <w:pPr>
        <w:bidi/>
        <w:rPr>
          <w:rFonts w:cs="David" w:hint="cs"/>
          <w:rtl/>
        </w:rPr>
      </w:pPr>
    </w:p>
    <w:p w14:paraId="5245DC85" w14:textId="77777777" w:rsidR="0075004A" w:rsidRDefault="0075004A" w:rsidP="0075004A">
      <w:pPr>
        <w:bidi/>
        <w:jc w:val="both"/>
        <w:rPr>
          <w:rFonts w:cs="David" w:hint="cs"/>
          <w:u w:val="single"/>
          <w:rtl/>
        </w:rPr>
      </w:pPr>
      <w:smartTag w:uri="urn:schemas-microsoft-com:office:smarttags" w:element="PersonName">
        <w:r>
          <w:rPr>
            <w:rFonts w:cs="David" w:hint="cs"/>
            <w:u w:val="single"/>
            <w:rtl/>
          </w:rPr>
          <w:t>דב</w:t>
        </w:r>
      </w:smartTag>
      <w:r>
        <w:rPr>
          <w:rFonts w:cs="David" w:hint="cs"/>
          <w:u w:val="single"/>
          <w:rtl/>
        </w:rPr>
        <w:t xml:space="preserve"> חנין</w:t>
      </w:r>
      <w:r w:rsidRPr="00E36EB4">
        <w:rPr>
          <w:rFonts w:cs="David" w:hint="cs"/>
          <w:u w:val="single"/>
          <w:rtl/>
        </w:rPr>
        <w:t>:</w:t>
      </w:r>
    </w:p>
    <w:p w14:paraId="5D29C3BD" w14:textId="77777777" w:rsidR="0075004A" w:rsidRDefault="0075004A" w:rsidP="0075004A">
      <w:pPr>
        <w:bidi/>
        <w:rPr>
          <w:rFonts w:cs="David" w:hint="cs"/>
          <w:rtl/>
        </w:rPr>
      </w:pPr>
    </w:p>
    <w:p w14:paraId="2647194E" w14:textId="77777777" w:rsidR="0075004A" w:rsidRDefault="0075004A" w:rsidP="0075004A">
      <w:pPr>
        <w:bidi/>
        <w:rPr>
          <w:rFonts w:cs="David" w:hint="cs"/>
          <w:rtl/>
        </w:rPr>
      </w:pPr>
      <w:r>
        <w:rPr>
          <w:rFonts w:cs="David" w:hint="cs"/>
          <w:rtl/>
        </w:rPr>
        <w:tab/>
        <w:t xml:space="preserve">זה לא קורה כל כך, אדוני. </w:t>
      </w:r>
    </w:p>
    <w:p w14:paraId="10A2918B" w14:textId="77777777" w:rsidR="0075004A" w:rsidRDefault="0075004A" w:rsidP="0075004A">
      <w:pPr>
        <w:bidi/>
        <w:rPr>
          <w:rFonts w:cs="David" w:hint="cs"/>
          <w:rtl/>
        </w:rPr>
      </w:pPr>
    </w:p>
    <w:p w14:paraId="47B62A8F"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28B781B" w14:textId="77777777" w:rsidR="0075004A" w:rsidRDefault="0075004A" w:rsidP="0075004A">
      <w:pPr>
        <w:bidi/>
        <w:rPr>
          <w:rFonts w:cs="David" w:hint="cs"/>
          <w:rtl/>
        </w:rPr>
      </w:pPr>
    </w:p>
    <w:p w14:paraId="2B8B7A94" w14:textId="77777777" w:rsidR="0075004A" w:rsidRDefault="0075004A" w:rsidP="0075004A">
      <w:pPr>
        <w:bidi/>
        <w:rPr>
          <w:rFonts w:cs="David" w:hint="cs"/>
          <w:rtl/>
        </w:rPr>
      </w:pPr>
      <w:r>
        <w:rPr>
          <w:rFonts w:cs="David" w:hint="cs"/>
          <w:rtl/>
        </w:rPr>
        <w:tab/>
        <w:t xml:space="preserve">זה קורה הרבה. </w:t>
      </w:r>
    </w:p>
    <w:p w14:paraId="20EA4048" w14:textId="77777777" w:rsidR="0075004A" w:rsidRDefault="0075004A" w:rsidP="0075004A">
      <w:pPr>
        <w:bidi/>
        <w:rPr>
          <w:rFonts w:cs="David" w:hint="cs"/>
          <w:rtl/>
        </w:rPr>
      </w:pPr>
    </w:p>
    <w:p w14:paraId="55B0CCB1" w14:textId="77777777" w:rsidR="0075004A" w:rsidRDefault="0075004A" w:rsidP="0075004A">
      <w:pPr>
        <w:bidi/>
        <w:rPr>
          <w:rFonts w:cs="David" w:hint="cs"/>
          <w:rtl/>
        </w:rPr>
      </w:pPr>
    </w:p>
    <w:p w14:paraId="7AA98787" w14:textId="77777777" w:rsidR="0075004A" w:rsidRDefault="0075004A" w:rsidP="0075004A">
      <w:pPr>
        <w:bidi/>
        <w:rPr>
          <w:rFonts w:cs="David" w:hint="cs"/>
          <w:rtl/>
        </w:rPr>
      </w:pPr>
    </w:p>
    <w:p w14:paraId="54C12F17" w14:textId="77777777" w:rsidR="0075004A" w:rsidRDefault="0075004A" w:rsidP="0075004A">
      <w:pPr>
        <w:bidi/>
        <w:rPr>
          <w:rFonts w:cs="David" w:hint="cs"/>
          <w:rtl/>
        </w:rPr>
      </w:pPr>
      <w:r>
        <w:rPr>
          <w:rFonts w:cs="David"/>
          <w:rtl/>
        </w:rPr>
        <w:br w:type="page"/>
      </w:r>
    </w:p>
    <w:p w14:paraId="123878AC" w14:textId="77777777" w:rsidR="0075004A" w:rsidRPr="007F732F" w:rsidRDefault="0075004A" w:rsidP="0075004A">
      <w:pPr>
        <w:bidi/>
        <w:jc w:val="center"/>
        <w:rPr>
          <w:rFonts w:cs="David" w:hint="cs"/>
          <w:b/>
          <w:bCs/>
          <w:u w:val="single"/>
          <w:rtl/>
        </w:rPr>
      </w:pPr>
      <w:r>
        <w:rPr>
          <w:rFonts w:cs="David" w:hint="cs"/>
          <w:b/>
          <w:bCs/>
          <w:u w:val="single"/>
          <w:rtl/>
        </w:rPr>
        <w:t>2. תיקון תקנון הכנסת</w:t>
      </w:r>
    </w:p>
    <w:p w14:paraId="1B7A26DE" w14:textId="77777777" w:rsidR="0075004A" w:rsidRDefault="0075004A" w:rsidP="0075004A">
      <w:pPr>
        <w:bidi/>
        <w:jc w:val="both"/>
        <w:rPr>
          <w:rFonts w:cs="David" w:hint="cs"/>
          <w:rtl/>
        </w:rPr>
      </w:pPr>
    </w:p>
    <w:p w14:paraId="3831D7F5" w14:textId="77777777" w:rsidR="0075004A" w:rsidRDefault="0075004A" w:rsidP="0075004A">
      <w:pPr>
        <w:bidi/>
        <w:jc w:val="both"/>
        <w:rPr>
          <w:rFonts w:cs="David" w:hint="cs"/>
          <w:rtl/>
        </w:rPr>
      </w:pPr>
    </w:p>
    <w:p w14:paraId="6B36AC84"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2B852DFA" w14:textId="77777777" w:rsidR="0075004A" w:rsidRDefault="0075004A" w:rsidP="0075004A">
      <w:pPr>
        <w:bidi/>
        <w:jc w:val="both"/>
        <w:rPr>
          <w:rFonts w:cs="David" w:hint="cs"/>
          <w:u w:val="single"/>
          <w:rtl/>
        </w:rPr>
      </w:pPr>
    </w:p>
    <w:p w14:paraId="2F41AA8F" w14:textId="77777777" w:rsidR="0075004A" w:rsidRDefault="0075004A" w:rsidP="0075004A">
      <w:pPr>
        <w:bidi/>
        <w:ind w:firstLine="720"/>
        <w:jc w:val="both"/>
        <w:rPr>
          <w:rFonts w:cs="David" w:hint="cs"/>
          <w:rtl/>
        </w:rPr>
      </w:pPr>
      <w:r>
        <w:rPr>
          <w:rFonts w:cs="David" w:hint="cs"/>
          <w:rtl/>
        </w:rPr>
        <w:t xml:space="preserve">אנחנו עוברים לתקנון הכנסת. יש לנו היום לדון בנושא של הליכי בחירה של נציגים של הכנסת לוועדות החיצוניות השונות, וכשנסיים את זה יישארו לנו שני פרקים גדולים: החקיקה והוועדות, ועוד זנב קטן שנוגע לנושא של שעת שאלות, שנידרש לה בצורה יותר מעמיקה. ארבל, בבקשה. </w:t>
      </w:r>
    </w:p>
    <w:p w14:paraId="05390885" w14:textId="77777777" w:rsidR="0075004A" w:rsidRDefault="0075004A" w:rsidP="0075004A">
      <w:pPr>
        <w:bidi/>
        <w:jc w:val="both"/>
        <w:rPr>
          <w:rFonts w:cs="David" w:hint="cs"/>
          <w:rtl/>
        </w:rPr>
      </w:pPr>
    </w:p>
    <w:p w14:paraId="78087E4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8E05655" w14:textId="77777777" w:rsidR="0075004A" w:rsidRDefault="0075004A" w:rsidP="0075004A">
      <w:pPr>
        <w:bidi/>
        <w:jc w:val="both"/>
        <w:rPr>
          <w:rFonts w:cs="David" w:hint="cs"/>
          <w:rtl/>
        </w:rPr>
      </w:pPr>
    </w:p>
    <w:p w14:paraId="515CE919" w14:textId="77777777" w:rsidR="0075004A" w:rsidRDefault="0075004A" w:rsidP="0075004A">
      <w:pPr>
        <w:bidi/>
        <w:ind w:firstLine="720"/>
        <w:jc w:val="both"/>
        <w:rPr>
          <w:rFonts w:cs="David" w:hint="cs"/>
          <w:rtl/>
        </w:rPr>
      </w:pPr>
      <w:r>
        <w:rPr>
          <w:rFonts w:cs="David" w:hint="cs"/>
          <w:rtl/>
        </w:rPr>
        <w:t xml:space="preserve">בישיבה הקודמת סיימנו לדון בפרק שנקרא "כלים </w:t>
      </w:r>
      <w:proofErr w:type="spellStart"/>
      <w:r>
        <w:rPr>
          <w:rFonts w:cs="David" w:hint="cs"/>
          <w:rtl/>
        </w:rPr>
        <w:t>פרלמנטריים</w:t>
      </w:r>
      <w:proofErr w:type="spellEnd"/>
      <w:r>
        <w:rPr>
          <w:rFonts w:cs="David" w:hint="cs"/>
          <w:rtl/>
        </w:rPr>
        <w:t xml:space="preserve">". אושר הפרק שעוסק בהצעות לסדר. עכשיו נעבור לפרק חדש שעניינו בחירת נציגי הכנסת בכל הקשור לסמכויות הכנסת בבחירת נושא משרה שיפוטית. </w:t>
      </w:r>
    </w:p>
    <w:p w14:paraId="74674569" w14:textId="77777777" w:rsidR="0075004A" w:rsidRDefault="0075004A" w:rsidP="0075004A">
      <w:pPr>
        <w:bidi/>
        <w:ind w:firstLine="720"/>
        <w:jc w:val="both"/>
        <w:rPr>
          <w:rFonts w:cs="David" w:hint="cs"/>
          <w:rtl/>
        </w:rPr>
      </w:pPr>
    </w:p>
    <w:p w14:paraId="38DECB79" w14:textId="77777777" w:rsidR="0075004A" w:rsidRDefault="0075004A" w:rsidP="0075004A">
      <w:pPr>
        <w:bidi/>
        <w:ind w:firstLine="720"/>
        <w:jc w:val="both"/>
        <w:rPr>
          <w:rFonts w:cs="David" w:hint="cs"/>
          <w:rtl/>
        </w:rPr>
      </w:pPr>
      <w:r>
        <w:rPr>
          <w:rFonts w:cs="David" w:hint="cs"/>
          <w:rtl/>
        </w:rPr>
        <w:t xml:space="preserve">כמו בעבר, ההוראות האלה מבוססות על מה שקיים היום בתקנון, תוך שינויים ותוספות מסוימים שאציין. נתחיל במה שכתוב כסעיף 62 </w:t>
      </w:r>
      <w:r>
        <w:rPr>
          <w:rFonts w:cs="David"/>
          <w:rtl/>
        </w:rPr>
        <w:t>–</w:t>
      </w:r>
      <w:r>
        <w:rPr>
          <w:rFonts w:cs="David" w:hint="cs"/>
          <w:rtl/>
        </w:rPr>
        <w:t xml:space="preserve"> בחירת נציגים לוועדות מינויים. אסביר את המסגרת המשפטית שבתוכה אנחנו נמצאים. לכנסת יש נציגים בוועדות שבוחרות את כל נושאי המשרה השיפוטית לפי החוקים השונים. למשל, חוק יסוד: השפיטה, שאומר ששופט יתמנה על-ידי הנשיא לפי בחירה של ועדה לבחירת שופטים וקובע את ההרכב שלה, שיש בו שני חברי כנסת, ומשלים חוק בתי המשפט שהכנסת תבחר בבחירה חשאית את שני חברי הכנסת שיכהנו בוועדה. הם יכהנו כל עוד הם חברי כנסת ואם תמה כהונת הכנסת, עד שהכנסת החדשה תבחר חברים אחרים במקומם. </w:t>
      </w:r>
    </w:p>
    <w:p w14:paraId="5630C463" w14:textId="77777777" w:rsidR="0075004A" w:rsidRDefault="0075004A" w:rsidP="0075004A">
      <w:pPr>
        <w:bidi/>
        <w:jc w:val="both"/>
        <w:rPr>
          <w:rFonts w:cs="David" w:hint="cs"/>
          <w:rtl/>
        </w:rPr>
      </w:pPr>
    </w:p>
    <w:p w14:paraId="27EAE53B"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968C50C" w14:textId="77777777" w:rsidR="0075004A" w:rsidRDefault="0075004A" w:rsidP="0075004A">
      <w:pPr>
        <w:bidi/>
        <w:jc w:val="both"/>
        <w:rPr>
          <w:rFonts w:cs="David" w:hint="cs"/>
          <w:u w:val="single"/>
          <w:rtl/>
        </w:rPr>
      </w:pPr>
    </w:p>
    <w:p w14:paraId="435C5B8A" w14:textId="77777777" w:rsidR="0075004A" w:rsidRDefault="0075004A" w:rsidP="0075004A">
      <w:pPr>
        <w:bidi/>
        <w:ind w:firstLine="720"/>
        <w:jc w:val="both"/>
        <w:rPr>
          <w:rFonts w:cs="David" w:hint="cs"/>
          <w:rtl/>
        </w:rPr>
      </w:pPr>
      <w:r>
        <w:rPr>
          <w:rFonts w:cs="David" w:hint="cs"/>
          <w:rtl/>
        </w:rPr>
        <w:t>משמעות ה</w:t>
      </w:r>
      <w:smartTag w:uri="urn:schemas-microsoft-com:office:smarttags" w:element="PersonName">
        <w:r>
          <w:rPr>
            <w:rFonts w:cs="David" w:hint="cs"/>
            <w:rtl/>
          </w:rPr>
          <w:t>דב</w:t>
        </w:r>
      </w:smartTag>
      <w:r>
        <w:rPr>
          <w:rFonts w:cs="David" w:hint="cs"/>
          <w:rtl/>
        </w:rPr>
        <w:t>ר, שאם אני היום מתפטר מהוועדה היא תישאר בהרכב של שמונה. אתם מבינים את המשמעות, כאשר - - -</w:t>
      </w:r>
    </w:p>
    <w:p w14:paraId="4930927A" w14:textId="77777777" w:rsidR="0075004A" w:rsidRDefault="0075004A" w:rsidP="0075004A">
      <w:pPr>
        <w:bidi/>
        <w:ind w:firstLine="720"/>
        <w:jc w:val="both"/>
        <w:rPr>
          <w:rFonts w:cs="David" w:hint="cs"/>
          <w:rtl/>
        </w:rPr>
      </w:pPr>
    </w:p>
    <w:p w14:paraId="677027E3"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4B719F0" w14:textId="77777777" w:rsidR="0075004A" w:rsidRDefault="0075004A" w:rsidP="0075004A">
      <w:pPr>
        <w:bidi/>
        <w:ind w:firstLine="720"/>
        <w:jc w:val="both"/>
        <w:rPr>
          <w:rFonts w:cs="David" w:hint="cs"/>
          <w:rtl/>
        </w:rPr>
      </w:pPr>
    </w:p>
    <w:p w14:paraId="0F6AEA4D" w14:textId="77777777" w:rsidR="0075004A" w:rsidRDefault="0075004A" w:rsidP="0075004A">
      <w:pPr>
        <w:bidi/>
        <w:ind w:firstLine="720"/>
        <w:jc w:val="both"/>
        <w:rPr>
          <w:rFonts w:cs="David" w:hint="cs"/>
          <w:rtl/>
        </w:rPr>
      </w:pPr>
      <w:r>
        <w:rPr>
          <w:rFonts w:cs="David" w:hint="cs"/>
          <w:rtl/>
        </w:rPr>
        <w:t xml:space="preserve">זה לא טוב. </w:t>
      </w:r>
    </w:p>
    <w:p w14:paraId="13AB44D9" w14:textId="77777777" w:rsidR="0075004A" w:rsidRDefault="0075004A" w:rsidP="0075004A">
      <w:pPr>
        <w:bidi/>
        <w:jc w:val="both"/>
        <w:rPr>
          <w:rFonts w:cs="David" w:hint="cs"/>
          <w:rtl/>
        </w:rPr>
      </w:pPr>
    </w:p>
    <w:p w14:paraId="2C7CE724"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EBC0D4B" w14:textId="77777777" w:rsidR="0075004A" w:rsidRDefault="0075004A" w:rsidP="0075004A">
      <w:pPr>
        <w:bidi/>
        <w:jc w:val="both"/>
        <w:rPr>
          <w:rFonts w:cs="David" w:hint="cs"/>
          <w:rtl/>
        </w:rPr>
      </w:pPr>
    </w:p>
    <w:p w14:paraId="1F56DF73" w14:textId="77777777" w:rsidR="0075004A" w:rsidRDefault="0075004A" w:rsidP="0075004A">
      <w:pPr>
        <w:bidi/>
        <w:ind w:firstLine="720"/>
        <w:jc w:val="both"/>
        <w:rPr>
          <w:rFonts w:cs="David" w:hint="cs"/>
          <w:rtl/>
        </w:rPr>
      </w:pPr>
      <w:r>
        <w:rPr>
          <w:rFonts w:cs="David" w:hint="cs"/>
          <w:rtl/>
        </w:rPr>
        <w:t xml:space="preserve">צריך לבחור חדש. תיכף נראה כמה זמן צריך - - - </w:t>
      </w:r>
    </w:p>
    <w:p w14:paraId="62C6F327" w14:textId="77777777" w:rsidR="0075004A" w:rsidRDefault="0075004A" w:rsidP="0075004A">
      <w:pPr>
        <w:bidi/>
        <w:jc w:val="both"/>
        <w:rPr>
          <w:rFonts w:cs="David" w:hint="cs"/>
          <w:rtl/>
        </w:rPr>
      </w:pPr>
    </w:p>
    <w:p w14:paraId="056AF7BD"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3AEB598" w14:textId="77777777" w:rsidR="0075004A" w:rsidRDefault="0075004A" w:rsidP="0075004A">
      <w:pPr>
        <w:bidi/>
        <w:jc w:val="both"/>
        <w:rPr>
          <w:rFonts w:cs="David" w:hint="cs"/>
          <w:u w:val="single"/>
          <w:rtl/>
        </w:rPr>
      </w:pPr>
    </w:p>
    <w:p w14:paraId="1079814E" w14:textId="77777777" w:rsidR="0075004A" w:rsidRDefault="0075004A" w:rsidP="0075004A">
      <w:pPr>
        <w:bidi/>
        <w:ind w:firstLine="720"/>
        <w:jc w:val="both"/>
        <w:rPr>
          <w:rFonts w:cs="David" w:hint="cs"/>
          <w:rtl/>
        </w:rPr>
      </w:pPr>
      <w:r>
        <w:rPr>
          <w:rFonts w:cs="David" w:hint="cs"/>
          <w:rtl/>
        </w:rPr>
        <w:t xml:space="preserve">כתוב שם: תבחר הכנסת החדשה. </w:t>
      </w:r>
    </w:p>
    <w:p w14:paraId="20625532" w14:textId="77777777" w:rsidR="0075004A" w:rsidRDefault="0075004A" w:rsidP="0075004A">
      <w:pPr>
        <w:bidi/>
        <w:jc w:val="both"/>
        <w:rPr>
          <w:rFonts w:cs="David" w:hint="cs"/>
          <w:rtl/>
        </w:rPr>
      </w:pPr>
    </w:p>
    <w:p w14:paraId="776B1A0E"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2D38272" w14:textId="77777777" w:rsidR="0075004A" w:rsidRDefault="0075004A" w:rsidP="0075004A">
      <w:pPr>
        <w:bidi/>
        <w:jc w:val="both"/>
        <w:rPr>
          <w:rFonts w:cs="David" w:hint="cs"/>
          <w:rtl/>
        </w:rPr>
      </w:pPr>
    </w:p>
    <w:p w14:paraId="674036E3" w14:textId="77777777" w:rsidR="0075004A" w:rsidRDefault="0075004A" w:rsidP="0075004A">
      <w:pPr>
        <w:bidi/>
        <w:jc w:val="both"/>
        <w:rPr>
          <w:rFonts w:cs="David" w:hint="cs"/>
          <w:rtl/>
        </w:rPr>
      </w:pPr>
      <w:r>
        <w:rPr>
          <w:rFonts w:cs="David" w:hint="cs"/>
          <w:rtl/>
        </w:rPr>
        <w:tab/>
        <w:t xml:space="preserve">לא. ברור שאם אתה מתפטר הכנסת צריכה לבחור מישהו אחר. </w:t>
      </w:r>
    </w:p>
    <w:p w14:paraId="25869CC0" w14:textId="77777777" w:rsidR="0075004A" w:rsidRDefault="0075004A" w:rsidP="0075004A">
      <w:pPr>
        <w:bidi/>
        <w:jc w:val="both"/>
        <w:rPr>
          <w:rFonts w:cs="David" w:hint="cs"/>
          <w:rtl/>
        </w:rPr>
      </w:pPr>
    </w:p>
    <w:p w14:paraId="38383603"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F7CD6C6" w14:textId="77777777" w:rsidR="0075004A" w:rsidRDefault="0075004A" w:rsidP="0075004A">
      <w:pPr>
        <w:bidi/>
        <w:jc w:val="both"/>
        <w:rPr>
          <w:rFonts w:cs="David" w:hint="cs"/>
          <w:rtl/>
        </w:rPr>
      </w:pPr>
    </w:p>
    <w:p w14:paraId="534840EC" w14:textId="77777777" w:rsidR="0075004A" w:rsidRDefault="0075004A" w:rsidP="0075004A">
      <w:pPr>
        <w:bidi/>
        <w:jc w:val="both"/>
        <w:rPr>
          <w:rFonts w:cs="David" w:hint="cs"/>
          <w:rtl/>
        </w:rPr>
      </w:pPr>
      <w:r>
        <w:rPr>
          <w:rFonts w:cs="David" w:hint="cs"/>
          <w:rtl/>
        </w:rPr>
        <w:tab/>
        <w:t>תוך כמה זמן?</w:t>
      </w:r>
    </w:p>
    <w:p w14:paraId="15EF7328" w14:textId="77777777" w:rsidR="0075004A" w:rsidRDefault="0075004A" w:rsidP="0075004A">
      <w:pPr>
        <w:bidi/>
        <w:jc w:val="both"/>
        <w:rPr>
          <w:rFonts w:cs="David" w:hint="cs"/>
          <w:rtl/>
        </w:rPr>
      </w:pPr>
    </w:p>
    <w:p w14:paraId="1E217BB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5938EBF" w14:textId="77777777" w:rsidR="0075004A" w:rsidRDefault="0075004A" w:rsidP="0075004A">
      <w:pPr>
        <w:bidi/>
        <w:jc w:val="both"/>
        <w:rPr>
          <w:rFonts w:cs="David" w:hint="cs"/>
          <w:rtl/>
        </w:rPr>
      </w:pPr>
    </w:p>
    <w:p w14:paraId="08D7ED83" w14:textId="77777777" w:rsidR="0075004A" w:rsidRDefault="0075004A" w:rsidP="0075004A">
      <w:pPr>
        <w:bidi/>
        <w:jc w:val="both"/>
        <w:rPr>
          <w:rFonts w:cs="David" w:hint="cs"/>
          <w:rtl/>
        </w:rPr>
      </w:pPr>
      <w:r>
        <w:rPr>
          <w:rFonts w:cs="David" w:hint="cs"/>
          <w:rtl/>
        </w:rPr>
        <w:tab/>
        <w:t xml:space="preserve">לא כתוב. את זה נצטרך לבחון. </w:t>
      </w:r>
    </w:p>
    <w:p w14:paraId="5EBF6FF0" w14:textId="77777777" w:rsidR="0075004A" w:rsidRDefault="0075004A" w:rsidP="0075004A">
      <w:pPr>
        <w:bidi/>
        <w:jc w:val="both"/>
        <w:rPr>
          <w:rFonts w:cs="David" w:hint="cs"/>
          <w:rtl/>
        </w:rPr>
      </w:pPr>
    </w:p>
    <w:p w14:paraId="7136309D" w14:textId="77777777" w:rsidR="0075004A" w:rsidRDefault="0075004A" w:rsidP="0075004A">
      <w:pPr>
        <w:keepLines/>
        <w:bidi/>
        <w:jc w:val="both"/>
        <w:rPr>
          <w:rFonts w:cs="David" w:hint="cs"/>
          <w:u w:val="single"/>
          <w:rtl/>
        </w:rPr>
      </w:pPr>
      <w:r>
        <w:rPr>
          <w:rFonts w:cs="David" w:hint="cs"/>
          <w:u w:val="single"/>
          <w:rtl/>
        </w:rPr>
        <w:t>דוד רותם</w:t>
      </w:r>
      <w:r w:rsidRPr="00E36EB4">
        <w:rPr>
          <w:rFonts w:cs="David" w:hint="cs"/>
          <w:u w:val="single"/>
          <w:rtl/>
        </w:rPr>
        <w:t>:</w:t>
      </w:r>
    </w:p>
    <w:p w14:paraId="46F3DC7D" w14:textId="77777777" w:rsidR="0075004A" w:rsidRDefault="0075004A" w:rsidP="0075004A">
      <w:pPr>
        <w:keepLines/>
        <w:bidi/>
        <w:jc w:val="both"/>
        <w:rPr>
          <w:rFonts w:cs="David" w:hint="cs"/>
          <w:rtl/>
        </w:rPr>
      </w:pPr>
    </w:p>
    <w:p w14:paraId="145E7F27" w14:textId="77777777" w:rsidR="0075004A" w:rsidRDefault="0075004A" w:rsidP="0075004A">
      <w:pPr>
        <w:keepLines/>
        <w:bidi/>
        <w:ind w:firstLine="720"/>
        <w:jc w:val="both"/>
        <w:rPr>
          <w:rFonts w:cs="David" w:hint="cs"/>
          <w:rtl/>
        </w:rPr>
      </w:pPr>
      <w:r>
        <w:rPr>
          <w:rFonts w:cs="David" w:hint="cs"/>
          <w:rtl/>
        </w:rPr>
        <w:t xml:space="preserve">זאת אומרת, זה יהיה בשיקול דעתו של היושב ראש. כשהוא ישמע שאני המועמד, אז יושב ראש ועדת הכנסת יגיד: תדחה את זה. </w:t>
      </w:r>
    </w:p>
    <w:p w14:paraId="0840C98C" w14:textId="77777777" w:rsidR="0075004A" w:rsidRDefault="0075004A" w:rsidP="0075004A">
      <w:pPr>
        <w:bidi/>
        <w:jc w:val="both"/>
        <w:rPr>
          <w:rFonts w:cs="David" w:hint="cs"/>
          <w:rtl/>
        </w:rPr>
      </w:pPr>
    </w:p>
    <w:p w14:paraId="3880B330"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C66FC2C" w14:textId="77777777" w:rsidR="0075004A" w:rsidRDefault="0075004A" w:rsidP="0075004A">
      <w:pPr>
        <w:bidi/>
        <w:jc w:val="both"/>
        <w:rPr>
          <w:rFonts w:cs="David" w:hint="cs"/>
          <w:u w:val="single"/>
          <w:rtl/>
        </w:rPr>
      </w:pPr>
    </w:p>
    <w:p w14:paraId="55E5059D" w14:textId="77777777" w:rsidR="0075004A" w:rsidRDefault="0075004A" w:rsidP="0075004A">
      <w:pPr>
        <w:bidi/>
        <w:ind w:firstLine="720"/>
        <w:jc w:val="both"/>
        <w:rPr>
          <w:rFonts w:cs="David" w:hint="cs"/>
          <w:rtl/>
        </w:rPr>
      </w:pPr>
      <w:r>
        <w:rPr>
          <w:rFonts w:cs="David" w:hint="cs"/>
          <w:rtl/>
        </w:rPr>
        <w:t xml:space="preserve">לא, לא, אתה יודע שלא. </w:t>
      </w:r>
    </w:p>
    <w:p w14:paraId="4E154BE0" w14:textId="77777777" w:rsidR="0075004A" w:rsidRDefault="0075004A" w:rsidP="0075004A">
      <w:pPr>
        <w:bidi/>
        <w:jc w:val="both"/>
        <w:rPr>
          <w:rFonts w:cs="David" w:hint="cs"/>
          <w:rtl/>
        </w:rPr>
      </w:pPr>
    </w:p>
    <w:p w14:paraId="220CA32C"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9DC9DCF" w14:textId="77777777" w:rsidR="0075004A" w:rsidRDefault="0075004A" w:rsidP="0075004A">
      <w:pPr>
        <w:bidi/>
        <w:jc w:val="both"/>
        <w:rPr>
          <w:rFonts w:cs="David" w:hint="cs"/>
          <w:rtl/>
        </w:rPr>
      </w:pPr>
    </w:p>
    <w:p w14:paraId="7F9EEB55" w14:textId="77777777" w:rsidR="0075004A" w:rsidRDefault="0075004A" w:rsidP="0075004A">
      <w:pPr>
        <w:bidi/>
        <w:ind w:firstLine="720"/>
        <w:jc w:val="both"/>
        <w:rPr>
          <w:rFonts w:cs="David" w:hint="cs"/>
          <w:rtl/>
        </w:rPr>
      </w:pPr>
      <w:r>
        <w:rPr>
          <w:rFonts w:cs="David" w:hint="cs"/>
          <w:rtl/>
        </w:rPr>
        <w:t>תיכף נ</w:t>
      </w:r>
      <w:smartTag w:uri="urn:schemas-microsoft-com:office:smarttags" w:element="PersonName">
        <w:r>
          <w:rPr>
            <w:rFonts w:cs="David" w:hint="cs"/>
            <w:rtl/>
          </w:rPr>
          <w:t>דב</w:t>
        </w:r>
      </w:smartTag>
      <w:r>
        <w:rPr>
          <w:rFonts w:cs="David" w:hint="cs"/>
          <w:rtl/>
        </w:rPr>
        <w:t xml:space="preserve">ר על זה. כמו שאמרתי, החוק הוא זה שאומר לנו את הבחירה החשאית, הוא לא אומר שום </w:t>
      </w:r>
      <w:smartTag w:uri="urn:schemas-microsoft-com:office:smarttags" w:element="PersonName">
        <w:r>
          <w:rPr>
            <w:rFonts w:cs="David" w:hint="cs"/>
            <w:rtl/>
          </w:rPr>
          <w:t>דב</w:t>
        </w:r>
      </w:smartTag>
      <w:r>
        <w:rPr>
          <w:rFonts w:cs="David" w:hint="cs"/>
          <w:rtl/>
        </w:rPr>
        <w:t xml:space="preserve">ר אחר לגבי דרך הבחירה. תיכף נראה שיש מקום להסדיר את זה בתקנון. הוא אומר: שני חברי כנסת שמכהנים, כל עוד הם חברי כנסת. זאת אומרת, הם מפסיקים להיות חברי כנסת אז הם מפסיקים לכהן, אבל אם מתחלפת הכנסת והם עדיין חברי כנסת </w:t>
      </w:r>
      <w:r>
        <w:rPr>
          <w:rFonts w:cs="David"/>
          <w:rtl/>
        </w:rPr>
        <w:t>–</w:t>
      </w:r>
      <w:r>
        <w:rPr>
          <w:rFonts w:cs="David" w:hint="cs"/>
          <w:rtl/>
        </w:rPr>
        <w:t xml:space="preserve"> הם ממשיכים לכהן עד שבוחרים חברים חדשים. בכנסת הנוכחית, למשל, הבחירות נעשו ב-8 ביוני, הכנסת התחילה במרץ. זאת אומרת, זה היה פחות מארבעה חודשים מאז תחילתה. </w:t>
      </w:r>
    </w:p>
    <w:p w14:paraId="0EB7139E" w14:textId="77777777" w:rsidR="0075004A" w:rsidRDefault="0075004A" w:rsidP="0075004A">
      <w:pPr>
        <w:bidi/>
        <w:ind w:firstLine="720"/>
        <w:jc w:val="both"/>
        <w:rPr>
          <w:rFonts w:cs="David" w:hint="cs"/>
          <w:rtl/>
        </w:rPr>
      </w:pPr>
    </w:p>
    <w:p w14:paraId="20785211" w14:textId="77777777" w:rsidR="0075004A" w:rsidRDefault="0075004A" w:rsidP="0075004A">
      <w:pPr>
        <w:bidi/>
        <w:ind w:firstLine="720"/>
        <w:jc w:val="both"/>
        <w:rPr>
          <w:rFonts w:cs="David" w:hint="cs"/>
          <w:rtl/>
        </w:rPr>
      </w:pPr>
      <w:r>
        <w:rPr>
          <w:rFonts w:cs="David" w:hint="cs"/>
          <w:rtl/>
        </w:rPr>
        <w:t>בדומה, יש לנו הוראה בשלושה חוקים נוספים. יש לנו את חוק בתי הדין הדתיים הדרוזיים, שמ</w:t>
      </w:r>
      <w:smartTag w:uri="urn:schemas-microsoft-com:office:smarttags" w:element="PersonName">
        <w:r>
          <w:rPr>
            <w:rFonts w:cs="David" w:hint="cs"/>
            <w:rtl/>
          </w:rPr>
          <w:t>דב</w:t>
        </w:r>
      </w:smartTag>
      <w:r>
        <w:rPr>
          <w:rFonts w:cs="David" w:hint="cs"/>
          <w:rtl/>
        </w:rPr>
        <w:t>ר על ועדת המינויים לקאדי-</w:t>
      </w:r>
      <w:proofErr w:type="spellStart"/>
      <w:r>
        <w:rPr>
          <w:rFonts w:cs="David" w:hint="cs"/>
          <w:rtl/>
        </w:rPr>
        <w:t>מד</w:t>
      </w:r>
      <w:r>
        <w:rPr>
          <w:rFonts w:cs="David"/>
          <w:rtl/>
        </w:rPr>
        <w:t>'</w:t>
      </w:r>
      <w:r>
        <w:rPr>
          <w:rFonts w:cs="David" w:hint="cs"/>
          <w:rtl/>
        </w:rPr>
        <w:t>הב</w:t>
      </w:r>
      <w:proofErr w:type="spellEnd"/>
      <w:r>
        <w:rPr>
          <w:rFonts w:cs="David" w:hint="cs"/>
          <w:rtl/>
        </w:rPr>
        <w:t xml:space="preserve">. שם נקבע שיש ועדת מינויים של תשעה חברים, וגם בה יש נציגי כנסת. הייחוד הוא שהנציגים יכולים להיות רק דרוזים ולכן קובע החוק שיהיה חבר כנסת דרוזי אחד שבוחרת הכנסת בבחירה חשאית כל עוד הוא חבר כנסת </w:t>
      </w:r>
      <w:r>
        <w:rPr>
          <w:rFonts w:cs="David"/>
          <w:rtl/>
        </w:rPr>
        <w:t>–</w:t>
      </w:r>
      <w:r>
        <w:rPr>
          <w:rFonts w:cs="David" w:hint="cs"/>
          <w:rtl/>
        </w:rPr>
        <w:t xml:space="preserve"> הוראות דומות. אם יש רק חבר כנסת דרוזי אחד הוא החבר. בנוסף לאותו חבר כנסת דרוזי, הנציג השני הוא דרוזי שיכול להיות או חבר כנסת או לא חבר כנסת. </w:t>
      </w:r>
    </w:p>
    <w:p w14:paraId="42F11C75" w14:textId="77777777" w:rsidR="0075004A" w:rsidRDefault="0075004A" w:rsidP="0075004A">
      <w:pPr>
        <w:bidi/>
        <w:jc w:val="both"/>
        <w:rPr>
          <w:rFonts w:cs="David" w:hint="cs"/>
          <w:rtl/>
        </w:rPr>
      </w:pPr>
    </w:p>
    <w:p w14:paraId="36DD9CE1"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ED83E8D" w14:textId="77777777" w:rsidR="0075004A" w:rsidRDefault="0075004A" w:rsidP="0075004A">
      <w:pPr>
        <w:bidi/>
        <w:jc w:val="both"/>
        <w:rPr>
          <w:rFonts w:cs="David" w:hint="cs"/>
          <w:u w:val="single"/>
          <w:rtl/>
        </w:rPr>
      </w:pPr>
    </w:p>
    <w:p w14:paraId="78E486C1" w14:textId="77777777" w:rsidR="0075004A" w:rsidRDefault="0075004A" w:rsidP="0075004A">
      <w:pPr>
        <w:bidi/>
        <w:ind w:firstLine="720"/>
        <w:jc w:val="both"/>
        <w:rPr>
          <w:rFonts w:cs="David" w:hint="cs"/>
          <w:rtl/>
        </w:rPr>
      </w:pPr>
      <w:r>
        <w:rPr>
          <w:rFonts w:cs="David" w:hint="cs"/>
          <w:rtl/>
        </w:rPr>
        <w:t>למה אין את אותה הוראה בבתי הדין הרבניים?</w:t>
      </w:r>
    </w:p>
    <w:p w14:paraId="72128ABA" w14:textId="77777777" w:rsidR="0075004A" w:rsidRDefault="0075004A" w:rsidP="0075004A">
      <w:pPr>
        <w:bidi/>
        <w:jc w:val="both"/>
        <w:rPr>
          <w:rFonts w:cs="David" w:hint="cs"/>
          <w:rtl/>
        </w:rPr>
      </w:pPr>
    </w:p>
    <w:p w14:paraId="4C610212"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0995A29" w14:textId="77777777" w:rsidR="0075004A" w:rsidRDefault="0075004A" w:rsidP="0075004A">
      <w:pPr>
        <w:bidi/>
        <w:jc w:val="both"/>
        <w:rPr>
          <w:rFonts w:cs="David" w:hint="cs"/>
          <w:rtl/>
        </w:rPr>
      </w:pPr>
    </w:p>
    <w:p w14:paraId="5624A6C4" w14:textId="77777777" w:rsidR="0075004A" w:rsidRDefault="0075004A" w:rsidP="0075004A">
      <w:pPr>
        <w:bidi/>
        <w:jc w:val="both"/>
        <w:rPr>
          <w:rFonts w:cs="David" w:hint="cs"/>
          <w:rtl/>
        </w:rPr>
      </w:pPr>
      <w:r>
        <w:rPr>
          <w:rFonts w:cs="David" w:hint="cs"/>
          <w:rtl/>
        </w:rPr>
        <w:tab/>
        <w:t>שהוא חייב להיות - - -?</w:t>
      </w:r>
    </w:p>
    <w:p w14:paraId="571E9F2B" w14:textId="77777777" w:rsidR="0075004A" w:rsidRDefault="0075004A" w:rsidP="0075004A">
      <w:pPr>
        <w:bidi/>
        <w:jc w:val="both"/>
        <w:rPr>
          <w:rFonts w:cs="David" w:hint="cs"/>
          <w:rtl/>
        </w:rPr>
      </w:pPr>
    </w:p>
    <w:p w14:paraId="4CCD190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345E44D" w14:textId="77777777" w:rsidR="0075004A" w:rsidRDefault="0075004A" w:rsidP="0075004A">
      <w:pPr>
        <w:bidi/>
        <w:jc w:val="both"/>
        <w:rPr>
          <w:rFonts w:cs="David" w:hint="cs"/>
          <w:u w:val="single"/>
          <w:rtl/>
        </w:rPr>
      </w:pPr>
    </w:p>
    <w:p w14:paraId="5B54581B" w14:textId="77777777" w:rsidR="0075004A" w:rsidRDefault="0075004A" w:rsidP="0075004A">
      <w:pPr>
        <w:bidi/>
        <w:ind w:firstLine="720"/>
        <w:jc w:val="both"/>
        <w:rPr>
          <w:rFonts w:cs="David" w:hint="cs"/>
          <w:rtl/>
        </w:rPr>
      </w:pPr>
      <w:r>
        <w:rPr>
          <w:rFonts w:cs="David" w:hint="cs"/>
          <w:rtl/>
        </w:rPr>
        <w:t xml:space="preserve">יהודי. </w:t>
      </w:r>
    </w:p>
    <w:p w14:paraId="4DC4E0A5" w14:textId="77777777" w:rsidR="0075004A" w:rsidRDefault="0075004A" w:rsidP="0075004A">
      <w:pPr>
        <w:bidi/>
        <w:jc w:val="both"/>
        <w:rPr>
          <w:rFonts w:cs="David" w:hint="cs"/>
          <w:rtl/>
        </w:rPr>
      </w:pPr>
    </w:p>
    <w:p w14:paraId="14EAF5CE"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4E4ADD7" w14:textId="77777777" w:rsidR="0075004A" w:rsidRDefault="0075004A" w:rsidP="0075004A">
      <w:pPr>
        <w:bidi/>
        <w:jc w:val="both"/>
        <w:rPr>
          <w:rFonts w:cs="David" w:hint="cs"/>
          <w:rtl/>
        </w:rPr>
      </w:pPr>
    </w:p>
    <w:p w14:paraId="23EDC7F4" w14:textId="77777777" w:rsidR="0075004A" w:rsidRDefault="0075004A" w:rsidP="0075004A">
      <w:pPr>
        <w:bidi/>
        <w:ind w:firstLine="720"/>
        <w:jc w:val="both"/>
        <w:rPr>
          <w:rFonts w:cs="David" w:hint="cs"/>
          <w:rtl/>
        </w:rPr>
      </w:pPr>
      <w:r>
        <w:rPr>
          <w:rFonts w:cs="David" w:hint="cs"/>
          <w:rtl/>
        </w:rPr>
        <w:t xml:space="preserve">חוק דומה הוא חוק הדיינים, שמוזכר. יש שם ועדה של עשרה, שיש בה שני חברי כנסת, ייבחרו בבחירה חשאית. </w:t>
      </w:r>
    </w:p>
    <w:p w14:paraId="741CB3FA" w14:textId="77777777" w:rsidR="0075004A" w:rsidRDefault="0075004A" w:rsidP="0075004A">
      <w:pPr>
        <w:bidi/>
        <w:jc w:val="both"/>
        <w:rPr>
          <w:rFonts w:cs="David" w:hint="cs"/>
          <w:rtl/>
        </w:rPr>
      </w:pPr>
    </w:p>
    <w:p w14:paraId="0C3183F2" w14:textId="77777777" w:rsidR="0075004A" w:rsidRPr="003E7A56" w:rsidRDefault="0075004A" w:rsidP="0075004A">
      <w:pPr>
        <w:bidi/>
        <w:jc w:val="both"/>
        <w:rPr>
          <w:rFonts w:cs="David" w:hint="cs"/>
          <w:u w:val="single"/>
          <w:rtl/>
        </w:rPr>
      </w:pPr>
      <w:r w:rsidRPr="003E7A56">
        <w:rPr>
          <w:rFonts w:cs="David" w:hint="cs"/>
          <w:u w:val="single"/>
          <w:rtl/>
        </w:rPr>
        <w:t>אורי בנק</w:t>
      </w:r>
      <w:r>
        <w:rPr>
          <w:rFonts w:cs="David" w:hint="cs"/>
          <w:u w:val="single"/>
          <w:rtl/>
        </w:rPr>
        <w:t>:</w:t>
      </w:r>
    </w:p>
    <w:p w14:paraId="629F93C8" w14:textId="77777777" w:rsidR="0075004A" w:rsidRDefault="0075004A" w:rsidP="0075004A">
      <w:pPr>
        <w:bidi/>
        <w:jc w:val="both"/>
        <w:rPr>
          <w:rFonts w:cs="David" w:hint="cs"/>
          <w:rtl/>
        </w:rPr>
      </w:pPr>
    </w:p>
    <w:p w14:paraId="1EF55AB1" w14:textId="77777777" w:rsidR="0075004A" w:rsidRDefault="0075004A" w:rsidP="0075004A">
      <w:pPr>
        <w:bidi/>
        <w:ind w:firstLine="720"/>
        <w:jc w:val="both"/>
        <w:rPr>
          <w:rFonts w:cs="David" w:hint="cs"/>
          <w:rtl/>
        </w:rPr>
      </w:pPr>
      <w:r>
        <w:rPr>
          <w:rFonts w:cs="David" w:hint="cs"/>
          <w:rtl/>
        </w:rPr>
        <w:t>באמת, בוודאות לא מוזכר שם שהוא צריך להיות יהודי?</w:t>
      </w:r>
    </w:p>
    <w:p w14:paraId="45A4F584" w14:textId="77777777" w:rsidR="0075004A" w:rsidRDefault="0075004A" w:rsidP="0075004A">
      <w:pPr>
        <w:bidi/>
        <w:jc w:val="both"/>
        <w:rPr>
          <w:rFonts w:cs="David" w:hint="cs"/>
          <w:rtl/>
        </w:rPr>
      </w:pPr>
    </w:p>
    <w:p w14:paraId="646BB227"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29E5CE9" w14:textId="77777777" w:rsidR="0075004A" w:rsidRDefault="0075004A" w:rsidP="0075004A">
      <w:pPr>
        <w:bidi/>
        <w:jc w:val="both"/>
        <w:rPr>
          <w:rFonts w:cs="David" w:hint="cs"/>
          <w:rtl/>
        </w:rPr>
      </w:pPr>
    </w:p>
    <w:p w14:paraId="605F08D8" w14:textId="77777777" w:rsidR="0075004A" w:rsidRDefault="0075004A" w:rsidP="0075004A">
      <w:pPr>
        <w:bidi/>
        <w:jc w:val="both"/>
        <w:rPr>
          <w:rFonts w:cs="David" w:hint="cs"/>
          <w:rtl/>
        </w:rPr>
      </w:pPr>
      <w:r>
        <w:rPr>
          <w:rFonts w:cs="David" w:hint="cs"/>
          <w:rtl/>
        </w:rPr>
        <w:tab/>
        <w:t xml:space="preserve">מה פתאום. </w:t>
      </w:r>
    </w:p>
    <w:p w14:paraId="38E33B22" w14:textId="77777777" w:rsidR="0075004A" w:rsidRDefault="0075004A" w:rsidP="0075004A">
      <w:pPr>
        <w:bidi/>
        <w:jc w:val="both"/>
        <w:rPr>
          <w:rFonts w:cs="David" w:hint="cs"/>
          <w:rtl/>
        </w:rPr>
      </w:pPr>
    </w:p>
    <w:p w14:paraId="00605A14" w14:textId="77777777" w:rsidR="0075004A" w:rsidRDefault="0075004A" w:rsidP="0075004A">
      <w:pPr>
        <w:bidi/>
        <w:jc w:val="both"/>
        <w:rPr>
          <w:rFonts w:cs="David" w:hint="cs"/>
          <w:rtl/>
        </w:rPr>
      </w:pPr>
      <w:r>
        <w:rPr>
          <w:rFonts w:cs="David" w:hint="cs"/>
          <w:u w:val="single"/>
          <w:rtl/>
        </w:rPr>
        <w:t>אורי בנק:</w:t>
      </w:r>
    </w:p>
    <w:p w14:paraId="0B6C52C3" w14:textId="77777777" w:rsidR="0075004A" w:rsidRDefault="0075004A" w:rsidP="0075004A">
      <w:pPr>
        <w:bidi/>
        <w:jc w:val="both"/>
        <w:rPr>
          <w:rFonts w:cs="David" w:hint="cs"/>
          <w:rtl/>
        </w:rPr>
      </w:pPr>
    </w:p>
    <w:p w14:paraId="55AFBDBC" w14:textId="77777777" w:rsidR="0075004A" w:rsidRDefault="0075004A" w:rsidP="0075004A">
      <w:pPr>
        <w:bidi/>
        <w:jc w:val="both"/>
        <w:rPr>
          <w:rFonts w:cs="David" w:hint="cs"/>
          <w:rtl/>
        </w:rPr>
      </w:pPr>
      <w:r>
        <w:rPr>
          <w:rFonts w:cs="David" w:hint="cs"/>
          <w:rtl/>
        </w:rPr>
        <w:tab/>
        <w:t>כי מה?</w:t>
      </w:r>
    </w:p>
    <w:p w14:paraId="520EB4AC" w14:textId="77777777" w:rsidR="0075004A" w:rsidRDefault="0075004A" w:rsidP="0075004A">
      <w:pPr>
        <w:bidi/>
        <w:jc w:val="both"/>
        <w:rPr>
          <w:rFonts w:cs="David" w:hint="cs"/>
          <w:rtl/>
        </w:rPr>
      </w:pPr>
    </w:p>
    <w:p w14:paraId="1935FDCF"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756A113" w14:textId="77777777" w:rsidR="0075004A" w:rsidRDefault="0075004A" w:rsidP="0075004A">
      <w:pPr>
        <w:bidi/>
        <w:jc w:val="both"/>
        <w:rPr>
          <w:rFonts w:cs="David" w:hint="cs"/>
          <w:rtl/>
        </w:rPr>
      </w:pPr>
    </w:p>
    <w:p w14:paraId="616E3C8D" w14:textId="77777777" w:rsidR="0075004A" w:rsidRDefault="0075004A" w:rsidP="0075004A">
      <w:pPr>
        <w:bidi/>
        <w:jc w:val="both"/>
        <w:rPr>
          <w:rFonts w:cs="David" w:hint="cs"/>
          <w:rtl/>
        </w:rPr>
      </w:pPr>
      <w:r>
        <w:rPr>
          <w:rFonts w:cs="David" w:hint="cs"/>
          <w:rtl/>
        </w:rPr>
        <w:tab/>
        <w:t xml:space="preserve">כי אף אחד לא יודע מיהו יהודי. </w:t>
      </w:r>
    </w:p>
    <w:p w14:paraId="5D15E794" w14:textId="77777777" w:rsidR="0075004A" w:rsidRDefault="0075004A" w:rsidP="0075004A">
      <w:pPr>
        <w:bidi/>
        <w:jc w:val="both"/>
        <w:rPr>
          <w:rFonts w:cs="David" w:hint="cs"/>
          <w:rtl/>
        </w:rPr>
      </w:pPr>
    </w:p>
    <w:p w14:paraId="2C620A5C"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8342CFC" w14:textId="77777777" w:rsidR="0075004A" w:rsidRPr="003E7A56" w:rsidRDefault="0075004A" w:rsidP="0075004A">
      <w:pPr>
        <w:bidi/>
        <w:jc w:val="both"/>
        <w:rPr>
          <w:rFonts w:cs="David" w:hint="cs"/>
          <w:rtl/>
        </w:rPr>
      </w:pPr>
    </w:p>
    <w:p w14:paraId="14AE96EB" w14:textId="77777777" w:rsidR="0075004A" w:rsidRDefault="0075004A" w:rsidP="0075004A">
      <w:pPr>
        <w:bidi/>
        <w:ind w:firstLine="720"/>
        <w:jc w:val="both"/>
        <w:rPr>
          <w:rFonts w:cs="David" w:hint="cs"/>
          <w:rtl/>
        </w:rPr>
      </w:pPr>
      <w:r>
        <w:rPr>
          <w:rFonts w:cs="David" w:hint="cs"/>
          <w:rtl/>
        </w:rPr>
        <w:t xml:space="preserve">אחרון </w:t>
      </w:r>
      <w:r>
        <w:rPr>
          <w:rFonts w:cs="David"/>
          <w:rtl/>
        </w:rPr>
        <w:t>–</w:t>
      </w:r>
      <w:r>
        <w:rPr>
          <w:rFonts w:cs="David" w:hint="cs"/>
          <w:rtl/>
        </w:rPr>
        <w:t xml:space="preserve"> חוק הקאדים, שגם הוא מ</w:t>
      </w:r>
      <w:smartTag w:uri="urn:schemas-microsoft-com:office:smarttags" w:element="PersonName">
        <w:r>
          <w:rPr>
            <w:rFonts w:cs="David" w:hint="cs"/>
            <w:rtl/>
          </w:rPr>
          <w:t>דב</w:t>
        </w:r>
      </w:smartTag>
      <w:r>
        <w:rPr>
          <w:rFonts w:cs="David" w:hint="cs"/>
          <w:rtl/>
        </w:rPr>
        <w:t xml:space="preserve">ר על ועדת מינויים של תשעה שבוחרת את הקאדים. שם יש שלושה חברי כנסת </w:t>
      </w:r>
      <w:r>
        <w:rPr>
          <w:rFonts w:cs="David"/>
          <w:rtl/>
        </w:rPr>
        <w:t>–</w:t>
      </w:r>
      <w:r>
        <w:rPr>
          <w:rFonts w:cs="David" w:hint="cs"/>
          <w:rtl/>
        </w:rPr>
        <w:t xml:space="preserve"> בשונה מהוועדות האחרות שם יש שניים. כתוב: מהם לפחות שניים מוסלמים, שייבחרו על-ידי הכנסת </w:t>
      </w:r>
      <w:proofErr w:type="spellStart"/>
      <w:r>
        <w:rPr>
          <w:rFonts w:cs="David" w:hint="cs"/>
          <w:rtl/>
        </w:rPr>
        <w:t>וכו</w:t>
      </w:r>
      <w:proofErr w:type="spellEnd"/>
      <w:r>
        <w:rPr>
          <w:rFonts w:cs="David" w:hint="cs"/>
          <w:rtl/>
        </w:rPr>
        <w:t xml:space="preserve">'. </w:t>
      </w:r>
    </w:p>
    <w:p w14:paraId="08E060E8" w14:textId="77777777" w:rsidR="0075004A" w:rsidRDefault="0075004A" w:rsidP="0075004A">
      <w:pPr>
        <w:bidi/>
        <w:ind w:firstLine="720"/>
        <w:jc w:val="both"/>
        <w:rPr>
          <w:rFonts w:cs="David" w:hint="cs"/>
          <w:rtl/>
        </w:rPr>
      </w:pPr>
    </w:p>
    <w:p w14:paraId="22F26C37" w14:textId="77777777" w:rsidR="0075004A" w:rsidRDefault="0075004A" w:rsidP="0075004A">
      <w:pPr>
        <w:bidi/>
        <w:ind w:firstLine="720"/>
        <w:jc w:val="both"/>
        <w:rPr>
          <w:rFonts w:cs="David" w:hint="cs"/>
          <w:rtl/>
        </w:rPr>
      </w:pPr>
      <w:r>
        <w:rPr>
          <w:rFonts w:cs="David" w:hint="cs"/>
          <w:rtl/>
        </w:rPr>
        <w:t xml:space="preserve">בנוסף להוראות האלה בחוקים השונים יש לנו הוראה בחוק הכנסת שמתייחסת לארבע הוועדות הללו ואומרת שהכנסת רשאית </w:t>
      </w:r>
      <w:proofErr w:type="spellStart"/>
      <w:r>
        <w:rPr>
          <w:rFonts w:cs="David" w:hint="cs"/>
          <w:rtl/>
        </w:rPr>
        <w:t>בתקנונה</w:t>
      </w:r>
      <w:proofErr w:type="spellEnd"/>
      <w:r>
        <w:rPr>
          <w:rFonts w:cs="David" w:hint="cs"/>
          <w:rtl/>
        </w:rPr>
        <w:t xml:space="preserve"> לקבוע סייגים לבחירת חבר מטעמה בוועדה, דרכי השעיה של חבר בוועדה שמתנהלים נגדו הליכים פליליים עד סיומם וכן דרכי העברה של חבר בוועדה, אם הוא הורשע בדין בעקבות הליכים פליליים. אם העבירה הכנסת חבר, תבחר אחר במקומו. אם היא השעתה, תבחר אחר במקומו למשך תקופת ההשעיה. </w:t>
      </w:r>
    </w:p>
    <w:p w14:paraId="492E3BD8" w14:textId="77777777" w:rsidR="0075004A" w:rsidRDefault="0075004A" w:rsidP="0075004A">
      <w:pPr>
        <w:bidi/>
        <w:ind w:firstLine="720"/>
        <w:jc w:val="both"/>
        <w:rPr>
          <w:rFonts w:cs="David" w:hint="cs"/>
          <w:rtl/>
        </w:rPr>
      </w:pPr>
    </w:p>
    <w:p w14:paraId="0DBA9A59" w14:textId="77777777" w:rsidR="0075004A" w:rsidRDefault="0075004A" w:rsidP="0075004A">
      <w:pPr>
        <w:bidi/>
        <w:ind w:firstLine="720"/>
        <w:jc w:val="both"/>
        <w:rPr>
          <w:rFonts w:cs="David" w:hint="cs"/>
          <w:rtl/>
        </w:rPr>
      </w:pPr>
      <w:r>
        <w:rPr>
          <w:rFonts w:cs="David" w:hint="cs"/>
          <w:rtl/>
        </w:rPr>
        <w:t>זו המסגרת הנורמטיבית שיש לנו בחקיקה הראשית, שבמסגרתה אנחנו פועלים. עכשיו נ</w:t>
      </w:r>
      <w:smartTag w:uri="urn:schemas-microsoft-com:office:smarttags" w:element="PersonName">
        <w:r>
          <w:rPr>
            <w:rFonts w:cs="David" w:hint="cs"/>
            <w:rtl/>
          </w:rPr>
          <w:t>דב</w:t>
        </w:r>
      </w:smartTag>
      <w:r>
        <w:rPr>
          <w:rFonts w:cs="David" w:hint="cs"/>
          <w:rtl/>
        </w:rPr>
        <w:t xml:space="preserve">ר על ההשלמה שאני רוצה לעשות בתקנון. נסתכל על מה שמופיע אצלכם בעמוד 1 </w:t>
      </w:r>
      <w:r>
        <w:rPr>
          <w:rFonts w:cs="David"/>
          <w:rtl/>
        </w:rPr>
        <w:t>–</w:t>
      </w:r>
      <w:r>
        <w:rPr>
          <w:rFonts w:cs="David" w:hint="cs"/>
          <w:rtl/>
        </w:rPr>
        <w:t xml:space="preserve"> סעיף 62. "בתוך ארבעה חודשים מתחילת כהונתה של כנסת" </w:t>
      </w:r>
      <w:r>
        <w:rPr>
          <w:rFonts w:cs="David"/>
          <w:rtl/>
        </w:rPr>
        <w:t>–</w:t>
      </w:r>
      <w:r>
        <w:rPr>
          <w:rFonts w:cs="David" w:hint="cs"/>
          <w:rtl/>
        </w:rPr>
        <w:t xml:space="preserve"> כאשר היום ההוראה מ</w:t>
      </w:r>
      <w:smartTag w:uri="urn:schemas-microsoft-com:office:smarttags" w:element="PersonName">
        <w:r>
          <w:rPr>
            <w:rFonts w:cs="David" w:hint="cs"/>
            <w:rtl/>
          </w:rPr>
          <w:t>דב</w:t>
        </w:r>
      </w:smartTag>
      <w:r>
        <w:rPr>
          <w:rFonts w:cs="David" w:hint="cs"/>
          <w:rtl/>
        </w:rPr>
        <w:t xml:space="preserve">רת על שישה חודשים. ראינו שבפועל בכנסת האחרונה זה היה פחות מארבעה. "תבחר הכנסת את נציגיה לכל ועדה מכל ועדות המינויים והבחירה המנויות להלן" </w:t>
      </w:r>
      <w:r>
        <w:rPr>
          <w:rFonts w:cs="David"/>
          <w:rtl/>
        </w:rPr>
        <w:t>–</w:t>
      </w:r>
      <w:r>
        <w:rPr>
          <w:rFonts w:cs="David" w:hint="cs"/>
          <w:rtl/>
        </w:rPr>
        <w:t xml:space="preserve"> אלה ארבע הוועדות שהתייחסתי אליהן לפי חוק הדיינים, הקאדים, בתי הדין הדתיים הדרוזיים וחוק בתי המשפט. הסדר הוא אותו סדר שמופיע בחוק הכנסת. </w:t>
      </w:r>
    </w:p>
    <w:p w14:paraId="4AC009BE" w14:textId="77777777" w:rsidR="0075004A" w:rsidRDefault="0075004A" w:rsidP="0075004A">
      <w:pPr>
        <w:bidi/>
        <w:jc w:val="both"/>
        <w:rPr>
          <w:rFonts w:cs="David" w:hint="cs"/>
          <w:rtl/>
        </w:rPr>
      </w:pPr>
    </w:p>
    <w:p w14:paraId="4442ADD1" w14:textId="77777777" w:rsidR="0075004A" w:rsidRPr="00392B61" w:rsidRDefault="0075004A" w:rsidP="0075004A">
      <w:pPr>
        <w:bidi/>
        <w:jc w:val="both"/>
        <w:rPr>
          <w:rFonts w:cs="David" w:hint="cs"/>
          <w:u w:val="single"/>
          <w:rtl/>
        </w:rPr>
      </w:pPr>
      <w:r>
        <w:rPr>
          <w:rFonts w:cs="David" w:hint="cs"/>
          <w:u w:val="single"/>
          <w:rtl/>
        </w:rPr>
        <w:t>תמי כנפו:</w:t>
      </w:r>
    </w:p>
    <w:p w14:paraId="4D130510" w14:textId="77777777" w:rsidR="0075004A" w:rsidRDefault="0075004A" w:rsidP="0075004A">
      <w:pPr>
        <w:bidi/>
        <w:jc w:val="both"/>
        <w:rPr>
          <w:rFonts w:cs="David" w:hint="cs"/>
          <w:rtl/>
        </w:rPr>
      </w:pPr>
    </w:p>
    <w:p w14:paraId="6DB6245B" w14:textId="77777777" w:rsidR="0075004A" w:rsidRDefault="0075004A" w:rsidP="0075004A">
      <w:pPr>
        <w:bidi/>
        <w:ind w:firstLine="720"/>
        <w:jc w:val="both"/>
        <w:rPr>
          <w:rFonts w:cs="David" w:hint="cs"/>
          <w:rtl/>
        </w:rPr>
      </w:pPr>
      <w:r>
        <w:rPr>
          <w:rFonts w:cs="David" w:hint="cs"/>
          <w:rtl/>
        </w:rPr>
        <w:t xml:space="preserve">אם חבר הכנסת לא נכנס והוא היה חבר ועדה אז הוועדה נשארת חסרה ארבעה חודשים. </w:t>
      </w:r>
    </w:p>
    <w:p w14:paraId="7F9DA653" w14:textId="77777777" w:rsidR="0075004A" w:rsidRDefault="0075004A" w:rsidP="0075004A">
      <w:pPr>
        <w:bidi/>
        <w:ind w:firstLine="720"/>
        <w:jc w:val="both"/>
        <w:rPr>
          <w:rFonts w:cs="David" w:hint="cs"/>
          <w:rtl/>
        </w:rPr>
      </w:pPr>
    </w:p>
    <w:p w14:paraId="5E02B45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8CC4C23" w14:textId="77777777" w:rsidR="0075004A" w:rsidRDefault="0075004A" w:rsidP="0075004A">
      <w:pPr>
        <w:bidi/>
        <w:ind w:firstLine="720"/>
        <w:jc w:val="both"/>
        <w:rPr>
          <w:rFonts w:cs="David" w:hint="cs"/>
          <w:rtl/>
        </w:rPr>
      </w:pPr>
    </w:p>
    <w:p w14:paraId="4091A3D8" w14:textId="77777777" w:rsidR="0075004A" w:rsidRDefault="0075004A" w:rsidP="0075004A">
      <w:pPr>
        <w:bidi/>
        <w:ind w:firstLine="720"/>
        <w:jc w:val="both"/>
        <w:rPr>
          <w:rFonts w:cs="David" w:hint="cs"/>
          <w:rtl/>
        </w:rPr>
      </w:pPr>
      <w:r>
        <w:rPr>
          <w:rFonts w:cs="David" w:hint="cs"/>
          <w:rtl/>
        </w:rPr>
        <w:t xml:space="preserve">נכון. זה בתוך ארבעה חודשים. </w:t>
      </w:r>
    </w:p>
    <w:p w14:paraId="2E477A19" w14:textId="77777777" w:rsidR="0075004A" w:rsidRDefault="0075004A" w:rsidP="0075004A">
      <w:pPr>
        <w:bidi/>
        <w:jc w:val="both"/>
        <w:rPr>
          <w:rFonts w:cs="David" w:hint="cs"/>
          <w:rtl/>
        </w:rPr>
      </w:pPr>
    </w:p>
    <w:p w14:paraId="0723E8C0" w14:textId="77777777" w:rsidR="0075004A" w:rsidRDefault="0075004A" w:rsidP="0075004A">
      <w:pPr>
        <w:bidi/>
        <w:jc w:val="both"/>
        <w:rPr>
          <w:rFonts w:cs="David" w:hint="cs"/>
          <w:u w:val="single"/>
          <w:rtl/>
        </w:rPr>
      </w:pPr>
      <w:r>
        <w:rPr>
          <w:rFonts w:cs="David" w:hint="cs"/>
          <w:u w:val="single"/>
          <w:rtl/>
        </w:rPr>
        <w:t>תמי כנפו:</w:t>
      </w:r>
    </w:p>
    <w:p w14:paraId="07A4D529" w14:textId="77777777" w:rsidR="0075004A" w:rsidRPr="003F3BBF" w:rsidRDefault="0075004A" w:rsidP="0075004A">
      <w:pPr>
        <w:bidi/>
        <w:jc w:val="both"/>
        <w:rPr>
          <w:rFonts w:cs="David" w:hint="cs"/>
          <w:u w:val="single"/>
          <w:rtl/>
        </w:rPr>
      </w:pPr>
    </w:p>
    <w:p w14:paraId="59923D57" w14:textId="77777777" w:rsidR="0075004A" w:rsidRDefault="0075004A" w:rsidP="0075004A">
      <w:pPr>
        <w:bidi/>
        <w:ind w:firstLine="720"/>
        <w:jc w:val="both"/>
        <w:rPr>
          <w:rFonts w:cs="David" w:hint="cs"/>
          <w:rtl/>
        </w:rPr>
      </w:pPr>
      <w:r>
        <w:rPr>
          <w:rFonts w:cs="David" w:hint="cs"/>
          <w:rtl/>
        </w:rPr>
        <w:t xml:space="preserve">זה נראה הרבה זמן. </w:t>
      </w:r>
    </w:p>
    <w:p w14:paraId="5A481C54" w14:textId="77777777" w:rsidR="0075004A" w:rsidRDefault="0075004A" w:rsidP="0075004A">
      <w:pPr>
        <w:bidi/>
        <w:jc w:val="both"/>
        <w:rPr>
          <w:rFonts w:cs="David" w:hint="cs"/>
          <w:rtl/>
        </w:rPr>
      </w:pPr>
    </w:p>
    <w:p w14:paraId="1B73A7AC" w14:textId="77777777" w:rsidR="0075004A" w:rsidRPr="003F3BBF" w:rsidRDefault="0075004A" w:rsidP="0075004A">
      <w:pPr>
        <w:bidi/>
        <w:jc w:val="both"/>
        <w:rPr>
          <w:rFonts w:cs="David" w:hint="cs"/>
          <w:u w:val="single"/>
          <w:rtl/>
        </w:rPr>
      </w:pPr>
      <w:r w:rsidRPr="003F3BBF">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p w14:paraId="3EF42D34" w14:textId="77777777" w:rsidR="0075004A" w:rsidRDefault="0075004A" w:rsidP="0075004A">
      <w:pPr>
        <w:bidi/>
        <w:jc w:val="both"/>
        <w:rPr>
          <w:rFonts w:cs="David" w:hint="cs"/>
          <w:rtl/>
        </w:rPr>
      </w:pPr>
    </w:p>
    <w:p w14:paraId="3876F4D0" w14:textId="77777777" w:rsidR="0075004A" w:rsidRDefault="0075004A" w:rsidP="0075004A">
      <w:pPr>
        <w:bidi/>
        <w:ind w:firstLine="720"/>
        <w:jc w:val="both"/>
        <w:rPr>
          <w:rFonts w:cs="David" w:hint="cs"/>
          <w:rtl/>
        </w:rPr>
      </w:pPr>
      <w:r>
        <w:rPr>
          <w:rFonts w:cs="David" w:hint="cs"/>
          <w:rtl/>
        </w:rPr>
        <w:t>למה ארבעה חודשים?</w:t>
      </w:r>
    </w:p>
    <w:p w14:paraId="469AAFFF" w14:textId="77777777" w:rsidR="0075004A" w:rsidRDefault="0075004A" w:rsidP="0075004A">
      <w:pPr>
        <w:bidi/>
        <w:jc w:val="both"/>
        <w:rPr>
          <w:rFonts w:cs="David" w:hint="cs"/>
          <w:rtl/>
        </w:rPr>
      </w:pPr>
    </w:p>
    <w:p w14:paraId="375E9AB6"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3620020" w14:textId="77777777" w:rsidR="0075004A" w:rsidRDefault="0075004A" w:rsidP="0075004A">
      <w:pPr>
        <w:bidi/>
        <w:jc w:val="both"/>
        <w:rPr>
          <w:rFonts w:cs="David" w:hint="cs"/>
          <w:u w:val="single"/>
          <w:rtl/>
        </w:rPr>
      </w:pPr>
    </w:p>
    <w:p w14:paraId="21AB9475" w14:textId="77777777" w:rsidR="0075004A" w:rsidRDefault="0075004A" w:rsidP="0075004A">
      <w:pPr>
        <w:bidi/>
        <w:ind w:firstLine="720"/>
        <w:jc w:val="both"/>
        <w:rPr>
          <w:rFonts w:cs="David" w:hint="cs"/>
          <w:rtl/>
        </w:rPr>
      </w:pPr>
      <w:r>
        <w:rPr>
          <w:rFonts w:cs="David" w:hint="cs"/>
          <w:rtl/>
        </w:rPr>
        <w:t xml:space="preserve">קודם כול, עד היום זה היה שישה. </w:t>
      </w:r>
      <w:smartTag w:uri="urn:schemas-microsoft-com:office:smarttags" w:element="PersonName">
        <w:r>
          <w:rPr>
            <w:rFonts w:cs="David" w:hint="cs"/>
            <w:rtl/>
          </w:rPr>
          <w:t>דב</w:t>
        </w:r>
      </w:smartTag>
      <w:r>
        <w:rPr>
          <w:rFonts w:cs="David" w:hint="cs"/>
          <w:rtl/>
        </w:rPr>
        <w:t xml:space="preserve">ר שני, קשה קצת לעשות את זה קודם כי, בין היתר, זו פונקציה של קואליציה ואופוזיציה ולא כל כך ברור מה יהיו הקואליציה והאופוזיציה. זה לוקח זמן. הפעם, כשיחסית הרכבת הממשלה הסתיימה מהר, גם זה לקח חודש וחצי. בהחלט יכול להיות שהרכבת ממשלה תיקח חודשיים וחצי או שלושה חודשים. </w:t>
      </w:r>
    </w:p>
    <w:p w14:paraId="4E6B1542" w14:textId="77777777" w:rsidR="0075004A" w:rsidRDefault="0075004A" w:rsidP="0075004A">
      <w:pPr>
        <w:bidi/>
        <w:ind w:firstLine="720"/>
        <w:jc w:val="both"/>
        <w:rPr>
          <w:rFonts w:cs="David" w:hint="cs"/>
          <w:rtl/>
        </w:rPr>
      </w:pPr>
    </w:p>
    <w:p w14:paraId="7D1B6D20" w14:textId="77777777" w:rsidR="0075004A" w:rsidRDefault="0075004A" w:rsidP="0075004A">
      <w:pPr>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203650E6" w14:textId="77777777" w:rsidR="0075004A" w:rsidRDefault="0075004A" w:rsidP="0075004A">
      <w:pPr>
        <w:bidi/>
        <w:jc w:val="both"/>
        <w:rPr>
          <w:rFonts w:cs="David" w:hint="cs"/>
          <w:rtl/>
        </w:rPr>
      </w:pPr>
    </w:p>
    <w:p w14:paraId="5ECA4D29" w14:textId="77777777" w:rsidR="0075004A" w:rsidRDefault="0075004A" w:rsidP="0075004A">
      <w:pPr>
        <w:bidi/>
        <w:jc w:val="both"/>
        <w:rPr>
          <w:rFonts w:cs="David" w:hint="cs"/>
          <w:rtl/>
        </w:rPr>
      </w:pPr>
      <w:r>
        <w:rPr>
          <w:rFonts w:cs="David" w:hint="cs"/>
          <w:rtl/>
        </w:rPr>
        <w:tab/>
        <w:t xml:space="preserve">יש להם </w:t>
      </w:r>
      <w:proofErr w:type="spellStart"/>
      <w:r>
        <w:rPr>
          <w:rFonts w:cs="David" w:hint="cs"/>
          <w:rtl/>
        </w:rPr>
        <w:t>לימיט</w:t>
      </w:r>
      <w:proofErr w:type="spellEnd"/>
      <w:r>
        <w:rPr>
          <w:rFonts w:cs="David" w:hint="cs"/>
          <w:rtl/>
        </w:rPr>
        <w:t xml:space="preserve">, יש 42 יום - - -  </w:t>
      </w:r>
    </w:p>
    <w:p w14:paraId="11FF1449" w14:textId="77777777" w:rsidR="0075004A" w:rsidRDefault="0075004A" w:rsidP="0075004A">
      <w:pPr>
        <w:bidi/>
        <w:jc w:val="both"/>
        <w:rPr>
          <w:rFonts w:cs="David" w:hint="cs"/>
          <w:rtl/>
        </w:rPr>
      </w:pPr>
    </w:p>
    <w:p w14:paraId="01B9E7B3"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3FA73D3" w14:textId="77777777" w:rsidR="0075004A" w:rsidRPr="003F3BBF" w:rsidRDefault="0075004A" w:rsidP="0075004A">
      <w:pPr>
        <w:bidi/>
        <w:jc w:val="both"/>
        <w:rPr>
          <w:rFonts w:cs="David" w:hint="cs"/>
          <w:rtl/>
        </w:rPr>
      </w:pPr>
    </w:p>
    <w:p w14:paraId="4A3A4F87" w14:textId="77777777" w:rsidR="0075004A" w:rsidRDefault="0075004A" w:rsidP="0075004A">
      <w:pPr>
        <w:bidi/>
        <w:ind w:firstLine="720"/>
        <w:jc w:val="both"/>
        <w:rPr>
          <w:rFonts w:cs="David" w:hint="cs"/>
          <w:rtl/>
        </w:rPr>
      </w:pPr>
      <w:r>
        <w:rPr>
          <w:rFonts w:cs="David" w:hint="cs"/>
          <w:rtl/>
        </w:rPr>
        <w:t xml:space="preserve">יש יותר כי יש הארכה. </w:t>
      </w:r>
    </w:p>
    <w:p w14:paraId="3A09D1C6" w14:textId="77777777" w:rsidR="0075004A" w:rsidRDefault="0075004A" w:rsidP="0075004A">
      <w:pPr>
        <w:bidi/>
        <w:jc w:val="both"/>
        <w:rPr>
          <w:rFonts w:cs="David" w:hint="cs"/>
          <w:rtl/>
        </w:rPr>
      </w:pPr>
    </w:p>
    <w:p w14:paraId="25C169B4" w14:textId="77777777" w:rsidR="0075004A" w:rsidRPr="003F3BBF" w:rsidRDefault="0075004A" w:rsidP="0075004A">
      <w:pPr>
        <w:bidi/>
        <w:jc w:val="both"/>
        <w:rPr>
          <w:rFonts w:cs="David" w:hint="cs"/>
          <w:u w:val="single"/>
          <w:rtl/>
        </w:rPr>
      </w:pPr>
      <w:r w:rsidRPr="003F3BBF">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p w14:paraId="0800F0E4" w14:textId="77777777" w:rsidR="0075004A" w:rsidRDefault="0075004A" w:rsidP="0075004A">
      <w:pPr>
        <w:bidi/>
        <w:jc w:val="both"/>
        <w:rPr>
          <w:rFonts w:cs="David" w:hint="cs"/>
          <w:rtl/>
        </w:rPr>
      </w:pPr>
    </w:p>
    <w:p w14:paraId="27260DC8" w14:textId="77777777" w:rsidR="0075004A" w:rsidRDefault="0075004A" w:rsidP="0075004A">
      <w:pPr>
        <w:bidi/>
        <w:ind w:firstLine="720"/>
        <w:jc w:val="both"/>
        <w:rPr>
          <w:rFonts w:cs="David" w:hint="cs"/>
          <w:rtl/>
        </w:rPr>
      </w:pPr>
      <w:r>
        <w:rPr>
          <w:rFonts w:cs="David" w:hint="cs"/>
          <w:rtl/>
        </w:rPr>
        <w:t xml:space="preserve">אין כל כך הרבה. לדעתי יש מכסימום חודשיים, לא יותר. </w:t>
      </w:r>
    </w:p>
    <w:p w14:paraId="79EB78E9" w14:textId="77777777" w:rsidR="0075004A" w:rsidRDefault="0075004A" w:rsidP="0075004A">
      <w:pPr>
        <w:bidi/>
        <w:jc w:val="both"/>
        <w:rPr>
          <w:rFonts w:cs="David" w:hint="cs"/>
          <w:rtl/>
        </w:rPr>
      </w:pPr>
    </w:p>
    <w:p w14:paraId="598A78E1"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04C41DB" w14:textId="77777777" w:rsidR="0075004A" w:rsidRDefault="0075004A" w:rsidP="0075004A">
      <w:pPr>
        <w:bidi/>
        <w:jc w:val="both"/>
        <w:rPr>
          <w:rFonts w:cs="David" w:hint="cs"/>
          <w:u w:val="single"/>
          <w:rtl/>
        </w:rPr>
      </w:pPr>
    </w:p>
    <w:p w14:paraId="78873A88" w14:textId="77777777" w:rsidR="0075004A" w:rsidRDefault="0075004A" w:rsidP="0075004A">
      <w:pPr>
        <w:bidi/>
        <w:ind w:firstLine="720"/>
        <w:jc w:val="both"/>
        <w:rPr>
          <w:rFonts w:cs="David" w:hint="cs"/>
          <w:rtl/>
        </w:rPr>
      </w:pPr>
      <w:r>
        <w:rPr>
          <w:rFonts w:cs="David" w:hint="cs"/>
          <w:rtl/>
        </w:rPr>
        <w:t xml:space="preserve">יש יותר. שלושה חודשים, למיטב זכרוני. </w:t>
      </w:r>
    </w:p>
    <w:p w14:paraId="76DD7AA6" w14:textId="77777777" w:rsidR="0075004A" w:rsidRDefault="0075004A" w:rsidP="0075004A">
      <w:pPr>
        <w:bidi/>
        <w:ind w:firstLine="720"/>
        <w:jc w:val="both"/>
        <w:rPr>
          <w:rFonts w:cs="David" w:hint="cs"/>
          <w:rtl/>
        </w:rPr>
      </w:pPr>
    </w:p>
    <w:p w14:paraId="29B72D44"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3504006" w14:textId="77777777" w:rsidR="0075004A" w:rsidRDefault="0075004A" w:rsidP="0075004A">
      <w:pPr>
        <w:bidi/>
        <w:ind w:firstLine="720"/>
        <w:jc w:val="both"/>
        <w:rPr>
          <w:rFonts w:cs="David" w:hint="cs"/>
          <w:rtl/>
        </w:rPr>
      </w:pPr>
    </w:p>
    <w:p w14:paraId="68B51A77" w14:textId="77777777" w:rsidR="0075004A" w:rsidRDefault="0075004A" w:rsidP="0075004A">
      <w:pPr>
        <w:bidi/>
        <w:ind w:firstLine="720"/>
        <w:jc w:val="both"/>
        <w:rPr>
          <w:rFonts w:cs="David" w:hint="cs"/>
          <w:rtl/>
        </w:rPr>
      </w:pPr>
      <w:r>
        <w:rPr>
          <w:rFonts w:cs="David" w:hint="cs"/>
          <w:rtl/>
        </w:rPr>
        <w:t xml:space="preserve">יש 28 ימים והנשיא יכול להאריך בעוד 14. </w:t>
      </w:r>
    </w:p>
    <w:p w14:paraId="06C543D7" w14:textId="77777777" w:rsidR="0075004A" w:rsidRDefault="0075004A" w:rsidP="0075004A">
      <w:pPr>
        <w:bidi/>
        <w:ind w:firstLine="720"/>
        <w:jc w:val="both"/>
        <w:rPr>
          <w:rFonts w:cs="David" w:hint="cs"/>
          <w:rtl/>
        </w:rPr>
      </w:pPr>
    </w:p>
    <w:p w14:paraId="58C84534"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613BB47" w14:textId="77777777" w:rsidR="0075004A" w:rsidRDefault="0075004A" w:rsidP="0075004A">
      <w:pPr>
        <w:bidi/>
        <w:ind w:firstLine="720"/>
        <w:jc w:val="both"/>
        <w:rPr>
          <w:rFonts w:cs="David" w:hint="cs"/>
          <w:rtl/>
        </w:rPr>
      </w:pPr>
    </w:p>
    <w:p w14:paraId="0E044F0A" w14:textId="77777777" w:rsidR="0075004A" w:rsidRDefault="0075004A" w:rsidP="0075004A">
      <w:pPr>
        <w:bidi/>
        <w:ind w:firstLine="720"/>
        <w:jc w:val="both"/>
        <w:rPr>
          <w:rFonts w:cs="David" w:hint="cs"/>
          <w:rtl/>
        </w:rPr>
      </w:pPr>
      <w:r>
        <w:rPr>
          <w:rFonts w:cs="David" w:hint="cs"/>
          <w:rtl/>
        </w:rPr>
        <w:t xml:space="preserve">ואז הוא יכול להטיל על מישהו אחר. </w:t>
      </w:r>
    </w:p>
    <w:p w14:paraId="5658E79B" w14:textId="77777777" w:rsidR="0075004A" w:rsidRDefault="0075004A" w:rsidP="0075004A">
      <w:pPr>
        <w:bidi/>
        <w:jc w:val="both"/>
        <w:rPr>
          <w:rFonts w:cs="David" w:hint="cs"/>
          <w:rtl/>
        </w:rPr>
      </w:pPr>
    </w:p>
    <w:p w14:paraId="2BBA0F42" w14:textId="77777777" w:rsidR="0075004A" w:rsidRPr="003F3BBF" w:rsidRDefault="0075004A" w:rsidP="0075004A">
      <w:pPr>
        <w:bidi/>
        <w:jc w:val="both"/>
        <w:rPr>
          <w:rFonts w:cs="David" w:hint="cs"/>
          <w:u w:val="single"/>
          <w:rtl/>
        </w:rPr>
      </w:pPr>
      <w:r w:rsidRPr="003F3BBF">
        <w:rPr>
          <w:rFonts w:cs="David" w:hint="cs"/>
          <w:u w:val="single"/>
          <w:rtl/>
        </w:rPr>
        <w:t>תמי כנפו:</w:t>
      </w:r>
    </w:p>
    <w:p w14:paraId="1BE82AAD" w14:textId="77777777" w:rsidR="0075004A" w:rsidRDefault="0075004A" w:rsidP="0075004A">
      <w:pPr>
        <w:bidi/>
        <w:jc w:val="both"/>
        <w:rPr>
          <w:rFonts w:cs="David" w:hint="cs"/>
          <w:rtl/>
        </w:rPr>
      </w:pPr>
    </w:p>
    <w:p w14:paraId="34B9DE34" w14:textId="77777777" w:rsidR="0075004A" w:rsidRDefault="0075004A" w:rsidP="0075004A">
      <w:pPr>
        <w:bidi/>
        <w:ind w:firstLine="720"/>
        <w:jc w:val="both"/>
        <w:rPr>
          <w:rFonts w:cs="David" w:hint="cs"/>
          <w:rtl/>
        </w:rPr>
      </w:pPr>
      <w:r>
        <w:rPr>
          <w:rFonts w:cs="David" w:hint="cs"/>
          <w:rtl/>
        </w:rPr>
        <w:t xml:space="preserve">יכול להיות גם מצב ששני חברי הכנסת לא יהיו. </w:t>
      </w:r>
    </w:p>
    <w:p w14:paraId="598E42F0" w14:textId="77777777" w:rsidR="0075004A" w:rsidRDefault="0075004A" w:rsidP="0075004A">
      <w:pPr>
        <w:bidi/>
        <w:jc w:val="both"/>
        <w:rPr>
          <w:rFonts w:cs="David" w:hint="cs"/>
          <w:rtl/>
        </w:rPr>
      </w:pPr>
    </w:p>
    <w:p w14:paraId="41AAC70E"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FA34412" w14:textId="77777777" w:rsidR="0075004A" w:rsidRDefault="0075004A" w:rsidP="0075004A">
      <w:pPr>
        <w:bidi/>
        <w:jc w:val="both"/>
        <w:rPr>
          <w:rFonts w:cs="David" w:hint="cs"/>
          <w:rtl/>
        </w:rPr>
      </w:pPr>
      <w:r>
        <w:rPr>
          <w:rFonts w:cs="David" w:hint="cs"/>
          <w:rtl/>
        </w:rPr>
        <w:tab/>
      </w:r>
    </w:p>
    <w:p w14:paraId="4577342A" w14:textId="77777777" w:rsidR="0075004A" w:rsidRDefault="0075004A" w:rsidP="0075004A">
      <w:pPr>
        <w:bidi/>
        <w:jc w:val="both"/>
        <w:rPr>
          <w:rFonts w:cs="David" w:hint="cs"/>
          <w:rtl/>
        </w:rPr>
      </w:pPr>
      <w:r>
        <w:rPr>
          <w:rFonts w:cs="David" w:hint="cs"/>
          <w:rtl/>
        </w:rPr>
        <w:tab/>
        <w:t xml:space="preserve">יש את פרסום תוצאות הבחירות, שזה שמונה ימים מהבחירות. </w:t>
      </w:r>
    </w:p>
    <w:p w14:paraId="09190FFE" w14:textId="77777777" w:rsidR="0075004A" w:rsidRDefault="0075004A" w:rsidP="0075004A">
      <w:pPr>
        <w:bidi/>
        <w:jc w:val="both"/>
        <w:rPr>
          <w:rFonts w:cs="David" w:hint="cs"/>
          <w:rtl/>
        </w:rPr>
      </w:pPr>
    </w:p>
    <w:p w14:paraId="218749DC"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5E293471" w14:textId="77777777" w:rsidR="0075004A" w:rsidRDefault="0075004A" w:rsidP="0075004A">
      <w:pPr>
        <w:bidi/>
        <w:jc w:val="both"/>
        <w:rPr>
          <w:rFonts w:cs="David" w:hint="cs"/>
          <w:u w:val="single"/>
          <w:rtl/>
        </w:rPr>
      </w:pPr>
    </w:p>
    <w:p w14:paraId="6DCDC3BE" w14:textId="77777777" w:rsidR="0075004A" w:rsidRDefault="0075004A" w:rsidP="0075004A">
      <w:pPr>
        <w:bidi/>
        <w:ind w:firstLine="720"/>
        <w:jc w:val="both"/>
        <w:rPr>
          <w:rFonts w:cs="David" w:hint="cs"/>
          <w:rtl/>
        </w:rPr>
      </w:pPr>
      <w:r>
        <w:rPr>
          <w:rFonts w:cs="David" w:hint="cs"/>
          <w:rtl/>
        </w:rPr>
        <w:t>בואו נסביר שוב מה הלחץ. הלחץ הוא שהקודמים, שהיו בוועדה הקודמת, לא נבחרו והם לא יכולים כרגע לשמש. דודו, מהניסיון שלך בניהול משא ומתן קואליציוני, אפשר שם כבר לבחור את הנציגים האלה?</w:t>
      </w:r>
    </w:p>
    <w:p w14:paraId="09DB310F" w14:textId="77777777" w:rsidR="0075004A" w:rsidRDefault="0075004A" w:rsidP="0075004A">
      <w:pPr>
        <w:bidi/>
        <w:jc w:val="both"/>
        <w:rPr>
          <w:rFonts w:cs="David" w:hint="cs"/>
          <w:rtl/>
        </w:rPr>
      </w:pPr>
    </w:p>
    <w:p w14:paraId="38F5C89E" w14:textId="77777777" w:rsidR="0075004A" w:rsidRPr="003F3BBF" w:rsidRDefault="0075004A" w:rsidP="0075004A">
      <w:pPr>
        <w:bidi/>
        <w:jc w:val="both"/>
        <w:rPr>
          <w:rFonts w:cs="David" w:hint="cs"/>
          <w:u w:val="single"/>
          <w:rtl/>
        </w:rPr>
      </w:pPr>
      <w:r w:rsidRPr="003F3BBF">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p w14:paraId="481E29C4" w14:textId="77777777" w:rsidR="0075004A" w:rsidRDefault="0075004A" w:rsidP="0075004A">
      <w:pPr>
        <w:bidi/>
        <w:jc w:val="both"/>
        <w:rPr>
          <w:rFonts w:cs="David" w:hint="cs"/>
          <w:rtl/>
        </w:rPr>
      </w:pPr>
    </w:p>
    <w:p w14:paraId="48353246" w14:textId="77777777" w:rsidR="0075004A" w:rsidRDefault="0075004A" w:rsidP="0075004A">
      <w:pPr>
        <w:bidi/>
        <w:ind w:firstLine="720"/>
        <w:jc w:val="both"/>
        <w:rPr>
          <w:rFonts w:cs="David" w:hint="cs"/>
          <w:rtl/>
        </w:rPr>
      </w:pPr>
      <w:r>
        <w:rPr>
          <w:rFonts w:cs="David" w:hint="cs"/>
          <w:rtl/>
        </w:rPr>
        <w:t xml:space="preserve">לפעמים זה חלק מההסכם הקואליציוני. </w:t>
      </w:r>
    </w:p>
    <w:p w14:paraId="3BD67AC0" w14:textId="77777777" w:rsidR="0075004A" w:rsidRDefault="0075004A" w:rsidP="0075004A">
      <w:pPr>
        <w:bidi/>
        <w:ind w:firstLine="720"/>
        <w:jc w:val="both"/>
        <w:rPr>
          <w:rFonts w:cs="David" w:hint="cs"/>
          <w:rtl/>
        </w:rPr>
      </w:pPr>
    </w:p>
    <w:p w14:paraId="2E2FF0FE"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03D0091" w14:textId="77777777" w:rsidR="0075004A" w:rsidRDefault="0075004A" w:rsidP="0075004A">
      <w:pPr>
        <w:bidi/>
        <w:ind w:firstLine="720"/>
        <w:jc w:val="both"/>
        <w:rPr>
          <w:rFonts w:cs="David" w:hint="cs"/>
          <w:rtl/>
        </w:rPr>
      </w:pPr>
    </w:p>
    <w:p w14:paraId="3F4B684F" w14:textId="77777777" w:rsidR="0075004A" w:rsidRDefault="0075004A" w:rsidP="0075004A">
      <w:pPr>
        <w:bidi/>
        <w:ind w:firstLine="720"/>
        <w:jc w:val="both"/>
        <w:rPr>
          <w:rFonts w:cs="David" w:hint="cs"/>
          <w:rtl/>
        </w:rPr>
      </w:pPr>
      <w:r>
        <w:rPr>
          <w:rFonts w:cs="David" w:hint="cs"/>
          <w:rtl/>
        </w:rPr>
        <w:t xml:space="preserve">בהסכם הקואליציוני של יהדות התורה כתוב  - - - </w:t>
      </w:r>
    </w:p>
    <w:p w14:paraId="4AED69EE" w14:textId="77777777" w:rsidR="0075004A" w:rsidRDefault="0075004A" w:rsidP="0075004A">
      <w:pPr>
        <w:bidi/>
        <w:ind w:firstLine="720"/>
        <w:jc w:val="both"/>
        <w:rPr>
          <w:rFonts w:cs="David" w:hint="cs"/>
          <w:rtl/>
        </w:rPr>
      </w:pPr>
    </w:p>
    <w:p w14:paraId="11059F6A" w14:textId="77777777" w:rsidR="0075004A" w:rsidRDefault="0075004A" w:rsidP="0075004A">
      <w:pPr>
        <w:bidi/>
        <w:jc w:val="both"/>
        <w:rPr>
          <w:rFonts w:cs="David" w:hint="cs"/>
          <w:u w:val="single"/>
          <w:rtl/>
        </w:rPr>
      </w:pPr>
      <w:r w:rsidRPr="008072B6">
        <w:rPr>
          <w:rFonts w:cs="David" w:hint="cs"/>
          <w:u w:val="single"/>
          <w:rtl/>
        </w:rPr>
        <w:t>אברהם מיכאלי:</w:t>
      </w:r>
    </w:p>
    <w:p w14:paraId="1FC151B8" w14:textId="77777777" w:rsidR="0075004A" w:rsidRDefault="0075004A" w:rsidP="0075004A">
      <w:pPr>
        <w:bidi/>
        <w:ind w:firstLine="720"/>
        <w:jc w:val="both"/>
        <w:rPr>
          <w:rFonts w:cs="David" w:hint="cs"/>
          <w:rtl/>
        </w:rPr>
      </w:pPr>
    </w:p>
    <w:p w14:paraId="5668B9C3" w14:textId="77777777" w:rsidR="0075004A" w:rsidRDefault="0075004A" w:rsidP="0075004A">
      <w:pPr>
        <w:bidi/>
        <w:ind w:firstLine="720"/>
        <w:jc w:val="both"/>
        <w:rPr>
          <w:rFonts w:cs="David" w:hint="cs"/>
          <w:rtl/>
        </w:rPr>
      </w:pPr>
      <w:r>
        <w:rPr>
          <w:rFonts w:cs="David" w:hint="cs"/>
          <w:rtl/>
        </w:rPr>
        <w:t>זה היה שמי או כללי?</w:t>
      </w:r>
    </w:p>
    <w:p w14:paraId="0AAB5758" w14:textId="77777777" w:rsidR="0075004A" w:rsidRDefault="0075004A" w:rsidP="0075004A">
      <w:pPr>
        <w:bidi/>
        <w:ind w:firstLine="720"/>
        <w:jc w:val="both"/>
        <w:rPr>
          <w:rFonts w:cs="David" w:hint="cs"/>
          <w:rtl/>
        </w:rPr>
      </w:pPr>
    </w:p>
    <w:p w14:paraId="6A4274DA"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289BDA5" w14:textId="77777777" w:rsidR="0075004A" w:rsidRDefault="0075004A" w:rsidP="0075004A">
      <w:pPr>
        <w:bidi/>
        <w:ind w:firstLine="720"/>
        <w:jc w:val="both"/>
        <w:rPr>
          <w:rFonts w:cs="David" w:hint="cs"/>
          <w:rtl/>
        </w:rPr>
      </w:pPr>
    </w:p>
    <w:p w14:paraId="493D0C60" w14:textId="77777777" w:rsidR="0075004A" w:rsidRDefault="0075004A" w:rsidP="0075004A">
      <w:pPr>
        <w:bidi/>
        <w:ind w:firstLine="720"/>
        <w:jc w:val="both"/>
        <w:rPr>
          <w:rFonts w:cs="David" w:hint="cs"/>
          <w:rtl/>
        </w:rPr>
      </w:pPr>
      <w:r>
        <w:rPr>
          <w:rFonts w:cs="David" w:hint="cs"/>
          <w:rtl/>
        </w:rPr>
        <w:t xml:space="preserve">שנציג הסיעה יכהן. </w:t>
      </w:r>
    </w:p>
    <w:p w14:paraId="4610A9DF" w14:textId="77777777" w:rsidR="0075004A" w:rsidRDefault="0075004A" w:rsidP="0075004A">
      <w:pPr>
        <w:bidi/>
        <w:jc w:val="both"/>
        <w:rPr>
          <w:rFonts w:cs="David" w:hint="cs"/>
          <w:rtl/>
        </w:rPr>
      </w:pPr>
    </w:p>
    <w:p w14:paraId="0851B88A" w14:textId="77777777" w:rsidR="0075004A" w:rsidRDefault="0075004A" w:rsidP="0075004A">
      <w:pPr>
        <w:bidi/>
        <w:jc w:val="both"/>
        <w:rPr>
          <w:rFonts w:cs="David" w:hint="cs"/>
          <w:u w:val="single"/>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42214885" w14:textId="77777777" w:rsidR="0075004A" w:rsidRPr="003F3BBF" w:rsidRDefault="0075004A" w:rsidP="0075004A">
      <w:pPr>
        <w:bidi/>
        <w:jc w:val="both"/>
        <w:rPr>
          <w:rFonts w:cs="David" w:hint="cs"/>
          <w:u w:val="single"/>
          <w:rtl/>
        </w:rPr>
      </w:pPr>
    </w:p>
    <w:p w14:paraId="11E7ED9C" w14:textId="77777777" w:rsidR="0075004A" w:rsidRDefault="0075004A" w:rsidP="0075004A">
      <w:pPr>
        <w:bidi/>
        <w:ind w:firstLine="720"/>
        <w:jc w:val="both"/>
        <w:rPr>
          <w:rFonts w:cs="David" w:hint="cs"/>
          <w:rtl/>
        </w:rPr>
      </w:pPr>
      <w:r>
        <w:rPr>
          <w:rFonts w:cs="David" w:hint="cs"/>
          <w:rtl/>
        </w:rPr>
        <w:t xml:space="preserve">לדעתי אפשר שלושה חודשים. </w:t>
      </w:r>
    </w:p>
    <w:p w14:paraId="0993449B" w14:textId="77777777" w:rsidR="0075004A" w:rsidRDefault="0075004A" w:rsidP="0075004A">
      <w:pPr>
        <w:bidi/>
        <w:jc w:val="both"/>
        <w:rPr>
          <w:rFonts w:cs="David" w:hint="cs"/>
          <w:rtl/>
        </w:rPr>
      </w:pPr>
    </w:p>
    <w:p w14:paraId="71BB93FF"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4429857D" w14:textId="77777777" w:rsidR="0075004A" w:rsidRDefault="0075004A" w:rsidP="0075004A">
      <w:pPr>
        <w:bidi/>
        <w:jc w:val="both"/>
        <w:rPr>
          <w:rFonts w:cs="David" w:hint="cs"/>
          <w:u w:val="single"/>
          <w:rtl/>
        </w:rPr>
      </w:pPr>
    </w:p>
    <w:p w14:paraId="07F2DCF6" w14:textId="77777777" w:rsidR="0075004A" w:rsidRDefault="0075004A" w:rsidP="0075004A">
      <w:pPr>
        <w:bidi/>
        <w:ind w:firstLine="720"/>
        <w:jc w:val="both"/>
        <w:rPr>
          <w:rFonts w:cs="David" w:hint="cs"/>
          <w:rtl/>
        </w:rPr>
      </w:pPr>
      <w:r>
        <w:rPr>
          <w:rFonts w:cs="David" w:hint="cs"/>
          <w:rtl/>
        </w:rPr>
        <w:t xml:space="preserve">השאלה היא אם שלושה חודשים יספיקו. </w:t>
      </w:r>
    </w:p>
    <w:p w14:paraId="0B1386F6" w14:textId="77777777" w:rsidR="0075004A" w:rsidRDefault="0075004A" w:rsidP="0075004A">
      <w:pPr>
        <w:bidi/>
        <w:jc w:val="both"/>
        <w:rPr>
          <w:rFonts w:cs="David" w:hint="cs"/>
          <w:rtl/>
        </w:rPr>
      </w:pPr>
    </w:p>
    <w:p w14:paraId="072D4AAF"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F96E1B4" w14:textId="77777777" w:rsidR="0075004A" w:rsidRDefault="0075004A" w:rsidP="0075004A">
      <w:pPr>
        <w:bidi/>
        <w:jc w:val="both"/>
        <w:rPr>
          <w:rFonts w:cs="David" w:hint="cs"/>
          <w:u w:val="single"/>
          <w:rtl/>
        </w:rPr>
      </w:pPr>
    </w:p>
    <w:p w14:paraId="0A5DB732" w14:textId="77777777" w:rsidR="0075004A" w:rsidRDefault="0075004A" w:rsidP="0075004A">
      <w:pPr>
        <w:bidi/>
        <w:ind w:firstLine="720"/>
        <w:jc w:val="both"/>
        <w:rPr>
          <w:rFonts w:cs="David" w:hint="cs"/>
          <w:rtl/>
        </w:rPr>
      </w:pPr>
      <w:r>
        <w:rPr>
          <w:rFonts w:cs="David" w:hint="cs"/>
          <w:rtl/>
        </w:rPr>
        <w:t xml:space="preserve">לדעתי יהיה קצת קשה. </w:t>
      </w:r>
    </w:p>
    <w:p w14:paraId="4849B5EE" w14:textId="77777777" w:rsidR="0075004A" w:rsidRDefault="0075004A" w:rsidP="0075004A">
      <w:pPr>
        <w:bidi/>
        <w:ind w:firstLine="720"/>
        <w:jc w:val="both"/>
        <w:rPr>
          <w:rFonts w:cs="David" w:hint="cs"/>
          <w:rtl/>
        </w:rPr>
      </w:pPr>
    </w:p>
    <w:p w14:paraId="4ED5513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8997814" w14:textId="77777777" w:rsidR="0075004A" w:rsidRDefault="0075004A" w:rsidP="0075004A">
      <w:pPr>
        <w:bidi/>
        <w:ind w:firstLine="720"/>
        <w:jc w:val="both"/>
        <w:rPr>
          <w:rFonts w:cs="David" w:hint="cs"/>
          <w:rtl/>
        </w:rPr>
      </w:pPr>
    </w:p>
    <w:p w14:paraId="62A093F2" w14:textId="77777777" w:rsidR="0075004A" w:rsidRDefault="0075004A" w:rsidP="0075004A">
      <w:pPr>
        <w:bidi/>
        <w:ind w:firstLine="720"/>
        <w:jc w:val="both"/>
        <w:rPr>
          <w:rFonts w:cs="David" w:hint="cs"/>
          <w:rtl/>
        </w:rPr>
      </w:pPr>
      <w:r>
        <w:rPr>
          <w:rFonts w:cs="David" w:hint="cs"/>
          <w:rtl/>
        </w:rPr>
        <w:t xml:space="preserve">תוך כמה זמן צריך להציג ממשלה? </w:t>
      </w:r>
    </w:p>
    <w:p w14:paraId="45588E58" w14:textId="77777777" w:rsidR="0075004A" w:rsidRDefault="0075004A" w:rsidP="0075004A">
      <w:pPr>
        <w:bidi/>
        <w:jc w:val="both"/>
        <w:rPr>
          <w:rFonts w:cs="David" w:hint="cs"/>
          <w:rtl/>
        </w:rPr>
      </w:pPr>
    </w:p>
    <w:p w14:paraId="7159A13B"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68B376B" w14:textId="77777777" w:rsidR="0075004A" w:rsidRDefault="0075004A" w:rsidP="0075004A">
      <w:pPr>
        <w:bidi/>
        <w:jc w:val="both"/>
        <w:rPr>
          <w:rFonts w:cs="David" w:hint="cs"/>
          <w:rtl/>
        </w:rPr>
      </w:pPr>
    </w:p>
    <w:p w14:paraId="75D9B565" w14:textId="77777777" w:rsidR="0075004A" w:rsidRDefault="0075004A" w:rsidP="0075004A">
      <w:pPr>
        <w:bidi/>
        <w:ind w:firstLine="720"/>
        <w:jc w:val="both"/>
        <w:rPr>
          <w:rFonts w:cs="David" w:hint="cs"/>
          <w:rtl/>
        </w:rPr>
      </w:pPr>
      <w:r>
        <w:rPr>
          <w:rFonts w:cs="David" w:hint="cs"/>
          <w:rtl/>
        </w:rPr>
        <w:t xml:space="preserve">זה מה שהתחלנו לספור. הנשיא מטיל תוך שבעה ימים - - -  </w:t>
      </w:r>
    </w:p>
    <w:p w14:paraId="3C10E65E" w14:textId="77777777" w:rsidR="0075004A" w:rsidRDefault="0075004A" w:rsidP="0075004A">
      <w:pPr>
        <w:bidi/>
        <w:jc w:val="both"/>
        <w:rPr>
          <w:rFonts w:cs="David" w:hint="cs"/>
          <w:rtl/>
        </w:rPr>
      </w:pPr>
    </w:p>
    <w:p w14:paraId="6F627598" w14:textId="77777777" w:rsidR="0075004A" w:rsidRDefault="0075004A" w:rsidP="0075004A">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2F463311" w14:textId="77777777" w:rsidR="0075004A" w:rsidRDefault="0075004A" w:rsidP="0075004A">
      <w:pPr>
        <w:keepLines/>
        <w:bidi/>
        <w:jc w:val="both"/>
        <w:rPr>
          <w:rFonts w:cs="David" w:hint="cs"/>
          <w:u w:val="single"/>
          <w:rtl/>
        </w:rPr>
      </w:pPr>
    </w:p>
    <w:p w14:paraId="3321EDEA" w14:textId="77777777" w:rsidR="0075004A" w:rsidRDefault="0075004A" w:rsidP="0075004A">
      <w:pPr>
        <w:keepLines/>
        <w:bidi/>
        <w:ind w:firstLine="720"/>
        <w:jc w:val="both"/>
        <w:rPr>
          <w:rFonts w:cs="David" w:hint="cs"/>
          <w:rtl/>
        </w:rPr>
      </w:pPr>
      <w:r>
        <w:rPr>
          <w:rFonts w:cs="David" w:hint="cs"/>
          <w:rtl/>
        </w:rPr>
        <w:t xml:space="preserve">לא יודעים, כי הוא יכול להטיל אחר כך על מישהו אחר. </w:t>
      </w:r>
    </w:p>
    <w:p w14:paraId="37B10293" w14:textId="77777777" w:rsidR="0075004A" w:rsidRDefault="0075004A" w:rsidP="0075004A">
      <w:pPr>
        <w:bidi/>
        <w:jc w:val="both"/>
        <w:rPr>
          <w:rFonts w:cs="David" w:hint="cs"/>
          <w:rtl/>
        </w:rPr>
      </w:pPr>
    </w:p>
    <w:p w14:paraId="1CBC8FB4"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8E1BF1D" w14:textId="77777777" w:rsidR="0075004A" w:rsidRDefault="0075004A" w:rsidP="0075004A">
      <w:pPr>
        <w:bidi/>
        <w:jc w:val="both"/>
        <w:rPr>
          <w:rFonts w:cs="David" w:hint="cs"/>
          <w:rtl/>
        </w:rPr>
      </w:pPr>
    </w:p>
    <w:p w14:paraId="576D8364" w14:textId="77777777" w:rsidR="0075004A" w:rsidRDefault="0075004A" w:rsidP="0075004A">
      <w:pPr>
        <w:bidi/>
        <w:jc w:val="both"/>
        <w:rPr>
          <w:rFonts w:cs="David" w:hint="cs"/>
          <w:rtl/>
        </w:rPr>
      </w:pPr>
      <w:r>
        <w:rPr>
          <w:rFonts w:cs="David" w:hint="cs"/>
          <w:rtl/>
        </w:rPr>
        <w:tab/>
        <w:t>נכון.</w:t>
      </w:r>
    </w:p>
    <w:p w14:paraId="1F567496" w14:textId="77777777" w:rsidR="0075004A" w:rsidRDefault="0075004A" w:rsidP="0075004A">
      <w:pPr>
        <w:bidi/>
        <w:jc w:val="both"/>
        <w:rPr>
          <w:rFonts w:cs="David" w:hint="cs"/>
          <w:rtl/>
        </w:rPr>
      </w:pPr>
    </w:p>
    <w:p w14:paraId="52C36F7D" w14:textId="77777777" w:rsidR="0075004A" w:rsidRDefault="0075004A" w:rsidP="0075004A">
      <w:pPr>
        <w:bidi/>
        <w:jc w:val="both"/>
        <w:rPr>
          <w:rFonts w:cs="David" w:hint="cs"/>
          <w:u w:val="single"/>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2E98F5D0" w14:textId="77777777" w:rsidR="0075004A" w:rsidRDefault="0075004A" w:rsidP="0075004A">
      <w:pPr>
        <w:bidi/>
        <w:jc w:val="both"/>
        <w:rPr>
          <w:rFonts w:cs="David" w:hint="cs"/>
          <w:rtl/>
        </w:rPr>
      </w:pPr>
    </w:p>
    <w:p w14:paraId="3D1AF984" w14:textId="77777777" w:rsidR="0075004A" w:rsidRDefault="0075004A" w:rsidP="0075004A">
      <w:pPr>
        <w:bidi/>
        <w:jc w:val="both"/>
        <w:rPr>
          <w:rFonts w:cs="David" w:hint="cs"/>
          <w:rtl/>
        </w:rPr>
      </w:pPr>
      <w:r>
        <w:rPr>
          <w:rFonts w:cs="David" w:hint="cs"/>
          <w:rtl/>
        </w:rPr>
        <w:tab/>
        <w:t>ואז מתחילים את כל ה-28 יום מחדש?</w:t>
      </w:r>
    </w:p>
    <w:p w14:paraId="4EE30555" w14:textId="77777777" w:rsidR="0075004A" w:rsidRDefault="0075004A" w:rsidP="0075004A">
      <w:pPr>
        <w:bidi/>
        <w:jc w:val="both"/>
        <w:rPr>
          <w:rFonts w:cs="David" w:hint="cs"/>
          <w:rtl/>
        </w:rPr>
      </w:pPr>
    </w:p>
    <w:p w14:paraId="7650798C"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853F0BD" w14:textId="77777777" w:rsidR="0075004A" w:rsidRDefault="0075004A" w:rsidP="0075004A">
      <w:pPr>
        <w:bidi/>
        <w:jc w:val="both"/>
        <w:rPr>
          <w:rFonts w:cs="David" w:hint="cs"/>
          <w:rtl/>
        </w:rPr>
      </w:pPr>
    </w:p>
    <w:p w14:paraId="17474653" w14:textId="77777777" w:rsidR="0075004A" w:rsidRDefault="0075004A" w:rsidP="0075004A">
      <w:pPr>
        <w:bidi/>
        <w:jc w:val="both"/>
        <w:rPr>
          <w:rFonts w:cs="David" w:hint="cs"/>
          <w:rtl/>
        </w:rPr>
      </w:pPr>
      <w:r>
        <w:rPr>
          <w:rFonts w:cs="David" w:hint="cs"/>
          <w:rtl/>
        </w:rPr>
        <w:tab/>
        <w:t xml:space="preserve">ודאי. </w:t>
      </w:r>
    </w:p>
    <w:p w14:paraId="24619274" w14:textId="77777777" w:rsidR="0075004A" w:rsidRDefault="0075004A" w:rsidP="0075004A">
      <w:pPr>
        <w:bidi/>
        <w:jc w:val="both"/>
        <w:rPr>
          <w:rFonts w:cs="David" w:hint="cs"/>
          <w:rtl/>
        </w:rPr>
      </w:pPr>
    </w:p>
    <w:p w14:paraId="4E3C3DBD"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8194E14" w14:textId="77777777" w:rsidR="0075004A" w:rsidRDefault="0075004A" w:rsidP="0075004A">
      <w:pPr>
        <w:bidi/>
        <w:jc w:val="both"/>
        <w:rPr>
          <w:rFonts w:cs="David" w:hint="cs"/>
          <w:u w:val="single"/>
          <w:rtl/>
        </w:rPr>
      </w:pPr>
    </w:p>
    <w:p w14:paraId="7DD54DF9" w14:textId="77777777" w:rsidR="0075004A" w:rsidRDefault="0075004A" w:rsidP="0075004A">
      <w:pPr>
        <w:bidi/>
        <w:ind w:firstLine="720"/>
        <w:jc w:val="both"/>
        <w:rPr>
          <w:rFonts w:cs="David" w:hint="cs"/>
          <w:rtl/>
        </w:rPr>
      </w:pPr>
      <w:r>
        <w:rPr>
          <w:rFonts w:cs="David" w:hint="cs"/>
          <w:rtl/>
        </w:rPr>
        <w:t>רבותיי, לא קורה מצב שבשלושה החודשים הראשונים אין ממשלה, וגם לא קורה מצב שאז צריך בדיוק למנות שלושה שופטים לבית המשפט העליון. תאמינו לי, אני יושב בוועדה, אני יודע איך זה קורה. יודעים לתכנן את ה</w:t>
      </w:r>
      <w:smartTag w:uri="urn:schemas-microsoft-com:office:smarttags" w:element="PersonName">
        <w:r>
          <w:rPr>
            <w:rFonts w:cs="David" w:hint="cs"/>
            <w:rtl/>
          </w:rPr>
          <w:t>דב</w:t>
        </w:r>
      </w:smartTag>
      <w:r>
        <w:rPr>
          <w:rFonts w:cs="David" w:hint="cs"/>
          <w:rtl/>
        </w:rPr>
        <w:t xml:space="preserve">רים שזה לא יגיע. </w:t>
      </w:r>
    </w:p>
    <w:p w14:paraId="7B1D3B45" w14:textId="77777777" w:rsidR="0075004A" w:rsidRDefault="0075004A" w:rsidP="0075004A">
      <w:pPr>
        <w:bidi/>
        <w:jc w:val="both"/>
        <w:rPr>
          <w:rFonts w:cs="David" w:hint="cs"/>
          <w:rtl/>
        </w:rPr>
      </w:pPr>
    </w:p>
    <w:p w14:paraId="2B77C2F9" w14:textId="77777777" w:rsidR="0075004A" w:rsidRDefault="0075004A" w:rsidP="0075004A">
      <w:pPr>
        <w:bidi/>
        <w:jc w:val="both"/>
        <w:rPr>
          <w:rFonts w:cs="David" w:hint="cs"/>
          <w:u w:val="single"/>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2C7F9C81" w14:textId="77777777" w:rsidR="0075004A" w:rsidRDefault="0075004A" w:rsidP="0075004A">
      <w:pPr>
        <w:bidi/>
        <w:jc w:val="both"/>
        <w:rPr>
          <w:rFonts w:cs="David" w:hint="cs"/>
          <w:rtl/>
        </w:rPr>
      </w:pPr>
    </w:p>
    <w:p w14:paraId="36A3D6BB" w14:textId="77777777" w:rsidR="0075004A" w:rsidRDefault="0075004A" w:rsidP="0075004A">
      <w:pPr>
        <w:bidi/>
        <w:ind w:firstLine="720"/>
        <w:jc w:val="both"/>
        <w:rPr>
          <w:rFonts w:cs="David" w:hint="cs"/>
          <w:rtl/>
        </w:rPr>
      </w:pPr>
      <w:r>
        <w:rPr>
          <w:rFonts w:cs="David" w:hint="cs"/>
          <w:rtl/>
        </w:rPr>
        <w:t xml:space="preserve">אז ארבעה זה בסדר, לא צריך שלושה. </w:t>
      </w:r>
    </w:p>
    <w:p w14:paraId="4671A3EB" w14:textId="77777777" w:rsidR="0075004A" w:rsidRDefault="0075004A" w:rsidP="0075004A">
      <w:pPr>
        <w:bidi/>
        <w:jc w:val="both"/>
        <w:rPr>
          <w:rFonts w:cs="David" w:hint="cs"/>
          <w:rtl/>
        </w:rPr>
      </w:pPr>
    </w:p>
    <w:p w14:paraId="10AA3C00"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DCC865E" w14:textId="77777777" w:rsidR="0075004A" w:rsidRDefault="0075004A" w:rsidP="0075004A">
      <w:pPr>
        <w:bidi/>
        <w:jc w:val="both"/>
        <w:rPr>
          <w:rFonts w:cs="David" w:hint="cs"/>
          <w:u w:val="single"/>
          <w:rtl/>
        </w:rPr>
      </w:pPr>
    </w:p>
    <w:p w14:paraId="5A4BB118" w14:textId="77777777" w:rsidR="0075004A" w:rsidRDefault="0075004A" w:rsidP="0075004A">
      <w:pPr>
        <w:bidi/>
        <w:ind w:firstLine="720"/>
        <w:jc w:val="both"/>
        <w:rPr>
          <w:rFonts w:cs="David" w:hint="cs"/>
          <w:rtl/>
        </w:rPr>
      </w:pPr>
      <w:r>
        <w:rPr>
          <w:rFonts w:cs="David" w:hint="cs"/>
          <w:rtl/>
        </w:rPr>
        <w:t xml:space="preserve">כן. אבל יש לי בעיה אחת - חסר לי סעיף מיום שהתפנה מקום. </w:t>
      </w:r>
    </w:p>
    <w:p w14:paraId="24D5C3C1" w14:textId="77777777" w:rsidR="0075004A" w:rsidRDefault="0075004A" w:rsidP="0075004A">
      <w:pPr>
        <w:bidi/>
        <w:ind w:firstLine="720"/>
        <w:jc w:val="both"/>
        <w:rPr>
          <w:rFonts w:cs="David" w:hint="cs"/>
          <w:rtl/>
        </w:rPr>
      </w:pPr>
    </w:p>
    <w:p w14:paraId="37C39B61"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62CB107" w14:textId="77777777" w:rsidR="0075004A" w:rsidRDefault="0075004A" w:rsidP="0075004A">
      <w:pPr>
        <w:bidi/>
        <w:ind w:firstLine="720"/>
        <w:jc w:val="both"/>
        <w:rPr>
          <w:rFonts w:cs="David" w:hint="cs"/>
          <w:rtl/>
        </w:rPr>
      </w:pPr>
    </w:p>
    <w:p w14:paraId="5B903CBF" w14:textId="77777777" w:rsidR="0075004A" w:rsidRDefault="0075004A" w:rsidP="0075004A">
      <w:pPr>
        <w:bidi/>
        <w:ind w:firstLine="720"/>
        <w:jc w:val="both"/>
        <w:rPr>
          <w:rFonts w:cs="David" w:hint="cs"/>
          <w:rtl/>
        </w:rPr>
      </w:pPr>
      <w:r>
        <w:rPr>
          <w:rFonts w:cs="David" w:hint="cs"/>
          <w:rtl/>
        </w:rPr>
        <w:t xml:space="preserve">כמה זמן. אפשר להגיד את זה עכשיו. </w:t>
      </w:r>
    </w:p>
    <w:p w14:paraId="4777581C" w14:textId="77777777" w:rsidR="0075004A" w:rsidRDefault="0075004A" w:rsidP="0075004A">
      <w:pPr>
        <w:bidi/>
        <w:ind w:firstLine="720"/>
        <w:jc w:val="both"/>
        <w:rPr>
          <w:rFonts w:cs="David" w:hint="cs"/>
          <w:rtl/>
        </w:rPr>
      </w:pPr>
    </w:p>
    <w:p w14:paraId="487BF32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62BF5DC" w14:textId="77777777" w:rsidR="0075004A" w:rsidRDefault="0075004A" w:rsidP="0075004A">
      <w:pPr>
        <w:bidi/>
        <w:ind w:firstLine="720"/>
        <w:jc w:val="both"/>
        <w:rPr>
          <w:rFonts w:cs="David" w:hint="cs"/>
          <w:rtl/>
        </w:rPr>
      </w:pPr>
    </w:p>
    <w:p w14:paraId="6F83D8D4" w14:textId="77777777" w:rsidR="0075004A" w:rsidRDefault="0075004A" w:rsidP="0075004A">
      <w:pPr>
        <w:bidi/>
        <w:ind w:firstLine="720"/>
        <w:jc w:val="both"/>
        <w:rPr>
          <w:rFonts w:cs="David" w:hint="cs"/>
          <w:rtl/>
        </w:rPr>
      </w:pPr>
      <w:r>
        <w:rPr>
          <w:rFonts w:cs="David" w:hint="cs"/>
          <w:rtl/>
        </w:rPr>
        <w:t xml:space="preserve">לא יכול להיות מצב שזה יהיה תלוי. אם מחר היה מתפטר מישהו הייתי מגיש את המועמדות שלי, ובהיותי אויב שלטון החוק וגזען </w:t>
      </w:r>
      <w:proofErr w:type="spellStart"/>
      <w:r>
        <w:rPr>
          <w:rFonts w:cs="David" w:hint="cs"/>
          <w:rtl/>
        </w:rPr>
        <w:t>וכו</w:t>
      </w:r>
      <w:proofErr w:type="spellEnd"/>
      <w:r>
        <w:rPr>
          <w:rFonts w:cs="David" w:hint="cs"/>
          <w:rtl/>
        </w:rPr>
        <w:t xml:space="preserve">', יושב ראש הכנסת היה מקבל פניות מכל רחבי העולם שאני לא ראוי, אז הוא לא היה מביא את זה להצבעה. </w:t>
      </w:r>
    </w:p>
    <w:p w14:paraId="30222A0A" w14:textId="77777777" w:rsidR="0075004A" w:rsidRDefault="0075004A" w:rsidP="0075004A">
      <w:pPr>
        <w:bidi/>
        <w:jc w:val="both"/>
        <w:rPr>
          <w:rFonts w:cs="David" w:hint="cs"/>
          <w:rtl/>
        </w:rPr>
      </w:pPr>
    </w:p>
    <w:p w14:paraId="29B38033"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649F1B4" w14:textId="77777777" w:rsidR="0075004A" w:rsidRDefault="0075004A" w:rsidP="0075004A">
      <w:pPr>
        <w:bidi/>
        <w:jc w:val="both"/>
        <w:rPr>
          <w:rFonts w:cs="David" w:hint="cs"/>
          <w:rtl/>
        </w:rPr>
      </w:pPr>
    </w:p>
    <w:p w14:paraId="3DCA63AD" w14:textId="77777777" w:rsidR="0075004A" w:rsidRDefault="0075004A" w:rsidP="0075004A">
      <w:pPr>
        <w:bidi/>
        <w:ind w:firstLine="720"/>
        <w:jc w:val="both"/>
        <w:rPr>
          <w:rFonts w:cs="David" w:hint="cs"/>
          <w:rtl/>
        </w:rPr>
      </w:pPr>
      <w:r>
        <w:rPr>
          <w:rFonts w:cs="David" w:hint="cs"/>
          <w:rtl/>
        </w:rPr>
        <w:t>אז בואו נגיד תוך כמה זמן. מתחילת כנסת זה תוך ארבעה חודשים, ותוך כמה זמן מיום שהתפנה מקום?</w:t>
      </w:r>
    </w:p>
    <w:p w14:paraId="185EC329" w14:textId="77777777" w:rsidR="0075004A" w:rsidRDefault="0075004A" w:rsidP="0075004A">
      <w:pPr>
        <w:bidi/>
        <w:jc w:val="both"/>
        <w:rPr>
          <w:rFonts w:cs="David" w:hint="cs"/>
          <w:rtl/>
        </w:rPr>
      </w:pPr>
    </w:p>
    <w:p w14:paraId="0671B12C"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2A69E14" w14:textId="77777777" w:rsidR="0075004A" w:rsidRDefault="0075004A" w:rsidP="0075004A">
      <w:pPr>
        <w:bidi/>
        <w:jc w:val="both"/>
        <w:rPr>
          <w:rFonts w:cs="David" w:hint="cs"/>
          <w:u w:val="single"/>
          <w:rtl/>
        </w:rPr>
      </w:pPr>
    </w:p>
    <w:p w14:paraId="5D0B4ED7" w14:textId="77777777" w:rsidR="0075004A" w:rsidRDefault="0075004A" w:rsidP="0075004A">
      <w:pPr>
        <w:bidi/>
        <w:ind w:firstLine="720"/>
        <w:jc w:val="both"/>
        <w:rPr>
          <w:rFonts w:cs="David" w:hint="cs"/>
          <w:rtl/>
        </w:rPr>
      </w:pPr>
      <w:r>
        <w:rPr>
          <w:rFonts w:cs="David" w:hint="cs"/>
          <w:rtl/>
        </w:rPr>
        <w:t xml:space="preserve">לדעתי 60 יום. </w:t>
      </w:r>
    </w:p>
    <w:p w14:paraId="15DC6553" w14:textId="77777777" w:rsidR="0075004A" w:rsidRDefault="0075004A" w:rsidP="0075004A">
      <w:pPr>
        <w:bidi/>
        <w:jc w:val="both"/>
        <w:rPr>
          <w:rFonts w:cs="David" w:hint="cs"/>
          <w:rtl/>
        </w:rPr>
      </w:pPr>
    </w:p>
    <w:p w14:paraId="4327E51D" w14:textId="77777777" w:rsidR="0075004A" w:rsidRDefault="0075004A" w:rsidP="0075004A">
      <w:pPr>
        <w:bidi/>
        <w:jc w:val="both"/>
        <w:rPr>
          <w:rFonts w:cs="David" w:hint="cs"/>
          <w:u w:val="single"/>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6C8D59B5" w14:textId="77777777" w:rsidR="0075004A" w:rsidRDefault="0075004A" w:rsidP="0075004A">
      <w:pPr>
        <w:bidi/>
        <w:jc w:val="both"/>
        <w:rPr>
          <w:rFonts w:cs="David" w:hint="cs"/>
          <w:rtl/>
        </w:rPr>
      </w:pPr>
    </w:p>
    <w:p w14:paraId="05B75C3C" w14:textId="77777777" w:rsidR="0075004A" w:rsidRDefault="0075004A" w:rsidP="0075004A">
      <w:pPr>
        <w:bidi/>
        <w:ind w:firstLine="720"/>
        <w:jc w:val="both"/>
        <w:rPr>
          <w:rFonts w:cs="David" w:hint="cs"/>
          <w:rtl/>
        </w:rPr>
      </w:pPr>
      <w:r>
        <w:rPr>
          <w:rFonts w:cs="David" w:hint="cs"/>
          <w:rtl/>
        </w:rPr>
        <w:t xml:space="preserve">המון. </w:t>
      </w:r>
    </w:p>
    <w:p w14:paraId="665A176D" w14:textId="77777777" w:rsidR="0075004A" w:rsidRDefault="0075004A" w:rsidP="0075004A">
      <w:pPr>
        <w:bidi/>
        <w:ind w:firstLine="720"/>
        <w:jc w:val="both"/>
        <w:rPr>
          <w:rFonts w:cs="David" w:hint="cs"/>
          <w:rtl/>
        </w:rPr>
      </w:pPr>
    </w:p>
    <w:p w14:paraId="2941A231" w14:textId="77777777" w:rsidR="0075004A" w:rsidRDefault="0075004A" w:rsidP="0075004A">
      <w:pPr>
        <w:bidi/>
        <w:jc w:val="both"/>
        <w:rPr>
          <w:rFonts w:cs="David" w:hint="cs"/>
          <w:u w:val="single"/>
          <w:rtl/>
        </w:rPr>
      </w:pPr>
      <w:r w:rsidRPr="008072B6">
        <w:rPr>
          <w:rFonts w:cs="David" w:hint="cs"/>
          <w:u w:val="single"/>
          <w:rtl/>
        </w:rPr>
        <w:t>אברהם מיכאלי:</w:t>
      </w:r>
    </w:p>
    <w:p w14:paraId="55F7F35D" w14:textId="77777777" w:rsidR="0075004A" w:rsidRDefault="0075004A" w:rsidP="0075004A">
      <w:pPr>
        <w:bidi/>
        <w:ind w:firstLine="720"/>
        <w:jc w:val="both"/>
        <w:rPr>
          <w:rFonts w:cs="David" w:hint="cs"/>
          <w:rtl/>
        </w:rPr>
      </w:pPr>
    </w:p>
    <w:p w14:paraId="24400E27" w14:textId="77777777" w:rsidR="0075004A" w:rsidRDefault="0075004A" w:rsidP="0075004A">
      <w:pPr>
        <w:bidi/>
        <w:ind w:firstLine="720"/>
        <w:jc w:val="both"/>
        <w:rPr>
          <w:rFonts w:cs="David" w:hint="cs"/>
          <w:rtl/>
        </w:rPr>
      </w:pPr>
      <w:r>
        <w:rPr>
          <w:rFonts w:cs="David" w:hint="cs"/>
          <w:rtl/>
        </w:rPr>
        <w:t xml:space="preserve">לא מתכנסים שם כל יום. </w:t>
      </w:r>
    </w:p>
    <w:p w14:paraId="486BC010" w14:textId="77777777" w:rsidR="0075004A" w:rsidRDefault="0075004A" w:rsidP="0075004A">
      <w:pPr>
        <w:bidi/>
        <w:jc w:val="both"/>
        <w:rPr>
          <w:rFonts w:cs="David" w:hint="cs"/>
          <w:rtl/>
        </w:rPr>
      </w:pPr>
    </w:p>
    <w:p w14:paraId="68B4141B"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F743808" w14:textId="77777777" w:rsidR="0075004A" w:rsidRDefault="0075004A" w:rsidP="0075004A">
      <w:pPr>
        <w:bidi/>
        <w:jc w:val="both"/>
        <w:rPr>
          <w:rFonts w:cs="David" w:hint="cs"/>
          <w:u w:val="single"/>
          <w:rtl/>
        </w:rPr>
      </w:pPr>
    </w:p>
    <w:p w14:paraId="08967E26" w14:textId="77777777" w:rsidR="0075004A" w:rsidRDefault="0075004A" w:rsidP="0075004A">
      <w:pPr>
        <w:bidi/>
        <w:ind w:firstLine="720"/>
        <w:jc w:val="both"/>
        <w:rPr>
          <w:rFonts w:cs="David" w:hint="cs"/>
          <w:rtl/>
        </w:rPr>
      </w:pPr>
      <w:r>
        <w:rPr>
          <w:rFonts w:cs="David" w:hint="cs"/>
          <w:rtl/>
        </w:rPr>
        <w:t xml:space="preserve">זו לא ועדה שמתכנסת כל יום. </w:t>
      </w:r>
    </w:p>
    <w:p w14:paraId="10723938" w14:textId="77777777" w:rsidR="0075004A" w:rsidRDefault="0075004A" w:rsidP="0075004A">
      <w:pPr>
        <w:bidi/>
        <w:jc w:val="both"/>
        <w:rPr>
          <w:rFonts w:cs="David" w:hint="cs"/>
          <w:rtl/>
        </w:rPr>
      </w:pPr>
    </w:p>
    <w:p w14:paraId="0909E2C7"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B4DA011" w14:textId="77777777" w:rsidR="0075004A" w:rsidRDefault="0075004A" w:rsidP="0075004A">
      <w:pPr>
        <w:bidi/>
        <w:jc w:val="both"/>
        <w:rPr>
          <w:rFonts w:cs="David" w:hint="cs"/>
          <w:rtl/>
        </w:rPr>
      </w:pPr>
    </w:p>
    <w:p w14:paraId="4C0299B8" w14:textId="77777777" w:rsidR="0075004A" w:rsidRDefault="0075004A" w:rsidP="0075004A">
      <w:pPr>
        <w:bidi/>
        <w:ind w:firstLine="720"/>
        <w:jc w:val="both"/>
        <w:rPr>
          <w:rFonts w:cs="David" w:hint="cs"/>
          <w:rtl/>
        </w:rPr>
      </w:pPr>
      <w:r>
        <w:rPr>
          <w:rFonts w:cs="David" w:hint="cs"/>
          <w:rtl/>
        </w:rPr>
        <w:t>תוך 60 יום? בסדר. אז יהיה תוך ארבעה חודשים מתחילת כנסת ו-60 יום מיום שהתפנה מקום של חבר תבחר הכנסת את הנציגים. זה היה סעיף 62(א). נלך עכשיו ל-(ב). "מזכיר הכנסת יודיע לכל חברי הכנסת על מועד הבחירה לוועדת המינויים". אולי צריך להגיד: "על מועד הבחירה שיקבע יושב ראש הכנסת".</w:t>
      </w:r>
    </w:p>
    <w:p w14:paraId="1AD0171D" w14:textId="77777777" w:rsidR="0075004A" w:rsidRDefault="0075004A" w:rsidP="0075004A">
      <w:pPr>
        <w:bidi/>
        <w:ind w:firstLine="720"/>
        <w:jc w:val="both"/>
        <w:rPr>
          <w:rFonts w:cs="David" w:hint="cs"/>
          <w:rtl/>
        </w:rPr>
      </w:pPr>
    </w:p>
    <w:p w14:paraId="3C138342"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39F5F01" w14:textId="77777777" w:rsidR="0075004A" w:rsidRDefault="0075004A" w:rsidP="0075004A">
      <w:pPr>
        <w:bidi/>
        <w:ind w:firstLine="720"/>
        <w:jc w:val="both"/>
        <w:rPr>
          <w:rFonts w:cs="David" w:hint="cs"/>
          <w:rtl/>
        </w:rPr>
      </w:pPr>
    </w:p>
    <w:p w14:paraId="240C9603" w14:textId="77777777" w:rsidR="0075004A" w:rsidRDefault="0075004A" w:rsidP="0075004A">
      <w:pPr>
        <w:bidi/>
        <w:ind w:firstLine="720"/>
        <w:jc w:val="both"/>
        <w:rPr>
          <w:rFonts w:cs="David" w:hint="cs"/>
          <w:rtl/>
        </w:rPr>
      </w:pPr>
      <w:r>
        <w:rPr>
          <w:rFonts w:cs="David" w:hint="cs"/>
          <w:rtl/>
        </w:rPr>
        <w:t>זה לא משנה.</w:t>
      </w:r>
    </w:p>
    <w:p w14:paraId="11E3B31B" w14:textId="77777777" w:rsidR="0075004A" w:rsidRDefault="0075004A" w:rsidP="0075004A">
      <w:pPr>
        <w:bidi/>
        <w:ind w:firstLine="720"/>
        <w:jc w:val="both"/>
        <w:rPr>
          <w:rFonts w:cs="David" w:hint="cs"/>
          <w:rtl/>
        </w:rPr>
      </w:pPr>
    </w:p>
    <w:p w14:paraId="675AC742" w14:textId="77777777" w:rsidR="0075004A" w:rsidRDefault="0075004A" w:rsidP="0075004A">
      <w:pPr>
        <w:bidi/>
        <w:jc w:val="both"/>
        <w:rPr>
          <w:rFonts w:cs="David" w:hint="cs"/>
          <w:u w:val="single"/>
          <w:rtl/>
        </w:rPr>
      </w:pPr>
      <w:r w:rsidRPr="008072B6">
        <w:rPr>
          <w:rFonts w:cs="David" w:hint="cs"/>
          <w:u w:val="single"/>
          <w:rtl/>
        </w:rPr>
        <w:t>אברהם מיכאלי:</w:t>
      </w:r>
    </w:p>
    <w:p w14:paraId="209B0E83" w14:textId="77777777" w:rsidR="0075004A" w:rsidRDefault="0075004A" w:rsidP="0075004A">
      <w:pPr>
        <w:bidi/>
        <w:ind w:firstLine="720"/>
        <w:jc w:val="both"/>
        <w:rPr>
          <w:rFonts w:cs="David" w:hint="cs"/>
          <w:rtl/>
        </w:rPr>
      </w:pPr>
    </w:p>
    <w:p w14:paraId="778881C4" w14:textId="77777777" w:rsidR="0075004A" w:rsidRDefault="0075004A" w:rsidP="0075004A">
      <w:pPr>
        <w:bidi/>
        <w:ind w:firstLine="720"/>
        <w:jc w:val="both"/>
        <w:rPr>
          <w:rFonts w:cs="David" w:hint="cs"/>
          <w:rtl/>
        </w:rPr>
      </w:pPr>
      <w:r>
        <w:rPr>
          <w:rFonts w:cs="David" w:hint="cs"/>
          <w:rtl/>
        </w:rPr>
        <w:t>מזכיר הכנסת אף פעם לא פועל בלי יושב ראש הכנסת.  אגב, איפה כתובה המגבלה של הזמן?</w:t>
      </w:r>
    </w:p>
    <w:p w14:paraId="4AE735A9" w14:textId="77777777" w:rsidR="0075004A" w:rsidRDefault="0075004A" w:rsidP="0075004A">
      <w:pPr>
        <w:bidi/>
        <w:jc w:val="both"/>
        <w:rPr>
          <w:rFonts w:cs="David" w:hint="cs"/>
          <w:rtl/>
        </w:rPr>
      </w:pPr>
    </w:p>
    <w:p w14:paraId="23027F2B"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1D5683E" w14:textId="77777777" w:rsidR="0075004A" w:rsidRDefault="0075004A" w:rsidP="0075004A">
      <w:pPr>
        <w:bidi/>
        <w:jc w:val="both"/>
        <w:rPr>
          <w:rFonts w:cs="David" w:hint="cs"/>
          <w:rtl/>
        </w:rPr>
      </w:pPr>
    </w:p>
    <w:p w14:paraId="630CE145" w14:textId="77777777" w:rsidR="0075004A" w:rsidRDefault="0075004A" w:rsidP="0075004A">
      <w:pPr>
        <w:bidi/>
        <w:jc w:val="both"/>
        <w:rPr>
          <w:rFonts w:cs="David" w:hint="cs"/>
          <w:rtl/>
        </w:rPr>
      </w:pPr>
      <w:r>
        <w:rPr>
          <w:rFonts w:cs="David" w:hint="cs"/>
          <w:rtl/>
        </w:rPr>
        <w:tab/>
        <w:t>"הצעת מועמדות תוגש ליושב ראש הכנסת בכתב עד לנעילת ישיבת הכנסת ביום האחרון בשבוע שלפני יום הבחירה".</w:t>
      </w:r>
    </w:p>
    <w:p w14:paraId="002B109A" w14:textId="77777777" w:rsidR="0075004A" w:rsidRDefault="0075004A" w:rsidP="0075004A">
      <w:pPr>
        <w:bidi/>
        <w:jc w:val="both"/>
        <w:rPr>
          <w:rFonts w:cs="David" w:hint="cs"/>
          <w:rtl/>
        </w:rPr>
      </w:pPr>
    </w:p>
    <w:p w14:paraId="0F289314" w14:textId="77777777" w:rsidR="0075004A" w:rsidRDefault="0075004A" w:rsidP="0075004A">
      <w:pPr>
        <w:bidi/>
        <w:jc w:val="both"/>
        <w:rPr>
          <w:rFonts w:cs="David" w:hint="cs"/>
          <w:u w:val="single"/>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229F2369" w14:textId="77777777" w:rsidR="0075004A" w:rsidRDefault="0075004A" w:rsidP="0075004A">
      <w:pPr>
        <w:bidi/>
        <w:jc w:val="both"/>
        <w:rPr>
          <w:rFonts w:cs="David" w:hint="cs"/>
          <w:rtl/>
        </w:rPr>
      </w:pPr>
    </w:p>
    <w:p w14:paraId="4E1E3D61" w14:textId="77777777" w:rsidR="0075004A" w:rsidRDefault="0075004A" w:rsidP="0075004A">
      <w:pPr>
        <w:bidi/>
        <w:ind w:firstLine="720"/>
        <w:jc w:val="both"/>
        <w:rPr>
          <w:rFonts w:cs="David" w:hint="cs"/>
          <w:rtl/>
        </w:rPr>
      </w:pPr>
      <w:r>
        <w:rPr>
          <w:rFonts w:cs="David" w:hint="cs"/>
          <w:rtl/>
        </w:rPr>
        <w:t xml:space="preserve">זאת אומרת, אם הבחירה ביום רביעי, אז עד יום רביעי שלפני כן. </w:t>
      </w:r>
    </w:p>
    <w:p w14:paraId="7925942B" w14:textId="77777777" w:rsidR="0075004A" w:rsidRDefault="0075004A" w:rsidP="0075004A">
      <w:pPr>
        <w:bidi/>
        <w:jc w:val="both"/>
        <w:rPr>
          <w:rFonts w:cs="David" w:hint="cs"/>
          <w:rtl/>
        </w:rPr>
      </w:pPr>
    </w:p>
    <w:p w14:paraId="31B21EF9" w14:textId="77777777" w:rsidR="0075004A" w:rsidRDefault="0075004A" w:rsidP="0075004A">
      <w:pPr>
        <w:bidi/>
        <w:jc w:val="both"/>
        <w:rPr>
          <w:rFonts w:cs="David" w:hint="cs"/>
          <w:u w:val="single"/>
          <w:rtl/>
        </w:rPr>
      </w:pPr>
      <w:r w:rsidRPr="008072B6">
        <w:rPr>
          <w:rFonts w:cs="David" w:hint="cs"/>
          <w:u w:val="single"/>
          <w:rtl/>
        </w:rPr>
        <w:t>אברהם מיכאלי:</w:t>
      </w:r>
    </w:p>
    <w:p w14:paraId="195AF8EC" w14:textId="77777777" w:rsidR="0075004A" w:rsidRDefault="0075004A" w:rsidP="0075004A">
      <w:pPr>
        <w:bidi/>
        <w:jc w:val="both"/>
        <w:rPr>
          <w:rFonts w:cs="David" w:hint="cs"/>
          <w:rtl/>
        </w:rPr>
      </w:pPr>
    </w:p>
    <w:p w14:paraId="520C2DA1" w14:textId="77777777" w:rsidR="0075004A" w:rsidRDefault="0075004A" w:rsidP="0075004A">
      <w:pPr>
        <w:bidi/>
        <w:jc w:val="both"/>
        <w:rPr>
          <w:rFonts w:cs="David" w:hint="cs"/>
          <w:rtl/>
        </w:rPr>
      </w:pPr>
      <w:r>
        <w:rPr>
          <w:rFonts w:cs="David" w:hint="cs"/>
          <w:rtl/>
        </w:rPr>
        <w:tab/>
        <w:t>אבל אם מודיעים לך מעכשיו לעוד שבוע ולא מספיקים?\</w:t>
      </w:r>
    </w:p>
    <w:p w14:paraId="383F66A9" w14:textId="77777777" w:rsidR="0075004A" w:rsidRDefault="0075004A" w:rsidP="0075004A">
      <w:pPr>
        <w:bidi/>
        <w:jc w:val="both"/>
        <w:rPr>
          <w:rFonts w:cs="David" w:hint="cs"/>
          <w:rtl/>
        </w:rPr>
      </w:pPr>
    </w:p>
    <w:p w14:paraId="73522DD2" w14:textId="77777777" w:rsidR="0075004A" w:rsidRDefault="0075004A" w:rsidP="0075004A">
      <w:pPr>
        <w:bidi/>
        <w:jc w:val="both"/>
        <w:rPr>
          <w:rFonts w:cs="David" w:hint="cs"/>
          <w:u w:val="single"/>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32B4B59F" w14:textId="77777777" w:rsidR="0075004A" w:rsidRDefault="0075004A" w:rsidP="0075004A">
      <w:pPr>
        <w:bidi/>
        <w:jc w:val="both"/>
        <w:rPr>
          <w:rFonts w:cs="David" w:hint="cs"/>
          <w:rtl/>
        </w:rPr>
      </w:pPr>
    </w:p>
    <w:p w14:paraId="59A850A1" w14:textId="77777777" w:rsidR="0075004A" w:rsidRDefault="0075004A" w:rsidP="0075004A">
      <w:pPr>
        <w:bidi/>
        <w:jc w:val="both"/>
        <w:rPr>
          <w:rFonts w:cs="David" w:hint="cs"/>
          <w:rtl/>
        </w:rPr>
      </w:pPr>
      <w:r>
        <w:rPr>
          <w:rFonts w:cs="David" w:hint="cs"/>
          <w:rtl/>
        </w:rPr>
        <w:tab/>
        <w:t xml:space="preserve">בדרך כלל מודיעים את זה שבועיים מראש לפחות. </w:t>
      </w:r>
    </w:p>
    <w:p w14:paraId="292A0F59" w14:textId="77777777" w:rsidR="0075004A" w:rsidRDefault="0075004A" w:rsidP="0075004A">
      <w:pPr>
        <w:bidi/>
        <w:jc w:val="both"/>
        <w:rPr>
          <w:rFonts w:cs="David" w:hint="cs"/>
          <w:rtl/>
        </w:rPr>
      </w:pPr>
    </w:p>
    <w:p w14:paraId="4D9BA186" w14:textId="77777777" w:rsidR="0075004A" w:rsidRDefault="0075004A" w:rsidP="0075004A">
      <w:pPr>
        <w:bidi/>
        <w:jc w:val="both"/>
        <w:rPr>
          <w:rFonts w:cs="David" w:hint="cs"/>
          <w:u w:val="single"/>
          <w:rtl/>
        </w:rPr>
      </w:pPr>
      <w:r w:rsidRPr="008072B6">
        <w:rPr>
          <w:rFonts w:cs="David" w:hint="cs"/>
          <w:u w:val="single"/>
          <w:rtl/>
        </w:rPr>
        <w:t>אברהם מיכאלי:</w:t>
      </w:r>
    </w:p>
    <w:p w14:paraId="66906380" w14:textId="77777777" w:rsidR="0075004A" w:rsidRDefault="0075004A" w:rsidP="0075004A">
      <w:pPr>
        <w:bidi/>
        <w:jc w:val="both"/>
        <w:rPr>
          <w:rFonts w:cs="David" w:hint="cs"/>
          <w:rtl/>
        </w:rPr>
      </w:pPr>
    </w:p>
    <w:p w14:paraId="4C460CD3" w14:textId="77777777" w:rsidR="0075004A" w:rsidRDefault="0075004A" w:rsidP="0075004A">
      <w:pPr>
        <w:bidi/>
        <w:jc w:val="both"/>
        <w:rPr>
          <w:rFonts w:cs="David" w:hint="cs"/>
          <w:rtl/>
        </w:rPr>
      </w:pPr>
      <w:r>
        <w:rPr>
          <w:rFonts w:cs="David" w:hint="cs"/>
          <w:rtl/>
        </w:rPr>
        <w:tab/>
        <w:t xml:space="preserve">זהו, צריך להגדיר זמן. </w:t>
      </w:r>
    </w:p>
    <w:p w14:paraId="3666E700" w14:textId="77777777" w:rsidR="0075004A" w:rsidRDefault="0075004A" w:rsidP="0075004A">
      <w:pPr>
        <w:bidi/>
        <w:jc w:val="both"/>
        <w:rPr>
          <w:rFonts w:cs="David" w:hint="cs"/>
          <w:rtl/>
        </w:rPr>
      </w:pPr>
    </w:p>
    <w:p w14:paraId="24B8B781"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D6494CC" w14:textId="77777777" w:rsidR="0075004A" w:rsidRDefault="0075004A" w:rsidP="0075004A">
      <w:pPr>
        <w:bidi/>
        <w:jc w:val="both"/>
        <w:rPr>
          <w:rFonts w:cs="David" w:hint="cs"/>
          <w:rtl/>
        </w:rPr>
      </w:pPr>
    </w:p>
    <w:p w14:paraId="76AD3424" w14:textId="77777777" w:rsidR="0075004A" w:rsidRDefault="0075004A" w:rsidP="0075004A">
      <w:pPr>
        <w:bidi/>
        <w:ind w:firstLine="720"/>
        <w:jc w:val="both"/>
        <w:rPr>
          <w:rFonts w:cs="David" w:hint="cs"/>
          <w:rtl/>
        </w:rPr>
      </w:pPr>
      <w:r>
        <w:rPr>
          <w:rFonts w:cs="David" w:hint="cs"/>
          <w:rtl/>
        </w:rPr>
        <w:t xml:space="preserve">אפשר גם להגיד תוך כמה זמן המזכיר צריך להודיע. </w:t>
      </w:r>
    </w:p>
    <w:p w14:paraId="6DB647B4" w14:textId="77777777" w:rsidR="0075004A" w:rsidRDefault="0075004A" w:rsidP="0075004A">
      <w:pPr>
        <w:bidi/>
        <w:jc w:val="both"/>
        <w:rPr>
          <w:rFonts w:cs="David" w:hint="cs"/>
          <w:rtl/>
        </w:rPr>
      </w:pPr>
    </w:p>
    <w:p w14:paraId="04E9C3B3" w14:textId="77777777" w:rsidR="0075004A" w:rsidRDefault="0075004A" w:rsidP="0075004A">
      <w:pPr>
        <w:bidi/>
        <w:jc w:val="both"/>
        <w:rPr>
          <w:rFonts w:cs="David" w:hint="cs"/>
          <w:u w:val="single"/>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17054E85" w14:textId="77777777" w:rsidR="0075004A" w:rsidRDefault="0075004A" w:rsidP="0075004A">
      <w:pPr>
        <w:bidi/>
        <w:jc w:val="both"/>
        <w:rPr>
          <w:rFonts w:cs="David" w:hint="cs"/>
          <w:rtl/>
        </w:rPr>
      </w:pPr>
    </w:p>
    <w:p w14:paraId="41A20967" w14:textId="77777777" w:rsidR="0075004A" w:rsidRDefault="0075004A" w:rsidP="0075004A">
      <w:pPr>
        <w:bidi/>
        <w:ind w:firstLine="720"/>
        <w:jc w:val="both"/>
        <w:rPr>
          <w:rFonts w:cs="David" w:hint="cs"/>
          <w:rtl/>
        </w:rPr>
      </w:pPr>
      <w:r>
        <w:rPr>
          <w:rFonts w:cs="David" w:hint="cs"/>
          <w:rtl/>
        </w:rPr>
        <w:t xml:space="preserve">שיהיו לפחות שבועיים להגשת מועמדות. </w:t>
      </w:r>
    </w:p>
    <w:p w14:paraId="004F7A08" w14:textId="77777777" w:rsidR="0075004A" w:rsidRDefault="0075004A" w:rsidP="0075004A">
      <w:pPr>
        <w:bidi/>
        <w:ind w:firstLine="720"/>
        <w:jc w:val="both"/>
        <w:rPr>
          <w:rFonts w:cs="David" w:hint="cs"/>
          <w:rtl/>
        </w:rPr>
      </w:pPr>
    </w:p>
    <w:p w14:paraId="04092E92" w14:textId="77777777" w:rsidR="0075004A" w:rsidRDefault="0075004A" w:rsidP="0075004A">
      <w:pPr>
        <w:bidi/>
        <w:jc w:val="both"/>
        <w:rPr>
          <w:rFonts w:cs="David" w:hint="cs"/>
          <w:u w:val="single"/>
          <w:rtl/>
        </w:rPr>
      </w:pPr>
      <w:r w:rsidRPr="008072B6">
        <w:rPr>
          <w:rFonts w:cs="David" w:hint="cs"/>
          <w:u w:val="single"/>
          <w:rtl/>
        </w:rPr>
        <w:t>אברהם מיכאלי:</w:t>
      </w:r>
    </w:p>
    <w:p w14:paraId="6F4C4A37" w14:textId="77777777" w:rsidR="0075004A" w:rsidRDefault="0075004A" w:rsidP="0075004A">
      <w:pPr>
        <w:bidi/>
        <w:ind w:firstLine="720"/>
        <w:jc w:val="both"/>
        <w:rPr>
          <w:rFonts w:cs="David" w:hint="cs"/>
          <w:rtl/>
        </w:rPr>
      </w:pPr>
    </w:p>
    <w:p w14:paraId="5CC80A83" w14:textId="77777777" w:rsidR="0075004A" w:rsidRDefault="0075004A" w:rsidP="0075004A">
      <w:pPr>
        <w:bidi/>
        <w:ind w:firstLine="720"/>
        <w:jc w:val="both"/>
        <w:rPr>
          <w:rFonts w:cs="David" w:hint="cs"/>
          <w:rtl/>
        </w:rPr>
      </w:pPr>
      <w:r>
        <w:rPr>
          <w:rFonts w:cs="David" w:hint="cs"/>
          <w:rtl/>
        </w:rPr>
        <w:t xml:space="preserve">יש סיעות שבטח עושות בחירה פנימית.  </w:t>
      </w:r>
    </w:p>
    <w:p w14:paraId="01483842" w14:textId="77777777" w:rsidR="0075004A" w:rsidRDefault="0075004A" w:rsidP="0075004A">
      <w:pPr>
        <w:bidi/>
        <w:jc w:val="both"/>
        <w:rPr>
          <w:rFonts w:cs="David" w:hint="cs"/>
          <w:rtl/>
        </w:rPr>
      </w:pPr>
    </w:p>
    <w:p w14:paraId="4AA2E855" w14:textId="77777777" w:rsidR="0075004A" w:rsidRPr="00F20325" w:rsidRDefault="0075004A" w:rsidP="0075004A">
      <w:pPr>
        <w:bidi/>
        <w:jc w:val="both"/>
        <w:rPr>
          <w:rFonts w:cs="David" w:hint="cs"/>
          <w:u w:val="single"/>
          <w:rtl/>
        </w:rPr>
      </w:pPr>
      <w:r w:rsidRPr="00F20325">
        <w:rPr>
          <w:rFonts w:cs="David" w:hint="cs"/>
          <w:u w:val="single"/>
          <w:rtl/>
        </w:rPr>
        <w:t>דן</w:t>
      </w:r>
      <w:r>
        <w:rPr>
          <w:rFonts w:cs="David" w:hint="cs"/>
          <w:u w:val="single"/>
          <w:rtl/>
        </w:rPr>
        <w:t xml:space="preserve"> מרזוק:</w:t>
      </w:r>
    </w:p>
    <w:p w14:paraId="66B7F319" w14:textId="77777777" w:rsidR="0075004A" w:rsidRDefault="0075004A" w:rsidP="0075004A">
      <w:pPr>
        <w:bidi/>
        <w:jc w:val="both"/>
        <w:rPr>
          <w:rFonts w:cs="David" w:hint="cs"/>
          <w:rtl/>
        </w:rPr>
      </w:pPr>
    </w:p>
    <w:p w14:paraId="39F5F2CE" w14:textId="77777777" w:rsidR="0075004A" w:rsidRDefault="0075004A" w:rsidP="0075004A">
      <w:pPr>
        <w:bidi/>
        <w:ind w:firstLine="720"/>
        <w:jc w:val="both"/>
        <w:rPr>
          <w:rFonts w:cs="David" w:hint="cs"/>
          <w:rtl/>
        </w:rPr>
      </w:pPr>
      <w:r>
        <w:rPr>
          <w:rFonts w:cs="David" w:hint="cs"/>
          <w:rtl/>
        </w:rPr>
        <w:t xml:space="preserve">בבחירות האחרונות ניתנה הודעה ב-1 ביוני והבחירות היו ב-8 ביוני - שבוע מראש. </w:t>
      </w:r>
    </w:p>
    <w:p w14:paraId="2B7091D1" w14:textId="77777777" w:rsidR="0075004A" w:rsidRDefault="0075004A" w:rsidP="0075004A">
      <w:pPr>
        <w:bidi/>
        <w:jc w:val="both"/>
        <w:rPr>
          <w:rFonts w:cs="David" w:hint="cs"/>
          <w:rtl/>
        </w:rPr>
      </w:pPr>
    </w:p>
    <w:p w14:paraId="1896D59F"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D8DEE4E" w14:textId="77777777" w:rsidR="0075004A" w:rsidRDefault="0075004A" w:rsidP="0075004A">
      <w:pPr>
        <w:bidi/>
        <w:jc w:val="both"/>
        <w:rPr>
          <w:rFonts w:cs="David" w:hint="cs"/>
          <w:rtl/>
        </w:rPr>
      </w:pPr>
    </w:p>
    <w:p w14:paraId="78FC135A" w14:textId="77777777" w:rsidR="0075004A" w:rsidRDefault="0075004A" w:rsidP="0075004A">
      <w:pPr>
        <w:bidi/>
        <w:jc w:val="both"/>
        <w:rPr>
          <w:rFonts w:cs="David" w:hint="cs"/>
          <w:rtl/>
        </w:rPr>
      </w:pPr>
    </w:p>
    <w:p w14:paraId="797F6EFC" w14:textId="77777777" w:rsidR="0075004A" w:rsidRDefault="0075004A" w:rsidP="0075004A">
      <w:pPr>
        <w:bidi/>
        <w:ind w:firstLine="720"/>
        <w:jc w:val="both"/>
        <w:rPr>
          <w:rFonts w:cs="David" w:hint="cs"/>
          <w:rtl/>
        </w:rPr>
      </w:pPr>
      <w:r>
        <w:rPr>
          <w:rFonts w:cs="David" w:hint="cs"/>
          <w:rtl/>
        </w:rPr>
        <w:t xml:space="preserve">זה כלום. אז אפשר להגיד אולי שהוא יודיע עד נעילת הישיבה ביום האחרון בשבועיים לפני. </w:t>
      </w:r>
    </w:p>
    <w:p w14:paraId="28D1AD2A" w14:textId="77777777" w:rsidR="0075004A" w:rsidRDefault="0075004A" w:rsidP="0075004A">
      <w:pPr>
        <w:bidi/>
        <w:jc w:val="both"/>
        <w:rPr>
          <w:rFonts w:cs="David" w:hint="cs"/>
          <w:rtl/>
        </w:rPr>
      </w:pPr>
    </w:p>
    <w:p w14:paraId="0EECE23A" w14:textId="77777777" w:rsidR="0075004A" w:rsidRDefault="0075004A" w:rsidP="0075004A">
      <w:pPr>
        <w:bidi/>
        <w:jc w:val="both"/>
        <w:rPr>
          <w:rFonts w:cs="David" w:hint="cs"/>
          <w:u w:val="single"/>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30AF86DD" w14:textId="77777777" w:rsidR="0075004A" w:rsidRDefault="0075004A" w:rsidP="0075004A">
      <w:pPr>
        <w:bidi/>
        <w:jc w:val="both"/>
        <w:rPr>
          <w:rFonts w:cs="David" w:hint="cs"/>
          <w:rtl/>
        </w:rPr>
      </w:pPr>
    </w:p>
    <w:p w14:paraId="58D5A42D" w14:textId="77777777" w:rsidR="0075004A" w:rsidRDefault="0075004A" w:rsidP="0075004A">
      <w:pPr>
        <w:bidi/>
        <w:ind w:firstLine="720"/>
        <w:jc w:val="both"/>
        <w:rPr>
          <w:rFonts w:cs="David" w:hint="cs"/>
          <w:rtl/>
        </w:rPr>
      </w:pPr>
      <w:r>
        <w:rPr>
          <w:rFonts w:cs="David" w:hint="cs"/>
          <w:rtl/>
        </w:rPr>
        <w:t xml:space="preserve">שיודיע שבועיים לפני מועד יום הבחירה, שיהיו 14 יום. </w:t>
      </w:r>
    </w:p>
    <w:p w14:paraId="17082EAA" w14:textId="77777777" w:rsidR="0075004A" w:rsidRDefault="0075004A" w:rsidP="0075004A">
      <w:pPr>
        <w:bidi/>
        <w:jc w:val="both"/>
        <w:rPr>
          <w:rFonts w:cs="David" w:hint="cs"/>
          <w:rtl/>
        </w:rPr>
      </w:pPr>
    </w:p>
    <w:p w14:paraId="2FF2DAD8"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2C254F5" w14:textId="77777777" w:rsidR="0075004A" w:rsidRDefault="0075004A" w:rsidP="0075004A">
      <w:pPr>
        <w:bidi/>
        <w:jc w:val="both"/>
        <w:rPr>
          <w:rFonts w:cs="David" w:hint="cs"/>
          <w:rtl/>
        </w:rPr>
      </w:pPr>
    </w:p>
    <w:p w14:paraId="4441EF3B" w14:textId="77777777" w:rsidR="0075004A" w:rsidRDefault="0075004A" w:rsidP="0075004A">
      <w:pPr>
        <w:bidi/>
        <w:ind w:firstLine="720"/>
        <w:jc w:val="both"/>
        <w:rPr>
          <w:rFonts w:cs="David" w:hint="cs"/>
          <w:rtl/>
        </w:rPr>
      </w:pPr>
      <w:r>
        <w:rPr>
          <w:rFonts w:cs="David" w:hint="cs"/>
          <w:rtl/>
        </w:rPr>
        <w:t xml:space="preserve">בסדר. ואז, עד יום רביעי האחרון שלפני צריך להגיש את המועמדות. "כל אחד מחברי הכנסת, שאינו שר או סגן שר, רשאי להציע את מועמדותו לוועדת המינויים" </w:t>
      </w:r>
      <w:r>
        <w:rPr>
          <w:rFonts w:cs="David"/>
          <w:rtl/>
        </w:rPr>
        <w:t>–</w:t>
      </w:r>
      <w:r>
        <w:rPr>
          <w:rFonts w:cs="David" w:hint="cs"/>
          <w:rtl/>
        </w:rPr>
        <w:t xml:space="preserve"> למעט ועדת המינויים לקאדי-</w:t>
      </w:r>
      <w:proofErr w:type="spellStart"/>
      <w:r>
        <w:rPr>
          <w:rFonts w:cs="David" w:hint="cs"/>
          <w:rtl/>
        </w:rPr>
        <w:t>מד</w:t>
      </w:r>
      <w:r>
        <w:rPr>
          <w:rFonts w:cs="David"/>
          <w:rtl/>
        </w:rPr>
        <w:t>'</w:t>
      </w:r>
      <w:r>
        <w:rPr>
          <w:rFonts w:cs="David" w:hint="cs"/>
          <w:rtl/>
        </w:rPr>
        <w:t>הב</w:t>
      </w:r>
      <w:proofErr w:type="spellEnd"/>
      <w:r>
        <w:rPr>
          <w:rFonts w:cs="David" w:hint="cs"/>
          <w:rtl/>
        </w:rPr>
        <w:t xml:space="preserve">, ששם זה רק דרוזים. המילים "שאינו שר או סגן שר" מודגשות. נכון להיום נציגי הכנסת אינם יכולים להיות שרים או סגני שרים, לממשלה יש נציגים משלה שהם שרים. במקרים מסוימים, לאור תיקונים שנעשו ממש לאחרונה לחוק, יכול להיות גם סגן שר כנציג הממשלה אם זה דרוזי או מוסלמי ואין שר רלוונטי. </w:t>
      </w:r>
    </w:p>
    <w:p w14:paraId="30837510" w14:textId="77777777" w:rsidR="0075004A" w:rsidRDefault="0075004A" w:rsidP="0075004A">
      <w:pPr>
        <w:bidi/>
        <w:ind w:firstLine="720"/>
        <w:jc w:val="both"/>
        <w:rPr>
          <w:rFonts w:cs="David" w:hint="cs"/>
          <w:rtl/>
        </w:rPr>
      </w:pPr>
    </w:p>
    <w:p w14:paraId="3E2EBD5B" w14:textId="77777777" w:rsidR="0075004A" w:rsidRDefault="0075004A" w:rsidP="0075004A">
      <w:pPr>
        <w:bidi/>
        <w:ind w:firstLine="720"/>
        <w:jc w:val="both"/>
        <w:rPr>
          <w:rFonts w:cs="David" w:hint="cs"/>
          <w:rtl/>
        </w:rPr>
      </w:pPr>
      <w:r>
        <w:rPr>
          <w:rFonts w:cs="David" w:hint="cs"/>
          <w:rtl/>
        </w:rPr>
        <w:t xml:space="preserve">בעבר ניתנו חוות דעת ששר או סגן שר לא יכול להיות מועמד מטעם הכנסת ולא יכול לכהן. הנושא הזה הגיע פעם אחת לבית המשפט העליון, במקרה של וירשובסקי. שם היה מקרה שנבחר חבר כנסת מכהן והתמנה לסגן שר. היה ברור שצריך לבחור חבר אחר במקומו ונשאלה השאלה האם הוא יכול להמשיך. בית המשפט אמר שלאור התקופה הקצרה ואין ניגוד עניינים </w:t>
      </w:r>
      <w:proofErr w:type="spellStart"/>
      <w:r>
        <w:rPr>
          <w:rFonts w:cs="David" w:hint="cs"/>
          <w:rtl/>
        </w:rPr>
        <w:t>וכו</w:t>
      </w:r>
      <w:proofErr w:type="spellEnd"/>
      <w:r>
        <w:rPr>
          <w:rFonts w:cs="David" w:hint="cs"/>
          <w:rtl/>
        </w:rPr>
        <w:t xml:space="preserve">' הוא יכול. אבל מוצע להדגיש גם כאן גם בהמשך שלא יכול להיות מועמד שר או סגן שר, ומי שמתמנה לסגן שר או שר חדל לכהן. . </w:t>
      </w:r>
    </w:p>
    <w:p w14:paraId="22231E08" w14:textId="77777777" w:rsidR="0075004A" w:rsidRDefault="0075004A" w:rsidP="0075004A">
      <w:pPr>
        <w:bidi/>
        <w:jc w:val="both"/>
        <w:rPr>
          <w:rFonts w:cs="David" w:hint="cs"/>
          <w:rtl/>
        </w:rPr>
      </w:pPr>
    </w:p>
    <w:p w14:paraId="3843E7CE"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020ADF1" w14:textId="77777777" w:rsidR="0075004A" w:rsidRDefault="0075004A" w:rsidP="0075004A">
      <w:pPr>
        <w:bidi/>
        <w:jc w:val="both"/>
        <w:rPr>
          <w:rFonts w:cs="David" w:hint="cs"/>
          <w:u w:val="single"/>
          <w:rtl/>
        </w:rPr>
      </w:pPr>
    </w:p>
    <w:p w14:paraId="20BDC3CE" w14:textId="77777777" w:rsidR="0075004A" w:rsidRDefault="0075004A" w:rsidP="0075004A">
      <w:pPr>
        <w:bidi/>
        <w:ind w:firstLine="720"/>
        <w:jc w:val="both"/>
        <w:rPr>
          <w:rFonts w:cs="David" w:hint="cs"/>
          <w:rtl/>
        </w:rPr>
      </w:pPr>
      <w:r>
        <w:rPr>
          <w:rFonts w:cs="David" w:hint="cs"/>
          <w:rtl/>
        </w:rPr>
        <w:t xml:space="preserve">השאלה היא פשוטה - האם בזה את לא בקלות פותרת את השאלה מה זה מעמדו של סגן שר: האם סגן שר הוא חלק מהרשות המבצעת או חלק מהרשות המחוקקת? </w:t>
      </w:r>
    </w:p>
    <w:p w14:paraId="2B0D73BA" w14:textId="77777777" w:rsidR="0075004A" w:rsidRDefault="0075004A" w:rsidP="0075004A">
      <w:pPr>
        <w:bidi/>
        <w:ind w:firstLine="720"/>
        <w:jc w:val="both"/>
        <w:rPr>
          <w:rFonts w:cs="David" w:hint="cs"/>
          <w:rtl/>
        </w:rPr>
      </w:pPr>
    </w:p>
    <w:p w14:paraId="3E1D81C2"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D07CB7E" w14:textId="77777777" w:rsidR="0075004A" w:rsidRDefault="0075004A" w:rsidP="0075004A">
      <w:pPr>
        <w:bidi/>
        <w:ind w:firstLine="720"/>
        <w:jc w:val="both"/>
        <w:rPr>
          <w:rFonts w:cs="David" w:hint="cs"/>
          <w:rtl/>
        </w:rPr>
      </w:pPr>
    </w:p>
    <w:p w14:paraId="7F165658" w14:textId="77777777" w:rsidR="0075004A" w:rsidRDefault="0075004A" w:rsidP="0075004A">
      <w:pPr>
        <w:bidi/>
        <w:ind w:firstLine="720"/>
        <w:jc w:val="both"/>
        <w:rPr>
          <w:rFonts w:cs="David" w:hint="cs"/>
          <w:rtl/>
        </w:rPr>
      </w:pPr>
      <w:r>
        <w:rPr>
          <w:rFonts w:cs="David" w:hint="cs"/>
          <w:rtl/>
        </w:rPr>
        <w:t xml:space="preserve">זה רץ לנו בתקנון על מי יכול להגיש הצעת חוק - - - </w:t>
      </w:r>
    </w:p>
    <w:p w14:paraId="16FB694E" w14:textId="77777777" w:rsidR="0075004A" w:rsidRDefault="0075004A" w:rsidP="0075004A">
      <w:pPr>
        <w:bidi/>
        <w:ind w:firstLine="720"/>
        <w:jc w:val="both"/>
        <w:rPr>
          <w:rFonts w:cs="David" w:hint="cs"/>
          <w:rtl/>
        </w:rPr>
      </w:pPr>
    </w:p>
    <w:p w14:paraId="4603883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08D6646" w14:textId="77777777" w:rsidR="0075004A" w:rsidRDefault="0075004A" w:rsidP="0075004A">
      <w:pPr>
        <w:bidi/>
        <w:ind w:firstLine="720"/>
        <w:jc w:val="both"/>
        <w:rPr>
          <w:rFonts w:cs="David" w:hint="cs"/>
          <w:rtl/>
        </w:rPr>
      </w:pPr>
    </w:p>
    <w:p w14:paraId="1B993910" w14:textId="77777777" w:rsidR="0075004A" w:rsidRDefault="0075004A" w:rsidP="0075004A">
      <w:pPr>
        <w:bidi/>
        <w:ind w:firstLine="720"/>
        <w:jc w:val="both"/>
        <w:rPr>
          <w:rFonts w:cs="David" w:hint="cs"/>
          <w:rtl/>
        </w:rPr>
      </w:pPr>
      <w:r>
        <w:rPr>
          <w:rFonts w:cs="David" w:hint="cs"/>
          <w:rtl/>
        </w:rPr>
        <w:t>זה אחד ה</w:t>
      </w:r>
      <w:smartTag w:uri="urn:schemas-microsoft-com:office:smarttags" w:element="PersonName">
        <w:r>
          <w:rPr>
            <w:rFonts w:cs="David" w:hint="cs"/>
            <w:rtl/>
          </w:rPr>
          <w:t>דב</w:t>
        </w:r>
      </w:smartTag>
      <w:r>
        <w:rPr>
          <w:rFonts w:cs="David" w:hint="cs"/>
          <w:rtl/>
        </w:rPr>
        <w:t xml:space="preserve">רים. אם חבר כנסת לא יכול להיות נציג הכנסת, פירושו של </w:t>
      </w:r>
      <w:smartTag w:uri="urn:schemas-microsoft-com:office:smarttags" w:element="PersonName">
        <w:r>
          <w:rPr>
            <w:rFonts w:cs="David" w:hint="cs"/>
            <w:rtl/>
          </w:rPr>
          <w:t>דב</w:t>
        </w:r>
      </w:smartTag>
      <w:r>
        <w:rPr>
          <w:rFonts w:cs="David" w:hint="cs"/>
          <w:rtl/>
        </w:rPr>
        <w:t xml:space="preserve">ר שהוא איננו חבר ברשות המחוקקת. </w:t>
      </w:r>
    </w:p>
    <w:p w14:paraId="602EE60A" w14:textId="77777777" w:rsidR="0075004A" w:rsidRDefault="0075004A" w:rsidP="0075004A">
      <w:pPr>
        <w:bidi/>
        <w:jc w:val="both"/>
        <w:rPr>
          <w:rFonts w:cs="David" w:hint="cs"/>
          <w:rtl/>
        </w:rPr>
      </w:pPr>
    </w:p>
    <w:p w14:paraId="023BF59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1484651" w14:textId="77777777" w:rsidR="0075004A" w:rsidRDefault="0075004A" w:rsidP="0075004A">
      <w:pPr>
        <w:bidi/>
        <w:jc w:val="both"/>
        <w:rPr>
          <w:rFonts w:cs="David" w:hint="cs"/>
          <w:rtl/>
        </w:rPr>
      </w:pPr>
    </w:p>
    <w:p w14:paraId="5CBE6353" w14:textId="77777777" w:rsidR="0075004A" w:rsidRDefault="0075004A" w:rsidP="0075004A">
      <w:pPr>
        <w:bidi/>
        <w:jc w:val="both"/>
        <w:rPr>
          <w:rFonts w:cs="David" w:hint="cs"/>
          <w:rtl/>
        </w:rPr>
      </w:pPr>
      <w:r>
        <w:rPr>
          <w:rFonts w:cs="David" w:hint="cs"/>
          <w:rtl/>
        </w:rPr>
        <w:tab/>
        <w:t xml:space="preserve">לא. </w:t>
      </w:r>
    </w:p>
    <w:p w14:paraId="0EF54617" w14:textId="77777777" w:rsidR="0075004A" w:rsidRDefault="0075004A" w:rsidP="0075004A">
      <w:pPr>
        <w:bidi/>
        <w:jc w:val="both"/>
        <w:rPr>
          <w:rFonts w:cs="David" w:hint="cs"/>
          <w:rtl/>
        </w:rPr>
      </w:pPr>
    </w:p>
    <w:p w14:paraId="728E992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3963ADE" w14:textId="77777777" w:rsidR="0075004A" w:rsidRDefault="0075004A" w:rsidP="0075004A">
      <w:pPr>
        <w:bidi/>
        <w:jc w:val="both"/>
        <w:rPr>
          <w:rFonts w:cs="David" w:hint="cs"/>
          <w:rtl/>
        </w:rPr>
      </w:pPr>
    </w:p>
    <w:p w14:paraId="155D3E6D" w14:textId="77777777" w:rsidR="0075004A" w:rsidRDefault="0075004A" w:rsidP="0075004A">
      <w:pPr>
        <w:bidi/>
        <w:ind w:firstLine="720"/>
        <w:jc w:val="both"/>
        <w:rPr>
          <w:rFonts w:cs="David" w:hint="cs"/>
          <w:rtl/>
        </w:rPr>
      </w:pPr>
      <w:r>
        <w:rPr>
          <w:rFonts w:cs="David" w:hint="cs"/>
          <w:rtl/>
        </w:rPr>
        <w:t>כן. האם הוא יכול להצביע בוועדות?</w:t>
      </w:r>
    </w:p>
    <w:p w14:paraId="3530A507" w14:textId="77777777" w:rsidR="0075004A" w:rsidRDefault="0075004A" w:rsidP="0075004A">
      <w:pPr>
        <w:bidi/>
        <w:jc w:val="both"/>
        <w:rPr>
          <w:rFonts w:cs="David" w:hint="cs"/>
          <w:rtl/>
        </w:rPr>
      </w:pPr>
    </w:p>
    <w:p w14:paraId="2637D7AF"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75A1BC2" w14:textId="77777777" w:rsidR="0075004A" w:rsidRDefault="0075004A" w:rsidP="0075004A">
      <w:pPr>
        <w:bidi/>
        <w:jc w:val="both"/>
        <w:rPr>
          <w:rFonts w:cs="David" w:hint="cs"/>
          <w:rtl/>
        </w:rPr>
      </w:pPr>
    </w:p>
    <w:p w14:paraId="66E7AA61" w14:textId="77777777" w:rsidR="0075004A" w:rsidRDefault="0075004A" w:rsidP="0075004A">
      <w:pPr>
        <w:bidi/>
        <w:ind w:firstLine="720"/>
        <w:jc w:val="both"/>
        <w:rPr>
          <w:rFonts w:cs="David" w:hint="cs"/>
          <w:rtl/>
        </w:rPr>
      </w:pPr>
      <w:r>
        <w:rPr>
          <w:rFonts w:cs="David" w:hint="cs"/>
          <w:rtl/>
        </w:rPr>
        <w:t xml:space="preserve">לא, הוא לא חבר הוועדות. הוא יציר כלאיים. </w:t>
      </w:r>
    </w:p>
    <w:p w14:paraId="60804153" w14:textId="77777777" w:rsidR="0075004A" w:rsidRDefault="0075004A" w:rsidP="0075004A">
      <w:pPr>
        <w:bidi/>
        <w:jc w:val="both"/>
        <w:rPr>
          <w:rFonts w:cs="David" w:hint="cs"/>
          <w:rtl/>
        </w:rPr>
      </w:pPr>
    </w:p>
    <w:p w14:paraId="3356F12F"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96F5E5C" w14:textId="77777777" w:rsidR="0075004A" w:rsidRDefault="0075004A" w:rsidP="0075004A">
      <w:pPr>
        <w:bidi/>
        <w:jc w:val="both"/>
        <w:rPr>
          <w:rFonts w:cs="David" w:hint="cs"/>
          <w:u w:val="single"/>
          <w:rtl/>
        </w:rPr>
      </w:pPr>
    </w:p>
    <w:p w14:paraId="3083B16F" w14:textId="77777777" w:rsidR="0075004A" w:rsidRDefault="0075004A" w:rsidP="0075004A">
      <w:pPr>
        <w:bidi/>
        <w:ind w:firstLine="720"/>
        <w:jc w:val="both"/>
        <w:rPr>
          <w:rFonts w:cs="David" w:hint="cs"/>
          <w:rtl/>
        </w:rPr>
      </w:pPr>
      <w:r>
        <w:rPr>
          <w:rFonts w:cs="David" w:hint="cs"/>
          <w:rtl/>
        </w:rPr>
        <w:t>יציר כלאיים, שצריך פעם אחת להגדיר. על פי כל מיני תיקונים שעשינו בתקנון יש ממלא מקום. אם חבר מהסיעה שלי לא מגיע אז כל חבר אחר בסיעה יכול להחליף אותו.</w:t>
      </w:r>
    </w:p>
    <w:p w14:paraId="473ACA23" w14:textId="77777777" w:rsidR="0075004A" w:rsidRDefault="0075004A" w:rsidP="0075004A">
      <w:pPr>
        <w:bidi/>
        <w:jc w:val="both"/>
        <w:rPr>
          <w:rFonts w:cs="David" w:hint="cs"/>
          <w:rtl/>
        </w:rPr>
      </w:pPr>
    </w:p>
    <w:p w14:paraId="3569804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B69E16E" w14:textId="77777777" w:rsidR="0075004A" w:rsidRDefault="0075004A" w:rsidP="0075004A">
      <w:pPr>
        <w:bidi/>
        <w:jc w:val="both"/>
        <w:rPr>
          <w:rFonts w:cs="David" w:hint="cs"/>
          <w:rtl/>
        </w:rPr>
      </w:pPr>
    </w:p>
    <w:p w14:paraId="17FA0C0F" w14:textId="77777777" w:rsidR="0075004A" w:rsidRDefault="0075004A" w:rsidP="0075004A">
      <w:pPr>
        <w:bidi/>
        <w:ind w:firstLine="720"/>
        <w:jc w:val="both"/>
        <w:rPr>
          <w:rFonts w:cs="David" w:hint="cs"/>
          <w:rtl/>
        </w:rPr>
      </w:pPr>
      <w:r>
        <w:rPr>
          <w:rFonts w:cs="David" w:hint="cs"/>
          <w:rtl/>
        </w:rPr>
        <w:t xml:space="preserve">שאינו שר או סגן שר. </w:t>
      </w:r>
    </w:p>
    <w:p w14:paraId="6EAD5FC8" w14:textId="77777777" w:rsidR="0075004A" w:rsidRDefault="0075004A" w:rsidP="0075004A">
      <w:pPr>
        <w:bidi/>
        <w:jc w:val="both"/>
        <w:rPr>
          <w:rFonts w:cs="David" w:hint="cs"/>
          <w:rtl/>
        </w:rPr>
      </w:pPr>
    </w:p>
    <w:p w14:paraId="0C406EAD"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EE28F6F" w14:textId="77777777" w:rsidR="0075004A" w:rsidRDefault="0075004A" w:rsidP="0075004A">
      <w:pPr>
        <w:bidi/>
        <w:jc w:val="both"/>
        <w:rPr>
          <w:rFonts w:cs="David" w:hint="cs"/>
          <w:u w:val="single"/>
          <w:rtl/>
        </w:rPr>
      </w:pPr>
    </w:p>
    <w:p w14:paraId="74A54BB8" w14:textId="77777777" w:rsidR="0075004A" w:rsidRDefault="0075004A" w:rsidP="0075004A">
      <w:pPr>
        <w:bidi/>
        <w:ind w:firstLine="720"/>
        <w:jc w:val="both"/>
        <w:rPr>
          <w:rFonts w:cs="David" w:hint="cs"/>
          <w:rtl/>
        </w:rPr>
      </w:pPr>
      <w:r>
        <w:rPr>
          <w:rFonts w:cs="David" w:hint="cs"/>
          <w:rtl/>
        </w:rPr>
        <w:t xml:space="preserve">לא כתוב. </w:t>
      </w:r>
    </w:p>
    <w:p w14:paraId="0456CD1B" w14:textId="77777777" w:rsidR="0075004A" w:rsidRDefault="0075004A" w:rsidP="0075004A">
      <w:pPr>
        <w:bidi/>
        <w:ind w:firstLine="720"/>
        <w:jc w:val="both"/>
        <w:rPr>
          <w:rFonts w:cs="David" w:hint="cs"/>
          <w:rtl/>
        </w:rPr>
      </w:pPr>
    </w:p>
    <w:p w14:paraId="110730A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BE1E762" w14:textId="77777777" w:rsidR="0075004A" w:rsidRDefault="0075004A" w:rsidP="0075004A">
      <w:pPr>
        <w:bidi/>
        <w:ind w:firstLine="720"/>
        <w:jc w:val="both"/>
        <w:rPr>
          <w:rFonts w:cs="David" w:hint="cs"/>
          <w:rtl/>
        </w:rPr>
      </w:pPr>
    </w:p>
    <w:p w14:paraId="04767259" w14:textId="77777777" w:rsidR="0075004A" w:rsidRDefault="0075004A" w:rsidP="0075004A">
      <w:pPr>
        <w:bidi/>
        <w:ind w:firstLine="720"/>
        <w:jc w:val="both"/>
        <w:rPr>
          <w:rFonts w:cs="David" w:hint="cs"/>
          <w:rtl/>
        </w:rPr>
      </w:pPr>
      <w:r>
        <w:rPr>
          <w:rFonts w:cs="David" w:hint="cs"/>
          <w:rtl/>
        </w:rPr>
        <w:t xml:space="preserve">זה כתוב. כתוב שסגן שר או שר לא יכול להיות חבר ועדה. </w:t>
      </w:r>
    </w:p>
    <w:p w14:paraId="4F0D6858" w14:textId="77777777" w:rsidR="0075004A" w:rsidRDefault="0075004A" w:rsidP="0075004A">
      <w:pPr>
        <w:bidi/>
        <w:ind w:firstLine="720"/>
        <w:jc w:val="both"/>
        <w:rPr>
          <w:rFonts w:cs="David" w:hint="cs"/>
          <w:rtl/>
        </w:rPr>
      </w:pPr>
    </w:p>
    <w:p w14:paraId="5068D1A8"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0400421" w14:textId="77777777" w:rsidR="0075004A" w:rsidRDefault="0075004A" w:rsidP="0075004A">
      <w:pPr>
        <w:bidi/>
        <w:ind w:firstLine="720"/>
        <w:jc w:val="both"/>
        <w:rPr>
          <w:rFonts w:cs="David" w:hint="cs"/>
          <w:rtl/>
        </w:rPr>
      </w:pPr>
    </w:p>
    <w:p w14:paraId="12EB479F" w14:textId="77777777" w:rsidR="0075004A" w:rsidRDefault="0075004A" w:rsidP="0075004A">
      <w:pPr>
        <w:bidi/>
        <w:ind w:firstLine="720"/>
        <w:jc w:val="both"/>
        <w:rPr>
          <w:rFonts w:cs="David" w:hint="cs"/>
          <w:rtl/>
        </w:rPr>
      </w:pPr>
      <w:r>
        <w:rPr>
          <w:rFonts w:cs="David" w:hint="cs"/>
          <w:rtl/>
        </w:rPr>
        <w:t xml:space="preserve">הוא לא חבר ועדה, הוא רק בא להצביע. </w:t>
      </w:r>
    </w:p>
    <w:p w14:paraId="67276C3C" w14:textId="77777777" w:rsidR="0075004A" w:rsidRDefault="0075004A" w:rsidP="0075004A">
      <w:pPr>
        <w:bidi/>
        <w:ind w:firstLine="720"/>
        <w:jc w:val="both"/>
        <w:rPr>
          <w:rFonts w:cs="David" w:hint="cs"/>
          <w:rtl/>
        </w:rPr>
      </w:pPr>
    </w:p>
    <w:p w14:paraId="6E7032F4" w14:textId="77777777" w:rsidR="0075004A" w:rsidRDefault="0075004A" w:rsidP="0075004A">
      <w:pPr>
        <w:bidi/>
        <w:jc w:val="both"/>
        <w:rPr>
          <w:rFonts w:cs="David" w:hint="cs"/>
          <w:u w:val="single"/>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615FAFD4" w14:textId="77777777" w:rsidR="0075004A" w:rsidRDefault="0075004A" w:rsidP="0075004A">
      <w:pPr>
        <w:bidi/>
        <w:ind w:firstLine="720"/>
        <w:jc w:val="both"/>
        <w:rPr>
          <w:rFonts w:cs="David" w:hint="cs"/>
          <w:rtl/>
        </w:rPr>
      </w:pPr>
    </w:p>
    <w:p w14:paraId="2EE93527" w14:textId="77777777" w:rsidR="0075004A" w:rsidRDefault="0075004A" w:rsidP="0075004A">
      <w:pPr>
        <w:bidi/>
        <w:ind w:firstLine="720"/>
        <w:jc w:val="both"/>
        <w:rPr>
          <w:rFonts w:cs="David" w:hint="cs"/>
          <w:rtl/>
        </w:rPr>
      </w:pPr>
      <w:r>
        <w:rPr>
          <w:rFonts w:cs="David" w:hint="cs"/>
          <w:rtl/>
        </w:rPr>
        <w:t xml:space="preserve">מי בא להצביע? חבר ועדה צריך לבוא להצביע.  </w:t>
      </w:r>
    </w:p>
    <w:p w14:paraId="43A8EA8A" w14:textId="77777777" w:rsidR="0075004A" w:rsidRDefault="0075004A" w:rsidP="0075004A">
      <w:pPr>
        <w:bidi/>
        <w:jc w:val="both"/>
        <w:rPr>
          <w:rFonts w:cs="David" w:hint="cs"/>
          <w:rtl/>
        </w:rPr>
      </w:pPr>
    </w:p>
    <w:p w14:paraId="423A9403"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C4D15CC" w14:textId="77777777" w:rsidR="0075004A" w:rsidRDefault="0075004A" w:rsidP="0075004A">
      <w:pPr>
        <w:bidi/>
        <w:jc w:val="both"/>
        <w:rPr>
          <w:rFonts w:cs="David" w:hint="cs"/>
          <w:rtl/>
        </w:rPr>
      </w:pPr>
    </w:p>
    <w:p w14:paraId="144A23BB" w14:textId="77777777" w:rsidR="0075004A" w:rsidRDefault="0075004A" w:rsidP="0075004A">
      <w:pPr>
        <w:bidi/>
        <w:ind w:firstLine="720"/>
        <w:jc w:val="both"/>
        <w:rPr>
          <w:rFonts w:cs="David" w:hint="cs"/>
          <w:rtl/>
        </w:rPr>
      </w:pPr>
      <w:r>
        <w:rPr>
          <w:rFonts w:cs="David" w:hint="cs"/>
          <w:rtl/>
        </w:rPr>
        <w:t xml:space="preserve">מי שיכול להיות ממלא מקום הוא רק מי שיכול להיות חבר ועדה. </w:t>
      </w:r>
    </w:p>
    <w:p w14:paraId="7B4970A1" w14:textId="77777777" w:rsidR="0075004A" w:rsidRDefault="0075004A" w:rsidP="0075004A">
      <w:pPr>
        <w:bidi/>
        <w:ind w:firstLine="720"/>
        <w:jc w:val="both"/>
        <w:rPr>
          <w:rFonts w:cs="David" w:hint="cs"/>
          <w:rtl/>
        </w:rPr>
      </w:pPr>
    </w:p>
    <w:p w14:paraId="4B72DD6E"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0A59211" w14:textId="77777777" w:rsidR="0075004A" w:rsidRDefault="0075004A" w:rsidP="0075004A">
      <w:pPr>
        <w:bidi/>
        <w:ind w:firstLine="720"/>
        <w:jc w:val="both"/>
        <w:rPr>
          <w:rFonts w:cs="David" w:hint="cs"/>
          <w:rtl/>
        </w:rPr>
      </w:pPr>
    </w:p>
    <w:p w14:paraId="3AE14621" w14:textId="77777777" w:rsidR="0075004A" w:rsidRDefault="0075004A" w:rsidP="0075004A">
      <w:pPr>
        <w:bidi/>
        <w:ind w:firstLine="720"/>
        <w:jc w:val="both"/>
        <w:rPr>
          <w:rFonts w:cs="David" w:hint="cs"/>
          <w:rtl/>
        </w:rPr>
      </w:pPr>
      <w:r>
        <w:rPr>
          <w:rFonts w:cs="David" w:hint="cs"/>
          <w:rtl/>
        </w:rPr>
        <w:t>- - - ?</w:t>
      </w:r>
    </w:p>
    <w:p w14:paraId="6F4C436A" w14:textId="77777777" w:rsidR="0075004A" w:rsidRDefault="0075004A" w:rsidP="0075004A">
      <w:pPr>
        <w:bidi/>
        <w:ind w:firstLine="720"/>
        <w:jc w:val="both"/>
        <w:rPr>
          <w:rFonts w:cs="David" w:hint="cs"/>
          <w:rtl/>
        </w:rPr>
      </w:pPr>
    </w:p>
    <w:p w14:paraId="5BC33B22"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BC06A7B" w14:textId="77777777" w:rsidR="0075004A" w:rsidRDefault="0075004A" w:rsidP="0075004A">
      <w:pPr>
        <w:bidi/>
        <w:ind w:firstLine="720"/>
        <w:jc w:val="both"/>
        <w:rPr>
          <w:rFonts w:cs="David" w:hint="cs"/>
          <w:rtl/>
        </w:rPr>
      </w:pPr>
    </w:p>
    <w:p w14:paraId="4FC1D670" w14:textId="77777777" w:rsidR="0075004A" w:rsidRDefault="0075004A" w:rsidP="0075004A">
      <w:pPr>
        <w:bidi/>
        <w:ind w:firstLine="720"/>
        <w:jc w:val="both"/>
        <w:rPr>
          <w:rFonts w:cs="David" w:hint="cs"/>
          <w:rtl/>
        </w:rPr>
      </w:pPr>
      <w:r>
        <w:rPr>
          <w:rFonts w:cs="David" w:hint="cs"/>
          <w:rtl/>
        </w:rPr>
        <w:t xml:space="preserve">לא, זה חד-משמעי. </w:t>
      </w:r>
    </w:p>
    <w:p w14:paraId="5A4C53F0" w14:textId="77777777" w:rsidR="0075004A" w:rsidRDefault="0075004A" w:rsidP="0075004A">
      <w:pPr>
        <w:bidi/>
        <w:jc w:val="both"/>
        <w:rPr>
          <w:rFonts w:cs="David" w:hint="cs"/>
          <w:rtl/>
        </w:rPr>
      </w:pPr>
    </w:p>
    <w:p w14:paraId="3D3D0271"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893843D" w14:textId="77777777" w:rsidR="0075004A" w:rsidRDefault="0075004A" w:rsidP="0075004A">
      <w:pPr>
        <w:bidi/>
        <w:jc w:val="both"/>
        <w:rPr>
          <w:rFonts w:cs="David" w:hint="cs"/>
          <w:u w:val="single"/>
          <w:rtl/>
        </w:rPr>
      </w:pPr>
    </w:p>
    <w:p w14:paraId="7E44F42B" w14:textId="77777777" w:rsidR="0075004A" w:rsidRDefault="0075004A" w:rsidP="0075004A">
      <w:pPr>
        <w:bidi/>
        <w:ind w:firstLine="720"/>
        <w:jc w:val="both"/>
        <w:rPr>
          <w:rFonts w:cs="David" w:hint="cs"/>
          <w:rtl/>
        </w:rPr>
      </w:pPr>
      <w:r>
        <w:rPr>
          <w:rFonts w:cs="David" w:hint="cs"/>
          <w:rtl/>
        </w:rPr>
        <w:t xml:space="preserve">זה בסדר, זה שומר על הנורמה, וזו הנורמה הנכונה. הרי סגן שר הוא בסופו של </w:t>
      </w:r>
      <w:smartTag w:uri="urn:schemas-microsoft-com:office:smarttags" w:element="PersonName">
        <w:r>
          <w:rPr>
            <w:rFonts w:cs="David" w:hint="cs"/>
            <w:rtl/>
          </w:rPr>
          <w:t>דב</w:t>
        </w:r>
      </w:smartTag>
      <w:r>
        <w:rPr>
          <w:rFonts w:cs="David" w:hint="cs"/>
          <w:rtl/>
        </w:rPr>
        <w:t xml:space="preserve">ר חלק מהממשלה. </w:t>
      </w:r>
    </w:p>
    <w:p w14:paraId="365817EC" w14:textId="77777777" w:rsidR="0075004A" w:rsidRDefault="0075004A" w:rsidP="0075004A">
      <w:pPr>
        <w:bidi/>
        <w:jc w:val="both"/>
        <w:rPr>
          <w:rFonts w:cs="David" w:hint="cs"/>
          <w:rtl/>
        </w:rPr>
      </w:pPr>
    </w:p>
    <w:p w14:paraId="6C9A8DC7"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003DEB5B" w14:textId="77777777" w:rsidR="0075004A" w:rsidRDefault="0075004A" w:rsidP="0075004A">
      <w:pPr>
        <w:bidi/>
        <w:jc w:val="both"/>
        <w:rPr>
          <w:rFonts w:cs="David" w:hint="cs"/>
          <w:u w:val="single"/>
          <w:rtl/>
        </w:rPr>
      </w:pPr>
    </w:p>
    <w:p w14:paraId="627AB070" w14:textId="77777777" w:rsidR="0075004A" w:rsidRDefault="0075004A" w:rsidP="0075004A">
      <w:pPr>
        <w:bidi/>
        <w:ind w:firstLine="720"/>
        <w:jc w:val="both"/>
        <w:rPr>
          <w:rFonts w:cs="David" w:hint="cs"/>
          <w:rtl/>
        </w:rPr>
      </w:pPr>
      <w:r>
        <w:rPr>
          <w:rFonts w:cs="David" w:hint="cs"/>
          <w:rtl/>
        </w:rPr>
        <w:t xml:space="preserve">השאלה אם יכול להיות מצב אבסורדי, שסגן שר אחד יהיה מהכנסת וסגן שר אחר מהממשלה. </w:t>
      </w:r>
    </w:p>
    <w:p w14:paraId="17CFA33D" w14:textId="77777777" w:rsidR="0075004A" w:rsidRDefault="0075004A" w:rsidP="0075004A">
      <w:pPr>
        <w:bidi/>
        <w:ind w:firstLine="720"/>
        <w:jc w:val="both"/>
        <w:rPr>
          <w:rFonts w:cs="David" w:hint="cs"/>
          <w:rtl/>
        </w:rPr>
      </w:pPr>
    </w:p>
    <w:p w14:paraId="13B62844"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E3368A8" w14:textId="77777777" w:rsidR="0075004A" w:rsidRDefault="0075004A" w:rsidP="0075004A">
      <w:pPr>
        <w:bidi/>
        <w:ind w:firstLine="720"/>
        <w:jc w:val="both"/>
        <w:rPr>
          <w:rFonts w:cs="David" w:hint="cs"/>
          <w:rtl/>
        </w:rPr>
      </w:pPr>
    </w:p>
    <w:p w14:paraId="2542D877" w14:textId="77777777" w:rsidR="0075004A" w:rsidRDefault="0075004A" w:rsidP="0075004A">
      <w:pPr>
        <w:bidi/>
        <w:ind w:firstLine="720"/>
        <w:jc w:val="both"/>
        <w:rPr>
          <w:rFonts w:cs="David" w:hint="cs"/>
          <w:rtl/>
        </w:rPr>
      </w:pPr>
      <w:r>
        <w:rPr>
          <w:rFonts w:cs="David" w:hint="cs"/>
          <w:rtl/>
        </w:rPr>
        <w:t xml:space="preserve">ברור שזה לא יכול להיות. </w:t>
      </w:r>
    </w:p>
    <w:p w14:paraId="10770222" w14:textId="77777777" w:rsidR="0075004A" w:rsidRDefault="0075004A" w:rsidP="0075004A">
      <w:pPr>
        <w:bidi/>
        <w:jc w:val="both"/>
        <w:rPr>
          <w:rFonts w:cs="David" w:hint="cs"/>
          <w:rtl/>
        </w:rPr>
      </w:pPr>
    </w:p>
    <w:p w14:paraId="40998EF8"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E0E97E8" w14:textId="77777777" w:rsidR="0075004A" w:rsidRDefault="0075004A" w:rsidP="0075004A">
      <w:pPr>
        <w:bidi/>
        <w:jc w:val="both"/>
        <w:rPr>
          <w:rFonts w:cs="David" w:hint="cs"/>
          <w:rtl/>
        </w:rPr>
      </w:pPr>
    </w:p>
    <w:p w14:paraId="70E69AFC" w14:textId="77777777" w:rsidR="0075004A" w:rsidRDefault="0075004A" w:rsidP="0075004A">
      <w:pPr>
        <w:bidi/>
        <w:ind w:firstLine="720"/>
        <w:jc w:val="both"/>
        <w:rPr>
          <w:rFonts w:cs="David" w:hint="cs"/>
          <w:rtl/>
        </w:rPr>
      </w:pPr>
      <w:r>
        <w:rPr>
          <w:rFonts w:cs="David" w:hint="cs"/>
          <w:rtl/>
        </w:rPr>
        <w:t xml:space="preserve">אגב, ניתנו בעבר חוות דעת בעניין. זה לא שינוי של המצב. פשוט זה לא כתוב היום. </w:t>
      </w:r>
    </w:p>
    <w:p w14:paraId="59D4B17A" w14:textId="77777777" w:rsidR="0075004A" w:rsidRDefault="0075004A" w:rsidP="0075004A">
      <w:pPr>
        <w:bidi/>
        <w:jc w:val="both"/>
        <w:rPr>
          <w:rFonts w:cs="David" w:hint="cs"/>
          <w:rtl/>
        </w:rPr>
      </w:pPr>
    </w:p>
    <w:p w14:paraId="4FA97FF1" w14:textId="77777777" w:rsidR="0075004A" w:rsidRPr="005520EA" w:rsidRDefault="0075004A" w:rsidP="0075004A">
      <w:pPr>
        <w:bidi/>
        <w:jc w:val="both"/>
        <w:rPr>
          <w:rFonts w:cs="David" w:hint="cs"/>
          <w:u w:val="single"/>
          <w:rtl/>
        </w:rPr>
      </w:pPr>
      <w:r w:rsidRPr="005520EA">
        <w:rPr>
          <w:rFonts w:cs="David" w:hint="cs"/>
          <w:u w:val="single"/>
          <w:rtl/>
        </w:rPr>
        <w:t>אורי בנק</w:t>
      </w:r>
      <w:r>
        <w:rPr>
          <w:rFonts w:cs="David" w:hint="cs"/>
          <w:u w:val="single"/>
          <w:rtl/>
        </w:rPr>
        <w:t>:</w:t>
      </w:r>
    </w:p>
    <w:p w14:paraId="349E2C99" w14:textId="77777777" w:rsidR="0075004A" w:rsidRDefault="0075004A" w:rsidP="0075004A">
      <w:pPr>
        <w:bidi/>
        <w:jc w:val="both"/>
        <w:rPr>
          <w:rFonts w:cs="David" w:hint="cs"/>
          <w:rtl/>
        </w:rPr>
      </w:pPr>
    </w:p>
    <w:p w14:paraId="3321C093" w14:textId="77777777" w:rsidR="0075004A" w:rsidRDefault="0075004A" w:rsidP="0075004A">
      <w:pPr>
        <w:bidi/>
        <w:ind w:firstLine="720"/>
        <w:jc w:val="both"/>
        <w:rPr>
          <w:rFonts w:cs="David" w:hint="cs"/>
          <w:rtl/>
        </w:rPr>
      </w:pPr>
      <w:r>
        <w:rPr>
          <w:rFonts w:cs="David" w:hint="cs"/>
          <w:rtl/>
        </w:rPr>
        <w:t xml:space="preserve">לאור מה שאמרנו לפני כן, למרות שזה לא בחקיקה הראשית, אני רוצה להציע שכמו שהחריגו את המינויים לקאדים שיחריגו גם את המינויים לדיינים, ויהיה סעיף מיוחד שמציין שזה צריך להיות חבר כנסת יהודי. </w:t>
      </w:r>
    </w:p>
    <w:p w14:paraId="30E59CD2" w14:textId="77777777" w:rsidR="0075004A" w:rsidRDefault="0075004A" w:rsidP="0075004A">
      <w:pPr>
        <w:bidi/>
        <w:jc w:val="both"/>
        <w:rPr>
          <w:rFonts w:cs="David" w:hint="cs"/>
          <w:rtl/>
        </w:rPr>
      </w:pPr>
    </w:p>
    <w:p w14:paraId="73BE00D3"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B328501" w14:textId="77777777" w:rsidR="0075004A" w:rsidRDefault="0075004A" w:rsidP="0075004A">
      <w:pPr>
        <w:bidi/>
        <w:jc w:val="both"/>
        <w:rPr>
          <w:rFonts w:cs="David" w:hint="cs"/>
          <w:rtl/>
        </w:rPr>
      </w:pPr>
    </w:p>
    <w:p w14:paraId="3C255600" w14:textId="77777777" w:rsidR="0075004A" w:rsidRDefault="0075004A" w:rsidP="0075004A">
      <w:pPr>
        <w:bidi/>
        <w:ind w:firstLine="720"/>
        <w:jc w:val="both"/>
        <w:rPr>
          <w:rFonts w:cs="David" w:hint="cs"/>
          <w:rtl/>
        </w:rPr>
      </w:pPr>
      <w:r>
        <w:rPr>
          <w:rFonts w:cs="David" w:hint="cs"/>
          <w:rtl/>
        </w:rPr>
        <w:t xml:space="preserve">זה צריך להיות בחוק. </w:t>
      </w:r>
    </w:p>
    <w:p w14:paraId="7F610148" w14:textId="77777777" w:rsidR="0075004A" w:rsidRDefault="0075004A" w:rsidP="0075004A">
      <w:pPr>
        <w:bidi/>
        <w:jc w:val="both"/>
        <w:rPr>
          <w:rFonts w:cs="David" w:hint="cs"/>
          <w:rtl/>
        </w:rPr>
      </w:pPr>
    </w:p>
    <w:p w14:paraId="477B2BB4" w14:textId="77777777" w:rsidR="0075004A" w:rsidRPr="005520EA" w:rsidRDefault="0075004A" w:rsidP="0075004A">
      <w:pPr>
        <w:bidi/>
        <w:jc w:val="both"/>
        <w:rPr>
          <w:rFonts w:cs="David" w:hint="cs"/>
          <w:u w:val="single"/>
          <w:rtl/>
        </w:rPr>
      </w:pPr>
      <w:r w:rsidRPr="005520EA">
        <w:rPr>
          <w:rFonts w:cs="David" w:hint="cs"/>
          <w:u w:val="single"/>
          <w:rtl/>
        </w:rPr>
        <w:t>אורי</w:t>
      </w:r>
      <w:r>
        <w:rPr>
          <w:rFonts w:cs="David" w:hint="cs"/>
          <w:u w:val="single"/>
          <w:rtl/>
        </w:rPr>
        <w:t xml:space="preserve"> בנק:</w:t>
      </w:r>
    </w:p>
    <w:p w14:paraId="5B487EAB" w14:textId="77777777" w:rsidR="0075004A" w:rsidRDefault="0075004A" w:rsidP="0075004A">
      <w:pPr>
        <w:bidi/>
        <w:jc w:val="both"/>
        <w:rPr>
          <w:rFonts w:cs="David" w:hint="cs"/>
          <w:rtl/>
        </w:rPr>
      </w:pPr>
    </w:p>
    <w:p w14:paraId="07303DA4" w14:textId="77777777" w:rsidR="0075004A" w:rsidRDefault="0075004A" w:rsidP="0075004A">
      <w:pPr>
        <w:bidi/>
        <w:ind w:firstLine="720"/>
        <w:jc w:val="both"/>
        <w:rPr>
          <w:rFonts w:cs="David" w:hint="cs"/>
          <w:rtl/>
        </w:rPr>
      </w:pPr>
      <w:r>
        <w:rPr>
          <w:rFonts w:cs="David" w:hint="cs"/>
          <w:rtl/>
        </w:rPr>
        <w:t xml:space="preserve">למה? </w:t>
      </w:r>
    </w:p>
    <w:p w14:paraId="60B9760C" w14:textId="77777777" w:rsidR="0075004A" w:rsidRDefault="0075004A" w:rsidP="0075004A">
      <w:pPr>
        <w:bidi/>
        <w:ind w:firstLine="720"/>
        <w:jc w:val="both"/>
        <w:rPr>
          <w:rFonts w:cs="David" w:hint="cs"/>
          <w:rtl/>
        </w:rPr>
      </w:pPr>
    </w:p>
    <w:p w14:paraId="45F2906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59AF51F" w14:textId="77777777" w:rsidR="0075004A" w:rsidRDefault="0075004A" w:rsidP="0075004A">
      <w:pPr>
        <w:bidi/>
        <w:ind w:firstLine="720"/>
        <w:jc w:val="both"/>
        <w:rPr>
          <w:rFonts w:cs="David" w:hint="cs"/>
          <w:rtl/>
        </w:rPr>
      </w:pPr>
    </w:p>
    <w:p w14:paraId="24BA6C19" w14:textId="77777777" w:rsidR="0075004A" w:rsidRDefault="0075004A" w:rsidP="0075004A">
      <w:pPr>
        <w:bidi/>
        <w:ind w:firstLine="720"/>
        <w:jc w:val="both"/>
        <w:rPr>
          <w:rFonts w:cs="David" w:hint="cs"/>
          <w:rtl/>
        </w:rPr>
      </w:pPr>
      <w:r>
        <w:rPr>
          <w:rFonts w:cs="David" w:hint="cs"/>
          <w:rtl/>
        </w:rPr>
        <w:t xml:space="preserve">כי גם זה שזה רק דרוזים זה בחוק. </w:t>
      </w:r>
    </w:p>
    <w:p w14:paraId="1ED1B9A6" w14:textId="77777777" w:rsidR="0075004A" w:rsidRDefault="0075004A" w:rsidP="0075004A">
      <w:pPr>
        <w:bidi/>
        <w:jc w:val="both"/>
        <w:rPr>
          <w:rFonts w:cs="David" w:hint="cs"/>
          <w:rtl/>
        </w:rPr>
      </w:pPr>
    </w:p>
    <w:p w14:paraId="6ECBE27A" w14:textId="77777777" w:rsidR="0075004A" w:rsidRDefault="0075004A" w:rsidP="0075004A">
      <w:pPr>
        <w:bidi/>
        <w:jc w:val="both"/>
        <w:rPr>
          <w:rFonts w:cs="David" w:hint="cs"/>
          <w:u w:val="single"/>
          <w:rtl/>
        </w:rPr>
      </w:pPr>
      <w:r>
        <w:rPr>
          <w:rFonts w:cs="David" w:hint="cs"/>
          <w:u w:val="single"/>
          <w:rtl/>
        </w:rPr>
        <w:t>אורי בנק:</w:t>
      </w:r>
    </w:p>
    <w:p w14:paraId="1EBC65F9" w14:textId="77777777" w:rsidR="0075004A" w:rsidRPr="005520EA" w:rsidRDefault="0075004A" w:rsidP="0075004A">
      <w:pPr>
        <w:bidi/>
        <w:jc w:val="both"/>
        <w:rPr>
          <w:rFonts w:cs="David" w:hint="cs"/>
          <w:u w:val="single"/>
          <w:rtl/>
        </w:rPr>
      </w:pPr>
    </w:p>
    <w:p w14:paraId="3CA0BA7A" w14:textId="77777777" w:rsidR="0075004A" w:rsidRDefault="0075004A" w:rsidP="0075004A">
      <w:pPr>
        <w:bidi/>
        <w:ind w:firstLine="720"/>
        <w:jc w:val="both"/>
        <w:rPr>
          <w:rFonts w:cs="David" w:hint="cs"/>
          <w:rtl/>
        </w:rPr>
      </w:pPr>
      <w:r>
        <w:rPr>
          <w:rFonts w:cs="David" w:hint="cs"/>
          <w:rtl/>
        </w:rPr>
        <w:t xml:space="preserve">תקנון הכנסת יכול לקבוע כללים לגבי - - - </w:t>
      </w:r>
    </w:p>
    <w:p w14:paraId="7D1EBCEC" w14:textId="77777777" w:rsidR="0075004A" w:rsidRDefault="0075004A" w:rsidP="0075004A">
      <w:pPr>
        <w:bidi/>
        <w:ind w:firstLine="720"/>
        <w:jc w:val="both"/>
        <w:rPr>
          <w:rFonts w:cs="David" w:hint="cs"/>
          <w:rtl/>
        </w:rPr>
      </w:pPr>
    </w:p>
    <w:p w14:paraId="1F42AB70"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BB7AB59" w14:textId="77777777" w:rsidR="0075004A" w:rsidRDefault="0075004A" w:rsidP="0075004A">
      <w:pPr>
        <w:bidi/>
        <w:ind w:firstLine="720"/>
        <w:jc w:val="both"/>
        <w:rPr>
          <w:rFonts w:cs="David" w:hint="cs"/>
          <w:rtl/>
        </w:rPr>
      </w:pPr>
    </w:p>
    <w:p w14:paraId="30354FFF" w14:textId="77777777" w:rsidR="0075004A" w:rsidRDefault="0075004A" w:rsidP="0075004A">
      <w:pPr>
        <w:bidi/>
        <w:ind w:firstLine="720"/>
        <w:jc w:val="both"/>
        <w:rPr>
          <w:rFonts w:cs="David" w:hint="cs"/>
          <w:rtl/>
        </w:rPr>
      </w:pPr>
      <w:r>
        <w:rPr>
          <w:rFonts w:cs="David" w:hint="cs"/>
          <w:rtl/>
        </w:rPr>
        <w:t xml:space="preserve">לא. </w:t>
      </w:r>
    </w:p>
    <w:p w14:paraId="084ABB3D" w14:textId="77777777" w:rsidR="0075004A" w:rsidRDefault="0075004A" w:rsidP="0075004A">
      <w:pPr>
        <w:bidi/>
        <w:ind w:firstLine="720"/>
        <w:jc w:val="both"/>
        <w:rPr>
          <w:rFonts w:cs="David" w:hint="cs"/>
          <w:rtl/>
        </w:rPr>
      </w:pPr>
    </w:p>
    <w:p w14:paraId="35FDBF38"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29D99B0" w14:textId="77777777" w:rsidR="0075004A" w:rsidRDefault="0075004A" w:rsidP="0075004A">
      <w:pPr>
        <w:bidi/>
        <w:ind w:firstLine="720"/>
        <w:jc w:val="both"/>
        <w:rPr>
          <w:rFonts w:cs="David" w:hint="cs"/>
          <w:rtl/>
        </w:rPr>
      </w:pPr>
    </w:p>
    <w:p w14:paraId="531DE6AE" w14:textId="77777777" w:rsidR="0075004A" w:rsidRDefault="0075004A" w:rsidP="0075004A">
      <w:pPr>
        <w:bidi/>
        <w:ind w:firstLine="720"/>
        <w:jc w:val="both"/>
        <w:rPr>
          <w:rFonts w:cs="David" w:hint="cs"/>
          <w:rtl/>
        </w:rPr>
      </w:pPr>
      <w:r>
        <w:rPr>
          <w:rFonts w:cs="David" w:hint="cs"/>
          <w:rtl/>
        </w:rPr>
        <w:t xml:space="preserve">מה אכפת לך שיהיו בוועדה למינוי דיינים חברי כנסת שהם לא יהודים? תאמין לי, ייבחרו הרבה יותר מהר דיינים. </w:t>
      </w:r>
    </w:p>
    <w:p w14:paraId="3D2770B6" w14:textId="77777777" w:rsidR="0075004A" w:rsidRDefault="0075004A" w:rsidP="0075004A">
      <w:pPr>
        <w:bidi/>
        <w:jc w:val="both"/>
        <w:rPr>
          <w:rFonts w:cs="David" w:hint="cs"/>
          <w:rtl/>
        </w:rPr>
      </w:pPr>
    </w:p>
    <w:p w14:paraId="2D1BC53E" w14:textId="77777777" w:rsidR="0075004A" w:rsidRDefault="0075004A" w:rsidP="0075004A">
      <w:pPr>
        <w:bidi/>
        <w:jc w:val="both"/>
        <w:rPr>
          <w:rFonts w:cs="David" w:hint="cs"/>
          <w:rtl/>
        </w:rPr>
      </w:pPr>
      <w:r>
        <w:rPr>
          <w:rFonts w:cs="David" w:hint="cs"/>
          <w:u w:val="single"/>
          <w:rtl/>
        </w:rPr>
        <w:t>אורי בנק:</w:t>
      </w:r>
    </w:p>
    <w:p w14:paraId="1D6AAE2C" w14:textId="77777777" w:rsidR="0075004A" w:rsidRDefault="0075004A" w:rsidP="0075004A">
      <w:pPr>
        <w:bidi/>
        <w:jc w:val="both"/>
        <w:rPr>
          <w:rFonts w:cs="David" w:hint="cs"/>
          <w:rtl/>
        </w:rPr>
      </w:pPr>
    </w:p>
    <w:p w14:paraId="20A88EE0" w14:textId="77777777" w:rsidR="0075004A" w:rsidRDefault="0075004A" w:rsidP="0075004A">
      <w:pPr>
        <w:bidi/>
        <w:jc w:val="both"/>
        <w:rPr>
          <w:rFonts w:cs="David" w:hint="cs"/>
          <w:rtl/>
        </w:rPr>
      </w:pPr>
      <w:r>
        <w:rPr>
          <w:rFonts w:cs="David" w:hint="cs"/>
          <w:rtl/>
        </w:rPr>
        <w:tab/>
        <w:t xml:space="preserve">אכפת לי פרצות, שתמיד מנצלים אותן בסוף. </w:t>
      </w:r>
    </w:p>
    <w:p w14:paraId="7D7DE663" w14:textId="77777777" w:rsidR="0075004A" w:rsidRDefault="0075004A" w:rsidP="0075004A">
      <w:pPr>
        <w:bidi/>
        <w:jc w:val="both"/>
        <w:rPr>
          <w:rFonts w:cs="David" w:hint="cs"/>
          <w:rtl/>
        </w:rPr>
      </w:pPr>
    </w:p>
    <w:p w14:paraId="61FC5AF3"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93A0734" w14:textId="77777777" w:rsidR="0075004A" w:rsidRDefault="0075004A" w:rsidP="0075004A">
      <w:pPr>
        <w:bidi/>
        <w:jc w:val="both"/>
        <w:rPr>
          <w:rFonts w:cs="David" w:hint="cs"/>
          <w:rtl/>
        </w:rPr>
      </w:pPr>
    </w:p>
    <w:p w14:paraId="32331116" w14:textId="77777777" w:rsidR="0075004A" w:rsidRDefault="0075004A" w:rsidP="0075004A">
      <w:pPr>
        <w:bidi/>
        <w:jc w:val="both"/>
        <w:rPr>
          <w:rFonts w:cs="David" w:hint="cs"/>
          <w:rtl/>
        </w:rPr>
      </w:pPr>
      <w:r>
        <w:rPr>
          <w:rFonts w:cs="David" w:hint="cs"/>
          <w:rtl/>
        </w:rPr>
        <w:tab/>
        <w:t xml:space="preserve">לא, לא.  </w:t>
      </w:r>
    </w:p>
    <w:p w14:paraId="6C233F7F" w14:textId="77777777" w:rsidR="0075004A" w:rsidRDefault="0075004A" w:rsidP="0075004A">
      <w:pPr>
        <w:bidi/>
        <w:jc w:val="both"/>
        <w:rPr>
          <w:rFonts w:cs="David" w:hint="cs"/>
          <w:rtl/>
        </w:rPr>
      </w:pPr>
    </w:p>
    <w:p w14:paraId="1F47E86B"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4AC1F53" w14:textId="77777777" w:rsidR="0075004A" w:rsidRDefault="0075004A" w:rsidP="0075004A">
      <w:pPr>
        <w:bidi/>
        <w:jc w:val="both"/>
        <w:rPr>
          <w:rFonts w:cs="David" w:hint="cs"/>
          <w:rtl/>
        </w:rPr>
      </w:pPr>
    </w:p>
    <w:p w14:paraId="7A3A6D71" w14:textId="77777777" w:rsidR="0075004A" w:rsidRDefault="0075004A" w:rsidP="0075004A">
      <w:pPr>
        <w:bidi/>
        <w:ind w:firstLine="720"/>
        <w:jc w:val="both"/>
        <w:rPr>
          <w:rFonts w:cs="David" w:hint="cs"/>
          <w:rtl/>
        </w:rPr>
      </w:pPr>
      <w:r>
        <w:rPr>
          <w:rFonts w:cs="David" w:hint="cs"/>
          <w:rtl/>
        </w:rPr>
        <w:t>אמרנו שלגבי שלוש ועדות כל חבר כנסת, שאינו שר או סגן שר, יכול להציע את עצמו. (4) אומר" "כל חבר כנסת דרוזי, שאינו שר או סגן שר, רשאי להציע את מועמדותו לוועדת המינויים לקאדים-</w:t>
      </w:r>
      <w:proofErr w:type="spellStart"/>
      <w:r>
        <w:rPr>
          <w:rFonts w:cs="David" w:hint="cs"/>
          <w:rtl/>
        </w:rPr>
        <w:t>מד'הב</w:t>
      </w:r>
      <w:proofErr w:type="spellEnd"/>
      <w:r>
        <w:rPr>
          <w:rFonts w:cs="David" w:hint="cs"/>
          <w:rtl/>
        </w:rPr>
        <w:t xml:space="preserve">, וכן רשאים כל עשרה חברי כנסת להציע את מועמדותו של דרוזי שאינו חבר הכנסת" </w:t>
      </w:r>
      <w:r>
        <w:rPr>
          <w:rFonts w:cs="David"/>
          <w:rtl/>
        </w:rPr>
        <w:t>–</w:t>
      </w:r>
      <w:r>
        <w:rPr>
          <w:rFonts w:cs="David" w:hint="cs"/>
          <w:rtl/>
        </w:rPr>
        <w:t xml:space="preserve"> כי אמרנו שהנציג השני יכול להיות חבר כנסת או שאינו חבר כנסת. </w:t>
      </w:r>
    </w:p>
    <w:p w14:paraId="2E859465" w14:textId="77777777" w:rsidR="0075004A" w:rsidRDefault="0075004A" w:rsidP="0075004A">
      <w:pPr>
        <w:bidi/>
        <w:jc w:val="both"/>
        <w:rPr>
          <w:rFonts w:cs="David" w:hint="cs"/>
          <w:rtl/>
        </w:rPr>
      </w:pPr>
    </w:p>
    <w:p w14:paraId="559AA269"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8556712" w14:textId="77777777" w:rsidR="0075004A" w:rsidRDefault="0075004A" w:rsidP="0075004A">
      <w:pPr>
        <w:bidi/>
        <w:jc w:val="both"/>
        <w:rPr>
          <w:rFonts w:cs="David" w:hint="cs"/>
          <w:u w:val="single"/>
          <w:rtl/>
        </w:rPr>
      </w:pPr>
    </w:p>
    <w:p w14:paraId="6F5FD79B" w14:textId="77777777" w:rsidR="0075004A" w:rsidRDefault="0075004A" w:rsidP="0075004A">
      <w:pPr>
        <w:bidi/>
        <w:ind w:firstLine="720"/>
        <w:jc w:val="both"/>
        <w:rPr>
          <w:rFonts w:cs="David" w:hint="cs"/>
          <w:rtl/>
        </w:rPr>
      </w:pPr>
      <w:r>
        <w:rPr>
          <w:rFonts w:cs="David" w:hint="cs"/>
          <w:rtl/>
        </w:rPr>
        <w:t>זה חוק?</w:t>
      </w:r>
    </w:p>
    <w:p w14:paraId="4ADF4CBE" w14:textId="77777777" w:rsidR="0075004A" w:rsidRDefault="0075004A" w:rsidP="0075004A">
      <w:pPr>
        <w:bidi/>
        <w:jc w:val="both"/>
        <w:rPr>
          <w:rFonts w:cs="David" w:hint="cs"/>
          <w:rtl/>
        </w:rPr>
      </w:pPr>
    </w:p>
    <w:p w14:paraId="7390038A"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6E4C243" w14:textId="77777777" w:rsidR="0075004A" w:rsidRDefault="0075004A" w:rsidP="0075004A">
      <w:pPr>
        <w:bidi/>
        <w:jc w:val="both"/>
        <w:rPr>
          <w:rFonts w:cs="David" w:hint="cs"/>
          <w:rtl/>
        </w:rPr>
      </w:pPr>
    </w:p>
    <w:p w14:paraId="40FD6B5E" w14:textId="77777777" w:rsidR="0075004A" w:rsidRDefault="0075004A" w:rsidP="0075004A">
      <w:pPr>
        <w:bidi/>
        <w:ind w:firstLine="720"/>
        <w:jc w:val="both"/>
        <w:rPr>
          <w:rFonts w:cs="David" w:hint="cs"/>
          <w:rtl/>
        </w:rPr>
      </w:pPr>
      <w:r>
        <w:rPr>
          <w:rFonts w:cs="David" w:hint="cs"/>
          <w:rtl/>
        </w:rPr>
        <w:t xml:space="preserve">זה בחוק. לדעתי צריך לתת עדיפות לחברי כנסת. יש חברי כנסת דרוזים,  מה פתאום לבחור מישהו חיצוני? אבל זה מחייב תיקון חקיקה. </w:t>
      </w:r>
    </w:p>
    <w:p w14:paraId="550CC5B2" w14:textId="77777777" w:rsidR="0075004A" w:rsidRDefault="0075004A" w:rsidP="0075004A">
      <w:pPr>
        <w:bidi/>
        <w:jc w:val="both"/>
        <w:rPr>
          <w:rFonts w:cs="David" w:hint="cs"/>
          <w:rtl/>
        </w:rPr>
      </w:pPr>
    </w:p>
    <w:p w14:paraId="6609219E"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75B9014" w14:textId="77777777" w:rsidR="0075004A" w:rsidRDefault="0075004A" w:rsidP="0075004A">
      <w:pPr>
        <w:bidi/>
        <w:jc w:val="both"/>
        <w:rPr>
          <w:rFonts w:cs="David" w:hint="cs"/>
          <w:u w:val="single"/>
          <w:rtl/>
        </w:rPr>
      </w:pPr>
    </w:p>
    <w:p w14:paraId="5EB31566" w14:textId="77777777" w:rsidR="0075004A" w:rsidRDefault="0075004A" w:rsidP="0075004A">
      <w:pPr>
        <w:bidi/>
        <w:ind w:firstLine="720"/>
        <w:jc w:val="both"/>
        <w:rPr>
          <w:rFonts w:cs="David" w:hint="cs"/>
          <w:rtl/>
        </w:rPr>
      </w:pPr>
      <w:r>
        <w:rPr>
          <w:rFonts w:cs="David" w:hint="cs"/>
          <w:rtl/>
        </w:rPr>
        <w:t xml:space="preserve">אמרתי מראש שלא אעשה מהלך כזה ללא הסכמה של חברי הכנסת חמד ושל איובי. </w:t>
      </w:r>
    </w:p>
    <w:p w14:paraId="1748C47F" w14:textId="77777777" w:rsidR="0075004A" w:rsidRDefault="0075004A" w:rsidP="0075004A">
      <w:pPr>
        <w:bidi/>
        <w:jc w:val="both"/>
        <w:rPr>
          <w:rFonts w:cs="David" w:hint="cs"/>
          <w:rtl/>
        </w:rPr>
      </w:pPr>
    </w:p>
    <w:p w14:paraId="5DA6F8D4"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69A4BBCC" w14:textId="77777777" w:rsidR="0075004A" w:rsidRDefault="0075004A" w:rsidP="0075004A">
      <w:pPr>
        <w:bidi/>
        <w:jc w:val="both"/>
        <w:rPr>
          <w:rFonts w:cs="David" w:hint="cs"/>
          <w:u w:val="single"/>
          <w:rtl/>
        </w:rPr>
      </w:pPr>
    </w:p>
    <w:p w14:paraId="6FC578B1" w14:textId="77777777" w:rsidR="0075004A" w:rsidRDefault="0075004A" w:rsidP="0075004A">
      <w:pPr>
        <w:bidi/>
        <w:ind w:firstLine="720"/>
        <w:jc w:val="both"/>
        <w:rPr>
          <w:rFonts w:cs="David" w:hint="cs"/>
          <w:rtl/>
        </w:rPr>
      </w:pPr>
      <w:r>
        <w:rPr>
          <w:rFonts w:cs="David" w:hint="cs"/>
          <w:rtl/>
        </w:rPr>
        <w:t xml:space="preserve">אגיד לך מה קרה. בקדנציה הזאת, ברוך השם, יש להם כמה נציגים. היו קדנציות שהיה פה רק נציג אחד. </w:t>
      </w:r>
    </w:p>
    <w:p w14:paraId="05B41A9C" w14:textId="77777777" w:rsidR="0075004A" w:rsidRDefault="0075004A" w:rsidP="0075004A">
      <w:pPr>
        <w:bidi/>
        <w:jc w:val="both"/>
        <w:rPr>
          <w:rFonts w:cs="David" w:hint="cs"/>
          <w:rtl/>
        </w:rPr>
      </w:pPr>
    </w:p>
    <w:p w14:paraId="696D935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BBA1AB7" w14:textId="77777777" w:rsidR="0075004A" w:rsidRDefault="0075004A" w:rsidP="0075004A">
      <w:pPr>
        <w:bidi/>
        <w:jc w:val="both"/>
        <w:rPr>
          <w:rFonts w:cs="David" w:hint="cs"/>
          <w:rtl/>
        </w:rPr>
      </w:pPr>
    </w:p>
    <w:p w14:paraId="1D9FBB78" w14:textId="77777777" w:rsidR="0075004A" w:rsidRDefault="0075004A" w:rsidP="0075004A">
      <w:pPr>
        <w:bidi/>
        <w:ind w:firstLine="720"/>
        <w:jc w:val="both"/>
        <w:rPr>
          <w:rFonts w:cs="David" w:hint="cs"/>
          <w:rtl/>
        </w:rPr>
      </w:pPr>
      <w:r>
        <w:rPr>
          <w:rFonts w:cs="David" w:hint="cs"/>
          <w:rtl/>
        </w:rPr>
        <w:t xml:space="preserve">אגב, הפעם התמודד דרוזי שאינו חבר כנסת ונבחר. אני כשלעצמי חושבת שאם יש חברי כנסת  דרוזים, צריכה להיות להם עדיפות כנציגי הכנסת. </w:t>
      </w:r>
    </w:p>
    <w:p w14:paraId="13E7AE08" w14:textId="77777777" w:rsidR="0075004A" w:rsidRDefault="0075004A" w:rsidP="0075004A">
      <w:pPr>
        <w:bidi/>
        <w:jc w:val="both"/>
        <w:rPr>
          <w:rFonts w:cs="David" w:hint="cs"/>
          <w:u w:val="single"/>
          <w:rtl/>
        </w:rPr>
      </w:pPr>
      <w:r w:rsidRPr="008072B6">
        <w:rPr>
          <w:rFonts w:cs="David" w:hint="cs"/>
          <w:u w:val="single"/>
          <w:rtl/>
        </w:rPr>
        <w:t>אברהם מיכאלי:</w:t>
      </w:r>
    </w:p>
    <w:p w14:paraId="3A0C2EAA" w14:textId="77777777" w:rsidR="0075004A" w:rsidRDefault="0075004A" w:rsidP="0075004A">
      <w:pPr>
        <w:bidi/>
        <w:jc w:val="both"/>
        <w:rPr>
          <w:rFonts w:cs="David" w:hint="cs"/>
          <w:rtl/>
        </w:rPr>
      </w:pPr>
    </w:p>
    <w:p w14:paraId="00670DB9" w14:textId="77777777" w:rsidR="0075004A" w:rsidRDefault="0075004A" w:rsidP="0075004A">
      <w:pPr>
        <w:bidi/>
        <w:jc w:val="both"/>
        <w:rPr>
          <w:rFonts w:cs="David" w:hint="cs"/>
          <w:rtl/>
        </w:rPr>
      </w:pPr>
      <w:r>
        <w:rPr>
          <w:rFonts w:cs="David" w:hint="cs"/>
          <w:rtl/>
        </w:rPr>
        <w:tab/>
        <w:t xml:space="preserve">אז צריך לסייג את זה </w:t>
      </w:r>
      <w:r>
        <w:rPr>
          <w:rFonts w:cs="David"/>
          <w:rtl/>
        </w:rPr>
        <w:t>–</w:t>
      </w:r>
      <w:r>
        <w:rPr>
          <w:rFonts w:cs="David" w:hint="cs"/>
          <w:rtl/>
        </w:rPr>
        <w:t xml:space="preserve"> אם יש חברי כנסת - - - </w:t>
      </w:r>
    </w:p>
    <w:p w14:paraId="0C861D25" w14:textId="77777777" w:rsidR="0075004A" w:rsidRDefault="0075004A" w:rsidP="0075004A">
      <w:pPr>
        <w:bidi/>
        <w:jc w:val="both"/>
        <w:rPr>
          <w:rFonts w:cs="David" w:hint="cs"/>
          <w:rtl/>
        </w:rPr>
      </w:pPr>
    </w:p>
    <w:p w14:paraId="1018CAFE"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2303D1F" w14:textId="77777777" w:rsidR="0075004A" w:rsidRDefault="0075004A" w:rsidP="0075004A">
      <w:pPr>
        <w:bidi/>
        <w:jc w:val="both"/>
        <w:rPr>
          <w:rFonts w:cs="David" w:hint="cs"/>
          <w:rtl/>
        </w:rPr>
      </w:pPr>
    </w:p>
    <w:p w14:paraId="2FA58419" w14:textId="77777777" w:rsidR="0075004A" w:rsidRDefault="0075004A" w:rsidP="0075004A">
      <w:pPr>
        <w:bidi/>
        <w:jc w:val="both"/>
        <w:rPr>
          <w:rFonts w:cs="David" w:hint="cs"/>
          <w:rtl/>
        </w:rPr>
      </w:pPr>
      <w:r>
        <w:rPr>
          <w:rFonts w:cs="David" w:hint="cs"/>
          <w:rtl/>
        </w:rPr>
        <w:tab/>
        <w:t xml:space="preserve">זה תיקון חוק. </w:t>
      </w:r>
    </w:p>
    <w:p w14:paraId="7BC98D41" w14:textId="77777777" w:rsidR="0075004A" w:rsidRDefault="0075004A" w:rsidP="0075004A">
      <w:pPr>
        <w:bidi/>
        <w:jc w:val="both"/>
        <w:rPr>
          <w:rFonts w:cs="David" w:hint="cs"/>
          <w:rtl/>
        </w:rPr>
      </w:pPr>
    </w:p>
    <w:p w14:paraId="7E3CFAD2"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46F4ACC" w14:textId="77777777" w:rsidR="0075004A" w:rsidRDefault="0075004A" w:rsidP="0075004A">
      <w:pPr>
        <w:bidi/>
        <w:jc w:val="both"/>
        <w:rPr>
          <w:rFonts w:cs="David" w:hint="cs"/>
          <w:u w:val="single"/>
          <w:rtl/>
        </w:rPr>
      </w:pPr>
    </w:p>
    <w:p w14:paraId="3C951501" w14:textId="77777777" w:rsidR="0075004A" w:rsidRDefault="0075004A" w:rsidP="0075004A">
      <w:pPr>
        <w:bidi/>
        <w:ind w:firstLine="720"/>
        <w:jc w:val="both"/>
        <w:rPr>
          <w:rFonts w:cs="David" w:hint="cs"/>
          <w:rtl/>
        </w:rPr>
      </w:pPr>
      <w:r>
        <w:rPr>
          <w:rFonts w:cs="David" w:hint="cs"/>
          <w:rtl/>
        </w:rPr>
        <w:t xml:space="preserve">אני אומר בצורה ברורה - לא אלך למהלך כזה בלי הסכמה של איוב קרא ושל חמד עמאר. </w:t>
      </w:r>
    </w:p>
    <w:p w14:paraId="3E53973D" w14:textId="77777777" w:rsidR="0075004A" w:rsidRDefault="0075004A" w:rsidP="0075004A">
      <w:pPr>
        <w:bidi/>
        <w:jc w:val="both"/>
        <w:rPr>
          <w:rFonts w:cs="David" w:hint="cs"/>
          <w:rtl/>
        </w:rPr>
      </w:pPr>
    </w:p>
    <w:p w14:paraId="27DDCAC4"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2B87F3F" w14:textId="77777777" w:rsidR="0075004A" w:rsidRDefault="0075004A" w:rsidP="0075004A">
      <w:pPr>
        <w:bidi/>
        <w:jc w:val="both"/>
        <w:rPr>
          <w:rFonts w:cs="David" w:hint="cs"/>
          <w:u w:val="single"/>
          <w:rtl/>
        </w:rPr>
      </w:pPr>
    </w:p>
    <w:p w14:paraId="7AF656A5" w14:textId="77777777" w:rsidR="0075004A" w:rsidRDefault="0075004A" w:rsidP="0075004A">
      <w:pPr>
        <w:bidi/>
        <w:ind w:firstLine="720"/>
        <w:jc w:val="both"/>
        <w:rPr>
          <w:rFonts w:cs="David" w:hint="cs"/>
          <w:rtl/>
        </w:rPr>
      </w:pPr>
      <w:r>
        <w:rPr>
          <w:rFonts w:cs="David" w:hint="cs"/>
          <w:rtl/>
        </w:rPr>
        <w:t xml:space="preserve">ושל יושב ראש והנהלת הקואליציה. </w:t>
      </w:r>
    </w:p>
    <w:p w14:paraId="5766F213" w14:textId="77777777" w:rsidR="0075004A" w:rsidRDefault="0075004A" w:rsidP="0075004A">
      <w:pPr>
        <w:bidi/>
        <w:jc w:val="both"/>
        <w:rPr>
          <w:rFonts w:cs="David" w:hint="cs"/>
          <w:rtl/>
        </w:rPr>
      </w:pPr>
    </w:p>
    <w:p w14:paraId="2361B6AB"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6A989F2" w14:textId="77777777" w:rsidR="0075004A" w:rsidRDefault="0075004A" w:rsidP="0075004A">
      <w:pPr>
        <w:bidi/>
        <w:jc w:val="both"/>
        <w:rPr>
          <w:rFonts w:cs="David" w:hint="cs"/>
          <w:rtl/>
        </w:rPr>
      </w:pPr>
    </w:p>
    <w:p w14:paraId="611E0239" w14:textId="77777777" w:rsidR="0075004A" w:rsidRDefault="0075004A" w:rsidP="0075004A">
      <w:pPr>
        <w:bidi/>
        <w:ind w:firstLine="720"/>
        <w:jc w:val="both"/>
        <w:rPr>
          <w:rFonts w:cs="David" w:hint="cs"/>
          <w:rtl/>
        </w:rPr>
      </w:pPr>
      <w:r>
        <w:rPr>
          <w:rFonts w:cs="David" w:hint="cs"/>
          <w:rtl/>
        </w:rPr>
        <w:t>"לא ישתף עצמו חבר הכנסת ביותר מהצעת מועמד אחד; להצעה תצורף הסכמתו של המועמד והצהרתו ב</w:t>
      </w:r>
      <w:smartTag w:uri="urn:schemas-microsoft-com:office:smarttags" w:element="PersonName">
        <w:r>
          <w:rPr>
            <w:rFonts w:cs="David" w:hint="cs"/>
            <w:rtl/>
          </w:rPr>
          <w:t>דב</w:t>
        </w:r>
      </w:smartTag>
      <w:r>
        <w:rPr>
          <w:rFonts w:cs="David" w:hint="cs"/>
          <w:rtl/>
        </w:rPr>
        <w:t xml:space="preserve">ר עמידתו בתנאים לבחירה לפי פרק זה". קודם כול, יש כמובן את התנאי שהוא דרוזי אבל תיכף נראה שיש פה כל מיני סייגים. </w:t>
      </w:r>
    </w:p>
    <w:p w14:paraId="5748218B" w14:textId="77777777" w:rsidR="0075004A" w:rsidRDefault="0075004A" w:rsidP="0075004A">
      <w:pPr>
        <w:bidi/>
        <w:ind w:firstLine="720"/>
        <w:jc w:val="both"/>
        <w:rPr>
          <w:rFonts w:cs="David" w:hint="cs"/>
          <w:rtl/>
        </w:rPr>
      </w:pPr>
    </w:p>
    <w:p w14:paraId="053BAD5D" w14:textId="77777777" w:rsidR="0075004A" w:rsidRDefault="0075004A" w:rsidP="0075004A">
      <w:pPr>
        <w:bidi/>
        <w:ind w:firstLine="720"/>
        <w:jc w:val="both"/>
        <w:rPr>
          <w:rFonts w:cs="David" w:hint="cs"/>
          <w:rtl/>
        </w:rPr>
      </w:pPr>
      <w:r>
        <w:rPr>
          <w:rFonts w:cs="David" w:hint="cs"/>
          <w:rtl/>
        </w:rPr>
        <w:t xml:space="preserve">"(ג) מזכיר הכנסת יודיע לכל חברי הכנסת על שמות המועמדים לפחות 48 שעות לפני שעת פתיחת ישיבת הכנסת שבה יתקיימו הבחירות לוועדת המינויים". זאת אומרת, עד יום רביעי הוא מודיע על המועד, 48 שעות מראש לפחות הוא מודיע על שמות המועמדים. עד כאן זה </w:t>
      </w:r>
      <w:smartTag w:uri="urn:schemas-microsoft-com:office:smarttags" w:element="PersonName">
        <w:r>
          <w:rPr>
            <w:rFonts w:cs="David" w:hint="cs"/>
            <w:rtl/>
          </w:rPr>
          <w:t>דב</w:t>
        </w:r>
      </w:smartTag>
      <w:r>
        <w:rPr>
          <w:rFonts w:cs="David" w:hint="cs"/>
          <w:rtl/>
        </w:rPr>
        <w:t xml:space="preserve">רים שהיו מוסדרים בתקנון בנוסח זה או אחר. מה שלא היה מוסדר היום בתקנון זה איך עושים את הבחירה. כתוב בחוק שההצבעה תהיה חשאית וזהו. </w:t>
      </w:r>
    </w:p>
    <w:p w14:paraId="5D76706C" w14:textId="77777777" w:rsidR="0075004A" w:rsidRDefault="0075004A" w:rsidP="0075004A">
      <w:pPr>
        <w:bidi/>
        <w:ind w:firstLine="720"/>
        <w:jc w:val="both"/>
        <w:rPr>
          <w:rFonts w:cs="David" w:hint="cs"/>
          <w:rtl/>
        </w:rPr>
      </w:pPr>
    </w:p>
    <w:p w14:paraId="23C3BC72" w14:textId="77777777" w:rsidR="0075004A" w:rsidRDefault="0075004A" w:rsidP="0075004A">
      <w:pPr>
        <w:bidi/>
        <w:ind w:firstLine="720"/>
        <w:jc w:val="both"/>
        <w:rPr>
          <w:rFonts w:cs="David" w:hint="cs"/>
          <w:rtl/>
        </w:rPr>
      </w:pPr>
      <w:r>
        <w:rPr>
          <w:rFonts w:cs="David" w:hint="cs"/>
          <w:rtl/>
        </w:rPr>
        <w:t xml:space="preserve">פה ניסינו להכין סעיף שמתבסס על מה שנעשה בפועל בכנסת. "(ד) בחירת נציגי הכנסת לוועדת מינויים תהיה בהצבעה חשאית כמפורט להלן: (1) לפני תחילת ההצבעה, יודיע יושב ראש הכנסת לכנסת על הרכב ועדת קלפי שמינה לשם כך, ובה ארבעה חברי כנסת שאינם מועמדים באותן בחירות, שניים מסיעות הקואליציה ושניים מסיעות האופוזיציה;" אגב, זה יהיה נכון גם אם בוחרים רק לוועדה אחת או רק מועמד אחד או כמו שעשו בפעם האחרונה, לכל הוועדות. הפרוצדורה תהיה זהה. </w:t>
      </w:r>
    </w:p>
    <w:p w14:paraId="272139C2" w14:textId="77777777" w:rsidR="0075004A" w:rsidRDefault="0075004A" w:rsidP="0075004A">
      <w:pPr>
        <w:bidi/>
        <w:jc w:val="both"/>
        <w:rPr>
          <w:rFonts w:cs="David" w:hint="cs"/>
          <w:rtl/>
        </w:rPr>
      </w:pPr>
    </w:p>
    <w:p w14:paraId="40B180DF" w14:textId="77777777" w:rsidR="0075004A" w:rsidRDefault="0075004A" w:rsidP="0075004A">
      <w:pPr>
        <w:bidi/>
        <w:jc w:val="both"/>
        <w:rPr>
          <w:rFonts w:cs="David" w:hint="cs"/>
          <w:rtl/>
        </w:rPr>
      </w:pPr>
      <w:r>
        <w:rPr>
          <w:rFonts w:cs="David" w:hint="cs"/>
          <w:rtl/>
        </w:rPr>
        <w:tab/>
        <w:t>"(2) מזכיר הכנסת יקרא בשמות חברי הכנסת לפי סדר שמות משפחתם וכל אחד מחברי הכנסת, בזה אחר זה, ייגש להצביע במקום שיועד לכך באולם המליאה ומוסתר מעיני הזולת;"</w:t>
      </w:r>
    </w:p>
    <w:p w14:paraId="74A9CA18" w14:textId="77777777" w:rsidR="0075004A" w:rsidRDefault="0075004A" w:rsidP="0075004A">
      <w:pPr>
        <w:bidi/>
        <w:jc w:val="both"/>
        <w:rPr>
          <w:rFonts w:cs="David" w:hint="cs"/>
          <w:rtl/>
        </w:rPr>
      </w:pPr>
    </w:p>
    <w:p w14:paraId="30BAE7D1" w14:textId="77777777" w:rsidR="0075004A" w:rsidRDefault="0075004A" w:rsidP="0075004A">
      <w:pPr>
        <w:bidi/>
        <w:ind w:firstLine="720"/>
        <w:jc w:val="both"/>
        <w:rPr>
          <w:rFonts w:cs="David" w:hint="cs"/>
          <w:rtl/>
        </w:rPr>
      </w:pPr>
      <w:r>
        <w:rPr>
          <w:rFonts w:cs="David" w:hint="cs"/>
          <w:rtl/>
        </w:rPr>
        <w:t xml:space="preserve">ההמשך אומר ש"הוראות סעיף 36(ב) יחולו" </w:t>
      </w:r>
      <w:r>
        <w:rPr>
          <w:rFonts w:cs="David"/>
          <w:rtl/>
        </w:rPr>
        <w:t>–</w:t>
      </w:r>
      <w:r>
        <w:rPr>
          <w:rFonts w:cs="David" w:hint="cs"/>
          <w:rtl/>
        </w:rPr>
        <w:t xml:space="preserve"> זה הסעיף האחרון שתיקנו על הצבעה שמית, שקוראים פעם אחת ואז פעם </w:t>
      </w:r>
      <w:proofErr w:type="spellStart"/>
      <w:r>
        <w:rPr>
          <w:rFonts w:cs="David" w:hint="cs"/>
          <w:rtl/>
        </w:rPr>
        <w:t>שניה</w:t>
      </w:r>
      <w:proofErr w:type="spellEnd"/>
      <w:r>
        <w:rPr>
          <w:rFonts w:cs="David" w:hint="cs"/>
          <w:rtl/>
        </w:rPr>
        <w:t xml:space="preserve"> למי שלא נמצא ועוד כל מיני פעולות. </w:t>
      </w:r>
    </w:p>
    <w:p w14:paraId="0D5C0263" w14:textId="77777777" w:rsidR="0075004A" w:rsidRDefault="0075004A" w:rsidP="0075004A">
      <w:pPr>
        <w:bidi/>
        <w:ind w:firstLine="720"/>
        <w:jc w:val="both"/>
        <w:rPr>
          <w:rFonts w:cs="David" w:hint="cs"/>
          <w:rtl/>
        </w:rPr>
      </w:pPr>
    </w:p>
    <w:p w14:paraId="1DD4520E" w14:textId="77777777" w:rsidR="0075004A" w:rsidRDefault="0075004A" w:rsidP="0075004A">
      <w:pPr>
        <w:bidi/>
        <w:ind w:firstLine="720"/>
        <w:jc w:val="both"/>
        <w:rPr>
          <w:rFonts w:cs="David" w:hint="cs"/>
          <w:rtl/>
        </w:rPr>
      </w:pPr>
      <w:r>
        <w:rPr>
          <w:rFonts w:cs="David" w:hint="cs"/>
          <w:rtl/>
        </w:rPr>
        <w:t xml:space="preserve">"(3) סמוך למקום המיועד להצבעה יקבל חבר הכנסת לידיו טופס ובו שמות המועמדים". זאת אומרת, זה לא משהו שמסתובב. הוא יקבל את זה ביד ליד המקום של ההצבעה. "בציון מספר נציגי הכנסת בוועדת המינויים שיש לבחרם". אם זה נציג אחד כי התפנה מקום או אם זו בתחילת כנסת אז יגידו שזה שניים לשופטים, שלושה לקאדים </w:t>
      </w:r>
      <w:proofErr w:type="spellStart"/>
      <w:r>
        <w:rPr>
          <w:rFonts w:cs="David" w:hint="cs"/>
          <w:rtl/>
        </w:rPr>
        <w:t>וכו</w:t>
      </w:r>
      <w:proofErr w:type="spellEnd"/>
      <w:r>
        <w:rPr>
          <w:rFonts w:cs="David" w:hint="cs"/>
          <w:rtl/>
        </w:rPr>
        <w:t>'. "היה מספר המועמדים כמספר נציגי הכנסת שיש לבחרם, יתאפשר גם סימון של התנגדות לבחירת מי מהם."</w:t>
      </w:r>
    </w:p>
    <w:p w14:paraId="755C9E80" w14:textId="77777777" w:rsidR="0075004A" w:rsidRDefault="0075004A" w:rsidP="0075004A">
      <w:pPr>
        <w:bidi/>
        <w:ind w:firstLine="720"/>
        <w:jc w:val="both"/>
        <w:rPr>
          <w:rFonts w:cs="David" w:hint="cs"/>
          <w:rtl/>
        </w:rPr>
      </w:pPr>
    </w:p>
    <w:p w14:paraId="7D399646" w14:textId="77777777" w:rsidR="0075004A" w:rsidRDefault="0075004A" w:rsidP="0075004A">
      <w:pPr>
        <w:bidi/>
        <w:jc w:val="both"/>
        <w:rPr>
          <w:rFonts w:cs="David" w:hint="cs"/>
          <w:rtl/>
        </w:rPr>
      </w:pPr>
      <w:r>
        <w:rPr>
          <w:rFonts w:cs="David" w:hint="cs"/>
          <w:rtl/>
        </w:rPr>
        <w:tab/>
        <w:t>"(4) הבחירה תיעשה בסימון שמות המועמדים על גבי הטופס, עד למספר נציגי הכנסת בוועדת המינויים שיש לבחרם או בסימון התנגדות לבחירתם, כאמור בפסקה (3);"</w:t>
      </w:r>
    </w:p>
    <w:p w14:paraId="2546EC59" w14:textId="77777777" w:rsidR="0075004A" w:rsidRPr="00A95E45" w:rsidRDefault="0075004A" w:rsidP="0075004A">
      <w:pPr>
        <w:bidi/>
        <w:jc w:val="both"/>
        <w:rPr>
          <w:rFonts w:cs="David" w:hint="cs"/>
          <w:rtl/>
        </w:rPr>
      </w:pPr>
    </w:p>
    <w:p w14:paraId="2CE5E1FB" w14:textId="77777777" w:rsidR="0075004A" w:rsidRDefault="0075004A" w:rsidP="0075004A">
      <w:pPr>
        <w:bidi/>
        <w:ind w:firstLine="720"/>
        <w:jc w:val="both"/>
        <w:rPr>
          <w:rFonts w:cs="David" w:hint="cs"/>
          <w:rtl/>
        </w:rPr>
      </w:pPr>
      <w:r>
        <w:rPr>
          <w:rFonts w:cs="David" w:hint="cs"/>
          <w:rtl/>
        </w:rPr>
        <w:t xml:space="preserve">נגיד שצריך לבחור אחד ויש רק מועמד אחד, אפשר לסמן אותו או נגדו. אם יש כמה מועמדים, יותר ממה שצריך לבחור, אז צריך לסמן מביניהם עד למספר נציגים. </w:t>
      </w:r>
    </w:p>
    <w:p w14:paraId="0A1B3740" w14:textId="77777777" w:rsidR="0075004A" w:rsidRDefault="0075004A" w:rsidP="0075004A">
      <w:pPr>
        <w:bidi/>
        <w:ind w:firstLine="720"/>
        <w:jc w:val="both"/>
        <w:rPr>
          <w:rFonts w:cs="David" w:hint="cs"/>
          <w:rtl/>
        </w:rPr>
      </w:pPr>
    </w:p>
    <w:p w14:paraId="5123364A"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EE69CE2" w14:textId="77777777" w:rsidR="0075004A" w:rsidRDefault="0075004A" w:rsidP="0075004A">
      <w:pPr>
        <w:bidi/>
        <w:ind w:firstLine="720"/>
        <w:jc w:val="both"/>
        <w:rPr>
          <w:rFonts w:cs="David" w:hint="cs"/>
          <w:rtl/>
        </w:rPr>
      </w:pPr>
    </w:p>
    <w:p w14:paraId="001D6871" w14:textId="77777777" w:rsidR="0075004A" w:rsidRDefault="0075004A" w:rsidP="0075004A">
      <w:pPr>
        <w:bidi/>
        <w:ind w:firstLine="720"/>
        <w:jc w:val="both"/>
        <w:rPr>
          <w:rFonts w:cs="David" w:hint="cs"/>
          <w:rtl/>
        </w:rPr>
      </w:pPr>
      <w:r>
        <w:rPr>
          <w:rFonts w:cs="David" w:hint="cs"/>
          <w:rtl/>
        </w:rPr>
        <w:t xml:space="preserve">אז אין נגד. </w:t>
      </w:r>
    </w:p>
    <w:p w14:paraId="033C5E78" w14:textId="77777777" w:rsidR="0075004A" w:rsidRDefault="0075004A" w:rsidP="0075004A">
      <w:pPr>
        <w:bidi/>
        <w:ind w:firstLine="720"/>
        <w:jc w:val="both"/>
        <w:rPr>
          <w:rFonts w:cs="David" w:hint="cs"/>
          <w:rtl/>
        </w:rPr>
      </w:pPr>
    </w:p>
    <w:p w14:paraId="3E00C38A"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E5A51D9" w14:textId="77777777" w:rsidR="0075004A" w:rsidRDefault="0075004A" w:rsidP="0075004A">
      <w:pPr>
        <w:bidi/>
        <w:ind w:firstLine="720"/>
        <w:jc w:val="both"/>
        <w:rPr>
          <w:rFonts w:cs="David" w:hint="cs"/>
          <w:rtl/>
        </w:rPr>
      </w:pPr>
    </w:p>
    <w:p w14:paraId="2A02CBBF" w14:textId="77777777" w:rsidR="0075004A" w:rsidRDefault="0075004A" w:rsidP="0075004A">
      <w:pPr>
        <w:bidi/>
        <w:ind w:firstLine="720"/>
        <w:jc w:val="both"/>
        <w:rPr>
          <w:rFonts w:cs="David" w:hint="cs"/>
          <w:rtl/>
        </w:rPr>
      </w:pPr>
      <w:r>
        <w:rPr>
          <w:rFonts w:cs="David" w:hint="cs"/>
          <w:rtl/>
        </w:rPr>
        <w:t xml:space="preserve">נכון. ראיתי שכך עשו. </w:t>
      </w:r>
    </w:p>
    <w:p w14:paraId="484F3707" w14:textId="77777777" w:rsidR="0075004A" w:rsidRDefault="0075004A" w:rsidP="0075004A">
      <w:pPr>
        <w:bidi/>
        <w:jc w:val="both"/>
        <w:rPr>
          <w:rFonts w:cs="David" w:hint="cs"/>
          <w:rtl/>
        </w:rPr>
      </w:pPr>
    </w:p>
    <w:p w14:paraId="21FEDCD0"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969E629" w14:textId="77777777" w:rsidR="0075004A" w:rsidRDefault="0075004A" w:rsidP="0075004A">
      <w:pPr>
        <w:bidi/>
        <w:jc w:val="both"/>
        <w:rPr>
          <w:rFonts w:cs="David" w:hint="cs"/>
          <w:u w:val="single"/>
          <w:rtl/>
        </w:rPr>
      </w:pPr>
    </w:p>
    <w:p w14:paraId="7EAFA17C" w14:textId="77777777" w:rsidR="0075004A" w:rsidRDefault="0075004A" w:rsidP="0075004A">
      <w:pPr>
        <w:bidi/>
        <w:jc w:val="both"/>
        <w:rPr>
          <w:rFonts w:cs="David" w:hint="cs"/>
          <w:rtl/>
        </w:rPr>
      </w:pPr>
      <w:r>
        <w:rPr>
          <w:rFonts w:cs="David" w:hint="cs"/>
          <w:rtl/>
        </w:rPr>
        <w:t xml:space="preserve">השאלה שלי היא לגבי סעיף (3): "בסמוך למקום המיועד יקבל חבר הכנסת לידיו טופס ובו שמות המועמדים" - בפועל לא ככה נוהגים כי זה לוקח המון זמן. </w:t>
      </w:r>
    </w:p>
    <w:p w14:paraId="32D31626" w14:textId="77777777" w:rsidR="0075004A" w:rsidRDefault="0075004A" w:rsidP="0075004A">
      <w:pPr>
        <w:bidi/>
        <w:jc w:val="both"/>
        <w:rPr>
          <w:rFonts w:cs="David" w:hint="cs"/>
          <w:rtl/>
        </w:rPr>
      </w:pPr>
    </w:p>
    <w:p w14:paraId="67056C45"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617834F" w14:textId="77777777" w:rsidR="0075004A" w:rsidRDefault="0075004A" w:rsidP="0075004A">
      <w:pPr>
        <w:bidi/>
        <w:jc w:val="both"/>
        <w:rPr>
          <w:rFonts w:cs="David" w:hint="cs"/>
          <w:u w:val="single"/>
          <w:rtl/>
        </w:rPr>
      </w:pPr>
    </w:p>
    <w:p w14:paraId="5F154B48" w14:textId="77777777" w:rsidR="0075004A" w:rsidRDefault="0075004A" w:rsidP="0075004A">
      <w:pPr>
        <w:bidi/>
        <w:ind w:firstLine="720"/>
        <w:jc w:val="both"/>
        <w:rPr>
          <w:rFonts w:cs="David" w:hint="cs"/>
          <w:rtl/>
        </w:rPr>
      </w:pPr>
      <w:r>
        <w:rPr>
          <w:rFonts w:cs="David" w:hint="cs"/>
          <w:rtl/>
        </w:rPr>
        <w:t xml:space="preserve">אין מה לעשות, זו הצבעה חשאית. </w:t>
      </w:r>
    </w:p>
    <w:p w14:paraId="4EF60456" w14:textId="77777777" w:rsidR="0075004A" w:rsidRDefault="0075004A" w:rsidP="0075004A">
      <w:pPr>
        <w:bidi/>
        <w:jc w:val="both"/>
        <w:rPr>
          <w:rFonts w:cs="David" w:hint="cs"/>
          <w:rtl/>
        </w:rPr>
      </w:pPr>
    </w:p>
    <w:p w14:paraId="4F1148C2"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5211B6F" w14:textId="77777777" w:rsidR="0075004A" w:rsidRDefault="0075004A" w:rsidP="0075004A">
      <w:pPr>
        <w:bidi/>
        <w:jc w:val="both"/>
        <w:rPr>
          <w:rFonts w:cs="David" w:hint="cs"/>
          <w:rtl/>
        </w:rPr>
      </w:pPr>
    </w:p>
    <w:p w14:paraId="42264CD0" w14:textId="77777777" w:rsidR="0075004A" w:rsidRDefault="0075004A" w:rsidP="0075004A">
      <w:pPr>
        <w:bidi/>
        <w:jc w:val="both"/>
        <w:rPr>
          <w:rFonts w:cs="David" w:hint="cs"/>
          <w:rtl/>
        </w:rPr>
      </w:pPr>
      <w:r>
        <w:rPr>
          <w:rFonts w:cs="David" w:hint="cs"/>
          <w:rtl/>
        </w:rPr>
        <w:tab/>
        <w:t xml:space="preserve">מה אכפת לי שתקבל את הטופס במקום שלך, תסמן את מי שאתה רוצה. </w:t>
      </w:r>
    </w:p>
    <w:p w14:paraId="525D9915" w14:textId="77777777" w:rsidR="0075004A" w:rsidRDefault="0075004A" w:rsidP="0075004A">
      <w:pPr>
        <w:bidi/>
        <w:jc w:val="both"/>
        <w:rPr>
          <w:rFonts w:cs="David" w:hint="cs"/>
          <w:rtl/>
        </w:rPr>
      </w:pPr>
    </w:p>
    <w:p w14:paraId="6BC6AC71" w14:textId="77777777" w:rsidR="0075004A" w:rsidRPr="001C17C0" w:rsidRDefault="0075004A" w:rsidP="0075004A">
      <w:pPr>
        <w:bidi/>
        <w:jc w:val="both"/>
        <w:rPr>
          <w:rFonts w:cs="David" w:hint="cs"/>
          <w:u w:val="single"/>
          <w:rtl/>
        </w:rPr>
      </w:pPr>
      <w:bookmarkStart w:id="0" w:name="OLE_LINK1"/>
      <w:r w:rsidRPr="001C17C0">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bookmarkEnd w:id="0"/>
    <w:p w14:paraId="3FD267E2" w14:textId="77777777" w:rsidR="0075004A" w:rsidRDefault="0075004A" w:rsidP="0075004A">
      <w:pPr>
        <w:bidi/>
        <w:jc w:val="both"/>
        <w:rPr>
          <w:rFonts w:cs="David" w:hint="cs"/>
          <w:rtl/>
        </w:rPr>
      </w:pPr>
    </w:p>
    <w:p w14:paraId="05E81442" w14:textId="77777777" w:rsidR="0075004A" w:rsidRDefault="0075004A" w:rsidP="0075004A">
      <w:pPr>
        <w:bidi/>
        <w:ind w:firstLine="720"/>
        <w:jc w:val="both"/>
        <w:rPr>
          <w:rFonts w:cs="David" w:hint="cs"/>
          <w:rtl/>
        </w:rPr>
      </w:pPr>
      <w:r>
        <w:rPr>
          <w:rFonts w:cs="David" w:hint="cs"/>
          <w:rtl/>
        </w:rPr>
        <w:t xml:space="preserve">שמים את זה על השולחן. </w:t>
      </w:r>
    </w:p>
    <w:p w14:paraId="335DE292" w14:textId="77777777" w:rsidR="0075004A" w:rsidRDefault="0075004A" w:rsidP="0075004A">
      <w:pPr>
        <w:bidi/>
        <w:jc w:val="both"/>
        <w:rPr>
          <w:rFonts w:cs="David" w:hint="cs"/>
          <w:rtl/>
        </w:rPr>
      </w:pPr>
    </w:p>
    <w:p w14:paraId="33C9D68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137CA90" w14:textId="77777777" w:rsidR="0075004A" w:rsidRDefault="0075004A" w:rsidP="0075004A">
      <w:pPr>
        <w:bidi/>
        <w:jc w:val="both"/>
        <w:rPr>
          <w:rFonts w:cs="David" w:hint="cs"/>
          <w:u w:val="single"/>
          <w:rtl/>
        </w:rPr>
      </w:pPr>
    </w:p>
    <w:p w14:paraId="3462E821" w14:textId="77777777" w:rsidR="0075004A" w:rsidRDefault="0075004A" w:rsidP="0075004A">
      <w:pPr>
        <w:bidi/>
        <w:ind w:firstLine="720"/>
        <w:jc w:val="both"/>
        <w:rPr>
          <w:rFonts w:cs="David" w:hint="cs"/>
          <w:rtl/>
        </w:rPr>
      </w:pPr>
      <w:r>
        <w:rPr>
          <w:rFonts w:cs="David" w:hint="cs"/>
          <w:rtl/>
        </w:rPr>
        <w:t xml:space="preserve">תמיד שמים. </w:t>
      </w:r>
    </w:p>
    <w:p w14:paraId="51701074" w14:textId="77777777" w:rsidR="0075004A" w:rsidRDefault="0075004A" w:rsidP="0075004A">
      <w:pPr>
        <w:bidi/>
        <w:ind w:firstLine="720"/>
        <w:jc w:val="both"/>
        <w:rPr>
          <w:rFonts w:cs="David" w:hint="cs"/>
          <w:rtl/>
        </w:rPr>
      </w:pPr>
    </w:p>
    <w:p w14:paraId="53342382"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2430540" w14:textId="77777777" w:rsidR="0075004A" w:rsidRDefault="0075004A" w:rsidP="0075004A">
      <w:pPr>
        <w:bidi/>
        <w:ind w:firstLine="720"/>
        <w:jc w:val="both"/>
        <w:rPr>
          <w:rFonts w:cs="David" w:hint="cs"/>
          <w:rtl/>
        </w:rPr>
      </w:pPr>
    </w:p>
    <w:p w14:paraId="302D259E" w14:textId="77777777" w:rsidR="0075004A" w:rsidRDefault="0075004A" w:rsidP="0075004A">
      <w:pPr>
        <w:bidi/>
        <w:ind w:firstLine="720"/>
        <w:jc w:val="both"/>
        <w:rPr>
          <w:rFonts w:cs="David" w:hint="cs"/>
          <w:rtl/>
        </w:rPr>
      </w:pPr>
      <w:r>
        <w:rPr>
          <w:rFonts w:cs="David" w:hint="cs"/>
          <w:rtl/>
        </w:rPr>
        <w:t>לפי מה שכתוב עכשיו לא. הוא יקבל את זה - - -</w:t>
      </w:r>
    </w:p>
    <w:p w14:paraId="4F08EF2C" w14:textId="77777777" w:rsidR="0075004A" w:rsidRDefault="0075004A" w:rsidP="0075004A">
      <w:pPr>
        <w:bidi/>
        <w:ind w:firstLine="720"/>
        <w:jc w:val="both"/>
        <w:rPr>
          <w:rFonts w:cs="David" w:hint="cs"/>
          <w:rtl/>
        </w:rPr>
      </w:pPr>
    </w:p>
    <w:p w14:paraId="24CC3D7B"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A5F70FF" w14:textId="77777777" w:rsidR="0075004A" w:rsidRDefault="0075004A" w:rsidP="0075004A">
      <w:pPr>
        <w:bidi/>
        <w:ind w:firstLine="720"/>
        <w:jc w:val="both"/>
        <w:rPr>
          <w:rFonts w:cs="David" w:hint="cs"/>
          <w:rtl/>
        </w:rPr>
      </w:pPr>
    </w:p>
    <w:p w14:paraId="4A7ED442" w14:textId="77777777" w:rsidR="0075004A" w:rsidRDefault="0075004A" w:rsidP="0075004A">
      <w:pPr>
        <w:bidi/>
        <w:ind w:firstLine="720"/>
        <w:jc w:val="both"/>
        <w:rPr>
          <w:rFonts w:cs="David" w:hint="cs"/>
          <w:rtl/>
        </w:rPr>
      </w:pPr>
      <w:r>
        <w:rPr>
          <w:rFonts w:cs="David" w:hint="cs"/>
          <w:rtl/>
        </w:rPr>
        <w:t xml:space="preserve">אבל עד היום נהגו לשים על השולחן, וזה חוסך המון זמן כי אז אתה ניגש ושם את הפתק. </w:t>
      </w:r>
    </w:p>
    <w:p w14:paraId="7EA1B7D9" w14:textId="77777777" w:rsidR="0075004A" w:rsidRDefault="0075004A" w:rsidP="0075004A">
      <w:pPr>
        <w:bidi/>
        <w:jc w:val="both"/>
        <w:rPr>
          <w:rFonts w:cs="David" w:hint="cs"/>
          <w:rtl/>
        </w:rPr>
      </w:pPr>
    </w:p>
    <w:p w14:paraId="1D16F1CD"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4470397" w14:textId="77777777" w:rsidR="0075004A" w:rsidRDefault="0075004A" w:rsidP="0075004A">
      <w:pPr>
        <w:bidi/>
        <w:jc w:val="both"/>
        <w:rPr>
          <w:rFonts w:cs="David" w:hint="cs"/>
          <w:rtl/>
        </w:rPr>
      </w:pPr>
    </w:p>
    <w:p w14:paraId="03618197" w14:textId="77777777" w:rsidR="0075004A" w:rsidRDefault="0075004A" w:rsidP="0075004A">
      <w:pPr>
        <w:bidi/>
        <w:jc w:val="both"/>
        <w:rPr>
          <w:rFonts w:cs="David" w:hint="cs"/>
          <w:rtl/>
        </w:rPr>
      </w:pPr>
      <w:r>
        <w:rPr>
          <w:rFonts w:cs="David" w:hint="cs"/>
          <w:rtl/>
        </w:rPr>
        <w:tab/>
        <w:t xml:space="preserve">אפשר גם וגם. </w:t>
      </w:r>
    </w:p>
    <w:p w14:paraId="4EB52724" w14:textId="77777777" w:rsidR="0075004A" w:rsidRDefault="0075004A" w:rsidP="0075004A">
      <w:pPr>
        <w:bidi/>
        <w:jc w:val="both"/>
        <w:rPr>
          <w:rFonts w:cs="David" w:hint="cs"/>
          <w:rtl/>
        </w:rPr>
      </w:pPr>
    </w:p>
    <w:p w14:paraId="16AB6D24"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986C87B" w14:textId="77777777" w:rsidR="0075004A" w:rsidRDefault="0075004A" w:rsidP="0075004A">
      <w:pPr>
        <w:bidi/>
        <w:jc w:val="both"/>
        <w:rPr>
          <w:rFonts w:cs="David" w:hint="cs"/>
          <w:rtl/>
        </w:rPr>
      </w:pPr>
    </w:p>
    <w:p w14:paraId="52C5FEAF" w14:textId="77777777" w:rsidR="0075004A" w:rsidRDefault="0075004A" w:rsidP="0075004A">
      <w:pPr>
        <w:bidi/>
        <w:ind w:firstLine="720"/>
        <w:jc w:val="both"/>
        <w:rPr>
          <w:rFonts w:cs="David" w:hint="cs"/>
          <w:rtl/>
        </w:rPr>
      </w:pPr>
      <w:r>
        <w:rPr>
          <w:rFonts w:cs="David" w:hint="cs"/>
          <w:rtl/>
        </w:rPr>
        <w:t xml:space="preserve">אפשר. אני יכולה גם לא לציין את זה בכזה פירוט. </w:t>
      </w:r>
    </w:p>
    <w:p w14:paraId="10C85DEA" w14:textId="77777777" w:rsidR="0075004A" w:rsidRDefault="0075004A" w:rsidP="0075004A">
      <w:pPr>
        <w:bidi/>
        <w:jc w:val="both"/>
        <w:rPr>
          <w:rFonts w:cs="David" w:hint="cs"/>
          <w:rtl/>
        </w:rPr>
      </w:pPr>
    </w:p>
    <w:p w14:paraId="71C7816B"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DBCD48B" w14:textId="77777777" w:rsidR="0075004A" w:rsidRDefault="0075004A" w:rsidP="0075004A">
      <w:pPr>
        <w:bidi/>
        <w:jc w:val="both"/>
        <w:rPr>
          <w:rFonts w:cs="David" w:hint="cs"/>
          <w:rtl/>
        </w:rPr>
      </w:pPr>
    </w:p>
    <w:p w14:paraId="203296EA" w14:textId="77777777" w:rsidR="0075004A" w:rsidRDefault="0075004A" w:rsidP="0075004A">
      <w:pPr>
        <w:bidi/>
        <w:jc w:val="both"/>
        <w:rPr>
          <w:rFonts w:cs="David" w:hint="cs"/>
          <w:rtl/>
        </w:rPr>
      </w:pPr>
      <w:r>
        <w:rPr>
          <w:rFonts w:cs="David" w:hint="cs"/>
          <w:rtl/>
        </w:rPr>
        <w:tab/>
        <w:t xml:space="preserve">אז אל תצייני את זה כי חבל על הזמן. זה לוקח שעות. </w:t>
      </w:r>
    </w:p>
    <w:p w14:paraId="4FD44E3F" w14:textId="77777777" w:rsidR="0075004A" w:rsidRDefault="0075004A" w:rsidP="0075004A">
      <w:pPr>
        <w:bidi/>
        <w:jc w:val="both"/>
        <w:rPr>
          <w:rFonts w:cs="David" w:hint="cs"/>
          <w:rtl/>
        </w:rPr>
      </w:pPr>
    </w:p>
    <w:p w14:paraId="1ECAAC6B"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0453D11" w14:textId="77777777" w:rsidR="0075004A" w:rsidRDefault="0075004A" w:rsidP="0075004A">
      <w:pPr>
        <w:bidi/>
        <w:jc w:val="both"/>
        <w:rPr>
          <w:rFonts w:cs="David" w:hint="cs"/>
          <w:rtl/>
        </w:rPr>
      </w:pPr>
    </w:p>
    <w:p w14:paraId="5B4497DB" w14:textId="77777777" w:rsidR="0075004A" w:rsidRDefault="0075004A" w:rsidP="0075004A">
      <w:pPr>
        <w:bidi/>
        <w:jc w:val="both"/>
        <w:rPr>
          <w:rFonts w:cs="David" w:hint="cs"/>
          <w:rtl/>
        </w:rPr>
      </w:pPr>
      <w:r>
        <w:rPr>
          <w:rFonts w:cs="David" w:hint="cs"/>
          <w:rtl/>
        </w:rPr>
        <w:tab/>
        <w:t xml:space="preserve">הסעיף הזה לא קיים בכלל. פשוט הוצאתי מהפרוטוקולים. </w:t>
      </w:r>
    </w:p>
    <w:p w14:paraId="71828EDD" w14:textId="77777777" w:rsidR="0075004A" w:rsidRDefault="0075004A" w:rsidP="0075004A">
      <w:pPr>
        <w:bidi/>
        <w:jc w:val="both"/>
        <w:rPr>
          <w:rFonts w:cs="David" w:hint="cs"/>
          <w:rtl/>
        </w:rPr>
      </w:pPr>
    </w:p>
    <w:p w14:paraId="38AF9A1D"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43B81EAE" w14:textId="77777777" w:rsidR="0075004A" w:rsidRDefault="0075004A" w:rsidP="0075004A">
      <w:pPr>
        <w:bidi/>
        <w:jc w:val="both"/>
        <w:rPr>
          <w:rFonts w:cs="David" w:hint="cs"/>
          <w:u w:val="single"/>
          <w:rtl/>
        </w:rPr>
      </w:pPr>
    </w:p>
    <w:p w14:paraId="097DD261" w14:textId="77777777" w:rsidR="0075004A" w:rsidRDefault="0075004A" w:rsidP="0075004A">
      <w:pPr>
        <w:bidi/>
        <w:ind w:firstLine="720"/>
        <w:jc w:val="both"/>
        <w:rPr>
          <w:rFonts w:cs="David" w:hint="cs"/>
          <w:rtl/>
        </w:rPr>
      </w:pPr>
      <w:r>
        <w:rPr>
          <w:rFonts w:cs="David" w:hint="cs"/>
          <w:rtl/>
        </w:rPr>
        <w:t xml:space="preserve">עדיין לא הבנתי מה קורה אם רובם מצביעים נגד אותו מועמד אחד. </w:t>
      </w:r>
    </w:p>
    <w:p w14:paraId="3AFC8C8F" w14:textId="77777777" w:rsidR="0075004A" w:rsidRDefault="0075004A" w:rsidP="0075004A">
      <w:pPr>
        <w:bidi/>
        <w:jc w:val="both"/>
        <w:rPr>
          <w:rFonts w:cs="David" w:hint="cs"/>
          <w:rtl/>
        </w:rPr>
      </w:pPr>
    </w:p>
    <w:p w14:paraId="05A92212"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48CB107" w14:textId="77777777" w:rsidR="0075004A" w:rsidRDefault="0075004A" w:rsidP="0075004A">
      <w:pPr>
        <w:bidi/>
        <w:jc w:val="both"/>
        <w:rPr>
          <w:rFonts w:cs="David" w:hint="cs"/>
          <w:rtl/>
        </w:rPr>
      </w:pPr>
    </w:p>
    <w:p w14:paraId="647044FD" w14:textId="77777777" w:rsidR="0075004A" w:rsidRDefault="0075004A" w:rsidP="0075004A">
      <w:pPr>
        <w:bidi/>
        <w:jc w:val="both"/>
        <w:rPr>
          <w:rFonts w:cs="David" w:hint="cs"/>
          <w:rtl/>
        </w:rPr>
      </w:pPr>
      <w:r>
        <w:rPr>
          <w:rFonts w:cs="David" w:hint="cs"/>
          <w:rtl/>
        </w:rPr>
        <w:tab/>
        <w:t xml:space="preserve">אז הוא לא נבחר. </w:t>
      </w:r>
    </w:p>
    <w:p w14:paraId="421389E2" w14:textId="77777777" w:rsidR="0075004A" w:rsidRDefault="0075004A" w:rsidP="0075004A">
      <w:pPr>
        <w:bidi/>
        <w:jc w:val="both"/>
        <w:rPr>
          <w:rFonts w:cs="David" w:hint="cs"/>
          <w:rtl/>
        </w:rPr>
      </w:pPr>
    </w:p>
    <w:p w14:paraId="029D7321" w14:textId="77777777" w:rsidR="0075004A" w:rsidRDefault="0075004A" w:rsidP="0075004A">
      <w:pPr>
        <w:bidi/>
        <w:jc w:val="both"/>
        <w:rPr>
          <w:rFonts w:cs="David" w:hint="cs"/>
          <w:u w:val="single"/>
          <w:rtl/>
        </w:rPr>
      </w:pPr>
      <w:r w:rsidRPr="008072B6">
        <w:rPr>
          <w:rFonts w:cs="David" w:hint="cs"/>
          <w:u w:val="single"/>
          <w:rtl/>
        </w:rPr>
        <w:t>אברהם מיכאלי:</w:t>
      </w:r>
    </w:p>
    <w:p w14:paraId="6D566C29" w14:textId="77777777" w:rsidR="0075004A" w:rsidRDefault="0075004A" w:rsidP="0075004A">
      <w:pPr>
        <w:bidi/>
        <w:jc w:val="both"/>
        <w:rPr>
          <w:rFonts w:cs="David" w:hint="cs"/>
          <w:rtl/>
        </w:rPr>
      </w:pPr>
      <w:r>
        <w:rPr>
          <w:rFonts w:cs="David" w:hint="cs"/>
          <w:rtl/>
        </w:rPr>
        <w:tab/>
        <w:t>אז יהיו בחירות חדשות?</w:t>
      </w:r>
    </w:p>
    <w:p w14:paraId="2780636C" w14:textId="77777777" w:rsidR="0075004A" w:rsidRDefault="0075004A" w:rsidP="0075004A">
      <w:pPr>
        <w:bidi/>
        <w:jc w:val="both"/>
        <w:rPr>
          <w:rFonts w:cs="David" w:hint="cs"/>
          <w:rtl/>
        </w:rPr>
      </w:pPr>
    </w:p>
    <w:p w14:paraId="037300D4"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DF36947" w14:textId="77777777" w:rsidR="0075004A" w:rsidRDefault="0075004A" w:rsidP="0075004A">
      <w:pPr>
        <w:bidi/>
        <w:jc w:val="both"/>
        <w:rPr>
          <w:rFonts w:cs="David" w:hint="cs"/>
          <w:rtl/>
        </w:rPr>
      </w:pPr>
    </w:p>
    <w:p w14:paraId="2E1AC5B3" w14:textId="77777777" w:rsidR="0075004A" w:rsidRDefault="0075004A" w:rsidP="0075004A">
      <w:pPr>
        <w:bidi/>
        <w:ind w:firstLine="720"/>
        <w:jc w:val="both"/>
        <w:rPr>
          <w:rFonts w:cs="David" w:hint="cs"/>
          <w:rtl/>
        </w:rPr>
      </w:pPr>
      <w:r>
        <w:rPr>
          <w:rFonts w:cs="David" w:hint="cs"/>
          <w:rtl/>
        </w:rPr>
        <w:t xml:space="preserve">כן. </w:t>
      </w:r>
    </w:p>
    <w:p w14:paraId="541F3613" w14:textId="77777777" w:rsidR="0075004A" w:rsidRDefault="0075004A" w:rsidP="0075004A">
      <w:pPr>
        <w:bidi/>
        <w:ind w:firstLine="720"/>
        <w:jc w:val="both"/>
        <w:rPr>
          <w:rFonts w:cs="David" w:hint="cs"/>
          <w:rtl/>
        </w:rPr>
      </w:pPr>
    </w:p>
    <w:p w14:paraId="4C6A4CC5" w14:textId="77777777" w:rsidR="0075004A" w:rsidRPr="001C17C0" w:rsidRDefault="0075004A" w:rsidP="0075004A">
      <w:pPr>
        <w:bidi/>
        <w:jc w:val="both"/>
        <w:rPr>
          <w:rFonts w:cs="David" w:hint="cs"/>
          <w:u w:val="single"/>
          <w:rtl/>
        </w:rPr>
      </w:pPr>
      <w:r w:rsidRPr="001C17C0">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p w14:paraId="2510018D" w14:textId="77777777" w:rsidR="0075004A" w:rsidRDefault="0075004A" w:rsidP="0075004A">
      <w:pPr>
        <w:bidi/>
        <w:ind w:firstLine="720"/>
        <w:jc w:val="both"/>
        <w:rPr>
          <w:rFonts w:cs="David" w:hint="cs"/>
          <w:rtl/>
        </w:rPr>
      </w:pPr>
    </w:p>
    <w:p w14:paraId="72184BD8" w14:textId="77777777" w:rsidR="0075004A" w:rsidRDefault="0075004A" w:rsidP="0075004A">
      <w:pPr>
        <w:bidi/>
        <w:ind w:firstLine="720"/>
        <w:jc w:val="both"/>
        <w:rPr>
          <w:rFonts w:cs="David" w:hint="cs"/>
          <w:rtl/>
        </w:rPr>
      </w:pPr>
      <w:r>
        <w:rPr>
          <w:rFonts w:cs="David" w:hint="cs"/>
          <w:rtl/>
        </w:rPr>
        <w:t xml:space="preserve">אז צריך שוב להודיע שבועיים מראש - - - </w:t>
      </w:r>
    </w:p>
    <w:p w14:paraId="2922A491" w14:textId="77777777" w:rsidR="0075004A" w:rsidRDefault="0075004A" w:rsidP="0075004A">
      <w:pPr>
        <w:bidi/>
        <w:ind w:firstLine="720"/>
        <w:jc w:val="both"/>
        <w:rPr>
          <w:rFonts w:cs="David" w:hint="cs"/>
          <w:rtl/>
        </w:rPr>
      </w:pPr>
    </w:p>
    <w:p w14:paraId="31101556"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10F42BB" w14:textId="77777777" w:rsidR="0075004A" w:rsidRDefault="0075004A" w:rsidP="0075004A">
      <w:pPr>
        <w:bidi/>
        <w:ind w:firstLine="720"/>
        <w:jc w:val="both"/>
        <w:rPr>
          <w:rFonts w:cs="David" w:hint="cs"/>
          <w:rtl/>
        </w:rPr>
      </w:pPr>
    </w:p>
    <w:p w14:paraId="517FEC81" w14:textId="77777777" w:rsidR="0075004A" w:rsidRDefault="0075004A" w:rsidP="0075004A">
      <w:pPr>
        <w:bidi/>
        <w:ind w:firstLine="720"/>
        <w:jc w:val="both"/>
        <w:rPr>
          <w:rFonts w:cs="David" w:hint="cs"/>
          <w:rtl/>
        </w:rPr>
      </w:pPr>
      <w:r>
        <w:rPr>
          <w:rFonts w:cs="David" w:hint="cs"/>
          <w:rtl/>
        </w:rPr>
        <w:t xml:space="preserve">כן, כן. </w:t>
      </w:r>
    </w:p>
    <w:p w14:paraId="33A0F245" w14:textId="77777777" w:rsidR="0075004A" w:rsidRDefault="0075004A" w:rsidP="0075004A">
      <w:pPr>
        <w:bidi/>
        <w:ind w:firstLine="720"/>
        <w:jc w:val="both"/>
        <w:rPr>
          <w:rFonts w:cs="David" w:hint="cs"/>
          <w:rtl/>
        </w:rPr>
      </w:pPr>
    </w:p>
    <w:p w14:paraId="407B200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E877F29" w14:textId="77777777" w:rsidR="0075004A" w:rsidRDefault="0075004A" w:rsidP="0075004A">
      <w:pPr>
        <w:bidi/>
        <w:ind w:firstLine="720"/>
        <w:jc w:val="both"/>
        <w:rPr>
          <w:rFonts w:cs="David" w:hint="cs"/>
          <w:rtl/>
        </w:rPr>
      </w:pPr>
    </w:p>
    <w:p w14:paraId="3F261598" w14:textId="77777777" w:rsidR="0075004A" w:rsidRDefault="0075004A" w:rsidP="0075004A">
      <w:pPr>
        <w:bidi/>
        <w:ind w:firstLine="720"/>
        <w:jc w:val="both"/>
        <w:rPr>
          <w:rFonts w:cs="David" w:hint="cs"/>
          <w:rtl/>
        </w:rPr>
      </w:pPr>
      <w:r>
        <w:rPr>
          <w:rFonts w:cs="David" w:hint="cs"/>
          <w:rtl/>
        </w:rPr>
        <w:t>אז פשוט אוריד את הרישא ואגיד: "חבר כנסת יקבל לידיו טופס ובו שמות המועמדים".</w:t>
      </w:r>
    </w:p>
    <w:p w14:paraId="33174FEC" w14:textId="77777777" w:rsidR="0075004A" w:rsidRDefault="0075004A" w:rsidP="0075004A">
      <w:pPr>
        <w:bidi/>
        <w:jc w:val="both"/>
        <w:rPr>
          <w:rFonts w:cs="David" w:hint="cs"/>
          <w:rtl/>
        </w:rPr>
      </w:pPr>
    </w:p>
    <w:p w14:paraId="2061D333" w14:textId="77777777" w:rsidR="0075004A" w:rsidRPr="001C17C0" w:rsidRDefault="0075004A" w:rsidP="0075004A">
      <w:pPr>
        <w:bidi/>
        <w:jc w:val="both"/>
        <w:rPr>
          <w:rFonts w:cs="David" w:hint="cs"/>
          <w:u w:val="single"/>
          <w:rtl/>
        </w:rPr>
      </w:pPr>
      <w:r w:rsidRPr="001C17C0">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p w14:paraId="63F0036C" w14:textId="77777777" w:rsidR="0075004A" w:rsidRDefault="0075004A" w:rsidP="0075004A">
      <w:pPr>
        <w:bidi/>
        <w:jc w:val="both"/>
        <w:rPr>
          <w:rFonts w:cs="David" w:hint="cs"/>
          <w:rtl/>
        </w:rPr>
      </w:pPr>
    </w:p>
    <w:p w14:paraId="09C03369" w14:textId="77777777" w:rsidR="0075004A" w:rsidRDefault="0075004A" w:rsidP="0075004A">
      <w:pPr>
        <w:bidi/>
        <w:jc w:val="both"/>
        <w:rPr>
          <w:rFonts w:cs="David" w:hint="cs"/>
          <w:rtl/>
        </w:rPr>
      </w:pPr>
      <w:r>
        <w:rPr>
          <w:rFonts w:cs="David" w:hint="cs"/>
          <w:rtl/>
        </w:rPr>
        <w:tab/>
        <w:t xml:space="preserve">את אומרת "בידיו" אז זה בידיים שלו. זה גם לא טוב אולי. </w:t>
      </w:r>
    </w:p>
    <w:p w14:paraId="2D80E936" w14:textId="77777777" w:rsidR="0075004A" w:rsidRDefault="0075004A" w:rsidP="0075004A">
      <w:pPr>
        <w:bidi/>
        <w:jc w:val="both"/>
        <w:rPr>
          <w:rFonts w:cs="David" w:hint="cs"/>
          <w:rtl/>
        </w:rPr>
      </w:pPr>
    </w:p>
    <w:p w14:paraId="457F7A95" w14:textId="77777777" w:rsidR="0075004A" w:rsidRDefault="0075004A" w:rsidP="0075004A">
      <w:pPr>
        <w:bidi/>
        <w:jc w:val="both"/>
        <w:rPr>
          <w:rFonts w:cs="David" w:hint="cs"/>
          <w:rtl/>
        </w:rPr>
      </w:pPr>
      <w:r>
        <w:rPr>
          <w:rFonts w:cs="David" w:hint="cs"/>
          <w:u w:val="single"/>
          <w:rtl/>
        </w:rPr>
        <w:t>אתי בן-יוסף:</w:t>
      </w:r>
    </w:p>
    <w:p w14:paraId="468E8849" w14:textId="77777777" w:rsidR="0075004A" w:rsidRDefault="0075004A" w:rsidP="0075004A">
      <w:pPr>
        <w:bidi/>
        <w:jc w:val="both"/>
        <w:rPr>
          <w:rFonts w:cs="David" w:hint="cs"/>
          <w:rtl/>
        </w:rPr>
      </w:pPr>
    </w:p>
    <w:p w14:paraId="650F3069" w14:textId="77777777" w:rsidR="0075004A" w:rsidRDefault="0075004A" w:rsidP="0075004A">
      <w:pPr>
        <w:bidi/>
        <w:jc w:val="both"/>
        <w:rPr>
          <w:rFonts w:cs="David" w:hint="cs"/>
          <w:rtl/>
        </w:rPr>
      </w:pPr>
      <w:r>
        <w:rPr>
          <w:rFonts w:cs="David" w:hint="cs"/>
          <w:rtl/>
        </w:rPr>
        <w:tab/>
        <w:t>מונח על שולחנו זה "לידיו".</w:t>
      </w:r>
    </w:p>
    <w:p w14:paraId="12C10876" w14:textId="77777777" w:rsidR="0075004A" w:rsidRDefault="0075004A" w:rsidP="0075004A">
      <w:pPr>
        <w:bidi/>
        <w:jc w:val="both"/>
        <w:rPr>
          <w:rFonts w:cs="David" w:hint="cs"/>
          <w:rtl/>
        </w:rPr>
      </w:pPr>
    </w:p>
    <w:p w14:paraId="126E41F4"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AE4F220" w14:textId="77777777" w:rsidR="0075004A" w:rsidRDefault="0075004A" w:rsidP="0075004A">
      <w:pPr>
        <w:bidi/>
        <w:jc w:val="both"/>
        <w:rPr>
          <w:rFonts w:cs="David" w:hint="cs"/>
          <w:rtl/>
        </w:rPr>
      </w:pPr>
    </w:p>
    <w:p w14:paraId="2C299037" w14:textId="77777777" w:rsidR="0075004A" w:rsidRDefault="0075004A" w:rsidP="0075004A">
      <w:pPr>
        <w:bidi/>
        <w:jc w:val="both"/>
        <w:rPr>
          <w:rFonts w:cs="David" w:hint="cs"/>
          <w:rtl/>
        </w:rPr>
      </w:pPr>
      <w:r>
        <w:rPr>
          <w:rFonts w:cs="David" w:hint="cs"/>
          <w:rtl/>
        </w:rPr>
        <w:tab/>
        <w:t xml:space="preserve">יקבל. </w:t>
      </w:r>
    </w:p>
    <w:p w14:paraId="518E589C" w14:textId="77777777" w:rsidR="0075004A" w:rsidRDefault="0075004A" w:rsidP="0075004A">
      <w:pPr>
        <w:bidi/>
        <w:jc w:val="both"/>
        <w:rPr>
          <w:rFonts w:cs="David" w:hint="cs"/>
          <w:rtl/>
        </w:rPr>
      </w:pPr>
    </w:p>
    <w:p w14:paraId="5CEA2F3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F2222F4" w14:textId="77777777" w:rsidR="0075004A" w:rsidRDefault="0075004A" w:rsidP="0075004A">
      <w:pPr>
        <w:bidi/>
        <w:jc w:val="both"/>
        <w:rPr>
          <w:rFonts w:cs="David" w:hint="cs"/>
          <w:rtl/>
        </w:rPr>
      </w:pPr>
    </w:p>
    <w:p w14:paraId="7BA3B989" w14:textId="77777777" w:rsidR="0075004A" w:rsidRDefault="0075004A" w:rsidP="0075004A">
      <w:pPr>
        <w:bidi/>
        <w:jc w:val="both"/>
        <w:rPr>
          <w:rFonts w:cs="David" w:hint="cs"/>
          <w:rtl/>
        </w:rPr>
      </w:pPr>
      <w:r>
        <w:rPr>
          <w:rFonts w:cs="David" w:hint="cs"/>
          <w:rtl/>
        </w:rPr>
        <w:tab/>
        <w:t xml:space="preserve">יקבל חבר הכנסת טופס ובו שמות המועמדים. </w:t>
      </w:r>
    </w:p>
    <w:p w14:paraId="5311C73C" w14:textId="77777777" w:rsidR="0075004A" w:rsidRDefault="0075004A" w:rsidP="0075004A">
      <w:pPr>
        <w:bidi/>
        <w:jc w:val="both"/>
        <w:rPr>
          <w:rFonts w:cs="David" w:hint="cs"/>
          <w:rtl/>
        </w:rPr>
      </w:pPr>
    </w:p>
    <w:p w14:paraId="6C153C6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5BB6C67" w14:textId="77777777" w:rsidR="0075004A" w:rsidRDefault="0075004A" w:rsidP="0075004A">
      <w:pPr>
        <w:bidi/>
        <w:jc w:val="both"/>
        <w:rPr>
          <w:rFonts w:cs="David" w:hint="cs"/>
          <w:rtl/>
        </w:rPr>
      </w:pPr>
    </w:p>
    <w:p w14:paraId="023A6065" w14:textId="77777777" w:rsidR="0075004A" w:rsidRDefault="0075004A" w:rsidP="0075004A">
      <w:pPr>
        <w:bidi/>
        <w:jc w:val="both"/>
        <w:rPr>
          <w:rFonts w:cs="David" w:hint="cs"/>
          <w:rtl/>
        </w:rPr>
      </w:pPr>
      <w:r>
        <w:rPr>
          <w:rFonts w:cs="David" w:hint="cs"/>
          <w:rtl/>
        </w:rPr>
        <w:tab/>
      </w:r>
      <w:proofErr w:type="spellStart"/>
      <w:r>
        <w:rPr>
          <w:rFonts w:cs="David" w:hint="cs"/>
          <w:rtl/>
        </w:rPr>
        <w:t>אוקיי</w:t>
      </w:r>
      <w:proofErr w:type="spellEnd"/>
      <w:r>
        <w:rPr>
          <w:rFonts w:cs="David" w:hint="cs"/>
          <w:rtl/>
        </w:rPr>
        <w:t xml:space="preserve">. ואם סומנו יותר מועמדים מהמספר האמור </w:t>
      </w:r>
      <w:r>
        <w:rPr>
          <w:rFonts w:cs="David"/>
          <w:rtl/>
        </w:rPr>
        <w:t>–</w:t>
      </w:r>
      <w:r>
        <w:rPr>
          <w:rFonts w:cs="David" w:hint="cs"/>
          <w:rtl/>
        </w:rPr>
        <w:t xml:space="preserve"> זאת אומרת, צריך לבחור שניים לוועדה לבחירת שופטים. סימנו שלושה </w:t>
      </w:r>
      <w:r>
        <w:rPr>
          <w:rFonts w:cs="David"/>
          <w:rtl/>
        </w:rPr>
        <w:t>–</w:t>
      </w:r>
      <w:r>
        <w:rPr>
          <w:rFonts w:cs="David" w:hint="cs"/>
          <w:rtl/>
        </w:rPr>
        <w:t xml:space="preserve"> פסול. </w:t>
      </w:r>
    </w:p>
    <w:p w14:paraId="1490C648" w14:textId="77777777" w:rsidR="0075004A" w:rsidRPr="001C17C0" w:rsidRDefault="0075004A" w:rsidP="0075004A">
      <w:pPr>
        <w:bidi/>
        <w:jc w:val="both"/>
        <w:rPr>
          <w:rFonts w:cs="David" w:hint="cs"/>
          <w:rtl/>
        </w:rPr>
      </w:pPr>
    </w:p>
    <w:p w14:paraId="1113657E" w14:textId="77777777" w:rsidR="0075004A" w:rsidRPr="001C17C0" w:rsidRDefault="0075004A" w:rsidP="0075004A">
      <w:pPr>
        <w:bidi/>
        <w:jc w:val="both"/>
        <w:rPr>
          <w:rFonts w:cs="David" w:hint="cs"/>
          <w:u w:val="single"/>
          <w:rtl/>
        </w:rPr>
      </w:pPr>
      <w:r w:rsidRPr="001C17C0">
        <w:rPr>
          <w:rFonts w:cs="David" w:hint="cs"/>
          <w:u w:val="single"/>
          <w:rtl/>
        </w:rPr>
        <w:t>דן</w:t>
      </w:r>
      <w:r>
        <w:rPr>
          <w:rFonts w:cs="David" w:hint="cs"/>
          <w:u w:val="single"/>
          <w:rtl/>
        </w:rPr>
        <w:t xml:space="preserve"> מרזוק:</w:t>
      </w:r>
    </w:p>
    <w:p w14:paraId="30295922" w14:textId="77777777" w:rsidR="0075004A" w:rsidRDefault="0075004A" w:rsidP="0075004A">
      <w:pPr>
        <w:bidi/>
        <w:jc w:val="both"/>
        <w:rPr>
          <w:rFonts w:cs="David" w:hint="cs"/>
          <w:rtl/>
        </w:rPr>
      </w:pPr>
    </w:p>
    <w:p w14:paraId="3D4D3655" w14:textId="77777777" w:rsidR="0075004A" w:rsidRDefault="0075004A" w:rsidP="0075004A">
      <w:pPr>
        <w:bidi/>
        <w:ind w:firstLine="720"/>
        <w:jc w:val="both"/>
        <w:rPr>
          <w:rFonts w:cs="David" w:hint="cs"/>
          <w:rtl/>
        </w:rPr>
      </w:pPr>
      <w:r>
        <w:rPr>
          <w:rFonts w:cs="David" w:hint="cs"/>
          <w:rtl/>
        </w:rPr>
        <w:t xml:space="preserve">אני רוצה להציע שרק לעניין אותה ועדה ההצבעה תהיה פסולה. לא כל הטופס יהיה פסול, כמו שכתוב כאן. </w:t>
      </w:r>
    </w:p>
    <w:p w14:paraId="562A3192" w14:textId="77777777" w:rsidR="0075004A" w:rsidRDefault="0075004A" w:rsidP="0075004A">
      <w:pPr>
        <w:bidi/>
        <w:jc w:val="both"/>
        <w:rPr>
          <w:rFonts w:cs="David" w:hint="cs"/>
          <w:u w:val="single"/>
          <w:rtl/>
        </w:rPr>
      </w:pPr>
    </w:p>
    <w:p w14:paraId="2BBC8DF3"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B9E69EE" w14:textId="77777777" w:rsidR="0075004A" w:rsidRDefault="0075004A" w:rsidP="0075004A">
      <w:pPr>
        <w:bidi/>
        <w:ind w:firstLine="720"/>
        <w:jc w:val="both"/>
        <w:rPr>
          <w:rFonts w:cs="David" w:hint="cs"/>
          <w:rtl/>
        </w:rPr>
      </w:pPr>
    </w:p>
    <w:p w14:paraId="0752DAAE" w14:textId="77777777" w:rsidR="0075004A" w:rsidRDefault="0075004A" w:rsidP="0075004A">
      <w:pPr>
        <w:bidi/>
        <w:ind w:firstLine="720"/>
        <w:jc w:val="both"/>
        <w:rPr>
          <w:rFonts w:cs="David" w:hint="cs"/>
          <w:rtl/>
        </w:rPr>
      </w:pPr>
      <w:r>
        <w:rPr>
          <w:rFonts w:cs="David" w:hint="cs"/>
          <w:rtl/>
        </w:rPr>
        <w:t xml:space="preserve">זה לא כל הטופס כי זה כמה טפסים. </w:t>
      </w:r>
    </w:p>
    <w:p w14:paraId="109C0B92" w14:textId="77777777" w:rsidR="0075004A" w:rsidRDefault="0075004A" w:rsidP="0075004A">
      <w:pPr>
        <w:bidi/>
        <w:jc w:val="both"/>
        <w:rPr>
          <w:rFonts w:cs="David" w:hint="cs"/>
          <w:u w:val="single"/>
          <w:rtl/>
        </w:rPr>
      </w:pPr>
    </w:p>
    <w:p w14:paraId="4D74A905"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F84FB83" w14:textId="77777777" w:rsidR="0075004A" w:rsidRDefault="0075004A" w:rsidP="0075004A">
      <w:pPr>
        <w:bidi/>
        <w:ind w:firstLine="720"/>
        <w:jc w:val="both"/>
        <w:rPr>
          <w:rFonts w:cs="David" w:hint="cs"/>
          <w:rtl/>
        </w:rPr>
      </w:pPr>
    </w:p>
    <w:p w14:paraId="7BB18A22" w14:textId="77777777" w:rsidR="0075004A" w:rsidRDefault="0075004A" w:rsidP="0075004A">
      <w:pPr>
        <w:bidi/>
        <w:ind w:firstLine="720"/>
        <w:jc w:val="both"/>
        <w:rPr>
          <w:rFonts w:cs="David" w:hint="cs"/>
          <w:rtl/>
        </w:rPr>
      </w:pPr>
      <w:r>
        <w:rPr>
          <w:rFonts w:cs="David" w:hint="cs"/>
          <w:rtl/>
        </w:rPr>
        <w:t xml:space="preserve">צודק. </w:t>
      </w:r>
    </w:p>
    <w:p w14:paraId="650D275F" w14:textId="77777777" w:rsidR="0075004A" w:rsidRDefault="0075004A" w:rsidP="0075004A">
      <w:pPr>
        <w:bidi/>
        <w:ind w:firstLine="720"/>
        <w:jc w:val="both"/>
        <w:rPr>
          <w:rFonts w:cs="David" w:hint="cs"/>
          <w:rtl/>
        </w:rPr>
      </w:pPr>
    </w:p>
    <w:p w14:paraId="44AC4C71"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0FD583B" w14:textId="77777777" w:rsidR="0075004A" w:rsidRDefault="0075004A" w:rsidP="0075004A">
      <w:pPr>
        <w:bidi/>
        <w:ind w:firstLine="720"/>
        <w:jc w:val="both"/>
        <w:rPr>
          <w:rFonts w:cs="David" w:hint="cs"/>
          <w:rtl/>
        </w:rPr>
      </w:pPr>
    </w:p>
    <w:p w14:paraId="322E865B" w14:textId="77777777" w:rsidR="0075004A" w:rsidRDefault="0075004A" w:rsidP="0075004A">
      <w:pPr>
        <w:bidi/>
        <w:ind w:firstLine="720"/>
        <w:jc w:val="both"/>
        <w:rPr>
          <w:rFonts w:cs="David" w:hint="cs"/>
          <w:rtl/>
        </w:rPr>
      </w:pPr>
      <w:r>
        <w:rPr>
          <w:rFonts w:cs="David" w:hint="cs"/>
          <w:rtl/>
        </w:rPr>
        <w:t xml:space="preserve">בפעם שעברה עשו את זה בטופס אחד. </w:t>
      </w:r>
    </w:p>
    <w:p w14:paraId="3DE5305E" w14:textId="77777777" w:rsidR="0075004A" w:rsidRDefault="0075004A" w:rsidP="0075004A">
      <w:pPr>
        <w:bidi/>
        <w:ind w:firstLine="720"/>
        <w:jc w:val="both"/>
        <w:rPr>
          <w:rFonts w:cs="David" w:hint="cs"/>
          <w:rtl/>
        </w:rPr>
      </w:pPr>
    </w:p>
    <w:p w14:paraId="1C7D61CA"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11D3B7B" w14:textId="77777777" w:rsidR="0075004A" w:rsidRDefault="0075004A" w:rsidP="0075004A">
      <w:pPr>
        <w:bidi/>
        <w:ind w:firstLine="720"/>
        <w:jc w:val="both"/>
        <w:rPr>
          <w:rFonts w:cs="David" w:hint="cs"/>
          <w:rtl/>
        </w:rPr>
      </w:pPr>
    </w:p>
    <w:p w14:paraId="297FA0E5" w14:textId="77777777" w:rsidR="0075004A" w:rsidRDefault="0075004A" w:rsidP="0075004A">
      <w:pPr>
        <w:bidi/>
        <w:ind w:firstLine="720"/>
        <w:jc w:val="both"/>
        <w:rPr>
          <w:rFonts w:cs="David" w:hint="cs"/>
          <w:rtl/>
        </w:rPr>
      </w:pPr>
      <w:r>
        <w:rPr>
          <w:rFonts w:cs="David" w:hint="cs"/>
          <w:rtl/>
        </w:rPr>
        <w:t xml:space="preserve">זו הערה נכונה. זאת הכוונה, הכוונה היא לפסול את הכול. יכול להיות אותו טופס אבל אז אתה פוסל רק את החלק שנוגע לאותה ועדה, לא את כל ההצבעה של אותו בן-אדם. זה בסדר. </w:t>
      </w:r>
    </w:p>
    <w:p w14:paraId="204C4869" w14:textId="77777777" w:rsidR="0075004A" w:rsidRDefault="0075004A" w:rsidP="0075004A">
      <w:pPr>
        <w:bidi/>
        <w:ind w:firstLine="720"/>
        <w:jc w:val="both"/>
        <w:rPr>
          <w:rFonts w:cs="David" w:hint="cs"/>
          <w:rtl/>
        </w:rPr>
      </w:pPr>
    </w:p>
    <w:p w14:paraId="2982A81B"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477E3FC" w14:textId="77777777" w:rsidR="0075004A" w:rsidRDefault="0075004A" w:rsidP="0075004A">
      <w:pPr>
        <w:bidi/>
        <w:ind w:firstLine="720"/>
        <w:jc w:val="both"/>
        <w:rPr>
          <w:rFonts w:cs="David" w:hint="cs"/>
          <w:rtl/>
        </w:rPr>
      </w:pPr>
    </w:p>
    <w:p w14:paraId="5671FBA9" w14:textId="77777777" w:rsidR="0075004A" w:rsidRDefault="0075004A" w:rsidP="0075004A">
      <w:pPr>
        <w:bidi/>
        <w:ind w:firstLine="720"/>
        <w:jc w:val="both"/>
        <w:rPr>
          <w:rFonts w:cs="David" w:hint="cs"/>
          <w:rtl/>
        </w:rPr>
      </w:pPr>
      <w:r>
        <w:rPr>
          <w:rFonts w:cs="David" w:hint="cs"/>
          <w:rtl/>
        </w:rPr>
        <w:t xml:space="preserve">"(5) חבר הכנסת יניח את הטופס בתיבת הצבעה;" פה רציתי להגיד בלי מעטפות, אבל - - - בפעם שעברה ישבתי כשספרו, לפתוח את המעטפות לקח הכי הרבה זמן. </w:t>
      </w:r>
    </w:p>
    <w:p w14:paraId="6DD05650" w14:textId="77777777" w:rsidR="0075004A" w:rsidRDefault="0075004A" w:rsidP="0075004A">
      <w:pPr>
        <w:bidi/>
        <w:ind w:firstLine="720"/>
        <w:jc w:val="both"/>
        <w:rPr>
          <w:rFonts w:cs="David" w:hint="cs"/>
          <w:rtl/>
        </w:rPr>
      </w:pPr>
    </w:p>
    <w:p w14:paraId="6C8C25AF" w14:textId="77777777" w:rsidR="0075004A" w:rsidRPr="001C17C0" w:rsidRDefault="0075004A" w:rsidP="0075004A">
      <w:pPr>
        <w:bidi/>
        <w:jc w:val="both"/>
        <w:rPr>
          <w:rFonts w:cs="David" w:hint="cs"/>
          <w:u w:val="single"/>
          <w:rtl/>
        </w:rPr>
      </w:pPr>
      <w:r w:rsidRPr="001C17C0">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p w14:paraId="578E96B2" w14:textId="77777777" w:rsidR="0075004A" w:rsidRDefault="0075004A" w:rsidP="0075004A">
      <w:pPr>
        <w:bidi/>
        <w:ind w:firstLine="720"/>
        <w:jc w:val="both"/>
        <w:rPr>
          <w:rFonts w:cs="David" w:hint="cs"/>
          <w:rtl/>
        </w:rPr>
      </w:pPr>
    </w:p>
    <w:p w14:paraId="143808B4" w14:textId="77777777" w:rsidR="0075004A" w:rsidRDefault="0075004A" w:rsidP="0075004A">
      <w:pPr>
        <w:bidi/>
        <w:ind w:firstLine="720"/>
        <w:jc w:val="both"/>
        <w:rPr>
          <w:rFonts w:cs="David" w:hint="cs"/>
          <w:rtl/>
        </w:rPr>
      </w:pPr>
      <w:r>
        <w:rPr>
          <w:rFonts w:cs="David" w:hint="cs"/>
          <w:rtl/>
        </w:rPr>
        <w:t xml:space="preserve">זו החשאיות. </w:t>
      </w:r>
    </w:p>
    <w:p w14:paraId="44B2934B" w14:textId="77777777" w:rsidR="0075004A" w:rsidRDefault="0075004A" w:rsidP="0075004A">
      <w:pPr>
        <w:bidi/>
        <w:ind w:firstLine="720"/>
        <w:jc w:val="both"/>
        <w:rPr>
          <w:rFonts w:cs="David" w:hint="cs"/>
          <w:rtl/>
        </w:rPr>
      </w:pPr>
    </w:p>
    <w:p w14:paraId="11C97D0A"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9CEA579" w14:textId="77777777" w:rsidR="0075004A" w:rsidRDefault="0075004A" w:rsidP="0075004A">
      <w:pPr>
        <w:bidi/>
        <w:ind w:firstLine="720"/>
        <w:jc w:val="both"/>
        <w:rPr>
          <w:rFonts w:cs="David" w:hint="cs"/>
          <w:rtl/>
        </w:rPr>
      </w:pPr>
    </w:p>
    <w:p w14:paraId="07AEFFAF" w14:textId="77777777" w:rsidR="0075004A" w:rsidRDefault="0075004A" w:rsidP="0075004A">
      <w:pPr>
        <w:bidi/>
        <w:ind w:firstLine="720"/>
        <w:jc w:val="both"/>
        <w:rPr>
          <w:rFonts w:cs="David" w:hint="cs"/>
          <w:rtl/>
        </w:rPr>
      </w:pPr>
      <w:r>
        <w:rPr>
          <w:rFonts w:cs="David" w:hint="cs"/>
          <w:rtl/>
        </w:rPr>
        <w:t>"(6) עם גמר ההצבעה תימסר תיבת ההצבעה לוועדת הקלפי, שתספור מיד את הקולות; (7) תוצאות ההצבעה ייקבעו לפי הוראות אלה: (א) עלה מספר המועמדים על מספר נציגי הכנסת שיש לבחרם, ייבחרו המועמדים שקיבלו את מספר הקולות המרבי; קיבלו כמה מועמדים מספר קולות שווה ובשל כך לא ניתן לקבוע מיהם נציגי הכנסת כאמור, כולם או חלקם, חוזרים על ההצבעה ביניהם עד להכרעה".</w:t>
      </w:r>
    </w:p>
    <w:p w14:paraId="5F937F44" w14:textId="77777777" w:rsidR="0075004A" w:rsidRDefault="0075004A" w:rsidP="0075004A">
      <w:pPr>
        <w:bidi/>
        <w:ind w:firstLine="720"/>
        <w:jc w:val="both"/>
        <w:rPr>
          <w:rFonts w:cs="David" w:hint="cs"/>
          <w:rtl/>
        </w:rPr>
      </w:pPr>
    </w:p>
    <w:p w14:paraId="3886315D" w14:textId="77777777" w:rsidR="0075004A" w:rsidRDefault="0075004A" w:rsidP="0075004A">
      <w:pPr>
        <w:bidi/>
        <w:ind w:firstLine="720"/>
        <w:jc w:val="both"/>
        <w:rPr>
          <w:rFonts w:cs="David" w:hint="cs"/>
          <w:rtl/>
        </w:rPr>
      </w:pPr>
      <w:r>
        <w:rPr>
          <w:rFonts w:cs="David" w:hint="cs"/>
          <w:rtl/>
        </w:rPr>
        <w:t xml:space="preserve">זאת אומרת, יכול להיות מצב שצריך לבחור שני מועמדים, אחד קיבל 20 קולות, אחד קיבל 15 ועוד אחד קיבל 15. </w:t>
      </w:r>
    </w:p>
    <w:p w14:paraId="0F209893" w14:textId="77777777" w:rsidR="0075004A" w:rsidRDefault="0075004A" w:rsidP="0075004A">
      <w:pPr>
        <w:bidi/>
        <w:ind w:firstLine="720"/>
        <w:jc w:val="both"/>
        <w:rPr>
          <w:rFonts w:cs="David" w:hint="cs"/>
          <w:rtl/>
        </w:rPr>
      </w:pPr>
    </w:p>
    <w:p w14:paraId="708A066F" w14:textId="77777777" w:rsidR="0075004A" w:rsidRPr="001C17C0" w:rsidRDefault="0075004A" w:rsidP="0075004A">
      <w:pPr>
        <w:bidi/>
        <w:jc w:val="both"/>
        <w:rPr>
          <w:rFonts w:cs="David" w:hint="cs"/>
          <w:u w:val="single"/>
          <w:rtl/>
        </w:rPr>
      </w:pPr>
      <w:r w:rsidRPr="001C17C0">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p w14:paraId="7A25B1A7" w14:textId="77777777" w:rsidR="0075004A" w:rsidRDefault="0075004A" w:rsidP="0075004A">
      <w:pPr>
        <w:bidi/>
        <w:ind w:firstLine="720"/>
        <w:jc w:val="both"/>
        <w:rPr>
          <w:rFonts w:cs="David" w:hint="cs"/>
          <w:rtl/>
        </w:rPr>
      </w:pPr>
    </w:p>
    <w:p w14:paraId="131D5213" w14:textId="77777777" w:rsidR="0075004A" w:rsidRDefault="0075004A" w:rsidP="0075004A">
      <w:pPr>
        <w:bidi/>
        <w:ind w:firstLine="720"/>
        <w:jc w:val="both"/>
        <w:rPr>
          <w:rFonts w:cs="David" w:hint="cs"/>
          <w:rtl/>
        </w:rPr>
      </w:pPr>
      <w:r>
        <w:rPr>
          <w:rFonts w:cs="David" w:hint="cs"/>
          <w:rtl/>
        </w:rPr>
        <w:t xml:space="preserve">חוזרים על ההצבעה באותו יום. </w:t>
      </w:r>
    </w:p>
    <w:p w14:paraId="66E266DC" w14:textId="77777777" w:rsidR="0075004A" w:rsidRDefault="0075004A" w:rsidP="0075004A">
      <w:pPr>
        <w:bidi/>
        <w:ind w:firstLine="720"/>
        <w:jc w:val="both"/>
        <w:rPr>
          <w:rFonts w:cs="David" w:hint="cs"/>
          <w:rtl/>
        </w:rPr>
      </w:pPr>
    </w:p>
    <w:p w14:paraId="1690FC76"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331FBFB" w14:textId="77777777" w:rsidR="0075004A" w:rsidRDefault="0075004A" w:rsidP="0075004A">
      <w:pPr>
        <w:bidi/>
        <w:ind w:firstLine="720"/>
        <w:jc w:val="both"/>
        <w:rPr>
          <w:rFonts w:cs="David" w:hint="cs"/>
          <w:rtl/>
        </w:rPr>
      </w:pPr>
    </w:p>
    <w:p w14:paraId="3F9CA01B" w14:textId="77777777" w:rsidR="0075004A" w:rsidRDefault="0075004A" w:rsidP="0075004A">
      <w:pPr>
        <w:bidi/>
        <w:ind w:firstLine="720"/>
        <w:jc w:val="both"/>
        <w:rPr>
          <w:rFonts w:cs="David" w:hint="cs"/>
          <w:rtl/>
        </w:rPr>
      </w:pPr>
      <w:r>
        <w:rPr>
          <w:rFonts w:cs="David" w:hint="cs"/>
          <w:rtl/>
        </w:rPr>
        <w:t xml:space="preserve">כן, אני חושבת שבאותו יום. חוזרים מיד על ההצבעה. </w:t>
      </w:r>
    </w:p>
    <w:p w14:paraId="76B6F011" w14:textId="77777777" w:rsidR="0075004A" w:rsidRDefault="0075004A" w:rsidP="0075004A">
      <w:pPr>
        <w:bidi/>
        <w:ind w:firstLine="720"/>
        <w:jc w:val="both"/>
        <w:rPr>
          <w:rFonts w:cs="David" w:hint="cs"/>
          <w:rtl/>
        </w:rPr>
      </w:pPr>
    </w:p>
    <w:p w14:paraId="6324A838" w14:textId="77777777" w:rsidR="0075004A" w:rsidRDefault="0075004A" w:rsidP="0075004A">
      <w:pPr>
        <w:bidi/>
        <w:jc w:val="both"/>
        <w:rPr>
          <w:rFonts w:cs="David" w:hint="cs"/>
          <w:u w:val="single"/>
          <w:rtl/>
        </w:rPr>
      </w:pPr>
      <w:r w:rsidRPr="008072B6">
        <w:rPr>
          <w:rFonts w:cs="David" w:hint="cs"/>
          <w:u w:val="single"/>
          <w:rtl/>
        </w:rPr>
        <w:t>אברהם מיכאלי:</w:t>
      </w:r>
    </w:p>
    <w:p w14:paraId="105669DA" w14:textId="77777777" w:rsidR="0075004A" w:rsidRDefault="0075004A" w:rsidP="0075004A">
      <w:pPr>
        <w:bidi/>
        <w:ind w:firstLine="720"/>
        <w:jc w:val="both"/>
        <w:rPr>
          <w:rFonts w:cs="David" w:hint="cs"/>
          <w:rtl/>
        </w:rPr>
      </w:pPr>
    </w:p>
    <w:p w14:paraId="5E278D2F" w14:textId="77777777" w:rsidR="0075004A" w:rsidRDefault="0075004A" w:rsidP="0075004A">
      <w:pPr>
        <w:bidi/>
        <w:ind w:firstLine="720"/>
        <w:jc w:val="both"/>
        <w:rPr>
          <w:rFonts w:cs="David" w:hint="cs"/>
          <w:rtl/>
        </w:rPr>
      </w:pPr>
      <w:r>
        <w:rPr>
          <w:rFonts w:cs="David" w:hint="cs"/>
          <w:rtl/>
        </w:rPr>
        <w:t xml:space="preserve">חשוב לקבוע את זה, כי אם לא - - - </w:t>
      </w:r>
    </w:p>
    <w:p w14:paraId="2E603EBC" w14:textId="77777777" w:rsidR="0075004A" w:rsidRDefault="0075004A" w:rsidP="0075004A">
      <w:pPr>
        <w:bidi/>
        <w:ind w:firstLine="720"/>
        <w:jc w:val="both"/>
        <w:rPr>
          <w:rFonts w:cs="David" w:hint="cs"/>
          <w:rtl/>
        </w:rPr>
      </w:pPr>
    </w:p>
    <w:p w14:paraId="3D537309"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570F7B6" w14:textId="77777777" w:rsidR="0075004A" w:rsidRDefault="0075004A" w:rsidP="0075004A">
      <w:pPr>
        <w:bidi/>
        <w:ind w:firstLine="720"/>
        <w:jc w:val="both"/>
        <w:rPr>
          <w:rFonts w:cs="David" w:hint="cs"/>
          <w:rtl/>
        </w:rPr>
      </w:pPr>
    </w:p>
    <w:p w14:paraId="19DBD9FC" w14:textId="77777777" w:rsidR="0075004A" w:rsidRDefault="0075004A" w:rsidP="0075004A">
      <w:pPr>
        <w:bidi/>
        <w:ind w:firstLine="720"/>
        <w:jc w:val="both"/>
        <w:rPr>
          <w:rFonts w:cs="David" w:hint="cs"/>
          <w:rtl/>
        </w:rPr>
      </w:pPr>
      <w:r>
        <w:rPr>
          <w:rFonts w:cs="David" w:hint="cs"/>
          <w:rtl/>
        </w:rPr>
        <w:t xml:space="preserve">אני לא חושב שנכון לעשות את זה מיד, כי לפעמים אדם בא, שם את הפתק שלו והלך לדיון בוועדה. </w:t>
      </w:r>
    </w:p>
    <w:p w14:paraId="22465C5C" w14:textId="77777777" w:rsidR="0075004A" w:rsidRDefault="0075004A" w:rsidP="0075004A">
      <w:pPr>
        <w:bidi/>
        <w:ind w:firstLine="720"/>
        <w:jc w:val="both"/>
        <w:rPr>
          <w:rFonts w:cs="David" w:hint="cs"/>
          <w:rtl/>
        </w:rPr>
      </w:pPr>
    </w:p>
    <w:p w14:paraId="0051F7AA"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396D7BF" w14:textId="77777777" w:rsidR="0075004A" w:rsidRDefault="0075004A" w:rsidP="0075004A">
      <w:pPr>
        <w:bidi/>
        <w:ind w:firstLine="720"/>
        <w:jc w:val="both"/>
        <w:rPr>
          <w:rFonts w:cs="David" w:hint="cs"/>
          <w:rtl/>
        </w:rPr>
      </w:pPr>
    </w:p>
    <w:p w14:paraId="2CDFB3EC" w14:textId="77777777" w:rsidR="0075004A" w:rsidRDefault="0075004A" w:rsidP="0075004A">
      <w:pPr>
        <w:bidi/>
        <w:ind w:firstLine="720"/>
        <w:jc w:val="both"/>
        <w:rPr>
          <w:rFonts w:cs="David" w:hint="cs"/>
          <w:rtl/>
        </w:rPr>
      </w:pPr>
      <w:r>
        <w:rPr>
          <w:rFonts w:cs="David" w:hint="cs"/>
          <w:rtl/>
        </w:rPr>
        <w:t>כמו שאמרתי, לפעמים זה עניין סיעתי, אולי הסיעה רוצה להחליט. אז לא להגיד מיד?</w:t>
      </w:r>
    </w:p>
    <w:p w14:paraId="1D063E6D" w14:textId="77777777" w:rsidR="0075004A" w:rsidRDefault="0075004A" w:rsidP="0075004A">
      <w:pPr>
        <w:bidi/>
        <w:ind w:firstLine="720"/>
        <w:jc w:val="both"/>
        <w:rPr>
          <w:rFonts w:cs="David" w:hint="cs"/>
          <w:rtl/>
        </w:rPr>
      </w:pPr>
    </w:p>
    <w:p w14:paraId="13959F5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E0E6182" w14:textId="77777777" w:rsidR="0075004A" w:rsidRDefault="0075004A" w:rsidP="0075004A">
      <w:pPr>
        <w:bidi/>
        <w:ind w:firstLine="720"/>
        <w:jc w:val="both"/>
        <w:rPr>
          <w:rFonts w:cs="David" w:hint="cs"/>
          <w:rtl/>
        </w:rPr>
      </w:pPr>
      <w:r>
        <w:rPr>
          <w:rFonts w:cs="David" w:hint="cs"/>
          <w:rtl/>
        </w:rPr>
        <w:t xml:space="preserve"> </w:t>
      </w:r>
    </w:p>
    <w:p w14:paraId="38BFAC11" w14:textId="77777777" w:rsidR="0075004A" w:rsidRDefault="0075004A" w:rsidP="0075004A">
      <w:pPr>
        <w:bidi/>
        <w:ind w:firstLine="720"/>
        <w:jc w:val="both"/>
        <w:rPr>
          <w:rFonts w:cs="David" w:hint="cs"/>
          <w:rtl/>
        </w:rPr>
      </w:pPr>
      <w:r>
        <w:rPr>
          <w:rFonts w:cs="David" w:hint="cs"/>
          <w:rtl/>
        </w:rPr>
        <w:t xml:space="preserve">לא. ייערכו בחירות חדשות בשבוע שלאחר מכן. </w:t>
      </w:r>
    </w:p>
    <w:p w14:paraId="2C38DB1F" w14:textId="77777777" w:rsidR="0075004A" w:rsidRDefault="0075004A" w:rsidP="0075004A">
      <w:pPr>
        <w:bidi/>
        <w:jc w:val="both"/>
        <w:rPr>
          <w:rFonts w:cs="David" w:hint="cs"/>
          <w:rtl/>
        </w:rPr>
      </w:pPr>
    </w:p>
    <w:p w14:paraId="1C3B1107"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108E813" w14:textId="77777777" w:rsidR="0075004A" w:rsidRDefault="0075004A" w:rsidP="0075004A">
      <w:pPr>
        <w:bidi/>
        <w:jc w:val="both"/>
        <w:rPr>
          <w:rFonts w:cs="David" w:hint="cs"/>
          <w:rtl/>
        </w:rPr>
      </w:pPr>
    </w:p>
    <w:p w14:paraId="6DBBF305" w14:textId="77777777" w:rsidR="0075004A" w:rsidRDefault="0075004A" w:rsidP="0075004A">
      <w:pPr>
        <w:bidi/>
        <w:ind w:firstLine="720"/>
        <w:jc w:val="both"/>
        <w:rPr>
          <w:rFonts w:cs="David" w:hint="cs"/>
          <w:rtl/>
        </w:rPr>
      </w:pPr>
      <w:r>
        <w:rPr>
          <w:rFonts w:cs="David" w:hint="cs"/>
          <w:rtl/>
        </w:rPr>
        <w:t xml:space="preserve">מצד שני, אולי יש משהו מאוד דחוף. </w:t>
      </w:r>
    </w:p>
    <w:p w14:paraId="5E670A04" w14:textId="77777777" w:rsidR="0075004A" w:rsidRDefault="0075004A" w:rsidP="0075004A">
      <w:pPr>
        <w:bidi/>
        <w:jc w:val="both"/>
        <w:rPr>
          <w:rFonts w:cs="David" w:hint="cs"/>
          <w:rtl/>
        </w:rPr>
      </w:pPr>
    </w:p>
    <w:p w14:paraId="31F81764"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5A62C4D" w14:textId="77777777" w:rsidR="0075004A" w:rsidRDefault="0075004A" w:rsidP="0075004A">
      <w:pPr>
        <w:bidi/>
        <w:jc w:val="both"/>
        <w:rPr>
          <w:rFonts w:cs="David" w:hint="cs"/>
          <w:u w:val="single"/>
          <w:rtl/>
        </w:rPr>
      </w:pPr>
    </w:p>
    <w:p w14:paraId="22FE38B4" w14:textId="77777777" w:rsidR="0075004A" w:rsidRDefault="0075004A" w:rsidP="0075004A">
      <w:pPr>
        <w:bidi/>
        <w:ind w:firstLine="720"/>
        <w:jc w:val="both"/>
        <w:rPr>
          <w:rFonts w:cs="David" w:hint="cs"/>
          <w:rtl/>
        </w:rPr>
      </w:pPr>
      <w:r>
        <w:rPr>
          <w:rFonts w:cs="David" w:hint="cs"/>
          <w:rtl/>
        </w:rPr>
        <w:t xml:space="preserve">בסדר, שיהיה בשבוע שלאחר מכן. </w:t>
      </w:r>
    </w:p>
    <w:p w14:paraId="0DD203BF" w14:textId="77777777" w:rsidR="0075004A" w:rsidRDefault="0075004A" w:rsidP="0075004A">
      <w:pPr>
        <w:bidi/>
        <w:jc w:val="both"/>
        <w:rPr>
          <w:rFonts w:cs="David" w:hint="cs"/>
          <w:rtl/>
        </w:rPr>
      </w:pPr>
    </w:p>
    <w:p w14:paraId="4CE66C42" w14:textId="77777777" w:rsidR="0075004A" w:rsidRPr="001C17C0" w:rsidRDefault="0075004A" w:rsidP="0075004A">
      <w:pPr>
        <w:bidi/>
        <w:jc w:val="both"/>
        <w:rPr>
          <w:rFonts w:cs="David" w:hint="cs"/>
          <w:u w:val="single"/>
          <w:rtl/>
        </w:rPr>
      </w:pPr>
      <w:r w:rsidRPr="001C17C0">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p w14:paraId="3ED410D2" w14:textId="77777777" w:rsidR="0075004A" w:rsidRDefault="0075004A" w:rsidP="0075004A">
      <w:pPr>
        <w:bidi/>
        <w:jc w:val="both"/>
        <w:rPr>
          <w:rFonts w:cs="David" w:hint="cs"/>
          <w:rtl/>
        </w:rPr>
      </w:pPr>
    </w:p>
    <w:p w14:paraId="689610E4" w14:textId="77777777" w:rsidR="0075004A" w:rsidRDefault="0075004A" w:rsidP="0075004A">
      <w:pPr>
        <w:bidi/>
        <w:ind w:firstLine="720"/>
        <w:jc w:val="both"/>
        <w:rPr>
          <w:rFonts w:cs="David" w:hint="cs"/>
          <w:rtl/>
        </w:rPr>
      </w:pPr>
      <w:r>
        <w:rPr>
          <w:rFonts w:cs="David" w:hint="cs"/>
          <w:rtl/>
        </w:rPr>
        <w:t>אז יצטרכו עוד פעם את כל הפרוצדורה?</w:t>
      </w:r>
    </w:p>
    <w:p w14:paraId="6012FB67" w14:textId="77777777" w:rsidR="0075004A" w:rsidRDefault="0075004A" w:rsidP="0075004A">
      <w:pPr>
        <w:bidi/>
        <w:jc w:val="both"/>
        <w:rPr>
          <w:rFonts w:cs="David" w:hint="cs"/>
          <w:rtl/>
        </w:rPr>
      </w:pPr>
    </w:p>
    <w:p w14:paraId="534392EE"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2689F9B" w14:textId="77777777" w:rsidR="0075004A" w:rsidRDefault="0075004A" w:rsidP="0075004A">
      <w:pPr>
        <w:bidi/>
        <w:jc w:val="both"/>
        <w:rPr>
          <w:rFonts w:cs="David" w:hint="cs"/>
          <w:u w:val="single"/>
          <w:rtl/>
        </w:rPr>
      </w:pPr>
    </w:p>
    <w:p w14:paraId="62BFF3C5" w14:textId="77777777" w:rsidR="0075004A" w:rsidRDefault="0075004A" w:rsidP="0075004A">
      <w:pPr>
        <w:bidi/>
        <w:ind w:firstLine="720"/>
        <w:jc w:val="both"/>
        <w:rPr>
          <w:rFonts w:cs="David" w:hint="cs"/>
          <w:rtl/>
        </w:rPr>
      </w:pPr>
      <w:r>
        <w:rPr>
          <w:rFonts w:cs="David" w:hint="cs"/>
          <w:rtl/>
        </w:rPr>
        <w:t xml:space="preserve">לא, לא יצטרכו שוב את כל הפרוצדורה. </w:t>
      </w:r>
    </w:p>
    <w:p w14:paraId="78F7AD12" w14:textId="77777777" w:rsidR="0075004A" w:rsidRDefault="0075004A" w:rsidP="0075004A">
      <w:pPr>
        <w:bidi/>
        <w:ind w:firstLine="720"/>
        <w:jc w:val="both"/>
        <w:rPr>
          <w:rFonts w:cs="David" w:hint="cs"/>
          <w:rtl/>
        </w:rPr>
      </w:pPr>
    </w:p>
    <w:p w14:paraId="50B789F1" w14:textId="77777777" w:rsidR="0075004A" w:rsidRPr="001C17C0" w:rsidRDefault="0075004A" w:rsidP="0075004A">
      <w:pPr>
        <w:bidi/>
        <w:jc w:val="both"/>
        <w:rPr>
          <w:rFonts w:cs="David" w:hint="cs"/>
          <w:u w:val="single"/>
          <w:rtl/>
        </w:rPr>
      </w:pPr>
      <w:r w:rsidRPr="001C17C0">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p w14:paraId="2C33CCE0" w14:textId="77777777" w:rsidR="0075004A" w:rsidRDefault="0075004A" w:rsidP="0075004A">
      <w:pPr>
        <w:bidi/>
        <w:ind w:firstLine="720"/>
        <w:jc w:val="both"/>
        <w:rPr>
          <w:rFonts w:cs="David" w:hint="cs"/>
          <w:rtl/>
        </w:rPr>
      </w:pPr>
    </w:p>
    <w:p w14:paraId="5A477D8C" w14:textId="77777777" w:rsidR="0075004A" w:rsidRDefault="0075004A" w:rsidP="0075004A">
      <w:pPr>
        <w:bidi/>
        <w:ind w:firstLine="720"/>
        <w:jc w:val="both"/>
        <w:rPr>
          <w:rFonts w:cs="David" w:hint="cs"/>
          <w:rtl/>
        </w:rPr>
      </w:pPr>
      <w:r>
        <w:rPr>
          <w:rFonts w:cs="David" w:hint="cs"/>
          <w:rtl/>
        </w:rPr>
        <w:t xml:space="preserve">למה לא? להודיע שבועיים מראש - - - </w:t>
      </w:r>
    </w:p>
    <w:p w14:paraId="03A84B57" w14:textId="77777777" w:rsidR="0075004A" w:rsidRDefault="0075004A" w:rsidP="0075004A">
      <w:pPr>
        <w:bidi/>
        <w:ind w:firstLine="720"/>
        <w:jc w:val="both"/>
        <w:rPr>
          <w:rFonts w:cs="David" w:hint="cs"/>
          <w:rtl/>
        </w:rPr>
      </w:pPr>
    </w:p>
    <w:p w14:paraId="6A5EF629"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8166D84" w14:textId="77777777" w:rsidR="0075004A" w:rsidRDefault="0075004A" w:rsidP="0075004A">
      <w:pPr>
        <w:bidi/>
        <w:ind w:firstLine="720"/>
        <w:jc w:val="both"/>
        <w:rPr>
          <w:rFonts w:cs="David" w:hint="cs"/>
          <w:rtl/>
        </w:rPr>
      </w:pPr>
    </w:p>
    <w:p w14:paraId="6F744CFF" w14:textId="77777777" w:rsidR="0075004A" w:rsidRDefault="0075004A" w:rsidP="0075004A">
      <w:pPr>
        <w:bidi/>
        <w:ind w:firstLine="720"/>
        <w:jc w:val="both"/>
        <w:rPr>
          <w:rFonts w:cs="David" w:hint="cs"/>
          <w:rtl/>
        </w:rPr>
      </w:pPr>
      <w:r>
        <w:rPr>
          <w:rFonts w:cs="David" w:hint="cs"/>
          <w:rtl/>
        </w:rPr>
        <w:t xml:space="preserve">לא, לא, לא. </w:t>
      </w:r>
    </w:p>
    <w:p w14:paraId="5BBACFFE" w14:textId="77777777" w:rsidR="0075004A" w:rsidRDefault="0075004A" w:rsidP="0075004A">
      <w:pPr>
        <w:bidi/>
        <w:ind w:firstLine="720"/>
        <w:jc w:val="both"/>
        <w:rPr>
          <w:rFonts w:cs="David" w:hint="cs"/>
          <w:rtl/>
        </w:rPr>
      </w:pPr>
    </w:p>
    <w:p w14:paraId="28CA18C5"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6C24FAB5" w14:textId="77777777" w:rsidR="0075004A" w:rsidRDefault="0075004A" w:rsidP="0075004A">
      <w:pPr>
        <w:bidi/>
        <w:ind w:firstLine="720"/>
        <w:jc w:val="both"/>
        <w:rPr>
          <w:rFonts w:cs="David" w:hint="cs"/>
          <w:rtl/>
        </w:rPr>
      </w:pPr>
    </w:p>
    <w:p w14:paraId="61B2D3FC" w14:textId="77777777" w:rsidR="0075004A" w:rsidRDefault="0075004A" w:rsidP="0075004A">
      <w:pPr>
        <w:bidi/>
        <w:ind w:firstLine="720"/>
        <w:jc w:val="both"/>
        <w:rPr>
          <w:rFonts w:cs="David" w:hint="cs"/>
          <w:rtl/>
        </w:rPr>
      </w:pPr>
      <w:r>
        <w:rPr>
          <w:rFonts w:cs="David" w:hint="cs"/>
          <w:rtl/>
        </w:rPr>
        <w:t xml:space="preserve">זה רק בין השניים שכבר בקלפי. </w:t>
      </w:r>
    </w:p>
    <w:p w14:paraId="247B497C" w14:textId="77777777" w:rsidR="0075004A" w:rsidRDefault="0075004A" w:rsidP="0075004A">
      <w:pPr>
        <w:bidi/>
        <w:jc w:val="both"/>
        <w:rPr>
          <w:rFonts w:cs="David" w:hint="cs"/>
          <w:rtl/>
        </w:rPr>
      </w:pPr>
    </w:p>
    <w:p w14:paraId="28BED2D8"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BAB762C" w14:textId="77777777" w:rsidR="0075004A" w:rsidRDefault="0075004A" w:rsidP="0075004A">
      <w:pPr>
        <w:bidi/>
        <w:jc w:val="both"/>
        <w:rPr>
          <w:rFonts w:cs="David" w:hint="cs"/>
          <w:rtl/>
        </w:rPr>
      </w:pPr>
    </w:p>
    <w:p w14:paraId="3BE13753" w14:textId="77777777" w:rsidR="0075004A" w:rsidRDefault="0075004A" w:rsidP="0075004A">
      <w:pPr>
        <w:bidi/>
        <w:ind w:firstLine="720"/>
        <w:jc w:val="both"/>
        <w:rPr>
          <w:rFonts w:cs="David" w:hint="cs"/>
          <w:rtl/>
        </w:rPr>
      </w:pPr>
      <w:r>
        <w:rPr>
          <w:rFonts w:cs="David" w:hint="cs"/>
          <w:rtl/>
        </w:rPr>
        <w:t xml:space="preserve">יודעים מי השניים, כי היושב ראש מכריז על התוצאות. הוא אומר: שניים קיבלו 25 ואחד קיבל 20 קולות. </w:t>
      </w:r>
    </w:p>
    <w:p w14:paraId="4A142D9D" w14:textId="77777777" w:rsidR="0075004A" w:rsidRDefault="0075004A" w:rsidP="0075004A">
      <w:pPr>
        <w:bidi/>
        <w:ind w:firstLine="720"/>
        <w:jc w:val="both"/>
        <w:rPr>
          <w:rFonts w:cs="David" w:hint="cs"/>
          <w:rtl/>
        </w:rPr>
      </w:pPr>
    </w:p>
    <w:p w14:paraId="0326BE4D" w14:textId="77777777" w:rsidR="0075004A" w:rsidRPr="001C17C0" w:rsidRDefault="0075004A" w:rsidP="0075004A">
      <w:pPr>
        <w:bidi/>
        <w:jc w:val="both"/>
        <w:rPr>
          <w:rFonts w:cs="David" w:hint="cs"/>
          <w:u w:val="single"/>
          <w:rtl/>
        </w:rPr>
      </w:pPr>
      <w:r w:rsidRPr="001C17C0">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p w14:paraId="005F306C" w14:textId="77777777" w:rsidR="0075004A" w:rsidRDefault="0075004A" w:rsidP="0075004A">
      <w:pPr>
        <w:bidi/>
        <w:ind w:firstLine="720"/>
        <w:jc w:val="both"/>
        <w:rPr>
          <w:rFonts w:cs="David" w:hint="cs"/>
          <w:rtl/>
        </w:rPr>
      </w:pPr>
    </w:p>
    <w:p w14:paraId="5ED1454C" w14:textId="77777777" w:rsidR="0075004A" w:rsidRDefault="0075004A" w:rsidP="0075004A">
      <w:pPr>
        <w:bidi/>
        <w:ind w:firstLine="720"/>
        <w:jc w:val="both"/>
        <w:rPr>
          <w:rFonts w:cs="David" w:hint="cs"/>
          <w:rtl/>
        </w:rPr>
      </w:pPr>
      <w:r>
        <w:rPr>
          <w:rFonts w:cs="David" w:hint="cs"/>
          <w:rtl/>
        </w:rPr>
        <w:t xml:space="preserve">נניח שבבחירות הבאות עוד פעם יש תיקו. </w:t>
      </w:r>
    </w:p>
    <w:p w14:paraId="1D5C6FF0" w14:textId="77777777" w:rsidR="0075004A" w:rsidRDefault="0075004A" w:rsidP="0075004A">
      <w:pPr>
        <w:bidi/>
        <w:ind w:firstLine="720"/>
        <w:jc w:val="both"/>
        <w:rPr>
          <w:rFonts w:cs="David" w:hint="cs"/>
          <w:rtl/>
        </w:rPr>
      </w:pPr>
    </w:p>
    <w:p w14:paraId="7E3F1304"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4C96F92" w14:textId="77777777" w:rsidR="0075004A" w:rsidRDefault="0075004A" w:rsidP="0075004A">
      <w:pPr>
        <w:bidi/>
        <w:ind w:firstLine="720"/>
        <w:jc w:val="both"/>
        <w:rPr>
          <w:rFonts w:cs="David" w:hint="cs"/>
          <w:rtl/>
        </w:rPr>
      </w:pPr>
    </w:p>
    <w:p w14:paraId="4ECA1C44" w14:textId="77777777" w:rsidR="0075004A" w:rsidRDefault="0075004A" w:rsidP="0075004A">
      <w:pPr>
        <w:bidi/>
        <w:ind w:firstLine="720"/>
        <w:jc w:val="both"/>
        <w:rPr>
          <w:rFonts w:cs="David" w:hint="cs"/>
          <w:rtl/>
        </w:rPr>
      </w:pPr>
      <w:r>
        <w:rPr>
          <w:rFonts w:cs="David" w:hint="cs"/>
          <w:rtl/>
        </w:rPr>
        <w:t xml:space="preserve">אז עוד פעם, כמו בבחירות לנשיא. ניסחנו את זה ככה כי יכול להיות ששניים קיבלו את אותו מספר או שמספר שניים ושלוש קיבלו אותו מספר. זה בא לענות על כל האופציות. </w:t>
      </w:r>
    </w:p>
    <w:p w14:paraId="3AAB2995" w14:textId="77777777" w:rsidR="0075004A" w:rsidRDefault="0075004A" w:rsidP="0075004A">
      <w:pPr>
        <w:bidi/>
        <w:jc w:val="both"/>
        <w:rPr>
          <w:rFonts w:cs="David" w:hint="cs"/>
          <w:rtl/>
        </w:rPr>
      </w:pPr>
    </w:p>
    <w:p w14:paraId="5366FA8A"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30A66FED" w14:textId="77777777" w:rsidR="0075004A" w:rsidRDefault="0075004A" w:rsidP="0075004A">
      <w:pPr>
        <w:bidi/>
        <w:jc w:val="both"/>
        <w:rPr>
          <w:rFonts w:cs="David" w:hint="cs"/>
          <w:u w:val="single"/>
          <w:rtl/>
        </w:rPr>
      </w:pPr>
    </w:p>
    <w:p w14:paraId="7C20B13C" w14:textId="77777777" w:rsidR="0075004A" w:rsidRDefault="0075004A" w:rsidP="0075004A">
      <w:pPr>
        <w:bidi/>
        <w:ind w:firstLine="720"/>
        <w:jc w:val="both"/>
        <w:rPr>
          <w:rFonts w:cs="David" w:hint="cs"/>
          <w:rtl/>
        </w:rPr>
      </w:pPr>
      <w:r>
        <w:rPr>
          <w:rFonts w:cs="David" w:hint="cs"/>
          <w:rtl/>
        </w:rPr>
        <w:t xml:space="preserve">השאלה היא כמה מועמדים יש באותה בחירה. אם יש שלושה מועמדים וכולם קיבלו תיקו </w:t>
      </w:r>
      <w:r>
        <w:rPr>
          <w:rFonts w:cs="David"/>
          <w:rtl/>
        </w:rPr>
        <w:t>–</w:t>
      </w:r>
      <w:r>
        <w:rPr>
          <w:rFonts w:cs="David" w:hint="cs"/>
          <w:rtl/>
        </w:rPr>
        <w:t xml:space="preserve"> אז זה לגבי שלושתם. אם קורה שאחד זכה איכשהו למספר שונה מהאחרים, הוא אוטומטית ייבחר?</w:t>
      </w:r>
    </w:p>
    <w:p w14:paraId="0D3C3858" w14:textId="77777777" w:rsidR="0075004A" w:rsidRDefault="0075004A" w:rsidP="0075004A">
      <w:pPr>
        <w:bidi/>
        <w:jc w:val="both"/>
        <w:rPr>
          <w:rFonts w:cs="David" w:hint="cs"/>
          <w:rtl/>
        </w:rPr>
      </w:pPr>
    </w:p>
    <w:p w14:paraId="5A4A5106"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01330D6" w14:textId="77777777" w:rsidR="0075004A" w:rsidRDefault="0075004A" w:rsidP="0075004A">
      <w:pPr>
        <w:bidi/>
        <w:jc w:val="both"/>
        <w:rPr>
          <w:rFonts w:cs="David" w:hint="cs"/>
          <w:rtl/>
        </w:rPr>
      </w:pPr>
    </w:p>
    <w:p w14:paraId="2B4583E5" w14:textId="77777777" w:rsidR="0075004A" w:rsidRDefault="0075004A" w:rsidP="0075004A">
      <w:pPr>
        <w:bidi/>
        <w:ind w:firstLine="720"/>
        <w:jc w:val="both"/>
        <w:rPr>
          <w:rFonts w:cs="David" w:hint="cs"/>
          <w:rtl/>
        </w:rPr>
      </w:pPr>
      <w:r>
        <w:rPr>
          <w:rFonts w:cs="David" w:hint="cs"/>
          <w:rtl/>
        </w:rPr>
        <w:t xml:space="preserve">כן. לכן כתוב: "לא ניתן לקבוע מיהם נציגי הכנסת, כולם או חלקם". יכול להיות שאפשר להגיד על מישהו שהוא נבחר, זה שקיבל הכי הרבה - - - </w:t>
      </w:r>
    </w:p>
    <w:p w14:paraId="24E1AF4D" w14:textId="77777777" w:rsidR="0075004A" w:rsidRDefault="0075004A" w:rsidP="0075004A">
      <w:pPr>
        <w:bidi/>
        <w:jc w:val="both"/>
        <w:rPr>
          <w:rFonts w:cs="David" w:hint="cs"/>
          <w:rtl/>
        </w:rPr>
      </w:pPr>
    </w:p>
    <w:p w14:paraId="010EDEEA"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328A647E" w14:textId="77777777" w:rsidR="0075004A" w:rsidRDefault="0075004A" w:rsidP="0075004A">
      <w:pPr>
        <w:bidi/>
        <w:jc w:val="both"/>
        <w:rPr>
          <w:rFonts w:cs="David" w:hint="cs"/>
          <w:u w:val="single"/>
          <w:rtl/>
        </w:rPr>
      </w:pPr>
    </w:p>
    <w:p w14:paraId="023DF312" w14:textId="77777777" w:rsidR="0075004A" w:rsidRDefault="0075004A" w:rsidP="0075004A">
      <w:pPr>
        <w:bidi/>
        <w:ind w:firstLine="720"/>
        <w:jc w:val="both"/>
        <w:rPr>
          <w:rFonts w:cs="David" w:hint="cs"/>
          <w:rtl/>
        </w:rPr>
      </w:pPr>
      <w:r>
        <w:rPr>
          <w:rFonts w:cs="David" w:hint="cs"/>
          <w:rtl/>
        </w:rPr>
        <w:t>יש ועדות שיש בהן שלושה מועמדים?</w:t>
      </w:r>
    </w:p>
    <w:p w14:paraId="1DA2A87C" w14:textId="77777777" w:rsidR="0075004A" w:rsidRDefault="0075004A" w:rsidP="0075004A">
      <w:pPr>
        <w:bidi/>
        <w:jc w:val="both"/>
        <w:rPr>
          <w:rFonts w:cs="David" w:hint="cs"/>
          <w:rtl/>
        </w:rPr>
      </w:pPr>
    </w:p>
    <w:p w14:paraId="04265BF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EA269A2" w14:textId="77777777" w:rsidR="0075004A" w:rsidRDefault="0075004A" w:rsidP="0075004A">
      <w:pPr>
        <w:bidi/>
        <w:jc w:val="both"/>
        <w:rPr>
          <w:rFonts w:cs="David" w:hint="cs"/>
          <w:rtl/>
        </w:rPr>
      </w:pPr>
    </w:p>
    <w:p w14:paraId="47BB40B5" w14:textId="77777777" w:rsidR="0075004A" w:rsidRDefault="0075004A" w:rsidP="0075004A">
      <w:pPr>
        <w:bidi/>
        <w:jc w:val="both"/>
        <w:rPr>
          <w:rFonts w:cs="David" w:hint="cs"/>
          <w:rtl/>
        </w:rPr>
      </w:pPr>
      <w:r>
        <w:rPr>
          <w:rFonts w:cs="David" w:hint="cs"/>
          <w:rtl/>
        </w:rPr>
        <w:tab/>
        <w:t xml:space="preserve">כן, בקאדי. </w:t>
      </w:r>
    </w:p>
    <w:p w14:paraId="75AE419B" w14:textId="77777777" w:rsidR="0075004A" w:rsidRDefault="0075004A" w:rsidP="0075004A">
      <w:pPr>
        <w:bidi/>
        <w:jc w:val="both"/>
        <w:rPr>
          <w:rFonts w:cs="David" w:hint="cs"/>
          <w:rtl/>
        </w:rPr>
      </w:pPr>
    </w:p>
    <w:p w14:paraId="3917E00E" w14:textId="77777777" w:rsidR="0075004A" w:rsidRDefault="0075004A" w:rsidP="0075004A">
      <w:pPr>
        <w:bidi/>
        <w:jc w:val="both"/>
        <w:rPr>
          <w:rFonts w:cs="David" w:hint="cs"/>
          <w:u w:val="single"/>
          <w:rtl/>
        </w:rPr>
      </w:pPr>
      <w:r w:rsidRPr="008072B6">
        <w:rPr>
          <w:rFonts w:cs="David" w:hint="cs"/>
          <w:u w:val="single"/>
          <w:rtl/>
        </w:rPr>
        <w:t>אברהם מיכאלי:</w:t>
      </w:r>
    </w:p>
    <w:p w14:paraId="63FB3F97" w14:textId="77777777" w:rsidR="0075004A" w:rsidRDefault="0075004A" w:rsidP="0075004A">
      <w:pPr>
        <w:bidi/>
        <w:jc w:val="both"/>
        <w:rPr>
          <w:rFonts w:cs="David" w:hint="cs"/>
          <w:rtl/>
        </w:rPr>
      </w:pPr>
    </w:p>
    <w:p w14:paraId="38C38123" w14:textId="77777777" w:rsidR="0075004A" w:rsidRDefault="0075004A" w:rsidP="0075004A">
      <w:pPr>
        <w:bidi/>
        <w:jc w:val="both"/>
        <w:rPr>
          <w:rFonts w:cs="David" w:hint="cs"/>
          <w:rtl/>
        </w:rPr>
      </w:pPr>
      <w:r>
        <w:rPr>
          <w:rFonts w:cs="David" w:hint="cs"/>
          <w:rtl/>
        </w:rPr>
        <w:tab/>
        <w:t xml:space="preserve">תארי לך שהשניים הראשונים יהיה להם תיקו - - - </w:t>
      </w:r>
    </w:p>
    <w:p w14:paraId="3F3DEA2A" w14:textId="77777777" w:rsidR="0075004A" w:rsidRDefault="0075004A" w:rsidP="0075004A">
      <w:pPr>
        <w:bidi/>
        <w:jc w:val="both"/>
        <w:rPr>
          <w:rFonts w:cs="David" w:hint="cs"/>
          <w:rtl/>
        </w:rPr>
      </w:pPr>
    </w:p>
    <w:p w14:paraId="454D2DEA"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CE74FFC" w14:textId="77777777" w:rsidR="0075004A" w:rsidRDefault="0075004A" w:rsidP="0075004A">
      <w:pPr>
        <w:bidi/>
        <w:jc w:val="both"/>
        <w:rPr>
          <w:rFonts w:cs="David" w:hint="cs"/>
          <w:rtl/>
        </w:rPr>
      </w:pPr>
    </w:p>
    <w:p w14:paraId="10F4588E" w14:textId="77777777" w:rsidR="0075004A" w:rsidRDefault="0075004A" w:rsidP="0075004A">
      <w:pPr>
        <w:bidi/>
        <w:jc w:val="both"/>
        <w:rPr>
          <w:rFonts w:cs="David" w:hint="cs"/>
          <w:rtl/>
        </w:rPr>
      </w:pPr>
      <w:r>
        <w:rPr>
          <w:rFonts w:cs="David" w:hint="cs"/>
          <w:rtl/>
        </w:rPr>
        <w:tab/>
        <w:t xml:space="preserve">אז הם נכנסו. נגיד שגם שלוש וארבע הם תיקו </w:t>
      </w:r>
      <w:r>
        <w:rPr>
          <w:rFonts w:cs="David"/>
          <w:rtl/>
        </w:rPr>
        <w:t>–</w:t>
      </w:r>
      <w:r>
        <w:rPr>
          <w:rFonts w:cs="David" w:hint="cs"/>
          <w:rtl/>
        </w:rPr>
        <w:t xml:space="preserve"> בחירות. </w:t>
      </w:r>
    </w:p>
    <w:p w14:paraId="08F6098B" w14:textId="77777777" w:rsidR="0075004A" w:rsidRDefault="0075004A" w:rsidP="0075004A">
      <w:pPr>
        <w:bidi/>
        <w:jc w:val="both"/>
        <w:rPr>
          <w:rFonts w:cs="David" w:hint="cs"/>
          <w:rtl/>
        </w:rPr>
      </w:pPr>
    </w:p>
    <w:p w14:paraId="61D8D7AF" w14:textId="77777777" w:rsidR="0075004A" w:rsidRDefault="0075004A" w:rsidP="0075004A">
      <w:pPr>
        <w:bidi/>
        <w:jc w:val="both"/>
        <w:rPr>
          <w:rFonts w:cs="David" w:hint="cs"/>
          <w:u w:val="single"/>
          <w:rtl/>
        </w:rPr>
      </w:pPr>
      <w:r w:rsidRPr="008072B6">
        <w:rPr>
          <w:rFonts w:cs="David" w:hint="cs"/>
          <w:u w:val="single"/>
          <w:rtl/>
        </w:rPr>
        <w:t>אברהם מיכאלי:</w:t>
      </w:r>
    </w:p>
    <w:p w14:paraId="56D74BA2" w14:textId="77777777" w:rsidR="0075004A" w:rsidRDefault="0075004A" w:rsidP="0075004A">
      <w:pPr>
        <w:bidi/>
        <w:jc w:val="both"/>
        <w:rPr>
          <w:rFonts w:cs="David" w:hint="cs"/>
          <w:rtl/>
        </w:rPr>
      </w:pPr>
    </w:p>
    <w:p w14:paraId="1C7D77BF" w14:textId="77777777" w:rsidR="0075004A" w:rsidRDefault="0075004A" w:rsidP="0075004A">
      <w:pPr>
        <w:bidi/>
        <w:ind w:firstLine="720"/>
        <w:jc w:val="both"/>
        <w:rPr>
          <w:rFonts w:cs="David" w:hint="cs"/>
          <w:rtl/>
        </w:rPr>
      </w:pPr>
      <w:r>
        <w:rPr>
          <w:rFonts w:cs="David" w:hint="cs"/>
          <w:rtl/>
        </w:rPr>
        <w:t xml:space="preserve">אז כל תיקו מאלץ מחדש, כי יש מצבים שצריך שלושה נציגים.  </w:t>
      </w:r>
    </w:p>
    <w:p w14:paraId="14679176" w14:textId="77777777" w:rsidR="0075004A" w:rsidRDefault="0075004A" w:rsidP="0075004A">
      <w:pPr>
        <w:bidi/>
        <w:jc w:val="both"/>
        <w:rPr>
          <w:rFonts w:cs="David" w:hint="cs"/>
          <w:rtl/>
        </w:rPr>
      </w:pPr>
    </w:p>
    <w:p w14:paraId="644422BF" w14:textId="77777777" w:rsidR="0075004A" w:rsidRPr="001C17C0" w:rsidRDefault="0075004A" w:rsidP="0075004A">
      <w:pPr>
        <w:bidi/>
        <w:jc w:val="both"/>
        <w:rPr>
          <w:rFonts w:cs="David" w:hint="cs"/>
          <w:u w:val="single"/>
          <w:rtl/>
        </w:rPr>
      </w:pPr>
      <w:r w:rsidRPr="001C17C0">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p w14:paraId="24F5F326" w14:textId="77777777" w:rsidR="0075004A" w:rsidRDefault="0075004A" w:rsidP="0075004A">
      <w:pPr>
        <w:bidi/>
        <w:jc w:val="both"/>
        <w:rPr>
          <w:rFonts w:cs="David" w:hint="cs"/>
          <w:rtl/>
        </w:rPr>
      </w:pPr>
    </w:p>
    <w:p w14:paraId="0A7DB2A7" w14:textId="77777777" w:rsidR="0075004A" w:rsidRDefault="0075004A" w:rsidP="0075004A">
      <w:pPr>
        <w:bidi/>
        <w:ind w:firstLine="720"/>
        <w:jc w:val="both"/>
        <w:rPr>
          <w:rFonts w:cs="David" w:hint="cs"/>
          <w:rtl/>
        </w:rPr>
      </w:pPr>
      <w:r>
        <w:rPr>
          <w:rFonts w:cs="David" w:hint="cs"/>
          <w:rtl/>
        </w:rPr>
        <w:t xml:space="preserve">למה לדחות את זה לעוד שבוע? זה מסרבל את הכול. </w:t>
      </w:r>
    </w:p>
    <w:p w14:paraId="133B6CD7" w14:textId="77777777" w:rsidR="0075004A" w:rsidRDefault="0075004A" w:rsidP="0075004A">
      <w:pPr>
        <w:bidi/>
        <w:ind w:firstLine="720"/>
        <w:jc w:val="both"/>
        <w:rPr>
          <w:rFonts w:cs="David" w:hint="cs"/>
          <w:rtl/>
        </w:rPr>
      </w:pPr>
    </w:p>
    <w:p w14:paraId="69CB221C" w14:textId="77777777" w:rsidR="0075004A" w:rsidRDefault="0075004A" w:rsidP="0075004A">
      <w:pPr>
        <w:bidi/>
        <w:jc w:val="both"/>
        <w:rPr>
          <w:rFonts w:cs="David" w:hint="cs"/>
          <w:u w:val="single"/>
          <w:rtl/>
        </w:rPr>
      </w:pPr>
      <w:r w:rsidRPr="008072B6">
        <w:rPr>
          <w:rFonts w:cs="David" w:hint="cs"/>
          <w:u w:val="single"/>
          <w:rtl/>
        </w:rPr>
        <w:t>אברהם מיכאלי:</w:t>
      </w:r>
    </w:p>
    <w:p w14:paraId="30E87A3E" w14:textId="77777777" w:rsidR="0075004A" w:rsidRDefault="0075004A" w:rsidP="0075004A">
      <w:pPr>
        <w:bidi/>
        <w:ind w:firstLine="720"/>
        <w:jc w:val="both"/>
        <w:rPr>
          <w:rFonts w:cs="David" w:hint="cs"/>
          <w:rtl/>
        </w:rPr>
      </w:pPr>
    </w:p>
    <w:p w14:paraId="61A66FD8" w14:textId="77777777" w:rsidR="0075004A" w:rsidRDefault="0075004A" w:rsidP="0075004A">
      <w:pPr>
        <w:bidi/>
        <w:ind w:firstLine="720"/>
        <w:jc w:val="both"/>
        <w:rPr>
          <w:rFonts w:cs="David" w:hint="cs"/>
          <w:rtl/>
        </w:rPr>
      </w:pPr>
      <w:r>
        <w:rPr>
          <w:rFonts w:cs="David" w:hint="cs"/>
          <w:rtl/>
        </w:rPr>
        <w:t xml:space="preserve">דודו צודק, </w:t>
      </w:r>
      <w:r w:rsidRPr="006871A6">
        <w:rPr>
          <w:rFonts w:cs="David" w:hint="cs"/>
          <w:rtl/>
        </w:rPr>
        <w:t>כי יש כאלה שמצביעים ובורחים.</w:t>
      </w:r>
      <w:r>
        <w:rPr>
          <w:rFonts w:cs="David" w:hint="cs"/>
          <w:rtl/>
        </w:rPr>
        <w:t xml:space="preserve"> אולי צריך להודיע מראש לא ללכת. </w:t>
      </w:r>
    </w:p>
    <w:p w14:paraId="491D8AB5" w14:textId="77777777" w:rsidR="0075004A" w:rsidRDefault="0075004A" w:rsidP="0075004A">
      <w:pPr>
        <w:bidi/>
        <w:ind w:firstLine="720"/>
        <w:jc w:val="both"/>
        <w:rPr>
          <w:rFonts w:cs="David" w:hint="cs"/>
          <w:rtl/>
        </w:rPr>
      </w:pPr>
    </w:p>
    <w:p w14:paraId="0D5F286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69DF1C7" w14:textId="77777777" w:rsidR="0075004A" w:rsidRDefault="0075004A" w:rsidP="0075004A">
      <w:pPr>
        <w:bidi/>
        <w:jc w:val="both"/>
        <w:rPr>
          <w:rFonts w:cs="David" w:hint="cs"/>
          <w:rtl/>
        </w:rPr>
      </w:pPr>
    </w:p>
    <w:p w14:paraId="44512A85" w14:textId="77777777" w:rsidR="0075004A" w:rsidRDefault="0075004A" w:rsidP="0075004A">
      <w:pPr>
        <w:bidi/>
        <w:ind w:firstLine="720"/>
        <w:jc w:val="both"/>
        <w:rPr>
          <w:rFonts w:cs="David" w:hint="cs"/>
          <w:rtl/>
        </w:rPr>
      </w:pPr>
      <w:r>
        <w:rPr>
          <w:rFonts w:cs="David" w:hint="cs"/>
          <w:rtl/>
        </w:rPr>
        <w:t>בבחירת נשיא המדינה, בחוק היסוד, אם לא היה רוב חוזרים ומצביעים.</w:t>
      </w:r>
    </w:p>
    <w:p w14:paraId="78D9183D" w14:textId="77777777" w:rsidR="0075004A" w:rsidRDefault="0075004A" w:rsidP="0075004A">
      <w:pPr>
        <w:bidi/>
        <w:ind w:firstLine="720"/>
        <w:jc w:val="both"/>
        <w:rPr>
          <w:rFonts w:cs="David" w:hint="cs"/>
          <w:rtl/>
        </w:rPr>
      </w:pPr>
    </w:p>
    <w:p w14:paraId="3B83D9E4" w14:textId="77777777" w:rsidR="0075004A" w:rsidRDefault="0075004A" w:rsidP="0075004A">
      <w:pPr>
        <w:bidi/>
        <w:jc w:val="both"/>
        <w:rPr>
          <w:rFonts w:cs="David"/>
          <w:u w:val="single"/>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4C4AD1E0" w14:textId="77777777" w:rsidR="0075004A" w:rsidRDefault="0075004A" w:rsidP="0075004A">
      <w:pPr>
        <w:bidi/>
        <w:ind w:firstLine="720"/>
        <w:jc w:val="both"/>
        <w:rPr>
          <w:rFonts w:cs="David" w:hint="cs"/>
          <w:rtl/>
        </w:rPr>
      </w:pPr>
    </w:p>
    <w:p w14:paraId="6D62543E" w14:textId="77777777" w:rsidR="0075004A" w:rsidRDefault="0075004A" w:rsidP="0075004A">
      <w:pPr>
        <w:bidi/>
        <w:ind w:firstLine="720"/>
        <w:jc w:val="both"/>
        <w:rPr>
          <w:rFonts w:cs="David" w:hint="cs"/>
          <w:rtl/>
        </w:rPr>
      </w:pPr>
      <w:r>
        <w:rPr>
          <w:rFonts w:cs="David" w:hint="cs"/>
          <w:rtl/>
        </w:rPr>
        <w:t>מתי?</w:t>
      </w:r>
    </w:p>
    <w:p w14:paraId="7046AE81" w14:textId="77777777" w:rsidR="0075004A" w:rsidRDefault="0075004A" w:rsidP="0075004A">
      <w:pPr>
        <w:bidi/>
        <w:ind w:firstLine="720"/>
        <w:jc w:val="both"/>
        <w:rPr>
          <w:rFonts w:cs="David" w:hint="cs"/>
          <w:rtl/>
        </w:rPr>
      </w:pPr>
    </w:p>
    <w:p w14:paraId="62A17EED"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88F31DF" w14:textId="77777777" w:rsidR="0075004A" w:rsidRDefault="0075004A" w:rsidP="0075004A">
      <w:pPr>
        <w:bidi/>
        <w:ind w:firstLine="720"/>
        <w:jc w:val="both"/>
        <w:rPr>
          <w:rFonts w:cs="David" w:hint="cs"/>
          <w:rtl/>
        </w:rPr>
      </w:pPr>
    </w:p>
    <w:p w14:paraId="587927CE" w14:textId="77777777" w:rsidR="0075004A" w:rsidRDefault="0075004A" w:rsidP="0075004A">
      <w:pPr>
        <w:bidi/>
        <w:ind w:firstLine="720"/>
        <w:jc w:val="both"/>
        <w:rPr>
          <w:rFonts w:cs="David" w:hint="cs"/>
          <w:rtl/>
        </w:rPr>
      </w:pPr>
      <w:r>
        <w:rPr>
          <w:rFonts w:cs="David" w:hint="cs"/>
          <w:rtl/>
        </w:rPr>
        <w:t xml:space="preserve">לדעתי, זה מיד. </w:t>
      </w:r>
    </w:p>
    <w:p w14:paraId="3AF8E3FA" w14:textId="77777777" w:rsidR="0075004A" w:rsidRDefault="0075004A" w:rsidP="0075004A">
      <w:pPr>
        <w:bidi/>
        <w:jc w:val="both"/>
        <w:rPr>
          <w:rFonts w:cs="David" w:hint="cs"/>
          <w:rtl/>
        </w:rPr>
      </w:pPr>
    </w:p>
    <w:p w14:paraId="794EB500" w14:textId="77777777" w:rsidR="0075004A" w:rsidRDefault="0075004A" w:rsidP="0075004A">
      <w:pPr>
        <w:bidi/>
        <w:jc w:val="both"/>
        <w:rPr>
          <w:rFonts w:cs="David"/>
          <w:u w:val="single"/>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5B82B044" w14:textId="77777777" w:rsidR="0075004A" w:rsidRDefault="0075004A" w:rsidP="0075004A">
      <w:pPr>
        <w:bidi/>
        <w:jc w:val="both"/>
        <w:rPr>
          <w:rFonts w:cs="David" w:hint="cs"/>
          <w:rtl/>
        </w:rPr>
      </w:pPr>
    </w:p>
    <w:p w14:paraId="3FB116DE" w14:textId="77777777" w:rsidR="0075004A" w:rsidRDefault="0075004A" w:rsidP="0075004A">
      <w:pPr>
        <w:bidi/>
        <w:ind w:firstLine="720"/>
        <w:jc w:val="both"/>
        <w:rPr>
          <w:rFonts w:cs="David" w:hint="cs"/>
          <w:rtl/>
        </w:rPr>
      </w:pPr>
      <w:r>
        <w:rPr>
          <w:rFonts w:cs="David" w:hint="cs"/>
          <w:rtl/>
        </w:rPr>
        <w:t xml:space="preserve">כן, מיד. לדעתי זה מסרבל. </w:t>
      </w:r>
    </w:p>
    <w:p w14:paraId="07C70749" w14:textId="77777777" w:rsidR="0075004A" w:rsidRDefault="0075004A" w:rsidP="0075004A">
      <w:pPr>
        <w:bidi/>
        <w:jc w:val="both"/>
        <w:rPr>
          <w:rFonts w:cs="David" w:hint="cs"/>
          <w:rtl/>
        </w:rPr>
      </w:pPr>
    </w:p>
    <w:p w14:paraId="796F3DAE"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B9E24F6" w14:textId="77777777" w:rsidR="0075004A" w:rsidRDefault="0075004A" w:rsidP="0075004A">
      <w:pPr>
        <w:bidi/>
        <w:jc w:val="both"/>
        <w:rPr>
          <w:rFonts w:cs="David" w:hint="cs"/>
          <w:rtl/>
        </w:rPr>
      </w:pPr>
    </w:p>
    <w:p w14:paraId="3CFCC8CF" w14:textId="77777777" w:rsidR="0075004A" w:rsidRDefault="0075004A" w:rsidP="0075004A">
      <w:pPr>
        <w:bidi/>
        <w:jc w:val="both"/>
        <w:rPr>
          <w:rFonts w:cs="David" w:hint="cs"/>
          <w:rtl/>
        </w:rPr>
      </w:pPr>
      <w:r>
        <w:rPr>
          <w:rFonts w:cs="David" w:hint="cs"/>
          <w:rtl/>
        </w:rPr>
        <w:tab/>
        <w:t>אז מה אומרים? כעבור שבוע?</w:t>
      </w:r>
    </w:p>
    <w:p w14:paraId="48B08610" w14:textId="77777777" w:rsidR="0075004A" w:rsidRDefault="0075004A" w:rsidP="0075004A">
      <w:pPr>
        <w:bidi/>
        <w:jc w:val="both"/>
        <w:rPr>
          <w:rFonts w:cs="David" w:hint="cs"/>
          <w:rtl/>
        </w:rPr>
      </w:pPr>
    </w:p>
    <w:p w14:paraId="3713FDFD"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5039526" w14:textId="77777777" w:rsidR="0075004A" w:rsidRDefault="0075004A" w:rsidP="0075004A">
      <w:pPr>
        <w:bidi/>
        <w:jc w:val="both"/>
        <w:rPr>
          <w:rFonts w:cs="David" w:hint="cs"/>
          <w:u w:val="single"/>
          <w:rtl/>
        </w:rPr>
      </w:pPr>
    </w:p>
    <w:p w14:paraId="457D9C29" w14:textId="77777777" w:rsidR="0075004A" w:rsidRDefault="0075004A" w:rsidP="0075004A">
      <w:pPr>
        <w:bidi/>
        <w:ind w:firstLine="720"/>
        <w:jc w:val="both"/>
        <w:rPr>
          <w:rFonts w:cs="David" w:hint="cs"/>
          <w:rtl/>
        </w:rPr>
      </w:pPr>
      <w:r>
        <w:rPr>
          <w:rFonts w:cs="David" w:hint="cs"/>
          <w:rtl/>
        </w:rPr>
        <w:t xml:space="preserve">זה לא נראה לי מהותי. הסיכוי שזה יקרה הוא כל כך קטן. </w:t>
      </w:r>
    </w:p>
    <w:p w14:paraId="7EDCA410" w14:textId="77777777" w:rsidR="0075004A" w:rsidRDefault="0075004A" w:rsidP="0075004A">
      <w:pPr>
        <w:bidi/>
        <w:jc w:val="both"/>
        <w:rPr>
          <w:rFonts w:cs="David" w:hint="cs"/>
          <w:rtl/>
        </w:rPr>
      </w:pPr>
    </w:p>
    <w:p w14:paraId="718EEB7A"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12EC964B" w14:textId="77777777" w:rsidR="0075004A" w:rsidRDefault="0075004A" w:rsidP="0075004A">
      <w:pPr>
        <w:bidi/>
        <w:jc w:val="both"/>
        <w:rPr>
          <w:rFonts w:cs="David" w:hint="cs"/>
          <w:u w:val="single"/>
          <w:rtl/>
        </w:rPr>
      </w:pPr>
    </w:p>
    <w:p w14:paraId="194E6F2D" w14:textId="77777777" w:rsidR="0075004A" w:rsidRDefault="0075004A" w:rsidP="0075004A">
      <w:pPr>
        <w:bidi/>
        <w:ind w:firstLine="720"/>
        <w:jc w:val="both"/>
        <w:rPr>
          <w:rFonts w:cs="David" w:hint="cs"/>
          <w:rtl/>
        </w:rPr>
      </w:pPr>
      <w:r>
        <w:rPr>
          <w:rFonts w:cs="David" w:hint="cs"/>
          <w:rtl/>
        </w:rPr>
        <w:t xml:space="preserve">אם נכתוב, אז שיודיעו מראש לאנשים, שלא ילכו הביתה. </w:t>
      </w:r>
    </w:p>
    <w:p w14:paraId="710BC01A" w14:textId="77777777" w:rsidR="0075004A" w:rsidRDefault="0075004A" w:rsidP="0075004A">
      <w:pPr>
        <w:bidi/>
        <w:jc w:val="both"/>
        <w:rPr>
          <w:rFonts w:cs="David" w:hint="cs"/>
          <w:rtl/>
        </w:rPr>
      </w:pPr>
    </w:p>
    <w:p w14:paraId="6AD58C78"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D7ACE82" w14:textId="77777777" w:rsidR="0075004A" w:rsidRDefault="0075004A" w:rsidP="0075004A">
      <w:pPr>
        <w:bidi/>
        <w:jc w:val="both"/>
        <w:rPr>
          <w:rFonts w:cs="David" w:hint="cs"/>
          <w:rtl/>
        </w:rPr>
      </w:pPr>
    </w:p>
    <w:p w14:paraId="0B510EE5" w14:textId="77777777" w:rsidR="0075004A" w:rsidRDefault="0075004A" w:rsidP="0075004A">
      <w:pPr>
        <w:bidi/>
        <w:ind w:firstLine="720"/>
        <w:jc w:val="both"/>
        <w:rPr>
          <w:rFonts w:cs="David" w:hint="cs"/>
          <w:rtl/>
        </w:rPr>
      </w:pPr>
      <w:r>
        <w:rPr>
          <w:rFonts w:cs="David" w:hint="cs"/>
          <w:rtl/>
        </w:rPr>
        <w:t xml:space="preserve">אם נכתוב כאן שזה מיד אז יודעים שזה מיד. אני מבינה מהבחירות לנשיא שזה מיד. </w:t>
      </w:r>
    </w:p>
    <w:p w14:paraId="3FB52D79" w14:textId="77777777" w:rsidR="0075004A" w:rsidRDefault="0075004A" w:rsidP="0075004A">
      <w:pPr>
        <w:bidi/>
        <w:ind w:firstLine="720"/>
        <w:jc w:val="both"/>
        <w:rPr>
          <w:rFonts w:cs="David" w:hint="cs"/>
          <w:rtl/>
        </w:rPr>
      </w:pPr>
    </w:p>
    <w:p w14:paraId="249E6356" w14:textId="77777777" w:rsidR="0075004A" w:rsidRDefault="0075004A" w:rsidP="0075004A">
      <w:pPr>
        <w:bidi/>
        <w:jc w:val="both"/>
        <w:rPr>
          <w:rFonts w:cs="David"/>
          <w:u w:val="single"/>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6B558EB1" w14:textId="77777777" w:rsidR="0075004A" w:rsidRDefault="0075004A" w:rsidP="0075004A">
      <w:pPr>
        <w:bidi/>
        <w:ind w:firstLine="720"/>
        <w:jc w:val="both"/>
        <w:rPr>
          <w:rFonts w:cs="David" w:hint="cs"/>
          <w:rtl/>
        </w:rPr>
      </w:pPr>
    </w:p>
    <w:p w14:paraId="4C4FFBD5" w14:textId="77777777" w:rsidR="0075004A" w:rsidRDefault="0075004A" w:rsidP="0075004A">
      <w:pPr>
        <w:bidi/>
        <w:ind w:firstLine="720"/>
        <w:jc w:val="both"/>
        <w:rPr>
          <w:rFonts w:cs="David" w:hint="cs"/>
          <w:rtl/>
        </w:rPr>
      </w:pPr>
      <w:r>
        <w:rPr>
          <w:rFonts w:cs="David" w:hint="cs"/>
          <w:rtl/>
        </w:rPr>
        <w:t xml:space="preserve">גם אני חושבת. לדעתי זה פחות יסרבל את עבודת הכנסת. </w:t>
      </w:r>
    </w:p>
    <w:p w14:paraId="337D0AFF" w14:textId="77777777" w:rsidR="0075004A" w:rsidRDefault="0075004A" w:rsidP="0075004A">
      <w:pPr>
        <w:bidi/>
        <w:jc w:val="both"/>
        <w:rPr>
          <w:rFonts w:cs="David" w:hint="cs"/>
          <w:rtl/>
        </w:rPr>
      </w:pPr>
    </w:p>
    <w:p w14:paraId="5F1BB2B3"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4A3639B" w14:textId="77777777" w:rsidR="0075004A" w:rsidRDefault="0075004A" w:rsidP="0075004A">
      <w:pPr>
        <w:bidi/>
        <w:jc w:val="both"/>
        <w:rPr>
          <w:rFonts w:cs="David" w:hint="cs"/>
          <w:u w:val="single"/>
          <w:rtl/>
        </w:rPr>
      </w:pPr>
    </w:p>
    <w:p w14:paraId="4B30FE56" w14:textId="77777777" w:rsidR="0075004A" w:rsidRDefault="0075004A" w:rsidP="0075004A">
      <w:pPr>
        <w:bidi/>
        <w:ind w:firstLine="720"/>
        <w:jc w:val="both"/>
        <w:rPr>
          <w:rFonts w:cs="David" w:hint="cs"/>
          <w:rtl/>
        </w:rPr>
      </w:pPr>
      <w:r>
        <w:rPr>
          <w:rFonts w:cs="David" w:hint="cs"/>
          <w:rtl/>
        </w:rPr>
        <w:t xml:space="preserve">זה לא משנה. </w:t>
      </w:r>
    </w:p>
    <w:p w14:paraId="3199F898" w14:textId="77777777" w:rsidR="0075004A" w:rsidRDefault="0075004A" w:rsidP="0075004A">
      <w:pPr>
        <w:bidi/>
        <w:jc w:val="both"/>
        <w:rPr>
          <w:rFonts w:cs="David" w:hint="cs"/>
          <w:rtl/>
        </w:rPr>
      </w:pPr>
    </w:p>
    <w:p w14:paraId="7AE2A06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33090AB" w14:textId="77777777" w:rsidR="0075004A" w:rsidRDefault="0075004A" w:rsidP="0075004A">
      <w:pPr>
        <w:bidi/>
        <w:jc w:val="both"/>
        <w:rPr>
          <w:rFonts w:cs="David" w:hint="cs"/>
          <w:u w:val="single"/>
          <w:rtl/>
        </w:rPr>
      </w:pPr>
    </w:p>
    <w:p w14:paraId="592AD6B2" w14:textId="77777777" w:rsidR="0075004A" w:rsidRDefault="0075004A" w:rsidP="0075004A">
      <w:pPr>
        <w:bidi/>
        <w:ind w:firstLine="720"/>
        <w:jc w:val="both"/>
        <w:rPr>
          <w:rFonts w:cs="David" w:hint="cs"/>
          <w:rtl/>
        </w:rPr>
      </w:pPr>
      <w:r>
        <w:rPr>
          <w:rFonts w:cs="David" w:hint="cs"/>
          <w:rtl/>
        </w:rPr>
        <w:t xml:space="preserve">אם אנחנו כותבים שחוזרים מיד על ההצבעה, אז זה בין אלה שהם כבר בקלפי. אם אנחנו דוחים את זה עוד פעם יבוא עוד מישהו וירצה להגיש מועמדות. </w:t>
      </w:r>
    </w:p>
    <w:p w14:paraId="5B7B5E0D" w14:textId="77777777" w:rsidR="0075004A" w:rsidRDefault="0075004A" w:rsidP="0075004A">
      <w:pPr>
        <w:bidi/>
        <w:jc w:val="both"/>
        <w:rPr>
          <w:rFonts w:cs="David" w:hint="cs"/>
          <w:rtl/>
        </w:rPr>
      </w:pPr>
    </w:p>
    <w:p w14:paraId="26D40E70"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03A9FE0" w14:textId="77777777" w:rsidR="0075004A" w:rsidRDefault="0075004A" w:rsidP="0075004A">
      <w:pPr>
        <w:bidi/>
        <w:jc w:val="both"/>
        <w:rPr>
          <w:rFonts w:cs="David" w:hint="cs"/>
          <w:u w:val="single"/>
          <w:rtl/>
        </w:rPr>
      </w:pPr>
    </w:p>
    <w:p w14:paraId="54142F43" w14:textId="77777777" w:rsidR="0075004A" w:rsidRDefault="0075004A" w:rsidP="0075004A">
      <w:pPr>
        <w:bidi/>
        <w:ind w:firstLine="720"/>
        <w:jc w:val="both"/>
        <w:rPr>
          <w:rFonts w:cs="David" w:hint="cs"/>
          <w:rtl/>
        </w:rPr>
      </w:pPr>
      <w:r>
        <w:rPr>
          <w:rFonts w:cs="David" w:hint="cs"/>
          <w:rtl/>
        </w:rPr>
        <w:t>אי-אפשר.</w:t>
      </w:r>
    </w:p>
    <w:p w14:paraId="256603D8" w14:textId="77777777" w:rsidR="0075004A" w:rsidRDefault="0075004A" w:rsidP="0075004A">
      <w:pPr>
        <w:bidi/>
        <w:jc w:val="both"/>
        <w:rPr>
          <w:rFonts w:cs="David" w:hint="cs"/>
          <w:rtl/>
        </w:rPr>
      </w:pPr>
    </w:p>
    <w:p w14:paraId="55AE3B8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82E7D84" w14:textId="77777777" w:rsidR="0075004A" w:rsidRDefault="0075004A" w:rsidP="0075004A">
      <w:pPr>
        <w:bidi/>
        <w:jc w:val="both"/>
        <w:rPr>
          <w:rFonts w:cs="David" w:hint="cs"/>
          <w:u w:val="single"/>
          <w:rtl/>
        </w:rPr>
      </w:pPr>
    </w:p>
    <w:p w14:paraId="4A91F1C4" w14:textId="77777777" w:rsidR="0075004A" w:rsidRDefault="0075004A" w:rsidP="0075004A">
      <w:pPr>
        <w:bidi/>
        <w:ind w:firstLine="720"/>
        <w:jc w:val="both"/>
        <w:rPr>
          <w:rFonts w:cs="David" w:hint="cs"/>
          <w:rtl/>
        </w:rPr>
      </w:pPr>
      <w:r>
        <w:rPr>
          <w:rFonts w:cs="David" w:hint="cs"/>
          <w:rtl/>
        </w:rPr>
        <w:t xml:space="preserve">אז הייתי אומר שחוזרים מיד. </w:t>
      </w:r>
    </w:p>
    <w:p w14:paraId="5BF4CA9D" w14:textId="77777777" w:rsidR="0075004A" w:rsidRDefault="0075004A" w:rsidP="0075004A">
      <w:pPr>
        <w:bidi/>
        <w:jc w:val="both"/>
        <w:rPr>
          <w:rFonts w:cs="David" w:hint="cs"/>
          <w:rtl/>
        </w:rPr>
      </w:pPr>
    </w:p>
    <w:p w14:paraId="590DBDC7" w14:textId="77777777" w:rsidR="0075004A" w:rsidRDefault="0075004A" w:rsidP="0075004A">
      <w:pPr>
        <w:bidi/>
        <w:jc w:val="both"/>
        <w:rPr>
          <w:rFonts w:cs="David" w:hint="cs"/>
          <w:u w:val="single"/>
          <w:rtl/>
        </w:rPr>
      </w:pPr>
      <w:r w:rsidRPr="008072B6">
        <w:rPr>
          <w:rFonts w:cs="David" w:hint="cs"/>
          <w:u w:val="single"/>
          <w:rtl/>
        </w:rPr>
        <w:t>אברהם מיכאלי:</w:t>
      </w:r>
    </w:p>
    <w:p w14:paraId="7F3665D6" w14:textId="77777777" w:rsidR="0075004A" w:rsidRDefault="0075004A" w:rsidP="0075004A">
      <w:pPr>
        <w:bidi/>
        <w:jc w:val="both"/>
        <w:rPr>
          <w:rFonts w:cs="David" w:hint="cs"/>
          <w:rtl/>
        </w:rPr>
      </w:pPr>
    </w:p>
    <w:p w14:paraId="64EDCE2F" w14:textId="77777777" w:rsidR="0075004A" w:rsidRDefault="0075004A" w:rsidP="0075004A">
      <w:pPr>
        <w:bidi/>
        <w:jc w:val="both"/>
        <w:rPr>
          <w:rFonts w:cs="David" w:hint="cs"/>
          <w:rtl/>
        </w:rPr>
      </w:pPr>
      <w:r>
        <w:rPr>
          <w:rFonts w:cs="David" w:hint="cs"/>
          <w:rtl/>
        </w:rPr>
        <w:tab/>
        <w:t xml:space="preserve">אז מי שהולך יגרום לזה שיישבר התיקו. </w:t>
      </w:r>
    </w:p>
    <w:p w14:paraId="120BBC44" w14:textId="77777777" w:rsidR="0075004A" w:rsidRDefault="0075004A" w:rsidP="0075004A">
      <w:pPr>
        <w:bidi/>
        <w:jc w:val="both"/>
        <w:rPr>
          <w:rFonts w:cs="David" w:hint="cs"/>
          <w:rtl/>
        </w:rPr>
      </w:pPr>
    </w:p>
    <w:p w14:paraId="6742325A"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19282A1" w14:textId="77777777" w:rsidR="0075004A" w:rsidRDefault="0075004A" w:rsidP="0075004A">
      <w:pPr>
        <w:bidi/>
        <w:jc w:val="both"/>
        <w:rPr>
          <w:rFonts w:cs="David" w:hint="cs"/>
          <w:rtl/>
        </w:rPr>
      </w:pPr>
    </w:p>
    <w:p w14:paraId="1CAA55D3" w14:textId="77777777" w:rsidR="0075004A" w:rsidRDefault="0075004A" w:rsidP="0075004A">
      <w:pPr>
        <w:bidi/>
        <w:ind w:firstLine="720"/>
        <w:jc w:val="both"/>
        <w:rPr>
          <w:rFonts w:cs="David" w:hint="cs"/>
          <w:rtl/>
        </w:rPr>
      </w:pPr>
      <w:proofErr w:type="spellStart"/>
      <w:r>
        <w:rPr>
          <w:rFonts w:cs="David" w:hint="cs"/>
          <w:rtl/>
        </w:rPr>
        <w:t>אוקיי</w:t>
      </w:r>
      <w:proofErr w:type="spellEnd"/>
      <w:r>
        <w:rPr>
          <w:rFonts w:cs="David" w:hint="cs"/>
          <w:rtl/>
        </w:rPr>
        <w:t>. זה היה מה קורה אם יש יותר מועמדים ממקומות. "(ב) היה מספר המועמדים כמספר נציגי הכנסת שיש לבחרם, ייבחרו הם אם מספר הקולות בעדם עלה על מספר הקולות נגדם;"</w:t>
      </w:r>
    </w:p>
    <w:p w14:paraId="4DAB3287" w14:textId="77777777" w:rsidR="0075004A" w:rsidRDefault="0075004A" w:rsidP="0075004A">
      <w:pPr>
        <w:bidi/>
        <w:jc w:val="both"/>
        <w:rPr>
          <w:rFonts w:cs="David" w:hint="cs"/>
          <w:rtl/>
        </w:rPr>
      </w:pPr>
    </w:p>
    <w:p w14:paraId="3BBE4BB2"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E6ABFA9" w14:textId="77777777" w:rsidR="0075004A" w:rsidRDefault="0075004A" w:rsidP="0075004A">
      <w:pPr>
        <w:bidi/>
        <w:jc w:val="both"/>
        <w:rPr>
          <w:rFonts w:cs="David" w:hint="cs"/>
          <w:u w:val="single"/>
          <w:rtl/>
        </w:rPr>
      </w:pPr>
    </w:p>
    <w:p w14:paraId="304781A0" w14:textId="77777777" w:rsidR="0075004A" w:rsidRDefault="0075004A" w:rsidP="0075004A">
      <w:pPr>
        <w:bidi/>
        <w:ind w:firstLine="720"/>
        <w:jc w:val="both"/>
        <w:rPr>
          <w:rFonts w:cs="David" w:hint="cs"/>
          <w:rtl/>
        </w:rPr>
      </w:pPr>
      <w:r>
        <w:rPr>
          <w:rFonts w:cs="David" w:hint="cs"/>
          <w:rtl/>
        </w:rPr>
        <w:t xml:space="preserve">יש שני מועמדים על שני מקומות, והיה רוב נגדם. </w:t>
      </w:r>
    </w:p>
    <w:p w14:paraId="424498B0" w14:textId="77777777" w:rsidR="0075004A" w:rsidRDefault="0075004A" w:rsidP="0075004A">
      <w:pPr>
        <w:bidi/>
        <w:jc w:val="both"/>
        <w:rPr>
          <w:rFonts w:cs="David" w:hint="cs"/>
          <w:rtl/>
        </w:rPr>
      </w:pPr>
    </w:p>
    <w:p w14:paraId="5CA26F4D"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E94D53B" w14:textId="77777777" w:rsidR="0075004A" w:rsidRDefault="0075004A" w:rsidP="0075004A">
      <w:pPr>
        <w:bidi/>
        <w:jc w:val="both"/>
        <w:rPr>
          <w:rFonts w:cs="David" w:hint="cs"/>
          <w:rtl/>
        </w:rPr>
      </w:pPr>
    </w:p>
    <w:p w14:paraId="0EC526BB" w14:textId="77777777" w:rsidR="0075004A" w:rsidRDefault="0075004A" w:rsidP="0075004A">
      <w:pPr>
        <w:bidi/>
        <w:ind w:firstLine="720"/>
        <w:jc w:val="both"/>
        <w:rPr>
          <w:rFonts w:cs="David" w:hint="cs"/>
          <w:rtl/>
        </w:rPr>
      </w:pPr>
      <w:r>
        <w:rPr>
          <w:rFonts w:cs="David" w:hint="cs"/>
          <w:rtl/>
        </w:rPr>
        <w:t xml:space="preserve">אז לא נבחרו נציגי כנסת. </w:t>
      </w:r>
    </w:p>
    <w:p w14:paraId="3C6B95CC" w14:textId="77777777" w:rsidR="0075004A" w:rsidRDefault="0075004A" w:rsidP="0075004A">
      <w:pPr>
        <w:bidi/>
        <w:ind w:firstLine="720"/>
        <w:jc w:val="both"/>
        <w:rPr>
          <w:rFonts w:cs="David" w:hint="cs"/>
          <w:rtl/>
        </w:rPr>
      </w:pPr>
    </w:p>
    <w:p w14:paraId="065E7FFD"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260CE52" w14:textId="77777777" w:rsidR="0075004A" w:rsidRDefault="0075004A" w:rsidP="0075004A">
      <w:pPr>
        <w:bidi/>
        <w:ind w:firstLine="720"/>
        <w:jc w:val="both"/>
        <w:rPr>
          <w:rFonts w:cs="David" w:hint="cs"/>
          <w:rtl/>
        </w:rPr>
      </w:pPr>
    </w:p>
    <w:p w14:paraId="06D80F96" w14:textId="77777777" w:rsidR="0075004A" w:rsidRDefault="0075004A" w:rsidP="0075004A">
      <w:pPr>
        <w:bidi/>
        <w:ind w:firstLine="720"/>
        <w:jc w:val="both"/>
        <w:rPr>
          <w:rFonts w:cs="David" w:hint="cs"/>
          <w:rtl/>
        </w:rPr>
      </w:pPr>
      <w:r>
        <w:rPr>
          <w:rFonts w:cs="David" w:hint="cs"/>
          <w:rtl/>
        </w:rPr>
        <w:t>אז מה קורה עכשיו? בוחרים מיד אחרים?</w:t>
      </w:r>
    </w:p>
    <w:p w14:paraId="29DAA145" w14:textId="77777777" w:rsidR="0075004A" w:rsidRDefault="0075004A" w:rsidP="0075004A">
      <w:pPr>
        <w:bidi/>
        <w:ind w:firstLine="720"/>
        <w:jc w:val="both"/>
        <w:rPr>
          <w:rFonts w:cs="David" w:hint="cs"/>
          <w:rtl/>
        </w:rPr>
      </w:pPr>
    </w:p>
    <w:p w14:paraId="43699B4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575AF28" w14:textId="77777777" w:rsidR="0075004A" w:rsidRDefault="0075004A" w:rsidP="0075004A">
      <w:pPr>
        <w:bidi/>
        <w:ind w:firstLine="720"/>
        <w:jc w:val="both"/>
        <w:rPr>
          <w:rFonts w:cs="David" w:hint="cs"/>
          <w:rtl/>
        </w:rPr>
      </w:pPr>
    </w:p>
    <w:p w14:paraId="4ECD6141" w14:textId="77777777" w:rsidR="0075004A" w:rsidRDefault="0075004A" w:rsidP="0075004A">
      <w:pPr>
        <w:bidi/>
        <w:ind w:firstLine="720"/>
        <w:jc w:val="both"/>
        <w:rPr>
          <w:rFonts w:cs="David" w:hint="cs"/>
          <w:rtl/>
        </w:rPr>
      </w:pPr>
      <w:r>
        <w:rPr>
          <w:rFonts w:cs="David" w:hint="cs"/>
          <w:rtl/>
        </w:rPr>
        <w:t xml:space="preserve">לא, אין מיד. צריך להגיש מועמדות. </w:t>
      </w:r>
    </w:p>
    <w:p w14:paraId="3818DEA5" w14:textId="77777777" w:rsidR="0075004A" w:rsidRDefault="0075004A" w:rsidP="0075004A">
      <w:pPr>
        <w:bidi/>
        <w:jc w:val="both"/>
        <w:rPr>
          <w:rFonts w:cs="David" w:hint="cs"/>
          <w:rtl/>
        </w:rPr>
      </w:pPr>
    </w:p>
    <w:p w14:paraId="2D22263A" w14:textId="77777777" w:rsidR="0075004A" w:rsidRPr="006871A6" w:rsidRDefault="0075004A" w:rsidP="0075004A">
      <w:pPr>
        <w:bidi/>
        <w:jc w:val="both"/>
        <w:rPr>
          <w:rFonts w:cs="David" w:hint="cs"/>
          <w:u w:val="single"/>
          <w:rtl/>
        </w:rPr>
      </w:pPr>
      <w:r w:rsidRPr="006871A6">
        <w:rPr>
          <w:rFonts w:cs="David" w:hint="cs"/>
          <w:u w:val="single"/>
          <w:rtl/>
        </w:rPr>
        <w:t>אורי</w:t>
      </w:r>
      <w:r>
        <w:rPr>
          <w:rFonts w:cs="David" w:hint="cs"/>
          <w:u w:val="single"/>
          <w:rtl/>
        </w:rPr>
        <w:t xml:space="preserve"> בנק:</w:t>
      </w:r>
    </w:p>
    <w:p w14:paraId="12214116" w14:textId="77777777" w:rsidR="0075004A" w:rsidRDefault="0075004A" w:rsidP="0075004A">
      <w:pPr>
        <w:bidi/>
        <w:jc w:val="both"/>
        <w:rPr>
          <w:rFonts w:cs="David" w:hint="cs"/>
          <w:rtl/>
        </w:rPr>
      </w:pPr>
    </w:p>
    <w:p w14:paraId="20CA9D72" w14:textId="77777777" w:rsidR="0075004A" w:rsidRDefault="0075004A" w:rsidP="0075004A">
      <w:pPr>
        <w:bidi/>
        <w:ind w:firstLine="720"/>
        <w:jc w:val="both"/>
        <w:rPr>
          <w:rFonts w:cs="David" w:hint="cs"/>
          <w:rtl/>
        </w:rPr>
      </w:pPr>
      <w:r>
        <w:rPr>
          <w:rFonts w:cs="David" w:hint="cs"/>
          <w:rtl/>
        </w:rPr>
        <w:t>אז את צריכה להוסיף (ג), שמציין את המצב של חבר כנסת שהיו יותר קולות נגדו מאשר בעדו.</w:t>
      </w:r>
    </w:p>
    <w:p w14:paraId="1806D796" w14:textId="77777777" w:rsidR="0075004A" w:rsidRDefault="0075004A" w:rsidP="0075004A">
      <w:pPr>
        <w:bidi/>
        <w:jc w:val="both"/>
        <w:rPr>
          <w:rFonts w:cs="David" w:hint="cs"/>
          <w:rtl/>
        </w:rPr>
      </w:pPr>
    </w:p>
    <w:p w14:paraId="59895FAC"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6281C95" w14:textId="77777777" w:rsidR="0075004A" w:rsidRDefault="0075004A" w:rsidP="0075004A">
      <w:pPr>
        <w:bidi/>
        <w:jc w:val="both"/>
        <w:rPr>
          <w:rFonts w:cs="David" w:hint="cs"/>
          <w:rtl/>
        </w:rPr>
      </w:pPr>
    </w:p>
    <w:p w14:paraId="4BDD4477" w14:textId="77777777" w:rsidR="0075004A" w:rsidRDefault="0075004A" w:rsidP="0075004A">
      <w:pPr>
        <w:bidi/>
        <w:jc w:val="both"/>
        <w:rPr>
          <w:rFonts w:cs="David" w:hint="cs"/>
          <w:rtl/>
        </w:rPr>
      </w:pPr>
      <w:r>
        <w:rPr>
          <w:rFonts w:cs="David" w:hint="cs"/>
          <w:rtl/>
        </w:rPr>
        <w:tab/>
        <w:t xml:space="preserve">(ב) אומר שאם היה מספר קולות בעדו הוא נבחר, אז ברור שאם היו נגדו - - - </w:t>
      </w:r>
    </w:p>
    <w:p w14:paraId="029855E3" w14:textId="77777777" w:rsidR="0075004A" w:rsidRDefault="0075004A" w:rsidP="0075004A">
      <w:pPr>
        <w:bidi/>
        <w:jc w:val="both"/>
        <w:rPr>
          <w:rFonts w:cs="David" w:hint="cs"/>
          <w:rtl/>
        </w:rPr>
      </w:pPr>
    </w:p>
    <w:p w14:paraId="292391F9"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4A3D340" w14:textId="77777777" w:rsidR="0075004A" w:rsidRDefault="0075004A" w:rsidP="0075004A">
      <w:pPr>
        <w:bidi/>
        <w:jc w:val="both"/>
        <w:rPr>
          <w:rFonts w:cs="David" w:hint="cs"/>
          <w:u w:val="single"/>
          <w:rtl/>
        </w:rPr>
      </w:pPr>
    </w:p>
    <w:p w14:paraId="2BEC2E45" w14:textId="77777777" w:rsidR="0075004A" w:rsidRDefault="0075004A" w:rsidP="0075004A">
      <w:pPr>
        <w:bidi/>
        <w:ind w:firstLine="720"/>
        <w:jc w:val="both"/>
        <w:rPr>
          <w:rFonts w:cs="David" w:hint="cs"/>
          <w:rtl/>
        </w:rPr>
      </w:pPr>
      <w:r>
        <w:rPr>
          <w:rFonts w:cs="David" w:hint="cs"/>
          <w:rtl/>
        </w:rPr>
        <w:t xml:space="preserve">השאלה אם זה ברור פה מבחינת הכתיבה. במצב הזה, להבדיל ממצב של תיקו שבו עושים בחירות בין אותם שחקנים, במקרה הזה פותחים את כל התהליך מיסודו. </w:t>
      </w:r>
    </w:p>
    <w:p w14:paraId="1EB7D5C0" w14:textId="77777777" w:rsidR="0075004A" w:rsidRDefault="0075004A" w:rsidP="0075004A">
      <w:pPr>
        <w:bidi/>
        <w:ind w:firstLine="720"/>
        <w:jc w:val="both"/>
        <w:rPr>
          <w:rFonts w:cs="David" w:hint="cs"/>
          <w:rtl/>
        </w:rPr>
      </w:pPr>
    </w:p>
    <w:p w14:paraId="0D8FE192"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3CD6811" w14:textId="77777777" w:rsidR="0075004A" w:rsidRDefault="0075004A" w:rsidP="0075004A">
      <w:pPr>
        <w:bidi/>
        <w:ind w:firstLine="720"/>
        <w:jc w:val="both"/>
        <w:rPr>
          <w:rFonts w:cs="David" w:hint="cs"/>
          <w:rtl/>
        </w:rPr>
      </w:pPr>
    </w:p>
    <w:p w14:paraId="5A1E3FB2" w14:textId="77777777" w:rsidR="0075004A" w:rsidRDefault="0075004A" w:rsidP="0075004A">
      <w:pPr>
        <w:bidi/>
        <w:ind w:firstLine="720"/>
        <w:jc w:val="both"/>
        <w:rPr>
          <w:rFonts w:cs="David" w:hint="cs"/>
          <w:rtl/>
        </w:rPr>
      </w:pPr>
      <w:r>
        <w:rPr>
          <w:rFonts w:cs="David" w:hint="cs"/>
          <w:rtl/>
        </w:rPr>
        <w:t xml:space="preserve">מה שכן, היינו רוצים להגיד תוך כמה זמן. </w:t>
      </w:r>
    </w:p>
    <w:p w14:paraId="557E829A" w14:textId="77777777" w:rsidR="0075004A" w:rsidRDefault="0075004A" w:rsidP="0075004A">
      <w:pPr>
        <w:bidi/>
        <w:jc w:val="both"/>
        <w:rPr>
          <w:rFonts w:cs="David" w:hint="cs"/>
          <w:rtl/>
        </w:rPr>
      </w:pPr>
    </w:p>
    <w:p w14:paraId="71654035"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45D3188" w14:textId="77777777" w:rsidR="0075004A" w:rsidRDefault="0075004A" w:rsidP="0075004A">
      <w:pPr>
        <w:bidi/>
        <w:jc w:val="both"/>
        <w:rPr>
          <w:rFonts w:cs="David" w:hint="cs"/>
          <w:u w:val="single"/>
          <w:rtl/>
        </w:rPr>
      </w:pPr>
    </w:p>
    <w:p w14:paraId="1642070D" w14:textId="77777777" w:rsidR="0075004A" w:rsidRDefault="0075004A" w:rsidP="0075004A">
      <w:pPr>
        <w:bidi/>
        <w:ind w:firstLine="720"/>
        <w:jc w:val="both"/>
        <w:rPr>
          <w:rFonts w:cs="David" w:hint="cs"/>
          <w:rtl/>
        </w:rPr>
      </w:pPr>
      <w:r>
        <w:rPr>
          <w:rFonts w:cs="David" w:hint="cs"/>
          <w:rtl/>
        </w:rPr>
        <w:t xml:space="preserve">צריך לעשות פה עוד </w:t>
      </w:r>
      <w:smartTag w:uri="urn:schemas-microsoft-com:office:smarttags" w:element="PersonName">
        <w:r>
          <w:rPr>
            <w:rFonts w:cs="David" w:hint="cs"/>
            <w:rtl/>
          </w:rPr>
          <w:t>דב</w:t>
        </w:r>
      </w:smartTag>
      <w:r>
        <w:rPr>
          <w:rFonts w:cs="David" w:hint="cs"/>
          <w:rtl/>
        </w:rPr>
        <w:t xml:space="preserve">ר - מה קורה כשיש תיקו קולות בעד ונגד. </w:t>
      </w:r>
    </w:p>
    <w:p w14:paraId="7E152CA0" w14:textId="77777777" w:rsidR="0075004A" w:rsidRDefault="0075004A" w:rsidP="0075004A">
      <w:pPr>
        <w:bidi/>
        <w:jc w:val="both"/>
        <w:rPr>
          <w:rFonts w:cs="David" w:hint="cs"/>
          <w:rtl/>
        </w:rPr>
      </w:pPr>
    </w:p>
    <w:p w14:paraId="0D5DEB17"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71099A9" w14:textId="77777777" w:rsidR="0075004A" w:rsidRDefault="0075004A" w:rsidP="0075004A">
      <w:pPr>
        <w:bidi/>
        <w:jc w:val="both"/>
        <w:rPr>
          <w:rFonts w:cs="David" w:hint="cs"/>
          <w:rtl/>
        </w:rPr>
      </w:pPr>
    </w:p>
    <w:p w14:paraId="02E3CD1A" w14:textId="77777777" w:rsidR="0075004A" w:rsidRDefault="0075004A" w:rsidP="0075004A">
      <w:pPr>
        <w:bidi/>
        <w:ind w:firstLine="720"/>
        <w:jc w:val="both"/>
        <w:rPr>
          <w:rFonts w:cs="David" w:hint="cs"/>
          <w:rtl/>
        </w:rPr>
      </w:pPr>
      <w:r>
        <w:rPr>
          <w:rFonts w:cs="David" w:hint="cs"/>
          <w:rtl/>
        </w:rPr>
        <w:t xml:space="preserve">אז הוא לא נבחר. כתוב: ייבחרו אם מספר הקולות בעדם עלה על מספר הקולות נגדם. זה ברור. השאלה היא אם רוצים להגיד שאם מספר הקולות בעדם לא עלה על מספר הקולות נגדם ייערכו בחירות חדשות תוך 30 יום? </w:t>
      </w:r>
    </w:p>
    <w:p w14:paraId="784016B7" w14:textId="77777777" w:rsidR="0075004A" w:rsidRDefault="0075004A" w:rsidP="0075004A">
      <w:pPr>
        <w:bidi/>
        <w:ind w:firstLine="720"/>
        <w:jc w:val="both"/>
        <w:rPr>
          <w:rFonts w:cs="David" w:hint="cs"/>
          <w:rtl/>
        </w:rPr>
      </w:pPr>
    </w:p>
    <w:p w14:paraId="4DB45422"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A0C6B41" w14:textId="77777777" w:rsidR="0075004A" w:rsidRDefault="0075004A" w:rsidP="0075004A">
      <w:pPr>
        <w:bidi/>
        <w:ind w:firstLine="720"/>
        <w:jc w:val="both"/>
        <w:rPr>
          <w:rFonts w:cs="David" w:hint="cs"/>
          <w:rtl/>
        </w:rPr>
      </w:pPr>
    </w:p>
    <w:p w14:paraId="697B5A5A" w14:textId="77777777" w:rsidR="0075004A" w:rsidRDefault="0075004A" w:rsidP="0075004A">
      <w:pPr>
        <w:bidi/>
        <w:ind w:firstLine="720"/>
        <w:jc w:val="both"/>
        <w:rPr>
          <w:rFonts w:cs="David" w:hint="cs"/>
          <w:rtl/>
        </w:rPr>
      </w:pPr>
      <w:r>
        <w:rPr>
          <w:rFonts w:cs="David" w:hint="cs"/>
          <w:rtl/>
        </w:rPr>
        <w:t xml:space="preserve">צריך לכתוב, שלא יהיה בזה ספק. </w:t>
      </w:r>
    </w:p>
    <w:p w14:paraId="3C46224F" w14:textId="77777777" w:rsidR="0075004A" w:rsidRDefault="0075004A" w:rsidP="0075004A">
      <w:pPr>
        <w:bidi/>
        <w:ind w:firstLine="720"/>
        <w:jc w:val="both"/>
        <w:rPr>
          <w:rFonts w:cs="David" w:hint="cs"/>
          <w:rtl/>
        </w:rPr>
      </w:pPr>
    </w:p>
    <w:p w14:paraId="699F14F3"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6F3AFD5" w14:textId="77777777" w:rsidR="0075004A" w:rsidRDefault="0075004A" w:rsidP="0075004A">
      <w:pPr>
        <w:bidi/>
        <w:ind w:firstLine="720"/>
        <w:jc w:val="both"/>
        <w:rPr>
          <w:rFonts w:cs="David" w:hint="cs"/>
          <w:rtl/>
        </w:rPr>
      </w:pPr>
    </w:p>
    <w:p w14:paraId="1DAD3408" w14:textId="77777777" w:rsidR="0075004A" w:rsidRDefault="0075004A" w:rsidP="0075004A">
      <w:pPr>
        <w:bidi/>
        <w:ind w:firstLine="720"/>
        <w:jc w:val="both"/>
        <w:rPr>
          <w:rFonts w:cs="David" w:hint="cs"/>
          <w:rtl/>
        </w:rPr>
      </w:pPr>
      <w:r>
        <w:rPr>
          <w:rFonts w:cs="David" w:hint="cs"/>
          <w:rtl/>
        </w:rPr>
        <w:t>אתם רוצים שוב תוך 60 יום?</w:t>
      </w:r>
    </w:p>
    <w:p w14:paraId="18B1CC7C" w14:textId="77777777" w:rsidR="0075004A" w:rsidRDefault="0075004A" w:rsidP="0075004A">
      <w:pPr>
        <w:bidi/>
        <w:ind w:firstLine="720"/>
        <w:jc w:val="both"/>
        <w:rPr>
          <w:rFonts w:cs="David" w:hint="cs"/>
          <w:rtl/>
        </w:rPr>
      </w:pPr>
    </w:p>
    <w:p w14:paraId="77FE5FA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4A862C1" w14:textId="77777777" w:rsidR="0075004A" w:rsidRDefault="0075004A" w:rsidP="0075004A">
      <w:pPr>
        <w:bidi/>
        <w:ind w:firstLine="720"/>
        <w:jc w:val="both"/>
        <w:rPr>
          <w:rFonts w:cs="David" w:hint="cs"/>
          <w:rtl/>
        </w:rPr>
      </w:pPr>
    </w:p>
    <w:p w14:paraId="7AE18543" w14:textId="77777777" w:rsidR="0075004A" w:rsidRDefault="0075004A" w:rsidP="0075004A">
      <w:pPr>
        <w:bidi/>
        <w:ind w:firstLine="720"/>
        <w:jc w:val="both"/>
        <w:rPr>
          <w:rFonts w:cs="David" w:hint="cs"/>
          <w:rtl/>
        </w:rPr>
      </w:pPr>
      <w:r>
        <w:rPr>
          <w:rFonts w:cs="David" w:hint="cs"/>
          <w:rtl/>
        </w:rPr>
        <w:t xml:space="preserve">לא, פה יותר מהר. </w:t>
      </w:r>
    </w:p>
    <w:p w14:paraId="38C264FC" w14:textId="77777777" w:rsidR="0075004A" w:rsidRDefault="0075004A" w:rsidP="0075004A">
      <w:pPr>
        <w:bidi/>
        <w:ind w:firstLine="720"/>
        <w:jc w:val="both"/>
        <w:rPr>
          <w:rFonts w:cs="David" w:hint="cs"/>
          <w:rtl/>
        </w:rPr>
      </w:pPr>
    </w:p>
    <w:p w14:paraId="14A8E4F3"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E640A1B" w14:textId="77777777" w:rsidR="0075004A" w:rsidRDefault="0075004A" w:rsidP="0075004A">
      <w:pPr>
        <w:bidi/>
        <w:ind w:firstLine="720"/>
        <w:jc w:val="both"/>
        <w:rPr>
          <w:rFonts w:cs="David" w:hint="cs"/>
          <w:rtl/>
        </w:rPr>
      </w:pPr>
    </w:p>
    <w:p w14:paraId="4EE480C1" w14:textId="77777777" w:rsidR="0075004A" w:rsidRDefault="0075004A" w:rsidP="0075004A">
      <w:pPr>
        <w:bidi/>
        <w:ind w:firstLine="720"/>
        <w:jc w:val="both"/>
        <w:rPr>
          <w:rFonts w:cs="David" w:hint="cs"/>
          <w:rtl/>
        </w:rPr>
      </w:pPr>
      <w:r>
        <w:rPr>
          <w:rFonts w:cs="David" w:hint="cs"/>
          <w:rtl/>
        </w:rPr>
        <w:t>אז תוך 30 יום?</w:t>
      </w:r>
    </w:p>
    <w:p w14:paraId="2F2C48E0" w14:textId="77777777" w:rsidR="0075004A" w:rsidRDefault="0075004A" w:rsidP="0075004A">
      <w:pPr>
        <w:bidi/>
        <w:ind w:firstLine="720"/>
        <w:jc w:val="both"/>
        <w:rPr>
          <w:rFonts w:cs="David" w:hint="cs"/>
          <w:rtl/>
        </w:rPr>
      </w:pPr>
    </w:p>
    <w:p w14:paraId="50F48E45"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102BF30" w14:textId="77777777" w:rsidR="0075004A" w:rsidRDefault="0075004A" w:rsidP="0075004A">
      <w:pPr>
        <w:bidi/>
        <w:ind w:firstLine="720"/>
        <w:jc w:val="both"/>
        <w:rPr>
          <w:rFonts w:cs="David" w:hint="cs"/>
          <w:rtl/>
        </w:rPr>
      </w:pPr>
    </w:p>
    <w:p w14:paraId="716D7145" w14:textId="77777777" w:rsidR="0075004A" w:rsidRDefault="0075004A" w:rsidP="0075004A">
      <w:pPr>
        <w:bidi/>
        <w:ind w:firstLine="720"/>
        <w:jc w:val="both"/>
        <w:rPr>
          <w:rFonts w:cs="David" w:hint="cs"/>
          <w:rtl/>
        </w:rPr>
      </w:pPr>
      <w:r>
        <w:rPr>
          <w:rFonts w:cs="David" w:hint="cs"/>
          <w:rtl/>
        </w:rPr>
        <w:t xml:space="preserve">כן. </w:t>
      </w:r>
    </w:p>
    <w:p w14:paraId="0E9F664C" w14:textId="77777777" w:rsidR="0075004A" w:rsidRDefault="0075004A" w:rsidP="0075004A">
      <w:pPr>
        <w:bidi/>
        <w:ind w:firstLine="720"/>
        <w:jc w:val="both"/>
        <w:rPr>
          <w:rFonts w:cs="David" w:hint="cs"/>
          <w:rtl/>
        </w:rPr>
      </w:pPr>
    </w:p>
    <w:p w14:paraId="14241966"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7EF22D7" w14:textId="77777777" w:rsidR="0075004A" w:rsidRDefault="0075004A" w:rsidP="0075004A">
      <w:pPr>
        <w:bidi/>
        <w:ind w:firstLine="720"/>
        <w:jc w:val="both"/>
        <w:rPr>
          <w:rFonts w:cs="David" w:hint="cs"/>
          <w:rtl/>
        </w:rPr>
      </w:pPr>
    </w:p>
    <w:p w14:paraId="3C186234" w14:textId="77777777" w:rsidR="0075004A" w:rsidRDefault="0075004A" w:rsidP="0075004A">
      <w:pPr>
        <w:bidi/>
        <w:ind w:firstLine="720"/>
        <w:jc w:val="both"/>
        <w:rPr>
          <w:rFonts w:cs="David" w:hint="cs"/>
          <w:rtl/>
        </w:rPr>
      </w:pPr>
      <w:r>
        <w:rPr>
          <w:rFonts w:cs="David" w:hint="cs"/>
          <w:rtl/>
        </w:rPr>
        <w:t xml:space="preserve">טוב. זה בחירות חדשות לכל </w:t>
      </w:r>
      <w:smartTag w:uri="urn:schemas-microsoft-com:office:smarttags" w:element="PersonName">
        <w:r>
          <w:rPr>
            <w:rFonts w:cs="David" w:hint="cs"/>
            <w:rtl/>
          </w:rPr>
          <w:t>דב</w:t>
        </w:r>
      </w:smartTag>
      <w:r>
        <w:rPr>
          <w:rFonts w:cs="David" w:hint="cs"/>
          <w:rtl/>
        </w:rPr>
        <w:t xml:space="preserve">ר. </w:t>
      </w:r>
    </w:p>
    <w:p w14:paraId="0E7C4567" w14:textId="77777777" w:rsidR="0075004A" w:rsidRDefault="0075004A" w:rsidP="0075004A">
      <w:pPr>
        <w:bidi/>
        <w:jc w:val="both"/>
        <w:rPr>
          <w:rFonts w:cs="David" w:hint="cs"/>
          <w:rtl/>
        </w:rPr>
      </w:pPr>
    </w:p>
    <w:p w14:paraId="507F3218"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AB1ACF8" w14:textId="77777777" w:rsidR="0075004A" w:rsidRDefault="0075004A" w:rsidP="0075004A">
      <w:pPr>
        <w:bidi/>
        <w:jc w:val="both"/>
        <w:rPr>
          <w:rFonts w:cs="David" w:hint="cs"/>
          <w:rtl/>
        </w:rPr>
      </w:pPr>
    </w:p>
    <w:p w14:paraId="4D456F4C" w14:textId="77777777" w:rsidR="0075004A" w:rsidRDefault="0075004A" w:rsidP="0075004A">
      <w:pPr>
        <w:bidi/>
        <w:jc w:val="both"/>
        <w:rPr>
          <w:rFonts w:cs="David" w:hint="cs"/>
          <w:rtl/>
        </w:rPr>
      </w:pPr>
      <w:r>
        <w:rPr>
          <w:rFonts w:cs="David" w:hint="cs"/>
          <w:rtl/>
        </w:rPr>
        <w:tab/>
        <w:t xml:space="preserve">זה בחירות חדשות ובאופן שיאפשר הגשת מועמדות. </w:t>
      </w:r>
    </w:p>
    <w:p w14:paraId="7BCBA234" w14:textId="77777777" w:rsidR="0075004A" w:rsidRDefault="0075004A" w:rsidP="0075004A">
      <w:pPr>
        <w:bidi/>
        <w:jc w:val="both"/>
        <w:rPr>
          <w:rFonts w:cs="David" w:hint="cs"/>
          <w:rtl/>
        </w:rPr>
      </w:pPr>
    </w:p>
    <w:p w14:paraId="4E1A9ECC"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E4AE654" w14:textId="77777777" w:rsidR="0075004A" w:rsidRDefault="0075004A" w:rsidP="0075004A">
      <w:pPr>
        <w:bidi/>
        <w:jc w:val="both"/>
        <w:rPr>
          <w:rFonts w:cs="David" w:hint="cs"/>
          <w:rtl/>
        </w:rPr>
      </w:pPr>
    </w:p>
    <w:p w14:paraId="4A7305C6" w14:textId="77777777" w:rsidR="0075004A" w:rsidRDefault="0075004A" w:rsidP="0075004A">
      <w:pPr>
        <w:bidi/>
        <w:jc w:val="both"/>
        <w:rPr>
          <w:rFonts w:cs="David" w:hint="cs"/>
          <w:rtl/>
        </w:rPr>
      </w:pPr>
      <w:r>
        <w:rPr>
          <w:rFonts w:cs="David" w:hint="cs"/>
          <w:rtl/>
        </w:rPr>
        <w:tab/>
        <w:t xml:space="preserve">בחירות חדשות, זה ברור. "(8) </w:t>
      </w:r>
      <w:bookmarkStart w:id="1" w:name="OLE_LINK2"/>
      <w:bookmarkStart w:id="2" w:name="OLE_LINK3"/>
      <w:r>
        <w:rPr>
          <w:rFonts w:cs="David" w:hint="cs"/>
          <w:rtl/>
        </w:rPr>
        <w:t>ועדת הקלפי תודיע ליושב ראש הכנסת על תוצאות ההצבעה; יושב ראש הכנסת - - - "</w:t>
      </w:r>
    </w:p>
    <w:bookmarkEnd w:id="1"/>
    <w:bookmarkEnd w:id="2"/>
    <w:p w14:paraId="39B14E14" w14:textId="77777777" w:rsidR="0075004A" w:rsidRDefault="0075004A" w:rsidP="0075004A">
      <w:pPr>
        <w:bidi/>
        <w:jc w:val="both"/>
        <w:rPr>
          <w:rFonts w:cs="David" w:hint="cs"/>
          <w:rtl/>
        </w:rPr>
      </w:pPr>
    </w:p>
    <w:p w14:paraId="620D243D"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D34233C" w14:textId="77777777" w:rsidR="0075004A" w:rsidRDefault="0075004A" w:rsidP="0075004A">
      <w:pPr>
        <w:bidi/>
        <w:jc w:val="both"/>
        <w:rPr>
          <w:rFonts w:cs="David" w:hint="cs"/>
          <w:u w:val="single"/>
          <w:rtl/>
        </w:rPr>
      </w:pPr>
    </w:p>
    <w:p w14:paraId="44387DED" w14:textId="77777777" w:rsidR="0075004A" w:rsidRDefault="0075004A" w:rsidP="0075004A">
      <w:pPr>
        <w:bidi/>
        <w:ind w:firstLine="720"/>
        <w:jc w:val="both"/>
        <w:rPr>
          <w:rFonts w:cs="David" w:hint="cs"/>
          <w:rtl/>
        </w:rPr>
      </w:pPr>
      <w:r>
        <w:rPr>
          <w:rFonts w:cs="David" w:hint="cs"/>
          <w:rtl/>
        </w:rPr>
        <w:t xml:space="preserve">הייתי כותב: על בחירות חדשות יחולו הוראות תקנות אלה. </w:t>
      </w:r>
    </w:p>
    <w:p w14:paraId="4643D1BA" w14:textId="77777777" w:rsidR="0075004A" w:rsidRDefault="0075004A" w:rsidP="0075004A">
      <w:pPr>
        <w:bidi/>
        <w:ind w:firstLine="720"/>
        <w:jc w:val="both"/>
        <w:rPr>
          <w:rFonts w:cs="David" w:hint="cs"/>
          <w:rtl/>
        </w:rPr>
      </w:pPr>
    </w:p>
    <w:p w14:paraId="32D1A43D"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F967F91" w14:textId="77777777" w:rsidR="0075004A" w:rsidRDefault="0075004A" w:rsidP="0075004A">
      <w:pPr>
        <w:bidi/>
        <w:ind w:firstLine="720"/>
        <w:jc w:val="both"/>
        <w:rPr>
          <w:rFonts w:cs="David" w:hint="cs"/>
          <w:rtl/>
        </w:rPr>
      </w:pPr>
    </w:p>
    <w:p w14:paraId="3BA8BB7D" w14:textId="77777777" w:rsidR="0075004A" w:rsidRDefault="0075004A" w:rsidP="0075004A">
      <w:pPr>
        <w:bidi/>
        <w:ind w:firstLine="720"/>
        <w:jc w:val="both"/>
        <w:rPr>
          <w:rFonts w:cs="David" w:hint="cs"/>
          <w:rtl/>
        </w:rPr>
      </w:pPr>
      <w:r>
        <w:rPr>
          <w:rFonts w:cs="David" w:hint="cs"/>
          <w:rtl/>
        </w:rPr>
        <w:t xml:space="preserve">כן, כדאי. </w:t>
      </w:r>
    </w:p>
    <w:p w14:paraId="532D6DC5" w14:textId="77777777" w:rsidR="0075004A" w:rsidRDefault="0075004A" w:rsidP="0075004A">
      <w:pPr>
        <w:bidi/>
        <w:jc w:val="both"/>
        <w:rPr>
          <w:rFonts w:cs="David" w:hint="cs"/>
          <w:rtl/>
        </w:rPr>
      </w:pPr>
    </w:p>
    <w:p w14:paraId="10D903B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0708BEC" w14:textId="77777777" w:rsidR="0075004A" w:rsidRDefault="0075004A" w:rsidP="0075004A">
      <w:pPr>
        <w:bidi/>
        <w:jc w:val="both"/>
        <w:rPr>
          <w:rFonts w:cs="David" w:hint="cs"/>
          <w:rtl/>
        </w:rPr>
      </w:pPr>
    </w:p>
    <w:p w14:paraId="28B4D406" w14:textId="77777777" w:rsidR="0075004A" w:rsidRDefault="0075004A" w:rsidP="0075004A">
      <w:pPr>
        <w:bidi/>
        <w:jc w:val="both"/>
        <w:rPr>
          <w:rFonts w:cs="David" w:hint="cs"/>
          <w:rtl/>
        </w:rPr>
      </w:pPr>
      <w:r>
        <w:rPr>
          <w:rFonts w:cs="David" w:hint="cs"/>
          <w:rtl/>
        </w:rPr>
        <w:tab/>
        <w:t>בסדר. "ועדת הקלפי תודיע ליושב ראש הכנסת על תוצאות ההצבעה; יושב ראש הכנסת יודיע לכנסת באותה ישיבה שבה התקיימו הבחירות על תוצאותיהן."</w:t>
      </w:r>
    </w:p>
    <w:p w14:paraId="3C36A440" w14:textId="77777777" w:rsidR="0075004A" w:rsidRDefault="0075004A" w:rsidP="0075004A">
      <w:pPr>
        <w:bidi/>
        <w:jc w:val="both"/>
        <w:rPr>
          <w:rFonts w:cs="David" w:hint="cs"/>
          <w:rtl/>
        </w:rPr>
      </w:pPr>
    </w:p>
    <w:p w14:paraId="1747FC53" w14:textId="77777777" w:rsidR="0075004A" w:rsidRDefault="0075004A" w:rsidP="0075004A">
      <w:pPr>
        <w:bidi/>
        <w:ind w:firstLine="720"/>
        <w:jc w:val="both"/>
        <w:rPr>
          <w:rFonts w:cs="David" w:hint="cs"/>
          <w:rtl/>
        </w:rPr>
      </w:pPr>
      <w:r>
        <w:rPr>
          <w:rFonts w:cs="David" w:hint="cs"/>
          <w:rtl/>
        </w:rPr>
        <w:t xml:space="preserve">זה היה סעיף דרך הבחירה. עכשיו יש לנו סעיף שיש בו המון הוראות טכניות, אנסה לפשט אותן. אתן קצת רקע. סעיף 63 המוצע נקבע מכוח סעיף 6 לחוק הכנסת, שהקראתי לכם אותו והוא גם מופיע למטה בהערת שוליים. הוא אומר שהכנסת רשאית בתקנון לקבוע סייגים לבחירה, השעיה והעברה מכהונה. יש לנו כבר בתקנון הוראות בעניין כזה לגבי יושב ראש הכנסת וסגן יושב ראש כנסת. שם קבענו, בסעיפים 3 ו-4 </w:t>
      </w:r>
      <w:r>
        <w:rPr>
          <w:rFonts w:cs="David"/>
          <w:rtl/>
        </w:rPr>
        <w:t>–</w:t>
      </w:r>
      <w:r>
        <w:rPr>
          <w:rFonts w:cs="David" w:hint="cs"/>
          <w:rtl/>
        </w:rPr>
        <w:t xml:space="preserve"> גם כן מכוח חוק הכנסת - מתי יו"ר כנסת או סגן יו"ר כנסת לא ייבחר, יועבר או יושעה. </w:t>
      </w:r>
    </w:p>
    <w:p w14:paraId="3FA7C429" w14:textId="77777777" w:rsidR="0075004A" w:rsidRDefault="0075004A" w:rsidP="0075004A">
      <w:pPr>
        <w:bidi/>
        <w:ind w:firstLine="720"/>
        <w:jc w:val="both"/>
        <w:rPr>
          <w:rFonts w:cs="David" w:hint="cs"/>
          <w:rtl/>
        </w:rPr>
      </w:pPr>
    </w:p>
    <w:p w14:paraId="221D21BA" w14:textId="77777777" w:rsidR="0075004A" w:rsidRDefault="0075004A" w:rsidP="0075004A">
      <w:pPr>
        <w:bidi/>
        <w:ind w:firstLine="720"/>
        <w:jc w:val="both"/>
        <w:rPr>
          <w:rFonts w:cs="David" w:hint="cs"/>
          <w:rtl/>
        </w:rPr>
      </w:pPr>
      <w:r>
        <w:rPr>
          <w:rFonts w:cs="David" w:hint="cs"/>
          <w:rtl/>
        </w:rPr>
        <w:t xml:space="preserve">הנוסח שבפניכם מנסה לעשות הקבלה בין מה שיהיה לגבי נציגי הכנסת בוועדות ולגבי מה שנקבע לגבי יו"ר הכנסת וסגן יו"ר הכנסת, גם כי חשבנו שנכון לעשות את זה וזה גם הרבה יותר קל בכתיבה על-ידי ההפניה הזאת. מה שמופיע בכתב קטן זה פירוט ההוראות כי יש פה הרבה סעיפים שמפנים. </w:t>
      </w:r>
    </w:p>
    <w:p w14:paraId="52A3A553" w14:textId="77777777" w:rsidR="0075004A" w:rsidRDefault="0075004A" w:rsidP="0075004A">
      <w:pPr>
        <w:bidi/>
        <w:ind w:firstLine="720"/>
        <w:jc w:val="both"/>
        <w:rPr>
          <w:rFonts w:cs="David" w:hint="cs"/>
          <w:rtl/>
        </w:rPr>
      </w:pPr>
    </w:p>
    <w:p w14:paraId="6B0A494D" w14:textId="77777777" w:rsidR="0075004A" w:rsidRDefault="0075004A" w:rsidP="0075004A">
      <w:pPr>
        <w:bidi/>
        <w:ind w:firstLine="720"/>
        <w:jc w:val="both"/>
        <w:rPr>
          <w:rFonts w:cs="David" w:hint="cs"/>
          <w:rtl/>
        </w:rPr>
      </w:pPr>
      <w:r>
        <w:rPr>
          <w:rFonts w:cs="David" w:hint="cs"/>
          <w:rtl/>
        </w:rPr>
        <w:t xml:space="preserve">יש סייג לבחירה, זאת אומרת מתי אדם לא ייבחר כנציג הכנסת בוועדה; השעיה, אדם שנבחר ורוצים להשעות אותו והעברה מכהונה. זה הולך לפי הסדר הזה. כאשר הכנו את זה ראיתי שיש חסר לגבי יו"ר כנסת ואני מציעה לחזור ולתקן את סעיף 4 לגבי השעיה. מה שכתוב לנו לגבי יו"ר הכנסת זה שאפשר לקבוע שהוא לא יהיה מועמד אם היועץ המשפטי לממשלה הגיש נגדו עותק של כתב אישום או מתקיימים נגדו הליכים פליליים או הורשע בפסק דין סופי בעבירה פלילית וטרם חלפו עשר שנים שפסק הדין נעשה סופי. </w:t>
      </w:r>
    </w:p>
    <w:p w14:paraId="04AAFB3F" w14:textId="77777777" w:rsidR="0075004A" w:rsidRDefault="0075004A" w:rsidP="0075004A">
      <w:pPr>
        <w:bidi/>
        <w:jc w:val="both"/>
        <w:rPr>
          <w:rFonts w:cs="David" w:hint="cs"/>
          <w:rtl/>
        </w:rPr>
      </w:pPr>
    </w:p>
    <w:p w14:paraId="2E75657F"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8C38928" w14:textId="77777777" w:rsidR="0075004A" w:rsidRDefault="0075004A" w:rsidP="0075004A">
      <w:pPr>
        <w:bidi/>
        <w:jc w:val="both"/>
        <w:rPr>
          <w:rFonts w:cs="David" w:hint="cs"/>
          <w:u w:val="single"/>
          <w:rtl/>
        </w:rPr>
      </w:pPr>
    </w:p>
    <w:p w14:paraId="3071C36F" w14:textId="77777777" w:rsidR="0075004A" w:rsidRDefault="0075004A" w:rsidP="0075004A">
      <w:pPr>
        <w:bidi/>
        <w:ind w:firstLine="720"/>
        <w:jc w:val="both"/>
        <w:rPr>
          <w:rFonts w:cs="David" w:hint="cs"/>
          <w:rtl/>
        </w:rPr>
      </w:pPr>
      <w:r>
        <w:rPr>
          <w:rFonts w:cs="David" w:hint="cs"/>
          <w:rtl/>
        </w:rPr>
        <w:t>עבירה פלילית כלשהי או עבירה פלילית עם קלון?</w:t>
      </w:r>
    </w:p>
    <w:p w14:paraId="1763557D" w14:textId="77777777" w:rsidR="0075004A" w:rsidRDefault="0075004A" w:rsidP="0075004A">
      <w:pPr>
        <w:bidi/>
        <w:jc w:val="both"/>
        <w:rPr>
          <w:rFonts w:cs="David" w:hint="cs"/>
          <w:rtl/>
        </w:rPr>
      </w:pPr>
    </w:p>
    <w:p w14:paraId="58D35FEB"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013AD76" w14:textId="77777777" w:rsidR="0075004A" w:rsidRDefault="0075004A" w:rsidP="0075004A">
      <w:pPr>
        <w:bidi/>
        <w:jc w:val="both"/>
        <w:rPr>
          <w:rFonts w:cs="David" w:hint="cs"/>
          <w:rtl/>
        </w:rPr>
      </w:pPr>
    </w:p>
    <w:p w14:paraId="4DF261B5" w14:textId="77777777" w:rsidR="0075004A" w:rsidRDefault="0075004A" w:rsidP="0075004A">
      <w:pPr>
        <w:bidi/>
        <w:ind w:firstLine="720"/>
        <w:jc w:val="both"/>
        <w:rPr>
          <w:rFonts w:cs="David" w:hint="cs"/>
          <w:rtl/>
        </w:rPr>
      </w:pPr>
      <w:r>
        <w:rPr>
          <w:rFonts w:cs="David" w:hint="cs"/>
          <w:rtl/>
        </w:rPr>
        <w:t xml:space="preserve">עבירה פלילית כלשהי. לגבי השעיה החוק אומר מתי הוא מושעה - - - </w:t>
      </w:r>
    </w:p>
    <w:p w14:paraId="669B2E6C" w14:textId="77777777" w:rsidR="0075004A" w:rsidRDefault="0075004A" w:rsidP="0075004A">
      <w:pPr>
        <w:bidi/>
        <w:jc w:val="both"/>
        <w:rPr>
          <w:rFonts w:cs="David" w:hint="cs"/>
          <w:rtl/>
        </w:rPr>
      </w:pPr>
    </w:p>
    <w:p w14:paraId="6A50E4FC"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C6D8C23" w14:textId="77777777" w:rsidR="0075004A" w:rsidRDefault="0075004A" w:rsidP="0075004A">
      <w:pPr>
        <w:bidi/>
        <w:jc w:val="both"/>
        <w:rPr>
          <w:rFonts w:cs="David" w:hint="cs"/>
          <w:u w:val="single"/>
          <w:rtl/>
        </w:rPr>
      </w:pPr>
    </w:p>
    <w:p w14:paraId="51A5E677" w14:textId="77777777" w:rsidR="0075004A" w:rsidRDefault="0075004A" w:rsidP="0075004A">
      <w:pPr>
        <w:bidi/>
        <w:ind w:firstLine="720"/>
        <w:jc w:val="both"/>
        <w:rPr>
          <w:rFonts w:cs="David" w:hint="cs"/>
          <w:rtl/>
        </w:rPr>
      </w:pPr>
      <w:r>
        <w:rPr>
          <w:rFonts w:cs="David" w:hint="cs"/>
          <w:rtl/>
        </w:rPr>
        <w:t xml:space="preserve">אני לא מבין, הוא יכול להיות ראש ממשלה. </w:t>
      </w:r>
    </w:p>
    <w:p w14:paraId="64875592" w14:textId="77777777" w:rsidR="0075004A" w:rsidRDefault="0075004A" w:rsidP="0075004A">
      <w:pPr>
        <w:bidi/>
        <w:jc w:val="both"/>
        <w:rPr>
          <w:rFonts w:cs="David" w:hint="cs"/>
          <w:rtl/>
        </w:rPr>
      </w:pPr>
    </w:p>
    <w:p w14:paraId="36EAA2EC"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2790C40" w14:textId="77777777" w:rsidR="0075004A" w:rsidRDefault="0075004A" w:rsidP="0075004A">
      <w:pPr>
        <w:bidi/>
        <w:jc w:val="both"/>
        <w:rPr>
          <w:rFonts w:cs="David" w:hint="cs"/>
          <w:rtl/>
        </w:rPr>
      </w:pPr>
    </w:p>
    <w:p w14:paraId="58D7EF41" w14:textId="77777777" w:rsidR="0075004A" w:rsidRDefault="0075004A" w:rsidP="0075004A">
      <w:pPr>
        <w:bidi/>
        <w:ind w:firstLine="720"/>
        <w:jc w:val="both"/>
        <w:rPr>
          <w:rFonts w:cs="David" w:hint="cs"/>
          <w:rtl/>
        </w:rPr>
      </w:pPr>
      <w:r>
        <w:rPr>
          <w:rFonts w:cs="David" w:hint="cs"/>
          <w:rtl/>
        </w:rPr>
        <w:t xml:space="preserve">כן, וחבר כנסת ושר. </w:t>
      </w:r>
    </w:p>
    <w:p w14:paraId="6F02820D" w14:textId="77777777" w:rsidR="0075004A" w:rsidRDefault="0075004A" w:rsidP="0075004A">
      <w:pPr>
        <w:bidi/>
        <w:jc w:val="both"/>
        <w:rPr>
          <w:rFonts w:cs="David" w:hint="cs"/>
          <w:rtl/>
        </w:rPr>
      </w:pPr>
    </w:p>
    <w:p w14:paraId="4E442D13"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8821196" w14:textId="77777777" w:rsidR="0075004A" w:rsidRDefault="0075004A" w:rsidP="0075004A">
      <w:pPr>
        <w:bidi/>
        <w:jc w:val="both"/>
        <w:rPr>
          <w:rFonts w:cs="David" w:hint="cs"/>
          <w:u w:val="single"/>
          <w:rtl/>
        </w:rPr>
      </w:pPr>
    </w:p>
    <w:p w14:paraId="20E97F9C" w14:textId="77777777" w:rsidR="0075004A" w:rsidRDefault="0075004A" w:rsidP="0075004A">
      <w:pPr>
        <w:bidi/>
        <w:ind w:firstLine="720"/>
        <w:jc w:val="both"/>
        <w:rPr>
          <w:rFonts w:cs="David" w:hint="cs"/>
          <w:rtl/>
        </w:rPr>
      </w:pPr>
      <w:r>
        <w:rPr>
          <w:rFonts w:cs="David" w:hint="cs"/>
          <w:rtl/>
        </w:rPr>
        <w:t xml:space="preserve">והוא לא יכול להיות יושב ראש הכנסת. </w:t>
      </w:r>
    </w:p>
    <w:p w14:paraId="38D14E87" w14:textId="77777777" w:rsidR="0075004A" w:rsidRDefault="0075004A" w:rsidP="0075004A">
      <w:pPr>
        <w:bidi/>
        <w:ind w:firstLine="720"/>
        <w:jc w:val="both"/>
        <w:rPr>
          <w:rFonts w:cs="David" w:hint="cs"/>
          <w:rtl/>
        </w:rPr>
      </w:pPr>
    </w:p>
    <w:p w14:paraId="50BE562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0FAF599" w14:textId="77777777" w:rsidR="0075004A" w:rsidRDefault="0075004A" w:rsidP="0075004A">
      <w:pPr>
        <w:bidi/>
        <w:ind w:firstLine="720"/>
        <w:jc w:val="both"/>
        <w:rPr>
          <w:rFonts w:cs="David" w:hint="cs"/>
          <w:rtl/>
        </w:rPr>
      </w:pPr>
    </w:p>
    <w:p w14:paraId="26ACBE9B" w14:textId="77777777" w:rsidR="0075004A" w:rsidRDefault="0075004A" w:rsidP="0075004A">
      <w:pPr>
        <w:bidi/>
        <w:ind w:firstLine="720"/>
        <w:jc w:val="both"/>
        <w:rPr>
          <w:rFonts w:cs="David" w:hint="cs"/>
          <w:rtl/>
        </w:rPr>
      </w:pPr>
      <w:r>
        <w:rPr>
          <w:rFonts w:cs="David" w:hint="cs"/>
          <w:rtl/>
        </w:rPr>
        <w:t xml:space="preserve">נכון. </w:t>
      </w:r>
    </w:p>
    <w:p w14:paraId="4C1919D9" w14:textId="77777777" w:rsidR="0075004A" w:rsidRDefault="0075004A" w:rsidP="0075004A">
      <w:pPr>
        <w:bidi/>
        <w:ind w:firstLine="720"/>
        <w:jc w:val="both"/>
        <w:rPr>
          <w:rFonts w:cs="David" w:hint="cs"/>
          <w:rtl/>
        </w:rPr>
      </w:pPr>
    </w:p>
    <w:p w14:paraId="7A0175FE"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5187B26" w14:textId="77777777" w:rsidR="0075004A" w:rsidRDefault="0075004A" w:rsidP="0075004A">
      <w:pPr>
        <w:bidi/>
        <w:ind w:firstLine="720"/>
        <w:jc w:val="both"/>
        <w:rPr>
          <w:rFonts w:cs="David" w:hint="cs"/>
          <w:rtl/>
        </w:rPr>
      </w:pPr>
    </w:p>
    <w:p w14:paraId="37392D9B" w14:textId="77777777" w:rsidR="0075004A" w:rsidRDefault="0075004A" w:rsidP="0075004A">
      <w:pPr>
        <w:bidi/>
        <w:ind w:firstLine="720"/>
        <w:jc w:val="both"/>
        <w:rPr>
          <w:rFonts w:cs="David" w:hint="cs"/>
          <w:rtl/>
        </w:rPr>
      </w:pPr>
      <w:r>
        <w:rPr>
          <w:rFonts w:cs="David" w:hint="cs"/>
          <w:rtl/>
        </w:rPr>
        <w:t xml:space="preserve">אני חושב שזה חסר היגיון לחלוטין. הוא יכול להיות נשיא. </w:t>
      </w:r>
    </w:p>
    <w:p w14:paraId="2797741E" w14:textId="77777777" w:rsidR="0075004A" w:rsidRDefault="0075004A" w:rsidP="0075004A">
      <w:pPr>
        <w:bidi/>
        <w:jc w:val="both"/>
        <w:rPr>
          <w:rFonts w:cs="David" w:hint="cs"/>
          <w:rtl/>
        </w:rPr>
      </w:pPr>
    </w:p>
    <w:p w14:paraId="784E7072"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43CC58A" w14:textId="77777777" w:rsidR="0075004A" w:rsidRDefault="0075004A" w:rsidP="0075004A">
      <w:pPr>
        <w:bidi/>
        <w:jc w:val="both"/>
        <w:rPr>
          <w:rFonts w:cs="David" w:hint="cs"/>
          <w:rtl/>
        </w:rPr>
      </w:pPr>
    </w:p>
    <w:p w14:paraId="5A733059" w14:textId="77777777" w:rsidR="0075004A" w:rsidRDefault="0075004A" w:rsidP="0075004A">
      <w:pPr>
        <w:bidi/>
        <w:ind w:firstLine="720"/>
        <w:jc w:val="both"/>
        <w:rPr>
          <w:rFonts w:cs="David" w:hint="cs"/>
          <w:rtl/>
        </w:rPr>
      </w:pPr>
      <w:r>
        <w:rPr>
          <w:rFonts w:cs="David" w:hint="cs"/>
          <w:rtl/>
        </w:rPr>
        <w:t xml:space="preserve">אני רואה שעל נשיא בכלל אין סייגים. </w:t>
      </w:r>
    </w:p>
    <w:p w14:paraId="1012B1DB" w14:textId="77777777" w:rsidR="0075004A" w:rsidRDefault="0075004A" w:rsidP="0075004A">
      <w:pPr>
        <w:bidi/>
        <w:ind w:firstLine="720"/>
        <w:jc w:val="both"/>
        <w:rPr>
          <w:rFonts w:cs="David" w:hint="cs"/>
          <w:rtl/>
        </w:rPr>
      </w:pPr>
    </w:p>
    <w:p w14:paraId="383DEB23"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A72699E" w14:textId="77777777" w:rsidR="0075004A" w:rsidRDefault="0075004A" w:rsidP="0075004A">
      <w:pPr>
        <w:bidi/>
        <w:ind w:firstLine="720"/>
        <w:jc w:val="both"/>
        <w:rPr>
          <w:rFonts w:cs="David" w:hint="cs"/>
          <w:rtl/>
        </w:rPr>
      </w:pPr>
    </w:p>
    <w:p w14:paraId="524AAC50" w14:textId="77777777" w:rsidR="0075004A" w:rsidRDefault="0075004A" w:rsidP="0075004A">
      <w:pPr>
        <w:bidi/>
        <w:ind w:firstLine="720"/>
        <w:jc w:val="both"/>
        <w:rPr>
          <w:rFonts w:cs="David" w:hint="cs"/>
          <w:rtl/>
        </w:rPr>
      </w:pPr>
      <w:r>
        <w:rPr>
          <w:rFonts w:cs="David" w:hint="cs"/>
          <w:rtl/>
        </w:rPr>
        <w:t xml:space="preserve">אלה הכללים שישנם כרגע. לא נשנה אותם עכשיו. </w:t>
      </w:r>
    </w:p>
    <w:p w14:paraId="15C151B5" w14:textId="77777777" w:rsidR="0075004A" w:rsidRDefault="0075004A" w:rsidP="0075004A">
      <w:pPr>
        <w:bidi/>
        <w:ind w:firstLine="720"/>
        <w:jc w:val="both"/>
        <w:rPr>
          <w:rFonts w:cs="David" w:hint="cs"/>
          <w:rtl/>
        </w:rPr>
      </w:pPr>
    </w:p>
    <w:p w14:paraId="34683BA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DC590FF" w14:textId="77777777" w:rsidR="0075004A" w:rsidRDefault="0075004A" w:rsidP="0075004A">
      <w:pPr>
        <w:bidi/>
        <w:ind w:firstLine="720"/>
        <w:jc w:val="both"/>
        <w:rPr>
          <w:rFonts w:cs="David" w:hint="cs"/>
          <w:rtl/>
        </w:rPr>
      </w:pPr>
    </w:p>
    <w:p w14:paraId="3F584EDE" w14:textId="77777777" w:rsidR="0075004A" w:rsidRDefault="0075004A" w:rsidP="0075004A">
      <w:pPr>
        <w:bidi/>
        <w:ind w:firstLine="720"/>
        <w:jc w:val="both"/>
        <w:rPr>
          <w:rFonts w:cs="David" w:hint="cs"/>
          <w:rtl/>
        </w:rPr>
      </w:pPr>
      <w:r>
        <w:rPr>
          <w:rFonts w:cs="David" w:hint="cs"/>
          <w:rtl/>
        </w:rPr>
        <w:t xml:space="preserve">אני מציעה לעשות את הקורלציה. </w:t>
      </w:r>
    </w:p>
    <w:p w14:paraId="39D67862" w14:textId="77777777" w:rsidR="0075004A" w:rsidRDefault="0075004A" w:rsidP="0075004A">
      <w:pPr>
        <w:bidi/>
        <w:jc w:val="both"/>
        <w:rPr>
          <w:rFonts w:cs="David" w:hint="cs"/>
          <w:rtl/>
        </w:rPr>
      </w:pPr>
    </w:p>
    <w:p w14:paraId="73D52A5B"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3C6CE55" w14:textId="77777777" w:rsidR="0075004A" w:rsidRDefault="0075004A" w:rsidP="0075004A">
      <w:pPr>
        <w:bidi/>
        <w:jc w:val="both"/>
        <w:rPr>
          <w:rFonts w:cs="David" w:hint="cs"/>
          <w:u w:val="single"/>
          <w:rtl/>
        </w:rPr>
      </w:pPr>
    </w:p>
    <w:p w14:paraId="0CE674AA" w14:textId="77777777" w:rsidR="0075004A" w:rsidRDefault="0075004A" w:rsidP="0075004A">
      <w:pPr>
        <w:bidi/>
        <w:ind w:firstLine="720"/>
        <w:jc w:val="both"/>
        <w:rPr>
          <w:rFonts w:cs="David" w:hint="cs"/>
          <w:rtl/>
        </w:rPr>
      </w:pPr>
      <w:r>
        <w:rPr>
          <w:rFonts w:cs="David" w:hint="cs"/>
          <w:rtl/>
        </w:rPr>
        <w:t xml:space="preserve">זה הגיוני. </w:t>
      </w:r>
    </w:p>
    <w:p w14:paraId="001652D0" w14:textId="77777777" w:rsidR="0075004A" w:rsidRDefault="0075004A" w:rsidP="0075004A">
      <w:pPr>
        <w:bidi/>
        <w:jc w:val="both"/>
        <w:rPr>
          <w:rFonts w:cs="David" w:hint="cs"/>
          <w:rtl/>
        </w:rPr>
      </w:pPr>
    </w:p>
    <w:p w14:paraId="737399C0"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4DE50B1" w14:textId="77777777" w:rsidR="0075004A" w:rsidRDefault="0075004A" w:rsidP="0075004A">
      <w:pPr>
        <w:bidi/>
        <w:jc w:val="both"/>
        <w:rPr>
          <w:rFonts w:cs="David" w:hint="cs"/>
          <w:u w:val="single"/>
          <w:rtl/>
        </w:rPr>
      </w:pPr>
    </w:p>
    <w:p w14:paraId="4FCA53D1" w14:textId="77777777" w:rsidR="0075004A" w:rsidRDefault="0075004A" w:rsidP="0075004A">
      <w:pPr>
        <w:bidi/>
        <w:ind w:firstLine="720"/>
        <w:jc w:val="both"/>
        <w:rPr>
          <w:rFonts w:cs="David" w:hint="cs"/>
          <w:rtl/>
        </w:rPr>
      </w:pPr>
      <w:r>
        <w:rPr>
          <w:rFonts w:cs="David" w:hint="cs"/>
          <w:rtl/>
        </w:rPr>
        <w:t xml:space="preserve">רק לא נכון שזו תהיה ועדה מסדרת. </w:t>
      </w:r>
    </w:p>
    <w:p w14:paraId="1FFE57A3" w14:textId="77777777" w:rsidR="0075004A" w:rsidRDefault="0075004A" w:rsidP="0075004A">
      <w:pPr>
        <w:bidi/>
        <w:jc w:val="both"/>
        <w:rPr>
          <w:rFonts w:cs="David" w:hint="cs"/>
          <w:rtl/>
        </w:rPr>
      </w:pPr>
    </w:p>
    <w:p w14:paraId="7B74D277"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BBB1FA8" w14:textId="77777777" w:rsidR="0075004A" w:rsidRDefault="0075004A" w:rsidP="0075004A">
      <w:pPr>
        <w:bidi/>
        <w:jc w:val="both"/>
        <w:rPr>
          <w:rFonts w:cs="David" w:hint="cs"/>
          <w:rtl/>
        </w:rPr>
      </w:pPr>
    </w:p>
    <w:p w14:paraId="64BA56C2" w14:textId="77777777" w:rsidR="0075004A" w:rsidRDefault="0075004A" w:rsidP="0075004A">
      <w:pPr>
        <w:bidi/>
        <w:ind w:firstLine="720"/>
        <w:jc w:val="both"/>
        <w:rPr>
          <w:rFonts w:cs="David" w:hint="cs"/>
          <w:rtl/>
        </w:rPr>
      </w:pPr>
      <w:r>
        <w:rPr>
          <w:rFonts w:cs="David" w:hint="cs"/>
          <w:rtl/>
        </w:rPr>
        <w:t xml:space="preserve">כל עוד לא נבחרה ועדת הכנסת? אם יש לנו ארבעה חודשים זו בדרך כלל לא תהיה ועדה מסדרת. בדרך כלל כבר יש ועדת כנסת. דווקא על יו"ר כנסת יותר רלוונטי ועדת הכנסת. </w:t>
      </w:r>
    </w:p>
    <w:p w14:paraId="5B9F2B70" w14:textId="77777777" w:rsidR="0075004A" w:rsidRDefault="0075004A" w:rsidP="0075004A">
      <w:pPr>
        <w:bidi/>
        <w:ind w:firstLine="720"/>
        <w:jc w:val="both"/>
        <w:rPr>
          <w:rFonts w:cs="David" w:hint="cs"/>
          <w:rtl/>
        </w:rPr>
      </w:pPr>
    </w:p>
    <w:p w14:paraId="04525529" w14:textId="77777777" w:rsidR="0075004A" w:rsidRDefault="0075004A" w:rsidP="0075004A">
      <w:pPr>
        <w:bidi/>
        <w:ind w:firstLine="720"/>
        <w:jc w:val="both"/>
        <w:rPr>
          <w:rFonts w:cs="David" w:hint="cs"/>
          <w:rtl/>
        </w:rPr>
      </w:pPr>
      <w:r>
        <w:rPr>
          <w:rFonts w:cs="David" w:hint="cs"/>
          <w:rtl/>
        </w:rPr>
        <w:t xml:space="preserve">בכל מקרה, לגבי יו"ר, כשעשיתי את הקורלציה ראיתי שקבענו סעיף לגבי ההשעיה, מבחינת תנאים להשעיה, עד מתי הוא מושעה ופסק דין מזכה. אבל לא קבענו את הפרוצדורה במליאה, וזה רלוונטי כי אנחנו רוצים שאותה פרוצדורה תחול גם כאן. מה שמוצע לעשות זה לתקן את סעיף 4 שעוסק ביו"ר הכנסת וסגן יו"ר הכנסת. בסעיף 3 יש תיקון טכני, שבמקום "במשך" יבוא "במסגרת זמן", שזה איזשהו מינוח שהשתמשנו בו בתקנון וה"במשך" השתרבב שם. בסעיף 4 מוצע לקבוע שאם הציעה ועדת הכנסת להשעות יו"ר כנסת או יו"ר כנסת, שהיום את הסמכות המהותית אבל אין את הפרוצדורה, "יציג יו"ר ועדת הכנסת או חבר הוועדה שהוא הסמיכו לכך את הצעת ועדת הכנסת בפני הכנסת, חבר הכנסת שההצעה נוגעת אליו רשאי להשיב, כל אחד מהם במסגרת זמן שלא תעלה על 15 דקות, והכנסת תחליט בלא דיון". זה מה שמוצע. </w:t>
      </w:r>
    </w:p>
    <w:p w14:paraId="6599C7D4" w14:textId="77777777" w:rsidR="0075004A" w:rsidRDefault="0075004A" w:rsidP="0075004A">
      <w:pPr>
        <w:bidi/>
        <w:ind w:firstLine="720"/>
        <w:jc w:val="both"/>
        <w:rPr>
          <w:rFonts w:cs="David" w:hint="cs"/>
          <w:rtl/>
        </w:rPr>
      </w:pPr>
    </w:p>
    <w:p w14:paraId="57940A39" w14:textId="77777777" w:rsidR="0075004A" w:rsidRDefault="0075004A" w:rsidP="0075004A">
      <w:pPr>
        <w:bidi/>
        <w:ind w:firstLine="720"/>
        <w:jc w:val="both"/>
        <w:rPr>
          <w:rFonts w:cs="David" w:hint="cs"/>
          <w:rtl/>
        </w:rPr>
      </w:pPr>
      <w:r>
        <w:rPr>
          <w:rFonts w:cs="David" w:hint="cs"/>
          <w:rtl/>
        </w:rPr>
        <w:t xml:space="preserve">עכשיו בואו נחזור לענייננו, לעמוד 4 בנוסח שבפניכם, ונראה מה מוצע לגבי חברי הכנסת נציגים בוועדות למינוי נושאי משרה שיפוטית. </w:t>
      </w:r>
    </w:p>
    <w:p w14:paraId="6559105C" w14:textId="77777777" w:rsidR="0075004A" w:rsidRDefault="0075004A" w:rsidP="0075004A">
      <w:pPr>
        <w:bidi/>
        <w:jc w:val="both"/>
        <w:rPr>
          <w:rFonts w:cs="David" w:hint="cs"/>
          <w:rtl/>
        </w:rPr>
      </w:pPr>
    </w:p>
    <w:p w14:paraId="24D58997" w14:textId="77777777" w:rsidR="0075004A" w:rsidRDefault="0075004A" w:rsidP="0075004A">
      <w:pPr>
        <w:bidi/>
        <w:ind w:firstLine="720"/>
        <w:jc w:val="both"/>
        <w:rPr>
          <w:rFonts w:cs="David" w:hint="cs"/>
          <w:rtl/>
        </w:rPr>
      </w:pPr>
      <w:r>
        <w:rPr>
          <w:rFonts w:cs="David" w:hint="cs"/>
          <w:rtl/>
        </w:rPr>
        <w:t>63(א) סייג לבחירה. "ועדת הכנסת, וכל עוד לא נבחרה - הוועדה המסדרת, רשאית לקבוע כי חבר הכנסת לא יהיה מועמד לכהונה כחבר בוועדת מינויים, בהתקיים בו האמור בסעיף 3(א)". זה אומר שהיועץ המשפטי מסר עותק של כתב אישום נגדו או שמתקיימים נגדו הליכים פליליים או שהוא הורשע בפסק דין סופי בעבירה פלילית, בין בהיותו חבר כנסת ובין לפני כן, וטרם חלפו עשר שנים מיום שפסק הדין נעשה סופי או מיום שגמר לרצות את עונשו, לפי המאוחר. כאמור, הקבלה ליו"ר או סגן יו"ר. אם מתקיימים בו ה</w:t>
      </w:r>
      <w:smartTag w:uri="urn:schemas-microsoft-com:office:smarttags" w:element="PersonName">
        <w:r>
          <w:rPr>
            <w:rFonts w:cs="David" w:hint="cs"/>
            <w:rtl/>
          </w:rPr>
          <w:t>דב</w:t>
        </w:r>
      </w:smartTag>
      <w:r>
        <w:rPr>
          <w:rFonts w:cs="David" w:hint="cs"/>
          <w:rtl/>
        </w:rPr>
        <w:t xml:space="preserve">רים האלה ועדת הכנסת יכולה לקבוע שהוא לא יהיה מועמד כנציג הכנסת, ויחולו הוראות נוספות, מה שמופיע אצלכם </w:t>
      </w:r>
      <w:r>
        <w:rPr>
          <w:rFonts w:cs="David"/>
          <w:rtl/>
        </w:rPr>
        <w:t>–</w:t>
      </w:r>
      <w:r>
        <w:rPr>
          <w:rFonts w:cs="David" w:hint="cs"/>
          <w:rtl/>
        </w:rPr>
        <w:t xml:space="preserve"> (א)(1) סיפא ו-(ב) עד (ה). זה אומר שאם ועדת הכנסת החליטה שהוא לא יהיה מועמד ההחלטה תהיה בתוקף כל עוד לא הסתיימו ההליכים הפליליים בעניינו. אם נקבע שיש חסינות ואז אין הליכים פליליים, בכל תקופת כהונתה של הכנסת או תקופה קצרה יותר שקבעה הוועדה זה גם יחול. ועדת הכנסת לא תקבע, אלא לאחר שנתנה לחבר הכנסת הזדמנות להשמיע את </w:t>
      </w:r>
      <w:smartTag w:uri="urn:schemas-microsoft-com:office:smarttags" w:element="PersonName">
        <w:r>
          <w:rPr>
            <w:rFonts w:cs="David" w:hint="cs"/>
            <w:rtl/>
          </w:rPr>
          <w:t>דב</w:t>
        </w:r>
      </w:smartTag>
      <w:r>
        <w:rPr>
          <w:rFonts w:cs="David" w:hint="cs"/>
          <w:rtl/>
        </w:rPr>
        <w:t xml:space="preserve">רו. הליכי הדיון בוועדת הכנסת יסתיימו בתוך שבוע </w:t>
      </w:r>
      <w:r>
        <w:rPr>
          <w:rFonts w:cs="David"/>
          <w:rtl/>
        </w:rPr>
        <w:t>–</w:t>
      </w:r>
      <w:r>
        <w:rPr>
          <w:rFonts w:cs="David" w:hint="cs"/>
          <w:rtl/>
        </w:rPr>
        <w:t xml:space="preserve"> השאלה אם זה רלוונטי לנו. בעצם כן.  </w:t>
      </w:r>
    </w:p>
    <w:p w14:paraId="2F0C3C79" w14:textId="77777777" w:rsidR="0075004A" w:rsidRDefault="0075004A" w:rsidP="0075004A">
      <w:pPr>
        <w:bidi/>
        <w:jc w:val="both"/>
        <w:rPr>
          <w:rFonts w:cs="David" w:hint="cs"/>
          <w:rtl/>
        </w:rPr>
      </w:pPr>
    </w:p>
    <w:p w14:paraId="0378C6E7"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B733055" w14:textId="77777777" w:rsidR="0075004A" w:rsidRDefault="0075004A" w:rsidP="0075004A">
      <w:pPr>
        <w:bidi/>
        <w:jc w:val="both"/>
        <w:rPr>
          <w:rFonts w:cs="David" w:hint="cs"/>
          <w:u w:val="single"/>
          <w:rtl/>
        </w:rPr>
      </w:pPr>
    </w:p>
    <w:p w14:paraId="1D12115C" w14:textId="77777777" w:rsidR="0075004A" w:rsidRDefault="0075004A" w:rsidP="0075004A">
      <w:pPr>
        <w:bidi/>
        <w:ind w:firstLine="720"/>
        <w:jc w:val="both"/>
        <w:rPr>
          <w:rFonts w:cs="David" w:hint="cs"/>
          <w:rtl/>
        </w:rPr>
      </w:pPr>
      <w:r>
        <w:rPr>
          <w:rFonts w:cs="David" w:hint="cs"/>
          <w:rtl/>
        </w:rPr>
        <w:t xml:space="preserve">כן, שלא ימשכו בן-אדם סתם. </w:t>
      </w:r>
    </w:p>
    <w:p w14:paraId="5930C026" w14:textId="77777777" w:rsidR="0075004A" w:rsidRDefault="0075004A" w:rsidP="0075004A">
      <w:pPr>
        <w:bidi/>
        <w:jc w:val="both"/>
        <w:rPr>
          <w:rFonts w:cs="David" w:hint="cs"/>
          <w:rtl/>
        </w:rPr>
      </w:pPr>
    </w:p>
    <w:p w14:paraId="3E4867D1"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AC399FC" w14:textId="77777777" w:rsidR="0075004A" w:rsidRDefault="0075004A" w:rsidP="0075004A">
      <w:pPr>
        <w:bidi/>
        <w:jc w:val="both"/>
        <w:rPr>
          <w:rFonts w:cs="David" w:hint="cs"/>
          <w:rtl/>
        </w:rPr>
      </w:pPr>
    </w:p>
    <w:p w14:paraId="3CF74951" w14:textId="77777777" w:rsidR="0075004A" w:rsidRDefault="0075004A" w:rsidP="0075004A">
      <w:pPr>
        <w:bidi/>
        <w:ind w:firstLine="720"/>
        <w:jc w:val="both"/>
        <w:rPr>
          <w:rFonts w:cs="David" w:hint="cs"/>
          <w:rtl/>
        </w:rPr>
      </w:pPr>
      <w:proofErr w:type="spellStart"/>
      <w:r>
        <w:rPr>
          <w:rFonts w:cs="David" w:hint="cs"/>
          <w:rtl/>
        </w:rPr>
        <w:t>אוקיי</w:t>
      </w:r>
      <w:proofErr w:type="spellEnd"/>
      <w:r>
        <w:rPr>
          <w:rFonts w:cs="David" w:hint="cs"/>
          <w:rtl/>
        </w:rPr>
        <w:t xml:space="preserve">. אם ועדת הכנסת קובעת שהוא לא יהיה מועמד הוא יכול בתוך 48 שעות לערער בפני הכנסת. הדיון בכנסת ייערך בתוך 48 שעות ממועד הגשת הערעור וביום הקרוב שבו ניתן לקיים ישיבת כנסת. </w:t>
      </w:r>
    </w:p>
    <w:p w14:paraId="75C46A23" w14:textId="77777777" w:rsidR="0075004A" w:rsidRDefault="0075004A" w:rsidP="0075004A">
      <w:pPr>
        <w:bidi/>
        <w:jc w:val="both"/>
        <w:rPr>
          <w:rFonts w:cs="David" w:hint="cs"/>
          <w:rtl/>
        </w:rPr>
      </w:pPr>
    </w:p>
    <w:p w14:paraId="0B28A605" w14:textId="77777777" w:rsidR="0075004A" w:rsidRPr="006E2D10" w:rsidRDefault="0075004A" w:rsidP="0075004A">
      <w:pPr>
        <w:bidi/>
        <w:jc w:val="both"/>
        <w:rPr>
          <w:rFonts w:cs="David" w:hint="cs"/>
          <w:u w:val="single"/>
          <w:rtl/>
        </w:rPr>
      </w:pPr>
      <w:r w:rsidRPr="006E2D10">
        <w:rPr>
          <w:rFonts w:cs="David" w:hint="cs"/>
          <w:u w:val="single"/>
          <w:rtl/>
        </w:rPr>
        <w:t>אורי</w:t>
      </w:r>
      <w:r>
        <w:rPr>
          <w:rFonts w:cs="David" w:hint="cs"/>
          <w:u w:val="single"/>
          <w:rtl/>
        </w:rPr>
        <w:t xml:space="preserve"> בנק:</w:t>
      </w:r>
    </w:p>
    <w:p w14:paraId="3175D779" w14:textId="77777777" w:rsidR="0075004A" w:rsidRDefault="0075004A" w:rsidP="0075004A">
      <w:pPr>
        <w:bidi/>
        <w:jc w:val="both"/>
        <w:rPr>
          <w:rFonts w:cs="David" w:hint="cs"/>
          <w:rtl/>
        </w:rPr>
      </w:pPr>
    </w:p>
    <w:p w14:paraId="10D805A4" w14:textId="77777777" w:rsidR="0075004A" w:rsidRDefault="0075004A" w:rsidP="0075004A">
      <w:pPr>
        <w:bidi/>
        <w:ind w:firstLine="720"/>
        <w:jc w:val="both"/>
        <w:rPr>
          <w:rFonts w:cs="David" w:hint="cs"/>
          <w:rtl/>
        </w:rPr>
      </w:pPr>
      <w:r>
        <w:rPr>
          <w:rFonts w:cs="David" w:hint="cs"/>
          <w:rtl/>
        </w:rPr>
        <w:t>הערעור בכנסת או בוועדת הכנסת?</w:t>
      </w:r>
    </w:p>
    <w:p w14:paraId="4A5D1F66" w14:textId="77777777" w:rsidR="0075004A" w:rsidRDefault="0075004A" w:rsidP="0075004A">
      <w:pPr>
        <w:bidi/>
        <w:jc w:val="both"/>
        <w:rPr>
          <w:rFonts w:cs="David" w:hint="cs"/>
          <w:rtl/>
        </w:rPr>
      </w:pPr>
    </w:p>
    <w:p w14:paraId="718A561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3154F26" w14:textId="77777777" w:rsidR="0075004A" w:rsidRDefault="0075004A" w:rsidP="0075004A">
      <w:pPr>
        <w:bidi/>
        <w:jc w:val="both"/>
        <w:rPr>
          <w:rFonts w:cs="David" w:hint="cs"/>
          <w:rtl/>
        </w:rPr>
      </w:pPr>
    </w:p>
    <w:p w14:paraId="438A57D2" w14:textId="77777777" w:rsidR="0075004A" w:rsidRDefault="0075004A" w:rsidP="0075004A">
      <w:pPr>
        <w:bidi/>
        <w:jc w:val="both"/>
        <w:rPr>
          <w:rFonts w:cs="David" w:hint="cs"/>
          <w:rtl/>
        </w:rPr>
      </w:pPr>
      <w:r>
        <w:rPr>
          <w:rFonts w:cs="David" w:hint="cs"/>
          <w:rtl/>
        </w:rPr>
        <w:tab/>
        <w:t xml:space="preserve">ועדת הכנסת החליטה שהוא לא יכול להיות מועמד, הוא מערער לכנסת. </w:t>
      </w:r>
    </w:p>
    <w:p w14:paraId="2D57E629" w14:textId="77777777" w:rsidR="0075004A" w:rsidRDefault="0075004A" w:rsidP="0075004A">
      <w:pPr>
        <w:bidi/>
        <w:jc w:val="both"/>
        <w:rPr>
          <w:rFonts w:cs="David" w:hint="cs"/>
          <w:rtl/>
        </w:rPr>
      </w:pPr>
    </w:p>
    <w:p w14:paraId="202588B1"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AF9A0F3" w14:textId="77777777" w:rsidR="0075004A" w:rsidRDefault="0075004A" w:rsidP="0075004A">
      <w:pPr>
        <w:bidi/>
        <w:jc w:val="both"/>
        <w:rPr>
          <w:rFonts w:cs="David" w:hint="cs"/>
          <w:u w:val="single"/>
          <w:rtl/>
        </w:rPr>
      </w:pPr>
    </w:p>
    <w:p w14:paraId="35A08263" w14:textId="77777777" w:rsidR="0075004A" w:rsidRDefault="0075004A" w:rsidP="0075004A">
      <w:pPr>
        <w:bidi/>
        <w:ind w:firstLine="720"/>
        <w:jc w:val="both"/>
        <w:rPr>
          <w:rFonts w:cs="David" w:hint="cs"/>
          <w:rtl/>
        </w:rPr>
      </w:pPr>
      <w:r>
        <w:rPr>
          <w:rFonts w:cs="David" w:hint="cs"/>
          <w:rtl/>
        </w:rPr>
        <w:t xml:space="preserve">במליאה. </w:t>
      </w:r>
    </w:p>
    <w:p w14:paraId="69B6F052" w14:textId="77777777" w:rsidR="0075004A" w:rsidRDefault="0075004A" w:rsidP="0075004A">
      <w:pPr>
        <w:bidi/>
        <w:jc w:val="both"/>
        <w:rPr>
          <w:rFonts w:cs="David" w:hint="cs"/>
          <w:rtl/>
        </w:rPr>
      </w:pPr>
    </w:p>
    <w:p w14:paraId="2A2E6A42"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1AF321A" w14:textId="77777777" w:rsidR="0075004A" w:rsidRDefault="0075004A" w:rsidP="0075004A">
      <w:pPr>
        <w:bidi/>
        <w:jc w:val="both"/>
        <w:rPr>
          <w:rFonts w:cs="David" w:hint="cs"/>
          <w:rtl/>
        </w:rPr>
      </w:pPr>
    </w:p>
    <w:p w14:paraId="4921FE44" w14:textId="77777777" w:rsidR="0075004A" w:rsidRDefault="0075004A" w:rsidP="0075004A">
      <w:pPr>
        <w:bidi/>
        <w:ind w:firstLine="720"/>
        <w:jc w:val="both"/>
        <w:rPr>
          <w:rFonts w:cs="David" w:hint="cs"/>
          <w:rtl/>
        </w:rPr>
      </w:pPr>
      <w:r>
        <w:rPr>
          <w:rFonts w:cs="David" w:hint="cs"/>
          <w:rtl/>
        </w:rPr>
        <w:t xml:space="preserve">נכון, ואז הוא יוכל לנמק את הערעור, הוא רשאי להניח מסמכים - - -  </w:t>
      </w:r>
    </w:p>
    <w:p w14:paraId="382442FB" w14:textId="77777777" w:rsidR="0075004A" w:rsidRDefault="0075004A" w:rsidP="0075004A">
      <w:pPr>
        <w:bidi/>
        <w:jc w:val="both"/>
        <w:rPr>
          <w:rFonts w:cs="David" w:hint="cs"/>
          <w:rtl/>
        </w:rPr>
      </w:pPr>
    </w:p>
    <w:p w14:paraId="622A6D93" w14:textId="77777777" w:rsidR="0075004A" w:rsidRDefault="0075004A" w:rsidP="0075004A">
      <w:pPr>
        <w:bidi/>
        <w:jc w:val="both"/>
        <w:rPr>
          <w:rFonts w:cs="David" w:hint="cs"/>
          <w:u w:val="single"/>
          <w:rtl/>
        </w:rPr>
      </w:pPr>
      <w:r w:rsidRPr="008072B6">
        <w:rPr>
          <w:rFonts w:cs="David" w:hint="cs"/>
          <w:u w:val="single"/>
          <w:rtl/>
        </w:rPr>
        <w:t>אברהם מיכאלי:</w:t>
      </w:r>
    </w:p>
    <w:p w14:paraId="10BA8ACE" w14:textId="77777777" w:rsidR="0075004A" w:rsidRDefault="0075004A" w:rsidP="0075004A">
      <w:pPr>
        <w:bidi/>
        <w:jc w:val="both"/>
        <w:rPr>
          <w:rFonts w:cs="David" w:hint="cs"/>
          <w:rtl/>
        </w:rPr>
      </w:pPr>
    </w:p>
    <w:p w14:paraId="5F6BB19D" w14:textId="77777777" w:rsidR="0075004A" w:rsidRDefault="0075004A" w:rsidP="0075004A">
      <w:pPr>
        <w:bidi/>
        <w:jc w:val="both"/>
        <w:rPr>
          <w:rFonts w:cs="David" w:hint="cs"/>
          <w:rtl/>
        </w:rPr>
      </w:pPr>
      <w:r>
        <w:rPr>
          <w:rFonts w:cs="David" w:hint="cs"/>
          <w:rtl/>
        </w:rPr>
        <w:tab/>
        <w:t xml:space="preserve">הדיון במליאה זה כמו שמופיע בחוק שם. </w:t>
      </w:r>
    </w:p>
    <w:p w14:paraId="4189B764" w14:textId="77777777" w:rsidR="0075004A" w:rsidRDefault="0075004A" w:rsidP="0075004A">
      <w:pPr>
        <w:bidi/>
        <w:jc w:val="both"/>
        <w:rPr>
          <w:rFonts w:cs="David" w:hint="cs"/>
          <w:rtl/>
        </w:rPr>
      </w:pPr>
    </w:p>
    <w:p w14:paraId="5B4D4B9F"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F5AF9DD" w14:textId="77777777" w:rsidR="0075004A" w:rsidRDefault="0075004A" w:rsidP="0075004A">
      <w:pPr>
        <w:bidi/>
        <w:jc w:val="both"/>
        <w:rPr>
          <w:rFonts w:cs="David" w:hint="cs"/>
          <w:rtl/>
        </w:rPr>
      </w:pPr>
    </w:p>
    <w:p w14:paraId="20306ABB" w14:textId="77777777" w:rsidR="0075004A" w:rsidRDefault="0075004A" w:rsidP="0075004A">
      <w:pPr>
        <w:bidi/>
        <w:jc w:val="both"/>
        <w:rPr>
          <w:rFonts w:cs="David" w:hint="cs"/>
          <w:rtl/>
        </w:rPr>
      </w:pPr>
      <w:r>
        <w:rPr>
          <w:rFonts w:cs="David" w:hint="cs"/>
          <w:rtl/>
        </w:rPr>
        <w:tab/>
        <w:t xml:space="preserve">הדיון בכנסת. כנסת </w:t>
      </w:r>
      <w:r>
        <w:rPr>
          <w:rFonts w:cs="David"/>
          <w:rtl/>
        </w:rPr>
        <w:t>–</w:t>
      </w:r>
      <w:r>
        <w:rPr>
          <w:rFonts w:cs="David" w:hint="cs"/>
          <w:rtl/>
        </w:rPr>
        <w:t xml:space="preserve"> זה מליאת הכנסת. המערער רשאי לנמק את ערעורו וכן רשאי הוא להניח מסמכים הנוגעים לערעור על שולחן הכנסת. יו"ר ועדת הכנסת או חבר הוועדה שהסמיכו לכך רשאי להשיב לערעור, כל אחד 15 דקות, והכנסת תחליט בלא דיון. ההצבעות בוועדת הכנסת ובכנסת יהיו גלויות. זה רק מין הבהרה, היות שיש פה גם עניינים של הצבעה חסויה. </w:t>
      </w:r>
    </w:p>
    <w:p w14:paraId="7C7B3A6F" w14:textId="77777777" w:rsidR="0075004A" w:rsidRDefault="0075004A" w:rsidP="0075004A">
      <w:pPr>
        <w:bidi/>
        <w:jc w:val="both"/>
        <w:rPr>
          <w:rFonts w:cs="David" w:hint="cs"/>
          <w:rtl/>
        </w:rPr>
      </w:pPr>
    </w:p>
    <w:p w14:paraId="1E7D9E80"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43656D0" w14:textId="77777777" w:rsidR="0075004A" w:rsidRDefault="0075004A" w:rsidP="0075004A">
      <w:pPr>
        <w:bidi/>
        <w:jc w:val="both"/>
        <w:rPr>
          <w:rFonts w:cs="David" w:hint="cs"/>
          <w:u w:val="single"/>
          <w:rtl/>
        </w:rPr>
      </w:pPr>
    </w:p>
    <w:p w14:paraId="43AD39E3" w14:textId="77777777" w:rsidR="0075004A" w:rsidRDefault="0075004A" w:rsidP="0075004A">
      <w:pPr>
        <w:bidi/>
        <w:ind w:firstLine="720"/>
        <w:jc w:val="both"/>
        <w:rPr>
          <w:rFonts w:cs="David" w:hint="cs"/>
          <w:rtl/>
        </w:rPr>
      </w:pPr>
      <w:r>
        <w:rPr>
          <w:rFonts w:cs="David" w:hint="cs"/>
          <w:rtl/>
        </w:rPr>
        <w:t xml:space="preserve">מאיפה לקחתם את ההוראות האלה? </w:t>
      </w:r>
    </w:p>
    <w:p w14:paraId="67928883" w14:textId="77777777" w:rsidR="0075004A" w:rsidRDefault="0075004A" w:rsidP="0075004A">
      <w:pPr>
        <w:bidi/>
        <w:ind w:firstLine="720"/>
        <w:jc w:val="both"/>
        <w:rPr>
          <w:rFonts w:cs="David" w:hint="cs"/>
          <w:rtl/>
        </w:rPr>
      </w:pPr>
    </w:p>
    <w:p w14:paraId="7B8BFBA1"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4413ADC" w14:textId="77777777" w:rsidR="0075004A" w:rsidRDefault="0075004A" w:rsidP="0075004A">
      <w:pPr>
        <w:bidi/>
        <w:ind w:firstLine="720"/>
        <w:jc w:val="both"/>
        <w:rPr>
          <w:rFonts w:cs="David" w:hint="cs"/>
          <w:rtl/>
        </w:rPr>
      </w:pPr>
    </w:p>
    <w:p w14:paraId="157BEF01" w14:textId="77777777" w:rsidR="0075004A" w:rsidRDefault="0075004A" w:rsidP="0075004A">
      <w:pPr>
        <w:bidi/>
        <w:ind w:firstLine="720"/>
        <w:jc w:val="both"/>
        <w:rPr>
          <w:rFonts w:cs="David" w:hint="cs"/>
          <w:rtl/>
        </w:rPr>
      </w:pPr>
      <w:r>
        <w:rPr>
          <w:rFonts w:cs="David" w:hint="cs"/>
          <w:rtl/>
        </w:rPr>
        <w:t xml:space="preserve">מהתקנון. </w:t>
      </w:r>
    </w:p>
    <w:p w14:paraId="4E8CAE1D" w14:textId="77777777" w:rsidR="0075004A" w:rsidRDefault="0075004A" w:rsidP="0075004A">
      <w:pPr>
        <w:bidi/>
        <w:ind w:firstLine="720"/>
        <w:jc w:val="both"/>
        <w:rPr>
          <w:rFonts w:cs="David" w:hint="cs"/>
          <w:rtl/>
        </w:rPr>
      </w:pPr>
    </w:p>
    <w:p w14:paraId="06006395"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7F904D3" w14:textId="77777777" w:rsidR="0075004A" w:rsidRDefault="0075004A" w:rsidP="0075004A">
      <w:pPr>
        <w:bidi/>
        <w:ind w:firstLine="720"/>
        <w:jc w:val="both"/>
        <w:rPr>
          <w:rFonts w:cs="David" w:hint="cs"/>
          <w:rtl/>
        </w:rPr>
      </w:pPr>
    </w:p>
    <w:p w14:paraId="073AE740" w14:textId="77777777" w:rsidR="0075004A" w:rsidRDefault="0075004A" w:rsidP="0075004A">
      <w:pPr>
        <w:bidi/>
        <w:ind w:firstLine="720"/>
        <w:jc w:val="both"/>
        <w:rPr>
          <w:rFonts w:cs="David" w:hint="cs"/>
          <w:rtl/>
        </w:rPr>
      </w:pPr>
      <w:r>
        <w:rPr>
          <w:rFonts w:cs="David" w:hint="cs"/>
          <w:rtl/>
        </w:rPr>
        <w:t xml:space="preserve">כי 3(א)(1) סיפא הוא לא רציני: החליטה הוועדה כי חבר כנסת לא יהיה מועמד, תהיה החלטתה בתוקף כל עוד נסתיימו ההליכים הפליליים. </w:t>
      </w:r>
    </w:p>
    <w:p w14:paraId="79C6387F" w14:textId="77777777" w:rsidR="0075004A" w:rsidRDefault="0075004A" w:rsidP="0075004A">
      <w:pPr>
        <w:bidi/>
        <w:ind w:firstLine="720"/>
        <w:jc w:val="both"/>
        <w:rPr>
          <w:rFonts w:cs="David" w:hint="cs"/>
          <w:rtl/>
        </w:rPr>
      </w:pPr>
    </w:p>
    <w:p w14:paraId="44724D7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0125BF1" w14:textId="77777777" w:rsidR="0075004A" w:rsidRDefault="0075004A" w:rsidP="0075004A">
      <w:pPr>
        <w:bidi/>
        <w:ind w:firstLine="720"/>
        <w:jc w:val="both"/>
        <w:rPr>
          <w:rFonts w:cs="David" w:hint="cs"/>
          <w:rtl/>
        </w:rPr>
      </w:pPr>
    </w:p>
    <w:p w14:paraId="0B5E0F9C" w14:textId="77777777" w:rsidR="0075004A" w:rsidRDefault="0075004A" w:rsidP="0075004A">
      <w:pPr>
        <w:bidi/>
        <w:ind w:firstLine="720"/>
        <w:jc w:val="both"/>
        <w:rPr>
          <w:rFonts w:cs="David" w:hint="cs"/>
          <w:rtl/>
        </w:rPr>
      </w:pPr>
      <w:r>
        <w:rPr>
          <w:rFonts w:cs="David" w:hint="cs"/>
          <w:rtl/>
        </w:rPr>
        <w:t xml:space="preserve">כאן כבר היו בחירות. </w:t>
      </w:r>
    </w:p>
    <w:p w14:paraId="32898C3E" w14:textId="77777777" w:rsidR="0075004A" w:rsidRDefault="0075004A" w:rsidP="0075004A">
      <w:pPr>
        <w:bidi/>
        <w:ind w:firstLine="720"/>
        <w:jc w:val="both"/>
        <w:rPr>
          <w:rFonts w:cs="David" w:hint="cs"/>
          <w:rtl/>
        </w:rPr>
      </w:pPr>
    </w:p>
    <w:p w14:paraId="61D605AE"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AA4D846" w14:textId="77777777" w:rsidR="0075004A" w:rsidRDefault="0075004A" w:rsidP="0075004A">
      <w:pPr>
        <w:bidi/>
        <w:ind w:firstLine="720"/>
        <w:jc w:val="both"/>
        <w:rPr>
          <w:rFonts w:cs="David" w:hint="cs"/>
          <w:rtl/>
        </w:rPr>
      </w:pPr>
    </w:p>
    <w:p w14:paraId="5109DD21" w14:textId="77777777" w:rsidR="0075004A" w:rsidRDefault="0075004A" w:rsidP="0075004A">
      <w:pPr>
        <w:bidi/>
        <w:ind w:firstLine="720"/>
        <w:jc w:val="both"/>
        <w:rPr>
          <w:rFonts w:cs="David" w:hint="cs"/>
          <w:rtl/>
        </w:rPr>
      </w:pPr>
      <w:r>
        <w:rPr>
          <w:rFonts w:cs="David" w:hint="cs"/>
          <w:rtl/>
        </w:rPr>
        <w:t xml:space="preserve">לא, בחרנו את הנציגים. פעם אחת בוחרים אותם. </w:t>
      </w:r>
    </w:p>
    <w:p w14:paraId="027523D1" w14:textId="77777777" w:rsidR="0075004A" w:rsidRDefault="0075004A" w:rsidP="0075004A">
      <w:pPr>
        <w:bidi/>
        <w:jc w:val="both"/>
        <w:rPr>
          <w:rFonts w:cs="David" w:hint="cs"/>
          <w:rtl/>
        </w:rPr>
      </w:pPr>
    </w:p>
    <w:p w14:paraId="62EBC0D2"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9512577" w14:textId="77777777" w:rsidR="0075004A" w:rsidRDefault="0075004A" w:rsidP="0075004A">
      <w:pPr>
        <w:bidi/>
        <w:jc w:val="both"/>
        <w:rPr>
          <w:rFonts w:cs="David" w:hint="cs"/>
          <w:rtl/>
        </w:rPr>
      </w:pPr>
    </w:p>
    <w:p w14:paraId="0917034D" w14:textId="77777777" w:rsidR="0075004A" w:rsidRDefault="0075004A" w:rsidP="0075004A">
      <w:pPr>
        <w:bidi/>
        <w:ind w:firstLine="720"/>
        <w:jc w:val="both"/>
        <w:rPr>
          <w:rFonts w:cs="David" w:hint="cs"/>
          <w:rtl/>
        </w:rPr>
      </w:pPr>
      <w:r>
        <w:rPr>
          <w:rFonts w:cs="David" w:hint="cs"/>
          <w:rtl/>
        </w:rPr>
        <w:t xml:space="preserve">לא, יושב ראש כנסת בוחרים פעם אחת. דווקא נציגים, יכול להיות שתהיה עוד בחירה במהלך אותה קדנציה ואז מבהירים שהחלטת ועדת הכנסת שאמרה למישהו שהוא לא יכול להיות מועמד </w:t>
      </w:r>
      <w:r>
        <w:rPr>
          <w:rFonts w:cs="David"/>
          <w:rtl/>
        </w:rPr>
        <w:t>–</w:t>
      </w:r>
      <w:r>
        <w:rPr>
          <w:rFonts w:cs="David" w:hint="cs"/>
          <w:rtl/>
        </w:rPr>
        <w:t xml:space="preserve"> חלפה שנה ויש בחירות, בינתיים הסתיימו ההליכים, אז ההחלטה שלה כבר לא בתוקף. דווקא פה זה חשוב יותר מאשר ביושב ראש הכנסת. </w:t>
      </w:r>
    </w:p>
    <w:p w14:paraId="52E655DF" w14:textId="77777777" w:rsidR="0075004A" w:rsidRDefault="0075004A" w:rsidP="0075004A">
      <w:pPr>
        <w:bidi/>
        <w:jc w:val="both"/>
        <w:rPr>
          <w:rFonts w:cs="David" w:hint="cs"/>
          <w:rtl/>
        </w:rPr>
      </w:pPr>
    </w:p>
    <w:p w14:paraId="69792EFD"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90C9E16" w14:textId="77777777" w:rsidR="0075004A" w:rsidRDefault="0075004A" w:rsidP="0075004A">
      <w:pPr>
        <w:bidi/>
        <w:jc w:val="both"/>
        <w:rPr>
          <w:rFonts w:cs="David" w:hint="cs"/>
          <w:u w:val="single"/>
          <w:rtl/>
        </w:rPr>
      </w:pPr>
    </w:p>
    <w:p w14:paraId="2419ADB3" w14:textId="77777777" w:rsidR="0075004A" w:rsidRDefault="0075004A" w:rsidP="0075004A">
      <w:pPr>
        <w:bidi/>
        <w:ind w:firstLine="720"/>
        <w:jc w:val="both"/>
        <w:rPr>
          <w:rFonts w:cs="David" w:hint="cs"/>
          <w:rtl/>
        </w:rPr>
      </w:pPr>
      <w:r>
        <w:rPr>
          <w:rFonts w:cs="David" w:hint="cs"/>
          <w:rtl/>
        </w:rPr>
        <w:t xml:space="preserve">טוב. </w:t>
      </w:r>
    </w:p>
    <w:p w14:paraId="08298199" w14:textId="77777777" w:rsidR="0075004A" w:rsidRDefault="0075004A" w:rsidP="0075004A">
      <w:pPr>
        <w:bidi/>
        <w:ind w:firstLine="720"/>
        <w:jc w:val="both"/>
        <w:rPr>
          <w:rFonts w:cs="David" w:hint="cs"/>
          <w:rtl/>
        </w:rPr>
      </w:pPr>
    </w:p>
    <w:p w14:paraId="3B5D8EB1" w14:textId="77777777" w:rsidR="0075004A" w:rsidRPr="00A0554E" w:rsidRDefault="0075004A" w:rsidP="0075004A">
      <w:pPr>
        <w:bidi/>
        <w:jc w:val="both"/>
        <w:rPr>
          <w:rFonts w:cs="David" w:hint="cs"/>
          <w:u w:val="single"/>
          <w:rtl/>
        </w:rPr>
      </w:pPr>
      <w:r w:rsidRPr="003143FB">
        <w:rPr>
          <w:rFonts w:cs="David" w:hint="cs"/>
          <w:u w:val="single"/>
          <w:rtl/>
        </w:rPr>
        <w:t>ארבל אסטרחן:</w:t>
      </w:r>
    </w:p>
    <w:p w14:paraId="0F37FA6A" w14:textId="77777777" w:rsidR="0075004A" w:rsidRDefault="0075004A" w:rsidP="0075004A">
      <w:pPr>
        <w:bidi/>
        <w:ind w:firstLine="720"/>
        <w:jc w:val="both"/>
        <w:rPr>
          <w:rFonts w:cs="David" w:hint="cs"/>
          <w:rtl/>
        </w:rPr>
      </w:pPr>
    </w:p>
    <w:p w14:paraId="718E6D60" w14:textId="77777777" w:rsidR="0075004A" w:rsidRDefault="0075004A" w:rsidP="0075004A">
      <w:pPr>
        <w:bidi/>
        <w:ind w:firstLine="720"/>
        <w:jc w:val="both"/>
        <w:rPr>
          <w:rFonts w:cs="David" w:hint="cs"/>
          <w:rtl/>
        </w:rPr>
      </w:pPr>
      <w:r>
        <w:rPr>
          <w:rFonts w:cs="David" w:hint="cs"/>
          <w:rtl/>
        </w:rPr>
        <w:t xml:space="preserve">זה היה תיאור ארוך למה שמופיע ב-63(א). זה היה סייג לכהונה. </w:t>
      </w:r>
    </w:p>
    <w:p w14:paraId="0006F6E9" w14:textId="77777777" w:rsidR="0075004A" w:rsidRDefault="0075004A" w:rsidP="0075004A">
      <w:pPr>
        <w:bidi/>
        <w:ind w:firstLine="720"/>
        <w:jc w:val="both"/>
        <w:rPr>
          <w:rFonts w:cs="David" w:hint="cs"/>
          <w:rtl/>
        </w:rPr>
      </w:pPr>
    </w:p>
    <w:p w14:paraId="263B0603" w14:textId="77777777" w:rsidR="0075004A" w:rsidRDefault="0075004A" w:rsidP="0075004A">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416271DD" w14:textId="77777777" w:rsidR="0075004A" w:rsidRDefault="0075004A" w:rsidP="0075004A">
      <w:pPr>
        <w:bidi/>
        <w:ind w:firstLine="720"/>
        <w:jc w:val="both"/>
        <w:rPr>
          <w:rFonts w:cs="David" w:hint="cs"/>
          <w:rtl/>
        </w:rPr>
      </w:pPr>
    </w:p>
    <w:p w14:paraId="78B70B6A" w14:textId="77777777" w:rsidR="0075004A" w:rsidRDefault="0075004A" w:rsidP="0075004A">
      <w:pPr>
        <w:bidi/>
        <w:ind w:firstLine="720"/>
        <w:jc w:val="both"/>
        <w:rPr>
          <w:rFonts w:cs="David" w:hint="cs"/>
          <w:rtl/>
        </w:rPr>
      </w:pPr>
      <w:r>
        <w:rPr>
          <w:rFonts w:cs="David" w:hint="cs"/>
          <w:rtl/>
        </w:rPr>
        <w:t>סליחה, ואם נקבע שתהיה לו חסינות בפני דין פלילי בכל תקופת כהונתו?</w:t>
      </w:r>
    </w:p>
    <w:p w14:paraId="213DE370" w14:textId="77777777" w:rsidR="0075004A" w:rsidRDefault="0075004A" w:rsidP="0075004A">
      <w:pPr>
        <w:bidi/>
        <w:ind w:firstLine="720"/>
        <w:jc w:val="both"/>
        <w:rPr>
          <w:rFonts w:cs="David" w:hint="cs"/>
          <w:rtl/>
        </w:rPr>
      </w:pPr>
    </w:p>
    <w:p w14:paraId="5E4AF1F6" w14:textId="77777777" w:rsidR="0075004A" w:rsidRPr="0064659A" w:rsidRDefault="0075004A" w:rsidP="0075004A">
      <w:pPr>
        <w:bidi/>
        <w:jc w:val="both"/>
        <w:rPr>
          <w:rFonts w:cs="David" w:hint="cs"/>
          <w:u w:val="single"/>
          <w:rtl/>
        </w:rPr>
      </w:pPr>
      <w:r>
        <w:rPr>
          <w:rFonts w:cs="David" w:hint="cs"/>
          <w:u w:val="single"/>
          <w:rtl/>
        </w:rPr>
        <w:t>ארבל אסטרחן:</w:t>
      </w:r>
    </w:p>
    <w:p w14:paraId="7C3165FF" w14:textId="77777777" w:rsidR="0075004A" w:rsidRDefault="0075004A" w:rsidP="0075004A">
      <w:pPr>
        <w:bidi/>
        <w:ind w:firstLine="720"/>
        <w:jc w:val="both"/>
        <w:rPr>
          <w:rFonts w:cs="David" w:hint="cs"/>
          <w:rtl/>
        </w:rPr>
      </w:pPr>
    </w:p>
    <w:p w14:paraId="0E22DC9A" w14:textId="77777777" w:rsidR="0075004A" w:rsidRDefault="0075004A" w:rsidP="0075004A">
      <w:pPr>
        <w:bidi/>
        <w:ind w:firstLine="720"/>
        <w:jc w:val="both"/>
        <w:rPr>
          <w:rFonts w:cs="David" w:hint="cs"/>
          <w:rtl/>
        </w:rPr>
      </w:pPr>
      <w:r>
        <w:rPr>
          <w:rFonts w:cs="David" w:hint="cs"/>
          <w:rtl/>
        </w:rPr>
        <w:t xml:space="preserve">הרי אין הליכים. קבעו לו חסינות - - - </w:t>
      </w:r>
    </w:p>
    <w:p w14:paraId="6A75C840" w14:textId="77777777" w:rsidR="0075004A" w:rsidRDefault="0075004A" w:rsidP="0075004A">
      <w:pPr>
        <w:bidi/>
        <w:ind w:firstLine="720"/>
        <w:jc w:val="both"/>
        <w:rPr>
          <w:rFonts w:cs="David" w:hint="cs"/>
          <w:rtl/>
        </w:rPr>
      </w:pPr>
    </w:p>
    <w:p w14:paraId="439023F4" w14:textId="77777777" w:rsidR="0075004A" w:rsidRDefault="0075004A" w:rsidP="0075004A">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0BC02647" w14:textId="77777777" w:rsidR="0075004A" w:rsidRDefault="0075004A" w:rsidP="0075004A">
      <w:pPr>
        <w:bidi/>
        <w:ind w:firstLine="720"/>
        <w:jc w:val="both"/>
        <w:rPr>
          <w:rFonts w:cs="David" w:hint="cs"/>
          <w:rtl/>
        </w:rPr>
      </w:pPr>
    </w:p>
    <w:p w14:paraId="65893514" w14:textId="77777777" w:rsidR="0075004A" w:rsidRDefault="0075004A" w:rsidP="0075004A">
      <w:pPr>
        <w:bidi/>
        <w:ind w:firstLine="720"/>
        <w:jc w:val="both"/>
        <w:rPr>
          <w:rFonts w:cs="David" w:hint="cs"/>
          <w:rtl/>
        </w:rPr>
      </w:pPr>
      <w:r>
        <w:rPr>
          <w:rFonts w:cs="David" w:hint="cs"/>
          <w:rtl/>
        </w:rPr>
        <w:t>סליחה, אם קבעו לי חסינות אז אני אדם חף מפשע, אין סיבה שלא אהיה מועמד. מה פתאום שתקבעו תקופה של הכנסת הזאת או תקופה יותר קצרה?</w:t>
      </w:r>
    </w:p>
    <w:p w14:paraId="5BC61E73" w14:textId="77777777" w:rsidR="0075004A" w:rsidRDefault="0075004A" w:rsidP="0075004A">
      <w:pPr>
        <w:bidi/>
        <w:jc w:val="both"/>
        <w:rPr>
          <w:rFonts w:cs="David" w:hint="cs"/>
          <w:rtl/>
        </w:rPr>
      </w:pPr>
    </w:p>
    <w:p w14:paraId="5A8B07FA" w14:textId="77777777" w:rsidR="0075004A" w:rsidRPr="00EF120E" w:rsidRDefault="0075004A" w:rsidP="0075004A">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2BDF8BC" w14:textId="77777777" w:rsidR="0075004A" w:rsidRDefault="0075004A" w:rsidP="0075004A">
      <w:pPr>
        <w:bidi/>
        <w:jc w:val="both"/>
        <w:rPr>
          <w:rFonts w:cs="David" w:hint="cs"/>
          <w:rtl/>
        </w:rPr>
      </w:pPr>
    </w:p>
    <w:p w14:paraId="6CFC01E3" w14:textId="77777777" w:rsidR="0075004A" w:rsidRDefault="0075004A" w:rsidP="0075004A">
      <w:pPr>
        <w:bidi/>
        <w:jc w:val="both"/>
        <w:rPr>
          <w:rFonts w:cs="David" w:hint="cs"/>
          <w:rtl/>
        </w:rPr>
      </w:pPr>
      <w:r>
        <w:rPr>
          <w:rFonts w:cs="David" w:hint="cs"/>
          <w:rtl/>
        </w:rPr>
        <w:tab/>
        <w:t xml:space="preserve">זו הייתה ההערה שלי. </w:t>
      </w:r>
    </w:p>
    <w:p w14:paraId="1AE14725" w14:textId="77777777" w:rsidR="0075004A" w:rsidRDefault="0075004A" w:rsidP="0075004A">
      <w:pPr>
        <w:bidi/>
        <w:jc w:val="both"/>
        <w:rPr>
          <w:rFonts w:cs="David" w:hint="cs"/>
          <w:rtl/>
        </w:rPr>
      </w:pPr>
    </w:p>
    <w:p w14:paraId="4F731CA6" w14:textId="77777777" w:rsidR="0075004A" w:rsidRPr="0064659A" w:rsidRDefault="0075004A" w:rsidP="0075004A">
      <w:pPr>
        <w:bidi/>
        <w:jc w:val="both"/>
        <w:rPr>
          <w:rFonts w:cs="David" w:hint="cs"/>
          <w:u w:val="single"/>
          <w:rtl/>
        </w:rPr>
      </w:pPr>
      <w:r>
        <w:rPr>
          <w:rFonts w:cs="David" w:hint="cs"/>
          <w:u w:val="single"/>
          <w:rtl/>
        </w:rPr>
        <w:t>ארבל אסטרחן:</w:t>
      </w:r>
    </w:p>
    <w:p w14:paraId="0E1EEDB7" w14:textId="77777777" w:rsidR="0075004A" w:rsidRDefault="0075004A" w:rsidP="0075004A">
      <w:pPr>
        <w:bidi/>
        <w:jc w:val="both"/>
        <w:rPr>
          <w:rFonts w:cs="David" w:hint="cs"/>
          <w:rtl/>
        </w:rPr>
      </w:pPr>
    </w:p>
    <w:p w14:paraId="53923E0D" w14:textId="77777777" w:rsidR="0075004A" w:rsidRDefault="0075004A" w:rsidP="0075004A">
      <w:pPr>
        <w:bidi/>
        <w:jc w:val="both"/>
        <w:rPr>
          <w:rFonts w:cs="David" w:hint="cs"/>
          <w:rtl/>
        </w:rPr>
      </w:pPr>
      <w:r>
        <w:rPr>
          <w:rFonts w:cs="David" w:hint="cs"/>
          <w:rtl/>
        </w:rPr>
        <w:tab/>
        <w:t xml:space="preserve">נכון. אגיד מה השבתי גם ליושב ראש הוועדה. היום, לפי חוק החסינות, כאשר הכנסת קובעת חסינות לחבר כנסת לא היא ולא הוא אומרים שהוא חף מפשע. כל מה שהם אומרים זה שלא ניתן לקיים את ההליכים. אגב, גם הוא לא בהכרח טוען שהוא חף מפשע. הוא אומר: אל תקיימו עכשיו, בזמן שאני חבר כנסת, את ההליכים. למה הוא טוען את זה? יש לנו עילות. הוא, למשל, יכול לטעון שאם מקיימים הליכים זה יפריע לו בפעילות בכנסת </w:t>
      </w:r>
      <w:r>
        <w:rPr>
          <w:rFonts w:cs="David"/>
          <w:rtl/>
        </w:rPr>
        <w:t>–</w:t>
      </w:r>
      <w:r>
        <w:rPr>
          <w:rFonts w:cs="David" w:hint="cs"/>
          <w:rtl/>
        </w:rPr>
        <w:t xml:space="preserve"> "יגרם נזק של ממש לתפקוד הכנסת או ועדה מוועדותיה או לייצוג ציבור בוחרים". </w:t>
      </w:r>
    </w:p>
    <w:p w14:paraId="2C6357E2" w14:textId="77777777" w:rsidR="0075004A" w:rsidRDefault="0075004A" w:rsidP="0075004A">
      <w:pPr>
        <w:bidi/>
        <w:jc w:val="both"/>
        <w:rPr>
          <w:rFonts w:cs="David" w:hint="cs"/>
          <w:rtl/>
        </w:rPr>
      </w:pPr>
    </w:p>
    <w:p w14:paraId="7A2F46CD" w14:textId="77777777" w:rsidR="0075004A" w:rsidRDefault="0075004A" w:rsidP="0075004A">
      <w:pPr>
        <w:bidi/>
        <w:ind w:firstLine="720"/>
        <w:jc w:val="both"/>
        <w:rPr>
          <w:rFonts w:cs="David" w:hint="cs"/>
          <w:rtl/>
        </w:rPr>
      </w:pPr>
      <w:r>
        <w:rPr>
          <w:rFonts w:cs="David" w:hint="cs"/>
          <w:rtl/>
        </w:rPr>
        <w:t>למשל, הוא אומר: אני סיעה קטנה, של חבר כנסת אחד, שניים או שלושה, אם אנהל עכשיו הליך פלילי לא אוכל לייצג את ציבור הבוחרים שלי בכנסת. בבקשה תקבעו לי חסינות, שאפשר יהיה להעמיד אותי לדין רק כשאסיים. האם אדם כזה, שהיועץ כבר הגיש טיוטת כתב אישום נגדו בעבירות מאוד חמורות, אתה רוצה שהוא יבחר שופטים?</w:t>
      </w:r>
    </w:p>
    <w:p w14:paraId="02BC0E2D" w14:textId="77777777" w:rsidR="0075004A" w:rsidRDefault="0075004A" w:rsidP="0075004A">
      <w:pPr>
        <w:bidi/>
        <w:jc w:val="both"/>
        <w:rPr>
          <w:rFonts w:cs="David" w:hint="cs"/>
          <w:rtl/>
        </w:rPr>
      </w:pPr>
    </w:p>
    <w:p w14:paraId="037896D0"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43E6176" w14:textId="77777777" w:rsidR="0075004A" w:rsidRDefault="0075004A" w:rsidP="0075004A">
      <w:pPr>
        <w:bidi/>
        <w:jc w:val="both"/>
        <w:rPr>
          <w:rFonts w:cs="David" w:hint="cs"/>
          <w:u w:val="single"/>
          <w:rtl/>
        </w:rPr>
      </w:pPr>
    </w:p>
    <w:p w14:paraId="282DC9AB" w14:textId="77777777" w:rsidR="0075004A" w:rsidRDefault="0075004A" w:rsidP="0075004A">
      <w:pPr>
        <w:bidi/>
        <w:ind w:firstLine="720"/>
        <w:jc w:val="both"/>
        <w:rPr>
          <w:rFonts w:cs="David" w:hint="cs"/>
          <w:rtl/>
        </w:rPr>
      </w:pPr>
      <w:r>
        <w:rPr>
          <w:rFonts w:cs="David" w:hint="cs"/>
          <w:rtl/>
        </w:rPr>
        <w:t>הוא יכול להיות שר? הוא יכול להיות ראש ממשלה?</w:t>
      </w:r>
    </w:p>
    <w:p w14:paraId="7F9E7F8E" w14:textId="77777777" w:rsidR="0075004A" w:rsidRDefault="0075004A" w:rsidP="0075004A">
      <w:pPr>
        <w:bidi/>
        <w:jc w:val="both"/>
        <w:rPr>
          <w:rFonts w:cs="David" w:hint="cs"/>
          <w:rtl/>
        </w:rPr>
      </w:pPr>
    </w:p>
    <w:p w14:paraId="7E907400" w14:textId="77777777" w:rsidR="0075004A" w:rsidRPr="0064659A" w:rsidRDefault="0075004A" w:rsidP="0075004A">
      <w:pPr>
        <w:bidi/>
        <w:jc w:val="both"/>
        <w:rPr>
          <w:rFonts w:cs="David" w:hint="cs"/>
          <w:u w:val="single"/>
          <w:rtl/>
        </w:rPr>
      </w:pPr>
      <w:r>
        <w:rPr>
          <w:rFonts w:cs="David" w:hint="cs"/>
          <w:u w:val="single"/>
          <w:rtl/>
        </w:rPr>
        <w:t>ארבל אסטרחן:</w:t>
      </w:r>
    </w:p>
    <w:p w14:paraId="06BF294D" w14:textId="77777777" w:rsidR="0075004A" w:rsidRDefault="0075004A" w:rsidP="0075004A">
      <w:pPr>
        <w:bidi/>
        <w:jc w:val="both"/>
        <w:rPr>
          <w:rFonts w:cs="David" w:hint="cs"/>
          <w:rtl/>
        </w:rPr>
      </w:pPr>
    </w:p>
    <w:p w14:paraId="6EA027D7" w14:textId="77777777" w:rsidR="0075004A" w:rsidRDefault="0075004A" w:rsidP="0075004A">
      <w:pPr>
        <w:bidi/>
        <w:ind w:firstLine="720"/>
        <w:jc w:val="both"/>
        <w:rPr>
          <w:rFonts w:cs="David" w:hint="cs"/>
          <w:rtl/>
        </w:rPr>
      </w:pPr>
      <w:r>
        <w:rPr>
          <w:rFonts w:cs="David" w:hint="cs"/>
          <w:rtl/>
        </w:rPr>
        <w:t xml:space="preserve">כן. אבל אנחנו קובעים פה </w:t>
      </w:r>
      <w:smartTag w:uri="urn:schemas-microsoft-com:office:smarttags" w:element="PersonName">
        <w:r>
          <w:rPr>
            <w:rFonts w:cs="David" w:hint="cs"/>
            <w:rtl/>
          </w:rPr>
          <w:t>דב</w:t>
        </w:r>
      </w:smartTag>
      <w:r>
        <w:rPr>
          <w:rFonts w:cs="David" w:hint="cs"/>
          <w:rtl/>
        </w:rPr>
        <w:t>רים ייחודיים, לגבי מי יכול לבחור שופטים. השאלה אם הכנסת לא רוצה לקבוע סטנדרטים גבוהים ל</w:t>
      </w:r>
      <w:smartTag w:uri="urn:schemas-microsoft-com:office:smarttags" w:element="PersonName">
        <w:r>
          <w:rPr>
            <w:rFonts w:cs="David" w:hint="cs"/>
            <w:rtl/>
          </w:rPr>
          <w:t>דב</w:t>
        </w:r>
      </w:smartTag>
      <w:r>
        <w:rPr>
          <w:rFonts w:cs="David" w:hint="cs"/>
          <w:rtl/>
        </w:rPr>
        <w:t xml:space="preserve">רים האלה. מבין 120 חברי כנסת </w:t>
      </w:r>
      <w:r>
        <w:rPr>
          <w:rFonts w:cs="David"/>
          <w:rtl/>
        </w:rPr>
        <w:t>–</w:t>
      </w:r>
      <w:r>
        <w:rPr>
          <w:rFonts w:cs="David" w:hint="cs"/>
          <w:rtl/>
        </w:rPr>
        <w:t xml:space="preserve"> או 80 חברי כנסת, בלי שרים וסגני שרים - - -</w:t>
      </w:r>
    </w:p>
    <w:p w14:paraId="11255E24" w14:textId="77777777" w:rsidR="0075004A" w:rsidRDefault="0075004A" w:rsidP="0075004A">
      <w:pPr>
        <w:bidi/>
        <w:jc w:val="both"/>
        <w:rPr>
          <w:rFonts w:cs="David" w:hint="cs"/>
          <w:rtl/>
        </w:rPr>
      </w:pPr>
    </w:p>
    <w:p w14:paraId="61994871"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07D0E30" w14:textId="77777777" w:rsidR="0075004A" w:rsidRDefault="0075004A" w:rsidP="0075004A">
      <w:pPr>
        <w:bidi/>
        <w:jc w:val="both"/>
        <w:rPr>
          <w:rFonts w:cs="David" w:hint="cs"/>
          <w:u w:val="single"/>
          <w:rtl/>
        </w:rPr>
      </w:pPr>
    </w:p>
    <w:p w14:paraId="689619EE" w14:textId="77777777" w:rsidR="0075004A" w:rsidRDefault="0075004A" w:rsidP="0075004A">
      <w:pPr>
        <w:bidi/>
        <w:ind w:firstLine="720"/>
        <w:jc w:val="both"/>
        <w:rPr>
          <w:rFonts w:cs="David" w:hint="cs"/>
          <w:rtl/>
        </w:rPr>
      </w:pPr>
      <w:r>
        <w:rPr>
          <w:rFonts w:cs="David" w:hint="cs"/>
          <w:rtl/>
        </w:rPr>
        <w:t xml:space="preserve">שלא יבחרו בו. הרי זה בדיוק העניין, אנחנו עושים צחוק מעצמנו. אנחנו קובעים הגבלות במקום שיהיה לנו את האומץ לומר: האיש הזה, אנחנו לא נצביע בשבילו, אז אנחנו קובעים שנעשה לו הנחיות מראש. </w:t>
      </w:r>
    </w:p>
    <w:p w14:paraId="616DBF23" w14:textId="77777777" w:rsidR="0075004A" w:rsidRDefault="0075004A" w:rsidP="0075004A">
      <w:pPr>
        <w:bidi/>
        <w:jc w:val="both"/>
        <w:rPr>
          <w:rFonts w:cs="David" w:hint="cs"/>
          <w:rtl/>
        </w:rPr>
      </w:pPr>
    </w:p>
    <w:p w14:paraId="4A4A8F56" w14:textId="77777777" w:rsidR="0075004A" w:rsidRPr="0064659A" w:rsidRDefault="0075004A" w:rsidP="0075004A">
      <w:pPr>
        <w:bidi/>
        <w:jc w:val="both"/>
        <w:rPr>
          <w:rFonts w:cs="David" w:hint="cs"/>
          <w:u w:val="single"/>
          <w:rtl/>
        </w:rPr>
      </w:pPr>
      <w:r>
        <w:rPr>
          <w:rFonts w:cs="David" w:hint="cs"/>
          <w:u w:val="single"/>
          <w:rtl/>
        </w:rPr>
        <w:t>ארבל אסטרחן:</w:t>
      </w:r>
    </w:p>
    <w:p w14:paraId="2969A61E" w14:textId="77777777" w:rsidR="0075004A" w:rsidRDefault="0075004A" w:rsidP="0075004A">
      <w:pPr>
        <w:bidi/>
        <w:jc w:val="both"/>
        <w:rPr>
          <w:rFonts w:cs="David" w:hint="cs"/>
          <w:rtl/>
        </w:rPr>
      </w:pPr>
    </w:p>
    <w:p w14:paraId="55169880" w14:textId="77777777" w:rsidR="0075004A" w:rsidRDefault="0075004A" w:rsidP="0075004A">
      <w:pPr>
        <w:bidi/>
        <w:ind w:firstLine="720"/>
        <w:jc w:val="both"/>
        <w:rPr>
          <w:rFonts w:cs="David" w:hint="cs"/>
          <w:rtl/>
        </w:rPr>
      </w:pPr>
      <w:r>
        <w:rPr>
          <w:rFonts w:cs="David" w:hint="cs"/>
          <w:rtl/>
        </w:rPr>
        <w:t>יש שיקול דעת לו</w:t>
      </w:r>
      <w:smartTag w:uri="urn:schemas-microsoft-com:office:smarttags" w:element="PersonName">
        <w:r>
          <w:rPr>
            <w:rFonts w:cs="David" w:hint="cs"/>
            <w:rtl/>
          </w:rPr>
          <w:t>ועדת הכנסת</w:t>
        </w:r>
      </w:smartTag>
      <w:r>
        <w:rPr>
          <w:rFonts w:cs="David" w:hint="cs"/>
          <w:rtl/>
        </w:rPr>
        <w:t xml:space="preserve">, היא רשאית לקבוע. זה כמובן יהיה תלוי באישומים נגדו - - - </w:t>
      </w:r>
    </w:p>
    <w:p w14:paraId="5EE54AE7" w14:textId="77777777" w:rsidR="0075004A" w:rsidRDefault="0075004A" w:rsidP="0075004A">
      <w:pPr>
        <w:bidi/>
        <w:ind w:firstLine="720"/>
        <w:jc w:val="both"/>
        <w:rPr>
          <w:rFonts w:cs="David" w:hint="cs"/>
          <w:rtl/>
        </w:rPr>
      </w:pPr>
    </w:p>
    <w:p w14:paraId="1D77690B" w14:textId="77777777" w:rsidR="0075004A" w:rsidRPr="00EF120E" w:rsidRDefault="0075004A" w:rsidP="0075004A">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9059EC5" w14:textId="77777777" w:rsidR="0075004A" w:rsidRDefault="0075004A" w:rsidP="0075004A">
      <w:pPr>
        <w:bidi/>
        <w:ind w:firstLine="720"/>
        <w:jc w:val="both"/>
        <w:rPr>
          <w:rFonts w:cs="David" w:hint="cs"/>
          <w:rtl/>
        </w:rPr>
      </w:pPr>
    </w:p>
    <w:p w14:paraId="37A8A1E4" w14:textId="77777777" w:rsidR="0075004A" w:rsidRDefault="0075004A" w:rsidP="0075004A">
      <w:pPr>
        <w:bidi/>
        <w:ind w:firstLine="720"/>
        <w:jc w:val="both"/>
        <w:rPr>
          <w:rFonts w:cs="David" w:hint="cs"/>
          <w:rtl/>
        </w:rPr>
      </w:pPr>
      <w:r>
        <w:rPr>
          <w:rFonts w:cs="David" w:hint="cs"/>
          <w:rtl/>
        </w:rPr>
        <w:t xml:space="preserve">זה היה הטיעון שבו היא ניצחה אותי, כי עד כאן הייתי אתך לגמרי. זה משאיר את שיקול הדעת, זה לא אומר שהוא לא יהיה אלא רק מאפשר לך להגיד שלא ניתן לבן-אדם כזה - - - </w:t>
      </w:r>
    </w:p>
    <w:p w14:paraId="5B5775C1" w14:textId="77777777" w:rsidR="0075004A" w:rsidRDefault="0075004A" w:rsidP="0075004A">
      <w:pPr>
        <w:bidi/>
        <w:jc w:val="both"/>
        <w:rPr>
          <w:rFonts w:cs="David" w:hint="cs"/>
          <w:rtl/>
        </w:rPr>
      </w:pPr>
    </w:p>
    <w:p w14:paraId="454D435B"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01DD685" w14:textId="77777777" w:rsidR="0075004A" w:rsidRDefault="0075004A" w:rsidP="0075004A">
      <w:pPr>
        <w:bidi/>
        <w:jc w:val="both"/>
        <w:rPr>
          <w:rFonts w:cs="David" w:hint="cs"/>
          <w:u w:val="single"/>
          <w:rtl/>
        </w:rPr>
      </w:pPr>
    </w:p>
    <w:p w14:paraId="53BB8BB3" w14:textId="77777777" w:rsidR="0075004A" w:rsidRDefault="0075004A" w:rsidP="0075004A">
      <w:pPr>
        <w:bidi/>
        <w:ind w:firstLine="720"/>
        <w:jc w:val="both"/>
        <w:rPr>
          <w:rFonts w:cs="David" w:hint="cs"/>
          <w:rtl/>
        </w:rPr>
      </w:pPr>
      <w:r>
        <w:rPr>
          <w:rFonts w:cs="David" w:hint="cs"/>
          <w:rtl/>
        </w:rPr>
        <w:t>זה נותן שיקול דעת, אבל זה עניין נורא פוליטי.</w:t>
      </w:r>
    </w:p>
    <w:p w14:paraId="5CEB34A2" w14:textId="77777777" w:rsidR="0075004A" w:rsidRDefault="0075004A" w:rsidP="0075004A">
      <w:pPr>
        <w:bidi/>
        <w:ind w:firstLine="720"/>
        <w:jc w:val="both"/>
        <w:rPr>
          <w:rFonts w:cs="David" w:hint="cs"/>
          <w:rtl/>
        </w:rPr>
      </w:pPr>
    </w:p>
    <w:p w14:paraId="464F0630" w14:textId="77777777" w:rsidR="0075004A" w:rsidRPr="00EF120E" w:rsidRDefault="0075004A" w:rsidP="0075004A">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60AD4962" w14:textId="77777777" w:rsidR="0075004A" w:rsidRDefault="0075004A" w:rsidP="0075004A">
      <w:pPr>
        <w:bidi/>
        <w:ind w:firstLine="720"/>
        <w:jc w:val="both"/>
        <w:rPr>
          <w:rFonts w:cs="David" w:hint="cs"/>
          <w:rtl/>
        </w:rPr>
      </w:pPr>
    </w:p>
    <w:p w14:paraId="72E52EA8" w14:textId="77777777" w:rsidR="0075004A" w:rsidRDefault="0075004A" w:rsidP="0075004A">
      <w:pPr>
        <w:bidi/>
        <w:ind w:firstLine="720"/>
        <w:jc w:val="both"/>
        <w:rPr>
          <w:rFonts w:cs="David" w:hint="cs"/>
          <w:rtl/>
        </w:rPr>
      </w:pPr>
      <w:r>
        <w:rPr>
          <w:rFonts w:cs="David" w:hint="cs"/>
          <w:rtl/>
        </w:rPr>
        <w:t xml:space="preserve">ציבורי גם. </w:t>
      </w:r>
    </w:p>
    <w:p w14:paraId="5D3BDF1C" w14:textId="77777777" w:rsidR="0075004A" w:rsidRDefault="0075004A" w:rsidP="0075004A">
      <w:pPr>
        <w:bidi/>
        <w:ind w:firstLine="720"/>
        <w:jc w:val="both"/>
        <w:rPr>
          <w:rFonts w:cs="David" w:hint="cs"/>
          <w:rtl/>
        </w:rPr>
      </w:pPr>
    </w:p>
    <w:p w14:paraId="5CEB2D95" w14:textId="77777777" w:rsidR="0075004A" w:rsidRDefault="0075004A" w:rsidP="0075004A">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454082FF" w14:textId="77777777" w:rsidR="0075004A" w:rsidRDefault="0075004A" w:rsidP="0075004A">
      <w:pPr>
        <w:bidi/>
        <w:ind w:firstLine="720"/>
        <w:jc w:val="both"/>
        <w:rPr>
          <w:rFonts w:cs="David" w:hint="cs"/>
          <w:rtl/>
        </w:rPr>
      </w:pPr>
    </w:p>
    <w:p w14:paraId="56EE509E" w14:textId="77777777" w:rsidR="0075004A" w:rsidRDefault="0075004A" w:rsidP="0075004A">
      <w:pPr>
        <w:bidi/>
        <w:ind w:firstLine="720"/>
        <w:jc w:val="both"/>
        <w:rPr>
          <w:rFonts w:cs="David" w:hint="cs"/>
          <w:rtl/>
        </w:rPr>
      </w:pPr>
      <w:r>
        <w:rPr>
          <w:rFonts w:cs="David" w:hint="cs"/>
          <w:rtl/>
        </w:rPr>
        <w:t xml:space="preserve">וציבורי. אני אומר </w:t>
      </w:r>
      <w:smartTag w:uri="urn:schemas-microsoft-com:office:smarttags" w:element="PersonName">
        <w:r>
          <w:rPr>
            <w:rFonts w:cs="David" w:hint="cs"/>
            <w:rtl/>
          </w:rPr>
          <w:t>דב</w:t>
        </w:r>
      </w:smartTag>
      <w:r>
        <w:rPr>
          <w:rFonts w:cs="David" w:hint="cs"/>
          <w:rtl/>
        </w:rPr>
        <w:t xml:space="preserve">ר נורא פשוט: אדם הורשע ונקבע שיש עמה קלון אבל הוא לא נידון למאסר, הגיעו הבחירות </w:t>
      </w:r>
      <w:r>
        <w:rPr>
          <w:rFonts w:cs="David"/>
          <w:rtl/>
        </w:rPr>
        <w:t>–</w:t>
      </w:r>
      <w:r>
        <w:rPr>
          <w:rFonts w:cs="David" w:hint="cs"/>
          <w:rtl/>
        </w:rPr>
        <w:t xml:space="preserve"> הוא יכול להיבחר לכנסת, הוא יכול להיות חבר הוועדה למינוי שופטים, הוא יכול להיות הכול. </w:t>
      </w:r>
    </w:p>
    <w:p w14:paraId="0F97B164" w14:textId="77777777" w:rsidR="0075004A" w:rsidRDefault="0075004A" w:rsidP="0075004A">
      <w:pPr>
        <w:bidi/>
        <w:jc w:val="both"/>
        <w:rPr>
          <w:rFonts w:cs="David" w:hint="cs"/>
          <w:rtl/>
        </w:rPr>
      </w:pPr>
    </w:p>
    <w:p w14:paraId="497D03B2" w14:textId="77777777" w:rsidR="0075004A" w:rsidRPr="0064659A" w:rsidRDefault="0075004A" w:rsidP="0075004A">
      <w:pPr>
        <w:bidi/>
        <w:jc w:val="both"/>
        <w:rPr>
          <w:rFonts w:cs="David" w:hint="cs"/>
          <w:u w:val="single"/>
          <w:rtl/>
        </w:rPr>
      </w:pPr>
      <w:r>
        <w:rPr>
          <w:rFonts w:cs="David" w:hint="cs"/>
          <w:u w:val="single"/>
          <w:rtl/>
        </w:rPr>
        <w:t>ארבל אסטרחן:</w:t>
      </w:r>
    </w:p>
    <w:p w14:paraId="5C03B09C" w14:textId="77777777" w:rsidR="0075004A" w:rsidRDefault="0075004A" w:rsidP="0075004A">
      <w:pPr>
        <w:bidi/>
        <w:jc w:val="both"/>
        <w:rPr>
          <w:rFonts w:cs="David" w:hint="cs"/>
          <w:rtl/>
        </w:rPr>
      </w:pPr>
    </w:p>
    <w:p w14:paraId="149B2E8F" w14:textId="77777777" w:rsidR="0075004A" w:rsidRDefault="0075004A" w:rsidP="0075004A">
      <w:pPr>
        <w:bidi/>
        <w:ind w:firstLine="720"/>
        <w:jc w:val="both"/>
        <w:rPr>
          <w:rFonts w:cs="David" w:hint="cs"/>
          <w:rtl/>
        </w:rPr>
      </w:pPr>
      <w:r>
        <w:rPr>
          <w:rFonts w:cs="David" w:hint="cs"/>
          <w:rtl/>
        </w:rPr>
        <w:t xml:space="preserve">לא, כי לא עברו עשר שנים מיום שהוא הורשע. זה סעיף 3(א)(2). להיבחר לכנסת הוא יכול, אבל יש </w:t>
      </w:r>
      <w:smartTag w:uri="urn:schemas-microsoft-com:office:smarttags" w:element="PersonName">
        <w:r>
          <w:rPr>
            <w:rFonts w:cs="David" w:hint="cs"/>
            <w:rtl/>
          </w:rPr>
          <w:t>דב</w:t>
        </w:r>
      </w:smartTag>
      <w:r>
        <w:rPr>
          <w:rFonts w:cs="David" w:hint="cs"/>
          <w:rtl/>
        </w:rPr>
        <w:t xml:space="preserve">רים מסוימים בכנסת, מאוד מצומצמים, שבהם אנחנו רוצים להגיד שאנחנו מחפשים פה את חברי הכנסת - - - </w:t>
      </w:r>
    </w:p>
    <w:p w14:paraId="2055EE48" w14:textId="77777777" w:rsidR="0075004A" w:rsidRDefault="0075004A" w:rsidP="0075004A">
      <w:pPr>
        <w:bidi/>
        <w:jc w:val="both"/>
        <w:rPr>
          <w:rFonts w:cs="David" w:hint="cs"/>
          <w:rtl/>
        </w:rPr>
      </w:pPr>
    </w:p>
    <w:p w14:paraId="1BA2FAD4" w14:textId="77777777" w:rsidR="0075004A" w:rsidRDefault="0075004A" w:rsidP="0075004A">
      <w:pPr>
        <w:bidi/>
        <w:jc w:val="both"/>
        <w:rPr>
          <w:rFonts w:cs="David" w:hint="cs"/>
          <w:u w:val="single"/>
          <w:rtl/>
        </w:rPr>
      </w:pPr>
      <w:r w:rsidRPr="004769FD">
        <w:rPr>
          <w:rFonts w:cs="David" w:hint="cs"/>
          <w:u w:val="single"/>
          <w:rtl/>
        </w:rPr>
        <w:t>אורי בנק:</w:t>
      </w:r>
    </w:p>
    <w:p w14:paraId="567D531B" w14:textId="77777777" w:rsidR="0075004A" w:rsidRDefault="0075004A" w:rsidP="0075004A">
      <w:pPr>
        <w:bidi/>
        <w:jc w:val="both"/>
        <w:rPr>
          <w:rFonts w:cs="David" w:hint="cs"/>
          <w:u w:val="single"/>
          <w:rtl/>
        </w:rPr>
      </w:pPr>
    </w:p>
    <w:p w14:paraId="20EA2693" w14:textId="77777777" w:rsidR="0075004A" w:rsidRDefault="0075004A" w:rsidP="0075004A">
      <w:pPr>
        <w:bidi/>
        <w:jc w:val="both"/>
        <w:rPr>
          <w:rFonts w:cs="David" w:hint="cs"/>
          <w:rtl/>
        </w:rPr>
      </w:pPr>
      <w:r>
        <w:rPr>
          <w:rFonts w:cs="David" w:hint="cs"/>
          <w:rtl/>
        </w:rPr>
        <w:tab/>
        <w:t xml:space="preserve">רף יותר גבוה. </w:t>
      </w:r>
    </w:p>
    <w:p w14:paraId="51D6A13B" w14:textId="77777777" w:rsidR="0075004A" w:rsidRDefault="0075004A" w:rsidP="0075004A">
      <w:pPr>
        <w:bidi/>
        <w:jc w:val="both"/>
        <w:rPr>
          <w:rFonts w:cs="David" w:hint="cs"/>
          <w:rtl/>
        </w:rPr>
      </w:pPr>
    </w:p>
    <w:p w14:paraId="31F42761" w14:textId="77777777" w:rsidR="0075004A" w:rsidRPr="0064659A" w:rsidRDefault="0075004A" w:rsidP="0075004A">
      <w:pPr>
        <w:bidi/>
        <w:jc w:val="both"/>
        <w:rPr>
          <w:rFonts w:cs="David" w:hint="cs"/>
          <w:u w:val="single"/>
          <w:rtl/>
        </w:rPr>
      </w:pPr>
      <w:r>
        <w:rPr>
          <w:rFonts w:cs="David" w:hint="cs"/>
          <w:u w:val="single"/>
          <w:rtl/>
        </w:rPr>
        <w:t>ארבל אסטרחן:</w:t>
      </w:r>
    </w:p>
    <w:p w14:paraId="7E9790FF" w14:textId="77777777" w:rsidR="0075004A" w:rsidRDefault="0075004A" w:rsidP="0075004A">
      <w:pPr>
        <w:bidi/>
        <w:jc w:val="both"/>
        <w:rPr>
          <w:rFonts w:cs="David" w:hint="cs"/>
          <w:rtl/>
        </w:rPr>
      </w:pPr>
    </w:p>
    <w:p w14:paraId="17A281E6" w14:textId="77777777" w:rsidR="0075004A" w:rsidRDefault="0075004A" w:rsidP="0075004A">
      <w:pPr>
        <w:bidi/>
        <w:jc w:val="both"/>
        <w:rPr>
          <w:rFonts w:cs="David" w:hint="cs"/>
          <w:rtl/>
        </w:rPr>
      </w:pPr>
      <w:r>
        <w:rPr>
          <w:rFonts w:cs="David" w:hint="cs"/>
          <w:rtl/>
        </w:rPr>
        <w:tab/>
        <w:t xml:space="preserve">כן. מבין 80 חברי כנסת תמצאו מישהו שלא הורשע - - - </w:t>
      </w:r>
    </w:p>
    <w:p w14:paraId="505E0063" w14:textId="77777777" w:rsidR="0075004A" w:rsidRPr="004769FD" w:rsidRDefault="0075004A" w:rsidP="0075004A">
      <w:pPr>
        <w:bidi/>
        <w:jc w:val="both"/>
        <w:rPr>
          <w:rFonts w:cs="David" w:hint="cs"/>
          <w:rtl/>
        </w:rPr>
      </w:pPr>
    </w:p>
    <w:p w14:paraId="4141B9C5"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1809250" w14:textId="77777777" w:rsidR="0075004A" w:rsidRDefault="0075004A" w:rsidP="0075004A">
      <w:pPr>
        <w:bidi/>
        <w:jc w:val="both"/>
        <w:rPr>
          <w:rFonts w:cs="David" w:hint="cs"/>
          <w:u w:val="single"/>
          <w:rtl/>
        </w:rPr>
      </w:pPr>
    </w:p>
    <w:p w14:paraId="0C79AF14" w14:textId="77777777" w:rsidR="0075004A" w:rsidRDefault="0075004A" w:rsidP="0075004A">
      <w:pPr>
        <w:bidi/>
        <w:ind w:firstLine="720"/>
        <w:jc w:val="both"/>
        <w:rPr>
          <w:rFonts w:cs="David" w:hint="cs"/>
          <w:rtl/>
        </w:rPr>
      </w:pPr>
      <w:r>
        <w:rPr>
          <w:rFonts w:cs="David" w:hint="cs"/>
          <w:rtl/>
        </w:rPr>
        <w:t xml:space="preserve">אין פה איזו אמת מוחלטת, אבל יש בזה היגיון. </w:t>
      </w:r>
    </w:p>
    <w:p w14:paraId="333E4598" w14:textId="77777777" w:rsidR="0075004A" w:rsidRDefault="0075004A" w:rsidP="0075004A">
      <w:pPr>
        <w:bidi/>
        <w:jc w:val="both"/>
        <w:rPr>
          <w:rFonts w:cs="David" w:hint="cs"/>
          <w:rtl/>
        </w:rPr>
      </w:pPr>
    </w:p>
    <w:p w14:paraId="77009BF3" w14:textId="77777777" w:rsidR="0075004A" w:rsidRPr="0064659A" w:rsidRDefault="0075004A" w:rsidP="0075004A">
      <w:pPr>
        <w:bidi/>
        <w:jc w:val="both"/>
        <w:rPr>
          <w:rFonts w:cs="David" w:hint="cs"/>
          <w:u w:val="single"/>
          <w:rtl/>
        </w:rPr>
      </w:pPr>
      <w:r>
        <w:rPr>
          <w:rFonts w:cs="David" w:hint="cs"/>
          <w:u w:val="single"/>
          <w:rtl/>
        </w:rPr>
        <w:t>ארבל אסטרחן:</w:t>
      </w:r>
    </w:p>
    <w:p w14:paraId="6D6BC145" w14:textId="77777777" w:rsidR="0075004A" w:rsidRDefault="0075004A" w:rsidP="0075004A">
      <w:pPr>
        <w:bidi/>
        <w:jc w:val="both"/>
        <w:rPr>
          <w:rFonts w:cs="David" w:hint="cs"/>
          <w:rtl/>
        </w:rPr>
      </w:pPr>
    </w:p>
    <w:p w14:paraId="59E267FB" w14:textId="77777777" w:rsidR="0075004A" w:rsidRDefault="0075004A" w:rsidP="0075004A">
      <w:pPr>
        <w:bidi/>
        <w:ind w:firstLine="720"/>
        <w:jc w:val="both"/>
        <w:rPr>
          <w:rFonts w:cs="David" w:hint="cs"/>
          <w:rtl/>
        </w:rPr>
      </w:pPr>
      <w:r>
        <w:rPr>
          <w:rFonts w:cs="David" w:hint="cs"/>
          <w:rtl/>
        </w:rPr>
        <w:t>אני יודעת שזה לא טיעון, אבל יש גם איזשהו היגיון בהקבלה למה שכבר נקבע לגבי היו"ר. זה מבחינת סייג לכהונה.</w:t>
      </w:r>
    </w:p>
    <w:p w14:paraId="5DBBE205" w14:textId="77777777" w:rsidR="0075004A" w:rsidRDefault="0075004A" w:rsidP="0075004A">
      <w:pPr>
        <w:bidi/>
        <w:ind w:firstLine="720"/>
        <w:jc w:val="both"/>
        <w:rPr>
          <w:rFonts w:cs="David" w:hint="cs"/>
          <w:rtl/>
        </w:rPr>
      </w:pPr>
    </w:p>
    <w:p w14:paraId="0BDAD1DB" w14:textId="77777777" w:rsidR="0075004A" w:rsidRDefault="0075004A" w:rsidP="0075004A">
      <w:pPr>
        <w:bidi/>
        <w:ind w:firstLine="720"/>
        <w:jc w:val="both"/>
        <w:rPr>
          <w:rFonts w:cs="David" w:hint="cs"/>
          <w:rtl/>
        </w:rPr>
      </w:pPr>
      <w:r>
        <w:rPr>
          <w:rFonts w:cs="David" w:hint="cs"/>
          <w:rtl/>
        </w:rPr>
        <w:t xml:space="preserve">אנחנו עוברים להשעיה. עכשיו מוצע שהכנסת תוכל להשעות, אבל לפי הצעת </w:t>
      </w:r>
      <w:smartTag w:uri="urn:schemas-microsoft-com:office:smarttags" w:element="PersonName">
        <w:r>
          <w:rPr>
            <w:rFonts w:cs="David" w:hint="cs"/>
            <w:rtl/>
          </w:rPr>
          <w:t>ועדת הכנסת</w:t>
        </w:r>
      </w:smartTag>
      <w:r>
        <w:rPr>
          <w:rFonts w:cs="David" w:hint="cs"/>
          <w:rtl/>
        </w:rPr>
        <w:t xml:space="preserve">. להשעות מכהונתו את נציג הכנסת בוועדת מינויים בהתקיים בו האמור ב-(1) רישא </w:t>
      </w:r>
      <w:r>
        <w:rPr>
          <w:rFonts w:cs="David"/>
          <w:rtl/>
        </w:rPr>
        <w:t>–</w:t>
      </w:r>
      <w:r>
        <w:rPr>
          <w:rFonts w:cs="David" w:hint="cs"/>
          <w:rtl/>
        </w:rPr>
        <w:t xml:space="preserve"> אם היועץ רצה כתב אישום או מתקיימים הליכים פליליים. </w:t>
      </w:r>
    </w:p>
    <w:p w14:paraId="64B17195" w14:textId="77777777" w:rsidR="0075004A" w:rsidRDefault="0075004A" w:rsidP="0075004A">
      <w:pPr>
        <w:bidi/>
        <w:ind w:firstLine="720"/>
        <w:jc w:val="both"/>
        <w:rPr>
          <w:rFonts w:cs="David" w:hint="cs"/>
          <w:rtl/>
        </w:rPr>
      </w:pPr>
    </w:p>
    <w:p w14:paraId="065F55B9" w14:textId="77777777" w:rsidR="0075004A" w:rsidRPr="000452E0" w:rsidRDefault="0075004A" w:rsidP="0075004A">
      <w:pPr>
        <w:bidi/>
        <w:jc w:val="both"/>
        <w:rPr>
          <w:rFonts w:cs="David" w:hint="cs"/>
          <w:u w:val="single"/>
          <w:rtl/>
        </w:rPr>
      </w:pPr>
      <w:r w:rsidRPr="000452E0">
        <w:rPr>
          <w:rFonts w:cs="David" w:hint="cs"/>
          <w:u w:val="single"/>
          <w:rtl/>
        </w:rPr>
        <w:t>אורי</w:t>
      </w:r>
      <w:r>
        <w:rPr>
          <w:rFonts w:cs="David" w:hint="cs"/>
          <w:u w:val="single"/>
          <w:rtl/>
        </w:rPr>
        <w:t xml:space="preserve"> בנק:</w:t>
      </w:r>
    </w:p>
    <w:p w14:paraId="12683F99" w14:textId="77777777" w:rsidR="0075004A" w:rsidRDefault="0075004A" w:rsidP="0075004A">
      <w:pPr>
        <w:bidi/>
        <w:jc w:val="both"/>
        <w:rPr>
          <w:rFonts w:cs="David" w:hint="cs"/>
          <w:rtl/>
        </w:rPr>
      </w:pPr>
    </w:p>
    <w:p w14:paraId="445C9C8F" w14:textId="77777777" w:rsidR="0075004A" w:rsidRDefault="0075004A" w:rsidP="0075004A">
      <w:pPr>
        <w:bidi/>
        <w:ind w:firstLine="720"/>
        <w:jc w:val="both"/>
        <w:rPr>
          <w:rFonts w:cs="David" w:hint="cs"/>
          <w:rtl/>
        </w:rPr>
      </w:pPr>
      <w:r>
        <w:rPr>
          <w:rFonts w:cs="David" w:hint="cs"/>
          <w:rtl/>
        </w:rPr>
        <w:t>להשעות זה נקרא להעביר מכהונה?</w:t>
      </w:r>
    </w:p>
    <w:p w14:paraId="2FEEFAD5" w14:textId="77777777" w:rsidR="0075004A" w:rsidRDefault="0075004A" w:rsidP="0075004A">
      <w:pPr>
        <w:bidi/>
        <w:jc w:val="both"/>
        <w:rPr>
          <w:rFonts w:cs="David" w:hint="cs"/>
          <w:rtl/>
        </w:rPr>
      </w:pPr>
    </w:p>
    <w:p w14:paraId="7E1991E5" w14:textId="77777777" w:rsidR="0075004A" w:rsidRPr="0064659A" w:rsidRDefault="0075004A" w:rsidP="0075004A">
      <w:pPr>
        <w:bidi/>
        <w:jc w:val="both"/>
        <w:rPr>
          <w:rFonts w:cs="David" w:hint="cs"/>
          <w:u w:val="single"/>
          <w:rtl/>
        </w:rPr>
      </w:pPr>
      <w:r>
        <w:rPr>
          <w:rFonts w:cs="David" w:hint="cs"/>
          <w:u w:val="single"/>
          <w:rtl/>
        </w:rPr>
        <w:t>ארבל אסטרחן:</w:t>
      </w:r>
    </w:p>
    <w:p w14:paraId="35FEFA33" w14:textId="77777777" w:rsidR="0075004A" w:rsidRDefault="0075004A" w:rsidP="0075004A">
      <w:pPr>
        <w:bidi/>
        <w:jc w:val="both"/>
        <w:rPr>
          <w:rFonts w:cs="David" w:hint="cs"/>
          <w:rtl/>
        </w:rPr>
      </w:pPr>
    </w:p>
    <w:p w14:paraId="11D141AF" w14:textId="77777777" w:rsidR="0075004A" w:rsidRDefault="0075004A" w:rsidP="0075004A">
      <w:pPr>
        <w:bidi/>
        <w:ind w:firstLine="720"/>
        <w:jc w:val="both"/>
        <w:rPr>
          <w:rFonts w:cs="David" w:hint="cs"/>
          <w:rtl/>
        </w:rPr>
      </w:pPr>
      <w:r>
        <w:rPr>
          <w:rFonts w:cs="David" w:hint="cs"/>
          <w:rtl/>
        </w:rPr>
        <w:t xml:space="preserve">לא. זה למנות מישהו אחר במקומו עד מה שאמרנו - - - </w:t>
      </w:r>
    </w:p>
    <w:p w14:paraId="23D1912C" w14:textId="77777777" w:rsidR="0075004A" w:rsidRDefault="0075004A" w:rsidP="0075004A">
      <w:pPr>
        <w:bidi/>
        <w:jc w:val="both"/>
        <w:rPr>
          <w:rFonts w:cs="David" w:hint="cs"/>
          <w:rtl/>
        </w:rPr>
      </w:pPr>
    </w:p>
    <w:p w14:paraId="39BAFA1C"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519D5B1" w14:textId="77777777" w:rsidR="0075004A" w:rsidRDefault="0075004A" w:rsidP="0075004A">
      <w:pPr>
        <w:bidi/>
        <w:jc w:val="both"/>
        <w:rPr>
          <w:rFonts w:cs="David" w:hint="cs"/>
          <w:u w:val="single"/>
          <w:rtl/>
        </w:rPr>
      </w:pPr>
    </w:p>
    <w:p w14:paraId="5B27D91E" w14:textId="77777777" w:rsidR="0075004A" w:rsidRDefault="0075004A" w:rsidP="0075004A">
      <w:pPr>
        <w:bidi/>
        <w:ind w:firstLine="720"/>
        <w:jc w:val="both"/>
        <w:rPr>
          <w:rFonts w:cs="David" w:hint="cs"/>
          <w:rtl/>
        </w:rPr>
      </w:pPr>
      <w:r>
        <w:rPr>
          <w:rFonts w:cs="David" w:hint="cs"/>
          <w:rtl/>
        </w:rPr>
        <w:t xml:space="preserve">זה מצבו של צחי הנגבי כרגע. ההשעיה היא זמנית. </w:t>
      </w:r>
    </w:p>
    <w:p w14:paraId="22C12A5E" w14:textId="77777777" w:rsidR="0075004A" w:rsidRDefault="0075004A" w:rsidP="0075004A">
      <w:pPr>
        <w:bidi/>
        <w:jc w:val="both"/>
        <w:rPr>
          <w:rFonts w:cs="David" w:hint="cs"/>
          <w:rtl/>
        </w:rPr>
      </w:pPr>
    </w:p>
    <w:p w14:paraId="6783232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CE86231" w14:textId="77777777" w:rsidR="0075004A" w:rsidRDefault="0075004A" w:rsidP="0075004A">
      <w:pPr>
        <w:bidi/>
        <w:jc w:val="both"/>
        <w:rPr>
          <w:rFonts w:cs="David" w:hint="cs"/>
          <w:u w:val="single"/>
          <w:rtl/>
        </w:rPr>
      </w:pPr>
    </w:p>
    <w:p w14:paraId="6A0BAF2A" w14:textId="77777777" w:rsidR="0075004A" w:rsidRDefault="0075004A" w:rsidP="0075004A">
      <w:pPr>
        <w:bidi/>
        <w:ind w:firstLine="720"/>
        <w:jc w:val="both"/>
        <w:rPr>
          <w:rFonts w:cs="David" w:hint="cs"/>
          <w:rtl/>
        </w:rPr>
      </w:pPr>
      <w:r>
        <w:rPr>
          <w:rFonts w:cs="David" w:hint="cs"/>
          <w:rtl/>
        </w:rPr>
        <w:t>למה הכנסתם פה את ועדת האתיקה? מה זה קשור?</w:t>
      </w:r>
    </w:p>
    <w:p w14:paraId="5D4BD564" w14:textId="77777777" w:rsidR="0075004A" w:rsidRDefault="0075004A" w:rsidP="0075004A">
      <w:pPr>
        <w:bidi/>
        <w:jc w:val="both"/>
        <w:rPr>
          <w:rFonts w:cs="David" w:hint="cs"/>
          <w:rtl/>
        </w:rPr>
      </w:pPr>
    </w:p>
    <w:p w14:paraId="41465630" w14:textId="77777777" w:rsidR="0075004A" w:rsidRPr="0064659A" w:rsidRDefault="0075004A" w:rsidP="0075004A">
      <w:pPr>
        <w:bidi/>
        <w:jc w:val="both"/>
        <w:rPr>
          <w:rFonts w:cs="David" w:hint="cs"/>
          <w:u w:val="single"/>
          <w:rtl/>
        </w:rPr>
      </w:pPr>
      <w:r>
        <w:rPr>
          <w:rFonts w:cs="David" w:hint="cs"/>
          <w:u w:val="single"/>
          <w:rtl/>
        </w:rPr>
        <w:t>ארבל אסטרחן:</w:t>
      </w:r>
    </w:p>
    <w:p w14:paraId="426548C1" w14:textId="77777777" w:rsidR="0075004A" w:rsidRDefault="0075004A" w:rsidP="0075004A">
      <w:pPr>
        <w:bidi/>
        <w:jc w:val="both"/>
        <w:rPr>
          <w:rFonts w:cs="David" w:hint="cs"/>
          <w:rtl/>
        </w:rPr>
      </w:pPr>
    </w:p>
    <w:p w14:paraId="42A4DB5F" w14:textId="77777777" w:rsidR="0075004A" w:rsidRDefault="0075004A" w:rsidP="0075004A">
      <w:pPr>
        <w:bidi/>
        <w:ind w:firstLine="720"/>
        <w:jc w:val="both"/>
        <w:rPr>
          <w:rFonts w:cs="David" w:hint="cs"/>
          <w:rtl/>
        </w:rPr>
      </w:pPr>
      <w:r>
        <w:rPr>
          <w:rFonts w:cs="David" w:hint="cs"/>
          <w:rtl/>
        </w:rPr>
        <w:t xml:space="preserve">כי לגבי יו"ר יש את ועדת האתיקה. פה זה לא יהיה רלוונטי. איזה הוראות יחולו מבחינת הפרוצדורה? שוב, יחולו חלק מהוראות סעיפים (3) ו(4), שחלים כאמור על יו"ר וסגן יו"ר, שזה אומר שתהיה לו זכות טיעון, ההליכים יסתיימו תוך שבוע, ההצבעות יהיו גלויות. עד מתי ההשעיה? זה קבוע היום בסעיף 4 </w:t>
      </w:r>
      <w:r>
        <w:rPr>
          <w:rFonts w:cs="David"/>
          <w:rtl/>
        </w:rPr>
        <w:t>–</w:t>
      </w:r>
      <w:r>
        <w:rPr>
          <w:rFonts w:cs="David" w:hint="cs"/>
          <w:rtl/>
        </w:rPr>
        <w:t xml:space="preserve"> עד מתן פסק דין סופי מזכה או קובע שאין קלון. אם יש פסק דין סופי שקובע שיש קלון הוא עוזב את הכנסת. אם נקבעה חסינות </w:t>
      </w:r>
      <w:r>
        <w:rPr>
          <w:rFonts w:cs="David"/>
          <w:rtl/>
        </w:rPr>
        <w:t>–</w:t>
      </w:r>
      <w:r>
        <w:rPr>
          <w:rFonts w:cs="David" w:hint="cs"/>
          <w:rtl/>
        </w:rPr>
        <w:t xml:space="preserve"> עד תום תקופת כהונתה של הכנסת או תקופה קצרה יותר. יש כאן גם את הפרוצדורה מבחינת איך זה עולה למליאה, שיו"ר </w:t>
      </w:r>
      <w:smartTag w:uri="urn:schemas-microsoft-com:office:smarttags" w:element="PersonName">
        <w:r>
          <w:rPr>
            <w:rFonts w:cs="David" w:hint="cs"/>
            <w:rtl/>
          </w:rPr>
          <w:t>ועדת הכנסת</w:t>
        </w:r>
      </w:smartTag>
      <w:r>
        <w:rPr>
          <w:rFonts w:cs="David" w:hint="cs"/>
          <w:rtl/>
        </w:rPr>
        <w:t xml:space="preserve"> מציג, חבר הכנסת יכול להשיב, 15 דקות לשניהם והצבעה, עוד פעם בלא דיון.  </w:t>
      </w:r>
    </w:p>
    <w:p w14:paraId="49809B63" w14:textId="77777777" w:rsidR="0075004A" w:rsidRDefault="0075004A" w:rsidP="0075004A">
      <w:pPr>
        <w:bidi/>
        <w:jc w:val="both"/>
        <w:rPr>
          <w:rFonts w:cs="David" w:hint="cs"/>
          <w:rtl/>
        </w:rPr>
      </w:pPr>
    </w:p>
    <w:p w14:paraId="65D5F091" w14:textId="77777777" w:rsidR="0075004A" w:rsidRDefault="0075004A" w:rsidP="0075004A">
      <w:pPr>
        <w:bidi/>
        <w:jc w:val="both"/>
        <w:rPr>
          <w:rFonts w:cs="David" w:hint="cs"/>
          <w:rtl/>
        </w:rPr>
      </w:pPr>
      <w:r>
        <w:rPr>
          <w:rFonts w:cs="David" w:hint="cs"/>
          <w:rtl/>
        </w:rPr>
        <w:tab/>
        <w:t xml:space="preserve">עכשיו אנחנו עוברים למתי יש סמכות להעביר מכהונה. אם הוא הורשע במהלך אותה כנסת בפסק דין סופי בעבירה פלילית </w:t>
      </w:r>
      <w:r>
        <w:rPr>
          <w:rFonts w:cs="David"/>
          <w:rtl/>
        </w:rPr>
        <w:t>–</w:t>
      </w:r>
      <w:r>
        <w:rPr>
          <w:rFonts w:cs="David" w:hint="cs"/>
          <w:rtl/>
        </w:rPr>
        <w:t xml:space="preserve"> פה אדגיש שזה עבירה ללא קלון, כי אם יש קלון הוא מפסיק לכהן </w:t>
      </w:r>
      <w:r>
        <w:rPr>
          <w:rFonts w:cs="David"/>
          <w:rtl/>
        </w:rPr>
        <w:t>–</w:t>
      </w:r>
      <w:r>
        <w:rPr>
          <w:rFonts w:cs="David" w:hint="cs"/>
          <w:rtl/>
        </w:rPr>
        <w:t xml:space="preserve"> רשאית הכנסת, לפי הצעת </w:t>
      </w:r>
      <w:smartTag w:uri="urn:schemas-microsoft-com:office:smarttags" w:element="PersonName">
        <w:r>
          <w:rPr>
            <w:rFonts w:cs="David" w:hint="cs"/>
            <w:rtl/>
          </w:rPr>
          <w:t>ועדת הכנסת</w:t>
        </w:r>
      </w:smartTag>
      <w:r>
        <w:rPr>
          <w:rFonts w:cs="David" w:hint="cs"/>
          <w:rtl/>
        </w:rPr>
        <w:t xml:space="preserve">, שוב שני השלבים האלה, להעביר אותו מכהונה בוועדת מינויים ושוב יחולו אותם סעיפים 3(ב), (ג) ו-(ה) ו-4(ב) שלפני רגע התייחסתי אליהם. </w:t>
      </w:r>
    </w:p>
    <w:p w14:paraId="5B7ACF14" w14:textId="77777777" w:rsidR="0075004A" w:rsidRDefault="0075004A" w:rsidP="0075004A">
      <w:pPr>
        <w:bidi/>
        <w:jc w:val="both"/>
        <w:rPr>
          <w:rFonts w:cs="David" w:hint="cs"/>
          <w:u w:val="single"/>
          <w:rtl/>
        </w:rPr>
      </w:pPr>
    </w:p>
    <w:p w14:paraId="11671B65" w14:textId="77777777" w:rsidR="0075004A" w:rsidRPr="000452E0" w:rsidRDefault="0075004A" w:rsidP="0075004A">
      <w:pPr>
        <w:bidi/>
        <w:jc w:val="both"/>
        <w:rPr>
          <w:rFonts w:cs="David" w:hint="cs"/>
          <w:u w:val="single"/>
          <w:rtl/>
        </w:rPr>
      </w:pPr>
      <w:r w:rsidRPr="000452E0">
        <w:rPr>
          <w:rFonts w:cs="David" w:hint="cs"/>
          <w:u w:val="single"/>
          <w:rtl/>
        </w:rPr>
        <w:t>אורי</w:t>
      </w:r>
      <w:r>
        <w:rPr>
          <w:rFonts w:cs="David" w:hint="cs"/>
          <w:u w:val="single"/>
          <w:rtl/>
        </w:rPr>
        <w:t xml:space="preserve"> בנק:</w:t>
      </w:r>
    </w:p>
    <w:p w14:paraId="3B929F19" w14:textId="77777777" w:rsidR="0075004A" w:rsidRDefault="0075004A" w:rsidP="0075004A">
      <w:pPr>
        <w:bidi/>
        <w:jc w:val="both"/>
        <w:rPr>
          <w:rFonts w:cs="David" w:hint="cs"/>
          <w:rtl/>
        </w:rPr>
      </w:pPr>
    </w:p>
    <w:p w14:paraId="02EE5EC6" w14:textId="77777777" w:rsidR="0075004A" w:rsidRDefault="0075004A" w:rsidP="0075004A">
      <w:pPr>
        <w:bidi/>
        <w:ind w:firstLine="720"/>
        <w:jc w:val="both"/>
        <w:rPr>
          <w:rFonts w:cs="David" w:hint="cs"/>
          <w:rtl/>
        </w:rPr>
      </w:pPr>
      <w:r>
        <w:rPr>
          <w:rFonts w:cs="David" w:hint="cs"/>
          <w:rtl/>
        </w:rPr>
        <w:t xml:space="preserve">היא רשאית גם שלא? </w:t>
      </w:r>
    </w:p>
    <w:p w14:paraId="0DB6797F" w14:textId="77777777" w:rsidR="0075004A" w:rsidRDefault="0075004A" w:rsidP="0075004A">
      <w:pPr>
        <w:bidi/>
        <w:jc w:val="both"/>
        <w:rPr>
          <w:rFonts w:cs="David" w:hint="cs"/>
          <w:rtl/>
        </w:rPr>
      </w:pPr>
    </w:p>
    <w:p w14:paraId="2C5FAD05"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D7D65EA" w14:textId="77777777" w:rsidR="0075004A" w:rsidRDefault="0075004A" w:rsidP="0075004A">
      <w:pPr>
        <w:bidi/>
        <w:jc w:val="both"/>
        <w:rPr>
          <w:rFonts w:cs="David" w:hint="cs"/>
          <w:u w:val="single"/>
          <w:rtl/>
        </w:rPr>
      </w:pPr>
    </w:p>
    <w:p w14:paraId="7EBBBEAF" w14:textId="77777777" w:rsidR="0075004A" w:rsidRDefault="0075004A" w:rsidP="0075004A">
      <w:pPr>
        <w:bidi/>
        <w:ind w:firstLine="720"/>
        <w:jc w:val="both"/>
        <w:rPr>
          <w:rFonts w:cs="David" w:hint="cs"/>
          <w:rtl/>
        </w:rPr>
      </w:pPr>
      <w:r>
        <w:rPr>
          <w:rFonts w:cs="David" w:hint="cs"/>
          <w:rtl/>
        </w:rPr>
        <w:t xml:space="preserve">אני מציע להחמיר את זה, לומר שאם הורשע אדם זה אוטומטית. </w:t>
      </w:r>
    </w:p>
    <w:p w14:paraId="038F495F" w14:textId="77777777" w:rsidR="0075004A" w:rsidRDefault="0075004A" w:rsidP="0075004A">
      <w:pPr>
        <w:bidi/>
        <w:ind w:firstLine="720"/>
        <w:jc w:val="both"/>
        <w:rPr>
          <w:rFonts w:cs="David" w:hint="cs"/>
          <w:rtl/>
        </w:rPr>
      </w:pPr>
    </w:p>
    <w:p w14:paraId="2AFE767D" w14:textId="77777777" w:rsidR="0075004A" w:rsidRPr="0064659A" w:rsidRDefault="0075004A" w:rsidP="0075004A">
      <w:pPr>
        <w:bidi/>
        <w:jc w:val="both"/>
        <w:rPr>
          <w:rFonts w:cs="David" w:hint="cs"/>
          <w:u w:val="single"/>
          <w:rtl/>
        </w:rPr>
      </w:pPr>
      <w:r>
        <w:rPr>
          <w:rFonts w:cs="David" w:hint="cs"/>
          <w:u w:val="single"/>
          <w:rtl/>
        </w:rPr>
        <w:t>ארבל אסטרחן:</w:t>
      </w:r>
    </w:p>
    <w:p w14:paraId="7F145CFE" w14:textId="77777777" w:rsidR="0075004A" w:rsidRDefault="0075004A" w:rsidP="0075004A">
      <w:pPr>
        <w:bidi/>
        <w:ind w:firstLine="720"/>
        <w:jc w:val="both"/>
        <w:rPr>
          <w:rFonts w:cs="David" w:hint="cs"/>
          <w:rtl/>
        </w:rPr>
      </w:pPr>
    </w:p>
    <w:p w14:paraId="4B407655" w14:textId="77777777" w:rsidR="0075004A" w:rsidRDefault="0075004A" w:rsidP="0075004A">
      <w:pPr>
        <w:bidi/>
        <w:ind w:firstLine="720"/>
        <w:jc w:val="both"/>
        <w:rPr>
          <w:rFonts w:cs="David" w:hint="cs"/>
          <w:rtl/>
        </w:rPr>
      </w:pPr>
      <w:r>
        <w:rPr>
          <w:rFonts w:cs="David" w:hint="cs"/>
          <w:rtl/>
        </w:rPr>
        <w:t xml:space="preserve">תיכף תראו שלגבי דרוזי שאינו חבר כנסת כך הצעתי. </w:t>
      </w:r>
    </w:p>
    <w:p w14:paraId="030870AD" w14:textId="77777777" w:rsidR="0075004A" w:rsidRDefault="0075004A" w:rsidP="0075004A">
      <w:pPr>
        <w:bidi/>
        <w:ind w:firstLine="720"/>
        <w:jc w:val="both"/>
        <w:rPr>
          <w:rFonts w:cs="David" w:hint="cs"/>
          <w:rtl/>
        </w:rPr>
      </w:pPr>
    </w:p>
    <w:p w14:paraId="75D74F7F" w14:textId="77777777" w:rsidR="0075004A" w:rsidRDefault="0075004A" w:rsidP="0075004A">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6011B33F" w14:textId="77777777" w:rsidR="0075004A" w:rsidRDefault="0075004A" w:rsidP="0075004A">
      <w:pPr>
        <w:bidi/>
        <w:ind w:firstLine="720"/>
        <w:jc w:val="both"/>
        <w:rPr>
          <w:rFonts w:cs="David" w:hint="cs"/>
          <w:rtl/>
        </w:rPr>
      </w:pPr>
    </w:p>
    <w:p w14:paraId="22166F40" w14:textId="77777777" w:rsidR="0075004A" w:rsidRDefault="0075004A" w:rsidP="0075004A">
      <w:pPr>
        <w:bidi/>
        <w:ind w:firstLine="720"/>
        <w:jc w:val="both"/>
        <w:rPr>
          <w:rFonts w:cs="David" w:hint="cs"/>
          <w:rtl/>
        </w:rPr>
      </w:pPr>
      <w:r>
        <w:rPr>
          <w:rFonts w:cs="David" w:hint="cs"/>
          <w:rtl/>
        </w:rPr>
        <w:t xml:space="preserve">אני חושב שזה נכון, כי אדם שהורשע בפלילים </w:t>
      </w:r>
      <w:r>
        <w:rPr>
          <w:rFonts w:cs="David"/>
          <w:rtl/>
        </w:rPr>
        <w:t>–</w:t>
      </w:r>
      <w:r>
        <w:rPr>
          <w:rFonts w:cs="David" w:hint="cs"/>
          <w:rtl/>
        </w:rPr>
        <w:t xml:space="preserve"> תודה רבה, לא רשאי. יתחילו משאים ומתנים קואליציוניים וסיפורים. לא רוצה את זה. </w:t>
      </w:r>
    </w:p>
    <w:p w14:paraId="51B6AB49" w14:textId="77777777" w:rsidR="0075004A" w:rsidRDefault="0075004A" w:rsidP="0075004A">
      <w:pPr>
        <w:bidi/>
        <w:ind w:firstLine="720"/>
        <w:jc w:val="both"/>
        <w:rPr>
          <w:rFonts w:cs="David" w:hint="cs"/>
          <w:rtl/>
        </w:rPr>
      </w:pPr>
    </w:p>
    <w:p w14:paraId="67D602D5" w14:textId="77777777" w:rsidR="0075004A" w:rsidRPr="0064659A" w:rsidRDefault="0075004A" w:rsidP="0075004A">
      <w:pPr>
        <w:bidi/>
        <w:jc w:val="both"/>
        <w:rPr>
          <w:rFonts w:cs="David" w:hint="cs"/>
          <w:u w:val="single"/>
          <w:rtl/>
        </w:rPr>
      </w:pPr>
      <w:r>
        <w:rPr>
          <w:rFonts w:cs="David" w:hint="cs"/>
          <w:u w:val="single"/>
          <w:rtl/>
        </w:rPr>
        <w:t>ארבל אסטרחן:</w:t>
      </w:r>
    </w:p>
    <w:p w14:paraId="18379420" w14:textId="77777777" w:rsidR="0075004A" w:rsidRDefault="0075004A" w:rsidP="0075004A">
      <w:pPr>
        <w:bidi/>
        <w:ind w:firstLine="720"/>
        <w:jc w:val="both"/>
        <w:rPr>
          <w:rFonts w:cs="David" w:hint="cs"/>
          <w:rtl/>
        </w:rPr>
      </w:pPr>
    </w:p>
    <w:p w14:paraId="273A54EF" w14:textId="77777777" w:rsidR="0075004A" w:rsidRDefault="0075004A" w:rsidP="0075004A">
      <w:pPr>
        <w:bidi/>
        <w:ind w:firstLine="720"/>
        <w:jc w:val="both"/>
        <w:rPr>
          <w:rFonts w:cs="David" w:hint="cs"/>
          <w:rtl/>
        </w:rPr>
      </w:pPr>
      <w:r>
        <w:rPr>
          <w:rFonts w:cs="David" w:hint="cs"/>
          <w:rtl/>
        </w:rPr>
        <w:t xml:space="preserve">בסדר גמור. </w:t>
      </w:r>
    </w:p>
    <w:p w14:paraId="03D92F57" w14:textId="77777777" w:rsidR="0075004A" w:rsidRDefault="0075004A" w:rsidP="0075004A">
      <w:pPr>
        <w:bidi/>
        <w:jc w:val="both"/>
        <w:rPr>
          <w:rFonts w:cs="David" w:hint="cs"/>
          <w:rtl/>
        </w:rPr>
      </w:pPr>
    </w:p>
    <w:p w14:paraId="3DF9E044"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61D6B5E" w14:textId="77777777" w:rsidR="0075004A" w:rsidRDefault="0075004A" w:rsidP="0075004A">
      <w:pPr>
        <w:bidi/>
        <w:jc w:val="both"/>
        <w:rPr>
          <w:rFonts w:cs="David" w:hint="cs"/>
          <w:u w:val="single"/>
          <w:rtl/>
        </w:rPr>
      </w:pPr>
    </w:p>
    <w:p w14:paraId="21ACC6BF" w14:textId="77777777" w:rsidR="0075004A" w:rsidRDefault="0075004A" w:rsidP="0075004A">
      <w:pPr>
        <w:bidi/>
        <w:ind w:firstLine="720"/>
        <w:jc w:val="both"/>
        <w:rPr>
          <w:rFonts w:cs="David" w:hint="cs"/>
          <w:rtl/>
        </w:rPr>
      </w:pPr>
      <w:r>
        <w:rPr>
          <w:rFonts w:cs="David" w:hint="cs"/>
          <w:rtl/>
        </w:rPr>
        <w:t xml:space="preserve">בסדר גמור. </w:t>
      </w:r>
    </w:p>
    <w:p w14:paraId="7C515FCE" w14:textId="77777777" w:rsidR="0075004A" w:rsidRDefault="0075004A" w:rsidP="0075004A">
      <w:pPr>
        <w:bidi/>
        <w:jc w:val="both"/>
        <w:rPr>
          <w:rFonts w:cs="David" w:hint="cs"/>
          <w:rtl/>
        </w:rPr>
      </w:pPr>
    </w:p>
    <w:p w14:paraId="58D55A8B" w14:textId="77777777" w:rsidR="0075004A" w:rsidRPr="0064659A" w:rsidRDefault="0075004A" w:rsidP="0075004A">
      <w:pPr>
        <w:bidi/>
        <w:jc w:val="both"/>
        <w:rPr>
          <w:rFonts w:cs="David" w:hint="cs"/>
          <w:u w:val="single"/>
          <w:rtl/>
        </w:rPr>
      </w:pPr>
      <w:r>
        <w:rPr>
          <w:rFonts w:cs="David" w:hint="cs"/>
          <w:u w:val="single"/>
          <w:rtl/>
        </w:rPr>
        <w:t>ארבל אסטרחן:</w:t>
      </w:r>
    </w:p>
    <w:p w14:paraId="0BFF7851" w14:textId="77777777" w:rsidR="0075004A" w:rsidRDefault="0075004A" w:rsidP="0075004A">
      <w:pPr>
        <w:bidi/>
        <w:jc w:val="both"/>
        <w:rPr>
          <w:rFonts w:cs="David" w:hint="cs"/>
          <w:rtl/>
        </w:rPr>
      </w:pPr>
    </w:p>
    <w:p w14:paraId="62B76B87" w14:textId="77777777" w:rsidR="0075004A" w:rsidRDefault="0075004A" w:rsidP="0075004A">
      <w:pPr>
        <w:bidi/>
        <w:ind w:firstLine="720"/>
        <w:jc w:val="both"/>
        <w:rPr>
          <w:rFonts w:cs="David" w:hint="cs"/>
          <w:rtl/>
        </w:rPr>
      </w:pPr>
      <w:r>
        <w:rPr>
          <w:rFonts w:cs="David" w:hint="cs"/>
          <w:rtl/>
        </w:rPr>
        <w:t xml:space="preserve">זה היה לגבי חבר כנסת. יש עוד סעיף אחד שהוא טכני </w:t>
      </w:r>
      <w:r>
        <w:rPr>
          <w:rFonts w:cs="David"/>
          <w:rtl/>
        </w:rPr>
        <w:t>–</w:t>
      </w:r>
      <w:r>
        <w:rPr>
          <w:rFonts w:cs="David" w:hint="cs"/>
          <w:rtl/>
        </w:rPr>
        <w:t xml:space="preserve"> מה קורה לגבי דרוזי שאינו חבר כנסת. פה חשבנו להחמיר, סעיף (ד). "לגבי דרוזי שאינו חבר הכנסת כנציג הכנסת בוועדת מינויים לקאדים-</w:t>
      </w:r>
      <w:proofErr w:type="spellStart"/>
      <w:r>
        <w:rPr>
          <w:rFonts w:cs="David" w:hint="cs"/>
          <w:rtl/>
        </w:rPr>
        <w:t>מד'הב</w:t>
      </w:r>
      <w:proofErr w:type="spellEnd"/>
      <w:r>
        <w:rPr>
          <w:rFonts w:cs="David" w:hint="cs"/>
          <w:rtl/>
        </w:rPr>
        <w:t xml:space="preserve"> יחולו הוראות אלה:" הוא לא יהיה מועמד אם מתקיימים נגדו הליכים פליליים או הוא הורשע בפסק דין סופי בעבירה פלילית וטרם חלפו עשר שנים מיום שפסק הדין נעשה סופי או מיום שגמר לרצות את העונש. זאת אומרת, אין פה שיקול דעת לו</w:t>
      </w:r>
      <w:smartTag w:uri="urn:schemas-microsoft-com:office:smarttags" w:element="PersonName">
        <w:r>
          <w:rPr>
            <w:rFonts w:cs="David" w:hint="cs"/>
            <w:rtl/>
          </w:rPr>
          <w:t>ועדת הכנסת</w:t>
        </w:r>
      </w:smartTag>
      <w:r>
        <w:rPr>
          <w:rFonts w:cs="David" w:hint="cs"/>
          <w:rtl/>
        </w:rPr>
        <w:t xml:space="preserve">. הוא לא יהיה אדם. אפשר למצוא אדם </w:t>
      </w:r>
      <w:r>
        <w:rPr>
          <w:rFonts w:cs="David"/>
          <w:rtl/>
        </w:rPr>
        <w:t>–</w:t>
      </w:r>
      <w:r>
        <w:rPr>
          <w:rFonts w:cs="David" w:hint="cs"/>
          <w:rtl/>
        </w:rPr>
        <w:t xml:space="preserve"> זה קהל הרבה יותר רחב </w:t>
      </w:r>
      <w:r>
        <w:rPr>
          <w:rFonts w:cs="David"/>
          <w:rtl/>
        </w:rPr>
        <w:t>–</w:t>
      </w:r>
      <w:r>
        <w:rPr>
          <w:rFonts w:cs="David" w:hint="cs"/>
          <w:rtl/>
        </w:rPr>
        <w:t xml:space="preserve"> שלא הורשע.  </w:t>
      </w:r>
    </w:p>
    <w:p w14:paraId="31A50B69" w14:textId="77777777" w:rsidR="0075004A" w:rsidRDefault="0075004A" w:rsidP="0075004A">
      <w:pPr>
        <w:bidi/>
        <w:jc w:val="both"/>
        <w:rPr>
          <w:rFonts w:cs="David" w:hint="cs"/>
          <w:rtl/>
        </w:rPr>
      </w:pPr>
    </w:p>
    <w:p w14:paraId="23B38E2B" w14:textId="77777777" w:rsidR="0075004A" w:rsidRPr="000452E0" w:rsidRDefault="0075004A" w:rsidP="0075004A">
      <w:pPr>
        <w:bidi/>
        <w:jc w:val="both"/>
        <w:rPr>
          <w:rFonts w:cs="David" w:hint="cs"/>
          <w:u w:val="single"/>
          <w:rtl/>
        </w:rPr>
      </w:pPr>
      <w:r w:rsidRPr="000452E0">
        <w:rPr>
          <w:rFonts w:cs="David" w:hint="cs"/>
          <w:u w:val="single"/>
          <w:rtl/>
        </w:rPr>
        <w:t>רונית</w:t>
      </w:r>
      <w:r>
        <w:rPr>
          <w:rFonts w:cs="David" w:hint="cs"/>
          <w:u w:val="single"/>
          <w:rtl/>
        </w:rPr>
        <w:t xml:space="preserve"> </w:t>
      </w:r>
      <w:proofErr w:type="spellStart"/>
      <w:r>
        <w:rPr>
          <w:rFonts w:cs="David" w:hint="cs"/>
          <w:u w:val="single"/>
          <w:rtl/>
        </w:rPr>
        <w:t>חייקין</w:t>
      </w:r>
      <w:proofErr w:type="spellEnd"/>
      <w:r>
        <w:rPr>
          <w:rFonts w:cs="David" w:hint="cs"/>
          <w:u w:val="single"/>
          <w:rtl/>
        </w:rPr>
        <w:t>:</w:t>
      </w:r>
    </w:p>
    <w:p w14:paraId="3A61C4FD" w14:textId="77777777" w:rsidR="0075004A" w:rsidRDefault="0075004A" w:rsidP="0075004A">
      <w:pPr>
        <w:bidi/>
        <w:jc w:val="both"/>
        <w:rPr>
          <w:rFonts w:cs="David" w:hint="cs"/>
          <w:rtl/>
        </w:rPr>
      </w:pPr>
    </w:p>
    <w:p w14:paraId="53CEEEAF" w14:textId="77777777" w:rsidR="0075004A" w:rsidRDefault="0075004A" w:rsidP="0075004A">
      <w:pPr>
        <w:bidi/>
        <w:ind w:firstLine="720"/>
        <w:jc w:val="both"/>
        <w:rPr>
          <w:rFonts w:cs="David" w:hint="cs"/>
          <w:rtl/>
        </w:rPr>
      </w:pPr>
      <w:r>
        <w:rPr>
          <w:rFonts w:cs="David" w:hint="cs"/>
          <w:rtl/>
        </w:rPr>
        <w:t>למה זה איפה ואיפה?</w:t>
      </w:r>
    </w:p>
    <w:p w14:paraId="44A78212" w14:textId="77777777" w:rsidR="0075004A" w:rsidRDefault="0075004A" w:rsidP="0075004A">
      <w:pPr>
        <w:bidi/>
        <w:jc w:val="both"/>
        <w:rPr>
          <w:rFonts w:cs="David" w:hint="cs"/>
          <w:rtl/>
        </w:rPr>
      </w:pPr>
    </w:p>
    <w:p w14:paraId="6935C5DA" w14:textId="77777777" w:rsidR="0075004A" w:rsidRPr="0064659A" w:rsidRDefault="0075004A" w:rsidP="0075004A">
      <w:pPr>
        <w:bidi/>
        <w:jc w:val="both"/>
        <w:rPr>
          <w:rFonts w:cs="David" w:hint="cs"/>
          <w:u w:val="single"/>
          <w:rtl/>
        </w:rPr>
      </w:pPr>
      <w:r>
        <w:rPr>
          <w:rFonts w:cs="David" w:hint="cs"/>
          <w:u w:val="single"/>
          <w:rtl/>
        </w:rPr>
        <w:t>ארבל אסטרחן:</w:t>
      </w:r>
    </w:p>
    <w:p w14:paraId="4EF429D1" w14:textId="77777777" w:rsidR="0075004A" w:rsidRDefault="0075004A" w:rsidP="0075004A">
      <w:pPr>
        <w:bidi/>
        <w:jc w:val="both"/>
        <w:rPr>
          <w:rFonts w:cs="David" w:hint="cs"/>
          <w:rtl/>
        </w:rPr>
      </w:pPr>
    </w:p>
    <w:p w14:paraId="07F506CE" w14:textId="77777777" w:rsidR="0075004A" w:rsidRDefault="0075004A" w:rsidP="0075004A">
      <w:pPr>
        <w:bidi/>
        <w:ind w:firstLine="720"/>
        <w:jc w:val="both"/>
        <w:rPr>
          <w:rFonts w:cs="David" w:hint="cs"/>
          <w:rtl/>
        </w:rPr>
      </w:pPr>
      <w:r>
        <w:rPr>
          <w:rFonts w:cs="David" w:hint="cs"/>
          <w:rtl/>
        </w:rPr>
        <w:t xml:space="preserve">כי הוא לא חבר כנסת. חבר כנסת, צריך לזכור שהוא נבחר כנבחר ציבור, ואפשר גם לבחור מבין קבוצה קטנה הרבה יותר. מבין כל הדרוזים שאינם חברי כנסת שיבחרו מישהו שלא הורשע. </w:t>
      </w:r>
    </w:p>
    <w:p w14:paraId="5E12B213" w14:textId="77777777" w:rsidR="0075004A" w:rsidRDefault="0075004A" w:rsidP="0075004A">
      <w:pPr>
        <w:bidi/>
        <w:ind w:firstLine="720"/>
        <w:jc w:val="both"/>
        <w:rPr>
          <w:rFonts w:cs="David" w:hint="cs"/>
          <w:rtl/>
        </w:rPr>
      </w:pPr>
    </w:p>
    <w:p w14:paraId="0E46674F" w14:textId="77777777" w:rsidR="0075004A" w:rsidRDefault="0075004A" w:rsidP="0075004A">
      <w:pPr>
        <w:bidi/>
        <w:ind w:firstLine="720"/>
        <w:jc w:val="both"/>
        <w:rPr>
          <w:rFonts w:cs="David" w:hint="cs"/>
          <w:rtl/>
        </w:rPr>
      </w:pPr>
      <w:r>
        <w:rPr>
          <w:rFonts w:cs="David" w:hint="cs"/>
          <w:rtl/>
        </w:rPr>
        <w:t xml:space="preserve">מבחינת השעיה, מוצע פה לתת שיקול דעת לכנסת, לפי הצעת </w:t>
      </w:r>
      <w:smartTag w:uri="urn:schemas-microsoft-com:office:smarttags" w:element="PersonName">
        <w:r>
          <w:rPr>
            <w:rFonts w:cs="David" w:hint="cs"/>
            <w:rtl/>
          </w:rPr>
          <w:t>ועדת הכנסת</w:t>
        </w:r>
      </w:smartTag>
      <w:r>
        <w:rPr>
          <w:rFonts w:cs="David" w:hint="cs"/>
          <w:rtl/>
        </w:rPr>
        <w:t xml:space="preserve">, להשעות אותו אם מתקיימים נגדו הליכים פליליים עד למתן פסק דין סופי. אותן הוראות שדיברנו עליהן, 3(ב), (ג) ו-(ה) יחולו, אבל יש פה שינוי - אמרנו שיש זכות טיעון גם במליאה, אז במליאה יהיה רשאי להשיב בשמו אחד מחברי הכנסת שהציעו אותו. </w:t>
      </w:r>
    </w:p>
    <w:p w14:paraId="3DF60476" w14:textId="77777777" w:rsidR="0075004A" w:rsidRDefault="0075004A" w:rsidP="0075004A">
      <w:pPr>
        <w:bidi/>
        <w:jc w:val="both"/>
        <w:rPr>
          <w:rFonts w:cs="David" w:hint="cs"/>
          <w:rtl/>
        </w:rPr>
      </w:pPr>
    </w:p>
    <w:p w14:paraId="2215F6A4"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FA3A7E7" w14:textId="77777777" w:rsidR="0075004A" w:rsidRDefault="0075004A" w:rsidP="0075004A">
      <w:pPr>
        <w:bidi/>
        <w:jc w:val="both"/>
        <w:rPr>
          <w:rFonts w:cs="David" w:hint="cs"/>
          <w:u w:val="single"/>
          <w:rtl/>
        </w:rPr>
      </w:pPr>
    </w:p>
    <w:p w14:paraId="046D16D9" w14:textId="77777777" w:rsidR="0075004A" w:rsidRDefault="0075004A" w:rsidP="0075004A">
      <w:pPr>
        <w:bidi/>
        <w:ind w:firstLine="720"/>
        <w:jc w:val="both"/>
        <w:rPr>
          <w:rFonts w:cs="David" w:hint="cs"/>
          <w:rtl/>
        </w:rPr>
      </w:pPr>
      <w:r>
        <w:rPr>
          <w:rFonts w:cs="David" w:hint="cs"/>
          <w:rtl/>
        </w:rPr>
        <w:t xml:space="preserve">אני מתנגד לסעיף הזה. </w:t>
      </w:r>
    </w:p>
    <w:p w14:paraId="681232B6" w14:textId="77777777" w:rsidR="0075004A" w:rsidRDefault="0075004A" w:rsidP="0075004A">
      <w:pPr>
        <w:bidi/>
        <w:ind w:firstLine="720"/>
        <w:jc w:val="both"/>
        <w:rPr>
          <w:rFonts w:cs="David" w:hint="cs"/>
          <w:rtl/>
        </w:rPr>
      </w:pPr>
    </w:p>
    <w:p w14:paraId="1D304C95" w14:textId="77777777" w:rsidR="0075004A" w:rsidRPr="0064659A" w:rsidRDefault="0075004A" w:rsidP="0075004A">
      <w:pPr>
        <w:bidi/>
        <w:jc w:val="both"/>
        <w:rPr>
          <w:rFonts w:cs="David" w:hint="cs"/>
          <w:u w:val="single"/>
          <w:rtl/>
        </w:rPr>
      </w:pPr>
      <w:r>
        <w:rPr>
          <w:rFonts w:cs="David" w:hint="cs"/>
          <w:u w:val="single"/>
          <w:rtl/>
        </w:rPr>
        <w:t>ארבל אסטרחן:</w:t>
      </w:r>
    </w:p>
    <w:p w14:paraId="60F6A926" w14:textId="77777777" w:rsidR="0075004A" w:rsidRDefault="0075004A" w:rsidP="0075004A">
      <w:pPr>
        <w:bidi/>
        <w:ind w:firstLine="720"/>
        <w:jc w:val="both"/>
        <w:rPr>
          <w:rFonts w:cs="David" w:hint="cs"/>
          <w:rtl/>
        </w:rPr>
      </w:pPr>
    </w:p>
    <w:p w14:paraId="71C3F968" w14:textId="77777777" w:rsidR="0075004A" w:rsidRDefault="0075004A" w:rsidP="0075004A">
      <w:pPr>
        <w:bidi/>
        <w:ind w:firstLine="720"/>
        <w:jc w:val="both"/>
        <w:rPr>
          <w:rFonts w:cs="David" w:hint="cs"/>
          <w:rtl/>
        </w:rPr>
      </w:pPr>
      <w:r>
        <w:rPr>
          <w:rFonts w:cs="David" w:hint="cs"/>
          <w:rtl/>
        </w:rPr>
        <w:t>אז מה אתה רוצה?</w:t>
      </w:r>
    </w:p>
    <w:p w14:paraId="06440C7C" w14:textId="77777777" w:rsidR="0075004A" w:rsidRDefault="0075004A" w:rsidP="0075004A">
      <w:pPr>
        <w:bidi/>
        <w:ind w:firstLine="720"/>
        <w:jc w:val="both"/>
        <w:rPr>
          <w:rFonts w:cs="David" w:hint="cs"/>
          <w:rtl/>
        </w:rPr>
      </w:pPr>
    </w:p>
    <w:p w14:paraId="7B9FB4B4" w14:textId="77777777" w:rsidR="0075004A" w:rsidRDefault="0075004A" w:rsidP="0075004A">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38E45E6B" w14:textId="77777777" w:rsidR="0075004A" w:rsidRDefault="0075004A" w:rsidP="0075004A">
      <w:pPr>
        <w:bidi/>
        <w:ind w:firstLine="720"/>
        <w:jc w:val="both"/>
        <w:rPr>
          <w:rFonts w:cs="David" w:hint="cs"/>
          <w:rtl/>
        </w:rPr>
      </w:pPr>
    </w:p>
    <w:p w14:paraId="2C07009F" w14:textId="77777777" w:rsidR="0075004A" w:rsidRDefault="0075004A" w:rsidP="0075004A">
      <w:pPr>
        <w:bidi/>
        <w:ind w:firstLine="720"/>
        <w:jc w:val="both"/>
        <w:rPr>
          <w:rFonts w:cs="David" w:hint="cs"/>
          <w:rtl/>
        </w:rPr>
      </w:pPr>
      <w:r>
        <w:rPr>
          <w:rFonts w:cs="David" w:hint="cs"/>
          <w:rtl/>
        </w:rPr>
        <w:t xml:space="preserve">השעיה אוטומטית. אם זה חבר כנסת אז אני אומר: טוב, הציבור בחר באיש הזה. </w:t>
      </w:r>
    </w:p>
    <w:p w14:paraId="23AF8DC2" w14:textId="77777777" w:rsidR="0075004A" w:rsidRDefault="0075004A" w:rsidP="0075004A">
      <w:pPr>
        <w:bidi/>
        <w:jc w:val="both"/>
        <w:rPr>
          <w:rFonts w:cs="David" w:hint="cs"/>
          <w:rtl/>
        </w:rPr>
      </w:pPr>
    </w:p>
    <w:p w14:paraId="20DE1595"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2EEC143" w14:textId="77777777" w:rsidR="0075004A" w:rsidRDefault="0075004A" w:rsidP="0075004A">
      <w:pPr>
        <w:bidi/>
        <w:jc w:val="both"/>
        <w:rPr>
          <w:rFonts w:cs="David" w:hint="cs"/>
          <w:u w:val="single"/>
          <w:rtl/>
        </w:rPr>
      </w:pPr>
    </w:p>
    <w:p w14:paraId="1C78C96F" w14:textId="77777777" w:rsidR="0075004A" w:rsidRDefault="0075004A" w:rsidP="0075004A">
      <w:pPr>
        <w:bidi/>
        <w:ind w:firstLine="720"/>
        <w:jc w:val="both"/>
        <w:rPr>
          <w:rFonts w:cs="David" w:hint="cs"/>
          <w:rtl/>
        </w:rPr>
      </w:pPr>
      <w:r>
        <w:rPr>
          <w:rFonts w:cs="David" w:hint="cs"/>
          <w:rtl/>
        </w:rPr>
        <w:t xml:space="preserve">אין בעיה, שכנעת אותנו. </w:t>
      </w:r>
    </w:p>
    <w:p w14:paraId="60D4739A" w14:textId="77777777" w:rsidR="0075004A" w:rsidRDefault="0075004A" w:rsidP="0075004A">
      <w:pPr>
        <w:bidi/>
        <w:jc w:val="both"/>
        <w:rPr>
          <w:rFonts w:cs="David" w:hint="cs"/>
          <w:rtl/>
        </w:rPr>
      </w:pPr>
    </w:p>
    <w:p w14:paraId="5163C857" w14:textId="77777777" w:rsidR="0075004A" w:rsidRPr="0064659A" w:rsidRDefault="0075004A" w:rsidP="0075004A">
      <w:pPr>
        <w:bidi/>
        <w:jc w:val="both"/>
        <w:rPr>
          <w:rFonts w:cs="David" w:hint="cs"/>
          <w:u w:val="single"/>
          <w:rtl/>
        </w:rPr>
      </w:pPr>
      <w:r>
        <w:rPr>
          <w:rFonts w:cs="David" w:hint="cs"/>
          <w:u w:val="single"/>
          <w:rtl/>
        </w:rPr>
        <w:t>ארבל אסטרחן:</w:t>
      </w:r>
    </w:p>
    <w:p w14:paraId="7C0992EF" w14:textId="77777777" w:rsidR="0075004A" w:rsidRDefault="0075004A" w:rsidP="0075004A">
      <w:pPr>
        <w:bidi/>
        <w:jc w:val="both"/>
        <w:rPr>
          <w:rFonts w:cs="David" w:hint="cs"/>
          <w:rtl/>
        </w:rPr>
      </w:pPr>
    </w:p>
    <w:p w14:paraId="1656D928" w14:textId="77777777" w:rsidR="0075004A" w:rsidRDefault="0075004A" w:rsidP="0075004A">
      <w:pPr>
        <w:bidi/>
        <w:ind w:firstLine="720"/>
        <w:jc w:val="both"/>
        <w:rPr>
          <w:rFonts w:cs="David" w:hint="cs"/>
          <w:rtl/>
        </w:rPr>
      </w:pPr>
      <w:proofErr w:type="spellStart"/>
      <w:r>
        <w:rPr>
          <w:rFonts w:cs="David" w:hint="cs"/>
          <w:rtl/>
        </w:rPr>
        <w:t>אוקיי</w:t>
      </w:r>
      <w:proofErr w:type="spellEnd"/>
      <w:r>
        <w:rPr>
          <w:rFonts w:cs="David" w:hint="cs"/>
          <w:rtl/>
        </w:rPr>
        <w:t xml:space="preserve">. </w:t>
      </w:r>
    </w:p>
    <w:p w14:paraId="1CD5909A" w14:textId="77777777" w:rsidR="0075004A" w:rsidRDefault="0075004A" w:rsidP="0075004A">
      <w:pPr>
        <w:bidi/>
        <w:ind w:firstLine="720"/>
        <w:jc w:val="both"/>
        <w:rPr>
          <w:rFonts w:cs="David" w:hint="cs"/>
          <w:rtl/>
        </w:rPr>
      </w:pPr>
    </w:p>
    <w:p w14:paraId="481918D8" w14:textId="77777777" w:rsidR="0075004A" w:rsidRPr="008779F5" w:rsidRDefault="0075004A" w:rsidP="0075004A">
      <w:pPr>
        <w:bidi/>
        <w:jc w:val="both"/>
        <w:rPr>
          <w:rFonts w:cs="David" w:hint="cs"/>
          <w:u w:val="single"/>
          <w:rtl/>
        </w:rPr>
      </w:pPr>
      <w:r w:rsidRPr="008779F5">
        <w:rPr>
          <w:rFonts w:cs="David" w:hint="cs"/>
          <w:u w:val="single"/>
          <w:rtl/>
        </w:rPr>
        <w:t>אברהם מיכאלי:</w:t>
      </w:r>
    </w:p>
    <w:p w14:paraId="05DAF974" w14:textId="77777777" w:rsidR="0075004A" w:rsidRDefault="0075004A" w:rsidP="0075004A">
      <w:pPr>
        <w:bidi/>
        <w:ind w:firstLine="720"/>
        <w:jc w:val="both"/>
        <w:rPr>
          <w:rFonts w:cs="David" w:hint="cs"/>
          <w:rtl/>
        </w:rPr>
      </w:pPr>
    </w:p>
    <w:p w14:paraId="3CA08898" w14:textId="77777777" w:rsidR="0075004A" w:rsidRDefault="0075004A" w:rsidP="0075004A">
      <w:pPr>
        <w:bidi/>
        <w:ind w:firstLine="720"/>
        <w:jc w:val="both"/>
        <w:rPr>
          <w:rFonts w:cs="David" w:hint="cs"/>
          <w:rtl/>
        </w:rPr>
      </w:pPr>
      <w:r>
        <w:rPr>
          <w:rFonts w:cs="David" w:hint="cs"/>
          <w:rtl/>
        </w:rPr>
        <w:t>איפה מופיע מי חבר הכנסת שימליץ עליו?</w:t>
      </w:r>
    </w:p>
    <w:p w14:paraId="75A5048F" w14:textId="77777777" w:rsidR="0075004A" w:rsidRDefault="0075004A" w:rsidP="0075004A">
      <w:pPr>
        <w:bidi/>
        <w:ind w:firstLine="720"/>
        <w:jc w:val="both"/>
        <w:rPr>
          <w:rFonts w:cs="David" w:hint="cs"/>
          <w:rtl/>
        </w:rPr>
      </w:pPr>
    </w:p>
    <w:p w14:paraId="56ACDDE1" w14:textId="77777777" w:rsidR="0075004A" w:rsidRPr="0064659A" w:rsidRDefault="0075004A" w:rsidP="0075004A">
      <w:pPr>
        <w:bidi/>
        <w:jc w:val="both"/>
        <w:rPr>
          <w:rFonts w:cs="David" w:hint="cs"/>
          <w:u w:val="single"/>
          <w:rtl/>
        </w:rPr>
      </w:pPr>
      <w:r>
        <w:rPr>
          <w:rFonts w:cs="David" w:hint="cs"/>
          <w:u w:val="single"/>
          <w:rtl/>
        </w:rPr>
        <w:t>ארבל אסטרחן:</w:t>
      </w:r>
    </w:p>
    <w:p w14:paraId="40C8EB5D" w14:textId="77777777" w:rsidR="0075004A" w:rsidRDefault="0075004A" w:rsidP="0075004A">
      <w:pPr>
        <w:bidi/>
        <w:ind w:firstLine="720"/>
        <w:jc w:val="both"/>
        <w:rPr>
          <w:rFonts w:cs="David" w:hint="cs"/>
          <w:rtl/>
        </w:rPr>
      </w:pPr>
    </w:p>
    <w:p w14:paraId="76FA1477" w14:textId="77777777" w:rsidR="0075004A" w:rsidRDefault="0075004A" w:rsidP="0075004A">
      <w:pPr>
        <w:bidi/>
        <w:ind w:firstLine="720"/>
        <w:jc w:val="both"/>
        <w:rPr>
          <w:rFonts w:cs="David" w:hint="cs"/>
          <w:rtl/>
        </w:rPr>
      </w:pPr>
      <w:r>
        <w:rPr>
          <w:rFonts w:cs="David" w:hint="cs"/>
          <w:rtl/>
        </w:rPr>
        <w:t xml:space="preserve">עשרה חברי כנסת המליצו עליו. אבל פה זה כבר לא יהיה רלוונטי כי ההשעיה אוטומטית. פה אגיד בקצרה שמוצע שאם הוא הורשע - העברה אוטומטית, זה ברור. </w:t>
      </w:r>
    </w:p>
    <w:p w14:paraId="72F01695" w14:textId="77777777" w:rsidR="0075004A" w:rsidRDefault="0075004A" w:rsidP="0075004A">
      <w:pPr>
        <w:bidi/>
        <w:ind w:firstLine="720"/>
        <w:jc w:val="both"/>
        <w:rPr>
          <w:rFonts w:cs="David" w:hint="cs"/>
          <w:rtl/>
        </w:rPr>
      </w:pPr>
    </w:p>
    <w:p w14:paraId="7F9F4DFB" w14:textId="77777777" w:rsidR="0075004A" w:rsidRDefault="0075004A" w:rsidP="0075004A">
      <w:pPr>
        <w:bidi/>
        <w:ind w:firstLine="720"/>
        <w:jc w:val="both"/>
        <w:rPr>
          <w:rFonts w:cs="David" w:hint="cs"/>
          <w:rtl/>
        </w:rPr>
      </w:pPr>
      <w:r>
        <w:rPr>
          <w:rFonts w:cs="David" w:hint="cs"/>
          <w:rtl/>
        </w:rPr>
        <w:t xml:space="preserve">סעיף (ה), דיברנו עליו קודם אבל אני מציעה לכתוב אותו: אם הוא מונה לשר או לסגן שר לאחר בחירתו, יחדל לכהן כנציג הכנסת. </w:t>
      </w:r>
    </w:p>
    <w:p w14:paraId="1D7FA021" w14:textId="77777777" w:rsidR="0075004A" w:rsidRDefault="0075004A" w:rsidP="0075004A">
      <w:pPr>
        <w:bidi/>
        <w:ind w:firstLine="720"/>
        <w:jc w:val="both"/>
        <w:rPr>
          <w:rFonts w:cs="David" w:hint="cs"/>
          <w:rtl/>
        </w:rPr>
      </w:pPr>
    </w:p>
    <w:p w14:paraId="442ED4E6" w14:textId="77777777" w:rsidR="0075004A" w:rsidRDefault="0075004A" w:rsidP="0075004A">
      <w:pPr>
        <w:bidi/>
        <w:ind w:firstLine="720"/>
        <w:jc w:val="both"/>
        <w:rPr>
          <w:rFonts w:cs="David" w:hint="cs"/>
          <w:rtl/>
        </w:rPr>
      </w:pPr>
      <w:r>
        <w:rPr>
          <w:rFonts w:cs="David" w:hint="cs"/>
          <w:rtl/>
        </w:rPr>
        <w:t>גמרנו את נציגי הכנסת בוועדות לבחירות שופטים, דיינים, קאדים וקאדי-</w:t>
      </w:r>
      <w:proofErr w:type="spellStart"/>
      <w:r>
        <w:rPr>
          <w:rFonts w:cs="David" w:hint="cs"/>
          <w:rtl/>
        </w:rPr>
        <w:t>מד'הב</w:t>
      </w:r>
      <w:proofErr w:type="spellEnd"/>
      <w:r>
        <w:rPr>
          <w:rFonts w:cs="David" w:hint="cs"/>
          <w:rtl/>
        </w:rPr>
        <w:t xml:space="preserve">.  עכשיו יש לנו בחוק עוד הוראה לגבי נציגי כנסת, וזה באסיפה הבוחרת את הרבנים הראשיים. </w:t>
      </w:r>
    </w:p>
    <w:p w14:paraId="53AA5D43" w14:textId="77777777" w:rsidR="0075004A" w:rsidRDefault="0075004A" w:rsidP="0075004A">
      <w:pPr>
        <w:bidi/>
        <w:jc w:val="both"/>
        <w:rPr>
          <w:rFonts w:cs="David" w:hint="cs"/>
          <w:rtl/>
        </w:rPr>
      </w:pPr>
    </w:p>
    <w:p w14:paraId="49C8A7C9" w14:textId="77777777" w:rsidR="0075004A" w:rsidRPr="00FC4D5D" w:rsidRDefault="0075004A" w:rsidP="0075004A">
      <w:pPr>
        <w:bidi/>
        <w:jc w:val="both"/>
        <w:rPr>
          <w:rFonts w:cs="David" w:hint="cs"/>
          <w:u w:val="single"/>
          <w:rtl/>
        </w:rPr>
      </w:pPr>
      <w:r w:rsidRPr="00FC4D5D">
        <w:rPr>
          <w:rFonts w:cs="David" w:hint="cs"/>
          <w:u w:val="single"/>
          <w:rtl/>
        </w:rPr>
        <w:t>אורי</w:t>
      </w:r>
      <w:r>
        <w:rPr>
          <w:rFonts w:cs="David" w:hint="cs"/>
          <w:u w:val="single"/>
          <w:rtl/>
        </w:rPr>
        <w:t xml:space="preserve"> בנק:</w:t>
      </w:r>
    </w:p>
    <w:p w14:paraId="31D998B2" w14:textId="77777777" w:rsidR="0075004A" w:rsidRDefault="0075004A" w:rsidP="0075004A">
      <w:pPr>
        <w:bidi/>
        <w:jc w:val="both"/>
        <w:rPr>
          <w:rFonts w:cs="David" w:hint="cs"/>
          <w:rtl/>
        </w:rPr>
      </w:pPr>
    </w:p>
    <w:p w14:paraId="03C3B3DE" w14:textId="77777777" w:rsidR="0075004A" w:rsidRDefault="0075004A" w:rsidP="0075004A">
      <w:pPr>
        <w:bidi/>
        <w:ind w:firstLine="720"/>
        <w:jc w:val="both"/>
        <w:rPr>
          <w:rFonts w:cs="David" w:hint="cs"/>
          <w:rtl/>
        </w:rPr>
      </w:pPr>
      <w:r>
        <w:rPr>
          <w:rFonts w:cs="David" w:hint="cs"/>
          <w:rtl/>
        </w:rPr>
        <w:t>בסעיף (ה) את לא רוצה להוסיף תוך כמה זמן צריך להיבחר מישהו במקומו?</w:t>
      </w:r>
    </w:p>
    <w:p w14:paraId="05D7FEE7" w14:textId="77777777" w:rsidR="0075004A" w:rsidRDefault="0075004A" w:rsidP="0075004A">
      <w:pPr>
        <w:bidi/>
        <w:jc w:val="both"/>
        <w:rPr>
          <w:rFonts w:cs="David" w:hint="cs"/>
          <w:rtl/>
        </w:rPr>
      </w:pPr>
    </w:p>
    <w:p w14:paraId="4A5AA0AF" w14:textId="77777777" w:rsidR="0075004A" w:rsidRPr="0064659A" w:rsidRDefault="0075004A" w:rsidP="0075004A">
      <w:pPr>
        <w:bidi/>
        <w:jc w:val="both"/>
        <w:rPr>
          <w:rFonts w:cs="David" w:hint="cs"/>
          <w:u w:val="single"/>
          <w:rtl/>
        </w:rPr>
      </w:pPr>
      <w:r>
        <w:rPr>
          <w:rFonts w:cs="David" w:hint="cs"/>
          <w:u w:val="single"/>
          <w:rtl/>
        </w:rPr>
        <w:t>ארבל אסטרחן:</w:t>
      </w:r>
    </w:p>
    <w:p w14:paraId="11D33F54" w14:textId="77777777" w:rsidR="0075004A" w:rsidRDefault="0075004A" w:rsidP="0075004A">
      <w:pPr>
        <w:bidi/>
        <w:jc w:val="both"/>
        <w:rPr>
          <w:rFonts w:cs="David" w:hint="cs"/>
          <w:rtl/>
        </w:rPr>
      </w:pPr>
    </w:p>
    <w:p w14:paraId="7031469D" w14:textId="77777777" w:rsidR="0075004A" w:rsidRDefault="0075004A" w:rsidP="0075004A">
      <w:pPr>
        <w:bidi/>
        <w:ind w:firstLine="720"/>
        <w:jc w:val="both"/>
        <w:rPr>
          <w:rFonts w:cs="David" w:hint="cs"/>
          <w:rtl/>
        </w:rPr>
      </w:pPr>
      <w:r>
        <w:rPr>
          <w:rFonts w:cs="David" w:hint="cs"/>
          <w:rtl/>
        </w:rPr>
        <w:t xml:space="preserve">זה מופיע בהתחלה, כי אמרנו: תוך ארבעה חודשים מתחילת כנסת או 60 יום מיום שהתפנה מקום וזה בכל מקרה </w:t>
      </w:r>
      <w:r>
        <w:rPr>
          <w:rFonts w:cs="David"/>
          <w:rtl/>
        </w:rPr>
        <w:t>–</w:t>
      </w:r>
      <w:r>
        <w:rPr>
          <w:rFonts w:cs="David" w:hint="cs"/>
          <w:rtl/>
        </w:rPr>
        <w:t xml:space="preserve"> אם התפטר, מונה לשר </w:t>
      </w:r>
      <w:proofErr w:type="spellStart"/>
      <w:r>
        <w:rPr>
          <w:rFonts w:cs="David" w:hint="cs"/>
          <w:rtl/>
        </w:rPr>
        <w:t>וכו</w:t>
      </w:r>
      <w:proofErr w:type="spellEnd"/>
      <w:r>
        <w:rPr>
          <w:rFonts w:cs="David" w:hint="cs"/>
          <w:rtl/>
        </w:rPr>
        <w:t xml:space="preserve">'. </w:t>
      </w:r>
    </w:p>
    <w:p w14:paraId="2D6EF1B8" w14:textId="77777777" w:rsidR="0075004A" w:rsidRDefault="0075004A" w:rsidP="0075004A">
      <w:pPr>
        <w:bidi/>
        <w:ind w:firstLine="720"/>
        <w:jc w:val="both"/>
        <w:rPr>
          <w:rFonts w:cs="David" w:hint="cs"/>
          <w:rtl/>
        </w:rPr>
      </w:pPr>
    </w:p>
    <w:p w14:paraId="143BDCEA" w14:textId="77777777" w:rsidR="0075004A" w:rsidRDefault="0075004A" w:rsidP="0075004A">
      <w:pPr>
        <w:bidi/>
        <w:ind w:firstLine="720"/>
        <w:jc w:val="both"/>
        <w:rPr>
          <w:rFonts w:cs="David" w:hint="cs"/>
          <w:rtl/>
        </w:rPr>
      </w:pPr>
      <w:r>
        <w:rPr>
          <w:rFonts w:cs="David" w:hint="cs"/>
          <w:rtl/>
        </w:rPr>
        <w:t xml:space="preserve">חוק הרבנות הראשית לישראל קובע שבאסיפה הבוחרת יהיו חמישה חברי כנסת שתבחר הכנסת או ועדה מוועדותיה, שהכנסת הסמיכה לכך </w:t>
      </w:r>
      <w:r>
        <w:rPr>
          <w:rFonts w:cs="David"/>
          <w:rtl/>
        </w:rPr>
        <w:t>–</w:t>
      </w:r>
      <w:r>
        <w:rPr>
          <w:rFonts w:cs="David" w:hint="cs"/>
          <w:rtl/>
        </w:rPr>
        <w:t xml:space="preserve"> הכנסת לא הסמיכה וכמו שאתם יודעים נעשות בחירות לחמשת הנציגים. פה, מעבר להוראה הזאת בחוק הרבנות הראשית, נכון להיום אין שום השלמה, לא בחוק, לא בתקנון, לא סייגים לכהונה, לא בחירות חשאיות ולא כלום. </w:t>
      </w:r>
    </w:p>
    <w:p w14:paraId="5796B1E8" w14:textId="77777777" w:rsidR="0075004A" w:rsidRDefault="0075004A" w:rsidP="0075004A">
      <w:pPr>
        <w:bidi/>
        <w:ind w:firstLine="720"/>
        <w:jc w:val="both"/>
        <w:rPr>
          <w:rFonts w:cs="David" w:hint="cs"/>
          <w:rtl/>
        </w:rPr>
      </w:pPr>
    </w:p>
    <w:p w14:paraId="4B33F443" w14:textId="77777777" w:rsidR="0075004A" w:rsidRDefault="0075004A" w:rsidP="0075004A">
      <w:pPr>
        <w:bidi/>
        <w:ind w:firstLine="720"/>
        <w:jc w:val="both"/>
        <w:rPr>
          <w:rFonts w:cs="David" w:hint="cs"/>
          <w:rtl/>
        </w:rPr>
      </w:pPr>
      <w:r>
        <w:rPr>
          <w:rFonts w:cs="David" w:hint="cs"/>
          <w:rtl/>
        </w:rPr>
        <w:t xml:space="preserve">מה שמוצע כאן זה להחיל חלק מההוראות שחלות על נציגי הכנסת בוועדה לבחירה שופטים, אגיד אלו. קודם כול, חשבנו לא לכלול את ההוראה שזה חייב להיות תוך ארבעה חודשים כי בכנסת הזאת, למשל, לא בחרו עוד נציגי הכנסת. </w:t>
      </w:r>
    </w:p>
    <w:p w14:paraId="232E8628" w14:textId="77777777" w:rsidR="0075004A" w:rsidRDefault="0075004A" w:rsidP="0075004A">
      <w:pPr>
        <w:bidi/>
        <w:ind w:firstLine="720"/>
        <w:jc w:val="both"/>
        <w:rPr>
          <w:rFonts w:cs="David" w:hint="cs"/>
          <w:rtl/>
        </w:rPr>
      </w:pPr>
    </w:p>
    <w:p w14:paraId="4ADD81E0" w14:textId="77777777" w:rsidR="0075004A" w:rsidRDefault="0075004A" w:rsidP="0075004A">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2ECC43F2" w14:textId="77777777" w:rsidR="0075004A" w:rsidRDefault="0075004A" w:rsidP="0075004A">
      <w:pPr>
        <w:bidi/>
        <w:ind w:firstLine="720"/>
        <w:jc w:val="both"/>
        <w:rPr>
          <w:rFonts w:cs="David" w:hint="cs"/>
          <w:rtl/>
        </w:rPr>
      </w:pPr>
    </w:p>
    <w:p w14:paraId="6D575F05" w14:textId="77777777" w:rsidR="0075004A" w:rsidRDefault="0075004A" w:rsidP="0075004A">
      <w:pPr>
        <w:bidi/>
        <w:ind w:firstLine="720"/>
        <w:jc w:val="both"/>
        <w:rPr>
          <w:rFonts w:cs="David" w:hint="cs"/>
          <w:rtl/>
        </w:rPr>
      </w:pPr>
      <w:r>
        <w:rPr>
          <w:rFonts w:cs="David" w:hint="cs"/>
          <w:rtl/>
        </w:rPr>
        <w:t>כי אין בחירות.</w:t>
      </w:r>
    </w:p>
    <w:p w14:paraId="4BE5474A" w14:textId="77777777" w:rsidR="0075004A" w:rsidRDefault="0075004A" w:rsidP="0075004A">
      <w:pPr>
        <w:bidi/>
        <w:ind w:firstLine="720"/>
        <w:jc w:val="both"/>
        <w:rPr>
          <w:rFonts w:cs="David" w:hint="cs"/>
          <w:rtl/>
        </w:rPr>
      </w:pPr>
    </w:p>
    <w:p w14:paraId="35ECC11E" w14:textId="77777777" w:rsidR="0075004A" w:rsidRPr="0064659A" w:rsidRDefault="0075004A" w:rsidP="0075004A">
      <w:pPr>
        <w:bidi/>
        <w:jc w:val="both"/>
        <w:rPr>
          <w:rFonts w:cs="David" w:hint="cs"/>
          <w:u w:val="single"/>
          <w:rtl/>
        </w:rPr>
      </w:pPr>
      <w:r>
        <w:rPr>
          <w:rFonts w:cs="David" w:hint="cs"/>
          <w:u w:val="single"/>
          <w:rtl/>
        </w:rPr>
        <w:t>ארבל אסטרחן:</w:t>
      </w:r>
    </w:p>
    <w:p w14:paraId="56B97091" w14:textId="77777777" w:rsidR="0075004A" w:rsidRDefault="0075004A" w:rsidP="0075004A">
      <w:pPr>
        <w:bidi/>
        <w:ind w:firstLine="720"/>
        <w:jc w:val="both"/>
        <w:rPr>
          <w:rFonts w:cs="David" w:hint="cs"/>
          <w:rtl/>
        </w:rPr>
      </w:pPr>
    </w:p>
    <w:p w14:paraId="23204E42" w14:textId="77777777" w:rsidR="0075004A" w:rsidRDefault="0075004A" w:rsidP="0075004A">
      <w:pPr>
        <w:bidi/>
        <w:ind w:firstLine="720"/>
        <w:jc w:val="both"/>
        <w:rPr>
          <w:rFonts w:cs="David" w:hint="cs"/>
          <w:rtl/>
        </w:rPr>
      </w:pPr>
      <w:r>
        <w:rPr>
          <w:rFonts w:cs="David" w:hint="cs"/>
          <w:rtl/>
        </w:rPr>
        <w:t xml:space="preserve">בדיוק. </w:t>
      </w:r>
    </w:p>
    <w:p w14:paraId="2966FCD0" w14:textId="77777777" w:rsidR="0075004A" w:rsidRDefault="0075004A" w:rsidP="0075004A">
      <w:pPr>
        <w:bidi/>
        <w:ind w:firstLine="720"/>
        <w:jc w:val="both"/>
        <w:rPr>
          <w:rFonts w:cs="David" w:hint="cs"/>
          <w:rtl/>
        </w:rPr>
      </w:pPr>
    </w:p>
    <w:p w14:paraId="6EFD924C" w14:textId="77777777" w:rsidR="0075004A" w:rsidRPr="008779F5" w:rsidRDefault="0075004A" w:rsidP="0075004A">
      <w:pPr>
        <w:bidi/>
        <w:jc w:val="both"/>
        <w:rPr>
          <w:rFonts w:cs="David" w:hint="cs"/>
          <w:u w:val="single"/>
          <w:rtl/>
        </w:rPr>
      </w:pPr>
      <w:r w:rsidRPr="008779F5">
        <w:rPr>
          <w:rFonts w:cs="David" w:hint="cs"/>
          <w:u w:val="single"/>
          <w:rtl/>
        </w:rPr>
        <w:t>אברהם מיכאלי:</w:t>
      </w:r>
    </w:p>
    <w:p w14:paraId="10E26C8B" w14:textId="77777777" w:rsidR="0075004A" w:rsidRDefault="0075004A" w:rsidP="0075004A">
      <w:pPr>
        <w:bidi/>
        <w:ind w:firstLine="720"/>
        <w:jc w:val="both"/>
        <w:rPr>
          <w:rFonts w:cs="David" w:hint="cs"/>
          <w:rtl/>
        </w:rPr>
      </w:pPr>
    </w:p>
    <w:p w14:paraId="596AB895" w14:textId="77777777" w:rsidR="0075004A" w:rsidRDefault="0075004A" w:rsidP="0075004A">
      <w:pPr>
        <w:bidi/>
        <w:ind w:firstLine="720"/>
        <w:jc w:val="both"/>
        <w:rPr>
          <w:rFonts w:cs="David" w:hint="cs"/>
          <w:rtl/>
        </w:rPr>
      </w:pPr>
      <w:r>
        <w:rPr>
          <w:rFonts w:cs="David" w:hint="cs"/>
          <w:rtl/>
        </w:rPr>
        <w:t xml:space="preserve">גם בכנסת הקודמת לא. </w:t>
      </w:r>
    </w:p>
    <w:p w14:paraId="6E380CC9" w14:textId="77777777" w:rsidR="0075004A" w:rsidRDefault="0075004A" w:rsidP="0075004A">
      <w:pPr>
        <w:bidi/>
        <w:ind w:firstLine="720"/>
        <w:jc w:val="both"/>
        <w:rPr>
          <w:rFonts w:cs="David" w:hint="cs"/>
          <w:rtl/>
        </w:rPr>
      </w:pPr>
    </w:p>
    <w:p w14:paraId="774F60FE" w14:textId="77777777" w:rsidR="0075004A" w:rsidRPr="0064659A" w:rsidRDefault="0075004A" w:rsidP="0075004A">
      <w:pPr>
        <w:bidi/>
        <w:jc w:val="both"/>
        <w:rPr>
          <w:rFonts w:cs="David" w:hint="cs"/>
          <w:u w:val="single"/>
          <w:rtl/>
        </w:rPr>
      </w:pPr>
      <w:r w:rsidRPr="0077113F">
        <w:rPr>
          <w:rFonts w:cs="David" w:hint="cs"/>
          <w:u w:val="single"/>
          <w:rtl/>
        </w:rPr>
        <w:t>ארבל אסטרחן:</w:t>
      </w:r>
    </w:p>
    <w:p w14:paraId="3B48F8B8" w14:textId="77777777" w:rsidR="0075004A" w:rsidRDefault="0075004A" w:rsidP="0075004A">
      <w:pPr>
        <w:bidi/>
        <w:ind w:firstLine="720"/>
        <w:jc w:val="both"/>
        <w:rPr>
          <w:rFonts w:cs="David" w:hint="cs"/>
          <w:rtl/>
        </w:rPr>
      </w:pPr>
    </w:p>
    <w:p w14:paraId="797A7BD7" w14:textId="77777777" w:rsidR="0075004A" w:rsidRDefault="0075004A" w:rsidP="0075004A">
      <w:pPr>
        <w:bidi/>
        <w:ind w:firstLine="720"/>
        <w:jc w:val="both"/>
        <w:rPr>
          <w:rFonts w:cs="David" w:hint="cs"/>
          <w:rtl/>
        </w:rPr>
      </w:pPr>
      <w:r>
        <w:rPr>
          <w:rFonts w:cs="David" w:hint="cs"/>
          <w:rtl/>
        </w:rPr>
        <w:t xml:space="preserve">בכנסת הקודמת היו. מרציאנו, וקנין, ריבלין, דוד טל ודוד רותם נבחרו ביולי 2008. </w:t>
      </w:r>
    </w:p>
    <w:p w14:paraId="6AEDCE81" w14:textId="77777777" w:rsidR="0075004A" w:rsidRDefault="0075004A" w:rsidP="0075004A">
      <w:pPr>
        <w:bidi/>
        <w:ind w:firstLine="720"/>
        <w:jc w:val="both"/>
        <w:rPr>
          <w:rFonts w:cs="David" w:hint="cs"/>
          <w:rtl/>
        </w:rPr>
      </w:pPr>
    </w:p>
    <w:p w14:paraId="40181E2E" w14:textId="77777777" w:rsidR="0075004A" w:rsidRDefault="0075004A" w:rsidP="0075004A">
      <w:pPr>
        <w:bidi/>
        <w:ind w:firstLine="720"/>
        <w:jc w:val="both"/>
        <w:rPr>
          <w:rFonts w:cs="David" w:hint="cs"/>
          <w:rtl/>
        </w:rPr>
      </w:pPr>
      <w:r>
        <w:rPr>
          <w:rFonts w:cs="David" w:hint="cs"/>
          <w:rtl/>
        </w:rPr>
        <w:t xml:space="preserve">מה שמוצע להחיל, חוץ מהארבעה חודשים, זה את הפרוצדורה שמזכיר הכנסת מודיע וכל אחד יכול להציע את עצמו, דרך הבחירה שהיא בחירה חשאית </w:t>
      </w:r>
      <w:r>
        <w:rPr>
          <w:rFonts w:cs="David"/>
          <w:rtl/>
        </w:rPr>
        <w:t>–</w:t>
      </w:r>
      <w:r>
        <w:rPr>
          <w:rFonts w:cs="David" w:hint="cs"/>
          <w:rtl/>
        </w:rPr>
        <w:t xml:space="preserve"> כמו שנעשה בפועל, וכל מה שדיברנו על סייגים לכהונה. </w:t>
      </w:r>
    </w:p>
    <w:p w14:paraId="784A932A" w14:textId="77777777" w:rsidR="0075004A" w:rsidRDefault="0075004A" w:rsidP="0075004A">
      <w:pPr>
        <w:bidi/>
        <w:ind w:firstLine="720"/>
        <w:jc w:val="both"/>
        <w:rPr>
          <w:rFonts w:cs="David" w:hint="cs"/>
          <w:rtl/>
        </w:rPr>
      </w:pPr>
    </w:p>
    <w:p w14:paraId="5FFCA4E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A4EE218" w14:textId="77777777" w:rsidR="0075004A" w:rsidRDefault="0075004A" w:rsidP="0075004A">
      <w:pPr>
        <w:bidi/>
        <w:jc w:val="both"/>
        <w:rPr>
          <w:rFonts w:cs="David" w:hint="cs"/>
          <w:u w:val="single"/>
          <w:rtl/>
        </w:rPr>
      </w:pPr>
    </w:p>
    <w:p w14:paraId="3F44AB0E" w14:textId="77777777" w:rsidR="0075004A" w:rsidRDefault="0075004A" w:rsidP="0075004A">
      <w:pPr>
        <w:bidi/>
        <w:ind w:firstLine="720"/>
        <w:jc w:val="both"/>
        <w:rPr>
          <w:rFonts w:cs="David" w:hint="cs"/>
          <w:rtl/>
        </w:rPr>
      </w:pPr>
      <w:r>
        <w:rPr>
          <w:rFonts w:cs="David" w:hint="cs"/>
          <w:rtl/>
        </w:rPr>
        <w:t xml:space="preserve">הכול טוב - תקבעי לי תאריך. איפה הבעיה? הרי בבחירות לרבנים הראשיים ולרבנות הראשית המשחק הכי גדול של אלה שדואגים נורא לרבנות הראשית ורוצים לוודא שהאנשים שלהם ייבחרו זה המשחק עם התאריכים. </w:t>
      </w:r>
    </w:p>
    <w:p w14:paraId="48630723" w14:textId="77777777" w:rsidR="0075004A" w:rsidRDefault="0075004A" w:rsidP="0075004A">
      <w:pPr>
        <w:bidi/>
        <w:jc w:val="both"/>
        <w:rPr>
          <w:rFonts w:cs="David" w:hint="cs"/>
          <w:rtl/>
        </w:rPr>
      </w:pPr>
    </w:p>
    <w:p w14:paraId="1A15956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91108B3" w14:textId="77777777" w:rsidR="0075004A" w:rsidRDefault="0075004A" w:rsidP="0075004A">
      <w:pPr>
        <w:bidi/>
        <w:jc w:val="both"/>
        <w:rPr>
          <w:rFonts w:cs="David" w:hint="cs"/>
          <w:rtl/>
        </w:rPr>
      </w:pPr>
    </w:p>
    <w:p w14:paraId="2D87A008" w14:textId="77777777" w:rsidR="0075004A" w:rsidRDefault="0075004A" w:rsidP="0075004A">
      <w:pPr>
        <w:bidi/>
        <w:ind w:firstLine="720"/>
        <w:jc w:val="both"/>
        <w:rPr>
          <w:rFonts w:cs="David" w:hint="cs"/>
          <w:rtl/>
        </w:rPr>
      </w:pPr>
      <w:r>
        <w:rPr>
          <w:rFonts w:cs="David" w:hint="cs"/>
          <w:rtl/>
        </w:rPr>
        <w:t>אני לא מספיק בקיאה בחוק הרבנות הראשית - כמה זמן מראש יודעים שצריכות להיות בחירות?</w:t>
      </w:r>
    </w:p>
    <w:p w14:paraId="4713270D" w14:textId="77777777" w:rsidR="0075004A" w:rsidRDefault="0075004A" w:rsidP="0075004A">
      <w:pPr>
        <w:bidi/>
        <w:jc w:val="both"/>
        <w:rPr>
          <w:rFonts w:cs="David" w:hint="cs"/>
          <w:rtl/>
        </w:rPr>
      </w:pPr>
    </w:p>
    <w:p w14:paraId="44CDF6E3"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2C854226" w14:textId="77777777" w:rsidR="0075004A" w:rsidRDefault="0075004A" w:rsidP="0075004A">
      <w:pPr>
        <w:bidi/>
        <w:jc w:val="both"/>
        <w:rPr>
          <w:rFonts w:cs="David" w:hint="cs"/>
          <w:u w:val="single"/>
          <w:rtl/>
        </w:rPr>
      </w:pPr>
    </w:p>
    <w:p w14:paraId="0F4783EC" w14:textId="77777777" w:rsidR="0075004A" w:rsidRDefault="0075004A" w:rsidP="0075004A">
      <w:pPr>
        <w:bidi/>
        <w:ind w:firstLine="720"/>
        <w:jc w:val="both"/>
        <w:rPr>
          <w:rFonts w:cs="David" w:hint="cs"/>
          <w:rtl/>
        </w:rPr>
      </w:pPr>
      <w:r>
        <w:rPr>
          <w:rFonts w:cs="David" w:hint="cs"/>
          <w:rtl/>
        </w:rPr>
        <w:t xml:space="preserve">היו דחיות כמה פעמים. בוועדת החוקה דחינו להם את </w:t>
      </w:r>
      <w:proofErr w:type="spellStart"/>
      <w:r>
        <w:rPr>
          <w:rFonts w:cs="David" w:hint="cs"/>
          <w:rtl/>
        </w:rPr>
        <w:t>האורכה</w:t>
      </w:r>
      <w:proofErr w:type="spellEnd"/>
      <w:r>
        <w:rPr>
          <w:rFonts w:cs="David" w:hint="cs"/>
          <w:rtl/>
        </w:rPr>
        <w:t xml:space="preserve">. </w:t>
      </w:r>
    </w:p>
    <w:p w14:paraId="459CBF96" w14:textId="77777777" w:rsidR="0075004A" w:rsidRDefault="0075004A" w:rsidP="0075004A">
      <w:pPr>
        <w:bidi/>
        <w:ind w:firstLine="720"/>
        <w:jc w:val="both"/>
        <w:rPr>
          <w:rFonts w:cs="David" w:hint="cs"/>
          <w:rtl/>
        </w:rPr>
      </w:pPr>
    </w:p>
    <w:p w14:paraId="296EC8F1"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A1F8B29" w14:textId="77777777" w:rsidR="0075004A" w:rsidRDefault="0075004A" w:rsidP="0075004A">
      <w:pPr>
        <w:bidi/>
        <w:jc w:val="both"/>
        <w:rPr>
          <w:rFonts w:cs="David" w:hint="cs"/>
          <w:rtl/>
        </w:rPr>
      </w:pPr>
    </w:p>
    <w:p w14:paraId="472A73EB" w14:textId="77777777" w:rsidR="0075004A" w:rsidRDefault="0075004A" w:rsidP="0075004A">
      <w:pPr>
        <w:bidi/>
        <w:ind w:firstLine="720"/>
        <w:jc w:val="both"/>
        <w:rPr>
          <w:rFonts w:cs="David" w:hint="cs"/>
          <w:rtl/>
        </w:rPr>
      </w:pPr>
      <w:r>
        <w:rPr>
          <w:rFonts w:cs="David" w:hint="cs"/>
          <w:rtl/>
        </w:rPr>
        <w:t>אז אתה רוצה ללכת אחורנית? זאת אומרת, להגיד ש-</w:t>
      </w:r>
      <w:r>
        <w:rPr>
          <w:rFonts w:cs="David" w:hint="cs"/>
        </w:rPr>
        <w:t>X</w:t>
      </w:r>
      <w:r>
        <w:rPr>
          <w:rFonts w:cs="David" w:hint="cs"/>
          <w:rtl/>
        </w:rPr>
        <w:t xml:space="preserve"> זמן לפני שהמועצה צריכה להתכנס - - - </w:t>
      </w:r>
    </w:p>
    <w:p w14:paraId="42ADD7E9" w14:textId="77777777" w:rsidR="0075004A" w:rsidRDefault="0075004A" w:rsidP="0075004A">
      <w:pPr>
        <w:bidi/>
        <w:jc w:val="both"/>
        <w:rPr>
          <w:rFonts w:cs="David" w:hint="cs"/>
          <w:rtl/>
        </w:rPr>
      </w:pPr>
    </w:p>
    <w:p w14:paraId="2240E1CF"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E2385B6" w14:textId="77777777" w:rsidR="0075004A" w:rsidRDefault="0075004A" w:rsidP="0075004A">
      <w:pPr>
        <w:bidi/>
        <w:ind w:firstLine="720"/>
        <w:jc w:val="both"/>
        <w:rPr>
          <w:rFonts w:cs="David" w:hint="cs"/>
          <w:rtl/>
        </w:rPr>
      </w:pPr>
    </w:p>
    <w:p w14:paraId="23CD63D9" w14:textId="77777777" w:rsidR="0075004A" w:rsidRPr="0077113F" w:rsidRDefault="0075004A" w:rsidP="0075004A">
      <w:pPr>
        <w:bidi/>
        <w:ind w:firstLine="720"/>
        <w:jc w:val="both"/>
        <w:rPr>
          <w:rFonts w:cs="David" w:hint="cs"/>
          <w:rtl/>
        </w:rPr>
      </w:pPr>
      <w:r>
        <w:rPr>
          <w:rFonts w:cs="David" w:hint="cs"/>
          <w:rtl/>
        </w:rPr>
        <w:t>ודאי, משום שיש גוף בוחר, שצריך להרכיב אותו עד תאריך מסוים - - -</w:t>
      </w:r>
    </w:p>
    <w:p w14:paraId="197C2F4F" w14:textId="77777777" w:rsidR="0075004A" w:rsidRDefault="0075004A" w:rsidP="0075004A">
      <w:pPr>
        <w:bidi/>
        <w:jc w:val="both"/>
        <w:rPr>
          <w:rFonts w:cs="David" w:hint="cs"/>
          <w:u w:val="single"/>
          <w:rtl/>
        </w:rPr>
      </w:pPr>
    </w:p>
    <w:p w14:paraId="4C2FBB5F"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E3404E6" w14:textId="77777777" w:rsidR="0075004A" w:rsidRDefault="0075004A" w:rsidP="0075004A">
      <w:pPr>
        <w:bidi/>
        <w:jc w:val="both"/>
        <w:rPr>
          <w:rFonts w:cs="David" w:hint="cs"/>
          <w:rtl/>
        </w:rPr>
      </w:pPr>
    </w:p>
    <w:p w14:paraId="0CACE026" w14:textId="77777777" w:rsidR="0075004A" w:rsidRDefault="0075004A" w:rsidP="0075004A">
      <w:pPr>
        <w:bidi/>
        <w:jc w:val="both"/>
        <w:rPr>
          <w:rFonts w:cs="David" w:hint="cs"/>
          <w:rtl/>
        </w:rPr>
      </w:pPr>
      <w:r>
        <w:rPr>
          <w:rFonts w:cs="David" w:hint="cs"/>
          <w:rtl/>
        </w:rPr>
        <w:tab/>
        <w:t>אז כמה זמן לפני? חודש לפני?</w:t>
      </w:r>
    </w:p>
    <w:p w14:paraId="5F1FB731" w14:textId="77777777" w:rsidR="0075004A" w:rsidRDefault="0075004A" w:rsidP="0075004A">
      <w:pPr>
        <w:bidi/>
        <w:jc w:val="both"/>
        <w:rPr>
          <w:rFonts w:cs="David" w:hint="cs"/>
          <w:rtl/>
        </w:rPr>
      </w:pPr>
    </w:p>
    <w:p w14:paraId="5EC3C524"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76ED6F7" w14:textId="77777777" w:rsidR="0075004A" w:rsidRDefault="0075004A" w:rsidP="0075004A">
      <w:pPr>
        <w:bidi/>
        <w:jc w:val="both"/>
        <w:rPr>
          <w:rFonts w:cs="David" w:hint="cs"/>
          <w:rtl/>
        </w:rPr>
      </w:pPr>
    </w:p>
    <w:p w14:paraId="12396FE4" w14:textId="77777777" w:rsidR="0075004A" w:rsidRDefault="0075004A" w:rsidP="0075004A">
      <w:pPr>
        <w:bidi/>
        <w:jc w:val="both"/>
        <w:rPr>
          <w:rFonts w:cs="David" w:hint="cs"/>
          <w:rtl/>
        </w:rPr>
      </w:pPr>
      <w:r>
        <w:rPr>
          <w:rFonts w:cs="David" w:hint="cs"/>
          <w:rtl/>
        </w:rPr>
        <w:tab/>
        <w:t xml:space="preserve">שהבחירה תהיה חודש לפני. </w:t>
      </w:r>
    </w:p>
    <w:p w14:paraId="40862D1C" w14:textId="77777777" w:rsidR="0075004A" w:rsidRDefault="0075004A" w:rsidP="0075004A">
      <w:pPr>
        <w:bidi/>
        <w:jc w:val="both"/>
        <w:rPr>
          <w:rFonts w:cs="David" w:hint="cs"/>
          <w:rtl/>
        </w:rPr>
      </w:pPr>
    </w:p>
    <w:p w14:paraId="767D563F"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162AF3D" w14:textId="77777777" w:rsidR="0075004A" w:rsidRDefault="0075004A" w:rsidP="0075004A">
      <w:pPr>
        <w:bidi/>
        <w:jc w:val="both"/>
        <w:rPr>
          <w:rFonts w:cs="David" w:hint="cs"/>
          <w:rtl/>
        </w:rPr>
      </w:pPr>
    </w:p>
    <w:p w14:paraId="01E996D9" w14:textId="77777777" w:rsidR="0075004A" w:rsidRDefault="0075004A" w:rsidP="0075004A">
      <w:pPr>
        <w:bidi/>
        <w:ind w:firstLine="720"/>
        <w:jc w:val="both"/>
        <w:rPr>
          <w:rFonts w:cs="David" w:hint="cs"/>
          <w:rtl/>
        </w:rPr>
      </w:pPr>
      <w:r>
        <w:rPr>
          <w:rFonts w:cs="David" w:hint="cs"/>
          <w:rtl/>
        </w:rPr>
        <w:t xml:space="preserve">זאת אומרת: לא יאוחר מחודש לפני המועד שבו מתכנסת האסיפה הבוחרת תבחר הכנסת את נציגיה. </w:t>
      </w:r>
    </w:p>
    <w:p w14:paraId="794CB495" w14:textId="77777777" w:rsidR="0075004A" w:rsidRDefault="0075004A" w:rsidP="0075004A">
      <w:pPr>
        <w:bidi/>
        <w:jc w:val="both"/>
        <w:rPr>
          <w:rFonts w:cs="David" w:hint="cs"/>
          <w:rtl/>
        </w:rPr>
      </w:pPr>
    </w:p>
    <w:p w14:paraId="0EB8A95A"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D45976B" w14:textId="77777777" w:rsidR="0075004A" w:rsidRDefault="0075004A" w:rsidP="0075004A">
      <w:pPr>
        <w:bidi/>
        <w:jc w:val="both"/>
        <w:rPr>
          <w:rFonts w:cs="David" w:hint="cs"/>
          <w:u w:val="single"/>
          <w:rtl/>
        </w:rPr>
      </w:pPr>
    </w:p>
    <w:p w14:paraId="51CEC6C7" w14:textId="77777777" w:rsidR="0075004A" w:rsidRDefault="0075004A" w:rsidP="0075004A">
      <w:pPr>
        <w:bidi/>
        <w:ind w:firstLine="720"/>
        <w:jc w:val="both"/>
        <w:rPr>
          <w:rFonts w:cs="David" w:hint="cs"/>
          <w:rtl/>
        </w:rPr>
      </w:pPr>
      <w:r>
        <w:rPr>
          <w:rFonts w:cs="David" w:hint="cs"/>
          <w:rtl/>
        </w:rPr>
        <w:t xml:space="preserve">צריך לכתוב עוד </w:t>
      </w:r>
      <w:smartTag w:uri="urn:schemas-microsoft-com:office:smarttags" w:element="PersonName">
        <w:r>
          <w:rPr>
            <w:rFonts w:cs="David" w:hint="cs"/>
            <w:rtl/>
          </w:rPr>
          <w:t>דב</w:t>
        </w:r>
      </w:smartTag>
      <w:r>
        <w:rPr>
          <w:rFonts w:cs="David" w:hint="cs"/>
          <w:rtl/>
        </w:rPr>
        <w:t xml:space="preserve">ר: שאם אחר כך דחו את מועד הבחירות, אותם אנשים נשארו. </w:t>
      </w:r>
    </w:p>
    <w:p w14:paraId="04AC9125" w14:textId="77777777" w:rsidR="0075004A" w:rsidRDefault="0075004A" w:rsidP="0075004A">
      <w:pPr>
        <w:bidi/>
        <w:jc w:val="both"/>
        <w:rPr>
          <w:rFonts w:cs="David" w:hint="cs"/>
          <w:rtl/>
        </w:rPr>
      </w:pPr>
    </w:p>
    <w:p w14:paraId="6B48EB8A"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78108B0" w14:textId="77777777" w:rsidR="0075004A" w:rsidRDefault="0075004A" w:rsidP="0075004A">
      <w:pPr>
        <w:bidi/>
        <w:jc w:val="both"/>
        <w:rPr>
          <w:rFonts w:cs="David" w:hint="cs"/>
          <w:rtl/>
        </w:rPr>
      </w:pPr>
    </w:p>
    <w:p w14:paraId="5C373601" w14:textId="77777777" w:rsidR="0075004A" w:rsidRDefault="0075004A" w:rsidP="0075004A">
      <w:pPr>
        <w:bidi/>
        <w:ind w:firstLine="720"/>
        <w:jc w:val="both"/>
        <w:rPr>
          <w:rFonts w:cs="David" w:hint="cs"/>
          <w:rtl/>
        </w:rPr>
      </w:pPr>
      <w:r>
        <w:rPr>
          <w:rFonts w:cs="David" w:hint="cs"/>
          <w:rtl/>
        </w:rPr>
        <w:t xml:space="preserve">נשארו בכלל, הבחירות הן בחירות. אין פה הוראה, כמו שיש בחוקים אחרים, שהם יכהנו כל עוד הם חברי הכנסת ואם תמה כהונת הכנסת </w:t>
      </w:r>
      <w:r>
        <w:rPr>
          <w:rFonts w:cs="David"/>
          <w:rtl/>
        </w:rPr>
        <w:t>–</w:t>
      </w:r>
      <w:r>
        <w:rPr>
          <w:rFonts w:cs="David" w:hint="cs"/>
          <w:rtl/>
        </w:rPr>
        <w:t xml:space="preserve"> עד שתבחר הכנסת החדשה חברים אחרים במקומם. צריך להגיד את זה. זאת אומרת, הם גם עוברים מכנסת לכנסת עד שיש בחירות. </w:t>
      </w:r>
    </w:p>
    <w:p w14:paraId="4D1FBE0C" w14:textId="77777777" w:rsidR="0075004A" w:rsidRDefault="0075004A" w:rsidP="0075004A">
      <w:pPr>
        <w:bidi/>
        <w:ind w:firstLine="720"/>
        <w:jc w:val="both"/>
        <w:rPr>
          <w:rFonts w:cs="David" w:hint="cs"/>
          <w:rtl/>
        </w:rPr>
      </w:pPr>
    </w:p>
    <w:p w14:paraId="55CAAB99" w14:textId="77777777" w:rsidR="0075004A" w:rsidRDefault="0075004A" w:rsidP="0075004A">
      <w:pPr>
        <w:bidi/>
        <w:ind w:firstLine="720"/>
        <w:jc w:val="both"/>
        <w:rPr>
          <w:rFonts w:cs="David" w:hint="cs"/>
          <w:rtl/>
        </w:rPr>
      </w:pPr>
      <w:r>
        <w:rPr>
          <w:rFonts w:cs="David" w:hint="cs"/>
          <w:rtl/>
        </w:rPr>
        <w:t xml:space="preserve">עכשיו גמרנו עם המליאה ועם בחירת נציגי הכנסת שבוחרת המליאה. אנחנו עוברים למשהו אחר: בחירת נציג הכנסת לוועדה שמציעה מועמים למשרת היועץ המשפטי לממשלה. </w:t>
      </w:r>
    </w:p>
    <w:p w14:paraId="5B25F33C" w14:textId="77777777" w:rsidR="0075004A" w:rsidRDefault="0075004A" w:rsidP="0075004A">
      <w:pPr>
        <w:bidi/>
        <w:jc w:val="both"/>
        <w:rPr>
          <w:rFonts w:cs="David" w:hint="cs"/>
          <w:rtl/>
        </w:rPr>
      </w:pPr>
    </w:p>
    <w:p w14:paraId="59F118CA"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150EEFA" w14:textId="77777777" w:rsidR="0075004A" w:rsidRDefault="0075004A" w:rsidP="0075004A">
      <w:pPr>
        <w:bidi/>
        <w:jc w:val="both"/>
        <w:rPr>
          <w:rFonts w:cs="David" w:hint="cs"/>
          <w:u w:val="single"/>
          <w:rtl/>
        </w:rPr>
      </w:pPr>
    </w:p>
    <w:p w14:paraId="68ECAE61" w14:textId="77777777" w:rsidR="0075004A" w:rsidRDefault="0075004A" w:rsidP="0075004A">
      <w:pPr>
        <w:bidi/>
        <w:ind w:firstLine="720"/>
        <w:jc w:val="both"/>
        <w:rPr>
          <w:rFonts w:cs="David" w:hint="cs"/>
          <w:rtl/>
        </w:rPr>
      </w:pPr>
      <w:r>
        <w:rPr>
          <w:rFonts w:cs="David" w:hint="cs"/>
          <w:rtl/>
        </w:rPr>
        <w:t xml:space="preserve">פה יש שתי אפשרויות: או, כמו בבחירת היועץ המשפטי לכנסת, תקבעו סטטוטורית או אחד מחברי ועדת החוקה. עברתי את התהליך הזה ואתם לא יודעים איזה כאב ראש זה. כל רגע מישהו בא להגיש את המועמדות שלו ולהוריד את המועמדות שלו. אומר: רגע, רק עכשיו נבחרתי, מה אתם רוצים ממני? אני לא יכול, תעשו לי טובה, תנו לי להגיש את המועמדות. </w:t>
      </w:r>
    </w:p>
    <w:p w14:paraId="5AEABCF7" w14:textId="77777777" w:rsidR="0075004A" w:rsidRDefault="0075004A" w:rsidP="0075004A">
      <w:pPr>
        <w:bidi/>
        <w:ind w:firstLine="720"/>
        <w:jc w:val="both"/>
        <w:rPr>
          <w:rFonts w:cs="David" w:hint="cs"/>
          <w:rtl/>
        </w:rPr>
      </w:pPr>
    </w:p>
    <w:p w14:paraId="7A6047FD" w14:textId="77777777" w:rsidR="0075004A" w:rsidRDefault="0075004A" w:rsidP="0075004A">
      <w:pPr>
        <w:bidi/>
        <w:ind w:firstLine="720"/>
        <w:jc w:val="both"/>
        <w:rPr>
          <w:rFonts w:cs="David" w:hint="cs"/>
          <w:rtl/>
        </w:rPr>
      </w:pPr>
      <w:r>
        <w:rPr>
          <w:rFonts w:cs="David" w:hint="cs"/>
          <w:rtl/>
        </w:rPr>
        <w:t xml:space="preserve">היה לי סיפור. בא אלי שלמה מולה ואמר: תשמע, לא ידע שצריך להגיש מועמדות, עכשיו גיליתי. אמרתי: בבקשה, תגיש את המועמדות. אופיר פינס כתב לי מכתב בכנס נוראי ובגלל זה הוא הוריד המועמדות שלו. מה שקרה זה שהגענו ליום הבחירות, בבוקר יום הבחירות הוריד זה והוריד זה, ולהגיד לבחירות הייתי לבד. </w:t>
      </w:r>
    </w:p>
    <w:p w14:paraId="5AB6A334" w14:textId="77777777" w:rsidR="0075004A" w:rsidRDefault="0075004A" w:rsidP="0075004A">
      <w:pPr>
        <w:bidi/>
        <w:jc w:val="both"/>
        <w:rPr>
          <w:rFonts w:cs="David" w:hint="cs"/>
          <w:rtl/>
        </w:rPr>
      </w:pPr>
    </w:p>
    <w:p w14:paraId="2B9FEA1E"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0E54DC7" w14:textId="77777777" w:rsidR="0075004A" w:rsidRDefault="0075004A" w:rsidP="0075004A">
      <w:pPr>
        <w:bidi/>
        <w:jc w:val="both"/>
        <w:rPr>
          <w:rFonts w:cs="David" w:hint="cs"/>
          <w:rtl/>
        </w:rPr>
      </w:pPr>
    </w:p>
    <w:p w14:paraId="67E58CB4" w14:textId="77777777" w:rsidR="0075004A" w:rsidRDefault="0075004A" w:rsidP="0075004A">
      <w:pPr>
        <w:bidi/>
        <w:ind w:firstLine="720"/>
        <w:jc w:val="both"/>
        <w:rPr>
          <w:rFonts w:cs="David" w:hint="cs"/>
          <w:rtl/>
        </w:rPr>
      </w:pPr>
      <w:r>
        <w:rPr>
          <w:rFonts w:cs="David" w:hint="cs"/>
          <w:rtl/>
        </w:rPr>
        <w:t xml:space="preserve">היום הבחירה נעשית מכוח החלטת ממשלה שאומרת שהיא מקימה ועדה מקצועית ציבורית. הוועדה תציע מועמדים למשרת היועץ המשפטי לממשלה, יש בה חמישה חברים, ואחד מהם הוא חבר כנסת שתבחר ועדת החוקה. לא כתוב "מבין חבריה". כמובן, בתקנון אנחנו יכולים להגביל את זה. </w:t>
      </w:r>
    </w:p>
    <w:p w14:paraId="6C53C52E" w14:textId="77777777" w:rsidR="0075004A" w:rsidRDefault="0075004A" w:rsidP="0075004A">
      <w:pPr>
        <w:bidi/>
        <w:jc w:val="both"/>
        <w:rPr>
          <w:rFonts w:cs="David" w:hint="cs"/>
          <w:rtl/>
        </w:rPr>
      </w:pPr>
    </w:p>
    <w:p w14:paraId="64C07636"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2325AA">
        <w:rPr>
          <w:rFonts w:cs="David" w:hint="cs"/>
          <w:u w:val="single"/>
          <w:rtl/>
        </w:rPr>
        <w:t>:</w:t>
      </w:r>
    </w:p>
    <w:p w14:paraId="4683E33D" w14:textId="77777777" w:rsidR="0075004A" w:rsidRDefault="0075004A" w:rsidP="0075004A">
      <w:pPr>
        <w:bidi/>
        <w:jc w:val="both"/>
        <w:rPr>
          <w:rFonts w:cs="David" w:hint="cs"/>
          <w:u w:val="single"/>
          <w:rtl/>
        </w:rPr>
      </w:pPr>
    </w:p>
    <w:p w14:paraId="4CB16B09" w14:textId="77777777" w:rsidR="0075004A" w:rsidRDefault="0075004A" w:rsidP="0075004A">
      <w:pPr>
        <w:bidi/>
        <w:ind w:firstLine="720"/>
        <w:jc w:val="both"/>
        <w:rPr>
          <w:rFonts w:cs="David" w:hint="cs"/>
          <w:rtl/>
        </w:rPr>
      </w:pPr>
      <w:r>
        <w:rPr>
          <w:rFonts w:cs="David" w:hint="cs"/>
          <w:rtl/>
        </w:rPr>
        <w:t xml:space="preserve">השאלה היא אם זה נכון להגביל את זה לחברי ועדת החוקה, כי אז סיעה שאין לה ייצוג בוועדת החוקה, אתה מונע ממנה את האפשרות שיהיה לה מועמד. זה לא עניין פשוט. </w:t>
      </w:r>
    </w:p>
    <w:p w14:paraId="4D6403DF" w14:textId="77777777" w:rsidR="0075004A" w:rsidRDefault="0075004A" w:rsidP="0075004A">
      <w:pPr>
        <w:bidi/>
        <w:jc w:val="both"/>
        <w:rPr>
          <w:rFonts w:cs="David" w:hint="cs"/>
          <w:rtl/>
        </w:rPr>
      </w:pPr>
    </w:p>
    <w:p w14:paraId="10F5666B"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166D9A2" w14:textId="77777777" w:rsidR="0075004A" w:rsidRDefault="0075004A" w:rsidP="0075004A">
      <w:pPr>
        <w:bidi/>
        <w:jc w:val="both"/>
        <w:rPr>
          <w:rFonts w:cs="David" w:hint="cs"/>
          <w:u w:val="single"/>
          <w:rtl/>
        </w:rPr>
      </w:pPr>
    </w:p>
    <w:p w14:paraId="51B7EF9F" w14:textId="77777777" w:rsidR="0075004A" w:rsidRDefault="0075004A" w:rsidP="0075004A">
      <w:pPr>
        <w:bidi/>
        <w:ind w:firstLine="720"/>
        <w:jc w:val="both"/>
        <w:rPr>
          <w:rFonts w:cs="David" w:hint="cs"/>
          <w:rtl/>
        </w:rPr>
      </w:pPr>
      <w:r>
        <w:rPr>
          <w:rFonts w:cs="David" w:hint="cs"/>
          <w:rtl/>
        </w:rPr>
        <w:t xml:space="preserve">חברים יקרים, מי שבוחר זו ועדת החוקה. יש לי 30 מועמדים, ולהתחיל לעשות הצבעות ומתחיל  בלגן. </w:t>
      </w:r>
    </w:p>
    <w:p w14:paraId="18708373" w14:textId="77777777" w:rsidR="0075004A" w:rsidRDefault="0075004A" w:rsidP="0075004A">
      <w:pPr>
        <w:bidi/>
        <w:ind w:firstLine="720"/>
        <w:jc w:val="both"/>
        <w:rPr>
          <w:rFonts w:cs="David" w:hint="cs"/>
          <w:rtl/>
        </w:rPr>
      </w:pPr>
    </w:p>
    <w:p w14:paraId="2F6FA0B4"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6874EFA2" w14:textId="77777777" w:rsidR="0075004A" w:rsidRDefault="0075004A" w:rsidP="0075004A">
      <w:pPr>
        <w:bidi/>
        <w:jc w:val="both"/>
        <w:rPr>
          <w:rFonts w:cs="David" w:hint="cs"/>
          <w:u w:val="single"/>
          <w:rtl/>
        </w:rPr>
      </w:pPr>
    </w:p>
    <w:p w14:paraId="6919F650" w14:textId="77777777" w:rsidR="0075004A" w:rsidRDefault="0075004A" w:rsidP="0075004A">
      <w:pPr>
        <w:bidi/>
        <w:ind w:firstLine="720"/>
        <w:jc w:val="both"/>
        <w:rPr>
          <w:rFonts w:cs="David" w:hint="cs"/>
          <w:rtl/>
        </w:rPr>
      </w:pPr>
      <w:r>
        <w:rPr>
          <w:rFonts w:cs="David" w:hint="cs"/>
          <w:rtl/>
        </w:rPr>
        <w:t xml:space="preserve">אני מסכים אתך, דודו, אולי עדיף סטטוטורית. </w:t>
      </w:r>
    </w:p>
    <w:p w14:paraId="240B3A73" w14:textId="77777777" w:rsidR="0075004A" w:rsidRDefault="0075004A" w:rsidP="0075004A">
      <w:pPr>
        <w:bidi/>
        <w:jc w:val="both"/>
        <w:rPr>
          <w:rFonts w:cs="David" w:hint="cs"/>
          <w:rtl/>
        </w:rPr>
      </w:pPr>
    </w:p>
    <w:p w14:paraId="5DCE0A05"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4633D27" w14:textId="77777777" w:rsidR="0075004A" w:rsidRDefault="0075004A" w:rsidP="0075004A">
      <w:pPr>
        <w:bidi/>
        <w:jc w:val="both"/>
        <w:rPr>
          <w:rFonts w:cs="David" w:hint="cs"/>
          <w:u w:val="single"/>
          <w:rtl/>
        </w:rPr>
      </w:pPr>
    </w:p>
    <w:p w14:paraId="2E2DEB1E" w14:textId="77777777" w:rsidR="0075004A" w:rsidRDefault="0075004A" w:rsidP="0075004A">
      <w:pPr>
        <w:bidi/>
        <w:ind w:firstLine="720"/>
        <w:jc w:val="both"/>
        <w:rPr>
          <w:rFonts w:cs="David" w:hint="cs"/>
          <w:rtl/>
        </w:rPr>
      </w:pPr>
      <w:r>
        <w:rPr>
          <w:rFonts w:cs="David" w:hint="cs"/>
          <w:rtl/>
        </w:rPr>
        <w:t xml:space="preserve">אפשר לשנות את זה בהצעת מחליטים. </w:t>
      </w:r>
    </w:p>
    <w:p w14:paraId="32A1B198" w14:textId="77777777" w:rsidR="0075004A" w:rsidRDefault="0075004A" w:rsidP="0075004A">
      <w:pPr>
        <w:bidi/>
        <w:ind w:firstLine="720"/>
        <w:jc w:val="both"/>
        <w:rPr>
          <w:rFonts w:cs="David" w:hint="cs"/>
          <w:rtl/>
        </w:rPr>
      </w:pPr>
    </w:p>
    <w:p w14:paraId="0026E9F1"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FE96E3B" w14:textId="77777777" w:rsidR="0075004A" w:rsidRDefault="0075004A" w:rsidP="0075004A">
      <w:pPr>
        <w:bidi/>
        <w:ind w:firstLine="720"/>
        <w:jc w:val="both"/>
        <w:rPr>
          <w:rFonts w:cs="David" w:hint="cs"/>
          <w:rtl/>
        </w:rPr>
      </w:pPr>
    </w:p>
    <w:p w14:paraId="6936C9AA" w14:textId="77777777" w:rsidR="0075004A" w:rsidRDefault="0075004A" w:rsidP="0075004A">
      <w:pPr>
        <w:bidi/>
        <w:ind w:firstLine="720"/>
        <w:jc w:val="both"/>
        <w:rPr>
          <w:rFonts w:cs="David" w:hint="cs"/>
          <w:rtl/>
        </w:rPr>
      </w:pPr>
      <w:r>
        <w:rPr>
          <w:rFonts w:cs="David" w:hint="cs"/>
          <w:rtl/>
        </w:rPr>
        <w:t xml:space="preserve">אנחנו עושים הוראה בתקנון הכנסת על משהו שהממשלה יכולה מחר לבטל. </w:t>
      </w:r>
    </w:p>
    <w:p w14:paraId="75E36D20" w14:textId="77777777" w:rsidR="0075004A" w:rsidRDefault="0075004A" w:rsidP="0075004A">
      <w:pPr>
        <w:bidi/>
        <w:jc w:val="both"/>
        <w:rPr>
          <w:rFonts w:cs="David" w:hint="cs"/>
          <w:rtl/>
        </w:rPr>
      </w:pPr>
    </w:p>
    <w:p w14:paraId="30DE53D2"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C42680B" w14:textId="77777777" w:rsidR="0075004A" w:rsidRDefault="0075004A" w:rsidP="0075004A">
      <w:pPr>
        <w:bidi/>
        <w:jc w:val="both"/>
        <w:rPr>
          <w:rFonts w:cs="David" w:hint="cs"/>
          <w:u w:val="single"/>
          <w:rtl/>
        </w:rPr>
      </w:pPr>
    </w:p>
    <w:p w14:paraId="7A9E5625" w14:textId="77777777" w:rsidR="0075004A" w:rsidRDefault="0075004A" w:rsidP="0075004A">
      <w:pPr>
        <w:bidi/>
        <w:ind w:firstLine="720"/>
        <w:jc w:val="both"/>
        <w:rPr>
          <w:rFonts w:cs="David" w:hint="cs"/>
          <w:rtl/>
        </w:rPr>
      </w:pPr>
      <w:r>
        <w:rPr>
          <w:rFonts w:cs="David" w:hint="cs"/>
          <w:rtl/>
        </w:rPr>
        <w:t xml:space="preserve">זו בכלל שערורייה כל השיטה הזאת, מהצורה שבה זה קם </w:t>
      </w:r>
      <w:r>
        <w:rPr>
          <w:rFonts w:cs="David"/>
          <w:rtl/>
        </w:rPr>
        <w:t>–</w:t>
      </w:r>
      <w:r>
        <w:rPr>
          <w:rFonts w:cs="David" w:hint="cs"/>
          <w:rtl/>
        </w:rPr>
        <w:t xml:space="preserve"> שזה לא בחוק, דרך  - - -  </w:t>
      </w:r>
    </w:p>
    <w:p w14:paraId="275BB5B7" w14:textId="77777777" w:rsidR="0075004A" w:rsidRDefault="0075004A" w:rsidP="0075004A">
      <w:pPr>
        <w:bidi/>
        <w:jc w:val="both"/>
        <w:rPr>
          <w:rFonts w:cs="David" w:hint="cs"/>
          <w:rtl/>
        </w:rPr>
      </w:pPr>
    </w:p>
    <w:p w14:paraId="0456F318"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16B88962" w14:textId="77777777" w:rsidR="0075004A" w:rsidRDefault="0075004A" w:rsidP="0075004A">
      <w:pPr>
        <w:bidi/>
        <w:jc w:val="both"/>
        <w:rPr>
          <w:rFonts w:cs="David" w:hint="cs"/>
          <w:u w:val="single"/>
          <w:rtl/>
        </w:rPr>
      </w:pPr>
    </w:p>
    <w:p w14:paraId="407B27C7" w14:textId="77777777" w:rsidR="0075004A" w:rsidRDefault="0075004A" w:rsidP="0075004A">
      <w:pPr>
        <w:bidi/>
        <w:ind w:firstLine="720"/>
        <w:jc w:val="both"/>
        <w:rPr>
          <w:rFonts w:cs="David" w:hint="cs"/>
          <w:rtl/>
        </w:rPr>
      </w:pPr>
      <w:r>
        <w:rPr>
          <w:rFonts w:cs="David" w:hint="cs"/>
          <w:rtl/>
        </w:rPr>
        <w:t>למה לא נערב אותם בזה?</w:t>
      </w:r>
    </w:p>
    <w:p w14:paraId="4FB1D974" w14:textId="77777777" w:rsidR="0075004A" w:rsidRDefault="0075004A" w:rsidP="0075004A">
      <w:pPr>
        <w:bidi/>
        <w:jc w:val="both"/>
        <w:rPr>
          <w:rFonts w:cs="David" w:hint="cs"/>
          <w:rtl/>
        </w:rPr>
      </w:pPr>
    </w:p>
    <w:p w14:paraId="74F02103"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B2F632E" w14:textId="77777777" w:rsidR="0075004A" w:rsidRDefault="0075004A" w:rsidP="0075004A">
      <w:pPr>
        <w:bidi/>
        <w:jc w:val="both"/>
        <w:rPr>
          <w:rFonts w:cs="David" w:hint="cs"/>
          <w:rtl/>
        </w:rPr>
      </w:pPr>
    </w:p>
    <w:p w14:paraId="23FCB58D" w14:textId="77777777" w:rsidR="0075004A" w:rsidRDefault="0075004A" w:rsidP="0075004A">
      <w:pPr>
        <w:bidi/>
        <w:jc w:val="both"/>
        <w:rPr>
          <w:rFonts w:cs="David" w:hint="cs"/>
          <w:rtl/>
        </w:rPr>
      </w:pPr>
      <w:r>
        <w:rPr>
          <w:rFonts w:cs="David" w:hint="cs"/>
          <w:rtl/>
        </w:rPr>
        <w:tab/>
        <w:t xml:space="preserve">זה חוק ששר המשפטים צריך - - - </w:t>
      </w:r>
    </w:p>
    <w:p w14:paraId="30CDB3E5" w14:textId="77777777" w:rsidR="0075004A" w:rsidRDefault="0075004A" w:rsidP="0075004A">
      <w:pPr>
        <w:bidi/>
        <w:jc w:val="both"/>
        <w:rPr>
          <w:rFonts w:cs="David" w:hint="cs"/>
          <w:rtl/>
        </w:rPr>
      </w:pPr>
    </w:p>
    <w:p w14:paraId="5E7B3194"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729EF5B" w14:textId="77777777" w:rsidR="0075004A" w:rsidRDefault="0075004A" w:rsidP="0075004A">
      <w:pPr>
        <w:bidi/>
        <w:jc w:val="both"/>
        <w:rPr>
          <w:rFonts w:cs="David" w:hint="cs"/>
          <w:rtl/>
        </w:rPr>
      </w:pPr>
    </w:p>
    <w:p w14:paraId="5ED041CF" w14:textId="77777777" w:rsidR="0075004A" w:rsidRDefault="0075004A" w:rsidP="0075004A">
      <w:pPr>
        <w:bidi/>
        <w:jc w:val="both"/>
        <w:rPr>
          <w:rFonts w:cs="David" w:hint="cs"/>
          <w:rtl/>
        </w:rPr>
      </w:pPr>
      <w:r>
        <w:rPr>
          <w:rFonts w:cs="David" w:hint="cs"/>
          <w:rtl/>
        </w:rPr>
        <w:tab/>
        <w:t xml:space="preserve">ודאי. בעיניי, אי אפשר לבחור אותו רק מקרב חברי ועדת החוקה כי אתה מקפח סיעות שאין להן ייצוג בוועדת החוקה. אם, למשל, הליכוד רוצה שאיש מטעמו יהיה המועמד הוא יכול לבצע חילוף בוועדת החוקה. סיעה אחרת לא יכולה לעשות את זה אם אין לה ייצוג שם. אגיד להם מראש שאני חוסם אותם ולהם לא יכולים בכלל להתמודד? לא נראה לי נכון. היכולת להתמודד צריכה להיות פתוחה בפני כולם, ולכן עשינו את זה ככה. יש פה הגבלה של זמן ויש פה קביעה של תהליך של איך עושים את ההצבעה. אז יהיו יותר מועמדים. </w:t>
      </w:r>
    </w:p>
    <w:p w14:paraId="76799489" w14:textId="77777777" w:rsidR="0075004A" w:rsidRDefault="0075004A" w:rsidP="0075004A">
      <w:pPr>
        <w:bidi/>
        <w:jc w:val="both"/>
        <w:rPr>
          <w:rFonts w:cs="David" w:hint="cs"/>
          <w:rtl/>
        </w:rPr>
      </w:pPr>
    </w:p>
    <w:p w14:paraId="31445304"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531950D" w14:textId="77777777" w:rsidR="0075004A" w:rsidRDefault="0075004A" w:rsidP="0075004A">
      <w:pPr>
        <w:bidi/>
        <w:jc w:val="both"/>
        <w:rPr>
          <w:rFonts w:cs="David" w:hint="cs"/>
          <w:u w:val="single"/>
          <w:rtl/>
        </w:rPr>
      </w:pPr>
    </w:p>
    <w:p w14:paraId="7A2FC9F8" w14:textId="77777777" w:rsidR="0075004A" w:rsidRDefault="0075004A" w:rsidP="0075004A">
      <w:pPr>
        <w:bidi/>
        <w:ind w:firstLine="720"/>
        <w:jc w:val="both"/>
        <w:rPr>
          <w:rFonts w:cs="David" w:hint="cs"/>
          <w:rtl/>
        </w:rPr>
      </w:pPr>
      <w:r>
        <w:rPr>
          <w:rFonts w:cs="David" w:hint="cs"/>
          <w:rtl/>
        </w:rPr>
        <w:t>אתה יודע איך זה משגע את השכל? תראה מה רוצים ממני: יושב ראש ועדת החוקה, חוק ומשפט יודיע לכל חברי הכנסת את שמות המועמדים לפחות 48 שעות לפני פתיחת ישיבת הוועדה שבה יתקיימו הבחירות.</w:t>
      </w:r>
    </w:p>
    <w:p w14:paraId="16641C6B" w14:textId="77777777" w:rsidR="0075004A" w:rsidRDefault="0075004A" w:rsidP="0075004A">
      <w:pPr>
        <w:bidi/>
        <w:ind w:firstLine="720"/>
        <w:jc w:val="both"/>
        <w:rPr>
          <w:rFonts w:cs="David" w:hint="cs"/>
          <w:rtl/>
        </w:rPr>
      </w:pPr>
    </w:p>
    <w:p w14:paraId="19A2E8F3" w14:textId="77777777" w:rsidR="0075004A" w:rsidRDefault="0075004A" w:rsidP="0075004A">
      <w:pPr>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19CF6EF9" w14:textId="77777777" w:rsidR="0075004A" w:rsidRDefault="0075004A" w:rsidP="0075004A">
      <w:pPr>
        <w:bidi/>
        <w:jc w:val="both"/>
        <w:rPr>
          <w:rFonts w:cs="David" w:hint="cs"/>
          <w:rtl/>
        </w:rPr>
      </w:pPr>
    </w:p>
    <w:p w14:paraId="45E0FEE1" w14:textId="77777777" w:rsidR="0075004A" w:rsidRDefault="0075004A" w:rsidP="0075004A">
      <w:pPr>
        <w:bidi/>
        <w:jc w:val="both"/>
        <w:rPr>
          <w:rFonts w:cs="David" w:hint="cs"/>
          <w:rtl/>
        </w:rPr>
      </w:pPr>
      <w:r>
        <w:rPr>
          <w:rFonts w:cs="David" w:hint="cs"/>
          <w:rtl/>
        </w:rPr>
        <w:tab/>
        <w:t>בסדר, מכתב או אי-מייל.</w:t>
      </w:r>
    </w:p>
    <w:p w14:paraId="639ECEF5" w14:textId="77777777" w:rsidR="0075004A" w:rsidRDefault="0075004A" w:rsidP="0075004A">
      <w:pPr>
        <w:bidi/>
        <w:jc w:val="both"/>
        <w:rPr>
          <w:rFonts w:cs="David" w:hint="cs"/>
          <w:rtl/>
        </w:rPr>
      </w:pPr>
    </w:p>
    <w:p w14:paraId="5E76894F"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47E82A8" w14:textId="77777777" w:rsidR="0075004A" w:rsidRPr="002325AA" w:rsidRDefault="0075004A" w:rsidP="0075004A">
      <w:pPr>
        <w:bidi/>
        <w:jc w:val="both"/>
        <w:rPr>
          <w:rFonts w:cs="David" w:hint="cs"/>
          <w:rtl/>
        </w:rPr>
      </w:pPr>
    </w:p>
    <w:p w14:paraId="04670A2D" w14:textId="77777777" w:rsidR="0075004A" w:rsidRDefault="0075004A" w:rsidP="0075004A">
      <w:pPr>
        <w:bidi/>
        <w:ind w:firstLine="720"/>
        <w:jc w:val="both"/>
        <w:rPr>
          <w:rFonts w:cs="David" w:hint="cs"/>
          <w:rtl/>
        </w:rPr>
      </w:pPr>
      <w:r>
        <w:rPr>
          <w:rFonts w:cs="David" w:hint="cs"/>
          <w:rtl/>
        </w:rPr>
        <w:t xml:space="preserve">תגידו, את מי זה מעניין? בוחרים חברי ועדת החוקה, לא בוחרת כל הכנסת. </w:t>
      </w:r>
    </w:p>
    <w:p w14:paraId="7FFE1B16" w14:textId="77777777" w:rsidR="0075004A" w:rsidRDefault="0075004A" w:rsidP="0075004A">
      <w:pPr>
        <w:bidi/>
        <w:jc w:val="both"/>
        <w:rPr>
          <w:rFonts w:cs="David" w:hint="cs"/>
          <w:rtl/>
        </w:rPr>
      </w:pPr>
    </w:p>
    <w:p w14:paraId="52622AC7"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B100403" w14:textId="77777777" w:rsidR="0075004A" w:rsidRDefault="0075004A" w:rsidP="0075004A">
      <w:pPr>
        <w:bidi/>
        <w:jc w:val="both"/>
        <w:rPr>
          <w:rFonts w:cs="David" w:hint="cs"/>
          <w:u w:val="single"/>
          <w:rtl/>
        </w:rPr>
      </w:pPr>
    </w:p>
    <w:p w14:paraId="5076BA42" w14:textId="77777777" w:rsidR="0075004A" w:rsidRDefault="0075004A" w:rsidP="0075004A">
      <w:pPr>
        <w:bidi/>
        <w:ind w:firstLine="720"/>
        <w:jc w:val="both"/>
        <w:rPr>
          <w:rFonts w:cs="David" w:hint="cs"/>
          <w:rtl/>
        </w:rPr>
      </w:pPr>
      <w:r>
        <w:rPr>
          <w:rFonts w:cs="David" w:hint="cs"/>
          <w:rtl/>
        </w:rPr>
        <w:t xml:space="preserve">אגיד לך את מי זה מעניין. אם חבר כנסת הגיש את מועמדותו ושמו נשמט מהרשימה בגלל איזו טעות טכנית, אם לא תודיע לכולם אז הוא לא יידע.  </w:t>
      </w:r>
    </w:p>
    <w:p w14:paraId="75D467A4" w14:textId="77777777" w:rsidR="0075004A" w:rsidRDefault="0075004A" w:rsidP="0075004A">
      <w:pPr>
        <w:bidi/>
        <w:jc w:val="both"/>
        <w:rPr>
          <w:rFonts w:cs="David" w:hint="cs"/>
          <w:rtl/>
        </w:rPr>
      </w:pPr>
    </w:p>
    <w:p w14:paraId="7098ED78"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5DB0E34" w14:textId="77777777" w:rsidR="0075004A" w:rsidRDefault="0075004A" w:rsidP="0075004A">
      <w:pPr>
        <w:bidi/>
        <w:jc w:val="both"/>
        <w:rPr>
          <w:rFonts w:cs="David" w:hint="cs"/>
          <w:u w:val="single"/>
          <w:rtl/>
        </w:rPr>
      </w:pPr>
    </w:p>
    <w:p w14:paraId="2FBCB33D" w14:textId="77777777" w:rsidR="0075004A" w:rsidRDefault="0075004A" w:rsidP="0075004A">
      <w:pPr>
        <w:bidi/>
        <w:ind w:firstLine="720"/>
        <w:jc w:val="both"/>
        <w:rPr>
          <w:rFonts w:cs="David" w:hint="cs"/>
          <w:rtl/>
        </w:rPr>
      </w:pPr>
      <w:r>
        <w:rPr>
          <w:rFonts w:cs="David" w:hint="cs"/>
          <w:rtl/>
        </w:rPr>
        <w:t xml:space="preserve">אל תדאג. הוא יבוא, יישב בישיבה. </w:t>
      </w:r>
    </w:p>
    <w:p w14:paraId="7534F689" w14:textId="77777777" w:rsidR="0075004A" w:rsidRDefault="0075004A" w:rsidP="0075004A">
      <w:pPr>
        <w:bidi/>
        <w:jc w:val="both"/>
        <w:rPr>
          <w:rFonts w:cs="David" w:hint="cs"/>
          <w:rtl/>
        </w:rPr>
      </w:pPr>
    </w:p>
    <w:p w14:paraId="0BE2DBA3"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910A50E" w14:textId="77777777" w:rsidR="0075004A" w:rsidRDefault="0075004A" w:rsidP="0075004A">
      <w:pPr>
        <w:bidi/>
        <w:jc w:val="both"/>
        <w:rPr>
          <w:rFonts w:cs="David" w:hint="cs"/>
          <w:u w:val="single"/>
          <w:rtl/>
        </w:rPr>
      </w:pPr>
    </w:p>
    <w:p w14:paraId="2E98BD57" w14:textId="77777777" w:rsidR="0075004A" w:rsidRDefault="0075004A" w:rsidP="0075004A">
      <w:pPr>
        <w:bidi/>
        <w:ind w:firstLine="720"/>
        <w:jc w:val="both"/>
        <w:rPr>
          <w:rFonts w:cs="David" w:hint="cs"/>
          <w:rtl/>
        </w:rPr>
      </w:pPr>
      <w:r>
        <w:rPr>
          <w:rFonts w:cs="David" w:hint="cs"/>
          <w:rtl/>
        </w:rPr>
        <w:t xml:space="preserve">מה מפריע להודיע לכולם? אני לא רואה בזה שום בעיה, זה עניין טכני. שולחים את המייל, במקום לתפוצה חברי ועדת החוקה לתפוצה של כל חברי הכנסת. </w:t>
      </w:r>
    </w:p>
    <w:p w14:paraId="34A46F60" w14:textId="77777777" w:rsidR="0075004A" w:rsidRDefault="0075004A" w:rsidP="0075004A">
      <w:pPr>
        <w:bidi/>
        <w:jc w:val="both"/>
        <w:rPr>
          <w:rFonts w:cs="David" w:hint="cs"/>
          <w:rtl/>
        </w:rPr>
      </w:pPr>
    </w:p>
    <w:p w14:paraId="23517544" w14:textId="77777777" w:rsidR="0075004A" w:rsidRDefault="0075004A" w:rsidP="0075004A">
      <w:pPr>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070C7ECF" w14:textId="77777777" w:rsidR="0075004A" w:rsidRDefault="0075004A" w:rsidP="0075004A">
      <w:pPr>
        <w:bidi/>
        <w:jc w:val="both"/>
        <w:rPr>
          <w:rFonts w:cs="David" w:hint="cs"/>
          <w:rtl/>
        </w:rPr>
      </w:pPr>
    </w:p>
    <w:p w14:paraId="05697B28" w14:textId="77777777" w:rsidR="0075004A" w:rsidRDefault="0075004A" w:rsidP="0075004A">
      <w:pPr>
        <w:bidi/>
        <w:ind w:firstLine="720"/>
        <w:jc w:val="both"/>
        <w:rPr>
          <w:rFonts w:cs="David" w:hint="cs"/>
          <w:rtl/>
        </w:rPr>
      </w:pPr>
      <w:r>
        <w:rPr>
          <w:rFonts w:cs="David" w:hint="cs"/>
          <w:rtl/>
        </w:rPr>
        <w:t xml:space="preserve">אם לא תהיה פרוצדורה מסודרת יגידו: כן ידענו, לא ידענו. זה צריך להיות מסודר. </w:t>
      </w:r>
    </w:p>
    <w:p w14:paraId="3AA66A99" w14:textId="77777777" w:rsidR="0075004A" w:rsidRDefault="0075004A" w:rsidP="0075004A">
      <w:pPr>
        <w:bidi/>
        <w:jc w:val="both"/>
        <w:rPr>
          <w:rFonts w:cs="David" w:hint="cs"/>
          <w:rtl/>
        </w:rPr>
      </w:pPr>
    </w:p>
    <w:p w14:paraId="1D544AD9"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5C82373" w14:textId="77777777" w:rsidR="0075004A" w:rsidRDefault="0075004A" w:rsidP="0075004A">
      <w:pPr>
        <w:bidi/>
        <w:jc w:val="both"/>
        <w:rPr>
          <w:rFonts w:cs="David" w:hint="cs"/>
          <w:u w:val="single"/>
          <w:rtl/>
        </w:rPr>
      </w:pPr>
    </w:p>
    <w:p w14:paraId="2A04CA98" w14:textId="77777777" w:rsidR="0075004A" w:rsidRDefault="0075004A" w:rsidP="0075004A">
      <w:pPr>
        <w:bidi/>
        <w:ind w:firstLine="720"/>
        <w:jc w:val="both"/>
        <w:rPr>
          <w:rFonts w:cs="David" w:hint="cs"/>
          <w:rtl/>
        </w:rPr>
      </w:pPr>
      <w:r>
        <w:rPr>
          <w:rFonts w:cs="David" w:hint="cs"/>
          <w:rtl/>
        </w:rPr>
        <w:t xml:space="preserve">מה אכפת לך? זה אותו מייל, רק לנמענים אחרים. </w:t>
      </w:r>
    </w:p>
    <w:p w14:paraId="14DCFE91" w14:textId="77777777" w:rsidR="0075004A" w:rsidRDefault="0075004A" w:rsidP="0075004A">
      <w:pPr>
        <w:bidi/>
        <w:jc w:val="both"/>
        <w:rPr>
          <w:rFonts w:cs="David" w:hint="cs"/>
          <w:rtl/>
        </w:rPr>
      </w:pPr>
    </w:p>
    <w:p w14:paraId="7D1EAFE1"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D4E3537" w14:textId="77777777" w:rsidR="0075004A" w:rsidRDefault="0075004A" w:rsidP="0075004A">
      <w:pPr>
        <w:bidi/>
        <w:jc w:val="both"/>
        <w:rPr>
          <w:rFonts w:cs="David" w:hint="cs"/>
          <w:rtl/>
        </w:rPr>
      </w:pPr>
    </w:p>
    <w:p w14:paraId="5C5C36CD" w14:textId="77777777" w:rsidR="0075004A" w:rsidRDefault="0075004A" w:rsidP="0075004A">
      <w:pPr>
        <w:bidi/>
        <w:ind w:firstLine="720"/>
        <w:jc w:val="both"/>
        <w:rPr>
          <w:rFonts w:cs="David" w:hint="cs"/>
          <w:rtl/>
        </w:rPr>
      </w:pPr>
      <w:r>
        <w:rPr>
          <w:rFonts w:cs="David" w:hint="cs"/>
          <w:rtl/>
        </w:rPr>
        <w:t>אז כמו שאמרנו, מכוח החלטת הממשלה שנקראת "הודעה ב</w:t>
      </w:r>
      <w:smartTag w:uri="urn:schemas-microsoft-com:office:smarttags" w:element="PersonName">
        <w:r>
          <w:rPr>
            <w:rFonts w:cs="David" w:hint="cs"/>
            <w:rtl/>
          </w:rPr>
          <w:t>דב</w:t>
        </w:r>
      </w:smartTag>
      <w:r>
        <w:rPr>
          <w:rFonts w:cs="David" w:hint="cs"/>
          <w:rtl/>
        </w:rPr>
        <w:t xml:space="preserve">ר קביעת דרכים והתנאים למינויו של היועץ המשפטי לממשלה" שקובעת שבוועדה שיש בה חמישה חברים יהיה חבר כנסת שתבחר ועדת החוקה, חוק ומשפט של הכנסת, והוא יכהן כל עוד הוא חבר כנסת. כך בהחלטת הממשלה. מה שמוצע זה שיושב ראש ועדת החוקה, חוק ומשפט יודיע לכל חברי הכנסת על מועד הבחירה של נציג הכנסת לוועדה המציעה מועמדים למשרת היועץ המשפטי לממשלה. </w:t>
      </w:r>
    </w:p>
    <w:p w14:paraId="58AF3CAC" w14:textId="77777777" w:rsidR="0075004A" w:rsidRDefault="0075004A" w:rsidP="0075004A">
      <w:pPr>
        <w:bidi/>
        <w:ind w:firstLine="720"/>
        <w:jc w:val="both"/>
        <w:rPr>
          <w:rFonts w:cs="David" w:hint="cs"/>
          <w:rtl/>
        </w:rPr>
      </w:pPr>
    </w:p>
    <w:p w14:paraId="55B78965" w14:textId="77777777" w:rsidR="0075004A" w:rsidRDefault="0075004A" w:rsidP="0075004A">
      <w:pPr>
        <w:bidi/>
        <w:ind w:firstLine="720"/>
        <w:jc w:val="both"/>
        <w:rPr>
          <w:rFonts w:cs="David" w:hint="cs"/>
          <w:rtl/>
        </w:rPr>
      </w:pPr>
      <w:r>
        <w:rPr>
          <w:rFonts w:cs="David" w:hint="cs"/>
          <w:rtl/>
        </w:rPr>
        <w:t xml:space="preserve">65(ב) "כל אחד מחברי הכנסת, שאינו שר או סגן שר, רשאי להגיש את מועמדותו בכתב ליושב ראש ועדת החוקה, חוק ומשפט עד לנעילת ישיבת הכנסת ביום האחרון בשבוע שלפני יום הבחירה. </w:t>
      </w:r>
    </w:p>
    <w:p w14:paraId="7D1ECBA4" w14:textId="77777777" w:rsidR="0075004A" w:rsidRDefault="0075004A" w:rsidP="0075004A">
      <w:pPr>
        <w:bidi/>
        <w:jc w:val="both"/>
        <w:rPr>
          <w:rFonts w:cs="David" w:hint="cs"/>
          <w:rtl/>
        </w:rPr>
      </w:pPr>
    </w:p>
    <w:p w14:paraId="21775E9F" w14:textId="77777777" w:rsidR="0075004A" w:rsidRDefault="0075004A" w:rsidP="0075004A">
      <w:pPr>
        <w:bidi/>
        <w:jc w:val="both"/>
        <w:rPr>
          <w:rFonts w:cs="David" w:hint="cs"/>
          <w:rtl/>
        </w:rPr>
      </w:pPr>
      <w:r>
        <w:rPr>
          <w:rFonts w:cs="David" w:hint="cs"/>
          <w:rtl/>
        </w:rPr>
        <w:tab/>
        <w:t xml:space="preserve">(ג) יושב ראש ועדת החוקה, חוק ומשפט יודיע לכל חברי הכנסת על שמות המועמדים לפחות 48 שעות לפני שעת פתיחת ישיבת הוועדה שבה יתקיימו הבחירות". זה בקורלציה למה שקבענו קודם. </w:t>
      </w:r>
    </w:p>
    <w:p w14:paraId="7B75BFF7" w14:textId="77777777" w:rsidR="0075004A" w:rsidRPr="00D50C35" w:rsidRDefault="0075004A" w:rsidP="0075004A">
      <w:pPr>
        <w:bidi/>
        <w:jc w:val="both"/>
        <w:rPr>
          <w:rFonts w:cs="David" w:hint="cs"/>
          <w:u w:val="single"/>
          <w:rtl/>
        </w:rPr>
      </w:pPr>
      <w:r w:rsidRPr="00D50C35">
        <w:rPr>
          <w:rFonts w:cs="David" w:hint="cs"/>
          <w:u w:val="single"/>
          <w:rtl/>
        </w:rPr>
        <w:t>דן</w:t>
      </w:r>
      <w:r>
        <w:rPr>
          <w:rFonts w:cs="David" w:hint="cs"/>
          <w:u w:val="single"/>
          <w:rtl/>
        </w:rPr>
        <w:t xml:space="preserve"> מרזוק:</w:t>
      </w:r>
    </w:p>
    <w:p w14:paraId="6F526E7F" w14:textId="77777777" w:rsidR="0075004A" w:rsidRDefault="0075004A" w:rsidP="0075004A">
      <w:pPr>
        <w:bidi/>
        <w:jc w:val="both"/>
        <w:rPr>
          <w:rFonts w:cs="David" w:hint="cs"/>
          <w:rtl/>
        </w:rPr>
      </w:pPr>
    </w:p>
    <w:p w14:paraId="4866036F" w14:textId="77777777" w:rsidR="0075004A" w:rsidRDefault="0075004A" w:rsidP="0075004A">
      <w:pPr>
        <w:bidi/>
        <w:ind w:firstLine="720"/>
        <w:jc w:val="both"/>
        <w:rPr>
          <w:rFonts w:cs="David" w:hint="cs"/>
          <w:rtl/>
        </w:rPr>
      </w:pPr>
      <w:r>
        <w:rPr>
          <w:rFonts w:cs="David" w:hint="cs"/>
          <w:rtl/>
        </w:rPr>
        <w:t xml:space="preserve">סעיף קטן (א) הוא לא בקורלציה כי תיקנו אותו, לדעתי, וקבענו שם מועד אחר. </w:t>
      </w:r>
    </w:p>
    <w:p w14:paraId="0C9E9890" w14:textId="77777777" w:rsidR="0075004A" w:rsidRDefault="0075004A" w:rsidP="0075004A">
      <w:pPr>
        <w:bidi/>
        <w:ind w:firstLine="720"/>
        <w:jc w:val="both"/>
        <w:rPr>
          <w:rFonts w:cs="David" w:hint="cs"/>
          <w:rtl/>
        </w:rPr>
      </w:pPr>
    </w:p>
    <w:p w14:paraId="3B4F7A9E"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31FE2FA" w14:textId="77777777" w:rsidR="0075004A" w:rsidRDefault="0075004A" w:rsidP="0075004A">
      <w:pPr>
        <w:bidi/>
        <w:ind w:firstLine="720"/>
        <w:jc w:val="both"/>
        <w:rPr>
          <w:rFonts w:cs="David" w:hint="cs"/>
          <w:rtl/>
        </w:rPr>
      </w:pPr>
    </w:p>
    <w:p w14:paraId="29537A05" w14:textId="77777777" w:rsidR="0075004A" w:rsidRDefault="0075004A" w:rsidP="0075004A">
      <w:pPr>
        <w:bidi/>
        <w:ind w:firstLine="720"/>
        <w:jc w:val="both"/>
        <w:rPr>
          <w:rFonts w:cs="David" w:hint="cs"/>
          <w:rtl/>
        </w:rPr>
      </w:pPr>
      <w:r>
        <w:rPr>
          <w:rFonts w:cs="David" w:hint="cs"/>
          <w:rtl/>
        </w:rPr>
        <w:t xml:space="preserve">שבועיים, נכון. </w:t>
      </w:r>
    </w:p>
    <w:p w14:paraId="027CEC8F" w14:textId="77777777" w:rsidR="0075004A" w:rsidRDefault="0075004A" w:rsidP="0075004A">
      <w:pPr>
        <w:bidi/>
        <w:ind w:firstLine="720"/>
        <w:jc w:val="both"/>
        <w:rPr>
          <w:rFonts w:cs="David" w:hint="cs"/>
          <w:rtl/>
        </w:rPr>
      </w:pPr>
    </w:p>
    <w:p w14:paraId="0D8BDC28"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9899278" w14:textId="77777777" w:rsidR="0075004A" w:rsidRDefault="0075004A" w:rsidP="0075004A">
      <w:pPr>
        <w:bidi/>
        <w:ind w:firstLine="720"/>
        <w:jc w:val="both"/>
        <w:rPr>
          <w:rFonts w:cs="David" w:hint="cs"/>
          <w:rtl/>
        </w:rPr>
      </w:pPr>
    </w:p>
    <w:p w14:paraId="3DC4EF51" w14:textId="77777777" w:rsidR="0075004A" w:rsidRDefault="0075004A" w:rsidP="0075004A">
      <w:pPr>
        <w:bidi/>
        <w:ind w:firstLine="720"/>
        <w:jc w:val="both"/>
        <w:rPr>
          <w:rFonts w:cs="David" w:hint="cs"/>
          <w:rtl/>
        </w:rPr>
      </w:pPr>
      <w:r>
        <w:rPr>
          <w:rFonts w:cs="David" w:hint="cs"/>
          <w:rtl/>
        </w:rPr>
        <w:t xml:space="preserve">אז בואו נעשה אותו </w:t>
      </w:r>
      <w:smartTag w:uri="urn:schemas-microsoft-com:office:smarttags" w:element="PersonName">
        <w:r>
          <w:rPr>
            <w:rFonts w:cs="David" w:hint="cs"/>
            <w:rtl/>
          </w:rPr>
          <w:t>דב</w:t>
        </w:r>
      </w:smartTag>
      <w:r>
        <w:rPr>
          <w:rFonts w:cs="David" w:hint="cs"/>
          <w:rtl/>
        </w:rPr>
        <w:t xml:space="preserve">ר. </w:t>
      </w:r>
    </w:p>
    <w:p w14:paraId="471DDB94" w14:textId="77777777" w:rsidR="0075004A" w:rsidRDefault="0075004A" w:rsidP="0075004A">
      <w:pPr>
        <w:bidi/>
        <w:jc w:val="both"/>
        <w:rPr>
          <w:rFonts w:cs="David" w:hint="cs"/>
          <w:rtl/>
        </w:rPr>
      </w:pPr>
    </w:p>
    <w:p w14:paraId="5F7D9ED8"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7143BBC0" w14:textId="77777777" w:rsidR="0075004A" w:rsidRDefault="0075004A" w:rsidP="0075004A">
      <w:pPr>
        <w:bidi/>
        <w:jc w:val="both"/>
        <w:rPr>
          <w:rFonts w:cs="David" w:hint="cs"/>
          <w:u w:val="single"/>
          <w:rtl/>
        </w:rPr>
      </w:pPr>
    </w:p>
    <w:p w14:paraId="4E86BB8C" w14:textId="77777777" w:rsidR="0075004A" w:rsidRDefault="0075004A" w:rsidP="0075004A">
      <w:pPr>
        <w:bidi/>
        <w:ind w:firstLine="720"/>
        <w:jc w:val="both"/>
        <w:rPr>
          <w:rFonts w:cs="David" w:hint="cs"/>
          <w:rtl/>
        </w:rPr>
      </w:pPr>
      <w:r>
        <w:rPr>
          <w:rFonts w:cs="David" w:hint="cs"/>
          <w:rtl/>
        </w:rPr>
        <w:t>מי פונה ליושב ראש ועדת החוק למנות נציג? הממשלה פונה?</w:t>
      </w:r>
    </w:p>
    <w:p w14:paraId="21D5BB02" w14:textId="77777777" w:rsidR="0075004A" w:rsidRDefault="0075004A" w:rsidP="0075004A">
      <w:pPr>
        <w:bidi/>
        <w:jc w:val="both"/>
        <w:rPr>
          <w:rFonts w:cs="David" w:hint="cs"/>
          <w:rtl/>
        </w:rPr>
      </w:pPr>
    </w:p>
    <w:p w14:paraId="1F740AB4"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1CB601A" w14:textId="77777777" w:rsidR="0075004A" w:rsidRDefault="0075004A" w:rsidP="0075004A">
      <w:pPr>
        <w:bidi/>
        <w:jc w:val="both"/>
        <w:rPr>
          <w:rFonts w:cs="David" w:hint="cs"/>
          <w:u w:val="single"/>
          <w:rtl/>
        </w:rPr>
      </w:pPr>
    </w:p>
    <w:p w14:paraId="32328E94" w14:textId="77777777" w:rsidR="0075004A" w:rsidRDefault="0075004A" w:rsidP="0075004A">
      <w:pPr>
        <w:bidi/>
        <w:ind w:firstLine="720"/>
        <w:jc w:val="both"/>
        <w:rPr>
          <w:rFonts w:cs="David" w:hint="cs"/>
          <w:rtl/>
        </w:rPr>
      </w:pPr>
      <w:r>
        <w:rPr>
          <w:rFonts w:cs="David" w:hint="cs"/>
          <w:rtl/>
        </w:rPr>
        <w:t xml:space="preserve">לא, פונה השופט שהוא יושב ראש הוועדה. </w:t>
      </w:r>
    </w:p>
    <w:p w14:paraId="58948208" w14:textId="77777777" w:rsidR="0075004A" w:rsidRDefault="0075004A" w:rsidP="0075004A">
      <w:pPr>
        <w:bidi/>
        <w:jc w:val="both"/>
        <w:rPr>
          <w:rFonts w:cs="David" w:hint="cs"/>
          <w:rtl/>
        </w:rPr>
      </w:pPr>
    </w:p>
    <w:p w14:paraId="544D4492"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34C82CF" w14:textId="77777777" w:rsidR="0075004A" w:rsidRDefault="0075004A" w:rsidP="0075004A">
      <w:pPr>
        <w:bidi/>
        <w:jc w:val="both"/>
        <w:rPr>
          <w:rFonts w:cs="David" w:hint="cs"/>
          <w:u w:val="single"/>
          <w:rtl/>
        </w:rPr>
      </w:pPr>
    </w:p>
    <w:p w14:paraId="19431D03" w14:textId="77777777" w:rsidR="0075004A" w:rsidRDefault="0075004A" w:rsidP="0075004A">
      <w:pPr>
        <w:bidi/>
        <w:ind w:firstLine="720"/>
        <w:jc w:val="both"/>
        <w:rPr>
          <w:rFonts w:cs="David" w:hint="cs"/>
          <w:rtl/>
        </w:rPr>
      </w:pPr>
      <w:r>
        <w:rPr>
          <w:rFonts w:cs="David" w:hint="cs"/>
          <w:rtl/>
        </w:rPr>
        <w:t xml:space="preserve">למעשה, גם זה לא צריך. הרי מה קורה? הוועדה היא ועדה מתמדת כי לכאורה, אם היועץ המשפטי לממשלה מתפטר מחר או קורה משהו, אותה ועדה ממשיכה. מנדט הוועדה לא הסתיים בתהליך הבחירה. אז התהליך הוא כזה, שכמו בוועדות המינויים האחרות - - - </w:t>
      </w:r>
    </w:p>
    <w:p w14:paraId="3EBCBF73" w14:textId="77777777" w:rsidR="0075004A" w:rsidRDefault="0075004A" w:rsidP="0075004A">
      <w:pPr>
        <w:bidi/>
        <w:jc w:val="both"/>
        <w:rPr>
          <w:rFonts w:cs="David" w:hint="cs"/>
          <w:rtl/>
        </w:rPr>
      </w:pPr>
    </w:p>
    <w:p w14:paraId="6A0983EE"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A17238C" w14:textId="77777777" w:rsidR="0075004A" w:rsidRDefault="0075004A" w:rsidP="0075004A">
      <w:pPr>
        <w:bidi/>
        <w:jc w:val="both"/>
        <w:rPr>
          <w:rFonts w:cs="David" w:hint="cs"/>
          <w:rtl/>
        </w:rPr>
      </w:pPr>
    </w:p>
    <w:p w14:paraId="34BB5C6B" w14:textId="77777777" w:rsidR="0075004A" w:rsidRDefault="0075004A" w:rsidP="0075004A">
      <w:pPr>
        <w:bidi/>
        <w:ind w:firstLine="720"/>
        <w:jc w:val="both"/>
        <w:rPr>
          <w:rFonts w:cs="David" w:hint="cs"/>
          <w:rtl/>
        </w:rPr>
      </w:pPr>
      <w:r>
        <w:rPr>
          <w:rFonts w:cs="David" w:hint="cs"/>
          <w:rtl/>
        </w:rPr>
        <w:t xml:space="preserve">זה נכון, אבל לא חייבים בתחילת כנסת. </w:t>
      </w:r>
    </w:p>
    <w:p w14:paraId="12D5554F" w14:textId="77777777" w:rsidR="0075004A" w:rsidRDefault="0075004A" w:rsidP="0075004A">
      <w:pPr>
        <w:bidi/>
        <w:jc w:val="both"/>
        <w:rPr>
          <w:rFonts w:cs="David" w:hint="cs"/>
          <w:rtl/>
        </w:rPr>
      </w:pPr>
    </w:p>
    <w:p w14:paraId="1D366269"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A6A1E26" w14:textId="77777777" w:rsidR="0075004A" w:rsidRDefault="0075004A" w:rsidP="0075004A">
      <w:pPr>
        <w:bidi/>
        <w:jc w:val="both"/>
        <w:rPr>
          <w:rFonts w:cs="David" w:hint="cs"/>
          <w:u w:val="single"/>
          <w:rtl/>
        </w:rPr>
      </w:pPr>
    </w:p>
    <w:p w14:paraId="641386FF" w14:textId="77777777" w:rsidR="0075004A" w:rsidRDefault="0075004A" w:rsidP="0075004A">
      <w:pPr>
        <w:bidi/>
        <w:ind w:firstLine="720"/>
        <w:jc w:val="both"/>
        <w:rPr>
          <w:rFonts w:cs="David" w:hint="cs"/>
          <w:rtl/>
        </w:rPr>
      </w:pPr>
      <w:r>
        <w:rPr>
          <w:rFonts w:cs="David" w:hint="cs"/>
          <w:rtl/>
        </w:rPr>
        <w:t xml:space="preserve">לכן אני חושב שאולי כן כדאי לעשות אותו הסדר, כי המצב צריך להיות שאנחנו  ממנים נציג שיושב שם באופן מתמיד. </w:t>
      </w:r>
    </w:p>
    <w:p w14:paraId="5C2ED3C1" w14:textId="77777777" w:rsidR="0075004A" w:rsidRDefault="0075004A" w:rsidP="0075004A">
      <w:pPr>
        <w:bidi/>
        <w:ind w:firstLine="720"/>
        <w:jc w:val="both"/>
        <w:rPr>
          <w:rFonts w:cs="David" w:hint="cs"/>
          <w:rtl/>
        </w:rPr>
      </w:pPr>
    </w:p>
    <w:p w14:paraId="0B7E7B44"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E4BA59D" w14:textId="77777777" w:rsidR="0075004A" w:rsidRDefault="0075004A" w:rsidP="0075004A">
      <w:pPr>
        <w:bidi/>
        <w:jc w:val="both"/>
        <w:rPr>
          <w:rFonts w:cs="David" w:hint="cs"/>
          <w:u w:val="single"/>
          <w:rtl/>
        </w:rPr>
      </w:pPr>
    </w:p>
    <w:p w14:paraId="071D3D93" w14:textId="77777777" w:rsidR="0075004A" w:rsidRDefault="0075004A" w:rsidP="0075004A">
      <w:pPr>
        <w:bidi/>
        <w:ind w:firstLine="720"/>
        <w:jc w:val="both"/>
        <w:rPr>
          <w:rFonts w:cs="David" w:hint="cs"/>
          <w:rtl/>
        </w:rPr>
      </w:pPr>
      <w:r>
        <w:rPr>
          <w:rFonts w:cs="David" w:hint="cs"/>
          <w:rtl/>
        </w:rPr>
        <w:t xml:space="preserve">כל עוד אני לא יודע שצריך למנות יועץ משפטי, מה פתאום שאני אקבע? אני מוכן שיקבעו שתוך שלושה ימים מיום כינוס הכנסת יבחרו את הנציג הזה. מה אכפת לי? מה שיקרה זה </w:t>
      </w:r>
      <w:smartTag w:uri="urn:schemas-microsoft-com:office:smarttags" w:element="PersonName">
        <w:r>
          <w:rPr>
            <w:rFonts w:cs="David" w:hint="cs"/>
            <w:rtl/>
          </w:rPr>
          <w:t>דב</w:t>
        </w:r>
      </w:smartTag>
      <w:r>
        <w:rPr>
          <w:rFonts w:cs="David" w:hint="cs"/>
          <w:rtl/>
        </w:rPr>
        <w:t xml:space="preserve">ר נורא פשוט </w:t>
      </w:r>
      <w:r>
        <w:rPr>
          <w:rFonts w:cs="David"/>
          <w:rtl/>
        </w:rPr>
        <w:t>–</w:t>
      </w:r>
      <w:r>
        <w:rPr>
          <w:rFonts w:cs="David" w:hint="cs"/>
          <w:rtl/>
        </w:rPr>
        <w:t xml:space="preserve"> אתה תגרום לכך שאף אחד לא יגיש את המועמדות שלו, כי אני יודע שיש בחירות ליועץ המשפטי עוד שבע שנים. </w:t>
      </w:r>
    </w:p>
    <w:p w14:paraId="07CFD319" w14:textId="77777777" w:rsidR="0075004A" w:rsidRDefault="0075004A" w:rsidP="0075004A">
      <w:pPr>
        <w:bidi/>
        <w:jc w:val="both"/>
        <w:rPr>
          <w:rFonts w:cs="David" w:hint="cs"/>
          <w:rtl/>
        </w:rPr>
      </w:pPr>
    </w:p>
    <w:p w14:paraId="4AE21D61"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5F8DEE06" w14:textId="77777777" w:rsidR="0075004A" w:rsidRDefault="0075004A" w:rsidP="0075004A">
      <w:pPr>
        <w:bidi/>
        <w:jc w:val="both"/>
        <w:rPr>
          <w:rFonts w:cs="David" w:hint="cs"/>
          <w:u w:val="single"/>
          <w:rtl/>
        </w:rPr>
      </w:pPr>
    </w:p>
    <w:p w14:paraId="62F14993" w14:textId="77777777" w:rsidR="0075004A" w:rsidRDefault="0075004A" w:rsidP="0075004A">
      <w:pPr>
        <w:bidi/>
        <w:ind w:firstLine="720"/>
        <w:jc w:val="both"/>
        <w:rPr>
          <w:rFonts w:cs="David" w:hint="cs"/>
          <w:rtl/>
        </w:rPr>
      </w:pPr>
      <w:r>
        <w:rPr>
          <w:rFonts w:cs="David" w:hint="cs"/>
          <w:rtl/>
        </w:rPr>
        <w:t xml:space="preserve">אז אולי זה עדיף, אגיל לך למה. דווקא אותו אחד שיישב כנציג הכנסת יודע שהוא יושב שם כנציג, ואז אין לו שיקולים אם זה יועץ משפטי א' או ב' או ג'. </w:t>
      </w:r>
    </w:p>
    <w:p w14:paraId="5DA06DBC" w14:textId="77777777" w:rsidR="0075004A" w:rsidRDefault="0075004A" w:rsidP="0075004A">
      <w:pPr>
        <w:bidi/>
        <w:jc w:val="both"/>
        <w:rPr>
          <w:rFonts w:cs="David" w:hint="cs"/>
          <w:rtl/>
        </w:rPr>
      </w:pPr>
    </w:p>
    <w:p w14:paraId="6E9E9D43"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603F69E" w14:textId="77777777" w:rsidR="0075004A" w:rsidRDefault="0075004A" w:rsidP="0075004A">
      <w:pPr>
        <w:bidi/>
        <w:jc w:val="both"/>
        <w:rPr>
          <w:rFonts w:cs="David" w:hint="cs"/>
          <w:u w:val="single"/>
          <w:rtl/>
        </w:rPr>
      </w:pPr>
    </w:p>
    <w:p w14:paraId="7118FF29" w14:textId="77777777" w:rsidR="0075004A" w:rsidRDefault="0075004A" w:rsidP="0075004A">
      <w:pPr>
        <w:bidi/>
        <w:ind w:firstLine="720"/>
        <w:jc w:val="both"/>
        <w:rPr>
          <w:rFonts w:cs="David" w:hint="cs"/>
          <w:rtl/>
        </w:rPr>
      </w:pPr>
      <w:r>
        <w:rPr>
          <w:rFonts w:cs="David" w:hint="cs"/>
          <w:rtl/>
        </w:rPr>
        <w:t xml:space="preserve">יותר מזה. בלשכת עורכי הדין, שגם לה יש נציג, בוחרים ככה. ברגע שהתפנה המקום של הנציג שלהם הם בוחרים נציג והוא יושב. היה אפילו מצב שנבחר נציג שלא בחר אף פעם יועץ, כי תקופת הכהונה שלו הייתה יותר קצרה מאשר פרק הזמן של הכהונה של מזוז. </w:t>
      </w:r>
    </w:p>
    <w:p w14:paraId="6701BA15" w14:textId="77777777" w:rsidR="0075004A" w:rsidRDefault="0075004A" w:rsidP="0075004A">
      <w:pPr>
        <w:bidi/>
        <w:jc w:val="both"/>
        <w:rPr>
          <w:rFonts w:cs="David" w:hint="cs"/>
          <w:rtl/>
        </w:rPr>
      </w:pPr>
    </w:p>
    <w:p w14:paraId="484CB0F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12CC3F3" w14:textId="77777777" w:rsidR="0075004A" w:rsidRDefault="0075004A" w:rsidP="0075004A">
      <w:pPr>
        <w:bidi/>
        <w:jc w:val="both"/>
        <w:rPr>
          <w:rFonts w:cs="David" w:hint="cs"/>
          <w:rtl/>
        </w:rPr>
      </w:pPr>
    </w:p>
    <w:p w14:paraId="6D66162B" w14:textId="77777777" w:rsidR="0075004A" w:rsidRDefault="0075004A" w:rsidP="0075004A">
      <w:pPr>
        <w:bidi/>
        <w:ind w:firstLine="720"/>
        <w:jc w:val="both"/>
        <w:rPr>
          <w:rFonts w:cs="David" w:hint="cs"/>
          <w:rtl/>
        </w:rPr>
      </w:pPr>
      <w:r>
        <w:rPr>
          <w:rFonts w:cs="David" w:hint="cs"/>
          <w:rtl/>
        </w:rPr>
        <w:t xml:space="preserve">ברבנות הראשית לא עשינו את זה, לא אמרנו שזה יהיה בתחילת כנסת. </w:t>
      </w:r>
    </w:p>
    <w:p w14:paraId="006D681C" w14:textId="77777777" w:rsidR="0075004A" w:rsidRDefault="0075004A" w:rsidP="0075004A">
      <w:pPr>
        <w:bidi/>
        <w:jc w:val="both"/>
        <w:rPr>
          <w:rFonts w:cs="David" w:hint="cs"/>
          <w:rtl/>
        </w:rPr>
      </w:pPr>
    </w:p>
    <w:p w14:paraId="003FB0A6"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266885CE" w14:textId="77777777" w:rsidR="0075004A" w:rsidRDefault="0075004A" w:rsidP="0075004A">
      <w:pPr>
        <w:bidi/>
        <w:jc w:val="both"/>
        <w:rPr>
          <w:rFonts w:cs="David" w:hint="cs"/>
          <w:u w:val="single"/>
          <w:rtl/>
        </w:rPr>
      </w:pPr>
    </w:p>
    <w:p w14:paraId="12E20957" w14:textId="77777777" w:rsidR="0075004A" w:rsidRDefault="0075004A" w:rsidP="0075004A">
      <w:pPr>
        <w:bidi/>
        <w:ind w:firstLine="720"/>
        <w:jc w:val="both"/>
        <w:rPr>
          <w:rFonts w:cs="David" w:hint="cs"/>
          <w:rtl/>
        </w:rPr>
      </w:pPr>
      <w:r>
        <w:rPr>
          <w:rFonts w:cs="David" w:hint="cs"/>
          <w:rtl/>
        </w:rPr>
        <w:t xml:space="preserve">לטעמי זה הכי נכון. המצב התקין הוא שיש ועדה בהרכב מלא. </w:t>
      </w:r>
    </w:p>
    <w:p w14:paraId="048CFFFD" w14:textId="77777777" w:rsidR="0075004A" w:rsidRDefault="0075004A" w:rsidP="0075004A">
      <w:pPr>
        <w:bidi/>
        <w:jc w:val="both"/>
        <w:rPr>
          <w:rFonts w:cs="David" w:hint="cs"/>
          <w:rtl/>
        </w:rPr>
      </w:pPr>
    </w:p>
    <w:p w14:paraId="304534EC"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A0C1B6C" w14:textId="77777777" w:rsidR="0075004A" w:rsidRDefault="0075004A" w:rsidP="0075004A">
      <w:pPr>
        <w:bidi/>
        <w:jc w:val="both"/>
        <w:rPr>
          <w:rFonts w:cs="David" w:hint="cs"/>
          <w:u w:val="single"/>
          <w:rtl/>
        </w:rPr>
      </w:pPr>
    </w:p>
    <w:p w14:paraId="6D84E855" w14:textId="77777777" w:rsidR="0075004A" w:rsidRDefault="0075004A" w:rsidP="0075004A">
      <w:pPr>
        <w:bidi/>
        <w:ind w:firstLine="720"/>
        <w:jc w:val="both"/>
        <w:rPr>
          <w:rFonts w:cs="David" w:hint="cs"/>
          <w:rtl/>
        </w:rPr>
      </w:pPr>
      <w:r>
        <w:rPr>
          <w:rFonts w:cs="David" w:hint="cs"/>
          <w:rtl/>
        </w:rPr>
        <w:t xml:space="preserve">אבל אין ועדה. </w:t>
      </w:r>
    </w:p>
    <w:p w14:paraId="1ED1E683" w14:textId="77777777" w:rsidR="0075004A" w:rsidRDefault="0075004A" w:rsidP="0075004A">
      <w:pPr>
        <w:bidi/>
        <w:ind w:firstLine="720"/>
        <w:jc w:val="both"/>
        <w:rPr>
          <w:rFonts w:cs="David" w:hint="cs"/>
          <w:rtl/>
        </w:rPr>
      </w:pPr>
    </w:p>
    <w:p w14:paraId="7584FD23"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9F027D9" w14:textId="77777777" w:rsidR="0075004A" w:rsidRDefault="0075004A" w:rsidP="0075004A">
      <w:pPr>
        <w:bidi/>
        <w:ind w:firstLine="720"/>
        <w:jc w:val="both"/>
        <w:rPr>
          <w:rFonts w:cs="David" w:hint="cs"/>
          <w:rtl/>
        </w:rPr>
      </w:pPr>
    </w:p>
    <w:p w14:paraId="5D355452" w14:textId="77777777" w:rsidR="0075004A" w:rsidRDefault="0075004A" w:rsidP="0075004A">
      <w:pPr>
        <w:bidi/>
        <w:ind w:firstLine="720"/>
        <w:jc w:val="both"/>
        <w:rPr>
          <w:rFonts w:cs="David" w:hint="cs"/>
          <w:rtl/>
        </w:rPr>
      </w:pPr>
      <w:r>
        <w:rPr>
          <w:rFonts w:cs="David" w:hint="cs"/>
          <w:rtl/>
        </w:rPr>
        <w:t xml:space="preserve">ועדה יש כל הזמן. </w:t>
      </w:r>
    </w:p>
    <w:p w14:paraId="61F0B93C" w14:textId="77777777" w:rsidR="0075004A" w:rsidRDefault="0075004A" w:rsidP="0075004A">
      <w:pPr>
        <w:bidi/>
        <w:ind w:firstLine="720"/>
        <w:jc w:val="both"/>
        <w:rPr>
          <w:rFonts w:cs="David" w:hint="cs"/>
          <w:rtl/>
        </w:rPr>
      </w:pPr>
    </w:p>
    <w:p w14:paraId="6AFF1EC4"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84C3B97" w14:textId="77777777" w:rsidR="0075004A" w:rsidRDefault="0075004A" w:rsidP="0075004A">
      <w:pPr>
        <w:bidi/>
        <w:ind w:firstLine="720"/>
        <w:jc w:val="both"/>
        <w:rPr>
          <w:rFonts w:cs="David" w:hint="cs"/>
          <w:rtl/>
        </w:rPr>
      </w:pPr>
    </w:p>
    <w:p w14:paraId="7F96E964" w14:textId="77777777" w:rsidR="0075004A" w:rsidRDefault="0075004A" w:rsidP="0075004A">
      <w:pPr>
        <w:bidi/>
        <w:ind w:firstLine="720"/>
        <w:jc w:val="both"/>
        <w:rPr>
          <w:rFonts w:cs="David" w:hint="cs"/>
          <w:rtl/>
        </w:rPr>
      </w:pPr>
      <w:r>
        <w:rPr>
          <w:rFonts w:cs="David" w:hint="cs"/>
          <w:rtl/>
        </w:rPr>
        <w:t>אני מ</w:t>
      </w:r>
      <w:smartTag w:uri="urn:schemas-microsoft-com:office:smarttags" w:element="PersonName">
        <w:r>
          <w:rPr>
            <w:rFonts w:cs="David" w:hint="cs"/>
            <w:rtl/>
          </w:rPr>
          <w:t>דב</w:t>
        </w:r>
      </w:smartTag>
      <w:r>
        <w:rPr>
          <w:rFonts w:cs="David" w:hint="cs"/>
          <w:rtl/>
        </w:rPr>
        <w:t xml:space="preserve">ר על הבחירות לרבנות הראשית. </w:t>
      </w:r>
    </w:p>
    <w:p w14:paraId="5B84A3DA" w14:textId="77777777" w:rsidR="0075004A" w:rsidRDefault="0075004A" w:rsidP="0075004A">
      <w:pPr>
        <w:bidi/>
        <w:ind w:firstLine="720"/>
        <w:jc w:val="both"/>
        <w:rPr>
          <w:rFonts w:cs="David" w:hint="cs"/>
          <w:rtl/>
        </w:rPr>
      </w:pPr>
    </w:p>
    <w:p w14:paraId="0A8ECC3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33D5B02" w14:textId="77777777" w:rsidR="0075004A" w:rsidRDefault="0075004A" w:rsidP="0075004A">
      <w:pPr>
        <w:bidi/>
        <w:ind w:firstLine="720"/>
        <w:jc w:val="both"/>
        <w:rPr>
          <w:rFonts w:cs="David" w:hint="cs"/>
          <w:rtl/>
        </w:rPr>
      </w:pPr>
    </w:p>
    <w:p w14:paraId="03D92D54" w14:textId="77777777" w:rsidR="0075004A" w:rsidRDefault="0075004A" w:rsidP="0075004A">
      <w:pPr>
        <w:bidi/>
        <w:ind w:firstLine="720"/>
        <w:jc w:val="both"/>
        <w:rPr>
          <w:rFonts w:cs="David" w:hint="cs"/>
          <w:rtl/>
        </w:rPr>
      </w:pPr>
      <w:r>
        <w:rPr>
          <w:rFonts w:cs="David" w:hint="cs"/>
          <w:rtl/>
        </w:rPr>
        <w:t xml:space="preserve">אבל נציגי כנסת יכולים להיות. </w:t>
      </w:r>
    </w:p>
    <w:p w14:paraId="3DAC9B93" w14:textId="77777777" w:rsidR="0075004A" w:rsidRDefault="0075004A" w:rsidP="0075004A">
      <w:pPr>
        <w:bidi/>
        <w:jc w:val="both"/>
        <w:rPr>
          <w:rFonts w:cs="David" w:hint="cs"/>
          <w:rtl/>
        </w:rPr>
      </w:pPr>
    </w:p>
    <w:p w14:paraId="21D928C0"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22FD1921" w14:textId="77777777" w:rsidR="0075004A" w:rsidRDefault="0075004A" w:rsidP="0075004A">
      <w:pPr>
        <w:bidi/>
        <w:jc w:val="both"/>
        <w:rPr>
          <w:rFonts w:cs="David" w:hint="cs"/>
          <w:u w:val="single"/>
          <w:rtl/>
        </w:rPr>
      </w:pPr>
    </w:p>
    <w:p w14:paraId="62B9D67C" w14:textId="77777777" w:rsidR="0075004A" w:rsidRDefault="0075004A" w:rsidP="0075004A">
      <w:pPr>
        <w:bidi/>
        <w:ind w:firstLine="720"/>
        <w:jc w:val="both"/>
        <w:rPr>
          <w:rFonts w:cs="David" w:hint="cs"/>
          <w:rtl/>
        </w:rPr>
      </w:pPr>
      <w:r>
        <w:rPr>
          <w:rFonts w:cs="David" w:hint="cs"/>
          <w:rtl/>
        </w:rPr>
        <w:t xml:space="preserve">לחלק מהג'ובים שבהסכמים קואליציוניים אפשר לכתוב את זה </w:t>
      </w:r>
      <w:r>
        <w:rPr>
          <w:rFonts w:cs="David"/>
          <w:rtl/>
        </w:rPr>
        <w:t>–</w:t>
      </w:r>
      <w:r>
        <w:rPr>
          <w:rFonts w:cs="David" w:hint="cs"/>
          <w:rtl/>
        </w:rPr>
        <w:t xml:space="preserve"> נציג כנסת. </w:t>
      </w:r>
    </w:p>
    <w:p w14:paraId="0E66488A" w14:textId="77777777" w:rsidR="0075004A" w:rsidRDefault="0075004A" w:rsidP="0075004A">
      <w:pPr>
        <w:bidi/>
        <w:jc w:val="both"/>
        <w:rPr>
          <w:rFonts w:cs="David" w:hint="cs"/>
          <w:rtl/>
        </w:rPr>
      </w:pPr>
    </w:p>
    <w:p w14:paraId="04F9826B" w14:textId="77777777" w:rsidR="0075004A" w:rsidRDefault="0075004A" w:rsidP="0075004A">
      <w:pPr>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730D03C2" w14:textId="77777777" w:rsidR="0075004A" w:rsidRDefault="0075004A" w:rsidP="0075004A">
      <w:pPr>
        <w:bidi/>
        <w:jc w:val="both"/>
        <w:rPr>
          <w:rFonts w:cs="David" w:hint="cs"/>
          <w:rtl/>
        </w:rPr>
      </w:pPr>
    </w:p>
    <w:p w14:paraId="55560EDB" w14:textId="77777777" w:rsidR="0075004A" w:rsidRDefault="0075004A" w:rsidP="0075004A">
      <w:pPr>
        <w:bidi/>
        <w:ind w:firstLine="720"/>
        <w:jc w:val="both"/>
        <w:rPr>
          <w:rFonts w:cs="David" w:hint="cs"/>
          <w:rtl/>
        </w:rPr>
      </w:pPr>
      <w:r>
        <w:rPr>
          <w:rFonts w:cs="David" w:hint="cs"/>
          <w:rtl/>
        </w:rPr>
        <w:t xml:space="preserve">ואם זה יהיה מישהו של האופוזיציה? </w:t>
      </w:r>
    </w:p>
    <w:p w14:paraId="6184B841" w14:textId="77777777" w:rsidR="0075004A" w:rsidRDefault="0075004A" w:rsidP="0075004A">
      <w:pPr>
        <w:bidi/>
        <w:ind w:firstLine="720"/>
        <w:jc w:val="both"/>
        <w:rPr>
          <w:rFonts w:cs="David" w:hint="cs"/>
          <w:rtl/>
        </w:rPr>
      </w:pPr>
    </w:p>
    <w:p w14:paraId="3B9D8781" w14:textId="77777777" w:rsidR="0075004A" w:rsidRDefault="0075004A" w:rsidP="0075004A">
      <w:pPr>
        <w:bidi/>
        <w:jc w:val="both"/>
        <w:rPr>
          <w:rFonts w:cs="David" w:hint="cs"/>
          <w:u w:val="single"/>
          <w:rtl/>
        </w:rPr>
      </w:pPr>
      <w:r w:rsidRPr="008072B6">
        <w:rPr>
          <w:rFonts w:cs="David" w:hint="cs"/>
          <w:u w:val="single"/>
          <w:rtl/>
        </w:rPr>
        <w:t>אברהם מיכאלי:</w:t>
      </w:r>
    </w:p>
    <w:p w14:paraId="25643D4D" w14:textId="77777777" w:rsidR="0075004A" w:rsidRDefault="0075004A" w:rsidP="0075004A">
      <w:pPr>
        <w:bidi/>
        <w:ind w:firstLine="720"/>
        <w:jc w:val="both"/>
        <w:rPr>
          <w:rFonts w:cs="David" w:hint="cs"/>
          <w:rtl/>
        </w:rPr>
      </w:pPr>
    </w:p>
    <w:p w14:paraId="119079DC" w14:textId="77777777" w:rsidR="0075004A" w:rsidRDefault="0075004A" w:rsidP="0075004A">
      <w:pPr>
        <w:bidi/>
        <w:ind w:firstLine="720"/>
        <w:jc w:val="both"/>
        <w:rPr>
          <w:rFonts w:cs="David" w:hint="cs"/>
          <w:rtl/>
        </w:rPr>
      </w:pPr>
      <w:r>
        <w:rPr>
          <w:rFonts w:cs="David" w:hint="cs"/>
          <w:rtl/>
        </w:rPr>
        <w:t xml:space="preserve">אז תהיה על זה תחרות בכנסת. אבל הקואליציה תחשוב: יש לנו איזה ג'וב לרצות מישהו, אז הוא יישב בוועדה. </w:t>
      </w:r>
    </w:p>
    <w:p w14:paraId="6E9F99F4" w14:textId="77777777" w:rsidR="0075004A" w:rsidRDefault="0075004A" w:rsidP="0075004A">
      <w:pPr>
        <w:bidi/>
        <w:ind w:firstLine="720"/>
        <w:jc w:val="both"/>
        <w:rPr>
          <w:rFonts w:cs="David" w:hint="cs"/>
          <w:rtl/>
        </w:rPr>
      </w:pPr>
    </w:p>
    <w:p w14:paraId="7BE205D8" w14:textId="77777777" w:rsidR="0075004A" w:rsidRDefault="0075004A" w:rsidP="0075004A">
      <w:pPr>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2907385D" w14:textId="77777777" w:rsidR="0075004A" w:rsidRDefault="0075004A" w:rsidP="0075004A">
      <w:pPr>
        <w:bidi/>
        <w:ind w:firstLine="720"/>
        <w:jc w:val="both"/>
        <w:rPr>
          <w:rFonts w:cs="David" w:hint="cs"/>
          <w:rtl/>
        </w:rPr>
      </w:pPr>
    </w:p>
    <w:p w14:paraId="150A1C3B" w14:textId="77777777" w:rsidR="0075004A" w:rsidRDefault="0075004A" w:rsidP="0075004A">
      <w:pPr>
        <w:bidi/>
        <w:ind w:firstLine="720"/>
        <w:jc w:val="both"/>
        <w:rPr>
          <w:rFonts w:cs="David" w:hint="cs"/>
          <w:rtl/>
        </w:rPr>
      </w:pPr>
      <w:r>
        <w:rPr>
          <w:rFonts w:cs="David" w:hint="cs"/>
          <w:rtl/>
        </w:rPr>
        <w:t xml:space="preserve">זה כבר יהיה נעול מלכתחילה לקואליציה. זה גם לא נכון. </w:t>
      </w:r>
    </w:p>
    <w:p w14:paraId="3FE9D21C" w14:textId="77777777" w:rsidR="0075004A" w:rsidRDefault="0075004A" w:rsidP="0075004A">
      <w:pPr>
        <w:bidi/>
        <w:ind w:firstLine="720"/>
        <w:jc w:val="both"/>
        <w:rPr>
          <w:rFonts w:cs="David" w:hint="cs"/>
          <w:rtl/>
        </w:rPr>
      </w:pPr>
    </w:p>
    <w:p w14:paraId="082E4B60" w14:textId="77777777" w:rsidR="0075004A" w:rsidRDefault="0075004A" w:rsidP="0075004A">
      <w:pPr>
        <w:bidi/>
        <w:jc w:val="both"/>
        <w:rPr>
          <w:rFonts w:cs="David" w:hint="cs"/>
          <w:u w:val="single"/>
          <w:rtl/>
        </w:rPr>
      </w:pPr>
      <w:r w:rsidRPr="008072B6">
        <w:rPr>
          <w:rFonts w:cs="David" w:hint="cs"/>
          <w:u w:val="single"/>
          <w:rtl/>
        </w:rPr>
        <w:t>אברהם מיכאלי:</w:t>
      </w:r>
    </w:p>
    <w:p w14:paraId="730E5520" w14:textId="77777777" w:rsidR="0075004A" w:rsidRDefault="0075004A" w:rsidP="0075004A">
      <w:pPr>
        <w:bidi/>
        <w:ind w:firstLine="720"/>
        <w:jc w:val="both"/>
        <w:rPr>
          <w:rFonts w:cs="David" w:hint="cs"/>
          <w:rtl/>
        </w:rPr>
      </w:pPr>
    </w:p>
    <w:p w14:paraId="07E48FC2" w14:textId="77777777" w:rsidR="0075004A" w:rsidRDefault="0075004A" w:rsidP="0075004A">
      <w:pPr>
        <w:bidi/>
        <w:ind w:firstLine="720"/>
        <w:jc w:val="both"/>
        <w:rPr>
          <w:rFonts w:cs="David" w:hint="cs"/>
          <w:rtl/>
        </w:rPr>
      </w:pPr>
      <w:r>
        <w:rPr>
          <w:rFonts w:cs="David" w:hint="cs"/>
          <w:rtl/>
        </w:rPr>
        <w:t xml:space="preserve">בבחירות, בכל מקרה הקואליציה יכולה פה לסגור, אז מה זה משנה? </w:t>
      </w:r>
    </w:p>
    <w:p w14:paraId="666BC4F0" w14:textId="77777777" w:rsidR="0075004A" w:rsidRDefault="0075004A" w:rsidP="0075004A">
      <w:pPr>
        <w:bidi/>
        <w:ind w:firstLine="720"/>
        <w:jc w:val="both"/>
        <w:rPr>
          <w:rFonts w:cs="David" w:hint="cs"/>
          <w:rtl/>
        </w:rPr>
      </w:pPr>
    </w:p>
    <w:p w14:paraId="4F6F259F" w14:textId="77777777" w:rsidR="0075004A" w:rsidRDefault="0075004A" w:rsidP="0075004A">
      <w:pPr>
        <w:bidi/>
        <w:jc w:val="both"/>
        <w:rPr>
          <w:rFonts w:cs="David" w:hint="cs"/>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760316F5" w14:textId="77777777" w:rsidR="0075004A" w:rsidRDefault="0075004A" w:rsidP="0075004A">
      <w:pPr>
        <w:bidi/>
        <w:ind w:firstLine="720"/>
        <w:jc w:val="both"/>
        <w:rPr>
          <w:rFonts w:cs="David" w:hint="cs"/>
          <w:rtl/>
        </w:rPr>
      </w:pPr>
    </w:p>
    <w:p w14:paraId="6F9498CE" w14:textId="77777777" w:rsidR="0075004A" w:rsidRDefault="0075004A" w:rsidP="0075004A">
      <w:pPr>
        <w:bidi/>
        <w:ind w:firstLine="720"/>
        <w:jc w:val="both"/>
        <w:rPr>
          <w:rFonts w:cs="David" w:hint="cs"/>
          <w:rtl/>
        </w:rPr>
      </w:pPr>
      <w:r>
        <w:rPr>
          <w:rFonts w:cs="David" w:hint="cs"/>
          <w:rtl/>
        </w:rPr>
        <w:t xml:space="preserve">כן, אבל ככה כבר ישר נעלת. </w:t>
      </w:r>
    </w:p>
    <w:p w14:paraId="32B714F1" w14:textId="77777777" w:rsidR="0075004A" w:rsidRDefault="0075004A" w:rsidP="0075004A">
      <w:pPr>
        <w:bidi/>
        <w:jc w:val="both"/>
        <w:rPr>
          <w:rFonts w:cs="David" w:hint="cs"/>
          <w:rtl/>
        </w:rPr>
      </w:pPr>
    </w:p>
    <w:p w14:paraId="34AB3000"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265D50A9" w14:textId="77777777" w:rsidR="0075004A" w:rsidRDefault="0075004A" w:rsidP="0075004A">
      <w:pPr>
        <w:bidi/>
        <w:jc w:val="both"/>
        <w:rPr>
          <w:rFonts w:cs="David" w:hint="cs"/>
          <w:u w:val="single"/>
          <w:rtl/>
        </w:rPr>
      </w:pPr>
    </w:p>
    <w:p w14:paraId="64EC2302" w14:textId="77777777" w:rsidR="0075004A" w:rsidRDefault="0075004A" w:rsidP="0075004A">
      <w:pPr>
        <w:bidi/>
        <w:ind w:firstLine="720"/>
        <w:jc w:val="both"/>
        <w:rPr>
          <w:rFonts w:cs="David" w:hint="cs"/>
          <w:rtl/>
        </w:rPr>
      </w:pPr>
      <w:r>
        <w:rPr>
          <w:rFonts w:cs="David" w:hint="cs"/>
          <w:rtl/>
        </w:rPr>
        <w:t xml:space="preserve">אגיד לך למה אני חושב לעשות את זה, כי הכנסת, את התפקידים שלה צריכה למלא באופן קבוע </w:t>
      </w:r>
      <w:r>
        <w:rPr>
          <w:rFonts w:cs="David"/>
          <w:rtl/>
        </w:rPr>
        <w:t>–</w:t>
      </w:r>
      <w:r>
        <w:rPr>
          <w:rFonts w:cs="David" w:hint="cs"/>
          <w:rtl/>
        </w:rPr>
        <w:t xml:space="preserve"> ועדה מתמדת, כמו שיריב אמר. </w:t>
      </w:r>
    </w:p>
    <w:p w14:paraId="5207E5BB" w14:textId="77777777" w:rsidR="0075004A" w:rsidRDefault="0075004A" w:rsidP="0075004A">
      <w:pPr>
        <w:bidi/>
        <w:jc w:val="both"/>
        <w:rPr>
          <w:rFonts w:cs="David" w:hint="cs"/>
          <w:rtl/>
        </w:rPr>
      </w:pPr>
    </w:p>
    <w:p w14:paraId="14052741"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4BFA6CE" w14:textId="77777777" w:rsidR="0075004A" w:rsidRDefault="0075004A" w:rsidP="0075004A">
      <w:pPr>
        <w:bidi/>
        <w:jc w:val="both"/>
        <w:rPr>
          <w:rFonts w:cs="David" w:hint="cs"/>
          <w:u w:val="single"/>
          <w:rtl/>
        </w:rPr>
      </w:pPr>
    </w:p>
    <w:p w14:paraId="676EFD88" w14:textId="77777777" w:rsidR="0075004A" w:rsidRDefault="0075004A" w:rsidP="0075004A">
      <w:pPr>
        <w:bidi/>
        <w:ind w:firstLine="720"/>
        <w:jc w:val="both"/>
        <w:rPr>
          <w:rFonts w:cs="David" w:hint="cs"/>
          <w:rtl/>
        </w:rPr>
      </w:pPr>
      <w:r>
        <w:rPr>
          <w:rFonts w:cs="David" w:hint="cs"/>
          <w:rtl/>
        </w:rPr>
        <w:t xml:space="preserve">במקום שיש ועדה. </w:t>
      </w:r>
    </w:p>
    <w:p w14:paraId="28013C4D" w14:textId="77777777" w:rsidR="0075004A" w:rsidRDefault="0075004A" w:rsidP="0075004A">
      <w:pPr>
        <w:bidi/>
        <w:jc w:val="both"/>
        <w:rPr>
          <w:rFonts w:cs="David" w:hint="cs"/>
          <w:rtl/>
        </w:rPr>
      </w:pPr>
    </w:p>
    <w:p w14:paraId="52730D0B"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22C84C3E" w14:textId="77777777" w:rsidR="0075004A" w:rsidRDefault="0075004A" w:rsidP="0075004A">
      <w:pPr>
        <w:bidi/>
        <w:jc w:val="both"/>
        <w:rPr>
          <w:rFonts w:cs="David" w:hint="cs"/>
          <w:u w:val="single"/>
          <w:rtl/>
        </w:rPr>
      </w:pPr>
    </w:p>
    <w:p w14:paraId="7921B9EA" w14:textId="77777777" w:rsidR="0075004A" w:rsidRDefault="0075004A" w:rsidP="0075004A">
      <w:pPr>
        <w:bidi/>
        <w:ind w:firstLine="720"/>
        <w:jc w:val="both"/>
        <w:rPr>
          <w:rFonts w:cs="David" w:hint="cs"/>
          <w:rtl/>
        </w:rPr>
      </w:pPr>
      <w:r>
        <w:rPr>
          <w:rFonts w:cs="David" w:hint="cs"/>
          <w:rtl/>
        </w:rPr>
        <w:t xml:space="preserve">פה יש ועדה, כך שפה אני לא רואה שום סיבה. הוועדה קיימת כל הזמן. </w:t>
      </w:r>
    </w:p>
    <w:p w14:paraId="1DE64C95"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714AC4C" w14:textId="77777777" w:rsidR="0075004A" w:rsidRDefault="0075004A" w:rsidP="0075004A">
      <w:pPr>
        <w:bidi/>
        <w:jc w:val="both"/>
        <w:rPr>
          <w:rFonts w:cs="David" w:hint="cs"/>
          <w:u w:val="single"/>
          <w:rtl/>
        </w:rPr>
      </w:pPr>
    </w:p>
    <w:p w14:paraId="5F22B3FA" w14:textId="77777777" w:rsidR="0075004A" w:rsidRDefault="0075004A" w:rsidP="0075004A">
      <w:pPr>
        <w:bidi/>
        <w:ind w:firstLine="720"/>
        <w:jc w:val="both"/>
        <w:rPr>
          <w:rFonts w:cs="David" w:hint="cs"/>
          <w:rtl/>
        </w:rPr>
      </w:pPr>
      <w:r>
        <w:rPr>
          <w:rFonts w:cs="David" w:hint="cs"/>
          <w:rtl/>
        </w:rPr>
        <w:t>מתי מתחלפים חברי הוועדה?</w:t>
      </w:r>
    </w:p>
    <w:p w14:paraId="515F6BE4" w14:textId="77777777" w:rsidR="0075004A" w:rsidRDefault="0075004A" w:rsidP="0075004A">
      <w:pPr>
        <w:bidi/>
        <w:ind w:firstLine="720"/>
        <w:jc w:val="both"/>
        <w:rPr>
          <w:rFonts w:cs="David" w:hint="cs"/>
          <w:rtl/>
        </w:rPr>
      </w:pPr>
    </w:p>
    <w:p w14:paraId="54BADD26" w14:textId="77777777" w:rsidR="0075004A" w:rsidRDefault="0075004A" w:rsidP="0075004A">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FC2D40C" w14:textId="77777777" w:rsidR="0075004A" w:rsidRDefault="0075004A" w:rsidP="0075004A">
      <w:pPr>
        <w:keepLines/>
        <w:bidi/>
        <w:jc w:val="both"/>
        <w:rPr>
          <w:rFonts w:cs="David" w:hint="cs"/>
          <w:u w:val="single"/>
          <w:rtl/>
        </w:rPr>
      </w:pPr>
    </w:p>
    <w:p w14:paraId="104D90A7" w14:textId="77777777" w:rsidR="0075004A" w:rsidRDefault="0075004A" w:rsidP="0075004A">
      <w:pPr>
        <w:keepLines/>
        <w:bidi/>
        <w:ind w:firstLine="720"/>
        <w:jc w:val="both"/>
        <w:rPr>
          <w:rFonts w:cs="David" w:hint="cs"/>
          <w:rtl/>
        </w:rPr>
      </w:pPr>
      <w:r>
        <w:rPr>
          <w:rFonts w:cs="David" w:hint="cs"/>
          <w:rtl/>
        </w:rPr>
        <w:t xml:space="preserve">זה משתנה. הלשכה, נדמה לי, בוחרת את הנציג שלה פעם בארבע שנים או פעם בשלוש שנים; הכנסת, כאשר מתחלפת כנסת. אבל הוועדה קיימת כל הזמן. היא לא הפסיקה. </w:t>
      </w:r>
    </w:p>
    <w:p w14:paraId="0AB3044E" w14:textId="77777777" w:rsidR="0075004A" w:rsidRDefault="0075004A" w:rsidP="0075004A">
      <w:pPr>
        <w:bidi/>
        <w:jc w:val="both"/>
        <w:rPr>
          <w:rFonts w:cs="David" w:hint="cs"/>
          <w:rtl/>
        </w:rPr>
      </w:pPr>
    </w:p>
    <w:p w14:paraId="10B8C934"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1C0B9175" w14:textId="77777777" w:rsidR="0075004A" w:rsidRDefault="0075004A" w:rsidP="0075004A">
      <w:pPr>
        <w:bidi/>
        <w:jc w:val="both"/>
        <w:rPr>
          <w:rFonts w:cs="David" w:hint="cs"/>
          <w:u w:val="single"/>
          <w:rtl/>
        </w:rPr>
      </w:pPr>
    </w:p>
    <w:p w14:paraId="02D7E683" w14:textId="77777777" w:rsidR="0075004A" w:rsidRDefault="0075004A" w:rsidP="0075004A">
      <w:pPr>
        <w:bidi/>
        <w:ind w:firstLine="720"/>
        <w:jc w:val="both"/>
        <w:rPr>
          <w:rFonts w:cs="David" w:hint="cs"/>
          <w:rtl/>
        </w:rPr>
      </w:pPr>
      <w:r>
        <w:rPr>
          <w:rFonts w:cs="David" w:hint="cs"/>
          <w:rtl/>
        </w:rPr>
        <w:t>השופט מתחלף, לפי איזו החלטה?</w:t>
      </w:r>
    </w:p>
    <w:p w14:paraId="2FB2DB20" w14:textId="77777777" w:rsidR="0075004A" w:rsidRDefault="0075004A" w:rsidP="0075004A">
      <w:pPr>
        <w:bidi/>
        <w:ind w:firstLine="720"/>
        <w:jc w:val="both"/>
        <w:rPr>
          <w:rFonts w:cs="David" w:hint="cs"/>
          <w:rtl/>
        </w:rPr>
      </w:pPr>
    </w:p>
    <w:p w14:paraId="7B8D228E"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073A0D0" w14:textId="77777777" w:rsidR="0075004A" w:rsidRDefault="0075004A" w:rsidP="0075004A">
      <w:pPr>
        <w:bidi/>
        <w:ind w:firstLine="720"/>
        <w:jc w:val="both"/>
        <w:rPr>
          <w:rFonts w:cs="David" w:hint="cs"/>
          <w:rtl/>
        </w:rPr>
      </w:pPr>
    </w:p>
    <w:p w14:paraId="1EED35E3" w14:textId="77777777" w:rsidR="0075004A" w:rsidRDefault="0075004A" w:rsidP="0075004A">
      <w:pPr>
        <w:bidi/>
        <w:ind w:firstLine="720"/>
        <w:jc w:val="both"/>
        <w:rPr>
          <w:rFonts w:cs="David" w:hint="cs"/>
          <w:rtl/>
        </w:rPr>
      </w:pPr>
      <w:r>
        <w:rPr>
          <w:rFonts w:cs="David" w:hint="cs"/>
          <w:rtl/>
        </w:rPr>
        <w:t xml:space="preserve">אני לא זוכר. </w:t>
      </w:r>
    </w:p>
    <w:p w14:paraId="0D3915B7" w14:textId="77777777" w:rsidR="0075004A" w:rsidRDefault="0075004A" w:rsidP="0075004A">
      <w:pPr>
        <w:bidi/>
        <w:jc w:val="both"/>
        <w:rPr>
          <w:rFonts w:cs="David" w:hint="cs"/>
          <w:rtl/>
        </w:rPr>
      </w:pPr>
    </w:p>
    <w:p w14:paraId="6202D58F"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1C7C51D" w14:textId="77777777" w:rsidR="0075004A" w:rsidRDefault="0075004A" w:rsidP="0075004A">
      <w:pPr>
        <w:bidi/>
        <w:jc w:val="both"/>
        <w:rPr>
          <w:rFonts w:cs="David" w:hint="cs"/>
          <w:rtl/>
        </w:rPr>
      </w:pPr>
    </w:p>
    <w:p w14:paraId="07E1AE2C" w14:textId="77777777" w:rsidR="0075004A" w:rsidRDefault="0075004A" w:rsidP="0075004A">
      <w:pPr>
        <w:bidi/>
        <w:ind w:firstLine="720"/>
        <w:jc w:val="both"/>
        <w:rPr>
          <w:rFonts w:cs="David" w:hint="cs"/>
          <w:rtl/>
        </w:rPr>
      </w:pPr>
      <w:r>
        <w:rPr>
          <w:rFonts w:cs="David" w:hint="cs"/>
          <w:rtl/>
        </w:rPr>
        <w:t xml:space="preserve">לדעתי, כשצריך לבחור הממשלה ממנה שופט חדש. </w:t>
      </w:r>
    </w:p>
    <w:p w14:paraId="77E39025" w14:textId="77777777" w:rsidR="0075004A" w:rsidRDefault="0075004A" w:rsidP="0075004A">
      <w:pPr>
        <w:bidi/>
        <w:jc w:val="both"/>
        <w:rPr>
          <w:rFonts w:cs="David" w:hint="cs"/>
          <w:rtl/>
        </w:rPr>
      </w:pPr>
    </w:p>
    <w:p w14:paraId="701DC430"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0FC633E" w14:textId="77777777" w:rsidR="0075004A" w:rsidRDefault="0075004A" w:rsidP="0075004A">
      <w:pPr>
        <w:bidi/>
        <w:jc w:val="both"/>
        <w:rPr>
          <w:rFonts w:cs="David" w:hint="cs"/>
          <w:u w:val="single"/>
          <w:rtl/>
        </w:rPr>
      </w:pPr>
    </w:p>
    <w:p w14:paraId="2D781A77" w14:textId="77777777" w:rsidR="0075004A" w:rsidRDefault="0075004A" w:rsidP="0075004A">
      <w:pPr>
        <w:bidi/>
        <w:ind w:firstLine="720"/>
        <w:jc w:val="both"/>
        <w:rPr>
          <w:rFonts w:cs="David" w:hint="cs"/>
          <w:rtl/>
        </w:rPr>
      </w:pPr>
      <w:r>
        <w:rPr>
          <w:rFonts w:cs="David" w:hint="cs"/>
          <w:rtl/>
        </w:rPr>
        <w:t xml:space="preserve">כן. אבל הלכה למעשה הוועדה קיימת. </w:t>
      </w:r>
    </w:p>
    <w:p w14:paraId="739C1202" w14:textId="77777777" w:rsidR="0075004A" w:rsidRDefault="0075004A" w:rsidP="0075004A">
      <w:pPr>
        <w:bidi/>
        <w:ind w:firstLine="720"/>
        <w:jc w:val="both"/>
        <w:rPr>
          <w:rFonts w:cs="David" w:hint="cs"/>
          <w:rtl/>
        </w:rPr>
      </w:pPr>
    </w:p>
    <w:p w14:paraId="456BBB3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0F9AA0F" w14:textId="77777777" w:rsidR="0075004A" w:rsidRDefault="0075004A" w:rsidP="0075004A">
      <w:pPr>
        <w:bidi/>
        <w:ind w:firstLine="720"/>
        <w:jc w:val="both"/>
        <w:rPr>
          <w:rFonts w:cs="David" w:hint="cs"/>
          <w:rtl/>
        </w:rPr>
      </w:pPr>
    </w:p>
    <w:p w14:paraId="14FDD812" w14:textId="77777777" w:rsidR="0075004A" w:rsidRDefault="0075004A" w:rsidP="0075004A">
      <w:pPr>
        <w:bidi/>
        <w:ind w:firstLine="720"/>
        <w:jc w:val="both"/>
        <w:rPr>
          <w:rFonts w:cs="David" w:hint="cs"/>
          <w:rtl/>
        </w:rPr>
      </w:pPr>
      <w:r>
        <w:rPr>
          <w:rFonts w:cs="David" w:hint="cs"/>
          <w:rtl/>
        </w:rPr>
        <w:t xml:space="preserve">כתוב בהחלטת הממשלה: הוועדה המקצועית תהיה קבועה. </w:t>
      </w:r>
    </w:p>
    <w:p w14:paraId="6956DD1D" w14:textId="77777777" w:rsidR="0075004A" w:rsidRDefault="0075004A" w:rsidP="0075004A">
      <w:pPr>
        <w:bidi/>
        <w:ind w:firstLine="720"/>
        <w:jc w:val="both"/>
        <w:rPr>
          <w:rFonts w:cs="David" w:hint="cs"/>
          <w:rtl/>
        </w:rPr>
      </w:pPr>
    </w:p>
    <w:p w14:paraId="446D92AD"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AA0DB54" w14:textId="77777777" w:rsidR="0075004A" w:rsidRDefault="0075004A" w:rsidP="0075004A">
      <w:pPr>
        <w:bidi/>
        <w:ind w:firstLine="720"/>
        <w:jc w:val="both"/>
        <w:rPr>
          <w:rFonts w:cs="David" w:hint="cs"/>
          <w:rtl/>
        </w:rPr>
      </w:pPr>
    </w:p>
    <w:p w14:paraId="480AEF3F" w14:textId="77777777" w:rsidR="0075004A" w:rsidRDefault="0075004A" w:rsidP="0075004A">
      <w:pPr>
        <w:bidi/>
        <w:ind w:firstLine="720"/>
        <w:jc w:val="both"/>
        <w:rPr>
          <w:rFonts w:cs="David" w:hint="cs"/>
          <w:rtl/>
        </w:rPr>
      </w:pPr>
      <w:r>
        <w:rPr>
          <w:rFonts w:cs="David" w:hint="cs"/>
          <w:rtl/>
        </w:rPr>
        <w:t xml:space="preserve">ברור. </w:t>
      </w:r>
    </w:p>
    <w:p w14:paraId="66891389" w14:textId="77777777" w:rsidR="0075004A" w:rsidRDefault="0075004A" w:rsidP="0075004A">
      <w:pPr>
        <w:bidi/>
        <w:ind w:firstLine="720"/>
        <w:jc w:val="both"/>
        <w:rPr>
          <w:rFonts w:cs="David" w:hint="cs"/>
          <w:rtl/>
        </w:rPr>
      </w:pPr>
    </w:p>
    <w:p w14:paraId="33BF4BD5" w14:textId="77777777" w:rsidR="0075004A" w:rsidRDefault="0075004A" w:rsidP="0075004A">
      <w:pPr>
        <w:bidi/>
        <w:jc w:val="both"/>
        <w:rPr>
          <w:rFonts w:cs="David" w:hint="cs"/>
          <w:u w:val="single"/>
          <w:rtl/>
        </w:rPr>
      </w:pPr>
      <w:r w:rsidRPr="008072B6">
        <w:rPr>
          <w:rFonts w:cs="David" w:hint="cs"/>
          <w:u w:val="single"/>
          <w:rtl/>
        </w:rPr>
        <w:t>אברהם מיכאלי:</w:t>
      </w:r>
    </w:p>
    <w:p w14:paraId="4CCCF4C8" w14:textId="77777777" w:rsidR="0075004A" w:rsidRDefault="0075004A" w:rsidP="0075004A">
      <w:pPr>
        <w:bidi/>
        <w:ind w:firstLine="720"/>
        <w:jc w:val="both"/>
        <w:rPr>
          <w:rFonts w:cs="David" w:hint="cs"/>
          <w:rtl/>
        </w:rPr>
      </w:pPr>
    </w:p>
    <w:p w14:paraId="6DD784A7" w14:textId="77777777" w:rsidR="0075004A" w:rsidRDefault="0075004A" w:rsidP="0075004A">
      <w:pPr>
        <w:bidi/>
        <w:ind w:firstLine="720"/>
        <w:jc w:val="both"/>
        <w:rPr>
          <w:rFonts w:cs="David" w:hint="cs"/>
          <w:rtl/>
        </w:rPr>
      </w:pPr>
      <w:r>
        <w:rPr>
          <w:rFonts w:cs="David" w:hint="cs"/>
          <w:rtl/>
        </w:rPr>
        <w:t xml:space="preserve">צריך שהמשבצת תהיה מלאה. </w:t>
      </w:r>
    </w:p>
    <w:p w14:paraId="0008FF5F" w14:textId="77777777" w:rsidR="0075004A" w:rsidRDefault="0075004A" w:rsidP="0075004A">
      <w:pPr>
        <w:bidi/>
        <w:ind w:firstLine="720"/>
        <w:jc w:val="both"/>
        <w:rPr>
          <w:rFonts w:cs="David" w:hint="cs"/>
          <w:rtl/>
        </w:rPr>
      </w:pPr>
    </w:p>
    <w:p w14:paraId="743986FF"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DFCDA46" w14:textId="77777777" w:rsidR="0075004A" w:rsidRDefault="0075004A" w:rsidP="0075004A">
      <w:pPr>
        <w:bidi/>
        <w:ind w:firstLine="720"/>
        <w:jc w:val="both"/>
        <w:rPr>
          <w:rFonts w:cs="David" w:hint="cs"/>
          <w:rtl/>
        </w:rPr>
      </w:pPr>
    </w:p>
    <w:p w14:paraId="484E9DCD" w14:textId="77777777" w:rsidR="0075004A" w:rsidRDefault="0075004A" w:rsidP="0075004A">
      <w:pPr>
        <w:bidi/>
        <w:ind w:firstLine="720"/>
        <w:jc w:val="both"/>
        <w:rPr>
          <w:rFonts w:cs="David" w:hint="cs"/>
          <w:rtl/>
        </w:rPr>
      </w:pPr>
      <w:r>
        <w:rPr>
          <w:rFonts w:cs="David" w:hint="cs"/>
          <w:rtl/>
        </w:rPr>
        <w:t xml:space="preserve">בואו נלך לאותו הסדר - שייבחר באותו תאריך. </w:t>
      </w:r>
    </w:p>
    <w:p w14:paraId="0B088A4E" w14:textId="77777777" w:rsidR="0075004A" w:rsidRDefault="0075004A" w:rsidP="0075004A">
      <w:pPr>
        <w:bidi/>
        <w:ind w:firstLine="720"/>
        <w:jc w:val="both"/>
        <w:rPr>
          <w:rFonts w:cs="David" w:hint="cs"/>
          <w:rtl/>
        </w:rPr>
      </w:pPr>
    </w:p>
    <w:p w14:paraId="61AE9B17"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280A983" w14:textId="77777777" w:rsidR="0075004A" w:rsidRDefault="0075004A" w:rsidP="0075004A">
      <w:pPr>
        <w:bidi/>
        <w:ind w:firstLine="720"/>
        <w:jc w:val="both"/>
        <w:rPr>
          <w:rFonts w:cs="David" w:hint="cs"/>
          <w:rtl/>
        </w:rPr>
      </w:pPr>
    </w:p>
    <w:p w14:paraId="1CF3A623" w14:textId="77777777" w:rsidR="0075004A" w:rsidRDefault="0075004A" w:rsidP="0075004A">
      <w:pPr>
        <w:bidi/>
        <w:ind w:firstLine="720"/>
        <w:jc w:val="both"/>
        <w:rPr>
          <w:rFonts w:cs="David" w:hint="cs"/>
          <w:rtl/>
        </w:rPr>
      </w:pPr>
      <w:r>
        <w:rPr>
          <w:rFonts w:cs="David" w:hint="cs"/>
          <w:rtl/>
        </w:rPr>
        <w:t>ארבעה חודשים ו-60 יום מיום שהתפנה?</w:t>
      </w:r>
    </w:p>
    <w:p w14:paraId="4A395240" w14:textId="77777777" w:rsidR="0075004A" w:rsidRDefault="0075004A" w:rsidP="0075004A">
      <w:pPr>
        <w:bidi/>
        <w:ind w:firstLine="720"/>
        <w:jc w:val="both"/>
        <w:rPr>
          <w:rFonts w:cs="David" w:hint="cs"/>
          <w:rtl/>
        </w:rPr>
      </w:pPr>
    </w:p>
    <w:p w14:paraId="14154150"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E77484C" w14:textId="77777777" w:rsidR="0075004A" w:rsidRDefault="0075004A" w:rsidP="0075004A">
      <w:pPr>
        <w:bidi/>
        <w:ind w:firstLine="720"/>
        <w:jc w:val="both"/>
        <w:rPr>
          <w:rFonts w:cs="David" w:hint="cs"/>
          <w:rtl/>
        </w:rPr>
      </w:pPr>
    </w:p>
    <w:p w14:paraId="111D41DC" w14:textId="77777777" w:rsidR="0075004A" w:rsidRDefault="0075004A" w:rsidP="0075004A">
      <w:pPr>
        <w:bidi/>
        <w:ind w:firstLine="720"/>
        <w:jc w:val="both"/>
        <w:rPr>
          <w:rFonts w:cs="David" w:hint="cs"/>
          <w:rtl/>
        </w:rPr>
      </w:pPr>
      <w:r>
        <w:rPr>
          <w:rFonts w:cs="David" w:hint="cs"/>
          <w:rtl/>
        </w:rPr>
        <w:t xml:space="preserve">זה גם נכון, אז בחבילה אחת ייסגר הכול. </w:t>
      </w:r>
    </w:p>
    <w:p w14:paraId="2A745BE1" w14:textId="77777777" w:rsidR="0075004A" w:rsidRDefault="0075004A" w:rsidP="0075004A">
      <w:pPr>
        <w:bidi/>
        <w:jc w:val="both"/>
        <w:rPr>
          <w:rFonts w:cs="David" w:hint="cs"/>
          <w:rtl/>
        </w:rPr>
      </w:pPr>
    </w:p>
    <w:p w14:paraId="4CF5A11A"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6323E89" w14:textId="77777777" w:rsidR="0075004A" w:rsidRDefault="0075004A" w:rsidP="0075004A">
      <w:pPr>
        <w:bidi/>
        <w:jc w:val="both"/>
        <w:rPr>
          <w:rFonts w:cs="David" w:hint="cs"/>
          <w:rtl/>
        </w:rPr>
      </w:pPr>
    </w:p>
    <w:p w14:paraId="5095CA50" w14:textId="77777777" w:rsidR="0075004A" w:rsidRDefault="0075004A" w:rsidP="0075004A">
      <w:pPr>
        <w:bidi/>
        <w:ind w:firstLine="720"/>
        <w:jc w:val="both"/>
        <w:rPr>
          <w:rFonts w:cs="David" w:hint="cs"/>
          <w:rtl/>
        </w:rPr>
      </w:pPr>
      <w:r>
        <w:rPr>
          <w:rFonts w:cs="David" w:hint="cs"/>
          <w:rtl/>
        </w:rPr>
        <w:t>אתם רוצים אולי גם ברבנות לעשות ככה?</w:t>
      </w:r>
    </w:p>
    <w:p w14:paraId="1D7F2FEA" w14:textId="77777777" w:rsidR="0075004A" w:rsidRDefault="0075004A" w:rsidP="0075004A">
      <w:pPr>
        <w:bidi/>
        <w:jc w:val="both"/>
        <w:rPr>
          <w:rFonts w:cs="David" w:hint="cs"/>
          <w:rtl/>
        </w:rPr>
      </w:pPr>
    </w:p>
    <w:p w14:paraId="335DD71C"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212225E" w14:textId="77777777" w:rsidR="0075004A" w:rsidRDefault="0075004A" w:rsidP="0075004A">
      <w:pPr>
        <w:bidi/>
        <w:jc w:val="both"/>
        <w:rPr>
          <w:rFonts w:cs="David" w:hint="cs"/>
          <w:u w:val="single"/>
          <w:rtl/>
        </w:rPr>
      </w:pPr>
    </w:p>
    <w:p w14:paraId="7CBD37C7" w14:textId="77777777" w:rsidR="0075004A" w:rsidRDefault="0075004A" w:rsidP="0075004A">
      <w:pPr>
        <w:bidi/>
        <w:ind w:firstLine="720"/>
        <w:jc w:val="both"/>
        <w:rPr>
          <w:rFonts w:cs="David" w:hint="cs"/>
          <w:rtl/>
        </w:rPr>
      </w:pPr>
      <w:r>
        <w:rPr>
          <w:rFonts w:cs="David" w:hint="cs"/>
          <w:rtl/>
        </w:rPr>
        <w:t xml:space="preserve">לא, לא. </w:t>
      </w:r>
    </w:p>
    <w:p w14:paraId="0211C003" w14:textId="77777777" w:rsidR="0075004A" w:rsidRDefault="0075004A" w:rsidP="0075004A">
      <w:pPr>
        <w:bidi/>
        <w:jc w:val="both"/>
        <w:rPr>
          <w:rFonts w:cs="David" w:hint="cs"/>
          <w:rtl/>
        </w:rPr>
      </w:pPr>
    </w:p>
    <w:p w14:paraId="7DFFEA2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DC71424" w14:textId="77777777" w:rsidR="0075004A" w:rsidRDefault="0075004A" w:rsidP="0075004A">
      <w:pPr>
        <w:bidi/>
        <w:jc w:val="both"/>
        <w:rPr>
          <w:rFonts w:cs="David" w:hint="cs"/>
          <w:rtl/>
        </w:rPr>
      </w:pPr>
    </w:p>
    <w:p w14:paraId="395C938D" w14:textId="77777777" w:rsidR="0075004A" w:rsidRDefault="0075004A" w:rsidP="0075004A">
      <w:pPr>
        <w:bidi/>
        <w:ind w:firstLine="720"/>
        <w:jc w:val="both"/>
        <w:rPr>
          <w:rFonts w:cs="David" w:hint="cs"/>
          <w:rtl/>
        </w:rPr>
      </w:pPr>
      <w:r>
        <w:rPr>
          <w:rFonts w:cs="David" w:hint="cs"/>
          <w:rtl/>
        </w:rPr>
        <w:t>טוב. "(ד) בחירת נציג הכנסת תהיה בהצבעה גלויה, כמפורט להלן:"</w:t>
      </w:r>
    </w:p>
    <w:p w14:paraId="2F956655" w14:textId="77777777" w:rsidR="0075004A" w:rsidRDefault="0075004A" w:rsidP="0075004A">
      <w:pPr>
        <w:bidi/>
        <w:jc w:val="both"/>
        <w:rPr>
          <w:rFonts w:cs="David" w:hint="cs"/>
          <w:rtl/>
        </w:rPr>
      </w:pPr>
    </w:p>
    <w:p w14:paraId="1183AA1E"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321EF35" w14:textId="77777777" w:rsidR="0075004A" w:rsidRDefault="0075004A" w:rsidP="0075004A">
      <w:pPr>
        <w:bidi/>
        <w:jc w:val="both"/>
        <w:rPr>
          <w:rFonts w:cs="David" w:hint="cs"/>
          <w:u w:val="single"/>
          <w:rtl/>
        </w:rPr>
      </w:pPr>
    </w:p>
    <w:p w14:paraId="47E28178" w14:textId="77777777" w:rsidR="0075004A" w:rsidRDefault="0075004A" w:rsidP="0075004A">
      <w:pPr>
        <w:bidi/>
        <w:ind w:firstLine="720"/>
        <w:jc w:val="both"/>
        <w:rPr>
          <w:rFonts w:cs="David" w:hint="cs"/>
          <w:rtl/>
        </w:rPr>
      </w:pPr>
      <w:r>
        <w:rPr>
          <w:rFonts w:cs="David" w:hint="cs"/>
          <w:rtl/>
        </w:rPr>
        <w:t>למה אני לא יכול להצביע? אני חבר חוקה - - -</w:t>
      </w:r>
    </w:p>
    <w:p w14:paraId="578DC1CB" w14:textId="77777777" w:rsidR="0075004A" w:rsidRDefault="0075004A" w:rsidP="0075004A">
      <w:pPr>
        <w:bidi/>
        <w:jc w:val="both"/>
        <w:rPr>
          <w:rFonts w:cs="David" w:hint="cs"/>
          <w:rtl/>
        </w:rPr>
      </w:pPr>
    </w:p>
    <w:p w14:paraId="74507A7C"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E77DCE9" w14:textId="77777777" w:rsidR="0075004A" w:rsidRDefault="0075004A" w:rsidP="0075004A">
      <w:pPr>
        <w:bidi/>
        <w:jc w:val="both"/>
        <w:rPr>
          <w:rFonts w:cs="David" w:hint="cs"/>
          <w:rtl/>
        </w:rPr>
      </w:pPr>
    </w:p>
    <w:p w14:paraId="6762A5D7" w14:textId="77777777" w:rsidR="0075004A" w:rsidRDefault="0075004A" w:rsidP="0075004A">
      <w:pPr>
        <w:bidi/>
        <w:ind w:firstLine="720"/>
        <w:jc w:val="both"/>
        <w:rPr>
          <w:rFonts w:cs="David" w:hint="cs"/>
          <w:rtl/>
        </w:rPr>
      </w:pPr>
      <w:r>
        <w:rPr>
          <w:rFonts w:cs="David" w:hint="cs"/>
          <w:rtl/>
        </w:rPr>
        <w:t xml:space="preserve">כי אתה מועמד. זה נותן לך עדיפות על פני מועמד שאינו חבר ועדת החוקה. </w:t>
      </w:r>
    </w:p>
    <w:p w14:paraId="4E812915" w14:textId="77777777" w:rsidR="0075004A" w:rsidRDefault="0075004A" w:rsidP="0075004A">
      <w:pPr>
        <w:bidi/>
        <w:ind w:firstLine="720"/>
        <w:jc w:val="both"/>
        <w:rPr>
          <w:rFonts w:cs="David" w:hint="cs"/>
          <w:rtl/>
        </w:rPr>
      </w:pPr>
    </w:p>
    <w:p w14:paraId="4C11EDC2"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6DB113A" w14:textId="77777777" w:rsidR="0075004A" w:rsidRDefault="0075004A" w:rsidP="0075004A">
      <w:pPr>
        <w:bidi/>
        <w:jc w:val="both"/>
        <w:rPr>
          <w:rFonts w:cs="David" w:hint="cs"/>
          <w:u w:val="single"/>
          <w:rtl/>
        </w:rPr>
      </w:pPr>
    </w:p>
    <w:p w14:paraId="7D30D188" w14:textId="77777777" w:rsidR="0075004A" w:rsidRDefault="0075004A" w:rsidP="0075004A">
      <w:pPr>
        <w:bidi/>
        <w:ind w:firstLine="720"/>
        <w:jc w:val="both"/>
        <w:rPr>
          <w:rFonts w:cs="David" w:hint="cs"/>
          <w:rtl/>
        </w:rPr>
      </w:pPr>
      <w:r>
        <w:rPr>
          <w:rFonts w:cs="David" w:hint="cs"/>
          <w:rtl/>
        </w:rPr>
        <w:t xml:space="preserve">אני מקבל את זה. </w:t>
      </w:r>
    </w:p>
    <w:p w14:paraId="54E34B16" w14:textId="77777777" w:rsidR="0075004A" w:rsidRDefault="0075004A" w:rsidP="0075004A">
      <w:pPr>
        <w:bidi/>
        <w:ind w:firstLine="720"/>
        <w:jc w:val="both"/>
        <w:rPr>
          <w:rFonts w:cs="David" w:hint="cs"/>
          <w:rtl/>
        </w:rPr>
      </w:pPr>
    </w:p>
    <w:p w14:paraId="2EC46E6C"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0CD007F" w14:textId="77777777" w:rsidR="0075004A" w:rsidRDefault="0075004A" w:rsidP="0075004A">
      <w:pPr>
        <w:bidi/>
        <w:ind w:firstLine="720"/>
        <w:jc w:val="both"/>
        <w:rPr>
          <w:rFonts w:cs="David" w:hint="cs"/>
          <w:rtl/>
        </w:rPr>
      </w:pPr>
    </w:p>
    <w:p w14:paraId="1398EB1F" w14:textId="77777777" w:rsidR="0075004A" w:rsidRDefault="0075004A" w:rsidP="0075004A">
      <w:pPr>
        <w:bidi/>
        <w:ind w:firstLine="720"/>
        <w:jc w:val="both"/>
        <w:rPr>
          <w:rFonts w:cs="David" w:hint="cs"/>
          <w:rtl/>
        </w:rPr>
      </w:pPr>
      <w:r>
        <w:rPr>
          <w:rFonts w:cs="David" w:hint="cs"/>
          <w:rtl/>
        </w:rPr>
        <w:t xml:space="preserve">אני מועמד להיות בוועדה למינוי שופטים - - - </w:t>
      </w:r>
    </w:p>
    <w:p w14:paraId="6C80B5B6" w14:textId="77777777" w:rsidR="0075004A" w:rsidRDefault="0075004A" w:rsidP="0075004A">
      <w:pPr>
        <w:bidi/>
        <w:ind w:firstLine="720"/>
        <w:jc w:val="both"/>
        <w:rPr>
          <w:rFonts w:cs="David" w:hint="cs"/>
          <w:rtl/>
        </w:rPr>
      </w:pPr>
    </w:p>
    <w:p w14:paraId="20C802D3"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4212E4C" w14:textId="77777777" w:rsidR="0075004A" w:rsidRDefault="0075004A" w:rsidP="0075004A">
      <w:pPr>
        <w:bidi/>
        <w:ind w:firstLine="720"/>
        <w:jc w:val="both"/>
        <w:rPr>
          <w:rFonts w:cs="David" w:hint="cs"/>
          <w:rtl/>
        </w:rPr>
      </w:pPr>
    </w:p>
    <w:p w14:paraId="77F9E4AF" w14:textId="77777777" w:rsidR="0075004A" w:rsidRDefault="0075004A" w:rsidP="0075004A">
      <w:pPr>
        <w:bidi/>
        <w:ind w:firstLine="720"/>
        <w:jc w:val="both"/>
        <w:rPr>
          <w:rFonts w:cs="David" w:hint="cs"/>
          <w:rtl/>
        </w:rPr>
      </w:pPr>
      <w:r>
        <w:rPr>
          <w:rFonts w:cs="David" w:hint="cs"/>
          <w:rtl/>
        </w:rPr>
        <w:t xml:space="preserve">בכנסת אי-אפשר להחליף אותך. בוועדה אפשר להחליף אותך. </w:t>
      </w:r>
    </w:p>
    <w:p w14:paraId="48C70DED" w14:textId="77777777" w:rsidR="0075004A" w:rsidRDefault="0075004A" w:rsidP="0075004A">
      <w:pPr>
        <w:bidi/>
        <w:jc w:val="both"/>
        <w:rPr>
          <w:rFonts w:cs="David" w:hint="cs"/>
          <w:rtl/>
        </w:rPr>
      </w:pPr>
    </w:p>
    <w:p w14:paraId="176E1CC9" w14:textId="77777777" w:rsidR="0075004A" w:rsidRPr="00FB0849" w:rsidRDefault="0075004A" w:rsidP="0075004A">
      <w:pPr>
        <w:bidi/>
        <w:jc w:val="both"/>
        <w:rPr>
          <w:rFonts w:cs="David" w:hint="cs"/>
          <w:u w:val="single"/>
          <w:rtl/>
        </w:rPr>
      </w:pPr>
      <w:r>
        <w:rPr>
          <w:rFonts w:cs="David" w:hint="cs"/>
          <w:u w:val="single"/>
          <w:rtl/>
        </w:rPr>
        <w:t>אורי בנק:</w:t>
      </w:r>
    </w:p>
    <w:p w14:paraId="7652FCC5" w14:textId="77777777" w:rsidR="0075004A" w:rsidRDefault="0075004A" w:rsidP="0075004A">
      <w:pPr>
        <w:bidi/>
        <w:jc w:val="both"/>
        <w:rPr>
          <w:rFonts w:cs="David" w:hint="cs"/>
          <w:rtl/>
        </w:rPr>
      </w:pPr>
    </w:p>
    <w:p w14:paraId="68B802C8" w14:textId="77777777" w:rsidR="0075004A" w:rsidRDefault="0075004A" w:rsidP="0075004A">
      <w:pPr>
        <w:bidi/>
        <w:ind w:firstLine="720"/>
        <w:jc w:val="both"/>
        <w:rPr>
          <w:rFonts w:cs="David" w:hint="cs"/>
          <w:rtl/>
        </w:rPr>
      </w:pPr>
      <w:r>
        <w:rPr>
          <w:rFonts w:cs="David" w:hint="cs"/>
          <w:rtl/>
        </w:rPr>
        <w:t xml:space="preserve">אז צריך לכתוב שיכול להיות מוחלף. </w:t>
      </w:r>
    </w:p>
    <w:p w14:paraId="764F9E2D" w14:textId="77777777" w:rsidR="0075004A" w:rsidRDefault="0075004A" w:rsidP="0075004A">
      <w:pPr>
        <w:bidi/>
        <w:ind w:firstLine="720"/>
        <w:jc w:val="both"/>
        <w:rPr>
          <w:rFonts w:cs="David" w:hint="cs"/>
          <w:rtl/>
        </w:rPr>
      </w:pPr>
    </w:p>
    <w:p w14:paraId="67741749"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6BAE3DEF" w14:textId="77777777" w:rsidR="0075004A" w:rsidRDefault="0075004A" w:rsidP="0075004A">
      <w:pPr>
        <w:bidi/>
        <w:ind w:firstLine="720"/>
        <w:jc w:val="both"/>
        <w:rPr>
          <w:rFonts w:cs="David" w:hint="cs"/>
          <w:rtl/>
        </w:rPr>
      </w:pPr>
    </w:p>
    <w:p w14:paraId="168AE1AD" w14:textId="77777777" w:rsidR="0075004A" w:rsidRDefault="0075004A" w:rsidP="0075004A">
      <w:pPr>
        <w:bidi/>
        <w:ind w:firstLine="720"/>
        <w:jc w:val="both"/>
        <w:rPr>
          <w:rFonts w:cs="David" w:hint="cs"/>
          <w:rtl/>
        </w:rPr>
      </w:pPr>
      <w:r>
        <w:rPr>
          <w:rFonts w:cs="David" w:hint="cs"/>
          <w:rtl/>
        </w:rPr>
        <w:t>למה שיהיה מוחלף? ואם אני סיעת יחיד ואין מי שיחליף אותי?</w:t>
      </w:r>
    </w:p>
    <w:p w14:paraId="69007A65" w14:textId="77777777" w:rsidR="0075004A" w:rsidRDefault="0075004A" w:rsidP="0075004A">
      <w:pPr>
        <w:bidi/>
        <w:ind w:firstLine="720"/>
        <w:jc w:val="both"/>
        <w:rPr>
          <w:rFonts w:cs="David" w:hint="cs"/>
          <w:rtl/>
        </w:rPr>
      </w:pPr>
    </w:p>
    <w:p w14:paraId="526458A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EA9979E" w14:textId="77777777" w:rsidR="0075004A" w:rsidRDefault="0075004A" w:rsidP="0075004A">
      <w:pPr>
        <w:bidi/>
        <w:ind w:firstLine="720"/>
        <w:jc w:val="both"/>
        <w:rPr>
          <w:rFonts w:cs="David" w:hint="cs"/>
          <w:rtl/>
        </w:rPr>
      </w:pPr>
    </w:p>
    <w:p w14:paraId="7B2A74E4" w14:textId="77777777" w:rsidR="0075004A" w:rsidRDefault="0075004A" w:rsidP="0075004A">
      <w:pPr>
        <w:bidi/>
        <w:ind w:firstLine="720"/>
        <w:jc w:val="both"/>
        <w:rPr>
          <w:rFonts w:cs="David" w:hint="cs"/>
          <w:rtl/>
        </w:rPr>
      </w:pPr>
      <w:r>
        <w:rPr>
          <w:rFonts w:cs="David" w:hint="cs"/>
          <w:rtl/>
        </w:rPr>
        <w:t xml:space="preserve">אין סיעת יחיד. </w:t>
      </w:r>
    </w:p>
    <w:p w14:paraId="26D34FA2" w14:textId="77777777" w:rsidR="0075004A" w:rsidRDefault="0075004A" w:rsidP="0075004A">
      <w:pPr>
        <w:bidi/>
        <w:ind w:firstLine="720"/>
        <w:jc w:val="both"/>
        <w:rPr>
          <w:rFonts w:cs="David" w:hint="cs"/>
          <w:rtl/>
        </w:rPr>
      </w:pPr>
    </w:p>
    <w:p w14:paraId="13A2B69F"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6444B126" w14:textId="77777777" w:rsidR="0075004A" w:rsidRDefault="0075004A" w:rsidP="0075004A">
      <w:pPr>
        <w:bidi/>
        <w:ind w:firstLine="720"/>
        <w:jc w:val="both"/>
        <w:rPr>
          <w:rFonts w:cs="David" w:hint="cs"/>
          <w:rtl/>
        </w:rPr>
      </w:pPr>
    </w:p>
    <w:p w14:paraId="3A4CF245" w14:textId="77777777" w:rsidR="0075004A" w:rsidRDefault="0075004A" w:rsidP="0075004A">
      <w:pPr>
        <w:bidi/>
        <w:ind w:firstLine="720"/>
        <w:jc w:val="both"/>
        <w:rPr>
          <w:rFonts w:cs="David" w:hint="cs"/>
          <w:rtl/>
        </w:rPr>
      </w:pPr>
      <w:r>
        <w:rPr>
          <w:rFonts w:cs="David" w:hint="cs"/>
          <w:rtl/>
        </w:rPr>
        <w:t xml:space="preserve">למה לא? בהתפלגות. </w:t>
      </w:r>
    </w:p>
    <w:p w14:paraId="34F71763" w14:textId="77777777" w:rsidR="0075004A" w:rsidRDefault="0075004A" w:rsidP="0075004A">
      <w:pPr>
        <w:bidi/>
        <w:jc w:val="both"/>
        <w:rPr>
          <w:rFonts w:cs="David" w:hint="cs"/>
          <w:rtl/>
        </w:rPr>
      </w:pPr>
    </w:p>
    <w:p w14:paraId="0648EE09"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6E0842B" w14:textId="77777777" w:rsidR="0075004A" w:rsidRDefault="0075004A" w:rsidP="0075004A">
      <w:pPr>
        <w:bidi/>
        <w:jc w:val="both"/>
        <w:rPr>
          <w:rFonts w:cs="David" w:hint="cs"/>
          <w:rtl/>
        </w:rPr>
      </w:pPr>
    </w:p>
    <w:p w14:paraId="5E3B489A" w14:textId="77777777" w:rsidR="0075004A" w:rsidRDefault="0075004A" w:rsidP="0075004A">
      <w:pPr>
        <w:bidi/>
        <w:jc w:val="both"/>
        <w:rPr>
          <w:rFonts w:cs="David" w:hint="cs"/>
          <w:rtl/>
        </w:rPr>
      </w:pPr>
      <w:r>
        <w:rPr>
          <w:rFonts w:cs="David" w:hint="cs"/>
          <w:rtl/>
        </w:rPr>
        <w:tab/>
        <w:t>איזו עדיפות יש לי על פני מישהו אחר?</w:t>
      </w:r>
    </w:p>
    <w:p w14:paraId="235D13C3" w14:textId="77777777" w:rsidR="0075004A" w:rsidRDefault="0075004A" w:rsidP="0075004A">
      <w:pPr>
        <w:bidi/>
        <w:jc w:val="both"/>
        <w:rPr>
          <w:rFonts w:cs="David" w:hint="cs"/>
          <w:rtl/>
        </w:rPr>
      </w:pPr>
    </w:p>
    <w:p w14:paraId="44CBF52F"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F89E1A4" w14:textId="77777777" w:rsidR="0075004A" w:rsidRDefault="0075004A" w:rsidP="0075004A">
      <w:pPr>
        <w:bidi/>
        <w:jc w:val="both"/>
        <w:rPr>
          <w:rFonts w:cs="David" w:hint="cs"/>
          <w:rtl/>
        </w:rPr>
      </w:pPr>
    </w:p>
    <w:p w14:paraId="47A23B0D" w14:textId="77777777" w:rsidR="0075004A" w:rsidRDefault="0075004A" w:rsidP="0075004A">
      <w:pPr>
        <w:bidi/>
        <w:jc w:val="both"/>
        <w:rPr>
          <w:rFonts w:cs="David" w:hint="cs"/>
          <w:rtl/>
        </w:rPr>
      </w:pPr>
      <w:r>
        <w:rPr>
          <w:rFonts w:cs="David" w:hint="cs"/>
          <w:rtl/>
        </w:rPr>
        <w:tab/>
        <w:t xml:space="preserve">כי הוא לא חבר ועדת החוקה אז אין לו אצבע. אתה חבר ועדת החוקה, יש לך אצבע. הרעיון הזה בא לי כי ראיתי שחבר הכנסת </w:t>
      </w:r>
      <w:proofErr w:type="spellStart"/>
      <w:r>
        <w:rPr>
          <w:rFonts w:cs="David" w:hint="cs"/>
          <w:rtl/>
        </w:rPr>
        <w:t>לוין</w:t>
      </w:r>
      <w:proofErr w:type="spellEnd"/>
      <w:r>
        <w:rPr>
          <w:rFonts w:cs="David" w:hint="cs"/>
          <w:rtl/>
        </w:rPr>
        <w:t xml:space="preserve"> בבחירות האחרונות לא הצביע - - - </w:t>
      </w:r>
    </w:p>
    <w:p w14:paraId="35C03FD5" w14:textId="77777777" w:rsidR="0075004A" w:rsidRDefault="0075004A" w:rsidP="0075004A">
      <w:pPr>
        <w:bidi/>
        <w:jc w:val="both"/>
        <w:rPr>
          <w:rFonts w:cs="David" w:hint="cs"/>
          <w:rtl/>
        </w:rPr>
      </w:pPr>
    </w:p>
    <w:p w14:paraId="2B5DAD9D"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3DA34B4" w14:textId="77777777" w:rsidR="0075004A" w:rsidRDefault="0075004A" w:rsidP="0075004A">
      <w:pPr>
        <w:bidi/>
        <w:jc w:val="both"/>
        <w:rPr>
          <w:rFonts w:cs="David" w:hint="cs"/>
          <w:rtl/>
        </w:rPr>
      </w:pPr>
    </w:p>
    <w:p w14:paraId="2524C0F9" w14:textId="77777777" w:rsidR="0075004A" w:rsidRDefault="0075004A" w:rsidP="0075004A">
      <w:pPr>
        <w:bidi/>
        <w:jc w:val="both"/>
        <w:rPr>
          <w:rFonts w:cs="David" w:hint="cs"/>
          <w:rtl/>
        </w:rPr>
      </w:pPr>
      <w:r>
        <w:rPr>
          <w:rFonts w:cs="David" w:hint="cs"/>
          <w:rtl/>
        </w:rPr>
        <w:tab/>
        <w:t xml:space="preserve">הוא לא היה חבר ועדה. </w:t>
      </w:r>
    </w:p>
    <w:p w14:paraId="0E0BD34C" w14:textId="77777777" w:rsidR="0075004A" w:rsidRDefault="0075004A" w:rsidP="0075004A">
      <w:pPr>
        <w:bidi/>
        <w:jc w:val="both"/>
        <w:rPr>
          <w:rFonts w:cs="David" w:hint="cs"/>
          <w:rtl/>
        </w:rPr>
      </w:pPr>
    </w:p>
    <w:p w14:paraId="76B5BEFB"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56CA21D" w14:textId="77777777" w:rsidR="0075004A" w:rsidRDefault="0075004A" w:rsidP="0075004A">
      <w:pPr>
        <w:bidi/>
        <w:jc w:val="both"/>
        <w:rPr>
          <w:rFonts w:cs="David" w:hint="cs"/>
          <w:rtl/>
        </w:rPr>
      </w:pPr>
    </w:p>
    <w:p w14:paraId="239400FD" w14:textId="77777777" w:rsidR="0075004A" w:rsidRDefault="0075004A" w:rsidP="0075004A">
      <w:pPr>
        <w:bidi/>
        <w:jc w:val="both"/>
        <w:rPr>
          <w:rFonts w:cs="David" w:hint="cs"/>
          <w:rtl/>
        </w:rPr>
      </w:pPr>
      <w:r>
        <w:rPr>
          <w:rFonts w:cs="David" w:hint="cs"/>
          <w:rtl/>
        </w:rPr>
        <w:tab/>
        <w:t xml:space="preserve">הוא היה. עברת את השמות והוא אמר: אני לא מצביע. </w:t>
      </w:r>
    </w:p>
    <w:p w14:paraId="7FF6A433" w14:textId="77777777" w:rsidR="0075004A" w:rsidRDefault="0075004A" w:rsidP="0075004A">
      <w:pPr>
        <w:bidi/>
        <w:jc w:val="both"/>
        <w:rPr>
          <w:rFonts w:cs="David" w:hint="cs"/>
          <w:rtl/>
        </w:rPr>
      </w:pPr>
    </w:p>
    <w:p w14:paraId="340644DE"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F8CDABA" w14:textId="77777777" w:rsidR="0075004A" w:rsidRDefault="0075004A" w:rsidP="0075004A">
      <w:pPr>
        <w:bidi/>
        <w:jc w:val="both"/>
        <w:rPr>
          <w:rFonts w:cs="David" w:hint="cs"/>
          <w:rtl/>
        </w:rPr>
      </w:pPr>
    </w:p>
    <w:p w14:paraId="09B008DC" w14:textId="77777777" w:rsidR="0075004A" w:rsidRDefault="0075004A" w:rsidP="0075004A">
      <w:pPr>
        <w:bidi/>
        <w:jc w:val="both"/>
        <w:rPr>
          <w:rFonts w:cs="David" w:hint="cs"/>
          <w:rtl/>
        </w:rPr>
      </w:pPr>
      <w:r>
        <w:rPr>
          <w:rFonts w:cs="David" w:hint="cs"/>
          <w:rtl/>
        </w:rPr>
        <w:tab/>
        <w:t xml:space="preserve">אז אגיד לך: בואי שבי במקומי. את לא תצביעי במקומי? זה הרי אותו </w:t>
      </w:r>
      <w:smartTag w:uri="urn:schemas-microsoft-com:office:smarttags" w:element="PersonName">
        <w:r>
          <w:rPr>
            <w:rFonts w:cs="David" w:hint="cs"/>
            <w:rtl/>
          </w:rPr>
          <w:t>דב</w:t>
        </w:r>
      </w:smartTag>
      <w:r>
        <w:rPr>
          <w:rFonts w:cs="David" w:hint="cs"/>
          <w:rtl/>
        </w:rPr>
        <w:t xml:space="preserve">ר. </w:t>
      </w:r>
    </w:p>
    <w:p w14:paraId="415099FE" w14:textId="77777777" w:rsidR="0075004A" w:rsidRDefault="0075004A" w:rsidP="0075004A">
      <w:pPr>
        <w:bidi/>
        <w:jc w:val="both"/>
        <w:rPr>
          <w:rFonts w:cs="David" w:hint="cs"/>
          <w:rtl/>
        </w:rPr>
      </w:pPr>
    </w:p>
    <w:p w14:paraId="4C307658"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A38FC56" w14:textId="77777777" w:rsidR="0075004A" w:rsidRDefault="0075004A" w:rsidP="0075004A">
      <w:pPr>
        <w:bidi/>
        <w:jc w:val="both"/>
        <w:rPr>
          <w:rFonts w:cs="David" w:hint="cs"/>
          <w:rtl/>
        </w:rPr>
      </w:pPr>
    </w:p>
    <w:p w14:paraId="77355E6F" w14:textId="77777777" w:rsidR="0075004A" w:rsidRDefault="0075004A" w:rsidP="0075004A">
      <w:pPr>
        <w:bidi/>
        <w:jc w:val="both"/>
        <w:rPr>
          <w:rFonts w:cs="David" w:hint="cs"/>
          <w:rtl/>
        </w:rPr>
      </w:pPr>
      <w:r>
        <w:rPr>
          <w:rFonts w:cs="David" w:hint="cs"/>
          <w:rtl/>
        </w:rPr>
        <w:tab/>
        <w:t xml:space="preserve">לא, זה לא הגיוני. אני מסכים אתך לגמרי. </w:t>
      </w:r>
    </w:p>
    <w:p w14:paraId="5574B771" w14:textId="77777777" w:rsidR="0075004A" w:rsidRDefault="0075004A" w:rsidP="0075004A">
      <w:pPr>
        <w:bidi/>
        <w:jc w:val="both"/>
        <w:rPr>
          <w:rFonts w:cs="David" w:hint="cs"/>
          <w:rtl/>
        </w:rPr>
      </w:pPr>
    </w:p>
    <w:p w14:paraId="79AE5246"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2F973AAC" w14:textId="77777777" w:rsidR="0075004A" w:rsidRDefault="0075004A" w:rsidP="0075004A">
      <w:pPr>
        <w:bidi/>
        <w:jc w:val="both"/>
        <w:rPr>
          <w:rFonts w:cs="David" w:hint="cs"/>
          <w:u w:val="single"/>
          <w:rtl/>
        </w:rPr>
      </w:pPr>
    </w:p>
    <w:p w14:paraId="57B29A0C" w14:textId="77777777" w:rsidR="0075004A" w:rsidRDefault="0075004A" w:rsidP="0075004A">
      <w:pPr>
        <w:bidi/>
        <w:ind w:firstLine="720"/>
        <w:jc w:val="both"/>
        <w:rPr>
          <w:rFonts w:cs="David" w:hint="cs"/>
          <w:rtl/>
        </w:rPr>
      </w:pPr>
      <w:r>
        <w:rPr>
          <w:rFonts w:cs="David" w:hint="cs"/>
          <w:rtl/>
        </w:rPr>
        <w:t>הצבעה חשאית, מצביע מועמד?</w:t>
      </w:r>
    </w:p>
    <w:p w14:paraId="79CC95B9" w14:textId="77777777" w:rsidR="0075004A" w:rsidRDefault="0075004A" w:rsidP="0075004A">
      <w:pPr>
        <w:bidi/>
        <w:jc w:val="both"/>
        <w:rPr>
          <w:rFonts w:cs="David" w:hint="cs"/>
          <w:rtl/>
        </w:rPr>
      </w:pPr>
    </w:p>
    <w:p w14:paraId="3898D278"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9CF0D99" w14:textId="77777777" w:rsidR="0075004A" w:rsidRDefault="0075004A" w:rsidP="0075004A">
      <w:pPr>
        <w:bidi/>
        <w:jc w:val="both"/>
        <w:rPr>
          <w:rFonts w:cs="David" w:hint="cs"/>
          <w:rtl/>
        </w:rPr>
      </w:pPr>
    </w:p>
    <w:p w14:paraId="774995C6" w14:textId="77777777" w:rsidR="0075004A" w:rsidRDefault="0075004A" w:rsidP="0075004A">
      <w:pPr>
        <w:bidi/>
        <w:ind w:firstLine="720"/>
        <w:jc w:val="both"/>
        <w:rPr>
          <w:rFonts w:cs="David" w:hint="cs"/>
          <w:rtl/>
        </w:rPr>
      </w:pPr>
      <w:r>
        <w:rPr>
          <w:rFonts w:cs="David" w:hint="cs"/>
          <w:rtl/>
        </w:rPr>
        <w:t xml:space="preserve">במליאה אדם מצביע בעד עצמו כי אי-אפשר להחליף אותו. במליאה אף פעם אין ניגוד עניינים. בוועדה יש ניגוד עניינים, אז אפשר להחליף. </w:t>
      </w:r>
    </w:p>
    <w:p w14:paraId="5D03BC0C" w14:textId="77777777" w:rsidR="0075004A" w:rsidRDefault="0075004A" w:rsidP="0075004A">
      <w:pPr>
        <w:bidi/>
        <w:ind w:firstLine="720"/>
        <w:jc w:val="both"/>
        <w:rPr>
          <w:rFonts w:cs="David" w:hint="cs"/>
          <w:rtl/>
        </w:rPr>
      </w:pPr>
    </w:p>
    <w:p w14:paraId="73520095"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BED475F" w14:textId="77777777" w:rsidR="0075004A" w:rsidRDefault="0075004A" w:rsidP="0075004A">
      <w:pPr>
        <w:bidi/>
        <w:ind w:firstLine="720"/>
        <w:jc w:val="both"/>
        <w:rPr>
          <w:rFonts w:cs="David" w:hint="cs"/>
          <w:rtl/>
        </w:rPr>
      </w:pPr>
    </w:p>
    <w:p w14:paraId="48D7C913" w14:textId="77777777" w:rsidR="0075004A" w:rsidRDefault="0075004A" w:rsidP="0075004A">
      <w:pPr>
        <w:bidi/>
        <w:ind w:firstLine="720"/>
        <w:jc w:val="both"/>
        <w:rPr>
          <w:rFonts w:cs="David" w:hint="cs"/>
          <w:rtl/>
        </w:rPr>
      </w:pPr>
      <w:r>
        <w:rPr>
          <w:rFonts w:cs="David" w:hint="cs"/>
          <w:rtl/>
        </w:rPr>
        <w:t xml:space="preserve">אבל לא תמיד את יכולה להחליף. </w:t>
      </w:r>
    </w:p>
    <w:p w14:paraId="1949B545" w14:textId="77777777" w:rsidR="0075004A" w:rsidRDefault="0075004A" w:rsidP="0075004A">
      <w:pPr>
        <w:bidi/>
        <w:jc w:val="both"/>
        <w:rPr>
          <w:rFonts w:cs="David" w:hint="cs"/>
          <w:rtl/>
        </w:rPr>
      </w:pPr>
    </w:p>
    <w:p w14:paraId="3BBBE9F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30B70AA" w14:textId="77777777" w:rsidR="0075004A" w:rsidRDefault="0075004A" w:rsidP="0075004A">
      <w:pPr>
        <w:bidi/>
        <w:jc w:val="both"/>
        <w:rPr>
          <w:rFonts w:cs="David" w:hint="cs"/>
          <w:u w:val="single"/>
          <w:rtl/>
        </w:rPr>
      </w:pPr>
    </w:p>
    <w:p w14:paraId="58EDEB9E" w14:textId="77777777" w:rsidR="0075004A" w:rsidRDefault="0075004A" w:rsidP="0075004A">
      <w:pPr>
        <w:bidi/>
        <w:ind w:firstLine="720"/>
        <w:jc w:val="both"/>
        <w:rPr>
          <w:rFonts w:cs="David" w:hint="cs"/>
          <w:rtl/>
        </w:rPr>
      </w:pPr>
      <w:r>
        <w:rPr>
          <w:rFonts w:cs="David" w:hint="cs"/>
          <w:rtl/>
        </w:rPr>
        <w:t>אני יכול להחליף. נאמר שהיו</w:t>
      </w:r>
      <w:r>
        <w:rPr>
          <w:rFonts w:cs="David"/>
          <w:rtl/>
        </w:rPr>
        <w:t>"</w:t>
      </w:r>
      <w:r>
        <w:rPr>
          <w:rFonts w:cs="David" w:hint="cs"/>
          <w:rtl/>
        </w:rPr>
        <w:t xml:space="preserve">ר יריב </w:t>
      </w:r>
      <w:proofErr w:type="spellStart"/>
      <w:r>
        <w:rPr>
          <w:rFonts w:cs="David" w:hint="cs"/>
          <w:rtl/>
        </w:rPr>
        <w:t>לוין</w:t>
      </w:r>
      <w:proofErr w:type="spellEnd"/>
      <w:r>
        <w:rPr>
          <w:rFonts w:cs="David" w:hint="cs"/>
          <w:rtl/>
        </w:rPr>
        <w:t xml:space="preserve"> היה אומר למישהו לבוא במקומו, אז הוא לא היה מצביע בשבילו? זו אותה עדיפות, זו עדיפות שיש לחברי ועדת החוקה. יש להם עדיפות. </w:t>
      </w:r>
    </w:p>
    <w:p w14:paraId="3A74FFA4" w14:textId="77777777" w:rsidR="0075004A" w:rsidRDefault="0075004A" w:rsidP="0075004A">
      <w:pPr>
        <w:bidi/>
        <w:jc w:val="both"/>
        <w:rPr>
          <w:rFonts w:cs="David" w:hint="cs"/>
          <w:rtl/>
        </w:rPr>
      </w:pPr>
    </w:p>
    <w:p w14:paraId="357FF7FE"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95994B5" w14:textId="77777777" w:rsidR="0075004A" w:rsidRDefault="0075004A" w:rsidP="0075004A">
      <w:pPr>
        <w:bidi/>
        <w:jc w:val="both"/>
        <w:rPr>
          <w:rFonts w:cs="David" w:hint="cs"/>
          <w:u w:val="single"/>
          <w:rtl/>
        </w:rPr>
      </w:pPr>
    </w:p>
    <w:p w14:paraId="4CAA9787" w14:textId="77777777" w:rsidR="0075004A" w:rsidRDefault="0075004A" w:rsidP="0075004A">
      <w:pPr>
        <w:bidi/>
        <w:ind w:firstLine="720"/>
        <w:jc w:val="both"/>
        <w:rPr>
          <w:rFonts w:cs="David" w:hint="cs"/>
          <w:rtl/>
        </w:rPr>
      </w:pPr>
      <w:r>
        <w:rPr>
          <w:rFonts w:cs="David" w:hint="cs"/>
          <w:rtl/>
        </w:rPr>
        <w:t xml:space="preserve">ארבל, אין היגיון בסעיף הזה. </w:t>
      </w:r>
    </w:p>
    <w:p w14:paraId="47840397" w14:textId="77777777" w:rsidR="0075004A" w:rsidRDefault="0075004A" w:rsidP="0075004A">
      <w:pPr>
        <w:bidi/>
        <w:ind w:firstLine="720"/>
        <w:jc w:val="both"/>
        <w:rPr>
          <w:rFonts w:cs="David" w:hint="cs"/>
          <w:rtl/>
        </w:rPr>
      </w:pPr>
    </w:p>
    <w:p w14:paraId="2E8A80C3"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27A8891" w14:textId="77777777" w:rsidR="0075004A" w:rsidRDefault="0075004A" w:rsidP="0075004A">
      <w:pPr>
        <w:bidi/>
        <w:ind w:firstLine="720"/>
        <w:jc w:val="both"/>
        <w:rPr>
          <w:rFonts w:cs="David" w:hint="cs"/>
          <w:rtl/>
        </w:rPr>
      </w:pPr>
    </w:p>
    <w:p w14:paraId="01D5E059" w14:textId="77777777" w:rsidR="0075004A" w:rsidRDefault="0075004A" w:rsidP="0075004A">
      <w:pPr>
        <w:bidi/>
        <w:ind w:firstLine="720"/>
        <w:jc w:val="both"/>
        <w:rPr>
          <w:rFonts w:cs="David" w:hint="cs"/>
          <w:rtl/>
        </w:rPr>
      </w:pPr>
      <w:r>
        <w:rPr>
          <w:rFonts w:cs="David" w:hint="cs"/>
          <w:rtl/>
        </w:rPr>
        <w:t xml:space="preserve">בסדר, אני מורידה את זה. </w:t>
      </w:r>
    </w:p>
    <w:p w14:paraId="050C5641" w14:textId="77777777" w:rsidR="0075004A" w:rsidRDefault="0075004A" w:rsidP="0075004A">
      <w:pPr>
        <w:bidi/>
        <w:jc w:val="both"/>
        <w:rPr>
          <w:rFonts w:cs="David" w:hint="cs"/>
          <w:rtl/>
        </w:rPr>
      </w:pPr>
    </w:p>
    <w:p w14:paraId="4555BDA1" w14:textId="77777777" w:rsidR="0075004A" w:rsidRPr="003335B2" w:rsidRDefault="0075004A" w:rsidP="0075004A">
      <w:pPr>
        <w:bidi/>
        <w:jc w:val="both"/>
        <w:rPr>
          <w:rFonts w:cs="David" w:hint="cs"/>
          <w:u w:val="single"/>
          <w:rtl/>
        </w:rPr>
      </w:pPr>
      <w:r w:rsidRPr="003335B2">
        <w:rPr>
          <w:rFonts w:cs="David" w:hint="cs"/>
          <w:u w:val="single"/>
          <w:rtl/>
        </w:rPr>
        <w:t xml:space="preserve">רונית </w:t>
      </w:r>
      <w:proofErr w:type="spellStart"/>
      <w:r w:rsidRPr="003335B2">
        <w:rPr>
          <w:rFonts w:cs="David" w:hint="cs"/>
          <w:u w:val="single"/>
          <w:rtl/>
        </w:rPr>
        <w:t>חייקין</w:t>
      </w:r>
      <w:proofErr w:type="spellEnd"/>
      <w:r w:rsidRPr="003335B2">
        <w:rPr>
          <w:rFonts w:cs="David" w:hint="cs"/>
          <w:u w:val="single"/>
          <w:rtl/>
        </w:rPr>
        <w:t>:</w:t>
      </w:r>
    </w:p>
    <w:p w14:paraId="055894F0" w14:textId="77777777" w:rsidR="0075004A" w:rsidRDefault="0075004A" w:rsidP="0075004A">
      <w:pPr>
        <w:bidi/>
        <w:jc w:val="both"/>
        <w:rPr>
          <w:rFonts w:cs="David" w:hint="cs"/>
          <w:rtl/>
        </w:rPr>
      </w:pPr>
    </w:p>
    <w:p w14:paraId="32565C02" w14:textId="77777777" w:rsidR="0075004A" w:rsidRDefault="0075004A" w:rsidP="0075004A">
      <w:pPr>
        <w:bidi/>
        <w:ind w:firstLine="720"/>
        <w:jc w:val="both"/>
        <w:rPr>
          <w:rFonts w:cs="David" w:hint="cs"/>
          <w:rtl/>
        </w:rPr>
      </w:pPr>
      <w:r>
        <w:rPr>
          <w:rFonts w:cs="David" w:hint="cs"/>
          <w:rtl/>
        </w:rPr>
        <w:t>מה ההיגיון שחבר כנסת לא יכול להצביע על ערעור שלו בוועדה בהצעה דחופה?</w:t>
      </w:r>
    </w:p>
    <w:p w14:paraId="361481A2" w14:textId="77777777" w:rsidR="0075004A" w:rsidRDefault="0075004A" w:rsidP="0075004A">
      <w:pPr>
        <w:bidi/>
        <w:ind w:firstLine="720"/>
        <w:jc w:val="both"/>
        <w:rPr>
          <w:rFonts w:cs="David" w:hint="cs"/>
          <w:rtl/>
        </w:rPr>
      </w:pPr>
    </w:p>
    <w:p w14:paraId="4BBDF393"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136326E" w14:textId="77777777" w:rsidR="0075004A" w:rsidRDefault="0075004A" w:rsidP="0075004A">
      <w:pPr>
        <w:bidi/>
        <w:ind w:firstLine="720"/>
        <w:jc w:val="both"/>
        <w:rPr>
          <w:rFonts w:cs="David" w:hint="cs"/>
          <w:rtl/>
        </w:rPr>
      </w:pPr>
    </w:p>
    <w:p w14:paraId="2739929C" w14:textId="77777777" w:rsidR="0075004A" w:rsidRDefault="0075004A" w:rsidP="0075004A">
      <w:pPr>
        <w:bidi/>
        <w:ind w:firstLine="720"/>
        <w:jc w:val="both"/>
        <w:rPr>
          <w:rFonts w:cs="David" w:hint="cs"/>
          <w:rtl/>
        </w:rPr>
      </w:pPr>
      <w:r>
        <w:rPr>
          <w:rFonts w:cs="David" w:hint="cs"/>
          <w:rtl/>
        </w:rPr>
        <w:t xml:space="preserve">אני גם לא מבין. את צודקת, אני מסכים. </w:t>
      </w:r>
    </w:p>
    <w:p w14:paraId="66BA2CAF" w14:textId="77777777" w:rsidR="0075004A" w:rsidRDefault="0075004A" w:rsidP="0075004A">
      <w:pPr>
        <w:bidi/>
        <w:ind w:firstLine="720"/>
        <w:jc w:val="both"/>
        <w:rPr>
          <w:rFonts w:cs="David" w:hint="cs"/>
          <w:rtl/>
        </w:rPr>
      </w:pPr>
    </w:p>
    <w:p w14:paraId="0F511064" w14:textId="77777777" w:rsidR="0075004A" w:rsidRPr="003335B2" w:rsidRDefault="0075004A" w:rsidP="0075004A">
      <w:pPr>
        <w:bidi/>
        <w:jc w:val="both"/>
        <w:rPr>
          <w:rFonts w:cs="David" w:hint="cs"/>
          <w:u w:val="single"/>
          <w:rtl/>
        </w:rPr>
      </w:pPr>
      <w:r w:rsidRPr="003335B2">
        <w:rPr>
          <w:rFonts w:cs="David" w:hint="cs"/>
          <w:u w:val="single"/>
          <w:rtl/>
        </w:rPr>
        <w:t xml:space="preserve">רונית </w:t>
      </w:r>
      <w:proofErr w:type="spellStart"/>
      <w:r w:rsidRPr="003335B2">
        <w:rPr>
          <w:rFonts w:cs="David" w:hint="cs"/>
          <w:u w:val="single"/>
          <w:rtl/>
        </w:rPr>
        <w:t>חייקין</w:t>
      </w:r>
      <w:proofErr w:type="spellEnd"/>
      <w:r w:rsidRPr="003335B2">
        <w:rPr>
          <w:rFonts w:cs="David" w:hint="cs"/>
          <w:u w:val="single"/>
          <w:rtl/>
        </w:rPr>
        <w:t>:</w:t>
      </w:r>
    </w:p>
    <w:p w14:paraId="33EE8580" w14:textId="77777777" w:rsidR="0075004A" w:rsidRDefault="0075004A" w:rsidP="0075004A">
      <w:pPr>
        <w:bidi/>
        <w:ind w:firstLine="720"/>
        <w:jc w:val="both"/>
        <w:rPr>
          <w:rFonts w:cs="David" w:hint="cs"/>
          <w:rtl/>
        </w:rPr>
      </w:pPr>
    </w:p>
    <w:p w14:paraId="608449AD" w14:textId="77777777" w:rsidR="0075004A" w:rsidRDefault="0075004A" w:rsidP="0075004A">
      <w:pPr>
        <w:bidi/>
        <w:ind w:firstLine="720"/>
        <w:jc w:val="both"/>
        <w:rPr>
          <w:rFonts w:cs="David" w:hint="cs"/>
          <w:rtl/>
        </w:rPr>
      </w:pPr>
      <w:r>
        <w:rPr>
          <w:rFonts w:cs="David" w:hint="cs"/>
          <w:rtl/>
        </w:rPr>
        <w:t xml:space="preserve">הרי הוא יביא מישהו אחר מהסיעה שלו שיצביע בדיוק כמוהו. שנו גם את זה. </w:t>
      </w:r>
    </w:p>
    <w:p w14:paraId="4E0B6B4E" w14:textId="77777777" w:rsidR="0075004A" w:rsidRDefault="0075004A" w:rsidP="0075004A">
      <w:pPr>
        <w:bidi/>
        <w:jc w:val="both"/>
        <w:rPr>
          <w:rFonts w:cs="David" w:hint="cs"/>
          <w:rtl/>
        </w:rPr>
      </w:pPr>
    </w:p>
    <w:p w14:paraId="27207A0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3F677EC" w14:textId="77777777" w:rsidR="0075004A" w:rsidRDefault="0075004A" w:rsidP="0075004A">
      <w:pPr>
        <w:bidi/>
        <w:jc w:val="both"/>
        <w:rPr>
          <w:rFonts w:cs="David" w:hint="cs"/>
          <w:rtl/>
        </w:rPr>
      </w:pPr>
    </w:p>
    <w:p w14:paraId="41636B9B" w14:textId="77777777" w:rsidR="0075004A" w:rsidRDefault="0075004A" w:rsidP="0075004A">
      <w:pPr>
        <w:bidi/>
        <w:jc w:val="both"/>
        <w:rPr>
          <w:rFonts w:cs="David" w:hint="cs"/>
          <w:rtl/>
        </w:rPr>
      </w:pPr>
      <w:r>
        <w:rPr>
          <w:rFonts w:cs="David" w:hint="cs"/>
          <w:rtl/>
        </w:rPr>
        <w:tab/>
        <w:t xml:space="preserve">(ד)(1) יורד. </w:t>
      </w:r>
    </w:p>
    <w:p w14:paraId="1E23EF1B" w14:textId="77777777" w:rsidR="0075004A" w:rsidRDefault="0075004A" w:rsidP="0075004A">
      <w:pPr>
        <w:bidi/>
        <w:jc w:val="both"/>
        <w:rPr>
          <w:rFonts w:cs="David" w:hint="cs"/>
          <w:rtl/>
        </w:rPr>
      </w:pPr>
    </w:p>
    <w:p w14:paraId="63989175" w14:textId="77777777" w:rsidR="0075004A" w:rsidRDefault="0075004A" w:rsidP="0075004A">
      <w:pPr>
        <w:bidi/>
        <w:jc w:val="both"/>
        <w:rPr>
          <w:rFonts w:cs="David" w:hint="cs"/>
          <w:rtl/>
        </w:rPr>
      </w:pPr>
      <w:r>
        <w:rPr>
          <w:rFonts w:cs="David" w:hint="cs"/>
          <w:rtl/>
        </w:rPr>
        <w:tab/>
        <w:t xml:space="preserve">"(2) היה יותר ממועמד אחד, יאמר כל אחד מחברי הוועדה המשתתף בהצבעה את שם המועמד שהוא תומך בו, והמועמד שקיבל את מרב קולות המשתתפים </w:t>
      </w:r>
      <w:r>
        <w:rPr>
          <w:rFonts w:cs="David"/>
          <w:rtl/>
        </w:rPr>
        <w:t>–</w:t>
      </w:r>
      <w:r>
        <w:rPr>
          <w:rFonts w:cs="David" w:hint="cs"/>
          <w:rtl/>
        </w:rPr>
        <w:t xml:space="preserve"> ייבחר".</w:t>
      </w:r>
    </w:p>
    <w:p w14:paraId="6F112D9D" w14:textId="77777777" w:rsidR="0075004A" w:rsidRDefault="0075004A" w:rsidP="0075004A">
      <w:pPr>
        <w:bidi/>
        <w:jc w:val="both"/>
        <w:rPr>
          <w:rFonts w:cs="David" w:hint="cs"/>
          <w:rtl/>
        </w:rPr>
      </w:pPr>
    </w:p>
    <w:p w14:paraId="010FC066"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454ACF2" w14:textId="77777777" w:rsidR="0075004A" w:rsidRDefault="0075004A" w:rsidP="0075004A">
      <w:pPr>
        <w:bidi/>
        <w:jc w:val="both"/>
        <w:rPr>
          <w:rFonts w:cs="David" w:hint="cs"/>
          <w:u w:val="single"/>
          <w:rtl/>
        </w:rPr>
      </w:pPr>
    </w:p>
    <w:p w14:paraId="4F7B99FA" w14:textId="77777777" w:rsidR="0075004A" w:rsidRDefault="0075004A" w:rsidP="0075004A">
      <w:pPr>
        <w:bidi/>
        <w:ind w:firstLine="720"/>
        <w:jc w:val="both"/>
        <w:rPr>
          <w:rFonts w:cs="David" w:hint="cs"/>
          <w:rtl/>
        </w:rPr>
      </w:pPr>
      <w:r>
        <w:rPr>
          <w:rFonts w:cs="David" w:hint="cs"/>
          <w:rtl/>
        </w:rPr>
        <w:t>זה התהליך שאתה עשית. פשוט את התהליך שאתה ביצעת.</w:t>
      </w:r>
    </w:p>
    <w:p w14:paraId="53CEFDDC" w14:textId="77777777" w:rsidR="0075004A" w:rsidRDefault="0075004A" w:rsidP="0075004A">
      <w:pPr>
        <w:bidi/>
        <w:jc w:val="both"/>
        <w:rPr>
          <w:rFonts w:cs="David" w:hint="cs"/>
          <w:rtl/>
        </w:rPr>
      </w:pPr>
    </w:p>
    <w:p w14:paraId="46EDCC4B"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BC33E40" w14:textId="77777777" w:rsidR="0075004A" w:rsidRDefault="0075004A" w:rsidP="0075004A">
      <w:pPr>
        <w:bidi/>
        <w:jc w:val="both"/>
        <w:rPr>
          <w:rFonts w:cs="David" w:hint="cs"/>
          <w:rtl/>
        </w:rPr>
      </w:pPr>
    </w:p>
    <w:p w14:paraId="7C37F164" w14:textId="77777777" w:rsidR="0075004A" w:rsidRDefault="0075004A" w:rsidP="0075004A">
      <w:pPr>
        <w:bidi/>
        <w:ind w:firstLine="720"/>
        <w:jc w:val="both"/>
        <w:rPr>
          <w:rFonts w:cs="David" w:hint="cs"/>
          <w:rtl/>
        </w:rPr>
      </w:pPr>
      <w:r>
        <w:rPr>
          <w:rFonts w:cs="David" w:hint="cs"/>
          <w:rtl/>
        </w:rPr>
        <w:t xml:space="preserve">"(3) היה מועמד אחד, יאמר כל אחד מחברי הוועדה המשתתף בהצבעה אם הוא תומך בו או מתנגד לבחירתו, והוא ייבחר אם מספר הקולות בעדו עלה מספר הקולות נגדו. </w:t>
      </w:r>
    </w:p>
    <w:p w14:paraId="093488DC" w14:textId="77777777" w:rsidR="0075004A" w:rsidRDefault="0075004A" w:rsidP="0075004A">
      <w:pPr>
        <w:bidi/>
        <w:ind w:firstLine="720"/>
        <w:jc w:val="both"/>
        <w:rPr>
          <w:rFonts w:cs="David" w:hint="cs"/>
          <w:rtl/>
        </w:rPr>
      </w:pPr>
    </w:p>
    <w:p w14:paraId="3F731964" w14:textId="77777777" w:rsidR="0075004A" w:rsidRDefault="0075004A" w:rsidP="0075004A">
      <w:pPr>
        <w:bidi/>
        <w:ind w:firstLine="720"/>
        <w:jc w:val="both"/>
        <w:rPr>
          <w:rFonts w:cs="David" w:hint="cs"/>
          <w:rtl/>
        </w:rPr>
      </w:pPr>
      <w:r>
        <w:rPr>
          <w:rFonts w:cs="David" w:hint="cs"/>
          <w:rtl/>
        </w:rPr>
        <w:t xml:space="preserve">(ה) הוראות סעיף 63(א) עד (ה)" </w:t>
      </w:r>
      <w:r>
        <w:rPr>
          <w:rFonts w:cs="David"/>
          <w:rtl/>
        </w:rPr>
        <w:t>–</w:t>
      </w:r>
      <w:r>
        <w:rPr>
          <w:rFonts w:cs="David" w:hint="cs"/>
          <w:rtl/>
        </w:rPr>
        <w:t xml:space="preserve"> שזה הסייג לכהונה, השעיה והעברה מכהונה </w:t>
      </w:r>
      <w:r>
        <w:rPr>
          <w:rFonts w:cs="David"/>
          <w:rtl/>
        </w:rPr>
        <w:t>–</w:t>
      </w:r>
      <w:r>
        <w:rPr>
          <w:rFonts w:cs="David" w:hint="cs"/>
          <w:rtl/>
        </w:rPr>
        <w:t xml:space="preserve"> "יחולו - - - גם על נציג הכנסת בוועדה". </w:t>
      </w:r>
    </w:p>
    <w:p w14:paraId="3DA1F762" w14:textId="77777777" w:rsidR="0075004A" w:rsidRDefault="0075004A" w:rsidP="0075004A">
      <w:pPr>
        <w:bidi/>
        <w:jc w:val="both"/>
        <w:rPr>
          <w:rFonts w:cs="David" w:hint="cs"/>
          <w:rtl/>
        </w:rPr>
      </w:pPr>
    </w:p>
    <w:p w14:paraId="099C2D3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77F5CD0" w14:textId="77777777" w:rsidR="0075004A" w:rsidRDefault="0075004A" w:rsidP="0075004A">
      <w:pPr>
        <w:bidi/>
        <w:jc w:val="both"/>
        <w:rPr>
          <w:rFonts w:cs="David" w:hint="cs"/>
          <w:u w:val="single"/>
          <w:rtl/>
        </w:rPr>
      </w:pPr>
    </w:p>
    <w:p w14:paraId="7C187C7D" w14:textId="77777777" w:rsidR="0075004A" w:rsidRDefault="0075004A" w:rsidP="0075004A">
      <w:pPr>
        <w:bidi/>
        <w:ind w:firstLine="720"/>
        <w:jc w:val="both"/>
        <w:rPr>
          <w:rFonts w:cs="David" w:hint="cs"/>
          <w:rtl/>
        </w:rPr>
      </w:pPr>
      <w:r>
        <w:rPr>
          <w:rFonts w:cs="David" w:hint="cs"/>
          <w:rtl/>
        </w:rPr>
        <w:t xml:space="preserve">אין שום בעיה. </w:t>
      </w:r>
    </w:p>
    <w:p w14:paraId="526CBAF3" w14:textId="77777777" w:rsidR="0075004A" w:rsidRDefault="0075004A" w:rsidP="0075004A">
      <w:pPr>
        <w:bidi/>
        <w:jc w:val="both"/>
        <w:rPr>
          <w:rFonts w:cs="David" w:hint="cs"/>
          <w:rtl/>
        </w:rPr>
      </w:pPr>
    </w:p>
    <w:p w14:paraId="304CD9B7"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0F49085E" w14:textId="77777777" w:rsidR="0075004A" w:rsidRDefault="0075004A" w:rsidP="0075004A">
      <w:pPr>
        <w:bidi/>
        <w:jc w:val="both"/>
        <w:rPr>
          <w:rFonts w:cs="David" w:hint="cs"/>
          <w:u w:val="single"/>
          <w:rtl/>
        </w:rPr>
      </w:pPr>
    </w:p>
    <w:p w14:paraId="7FD2AB2D" w14:textId="77777777" w:rsidR="0075004A" w:rsidRDefault="0075004A" w:rsidP="0075004A">
      <w:pPr>
        <w:bidi/>
        <w:ind w:firstLine="720"/>
        <w:jc w:val="both"/>
        <w:rPr>
          <w:rFonts w:cs="David" w:hint="cs"/>
          <w:rtl/>
        </w:rPr>
      </w:pPr>
      <w:r>
        <w:rPr>
          <w:rFonts w:cs="David" w:hint="cs"/>
          <w:rtl/>
        </w:rPr>
        <w:t xml:space="preserve">פה חסרה ההוראה שאמרנו קודם </w:t>
      </w:r>
      <w:r>
        <w:rPr>
          <w:rFonts w:cs="David"/>
          <w:rtl/>
        </w:rPr>
        <w:t>–</w:t>
      </w:r>
      <w:r>
        <w:rPr>
          <w:rFonts w:cs="David" w:hint="cs"/>
          <w:rtl/>
        </w:rPr>
        <w:t xml:space="preserve"> במידה שיש יותר אז צריך לעשות סיבוב חדש. </w:t>
      </w:r>
    </w:p>
    <w:p w14:paraId="4FFDE3EB" w14:textId="77777777" w:rsidR="0075004A" w:rsidRDefault="0075004A" w:rsidP="0075004A">
      <w:pPr>
        <w:bidi/>
        <w:jc w:val="both"/>
        <w:rPr>
          <w:rFonts w:cs="David" w:hint="cs"/>
          <w:rtl/>
        </w:rPr>
      </w:pPr>
    </w:p>
    <w:p w14:paraId="5A1D90E7"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B4CC24A" w14:textId="77777777" w:rsidR="0075004A" w:rsidRDefault="0075004A" w:rsidP="0075004A">
      <w:pPr>
        <w:bidi/>
        <w:jc w:val="both"/>
        <w:rPr>
          <w:rFonts w:cs="David" w:hint="cs"/>
          <w:rtl/>
        </w:rPr>
      </w:pPr>
    </w:p>
    <w:p w14:paraId="0AC65898" w14:textId="77777777" w:rsidR="0075004A" w:rsidRDefault="0075004A" w:rsidP="0075004A">
      <w:pPr>
        <w:bidi/>
        <w:ind w:firstLine="720"/>
        <w:jc w:val="both"/>
        <w:rPr>
          <w:rFonts w:cs="David" w:hint="cs"/>
          <w:rtl/>
        </w:rPr>
      </w:pPr>
      <w:r>
        <w:rPr>
          <w:rFonts w:cs="David" w:hint="cs"/>
          <w:rtl/>
        </w:rPr>
        <w:t xml:space="preserve">אפשר לומר את זה, למרות שאני חושבת שזה ברור. </w:t>
      </w:r>
    </w:p>
    <w:p w14:paraId="76416C2C" w14:textId="77777777" w:rsidR="0075004A" w:rsidRDefault="0075004A" w:rsidP="0075004A">
      <w:pPr>
        <w:bidi/>
        <w:ind w:firstLine="720"/>
        <w:jc w:val="both"/>
        <w:rPr>
          <w:rFonts w:cs="David" w:hint="cs"/>
          <w:rtl/>
        </w:rPr>
      </w:pPr>
    </w:p>
    <w:p w14:paraId="46DFD396" w14:textId="77777777" w:rsidR="0075004A" w:rsidRDefault="0075004A" w:rsidP="0075004A">
      <w:pPr>
        <w:bidi/>
        <w:ind w:firstLine="720"/>
        <w:jc w:val="both"/>
        <w:rPr>
          <w:rFonts w:cs="David" w:hint="cs"/>
          <w:rtl/>
        </w:rPr>
      </w:pPr>
      <w:r>
        <w:rPr>
          <w:rFonts w:cs="David" w:hint="cs"/>
          <w:rtl/>
        </w:rPr>
        <w:t xml:space="preserve">יש עוד שני מקרים שמצאתי שבהם הכנסת בוחרת נציגים, זה מה שיש בסעיף 66(1) ו-(2). יש לנו את חוק יד בן-צבי. החוק אומר שתהיה ליד בן-צבי מועצה, שמספר חבריה לא יפחת מ-25 ולא יעלה על 50, ובהם שלושה חברי כנסת שתבחר ועדת החינוך והתרבות של הכנסת. </w:t>
      </w:r>
    </w:p>
    <w:p w14:paraId="13C50839" w14:textId="77777777" w:rsidR="0075004A" w:rsidRDefault="0075004A" w:rsidP="0075004A">
      <w:pPr>
        <w:bidi/>
        <w:ind w:firstLine="720"/>
        <w:jc w:val="both"/>
        <w:rPr>
          <w:rFonts w:cs="David" w:hint="cs"/>
          <w:rtl/>
        </w:rPr>
      </w:pPr>
    </w:p>
    <w:p w14:paraId="08D9274F" w14:textId="77777777" w:rsidR="0075004A" w:rsidRDefault="0075004A" w:rsidP="0075004A">
      <w:pPr>
        <w:bidi/>
        <w:jc w:val="both"/>
        <w:rPr>
          <w:rFonts w:cs="David" w:hint="cs"/>
          <w:u w:val="single"/>
          <w:rtl/>
        </w:rPr>
      </w:pPr>
      <w:r w:rsidRPr="008072B6">
        <w:rPr>
          <w:rFonts w:cs="David" w:hint="cs"/>
          <w:u w:val="single"/>
          <w:rtl/>
        </w:rPr>
        <w:t>אברהם מיכאלי:</w:t>
      </w:r>
    </w:p>
    <w:p w14:paraId="0DC5C8CF" w14:textId="77777777" w:rsidR="0075004A" w:rsidRDefault="0075004A" w:rsidP="0075004A">
      <w:pPr>
        <w:bidi/>
        <w:ind w:firstLine="720"/>
        <w:jc w:val="both"/>
        <w:rPr>
          <w:rFonts w:cs="David" w:hint="cs"/>
          <w:rtl/>
        </w:rPr>
      </w:pPr>
    </w:p>
    <w:p w14:paraId="77B56F22" w14:textId="77777777" w:rsidR="0075004A" w:rsidRDefault="0075004A" w:rsidP="0075004A">
      <w:pPr>
        <w:bidi/>
        <w:ind w:firstLine="720"/>
        <w:jc w:val="both"/>
        <w:rPr>
          <w:rFonts w:cs="David" w:hint="cs"/>
          <w:rtl/>
        </w:rPr>
      </w:pPr>
      <w:r>
        <w:rPr>
          <w:rFonts w:cs="David" w:hint="cs"/>
          <w:rtl/>
        </w:rPr>
        <w:t>החוק הזה מ-1969?</w:t>
      </w:r>
    </w:p>
    <w:p w14:paraId="06756590" w14:textId="77777777" w:rsidR="0075004A" w:rsidRDefault="0075004A" w:rsidP="0075004A">
      <w:pPr>
        <w:bidi/>
        <w:ind w:firstLine="720"/>
        <w:jc w:val="both"/>
        <w:rPr>
          <w:rFonts w:cs="David" w:hint="cs"/>
          <w:rtl/>
        </w:rPr>
      </w:pPr>
    </w:p>
    <w:p w14:paraId="60C602AD"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7619DFC" w14:textId="77777777" w:rsidR="0075004A" w:rsidRDefault="0075004A" w:rsidP="0075004A">
      <w:pPr>
        <w:bidi/>
        <w:ind w:firstLine="720"/>
        <w:jc w:val="both"/>
        <w:rPr>
          <w:rFonts w:cs="David" w:hint="cs"/>
          <w:rtl/>
        </w:rPr>
      </w:pPr>
    </w:p>
    <w:p w14:paraId="66F69F0A" w14:textId="77777777" w:rsidR="0075004A" w:rsidRDefault="0075004A" w:rsidP="0075004A">
      <w:pPr>
        <w:bidi/>
        <w:ind w:firstLine="720"/>
        <w:jc w:val="both"/>
        <w:rPr>
          <w:rFonts w:cs="David" w:hint="cs"/>
          <w:rtl/>
        </w:rPr>
      </w:pPr>
      <w:r>
        <w:rPr>
          <w:rFonts w:cs="David" w:hint="cs"/>
          <w:rtl/>
        </w:rPr>
        <w:t xml:space="preserve">כן. </w:t>
      </w:r>
    </w:p>
    <w:p w14:paraId="1E404250" w14:textId="77777777" w:rsidR="0075004A" w:rsidRDefault="0075004A" w:rsidP="0075004A">
      <w:pPr>
        <w:bidi/>
        <w:jc w:val="both"/>
        <w:rPr>
          <w:rFonts w:cs="David" w:hint="cs"/>
          <w:rtl/>
        </w:rPr>
      </w:pPr>
    </w:p>
    <w:p w14:paraId="223CBE52" w14:textId="77777777" w:rsidR="0075004A" w:rsidRPr="003335B2" w:rsidRDefault="0075004A" w:rsidP="0075004A">
      <w:pPr>
        <w:bidi/>
        <w:jc w:val="both"/>
        <w:rPr>
          <w:rFonts w:cs="David" w:hint="cs"/>
          <w:u w:val="single"/>
          <w:rtl/>
        </w:rPr>
      </w:pPr>
      <w:r w:rsidRPr="003335B2">
        <w:rPr>
          <w:rFonts w:cs="David" w:hint="cs"/>
          <w:u w:val="single"/>
          <w:rtl/>
        </w:rPr>
        <w:t xml:space="preserve">רונית </w:t>
      </w:r>
      <w:proofErr w:type="spellStart"/>
      <w:r w:rsidRPr="003335B2">
        <w:rPr>
          <w:rFonts w:cs="David" w:hint="cs"/>
          <w:u w:val="single"/>
          <w:rtl/>
        </w:rPr>
        <w:t>חייקין</w:t>
      </w:r>
      <w:proofErr w:type="spellEnd"/>
      <w:r w:rsidRPr="003335B2">
        <w:rPr>
          <w:rFonts w:cs="David" w:hint="cs"/>
          <w:u w:val="single"/>
          <w:rtl/>
        </w:rPr>
        <w:t>:</w:t>
      </w:r>
    </w:p>
    <w:p w14:paraId="0F5E1FAA" w14:textId="77777777" w:rsidR="0075004A" w:rsidRDefault="0075004A" w:rsidP="0075004A">
      <w:pPr>
        <w:bidi/>
        <w:jc w:val="both"/>
        <w:rPr>
          <w:rFonts w:cs="David" w:hint="cs"/>
          <w:rtl/>
        </w:rPr>
      </w:pPr>
    </w:p>
    <w:p w14:paraId="28F1885D" w14:textId="77777777" w:rsidR="0075004A" w:rsidRDefault="0075004A" w:rsidP="0075004A">
      <w:pPr>
        <w:bidi/>
        <w:ind w:firstLine="720"/>
        <w:jc w:val="both"/>
        <w:rPr>
          <w:rFonts w:cs="David" w:hint="cs"/>
          <w:rtl/>
        </w:rPr>
      </w:pPr>
      <w:r>
        <w:rPr>
          <w:rFonts w:cs="David" w:hint="cs"/>
          <w:rtl/>
        </w:rPr>
        <w:t>השתמשו בזה פעם?</w:t>
      </w:r>
    </w:p>
    <w:p w14:paraId="550915D3" w14:textId="77777777" w:rsidR="0075004A" w:rsidRDefault="0075004A" w:rsidP="0075004A">
      <w:pPr>
        <w:bidi/>
        <w:jc w:val="both"/>
        <w:rPr>
          <w:rFonts w:cs="David" w:hint="cs"/>
          <w:rtl/>
        </w:rPr>
      </w:pPr>
    </w:p>
    <w:p w14:paraId="589728C7"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A042E10" w14:textId="77777777" w:rsidR="0075004A" w:rsidRDefault="0075004A" w:rsidP="0075004A">
      <w:pPr>
        <w:bidi/>
        <w:jc w:val="both"/>
        <w:rPr>
          <w:rFonts w:cs="David" w:hint="cs"/>
          <w:rtl/>
        </w:rPr>
      </w:pPr>
    </w:p>
    <w:p w14:paraId="4D67F880" w14:textId="77777777" w:rsidR="0075004A" w:rsidRDefault="0075004A" w:rsidP="0075004A">
      <w:pPr>
        <w:bidi/>
        <w:ind w:firstLine="720"/>
        <w:jc w:val="both"/>
        <w:rPr>
          <w:rFonts w:cs="David" w:hint="cs"/>
          <w:rtl/>
        </w:rPr>
      </w:pPr>
      <w:r>
        <w:rPr>
          <w:rFonts w:cs="David" w:hint="cs"/>
          <w:rtl/>
        </w:rPr>
        <w:t xml:space="preserve">כן. אגב, יש תקנון יד בן-צבי, שאומר שחברי מועצת יד בן-צבי יהיו "חבר הכנסת שתבחר ועדת החינוך". כלומר, החוק אומר שלושה, התקנון אומר אחד-  ברור שהחוק גובר. כן, נעשו לזה בחירות בקדנציה הזאת, זבולון אורלב היה יושב ראש הוועדה. </w:t>
      </w:r>
    </w:p>
    <w:p w14:paraId="28B5146D" w14:textId="77777777" w:rsidR="0075004A" w:rsidRDefault="0075004A" w:rsidP="0075004A">
      <w:pPr>
        <w:bidi/>
        <w:ind w:firstLine="720"/>
        <w:jc w:val="both"/>
        <w:rPr>
          <w:rFonts w:cs="David" w:hint="cs"/>
          <w:rtl/>
        </w:rPr>
      </w:pPr>
    </w:p>
    <w:p w14:paraId="45DD6FD7" w14:textId="77777777" w:rsidR="0075004A" w:rsidRDefault="0075004A" w:rsidP="0075004A">
      <w:pPr>
        <w:bidi/>
        <w:jc w:val="both"/>
        <w:rPr>
          <w:rFonts w:cs="David" w:hint="cs"/>
          <w:u w:val="single"/>
          <w:rtl/>
        </w:rPr>
      </w:pPr>
      <w:r w:rsidRPr="008072B6">
        <w:rPr>
          <w:rFonts w:cs="David" w:hint="cs"/>
          <w:u w:val="single"/>
          <w:rtl/>
        </w:rPr>
        <w:t>אברהם מיכאלי:</w:t>
      </w:r>
    </w:p>
    <w:p w14:paraId="5B186791" w14:textId="77777777" w:rsidR="0075004A" w:rsidRDefault="0075004A" w:rsidP="0075004A">
      <w:pPr>
        <w:bidi/>
        <w:ind w:firstLine="720"/>
        <w:jc w:val="both"/>
        <w:rPr>
          <w:rFonts w:cs="David" w:hint="cs"/>
          <w:rtl/>
        </w:rPr>
      </w:pPr>
    </w:p>
    <w:p w14:paraId="524A050F" w14:textId="77777777" w:rsidR="0075004A" w:rsidRDefault="0075004A" w:rsidP="0075004A">
      <w:pPr>
        <w:bidi/>
        <w:ind w:firstLine="720"/>
        <w:jc w:val="both"/>
        <w:rPr>
          <w:rFonts w:cs="David" w:hint="cs"/>
          <w:rtl/>
        </w:rPr>
      </w:pPr>
      <w:r>
        <w:rPr>
          <w:rFonts w:cs="David" w:hint="cs"/>
          <w:rtl/>
        </w:rPr>
        <w:t xml:space="preserve">כן? עשו עכשיו את החוק של בית פרומין. </w:t>
      </w:r>
    </w:p>
    <w:p w14:paraId="7CB0F30D" w14:textId="77777777" w:rsidR="0075004A" w:rsidRDefault="0075004A" w:rsidP="0075004A">
      <w:pPr>
        <w:bidi/>
        <w:ind w:firstLine="720"/>
        <w:jc w:val="both"/>
        <w:rPr>
          <w:rFonts w:cs="David" w:hint="cs"/>
          <w:rtl/>
        </w:rPr>
      </w:pPr>
    </w:p>
    <w:p w14:paraId="2B693B6D"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F198841" w14:textId="77777777" w:rsidR="0075004A" w:rsidRDefault="0075004A" w:rsidP="0075004A">
      <w:pPr>
        <w:bidi/>
        <w:ind w:firstLine="720"/>
        <w:jc w:val="both"/>
        <w:rPr>
          <w:rFonts w:cs="David" w:hint="cs"/>
          <w:rtl/>
        </w:rPr>
      </w:pPr>
    </w:p>
    <w:p w14:paraId="118D26A5" w14:textId="77777777" w:rsidR="0075004A" w:rsidRDefault="0075004A" w:rsidP="0075004A">
      <w:pPr>
        <w:bidi/>
        <w:ind w:firstLine="720"/>
        <w:jc w:val="both"/>
        <w:rPr>
          <w:rFonts w:cs="David" w:hint="cs"/>
          <w:rtl/>
        </w:rPr>
      </w:pPr>
      <w:r>
        <w:rPr>
          <w:rFonts w:cs="David" w:hint="cs"/>
          <w:rtl/>
        </w:rPr>
        <w:t xml:space="preserve">אבל שם אין חברי כנסת. </w:t>
      </w:r>
    </w:p>
    <w:p w14:paraId="6F103353" w14:textId="77777777" w:rsidR="0075004A" w:rsidRDefault="0075004A" w:rsidP="0075004A">
      <w:pPr>
        <w:bidi/>
        <w:ind w:firstLine="720"/>
        <w:jc w:val="both"/>
        <w:rPr>
          <w:rFonts w:cs="David" w:hint="cs"/>
          <w:rtl/>
        </w:rPr>
      </w:pPr>
    </w:p>
    <w:p w14:paraId="5B8DD782" w14:textId="77777777" w:rsidR="0075004A" w:rsidRDefault="0075004A" w:rsidP="0075004A">
      <w:pPr>
        <w:bidi/>
        <w:jc w:val="both"/>
        <w:rPr>
          <w:rFonts w:cs="David" w:hint="cs"/>
          <w:u w:val="single"/>
          <w:rtl/>
        </w:rPr>
      </w:pPr>
      <w:r w:rsidRPr="008072B6">
        <w:rPr>
          <w:rFonts w:cs="David" w:hint="cs"/>
          <w:u w:val="single"/>
          <w:rtl/>
        </w:rPr>
        <w:t>אברהם מיכאלי:</w:t>
      </w:r>
    </w:p>
    <w:p w14:paraId="6B9186D7" w14:textId="77777777" w:rsidR="0075004A" w:rsidRDefault="0075004A" w:rsidP="0075004A">
      <w:pPr>
        <w:bidi/>
        <w:ind w:firstLine="720"/>
        <w:jc w:val="both"/>
        <w:rPr>
          <w:rFonts w:cs="David" w:hint="cs"/>
          <w:rtl/>
        </w:rPr>
      </w:pPr>
    </w:p>
    <w:p w14:paraId="48EEE688" w14:textId="77777777" w:rsidR="0075004A" w:rsidRDefault="0075004A" w:rsidP="0075004A">
      <w:pPr>
        <w:bidi/>
        <w:ind w:firstLine="720"/>
        <w:jc w:val="both"/>
        <w:rPr>
          <w:rFonts w:cs="David" w:hint="cs"/>
          <w:rtl/>
        </w:rPr>
      </w:pPr>
      <w:r>
        <w:rPr>
          <w:rFonts w:cs="David" w:hint="cs"/>
          <w:rtl/>
        </w:rPr>
        <w:t xml:space="preserve">זה האבסורד. הכנסת משקיעה שם 67 מיליון שקל. יש שם תקציב כנסת. </w:t>
      </w:r>
    </w:p>
    <w:p w14:paraId="100ED623" w14:textId="77777777" w:rsidR="0075004A" w:rsidRDefault="0075004A" w:rsidP="0075004A">
      <w:pPr>
        <w:bidi/>
        <w:ind w:firstLine="720"/>
        <w:jc w:val="both"/>
        <w:rPr>
          <w:rFonts w:cs="David" w:hint="cs"/>
          <w:rtl/>
        </w:rPr>
      </w:pPr>
    </w:p>
    <w:p w14:paraId="2439B151"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4543788" w14:textId="77777777" w:rsidR="0075004A" w:rsidRDefault="0075004A" w:rsidP="0075004A">
      <w:pPr>
        <w:bidi/>
        <w:ind w:firstLine="720"/>
        <w:jc w:val="both"/>
        <w:rPr>
          <w:rFonts w:cs="David" w:hint="cs"/>
          <w:rtl/>
        </w:rPr>
      </w:pPr>
    </w:p>
    <w:p w14:paraId="3DE344B5" w14:textId="77777777" w:rsidR="0075004A" w:rsidRDefault="0075004A" w:rsidP="0075004A">
      <w:pPr>
        <w:bidi/>
        <w:ind w:firstLine="720"/>
        <w:jc w:val="both"/>
        <w:rPr>
          <w:rFonts w:cs="David" w:hint="cs"/>
          <w:rtl/>
        </w:rPr>
      </w:pPr>
      <w:r>
        <w:rPr>
          <w:rFonts w:cs="David" w:hint="cs"/>
          <w:rtl/>
        </w:rPr>
        <w:t xml:space="preserve">שם זה גוף של הכנסת. </w:t>
      </w:r>
    </w:p>
    <w:p w14:paraId="52CFA799" w14:textId="77777777" w:rsidR="0075004A" w:rsidRDefault="0075004A" w:rsidP="0075004A">
      <w:pPr>
        <w:bidi/>
        <w:jc w:val="both"/>
        <w:rPr>
          <w:rFonts w:cs="David" w:hint="cs"/>
          <w:u w:val="single"/>
          <w:rtl/>
        </w:rPr>
      </w:pPr>
      <w:r w:rsidRPr="008072B6">
        <w:rPr>
          <w:rFonts w:cs="David" w:hint="cs"/>
          <w:u w:val="single"/>
          <w:rtl/>
        </w:rPr>
        <w:t>אברהם מיכאלי:</w:t>
      </w:r>
    </w:p>
    <w:p w14:paraId="035D7C3E" w14:textId="77777777" w:rsidR="0075004A" w:rsidRDefault="0075004A" w:rsidP="0075004A">
      <w:pPr>
        <w:bidi/>
        <w:ind w:firstLine="720"/>
        <w:jc w:val="both"/>
        <w:rPr>
          <w:rFonts w:cs="David" w:hint="cs"/>
          <w:rtl/>
        </w:rPr>
      </w:pPr>
    </w:p>
    <w:p w14:paraId="3473F9F7" w14:textId="77777777" w:rsidR="0075004A" w:rsidRDefault="0075004A" w:rsidP="0075004A">
      <w:pPr>
        <w:bidi/>
        <w:ind w:firstLine="720"/>
        <w:jc w:val="both"/>
        <w:rPr>
          <w:rFonts w:cs="David" w:hint="cs"/>
          <w:rtl/>
        </w:rPr>
      </w:pPr>
      <w:r>
        <w:rPr>
          <w:rFonts w:cs="David" w:hint="cs"/>
          <w:rtl/>
        </w:rPr>
        <w:t>והכנסת מנהלת?</w:t>
      </w:r>
    </w:p>
    <w:p w14:paraId="60494F59" w14:textId="77777777" w:rsidR="0075004A" w:rsidRDefault="0075004A" w:rsidP="0075004A">
      <w:pPr>
        <w:bidi/>
        <w:ind w:firstLine="720"/>
        <w:jc w:val="both"/>
        <w:rPr>
          <w:rFonts w:cs="David" w:hint="cs"/>
          <w:rtl/>
        </w:rPr>
      </w:pPr>
    </w:p>
    <w:p w14:paraId="7775E24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0766236" w14:textId="77777777" w:rsidR="0075004A" w:rsidRDefault="0075004A" w:rsidP="0075004A">
      <w:pPr>
        <w:bidi/>
        <w:ind w:firstLine="720"/>
        <w:jc w:val="both"/>
        <w:rPr>
          <w:rFonts w:cs="David" w:hint="cs"/>
          <w:rtl/>
        </w:rPr>
      </w:pPr>
    </w:p>
    <w:p w14:paraId="58A26FE2" w14:textId="77777777" w:rsidR="0075004A" w:rsidRDefault="0075004A" w:rsidP="0075004A">
      <w:pPr>
        <w:bidi/>
        <w:ind w:firstLine="720"/>
        <w:jc w:val="both"/>
        <w:rPr>
          <w:rFonts w:cs="David" w:hint="cs"/>
          <w:rtl/>
        </w:rPr>
      </w:pPr>
      <w:r>
        <w:rPr>
          <w:rFonts w:cs="David" w:hint="cs"/>
          <w:rtl/>
        </w:rPr>
        <w:t xml:space="preserve">לא. זה גוף של הכנסת, אבל עשו שם מועצה מייעצת, שמורכבת - - - </w:t>
      </w:r>
    </w:p>
    <w:p w14:paraId="6AAB08C4" w14:textId="77777777" w:rsidR="0075004A" w:rsidRDefault="0075004A" w:rsidP="0075004A">
      <w:pPr>
        <w:bidi/>
        <w:ind w:firstLine="720"/>
        <w:jc w:val="both"/>
        <w:rPr>
          <w:rFonts w:cs="David" w:hint="cs"/>
          <w:rtl/>
        </w:rPr>
      </w:pPr>
    </w:p>
    <w:p w14:paraId="3E7C4070" w14:textId="77777777" w:rsidR="0075004A" w:rsidRDefault="0075004A" w:rsidP="0075004A">
      <w:pPr>
        <w:bidi/>
        <w:jc w:val="both"/>
        <w:rPr>
          <w:rFonts w:cs="David" w:hint="cs"/>
          <w:u w:val="single"/>
          <w:rtl/>
        </w:rPr>
      </w:pPr>
      <w:r w:rsidRPr="008072B6">
        <w:rPr>
          <w:rFonts w:cs="David" w:hint="cs"/>
          <w:u w:val="single"/>
          <w:rtl/>
        </w:rPr>
        <w:t>אברהם מיכאלי:</w:t>
      </w:r>
    </w:p>
    <w:p w14:paraId="3FC0DE7B" w14:textId="77777777" w:rsidR="0075004A" w:rsidRDefault="0075004A" w:rsidP="0075004A">
      <w:pPr>
        <w:bidi/>
        <w:ind w:firstLine="720"/>
        <w:jc w:val="both"/>
        <w:rPr>
          <w:rFonts w:cs="David" w:hint="cs"/>
          <w:rtl/>
        </w:rPr>
      </w:pPr>
    </w:p>
    <w:p w14:paraId="6523EDB2" w14:textId="77777777" w:rsidR="0075004A" w:rsidRDefault="0075004A" w:rsidP="0075004A">
      <w:pPr>
        <w:bidi/>
        <w:ind w:firstLine="720"/>
        <w:jc w:val="both"/>
        <w:rPr>
          <w:rFonts w:cs="David" w:hint="cs"/>
          <w:rtl/>
        </w:rPr>
      </w:pPr>
      <w:r>
        <w:rPr>
          <w:rFonts w:cs="David" w:hint="cs"/>
          <w:rtl/>
        </w:rPr>
        <w:t>שחברי הכנסת כן נמצאים שם?</w:t>
      </w:r>
    </w:p>
    <w:p w14:paraId="2E62BDC7" w14:textId="77777777" w:rsidR="0075004A" w:rsidRDefault="0075004A" w:rsidP="0075004A">
      <w:pPr>
        <w:bidi/>
        <w:ind w:firstLine="720"/>
        <w:jc w:val="both"/>
        <w:rPr>
          <w:rFonts w:cs="David" w:hint="cs"/>
          <w:rtl/>
        </w:rPr>
      </w:pPr>
    </w:p>
    <w:p w14:paraId="1D17354A"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E6421FD" w14:textId="77777777" w:rsidR="0075004A" w:rsidRDefault="0075004A" w:rsidP="0075004A">
      <w:pPr>
        <w:bidi/>
        <w:ind w:firstLine="720"/>
        <w:jc w:val="both"/>
        <w:rPr>
          <w:rFonts w:cs="David" w:hint="cs"/>
          <w:rtl/>
        </w:rPr>
      </w:pPr>
    </w:p>
    <w:p w14:paraId="0278B30B" w14:textId="77777777" w:rsidR="0075004A" w:rsidRDefault="0075004A" w:rsidP="0075004A">
      <w:pPr>
        <w:bidi/>
        <w:ind w:firstLine="720"/>
        <w:jc w:val="both"/>
        <w:rPr>
          <w:rFonts w:cs="David" w:hint="cs"/>
          <w:rtl/>
        </w:rPr>
      </w:pPr>
      <w:r>
        <w:rPr>
          <w:rFonts w:cs="David" w:hint="cs"/>
          <w:rtl/>
        </w:rPr>
        <w:t xml:space="preserve">אין שם חברי כנסת - - - </w:t>
      </w:r>
    </w:p>
    <w:p w14:paraId="6B794F16" w14:textId="77777777" w:rsidR="0075004A" w:rsidRDefault="0075004A" w:rsidP="0075004A">
      <w:pPr>
        <w:bidi/>
        <w:ind w:firstLine="720"/>
        <w:jc w:val="both"/>
        <w:rPr>
          <w:rFonts w:cs="David" w:hint="cs"/>
          <w:rtl/>
        </w:rPr>
      </w:pPr>
    </w:p>
    <w:p w14:paraId="27DBF1A3" w14:textId="77777777" w:rsidR="0075004A" w:rsidRDefault="0075004A" w:rsidP="0075004A">
      <w:pPr>
        <w:bidi/>
        <w:jc w:val="both"/>
        <w:rPr>
          <w:rFonts w:cs="David" w:hint="cs"/>
          <w:u w:val="single"/>
          <w:rtl/>
        </w:rPr>
      </w:pPr>
      <w:r w:rsidRPr="008072B6">
        <w:rPr>
          <w:rFonts w:cs="David" w:hint="cs"/>
          <w:u w:val="single"/>
          <w:rtl/>
        </w:rPr>
        <w:t>אברהם מיכאלי:</w:t>
      </w:r>
    </w:p>
    <w:p w14:paraId="3BD1C153" w14:textId="77777777" w:rsidR="0075004A" w:rsidRDefault="0075004A" w:rsidP="0075004A">
      <w:pPr>
        <w:bidi/>
        <w:ind w:firstLine="720"/>
        <w:jc w:val="both"/>
        <w:rPr>
          <w:rFonts w:cs="David" w:hint="cs"/>
          <w:rtl/>
        </w:rPr>
      </w:pPr>
    </w:p>
    <w:p w14:paraId="78F24F16" w14:textId="77777777" w:rsidR="0075004A" w:rsidRDefault="0075004A" w:rsidP="0075004A">
      <w:pPr>
        <w:bidi/>
        <w:ind w:firstLine="720"/>
        <w:jc w:val="both"/>
        <w:rPr>
          <w:rFonts w:cs="David" w:hint="cs"/>
          <w:rtl/>
        </w:rPr>
      </w:pPr>
      <w:r>
        <w:rPr>
          <w:rFonts w:cs="David" w:hint="cs"/>
          <w:rtl/>
        </w:rPr>
        <w:t xml:space="preserve">זה אבסורד. כל כך הרבה כסף השקענו שם. </w:t>
      </w:r>
    </w:p>
    <w:p w14:paraId="02D0F934" w14:textId="77777777" w:rsidR="0075004A" w:rsidRDefault="0075004A" w:rsidP="0075004A">
      <w:pPr>
        <w:bidi/>
        <w:ind w:firstLine="720"/>
        <w:jc w:val="both"/>
        <w:rPr>
          <w:rFonts w:cs="David" w:hint="cs"/>
          <w:rtl/>
        </w:rPr>
      </w:pPr>
    </w:p>
    <w:p w14:paraId="25F4FD42"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2A49DC0" w14:textId="77777777" w:rsidR="0075004A" w:rsidRDefault="0075004A" w:rsidP="0075004A">
      <w:pPr>
        <w:bidi/>
        <w:ind w:firstLine="720"/>
        <w:jc w:val="both"/>
        <w:rPr>
          <w:rFonts w:cs="David" w:hint="cs"/>
          <w:rtl/>
        </w:rPr>
      </w:pPr>
    </w:p>
    <w:p w14:paraId="4044B840" w14:textId="77777777" w:rsidR="0075004A" w:rsidRDefault="0075004A" w:rsidP="0075004A">
      <w:pPr>
        <w:bidi/>
        <w:ind w:firstLine="720"/>
        <w:jc w:val="both"/>
        <w:rPr>
          <w:rFonts w:cs="David" w:hint="cs"/>
          <w:rtl/>
        </w:rPr>
      </w:pPr>
      <w:r>
        <w:rPr>
          <w:rFonts w:cs="David" w:hint="cs"/>
          <w:rtl/>
        </w:rPr>
        <w:t xml:space="preserve">אבל זה תחת יושב ראש הכנסת, זו מחלקה של הכנסת. בכל מקרה, מה שמוצע זה שהבחירות ייעשו כמו שדיברנו על בחירת נציג ועדת החוקה ליועץ המשפטי, אבל במקום ועדת חוקה תבוא ועדת חינוך. </w:t>
      </w:r>
    </w:p>
    <w:p w14:paraId="275D3F80" w14:textId="77777777" w:rsidR="0075004A" w:rsidRDefault="0075004A" w:rsidP="0075004A">
      <w:pPr>
        <w:bidi/>
        <w:jc w:val="both"/>
        <w:rPr>
          <w:rFonts w:cs="David" w:hint="cs"/>
          <w:rtl/>
        </w:rPr>
      </w:pPr>
    </w:p>
    <w:p w14:paraId="3F59D995"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74FCF8ED" w14:textId="77777777" w:rsidR="0075004A" w:rsidRDefault="0075004A" w:rsidP="0075004A">
      <w:pPr>
        <w:bidi/>
        <w:jc w:val="both"/>
        <w:rPr>
          <w:rFonts w:cs="David" w:hint="cs"/>
          <w:u w:val="single"/>
          <w:rtl/>
        </w:rPr>
      </w:pPr>
    </w:p>
    <w:p w14:paraId="27E68719" w14:textId="77777777" w:rsidR="0075004A" w:rsidRDefault="0075004A" w:rsidP="0075004A">
      <w:pPr>
        <w:bidi/>
        <w:ind w:firstLine="720"/>
        <w:jc w:val="both"/>
        <w:rPr>
          <w:rFonts w:cs="David" w:hint="cs"/>
          <w:rtl/>
        </w:rPr>
      </w:pPr>
      <w:r>
        <w:rPr>
          <w:rFonts w:cs="David" w:hint="cs"/>
          <w:rtl/>
        </w:rPr>
        <w:t xml:space="preserve">אנחנו לא צריכים להחיל על זה את כל הוראות הפסלות למיניהן, כי זה לא גוף שבוחר נושאי משרה שיפוטית. </w:t>
      </w:r>
    </w:p>
    <w:p w14:paraId="51D98C3E" w14:textId="77777777" w:rsidR="0075004A" w:rsidRDefault="0075004A" w:rsidP="0075004A">
      <w:pPr>
        <w:bidi/>
        <w:jc w:val="both"/>
        <w:rPr>
          <w:rFonts w:cs="David" w:hint="cs"/>
          <w:rtl/>
        </w:rPr>
      </w:pPr>
    </w:p>
    <w:p w14:paraId="21E60F46"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1E4C7B9" w14:textId="77777777" w:rsidR="0075004A" w:rsidRDefault="0075004A" w:rsidP="0075004A">
      <w:pPr>
        <w:bidi/>
        <w:jc w:val="both"/>
        <w:rPr>
          <w:rFonts w:cs="David" w:hint="cs"/>
          <w:rtl/>
        </w:rPr>
      </w:pPr>
    </w:p>
    <w:p w14:paraId="10CECF23" w14:textId="77777777" w:rsidR="0075004A" w:rsidRDefault="0075004A" w:rsidP="0075004A">
      <w:pPr>
        <w:bidi/>
        <w:ind w:firstLine="720"/>
        <w:jc w:val="both"/>
        <w:rPr>
          <w:rFonts w:cs="David" w:hint="cs"/>
          <w:rtl/>
        </w:rPr>
      </w:pPr>
      <w:r>
        <w:rPr>
          <w:rFonts w:cs="David" w:hint="cs"/>
          <w:rtl/>
        </w:rPr>
        <w:t xml:space="preserve">נכון, לא חלות הוראות סעיף 65(ה). אבל כן חל שמודיעים שבועיים מראש, הבחירה תהיה גלויה, מי שיכול לכהן הוא לא שר או סגן שר </w:t>
      </w:r>
      <w:proofErr w:type="spellStart"/>
      <w:r>
        <w:rPr>
          <w:rFonts w:cs="David" w:hint="cs"/>
          <w:rtl/>
        </w:rPr>
        <w:t>וכו</w:t>
      </w:r>
      <w:proofErr w:type="spellEnd"/>
      <w:r>
        <w:rPr>
          <w:rFonts w:cs="David" w:hint="cs"/>
          <w:rtl/>
        </w:rPr>
        <w:t xml:space="preserve">'. </w:t>
      </w:r>
    </w:p>
    <w:p w14:paraId="68ED3DC4" w14:textId="77777777" w:rsidR="0075004A" w:rsidRDefault="0075004A" w:rsidP="0075004A">
      <w:pPr>
        <w:bidi/>
        <w:jc w:val="both"/>
        <w:rPr>
          <w:rFonts w:cs="David" w:hint="cs"/>
          <w:rtl/>
        </w:rPr>
      </w:pPr>
    </w:p>
    <w:p w14:paraId="7067700D"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4B42997C" w14:textId="77777777" w:rsidR="0075004A" w:rsidRDefault="0075004A" w:rsidP="0075004A">
      <w:pPr>
        <w:bidi/>
        <w:jc w:val="both"/>
        <w:rPr>
          <w:rFonts w:cs="David" w:hint="cs"/>
          <w:u w:val="single"/>
          <w:rtl/>
        </w:rPr>
      </w:pPr>
    </w:p>
    <w:p w14:paraId="55070023" w14:textId="77777777" w:rsidR="0075004A" w:rsidRDefault="0075004A" w:rsidP="0075004A">
      <w:pPr>
        <w:bidi/>
        <w:ind w:firstLine="720"/>
        <w:jc w:val="both"/>
        <w:rPr>
          <w:rFonts w:cs="David" w:hint="cs"/>
          <w:rtl/>
        </w:rPr>
      </w:pPr>
      <w:r>
        <w:rPr>
          <w:rFonts w:cs="David" w:hint="cs"/>
          <w:rtl/>
        </w:rPr>
        <w:t>היום יש שלושה נציגי כנסת שיושבים במועצה?</w:t>
      </w:r>
    </w:p>
    <w:p w14:paraId="089D339B" w14:textId="77777777" w:rsidR="0075004A" w:rsidRDefault="0075004A" w:rsidP="0075004A">
      <w:pPr>
        <w:bidi/>
        <w:jc w:val="both"/>
        <w:rPr>
          <w:rFonts w:cs="David" w:hint="cs"/>
          <w:rtl/>
        </w:rPr>
      </w:pPr>
    </w:p>
    <w:p w14:paraId="11D18293"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D8AFCE6" w14:textId="77777777" w:rsidR="0075004A" w:rsidRDefault="0075004A" w:rsidP="0075004A">
      <w:pPr>
        <w:bidi/>
        <w:jc w:val="both"/>
        <w:rPr>
          <w:rFonts w:cs="David" w:hint="cs"/>
          <w:rtl/>
        </w:rPr>
      </w:pPr>
    </w:p>
    <w:p w14:paraId="4814BF92" w14:textId="77777777" w:rsidR="0075004A" w:rsidRDefault="0075004A" w:rsidP="0075004A">
      <w:pPr>
        <w:bidi/>
        <w:ind w:firstLine="720"/>
        <w:jc w:val="both"/>
        <w:rPr>
          <w:rFonts w:cs="David" w:hint="cs"/>
          <w:rtl/>
        </w:rPr>
      </w:pPr>
      <w:r>
        <w:rPr>
          <w:rFonts w:cs="David" w:hint="cs"/>
          <w:rtl/>
        </w:rPr>
        <w:t xml:space="preserve">כן, אני די בטוחה. </w:t>
      </w:r>
    </w:p>
    <w:p w14:paraId="5F0630D5" w14:textId="77777777" w:rsidR="0075004A" w:rsidRDefault="0075004A" w:rsidP="0075004A">
      <w:pPr>
        <w:bidi/>
        <w:ind w:firstLine="720"/>
        <w:jc w:val="both"/>
        <w:rPr>
          <w:rFonts w:cs="David" w:hint="cs"/>
          <w:rtl/>
        </w:rPr>
      </w:pPr>
    </w:p>
    <w:p w14:paraId="0B8C51B2" w14:textId="77777777" w:rsidR="0075004A" w:rsidRDefault="0075004A" w:rsidP="0075004A">
      <w:pPr>
        <w:bidi/>
        <w:ind w:firstLine="720"/>
        <w:jc w:val="both"/>
        <w:rPr>
          <w:rFonts w:cs="David" w:hint="cs"/>
          <w:rtl/>
        </w:rPr>
      </w:pPr>
      <w:r>
        <w:rPr>
          <w:rFonts w:cs="David" w:hint="cs"/>
          <w:rtl/>
        </w:rPr>
        <w:t xml:space="preserve">יש לנו תקנות משנת </w:t>
      </w:r>
      <w:proofErr w:type="spellStart"/>
      <w:r>
        <w:rPr>
          <w:rFonts w:cs="David" w:hint="cs"/>
          <w:rtl/>
        </w:rPr>
        <w:t>59</w:t>
      </w:r>
      <w:proofErr w:type="spellEnd"/>
      <w:r>
        <w:rPr>
          <w:rFonts w:cs="David" w:hint="cs"/>
          <w:rtl/>
        </w:rPr>
        <w:t xml:space="preserve">' שנקראות "תקנות המבחן". ניסיתי לעשות פה בירור ולא ממש הצלחתי. יש לנו הוראה ששר הרווחה ימנה קציני מבחן, יש את שירות המבחן </w:t>
      </w:r>
      <w:r>
        <w:rPr>
          <w:rFonts w:cs="David"/>
          <w:rtl/>
        </w:rPr>
        <w:t>–</w:t>
      </w:r>
      <w:r>
        <w:rPr>
          <w:rFonts w:cs="David" w:hint="cs"/>
          <w:rtl/>
        </w:rPr>
        <w:t xml:space="preserve"> כל מיני הוראות. יש סעיף שאומר: תוקם ועדת מבחן שתייעץ לשר הרווחה ולשירות המבחן בכל עניין הנוגע למבחן. ואז יש סעיף שעניינו חברי הוועדה: השר ימנה 15 עד 20 חברי ועדה, ובלבד שבתוכה יהיו שופט, פרקליט, קצין משטרה, קצין צה"ל, חבר כנסת, פסיכיאטר. </w:t>
      </w:r>
    </w:p>
    <w:p w14:paraId="2126C5E0" w14:textId="77777777" w:rsidR="0075004A" w:rsidRDefault="0075004A" w:rsidP="0075004A">
      <w:pPr>
        <w:bidi/>
        <w:jc w:val="both"/>
        <w:rPr>
          <w:rFonts w:cs="David" w:hint="cs"/>
          <w:rtl/>
        </w:rPr>
      </w:pPr>
    </w:p>
    <w:p w14:paraId="6781DC4B"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7BED12BE" w14:textId="77777777" w:rsidR="0075004A" w:rsidRDefault="0075004A" w:rsidP="0075004A">
      <w:pPr>
        <w:bidi/>
        <w:jc w:val="both"/>
        <w:rPr>
          <w:rFonts w:cs="David" w:hint="cs"/>
          <w:u w:val="single"/>
          <w:rtl/>
        </w:rPr>
      </w:pPr>
    </w:p>
    <w:p w14:paraId="50F4F9A2" w14:textId="77777777" w:rsidR="0075004A" w:rsidRDefault="0075004A" w:rsidP="0075004A">
      <w:pPr>
        <w:bidi/>
        <w:ind w:firstLine="720"/>
        <w:jc w:val="both"/>
        <w:rPr>
          <w:rFonts w:cs="David" w:hint="cs"/>
          <w:rtl/>
        </w:rPr>
      </w:pPr>
      <w:r>
        <w:rPr>
          <w:rFonts w:cs="David" w:hint="cs"/>
          <w:rtl/>
        </w:rPr>
        <w:t xml:space="preserve">אבל זה "השר ימנה", אז אנחנו לא בוחרים. </w:t>
      </w:r>
    </w:p>
    <w:p w14:paraId="6119AA5E" w14:textId="77777777" w:rsidR="0075004A" w:rsidRDefault="0075004A" w:rsidP="0075004A">
      <w:pPr>
        <w:bidi/>
        <w:jc w:val="both"/>
        <w:rPr>
          <w:rFonts w:cs="David" w:hint="cs"/>
          <w:rtl/>
        </w:rPr>
      </w:pPr>
    </w:p>
    <w:p w14:paraId="30A9D548"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7E67EBAB" w14:textId="77777777" w:rsidR="0075004A" w:rsidRDefault="0075004A" w:rsidP="0075004A">
      <w:pPr>
        <w:bidi/>
        <w:jc w:val="both"/>
        <w:rPr>
          <w:rFonts w:cs="David" w:hint="cs"/>
          <w:u w:val="single"/>
          <w:rtl/>
        </w:rPr>
      </w:pPr>
    </w:p>
    <w:p w14:paraId="73C8E805" w14:textId="77777777" w:rsidR="0075004A" w:rsidRDefault="0075004A" w:rsidP="0075004A">
      <w:pPr>
        <w:bidi/>
        <w:ind w:firstLine="720"/>
        <w:jc w:val="both"/>
        <w:rPr>
          <w:rFonts w:cs="David" w:hint="cs"/>
          <w:rtl/>
        </w:rPr>
      </w:pPr>
      <w:r>
        <w:rPr>
          <w:rFonts w:cs="David" w:hint="cs"/>
          <w:rtl/>
        </w:rPr>
        <w:t xml:space="preserve">איך שר יכול למנות חבר כנסת? הכנסת צריכה לבחור חבר כנסת. </w:t>
      </w:r>
    </w:p>
    <w:p w14:paraId="7D79ED0B" w14:textId="77777777" w:rsidR="0075004A" w:rsidRDefault="0075004A" w:rsidP="0075004A">
      <w:pPr>
        <w:bidi/>
        <w:ind w:firstLine="720"/>
        <w:jc w:val="both"/>
        <w:rPr>
          <w:rFonts w:cs="David" w:hint="cs"/>
          <w:rtl/>
        </w:rPr>
      </w:pPr>
    </w:p>
    <w:p w14:paraId="4987A81F"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449811B" w14:textId="77777777" w:rsidR="0075004A" w:rsidRDefault="0075004A" w:rsidP="0075004A">
      <w:pPr>
        <w:bidi/>
        <w:ind w:firstLine="720"/>
        <w:jc w:val="both"/>
        <w:rPr>
          <w:rFonts w:cs="David" w:hint="cs"/>
          <w:rtl/>
        </w:rPr>
      </w:pPr>
    </w:p>
    <w:p w14:paraId="42EACC77" w14:textId="77777777" w:rsidR="0075004A" w:rsidRDefault="0075004A" w:rsidP="0075004A">
      <w:pPr>
        <w:bidi/>
        <w:ind w:firstLine="720"/>
        <w:jc w:val="both"/>
        <w:rPr>
          <w:rFonts w:cs="David" w:hint="cs"/>
          <w:rtl/>
        </w:rPr>
      </w:pPr>
      <w:r>
        <w:rPr>
          <w:rFonts w:cs="David" w:hint="cs"/>
          <w:rtl/>
        </w:rPr>
        <w:t xml:space="preserve">לא בהכרח. </w:t>
      </w:r>
    </w:p>
    <w:p w14:paraId="44B2BB2F" w14:textId="77777777" w:rsidR="0075004A" w:rsidRDefault="0075004A" w:rsidP="0075004A">
      <w:pPr>
        <w:bidi/>
        <w:ind w:firstLine="720"/>
        <w:jc w:val="both"/>
        <w:rPr>
          <w:rFonts w:cs="David" w:hint="cs"/>
          <w:rtl/>
        </w:rPr>
      </w:pPr>
    </w:p>
    <w:p w14:paraId="17C3DEA1" w14:textId="77777777" w:rsidR="0075004A" w:rsidRDefault="0075004A" w:rsidP="0075004A">
      <w:pPr>
        <w:bidi/>
        <w:jc w:val="both"/>
        <w:rPr>
          <w:rFonts w:cs="David" w:hint="cs"/>
          <w:u w:val="single"/>
          <w:rtl/>
        </w:rPr>
      </w:pPr>
      <w:r w:rsidRPr="008072B6">
        <w:rPr>
          <w:rFonts w:cs="David" w:hint="cs"/>
          <w:u w:val="single"/>
          <w:rtl/>
        </w:rPr>
        <w:t>אברהם מיכאלי:</w:t>
      </w:r>
    </w:p>
    <w:p w14:paraId="5040972F" w14:textId="77777777" w:rsidR="0075004A" w:rsidRDefault="0075004A" w:rsidP="0075004A">
      <w:pPr>
        <w:bidi/>
        <w:ind w:firstLine="720"/>
        <w:jc w:val="both"/>
        <w:rPr>
          <w:rFonts w:cs="David" w:hint="cs"/>
          <w:rtl/>
        </w:rPr>
      </w:pPr>
    </w:p>
    <w:p w14:paraId="58F4D7F7" w14:textId="77777777" w:rsidR="0075004A" w:rsidRDefault="0075004A" w:rsidP="0075004A">
      <w:pPr>
        <w:bidi/>
        <w:ind w:firstLine="720"/>
        <w:jc w:val="both"/>
        <w:rPr>
          <w:rFonts w:cs="David" w:hint="cs"/>
          <w:rtl/>
        </w:rPr>
      </w:pPr>
      <w:r>
        <w:rPr>
          <w:rFonts w:cs="David" w:hint="cs"/>
          <w:rtl/>
        </w:rPr>
        <w:t xml:space="preserve">זה משהו אבסורדי. </w:t>
      </w:r>
    </w:p>
    <w:p w14:paraId="440DFC2B" w14:textId="77777777" w:rsidR="0075004A" w:rsidRDefault="0075004A" w:rsidP="0075004A">
      <w:pPr>
        <w:bidi/>
        <w:jc w:val="both"/>
        <w:rPr>
          <w:rFonts w:cs="David" w:hint="cs"/>
          <w:rtl/>
        </w:rPr>
      </w:pPr>
    </w:p>
    <w:p w14:paraId="678FC480" w14:textId="77777777" w:rsidR="0075004A" w:rsidRPr="00BE561A" w:rsidRDefault="0075004A" w:rsidP="0075004A">
      <w:pPr>
        <w:bidi/>
        <w:jc w:val="both"/>
        <w:rPr>
          <w:rFonts w:cs="David" w:hint="cs"/>
          <w:u w:val="single"/>
          <w:rtl/>
        </w:rPr>
      </w:pPr>
      <w:r w:rsidRPr="00BE561A">
        <w:rPr>
          <w:rFonts w:cs="David" w:hint="cs"/>
          <w:u w:val="single"/>
          <w:rtl/>
        </w:rPr>
        <w:t>אורי</w:t>
      </w:r>
      <w:r>
        <w:rPr>
          <w:rFonts w:cs="David" w:hint="cs"/>
          <w:u w:val="single"/>
          <w:rtl/>
        </w:rPr>
        <w:t xml:space="preserve"> בנק:</w:t>
      </w:r>
    </w:p>
    <w:p w14:paraId="11725C43" w14:textId="77777777" w:rsidR="0075004A" w:rsidRDefault="0075004A" w:rsidP="0075004A">
      <w:pPr>
        <w:bidi/>
        <w:jc w:val="both"/>
        <w:rPr>
          <w:rFonts w:cs="David" w:hint="cs"/>
          <w:rtl/>
        </w:rPr>
      </w:pPr>
    </w:p>
    <w:p w14:paraId="6B4A302F" w14:textId="77777777" w:rsidR="0075004A" w:rsidRDefault="0075004A" w:rsidP="0075004A">
      <w:pPr>
        <w:bidi/>
        <w:ind w:firstLine="720"/>
        <w:jc w:val="both"/>
        <w:rPr>
          <w:rFonts w:cs="David" w:hint="cs"/>
          <w:rtl/>
        </w:rPr>
      </w:pPr>
      <w:r>
        <w:rPr>
          <w:rFonts w:cs="David" w:hint="cs"/>
          <w:rtl/>
        </w:rPr>
        <w:t xml:space="preserve">אבל להכניס את סעיפי הפסלות. זה קצין מבחן, זה משהו שקשור לעניי הפלילי. </w:t>
      </w:r>
    </w:p>
    <w:p w14:paraId="18275D9C" w14:textId="77777777" w:rsidR="0075004A" w:rsidRDefault="0075004A" w:rsidP="0075004A">
      <w:pPr>
        <w:bidi/>
        <w:ind w:firstLine="720"/>
        <w:jc w:val="both"/>
        <w:rPr>
          <w:rFonts w:cs="David" w:hint="cs"/>
          <w:rtl/>
        </w:rPr>
      </w:pPr>
    </w:p>
    <w:p w14:paraId="393ED7C1"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AE7D5CA" w14:textId="77777777" w:rsidR="0075004A" w:rsidRDefault="0075004A" w:rsidP="0075004A">
      <w:pPr>
        <w:bidi/>
        <w:ind w:firstLine="720"/>
        <w:jc w:val="both"/>
        <w:rPr>
          <w:rFonts w:cs="David" w:hint="cs"/>
          <w:rtl/>
        </w:rPr>
      </w:pPr>
    </w:p>
    <w:p w14:paraId="6B017594" w14:textId="77777777" w:rsidR="0075004A" w:rsidRDefault="0075004A" w:rsidP="0075004A">
      <w:pPr>
        <w:bidi/>
        <w:ind w:firstLine="720"/>
        <w:jc w:val="both"/>
        <w:rPr>
          <w:rFonts w:cs="David" w:hint="cs"/>
          <w:rtl/>
        </w:rPr>
      </w:pPr>
      <w:r>
        <w:rPr>
          <w:rFonts w:cs="David" w:hint="cs"/>
          <w:rtl/>
        </w:rPr>
        <w:t xml:space="preserve">לא, אני לא יודע אם זה עובד. זה גם מינוי של השר ולא בחירה של הכנסת. עזבי את זה. </w:t>
      </w:r>
    </w:p>
    <w:p w14:paraId="3208AEBF" w14:textId="77777777" w:rsidR="0075004A" w:rsidRDefault="0075004A" w:rsidP="0075004A">
      <w:pPr>
        <w:bidi/>
        <w:jc w:val="both"/>
        <w:rPr>
          <w:rFonts w:cs="David" w:hint="cs"/>
          <w:rtl/>
        </w:rPr>
      </w:pPr>
    </w:p>
    <w:p w14:paraId="12249228"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007C7EC" w14:textId="77777777" w:rsidR="0075004A" w:rsidRDefault="0075004A" w:rsidP="0075004A">
      <w:pPr>
        <w:bidi/>
        <w:jc w:val="both"/>
        <w:rPr>
          <w:rFonts w:cs="David" w:hint="cs"/>
          <w:rtl/>
        </w:rPr>
      </w:pPr>
    </w:p>
    <w:p w14:paraId="658D75D5" w14:textId="77777777" w:rsidR="0075004A" w:rsidRDefault="0075004A" w:rsidP="0075004A">
      <w:pPr>
        <w:bidi/>
        <w:ind w:firstLine="720"/>
        <w:jc w:val="both"/>
        <w:rPr>
          <w:rFonts w:cs="David" w:hint="cs"/>
          <w:rtl/>
        </w:rPr>
      </w:pPr>
      <w:proofErr w:type="spellStart"/>
      <w:r>
        <w:rPr>
          <w:rFonts w:cs="David" w:hint="cs"/>
          <w:rtl/>
        </w:rPr>
        <w:t>אוקיי</w:t>
      </w:r>
      <w:proofErr w:type="spellEnd"/>
      <w:r>
        <w:rPr>
          <w:rFonts w:cs="David" w:hint="cs"/>
          <w:rtl/>
        </w:rPr>
        <w:t xml:space="preserve">. אני רוצה לומר שאין היום ועדת מבחן, אין בה חבר כנסת. ביקשתי שיעשו בירור אם זה היה בעבר - עוד מבררים לי. </w:t>
      </w:r>
    </w:p>
    <w:p w14:paraId="7EEE690E" w14:textId="77777777" w:rsidR="0075004A" w:rsidRDefault="0075004A" w:rsidP="0075004A">
      <w:pPr>
        <w:bidi/>
        <w:ind w:firstLine="720"/>
        <w:jc w:val="both"/>
        <w:rPr>
          <w:rFonts w:cs="David" w:hint="cs"/>
          <w:rtl/>
        </w:rPr>
      </w:pPr>
    </w:p>
    <w:p w14:paraId="1B4147E2"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26F5E14" w14:textId="77777777" w:rsidR="0075004A" w:rsidRDefault="0075004A" w:rsidP="0075004A">
      <w:pPr>
        <w:bidi/>
        <w:ind w:firstLine="720"/>
        <w:jc w:val="both"/>
        <w:rPr>
          <w:rFonts w:cs="David" w:hint="cs"/>
          <w:rtl/>
        </w:rPr>
      </w:pPr>
    </w:p>
    <w:p w14:paraId="7578E8D9" w14:textId="77777777" w:rsidR="0075004A" w:rsidRDefault="0075004A" w:rsidP="0075004A">
      <w:pPr>
        <w:bidi/>
        <w:ind w:firstLine="720"/>
        <w:jc w:val="both"/>
        <w:rPr>
          <w:rFonts w:cs="David" w:hint="cs"/>
          <w:rtl/>
        </w:rPr>
      </w:pPr>
      <w:r>
        <w:rPr>
          <w:rFonts w:cs="David" w:hint="cs"/>
          <w:rtl/>
        </w:rPr>
        <w:t>זה לא רלוונטי. זה משהו שהיה ב-</w:t>
      </w:r>
      <w:proofErr w:type="spellStart"/>
      <w:r>
        <w:rPr>
          <w:rFonts w:cs="David" w:hint="cs"/>
          <w:rtl/>
        </w:rPr>
        <w:t>59</w:t>
      </w:r>
      <w:proofErr w:type="spellEnd"/>
      <w:r>
        <w:rPr>
          <w:rFonts w:cs="David" w:hint="cs"/>
          <w:rtl/>
        </w:rPr>
        <w:t xml:space="preserve">'. היום אף אחד לא היה קובע תקנות כאלה, אבל הפתרון לעניין הזה הוא לא במסגרת התקנון. </w:t>
      </w:r>
    </w:p>
    <w:p w14:paraId="3A89C6E4" w14:textId="77777777" w:rsidR="0075004A" w:rsidRDefault="0075004A" w:rsidP="0075004A">
      <w:pPr>
        <w:bidi/>
        <w:ind w:firstLine="720"/>
        <w:jc w:val="both"/>
        <w:rPr>
          <w:rFonts w:cs="David" w:hint="cs"/>
          <w:rtl/>
        </w:rPr>
      </w:pPr>
    </w:p>
    <w:p w14:paraId="529FEE9F"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C9222C6" w14:textId="77777777" w:rsidR="0075004A" w:rsidRDefault="0075004A" w:rsidP="0075004A">
      <w:pPr>
        <w:bidi/>
        <w:ind w:firstLine="720"/>
        <w:jc w:val="both"/>
        <w:rPr>
          <w:rFonts w:cs="David" w:hint="cs"/>
          <w:rtl/>
        </w:rPr>
      </w:pPr>
    </w:p>
    <w:p w14:paraId="6D4CFE0A" w14:textId="77777777" w:rsidR="0075004A" w:rsidRDefault="0075004A" w:rsidP="0075004A">
      <w:pPr>
        <w:bidi/>
        <w:ind w:firstLine="720"/>
        <w:jc w:val="both"/>
        <w:rPr>
          <w:rFonts w:cs="David" w:hint="cs"/>
          <w:rtl/>
        </w:rPr>
      </w:pPr>
      <w:r>
        <w:rPr>
          <w:rFonts w:cs="David" w:hint="cs"/>
          <w:rtl/>
        </w:rPr>
        <w:t xml:space="preserve">אז יהיה לנו את סעיף 66 בלי (19 </w:t>
      </w:r>
      <w:r>
        <w:rPr>
          <w:rFonts w:cs="David"/>
          <w:rtl/>
        </w:rPr>
        <w:t>–</w:t>
      </w:r>
      <w:r>
        <w:rPr>
          <w:rFonts w:cs="David" w:hint="cs"/>
          <w:rtl/>
        </w:rPr>
        <w:t xml:space="preserve"> רק את יד בן-צבי וגמרנו.</w:t>
      </w:r>
    </w:p>
    <w:p w14:paraId="3DBAA5FE" w14:textId="77777777" w:rsidR="0075004A" w:rsidRDefault="0075004A" w:rsidP="0075004A">
      <w:pPr>
        <w:bidi/>
        <w:ind w:firstLine="720"/>
        <w:jc w:val="both"/>
        <w:rPr>
          <w:rFonts w:cs="David" w:hint="cs"/>
          <w:rtl/>
        </w:rPr>
      </w:pPr>
    </w:p>
    <w:p w14:paraId="3C7ECB87"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6752D41B" w14:textId="77777777" w:rsidR="0075004A" w:rsidRDefault="0075004A" w:rsidP="0075004A">
      <w:pPr>
        <w:bidi/>
        <w:ind w:firstLine="720"/>
        <w:jc w:val="both"/>
        <w:rPr>
          <w:rFonts w:cs="David" w:hint="cs"/>
          <w:rtl/>
        </w:rPr>
      </w:pPr>
    </w:p>
    <w:p w14:paraId="6F9FF662" w14:textId="77777777" w:rsidR="0075004A" w:rsidRDefault="0075004A" w:rsidP="0075004A">
      <w:pPr>
        <w:bidi/>
        <w:ind w:firstLine="720"/>
        <w:jc w:val="both"/>
        <w:rPr>
          <w:rFonts w:cs="David" w:hint="cs"/>
          <w:rtl/>
        </w:rPr>
      </w:pPr>
      <w:r>
        <w:rPr>
          <w:rFonts w:cs="David" w:hint="cs"/>
          <w:rtl/>
        </w:rPr>
        <w:t>בדיוק. אז אפשר את כותרת השוליים לשנות ל: "בחירת נציג ליד בן-צבי".</w:t>
      </w:r>
    </w:p>
    <w:p w14:paraId="66BC00FD" w14:textId="77777777" w:rsidR="0075004A" w:rsidRDefault="0075004A" w:rsidP="0075004A">
      <w:pPr>
        <w:bidi/>
        <w:ind w:firstLine="720"/>
        <w:jc w:val="both"/>
        <w:rPr>
          <w:rFonts w:cs="David" w:hint="cs"/>
          <w:rtl/>
        </w:rPr>
      </w:pPr>
    </w:p>
    <w:p w14:paraId="557EDF9F"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F55BE4F" w14:textId="77777777" w:rsidR="0075004A" w:rsidRDefault="0075004A" w:rsidP="0075004A">
      <w:pPr>
        <w:bidi/>
        <w:ind w:firstLine="720"/>
        <w:jc w:val="both"/>
        <w:rPr>
          <w:rFonts w:cs="David" w:hint="cs"/>
          <w:rtl/>
        </w:rPr>
      </w:pPr>
    </w:p>
    <w:p w14:paraId="1772DDF4" w14:textId="77777777" w:rsidR="0075004A" w:rsidRDefault="0075004A" w:rsidP="0075004A">
      <w:pPr>
        <w:bidi/>
        <w:ind w:firstLine="720"/>
        <w:jc w:val="both"/>
        <w:rPr>
          <w:rFonts w:cs="David" w:hint="cs"/>
          <w:rtl/>
        </w:rPr>
      </w:pPr>
      <w:r>
        <w:rPr>
          <w:rFonts w:cs="David" w:hint="cs"/>
          <w:rtl/>
        </w:rPr>
        <w:t xml:space="preserve">כן. אני צריכה לעשות פה כל מיני התאמות. </w:t>
      </w:r>
    </w:p>
    <w:p w14:paraId="2CB999DB" w14:textId="77777777" w:rsidR="0075004A" w:rsidRDefault="0075004A" w:rsidP="0075004A">
      <w:pPr>
        <w:bidi/>
        <w:ind w:firstLine="720"/>
        <w:jc w:val="both"/>
        <w:rPr>
          <w:rFonts w:cs="David" w:hint="cs"/>
          <w:rtl/>
        </w:rPr>
      </w:pPr>
    </w:p>
    <w:p w14:paraId="67503395" w14:textId="77777777" w:rsidR="0075004A" w:rsidRDefault="0075004A" w:rsidP="0075004A">
      <w:pPr>
        <w:bidi/>
        <w:ind w:firstLine="720"/>
        <w:jc w:val="both"/>
        <w:rPr>
          <w:rFonts w:cs="David" w:hint="cs"/>
          <w:rtl/>
        </w:rPr>
      </w:pPr>
      <w:r>
        <w:rPr>
          <w:rFonts w:cs="David" w:hint="cs"/>
          <w:rtl/>
        </w:rPr>
        <w:t>חוק בתי המשפט קובע בסעיף 25 שבבית המשפט העליון יהיו שופטים במספר שקבעה הכנסת בהחלטה. הכנסת קבעה בהחלטה את המספר הנוכחי, שהוא 15 שופטים. היא קבעה את זה ב-24 בדצמבר 2003, שהחל מ-1 בינואר 2004 זה יהיה המספר. ועדת הכנסת קבעה בזמנו נוהל דיון בכנסת בבחירת השופטים. זה נוהל שנקבע ב-</w:t>
      </w:r>
      <w:proofErr w:type="spellStart"/>
      <w:r>
        <w:rPr>
          <w:rFonts w:cs="David" w:hint="cs"/>
          <w:rtl/>
        </w:rPr>
        <w:t>95</w:t>
      </w:r>
      <w:proofErr w:type="spellEnd"/>
      <w:r>
        <w:rPr>
          <w:rFonts w:cs="David" w:hint="cs"/>
          <w:rtl/>
        </w:rPr>
        <w:t>'. חשבנו עכשיו, כשאנחנו מתקנים את התקנון, להכניס אז זה וחשבנו שמתאים כאן כי זה קשור לנושא של בחירת נושא משרה שיפוטית. אתן לזה ראש פרק אחר, אבל בגדול זה מתאים. מה שמוצע זה שאותו נוהל שקבעה ועדת הכנסת ב-</w:t>
      </w:r>
      <w:proofErr w:type="spellStart"/>
      <w:r>
        <w:rPr>
          <w:rFonts w:cs="David" w:hint="cs"/>
          <w:rtl/>
        </w:rPr>
        <w:t>95</w:t>
      </w:r>
      <w:proofErr w:type="spellEnd"/>
      <w:r>
        <w:rPr>
          <w:rFonts w:cs="David" w:hint="cs"/>
          <w:rtl/>
        </w:rPr>
        <w:t xml:space="preserve">' להפוך לסעיף תקנון, בשינויים מסוימים. </w:t>
      </w:r>
    </w:p>
    <w:p w14:paraId="0AD7D0D8" w14:textId="77777777" w:rsidR="0075004A" w:rsidRDefault="0075004A" w:rsidP="0075004A">
      <w:pPr>
        <w:bidi/>
        <w:jc w:val="both"/>
        <w:rPr>
          <w:rFonts w:cs="David" w:hint="cs"/>
          <w:rtl/>
        </w:rPr>
      </w:pPr>
    </w:p>
    <w:p w14:paraId="1473AFA9"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5269AEC" w14:textId="77777777" w:rsidR="0075004A" w:rsidRDefault="0075004A" w:rsidP="0075004A">
      <w:pPr>
        <w:bidi/>
        <w:jc w:val="both"/>
        <w:rPr>
          <w:rFonts w:cs="David" w:hint="cs"/>
          <w:rtl/>
        </w:rPr>
      </w:pPr>
    </w:p>
    <w:p w14:paraId="25120FE0" w14:textId="77777777" w:rsidR="0075004A" w:rsidRDefault="0075004A" w:rsidP="0075004A">
      <w:pPr>
        <w:bidi/>
        <w:jc w:val="both"/>
        <w:rPr>
          <w:rFonts w:cs="David" w:hint="cs"/>
          <w:rtl/>
        </w:rPr>
      </w:pPr>
      <w:r>
        <w:rPr>
          <w:rFonts w:cs="David" w:hint="cs"/>
          <w:rtl/>
        </w:rPr>
        <w:tab/>
        <w:t xml:space="preserve">זה החוק שניסינו להעביר כדי לשנות את הסיפור הזה. לא הצלחנו. </w:t>
      </w:r>
    </w:p>
    <w:p w14:paraId="40F7CA6F" w14:textId="77777777" w:rsidR="0075004A" w:rsidRDefault="0075004A" w:rsidP="0075004A">
      <w:pPr>
        <w:bidi/>
        <w:jc w:val="both"/>
        <w:rPr>
          <w:rFonts w:cs="David" w:hint="cs"/>
          <w:rtl/>
        </w:rPr>
      </w:pPr>
    </w:p>
    <w:p w14:paraId="7D1DD7CA" w14:textId="77777777" w:rsidR="0075004A" w:rsidRPr="006C4F05" w:rsidRDefault="0075004A" w:rsidP="0075004A">
      <w:pPr>
        <w:bidi/>
        <w:jc w:val="both"/>
        <w:rPr>
          <w:rFonts w:cs="David" w:hint="cs"/>
          <w:u w:val="single"/>
          <w:rtl/>
        </w:rPr>
      </w:pPr>
      <w:r w:rsidRPr="006C4F05">
        <w:rPr>
          <w:rFonts w:cs="David" w:hint="cs"/>
          <w:u w:val="single"/>
          <w:rtl/>
        </w:rPr>
        <w:t>אורי</w:t>
      </w:r>
      <w:r>
        <w:rPr>
          <w:rFonts w:cs="David" w:hint="cs"/>
          <w:u w:val="single"/>
          <w:rtl/>
        </w:rPr>
        <w:t xml:space="preserve"> בנק:</w:t>
      </w:r>
    </w:p>
    <w:p w14:paraId="7CEC6DEB" w14:textId="77777777" w:rsidR="0075004A" w:rsidRDefault="0075004A" w:rsidP="0075004A">
      <w:pPr>
        <w:bidi/>
        <w:jc w:val="both"/>
        <w:rPr>
          <w:rFonts w:cs="David" w:hint="cs"/>
          <w:rtl/>
        </w:rPr>
      </w:pPr>
    </w:p>
    <w:p w14:paraId="1541D539" w14:textId="77777777" w:rsidR="0075004A" w:rsidRDefault="0075004A" w:rsidP="0075004A">
      <w:pPr>
        <w:bidi/>
        <w:ind w:firstLine="720"/>
        <w:jc w:val="both"/>
        <w:rPr>
          <w:rFonts w:cs="David" w:hint="cs"/>
          <w:rtl/>
        </w:rPr>
      </w:pPr>
      <w:r>
        <w:rPr>
          <w:rFonts w:cs="David" w:hint="cs"/>
          <w:rtl/>
        </w:rPr>
        <w:t xml:space="preserve">איך שסעיף 67(א) מנוסח זה לא נשמע טוב. זה כאילו שאנחנו מתעלמים מחוק קיים ונקבע נהלים. צריך לנסח אחרת, שמה שאת עושה כאן זו פרשנות למה שכתוב בחוק. </w:t>
      </w:r>
    </w:p>
    <w:p w14:paraId="199DA122" w14:textId="77777777" w:rsidR="0075004A" w:rsidRDefault="0075004A" w:rsidP="0075004A">
      <w:pPr>
        <w:bidi/>
        <w:ind w:firstLine="720"/>
        <w:jc w:val="both"/>
        <w:rPr>
          <w:rFonts w:cs="David" w:hint="cs"/>
          <w:rtl/>
        </w:rPr>
      </w:pPr>
    </w:p>
    <w:p w14:paraId="4F3B5C62"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353FCEF" w14:textId="77777777" w:rsidR="0075004A" w:rsidRDefault="0075004A" w:rsidP="0075004A">
      <w:pPr>
        <w:bidi/>
        <w:ind w:firstLine="720"/>
        <w:jc w:val="both"/>
        <w:rPr>
          <w:rFonts w:cs="David" w:hint="cs"/>
          <w:rtl/>
        </w:rPr>
      </w:pPr>
    </w:p>
    <w:p w14:paraId="381B34CA" w14:textId="77777777" w:rsidR="0075004A" w:rsidRDefault="0075004A" w:rsidP="0075004A">
      <w:pPr>
        <w:bidi/>
        <w:ind w:firstLine="720"/>
        <w:jc w:val="both"/>
        <w:rPr>
          <w:rFonts w:cs="David" w:hint="cs"/>
          <w:rtl/>
        </w:rPr>
      </w:pPr>
      <w:r>
        <w:rPr>
          <w:rFonts w:cs="David" w:hint="cs"/>
          <w:rtl/>
        </w:rPr>
        <w:t xml:space="preserve">כן. שהחלטת הכנסת בעניין זה תיעשה לפי הצעה של ועדת החוקה, חוק ומשפט. צודק. </w:t>
      </w:r>
    </w:p>
    <w:p w14:paraId="06C50CAB" w14:textId="77777777" w:rsidR="0075004A" w:rsidRDefault="0075004A" w:rsidP="0075004A">
      <w:pPr>
        <w:bidi/>
        <w:jc w:val="both"/>
        <w:rPr>
          <w:rFonts w:cs="David" w:hint="cs"/>
          <w:rtl/>
        </w:rPr>
      </w:pPr>
    </w:p>
    <w:p w14:paraId="5083A31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51447D9" w14:textId="77777777" w:rsidR="0075004A" w:rsidRDefault="0075004A" w:rsidP="0075004A">
      <w:pPr>
        <w:bidi/>
        <w:jc w:val="both"/>
        <w:rPr>
          <w:rFonts w:cs="David" w:hint="cs"/>
          <w:rtl/>
        </w:rPr>
      </w:pPr>
    </w:p>
    <w:p w14:paraId="56154D43" w14:textId="77777777" w:rsidR="0075004A" w:rsidRDefault="0075004A" w:rsidP="0075004A">
      <w:pPr>
        <w:bidi/>
        <w:ind w:firstLine="720"/>
        <w:jc w:val="both"/>
        <w:rPr>
          <w:rFonts w:cs="David" w:hint="cs"/>
          <w:rtl/>
        </w:rPr>
      </w:pPr>
      <w:r>
        <w:rPr>
          <w:rFonts w:cs="David" w:hint="cs"/>
          <w:rtl/>
        </w:rPr>
        <w:t>בסדר גמור. הנוהל, שנקבע ב-</w:t>
      </w:r>
      <w:proofErr w:type="spellStart"/>
      <w:r>
        <w:rPr>
          <w:rFonts w:cs="David" w:hint="cs"/>
          <w:rtl/>
        </w:rPr>
        <w:t>95</w:t>
      </w:r>
      <w:proofErr w:type="spellEnd"/>
      <w:r>
        <w:rPr>
          <w:rFonts w:cs="David" w:hint="cs"/>
          <w:rtl/>
        </w:rPr>
        <w:t xml:space="preserve">', הוא קצת חסר לטעמי ולכן מה שכאן הוא טיפה יותר מפורט. הוא אומר: הוגשה בקשה לכנסת להחליט על שינוי במספר שופטי בית המשפט העליון לפי סעיף 25 - לא כתוב מי יכול להגיש </w:t>
      </w:r>
      <w:r>
        <w:rPr>
          <w:rFonts w:cs="David"/>
          <w:rtl/>
        </w:rPr>
        <w:t>–</w:t>
      </w:r>
      <w:r>
        <w:rPr>
          <w:rFonts w:cs="David" w:hint="cs"/>
          <w:rtl/>
        </w:rPr>
        <w:t xml:space="preserve"> </w:t>
      </w:r>
      <w:proofErr w:type="spellStart"/>
      <w:r>
        <w:rPr>
          <w:rFonts w:cs="David" w:hint="cs"/>
          <w:rtl/>
        </w:rPr>
        <w:t>יעבירנה</w:t>
      </w:r>
      <w:proofErr w:type="spellEnd"/>
      <w:r>
        <w:rPr>
          <w:rFonts w:cs="David" w:hint="cs"/>
          <w:rtl/>
        </w:rPr>
        <w:t xml:space="preserve"> יושב ראש הכנסת לוועדת החוקה, חוק ומשפט לדיון. זה הנוהל שקבעה ועדת הכנסת. </w:t>
      </w:r>
    </w:p>
    <w:p w14:paraId="0A41DFBB" w14:textId="77777777" w:rsidR="0075004A" w:rsidRDefault="0075004A" w:rsidP="0075004A">
      <w:pPr>
        <w:bidi/>
        <w:ind w:firstLine="720"/>
        <w:jc w:val="both"/>
        <w:rPr>
          <w:rFonts w:cs="David" w:hint="cs"/>
          <w:rtl/>
        </w:rPr>
      </w:pPr>
    </w:p>
    <w:p w14:paraId="1C30BAFD" w14:textId="77777777" w:rsidR="0075004A" w:rsidRDefault="0075004A" w:rsidP="0075004A">
      <w:pPr>
        <w:keepLines/>
        <w:bidi/>
        <w:jc w:val="both"/>
        <w:rPr>
          <w:rFonts w:cs="David" w:hint="cs"/>
          <w:rtl/>
        </w:rPr>
      </w:pPr>
      <w:r>
        <w:rPr>
          <w:rFonts w:cs="David" w:hint="cs"/>
          <w:u w:val="single"/>
          <w:rtl/>
        </w:rPr>
        <w:t>אורי בנק:</w:t>
      </w:r>
    </w:p>
    <w:p w14:paraId="14823C47" w14:textId="77777777" w:rsidR="0075004A" w:rsidRDefault="0075004A" w:rsidP="0075004A">
      <w:pPr>
        <w:keepLines/>
        <w:bidi/>
        <w:jc w:val="both"/>
        <w:rPr>
          <w:rFonts w:cs="David" w:hint="cs"/>
          <w:rtl/>
        </w:rPr>
      </w:pPr>
    </w:p>
    <w:p w14:paraId="634F2464" w14:textId="77777777" w:rsidR="0075004A" w:rsidRDefault="0075004A" w:rsidP="0075004A">
      <w:pPr>
        <w:keepLines/>
        <w:bidi/>
        <w:jc w:val="both"/>
        <w:rPr>
          <w:rFonts w:cs="David" w:hint="cs"/>
          <w:rtl/>
        </w:rPr>
      </w:pPr>
      <w:r>
        <w:rPr>
          <w:rFonts w:cs="David" w:hint="cs"/>
          <w:rtl/>
        </w:rPr>
        <w:tab/>
        <w:t xml:space="preserve">כפרשנות לסעיף 25. </w:t>
      </w:r>
    </w:p>
    <w:p w14:paraId="6E33FDCC" w14:textId="77777777" w:rsidR="0075004A" w:rsidRDefault="0075004A" w:rsidP="0075004A">
      <w:pPr>
        <w:bidi/>
        <w:jc w:val="both"/>
        <w:rPr>
          <w:rFonts w:cs="David" w:hint="cs"/>
          <w:rtl/>
        </w:rPr>
      </w:pPr>
    </w:p>
    <w:p w14:paraId="5B9C6368"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99E86FE" w14:textId="77777777" w:rsidR="0075004A" w:rsidRPr="006C4F05" w:rsidRDefault="0075004A" w:rsidP="0075004A">
      <w:pPr>
        <w:bidi/>
        <w:jc w:val="both"/>
        <w:rPr>
          <w:rFonts w:cs="David" w:hint="cs"/>
          <w:rtl/>
        </w:rPr>
      </w:pPr>
    </w:p>
    <w:p w14:paraId="71AD7B90" w14:textId="77777777" w:rsidR="0075004A" w:rsidRDefault="0075004A" w:rsidP="0075004A">
      <w:pPr>
        <w:bidi/>
        <w:ind w:firstLine="720"/>
        <w:jc w:val="both"/>
        <w:rPr>
          <w:rFonts w:cs="David" w:hint="cs"/>
          <w:rtl/>
        </w:rPr>
      </w:pPr>
      <w:r>
        <w:rPr>
          <w:rFonts w:cs="David" w:hint="cs"/>
          <w:rtl/>
        </w:rPr>
        <w:t xml:space="preserve">נכון, נוהל משלים. היום אומר אותו נוהל שקבעה ועדת הכנסת שהוגשה בקשה - לא אומרים מי יגיש </w:t>
      </w:r>
      <w:r>
        <w:rPr>
          <w:rFonts w:cs="David"/>
          <w:rtl/>
        </w:rPr>
        <w:t>–</w:t>
      </w:r>
      <w:r>
        <w:rPr>
          <w:rFonts w:cs="David" w:hint="cs"/>
          <w:rtl/>
        </w:rPr>
        <w:t xml:space="preserve"> </w:t>
      </w:r>
      <w:proofErr w:type="spellStart"/>
      <w:r>
        <w:rPr>
          <w:rFonts w:cs="David" w:hint="cs"/>
          <w:rtl/>
        </w:rPr>
        <w:t>יעבירנה</w:t>
      </w:r>
      <w:proofErr w:type="spellEnd"/>
      <w:r>
        <w:rPr>
          <w:rFonts w:cs="David" w:hint="cs"/>
          <w:rtl/>
        </w:rPr>
        <w:t xml:space="preserve"> יושב ראש הכנסת לוועדת החוקה. ועדת החוקה תביא בפני הכנסת את הצעתה ואת הצעות חברי הכנסת המשיגים על הצעת הוועדה. כל משיג יקבל בכנסת רשות דיבור לחמש דקות להנמקת הסגתו </w:t>
      </w:r>
      <w:r>
        <w:rPr>
          <w:rFonts w:cs="David"/>
          <w:rtl/>
        </w:rPr>
        <w:t>–</w:t>
      </w:r>
      <w:r>
        <w:rPr>
          <w:rFonts w:cs="David" w:hint="cs"/>
          <w:rtl/>
        </w:rPr>
        <w:t xml:space="preserve"> זה מה שקיים היום בנוהל. יושב ראש ועדת החוקה או חבר הוועדה שנתמנה לכך על-ידיו ישיב למשיגים, ורשאי הוא לדחות את תשובתו עד לסיום הדיון. יתקיים דיון אישי ותיערך הצבעה על ההסגות ועל הצעת הוועדה. זה שקיים היום וכמו שאמרתי, חשבנו להכניס את זה לתקנון כאן בהקשר של בחירת נושא משרה שיפוטית.  </w:t>
      </w:r>
    </w:p>
    <w:p w14:paraId="276A337B" w14:textId="77777777" w:rsidR="0075004A" w:rsidRDefault="0075004A" w:rsidP="0075004A">
      <w:pPr>
        <w:bidi/>
        <w:jc w:val="both"/>
        <w:rPr>
          <w:rFonts w:cs="David" w:hint="cs"/>
          <w:rtl/>
        </w:rPr>
      </w:pPr>
    </w:p>
    <w:p w14:paraId="3045CC60"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0BE5ECA" w14:textId="77777777" w:rsidR="0075004A" w:rsidRDefault="0075004A" w:rsidP="0075004A">
      <w:pPr>
        <w:bidi/>
        <w:jc w:val="both"/>
        <w:rPr>
          <w:rFonts w:cs="David" w:hint="cs"/>
          <w:u w:val="single"/>
          <w:rtl/>
        </w:rPr>
      </w:pPr>
    </w:p>
    <w:p w14:paraId="22470BAE" w14:textId="77777777" w:rsidR="0075004A" w:rsidRDefault="0075004A" w:rsidP="0075004A">
      <w:pPr>
        <w:bidi/>
        <w:ind w:firstLine="720"/>
        <w:jc w:val="both"/>
        <w:rPr>
          <w:rFonts w:cs="David" w:hint="cs"/>
          <w:rtl/>
        </w:rPr>
      </w:pPr>
      <w:r>
        <w:rPr>
          <w:rFonts w:cs="David" w:hint="cs"/>
          <w:rtl/>
        </w:rPr>
        <w:t xml:space="preserve">מצוין, רק </w:t>
      </w:r>
      <w:smartTag w:uri="urn:schemas-microsoft-com:office:smarttags" w:element="PersonName">
        <w:r>
          <w:rPr>
            <w:rFonts w:cs="David" w:hint="cs"/>
            <w:rtl/>
          </w:rPr>
          <w:t>דב</w:t>
        </w:r>
      </w:smartTag>
      <w:r>
        <w:rPr>
          <w:rFonts w:cs="David" w:hint="cs"/>
          <w:rtl/>
        </w:rPr>
        <w:t xml:space="preserve">ר אחד: אין היום בנוהל 45 יום, אין - - -  </w:t>
      </w:r>
    </w:p>
    <w:p w14:paraId="1A97D0B4" w14:textId="77777777" w:rsidR="0075004A" w:rsidRDefault="0075004A" w:rsidP="0075004A">
      <w:pPr>
        <w:bidi/>
        <w:jc w:val="both"/>
        <w:rPr>
          <w:rFonts w:cs="David" w:hint="cs"/>
          <w:rtl/>
        </w:rPr>
      </w:pPr>
    </w:p>
    <w:p w14:paraId="4D2E5B1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669BE24" w14:textId="77777777" w:rsidR="0075004A" w:rsidRDefault="0075004A" w:rsidP="0075004A">
      <w:pPr>
        <w:bidi/>
        <w:jc w:val="both"/>
        <w:rPr>
          <w:rFonts w:cs="David" w:hint="cs"/>
          <w:rtl/>
        </w:rPr>
      </w:pPr>
    </w:p>
    <w:p w14:paraId="21B02407" w14:textId="77777777" w:rsidR="0075004A" w:rsidRDefault="0075004A" w:rsidP="0075004A">
      <w:pPr>
        <w:bidi/>
        <w:ind w:firstLine="720"/>
        <w:jc w:val="both"/>
        <w:rPr>
          <w:rFonts w:cs="David" w:hint="cs"/>
          <w:rtl/>
        </w:rPr>
      </w:pPr>
      <w:r>
        <w:rPr>
          <w:rFonts w:cs="David" w:hint="cs"/>
          <w:rtl/>
        </w:rPr>
        <w:t>אין מי יכול להגיש.</w:t>
      </w:r>
    </w:p>
    <w:p w14:paraId="7D62D5D0" w14:textId="77777777" w:rsidR="0075004A" w:rsidRDefault="0075004A" w:rsidP="0075004A">
      <w:pPr>
        <w:bidi/>
        <w:jc w:val="both"/>
        <w:rPr>
          <w:rFonts w:cs="David" w:hint="cs"/>
          <w:rtl/>
        </w:rPr>
      </w:pPr>
    </w:p>
    <w:p w14:paraId="53B19262"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E49A353" w14:textId="77777777" w:rsidR="0075004A" w:rsidRDefault="0075004A" w:rsidP="0075004A">
      <w:pPr>
        <w:bidi/>
        <w:jc w:val="both"/>
        <w:rPr>
          <w:rFonts w:cs="David" w:hint="cs"/>
          <w:u w:val="single"/>
          <w:rtl/>
        </w:rPr>
      </w:pPr>
    </w:p>
    <w:p w14:paraId="4A0B8C4E" w14:textId="77777777" w:rsidR="0075004A" w:rsidRDefault="0075004A" w:rsidP="0075004A">
      <w:pPr>
        <w:bidi/>
        <w:ind w:firstLine="720"/>
        <w:jc w:val="both"/>
        <w:rPr>
          <w:rFonts w:cs="David" w:hint="cs"/>
          <w:rtl/>
        </w:rPr>
      </w:pPr>
      <w:r>
        <w:rPr>
          <w:rFonts w:cs="David" w:hint="cs"/>
          <w:rtl/>
        </w:rPr>
        <w:t xml:space="preserve">תגישו כמה שאתם רוצים. אני אקבע מתי יהיה הדיון, אתייעץ עם יושב ראש ועדת הכנסת תוך כמה זמן לעשות את זה, יהיו כל מיני תנאים, דרישות, הסכמות. תבינו </w:t>
      </w:r>
      <w:smartTag w:uri="urn:schemas-microsoft-com:office:smarttags" w:element="PersonName">
        <w:r>
          <w:rPr>
            <w:rFonts w:cs="David" w:hint="cs"/>
            <w:rtl/>
          </w:rPr>
          <w:t>דב</w:t>
        </w:r>
      </w:smartTag>
      <w:r>
        <w:rPr>
          <w:rFonts w:cs="David" w:hint="cs"/>
          <w:rtl/>
        </w:rPr>
        <w:t>ר אחד, יש פה 120 חברי כנסת. הגיש חבר הכנסת היו</w:t>
      </w:r>
      <w:r>
        <w:rPr>
          <w:rFonts w:cs="David"/>
          <w:rtl/>
        </w:rPr>
        <w:t>"</w:t>
      </w:r>
      <w:r>
        <w:rPr>
          <w:rFonts w:cs="David" w:hint="cs"/>
          <w:rtl/>
        </w:rPr>
        <w:t xml:space="preserve">ר יריב </w:t>
      </w:r>
      <w:proofErr w:type="spellStart"/>
      <w:r>
        <w:rPr>
          <w:rFonts w:cs="David" w:hint="cs"/>
          <w:rtl/>
        </w:rPr>
        <w:t>לוין</w:t>
      </w:r>
      <w:proofErr w:type="spellEnd"/>
      <w:r>
        <w:rPr>
          <w:rFonts w:cs="David" w:hint="cs"/>
          <w:rtl/>
        </w:rPr>
        <w:t xml:space="preserve">, הוא רוצה 18 שופטים. אחרי 45 יום קיימתי דיון, הבאתי לכנסת, עשינו את כל הפרוצדורה וההצעה שלו נפלה. למחרת הוא מגיש הצעה אחרת. </w:t>
      </w:r>
    </w:p>
    <w:p w14:paraId="38126E6B" w14:textId="77777777" w:rsidR="0075004A" w:rsidRDefault="0075004A" w:rsidP="0075004A">
      <w:pPr>
        <w:bidi/>
        <w:jc w:val="both"/>
        <w:rPr>
          <w:rFonts w:cs="David" w:hint="cs"/>
          <w:rtl/>
        </w:rPr>
      </w:pPr>
    </w:p>
    <w:p w14:paraId="3622CFCB"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708A7F2D" w14:textId="77777777" w:rsidR="0075004A" w:rsidRDefault="0075004A" w:rsidP="0075004A">
      <w:pPr>
        <w:bidi/>
        <w:jc w:val="both"/>
        <w:rPr>
          <w:rFonts w:cs="David" w:hint="cs"/>
          <w:u w:val="single"/>
          <w:rtl/>
        </w:rPr>
      </w:pPr>
    </w:p>
    <w:p w14:paraId="0C3DD8C9" w14:textId="77777777" w:rsidR="0075004A" w:rsidRDefault="0075004A" w:rsidP="0075004A">
      <w:pPr>
        <w:bidi/>
        <w:ind w:firstLine="720"/>
        <w:jc w:val="both"/>
        <w:rPr>
          <w:rFonts w:cs="David" w:hint="cs"/>
          <w:rtl/>
        </w:rPr>
      </w:pPr>
      <w:r>
        <w:rPr>
          <w:rFonts w:cs="David" w:hint="cs"/>
          <w:rtl/>
        </w:rPr>
        <w:t xml:space="preserve">אז פה אין בכלל ויכוח שצריך לקבוע איזשהו פרק זמן שלאחר ההחלטה לא ניתן לשנותה. </w:t>
      </w:r>
    </w:p>
    <w:p w14:paraId="3BB25F2D" w14:textId="77777777" w:rsidR="0075004A" w:rsidRDefault="0075004A" w:rsidP="0075004A">
      <w:pPr>
        <w:bidi/>
        <w:jc w:val="both"/>
        <w:rPr>
          <w:rFonts w:cs="David" w:hint="cs"/>
          <w:rtl/>
        </w:rPr>
      </w:pPr>
    </w:p>
    <w:p w14:paraId="44FA181D"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97BF769" w14:textId="77777777" w:rsidR="0075004A" w:rsidRDefault="0075004A" w:rsidP="0075004A">
      <w:pPr>
        <w:bidi/>
        <w:jc w:val="both"/>
        <w:rPr>
          <w:rFonts w:cs="David" w:hint="cs"/>
          <w:u w:val="single"/>
          <w:rtl/>
        </w:rPr>
      </w:pPr>
    </w:p>
    <w:p w14:paraId="33CF600C" w14:textId="77777777" w:rsidR="0075004A" w:rsidRDefault="0075004A" w:rsidP="0075004A">
      <w:pPr>
        <w:bidi/>
        <w:ind w:firstLine="720"/>
        <w:jc w:val="both"/>
        <w:rPr>
          <w:rFonts w:cs="David" w:hint="cs"/>
          <w:rtl/>
        </w:rPr>
      </w:pPr>
      <w:r>
        <w:rPr>
          <w:rFonts w:cs="David" w:hint="cs"/>
          <w:rtl/>
        </w:rPr>
        <w:t xml:space="preserve">לא, אתה פישלת ולא הצגת את זה נכון וביקשת 18. אם היית מבקש - - - </w:t>
      </w:r>
    </w:p>
    <w:p w14:paraId="35A46B3A" w14:textId="77777777" w:rsidR="0075004A" w:rsidRDefault="0075004A" w:rsidP="0075004A">
      <w:pPr>
        <w:bidi/>
        <w:jc w:val="both"/>
        <w:rPr>
          <w:rFonts w:cs="David" w:hint="cs"/>
          <w:rtl/>
        </w:rPr>
      </w:pPr>
    </w:p>
    <w:p w14:paraId="7FB252C1"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71DA946" w14:textId="77777777" w:rsidR="0075004A" w:rsidRDefault="0075004A" w:rsidP="0075004A">
      <w:pPr>
        <w:bidi/>
        <w:jc w:val="both"/>
        <w:rPr>
          <w:rFonts w:cs="David" w:hint="cs"/>
          <w:rtl/>
        </w:rPr>
      </w:pPr>
    </w:p>
    <w:p w14:paraId="47F3E9AD" w14:textId="77777777" w:rsidR="0075004A" w:rsidRDefault="0075004A" w:rsidP="0075004A">
      <w:pPr>
        <w:bidi/>
        <w:ind w:firstLine="720"/>
        <w:jc w:val="both"/>
        <w:rPr>
          <w:rFonts w:cs="David" w:hint="cs"/>
          <w:rtl/>
        </w:rPr>
      </w:pPr>
      <w:r>
        <w:rPr>
          <w:rFonts w:cs="David" w:hint="cs"/>
          <w:rtl/>
        </w:rPr>
        <w:t xml:space="preserve">עולה למליאה הצעת ועדה. </w:t>
      </w:r>
    </w:p>
    <w:p w14:paraId="73586670" w14:textId="77777777" w:rsidR="0075004A" w:rsidRDefault="0075004A" w:rsidP="0075004A">
      <w:pPr>
        <w:bidi/>
        <w:jc w:val="both"/>
        <w:rPr>
          <w:rFonts w:cs="David" w:hint="cs"/>
          <w:rtl/>
        </w:rPr>
      </w:pPr>
    </w:p>
    <w:p w14:paraId="215ED9AA"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ED115B7" w14:textId="77777777" w:rsidR="0075004A" w:rsidRDefault="0075004A" w:rsidP="0075004A">
      <w:pPr>
        <w:bidi/>
        <w:jc w:val="both"/>
        <w:rPr>
          <w:rFonts w:cs="David" w:hint="cs"/>
          <w:u w:val="single"/>
          <w:rtl/>
        </w:rPr>
      </w:pPr>
    </w:p>
    <w:p w14:paraId="463AE7D8" w14:textId="77777777" w:rsidR="0075004A" w:rsidRDefault="0075004A" w:rsidP="0075004A">
      <w:pPr>
        <w:bidi/>
        <w:ind w:firstLine="720"/>
        <w:jc w:val="both"/>
        <w:rPr>
          <w:rFonts w:cs="David" w:hint="cs"/>
          <w:rtl/>
        </w:rPr>
      </w:pPr>
      <w:r>
        <w:rPr>
          <w:rFonts w:cs="David" w:hint="cs"/>
          <w:rtl/>
        </w:rPr>
        <w:t>אבל מה שקורה זה שיבואו בטענות ויגידו: אדוני היקר, אם היה היו</w:t>
      </w:r>
      <w:r>
        <w:rPr>
          <w:rFonts w:cs="David"/>
          <w:rtl/>
        </w:rPr>
        <w:t>"</w:t>
      </w:r>
      <w:r>
        <w:rPr>
          <w:rFonts w:cs="David" w:hint="cs"/>
          <w:rtl/>
        </w:rPr>
        <w:t xml:space="preserve">ר יריב </w:t>
      </w:r>
      <w:proofErr w:type="spellStart"/>
      <w:r>
        <w:rPr>
          <w:rFonts w:cs="David" w:hint="cs"/>
          <w:rtl/>
        </w:rPr>
        <w:t>לוין</w:t>
      </w:r>
      <w:proofErr w:type="spellEnd"/>
      <w:r>
        <w:rPr>
          <w:rFonts w:cs="David" w:hint="cs"/>
          <w:rtl/>
        </w:rPr>
        <w:t xml:space="preserve"> מבקש 19 אז אולי הוועדה כן הייתה - - - </w:t>
      </w:r>
    </w:p>
    <w:p w14:paraId="5CDD258E" w14:textId="77777777" w:rsidR="0075004A" w:rsidRDefault="0075004A" w:rsidP="0075004A">
      <w:pPr>
        <w:bidi/>
        <w:jc w:val="both"/>
        <w:rPr>
          <w:rFonts w:cs="David" w:hint="cs"/>
          <w:rtl/>
        </w:rPr>
      </w:pPr>
    </w:p>
    <w:p w14:paraId="2AF69B7E"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1B8019F" w14:textId="77777777" w:rsidR="0075004A" w:rsidRDefault="0075004A" w:rsidP="0075004A">
      <w:pPr>
        <w:bidi/>
        <w:jc w:val="both"/>
        <w:rPr>
          <w:rFonts w:cs="David" w:hint="cs"/>
          <w:rtl/>
        </w:rPr>
      </w:pPr>
    </w:p>
    <w:p w14:paraId="1B230A3B" w14:textId="77777777" w:rsidR="0075004A" w:rsidRDefault="0075004A" w:rsidP="0075004A">
      <w:pPr>
        <w:bidi/>
        <w:jc w:val="both"/>
        <w:rPr>
          <w:rFonts w:cs="David" w:hint="cs"/>
          <w:rtl/>
        </w:rPr>
      </w:pPr>
    </w:p>
    <w:p w14:paraId="2A4C2844" w14:textId="77777777" w:rsidR="0075004A" w:rsidRDefault="0075004A" w:rsidP="0075004A">
      <w:pPr>
        <w:bidi/>
        <w:ind w:firstLine="720"/>
        <w:jc w:val="both"/>
        <w:rPr>
          <w:rFonts w:cs="David" w:hint="cs"/>
          <w:rtl/>
        </w:rPr>
      </w:pPr>
      <w:r>
        <w:rPr>
          <w:rFonts w:cs="David" w:hint="cs"/>
          <w:rtl/>
        </w:rPr>
        <w:t xml:space="preserve">הוא לא מבקש, הצעת הוועדה - - - </w:t>
      </w:r>
    </w:p>
    <w:p w14:paraId="46B18056" w14:textId="77777777" w:rsidR="0075004A" w:rsidRDefault="0075004A" w:rsidP="0075004A">
      <w:pPr>
        <w:bidi/>
        <w:jc w:val="both"/>
        <w:rPr>
          <w:rFonts w:cs="David" w:hint="cs"/>
          <w:rtl/>
        </w:rPr>
      </w:pPr>
    </w:p>
    <w:p w14:paraId="22952F99"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04FB794" w14:textId="77777777" w:rsidR="0075004A" w:rsidRDefault="0075004A" w:rsidP="0075004A">
      <w:pPr>
        <w:bidi/>
        <w:jc w:val="both"/>
        <w:rPr>
          <w:rFonts w:cs="David" w:hint="cs"/>
          <w:rtl/>
        </w:rPr>
      </w:pPr>
    </w:p>
    <w:p w14:paraId="1D428F0C" w14:textId="77777777" w:rsidR="0075004A" w:rsidRDefault="0075004A" w:rsidP="0075004A">
      <w:pPr>
        <w:bidi/>
        <w:jc w:val="both"/>
        <w:rPr>
          <w:rFonts w:cs="David" w:hint="cs"/>
          <w:rtl/>
        </w:rPr>
      </w:pPr>
      <w:r>
        <w:rPr>
          <w:rFonts w:cs="David" w:hint="cs"/>
          <w:rtl/>
        </w:rPr>
        <w:tab/>
        <w:t xml:space="preserve">כל אחד מחברי הכנסת מגיש לי הצעה. </w:t>
      </w:r>
    </w:p>
    <w:p w14:paraId="1D767084" w14:textId="77777777" w:rsidR="0075004A" w:rsidRDefault="0075004A" w:rsidP="0075004A">
      <w:pPr>
        <w:bidi/>
        <w:jc w:val="both"/>
        <w:rPr>
          <w:rFonts w:cs="David" w:hint="cs"/>
          <w:rtl/>
        </w:rPr>
      </w:pPr>
    </w:p>
    <w:p w14:paraId="63C7316C"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BBFE249" w14:textId="77777777" w:rsidR="0075004A" w:rsidRDefault="0075004A" w:rsidP="0075004A">
      <w:pPr>
        <w:bidi/>
        <w:jc w:val="both"/>
        <w:rPr>
          <w:rFonts w:cs="David" w:hint="cs"/>
          <w:u w:val="single"/>
          <w:rtl/>
        </w:rPr>
      </w:pPr>
    </w:p>
    <w:p w14:paraId="3B58F37F" w14:textId="77777777" w:rsidR="0075004A" w:rsidRDefault="0075004A" w:rsidP="0075004A">
      <w:pPr>
        <w:bidi/>
        <w:ind w:firstLine="720"/>
        <w:jc w:val="both"/>
        <w:rPr>
          <w:rFonts w:cs="David" w:hint="cs"/>
          <w:rtl/>
        </w:rPr>
      </w:pPr>
      <w:r>
        <w:rPr>
          <w:rFonts w:cs="David" w:hint="cs"/>
          <w:rtl/>
        </w:rPr>
        <w:t>כן, ואתה דן. אני רציתי 18 והוועדה שלך החליטה 17.</w:t>
      </w:r>
    </w:p>
    <w:p w14:paraId="5E82150B" w14:textId="77777777" w:rsidR="0075004A" w:rsidRDefault="0075004A" w:rsidP="0075004A">
      <w:pPr>
        <w:bidi/>
        <w:jc w:val="both"/>
        <w:rPr>
          <w:rFonts w:cs="David" w:hint="cs"/>
          <w:rtl/>
        </w:rPr>
      </w:pPr>
    </w:p>
    <w:p w14:paraId="3F6E32E5"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1A34440" w14:textId="77777777" w:rsidR="0075004A" w:rsidRDefault="0075004A" w:rsidP="0075004A">
      <w:pPr>
        <w:bidi/>
        <w:jc w:val="both"/>
        <w:rPr>
          <w:rFonts w:cs="David" w:hint="cs"/>
          <w:u w:val="single"/>
          <w:rtl/>
        </w:rPr>
      </w:pPr>
    </w:p>
    <w:p w14:paraId="6F7E028B" w14:textId="77777777" w:rsidR="0075004A" w:rsidRDefault="0075004A" w:rsidP="0075004A">
      <w:pPr>
        <w:bidi/>
        <w:ind w:firstLine="720"/>
        <w:jc w:val="both"/>
        <w:rPr>
          <w:rFonts w:cs="David" w:hint="cs"/>
          <w:rtl/>
        </w:rPr>
      </w:pPr>
      <w:r>
        <w:rPr>
          <w:rFonts w:cs="David" w:hint="cs"/>
          <w:rtl/>
        </w:rPr>
        <w:t xml:space="preserve">לא, הוועדה שלי החליטה לא להקדים. </w:t>
      </w:r>
    </w:p>
    <w:p w14:paraId="503490A6" w14:textId="77777777" w:rsidR="0075004A" w:rsidRDefault="0075004A" w:rsidP="0075004A">
      <w:pPr>
        <w:bidi/>
        <w:jc w:val="both"/>
        <w:rPr>
          <w:rFonts w:cs="David" w:hint="cs"/>
          <w:rtl/>
        </w:rPr>
      </w:pPr>
    </w:p>
    <w:p w14:paraId="0B9E02F4"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7E40B87" w14:textId="77777777" w:rsidR="0075004A" w:rsidRDefault="0075004A" w:rsidP="0075004A">
      <w:pPr>
        <w:bidi/>
        <w:jc w:val="both"/>
        <w:rPr>
          <w:rFonts w:cs="David" w:hint="cs"/>
          <w:u w:val="single"/>
          <w:rtl/>
        </w:rPr>
      </w:pPr>
    </w:p>
    <w:p w14:paraId="129B1F6D" w14:textId="77777777" w:rsidR="0075004A" w:rsidRDefault="0075004A" w:rsidP="0075004A">
      <w:pPr>
        <w:bidi/>
        <w:ind w:firstLine="720"/>
        <w:jc w:val="both"/>
        <w:rPr>
          <w:rFonts w:cs="David" w:hint="cs"/>
          <w:rtl/>
        </w:rPr>
      </w:pPr>
      <w:r>
        <w:rPr>
          <w:rFonts w:cs="David" w:hint="cs"/>
          <w:rtl/>
        </w:rPr>
        <w:t xml:space="preserve">לא משנה, מה שהחליטה. עכשיו תבוא למליאה החלטת הוועדה והסתייגויות, שיכולים להגיש חברי הכנסת. אחד הגיש הסתייגות ל-28, אחד הגיש חמישה </w:t>
      </w:r>
      <w:proofErr w:type="spellStart"/>
      <w:r>
        <w:rPr>
          <w:rFonts w:cs="David" w:hint="cs"/>
          <w:rtl/>
        </w:rPr>
        <w:t>וכו</w:t>
      </w:r>
      <w:proofErr w:type="spellEnd"/>
      <w:r>
        <w:rPr>
          <w:rFonts w:cs="David" w:hint="cs"/>
          <w:rtl/>
        </w:rPr>
        <w:t xml:space="preserve">'. תתקיים הצבעה, פתוחה בפני כל אחד אפשרות להציע איזה מספר שהוא רוצה. תצביע הכנסת ובסוף תהיה החלטה </w:t>
      </w:r>
      <w:r>
        <w:rPr>
          <w:rFonts w:cs="David"/>
          <w:rtl/>
        </w:rPr>
        <w:t>–</w:t>
      </w:r>
      <w:r>
        <w:rPr>
          <w:rFonts w:cs="David" w:hint="cs"/>
          <w:rtl/>
        </w:rPr>
        <w:t xml:space="preserve"> בין להשאיר את המצב הקיים, בין לקבל את ההצעה המקורית שלי ובין לקבל את הצעת המסתייג, יהיה אשר יהיה, עם המספר שקבע. בנקודה הזאת אני מסכים אתך שצריך להגיד שמכאן יש פרק זמן שבו אי-אפשר לחדש את התהליך. </w:t>
      </w:r>
    </w:p>
    <w:p w14:paraId="641142DB" w14:textId="77777777" w:rsidR="0075004A" w:rsidRDefault="0075004A" w:rsidP="0075004A">
      <w:pPr>
        <w:bidi/>
        <w:jc w:val="both"/>
        <w:rPr>
          <w:rFonts w:cs="David" w:hint="cs"/>
          <w:rtl/>
        </w:rPr>
      </w:pPr>
    </w:p>
    <w:p w14:paraId="053EB67C"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1EB6E3D" w14:textId="77777777" w:rsidR="0075004A" w:rsidRDefault="0075004A" w:rsidP="0075004A">
      <w:pPr>
        <w:bidi/>
        <w:jc w:val="both"/>
        <w:rPr>
          <w:rFonts w:cs="David" w:hint="cs"/>
          <w:u w:val="single"/>
          <w:rtl/>
        </w:rPr>
      </w:pPr>
    </w:p>
    <w:p w14:paraId="4FF10708" w14:textId="77777777" w:rsidR="0075004A" w:rsidRDefault="0075004A" w:rsidP="0075004A">
      <w:pPr>
        <w:bidi/>
        <w:ind w:firstLine="720"/>
        <w:jc w:val="both"/>
        <w:rPr>
          <w:rFonts w:cs="David" w:hint="cs"/>
          <w:rtl/>
        </w:rPr>
      </w:pPr>
      <w:r>
        <w:rPr>
          <w:rFonts w:cs="David" w:hint="cs"/>
          <w:rtl/>
        </w:rPr>
        <w:t xml:space="preserve">אבל אני גם לא מסכים שיהיה כתוב: הוועדה תדון ותחליט בבקשה בתוך 45 יום. </w:t>
      </w:r>
    </w:p>
    <w:p w14:paraId="6CA794D2" w14:textId="77777777" w:rsidR="0075004A" w:rsidRDefault="0075004A" w:rsidP="0075004A">
      <w:pPr>
        <w:bidi/>
        <w:ind w:firstLine="720"/>
        <w:jc w:val="both"/>
        <w:rPr>
          <w:rFonts w:cs="David" w:hint="cs"/>
          <w:rtl/>
        </w:rPr>
      </w:pPr>
    </w:p>
    <w:p w14:paraId="74053119"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639932E" w14:textId="77777777" w:rsidR="0075004A" w:rsidRDefault="0075004A" w:rsidP="0075004A">
      <w:pPr>
        <w:bidi/>
        <w:ind w:firstLine="720"/>
        <w:jc w:val="both"/>
        <w:rPr>
          <w:rFonts w:cs="David" w:hint="cs"/>
          <w:rtl/>
        </w:rPr>
      </w:pPr>
    </w:p>
    <w:p w14:paraId="69D0125E" w14:textId="77777777" w:rsidR="0075004A" w:rsidRDefault="0075004A" w:rsidP="0075004A">
      <w:pPr>
        <w:bidi/>
        <w:ind w:firstLine="720"/>
        <w:jc w:val="both"/>
        <w:rPr>
          <w:rFonts w:cs="David" w:hint="cs"/>
          <w:rtl/>
        </w:rPr>
      </w:pPr>
      <w:r>
        <w:rPr>
          <w:rFonts w:cs="David" w:hint="cs"/>
          <w:rtl/>
        </w:rPr>
        <w:t>אלא?</w:t>
      </w:r>
    </w:p>
    <w:p w14:paraId="6E5D8500" w14:textId="77777777" w:rsidR="0075004A" w:rsidRDefault="0075004A" w:rsidP="0075004A">
      <w:pPr>
        <w:bidi/>
        <w:jc w:val="both"/>
        <w:rPr>
          <w:rFonts w:cs="David" w:hint="cs"/>
          <w:rtl/>
        </w:rPr>
      </w:pPr>
    </w:p>
    <w:p w14:paraId="14C43D93"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77AEB85" w14:textId="77777777" w:rsidR="0075004A" w:rsidRDefault="0075004A" w:rsidP="0075004A">
      <w:pPr>
        <w:bidi/>
        <w:jc w:val="both"/>
        <w:rPr>
          <w:rFonts w:cs="David" w:hint="cs"/>
          <w:rtl/>
        </w:rPr>
      </w:pPr>
    </w:p>
    <w:p w14:paraId="51AA3338" w14:textId="77777777" w:rsidR="0075004A" w:rsidRDefault="0075004A" w:rsidP="0075004A">
      <w:pPr>
        <w:bidi/>
        <w:ind w:firstLine="720"/>
        <w:jc w:val="both"/>
        <w:rPr>
          <w:rFonts w:cs="David" w:hint="cs"/>
          <w:rtl/>
        </w:rPr>
      </w:pPr>
      <w:r>
        <w:rPr>
          <w:rFonts w:cs="David" w:hint="cs"/>
          <w:rtl/>
        </w:rPr>
        <w:t xml:space="preserve">כמו שאתה לא מגביל אותו בחקיקה. </w:t>
      </w:r>
    </w:p>
    <w:p w14:paraId="097BC663" w14:textId="77777777" w:rsidR="0075004A" w:rsidRDefault="0075004A" w:rsidP="0075004A">
      <w:pPr>
        <w:bidi/>
        <w:jc w:val="both"/>
        <w:rPr>
          <w:rFonts w:cs="David" w:hint="cs"/>
          <w:rtl/>
        </w:rPr>
      </w:pPr>
    </w:p>
    <w:p w14:paraId="6C766BAD"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60DB008" w14:textId="77777777" w:rsidR="0075004A" w:rsidRDefault="0075004A" w:rsidP="0075004A">
      <w:pPr>
        <w:bidi/>
        <w:jc w:val="both"/>
        <w:rPr>
          <w:rFonts w:cs="David" w:hint="cs"/>
          <w:u w:val="single"/>
          <w:rtl/>
        </w:rPr>
      </w:pPr>
    </w:p>
    <w:p w14:paraId="2626D0D7" w14:textId="77777777" w:rsidR="0075004A" w:rsidRDefault="0075004A" w:rsidP="0075004A">
      <w:pPr>
        <w:bidi/>
        <w:ind w:firstLine="720"/>
        <w:jc w:val="both"/>
        <w:rPr>
          <w:rFonts w:cs="David" w:hint="cs"/>
          <w:rtl/>
        </w:rPr>
      </w:pPr>
      <w:r>
        <w:rPr>
          <w:rFonts w:cs="David" w:hint="cs"/>
          <w:rtl/>
        </w:rPr>
        <w:t xml:space="preserve">אני מסכים שיהיה, באותה תקופה שבה יהיה כתוב בוועדת הכנסת, שכשיביאו אליה חוק שבו כמה שמות היא תחליט בתוך כך וכך זמן. בתוך אותו שבוע </w:t>
      </w:r>
      <w:r>
        <w:rPr>
          <w:rFonts w:cs="David"/>
          <w:rtl/>
        </w:rPr>
        <w:t>–</w:t>
      </w:r>
      <w:r>
        <w:rPr>
          <w:rFonts w:cs="David" w:hint="cs"/>
          <w:rtl/>
        </w:rPr>
        <w:t xml:space="preserve"> אני מסכים. </w:t>
      </w:r>
    </w:p>
    <w:p w14:paraId="3A2688D8" w14:textId="77777777" w:rsidR="0075004A" w:rsidRDefault="0075004A" w:rsidP="0075004A">
      <w:pPr>
        <w:bidi/>
        <w:jc w:val="both"/>
        <w:rPr>
          <w:rFonts w:cs="David" w:hint="cs"/>
          <w:rtl/>
        </w:rPr>
      </w:pPr>
    </w:p>
    <w:p w14:paraId="735C9DE8"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322CC82" w14:textId="77777777" w:rsidR="0075004A" w:rsidRDefault="0075004A" w:rsidP="0075004A">
      <w:pPr>
        <w:bidi/>
        <w:jc w:val="both"/>
        <w:rPr>
          <w:rFonts w:cs="David" w:hint="cs"/>
          <w:u w:val="single"/>
          <w:rtl/>
        </w:rPr>
      </w:pPr>
    </w:p>
    <w:p w14:paraId="290C818D" w14:textId="77777777" w:rsidR="0075004A" w:rsidRDefault="0075004A" w:rsidP="0075004A">
      <w:pPr>
        <w:bidi/>
        <w:ind w:firstLine="720"/>
        <w:jc w:val="both"/>
        <w:rPr>
          <w:rFonts w:cs="David" w:hint="cs"/>
          <w:rtl/>
        </w:rPr>
      </w:pPr>
      <w:r>
        <w:rPr>
          <w:rFonts w:cs="David" w:hint="cs"/>
          <w:rtl/>
        </w:rPr>
        <w:t>שבוע? זה פרק הזמן הסביר?</w:t>
      </w:r>
    </w:p>
    <w:p w14:paraId="5FD2CE65" w14:textId="77777777" w:rsidR="0075004A" w:rsidRDefault="0075004A" w:rsidP="0075004A">
      <w:pPr>
        <w:bidi/>
        <w:jc w:val="both"/>
        <w:rPr>
          <w:rFonts w:cs="David" w:hint="cs"/>
          <w:rtl/>
        </w:rPr>
      </w:pPr>
    </w:p>
    <w:p w14:paraId="3544E02B"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E58A58B" w14:textId="77777777" w:rsidR="0075004A" w:rsidRDefault="0075004A" w:rsidP="0075004A">
      <w:pPr>
        <w:bidi/>
        <w:jc w:val="both"/>
        <w:rPr>
          <w:rFonts w:cs="David" w:hint="cs"/>
          <w:u w:val="single"/>
          <w:rtl/>
        </w:rPr>
      </w:pPr>
    </w:p>
    <w:p w14:paraId="19D389C2" w14:textId="77777777" w:rsidR="0075004A" w:rsidRDefault="0075004A" w:rsidP="0075004A">
      <w:pPr>
        <w:bidi/>
        <w:jc w:val="both"/>
        <w:rPr>
          <w:rFonts w:cs="David" w:hint="cs"/>
          <w:rtl/>
        </w:rPr>
      </w:pPr>
      <w:r>
        <w:rPr>
          <w:rFonts w:cs="David" w:hint="cs"/>
          <w:rtl/>
        </w:rPr>
        <w:tab/>
        <w:t xml:space="preserve">ודאי. זה לא עניין לקיים דיון רציני. </w:t>
      </w:r>
    </w:p>
    <w:p w14:paraId="63589D28" w14:textId="77777777" w:rsidR="0075004A" w:rsidRDefault="0075004A" w:rsidP="0075004A">
      <w:pPr>
        <w:bidi/>
        <w:jc w:val="both"/>
        <w:rPr>
          <w:rFonts w:cs="David" w:hint="cs"/>
          <w:rtl/>
        </w:rPr>
      </w:pPr>
    </w:p>
    <w:p w14:paraId="599204E3"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1D24DE2" w14:textId="77777777" w:rsidR="0075004A" w:rsidRDefault="0075004A" w:rsidP="0075004A">
      <w:pPr>
        <w:bidi/>
        <w:jc w:val="both"/>
        <w:rPr>
          <w:rFonts w:cs="David" w:hint="cs"/>
          <w:rtl/>
        </w:rPr>
      </w:pPr>
    </w:p>
    <w:p w14:paraId="0C02B3A4" w14:textId="77777777" w:rsidR="0075004A" w:rsidRDefault="0075004A" w:rsidP="0075004A">
      <w:pPr>
        <w:bidi/>
        <w:jc w:val="both"/>
        <w:rPr>
          <w:rFonts w:cs="David" w:hint="cs"/>
          <w:rtl/>
        </w:rPr>
      </w:pPr>
      <w:r>
        <w:rPr>
          <w:rFonts w:cs="David" w:hint="cs"/>
          <w:rtl/>
        </w:rPr>
        <w:tab/>
        <w:t>לא?</w:t>
      </w:r>
    </w:p>
    <w:p w14:paraId="5EB25A91" w14:textId="77777777" w:rsidR="0075004A" w:rsidRDefault="0075004A" w:rsidP="0075004A">
      <w:pPr>
        <w:bidi/>
        <w:jc w:val="both"/>
        <w:rPr>
          <w:rFonts w:cs="David" w:hint="cs"/>
          <w:rtl/>
        </w:rPr>
      </w:pPr>
    </w:p>
    <w:p w14:paraId="7B494B28"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5D53F9B" w14:textId="77777777" w:rsidR="0075004A" w:rsidRDefault="0075004A" w:rsidP="0075004A">
      <w:pPr>
        <w:bidi/>
        <w:jc w:val="both"/>
        <w:rPr>
          <w:rFonts w:cs="David" w:hint="cs"/>
          <w:rtl/>
        </w:rPr>
      </w:pPr>
    </w:p>
    <w:p w14:paraId="20F603BD" w14:textId="77777777" w:rsidR="0075004A" w:rsidRDefault="0075004A" w:rsidP="0075004A">
      <w:pPr>
        <w:bidi/>
        <w:jc w:val="both"/>
        <w:rPr>
          <w:rFonts w:cs="David" w:hint="cs"/>
          <w:rtl/>
        </w:rPr>
      </w:pPr>
      <w:r>
        <w:rPr>
          <w:rFonts w:cs="David" w:hint="cs"/>
          <w:rtl/>
        </w:rPr>
        <w:tab/>
        <w:t xml:space="preserve">לא. </w:t>
      </w:r>
    </w:p>
    <w:p w14:paraId="18FA28C1" w14:textId="77777777" w:rsidR="0075004A" w:rsidRDefault="0075004A" w:rsidP="0075004A">
      <w:pPr>
        <w:bidi/>
        <w:jc w:val="both"/>
        <w:rPr>
          <w:rFonts w:cs="David" w:hint="cs"/>
          <w:rtl/>
        </w:rPr>
      </w:pPr>
    </w:p>
    <w:p w14:paraId="4FFA2557"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A776168" w14:textId="77777777" w:rsidR="0075004A" w:rsidRDefault="0075004A" w:rsidP="0075004A">
      <w:pPr>
        <w:bidi/>
        <w:jc w:val="both"/>
        <w:rPr>
          <w:rFonts w:cs="David" w:hint="cs"/>
          <w:rtl/>
        </w:rPr>
      </w:pPr>
    </w:p>
    <w:p w14:paraId="60E0B4B6" w14:textId="77777777" w:rsidR="0075004A" w:rsidRDefault="0075004A" w:rsidP="0075004A">
      <w:pPr>
        <w:bidi/>
        <w:jc w:val="both"/>
        <w:rPr>
          <w:rFonts w:cs="David" w:hint="cs"/>
          <w:rtl/>
        </w:rPr>
      </w:pPr>
      <w:r>
        <w:rPr>
          <w:rFonts w:cs="David" w:hint="cs"/>
          <w:rtl/>
        </w:rPr>
        <w:tab/>
        <w:t xml:space="preserve">אתה לא מבין את מהות תפקידה של ועדת הכנסת. פה יש דיונים מאוד רציניים והשאלה איזו ועדה תדון באיזה חוק היא שאלה שיכולה להכריע את כל תוצאת הליך החקיקה. </w:t>
      </w:r>
    </w:p>
    <w:p w14:paraId="27819378" w14:textId="77777777" w:rsidR="0075004A" w:rsidRDefault="0075004A" w:rsidP="0075004A">
      <w:pPr>
        <w:bidi/>
        <w:jc w:val="both"/>
        <w:rPr>
          <w:rFonts w:cs="David" w:hint="cs"/>
          <w:rtl/>
        </w:rPr>
      </w:pPr>
    </w:p>
    <w:p w14:paraId="310324E8" w14:textId="77777777" w:rsidR="0075004A" w:rsidRPr="001F0610" w:rsidRDefault="0075004A" w:rsidP="0075004A">
      <w:pPr>
        <w:bidi/>
        <w:jc w:val="both"/>
        <w:rPr>
          <w:rFonts w:cs="David" w:hint="cs"/>
          <w:u w:val="single"/>
          <w:rtl/>
        </w:rPr>
      </w:pPr>
      <w:r w:rsidRPr="001F0610">
        <w:rPr>
          <w:rFonts w:cs="David" w:hint="cs"/>
          <w:u w:val="single"/>
          <w:rtl/>
        </w:rPr>
        <w:t>אורי</w:t>
      </w:r>
      <w:r>
        <w:rPr>
          <w:rFonts w:cs="David" w:hint="cs"/>
          <w:u w:val="single"/>
          <w:rtl/>
        </w:rPr>
        <w:t xml:space="preserve"> בנק:</w:t>
      </w:r>
    </w:p>
    <w:p w14:paraId="60ABA89A" w14:textId="77777777" w:rsidR="0075004A" w:rsidRDefault="0075004A" w:rsidP="0075004A">
      <w:pPr>
        <w:bidi/>
        <w:jc w:val="both"/>
        <w:rPr>
          <w:rFonts w:cs="David" w:hint="cs"/>
          <w:rtl/>
        </w:rPr>
      </w:pPr>
    </w:p>
    <w:p w14:paraId="3470115C" w14:textId="77777777" w:rsidR="0075004A" w:rsidRDefault="0075004A" w:rsidP="0075004A">
      <w:pPr>
        <w:bidi/>
        <w:ind w:firstLine="720"/>
        <w:jc w:val="both"/>
        <w:rPr>
          <w:rFonts w:cs="David" w:hint="cs"/>
          <w:rtl/>
        </w:rPr>
      </w:pPr>
      <w:r>
        <w:rPr>
          <w:rFonts w:cs="David" w:hint="cs"/>
          <w:rtl/>
        </w:rPr>
        <w:t xml:space="preserve">בתור מישהו אובייקטיבי, יש משהו במה שדודו אומר, שיש מקבילה לפררוגטיבה של יו"ר ועדה לקבוע. </w:t>
      </w:r>
    </w:p>
    <w:p w14:paraId="4A56C219" w14:textId="77777777" w:rsidR="0075004A" w:rsidRDefault="0075004A" w:rsidP="0075004A">
      <w:pPr>
        <w:bidi/>
        <w:jc w:val="both"/>
        <w:rPr>
          <w:rFonts w:cs="David" w:hint="cs"/>
          <w:rtl/>
        </w:rPr>
      </w:pPr>
    </w:p>
    <w:p w14:paraId="7D612473" w14:textId="77777777" w:rsidR="0075004A" w:rsidRDefault="0075004A" w:rsidP="0075004A">
      <w:pPr>
        <w:keepLines/>
        <w:bidi/>
        <w:jc w:val="both"/>
        <w:rPr>
          <w:rFonts w:cs="David" w:hint="cs"/>
          <w:u w:val="single"/>
          <w:rtl/>
        </w:rPr>
      </w:pPr>
      <w:r>
        <w:rPr>
          <w:rFonts w:cs="David" w:hint="cs"/>
          <w:u w:val="single"/>
          <w:rtl/>
        </w:rPr>
        <w:t>דוד רותם</w:t>
      </w:r>
      <w:r w:rsidRPr="00E36EB4">
        <w:rPr>
          <w:rFonts w:cs="David" w:hint="cs"/>
          <w:u w:val="single"/>
          <w:rtl/>
        </w:rPr>
        <w:t>:</w:t>
      </w:r>
    </w:p>
    <w:p w14:paraId="12C05B26" w14:textId="77777777" w:rsidR="0075004A" w:rsidRDefault="0075004A" w:rsidP="0075004A">
      <w:pPr>
        <w:keepLines/>
        <w:bidi/>
        <w:jc w:val="both"/>
        <w:rPr>
          <w:rFonts w:cs="David" w:hint="cs"/>
          <w:u w:val="single"/>
          <w:rtl/>
        </w:rPr>
      </w:pPr>
    </w:p>
    <w:p w14:paraId="78756E95" w14:textId="77777777" w:rsidR="0075004A" w:rsidRDefault="0075004A" w:rsidP="0075004A">
      <w:pPr>
        <w:keepLines/>
        <w:bidi/>
        <w:ind w:firstLine="720"/>
        <w:jc w:val="both"/>
        <w:rPr>
          <w:rFonts w:cs="David" w:hint="cs"/>
          <w:rtl/>
        </w:rPr>
      </w:pPr>
      <w:r>
        <w:rPr>
          <w:rFonts w:cs="David" w:hint="cs"/>
          <w:rtl/>
        </w:rPr>
        <w:t xml:space="preserve">ליו"ר ועדה יש פררוגטיבה לקבוע את סדר הדיונים אצלו. למשל, יש אצלי עכשיו בקשה להגדלת מספר שופטי בית המשפט העליון ויש לי באותו זמן על השולחן הצעת חוק לתיקון חוק החוזים. אני חושב שחוק החוזים יותר חשוב מהגדלת מספר השופטים. </w:t>
      </w:r>
    </w:p>
    <w:p w14:paraId="4C2049A8" w14:textId="77777777" w:rsidR="0075004A" w:rsidRDefault="0075004A" w:rsidP="0075004A">
      <w:pPr>
        <w:bidi/>
        <w:jc w:val="both"/>
        <w:rPr>
          <w:rFonts w:cs="David" w:hint="cs"/>
          <w:rtl/>
        </w:rPr>
      </w:pPr>
    </w:p>
    <w:p w14:paraId="0DB691DE"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006B157" w14:textId="77777777" w:rsidR="0075004A" w:rsidRDefault="0075004A" w:rsidP="0075004A">
      <w:pPr>
        <w:bidi/>
        <w:jc w:val="both"/>
        <w:rPr>
          <w:rFonts w:cs="David" w:hint="cs"/>
          <w:u w:val="single"/>
          <w:rtl/>
        </w:rPr>
      </w:pPr>
    </w:p>
    <w:p w14:paraId="0BCE1938" w14:textId="77777777" w:rsidR="0075004A" w:rsidRDefault="0075004A" w:rsidP="0075004A">
      <w:pPr>
        <w:bidi/>
        <w:ind w:firstLine="720"/>
        <w:jc w:val="both"/>
        <w:rPr>
          <w:rFonts w:cs="David" w:hint="cs"/>
          <w:rtl/>
        </w:rPr>
      </w:pPr>
      <w:r>
        <w:rPr>
          <w:rFonts w:cs="David" w:hint="cs"/>
          <w:rtl/>
        </w:rPr>
        <w:t xml:space="preserve">אז אתה יכול לעשות את שניהם: את חוק החוזים היום ואת הגדלת מספר השופטים מחר. </w:t>
      </w:r>
    </w:p>
    <w:p w14:paraId="7CAA3F2C" w14:textId="77777777" w:rsidR="0075004A" w:rsidRDefault="0075004A" w:rsidP="0075004A">
      <w:pPr>
        <w:bidi/>
        <w:ind w:firstLine="720"/>
        <w:jc w:val="both"/>
        <w:rPr>
          <w:rFonts w:cs="David" w:hint="cs"/>
          <w:rtl/>
        </w:rPr>
      </w:pPr>
    </w:p>
    <w:p w14:paraId="2A46864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E9A1F0B" w14:textId="77777777" w:rsidR="0075004A" w:rsidRDefault="0075004A" w:rsidP="0075004A">
      <w:pPr>
        <w:bidi/>
        <w:ind w:firstLine="720"/>
        <w:jc w:val="both"/>
        <w:rPr>
          <w:rFonts w:cs="David" w:hint="cs"/>
          <w:rtl/>
        </w:rPr>
      </w:pPr>
    </w:p>
    <w:p w14:paraId="29A5CD40" w14:textId="77777777" w:rsidR="0075004A" w:rsidRDefault="0075004A" w:rsidP="0075004A">
      <w:pPr>
        <w:bidi/>
        <w:ind w:firstLine="720"/>
        <w:jc w:val="both"/>
        <w:rPr>
          <w:rFonts w:cs="David" w:hint="cs"/>
          <w:rtl/>
        </w:rPr>
      </w:pPr>
      <w:r>
        <w:rPr>
          <w:rFonts w:cs="David" w:hint="cs"/>
          <w:rtl/>
        </w:rPr>
        <w:t xml:space="preserve">אבל יש לי עוד כמה </w:t>
      </w:r>
      <w:smartTag w:uri="urn:schemas-microsoft-com:office:smarttags" w:element="PersonName">
        <w:r>
          <w:rPr>
            <w:rFonts w:cs="David" w:hint="cs"/>
            <w:rtl/>
          </w:rPr>
          <w:t>דב</w:t>
        </w:r>
      </w:smartTag>
      <w:r>
        <w:rPr>
          <w:rFonts w:cs="David" w:hint="cs"/>
          <w:rtl/>
        </w:rPr>
        <w:t xml:space="preserve">רים. </w:t>
      </w:r>
    </w:p>
    <w:p w14:paraId="58BFEB96" w14:textId="77777777" w:rsidR="0075004A" w:rsidRDefault="0075004A" w:rsidP="0075004A">
      <w:pPr>
        <w:bidi/>
        <w:ind w:firstLine="720"/>
        <w:jc w:val="both"/>
        <w:rPr>
          <w:rFonts w:cs="David" w:hint="cs"/>
          <w:rtl/>
        </w:rPr>
      </w:pPr>
    </w:p>
    <w:p w14:paraId="55BDC371"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6BFF99BE" w14:textId="77777777" w:rsidR="0075004A" w:rsidRDefault="0075004A" w:rsidP="0075004A">
      <w:pPr>
        <w:bidi/>
        <w:ind w:firstLine="720"/>
        <w:jc w:val="both"/>
        <w:rPr>
          <w:rFonts w:cs="David" w:hint="cs"/>
          <w:rtl/>
        </w:rPr>
      </w:pPr>
    </w:p>
    <w:p w14:paraId="47BA0A1B" w14:textId="77777777" w:rsidR="0075004A" w:rsidRDefault="0075004A" w:rsidP="0075004A">
      <w:pPr>
        <w:bidi/>
        <w:ind w:firstLine="720"/>
        <w:jc w:val="both"/>
        <w:rPr>
          <w:rFonts w:cs="David" w:hint="cs"/>
          <w:rtl/>
        </w:rPr>
      </w:pPr>
      <w:r>
        <w:rPr>
          <w:rFonts w:cs="David" w:hint="cs"/>
          <w:rtl/>
        </w:rPr>
        <w:t xml:space="preserve">פה בא תפקיד ועדת הכנסת, לדאוג שתוכל לתמרן. </w:t>
      </w:r>
    </w:p>
    <w:p w14:paraId="47227FDB" w14:textId="77777777" w:rsidR="0075004A" w:rsidRDefault="0075004A" w:rsidP="0075004A">
      <w:pPr>
        <w:bidi/>
        <w:ind w:firstLine="720"/>
        <w:jc w:val="both"/>
        <w:rPr>
          <w:rFonts w:cs="David" w:hint="cs"/>
          <w:rtl/>
        </w:rPr>
      </w:pPr>
    </w:p>
    <w:p w14:paraId="118FCA6E"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4559794" w14:textId="77777777" w:rsidR="0075004A" w:rsidRDefault="0075004A" w:rsidP="0075004A">
      <w:pPr>
        <w:bidi/>
        <w:ind w:firstLine="720"/>
        <w:jc w:val="both"/>
        <w:rPr>
          <w:rFonts w:cs="David" w:hint="cs"/>
          <w:rtl/>
        </w:rPr>
      </w:pPr>
    </w:p>
    <w:p w14:paraId="72A4FCC0" w14:textId="77777777" w:rsidR="0075004A" w:rsidRDefault="0075004A" w:rsidP="0075004A">
      <w:pPr>
        <w:bidi/>
        <w:ind w:firstLine="720"/>
        <w:jc w:val="both"/>
        <w:rPr>
          <w:rFonts w:cs="David" w:hint="cs"/>
          <w:rtl/>
        </w:rPr>
      </w:pPr>
      <w:r>
        <w:rPr>
          <w:rFonts w:cs="David" w:hint="cs"/>
          <w:rtl/>
        </w:rPr>
        <w:t xml:space="preserve">לא ביקשתי להעמיס עליה, לכן אני אומר שלא תקבעו לי פה את 45 היום האלה. </w:t>
      </w:r>
    </w:p>
    <w:p w14:paraId="3E8158D9" w14:textId="77777777" w:rsidR="0075004A" w:rsidRDefault="0075004A" w:rsidP="0075004A">
      <w:pPr>
        <w:bidi/>
        <w:ind w:firstLine="720"/>
        <w:jc w:val="both"/>
        <w:rPr>
          <w:rFonts w:cs="David" w:hint="cs"/>
          <w:rtl/>
        </w:rPr>
      </w:pPr>
    </w:p>
    <w:p w14:paraId="033A437E"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6D3BF743" w14:textId="77777777" w:rsidR="0075004A" w:rsidRDefault="0075004A" w:rsidP="0075004A">
      <w:pPr>
        <w:bidi/>
        <w:ind w:firstLine="720"/>
        <w:jc w:val="both"/>
        <w:rPr>
          <w:rFonts w:cs="David" w:hint="cs"/>
          <w:rtl/>
        </w:rPr>
      </w:pPr>
    </w:p>
    <w:p w14:paraId="3089B1EA" w14:textId="77777777" w:rsidR="0075004A" w:rsidRDefault="0075004A" w:rsidP="0075004A">
      <w:pPr>
        <w:bidi/>
        <w:ind w:firstLine="720"/>
        <w:jc w:val="both"/>
        <w:rPr>
          <w:rFonts w:cs="David" w:hint="cs"/>
          <w:rtl/>
        </w:rPr>
      </w:pPr>
      <w:r>
        <w:rPr>
          <w:rFonts w:cs="David" w:hint="cs"/>
          <w:rtl/>
        </w:rPr>
        <w:t>ואז מה? לכאורה אפשר לבקש את הבקשה, ואם יושב בתפקיד מישהו שמתנגד לעניין ברמה העקרונית הוא יסכל למעשה תהליך?</w:t>
      </w:r>
    </w:p>
    <w:p w14:paraId="2D7B300E" w14:textId="77777777" w:rsidR="0075004A" w:rsidRDefault="0075004A" w:rsidP="0075004A">
      <w:pPr>
        <w:bidi/>
        <w:jc w:val="both"/>
        <w:rPr>
          <w:rFonts w:cs="David" w:hint="cs"/>
          <w:rtl/>
        </w:rPr>
      </w:pPr>
    </w:p>
    <w:p w14:paraId="69EF5EF4"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F1A96A0" w14:textId="77777777" w:rsidR="0075004A" w:rsidRDefault="0075004A" w:rsidP="0075004A">
      <w:pPr>
        <w:bidi/>
        <w:jc w:val="both"/>
        <w:rPr>
          <w:rFonts w:cs="David" w:hint="cs"/>
          <w:u w:val="single"/>
          <w:rtl/>
        </w:rPr>
      </w:pPr>
    </w:p>
    <w:p w14:paraId="5A1145C0" w14:textId="77777777" w:rsidR="0075004A" w:rsidRDefault="0075004A" w:rsidP="0075004A">
      <w:pPr>
        <w:bidi/>
        <w:ind w:firstLine="720"/>
        <w:jc w:val="both"/>
        <w:rPr>
          <w:rFonts w:cs="David" w:hint="cs"/>
          <w:rtl/>
        </w:rPr>
      </w:pPr>
      <w:r>
        <w:rPr>
          <w:rFonts w:cs="David" w:hint="cs"/>
          <w:rtl/>
        </w:rPr>
        <w:t xml:space="preserve">קודם כול, התשובה היא כן. גם היום אני יכול לסכל. </w:t>
      </w:r>
    </w:p>
    <w:p w14:paraId="63ADB77B" w14:textId="77777777" w:rsidR="0075004A" w:rsidRDefault="0075004A" w:rsidP="0075004A">
      <w:pPr>
        <w:bidi/>
        <w:ind w:firstLine="720"/>
        <w:jc w:val="both"/>
        <w:rPr>
          <w:rFonts w:cs="David" w:hint="cs"/>
          <w:rtl/>
        </w:rPr>
      </w:pPr>
    </w:p>
    <w:p w14:paraId="1A64D6A2"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98ABC60" w14:textId="77777777" w:rsidR="0075004A" w:rsidRDefault="0075004A" w:rsidP="0075004A">
      <w:pPr>
        <w:bidi/>
        <w:ind w:firstLine="720"/>
        <w:jc w:val="both"/>
        <w:rPr>
          <w:rFonts w:cs="David" w:hint="cs"/>
          <w:rtl/>
        </w:rPr>
      </w:pPr>
    </w:p>
    <w:p w14:paraId="4A697934" w14:textId="77777777" w:rsidR="0075004A" w:rsidRDefault="0075004A" w:rsidP="0075004A">
      <w:pPr>
        <w:bidi/>
        <w:ind w:firstLine="720"/>
        <w:jc w:val="both"/>
        <w:rPr>
          <w:rFonts w:cs="David" w:hint="cs"/>
          <w:rtl/>
        </w:rPr>
      </w:pPr>
      <w:r>
        <w:rPr>
          <w:rFonts w:cs="David" w:hint="cs"/>
          <w:rtl/>
        </w:rPr>
        <w:t>אם יהיה 45 יום איך אתה יכול?</w:t>
      </w:r>
    </w:p>
    <w:p w14:paraId="4B5BA0EC" w14:textId="77777777" w:rsidR="0075004A" w:rsidRDefault="0075004A" w:rsidP="0075004A">
      <w:pPr>
        <w:bidi/>
        <w:ind w:firstLine="720"/>
        <w:jc w:val="both"/>
        <w:rPr>
          <w:rFonts w:cs="David" w:hint="cs"/>
          <w:rtl/>
        </w:rPr>
      </w:pPr>
    </w:p>
    <w:p w14:paraId="15396031"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52C0533" w14:textId="77777777" w:rsidR="0075004A" w:rsidRDefault="0075004A" w:rsidP="0075004A">
      <w:pPr>
        <w:bidi/>
        <w:ind w:firstLine="720"/>
        <w:jc w:val="both"/>
        <w:rPr>
          <w:rFonts w:cs="David" w:hint="cs"/>
          <w:rtl/>
        </w:rPr>
      </w:pPr>
    </w:p>
    <w:p w14:paraId="14D067B9" w14:textId="77777777" w:rsidR="0075004A" w:rsidRDefault="0075004A" w:rsidP="0075004A">
      <w:pPr>
        <w:bidi/>
        <w:ind w:firstLine="720"/>
        <w:jc w:val="both"/>
        <w:rPr>
          <w:rFonts w:cs="David" w:hint="cs"/>
          <w:rtl/>
        </w:rPr>
      </w:pPr>
      <w:r>
        <w:rPr>
          <w:rFonts w:cs="David" w:hint="cs"/>
          <w:rtl/>
        </w:rPr>
        <w:t xml:space="preserve">אקבע את הדיון ליום ראשון ב-8:00 בבוקר או יום חמישי ב-4:00 אחרי הצהריים. </w:t>
      </w:r>
    </w:p>
    <w:p w14:paraId="1A27D0CB" w14:textId="77777777" w:rsidR="0075004A" w:rsidRDefault="0075004A" w:rsidP="0075004A">
      <w:pPr>
        <w:bidi/>
        <w:ind w:firstLine="720"/>
        <w:jc w:val="both"/>
        <w:rPr>
          <w:rFonts w:cs="David" w:hint="cs"/>
          <w:rtl/>
        </w:rPr>
      </w:pPr>
    </w:p>
    <w:p w14:paraId="0481B226"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E9C0A55" w14:textId="77777777" w:rsidR="0075004A" w:rsidRDefault="0075004A" w:rsidP="0075004A">
      <w:pPr>
        <w:bidi/>
        <w:ind w:firstLine="720"/>
        <w:jc w:val="both"/>
        <w:rPr>
          <w:rFonts w:cs="David" w:hint="cs"/>
          <w:rtl/>
        </w:rPr>
      </w:pPr>
    </w:p>
    <w:p w14:paraId="4345575D" w14:textId="77777777" w:rsidR="0075004A" w:rsidRDefault="0075004A" w:rsidP="0075004A">
      <w:pPr>
        <w:bidi/>
        <w:ind w:firstLine="720"/>
        <w:jc w:val="both"/>
        <w:rPr>
          <w:rFonts w:cs="David" w:hint="cs"/>
          <w:rtl/>
        </w:rPr>
      </w:pPr>
      <w:r>
        <w:rPr>
          <w:rFonts w:cs="David" w:hint="cs"/>
          <w:rtl/>
        </w:rPr>
        <w:t>אין בעיה. ותחליט מה?</w:t>
      </w:r>
    </w:p>
    <w:p w14:paraId="5635679F" w14:textId="77777777" w:rsidR="0075004A" w:rsidRDefault="0075004A" w:rsidP="0075004A">
      <w:pPr>
        <w:bidi/>
        <w:ind w:firstLine="720"/>
        <w:jc w:val="both"/>
        <w:rPr>
          <w:rFonts w:cs="David" w:hint="cs"/>
          <w:rtl/>
        </w:rPr>
      </w:pPr>
    </w:p>
    <w:p w14:paraId="59D51A9F"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F6B3A20" w14:textId="77777777" w:rsidR="0075004A" w:rsidRDefault="0075004A" w:rsidP="0075004A">
      <w:pPr>
        <w:bidi/>
        <w:ind w:firstLine="720"/>
        <w:jc w:val="both"/>
        <w:rPr>
          <w:rFonts w:cs="David" w:hint="cs"/>
          <w:rtl/>
        </w:rPr>
      </w:pPr>
    </w:p>
    <w:p w14:paraId="2FA1BAD6" w14:textId="77777777" w:rsidR="0075004A" w:rsidRDefault="0075004A" w:rsidP="0075004A">
      <w:pPr>
        <w:bidi/>
        <w:ind w:firstLine="720"/>
        <w:jc w:val="both"/>
        <w:rPr>
          <w:rFonts w:cs="David" w:hint="cs"/>
          <w:rtl/>
        </w:rPr>
      </w:pPr>
      <w:r>
        <w:rPr>
          <w:rFonts w:cs="David" w:hint="cs"/>
          <w:rtl/>
        </w:rPr>
        <w:t xml:space="preserve">ואחליט לבד שאני דוחה את הבקשה. </w:t>
      </w:r>
    </w:p>
    <w:p w14:paraId="6A897C15" w14:textId="77777777" w:rsidR="0075004A" w:rsidRDefault="0075004A" w:rsidP="0075004A">
      <w:pPr>
        <w:bidi/>
        <w:jc w:val="both"/>
        <w:rPr>
          <w:rFonts w:cs="David" w:hint="cs"/>
          <w:rtl/>
        </w:rPr>
      </w:pPr>
    </w:p>
    <w:p w14:paraId="376A1163"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B29E20C" w14:textId="77777777" w:rsidR="0075004A" w:rsidRDefault="0075004A" w:rsidP="0075004A">
      <w:pPr>
        <w:bidi/>
        <w:jc w:val="both"/>
        <w:rPr>
          <w:rFonts w:cs="David" w:hint="cs"/>
          <w:rtl/>
        </w:rPr>
      </w:pPr>
    </w:p>
    <w:p w14:paraId="10D1D375" w14:textId="77777777" w:rsidR="0075004A" w:rsidRDefault="0075004A" w:rsidP="0075004A">
      <w:pPr>
        <w:bidi/>
        <w:jc w:val="both"/>
        <w:rPr>
          <w:rFonts w:cs="David" w:hint="cs"/>
          <w:rtl/>
        </w:rPr>
      </w:pPr>
      <w:r>
        <w:rPr>
          <w:rFonts w:cs="David" w:hint="cs"/>
          <w:rtl/>
        </w:rPr>
        <w:tab/>
        <w:t xml:space="preserve">יפה, ואני אגיש עליה הסתייגות ויצביעו עליה במליאה. </w:t>
      </w:r>
    </w:p>
    <w:p w14:paraId="5CA9F4F6" w14:textId="77777777" w:rsidR="0075004A" w:rsidRDefault="0075004A" w:rsidP="0075004A">
      <w:pPr>
        <w:bidi/>
        <w:jc w:val="both"/>
        <w:rPr>
          <w:rFonts w:cs="David" w:hint="cs"/>
          <w:rtl/>
        </w:rPr>
      </w:pPr>
    </w:p>
    <w:p w14:paraId="7F2769D0"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61358B6" w14:textId="77777777" w:rsidR="0075004A" w:rsidRDefault="0075004A" w:rsidP="0075004A">
      <w:pPr>
        <w:bidi/>
        <w:jc w:val="both"/>
        <w:rPr>
          <w:rFonts w:cs="David" w:hint="cs"/>
          <w:rtl/>
        </w:rPr>
      </w:pPr>
    </w:p>
    <w:p w14:paraId="4F3EF33E" w14:textId="77777777" w:rsidR="0075004A" w:rsidRDefault="0075004A" w:rsidP="0075004A">
      <w:pPr>
        <w:bidi/>
        <w:jc w:val="both"/>
        <w:rPr>
          <w:rFonts w:cs="David" w:hint="cs"/>
          <w:rtl/>
        </w:rPr>
      </w:pPr>
      <w:r>
        <w:rPr>
          <w:rFonts w:cs="David" w:hint="cs"/>
          <w:rtl/>
        </w:rPr>
        <w:tab/>
        <w:t>לא תוכל, כי לא תהיה באותו יום.</w:t>
      </w:r>
    </w:p>
    <w:p w14:paraId="3D06630C" w14:textId="77777777" w:rsidR="0075004A" w:rsidRDefault="0075004A" w:rsidP="0075004A">
      <w:pPr>
        <w:bidi/>
        <w:jc w:val="both"/>
        <w:rPr>
          <w:rFonts w:cs="David" w:hint="cs"/>
          <w:rtl/>
        </w:rPr>
      </w:pPr>
    </w:p>
    <w:p w14:paraId="39128ED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7FD9808" w14:textId="77777777" w:rsidR="0075004A" w:rsidRDefault="0075004A" w:rsidP="0075004A">
      <w:pPr>
        <w:bidi/>
        <w:jc w:val="both"/>
        <w:rPr>
          <w:rFonts w:cs="David" w:hint="cs"/>
          <w:rtl/>
        </w:rPr>
      </w:pPr>
    </w:p>
    <w:p w14:paraId="76BE35E8" w14:textId="77777777" w:rsidR="0075004A" w:rsidRDefault="0075004A" w:rsidP="0075004A">
      <w:pPr>
        <w:bidi/>
        <w:ind w:firstLine="720"/>
        <w:jc w:val="both"/>
        <w:rPr>
          <w:rFonts w:cs="David" w:hint="cs"/>
          <w:rtl/>
        </w:rPr>
      </w:pPr>
      <w:r>
        <w:rPr>
          <w:rFonts w:cs="David" w:hint="cs"/>
          <w:rtl/>
        </w:rPr>
        <w:t xml:space="preserve">השגות יוגשו רק בישיבה. אולי צריך להגיש את זה. </w:t>
      </w:r>
    </w:p>
    <w:p w14:paraId="7A26FEA9" w14:textId="77777777" w:rsidR="0075004A" w:rsidRDefault="0075004A" w:rsidP="0075004A">
      <w:pPr>
        <w:bidi/>
        <w:jc w:val="both"/>
        <w:rPr>
          <w:rFonts w:cs="David" w:hint="cs"/>
          <w:rtl/>
        </w:rPr>
      </w:pPr>
    </w:p>
    <w:p w14:paraId="4504A37D"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E00C342" w14:textId="77777777" w:rsidR="0075004A" w:rsidRDefault="0075004A" w:rsidP="0075004A">
      <w:pPr>
        <w:bidi/>
        <w:jc w:val="both"/>
        <w:rPr>
          <w:rFonts w:cs="David" w:hint="cs"/>
          <w:rtl/>
        </w:rPr>
      </w:pPr>
    </w:p>
    <w:p w14:paraId="5E4F9470" w14:textId="77777777" w:rsidR="0075004A" w:rsidRDefault="0075004A" w:rsidP="0075004A">
      <w:pPr>
        <w:bidi/>
        <w:jc w:val="both"/>
        <w:rPr>
          <w:rFonts w:cs="David" w:hint="cs"/>
          <w:rtl/>
        </w:rPr>
      </w:pPr>
      <w:r>
        <w:rPr>
          <w:rFonts w:cs="David" w:hint="cs"/>
          <w:rtl/>
        </w:rPr>
        <w:tab/>
        <w:t xml:space="preserve">מה זה אני לא אהיה? מתי שתקרא לי אבוא. </w:t>
      </w:r>
    </w:p>
    <w:p w14:paraId="2DFE883F" w14:textId="77777777" w:rsidR="0075004A" w:rsidRDefault="0075004A" w:rsidP="0075004A">
      <w:pPr>
        <w:bidi/>
        <w:jc w:val="both"/>
        <w:rPr>
          <w:rFonts w:cs="David" w:hint="cs"/>
          <w:rtl/>
        </w:rPr>
      </w:pPr>
    </w:p>
    <w:p w14:paraId="18BDA085" w14:textId="77777777" w:rsidR="0075004A" w:rsidRDefault="0075004A" w:rsidP="0075004A">
      <w:pPr>
        <w:bidi/>
        <w:jc w:val="both"/>
        <w:rPr>
          <w:rFonts w:cs="David" w:hint="cs"/>
          <w:u w:val="single"/>
          <w:rtl/>
        </w:rPr>
      </w:pPr>
      <w:r w:rsidRPr="008072B6">
        <w:rPr>
          <w:rFonts w:cs="David" w:hint="cs"/>
          <w:u w:val="single"/>
          <w:rtl/>
        </w:rPr>
        <w:t>אברהם מיכאלי:</w:t>
      </w:r>
    </w:p>
    <w:p w14:paraId="3DC3DAAB" w14:textId="77777777" w:rsidR="0075004A" w:rsidRDefault="0075004A" w:rsidP="0075004A">
      <w:pPr>
        <w:bidi/>
        <w:jc w:val="both"/>
        <w:rPr>
          <w:rFonts w:cs="David" w:hint="cs"/>
          <w:rtl/>
        </w:rPr>
      </w:pPr>
    </w:p>
    <w:p w14:paraId="1DA8AF7C" w14:textId="77777777" w:rsidR="0075004A" w:rsidRDefault="0075004A" w:rsidP="0075004A">
      <w:pPr>
        <w:bidi/>
        <w:jc w:val="both"/>
        <w:rPr>
          <w:rFonts w:cs="David" w:hint="cs"/>
          <w:rtl/>
        </w:rPr>
      </w:pPr>
      <w:r>
        <w:rPr>
          <w:rFonts w:cs="David" w:hint="cs"/>
          <w:rtl/>
        </w:rPr>
        <w:tab/>
        <w:t>היום היה לי ויכוח אתו, האם מסתייג שלא נמצא בוועדה, מותר לדון בהסתייגות שלו?</w:t>
      </w:r>
    </w:p>
    <w:p w14:paraId="6B60E7F5" w14:textId="77777777" w:rsidR="0075004A" w:rsidRDefault="0075004A" w:rsidP="0075004A">
      <w:pPr>
        <w:bidi/>
        <w:jc w:val="both"/>
        <w:rPr>
          <w:rFonts w:cs="David" w:hint="cs"/>
          <w:rtl/>
        </w:rPr>
      </w:pPr>
    </w:p>
    <w:p w14:paraId="7FAF9FE1"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F9580F0" w14:textId="77777777" w:rsidR="0075004A" w:rsidRDefault="0075004A" w:rsidP="0075004A">
      <w:pPr>
        <w:bidi/>
        <w:jc w:val="both"/>
        <w:rPr>
          <w:rFonts w:cs="David" w:hint="cs"/>
          <w:rtl/>
        </w:rPr>
      </w:pPr>
    </w:p>
    <w:p w14:paraId="758036F3" w14:textId="77777777" w:rsidR="0075004A" w:rsidRDefault="0075004A" w:rsidP="0075004A">
      <w:pPr>
        <w:bidi/>
        <w:jc w:val="both"/>
        <w:rPr>
          <w:rFonts w:cs="David" w:hint="cs"/>
          <w:rtl/>
        </w:rPr>
      </w:pPr>
      <w:r>
        <w:rPr>
          <w:rFonts w:cs="David" w:hint="cs"/>
          <w:rtl/>
        </w:rPr>
        <w:tab/>
        <w:t xml:space="preserve">אצלי אני נותן גם למי שלא היה פה להגיש הסתייגויות. </w:t>
      </w:r>
    </w:p>
    <w:p w14:paraId="52C8F838" w14:textId="77777777" w:rsidR="0075004A" w:rsidRDefault="0075004A" w:rsidP="0075004A">
      <w:pPr>
        <w:bidi/>
        <w:jc w:val="both"/>
        <w:rPr>
          <w:rFonts w:cs="David" w:hint="cs"/>
          <w:rtl/>
        </w:rPr>
      </w:pPr>
    </w:p>
    <w:p w14:paraId="02E76493"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20A01EB" w14:textId="77777777" w:rsidR="0075004A" w:rsidRDefault="0075004A" w:rsidP="0075004A">
      <w:pPr>
        <w:bidi/>
        <w:jc w:val="both"/>
        <w:rPr>
          <w:rFonts w:cs="David" w:hint="cs"/>
          <w:u w:val="single"/>
          <w:rtl/>
        </w:rPr>
      </w:pPr>
    </w:p>
    <w:p w14:paraId="54F855C9" w14:textId="77777777" w:rsidR="0075004A" w:rsidRDefault="0075004A" w:rsidP="0075004A">
      <w:pPr>
        <w:bidi/>
        <w:ind w:firstLine="720"/>
        <w:jc w:val="both"/>
        <w:rPr>
          <w:rFonts w:cs="David" w:hint="cs"/>
          <w:rtl/>
        </w:rPr>
      </w:pPr>
      <w:r>
        <w:rPr>
          <w:rFonts w:cs="David" w:hint="cs"/>
          <w:rtl/>
        </w:rPr>
        <w:t xml:space="preserve">יש סעיף של החלטת ועדת הכנסת, שאומר שזה אפשרי. </w:t>
      </w:r>
    </w:p>
    <w:p w14:paraId="55FFE072" w14:textId="77777777" w:rsidR="0075004A" w:rsidRDefault="0075004A" w:rsidP="0075004A">
      <w:pPr>
        <w:bidi/>
        <w:ind w:firstLine="720"/>
        <w:jc w:val="both"/>
        <w:rPr>
          <w:rFonts w:cs="David" w:hint="cs"/>
          <w:rtl/>
        </w:rPr>
      </w:pPr>
    </w:p>
    <w:p w14:paraId="54526535"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8017C64" w14:textId="77777777" w:rsidR="0075004A" w:rsidRDefault="0075004A" w:rsidP="0075004A">
      <w:pPr>
        <w:bidi/>
        <w:ind w:firstLine="720"/>
        <w:jc w:val="both"/>
        <w:rPr>
          <w:rFonts w:cs="David" w:hint="cs"/>
          <w:rtl/>
        </w:rPr>
      </w:pPr>
    </w:p>
    <w:p w14:paraId="6C0DF5DF" w14:textId="77777777" w:rsidR="0075004A" w:rsidRDefault="0075004A" w:rsidP="0075004A">
      <w:pPr>
        <w:bidi/>
        <w:ind w:firstLine="720"/>
        <w:jc w:val="both"/>
        <w:rPr>
          <w:rFonts w:cs="David" w:hint="cs"/>
          <w:rtl/>
        </w:rPr>
      </w:pPr>
      <w:r>
        <w:rPr>
          <w:rFonts w:cs="David" w:hint="cs"/>
          <w:rtl/>
        </w:rPr>
        <w:t>אז מה אתה מציע?</w:t>
      </w:r>
    </w:p>
    <w:p w14:paraId="6E9E5B6D" w14:textId="77777777" w:rsidR="0075004A" w:rsidRDefault="0075004A" w:rsidP="0075004A">
      <w:pPr>
        <w:bidi/>
        <w:ind w:firstLine="720"/>
        <w:jc w:val="both"/>
        <w:rPr>
          <w:rFonts w:cs="David" w:hint="cs"/>
          <w:rtl/>
        </w:rPr>
      </w:pPr>
    </w:p>
    <w:p w14:paraId="4C2668B2"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88B577E" w14:textId="77777777" w:rsidR="0075004A" w:rsidRDefault="0075004A" w:rsidP="0075004A">
      <w:pPr>
        <w:bidi/>
        <w:ind w:firstLine="720"/>
        <w:jc w:val="both"/>
        <w:rPr>
          <w:rFonts w:cs="David" w:hint="cs"/>
          <w:rtl/>
        </w:rPr>
      </w:pPr>
    </w:p>
    <w:p w14:paraId="14A86D05" w14:textId="77777777" w:rsidR="0075004A" w:rsidRDefault="0075004A" w:rsidP="0075004A">
      <w:pPr>
        <w:bidi/>
        <w:ind w:firstLine="720"/>
        <w:jc w:val="both"/>
        <w:rPr>
          <w:rFonts w:cs="David" w:hint="cs"/>
          <w:rtl/>
        </w:rPr>
      </w:pPr>
      <w:r>
        <w:rPr>
          <w:rFonts w:cs="David" w:hint="cs"/>
          <w:rtl/>
        </w:rPr>
        <w:t xml:space="preserve">שלא תהיה הגבלת זמן. </w:t>
      </w:r>
    </w:p>
    <w:p w14:paraId="1C6B1031" w14:textId="77777777" w:rsidR="0075004A" w:rsidRDefault="0075004A" w:rsidP="0075004A">
      <w:pPr>
        <w:bidi/>
        <w:jc w:val="both"/>
        <w:rPr>
          <w:rFonts w:cs="David" w:hint="cs"/>
          <w:rtl/>
        </w:rPr>
      </w:pPr>
    </w:p>
    <w:p w14:paraId="5258E431"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7371513" w14:textId="77777777" w:rsidR="0075004A" w:rsidRDefault="0075004A" w:rsidP="0075004A">
      <w:pPr>
        <w:bidi/>
        <w:jc w:val="both"/>
        <w:rPr>
          <w:rFonts w:cs="David" w:hint="cs"/>
          <w:u w:val="single"/>
          <w:rtl/>
        </w:rPr>
      </w:pPr>
    </w:p>
    <w:p w14:paraId="57305B9C" w14:textId="77777777" w:rsidR="0075004A" w:rsidRDefault="0075004A" w:rsidP="0075004A">
      <w:pPr>
        <w:bidi/>
        <w:ind w:firstLine="720"/>
        <w:jc w:val="both"/>
        <w:rPr>
          <w:rFonts w:cs="David" w:hint="cs"/>
          <w:rtl/>
        </w:rPr>
      </w:pPr>
      <w:r>
        <w:rPr>
          <w:rFonts w:cs="David" w:hint="cs"/>
          <w:rtl/>
        </w:rPr>
        <w:t>ומה יקרה?</w:t>
      </w:r>
    </w:p>
    <w:p w14:paraId="7537441D" w14:textId="77777777" w:rsidR="0075004A" w:rsidRDefault="0075004A" w:rsidP="0075004A">
      <w:pPr>
        <w:bidi/>
        <w:jc w:val="both"/>
        <w:rPr>
          <w:rFonts w:cs="David" w:hint="cs"/>
          <w:rtl/>
        </w:rPr>
      </w:pPr>
    </w:p>
    <w:p w14:paraId="643D0192"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37233C1" w14:textId="77777777" w:rsidR="0075004A" w:rsidRDefault="0075004A" w:rsidP="0075004A">
      <w:pPr>
        <w:bidi/>
        <w:jc w:val="both"/>
        <w:rPr>
          <w:rFonts w:cs="David" w:hint="cs"/>
          <w:u w:val="single"/>
          <w:rtl/>
        </w:rPr>
      </w:pPr>
    </w:p>
    <w:p w14:paraId="1F38344E" w14:textId="77777777" w:rsidR="0075004A" w:rsidRDefault="0075004A" w:rsidP="0075004A">
      <w:pPr>
        <w:bidi/>
        <w:ind w:firstLine="720"/>
        <w:jc w:val="both"/>
        <w:rPr>
          <w:rFonts w:cs="David" w:hint="cs"/>
          <w:rtl/>
        </w:rPr>
      </w:pPr>
      <w:r>
        <w:rPr>
          <w:rFonts w:cs="David" w:hint="cs"/>
          <w:rtl/>
        </w:rPr>
        <w:t xml:space="preserve">מה שיקרה בכל </w:t>
      </w:r>
      <w:smartTag w:uri="urn:schemas-microsoft-com:office:smarttags" w:element="PersonName">
        <w:r>
          <w:rPr>
            <w:rFonts w:cs="David" w:hint="cs"/>
            <w:rtl/>
          </w:rPr>
          <w:t>דב</w:t>
        </w:r>
      </w:smartTag>
      <w:r>
        <w:rPr>
          <w:rFonts w:cs="David" w:hint="cs"/>
          <w:rtl/>
        </w:rPr>
        <w:t>ר. בהצעת חוק הגבלת אותי אי פעם?</w:t>
      </w:r>
    </w:p>
    <w:p w14:paraId="4A3B48DC" w14:textId="77777777" w:rsidR="0075004A" w:rsidRDefault="0075004A" w:rsidP="0075004A">
      <w:pPr>
        <w:bidi/>
        <w:ind w:firstLine="720"/>
        <w:jc w:val="both"/>
        <w:rPr>
          <w:rFonts w:cs="David" w:hint="cs"/>
          <w:rtl/>
        </w:rPr>
      </w:pPr>
    </w:p>
    <w:p w14:paraId="5F67066C"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E6E49A9" w14:textId="77777777" w:rsidR="0075004A" w:rsidRDefault="0075004A" w:rsidP="0075004A">
      <w:pPr>
        <w:bidi/>
        <w:ind w:firstLine="720"/>
        <w:jc w:val="both"/>
        <w:rPr>
          <w:rFonts w:cs="David" w:hint="cs"/>
          <w:rtl/>
        </w:rPr>
      </w:pPr>
    </w:p>
    <w:p w14:paraId="380C8581" w14:textId="77777777" w:rsidR="0075004A" w:rsidRDefault="0075004A" w:rsidP="0075004A">
      <w:pPr>
        <w:bidi/>
        <w:ind w:firstLine="720"/>
        <w:jc w:val="both"/>
        <w:rPr>
          <w:rFonts w:cs="David" w:hint="cs"/>
          <w:rtl/>
        </w:rPr>
      </w:pPr>
      <w:r>
        <w:rPr>
          <w:rFonts w:cs="David" w:hint="cs"/>
          <w:rtl/>
        </w:rPr>
        <w:t xml:space="preserve">אבל זה לא אותו </w:t>
      </w:r>
      <w:smartTag w:uri="urn:schemas-microsoft-com:office:smarttags" w:element="PersonName">
        <w:r>
          <w:rPr>
            <w:rFonts w:cs="David" w:hint="cs"/>
            <w:rtl/>
          </w:rPr>
          <w:t>דב</w:t>
        </w:r>
      </w:smartTag>
      <w:r>
        <w:rPr>
          <w:rFonts w:cs="David" w:hint="cs"/>
          <w:rtl/>
        </w:rPr>
        <w:t xml:space="preserve">ר. </w:t>
      </w:r>
    </w:p>
    <w:p w14:paraId="536A66AD" w14:textId="77777777" w:rsidR="0075004A" w:rsidRDefault="0075004A" w:rsidP="0075004A">
      <w:pPr>
        <w:bidi/>
        <w:ind w:firstLine="720"/>
        <w:jc w:val="both"/>
        <w:rPr>
          <w:rFonts w:cs="David" w:hint="cs"/>
          <w:rtl/>
        </w:rPr>
      </w:pPr>
    </w:p>
    <w:p w14:paraId="33F1D942"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0288DB8" w14:textId="77777777" w:rsidR="0075004A" w:rsidRDefault="0075004A" w:rsidP="0075004A">
      <w:pPr>
        <w:bidi/>
        <w:ind w:firstLine="720"/>
        <w:jc w:val="both"/>
        <w:rPr>
          <w:rFonts w:cs="David" w:hint="cs"/>
          <w:rtl/>
        </w:rPr>
      </w:pPr>
    </w:p>
    <w:p w14:paraId="0ED1B665" w14:textId="77777777" w:rsidR="0075004A" w:rsidRDefault="0075004A" w:rsidP="0075004A">
      <w:pPr>
        <w:bidi/>
        <w:ind w:firstLine="720"/>
        <w:jc w:val="both"/>
        <w:rPr>
          <w:rFonts w:cs="David" w:hint="cs"/>
          <w:rtl/>
        </w:rPr>
      </w:pPr>
      <w:r>
        <w:rPr>
          <w:rFonts w:cs="David" w:hint="cs"/>
          <w:rtl/>
        </w:rPr>
        <w:t>ה</w:t>
      </w:r>
      <w:smartTag w:uri="urn:schemas-microsoft-com:office:smarttags" w:element="PersonName">
        <w:r>
          <w:rPr>
            <w:rFonts w:cs="David" w:hint="cs"/>
            <w:rtl/>
          </w:rPr>
          <w:t>דב</w:t>
        </w:r>
      </w:smartTag>
      <w:r>
        <w:rPr>
          <w:rFonts w:cs="David" w:hint="cs"/>
          <w:rtl/>
        </w:rPr>
        <w:t xml:space="preserve">ר היחיד שהגבלת אותי, שכאשר מועבר אליי מהנשיאות דיון דחוף אני צריך לדון בו תוך שבוע. אין הגבלה אחרת. </w:t>
      </w:r>
    </w:p>
    <w:p w14:paraId="1E4EFF69" w14:textId="77777777" w:rsidR="0075004A" w:rsidRDefault="0075004A" w:rsidP="0075004A">
      <w:pPr>
        <w:bidi/>
        <w:jc w:val="both"/>
        <w:rPr>
          <w:rFonts w:cs="David" w:hint="cs"/>
          <w:rtl/>
        </w:rPr>
      </w:pPr>
    </w:p>
    <w:p w14:paraId="57A913E5"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C6D0D3D" w14:textId="77777777" w:rsidR="0075004A" w:rsidRDefault="0075004A" w:rsidP="0075004A">
      <w:pPr>
        <w:bidi/>
        <w:jc w:val="both"/>
        <w:rPr>
          <w:rFonts w:cs="David" w:hint="cs"/>
          <w:u w:val="single"/>
          <w:rtl/>
        </w:rPr>
      </w:pPr>
    </w:p>
    <w:p w14:paraId="4EA196DB" w14:textId="77777777" w:rsidR="0075004A" w:rsidRDefault="0075004A" w:rsidP="0075004A">
      <w:pPr>
        <w:bidi/>
        <w:ind w:firstLine="720"/>
        <w:jc w:val="both"/>
        <w:rPr>
          <w:rFonts w:cs="David" w:hint="cs"/>
          <w:rtl/>
        </w:rPr>
      </w:pPr>
      <w:r>
        <w:rPr>
          <w:rFonts w:cs="David" w:hint="cs"/>
          <w:rtl/>
        </w:rPr>
        <w:t xml:space="preserve">השאלה היא כזאת: החוק קובע שהכנסת תקבע את מספר השופטים. בעיניי, קביעה שהיא לא טובה. זה לא סוד, לכן הצעתי לשנות אותו. אבל ברגע שזה החוק, בא חבר כנסת ואומר: אני רוצה שנקבע. ואז מסכמים  את ההליך ולא מקיימים אותו. אז מה? פה הבעיה. </w:t>
      </w:r>
    </w:p>
    <w:p w14:paraId="28252428" w14:textId="77777777" w:rsidR="0075004A" w:rsidRDefault="0075004A" w:rsidP="0075004A">
      <w:pPr>
        <w:bidi/>
        <w:jc w:val="both"/>
        <w:rPr>
          <w:rFonts w:cs="David" w:hint="cs"/>
          <w:rtl/>
        </w:rPr>
      </w:pPr>
    </w:p>
    <w:p w14:paraId="33E8C8C8"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46B679E" w14:textId="77777777" w:rsidR="0075004A" w:rsidRDefault="0075004A" w:rsidP="0075004A">
      <w:pPr>
        <w:bidi/>
        <w:jc w:val="both"/>
        <w:rPr>
          <w:rFonts w:cs="David" w:hint="cs"/>
          <w:u w:val="single"/>
          <w:rtl/>
        </w:rPr>
      </w:pPr>
    </w:p>
    <w:p w14:paraId="2772CC67" w14:textId="77777777" w:rsidR="0075004A" w:rsidRDefault="0075004A" w:rsidP="0075004A">
      <w:pPr>
        <w:bidi/>
        <w:ind w:firstLine="720"/>
        <w:jc w:val="both"/>
        <w:rPr>
          <w:rFonts w:cs="David" w:hint="cs"/>
          <w:rtl/>
        </w:rPr>
      </w:pPr>
      <w:r>
        <w:rPr>
          <w:rFonts w:cs="David" w:hint="cs"/>
          <w:rtl/>
        </w:rPr>
        <w:t xml:space="preserve">אתה מגיש הצעת חוק והיא עוברת בקריאה טרומית והיא הולכת לוועדת הפנים והגנת הסביבה. יושב ראש ועדת הפנים והגנת הסביבה לא אוהב את הצעת החוק שלך. הוא יכול לסכל אותה? כן. </w:t>
      </w:r>
    </w:p>
    <w:p w14:paraId="7A184123" w14:textId="77777777" w:rsidR="0075004A" w:rsidRDefault="0075004A" w:rsidP="0075004A">
      <w:pPr>
        <w:bidi/>
        <w:jc w:val="both"/>
        <w:rPr>
          <w:rFonts w:cs="David" w:hint="cs"/>
          <w:rtl/>
        </w:rPr>
      </w:pPr>
    </w:p>
    <w:p w14:paraId="0F87E4FD"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B686864" w14:textId="77777777" w:rsidR="0075004A" w:rsidRDefault="0075004A" w:rsidP="0075004A">
      <w:pPr>
        <w:bidi/>
        <w:jc w:val="both"/>
        <w:rPr>
          <w:rFonts w:cs="David" w:hint="cs"/>
          <w:u w:val="single"/>
          <w:rtl/>
        </w:rPr>
      </w:pPr>
    </w:p>
    <w:p w14:paraId="1F79C428" w14:textId="77777777" w:rsidR="0075004A" w:rsidRDefault="0075004A" w:rsidP="0075004A">
      <w:pPr>
        <w:bidi/>
        <w:ind w:firstLine="720"/>
        <w:jc w:val="both"/>
        <w:rPr>
          <w:rFonts w:cs="David" w:hint="cs"/>
          <w:rtl/>
        </w:rPr>
      </w:pPr>
      <w:r>
        <w:rPr>
          <w:rFonts w:cs="David" w:hint="cs"/>
          <w:rtl/>
        </w:rPr>
        <w:t xml:space="preserve">אבל אז יש לי אפשרות להעביר אותו אחרי שישה חודשים בכל מיני אמצעים. </w:t>
      </w:r>
    </w:p>
    <w:p w14:paraId="1D6707E1" w14:textId="77777777" w:rsidR="0075004A" w:rsidRDefault="0075004A" w:rsidP="0075004A">
      <w:pPr>
        <w:bidi/>
        <w:jc w:val="both"/>
        <w:rPr>
          <w:rFonts w:cs="David" w:hint="cs"/>
          <w:rtl/>
        </w:rPr>
      </w:pPr>
    </w:p>
    <w:p w14:paraId="14A5F1F2"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D3F9506" w14:textId="77777777" w:rsidR="0075004A" w:rsidRDefault="0075004A" w:rsidP="0075004A">
      <w:pPr>
        <w:bidi/>
        <w:jc w:val="both"/>
        <w:rPr>
          <w:rFonts w:cs="David" w:hint="cs"/>
          <w:u w:val="single"/>
          <w:rtl/>
        </w:rPr>
      </w:pPr>
    </w:p>
    <w:p w14:paraId="4B44E54A" w14:textId="77777777" w:rsidR="0075004A" w:rsidRDefault="0075004A" w:rsidP="0075004A">
      <w:pPr>
        <w:bidi/>
        <w:ind w:firstLine="720"/>
        <w:jc w:val="both"/>
        <w:rPr>
          <w:rFonts w:cs="David" w:hint="cs"/>
          <w:rtl/>
        </w:rPr>
      </w:pPr>
      <w:r>
        <w:rPr>
          <w:rFonts w:cs="David" w:hint="cs"/>
          <w:rtl/>
        </w:rPr>
        <w:t xml:space="preserve">הוא יכול לעשות לך את התרגיל הקלאסי הידוע: הוא מקיים ישיבה - - - </w:t>
      </w:r>
    </w:p>
    <w:p w14:paraId="2D1D271E" w14:textId="77777777" w:rsidR="0075004A" w:rsidRDefault="0075004A" w:rsidP="0075004A">
      <w:pPr>
        <w:bidi/>
        <w:jc w:val="both"/>
        <w:rPr>
          <w:rFonts w:cs="David" w:hint="cs"/>
          <w:rtl/>
        </w:rPr>
      </w:pPr>
    </w:p>
    <w:p w14:paraId="52727E91"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D6E6442" w14:textId="77777777" w:rsidR="0075004A" w:rsidRDefault="0075004A" w:rsidP="0075004A">
      <w:pPr>
        <w:bidi/>
        <w:jc w:val="both"/>
        <w:rPr>
          <w:rFonts w:cs="David" w:hint="cs"/>
          <w:rtl/>
        </w:rPr>
      </w:pPr>
    </w:p>
    <w:p w14:paraId="5F08FAD0" w14:textId="77777777" w:rsidR="0075004A" w:rsidRDefault="0075004A" w:rsidP="0075004A">
      <w:pPr>
        <w:bidi/>
        <w:ind w:firstLine="720"/>
        <w:jc w:val="both"/>
        <w:rPr>
          <w:rFonts w:cs="David" w:hint="cs"/>
          <w:rtl/>
        </w:rPr>
      </w:pPr>
      <w:r>
        <w:rPr>
          <w:rFonts w:cs="David" w:hint="cs"/>
          <w:rtl/>
        </w:rPr>
        <w:t xml:space="preserve">הוא צריך לסיים תוך שישה חודשים. אם הוא לא מסיים תוך שישה חודשים אפשר לפנות לוועדת הכנסת ולבקש שתעביר. </w:t>
      </w:r>
    </w:p>
    <w:p w14:paraId="768AD84C" w14:textId="77777777" w:rsidR="0075004A" w:rsidRDefault="0075004A" w:rsidP="0075004A">
      <w:pPr>
        <w:bidi/>
        <w:ind w:firstLine="720"/>
        <w:jc w:val="both"/>
        <w:rPr>
          <w:rFonts w:cs="David" w:hint="cs"/>
          <w:rtl/>
        </w:rPr>
      </w:pPr>
    </w:p>
    <w:p w14:paraId="4798DA8A"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E04AE95" w14:textId="77777777" w:rsidR="0075004A" w:rsidRDefault="0075004A" w:rsidP="0075004A">
      <w:pPr>
        <w:bidi/>
        <w:ind w:firstLine="720"/>
        <w:jc w:val="both"/>
        <w:rPr>
          <w:rFonts w:cs="David" w:hint="cs"/>
          <w:rtl/>
        </w:rPr>
      </w:pPr>
    </w:p>
    <w:p w14:paraId="24AA6ACA" w14:textId="77777777" w:rsidR="0075004A" w:rsidRDefault="0075004A" w:rsidP="0075004A">
      <w:pPr>
        <w:bidi/>
        <w:ind w:firstLine="720"/>
        <w:jc w:val="both"/>
        <w:rPr>
          <w:rFonts w:cs="David" w:hint="cs"/>
          <w:rtl/>
        </w:rPr>
      </w:pPr>
      <w:r>
        <w:rPr>
          <w:rFonts w:cs="David" w:hint="cs"/>
          <w:rtl/>
        </w:rPr>
        <w:t xml:space="preserve">לסיים תוך שישה חודשים? אני לא חושב שאת צודקת. </w:t>
      </w:r>
    </w:p>
    <w:p w14:paraId="38CF86FF" w14:textId="77777777" w:rsidR="0075004A" w:rsidRDefault="0075004A" w:rsidP="0075004A">
      <w:pPr>
        <w:bidi/>
        <w:jc w:val="both"/>
        <w:rPr>
          <w:rFonts w:cs="David" w:hint="cs"/>
          <w:rtl/>
        </w:rPr>
      </w:pPr>
    </w:p>
    <w:p w14:paraId="0C7AC6A5" w14:textId="77777777" w:rsidR="0075004A" w:rsidRPr="00BC592D" w:rsidRDefault="0075004A" w:rsidP="0075004A">
      <w:pPr>
        <w:bidi/>
        <w:jc w:val="both"/>
        <w:rPr>
          <w:rFonts w:cs="David" w:hint="cs"/>
          <w:u w:val="single"/>
          <w:rtl/>
        </w:rPr>
      </w:pPr>
      <w:r w:rsidRPr="00BC592D">
        <w:rPr>
          <w:rFonts w:cs="David" w:hint="cs"/>
          <w:u w:val="single"/>
          <w:rtl/>
        </w:rPr>
        <w:t>אורי</w:t>
      </w:r>
      <w:r>
        <w:rPr>
          <w:rFonts w:cs="David" w:hint="cs"/>
          <w:u w:val="single"/>
          <w:rtl/>
        </w:rPr>
        <w:t xml:space="preserve"> בנק:</w:t>
      </w:r>
    </w:p>
    <w:p w14:paraId="5D2371E5" w14:textId="77777777" w:rsidR="0075004A" w:rsidRDefault="0075004A" w:rsidP="0075004A">
      <w:pPr>
        <w:bidi/>
        <w:jc w:val="both"/>
        <w:rPr>
          <w:rFonts w:cs="David" w:hint="cs"/>
          <w:rtl/>
        </w:rPr>
      </w:pPr>
    </w:p>
    <w:p w14:paraId="33D542BF" w14:textId="77777777" w:rsidR="0075004A" w:rsidRDefault="0075004A" w:rsidP="0075004A">
      <w:pPr>
        <w:bidi/>
        <w:ind w:firstLine="720"/>
        <w:jc w:val="both"/>
        <w:rPr>
          <w:rFonts w:cs="David" w:hint="cs"/>
          <w:rtl/>
        </w:rPr>
      </w:pPr>
      <w:r>
        <w:rPr>
          <w:rFonts w:cs="David" w:hint="cs"/>
          <w:rtl/>
        </w:rPr>
        <w:t xml:space="preserve">זה גם הבדל בין משהו שהוא תהליך חקיקתי לבין משהו שנקבע לפי חוק. </w:t>
      </w:r>
    </w:p>
    <w:p w14:paraId="176E6A16" w14:textId="77777777" w:rsidR="0075004A" w:rsidRDefault="0075004A" w:rsidP="0075004A">
      <w:pPr>
        <w:bidi/>
        <w:ind w:firstLine="720"/>
        <w:jc w:val="both"/>
        <w:rPr>
          <w:rFonts w:cs="David" w:hint="cs"/>
          <w:rtl/>
        </w:rPr>
      </w:pPr>
    </w:p>
    <w:p w14:paraId="01E89986"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35660C0" w14:textId="77777777" w:rsidR="0075004A" w:rsidRDefault="0075004A" w:rsidP="0075004A">
      <w:pPr>
        <w:bidi/>
        <w:jc w:val="both"/>
        <w:rPr>
          <w:rFonts w:cs="David" w:hint="cs"/>
          <w:rtl/>
        </w:rPr>
      </w:pPr>
    </w:p>
    <w:p w14:paraId="33CA9300" w14:textId="77777777" w:rsidR="0075004A" w:rsidRDefault="0075004A" w:rsidP="0075004A">
      <w:pPr>
        <w:bidi/>
        <w:jc w:val="both"/>
        <w:rPr>
          <w:rFonts w:cs="David" w:hint="cs"/>
          <w:rtl/>
        </w:rPr>
      </w:pPr>
      <w:r>
        <w:rPr>
          <w:rFonts w:cs="David" w:hint="cs"/>
          <w:rtl/>
        </w:rPr>
        <w:tab/>
        <w:t xml:space="preserve">זה נגזר על פי חוק, שהכנסת אמורה לקבוע. </w:t>
      </w:r>
    </w:p>
    <w:p w14:paraId="7D762B08" w14:textId="77777777" w:rsidR="0075004A" w:rsidRDefault="0075004A" w:rsidP="0075004A">
      <w:pPr>
        <w:bidi/>
        <w:jc w:val="both"/>
        <w:rPr>
          <w:rFonts w:cs="David" w:hint="cs"/>
          <w:rtl/>
        </w:rPr>
      </w:pPr>
    </w:p>
    <w:p w14:paraId="395DCF6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EEAD293" w14:textId="77777777" w:rsidR="0075004A" w:rsidRDefault="0075004A" w:rsidP="0075004A">
      <w:pPr>
        <w:bidi/>
        <w:jc w:val="both"/>
        <w:rPr>
          <w:rFonts w:cs="David" w:hint="cs"/>
          <w:rtl/>
        </w:rPr>
      </w:pPr>
    </w:p>
    <w:p w14:paraId="719D2CAA" w14:textId="77777777" w:rsidR="0075004A" w:rsidRDefault="0075004A" w:rsidP="0075004A">
      <w:pPr>
        <w:bidi/>
        <w:jc w:val="both"/>
        <w:rPr>
          <w:rFonts w:cs="David" w:hint="cs"/>
          <w:rtl/>
        </w:rPr>
      </w:pPr>
      <w:r>
        <w:rPr>
          <w:rFonts w:cs="David" w:hint="cs"/>
          <w:rtl/>
        </w:rPr>
        <w:tab/>
        <w:t xml:space="preserve">כתוב: והוועדה לא החזירה את הצעת החוק לכנסת. </w:t>
      </w:r>
    </w:p>
    <w:p w14:paraId="35C758BD" w14:textId="77777777" w:rsidR="0075004A" w:rsidRDefault="0075004A" w:rsidP="0075004A">
      <w:pPr>
        <w:bidi/>
        <w:jc w:val="both"/>
        <w:rPr>
          <w:rFonts w:cs="David" w:hint="cs"/>
          <w:rtl/>
        </w:rPr>
      </w:pPr>
    </w:p>
    <w:p w14:paraId="3BA4228D"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2CE5789" w14:textId="77777777" w:rsidR="0075004A" w:rsidRDefault="0075004A" w:rsidP="0075004A">
      <w:pPr>
        <w:bidi/>
        <w:jc w:val="both"/>
        <w:rPr>
          <w:rFonts w:cs="David" w:hint="cs"/>
          <w:rtl/>
        </w:rPr>
      </w:pPr>
    </w:p>
    <w:p w14:paraId="6100F437" w14:textId="77777777" w:rsidR="0075004A" w:rsidRDefault="0075004A" w:rsidP="0075004A">
      <w:pPr>
        <w:bidi/>
        <w:jc w:val="both"/>
        <w:rPr>
          <w:rFonts w:cs="David" w:hint="cs"/>
          <w:rtl/>
        </w:rPr>
      </w:pPr>
      <w:r>
        <w:rPr>
          <w:rFonts w:cs="David" w:hint="cs"/>
          <w:rtl/>
        </w:rPr>
        <w:tab/>
        <w:t xml:space="preserve">לא אכפת לי שתגיד לי ש-45 יום זה מעט מדי. </w:t>
      </w:r>
    </w:p>
    <w:p w14:paraId="7CA5CCD3" w14:textId="77777777" w:rsidR="0075004A" w:rsidRDefault="0075004A" w:rsidP="0075004A">
      <w:pPr>
        <w:bidi/>
        <w:jc w:val="both"/>
        <w:rPr>
          <w:rFonts w:cs="David" w:hint="cs"/>
          <w:rtl/>
        </w:rPr>
      </w:pPr>
    </w:p>
    <w:p w14:paraId="7FAFBB9A"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3BCF404" w14:textId="77777777" w:rsidR="0075004A" w:rsidRDefault="0075004A" w:rsidP="0075004A">
      <w:pPr>
        <w:bidi/>
        <w:jc w:val="both"/>
        <w:rPr>
          <w:rFonts w:cs="David" w:hint="cs"/>
          <w:u w:val="single"/>
          <w:rtl/>
        </w:rPr>
      </w:pPr>
    </w:p>
    <w:p w14:paraId="52E9F4AD" w14:textId="77777777" w:rsidR="0075004A" w:rsidRDefault="0075004A" w:rsidP="0075004A">
      <w:pPr>
        <w:bidi/>
        <w:ind w:firstLine="720"/>
        <w:jc w:val="both"/>
        <w:rPr>
          <w:rFonts w:cs="David" w:hint="cs"/>
          <w:rtl/>
        </w:rPr>
      </w:pPr>
      <w:r>
        <w:rPr>
          <w:rFonts w:cs="David" w:hint="cs"/>
          <w:rtl/>
        </w:rPr>
        <w:t xml:space="preserve">אז תעשו 180 יום, כמו אותם שישה חודשים וגם תקבע לי הגבלה שאי-אפשר להגיש כל שבוע - - -  </w:t>
      </w:r>
    </w:p>
    <w:p w14:paraId="745C65AA" w14:textId="77777777" w:rsidR="0075004A" w:rsidRDefault="0075004A" w:rsidP="0075004A">
      <w:pPr>
        <w:bidi/>
        <w:jc w:val="both"/>
        <w:rPr>
          <w:rFonts w:cs="David" w:hint="cs"/>
          <w:rtl/>
        </w:rPr>
      </w:pPr>
    </w:p>
    <w:p w14:paraId="17B51C47"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A0A8A77" w14:textId="77777777" w:rsidR="0075004A" w:rsidRDefault="0075004A" w:rsidP="0075004A">
      <w:pPr>
        <w:bidi/>
        <w:jc w:val="both"/>
        <w:rPr>
          <w:rFonts w:cs="David" w:hint="cs"/>
          <w:u w:val="single"/>
          <w:rtl/>
        </w:rPr>
      </w:pPr>
    </w:p>
    <w:p w14:paraId="216EB353" w14:textId="77777777" w:rsidR="0075004A" w:rsidRDefault="0075004A" w:rsidP="0075004A">
      <w:pPr>
        <w:bidi/>
        <w:ind w:firstLine="720"/>
        <w:jc w:val="both"/>
        <w:rPr>
          <w:rFonts w:cs="David" w:hint="cs"/>
          <w:rtl/>
        </w:rPr>
      </w:pPr>
      <w:r>
        <w:rPr>
          <w:rFonts w:cs="David" w:hint="cs"/>
          <w:rtl/>
        </w:rPr>
        <w:t>מאה אחוז, זה בוודאי נכון. לזה אני מסכים. אתה רוצה 180 יום או פחות?</w:t>
      </w:r>
    </w:p>
    <w:p w14:paraId="2EE2448E" w14:textId="77777777" w:rsidR="0075004A" w:rsidRDefault="0075004A" w:rsidP="0075004A">
      <w:pPr>
        <w:bidi/>
        <w:ind w:firstLine="720"/>
        <w:jc w:val="both"/>
        <w:rPr>
          <w:rFonts w:cs="David" w:hint="cs"/>
          <w:rtl/>
        </w:rPr>
      </w:pPr>
    </w:p>
    <w:p w14:paraId="396CC76A"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D2B0075" w14:textId="77777777" w:rsidR="0075004A" w:rsidRDefault="0075004A" w:rsidP="0075004A">
      <w:pPr>
        <w:bidi/>
        <w:ind w:firstLine="720"/>
        <w:jc w:val="both"/>
        <w:rPr>
          <w:rFonts w:cs="David" w:hint="cs"/>
          <w:rtl/>
        </w:rPr>
      </w:pPr>
    </w:p>
    <w:p w14:paraId="15BD3EE8" w14:textId="77777777" w:rsidR="0075004A" w:rsidRDefault="0075004A" w:rsidP="0075004A">
      <w:pPr>
        <w:bidi/>
        <w:ind w:firstLine="720"/>
        <w:jc w:val="both"/>
        <w:rPr>
          <w:rFonts w:cs="David" w:hint="cs"/>
          <w:rtl/>
        </w:rPr>
      </w:pPr>
      <w:r>
        <w:rPr>
          <w:rFonts w:cs="David" w:hint="cs"/>
          <w:rtl/>
        </w:rPr>
        <w:t xml:space="preserve">180 יום.  </w:t>
      </w:r>
    </w:p>
    <w:p w14:paraId="1822F8D1" w14:textId="77777777" w:rsidR="0075004A" w:rsidRDefault="0075004A" w:rsidP="0075004A">
      <w:pPr>
        <w:bidi/>
        <w:jc w:val="both"/>
        <w:rPr>
          <w:rFonts w:cs="David" w:hint="cs"/>
          <w:rtl/>
        </w:rPr>
      </w:pPr>
    </w:p>
    <w:p w14:paraId="10B015B0"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4E3CB769" w14:textId="77777777" w:rsidR="0075004A" w:rsidRDefault="0075004A" w:rsidP="0075004A">
      <w:pPr>
        <w:bidi/>
        <w:jc w:val="both"/>
        <w:rPr>
          <w:rFonts w:cs="David" w:hint="cs"/>
          <w:u w:val="single"/>
          <w:rtl/>
        </w:rPr>
      </w:pPr>
    </w:p>
    <w:p w14:paraId="0A551303" w14:textId="77777777" w:rsidR="0075004A" w:rsidRDefault="0075004A" w:rsidP="0075004A">
      <w:pPr>
        <w:bidi/>
        <w:ind w:firstLine="720"/>
        <w:jc w:val="both"/>
        <w:rPr>
          <w:rFonts w:cs="David" w:hint="cs"/>
          <w:rtl/>
        </w:rPr>
      </w:pPr>
      <w:r>
        <w:rPr>
          <w:rFonts w:cs="David" w:hint="cs"/>
          <w:rtl/>
        </w:rPr>
        <w:t>מה לגבי יו"ר הכנסת שמחזירים חזרה לוועדה?</w:t>
      </w:r>
    </w:p>
    <w:p w14:paraId="7CC701B9" w14:textId="77777777" w:rsidR="0075004A" w:rsidRDefault="0075004A" w:rsidP="0075004A">
      <w:pPr>
        <w:bidi/>
        <w:ind w:firstLine="720"/>
        <w:jc w:val="both"/>
        <w:rPr>
          <w:rFonts w:cs="David" w:hint="cs"/>
          <w:rtl/>
        </w:rPr>
      </w:pPr>
    </w:p>
    <w:p w14:paraId="799A19C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7DBE600" w14:textId="77777777" w:rsidR="0075004A" w:rsidRDefault="0075004A" w:rsidP="0075004A">
      <w:pPr>
        <w:bidi/>
        <w:ind w:firstLine="720"/>
        <w:jc w:val="both"/>
        <w:rPr>
          <w:rFonts w:cs="David" w:hint="cs"/>
          <w:rtl/>
        </w:rPr>
      </w:pPr>
    </w:p>
    <w:p w14:paraId="3A134778" w14:textId="77777777" w:rsidR="0075004A" w:rsidRDefault="0075004A" w:rsidP="0075004A">
      <w:pPr>
        <w:bidi/>
        <w:ind w:firstLine="720"/>
        <w:jc w:val="both"/>
        <w:rPr>
          <w:rFonts w:cs="David" w:hint="cs"/>
          <w:rtl/>
        </w:rPr>
      </w:pPr>
      <w:r>
        <w:rPr>
          <w:rFonts w:cs="David" w:hint="cs"/>
          <w:rtl/>
        </w:rPr>
        <w:t xml:space="preserve">אתה רוצה שנקבע תוך כמה זמן הוא צריך להעלות? אני חושב שצריך לקבוע </w:t>
      </w:r>
      <w:smartTag w:uri="urn:schemas-microsoft-com:office:smarttags" w:element="PersonName">
        <w:r>
          <w:rPr>
            <w:rFonts w:cs="David" w:hint="cs"/>
            <w:rtl/>
          </w:rPr>
          <w:t>דב</w:t>
        </w:r>
      </w:smartTag>
      <w:r>
        <w:rPr>
          <w:rFonts w:cs="David" w:hint="cs"/>
          <w:rtl/>
        </w:rPr>
        <w:t xml:space="preserve">ר כזה. </w:t>
      </w:r>
    </w:p>
    <w:p w14:paraId="10A9ACA6" w14:textId="77777777" w:rsidR="0075004A" w:rsidRDefault="0075004A" w:rsidP="0075004A">
      <w:pPr>
        <w:bidi/>
        <w:ind w:firstLine="720"/>
        <w:jc w:val="both"/>
        <w:rPr>
          <w:rFonts w:cs="David" w:hint="cs"/>
          <w:rtl/>
        </w:rPr>
      </w:pPr>
    </w:p>
    <w:p w14:paraId="58511EEA" w14:textId="77777777" w:rsidR="0075004A" w:rsidRDefault="0075004A" w:rsidP="0075004A">
      <w:pPr>
        <w:bidi/>
        <w:jc w:val="both"/>
        <w:rPr>
          <w:rFonts w:cs="David" w:hint="cs"/>
          <w:u w:val="single"/>
          <w:rtl/>
        </w:rPr>
      </w:pPr>
      <w:r w:rsidRPr="008072B6">
        <w:rPr>
          <w:rFonts w:cs="David" w:hint="cs"/>
          <w:u w:val="single"/>
          <w:rtl/>
        </w:rPr>
        <w:t>אברהם מיכאלי:</w:t>
      </w:r>
    </w:p>
    <w:p w14:paraId="3B1BE334" w14:textId="77777777" w:rsidR="0075004A" w:rsidRDefault="0075004A" w:rsidP="0075004A">
      <w:pPr>
        <w:bidi/>
        <w:ind w:firstLine="720"/>
        <w:jc w:val="both"/>
        <w:rPr>
          <w:rFonts w:cs="David" w:hint="cs"/>
          <w:rtl/>
        </w:rPr>
      </w:pPr>
    </w:p>
    <w:p w14:paraId="37E826D2" w14:textId="77777777" w:rsidR="0075004A" w:rsidRDefault="0075004A" w:rsidP="0075004A">
      <w:pPr>
        <w:bidi/>
        <w:ind w:firstLine="720"/>
        <w:jc w:val="both"/>
        <w:rPr>
          <w:rFonts w:cs="David" w:hint="cs"/>
          <w:rtl/>
        </w:rPr>
      </w:pPr>
      <w:r>
        <w:rPr>
          <w:rFonts w:cs="David" w:hint="cs"/>
          <w:rtl/>
        </w:rPr>
        <w:t xml:space="preserve">ודאי. עבדנו, עמלנו, אישרנו חוק אחרי חצי שנה </w:t>
      </w:r>
      <w:r>
        <w:rPr>
          <w:rFonts w:cs="David"/>
          <w:rtl/>
        </w:rPr>
        <w:t>–</w:t>
      </w:r>
      <w:r>
        <w:rPr>
          <w:rFonts w:cs="David" w:hint="cs"/>
          <w:rtl/>
        </w:rPr>
        <w:t xml:space="preserve"> מחזירים לך בחזרה. </w:t>
      </w:r>
    </w:p>
    <w:p w14:paraId="60261377" w14:textId="77777777" w:rsidR="0075004A" w:rsidRDefault="0075004A" w:rsidP="0075004A">
      <w:pPr>
        <w:bidi/>
        <w:ind w:firstLine="720"/>
        <w:jc w:val="both"/>
        <w:rPr>
          <w:rFonts w:cs="David" w:hint="cs"/>
          <w:rtl/>
        </w:rPr>
      </w:pPr>
    </w:p>
    <w:p w14:paraId="2FC59984"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A9F3C43" w14:textId="77777777" w:rsidR="0075004A" w:rsidRDefault="0075004A" w:rsidP="0075004A">
      <w:pPr>
        <w:bidi/>
        <w:ind w:firstLine="720"/>
        <w:jc w:val="both"/>
        <w:rPr>
          <w:rFonts w:cs="David" w:hint="cs"/>
          <w:rtl/>
        </w:rPr>
      </w:pPr>
    </w:p>
    <w:p w14:paraId="59D7B1FA" w14:textId="77777777" w:rsidR="0075004A" w:rsidRDefault="0075004A" w:rsidP="0075004A">
      <w:pPr>
        <w:bidi/>
        <w:ind w:firstLine="720"/>
        <w:jc w:val="both"/>
        <w:rPr>
          <w:rFonts w:cs="David" w:hint="cs"/>
          <w:rtl/>
        </w:rPr>
      </w:pPr>
      <w:r>
        <w:rPr>
          <w:rFonts w:cs="David" w:hint="cs"/>
          <w:rtl/>
        </w:rPr>
        <w:t xml:space="preserve">הפרק הבא יהיה פרק החקיקה. </w:t>
      </w:r>
    </w:p>
    <w:p w14:paraId="42D3A347" w14:textId="77777777" w:rsidR="0075004A" w:rsidRDefault="0075004A" w:rsidP="0075004A">
      <w:pPr>
        <w:bidi/>
        <w:jc w:val="both"/>
        <w:rPr>
          <w:rFonts w:cs="David" w:hint="cs"/>
          <w:rtl/>
        </w:rPr>
      </w:pPr>
    </w:p>
    <w:p w14:paraId="4C2BC45E"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619215D" w14:textId="77777777" w:rsidR="0075004A" w:rsidRDefault="0075004A" w:rsidP="0075004A">
      <w:pPr>
        <w:bidi/>
        <w:jc w:val="both"/>
        <w:rPr>
          <w:rFonts w:cs="David" w:hint="cs"/>
          <w:u w:val="single"/>
          <w:rtl/>
        </w:rPr>
      </w:pPr>
    </w:p>
    <w:p w14:paraId="4D21D71C" w14:textId="77777777" w:rsidR="0075004A" w:rsidRDefault="0075004A" w:rsidP="0075004A">
      <w:pPr>
        <w:bidi/>
        <w:ind w:firstLine="720"/>
        <w:jc w:val="both"/>
        <w:rPr>
          <w:rFonts w:cs="David" w:hint="cs"/>
          <w:rtl/>
        </w:rPr>
      </w:pPr>
      <w:r>
        <w:rPr>
          <w:rFonts w:cs="David" w:hint="cs"/>
          <w:rtl/>
        </w:rPr>
        <w:t>זה אחד ה</w:t>
      </w:r>
      <w:smartTag w:uri="urn:schemas-microsoft-com:office:smarttags" w:element="PersonName">
        <w:r>
          <w:rPr>
            <w:rFonts w:cs="David" w:hint="cs"/>
            <w:rtl/>
          </w:rPr>
          <w:t>דב</w:t>
        </w:r>
      </w:smartTag>
      <w:r>
        <w:rPr>
          <w:rFonts w:cs="David" w:hint="cs"/>
          <w:rtl/>
        </w:rPr>
        <w:t xml:space="preserve">רים שנמנעתי מלעשות אותו כי אני לא יכול לסבול את זה. אבל הבניין השכן היה שמח מאוד לדון בעתירה נגד יושב ראש הכנסת, למרות נוסח החוק. </w:t>
      </w:r>
    </w:p>
    <w:p w14:paraId="26461D59" w14:textId="77777777" w:rsidR="0075004A" w:rsidRDefault="0075004A" w:rsidP="0075004A">
      <w:pPr>
        <w:bidi/>
        <w:jc w:val="both"/>
        <w:rPr>
          <w:rFonts w:cs="David" w:hint="cs"/>
          <w:rtl/>
        </w:rPr>
      </w:pPr>
    </w:p>
    <w:p w14:paraId="6AE0A071"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6780955" w14:textId="77777777" w:rsidR="0075004A" w:rsidRDefault="0075004A" w:rsidP="0075004A">
      <w:pPr>
        <w:bidi/>
        <w:jc w:val="both"/>
        <w:rPr>
          <w:rFonts w:cs="David" w:hint="cs"/>
          <w:u w:val="single"/>
          <w:rtl/>
        </w:rPr>
      </w:pPr>
    </w:p>
    <w:p w14:paraId="060AEC81" w14:textId="77777777" w:rsidR="0075004A" w:rsidRDefault="0075004A" w:rsidP="0075004A">
      <w:pPr>
        <w:bidi/>
        <w:ind w:firstLine="720"/>
        <w:jc w:val="both"/>
        <w:rPr>
          <w:rFonts w:cs="David" w:hint="cs"/>
          <w:rtl/>
        </w:rPr>
      </w:pPr>
      <w:r>
        <w:rPr>
          <w:rFonts w:cs="David" w:hint="cs"/>
          <w:rtl/>
        </w:rPr>
        <w:t>על מה?</w:t>
      </w:r>
    </w:p>
    <w:p w14:paraId="6C1FD68B" w14:textId="77777777" w:rsidR="0075004A" w:rsidRDefault="0075004A" w:rsidP="0075004A">
      <w:pPr>
        <w:bidi/>
        <w:ind w:firstLine="720"/>
        <w:jc w:val="both"/>
        <w:rPr>
          <w:rFonts w:cs="David" w:hint="cs"/>
          <w:rtl/>
        </w:rPr>
      </w:pPr>
    </w:p>
    <w:p w14:paraId="1C768FDB"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B7973B1" w14:textId="77777777" w:rsidR="0075004A" w:rsidRDefault="0075004A" w:rsidP="0075004A">
      <w:pPr>
        <w:bidi/>
        <w:ind w:firstLine="720"/>
        <w:jc w:val="both"/>
        <w:rPr>
          <w:rFonts w:cs="David" w:hint="cs"/>
          <w:rtl/>
        </w:rPr>
      </w:pPr>
    </w:p>
    <w:p w14:paraId="4D580A71" w14:textId="77777777" w:rsidR="0075004A" w:rsidRDefault="0075004A" w:rsidP="0075004A">
      <w:pPr>
        <w:bidi/>
        <w:ind w:firstLine="720"/>
        <w:jc w:val="both"/>
        <w:rPr>
          <w:rFonts w:cs="David" w:hint="cs"/>
          <w:rtl/>
        </w:rPr>
      </w:pPr>
      <w:r>
        <w:rPr>
          <w:rFonts w:cs="David" w:hint="cs"/>
          <w:rtl/>
        </w:rPr>
        <w:t xml:space="preserve">שהוא לא נותן לי להעלות הצעות חוק. </w:t>
      </w:r>
    </w:p>
    <w:p w14:paraId="45957348" w14:textId="77777777" w:rsidR="0075004A" w:rsidRDefault="0075004A" w:rsidP="0075004A">
      <w:pPr>
        <w:bidi/>
        <w:ind w:firstLine="720"/>
        <w:jc w:val="both"/>
        <w:rPr>
          <w:rFonts w:cs="David" w:hint="cs"/>
          <w:rtl/>
        </w:rPr>
      </w:pPr>
    </w:p>
    <w:p w14:paraId="11747005" w14:textId="77777777" w:rsidR="0075004A" w:rsidRDefault="0075004A" w:rsidP="0075004A">
      <w:pPr>
        <w:bidi/>
        <w:jc w:val="both"/>
        <w:rPr>
          <w:rFonts w:cs="David" w:hint="cs"/>
          <w:u w:val="single"/>
          <w:rtl/>
        </w:rPr>
      </w:pPr>
      <w:r w:rsidRPr="008072B6">
        <w:rPr>
          <w:rFonts w:cs="David" w:hint="cs"/>
          <w:u w:val="single"/>
          <w:rtl/>
        </w:rPr>
        <w:t>אברהם מיכאלי:</w:t>
      </w:r>
    </w:p>
    <w:p w14:paraId="3AFA21A5" w14:textId="77777777" w:rsidR="0075004A" w:rsidRDefault="0075004A" w:rsidP="0075004A">
      <w:pPr>
        <w:bidi/>
        <w:ind w:firstLine="720"/>
        <w:jc w:val="both"/>
        <w:rPr>
          <w:rFonts w:cs="David" w:hint="cs"/>
          <w:rtl/>
        </w:rPr>
      </w:pPr>
    </w:p>
    <w:p w14:paraId="28E988C4" w14:textId="77777777" w:rsidR="0075004A" w:rsidRDefault="0075004A" w:rsidP="0075004A">
      <w:pPr>
        <w:bidi/>
        <w:ind w:firstLine="720"/>
        <w:jc w:val="both"/>
        <w:rPr>
          <w:rFonts w:cs="David" w:hint="cs"/>
          <w:rtl/>
        </w:rPr>
      </w:pPr>
      <w:r>
        <w:rPr>
          <w:rFonts w:cs="David" w:hint="cs"/>
          <w:rtl/>
        </w:rPr>
        <w:t xml:space="preserve">שמעתי החזיר לך. </w:t>
      </w:r>
    </w:p>
    <w:p w14:paraId="2230882B" w14:textId="77777777" w:rsidR="0075004A" w:rsidRDefault="0075004A" w:rsidP="0075004A">
      <w:pPr>
        <w:bidi/>
        <w:ind w:firstLine="720"/>
        <w:jc w:val="both"/>
        <w:rPr>
          <w:rFonts w:cs="David" w:hint="cs"/>
          <w:rtl/>
        </w:rPr>
      </w:pPr>
    </w:p>
    <w:p w14:paraId="3AE49F9B"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FCBC9CF" w14:textId="77777777" w:rsidR="0075004A" w:rsidRDefault="0075004A" w:rsidP="0075004A">
      <w:pPr>
        <w:bidi/>
        <w:ind w:firstLine="720"/>
        <w:jc w:val="both"/>
        <w:rPr>
          <w:rFonts w:cs="David" w:hint="cs"/>
          <w:rtl/>
        </w:rPr>
      </w:pPr>
    </w:p>
    <w:p w14:paraId="7809F57E" w14:textId="77777777" w:rsidR="0075004A" w:rsidRDefault="0075004A" w:rsidP="0075004A">
      <w:pPr>
        <w:bidi/>
        <w:ind w:firstLine="720"/>
        <w:jc w:val="both"/>
        <w:rPr>
          <w:rFonts w:cs="David" w:hint="cs"/>
          <w:rtl/>
        </w:rPr>
      </w:pPr>
      <w:r>
        <w:rPr>
          <w:rFonts w:cs="David" w:hint="cs"/>
          <w:rtl/>
        </w:rPr>
        <w:t xml:space="preserve">הוא לא יכול להחזיר לי. </w:t>
      </w:r>
    </w:p>
    <w:p w14:paraId="311BE72C" w14:textId="77777777" w:rsidR="0075004A" w:rsidRDefault="0075004A" w:rsidP="0075004A">
      <w:pPr>
        <w:bidi/>
        <w:ind w:firstLine="720"/>
        <w:jc w:val="both"/>
        <w:rPr>
          <w:rFonts w:cs="David" w:hint="cs"/>
          <w:rtl/>
        </w:rPr>
      </w:pPr>
    </w:p>
    <w:p w14:paraId="16805B54"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53C5EE9" w14:textId="77777777" w:rsidR="0075004A" w:rsidRDefault="0075004A" w:rsidP="0075004A">
      <w:pPr>
        <w:bidi/>
        <w:ind w:firstLine="720"/>
        <w:jc w:val="both"/>
        <w:rPr>
          <w:rFonts w:cs="David" w:hint="cs"/>
          <w:rtl/>
        </w:rPr>
      </w:pPr>
    </w:p>
    <w:p w14:paraId="0811EFBB" w14:textId="77777777" w:rsidR="0075004A" w:rsidRDefault="0075004A" w:rsidP="0075004A">
      <w:pPr>
        <w:bidi/>
        <w:ind w:firstLine="720"/>
        <w:jc w:val="both"/>
        <w:rPr>
          <w:rFonts w:cs="David" w:hint="cs"/>
          <w:rtl/>
        </w:rPr>
      </w:pPr>
      <w:r>
        <w:rPr>
          <w:rFonts w:cs="David" w:hint="cs"/>
          <w:rtl/>
        </w:rPr>
        <w:t xml:space="preserve">דודו, 180 יום זה הרבה לטעמי. בוא נעשה 120 יום בסעיף (ב). צריכה להיות הגבלה, שהוועדה לא תשוב ותדון בעניין לפחות שנה מאז שנתקבלה ההחלטה בכנסת על שינוי, כי אפשר לשחק שם עם המספרים כל שני וחמישי. </w:t>
      </w:r>
    </w:p>
    <w:p w14:paraId="33269FAB" w14:textId="77777777" w:rsidR="0075004A" w:rsidRDefault="0075004A" w:rsidP="0075004A">
      <w:pPr>
        <w:bidi/>
        <w:jc w:val="both"/>
        <w:rPr>
          <w:rFonts w:cs="David" w:hint="cs"/>
          <w:rtl/>
        </w:rPr>
      </w:pPr>
    </w:p>
    <w:p w14:paraId="6BC82894"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8C99E36" w14:textId="77777777" w:rsidR="0075004A" w:rsidRDefault="0075004A" w:rsidP="0075004A">
      <w:pPr>
        <w:bidi/>
        <w:jc w:val="both"/>
        <w:rPr>
          <w:rFonts w:cs="David" w:hint="cs"/>
          <w:rtl/>
        </w:rPr>
      </w:pPr>
    </w:p>
    <w:p w14:paraId="69C785E9" w14:textId="77777777" w:rsidR="0075004A" w:rsidRDefault="0075004A" w:rsidP="0075004A">
      <w:pPr>
        <w:bidi/>
        <w:ind w:firstLine="720"/>
        <w:jc w:val="both"/>
        <w:rPr>
          <w:rFonts w:cs="David" w:hint="cs"/>
          <w:rtl/>
        </w:rPr>
      </w:pPr>
      <w:r>
        <w:rPr>
          <w:rFonts w:cs="David" w:hint="cs"/>
          <w:rtl/>
        </w:rPr>
        <w:t>ואם הכנסת לא קיבלה החלטה על שינוי?</w:t>
      </w:r>
    </w:p>
    <w:p w14:paraId="26692512" w14:textId="77777777" w:rsidR="0075004A" w:rsidRDefault="0075004A" w:rsidP="0075004A">
      <w:pPr>
        <w:bidi/>
        <w:ind w:firstLine="720"/>
        <w:jc w:val="both"/>
        <w:rPr>
          <w:rFonts w:cs="David" w:hint="cs"/>
          <w:rtl/>
        </w:rPr>
      </w:pPr>
    </w:p>
    <w:p w14:paraId="2ABFECD2"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FED007E" w14:textId="77777777" w:rsidR="0075004A" w:rsidRDefault="0075004A" w:rsidP="0075004A">
      <w:pPr>
        <w:bidi/>
        <w:ind w:firstLine="720"/>
        <w:jc w:val="both"/>
        <w:rPr>
          <w:rFonts w:cs="David" w:hint="cs"/>
          <w:rtl/>
        </w:rPr>
      </w:pPr>
    </w:p>
    <w:p w14:paraId="6238B132" w14:textId="77777777" w:rsidR="0075004A" w:rsidRDefault="0075004A" w:rsidP="0075004A">
      <w:pPr>
        <w:bidi/>
        <w:ind w:firstLine="720"/>
        <w:jc w:val="both"/>
        <w:rPr>
          <w:rFonts w:cs="David" w:hint="cs"/>
          <w:rtl/>
        </w:rPr>
      </w:pPr>
      <w:r>
        <w:rPr>
          <w:rFonts w:cs="David" w:hint="cs"/>
          <w:rtl/>
        </w:rPr>
        <w:t xml:space="preserve">לא משנה. </w:t>
      </w:r>
    </w:p>
    <w:p w14:paraId="33F2B9AF" w14:textId="77777777" w:rsidR="0075004A" w:rsidRDefault="0075004A" w:rsidP="0075004A">
      <w:pPr>
        <w:bidi/>
        <w:ind w:firstLine="720"/>
        <w:jc w:val="both"/>
        <w:rPr>
          <w:rFonts w:cs="David" w:hint="cs"/>
          <w:rtl/>
        </w:rPr>
      </w:pPr>
    </w:p>
    <w:p w14:paraId="01CA4558"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7D3017B" w14:textId="77777777" w:rsidR="0075004A" w:rsidRDefault="0075004A" w:rsidP="0075004A">
      <w:pPr>
        <w:bidi/>
        <w:ind w:firstLine="720"/>
        <w:jc w:val="both"/>
        <w:rPr>
          <w:rFonts w:cs="David" w:hint="cs"/>
          <w:rtl/>
        </w:rPr>
      </w:pPr>
    </w:p>
    <w:p w14:paraId="04ECB497" w14:textId="77777777" w:rsidR="0075004A" w:rsidRDefault="0075004A" w:rsidP="0075004A">
      <w:pPr>
        <w:bidi/>
        <w:ind w:firstLine="720"/>
        <w:jc w:val="both"/>
        <w:rPr>
          <w:rFonts w:cs="David" w:hint="cs"/>
          <w:rtl/>
        </w:rPr>
      </w:pPr>
      <w:r>
        <w:rPr>
          <w:rFonts w:cs="David" w:hint="cs"/>
          <w:rtl/>
        </w:rPr>
        <w:t xml:space="preserve">מיום שהתקבלה החלטת הכנסת, תוך שנה. אז נחזור לסעיף (א). לפי מה שאורי הציע, לא נגד "לא תחליט הכנסת" אלא משהו כמו: "החלטת הכנסת בעניין מספר השופטים תתקבל רק לפי הצעה של ועדת החוקה, חוק ומשפט". </w:t>
      </w:r>
    </w:p>
    <w:p w14:paraId="07D8B45D" w14:textId="77777777" w:rsidR="0075004A" w:rsidRDefault="0075004A" w:rsidP="0075004A">
      <w:pPr>
        <w:bidi/>
        <w:ind w:firstLine="720"/>
        <w:jc w:val="both"/>
        <w:rPr>
          <w:rFonts w:cs="David" w:hint="cs"/>
          <w:rtl/>
        </w:rPr>
      </w:pPr>
    </w:p>
    <w:p w14:paraId="1F8C0D68" w14:textId="77777777" w:rsidR="0075004A" w:rsidRDefault="0075004A" w:rsidP="0075004A">
      <w:pPr>
        <w:bidi/>
        <w:ind w:firstLine="720"/>
        <w:jc w:val="both"/>
        <w:rPr>
          <w:rFonts w:cs="David" w:hint="cs"/>
          <w:rtl/>
        </w:rPr>
      </w:pPr>
      <w:r>
        <w:rPr>
          <w:rFonts w:cs="David" w:hint="cs"/>
          <w:rtl/>
        </w:rPr>
        <w:t>"(ב) כל אחד מחברי הכנסת רשאי להגיש ליושב ראש ועדת החוקה, חוק ומשפט הצעה שהכנסת תשנה את מספר השופטים". האם הוא חייב לנקוט במספר?</w:t>
      </w:r>
    </w:p>
    <w:p w14:paraId="5AEB1C68" w14:textId="77777777" w:rsidR="0075004A" w:rsidRDefault="0075004A" w:rsidP="0075004A">
      <w:pPr>
        <w:bidi/>
        <w:jc w:val="both"/>
        <w:rPr>
          <w:rFonts w:cs="David" w:hint="cs"/>
          <w:rtl/>
        </w:rPr>
      </w:pPr>
    </w:p>
    <w:p w14:paraId="08ADA284"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840688A" w14:textId="77777777" w:rsidR="0075004A" w:rsidRDefault="0075004A" w:rsidP="0075004A">
      <w:pPr>
        <w:bidi/>
        <w:jc w:val="both"/>
        <w:rPr>
          <w:rFonts w:cs="David" w:hint="cs"/>
          <w:u w:val="single"/>
          <w:rtl/>
        </w:rPr>
      </w:pPr>
    </w:p>
    <w:p w14:paraId="29F72DA8" w14:textId="77777777" w:rsidR="0075004A" w:rsidRDefault="0075004A" w:rsidP="0075004A">
      <w:pPr>
        <w:bidi/>
        <w:ind w:firstLine="720"/>
        <w:jc w:val="both"/>
        <w:rPr>
          <w:rFonts w:cs="David" w:hint="cs"/>
          <w:rtl/>
        </w:rPr>
      </w:pPr>
      <w:r>
        <w:rPr>
          <w:rFonts w:cs="David" w:hint="cs"/>
          <w:rtl/>
        </w:rPr>
        <w:t xml:space="preserve">כן, למספר כפי שיקבע בהצעתו. </w:t>
      </w:r>
    </w:p>
    <w:p w14:paraId="0A9F505D" w14:textId="77777777" w:rsidR="0075004A" w:rsidRDefault="0075004A" w:rsidP="0075004A">
      <w:pPr>
        <w:bidi/>
        <w:ind w:firstLine="720"/>
        <w:jc w:val="both"/>
        <w:rPr>
          <w:rFonts w:cs="David" w:hint="cs"/>
          <w:rtl/>
        </w:rPr>
      </w:pPr>
    </w:p>
    <w:p w14:paraId="1CDABA7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E2FD69A" w14:textId="77777777" w:rsidR="0075004A" w:rsidRDefault="0075004A" w:rsidP="0075004A">
      <w:pPr>
        <w:bidi/>
        <w:ind w:firstLine="720"/>
        <w:jc w:val="both"/>
        <w:rPr>
          <w:rFonts w:cs="David" w:hint="cs"/>
          <w:rtl/>
        </w:rPr>
      </w:pPr>
    </w:p>
    <w:p w14:paraId="5C4878FB" w14:textId="77777777" w:rsidR="0075004A" w:rsidRDefault="0075004A" w:rsidP="0075004A">
      <w:pPr>
        <w:bidi/>
        <w:ind w:firstLine="720"/>
        <w:jc w:val="both"/>
        <w:rPr>
          <w:rFonts w:cs="David" w:hint="cs"/>
          <w:rtl/>
        </w:rPr>
      </w:pPr>
      <w:r>
        <w:rPr>
          <w:rFonts w:cs="David" w:hint="cs"/>
          <w:rtl/>
        </w:rPr>
        <w:t xml:space="preserve">"ויציין מה המספר שהוא מציע". </w:t>
      </w:r>
    </w:p>
    <w:p w14:paraId="6356275F" w14:textId="77777777" w:rsidR="0075004A" w:rsidRDefault="0075004A" w:rsidP="0075004A">
      <w:pPr>
        <w:bidi/>
        <w:ind w:firstLine="720"/>
        <w:jc w:val="both"/>
        <w:rPr>
          <w:rFonts w:cs="David" w:hint="cs"/>
          <w:rtl/>
        </w:rPr>
      </w:pPr>
    </w:p>
    <w:p w14:paraId="7B3160D1"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05C350D" w14:textId="77777777" w:rsidR="0075004A" w:rsidRDefault="0075004A" w:rsidP="0075004A">
      <w:pPr>
        <w:bidi/>
        <w:ind w:firstLine="720"/>
        <w:jc w:val="both"/>
        <w:rPr>
          <w:rFonts w:cs="David" w:hint="cs"/>
          <w:rtl/>
        </w:rPr>
      </w:pPr>
    </w:p>
    <w:p w14:paraId="5C6C08C4" w14:textId="77777777" w:rsidR="0075004A" w:rsidRDefault="0075004A" w:rsidP="0075004A">
      <w:pPr>
        <w:bidi/>
        <w:ind w:firstLine="720"/>
        <w:jc w:val="both"/>
        <w:rPr>
          <w:rFonts w:cs="David" w:hint="cs"/>
          <w:rtl/>
        </w:rPr>
      </w:pPr>
      <w:r>
        <w:rPr>
          <w:rFonts w:cs="David" w:hint="cs"/>
          <w:rtl/>
        </w:rPr>
        <w:t xml:space="preserve">אגב, בן-ארי ואני הגשנו הצעת חוק לתקן את זה ולקבוע שהמספר יהיה בחוק ולקבוע 18. ועדת השרים לחקיקה הפילה את החוק שלנו. </w:t>
      </w:r>
    </w:p>
    <w:p w14:paraId="37992743" w14:textId="77777777" w:rsidR="0075004A" w:rsidRDefault="0075004A" w:rsidP="0075004A">
      <w:pPr>
        <w:bidi/>
        <w:jc w:val="both"/>
        <w:rPr>
          <w:rFonts w:cs="David" w:hint="cs"/>
          <w:rtl/>
        </w:rPr>
      </w:pPr>
    </w:p>
    <w:p w14:paraId="098409F0" w14:textId="77777777" w:rsidR="0075004A" w:rsidRDefault="0075004A" w:rsidP="0075004A">
      <w:pPr>
        <w:keepLines/>
        <w:bidi/>
        <w:jc w:val="both"/>
        <w:rPr>
          <w:rFonts w:cs="David" w:hint="cs"/>
          <w:u w:val="single"/>
          <w:rtl/>
        </w:rPr>
      </w:pPr>
      <w:r w:rsidRPr="008072B6">
        <w:rPr>
          <w:rFonts w:cs="David" w:hint="cs"/>
          <w:u w:val="single"/>
          <w:rtl/>
        </w:rPr>
        <w:t>אברהם מיכאלי:</w:t>
      </w:r>
    </w:p>
    <w:p w14:paraId="297DF270" w14:textId="77777777" w:rsidR="0075004A" w:rsidRDefault="0075004A" w:rsidP="0075004A">
      <w:pPr>
        <w:keepLines/>
        <w:bidi/>
        <w:jc w:val="both"/>
        <w:rPr>
          <w:rFonts w:cs="David" w:hint="cs"/>
          <w:rtl/>
        </w:rPr>
      </w:pPr>
    </w:p>
    <w:p w14:paraId="5FCA79A5" w14:textId="77777777" w:rsidR="0075004A" w:rsidRDefault="0075004A" w:rsidP="0075004A">
      <w:pPr>
        <w:keepLines/>
        <w:bidi/>
        <w:ind w:firstLine="720"/>
        <w:jc w:val="both"/>
        <w:rPr>
          <w:rFonts w:cs="David" w:hint="cs"/>
          <w:rtl/>
        </w:rPr>
      </w:pPr>
      <w:r>
        <w:rPr>
          <w:rFonts w:cs="David" w:hint="cs"/>
          <w:rtl/>
        </w:rPr>
        <w:t xml:space="preserve">הייתה הצעת חוק של גדעון סער בזמנו. </w:t>
      </w:r>
    </w:p>
    <w:p w14:paraId="75A9894D" w14:textId="77777777" w:rsidR="0075004A" w:rsidRDefault="0075004A" w:rsidP="0075004A">
      <w:pPr>
        <w:bidi/>
        <w:jc w:val="both"/>
        <w:rPr>
          <w:rFonts w:cs="David" w:hint="cs"/>
          <w:u w:val="single"/>
          <w:rtl/>
        </w:rPr>
      </w:pPr>
    </w:p>
    <w:p w14:paraId="0405516D"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B117F37" w14:textId="77777777" w:rsidR="0075004A" w:rsidRDefault="0075004A" w:rsidP="0075004A">
      <w:pPr>
        <w:bidi/>
        <w:jc w:val="both"/>
        <w:rPr>
          <w:rFonts w:cs="David" w:hint="cs"/>
          <w:u w:val="single"/>
          <w:rtl/>
        </w:rPr>
      </w:pPr>
    </w:p>
    <w:p w14:paraId="494A38CC" w14:textId="77777777" w:rsidR="0075004A" w:rsidRDefault="0075004A" w:rsidP="0075004A">
      <w:pPr>
        <w:bidi/>
        <w:jc w:val="both"/>
        <w:rPr>
          <w:rFonts w:cs="David" w:hint="cs"/>
          <w:rtl/>
        </w:rPr>
      </w:pPr>
      <w:r>
        <w:rPr>
          <w:rFonts w:cs="David" w:hint="cs"/>
          <w:rtl/>
        </w:rPr>
        <w:tab/>
        <w:t xml:space="preserve">לא, גדעון סער זה סיפור אחר. </w:t>
      </w:r>
    </w:p>
    <w:p w14:paraId="3F71BF74" w14:textId="77777777" w:rsidR="0075004A" w:rsidRPr="00BC592D" w:rsidRDefault="0075004A" w:rsidP="0075004A">
      <w:pPr>
        <w:bidi/>
        <w:jc w:val="both"/>
        <w:rPr>
          <w:rFonts w:cs="David" w:hint="cs"/>
          <w:rtl/>
        </w:rPr>
      </w:pPr>
    </w:p>
    <w:p w14:paraId="09CA9AB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C9DFC3A" w14:textId="77777777" w:rsidR="0075004A" w:rsidRDefault="0075004A" w:rsidP="0075004A">
      <w:pPr>
        <w:bidi/>
        <w:jc w:val="both"/>
        <w:rPr>
          <w:rFonts w:cs="David" w:hint="cs"/>
          <w:u w:val="single"/>
          <w:rtl/>
        </w:rPr>
      </w:pPr>
    </w:p>
    <w:p w14:paraId="13E21B2F" w14:textId="77777777" w:rsidR="0075004A" w:rsidRDefault="0075004A" w:rsidP="0075004A">
      <w:pPr>
        <w:bidi/>
        <w:ind w:firstLine="720"/>
        <w:jc w:val="both"/>
        <w:rPr>
          <w:rFonts w:cs="David" w:hint="cs"/>
          <w:rtl/>
        </w:rPr>
      </w:pPr>
      <w:r>
        <w:rPr>
          <w:rFonts w:cs="David" w:hint="cs"/>
          <w:rtl/>
        </w:rPr>
        <w:t xml:space="preserve">אתה מבין מה אתה עושה? אתה קובע 18, מחר הסעיף הזה עובר ואקבל ממך מכתב: אדוני, אני רוצה להגדיל את המספר. בתוך 120 יום אני צריך לדון בזה, לקבל החלטה ולהעלות למליאה. אתה רוצה שאני אקבל החלטה, ואני יודע מה יקרה. אם לא אאשר את ההצעה שלך אני יכול לחכות עם החוקים שלי עד - - - </w:t>
      </w:r>
    </w:p>
    <w:p w14:paraId="643992F1" w14:textId="77777777" w:rsidR="0075004A" w:rsidRDefault="0075004A" w:rsidP="0075004A">
      <w:pPr>
        <w:bidi/>
        <w:ind w:firstLine="720"/>
        <w:jc w:val="both"/>
        <w:rPr>
          <w:rFonts w:cs="David" w:hint="cs"/>
          <w:rtl/>
        </w:rPr>
      </w:pPr>
    </w:p>
    <w:p w14:paraId="0FC72296"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658691B5" w14:textId="77777777" w:rsidR="0075004A" w:rsidRDefault="0075004A" w:rsidP="0075004A">
      <w:pPr>
        <w:bidi/>
        <w:ind w:firstLine="720"/>
        <w:jc w:val="both"/>
        <w:rPr>
          <w:rFonts w:cs="David" w:hint="cs"/>
          <w:rtl/>
        </w:rPr>
      </w:pPr>
    </w:p>
    <w:p w14:paraId="7690B5F3" w14:textId="77777777" w:rsidR="0075004A" w:rsidRDefault="0075004A" w:rsidP="0075004A">
      <w:pPr>
        <w:bidi/>
        <w:ind w:firstLine="720"/>
        <w:jc w:val="both"/>
        <w:rPr>
          <w:rFonts w:cs="David" w:hint="cs"/>
          <w:rtl/>
        </w:rPr>
      </w:pPr>
      <w:r>
        <w:rPr>
          <w:rFonts w:cs="David" w:hint="cs"/>
          <w:rtl/>
        </w:rPr>
        <w:t xml:space="preserve">נו, באמת. </w:t>
      </w:r>
    </w:p>
    <w:p w14:paraId="28A12C61" w14:textId="77777777" w:rsidR="0075004A" w:rsidRDefault="0075004A" w:rsidP="0075004A">
      <w:pPr>
        <w:bidi/>
        <w:ind w:firstLine="720"/>
        <w:jc w:val="both"/>
        <w:rPr>
          <w:rFonts w:cs="David" w:hint="cs"/>
          <w:rtl/>
        </w:rPr>
      </w:pPr>
    </w:p>
    <w:p w14:paraId="4A305DE1"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C8E5602" w14:textId="77777777" w:rsidR="0075004A" w:rsidRDefault="0075004A" w:rsidP="0075004A">
      <w:pPr>
        <w:bidi/>
        <w:ind w:firstLine="720"/>
        <w:jc w:val="both"/>
        <w:rPr>
          <w:rFonts w:cs="David" w:hint="cs"/>
          <w:rtl/>
        </w:rPr>
      </w:pPr>
    </w:p>
    <w:p w14:paraId="3B865954" w14:textId="77777777" w:rsidR="0075004A" w:rsidRDefault="0075004A" w:rsidP="0075004A">
      <w:pPr>
        <w:bidi/>
        <w:ind w:firstLine="720"/>
        <w:jc w:val="both"/>
        <w:rPr>
          <w:rFonts w:cs="David" w:hint="cs"/>
          <w:rtl/>
        </w:rPr>
      </w:pPr>
      <w:r>
        <w:rPr>
          <w:rFonts w:cs="David" w:hint="cs"/>
          <w:rtl/>
        </w:rPr>
        <w:t xml:space="preserve">אמרת את זה ברדיו. </w:t>
      </w:r>
    </w:p>
    <w:p w14:paraId="2C1DB3BF" w14:textId="77777777" w:rsidR="0075004A" w:rsidRDefault="0075004A" w:rsidP="0075004A">
      <w:pPr>
        <w:bidi/>
        <w:jc w:val="both"/>
        <w:rPr>
          <w:rFonts w:cs="David" w:hint="cs"/>
          <w:rtl/>
        </w:rPr>
      </w:pPr>
    </w:p>
    <w:p w14:paraId="0A858420"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F2A7C05" w14:textId="77777777" w:rsidR="0075004A" w:rsidRDefault="0075004A" w:rsidP="0075004A">
      <w:pPr>
        <w:bidi/>
        <w:jc w:val="both"/>
        <w:rPr>
          <w:rFonts w:cs="David" w:hint="cs"/>
          <w:u w:val="single"/>
          <w:rtl/>
        </w:rPr>
      </w:pPr>
    </w:p>
    <w:p w14:paraId="5BE48EBA" w14:textId="77777777" w:rsidR="0075004A" w:rsidRDefault="0075004A" w:rsidP="0075004A">
      <w:pPr>
        <w:bidi/>
        <w:ind w:firstLine="720"/>
        <w:jc w:val="both"/>
        <w:rPr>
          <w:rFonts w:cs="David" w:hint="cs"/>
          <w:rtl/>
        </w:rPr>
      </w:pPr>
      <w:r>
        <w:rPr>
          <w:rFonts w:cs="David" w:hint="cs"/>
          <w:rtl/>
        </w:rPr>
        <w:t xml:space="preserve">הנני מודיעך שזה לא המצב.  </w:t>
      </w:r>
    </w:p>
    <w:p w14:paraId="6A445746" w14:textId="77777777" w:rsidR="0075004A" w:rsidRDefault="0075004A" w:rsidP="0075004A">
      <w:pPr>
        <w:bidi/>
        <w:jc w:val="both"/>
        <w:rPr>
          <w:rFonts w:cs="David" w:hint="cs"/>
          <w:rtl/>
        </w:rPr>
      </w:pPr>
    </w:p>
    <w:p w14:paraId="5AD5133C"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B4FD9D6" w14:textId="77777777" w:rsidR="0075004A" w:rsidRDefault="0075004A" w:rsidP="0075004A">
      <w:pPr>
        <w:bidi/>
        <w:jc w:val="both"/>
        <w:rPr>
          <w:rFonts w:cs="David" w:hint="cs"/>
          <w:rtl/>
        </w:rPr>
      </w:pPr>
    </w:p>
    <w:p w14:paraId="0164B5F2" w14:textId="77777777" w:rsidR="0075004A" w:rsidRDefault="0075004A" w:rsidP="0075004A">
      <w:pPr>
        <w:bidi/>
        <w:ind w:firstLine="720"/>
        <w:jc w:val="both"/>
        <w:rPr>
          <w:rFonts w:cs="David" w:hint="cs"/>
          <w:rtl/>
        </w:rPr>
      </w:pPr>
      <w:r>
        <w:rPr>
          <w:rFonts w:cs="David" w:hint="cs"/>
          <w:rtl/>
        </w:rPr>
        <w:t>האם רוצים שכל חבר כנסת יוכל להציע או כל עשרה, כמו שיכולים להציע נשיא?</w:t>
      </w:r>
    </w:p>
    <w:p w14:paraId="0FA4B82B" w14:textId="77777777" w:rsidR="0075004A" w:rsidRDefault="0075004A" w:rsidP="0075004A">
      <w:pPr>
        <w:bidi/>
        <w:jc w:val="both"/>
        <w:rPr>
          <w:rFonts w:cs="David" w:hint="cs"/>
          <w:rtl/>
        </w:rPr>
      </w:pPr>
    </w:p>
    <w:p w14:paraId="3D3A0664"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613F537" w14:textId="77777777" w:rsidR="0075004A" w:rsidRDefault="0075004A" w:rsidP="0075004A">
      <w:pPr>
        <w:bidi/>
        <w:jc w:val="both"/>
        <w:rPr>
          <w:rFonts w:cs="David" w:hint="cs"/>
          <w:u w:val="single"/>
          <w:rtl/>
        </w:rPr>
      </w:pPr>
    </w:p>
    <w:p w14:paraId="76B3410E" w14:textId="77777777" w:rsidR="0075004A" w:rsidRDefault="0075004A" w:rsidP="0075004A">
      <w:pPr>
        <w:bidi/>
        <w:ind w:firstLine="720"/>
        <w:jc w:val="both"/>
        <w:rPr>
          <w:rFonts w:cs="David" w:hint="cs"/>
          <w:rtl/>
        </w:rPr>
      </w:pPr>
      <w:r>
        <w:rPr>
          <w:rFonts w:cs="David" w:hint="cs"/>
          <w:rtl/>
        </w:rPr>
        <w:t xml:space="preserve">נעשה כל עשרה חברי כנסת. </w:t>
      </w:r>
    </w:p>
    <w:p w14:paraId="55D39C83" w14:textId="77777777" w:rsidR="0075004A" w:rsidRDefault="0075004A" w:rsidP="0075004A">
      <w:pPr>
        <w:bidi/>
        <w:ind w:firstLine="720"/>
        <w:jc w:val="both"/>
        <w:rPr>
          <w:rFonts w:cs="David" w:hint="cs"/>
          <w:rtl/>
        </w:rPr>
      </w:pPr>
    </w:p>
    <w:p w14:paraId="3228331E"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B3DE475" w14:textId="77777777" w:rsidR="0075004A" w:rsidRDefault="0075004A" w:rsidP="0075004A">
      <w:pPr>
        <w:bidi/>
        <w:ind w:firstLine="720"/>
        <w:jc w:val="both"/>
        <w:rPr>
          <w:rFonts w:cs="David" w:hint="cs"/>
          <w:rtl/>
        </w:rPr>
      </w:pPr>
    </w:p>
    <w:p w14:paraId="20723F30" w14:textId="77777777" w:rsidR="0075004A" w:rsidRDefault="0075004A" w:rsidP="0075004A">
      <w:pPr>
        <w:bidi/>
        <w:ind w:firstLine="720"/>
        <w:jc w:val="both"/>
        <w:rPr>
          <w:rFonts w:cs="David" w:hint="cs"/>
          <w:rtl/>
        </w:rPr>
      </w:pPr>
      <w:r>
        <w:rPr>
          <w:rFonts w:cs="David" w:hint="cs"/>
          <w:rtl/>
        </w:rPr>
        <w:t xml:space="preserve">מאה אחוז. </w:t>
      </w:r>
    </w:p>
    <w:p w14:paraId="59EED061" w14:textId="77777777" w:rsidR="0075004A" w:rsidRDefault="0075004A" w:rsidP="0075004A">
      <w:pPr>
        <w:bidi/>
        <w:jc w:val="both"/>
        <w:rPr>
          <w:rFonts w:cs="David" w:hint="cs"/>
          <w:rtl/>
        </w:rPr>
      </w:pPr>
    </w:p>
    <w:p w14:paraId="39BCFF11"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292033F" w14:textId="77777777" w:rsidR="0075004A" w:rsidRDefault="0075004A" w:rsidP="0075004A">
      <w:pPr>
        <w:bidi/>
        <w:jc w:val="both"/>
        <w:rPr>
          <w:rFonts w:cs="David" w:hint="cs"/>
          <w:rtl/>
        </w:rPr>
      </w:pPr>
    </w:p>
    <w:p w14:paraId="56935A15" w14:textId="77777777" w:rsidR="0075004A" w:rsidRDefault="0075004A" w:rsidP="0075004A">
      <w:pPr>
        <w:bidi/>
        <w:jc w:val="both"/>
        <w:rPr>
          <w:rFonts w:cs="David" w:hint="cs"/>
          <w:rtl/>
        </w:rPr>
      </w:pPr>
      <w:r>
        <w:rPr>
          <w:rFonts w:cs="David" w:hint="cs"/>
          <w:rtl/>
        </w:rPr>
        <w:tab/>
        <w:t>האם רוצים לאפשר גם לממשלה או לשר המשפטים או לנשיא העליון - - - ?</w:t>
      </w:r>
    </w:p>
    <w:p w14:paraId="6DF3BB6E" w14:textId="77777777" w:rsidR="0075004A" w:rsidRDefault="0075004A" w:rsidP="0075004A">
      <w:pPr>
        <w:bidi/>
        <w:jc w:val="both"/>
        <w:rPr>
          <w:rFonts w:cs="David" w:hint="cs"/>
          <w:rtl/>
        </w:rPr>
      </w:pPr>
    </w:p>
    <w:p w14:paraId="3A6A6911"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F4D7FA1" w14:textId="77777777" w:rsidR="0075004A" w:rsidRDefault="0075004A" w:rsidP="0075004A">
      <w:pPr>
        <w:bidi/>
        <w:jc w:val="both"/>
        <w:rPr>
          <w:rFonts w:cs="David" w:hint="cs"/>
          <w:u w:val="single"/>
          <w:rtl/>
        </w:rPr>
      </w:pPr>
    </w:p>
    <w:p w14:paraId="7B25FDC7" w14:textId="77777777" w:rsidR="0075004A" w:rsidRDefault="0075004A" w:rsidP="0075004A">
      <w:pPr>
        <w:bidi/>
        <w:ind w:firstLine="720"/>
        <w:jc w:val="both"/>
        <w:rPr>
          <w:rFonts w:cs="David" w:hint="cs"/>
          <w:rtl/>
        </w:rPr>
      </w:pPr>
      <w:r>
        <w:rPr>
          <w:rFonts w:cs="David" w:hint="cs"/>
          <w:rtl/>
        </w:rPr>
        <w:t xml:space="preserve">נשיא העליון, אני עובד שלו? אני מסכים שגם נשיא העליון יוכל להגיש, אבל אז יש לי 960 יום לקבל החלטה. אני לא עובד שלו. </w:t>
      </w:r>
    </w:p>
    <w:p w14:paraId="7B85C7A1" w14:textId="77777777" w:rsidR="0075004A" w:rsidRDefault="0075004A" w:rsidP="0075004A">
      <w:pPr>
        <w:bidi/>
        <w:jc w:val="both"/>
        <w:rPr>
          <w:rFonts w:cs="David" w:hint="cs"/>
          <w:rtl/>
        </w:rPr>
      </w:pPr>
    </w:p>
    <w:p w14:paraId="564873EF"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49468D3" w14:textId="77777777" w:rsidR="0075004A" w:rsidRDefault="0075004A" w:rsidP="0075004A">
      <w:pPr>
        <w:bidi/>
        <w:jc w:val="both"/>
        <w:rPr>
          <w:rFonts w:cs="David" w:hint="cs"/>
          <w:rtl/>
        </w:rPr>
      </w:pPr>
    </w:p>
    <w:p w14:paraId="3C8627B1" w14:textId="77777777" w:rsidR="0075004A" w:rsidRDefault="0075004A" w:rsidP="0075004A">
      <w:pPr>
        <w:bidi/>
        <w:ind w:firstLine="720"/>
        <w:jc w:val="both"/>
        <w:rPr>
          <w:rFonts w:cs="David" w:hint="cs"/>
          <w:rtl/>
        </w:rPr>
      </w:pPr>
      <w:proofErr w:type="spellStart"/>
      <w:r>
        <w:rPr>
          <w:rFonts w:cs="David" w:hint="cs"/>
          <w:rtl/>
        </w:rPr>
        <w:t>אוקיי</w:t>
      </w:r>
      <w:proofErr w:type="spellEnd"/>
      <w:r>
        <w:rPr>
          <w:rFonts w:cs="David" w:hint="cs"/>
          <w:rtl/>
        </w:rPr>
        <w:t>. והממשלה?</w:t>
      </w:r>
    </w:p>
    <w:p w14:paraId="01AD7E42" w14:textId="77777777" w:rsidR="0075004A" w:rsidRDefault="0075004A" w:rsidP="0075004A">
      <w:pPr>
        <w:bidi/>
        <w:jc w:val="both"/>
        <w:rPr>
          <w:rFonts w:cs="David" w:hint="cs"/>
          <w:rtl/>
        </w:rPr>
      </w:pPr>
    </w:p>
    <w:p w14:paraId="77D14BFE"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35D3AF3" w14:textId="77777777" w:rsidR="0075004A" w:rsidRDefault="0075004A" w:rsidP="0075004A">
      <w:pPr>
        <w:bidi/>
        <w:jc w:val="both"/>
        <w:rPr>
          <w:rFonts w:cs="David" w:hint="cs"/>
          <w:u w:val="single"/>
          <w:rtl/>
        </w:rPr>
      </w:pPr>
    </w:p>
    <w:p w14:paraId="1AAB476F" w14:textId="77777777" w:rsidR="0075004A" w:rsidRDefault="0075004A" w:rsidP="0075004A">
      <w:pPr>
        <w:bidi/>
        <w:ind w:firstLine="720"/>
        <w:jc w:val="both"/>
        <w:rPr>
          <w:rFonts w:cs="David" w:hint="cs"/>
          <w:rtl/>
        </w:rPr>
      </w:pPr>
      <w:r>
        <w:rPr>
          <w:rFonts w:cs="David" w:hint="cs"/>
          <w:rtl/>
        </w:rPr>
        <w:t xml:space="preserve">הממשלה בוודאי יכולה להגיש. </w:t>
      </w:r>
    </w:p>
    <w:p w14:paraId="37E027EB" w14:textId="77777777" w:rsidR="0075004A" w:rsidRDefault="0075004A" w:rsidP="0075004A">
      <w:pPr>
        <w:bidi/>
        <w:ind w:firstLine="720"/>
        <w:jc w:val="both"/>
        <w:rPr>
          <w:rFonts w:cs="David" w:hint="cs"/>
          <w:rtl/>
        </w:rPr>
      </w:pPr>
    </w:p>
    <w:p w14:paraId="2D683DDC"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319F272" w14:textId="77777777" w:rsidR="0075004A" w:rsidRDefault="0075004A" w:rsidP="0075004A">
      <w:pPr>
        <w:bidi/>
        <w:ind w:firstLine="720"/>
        <w:jc w:val="both"/>
        <w:rPr>
          <w:rFonts w:cs="David" w:hint="cs"/>
          <w:rtl/>
        </w:rPr>
      </w:pPr>
    </w:p>
    <w:p w14:paraId="6576CADD" w14:textId="77777777" w:rsidR="0075004A" w:rsidRDefault="0075004A" w:rsidP="0075004A">
      <w:pPr>
        <w:bidi/>
        <w:ind w:firstLine="720"/>
        <w:jc w:val="both"/>
        <w:rPr>
          <w:rFonts w:cs="David" w:hint="cs"/>
          <w:rtl/>
        </w:rPr>
      </w:pPr>
      <w:r>
        <w:rPr>
          <w:rFonts w:cs="David" w:hint="cs"/>
          <w:rtl/>
        </w:rPr>
        <w:t xml:space="preserve">אז צריך להגיד את זה. כל עשרה חברי כנסת וכן הממשלה רשאים להגיש. </w:t>
      </w:r>
    </w:p>
    <w:p w14:paraId="19517D1E" w14:textId="77777777" w:rsidR="0075004A" w:rsidRDefault="0075004A" w:rsidP="0075004A">
      <w:pPr>
        <w:bidi/>
        <w:ind w:firstLine="720"/>
        <w:jc w:val="both"/>
        <w:rPr>
          <w:rFonts w:cs="David" w:hint="cs"/>
          <w:rtl/>
        </w:rPr>
      </w:pPr>
    </w:p>
    <w:p w14:paraId="6639B2E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E911AF0" w14:textId="77777777" w:rsidR="0075004A" w:rsidRDefault="0075004A" w:rsidP="0075004A">
      <w:pPr>
        <w:bidi/>
        <w:ind w:firstLine="720"/>
        <w:jc w:val="both"/>
        <w:rPr>
          <w:rFonts w:cs="David" w:hint="cs"/>
          <w:rtl/>
        </w:rPr>
      </w:pPr>
    </w:p>
    <w:p w14:paraId="2FC34CEB" w14:textId="77777777" w:rsidR="0075004A" w:rsidRDefault="0075004A" w:rsidP="0075004A">
      <w:pPr>
        <w:bidi/>
        <w:ind w:firstLine="720"/>
        <w:jc w:val="both"/>
        <w:rPr>
          <w:rFonts w:cs="David" w:hint="cs"/>
          <w:rtl/>
        </w:rPr>
      </w:pPr>
      <w:r>
        <w:rPr>
          <w:rFonts w:cs="David" w:hint="cs"/>
          <w:rtl/>
        </w:rPr>
        <w:t xml:space="preserve"> או שר המשפטים. הוא יכול להגיש לבד. </w:t>
      </w:r>
    </w:p>
    <w:p w14:paraId="726AA424" w14:textId="77777777" w:rsidR="0075004A" w:rsidRDefault="0075004A" w:rsidP="0075004A">
      <w:pPr>
        <w:bidi/>
        <w:ind w:firstLine="720"/>
        <w:jc w:val="both"/>
        <w:rPr>
          <w:rFonts w:cs="David" w:hint="cs"/>
          <w:rtl/>
        </w:rPr>
      </w:pPr>
    </w:p>
    <w:p w14:paraId="0027F1F1"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7795D94" w14:textId="77777777" w:rsidR="0075004A" w:rsidRDefault="0075004A" w:rsidP="0075004A">
      <w:pPr>
        <w:bidi/>
        <w:ind w:firstLine="720"/>
        <w:jc w:val="both"/>
        <w:rPr>
          <w:rFonts w:cs="David" w:hint="cs"/>
          <w:rtl/>
        </w:rPr>
      </w:pPr>
    </w:p>
    <w:p w14:paraId="2607C4FE" w14:textId="77777777" w:rsidR="0075004A" w:rsidRDefault="0075004A" w:rsidP="0075004A">
      <w:pPr>
        <w:bidi/>
        <w:ind w:firstLine="720"/>
        <w:jc w:val="both"/>
        <w:rPr>
          <w:rFonts w:cs="David" w:hint="cs"/>
          <w:rtl/>
        </w:rPr>
      </w:pPr>
      <w:r>
        <w:rPr>
          <w:rFonts w:cs="David" w:hint="cs"/>
          <w:rtl/>
        </w:rPr>
        <w:t>אז להגיד הממשלה או שר הממשלה?</w:t>
      </w:r>
    </w:p>
    <w:p w14:paraId="131D1E66" w14:textId="77777777" w:rsidR="0075004A" w:rsidRDefault="0075004A" w:rsidP="0075004A">
      <w:pPr>
        <w:bidi/>
        <w:ind w:firstLine="720"/>
        <w:jc w:val="both"/>
        <w:rPr>
          <w:rFonts w:cs="David" w:hint="cs"/>
          <w:rtl/>
        </w:rPr>
      </w:pPr>
    </w:p>
    <w:p w14:paraId="5F23D7BD" w14:textId="77777777" w:rsidR="0075004A" w:rsidRDefault="0075004A" w:rsidP="0075004A">
      <w:pPr>
        <w:bidi/>
        <w:jc w:val="both"/>
        <w:rPr>
          <w:rFonts w:cs="David" w:hint="cs"/>
          <w:u w:val="single"/>
          <w:rtl/>
        </w:rPr>
      </w:pPr>
      <w:r w:rsidRPr="008072B6">
        <w:rPr>
          <w:rFonts w:cs="David" w:hint="cs"/>
          <w:u w:val="single"/>
          <w:rtl/>
        </w:rPr>
        <w:t>אברהם מיכאלי:</w:t>
      </w:r>
    </w:p>
    <w:p w14:paraId="7D185FB3" w14:textId="77777777" w:rsidR="0075004A" w:rsidRDefault="0075004A" w:rsidP="0075004A">
      <w:pPr>
        <w:bidi/>
        <w:ind w:firstLine="720"/>
        <w:jc w:val="both"/>
        <w:rPr>
          <w:rFonts w:cs="David" w:hint="cs"/>
          <w:rtl/>
        </w:rPr>
      </w:pPr>
    </w:p>
    <w:p w14:paraId="2B1C4167" w14:textId="77777777" w:rsidR="0075004A" w:rsidRDefault="0075004A" w:rsidP="0075004A">
      <w:pPr>
        <w:bidi/>
        <w:ind w:firstLine="720"/>
        <w:jc w:val="both"/>
        <w:rPr>
          <w:rFonts w:cs="David" w:hint="cs"/>
          <w:rtl/>
        </w:rPr>
      </w:pPr>
      <w:r>
        <w:rPr>
          <w:rFonts w:cs="David" w:hint="cs"/>
          <w:rtl/>
        </w:rPr>
        <w:t xml:space="preserve">למה שר המשפטים לבד? זו הממשלה. </w:t>
      </w:r>
    </w:p>
    <w:p w14:paraId="7605CB21" w14:textId="77777777" w:rsidR="0075004A" w:rsidRDefault="0075004A" w:rsidP="0075004A">
      <w:pPr>
        <w:bidi/>
        <w:jc w:val="both"/>
        <w:rPr>
          <w:rFonts w:cs="David" w:hint="cs"/>
          <w:rtl/>
        </w:rPr>
      </w:pPr>
    </w:p>
    <w:p w14:paraId="574EB277"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1215447" w14:textId="77777777" w:rsidR="0075004A" w:rsidRDefault="0075004A" w:rsidP="0075004A">
      <w:pPr>
        <w:bidi/>
        <w:jc w:val="both"/>
        <w:rPr>
          <w:rFonts w:cs="David" w:hint="cs"/>
          <w:rtl/>
        </w:rPr>
      </w:pPr>
    </w:p>
    <w:p w14:paraId="76AAE17C" w14:textId="77777777" w:rsidR="0075004A" w:rsidRDefault="0075004A" w:rsidP="0075004A">
      <w:pPr>
        <w:bidi/>
        <w:ind w:firstLine="720"/>
        <w:jc w:val="both"/>
        <w:rPr>
          <w:rFonts w:cs="David" w:hint="cs"/>
          <w:rtl/>
        </w:rPr>
      </w:pPr>
      <w:r>
        <w:rPr>
          <w:rFonts w:cs="David" w:hint="cs"/>
          <w:rtl/>
        </w:rPr>
        <w:t xml:space="preserve">ואז אנחנו אומרים שהוועדה תדון ותחליט בתוך 120 ימים מיום הגשתה. ימי הפגרה לא יבואו במניין הימים. </w:t>
      </w:r>
    </w:p>
    <w:p w14:paraId="14994D02" w14:textId="77777777" w:rsidR="0075004A" w:rsidRDefault="0075004A" w:rsidP="0075004A">
      <w:pPr>
        <w:bidi/>
        <w:ind w:firstLine="720"/>
        <w:jc w:val="both"/>
        <w:rPr>
          <w:rFonts w:cs="David" w:hint="cs"/>
          <w:rtl/>
        </w:rPr>
      </w:pPr>
    </w:p>
    <w:p w14:paraId="582C0796" w14:textId="77777777" w:rsidR="0075004A" w:rsidRDefault="0075004A" w:rsidP="0075004A">
      <w:pPr>
        <w:bidi/>
        <w:ind w:firstLine="720"/>
        <w:jc w:val="both"/>
        <w:rPr>
          <w:rFonts w:cs="David" w:hint="cs"/>
          <w:rtl/>
        </w:rPr>
      </w:pPr>
      <w:r>
        <w:rPr>
          <w:rFonts w:cs="David" w:hint="cs"/>
          <w:rtl/>
        </w:rPr>
        <w:t xml:space="preserve">"(ג) החליטה ועדת החוקה, חוק ומשפט להציע לכנסת לשנות את מספר השופטים בבית המשפט העליון, תונח הצעתה על שולחן הכנסת" </w:t>
      </w:r>
      <w:r>
        <w:rPr>
          <w:rFonts w:cs="David"/>
          <w:rtl/>
        </w:rPr>
        <w:t>–</w:t>
      </w:r>
      <w:r>
        <w:rPr>
          <w:rFonts w:cs="David" w:hint="cs"/>
          <w:rtl/>
        </w:rPr>
        <w:t xml:space="preserve"> פתאום אני חושבת שזה לא טוב כי אם היא החליטה לא לשנות, אז לא תונח הצעתה?</w:t>
      </w:r>
    </w:p>
    <w:p w14:paraId="2C2BF8BC" w14:textId="77777777" w:rsidR="0075004A" w:rsidRDefault="0075004A" w:rsidP="0075004A">
      <w:pPr>
        <w:bidi/>
        <w:ind w:firstLine="720"/>
        <w:jc w:val="both"/>
        <w:rPr>
          <w:rFonts w:cs="David" w:hint="cs"/>
          <w:rtl/>
        </w:rPr>
      </w:pPr>
    </w:p>
    <w:p w14:paraId="2DF205B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8D1E08C" w14:textId="77777777" w:rsidR="0075004A" w:rsidRDefault="0075004A" w:rsidP="0075004A">
      <w:pPr>
        <w:bidi/>
        <w:ind w:firstLine="720"/>
        <w:jc w:val="both"/>
        <w:rPr>
          <w:rFonts w:cs="David" w:hint="cs"/>
          <w:rtl/>
        </w:rPr>
      </w:pPr>
    </w:p>
    <w:p w14:paraId="66A034FF" w14:textId="77777777" w:rsidR="0075004A" w:rsidRDefault="0075004A" w:rsidP="0075004A">
      <w:pPr>
        <w:bidi/>
        <w:ind w:firstLine="720"/>
        <w:jc w:val="both"/>
        <w:rPr>
          <w:rFonts w:cs="David" w:hint="cs"/>
          <w:rtl/>
        </w:rPr>
      </w:pPr>
      <w:r>
        <w:rPr>
          <w:rFonts w:cs="David" w:hint="cs"/>
          <w:rtl/>
        </w:rPr>
        <w:t xml:space="preserve">נכון. </w:t>
      </w:r>
    </w:p>
    <w:p w14:paraId="2B1E082F" w14:textId="77777777" w:rsidR="0075004A" w:rsidRDefault="0075004A" w:rsidP="0075004A">
      <w:pPr>
        <w:bidi/>
        <w:ind w:firstLine="720"/>
        <w:jc w:val="both"/>
        <w:rPr>
          <w:rFonts w:cs="David" w:hint="cs"/>
          <w:rtl/>
        </w:rPr>
      </w:pPr>
    </w:p>
    <w:p w14:paraId="3A2CBBFB"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1345BE8" w14:textId="77777777" w:rsidR="0075004A" w:rsidRDefault="0075004A" w:rsidP="0075004A">
      <w:pPr>
        <w:bidi/>
        <w:ind w:firstLine="720"/>
        <w:jc w:val="both"/>
        <w:rPr>
          <w:rFonts w:cs="David" w:hint="cs"/>
          <w:rtl/>
        </w:rPr>
      </w:pPr>
    </w:p>
    <w:p w14:paraId="30B6B750" w14:textId="77777777" w:rsidR="0075004A" w:rsidRDefault="0075004A" w:rsidP="0075004A">
      <w:pPr>
        <w:bidi/>
        <w:ind w:firstLine="720"/>
        <w:jc w:val="both"/>
        <w:rPr>
          <w:rFonts w:cs="David" w:hint="cs"/>
          <w:rtl/>
        </w:rPr>
      </w:pPr>
      <w:r>
        <w:rPr>
          <w:rFonts w:cs="David" w:hint="cs"/>
          <w:rtl/>
        </w:rPr>
        <w:t xml:space="preserve">זה לא טוב. </w:t>
      </w:r>
    </w:p>
    <w:p w14:paraId="6CA33E58" w14:textId="77777777" w:rsidR="0075004A" w:rsidRDefault="0075004A" w:rsidP="0075004A">
      <w:pPr>
        <w:bidi/>
        <w:jc w:val="both"/>
        <w:rPr>
          <w:rFonts w:cs="David" w:hint="cs"/>
          <w:rtl/>
        </w:rPr>
      </w:pPr>
    </w:p>
    <w:p w14:paraId="4D9B9E58"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61670DB" w14:textId="77777777" w:rsidR="0075004A" w:rsidRDefault="0075004A" w:rsidP="0075004A">
      <w:pPr>
        <w:bidi/>
        <w:jc w:val="both"/>
        <w:rPr>
          <w:rFonts w:cs="David" w:hint="cs"/>
          <w:u w:val="single"/>
          <w:rtl/>
        </w:rPr>
      </w:pPr>
    </w:p>
    <w:p w14:paraId="05F46810" w14:textId="77777777" w:rsidR="0075004A" w:rsidRDefault="0075004A" w:rsidP="0075004A">
      <w:pPr>
        <w:bidi/>
        <w:ind w:firstLine="720"/>
        <w:jc w:val="both"/>
        <w:rPr>
          <w:rFonts w:cs="David" w:hint="cs"/>
          <w:rtl/>
        </w:rPr>
      </w:pPr>
      <w:r>
        <w:rPr>
          <w:rFonts w:cs="David" w:hint="cs"/>
          <w:rtl/>
        </w:rPr>
        <w:t xml:space="preserve">החלטת ועדת החוקה, חוק ומשפט תונח - - </w:t>
      </w:r>
    </w:p>
    <w:p w14:paraId="0C48F3E0" w14:textId="77777777" w:rsidR="0075004A" w:rsidRDefault="0075004A" w:rsidP="0075004A">
      <w:pPr>
        <w:bidi/>
        <w:ind w:firstLine="720"/>
        <w:jc w:val="both"/>
        <w:rPr>
          <w:rFonts w:cs="David" w:hint="cs"/>
          <w:rtl/>
        </w:rPr>
      </w:pPr>
    </w:p>
    <w:p w14:paraId="65C0857B"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5CDA6DD" w14:textId="77777777" w:rsidR="0075004A" w:rsidRDefault="0075004A" w:rsidP="0075004A">
      <w:pPr>
        <w:bidi/>
        <w:ind w:firstLine="720"/>
        <w:jc w:val="both"/>
        <w:rPr>
          <w:rFonts w:cs="David" w:hint="cs"/>
          <w:rtl/>
        </w:rPr>
      </w:pPr>
    </w:p>
    <w:p w14:paraId="5D872454" w14:textId="77777777" w:rsidR="0075004A" w:rsidRDefault="0075004A" w:rsidP="0075004A">
      <w:pPr>
        <w:bidi/>
        <w:ind w:firstLine="720"/>
        <w:jc w:val="both"/>
        <w:rPr>
          <w:rFonts w:cs="David" w:hint="cs"/>
          <w:rtl/>
        </w:rPr>
      </w:pPr>
      <w:r>
        <w:rPr>
          <w:rFonts w:cs="David" w:hint="cs"/>
          <w:rtl/>
        </w:rPr>
        <w:t>- - ב</w:t>
      </w:r>
      <w:smartTag w:uri="urn:schemas-microsoft-com:office:smarttags" w:element="PersonName">
        <w:r>
          <w:rPr>
            <w:rFonts w:cs="David" w:hint="cs"/>
            <w:rtl/>
          </w:rPr>
          <w:t>דב</w:t>
        </w:r>
      </w:smartTag>
      <w:r>
        <w:rPr>
          <w:rFonts w:cs="David" w:hint="cs"/>
          <w:rtl/>
        </w:rPr>
        <w:t xml:space="preserve">ר מספר השופטים תונח על שולחן - -  </w:t>
      </w:r>
    </w:p>
    <w:p w14:paraId="2489A5A0" w14:textId="77777777" w:rsidR="0075004A" w:rsidRDefault="0075004A" w:rsidP="0075004A">
      <w:pPr>
        <w:bidi/>
        <w:jc w:val="both"/>
        <w:rPr>
          <w:rFonts w:cs="David" w:hint="cs"/>
          <w:rtl/>
        </w:rPr>
      </w:pPr>
    </w:p>
    <w:p w14:paraId="4FA3AF4F"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5894EC7" w14:textId="77777777" w:rsidR="0075004A" w:rsidRDefault="0075004A" w:rsidP="0075004A">
      <w:pPr>
        <w:bidi/>
        <w:jc w:val="both"/>
        <w:rPr>
          <w:rFonts w:cs="David" w:hint="cs"/>
          <w:u w:val="single"/>
          <w:rtl/>
        </w:rPr>
      </w:pPr>
    </w:p>
    <w:p w14:paraId="0FA00369" w14:textId="77777777" w:rsidR="0075004A" w:rsidRDefault="0075004A" w:rsidP="0075004A">
      <w:pPr>
        <w:bidi/>
        <w:ind w:firstLine="720"/>
        <w:jc w:val="both"/>
        <w:rPr>
          <w:rFonts w:cs="David" w:hint="cs"/>
          <w:rtl/>
        </w:rPr>
      </w:pPr>
      <w:r>
        <w:rPr>
          <w:rFonts w:cs="David" w:hint="cs"/>
          <w:rtl/>
        </w:rPr>
        <w:t xml:space="preserve">החלטת ועדת החוקה, חוק ומשפט בבקשה כאמור לעיל תונח על שולחן הכנסת. </w:t>
      </w:r>
    </w:p>
    <w:p w14:paraId="08AF81D4" w14:textId="77777777" w:rsidR="0075004A" w:rsidRDefault="0075004A" w:rsidP="0075004A">
      <w:pPr>
        <w:bidi/>
        <w:jc w:val="both"/>
        <w:rPr>
          <w:rFonts w:cs="David" w:hint="cs"/>
          <w:rtl/>
        </w:rPr>
      </w:pPr>
    </w:p>
    <w:p w14:paraId="50145BB6"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80F29B6" w14:textId="77777777" w:rsidR="0075004A" w:rsidRDefault="0075004A" w:rsidP="0075004A">
      <w:pPr>
        <w:bidi/>
        <w:jc w:val="both"/>
        <w:rPr>
          <w:rFonts w:cs="David" w:hint="cs"/>
          <w:rtl/>
        </w:rPr>
      </w:pPr>
    </w:p>
    <w:p w14:paraId="38C007BB" w14:textId="77777777" w:rsidR="0075004A" w:rsidRDefault="0075004A" w:rsidP="0075004A">
      <w:pPr>
        <w:bidi/>
        <w:ind w:firstLine="720"/>
        <w:jc w:val="both"/>
        <w:rPr>
          <w:rFonts w:cs="David" w:hint="cs"/>
          <w:rtl/>
        </w:rPr>
      </w:pPr>
      <w:proofErr w:type="spellStart"/>
      <w:r>
        <w:rPr>
          <w:rFonts w:cs="David" w:hint="cs"/>
          <w:rtl/>
        </w:rPr>
        <w:t>אוקיי</w:t>
      </w:r>
      <w:proofErr w:type="spellEnd"/>
      <w:r>
        <w:rPr>
          <w:rFonts w:cs="David" w:hint="cs"/>
          <w:rtl/>
        </w:rPr>
        <w:t xml:space="preserve">. "תונח על שולחן הכנסת, בצירוף השגות שהגישו חברי הכנסת, אף אם אינם חברי הוועדה". פה אני רוצה להגיד שהם צריכים להגיש את ההשגות בזמן הדיון, כל עוד לא הסתיים הדיון. </w:t>
      </w:r>
    </w:p>
    <w:p w14:paraId="39F557E4" w14:textId="77777777" w:rsidR="0075004A" w:rsidRDefault="0075004A" w:rsidP="0075004A">
      <w:pPr>
        <w:bidi/>
        <w:jc w:val="both"/>
        <w:rPr>
          <w:rFonts w:cs="David" w:hint="cs"/>
          <w:rtl/>
        </w:rPr>
      </w:pPr>
    </w:p>
    <w:p w14:paraId="1439A032"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1C353E4" w14:textId="77777777" w:rsidR="0075004A" w:rsidRDefault="0075004A" w:rsidP="0075004A">
      <w:pPr>
        <w:bidi/>
        <w:jc w:val="both"/>
        <w:rPr>
          <w:rFonts w:cs="David" w:hint="cs"/>
          <w:u w:val="single"/>
          <w:rtl/>
        </w:rPr>
      </w:pPr>
    </w:p>
    <w:p w14:paraId="3D760E5F" w14:textId="77777777" w:rsidR="0075004A" w:rsidRDefault="0075004A" w:rsidP="0075004A">
      <w:pPr>
        <w:bidi/>
        <w:ind w:firstLine="720"/>
        <w:jc w:val="both"/>
        <w:rPr>
          <w:rFonts w:cs="David" w:hint="cs"/>
          <w:rtl/>
        </w:rPr>
      </w:pPr>
      <w:r>
        <w:rPr>
          <w:rFonts w:cs="David" w:hint="cs"/>
          <w:rtl/>
        </w:rPr>
        <w:t xml:space="preserve">כן. </w:t>
      </w:r>
    </w:p>
    <w:p w14:paraId="7512235C" w14:textId="77777777" w:rsidR="0075004A" w:rsidRDefault="0075004A" w:rsidP="0075004A">
      <w:pPr>
        <w:bidi/>
        <w:ind w:firstLine="720"/>
        <w:jc w:val="both"/>
        <w:rPr>
          <w:rFonts w:cs="David" w:hint="cs"/>
          <w:rtl/>
        </w:rPr>
      </w:pPr>
    </w:p>
    <w:p w14:paraId="53E370E3"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76EA707" w14:textId="77777777" w:rsidR="0075004A" w:rsidRDefault="0075004A" w:rsidP="0075004A">
      <w:pPr>
        <w:bidi/>
        <w:ind w:firstLine="720"/>
        <w:jc w:val="both"/>
        <w:rPr>
          <w:rFonts w:cs="David" w:hint="cs"/>
          <w:rtl/>
        </w:rPr>
      </w:pPr>
    </w:p>
    <w:p w14:paraId="4B0AAD54" w14:textId="77777777" w:rsidR="0075004A" w:rsidRDefault="0075004A" w:rsidP="0075004A">
      <w:pPr>
        <w:bidi/>
        <w:ind w:firstLine="720"/>
        <w:jc w:val="both"/>
        <w:rPr>
          <w:rFonts w:cs="David" w:hint="cs"/>
          <w:rtl/>
        </w:rPr>
      </w:pPr>
      <w:r>
        <w:rPr>
          <w:rFonts w:cs="David" w:hint="cs"/>
          <w:rtl/>
        </w:rPr>
        <w:t xml:space="preserve">כן, תתחמי את זה. </w:t>
      </w:r>
    </w:p>
    <w:p w14:paraId="73A85E08" w14:textId="77777777" w:rsidR="0075004A" w:rsidRDefault="0075004A" w:rsidP="0075004A">
      <w:pPr>
        <w:bidi/>
        <w:ind w:firstLine="720"/>
        <w:jc w:val="both"/>
        <w:rPr>
          <w:rFonts w:cs="David" w:hint="cs"/>
          <w:rtl/>
        </w:rPr>
      </w:pPr>
    </w:p>
    <w:p w14:paraId="1D2C560A"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8ED7E4C" w14:textId="77777777" w:rsidR="0075004A" w:rsidRDefault="0075004A" w:rsidP="0075004A">
      <w:pPr>
        <w:bidi/>
        <w:ind w:firstLine="720"/>
        <w:jc w:val="both"/>
        <w:rPr>
          <w:rFonts w:cs="David" w:hint="cs"/>
          <w:rtl/>
        </w:rPr>
      </w:pPr>
    </w:p>
    <w:p w14:paraId="5A12FA15" w14:textId="77777777" w:rsidR="0075004A" w:rsidRDefault="0075004A" w:rsidP="0075004A">
      <w:pPr>
        <w:bidi/>
        <w:ind w:firstLine="720"/>
        <w:jc w:val="both"/>
        <w:rPr>
          <w:rFonts w:cs="David" w:hint="cs"/>
          <w:rtl/>
        </w:rPr>
      </w:pPr>
      <w:r>
        <w:rPr>
          <w:rFonts w:cs="David" w:hint="cs"/>
          <w:rtl/>
        </w:rPr>
        <w:t xml:space="preserve">ולא שישלחו לי אותן בדואר. </w:t>
      </w:r>
    </w:p>
    <w:p w14:paraId="2510D49E" w14:textId="77777777" w:rsidR="0075004A" w:rsidRDefault="0075004A" w:rsidP="0075004A">
      <w:pPr>
        <w:bidi/>
        <w:jc w:val="both"/>
        <w:rPr>
          <w:rFonts w:cs="David" w:hint="cs"/>
          <w:rtl/>
        </w:rPr>
      </w:pPr>
    </w:p>
    <w:p w14:paraId="11B974D6"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2C3FB81" w14:textId="77777777" w:rsidR="0075004A" w:rsidRDefault="0075004A" w:rsidP="0075004A">
      <w:pPr>
        <w:bidi/>
        <w:jc w:val="both"/>
        <w:rPr>
          <w:rFonts w:cs="David" w:hint="cs"/>
          <w:rtl/>
        </w:rPr>
      </w:pPr>
    </w:p>
    <w:p w14:paraId="03943B77" w14:textId="77777777" w:rsidR="0075004A" w:rsidRDefault="0075004A" w:rsidP="0075004A">
      <w:pPr>
        <w:bidi/>
        <w:ind w:firstLine="720"/>
        <w:jc w:val="both"/>
        <w:rPr>
          <w:rFonts w:cs="David" w:hint="cs"/>
          <w:rtl/>
        </w:rPr>
      </w:pPr>
      <w:r>
        <w:rPr>
          <w:rFonts w:cs="David" w:hint="cs"/>
          <w:rtl/>
        </w:rPr>
        <w:t xml:space="preserve">שיגישו חברי הכנסת במהלך הדיון בוועדה. </w:t>
      </w:r>
    </w:p>
    <w:p w14:paraId="68B9EF2A" w14:textId="77777777" w:rsidR="0075004A" w:rsidRDefault="0075004A" w:rsidP="0075004A">
      <w:pPr>
        <w:bidi/>
        <w:ind w:firstLine="720"/>
        <w:jc w:val="both"/>
        <w:rPr>
          <w:rFonts w:cs="David" w:hint="cs"/>
          <w:rtl/>
        </w:rPr>
      </w:pPr>
    </w:p>
    <w:p w14:paraId="4018FB2B"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9688374" w14:textId="77777777" w:rsidR="0075004A" w:rsidRDefault="0075004A" w:rsidP="0075004A">
      <w:pPr>
        <w:bidi/>
        <w:ind w:firstLine="720"/>
        <w:jc w:val="both"/>
        <w:rPr>
          <w:rFonts w:cs="David" w:hint="cs"/>
          <w:rtl/>
        </w:rPr>
      </w:pPr>
    </w:p>
    <w:p w14:paraId="5987C305" w14:textId="77777777" w:rsidR="0075004A" w:rsidRDefault="0075004A" w:rsidP="0075004A">
      <w:pPr>
        <w:bidi/>
        <w:ind w:firstLine="720"/>
        <w:jc w:val="both"/>
        <w:rPr>
          <w:rFonts w:cs="David" w:hint="cs"/>
          <w:rtl/>
        </w:rPr>
      </w:pPr>
      <w:r>
        <w:rPr>
          <w:rFonts w:cs="David" w:hint="cs"/>
          <w:rtl/>
        </w:rPr>
        <w:t>במהלך הדיון, זה יכול להיות: אני שולח לך ומבקש שתעשה לי - - -</w:t>
      </w:r>
    </w:p>
    <w:p w14:paraId="48517467" w14:textId="77777777" w:rsidR="0075004A" w:rsidRDefault="0075004A" w:rsidP="0075004A">
      <w:pPr>
        <w:bidi/>
        <w:ind w:firstLine="720"/>
        <w:jc w:val="both"/>
        <w:rPr>
          <w:rFonts w:cs="David" w:hint="cs"/>
          <w:rtl/>
        </w:rPr>
      </w:pPr>
    </w:p>
    <w:p w14:paraId="77EB683C"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D0AB751" w14:textId="77777777" w:rsidR="0075004A" w:rsidRDefault="0075004A" w:rsidP="0075004A">
      <w:pPr>
        <w:bidi/>
        <w:ind w:firstLine="720"/>
        <w:jc w:val="both"/>
        <w:rPr>
          <w:rFonts w:cs="David" w:hint="cs"/>
          <w:rtl/>
        </w:rPr>
      </w:pPr>
    </w:p>
    <w:p w14:paraId="3F275918" w14:textId="77777777" w:rsidR="0075004A" w:rsidRDefault="0075004A" w:rsidP="0075004A">
      <w:pPr>
        <w:bidi/>
        <w:ind w:firstLine="720"/>
        <w:jc w:val="both"/>
        <w:rPr>
          <w:rFonts w:cs="David" w:hint="cs"/>
          <w:rtl/>
        </w:rPr>
      </w:pPr>
      <w:r>
        <w:rPr>
          <w:rFonts w:cs="David" w:hint="cs"/>
          <w:rtl/>
        </w:rPr>
        <w:t xml:space="preserve">אפשר להגיד: שהגישו ונימקו חברי הכנסת במהלך הדיון בוועדה.  </w:t>
      </w:r>
    </w:p>
    <w:p w14:paraId="6391D02C" w14:textId="77777777" w:rsidR="0075004A" w:rsidRDefault="0075004A" w:rsidP="0075004A">
      <w:pPr>
        <w:bidi/>
        <w:jc w:val="both"/>
        <w:rPr>
          <w:rFonts w:cs="David" w:hint="cs"/>
          <w:rtl/>
        </w:rPr>
      </w:pPr>
    </w:p>
    <w:p w14:paraId="6BEC1BBF"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BF16093" w14:textId="77777777" w:rsidR="0075004A" w:rsidRDefault="0075004A" w:rsidP="0075004A">
      <w:pPr>
        <w:bidi/>
        <w:jc w:val="both"/>
        <w:rPr>
          <w:rFonts w:cs="David" w:hint="cs"/>
          <w:u w:val="single"/>
          <w:rtl/>
        </w:rPr>
      </w:pPr>
    </w:p>
    <w:p w14:paraId="5612E0B6" w14:textId="77777777" w:rsidR="0075004A" w:rsidRDefault="0075004A" w:rsidP="0075004A">
      <w:pPr>
        <w:bidi/>
        <w:ind w:firstLine="720"/>
        <w:jc w:val="both"/>
        <w:rPr>
          <w:rFonts w:cs="David" w:hint="cs"/>
          <w:rtl/>
        </w:rPr>
      </w:pPr>
      <w:r>
        <w:rPr>
          <w:rFonts w:cs="David" w:hint="cs"/>
          <w:rtl/>
        </w:rPr>
        <w:t xml:space="preserve">כן. </w:t>
      </w:r>
    </w:p>
    <w:p w14:paraId="2D4382E1" w14:textId="77777777" w:rsidR="0075004A" w:rsidRDefault="0075004A" w:rsidP="0075004A">
      <w:pPr>
        <w:bidi/>
        <w:ind w:firstLine="720"/>
        <w:jc w:val="both"/>
        <w:rPr>
          <w:rFonts w:cs="David" w:hint="cs"/>
          <w:rtl/>
        </w:rPr>
      </w:pPr>
    </w:p>
    <w:p w14:paraId="1200C6A3" w14:textId="77777777" w:rsidR="0075004A" w:rsidRDefault="0075004A" w:rsidP="0075004A">
      <w:pPr>
        <w:bidi/>
        <w:jc w:val="both"/>
        <w:rPr>
          <w:rFonts w:cs="David" w:hint="cs"/>
          <w:u w:val="single"/>
          <w:rtl/>
        </w:rPr>
      </w:pPr>
      <w:r w:rsidRPr="008072B6">
        <w:rPr>
          <w:rFonts w:cs="David" w:hint="cs"/>
          <w:u w:val="single"/>
          <w:rtl/>
        </w:rPr>
        <w:t>אברהם מיכאלי:</w:t>
      </w:r>
    </w:p>
    <w:p w14:paraId="42D106F9" w14:textId="77777777" w:rsidR="0075004A" w:rsidRDefault="0075004A" w:rsidP="0075004A">
      <w:pPr>
        <w:bidi/>
        <w:ind w:firstLine="720"/>
        <w:jc w:val="both"/>
        <w:rPr>
          <w:rFonts w:cs="David" w:hint="cs"/>
          <w:rtl/>
        </w:rPr>
      </w:pPr>
    </w:p>
    <w:p w14:paraId="68055B4B" w14:textId="77777777" w:rsidR="0075004A" w:rsidRDefault="0075004A" w:rsidP="0075004A">
      <w:pPr>
        <w:bidi/>
        <w:ind w:firstLine="720"/>
        <w:jc w:val="both"/>
        <w:rPr>
          <w:rFonts w:cs="David" w:hint="cs"/>
          <w:rtl/>
        </w:rPr>
      </w:pPr>
      <w:r>
        <w:rPr>
          <w:rFonts w:cs="David" w:hint="cs"/>
          <w:rtl/>
        </w:rPr>
        <w:t>מתי שינינו את זה, שחבר כנסת יכול להיעדר מדיון בהסתייגות שלו?</w:t>
      </w:r>
    </w:p>
    <w:p w14:paraId="308C281C" w14:textId="77777777" w:rsidR="0075004A" w:rsidRDefault="0075004A" w:rsidP="0075004A">
      <w:pPr>
        <w:bidi/>
        <w:ind w:firstLine="720"/>
        <w:jc w:val="both"/>
        <w:rPr>
          <w:rFonts w:cs="David" w:hint="cs"/>
          <w:rtl/>
        </w:rPr>
      </w:pPr>
    </w:p>
    <w:p w14:paraId="0BEB882D"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5D3DD31" w14:textId="77777777" w:rsidR="0075004A" w:rsidRDefault="0075004A" w:rsidP="0075004A">
      <w:pPr>
        <w:bidi/>
        <w:ind w:firstLine="720"/>
        <w:jc w:val="both"/>
        <w:rPr>
          <w:rFonts w:cs="David" w:hint="cs"/>
          <w:rtl/>
        </w:rPr>
      </w:pPr>
    </w:p>
    <w:p w14:paraId="0BD99F82" w14:textId="77777777" w:rsidR="0075004A" w:rsidRDefault="0075004A" w:rsidP="0075004A">
      <w:pPr>
        <w:bidi/>
        <w:ind w:firstLine="720"/>
        <w:jc w:val="both"/>
        <w:rPr>
          <w:rFonts w:cs="David" w:hint="cs"/>
          <w:rtl/>
        </w:rPr>
      </w:pPr>
      <w:r>
        <w:rPr>
          <w:rFonts w:cs="David" w:hint="cs"/>
          <w:rtl/>
        </w:rPr>
        <w:t>בוועדה או במליאה?</w:t>
      </w:r>
    </w:p>
    <w:p w14:paraId="36C8F79F" w14:textId="77777777" w:rsidR="0075004A" w:rsidRDefault="0075004A" w:rsidP="0075004A">
      <w:pPr>
        <w:bidi/>
        <w:ind w:firstLine="720"/>
        <w:jc w:val="both"/>
        <w:rPr>
          <w:rFonts w:cs="David" w:hint="cs"/>
          <w:rtl/>
        </w:rPr>
      </w:pPr>
    </w:p>
    <w:p w14:paraId="56D06DD8" w14:textId="77777777" w:rsidR="0075004A" w:rsidRDefault="0075004A" w:rsidP="0075004A">
      <w:pPr>
        <w:bidi/>
        <w:jc w:val="both"/>
        <w:rPr>
          <w:rFonts w:cs="David" w:hint="cs"/>
          <w:u w:val="single"/>
          <w:rtl/>
        </w:rPr>
      </w:pPr>
      <w:r w:rsidRPr="008072B6">
        <w:rPr>
          <w:rFonts w:cs="David" w:hint="cs"/>
          <w:u w:val="single"/>
          <w:rtl/>
        </w:rPr>
        <w:t>אברהם מיכאלי:</w:t>
      </w:r>
    </w:p>
    <w:p w14:paraId="1512E491" w14:textId="77777777" w:rsidR="0075004A" w:rsidRDefault="0075004A" w:rsidP="0075004A">
      <w:pPr>
        <w:bidi/>
        <w:ind w:firstLine="720"/>
        <w:jc w:val="both"/>
        <w:rPr>
          <w:rFonts w:cs="David" w:hint="cs"/>
          <w:rtl/>
        </w:rPr>
      </w:pPr>
    </w:p>
    <w:p w14:paraId="10D75423" w14:textId="77777777" w:rsidR="0075004A" w:rsidRDefault="0075004A" w:rsidP="0075004A">
      <w:pPr>
        <w:bidi/>
        <w:ind w:firstLine="720"/>
        <w:jc w:val="both"/>
        <w:rPr>
          <w:rFonts w:cs="David" w:hint="cs"/>
          <w:rtl/>
        </w:rPr>
      </w:pPr>
      <w:r>
        <w:rPr>
          <w:rFonts w:cs="David" w:hint="cs"/>
          <w:rtl/>
        </w:rPr>
        <w:t xml:space="preserve">בוועדה. </w:t>
      </w:r>
    </w:p>
    <w:p w14:paraId="2FC384CE" w14:textId="77777777" w:rsidR="0075004A" w:rsidRDefault="0075004A" w:rsidP="0075004A">
      <w:pPr>
        <w:bidi/>
        <w:ind w:firstLine="720"/>
        <w:jc w:val="both"/>
        <w:rPr>
          <w:rFonts w:cs="David" w:hint="cs"/>
          <w:rtl/>
        </w:rPr>
      </w:pPr>
    </w:p>
    <w:p w14:paraId="7ACA8E4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7C02F07" w14:textId="77777777" w:rsidR="0075004A" w:rsidRDefault="0075004A" w:rsidP="0075004A">
      <w:pPr>
        <w:bidi/>
        <w:ind w:firstLine="720"/>
        <w:jc w:val="both"/>
        <w:rPr>
          <w:rFonts w:cs="David" w:hint="cs"/>
          <w:rtl/>
        </w:rPr>
      </w:pPr>
    </w:p>
    <w:p w14:paraId="32D8EA19" w14:textId="77777777" w:rsidR="0075004A" w:rsidRDefault="0075004A" w:rsidP="0075004A">
      <w:pPr>
        <w:bidi/>
        <w:ind w:firstLine="720"/>
        <w:jc w:val="both"/>
        <w:rPr>
          <w:rFonts w:cs="David" w:hint="cs"/>
          <w:rtl/>
        </w:rPr>
      </w:pPr>
      <w:r>
        <w:rPr>
          <w:rFonts w:cs="David" w:hint="cs"/>
          <w:rtl/>
        </w:rPr>
        <w:t xml:space="preserve">לדעתי, יש כוכבית לזה מזמן, שהוא יכול לבקש שמישהו אחר ינמק בשבילו. </w:t>
      </w:r>
    </w:p>
    <w:p w14:paraId="469990A8" w14:textId="77777777" w:rsidR="0075004A" w:rsidRDefault="0075004A" w:rsidP="0075004A">
      <w:pPr>
        <w:bidi/>
        <w:ind w:firstLine="720"/>
        <w:jc w:val="both"/>
        <w:rPr>
          <w:rFonts w:cs="David" w:hint="cs"/>
          <w:rtl/>
        </w:rPr>
      </w:pPr>
    </w:p>
    <w:p w14:paraId="0C4F5321"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A34C126" w14:textId="77777777" w:rsidR="0075004A" w:rsidRDefault="0075004A" w:rsidP="0075004A">
      <w:pPr>
        <w:bidi/>
        <w:ind w:firstLine="720"/>
        <w:jc w:val="both"/>
        <w:rPr>
          <w:rFonts w:cs="David" w:hint="cs"/>
          <w:rtl/>
        </w:rPr>
      </w:pPr>
    </w:p>
    <w:p w14:paraId="34E2B66E" w14:textId="77777777" w:rsidR="0075004A" w:rsidRDefault="0075004A" w:rsidP="0075004A">
      <w:pPr>
        <w:bidi/>
        <w:ind w:firstLine="720"/>
        <w:jc w:val="both"/>
        <w:rPr>
          <w:rFonts w:cs="David" w:hint="cs"/>
          <w:rtl/>
        </w:rPr>
      </w:pPr>
      <w:r>
        <w:rPr>
          <w:rFonts w:cs="David" w:hint="cs"/>
          <w:rtl/>
        </w:rPr>
        <w:t xml:space="preserve">הוא מפיק מכתב. </w:t>
      </w:r>
    </w:p>
    <w:p w14:paraId="787D7BD0" w14:textId="77777777" w:rsidR="0075004A" w:rsidRDefault="0075004A" w:rsidP="0075004A">
      <w:pPr>
        <w:bidi/>
        <w:ind w:firstLine="720"/>
        <w:jc w:val="both"/>
        <w:rPr>
          <w:rFonts w:cs="David" w:hint="cs"/>
          <w:rtl/>
        </w:rPr>
      </w:pPr>
    </w:p>
    <w:p w14:paraId="0103E35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D341436" w14:textId="77777777" w:rsidR="0075004A" w:rsidRDefault="0075004A" w:rsidP="0075004A">
      <w:pPr>
        <w:bidi/>
        <w:ind w:firstLine="720"/>
        <w:jc w:val="both"/>
        <w:rPr>
          <w:rFonts w:cs="David" w:hint="cs"/>
          <w:rtl/>
        </w:rPr>
      </w:pPr>
    </w:p>
    <w:p w14:paraId="21F80C2D" w14:textId="77777777" w:rsidR="0075004A" w:rsidRDefault="0075004A" w:rsidP="0075004A">
      <w:pPr>
        <w:bidi/>
        <w:ind w:firstLine="720"/>
        <w:jc w:val="both"/>
        <w:rPr>
          <w:rFonts w:cs="David" w:hint="cs"/>
          <w:rtl/>
        </w:rPr>
      </w:pPr>
      <w:r>
        <w:rPr>
          <w:rFonts w:cs="David" w:hint="cs"/>
          <w:rtl/>
        </w:rPr>
        <w:t xml:space="preserve">חייבים לנמק. </w:t>
      </w:r>
    </w:p>
    <w:p w14:paraId="43F7CDF0" w14:textId="77777777" w:rsidR="0075004A" w:rsidRDefault="0075004A" w:rsidP="0075004A">
      <w:pPr>
        <w:bidi/>
        <w:ind w:firstLine="720"/>
        <w:jc w:val="both"/>
        <w:rPr>
          <w:rFonts w:cs="David" w:hint="cs"/>
          <w:rtl/>
        </w:rPr>
      </w:pPr>
    </w:p>
    <w:p w14:paraId="14A43922"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B308D56" w14:textId="77777777" w:rsidR="0075004A" w:rsidRDefault="0075004A" w:rsidP="0075004A">
      <w:pPr>
        <w:bidi/>
        <w:ind w:firstLine="720"/>
        <w:jc w:val="both"/>
        <w:rPr>
          <w:rFonts w:cs="David" w:hint="cs"/>
          <w:rtl/>
        </w:rPr>
      </w:pPr>
    </w:p>
    <w:p w14:paraId="10AB2118" w14:textId="77777777" w:rsidR="0075004A" w:rsidRDefault="0075004A" w:rsidP="0075004A">
      <w:pPr>
        <w:bidi/>
        <w:ind w:firstLine="720"/>
        <w:jc w:val="both"/>
        <w:rPr>
          <w:rFonts w:cs="David" w:hint="cs"/>
          <w:rtl/>
        </w:rPr>
      </w:pPr>
      <w:r>
        <w:rPr>
          <w:rFonts w:cs="David" w:hint="cs"/>
          <w:rtl/>
        </w:rPr>
        <w:t xml:space="preserve">הוא מנמק במכתב שלו. </w:t>
      </w:r>
    </w:p>
    <w:p w14:paraId="10214B25" w14:textId="77777777" w:rsidR="0075004A" w:rsidRDefault="0075004A" w:rsidP="0075004A">
      <w:pPr>
        <w:bidi/>
        <w:ind w:firstLine="720"/>
        <w:jc w:val="both"/>
        <w:rPr>
          <w:rFonts w:cs="David" w:hint="cs"/>
          <w:rtl/>
        </w:rPr>
      </w:pPr>
    </w:p>
    <w:p w14:paraId="684C9179" w14:textId="77777777" w:rsidR="0075004A" w:rsidRDefault="0075004A" w:rsidP="0075004A">
      <w:pPr>
        <w:bidi/>
        <w:jc w:val="both"/>
        <w:rPr>
          <w:rFonts w:cs="David" w:hint="cs"/>
          <w:u w:val="single"/>
          <w:rtl/>
        </w:rPr>
      </w:pPr>
      <w:r w:rsidRPr="008072B6">
        <w:rPr>
          <w:rFonts w:cs="David" w:hint="cs"/>
          <w:u w:val="single"/>
          <w:rtl/>
        </w:rPr>
        <w:t>אברהם מיכאלי:</w:t>
      </w:r>
    </w:p>
    <w:p w14:paraId="5C75B04A" w14:textId="77777777" w:rsidR="0075004A" w:rsidRDefault="0075004A" w:rsidP="0075004A">
      <w:pPr>
        <w:bidi/>
        <w:ind w:firstLine="720"/>
        <w:jc w:val="both"/>
        <w:rPr>
          <w:rFonts w:cs="David" w:hint="cs"/>
          <w:rtl/>
        </w:rPr>
      </w:pPr>
    </w:p>
    <w:p w14:paraId="29F8DEDA" w14:textId="77777777" w:rsidR="0075004A" w:rsidRDefault="0075004A" w:rsidP="0075004A">
      <w:pPr>
        <w:bidi/>
        <w:ind w:firstLine="720"/>
        <w:jc w:val="both"/>
        <w:rPr>
          <w:rFonts w:cs="David" w:hint="cs"/>
          <w:rtl/>
        </w:rPr>
      </w:pPr>
      <w:r>
        <w:rPr>
          <w:rFonts w:cs="David" w:hint="cs"/>
          <w:rtl/>
        </w:rPr>
        <w:t xml:space="preserve">בוועדת כספים קיבלנו הנחייה שמי שלא בא להסתייגות שלו </w:t>
      </w:r>
      <w:r>
        <w:rPr>
          <w:rFonts w:cs="David"/>
          <w:rtl/>
        </w:rPr>
        <w:t>–</w:t>
      </w:r>
      <w:r>
        <w:rPr>
          <w:rFonts w:cs="David" w:hint="cs"/>
          <w:rtl/>
        </w:rPr>
        <w:t xml:space="preserve"> ההסתייגות שלו נמחקת. </w:t>
      </w:r>
    </w:p>
    <w:p w14:paraId="4B8A0E1D" w14:textId="77777777" w:rsidR="0075004A" w:rsidRDefault="0075004A" w:rsidP="0075004A">
      <w:pPr>
        <w:bidi/>
        <w:ind w:firstLine="720"/>
        <w:jc w:val="both"/>
        <w:rPr>
          <w:rFonts w:cs="David" w:hint="cs"/>
          <w:rtl/>
        </w:rPr>
      </w:pPr>
    </w:p>
    <w:p w14:paraId="0A4C3BDD"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9A15225" w14:textId="77777777" w:rsidR="0075004A" w:rsidRDefault="0075004A" w:rsidP="0075004A">
      <w:pPr>
        <w:bidi/>
        <w:ind w:firstLine="720"/>
        <w:jc w:val="both"/>
        <w:rPr>
          <w:rFonts w:cs="David" w:hint="cs"/>
          <w:rtl/>
        </w:rPr>
      </w:pPr>
    </w:p>
    <w:p w14:paraId="2CD92C82" w14:textId="77777777" w:rsidR="0075004A" w:rsidRDefault="0075004A" w:rsidP="0075004A">
      <w:pPr>
        <w:bidi/>
        <w:ind w:firstLine="720"/>
        <w:jc w:val="both"/>
        <w:rPr>
          <w:rFonts w:cs="David" w:hint="cs"/>
          <w:rtl/>
        </w:rPr>
      </w:pPr>
      <w:r>
        <w:rPr>
          <w:rFonts w:cs="David" w:hint="cs"/>
          <w:rtl/>
        </w:rPr>
        <w:t xml:space="preserve">אני נוקט גישה ליברלית. </w:t>
      </w:r>
    </w:p>
    <w:p w14:paraId="228D539E" w14:textId="77777777" w:rsidR="0075004A" w:rsidRDefault="0075004A" w:rsidP="0075004A">
      <w:pPr>
        <w:bidi/>
        <w:ind w:firstLine="720"/>
        <w:jc w:val="both"/>
        <w:rPr>
          <w:rFonts w:cs="David" w:hint="cs"/>
          <w:rtl/>
        </w:rPr>
      </w:pPr>
    </w:p>
    <w:p w14:paraId="22CD8674"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1ABD081" w14:textId="77777777" w:rsidR="0075004A" w:rsidRDefault="0075004A" w:rsidP="0075004A">
      <w:pPr>
        <w:bidi/>
        <w:ind w:firstLine="720"/>
        <w:jc w:val="both"/>
        <w:rPr>
          <w:rFonts w:cs="David" w:hint="cs"/>
          <w:rtl/>
        </w:rPr>
      </w:pPr>
    </w:p>
    <w:p w14:paraId="776ABFD3" w14:textId="77777777" w:rsidR="0075004A" w:rsidRDefault="0075004A" w:rsidP="0075004A">
      <w:pPr>
        <w:bidi/>
        <w:ind w:firstLine="720"/>
        <w:jc w:val="both"/>
        <w:rPr>
          <w:rFonts w:cs="David" w:hint="cs"/>
          <w:rtl/>
        </w:rPr>
      </w:pPr>
      <w:r>
        <w:rPr>
          <w:rFonts w:cs="David" w:hint="cs"/>
          <w:rtl/>
        </w:rPr>
        <w:t xml:space="preserve">גם אני. </w:t>
      </w:r>
    </w:p>
    <w:p w14:paraId="554DEF1F" w14:textId="77777777" w:rsidR="0075004A" w:rsidRDefault="0075004A" w:rsidP="0075004A">
      <w:pPr>
        <w:bidi/>
        <w:ind w:firstLine="720"/>
        <w:jc w:val="both"/>
        <w:rPr>
          <w:rFonts w:cs="David" w:hint="cs"/>
          <w:rtl/>
        </w:rPr>
      </w:pPr>
    </w:p>
    <w:p w14:paraId="29DB60A3"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0172807" w14:textId="77777777" w:rsidR="0075004A" w:rsidRDefault="0075004A" w:rsidP="0075004A">
      <w:pPr>
        <w:bidi/>
        <w:jc w:val="both"/>
        <w:rPr>
          <w:rFonts w:cs="David" w:hint="cs"/>
          <w:rtl/>
        </w:rPr>
      </w:pPr>
    </w:p>
    <w:p w14:paraId="73677413" w14:textId="77777777" w:rsidR="0075004A" w:rsidRDefault="0075004A" w:rsidP="0075004A">
      <w:pPr>
        <w:bidi/>
        <w:ind w:firstLine="720"/>
        <w:jc w:val="both"/>
        <w:rPr>
          <w:rFonts w:cs="David" w:hint="cs"/>
          <w:rtl/>
        </w:rPr>
      </w:pPr>
      <w:r>
        <w:rPr>
          <w:rFonts w:cs="David" w:hint="cs"/>
          <w:rtl/>
        </w:rPr>
        <w:t xml:space="preserve">במקרים כאלה אני שמה הסתייגויות דיבור. לקבל הסתייגויות מהותיות כשלא - - - </w:t>
      </w:r>
    </w:p>
    <w:p w14:paraId="62DCED71" w14:textId="77777777" w:rsidR="0075004A" w:rsidRDefault="0075004A" w:rsidP="0075004A">
      <w:pPr>
        <w:bidi/>
        <w:ind w:firstLine="720"/>
        <w:jc w:val="both"/>
        <w:rPr>
          <w:rFonts w:cs="David" w:hint="cs"/>
          <w:rtl/>
        </w:rPr>
      </w:pPr>
    </w:p>
    <w:p w14:paraId="508E01A9" w14:textId="77777777" w:rsidR="0075004A" w:rsidRDefault="0075004A" w:rsidP="0075004A">
      <w:pPr>
        <w:bidi/>
        <w:jc w:val="both"/>
        <w:rPr>
          <w:rFonts w:cs="David" w:hint="cs"/>
          <w:u w:val="single"/>
          <w:rtl/>
        </w:rPr>
      </w:pPr>
      <w:r w:rsidRPr="008072B6">
        <w:rPr>
          <w:rFonts w:cs="David" w:hint="cs"/>
          <w:u w:val="single"/>
          <w:rtl/>
        </w:rPr>
        <w:t>אברהם מיכאלי:</w:t>
      </w:r>
    </w:p>
    <w:p w14:paraId="72E282AA" w14:textId="77777777" w:rsidR="0075004A" w:rsidRDefault="0075004A" w:rsidP="0075004A">
      <w:pPr>
        <w:bidi/>
        <w:ind w:firstLine="720"/>
        <w:jc w:val="both"/>
        <w:rPr>
          <w:rFonts w:cs="David" w:hint="cs"/>
          <w:rtl/>
        </w:rPr>
      </w:pPr>
    </w:p>
    <w:p w14:paraId="76BB9E87" w14:textId="77777777" w:rsidR="0075004A" w:rsidRDefault="0075004A" w:rsidP="0075004A">
      <w:pPr>
        <w:bidi/>
        <w:ind w:firstLine="720"/>
        <w:jc w:val="both"/>
        <w:rPr>
          <w:rFonts w:cs="David" w:hint="cs"/>
          <w:rtl/>
        </w:rPr>
      </w:pPr>
      <w:r>
        <w:rPr>
          <w:rFonts w:cs="David" w:hint="cs"/>
          <w:rtl/>
        </w:rPr>
        <w:t xml:space="preserve">היו הבוקר הסתייגויות תוכן. אני ודודו הסתבכנו בחוק ההסדרים. </w:t>
      </w:r>
    </w:p>
    <w:p w14:paraId="16BD9B1B" w14:textId="77777777" w:rsidR="0075004A" w:rsidRDefault="0075004A" w:rsidP="0075004A">
      <w:pPr>
        <w:bidi/>
        <w:ind w:firstLine="720"/>
        <w:jc w:val="both"/>
        <w:rPr>
          <w:rFonts w:cs="David" w:hint="cs"/>
          <w:rtl/>
        </w:rPr>
      </w:pPr>
    </w:p>
    <w:p w14:paraId="02F40A3E"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7399F2C" w14:textId="77777777" w:rsidR="0075004A" w:rsidRDefault="0075004A" w:rsidP="0075004A">
      <w:pPr>
        <w:bidi/>
        <w:ind w:firstLine="720"/>
        <w:jc w:val="both"/>
        <w:rPr>
          <w:rFonts w:cs="David" w:hint="cs"/>
          <w:rtl/>
        </w:rPr>
      </w:pPr>
    </w:p>
    <w:p w14:paraId="289C5319" w14:textId="77777777" w:rsidR="0075004A" w:rsidRDefault="0075004A" w:rsidP="0075004A">
      <w:pPr>
        <w:bidi/>
        <w:ind w:firstLine="720"/>
        <w:jc w:val="both"/>
        <w:rPr>
          <w:rFonts w:cs="David" w:hint="cs"/>
          <w:rtl/>
        </w:rPr>
      </w:pPr>
      <w:r>
        <w:rPr>
          <w:rFonts w:cs="David" w:hint="cs"/>
          <w:rtl/>
        </w:rPr>
        <w:t>"חבר הכנסת רשאי לבקש כי הוועדה תדון בהצעתו גם שלא בנוכחותו. חבר כנסת שלא הגיש הצעה בכתב רשאי לבקש כי יוזמן לדיון".</w:t>
      </w:r>
    </w:p>
    <w:p w14:paraId="102CB715" w14:textId="77777777" w:rsidR="0075004A" w:rsidRDefault="0075004A" w:rsidP="0075004A">
      <w:pPr>
        <w:bidi/>
        <w:ind w:firstLine="720"/>
        <w:jc w:val="both"/>
        <w:rPr>
          <w:rFonts w:cs="David" w:hint="cs"/>
          <w:rtl/>
        </w:rPr>
      </w:pPr>
    </w:p>
    <w:p w14:paraId="1E7861AB"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B47AA13" w14:textId="77777777" w:rsidR="0075004A" w:rsidRDefault="0075004A" w:rsidP="0075004A">
      <w:pPr>
        <w:bidi/>
        <w:ind w:firstLine="720"/>
        <w:jc w:val="both"/>
        <w:rPr>
          <w:rFonts w:cs="David" w:hint="cs"/>
          <w:rtl/>
        </w:rPr>
      </w:pPr>
    </w:p>
    <w:p w14:paraId="57546348" w14:textId="77777777" w:rsidR="0075004A" w:rsidRDefault="0075004A" w:rsidP="0075004A">
      <w:pPr>
        <w:bidi/>
        <w:ind w:firstLine="720"/>
        <w:jc w:val="both"/>
        <w:rPr>
          <w:rFonts w:cs="David" w:hint="cs"/>
          <w:rtl/>
        </w:rPr>
      </w:pPr>
      <w:r>
        <w:rPr>
          <w:rFonts w:cs="David" w:hint="cs"/>
          <w:rtl/>
        </w:rPr>
        <w:t xml:space="preserve">נכון, זה בדיוק העניין. לכן הוא מגיש בכתב - - - </w:t>
      </w:r>
    </w:p>
    <w:p w14:paraId="5B71ACD4" w14:textId="77777777" w:rsidR="0075004A" w:rsidRDefault="0075004A" w:rsidP="0075004A">
      <w:pPr>
        <w:bidi/>
        <w:ind w:firstLine="720"/>
        <w:jc w:val="both"/>
        <w:rPr>
          <w:rFonts w:cs="David" w:hint="cs"/>
          <w:rtl/>
        </w:rPr>
      </w:pPr>
    </w:p>
    <w:p w14:paraId="33001B88"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62CF412" w14:textId="77777777" w:rsidR="0075004A" w:rsidRDefault="0075004A" w:rsidP="0075004A">
      <w:pPr>
        <w:bidi/>
        <w:ind w:firstLine="720"/>
        <w:jc w:val="both"/>
        <w:rPr>
          <w:rFonts w:cs="David" w:hint="cs"/>
          <w:rtl/>
        </w:rPr>
      </w:pPr>
    </w:p>
    <w:p w14:paraId="259C0AD7" w14:textId="77777777" w:rsidR="0075004A" w:rsidRDefault="0075004A" w:rsidP="0075004A">
      <w:pPr>
        <w:bidi/>
        <w:ind w:firstLine="720"/>
        <w:jc w:val="both"/>
        <w:rPr>
          <w:rFonts w:cs="David" w:hint="cs"/>
          <w:rtl/>
        </w:rPr>
      </w:pPr>
      <w:r>
        <w:rPr>
          <w:rFonts w:cs="David" w:hint="cs"/>
          <w:rtl/>
        </w:rPr>
        <w:t xml:space="preserve">הבעיה היא שהוא לא מנמק, הוא לא מסביר. לפעמים מה שהוא הגיש בכתב מתאים לנוסח הכחול ולא לנוסח החדש. עכשיו לך תבין. </w:t>
      </w:r>
    </w:p>
    <w:p w14:paraId="6E58ABB3" w14:textId="77777777" w:rsidR="0075004A" w:rsidRDefault="0075004A" w:rsidP="0075004A">
      <w:pPr>
        <w:bidi/>
        <w:ind w:firstLine="720"/>
        <w:jc w:val="both"/>
        <w:rPr>
          <w:rFonts w:cs="David" w:hint="cs"/>
          <w:rtl/>
        </w:rPr>
      </w:pPr>
    </w:p>
    <w:p w14:paraId="5ABFEACF"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F9FFFE9" w14:textId="77777777" w:rsidR="0075004A" w:rsidRDefault="0075004A" w:rsidP="0075004A">
      <w:pPr>
        <w:bidi/>
        <w:ind w:firstLine="720"/>
        <w:jc w:val="both"/>
        <w:rPr>
          <w:rFonts w:cs="David" w:hint="cs"/>
          <w:rtl/>
        </w:rPr>
      </w:pPr>
    </w:p>
    <w:p w14:paraId="08295907" w14:textId="77777777" w:rsidR="0075004A" w:rsidRDefault="0075004A" w:rsidP="0075004A">
      <w:pPr>
        <w:bidi/>
        <w:ind w:firstLine="720"/>
        <w:jc w:val="both"/>
        <w:rPr>
          <w:rFonts w:cs="David" w:hint="cs"/>
          <w:rtl/>
        </w:rPr>
      </w:pPr>
      <w:r>
        <w:rPr>
          <w:rFonts w:cs="David" w:hint="cs"/>
          <w:rtl/>
        </w:rPr>
        <w:t xml:space="preserve">אז תצביעי נגד ותפילי את זה. </w:t>
      </w:r>
    </w:p>
    <w:p w14:paraId="35490AAE" w14:textId="77777777" w:rsidR="0075004A" w:rsidRDefault="0075004A" w:rsidP="0075004A">
      <w:pPr>
        <w:bidi/>
        <w:ind w:firstLine="720"/>
        <w:jc w:val="both"/>
        <w:rPr>
          <w:rFonts w:cs="David" w:hint="cs"/>
          <w:rtl/>
        </w:rPr>
      </w:pPr>
    </w:p>
    <w:p w14:paraId="4E2B8456"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680A9E3" w14:textId="77777777" w:rsidR="0075004A" w:rsidRDefault="0075004A" w:rsidP="0075004A">
      <w:pPr>
        <w:bidi/>
        <w:ind w:firstLine="720"/>
        <w:jc w:val="both"/>
        <w:rPr>
          <w:rFonts w:cs="David" w:hint="cs"/>
          <w:rtl/>
        </w:rPr>
      </w:pPr>
    </w:p>
    <w:p w14:paraId="410250B7" w14:textId="77777777" w:rsidR="0075004A" w:rsidRDefault="0075004A" w:rsidP="0075004A">
      <w:pPr>
        <w:bidi/>
        <w:ind w:firstLine="720"/>
        <w:jc w:val="both"/>
        <w:rPr>
          <w:rFonts w:cs="David" w:hint="cs"/>
          <w:rtl/>
        </w:rPr>
      </w:pPr>
      <w:r>
        <w:rPr>
          <w:rFonts w:cs="David" w:hint="cs"/>
          <w:rtl/>
        </w:rPr>
        <w:t xml:space="preserve">אבל זה נכנס כהסתייגות. אני מציעה להכניס הסתייגות דיבור. </w:t>
      </w:r>
    </w:p>
    <w:p w14:paraId="10DF6203" w14:textId="77777777" w:rsidR="0075004A" w:rsidRDefault="0075004A" w:rsidP="0075004A">
      <w:pPr>
        <w:bidi/>
        <w:ind w:firstLine="720"/>
        <w:jc w:val="both"/>
        <w:rPr>
          <w:rFonts w:cs="David" w:hint="cs"/>
          <w:rtl/>
        </w:rPr>
      </w:pPr>
    </w:p>
    <w:p w14:paraId="64BFC549"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C006434" w14:textId="77777777" w:rsidR="0075004A" w:rsidRDefault="0075004A" w:rsidP="0075004A">
      <w:pPr>
        <w:bidi/>
        <w:ind w:firstLine="720"/>
        <w:jc w:val="both"/>
        <w:rPr>
          <w:rFonts w:cs="David" w:hint="cs"/>
          <w:rtl/>
        </w:rPr>
      </w:pPr>
    </w:p>
    <w:p w14:paraId="2610DAD6" w14:textId="77777777" w:rsidR="0075004A" w:rsidRDefault="0075004A" w:rsidP="0075004A">
      <w:pPr>
        <w:bidi/>
        <w:ind w:firstLine="720"/>
        <w:jc w:val="both"/>
        <w:rPr>
          <w:rFonts w:cs="David" w:hint="cs"/>
          <w:rtl/>
        </w:rPr>
      </w:pPr>
      <w:r>
        <w:rPr>
          <w:rFonts w:cs="David" w:hint="cs"/>
          <w:rtl/>
        </w:rPr>
        <w:t xml:space="preserve">אני מציע, גברתי היועצת המשפטית של ועדת הכנסת, מכיוון שזו כוכבית בהחלטה של ועדת הכנסת, תשנו את ההחלטה. </w:t>
      </w:r>
    </w:p>
    <w:p w14:paraId="6FA80334" w14:textId="77777777" w:rsidR="0075004A" w:rsidRDefault="0075004A" w:rsidP="0075004A">
      <w:pPr>
        <w:bidi/>
        <w:jc w:val="both"/>
        <w:rPr>
          <w:rFonts w:cs="David" w:hint="cs"/>
          <w:rtl/>
        </w:rPr>
      </w:pPr>
    </w:p>
    <w:p w14:paraId="1B8FDC53"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9042E7F" w14:textId="77777777" w:rsidR="0075004A" w:rsidRDefault="0075004A" w:rsidP="0075004A">
      <w:pPr>
        <w:bidi/>
        <w:jc w:val="both"/>
        <w:rPr>
          <w:rFonts w:cs="David" w:hint="cs"/>
          <w:rtl/>
        </w:rPr>
      </w:pPr>
    </w:p>
    <w:p w14:paraId="3078AFE1" w14:textId="77777777" w:rsidR="0075004A" w:rsidRDefault="0075004A" w:rsidP="0075004A">
      <w:pPr>
        <w:bidi/>
        <w:ind w:firstLine="720"/>
        <w:jc w:val="both"/>
        <w:rPr>
          <w:rFonts w:cs="David" w:hint="cs"/>
          <w:rtl/>
        </w:rPr>
      </w:pPr>
      <w:r>
        <w:rPr>
          <w:rFonts w:cs="David" w:hint="cs"/>
          <w:rtl/>
        </w:rPr>
        <w:t xml:space="preserve">בפרק החקיקה. </w:t>
      </w:r>
    </w:p>
    <w:p w14:paraId="21001A64" w14:textId="77777777" w:rsidR="0075004A" w:rsidRDefault="0075004A" w:rsidP="0075004A">
      <w:pPr>
        <w:bidi/>
        <w:jc w:val="both"/>
        <w:rPr>
          <w:rFonts w:cs="David" w:hint="cs"/>
          <w:rtl/>
        </w:rPr>
      </w:pPr>
    </w:p>
    <w:p w14:paraId="1C01250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2F647F2" w14:textId="77777777" w:rsidR="0075004A" w:rsidRDefault="0075004A" w:rsidP="0075004A">
      <w:pPr>
        <w:bidi/>
        <w:jc w:val="both"/>
        <w:rPr>
          <w:rFonts w:cs="David" w:hint="cs"/>
          <w:u w:val="single"/>
          <w:rtl/>
        </w:rPr>
      </w:pPr>
    </w:p>
    <w:p w14:paraId="6D32F6E9" w14:textId="77777777" w:rsidR="0075004A" w:rsidRDefault="0075004A" w:rsidP="0075004A">
      <w:pPr>
        <w:bidi/>
        <w:ind w:firstLine="720"/>
        <w:jc w:val="both"/>
        <w:rPr>
          <w:rFonts w:cs="David" w:hint="cs"/>
          <w:rtl/>
        </w:rPr>
      </w:pPr>
      <w:r>
        <w:rPr>
          <w:rFonts w:cs="David" w:hint="cs"/>
          <w:rtl/>
        </w:rPr>
        <w:t xml:space="preserve">הודעתי שאני לא מקבל יותר הסתייגויות כאלה. </w:t>
      </w:r>
    </w:p>
    <w:p w14:paraId="57374D57" w14:textId="77777777" w:rsidR="0075004A" w:rsidRDefault="0075004A" w:rsidP="0075004A">
      <w:pPr>
        <w:bidi/>
        <w:jc w:val="both"/>
        <w:rPr>
          <w:rFonts w:cs="David" w:hint="cs"/>
          <w:rtl/>
        </w:rPr>
      </w:pPr>
    </w:p>
    <w:p w14:paraId="7F9EF6D1"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06FA591" w14:textId="77777777" w:rsidR="0075004A" w:rsidRDefault="0075004A" w:rsidP="0075004A">
      <w:pPr>
        <w:bidi/>
        <w:jc w:val="both"/>
        <w:rPr>
          <w:rFonts w:cs="David" w:hint="cs"/>
          <w:rtl/>
        </w:rPr>
      </w:pPr>
    </w:p>
    <w:p w14:paraId="262F660C" w14:textId="77777777" w:rsidR="0075004A" w:rsidRDefault="0075004A" w:rsidP="0075004A">
      <w:pPr>
        <w:bidi/>
        <w:jc w:val="both"/>
        <w:rPr>
          <w:rFonts w:cs="David" w:hint="cs"/>
          <w:rtl/>
        </w:rPr>
      </w:pPr>
      <w:r>
        <w:rPr>
          <w:rFonts w:cs="David" w:hint="cs"/>
          <w:rtl/>
        </w:rPr>
        <w:tab/>
        <w:t xml:space="preserve">בפרק החקיקה נדון בכל זה. </w:t>
      </w:r>
    </w:p>
    <w:p w14:paraId="036AA0F2" w14:textId="77777777" w:rsidR="0075004A" w:rsidRDefault="0075004A" w:rsidP="0075004A">
      <w:pPr>
        <w:bidi/>
        <w:jc w:val="both"/>
        <w:rPr>
          <w:rFonts w:cs="David" w:hint="cs"/>
          <w:rtl/>
        </w:rPr>
      </w:pPr>
    </w:p>
    <w:p w14:paraId="2CAD1B7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8026205" w14:textId="77777777" w:rsidR="0075004A" w:rsidRDefault="0075004A" w:rsidP="0075004A">
      <w:pPr>
        <w:bidi/>
        <w:jc w:val="both"/>
        <w:rPr>
          <w:rFonts w:cs="David" w:hint="cs"/>
          <w:rtl/>
        </w:rPr>
      </w:pPr>
    </w:p>
    <w:p w14:paraId="5E77147C" w14:textId="77777777" w:rsidR="0075004A" w:rsidRDefault="0075004A" w:rsidP="0075004A">
      <w:pPr>
        <w:bidi/>
        <w:ind w:firstLine="720"/>
        <w:jc w:val="both"/>
        <w:rPr>
          <w:rFonts w:cs="David" w:hint="cs"/>
          <w:rtl/>
        </w:rPr>
      </w:pPr>
      <w:r>
        <w:rPr>
          <w:rFonts w:cs="David" w:hint="cs"/>
          <w:rtl/>
        </w:rPr>
        <w:t xml:space="preserve">אם אתה מודיע אז אין בעיה </w:t>
      </w:r>
      <w:r>
        <w:rPr>
          <w:rFonts w:cs="David"/>
          <w:rtl/>
        </w:rPr>
        <w:t>–</w:t>
      </w:r>
      <w:r>
        <w:rPr>
          <w:rFonts w:cs="David" w:hint="cs"/>
          <w:rtl/>
        </w:rPr>
        <w:t xml:space="preserve"> כולם יודעים. </w:t>
      </w:r>
    </w:p>
    <w:p w14:paraId="1959BB81" w14:textId="77777777" w:rsidR="0075004A" w:rsidRDefault="0075004A" w:rsidP="0075004A">
      <w:pPr>
        <w:bidi/>
        <w:ind w:firstLine="720"/>
        <w:jc w:val="both"/>
        <w:rPr>
          <w:rFonts w:cs="David" w:hint="cs"/>
          <w:rtl/>
        </w:rPr>
      </w:pPr>
    </w:p>
    <w:p w14:paraId="227B1144"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6522987" w14:textId="77777777" w:rsidR="0075004A" w:rsidRDefault="0075004A" w:rsidP="0075004A">
      <w:pPr>
        <w:bidi/>
        <w:ind w:firstLine="720"/>
        <w:jc w:val="both"/>
        <w:rPr>
          <w:rFonts w:cs="David" w:hint="cs"/>
          <w:rtl/>
        </w:rPr>
      </w:pPr>
    </w:p>
    <w:p w14:paraId="79101959" w14:textId="77777777" w:rsidR="0075004A" w:rsidRDefault="0075004A" w:rsidP="0075004A">
      <w:pPr>
        <w:bidi/>
        <w:ind w:firstLine="720"/>
        <w:jc w:val="both"/>
        <w:rPr>
          <w:rFonts w:cs="David" w:hint="cs"/>
          <w:rtl/>
        </w:rPr>
      </w:pPr>
      <w:r>
        <w:rPr>
          <w:rFonts w:cs="David" w:hint="cs"/>
          <w:rtl/>
        </w:rPr>
        <w:t xml:space="preserve">זה פשוט מעצבן. אני יושב ישיבות על גבי ישיבות, מגיעים להצבעה פתאום מגיעה האגודה לזכויות האזרח עם כל נציגיה והמכון הישראלי לדמוקרטיה על כל נציגיו. </w:t>
      </w:r>
    </w:p>
    <w:p w14:paraId="79A96E74" w14:textId="77777777" w:rsidR="0075004A" w:rsidRDefault="0075004A" w:rsidP="0075004A">
      <w:pPr>
        <w:bidi/>
        <w:ind w:firstLine="720"/>
        <w:jc w:val="both"/>
        <w:rPr>
          <w:rFonts w:cs="David" w:hint="cs"/>
          <w:rtl/>
        </w:rPr>
      </w:pPr>
    </w:p>
    <w:p w14:paraId="73FF538B"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53501FF" w14:textId="77777777" w:rsidR="0075004A" w:rsidRDefault="0075004A" w:rsidP="0075004A">
      <w:pPr>
        <w:bidi/>
        <w:ind w:firstLine="720"/>
        <w:jc w:val="both"/>
        <w:rPr>
          <w:rFonts w:cs="David" w:hint="cs"/>
          <w:rtl/>
        </w:rPr>
      </w:pPr>
    </w:p>
    <w:p w14:paraId="7D9A48E8" w14:textId="77777777" w:rsidR="0075004A" w:rsidRDefault="0075004A" w:rsidP="0075004A">
      <w:pPr>
        <w:bidi/>
        <w:ind w:firstLine="720"/>
        <w:jc w:val="both"/>
        <w:rPr>
          <w:rFonts w:cs="David" w:hint="cs"/>
          <w:rtl/>
        </w:rPr>
      </w:pPr>
      <w:r>
        <w:rPr>
          <w:rFonts w:cs="David" w:hint="cs"/>
          <w:rtl/>
        </w:rPr>
        <w:t>והם לא היו בישיבות?</w:t>
      </w:r>
    </w:p>
    <w:p w14:paraId="22EBF21B" w14:textId="77777777" w:rsidR="0075004A" w:rsidRDefault="0075004A" w:rsidP="0075004A">
      <w:pPr>
        <w:bidi/>
        <w:ind w:firstLine="720"/>
        <w:jc w:val="both"/>
        <w:rPr>
          <w:rFonts w:cs="David" w:hint="cs"/>
          <w:rtl/>
        </w:rPr>
      </w:pPr>
    </w:p>
    <w:p w14:paraId="50B3B92B"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9D38BC7" w14:textId="77777777" w:rsidR="0075004A" w:rsidRDefault="0075004A" w:rsidP="0075004A">
      <w:pPr>
        <w:bidi/>
        <w:ind w:firstLine="720"/>
        <w:jc w:val="both"/>
        <w:rPr>
          <w:rFonts w:cs="David" w:hint="cs"/>
          <w:rtl/>
        </w:rPr>
      </w:pPr>
    </w:p>
    <w:p w14:paraId="63A60D02" w14:textId="77777777" w:rsidR="0075004A" w:rsidRDefault="0075004A" w:rsidP="0075004A">
      <w:pPr>
        <w:bidi/>
        <w:ind w:firstLine="720"/>
        <w:jc w:val="both"/>
        <w:rPr>
          <w:rFonts w:cs="David" w:hint="cs"/>
          <w:rtl/>
        </w:rPr>
      </w:pPr>
      <w:r>
        <w:rPr>
          <w:rFonts w:cs="David" w:hint="cs"/>
          <w:rtl/>
        </w:rPr>
        <w:t xml:space="preserve">לא באים לישיבות. וכל אחד מתחיל לתת לי הרצאה בלי שהוא יודע על מה מדובר בכלל. </w:t>
      </w:r>
    </w:p>
    <w:p w14:paraId="744DFD02" w14:textId="77777777" w:rsidR="0075004A" w:rsidRDefault="0075004A" w:rsidP="0075004A">
      <w:pPr>
        <w:bidi/>
        <w:ind w:firstLine="720"/>
        <w:jc w:val="both"/>
        <w:rPr>
          <w:rFonts w:cs="David" w:hint="cs"/>
          <w:rtl/>
        </w:rPr>
      </w:pPr>
    </w:p>
    <w:p w14:paraId="6EF03C8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14EB1D5" w14:textId="77777777" w:rsidR="0075004A" w:rsidRDefault="0075004A" w:rsidP="0075004A">
      <w:pPr>
        <w:bidi/>
        <w:ind w:firstLine="720"/>
        <w:jc w:val="both"/>
        <w:rPr>
          <w:rFonts w:cs="David" w:hint="cs"/>
          <w:rtl/>
        </w:rPr>
      </w:pPr>
    </w:p>
    <w:p w14:paraId="1308E111" w14:textId="77777777" w:rsidR="0075004A" w:rsidRDefault="0075004A" w:rsidP="0075004A">
      <w:pPr>
        <w:bidi/>
        <w:ind w:firstLine="720"/>
        <w:jc w:val="both"/>
        <w:rPr>
          <w:rFonts w:cs="David" w:hint="cs"/>
          <w:rtl/>
        </w:rPr>
      </w:pPr>
      <w:r>
        <w:rPr>
          <w:rFonts w:cs="David" w:hint="cs"/>
          <w:rtl/>
        </w:rPr>
        <w:t>בכל מקרה, אנחנו אומרים: השגות שהגישו ונימקו חברי הכנסת במהלך הדיון, אף אם אינם חברי הוועדה. פה יש לנו הגבלת זמן, שהיא ייחודית. "יושב ראש הכנסת יביא את ההצעה לדיון בכנסת בתוך 30 ימים מיום ההנחה".</w:t>
      </w:r>
    </w:p>
    <w:p w14:paraId="56AF14DA" w14:textId="77777777" w:rsidR="0075004A" w:rsidRDefault="0075004A" w:rsidP="0075004A">
      <w:pPr>
        <w:bidi/>
        <w:jc w:val="both"/>
        <w:rPr>
          <w:rFonts w:cs="David" w:hint="cs"/>
          <w:rtl/>
        </w:rPr>
      </w:pPr>
    </w:p>
    <w:p w14:paraId="15BFDA92"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C30D1AD" w14:textId="77777777" w:rsidR="0075004A" w:rsidRDefault="0075004A" w:rsidP="0075004A">
      <w:pPr>
        <w:bidi/>
        <w:jc w:val="both"/>
        <w:rPr>
          <w:rFonts w:cs="David" w:hint="cs"/>
          <w:u w:val="single"/>
          <w:rtl/>
        </w:rPr>
      </w:pPr>
    </w:p>
    <w:p w14:paraId="77E8D45A" w14:textId="77777777" w:rsidR="0075004A" w:rsidRDefault="0075004A" w:rsidP="0075004A">
      <w:pPr>
        <w:bidi/>
        <w:ind w:firstLine="720"/>
        <w:jc w:val="both"/>
        <w:rPr>
          <w:rFonts w:cs="David" w:hint="cs"/>
          <w:rtl/>
        </w:rPr>
      </w:pPr>
      <w:r>
        <w:rPr>
          <w:rFonts w:cs="David" w:hint="cs"/>
          <w:rtl/>
        </w:rPr>
        <w:t xml:space="preserve">אין לי בעיה. </w:t>
      </w:r>
    </w:p>
    <w:p w14:paraId="3A27804D" w14:textId="77777777" w:rsidR="0075004A" w:rsidRDefault="0075004A" w:rsidP="0075004A">
      <w:pPr>
        <w:bidi/>
        <w:jc w:val="both"/>
        <w:rPr>
          <w:rFonts w:cs="David" w:hint="cs"/>
          <w:rtl/>
        </w:rPr>
      </w:pPr>
    </w:p>
    <w:p w14:paraId="1871CA57"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606C2034" w14:textId="77777777" w:rsidR="0075004A" w:rsidRDefault="0075004A" w:rsidP="0075004A">
      <w:pPr>
        <w:bidi/>
        <w:jc w:val="both"/>
        <w:rPr>
          <w:rFonts w:cs="David" w:hint="cs"/>
          <w:u w:val="single"/>
          <w:rtl/>
        </w:rPr>
      </w:pPr>
    </w:p>
    <w:p w14:paraId="2F1C585D" w14:textId="77777777" w:rsidR="0075004A" w:rsidRDefault="0075004A" w:rsidP="0075004A">
      <w:pPr>
        <w:bidi/>
        <w:ind w:firstLine="720"/>
        <w:jc w:val="both"/>
        <w:rPr>
          <w:rFonts w:cs="David" w:hint="cs"/>
          <w:rtl/>
        </w:rPr>
      </w:pPr>
      <w:r>
        <w:rPr>
          <w:rFonts w:cs="David" w:hint="cs"/>
          <w:rtl/>
        </w:rPr>
        <w:t>יושב ראש הכנסת מסכים לזה?</w:t>
      </w:r>
    </w:p>
    <w:p w14:paraId="6D76A9B8" w14:textId="77777777" w:rsidR="0075004A" w:rsidRDefault="0075004A" w:rsidP="0075004A">
      <w:pPr>
        <w:bidi/>
        <w:jc w:val="both"/>
        <w:rPr>
          <w:rFonts w:cs="David" w:hint="cs"/>
          <w:rtl/>
        </w:rPr>
      </w:pPr>
    </w:p>
    <w:p w14:paraId="7C59F20C"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1A7C074" w14:textId="77777777" w:rsidR="0075004A" w:rsidRDefault="0075004A" w:rsidP="0075004A">
      <w:pPr>
        <w:bidi/>
        <w:jc w:val="both"/>
        <w:rPr>
          <w:rFonts w:cs="David" w:hint="cs"/>
          <w:rtl/>
        </w:rPr>
      </w:pPr>
    </w:p>
    <w:p w14:paraId="3B8EF2FD" w14:textId="77777777" w:rsidR="0075004A" w:rsidRDefault="0075004A" w:rsidP="0075004A">
      <w:pPr>
        <w:bidi/>
        <w:ind w:firstLine="720"/>
        <w:jc w:val="both"/>
        <w:rPr>
          <w:rFonts w:cs="David" w:hint="cs"/>
          <w:rtl/>
        </w:rPr>
      </w:pPr>
      <w:r>
        <w:rPr>
          <w:rFonts w:cs="David" w:hint="cs"/>
          <w:rtl/>
        </w:rPr>
        <w:t xml:space="preserve">האמת היא שהוא לא ראה את זה. </w:t>
      </w:r>
    </w:p>
    <w:p w14:paraId="760CAD5F" w14:textId="77777777" w:rsidR="0075004A" w:rsidRDefault="0075004A" w:rsidP="0075004A">
      <w:pPr>
        <w:bidi/>
        <w:ind w:firstLine="720"/>
        <w:jc w:val="both"/>
        <w:rPr>
          <w:rFonts w:cs="David" w:hint="cs"/>
          <w:rtl/>
        </w:rPr>
      </w:pPr>
    </w:p>
    <w:p w14:paraId="5F641111" w14:textId="77777777" w:rsidR="0075004A" w:rsidRDefault="0075004A" w:rsidP="0075004A">
      <w:pPr>
        <w:bidi/>
        <w:ind w:firstLine="720"/>
        <w:jc w:val="both"/>
        <w:rPr>
          <w:rFonts w:cs="David" w:hint="cs"/>
          <w:rtl/>
        </w:rPr>
      </w:pPr>
      <w:r>
        <w:rPr>
          <w:rFonts w:cs="David" w:hint="cs"/>
          <w:rtl/>
        </w:rPr>
        <w:t>"(ד) יושב ראש ועדת החוקה, חוק ומשפט או חבר הוועדה שהוא הסמיכו לכך יציג בפני הכנסת את הצעת הוועדה. כל משיג רשאי לנמק את השגתו במסגרת זמן שלא תעלה על חמש דקות; אחרי הנמקת ההשגות יתקיים דיון אישי". רוצים פה דיון אישי?</w:t>
      </w:r>
    </w:p>
    <w:p w14:paraId="1CEFA73F" w14:textId="77777777" w:rsidR="0075004A" w:rsidRDefault="0075004A" w:rsidP="0075004A">
      <w:pPr>
        <w:bidi/>
        <w:jc w:val="both"/>
        <w:rPr>
          <w:rFonts w:cs="David" w:hint="cs"/>
          <w:rtl/>
        </w:rPr>
      </w:pPr>
    </w:p>
    <w:p w14:paraId="30EFEF35"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FB89D7D" w14:textId="77777777" w:rsidR="0075004A" w:rsidRDefault="0075004A" w:rsidP="0075004A">
      <w:pPr>
        <w:bidi/>
        <w:jc w:val="both"/>
        <w:rPr>
          <w:rFonts w:cs="David" w:hint="cs"/>
          <w:u w:val="single"/>
          <w:rtl/>
        </w:rPr>
      </w:pPr>
    </w:p>
    <w:p w14:paraId="687ED16C" w14:textId="77777777" w:rsidR="0075004A" w:rsidRDefault="0075004A" w:rsidP="0075004A">
      <w:pPr>
        <w:bidi/>
        <w:ind w:firstLine="720"/>
        <w:jc w:val="both"/>
        <w:rPr>
          <w:rFonts w:cs="David" w:hint="cs"/>
          <w:rtl/>
        </w:rPr>
      </w:pPr>
      <w:r>
        <w:rPr>
          <w:rFonts w:cs="David" w:hint="cs"/>
          <w:rtl/>
        </w:rPr>
        <w:t xml:space="preserve">"ינמק את השגתו במסגרת זמן שלא תעלה על חמש דקות". אני מציע: ינמק את כל השגותיו במסגרת זמן של עשר דקות. </w:t>
      </w:r>
    </w:p>
    <w:p w14:paraId="643516BE" w14:textId="77777777" w:rsidR="0075004A" w:rsidRDefault="0075004A" w:rsidP="0075004A">
      <w:pPr>
        <w:bidi/>
        <w:jc w:val="both"/>
        <w:rPr>
          <w:rFonts w:cs="David" w:hint="cs"/>
          <w:rtl/>
        </w:rPr>
      </w:pPr>
    </w:p>
    <w:p w14:paraId="63B6503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42F211E" w14:textId="77777777" w:rsidR="0075004A" w:rsidRDefault="0075004A" w:rsidP="0075004A">
      <w:pPr>
        <w:bidi/>
        <w:jc w:val="both"/>
        <w:rPr>
          <w:rFonts w:cs="David" w:hint="cs"/>
          <w:rtl/>
        </w:rPr>
      </w:pPr>
    </w:p>
    <w:p w14:paraId="7F167A60" w14:textId="77777777" w:rsidR="0075004A" w:rsidRDefault="0075004A" w:rsidP="0075004A">
      <w:pPr>
        <w:bidi/>
        <w:ind w:firstLine="720"/>
        <w:jc w:val="both"/>
        <w:rPr>
          <w:rFonts w:cs="David" w:hint="cs"/>
          <w:rtl/>
        </w:rPr>
      </w:pPr>
      <w:r>
        <w:rPr>
          <w:rFonts w:cs="David" w:hint="cs"/>
          <w:rtl/>
        </w:rPr>
        <w:t xml:space="preserve">פה יש לו השגה אחת. אולי נגיד גם שכל אחד יכול להגיש השגה אחת. </w:t>
      </w:r>
    </w:p>
    <w:p w14:paraId="1C61A618" w14:textId="77777777" w:rsidR="0075004A" w:rsidRDefault="0075004A" w:rsidP="0075004A">
      <w:pPr>
        <w:bidi/>
        <w:ind w:firstLine="720"/>
        <w:jc w:val="both"/>
        <w:rPr>
          <w:rFonts w:cs="David" w:hint="cs"/>
          <w:rtl/>
        </w:rPr>
      </w:pPr>
    </w:p>
    <w:p w14:paraId="692DABE0"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827A351" w14:textId="77777777" w:rsidR="0075004A" w:rsidRDefault="0075004A" w:rsidP="0075004A">
      <w:pPr>
        <w:bidi/>
        <w:ind w:firstLine="720"/>
        <w:jc w:val="both"/>
        <w:rPr>
          <w:rFonts w:cs="David" w:hint="cs"/>
          <w:rtl/>
        </w:rPr>
      </w:pPr>
    </w:p>
    <w:p w14:paraId="43B12654" w14:textId="77777777" w:rsidR="0075004A" w:rsidRDefault="0075004A" w:rsidP="0075004A">
      <w:pPr>
        <w:bidi/>
        <w:ind w:firstLine="720"/>
        <w:jc w:val="both"/>
        <w:rPr>
          <w:rFonts w:cs="David" w:hint="cs"/>
          <w:rtl/>
        </w:rPr>
      </w:pPr>
      <w:r>
        <w:rPr>
          <w:rFonts w:cs="David" w:hint="cs"/>
          <w:rtl/>
        </w:rPr>
        <w:t>תכתבי. היה לי פעם סיפור עם מיקי איתן, שהגיש איזה 20 השגות ורצה ל</w:t>
      </w:r>
      <w:smartTag w:uri="urn:schemas-microsoft-com:office:smarttags" w:element="PersonName">
        <w:r>
          <w:rPr>
            <w:rFonts w:cs="David" w:hint="cs"/>
            <w:rtl/>
          </w:rPr>
          <w:t>דב</w:t>
        </w:r>
      </w:smartTag>
      <w:r>
        <w:rPr>
          <w:rFonts w:cs="David" w:hint="cs"/>
          <w:rtl/>
        </w:rPr>
        <w:t xml:space="preserve">ר שבע שעות. </w:t>
      </w:r>
    </w:p>
    <w:p w14:paraId="7E183E6D" w14:textId="77777777" w:rsidR="0075004A" w:rsidRDefault="0075004A" w:rsidP="0075004A">
      <w:pPr>
        <w:bidi/>
        <w:ind w:firstLine="720"/>
        <w:jc w:val="both"/>
        <w:rPr>
          <w:rFonts w:cs="David" w:hint="cs"/>
          <w:rtl/>
        </w:rPr>
      </w:pPr>
    </w:p>
    <w:p w14:paraId="031FDA9B"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8121B49" w14:textId="77777777" w:rsidR="0075004A" w:rsidRDefault="0075004A" w:rsidP="0075004A">
      <w:pPr>
        <w:bidi/>
        <w:ind w:firstLine="720"/>
        <w:jc w:val="both"/>
        <w:rPr>
          <w:rFonts w:cs="David" w:hint="cs"/>
          <w:rtl/>
        </w:rPr>
      </w:pPr>
    </w:p>
    <w:p w14:paraId="69ADBB73" w14:textId="77777777" w:rsidR="0075004A" w:rsidRDefault="0075004A" w:rsidP="0075004A">
      <w:pPr>
        <w:bidi/>
        <w:ind w:firstLine="720"/>
        <w:jc w:val="both"/>
        <w:rPr>
          <w:rFonts w:cs="David" w:hint="cs"/>
          <w:rtl/>
        </w:rPr>
      </w:pPr>
      <w:r>
        <w:rPr>
          <w:rFonts w:cs="David" w:hint="cs"/>
          <w:rtl/>
        </w:rPr>
        <w:t xml:space="preserve">זה בחקיקה. </w:t>
      </w:r>
    </w:p>
    <w:p w14:paraId="48FD2C54" w14:textId="77777777" w:rsidR="0075004A" w:rsidRDefault="0075004A" w:rsidP="0075004A">
      <w:pPr>
        <w:bidi/>
        <w:ind w:firstLine="720"/>
        <w:jc w:val="both"/>
        <w:rPr>
          <w:rFonts w:cs="David" w:hint="cs"/>
          <w:rtl/>
        </w:rPr>
      </w:pPr>
    </w:p>
    <w:p w14:paraId="339A6E87" w14:textId="77777777" w:rsidR="0075004A" w:rsidRDefault="0075004A" w:rsidP="0075004A">
      <w:pPr>
        <w:bidi/>
        <w:jc w:val="both"/>
        <w:rPr>
          <w:rFonts w:cs="David" w:hint="cs"/>
          <w:u w:val="single"/>
          <w:rtl/>
        </w:rPr>
      </w:pPr>
      <w:r w:rsidRPr="008072B6">
        <w:rPr>
          <w:rFonts w:cs="David" w:hint="cs"/>
          <w:u w:val="single"/>
          <w:rtl/>
        </w:rPr>
        <w:t>אברהם מיכאלי:</w:t>
      </w:r>
    </w:p>
    <w:p w14:paraId="468F0CFB" w14:textId="77777777" w:rsidR="0075004A" w:rsidRDefault="0075004A" w:rsidP="0075004A">
      <w:pPr>
        <w:bidi/>
        <w:ind w:firstLine="720"/>
        <w:jc w:val="both"/>
        <w:rPr>
          <w:rFonts w:cs="David" w:hint="cs"/>
          <w:rtl/>
        </w:rPr>
      </w:pPr>
    </w:p>
    <w:p w14:paraId="78F1CE26" w14:textId="77777777" w:rsidR="0075004A" w:rsidRDefault="0075004A" w:rsidP="0075004A">
      <w:pPr>
        <w:bidi/>
        <w:ind w:firstLine="720"/>
        <w:jc w:val="both"/>
        <w:rPr>
          <w:rFonts w:cs="David" w:hint="cs"/>
          <w:rtl/>
        </w:rPr>
      </w:pPr>
      <w:r>
        <w:rPr>
          <w:rFonts w:cs="David" w:hint="cs"/>
          <w:rtl/>
        </w:rPr>
        <w:t xml:space="preserve">זה מופיע כרגע בחקיקה שזה מותר. </w:t>
      </w:r>
    </w:p>
    <w:p w14:paraId="6F7E8741" w14:textId="77777777" w:rsidR="0075004A" w:rsidRDefault="0075004A" w:rsidP="0075004A">
      <w:pPr>
        <w:bidi/>
        <w:ind w:firstLine="720"/>
        <w:jc w:val="both"/>
        <w:rPr>
          <w:rFonts w:cs="David" w:hint="cs"/>
          <w:rtl/>
        </w:rPr>
      </w:pPr>
    </w:p>
    <w:p w14:paraId="6417C7C4"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F578D7B" w14:textId="77777777" w:rsidR="0075004A" w:rsidRDefault="0075004A" w:rsidP="0075004A">
      <w:pPr>
        <w:bidi/>
        <w:ind w:firstLine="720"/>
        <w:jc w:val="both"/>
        <w:rPr>
          <w:rFonts w:cs="David" w:hint="cs"/>
          <w:rtl/>
        </w:rPr>
      </w:pPr>
    </w:p>
    <w:p w14:paraId="5CDB9B5F" w14:textId="77777777" w:rsidR="0075004A" w:rsidRDefault="0075004A" w:rsidP="0075004A">
      <w:pPr>
        <w:bidi/>
        <w:ind w:firstLine="720"/>
        <w:jc w:val="both"/>
        <w:rPr>
          <w:rFonts w:cs="David" w:hint="cs"/>
          <w:rtl/>
        </w:rPr>
      </w:pPr>
      <w:r>
        <w:rPr>
          <w:rFonts w:cs="David" w:hint="cs"/>
          <w:rtl/>
        </w:rPr>
        <w:t xml:space="preserve">כל חבר כנסת יכול להגיש השגה אחת. </w:t>
      </w:r>
    </w:p>
    <w:p w14:paraId="6FE476BB" w14:textId="77777777" w:rsidR="0075004A" w:rsidRDefault="0075004A" w:rsidP="0075004A">
      <w:pPr>
        <w:bidi/>
        <w:ind w:firstLine="720"/>
        <w:jc w:val="both"/>
        <w:rPr>
          <w:rFonts w:cs="David" w:hint="cs"/>
          <w:rtl/>
        </w:rPr>
      </w:pPr>
    </w:p>
    <w:p w14:paraId="2AABE15D"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EF18953" w14:textId="77777777" w:rsidR="0075004A" w:rsidRDefault="0075004A" w:rsidP="0075004A">
      <w:pPr>
        <w:bidi/>
        <w:ind w:firstLine="720"/>
        <w:jc w:val="both"/>
        <w:rPr>
          <w:rFonts w:cs="David" w:hint="cs"/>
          <w:rtl/>
        </w:rPr>
      </w:pPr>
    </w:p>
    <w:p w14:paraId="332DF524" w14:textId="77777777" w:rsidR="0075004A" w:rsidRDefault="0075004A" w:rsidP="0075004A">
      <w:pPr>
        <w:bidi/>
        <w:ind w:firstLine="720"/>
        <w:jc w:val="both"/>
        <w:rPr>
          <w:rFonts w:cs="David" w:hint="cs"/>
          <w:rtl/>
        </w:rPr>
      </w:pPr>
      <w:r>
        <w:rPr>
          <w:rFonts w:cs="David" w:hint="cs"/>
          <w:rtl/>
        </w:rPr>
        <w:t xml:space="preserve">פה זה מספרי </w:t>
      </w:r>
      <w:r>
        <w:rPr>
          <w:rFonts w:cs="David"/>
          <w:rtl/>
        </w:rPr>
        <w:t>–</w:t>
      </w:r>
      <w:r>
        <w:rPr>
          <w:rFonts w:cs="David" w:hint="cs"/>
          <w:rtl/>
        </w:rPr>
        <w:t xml:space="preserve"> כמה שופטים אתה חושב שצריך להיות. צריך פה דיון אישי?</w:t>
      </w:r>
    </w:p>
    <w:p w14:paraId="05224491" w14:textId="77777777" w:rsidR="0075004A" w:rsidRDefault="0075004A" w:rsidP="0075004A">
      <w:pPr>
        <w:bidi/>
        <w:jc w:val="both"/>
        <w:rPr>
          <w:rFonts w:cs="David" w:hint="cs"/>
          <w:rtl/>
        </w:rPr>
      </w:pPr>
    </w:p>
    <w:p w14:paraId="0EAD2407" w14:textId="77777777" w:rsidR="0075004A" w:rsidRDefault="0075004A" w:rsidP="0075004A">
      <w:pPr>
        <w:keepLines/>
        <w:bidi/>
        <w:jc w:val="both"/>
        <w:rPr>
          <w:rFonts w:cs="David" w:hint="cs"/>
          <w:u w:val="single"/>
          <w:rtl/>
        </w:rPr>
      </w:pPr>
      <w:r>
        <w:rPr>
          <w:rFonts w:cs="David" w:hint="cs"/>
          <w:u w:val="single"/>
          <w:rtl/>
        </w:rPr>
        <w:t>אברהם מיכאלי</w:t>
      </w:r>
      <w:r w:rsidRPr="00E36EB4">
        <w:rPr>
          <w:rFonts w:cs="David" w:hint="cs"/>
          <w:u w:val="single"/>
          <w:rtl/>
        </w:rPr>
        <w:t>:</w:t>
      </w:r>
    </w:p>
    <w:p w14:paraId="234BE09C" w14:textId="77777777" w:rsidR="0075004A" w:rsidRDefault="0075004A" w:rsidP="0075004A">
      <w:pPr>
        <w:keepLines/>
        <w:bidi/>
        <w:jc w:val="both"/>
        <w:rPr>
          <w:rFonts w:cs="David" w:hint="cs"/>
          <w:u w:val="single"/>
          <w:rtl/>
        </w:rPr>
      </w:pPr>
    </w:p>
    <w:p w14:paraId="30F47FC3" w14:textId="77777777" w:rsidR="0075004A" w:rsidRDefault="0075004A" w:rsidP="0075004A">
      <w:pPr>
        <w:keepLines/>
        <w:bidi/>
        <w:ind w:firstLine="720"/>
        <w:jc w:val="both"/>
        <w:rPr>
          <w:rFonts w:cs="David" w:hint="cs"/>
          <w:rtl/>
        </w:rPr>
      </w:pPr>
      <w:r>
        <w:rPr>
          <w:rFonts w:cs="David" w:hint="cs"/>
          <w:rtl/>
        </w:rPr>
        <w:t xml:space="preserve">לא. </w:t>
      </w:r>
    </w:p>
    <w:p w14:paraId="2ED6336F" w14:textId="77777777" w:rsidR="0075004A" w:rsidRDefault="0075004A" w:rsidP="0075004A">
      <w:pPr>
        <w:bidi/>
        <w:jc w:val="both"/>
        <w:rPr>
          <w:rFonts w:cs="David" w:hint="cs"/>
          <w:rtl/>
        </w:rPr>
      </w:pPr>
    </w:p>
    <w:p w14:paraId="6A7FE9C3"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837BFC5" w14:textId="77777777" w:rsidR="0075004A" w:rsidRDefault="0075004A" w:rsidP="0075004A">
      <w:pPr>
        <w:bidi/>
        <w:jc w:val="both"/>
        <w:rPr>
          <w:rFonts w:cs="David" w:hint="cs"/>
          <w:u w:val="single"/>
          <w:rtl/>
        </w:rPr>
      </w:pPr>
    </w:p>
    <w:p w14:paraId="1DC4D1EB" w14:textId="77777777" w:rsidR="0075004A" w:rsidRDefault="0075004A" w:rsidP="0075004A">
      <w:pPr>
        <w:bidi/>
        <w:ind w:firstLine="720"/>
        <w:jc w:val="both"/>
        <w:rPr>
          <w:rFonts w:cs="David" w:hint="cs"/>
          <w:rtl/>
        </w:rPr>
      </w:pPr>
      <w:r>
        <w:rPr>
          <w:rFonts w:cs="David" w:hint="cs"/>
          <w:rtl/>
        </w:rPr>
        <w:t xml:space="preserve">אני מוכן שיהיה דיון אישי, אבל בתנאי אחד </w:t>
      </w:r>
      <w:r>
        <w:rPr>
          <w:rFonts w:cs="David"/>
          <w:rtl/>
        </w:rPr>
        <w:t>–</w:t>
      </w:r>
      <w:r>
        <w:rPr>
          <w:rFonts w:cs="David" w:hint="cs"/>
          <w:rtl/>
        </w:rPr>
        <w:t xml:space="preserve"> שהדיון האישי, משתתפים בו רק מי שלא הגישו השגות. שלא יהיה פעמיים. מי שרוצה ל</w:t>
      </w:r>
      <w:smartTag w:uri="urn:schemas-microsoft-com:office:smarttags" w:element="PersonName">
        <w:r>
          <w:rPr>
            <w:rFonts w:cs="David" w:hint="cs"/>
            <w:rtl/>
          </w:rPr>
          <w:t>דב</w:t>
        </w:r>
      </w:smartTag>
      <w:r>
        <w:rPr>
          <w:rFonts w:cs="David" w:hint="cs"/>
          <w:rtl/>
        </w:rPr>
        <w:t xml:space="preserve">ר שלוש דקות </w:t>
      </w:r>
      <w:r>
        <w:rPr>
          <w:rFonts w:cs="David"/>
          <w:rtl/>
        </w:rPr>
        <w:t>–</w:t>
      </w:r>
      <w:r>
        <w:rPr>
          <w:rFonts w:cs="David" w:hint="cs"/>
          <w:rtl/>
        </w:rPr>
        <w:t xml:space="preserve"> ניתן לו.</w:t>
      </w:r>
    </w:p>
    <w:p w14:paraId="22B5E6AF" w14:textId="77777777" w:rsidR="0075004A" w:rsidRDefault="0075004A" w:rsidP="0075004A">
      <w:pPr>
        <w:bidi/>
        <w:jc w:val="both"/>
        <w:rPr>
          <w:rFonts w:cs="David" w:hint="cs"/>
          <w:rtl/>
        </w:rPr>
      </w:pPr>
    </w:p>
    <w:p w14:paraId="375F97E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953219A" w14:textId="77777777" w:rsidR="0075004A" w:rsidRDefault="0075004A" w:rsidP="0075004A">
      <w:pPr>
        <w:bidi/>
        <w:jc w:val="both"/>
        <w:rPr>
          <w:rFonts w:cs="David" w:hint="cs"/>
          <w:u w:val="single"/>
          <w:rtl/>
        </w:rPr>
      </w:pPr>
    </w:p>
    <w:p w14:paraId="353D02FD" w14:textId="77777777" w:rsidR="0075004A" w:rsidRDefault="0075004A" w:rsidP="0075004A">
      <w:pPr>
        <w:bidi/>
        <w:ind w:firstLine="720"/>
        <w:jc w:val="both"/>
        <w:rPr>
          <w:rFonts w:cs="David" w:hint="cs"/>
          <w:rtl/>
        </w:rPr>
      </w:pPr>
      <w:r>
        <w:rPr>
          <w:rFonts w:cs="David" w:hint="cs"/>
          <w:rtl/>
        </w:rPr>
        <w:t xml:space="preserve">למה? </w:t>
      </w:r>
    </w:p>
    <w:p w14:paraId="00A868EC" w14:textId="77777777" w:rsidR="0075004A" w:rsidRDefault="0075004A" w:rsidP="0075004A">
      <w:pPr>
        <w:bidi/>
        <w:ind w:firstLine="720"/>
        <w:jc w:val="both"/>
        <w:rPr>
          <w:rFonts w:cs="David" w:hint="cs"/>
          <w:rtl/>
        </w:rPr>
      </w:pPr>
    </w:p>
    <w:p w14:paraId="57CDE460"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0BF0B06" w14:textId="77777777" w:rsidR="0075004A" w:rsidRDefault="0075004A" w:rsidP="0075004A">
      <w:pPr>
        <w:bidi/>
        <w:ind w:firstLine="720"/>
        <w:jc w:val="both"/>
        <w:rPr>
          <w:rFonts w:cs="David" w:hint="cs"/>
          <w:rtl/>
        </w:rPr>
      </w:pPr>
    </w:p>
    <w:p w14:paraId="0C16A373" w14:textId="77777777" w:rsidR="0075004A" w:rsidRDefault="0075004A" w:rsidP="0075004A">
      <w:pPr>
        <w:bidi/>
        <w:ind w:firstLine="720"/>
        <w:jc w:val="both"/>
        <w:rPr>
          <w:rFonts w:cs="David" w:hint="cs"/>
          <w:rtl/>
        </w:rPr>
      </w:pPr>
      <w:r>
        <w:rPr>
          <w:rFonts w:cs="David" w:hint="cs"/>
          <w:rtl/>
        </w:rPr>
        <w:t>כי הוא לא רוצה להשיג, אבל הוא רוצה ל</w:t>
      </w:r>
      <w:smartTag w:uri="urn:schemas-microsoft-com:office:smarttags" w:element="PersonName">
        <w:r>
          <w:rPr>
            <w:rFonts w:cs="David" w:hint="cs"/>
            <w:rtl/>
          </w:rPr>
          <w:t>דב</w:t>
        </w:r>
      </w:smartTag>
      <w:r>
        <w:rPr>
          <w:rFonts w:cs="David" w:hint="cs"/>
          <w:rtl/>
        </w:rPr>
        <w:t xml:space="preserve">ר. </w:t>
      </w:r>
    </w:p>
    <w:p w14:paraId="5B892414" w14:textId="77777777" w:rsidR="0075004A" w:rsidRDefault="0075004A" w:rsidP="0075004A">
      <w:pPr>
        <w:bidi/>
        <w:ind w:firstLine="720"/>
        <w:jc w:val="both"/>
        <w:rPr>
          <w:rFonts w:cs="David" w:hint="cs"/>
          <w:rtl/>
        </w:rPr>
      </w:pPr>
    </w:p>
    <w:p w14:paraId="373A0109"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7469414" w14:textId="77777777" w:rsidR="0075004A" w:rsidRDefault="0075004A" w:rsidP="0075004A">
      <w:pPr>
        <w:bidi/>
        <w:ind w:firstLine="720"/>
        <w:jc w:val="both"/>
        <w:rPr>
          <w:rFonts w:cs="David" w:hint="cs"/>
          <w:rtl/>
        </w:rPr>
      </w:pPr>
    </w:p>
    <w:p w14:paraId="79ABACFC" w14:textId="77777777" w:rsidR="0075004A" w:rsidRDefault="0075004A" w:rsidP="0075004A">
      <w:pPr>
        <w:bidi/>
        <w:ind w:firstLine="720"/>
        <w:jc w:val="both"/>
        <w:rPr>
          <w:rFonts w:cs="David" w:hint="cs"/>
          <w:rtl/>
        </w:rPr>
      </w:pPr>
      <w:r>
        <w:rPr>
          <w:rFonts w:cs="David" w:hint="cs"/>
          <w:rtl/>
        </w:rPr>
        <w:t>הוא לא רוצה להשיג, אז שיבוא לוועדה וי</w:t>
      </w:r>
      <w:smartTag w:uri="urn:schemas-microsoft-com:office:smarttags" w:element="PersonName">
        <w:r>
          <w:rPr>
            <w:rFonts w:cs="David" w:hint="cs"/>
            <w:rtl/>
          </w:rPr>
          <w:t>דב</w:t>
        </w:r>
      </w:smartTag>
      <w:r>
        <w:rPr>
          <w:rFonts w:cs="David" w:hint="cs"/>
          <w:rtl/>
        </w:rPr>
        <w:t xml:space="preserve">ר בוועדה. אם הוא לא בא, אז שיעזבו אותו. די. </w:t>
      </w:r>
    </w:p>
    <w:p w14:paraId="4A184B10" w14:textId="77777777" w:rsidR="0075004A" w:rsidRDefault="0075004A" w:rsidP="0075004A">
      <w:pPr>
        <w:bidi/>
        <w:jc w:val="both"/>
        <w:rPr>
          <w:rFonts w:cs="David" w:hint="cs"/>
          <w:rtl/>
        </w:rPr>
      </w:pPr>
    </w:p>
    <w:p w14:paraId="2104870C"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5BD8FDB" w14:textId="77777777" w:rsidR="0075004A" w:rsidRDefault="0075004A" w:rsidP="0075004A">
      <w:pPr>
        <w:bidi/>
        <w:jc w:val="both"/>
        <w:rPr>
          <w:rFonts w:cs="David" w:hint="cs"/>
          <w:u w:val="single"/>
          <w:rtl/>
        </w:rPr>
      </w:pPr>
    </w:p>
    <w:p w14:paraId="14449CC1" w14:textId="77777777" w:rsidR="0075004A" w:rsidRDefault="0075004A" w:rsidP="0075004A">
      <w:pPr>
        <w:bidi/>
        <w:ind w:firstLine="720"/>
        <w:jc w:val="both"/>
        <w:rPr>
          <w:rFonts w:cs="David" w:hint="cs"/>
          <w:rtl/>
        </w:rPr>
      </w:pPr>
      <w:r>
        <w:rPr>
          <w:rFonts w:cs="David" w:hint="cs"/>
          <w:rtl/>
        </w:rPr>
        <w:t xml:space="preserve">בסדר, קיבלתי. </w:t>
      </w:r>
    </w:p>
    <w:p w14:paraId="273E4393" w14:textId="77777777" w:rsidR="0075004A" w:rsidRDefault="0075004A" w:rsidP="0075004A">
      <w:pPr>
        <w:bidi/>
        <w:jc w:val="both"/>
        <w:rPr>
          <w:rFonts w:cs="David" w:hint="cs"/>
          <w:rtl/>
        </w:rPr>
      </w:pPr>
    </w:p>
    <w:p w14:paraId="1AB31F5E" w14:textId="77777777" w:rsidR="0075004A" w:rsidRDefault="0075004A" w:rsidP="0075004A">
      <w:pPr>
        <w:bidi/>
        <w:jc w:val="both"/>
        <w:rPr>
          <w:rFonts w:cs="David" w:hint="cs"/>
          <w:u w:val="single"/>
          <w:rtl/>
        </w:rPr>
      </w:pPr>
      <w:r w:rsidRPr="008072B6">
        <w:rPr>
          <w:rFonts w:cs="David" w:hint="cs"/>
          <w:u w:val="single"/>
          <w:rtl/>
        </w:rPr>
        <w:t>אברהם מיכאלי:</w:t>
      </w:r>
    </w:p>
    <w:p w14:paraId="64C71F21" w14:textId="77777777" w:rsidR="0075004A" w:rsidRDefault="0075004A" w:rsidP="0075004A">
      <w:pPr>
        <w:bidi/>
        <w:jc w:val="both"/>
        <w:rPr>
          <w:rFonts w:cs="David" w:hint="cs"/>
          <w:rtl/>
        </w:rPr>
      </w:pPr>
    </w:p>
    <w:p w14:paraId="460227DA" w14:textId="77777777" w:rsidR="0075004A" w:rsidRDefault="0075004A" w:rsidP="0075004A">
      <w:pPr>
        <w:bidi/>
        <w:jc w:val="both"/>
        <w:rPr>
          <w:rFonts w:cs="David" w:hint="cs"/>
          <w:rtl/>
        </w:rPr>
      </w:pPr>
      <w:r>
        <w:rPr>
          <w:rFonts w:cs="David" w:hint="cs"/>
          <w:rtl/>
        </w:rPr>
        <w:tab/>
        <w:t xml:space="preserve">ניצלו את זה מתישהו בשתי הקדנציות האחרונות? אני לא זוכר. </w:t>
      </w:r>
    </w:p>
    <w:p w14:paraId="5BBFC17E" w14:textId="77777777" w:rsidR="0075004A" w:rsidRDefault="0075004A" w:rsidP="0075004A">
      <w:pPr>
        <w:bidi/>
        <w:jc w:val="both"/>
        <w:rPr>
          <w:rFonts w:cs="David" w:hint="cs"/>
          <w:rtl/>
        </w:rPr>
      </w:pPr>
    </w:p>
    <w:p w14:paraId="666EDCCE"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619C977" w14:textId="77777777" w:rsidR="0075004A" w:rsidRDefault="0075004A" w:rsidP="0075004A">
      <w:pPr>
        <w:bidi/>
        <w:jc w:val="both"/>
        <w:rPr>
          <w:rFonts w:cs="David" w:hint="cs"/>
          <w:rtl/>
        </w:rPr>
      </w:pPr>
    </w:p>
    <w:p w14:paraId="6652B305" w14:textId="77777777" w:rsidR="0075004A" w:rsidRDefault="0075004A" w:rsidP="0075004A">
      <w:pPr>
        <w:bidi/>
        <w:jc w:val="both"/>
        <w:rPr>
          <w:rFonts w:cs="David" w:hint="cs"/>
          <w:rtl/>
        </w:rPr>
      </w:pPr>
      <w:r>
        <w:rPr>
          <w:rFonts w:cs="David" w:hint="cs"/>
          <w:rtl/>
        </w:rPr>
        <w:tab/>
        <w:t>היו</w:t>
      </w:r>
      <w:r>
        <w:rPr>
          <w:rFonts w:cs="David"/>
          <w:rtl/>
        </w:rPr>
        <w:t>"</w:t>
      </w:r>
      <w:r>
        <w:rPr>
          <w:rFonts w:cs="David" w:hint="cs"/>
          <w:rtl/>
        </w:rPr>
        <w:t xml:space="preserve">ר יריב </w:t>
      </w:r>
      <w:proofErr w:type="spellStart"/>
      <w:r>
        <w:rPr>
          <w:rFonts w:cs="David" w:hint="cs"/>
          <w:rtl/>
        </w:rPr>
        <w:t>לוין</w:t>
      </w:r>
      <w:proofErr w:type="spellEnd"/>
      <w:r>
        <w:rPr>
          <w:rFonts w:cs="David" w:hint="cs"/>
          <w:rtl/>
        </w:rPr>
        <w:t xml:space="preserve"> ניסה לעשות את זה. </w:t>
      </w:r>
    </w:p>
    <w:p w14:paraId="0DAAAA06" w14:textId="77777777" w:rsidR="0075004A" w:rsidRDefault="0075004A" w:rsidP="0075004A">
      <w:pPr>
        <w:bidi/>
        <w:jc w:val="both"/>
        <w:rPr>
          <w:rFonts w:cs="David" w:hint="cs"/>
          <w:rtl/>
        </w:rPr>
      </w:pPr>
    </w:p>
    <w:p w14:paraId="67496E89"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7226D1E" w14:textId="77777777" w:rsidR="0075004A" w:rsidRDefault="0075004A" w:rsidP="0075004A">
      <w:pPr>
        <w:bidi/>
        <w:jc w:val="both"/>
        <w:rPr>
          <w:rFonts w:cs="David" w:hint="cs"/>
          <w:rtl/>
        </w:rPr>
      </w:pPr>
    </w:p>
    <w:p w14:paraId="4EC0C83A" w14:textId="77777777" w:rsidR="0075004A" w:rsidRDefault="0075004A" w:rsidP="0075004A">
      <w:pPr>
        <w:bidi/>
        <w:jc w:val="both"/>
        <w:rPr>
          <w:rFonts w:cs="David" w:hint="cs"/>
          <w:rtl/>
        </w:rPr>
      </w:pPr>
      <w:r>
        <w:rPr>
          <w:rFonts w:cs="David" w:hint="cs"/>
          <w:rtl/>
        </w:rPr>
        <w:tab/>
        <w:t xml:space="preserve">ניסיתי לעשות את זה בחוק. </w:t>
      </w:r>
    </w:p>
    <w:p w14:paraId="54CE38FA" w14:textId="77777777" w:rsidR="0075004A" w:rsidRDefault="0075004A" w:rsidP="0075004A">
      <w:pPr>
        <w:bidi/>
        <w:jc w:val="both"/>
        <w:rPr>
          <w:rFonts w:cs="David" w:hint="cs"/>
          <w:rtl/>
        </w:rPr>
      </w:pPr>
    </w:p>
    <w:p w14:paraId="066CBBD8"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46F0BF6" w14:textId="77777777" w:rsidR="0075004A" w:rsidRDefault="0075004A" w:rsidP="0075004A">
      <w:pPr>
        <w:bidi/>
        <w:jc w:val="both"/>
        <w:rPr>
          <w:rFonts w:cs="David" w:hint="cs"/>
          <w:rtl/>
        </w:rPr>
      </w:pPr>
    </w:p>
    <w:p w14:paraId="032AA294" w14:textId="77777777" w:rsidR="0075004A" w:rsidRDefault="0075004A" w:rsidP="0075004A">
      <w:pPr>
        <w:bidi/>
        <w:ind w:firstLine="720"/>
        <w:jc w:val="both"/>
        <w:rPr>
          <w:rFonts w:cs="David" w:hint="cs"/>
          <w:rtl/>
        </w:rPr>
      </w:pPr>
      <w:r>
        <w:rPr>
          <w:rFonts w:cs="David" w:hint="cs"/>
          <w:rtl/>
        </w:rPr>
        <w:t xml:space="preserve">בדצמבר 2003 קבעו בפעם האחרונה את מספר השופטים. </w:t>
      </w:r>
    </w:p>
    <w:p w14:paraId="15ABC2D0" w14:textId="77777777" w:rsidR="0075004A" w:rsidRDefault="0075004A" w:rsidP="0075004A">
      <w:pPr>
        <w:bidi/>
        <w:ind w:firstLine="720"/>
        <w:jc w:val="both"/>
        <w:rPr>
          <w:rFonts w:cs="David" w:hint="cs"/>
          <w:rtl/>
        </w:rPr>
      </w:pPr>
    </w:p>
    <w:p w14:paraId="795D5E22" w14:textId="77777777" w:rsidR="0075004A" w:rsidRDefault="0075004A" w:rsidP="0075004A">
      <w:pPr>
        <w:bidi/>
        <w:jc w:val="both"/>
        <w:rPr>
          <w:rFonts w:cs="David" w:hint="cs"/>
          <w:u w:val="single"/>
          <w:rtl/>
        </w:rPr>
      </w:pPr>
      <w:r w:rsidRPr="008072B6">
        <w:rPr>
          <w:rFonts w:cs="David" w:hint="cs"/>
          <w:u w:val="single"/>
          <w:rtl/>
        </w:rPr>
        <w:t>אברהם מיכאלי:</w:t>
      </w:r>
    </w:p>
    <w:p w14:paraId="0DF13484" w14:textId="77777777" w:rsidR="0075004A" w:rsidRDefault="0075004A" w:rsidP="0075004A">
      <w:pPr>
        <w:bidi/>
        <w:ind w:firstLine="720"/>
        <w:jc w:val="both"/>
        <w:rPr>
          <w:rFonts w:cs="David" w:hint="cs"/>
          <w:rtl/>
        </w:rPr>
      </w:pPr>
    </w:p>
    <w:p w14:paraId="797870A9" w14:textId="77777777" w:rsidR="0075004A" w:rsidRDefault="0075004A" w:rsidP="0075004A">
      <w:pPr>
        <w:bidi/>
        <w:ind w:firstLine="720"/>
        <w:jc w:val="both"/>
        <w:rPr>
          <w:rFonts w:cs="David" w:hint="cs"/>
          <w:rtl/>
        </w:rPr>
      </w:pPr>
      <w:r>
        <w:rPr>
          <w:rFonts w:cs="David" w:hint="cs"/>
          <w:rtl/>
        </w:rPr>
        <w:t xml:space="preserve">היה דיון מסודר בוועדה? אני לא זוכר בשתי הקדנציות האחרונות שזה היה. </w:t>
      </w:r>
    </w:p>
    <w:p w14:paraId="1C86F2E4" w14:textId="77777777" w:rsidR="0075004A" w:rsidRDefault="0075004A" w:rsidP="0075004A">
      <w:pPr>
        <w:bidi/>
        <w:ind w:firstLine="720"/>
        <w:jc w:val="both"/>
        <w:rPr>
          <w:rFonts w:cs="David" w:hint="cs"/>
          <w:rtl/>
        </w:rPr>
      </w:pPr>
    </w:p>
    <w:p w14:paraId="0020D31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64F1764" w14:textId="77777777" w:rsidR="0075004A" w:rsidRDefault="0075004A" w:rsidP="0075004A">
      <w:pPr>
        <w:bidi/>
        <w:ind w:firstLine="720"/>
        <w:jc w:val="both"/>
        <w:rPr>
          <w:rFonts w:cs="David" w:hint="cs"/>
          <w:rtl/>
        </w:rPr>
      </w:pPr>
    </w:p>
    <w:p w14:paraId="2340F860" w14:textId="77777777" w:rsidR="0075004A" w:rsidRDefault="0075004A" w:rsidP="0075004A">
      <w:pPr>
        <w:bidi/>
        <w:ind w:firstLine="720"/>
        <w:jc w:val="both"/>
        <w:rPr>
          <w:rFonts w:cs="David" w:hint="cs"/>
          <w:rtl/>
        </w:rPr>
      </w:pPr>
      <w:r>
        <w:rPr>
          <w:rFonts w:cs="David" w:hint="cs"/>
          <w:rtl/>
        </w:rPr>
        <w:t>ב-24 בדצמבר 2003 קבעה הכנסת שמספר השופטים יהיה 15. לא יהיה דיון ואז תיערך הצבעה. התלבטנו איך לעשות את ההצבעה. "תחילה על ההשגות ולאחר מכן על הצעת הוועדה, כמפורט להלן."</w:t>
      </w:r>
    </w:p>
    <w:p w14:paraId="0E8540B3" w14:textId="77777777" w:rsidR="0075004A" w:rsidRDefault="0075004A" w:rsidP="0075004A">
      <w:pPr>
        <w:bidi/>
        <w:jc w:val="both"/>
        <w:rPr>
          <w:rFonts w:cs="David" w:hint="cs"/>
          <w:rtl/>
        </w:rPr>
      </w:pPr>
    </w:p>
    <w:p w14:paraId="290FBAB4" w14:textId="77777777" w:rsidR="0075004A" w:rsidRDefault="0075004A" w:rsidP="0075004A">
      <w:pPr>
        <w:bidi/>
        <w:jc w:val="both"/>
        <w:rPr>
          <w:rFonts w:cs="David" w:hint="cs"/>
          <w:u w:val="single"/>
          <w:rtl/>
        </w:rPr>
      </w:pPr>
      <w:r w:rsidRPr="008072B6">
        <w:rPr>
          <w:rFonts w:cs="David" w:hint="cs"/>
          <w:u w:val="single"/>
          <w:rtl/>
        </w:rPr>
        <w:t>אברהם מיכאלי:</w:t>
      </w:r>
    </w:p>
    <w:p w14:paraId="5B7A58E7" w14:textId="77777777" w:rsidR="0075004A" w:rsidRDefault="0075004A" w:rsidP="0075004A">
      <w:pPr>
        <w:bidi/>
        <w:jc w:val="both"/>
        <w:rPr>
          <w:rFonts w:cs="David" w:hint="cs"/>
          <w:rtl/>
        </w:rPr>
      </w:pPr>
    </w:p>
    <w:p w14:paraId="7FB17F60" w14:textId="77777777" w:rsidR="0075004A" w:rsidRDefault="0075004A" w:rsidP="0075004A">
      <w:pPr>
        <w:bidi/>
        <w:jc w:val="both"/>
        <w:rPr>
          <w:rFonts w:cs="David" w:hint="cs"/>
          <w:rtl/>
        </w:rPr>
      </w:pPr>
      <w:r>
        <w:rPr>
          <w:rFonts w:cs="David" w:hint="cs"/>
          <w:rtl/>
        </w:rPr>
        <w:tab/>
        <w:t xml:space="preserve">כמו חוק. </w:t>
      </w:r>
    </w:p>
    <w:p w14:paraId="57708C25" w14:textId="77777777" w:rsidR="0075004A" w:rsidRDefault="0075004A" w:rsidP="0075004A">
      <w:pPr>
        <w:bidi/>
        <w:jc w:val="both"/>
        <w:rPr>
          <w:rFonts w:cs="David" w:hint="cs"/>
          <w:rtl/>
        </w:rPr>
      </w:pPr>
    </w:p>
    <w:p w14:paraId="13BD5477"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15E17B8" w14:textId="77777777" w:rsidR="0075004A" w:rsidRDefault="0075004A" w:rsidP="0075004A">
      <w:pPr>
        <w:bidi/>
        <w:jc w:val="both"/>
        <w:rPr>
          <w:rFonts w:cs="David" w:hint="cs"/>
          <w:u w:val="single"/>
          <w:rtl/>
        </w:rPr>
      </w:pPr>
    </w:p>
    <w:p w14:paraId="71C0DA6A" w14:textId="77777777" w:rsidR="0075004A" w:rsidRDefault="0075004A" w:rsidP="0075004A">
      <w:pPr>
        <w:bidi/>
        <w:ind w:firstLine="720"/>
        <w:jc w:val="both"/>
        <w:rPr>
          <w:rFonts w:cs="David" w:hint="cs"/>
          <w:rtl/>
        </w:rPr>
      </w:pPr>
      <w:r>
        <w:rPr>
          <w:rFonts w:cs="David" w:hint="cs"/>
          <w:rtl/>
        </w:rPr>
        <w:t xml:space="preserve">כמו קריאה </w:t>
      </w:r>
      <w:proofErr w:type="spellStart"/>
      <w:r>
        <w:rPr>
          <w:rFonts w:cs="David" w:hint="cs"/>
          <w:rtl/>
        </w:rPr>
        <w:t>שניה</w:t>
      </w:r>
      <w:proofErr w:type="spellEnd"/>
      <w:r>
        <w:rPr>
          <w:rFonts w:cs="David" w:hint="cs"/>
          <w:rtl/>
        </w:rPr>
        <w:t xml:space="preserve">. </w:t>
      </w:r>
    </w:p>
    <w:p w14:paraId="0E87F5EB" w14:textId="77777777" w:rsidR="0075004A" w:rsidRDefault="0075004A" w:rsidP="0075004A">
      <w:pPr>
        <w:bidi/>
        <w:jc w:val="both"/>
        <w:rPr>
          <w:rFonts w:cs="David" w:hint="cs"/>
          <w:rtl/>
        </w:rPr>
      </w:pPr>
    </w:p>
    <w:p w14:paraId="10F1F0F2"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CB52CB6" w14:textId="77777777" w:rsidR="0075004A" w:rsidRDefault="0075004A" w:rsidP="0075004A">
      <w:pPr>
        <w:bidi/>
        <w:jc w:val="both"/>
        <w:rPr>
          <w:rFonts w:cs="David" w:hint="cs"/>
          <w:rtl/>
        </w:rPr>
      </w:pPr>
    </w:p>
    <w:p w14:paraId="3D810FD1" w14:textId="77777777" w:rsidR="0075004A" w:rsidRDefault="0075004A" w:rsidP="0075004A">
      <w:pPr>
        <w:bidi/>
        <w:ind w:firstLine="720"/>
        <w:jc w:val="both"/>
        <w:rPr>
          <w:rFonts w:cs="David" w:hint="cs"/>
          <w:rtl/>
        </w:rPr>
      </w:pPr>
      <w:r>
        <w:rPr>
          <w:rFonts w:cs="David" w:hint="cs"/>
          <w:rtl/>
        </w:rPr>
        <w:t xml:space="preserve">"לא התקבלו השגות </w:t>
      </w:r>
      <w:r>
        <w:rPr>
          <w:rFonts w:cs="David"/>
          <w:rtl/>
        </w:rPr>
        <w:t>–</w:t>
      </w:r>
      <w:r>
        <w:rPr>
          <w:rFonts w:cs="David" w:hint="cs"/>
          <w:rtl/>
        </w:rPr>
        <w:t xml:space="preserve"> תצביע הכנסת על הצעת הוועדה; התקבלה השגה אחת </w:t>
      </w:r>
      <w:r>
        <w:rPr>
          <w:rFonts w:cs="David"/>
          <w:rtl/>
        </w:rPr>
        <w:t>–</w:t>
      </w:r>
      <w:r>
        <w:rPr>
          <w:rFonts w:cs="David" w:hint="cs"/>
          <w:rtl/>
        </w:rPr>
        <w:t xml:space="preserve"> תהא היא החלטת הכנסת" </w:t>
      </w:r>
      <w:r>
        <w:rPr>
          <w:rFonts w:cs="David"/>
          <w:rtl/>
        </w:rPr>
        <w:t>–</w:t>
      </w:r>
      <w:r>
        <w:rPr>
          <w:rFonts w:cs="David" w:hint="cs"/>
          <w:rtl/>
        </w:rPr>
        <w:t xml:space="preserve"> ואז לא מצביעים על הצעת הוועדה. "התקבלו כמה השגות </w:t>
      </w:r>
      <w:r>
        <w:rPr>
          <w:rFonts w:cs="David"/>
          <w:rtl/>
        </w:rPr>
        <w:t>–</w:t>
      </w:r>
      <w:r>
        <w:rPr>
          <w:rFonts w:cs="David" w:hint="cs"/>
          <w:rtl/>
        </w:rPr>
        <w:t xml:space="preserve"> תכריע הכנסת ביניהן".</w:t>
      </w:r>
    </w:p>
    <w:p w14:paraId="1B48ACA1" w14:textId="77777777" w:rsidR="0075004A" w:rsidRDefault="0075004A" w:rsidP="0075004A">
      <w:pPr>
        <w:bidi/>
        <w:jc w:val="both"/>
        <w:rPr>
          <w:rFonts w:cs="David" w:hint="cs"/>
          <w:rtl/>
        </w:rPr>
      </w:pPr>
    </w:p>
    <w:p w14:paraId="4E135EF3"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82E6E89" w14:textId="77777777" w:rsidR="0075004A" w:rsidRDefault="0075004A" w:rsidP="0075004A">
      <w:pPr>
        <w:bidi/>
        <w:jc w:val="both"/>
        <w:rPr>
          <w:rFonts w:cs="David" w:hint="cs"/>
          <w:u w:val="single"/>
          <w:rtl/>
        </w:rPr>
      </w:pPr>
    </w:p>
    <w:p w14:paraId="08536AF2" w14:textId="77777777" w:rsidR="0075004A" w:rsidRDefault="0075004A" w:rsidP="0075004A">
      <w:pPr>
        <w:bidi/>
        <w:ind w:firstLine="720"/>
        <w:jc w:val="both"/>
        <w:rPr>
          <w:rFonts w:cs="David" w:hint="cs"/>
          <w:rtl/>
        </w:rPr>
      </w:pPr>
      <w:r>
        <w:rPr>
          <w:rFonts w:cs="David" w:hint="cs"/>
          <w:rtl/>
        </w:rPr>
        <w:t>קודם כול בסעיף (ד) - לא יהיה דיון, אבל ליושב ראש הוועדה תהיה זכות להשיב?</w:t>
      </w:r>
    </w:p>
    <w:p w14:paraId="033A6BFB" w14:textId="77777777" w:rsidR="0075004A" w:rsidRDefault="0075004A" w:rsidP="0075004A">
      <w:pPr>
        <w:bidi/>
        <w:jc w:val="both"/>
        <w:rPr>
          <w:rFonts w:cs="David" w:hint="cs"/>
          <w:rtl/>
        </w:rPr>
      </w:pPr>
    </w:p>
    <w:p w14:paraId="734D3A26"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4BCA5F6" w14:textId="77777777" w:rsidR="0075004A" w:rsidRDefault="0075004A" w:rsidP="0075004A">
      <w:pPr>
        <w:bidi/>
        <w:jc w:val="both"/>
        <w:rPr>
          <w:rFonts w:cs="David" w:hint="cs"/>
          <w:rtl/>
        </w:rPr>
      </w:pPr>
    </w:p>
    <w:p w14:paraId="0437BD57" w14:textId="77777777" w:rsidR="0075004A" w:rsidRDefault="0075004A" w:rsidP="0075004A">
      <w:pPr>
        <w:bidi/>
        <w:jc w:val="both"/>
        <w:rPr>
          <w:rFonts w:cs="David" w:hint="cs"/>
          <w:rtl/>
        </w:rPr>
      </w:pPr>
      <w:r>
        <w:rPr>
          <w:rFonts w:cs="David" w:hint="cs"/>
          <w:rtl/>
        </w:rPr>
        <w:tab/>
        <w:t xml:space="preserve">כן, מאה אחוז. </w:t>
      </w:r>
    </w:p>
    <w:p w14:paraId="69676687" w14:textId="77777777" w:rsidR="0075004A" w:rsidRDefault="0075004A" w:rsidP="0075004A">
      <w:pPr>
        <w:bidi/>
        <w:jc w:val="both"/>
        <w:rPr>
          <w:rFonts w:cs="David" w:hint="cs"/>
          <w:rtl/>
        </w:rPr>
      </w:pPr>
    </w:p>
    <w:p w14:paraId="3ED54486"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6B2AFB5" w14:textId="77777777" w:rsidR="0075004A" w:rsidRDefault="0075004A" w:rsidP="0075004A">
      <w:pPr>
        <w:bidi/>
        <w:jc w:val="both"/>
        <w:rPr>
          <w:rFonts w:cs="David" w:hint="cs"/>
          <w:rtl/>
        </w:rPr>
      </w:pPr>
    </w:p>
    <w:p w14:paraId="600B833A" w14:textId="77777777" w:rsidR="0075004A" w:rsidRDefault="0075004A" w:rsidP="0075004A">
      <w:pPr>
        <w:bidi/>
        <w:jc w:val="both"/>
        <w:rPr>
          <w:rFonts w:cs="David" w:hint="cs"/>
          <w:rtl/>
        </w:rPr>
      </w:pPr>
      <w:r>
        <w:rPr>
          <w:rFonts w:cs="David" w:hint="cs"/>
          <w:rtl/>
        </w:rPr>
        <w:tab/>
      </w:r>
      <w:proofErr w:type="spellStart"/>
      <w:r>
        <w:rPr>
          <w:rFonts w:cs="David" w:hint="cs"/>
          <w:rtl/>
        </w:rPr>
        <w:t>אוקיי</w:t>
      </w:r>
      <w:proofErr w:type="spellEnd"/>
      <w:r>
        <w:rPr>
          <w:rFonts w:cs="David" w:hint="cs"/>
          <w:rtl/>
        </w:rPr>
        <w:t xml:space="preserve">. </w:t>
      </w:r>
    </w:p>
    <w:p w14:paraId="34B6250F" w14:textId="77777777" w:rsidR="0075004A" w:rsidRDefault="0075004A" w:rsidP="0075004A">
      <w:pPr>
        <w:bidi/>
        <w:jc w:val="both"/>
        <w:rPr>
          <w:rFonts w:cs="David" w:hint="cs"/>
          <w:rtl/>
        </w:rPr>
      </w:pPr>
    </w:p>
    <w:p w14:paraId="4AB873E2"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142913A" w14:textId="77777777" w:rsidR="0075004A" w:rsidRDefault="0075004A" w:rsidP="0075004A">
      <w:pPr>
        <w:bidi/>
        <w:jc w:val="both"/>
        <w:rPr>
          <w:rFonts w:cs="David" w:hint="cs"/>
          <w:rtl/>
        </w:rPr>
      </w:pPr>
    </w:p>
    <w:p w14:paraId="11CA15AC" w14:textId="77777777" w:rsidR="0075004A" w:rsidRDefault="0075004A" w:rsidP="0075004A">
      <w:pPr>
        <w:bidi/>
        <w:jc w:val="both"/>
        <w:rPr>
          <w:rFonts w:cs="David" w:hint="cs"/>
          <w:rtl/>
        </w:rPr>
      </w:pPr>
      <w:r>
        <w:rPr>
          <w:rFonts w:cs="David" w:hint="cs"/>
          <w:rtl/>
        </w:rPr>
        <w:tab/>
        <w:t xml:space="preserve">אם התקבלה אחת ההשגות, אז אני לא יכול להחזיר את זה לוועדה. </w:t>
      </w:r>
    </w:p>
    <w:p w14:paraId="10AE126C" w14:textId="77777777" w:rsidR="0075004A" w:rsidRDefault="0075004A" w:rsidP="0075004A">
      <w:pPr>
        <w:bidi/>
        <w:jc w:val="both"/>
        <w:rPr>
          <w:rFonts w:cs="David" w:hint="cs"/>
          <w:rtl/>
        </w:rPr>
      </w:pPr>
    </w:p>
    <w:p w14:paraId="01056FC9" w14:textId="77777777" w:rsidR="0075004A" w:rsidRDefault="0075004A" w:rsidP="0075004A">
      <w:pPr>
        <w:bidi/>
        <w:jc w:val="both"/>
        <w:rPr>
          <w:rFonts w:cs="David" w:hint="cs"/>
          <w:u w:val="single"/>
          <w:rtl/>
        </w:rPr>
      </w:pPr>
      <w:r w:rsidRPr="008072B6">
        <w:rPr>
          <w:rFonts w:cs="David" w:hint="cs"/>
          <w:u w:val="single"/>
          <w:rtl/>
        </w:rPr>
        <w:t>אברהם מיכאלי:</w:t>
      </w:r>
    </w:p>
    <w:p w14:paraId="489E2E7D" w14:textId="77777777" w:rsidR="0075004A" w:rsidRDefault="0075004A" w:rsidP="0075004A">
      <w:pPr>
        <w:bidi/>
        <w:jc w:val="both"/>
        <w:rPr>
          <w:rFonts w:cs="David" w:hint="cs"/>
          <w:rtl/>
        </w:rPr>
      </w:pPr>
    </w:p>
    <w:p w14:paraId="776A3B4A" w14:textId="77777777" w:rsidR="0075004A" w:rsidRDefault="0075004A" w:rsidP="0075004A">
      <w:pPr>
        <w:bidi/>
        <w:jc w:val="both"/>
        <w:rPr>
          <w:rFonts w:cs="David" w:hint="cs"/>
          <w:rtl/>
        </w:rPr>
      </w:pPr>
      <w:r>
        <w:rPr>
          <w:rFonts w:cs="David" w:hint="cs"/>
          <w:rtl/>
        </w:rPr>
        <w:tab/>
        <w:t>למה לא?</w:t>
      </w:r>
    </w:p>
    <w:p w14:paraId="41716EEF" w14:textId="77777777" w:rsidR="0075004A" w:rsidRDefault="0075004A" w:rsidP="0075004A">
      <w:pPr>
        <w:bidi/>
        <w:jc w:val="both"/>
        <w:rPr>
          <w:rFonts w:cs="David" w:hint="cs"/>
          <w:rtl/>
        </w:rPr>
      </w:pPr>
    </w:p>
    <w:p w14:paraId="37B993C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56701AC" w14:textId="77777777" w:rsidR="0075004A" w:rsidRDefault="0075004A" w:rsidP="0075004A">
      <w:pPr>
        <w:bidi/>
        <w:jc w:val="both"/>
        <w:rPr>
          <w:rFonts w:cs="David" w:hint="cs"/>
          <w:rtl/>
        </w:rPr>
      </w:pPr>
    </w:p>
    <w:p w14:paraId="3BB80F28" w14:textId="77777777" w:rsidR="0075004A" w:rsidRDefault="0075004A" w:rsidP="0075004A">
      <w:pPr>
        <w:bidi/>
        <w:jc w:val="both"/>
        <w:rPr>
          <w:rFonts w:cs="David" w:hint="cs"/>
          <w:rtl/>
        </w:rPr>
      </w:pPr>
      <w:r>
        <w:rPr>
          <w:rFonts w:cs="David" w:hint="cs"/>
          <w:rtl/>
        </w:rPr>
        <w:tab/>
        <w:t xml:space="preserve">כי לא כתוב פה. </w:t>
      </w:r>
    </w:p>
    <w:p w14:paraId="1F2A4C0C" w14:textId="77777777" w:rsidR="0075004A" w:rsidRDefault="0075004A" w:rsidP="0075004A">
      <w:pPr>
        <w:bidi/>
        <w:jc w:val="both"/>
        <w:rPr>
          <w:rFonts w:cs="David" w:hint="cs"/>
          <w:rtl/>
        </w:rPr>
      </w:pPr>
    </w:p>
    <w:p w14:paraId="34B42C0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F09967A" w14:textId="77777777" w:rsidR="0075004A" w:rsidRDefault="0075004A" w:rsidP="0075004A">
      <w:pPr>
        <w:bidi/>
        <w:jc w:val="both"/>
        <w:rPr>
          <w:rFonts w:cs="David" w:hint="cs"/>
          <w:rtl/>
        </w:rPr>
      </w:pPr>
      <w:r>
        <w:rPr>
          <w:rFonts w:cs="David" w:hint="cs"/>
          <w:rtl/>
        </w:rPr>
        <w:tab/>
      </w:r>
    </w:p>
    <w:p w14:paraId="2DDEBE48" w14:textId="77777777" w:rsidR="0075004A" w:rsidRDefault="0075004A" w:rsidP="0075004A">
      <w:pPr>
        <w:bidi/>
        <w:ind w:firstLine="720"/>
        <w:jc w:val="both"/>
        <w:rPr>
          <w:rFonts w:cs="David" w:hint="cs"/>
          <w:rtl/>
        </w:rPr>
      </w:pPr>
      <w:r>
        <w:rPr>
          <w:rFonts w:cs="David" w:hint="cs"/>
          <w:rtl/>
        </w:rPr>
        <w:t xml:space="preserve">אין פה אפשרות להחזיר. </w:t>
      </w:r>
    </w:p>
    <w:p w14:paraId="5536A2A7" w14:textId="77777777" w:rsidR="0075004A" w:rsidRDefault="0075004A" w:rsidP="0075004A">
      <w:pPr>
        <w:bidi/>
        <w:jc w:val="both"/>
        <w:rPr>
          <w:rFonts w:cs="David" w:hint="cs"/>
          <w:rtl/>
        </w:rPr>
      </w:pPr>
    </w:p>
    <w:p w14:paraId="2C0AB9FC"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328DBFCE" w14:textId="77777777" w:rsidR="0075004A" w:rsidRDefault="0075004A" w:rsidP="0075004A">
      <w:pPr>
        <w:bidi/>
        <w:jc w:val="both"/>
        <w:rPr>
          <w:rFonts w:cs="David" w:hint="cs"/>
          <w:u w:val="single"/>
          <w:rtl/>
        </w:rPr>
      </w:pPr>
    </w:p>
    <w:p w14:paraId="030411B7" w14:textId="77777777" w:rsidR="0075004A" w:rsidRDefault="0075004A" w:rsidP="0075004A">
      <w:pPr>
        <w:bidi/>
        <w:ind w:firstLine="720"/>
        <w:jc w:val="both"/>
        <w:rPr>
          <w:rFonts w:cs="David" w:hint="cs"/>
          <w:rtl/>
        </w:rPr>
      </w:pPr>
      <w:r>
        <w:rPr>
          <w:rFonts w:cs="David" w:hint="cs"/>
          <w:rtl/>
        </w:rPr>
        <w:t xml:space="preserve">זה מה שאני אומר, יהיה כמו חוק בקריאה </w:t>
      </w:r>
      <w:proofErr w:type="spellStart"/>
      <w:r>
        <w:rPr>
          <w:rFonts w:cs="David" w:hint="cs"/>
          <w:rtl/>
        </w:rPr>
        <w:t>שניה</w:t>
      </w:r>
      <w:proofErr w:type="spellEnd"/>
      <w:r>
        <w:rPr>
          <w:rFonts w:cs="David" w:hint="cs"/>
          <w:rtl/>
        </w:rPr>
        <w:t xml:space="preserve">. </w:t>
      </w:r>
    </w:p>
    <w:p w14:paraId="4E283EB8" w14:textId="77777777" w:rsidR="0075004A" w:rsidRDefault="0075004A" w:rsidP="0075004A">
      <w:pPr>
        <w:bidi/>
        <w:jc w:val="both"/>
        <w:rPr>
          <w:rFonts w:cs="David" w:hint="cs"/>
          <w:rtl/>
        </w:rPr>
      </w:pPr>
    </w:p>
    <w:p w14:paraId="78FAFD3F"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FD25A03" w14:textId="77777777" w:rsidR="0075004A" w:rsidRDefault="0075004A" w:rsidP="0075004A">
      <w:pPr>
        <w:bidi/>
        <w:jc w:val="both"/>
        <w:rPr>
          <w:rFonts w:cs="David" w:hint="cs"/>
          <w:u w:val="single"/>
          <w:rtl/>
        </w:rPr>
      </w:pPr>
    </w:p>
    <w:p w14:paraId="53D4164E" w14:textId="77777777" w:rsidR="0075004A" w:rsidRDefault="0075004A" w:rsidP="0075004A">
      <w:pPr>
        <w:bidi/>
        <w:ind w:firstLine="720"/>
        <w:jc w:val="both"/>
        <w:rPr>
          <w:rFonts w:cs="David" w:hint="cs"/>
          <w:rtl/>
        </w:rPr>
      </w:pPr>
      <w:r>
        <w:rPr>
          <w:rFonts w:cs="David" w:hint="cs"/>
          <w:rtl/>
        </w:rPr>
        <w:t>יש לי הערה אחת, שכן צריכה לבוא פה לידי ביטוי, והיא שאם קיבלה הוועדה את ההצעה שהתחילה את התהליך, המציעים תהיה להם זכות ל</w:t>
      </w:r>
      <w:smartTag w:uri="urn:schemas-microsoft-com:office:smarttags" w:element="PersonName">
        <w:r>
          <w:rPr>
            <w:rFonts w:cs="David" w:hint="cs"/>
            <w:rtl/>
          </w:rPr>
          <w:t>דב</w:t>
        </w:r>
      </w:smartTag>
      <w:r>
        <w:rPr>
          <w:rFonts w:cs="David" w:hint="cs"/>
          <w:rtl/>
        </w:rPr>
        <w:t xml:space="preserve">ר. </w:t>
      </w:r>
    </w:p>
    <w:p w14:paraId="0A6899C9" w14:textId="77777777" w:rsidR="0075004A" w:rsidRDefault="0075004A" w:rsidP="0075004A">
      <w:pPr>
        <w:bidi/>
        <w:jc w:val="both"/>
        <w:rPr>
          <w:rFonts w:cs="David" w:hint="cs"/>
          <w:rtl/>
        </w:rPr>
      </w:pPr>
    </w:p>
    <w:p w14:paraId="69E079A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63A6E583" w14:textId="77777777" w:rsidR="0075004A" w:rsidRDefault="0075004A" w:rsidP="0075004A">
      <w:pPr>
        <w:bidi/>
        <w:jc w:val="both"/>
        <w:rPr>
          <w:rFonts w:cs="David" w:hint="cs"/>
          <w:rtl/>
        </w:rPr>
      </w:pPr>
    </w:p>
    <w:p w14:paraId="14BFAC22" w14:textId="77777777" w:rsidR="0075004A" w:rsidRDefault="0075004A" w:rsidP="0075004A">
      <w:pPr>
        <w:bidi/>
        <w:ind w:firstLine="720"/>
        <w:jc w:val="both"/>
        <w:rPr>
          <w:rFonts w:cs="David" w:hint="cs"/>
          <w:rtl/>
        </w:rPr>
      </w:pPr>
      <w:r>
        <w:rPr>
          <w:rFonts w:cs="David" w:hint="cs"/>
          <w:rtl/>
        </w:rPr>
        <w:t>תמיד אפשר לתת למציע זכות ל</w:t>
      </w:r>
      <w:smartTag w:uri="urn:schemas-microsoft-com:office:smarttags" w:element="PersonName">
        <w:r>
          <w:rPr>
            <w:rFonts w:cs="David" w:hint="cs"/>
            <w:rtl/>
          </w:rPr>
          <w:t>דב</w:t>
        </w:r>
      </w:smartTag>
      <w:r>
        <w:rPr>
          <w:rFonts w:cs="David" w:hint="cs"/>
          <w:rtl/>
        </w:rPr>
        <w:t xml:space="preserve">ר. אבל אמרנו שזה עשרה מציעים. </w:t>
      </w:r>
    </w:p>
    <w:p w14:paraId="183B4A27" w14:textId="77777777" w:rsidR="0075004A" w:rsidRDefault="0075004A" w:rsidP="0075004A">
      <w:pPr>
        <w:bidi/>
        <w:ind w:firstLine="720"/>
        <w:jc w:val="both"/>
        <w:rPr>
          <w:rFonts w:cs="David" w:hint="cs"/>
          <w:rtl/>
        </w:rPr>
      </w:pPr>
    </w:p>
    <w:p w14:paraId="35987DAE"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61A48F0" w14:textId="77777777" w:rsidR="0075004A" w:rsidRDefault="0075004A" w:rsidP="0075004A">
      <w:pPr>
        <w:bidi/>
        <w:ind w:firstLine="720"/>
        <w:jc w:val="both"/>
        <w:rPr>
          <w:rFonts w:cs="David" w:hint="cs"/>
          <w:rtl/>
        </w:rPr>
      </w:pPr>
    </w:p>
    <w:p w14:paraId="296CF907" w14:textId="77777777" w:rsidR="0075004A" w:rsidRDefault="0075004A" w:rsidP="0075004A">
      <w:pPr>
        <w:bidi/>
        <w:ind w:firstLine="720"/>
        <w:jc w:val="both"/>
        <w:rPr>
          <w:rFonts w:cs="David" w:hint="cs"/>
          <w:rtl/>
        </w:rPr>
      </w:pPr>
      <w:r>
        <w:rPr>
          <w:rFonts w:cs="David" w:hint="cs"/>
          <w:rtl/>
        </w:rPr>
        <w:t xml:space="preserve">לא חשוב, צריך לאפשר להם. מה קרה? הוועדה אימצה את הצעת המציעים ובסוף המציעים מנועים בכלל - - - </w:t>
      </w:r>
    </w:p>
    <w:p w14:paraId="549A5337" w14:textId="77777777" w:rsidR="0075004A" w:rsidRDefault="0075004A" w:rsidP="0075004A">
      <w:pPr>
        <w:bidi/>
        <w:ind w:firstLine="720"/>
        <w:jc w:val="both"/>
        <w:rPr>
          <w:rFonts w:cs="David" w:hint="cs"/>
          <w:rtl/>
        </w:rPr>
      </w:pPr>
    </w:p>
    <w:p w14:paraId="3F773E5F"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5CA090BC" w14:textId="77777777" w:rsidR="0075004A" w:rsidRDefault="0075004A" w:rsidP="0075004A">
      <w:pPr>
        <w:bidi/>
        <w:ind w:firstLine="720"/>
        <w:jc w:val="both"/>
        <w:rPr>
          <w:rFonts w:cs="David" w:hint="cs"/>
          <w:rtl/>
        </w:rPr>
      </w:pPr>
    </w:p>
    <w:p w14:paraId="16DD6E6A" w14:textId="77777777" w:rsidR="0075004A" w:rsidRDefault="0075004A" w:rsidP="0075004A">
      <w:pPr>
        <w:bidi/>
        <w:ind w:firstLine="720"/>
        <w:jc w:val="both"/>
        <w:rPr>
          <w:rFonts w:cs="David" w:hint="cs"/>
          <w:rtl/>
        </w:rPr>
      </w:pPr>
      <w:r>
        <w:rPr>
          <w:rFonts w:cs="David" w:hint="cs"/>
          <w:rtl/>
        </w:rPr>
        <w:t>אבל יכול להיות שהם הציעו 20 והוועדה קבעה 21, עדיין  - - -</w:t>
      </w:r>
    </w:p>
    <w:p w14:paraId="47E1A47C" w14:textId="77777777" w:rsidR="0075004A" w:rsidRDefault="0075004A" w:rsidP="0075004A">
      <w:pPr>
        <w:bidi/>
        <w:ind w:firstLine="720"/>
        <w:jc w:val="both"/>
        <w:rPr>
          <w:rFonts w:cs="David" w:hint="cs"/>
          <w:rtl/>
        </w:rPr>
      </w:pPr>
    </w:p>
    <w:p w14:paraId="367009EE"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339C3FC" w14:textId="77777777" w:rsidR="0075004A" w:rsidRDefault="0075004A" w:rsidP="0075004A">
      <w:pPr>
        <w:bidi/>
        <w:ind w:firstLine="720"/>
        <w:jc w:val="both"/>
        <w:rPr>
          <w:rFonts w:cs="David" w:hint="cs"/>
          <w:rtl/>
        </w:rPr>
      </w:pPr>
    </w:p>
    <w:p w14:paraId="5A2049D3" w14:textId="77777777" w:rsidR="0075004A" w:rsidRDefault="0075004A" w:rsidP="0075004A">
      <w:pPr>
        <w:bidi/>
        <w:ind w:firstLine="720"/>
        <w:jc w:val="both"/>
        <w:rPr>
          <w:rFonts w:cs="David" w:hint="cs"/>
          <w:rtl/>
        </w:rPr>
      </w:pPr>
      <w:r>
        <w:rPr>
          <w:rFonts w:cs="David" w:hint="cs"/>
          <w:rtl/>
        </w:rPr>
        <w:t>אם היא קבעה 21 אז הם ישיגו 20 או יקבלו את ה-21.</w:t>
      </w:r>
    </w:p>
    <w:p w14:paraId="23BD1519" w14:textId="77777777" w:rsidR="0075004A" w:rsidRDefault="0075004A" w:rsidP="0075004A">
      <w:pPr>
        <w:bidi/>
        <w:ind w:firstLine="720"/>
        <w:jc w:val="both"/>
        <w:rPr>
          <w:rFonts w:cs="David" w:hint="cs"/>
          <w:rtl/>
        </w:rPr>
      </w:pPr>
    </w:p>
    <w:p w14:paraId="27DF2AB6"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7765EA9" w14:textId="77777777" w:rsidR="0075004A" w:rsidRDefault="0075004A" w:rsidP="0075004A">
      <w:pPr>
        <w:bidi/>
        <w:ind w:firstLine="720"/>
        <w:jc w:val="both"/>
        <w:rPr>
          <w:rFonts w:cs="David" w:hint="cs"/>
          <w:rtl/>
        </w:rPr>
      </w:pPr>
    </w:p>
    <w:p w14:paraId="531A4B5E" w14:textId="77777777" w:rsidR="0075004A" w:rsidRDefault="0075004A" w:rsidP="0075004A">
      <w:pPr>
        <w:bidi/>
        <w:ind w:firstLine="720"/>
        <w:jc w:val="both"/>
        <w:rPr>
          <w:rFonts w:cs="David" w:hint="cs"/>
          <w:rtl/>
        </w:rPr>
      </w:pPr>
      <w:r>
        <w:rPr>
          <w:rFonts w:cs="David" w:hint="cs"/>
          <w:rtl/>
        </w:rPr>
        <w:t xml:space="preserve">הם השתכנעו בוועדה שצריך 21. </w:t>
      </w:r>
    </w:p>
    <w:p w14:paraId="32CA240D" w14:textId="77777777" w:rsidR="0075004A" w:rsidRDefault="0075004A" w:rsidP="0075004A">
      <w:pPr>
        <w:bidi/>
        <w:ind w:firstLine="720"/>
        <w:jc w:val="both"/>
        <w:rPr>
          <w:rFonts w:cs="David" w:hint="cs"/>
          <w:rtl/>
        </w:rPr>
      </w:pPr>
    </w:p>
    <w:p w14:paraId="0FD5C478"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6DED67C" w14:textId="77777777" w:rsidR="0075004A" w:rsidRDefault="0075004A" w:rsidP="0075004A">
      <w:pPr>
        <w:bidi/>
        <w:ind w:firstLine="720"/>
        <w:jc w:val="both"/>
        <w:rPr>
          <w:rFonts w:cs="David" w:hint="cs"/>
          <w:rtl/>
        </w:rPr>
      </w:pPr>
    </w:p>
    <w:p w14:paraId="7DD710EF" w14:textId="77777777" w:rsidR="0075004A" w:rsidRDefault="0075004A" w:rsidP="0075004A">
      <w:pPr>
        <w:bidi/>
        <w:ind w:firstLine="720"/>
        <w:jc w:val="both"/>
        <w:rPr>
          <w:rFonts w:cs="David" w:hint="cs"/>
          <w:rtl/>
        </w:rPr>
      </w:pPr>
      <w:r>
        <w:rPr>
          <w:rFonts w:cs="David" w:hint="cs"/>
          <w:rtl/>
        </w:rPr>
        <w:t xml:space="preserve">אז צריך לאפשר להם את זה. </w:t>
      </w:r>
    </w:p>
    <w:p w14:paraId="3EB1A260" w14:textId="77777777" w:rsidR="0075004A" w:rsidRDefault="0075004A" w:rsidP="0075004A">
      <w:pPr>
        <w:bidi/>
        <w:ind w:firstLine="720"/>
        <w:jc w:val="both"/>
        <w:rPr>
          <w:rFonts w:cs="David" w:hint="cs"/>
          <w:rtl/>
        </w:rPr>
      </w:pPr>
    </w:p>
    <w:p w14:paraId="3FAF18F6"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B5D7846" w14:textId="77777777" w:rsidR="0075004A" w:rsidRDefault="0075004A" w:rsidP="0075004A">
      <w:pPr>
        <w:bidi/>
        <w:ind w:firstLine="720"/>
        <w:jc w:val="both"/>
        <w:rPr>
          <w:rFonts w:cs="David" w:hint="cs"/>
          <w:rtl/>
        </w:rPr>
      </w:pPr>
    </w:p>
    <w:p w14:paraId="0BDBE648" w14:textId="77777777" w:rsidR="0075004A" w:rsidRDefault="0075004A" w:rsidP="0075004A">
      <w:pPr>
        <w:bidi/>
        <w:ind w:firstLine="720"/>
        <w:jc w:val="both"/>
        <w:rPr>
          <w:rFonts w:cs="David" w:hint="cs"/>
          <w:rtl/>
        </w:rPr>
      </w:pPr>
      <w:r>
        <w:rPr>
          <w:rFonts w:cs="David" w:hint="cs"/>
          <w:rtl/>
        </w:rPr>
        <w:t>אז המציעים מ</w:t>
      </w:r>
      <w:smartTag w:uri="urn:schemas-microsoft-com:office:smarttags" w:element="PersonName">
        <w:r>
          <w:rPr>
            <w:rFonts w:cs="David" w:hint="cs"/>
            <w:rtl/>
          </w:rPr>
          <w:t>דב</w:t>
        </w:r>
      </w:smartTag>
      <w:r>
        <w:rPr>
          <w:rFonts w:cs="David" w:hint="cs"/>
          <w:rtl/>
        </w:rPr>
        <w:t>רים והמשיגים מ</w:t>
      </w:r>
      <w:smartTag w:uri="urn:schemas-microsoft-com:office:smarttags" w:element="PersonName">
        <w:r>
          <w:rPr>
            <w:rFonts w:cs="David" w:hint="cs"/>
            <w:rtl/>
          </w:rPr>
          <w:t>דב</w:t>
        </w:r>
      </w:smartTag>
      <w:r>
        <w:rPr>
          <w:rFonts w:cs="David" w:hint="cs"/>
          <w:rtl/>
        </w:rPr>
        <w:t>רים. אז אתה לא רוצה לעשות דיון?</w:t>
      </w:r>
    </w:p>
    <w:p w14:paraId="0E1E0B43" w14:textId="77777777" w:rsidR="0075004A" w:rsidRDefault="0075004A" w:rsidP="0075004A">
      <w:pPr>
        <w:bidi/>
        <w:jc w:val="both"/>
        <w:rPr>
          <w:rFonts w:cs="David" w:hint="cs"/>
          <w:rtl/>
        </w:rPr>
      </w:pPr>
    </w:p>
    <w:p w14:paraId="31A2B82C"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A80379E" w14:textId="77777777" w:rsidR="0075004A" w:rsidRDefault="0075004A" w:rsidP="0075004A">
      <w:pPr>
        <w:bidi/>
        <w:jc w:val="both"/>
        <w:rPr>
          <w:rFonts w:cs="David" w:hint="cs"/>
          <w:rtl/>
        </w:rPr>
      </w:pPr>
    </w:p>
    <w:p w14:paraId="33E274C0" w14:textId="77777777" w:rsidR="0075004A" w:rsidRDefault="0075004A" w:rsidP="0075004A">
      <w:pPr>
        <w:bidi/>
        <w:jc w:val="both"/>
        <w:rPr>
          <w:rFonts w:cs="David" w:hint="cs"/>
          <w:rtl/>
        </w:rPr>
      </w:pPr>
      <w:r>
        <w:rPr>
          <w:rFonts w:cs="David" w:hint="cs"/>
          <w:rtl/>
        </w:rPr>
        <w:tab/>
        <w:t>לא אכפת לי. דודו אומר שלא טוב דיון.</w:t>
      </w:r>
    </w:p>
    <w:p w14:paraId="11A5C71D" w14:textId="77777777" w:rsidR="0075004A" w:rsidRDefault="0075004A" w:rsidP="0075004A">
      <w:pPr>
        <w:bidi/>
        <w:jc w:val="both"/>
        <w:rPr>
          <w:rFonts w:cs="David" w:hint="cs"/>
          <w:rtl/>
        </w:rPr>
      </w:pPr>
    </w:p>
    <w:p w14:paraId="1FD46374"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1F80A4B" w14:textId="77777777" w:rsidR="0075004A" w:rsidRDefault="0075004A" w:rsidP="0075004A">
      <w:pPr>
        <w:bidi/>
        <w:jc w:val="both"/>
        <w:rPr>
          <w:rFonts w:cs="David" w:hint="cs"/>
          <w:rtl/>
        </w:rPr>
      </w:pPr>
    </w:p>
    <w:p w14:paraId="13AFBF15" w14:textId="77777777" w:rsidR="0075004A" w:rsidRDefault="0075004A" w:rsidP="0075004A">
      <w:pPr>
        <w:bidi/>
        <w:jc w:val="both"/>
        <w:rPr>
          <w:rFonts w:cs="David" w:hint="cs"/>
          <w:rtl/>
        </w:rPr>
      </w:pPr>
      <w:r>
        <w:rPr>
          <w:rFonts w:cs="David" w:hint="cs"/>
          <w:rtl/>
        </w:rPr>
        <w:tab/>
        <w:t>הוא אומר שגם המציעים יוכלו ל</w:t>
      </w:r>
      <w:smartTag w:uri="urn:schemas-microsoft-com:office:smarttags" w:element="PersonName">
        <w:r>
          <w:rPr>
            <w:rFonts w:cs="David" w:hint="cs"/>
            <w:rtl/>
          </w:rPr>
          <w:t>דב</w:t>
        </w:r>
      </w:smartTag>
      <w:r>
        <w:rPr>
          <w:rFonts w:cs="David" w:hint="cs"/>
          <w:rtl/>
        </w:rPr>
        <w:t>ר.</w:t>
      </w:r>
    </w:p>
    <w:p w14:paraId="58424851" w14:textId="77777777" w:rsidR="0075004A" w:rsidRDefault="0075004A" w:rsidP="0075004A">
      <w:pPr>
        <w:bidi/>
        <w:jc w:val="both"/>
        <w:rPr>
          <w:rFonts w:cs="David" w:hint="cs"/>
          <w:rtl/>
        </w:rPr>
      </w:pPr>
    </w:p>
    <w:p w14:paraId="01DD3468"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E301941" w14:textId="77777777" w:rsidR="0075004A" w:rsidRDefault="0075004A" w:rsidP="0075004A">
      <w:pPr>
        <w:bidi/>
        <w:jc w:val="both"/>
        <w:rPr>
          <w:rFonts w:cs="David" w:hint="cs"/>
          <w:rtl/>
        </w:rPr>
      </w:pPr>
    </w:p>
    <w:p w14:paraId="3645912F" w14:textId="77777777" w:rsidR="0075004A" w:rsidRDefault="0075004A" w:rsidP="0075004A">
      <w:pPr>
        <w:bidi/>
        <w:jc w:val="both"/>
        <w:rPr>
          <w:rFonts w:cs="David" w:hint="cs"/>
          <w:rtl/>
        </w:rPr>
      </w:pPr>
      <w:r>
        <w:rPr>
          <w:rFonts w:cs="David" w:hint="cs"/>
          <w:rtl/>
        </w:rPr>
        <w:tab/>
        <w:t xml:space="preserve">אני חושב שלמציעים צריך לאפשר. </w:t>
      </w:r>
    </w:p>
    <w:p w14:paraId="25DF75E4" w14:textId="77777777" w:rsidR="0075004A" w:rsidRDefault="0075004A" w:rsidP="0075004A">
      <w:pPr>
        <w:bidi/>
        <w:jc w:val="both"/>
        <w:rPr>
          <w:rFonts w:cs="David" w:hint="cs"/>
          <w:rtl/>
        </w:rPr>
      </w:pPr>
    </w:p>
    <w:p w14:paraId="08BA800D"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5CF2C7D" w14:textId="77777777" w:rsidR="0075004A" w:rsidRDefault="0075004A" w:rsidP="0075004A">
      <w:pPr>
        <w:bidi/>
        <w:jc w:val="both"/>
        <w:rPr>
          <w:rFonts w:cs="David" w:hint="cs"/>
          <w:u w:val="single"/>
          <w:rtl/>
        </w:rPr>
      </w:pPr>
    </w:p>
    <w:p w14:paraId="27EAB956" w14:textId="77777777" w:rsidR="0075004A" w:rsidRDefault="0075004A" w:rsidP="0075004A">
      <w:pPr>
        <w:bidi/>
        <w:ind w:firstLine="720"/>
        <w:jc w:val="both"/>
        <w:rPr>
          <w:rFonts w:cs="David" w:hint="cs"/>
          <w:rtl/>
        </w:rPr>
      </w:pPr>
      <w:r>
        <w:rPr>
          <w:rFonts w:cs="David" w:hint="cs"/>
          <w:rtl/>
        </w:rPr>
        <w:t xml:space="preserve">אתם רוצים שאגיד לכם משהו? בכנסת הנוכחית אין לי בעיה שיקבעו גם דיון אישי.  זה ייקבע ליום שלישי, יהיו ארבעה חברי כנסת - - - </w:t>
      </w:r>
    </w:p>
    <w:p w14:paraId="72D4F0E1" w14:textId="77777777" w:rsidR="0075004A" w:rsidRDefault="0075004A" w:rsidP="0075004A">
      <w:pPr>
        <w:bidi/>
        <w:ind w:firstLine="720"/>
        <w:jc w:val="both"/>
        <w:rPr>
          <w:rFonts w:cs="David" w:hint="cs"/>
          <w:rtl/>
        </w:rPr>
      </w:pPr>
    </w:p>
    <w:p w14:paraId="6E29E35E"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8048243" w14:textId="77777777" w:rsidR="0075004A" w:rsidRDefault="0075004A" w:rsidP="0075004A">
      <w:pPr>
        <w:bidi/>
        <w:ind w:firstLine="720"/>
        <w:jc w:val="both"/>
        <w:rPr>
          <w:rFonts w:cs="David" w:hint="cs"/>
          <w:rtl/>
        </w:rPr>
      </w:pPr>
    </w:p>
    <w:p w14:paraId="40061A95" w14:textId="77777777" w:rsidR="0075004A" w:rsidRDefault="0075004A" w:rsidP="0075004A">
      <w:pPr>
        <w:bidi/>
        <w:ind w:firstLine="720"/>
        <w:jc w:val="both"/>
        <w:rPr>
          <w:rFonts w:cs="David" w:hint="cs"/>
          <w:rtl/>
        </w:rPr>
      </w:pPr>
      <w:r>
        <w:rPr>
          <w:rFonts w:cs="David" w:hint="cs"/>
          <w:rtl/>
        </w:rPr>
        <w:t xml:space="preserve">לא, לא. פה יהיה כולם כי תהיה הצבעה על זה. על מספר שופטי העליון יהיה דיון סוער. </w:t>
      </w:r>
    </w:p>
    <w:p w14:paraId="4536A297" w14:textId="77777777" w:rsidR="0075004A" w:rsidRDefault="0075004A" w:rsidP="0075004A">
      <w:pPr>
        <w:bidi/>
        <w:jc w:val="both"/>
        <w:rPr>
          <w:rFonts w:cs="David" w:hint="cs"/>
          <w:rtl/>
        </w:rPr>
      </w:pPr>
    </w:p>
    <w:p w14:paraId="5C085A3D"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477AB8C4" w14:textId="77777777" w:rsidR="0075004A" w:rsidRDefault="0075004A" w:rsidP="0075004A">
      <w:pPr>
        <w:bidi/>
        <w:jc w:val="both"/>
        <w:rPr>
          <w:rFonts w:cs="David" w:hint="cs"/>
          <w:rtl/>
        </w:rPr>
      </w:pPr>
    </w:p>
    <w:p w14:paraId="4A0F128A" w14:textId="77777777" w:rsidR="0075004A" w:rsidRDefault="0075004A" w:rsidP="0075004A">
      <w:pPr>
        <w:bidi/>
        <w:ind w:firstLine="720"/>
        <w:jc w:val="both"/>
        <w:rPr>
          <w:rFonts w:cs="David" w:hint="cs"/>
          <w:rtl/>
        </w:rPr>
      </w:pPr>
      <w:r>
        <w:rPr>
          <w:rFonts w:cs="David" w:hint="cs"/>
          <w:rtl/>
        </w:rPr>
        <w:t xml:space="preserve">אנחנו משאירים דיון אישי ויושב הוועדה יוכל להשיב בתום הדיון. </w:t>
      </w:r>
    </w:p>
    <w:p w14:paraId="3F472215" w14:textId="77777777" w:rsidR="0075004A" w:rsidRDefault="0075004A" w:rsidP="0075004A">
      <w:pPr>
        <w:bidi/>
        <w:jc w:val="both"/>
        <w:rPr>
          <w:rFonts w:cs="David" w:hint="cs"/>
          <w:rtl/>
        </w:rPr>
      </w:pPr>
    </w:p>
    <w:p w14:paraId="26F35353"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FD06CDE" w14:textId="77777777" w:rsidR="0075004A" w:rsidRDefault="0075004A" w:rsidP="0075004A">
      <w:pPr>
        <w:bidi/>
        <w:jc w:val="both"/>
        <w:rPr>
          <w:rFonts w:cs="David" w:hint="cs"/>
          <w:u w:val="single"/>
          <w:rtl/>
        </w:rPr>
      </w:pPr>
    </w:p>
    <w:p w14:paraId="59ED790F" w14:textId="77777777" w:rsidR="0075004A" w:rsidRDefault="0075004A" w:rsidP="0075004A">
      <w:pPr>
        <w:bidi/>
        <w:ind w:firstLine="720"/>
        <w:jc w:val="both"/>
        <w:rPr>
          <w:rFonts w:cs="David" w:hint="cs"/>
          <w:rtl/>
        </w:rPr>
      </w:pPr>
      <w:r>
        <w:rPr>
          <w:rFonts w:cs="David" w:hint="cs"/>
          <w:rtl/>
        </w:rPr>
        <w:t xml:space="preserve">דיון אישי הוא שלוש דקות, נכון? </w:t>
      </w:r>
    </w:p>
    <w:p w14:paraId="064A0A52" w14:textId="77777777" w:rsidR="0075004A" w:rsidRDefault="0075004A" w:rsidP="0075004A">
      <w:pPr>
        <w:bidi/>
        <w:jc w:val="both"/>
        <w:rPr>
          <w:rFonts w:cs="David" w:hint="cs"/>
          <w:rtl/>
        </w:rPr>
      </w:pPr>
    </w:p>
    <w:p w14:paraId="617AA568"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39287AC5" w14:textId="77777777" w:rsidR="0075004A" w:rsidRDefault="0075004A" w:rsidP="0075004A">
      <w:pPr>
        <w:bidi/>
        <w:jc w:val="both"/>
        <w:rPr>
          <w:rFonts w:cs="David" w:hint="cs"/>
          <w:rtl/>
        </w:rPr>
      </w:pPr>
    </w:p>
    <w:p w14:paraId="60FAB84C" w14:textId="77777777" w:rsidR="0075004A" w:rsidRDefault="0075004A" w:rsidP="0075004A">
      <w:pPr>
        <w:bidi/>
        <w:jc w:val="both"/>
        <w:rPr>
          <w:rFonts w:cs="David" w:hint="cs"/>
          <w:rtl/>
        </w:rPr>
      </w:pPr>
      <w:r>
        <w:rPr>
          <w:rFonts w:cs="David" w:hint="cs"/>
          <w:rtl/>
        </w:rPr>
        <w:tab/>
        <w:t xml:space="preserve">כן. </w:t>
      </w:r>
    </w:p>
    <w:p w14:paraId="0D7D288F" w14:textId="77777777" w:rsidR="0075004A" w:rsidRDefault="0075004A" w:rsidP="0075004A">
      <w:pPr>
        <w:bidi/>
        <w:jc w:val="both"/>
        <w:rPr>
          <w:rFonts w:cs="David" w:hint="cs"/>
          <w:rtl/>
        </w:rPr>
      </w:pPr>
    </w:p>
    <w:p w14:paraId="1589AD79"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5DD0C549" w14:textId="77777777" w:rsidR="0075004A" w:rsidRDefault="0075004A" w:rsidP="0075004A">
      <w:pPr>
        <w:bidi/>
        <w:jc w:val="both"/>
        <w:rPr>
          <w:rFonts w:cs="David" w:hint="cs"/>
          <w:u w:val="single"/>
          <w:rtl/>
        </w:rPr>
      </w:pPr>
    </w:p>
    <w:p w14:paraId="2D2D628E" w14:textId="77777777" w:rsidR="0075004A" w:rsidRDefault="0075004A" w:rsidP="0075004A">
      <w:pPr>
        <w:bidi/>
        <w:ind w:firstLine="720"/>
        <w:jc w:val="both"/>
        <w:rPr>
          <w:rFonts w:cs="David" w:hint="cs"/>
          <w:rtl/>
        </w:rPr>
      </w:pPr>
      <w:r>
        <w:rPr>
          <w:rFonts w:cs="David" w:hint="cs"/>
          <w:rtl/>
        </w:rPr>
        <w:t>מה לגבי משיכה?</w:t>
      </w:r>
    </w:p>
    <w:p w14:paraId="412A9DAE" w14:textId="77777777" w:rsidR="0075004A" w:rsidRDefault="0075004A" w:rsidP="0075004A">
      <w:pPr>
        <w:bidi/>
        <w:jc w:val="both"/>
        <w:rPr>
          <w:rFonts w:cs="David" w:hint="cs"/>
          <w:rtl/>
        </w:rPr>
      </w:pPr>
    </w:p>
    <w:p w14:paraId="1AEFE99D"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0E1F7DE" w14:textId="77777777" w:rsidR="0075004A" w:rsidRDefault="0075004A" w:rsidP="0075004A">
      <w:pPr>
        <w:bidi/>
        <w:jc w:val="both"/>
        <w:rPr>
          <w:rFonts w:cs="David" w:hint="cs"/>
          <w:rtl/>
        </w:rPr>
      </w:pPr>
    </w:p>
    <w:p w14:paraId="77EEAC3A" w14:textId="77777777" w:rsidR="0075004A" w:rsidRDefault="0075004A" w:rsidP="0075004A">
      <w:pPr>
        <w:bidi/>
        <w:ind w:firstLine="720"/>
        <w:jc w:val="both"/>
        <w:rPr>
          <w:rFonts w:cs="David" w:hint="cs"/>
          <w:rtl/>
        </w:rPr>
      </w:pPr>
      <w:r>
        <w:rPr>
          <w:rFonts w:cs="David" w:hint="cs"/>
          <w:rtl/>
        </w:rPr>
        <w:t xml:space="preserve">פה צריך לחשוב. נגיד שהצעת הוועדה היא 20, ויש השגה על 21, ו-22 ועוד השגה לא לשנות. מה שמוצע כאן זה שקודם מצביעים על ההשגות. אם הן לא התקבלו </w:t>
      </w:r>
      <w:r>
        <w:rPr>
          <w:rFonts w:cs="David"/>
          <w:rtl/>
        </w:rPr>
        <w:t>–</w:t>
      </w:r>
      <w:r>
        <w:rPr>
          <w:rFonts w:cs="David" w:hint="cs"/>
          <w:rtl/>
        </w:rPr>
        <w:t xml:space="preserve"> מצביעים על הצעת הוועדה. אם התקבלה השגה אחת </w:t>
      </w:r>
      <w:r>
        <w:rPr>
          <w:rFonts w:cs="David"/>
          <w:rtl/>
        </w:rPr>
        <w:t>–</w:t>
      </w:r>
      <w:r>
        <w:rPr>
          <w:rFonts w:cs="David" w:hint="cs"/>
          <w:rtl/>
        </w:rPr>
        <w:t xml:space="preserve"> היא ההחלטה ולא מצביעים על הצעת הוועדה. אם התקבלו כמה השגות, שהן תמיד סותרות </w:t>
      </w:r>
      <w:r>
        <w:rPr>
          <w:rFonts w:cs="David"/>
          <w:rtl/>
        </w:rPr>
        <w:t>–</w:t>
      </w:r>
      <w:r>
        <w:rPr>
          <w:rFonts w:cs="David" w:hint="cs"/>
          <w:rtl/>
        </w:rPr>
        <w:t xml:space="preserve"> מצביעים זו מול זו ולא מצביעים על הצעת הוועדה. </w:t>
      </w:r>
    </w:p>
    <w:p w14:paraId="1A523033" w14:textId="77777777" w:rsidR="0075004A" w:rsidRDefault="0075004A" w:rsidP="0075004A">
      <w:pPr>
        <w:bidi/>
        <w:ind w:firstLine="720"/>
        <w:jc w:val="both"/>
        <w:rPr>
          <w:rFonts w:cs="David" w:hint="cs"/>
          <w:rtl/>
        </w:rPr>
      </w:pPr>
    </w:p>
    <w:p w14:paraId="5E0FCE98" w14:textId="77777777" w:rsidR="0075004A" w:rsidRDefault="0075004A" w:rsidP="0075004A">
      <w:pPr>
        <w:bidi/>
        <w:jc w:val="both"/>
        <w:rPr>
          <w:rFonts w:cs="David" w:hint="cs"/>
          <w:u w:val="single"/>
          <w:rtl/>
        </w:rPr>
      </w:pPr>
      <w:r w:rsidRPr="008072B6">
        <w:rPr>
          <w:rFonts w:cs="David" w:hint="cs"/>
          <w:u w:val="single"/>
          <w:rtl/>
        </w:rPr>
        <w:t>אברהם מיכאלי:</w:t>
      </w:r>
    </w:p>
    <w:p w14:paraId="1F7594A8" w14:textId="77777777" w:rsidR="0075004A" w:rsidRDefault="0075004A" w:rsidP="0075004A">
      <w:pPr>
        <w:bidi/>
        <w:ind w:firstLine="720"/>
        <w:jc w:val="both"/>
        <w:rPr>
          <w:rFonts w:cs="David" w:hint="cs"/>
          <w:rtl/>
        </w:rPr>
      </w:pPr>
    </w:p>
    <w:p w14:paraId="7CD4B909" w14:textId="77777777" w:rsidR="0075004A" w:rsidRDefault="0075004A" w:rsidP="0075004A">
      <w:pPr>
        <w:bidi/>
        <w:ind w:firstLine="720"/>
        <w:jc w:val="both"/>
        <w:rPr>
          <w:rFonts w:cs="David" w:hint="cs"/>
          <w:rtl/>
        </w:rPr>
      </w:pPr>
      <w:r>
        <w:rPr>
          <w:rFonts w:cs="David" w:hint="cs"/>
          <w:rtl/>
        </w:rPr>
        <w:t xml:space="preserve">אז מה עשית בוועדה? שינו לך את הכול במליאה. </w:t>
      </w:r>
    </w:p>
    <w:p w14:paraId="07CB7D78" w14:textId="77777777" w:rsidR="0075004A" w:rsidRDefault="0075004A" w:rsidP="0075004A">
      <w:pPr>
        <w:bidi/>
        <w:ind w:firstLine="720"/>
        <w:jc w:val="both"/>
        <w:rPr>
          <w:rFonts w:cs="David" w:hint="cs"/>
          <w:rtl/>
        </w:rPr>
      </w:pPr>
    </w:p>
    <w:p w14:paraId="249906FD"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DADD9B3" w14:textId="77777777" w:rsidR="0075004A" w:rsidRDefault="0075004A" w:rsidP="0075004A">
      <w:pPr>
        <w:bidi/>
        <w:ind w:firstLine="720"/>
        <w:jc w:val="both"/>
        <w:rPr>
          <w:rFonts w:cs="David" w:hint="cs"/>
          <w:rtl/>
        </w:rPr>
      </w:pPr>
    </w:p>
    <w:p w14:paraId="31856DF0" w14:textId="77777777" w:rsidR="0075004A" w:rsidRDefault="0075004A" w:rsidP="0075004A">
      <w:pPr>
        <w:bidi/>
        <w:ind w:firstLine="720"/>
        <w:jc w:val="both"/>
        <w:rPr>
          <w:rFonts w:cs="David" w:hint="cs"/>
          <w:rtl/>
        </w:rPr>
      </w:pPr>
      <w:r>
        <w:rPr>
          <w:rFonts w:cs="David" w:hint="cs"/>
          <w:rtl/>
        </w:rPr>
        <w:t>זה תמיד יכול לקרות. השאלה, מבחינה פרוצדוראלית, איך רוצים לעשות את זה. האם רוצים להצביע על הצעת הוועדה קודם כול או רוצים להצביע על ההשגות קודם כול?</w:t>
      </w:r>
    </w:p>
    <w:p w14:paraId="66D755B8" w14:textId="77777777" w:rsidR="0075004A" w:rsidRDefault="0075004A" w:rsidP="0075004A">
      <w:pPr>
        <w:bidi/>
        <w:ind w:firstLine="720"/>
        <w:jc w:val="both"/>
        <w:rPr>
          <w:rFonts w:cs="David" w:hint="cs"/>
          <w:rtl/>
        </w:rPr>
      </w:pPr>
    </w:p>
    <w:p w14:paraId="6E006342" w14:textId="77777777" w:rsidR="0075004A" w:rsidRDefault="0075004A" w:rsidP="0075004A">
      <w:pPr>
        <w:bidi/>
        <w:jc w:val="both"/>
        <w:rPr>
          <w:rFonts w:cs="David" w:hint="cs"/>
          <w:u w:val="single"/>
          <w:rtl/>
        </w:rPr>
      </w:pPr>
      <w:r w:rsidRPr="008072B6">
        <w:rPr>
          <w:rFonts w:cs="David" w:hint="cs"/>
          <w:u w:val="single"/>
          <w:rtl/>
        </w:rPr>
        <w:t>אברהם מיכאלי:</w:t>
      </w:r>
    </w:p>
    <w:p w14:paraId="1FECDF01" w14:textId="77777777" w:rsidR="0075004A" w:rsidRDefault="0075004A" w:rsidP="0075004A">
      <w:pPr>
        <w:bidi/>
        <w:ind w:firstLine="720"/>
        <w:jc w:val="both"/>
        <w:rPr>
          <w:rFonts w:cs="David" w:hint="cs"/>
          <w:rtl/>
        </w:rPr>
      </w:pPr>
    </w:p>
    <w:p w14:paraId="5D33DEF0" w14:textId="77777777" w:rsidR="0075004A" w:rsidRDefault="0075004A" w:rsidP="0075004A">
      <w:pPr>
        <w:bidi/>
        <w:ind w:firstLine="720"/>
        <w:jc w:val="both"/>
        <w:rPr>
          <w:rFonts w:cs="David" w:hint="cs"/>
          <w:rtl/>
        </w:rPr>
      </w:pPr>
      <w:r>
        <w:rPr>
          <w:rFonts w:cs="David" w:hint="cs"/>
          <w:rtl/>
        </w:rPr>
        <w:t>אתה לא נותן למשיג זכות הצבעה, אז בשביל מה הוא הגיש השגה?</w:t>
      </w:r>
    </w:p>
    <w:p w14:paraId="29FC7228" w14:textId="77777777" w:rsidR="0075004A" w:rsidRDefault="0075004A" w:rsidP="0075004A">
      <w:pPr>
        <w:bidi/>
        <w:ind w:firstLine="720"/>
        <w:jc w:val="both"/>
        <w:rPr>
          <w:rFonts w:cs="David" w:hint="cs"/>
          <w:rtl/>
        </w:rPr>
      </w:pPr>
    </w:p>
    <w:p w14:paraId="54B4419F"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246497B" w14:textId="77777777" w:rsidR="0075004A" w:rsidRDefault="0075004A" w:rsidP="0075004A">
      <w:pPr>
        <w:bidi/>
        <w:ind w:firstLine="720"/>
        <w:jc w:val="both"/>
        <w:rPr>
          <w:rFonts w:cs="David" w:hint="cs"/>
          <w:rtl/>
        </w:rPr>
      </w:pPr>
    </w:p>
    <w:p w14:paraId="7D7DA98E" w14:textId="77777777" w:rsidR="0075004A" w:rsidRDefault="0075004A" w:rsidP="0075004A">
      <w:pPr>
        <w:bidi/>
        <w:ind w:firstLine="720"/>
        <w:jc w:val="both"/>
        <w:rPr>
          <w:rFonts w:cs="David" w:hint="cs"/>
          <w:rtl/>
        </w:rPr>
      </w:pPr>
      <w:r>
        <w:rPr>
          <w:rFonts w:cs="David" w:hint="cs"/>
          <w:rtl/>
        </w:rPr>
        <w:t>מצד שני, אם התקבלה ההשגה שלו, מה קורה עם הצעת הוועדה?</w:t>
      </w:r>
    </w:p>
    <w:p w14:paraId="58DE9D6D" w14:textId="77777777" w:rsidR="0075004A" w:rsidRDefault="0075004A" w:rsidP="0075004A">
      <w:pPr>
        <w:bidi/>
        <w:ind w:firstLine="720"/>
        <w:jc w:val="both"/>
        <w:rPr>
          <w:rFonts w:cs="David" w:hint="cs"/>
          <w:rtl/>
        </w:rPr>
      </w:pPr>
    </w:p>
    <w:p w14:paraId="6F4A4DB7" w14:textId="77777777" w:rsidR="0075004A" w:rsidRDefault="0075004A" w:rsidP="0075004A">
      <w:pPr>
        <w:bidi/>
        <w:jc w:val="both"/>
        <w:rPr>
          <w:rFonts w:cs="David" w:hint="cs"/>
          <w:u w:val="single"/>
          <w:rtl/>
        </w:rPr>
      </w:pPr>
      <w:r w:rsidRPr="008072B6">
        <w:rPr>
          <w:rFonts w:cs="David" w:hint="cs"/>
          <w:u w:val="single"/>
          <w:rtl/>
        </w:rPr>
        <w:t>אברהם מיכאלי:</w:t>
      </w:r>
    </w:p>
    <w:p w14:paraId="10944DA2" w14:textId="77777777" w:rsidR="0075004A" w:rsidRDefault="0075004A" w:rsidP="0075004A">
      <w:pPr>
        <w:bidi/>
        <w:ind w:firstLine="720"/>
        <w:jc w:val="both"/>
        <w:rPr>
          <w:rFonts w:cs="David" w:hint="cs"/>
          <w:rtl/>
        </w:rPr>
      </w:pPr>
    </w:p>
    <w:p w14:paraId="247305E9" w14:textId="77777777" w:rsidR="0075004A" w:rsidRDefault="0075004A" w:rsidP="0075004A">
      <w:pPr>
        <w:bidi/>
        <w:ind w:firstLine="720"/>
        <w:jc w:val="both"/>
        <w:rPr>
          <w:rFonts w:cs="David" w:hint="cs"/>
          <w:rtl/>
        </w:rPr>
      </w:pPr>
      <w:r>
        <w:rPr>
          <w:rFonts w:cs="David" w:hint="cs"/>
          <w:rtl/>
        </w:rPr>
        <w:t>צריך להחזיר את זה לוועדה. לדעתי, זה צריך להיות כמו חוק כי אחרת מה עשינו?</w:t>
      </w:r>
    </w:p>
    <w:p w14:paraId="6BB68F1D" w14:textId="77777777" w:rsidR="0075004A" w:rsidRDefault="0075004A" w:rsidP="0075004A">
      <w:pPr>
        <w:bidi/>
        <w:ind w:firstLine="720"/>
        <w:jc w:val="both"/>
        <w:rPr>
          <w:rFonts w:cs="David" w:hint="cs"/>
          <w:rtl/>
        </w:rPr>
      </w:pPr>
    </w:p>
    <w:p w14:paraId="559D32B6"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0AAF4E9B" w14:textId="77777777" w:rsidR="0075004A" w:rsidRDefault="0075004A" w:rsidP="0075004A">
      <w:pPr>
        <w:bidi/>
        <w:ind w:firstLine="720"/>
        <w:jc w:val="both"/>
        <w:rPr>
          <w:rFonts w:cs="David" w:hint="cs"/>
          <w:rtl/>
        </w:rPr>
      </w:pPr>
    </w:p>
    <w:p w14:paraId="026745A9" w14:textId="77777777" w:rsidR="0075004A" w:rsidRDefault="0075004A" w:rsidP="0075004A">
      <w:pPr>
        <w:bidi/>
        <w:ind w:firstLine="720"/>
        <w:jc w:val="both"/>
        <w:rPr>
          <w:rFonts w:cs="David" w:hint="cs"/>
          <w:rtl/>
        </w:rPr>
      </w:pPr>
      <w:r>
        <w:rPr>
          <w:rFonts w:cs="David" w:hint="cs"/>
          <w:rtl/>
        </w:rPr>
        <w:t xml:space="preserve">זה נכון. לפי מה שכתוב פה, למה בכלל אני צריך לקיים דיון בוועדת החוקה. תביאו את זה ישר למליאה, נעשה דיון אישי ונלך להצבעה. </w:t>
      </w:r>
    </w:p>
    <w:p w14:paraId="4EE82475" w14:textId="77777777" w:rsidR="0075004A" w:rsidRDefault="0075004A" w:rsidP="0075004A">
      <w:pPr>
        <w:bidi/>
        <w:ind w:firstLine="720"/>
        <w:jc w:val="both"/>
        <w:rPr>
          <w:rFonts w:cs="David" w:hint="cs"/>
          <w:rtl/>
        </w:rPr>
      </w:pPr>
    </w:p>
    <w:p w14:paraId="3ACB81F6"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C458299" w14:textId="77777777" w:rsidR="0075004A" w:rsidRDefault="0075004A" w:rsidP="0075004A">
      <w:pPr>
        <w:bidi/>
        <w:ind w:firstLine="720"/>
        <w:jc w:val="both"/>
        <w:rPr>
          <w:rFonts w:cs="David" w:hint="cs"/>
          <w:rtl/>
        </w:rPr>
      </w:pPr>
    </w:p>
    <w:p w14:paraId="01B00552" w14:textId="77777777" w:rsidR="0075004A" w:rsidRDefault="0075004A" w:rsidP="0075004A">
      <w:pPr>
        <w:bidi/>
        <w:ind w:firstLine="720"/>
        <w:jc w:val="both"/>
        <w:rPr>
          <w:rFonts w:cs="David" w:hint="cs"/>
          <w:rtl/>
        </w:rPr>
      </w:pPr>
      <w:r>
        <w:rPr>
          <w:rFonts w:cs="David" w:hint="cs"/>
          <w:rtl/>
        </w:rPr>
        <w:t xml:space="preserve">זה לא נכון, דודו, בגלל שברור לגמרי שבדיון בוועדת החוקה יש סיכוי טוב שתהיה התכנסות לאיזושהי תוצאה, שיש לה רוב גדול. </w:t>
      </w:r>
    </w:p>
    <w:p w14:paraId="58C8D72E" w14:textId="77777777" w:rsidR="0075004A" w:rsidRDefault="0075004A" w:rsidP="0075004A">
      <w:pPr>
        <w:bidi/>
        <w:ind w:firstLine="720"/>
        <w:jc w:val="both"/>
        <w:rPr>
          <w:rFonts w:cs="David" w:hint="cs"/>
          <w:rtl/>
        </w:rPr>
      </w:pPr>
    </w:p>
    <w:p w14:paraId="2BF3E8FD"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473E0442" w14:textId="77777777" w:rsidR="0075004A" w:rsidRDefault="0075004A" w:rsidP="0075004A">
      <w:pPr>
        <w:bidi/>
        <w:jc w:val="both"/>
        <w:rPr>
          <w:rFonts w:cs="David" w:hint="cs"/>
          <w:rtl/>
        </w:rPr>
      </w:pPr>
    </w:p>
    <w:p w14:paraId="3136235B" w14:textId="77777777" w:rsidR="0075004A" w:rsidRDefault="0075004A" w:rsidP="0075004A">
      <w:pPr>
        <w:bidi/>
        <w:ind w:firstLine="720"/>
        <w:jc w:val="both"/>
        <w:rPr>
          <w:rFonts w:cs="David" w:hint="cs"/>
          <w:rtl/>
        </w:rPr>
      </w:pPr>
      <w:r>
        <w:rPr>
          <w:rFonts w:cs="David" w:hint="cs"/>
          <w:rtl/>
        </w:rPr>
        <w:t>יש רק בעיה אחת - מספיק שיבוא חבר כנסת אחד שיצליח לגבש רוב מקרי - - -</w:t>
      </w:r>
    </w:p>
    <w:p w14:paraId="04F72990" w14:textId="77777777" w:rsidR="0075004A" w:rsidRDefault="0075004A" w:rsidP="0075004A">
      <w:pPr>
        <w:bidi/>
        <w:jc w:val="both"/>
        <w:rPr>
          <w:rFonts w:cs="David" w:hint="cs"/>
          <w:rtl/>
        </w:rPr>
      </w:pPr>
    </w:p>
    <w:p w14:paraId="19022214"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1E2058D" w14:textId="77777777" w:rsidR="0075004A" w:rsidRDefault="0075004A" w:rsidP="0075004A">
      <w:pPr>
        <w:bidi/>
        <w:jc w:val="both"/>
        <w:rPr>
          <w:rFonts w:cs="David" w:hint="cs"/>
          <w:u w:val="single"/>
          <w:rtl/>
        </w:rPr>
      </w:pPr>
    </w:p>
    <w:p w14:paraId="56FBB31C" w14:textId="77777777" w:rsidR="0075004A" w:rsidRDefault="0075004A" w:rsidP="0075004A">
      <w:pPr>
        <w:bidi/>
        <w:ind w:firstLine="720"/>
        <w:jc w:val="both"/>
        <w:rPr>
          <w:rFonts w:cs="David" w:hint="cs"/>
          <w:rtl/>
        </w:rPr>
      </w:pPr>
      <w:r>
        <w:rPr>
          <w:rFonts w:cs="David" w:hint="cs"/>
          <w:rtl/>
        </w:rPr>
        <w:t xml:space="preserve">אבל זה נכון בכל נושא. </w:t>
      </w:r>
    </w:p>
    <w:p w14:paraId="11131E8E" w14:textId="77777777" w:rsidR="0075004A" w:rsidRDefault="0075004A" w:rsidP="0075004A">
      <w:pPr>
        <w:bidi/>
        <w:ind w:firstLine="720"/>
        <w:jc w:val="both"/>
        <w:rPr>
          <w:rFonts w:cs="David" w:hint="cs"/>
          <w:rtl/>
        </w:rPr>
      </w:pPr>
    </w:p>
    <w:p w14:paraId="2587EEDA" w14:textId="77777777" w:rsidR="0075004A" w:rsidRDefault="0075004A" w:rsidP="0075004A">
      <w:pPr>
        <w:bidi/>
        <w:jc w:val="both"/>
        <w:rPr>
          <w:rFonts w:cs="David" w:hint="cs"/>
          <w:u w:val="single"/>
          <w:rtl/>
        </w:rPr>
      </w:pPr>
      <w:r w:rsidRPr="008072B6">
        <w:rPr>
          <w:rFonts w:cs="David" w:hint="cs"/>
          <w:u w:val="single"/>
          <w:rtl/>
        </w:rPr>
        <w:t>אברהם מיכאלי:</w:t>
      </w:r>
    </w:p>
    <w:p w14:paraId="6AE2DCB0" w14:textId="77777777" w:rsidR="0075004A" w:rsidRDefault="0075004A" w:rsidP="0075004A">
      <w:pPr>
        <w:bidi/>
        <w:ind w:firstLine="720"/>
        <w:jc w:val="both"/>
        <w:rPr>
          <w:rFonts w:cs="David" w:hint="cs"/>
          <w:rtl/>
        </w:rPr>
      </w:pPr>
    </w:p>
    <w:p w14:paraId="1C392E52" w14:textId="77777777" w:rsidR="0075004A" w:rsidRDefault="0075004A" w:rsidP="0075004A">
      <w:pPr>
        <w:bidi/>
        <w:ind w:firstLine="720"/>
        <w:jc w:val="both"/>
        <w:rPr>
          <w:rFonts w:cs="David" w:hint="cs"/>
          <w:rtl/>
        </w:rPr>
      </w:pPr>
      <w:r>
        <w:rPr>
          <w:rFonts w:cs="David" w:hint="cs"/>
          <w:rtl/>
        </w:rPr>
        <w:t xml:space="preserve">לכן יש זכות משיכה. </w:t>
      </w:r>
    </w:p>
    <w:p w14:paraId="58B2C64C" w14:textId="77777777" w:rsidR="0075004A" w:rsidRDefault="0075004A" w:rsidP="0075004A">
      <w:pPr>
        <w:bidi/>
        <w:ind w:firstLine="720"/>
        <w:jc w:val="both"/>
        <w:rPr>
          <w:rFonts w:cs="David" w:hint="cs"/>
          <w:rtl/>
        </w:rPr>
      </w:pPr>
    </w:p>
    <w:p w14:paraId="5D6E2886"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6615917E" w14:textId="77777777" w:rsidR="0075004A" w:rsidRDefault="0075004A" w:rsidP="0075004A">
      <w:pPr>
        <w:bidi/>
        <w:ind w:firstLine="720"/>
        <w:jc w:val="both"/>
        <w:rPr>
          <w:rFonts w:cs="David" w:hint="cs"/>
          <w:rtl/>
        </w:rPr>
      </w:pPr>
    </w:p>
    <w:p w14:paraId="647B6F6E" w14:textId="77777777" w:rsidR="0075004A" w:rsidRDefault="0075004A" w:rsidP="0075004A">
      <w:pPr>
        <w:bidi/>
        <w:ind w:firstLine="720"/>
        <w:jc w:val="both"/>
        <w:rPr>
          <w:rFonts w:cs="David" w:hint="cs"/>
          <w:rtl/>
        </w:rPr>
      </w:pPr>
      <w:r>
        <w:rPr>
          <w:rFonts w:cs="David" w:hint="cs"/>
          <w:rtl/>
        </w:rPr>
        <w:t xml:space="preserve">לכן פה לא יהיה רוב מקרי, פה תהיה התגייסות והתארגנות. </w:t>
      </w:r>
    </w:p>
    <w:p w14:paraId="6E6EB4F0" w14:textId="77777777" w:rsidR="0075004A" w:rsidRDefault="0075004A" w:rsidP="0075004A">
      <w:pPr>
        <w:bidi/>
        <w:jc w:val="both"/>
        <w:rPr>
          <w:rFonts w:cs="David" w:hint="cs"/>
          <w:rtl/>
        </w:rPr>
      </w:pPr>
    </w:p>
    <w:p w14:paraId="28203D32"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77D8711D" w14:textId="77777777" w:rsidR="0075004A" w:rsidRDefault="0075004A" w:rsidP="0075004A">
      <w:pPr>
        <w:bidi/>
        <w:jc w:val="both"/>
        <w:rPr>
          <w:rFonts w:cs="David" w:hint="cs"/>
          <w:u w:val="single"/>
          <w:rtl/>
        </w:rPr>
      </w:pPr>
    </w:p>
    <w:p w14:paraId="45787074" w14:textId="77777777" w:rsidR="0075004A" w:rsidRDefault="0075004A" w:rsidP="0075004A">
      <w:pPr>
        <w:bidi/>
        <w:ind w:firstLine="720"/>
        <w:jc w:val="both"/>
        <w:rPr>
          <w:rFonts w:cs="David" w:hint="cs"/>
          <w:rtl/>
        </w:rPr>
      </w:pPr>
      <w:r>
        <w:rPr>
          <w:rFonts w:cs="David" w:hint="cs"/>
          <w:rtl/>
        </w:rPr>
        <w:t xml:space="preserve">לכן תהיה זכות משיכה ליושב ראש הוועדה, להגיד: אם כך אני מושך את זה חזרה לוועדה ומביא לדיון מחדש. </w:t>
      </w:r>
    </w:p>
    <w:p w14:paraId="387EE2FD" w14:textId="77777777" w:rsidR="0075004A" w:rsidRDefault="0075004A" w:rsidP="0075004A">
      <w:pPr>
        <w:bidi/>
        <w:jc w:val="both"/>
        <w:rPr>
          <w:rFonts w:cs="David" w:hint="cs"/>
          <w:rtl/>
        </w:rPr>
      </w:pPr>
    </w:p>
    <w:p w14:paraId="76D6DD5F"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BF78112" w14:textId="77777777" w:rsidR="0075004A" w:rsidRDefault="0075004A" w:rsidP="0075004A">
      <w:pPr>
        <w:bidi/>
        <w:jc w:val="both"/>
        <w:rPr>
          <w:rFonts w:cs="David" w:hint="cs"/>
          <w:rtl/>
        </w:rPr>
      </w:pPr>
    </w:p>
    <w:p w14:paraId="511F573F" w14:textId="77777777" w:rsidR="0075004A" w:rsidRDefault="0075004A" w:rsidP="0075004A">
      <w:pPr>
        <w:bidi/>
        <w:jc w:val="both"/>
        <w:rPr>
          <w:rFonts w:cs="David" w:hint="cs"/>
          <w:rtl/>
        </w:rPr>
      </w:pPr>
      <w:r>
        <w:rPr>
          <w:rFonts w:cs="David" w:hint="cs"/>
          <w:rtl/>
        </w:rPr>
        <w:tab/>
        <w:t>מתי?</w:t>
      </w:r>
    </w:p>
    <w:p w14:paraId="3A62DF35" w14:textId="77777777" w:rsidR="0075004A" w:rsidRDefault="0075004A" w:rsidP="0075004A">
      <w:pPr>
        <w:bidi/>
        <w:jc w:val="both"/>
        <w:rPr>
          <w:rFonts w:cs="David" w:hint="cs"/>
          <w:rtl/>
        </w:rPr>
      </w:pPr>
    </w:p>
    <w:p w14:paraId="7E19CD7D"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EED416D" w14:textId="77777777" w:rsidR="0075004A" w:rsidRDefault="0075004A" w:rsidP="0075004A">
      <w:pPr>
        <w:bidi/>
        <w:jc w:val="both"/>
        <w:rPr>
          <w:rFonts w:cs="David" w:hint="cs"/>
          <w:rtl/>
        </w:rPr>
      </w:pPr>
    </w:p>
    <w:p w14:paraId="2EF3C6BE" w14:textId="77777777" w:rsidR="0075004A" w:rsidRDefault="0075004A" w:rsidP="0075004A">
      <w:pPr>
        <w:bidi/>
        <w:jc w:val="both"/>
        <w:rPr>
          <w:rFonts w:cs="David" w:hint="cs"/>
          <w:rtl/>
        </w:rPr>
      </w:pPr>
      <w:r>
        <w:rPr>
          <w:rFonts w:cs="David" w:hint="cs"/>
          <w:rtl/>
        </w:rPr>
        <w:tab/>
        <w:t xml:space="preserve">אחרי שהתקבלה החלטה. התקבלה השגה אז אני אומר: תחזיר לי את הנושא, אני רוצה לדון בו עוד פעם בוועדה. </w:t>
      </w:r>
    </w:p>
    <w:p w14:paraId="591C4030" w14:textId="77777777" w:rsidR="0075004A" w:rsidRDefault="0075004A" w:rsidP="0075004A">
      <w:pPr>
        <w:bidi/>
        <w:jc w:val="both"/>
        <w:rPr>
          <w:rFonts w:cs="David" w:hint="cs"/>
          <w:rtl/>
        </w:rPr>
      </w:pPr>
    </w:p>
    <w:p w14:paraId="2BD7511F"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E4FEA60" w14:textId="77777777" w:rsidR="0075004A" w:rsidRDefault="0075004A" w:rsidP="0075004A">
      <w:pPr>
        <w:bidi/>
        <w:jc w:val="both"/>
        <w:rPr>
          <w:rFonts w:cs="David" w:hint="cs"/>
          <w:rtl/>
        </w:rPr>
      </w:pPr>
    </w:p>
    <w:p w14:paraId="5ADF5617" w14:textId="77777777" w:rsidR="0075004A" w:rsidRDefault="0075004A" w:rsidP="0075004A">
      <w:pPr>
        <w:bidi/>
        <w:jc w:val="both"/>
        <w:rPr>
          <w:rFonts w:cs="David" w:hint="cs"/>
          <w:rtl/>
        </w:rPr>
      </w:pPr>
      <w:r>
        <w:rPr>
          <w:rFonts w:cs="David" w:hint="cs"/>
          <w:rtl/>
        </w:rPr>
        <w:tab/>
        <w:t>ואז שוב אפשר להגיש השגות?</w:t>
      </w:r>
    </w:p>
    <w:p w14:paraId="44F69BE1" w14:textId="77777777" w:rsidR="0075004A" w:rsidRDefault="0075004A" w:rsidP="0075004A">
      <w:pPr>
        <w:bidi/>
        <w:jc w:val="both"/>
        <w:rPr>
          <w:rFonts w:cs="David" w:hint="cs"/>
          <w:rtl/>
        </w:rPr>
      </w:pPr>
    </w:p>
    <w:p w14:paraId="43C6D351"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DA59654" w14:textId="77777777" w:rsidR="0075004A" w:rsidRDefault="0075004A" w:rsidP="0075004A">
      <w:pPr>
        <w:bidi/>
        <w:jc w:val="both"/>
        <w:rPr>
          <w:rFonts w:cs="David" w:hint="cs"/>
          <w:u w:val="single"/>
          <w:rtl/>
        </w:rPr>
      </w:pPr>
    </w:p>
    <w:p w14:paraId="1484EE6F" w14:textId="77777777" w:rsidR="0075004A" w:rsidRDefault="0075004A" w:rsidP="0075004A">
      <w:pPr>
        <w:bidi/>
        <w:ind w:firstLine="720"/>
        <w:jc w:val="both"/>
        <w:rPr>
          <w:rFonts w:cs="David" w:hint="cs"/>
          <w:rtl/>
        </w:rPr>
      </w:pPr>
      <w:r>
        <w:rPr>
          <w:rFonts w:cs="David" w:hint="cs"/>
          <w:rtl/>
        </w:rPr>
        <w:t>אז איפה יהיה הסוף של העניין?</w:t>
      </w:r>
    </w:p>
    <w:p w14:paraId="4ABBCA9A" w14:textId="77777777" w:rsidR="0075004A" w:rsidRDefault="0075004A" w:rsidP="0075004A">
      <w:pPr>
        <w:bidi/>
        <w:ind w:firstLine="720"/>
        <w:jc w:val="both"/>
        <w:rPr>
          <w:rFonts w:cs="David" w:hint="cs"/>
          <w:rtl/>
        </w:rPr>
      </w:pPr>
    </w:p>
    <w:p w14:paraId="21584B3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34A4B94" w14:textId="77777777" w:rsidR="0075004A" w:rsidRDefault="0075004A" w:rsidP="0075004A">
      <w:pPr>
        <w:bidi/>
        <w:ind w:firstLine="720"/>
        <w:jc w:val="both"/>
        <w:rPr>
          <w:rFonts w:cs="David" w:hint="cs"/>
          <w:rtl/>
        </w:rPr>
      </w:pPr>
    </w:p>
    <w:p w14:paraId="64425B5C" w14:textId="77777777" w:rsidR="0075004A" w:rsidRDefault="0075004A" w:rsidP="0075004A">
      <w:pPr>
        <w:bidi/>
        <w:ind w:firstLine="720"/>
        <w:jc w:val="both"/>
        <w:rPr>
          <w:rFonts w:cs="David" w:hint="cs"/>
          <w:rtl/>
        </w:rPr>
      </w:pPr>
      <w:r>
        <w:rPr>
          <w:rFonts w:cs="David" w:hint="cs"/>
          <w:rtl/>
        </w:rPr>
        <w:t xml:space="preserve">לא יהיה. </w:t>
      </w:r>
    </w:p>
    <w:p w14:paraId="60B7B628" w14:textId="77777777" w:rsidR="0075004A" w:rsidRDefault="0075004A" w:rsidP="0075004A">
      <w:pPr>
        <w:bidi/>
        <w:ind w:firstLine="720"/>
        <w:jc w:val="both"/>
        <w:rPr>
          <w:rFonts w:cs="David" w:hint="cs"/>
          <w:rtl/>
        </w:rPr>
      </w:pPr>
    </w:p>
    <w:p w14:paraId="02D3FF4A"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9F57CCC" w14:textId="77777777" w:rsidR="0075004A" w:rsidRDefault="0075004A" w:rsidP="0075004A">
      <w:pPr>
        <w:bidi/>
        <w:ind w:firstLine="720"/>
        <w:jc w:val="both"/>
        <w:rPr>
          <w:rFonts w:cs="David" w:hint="cs"/>
          <w:rtl/>
        </w:rPr>
      </w:pPr>
    </w:p>
    <w:p w14:paraId="79C15974" w14:textId="77777777" w:rsidR="0075004A" w:rsidRDefault="0075004A" w:rsidP="0075004A">
      <w:pPr>
        <w:bidi/>
        <w:ind w:firstLine="720"/>
        <w:jc w:val="both"/>
        <w:rPr>
          <w:rFonts w:cs="David" w:hint="cs"/>
          <w:rtl/>
        </w:rPr>
      </w:pPr>
      <w:r>
        <w:rPr>
          <w:rFonts w:cs="David" w:hint="cs"/>
          <w:rtl/>
        </w:rPr>
        <w:t xml:space="preserve">זה לא הגיוני. </w:t>
      </w:r>
    </w:p>
    <w:p w14:paraId="0991A297" w14:textId="77777777" w:rsidR="0075004A" w:rsidRDefault="0075004A" w:rsidP="0075004A">
      <w:pPr>
        <w:bidi/>
        <w:jc w:val="both"/>
        <w:rPr>
          <w:rFonts w:cs="David" w:hint="cs"/>
          <w:rtl/>
        </w:rPr>
      </w:pPr>
    </w:p>
    <w:p w14:paraId="3317409D"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1E16A4FF" w14:textId="77777777" w:rsidR="0075004A" w:rsidRDefault="0075004A" w:rsidP="0075004A">
      <w:pPr>
        <w:bidi/>
        <w:jc w:val="both"/>
        <w:rPr>
          <w:rFonts w:cs="David" w:hint="cs"/>
          <w:rtl/>
        </w:rPr>
      </w:pPr>
    </w:p>
    <w:p w14:paraId="65C49BEF" w14:textId="77777777" w:rsidR="0075004A" w:rsidRDefault="0075004A" w:rsidP="0075004A">
      <w:pPr>
        <w:bidi/>
        <w:ind w:firstLine="720"/>
        <w:jc w:val="both"/>
        <w:rPr>
          <w:rFonts w:cs="David" w:hint="cs"/>
          <w:rtl/>
        </w:rPr>
      </w:pPr>
      <w:r>
        <w:rPr>
          <w:rFonts w:cs="David" w:hint="cs"/>
          <w:rtl/>
        </w:rPr>
        <w:t xml:space="preserve">אפשר אולי לעשות אחרת, כמו שיריב אמר: להצביע קודם על הצעת הוועדה ואם היא מתקבלת לא מצביעים על ההשגות. </w:t>
      </w:r>
    </w:p>
    <w:p w14:paraId="429EFCBC" w14:textId="77777777" w:rsidR="0075004A" w:rsidRDefault="0075004A" w:rsidP="0075004A">
      <w:pPr>
        <w:bidi/>
        <w:jc w:val="both"/>
        <w:rPr>
          <w:rFonts w:cs="David" w:hint="cs"/>
          <w:rtl/>
        </w:rPr>
      </w:pPr>
    </w:p>
    <w:p w14:paraId="68529B20"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4160ADE" w14:textId="77777777" w:rsidR="0075004A" w:rsidRDefault="0075004A" w:rsidP="0075004A">
      <w:pPr>
        <w:bidi/>
        <w:jc w:val="both"/>
        <w:rPr>
          <w:rFonts w:cs="David" w:hint="cs"/>
          <w:u w:val="single"/>
          <w:rtl/>
        </w:rPr>
      </w:pPr>
    </w:p>
    <w:p w14:paraId="1CABC43D" w14:textId="77777777" w:rsidR="0075004A" w:rsidRDefault="0075004A" w:rsidP="0075004A">
      <w:pPr>
        <w:bidi/>
        <w:ind w:firstLine="720"/>
        <w:jc w:val="both"/>
        <w:rPr>
          <w:rFonts w:cs="David" w:hint="cs"/>
          <w:rtl/>
        </w:rPr>
      </w:pPr>
      <w:r>
        <w:rPr>
          <w:rFonts w:cs="David" w:hint="cs"/>
          <w:rtl/>
        </w:rPr>
        <w:t xml:space="preserve">אני מציע שנראה את הצעת הוועדה כזרם המרכזי ועליה נצביע. אם אנשים דחו את הצעת הוועדה, תהיה אפשרות להצביע על השגות ואז אנשים יצטרכו לקחת בחשבון שאם הם הצביעו נגד הצעת הוועדה הם עלולים ליפול גם עם ההשגות. יש פה מצב שהכול נדחה ונשאר המצב הקיים, צריך לקחת את הסיכון. המטרה היא לתעל את המערכת לאשר את הצעת הוועדה, לא לתעל אותה למקום - - - </w:t>
      </w:r>
    </w:p>
    <w:p w14:paraId="0494069F" w14:textId="77777777" w:rsidR="0075004A" w:rsidRDefault="0075004A" w:rsidP="0075004A">
      <w:pPr>
        <w:bidi/>
        <w:jc w:val="both"/>
        <w:rPr>
          <w:rFonts w:cs="David" w:hint="cs"/>
          <w:rtl/>
        </w:rPr>
      </w:pPr>
    </w:p>
    <w:p w14:paraId="3DCEA68D"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BD8502E" w14:textId="77777777" w:rsidR="0075004A" w:rsidRDefault="0075004A" w:rsidP="0075004A">
      <w:pPr>
        <w:bidi/>
        <w:jc w:val="both"/>
        <w:rPr>
          <w:rFonts w:cs="David" w:hint="cs"/>
          <w:u w:val="single"/>
          <w:rtl/>
        </w:rPr>
      </w:pPr>
    </w:p>
    <w:p w14:paraId="7488D032" w14:textId="77777777" w:rsidR="0075004A" w:rsidRDefault="0075004A" w:rsidP="0075004A">
      <w:pPr>
        <w:bidi/>
        <w:ind w:firstLine="720"/>
        <w:jc w:val="both"/>
        <w:rPr>
          <w:rFonts w:cs="David" w:hint="cs"/>
          <w:rtl/>
        </w:rPr>
      </w:pPr>
      <w:r>
        <w:rPr>
          <w:rFonts w:cs="David" w:hint="cs"/>
          <w:rtl/>
        </w:rPr>
        <w:t xml:space="preserve">למה זה חייב להיות בוועדת החוקה? </w:t>
      </w:r>
    </w:p>
    <w:p w14:paraId="3FA8060D" w14:textId="77777777" w:rsidR="0075004A" w:rsidRDefault="0075004A" w:rsidP="0075004A">
      <w:pPr>
        <w:bidi/>
        <w:ind w:firstLine="720"/>
        <w:jc w:val="both"/>
        <w:rPr>
          <w:rFonts w:cs="David" w:hint="cs"/>
          <w:rtl/>
        </w:rPr>
      </w:pPr>
    </w:p>
    <w:p w14:paraId="2BFCEC2D"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0FD50D1" w14:textId="77777777" w:rsidR="0075004A" w:rsidRDefault="0075004A" w:rsidP="0075004A">
      <w:pPr>
        <w:bidi/>
        <w:ind w:firstLine="720"/>
        <w:jc w:val="both"/>
        <w:rPr>
          <w:rFonts w:cs="David" w:hint="cs"/>
          <w:rtl/>
        </w:rPr>
      </w:pPr>
    </w:p>
    <w:p w14:paraId="31122CEE" w14:textId="77777777" w:rsidR="0075004A" w:rsidRDefault="0075004A" w:rsidP="0075004A">
      <w:pPr>
        <w:bidi/>
        <w:ind w:firstLine="720"/>
        <w:jc w:val="both"/>
        <w:rPr>
          <w:rFonts w:cs="David" w:hint="cs"/>
          <w:rtl/>
        </w:rPr>
      </w:pPr>
      <w:r>
        <w:rPr>
          <w:rFonts w:cs="David" w:hint="cs"/>
          <w:rtl/>
        </w:rPr>
        <w:t>אז איפה זה יהיה?</w:t>
      </w:r>
    </w:p>
    <w:p w14:paraId="2152797C" w14:textId="77777777" w:rsidR="0075004A" w:rsidRDefault="0075004A" w:rsidP="0075004A">
      <w:pPr>
        <w:bidi/>
        <w:ind w:firstLine="720"/>
        <w:jc w:val="both"/>
        <w:rPr>
          <w:rFonts w:cs="David" w:hint="cs"/>
          <w:rtl/>
        </w:rPr>
      </w:pPr>
    </w:p>
    <w:p w14:paraId="740B4769"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FBF7E47" w14:textId="77777777" w:rsidR="0075004A" w:rsidRDefault="0075004A" w:rsidP="0075004A">
      <w:pPr>
        <w:bidi/>
        <w:ind w:firstLine="720"/>
        <w:jc w:val="both"/>
        <w:rPr>
          <w:rFonts w:cs="David" w:hint="cs"/>
          <w:rtl/>
        </w:rPr>
      </w:pPr>
    </w:p>
    <w:p w14:paraId="205C62CE" w14:textId="77777777" w:rsidR="0075004A" w:rsidRDefault="0075004A" w:rsidP="0075004A">
      <w:pPr>
        <w:bidi/>
        <w:ind w:firstLine="720"/>
        <w:jc w:val="both"/>
        <w:rPr>
          <w:rFonts w:cs="David" w:hint="cs"/>
          <w:rtl/>
        </w:rPr>
      </w:pPr>
      <w:r>
        <w:rPr>
          <w:rFonts w:cs="David" w:hint="cs"/>
          <w:rtl/>
        </w:rPr>
        <w:t xml:space="preserve">או בוועדת הכנסת או בוועדת הפנים. </w:t>
      </w:r>
    </w:p>
    <w:p w14:paraId="134739CD" w14:textId="77777777" w:rsidR="0075004A" w:rsidRDefault="0075004A" w:rsidP="0075004A">
      <w:pPr>
        <w:bidi/>
        <w:jc w:val="both"/>
        <w:rPr>
          <w:rFonts w:cs="David" w:hint="cs"/>
          <w:rtl/>
        </w:rPr>
      </w:pPr>
    </w:p>
    <w:p w14:paraId="2E813375"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D9FDC02" w14:textId="77777777" w:rsidR="0075004A" w:rsidRDefault="0075004A" w:rsidP="0075004A">
      <w:pPr>
        <w:bidi/>
        <w:jc w:val="both"/>
        <w:rPr>
          <w:rFonts w:cs="David" w:hint="cs"/>
          <w:rtl/>
        </w:rPr>
      </w:pPr>
    </w:p>
    <w:p w14:paraId="68C7FDA9" w14:textId="77777777" w:rsidR="0075004A" w:rsidRDefault="0075004A" w:rsidP="0075004A">
      <w:pPr>
        <w:bidi/>
        <w:ind w:firstLine="720"/>
        <w:jc w:val="both"/>
        <w:rPr>
          <w:rFonts w:cs="David" w:hint="cs"/>
          <w:rtl/>
        </w:rPr>
      </w:pPr>
      <w:r>
        <w:rPr>
          <w:rFonts w:cs="David" w:hint="cs"/>
          <w:rtl/>
        </w:rPr>
        <w:t xml:space="preserve">מצביעים על הצעת הוועדה. התקבלה </w:t>
      </w:r>
      <w:r>
        <w:rPr>
          <w:rFonts w:cs="David"/>
          <w:rtl/>
        </w:rPr>
        <w:t>–</w:t>
      </w:r>
      <w:r>
        <w:rPr>
          <w:rFonts w:cs="David" w:hint="cs"/>
          <w:rtl/>
        </w:rPr>
        <w:t xml:space="preserve"> היא ההחלטה.  </w:t>
      </w:r>
    </w:p>
    <w:p w14:paraId="5B5B1A6E" w14:textId="77777777" w:rsidR="0075004A" w:rsidRDefault="0075004A" w:rsidP="0075004A">
      <w:pPr>
        <w:bidi/>
        <w:jc w:val="both"/>
        <w:rPr>
          <w:rFonts w:cs="David" w:hint="cs"/>
          <w:rtl/>
        </w:rPr>
      </w:pPr>
    </w:p>
    <w:p w14:paraId="5111C63A"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31EE77DD" w14:textId="77777777" w:rsidR="0075004A" w:rsidRDefault="0075004A" w:rsidP="0075004A">
      <w:pPr>
        <w:bidi/>
        <w:jc w:val="both"/>
        <w:rPr>
          <w:rFonts w:cs="David" w:hint="cs"/>
          <w:u w:val="single"/>
          <w:rtl/>
        </w:rPr>
      </w:pPr>
    </w:p>
    <w:p w14:paraId="24791621" w14:textId="77777777" w:rsidR="0075004A" w:rsidRDefault="0075004A" w:rsidP="0075004A">
      <w:pPr>
        <w:bidi/>
        <w:ind w:firstLine="720"/>
        <w:jc w:val="both"/>
        <w:rPr>
          <w:rFonts w:cs="David" w:hint="cs"/>
          <w:rtl/>
        </w:rPr>
      </w:pPr>
      <w:r>
        <w:rPr>
          <w:rFonts w:cs="David" w:hint="cs"/>
          <w:rtl/>
        </w:rPr>
        <w:t xml:space="preserve">אבל מה ההיגיון? אז לא קוראים להם "משיגים", קוראים להם "מציעים". אז יציגו את העמדה שלהם והכנסת תשתכנע מההצעות שלהם. </w:t>
      </w:r>
    </w:p>
    <w:p w14:paraId="5452B658" w14:textId="77777777" w:rsidR="0075004A" w:rsidRDefault="0075004A" w:rsidP="0075004A">
      <w:pPr>
        <w:bidi/>
        <w:jc w:val="both"/>
        <w:rPr>
          <w:rFonts w:cs="David" w:hint="cs"/>
          <w:rtl/>
        </w:rPr>
      </w:pPr>
    </w:p>
    <w:p w14:paraId="042A3D51"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37EFCC1" w14:textId="77777777" w:rsidR="0075004A" w:rsidRDefault="0075004A" w:rsidP="0075004A">
      <w:pPr>
        <w:bidi/>
        <w:jc w:val="both"/>
        <w:rPr>
          <w:rFonts w:cs="David" w:hint="cs"/>
          <w:u w:val="single"/>
          <w:rtl/>
        </w:rPr>
      </w:pPr>
    </w:p>
    <w:p w14:paraId="19B35806" w14:textId="77777777" w:rsidR="0075004A" w:rsidRDefault="0075004A" w:rsidP="0075004A">
      <w:pPr>
        <w:bidi/>
        <w:ind w:firstLine="720"/>
        <w:jc w:val="both"/>
        <w:rPr>
          <w:rFonts w:cs="David" w:hint="cs"/>
          <w:rtl/>
        </w:rPr>
      </w:pPr>
      <w:r>
        <w:rPr>
          <w:rFonts w:cs="David" w:hint="cs"/>
          <w:rtl/>
        </w:rPr>
        <w:t xml:space="preserve">נצביע קודם על הצעת הוועדה. לא התקבלה הצעת הוועדה - מצביעים על ההסתייגויות אחת-אחת. </w:t>
      </w:r>
    </w:p>
    <w:p w14:paraId="1044A4D7" w14:textId="77777777" w:rsidR="0075004A" w:rsidRDefault="0075004A" w:rsidP="0075004A">
      <w:pPr>
        <w:bidi/>
        <w:jc w:val="both"/>
        <w:rPr>
          <w:rFonts w:cs="David" w:hint="cs"/>
          <w:rtl/>
        </w:rPr>
      </w:pPr>
    </w:p>
    <w:p w14:paraId="34748A9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75F5D5C9" w14:textId="77777777" w:rsidR="0075004A" w:rsidRDefault="0075004A" w:rsidP="0075004A">
      <w:pPr>
        <w:bidi/>
        <w:jc w:val="both"/>
        <w:rPr>
          <w:rFonts w:cs="David" w:hint="cs"/>
          <w:rtl/>
        </w:rPr>
      </w:pPr>
    </w:p>
    <w:p w14:paraId="731787C9" w14:textId="77777777" w:rsidR="0075004A" w:rsidRDefault="0075004A" w:rsidP="0075004A">
      <w:pPr>
        <w:bidi/>
        <w:ind w:firstLine="720"/>
        <w:jc w:val="both"/>
        <w:rPr>
          <w:rFonts w:cs="David" w:hint="cs"/>
          <w:rtl/>
        </w:rPr>
      </w:pPr>
      <w:r>
        <w:rPr>
          <w:rFonts w:cs="David" w:hint="cs"/>
          <w:rtl/>
        </w:rPr>
        <w:t xml:space="preserve">התקבלה ההשגה </w:t>
      </w:r>
      <w:r>
        <w:rPr>
          <w:rFonts w:cs="David"/>
          <w:rtl/>
        </w:rPr>
        <w:t>–</w:t>
      </w:r>
      <w:r>
        <w:rPr>
          <w:rFonts w:cs="David" w:hint="cs"/>
          <w:rtl/>
        </w:rPr>
        <w:t xml:space="preserve"> ממשיכים להצביע?</w:t>
      </w:r>
    </w:p>
    <w:p w14:paraId="68C12F51" w14:textId="77777777" w:rsidR="0075004A" w:rsidRDefault="0075004A" w:rsidP="0075004A">
      <w:pPr>
        <w:bidi/>
        <w:ind w:firstLine="720"/>
        <w:jc w:val="both"/>
        <w:rPr>
          <w:rFonts w:cs="David" w:hint="cs"/>
          <w:rtl/>
        </w:rPr>
      </w:pPr>
    </w:p>
    <w:p w14:paraId="564115A9"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9E8C911" w14:textId="77777777" w:rsidR="0075004A" w:rsidRDefault="0075004A" w:rsidP="0075004A">
      <w:pPr>
        <w:bidi/>
        <w:ind w:firstLine="720"/>
        <w:jc w:val="both"/>
        <w:rPr>
          <w:rFonts w:cs="David" w:hint="cs"/>
          <w:rtl/>
        </w:rPr>
      </w:pPr>
    </w:p>
    <w:p w14:paraId="12764E65" w14:textId="77777777" w:rsidR="0075004A" w:rsidRDefault="0075004A" w:rsidP="0075004A">
      <w:pPr>
        <w:bidi/>
        <w:ind w:firstLine="720"/>
        <w:jc w:val="both"/>
        <w:rPr>
          <w:rFonts w:cs="David" w:hint="cs"/>
          <w:rtl/>
        </w:rPr>
      </w:pPr>
      <w:r>
        <w:rPr>
          <w:rFonts w:cs="David" w:hint="cs"/>
          <w:rtl/>
        </w:rPr>
        <w:t xml:space="preserve">ממשיכים על כולן, ומצביעים ביניהן, זו כנגד זו. </w:t>
      </w:r>
    </w:p>
    <w:p w14:paraId="5FAA3B87" w14:textId="77777777" w:rsidR="0075004A" w:rsidRDefault="0075004A" w:rsidP="0075004A">
      <w:pPr>
        <w:bidi/>
        <w:ind w:firstLine="720"/>
        <w:jc w:val="both"/>
        <w:rPr>
          <w:rFonts w:cs="David" w:hint="cs"/>
          <w:rtl/>
        </w:rPr>
      </w:pPr>
    </w:p>
    <w:p w14:paraId="20BA84C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E84C539" w14:textId="77777777" w:rsidR="0075004A" w:rsidRDefault="0075004A" w:rsidP="0075004A">
      <w:pPr>
        <w:bidi/>
        <w:ind w:firstLine="720"/>
        <w:jc w:val="both"/>
        <w:rPr>
          <w:rFonts w:cs="David" w:hint="cs"/>
          <w:rtl/>
        </w:rPr>
      </w:pPr>
    </w:p>
    <w:p w14:paraId="368EEA02" w14:textId="77777777" w:rsidR="0075004A" w:rsidRDefault="0075004A" w:rsidP="0075004A">
      <w:pPr>
        <w:bidi/>
        <w:ind w:firstLine="720"/>
        <w:jc w:val="both"/>
        <w:rPr>
          <w:rFonts w:cs="David" w:hint="cs"/>
          <w:rtl/>
        </w:rPr>
      </w:pPr>
      <w:r>
        <w:rPr>
          <w:rFonts w:cs="David" w:hint="cs"/>
          <w:rtl/>
        </w:rPr>
        <w:t xml:space="preserve">אז מצביעים על כל ההשגות. אחת התקבלה </w:t>
      </w:r>
      <w:r>
        <w:rPr>
          <w:rFonts w:cs="David"/>
          <w:rtl/>
        </w:rPr>
        <w:t>–</w:t>
      </w:r>
      <w:r>
        <w:rPr>
          <w:rFonts w:cs="David" w:hint="cs"/>
          <w:rtl/>
        </w:rPr>
        <w:t xml:space="preserve"> היא הגוברת. התקבלו כמה </w:t>
      </w:r>
      <w:r>
        <w:rPr>
          <w:rFonts w:cs="David"/>
          <w:rtl/>
        </w:rPr>
        <w:t>–</w:t>
      </w:r>
      <w:r>
        <w:rPr>
          <w:rFonts w:cs="David" w:hint="cs"/>
          <w:rtl/>
        </w:rPr>
        <w:t xml:space="preserve"> מצביעים ביניהן.  </w:t>
      </w:r>
    </w:p>
    <w:p w14:paraId="23B42173" w14:textId="77777777" w:rsidR="0075004A" w:rsidRDefault="0075004A" w:rsidP="0075004A">
      <w:pPr>
        <w:bidi/>
        <w:jc w:val="both"/>
        <w:rPr>
          <w:rFonts w:cs="David" w:hint="cs"/>
          <w:rtl/>
        </w:rPr>
      </w:pPr>
    </w:p>
    <w:p w14:paraId="507400A2"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D49281D" w14:textId="77777777" w:rsidR="0075004A" w:rsidRDefault="0075004A" w:rsidP="0075004A">
      <w:pPr>
        <w:bidi/>
        <w:jc w:val="both"/>
        <w:rPr>
          <w:rFonts w:cs="David" w:hint="cs"/>
          <w:rtl/>
        </w:rPr>
      </w:pPr>
    </w:p>
    <w:p w14:paraId="4A948B2B" w14:textId="77777777" w:rsidR="0075004A" w:rsidRDefault="0075004A" w:rsidP="0075004A">
      <w:pPr>
        <w:bidi/>
        <w:jc w:val="both"/>
        <w:rPr>
          <w:rFonts w:cs="David" w:hint="cs"/>
          <w:rtl/>
        </w:rPr>
      </w:pPr>
      <w:r>
        <w:rPr>
          <w:rFonts w:cs="David" w:hint="cs"/>
          <w:rtl/>
        </w:rPr>
        <w:tab/>
        <w:t xml:space="preserve">נכון. לא התקבל כלום </w:t>
      </w:r>
      <w:r>
        <w:rPr>
          <w:rFonts w:cs="David"/>
          <w:rtl/>
        </w:rPr>
        <w:t>–</w:t>
      </w:r>
      <w:r>
        <w:rPr>
          <w:rFonts w:cs="David" w:hint="cs"/>
          <w:rtl/>
        </w:rPr>
        <w:t xml:space="preserve"> נותר המספר כמו שהיה. </w:t>
      </w:r>
    </w:p>
    <w:p w14:paraId="3FABD806" w14:textId="77777777" w:rsidR="0075004A" w:rsidRDefault="0075004A" w:rsidP="0075004A">
      <w:pPr>
        <w:bidi/>
        <w:jc w:val="both"/>
        <w:rPr>
          <w:rFonts w:cs="David" w:hint="cs"/>
          <w:rtl/>
        </w:rPr>
      </w:pPr>
    </w:p>
    <w:p w14:paraId="3E8B2B22" w14:textId="77777777" w:rsidR="0075004A" w:rsidRDefault="0075004A" w:rsidP="0075004A">
      <w:pPr>
        <w:bidi/>
        <w:jc w:val="both"/>
        <w:rPr>
          <w:rFonts w:cs="David" w:hint="cs"/>
          <w:u w:val="single"/>
          <w:rtl/>
        </w:rPr>
      </w:pPr>
      <w:r w:rsidRPr="008072B6">
        <w:rPr>
          <w:rFonts w:cs="David" w:hint="cs"/>
          <w:u w:val="single"/>
          <w:rtl/>
        </w:rPr>
        <w:t>אברהם מיכאלי:</w:t>
      </w:r>
    </w:p>
    <w:p w14:paraId="7C027FBB" w14:textId="77777777" w:rsidR="0075004A" w:rsidRDefault="0075004A" w:rsidP="0075004A">
      <w:pPr>
        <w:bidi/>
        <w:jc w:val="both"/>
        <w:rPr>
          <w:rFonts w:cs="David" w:hint="cs"/>
          <w:rtl/>
        </w:rPr>
      </w:pPr>
    </w:p>
    <w:p w14:paraId="06EB149C" w14:textId="77777777" w:rsidR="0075004A" w:rsidRDefault="0075004A" w:rsidP="0075004A">
      <w:pPr>
        <w:bidi/>
        <w:jc w:val="both"/>
        <w:rPr>
          <w:rFonts w:cs="David" w:hint="cs"/>
          <w:rtl/>
        </w:rPr>
      </w:pPr>
      <w:r>
        <w:rPr>
          <w:rFonts w:cs="David" w:hint="cs"/>
          <w:rtl/>
        </w:rPr>
        <w:tab/>
        <w:t>המספר הגדול או המספר הקטן?</w:t>
      </w:r>
    </w:p>
    <w:p w14:paraId="038258E7" w14:textId="77777777" w:rsidR="0075004A" w:rsidRDefault="0075004A" w:rsidP="0075004A">
      <w:pPr>
        <w:bidi/>
        <w:jc w:val="both"/>
        <w:rPr>
          <w:rFonts w:cs="David" w:hint="cs"/>
          <w:rtl/>
        </w:rPr>
      </w:pPr>
    </w:p>
    <w:p w14:paraId="3A993A2F"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359F39E" w14:textId="77777777" w:rsidR="0075004A" w:rsidRDefault="0075004A" w:rsidP="0075004A">
      <w:pPr>
        <w:bidi/>
        <w:jc w:val="both"/>
        <w:rPr>
          <w:rFonts w:cs="David" w:hint="cs"/>
          <w:rtl/>
        </w:rPr>
      </w:pPr>
    </w:p>
    <w:p w14:paraId="4CE3C65F" w14:textId="77777777" w:rsidR="0075004A" w:rsidRDefault="0075004A" w:rsidP="0075004A">
      <w:pPr>
        <w:bidi/>
        <w:jc w:val="both"/>
        <w:rPr>
          <w:rFonts w:cs="David" w:hint="cs"/>
          <w:rtl/>
        </w:rPr>
      </w:pPr>
      <w:r>
        <w:rPr>
          <w:rFonts w:cs="David" w:hint="cs"/>
          <w:rtl/>
        </w:rPr>
        <w:tab/>
        <w:t xml:space="preserve">זו מול זו. התקבלה גם ההשגה של 20 שופטים וגם ההשגה של 21 שופטים </w:t>
      </w:r>
      <w:r>
        <w:rPr>
          <w:rFonts w:cs="David"/>
          <w:rtl/>
        </w:rPr>
        <w:t>–</w:t>
      </w:r>
      <w:r>
        <w:rPr>
          <w:rFonts w:cs="David" w:hint="cs"/>
          <w:rtl/>
        </w:rPr>
        <w:t xml:space="preserve"> אז מצביעים זו מול זו. </w:t>
      </w:r>
    </w:p>
    <w:p w14:paraId="593DF969" w14:textId="77777777" w:rsidR="0075004A" w:rsidRDefault="0075004A" w:rsidP="0075004A">
      <w:pPr>
        <w:bidi/>
        <w:jc w:val="both"/>
        <w:rPr>
          <w:rFonts w:cs="David" w:hint="cs"/>
          <w:rtl/>
        </w:rPr>
      </w:pPr>
    </w:p>
    <w:p w14:paraId="39961540" w14:textId="77777777" w:rsidR="0075004A" w:rsidRDefault="0075004A" w:rsidP="0075004A">
      <w:pPr>
        <w:bidi/>
        <w:jc w:val="both"/>
        <w:rPr>
          <w:rFonts w:cs="David" w:hint="cs"/>
          <w:u w:val="single"/>
          <w:rtl/>
        </w:rPr>
      </w:pPr>
      <w:r w:rsidRPr="008072B6">
        <w:rPr>
          <w:rFonts w:cs="David" w:hint="cs"/>
          <w:u w:val="single"/>
          <w:rtl/>
        </w:rPr>
        <w:t>אברהם מיכאלי:</w:t>
      </w:r>
    </w:p>
    <w:p w14:paraId="4DBA0580" w14:textId="77777777" w:rsidR="0075004A" w:rsidRDefault="0075004A" w:rsidP="0075004A">
      <w:pPr>
        <w:bidi/>
        <w:jc w:val="both"/>
        <w:rPr>
          <w:rFonts w:cs="David" w:hint="cs"/>
          <w:rtl/>
        </w:rPr>
      </w:pPr>
    </w:p>
    <w:p w14:paraId="7471E3C0" w14:textId="77777777" w:rsidR="0075004A" w:rsidRDefault="0075004A" w:rsidP="0075004A">
      <w:pPr>
        <w:bidi/>
        <w:jc w:val="both"/>
        <w:rPr>
          <w:rFonts w:cs="David" w:hint="cs"/>
          <w:rtl/>
        </w:rPr>
      </w:pPr>
      <w:r>
        <w:rPr>
          <w:rFonts w:cs="David" w:hint="cs"/>
          <w:rtl/>
        </w:rPr>
        <w:tab/>
        <w:t xml:space="preserve">יכריעו בהצבעה נוספת בין השתיים. </w:t>
      </w:r>
    </w:p>
    <w:p w14:paraId="503B3E4D" w14:textId="77777777" w:rsidR="0075004A" w:rsidRDefault="0075004A" w:rsidP="0075004A">
      <w:pPr>
        <w:bidi/>
        <w:jc w:val="both"/>
        <w:rPr>
          <w:rFonts w:cs="David" w:hint="cs"/>
          <w:rtl/>
        </w:rPr>
      </w:pPr>
    </w:p>
    <w:p w14:paraId="0BD1EC10"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0F59DE5C" w14:textId="77777777" w:rsidR="0075004A" w:rsidRDefault="0075004A" w:rsidP="0075004A">
      <w:pPr>
        <w:bidi/>
        <w:jc w:val="both"/>
        <w:rPr>
          <w:rFonts w:cs="David" w:hint="cs"/>
          <w:rtl/>
        </w:rPr>
      </w:pPr>
    </w:p>
    <w:p w14:paraId="05B419E9" w14:textId="77777777" w:rsidR="0075004A" w:rsidRDefault="0075004A" w:rsidP="0075004A">
      <w:pPr>
        <w:bidi/>
        <w:jc w:val="both"/>
        <w:rPr>
          <w:rFonts w:cs="David" w:hint="cs"/>
          <w:rtl/>
        </w:rPr>
      </w:pPr>
      <w:r>
        <w:rPr>
          <w:rFonts w:cs="David" w:hint="cs"/>
          <w:rtl/>
        </w:rPr>
        <w:tab/>
        <w:t>ואז יתווסף פה שהוועדה לא תדון בתוך שנה מיום שהתקבלה החלטת הכנסת.</w:t>
      </w:r>
    </w:p>
    <w:p w14:paraId="6952B2BE" w14:textId="77777777" w:rsidR="0075004A" w:rsidRDefault="0075004A" w:rsidP="0075004A">
      <w:pPr>
        <w:bidi/>
        <w:jc w:val="both"/>
        <w:rPr>
          <w:rFonts w:cs="David" w:hint="cs"/>
          <w:rtl/>
        </w:rPr>
      </w:pPr>
    </w:p>
    <w:p w14:paraId="24A01E95"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2DC201C3" w14:textId="77777777" w:rsidR="0075004A" w:rsidRDefault="0075004A" w:rsidP="0075004A">
      <w:pPr>
        <w:bidi/>
        <w:jc w:val="both"/>
        <w:rPr>
          <w:rFonts w:cs="David" w:hint="cs"/>
          <w:u w:val="single"/>
          <w:rtl/>
        </w:rPr>
      </w:pPr>
    </w:p>
    <w:p w14:paraId="06CA6232" w14:textId="77777777" w:rsidR="0075004A" w:rsidRDefault="0075004A" w:rsidP="0075004A">
      <w:pPr>
        <w:bidi/>
        <w:ind w:firstLine="720"/>
        <w:jc w:val="both"/>
        <w:rPr>
          <w:rFonts w:cs="David" w:hint="cs"/>
          <w:rtl/>
        </w:rPr>
      </w:pPr>
      <w:r>
        <w:rPr>
          <w:rFonts w:cs="David" w:hint="cs"/>
          <w:rtl/>
        </w:rPr>
        <w:t xml:space="preserve">היה צריך לעשות עוד </w:t>
      </w:r>
      <w:smartTag w:uri="urn:schemas-microsoft-com:office:smarttags" w:element="PersonName">
        <w:r>
          <w:rPr>
            <w:rFonts w:cs="David" w:hint="cs"/>
            <w:rtl/>
          </w:rPr>
          <w:t>דב</w:t>
        </w:r>
      </w:smartTag>
      <w:r>
        <w:rPr>
          <w:rFonts w:cs="David" w:hint="cs"/>
          <w:rtl/>
        </w:rPr>
        <w:t xml:space="preserve">ר אחד - החלטת הכנסת צריכה להתקבל ברוב של 61, גם ההסתייגויות. זו הצעה תקציבית. </w:t>
      </w:r>
    </w:p>
    <w:p w14:paraId="1D25CF2A" w14:textId="77777777" w:rsidR="0075004A" w:rsidRDefault="0075004A" w:rsidP="0075004A">
      <w:pPr>
        <w:bidi/>
        <w:jc w:val="both"/>
        <w:rPr>
          <w:rFonts w:cs="David" w:hint="cs"/>
          <w:rtl/>
        </w:rPr>
      </w:pPr>
    </w:p>
    <w:p w14:paraId="4E893E2C"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222F581" w14:textId="77777777" w:rsidR="0075004A" w:rsidRDefault="0075004A" w:rsidP="0075004A">
      <w:pPr>
        <w:bidi/>
        <w:jc w:val="both"/>
        <w:rPr>
          <w:rFonts w:cs="David" w:hint="cs"/>
          <w:u w:val="single"/>
          <w:rtl/>
        </w:rPr>
      </w:pPr>
    </w:p>
    <w:p w14:paraId="12310F56" w14:textId="77777777" w:rsidR="0075004A" w:rsidRDefault="0075004A" w:rsidP="0075004A">
      <w:pPr>
        <w:bidi/>
        <w:ind w:firstLine="720"/>
        <w:jc w:val="both"/>
        <w:rPr>
          <w:rFonts w:cs="David" w:hint="cs"/>
          <w:rtl/>
        </w:rPr>
      </w:pPr>
      <w:r>
        <w:rPr>
          <w:rFonts w:cs="David" w:hint="cs"/>
          <w:rtl/>
        </w:rPr>
        <w:t xml:space="preserve">תקציבית היא 50 חברי כנסת. </w:t>
      </w:r>
    </w:p>
    <w:p w14:paraId="7F2615EE" w14:textId="77777777" w:rsidR="0075004A" w:rsidRDefault="0075004A" w:rsidP="0075004A">
      <w:pPr>
        <w:bidi/>
        <w:ind w:firstLine="720"/>
        <w:jc w:val="both"/>
        <w:rPr>
          <w:rFonts w:cs="David" w:hint="cs"/>
          <w:rtl/>
        </w:rPr>
      </w:pPr>
    </w:p>
    <w:p w14:paraId="73244B70"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26EEAD1" w14:textId="77777777" w:rsidR="0075004A" w:rsidRDefault="0075004A" w:rsidP="0075004A">
      <w:pPr>
        <w:bidi/>
        <w:ind w:firstLine="720"/>
        <w:jc w:val="both"/>
        <w:rPr>
          <w:rFonts w:cs="David" w:hint="cs"/>
          <w:rtl/>
        </w:rPr>
      </w:pPr>
    </w:p>
    <w:p w14:paraId="043339C2" w14:textId="77777777" w:rsidR="0075004A" w:rsidRDefault="0075004A" w:rsidP="0075004A">
      <w:pPr>
        <w:bidi/>
        <w:ind w:firstLine="720"/>
        <w:jc w:val="both"/>
        <w:rPr>
          <w:rFonts w:cs="David" w:hint="cs"/>
          <w:rtl/>
        </w:rPr>
      </w:pPr>
      <w:r>
        <w:rPr>
          <w:rFonts w:cs="David" w:hint="cs"/>
          <w:rtl/>
        </w:rPr>
        <w:t>אז צריך 50.</w:t>
      </w:r>
    </w:p>
    <w:p w14:paraId="3C3B752F" w14:textId="77777777" w:rsidR="0075004A" w:rsidRDefault="0075004A" w:rsidP="0075004A">
      <w:pPr>
        <w:bidi/>
        <w:ind w:firstLine="720"/>
        <w:jc w:val="both"/>
        <w:rPr>
          <w:rFonts w:cs="David" w:hint="cs"/>
          <w:rtl/>
        </w:rPr>
      </w:pPr>
    </w:p>
    <w:p w14:paraId="500B5E45"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F2C60DF" w14:textId="77777777" w:rsidR="0075004A" w:rsidRDefault="0075004A" w:rsidP="0075004A">
      <w:pPr>
        <w:bidi/>
        <w:ind w:firstLine="720"/>
        <w:jc w:val="both"/>
        <w:rPr>
          <w:rFonts w:cs="David" w:hint="cs"/>
          <w:rtl/>
        </w:rPr>
      </w:pPr>
    </w:p>
    <w:p w14:paraId="448D22C1" w14:textId="77777777" w:rsidR="0075004A" w:rsidRDefault="0075004A" w:rsidP="0075004A">
      <w:pPr>
        <w:bidi/>
        <w:ind w:firstLine="720"/>
        <w:jc w:val="both"/>
        <w:rPr>
          <w:rFonts w:cs="David" w:hint="cs"/>
          <w:rtl/>
        </w:rPr>
      </w:pPr>
      <w:r>
        <w:rPr>
          <w:rFonts w:cs="David" w:hint="cs"/>
          <w:rtl/>
        </w:rPr>
        <w:t xml:space="preserve">אגב, זה לא בהכרח תקציבית. יכול להיות שנוריד את המספר. זה בסדר, בחוק לא כתוב "ברוב חבריה". </w:t>
      </w:r>
    </w:p>
    <w:p w14:paraId="757B147C" w14:textId="77777777" w:rsidR="0075004A" w:rsidRDefault="0075004A" w:rsidP="0075004A">
      <w:pPr>
        <w:bidi/>
        <w:jc w:val="both"/>
        <w:rPr>
          <w:rFonts w:cs="David" w:hint="cs"/>
          <w:rtl/>
        </w:rPr>
      </w:pPr>
    </w:p>
    <w:p w14:paraId="0DCDD91A"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2D0E7E42" w14:textId="77777777" w:rsidR="0075004A" w:rsidRDefault="0075004A" w:rsidP="0075004A">
      <w:pPr>
        <w:bidi/>
        <w:jc w:val="both"/>
        <w:rPr>
          <w:rFonts w:cs="David" w:hint="cs"/>
          <w:u w:val="single"/>
          <w:rtl/>
        </w:rPr>
      </w:pPr>
    </w:p>
    <w:p w14:paraId="200E6C37" w14:textId="77777777" w:rsidR="0075004A" w:rsidRDefault="0075004A" w:rsidP="0075004A">
      <w:pPr>
        <w:bidi/>
        <w:ind w:firstLine="720"/>
        <w:jc w:val="both"/>
        <w:rPr>
          <w:rFonts w:cs="David" w:hint="cs"/>
          <w:rtl/>
        </w:rPr>
      </w:pPr>
      <w:r>
        <w:rPr>
          <w:rFonts w:cs="David" w:hint="cs"/>
          <w:rtl/>
        </w:rPr>
        <w:t>במליאה מאשרים הסתייגות, איך הממשלה יכולה להתנגד?</w:t>
      </w:r>
    </w:p>
    <w:p w14:paraId="645A4355" w14:textId="77777777" w:rsidR="0075004A" w:rsidRDefault="0075004A" w:rsidP="0075004A">
      <w:pPr>
        <w:bidi/>
        <w:jc w:val="both"/>
        <w:rPr>
          <w:rFonts w:cs="David" w:hint="cs"/>
          <w:rtl/>
        </w:rPr>
      </w:pPr>
    </w:p>
    <w:p w14:paraId="75D60D69"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FCD66D0" w14:textId="77777777" w:rsidR="0075004A" w:rsidRDefault="0075004A" w:rsidP="0075004A">
      <w:pPr>
        <w:bidi/>
        <w:jc w:val="both"/>
        <w:rPr>
          <w:rFonts w:cs="David" w:hint="cs"/>
          <w:rtl/>
        </w:rPr>
      </w:pPr>
    </w:p>
    <w:p w14:paraId="75EE022A" w14:textId="77777777" w:rsidR="0075004A" w:rsidRDefault="0075004A" w:rsidP="0075004A">
      <w:pPr>
        <w:bidi/>
        <w:ind w:firstLine="720"/>
        <w:jc w:val="both"/>
        <w:rPr>
          <w:rFonts w:cs="David" w:hint="cs"/>
          <w:rtl/>
        </w:rPr>
      </w:pPr>
      <w:r>
        <w:rPr>
          <w:rFonts w:cs="David" w:hint="cs"/>
          <w:rtl/>
        </w:rPr>
        <w:t xml:space="preserve">רגיל. </w:t>
      </w:r>
    </w:p>
    <w:p w14:paraId="46D605D6" w14:textId="77777777" w:rsidR="0075004A" w:rsidRDefault="0075004A" w:rsidP="0075004A">
      <w:pPr>
        <w:bidi/>
        <w:ind w:firstLine="720"/>
        <w:jc w:val="both"/>
        <w:rPr>
          <w:rFonts w:cs="David" w:hint="cs"/>
          <w:rtl/>
        </w:rPr>
      </w:pPr>
    </w:p>
    <w:p w14:paraId="1BAAB0E5"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E5105F9" w14:textId="77777777" w:rsidR="0075004A" w:rsidRDefault="0075004A" w:rsidP="0075004A">
      <w:pPr>
        <w:bidi/>
        <w:ind w:firstLine="720"/>
        <w:jc w:val="both"/>
        <w:rPr>
          <w:rFonts w:cs="David" w:hint="cs"/>
          <w:rtl/>
        </w:rPr>
      </w:pPr>
    </w:p>
    <w:p w14:paraId="055F17EC" w14:textId="77777777" w:rsidR="0075004A" w:rsidRDefault="0075004A" w:rsidP="0075004A">
      <w:pPr>
        <w:bidi/>
        <w:ind w:firstLine="720"/>
        <w:jc w:val="both"/>
        <w:rPr>
          <w:rFonts w:cs="David" w:hint="cs"/>
          <w:rtl/>
        </w:rPr>
      </w:pPr>
      <w:r>
        <w:rPr>
          <w:rFonts w:cs="David" w:hint="cs"/>
          <w:rtl/>
        </w:rPr>
        <w:t xml:space="preserve">היא מקבלת החלטה בממשלה שמתנגדים. </w:t>
      </w:r>
    </w:p>
    <w:p w14:paraId="2C2572F5" w14:textId="77777777" w:rsidR="0075004A" w:rsidRDefault="0075004A" w:rsidP="0075004A">
      <w:pPr>
        <w:bidi/>
        <w:ind w:firstLine="720"/>
        <w:jc w:val="both"/>
        <w:rPr>
          <w:rFonts w:cs="David" w:hint="cs"/>
          <w:rtl/>
        </w:rPr>
      </w:pPr>
    </w:p>
    <w:p w14:paraId="33B7D9A7" w14:textId="77777777" w:rsidR="0075004A" w:rsidRDefault="0075004A" w:rsidP="0075004A">
      <w:pPr>
        <w:bidi/>
        <w:jc w:val="both"/>
        <w:rPr>
          <w:rFonts w:cs="David" w:hint="cs"/>
          <w:u w:val="single"/>
          <w:rtl/>
        </w:rPr>
      </w:pPr>
      <w:r w:rsidRPr="008072B6">
        <w:rPr>
          <w:rFonts w:cs="David" w:hint="cs"/>
          <w:u w:val="single"/>
          <w:rtl/>
        </w:rPr>
        <w:t>אברהם מיכאלי:</w:t>
      </w:r>
    </w:p>
    <w:p w14:paraId="2F259B6F" w14:textId="77777777" w:rsidR="0075004A" w:rsidRDefault="0075004A" w:rsidP="0075004A">
      <w:pPr>
        <w:bidi/>
        <w:ind w:firstLine="720"/>
        <w:jc w:val="both"/>
        <w:rPr>
          <w:rFonts w:cs="David" w:hint="cs"/>
          <w:rtl/>
        </w:rPr>
      </w:pPr>
    </w:p>
    <w:p w14:paraId="50C8BAE7" w14:textId="77777777" w:rsidR="0075004A" w:rsidRDefault="0075004A" w:rsidP="0075004A">
      <w:pPr>
        <w:bidi/>
        <w:ind w:firstLine="720"/>
        <w:jc w:val="both"/>
        <w:rPr>
          <w:rFonts w:cs="David" w:hint="cs"/>
          <w:rtl/>
        </w:rPr>
      </w:pPr>
      <w:r>
        <w:rPr>
          <w:rFonts w:cs="David" w:hint="cs"/>
          <w:rtl/>
        </w:rPr>
        <w:t xml:space="preserve">מתנגדים להצעה של ועדת החוקה? הרי זו לא הצעת חוק. </w:t>
      </w:r>
    </w:p>
    <w:p w14:paraId="3FB717FE" w14:textId="77777777" w:rsidR="0075004A" w:rsidRDefault="0075004A" w:rsidP="0075004A">
      <w:pPr>
        <w:bidi/>
        <w:jc w:val="both"/>
        <w:rPr>
          <w:rFonts w:cs="David" w:hint="cs"/>
          <w:rtl/>
        </w:rPr>
      </w:pPr>
    </w:p>
    <w:p w14:paraId="6E205093"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68C0076B" w14:textId="77777777" w:rsidR="0075004A" w:rsidRDefault="0075004A" w:rsidP="0075004A">
      <w:pPr>
        <w:bidi/>
        <w:jc w:val="both"/>
        <w:rPr>
          <w:rFonts w:cs="David" w:hint="cs"/>
          <w:u w:val="single"/>
          <w:rtl/>
        </w:rPr>
      </w:pPr>
    </w:p>
    <w:p w14:paraId="29E982FE" w14:textId="77777777" w:rsidR="0075004A" w:rsidRDefault="0075004A" w:rsidP="0075004A">
      <w:pPr>
        <w:bidi/>
        <w:ind w:firstLine="720"/>
        <w:jc w:val="both"/>
        <w:rPr>
          <w:rFonts w:cs="David" w:hint="cs"/>
          <w:rtl/>
        </w:rPr>
      </w:pPr>
      <w:r>
        <w:rPr>
          <w:rFonts w:cs="David" w:hint="cs"/>
          <w:rtl/>
        </w:rPr>
        <w:t>הוא צודק. אתה הצעת 18, מיכאלי הציע 19. הממשלה מתנגדת ל-18, מה שקורה זה שהכנסת מקבלת הסתייגות ל-19.</w:t>
      </w:r>
    </w:p>
    <w:p w14:paraId="7E530C0F" w14:textId="77777777" w:rsidR="0075004A" w:rsidRDefault="0075004A" w:rsidP="0075004A">
      <w:pPr>
        <w:bidi/>
        <w:ind w:firstLine="720"/>
        <w:jc w:val="both"/>
        <w:rPr>
          <w:rFonts w:cs="David" w:hint="cs"/>
          <w:rtl/>
        </w:rPr>
      </w:pPr>
    </w:p>
    <w:p w14:paraId="530287B8" w14:textId="77777777" w:rsidR="0075004A" w:rsidRPr="00A0554E" w:rsidRDefault="0075004A" w:rsidP="0075004A">
      <w:pPr>
        <w:bidi/>
        <w:jc w:val="both"/>
        <w:rPr>
          <w:rFonts w:cs="David" w:hint="cs"/>
          <w:u w:val="single"/>
          <w:rtl/>
        </w:rPr>
      </w:pPr>
      <w:r w:rsidRPr="00A0554E">
        <w:rPr>
          <w:rFonts w:cs="David" w:hint="cs"/>
          <w:u w:val="single"/>
          <w:rtl/>
        </w:rPr>
        <w:t>ארבל אסטרחן:</w:t>
      </w:r>
    </w:p>
    <w:p w14:paraId="231D89D1" w14:textId="77777777" w:rsidR="0075004A" w:rsidRDefault="0075004A" w:rsidP="0075004A">
      <w:pPr>
        <w:bidi/>
        <w:ind w:firstLine="720"/>
        <w:jc w:val="both"/>
        <w:rPr>
          <w:rFonts w:cs="David" w:hint="cs"/>
          <w:rtl/>
        </w:rPr>
      </w:pPr>
    </w:p>
    <w:p w14:paraId="3F3CE6F3" w14:textId="77777777" w:rsidR="0075004A" w:rsidRDefault="0075004A" w:rsidP="0075004A">
      <w:pPr>
        <w:bidi/>
        <w:ind w:firstLine="720"/>
        <w:jc w:val="both"/>
        <w:rPr>
          <w:rFonts w:cs="David" w:hint="cs"/>
          <w:rtl/>
        </w:rPr>
      </w:pPr>
      <w:r>
        <w:rPr>
          <w:rFonts w:cs="David" w:hint="cs"/>
          <w:rtl/>
        </w:rPr>
        <w:t xml:space="preserve">מתקבלת הצעת ועדת החוקה </w:t>
      </w:r>
      <w:r>
        <w:rPr>
          <w:rFonts w:cs="David"/>
          <w:rtl/>
        </w:rPr>
        <w:t>–</w:t>
      </w:r>
      <w:r>
        <w:rPr>
          <w:rFonts w:cs="David" w:hint="cs"/>
          <w:rtl/>
        </w:rPr>
        <w:t xml:space="preserve"> לא ממשיכים הלאה. </w:t>
      </w:r>
    </w:p>
    <w:p w14:paraId="1E74D1D2" w14:textId="77777777" w:rsidR="0075004A" w:rsidRDefault="0075004A" w:rsidP="0075004A">
      <w:pPr>
        <w:bidi/>
        <w:ind w:firstLine="720"/>
        <w:jc w:val="both"/>
        <w:rPr>
          <w:rFonts w:cs="David" w:hint="cs"/>
          <w:rtl/>
        </w:rPr>
      </w:pPr>
    </w:p>
    <w:p w14:paraId="02A21B1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1FF604DE" w14:textId="77777777" w:rsidR="0075004A" w:rsidRDefault="0075004A" w:rsidP="0075004A">
      <w:pPr>
        <w:bidi/>
        <w:ind w:firstLine="720"/>
        <w:jc w:val="both"/>
        <w:rPr>
          <w:rFonts w:cs="David" w:hint="cs"/>
          <w:rtl/>
        </w:rPr>
      </w:pPr>
    </w:p>
    <w:p w14:paraId="3C258561" w14:textId="77777777" w:rsidR="0075004A" w:rsidRDefault="0075004A" w:rsidP="0075004A">
      <w:pPr>
        <w:bidi/>
        <w:ind w:firstLine="720"/>
        <w:jc w:val="both"/>
        <w:rPr>
          <w:rFonts w:cs="David" w:hint="cs"/>
          <w:rtl/>
        </w:rPr>
      </w:pPr>
      <w:r>
        <w:rPr>
          <w:rFonts w:cs="David" w:hint="cs"/>
          <w:rtl/>
        </w:rPr>
        <w:t xml:space="preserve">לא מתקבלת הצעת ועדת החוקה, מתקבלת ההסתייגות. </w:t>
      </w:r>
    </w:p>
    <w:p w14:paraId="067AA4B9" w14:textId="77777777" w:rsidR="0075004A" w:rsidRDefault="0075004A" w:rsidP="0075004A">
      <w:pPr>
        <w:bidi/>
        <w:ind w:firstLine="720"/>
        <w:jc w:val="both"/>
        <w:rPr>
          <w:rFonts w:cs="David" w:hint="cs"/>
          <w:rtl/>
        </w:rPr>
      </w:pPr>
    </w:p>
    <w:p w14:paraId="2A0DEF73"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3A7E8FD" w14:textId="77777777" w:rsidR="0075004A" w:rsidRDefault="0075004A" w:rsidP="0075004A">
      <w:pPr>
        <w:bidi/>
        <w:ind w:firstLine="720"/>
        <w:jc w:val="both"/>
        <w:rPr>
          <w:rFonts w:cs="David" w:hint="cs"/>
          <w:rtl/>
        </w:rPr>
      </w:pPr>
    </w:p>
    <w:p w14:paraId="0BA2266D" w14:textId="77777777" w:rsidR="0075004A" w:rsidRDefault="0075004A" w:rsidP="0075004A">
      <w:pPr>
        <w:bidi/>
        <w:ind w:firstLine="720"/>
        <w:jc w:val="both"/>
        <w:rPr>
          <w:rFonts w:cs="David" w:hint="cs"/>
          <w:rtl/>
        </w:rPr>
      </w:pPr>
      <w:r>
        <w:rPr>
          <w:rFonts w:cs="David" w:hint="cs"/>
          <w:rtl/>
        </w:rPr>
        <w:t xml:space="preserve">מאה אחוז, אבל זו העבודה של הממשלה. </w:t>
      </w:r>
    </w:p>
    <w:p w14:paraId="66A8E874" w14:textId="77777777" w:rsidR="0075004A" w:rsidRDefault="0075004A" w:rsidP="0075004A">
      <w:pPr>
        <w:bidi/>
        <w:jc w:val="both"/>
        <w:rPr>
          <w:rFonts w:cs="David" w:hint="cs"/>
          <w:rtl/>
        </w:rPr>
      </w:pPr>
    </w:p>
    <w:p w14:paraId="78EAA791" w14:textId="77777777" w:rsidR="0075004A" w:rsidRDefault="0075004A" w:rsidP="0075004A">
      <w:pPr>
        <w:bidi/>
        <w:jc w:val="both"/>
        <w:rPr>
          <w:rFonts w:cs="David" w:hint="cs"/>
          <w:u w:val="single"/>
          <w:rtl/>
        </w:rPr>
      </w:pPr>
      <w:r>
        <w:rPr>
          <w:rFonts w:cs="David" w:hint="cs"/>
          <w:u w:val="single"/>
          <w:rtl/>
        </w:rPr>
        <w:t>אברהם מיכאלי</w:t>
      </w:r>
      <w:r w:rsidRPr="00E36EB4">
        <w:rPr>
          <w:rFonts w:cs="David" w:hint="cs"/>
          <w:u w:val="single"/>
          <w:rtl/>
        </w:rPr>
        <w:t>:</w:t>
      </w:r>
    </w:p>
    <w:p w14:paraId="5D2B686D" w14:textId="77777777" w:rsidR="0075004A" w:rsidRDefault="0075004A" w:rsidP="0075004A">
      <w:pPr>
        <w:bidi/>
        <w:jc w:val="both"/>
        <w:rPr>
          <w:rFonts w:cs="David" w:hint="cs"/>
          <w:u w:val="single"/>
          <w:rtl/>
        </w:rPr>
      </w:pPr>
    </w:p>
    <w:p w14:paraId="6551F616" w14:textId="77777777" w:rsidR="0075004A" w:rsidRDefault="0075004A" w:rsidP="0075004A">
      <w:pPr>
        <w:bidi/>
        <w:jc w:val="both"/>
        <w:rPr>
          <w:rFonts w:cs="David" w:hint="cs"/>
          <w:rtl/>
        </w:rPr>
      </w:pPr>
      <w:r>
        <w:rPr>
          <w:rFonts w:cs="David" w:hint="cs"/>
          <w:rtl/>
        </w:rPr>
        <w:tab/>
        <w:t xml:space="preserve">אין לה סטנד, היא לא יכולה למשוך. </w:t>
      </w:r>
    </w:p>
    <w:p w14:paraId="145A97B1" w14:textId="77777777" w:rsidR="0075004A" w:rsidRDefault="0075004A" w:rsidP="0075004A">
      <w:pPr>
        <w:bidi/>
        <w:jc w:val="both"/>
        <w:rPr>
          <w:rFonts w:cs="David" w:hint="cs"/>
          <w:rtl/>
        </w:rPr>
      </w:pPr>
    </w:p>
    <w:p w14:paraId="727A11C7"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5008ED23" w14:textId="77777777" w:rsidR="0075004A" w:rsidRDefault="0075004A" w:rsidP="0075004A">
      <w:pPr>
        <w:bidi/>
        <w:jc w:val="both"/>
        <w:rPr>
          <w:rFonts w:cs="David" w:hint="cs"/>
          <w:rtl/>
        </w:rPr>
      </w:pPr>
    </w:p>
    <w:p w14:paraId="017E3CA6" w14:textId="77777777" w:rsidR="0075004A" w:rsidRDefault="0075004A" w:rsidP="0075004A">
      <w:pPr>
        <w:bidi/>
        <w:jc w:val="both"/>
        <w:rPr>
          <w:rFonts w:cs="David" w:hint="cs"/>
          <w:rtl/>
        </w:rPr>
      </w:pPr>
      <w:r>
        <w:rPr>
          <w:rFonts w:cs="David" w:hint="cs"/>
          <w:rtl/>
        </w:rPr>
        <w:tab/>
        <w:t xml:space="preserve">גמרנו, ההסתייגות התקבלה. </w:t>
      </w:r>
    </w:p>
    <w:p w14:paraId="62E9531E" w14:textId="77777777" w:rsidR="0075004A" w:rsidRDefault="0075004A" w:rsidP="0075004A">
      <w:pPr>
        <w:bidi/>
        <w:jc w:val="both"/>
        <w:rPr>
          <w:rFonts w:cs="David" w:hint="cs"/>
          <w:rtl/>
        </w:rPr>
      </w:pPr>
    </w:p>
    <w:p w14:paraId="2C268330" w14:textId="77777777" w:rsidR="0075004A"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C838CD8" w14:textId="77777777" w:rsidR="0075004A" w:rsidRDefault="0075004A" w:rsidP="0075004A">
      <w:pPr>
        <w:bidi/>
        <w:jc w:val="both"/>
        <w:rPr>
          <w:rFonts w:cs="David" w:hint="cs"/>
          <w:u w:val="single"/>
          <w:rtl/>
        </w:rPr>
      </w:pPr>
    </w:p>
    <w:p w14:paraId="3DBF3474" w14:textId="77777777" w:rsidR="0075004A" w:rsidRDefault="0075004A" w:rsidP="0075004A">
      <w:pPr>
        <w:bidi/>
        <w:ind w:firstLine="720"/>
        <w:jc w:val="both"/>
        <w:rPr>
          <w:rFonts w:cs="David" w:hint="cs"/>
          <w:rtl/>
        </w:rPr>
      </w:pPr>
      <w:r>
        <w:rPr>
          <w:rFonts w:cs="David" w:hint="cs"/>
          <w:rtl/>
        </w:rPr>
        <w:t xml:space="preserve">נכון. כתוב שהכנסת תקבע את המספר. </w:t>
      </w:r>
    </w:p>
    <w:p w14:paraId="6B4C14E3" w14:textId="77777777" w:rsidR="0075004A" w:rsidRDefault="0075004A" w:rsidP="0075004A">
      <w:pPr>
        <w:bidi/>
        <w:ind w:firstLine="720"/>
        <w:jc w:val="both"/>
        <w:rPr>
          <w:rFonts w:cs="David" w:hint="cs"/>
          <w:rtl/>
        </w:rPr>
      </w:pPr>
    </w:p>
    <w:p w14:paraId="60CA44FE" w14:textId="77777777" w:rsidR="0075004A" w:rsidRDefault="0075004A" w:rsidP="0075004A">
      <w:pPr>
        <w:bidi/>
        <w:jc w:val="both"/>
        <w:rPr>
          <w:rFonts w:cs="David" w:hint="cs"/>
          <w:u w:val="single"/>
          <w:rtl/>
        </w:rPr>
      </w:pPr>
      <w:r w:rsidRPr="008072B6">
        <w:rPr>
          <w:rFonts w:cs="David" w:hint="cs"/>
          <w:u w:val="single"/>
          <w:rtl/>
        </w:rPr>
        <w:t>אברהם מיכאלי:</w:t>
      </w:r>
    </w:p>
    <w:p w14:paraId="4AC5C048" w14:textId="77777777" w:rsidR="0075004A" w:rsidRDefault="0075004A" w:rsidP="0075004A">
      <w:pPr>
        <w:bidi/>
        <w:ind w:firstLine="720"/>
        <w:jc w:val="both"/>
        <w:rPr>
          <w:rFonts w:cs="David" w:hint="cs"/>
          <w:rtl/>
        </w:rPr>
      </w:pPr>
      <w:r>
        <w:rPr>
          <w:rFonts w:cs="David" w:hint="cs"/>
          <w:rtl/>
        </w:rPr>
        <w:t xml:space="preserve">אז אין לממשלה סטנד, זה מה שאני אומר. </w:t>
      </w:r>
    </w:p>
    <w:p w14:paraId="1F6E553D" w14:textId="77777777" w:rsidR="0075004A" w:rsidRDefault="0075004A" w:rsidP="0075004A">
      <w:pPr>
        <w:bidi/>
        <w:ind w:firstLine="720"/>
        <w:jc w:val="both"/>
        <w:rPr>
          <w:rFonts w:cs="David" w:hint="cs"/>
          <w:rtl/>
        </w:rPr>
      </w:pPr>
    </w:p>
    <w:p w14:paraId="66C8B8C9" w14:textId="77777777" w:rsidR="0075004A" w:rsidRDefault="0075004A" w:rsidP="0075004A">
      <w:pPr>
        <w:bidi/>
        <w:jc w:val="both"/>
        <w:rPr>
          <w:rFonts w:cs="David" w:hint="cs"/>
          <w:u w:val="single"/>
          <w:rtl/>
        </w:rPr>
      </w:pPr>
      <w:r>
        <w:rPr>
          <w:rFonts w:cs="David" w:hint="cs"/>
          <w:u w:val="single"/>
          <w:rtl/>
        </w:rPr>
        <w:t>דוד רותם</w:t>
      </w:r>
      <w:r w:rsidRPr="00E36EB4">
        <w:rPr>
          <w:rFonts w:cs="David" w:hint="cs"/>
          <w:u w:val="single"/>
          <w:rtl/>
        </w:rPr>
        <w:t>:</w:t>
      </w:r>
    </w:p>
    <w:p w14:paraId="3D65D6A1" w14:textId="77777777" w:rsidR="0075004A" w:rsidRDefault="0075004A" w:rsidP="0075004A">
      <w:pPr>
        <w:bidi/>
        <w:ind w:firstLine="720"/>
        <w:jc w:val="both"/>
        <w:rPr>
          <w:rFonts w:cs="David" w:hint="cs"/>
          <w:rtl/>
        </w:rPr>
      </w:pPr>
    </w:p>
    <w:p w14:paraId="06E7AFA4" w14:textId="77777777" w:rsidR="0075004A" w:rsidRDefault="0075004A" w:rsidP="0075004A">
      <w:pPr>
        <w:bidi/>
        <w:ind w:firstLine="720"/>
        <w:jc w:val="both"/>
        <w:rPr>
          <w:rFonts w:cs="David" w:hint="cs"/>
          <w:rtl/>
        </w:rPr>
      </w:pPr>
      <w:r>
        <w:rPr>
          <w:rFonts w:cs="David" w:hint="cs"/>
          <w:rtl/>
        </w:rPr>
        <w:t>אז אין לה סטנד, אתה דואג לה בעניין הזה?</w:t>
      </w:r>
    </w:p>
    <w:p w14:paraId="0149CF32" w14:textId="77777777" w:rsidR="0075004A" w:rsidRDefault="0075004A" w:rsidP="0075004A">
      <w:pPr>
        <w:bidi/>
        <w:ind w:firstLine="720"/>
        <w:jc w:val="both"/>
        <w:rPr>
          <w:rFonts w:cs="David" w:hint="cs"/>
          <w:rtl/>
        </w:rPr>
      </w:pPr>
    </w:p>
    <w:p w14:paraId="079E4F84"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F5D1DB8" w14:textId="77777777" w:rsidR="0075004A" w:rsidRDefault="0075004A" w:rsidP="0075004A">
      <w:pPr>
        <w:bidi/>
        <w:ind w:firstLine="720"/>
        <w:jc w:val="both"/>
        <w:rPr>
          <w:rFonts w:cs="David" w:hint="cs"/>
          <w:rtl/>
        </w:rPr>
      </w:pPr>
    </w:p>
    <w:p w14:paraId="124A0BFA" w14:textId="77777777" w:rsidR="0075004A" w:rsidRDefault="0075004A" w:rsidP="0075004A">
      <w:pPr>
        <w:bidi/>
        <w:ind w:firstLine="720"/>
        <w:jc w:val="both"/>
        <w:rPr>
          <w:rFonts w:cs="David" w:hint="cs"/>
          <w:rtl/>
        </w:rPr>
      </w:pPr>
      <w:r>
        <w:rPr>
          <w:rFonts w:cs="David" w:hint="cs"/>
          <w:rtl/>
        </w:rPr>
        <w:t>רבותיי, מי בעד לאשר את הסעיפים?</w:t>
      </w:r>
    </w:p>
    <w:p w14:paraId="3DBA35CF" w14:textId="77777777" w:rsidR="0075004A" w:rsidRDefault="0075004A" w:rsidP="0075004A">
      <w:pPr>
        <w:bidi/>
        <w:jc w:val="both"/>
        <w:rPr>
          <w:rFonts w:cs="David" w:hint="cs"/>
          <w:rtl/>
        </w:rPr>
      </w:pPr>
    </w:p>
    <w:p w14:paraId="2BAF24AF" w14:textId="77777777" w:rsidR="0075004A" w:rsidRDefault="0075004A" w:rsidP="0075004A">
      <w:pPr>
        <w:bidi/>
        <w:jc w:val="center"/>
        <w:rPr>
          <w:rFonts w:cs="David" w:hint="cs"/>
          <w:b/>
          <w:bCs/>
          <w:rtl/>
        </w:rPr>
      </w:pPr>
      <w:r w:rsidRPr="003D5E09">
        <w:rPr>
          <w:rFonts w:cs="David" w:hint="cs"/>
          <w:b/>
          <w:bCs/>
          <w:rtl/>
        </w:rPr>
        <w:t>הצבעה</w:t>
      </w:r>
    </w:p>
    <w:p w14:paraId="791F2949" w14:textId="77777777" w:rsidR="0075004A" w:rsidRPr="003D5E09" w:rsidRDefault="0075004A" w:rsidP="0075004A">
      <w:pPr>
        <w:bidi/>
        <w:jc w:val="center"/>
        <w:rPr>
          <w:rFonts w:cs="David" w:hint="cs"/>
          <w:b/>
          <w:bCs/>
          <w:rtl/>
        </w:rPr>
      </w:pPr>
    </w:p>
    <w:p w14:paraId="3B7FBBF2" w14:textId="77777777" w:rsidR="0075004A" w:rsidRPr="003D5E09" w:rsidRDefault="0075004A" w:rsidP="0075004A">
      <w:pPr>
        <w:bidi/>
        <w:jc w:val="center"/>
        <w:rPr>
          <w:rFonts w:cs="David" w:hint="cs"/>
          <w:b/>
          <w:bCs/>
          <w:rtl/>
        </w:rPr>
      </w:pPr>
      <w:r w:rsidRPr="003D5E09">
        <w:rPr>
          <w:rFonts w:cs="David" w:hint="cs"/>
          <w:b/>
          <w:bCs/>
          <w:rtl/>
        </w:rPr>
        <w:t xml:space="preserve">בעד ההצעה </w:t>
      </w:r>
      <w:r w:rsidRPr="003D5E09">
        <w:rPr>
          <w:rFonts w:cs="David"/>
          <w:b/>
          <w:bCs/>
          <w:rtl/>
        </w:rPr>
        <w:t>–</w:t>
      </w:r>
      <w:r w:rsidRPr="003D5E09">
        <w:rPr>
          <w:rFonts w:cs="David" w:hint="cs"/>
          <w:b/>
          <w:bCs/>
          <w:rtl/>
        </w:rPr>
        <w:t xml:space="preserve"> פה אחד</w:t>
      </w:r>
    </w:p>
    <w:p w14:paraId="2E5A1871" w14:textId="77777777" w:rsidR="0075004A" w:rsidRPr="003D5E09" w:rsidRDefault="0075004A" w:rsidP="0075004A">
      <w:pPr>
        <w:bidi/>
        <w:jc w:val="center"/>
        <w:rPr>
          <w:rFonts w:cs="David" w:hint="cs"/>
          <w:b/>
          <w:bCs/>
          <w:rtl/>
        </w:rPr>
      </w:pPr>
      <w:r w:rsidRPr="003D5E09">
        <w:rPr>
          <w:rFonts w:cs="David" w:hint="cs"/>
          <w:b/>
          <w:bCs/>
          <w:rtl/>
        </w:rPr>
        <w:t>נגד - אין</w:t>
      </w:r>
    </w:p>
    <w:p w14:paraId="5168859C" w14:textId="77777777" w:rsidR="0075004A" w:rsidRPr="003D5E09" w:rsidRDefault="0075004A" w:rsidP="0075004A">
      <w:pPr>
        <w:bidi/>
        <w:jc w:val="center"/>
        <w:rPr>
          <w:rFonts w:cs="David" w:hint="cs"/>
          <w:b/>
          <w:bCs/>
          <w:rtl/>
        </w:rPr>
      </w:pPr>
      <w:r w:rsidRPr="003D5E09">
        <w:rPr>
          <w:rFonts w:cs="David" w:hint="cs"/>
          <w:b/>
          <w:bCs/>
          <w:rtl/>
        </w:rPr>
        <w:t>ההצעה לתיקון התקנון אושר.</w:t>
      </w:r>
    </w:p>
    <w:p w14:paraId="31DA945B" w14:textId="77777777" w:rsidR="0075004A" w:rsidRDefault="0075004A" w:rsidP="0075004A">
      <w:pPr>
        <w:bidi/>
        <w:jc w:val="both"/>
        <w:rPr>
          <w:rFonts w:cs="David" w:hint="cs"/>
          <w:rtl/>
        </w:rPr>
      </w:pPr>
    </w:p>
    <w:p w14:paraId="297A2301" w14:textId="77777777" w:rsidR="0075004A" w:rsidRDefault="0075004A" w:rsidP="0075004A">
      <w:pPr>
        <w:bidi/>
        <w:jc w:val="both"/>
        <w:rPr>
          <w:rFonts w:cs="David" w:hint="cs"/>
          <w:rtl/>
        </w:rPr>
      </w:pPr>
    </w:p>
    <w:p w14:paraId="4D9D9CD4" w14:textId="77777777" w:rsidR="0075004A" w:rsidRPr="00C929EF" w:rsidRDefault="0075004A" w:rsidP="0075004A">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2964516" w14:textId="77777777" w:rsidR="0075004A" w:rsidRDefault="0075004A" w:rsidP="0075004A">
      <w:pPr>
        <w:bidi/>
        <w:jc w:val="both"/>
        <w:rPr>
          <w:rFonts w:cs="David" w:hint="cs"/>
          <w:rtl/>
        </w:rPr>
      </w:pPr>
    </w:p>
    <w:p w14:paraId="49E52F30" w14:textId="77777777" w:rsidR="0075004A" w:rsidRDefault="0075004A" w:rsidP="0075004A">
      <w:pPr>
        <w:bidi/>
        <w:jc w:val="both"/>
        <w:rPr>
          <w:rFonts w:cs="David" w:hint="cs"/>
          <w:rtl/>
        </w:rPr>
      </w:pPr>
      <w:r>
        <w:rPr>
          <w:rFonts w:cs="David" w:hint="cs"/>
          <w:rtl/>
        </w:rPr>
        <w:tab/>
        <w:t xml:space="preserve">התקבל פה אחד, אין מתנגדים ואין נמנעים - ההצעה אושרה. תודה רבה, הישיבה נעולה. </w:t>
      </w:r>
    </w:p>
    <w:p w14:paraId="7850283D" w14:textId="77777777" w:rsidR="0075004A" w:rsidRDefault="0075004A" w:rsidP="0075004A">
      <w:pPr>
        <w:bidi/>
        <w:jc w:val="both"/>
        <w:rPr>
          <w:rFonts w:cs="David" w:hint="cs"/>
          <w:rtl/>
        </w:rPr>
      </w:pPr>
    </w:p>
    <w:p w14:paraId="3624AA44" w14:textId="77777777" w:rsidR="0075004A" w:rsidRDefault="0075004A" w:rsidP="0075004A">
      <w:pPr>
        <w:bidi/>
        <w:jc w:val="both"/>
        <w:rPr>
          <w:rFonts w:cs="David" w:hint="cs"/>
          <w:rtl/>
        </w:rPr>
      </w:pPr>
    </w:p>
    <w:p w14:paraId="37A4C127" w14:textId="77777777" w:rsidR="0075004A" w:rsidRDefault="0075004A" w:rsidP="0075004A">
      <w:pPr>
        <w:bidi/>
        <w:jc w:val="both"/>
        <w:rPr>
          <w:rFonts w:cs="David" w:hint="cs"/>
          <w:u w:val="single"/>
          <w:rtl/>
        </w:rPr>
      </w:pPr>
    </w:p>
    <w:p w14:paraId="4692D5D3" w14:textId="77777777" w:rsidR="0075004A" w:rsidRPr="0075004A" w:rsidRDefault="0075004A" w:rsidP="0075004A">
      <w:pPr>
        <w:bidi/>
        <w:jc w:val="both"/>
        <w:rPr>
          <w:rFonts w:cs="David" w:hint="cs"/>
          <w:b/>
          <w:bCs/>
          <w:u w:val="single"/>
          <w:rtl/>
        </w:rPr>
      </w:pPr>
      <w:r w:rsidRPr="0075004A">
        <w:rPr>
          <w:rFonts w:cs="David" w:hint="cs"/>
          <w:b/>
          <w:bCs/>
          <w:u w:val="single"/>
          <w:rtl/>
        </w:rPr>
        <w:t>הישיבה ננעלה בשעה 15:10.</w:t>
      </w:r>
    </w:p>
    <w:p w14:paraId="0A21E5A2" w14:textId="77777777" w:rsidR="0075004A" w:rsidRDefault="0075004A" w:rsidP="0075004A">
      <w:pPr>
        <w:bidi/>
        <w:jc w:val="both"/>
        <w:rPr>
          <w:rFonts w:cs="David" w:hint="cs"/>
          <w:rtl/>
        </w:rPr>
      </w:pPr>
    </w:p>
    <w:p w14:paraId="5173337E" w14:textId="77777777" w:rsidR="0075004A" w:rsidRPr="00046923" w:rsidRDefault="0075004A" w:rsidP="0075004A">
      <w:pPr>
        <w:bidi/>
        <w:jc w:val="both"/>
        <w:rPr>
          <w:rFonts w:cs="David" w:hint="cs"/>
          <w:u w:val="single"/>
          <w:rtl/>
        </w:rPr>
      </w:pPr>
    </w:p>
    <w:p w14:paraId="4B8B5917" w14:textId="77777777" w:rsidR="0075004A" w:rsidRDefault="0075004A" w:rsidP="0075004A">
      <w:pPr>
        <w:bidi/>
        <w:jc w:val="both"/>
        <w:rPr>
          <w:rFonts w:cs="David" w:hint="cs"/>
          <w:rtl/>
        </w:rPr>
      </w:pPr>
    </w:p>
    <w:p w14:paraId="3BE5ABE9" w14:textId="77777777" w:rsidR="0075004A" w:rsidRPr="00934A82" w:rsidRDefault="0075004A" w:rsidP="0075004A">
      <w:pPr>
        <w:bidi/>
        <w:jc w:val="both"/>
        <w:rPr>
          <w:rFonts w:cs="David" w:hint="cs"/>
          <w:rtl/>
        </w:rPr>
      </w:pPr>
    </w:p>
    <w:p w14:paraId="7500DA57" w14:textId="77777777" w:rsidR="0075004A" w:rsidRDefault="0075004A" w:rsidP="0075004A">
      <w:pPr>
        <w:bidi/>
        <w:jc w:val="both"/>
        <w:rPr>
          <w:rFonts w:cs="David" w:hint="cs"/>
          <w:rtl/>
        </w:rPr>
      </w:pPr>
    </w:p>
    <w:p w14:paraId="3CC52D7F" w14:textId="77777777" w:rsidR="0075004A" w:rsidRDefault="0075004A" w:rsidP="0075004A">
      <w:pPr>
        <w:bidi/>
        <w:jc w:val="both"/>
        <w:rPr>
          <w:rFonts w:cs="David" w:hint="cs"/>
          <w:rtl/>
        </w:rPr>
      </w:pPr>
    </w:p>
    <w:p w14:paraId="736F3E92" w14:textId="77777777" w:rsidR="0075004A" w:rsidRDefault="0075004A" w:rsidP="0075004A">
      <w:pPr>
        <w:bidi/>
        <w:jc w:val="both"/>
        <w:rPr>
          <w:rFonts w:cs="David" w:hint="cs"/>
          <w:rtl/>
        </w:rPr>
      </w:pPr>
    </w:p>
    <w:p w14:paraId="0DC0544A" w14:textId="77777777" w:rsidR="0075004A" w:rsidRDefault="0075004A" w:rsidP="0075004A">
      <w:pPr>
        <w:bidi/>
        <w:jc w:val="both"/>
        <w:rPr>
          <w:rFonts w:cs="David" w:hint="cs"/>
          <w:rtl/>
        </w:rPr>
      </w:pPr>
    </w:p>
    <w:p w14:paraId="266E4811" w14:textId="77777777" w:rsidR="0075004A" w:rsidRDefault="0075004A" w:rsidP="0075004A">
      <w:pPr>
        <w:bidi/>
        <w:jc w:val="both"/>
        <w:rPr>
          <w:rFonts w:cs="David" w:hint="cs"/>
          <w:rtl/>
        </w:rPr>
      </w:pPr>
    </w:p>
    <w:p w14:paraId="6FCF7BF4" w14:textId="77777777" w:rsidR="0075004A" w:rsidRDefault="0075004A" w:rsidP="0075004A">
      <w:pPr>
        <w:bidi/>
        <w:jc w:val="both"/>
        <w:rPr>
          <w:rFonts w:cs="David" w:hint="cs"/>
          <w:rtl/>
        </w:rPr>
      </w:pPr>
    </w:p>
    <w:p w14:paraId="05D3404C" w14:textId="77777777" w:rsidR="0075004A" w:rsidRPr="00682DC1" w:rsidRDefault="0075004A" w:rsidP="0075004A">
      <w:pPr>
        <w:bidi/>
        <w:jc w:val="both"/>
        <w:rPr>
          <w:rFonts w:cs="David" w:hint="cs"/>
          <w:rtl/>
        </w:rPr>
      </w:pPr>
    </w:p>
    <w:p w14:paraId="14565271" w14:textId="77777777" w:rsidR="0075004A" w:rsidRDefault="0075004A" w:rsidP="0075004A">
      <w:pPr>
        <w:bidi/>
        <w:jc w:val="both"/>
        <w:rPr>
          <w:rFonts w:cs="David" w:hint="cs"/>
          <w:rtl/>
        </w:rPr>
      </w:pPr>
    </w:p>
    <w:p w14:paraId="4EA580AF" w14:textId="77777777" w:rsidR="0075004A" w:rsidRPr="000809F0" w:rsidRDefault="0075004A" w:rsidP="0075004A">
      <w:pPr>
        <w:bidi/>
        <w:jc w:val="both"/>
        <w:rPr>
          <w:rFonts w:cs="David" w:hint="cs"/>
          <w:rtl/>
        </w:rPr>
      </w:pPr>
    </w:p>
    <w:p w14:paraId="3E4685ED" w14:textId="77777777" w:rsidR="00552A80" w:rsidRPr="0075004A" w:rsidRDefault="00552A80" w:rsidP="0075004A">
      <w:pPr>
        <w:bidi/>
      </w:pPr>
    </w:p>
    <w:sectPr w:rsidR="00552A80" w:rsidRPr="0075004A" w:rsidSect="0075004A">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93AFB" w14:textId="77777777" w:rsidR="0075004A" w:rsidRDefault="0075004A">
      <w:r>
        <w:separator/>
      </w:r>
    </w:p>
  </w:endnote>
  <w:endnote w:type="continuationSeparator" w:id="0">
    <w:p w14:paraId="253264F2" w14:textId="77777777" w:rsidR="0075004A" w:rsidRDefault="00750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CB276" w14:textId="77777777" w:rsidR="0075004A" w:rsidRDefault="0075004A">
      <w:r>
        <w:separator/>
      </w:r>
    </w:p>
  </w:footnote>
  <w:footnote w:type="continuationSeparator" w:id="0">
    <w:p w14:paraId="576E882C" w14:textId="77777777" w:rsidR="0075004A" w:rsidRDefault="00750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D79DC" w14:textId="77777777" w:rsidR="0075004A" w:rsidRDefault="0075004A" w:rsidP="0075004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258CA36" w14:textId="77777777" w:rsidR="0075004A" w:rsidRDefault="007500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99F3" w14:textId="77777777" w:rsidR="0075004A" w:rsidRDefault="0075004A" w:rsidP="0075004A">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63</w:t>
    </w:r>
    <w:r>
      <w:rPr>
        <w:rStyle w:val="PageNumber"/>
        <w:rFonts w:cs="David"/>
        <w:szCs w:val="24"/>
      </w:rPr>
      <w:fldChar w:fldCharType="end"/>
    </w:r>
  </w:p>
  <w:p w14:paraId="6BA0DEBC" w14:textId="77777777" w:rsidR="0075004A" w:rsidRDefault="0075004A" w:rsidP="0075004A">
    <w:pPr>
      <w:pStyle w:val="Header"/>
      <w:ind w:right="360"/>
      <w:rPr>
        <w:rFonts w:cs="David" w:hint="cs"/>
        <w:sz w:val="24"/>
        <w:szCs w:val="24"/>
        <w:rtl/>
      </w:rPr>
    </w:pPr>
    <w:r>
      <w:rPr>
        <w:rFonts w:cs="David" w:hint="cs"/>
        <w:sz w:val="24"/>
        <w:szCs w:val="24"/>
        <w:rtl/>
      </w:rPr>
      <w:t>ועדת הכנסת</w:t>
    </w:r>
  </w:p>
  <w:p w14:paraId="158DBBE0" w14:textId="77777777" w:rsidR="0075004A" w:rsidRDefault="0075004A" w:rsidP="0075004A">
    <w:pPr>
      <w:pStyle w:val="Header"/>
      <w:ind w:right="360"/>
      <w:rPr>
        <w:rFonts w:cs="David" w:hint="cs"/>
        <w:sz w:val="24"/>
        <w:szCs w:val="24"/>
        <w:rtl/>
      </w:rPr>
    </w:pPr>
    <w:r>
      <w:rPr>
        <w:rFonts w:cs="David" w:hint="cs"/>
        <w:sz w:val="24"/>
        <w:szCs w:val="24"/>
        <w:rtl/>
      </w:rPr>
      <w:t>21.12.2010</w:t>
    </w:r>
  </w:p>
  <w:p w14:paraId="796D314D" w14:textId="77777777" w:rsidR="0075004A" w:rsidRDefault="0075004A">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AC1"/>
    <w:multiLevelType w:val="hybridMultilevel"/>
    <w:tmpl w:val="F84AF092"/>
    <w:lvl w:ilvl="0" w:tplc="95F08D0E">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60C824CF"/>
    <w:multiLevelType w:val="hybridMultilevel"/>
    <w:tmpl w:val="3C2E1BC4"/>
    <w:lvl w:ilvl="0" w:tplc="0409000F">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9245369">
    <w:abstractNumId w:val="1"/>
  </w:num>
  <w:num w:numId="2" w16cid:durableId="168642429">
    <w:abstractNumId w:val="2"/>
  </w:num>
  <w:num w:numId="3" w16cid:durableId="1480421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3432פרוטוקול_ישיבת_ועדה.doc"/>
    <w:docVar w:name="StartMode" w:val="3"/>
  </w:docVars>
  <w:rsids>
    <w:rsidRoot w:val="00ED4682"/>
    <w:rsid w:val="002208DF"/>
    <w:rsid w:val="00552A80"/>
    <w:rsid w:val="0075004A"/>
    <w:rsid w:val="00965806"/>
    <w:rsid w:val="00CB449D"/>
    <w:rsid w:val="00ED46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93E9F00"/>
  <w15:chartTrackingRefBased/>
  <w15:docId w15:val="{1DB39C2B-AD7F-4B33-BA27-92D3166D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5004A"/>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75004A"/>
    <w:rPr>
      <w:rFonts w:cs="Miriam"/>
      <w:lang w:bidi="he-IL"/>
    </w:rPr>
  </w:style>
  <w:style w:type="paragraph" w:styleId="Footer">
    <w:name w:val="footer"/>
    <w:basedOn w:val="Normal"/>
    <w:rsid w:val="0075004A"/>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11601</Words>
  <Characters>66128</Characters>
  <Application>Microsoft Office Word</Application>
  <DocSecurity>0</DocSecurity>
  <Lines>551</Lines>
  <Paragraphs>155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