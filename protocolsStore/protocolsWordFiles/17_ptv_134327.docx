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3487" w14:textId="77777777" w:rsidR="00273B45" w:rsidRPr="00273B45" w:rsidRDefault="00273B45" w:rsidP="00273B45">
      <w:pPr>
        <w:pStyle w:val="Heading5"/>
        <w:jc w:val="left"/>
        <w:rPr>
          <w:b/>
          <w:bCs/>
          <w:rtl/>
        </w:rPr>
      </w:pPr>
      <w:r w:rsidRPr="00273B45">
        <w:rPr>
          <w:b/>
          <w:bCs/>
          <w:rtl/>
        </w:rPr>
        <w:t xml:space="preserve">הכנסת </w:t>
      </w:r>
      <w:r w:rsidRPr="00273B45">
        <w:rPr>
          <w:rFonts w:hint="cs"/>
          <w:b/>
          <w:bCs/>
          <w:rtl/>
        </w:rPr>
        <w:t>השבע-עשרה</w:t>
      </w:r>
      <w:r w:rsidRPr="00273B45">
        <w:rPr>
          <w:b/>
          <w:bCs/>
          <w:rtl/>
        </w:rPr>
        <w:tab/>
      </w:r>
      <w:r w:rsidRPr="00273B45">
        <w:rPr>
          <w:b/>
          <w:bCs/>
          <w:rtl/>
        </w:rPr>
        <w:tab/>
      </w:r>
      <w:r w:rsidRPr="00273B45">
        <w:rPr>
          <w:b/>
          <w:bCs/>
          <w:rtl/>
        </w:rPr>
        <w:tab/>
      </w:r>
      <w:r w:rsidRPr="00273B45">
        <w:rPr>
          <w:b/>
          <w:bCs/>
          <w:rtl/>
        </w:rPr>
        <w:tab/>
      </w:r>
      <w:r w:rsidRPr="00273B45">
        <w:rPr>
          <w:b/>
          <w:bCs/>
          <w:rtl/>
        </w:rPr>
        <w:tab/>
      </w:r>
      <w:r w:rsidRPr="00273B45">
        <w:rPr>
          <w:b/>
          <w:bCs/>
          <w:rtl/>
        </w:rPr>
        <w:tab/>
        <w:t>נוסח לא מתוקן</w:t>
      </w:r>
    </w:p>
    <w:p w14:paraId="50B8252A" w14:textId="77777777" w:rsidR="00273B45" w:rsidRPr="00273B45" w:rsidRDefault="00273B45" w:rsidP="00273B45">
      <w:pPr>
        <w:bidi/>
        <w:rPr>
          <w:rFonts w:cs="David" w:hint="cs"/>
          <w:b/>
          <w:bCs/>
          <w:rtl/>
        </w:rPr>
      </w:pPr>
      <w:r w:rsidRPr="00273B45">
        <w:rPr>
          <w:rFonts w:cs="David"/>
          <w:b/>
          <w:bCs/>
          <w:rtl/>
        </w:rPr>
        <w:t xml:space="preserve">מושב </w:t>
      </w:r>
      <w:r w:rsidRPr="00273B45">
        <w:rPr>
          <w:rFonts w:cs="David" w:hint="cs"/>
          <w:b/>
          <w:bCs/>
          <w:rtl/>
        </w:rPr>
        <w:t>שני</w:t>
      </w:r>
    </w:p>
    <w:p w14:paraId="43769B7E" w14:textId="77777777" w:rsidR="00273B45" w:rsidRPr="00273B45" w:rsidRDefault="00273B45" w:rsidP="00273B45">
      <w:pPr>
        <w:bidi/>
        <w:rPr>
          <w:rFonts w:cs="David" w:hint="cs"/>
          <w:b/>
          <w:bCs/>
          <w:rtl/>
        </w:rPr>
      </w:pPr>
    </w:p>
    <w:p w14:paraId="38380571" w14:textId="77777777" w:rsidR="00273B45" w:rsidRPr="00273B45" w:rsidRDefault="00273B45" w:rsidP="00273B45">
      <w:pPr>
        <w:bidi/>
        <w:rPr>
          <w:rFonts w:cs="David" w:hint="cs"/>
          <w:b/>
          <w:bCs/>
          <w:rtl/>
        </w:rPr>
      </w:pPr>
    </w:p>
    <w:p w14:paraId="5835A3A1" w14:textId="77777777" w:rsidR="00273B45" w:rsidRPr="00273B45" w:rsidRDefault="00273B45" w:rsidP="00273B45">
      <w:pPr>
        <w:bidi/>
        <w:rPr>
          <w:rFonts w:cs="David"/>
          <w:b/>
          <w:bCs/>
          <w:rtl/>
        </w:rPr>
      </w:pPr>
    </w:p>
    <w:p w14:paraId="1CD340B1" w14:textId="77777777" w:rsidR="00273B45" w:rsidRPr="00273B45" w:rsidRDefault="00273B45" w:rsidP="00273B45">
      <w:pPr>
        <w:bidi/>
        <w:jc w:val="center"/>
        <w:rPr>
          <w:rFonts w:cs="David" w:hint="cs"/>
          <w:b/>
          <w:bCs/>
          <w:rtl/>
        </w:rPr>
      </w:pPr>
      <w:r w:rsidRPr="00273B45">
        <w:rPr>
          <w:rFonts w:cs="David"/>
          <w:b/>
          <w:bCs/>
          <w:rtl/>
        </w:rPr>
        <w:t>פרוטוקול מס'</w:t>
      </w:r>
      <w:r w:rsidRPr="00273B45">
        <w:rPr>
          <w:rFonts w:cs="David" w:hint="cs"/>
          <w:b/>
          <w:bCs/>
          <w:rtl/>
        </w:rPr>
        <w:t xml:space="preserve"> 143</w:t>
      </w:r>
    </w:p>
    <w:p w14:paraId="6F657AAC" w14:textId="77777777" w:rsidR="00273B45" w:rsidRPr="00273B45" w:rsidRDefault="00273B45" w:rsidP="00273B45">
      <w:pPr>
        <w:bidi/>
        <w:jc w:val="center"/>
        <w:rPr>
          <w:rFonts w:cs="David" w:hint="cs"/>
          <w:b/>
          <w:bCs/>
          <w:rtl/>
        </w:rPr>
      </w:pPr>
      <w:r w:rsidRPr="00273B45">
        <w:rPr>
          <w:rFonts w:cs="David" w:hint="cs"/>
          <w:b/>
          <w:bCs/>
          <w:rtl/>
        </w:rPr>
        <w:t>מישיבת ועדת הכנסת</w:t>
      </w:r>
    </w:p>
    <w:p w14:paraId="2320176A" w14:textId="77777777" w:rsidR="00273B45" w:rsidRPr="00273B45" w:rsidRDefault="00273B45" w:rsidP="00273B45">
      <w:pPr>
        <w:bidi/>
        <w:jc w:val="center"/>
        <w:rPr>
          <w:rFonts w:cs="David" w:hint="cs"/>
          <w:b/>
          <w:bCs/>
          <w:u w:val="single"/>
          <w:rtl/>
        </w:rPr>
      </w:pPr>
      <w:r w:rsidRPr="00273B45">
        <w:rPr>
          <w:rFonts w:cs="David" w:hint="cs"/>
          <w:b/>
          <w:bCs/>
          <w:u w:val="single"/>
          <w:rtl/>
        </w:rPr>
        <w:t xml:space="preserve">יום רביעי, י' באב התשס"ז (25 ביולי 2007), שעה: 09:30 </w:t>
      </w:r>
    </w:p>
    <w:p w14:paraId="212F0BF6" w14:textId="77777777" w:rsidR="00273B45" w:rsidRPr="00273B45" w:rsidRDefault="00273B45" w:rsidP="00273B45">
      <w:pPr>
        <w:bidi/>
        <w:rPr>
          <w:rFonts w:cs="David"/>
          <w:b/>
          <w:bCs/>
          <w:rtl/>
        </w:rPr>
      </w:pPr>
    </w:p>
    <w:p w14:paraId="24EA96AA" w14:textId="77777777" w:rsidR="00273B45" w:rsidRPr="00273B45" w:rsidRDefault="00273B45" w:rsidP="00273B45">
      <w:pPr>
        <w:bidi/>
        <w:rPr>
          <w:rFonts w:cs="David" w:hint="cs"/>
          <w:b/>
          <w:bCs/>
          <w:rtl/>
        </w:rPr>
      </w:pPr>
    </w:p>
    <w:p w14:paraId="56A2B75F" w14:textId="77777777" w:rsidR="00273B45" w:rsidRPr="00273B45" w:rsidRDefault="00273B45" w:rsidP="00273B45">
      <w:pPr>
        <w:bidi/>
        <w:rPr>
          <w:rFonts w:cs="David" w:hint="cs"/>
          <w:b/>
          <w:bCs/>
          <w:rtl/>
        </w:rPr>
      </w:pPr>
    </w:p>
    <w:p w14:paraId="3B619985" w14:textId="77777777" w:rsidR="00273B45" w:rsidRPr="00273B45" w:rsidRDefault="00273B45" w:rsidP="00273B45">
      <w:pPr>
        <w:tabs>
          <w:tab w:val="left" w:pos="1221"/>
        </w:tabs>
        <w:bidi/>
        <w:rPr>
          <w:rFonts w:cs="David" w:hint="cs"/>
          <w:b/>
          <w:bCs/>
          <w:rtl/>
        </w:rPr>
      </w:pPr>
      <w:r w:rsidRPr="00273B45">
        <w:rPr>
          <w:rFonts w:cs="David"/>
          <w:b/>
          <w:bCs/>
          <w:u w:val="single"/>
          <w:rtl/>
        </w:rPr>
        <w:t>סדר היום</w:t>
      </w:r>
      <w:r w:rsidRPr="00273B45">
        <w:rPr>
          <w:rFonts w:cs="David"/>
          <w:rtl/>
        </w:rPr>
        <w:t>:</w:t>
      </w:r>
      <w:r w:rsidRPr="00273B45">
        <w:rPr>
          <w:rFonts w:cs="David" w:hint="cs"/>
          <w:rtl/>
        </w:rPr>
        <w:tab/>
      </w:r>
      <w:r w:rsidRPr="00273B45">
        <w:rPr>
          <w:rFonts w:cs="David" w:hint="cs"/>
          <w:b/>
          <w:bCs/>
          <w:rtl/>
        </w:rPr>
        <w:t>א.</w:t>
      </w:r>
      <w:r w:rsidRPr="00273B45">
        <w:rPr>
          <w:rFonts w:cs="David" w:hint="cs"/>
          <w:rtl/>
        </w:rPr>
        <w:t xml:space="preserve"> </w:t>
      </w:r>
      <w:r w:rsidRPr="00273B45">
        <w:rPr>
          <w:rFonts w:cs="David" w:hint="cs"/>
          <w:b/>
          <w:bCs/>
          <w:rtl/>
        </w:rPr>
        <w:t>בקשת הממשלה להקדמת הדיון  בהצעת חוק הביטוח הלאומי (תיקון מס' 101)</w:t>
      </w:r>
    </w:p>
    <w:p w14:paraId="2A4B4D46" w14:textId="77777777" w:rsidR="00273B45" w:rsidRPr="00273B45" w:rsidRDefault="00273B45" w:rsidP="00273B45">
      <w:pPr>
        <w:tabs>
          <w:tab w:val="left" w:pos="1221"/>
        </w:tabs>
        <w:bidi/>
        <w:rPr>
          <w:rFonts w:cs="David" w:hint="cs"/>
          <w:b/>
          <w:bCs/>
          <w:rtl/>
        </w:rPr>
      </w:pPr>
      <w:r w:rsidRPr="00273B45">
        <w:rPr>
          <w:rFonts w:cs="David" w:hint="cs"/>
          <w:b/>
          <w:bCs/>
          <w:rtl/>
        </w:rPr>
        <w:tab/>
        <w:t>(קידום השתלבותם של אנשים עם מוגבלות בשוק העבודה), התשס"ז-2007.</w:t>
      </w:r>
    </w:p>
    <w:p w14:paraId="25E0349F" w14:textId="77777777" w:rsidR="00273B45" w:rsidRPr="00273B45" w:rsidRDefault="00273B45" w:rsidP="00273B45">
      <w:pPr>
        <w:tabs>
          <w:tab w:val="left" w:pos="1221"/>
        </w:tabs>
        <w:bidi/>
        <w:rPr>
          <w:rFonts w:cs="David" w:hint="cs"/>
          <w:b/>
          <w:bCs/>
          <w:rtl/>
        </w:rPr>
      </w:pPr>
    </w:p>
    <w:p w14:paraId="254F8876" w14:textId="77777777" w:rsidR="00273B45" w:rsidRPr="00273B45" w:rsidRDefault="00273B45" w:rsidP="00273B45">
      <w:pPr>
        <w:bidi/>
        <w:ind w:left="567" w:firstLine="567"/>
        <w:rPr>
          <w:rFonts w:cs="David" w:hint="cs"/>
          <w:b/>
          <w:bCs/>
          <w:rtl/>
        </w:rPr>
      </w:pPr>
      <w:r w:rsidRPr="00273B45">
        <w:rPr>
          <w:rFonts w:cs="David" w:hint="cs"/>
          <w:b/>
          <w:bCs/>
          <w:rtl/>
        </w:rPr>
        <w:t xml:space="preserve">  ב. הצעה להקמת ועדת חקירה פרלמנטרית בנושא קליטת ערבים בשירות</w:t>
      </w:r>
    </w:p>
    <w:p w14:paraId="7732E264" w14:textId="77777777" w:rsidR="00273B45" w:rsidRPr="00273B45" w:rsidRDefault="00273B45" w:rsidP="00273B45">
      <w:pPr>
        <w:bidi/>
        <w:ind w:left="567" w:firstLine="567"/>
        <w:rPr>
          <w:rFonts w:cs="David" w:hint="cs"/>
          <w:b/>
          <w:bCs/>
          <w:rtl/>
        </w:rPr>
      </w:pPr>
      <w:r w:rsidRPr="00273B45">
        <w:rPr>
          <w:rFonts w:cs="David" w:hint="cs"/>
          <w:b/>
          <w:bCs/>
          <w:rtl/>
        </w:rPr>
        <w:t xml:space="preserve">  הציבורי, של חבר הכנסת אחמד טיבי.</w:t>
      </w:r>
    </w:p>
    <w:p w14:paraId="76241A20" w14:textId="77777777" w:rsidR="00273B45" w:rsidRPr="00273B45" w:rsidRDefault="00273B45" w:rsidP="00273B45">
      <w:pPr>
        <w:bidi/>
        <w:ind w:left="567" w:firstLine="567"/>
        <w:rPr>
          <w:rFonts w:cs="David" w:hint="cs"/>
          <w:b/>
          <w:bCs/>
          <w:rtl/>
        </w:rPr>
      </w:pPr>
    </w:p>
    <w:p w14:paraId="620B2AF2" w14:textId="77777777" w:rsidR="00273B45" w:rsidRPr="00273B45" w:rsidRDefault="00273B45" w:rsidP="00273B45">
      <w:pPr>
        <w:bidi/>
        <w:ind w:left="1254"/>
        <w:rPr>
          <w:rFonts w:cs="David" w:hint="cs"/>
          <w:b/>
          <w:bCs/>
          <w:rtl/>
        </w:rPr>
      </w:pPr>
      <w:r w:rsidRPr="00273B45">
        <w:rPr>
          <w:rFonts w:cs="David" w:hint="cs"/>
          <w:b/>
          <w:bCs/>
          <w:rtl/>
        </w:rPr>
        <w:t>ג. בקשת הממשלה להקדמת הדיון  בהצעת חוק המועצה להשכלה גבוהה (תיקון מס' 16) (תשלום גמול והוצאות לחברי המועצה וועדותיה), התשס"ז-2007, לפני הקריאה הראשונה.</w:t>
      </w:r>
    </w:p>
    <w:p w14:paraId="617B605A" w14:textId="77777777" w:rsidR="00273B45" w:rsidRPr="00273B45" w:rsidRDefault="00273B45" w:rsidP="00273B45">
      <w:pPr>
        <w:bidi/>
        <w:ind w:left="567" w:firstLine="567"/>
        <w:rPr>
          <w:rFonts w:cs="David" w:hint="cs"/>
          <w:b/>
          <w:bCs/>
          <w:rtl/>
        </w:rPr>
      </w:pPr>
    </w:p>
    <w:p w14:paraId="552C3FC0" w14:textId="77777777" w:rsidR="00273B45" w:rsidRPr="00273B45" w:rsidRDefault="00273B45" w:rsidP="00273B45">
      <w:pPr>
        <w:bidi/>
        <w:ind w:left="1134"/>
        <w:rPr>
          <w:rFonts w:cs="David" w:hint="cs"/>
          <w:b/>
          <w:bCs/>
          <w:rtl/>
        </w:rPr>
      </w:pPr>
      <w:r w:rsidRPr="00273B45">
        <w:rPr>
          <w:rFonts w:cs="David" w:hint="cs"/>
          <w:b/>
          <w:bCs/>
          <w:rtl/>
        </w:rPr>
        <w:t xml:space="preserve">  ד. בקשת ועדת העבודה, הרווחה והבריאות להקדמת הדיון בהצעת חוק הביטוח </w:t>
      </w:r>
    </w:p>
    <w:p w14:paraId="1D968789" w14:textId="77777777" w:rsidR="00273B45" w:rsidRPr="00273B45" w:rsidRDefault="00273B45" w:rsidP="00273B45">
      <w:pPr>
        <w:bidi/>
        <w:ind w:left="1134"/>
        <w:rPr>
          <w:rFonts w:cs="David" w:hint="cs"/>
          <w:b/>
          <w:bCs/>
          <w:rtl/>
        </w:rPr>
      </w:pPr>
      <w:r w:rsidRPr="00273B45">
        <w:rPr>
          <w:rFonts w:cs="David" w:hint="cs"/>
          <w:b/>
          <w:bCs/>
          <w:rtl/>
        </w:rPr>
        <w:t xml:space="preserve">  הלאומי (תיקון מס' 99), התשס"ז-2007, לפני הקריאה השניה והשלישית.</w:t>
      </w:r>
    </w:p>
    <w:p w14:paraId="32DA63FE" w14:textId="77777777" w:rsidR="00273B45" w:rsidRPr="00273B45" w:rsidRDefault="00273B45" w:rsidP="00273B45">
      <w:pPr>
        <w:bidi/>
        <w:ind w:left="1134"/>
        <w:rPr>
          <w:rFonts w:cs="David" w:hint="cs"/>
          <w:b/>
          <w:bCs/>
          <w:rtl/>
        </w:rPr>
      </w:pPr>
    </w:p>
    <w:p w14:paraId="7F3ADD36" w14:textId="77777777" w:rsidR="00273B45" w:rsidRPr="00273B45" w:rsidRDefault="00273B45" w:rsidP="00273B45">
      <w:pPr>
        <w:bidi/>
        <w:rPr>
          <w:rFonts w:cs="David" w:hint="cs"/>
          <w:b/>
          <w:bCs/>
          <w:rtl/>
        </w:rPr>
      </w:pPr>
      <w:r w:rsidRPr="00273B45">
        <w:rPr>
          <w:rFonts w:cs="David" w:hint="cs"/>
          <w:b/>
          <w:bCs/>
          <w:rtl/>
        </w:rPr>
        <w:t xml:space="preserve"> </w:t>
      </w:r>
      <w:r w:rsidRPr="00273B45">
        <w:rPr>
          <w:rFonts w:cs="David" w:hint="cs"/>
          <w:b/>
          <w:bCs/>
          <w:rtl/>
        </w:rPr>
        <w:tab/>
      </w:r>
      <w:r w:rsidRPr="00273B45">
        <w:rPr>
          <w:rFonts w:cs="David" w:hint="cs"/>
          <w:b/>
          <w:bCs/>
          <w:rtl/>
        </w:rPr>
        <w:tab/>
        <w:t xml:space="preserve"> ה. חילופין בראשות ועדת המדע והטכנולוגיה.</w:t>
      </w:r>
    </w:p>
    <w:p w14:paraId="10456DEF" w14:textId="77777777" w:rsidR="00273B45" w:rsidRPr="00273B45" w:rsidRDefault="00273B45" w:rsidP="00273B45">
      <w:pPr>
        <w:bidi/>
        <w:rPr>
          <w:rFonts w:cs="David" w:hint="cs"/>
          <w:b/>
          <w:bCs/>
          <w:rtl/>
        </w:rPr>
      </w:pPr>
    </w:p>
    <w:p w14:paraId="5297337A" w14:textId="77777777" w:rsidR="00273B45" w:rsidRPr="00273B45" w:rsidRDefault="00273B45" w:rsidP="00273B45">
      <w:pPr>
        <w:bidi/>
        <w:ind w:left="567" w:firstLine="567"/>
        <w:rPr>
          <w:rFonts w:cs="David" w:hint="cs"/>
          <w:b/>
          <w:bCs/>
          <w:rtl/>
        </w:rPr>
      </w:pPr>
      <w:r w:rsidRPr="00273B45">
        <w:rPr>
          <w:rFonts w:cs="David" w:hint="cs"/>
          <w:b/>
          <w:bCs/>
          <w:rtl/>
        </w:rPr>
        <w:t xml:space="preserve"> ו. קביעת ועדות לדיון בהצעות חוק.</w:t>
      </w:r>
    </w:p>
    <w:p w14:paraId="0D9EBE5E" w14:textId="77777777" w:rsidR="00273B45" w:rsidRPr="00273B45" w:rsidRDefault="00273B45" w:rsidP="00273B45">
      <w:pPr>
        <w:bidi/>
        <w:ind w:left="567" w:firstLine="567"/>
        <w:rPr>
          <w:rFonts w:cs="David" w:hint="cs"/>
          <w:b/>
          <w:bCs/>
          <w:rtl/>
        </w:rPr>
      </w:pPr>
    </w:p>
    <w:p w14:paraId="1DF9D6F8" w14:textId="77777777" w:rsidR="00273B45" w:rsidRPr="00273B45" w:rsidRDefault="00273B45" w:rsidP="00273B45">
      <w:pPr>
        <w:bidi/>
        <w:ind w:left="567" w:firstLine="567"/>
        <w:rPr>
          <w:rFonts w:cs="David" w:hint="cs"/>
          <w:b/>
          <w:bCs/>
          <w:rtl/>
        </w:rPr>
      </w:pPr>
      <w:r w:rsidRPr="00273B45">
        <w:rPr>
          <w:rFonts w:cs="David" w:hint="cs"/>
          <w:b/>
          <w:bCs/>
          <w:rtl/>
        </w:rPr>
        <w:t xml:space="preserve"> ז. מינוי ממלא מקום ליושבת ראש הכנסת בעת העדרה מן הארץ.</w:t>
      </w:r>
    </w:p>
    <w:p w14:paraId="14B8B220" w14:textId="77777777" w:rsidR="00273B45" w:rsidRPr="00273B45" w:rsidRDefault="00273B45" w:rsidP="00273B45">
      <w:pPr>
        <w:bidi/>
        <w:ind w:left="567" w:firstLine="567"/>
        <w:rPr>
          <w:rFonts w:cs="David" w:hint="cs"/>
          <w:b/>
          <w:bCs/>
          <w:rtl/>
        </w:rPr>
      </w:pPr>
    </w:p>
    <w:p w14:paraId="0C963ACA" w14:textId="77777777" w:rsidR="00273B45" w:rsidRPr="00273B45" w:rsidRDefault="00273B45" w:rsidP="00273B45">
      <w:pPr>
        <w:bidi/>
        <w:ind w:left="567" w:firstLine="567"/>
        <w:rPr>
          <w:rFonts w:cs="David" w:hint="cs"/>
          <w:b/>
          <w:bCs/>
          <w:rtl/>
        </w:rPr>
      </w:pPr>
      <w:r w:rsidRPr="00273B45">
        <w:rPr>
          <w:rFonts w:cs="David" w:hint="cs"/>
          <w:b/>
          <w:bCs/>
          <w:rtl/>
        </w:rPr>
        <w:t xml:space="preserve">ח. בקשת הממשלה להקדמת הדיון בהצעת חוק התקשורת (בזק ושידורים) (תיקון </w:t>
      </w:r>
    </w:p>
    <w:p w14:paraId="7A59FD98" w14:textId="77777777" w:rsidR="00273B45" w:rsidRPr="00273B45" w:rsidRDefault="00273B45" w:rsidP="00273B45">
      <w:pPr>
        <w:bidi/>
        <w:ind w:left="567" w:firstLine="567"/>
        <w:rPr>
          <w:rFonts w:cs="David" w:hint="cs"/>
          <w:b/>
          <w:bCs/>
          <w:rtl/>
        </w:rPr>
      </w:pPr>
      <w:r w:rsidRPr="00273B45">
        <w:rPr>
          <w:rFonts w:cs="David" w:hint="cs"/>
          <w:b/>
          <w:bCs/>
          <w:rtl/>
        </w:rPr>
        <w:t>מס' 37), התשס"ז-2007.</w:t>
      </w:r>
    </w:p>
    <w:p w14:paraId="6962A27B" w14:textId="77777777" w:rsidR="00273B45" w:rsidRPr="00273B45" w:rsidRDefault="00273B45" w:rsidP="00273B45">
      <w:pPr>
        <w:bidi/>
        <w:ind w:left="567" w:firstLine="567"/>
        <w:rPr>
          <w:rFonts w:cs="David" w:hint="cs"/>
          <w:b/>
          <w:bCs/>
          <w:rtl/>
        </w:rPr>
      </w:pPr>
    </w:p>
    <w:p w14:paraId="0800490A" w14:textId="77777777" w:rsidR="00273B45" w:rsidRPr="00273B45" w:rsidRDefault="00273B45" w:rsidP="00273B45">
      <w:pPr>
        <w:bidi/>
        <w:rPr>
          <w:rFonts w:cs="David" w:hint="cs"/>
          <w:b/>
          <w:bCs/>
          <w:rtl/>
        </w:rPr>
      </w:pPr>
      <w:r w:rsidRPr="00273B45">
        <w:rPr>
          <w:rFonts w:cs="David" w:hint="cs"/>
          <w:rtl/>
        </w:rPr>
        <w:tab/>
      </w:r>
      <w:r w:rsidRPr="00273B45">
        <w:rPr>
          <w:rFonts w:cs="David" w:hint="cs"/>
          <w:rtl/>
        </w:rPr>
        <w:tab/>
      </w:r>
      <w:r w:rsidRPr="00273B45">
        <w:rPr>
          <w:rFonts w:cs="David" w:hint="cs"/>
          <w:b/>
          <w:bCs/>
          <w:rtl/>
        </w:rPr>
        <w:t xml:space="preserve">ט. הצעת חוק משכן הכנסת, רחבתו ומשמר הכנסת (תיקון </w:t>
      </w:r>
      <w:r w:rsidRPr="00273B45">
        <w:rPr>
          <w:rFonts w:cs="David"/>
          <w:b/>
          <w:bCs/>
          <w:rtl/>
        </w:rPr>
        <w:t>–</w:t>
      </w:r>
      <w:r w:rsidRPr="00273B45">
        <w:rPr>
          <w:rFonts w:cs="David" w:hint="cs"/>
          <w:b/>
          <w:bCs/>
          <w:rtl/>
        </w:rPr>
        <w:t xml:space="preserve"> ועדת הבחירות </w:t>
      </w:r>
    </w:p>
    <w:p w14:paraId="0DFEBDE2" w14:textId="77777777" w:rsidR="00273B45" w:rsidRPr="00273B45" w:rsidRDefault="00273B45" w:rsidP="00273B45">
      <w:pPr>
        <w:bidi/>
        <w:rPr>
          <w:rFonts w:cs="David" w:hint="cs"/>
          <w:b/>
          <w:bCs/>
          <w:rtl/>
        </w:rPr>
      </w:pPr>
      <w:r w:rsidRPr="00273B45">
        <w:rPr>
          <w:rFonts w:cs="David" w:hint="cs"/>
          <w:b/>
          <w:bCs/>
          <w:rtl/>
        </w:rPr>
        <w:tab/>
      </w:r>
      <w:r w:rsidRPr="00273B45">
        <w:rPr>
          <w:rFonts w:cs="David" w:hint="cs"/>
          <w:b/>
          <w:bCs/>
          <w:rtl/>
        </w:rPr>
        <w:tab/>
        <w:t>המרכזית), התשס"ז-2007.</w:t>
      </w:r>
    </w:p>
    <w:p w14:paraId="00C731E4" w14:textId="77777777" w:rsidR="00273B45" w:rsidRPr="00273B45" w:rsidRDefault="00273B45" w:rsidP="00273B45">
      <w:pPr>
        <w:bidi/>
        <w:rPr>
          <w:rFonts w:cs="David" w:hint="cs"/>
          <w:rtl/>
        </w:rPr>
      </w:pPr>
    </w:p>
    <w:p w14:paraId="74D1A070" w14:textId="77777777" w:rsidR="00273B45" w:rsidRPr="00273B45" w:rsidRDefault="00273B45" w:rsidP="00273B45">
      <w:pPr>
        <w:bidi/>
        <w:ind w:left="567" w:firstLine="567"/>
        <w:rPr>
          <w:rFonts w:cs="David" w:hint="cs"/>
          <w:b/>
          <w:bCs/>
          <w:rtl/>
        </w:rPr>
      </w:pPr>
    </w:p>
    <w:p w14:paraId="2904D3C3" w14:textId="77777777" w:rsidR="00273B45" w:rsidRPr="00273B45" w:rsidRDefault="00273B45" w:rsidP="00273B45">
      <w:pPr>
        <w:bidi/>
        <w:rPr>
          <w:rFonts w:cs="David" w:hint="cs"/>
          <w:rtl/>
        </w:rPr>
      </w:pPr>
    </w:p>
    <w:p w14:paraId="393CB496" w14:textId="77777777" w:rsidR="00273B45" w:rsidRPr="00273B45" w:rsidRDefault="00273B45" w:rsidP="00273B45">
      <w:pPr>
        <w:bidi/>
        <w:ind w:left="567" w:firstLine="567"/>
        <w:rPr>
          <w:rFonts w:cs="David" w:hint="cs"/>
          <w:b/>
          <w:bCs/>
          <w:rtl/>
        </w:rPr>
      </w:pPr>
    </w:p>
    <w:p w14:paraId="68E8A2AD" w14:textId="77777777" w:rsidR="00273B45" w:rsidRPr="00273B45" w:rsidRDefault="00273B45" w:rsidP="00273B45">
      <w:pPr>
        <w:bidi/>
        <w:ind w:left="567" w:firstLine="567"/>
        <w:rPr>
          <w:rFonts w:cs="David" w:hint="cs"/>
          <w:b/>
          <w:bCs/>
          <w:rtl/>
        </w:rPr>
      </w:pPr>
    </w:p>
    <w:p w14:paraId="3FB5ABED" w14:textId="77777777" w:rsidR="00273B45" w:rsidRPr="00273B45" w:rsidRDefault="00273B45" w:rsidP="00273B45">
      <w:pPr>
        <w:bidi/>
        <w:ind w:left="567" w:firstLine="567"/>
        <w:rPr>
          <w:rFonts w:cs="David" w:hint="cs"/>
          <w:b/>
          <w:bCs/>
          <w:rtl/>
        </w:rPr>
      </w:pPr>
    </w:p>
    <w:p w14:paraId="37917E36" w14:textId="77777777" w:rsidR="00273B45" w:rsidRPr="00273B45" w:rsidRDefault="00273B45" w:rsidP="00273B45">
      <w:pPr>
        <w:bidi/>
        <w:ind w:left="567" w:firstLine="567"/>
        <w:rPr>
          <w:rFonts w:cs="David" w:hint="cs"/>
          <w:b/>
          <w:bCs/>
          <w:rtl/>
        </w:rPr>
      </w:pPr>
    </w:p>
    <w:p w14:paraId="63A3B2A9" w14:textId="77777777" w:rsidR="00273B45" w:rsidRPr="00273B45" w:rsidRDefault="00273B45" w:rsidP="00273B45">
      <w:pPr>
        <w:bidi/>
        <w:ind w:left="567" w:firstLine="567"/>
        <w:rPr>
          <w:rFonts w:cs="David" w:hint="cs"/>
          <w:b/>
          <w:bCs/>
          <w:rtl/>
        </w:rPr>
      </w:pPr>
    </w:p>
    <w:p w14:paraId="1A09DD75" w14:textId="77777777" w:rsidR="00273B45" w:rsidRPr="00273B45" w:rsidRDefault="00273B45" w:rsidP="00273B45">
      <w:pPr>
        <w:bidi/>
        <w:ind w:left="567" w:firstLine="567"/>
        <w:rPr>
          <w:rFonts w:cs="David" w:hint="cs"/>
          <w:b/>
          <w:bCs/>
          <w:rtl/>
        </w:rPr>
      </w:pPr>
    </w:p>
    <w:p w14:paraId="07817FBD" w14:textId="77777777" w:rsidR="00273B45" w:rsidRPr="00273B45" w:rsidRDefault="00273B45" w:rsidP="00273B45">
      <w:pPr>
        <w:bidi/>
        <w:ind w:left="567" w:firstLine="567"/>
        <w:rPr>
          <w:rFonts w:cs="David" w:hint="cs"/>
          <w:b/>
          <w:bCs/>
          <w:rtl/>
        </w:rPr>
      </w:pPr>
    </w:p>
    <w:p w14:paraId="0E0E2BE9" w14:textId="77777777" w:rsidR="00273B45" w:rsidRPr="00273B45" w:rsidRDefault="00273B45" w:rsidP="00273B45">
      <w:pPr>
        <w:bidi/>
        <w:ind w:left="567" w:firstLine="567"/>
        <w:rPr>
          <w:rFonts w:cs="David" w:hint="cs"/>
          <w:b/>
          <w:bCs/>
          <w:rtl/>
        </w:rPr>
      </w:pPr>
    </w:p>
    <w:p w14:paraId="50B7509A" w14:textId="77777777" w:rsidR="00273B45" w:rsidRPr="00273B45" w:rsidRDefault="00273B45" w:rsidP="00273B45">
      <w:pPr>
        <w:bidi/>
        <w:ind w:left="567" w:firstLine="567"/>
        <w:rPr>
          <w:rFonts w:cs="David" w:hint="cs"/>
          <w:b/>
          <w:bCs/>
          <w:rtl/>
        </w:rPr>
      </w:pPr>
    </w:p>
    <w:p w14:paraId="239BFE50" w14:textId="77777777" w:rsidR="00273B45" w:rsidRPr="00273B45" w:rsidRDefault="00273B45" w:rsidP="00273B45">
      <w:pPr>
        <w:bidi/>
        <w:rPr>
          <w:rFonts w:cs="David" w:hint="cs"/>
          <w:b/>
          <w:bCs/>
          <w:rtl/>
        </w:rPr>
      </w:pPr>
    </w:p>
    <w:p w14:paraId="3277F8CA" w14:textId="77777777" w:rsidR="00273B45" w:rsidRPr="00273B45" w:rsidRDefault="00273B45" w:rsidP="00273B45">
      <w:pPr>
        <w:bidi/>
        <w:rPr>
          <w:rFonts w:cs="David" w:hint="cs"/>
          <w:b/>
          <w:bCs/>
          <w:rtl/>
        </w:rPr>
      </w:pPr>
    </w:p>
    <w:p w14:paraId="3F9019ED" w14:textId="77777777" w:rsidR="00273B45" w:rsidRPr="00273B45" w:rsidRDefault="00273B45" w:rsidP="00273B45">
      <w:pPr>
        <w:bidi/>
        <w:ind w:left="1134"/>
        <w:rPr>
          <w:rFonts w:cs="David" w:hint="cs"/>
          <w:b/>
          <w:bCs/>
          <w:rtl/>
        </w:rPr>
      </w:pPr>
    </w:p>
    <w:p w14:paraId="163F69F3" w14:textId="77777777" w:rsidR="00273B45" w:rsidRPr="00273B45" w:rsidRDefault="00273B45" w:rsidP="00273B45">
      <w:pPr>
        <w:bidi/>
        <w:ind w:left="1134"/>
        <w:rPr>
          <w:rFonts w:cs="David" w:hint="cs"/>
          <w:b/>
          <w:bCs/>
          <w:rtl/>
        </w:rPr>
      </w:pPr>
    </w:p>
    <w:p w14:paraId="19D04262" w14:textId="77777777" w:rsidR="00273B45" w:rsidRPr="00273B45" w:rsidRDefault="00273B45" w:rsidP="00273B45">
      <w:pPr>
        <w:bidi/>
        <w:ind w:left="1134"/>
        <w:rPr>
          <w:rFonts w:cs="David" w:hint="cs"/>
          <w:b/>
          <w:bCs/>
          <w:rtl/>
        </w:rPr>
      </w:pPr>
    </w:p>
    <w:p w14:paraId="658F586E" w14:textId="77777777" w:rsidR="00273B45" w:rsidRPr="00273B45" w:rsidRDefault="00273B45" w:rsidP="00273B45">
      <w:pPr>
        <w:tabs>
          <w:tab w:val="left" w:pos="1221"/>
        </w:tabs>
        <w:bidi/>
        <w:rPr>
          <w:rFonts w:cs="David" w:hint="cs"/>
          <w:b/>
          <w:bCs/>
          <w:rtl/>
        </w:rPr>
      </w:pPr>
    </w:p>
    <w:p w14:paraId="474061F5" w14:textId="77777777" w:rsidR="00273B45" w:rsidRPr="00273B45" w:rsidRDefault="00273B45" w:rsidP="00273B45">
      <w:pPr>
        <w:tabs>
          <w:tab w:val="left" w:pos="1221"/>
        </w:tabs>
        <w:bidi/>
        <w:rPr>
          <w:rFonts w:cs="David" w:hint="cs"/>
          <w:b/>
          <w:bCs/>
          <w:rtl/>
        </w:rPr>
      </w:pPr>
    </w:p>
    <w:p w14:paraId="0BFAC05C" w14:textId="77777777" w:rsidR="00273B45" w:rsidRPr="00273B45" w:rsidRDefault="00273B45" w:rsidP="00273B45">
      <w:pPr>
        <w:tabs>
          <w:tab w:val="left" w:pos="1221"/>
        </w:tabs>
        <w:bidi/>
        <w:rPr>
          <w:rFonts w:cs="David" w:hint="cs"/>
          <w:b/>
          <w:bCs/>
          <w:rtl/>
        </w:rPr>
      </w:pPr>
    </w:p>
    <w:p w14:paraId="2DB2406C" w14:textId="77777777" w:rsidR="00273B45" w:rsidRPr="00273B45" w:rsidRDefault="00273B45" w:rsidP="00273B45">
      <w:pPr>
        <w:tabs>
          <w:tab w:val="left" w:pos="1221"/>
        </w:tabs>
        <w:bidi/>
        <w:rPr>
          <w:rFonts w:cs="David" w:hint="cs"/>
          <w:b/>
          <w:bCs/>
          <w:rtl/>
        </w:rPr>
      </w:pPr>
    </w:p>
    <w:p w14:paraId="2A5E2F26" w14:textId="77777777" w:rsidR="00273B45" w:rsidRPr="00273B45" w:rsidRDefault="00273B45" w:rsidP="00273B45">
      <w:pPr>
        <w:tabs>
          <w:tab w:val="left" w:pos="1221"/>
        </w:tabs>
        <w:bidi/>
        <w:rPr>
          <w:rFonts w:cs="David" w:hint="cs"/>
          <w:b/>
          <w:bCs/>
          <w:rtl/>
        </w:rPr>
      </w:pPr>
    </w:p>
    <w:p w14:paraId="7A439C51" w14:textId="77777777" w:rsidR="00273B45" w:rsidRPr="00273B45" w:rsidRDefault="00273B45" w:rsidP="00273B45">
      <w:pPr>
        <w:bidi/>
        <w:rPr>
          <w:rFonts w:cs="David"/>
          <w:rtl/>
        </w:rPr>
      </w:pPr>
    </w:p>
    <w:p w14:paraId="0ED0D5A0" w14:textId="77777777" w:rsidR="00273B45" w:rsidRPr="00273B45" w:rsidRDefault="00273B45" w:rsidP="00273B45">
      <w:pPr>
        <w:bidi/>
        <w:rPr>
          <w:rFonts w:cs="David"/>
          <w:b/>
          <w:bCs/>
          <w:u w:val="single"/>
          <w:rtl/>
        </w:rPr>
      </w:pPr>
      <w:r w:rsidRPr="00273B45">
        <w:rPr>
          <w:rFonts w:cs="David"/>
          <w:b/>
          <w:bCs/>
          <w:u w:val="single"/>
          <w:rtl/>
        </w:rPr>
        <w:t>נכחו</w:t>
      </w:r>
      <w:r w:rsidRPr="00273B45">
        <w:rPr>
          <w:rFonts w:cs="David"/>
          <w:rtl/>
        </w:rPr>
        <w:t>:</w:t>
      </w:r>
    </w:p>
    <w:p w14:paraId="7CA01AE3" w14:textId="77777777" w:rsidR="00273B45" w:rsidRPr="00273B45" w:rsidRDefault="00273B45" w:rsidP="00273B45">
      <w:pPr>
        <w:bidi/>
        <w:rPr>
          <w:rFonts w:cs="David"/>
          <w:rtl/>
        </w:rPr>
      </w:pPr>
    </w:p>
    <w:p w14:paraId="25346669" w14:textId="77777777" w:rsidR="00273B45" w:rsidRPr="00273B45" w:rsidRDefault="00273B45" w:rsidP="00273B45">
      <w:pPr>
        <w:tabs>
          <w:tab w:val="left" w:pos="1788"/>
        </w:tabs>
        <w:bidi/>
        <w:rPr>
          <w:rFonts w:cs="David"/>
          <w:rtl/>
        </w:rPr>
      </w:pPr>
      <w:r w:rsidRPr="00273B45">
        <w:rPr>
          <w:rFonts w:cs="David"/>
          <w:b/>
          <w:bCs/>
          <w:u w:val="single"/>
          <w:rtl/>
        </w:rPr>
        <w:t>חברי הוועדה</w:t>
      </w:r>
      <w:r w:rsidRPr="00273B45">
        <w:rPr>
          <w:rFonts w:cs="David"/>
          <w:rtl/>
        </w:rPr>
        <w:t>:</w:t>
      </w:r>
    </w:p>
    <w:p w14:paraId="66498C01" w14:textId="77777777" w:rsidR="00273B45" w:rsidRPr="00273B45" w:rsidRDefault="00273B45" w:rsidP="00273B45">
      <w:pPr>
        <w:bidi/>
        <w:rPr>
          <w:rFonts w:cs="David" w:hint="cs"/>
          <w:rtl/>
        </w:rPr>
      </w:pPr>
      <w:r w:rsidRPr="00273B45">
        <w:rPr>
          <w:rFonts w:cs="David" w:hint="cs"/>
          <w:rtl/>
        </w:rPr>
        <w:t xml:space="preserve">יעקב מרגי </w:t>
      </w:r>
      <w:r w:rsidRPr="00273B45">
        <w:rPr>
          <w:rFonts w:cs="David"/>
          <w:rtl/>
        </w:rPr>
        <w:t>–</w:t>
      </w:r>
      <w:r w:rsidRPr="00273B45">
        <w:rPr>
          <w:rFonts w:cs="David" w:hint="cs"/>
          <w:rtl/>
        </w:rPr>
        <w:t xml:space="preserve"> היו"ר</w:t>
      </w:r>
    </w:p>
    <w:p w14:paraId="2E8CF59B" w14:textId="77777777" w:rsidR="00273B45" w:rsidRPr="00273B45" w:rsidRDefault="00273B45" w:rsidP="00273B45">
      <w:pPr>
        <w:bidi/>
        <w:rPr>
          <w:rFonts w:cs="David" w:hint="cs"/>
          <w:rtl/>
        </w:rPr>
      </w:pPr>
      <w:r w:rsidRPr="00273B45">
        <w:rPr>
          <w:rFonts w:cs="David" w:hint="cs"/>
          <w:rtl/>
        </w:rPr>
        <w:t>קולט אביטל</w:t>
      </w:r>
    </w:p>
    <w:p w14:paraId="70B6FCB8" w14:textId="77777777" w:rsidR="00273B45" w:rsidRPr="00273B45" w:rsidRDefault="00273B45" w:rsidP="00273B45">
      <w:pPr>
        <w:bidi/>
        <w:rPr>
          <w:rFonts w:cs="David" w:hint="cs"/>
          <w:rtl/>
        </w:rPr>
      </w:pPr>
      <w:r w:rsidRPr="00273B45">
        <w:rPr>
          <w:rFonts w:cs="David" w:hint="cs"/>
          <w:rtl/>
        </w:rPr>
        <w:t>יולי יואל אדלשטיין</w:t>
      </w:r>
    </w:p>
    <w:p w14:paraId="370A0EA3" w14:textId="77777777" w:rsidR="00273B45" w:rsidRPr="00273B45" w:rsidRDefault="00273B45" w:rsidP="00273B45">
      <w:pPr>
        <w:bidi/>
        <w:rPr>
          <w:rFonts w:cs="David" w:hint="cs"/>
          <w:rtl/>
        </w:rPr>
      </w:pPr>
      <w:r w:rsidRPr="00273B45">
        <w:rPr>
          <w:rFonts w:cs="David" w:hint="cs"/>
          <w:rtl/>
        </w:rPr>
        <w:t>רוברט אילטוב</w:t>
      </w:r>
    </w:p>
    <w:p w14:paraId="17E05D5B" w14:textId="77777777" w:rsidR="00273B45" w:rsidRPr="00273B45" w:rsidRDefault="00273B45" w:rsidP="00273B45">
      <w:pPr>
        <w:bidi/>
        <w:rPr>
          <w:rFonts w:cs="David" w:hint="cs"/>
          <w:rtl/>
        </w:rPr>
      </w:pPr>
      <w:r w:rsidRPr="00273B45">
        <w:rPr>
          <w:rFonts w:cs="David" w:hint="cs"/>
          <w:rtl/>
        </w:rPr>
        <w:t>אורי אריאל</w:t>
      </w:r>
    </w:p>
    <w:p w14:paraId="156A333E" w14:textId="77777777" w:rsidR="00273B45" w:rsidRPr="00273B45" w:rsidRDefault="00273B45" w:rsidP="00273B45">
      <w:pPr>
        <w:bidi/>
        <w:rPr>
          <w:rFonts w:cs="David" w:hint="cs"/>
          <w:rtl/>
        </w:rPr>
      </w:pPr>
      <w:r w:rsidRPr="00273B45">
        <w:rPr>
          <w:rFonts w:cs="David" w:hint="cs"/>
          <w:rtl/>
        </w:rPr>
        <w:t xml:space="preserve">מנחם בן ששון  </w:t>
      </w:r>
    </w:p>
    <w:p w14:paraId="263C9A6E" w14:textId="77777777" w:rsidR="00273B45" w:rsidRPr="00273B45" w:rsidRDefault="00273B45" w:rsidP="00273B45">
      <w:pPr>
        <w:bidi/>
        <w:rPr>
          <w:rFonts w:cs="David" w:hint="cs"/>
          <w:rtl/>
        </w:rPr>
      </w:pPr>
      <w:r w:rsidRPr="00273B45">
        <w:rPr>
          <w:rFonts w:cs="David" w:hint="cs"/>
          <w:rtl/>
        </w:rPr>
        <w:t>אליהו גבאי</w:t>
      </w:r>
    </w:p>
    <w:p w14:paraId="7DFD3DAE" w14:textId="77777777" w:rsidR="00273B45" w:rsidRPr="00273B45" w:rsidRDefault="00273B45" w:rsidP="00273B45">
      <w:pPr>
        <w:bidi/>
        <w:rPr>
          <w:rFonts w:cs="David" w:hint="cs"/>
          <w:rtl/>
        </w:rPr>
      </w:pPr>
      <w:r w:rsidRPr="00273B45">
        <w:rPr>
          <w:rFonts w:cs="David" w:hint="cs"/>
          <w:rtl/>
        </w:rPr>
        <w:t>זהבה גלאון</w:t>
      </w:r>
    </w:p>
    <w:p w14:paraId="7734469A" w14:textId="77777777" w:rsidR="00273B45" w:rsidRPr="00273B45" w:rsidRDefault="00273B45" w:rsidP="00273B45">
      <w:pPr>
        <w:bidi/>
        <w:rPr>
          <w:rFonts w:cs="David" w:hint="cs"/>
          <w:rtl/>
        </w:rPr>
      </w:pPr>
      <w:r w:rsidRPr="00273B45">
        <w:rPr>
          <w:rFonts w:cs="David" w:hint="cs"/>
          <w:rtl/>
        </w:rPr>
        <w:t>יצחק גלנטי</w:t>
      </w:r>
    </w:p>
    <w:p w14:paraId="2B856EAB" w14:textId="77777777" w:rsidR="00273B45" w:rsidRPr="00273B45" w:rsidRDefault="00273B45" w:rsidP="00273B45">
      <w:pPr>
        <w:bidi/>
        <w:rPr>
          <w:rFonts w:cs="David" w:hint="cs"/>
          <w:rtl/>
        </w:rPr>
      </w:pPr>
      <w:r w:rsidRPr="00273B45">
        <w:rPr>
          <w:rFonts w:cs="David" w:hint="cs"/>
          <w:rtl/>
        </w:rPr>
        <w:t>משה גפני</w:t>
      </w:r>
    </w:p>
    <w:p w14:paraId="38F35F2D" w14:textId="77777777" w:rsidR="00273B45" w:rsidRPr="00273B45" w:rsidRDefault="00273B45" w:rsidP="00273B45">
      <w:pPr>
        <w:bidi/>
        <w:rPr>
          <w:rFonts w:cs="David" w:hint="cs"/>
          <w:rtl/>
        </w:rPr>
      </w:pPr>
      <w:r w:rsidRPr="00273B45">
        <w:rPr>
          <w:rFonts w:cs="David" w:hint="cs"/>
          <w:rtl/>
        </w:rPr>
        <w:t>יצחק זיו</w:t>
      </w:r>
    </w:p>
    <w:p w14:paraId="6B971F01" w14:textId="77777777" w:rsidR="00273B45" w:rsidRPr="00273B45" w:rsidRDefault="00273B45" w:rsidP="00273B45">
      <w:pPr>
        <w:bidi/>
        <w:rPr>
          <w:rFonts w:cs="David" w:hint="cs"/>
          <w:rtl/>
        </w:rPr>
      </w:pPr>
      <w:r w:rsidRPr="00273B45">
        <w:rPr>
          <w:rFonts w:cs="David" w:hint="cs"/>
          <w:rtl/>
        </w:rPr>
        <w:t>נסים זאב</w:t>
      </w:r>
    </w:p>
    <w:p w14:paraId="1F8D6B84" w14:textId="77777777" w:rsidR="00273B45" w:rsidRPr="00273B45" w:rsidRDefault="00273B45" w:rsidP="00273B45">
      <w:pPr>
        <w:bidi/>
        <w:rPr>
          <w:rFonts w:cs="David" w:hint="cs"/>
          <w:rtl/>
        </w:rPr>
      </w:pPr>
      <w:r w:rsidRPr="00273B45">
        <w:rPr>
          <w:rFonts w:cs="David" w:hint="cs"/>
          <w:rtl/>
        </w:rPr>
        <w:t>נאדיה חילו</w:t>
      </w:r>
    </w:p>
    <w:p w14:paraId="0F626E10" w14:textId="77777777" w:rsidR="00273B45" w:rsidRPr="00273B45" w:rsidRDefault="00273B45" w:rsidP="00273B45">
      <w:pPr>
        <w:bidi/>
        <w:rPr>
          <w:rFonts w:cs="David" w:hint="cs"/>
          <w:rtl/>
        </w:rPr>
      </w:pPr>
      <w:r w:rsidRPr="00273B45">
        <w:rPr>
          <w:rFonts w:cs="David" w:hint="cs"/>
          <w:rtl/>
        </w:rPr>
        <w:t>דב חנין</w:t>
      </w:r>
    </w:p>
    <w:p w14:paraId="4E251DC0" w14:textId="77777777" w:rsidR="00273B45" w:rsidRPr="00273B45" w:rsidRDefault="00273B45" w:rsidP="00273B45">
      <w:pPr>
        <w:bidi/>
        <w:rPr>
          <w:rFonts w:cs="David" w:hint="cs"/>
          <w:rtl/>
        </w:rPr>
      </w:pPr>
      <w:r w:rsidRPr="00273B45">
        <w:rPr>
          <w:rFonts w:cs="David" w:hint="cs"/>
          <w:rtl/>
        </w:rPr>
        <w:t>יואל חסון</w:t>
      </w:r>
    </w:p>
    <w:p w14:paraId="00F32299" w14:textId="77777777" w:rsidR="00273B45" w:rsidRPr="00273B45" w:rsidRDefault="00273B45" w:rsidP="00273B45">
      <w:pPr>
        <w:bidi/>
        <w:rPr>
          <w:rFonts w:cs="David" w:hint="cs"/>
          <w:rtl/>
        </w:rPr>
      </w:pPr>
      <w:r w:rsidRPr="00273B45">
        <w:rPr>
          <w:rFonts w:cs="David" w:hint="cs"/>
          <w:rtl/>
        </w:rPr>
        <w:t>שי חרמש</w:t>
      </w:r>
    </w:p>
    <w:p w14:paraId="0A8304E1" w14:textId="77777777" w:rsidR="00273B45" w:rsidRPr="00273B45" w:rsidRDefault="00273B45" w:rsidP="00273B45">
      <w:pPr>
        <w:bidi/>
        <w:rPr>
          <w:rFonts w:cs="David" w:hint="cs"/>
          <w:rtl/>
        </w:rPr>
      </w:pPr>
      <w:r w:rsidRPr="00273B45">
        <w:rPr>
          <w:rFonts w:cs="David" w:hint="cs"/>
          <w:rtl/>
        </w:rPr>
        <w:t>אחמד טיבי</w:t>
      </w:r>
    </w:p>
    <w:p w14:paraId="5F5ECF2E" w14:textId="77777777" w:rsidR="00273B45" w:rsidRPr="00273B45" w:rsidRDefault="00273B45" w:rsidP="00273B45">
      <w:pPr>
        <w:bidi/>
        <w:rPr>
          <w:rFonts w:cs="David" w:hint="cs"/>
          <w:rtl/>
        </w:rPr>
      </w:pPr>
      <w:r w:rsidRPr="00273B45">
        <w:rPr>
          <w:rFonts w:cs="David" w:hint="cs"/>
          <w:rtl/>
        </w:rPr>
        <w:t>אביגדור יצחקי</w:t>
      </w:r>
    </w:p>
    <w:p w14:paraId="533EF9D4" w14:textId="77777777" w:rsidR="00273B45" w:rsidRPr="00273B45" w:rsidRDefault="00273B45" w:rsidP="00273B45">
      <w:pPr>
        <w:bidi/>
        <w:rPr>
          <w:rFonts w:cs="David" w:hint="cs"/>
          <w:rtl/>
        </w:rPr>
      </w:pPr>
      <w:r w:rsidRPr="00273B45">
        <w:rPr>
          <w:rFonts w:cs="David" w:hint="cs"/>
          <w:rtl/>
        </w:rPr>
        <w:t>אברהם מיכאלי</w:t>
      </w:r>
    </w:p>
    <w:p w14:paraId="32032191" w14:textId="77777777" w:rsidR="00273B45" w:rsidRPr="00273B45" w:rsidRDefault="00273B45" w:rsidP="00273B45">
      <w:pPr>
        <w:bidi/>
        <w:rPr>
          <w:rFonts w:cs="David" w:hint="cs"/>
          <w:rtl/>
        </w:rPr>
      </w:pPr>
      <w:r w:rsidRPr="00273B45">
        <w:rPr>
          <w:rFonts w:cs="David" w:hint="cs"/>
          <w:rtl/>
        </w:rPr>
        <w:t>אלכס מילר</w:t>
      </w:r>
    </w:p>
    <w:p w14:paraId="3D2B9290" w14:textId="77777777" w:rsidR="00273B45" w:rsidRPr="00273B45" w:rsidRDefault="00273B45" w:rsidP="00273B45">
      <w:pPr>
        <w:bidi/>
        <w:rPr>
          <w:rFonts w:cs="David" w:hint="cs"/>
          <w:rtl/>
        </w:rPr>
      </w:pPr>
      <w:r w:rsidRPr="00273B45">
        <w:rPr>
          <w:rFonts w:cs="David" w:hint="cs"/>
          <w:rtl/>
        </w:rPr>
        <w:t>מיכאל מלכיאור</w:t>
      </w:r>
    </w:p>
    <w:p w14:paraId="4BA284D0" w14:textId="77777777" w:rsidR="00273B45" w:rsidRPr="00273B45" w:rsidRDefault="00273B45" w:rsidP="00273B45">
      <w:pPr>
        <w:bidi/>
        <w:rPr>
          <w:rFonts w:cs="David" w:hint="cs"/>
          <w:rtl/>
        </w:rPr>
      </w:pPr>
      <w:r w:rsidRPr="00273B45">
        <w:rPr>
          <w:rFonts w:cs="David" w:hint="cs"/>
          <w:rtl/>
        </w:rPr>
        <w:t>גדעון סער</w:t>
      </w:r>
    </w:p>
    <w:p w14:paraId="34CE0BFC" w14:textId="77777777" w:rsidR="00273B45" w:rsidRPr="00273B45" w:rsidRDefault="00273B45" w:rsidP="00273B45">
      <w:pPr>
        <w:bidi/>
        <w:rPr>
          <w:rFonts w:cs="David" w:hint="cs"/>
          <w:rtl/>
        </w:rPr>
      </w:pPr>
      <w:r w:rsidRPr="00273B45">
        <w:rPr>
          <w:rFonts w:cs="David" w:hint="cs"/>
          <w:rtl/>
        </w:rPr>
        <w:t>מאיר פרוש</w:t>
      </w:r>
    </w:p>
    <w:p w14:paraId="5FAE9604" w14:textId="77777777" w:rsidR="00273B45" w:rsidRPr="00273B45" w:rsidRDefault="00273B45" w:rsidP="00273B45">
      <w:pPr>
        <w:bidi/>
        <w:rPr>
          <w:rFonts w:cs="David" w:hint="cs"/>
          <w:rtl/>
        </w:rPr>
      </w:pPr>
      <w:r w:rsidRPr="00273B45">
        <w:rPr>
          <w:rFonts w:cs="David" w:hint="cs"/>
          <w:rtl/>
        </w:rPr>
        <w:t>דוד רותם</w:t>
      </w:r>
    </w:p>
    <w:p w14:paraId="47BDFEA1" w14:textId="77777777" w:rsidR="00273B45" w:rsidRPr="00273B45" w:rsidRDefault="00273B45" w:rsidP="00273B45">
      <w:pPr>
        <w:bidi/>
        <w:rPr>
          <w:rFonts w:cs="David" w:hint="cs"/>
          <w:rtl/>
        </w:rPr>
      </w:pPr>
      <w:r w:rsidRPr="00273B45">
        <w:rPr>
          <w:rFonts w:cs="David" w:hint="cs"/>
          <w:rtl/>
        </w:rPr>
        <w:t>ראובן ריבלין</w:t>
      </w:r>
    </w:p>
    <w:p w14:paraId="5EDE44E5" w14:textId="77777777" w:rsidR="00273B45" w:rsidRPr="00273B45" w:rsidRDefault="00273B45" w:rsidP="00273B45">
      <w:pPr>
        <w:bidi/>
        <w:rPr>
          <w:rFonts w:cs="David" w:hint="cs"/>
          <w:rtl/>
        </w:rPr>
      </w:pPr>
      <w:r w:rsidRPr="00273B45">
        <w:rPr>
          <w:rFonts w:cs="David" w:hint="cs"/>
          <w:rtl/>
        </w:rPr>
        <w:t>משה שרוני</w:t>
      </w:r>
    </w:p>
    <w:p w14:paraId="1006004D" w14:textId="77777777" w:rsidR="00273B45" w:rsidRPr="00273B45" w:rsidRDefault="00273B45" w:rsidP="00273B45">
      <w:pPr>
        <w:bidi/>
        <w:rPr>
          <w:rFonts w:cs="David" w:hint="cs"/>
          <w:rtl/>
        </w:rPr>
      </w:pPr>
      <w:r w:rsidRPr="00273B45">
        <w:rPr>
          <w:rFonts w:cs="David" w:hint="cs"/>
          <w:rtl/>
        </w:rPr>
        <w:t>רונית תירוש</w:t>
      </w:r>
    </w:p>
    <w:p w14:paraId="51464E28" w14:textId="77777777" w:rsidR="00273B45" w:rsidRPr="00273B45" w:rsidRDefault="00273B45" w:rsidP="00273B45">
      <w:pPr>
        <w:bidi/>
        <w:rPr>
          <w:rFonts w:cs="David" w:hint="cs"/>
          <w:rtl/>
        </w:rPr>
      </w:pPr>
    </w:p>
    <w:p w14:paraId="1131399D" w14:textId="77777777" w:rsidR="00273B45" w:rsidRPr="00273B45" w:rsidRDefault="00273B45" w:rsidP="00273B45">
      <w:pPr>
        <w:bidi/>
        <w:rPr>
          <w:rFonts w:cs="David" w:hint="cs"/>
          <w:rtl/>
        </w:rPr>
      </w:pPr>
      <w:r w:rsidRPr="00273B45">
        <w:rPr>
          <w:rFonts w:cs="David" w:hint="cs"/>
          <w:rtl/>
        </w:rPr>
        <w:t>מנכ"ל הכנסת, אבי בלשניקוב</w:t>
      </w:r>
    </w:p>
    <w:p w14:paraId="287BF0C9" w14:textId="77777777" w:rsidR="00273B45" w:rsidRPr="00273B45" w:rsidRDefault="00273B45" w:rsidP="00273B45">
      <w:pPr>
        <w:bidi/>
        <w:rPr>
          <w:rFonts w:cs="David" w:hint="cs"/>
          <w:rtl/>
        </w:rPr>
      </w:pPr>
    </w:p>
    <w:p w14:paraId="35D12410" w14:textId="77777777" w:rsidR="00273B45" w:rsidRPr="00273B45" w:rsidRDefault="00273B45" w:rsidP="00273B45">
      <w:pPr>
        <w:tabs>
          <w:tab w:val="left" w:pos="2454"/>
        </w:tabs>
        <w:bidi/>
        <w:rPr>
          <w:rFonts w:cs="David" w:hint="cs"/>
          <w:rtl/>
        </w:rPr>
      </w:pPr>
      <w:r w:rsidRPr="00273B45">
        <w:rPr>
          <w:rFonts w:cs="David" w:hint="cs"/>
          <w:rtl/>
        </w:rPr>
        <w:t>מזכיר הכנסת, איל ינון</w:t>
      </w:r>
      <w:r w:rsidRPr="00273B45">
        <w:rPr>
          <w:rFonts w:cs="David"/>
          <w:rtl/>
        </w:rPr>
        <w:tab/>
      </w:r>
    </w:p>
    <w:p w14:paraId="336159DF" w14:textId="77777777" w:rsidR="00273B45" w:rsidRPr="00273B45" w:rsidRDefault="00273B45" w:rsidP="00273B45">
      <w:pPr>
        <w:bidi/>
        <w:rPr>
          <w:rFonts w:cs="David" w:hint="cs"/>
          <w:rtl/>
        </w:rPr>
      </w:pPr>
    </w:p>
    <w:p w14:paraId="38C1949B" w14:textId="77777777" w:rsidR="00273B45" w:rsidRPr="00273B45" w:rsidRDefault="00273B45" w:rsidP="00273B45">
      <w:pPr>
        <w:bidi/>
        <w:rPr>
          <w:rFonts w:cs="David" w:hint="cs"/>
          <w:rtl/>
        </w:rPr>
      </w:pPr>
    </w:p>
    <w:p w14:paraId="756EDAEB" w14:textId="77777777" w:rsidR="00273B45" w:rsidRPr="00273B45" w:rsidRDefault="00273B45" w:rsidP="00273B45">
      <w:pPr>
        <w:tabs>
          <w:tab w:val="left" w:pos="1788"/>
          <w:tab w:val="left" w:pos="3631"/>
        </w:tabs>
        <w:bidi/>
        <w:rPr>
          <w:rFonts w:cs="David" w:hint="cs"/>
          <w:rtl/>
        </w:rPr>
      </w:pPr>
      <w:r w:rsidRPr="00273B45">
        <w:rPr>
          <w:rFonts w:cs="David"/>
          <w:b/>
          <w:bCs/>
          <w:u w:val="single"/>
          <w:rtl/>
        </w:rPr>
        <w:t>מוזמנים</w:t>
      </w:r>
      <w:r w:rsidRPr="00273B45">
        <w:rPr>
          <w:rFonts w:cs="David"/>
          <w:rtl/>
        </w:rPr>
        <w:t>:</w:t>
      </w:r>
    </w:p>
    <w:p w14:paraId="38D156B1" w14:textId="77777777" w:rsidR="00273B45" w:rsidRPr="00273B45" w:rsidRDefault="00273B45" w:rsidP="00273B45">
      <w:pPr>
        <w:tabs>
          <w:tab w:val="left" w:pos="1788"/>
          <w:tab w:val="left" w:pos="3631"/>
        </w:tabs>
        <w:bidi/>
        <w:rPr>
          <w:rFonts w:cs="David" w:hint="cs"/>
          <w:rtl/>
        </w:rPr>
      </w:pPr>
      <w:r w:rsidRPr="00273B45">
        <w:rPr>
          <w:rFonts w:cs="David" w:hint="cs"/>
          <w:rtl/>
        </w:rPr>
        <w:t>שר הרווחה יצחק הרצוג</w:t>
      </w:r>
    </w:p>
    <w:p w14:paraId="51F79EBD" w14:textId="77777777" w:rsidR="00273B45" w:rsidRPr="00273B45" w:rsidRDefault="00273B45" w:rsidP="00273B45">
      <w:pPr>
        <w:tabs>
          <w:tab w:val="left" w:pos="1788"/>
          <w:tab w:val="left" w:pos="3631"/>
        </w:tabs>
        <w:bidi/>
        <w:rPr>
          <w:rFonts w:cs="David" w:hint="cs"/>
          <w:rtl/>
        </w:rPr>
      </w:pPr>
    </w:p>
    <w:p w14:paraId="23919BB8" w14:textId="77777777" w:rsidR="00273B45" w:rsidRPr="00273B45" w:rsidRDefault="00273B45" w:rsidP="00273B45">
      <w:pPr>
        <w:tabs>
          <w:tab w:val="left" w:pos="1788"/>
          <w:tab w:val="left" w:pos="3631"/>
        </w:tabs>
        <w:bidi/>
        <w:rPr>
          <w:rFonts w:cs="David" w:hint="cs"/>
          <w:rtl/>
        </w:rPr>
      </w:pPr>
    </w:p>
    <w:p w14:paraId="240F9A44" w14:textId="77777777" w:rsidR="00273B45" w:rsidRPr="00273B45" w:rsidRDefault="00273B45" w:rsidP="00273B45">
      <w:pPr>
        <w:tabs>
          <w:tab w:val="left" w:pos="1930"/>
        </w:tabs>
        <w:bidi/>
        <w:rPr>
          <w:rFonts w:cs="David" w:hint="cs"/>
          <w:rtl/>
        </w:rPr>
      </w:pPr>
      <w:r w:rsidRPr="00273B45">
        <w:rPr>
          <w:rFonts w:cs="David"/>
          <w:b/>
          <w:bCs/>
          <w:u w:val="single"/>
          <w:rtl/>
        </w:rPr>
        <w:t>י</w:t>
      </w:r>
      <w:r w:rsidRPr="00273B45">
        <w:rPr>
          <w:rFonts w:cs="David" w:hint="cs"/>
          <w:b/>
          <w:bCs/>
          <w:u w:val="single"/>
          <w:rtl/>
        </w:rPr>
        <w:t>יעוץ משפטי</w:t>
      </w:r>
      <w:r w:rsidRPr="00273B45">
        <w:rPr>
          <w:rFonts w:cs="David"/>
          <w:b/>
          <w:bCs/>
          <w:u w:val="single"/>
          <w:rtl/>
        </w:rPr>
        <w:t>:</w:t>
      </w:r>
    </w:p>
    <w:p w14:paraId="059DF3EE" w14:textId="77777777" w:rsidR="00273B45" w:rsidRPr="00273B45" w:rsidRDefault="00273B45" w:rsidP="00273B45">
      <w:pPr>
        <w:bidi/>
        <w:rPr>
          <w:rFonts w:cs="David" w:hint="cs"/>
          <w:rtl/>
        </w:rPr>
      </w:pPr>
      <w:r w:rsidRPr="00273B45">
        <w:rPr>
          <w:rFonts w:cs="David" w:hint="cs"/>
          <w:rtl/>
        </w:rPr>
        <w:t>ארבל אסטרחן</w:t>
      </w:r>
    </w:p>
    <w:p w14:paraId="17A3A10B" w14:textId="77777777" w:rsidR="00273B45" w:rsidRPr="00273B45" w:rsidRDefault="00273B45" w:rsidP="00273B45">
      <w:pPr>
        <w:tabs>
          <w:tab w:val="left" w:pos="1930"/>
        </w:tabs>
        <w:bidi/>
        <w:rPr>
          <w:rFonts w:cs="David" w:hint="cs"/>
          <w:b/>
          <w:bCs/>
          <w:u w:val="single"/>
          <w:rtl/>
        </w:rPr>
      </w:pPr>
    </w:p>
    <w:p w14:paraId="7B65E395" w14:textId="77777777" w:rsidR="00273B45" w:rsidRPr="00273B45" w:rsidRDefault="00273B45" w:rsidP="00273B45">
      <w:pPr>
        <w:tabs>
          <w:tab w:val="left" w:pos="1930"/>
        </w:tabs>
        <w:bidi/>
        <w:rPr>
          <w:rFonts w:cs="David" w:hint="cs"/>
          <w:b/>
          <w:bCs/>
          <w:rtl/>
        </w:rPr>
      </w:pPr>
      <w:r w:rsidRPr="00273B45">
        <w:rPr>
          <w:rFonts w:cs="David"/>
          <w:b/>
          <w:bCs/>
          <w:u w:val="single"/>
          <w:rtl/>
        </w:rPr>
        <w:t>מנהלת הוועדה</w:t>
      </w:r>
      <w:r w:rsidRPr="00273B45">
        <w:rPr>
          <w:rFonts w:cs="David"/>
          <w:rtl/>
        </w:rPr>
        <w:t>:</w:t>
      </w:r>
    </w:p>
    <w:p w14:paraId="0ED8BB00" w14:textId="77777777" w:rsidR="00273B45" w:rsidRPr="00273B45" w:rsidRDefault="00273B45" w:rsidP="00273B45">
      <w:pPr>
        <w:bidi/>
        <w:rPr>
          <w:rFonts w:cs="David" w:hint="cs"/>
          <w:rtl/>
        </w:rPr>
      </w:pPr>
      <w:r w:rsidRPr="00273B45">
        <w:rPr>
          <w:rFonts w:cs="David" w:hint="cs"/>
          <w:rtl/>
        </w:rPr>
        <w:t>אתי בן-יוסף</w:t>
      </w:r>
    </w:p>
    <w:p w14:paraId="2B8AA9D2" w14:textId="77777777" w:rsidR="00273B45" w:rsidRPr="00273B45" w:rsidRDefault="00273B45" w:rsidP="00273B45">
      <w:pPr>
        <w:tabs>
          <w:tab w:val="left" w:pos="1930"/>
        </w:tabs>
        <w:bidi/>
        <w:rPr>
          <w:rFonts w:cs="David" w:hint="cs"/>
          <w:b/>
          <w:bCs/>
          <w:u w:val="single"/>
          <w:rtl/>
        </w:rPr>
      </w:pPr>
    </w:p>
    <w:p w14:paraId="01A1A753" w14:textId="77777777" w:rsidR="00273B45" w:rsidRPr="00273B45" w:rsidRDefault="00273B45" w:rsidP="00273B45">
      <w:pPr>
        <w:tabs>
          <w:tab w:val="left" w:pos="1930"/>
        </w:tabs>
        <w:bidi/>
        <w:rPr>
          <w:rFonts w:cs="David" w:hint="cs"/>
          <w:rtl/>
        </w:rPr>
      </w:pPr>
      <w:r w:rsidRPr="00273B45">
        <w:rPr>
          <w:rFonts w:cs="David" w:hint="cs"/>
          <w:b/>
          <w:bCs/>
          <w:u w:val="single"/>
          <w:rtl/>
        </w:rPr>
        <w:t>רשמת פרלמנטרית</w:t>
      </w:r>
      <w:r w:rsidRPr="00273B45">
        <w:rPr>
          <w:rFonts w:cs="David"/>
          <w:rtl/>
        </w:rPr>
        <w:t>:</w:t>
      </w:r>
      <w:r w:rsidRPr="00273B45">
        <w:rPr>
          <w:rFonts w:cs="David" w:hint="cs"/>
          <w:rtl/>
        </w:rPr>
        <w:tab/>
      </w:r>
    </w:p>
    <w:p w14:paraId="319CB9F3" w14:textId="77777777" w:rsidR="00273B45" w:rsidRPr="00273B45" w:rsidRDefault="00273B45" w:rsidP="00273B45">
      <w:pPr>
        <w:bidi/>
        <w:rPr>
          <w:rFonts w:cs="David" w:hint="cs"/>
          <w:rtl/>
        </w:rPr>
      </w:pPr>
      <w:r w:rsidRPr="00273B45">
        <w:rPr>
          <w:rFonts w:cs="David" w:hint="cs"/>
          <w:rtl/>
        </w:rPr>
        <w:t>דרורה רשף</w:t>
      </w:r>
    </w:p>
    <w:p w14:paraId="64966BDA" w14:textId="77777777" w:rsidR="00273B45" w:rsidRPr="00273B45" w:rsidRDefault="00273B45" w:rsidP="00273B45">
      <w:pPr>
        <w:bidi/>
        <w:rPr>
          <w:rFonts w:cs="David" w:hint="cs"/>
          <w:rtl/>
        </w:rPr>
      </w:pPr>
    </w:p>
    <w:p w14:paraId="79B487F6" w14:textId="77777777" w:rsidR="00273B45" w:rsidRPr="00273B45" w:rsidRDefault="00273B45" w:rsidP="00273B45">
      <w:pPr>
        <w:pStyle w:val="Heading5"/>
        <w:jc w:val="left"/>
        <w:rPr>
          <w:rFonts w:hint="cs"/>
          <w:rtl/>
        </w:rPr>
      </w:pPr>
    </w:p>
    <w:p w14:paraId="1DD0D0F8" w14:textId="77777777" w:rsidR="00273B45" w:rsidRPr="00273B45" w:rsidRDefault="00273B45" w:rsidP="00273B45">
      <w:pPr>
        <w:bidi/>
        <w:rPr>
          <w:rFonts w:cs="David" w:hint="cs"/>
          <w:rtl/>
        </w:rPr>
      </w:pPr>
    </w:p>
    <w:p w14:paraId="6EED8372" w14:textId="77777777" w:rsidR="00273B45" w:rsidRPr="00273B45" w:rsidRDefault="00273B45" w:rsidP="00273B45">
      <w:pPr>
        <w:bidi/>
        <w:rPr>
          <w:rFonts w:cs="David" w:hint="cs"/>
          <w:rtl/>
        </w:rPr>
      </w:pPr>
    </w:p>
    <w:p w14:paraId="28D8A5F3" w14:textId="77777777" w:rsidR="00273B45" w:rsidRPr="00273B45" w:rsidRDefault="00273B45" w:rsidP="00273B45">
      <w:pPr>
        <w:bidi/>
        <w:rPr>
          <w:rFonts w:cs="David" w:hint="cs"/>
          <w:rtl/>
        </w:rPr>
      </w:pPr>
    </w:p>
    <w:p w14:paraId="1A6326BC" w14:textId="77777777" w:rsidR="00273B45" w:rsidRPr="00273B45" w:rsidRDefault="00273B45" w:rsidP="00273B45">
      <w:pPr>
        <w:bidi/>
        <w:rPr>
          <w:rFonts w:cs="David" w:hint="cs"/>
          <w:rtl/>
        </w:rPr>
      </w:pPr>
    </w:p>
    <w:p w14:paraId="68D1AA66" w14:textId="77777777" w:rsidR="00273B45" w:rsidRPr="00273B45" w:rsidRDefault="00273B45" w:rsidP="00273B45">
      <w:pPr>
        <w:bidi/>
        <w:rPr>
          <w:rFonts w:cs="David" w:hint="cs"/>
          <w:rtl/>
        </w:rPr>
      </w:pPr>
    </w:p>
    <w:p w14:paraId="4E82FC6C" w14:textId="77777777" w:rsidR="00273B45" w:rsidRPr="00273B45" w:rsidRDefault="00273B45" w:rsidP="00273B45">
      <w:pPr>
        <w:bidi/>
        <w:rPr>
          <w:rFonts w:cs="David" w:hint="cs"/>
          <w:rtl/>
        </w:rPr>
      </w:pPr>
    </w:p>
    <w:p w14:paraId="121A8E42" w14:textId="77777777" w:rsidR="00273B45" w:rsidRPr="00273B45" w:rsidRDefault="00273B45" w:rsidP="00273B45">
      <w:pPr>
        <w:bidi/>
        <w:rPr>
          <w:rFonts w:cs="David" w:hint="cs"/>
          <w:rtl/>
        </w:rPr>
      </w:pPr>
    </w:p>
    <w:p w14:paraId="1FD03758" w14:textId="77777777" w:rsidR="00273B45" w:rsidRPr="00273B45" w:rsidRDefault="00273B45" w:rsidP="00273B45">
      <w:pPr>
        <w:pStyle w:val="Heading5"/>
        <w:jc w:val="left"/>
        <w:rPr>
          <w:rtl/>
        </w:rPr>
      </w:pPr>
      <w:r w:rsidRPr="00273B45">
        <w:rPr>
          <w:rtl/>
        </w:rPr>
        <w:t xml:space="preserve"> </w:t>
      </w:r>
    </w:p>
    <w:p w14:paraId="11E7FBBF" w14:textId="77777777" w:rsidR="00273B45" w:rsidRPr="00273B45" w:rsidRDefault="00273B45" w:rsidP="00273B45">
      <w:pPr>
        <w:numPr>
          <w:ilvl w:val="0"/>
          <w:numId w:val="3"/>
        </w:numPr>
        <w:overflowPunct w:val="0"/>
        <w:autoSpaceDE w:val="0"/>
        <w:autoSpaceDN w:val="0"/>
        <w:bidi/>
        <w:adjustRightInd w:val="0"/>
        <w:ind w:right="0"/>
        <w:jc w:val="center"/>
        <w:textAlignment w:val="baseline"/>
        <w:rPr>
          <w:rFonts w:cs="David" w:hint="cs"/>
          <w:b/>
          <w:bCs/>
          <w:rtl/>
        </w:rPr>
      </w:pPr>
      <w:r w:rsidRPr="00273B45">
        <w:rPr>
          <w:rFonts w:cs="David" w:hint="cs"/>
          <w:b/>
          <w:bCs/>
          <w:rtl/>
        </w:rPr>
        <w:t>בקשת הממשלה להקדמת הדיון  בהצעת חוק הביטוח הלאומי (תיקון מס' 101)</w:t>
      </w:r>
    </w:p>
    <w:p w14:paraId="0BB17A86" w14:textId="77777777" w:rsidR="00273B45" w:rsidRPr="00273B45" w:rsidRDefault="00273B45" w:rsidP="00273B45">
      <w:pPr>
        <w:bidi/>
        <w:ind w:left="360"/>
        <w:jc w:val="center"/>
        <w:rPr>
          <w:rFonts w:cs="David" w:hint="cs"/>
          <w:b/>
          <w:bCs/>
          <w:u w:val="single"/>
          <w:rtl/>
        </w:rPr>
      </w:pPr>
      <w:r w:rsidRPr="00273B45">
        <w:rPr>
          <w:rFonts w:cs="David" w:hint="cs"/>
          <w:b/>
          <w:bCs/>
          <w:u w:val="single"/>
          <w:rtl/>
        </w:rPr>
        <w:lastRenderedPageBreak/>
        <w:t>(קידום השתלבותם של אנשים עם מוגבלות בשוק העבודה), התשס"ז-2007,</w:t>
      </w:r>
    </w:p>
    <w:p w14:paraId="32B619A2" w14:textId="77777777" w:rsidR="00273B45" w:rsidRPr="00273B45" w:rsidRDefault="00273B45" w:rsidP="00273B45">
      <w:pPr>
        <w:bidi/>
        <w:rPr>
          <w:rFonts w:cs="David" w:hint="cs"/>
          <w:u w:val="single"/>
          <w:rtl/>
        </w:rPr>
      </w:pPr>
    </w:p>
    <w:p w14:paraId="0F02231D" w14:textId="77777777" w:rsidR="00273B45" w:rsidRPr="00273B45" w:rsidRDefault="00273B45" w:rsidP="00273B45">
      <w:pPr>
        <w:bidi/>
        <w:rPr>
          <w:rFonts w:cs="David" w:hint="cs"/>
          <w:u w:val="single"/>
          <w:rtl/>
        </w:rPr>
      </w:pPr>
    </w:p>
    <w:p w14:paraId="6009B90B" w14:textId="77777777" w:rsidR="00273B45" w:rsidRPr="00273B45" w:rsidRDefault="00273B45" w:rsidP="00273B45">
      <w:pPr>
        <w:bidi/>
        <w:rPr>
          <w:rFonts w:cs="David" w:hint="cs"/>
          <w:rtl/>
        </w:rPr>
      </w:pPr>
      <w:r w:rsidRPr="00273B45">
        <w:rPr>
          <w:rFonts w:cs="David" w:hint="cs"/>
          <w:u w:val="single"/>
          <w:rtl/>
        </w:rPr>
        <w:t>היו"ר יעקב מרגי:</w:t>
      </w:r>
    </w:p>
    <w:p w14:paraId="700CCCF6" w14:textId="77777777" w:rsidR="00273B45" w:rsidRPr="00273B45" w:rsidRDefault="00273B45" w:rsidP="00273B45">
      <w:pPr>
        <w:bidi/>
        <w:rPr>
          <w:rFonts w:cs="David" w:hint="cs"/>
          <w:rtl/>
        </w:rPr>
      </w:pPr>
    </w:p>
    <w:p w14:paraId="361FDDC6" w14:textId="77777777" w:rsidR="00273B45" w:rsidRPr="00273B45" w:rsidRDefault="00273B45" w:rsidP="00273B45">
      <w:pPr>
        <w:bidi/>
        <w:rPr>
          <w:rFonts w:cs="David" w:hint="cs"/>
          <w:rtl/>
        </w:rPr>
      </w:pPr>
      <w:r w:rsidRPr="00273B45">
        <w:rPr>
          <w:rFonts w:cs="David" w:hint="cs"/>
          <w:rtl/>
        </w:rPr>
        <w:tab/>
        <w:t xml:space="preserve">בוקר טוב. אני מתכבד לפתוח את ישיבת ועדת הכנסת, ישיבה מס' 143. אני מקווה שהלך הרוחות בפרוזדור לא ישפיע על הוועדה. תשמרו על השקט.  </w:t>
      </w:r>
    </w:p>
    <w:p w14:paraId="7F8BB7B0" w14:textId="77777777" w:rsidR="00273B45" w:rsidRPr="00273B45" w:rsidRDefault="00273B45" w:rsidP="00273B45">
      <w:pPr>
        <w:bidi/>
        <w:rPr>
          <w:rFonts w:cs="David" w:hint="cs"/>
          <w:rtl/>
        </w:rPr>
      </w:pPr>
    </w:p>
    <w:p w14:paraId="2E12D512" w14:textId="77777777" w:rsidR="00273B45" w:rsidRPr="00273B45" w:rsidRDefault="00273B45" w:rsidP="00273B45">
      <w:pPr>
        <w:bidi/>
        <w:rPr>
          <w:rFonts w:cs="David" w:hint="cs"/>
          <w:rtl/>
        </w:rPr>
      </w:pPr>
      <w:r w:rsidRPr="00273B45">
        <w:rPr>
          <w:rFonts w:cs="David" w:hint="cs"/>
          <w:rtl/>
        </w:rPr>
        <w:tab/>
        <w:t>על סדר היום בקשת הממשלה להקדמת הדיון בהצעת חוק הביטוח הלאומי (תיקון מס' 101) (קידום השתלבותם של אנשים עם מוגבלות בשוק העבודה), התשס"ז-2007, לפני הקריאה הראשונה. אני מכבד את כבוד השר, שר הרווחה.</w:t>
      </w:r>
    </w:p>
    <w:p w14:paraId="2384F061" w14:textId="77777777" w:rsidR="00273B45" w:rsidRPr="00273B45" w:rsidRDefault="00273B45" w:rsidP="00273B45">
      <w:pPr>
        <w:bidi/>
        <w:rPr>
          <w:rFonts w:cs="David" w:hint="cs"/>
          <w:rtl/>
        </w:rPr>
      </w:pPr>
    </w:p>
    <w:p w14:paraId="3E066EBD" w14:textId="77777777" w:rsidR="00273B45" w:rsidRPr="00273B45" w:rsidRDefault="00273B45" w:rsidP="00273B45">
      <w:pPr>
        <w:bidi/>
        <w:rPr>
          <w:rFonts w:cs="David" w:hint="cs"/>
          <w:u w:val="single"/>
          <w:rtl/>
        </w:rPr>
      </w:pPr>
      <w:r w:rsidRPr="00273B45">
        <w:rPr>
          <w:rFonts w:cs="David" w:hint="cs"/>
          <w:u w:val="single"/>
          <w:rtl/>
        </w:rPr>
        <w:t xml:space="preserve">שר הרווחה יצחק הרצוג: </w:t>
      </w:r>
    </w:p>
    <w:p w14:paraId="17D316AA" w14:textId="77777777" w:rsidR="00273B45" w:rsidRPr="00273B45" w:rsidRDefault="00273B45" w:rsidP="00273B45">
      <w:pPr>
        <w:bidi/>
        <w:rPr>
          <w:rFonts w:cs="David" w:hint="cs"/>
          <w:rtl/>
        </w:rPr>
      </w:pPr>
    </w:p>
    <w:p w14:paraId="18192E9C" w14:textId="77777777" w:rsidR="00273B45" w:rsidRPr="00273B45" w:rsidRDefault="00273B45" w:rsidP="00273B45">
      <w:pPr>
        <w:bidi/>
        <w:rPr>
          <w:rFonts w:cs="David" w:hint="cs"/>
          <w:rtl/>
        </w:rPr>
      </w:pPr>
      <w:r w:rsidRPr="00273B45">
        <w:rPr>
          <w:rFonts w:cs="David" w:hint="cs"/>
          <w:rtl/>
        </w:rPr>
        <w:tab/>
        <w:t xml:space="preserve">ההצעה הזאת היא באמת רגע היסטורי. היא עברה פה אחד במועצת הביטוח הלאומי, מינהלת הביטוח הלאומי, הממשלה, ועדת שרים לחקיקה. היא תולדה של ועדה שהוקמה בעקבות שביתת הנכים, כאשר אביגדור יצחקי הביא את הפיתרון לשביתת הנכים. החוק הזה יעודד נכים בתמריצים משמעותיים לצאת לתעסוקה. אני מבקש להביא את זה היום. יש גם עתירה לבג"ץ של עמותת בית הגלגלים, מדוע הממשלה השתהתה בעניין. מהרגע שנכנסתי הוצאתי את זה מההקפאה והחוק מונח  לפניכם. הבה נאשר אותו עוד היום בקריאה ראשונה. </w:t>
      </w:r>
    </w:p>
    <w:p w14:paraId="191DC8A7" w14:textId="77777777" w:rsidR="00273B45" w:rsidRPr="00273B45" w:rsidRDefault="00273B45" w:rsidP="00273B45">
      <w:pPr>
        <w:bidi/>
        <w:rPr>
          <w:rFonts w:cs="David" w:hint="cs"/>
          <w:rtl/>
        </w:rPr>
      </w:pPr>
    </w:p>
    <w:p w14:paraId="26A7681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F500CE5" w14:textId="77777777" w:rsidR="00273B45" w:rsidRPr="00273B45" w:rsidRDefault="00273B45" w:rsidP="00273B45">
      <w:pPr>
        <w:bidi/>
        <w:rPr>
          <w:rFonts w:cs="David" w:hint="cs"/>
          <w:rtl/>
        </w:rPr>
      </w:pPr>
    </w:p>
    <w:p w14:paraId="3D0B9A4A" w14:textId="77777777" w:rsidR="00273B45" w:rsidRPr="00273B45" w:rsidRDefault="00273B45" w:rsidP="00273B45">
      <w:pPr>
        <w:bidi/>
        <w:rPr>
          <w:rFonts w:cs="David" w:hint="cs"/>
          <w:rtl/>
        </w:rPr>
      </w:pPr>
      <w:r w:rsidRPr="00273B45">
        <w:rPr>
          <w:rFonts w:cs="David" w:hint="cs"/>
          <w:rtl/>
        </w:rPr>
        <w:tab/>
        <w:t>מי בעד לפטור מחובת הנחה?</w:t>
      </w:r>
    </w:p>
    <w:p w14:paraId="012ACE58" w14:textId="77777777" w:rsidR="00273B45" w:rsidRPr="00273B45" w:rsidRDefault="00273B45" w:rsidP="00273B45">
      <w:pPr>
        <w:bidi/>
        <w:rPr>
          <w:rFonts w:cs="David" w:hint="cs"/>
          <w:rtl/>
        </w:rPr>
      </w:pPr>
    </w:p>
    <w:p w14:paraId="623AC80E" w14:textId="77777777" w:rsidR="00273B45" w:rsidRPr="00273B45" w:rsidRDefault="00273B45" w:rsidP="00273B45">
      <w:pPr>
        <w:bidi/>
        <w:rPr>
          <w:rFonts w:cs="David" w:hint="cs"/>
          <w:u w:val="single"/>
          <w:rtl/>
        </w:rPr>
      </w:pPr>
      <w:r w:rsidRPr="00273B45">
        <w:rPr>
          <w:rFonts w:cs="David" w:hint="cs"/>
          <w:u w:val="single"/>
          <w:rtl/>
        </w:rPr>
        <w:t>אתי בן-יוסף:</w:t>
      </w:r>
    </w:p>
    <w:p w14:paraId="0419A2DF" w14:textId="77777777" w:rsidR="00273B45" w:rsidRPr="00273B45" w:rsidRDefault="00273B45" w:rsidP="00273B45">
      <w:pPr>
        <w:bidi/>
        <w:rPr>
          <w:rFonts w:cs="David" w:hint="cs"/>
          <w:rtl/>
        </w:rPr>
      </w:pPr>
    </w:p>
    <w:p w14:paraId="668A0586" w14:textId="77777777" w:rsidR="00273B45" w:rsidRPr="00273B45" w:rsidRDefault="00273B45" w:rsidP="00273B45">
      <w:pPr>
        <w:bidi/>
        <w:ind w:firstLine="567"/>
        <w:rPr>
          <w:rFonts w:cs="David" w:hint="cs"/>
          <w:rtl/>
        </w:rPr>
      </w:pPr>
      <w:r w:rsidRPr="00273B45">
        <w:rPr>
          <w:rFonts w:cs="David" w:hint="cs"/>
          <w:rtl/>
        </w:rPr>
        <w:t>פה אחד.</w:t>
      </w:r>
    </w:p>
    <w:p w14:paraId="5802CE94" w14:textId="77777777" w:rsidR="00273B45" w:rsidRPr="00273B45" w:rsidRDefault="00273B45" w:rsidP="00273B45">
      <w:pPr>
        <w:bidi/>
        <w:rPr>
          <w:rFonts w:cs="David" w:hint="cs"/>
          <w:rtl/>
        </w:rPr>
      </w:pPr>
    </w:p>
    <w:p w14:paraId="7EBBE8F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9E64154" w14:textId="77777777" w:rsidR="00273B45" w:rsidRPr="00273B45" w:rsidRDefault="00273B45" w:rsidP="00273B45">
      <w:pPr>
        <w:bidi/>
        <w:rPr>
          <w:rFonts w:cs="David" w:hint="cs"/>
          <w:rtl/>
        </w:rPr>
      </w:pPr>
    </w:p>
    <w:p w14:paraId="6164DA1A" w14:textId="77777777" w:rsidR="00273B45" w:rsidRPr="00273B45" w:rsidRDefault="00273B45" w:rsidP="00273B45">
      <w:pPr>
        <w:bidi/>
        <w:rPr>
          <w:rFonts w:cs="David" w:hint="cs"/>
          <w:rtl/>
        </w:rPr>
      </w:pPr>
      <w:r w:rsidRPr="00273B45">
        <w:rPr>
          <w:rFonts w:cs="David" w:hint="cs"/>
          <w:rtl/>
        </w:rPr>
        <w:tab/>
        <w:t>מי נגד? מי נמנע? תשעה הצביעו בעד, אין מתנגדים, אין נמנעים.</w:t>
      </w:r>
    </w:p>
    <w:p w14:paraId="75100630" w14:textId="77777777" w:rsidR="00273B45" w:rsidRPr="00273B45" w:rsidRDefault="00273B45" w:rsidP="00273B45">
      <w:pPr>
        <w:bidi/>
        <w:rPr>
          <w:rFonts w:cs="David" w:hint="cs"/>
          <w:rtl/>
        </w:rPr>
      </w:pPr>
    </w:p>
    <w:p w14:paraId="02CA4B1D" w14:textId="77777777" w:rsidR="00273B45" w:rsidRPr="00273B45" w:rsidRDefault="00273B45" w:rsidP="00273B45">
      <w:pPr>
        <w:bidi/>
        <w:rPr>
          <w:rFonts w:cs="David" w:hint="cs"/>
          <w:rtl/>
        </w:rPr>
      </w:pPr>
      <w:r w:rsidRPr="00273B45">
        <w:rPr>
          <w:rFonts w:cs="David" w:hint="cs"/>
          <w:rtl/>
        </w:rPr>
        <w:tab/>
        <w:t xml:space="preserve">בקשתה של הממשלה להקדמת הדיון בהצעת חוק הביטוח הלאומי (תיקון 101) אושרה. הפטור אושר לקריאה ראשונה. </w:t>
      </w:r>
    </w:p>
    <w:p w14:paraId="25B04BC3" w14:textId="77777777" w:rsidR="00273B45" w:rsidRPr="00273B45" w:rsidRDefault="00273B45" w:rsidP="00273B45">
      <w:pPr>
        <w:bidi/>
        <w:rPr>
          <w:rFonts w:cs="David" w:hint="cs"/>
          <w:rtl/>
        </w:rPr>
      </w:pPr>
    </w:p>
    <w:p w14:paraId="77574278" w14:textId="77777777" w:rsidR="00273B45" w:rsidRPr="00273B45" w:rsidRDefault="00273B45" w:rsidP="00273B45">
      <w:pPr>
        <w:bidi/>
        <w:rPr>
          <w:rFonts w:cs="David" w:hint="cs"/>
          <w:rtl/>
        </w:rPr>
      </w:pPr>
    </w:p>
    <w:p w14:paraId="699DE323" w14:textId="77777777" w:rsidR="00273B45" w:rsidRPr="00273B45" w:rsidRDefault="00273B45" w:rsidP="00273B45">
      <w:pPr>
        <w:bidi/>
        <w:rPr>
          <w:rFonts w:cs="David" w:hint="cs"/>
          <w:rtl/>
        </w:rPr>
      </w:pPr>
    </w:p>
    <w:p w14:paraId="691FA522" w14:textId="77777777" w:rsidR="00273B45" w:rsidRPr="00273B45" w:rsidRDefault="00273B45" w:rsidP="00273B45">
      <w:pPr>
        <w:bidi/>
        <w:rPr>
          <w:rFonts w:cs="David" w:hint="cs"/>
          <w:rtl/>
        </w:rPr>
      </w:pPr>
    </w:p>
    <w:p w14:paraId="7E0EE702" w14:textId="77777777" w:rsidR="00273B45" w:rsidRPr="00273B45" w:rsidRDefault="00273B45" w:rsidP="00273B45">
      <w:pPr>
        <w:bidi/>
        <w:rPr>
          <w:rFonts w:cs="David" w:hint="cs"/>
          <w:rtl/>
        </w:rPr>
      </w:pPr>
    </w:p>
    <w:p w14:paraId="1CC139E1" w14:textId="77777777" w:rsidR="00273B45" w:rsidRPr="00273B45" w:rsidRDefault="00273B45" w:rsidP="00273B45">
      <w:pPr>
        <w:bidi/>
        <w:rPr>
          <w:rFonts w:cs="David" w:hint="cs"/>
          <w:rtl/>
        </w:rPr>
      </w:pPr>
    </w:p>
    <w:p w14:paraId="3BD633D9" w14:textId="77777777" w:rsidR="00273B45" w:rsidRPr="00273B45" w:rsidRDefault="00273B45" w:rsidP="00273B45">
      <w:pPr>
        <w:bidi/>
        <w:rPr>
          <w:rFonts w:cs="David" w:hint="cs"/>
          <w:rtl/>
        </w:rPr>
      </w:pPr>
    </w:p>
    <w:p w14:paraId="238FCDC5" w14:textId="77777777" w:rsidR="00273B45" w:rsidRPr="00273B45" w:rsidRDefault="00273B45" w:rsidP="00273B45">
      <w:pPr>
        <w:bidi/>
        <w:rPr>
          <w:rFonts w:cs="David" w:hint="cs"/>
          <w:rtl/>
        </w:rPr>
      </w:pPr>
    </w:p>
    <w:p w14:paraId="5ED5D269" w14:textId="77777777" w:rsidR="00273B45" w:rsidRPr="00273B45" w:rsidRDefault="00273B45" w:rsidP="00273B45">
      <w:pPr>
        <w:bidi/>
        <w:rPr>
          <w:rFonts w:cs="David" w:hint="cs"/>
          <w:rtl/>
        </w:rPr>
      </w:pPr>
    </w:p>
    <w:p w14:paraId="4BF5E9CC" w14:textId="77777777" w:rsidR="00273B45" w:rsidRPr="00273B45" w:rsidRDefault="00273B45" w:rsidP="00273B45">
      <w:pPr>
        <w:bidi/>
        <w:rPr>
          <w:rFonts w:cs="David" w:hint="cs"/>
          <w:rtl/>
        </w:rPr>
      </w:pPr>
    </w:p>
    <w:p w14:paraId="34172747" w14:textId="77777777" w:rsidR="00273B45" w:rsidRPr="00273B45" w:rsidRDefault="00273B45" w:rsidP="00273B45">
      <w:pPr>
        <w:bidi/>
        <w:rPr>
          <w:rFonts w:cs="David" w:hint="cs"/>
          <w:rtl/>
        </w:rPr>
      </w:pPr>
    </w:p>
    <w:p w14:paraId="774AA568" w14:textId="77777777" w:rsidR="00273B45" w:rsidRPr="00273B45" w:rsidRDefault="00273B45" w:rsidP="00273B45">
      <w:pPr>
        <w:bidi/>
        <w:rPr>
          <w:rFonts w:cs="David" w:hint="cs"/>
          <w:rtl/>
        </w:rPr>
      </w:pPr>
    </w:p>
    <w:p w14:paraId="05B88617" w14:textId="77777777" w:rsidR="00273B45" w:rsidRPr="00273B45" w:rsidRDefault="00273B45" w:rsidP="00273B45">
      <w:pPr>
        <w:bidi/>
        <w:rPr>
          <w:rFonts w:cs="David" w:hint="cs"/>
          <w:rtl/>
        </w:rPr>
      </w:pPr>
    </w:p>
    <w:p w14:paraId="12FCC4D9" w14:textId="77777777" w:rsidR="00273B45" w:rsidRPr="00273B45" w:rsidRDefault="00273B45" w:rsidP="00273B45">
      <w:pPr>
        <w:bidi/>
        <w:rPr>
          <w:rFonts w:cs="David" w:hint="cs"/>
          <w:rtl/>
        </w:rPr>
      </w:pPr>
    </w:p>
    <w:p w14:paraId="06187DEB" w14:textId="77777777" w:rsidR="00273B45" w:rsidRPr="00273B45" w:rsidRDefault="00273B45" w:rsidP="00273B45">
      <w:pPr>
        <w:bidi/>
        <w:rPr>
          <w:rFonts w:cs="David" w:hint="cs"/>
          <w:rtl/>
        </w:rPr>
      </w:pPr>
    </w:p>
    <w:p w14:paraId="74A365FA" w14:textId="77777777" w:rsidR="00273B45" w:rsidRPr="00273B45" w:rsidRDefault="00273B45" w:rsidP="00273B45">
      <w:pPr>
        <w:bidi/>
        <w:rPr>
          <w:rFonts w:cs="David" w:hint="cs"/>
          <w:rtl/>
        </w:rPr>
      </w:pPr>
    </w:p>
    <w:p w14:paraId="3B8C1E35" w14:textId="77777777" w:rsidR="00273B45" w:rsidRPr="00273B45" w:rsidRDefault="00273B45" w:rsidP="00273B45">
      <w:pPr>
        <w:bidi/>
        <w:rPr>
          <w:rFonts w:cs="David" w:hint="cs"/>
          <w:rtl/>
        </w:rPr>
      </w:pPr>
    </w:p>
    <w:p w14:paraId="096FB0CC" w14:textId="77777777" w:rsidR="00273B45" w:rsidRPr="00273B45" w:rsidRDefault="00273B45" w:rsidP="00273B45">
      <w:pPr>
        <w:bidi/>
        <w:rPr>
          <w:rFonts w:cs="David" w:hint="cs"/>
          <w:rtl/>
        </w:rPr>
      </w:pPr>
      <w:r w:rsidRPr="00273B45">
        <w:rPr>
          <w:rFonts w:cs="David"/>
          <w:rtl/>
        </w:rPr>
        <w:br w:type="page"/>
      </w:r>
    </w:p>
    <w:p w14:paraId="1CDE37E9" w14:textId="77777777" w:rsidR="00273B45" w:rsidRPr="00273B45" w:rsidRDefault="00273B45" w:rsidP="00273B45">
      <w:pPr>
        <w:bidi/>
        <w:jc w:val="center"/>
        <w:rPr>
          <w:rFonts w:cs="David" w:hint="cs"/>
          <w:b/>
          <w:bCs/>
          <w:u w:val="single"/>
          <w:rtl/>
        </w:rPr>
      </w:pPr>
      <w:r w:rsidRPr="00273B45">
        <w:rPr>
          <w:rFonts w:cs="David" w:hint="cs"/>
          <w:b/>
          <w:bCs/>
          <w:u w:val="single"/>
          <w:rtl/>
        </w:rPr>
        <w:t>ב. הצעה להקמת ועדת חקירה פרלמנטרית בנושא קליטת ערבים בשירות הציבורי, של חבר הכנסת אחמד טיבי</w:t>
      </w:r>
    </w:p>
    <w:p w14:paraId="1413A928" w14:textId="77777777" w:rsidR="00273B45" w:rsidRPr="00273B45" w:rsidRDefault="00273B45" w:rsidP="00273B45">
      <w:pPr>
        <w:bidi/>
        <w:rPr>
          <w:rFonts w:cs="David" w:hint="cs"/>
          <w:u w:val="single"/>
          <w:rtl/>
        </w:rPr>
      </w:pPr>
    </w:p>
    <w:p w14:paraId="514D3042" w14:textId="77777777" w:rsidR="00273B45" w:rsidRPr="00273B45" w:rsidRDefault="00273B45" w:rsidP="00273B45">
      <w:pPr>
        <w:bidi/>
        <w:rPr>
          <w:rFonts w:cs="David" w:hint="cs"/>
          <w:u w:val="single"/>
          <w:rtl/>
        </w:rPr>
      </w:pPr>
    </w:p>
    <w:p w14:paraId="19412DD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4877C98" w14:textId="77777777" w:rsidR="00273B45" w:rsidRPr="00273B45" w:rsidRDefault="00273B45" w:rsidP="00273B45">
      <w:pPr>
        <w:bidi/>
        <w:rPr>
          <w:rFonts w:cs="David" w:hint="cs"/>
          <w:rtl/>
        </w:rPr>
      </w:pPr>
    </w:p>
    <w:p w14:paraId="0CC3D2FA" w14:textId="77777777" w:rsidR="00273B45" w:rsidRPr="00273B45" w:rsidRDefault="00273B45" w:rsidP="00273B45">
      <w:pPr>
        <w:bidi/>
        <w:ind w:firstLine="360"/>
        <w:rPr>
          <w:rFonts w:cs="David" w:hint="cs"/>
          <w:rtl/>
        </w:rPr>
      </w:pPr>
      <w:r w:rsidRPr="00273B45">
        <w:rPr>
          <w:rFonts w:cs="David" w:hint="cs"/>
          <w:rtl/>
        </w:rPr>
        <w:t xml:space="preserve">הנושא השני על סדר היום: הצעה להקמת ועדת חקירה פרלמנטרית בנושא קליטת ערבים בשירות הציבורי, של חבר הכנסת אחמד טיבי. אנחנו דוחים את זה להמשך סדר היום של הוועדה על פי בקשתו. הוא בדרך, הוא מתעכב. </w:t>
      </w:r>
    </w:p>
    <w:p w14:paraId="4F8168C2" w14:textId="77777777" w:rsidR="00273B45" w:rsidRPr="00273B45" w:rsidRDefault="00273B45" w:rsidP="00273B45">
      <w:pPr>
        <w:bidi/>
        <w:ind w:firstLine="360"/>
        <w:rPr>
          <w:rFonts w:cs="David" w:hint="cs"/>
          <w:rtl/>
        </w:rPr>
      </w:pPr>
    </w:p>
    <w:p w14:paraId="329CAD33" w14:textId="77777777" w:rsidR="00273B45" w:rsidRPr="00273B45" w:rsidRDefault="00273B45" w:rsidP="00273B45">
      <w:pPr>
        <w:bidi/>
        <w:ind w:firstLine="360"/>
        <w:rPr>
          <w:rFonts w:cs="David" w:hint="cs"/>
          <w:rtl/>
        </w:rPr>
      </w:pPr>
      <w:r w:rsidRPr="00273B45">
        <w:rPr>
          <w:rFonts w:cs="David" w:hint="cs"/>
          <w:rtl/>
        </w:rPr>
        <w:t xml:space="preserve">יש לנו גם תוספות על סדר היום, הן הונחו לפניכם. </w:t>
      </w:r>
    </w:p>
    <w:p w14:paraId="3FAD4562" w14:textId="77777777" w:rsidR="00273B45" w:rsidRPr="00273B45" w:rsidRDefault="00273B45" w:rsidP="00273B45">
      <w:pPr>
        <w:bidi/>
        <w:ind w:firstLine="360"/>
        <w:jc w:val="center"/>
        <w:rPr>
          <w:rFonts w:cs="David" w:hint="cs"/>
          <w:b/>
          <w:bCs/>
          <w:rtl/>
        </w:rPr>
      </w:pPr>
      <w:r w:rsidRPr="00273B45">
        <w:rPr>
          <w:rFonts w:cs="David"/>
          <w:rtl/>
        </w:rPr>
        <w:br w:type="page"/>
      </w:r>
      <w:r w:rsidRPr="00273B45">
        <w:rPr>
          <w:rFonts w:cs="David" w:hint="cs"/>
          <w:b/>
          <w:bCs/>
          <w:rtl/>
        </w:rPr>
        <w:lastRenderedPageBreak/>
        <w:t>ג.</w:t>
      </w:r>
      <w:r w:rsidRPr="00273B45">
        <w:rPr>
          <w:rFonts w:cs="David" w:hint="cs"/>
          <w:b/>
          <w:bCs/>
          <w:rtl/>
        </w:rPr>
        <w:tab/>
        <w:t>בקשת הממשלה להקדמת הדיון  בהצעת חוק המועצה להשכלה גבוהה (תיקון מס' 16)</w:t>
      </w:r>
    </w:p>
    <w:p w14:paraId="754BA1DB" w14:textId="77777777" w:rsidR="00273B45" w:rsidRPr="00273B45" w:rsidRDefault="00273B45" w:rsidP="00273B45">
      <w:pPr>
        <w:bidi/>
        <w:ind w:left="360"/>
        <w:jc w:val="center"/>
        <w:rPr>
          <w:rFonts w:cs="David" w:hint="cs"/>
          <w:b/>
          <w:bCs/>
          <w:u w:val="single"/>
          <w:rtl/>
        </w:rPr>
      </w:pPr>
      <w:r w:rsidRPr="00273B45">
        <w:rPr>
          <w:rFonts w:cs="David" w:hint="cs"/>
          <w:b/>
          <w:bCs/>
          <w:u w:val="single"/>
          <w:rtl/>
        </w:rPr>
        <w:t>(תשלום גמול והוצאות לחברי המועצה וועדותיה), התשס"ז-2007, לפני הקריאה הראשונה</w:t>
      </w:r>
    </w:p>
    <w:p w14:paraId="718D45EB" w14:textId="77777777" w:rsidR="00273B45" w:rsidRPr="00273B45" w:rsidRDefault="00273B45" w:rsidP="00273B45">
      <w:pPr>
        <w:bidi/>
        <w:jc w:val="center"/>
        <w:rPr>
          <w:rFonts w:cs="David" w:hint="cs"/>
          <w:rtl/>
        </w:rPr>
      </w:pPr>
    </w:p>
    <w:p w14:paraId="53C02FD9" w14:textId="77777777" w:rsidR="00273B45" w:rsidRPr="00273B45" w:rsidRDefault="00273B45" w:rsidP="00273B45">
      <w:pPr>
        <w:bidi/>
        <w:rPr>
          <w:rFonts w:cs="David" w:hint="cs"/>
          <w:u w:val="single"/>
          <w:rtl/>
        </w:rPr>
      </w:pPr>
    </w:p>
    <w:p w14:paraId="0EF86BD4"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B4D6F3E" w14:textId="77777777" w:rsidR="00273B45" w:rsidRPr="00273B45" w:rsidRDefault="00273B45" w:rsidP="00273B45">
      <w:pPr>
        <w:bidi/>
        <w:rPr>
          <w:rFonts w:cs="David" w:hint="cs"/>
          <w:u w:val="single"/>
          <w:rtl/>
        </w:rPr>
      </w:pPr>
    </w:p>
    <w:p w14:paraId="14B18574" w14:textId="77777777" w:rsidR="00273B45" w:rsidRPr="00273B45" w:rsidRDefault="00273B45" w:rsidP="00273B45">
      <w:pPr>
        <w:bidi/>
        <w:ind w:firstLine="360"/>
        <w:rPr>
          <w:rFonts w:cs="David" w:hint="cs"/>
          <w:rtl/>
        </w:rPr>
      </w:pPr>
      <w:r w:rsidRPr="00273B45">
        <w:rPr>
          <w:rFonts w:cs="David" w:hint="cs"/>
          <w:rtl/>
        </w:rPr>
        <w:tab/>
        <w:t xml:space="preserve">בקשת הממשלה להקדמת הדיון  בהצעת חוק המועצה להשכלה גבוהה (תיקון מס' 16) (תשלום גמול והוצאות לחברי המועצה וועדותיה), התשס"ז-2007, לפני הקריאה הראשונה </w:t>
      </w:r>
      <w:r w:rsidRPr="00273B45">
        <w:rPr>
          <w:rFonts w:cs="David"/>
          <w:rtl/>
        </w:rPr>
        <w:t>–</w:t>
      </w:r>
      <w:r w:rsidRPr="00273B45">
        <w:rPr>
          <w:rFonts w:cs="David" w:hint="cs"/>
          <w:rtl/>
        </w:rPr>
        <w:t xml:space="preserve"> זאת תוספת לסדר היום. בבקשה. </w:t>
      </w:r>
    </w:p>
    <w:p w14:paraId="79596437" w14:textId="77777777" w:rsidR="00273B45" w:rsidRPr="00273B45" w:rsidRDefault="00273B45" w:rsidP="00273B45">
      <w:pPr>
        <w:bidi/>
        <w:rPr>
          <w:rFonts w:cs="David" w:hint="cs"/>
          <w:u w:val="single"/>
          <w:rtl/>
        </w:rPr>
      </w:pPr>
    </w:p>
    <w:p w14:paraId="75669135"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7ADD8893" w14:textId="77777777" w:rsidR="00273B45" w:rsidRPr="00273B45" w:rsidRDefault="00273B45" w:rsidP="00273B45">
      <w:pPr>
        <w:bidi/>
        <w:rPr>
          <w:rFonts w:cs="David" w:hint="cs"/>
          <w:rtl/>
        </w:rPr>
      </w:pPr>
    </w:p>
    <w:p w14:paraId="1FCD6604" w14:textId="77777777" w:rsidR="00273B45" w:rsidRPr="00273B45" w:rsidRDefault="00273B45" w:rsidP="00273B45">
      <w:pPr>
        <w:bidi/>
        <w:ind w:firstLine="567"/>
        <w:rPr>
          <w:rFonts w:cs="David" w:hint="cs"/>
          <w:rtl/>
        </w:rPr>
      </w:pPr>
      <w:r w:rsidRPr="00273B45">
        <w:rPr>
          <w:rFonts w:cs="David" w:hint="cs"/>
          <w:rtl/>
        </w:rPr>
        <w:t>כיום לא ניתן לשלם לחברי המועצה להשכלה הגבוהה  והוועדות שלה, כולל הוועדה לתכנון ותקצוב גמול והחזר הוצאות. לפי פסיקת בית המשפט העליון יש צורך בהסמכה בחוק, זאת אומרת בחקיקה ראשית. כעת הממשלה מבקשת להקדים את הדיון כיוון שמדובר בהצעת חוק שהתחילה לפני שנתיים. היא הייתה עם תיאומים רבים עם משרד האוצר, עם הוועדה הארצית.  אני רק רוצה שתדעו זה נועד לאפשר לאנשים במועצה להשכלה גבוהה  - - -</w:t>
      </w:r>
    </w:p>
    <w:p w14:paraId="25CF6F9C" w14:textId="77777777" w:rsidR="00273B45" w:rsidRPr="00273B45" w:rsidRDefault="00273B45" w:rsidP="00273B45">
      <w:pPr>
        <w:bidi/>
        <w:rPr>
          <w:rFonts w:cs="David" w:hint="cs"/>
          <w:rtl/>
        </w:rPr>
      </w:pPr>
    </w:p>
    <w:p w14:paraId="21F98A71" w14:textId="77777777" w:rsidR="00273B45" w:rsidRPr="00273B45" w:rsidRDefault="00273B45" w:rsidP="00273B45">
      <w:pPr>
        <w:pStyle w:val="Heading5"/>
        <w:jc w:val="left"/>
        <w:rPr>
          <w:rFonts w:hint="cs"/>
          <w:rtl/>
        </w:rPr>
      </w:pPr>
      <w:r w:rsidRPr="00273B45">
        <w:rPr>
          <w:rFonts w:hint="cs"/>
          <w:u w:val="single"/>
          <w:rtl/>
        </w:rPr>
        <w:t>יואל חסון:</w:t>
      </w:r>
    </w:p>
    <w:p w14:paraId="7D40D190" w14:textId="77777777" w:rsidR="00273B45" w:rsidRPr="00273B45" w:rsidRDefault="00273B45" w:rsidP="00273B45">
      <w:pPr>
        <w:pStyle w:val="Heading5"/>
        <w:jc w:val="left"/>
        <w:rPr>
          <w:rFonts w:hint="cs"/>
          <w:rtl/>
        </w:rPr>
      </w:pPr>
    </w:p>
    <w:p w14:paraId="3AB46A36" w14:textId="77777777" w:rsidR="00273B45" w:rsidRPr="00273B45" w:rsidRDefault="00273B45" w:rsidP="00273B45">
      <w:pPr>
        <w:bidi/>
        <w:rPr>
          <w:rFonts w:cs="David" w:hint="cs"/>
          <w:rtl/>
        </w:rPr>
      </w:pPr>
      <w:r w:rsidRPr="00273B45">
        <w:rPr>
          <w:rFonts w:cs="David" w:hint="cs"/>
          <w:rtl/>
        </w:rPr>
        <w:tab/>
        <w:t xml:space="preserve">שהמל"ג יתחילו להתייחס לכנסת. המל"ג לא מגיעים לדיונים. פתאום מתייחסים לכנסת. מעניין. </w:t>
      </w:r>
    </w:p>
    <w:p w14:paraId="365B7ED9" w14:textId="77777777" w:rsidR="00273B45" w:rsidRPr="00273B45" w:rsidRDefault="00273B45" w:rsidP="00273B45">
      <w:pPr>
        <w:bidi/>
        <w:rPr>
          <w:rFonts w:cs="David" w:hint="cs"/>
          <w:rtl/>
        </w:rPr>
      </w:pPr>
    </w:p>
    <w:p w14:paraId="6F1E0D84"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6EF9741E" w14:textId="77777777" w:rsidR="00273B45" w:rsidRPr="00273B45" w:rsidRDefault="00273B45" w:rsidP="00273B45">
      <w:pPr>
        <w:bidi/>
        <w:rPr>
          <w:rFonts w:cs="David" w:hint="cs"/>
          <w:rtl/>
        </w:rPr>
      </w:pPr>
    </w:p>
    <w:p w14:paraId="72E883C7" w14:textId="77777777" w:rsidR="00273B45" w:rsidRPr="00273B45" w:rsidRDefault="00273B45" w:rsidP="00273B45">
      <w:pPr>
        <w:bidi/>
        <w:rPr>
          <w:rFonts w:cs="David" w:hint="cs"/>
          <w:rtl/>
        </w:rPr>
      </w:pPr>
      <w:r w:rsidRPr="00273B45">
        <w:rPr>
          <w:rFonts w:cs="David" w:hint="cs"/>
          <w:rtl/>
        </w:rPr>
        <w:tab/>
        <w:t>אני רק אשלים, שלא ניתן, מאז מינוי חברי המועצה להשכלה גבוהה שנעשה לפני שלושה חודשים, לשלם מימון או החזר הוצאות.</w:t>
      </w:r>
      <w:r w:rsidRPr="00273B45">
        <w:rPr>
          <w:rFonts w:cs="David" w:hint="cs"/>
          <w:rtl/>
        </w:rPr>
        <w:tab/>
      </w:r>
    </w:p>
    <w:p w14:paraId="5D146440" w14:textId="77777777" w:rsidR="00273B45" w:rsidRPr="00273B45" w:rsidRDefault="00273B45" w:rsidP="00273B45">
      <w:pPr>
        <w:bidi/>
        <w:rPr>
          <w:rFonts w:cs="David" w:hint="cs"/>
          <w:rtl/>
        </w:rPr>
      </w:pPr>
    </w:p>
    <w:p w14:paraId="7256C7EF" w14:textId="77777777" w:rsidR="00273B45" w:rsidRPr="00273B45" w:rsidRDefault="00273B45" w:rsidP="00273B45">
      <w:pPr>
        <w:pStyle w:val="Heading5"/>
        <w:jc w:val="left"/>
        <w:rPr>
          <w:rFonts w:hint="cs"/>
          <w:rtl/>
        </w:rPr>
      </w:pPr>
      <w:r w:rsidRPr="00273B45">
        <w:rPr>
          <w:rFonts w:hint="cs"/>
          <w:u w:val="single"/>
          <w:rtl/>
        </w:rPr>
        <w:t>אביגדור יצחקי:</w:t>
      </w:r>
    </w:p>
    <w:p w14:paraId="0641101E" w14:textId="77777777" w:rsidR="00273B45" w:rsidRPr="00273B45" w:rsidRDefault="00273B45" w:rsidP="00273B45">
      <w:pPr>
        <w:pStyle w:val="Heading5"/>
        <w:jc w:val="left"/>
        <w:rPr>
          <w:rFonts w:hint="cs"/>
          <w:rtl/>
        </w:rPr>
      </w:pPr>
    </w:p>
    <w:p w14:paraId="0913FEC8" w14:textId="77777777" w:rsidR="00273B45" w:rsidRPr="00273B45" w:rsidRDefault="00273B45" w:rsidP="00273B45">
      <w:pPr>
        <w:bidi/>
        <w:rPr>
          <w:rFonts w:cs="David" w:hint="cs"/>
          <w:rtl/>
        </w:rPr>
      </w:pPr>
      <w:r w:rsidRPr="00273B45">
        <w:rPr>
          <w:rFonts w:cs="David" w:hint="cs"/>
          <w:rtl/>
        </w:rPr>
        <w:tab/>
        <w:t xml:space="preserve">יש הרבה אנשים שמוכנים, דרך אגב, להיות במל"ג ללא תשלום הוצאות. כל האנשים שיושבים שם </w:t>
      </w:r>
      <w:r w:rsidRPr="00273B45">
        <w:rPr>
          <w:rFonts w:cs="David"/>
          <w:rtl/>
        </w:rPr>
        <w:t>–</w:t>
      </w:r>
      <w:r w:rsidRPr="00273B45">
        <w:rPr>
          <w:rFonts w:cs="David" w:hint="cs"/>
          <w:rtl/>
        </w:rPr>
        <w:t xml:space="preserve"> אף אחד לא זקוק לכסף הזה.</w:t>
      </w:r>
    </w:p>
    <w:p w14:paraId="5F21F4C1" w14:textId="77777777" w:rsidR="00273B45" w:rsidRPr="00273B45" w:rsidRDefault="00273B45" w:rsidP="00273B45">
      <w:pPr>
        <w:bidi/>
        <w:rPr>
          <w:rFonts w:cs="David" w:hint="cs"/>
          <w:rtl/>
        </w:rPr>
      </w:pPr>
    </w:p>
    <w:p w14:paraId="34B76F7F"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7C3D3DBD" w14:textId="77777777" w:rsidR="00273B45" w:rsidRPr="00273B45" w:rsidRDefault="00273B45" w:rsidP="00273B45">
      <w:pPr>
        <w:bidi/>
        <w:rPr>
          <w:rFonts w:cs="David" w:hint="cs"/>
          <w:rtl/>
        </w:rPr>
      </w:pPr>
    </w:p>
    <w:p w14:paraId="54767D5C" w14:textId="77777777" w:rsidR="00273B45" w:rsidRPr="00273B45" w:rsidRDefault="00273B45" w:rsidP="00273B45">
      <w:pPr>
        <w:bidi/>
        <w:rPr>
          <w:rFonts w:cs="David" w:hint="cs"/>
          <w:rtl/>
        </w:rPr>
      </w:pPr>
      <w:r w:rsidRPr="00273B45">
        <w:rPr>
          <w:rFonts w:cs="David" w:hint="cs"/>
          <w:rtl/>
        </w:rPr>
        <w:tab/>
        <w:t>אולי אני אסביר.</w:t>
      </w:r>
    </w:p>
    <w:p w14:paraId="60B41C72" w14:textId="77777777" w:rsidR="00273B45" w:rsidRPr="00273B45" w:rsidRDefault="00273B45" w:rsidP="00273B45">
      <w:pPr>
        <w:bidi/>
        <w:rPr>
          <w:rFonts w:cs="David" w:hint="cs"/>
          <w:rtl/>
        </w:rPr>
      </w:pPr>
    </w:p>
    <w:p w14:paraId="78B41C13" w14:textId="77777777" w:rsidR="00273B45" w:rsidRPr="00273B45" w:rsidRDefault="00273B45" w:rsidP="00273B45">
      <w:pPr>
        <w:pStyle w:val="Heading5"/>
        <w:jc w:val="left"/>
        <w:rPr>
          <w:rFonts w:hint="cs"/>
          <w:rtl/>
        </w:rPr>
      </w:pPr>
      <w:r w:rsidRPr="00273B45">
        <w:rPr>
          <w:rFonts w:hint="cs"/>
          <w:u w:val="single"/>
          <w:rtl/>
        </w:rPr>
        <w:t>אביגדור יצחקי:</w:t>
      </w:r>
    </w:p>
    <w:p w14:paraId="30A5FCDD" w14:textId="77777777" w:rsidR="00273B45" w:rsidRPr="00273B45" w:rsidRDefault="00273B45" w:rsidP="00273B45">
      <w:pPr>
        <w:pStyle w:val="Heading5"/>
        <w:jc w:val="left"/>
        <w:rPr>
          <w:rFonts w:hint="cs"/>
          <w:rtl/>
        </w:rPr>
      </w:pPr>
    </w:p>
    <w:p w14:paraId="6AE27CC7" w14:textId="77777777" w:rsidR="00273B45" w:rsidRPr="00273B45" w:rsidRDefault="00273B45" w:rsidP="00273B45">
      <w:pPr>
        <w:bidi/>
        <w:rPr>
          <w:rFonts w:cs="David" w:hint="cs"/>
          <w:rtl/>
        </w:rPr>
      </w:pPr>
      <w:r w:rsidRPr="00273B45">
        <w:rPr>
          <w:rFonts w:cs="David" w:hint="cs"/>
          <w:rtl/>
        </w:rPr>
        <w:tab/>
        <w:t>זה כמו שבא מישהו שהתעסק עם השבויים והנעדרים לבקש ממני הוצאות. זרקתי אותו מכל המדרגות. יש דברים שלא מבקשים עליהם כסף, גם אם זה זמן. גם אם זה זמן.</w:t>
      </w:r>
    </w:p>
    <w:p w14:paraId="0DD9DDF9" w14:textId="77777777" w:rsidR="00273B45" w:rsidRPr="00273B45" w:rsidRDefault="00273B45" w:rsidP="00273B45">
      <w:pPr>
        <w:bidi/>
        <w:rPr>
          <w:rFonts w:cs="David" w:hint="cs"/>
          <w:rtl/>
        </w:rPr>
      </w:pPr>
    </w:p>
    <w:p w14:paraId="7A2560B6"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06FC1C5C" w14:textId="77777777" w:rsidR="00273B45" w:rsidRPr="00273B45" w:rsidRDefault="00273B45" w:rsidP="00273B45">
      <w:pPr>
        <w:bidi/>
        <w:rPr>
          <w:rFonts w:cs="David" w:hint="cs"/>
          <w:rtl/>
        </w:rPr>
      </w:pPr>
    </w:p>
    <w:p w14:paraId="10D89AD0" w14:textId="77777777" w:rsidR="00273B45" w:rsidRPr="00273B45" w:rsidRDefault="00273B45" w:rsidP="00273B45">
      <w:pPr>
        <w:bidi/>
        <w:rPr>
          <w:rFonts w:cs="David" w:hint="cs"/>
          <w:rtl/>
        </w:rPr>
      </w:pPr>
      <w:r w:rsidRPr="00273B45">
        <w:rPr>
          <w:rFonts w:cs="David" w:hint="cs"/>
          <w:rtl/>
        </w:rPr>
        <w:tab/>
        <w:t>מדובר בגמול והחזר הוצאות לחברי ועדות אקדמיות שלא מקבלים שום החזר הוצאות.</w:t>
      </w:r>
    </w:p>
    <w:p w14:paraId="60B7E98A" w14:textId="77777777" w:rsidR="00273B45" w:rsidRPr="00273B45" w:rsidRDefault="00273B45" w:rsidP="00273B45">
      <w:pPr>
        <w:bidi/>
        <w:rPr>
          <w:rFonts w:cs="David" w:hint="cs"/>
          <w:rtl/>
        </w:rPr>
      </w:pPr>
    </w:p>
    <w:p w14:paraId="0A873405" w14:textId="77777777" w:rsidR="00273B45" w:rsidRPr="00273B45" w:rsidRDefault="00273B45" w:rsidP="00273B45">
      <w:pPr>
        <w:bidi/>
        <w:rPr>
          <w:rFonts w:cs="David" w:hint="cs"/>
          <w:u w:val="single"/>
          <w:rtl/>
        </w:rPr>
      </w:pPr>
      <w:r w:rsidRPr="00273B45">
        <w:rPr>
          <w:rFonts w:cs="David" w:hint="cs"/>
          <w:u w:val="single"/>
          <w:rtl/>
        </w:rPr>
        <w:t>מאיר פרוש:</w:t>
      </w:r>
    </w:p>
    <w:p w14:paraId="7FE351F8" w14:textId="77777777" w:rsidR="00273B45" w:rsidRPr="00273B45" w:rsidRDefault="00273B45" w:rsidP="00273B45">
      <w:pPr>
        <w:bidi/>
        <w:rPr>
          <w:rFonts w:cs="David" w:hint="cs"/>
          <w:u w:val="single"/>
        </w:rPr>
      </w:pPr>
    </w:p>
    <w:p w14:paraId="4ECC9319" w14:textId="77777777" w:rsidR="00273B45" w:rsidRPr="00273B45" w:rsidRDefault="00273B45" w:rsidP="00273B45">
      <w:pPr>
        <w:bidi/>
        <w:rPr>
          <w:rFonts w:cs="David" w:hint="cs"/>
          <w:rtl/>
        </w:rPr>
      </w:pPr>
      <w:r w:rsidRPr="00273B45">
        <w:rPr>
          <w:rFonts w:cs="David" w:hint="cs"/>
          <w:rtl/>
        </w:rPr>
        <w:tab/>
        <w:t>ממתי הם לא מקבלים? קיבלו פעם?</w:t>
      </w:r>
    </w:p>
    <w:p w14:paraId="1934179A" w14:textId="77777777" w:rsidR="00273B45" w:rsidRPr="00273B45" w:rsidRDefault="00273B45" w:rsidP="00273B45">
      <w:pPr>
        <w:bidi/>
        <w:rPr>
          <w:rFonts w:cs="David" w:hint="cs"/>
          <w:rtl/>
        </w:rPr>
      </w:pPr>
    </w:p>
    <w:p w14:paraId="7E7A2989" w14:textId="77777777" w:rsidR="00273B45" w:rsidRPr="00273B45" w:rsidRDefault="00273B45" w:rsidP="00273B45">
      <w:pPr>
        <w:bidi/>
        <w:rPr>
          <w:rFonts w:cs="David" w:hint="cs"/>
          <w:u w:val="single"/>
          <w:rtl/>
        </w:rPr>
      </w:pPr>
      <w:r w:rsidRPr="00273B45">
        <w:rPr>
          <w:rFonts w:cs="David" w:hint="cs"/>
          <w:u w:val="single"/>
          <w:rtl/>
        </w:rPr>
        <w:t>קריאה:</w:t>
      </w:r>
    </w:p>
    <w:p w14:paraId="2F986E9F" w14:textId="77777777" w:rsidR="00273B45" w:rsidRPr="00273B45" w:rsidRDefault="00273B45" w:rsidP="00273B45">
      <w:pPr>
        <w:bidi/>
        <w:rPr>
          <w:rFonts w:cs="David" w:hint="cs"/>
          <w:rtl/>
        </w:rPr>
      </w:pPr>
    </w:p>
    <w:p w14:paraId="05D89B5D" w14:textId="77777777" w:rsidR="00273B45" w:rsidRPr="00273B45" w:rsidRDefault="00273B45" w:rsidP="00273B45">
      <w:pPr>
        <w:bidi/>
        <w:rPr>
          <w:rFonts w:cs="David" w:hint="cs"/>
          <w:rtl/>
        </w:rPr>
      </w:pPr>
      <w:r w:rsidRPr="00273B45">
        <w:rPr>
          <w:rFonts w:cs="David" w:hint="cs"/>
          <w:rtl/>
        </w:rPr>
        <w:tab/>
        <w:t>כל החיים הם לא מקבלים.</w:t>
      </w:r>
    </w:p>
    <w:p w14:paraId="61CCEAD7" w14:textId="77777777" w:rsidR="00273B45" w:rsidRPr="00273B45" w:rsidRDefault="00273B45" w:rsidP="00273B45">
      <w:pPr>
        <w:bidi/>
        <w:rPr>
          <w:rFonts w:cs="David" w:hint="cs"/>
          <w:rtl/>
        </w:rPr>
      </w:pPr>
    </w:p>
    <w:p w14:paraId="0D5A32D2"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85C474D" w14:textId="77777777" w:rsidR="00273B45" w:rsidRPr="00273B45" w:rsidRDefault="00273B45" w:rsidP="00273B45">
      <w:pPr>
        <w:bidi/>
        <w:rPr>
          <w:rFonts w:cs="David" w:hint="cs"/>
          <w:rtl/>
        </w:rPr>
      </w:pPr>
    </w:p>
    <w:p w14:paraId="67284AD5" w14:textId="77777777" w:rsidR="00273B45" w:rsidRPr="00273B45" w:rsidRDefault="00273B45" w:rsidP="00273B45">
      <w:pPr>
        <w:bidi/>
        <w:rPr>
          <w:rFonts w:cs="David" w:hint="cs"/>
          <w:rtl/>
        </w:rPr>
      </w:pPr>
      <w:r w:rsidRPr="00273B45">
        <w:rPr>
          <w:rFonts w:cs="David" w:hint="cs"/>
          <w:rtl/>
        </w:rPr>
        <w:tab/>
        <w:t>אל תתייחס לשאלות, תסיים ואחר כך תשלים.</w:t>
      </w:r>
    </w:p>
    <w:p w14:paraId="0FCBC2DF" w14:textId="77777777" w:rsidR="00273B45" w:rsidRPr="00273B45" w:rsidRDefault="00273B45" w:rsidP="00273B45">
      <w:pPr>
        <w:bidi/>
        <w:rPr>
          <w:rFonts w:cs="David" w:hint="cs"/>
          <w:rtl/>
        </w:rPr>
      </w:pPr>
    </w:p>
    <w:p w14:paraId="16FF914C"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6575D17F" w14:textId="77777777" w:rsidR="00273B45" w:rsidRPr="00273B45" w:rsidRDefault="00273B45" w:rsidP="00273B45">
      <w:pPr>
        <w:bidi/>
        <w:rPr>
          <w:rFonts w:cs="David" w:hint="cs"/>
          <w:rtl/>
        </w:rPr>
      </w:pPr>
    </w:p>
    <w:p w14:paraId="73F2DA83" w14:textId="77777777" w:rsidR="00273B45" w:rsidRPr="00273B45" w:rsidRDefault="00273B45" w:rsidP="00273B45">
      <w:pPr>
        <w:bidi/>
        <w:ind w:firstLine="567"/>
        <w:rPr>
          <w:rFonts w:cs="David" w:hint="cs"/>
          <w:rtl/>
        </w:rPr>
      </w:pPr>
      <w:r w:rsidRPr="00273B45">
        <w:rPr>
          <w:rFonts w:cs="David" w:hint="cs"/>
          <w:rtl/>
        </w:rPr>
        <w:t>מדובר בהסכמה שתאפשר לשלם לנציגי הציבור, לא אלה שהם פרופסורים.</w:t>
      </w:r>
    </w:p>
    <w:p w14:paraId="46B5CA93" w14:textId="77777777" w:rsidR="00273B45" w:rsidRPr="00273B45" w:rsidRDefault="00273B45" w:rsidP="00273B45">
      <w:pPr>
        <w:bidi/>
        <w:ind w:firstLine="567"/>
        <w:rPr>
          <w:rFonts w:cs="David" w:hint="cs"/>
          <w:rtl/>
        </w:rPr>
      </w:pPr>
    </w:p>
    <w:p w14:paraId="47295453" w14:textId="77777777" w:rsidR="00273B45" w:rsidRPr="00273B45" w:rsidRDefault="00273B45" w:rsidP="00273B45">
      <w:pPr>
        <w:pStyle w:val="Heading5"/>
        <w:jc w:val="left"/>
        <w:rPr>
          <w:rFonts w:hint="cs"/>
          <w:rtl/>
        </w:rPr>
      </w:pPr>
      <w:r w:rsidRPr="00273B45">
        <w:rPr>
          <w:rFonts w:hint="cs"/>
          <w:u w:val="single"/>
          <w:rtl/>
        </w:rPr>
        <w:t>אביגדור יצחקי:</w:t>
      </w:r>
    </w:p>
    <w:p w14:paraId="1794D5B6" w14:textId="77777777" w:rsidR="00273B45" w:rsidRPr="00273B45" w:rsidRDefault="00273B45" w:rsidP="00273B45">
      <w:pPr>
        <w:pStyle w:val="Heading5"/>
        <w:jc w:val="left"/>
        <w:rPr>
          <w:rFonts w:hint="cs"/>
          <w:rtl/>
        </w:rPr>
      </w:pPr>
    </w:p>
    <w:p w14:paraId="43D76DA0" w14:textId="77777777" w:rsidR="00273B45" w:rsidRPr="00273B45" w:rsidRDefault="00273B45" w:rsidP="00273B45">
      <w:pPr>
        <w:bidi/>
        <w:ind w:firstLine="567"/>
        <w:rPr>
          <w:rFonts w:cs="David" w:hint="cs"/>
          <w:rtl/>
        </w:rPr>
      </w:pPr>
      <w:r w:rsidRPr="00273B45">
        <w:rPr>
          <w:rFonts w:cs="David" w:hint="cs"/>
          <w:rtl/>
        </w:rPr>
        <w:t>שלא יהיו.</w:t>
      </w:r>
    </w:p>
    <w:p w14:paraId="3A956A0B" w14:textId="77777777" w:rsidR="00273B45" w:rsidRPr="00273B45" w:rsidRDefault="00273B45" w:rsidP="00273B45">
      <w:pPr>
        <w:bidi/>
        <w:ind w:firstLine="567"/>
        <w:rPr>
          <w:rFonts w:cs="David" w:hint="cs"/>
          <w:rtl/>
        </w:rPr>
      </w:pPr>
    </w:p>
    <w:p w14:paraId="1111F67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9285412" w14:textId="77777777" w:rsidR="00273B45" w:rsidRPr="00273B45" w:rsidRDefault="00273B45" w:rsidP="00273B45">
      <w:pPr>
        <w:bidi/>
        <w:ind w:firstLine="567"/>
        <w:rPr>
          <w:rFonts w:cs="David" w:hint="cs"/>
          <w:rtl/>
        </w:rPr>
      </w:pPr>
    </w:p>
    <w:p w14:paraId="1B2E1C85" w14:textId="77777777" w:rsidR="00273B45" w:rsidRPr="00273B45" w:rsidRDefault="00273B45" w:rsidP="00273B45">
      <w:pPr>
        <w:bidi/>
        <w:ind w:firstLine="567"/>
        <w:rPr>
          <w:rFonts w:cs="David" w:hint="cs"/>
          <w:rtl/>
        </w:rPr>
      </w:pPr>
      <w:r w:rsidRPr="00273B45">
        <w:rPr>
          <w:rFonts w:cs="David" w:hint="cs"/>
          <w:rtl/>
        </w:rPr>
        <w:t>אביגדור, בבקשה. די.</w:t>
      </w:r>
    </w:p>
    <w:p w14:paraId="5308D609" w14:textId="77777777" w:rsidR="00273B45" w:rsidRPr="00273B45" w:rsidRDefault="00273B45" w:rsidP="00273B45">
      <w:pPr>
        <w:bidi/>
        <w:ind w:firstLine="567"/>
        <w:rPr>
          <w:rFonts w:cs="David" w:hint="cs"/>
          <w:rtl/>
        </w:rPr>
      </w:pPr>
    </w:p>
    <w:p w14:paraId="1507E832"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6B63803B" w14:textId="77777777" w:rsidR="00273B45" w:rsidRPr="00273B45" w:rsidRDefault="00273B45" w:rsidP="00273B45">
      <w:pPr>
        <w:bidi/>
        <w:ind w:firstLine="567"/>
        <w:rPr>
          <w:rFonts w:cs="David" w:hint="cs"/>
          <w:rtl/>
        </w:rPr>
      </w:pPr>
    </w:p>
    <w:p w14:paraId="633B4EDE" w14:textId="77777777" w:rsidR="00273B45" w:rsidRPr="00273B45" w:rsidRDefault="00273B45" w:rsidP="00273B45">
      <w:pPr>
        <w:bidi/>
        <w:ind w:firstLine="567"/>
        <w:rPr>
          <w:rFonts w:cs="David" w:hint="cs"/>
          <w:rtl/>
        </w:rPr>
      </w:pPr>
      <w:r w:rsidRPr="00273B45">
        <w:rPr>
          <w:rFonts w:cs="David" w:hint="cs"/>
          <w:rtl/>
        </w:rPr>
        <w:t xml:space="preserve">לאלה שמקדישים את זמנם לוועדות שמופעלות על ידי המועצה. </w:t>
      </w:r>
    </w:p>
    <w:p w14:paraId="754D892A" w14:textId="77777777" w:rsidR="00273B45" w:rsidRPr="00273B45" w:rsidRDefault="00273B45" w:rsidP="00273B45">
      <w:pPr>
        <w:bidi/>
        <w:ind w:firstLine="567"/>
        <w:rPr>
          <w:rFonts w:cs="David" w:hint="cs"/>
          <w:rtl/>
        </w:rPr>
      </w:pPr>
    </w:p>
    <w:p w14:paraId="3A940D64"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CD275FD" w14:textId="77777777" w:rsidR="00273B45" w:rsidRPr="00273B45" w:rsidRDefault="00273B45" w:rsidP="00273B45">
      <w:pPr>
        <w:bidi/>
        <w:ind w:firstLine="567"/>
        <w:rPr>
          <w:rFonts w:cs="David" w:hint="cs"/>
          <w:rtl/>
        </w:rPr>
      </w:pPr>
    </w:p>
    <w:p w14:paraId="110561C0" w14:textId="77777777" w:rsidR="00273B45" w:rsidRPr="00273B45" w:rsidRDefault="00273B45" w:rsidP="00273B45">
      <w:pPr>
        <w:bidi/>
        <w:ind w:firstLine="567"/>
        <w:rPr>
          <w:rFonts w:cs="David" w:hint="cs"/>
          <w:rtl/>
        </w:rPr>
      </w:pPr>
      <w:r w:rsidRPr="00273B45">
        <w:rPr>
          <w:rFonts w:cs="David" w:hint="cs"/>
          <w:rtl/>
        </w:rPr>
        <w:t>תודה. חבר הכנסת אורי אריאל רוצה להתייחס.</w:t>
      </w:r>
    </w:p>
    <w:p w14:paraId="1683B960" w14:textId="77777777" w:rsidR="00273B45" w:rsidRPr="00273B45" w:rsidRDefault="00273B45" w:rsidP="00273B45">
      <w:pPr>
        <w:bidi/>
        <w:rPr>
          <w:rFonts w:cs="David" w:hint="cs"/>
          <w:rtl/>
        </w:rPr>
      </w:pPr>
    </w:p>
    <w:p w14:paraId="566B5B4F"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6F9AD1D1" w14:textId="77777777" w:rsidR="00273B45" w:rsidRPr="00273B45" w:rsidRDefault="00273B45" w:rsidP="00273B45">
      <w:pPr>
        <w:bidi/>
        <w:rPr>
          <w:rFonts w:cs="David"/>
          <w:rtl/>
        </w:rPr>
      </w:pPr>
    </w:p>
    <w:p w14:paraId="21704340"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 אני רוצה להציע לחבריי לוותר על הפטור הזה. אני חושב שיש פה הסכמה. אין פה דבר מה מיוחד בקשה הזו, ובעיקר יש השלכה  לכל המועצות, כל הרשויות, כל העולם ואשתו. למה הם ולא אחרים. לא רוצים -  שלא יעבדו.</w:t>
      </w:r>
      <w:r w:rsidRPr="00273B45">
        <w:rPr>
          <w:rFonts w:cs="David"/>
        </w:rPr>
        <w:t xml:space="preserve"> </w:t>
      </w:r>
      <w:r w:rsidRPr="00273B45">
        <w:rPr>
          <w:rFonts w:cs="David" w:hint="cs"/>
          <w:rtl/>
        </w:rPr>
        <w:t xml:space="preserve"> תודה ליושב הראש.</w:t>
      </w:r>
    </w:p>
    <w:p w14:paraId="6AD0BFB2" w14:textId="77777777" w:rsidR="00273B45" w:rsidRPr="00273B45" w:rsidRDefault="00273B45" w:rsidP="00273B45">
      <w:pPr>
        <w:bidi/>
        <w:rPr>
          <w:rFonts w:cs="David"/>
        </w:rPr>
      </w:pPr>
    </w:p>
    <w:p w14:paraId="6556FA8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4D54E54" w14:textId="77777777" w:rsidR="00273B45" w:rsidRPr="00273B45" w:rsidRDefault="00273B45" w:rsidP="00273B45">
      <w:pPr>
        <w:bidi/>
        <w:rPr>
          <w:rFonts w:cs="David" w:hint="cs"/>
          <w:rtl/>
        </w:rPr>
      </w:pPr>
    </w:p>
    <w:p w14:paraId="162AC515" w14:textId="77777777" w:rsidR="00273B45" w:rsidRPr="00273B45" w:rsidRDefault="00273B45" w:rsidP="00273B45">
      <w:pPr>
        <w:bidi/>
        <w:rPr>
          <w:rFonts w:cs="David" w:hint="cs"/>
          <w:rtl/>
        </w:rPr>
      </w:pPr>
      <w:r w:rsidRPr="00273B45">
        <w:rPr>
          <w:rFonts w:cs="David" w:hint="cs"/>
          <w:rtl/>
        </w:rPr>
        <w:tab/>
        <w:t>תודה. חבר הכנסת יואל חסון בבקשה.</w:t>
      </w:r>
    </w:p>
    <w:p w14:paraId="01D784EF" w14:textId="77777777" w:rsidR="00273B45" w:rsidRPr="00273B45" w:rsidRDefault="00273B45" w:rsidP="00273B45">
      <w:pPr>
        <w:bidi/>
        <w:rPr>
          <w:rFonts w:cs="David" w:hint="cs"/>
          <w:rtl/>
        </w:rPr>
      </w:pPr>
    </w:p>
    <w:p w14:paraId="4413712F" w14:textId="77777777" w:rsidR="00273B45" w:rsidRPr="00273B45" w:rsidRDefault="00273B45" w:rsidP="00273B45">
      <w:pPr>
        <w:pStyle w:val="Heading5"/>
        <w:jc w:val="left"/>
        <w:rPr>
          <w:rFonts w:hint="cs"/>
          <w:rtl/>
        </w:rPr>
      </w:pPr>
      <w:r w:rsidRPr="00273B45">
        <w:rPr>
          <w:rFonts w:hint="cs"/>
          <w:u w:val="single"/>
          <w:rtl/>
        </w:rPr>
        <w:t>יואל חסון:</w:t>
      </w:r>
    </w:p>
    <w:p w14:paraId="38E9DFEF" w14:textId="77777777" w:rsidR="00273B45" w:rsidRPr="00273B45" w:rsidRDefault="00273B45" w:rsidP="00273B45">
      <w:pPr>
        <w:pStyle w:val="Heading5"/>
        <w:jc w:val="left"/>
        <w:rPr>
          <w:rFonts w:hint="cs"/>
          <w:rtl/>
        </w:rPr>
      </w:pPr>
    </w:p>
    <w:p w14:paraId="7F40A5B8" w14:textId="77777777" w:rsidR="00273B45" w:rsidRPr="00273B45" w:rsidRDefault="00273B45" w:rsidP="00273B45">
      <w:pPr>
        <w:bidi/>
        <w:rPr>
          <w:rFonts w:cs="David" w:hint="cs"/>
          <w:rtl/>
        </w:rPr>
      </w:pPr>
      <w:r w:rsidRPr="00273B45">
        <w:rPr>
          <w:rFonts w:cs="David" w:hint="cs"/>
          <w:rtl/>
        </w:rPr>
        <w:tab/>
        <w:t>אני שמח לראות פה נציגים של המל"ג. משרד החינוך, בכלל, אפילו אין לו תומכים לבוא ולהסביר. הרי אנחנו יכולים לשמוע פה דוגמאות של אנשי מל"ג שלא מתייחסים להזמנות של ועדת החינוך בכנסת, שלא מתייחסים אפילו למשרד החינוך. שמתייחסים כאילו הם גוף שלא קשור לאף אחד, גוף עצמאי, שלא מרגיש צורך לתת דין וחשבון לאף אחד. אבל מה, זה לא מפתיע אותי שבענייני כספים מוצאים את הזמן לבוא לוועדה. אני חושב שצריך להצביע נגד זה, אני חושב שלא צריך לפתוח את הפתח הזה. כמו שחבר הכנסת יצחקי אמר, יש מספיק אנשים ראויים ונציגי ציבור שישמחו לשבת בגוף הזה בלי לקבל החזרי הוצאות ובלי לקבל שכר. לכן, אני חושב שלא צריך לאשר את הבקשה וצריך להצביע נגד.</w:t>
      </w:r>
    </w:p>
    <w:p w14:paraId="6E227223" w14:textId="77777777" w:rsidR="00273B45" w:rsidRPr="00273B45" w:rsidRDefault="00273B45" w:rsidP="00273B45">
      <w:pPr>
        <w:bidi/>
        <w:rPr>
          <w:rFonts w:cs="David" w:hint="cs"/>
          <w:rtl/>
        </w:rPr>
      </w:pPr>
    </w:p>
    <w:p w14:paraId="3A8190F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7A23A81" w14:textId="77777777" w:rsidR="00273B45" w:rsidRPr="00273B45" w:rsidRDefault="00273B45" w:rsidP="00273B45">
      <w:pPr>
        <w:bidi/>
        <w:rPr>
          <w:rFonts w:cs="David" w:hint="cs"/>
          <w:rtl/>
        </w:rPr>
      </w:pPr>
    </w:p>
    <w:p w14:paraId="45AB2F3E" w14:textId="77777777" w:rsidR="00273B45" w:rsidRPr="00273B45" w:rsidRDefault="00273B45" w:rsidP="00273B45">
      <w:pPr>
        <w:bidi/>
        <w:rPr>
          <w:rFonts w:cs="David" w:hint="cs"/>
          <w:rtl/>
        </w:rPr>
      </w:pPr>
      <w:r w:rsidRPr="00273B45">
        <w:rPr>
          <w:rFonts w:cs="David" w:hint="cs"/>
          <w:rtl/>
        </w:rPr>
        <w:tab/>
        <w:t>תודה. חבר הכנסת מילר, בבקשה.</w:t>
      </w:r>
    </w:p>
    <w:p w14:paraId="53404932" w14:textId="77777777" w:rsidR="00273B45" w:rsidRPr="00273B45" w:rsidRDefault="00273B45" w:rsidP="00273B45">
      <w:pPr>
        <w:bidi/>
        <w:rPr>
          <w:rFonts w:cs="David" w:hint="cs"/>
          <w:rtl/>
        </w:rPr>
      </w:pPr>
    </w:p>
    <w:p w14:paraId="6444DDAD" w14:textId="77777777" w:rsidR="00273B45" w:rsidRPr="00273B45" w:rsidRDefault="00273B45" w:rsidP="00273B45">
      <w:pPr>
        <w:bidi/>
        <w:rPr>
          <w:rFonts w:cs="David" w:hint="cs"/>
          <w:rtl/>
        </w:rPr>
      </w:pPr>
      <w:r w:rsidRPr="00273B45">
        <w:rPr>
          <w:rFonts w:cs="David" w:hint="cs"/>
          <w:u w:val="single"/>
          <w:rtl/>
        </w:rPr>
        <w:t>אלכס מילר:</w:t>
      </w:r>
    </w:p>
    <w:p w14:paraId="40F91FDF" w14:textId="77777777" w:rsidR="00273B45" w:rsidRPr="00273B45" w:rsidRDefault="00273B45" w:rsidP="00273B45">
      <w:pPr>
        <w:bidi/>
        <w:rPr>
          <w:rFonts w:cs="David" w:hint="cs"/>
          <w:rtl/>
        </w:rPr>
      </w:pPr>
    </w:p>
    <w:p w14:paraId="304888AD" w14:textId="77777777" w:rsidR="00273B45" w:rsidRPr="00273B45" w:rsidRDefault="00273B45" w:rsidP="00273B45">
      <w:pPr>
        <w:bidi/>
        <w:rPr>
          <w:rFonts w:cs="David" w:hint="cs"/>
          <w:rtl/>
        </w:rPr>
      </w:pPr>
      <w:r w:rsidRPr="00273B45">
        <w:rPr>
          <w:rFonts w:cs="David" w:hint="cs"/>
          <w:rtl/>
        </w:rPr>
        <w:tab/>
        <w:t xml:space="preserve">אדוני יושב הראש, עם כל הכבוד, דברים מסוג זה של הענקת משכורות והחזר הוצאות לאנשים שבעצם מכהנים בתוך מועצה כזו או אחרת, לא יכולים לעבוד בצורה כזאת. אני מאמין שאם יש איזשהו דבר </w:t>
      </w:r>
      <w:r w:rsidRPr="00273B45">
        <w:rPr>
          <w:rFonts w:cs="David"/>
          <w:rtl/>
        </w:rPr>
        <w:t>–</w:t>
      </w:r>
      <w:r w:rsidRPr="00273B45">
        <w:rPr>
          <w:rFonts w:cs="David" w:hint="cs"/>
          <w:rtl/>
        </w:rPr>
        <w:t xml:space="preserve"> שיסבירו לחברי הכנסת אותם אנשים, אותם 25 חברים במועצה להשכלה גבוהה, שהם נמצאים במצב סוציו-אקונומי כזה נמוך שהם לא יכולים להרשות לעצמם הוצאות כאלה ואחרות. חבר מועצה בעיר כזו או אחרת כן יכול להרשות לעצמו, והוא לא מקבל שום החזרי הוצאות.</w:t>
      </w:r>
    </w:p>
    <w:p w14:paraId="69B02671" w14:textId="77777777" w:rsidR="00273B45" w:rsidRPr="00273B45" w:rsidRDefault="00273B45" w:rsidP="00273B45">
      <w:pPr>
        <w:bidi/>
        <w:rPr>
          <w:rFonts w:cs="David" w:hint="cs"/>
          <w:rtl/>
        </w:rPr>
      </w:pPr>
    </w:p>
    <w:p w14:paraId="25BFB5D6" w14:textId="77777777" w:rsidR="00273B45" w:rsidRPr="00273B45" w:rsidRDefault="00273B45" w:rsidP="00273B45">
      <w:pPr>
        <w:bidi/>
        <w:rPr>
          <w:rFonts w:cs="David" w:hint="cs"/>
          <w:rtl/>
        </w:rPr>
      </w:pPr>
      <w:r w:rsidRPr="00273B45">
        <w:rPr>
          <w:rFonts w:cs="David" w:hint="cs"/>
          <w:rtl/>
        </w:rPr>
        <w:tab/>
      </w:r>
    </w:p>
    <w:p w14:paraId="46AFA517" w14:textId="77777777" w:rsidR="00273B45" w:rsidRPr="00273B45" w:rsidRDefault="00273B45" w:rsidP="00273B45">
      <w:pPr>
        <w:bidi/>
        <w:rPr>
          <w:rFonts w:cs="David" w:hint="cs"/>
          <w:rtl/>
        </w:rPr>
      </w:pPr>
      <w:r>
        <w:rPr>
          <w:rFonts w:cs="David"/>
          <w:rtl/>
        </w:rPr>
        <w:br w:type="page"/>
      </w:r>
    </w:p>
    <w:p w14:paraId="5B5D2EBB" w14:textId="77777777" w:rsidR="00273B45" w:rsidRPr="00273B45" w:rsidRDefault="00273B45" w:rsidP="00273B45">
      <w:pPr>
        <w:bidi/>
        <w:rPr>
          <w:rFonts w:cs="David" w:hint="cs"/>
          <w:rtl/>
        </w:rPr>
      </w:pPr>
    </w:p>
    <w:p w14:paraId="20D6B1CC"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76FAE3B" w14:textId="77777777" w:rsidR="00273B45" w:rsidRPr="00273B45" w:rsidRDefault="00273B45" w:rsidP="00273B45">
      <w:pPr>
        <w:bidi/>
        <w:rPr>
          <w:rFonts w:cs="David" w:hint="cs"/>
          <w:rtl/>
        </w:rPr>
      </w:pPr>
    </w:p>
    <w:p w14:paraId="427C0671" w14:textId="77777777" w:rsidR="00273B45" w:rsidRPr="00273B45" w:rsidRDefault="00273B45" w:rsidP="00273B45">
      <w:pPr>
        <w:bidi/>
        <w:rPr>
          <w:rFonts w:cs="David" w:hint="cs"/>
          <w:rtl/>
        </w:rPr>
      </w:pPr>
      <w:r w:rsidRPr="00273B45">
        <w:rPr>
          <w:rFonts w:cs="David" w:hint="cs"/>
          <w:rtl/>
        </w:rPr>
        <w:tab/>
        <w:t>תודה. חבר הכנסת הרב פרוש.</w:t>
      </w:r>
    </w:p>
    <w:p w14:paraId="2B10044E" w14:textId="77777777" w:rsidR="00273B45" w:rsidRPr="00273B45" w:rsidRDefault="00273B45" w:rsidP="00273B45">
      <w:pPr>
        <w:bidi/>
        <w:rPr>
          <w:rFonts w:cs="David" w:hint="cs"/>
          <w:rtl/>
        </w:rPr>
      </w:pPr>
    </w:p>
    <w:p w14:paraId="2081E35A" w14:textId="77777777" w:rsidR="00273B45" w:rsidRPr="00273B45" w:rsidRDefault="00273B45" w:rsidP="00273B45">
      <w:pPr>
        <w:bidi/>
        <w:rPr>
          <w:rFonts w:cs="David" w:hint="cs"/>
          <w:u w:val="single"/>
          <w:rtl/>
        </w:rPr>
      </w:pPr>
      <w:r w:rsidRPr="00273B45">
        <w:rPr>
          <w:rFonts w:cs="David" w:hint="cs"/>
          <w:u w:val="single"/>
          <w:rtl/>
        </w:rPr>
        <w:t>מאיר פרוש:</w:t>
      </w:r>
    </w:p>
    <w:p w14:paraId="31FBC452" w14:textId="77777777" w:rsidR="00273B45" w:rsidRPr="00273B45" w:rsidRDefault="00273B45" w:rsidP="00273B45">
      <w:pPr>
        <w:bidi/>
        <w:rPr>
          <w:rFonts w:cs="David" w:hint="cs"/>
          <w:u w:val="single"/>
        </w:rPr>
      </w:pPr>
    </w:p>
    <w:p w14:paraId="22A7425A" w14:textId="77777777" w:rsidR="00273B45" w:rsidRPr="00273B45" w:rsidRDefault="00273B45" w:rsidP="00273B45">
      <w:pPr>
        <w:bidi/>
        <w:rPr>
          <w:rFonts w:cs="David" w:hint="cs"/>
          <w:rtl/>
        </w:rPr>
      </w:pPr>
      <w:r w:rsidRPr="00273B45">
        <w:rPr>
          <w:rFonts w:cs="David" w:hint="cs"/>
          <w:rtl/>
        </w:rPr>
        <w:tab/>
        <w:t xml:space="preserve">לי אין ספק שהשרה לא מודעת לכך שמטעם המשרד בא מישהו כאן לוועדת הכנסת לבקש הבקשה לפטור. אני יודע שהיא לא מודעת </w:t>
      </w:r>
      <w:r w:rsidRPr="00273B45">
        <w:rPr>
          <w:rFonts w:cs="David"/>
          <w:rtl/>
        </w:rPr>
        <w:t>–</w:t>
      </w:r>
      <w:r w:rsidRPr="00273B45">
        <w:rPr>
          <w:rFonts w:cs="David" w:hint="cs"/>
          <w:rtl/>
        </w:rPr>
        <w:t xml:space="preserve"> מה זה אני יודע? אני חושב שהיא לא מודעת מכיוון שיש לה כל כך הרבה מטלות.</w:t>
      </w:r>
    </w:p>
    <w:p w14:paraId="05A931E4" w14:textId="77777777" w:rsidR="00273B45" w:rsidRPr="00273B45" w:rsidRDefault="00273B45" w:rsidP="00273B45">
      <w:pPr>
        <w:bidi/>
        <w:rPr>
          <w:rFonts w:cs="David" w:hint="cs"/>
          <w:rtl/>
        </w:rPr>
      </w:pPr>
    </w:p>
    <w:p w14:paraId="46EBBE56" w14:textId="77777777" w:rsidR="00273B45" w:rsidRPr="00273B45" w:rsidRDefault="00273B45" w:rsidP="00273B45">
      <w:pPr>
        <w:pStyle w:val="Heading5"/>
        <w:jc w:val="left"/>
        <w:rPr>
          <w:rFonts w:hint="cs"/>
          <w:rtl/>
        </w:rPr>
      </w:pPr>
      <w:r w:rsidRPr="00273B45">
        <w:rPr>
          <w:rFonts w:hint="cs"/>
          <w:u w:val="single"/>
          <w:rtl/>
        </w:rPr>
        <w:t>אביגדור יצחקי:</w:t>
      </w:r>
    </w:p>
    <w:p w14:paraId="5CF1C028" w14:textId="77777777" w:rsidR="00273B45" w:rsidRPr="00273B45" w:rsidRDefault="00273B45" w:rsidP="00273B45">
      <w:pPr>
        <w:pStyle w:val="Heading5"/>
        <w:jc w:val="left"/>
        <w:rPr>
          <w:rFonts w:hint="cs"/>
          <w:rtl/>
        </w:rPr>
      </w:pPr>
    </w:p>
    <w:p w14:paraId="4165B358" w14:textId="77777777" w:rsidR="00273B45" w:rsidRPr="00273B45" w:rsidRDefault="00273B45" w:rsidP="00273B45">
      <w:pPr>
        <w:bidi/>
        <w:rPr>
          <w:rFonts w:cs="David" w:hint="cs"/>
          <w:rtl/>
        </w:rPr>
      </w:pPr>
      <w:r w:rsidRPr="00273B45">
        <w:rPr>
          <w:rFonts w:cs="David" w:hint="cs"/>
          <w:rtl/>
        </w:rPr>
        <w:tab/>
        <w:t xml:space="preserve"> אתה טועה. </w:t>
      </w:r>
    </w:p>
    <w:p w14:paraId="759E17A0" w14:textId="77777777" w:rsidR="00273B45" w:rsidRPr="00273B45" w:rsidRDefault="00273B45" w:rsidP="00273B45">
      <w:pPr>
        <w:bidi/>
        <w:rPr>
          <w:rFonts w:cs="David" w:hint="cs"/>
          <w:rtl/>
        </w:rPr>
      </w:pPr>
    </w:p>
    <w:p w14:paraId="4CFD3B1A" w14:textId="77777777" w:rsidR="00273B45" w:rsidRPr="00273B45" w:rsidRDefault="00273B45" w:rsidP="00273B45">
      <w:pPr>
        <w:bidi/>
        <w:rPr>
          <w:rFonts w:cs="David" w:hint="cs"/>
          <w:u w:val="single"/>
          <w:rtl/>
        </w:rPr>
      </w:pPr>
      <w:r w:rsidRPr="00273B45">
        <w:rPr>
          <w:rFonts w:cs="David" w:hint="cs"/>
          <w:u w:val="single"/>
          <w:rtl/>
        </w:rPr>
        <w:t>מאיר פרוש:</w:t>
      </w:r>
    </w:p>
    <w:p w14:paraId="29D13687" w14:textId="77777777" w:rsidR="00273B45" w:rsidRPr="00273B45" w:rsidRDefault="00273B45" w:rsidP="00273B45">
      <w:pPr>
        <w:bidi/>
        <w:rPr>
          <w:rFonts w:cs="David" w:hint="cs"/>
          <w:u w:val="single"/>
        </w:rPr>
      </w:pPr>
    </w:p>
    <w:p w14:paraId="5A25A9F7" w14:textId="77777777" w:rsidR="00273B45" w:rsidRPr="00273B45" w:rsidRDefault="00273B45" w:rsidP="00273B45">
      <w:pPr>
        <w:bidi/>
        <w:rPr>
          <w:rFonts w:cs="David" w:hint="cs"/>
          <w:rtl/>
        </w:rPr>
      </w:pPr>
      <w:r w:rsidRPr="00273B45">
        <w:rPr>
          <w:rFonts w:cs="David" w:hint="cs"/>
          <w:rtl/>
        </w:rPr>
        <w:tab/>
        <w:t xml:space="preserve">יש לה כל כך הרבה מטלות שהיא לא מוצאת להן פתרון בתקציב שיש לה, כדי לבוא היום ולבקש לתת גמול לנציגי ציבור במועצה להשכלה גבוהה? אני רוצה לקוות </w:t>
      </w:r>
      <w:r w:rsidRPr="00273B45">
        <w:rPr>
          <w:rFonts w:cs="David"/>
          <w:rtl/>
        </w:rPr>
        <w:t>–</w:t>
      </w:r>
      <w:r w:rsidRPr="00273B45">
        <w:rPr>
          <w:rFonts w:cs="David" w:hint="cs"/>
          <w:rtl/>
        </w:rPr>
        <w:t xml:space="preserve"> ואני אומר: אני בטוח, שהיא לא מודעת. </w:t>
      </w:r>
    </w:p>
    <w:p w14:paraId="71F64929" w14:textId="77777777" w:rsidR="00273B45" w:rsidRPr="00273B45" w:rsidRDefault="00273B45" w:rsidP="00273B45">
      <w:pPr>
        <w:bidi/>
        <w:rPr>
          <w:rFonts w:cs="David" w:hint="cs"/>
          <w:rtl/>
        </w:rPr>
      </w:pPr>
    </w:p>
    <w:p w14:paraId="1061A15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C77020A" w14:textId="77777777" w:rsidR="00273B45" w:rsidRPr="00273B45" w:rsidRDefault="00273B45" w:rsidP="00273B45">
      <w:pPr>
        <w:bidi/>
        <w:rPr>
          <w:rFonts w:cs="David" w:hint="cs"/>
          <w:rtl/>
        </w:rPr>
      </w:pPr>
    </w:p>
    <w:p w14:paraId="4C95EA09" w14:textId="77777777" w:rsidR="00273B45" w:rsidRPr="00273B45" w:rsidRDefault="00273B45" w:rsidP="00273B45">
      <w:pPr>
        <w:bidi/>
        <w:rPr>
          <w:rFonts w:cs="David" w:hint="cs"/>
          <w:rtl/>
        </w:rPr>
      </w:pPr>
      <w:r w:rsidRPr="00273B45">
        <w:rPr>
          <w:rFonts w:cs="David" w:hint="cs"/>
          <w:rtl/>
        </w:rPr>
        <w:tab/>
        <w:t>תודה רבה. הצבעה, בבקשה.</w:t>
      </w:r>
    </w:p>
    <w:p w14:paraId="2E404226" w14:textId="77777777" w:rsidR="00273B45" w:rsidRPr="00273B45" w:rsidRDefault="00273B45" w:rsidP="00273B45">
      <w:pPr>
        <w:bidi/>
        <w:rPr>
          <w:rFonts w:cs="David" w:hint="cs"/>
          <w:rtl/>
        </w:rPr>
      </w:pPr>
    </w:p>
    <w:p w14:paraId="72366E57"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2D33E4D6" w14:textId="77777777" w:rsidR="00273B45" w:rsidRPr="00273B45" w:rsidRDefault="00273B45" w:rsidP="00273B45">
      <w:pPr>
        <w:bidi/>
        <w:rPr>
          <w:rFonts w:cs="David" w:hint="cs"/>
          <w:rtl/>
        </w:rPr>
      </w:pPr>
    </w:p>
    <w:p w14:paraId="3ADEA881" w14:textId="77777777" w:rsidR="00273B45" w:rsidRPr="00273B45" w:rsidRDefault="00273B45" w:rsidP="00273B45">
      <w:pPr>
        <w:bidi/>
        <w:rPr>
          <w:rFonts w:cs="David" w:hint="cs"/>
          <w:rtl/>
        </w:rPr>
      </w:pPr>
      <w:r w:rsidRPr="00273B45">
        <w:rPr>
          <w:rFonts w:cs="David" w:hint="cs"/>
          <w:rtl/>
        </w:rPr>
        <w:tab/>
        <w:t>יש לי התייחסות קצרה.</w:t>
      </w:r>
    </w:p>
    <w:p w14:paraId="0AF330A3" w14:textId="77777777" w:rsidR="00273B45" w:rsidRPr="00273B45" w:rsidRDefault="00273B45" w:rsidP="00273B45">
      <w:pPr>
        <w:bidi/>
        <w:rPr>
          <w:rFonts w:cs="David" w:hint="cs"/>
          <w:rtl/>
        </w:rPr>
      </w:pPr>
    </w:p>
    <w:p w14:paraId="2E9D938A"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E31E30E" w14:textId="77777777" w:rsidR="00273B45" w:rsidRPr="00273B45" w:rsidRDefault="00273B45" w:rsidP="00273B45">
      <w:pPr>
        <w:bidi/>
        <w:rPr>
          <w:rFonts w:cs="David" w:hint="cs"/>
          <w:rtl/>
        </w:rPr>
      </w:pPr>
    </w:p>
    <w:p w14:paraId="0AE08CB2" w14:textId="77777777" w:rsidR="00273B45" w:rsidRPr="00273B45" w:rsidRDefault="00273B45" w:rsidP="00273B45">
      <w:pPr>
        <w:bidi/>
        <w:rPr>
          <w:rFonts w:cs="David" w:hint="cs"/>
          <w:rtl/>
        </w:rPr>
      </w:pPr>
      <w:r w:rsidRPr="00273B45">
        <w:rPr>
          <w:rFonts w:cs="David" w:hint="cs"/>
          <w:rtl/>
        </w:rPr>
        <w:tab/>
        <w:t>התייחסות קצרה, בבקשה.</w:t>
      </w:r>
    </w:p>
    <w:p w14:paraId="63823ED6" w14:textId="77777777" w:rsidR="00273B45" w:rsidRPr="00273B45" w:rsidRDefault="00273B45" w:rsidP="00273B45">
      <w:pPr>
        <w:bidi/>
        <w:rPr>
          <w:rFonts w:cs="David" w:hint="cs"/>
          <w:rtl/>
        </w:rPr>
      </w:pPr>
    </w:p>
    <w:p w14:paraId="16B17E19" w14:textId="77777777" w:rsidR="00273B45" w:rsidRPr="00273B45" w:rsidRDefault="00273B45" w:rsidP="00273B45">
      <w:pPr>
        <w:bidi/>
        <w:rPr>
          <w:rFonts w:cs="David" w:hint="cs"/>
          <w:u w:val="single"/>
          <w:rtl/>
        </w:rPr>
      </w:pPr>
      <w:r w:rsidRPr="00273B45">
        <w:rPr>
          <w:rFonts w:cs="David" w:hint="cs"/>
          <w:u w:val="single"/>
          <w:rtl/>
        </w:rPr>
        <w:t xml:space="preserve">אייל רק: </w:t>
      </w:r>
    </w:p>
    <w:p w14:paraId="323F3D34" w14:textId="77777777" w:rsidR="00273B45" w:rsidRPr="00273B45" w:rsidRDefault="00273B45" w:rsidP="00273B45">
      <w:pPr>
        <w:bidi/>
        <w:rPr>
          <w:rFonts w:cs="David" w:hint="cs"/>
          <w:rtl/>
        </w:rPr>
      </w:pPr>
    </w:p>
    <w:p w14:paraId="3F1BCF9A" w14:textId="77777777" w:rsidR="00273B45" w:rsidRPr="00273B45" w:rsidRDefault="00273B45" w:rsidP="00273B45">
      <w:pPr>
        <w:bidi/>
        <w:ind w:firstLine="567"/>
        <w:rPr>
          <w:rFonts w:cs="David" w:hint="cs"/>
          <w:rtl/>
        </w:rPr>
      </w:pPr>
      <w:r w:rsidRPr="00273B45">
        <w:rPr>
          <w:rFonts w:cs="David" w:hint="cs"/>
          <w:rtl/>
        </w:rPr>
        <w:t>התייחסות קצרה להערה של חבר הכנסת אריאל. יתר חברי התאגידים הסטטוטוריים מקבלים גמול מהחזר הוצאות לפי החקיקה. כל חוק קובע בעצמו, ורק המועצה להשכלה גבוהה אין לה הסמכה לזה.</w:t>
      </w:r>
    </w:p>
    <w:p w14:paraId="28F82D60" w14:textId="77777777" w:rsidR="00273B45" w:rsidRPr="00273B45" w:rsidRDefault="00273B45" w:rsidP="00273B45">
      <w:pPr>
        <w:bidi/>
        <w:rPr>
          <w:rFonts w:cs="David" w:hint="cs"/>
          <w:u w:val="single"/>
          <w:rtl/>
        </w:rPr>
      </w:pPr>
    </w:p>
    <w:p w14:paraId="53F17AF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2072D52" w14:textId="77777777" w:rsidR="00273B45" w:rsidRPr="00273B45" w:rsidRDefault="00273B45" w:rsidP="00273B45">
      <w:pPr>
        <w:bidi/>
        <w:rPr>
          <w:rFonts w:cs="David" w:hint="cs"/>
          <w:rtl/>
        </w:rPr>
      </w:pPr>
      <w:r w:rsidRPr="00273B45">
        <w:rPr>
          <w:rFonts w:cs="David" w:hint="cs"/>
          <w:rtl/>
        </w:rPr>
        <w:tab/>
      </w:r>
      <w:r w:rsidRPr="00273B45">
        <w:rPr>
          <w:rFonts w:cs="David" w:hint="cs"/>
          <w:rtl/>
        </w:rPr>
        <w:tab/>
      </w:r>
    </w:p>
    <w:p w14:paraId="18628998" w14:textId="77777777" w:rsidR="00273B45" w:rsidRPr="00273B45" w:rsidRDefault="00273B45" w:rsidP="00273B45">
      <w:pPr>
        <w:bidi/>
        <w:rPr>
          <w:rFonts w:cs="David" w:hint="cs"/>
          <w:rtl/>
        </w:rPr>
      </w:pPr>
      <w:r w:rsidRPr="00273B45">
        <w:rPr>
          <w:rFonts w:cs="David" w:hint="cs"/>
          <w:rtl/>
        </w:rPr>
        <w:tab/>
        <w:t>בוא אני אומר בנימה אישית, בפעם הראשונה, שכדאי שיתקיים דיון מעמיק בנושא ולא בתוקף הוועדה הזו.</w:t>
      </w:r>
    </w:p>
    <w:p w14:paraId="174547CA" w14:textId="77777777" w:rsidR="00273B45" w:rsidRPr="00273B45" w:rsidRDefault="00273B45" w:rsidP="00273B45">
      <w:pPr>
        <w:bidi/>
        <w:rPr>
          <w:rFonts w:cs="David" w:hint="cs"/>
          <w:rtl/>
        </w:rPr>
      </w:pPr>
    </w:p>
    <w:p w14:paraId="57DFD35E" w14:textId="77777777" w:rsidR="00273B45" w:rsidRPr="00273B45" w:rsidRDefault="00273B45" w:rsidP="00273B45">
      <w:pPr>
        <w:bidi/>
        <w:ind w:firstLine="567"/>
        <w:rPr>
          <w:rFonts w:cs="David" w:hint="cs"/>
          <w:rtl/>
        </w:rPr>
      </w:pPr>
      <w:r w:rsidRPr="00273B45">
        <w:rPr>
          <w:rFonts w:cs="David" w:hint="cs"/>
          <w:rtl/>
        </w:rPr>
        <w:t>מי בעד מתן פטור מחובת הנחה? מי נגד?  מי נמנע?</w:t>
      </w:r>
    </w:p>
    <w:p w14:paraId="40BCA5D3" w14:textId="77777777" w:rsidR="00273B45" w:rsidRPr="00273B45" w:rsidRDefault="00273B45" w:rsidP="00273B45">
      <w:pPr>
        <w:bidi/>
        <w:ind w:firstLine="567"/>
        <w:rPr>
          <w:rFonts w:cs="David" w:hint="cs"/>
          <w:rtl/>
        </w:rPr>
      </w:pPr>
    </w:p>
    <w:p w14:paraId="20325FFA" w14:textId="77777777" w:rsidR="00273B45" w:rsidRPr="00273B45" w:rsidRDefault="00273B45" w:rsidP="00273B45">
      <w:pPr>
        <w:bidi/>
        <w:ind w:firstLine="567"/>
        <w:rPr>
          <w:rFonts w:cs="David" w:hint="cs"/>
          <w:rtl/>
        </w:rPr>
      </w:pPr>
      <w:r w:rsidRPr="00273B45">
        <w:rPr>
          <w:rFonts w:cs="David" w:hint="cs"/>
          <w:rtl/>
        </w:rPr>
        <w:t xml:space="preserve">בעד- לא היו מצביעים. נגד- 8. נמנעו- 2. אי לכך, בקשתה לפטור של הממשלה למתן גמול לחברי המועצה להשכלה גבוהה, לא אושרה. </w:t>
      </w:r>
    </w:p>
    <w:p w14:paraId="4798C8DF" w14:textId="77777777" w:rsidR="00273B45" w:rsidRPr="00273B45" w:rsidRDefault="00273B45" w:rsidP="00273B45">
      <w:pPr>
        <w:bidi/>
        <w:ind w:left="567" w:firstLine="567"/>
        <w:rPr>
          <w:rFonts w:cs="David" w:hint="cs"/>
          <w:rtl/>
        </w:rPr>
      </w:pPr>
    </w:p>
    <w:p w14:paraId="4B5EDEB0" w14:textId="77777777" w:rsidR="00273B45" w:rsidRPr="00273B45" w:rsidRDefault="00273B45" w:rsidP="00273B45">
      <w:pPr>
        <w:bidi/>
        <w:ind w:left="567" w:firstLine="567"/>
        <w:rPr>
          <w:rFonts w:cs="David" w:hint="cs"/>
          <w:rtl/>
        </w:rPr>
      </w:pPr>
    </w:p>
    <w:p w14:paraId="1191F150" w14:textId="77777777" w:rsidR="00273B45" w:rsidRPr="00273B45" w:rsidRDefault="00273B45" w:rsidP="00273B45">
      <w:pPr>
        <w:bidi/>
        <w:ind w:left="567" w:firstLine="567"/>
        <w:rPr>
          <w:rFonts w:cs="David" w:hint="cs"/>
          <w:rtl/>
        </w:rPr>
      </w:pPr>
    </w:p>
    <w:p w14:paraId="26E348B4" w14:textId="77777777" w:rsidR="00273B45" w:rsidRPr="00273B45" w:rsidRDefault="00273B45" w:rsidP="00273B45">
      <w:pPr>
        <w:bidi/>
        <w:ind w:left="567" w:firstLine="567"/>
        <w:rPr>
          <w:rFonts w:cs="David" w:hint="cs"/>
          <w:rtl/>
        </w:rPr>
      </w:pPr>
    </w:p>
    <w:p w14:paraId="7868F588" w14:textId="77777777" w:rsidR="00273B45" w:rsidRPr="00273B45" w:rsidRDefault="00273B45" w:rsidP="00273B45">
      <w:pPr>
        <w:bidi/>
        <w:ind w:left="567" w:firstLine="567"/>
        <w:rPr>
          <w:rFonts w:cs="David" w:hint="cs"/>
          <w:rtl/>
        </w:rPr>
      </w:pPr>
    </w:p>
    <w:p w14:paraId="6DA061EF" w14:textId="77777777" w:rsidR="00273B45" w:rsidRPr="00273B45" w:rsidRDefault="00273B45" w:rsidP="00273B45">
      <w:pPr>
        <w:bidi/>
        <w:ind w:left="567" w:firstLine="567"/>
        <w:rPr>
          <w:rFonts w:cs="David" w:hint="cs"/>
          <w:rtl/>
        </w:rPr>
      </w:pPr>
    </w:p>
    <w:p w14:paraId="3CD9EDA8" w14:textId="77777777" w:rsidR="00273B45" w:rsidRPr="00273B45" w:rsidRDefault="00273B45" w:rsidP="00273B45">
      <w:pPr>
        <w:bidi/>
        <w:rPr>
          <w:rFonts w:cs="David" w:hint="cs"/>
          <w:u w:val="single"/>
          <w:rtl/>
        </w:rPr>
      </w:pPr>
      <w:r w:rsidRPr="00273B45">
        <w:rPr>
          <w:rFonts w:cs="David"/>
          <w:rtl/>
        </w:rPr>
        <w:br w:type="page"/>
      </w:r>
    </w:p>
    <w:p w14:paraId="0F7F2C29" w14:textId="77777777" w:rsidR="00273B45" w:rsidRPr="00273B45" w:rsidRDefault="00273B45" w:rsidP="00273B45">
      <w:pPr>
        <w:bidi/>
        <w:ind w:left="1134"/>
        <w:jc w:val="center"/>
        <w:rPr>
          <w:rFonts w:cs="David" w:hint="cs"/>
          <w:b/>
          <w:bCs/>
          <w:u w:val="single"/>
          <w:rtl/>
        </w:rPr>
      </w:pPr>
      <w:r w:rsidRPr="00273B45">
        <w:rPr>
          <w:rFonts w:cs="David" w:hint="cs"/>
          <w:b/>
          <w:bCs/>
          <w:u w:val="single"/>
          <w:rtl/>
        </w:rPr>
        <w:t>ד. בקשת ועדת העבודה, הרווחה והבריאות להקדמת הדיון בהצעת חוק הביטוח הלאומי (תיקון מס' 99), התשס"ז-2007 לפני הקריאה השניה והשלישית</w:t>
      </w:r>
    </w:p>
    <w:p w14:paraId="1CCDEA7A" w14:textId="77777777" w:rsidR="00273B45" w:rsidRPr="00273B45" w:rsidRDefault="00273B45" w:rsidP="00273B45">
      <w:pPr>
        <w:bidi/>
        <w:rPr>
          <w:rFonts w:cs="David" w:hint="cs"/>
          <w:u w:val="single"/>
          <w:rtl/>
        </w:rPr>
      </w:pPr>
    </w:p>
    <w:p w14:paraId="22A90C09" w14:textId="77777777" w:rsidR="00273B45" w:rsidRPr="00273B45" w:rsidRDefault="00273B45" w:rsidP="00273B45">
      <w:pPr>
        <w:bidi/>
        <w:rPr>
          <w:rFonts w:cs="David" w:hint="cs"/>
          <w:rtl/>
        </w:rPr>
      </w:pPr>
    </w:p>
    <w:p w14:paraId="4A3F743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F5A0545" w14:textId="77777777" w:rsidR="00273B45" w:rsidRPr="00273B45" w:rsidRDefault="00273B45" w:rsidP="00273B45">
      <w:pPr>
        <w:bidi/>
        <w:ind w:left="567" w:firstLine="567"/>
        <w:rPr>
          <w:rFonts w:cs="David" w:hint="cs"/>
          <w:rtl/>
        </w:rPr>
      </w:pPr>
    </w:p>
    <w:p w14:paraId="3B89171C" w14:textId="77777777" w:rsidR="00273B45" w:rsidRPr="00273B45" w:rsidRDefault="00273B45" w:rsidP="00273B45">
      <w:pPr>
        <w:bidi/>
        <w:ind w:firstLine="567"/>
        <w:rPr>
          <w:rFonts w:cs="David" w:hint="cs"/>
          <w:rtl/>
        </w:rPr>
      </w:pPr>
      <w:r w:rsidRPr="00273B45">
        <w:rPr>
          <w:rFonts w:cs="David" w:hint="cs"/>
          <w:rtl/>
        </w:rPr>
        <w:t>הנושא הבא על סדר היום גם מונח לכם בתוספות. בקשת ועדת העבודה, הרווחה והבריאות להקדמת הדיון בהצעת חוק הביטוח הלאומי (תיקון מס' 99), התשס"ז-2007 לפני הקריאה השניה והשלישית.</w:t>
      </w:r>
    </w:p>
    <w:p w14:paraId="15486E82" w14:textId="77777777" w:rsidR="00273B45" w:rsidRPr="00273B45" w:rsidRDefault="00273B45" w:rsidP="00273B45">
      <w:pPr>
        <w:bidi/>
        <w:rPr>
          <w:rFonts w:cs="David" w:hint="cs"/>
          <w:u w:val="single"/>
          <w:rtl/>
        </w:rPr>
      </w:pPr>
    </w:p>
    <w:p w14:paraId="16C422D5" w14:textId="77777777" w:rsidR="00273B45" w:rsidRPr="00273B45" w:rsidRDefault="00273B45" w:rsidP="00273B45">
      <w:pPr>
        <w:bidi/>
        <w:ind w:left="567"/>
        <w:rPr>
          <w:rFonts w:cs="David" w:hint="cs"/>
          <w:rtl/>
        </w:rPr>
      </w:pPr>
      <w:r w:rsidRPr="00273B45">
        <w:rPr>
          <w:rFonts w:cs="David" w:hint="cs"/>
          <w:rtl/>
        </w:rPr>
        <w:t xml:space="preserve"> כן, בבקשה, כבוד השר.</w:t>
      </w:r>
    </w:p>
    <w:p w14:paraId="7D79024B" w14:textId="77777777" w:rsidR="00273B45" w:rsidRPr="00273B45" w:rsidRDefault="00273B45" w:rsidP="00273B45">
      <w:pPr>
        <w:bidi/>
        <w:rPr>
          <w:rFonts w:cs="David" w:hint="cs"/>
          <w:u w:val="single"/>
          <w:rtl/>
        </w:rPr>
      </w:pPr>
      <w:r w:rsidRPr="00273B45">
        <w:rPr>
          <w:rFonts w:cs="David" w:hint="cs"/>
          <w:rtl/>
        </w:rPr>
        <w:tab/>
      </w:r>
    </w:p>
    <w:p w14:paraId="2659EAF0" w14:textId="77777777" w:rsidR="00273B45" w:rsidRPr="00273B45" w:rsidRDefault="00273B45" w:rsidP="00273B45">
      <w:pPr>
        <w:bidi/>
        <w:rPr>
          <w:rFonts w:cs="David" w:hint="cs"/>
          <w:u w:val="single"/>
          <w:rtl/>
        </w:rPr>
      </w:pPr>
      <w:r w:rsidRPr="00273B45">
        <w:rPr>
          <w:rFonts w:cs="David" w:hint="cs"/>
          <w:u w:val="single"/>
          <w:rtl/>
        </w:rPr>
        <w:t xml:space="preserve">שר הרווחה יצחק הרצוג: </w:t>
      </w:r>
    </w:p>
    <w:p w14:paraId="6296BE0B" w14:textId="77777777" w:rsidR="00273B45" w:rsidRPr="00273B45" w:rsidRDefault="00273B45" w:rsidP="00273B45">
      <w:pPr>
        <w:bidi/>
        <w:rPr>
          <w:rFonts w:cs="David" w:hint="cs"/>
          <w:rtl/>
        </w:rPr>
      </w:pPr>
    </w:p>
    <w:p w14:paraId="4C05A96D" w14:textId="77777777" w:rsidR="00273B45" w:rsidRPr="00273B45" w:rsidRDefault="00273B45" w:rsidP="00273B45">
      <w:pPr>
        <w:bidi/>
        <w:rPr>
          <w:rFonts w:cs="David" w:hint="cs"/>
          <w:rtl/>
        </w:rPr>
      </w:pPr>
      <w:r w:rsidRPr="00273B45">
        <w:rPr>
          <w:rFonts w:cs="David" w:hint="cs"/>
          <w:rtl/>
        </w:rPr>
        <w:tab/>
        <w:t>אני אסביר. הוועדה הזאת, הנכבדה, לפני כעשרה ימים, אישרה את הפטור בקריאה ראשונה. מדובר בניסוי שהכנסת אישרה בנוגע לגמלת הסיעוד, לאפשר במקום גמלה בעין, דהיינו בשירות דרך חברות, ניסוי שמאפשר להציע לאזרחים לקבל את זה בתשלום ולהתקשר עם העובד. אני עיכבתי את הניסוי מיולי לספטמבר, כדי לבנות ניסוי מושכל, להבטיח את טובת הקשיש לכל אורך הדרך, גם על פי הנחיות הועדה הזו. אנחנו רק צריכים לאשר את זה היום בקריאה שניה ושלישית כדי לא להיות בהפרת החוק, ואכן להפעיל בספטמבר את הניסוי. חבר הכנסת שרוני הואיל בטובו לגמור את העבודה הזו היום בבוקר. אני מבקש פשוט את אישורכם כדי שהכנסת תאשר את זה.</w:t>
      </w:r>
    </w:p>
    <w:p w14:paraId="104196FD" w14:textId="77777777" w:rsidR="00273B45" w:rsidRPr="00273B45" w:rsidRDefault="00273B45" w:rsidP="00273B45">
      <w:pPr>
        <w:bidi/>
        <w:rPr>
          <w:rFonts w:cs="David" w:hint="cs"/>
          <w:rtl/>
        </w:rPr>
      </w:pPr>
    </w:p>
    <w:p w14:paraId="3F4A19F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8D2D919" w14:textId="77777777" w:rsidR="00273B45" w:rsidRPr="00273B45" w:rsidRDefault="00273B45" w:rsidP="00273B45">
      <w:pPr>
        <w:bidi/>
        <w:rPr>
          <w:rFonts w:cs="David" w:hint="cs"/>
          <w:rtl/>
        </w:rPr>
      </w:pPr>
    </w:p>
    <w:p w14:paraId="6BDF48AE" w14:textId="77777777" w:rsidR="00273B45" w:rsidRPr="00273B45" w:rsidRDefault="00273B45" w:rsidP="00273B45">
      <w:pPr>
        <w:bidi/>
        <w:rPr>
          <w:rFonts w:cs="David" w:hint="cs"/>
          <w:rtl/>
        </w:rPr>
      </w:pPr>
      <w:r w:rsidRPr="00273B45">
        <w:rPr>
          <w:rFonts w:cs="David" w:hint="cs"/>
          <w:rtl/>
        </w:rPr>
        <w:tab/>
        <w:t>יש התייחסות, רבותיי?</w:t>
      </w:r>
    </w:p>
    <w:p w14:paraId="6FF428AE" w14:textId="77777777" w:rsidR="00273B45" w:rsidRPr="00273B45" w:rsidRDefault="00273B45" w:rsidP="00273B45">
      <w:pPr>
        <w:bidi/>
        <w:rPr>
          <w:rFonts w:cs="David" w:hint="cs"/>
          <w:rtl/>
        </w:rPr>
      </w:pPr>
    </w:p>
    <w:p w14:paraId="04C98397" w14:textId="77777777" w:rsidR="00273B45" w:rsidRPr="00273B45" w:rsidRDefault="00273B45" w:rsidP="00273B45">
      <w:pPr>
        <w:bidi/>
        <w:ind w:firstLine="567"/>
        <w:rPr>
          <w:rFonts w:cs="David" w:hint="cs"/>
          <w:rtl/>
        </w:rPr>
      </w:pPr>
      <w:r w:rsidRPr="00273B45">
        <w:rPr>
          <w:rFonts w:cs="David" w:hint="cs"/>
          <w:rtl/>
        </w:rPr>
        <w:t xml:space="preserve">מי בעד מתן הפטור? מי נגד? מי נמנע? </w:t>
      </w:r>
    </w:p>
    <w:p w14:paraId="41C9EC61" w14:textId="77777777" w:rsidR="00273B45" w:rsidRPr="00273B45" w:rsidRDefault="00273B45" w:rsidP="00273B45">
      <w:pPr>
        <w:bidi/>
        <w:ind w:left="567"/>
        <w:rPr>
          <w:rFonts w:cs="David" w:hint="cs"/>
          <w:rtl/>
        </w:rPr>
      </w:pPr>
    </w:p>
    <w:p w14:paraId="7A7E2BBD" w14:textId="77777777" w:rsidR="00273B45" w:rsidRPr="00273B45" w:rsidRDefault="00273B45" w:rsidP="00273B45">
      <w:pPr>
        <w:bidi/>
        <w:rPr>
          <w:rFonts w:cs="David" w:hint="cs"/>
          <w:u w:val="single"/>
          <w:rtl/>
        </w:rPr>
      </w:pPr>
      <w:r w:rsidRPr="00273B45">
        <w:rPr>
          <w:rFonts w:cs="David" w:hint="cs"/>
          <w:u w:val="single"/>
          <w:rtl/>
        </w:rPr>
        <w:t xml:space="preserve">שר הרווחה יצחק הרצוג: </w:t>
      </w:r>
    </w:p>
    <w:p w14:paraId="5560DE15" w14:textId="77777777" w:rsidR="00273B45" w:rsidRPr="00273B45" w:rsidRDefault="00273B45" w:rsidP="00273B45">
      <w:pPr>
        <w:bidi/>
        <w:ind w:left="567"/>
        <w:rPr>
          <w:rFonts w:cs="David" w:hint="cs"/>
          <w:rtl/>
        </w:rPr>
      </w:pPr>
    </w:p>
    <w:p w14:paraId="00349F2E" w14:textId="77777777" w:rsidR="00273B45" w:rsidRPr="00273B45" w:rsidRDefault="00273B45" w:rsidP="00273B45">
      <w:pPr>
        <w:bidi/>
        <w:ind w:firstLine="567"/>
        <w:rPr>
          <w:rFonts w:cs="David" w:hint="cs"/>
          <w:rtl/>
        </w:rPr>
      </w:pPr>
      <w:r w:rsidRPr="00273B45">
        <w:rPr>
          <w:rFonts w:cs="David" w:hint="cs"/>
          <w:rtl/>
        </w:rPr>
        <w:t>אני רק רוצה לומר שוב לפרוטוקול: הניסוי היה בצורה הכי מושכלת ואחראית. מנכ"ל משרדי בונה אותו עם הצוות של המשרד.</w:t>
      </w:r>
    </w:p>
    <w:p w14:paraId="7DCB4920" w14:textId="77777777" w:rsidR="00273B45" w:rsidRPr="00273B45" w:rsidRDefault="00273B45" w:rsidP="00273B45">
      <w:pPr>
        <w:bidi/>
        <w:ind w:left="567"/>
        <w:rPr>
          <w:rFonts w:cs="David" w:hint="cs"/>
          <w:rtl/>
        </w:rPr>
      </w:pPr>
    </w:p>
    <w:p w14:paraId="7AC1514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557F45F" w14:textId="77777777" w:rsidR="00273B45" w:rsidRPr="00273B45" w:rsidRDefault="00273B45" w:rsidP="00273B45">
      <w:pPr>
        <w:bidi/>
        <w:rPr>
          <w:rFonts w:cs="David" w:hint="cs"/>
          <w:rtl/>
        </w:rPr>
      </w:pPr>
    </w:p>
    <w:p w14:paraId="7A46C9C8" w14:textId="77777777" w:rsidR="00273B45" w:rsidRPr="00273B45" w:rsidRDefault="00273B45" w:rsidP="00273B45">
      <w:pPr>
        <w:bidi/>
        <w:rPr>
          <w:rFonts w:cs="David" w:hint="cs"/>
          <w:rtl/>
        </w:rPr>
      </w:pPr>
      <w:r w:rsidRPr="00273B45">
        <w:rPr>
          <w:rFonts w:cs="David" w:hint="cs"/>
          <w:rtl/>
        </w:rPr>
        <w:tab/>
        <w:t>עשרה בעד, אין מתנגדים אין נמנעים. אי לכך בקשת הפטור אושרה.</w:t>
      </w:r>
    </w:p>
    <w:p w14:paraId="08B805BB" w14:textId="77777777" w:rsidR="00273B45" w:rsidRPr="00273B45" w:rsidRDefault="00273B45" w:rsidP="00273B45">
      <w:pPr>
        <w:bidi/>
        <w:rPr>
          <w:rFonts w:cs="David" w:hint="cs"/>
          <w:rtl/>
        </w:rPr>
      </w:pPr>
    </w:p>
    <w:p w14:paraId="16C08504" w14:textId="77777777" w:rsidR="00273B45" w:rsidRPr="00273B45" w:rsidRDefault="00273B45" w:rsidP="00273B45">
      <w:pPr>
        <w:bidi/>
        <w:ind w:firstLine="567"/>
        <w:rPr>
          <w:rFonts w:cs="David" w:hint="cs"/>
          <w:rtl/>
        </w:rPr>
      </w:pPr>
      <w:r w:rsidRPr="00273B45">
        <w:rPr>
          <w:rFonts w:cs="David" w:hint="cs"/>
          <w:rtl/>
        </w:rPr>
        <w:t xml:space="preserve">אני מציע לשר לדבר עם חברתו לסיעה, שרת החינוך, איך להביא בקשה לפטור לכנסת. </w:t>
      </w:r>
    </w:p>
    <w:p w14:paraId="72BBB920" w14:textId="77777777" w:rsidR="00273B45" w:rsidRPr="00273B45" w:rsidRDefault="00273B45" w:rsidP="00273B45">
      <w:pPr>
        <w:bidi/>
        <w:ind w:firstLine="567"/>
        <w:rPr>
          <w:rFonts w:cs="David" w:hint="cs"/>
          <w:rtl/>
        </w:rPr>
      </w:pPr>
    </w:p>
    <w:p w14:paraId="26B9F630" w14:textId="77777777" w:rsidR="00273B45" w:rsidRPr="00273B45" w:rsidRDefault="00273B45" w:rsidP="00273B45">
      <w:pPr>
        <w:bidi/>
        <w:rPr>
          <w:rFonts w:cs="David" w:hint="cs"/>
          <w:u w:val="single"/>
          <w:rtl/>
        </w:rPr>
      </w:pPr>
      <w:r w:rsidRPr="00273B45">
        <w:rPr>
          <w:rFonts w:cs="David" w:hint="cs"/>
          <w:u w:val="single"/>
          <w:rtl/>
        </w:rPr>
        <w:t>קריאה:</w:t>
      </w:r>
    </w:p>
    <w:p w14:paraId="47266920" w14:textId="77777777" w:rsidR="00273B45" w:rsidRPr="00273B45" w:rsidRDefault="00273B45" w:rsidP="00273B45">
      <w:pPr>
        <w:bidi/>
        <w:rPr>
          <w:rFonts w:cs="David" w:hint="cs"/>
          <w:b/>
          <w:bCs/>
          <w:u w:val="single"/>
          <w:rtl/>
        </w:rPr>
      </w:pPr>
    </w:p>
    <w:p w14:paraId="279BDABA" w14:textId="77777777" w:rsidR="00273B45" w:rsidRPr="00273B45" w:rsidRDefault="00273B45" w:rsidP="00273B45">
      <w:pPr>
        <w:bidi/>
        <w:rPr>
          <w:rFonts w:cs="David" w:hint="cs"/>
          <w:rtl/>
        </w:rPr>
      </w:pPr>
      <w:r w:rsidRPr="00273B45">
        <w:rPr>
          <w:rFonts w:cs="David" w:hint="cs"/>
          <w:rtl/>
        </w:rPr>
        <w:tab/>
        <w:t>בואו נתקדם, יש לנו דיון חשוב שאנחנו צריכים לצאת אליו.</w:t>
      </w:r>
    </w:p>
    <w:p w14:paraId="2122CCD7" w14:textId="77777777" w:rsidR="00273B45" w:rsidRPr="00273B45" w:rsidRDefault="00273B45" w:rsidP="00273B45">
      <w:pPr>
        <w:bidi/>
        <w:rPr>
          <w:rFonts w:cs="David" w:hint="cs"/>
          <w:rtl/>
        </w:rPr>
      </w:pPr>
    </w:p>
    <w:p w14:paraId="4F19219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22A23EE" w14:textId="77777777" w:rsidR="00273B45" w:rsidRPr="00273B45" w:rsidRDefault="00273B45" w:rsidP="00273B45">
      <w:pPr>
        <w:bidi/>
        <w:rPr>
          <w:rFonts w:cs="David" w:hint="cs"/>
          <w:rtl/>
        </w:rPr>
      </w:pPr>
    </w:p>
    <w:p w14:paraId="75B109EB" w14:textId="77777777" w:rsidR="00273B45" w:rsidRPr="00273B45" w:rsidRDefault="00273B45" w:rsidP="00273B45">
      <w:pPr>
        <w:bidi/>
        <w:rPr>
          <w:rFonts w:cs="David" w:hint="cs"/>
          <w:rtl/>
        </w:rPr>
      </w:pPr>
      <w:r w:rsidRPr="00273B45">
        <w:rPr>
          <w:rFonts w:cs="David" w:hint="cs"/>
          <w:rtl/>
        </w:rPr>
        <w:tab/>
        <w:t xml:space="preserve">אם תהיו יעילים וטובים, כמו שהייתם עד עכשיו </w:t>
      </w:r>
      <w:r w:rsidRPr="00273B45">
        <w:rPr>
          <w:rFonts w:cs="David"/>
          <w:rtl/>
        </w:rPr>
        <w:t>–</w:t>
      </w:r>
      <w:r w:rsidRPr="00273B45">
        <w:rPr>
          <w:rFonts w:cs="David" w:hint="cs"/>
          <w:rtl/>
        </w:rPr>
        <w:t xml:space="preserve"> מוסכם עלי.</w:t>
      </w:r>
    </w:p>
    <w:p w14:paraId="23D67FDF" w14:textId="77777777" w:rsidR="00273B45" w:rsidRPr="00273B45" w:rsidRDefault="00273B45" w:rsidP="00273B45">
      <w:pPr>
        <w:bidi/>
        <w:rPr>
          <w:rFonts w:cs="David" w:hint="cs"/>
          <w:rtl/>
        </w:rPr>
      </w:pPr>
    </w:p>
    <w:p w14:paraId="76F45F75" w14:textId="77777777" w:rsidR="00273B45" w:rsidRPr="00273B45" w:rsidRDefault="00273B45" w:rsidP="00273B45">
      <w:pPr>
        <w:bidi/>
        <w:rPr>
          <w:rFonts w:cs="David" w:hint="cs"/>
          <w:rtl/>
        </w:rPr>
      </w:pPr>
      <w:r w:rsidRPr="00273B45">
        <w:rPr>
          <w:rFonts w:cs="David" w:hint="cs"/>
          <w:rtl/>
        </w:rPr>
        <w:tab/>
        <w:t>חבר הכנסת רובי ריבלין. אני יכול לומר לך חבר הכנסת רובי ריבלין, לנאדיה חילו לא הייתי נותן להיכנס בצורה רמה כמו שנכנסת עכשיו. לשם הגילוי הנאות.</w:t>
      </w:r>
    </w:p>
    <w:p w14:paraId="17FEF65B" w14:textId="77777777" w:rsidR="00273B45" w:rsidRPr="00273B45" w:rsidRDefault="00273B45" w:rsidP="00273B45">
      <w:pPr>
        <w:bidi/>
        <w:rPr>
          <w:rFonts w:cs="David" w:hint="cs"/>
          <w:rtl/>
        </w:rPr>
      </w:pPr>
    </w:p>
    <w:p w14:paraId="2B3DB56F" w14:textId="77777777" w:rsidR="00273B45" w:rsidRPr="00273B45" w:rsidRDefault="00273B45" w:rsidP="00273B45">
      <w:pPr>
        <w:bidi/>
        <w:rPr>
          <w:rFonts w:cs="David" w:hint="cs"/>
          <w:u w:val="single"/>
          <w:rtl/>
        </w:rPr>
      </w:pPr>
      <w:r w:rsidRPr="00273B45">
        <w:rPr>
          <w:rFonts w:cs="David" w:hint="cs"/>
          <w:u w:val="single"/>
          <w:rtl/>
        </w:rPr>
        <w:t>רובי ריבלין:</w:t>
      </w:r>
    </w:p>
    <w:p w14:paraId="79663BE3" w14:textId="77777777" w:rsidR="00273B45" w:rsidRPr="00273B45" w:rsidRDefault="00273B45" w:rsidP="00273B45">
      <w:pPr>
        <w:bidi/>
        <w:rPr>
          <w:rFonts w:cs="David" w:hint="cs"/>
          <w:b/>
          <w:bCs/>
          <w:u w:val="single"/>
          <w:rtl/>
        </w:rPr>
      </w:pPr>
    </w:p>
    <w:p w14:paraId="62146820" w14:textId="77777777" w:rsidR="00273B45" w:rsidRPr="00273B45" w:rsidRDefault="00273B45" w:rsidP="00273B45">
      <w:pPr>
        <w:bidi/>
        <w:rPr>
          <w:rFonts w:cs="David" w:hint="cs"/>
          <w:rtl/>
        </w:rPr>
      </w:pPr>
      <w:r w:rsidRPr="00273B45">
        <w:rPr>
          <w:rFonts w:cs="David" w:hint="cs"/>
          <w:rtl/>
        </w:rPr>
        <w:tab/>
        <w:t>אני מתנצל אדוני היושב ראש.</w:t>
      </w:r>
    </w:p>
    <w:p w14:paraId="43EB8CC9" w14:textId="77777777" w:rsidR="00273B45" w:rsidRPr="00273B45" w:rsidRDefault="00273B45" w:rsidP="00273B45">
      <w:pPr>
        <w:bidi/>
        <w:rPr>
          <w:rFonts w:cs="David" w:hint="cs"/>
          <w:rtl/>
        </w:rPr>
      </w:pPr>
    </w:p>
    <w:p w14:paraId="3E84C9D8" w14:textId="77777777" w:rsidR="00273B45" w:rsidRPr="00273B45" w:rsidRDefault="00273B45" w:rsidP="00273B45">
      <w:pPr>
        <w:bidi/>
        <w:rPr>
          <w:rFonts w:cs="David" w:hint="cs"/>
          <w:rtl/>
        </w:rPr>
      </w:pPr>
    </w:p>
    <w:p w14:paraId="0740409C" w14:textId="77777777" w:rsidR="00273B45" w:rsidRPr="00273B45" w:rsidRDefault="00273B45" w:rsidP="00273B45">
      <w:pPr>
        <w:bidi/>
        <w:rPr>
          <w:rFonts w:cs="David" w:hint="cs"/>
          <w:rtl/>
        </w:rPr>
      </w:pPr>
    </w:p>
    <w:p w14:paraId="46FB4BAE" w14:textId="77777777" w:rsidR="00273B45" w:rsidRPr="00273B45" w:rsidRDefault="00273B45" w:rsidP="00273B45">
      <w:pPr>
        <w:bidi/>
        <w:jc w:val="center"/>
        <w:rPr>
          <w:rFonts w:cs="David" w:hint="cs"/>
          <w:b/>
          <w:bCs/>
          <w:u w:val="single"/>
          <w:rtl/>
        </w:rPr>
      </w:pPr>
      <w:r w:rsidRPr="00273B45">
        <w:rPr>
          <w:rFonts w:cs="David" w:hint="cs"/>
          <w:b/>
          <w:bCs/>
          <w:u w:val="single"/>
          <w:rtl/>
        </w:rPr>
        <w:t>ה. חילופין בראשות ועדת המדע והטכנולוגיה</w:t>
      </w:r>
    </w:p>
    <w:p w14:paraId="31933617" w14:textId="77777777" w:rsidR="00273B45" w:rsidRPr="00273B45" w:rsidRDefault="00273B45" w:rsidP="00273B45">
      <w:pPr>
        <w:bidi/>
        <w:rPr>
          <w:rFonts w:cs="David" w:hint="cs"/>
          <w:rtl/>
        </w:rPr>
      </w:pPr>
    </w:p>
    <w:p w14:paraId="778EEF10" w14:textId="77777777" w:rsidR="00273B45" w:rsidRPr="00273B45" w:rsidRDefault="00273B45" w:rsidP="00273B45">
      <w:pPr>
        <w:bidi/>
        <w:rPr>
          <w:rFonts w:cs="David" w:hint="cs"/>
          <w:u w:val="single"/>
          <w:rtl/>
        </w:rPr>
      </w:pPr>
    </w:p>
    <w:p w14:paraId="4176296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D203B19" w14:textId="77777777" w:rsidR="00273B45" w:rsidRPr="00273B45" w:rsidRDefault="00273B45" w:rsidP="00273B45">
      <w:pPr>
        <w:bidi/>
        <w:rPr>
          <w:rFonts w:cs="David" w:hint="cs"/>
          <w:rtl/>
        </w:rPr>
      </w:pPr>
    </w:p>
    <w:p w14:paraId="08881BA2" w14:textId="77777777" w:rsidR="00273B45" w:rsidRPr="00273B45" w:rsidRDefault="00273B45" w:rsidP="00273B45">
      <w:pPr>
        <w:bidi/>
        <w:rPr>
          <w:rFonts w:cs="David" w:hint="cs"/>
          <w:rtl/>
        </w:rPr>
      </w:pPr>
      <w:r w:rsidRPr="00273B45">
        <w:rPr>
          <w:rFonts w:cs="David" w:hint="cs"/>
          <w:rtl/>
        </w:rPr>
        <w:tab/>
        <w:t xml:space="preserve">בתוספת שלפניכם, חילופין בראשות ועדת המדע והטכנולוגיה </w:t>
      </w:r>
      <w:r w:rsidRPr="00273B45">
        <w:rPr>
          <w:rFonts w:cs="David"/>
          <w:rtl/>
        </w:rPr>
        <w:t>–</w:t>
      </w:r>
      <w:r w:rsidRPr="00273B45">
        <w:rPr>
          <w:rFonts w:cs="David" w:hint="cs"/>
          <w:rtl/>
        </w:rPr>
        <w:t xml:space="preserve"> כפי שידוע לחברי ועדת הכנסת, בתחילת הקדנציה היו אמורים להיות חילופים בוועדה לפניות הציבור בין חברת הכנסת סופה לנדבר שמכהנת כיום כיושבת ראש הוועדה, לבין חבר הכנסת בני אלון. בהבנות שהגיעו סוכם שחברת הכנסת סופה לנדבר ממשיכה עד סוף הקדנציה בוועדת פניות הציבור, וחבר הכנסת בני אילון ישמש כיושב ראש ועדת המדע מרגע שיוצבע בתוך הוועדה. </w:t>
      </w:r>
    </w:p>
    <w:p w14:paraId="6898B88B" w14:textId="77777777" w:rsidR="00273B45" w:rsidRPr="00273B45" w:rsidRDefault="00273B45" w:rsidP="00273B45">
      <w:pPr>
        <w:bidi/>
        <w:rPr>
          <w:rFonts w:cs="David" w:hint="cs"/>
          <w:rtl/>
        </w:rPr>
      </w:pPr>
    </w:p>
    <w:p w14:paraId="45EC8A28" w14:textId="77777777" w:rsidR="00273B45" w:rsidRPr="00273B45" w:rsidRDefault="00273B45" w:rsidP="00273B45">
      <w:pPr>
        <w:bidi/>
        <w:rPr>
          <w:rFonts w:cs="David" w:hint="cs"/>
          <w:rtl/>
        </w:rPr>
      </w:pPr>
      <w:r w:rsidRPr="00273B45">
        <w:rPr>
          <w:rFonts w:cs="David" w:hint="cs"/>
          <w:rtl/>
        </w:rPr>
        <w:tab/>
        <w:t>ועדת המדע מופקדת היום, זמנית, בידיו של חבר הכנסת זבולון אורלב.</w:t>
      </w:r>
    </w:p>
    <w:p w14:paraId="1E7CFC52" w14:textId="77777777" w:rsidR="00273B45" w:rsidRPr="00273B45" w:rsidRDefault="00273B45" w:rsidP="00273B45">
      <w:pPr>
        <w:bidi/>
        <w:rPr>
          <w:rFonts w:cs="David" w:hint="cs"/>
          <w:rtl/>
        </w:rPr>
      </w:pPr>
    </w:p>
    <w:p w14:paraId="3BE89CD2" w14:textId="77777777" w:rsidR="00273B45" w:rsidRPr="00273B45" w:rsidRDefault="00273B45" w:rsidP="00273B45">
      <w:pPr>
        <w:pStyle w:val="Heading5"/>
        <w:jc w:val="left"/>
        <w:rPr>
          <w:rFonts w:hint="cs"/>
          <w:rtl/>
        </w:rPr>
      </w:pPr>
      <w:r w:rsidRPr="00273B45">
        <w:rPr>
          <w:rFonts w:hint="cs"/>
          <w:u w:val="single"/>
          <w:rtl/>
        </w:rPr>
        <w:t>אביגדור יצחקי:</w:t>
      </w:r>
    </w:p>
    <w:p w14:paraId="65D5059E" w14:textId="77777777" w:rsidR="00273B45" w:rsidRPr="00273B45" w:rsidRDefault="00273B45" w:rsidP="00273B45">
      <w:pPr>
        <w:pStyle w:val="Heading5"/>
        <w:jc w:val="left"/>
        <w:rPr>
          <w:rFonts w:hint="cs"/>
          <w:rtl/>
        </w:rPr>
      </w:pPr>
    </w:p>
    <w:p w14:paraId="38457CBA" w14:textId="77777777" w:rsidR="00273B45" w:rsidRPr="00273B45" w:rsidRDefault="00273B45" w:rsidP="00273B45">
      <w:pPr>
        <w:bidi/>
        <w:rPr>
          <w:rFonts w:cs="David" w:hint="cs"/>
          <w:rtl/>
        </w:rPr>
      </w:pPr>
      <w:r w:rsidRPr="00273B45">
        <w:rPr>
          <w:rFonts w:cs="David" w:hint="cs"/>
          <w:rtl/>
        </w:rPr>
        <w:tab/>
        <w:t xml:space="preserve">מי סיכם את זה? </w:t>
      </w:r>
    </w:p>
    <w:p w14:paraId="5CCECED9" w14:textId="77777777" w:rsidR="00273B45" w:rsidRPr="00273B45" w:rsidRDefault="00273B45" w:rsidP="00273B45">
      <w:pPr>
        <w:bidi/>
        <w:rPr>
          <w:rFonts w:cs="David" w:hint="cs"/>
          <w:rtl/>
        </w:rPr>
      </w:pPr>
    </w:p>
    <w:p w14:paraId="04E24E86" w14:textId="77777777" w:rsidR="00273B45" w:rsidRPr="00273B45" w:rsidRDefault="00273B45" w:rsidP="00273B45">
      <w:pPr>
        <w:bidi/>
        <w:rPr>
          <w:rFonts w:cs="David" w:hint="cs"/>
          <w:u w:val="single"/>
          <w:rtl/>
        </w:rPr>
      </w:pPr>
      <w:r w:rsidRPr="00273B45">
        <w:rPr>
          <w:rFonts w:cs="David" w:hint="cs"/>
          <w:u w:val="single"/>
          <w:rtl/>
        </w:rPr>
        <w:t>קריאות:</w:t>
      </w:r>
    </w:p>
    <w:p w14:paraId="78EB2F89" w14:textId="77777777" w:rsidR="00273B45" w:rsidRPr="00273B45" w:rsidRDefault="00273B45" w:rsidP="00273B45">
      <w:pPr>
        <w:bidi/>
        <w:rPr>
          <w:rFonts w:cs="David" w:hint="cs"/>
          <w:rtl/>
        </w:rPr>
      </w:pPr>
      <w:r w:rsidRPr="00273B45">
        <w:rPr>
          <w:rFonts w:cs="David" w:hint="cs"/>
          <w:rtl/>
        </w:rPr>
        <w:tab/>
      </w:r>
    </w:p>
    <w:p w14:paraId="718B9832" w14:textId="77777777" w:rsidR="00273B45" w:rsidRPr="00273B45" w:rsidRDefault="00273B45" w:rsidP="00273B45">
      <w:pPr>
        <w:numPr>
          <w:ilvl w:val="0"/>
          <w:numId w:val="8"/>
        </w:numPr>
        <w:overflowPunct w:val="0"/>
        <w:autoSpaceDE w:val="0"/>
        <w:autoSpaceDN w:val="0"/>
        <w:bidi/>
        <w:adjustRightInd w:val="0"/>
        <w:ind w:right="0"/>
        <w:jc w:val="both"/>
        <w:textAlignment w:val="baseline"/>
        <w:rPr>
          <w:rFonts w:cs="David" w:hint="cs"/>
          <w:rtl/>
        </w:rPr>
      </w:pPr>
      <w:r w:rsidRPr="00273B45">
        <w:rPr>
          <w:rFonts w:cs="David" w:hint="cs"/>
          <w:rtl/>
        </w:rPr>
        <w:t>- -</w:t>
      </w:r>
    </w:p>
    <w:p w14:paraId="135AB911" w14:textId="77777777" w:rsidR="00273B45" w:rsidRPr="00273B45" w:rsidRDefault="00273B45" w:rsidP="00273B45">
      <w:pPr>
        <w:bidi/>
        <w:ind w:left="570"/>
        <w:rPr>
          <w:rFonts w:cs="David" w:hint="cs"/>
          <w:rtl/>
        </w:rPr>
      </w:pPr>
    </w:p>
    <w:p w14:paraId="1A7A813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8BCE69C" w14:textId="77777777" w:rsidR="00273B45" w:rsidRPr="00273B45" w:rsidRDefault="00273B45" w:rsidP="00273B45">
      <w:pPr>
        <w:bidi/>
        <w:rPr>
          <w:rFonts w:cs="David" w:hint="cs"/>
          <w:rtl/>
        </w:rPr>
      </w:pPr>
    </w:p>
    <w:p w14:paraId="31E7ECA1" w14:textId="77777777" w:rsidR="00273B45" w:rsidRPr="00273B45" w:rsidRDefault="00273B45" w:rsidP="00273B45">
      <w:pPr>
        <w:bidi/>
        <w:rPr>
          <w:rFonts w:cs="David" w:hint="cs"/>
          <w:rtl/>
        </w:rPr>
      </w:pPr>
      <w:r w:rsidRPr="00273B45">
        <w:rPr>
          <w:rFonts w:cs="David" w:hint="cs"/>
          <w:rtl/>
        </w:rPr>
        <w:tab/>
        <w:t>אני אומר לך עם מי זה סוכם, ראש הממשלה באמצעות מזכיר הממשלה, מר עובד יחזקאל.</w:t>
      </w:r>
    </w:p>
    <w:p w14:paraId="296D9CEE" w14:textId="77777777" w:rsidR="00273B45" w:rsidRPr="00273B45" w:rsidRDefault="00273B45" w:rsidP="00273B45">
      <w:pPr>
        <w:bidi/>
        <w:rPr>
          <w:rFonts w:cs="David" w:hint="cs"/>
          <w:rtl/>
        </w:rPr>
      </w:pPr>
    </w:p>
    <w:p w14:paraId="6D2A1207" w14:textId="77777777" w:rsidR="00273B45" w:rsidRPr="00273B45" w:rsidRDefault="00273B45" w:rsidP="00273B45">
      <w:pPr>
        <w:bidi/>
        <w:rPr>
          <w:rFonts w:cs="David" w:hint="cs"/>
          <w:u w:val="single"/>
          <w:rtl/>
        </w:rPr>
      </w:pPr>
      <w:r w:rsidRPr="00273B45">
        <w:rPr>
          <w:rFonts w:cs="David" w:hint="cs"/>
          <w:u w:val="single"/>
          <w:rtl/>
        </w:rPr>
        <w:t>קריאות:</w:t>
      </w:r>
    </w:p>
    <w:p w14:paraId="02027FE5" w14:textId="77777777" w:rsidR="00273B45" w:rsidRPr="00273B45" w:rsidRDefault="00273B45" w:rsidP="00273B45">
      <w:pPr>
        <w:bidi/>
        <w:rPr>
          <w:rFonts w:cs="David" w:hint="cs"/>
          <w:rtl/>
        </w:rPr>
      </w:pPr>
    </w:p>
    <w:p w14:paraId="34F136A7" w14:textId="77777777" w:rsidR="00273B45" w:rsidRPr="00273B45" w:rsidRDefault="00273B45" w:rsidP="00273B45">
      <w:pPr>
        <w:numPr>
          <w:ilvl w:val="0"/>
          <w:numId w:val="8"/>
        </w:numPr>
        <w:overflowPunct w:val="0"/>
        <w:autoSpaceDE w:val="0"/>
        <w:autoSpaceDN w:val="0"/>
        <w:bidi/>
        <w:adjustRightInd w:val="0"/>
        <w:ind w:right="0"/>
        <w:jc w:val="both"/>
        <w:textAlignment w:val="baseline"/>
        <w:rPr>
          <w:rFonts w:cs="David" w:hint="cs"/>
          <w:rtl/>
        </w:rPr>
      </w:pPr>
      <w:r w:rsidRPr="00273B45">
        <w:rPr>
          <w:rFonts w:cs="David" w:hint="cs"/>
          <w:rtl/>
        </w:rPr>
        <w:t>- -</w:t>
      </w:r>
    </w:p>
    <w:p w14:paraId="24CA82EF" w14:textId="77777777" w:rsidR="00273B45" w:rsidRPr="00273B45" w:rsidRDefault="00273B45" w:rsidP="00273B45">
      <w:pPr>
        <w:bidi/>
        <w:rPr>
          <w:rFonts w:cs="David" w:hint="cs"/>
          <w:rtl/>
        </w:rPr>
      </w:pPr>
    </w:p>
    <w:p w14:paraId="080DC24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2E2BACB" w14:textId="77777777" w:rsidR="00273B45" w:rsidRPr="00273B45" w:rsidRDefault="00273B45" w:rsidP="00273B45">
      <w:pPr>
        <w:bidi/>
        <w:rPr>
          <w:rFonts w:cs="David" w:hint="cs"/>
          <w:rtl/>
        </w:rPr>
      </w:pPr>
    </w:p>
    <w:p w14:paraId="1F24BC8A" w14:textId="77777777" w:rsidR="00273B45" w:rsidRPr="00273B45" w:rsidRDefault="00273B45" w:rsidP="00273B45">
      <w:pPr>
        <w:bidi/>
        <w:rPr>
          <w:rFonts w:cs="David" w:hint="cs"/>
          <w:rtl/>
        </w:rPr>
      </w:pPr>
      <w:r w:rsidRPr="00273B45">
        <w:rPr>
          <w:rFonts w:cs="David" w:hint="cs"/>
          <w:rtl/>
        </w:rPr>
        <w:tab/>
        <w:t>בגלל זה אני אומר לכם. חזקה עליכם שאם אני מביא את זה - - -</w:t>
      </w:r>
    </w:p>
    <w:p w14:paraId="5F61B5D9" w14:textId="77777777" w:rsidR="00273B45" w:rsidRPr="00273B45" w:rsidRDefault="00273B45" w:rsidP="00273B45">
      <w:pPr>
        <w:bidi/>
        <w:rPr>
          <w:rFonts w:cs="David" w:hint="cs"/>
          <w:rtl/>
        </w:rPr>
      </w:pPr>
    </w:p>
    <w:p w14:paraId="428A3D1E" w14:textId="77777777" w:rsidR="00273B45" w:rsidRPr="00273B45" w:rsidRDefault="00273B45" w:rsidP="00273B45">
      <w:pPr>
        <w:pStyle w:val="Heading5"/>
        <w:jc w:val="left"/>
        <w:rPr>
          <w:rFonts w:hint="cs"/>
          <w:rtl/>
        </w:rPr>
      </w:pPr>
      <w:r w:rsidRPr="00273B45">
        <w:rPr>
          <w:rFonts w:hint="cs"/>
          <w:u w:val="single"/>
          <w:rtl/>
        </w:rPr>
        <w:t>אביגדור יצחקי:</w:t>
      </w:r>
    </w:p>
    <w:p w14:paraId="4C578855" w14:textId="77777777" w:rsidR="00273B45" w:rsidRPr="00273B45" w:rsidRDefault="00273B45" w:rsidP="00273B45">
      <w:pPr>
        <w:bidi/>
        <w:rPr>
          <w:rFonts w:cs="David" w:hint="cs"/>
          <w:rtl/>
        </w:rPr>
      </w:pPr>
      <w:r w:rsidRPr="00273B45">
        <w:rPr>
          <w:rFonts w:cs="David" w:hint="cs"/>
          <w:rtl/>
        </w:rPr>
        <w:tab/>
      </w:r>
    </w:p>
    <w:p w14:paraId="5515F5F3" w14:textId="77777777" w:rsidR="00273B45" w:rsidRPr="00273B45" w:rsidRDefault="00273B45" w:rsidP="00273B45">
      <w:pPr>
        <w:bidi/>
        <w:ind w:firstLine="567"/>
        <w:rPr>
          <w:rFonts w:cs="David" w:hint="cs"/>
          <w:rtl/>
        </w:rPr>
      </w:pPr>
      <w:r w:rsidRPr="00273B45">
        <w:rPr>
          <w:rFonts w:cs="David" w:hint="cs"/>
          <w:rtl/>
        </w:rPr>
        <w:t>אני לא יודע את זה, אדוני היושב ראש. הסיכום הזה ממש לא מקובל עלינו. אני מבקש לא להעביר את זה היום, מפני שאנחנו לא יודעים את זה.</w:t>
      </w:r>
    </w:p>
    <w:p w14:paraId="468959A6" w14:textId="77777777" w:rsidR="00273B45" w:rsidRPr="00273B45" w:rsidRDefault="00273B45" w:rsidP="00273B45">
      <w:pPr>
        <w:bidi/>
        <w:rPr>
          <w:rFonts w:cs="David" w:hint="cs"/>
          <w:u w:val="single"/>
          <w:rtl/>
        </w:rPr>
      </w:pPr>
    </w:p>
    <w:p w14:paraId="1E40FE23" w14:textId="77777777" w:rsidR="00273B45" w:rsidRPr="00273B45" w:rsidRDefault="00273B45" w:rsidP="00273B45">
      <w:pPr>
        <w:bidi/>
        <w:rPr>
          <w:rFonts w:cs="David" w:hint="cs"/>
          <w:u w:val="single"/>
          <w:rtl/>
        </w:rPr>
      </w:pPr>
      <w:r w:rsidRPr="00273B45">
        <w:rPr>
          <w:rFonts w:cs="David" w:hint="cs"/>
          <w:u w:val="single"/>
          <w:rtl/>
        </w:rPr>
        <w:t>גדעון סער:</w:t>
      </w:r>
    </w:p>
    <w:p w14:paraId="3E624D78" w14:textId="77777777" w:rsidR="00273B45" w:rsidRPr="00273B45" w:rsidRDefault="00273B45" w:rsidP="00273B45">
      <w:pPr>
        <w:bidi/>
        <w:rPr>
          <w:rFonts w:cs="David" w:hint="cs"/>
          <w:u w:val="single"/>
          <w:rtl/>
        </w:rPr>
      </w:pPr>
    </w:p>
    <w:p w14:paraId="5C42DCBE" w14:textId="77777777" w:rsidR="00273B45" w:rsidRPr="00273B45" w:rsidRDefault="00273B45" w:rsidP="00273B45">
      <w:pPr>
        <w:bidi/>
        <w:rPr>
          <w:rFonts w:cs="David" w:hint="cs"/>
          <w:rtl/>
        </w:rPr>
      </w:pPr>
      <w:r w:rsidRPr="00273B45">
        <w:rPr>
          <w:rFonts w:cs="David" w:hint="cs"/>
          <w:rtl/>
        </w:rPr>
        <w:tab/>
        <w:t xml:space="preserve"> אני רוצה להודיע ליושב ראש הוועדה שהמפלגה הגדולה ביותר נפלה והוא יכול להמשיך לנהל את הישיבה. </w:t>
      </w:r>
    </w:p>
    <w:p w14:paraId="0C1B514C" w14:textId="77777777" w:rsidR="00273B45" w:rsidRPr="00273B45" w:rsidRDefault="00273B45" w:rsidP="00273B45">
      <w:pPr>
        <w:bidi/>
        <w:rPr>
          <w:rFonts w:cs="David" w:hint="cs"/>
          <w:rtl/>
        </w:rPr>
      </w:pPr>
    </w:p>
    <w:p w14:paraId="0F0A9625" w14:textId="77777777" w:rsidR="00273B45" w:rsidRPr="00273B45" w:rsidRDefault="00273B45" w:rsidP="00273B45">
      <w:pPr>
        <w:bidi/>
        <w:rPr>
          <w:rFonts w:cs="David" w:hint="cs"/>
          <w:u w:val="single"/>
          <w:rtl/>
        </w:rPr>
      </w:pPr>
      <w:r w:rsidRPr="00273B45">
        <w:rPr>
          <w:rFonts w:cs="David" w:hint="cs"/>
          <w:u w:val="single"/>
          <w:rtl/>
        </w:rPr>
        <w:t>קריאות:</w:t>
      </w:r>
    </w:p>
    <w:p w14:paraId="242ED280" w14:textId="77777777" w:rsidR="00273B45" w:rsidRPr="00273B45" w:rsidRDefault="00273B45" w:rsidP="00273B45">
      <w:pPr>
        <w:bidi/>
        <w:rPr>
          <w:rFonts w:cs="David" w:hint="cs"/>
          <w:rtl/>
        </w:rPr>
      </w:pPr>
    </w:p>
    <w:p w14:paraId="334E2FCC" w14:textId="77777777" w:rsidR="00273B45" w:rsidRPr="00273B45" w:rsidRDefault="00273B45" w:rsidP="00273B45">
      <w:pPr>
        <w:numPr>
          <w:ilvl w:val="0"/>
          <w:numId w:val="8"/>
        </w:numPr>
        <w:overflowPunct w:val="0"/>
        <w:autoSpaceDE w:val="0"/>
        <w:autoSpaceDN w:val="0"/>
        <w:bidi/>
        <w:adjustRightInd w:val="0"/>
        <w:ind w:right="0"/>
        <w:jc w:val="both"/>
        <w:textAlignment w:val="baseline"/>
        <w:rPr>
          <w:rFonts w:cs="David" w:hint="cs"/>
          <w:rtl/>
        </w:rPr>
      </w:pPr>
      <w:r w:rsidRPr="00273B45">
        <w:rPr>
          <w:rFonts w:cs="David" w:hint="cs"/>
          <w:rtl/>
        </w:rPr>
        <w:t>- -</w:t>
      </w:r>
    </w:p>
    <w:p w14:paraId="598C80E5" w14:textId="77777777" w:rsidR="00273B45" w:rsidRPr="00273B45" w:rsidRDefault="00273B45" w:rsidP="00273B45">
      <w:pPr>
        <w:bidi/>
        <w:rPr>
          <w:rFonts w:cs="David" w:hint="cs"/>
          <w:rtl/>
        </w:rPr>
      </w:pPr>
    </w:p>
    <w:p w14:paraId="7E39BE9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85161D4" w14:textId="77777777" w:rsidR="00273B45" w:rsidRPr="00273B45" w:rsidRDefault="00273B45" w:rsidP="00273B45">
      <w:pPr>
        <w:bidi/>
        <w:rPr>
          <w:rFonts w:cs="David" w:hint="cs"/>
          <w:rtl/>
        </w:rPr>
      </w:pPr>
    </w:p>
    <w:p w14:paraId="3522B3B2" w14:textId="77777777" w:rsidR="00273B45" w:rsidRPr="00273B45" w:rsidRDefault="00273B45" w:rsidP="00273B45">
      <w:pPr>
        <w:bidi/>
        <w:rPr>
          <w:rFonts w:cs="David" w:hint="cs"/>
          <w:rtl/>
        </w:rPr>
      </w:pPr>
      <w:r w:rsidRPr="00273B45">
        <w:rPr>
          <w:rFonts w:cs="David" w:hint="cs"/>
          <w:rtl/>
        </w:rPr>
        <w:tab/>
        <w:t>אה. בוועדת חוקה.</w:t>
      </w:r>
    </w:p>
    <w:p w14:paraId="0F54778D" w14:textId="77777777" w:rsidR="00273B45" w:rsidRPr="00273B45" w:rsidRDefault="00273B45" w:rsidP="00273B45">
      <w:pPr>
        <w:bidi/>
        <w:rPr>
          <w:rFonts w:cs="David" w:hint="cs"/>
          <w:rtl/>
        </w:rPr>
      </w:pPr>
    </w:p>
    <w:p w14:paraId="367B256E" w14:textId="77777777" w:rsidR="00273B45" w:rsidRPr="00273B45" w:rsidRDefault="00273B45" w:rsidP="00273B45">
      <w:pPr>
        <w:bidi/>
        <w:rPr>
          <w:rFonts w:cs="David" w:hint="cs"/>
          <w:u w:val="single"/>
          <w:rtl/>
        </w:rPr>
      </w:pPr>
      <w:r w:rsidRPr="00273B45">
        <w:rPr>
          <w:rFonts w:cs="David" w:hint="cs"/>
          <w:u w:val="single"/>
          <w:rtl/>
        </w:rPr>
        <w:t>גדעון סער:</w:t>
      </w:r>
    </w:p>
    <w:p w14:paraId="2D57B232" w14:textId="77777777" w:rsidR="00273B45" w:rsidRPr="00273B45" w:rsidRDefault="00273B45" w:rsidP="00273B45">
      <w:pPr>
        <w:bidi/>
        <w:rPr>
          <w:rFonts w:cs="David" w:hint="cs"/>
          <w:u w:val="single"/>
          <w:rtl/>
        </w:rPr>
      </w:pPr>
    </w:p>
    <w:p w14:paraId="185BFBB6" w14:textId="77777777" w:rsidR="00273B45" w:rsidRPr="00273B45" w:rsidRDefault="00273B45" w:rsidP="00273B45">
      <w:pPr>
        <w:bidi/>
        <w:rPr>
          <w:rFonts w:cs="David" w:hint="cs"/>
          <w:rtl/>
        </w:rPr>
      </w:pPr>
      <w:r w:rsidRPr="00273B45">
        <w:rPr>
          <w:rFonts w:cs="David" w:hint="cs"/>
          <w:rtl/>
        </w:rPr>
        <w:tab/>
        <w:t xml:space="preserve"> כן.</w:t>
      </w:r>
    </w:p>
    <w:p w14:paraId="1BD43CE7" w14:textId="77777777" w:rsidR="00273B45" w:rsidRPr="00273B45" w:rsidRDefault="00273B45" w:rsidP="00273B45">
      <w:pPr>
        <w:bidi/>
        <w:rPr>
          <w:rFonts w:cs="David" w:hint="cs"/>
          <w:rtl/>
        </w:rPr>
      </w:pPr>
    </w:p>
    <w:p w14:paraId="38311DD8" w14:textId="77777777" w:rsidR="00273B45" w:rsidRPr="00273B45" w:rsidRDefault="00273B45" w:rsidP="00273B45">
      <w:pPr>
        <w:bidi/>
        <w:rPr>
          <w:rFonts w:cs="David" w:hint="cs"/>
          <w:rtl/>
        </w:rPr>
      </w:pPr>
    </w:p>
    <w:p w14:paraId="4F52BC96" w14:textId="77777777" w:rsidR="00273B45" w:rsidRPr="00273B45" w:rsidRDefault="00273B45" w:rsidP="00273B45">
      <w:pPr>
        <w:bidi/>
        <w:rPr>
          <w:rFonts w:cs="David" w:hint="cs"/>
          <w:rtl/>
        </w:rPr>
      </w:pPr>
    </w:p>
    <w:p w14:paraId="3419AD8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82297CA" w14:textId="77777777" w:rsidR="00273B45" w:rsidRPr="00273B45" w:rsidRDefault="00273B45" w:rsidP="00273B45">
      <w:pPr>
        <w:bidi/>
        <w:rPr>
          <w:rFonts w:cs="David" w:hint="cs"/>
          <w:rtl/>
        </w:rPr>
      </w:pPr>
    </w:p>
    <w:p w14:paraId="4225FD5E" w14:textId="77777777" w:rsidR="00273B45" w:rsidRPr="00273B45" w:rsidRDefault="00273B45" w:rsidP="00273B45">
      <w:pPr>
        <w:bidi/>
        <w:rPr>
          <w:rFonts w:cs="David" w:hint="cs"/>
          <w:rtl/>
        </w:rPr>
      </w:pPr>
      <w:r w:rsidRPr="00273B45">
        <w:rPr>
          <w:rFonts w:cs="David" w:hint="cs"/>
          <w:rtl/>
        </w:rPr>
        <w:tab/>
        <w:t xml:space="preserve">טוב. אני מעביר את זה לסוף סדר היום. </w:t>
      </w:r>
    </w:p>
    <w:p w14:paraId="4675E8F2" w14:textId="77777777" w:rsidR="00273B45" w:rsidRPr="00273B45" w:rsidRDefault="00273B45" w:rsidP="00273B45">
      <w:pPr>
        <w:bidi/>
        <w:rPr>
          <w:rFonts w:cs="David" w:hint="cs"/>
          <w:rtl/>
        </w:rPr>
      </w:pPr>
    </w:p>
    <w:p w14:paraId="34767809" w14:textId="77777777" w:rsidR="00273B45" w:rsidRPr="00273B45" w:rsidRDefault="00273B45" w:rsidP="00273B45">
      <w:pPr>
        <w:bidi/>
        <w:rPr>
          <w:rFonts w:cs="David" w:hint="cs"/>
          <w:u w:val="single"/>
          <w:rtl/>
        </w:rPr>
      </w:pPr>
      <w:r w:rsidRPr="00273B45">
        <w:rPr>
          <w:rFonts w:cs="David" w:hint="cs"/>
          <w:u w:val="single"/>
          <w:rtl/>
        </w:rPr>
        <w:t>קריאות:</w:t>
      </w:r>
    </w:p>
    <w:p w14:paraId="3FE7CF3B" w14:textId="77777777" w:rsidR="00273B45" w:rsidRPr="00273B45" w:rsidRDefault="00273B45" w:rsidP="00273B45">
      <w:pPr>
        <w:bidi/>
        <w:rPr>
          <w:rFonts w:cs="David" w:hint="cs"/>
          <w:rtl/>
        </w:rPr>
      </w:pPr>
    </w:p>
    <w:p w14:paraId="3B05DBBB" w14:textId="77777777" w:rsidR="00273B45" w:rsidRPr="00273B45" w:rsidRDefault="00273B45" w:rsidP="00273B45">
      <w:pPr>
        <w:numPr>
          <w:ilvl w:val="0"/>
          <w:numId w:val="8"/>
        </w:numPr>
        <w:overflowPunct w:val="0"/>
        <w:autoSpaceDE w:val="0"/>
        <w:autoSpaceDN w:val="0"/>
        <w:bidi/>
        <w:adjustRightInd w:val="0"/>
        <w:ind w:right="0"/>
        <w:jc w:val="both"/>
        <w:textAlignment w:val="baseline"/>
        <w:rPr>
          <w:rFonts w:cs="David" w:hint="cs"/>
          <w:rtl/>
        </w:rPr>
      </w:pPr>
      <w:r w:rsidRPr="00273B45">
        <w:rPr>
          <w:rFonts w:cs="David" w:hint="cs"/>
          <w:rtl/>
        </w:rPr>
        <w:t>- -</w:t>
      </w:r>
    </w:p>
    <w:p w14:paraId="6ACB71D8" w14:textId="77777777" w:rsidR="00273B45" w:rsidRPr="00273B45" w:rsidRDefault="00273B45" w:rsidP="00273B45">
      <w:pPr>
        <w:bidi/>
        <w:rPr>
          <w:rFonts w:cs="David" w:hint="cs"/>
          <w:rtl/>
        </w:rPr>
      </w:pPr>
    </w:p>
    <w:p w14:paraId="19DB4E4D" w14:textId="77777777" w:rsidR="00273B45" w:rsidRPr="00273B45" w:rsidRDefault="00273B45" w:rsidP="00273B45">
      <w:pPr>
        <w:bidi/>
        <w:rPr>
          <w:rFonts w:cs="David" w:hint="cs"/>
          <w:u w:val="single"/>
          <w:rtl/>
        </w:rPr>
      </w:pPr>
      <w:r w:rsidRPr="00273B45">
        <w:rPr>
          <w:rFonts w:cs="David" w:hint="cs"/>
          <w:u w:val="single"/>
          <w:rtl/>
        </w:rPr>
        <w:t>גדעון סער:</w:t>
      </w:r>
    </w:p>
    <w:p w14:paraId="0D57A9EE" w14:textId="77777777" w:rsidR="00273B45" w:rsidRPr="00273B45" w:rsidRDefault="00273B45" w:rsidP="00273B45">
      <w:pPr>
        <w:bidi/>
        <w:rPr>
          <w:rFonts w:cs="David" w:hint="cs"/>
          <w:u w:val="single"/>
          <w:rtl/>
        </w:rPr>
      </w:pPr>
    </w:p>
    <w:p w14:paraId="771ECDA6" w14:textId="77777777" w:rsidR="00273B45" w:rsidRPr="00273B45" w:rsidRDefault="00273B45" w:rsidP="00273B45">
      <w:pPr>
        <w:bidi/>
        <w:rPr>
          <w:rFonts w:cs="David" w:hint="cs"/>
          <w:rtl/>
        </w:rPr>
      </w:pPr>
      <w:r w:rsidRPr="00273B45">
        <w:rPr>
          <w:rFonts w:cs="David" w:hint="cs"/>
          <w:rtl/>
        </w:rPr>
        <w:tab/>
        <w:t xml:space="preserve"> אדוני היושב ראש, תרשום אותי בבקשה לדיון.</w:t>
      </w:r>
    </w:p>
    <w:p w14:paraId="73C4505D" w14:textId="77777777" w:rsidR="00273B45" w:rsidRPr="00273B45" w:rsidRDefault="00273B45" w:rsidP="00273B45">
      <w:pPr>
        <w:bidi/>
        <w:rPr>
          <w:rFonts w:cs="David" w:hint="cs"/>
          <w:rtl/>
        </w:rPr>
      </w:pPr>
    </w:p>
    <w:p w14:paraId="4D4BF1C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586373A" w14:textId="77777777" w:rsidR="00273B45" w:rsidRPr="00273B45" w:rsidRDefault="00273B45" w:rsidP="00273B45">
      <w:pPr>
        <w:bidi/>
        <w:rPr>
          <w:rFonts w:cs="David" w:hint="cs"/>
          <w:rtl/>
        </w:rPr>
      </w:pPr>
    </w:p>
    <w:p w14:paraId="39019C2A" w14:textId="77777777" w:rsidR="00273B45" w:rsidRPr="00273B45" w:rsidRDefault="00273B45" w:rsidP="00273B45">
      <w:pPr>
        <w:bidi/>
        <w:rPr>
          <w:rFonts w:cs="David" w:hint="cs"/>
          <w:rtl/>
        </w:rPr>
      </w:pPr>
      <w:r w:rsidRPr="00273B45">
        <w:rPr>
          <w:rFonts w:cs="David" w:hint="cs"/>
          <w:rtl/>
        </w:rPr>
        <w:tab/>
        <w:t>אין דיון. כשיהיה דיון אני ארשום אותך.</w:t>
      </w:r>
    </w:p>
    <w:p w14:paraId="0DD0C6E9" w14:textId="77777777" w:rsidR="00273B45" w:rsidRPr="00273B45" w:rsidRDefault="00273B45" w:rsidP="00273B45">
      <w:pPr>
        <w:bidi/>
        <w:rPr>
          <w:rFonts w:cs="David" w:hint="cs"/>
          <w:rtl/>
        </w:rPr>
      </w:pPr>
    </w:p>
    <w:p w14:paraId="1D6B8F58" w14:textId="77777777" w:rsidR="00273B45" w:rsidRPr="00273B45" w:rsidRDefault="00273B45" w:rsidP="00273B45">
      <w:pPr>
        <w:bidi/>
        <w:rPr>
          <w:rFonts w:cs="David" w:hint="cs"/>
          <w:u w:val="single"/>
          <w:rtl/>
        </w:rPr>
      </w:pPr>
      <w:r w:rsidRPr="00273B45">
        <w:rPr>
          <w:rFonts w:cs="David" w:hint="cs"/>
          <w:u w:val="single"/>
          <w:rtl/>
        </w:rPr>
        <w:t>קריאות:</w:t>
      </w:r>
    </w:p>
    <w:p w14:paraId="4266ED5F" w14:textId="77777777" w:rsidR="00273B45" w:rsidRPr="00273B45" w:rsidRDefault="00273B45" w:rsidP="00273B45">
      <w:pPr>
        <w:bidi/>
        <w:rPr>
          <w:rFonts w:cs="David" w:hint="cs"/>
          <w:rtl/>
        </w:rPr>
      </w:pPr>
    </w:p>
    <w:p w14:paraId="01AD3D84" w14:textId="77777777" w:rsidR="00273B45" w:rsidRPr="00273B45" w:rsidRDefault="00273B45" w:rsidP="00273B45">
      <w:pPr>
        <w:numPr>
          <w:ilvl w:val="0"/>
          <w:numId w:val="8"/>
        </w:numPr>
        <w:overflowPunct w:val="0"/>
        <w:autoSpaceDE w:val="0"/>
        <w:autoSpaceDN w:val="0"/>
        <w:bidi/>
        <w:adjustRightInd w:val="0"/>
        <w:ind w:right="0"/>
        <w:jc w:val="both"/>
        <w:textAlignment w:val="baseline"/>
        <w:rPr>
          <w:rFonts w:cs="David" w:hint="cs"/>
          <w:rtl/>
        </w:rPr>
      </w:pPr>
      <w:r w:rsidRPr="00273B45">
        <w:rPr>
          <w:rFonts w:cs="David" w:hint="cs"/>
          <w:rtl/>
        </w:rPr>
        <w:t>- -</w:t>
      </w:r>
    </w:p>
    <w:p w14:paraId="6E1DA8EC" w14:textId="77777777" w:rsidR="00273B45" w:rsidRPr="00273B45" w:rsidRDefault="00273B45" w:rsidP="00273B45">
      <w:pPr>
        <w:bidi/>
        <w:ind w:left="570"/>
        <w:rPr>
          <w:rFonts w:cs="David" w:hint="cs"/>
          <w:rtl/>
        </w:rPr>
      </w:pPr>
    </w:p>
    <w:p w14:paraId="02E659E1" w14:textId="77777777" w:rsidR="00273B45" w:rsidRPr="00273B45" w:rsidRDefault="00273B45" w:rsidP="00273B45">
      <w:pPr>
        <w:bidi/>
        <w:rPr>
          <w:rFonts w:cs="David" w:hint="cs"/>
          <w:rtl/>
        </w:rPr>
      </w:pPr>
      <w:r w:rsidRPr="00273B45">
        <w:rPr>
          <w:rFonts w:cs="David" w:hint="cs"/>
          <w:u w:val="single"/>
          <w:rtl/>
        </w:rPr>
        <w:t>ראובן ריבלין:</w:t>
      </w:r>
    </w:p>
    <w:p w14:paraId="5A12C5C2" w14:textId="77777777" w:rsidR="00273B45" w:rsidRPr="00273B45" w:rsidRDefault="00273B45" w:rsidP="00273B45">
      <w:pPr>
        <w:bidi/>
        <w:rPr>
          <w:rFonts w:cs="David" w:hint="cs"/>
          <w:rtl/>
        </w:rPr>
      </w:pPr>
    </w:p>
    <w:p w14:paraId="1D398616" w14:textId="77777777" w:rsidR="00273B45" w:rsidRPr="00273B45" w:rsidRDefault="00273B45" w:rsidP="00273B45">
      <w:pPr>
        <w:bidi/>
        <w:rPr>
          <w:rFonts w:cs="David" w:hint="cs"/>
          <w:rtl/>
        </w:rPr>
      </w:pPr>
      <w:r w:rsidRPr="00273B45">
        <w:rPr>
          <w:rFonts w:cs="David" w:hint="cs"/>
          <w:rtl/>
        </w:rPr>
        <w:tab/>
        <w:t xml:space="preserve"> מרגי, כשהם משתוללים תכריז על עשר דקות הפסקה.</w:t>
      </w:r>
    </w:p>
    <w:p w14:paraId="42D9C5F8" w14:textId="77777777" w:rsidR="00273B45" w:rsidRPr="00273B45" w:rsidRDefault="00273B45" w:rsidP="00273B45">
      <w:pPr>
        <w:bidi/>
        <w:rPr>
          <w:rFonts w:cs="David" w:hint="cs"/>
          <w:rtl/>
        </w:rPr>
      </w:pPr>
    </w:p>
    <w:p w14:paraId="378C9BFA"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8489A57" w14:textId="77777777" w:rsidR="00273B45" w:rsidRPr="00273B45" w:rsidRDefault="00273B45" w:rsidP="00273B45">
      <w:pPr>
        <w:bidi/>
        <w:rPr>
          <w:rFonts w:cs="David" w:hint="cs"/>
          <w:rtl/>
        </w:rPr>
      </w:pPr>
    </w:p>
    <w:p w14:paraId="0455D141" w14:textId="77777777" w:rsidR="00273B45" w:rsidRPr="00273B45" w:rsidRDefault="00273B45" w:rsidP="00273B45">
      <w:pPr>
        <w:bidi/>
        <w:rPr>
          <w:rFonts w:cs="David" w:hint="cs"/>
          <w:rtl/>
        </w:rPr>
      </w:pPr>
      <w:r w:rsidRPr="00273B45">
        <w:rPr>
          <w:rFonts w:cs="David" w:hint="cs"/>
          <w:rtl/>
        </w:rPr>
        <w:tab/>
        <w:t>לא מכריז על שום הפסקה. אני אוציא אותם.</w:t>
      </w:r>
    </w:p>
    <w:p w14:paraId="6B494F53" w14:textId="77777777" w:rsidR="00273B45" w:rsidRPr="00273B45" w:rsidRDefault="00273B45" w:rsidP="00273B45">
      <w:pPr>
        <w:bidi/>
        <w:rPr>
          <w:rFonts w:cs="David" w:hint="cs"/>
          <w:rtl/>
        </w:rPr>
      </w:pPr>
    </w:p>
    <w:p w14:paraId="76752380" w14:textId="77777777" w:rsidR="00273B45" w:rsidRPr="00273B45" w:rsidRDefault="00273B45" w:rsidP="00273B45">
      <w:pPr>
        <w:bidi/>
        <w:rPr>
          <w:rFonts w:cs="David" w:hint="cs"/>
          <w:rtl/>
        </w:rPr>
      </w:pPr>
      <w:r w:rsidRPr="00273B45">
        <w:rPr>
          <w:rFonts w:cs="David" w:hint="cs"/>
          <w:rtl/>
        </w:rPr>
        <w:tab/>
        <w:t xml:space="preserve">רבותיי, להתייעצות של סיעת קדימה אני דוחה את הנושא של ועדת המדע לסוף סדר היום. </w:t>
      </w:r>
    </w:p>
    <w:p w14:paraId="06DFEB8D" w14:textId="77777777" w:rsidR="00273B45" w:rsidRPr="00273B45" w:rsidRDefault="00273B45" w:rsidP="00273B45">
      <w:pPr>
        <w:bidi/>
        <w:rPr>
          <w:rFonts w:cs="David" w:hint="cs"/>
          <w:rtl/>
        </w:rPr>
      </w:pPr>
    </w:p>
    <w:p w14:paraId="575C320D" w14:textId="77777777" w:rsidR="00273B45" w:rsidRPr="00273B45" w:rsidRDefault="00273B45" w:rsidP="00273B45">
      <w:pPr>
        <w:bidi/>
        <w:rPr>
          <w:rFonts w:cs="David" w:hint="cs"/>
          <w:u w:val="single"/>
          <w:rtl/>
        </w:rPr>
      </w:pPr>
      <w:r w:rsidRPr="00273B45">
        <w:rPr>
          <w:rFonts w:cs="David" w:hint="cs"/>
          <w:u w:val="single"/>
          <w:rtl/>
        </w:rPr>
        <w:t>גדעון סער:</w:t>
      </w:r>
    </w:p>
    <w:p w14:paraId="06F8EE8C" w14:textId="77777777" w:rsidR="00273B45" w:rsidRPr="00273B45" w:rsidRDefault="00273B45" w:rsidP="00273B45">
      <w:pPr>
        <w:bidi/>
        <w:rPr>
          <w:rFonts w:cs="David" w:hint="cs"/>
          <w:u w:val="single"/>
          <w:rtl/>
        </w:rPr>
      </w:pPr>
    </w:p>
    <w:p w14:paraId="16E431D3" w14:textId="77777777" w:rsidR="00273B45" w:rsidRPr="00273B45" w:rsidRDefault="00273B45" w:rsidP="00273B45">
      <w:pPr>
        <w:bidi/>
        <w:rPr>
          <w:rFonts w:cs="David" w:hint="cs"/>
          <w:rtl/>
        </w:rPr>
      </w:pPr>
      <w:r w:rsidRPr="00273B45">
        <w:rPr>
          <w:rFonts w:cs="David" w:hint="cs"/>
          <w:rtl/>
        </w:rPr>
        <w:tab/>
        <w:t xml:space="preserve">אני מבקש לדבר, אדוני היושב ראש. </w:t>
      </w:r>
    </w:p>
    <w:p w14:paraId="4B5831A3" w14:textId="77777777" w:rsidR="00273B45" w:rsidRPr="00273B45" w:rsidRDefault="00273B45" w:rsidP="00273B45">
      <w:pPr>
        <w:bidi/>
        <w:rPr>
          <w:rFonts w:cs="David" w:hint="cs"/>
          <w:rtl/>
        </w:rPr>
      </w:pPr>
    </w:p>
    <w:p w14:paraId="117506B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18F85C7" w14:textId="77777777" w:rsidR="00273B45" w:rsidRPr="00273B45" w:rsidRDefault="00273B45" w:rsidP="00273B45">
      <w:pPr>
        <w:bidi/>
        <w:rPr>
          <w:rFonts w:cs="David" w:hint="cs"/>
          <w:rtl/>
        </w:rPr>
      </w:pPr>
    </w:p>
    <w:p w14:paraId="0A0C0155" w14:textId="77777777" w:rsidR="00273B45" w:rsidRPr="00273B45" w:rsidRDefault="00273B45" w:rsidP="00273B45">
      <w:pPr>
        <w:bidi/>
        <w:rPr>
          <w:rFonts w:cs="David" w:hint="cs"/>
          <w:rtl/>
        </w:rPr>
      </w:pPr>
      <w:r w:rsidRPr="00273B45">
        <w:rPr>
          <w:rFonts w:cs="David" w:hint="cs"/>
          <w:rtl/>
        </w:rPr>
        <w:tab/>
        <w:t>כשנדבר על זה, תדבר. אין החלטה. אין דיון.</w:t>
      </w:r>
    </w:p>
    <w:p w14:paraId="099BCBC9" w14:textId="77777777" w:rsidR="00273B45" w:rsidRPr="00273B45" w:rsidRDefault="00273B45" w:rsidP="00273B45">
      <w:pPr>
        <w:bidi/>
        <w:rPr>
          <w:rFonts w:cs="David" w:hint="cs"/>
          <w:rtl/>
        </w:rPr>
      </w:pPr>
    </w:p>
    <w:p w14:paraId="38E59072" w14:textId="77777777" w:rsidR="00273B45" w:rsidRPr="00273B45" w:rsidRDefault="00273B45" w:rsidP="00273B45">
      <w:pPr>
        <w:bidi/>
        <w:rPr>
          <w:rFonts w:cs="David" w:hint="cs"/>
          <w:u w:val="single"/>
          <w:rtl/>
        </w:rPr>
      </w:pPr>
      <w:r w:rsidRPr="00273B45">
        <w:rPr>
          <w:rFonts w:cs="David" w:hint="cs"/>
          <w:u w:val="single"/>
          <w:rtl/>
        </w:rPr>
        <w:t>גדעון סער:</w:t>
      </w:r>
    </w:p>
    <w:p w14:paraId="59E3489E" w14:textId="77777777" w:rsidR="00273B45" w:rsidRPr="00273B45" w:rsidRDefault="00273B45" w:rsidP="00273B45">
      <w:pPr>
        <w:bidi/>
        <w:rPr>
          <w:rFonts w:cs="David" w:hint="cs"/>
          <w:rtl/>
        </w:rPr>
      </w:pPr>
    </w:p>
    <w:p w14:paraId="7F65C21E" w14:textId="77777777" w:rsidR="00273B45" w:rsidRPr="00273B45" w:rsidRDefault="00273B45" w:rsidP="00273B45">
      <w:pPr>
        <w:bidi/>
        <w:rPr>
          <w:rFonts w:cs="David" w:hint="cs"/>
          <w:rtl/>
        </w:rPr>
      </w:pPr>
      <w:r w:rsidRPr="00273B45">
        <w:rPr>
          <w:rFonts w:cs="David" w:hint="cs"/>
          <w:rtl/>
        </w:rPr>
        <w:tab/>
        <w:t>אבל אני רוצה לדבר. תן לי.</w:t>
      </w:r>
    </w:p>
    <w:p w14:paraId="7DD4E83D" w14:textId="77777777" w:rsidR="00273B45" w:rsidRPr="00273B45" w:rsidRDefault="00273B45" w:rsidP="00273B45">
      <w:pPr>
        <w:bidi/>
        <w:rPr>
          <w:rFonts w:cs="David" w:hint="cs"/>
          <w:rtl/>
        </w:rPr>
      </w:pPr>
    </w:p>
    <w:p w14:paraId="6BDE695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E7D02B4" w14:textId="77777777" w:rsidR="00273B45" w:rsidRPr="00273B45" w:rsidRDefault="00273B45" w:rsidP="00273B45">
      <w:pPr>
        <w:bidi/>
        <w:rPr>
          <w:rFonts w:cs="David" w:hint="cs"/>
          <w:rtl/>
        </w:rPr>
      </w:pPr>
    </w:p>
    <w:p w14:paraId="2CDD9F37" w14:textId="77777777" w:rsidR="00273B45" w:rsidRPr="00273B45" w:rsidRDefault="00273B45" w:rsidP="00273B45">
      <w:pPr>
        <w:bidi/>
        <w:rPr>
          <w:rFonts w:cs="David" w:hint="cs"/>
          <w:rtl/>
        </w:rPr>
      </w:pPr>
      <w:r w:rsidRPr="00273B45">
        <w:rPr>
          <w:rFonts w:cs="David" w:hint="cs"/>
          <w:rtl/>
        </w:rPr>
        <w:tab/>
        <w:t>כאשר נעלה את זה אני אתן לך לדבר.</w:t>
      </w:r>
    </w:p>
    <w:p w14:paraId="4D31C311" w14:textId="77777777" w:rsidR="00273B45" w:rsidRPr="00273B45" w:rsidRDefault="00273B45" w:rsidP="00273B45">
      <w:pPr>
        <w:bidi/>
        <w:rPr>
          <w:rFonts w:cs="David" w:hint="cs"/>
          <w:rtl/>
        </w:rPr>
      </w:pPr>
    </w:p>
    <w:p w14:paraId="091544F6" w14:textId="77777777" w:rsidR="00273B45" w:rsidRPr="00273B45" w:rsidRDefault="00273B45" w:rsidP="00273B45">
      <w:pPr>
        <w:bidi/>
        <w:rPr>
          <w:rFonts w:cs="David" w:hint="cs"/>
          <w:u w:val="single"/>
          <w:rtl/>
        </w:rPr>
      </w:pPr>
      <w:r w:rsidRPr="00273B45">
        <w:rPr>
          <w:rFonts w:cs="David" w:hint="cs"/>
          <w:u w:val="single"/>
          <w:rtl/>
        </w:rPr>
        <w:t>גדעון סער:</w:t>
      </w:r>
    </w:p>
    <w:p w14:paraId="1003466B" w14:textId="77777777" w:rsidR="00273B45" w:rsidRPr="00273B45" w:rsidRDefault="00273B45" w:rsidP="00273B45">
      <w:pPr>
        <w:bidi/>
        <w:rPr>
          <w:rFonts w:cs="David" w:hint="cs"/>
          <w:rtl/>
        </w:rPr>
      </w:pPr>
      <w:r w:rsidRPr="00273B45">
        <w:rPr>
          <w:rFonts w:cs="David" w:hint="cs"/>
          <w:rtl/>
        </w:rPr>
        <w:tab/>
      </w:r>
    </w:p>
    <w:p w14:paraId="68B1416C" w14:textId="77777777" w:rsidR="00273B45" w:rsidRPr="00273B45" w:rsidRDefault="00273B45" w:rsidP="00273B45">
      <w:pPr>
        <w:bidi/>
        <w:ind w:firstLine="567"/>
        <w:rPr>
          <w:rFonts w:cs="David" w:hint="cs"/>
          <w:rtl/>
        </w:rPr>
      </w:pPr>
      <w:r w:rsidRPr="00273B45">
        <w:rPr>
          <w:rFonts w:cs="David" w:hint="cs"/>
          <w:rtl/>
        </w:rPr>
        <w:t xml:space="preserve">אבל זה לא כשנעלה. יש הפרה מול האופוזיציה ומול חבר כנסת בבניין הזה במשך חודש וחצי, בניגוד לסיכומים של הועדה המסדרת. </w:t>
      </w:r>
    </w:p>
    <w:p w14:paraId="7327C22B" w14:textId="77777777" w:rsidR="00273B45" w:rsidRPr="00273B45" w:rsidRDefault="00273B45" w:rsidP="00273B45">
      <w:pPr>
        <w:bidi/>
        <w:ind w:firstLine="567"/>
        <w:rPr>
          <w:rFonts w:cs="David" w:hint="cs"/>
          <w:rtl/>
        </w:rPr>
      </w:pPr>
    </w:p>
    <w:p w14:paraId="5750E81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5E415DD" w14:textId="77777777" w:rsidR="00273B45" w:rsidRPr="00273B45" w:rsidRDefault="00273B45" w:rsidP="00273B45">
      <w:pPr>
        <w:bidi/>
        <w:ind w:firstLine="567"/>
        <w:rPr>
          <w:rFonts w:cs="David" w:hint="cs"/>
          <w:rtl/>
        </w:rPr>
      </w:pPr>
    </w:p>
    <w:p w14:paraId="2A27ADE2" w14:textId="77777777" w:rsidR="00273B45" w:rsidRPr="00273B45" w:rsidRDefault="00273B45" w:rsidP="00273B45">
      <w:pPr>
        <w:bidi/>
        <w:ind w:firstLine="567"/>
        <w:rPr>
          <w:rFonts w:cs="David" w:hint="cs"/>
          <w:rtl/>
        </w:rPr>
      </w:pPr>
      <w:r w:rsidRPr="00273B45">
        <w:rPr>
          <w:rFonts w:cs="David" w:hint="cs"/>
          <w:rtl/>
        </w:rPr>
        <w:t>נגמר?</w:t>
      </w:r>
    </w:p>
    <w:p w14:paraId="4F466E79" w14:textId="77777777" w:rsidR="00273B45" w:rsidRPr="00273B45" w:rsidRDefault="00273B45" w:rsidP="00273B45">
      <w:pPr>
        <w:bidi/>
        <w:ind w:firstLine="567"/>
        <w:rPr>
          <w:rFonts w:cs="David" w:hint="cs"/>
          <w:rtl/>
        </w:rPr>
      </w:pPr>
    </w:p>
    <w:p w14:paraId="5C08FAB6" w14:textId="77777777" w:rsidR="00273B45" w:rsidRPr="00273B45" w:rsidRDefault="00273B45" w:rsidP="00273B45">
      <w:pPr>
        <w:bidi/>
        <w:ind w:firstLine="567"/>
        <w:rPr>
          <w:rFonts w:cs="David" w:hint="cs"/>
          <w:rtl/>
        </w:rPr>
      </w:pPr>
    </w:p>
    <w:p w14:paraId="5F870164" w14:textId="77777777" w:rsidR="00273B45" w:rsidRPr="00273B45" w:rsidRDefault="00273B45" w:rsidP="00273B45">
      <w:pPr>
        <w:bidi/>
        <w:ind w:firstLine="567"/>
        <w:rPr>
          <w:rFonts w:cs="David" w:hint="cs"/>
          <w:rtl/>
        </w:rPr>
      </w:pPr>
    </w:p>
    <w:p w14:paraId="594D3B09" w14:textId="77777777" w:rsidR="00273B45" w:rsidRPr="00273B45" w:rsidRDefault="00273B45" w:rsidP="00273B45">
      <w:pPr>
        <w:bidi/>
        <w:rPr>
          <w:rFonts w:cs="David" w:hint="cs"/>
          <w:u w:val="single"/>
          <w:rtl/>
        </w:rPr>
      </w:pPr>
      <w:r w:rsidRPr="00273B45">
        <w:rPr>
          <w:rFonts w:cs="David" w:hint="cs"/>
          <w:u w:val="single"/>
          <w:rtl/>
        </w:rPr>
        <w:t>גדעון סער:</w:t>
      </w:r>
    </w:p>
    <w:p w14:paraId="02DE9CB8" w14:textId="77777777" w:rsidR="00273B45" w:rsidRPr="00273B45" w:rsidRDefault="00273B45" w:rsidP="00273B45">
      <w:pPr>
        <w:bidi/>
        <w:ind w:firstLine="567"/>
        <w:rPr>
          <w:rFonts w:cs="David" w:hint="cs"/>
          <w:rtl/>
        </w:rPr>
      </w:pPr>
    </w:p>
    <w:p w14:paraId="312EE728" w14:textId="77777777" w:rsidR="00273B45" w:rsidRPr="00273B45" w:rsidRDefault="00273B45" w:rsidP="00273B45">
      <w:pPr>
        <w:bidi/>
        <w:ind w:firstLine="567"/>
        <w:rPr>
          <w:rFonts w:cs="David" w:hint="cs"/>
          <w:rtl/>
        </w:rPr>
      </w:pPr>
      <w:r w:rsidRPr="00273B45">
        <w:rPr>
          <w:rFonts w:cs="David" w:hint="cs"/>
          <w:rtl/>
        </w:rPr>
        <w:t xml:space="preserve">לא נגמר. חבר הכנסת מרגי, אם זו היתה זכות שלכם, הייתי מצפה ממך שתילחם עליה. </w:t>
      </w:r>
    </w:p>
    <w:p w14:paraId="6F66B8BB" w14:textId="77777777" w:rsidR="00273B45" w:rsidRPr="00273B45" w:rsidRDefault="00273B45" w:rsidP="00273B45">
      <w:pPr>
        <w:bidi/>
        <w:ind w:firstLine="567"/>
        <w:rPr>
          <w:rFonts w:cs="David" w:hint="cs"/>
          <w:rtl/>
        </w:rPr>
      </w:pPr>
    </w:p>
    <w:p w14:paraId="52C9CE8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305D15D" w14:textId="77777777" w:rsidR="00273B45" w:rsidRPr="00273B45" w:rsidRDefault="00273B45" w:rsidP="00273B45">
      <w:pPr>
        <w:bidi/>
        <w:ind w:firstLine="567"/>
        <w:rPr>
          <w:rFonts w:cs="David" w:hint="cs"/>
          <w:rtl/>
        </w:rPr>
      </w:pPr>
    </w:p>
    <w:p w14:paraId="313DA3F8" w14:textId="77777777" w:rsidR="00273B45" w:rsidRPr="00273B45" w:rsidRDefault="00273B45" w:rsidP="00273B45">
      <w:pPr>
        <w:bidi/>
        <w:ind w:firstLine="567"/>
        <w:rPr>
          <w:rFonts w:cs="David" w:hint="cs"/>
          <w:rtl/>
        </w:rPr>
      </w:pPr>
      <w:r w:rsidRPr="00273B45">
        <w:rPr>
          <w:rFonts w:cs="David" w:hint="cs"/>
          <w:rtl/>
        </w:rPr>
        <w:t xml:space="preserve">גדעון, אתה יודע מה, אתה מזכיר לי ואני אומר את זה כל הזמן </w:t>
      </w:r>
      <w:r w:rsidRPr="00273B45">
        <w:rPr>
          <w:rFonts w:cs="David"/>
          <w:rtl/>
        </w:rPr>
        <w:t>–</w:t>
      </w:r>
      <w:r w:rsidRPr="00273B45">
        <w:rPr>
          <w:rFonts w:cs="David" w:hint="cs"/>
          <w:rtl/>
        </w:rPr>
        <w:t xml:space="preserve"> הגבאי בבית הכנסת מעיר לאלה שבאו בזמן על אלה שלא באו בזמן. אני הבאתי את זה לסדר היום. </w:t>
      </w:r>
    </w:p>
    <w:p w14:paraId="24C82A00" w14:textId="77777777" w:rsidR="00273B45" w:rsidRPr="00273B45" w:rsidRDefault="00273B45" w:rsidP="00273B45">
      <w:pPr>
        <w:bidi/>
        <w:ind w:firstLine="567"/>
        <w:rPr>
          <w:rFonts w:cs="David" w:hint="cs"/>
          <w:rtl/>
        </w:rPr>
      </w:pPr>
    </w:p>
    <w:p w14:paraId="2E0011BA" w14:textId="77777777" w:rsidR="00273B45" w:rsidRPr="00273B45" w:rsidRDefault="00273B45" w:rsidP="00273B45">
      <w:pPr>
        <w:bidi/>
        <w:rPr>
          <w:rFonts w:cs="David" w:hint="cs"/>
          <w:u w:val="single"/>
          <w:rtl/>
        </w:rPr>
      </w:pPr>
      <w:r w:rsidRPr="00273B45">
        <w:rPr>
          <w:rFonts w:cs="David" w:hint="cs"/>
          <w:u w:val="single"/>
          <w:rtl/>
        </w:rPr>
        <w:t>גדעון סער:</w:t>
      </w:r>
    </w:p>
    <w:p w14:paraId="53B4CA3C" w14:textId="77777777" w:rsidR="00273B45" w:rsidRPr="00273B45" w:rsidRDefault="00273B45" w:rsidP="00273B45">
      <w:pPr>
        <w:bidi/>
        <w:ind w:firstLine="567"/>
        <w:rPr>
          <w:rFonts w:cs="David" w:hint="cs"/>
          <w:rtl/>
        </w:rPr>
      </w:pPr>
    </w:p>
    <w:p w14:paraId="59BF4C71" w14:textId="77777777" w:rsidR="00273B45" w:rsidRPr="00273B45" w:rsidRDefault="00273B45" w:rsidP="00273B45">
      <w:pPr>
        <w:bidi/>
        <w:ind w:firstLine="567"/>
        <w:rPr>
          <w:rFonts w:cs="David" w:hint="cs"/>
          <w:rtl/>
        </w:rPr>
      </w:pPr>
      <w:r w:rsidRPr="00273B45">
        <w:rPr>
          <w:rFonts w:cs="David" w:hint="cs"/>
          <w:rtl/>
        </w:rPr>
        <w:t>אבל למה לדחות את זה?</w:t>
      </w:r>
    </w:p>
    <w:p w14:paraId="1AE4736E" w14:textId="77777777" w:rsidR="00273B45" w:rsidRPr="00273B45" w:rsidRDefault="00273B45" w:rsidP="00273B45">
      <w:pPr>
        <w:bidi/>
        <w:ind w:firstLine="567"/>
        <w:rPr>
          <w:rFonts w:cs="David" w:hint="cs"/>
          <w:rtl/>
        </w:rPr>
      </w:pPr>
    </w:p>
    <w:p w14:paraId="492CF76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D1C56AD" w14:textId="77777777" w:rsidR="00273B45" w:rsidRPr="00273B45" w:rsidRDefault="00273B45" w:rsidP="00273B45">
      <w:pPr>
        <w:bidi/>
        <w:ind w:firstLine="567"/>
        <w:rPr>
          <w:rFonts w:cs="David" w:hint="cs"/>
          <w:rtl/>
        </w:rPr>
      </w:pPr>
    </w:p>
    <w:p w14:paraId="23361B64" w14:textId="77777777" w:rsidR="00273B45" w:rsidRPr="00273B45" w:rsidRDefault="00273B45" w:rsidP="00273B45">
      <w:pPr>
        <w:bidi/>
        <w:ind w:firstLine="567"/>
        <w:rPr>
          <w:rFonts w:cs="David" w:hint="cs"/>
          <w:rtl/>
        </w:rPr>
      </w:pPr>
      <w:r w:rsidRPr="00273B45">
        <w:rPr>
          <w:rFonts w:cs="David" w:hint="cs"/>
          <w:rtl/>
        </w:rPr>
        <w:t>אני דוחה את זה לסוף סדר היום. זה הכול. חבר הכנסת רובי ריבלין, בואו נעשה את זה מהר.</w:t>
      </w:r>
    </w:p>
    <w:p w14:paraId="6DC59E6C" w14:textId="77777777" w:rsidR="00273B45" w:rsidRPr="00273B45" w:rsidRDefault="00273B45" w:rsidP="00273B45">
      <w:pPr>
        <w:bidi/>
        <w:rPr>
          <w:rFonts w:cs="David" w:hint="cs"/>
          <w:rtl/>
        </w:rPr>
      </w:pPr>
    </w:p>
    <w:p w14:paraId="515B7FEE" w14:textId="77777777" w:rsidR="00273B45" w:rsidRPr="00273B45" w:rsidRDefault="00273B45" w:rsidP="00273B45">
      <w:pPr>
        <w:bidi/>
        <w:rPr>
          <w:rFonts w:cs="David" w:hint="cs"/>
          <w:rtl/>
        </w:rPr>
      </w:pPr>
    </w:p>
    <w:p w14:paraId="3E47C07A" w14:textId="77777777" w:rsidR="00273B45" w:rsidRPr="00273B45" w:rsidRDefault="00273B45" w:rsidP="00273B45">
      <w:pPr>
        <w:bidi/>
        <w:rPr>
          <w:rFonts w:cs="David" w:hint="cs"/>
          <w:rtl/>
        </w:rPr>
      </w:pPr>
    </w:p>
    <w:p w14:paraId="61AFDB30" w14:textId="77777777" w:rsidR="00273B45" w:rsidRPr="00273B45" w:rsidRDefault="00273B45" w:rsidP="00273B45">
      <w:pPr>
        <w:bidi/>
        <w:rPr>
          <w:rFonts w:cs="David" w:hint="cs"/>
          <w:b/>
          <w:bCs/>
          <w:u w:val="single"/>
          <w:rtl/>
        </w:rPr>
      </w:pPr>
      <w:r w:rsidRPr="00273B45">
        <w:rPr>
          <w:rFonts w:cs="David"/>
          <w:rtl/>
        </w:rPr>
        <w:br w:type="page"/>
      </w:r>
    </w:p>
    <w:p w14:paraId="3278BC98" w14:textId="77777777" w:rsidR="00273B45" w:rsidRPr="00273B45" w:rsidRDefault="00273B45" w:rsidP="00273B45">
      <w:pPr>
        <w:bidi/>
        <w:jc w:val="center"/>
        <w:rPr>
          <w:rFonts w:cs="David" w:hint="cs"/>
          <w:b/>
          <w:bCs/>
          <w:u w:val="single"/>
          <w:rtl/>
        </w:rPr>
      </w:pPr>
      <w:r w:rsidRPr="00273B45">
        <w:rPr>
          <w:rFonts w:cs="David" w:hint="cs"/>
          <w:b/>
          <w:bCs/>
          <w:u w:val="single"/>
          <w:rtl/>
        </w:rPr>
        <w:t>ו. קביעת ועדות לדיון בהצעות החוק הבאות:</w:t>
      </w:r>
    </w:p>
    <w:p w14:paraId="5CE7EC3B" w14:textId="77777777" w:rsidR="00273B45" w:rsidRPr="00273B45" w:rsidRDefault="00273B45" w:rsidP="00273B45">
      <w:pPr>
        <w:bidi/>
        <w:rPr>
          <w:rFonts w:cs="David" w:hint="cs"/>
          <w:u w:val="single"/>
          <w:rtl/>
        </w:rPr>
      </w:pPr>
    </w:p>
    <w:p w14:paraId="485E8B8B" w14:textId="77777777" w:rsidR="00273B45" w:rsidRPr="00273B45" w:rsidRDefault="00273B45" w:rsidP="00273B45">
      <w:pPr>
        <w:bidi/>
        <w:rPr>
          <w:rFonts w:cs="David" w:hint="cs"/>
          <w:u w:val="single"/>
          <w:rtl/>
        </w:rPr>
      </w:pPr>
    </w:p>
    <w:p w14:paraId="6E1C33DA"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AFE22AA" w14:textId="77777777" w:rsidR="00273B45" w:rsidRPr="00273B45" w:rsidRDefault="00273B45" w:rsidP="00273B45">
      <w:pPr>
        <w:bidi/>
        <w:rPr>
          <w:rFonts w:cs="David" w:hint="cs"/>
          <w:u w:val="single"/>
          <w:rtl/>
        </w:rPr>
      </w:pPr>
    </w:p>
    <w:p w14:paraId="12849FF7" w14:textId="77777777" w:rsidR="00273B45" w:rsidRPr="00273B45" w:rsidRDefault="00273B45" w:rsidP="00273B45">
      <w:pPr>
        <w:bidi/>
        <w:rPr>
          <w:rFonts w:cs="David" w:hint="cs"/>
          <w:u w:val="single"/>
          <w:rtl/>
        </w:rPr>
      </w:pPr>
      <w:r w:rsidRPr="00273B45">
        <w:rPr>
          <w:rFonts w:cs="David" w:hint="cs"/>
          <w:rtl/>
        </w:rPr>
        <w:tab/>
        <w:t xml:space="preserve">חבר הכנסת טיבי, עוד לא היה הנושא שלך.  </w:t>
      </w:r>
    </w:p>
    <w:p w14:paraId="04F96FCC" w14:textId="77777777" w:rsidR="00273B45" w:rsidRPr="00273B45" w:rsidRDefault="00273B45" w:rsidP="00273B45">
      <w:pPr>
        <w:bidi/>
        <w:rPr>
          <w:rFonts w:cs="David" w:hint="cs"/>
          <w:u w:val="single"/>
          <w:rtl/>
        </w:rPr>
      </w:pPr>
    </w:p>
    <w:p w14:paraId="704286E6" w14:textId="77777777" w:rsidR="00273B45" w:rsidRPr="00273B45" w:rsidRDefault="00273B45" w:rsidP="00273B45">
      <w:pPr>
        <w:bidi/>
        <w:ind w:firstLine="567"/>
        <w:rPr>
          <w:rFonts w:cs="David" w:hint="cs"/>
          <w:rtl/>
        </w:rPr>
      </w:pPr>
      <w:r w:rsidRPr="00273B45">
        <w:rPr>
          <w:rFonts w:cs="David" w:hint="cs"/>
          <w:rtl/>
        </w:rPr>
        <w:t xml:space="preserve">טוב, רבותיי, קביעת ועדות לדיון בהצעות החוק. </w:t>
      </w:r>
    </w:p>
    <w:p w14:paraId="433E22AF" w14:textId="77777777" w:rsidR="00273B45" w:rsidRPr="00273B45" w:rsidRDefault="00273B45" w:rsidP="00273B45">
      <w:pPr>
        <w:bidi/>
        <w:ind w:firstLine="360"/>
        <w:rPr>
          <w:rFonts w:cs="David" w:hint="cs"/>
          <w:rtl/>
        </w:rPr>
      </w:pPr>
    </w:p>
    <w:p w14:paraId="41C57A9A" w14:textId="77777777" w:rsidR="00273B45" w:rsidRPr="00273B45" w:rsidRDefault="00273B45" w:rsidP="00273B45">
      <w:pPr>
        <w:bidi/>
        <w:ind w:firstLine="567"/>
        <w:rPr>
          <w:rFonts w:cs="David" w:hint="cs"/>
          <w:rtl/>
        </w:rPr>
      </w:pPr>
      <w:r w:rsidRPr="00273B45">
        <w:rPr>
          <w:rFonts w:cs="David" w:hint="cs"/>
          <w:rtl/>
        </w:rPr>
        <w:t>1. הצעת חוק לעידוד הצמיחה לעסקים קטנים ובינוניים (תיקוני חקיקה), התשס"ז-2006, הצעת החוק של חבר הכנסת גדעון סער (פ/1718/17). ההצעה נדונה ביום 20 ביוני 2007. נשמעו הצעות להעביר את הצעה לדיון בוועדת הכספים, ועדת הכלכלה. יושב ראש ועדת הכלכלה סבור כי יש להעביר את ההצעה לדיון בוועדת הכלכלה מן הנימוק שהנושא בתחומה של ועדת הכלכלה. יושב ראש ועדת הכספים לא ביקש שום דבר מהוועדה. הייעוץ המשפטי אומר שיכול להיות גם ועדת הכספים וגם ועדת הכלכלה. לכן, אני מביא את זה להצבעה. מי בעד ועדת הכלכלה? מי נגד? מי נמנע?</w:t>
      </w:r>
    </w:p>
    <w:p w14:paraId="4FFD366B" w14:textId="77777777" w:rsidR="00273B45" w:rsidRPr="00273B45" w:rsidRDefault="00273B45" w:rsidP="00273B45">
      <w:pPr>
        <w:bidi/>
        <w:rPr>
          <w:rFonts w:cs="David" w:hint="cs"/>
          <w:rtl/>
        </w:rPr>
      </w:pPr>
    </w:p>
    <w:p w14:paraId="401D83DC" w14:textId="77777777" w:rsidR="00273B45" w:rsidRPr="00273B45" w:rsidRDefault="00273B45" w:rsidP="00273B45">
      <w:pPr>
        <w:bidi/>
        <w:ind w:firstLine="567"/>
        <w:rPr>
          <w:rFonts w:cs="David" w:hint="cs"/>
          <w:rtl/>
        </w:rPr>
      </w:pPr>
      <w:r w:rsidRPr="00273B45">
        <w:rPr>
          <w:rFonts w:cs="David" w:hint="cs"/>
          <w:rtl/>
        </w:rPr>
        <w:t xml:space="preserve">15 הצביעו בעד, אין מתנגדים, אין נמנעים. הצעת החוק הנדונה </w:t>
      </w:r>
      <w:r w:rsidRPr="00273B45">
        <w:rPr>
          <w:rFonts w:cs="David"/>
          <w:rtl/>
        </w:rPr>
        <w:t>–</w:t>
      </w:r>
      <w:r w:rsidRPr="00273B45">
        <w:rPr>
          <w:rFonts w:cs="David" w:hint="cs"/>
          <w:rtl/>
        </w:rPr>
        <w:t xml:space="preserve"> פ/1718/17 </w:t>
      </w:r>
      <w:r w:rsidRPr="00273B45">
        <w:rPr>
          <w:rFonts w:cs="David"/>
          <w:rtl/>
        </w:rPr>
        <w:t>–</w:t>
      </w:r>
      <w:r w:rsidRPr="00273B45">
        <w:rPr>
          <w:rFonts w:cs="David" w:hint="cs"/>
          <w:rtl/>
        </w:rPr>
        <w:t xml:space="preserve"> תועבר לדיון בוועדת הכלכלה.</w:t>
      </w:r>
    </w:p>
    <w:p w14:paraId="4758525B" w14:textId="77777777" w:rsidR="00273B45" w:rsidRPr="00273B45" w:rsidRDefault="00273B45" w:rsidP="00273B45">
      <w:pPr>
        <w:bidi/>
        <w:ind w:left="360"/>
        <w:rPr>
          <w:rFonts w:cs="David" w:hint="cs"/>
          <w:rtl/>
        </w:rPr>
      </w:pPr>
    </w:p>
    <w:p w14:paraId="225C592F" w14:textId="77777777" w:rsidR="00273B45" w:rsidRPr="00273B45" w:rsidRDefault="00273B45" w:rsidP="00273B45">
      <w:pPr>
        <w:bidi/>
        <w:rPr>
          <w:rFonts w:cs="David" w:hint="cs"/>
          <w:rtl/>
        </w:rPr>
      </w:pPr>
      <w:r w:rsidRPr="00273B45">
        <w:rPr>
          <w:rFonts w:cs="David" w:hint="cs"/>
          <w:u w:val="single"/>
          <w:rtl/>
        </w:rPr>
        <w:t>אחמד טיבי:</w:t>
      </w:r>
    </w:p>
    <w:p w14:paraId="4BD617AC" w14:textId="77777777" w:rsidR="00273B45" w:rsidRPr="00273B45" w:rsidRDefault="00273B45" w:rsidP="00273B45">
      <w:pPr>
        <w:bidi/>
        <w:rPr>
          <w:rFonts w:cs="David" w:hint="cs"/>
          <w:rtl/>
        </w:rPr>
      </w:pPr>
    </w:p>
    <w:p w14:paraId="6F56F2C7" w14:textId="77777777" w:rsidR="00273B45" w:rsidRPr="00273B45" w:rsidRDefault="00273B45" w:rsidP="00273B45">
      <w:pPr>
        <w:bidi/>
        <w:ind w:left="360"/>
        <w:rPr>
          <w:rFonts w:cs="David" w:hint="cs"/>
          <w:rtl/>
        </w:rPr>
      </w:pPr>
      <w:r w:rsidRPr="00273B45">
        <w:rPr>
          <w:rFonts w:cs="David" w:hint="cs"/>
          <w:rtl/>
        </w:rPr>
        <w:tab/>
        <w:t>אני חשבתי שאאחר כי היתה לי פגישה. עכשיו אני פה. לכן, אני מבקש אדוני - - -</w:t>
      </w:r>
    </w:p>
    <w:p w14:paraId="75ACBF90" w14:textId="77777777" w:rsidR="00273B45" w:rsidRPr="00273B45" w:rsidRDefault="00273B45" w:rsidP="00273B45">
      <w:pPr>
        <w:bidi/>
        <w:ind w:left="360"/>
        <w:rPr>
          <w:rFonts w:cs="David" w:hint="cs"/>
          <w:rtl/>
        </w:rPr>
      </w:pPr>
    </w:p>
    <w:p w14:paraId="7F3E008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8A6452F" w14:textId="77777777" w:rsidR="00273B45" w:rsidRPr="00273B45" w:rsidRDefault="00273B45" w:rsidP="00273B45">
      <w:pPr>
        <w:bidi/>
        <w:ind w:left="360"/>
        <w:rPr>
          <w:rFonts w:cs="David" w:hint="cs"/>
          <w:rtl/>
        </w:rPr>
      </w:pPr>
    </w:p>
    <w:p w14:paraId="6DB8DA56" w14:textId="77777777" w:rsidR="00273B45" w:rsidRPr="00273B45" w:rsidRDefault="00273B45" w:rsidP="00273B45">
      <w:pPr>
        <w:bidi/>
        <w:rPr>
          <w:rFonts w:cs="David" w:hint="cs"/>
          <w:rtl/>
        </w:rPr>
      </w:pPr>
      <w:r w:rsidRPr="00273B45">
        <w:rPr>
          <w:rFonts w:cs="David" w:hint="cs"/>
          <w:rtl/>
        </w:rPr>
        <w:tab/>
        <w:t xml:space="preserve">אחרי קביעת ועדות לדיון נטפל בנושא שלך. </w:t>
      </w:r>
    </w:p>
    <w:p w14:paraId="679D1345" w14:textId="77777777" w:rsidR="00273B45" w:rsidRPr="00273B45" w:rsidRDefault="00273B45" w:rsidP="00273B45">
      <w:pPr>
        <w:bidi/>
        <w:rPr>
          <w:rFonts w:cs="David" w:hint="cs"/>
          <w:rtl/>
        </w:rPr>
      </w:pPr>
    </w:p>
    <w:p w14:paraId="0FF92BFD" w14:textId="77777777" w:rsidR="00273B45" w:rsidRPr="00273B45" w:rsidRDefault="00273B45" w:rsidP="00273B45">
      <w:pPr>
        <w:bidi/>
        <w:rPr>
          <w:rFonts w:cs="David" w:hint="cs"/>
          <w:rtl/>
        </w:rPr>
      </w:pPr>
      <w:r w:rsidRPr="00273B45">
        <w:rPr>
          <w:rFonts w:cs="David" w:hint="cs"/>
          <w:u w:val="single"/>
          <w:rtl/>
        </w:rPr>
        <w:t>אחמד טיבי:</w:t>
      </w:r>
    </w:p>
    <w:p w14:paraId="65194E4B" w14:textId="77777777" w:rsidR="00273B45" w:rsidRPr="00273B45" w:rsidRDefault="00273B45" w:rsidP="00273B45">
      <w:pPr>
        <w:bidi/>
        <w:rPr>
          <w:rFonts w:cs="David" w:hint="cs"/>
          <w:rtl/>
        </w:rPr>
      </w:pPr>
    </w:p>
    <w:p w14:paraId="16DD74BB" w14:textId="77777777" w:rsidR="00273B45" w:rsidRPr="00273B45" w:rsidRDefault="00273B45" w:rsidP="00273B45">
      <w:pPr>
        <w:bidi/>
        <w:rPr>
          <w:rFonts w:cs="David" w:hint="cs"/>
          <w:rtl/>
        </w:rPr>
      </w:pPr>
      <w:r w:rsidRPr="00273B45">
        <w:rPr>
          <w:rFonts w:cs="David" w:hint="cs"/>
          <w:rtl/>
        </w:rPr>
        <w:tab/>
        <w:t>אתה מעביר את זה לסוף סדר היום?</w:t>
      </w:r>
    </w:p>
    <w:p w14:paraId="48D3E979" w14:textId="77777777" w:rsidR="00273B45" w:rsidRPr="00273B45" w:rsidRDefault="00273B45" w:rsidP="00273B45">
      <w:pPr>
        <w:bidi/>
        <w:rPr>
          <w:rFonts w:cs="David" w:hint="cs"/>
          <w:rtl/>
        </w:rPr>
      </w:pPr>
    </w:p>
    <w:p w14:paraId="04B0A20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74381B7" w14:textId="77777777" w:rsidR="00273B45" w:rsidRPr="00273B45" w:rsidRDefault="00273B45" w:rsidP="00273B45">
      <w:pPr>
        <w:bidi/>
        <w:rPr>
          <w:rFonts w:cs="David" w:hint="cs"/>
          <w:rtl/>
        </w:rPr>
      </w:pPr>
    </w:p>
    <w:p w14:paraId="43D4074C" w14:textId="77777777" w:rsidR="00273B45" w:rsidRPr="00273B45" w:rsidRDefault="00273B45" w:rsidP="00273B45">
      <w:pPr>
        <w:bidi/>
        <w:rPr>
          <w:rFonts w:cs="David" w:hint="cs"/>
          <w:rtl/>
        </w:rPr>
      </w:pPr>
      <w:r w:rsidRPr="00273B45">
        <w:rPr>
          <w:rFonts w:cs="David" w:hint="cs"/>
          <w:rtl/>
        </w:rPr>
        <w:tab/>
        <w:t>לא אחרי סדר היום, אחרי קביעת הוועדות.</w:t>
      </w:r>
    </w:p>
    <w:p w14:paraId="3828C2D4" w14:textId="77777777" w:rsidR="00273B45" w:rsidRPr="00273B45" w:rsidRDefault="00273B45" w:rsidP="00273B45">
      <w:pPr>
        <w:bidi/>
        <w:rPr>
          <w:rFonts w:cs="David" w:hint="cs"/>
          <w:rtl/>
        </w:rPr>
      </w:pPr>
    </w:p>
    <w:p w14:paraId="0EC71F27" w14:textId="77777777" w:rsidR="00273B45" w:rsidRPr="00273B45" w:rsidRDefault="00273B45" w:rsidP="00273B45">
      <w:pPr>
        <w:bidi/>
        <w:ind w:firstLine="567"/>
        <w:rPr>
          <w:rFonts w:cs="David" w:hint="cs"/>
          <w:rtl/>
        </w:rPr>
      </w:pPr>
      <w:r w:rsidRPr="00273B45">
        <w:rPr>
          <w:rFonts w:cs="David" w:hint="cs"/>
          <w:rtl/>
        </w:rPr>
        <w:t>2. הצעת חוק ביטוח בריאות ממלכתי (תיקון-הפחתת התקופה להגבלת זכותו של תושב שחזר לישראל), הצעת חברי הכנסת משה גפני ושלי יחימוביץ' (פ/2259/17). ההצעה נדונה ביום 11 ביולי 2007. נשמעה הצעה להעביר את הצעת החוק לוועדת העבודה, הרווחה והבריאות. יושב ראש ועדת העבודה, הרווחה והבריאות מבקש להעביר את הצעת החוק אליו מן הנימוק שהנושא הוא מתחום ענייני ועדת העבודה והרווחה. הייעוץ המשפטי סובר שוועדת העבודה, הרווחה והבריאות היא שצריכה לדון בהצעת החוק הזו. אי לכך, אני מביא את זה להצבעה, אם אין התייחסות. מי בעד להעביר את הצעת החוק לוועדת העבודה, והרווחה והבריאות? מי נגד? מי נמנע?</w:t>
      </w:r>
    </w:p>
    <w:p w14:paraId="0802D05F" w14:textId="77777777" w:rsidR="00273B45" w:rsidRPr="00273B45" w:rsidRDefault="00273B45" w:rsidP="00273B45">
      <w:pPr>
        <w:bidi/>
        <w:ind w:left="360" w:firstLine="207"/>
        <w:rPr>
          <w:rFonts w:cs="David" w:hint="cs"/>
          <w:rtl/>
        </w:rPr>
      </w:pPr>
    </w:p>
    <w:p w14:paraId="6F007EA3" w14:textId="77777777" w:rsidR="00273B45" w:rsidRPr="00273B45" w:rsidRDefault="00273B45" w:rsidP="00273B45">
      <w:pPr>
        <w:bidi/>
        <w:ind w:firstLine="567"/>
        <w:rPr>
          <w:rFonts w:cs="David" w:hint="cs"/>
          <w:rtl/>
        </w:rPr>
      </w:pPr>
      <w:r w:rsidRPr="00273B45">
        <w:rPr>
          <w:rFonts w:cs="David" w:hint="cs"/>
          <w:rtl/>
        </w:rPr>
        <w:t>14 הצביעו בעד, אין מתנגדים, אין נמנעים. יועבר לדיון בוועדת העבודה הרווחה והבריאות.</w:t>
      </w:r>
    </w:p>
    <w:p w14:paraId="010720EA" w14:textId="77777777" w:rsidR="00273B45" w:rsidRPr="00273B45" w:rsidRDefault="00273B45" w:rsidP="00273B45">
      <w:pPr>
        <w:bidi/>
        <w:ind w:left="360"/>
        <w:rPr>
          <w:rFonts w:cs="David" w:hint="cs"/>
          <w:rtl/>
        </w:rPr>
      </w:pPr>
    </w:p>
    <w:p w14:paraId="0986617D" w14:textId="77777777" w:rsidR="00273B45" w:rsidRPr="00273B45" w:rsidRDefault="00273B45" w:rsidP="00273B45">
      <w:pPr>
        <w:bidi/>
        <w:ind w:firstLine="567"/>
        <w:rPr>
          <w:rFonts w:cs="David" w:hint="cs"/>
          <w:rtl/>
        </w:rPr>
      </w:pPr>
      <w:r w:rsidRPr="00273B45">
        <w:rPr>
          <w:rFonts w:cs="David" w:hint="cs"/>
          <w:rtl/>
        </w:rPr>
        <w:t>יש לי כאן הצעות חוק זהות שנידונו ב-18 ביולי 2007 - שלראשונה יחוקק חוק שקונס על זכות אזרחית.</w:t>
      </w:r>
    </w:p>
    <w:p w14:paraId="0356BFE6" w14:textId="77777777" w:rsidR="00273B45" w:rsidRPr="00273B45" w:rsidRDefault="00273B45" w:rsidP="00273B45">
      <w:pPr>
        <w:bidi/>
        <w:ind w:left="360"/>
        <w:rPr>
          <w:rFonts w:cs="David" w:hint="cs"/>
          <w:rtl/>
        </w:rPr>
      </w:pPr>
    </w:p>
    <w:p w14:paraId="320C7E1C" w14:textId="77777777" w:rsidR="00273B45" w:rsidRPr="00273B45" w:rsidRDefault="00273B45" w:rsidP="00273B45">
      <w:pPr>
        <w:bidi/>
        <w:rPr>
          <w:rFonts w:cs="David" w:hint="cs"/>
          <w:u w:val="single"/>
          <w:rtl/>
        </w:rPr>
      </w:pPr>
      <w:r w:rsidRPr="00273B45">
        <w:rPr>
          <w:rFonts w:cs="David" w:hint="cs"/>
          <w:u w:val="single"/>
          <w:rtl/>
        </w:rPr>
        <w:t>קריאה:</w:t>
      </w:r>
    </w:p>
    <w:p w14:paraId="244EC610" w14:textId="77777777" w:rsidR="00273B45" w:rsidRPr="00273B45" w:rsidRDefault="00273B45" w:rsidP="00273B45">
      <w:pPr>
        <w:bidi/>
        <w:ind w:left="360"/>
        <w:rPr>
          <w:rFonts w:cs="David" w:hint="cs"/>
          <w:rtl/>
        </w:rPr>
      </w:pPr>
    </w:p>
    <w:p w14:paraId="7D111363" w14:textId="77777777" w:rsidR="00273B45" w:rsidRPr="00273B45" w:rsidRDefault="00273B45" w:rsidP="00273B45">
      <w:pPr>
        <w:bidi/>
        <w:ind w:left="360" w:firstLine="207"/>
        <w:rPr>
          <w:rFonts w:cs="David" w:hint="cs"/>
          <w:rtl/>
        </w:rPr>
      </w:pPr>
      <w:r w:rsidRPr="00273B45">
        <w:rPr>
          <w:rFonts w:cs="David" w:hint="cs"/>
          <w:rtl/>
        </w:rPr>
        <w:t>לא קונס, זה לא נכון.</w:t>
      </w:r>
    </w:p>
    <w:p w14:paraId="1321AEAC" w14:textId="77777777" w:rsidR="00273B45" w:rsidRPr="00273B45" w:rsidRDefault="00273B45" w:rsidP="00273B45">
      <w:pPr>
        <w:bidi/>
        <w:rPr>
          <w:rFonts w:cs="David" w:hint="cs"/>
          <w:rtl/>
        </w:rPr>
      </w:pPr>
    </w:p>
    <w:p w14:paraId="0E36B55C" w14:textId="77777777" w:rsidR="00273B45" w:rsidRPr="00273B45" w:rsidRDefault="00273B45" w:rsidP="00273B45">
      <w:pPr>
        <w:bidi/>
        <w:rPr>
          <w:rFonts w:cs="David" w:hint="cs"/>
          <w:rtl/>
        </w:rPr>
      </w:pPr>
    </w:p>
    <w:p w14:paraId="63D838BA" w14:textId="77777777" w:rsidR="00273B45" w:rsidRPr="00273B45" w:rsidRDefault="00273B45" w:rsidP="00273B45">
      <w:pPr>
        <w:bidi/>
        <w:rPr>
          <w:rFonts w:cs="David" w:hint="cs"/>
          <w:rtl/>
        </w:rPr>
      </w:pPr>
    </w:p>
    <w:p w14:paraId="79051B26" w14:textId="77777777" w:rsidR="00273B45" w:rsidRPr="00273B45" w:rsidRDefault="00273B45" w:rsidP="00273B45">
      <w:pPr>
        <w:bidi/>
        <w:rPr>
          <w:rFonts w:cs="David" w:hint="cs"/>
          <w:rtl/>
        </w:rPr>
      </w:pPr>
    </w:p>
    <w:p w14:paraId="53EF6A0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2C2831B" w14:textId="77777777" w:rsidR="00273B45" w:rsidRPr="00273B45" w:rsidRDefault="00273B45" w:rsidP="00273B45">
      <w:pPr>
        <w:bidi/>
        <w:rPr>
          <w:rFonts w:cs="David" w:hint="cs"/>
          <w:rtl/>
        </w:rPr>
      </w:pPr>
    </w:p>
    <w:p w14:paraId="1B2C5503" w14:textId="77777777" w:rsidR="00273B45" w:rsidRPr="00273B45" w:rsidRDefault="00273B45" w:rsidP="00273B45">
      <w:pPr>
        <w:bidi/>
        <w:ind w:left="360" w:firstLine="207"/>
        <w:rPr>
          <w:rFonts w:cs="David" w:hint="cs"/>
          <w:rtl/>
        </w:rPr>
      </w:pPr>
      <w:r w:rsidRPr="00273B45">
        <w:rPr>
          <w:rFonts w:cs="David" w:hint="cs"/>
          <w:rtl/>
        </w:rPr>
        <w:t>זו דעתי. רבותיי, אנחנו נצביע על כל החוקים האלה ביחד, הם זהים.</w:t>
      </w:r>
    </w:p>
    <w:p w14:paraId="0EC62265" w14:textId="77777777" w:rsidR="00273B45" w:rsidRPr="00273B45" w:rsidRDefault="00273B45" w:rsidP="00273B45">
      <w:pPr>
        <w:bidi/>
        <w:ind w:left="360" w:firstLine="207"/>
        <w:rPr>
          <w:rFonts w:cs="David" w:hint="cs"/>
          <w:rtl/>
        </w:rPr>
      </w:pPr>
    </w:p>
    <w:p w14:paraId="6222290C" w14:textId="77777777" w:rsidR="00273B45" w:rsidRPr="00273B45" w:rsidRDefault="00273B45" w:rsidP="00273B45">
      <w:pPr>
        <w:bidi/>
        <w:rPr>
          <w:rFonts w:cs="David" w:hint="cs"/>
          <w:rtl/>
        </w:rPr>
      </w:pPr>
      <w:r w:rsidRPr="00273B45">
        <w:rPr>
          <w:rFonts w:cs="David" w:hint="cs"/>
          <w:u w:val="single"/>
          <w:rtl/>
        </w:rPr>
        <w:t>ראובן ריבלין:</w:t>
      </w:r>
    </w:p>
    <w:p w14:paraId="538D9F94" w14:textId="77777777" w:rsidR="00273B45" w:rsidRPr="00273B45" w:rsidRDefault="00273B45" w:rsidP="00273B45">
      <w:pPr>
        <w:bidi/>
        <w:rPr>
          <w:rFonts w:cs="David" w:hint="cs"/>
          <w:rtl/>
        </w:rPr>
      </w:pPr>
    </w:p>
    <w:p w14:paraId="7B2FD205" w14:textId="77777777" w:rsidR="00273B45" w:rsidRPr="00273B45" w:rsidRDefault="00273B45" w:rsidP="00273B45">
      <w:pPr>
        <w:bidi/>
        <w:rPr>
          <w:rFonts w:cs="David" w:hint="cs"/>
          <w:rtl/>
        </w:rPr>
      </w:pPr>
      <w:r w:rsidRPr="00273B45">
        <w:rPr>
          <w:rFonts w:cs="David" w:hint="cs"/>
          <w:rtl/>
        </w:rPr>
        <w:tab/>
        <w:t>רק ועדה אחת תטפל בהם. בכולם יחד.</w:t>
      </w:r>
    </w:p>
    <w:p w14:paraId="7499012D" w14:textId="77777777" w:rsidR="00273B45" w:rsidRPr="00273B45" w:rsidRDefault="00273B45" w:rsidP="00273B45">
      <w:pPr>
        <w:bidi/>
        <w:rPr>
          <w:rFonts w:cs="David" w:hint="cs"/>
          <w:rtl/>
        </w:rPr>
      </w:pPr>
    </w:p>
    <w:p w14:paraId="2CCF02D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CAC2CA6" w14:textId="77777777" w:rsidR="00273B45" w:rsidRPr="00273B45" w:rsidRDefault="00273B45" w:rsidP="00273B45">
      <w:pPr>
        <w:bidi/>
        <w:rPr>
          <w:rFonts w:cs="David" w:hint="cs"/>
          <w:rtl/>
        </w:rPr>
      </w:pPr>
    </w:p>
    <w:p w14:paraId="1439A789" w14:textId="77777777" w:rsidR="00273B45" w:rsidRPr="00273B45" w:rsidRDefault="00273B45" w:rsidP="00273B45">
      <w:pPr>
        <w:bidi/>
        <w:ind w:firstLine="567"/>
        <w:rPr>
          <w:rFonts w:cs="David" w:hint="cs"/>
          <w:rtl/>
        </w:rPr>
      </w:pPr>
      <w:r w:rsidRPr="00273B45">
        <w:rPr>
          <w:rFonts w:cs="David" w:hint="cs"/>
          <w:rtl/>
        </w:rPr>
        <w:t xml:space="preserve">הצעות חוק זהות </w:t>
      </w:r>
      <w:r w:rsidRPr="00273B45">
        <w:rPr>
          <w:rFonts w:cs="David"/>
          <w:rtl/>
        </w:rPr>
        <w:t>–</w:t>
      </w:r>
      <w:r w:rsidRPr="00273B45">
        <w:rPr>
          <w:rFonts w:cs="David" w:hint="cs"/>
          <w:rtl/>
        </w:rPr>
        <w:t xml:space="preserve"> 3-4-5-6 שמספרן:  389/17, 2648/17,  1856/17 ו- 455/17  מדברות על הצעת חוק הבחירות לכנסת (תיקון-שלילת זכות לשכר ביום הבחירות ממי שאינו מצביע), של חברי הכנסת רוברט אילטוב וקבוצת חברי כנסת, גדעון סער וקבוצת חברי כנסת, אורית נוקד וקבוצת חברי כנסת ושל יואל חסון. </w:t>
      </w:r>
    </w:p>
    <w:p w14:paraId="02DCF456" w14:textId="77777777" w:rsidR="00273B45" w:rsidRPr="00273B45" w:rsidRDefault="00273B45" w:rsidP="00273B45">
      <w:pPr>
        <w:bidi/>
        <w:ind w:firstLine="567"/>
        <w:rPr>
          <w:rFonts w:cs="David" w:hint="cs"/>
          <w:rtl/>
        </w:rPr>
      </w:pPr>
    </w:p>
    <w:p w14:paraId="7196383E" w14:textId="77777777" w:rsidR="00273B45" w:rsidRPr="00273B45" w:rsidRDefault="00273B45" w:rsidP="00273B45">
      <w:pPr>
        <w:bidi/>
        <w:ind w:firstLine="567"/>
        <w:rPr>
          <w:rFonts w:cs="David" w:hint="cs"/>
        </w:rPr>
      </w:pPr>
      <w:r w:rsidRPr="00273B45">
        <w:rPr>
          <w:rFonts w:cs="David" w:hint="cs"/>
          <w:rtl/>
        </w:rPr>
        <w:t xml:space="preserve">רבותיי, העמדה של הייעוץ המשפטי היא להעביר את זה לוועדת חוקה, חוק ומשפט. מי בעד להעביר את זה לוועדת חוקה חוקה ומשפט?  </w:t>
      </w:r>
    </w:p>
    <w:p w14:paraId="2AF89ACA" w14:textId="77777777" w:rsidR="00273B45" w:rsidRPr="00273B45" w:rsidRDefault="00273B45" w:rsidP="00273B45">
      <w:pPr>
        <w:bidi/>
        <w:rPr>
          <w:rFonts w:cs="David" w:hint="cs"/>
          <w:rtl/>
        </w:rPr>
      </w:pPr>
    </w:p>
    <w:p w14:paraId="1E56EFF5" w14:textId="77777777" w:rsidR="00273B45" w:rsidRPr="00273B45" w:rsidRDefault="00273B45" w:rsidP="00273B45">
      <w:pPr>
        <w:bidi/>
        <w:rPr>
          <w:rFonts w:cs="David" w:hint="cs"/>
          <w:rtl/>
        </w:rPr>
      </w:pPr>
      <w:r w:rsidRPr="00273B45">
        <w:rPr>
          <w:rFonts w:cs="David" w:hint="cs"/>
          <w:u w:val="single"/>
          <w:rtl/>
        </w:rPr>
        <w:t>ראובן ריבלין:</w:t>
      </w:r>
    </w:p>
    <w:p w14:paraId="084042CE" w14:textId="77777777" w:rsidR="00273B45" w:rsidRPr="00273B45" w:rsidRDefault="00273B45" w:rsidP="00273B45">
      <w:pPr>
        <w:bidi/>
        <w:rPr>
          <w:rFonts w:cs="David" w:hint="cs"/>
          <w:rtl/>
        </w:rPr>
      </w:pPr>
    </w:p>
    <w:p w14:paraId="244F802D" w14:textId="77777777" w:rsidR="00273B45" w:rsidRPr="00273B45" w:rsidRDefault="00273B45" w:rsidP="00273B45">
      <w:pPr>
        <w:bidi/>
        <w:rPr>
          <w:rFonts w:cs="David" w:hint="cs"/>
          <w:rtl/>
        </w:rPr>
      </w:pPr>
      <w:r w:rsidRPr="00273B45">
        <w:rPr>
          <w:rFonts w:cs="David" w:hint="cs"/>
          <w:rtl/>
        </w:rPr>
        <w:tab/>
        <w:t xml:space="preserve"> לא יכול להיות במקום  אחר.</w:t>
      </w:r>
    </w:p>
    <w:p w14:paraId="18F4FFB0" w14:textId="77777777" w:rsidR="00273B45" w:rsidRPr="00273B45" w:rsidRDefault="00273B45" w:rsidP="00273B45">
      <w:pPr>
        <w:bidi/>
        <w:rPr>
          <w:rFonts w:cs="David" w:hint="cs"/>
          <w:rtl/>
        </w:rPr>
      </w:pPr>
    </w:p>
    <w:p w14:paraId="0A01C56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0FEB852" w14:textId="77777777" w:rsidR="00273B45" w:rsidRPr="00273B45" w:rsidRDefault="00273B45" w:rsidP="00273B45">
      <w:pPr>
        <w:bidi/>
        <w:rPr>
          <w:rFonts w:cs="David" w:hint="cs"/>
          <w:rtl/>
        </w:rPr>
      </w:pPr>
    </w:p>
    <w:p w14:paraId="46F1C23C" w14:textId="77777777" w:rsidR="00273B45" w:rsidRPr="00273B45" w:rsidRDefault="00273B45" w:rsidP="00273B45">
      <w:pPr>
        <w:bidi/>
        <w:rPr>
          <w:rFonts w:cs="David" w:hint="cs"/>
          <w:rtl/>
        </w:rPr>
      </w:pPr>
      <w:r w:rsidRPr="00273B45">
        <w:rPr>
          <w:rFonts w:cs="David" w:hint="cs"/>
          <w:rtl/>
        </w:rPr>
        <w:tab/>
        <w:t xml:space="preserve">מי נגד? מי נמנע? אושר פה אחד, 16 בעד, הצעות החוק הנ"ל יועברו לדיון בוועדת החוקה, חוק ומשפט. </w:t>
      </w:r>
    </w:p>
    <w:p w14:paraId="43B5443A" w14:textId="77777777" w:rsidR="00273B45" w:rsidRPr="00273B45" w:rsidRDefault="00273B45" w:rsidP="00273B45">
      <w:pPr>
        <w:bidi/>
        <w:rPr>
          <w:rFonts w:cs="David" w:hint="cs"/>
          <w:rtl/>
        </w:rPr>
      </w:pPr>
    </w:p>
    <w:p w14:paraId="1C072E81" w14:textId="77777777" w:rsidR="00273B45" w:rsidRPr="00273B45" w:rsidRDefault="00273B45" w:rsidP="00273B45">
      <w:pPr>
        <w:numPr>
          <w:ilvl w:val="0"/>
          <w:numId w:val="11"/>
        </w:numPr>
        <w:overflowPunct w:val="0"/>
        <w:autoSpaceDE w:val="0"/>
        <w:autoSpaceDN w:val="0"/>
        <w:bidi/>
        <w:adjustRightInd w:val="0"/>
        <w:ind w:right="720"/>
        <w:jc w:val="both"/>
        <w:textAlignment w:val="baseline"/>
        <w:rPr>
          <w:rFonts w:cs="David" w:hint="cs"/>
        </w:rPr>
      </w:pPr>
      <w:r w:rsidRPr="00273B45">
        <w:rPr>
          <w:rFonts w:cs="David" w:hint="cs"/>
          <w:rtl/>
        </w:rPr>
        <w:t>הצעת חוק חסינות חברי הכנסת, זכויותיהם וחובותיהם (תיקון-זכאות לדרכון דיפלומטי), התשס"ז-2007 של חבר הכנסת ניסים זאב (פ/2818/17).</w:t>
      </w:r>
    </w:p>
    <w:p w14:paraId="5A8FBEA3" w14:textId="77777777" w:rsidR="00273B45" w:rsidRPr="00273B45" w:rsidRDefault="00273B45" w:rsidP="00273B45">
      <w:pPr>
        <w:bidi/>
        <w:ind w:right="720"/>
        <w:rPr>
          <w:rFonts w:cs="David" w:hint="cs"/>
          <w:rtl/>
        </w:rPr>
      </w:pPr>
    </w:p>
    <w:p w14:paraId="579160C2" w14:textId="77777777" w:rsidR="00273B45" w:rsidRPr="00273B45" w:rsidRDefault="00273B45" w:rsidP="00273B45">
      <w:pPr>
        <w:bidi/>
        <w:ind w:right="720" w:firstLine="567"/>
        <w:rPr>
          <w:rFonts w:cs="David" w:hint="cs"/>
        </w:rPr>
      </w:pPr>
      <w:r w:rsidRPr="00273B45">
        <w:rPr>
          <w:rFonts w:cs="David" w:hint="cs"/>
          <w:rtl/>
        </w:rPr>
        <w:t>רבותיי, עוד פעם הערה למזכירות הכנסת, חבל שהם לא כאן. כשאומרים: ועדת הכנסת, לא בכל מקרה זה צריך לבוא להצבעה בוועדת הכנסת. זה שייך לוועדת הכנסת. עכשיו זה הליך מיותר וחבל. לא היו דיעות.</w:t>
      </w:r>
    </w:p>
    <w:p w14:paraId="7F39E1BE" w14:textId="77777777" w:rsidR="00273B45" w:rsidRPr="00273B45" w:rsidRDefault="00273B45" w:rsidP="00273B45">
      <w:pPr>
        <w:bidi/>
        <w:ind w:left="360"/>
        <w:rPr>
          <w:rFonts w:cs="David" w:hint="cs"/>
          <w:rtl/>
        </w:rPr>
      </w:pPr>
    </w:p>
    <w:p w14:paraId="6A962C1C" w14:textId="77777777" w:rsidR="00273B45" w:rsidRPr="00273B45" w:rsidRDefault="00273B45" w:rsidP="00273B45">
      <w:pPr>
        <w:bidi/>
        <w:rPr>
          <w:rFonts w:cs="David" w:hint="cs"/>
          <w:u w:val="single"/>
          <w:rtl/>
        </w:rPr>
      </w:pPr>
      <w:r w:rsidRPr="00273B45">
        <w:rPr>
          <w:rFonts w:cs="David" w:hint="cs"/>
          <w:u w:val="single"/>
          <w:rtl/>
        </w:rPr>
        <w:t>יולי יואל אדלשטיין:</w:t>
      </w:r>
    </w:p>
    <w:p w14:paraId="1E271234" w14:textId="77777777" w:rsidR="00273B45" w:rsidRPr="00273B45" w:rsidRDefault="00273B45" w:rsidP="00273B45">
      <w:pPr>
        <w:bidi/>
        <w:rPr>
          <w:rFonts w:cs="David" w:hint="cs"/>
          <w:rtl/>
        </w:rPr>
      </w:pPr>
    </w:p>
    <w:p w14:paraId="5BF21B2C" w14:textId="77777777" w:rsidR="00273B45" w:rsidRPr="00273B45" w:rsidRDefault="00273B45" w:rsidP="00273B45">
      <w:pPr>
        <w:bidi/>
        <w:ind w:firstLine="567"/>
        <w:rPr>
          <w:rFonts w:cs="David" w:hint="cs"/>
          <w:rtl/>
        </w:rPr>
      </w:pPr>
      <w:r w:rsidRPr="00273B45">
        <w:rPr>
          <w:rFonts w:cs="David" w:hint="cs"/>
          <w:rtl/>
        </w:rPr>
        <w:t xml:space="preserve">לא, לא. היו דיעות. אני ניהלתי את הישיבה. </w:t>
      </w:r>
    </w:p>
    <w:p w14:paraId="72094F5B" w14:textId="77777777" w:rsidR="00273B45" w:rsidRPr="00273B45" w:rsidRDefault="00273B45" w:rsidP="00273B45">
      <w:pPr>
        <w:bidi/>
        <w:ind w:firstLine="567"/>
        <w:rPr>
          <w:rFonts w:cs="David" w:hint="cs"/>
          <w:rtl/>
        </w:rPr>
      </w:pPr>
    </w:p>
    <w:p w14:paraId="6A36573C"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1BD7855" w14:textId="77777777" w:rsidR="00273B45" w:rsidRPr="00273B45" w:rsidRDefault="00273B45" w:rsidP="00273B45">
      <w:pPr>
        <w:bidi/>
        <w:ind w:firstLine="567"/>
        <w:rPr>
          <w:rFonts w:cs="David" w:hint="cs"/>
          <w:rtl/>
        </w:rPr>
      </w:pPr>
    </w:p>
    <w:p w14:paraId="1CBE1F0F" w14:textId="77777777" w:rsidR="00273B45" w:rsidRPr="00273B45" w:rsidRDefault="00273B45" w:rsidP="00273B45">
      <w:pPr>
        <w:bidi/>
        <w:ind w:firstLine="567"/>
        <w:rPr>
          <w:rFonts w:cs="David" w:hint="cs"/>
          <w:rtl/>
        </w:rPr>
      </w:pPr>
      <w:r w:rsidRPr="00273B45">
        <w:rPr>
          <w:rFonts w:cs="David" w:hint="cs"/>
          <w:rtl/>
        </w:rPr>
        <w:t>אתה מדבר על חבר הכנסת ניסים זאב. הוא הגיש. לא נשמעו הצעות להעביר את ההצעה.</w:t>
      </w:r>
    </w:p>
    <w:p w14:paraId="44BA558B" w14:textId="77777777" w:rsidR="00273B45" w:rsidRPr="00273B45" w:rsidRDefault="00273B45" w:rsidP="00273B45">
      <w:pPr>
        <w:bidi/>
        <w:ind w:firstLine="567"/>
        <w:rPr>
          <w:rFonts w:cs="David" w:hint="cs"/>
          <w:rtl/>
        </w:rPr>
      </w:pPr>
    </w:p>
    <w:p w14:paraId="3B70A032" w14:textId="77777777" w:rsidR="00273B45" w:rsidRPr="00273B45" w:rsidRDefault="00273B45" w:rsidP="00273B45">
      <w:pPr>
        <w:bidi/>
        <w:rPr>
          <w:rFonts w:cs="David" w:hint="cs"/>
          <w:u w:val="single"/>
          <w:rtl/>
        </w:rPr>
      </w:pPr>
      <w:r w:rsidRPr="00273B45">
        <w:rPr>
          <w:rFonts w:cs="David" w:hint="cs"/>
          <w:u w:val="single"/>
          <w:rtl/>
        </w:rPr>
        <w:t>יולי יואל אדלשטיין:</w:t>
      </w:r>
    </w:p>
    <w:p w14:paraId="6ABE6AD0" w14:textId="77777777" w:rsidR="00273B45" w:rsidRPr="00273B45" w:rsidRDefault="00273B45" w:rsidP="00273B45">
      <w:pPr>
        <w:bidi/>
        <w:ind w:firstLine="567"/>
        <w:rPr>
          <w:rFonts w:cs="David" w:hint="cs"/>
          <w:rtl/>
        </w:rPr>
      </w:pPr>
    </w:p>
    <w:p w14:paraId="2614A6CC" w14:textId="77777777" w:rsidR="00273B45" w:rsidRPr="00273B45" w:rsidRDefault="00273B45" w:rsidP="00273B45">
      <w:pPr>
        <w:bidi/>
        <w:ind w:firstLine="567"/>
        <w:rPr>
          <w:rFonts w:cs="David" w:hint="cs"/>
          <w:rtl/>
        </w:rPr>
      </w:pPr>
      <w:r w:rsidRPr="00273B45">
        <w:rPr>
          <w:rFonts w:cs="David" w:hint="cs"/>
          <w:rtl/>
        </w:rPr>
        <w:t xml:space="preserve">אז פשוט כנראה הפרוטוקול לא שמע, כי אני הייתי שולח את זה לוועדת הכנסת. מישהו צעק משהו </w:t>
      </w:r>
      <w:r w:rsidRPr="00273B45">
        <w:rPr>
          <w:rFonts w:cs="David"/>
          <w:rtl/>
        </w:rPr>
        <w:t>–</w:t>
      </w:r>
      <w:r w:rsidRPr="00273B45">
        <w:rPr>
          <w:rFonts w:cs="David" w:hint="cs"/>
          <w:rtl/>
        </w:rPr>
        <w:t xml:space="preserve"> קונדס </w:t>
      </w:r>
      <w:r w:rsidRPr="00273B45">
        <w:rPr>
          <w:rFonts w:cs="David"/>
          <w:rtl/>
        </w:rPr>
        <w:t>–</w:t>
      </w:r>
      <w:r w:rsidRPr="00273B45">
        <w:rPr>
          <w:rFonts w:cs="David" w:hint="cs"/>
          <w:rtl/>
        </w:rPr>
        <w:t xml:space="preserve"> ועדת עובדים זרים או משהו כזה. </w:t>
      </w:r>
    </w:p>
    <w:p w14:paraId="014FB5E8" w14:textId="77777777" w:rsidR="00273B45" w:rsidRPr="00273B45" w:rsidRDefault="00273B45" w:rsidP="00273B45">
      <w:pPr>
        <w:bidi/>
        <w:ind w:firstLine="567"/>
        <w:rPr>
          <w:rFonts w:cs="David" w:hint="cs"/>
          <w:rtl/>
        </w:rPr>
      </w:pPr>
    </w:p>
    <w:p w14:paraId="6A0237EE" w14:textId="77777777" w:rsidR="00273B45" w:rsidRPr="00273B45" w:rsidRDefault="00273B45" w:rsidP="00273B45">
      <w:pPr>
        <w:bidi/>
        <w:rPr>
          <w:rFonts w:cs="David" w:hint="cs"/>
          <w:u w:val="single"/>
          <w:rtl/>
        </w:rPr>
      </w:pPr>
      <w:r w:rsidRPr="00273B45">
        <w:rPr>
          <w:rFonts w:cs="David" w:hint="cs"/>
          <w:u w:val="single"/>
          <w:rtl/>
        </w:rPr>
        <w:t>קריאה:</w:t>
      </w:r>
    </w:p>
    <w:p w14:paraId="72289D92" w14:textId="77777777" w:rsidR="00273B45" w:rsidRPr="00273B45" w:rsidRDefault="00273B45" w:rsidP="00273B45">
      <w:pPr>
        <w:bidi/>
        <w:ind w:firstLine="567"/>
        <w:rPr>
          <w:rFonts w:cs="David" w:hint="cs"/>
          <w:rtl/>
        </w:rPr>
      </w:pPr>
    </w:p>
    <w:p w14:paraId="1B31D5DD" w14:textId="77777777" w:rsidR="00273B45" w:rsidRPr="00273B45" w:rsidRDefault="00273B45" w:rsidP="00273B45">
      <w:pPr>
        <w:bidi/>
        <w:ind w:firstLine="567"/>
        <w:rPr>
          <w:rFonts w:cs="David" w:hint="cs"/>
          <w:rtl/>
        </w:rPr>
      </w:pPr>
      <w:r w:rsidRPr="00273B45">
        <w:rPr>
          <w:rFonts w:cs="David" w:hint="cs"/>
          <w:rtl/>
        </w:rPr>
        <w:t>לא במקרה הזה.</w:t>
      </w:r>
    </w:p>
    <w:p w14:paraId="61E64172" w14:textId="77777777" w:rsidR="00273B45" w:rsidRPr="00273B45" w:rsidRDefault="00273B45" w:rsidP="00273B45">
      <w:pPr>
        <w:bidi/>
        <w:rPr>
          <w:rFonts w:cs="David" w:hint="cs"/>
          <w:rtl/>
        </w:rPr>
      </w:pPr>
    </w:p>
    <w:p w14:paraId="59699B2A" w14:textId="77777777" w:rsidR="00273B45" w:rsidRPr="00273B45" w:rsidRDefault="00273B45" w:rsidP="00273B45">
      <w:pPr>
        <w:bidi/>
        <w:rPr>
          <w:rFonts w:cs="David" w:hint="cs"/>
          <w:u w:val="single"/>
          <w:rtl/>
        </w:rPr>
      </w:pPr>
      <w:r w:rsidRPr="00273B45">
        <w:rPr>
          <w:rFonts w:cs="David" w:hint="cs"/>
          <w:u w:val="single"/>
          <w:rtl/>
        </w:rPr>
        <w:t>יולי יואל אדלשטיין:</w:t>
      </w:r>
    </w:p>
    <w:p w14:paraId="4372718D" w14:textId="77777777" w:rsidR="00273B45" w:rsidRPr="00273B45" w:rsidRDefault="00273B45" w:rsidP="00273B45">
      <w:pPr>
        <w:bidi/>
        <w:rPr>
          <w:rFonts w:cs="David" w:hint="cs"/>
          <w:rtl/>
        </w:rPr>
      </w:pPr>
    </w:p>
    <w:p w14:paraId="187AF927" w14:textId="77777777" w:rsidR="00273B45" w:rsidRPr="00273B45" w:rsidRDefault="00273B45" w:rsidP="00273B45">
      <w:pPr>
        <w:bidi/>
        <w:rPr>
          <w:rFonts w:cs="David" w:hint="cs"/>
          <w:rtl/>
        </w:rPr>
      </w:pPr>
      <w:r w:rsidRPr="00273B45">
        <w:rPr>
          <w:rFonts w:cs="David" w:hint="cs"/>
          <w:rtl/>
        </w:rPr>
        <w:tab/>
        <w:t>במקרה הזה זה מה שהיה. זה גם מתאים לחוק הספציפי הזה.</w:t>
      </w:r>
    </w:p>
    <w:p w14:paraId="40B51938" w14:textId="77777777" w:rsidR="00273B45" w:rsidRPr="00273B45" w:rsidRDefault="00273B45" w:rsidP="00273B45">
      <w:pPr>
        <w:bidi/>
        <w:rPr>
          <w:rFonts w:cs="David" w:hint="cs"/>
          <w:rtl/>
        </w:rPr>
      </w:pPr>
    </w:p>
    <w:p w14:paraId="7E956131" w14:textId="77777777" w:rsidR="00273B45" w:rsidRPr="00273B45" w:rsidRDefault="00273B45" w:rsidP="00273B45">
      <w:pPr>
        <w:bidi/>
        <w:rPr>
          <w:rFonts w:cs="David" w:hint="cs"/>
          <w:rtl/>
        </w:rPr>
      </w:pPr>
    </w:p>
    <w:p w14:paraId="43BE8B90" w14:textId="77777777" w:rsidR="00273B45" w:rsidRPr="00273B45" w:rsidRDefault="00273B45" w:rsidP="00273B45">
      <w:pPr>
        <w:bidi/>
        <w:rPr>
          <w:rFonts w:cs="David" w:hint="cs"/>
          <w:rtl/>
        </w:rPr>
      </w:pPr>
    </w:p>
    <w:p w14:paraId="7FFCE96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493094F" w14:textId="77777777" w:rsidR="00273B45" w:rsidRPr="00273B45" w:rsidRDefault="00273B45" w:rsidP="00273B45">
      <w:pPr>
        <w:bidi/>
        <w:ind w:left="360"/>
        <w:rPr>
          <w:rFonts w:cs="David" w:hint="cs"/>
          <w:rtl/>
        </w:rPr>
      </w:pPr>
    </w:p>
    <w:p w14:paraId="37D8DCF6" w14:textId="77777777" w:rsidR="00273B45" w:rsidRPr="00273B45" w:rsidRDefault="00273B45" w:rsidP="00273B45">
      <w:pPr>
        <w:bidi/>
        <w:ind w:firstLine="567"/>
        <w:rPr>
          <w:rFonts w:cs="David" w:hint="cs"/>
          <w:rtl/>
        </w:rPr>
      </w:pPr>
      <w:r w:rsidRPr="00273B45">
        <w:rPr>
          <w:rFonts w:cs="David" w:hint="cs"/>
          <w:rtl/>
        </w:rPr>
        <w:t>נגמר, תודה. רבותיי, מי בעד להעביר לוועדת הכנסת לדיון? יש הצעת חוק בעד שכבר מונחת על השולחן. מי נגד? מי נמנע? 15 בעד, מתנגדים אין. יעבור לדיון בוועדת הכנסת.</w:t>
      </w:r>
    </w:p>
    <w:p w14:paraId="15A1AB3A" w14:textId="77777777" w:rsidR="00273B45" w:rsidRPr="00273B45" w:rsidRDefault="00273B45" w:rsidP="00273B45">
      <w:pPr>
        <w:bidi/>
        <w:ind w:firstLine="567"/>
        <w:rPr>
          <w:rFonts w:cs="David" w:hint="cs"/>
          <w:rtl/>
        </w:rPr>
      </w:pPr>
    </w:p>
    <w:p w14:paraId="76328C16" w14:textId="77777777" w:rsidR="00273B45" w:rsidRPr="00273B45" w:rsidRDefault="00273B45" w:rsidP="00273B45">
      <w:pPr>
        <w:bidi/>
        <w:ind w:firstLine="567"/>
        <w:rPr>
          <w:rFonts w:cs="David" w:hint="cs"/>
        </w:rPr>
      </w:pPr>
      <w:r w:rsidRPr="00273B45">
        <w:rPr>
          <w:rFonts w:cs="David" w:hint="cs"/>
          <w:rtl/>
        </w:rPr>
        <w:t xml:space="preserve">8. הצעת חוק יישום תוכנית ההתנתקות (תיקון-מחיקת רישום פלילי), התשס"ז-2007,  של חבר הכנסת אליהו גבאי (פ/2196/17). </w:t>
      </w:r>
    </w:p>
    <w:p w14:paraId="0C3514CB" w14:textId="77777777" w:rsidR="00273B45" w:rsidRPr="00273B45" w:rsidRDefault="00273B45" w:rsidP="00273B45">
      <w:pPr>
        <w:bidi/>
        <w:rPr>
          <w:rFonts w:cs="David" w:hint="cs"/>
          <w:rtl/>
        </w:rPr>
      </w:pPr>
    </w:p>
    <w:p w14:paraId="6B6B5954" w14:textId="77777777" w:rsidR="00273B45" w:rsidRPr="00273B45" w:rsidRDefault="00273B45" w:rsidP="00273B45">
      <w:pPr>
        <w:bidi/>
        <w:rPr>
          <w:rFonts w:cs="David" w:hint="cs"/>
          <w:rtl/>
        </w:rPr>
      </w:pPr>
      <w:r w:rsidRPr="00273B45">
        <w:rPr>
          <w:rFonts w:cs="David" w:hint="cs"/>
          <w:u w:val="single"/>
          <w:rtl/>
        </w:rPr>
        <w:t>ראובן ריבלין:</w:t>
      </w:r>
    </w:p>
    <w:p w14:paraId="104EE474" w14:textId="77777777" w:rsidR="00273B45" w:rsidRPr="00273B45" w:rsidRDefault="00273B45" w:rsidP="00273B45">
      <w:pPr>
        <w:bidi/>
        <w:rPr>
          <w:rFonts w:cs="David" w:hint="cs"/>
          <w:rtl/>
        </w:rPr>
      </w:pPr>
    </w:p>
    <w:p w14:paraId="3D9EF036" w14:textId="77777777" w:rsidR="00273B45" w:rsidRPr="00273B45" w:rsidRDefault="00273B45" w:rsidP="00273B45">
      <w:pPr>
        <w:bidi/>
        <w:rPr>
          <w:rFonts w:cs="David" w:hint="cs"/>
          <w:rtl/>
        </w:rPr>
      </w:pPr>
      <w:r w:rsidRPr="00273B45">
        <w:rPr>
          <w:rFonts w:cs="David" w:hint="cs"/>
          <w:rtl/>
        </w:rPr>
        <w:tab/>
        <w:t>יש שתי הצעות חוק.</w:t>
      </w:r>
    </w:p>
    <w:p w14:paraId="157218B1" w14:textId="77777777" w:rsidR="00273B45" w:rsidRPr="00273B45" w:rsidRDefault="00273B45" w:rsidP="00273B45">
      <w:pPr>
        <w:bidi/>
        <w:rPr>
          <w:rFonts w:cs="David" w:hint="cs"/>
          <w:rtl/>
        </w:rPr>
      </w:pPr>
    </w:p>
    <w:p w14:paraId="552A064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840CD88" w14:textId="77777777" w:rsidR="00273B45" w:rsidRPr="00273B45" w:rsidRDefault="00273B45" w:rsidP="00273B45">
      <w:pPr>
        <w:bidi/>
        <w:rPr>
          <w:rFonts w:cs="David" w:hint="cs"/>
          <w:rtl/>
        </w:rPr>
      </w:pPr>
    </w:p>
    <w:p w14:paraId="7919A329" w14:textId="77777777" w:rsidR="00273B45" w:rsidRPr="00273B45" w:rsidRDefault="00273B45" w:rsidP="00273B45">
      <w:pPr>
        <w:bidi/>
        <w:rPr>
          <w:rFonts w:cs="David" w:hint="cs"/>
          <w:rtl/>
        </w:rPr>
      </w:pPr>
      <w:r w:rsidRPr="00273B45">
        <w:rPr>
          <w:rFonts w:cs="David" w:hint="cs"/>
          <w:rtl/>
        </w:rPr>
        <w:tab/>
        <w:t>נכון, בואו נצביע על שתיהן ביחד.</w:t>
      </w:r>
    </w:p>
    <w:p w14:paraId="6795440B" w14:textId="77777777" w:rsidR="00273B45" w:rsidRPr="00273B45" w:rsidRDefault="00273B45" w:rsidP="00273B45">
      <w:pPr>
        <w:bidi/>
        <w:rPr>
          <w:rFonts w:cs="David" w:hint="cs"/>
          <w:rtl/>
        </w:rPr>
      </w:pPr>
    </w:p>
    <w:p w14:paraId="6460466A" w14:textId="77777777" w:rsidR="00273B45" w:rsidRPr="00273B45" w:rsidRDefault="00273B45" w:rsidP="00273B45">
      <w:pPr>
        <w:bidi/>
        <w:ind w:firstLine="567"/>
        <w:rPr>
          <w:rFonts w:cs="David" w:hint="cs"/>
          <w:rtl/>
        </w:rPr>
      </w:pPr>
      <w:r w:rsidRPr="00273B45">
        <w:rPr>
          <w:rFonts w:cs="David" w:hint="cs"/>
          <w:rtl/>
        </w:rPr>
        <w:t xml:space="preserve">9. הצעת חוק החנינה בעניין תוכנית ההתנתקות, התשס"ז-2007, של חבר הכנסת ראובן ריבלין וקבוצת חברי כנסת (פ/2797/17). </w:t>
      </w:r>
    </w:p>
    <w:p w14:paraId="5C7A4A57" w14:textId="77777777" w:rsidR="00273B45" w:rsidRPr="00273B45" w:rsidRDefault="00273B45" w:rsidP="00273B45">
      <w:pPr>
        <w:bidi/>
        <w:rPr>
          <w:rFonts w:cs="David" w:hint="cs"/>
          <w:u w:val="single"/>
          <w:rtl/>
        </w:rPr>
      </w:pPr>
    </w:p>
    <w:p w14:paraId="5A82D2C8" w14:textId="77777777" w:rsidR="00273B45" w:rsidRPr="00273B45" w:rsidRDefault="00273B45" w:rsidP="00273B45">
      <w:pPr>
        <w:bidi/>
        <w:rPr>
          <w:rFonts w:cs="David" w:hint="cs"/>
          <w:u w:val="single"/>
          <w:rtl/>
        </w:rPr>
      </w:pPr>
      <w:r w:rsidRPr="00273B45">
        <w:rPr>
          <w:rFonts w:cs="David" w:hint="cs"/>
          <w:u w:val="single"/>
          <w:rtl/>
        </w:rPr>
        <w:t>ראובן ריבלין:</w:t>
      </w:r>
    </w:p>
    <w:p w14:paraId="67DD2110" w14:textId="77777777" w:rsidR="00273B45" w:rsidRPr="00273B45" w:rsidRDefault="00273B45" w:rsidP="00273B45">
      <w:pPr>
        <w:bidi/>
        <w:rPr>
          <w:rFonts w:cs="David" w:hint="cs"/>
          <w:rtl/>
        </w:rPr>
      </w:pPr>
    </w:p>
    <w:p w14:paraId="294A5DEC" w14:textId="77777777" w:rsidR="00273B45" w:rsidRPr="00273B45" w:rsidRDefault="00273B45" w:rsidP="00273B45">
      <w:pPr>
        <w:bidi/>
        <w:rPr>
          <w:rFonts w:cs="David" w:hint="cs"/>
          <w:rtl/>
        </w:rPr>
      </w:pPr>
      <w:r w:rsidRPr="00273B45">
        <w:rPr>
          <w:rFonts w:cs="David" w:hint="cs"/>
          <w:rtl/>
        </w:rPr>
        <w:tab/>
        <w:t>אחת זה רישום פלילי ואחת זה חנינה.</w:t>
      </w:r>
    </w:p>
    <w:p w14:paraId="2501EAEC" w14:textId="77777777" w:rsidR="00273B45" w:rsidRPr="00273B45" w:rsidRDefault="00273B45" w:rsidP="00273B45">
      <w:pPr>
        <w:bidi/>
        <w:rPr>
          <w:rFonts w:cs="David" w:hint="cs"/>
          <w:rtl/>
        </w:rPr>
      </w:pPr>
    </w:p>
    <w:p w14:paraId="559E1E7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E02FCE4" w14:textId="77777777" w:rsidR="00273B45" w:rsidRPr="00273B45" w:rsidRDefault="00273B45" w:rsidP="00273B45">
      <w:pPr>
        <w:bidi/>
        <w:rPr>
          <w:rFonts w:cs="David" w:hint="cs"/>
          <w:rtl/>
        </w:rPr>
      </w:pPr>
    </w:p>
    <w:p w14:paraId="43AC8BDF" w14:textId="77777777" w:rsidR="00273B45" w:rsidRPr="00273B45" w:rsidRDefault="00273B45" w:rsidP="00273B45">
      <w:pPr>
        <w:bidi/>
        <w:rPr>
          <w:rFonts w:cs="David" w:hint="cs"/>
          <w:rtl/>
        </w:rPr>
      </w:pPr>
      <w:r w:rsidRPr="00273B45">
        <w:rPr>
          <w:rFonts w:cs="David" w:hint="cs"/>
          <w:rtl/>
        </w:rPr>
        <w:tab/>
        <w:t>הייעוץ המשפטי סובר שצריך להעביר את זה לוועדת חוקה, חוק ומשפט, מי בעד?</w:t>
      </w:r>
    </w:p>
    <w:p w14:paraId="4D7ECA12" w14:textId="77777777" w:rsidR="00273B45" w:rsidRPr="00273B45" w:rsidRDefault="00273B45" w:rsidP="00273B45">
      <w:pPr>
        <w:bidi/>
        <w:rPr>
          <w:rFonts w:cs="David" w:hint="cs"/>
          <w:rtl/>
        </w:rPr>
      </w:pPr>
    </w:p>
    <w:p w14:paraId="141AE923" w14:textId="77777777" w:rsidR="00273B45" w:rsidRPr="00273B45" w:rsidRDefault="00273B45" w:rsidP="00273B45">
      <w:pPr>
        <w:bidi/>
        <w:rPr>
          <w:rFonts w:cs="David" w:hint="cs"/>
          <w:u w:val="single"/>
          <w:rtl/>
        </w:rPr>
      </w:pPr>
      <w:r w:rsidRPr="00273B45">
        <w:rPr>
          <w:rFonts w:cs="David" w:hint="cs"/>
          <w:u w:val="single"/>
          <w:rtl/>
        </w:rPr>
        <w:t>ראובן ריבלין:</w:t>
      </w:r>
    </w:p>
    <w:p w14:paraId="676E99F6" w14:textId="77777777" w:rsidR="00273B45" w:rsidRPr="00273B45" w:rsidRDefault="00273B45" w:rsidP="00273B45">
      <w:pPr>
        <w:bidi/>
        <w:rPr>
          <w:rFonts w:cs="David" w:hint="cs"/>
          <w:rtl/>
        </w:rPr>
      </w:pPr>
    </w:p>
    <w:p w14:paraId="19155FB1" w14:textId="77777777" w:rsidR="00273B45" w:rsidRPr="00273B45" w:rsidRDefault="00273B45" w:rsidP="00273B45">
      <w:pPr>
        <w:bidi/>
        <w:ind w:firstLine="567"/>
        <w:rPr>
          <w:rFonts w:cs="David" w:hint="cs"/>
          <w:rtl/>
        </w:rPr>
      </w:pPr>
      <w:r w:rsidRPr="00273B45">
        <w:rPr>
          <w:rFonts w:cs="David" w:hint="cs"/>
          <w:rtl/>
        </w:rPr>
        <w:t xml:space="preserve">מספר חברי הכנסת ביקשו להעביר לוועדת חוץ וביטחון. התייעצתי עם ועדת החוקה, חוק ומשפט, שכן בהחלט ממבט ראשון נראה כי עמדתה של היועצת המשפטית היא שהעניין הוא במהלך עניינים רגיל בסמכותה של ועדת חוקה, חוק ומשפט. יחד עם זה שוחחתי עם שני יושבי ראש הוועדות, גם יושב ראש ועדת החוץ והביטחון </w:t>
      </w:r>
      <w:r w:rsidRPr="00273B45">
        <w:rPr>
          <w:rFonts w:cs="David"/>
          <w:rtl/>
        </w:rPr>
        <w:t>–</w:t>
      </w:r>
      <w:r w:rsidRPr="00273B45">
        <w:rPr>
          <w:rFonts w:cs="David" w:hint="cs"/>
          <w:rtl/>
        </w:rPr>
        <w:t xml:space="preserve"> שכן מדובר על עבירות שנעשו גם מחוץ לשטח הריבון של מדינת ישראל </w:t>
      </w:r>
      <w:r w:rsidRPr="00273B45">
        <w:rPr>
          <w:rFonts w:cs="David"/>
          <w:rtl/>
        </w:rPr>
        <w:t>–</w:t>
      </w:r>
      <w:r w:rsidRPr="00273B45">
        <w:rPr>
          <w:rFonts w:cs="David" w:hint="cs"/>
          <w:rtl/>
        </w:rPr>
        <w:t xml:space="preserve"> גם עם יושב ראש ועדת חוץ ובטחון, שהסכים לקבל ולדון בנושא וגם עם יושב ראש ועדת החוקה, חוק ומשפט. </w:t>
      </w:r>
    </w:p>
    <w:p w14:paraId="6404BD4D" w14:textId="77777777" w:rsidR="00273B45" w:rsidRPr="00273B45" w:rsidRDefault="00273B45" w:rsidP="00273B45">
      <w:pPr>
        <w:bidi/>
        <w:ind w:firstLine="567"/>
        <w:rPr>
          <w:rFonts w:cs="David" w:hint="cs"/>
          <w:rtl/>
        </w:rPr>
      </w:pPr>
    </w:p>
    <w:p w14:paraId="24DF0F10" w14:textId="77777777" w:rsidR="00273B45" w:rsidRPr="00273B45" w:rsidRDefault="00273B45" w:rsidP="00273B45">
      <w:pPr>
        <w:bidi/>
        <w:ind w:firstLine="567"/>
        <w:rPr>
          <w:rFonts w:cs="David" w:hint="cs"/>
          <w:rtl/>
        </w:rPr>
      </w:pPr>
      <w:r w:rsidRPr="00273B45">
        <w:rPr>
          <w:rFonts w:cs="David" w:hint="cs"/>
          <w:rtl/>
        </w:rPr>
        <w:t xml:space="preserve">ציינתי בפני יושב ראש ועדת חוקה, חוק ומשפט את הבנתי, למרות נטיית לבי, שבהחלט הסמכות היא בידיו. שאלתי אותו האם הסכים שזה יהיה בועדת חוץ ובטחון, שכן זה לא משולל היגיון ועד כמה שאני הבנתי </w:t>
      </w:r>
      <w:r w:rsidRPr="00273B45">
        <w:rPr>
          <w:rFonts w:cs="David"/>
          <w:rtl/>
        </w:rPr>
        <w:t>–</w:t>
      </w:r>
      <w:r w:rsidRPr="00273B45">
        <w:rPr>
          <w:rFonts w:cs="David" w:hint="cs"/>
          <w:rtl/>
        </w:rPr>
        <w:t xml:space="preserve"> כי הוא נמצא פה. אם הוא לא היה פה הייתי אומר בוודאות שהוא אמר לי שהוא מסכים שזה יידון בוועדת חוץ ובטחון. הואיל והוא נמצא פה אפשר לשאול אותו. מבחינת יושב ראש ועדת חוץ ובטחון </w:t>
      </w:r>
      <w:r w:rsidRPr="00273B45">
        <w:rPr>
          <w:rFonts w:cs="David"/>
          <w:rtl/>
        </w:rPr>
        <w:t>–</w:t>
      </w:r>
      <w:r w:rsidRPr="00273B45">
        <w:rPr>
          <w:rFonts w:cs="David" w:hint="cs"/>
          <w:rtl/>
        </w:rPr>
        <w:t xml:space="preserve"> הוא הביע את הסכמתו, ואני אומר זאת בשמו.</w:t>
      </w:r>
    </w:p>
    <w:p w14:paraId="1C51955B" w14:textId="77777777" w:rsidR="00273B45" w:rsidRPr="00273B45" w:rsidRDefault="00273B45" w:rsidP="00273B45">
      <w:pPr>
        <w:bidi/>
        <w:ind w:firstLine="567"/>
        <w:rPr>
          <w:rFonts w:cs="David" w:hint="cs"/>
          <w:rtl/>
        </w:rPr>
      </w:pPr>
    </w:p>
    <w:p w14:paraId="00DB94E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2EC61C0" w14:textId="77777777" w:rsidR="00273B45" w:rsidRPr="00273B45" w:rsidRDefault="00273B45" w:rsidP="00273B45">
      <w:pPr>
        <w:bidi/>
        <w:ind w:firstLine="567"/>
        <w:rPr>
          <w:rFonts w:cs="David" w:hint="cs"/>
          <w:u w:val="single"/>
          <w:rtl/>
        </w:rPr>
      </w:pPr>
    </w:p>
    <w:p w14:paraId="416EB195" w14:textId="77777777" w:rsidR="00273B45" w:rsidRPr="00273B45" w:rsidRDefault="00273B45" w:rsidP="00273B45">
      <w:pPr>
        <w:bidi/>
        <w:ind w:firstLine="567"/>
        <w:rPr>
          <w:rFonts w:cs="David" w:hint="cs"/>
          <w:rtl/>
        </w:rPr>
      </w:pPr>
      <w:r w:rsidRPr="00273B45">
        <w:rPr>
          <w:rFonts w:cs="David" w:hint="cs"/>
          <w:rtl/>
        </w:rPr>
        <w:t>יושב ראש ועדת חוקה, חוק ומשפט.</w:t>
      </w:r>
    </w:p>
    <w:p w14:paraId="4E9F7442" w14:textId="77777777" w:rsidR="00273B45" w:rsidRPr="00273B45" w:rsidRDefault="00273B45" w:rsidP="00273B45">
      <w:pPr>
        <w:bidi/>
        <w:rPr>
          <w:rFonts w:cs="David" w:hint="cs"/>
          <w:rtl/>
        </w:rPr>
      </w:pPr>
    </w:p>
    <w:p w14:paraId="563BF260" w14:textId="77777777" w:rsidR="00273B45" w:rsidRPr="00273B45" w:rsidRDefault="00273B45" w:rsidP="00273B45">
      <w:pPr>
        <w:pStyle w:val="Heading5"/>
        <w:jc w:val="left"/>
        <w:rPr>
          <w:rFonts w:hint="cs"/>
          <w:rtl/>
        </w:rPr>
      </w:pPr>
      <w:r w:rsidRPr="00273B45">
        <w:rPr>
          <w:rFonts w:hint="cs"/>
          <w:u w:val="single"/>
          <w:rtl/>
        </w:rPr>
        <w:t>מנחם בן-ששון:</w:t>
      </w:r>
    </w:p>
    <w:p w14:paraId="54CE2404" w14:textId="77777777" w:rsidR="00273B45" w:rsidRPr="00273B45" w:rsidRDefault="00273B45" w:rsidP="00273B45">
      <w:pPr>
        <w:pStyle w:val="Heading5"/>
        <w:jc w:val="left"/>
        <w:rPr>
          <w:rFonts w:hint="cs"/>
          <w:rtl/>
        </w:rPr>
      </w:pPr>
    </w:p>
    <w:p w14:paraId="034890D0" w14:textId="77777777" w:rsidR="00273B45" w:rsidRPr="00273B45" w:rsidRDefault="00273B45" w:rsidP="00273B45">
      <w:pPr>
        <w:bidi/>
        <w:rPr>
          <w:rFonts w:cs="David" w:hint="cs"/>
          <w:rtl/>
        </w:rPr>
      </w:pPr>
      <w:r w:rsidRPr="00273B45">
        <w:rPr>
          <w:rFonts w:cs="David" w:hint="cs"/>
          <w:rtl/>
        </w:rPr>
        <w:tab/>
        <w:t>שלושה משפטים קצרים. אמרתי לחבר הכנסת ריבלין שזה כפוף להתייעצות שלי עם הייעוץ המשפטי. אני קיבלתי את הייעוץ המשפטי לגבי חוק חנינה. עד היום הזה היה אמנם מקרה אחד, אבל התביעות נדונו בוועדת חוקה, חוק ומשפט וגם הפעם אני מבקש שזה יהיה בוועדת חוקה, חוק ומשפט.</w:t>
      </w:r>
    </w:p>
    <w:p w14:paraId="11E8297F" w14:textId="77777777" w:rsidR="00273B45" w:rsidRPr="00273B45" w:rsidRDefault="00273B45" w:rsidP="00273B45">
      <w:pPr>
        <w:bidi/>
        <w:rPr>
          <w:rFonts w:cs="David" w:hint="cs"/>
          <w:rtl/>
        </w:rPr>
      </w:pPr>
    </w:p>
    <w:p w14:paraId="128CADE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9F758D2" w14:textId="77777777" w:rsidR="00273B45" w:rsidRPr="00273B45" w:rsidRDefault="00273B45" w:rsidP="00273B45">
      <w:pPr>
        <w:bidi/>
        <w:rPr>
          <w:rFonts w:cs="David" w:hint="cs"/>
          <w:rtl/>
        </w:rPr>
      </w:pPr>
    </w:p>
    <w:p w14:paraId="61174016" w14:textId="77777777" w:rsidR="00273B45" w:rsidRPr="00273B45" w:rsidRDefault="00273B45" w:rsidP="00273B45">
      <w:pPr>
        <w:bidi/>
        <w:rPr>
          <w:rFonts w:cs="David" w:hint="cs"/>
          <w:rtl/>
        </w:rPr>
      </w:pPr>
      <w:r w:rsidRPr="00273B45">
        <w:rPr>
          <w:rFonts w:cs="David" w:hint="cs"/>
          <w:rtl/>
        </w:rPr>
        <w:tab/>
        <w:t>טיבי, זהבה, מספיק כבר.</w:t>
      </w:r>
    </w:p>
    <w:p w14:paraId="540276FD" w14:textId="77777777" w:rsidR="00273B45" w:rsidRPr="00273B45" w:rsidRDefault="00273B45" w:rsidP="00273B45">
      <w:pPr>
        <w:bidi/>
        <w:rPr>
          <w:rFonts w:cs="David" w:hint="cs"/>
          <w:rtl/>
        </w:rPr>
      </w:pPr>
    </w:p>
    <w:p w14:paraId="7D9BB06F" w14:textId="77777777" w:rsidR="00273B45" w:rsidRPr="00273B45" w:rsidRDefault="00273B45" w:rsidP="00273B45">
      <w:pPr>
        <w:bidi/>
        <w:rPr>
          <w:rFonts w:cs="David" w:hint="cs"/>
          <w:rtl/>
        </w:rPr>
      </w:pPr>
    </w:p>
    <w:p w14:paraId="58CC7B13" w14:textId="77777777" w:rsidR="00273B45" w:rsidRPr="00273B45" w:rsidRDefault="00273B45" w:rsidP="00273B45">
      <w:pPr>
        <w:bidi/>
        <w:rPr>
          <w:rFonts w:cs="David" w:hint="cs"/>
          <w:rtl/>
        </w:rPr>
      </w:pPr>
      <w:r w:rsidRPr="00273B45">
        <w:rPr>
          <w:rFonts w:cs="David" w:hint="cs"/>
          <w:u w:val="single"/>
          <w:rtl/>
        </w:rPr>
        <w:t>ראובן ריבלין:</w:t>
      </w:r>
    </w:p>
    <w:p w14:paraId="379A5F58" w14:textId="77777777" w:rsidR="00273B45" w:rsidRPr="00273B45" w:rsidRDefault="00273B45" w:rsidP="00273B45">
      <w:pPr>
        <w:bidi/>
        <w:rPr>
          <w:rFonts w:cs="David" w:hint="cs"/>
          <w:rtl/>
        </w:rPr>
      </w:pPr>
    </w:p>
    <w:p w14:paraId="38488BD6" w14:textId="77777777" w:rsidR="00273B45" w:rsidRPr="00273B45" w:rsidRDefault="00273B45" w:rsidP="00273B45">
      <w:pPr>
        <w:bidi/>
        <w:rPr>
          <w:rFonts w:cs="David" w:hint="cs"/>
          <w:rtl/>
        </w:rPr>
      </w:pPr>
      <w:r w:rsidRPr="00273B45">
        <w:rPr>
          <w:rFonts w:cs="David" w:hint="cs"/>
          <w:rtl/>
        </w:rPr>
        <w:tab/>
        <w:t xml:space="preserve"> זה נוף חדש במולדת הכנסת, למרות ההסכמות.</w:t>
      </w:r>
    </w:p>
    <w:p w14:paraId="5229548D" w14:textId="77777777" w:rsidR="00273B45" w:rsidRPr="00273B45" w:rsidRDefault="00273B45" w:rsidP="00273B45">
      <w:pPr>
        <w:bidi/>
        <w:rPr>
          <w:rFonts w:cs="David" w:hint="cs"/>
          <w:rtl/>
        </w:rPr>
      </w:pPr>
    </w:p>
    <w:p w14:paraId="169D8DD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556A102" w14:textId="77777777" w:rsidR="00273B45" w:rsidRPr="00273B45" w:rsidRDefault="00273B45" w:rsidP="00273B45">
      <w:pPr>
        <w:bidi/>
        <w:rPr>
          <w:rFonts w:cs="David" w:hint="cs"/>
          <w:rtl/>
        </w:rPr>
      </w:pPr>
    </w:p>
    <w:p w14:paraId="576B9CE5" w14:textId="77777777" w:rsidR="00273B45" w:rsidRPr="00273B45" w:rsidRDefault="00273B45" w:rsidP="00273B45">
      <w:pPr>
        <w:bidi/>
        <w:rPr>
          <w:rFonts w:cs="David" w:hint="cs"/>
          <w:rtl/>
        </w:rPr>
      </w:pPr>
      <w:r w:rsidRPr="00273B45">
        <w:rPr>
          <w:rFonts w:cs="David" w:hint="cs"/>
          <w:rtl/>
        </w:rPr>
        <w:tab/>
        <w:t xml:space="preserve">אחמד טיבי, אני קורא אותך לסדר פעם ראשונה. זהבה גלאון פעם שנייה לסדר. </w:t>
      </w:r>
    </w:p>
    <w:p w14:paraId="566EEEDB" w14:textId="77777777" w:rsidR="00273B45" w:rsidRPr="00273B45" w:rsidRDefault="00273B45" w:rsidP="00273B45">
      <w:pPr>
        <w:bidi/>
        <w:rPr>
          <w:rFonts w:cs="David" w:hint="cs"/>
          <w:rtl/>
        </w:rPr>
      </w:pPr>
    </w:p>
    <w:p w14:paraId="78CE3673" w14:textId="77777777" w:rsidR="00273B45" w:rsidRPr="00273B45" w:rsidRDefault="00273B45" w:rsidP="00273B45">
      <w:pPr>
        <w:bidi/>
        <w:rPr>
          <w:rFonts w:cs="David" w:hint="cs"/>
          <w:rtl/>
        </w:rPr>
      </w:pPr>
      <w:r w:rsidRPr="00273B45">
        <w:rPr>
          <w:rFonts w:cs="David" w:hint="cs"/>
          <w:rtl/>
        </w:rPr>
        <w:tab/>
        <w:t xml:space="preserve">רבותיי, שמעתם את אחד המציעים, את חבר הכנסת ריבלין, שאומר שהוא מבקש להעביר את זה לוועדת חוץ ובטחון. הייעוץ המשפטי אומר ועדת חוקה, חוק ומשפט. שמענו את יושב ראש ועדת החוקה, חוק ומשפט. </w:t>
      </w:r>
    </w:p>
    <w:p w14:paraId="1A0BD363" w14:textId="77777777" w:rsidR="00273B45" w:rsidRPr="00273B45" w:rsidRDefault="00273B45" w:rsidP="00273B45">
      <w:pPr>
        <w:bidi/>
        <w:rPr>
          <w:rFonts w:cs="David" w:hint="cs"/>
          <w:rtl/>
        </w:rPr>
      </w:pPr>
    </w:p>
    <w:p w14:paraId="52B94F4F" w14:textId="77777777" w:rsidR="00273B45" w:rsidRPr="00273B45" w:rsidRDefault="00273B45" w:rsidP="00273B45">
      <w:pPr>
        <w:bidi/>
        <w:rPr>
          <w:rFonts w:cs="David" w:hint="cs"/>
          <w:u w:val="single"/>
          <w:rtl/>
        </w:rPr>
      </w:pPr>
      <w:r w:rsidRPr="00273B45">
        <w:rPr>
          <w:rFonts w:cs="David" w:hint="cs"/>
          <w:u w:val="single"/>
          <w:rtl/>
        </w:rPr>
        <w:t>גדעון סער:</w:t>
      </w:r>
    </w:p>
    <w:p w14:paraId="2A247B71" w14:textId="77777777" w:rsidR="00273B45" w:rsidRPr="00273B45" w:rsidRDefault="00273B45" w:rsidP="00273B45">
      <w:pPr>
        <w:bidi/>
        <w:rPr>
          <w:rFonts w:cs="David" w:hint="cs"/>
          <w:u w:val="single"/>
          <w:rtl/>
        </w:rPr>
      </w:pPr>
    </w:p>
    <w:p w14:paraId="54A06D8C" w14:textId="77777777" w:rsidR="00273B45" w:rsidRPr="00273B45" w:rsidRDefault="00273B45" w:rsidP="00273B45">
      <w:pPr>
        <w:bidi/>
        <w:rPr>
          <w:rFonts w:cs="David" w:hint="cs"/>
          <w:rtl/>
        </w:rPr>
      </w:pPr>
      <w:r w:rsidRPr="00273B45">
        <w:rPr>
          <w:rFonts w:cs="David" w:hint="cs"/>
          <w:rtl/>
        </w:rPr>
        <w:tab/>
        <w:t>רגע. אני חושב שחשוב שהנושא הזה יידון בוועדת החוץ והביטחון. בסופו של דבר מדובר גם במהלך שבוצע א-פרופו תוכנית מדינית מסוימת. אני מופתע כי הבנתי שיש סיכום, אבל אני לא רוצה להיכנס לעניין זה כי לא הייתי בסוד העניין - - -</w:t>
      </w:r>
    </w:p>
    <w:p w14:paraId="29978959" w14:textId="77777777" w:rsidR="00273B45" w:rsidRPr="00273B45" w:rsidRDefault="00273B45" w:rsidP="00273B45">
      <w:pPr>
        <w:bidi/>
        <w:rPr>
          <w:rFonts w:cs="David" w:hint="cs"/>
          <w:rtl/>
        </w:rPr>
      </w:pPr>
    </w:p>
    <w:p w14:paraId="357CEDFB" w14:textId="77777777" w:rsidR="00273B45" w:rsidRPr="00273B45" w:rsidRDefault="00273B45" w:rsidP="00273B45">
      <w:pPr>
        <w:bidi/>
        <w:rPr>
          <w:rFonts w:cs="David" w:hint="cs"/>
          <w:rtl/>
        </w:rPr>
      </w:pPr>
      <w:r w:rsidRPr="00273B45">
        <w:rPr>
          <w:rFonts w:cs="David" w:hint="cs"/>
          <w:u w:val="single"/>
          <w:rtl/>
        </w:rPr>
        <w:t>ראובן ריבלין:</w:t>
      </w:r>
    </w:p>
    <w:p w14:paraId="14C27713" w14:textId="77777777" w:rsidR="00273B45" w:rsidRPr="00273B45" w:rsidRDefault="00273B45" w:rsidP="00273B45">
      <w:pPr>
        <w:bidi/>
        <w:rPr>
          <w:rFonts w:cs="David" w:hint="cs"/>
          <w:rtl/>
        </w:rPr>
      </w:pPr>
    </w:p>
    <w:p w14:paraId="035ED2EC" w14:textId="77777777" w:rsidR="00273B45" w:rsidRPr="00273B45" w:rsidRDefault="00273B45" w:rsidP="00273B45">
      <w:pPr>
        <w:bidi/>
        <w:rPr>
          <w:rFonts w:cs="David" w:hint="cs"/>
          <w:rtl/>
        </w:rPr>
      </w:pPr>
      <w:r w:rsidRPr="00273B45">
        <w:rPr>
          <w:rFonts w:cs="David" w:hint="cs"/>
          <w:rtl/>
        </w:rPr>
        <w:tab/>
        <w:t xml:space="preserve"> היה סיכום.</w:t>
      </w:r>
    </w:p>
    <w:p w14:paraId="67CE51FE" w14:textId="77777777" w:rsidR="00273B45" w:rsidRPr="00273B45" w:rsidRDefault="00273B45" w:rsidP="00273B45">
      <w:pPr>
        <w:bidi/>
        <w:rPr>
          <w:rFonts w:cs="David" w:hint="cs"/>
          <w:rtl/>
        </w:rPr>
      </w:pPr>
    </w:p>
    <w:p w14:paraId="712C6832" w14:textId="77777777" w:rsidR="00273B45" w:rsidRPr="00273B45" w:rsidRDefault="00273B45" w:rsidP="00273B45">
      <w:pPr>
        <w:bidi/>
        <w:rPr>
          <w:rFonts w:cs="David" w:hint="cs"/>
          <w:u w:val="single"/>
          <w:rtl/>
        </w:rPr>
      </w:pPr>
      <w:r w:rsidRPr="00273B45">
        <w:rPr>
          <w:rFonts w:cs="David" w:hint="cs"/>
          <w:u w:val="single"/>
          <w:rtl/>
        </w:rPr>
        <w:t>גדעון סער:</w:t>
      </w:r>
    </w:p>
    <w:p w14:paraId="4FA627B8" w14:textId="77777777" w:rsidR="00273B45" w:rsidRPr="00273B45" w:rsidRDefault="00273B45" w:rsidP="00273B45">
      <w:pPr>
        <w:bidi/>
        <w:rPr>
          <w:rFonts w:cs="David" w:hint="cs"/>
          <w:u w:val="single"/>
          <w:rtl/>
        </w:rPr>
      </w:pPr>
    </w:p>
    <w:p w14:paraId="344EAADE" w14:textId="77777777" w:rsidR="00273B45" w:rsidRPr="00273B45" w:rsidRDefault="00273B45" w:rsidP="00273B45">
      <w:pPr>
        <w:bidi/>
        <w:rPr>
          <w:rFonts w:cs="David" w:hint="cs"/>
          <w:rtl/>
        </w:rPr>
      </w:pPr>
      <w:r w:rsidRPr="00273B45">
        <w:rPr>
          <w:rFonts w:cs="David" w:hint="cs"/>
          <w:rtl/>
        </w:rPr>
        <w:tab/>
        <w:t xml:space="preserve">נאמנים עלי הדברים של חבר הכנסת ריבלין, אבל נראה לי שגם ועדת החוץ והביטחון, בראשותו של צחי הנגבי, תוכל להתמודד עם הסוגיה הזו. </w:t>
      </w:r>
    </w:p>
    <w:p w14:paraId="48FDC523" w14:textId="77777777" w:rsidR="00273B45" w:rsidRPr="00273B45" w:rsidRDefault="00273B45" w:rsidP="00273B45">
      <w:pPr>
        <w:bidi/>
        <w:rPr>
          <w:rFonts w:cs="David" w:hint="cs"/>
          <w:rtl/>
        </w:rPr>
      </w:pPr>
    </w:p>
    <w:p w14:paraId="4A80BC49" w14:textId="77777777" w:rsidR="00273B45" w:rsidRPr="00273B45" w:rsidRDefault="00273B45" w:rsidP="00273B45">
      <w:pPr>
        <w:bidi/>
        <w:rPr>
          <w:rFonts w:cs="David" w:hint="cs"/>
          <w:rtl/>
        </w:rPr>
      </w:pPr>
      <w:r w:rsidRPr="00273B45">
        <w:rPr>
          <w:rFonts w:cs="David" w:hint="cs"/>
          <w:u w:val="single"/>
          <w:rtl/>
        </w:rPr>
        <w:t>ראובן ריבלין:</w:t>
      </w:r>
    </w:p>
    <w:p w14:paraId="47C41DED" w14:textId="77777777" w:rsidR="00273B45" w:rsidRPr="00273B45" w:rsidRDefault="00273B45" w:rsidP="00273B45">
      <w:pPr>
        <w:bidi/>
        <w:rPr>
          <w:rFonts w:cs="David" w:hint="cs"/>
          <w:rtl/>
        </w:rPr>
      </w:pPr>
    </w:p>
    <w:p w14:paraId="49BCEC08" w14:textId="77777777" w:rsidR="00273B45" w:rsidRPr="00273B45" w:rsidRDefault="00273B45" w:rsidP="00273B45">
      <w:pPr>
        <w:bidi/>
        <w:rPr>
          <w:rFonts w:cs="David" w:hint="cs"/>
          <w:rtl/>
        </w:rPr>
      </w:pPr>
      <w:r w:rsidRPr="00273B45">
        <w:rPr>
          <w:rFonts w:cs="David" w:hint="cs"/>
          <w:rtl/>
        </w:rPr>
        <w:tab/>
        <w:t xml:space="preserve"> היה סיכום. אני נגד בן-ששון לא יכול.</w:t>
      </w:r>
    </w:p>
    <w:p w14:paraId="6FB7CE10" w14:textId="77777777" w:rsidR="00273B45" w:rsidRPr="00273B45" w:rsidRDefault="00273B45" w:rsidP="00273B45">
      <w:pPr>
        <w:bidi/>
        <w:rPr>
          <w:rFonts w:cs="David" w:hint="cs"/>
          <w:rtl/>
        </w:rPr>
      </w:pPr>
    </w:p>
    <w:p w14:paraId="79692FE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35E8C26" w14:textId="77777777" w:rsidR="00273B45" w:rsidRPr="00273B45" w:rsidRDefault="00273B45" w:rsidP="00273B45">
      <w:pPr>
        <w:bidi/>
        <w:rPr>
          <w:rFonts w:cs="David" w:hint="cs"/>
          <w:rtl/>
        </w:rPr>
      </w:pPr>
    </w:p>
    <w:p w14:paraId="6D337DAC" w14:textId="77777777" w:rsidR="00273B45" w:rsidRPr="00273B45" w:rsidRDefault="00273B45" w:rsidP="00273B45">
      <w:pPr>
        <w:bidi/>
        <w:rPr>
          <w:rFonts w:cs="David" w:hint="cs"/>
          <w:rtl/>
        </w:rPr>
      </w:pPr>
      <w:r w:rsidRPr="00273B45">
        <w:rPr>
          <w:rFonts w:cs="David" w:hint="cs"/>
          <w:rtl/>
        </w:rPr>
        <w:tab/>
        <w:t>חבר הכנסת אביגדור יצחקי, בבקשה.</w:t>
      </w:r>
    </w:p>
    <w:p w14:paraId="6B691097" w14:textId="77777777" w:rsidR="00273B45" w:rsidRPr="00273B45" w:rsidRDefault="00273B45" w:rsidP="00273B45">
      <w:pPr>
        <w:bidi/>
        <w:rPr>
          <w:rFonts w:cs="David" w:hint="cs"/>
          <w:rtl/>
        </w:rPr>
      </w:pPr>
    </w:p>
    <w:p w14:paraId="38AE5A48" w14:textId="77777777" w:rsidR="00273B45" w:rsidRPr="00273B45" w:rsidRDefault="00273B45" w:rsidP="00273B45">
      <w:pPr>
        <w:pStyle w:val="Heading5"/>
        <w:jc w:val="left"/>
        <w:rPr>
          <w:rFonts w:hint="cs"/>
          <w:rtl/>
        </w:rPr>
      </w:pPr>
      <w:r w:rsidRPr="00273B45">
        <w:rPr>
          <w:rFonts w:hint="cs"/>
          <w:u w:val="single"/>
          <w:rtl/>
        </w:rPr>
        <w:t>אביגדור יצחקי:</w:t>
      </w:r>
    </w:p>
    <w:p w14:paraId="13CA4584" w14:textId="77777777" w:rsidR="00273B45" w:rsidRPr="00273B45" w:rsidRDefault="00273B45" w:rsidP="00273B45">
      <w:pPr>
        <w:pStyle w:val="Heading5"/>
        <w:jc w:val="left"/>
        <w:rPr>
          <w:rFonts w:hint="cs"/>
          <w:rtl/>
        </w:rPr>
      </w:pPr>
    </w:p>
    <w:p w14:paraId="51D985C2" w14:textId="77777777" w:rsidR="00273B45" w:rsidRPr="00273B45" w:rsidRDefault="00273B45" w:rsidP="00273B45">
      <w:pPr>
        <w:bidi/>
        <w:rPr>
          <w:rFonts w:cs="David" w:hint="cs"/>
          <w:rtl/>
        </w:rPr>
      </w:pPr>
      <w:r w:rsidRPr="00273B45">
        <w:rPr>
          <w:rFonts w:cs="David" w:hint="cs"/>
          <w:rtl/>
        </w:rPr>
        <w:tab/>
        <w:t>קודם כל, עם כל הכבוד לייעוץ המשפטי, אני חושב שדווקא לנושא הזה יש משמעות מרחיקת לכת לעתידה של מדינת ישראל ולקראת מה היא הולכת. אם דברים כאלה יחזרו על עצמם הדבר הזה צריך להישקל. מאחר שכל דבר מדיני כזה או אחר ייעשה בוועדת חוץ ובטחון גם לנושא הזה יש השלכה שהיא השלכה מדינית.</w:t>
      </w:r>
    </w:p>
    <w:p w14:paraId="20ED5525" w14:textId="77777777" w:rsidR="00273B45" w:rsidRPr="00273B45" w:rsidRDefault="00273B45" w:rsidP="00273B45">
      <w:pPr>
        <w:bidi/>
        <w:rPr>
          <w:rFonts w:cs="David" w:hint="cs"/>
          <w:rtl/>
        </w:rPr>
      </w:pPr>
    </w:p>
    <w:p w14:paraId="4BE834F9" w14:textId="77777777" w:rsidR="00273B45" w:rsidRPr="00273B45" w:rsidRDefault="00273B45" w:rsidP="00273B45">
      <w:pPr>
        <w:bidi/>
        <w:rPr>
          <w:rFonts w:cs="David" w:hint="cs"/>
          <w:rtl/>
        </w:rPr>
      </w:pPr>
      <w:r w:rsidRPr="00273B45">
        <w:rPr>
          <w:rFonts w:cs="David" w:hint="cs"/>
          <w:u w:val="single"/>
          <w:rtl/>
        </w:rPr>
        <w:t>זהבה גלאון:</w:t>
      </w:r>
    </w:p>
    <w:p w14:paraId="264507B4" w14:textId="77777777" w:rsidR="00273B45" w:rsidRPr="00273B45" w:rsidRDefault="00273B45" w:rsidP="00273B45">
      <w:pPr>
        <w:bidi/>
        <w:rPr>
          <w:rFonts w:cs="David" w:hint="cs"/>
          <w:rtl/>
        </w:rPr>
      </w:pPr>
    </w:p>
    <w:p w14:paraId="414556AA" w14:textId="77777777" w:rsidR="00273B45" w:rsidRPr="00273B45" w:rsidRDefault="00273B45" w:rsidP="00273B45">
      <w:pPr>
        <w:bidi/>
        <w:rPr>
          <w:rFonts w:cs="David" w:hint="cs"/>
          <w:rtl/>
        </w:rPr>
      </w:pPr>
      <w:r w:rsidRPr="00273B45">
        <w:rPr>
          <w:rFonts w:cs="David" w:hint="cs"/>
          <w:rtl/>
        </w:rPr>
        <w:tab/>
        <w:t>מה זה שייך לחוץ וביטחון? רשויות האכיפה.</w:t>
      </w:r>
    </w:p>
    <w:p w14:paraId="1C1A7C2B" w14:textId="77777777" w:rsidR="00273B45" w:rsidRPr="00273B45" w:rsidRDefault="00273B45" w:rsidP="00273B45">
      <w:pPr>
        <w:bidi/>
        <w:rPr>
          <w:rFonts w:cs="David" w:hint="cs"/>
          <w:rtl/>
        </w:rPr>
      </w:pPr>
    </w:p>
    <w:p w14:paraId="3F1A513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FAB8645" w14:textId="77777777" w:rsidR="00273B45" w:rsidRPr="00273B45" w:rsidRDefault="00273B45" w:rsidP="00273B45">
      <w:pPr>
        <w:bidi/>
        <w:rPr>
          <w:rFonts w:cs="David" w:hint="cs"/>
          <w:rtl/>
        </w:rPr>
      </w:pPr>
    </w:p>
    <w:p w14:paraId="224B0199" w14:textId="77777777" w:rsidR="00273B45" w:rsidRPr="00273B45" w:rsidRDefault="00273B45" w:rsidP="00273B45">
      <w:pPr>
        <w:bidi/>
        <w:rPr>
          <w:rFonts w:cs="David" w:hint="cs"/>
          <w:rtl/>
        </w:rPr>
      </w:pPr>
      <w:r w:rsidRPr="00273B45">
        <w:rPr>
          <w:rFonts w:cs="David" w:hint="cs"/>
          <w:rtl/>
        </w:rPr>
        <w:tab/>
        <w:t>זהבה גלאון לא קיבלת רשות דיבור. אל תפריעי לו.</w:t>
      </w:r>
    </w:p>
    <w:p w14:paraId="3289203A" w14:textId="77777777" w:rsidR="00273B45" w:rsidRPr="00273B45" w:rsidRDefault="00273B45" w:rsidP="00273B45">
      <w:pPr>
        <w:bidi/>
        <w:rPr>
          <w:rFonts w:cs="David" w:hint="cs"/>
          <w:rtl/>
        </w:rPr>
      </w:pPr>
    </w:p>
    <w:p w14:paraId="51A61C26" w14:textId="77777777" w:rsidR="00273B45" w:rsidRPr="00273B45" w:rsidRDefault="00273B45" w:rsidP="00273B45">
      <w:pPr>
        <w:pStyle w:val="Heading5"/>
        <w:jc w:val="left"/>
        <w:rPr>
          <w:rFonts w:hint="cs"/>
          <w:rtl/>
        </w:rPr>
      </w:pPr>
      <w:r w:rsidRPr="00273B45">
        <w:rPr>
          <w:rFonts w:hint="cs"/>
          <w:u w:val="single"/>
          <w:rtl/>
        </w:rPr>
        <w:t>אביגדור יצחקי:</w:t>
      </w:r>
    </w:p>
    <w:p w14:paraId="6C92B7CB" w14:textId="77777777" w:rsidR="00273B45" w:rsidRPr="00273B45" w:rsidRDefault="00273B45" w:rsidP="00273B45">
      <w:pPr>
        <w:pStyle w:val="Heading5"/>
        <w:jc w:val="left"/>
        <w:rPr>
          <w:rFonts w:hint="cs"/>
          <w:rtl/>
        </w:rPr>
      </w:pPr>
    </w:p>
    <w:p w14:paraId="53A1C65B" w14:textId="77777777" w:rsidR="00273B45" w:rsidRPr="00273B45" w:rsidRDefault="00273B45" w:rsidP="00273B45">
      <w:pPr>
        <w:bidi/>
        <w:rPr>
          <w:rFonts w:cs="David" w:hint="cs"/>
          <w:rtl/>
        </w:rPr>
      </w:pPr>
      <w:r w:rsidRPr="00273B45">
        <w:rPr>
          <w:rFonts w:cs="David" w:hint="cs"/>
          <w:rtl/>
        </w:rPr>
        <w:tab/>
        <w:t xml:space="preserve">וזה אחד הדברים שלפי דעתי, יחד עם גורלם של המפונים, צריך להיות אבן היסוד של העתיד של מדינת ישראל בפעולות נוספות, במידה שייעשו. ואם לא נקבע את הכללים כמו שצריך, כמו שאנחנו רואים אותם במקום שבו יש לדברים לא רק השלכות משפטיות וחוקיות אלא גם השלכות מדיניות, אני חושב שהדבר הזה צריך להיות בוועדת חוץ וביטחון. </w:t>
      </w:r>
    </w:p>
    <w:p w14:paraId="00436236" w14:textId="77777777" w:rsidR="00273B45" w:rsidRPr="00273B45" w:rsidRDefault="00273B45" w:rsidP="00273B45">
      <w:pPr>
        <w:bidi/>
        <w:rPr>
          <w:rFonts w:cs="David" w:hint="cs"/>
          <w:rtl/>
        </w:rPr>
      </w:pPr>
    </w:p>
    <w:p w14:paraId="341B5A3B" w14:textId="77777777" w:rsidR="00273B45" w:rsidRPr="00273B45" w:rsidRDefault="00273B45" w:rsidP="00273B45">
      <w:pPr>
        <w:bidi/>
        <w:rPr>
          <w:rFonts w:cs="David" w:hint="cs"/>
          <w:rtl/>
        </w:rPr>
      </w:pPr>
    </w:p>
    <w:p w14:paraId="18614E2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7FFB8F5" w14:textId="77777777" w:rsidR="00273B45" w:rsidRPr="00273B45" w:rsidRDefault="00273B45" w:rsidP="00273B45">
      <w:pPr>
        <w:bidi/>
        <w:rPr>
          <w:rFonts w:cs="David" w:hint="cs"/>
          <w:rtl/>
        </w:rPr>
      </w:pPr>
    </w:p>
    <w:p w14:paraId="58676ED6" w14:textId="77777777" w:rsidR="00273B45" w:rsidRPr="00273B45" w:rsidRDefault="00273B45" w:rsidP="00273B45">
      <w:pPr>
        <w:bidi/>
        <w:rPr>
          <w:rFonts w:cs="David" w:hint="cs"/>
          <w:rtl/>
        </w:rPr>
      </w:pPr>
      <w:r w:rsidRPr="00273B45">
        <w:rPr>
          <w:rFonts w:cs="David" w:hint="cs"/>
          <w:rtl/>
        </w:rPr>
        <w:tab/>
        <w:t>חבר הכנסת חסון.</w:t>
      </w:r>
    </w:p>
    <w:p w14:paraId="1313EDCC" w14:textId="77777777" w:rsidR="00273B45" w:rsidRPr="00273B45" w:rsidRDefault="00273B45" w:rsidP="00273B45">
      <w:pPr>
        <w:bidi/>
        <w:rPr>
          <w:rFonts w:cs="David" w:hint="cs"/>
          <w:rtl/>
        </w:rPr>
      </w:pPr>
    </w:p>
    <w:p w14:paraId="7E966DB8" w14:textId="77777777" w:rsidR="00273B45" w:rsidRPr="00273B45" w:rsidRDefault="00273B45" w:rsidP="00273B45">
      <w:pPr>
        <w:pStyle w:val="Heading5"/>
        <w:jc w:val="left"/>
        <w:rPr>
          <w:rFonts w:hint="cs"/>
          <w:rtl/>
        </w:rPr>
      </w:pPr>
      <w:r w:rsidRPr="00273B45">
        <w:rPr>
          <w:rFonts w:hint="cs"/>
          <w:u w:val="single"/>
          <w:rtl/>
        </w:rPr>
        <w:t>יואל חסון:</w:t>
      </w:r>
    </w:p>
    <w:p w14:paraId="6BFC180A" w14:textId="77777777" w:rsidR="00273B45" w:rsidRPr="00273B45" w:rsidRDefault="00273B45" w:rsidP="00273B45">
      <w:pPr>
        <w:pStyle w:val="Heading5"/>
        <w:jc w:val="left"/>
        <w:rPr>
          <w:rFonts w:hint="cs"/>
          <w:rtl/>
        </w:rPr>
      </w:pPr>
    </w:p>
    <w:p w14:paraId="41331C90" w14:textId="77777777" w:rsidR="00273B45" w:rsidRPr="00273B45" w:rsidRDefault="00273B45" w:rsidP="00273B45">
      <w:pPr>
        <w:bidi/>
        <w:rPr>
          <w:rFonts w:cs="David" w:hint="cs"/>
          <w:rtl/>
        </w:rPr>
      </w:pPr>
      <w:r w:rsidRPr="00273B45">
        <w:rPr>
          <w:rFonts w:cs="David" w:hint="cs"/>
          <w:rtl/>
        </w:rPr>
        <w:tab/>
        <w:t xml:space="preserve">אני מכבד גם את הייעוץ המשפטי ובוודאי גם את יושב ראש ועדת החוקה. אבל אני חייב לומר שההליך הזה הוא הליך חשוב, אני יודע שוועדת החוקה עמוסה מאד מכל הבחינות. אני חושב שזה משהו שצריך לקרות מהר ולוח הזמנים של קידום הצעת החוק הזאת הוא קריטי ביותר, ויש צורך להיכנס לתהליך הזה של החוק הזה במהרה בימינו. לכן אני חושב שוועדת החוץ והביטחןן מתאימה לדבר הזה, יכולה לתת מענה לדבר הזה. לכן, אני מציע לקדם את החוק הזה במסגרת ועדה זו. </w:t>
      </w:r>
    </w:p>
    <w:p w14:paraId="60DB8D90" w14:textId="77777777" w:rsidR="00273B45" w:rsidRPr="00273B45" w:rsidRDefault="00273B45" w:rsidP="00273B45">
      <w:pPr>
        <w:bidi/>
        <w:rPr>
          <w:rFonts w:cs="David" w:hint="cs"/>
          <w:u w:val="single"/>
          <w:rtl/>
        </w:rPr>
      </w:pPr>
    </w:p>
    <w:p w14:paraId="61D2B19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AF2E2DC" w14:textId="77777777" w:rsidR="00273B45" w:rsidRPr="00273B45" w:rsidRDefault="00273B45" w:rsidP="00273B45">
      <w:pPr>
        <w:bidi/>
        <w:rPr>
          <w:rFonts w:cs="David" w:hint="cs"/>
          <w:rtl/>
        </w:rPr>
      </w:pPr>
    </w:p>
    <w:p w14:paraId="02F6144D" w14:textId="77777777" w:rsidR="00273B45" w:rsidRPr="00273B45" w:rsidRDefault="00273B45" w:rsidP="00273B45">
      <w:pPr>
        <w:bidi/>
        <w:rPr>
          <w:rFonts w:cs="David" w:hint="cs"/>
          <w:rtl/>
        </w:rPr>
      </w:pPr>
      <w:r w:rsidRPr="00273B45">
        <w:rPr>
          <w:rFonts w:cs="David" w:hint="cs"/>
          <w:rtl/>
        </w:rPr>
        <w:tab/>
        <w:t>חברת הכנסת תירוש.</w:t>
      </w:r>
    </w:p>
    <w:p w14:paraId="3575838C" w14:textId="77777777" w:rsidR="00273B45" w:rsidRPr="00273B45" w:rsidRDefault="00273B45" w:rsidP="00273B45">
      <w:pPr>
        <w:bidi/>
        <w:rPr>
          <w:rFonts w:cs="David" w:hint="cs"/>
          <w:rtl/>
        </w:rPr>
      </w:pPr>
    </w:p>
    <w:p w14:paraId="784466D4" w14:textId="77777777" w:rsidR="00273B45" w:rsidRPr="00273B45" w:rsidRDefault="00273B45" w:rsidP="00273B45">
      <w:pPr>
        <w:bidi/>
        <w:rPr>
          <w:rFonts w:cs="David" w:hint="cs"/>
          <w:rtl/>
        </w:rPr>
      </w:pPr>
      <w:r w:rsidRPr="00273B45">
        <w:rPr>
          <w:rFonts w:cs="David" w:hint="cs"/>
          <w:u w:val="single"/>
          <w:rtl/>
        </w:rPr>
        <w:t>רונית תירוש:</w:t>
      </w:r>
    </w:p>
    <w:p w14:paraId="7329C31B" w14:textId="77777777" w:rsidR="00273B45" w:rsidRPr="00273B45" w:rsidRDefault="00273B45" w:rsidP="00273B45">
      <w:pPr>
        <w:bidi/>
        <w:rPr>
          <w:rFonts w:cs="David" w:hint="cs"/>
          <w:rtl/>
        </w:rPr>
      </w:pPr>
    </w:p>
    <w:p w14:paraId="242ED8D3" w14:textId="77777777" w:rsidR="00273B45" w:rsidRPr="00273B45" w:rsidRDefault="00273B45" w:rsidP="00273B45">
      <w:pPr>
        <w:bidi/>
        <w:rPr>
          <w:rFonts w:cs="David" w:hint="cs"/>
          <w:rtl/>
        </w:rPr>
      </w:pPr>
      <w:r w:rsidRPr="00273B45">
        <w:rPr>
          <w:rFonts w:cs="David" w:hint="cs"/>
          <w:rtl/>
        </w:rPr>
        <w:tab/>
        <w:t>דעתי כדעתו.</w:t>
      </w:r>
    </w:p>
    <w:p w14:paraId="3440CD6D" w14:textId="77777777" w:rsidR="00273B45" w:rsidRPr="00273B45" w:rsidRDefault="00273B45" w:rsidP="00273B45">
      <w:pPr>
        <w:bidi/>
        <w:rPr>
          <w:rFonts w:cs="David" w:hint="cs"/>
          <w:rtl/>
        </w:rPr>
      </w:pPr>
    </w:p>
    <w:p w14:paraId="35159FF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9A6D0FA" w14:textId="77777777" w:rsidR="00273B45" w:rsidRPr="00273B45" w:rsidRDefault="00273B45" w:rsidP="00273B45">
      <w:pPr>
        <w:bidi/>
        <w:rPr>
          <w:rFonts w:cs="David" w:hint="cs"/>
          <w:rtl/>
        </w:rPr>
      </w:pPr>
    </w:p>
    <w:p w14:paraId="2FABBF2B" w14:textId="77777777" w:rsidR="00273B45" w:rsidRPr="00273B45" w:rsidRDefault="00273B45" w:rsidP="00273B45">
      <w:pPr>
        <w:bidi/>
        <w:rPr>
          <w:rFonts w:cs="David" w:hint="cs"/>
          <w:rtl/>
        </w:rPr>
      </w:pPr>
      <w:r w:rsidRPr="00273B45">
        <w:rPr>
          <w:rFonts w:cs="David" w:hint="cs"/>
          <w:rtl/>
        </w:rPr>
        <w:tab/>
        <w:t>דעתו של מי?</w:t>
      </w:r>
    </w:p>
    <w:p w14:paraId="6AD19EDF" w14:textId="77777777" w:rsidR="00273B45" w:rsidRPr="00273B45" w:rsidRDefault="00273B45" w:rsidP="00273B45">
      <w:pPr>
        <w:bidi/>
        <w:rPr>
          <w:rFonts w:cs="David" w:hint="cs"/>
          <w:rtl/>
        </w:rPr>
      </w:pPr>
    </w:p>
    <w:p w14:paraId="06C8D171" w14:textId="77777777" w:rsidR="00273B45" w:rsidRPr="00273B45" w:rsidRDefault="00273B45" w:rsidP="00273B45">
      <w:pPr>
        <w:pStyle w:val="Heading5"/>
        <w:jc w:val="left"/>
        <w:rPr>
          <w:rFonts w:hint="cs"/>
          <w:rtl/>
        </w:rPr>
      </w:pPr>
      <w:r w:rsidRPr="00273B45">
        <w:rPr>
          <w:rFonts w:hint="cs"/>
          <w:u w:val="single"/>
          <w:rtl/>
        </w:rPr>
        <w:t>יואל חסון:</w:t>
      </w:r>
    </w:p>
    <w:p w14:paraId="61179C6A" w14:textId="77777777" w:rsidR="00273B45" w:rsidRPr="00273B45" w:rsidRDefault="00273B45" w:rsidP="00273B45">
      <w:pPr>
        <w:bidi/>
        <w:rPr>
          <w:rFonts w:cs="David" w:hint="cs"/>
          <w:rtl/>
        </w:rPr>
      </w:pPr>
    </w:p>
    <w:p w14:paraId="61D86978" w14:textId="77777777" w:rsidR="00273B45" w:rsidRPr="00273B45" w:rsidRDefault="00273B45" w:rsidP="00273B45">
      <w:pPr>
        <w:bidi/>
        <w:rPr>
          <w:rFonts w:cs="David" w:hint="cs"/>
          <w:rtl/>
        </w:rPr>
      </w:pPr>
      <w:r w:rsidRPr="00273B45">
        <w:rPr>
          <w:rFonts w:cs="David" w:hint="cs"/>
          <w:rtl/>
        </w:rPr>
        <w:tab/>
        <w:t>כדעתי.</w:t>
      </w:r>
    </w:p>
    <w:p w14:paraId="46530E10" w14:textId="77777777" w:rsidR="00273B45" w:rsidRPr="00273B45" w:rsidRDefault="00273B45" w:rsidP="00273B45">
      <w:pPr>
        <w:bidi/>
        <w:rPr>
          <w:rFonts w:cs="David" w:hint="cs"/>
          <w:rtl/>
        </w:rPr>
      </w:pPr>
    </w:p>
    <w:p w14:paraId="7B4F641C" w14:textId="77777777" w:rsidR="00273B45" w:rsidRPr="00273B45" w:rsidRDefault="00273B45" w:rsidP="00273B45">
      <w:pPr>
        <w:bidi/>
        <w:rPr>
          <w:rFonts w:cs="David" w:hint="cs"/>
          <w:rtl/>
        </w:rPr>
      </w:pPr>
      <w:r w:rsidRPr="00273B45">
        <w:rPr>
          <w:rFonts w:cs="David" w:hint="cs"/>
          <w:u w:val="single"/>
          <w:rtl/>
        </w:rPr>
        <w:t>רונית תירוש:</w:t>
      </w:r>
    </w:p>
    <w:p w14:paraId="2FC08062" w14:textId="77777777" w:rsidR="00273B45" w:rsidRPr="00273B45" w:rsidRDefault="00273B45" w:rsidP="00273B45">
      <w:pPr>
        <w:bidi/>
        <w:rPr>
          <w:rFonts w:cs="David" w:hint="cs"/>
          <w:rtl/>
        </w:rPr>
      </w:pPr>
    </w:p>
    <w:p w14:paraId="0709ECF9" w14:textId="77777777" w:rsidR="00273B45" w:rsidRPr="00273B45" w:rsidRDefault="00273B45" w:rsidP="00273B45">
      <w:pPr>
        <w:bidi/>
        <w:ind w:firstLine="567"/>
        <w:rPr>
          <w:rFonts w:cs="David" w:hint="cs"/>
          <w:rtl/>
        </w:rPr>
      </w:pPr>
      <w:r w:rsidRPr="00273B45">
        <w:rPr>
          <w:rFonts w:cs="David" w:hint="cs"/>
          <w:rtl/>
        </w:rPr>
        <w:t>של חבר הכנסת יואל חסון. זה נושא שקשור יותר, להערכתי, לוועדת החוקה, אבל זה משהו על גבול האפור, בעיני. ולכן בגלל העומס, בזה אני מחזקת את דבריו של חבר הכנסת חסון - - -</w:t>
      </w:r>
    </w:p>
    <w:p w14:paraId="22D4B6DE" w14:textId="77777777" w:rsidR="00273B45" w:rsidRPr="00273B45" w:rsidRDefault="00273B45" w:rsidP="00273B45">
      <w:pPr>
        <w:bidi/>
        <w:rPr>
          <w:rFonts w:cs="David" w:hint="cs"/>
          <w:rtl/>
        </w:rPr>
      </w:pPr>
    </w:p>
    <w:p w14:paraId="55783525" w14:textId="77777777" w:rsidR="00273B45" w:rsidRPr="00273B45" w:rsidRDefault="00273B45" w:rsidP="00273B45">
      <w:pPr>
        <w:bidi/>
        <w:rPr>
          <w:rFonts w:cs="David" w:hint="cs"/>
          <w:rtl/>
        </w:rPr>
      </w:pPr>
      <w:r w:rsidRPr="00273B45">
        <w:rPr>
          <w:rFonts w:cs="David" w:hint="cs"/>
          <w:u w:val="single"/>
          <w:rtl/>
        </w:rPr>
        <w:t>זהבה גלאון:</w:t>
      </w:r>
    </w:p>
    <w:p w14:paraId="7F9BA5C1" w14:textId="77777777" w:rsidR="00273B45" w:rsidRPr="00273B45" w:rsidRDefault="00273B45" w:rsidP="00273B45">
      <w:pPr>
        <w:bidi/>
        <w:rPr>
          <w:rFonts w:cs="David" w:hint="cs"/>
          <w:rtl/>
        </w:rPr>
      </w:pPr>
    </w:p>
    <w:p w14:paraId="1132CABD" w14:textId="77777777" w:rsidR="00273B45" w:rsidRPr="00273B45" w:rsidRDefault="00273B45" w:rsidP="00273B45">
      <w:pPr>
        <w:bidi/>
        <w:rPr>
          <w:rFonts w:cs="David" w:hint="cs"/>
          <w:rtl/>
        </w:rPr>
      </w:pPr>
      <w:r w:rsidRPr="00273B45">
        <w:rPr>
          <w:rFonts w:cs="David" w:hint="cs"/>
          <w:rtl/>
        </w:rPr>
        <w:tab/>
        <w:t>בסוף אני מגינה עליך.</w:t>
      </w:r>
    </w:p>
    <w:p w14:paraId="64985E3E" w14:textId="77777777" w:rsidR="00273B45" w:rsidRPr="00273B45" w:rsidRDefault="00273B45" w:rsidP="00273B45">
      <w:pPr>
        <w:bidi/>
        <w:rPr>
          <w:rFonts w:cs="David" w:hint="cs"/>
          <w:rtl/>
        </w:rPr>
      </w:pPr>
    </w:p>
    <w:p w14:paraId="44646975" w14:textId="77777777" w:rsidR="00273B45" w:rsidRPr="00273B45" w:rsidRDefault="00273B45" w:rsidP="00273B45">
      <w:pPr>
        <w:bidi/>
        <w:rPr>
          <w:rFonts w:cs="David" w:hint="cs"/>
          <w:rtl/>
        </w:rPr>
      </w:pPr>
      <w:r w:rsidRPr="00273B45">
        <w:rPr>
          <w:rFonts w:cs="David" w:hint="cs"/>
          <w:u w:val="single"/>
          <w:rtl/>
        </w:rPr>
        <w:t>רונית תירוש:</w:t>
      </w:r>
    </w:p>
    <w:p w14:paraId="5B2E8DC9" w14:textId="77777777" w:rsidR="00273B45" w:rsidRPr="00273B45" w:rsidRDefault="00273B45" w:rsidP="00273B45">
      <w:pPr>
        <w:bidi/>
        <w:rPr>
          <w:rFonts w:cs="David" w:hint="cs"/>
          <w:rtl/>
        </w:rPr>
      </w:pPr>
    </w:p>
    <w:p w14:paraId="24024185" w14:textId="77777777" w:rsidR="00273B45" w:rsidRPr="00273B45" w:rsidRDefault="00273B45" w:rsidP="00273B45">
      <w:pPr>
        <w:bidi/>
        <w:rPr>
          <w:rFonts w:cs="David" w:hint="cs"/>
          <w:rtl/>
        </w:rPr>
      </w:pPr>
      <w:r w:rsidRPr="00273B45">
        <w:rPr>
          <w:rFonts w:cs="David" w:hint="cs"/>
          <w:rtl/>
        </w:rPr>
        <w:tab/>
        <w:t xml:space="preserve">עניינית מדובר פה על הפרת חוק ולתת חנינה על זה, או לא לתת רישום פלילי </w:t>
      </w:r>
      <w:r w:rsidRPr="00273B45">
        <w:rPr>
          <w:rFonts w:cs="David"/>
          <w:rtl/>
        </w:rPr>
        <w:t>–</w:t>
      </w:r>
      <w:r w:rsidRPr="00273B45">
        <w:rPr>
          <w:rFonts w:cs="David" w:hint="cs"/>
          <w:rtl/>
        </w:rPr>
        <w:t xml:space="preserve"> אלו דברים שעניינם בוועדת חוקה. יחד עם זאת, זה לא לגמרי שחור ולבן ובגלל העומס </w:t>
      </w:r>
      <w:r w:rsidRPr="00273B45">
        <w:rPr>
          <w:rFonts w:cs="David"/>
          <w:rtl/>
        </w:rPr>
        <w:t>–</w:t>
      </w:r>
      <w:r w:rsidRPr="00273B45">
        <w:rPr>
          <w:rFonts w:cs="David" w:hint="cs"/>
          <w:rtl/>
        </w:rPr>
        <w:t xml:space="preserve"> ואני מדגישה: בגלל העומס, ואני חוויתי כבר את העומסים של הוועדה </w:t>
      </w:r>
      <w:r w:rsidRPr="00273B45">
        <w:rPr>
          <w:rFonts w:cs="David"/>
          <w:rtl/>
        </w:rPr>
        <w:t>–</w:t>
      </w:r>
      <w:r w:rsidRPr="00273B45">
        <w:rPr>
          <w:rFonts w:cs="David" w:hint="cs"/>
          <w:rtl/>
        </w:rPr>
        <w:t xml:space="preserve"> אני חושבת שיש מקום, בגלל שמדובר פה בדבר שיש בו משום הדחיפות, להעביר את זה לוועדת חוץ וביטחון.</w:t>
      </w:r>
    </w:p>
    <w:p w14:paraId="05985B92" w14:textId="77777777" w:rsidR="00273B45" w:rsidRPr="00273B45" w:rsidRDefault="00273B45" w:rsidP="00273B45">
      <w:pPr>
        <w:bidi/>
        <w:ind w:firstLine="567"/>
        <w:rPr>
          <w:rFonts w:cs="David" w:hint="cs"/>
          <w:rtl/>
        </w:rPr>
      </w:pPr>
    </w:p>
    <w:p w14:paraId="40FD91C2"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ACD8F46" w14:textId="77777777" w:rsidR="00273B45" w:rsidRPr="00273B45" w:rsidRDefault="00273B45" w:rsidP="00273B45">
      <w:pPr>
        <w:bidi/>
        <w:ind w:firstLine="567"/>
        <w:rPr>
          <w:rFonts w:cs="David" w:hint="cs"/>
          <w:rtl/>
        </w:rPr>
      </w:pPr>
    </w:p>
    <w:p w14:paraId="1AFE5B6E" w14:textId="77777777" w:rsidR="00273B45" w:rsidRPr="00273B45" w:rsidRDefault="00273B45" w:rsidP="00273B45">
      <w:pPr>
        <w:bidi/>
        <w:ind w:firstLine="567"/>
        <w:rPr>
          <w:rFonts w:cs="David" w:hint="cs"/>
          <w:rtl/>
        </w:rPr>
      </w:pPr>
      <w:r w:rsidRPr="00273B45">
        <w:rPr>
          <w:rFonts w:cs="David" w:hint="cs"/>
          <w:rtl/>
        </w:rPr>
        <w:t>תודה, חברת הכנסת גלאון, לפנים משורת הדין.</w:t>
      </w:r>
    </w:p>
    <w:p w14:paraId="2B064D20" w14:textId="77777777" w:rsidR="00273B45" w:rsidRPr="00273B45" w:rsidRDefault="00273B45" w:rsidP="00273B45">
      <w:pPr>
        <w:bidi/>
        <w:rPr>
          <w:rFonts w:cs="David" w:hint="cs"/>
          <w:rtl/>
        </w:rPr>
      </w:pPr>
    </w:p>
    <w:p w14:paraId="2BC98703" w14:textId="77777777" w:rsidR="00273B45" w:rsidRPr="00273B45" w:rsidRDefault="00273B45" w:rsidP="00273B45">
      <w:pPr>
        <w:bidi/>
        <w:rPr>
          <w:rFonts w:cs="David" w:hint="cs"/>
          <w:rtl/>
        </w:rPr>
      </w:pPr>
      <w:r w:rsidRPr="00273B45">
        <w:rPr>
          <w:rFonts w:cs="David" w:hint="cs"/>
          <w:u w:val="single"/>
          <w:rtl/>
        </w:rPr>
        <w:t>זהבה גלאון:</w:t>
      </w:r>
    </w:p>
    <w:p w14:paraId="6D4D5561" w14:textId="77777777" w:rsidR="00273B45" w:rsidRPr="00273B45" w:rsidRDefault="00273B45" w:rsidP="00273B45">
      <w:pPr>
        <w:bidi/>
        <w:rPr>
          <w:rFonts w:cs="David" w:hint="cs"/>
          <w:rtl/>
        </w:rPr>
      </w:pPr>
    </w:p>
    <w:p w14:paraId="4AD15B88" w14:textId="77777777" w:rsidR="00273B45" w:rsidRPr="00273B45" w:rsidRDefault="00273B45" w:rsidP="00273B45">
      <w:pPr>
        <w:bidi/>
        <w:rPr>
          <w:rFonts w:cs="David" w:hint="cs"/>
          <w:rtl/>
        </w:rPr>
      </w:pPr>
      <w:r w:rsidRPr="00273B45">
        <w:rPr>
          <w:rFonts w:cs="David" w:hint="cs"/>
          <w:rtl/>
        </w:rPr>
        <w:tab/>
        <w:t>אדוני היושב ראש, אם יש ביטוי שמשקף או מקפל בתוכו את המשמעות של הוספת חטא על פשע, הביטוי למה שקורה כאן זה הדבר. אני אנמק. החטא הקדמון הוא עצם הצעת החוק הזו, שחברי הכנסת חושבים שבחקיקה הם יכולים להחליף את רשויות האכיפה ולהורות על ביטול רישום פלילי. זו שערוריה, אין קשר בין זה לבין מהלך ההנתקות והעובדה שצריך לדאוג למפונים והשערוריה שחלקם עוד יושבים בקרוואנים. זו שערוריה שצריך לטפל בה, צריך לבוא בטענות לממשלת קדימה, הממשלה הקודמת, שלא נתנה לזה מענה.</w:t>
      </w:r>
    </w:p>
    <w:p w14:paraId="5CB13C75" w14:textId="77777777" w:rsidR="00273B45" w:rsidRPr="00273B45" w:rsidRDefault="00273B45" w:rsidP="00273B45">
      <w:pPr>
        <w:bidi/>
        <w:rPr>
          <w:rFonts w:cs="David" w:hint="cs"/>
          <w:rtl/>
        </w:rPr>
      </w:pPr>
    </w:p>
    <w:p w14:paraId="16693C5B" w14:textId="77777777" w:rsidR="00273B45" w:rsidRPr="00273B45" w:rsidRDefault="00273B45" w:rsidP="00273B45">
      <w:pPr>
        <w:bidi/>
        <w:rPr>
          <w:rFonts w:cs="David" w:hint="cs"/>
          <w:rtl/>
        </w:rPr>
      </w:pPr>
      <w:r w:rsidRPr="00273B45">
        <w:rPr>
          <w:rFonts w:cs="David" w:hint="cs"/>
          <w:rtl/>
        </w:rPr>
        <w:tab/>
        <w:t>העניין של מתן לגיטמציה להכות שוטרים וחיילים זה מעשה שלא ייעשה.</w:t>
      </w:r>
    </w:p>
    <w:p w14:paraId="5E3D3F75" w14:textId="77777777" w:rsidR="00273B45" w:rsidRPr="00273B45" w:rsidRDefault="00273B45" w:rsidP="00273B45">
      <w:pPr>
        <w:bidi/>
        <w:rPr>
          <w:rFonts w:cs="David" w:hint="cs"/>
          <w:rtl/>
        </w:rPr>
      </w:pPr>
    </w:p>
    <w:p w14:paraId="6EB84185"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2DB6793D" w14:textId="77777777" w:rsidR="00273B45" w:rsidRPr="00273B45" w:rsidRDefault="00273B45" w:rsidP="00273B45">
      <w:pPr>
        <w:bidi/>
        <w:rPr>
          <w:rFonts w:cs="David"/>
          <w:rtl/>
        </w:rPr>
      </w:pPr>
    </w:p>
    <w:p w14:paraId="4C55DE9E"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את דמגוגית. זה לא בחוק. </w:t>
      </w:r>
    </w:p>
    <w:p w14:paraId="154A3BDA" w14:textId="77777777" w:rsidR="00273B45" w:rsidRPr="00273B45" w:rsidRDefault="00273B45" w:rsidP="00273B45">
      <w:pPr>
        <w:bidi/>
        <w:rPr>
          <w:rFonts w:cs="David" w:hint="cs"/>
          <w:rtl/>
        </w:rPr>
      </w:pPr>
    </w:p>
    <w:p w14:paraId="5BE6D59D" w14:textId="77777777" w:rsidR="00273B45" w:rsidRPr="00273B45" w:rsidRDefault="00273B45" w:rsidP="00273B45">
      <w:pPr>
        <w:pStyle w:val="Heading5"/>
        <w:jc w:val="left"/>
        <w:rPr>
          <w:rFonts w:hint="cs"/>
          <w:rtl/>
        </w:rPr>
      </w:pPr>
      <w:r w:rsidRPr="00273B45">
        <w:rPr>
          <w:rFonts w:hint="cs"/>
          <w:u w:val="single"/>
          <w:rtl/>
        </w:rPr>
        <w:t>אליהו גבאי:</w:t>
      </w:r>
    </w:p>
    <w:p w14:paraId="419DC373" w14:textId="77777777" w:rsidR="00273B45" w:rsidRPr="00273B45" w:rsidRDefault="00273B45" w:rsidP="00273B45">
      <w:pPr>
        <w:pStyle w:val="Heading5"/>
        <w:jc w:val="left"/>
        <w:rPr>
          <w:rFonts w:hint="cs"/>
          <w:rtl/>
        </w:rPr>
      </w:pPr>
    </w:p>
    <w:p w14:paraId="5C5FDD54" w14:textId="77777777" w:rsidR="00273B45" w:rsidRPr="00273B45" w:rsidRDefault="00273B45" w:rsidP="00273B45">
      <w:pPr>
        <w:bidi/>
        <w:rPr>
          <w:rFonts w:cs="David" w:hint="cs"/>
          <w:rtl/>
        </w:rPr>
      </w:pPr>
      <w:r w:rsidRPr="00273B45">
        <w:rPr>
          <w:rFonts w:cs="David" w:hint="cs"/>
          <w:rtl/>
        </w:rPr>
        <w:tab/>
        <w:t xml:space="preserve">מתן לגיטמציה- מאיפה את ממציאה את הדברים האלה? </w:t>
      </w:r>
    </w:p>
    <w:p w14:paraId="64BAD573" w14:textId="77777777" w:rsidR="00273B45" w:rsidRPr="00273B45" w:rsidRDefault="00273B45" w:rsidP="00273B45">
      <w:pPr>
        <w:bidi/>
        <w:rPr>
          <w:rFonts w:cs="David" w:hint="cs"/>
          <w:rtl/>
        </w:rPr>
      </w:pPr>
    </w:p>
    <w:p w14:paraId="6E9B993B" w14:textId="77777777" w:rsidR="00273B45" w:rsidRPr="00273B45" w:rsidRDefault="00273B45" w:rsidP="00273B45">
      <w:pPr>
        <w:bidi/>
        <w:rPr>
          <w:rFonts w:cs="David" w:hint="cs"/>
          <w:rtl/>
        </w:rPr>
      </w:pPr>
      <w:r w:rsidRPr="00273B45">
        <w:rPr>
          <w:rFonts w:cs="David" w:hint="cs"/>
          <w:u w:val="single"/>
          <w:rtl/>
        </w:rPr>
        <w:t>זהבה גלאון:</w:t>
      </w:r>
    </w:p>
    <w:p w14:paraId="62526152" w14:textId="77777777" w:rsidR="00273B45" w:rsidRPr="00273B45" w:rsidRDefault="00273B45" w:rsidP="00273B45">
      <w:pPr>
        <w:bidi/>
        <w:rPr>
          <w:rFonts w:cs="David" w:hint="cs"/>
          <w:rtl/>
        </w:rPr>
      </w:pPr>
    </w:p>
    <w:p w14:paraId="0D6C6E6B" w14:textId="77777777" w:rsidR="00273B45" w:rsidRPr="00273B45" w:rsidRDefault="00273B45" w:rsidP="00273B45">
      <w:pPr>
        <w:bidi/>
        <w:ind w:firstLine="567"/>
        <w:rPr>
          <w:rFonts w:cs="David" w:hint="cs"/>
          <w:rtl/>
        </w:rPr>
      </w:pPr>
      <w:r w:rsidRPr="00273B45">
        <w:rPr>
          <w:rFonts w:cs="David" w:hint="cs"/>
          <w:rtl/>
        </w:rPr>
        <w:t xml:space="preserve">אדוני היושב ראש, יש לי ויכוח למהות של החוק, אבל זה לא הדיון. יש משהו שוועדת הכנסת עושה זילות לגביו ולדעתי זה מה שצריך להטריד אותה היום. אין דבר כזה </w:t>
      </w:r>
      <w:r w:rsidRPr="00273B45">
        <w:rPr>
          <w:rFonts w:cs="David"/>
          <w:rtl/>
        </w:rPr>
        <w:t>–</w:t>
      </w:r>
      <w:r w:rsidRPr="00273B45">
        <w:rPr>
          <w:rFonts w:cs="David" w:hint="cs"/>
          <w:rtl/>
        </w:rPr>
        <w:t xml:space="preserve"> אני שומעת את חבר הכנסת חסון אומר: יש לי הערכה לייעוץ המשפטי, אבל. ברגע שיש אבל, שמפקיעים את הדיון הזה שבמהות צריך להיות בוועדת החוקה ומפילים את זה על עניין של עומס, זה עושה זילות מהייעוץ המשפטי,  זה עושה זילות מהעבודה של ועדות הכנסת. אני חושבת שאם חברים בוועדת הכנסת היום עושים זילות בזה כי זה מתאים להשקפת עולמם, מחר </w:t>
      </w:r>
      <w:r w:rsidRPr="00273B45">
        <w:rPr>
          <w:rFonts w:cs="David"/>
          <w:rtl/>
        </w:rPr>
        <w:t>–</w:t>
      </w:r>
      <w:r w:rsidRPr="00273B45">
        <w:rPr>
          <w:rFonts w:cs="David" w:hint="cs"/>
          <w:rtl/>
        </w:rPr>
        <w:t xml:space="preserve"> הכדור הוא עגול. תמיד תזכרו שחיים משבת לשבת. היום אתם כאן, מחר </w:t>
      </w:r>
      <w:r w:rsidRPr="00273B45">
        <w:rPr>
          <w:rFonts w:cs="David"/>
          <w:rtl/>
        </w:rPr>
        <w:t>–</w:t>
      </w:r>
      <w:r w:rsidRPr="00273B45">
        <w:rPr>
          <w:rFonts w:cs="David" w:hint="cs"/>
          <w:rtl/>
        </w:rPr>
        <w:t xml:space="preserve"> תזכרו איפה אתם יכולים להיות. תאמיני לי אני הייתי כבר בכל המקומות ומי שנותן יד אחת לזילות, אני מטילה דופי, כי מי שאומר עכשיו שהוא מעביר את זה לחוץ ובטחון - - -</w:t>
      </w:r>
    </w:p>
    <w:p w14:paraId="13D4BA5E" w14:textId="77777777" w:rsidR="00273B45" w:rsidRPr="00273B45" w:rsidRDefault="00273B45" w:rsidP="00273B45">
      <w:pPr>
        <w:bidi/>
        <w:rPr>
          <w:rFonts w:cs="David" w:hint="cs"/>
          <w:rtl/>
        </w:rPr>
      </w:pPr>
    </w:p>
    <w:p w14:paraId="62FE642A" w14:textId="77777777" w:rsidR="00273B45" w:rsidRPr="00273B45" w:rsidRDefault="00273B45" w:rsidP="00273B45">
      <w:pPr>
        <w:bidi/>
        <w:rPr>
          <w:rFonts w:cs="David" w:hint="cs"/>
          <w:rtl/>
        </w:rPr>
      </w:pPr>
      <w:r w:rsidRPr="00273B45">
        <w:rPr>
          <w:rFonts w:cs="David" w:hint="cs"/>
          <w:u w:val="single"/>
          <w:rtl/>
        </w:rPr>
        <w:t>רונית תירוש:</w:t>
      </w:r>
    </w:p>
    <w:p w14:paraId="54558C0E" w14:textId="77777777" w:rsidR="00273B45" w:rsidRPr="00273B45" w:rsidRDefault="00273B45" w:rsidP="00273B45">
      <w:pPr>
        <w:bidi/>
        <w:rPr>
          <w:rFonts w:cs="David" w:hint="cs"/>
          <w:rtl/>
        </w:rPr>
      </w:pPr>
    </w:p>
    <w:p w14:paraId="70EAC508" w14:textId="77777777" w:rsidR="00273B45" w:rsidRPr="00273B45" w:rsidRDefault="00273B45" w:rsidP="00273B45">
      <w:pPr>
        <w:bidi/>
        <w:rPr>
          <w:rFonts w:cs="David" w:hint="cs"/>
          <w:rtl/>
        </w:rPr>
      </w:pPr>
      <w:r w:rsidRPr="00273B45">
        <w:rPr>
          <w:rFonts w:cs="David" w:hint="cs"/>
          <w:rtl/>
        </w:rPr>
        <w:tab/>
        <w:t>אל תטילי דופי.</w:t>
      </w:r>
    </w:p>
    <w:p w14:paraId="7995BCD6" w14:textId="77777777" w:rsidR="00273B45" w:rsidRPr="00273B45" w:rsidRDefault="00273B45" w:rsidP="00273B45">
      <w:pPr>
        <w:bidi/>
        <w:rPr>
          <w:rFonts w:cs="David" w:hint="cs"/>
          <w:rtl/>
        </w:rPr>
      </w:pPr>
    </w:p>
    <w:p w14:paraId="007A648B" w14:textId="77777777" w:rsidR="00273B45" w:rsidRPr="00273B45" w:rsidRDefault="00273B45" w:rsidP="00273B45">
      <w:pPr>
        <w:bidi/>
        <w:rPr>
          <w:rFonts w:cs="David" w:hint="cs"/>
          <w:rtl/>
        </w:rPr>
      </w:pPr>
      <w:r w:rsidRPr="00273B45">
        <w:rPr>
          <w:rFonts w:cs="David" w:hint="cs"/>
          <w:u w:val="single"/>
          <w:rtl/>
        </w:rPr>
        <w:t>זהבה גלאון:</w:t>
      </w:r>
    </w:p>
    <w:p w14:paraId="726FD347" w14:textId="77777777" w:rsidR="00273B45" w:rsidRPr="00273B45" w:rsidRDefault="00273B45" w:rsidP="00273B45">
      <w:pPr>
        <w:bidi/>
        <w:rPr>
          <w:rFonts w:cs="David" w:hint="cs"/>
          <w:rtl/>
        </w:rPr>
      </w:pPr>
    </w:p>
    <w:p w14:paraId="47094022" w14:textId="77777777" w:rsidR="00273B45" w:rsidRPr="00273B45" w:rsidRDefault="00273B45" w:rsidP="00273B45">
      <w:pPr>
        <w:bidi/>
        <w:ind w:firstLine="567"/>
        <w:rPr>
          <w:rFonts w:cs="David" w:hint="cs"/>
          <w:rtl/>
        </w:rPr>
      </w:pPr>
      <w:r w:rsidRPr="00273B45">
        <w:rPr>
          <w:rFonts w:cs="David" w:hint="cs"/>
          <w:rtl/>
        </w:rPr>
        <w:t xml:space="preserve"> חבר הכנסת יצחקי שיקולים לטווח. יאללה, מה זה ה"חארטה" הזאת. </w:t>
      </w:r>
    </w:p>
    <w:p w14:paraId="48EE2899" w14:textId="77777777" w:rsidR="00273B45" w:rsidRPr="00273B45" w:rsidRDefault="00273B45" w:rsidP="00273B45">
      <w:pPr>
        <w:bidi/>
        <w:rPr>
          <w:rFonts w:cs="David" w:hint="cs"/>
          <w:rtl/>
        </w:rPr>
      </w:pPr>
    </w:p>
    <w:p w14:paraId="73986406" w14:textId="77777777" w:rsidR="00273B45" w:rsidRPr="00273B45" w:rsidRDefault="00273B45" w:rsidP="00273B45">
      <w:pPr>
        <w:pStyle w:val="Heading5"/>
        <w:jc w:val="left"/>
        <w:rPr>
          <w:rFonts w:hint="cs"/>
          <w:rtl/>
        </w:rPr>
      </w:pPr>
      <w:r w:rsidRPr="00273B45">
        <w:rPr>
          <w:rFonts w:hint="cs"/>
          <w:u w:val="single"/>
          <w:rtl/>
        </w:rPr>
        <w:t>יואל חסון:</w:t>
      </w:r>
    </w:p>
    <w:p w14:paraId="38423058" w14:textId="77777777" w:rsidR="00273B45" w:rsidRPr="00273B45" w:rsidRDefault="00273B45" w:rsidP="00273B45">
      <w:pPr>
        <w:pStyle w:val="Heading5"/>
        <w:jc w:val="left"/>
        <w:rPr>
          <w:rFonts w:hint="cs"/>
          <w:rtl/>
        </w:rPr>
      </w:pPr>
    </w:p>
    <w:p w14:paraId="5E4564AD" w14:textId="77777777" w:rsidR="00273B45" w:rsidRPr="00273B45" w:rsidRDefault="00273B45" w:rsidP="00273B45">
      <w:pPr>
        <w:bidi/>
        <w:rPr>
          <w:rFonts w:cs="David" w:hint="cs"/>
          <w:rtl/>
        </w:rPr>
      </w:pPr>
      <w:r w:rsidRPr="00273B45">
        <w:rPr>
          <w:rFonts w:cs="David" w:hint="cs"/>
          <w:rtl/>
        </w:rPr>
        <w:tab/>
        <w:t xml:space="preserve">ייעוץ זה ייעוץ. אפשר לקבל אותו ואפשר לא. </w:t>
      </w:r>
    </w:p>
    <w:p w14:paraId="27343058" w14:textId="77777777" w:rsidR="00273B45" w:rsidRPr="00273B45" w:rsidRDefault="00273B45" w:rsidP="00273B45">
      <w:pPr>
        <w:bidi/>
        <w:rPr>
          <w:rFonts w:cs="David" w:hint="cs"/>
          <w:rtl/>
        </w:rPr>
      </w:pPr>
    </w:p>
    <w:p w14:paraId="182F5E3D" w14:textId="77777777" w:rsidR="00273B45" w:rsidRPr="00273B45" w:rsidRDefault="00273B45" w:rsidP="00273B45">
      <w:pPr>
        <w:bidi/>
        <w:rPr>
          <w:rFonts w:cs="David" w:hint="cs"/>
          <w:rtl/>
        </w:rPr>
      </w:pPr>
      <w:r w:rsidRPr="00273B45">
        <w:rPr>
          <w:rFonts w:cs="David" w:hint="cs"/>
          <w:u w:val="single"/>
          <w:rtl/>
        </w:rPr>
        <w:t>נסים זאב:</w:t>
      </w:r>
    </w:p>
    <w:p w14:paraId="6C3EFB76" w14:textId="77777777" w:rsidR="00273B45" w:rsidRPr="00273B45" w:rsidRDefault="00273B45" w:rsidP="00273B45">
      <w:pPr>
        <w:bidi/>
        <w:rPr>
          <w:rFonts w:cs="David" w:hint="cs"/>
          <w:rtl/>
        </w:rPr>
      </w:pPr>
    </w:p>
    <w:p w14:paraId="4741CBA3" w14:textId="77777777" w:rsidR="00273B45" w:rsidRPr="00273B45" w:rsidRDefault="00273B45" w:rsidP="00273B45">
      <w:pPr>
        <w:bidi/>
        <w:rPr>
          <w:rFonts w:cs="David" w:hint="cs"/>
          <w:rtl/>
        </w:rPr>
      </w:pPr>
      <w:r w:rsidRPr="00273B45">
        <w:rPr>
          <w:rFonts w:cs="David" w:hint="cs"/>
          <w:rtl/>
        </w:rPr>
        <w:tab/>
        <w:t>אם היו צריכים להביא לחקיקה קבלת החלטה של 256 מחבלים ששוחררו, זה היה צריך לבוא לוועדת חוץ וביטחון, כדי לקבל החלטה ברמה העקרונית. אבל ראש הממשלה קיבל החלטה חד צדדית כמחווה לאבו מאזן, לנו היתה הבטחה, לאנשי ש"ס. יושב ראש הוועדה, חבר הכנסת יעקב מרגי, לנו היתה הבטחה מראש הממשלה.</w:t>
      </w:r>
    </w:p>
    <w:p w14:paraId="422E0A1A" w14:textId="77777777" w:rsidR="00273B45" w:rsidRPr="00273B45" w:rsidRDefault="00273B45" w:rsidP="00273B45">
      <w:pPr>
        <w:bidi/>
        <w:rPr>
          <w:rFonts w:cs="David" w:hint="cs"/>
          <w:rtl/>
        </w:rPr>
      </w:pPr>
    </w:p>
    <w:p w14:paraId="7B4651C5" w14:textId="77777777" w:rsidR="00273B45" w:rsidRPr="00273B45" w:rsidRDefault="00273B45" w:rsidP="00273B45">
      <w:pPr>
        <w:bidi/>
        <w:rPr>
          <w:rFonts w:cs="David" w:hint="cs"/>
          <w:rtl/>
        </w:rPr>
      </w:pPr>
      <w:r w:rsidRPr="00273B45">
        <w:rPr>
          <w:rFonts w:cs="David" w:hint="cs"/>
          <w:u w:val="single"/>
          <w:rtl/>
        </w:rPr>
        <w:t>זהבה גלאון:</w:t>
      </w:r>
    </w:p>
    <w:p w14:paraId="53BBF9F6" w14:textId="77777777" w:rsidR="00273B45" w:rsidRPr="00273B45" w:rsidRDefault="00273B45" w:rsidP="00273B45">
      <w:pPr>
        <w:bidi/>
        <w:rPr>
          <w:rFonts w:cs="David" w:hint="cs"/>
          <w:rtl/>
        </w:rPr>
      </w:pPr>
    </w:p>
    <w:p w14:paraId="6D7134E5" w14:textId="77777777" w:rsidR="00273B45" w:rsidRPr="00273B45" w:rsidRDefault="00273B45" w:rsidP="00273B45">
      <w:pPr>
        <w:bidi/>
        <w:rPr>
          <w:rFonts w:cs="David" w:hint="cs"/>
          <w:rtl/>
        </w:rPr>
      </w:pPr>
      <w:r w:rsidRPr="00273B45">
        <w:rPr>
          <w:rFonts w:cs="David" w:hint="cs"/>
          <w:rtl/>
        </w:rPr>
        <w:tab/>
        <w:t>איזו הבטחה?</w:t>
      </w:r>
    </w:p>
    <w:p w14:paraId="2B072FED" w14:textId="77777777" w:rsidR="00273B45" w:rsidRPr="00273B45" w:rsidRDefault="00273B45" w:rsidP="00273B45">
      <w:pPr>
        <w:bidi/>
        <w:rPr>
          <w:rFonts w:cs="David" w:hint="cs"/>
          <w:rtl/>
        </w:rPr>
      </w:pPr>
    </w:p>
    <w:p w14:paraId="4DC65EF4" w14:textId="77777777" w:rsidR="00273B45" w:rsidRPr="00273B45" w:rsidRDefault="00273B45" w:rsidP="00273B45">
      <w:pPr>
        <w:bidi/>
        <w:rPr>
          <w:rFonts w:cs="David" w:hint="cs"/>
          <w:rtl/>
        </w:rPr>
      </w:pPr>
      <w:r w:rsidRPr="00273B45">
        <w:rPr>
          <w:rFonts w:cs="David" w:hint="cs"/>
          <w:u w:val="single"/>
          <w:rtl/>
        </w:rPr>
        <w:t>נסים זאב:</w:t>
      </w:r>
    </w:p>
    <w:p w14:paraId="4E3597E6" w14:textId="77777777" w:rsidR="00273B45" w:rsidRPr="00273B45" w:rsidRDefault="00273B45" w:rsidP="00273B45">
      <w:pPr>
        <w:bidi/>
        <w:rPr>
          <w:rFonts w:cs="David" w:hint="cs"/>
          <w:rtl/>
        </w:rPr>
      </w:pPr>
    </w:p>
    <w:p w14:paraId="7911238D" w14:textId="77777777" w:rsidR="00273B45" w:rsidRPr="00273B45" w:rsidRDefault="00273B45" w:rsidP="00273B45">
      <w:pPr>
        <w:bidi/>
        <w:rPr>
          <w:rFonts w:cs="David" w:hint="cs"/>
          <w:rtl/>
        </w:rPr>
      </w:pPr>
      <w:r w:rsidRPr="00273B45">
        <w:rPr>
          <w:rFonts w:cs="David" w:hint="cs"/>
          <w:rtl/>
        </w:rPr>
        <w:tab/>
        <w:t>מראש הממשלה.</w:t>
      </w:r>
    </w:p>
    <w:p w14:paraId="218DBFA0" w14:textId="77777777" w:rsidR="00273B45" w:rsidRPr="00273B45" w:rsidRDefault="00273B45" w:rsidP="00273B45">
      <w:pPr>
        <w:bidi/>
        <w:rPr>
          <w:rFonts w:cs="David" w:hint="cs"/>
          <w:rtl/>
        </w:rPr>
      </w:pPr>
    </w:p>
    <w:p w14:paraId="55FD2A13" w14:textId="77777777" w:rsidR="00273B45" w:rsidRPr="00273B45" w:rsidRDefault="00273B45" w:rsidP="00273B45">
      <w:pPr>
        <w:bidi/>
        <w:rPr>
          <w:rFonts w:cs="David" w:hint="cs"/>
          <w:rtl/>
        </w:rPr>
      </w:pPr>
      <w:r w:rsidRPr="00273B45">
        <w:rPr>
          <w:rFonts w:cs="David" w:hint="cs"/>
          <w:u w:val="single"/>
          <w:rtl/>
        </w:rPr>
        <w:t>זהבה גלאון:</w:t>
      </w:r>
    </w:p>
    <w:p w14:paraId="6C4409A5" w14:textId="77777777" w:rsidR="00273B45" w:rsidRPr="00273B45" w:rsidRDefault="00273B45" w:rsidP="00273B45">
      <w:pPr>
        <w:bidi/>
        <w:rPr>
          <w:rFonts w:cs="David" w:hint="cs"/>
          <w:rtl/>
        </w:rPr>
      </w:pPr>
    </w:p>
    <w:p w14:paraId="0932EA9E" w14:textId="77777777" w:rsidR="00273B45" w:rsidRPr="00273B45" w:rsidRDefault="00273B45" w:rsidP="00273B45">
      <w:pPr>
        <w:bidi/>
        <w:rPr>
          <w:rFonts w:cs="David" w:hint="cs"/>
          <w:rtl/>
        </w:rPr>
      </w:pPr>
      <w:r w:rsidRPr="00273B45">
        <w:rPr>
          <w:rFonts w:cs="David" w:hint="cs"/>
          <w:rtl/>
        </w:rPr>
        <w:tab/>
        <w:t xml:space="preserve">איזה ראש ממשלה? איזו הבטחה? זה סקופ. </w:t>
      </w:r>
    </w:p>
    <w:p w14:paraId="015F63A1" w14:textId="77777777" w:rsidR="00273B45" w:rsidRPr="00273B45" w:rsidRDefault="00273B45" w:rsidP="00273B45">
      <w:pPr>
        <w:bidi/>
        <w:rPr>
          <w:rFonts w:cs="David" w:hint="cs"/>
          <w:rtl/>
        </w:rPr>
      </w:pPr>
    </w:p>
    <w:p w14:paraId="437DBBC1" w14:textId="77777777" w:rsidR="00273B45" w:rsidRPr="00273B45" w:rsidRDefault="00273B45" w:rsidP="00273B45">
      <w:pPr>
        <w:bidi/>
        <w:rPr>
          <w:rFonts w:cs="David" w:hint="cs"/>
          <w:rtl/>
        </w:rPr>
      </w:pPr>
      <w:r w:rsidRPr="00273B45">
        <w:rPr>
          <w:rFonts w:cs="David" w:hint="cs"/>
          <w:u w:val="single"/>
          <w:rtl/>
        </w:rPr>
        <w:t>נסים זאב:</w:t>
      </w:r>
    </w:p>
    <w:p w14:paraId="4998B1A8" w14:textId="77777777" w:rsidR="00273B45" w:rsidRPr="00273B45" w:rsidRDefault="00273B45" w:rsidP="00273B45">
      <w:pPr>
        <w:bidi/>
        <w:rPr>
          <w:rFonts w:cs="David" w:hint="cs"/>
          <w:rtl/>
        </w:rPr>
      </w:pPr>
    </w:p>
    <w:p w14:paraId="01E45779" w14:textId="77777777" w:rsidR="00273B45" w:rsidRPr="00273B45" w:rsidRDefault="00273B45" w:rsidP="00273B45">
      <w:pPr>
        <w:bidi/>
        <w:rPr>
          <w:rFonts w:cs="David" w:hint="cs"/>
          <w:rtl/>
        </w:rPr>
      </w:pPr>
      <w:r w:rsidRPr="00273B45">
        <w:rPr>
          <w:rFonts w:cs="David" w:hint="cs"/>
          <w:rtl/>
        </w:rPr>
        <w:tab/>
        <w:t xml:space="preserve">היתה הבטחה שהוא ישקול בחיוב כלפי אותם אסירים. זה לא נעשה ולכן היה צורך בחקיקה. לדעתי זה בכלל ביזיון שיש צורך בחקיקה בכלל בדבר כזה.  הממשלה לא מסתכלת במשקפיים שלה בשתי העינים שיש לה. במקביל לראות איזה מחווה נותנים לפלסטינאים ומאידך גיסא, מה לעשות עם הנערים שנמצאים עדיין בבתי סוהר. </w:t>
      </w:r>
    </w:p>
    <w:p w14:paraId="2FFC5D7A" w14:textId="77777777" w:rsidR="00273B45" w:rsidRPr="00273B45" w:rsidRDefault="00273B45" w:rsidP="00273B45">
      <w:pPr>
        <w:bidi/>
        <w:rPr>
          <w:rFonts w:cs="David" w:hint="cs"/>
          <w:rtl/>
        </w:rPr>
      </w:pPr>
    </w:p>
    <w:p w14:paraId="7F9AE4B7" w14:textId="77777777" w:rsidR="00273B45" w:rsidRPr="00273B45" w:rsidRDefault="00273B45" w:rsidP="00273B45">
      <w:pPr>
        <w:bidi/>
        <w:ind w:firstLine="567"/>
        <w:rPr>
          <w:rFonts w:cs="David" w:hint="cs"/>
          <w:rtl/>
        </w:rPr>
      </w:pPr>
      <w:r w:rsidRPr="00273B45">
        <w:rPr>
          <w:rFonts w:cs="David" w:hint="cs"/>
          <w:rtl/>
        </w:rPr>
        <w:t xml:space="preserve">לכן אני אומר ככה: אם היה נושא של הדיון בקביעת עקרונות לגבי הנושא של סעיפי החוק, באמת מן הראוי שזה יידון בוועדת החוקה, חוק ומשפט. אבל עכשיו אנחנו לא באים לקבוע כללים. באים לומר משהו מעבר לזה קצת. זה נושא של חנינה. וגם אם אני אגיד את זה עוד חצי שעה, תתאזרו בסבלנות, כי עכשיו אני מדבר. </w:t>
      </w:r>
    </w:p>
    <w:p w14:paraId="744537B0" w14:textId="77777777" w:rsidR="00273B45" w:rsidRPr="00273B45" w:rsidRDefault="00273B45" w:rsidP="00273B45">
      <w:pPr>
        <w:bidi/>
        <w:rPr>
          <w:rFonts w:cs="David" w:hint="cs"/>
          <w:rtl/>
        </w:rPr>
      </w:pPr>
    </w:p>
    <w:p w14:paraId="1E765AD8" w14:textId="77777777" w:rsidR="00273B45" w:rsidRPr="00273B45" w:rsidRDefault="00273B45" w:rsidP="00273B45">
      <w:pPr>
        <w:pStyle w:val="Heading5"/>
        <w:jc w:val="left"/>
        <w:rPr>
          <w:rFonts w:hint="cs"/>
          <w:rtl/>
        </w:rPr>
      </w:pPr>
      <w:r w:rsidRPr="00273B45">
        <w:rPr>
          <w:rFonts w:hint="cs"/>
          <w:u w:val="single"/>
          <w:rtl/>
        </w:rPr>
        <w:t>מנחם בן-ששון:</w:t>
      </w:r>
    </w:p>
    <w:p w14:paraId="3D87C658" w14:textId="77777777" w:rsidR="00273B45" w:rsidRPr="00273B45" w:rsidRDefault="00273B45" w:rsidP="00273B45">
      <w:pPr>
        <w:pStyle w:val="Heading5"/>
        <w:jc w:val="left"/>
        <w:rPr>
          <w:rFonts w:hint="cs"/>
          <w:rtl/>
        </w:rPr>
      </w:pPr>
    </w:p>
    <w:p w14:paraId="1CD0E873" w14:textId="77777777" w:rsidR="00273B45" w:rsidRPr="00273B45" w:rsidRDefault="00273B45" w:rsidP="00273B45">
      <w:pPr>
        <w:bidi/>
        <w:rPr>
          <w:rFonts w:cs="David" w:hint="cs"/>
          <w:rtl/>
        </w:rPr>
      </w:pPr>
      <w:r w:rsidRPr="00273B45">
        <w:rPr>
          <w:rFonts w:cs="David" w:hint="cs"/>
          <w:rtl/>
        </w:rPr>
        <w:tab/>
        <w:t xml:space="preserve">רבותיי תראו, זו לא פעם ראשונה. זו כבר פעם שניה שזה קורה כאן, שבסוגיות מסוימות בא ראש ועדת חוקה ומסביר. אני דיברתי בזמנו על חוק האזרחות וניסיתי לטעון טענות מהותיות. הסברתם לי שיש חלוקת עבודה בכנסת, קיבלתי. אבל יש בכנסת חלוקת עבודה מהותית. אם התירוץ הוא תירוץ של סטופר </w:t>
      </w:r>
      <w:r w:rsidRPr="00273B45">
        <w:rPr>
          <w:rFonts w:cs="David"/>
          <w:rtl/>
        </w:rPr>
        <w:t>–</w:t>
      </w:r>
      <w:r w:rsidRPr="00273B45">
        <w:rPr>
          <w:rFonts w:cs="David" w:hint="cs"/>
          <w:rtl/>
        </w:rPr>
        <w:t xml:space="preserve"> אני לא יודע כמה חוקים עברו לחברת הכנסת תירוש, למשל, אבל 50% מהם לפחות עבר בוועדת החוקה. נראה לי שהחוק נראה לא רע כשהוא גמר את העבודה שלו. </w:t>
      </w:r>
    </w:p>
    <w:p w14:paraId="15724C63" w14:textId="77777777" w:rsidR="00273B45" w:rsidRPr="00273B45" w:rsidRDefault="00273B45" w:rsidP="00273B45">
      <w:pPr>
        <w:bidi/>
        <w:rPr>
          <w:rFonts w:cs="David" w:hint="cs"/>
          <w:rtl/>
        </w:rPr>
      </w:pPr>
    </w:p>
    <w:p w14:paraId="5CE925D0" w14:textId="77777777" w:rsidR="00273B45" w:rsidRPr="00273B45" w:rsidRDefault="00273B45" w:rsidP="00273B45">
      <w:pPr>
        <w:bidi/>
        <w:rPr>
          <w:rFonts w:cs="David" w:hint="cs"/>
          <w:rtl/>
        </w:rPr>
      </w:pPr>
      <w:r w:rsidRPr="00273B45">
        <w:rPr>
          <w:rFonts w:cs="David" w:hint="cs"/>
          <w:u w:val="single"/>
          <w:rtl/>
        </w:rPr>
        <w:t>רונית תירוש:</w:t>
      </w:r>
    </w:p>
    <w:p w14:paraId="775C9113" w14:textId="77777777" w:rsidR="00273B45" w:rsidRPr="00273B45" w:rsidRDefault="00273B45" w:rsidP="00273B45">
      <w:pPr>
        <w:bidi/>
        <w:rPr>
          <w:rFonts w:cs="David" w:hint="cs"/>
          <w:rtl/>
        </w:rPr>
      </w:pPr>
      <w:r w:rsidRPr="00273B45">
        <w:rPr>
          <w:rFonts w:cs="David" w:hint="cs"/>
          <w:rtl/>
        </w:rPr>
        <w:tab/>
      </w:r>
    </w:p>
    <w:p w14:paraId="3536710D" w14:textId="77777777" w:rsidR="00273B45" w:rsidRPr="00273B45" w:rsidRDefault="00273B45" w:rsidP="00273B45">
      <w:pPr>
        <w:bidi/>
        <w:rPr>
          <w:rFonts w:cs="David" w:hint="cs"/>
          <w:rtl/>
        </w:rPr>
      </w:pPr>
      <w:r w:rsidRPr="00273B45">
        <w:rPr>
          <w:rFonts w:cs="David" w:hint="cs"/>
          <w:rtl/>
        </w:rPr>
        <w:tab/>
        <w:t>הוא נראה פנטסטי.</w:t>
      </w:r>
    </w:p>
    <w:p w14:paraId="049BCFFA" w14:textId="77777777" w:rsidR="00273B45" w:rsidRPr="00273B45" w:rsidRDefault="00273B45" w:rsidP="00273B45">
      <w:pPr>
        <w:bidi/>
        <w:rPr>
          <w:rFonts w:cs="David" w:hint="cs"/>
          <w:rtl/>
        </w:rPr>
      </w:pPr>
    </w:p>
    <w:p w14:paraId="68864B89" w14:textId="77777777" w:rsidR="00273B45" w:rsidRPr="00273B45" w:rsidRDefault="00273B45" w:rsidP="00273B45">
      <w:pPr>
        <w:pStyle w:val="Heading5"/>
        <w:jc w:val="left"/>
        <w:rPr>
          <w:rFonts w:hint="cs"/>
          <w:rtl/>
        </w:rPr>
      </w:pPr>
      <w:r w:rsidRPr="00273B45">
        <w:rPr>
          <w:rFonts w:hint="cs"/>
          <w:u w:val="single"/>
          <w:rtl/>
        </w:rPr>
        <w:t>מנחם בן-ששון:</w:t>
      </w:r>
    </w:p>
    <w:p w14:paraId="030CBCEF" w14:textId="77777777" w:rsidR="00273B45" w:rsidRPr="00273B45" w:rsidRDefault="00273B45" w:rsidP="00273B45">
      <w:pPr>
        <w:bidi/>
        <w:rPr>
          <w:rFonts w:cs="David" w:hint="cs"/>
          <w:rtl/>
        </w:rPr>
      </w:pPr>
      <w:r w:rsidRPr="00273B45">
        <w:rPr>
          <w:rFonts w:cs="David" w:hint="cs"/>
          <w:rtl/>
        </w:rPr>
        <w:tab/>
      </w:r>
      <w:r w:rsidRPr="00273B45">
        <w:rPr>
          <w:rFonts w:cs="David" w:hint="cs"/>
          <w:rtl/>
        </w:rPr>
        <w:tab/>
      </w:r>
    </w:p>
    <w:p w14:paraId="1AB8E176" w14:textId="77777777" w:rsidR="00273B45" w:rsidRPr="00273B45" w:rsidRDefault="00273B45" w:rsidP="00273B45">
      <w:pPr>
        <w:bidi/>
        <w:ind w:firstLine="567"/>
        <w:rPr>
          <w:rFonts w:cs="David" w:hint="cs"/>
          <w:rtl/>
        </w:rPr>
      </w:pPr>
      <w:r w:rsidRPr="00273B45">
        <w:rPr>
          <w:rFonts w:cs="David" w:hint="cs"/>
          <w:rtl/>
        </w:rPr>
        <w:t xml:space="preserve">יש ועדה שזו ההתמקצעות שלה, שזו עבודתה היומיומית. לקחת את זה מוועדת חוקה למקום אחר </w:t>
      </w:r>
      <w:r w:rsidRPr="00273B45">
        <w:rPr>
          <w:rFonts w:cs="David"/>
          <w:rtl/>
        </w:rPr>
        <w:t>–</w:t>
      </w:r>
      <w:r w:rsidRPr="00273B45">
        <w:rPr>
          <w:rFonts w:cs="David" w:hint="cs"/>
          <w:rtl/>
        </w:rPr>
        <w:t xml:space="preserve"> זה לא כי ועדה אחרת היא לא טובה, אבל זה לא רלבנטי. קחו את זה לוועדת קישוט. </w:t>
      </w:r>
    </w:p>
    <w:p w14:paraId="41AE2E08" w14:textId="77777777" w:rsidR="00273B45" w:rsidRPr="00273B45" w:rsidRDefault="00273B45" w:rsidP="00273B45">
      <w:pPr>
        <w:bidi/>
        <w:rPr>
          <w:rFonts w:cs="David" w:hint="cs"/>
          <w:rtl/>
        </w:rPr>
      </w:pPr>
    </w:p>
    <w:p w14:paraId="5228C24B" w14:textId="77777777" w:rsidR="00273B45" w:rsidRPr="00273B45" w:rsidRDefault="00273B45" w:rsidP="00273B45">
      <w:pPr>
        <w:bidi/>
        <w:rPr>
          <w:rFonts w:cs="David" w:hint="cs"/>
          <w:rtl/>
        </w:rPr>
      </w:pPr>
      <w:r w:rsidRPr="00273B45">
        <w:rPr>
          <w:rFonts w:cs="David" w:hint="cs"/>
          <w:u w:val="single"/>
          <w:rtl/>
        </w:rPr>
        <w:t>ראובן ריבלין:</w:t>
      </w:r>
    </w:p>
    <w:p w14:paraId="00B2ABD7" w14:textId="77777777" w:rsidR="00273B45" w:rsidRPr="00273B45" w:rsidRDefault="00273B45" w:rsidP="00273B45">
      <w:pPr>
        <w:bidi/>
        <w:rPr>
          <w:rFonts w:cs="David" w:hint="cs"/>
          <w:rtl/>
        </w:rPr>
      </w:pPr>
    </w:p>
    <w:p w14:paraId="6176FC7E" w14:textId="77777777" w:rsidR="00273B45" w:rsidRPr="00273B45" w:rsidRDefault="00273B45" w:rsidP="00273B45">
      <w:pPr>
        <w:bidi/>
        <w:rPr>
          <w:rFonts w:cs="David" w:hint="cs"/>
          <w:rtl/>
        </w:rPr>
      </w:pPr>
      <w:r w:rsidRPr="00273B45">
        <w:rPr>
          <w:rFonts w:cs="David" w:hint="cs"/>
          <w:rtl/>
        </w:rPr>
        <w:tab/>
        <w:t xml:space="preserve"> לא לא. יש זיקה מפורשת לוועדת החוץ והביטחון. </w:t>
      </w:r>
    </w:p>
    <w:p w14:paraId="2CC1601E" w14:textId="77777777" w:rsidR="00273B45" w:rsidRPr="00273B45" w:rsidRDefault="00273B45" w:rsidP="00273B45">
      <w:pPr>
        <w:bidi/>
        <w:rPr>
          <w:rFonts w:cs="David" w:hint="cs"/>
          <w:rtl/>
        </w:rPr>
      </w:pPr>
    </w:p>
    <w:p w14:paraId="119124E2"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0840BE9B" w14:textId="77777777" w:rsidR="00273B45" w:rsidRPr="00273B45" w:rsidRDefault="00273B45" w:rsidP="00273B45">
      <w:pPr>
        <w:bidi/>
        <w:rPr>
          <w:rFonts w:cs="David"/>
          <w:rtl/>
        </w:rPr>
      </w:pPr>
    </w:p>
    <w:p w14:paraId="36DD053E"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אני מבקש לומר שני משפטים. ההתייחסות של חברת הכנסת גלאון היא שערורייה ביותר מבחינתי. </w:t>
      </w:r>
    </w:p>
    <w:p w14:paraId="581EF98F" w14:textId="77777777" w:rsidR="00273B45" w:rsidRPr="00273B45" w:rsidRDefault="00273B45" w:rsidP="00273B45">
      <w:pPr>
        <w:bidi/>
        <w:rPr>
          <w:rFonts w:cs="David" w:hint="cs"/>
          <w:rtl/>
        </w:rPr>
      </w:pPr>
    </w:p>
    <w:p w14:paraId="3758BB37" w14:textId="77777777" w:rsidR="00273B45" w:rsidRPr="00273B45" w:rsidRDefault="00273B45" w:rsidP="00273B45">
      <w:pPr>
        <w:bidi/>
        <w:rPr>
          <w:rFonts w:cs="David" w:hint="cs"/>
          <w:rtl/>
        </w:rPr>
      </w:pPr>
      <w:r w:rsidRPr="00273B45">
        <w:rPr>
          <w:rFonts w:cs="David" w:hint="cs"/>
          <w:u w:val="single"/>
          <w:rtl/>
        </w:rPr>
        <w:t>זהבה גלאון:</w:t>
      </w:r>
    </w:p>
    <w:p w14:paraId="621305C5" w14:textId="77777777" w:rsidR="00273B45" w:rsidRPr="00273B45" w:rsidRDefault="00273B45" w:rsidP="00273B45">
      <w:pPr>
        <w:bidi/>
        <w:rPr>
          <w:rFonts w:cs="David" w:hint="cs"/>
          <w:rtl/>
        </w:rPr>
      </w:pPr>
    </w:p>
    <w:p w14:paraId="0ED139C6" w14:textId="77777777" w:rsidR="00273B45" w:rsidRPr="00273B45" w:rsidRDefault="00273B45" w:rsidP="00273B45">
      <w:pPr>
        <w:bidi/>
        <w:rPr>
          <w:rFonts w:cs="David" w:hint="cs"/>
          <w:rtl/>
        </w:rPr>
      </w:pPr>
      <w:r w:rsidRPr="00273B45">
        <w:rPr>
          <w:rFonts w:cs="David" w:hint="cs"/>
          <w:rtl/>
        </w:rPr>
        <w:tab/>
        <w:t>השערוריה זו ההצעה הזו.</w:t>
      </w:r>
    </w:p>
    <w:p w14:paraId="0BA2274A" w14:textId="77777777" w:rsidR="00273B45" w:rsidRPr="00273B45" w:rsidRDefault="00273B45" w:rsidP="00273B45">
      <w:pPr>
        <w:bidi/>
        <w:rPr>
          <w:rFonts w:cs="David" w:hint="cs"/>
          <w:rtl/>
        </w:rPr>
      </w:pPr>
    </w:p>
    <w:p w14:paraId="66CA0ADC"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700F96F9" w14:textId="77777777" w:rsidR="00273B45" w:rsidRPr="00273B45" w:rsidRDefault="00273B45" w:rsidP="00273B45">
      <w:pPr>
        <w:bidi/>
        <w:rPr>
          <w:rFonts w:cs="David" w:hint="cs"/>
          <w:rtl/>
        </w:rPr>
      </w:pPr>
    </w:p>
    <w:p w14:paraId="211FD4BB" w14:textId="77777777" w:rsidR="00273B45" w:rsidRPr="00273B45" w:rsidRDefault="00273B45" w:rsidP="00273B45">
      <w:pPr>
        <w:bidi/>
        <w:ind w:firstLine="567"/>
        <w:rPr>
          <w:rFonts w:cs="David" w:hint="cs"/>
          <w:rtl/>
        </w:rPr>
      </w:pPr>
      <w:r w:rsidRPr="00273B45">
        <w:rPr>
          <w:rFonts w:cs="David" w:hint="cs"/>
          <w:rtl/>
        </w:rPr>
        <w:t xml:space="preserve">תשתקי בבקשה. </w:t>
      </w:r>
    </w:p>
    <w:p w14:paraId="5D30D097" w14:textId="77777777" w:rsidR="00273B45" w:rsidRPr="00273B45" w:rsidRDefault="00273B45" w:rsidP="00273B45">
      <w:pPr>
        <w:bidi/>
        <w:ind w:firstLine="567"/>
        <w:rPr>
          <w:rFonts w:cs="David" w:hint="cs"/>
          <w:rtl/>
        </w:rPr>
      </w:pPr>
    </w:p>
    <w:p w14:paraId="34BF15B6" w14:textId="77777777" w:rsidR="00273B45" w:rsidRPr="00273B45" w:rsidRDefault="00273B45" w:rsidP="00273B45">
      <w:pPr>
        <w:bidi/>
        <w:rPr>
          <w:rFonts w:cs="David" w:hint="cs"/>
          <w:rtl/>
        </w:rPr>
      </w:pPr>
      <w:r w:rsidRPr="00273B45">
        <w:rPr>
          <w:rFonts w:cs="David" w:hint="cs"/>
          <w:u w:val="single"/>
          <w:rtl/>
        </w:rPr>
        <w:t>זהבה גלאון:</w:t>
      </w:r>
    </w:p>
    <w:p w14:paraId="21B0AD54" w14:textId="77777777" w:rsidR="00273B45" w:rsidRPr="00273B45" w:rsidRDefault="00273B45" w:rsidP="00273B45">
      <w:pPr>
        <w:bidi/>
        <w:ind w:firstLine="567"/>
        <w:rPr>
          <w:rFonts w:cs="David" w:hint="cs"/>
          <w:rtl/>
        </w:rPr>
      </w:pPr>
    </w:p>
    <w:p w14:paraId="11F62A90" w14:textId="77777777" w:rsidR="00273B45" w:rsidRPr="00273B45" w:rsidRDefault="00273B45" w:rsidP="00273B45">
      <w:pPr>
        <w:bidi/>
        <w:ind w:firstLine="567"/>
        <w:rPr>
          <w:rFonts w:cs="David" w:hint="cs"/>
          <w:rtl/>
        </w:rPr>
      </w:pPr>
      <w:r w:rsidRPr="00273B45">
        <w:rPr>
          <w:rFonts w:cs="David" w:hint="cs"/>
          <w:rtl/>
        </w:rPr>
        <w:t>סליחה. מה זה תשתקי? מה זה ההתייחסות הזו?</w:t>
      </w:r>
    </w:p>
    <w:p w14:paraId="2BCB8EE3" w14:textId="77777777" w:rsidR="00273B45" w:rsidRPr="00273B45" w:rsidRDefault="00273B45" w:rsidP="00273B45">
      <w:pPr>
        <w:bidi/>
        <w:ind w:firstLine="567"/>
        <w:rPr>
          <w:rFonts w:cs="David" w:hint="cs"/>
          <w:rtl/>
        </w:rPr>
      </w:pPr>
    </w:p>
    <w:p w14:paraId="3B355343"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07C7FF0B" w14:textId="77777777" w:rsidR="00273B45" w:rsidRPr="00273B45" w:rsidRDefault="00273B45" w:rsidP="00273B45">
      <w:pPr>
        <w:bidi/>
        <w:ind w:firstLine="567"/>
        <w:rPr>
          <w:rFonts w:cs="David" w:hint="cs"/>
          <w:rtl/>
        </w:rPr>
      </w:pPr>
    </w:p>
    <w:p w14:paraId="1E900A56" w14:textId="77777777" w:rsidR="00273B45" w:rsidRPr="00273B45" w:rsidRDefault="00273B45" w:rsidP="00273B45">
      <w:pPr>
        <w:bidi/>
        <w:ind w:firstLine="567"/>
        <w:rPr>
          <w:rFonts w:cs="David" w:hint="cs"/>
          <w:rtl/>
        </w:rPr>
      </w:pPr>
      <w:r w:rsidRPr="00273B45">
        <w:rPr>
          <w:rFonts w:cs="David" w:hint="cs"/>
          <w:rtl/>
        </w:rPr>
        <w:t>אני לוקח את דבריי אחורנית. אני לא אומר לזהבה תשתקי, כי לא מגיע לה שאני אגיד לה תשתקי.</w:t>
      </w:r>
    </w:p>
    <w:p w14:paraId="16E947B5" w14:textId="77777777" w:rsidR="00273B45" w:rsidRPr="00273B45" w:rsidRDefault="00273B45" w:rsidP="00273B45">
      <w:pPr>
        <w:bidi/>
        <w:ind w:firstLine="567"/>
        <w:rPr>
          <w:rFonts w:cs="David" w:hint="cs"/>
          <w:rtl/>
        </w:rPr>
      </w:pPr>
    </w:p>
    <w:p w14:paraId="0E70A2A7" w14:textId="77777777" w:rsidR="00273B45" w:rsidRPr="00273B45" w:rsidRDefault="00273B45" w:rsidP="00273B45">
      <w:pPr>
        <w:bidi/>
        <w:ind w:firstLine="567"/>
        <w:rPr>
          <w:rFonts w:cs="David" w:hint="cs"/>
          <w:rtl/>
        </w:rPr>
      </w:pPr>
      <w:r w:rsidRPr="00273B45">
        <w:rPr>
          <w:rFonts w:cs="David" w:hint="cs"/>
          <w:rtl/>
        </w:rPr>
        <w:t>אני מבקש להעביר את זה לוועדת החוץ והביטחון. היה ראוי שהממשלה והיועץ המשפטי לממשלה היו לוקחים את היוזמה והיו עושים את זה בלי החוק. אם הם לא עושים, אז הכנסת תטפל.</w:t>
      </w:r>
    </w:p>
    <w:p w14:paraId="121CA77A" w14:textId="77777777" w:rsidR="00273B45" w:rsidRPr="00273B45" w:rsidRDefault="00273B45" w:rsidP="00273B45">
      <w:pPr>
        <w:bidi/>
        <w:rPr>
          <w:rFonts w:cs="David" w:hint="cs"/>
          <w:rtl/>
        </w:rPr>
      </w:pPr>
      <w:r w:rsidRPr="00273B45">
        <w:rPr>
          <w:rFonts w:cs="David"/>
          <w:rtl/>
        </w:rPr>
        <w:br w:type="page"/>
      </w:r>
    </w:p>
    <w:p w14:paraId="7051BFBF"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B35E6B8" w14:textId="77777777" w:rsidR="00273B45" w:rsidRPr="00273B45" w:rsidRDefault="00273B45" w:rsidP="00273B45">
      <w:pPr>
        <w:bidi/>
        <w:rPr>
          <w:rFonts w:cs="David" w:hint="cs"/>
          <w:rtl/>
        </w:rPr>
      </w:pPr>
    </w:p>
    <w:p w14:paraId="2DE0DCB6" w14:textId="77777777" w:rsidR="00273B45" w:rsidRPr="00273B45" w:rsidRDefault="00273B45" w:rsidP="00273B45">
      <w:pPr>
        <w:bidi/>
        <w:rPr>
          <w:rFonts w:cs="David" w:hint="cs"/>
          <w:rtl/>
        </w:rPr>
      </w:pPr>
      <w:r w:rsidRPr="00273B45">
        <w:rPr>
          <w:rFonts w:cs="David" w:hint="cs"/>
          <w:rtl/>
        </w:rPr>
        <w:tab/>
        <w:t>מי בעד להעביר את זה לוועדת החוץ והביטחון? מי נגד? מי נמנע?</w:t>
      </w:r>
    </w:p>
    <w:p w14:paraId="268010FA" w14:textId="77777777" w:rsidR="00273B45" w:rsidRPr="00273B45" w:rsidRDefault="00273B45" w:rsidP="00273B45">
      <w:pPr>
        <w:bidi/>
        <w:rPr>
          <w:rFonts w:cs="David" w:hint="cs"/>
          <w:rtl/>
        </w:rPr>
      </w:pPr>
    </w:p>
    <w:p w14:paraId="1A181F03" w14:textId="77777777" w:rsidR="00273B45" w:rsidRPr="00273B45" w:rsidRDefault="00273B45" w:rsidP="00273B45">
      <w:pPr>
        <w:bidi/>
        <w:ind w:firstLine="567"/>
        <w:rPr>
          <w:rFonts w:cs="David" w:hint="cs"/>
          <w:rtl/>
        </w:rPr>
      </w:pPr>
      <w:r w:rsidRPr="00273B45">
        <w:rPr>
          <w:rFonts w:cs="David" w:hint="cs"/>
          <w:rtl/>
        </w:rPr>
        <w:t xml:space="preserve">14 בעד ועדת חוץ וביטחון נגד 5, נמנעת אחת. שתי הצעות החוק יידונו בוועדת חוץ והביטחון. </w:t>
      </w:r>
    </w:p>
    <w:p w14:paraId="2A6A87EA" w14:textId="77777777" w:rsidR="00273B45" w:rsidRPr="00273B45" w:rsidRDefault="00273B45" w:rsidP="00273B45">
      <w:pPr>
        <w:bidi/>
        <w:rPr>
          <w:rFonts w:cs="David" w:hint="cs"/>
          <w:rtl/>
        </w:rPr>
      </w:pPr>
    </w:p>
    <w:p w14:paraId="53ECDCF8" w14:textId="77777777" w:rsidR="00273B45" w:rsidRPr="00273B45" w:rsidRDefault="00273B45" w:rsidP="00273B45">
      <w:pPr>
        <w:bidi/>
        <w:rPr>
          <w:rFonts w:cs="David" w:hint="cs"/>
          <w:rtl/>
        </w:rPr>
      </w:pPr>
    </w:p>
    <w:p w14:paraId="40E60271" w14:textId="77777777" w:rsidR="00273B45" w:rsidRPr="00273B45" w:rsidRDefault="00273B45" w:rsidP="00273B45">
      <w:pPr>
        <w:numPr>
          <w:ilvl w:val="0"/>
          <w:numId w:val="12"/>
        </w:numPr>
        <w:overflowPunct w:val="0"/>
        <w:autoSpaceDE w:val="0"/>
        <w:autoSpaceDN w:val="0"/>
        <w:bidi/>
        <w:adjustRightInd w:val="0"/>
        <w:ind w:right="720"/>
        <w:jc w:val="both"/>
        <w:textAlignment w:val="baseline"/>
        <w:rPr>
          <w:rFonts w:cs="David" w:hint="cs"/>
        </w:rPr>
      </w:pPr>
      <w:r w:rsidRPr="00273B45">
        <w:rPr>
          <w:rFonts w:cs="David" w:hint="cs"/>
          <w:rtl/>
        </w:rPr>
        <w:t xml:space="preserve">הצעת חוק הקרן לעידוד העסקת נשים, התשס"ו-2006, של חברת הכנסת עמירה דותן. (פ/668/17). </w:t>
      </w:r>
    </w:p>
    <w:p w14:paraId="52F8758D" w14:textId="77777777" w:rsidR="00273B45" w:rsidRPr="00273B45" w:rsidRDefault="00273B45" w:rsidP="00273B45">
      <w:pPr>
        <w:bidi/>
        <w:rPr>
          <w:rFonts w:cs="David" w:hint="cs"/>
          <w:rtl/>
        </w:rPr>
      </w:pPr>
    </w:p>
    <w:p w14:paraId="20C28D86" w14:textId="77777777" w:rsidR="00273B45" w:rsidRPr="00273B45" w:rsidRDefault="00273B45" w:rsidP="00273B45">
      <w:pPr>
        <w:bidi/>
        <w:ind w:firstLine="567"/>
        <w:rPr>
          <w:rFonts w:cs="David" w:hint="cs"/>
          <w:rtl/>
        </w:rPr>
      </w:pPr>
      <w:r w:rsidRPr="00273B45">
        <w:rPr>
          <w:rFonts w:cs="David" w:hint="cs"/>
          <w:rtl/>
        </w:rPr>
        <w:t>נשמעו הצעות להעביר את הצעת החוק לוועדה לקידום מעמד האישה או לוועדת העבודה, הרווחה והבריאות. הייעוץ המשפטי בעד הוועדה לקידום מעמד האישה. יושבי ראש שתי הוועדות הגיעו להבנה שזה יהיה בוועדה לקידום מעמד האישה. מי בעד להעביר את זה לוועדה לקידום מעמד האישה? מי נגד?</w:t>
      </w:r>
    </w:p>
    <w:p w14:paraId="62BC055A" w14:textId="77777777" w:rsidR="00273B45" w:rsidRPr="00273B45" w:rsidRDefault="00273B45" w:rsidP="00273B45">
      <w:pPr>
        <w:bidi/>
        <w:ind w:left="360"/>
        <w:rPr>
          <w:rFonts w:cs="David" w:hint="cs"/>
          <w:rtl/>
        </w:rPr>
      </w:pPr>
    </w:p>
    <w:p w14:paraId="622625F6" w14:textId="77777777" w:rsidR="00273B45" w:rsidRPr="00273B45" w:rsidRDefault="00273B45" w:rsidP="00273B45">
      <w:pPr>
        <w:bidi/>
        <w:rPr>
          <w:rFonts w:cs="David" w:hint="cs"/>
          <w:rtl/>
        </w:rPr>
      </w:pPr>
      <w:r w:rsidRPr="00273B45">
        <w:rPr>
          <w:rFonts w:cs="David" w:hint="cs"/>
          <w:rtl/>
        </w:rPr>
        <w:t xml:space="preserve">          15 בעד. אין מתנגדים. הצעת החוק תידון בוועדה לקידום מעמד האישה. </w:t>
      </w:r>
    </w:p>
    <w:p w14:paraId="6C8B2728" w14:textId="77777777" w:rsidR="00273B45" w:rsidRPr="00273B45" w:rsidRDefault="00273B45" w:rsidP="00273B45">
      <w:pPr>
        <w:bidi/>
        <w:rPr>
          <w:rFonts w:cs="David" w:hint="cs"/>
          <w:rtl/>
        </w:rPr>
      </w:pPr>
    </w:p>
    <w:p w14:paraId="316A0CBD" w14:textId="77777777" w:rsidR="00273B45" w:rsidRPr="00273B45" w:rsidRDefault="00273B45" w:rsidP="00273B45">
      <w:pPr>
        <w:bidi/>
        <w:ind w:firstLine="567"/>
        <w:rPr>
          <w:rFonts w:cs="David" w:hint="cs"/>
          <w:rtl/>
        </w:rPr>
      </w:pPr>
      <w:r w:rsidRPr="00273B45">
        <w:rPr>
          <w:rFonts w:cs="David" w:hint="cs"/>
          <w:rtl/>
        </w:rPr>
        <w:t xml:space="preserve">11-12. הצעות חוק שילוב עולים במערכת החינוך, התשס"ז-2007 של חבר הכנסת מיכאל מלכיאור וקבוצת חברי כנסת, (פ/2689/17). הצעת חוק שילוב עולים במערכת החינוך של חבר הכנסת אלכס מילר וקבוצת חברי כנסת (פ/2688/17). </w:t>
      </w:r>
    </w:p>
    <w:p w14:paraId="4C777504" w14:textId="77777777" w:rsidR="00273B45" w:rsidRPr="00273B45" w:rsidRDefault="00273B45" w:rsidP="00273B45">
      <w:pPr>
        <w:bidi/>
        <w:rPr>
          <w:rFonts w:cs="David" w:hint="cs"/>
          <w:rtl/>
        </w:rPr>
      </w:pPr>
    </w:p>
    <w:p w14:paraId="1DD109CD" w14:textId="77777777" w:rsidR="00273B45" w:rsidRPr="00273B45" w:rsidRDefault="00273B45" w:rsidP="00273B45">
      <w:pPr>
        <w:bidi/>
        <w:rPr>
          <w:rFonts w:cs="David" w:hint="cs"/>
          <w:rtl/>
        </w:rPr>
      </w:pPr>
      <w:r w:rsidRPr="00273B45">
        <w:rPr>
          <w:rFonts w:cs="David" w:hint="cs"/>
          <w:rtl/>
        </w:rPr>
        <w:tab/>
        <w:t>נשמעו הצעות להעביר את הצעת החוק לוועדת החינוך, התרבות והספורט, או לוועדת העליה, הקליטה והתפוצות. יושב ראש ועדת החינוך, התרבות והספורט מבקש להעביר את שתי ההצעות אליו. הייעוץ המשפטי סובר כי צריך להעביר את זה לוועדת החינוך, התרבות והספורט. יש התייחסות? אין. מי בעד להעביר לוועדת החינוך? מי נגד? מי נמנע?</w:t>
      </w:r>
    </w:p>
    <w:p w14:paraId="7771ADCC" w14:textId="77777777" w:rsidR="00273B45" w:rsidRPr="00273B45" w:rsidRDefault="00273B45" w:rsidP="00273B45">
      <w:pPr>
        <w:bidi/>
        <w:rPr>
          <w:rFonts w:cs="David" w:hint="cs"/>
          <w:rtl/>
        </w:rPr>
      </w:pPr>
    </w:p>
    <w:p w14:paraId="5F257161" w14:textId="77777777" w:rsidR="00273B45" w:rsidRPr="00273B45" w:rsidRDefault="00273B45" w:rsidP="00273B45">
      <w:pPr>
        <w:bidi/>
        <w:ind w:firstLine="567"/>
        <w:rPr>
          <w:rFonts w:cs="David" w:hint="cs"/>
          <w:rtl/>
        </w:rPr>
      </w:pPr>
      <w:r w:rsidRPr="00273B45">
        <w:rPr>
          <w:rFonts w:cs="David" w:hint="cs"/>
          <w:rtl/>
        </w:rPr>
        <w:t>14 בעד. אין מתנגדים. הצעות החוק הנ"ל יידונו בוועדת החינוך, התרבות והספורט.</w:t>
      </w:r>
    </w:p>
    <w:p w14:paraId="3A7B8342" w14:textId="77777777" w:rsidR="00273B45" w:rsidRPr="00273B45" w:rsidRDefault="00273B45" w:rsidP="00273B45">
      <w:pPr>
        <w:bidi/>
        <w:rPr>
          <w:rFonts w:cs="David" w:hint="cs"/>
          <w:rtl/>
        </w:rPr>
      </w:pPr>
    </w:p>
    <w:p w14:paraId="2F675FD5" w14:textId="77777777" w:rsidR="00273B45" w:rsidRPr="00273B45" w:rsidRDefault="00273B45" w:rsidP="00273B45">
      <w:pPr>
        <w:bidi/>
        <w:ind w:right="720" w:firstLine="567"/>
        <w:rPr>
          <w:rFonts w:cs="David" w:hint="cs"/>
          <w:rtl/>
        </w:rPr>
      </w:pPr>
      <w:r w:rsidRPr="00273B45">
        <w:rPr>
          <w:rFonts w:cs="David" w:hint="cs"/>
          <w:rtl/>
        </w:rPr>
        <w:t>13. הצעת חוק זכויות הסטודנט בשירות מילואים, התשס"ו-2006, של חבר הכנסת אלכס מילר וקבוצת חברי כנסת (פ/1139/17).</w:t>
      </w:r>
    </w:p>
    <w:p w14:paraId="2BD43497" w14:textId="77777777" w:rsidR="00273B45" w:rsidRPr="00273B45" w:rsidRDefault="00273B45" w:rsidP="00273B45">
      <w:pPr>
        <w:bidi/>
        <w:ind w:left="360"/>
        <w:rPr>
          <w:rFonts w:cs="David" w:hint="cs"/>
          <w:rtl/>
        </w:rPr>
      </w:pPr>
    </w:p>
    <w:p w14:paraId="06F23FE7" w14:textId="77777777" w:rsidR="00273B45" w:rsidRPr="00273B45" w:rsidRDefault="00273B45" w:rsidP="00273B45">
      <w:pPr>
        <w:bidi/>
        <w:ind w:firstLine="360"/>
        <w:rPr>
          <w:rFonts w:cs="David" w:hint="cs"/>
          <w:rtl/>
        </w:rPr>
      </w:pPr>
      <w:r w:rsidRPr="00273B45">
        <w:rPr>
          <w:rFonts w:cs="David" w:hint="cs"/>
          <w:rtl/>
        </w:rPr>
        <w:t>במליאה לא נשמעו הצעות להעביר את הצעת החוק. הייעוץ המשפטי סובר שוועדת החינוך, התרבות והספורט צריכה לדון בהצעת החוק הנ"ל. יש התייחסות?</w:t>
      </w:r>
    </w:p>
    <w:p w14:paraId="168A397E" w14:textId="77777777" w:rsidR="00273B45" w:rsidRPr="00273B45" w:rsidRDefault="00273B45" w:rsidP="00273B45">
      <w:pPr>
        <w:bidi/>
        <w:rPr>
          <w:rFonts w:cs="David" w:hint="cs"/>
          <w:rtl/>
        </w:rPr>
      </w:pPr>
    </w:p>
    <w:p w14:paraId="4FCC4F92" w14:textId="77777777" w:rsidR="00273B45" w:rsidRPr="00273B45" w:rsidRDefault="00273B45" w:rsidP="00273B45">
      <w:pPr>
        <w:pStyle w:val="Heading5"/>
        <w:jc w:val="left"/>
        <w:rPr>
          <w:rFonts w:hint="cs"/>
          <w:rtl/>
        </w:rPr>
      </w:pPr>
      <w:r w:rsidRPr="00273B45">
        <w:rPr>
          <w:rFonts w:hint="cs"/>
          <w:u w:val="single"/>
          <w:rtl/>
        </w:rPr>
        <w:t>אביגדור יצחקי:</w:t>
      </w:r>
    </w:p>
    <w:p w14:paraId="6C1561BD" w14:textId="77777777" w:rsidR="00273B45" w:rsidRPr="00273B45" w:rsidRDefault="00273B45" w:rsidP="00273B45">
      <w:pPr>
        <w:pStyle w:val="Heading5"/>
        <w:jc w:val="left"/>
        <w:rPr>
          <w:rFonts w:hint="cs"/>
          <w:rtl/>
        </w:rPr>
      </w:pPr>
    </w:p>
    <w:p w14:paraId="0B53775D" w14:textId="77777777" w:rsidR="00273B45" w:rsidRPr="00273B45" w:rsidRDefault="00273B45" w:rsidP="00273B45">
      <w:pPr>
        <w:bidi/>
        <w:rPr>
          <w:rFonts w:cs="David" w:hint="cs"/>
          <w:rtl/>
        </w:rPr>
      </w:pPr>
      <w:r w:rsidRPr="00273B45">
        <w:rPr>
          <w:rFonts w:cs="David" w:hint="cs"/>
          <w:rtl/>
        </w:rPr>
        <w:tab/>
        <w:t xml:space="preserve">אני חושב שזה עניין של חוץ וביטחון. אני אומר  את זה ברצינות, אני אנמק את זה. </w:t>
      </w:r>
    </w:p>
    <w:p w14:paraId="1C16ED40" w14:textId="77777777" w:rsidR="00273B45" w:rsidRPr="00273B45" w:rsidRDefault="00273B45" w:rsidP="00273B45">
      <w:pPr>
        <w:bidi/>
        <w:rPr>
          <w:rFonts w:cs="David" w:hint="cs"/>
          <w:rtl/>
        </w:rPr>
      </w:pPr>
    </w:p>
    <w:p w14:paraId="3698682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FE0409D" w14:textId="77777777" w:rsidR="00273B45" w:rsidRPr="00273B45" w:rsidRDefault="00273B45" w:rsidP="00273B45">
      <w:pPr>
        <w:bidi/>
        <w:rPr>
          <w:rFonts w:cs="David" w:hint="cs"/>
          <w:rtl/>
        </w:rPr>
      </w:pPr>
    </w:p>
    <w:p w14:paraId="291B9377" w14:textId="77777777" w:rsidR="00273B45" w:rsidRPr="00273B45" w:rsidRDefault="00273B45" w:rsidP="00273B45">
      <w:pPr>
        <w:bidi/>
        <w:rPr>
          <w:rFonts w:cs="David" w:hint="cs"/>
          <w:rtl/>
        </w:rPr>
      </w:pPr>
      <w:r w:rsidRPr="00273B45">
        <w:rPr>
          <w:rFonts w:cs="David" w:hint="cs"/>
          <w:rtl/>
        </w:rPr>
        <w:tab/>
        <w:t>תשמע את המציע ואחר כך תנמק.</w:t>
      </w:r>
    </w:p>
    <w:p w14:paraId="21F4FA33" w14:textId="77777777" w:rsidR="00273B45" w:rsidRPr="00273B45" w:rsidRDefault="00273B45" w:rsidP="00273B45">
      <w:pPr>
        <w:bidi/>
        <w:rPr>
          <w:rFonts w:cs="David" w:hint="cs"/>
          <w:rtl/>
        </w:rPr>
      </w:pPr>
    </w:p>
    <w:p w14:paraId="4E2F3252" w14:textId="77777777" w:rsidR="00273B45" w:rsidRPr="00273B45" w:rsidRDefault="00273B45" w:rsidP="00273B45">
      <w:pPr>
        <w:bidi/>
        <w:rPr>
          <w:rFonts w:cs="David" w:hint="cs"/>
          <w:rtl/>
        </w:rPr>
      </w:pPr>
      <w:r w:rsidRPr="00273B45">
        <w:rPr>
          <w:rFonts w:cs="David" w:hint="cs"/>
          <w:u w:val="single"/>
          <w:rtl/>
        </w:rPr>
        <w:t>אלכס מילר:</w:t>
      </w:r>
    </w:p>
    <w:p w14:paraId="03AA4BAF" w14:textId="77777777" w:rsidR="00273B45" w:rsidRPr="00273B45" w:rsidRDefault="00273B45" w:rsidP="00273B45">
      <w:pPr>
        <w:bidi/>
        <w:rPr>
          <w:rFonts w:cs="David" w:hint="cs"/>
          <w:rtl/>
        </w:rPr>
      </w:pPr>
    </w:p>
    <w:p w14:paraId="37262E86" w14:textId="77777777" w:rsidR="00273B45" w:rsidRPr="00273B45" w:rsidRDefault="00273B45" w:rsidP="00273B45">
      <w:pPr>
        <w:bidi/>
        <w:rPr>
          <w:rFonts w:cs="David" w:hint="cs"/>
          <w:rtl/>
        </w:rPr>
      </w:pPr>
      <w:r w:rsidRPr="00273B45">
        <w:rPr>
          <w:rFonts w:cs="David" w:hint="cs"/>
          <w:rtl/>
        </w:rPr>
        <w:tab/>
        <w:t>העניין הוא שוועדת החוץ והביטחון דנה כרגע על הצעת חוק שירות המילואים הכללי ויש שם התייחסות גם לנושא הסטודנטים. הרציונל הוא שהצעת חוק שירות המילואים יבוא כחבילה בכל הדברים שקשורים למילואים ולא להפריד את זה, כי בסופו של דבר יכול להיות שיהיו דברים שירצו להכניס לחוק המילואים והם יופיעו בחוק השני.</w:t>
      </w:r>
    </w:p>
    <w:p w14:paraId="4ED39C20" w14:textId="77777777" w:rsidR="00273B45" w:rsidRPr="00273B45" w:rsidRDefault="00273B45" w:rsidP="00273B45">
      <w:pPr>
        <w:bidi/>
        <w:rPr>
          <w:rFonts w:cs="David" w:hint="cs"/>
          <w:rtl/>
        </w:rPr>
      </w:pPr>
    </w:p>
    <w:p w14:paraId="2719627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3E3968C" w14:textId="77777777" w:rsidR="00273B45" w:rsidRPr="00273B45" w:rsidRDefault="00273B45" w:rsidP="00273B45">
      <w:pPr>
        <w:bidi/>
        <w:rPr>
          <w:rFonts w:cs="David" w:hint="cs"/>
          <w:rtl/>
        </w:rPr>
      </w:pPr>
    </w:p>
    <w:p w14:paraId="1D13437E" w14:textId="77777777" w:rsidR="00273B45" w:rsidRPr="00273B45" w:rsidRDefault="00273B45" w:rsidP="00273B45">
      <w:pPr>
        <w:bidi/>
        <w:rPr>
          <w:rFonts w:cs="David" w:hint="cs"/>
          <w:rtl/>
        </w:rPr>
      </w:pPr>
      <w:r w:rsidRPr="00273B45">
        <w:rPr>
          <w:rFonts w:cs="David" w:hint="cs"/>
          <w:rtl/>
        </w:rPr>
        <w:tab/>
        <w:t xml:space="preserve">תודה. </w:t>
      </w:r>
    </w:p>
    <w:p w14:paraId="0710E8F5" w14:textId="77777777" w:rsidR="00273B45" w:rsidRPr="00273B45" w:rsidRDefault="00273B45" w:rsidP="00273B45">
      <w:pPr>
        <w:bidi/>
        <w:rPr>
          <w:rFonts w:cs="David" w:hint="cs"/>
          <w:rtl/>
        </w:rPr>
      </w:pPr>
    </w:p>
    <w:p w14:paraId="2EC5AA9D" w14:textId="77777777" w:rsidR="00273B45" w:rsidRPr="00273B45" w:rsidRDefault="00273B45" w:rsidP="00273B45">
      <w:pPr>
        <w:pStyle w:val="Heading5"/>
        <w:jc w:val="left"/>
        <w:rPr>
          <w:rFonts w:hint="cs"/>
          <w:rtl/>
        </w:rPr>
      </w:pPr>
      <w:r w:rsidRPr="00273B45">
        <w:rPr>
          <w:rFonts w:hint="cs"/>
          <w:u w:val="single"/>
          <w:rtl/>
        </w:rPr>
        <w:t>אביגדור יצחקי:</w:t>
      </w:r>
    </w:p>
    <w:p w14:paraId="702F17EF" w14:textId="77777777" w:rsidR="00273B45" w:rsidRPr="00273B45" w:rsidRDefault="00273B45" w:rsidP="00273B45">
      <w:pPr>
        <w:pStyle w:val="Heading5"/>
        <w:jc w:val="left"/>
        <w:rPr>
          <w:rFonts w:hint="cs"/>
          <w:rtl/>
        </w:rPr>
      </w:pPr>
    </w:p>
    <w:p w14:paraId="59B60FED" w14:textId="77777777" w:rsidR="00273B45" w:rsidRPr="00273B45" w:rsidRDefault="00273B45" w:rsidP="00273B45">
      <w:pPr>
        <w:bidi/>
        <w:rPr>
          <w:rFonts w:cs="David" w:hint="cs"/>
          <w:rtl/>
        </w:rPr>
      </w:pPr>
      <w:r w:rsidRPr="00273B45">
        <w:rPr>
          <w:rFonts w:cs="David" w:hint="cs"/>
          <w:rtl/>
        </w:rPr>
        <w:tab/>
        <w:t xml:space="preserve">כשאני הייתי סטודנט הייתי גם מג"ד במילואים והאוניברסיטה החליטה באופן חד צדדי לבטל את מועדי ג' שהיו מיועדים  לחיילי המילואים. היחידי שעזר לי להחזיר אותם היה שר הביטחון דאז, עזר ויצמן עליו השלום. </w:t>
      </w:r>
    </w:p>
    <w:p w14:paraId="388DEAB6" w14:textId="77777777" w:rsidR="00273B45" w:rsidRPr="00273B45" w:rsidRDefault="00273B45" w:rsidP="00273B45">
      <w:pPr>
        <w:bidi/>
        <w:rPr>
          <w:rFonts w:cs="David" w:hint="cs"/>
          <w:rtl/>
        </w:rPr>
      </w:pPr>
    </w:p>
    <w:p w14:paraId="37722C5F" w14:textId="77777777" w:rsidR="00273B45" w:rsidRPr="00273B45" w:rsidRDefault="00273B45" w:rsidP="00273B45">
      <w:pPr>
        <w:bidi/>
        <w:ind w:firstLine="567"/>
        <w:rPr>
          <w:rFonts w:cs="David" w:hint="cs"/>
          <w:rtl/>
        </w:rPr>
      </w:pPr>
      <w:r w:rsidRPr="00273B45">
        <w:rPr>
          <w:rFonts w:cs="David" w:hint="cs"/>
          <w:rtl/>
        </w:rPr>
        <w:t xml:space="preserve">זה נושא ביטחוני ממדרגה ראשונה. זה נושא שבו מערכת הביטחון צריכה להביא למצב שחייל מילואים שנקרא לשירות למילואים יידע שזכויותיו לא נפגעות ולכן זה חייב להיות </w:t>
      </w:r>
      <w:r w:rsidRPr="00273B45">
        <w:rPr>
          <w:rFonts w:cs="David"/>
          <w:rtl/>
        </w:rPr>
        <w:t>–</w:t>
      </w:r>
      <w:r w:rsidRPr="00273B45">
        <w:rPr>
          <w:rFonts w:cs="David" w:hint="cs"/>
          <w:rtl/>
        </w:rPr>
        <w:t xml:space="preserve"> כדי לעודד את שירות המילואים </w:t>
      </w:r>
      <w:r w:rsidRPr="00273B45">
        <w:rPr>
          <w:rFonts w:cs="David"/>
          <w:rtl/>
        </w:rPr>
        <w:t>–</w:t>
      </w:r>
      <w:r w:rsidRPr="00273B45">
        <w:rPr>
          <w:rFonts w:cs="David" w:hint="cs"/>
          <w:rtl/>
        </w:rPr>
        <w:t xml:space="preserve"> במסגרת חוץ וביטחון. </w:t>
      </w:r>
    </w:p>
    <w:p w14:paraId="321D13B3" w14:textId="77777777" w:rsidR="00273B45" w:rsidRPr="00273B45" w:rsidRDefault="00273B45" w:rsidP="00273B45">
      <w:pPr>
        <w:bidi/>
        <w:ind w:firstLine="567"/>
        <w:rPr>
          <w:rFonts w:cs="David" w:hint="cs"/>
          <w:rtl/>
        </w:rPr>
      </w:pPr>
    </w:p>
    <w:p w14:paraId="2089960B"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94DD992" w14:textId="77777777" w:rsidR="00273B45" w:rsidRPr="00273B45" w:rsidRDefault="00273B45" w:rsidP="00273B45">
      <w:pPr>
        <w:bidi/>
        <w:ind w:firstLine="567"/>
        <w:rPr>
          <w:rFonts w:cs="David" w:hint="cs"/>
          <w:rtl/>
        </w:rPr>
      </w:pPr>
    </w:p>
    <w:p w14:paraId="1AA08B03" w14:textId="77777777" w:rsidR="00273B45" w:rsidRPr="00273B45" w:rsidRDefault="00273B45" w:rsidP="00273B45">
      <w:pPr>
        <w:bidi/>
        <w:ind w:firstLine="567"/>
        <w:rPr>
          <w:rFonts w:cs="David" w:hint="cs"/>
          <w:rtl/>
        </w:rPr>
      </w:pPr>
      <w:r w:rsidRPr="00273B45">
        <w:rPr>
          <w:rFonts w:cs="David" w:hint="cs"/>
          <w:rtl/>
        </w:rPr>
        <w:t>אורי אריאל.</w:t>
      </w:r>
    </w:p>
    <w:p w14:paraId="1C01A4D2" w14:textId="77777777" w:rsidR="00273B45" w:rsidRPr="00273B45" w:rsidRDefault="00273B45" w:rsidP="00273B45">
      <w:pPr>
        <w:bidi/>
        <w:rPr>
          <w:rFonts w:cs="David" w:hint="cs"/>
          <w:rtl/>
        </w:rPr>
      </w:pPr>
    </w:p>
    <w:p w14:paraId="061CBEA5"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17CA75D1" w14:textId="77777777" w:rsidR="00273B45" w:rsidRPr="00273B45" w:rsidRDefault="00273B45" w:rsidP="00273B45">
      <w:pPr>
        <w:bidi/>
        <w:rPr>
          <w:rFonts w:cs="David"/>
          <w:rtl/>
        </w:rPr>
      </w:pPr>
    </w:p>
    <w:p w14:paraId="4D169D67"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 בתור חייל אצל המג"ד אביגדור אני רוצה להסכים עם דבריו. תודה.</w:t>
      </w:r>
    </w:p>
    <w:p w14:paraId="77A16762" w14:textId="77777777" w:rsidR="00273B45" w:rsidRPr="00273B45" w:rsidRDefault="00273B45" w:rsidP="00273B45">
      <w:pPr>
        <w:bidi/>
        <w:rPr>
          <w:rFonts w:cs="David" w:hint="cs"/>
          <w:rtl/>
        </w:rPr>
      </w:pPr>
    </w:p>
    <w:p w14:paraId="06081B2F"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00781DE" w14:textId="77777777" w:rsidR="00273B45" w:rsidRPr="00273B45" w:rsidRDefault="00273B45" w:rsidP="00273B45">
      <w:pPr>
        <w:bidi/>
        <w:rPr>
          <w:rFonts w:cs="David" w:hint="cs"/>
          <w:rtl/>
        </w:rPr>
      </w:pPr>
    </w:p>
    <w:p w14:paraId="3B0DC012" w14:textId="77777777" w:rsidR="00273B45" w:rsidRPr="00273B45" w:rsidRDefault="00273B45" w:rsidP="00273B45">
      <w:pPr>
        <w:bidi/>
        <w:rPr>
          <w:rFonts w:cs="David" w:hint="cs"/>
          <w:rtl/>
        </w:rPr>
      </w:pPr>
      <w:r w:rsidRPr="00273B45">
        <w:rPr>
          <w:rFonts w:cs="David" w:hint="cs"/>
          <w:rtl/>
        </w:rPr>
        <w:tab/>
        <w:t>הייעוץ המשפטי.</w:t>
      </w:r>
    </w:p>
    <w:p w14:paraId="198E42A4" w14:textId="77777777" w:rsidR="00273B45" w:rsidRPr="00273B45" w:rsidRDefault="00273B45" w:rsidP="00273B45">
      <w:pPr>
        <w:bidi/>
        <w:rPr>
          <w:rFonts w:cs="David" w:hint="cs"/>
          <w:rtl/>
        </w:rPr>
      </w:pPr>
    </w:p>
    <w:p w14:paraId="019F555D" w14:textId="77777777" w:rsidR="00273B45" w:rsidRPr="00273B45" w:rsidRDefault="00273B45" w:rsidP="00273B45">
      <w:pPr>
        <w:bidi/>
        <w:rPr>
          <w:rFonts w:cs="David" w:hint="cs"/>
          <w:u w:val="single"/>
          <w:rtl/>
        </w:rPr>
      </w:pPr>
      <w:r w:rsidRPr="00273B45">
        <w:rPr>
          <w:rFonts w:cs="David" w:hint="cs"/>
          <w:u w:val="single"/>
          <w:rtl/>
        </w:rPr>
        <w:t>ארבל אסטרחן:</w:t>
      </w:r>
    </w:p>
    <w:p w14:paraId="589A84B6" w14:textId="77777777" w:rsidR="00273B45" w:rsidRPr="00273B45" w:rsidRDefault="00273B45" w:rsidP="00273B45">
      <w:pPr>
        <w:bidi/>
        <w:rPr>
          <w:rFonts w:cs="David" w:hint="cs"/>
          <w:u w:val="single"/>
          <w:rtl/>
        </w:rPr>
      </w:pPr>
    </w:p>
    <w:p w14:paraId="3AE20F3D" w14:textId="77777777" w:rsidR="00273B45" w:rsidRPr="00273B45" w:rsidRDefault="00273B45" w:rsidP="00273B45">
      <w:pPr>
        <w:bidi/>
        <w:ind w:firstLine="567"/>
        <w:rPr>
          <w:rFonts w:cs="David" w:hint="cs"/>
          <w:rtl/>
        </w:rPr>
      </w:pPr>
      <w:r w:rsidRPr="00273B45">
        <w:rPr>
          <w:rFonts w:cs="David" w:hint="cs"/>
          <w:rtl/>
        </w:rPr>
        <w:t xml:space="preserve">ההצעה כוללת התייחסויות לעניינים פנימיים במוסדות הלימוד: מועדי בחינה מיוחדים, הגשת עבודות, תשלומים, רישום לקורסים </w:t>
      </w:r>
      <w:r w:rsidRPr="00273B45">
        <w:rPr>
          <w:rFonts w:cs="David"/>
          <w:rtl/>
        </w:rPr>
        <w:t>–</w:t>
      </w:r>
      <w:r w:rsidRPr="00273B45">
        <w:rPr>
          <w:rFonts w:cs="David" w:hint="cs"/>
          <w:rtl/>
        </w:rPr>
        <w:t xml:space="preserve"> דברים מהסוג הזה. זו התערבות מאד פנימית בהליכים שנמצאים בתוך מוסדות החינוך. </w:t>
      </w:r>
    </w:p>
    <w:p w14:paraId="0D6F634A" w14:textId="77777777" w:rsidR="00273B45" w:rsidRPr="00273B45" w:rsidRDefault="00273B45" w:rsidP="00273B45">
      <w:pPr>
        <w:bidi/>
        <w:rPr>
          <w:rFonts w:cs="David" w:hint="cs"/>
          <w:u w:val="single"/>
          <w:rtl/>
        </w:rPr>
      </w:pPr>
    </w:p>
    <w:p w14:paraId="0540D658" w14:textId="77777777" w:rsidR="00273B45" w:rsidRPr="00273B45" w:rsidRDefault="00273B45" w:rsidP="00273B45">
      <w:pPr>
        <w:pStyle w:val="Heading5"/>
        <w:jc w:val="left"/>
        <w:rPr>
          <w:rFonts w:hint="cs"/>
          <w:rtl/>
        </w:rPr>
      </w:pPr>
      <w:r w:rsidRPr="00273B45">
        <w:rPr>
          <w:rFonts w:hint="cs"/>
          <w:u w:val="single"/>
          <w:rtl/>
        </w:rPr>
        <w:t>אביגדור יצחקי:</w:t>
      </w:r>
    </w:p>
    <w:p w14:paraId="236B93E2" w14:textId="77777777" w:rsidR="00273B45" w:rsidRPr="00273B45" w:rsidRDefault="00273B45" w:rsidP="00273B45">
      <w:pPr>
        <w:bidi/>
        <w:rPr>
          <w:rFonts w:cs="David" w:hint="cs"/>
          <w:u w:val="single"/>
          <w:rtl/>
        </w:rPr>
      </w:pPr>
      <w:r w:rsidRPr="00273B45">
        <w:rPr>
          <w:rFonts w:cs="David" w:hint="cs"/>
          <w:rtl/>
        </w:rPr>
        <w:tab/>
      </w:r>
    </w:p>
    <w:p w14:paraId="71151B7E" w14:textId="77777777" w:rsidR="00273B45" w:rsidRPr="00273B45" w:rsidRDefault="00273B45" w:rsidP="00273B45">
      <w:pPr>
        <w:bidi/>
        <w:ind w:firstLine="567"/>
        <w:rPr>
          <w:rFonts w:cs="David" w:hint="cs"/>
          <w:rtl/>
        </w:rPr>
      </w:pPr>
      <w:r w:rsidRPr="00273B45">
        <w:rPr>
          <w:rFonts w:cs="David" w:hint="cs"/>
          <w:rtl/>
        </w:rPr>
        <w:t xml:space="preserve">אם אני יכול להשיב לה </w:t>
      </w:r>
      <w:r w:rsidRPr="00273B45">
        <w:rPr>
          <w:rFonts w:cs="David"/>
          <w:rtl/>
        </w:rPr>
        <w:t>–</w:t>
      </w:r>
      <w:r w:rsidRPr="00273B45">
        <w:rPr>
          <w:rFonts w:cs="David" w:hint="cs"/>
          <w:rtl/>
        </w:rPr>
        <w:t xml:space="preserve"> מוסדות החינוך שוקלים את טובת מוסד החינוך. הם לא רואים את טובת שירות המילואים. </w:t>
      </w:r>
    </w:p>
    <w:p w14:paraId="51CC9B2C" w14:textId="77777777" w:rsidR="00273B45" w:rsidRPr="00273B45" w:rsidRDefault="00273B45" w:rsidP="00273B45">
      <w:pPr>
        <w:bidi/>
        <w:rPr>
          <w:rFonts w:cs="David" w:hint="cs"/>
          <w:rtl/>
        </w:rPr>
      </w:pPr>
    </w:p>
    <w:p w14:paraId="3169BE21" w14:textId="77777777" w:rsidR="00273B45" w:rsidRPr="00273B45" w:rsidRDefault="00273B45" w:rsidP="00273B45">
      <w:pPr>
        <w:bidi/>
        <w:rPr>
          <w:rFonts w:cs="David" w:hint="cs"/>
          <w:rtl/>
        </w:rPr>
      </w:pPr>
      <w:r w:rsidRPr="00273B45">
        <w:rPr>
          <w:rFonts w:cs="David" w:hint="cs"/>
          <w:u w:val="single"/>
          <w:rtl/>
        </w:rPr>
        <w:t>ראובן ריבלין:</w:t>
      </w:r>
    </w:p>
    <w:p w14:paraId="40AFB4FB" w14:textId="77777777" w:rsidR="00273B45" w:rsidRPr="00273B45" w:rsidRDefault="00273B45" w:rsidP="00273B45">
      <w:pPr>
        <w:bidi/>
        <w:rPr>
          <w:rFonts w:cs="David" w:hint="cs"/>
          <w:rtl/>
        </w:rPr>
      </w:pPr>
    </w:p>
    <w:p w14:paraId="2FBED57B" w14:textId="77777777" w:rsidR="00273B45" w:rsidRPr="00273B45" w:rsidRDefault="00273B45" w:rsidP="00273B45">
      <w:pPr>
        <w:bidi/>
        <w:rPr>
          <w:rFonts w:cs="David" w:hint="cs"/>
          <w:rtl/>
        </w:rPr>
      </w:pPr>
      <w:r w:rsidRPr="00273B45">
        <w:rPr>
          <w:rFonts w:cs="David" w:hint="cs"/>
          <w:rtl/>
        </w:rPr>
        <w:tab/>
        <w:t xml:space="preserve"> המרכז הוא חייל המילואים. השאלה היא מה המרכז. האם המוסד או חייל המילואים. חוק זה מיועד לחייל המילואים. לכן הוא חייב להיות בוועדת החוץ והביטחון, כי הראיה היא ראיה בנושא הביטחוני-לאומי. זה הכול. על אפם וחמתם של מוסדות החינוך. </w:t>
      </w:r>
    </w:p>
    <w:p w14:paraId="4710906C" w14:textId="77777777" w:rsidR="00273B45" w:rsidRPr="00273B45" w:rsidRDefault="00273B45" w:rsidP="00273B45">
      <w:pPr>
        <w:bidi/>
        <w:rPr>
          <w:rFonts w:cs="David" w:hint="cs"/>
          <w:u w:val="single"/>
          <w:rtl/>
        </w:rPr>
      </w:pPr>
    </w:p>
    <w:p w14:paraId="618156A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9E703B7" w14:textId="77777777" w:rsidR="00273B45" w:rsidRPr="00273B45" w:rsidRDefault="00273B45" w:rsidP="00273B45">
      <w:pPr>
        <w:bidi/>
        <w:rPr>
          <w:rFonts w:cs="David" w:hint="cs"/>
          <w:rtl/>
        </w:rPr>
      </w:pPr>
    </w:p>
    <w:p w14:paraId="6E86474A" w14:textId="77777777" w:rsidR="00273B45" w:rsidRPr="00273B45" w:rsidRDefault="00273B45" w:rsidP="00273B45">
      <w:pPr>
        <w:bidi/>
        <w:rPr>
          <w:rFonts w:cs="David" w:hint="cs"/>
          <w:rtl/>
        </w:rPr>
      </w:pPr>
      <w:r w:rsidRPr="00273B45">
        <w:rPr>
          <w:rFonts w:cs="David" w:hint="cs"/>
          <w:rtl/>
        </w:rPr>
        <w:tab/>
        <w:t xml:space="preserve">טוב, תודה. מי בעד להעביר את זה לוועדת החינוך, התרבות והספורט? </w:t>
      </w:r>
    </w:p>
    <w:p w14:paraId="3069CA7C" w14:textId="77777777" w:rsidR="00273B45" w:rsidRPr="00273B45" w:rsidRDefault="00273B45" w:rsidP="00273B45">
      <w:pPr>
        <w:bidi/>
        <w:rPr>
          <w:rFonts w:cs="David" w:hint="cs"/>
          <w:rtl/>
        </w:rPr>
      </w:pPr>
    </w:p>
    <w:p w14:paraId="6589C066" w14:textId="77777777" w:rsidR="00273B45" w:rsidRPr="00273B45" w:rsidRDefault="00273B45" w:rsidP="00273B45">
      <w:pPr>
        <w:bidi/>
        <w:rPr>
          <w:rFonts w:cs="David" w:hint="cs"/>
          <w:u w:val="single"/>
          <w:rtl/>
        </w:rPr>
      </w:pPr>
      <w:r w:rsidRPr="00273B45">
        <w:rPr>
          <w:rFonts w:cs="David" w:hint="cs"/>
          <w:u w:val="single"/>
          <w:rtl/>
        </w:rPr>
        <w:t>ארבל אסטרחן:</w:t>
      </w:r>
    </w:p>
    <w:p w14:paraId="70A70296" w14:textId="77777777" w:rsidR="00273B45" w:rsidRPr="00273B45" w:rsidRDefault="00273B45" w:rsidP="00273B45">
      <w:pPr>
        <w:bidi/>
        <w:rPr>
          <w:rFonts w:cs="David" w:hint="cs"/>
          <w:rtl/>
        </w:rPr>
      </w:pPr>
    </w:p>
    <w:p w14:paraId="521B2628" w14:textId="77777777" w:rsidR="00273B45" w:rsidRPr="00273B45" w:rsidRDefault="00273B45" w:rsidP="00273B45">
      <w:pPr>
        <w:bidi/>
        <w:ind w:firstLine="567"/>
        <w:rPr>
          <w:rFonts w:cs="David" w:hint="cs"/>
          <w:rtl/>
        </w:rPr>
      </w:pPr>
      <w:r w:rsidRPr="00273B45">
        <w:rPr>
          <w:rFonts w:cs="David" w:hint="cs"/>
          <w:rtl/>
        </w:rPr>
        <w:t xml:space="preserve">תעשה זה מול זה. </w:t>
      </w:r>
    </w:p>
    <w:p w14:paraId="7693BB7F" w14:textId="77777777" w:rsidR="00273B45" w:rsidRPr="00273B45" w:rsidRDefault="00273B45" w:rsidP="00273B45">
      <w:pPr>
        <w:bidi/>
        <w:ind w:firstLine="567"/>
        <w:rPr>
          <w:rFonts w:cs="David" w:hint="cs"/>
          <w:rtl/>
        </w:rPr>
      </w:pPr>
    </w:p>
    <w:p w14:paraId="1C8CF7B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707F5A1" w14:textId="77777777" w:rsidR="00273B45" w:rsidRPr="00273B45" w:rsidRDefault="00273B45" w:rsidP="00273B45">
      <w:pPr>
        <w:bidi/>
        <w:rPr>
          <w:rFonts w:cs="David" w:hint="cs"/>
          <w:rtl/>
        </w:rPr>
      </w:pPr>
    </w:p>
    <w:p w14:paraId="37670CA3" w14:textId="77777777" w:rsidR="00273B45" w:rsidRPr="00273B45" w:rsidRDefault="00273B45" w:rsidP="00273B45">
      <w:pPr>
        <w:bidi/>
        <w:rPr>
          <w:rFonts w:cs="David" w:hint="cs"/>
          <w:rtl/>
        </w:rPr>
      </w:pPr>
      <w:r w:rsidRPr="00273B45">
        <w:rPr>
          <w:rFonts w:cs="David" w:hint="cs"/>
          <w:rtl/>
        </w:rPr>
        <w:tab/>
        <w:t>זה מול זה? בהצבעה אחת?</w:t>
      </w:r>
    </w:p>
    <w:p w14:paraId="075C9951" w14:textId="77777777" w:rsidR="00273B45" w:rsidRPr="00273B45" w:rsidRDefault="00273B45" w:rsidP="00273B45">
      <w:pPr>
        <w:bidi/>
        <w:rPr>
          <w:rFonts w:cs="David" w:hint="cs"/>
          <w:rtl/>
        </w:rPr>
      </w:pPr>
    </w:p>
    <w:p w14:paraId="06727293" w14:textId="77777777" w:rsidR="00273B45" w:rsidRPr="00273B45" w:rsidRDefault="00273B45" w:rsidP="00273B45">
      <w:pPr>
        <w:bidi/>
        <w:rPr>
          <w:rFonts w:cs="David" w:hint="cs"/>
          <w:u w:val="single"/>
          <w:rtl/>
        </w:rPr>
      </w:pPr>
      <w:r w:rsidRPr="00273B45">
        <w:rPr>
          <w:rFonts w:cs="David" w:hint="cs"/>
          <w:u w:val="single"/>
          <w:rtl/>
        </w:rPr>
        <w:t>ארבל אסטרחן:</w:t>
      </w:r>
    </w:p>
    <w:p w14:paraId="6FA22314" w14:textId="77777777" w:rsidR="00273B45" w:rsidRPr="00273B45" w:rsidRDefault="00273B45" w:rsidP="00273B45">
      <w:pPr>
        <w:bidi/>
        <w:rPr>
          <w:rFonts w:cs="David" w:hint="cs"/>
          <w:rtl/>
        </w:rPr>
      </w:pPr>
    </w:p>
    <w:p w14:paraId="3A28A084" w14:textId="77777777" w:rsidR="00273B45" w:rsidRPr="00273B45" w:rsidRDefault="00273B45" w:rsidP="00273B45">
      <w:pPr>
        <w:bidi/>
        <w:rPr>
          <w:rFonts w:cs="David" w:hint="cs"/>
          <w:rtl/>
        </w:rPr>
      </w:pPr>
      <w:r w:rsidRPr="00273B45">
        <w:rPr>
          <w:rFonts w:cs="David" w:hint="cs"/>
          <w:rtl/>
        </w:rPr>
        <w:tab/>
        <w:t>כן.</w:t>
      </w:r>
    </w:p>
    <w:p w14:paraId="43A2B14F" w14:textId="77777777" w:rsidR="00273B45" w:rsidRPr="00273B45" w:rsidRDefault="00273B45" w:rsidP="00273B45">
      <w:pPr>
        <w:bidi/>
        <w:rPr>
          <w:rFonts w:cs="David" w:hint="cs"/>
          <w:rtl/>
        </w:rPr>
      </w:pPr>
    </w:p>
    <w:p w14:paraId="5378F6D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2A39450" w14:textId="77777777" w:rsidR="00273B45" w:rsidRPr="00273B45" w:rsidRDefault="00273B45" w:rsidP="00273B45">
      <w:pPr>
        <w:bidi/>
        <w:rPr>
          <w:rFonts w:cs="David" w:hint="cs"/>
          <w:rtl/>
        </w:rPr>
      </w:pPr>
    </w:p>
    <w:p w14:paraId="387DAFF5" w14:textId="77777777" w:rsidR="00273B45" w:rsidRPr="00273B45" w:rsidRDefault="00273B45" w:rsidP="00273B45">
      <w:pPr>
        <w:bidi/>
        <w:ind w:firstLine="567"/>
        <w:rPr>
          <w:rFonts w:cs="David" w:hint="cs"/>
          <w:rtl/>
        </w:rPr>
      </w:pPr>
      <w:r w:rsidRPr="00273B45">
        <w:rPr>
          <w:rFonts w:cs="David" w:hint="cs"/>
          <w:rtl/>
        </w:rPr>
        <w:t>טוב, רבותיי מי שבעד זה ועדת החינוך, התרבות והספורט. מי שנגד זה ועדת חוץ וביטחון.</w:t>
      </w:r>
    </w:p>
    <w:p w14:paraId="48D41D40" w14:textId="77777777" w:rsidR="00273B45" w:rsidRPr="00273B45" w:rsidRDefault="00273B45" w:rsidP="00273B45">
      <w:pPr>
        <w:bidi/>
        <w:rPr>
          <w:rFonts w:cs="David" w:hint="cs"/>
          <w:rtl/>
        </w:rPr>
      </w:pPr>
    </w:p>
    <w:p w14:paraId="0C72F286" w14:textId="77777777" w:rsidR="00273B45" w:rsidRPr="00273B45" w:rsidRDefault="00273B45" w:rsidP="00273B45">
      <w:pPr>
        <w:bidi/>
        <w:rPr>
          <w:rFonts w:cs="David" w:hint="cs"/>
          <w:rtl/>
        </w:rPr>
      </w:pPr>
      <w:r w:rsidRPr="00273B45">
        <w:rPr>
          <w:rFonts w:cs="David" w:hint="cs"/>
          <w:rtl/>
        </w:rPr>
        <w:tab/>
        <w:t xml:space="preserve">במליאה לא נשמעו הצעות. אני מעמיד זה מול זה, רבותיי, בעד </w:t>
      </w:r>
      <w:r w:rsidRPr="00273B45">
        <w:rPr>
          <w:rFonts w:cs="David"/>
          <w:rtl/>
        </w:rPr>
        <w:t>–</w:t>
      </w:r>
      <w:r w:rsidRPr="00273B45">
        <w:rPr>
          <w:rFonts w:cs="David" w:hint="cs"/>
          <w:rtl/>
        </w:rPr>
        <w:t xml:space="preserve"> חינוך. נגד </w:t>
      </w:r>
      <w:r w:rsidRPr="00273B45">
        <w:rPr>
          <w:rFonts w:cs="David"/>
          <w:rtl/>
        </w:rPr>
        <w:t>–</w:t>
      </w:r>
      <w:r w:rsidRPr="00273B45">
        <w:rPr>
          <w:rFonts w:cs="David" w:hint="cs"/>
          <w:rtl/>
        </w:rPr>
        <w:t xml:space="preserve"> חוץ. </w:t>
      </w:r>
    </w:p>
    <w:p w14:paraId="30CEC317" w14:textId="77777777" w:rsidR="00273B45" w:rsidRPr="00273B45" w:rsidRDefault="00273B45" w:rsidP="00273B45">
      <w:pPr>
        <w:bidi/>
        <w:rPr>
          <w:rFonts w:cs="David" w:hint="cs"/>
          <w:rtl/>
        </w:rPr>
      </w:pPr>
    </w:p>
    <w:p w14:paraId="071F1CFB" w14:textId="77777777" w:rsidR="00273B45" w:rsidRPr="00273B45" w:rsidRDefault="00273B45" w:rsidP="00273B45">
      <w:pPr>
        <w:bidi/>
        <w:ind w:firstLine="567"/>
        <w:rPr>
          <w:rFonts w:cs="David" w:hint="cs"/>
          <w:rtl/>
        </w:rPr>
      </w:pPr>
      <w:r w:rsidRPr="00273B45">
        <w:rPr>
          <w:rFonts w:cs="David" w:hint="cs"/>
          <w:rtl/>
        </w:rPr>
        <w:t>מי בעד? מי נגד? מי נמנע?</w:t>
      </w:r>
    </w:p>
    <w:p w14:paraId="4FA77192" w14:textId="77777777" w:rsidR="00273B45" w:rsidRPr="00273B45" w:rsidRDefault="00273B45" w:rsidP="00273B45">
      <w:pPr>
        <w:bidi/>
        <w:rPr>
          <w:rFonts w:cs="David" w:hint="cs"/>
          <w:rtl/>
        </w:rPr>
      </w:pPr>
    </w:p>
    <w:p w14:paraId="65BCC434" w14:textId="77777777" w:rsidR="00273B45" w:rsidRPr="00273B45" w:rsidRDefault="00273B45" w:rsidP="00273B45">
      <w:pPr>
        <w:bidi/>
        <w:ind w:firstLine="567"/>
        <w:rPr>
          <w:rFonts w:cs="David" w:hint="cs"/>
          <w:rtl/>
        </w:rPr>
      </w:pPr>
      <w:r w:rsidRPr="00273B45">
        <w:rPr>
          <w:rFonts w:cs="David" w:hint="cs"/>
          <w:rtl/>
        </w:rPr>
        <w:t>הצעת החוק הנ"ל תידון בוועדת החוץ והביטחון. 13 הצביעו נגד.</w:t>
      </w:r>
    </w:p>
    <w:p w14:paraId="15BFFAC0" w14:textId="77777777" w:rsidR="00273B45" w:rsidRPr="00273B45" w:rsidRDefault="00273B45" w:rsidP="00273B45">
      <w:pPr>
        <w:bidi/>
        <w:rPr>
          <w:rFonts w:cs="David" w:hint="cs"/>
          <w:rtl/>
        </w:rPr>
      </w:pPr>
    </w:p>
    <w:p w14:paraId="010354E5" w14:textId="77777777" w:rsidR="00273B45" w:rsidRPr="00273B45" w:rsidRDefault="00273B45" w:rsidP="00273B45">
      <w:pPr>
        <w:numPr>
          <w:ilvl w:val="0"/>
          <w:numId w:val="13"/>
        </w:numPr>
        <w:overflowPunct w:val="0"/>
        <w:autoSpaceDE w:val="0"/>
        <w:autoSpaceDN w:val="0"/>
        <w:bidi/>
        <w:adjustRightInd w:val="0"/>
        <w:ind w:right="720"/>
        <w:jc w:val="both"/>
        <w:textAlignment w:val="baseline"/>
        <w:rPr>
          <w:rFonts w:cs="David" w:hint="cs"/>
          <w:rtl/>
        </w:rPr>
      </w:pPr>
      <w:r w:rsidRPr="00273B45">
        <w:rPr>
          <w:rFonts w:cs="David" w:hint="cs"/>
          <w:rtl/>
        </w:rPr>
        <w:t>הצעת חוק ביטוח מידע גנטי (תיקון-עריכת בדיקה גנטית להורות), התשס"ז-2007, של חבר הכנסת אביגדור יצחקי (פ/2555/17).</w:t>
      </w:r>
    </w:p>
    <w:p w14:paraId="77DC910E" w14:textId="77777777" w:rsidR="00273B45" w:rsidRPr="00273B45" w:rsidRDefault="00273B45" w:rsidP="00273B45">
      <w:pPr>
        <w:bidi/>
        <w:rPr>
          <w:rFonts w:cs="David" w:hint="cs"/>
          <w:rtl/>
        </w:rPr>
      </w:pPr>
    </w:p>
    <w:p w14:paraId="63B5CB4F" w14:textId="77777777" w:rsidR="00273B45" w:rsidRPr="00273B45" w:rsidRDefault="00273B45" w:rsidP="00273B45">
      <w:pPr>
        <w:bidi/>
        <w:ind w:firstLine="567"/>
        <w:rPr>
          <w:rFonts w:cs="David" w:hint="cs"/>
          <w:rtl/>
        </w:rPr>
      </w:pPr>
      <w:r w:rsidRPr="00273B45">
        <w:rPr>
          <w:rFonts w:cs="David" w:hint="cs"/>
          <w:rtl/>
        </w:rPr>
        <w:t>נשמעו הצעות להעביר את הצעת החוק לוועדת המדע והטכנולוגיה או לוועדת החוקה, חוק ומשפט. יושב ראש ועדת המדע והטכנולוגיה מבקש להעביר את ההצעה אליו מן הנימוק, כי חוק המידע הגנטי חוקק בוועדת המדע והוא בתחום סמכותה. חבר הכנסת אביגדור יצחקי, המגיש, מבקש להעביר את הצעתו לידון בוועדת העבודה, הרווחה והבריאות. הייעוץ המשפטי סובר כי צריך להעביר לוועדת המדע והטכנולוגיה.</w:t>
      </w:r>
    </w:p>
    <w:p w14:paraId="5045796E" w14:textId="77777777" w:rsidR="00273B45" w:rsidRPr="00273B45" w:rsidRDefault="00273B45" w:rsidP="00273B45">
      <w:pPr>
        <w:bidi/>
        <w:ind w:left="360" w:firstLine="207"/>
        <w:rPr>
          <w:rFonts w:cs="David" w:hint="cs"/>
          <w:rtl/>
        </w:rPr>
      </w:pPr>
    </w:p>
    <w:p w14:paraId="145041BD" w14:textId="77777777" w:rsidR="00273B45" w:rsidRPr="00273B45" w:rsidRDefault="00273B45" w:rsidP="00273B45">
      <w:pPr>
        <w:bidi/>
        <w:ind w:left="360" w:firstLine="207"/>
        <w:rPr>
          <w:rFonts w:cs="David" w:hint="cs"/>
          <w:rtl/>
        </w:rPr>
      </w:pPr>
      <w:r w:rsidRPr="00273B45">
        <w:rPr>
          <w:rFonts w:cs="David" w:hint="cs"/>
          <w:rtl/>
        </w:rPr>
        <w:t>חבר הכנסת גפני, בבקשה.</w:t>
      </w:r>
    </w:p>
    <w:p w14:paraId="65F69BCA" w14:textId="77777777" w:rsidR="00273B45" w:rsidRPr="00273B45" w:rsidRDefault="00273B45" w:rsidP="00273B45">
      <w:pPr>
        <w:bidi/>
        <w:rPr>
          <w:rFonts w:cs="David" w:hint="cs"/>
          <w:rtl/>
        </w:rPr>
      </w:pPr>
    </w:p>
    <w:p w14:paraId="40C39410" w14:textId="77777777" w:rsidR="00273B45" w:rsidRPr="00273B45" w:rsidRDefault="00273B45" w:rsidP="00273B45">
      <w:pPr>
        <w:bidi/>
        <w:rPr>
          <w:rFonts w:cs="David" w:hint="cs"/>
          <w:rtl/>
        </w:rPr>
      </w:pPr>
      <w:r w:rsidRPr="00273B45">
        <w:rPr>
          <w:rFonts w:cs="David" w:hint="cs"/>
          <w:u w:val="single"/>
          <w:rtl/>
        </w:rPr>
        <w:t>משה גפני:</w:t>
      </w:r>
    </w:p>
    <w:p w14:paraId="2A13F112" w14:textId="77777777" w:rsidR="00273B45" w:rsidRPr="00273B45" w:rsidRDefault="00273B45" w:rsidP="00273B45">
      <w:pPr>
        <w:bidi/>
        <w:rPr>
          <w:rFonts w:cs="David" w:hint="cs"/>
          <w:rtl/>
        </w:rPr>
      </w:pPr>
    </w:p>
    <w:p w14:paraId="5A140F69" w14:textId="77777777" w:rsidR="00273B45" w:rsidRPr="00273B45" w:rsidRDefault="00273B45" w:rsidP="00273B45">
      <w:pPr>
        <w:bidi/>
        <w:rPr>
          <w:rFonts w:cs="David" w:hint="cs"/>
          <w:rtl/>
        </w:rPr>
      </w:pPr>
      <w:r w:rsidRPr="00273B45">
        <w:rPr>
          <w:rFonts w:cs="David" w:hint="cs"/>
          <w:rtl/>
        </w:rPr>
        <w:tab/>
        <w:t>בקדנציה הקודמת כשהיה חוק דומה, הוא היה בוועדת החוקה. יש לעניין הזה השלכות מאוד מאוד חמורות מבחינת הענין שזה לא נושא של זהות במובן הצר של המילה. יש פה בעיות, ובקדנציה הקודמת חוקים דומים נדונו בוועדת חוקה.</w:t>
      </w:r>
    </w:p>
    <w:p w14:paraId="4EA0211C" w14:textId="77777777" w:rsidR="00273B45" w:rsidRPr="00273B45" w:rsidRDefault="00273B45" w:rsidP="00273B45">
      <w:pPr>
        <w:bidi/>
        <w:rPr>
          <w:rFonts w:cs="David" w:hint="cs"/>
          <w:rtl/>
        </w:rPr>
      </w:pPr>
    </w:p>
    <w:p w14:paraId="70231393" w14:textId="77777777" w:rsidR="00273B45" w:rsidRPr="00273B45" w:rsidRDefault="00273B45" w:rsidP="00273B45">
      <w:pPr>
        <w:bidi/>
        <w:ind w:firstLine="567"/>
        <w:rPr>
          <w:rFonts w:cs="David" w:hint="cs"/>
          <w:rtl/>
        </w:rPr>
      </w:pPr>
      <w:r w:rsidRPr="00273B45">
        <w:rPr>
          <w:rFonts w:cs="David" w:hint="cs"/>
          <w:rtl/>
        </w:rPr>
        <w:t xml:space="preserve">אין לי הבוקר כזאת סימפטיה לוועדת החוקה, אבל אני חושב שמקומו של החוק הזה בוועדת החוקה. על כל פנים, זו לא ועדת העבודה והרווחה, מכיוון שזה לא הנושא הזה. זה או ועדת המדע או - - - </w:t>
      </w:r>
    </w:p>
    <w:p w14:paraId="0CB2D788" w14:textId="77777777" w:rsidR="00273B45" w:rsidRPr="00273B45" w:rsidRDefault="00273B45" w:rsidP="00273B45">
      <w:pPr>
        <w:bidi/>
        <w:rPr>
          <w:rFonts w:cs="David" w:hint="cs"/>
          <w:rtl/>
        </w:rPr>
      </w:pPr>
    </w:p>
    <w:p w14:paraId="440329E3" w14:textId="77777777" w:rsidR="00273B45" w:rsidRPr="00273B45" w:rsidRDefault="00273B45" w:rsidP="00273B45">
      <w:pPr>
        <w:pStyle w:val="Heading5"/>
        <w:jc w:val="left"/>
        <w:rPr>
          <w:rFonts w:hint="cs"/>
          <w:rtl/>
        </w:rPr>
      </w:pPr>
      <w:r w:rsidRPr="00273B45">
        <w:rPr>
          <w:rFonts w:hint="cs"/>
          <w:u w:val="single"/>
          <w:rtl/>
        </w:rPr>
        <w:t>אביגדור יצחקי:</w:t>
      </w:r>
    </w:p>
    <w:p w14:paraId="486ACD1F" w14:textId="77777777" w:rsidR="00273B45" w:rsidRPr="00273B45" w:rsidRDefault="00273B45" w:rsidP="00273B45">
      <w:pPr>
        <w:pStyle w:val="Heading5"/>
        <w:jc w:val="left"/>
        <w:rPr>
          <w:rFonts w:hint="cs"/>
          <w:rtl/>
        </w:rPr>
      </w:pPr>
    </w:p>
    <w:p w14:paraId="444BE811" w14:textId="77777777" w:rsidR="00273B45" w:rsidRPr="00273B45" w:rsidRDefault="00273B45" w:rsidP="00273B45">
      <w:pPr>
        <w:bidi/>
        <w:rPr>
          <w:rFonts w:cs="David" w:hint="cs"/>
          <w:rtl/>
        </w:rPr>
      </w:pPr>
      <w:r w:rsidRPr="00273B45">
        <w:rPr>
          <w:rFonts w:cs="David" w:hint="cs"/>
          <w:rtl/>
        </w:rPr>
        <w:tab/>
        <w:t>ועדת המדע זה בסדר?</w:t>
      </w:r>
    </w:p>
    <w:p w14:paraId="2F12AACB" w14:textId="77777777" w:rsidR="00273B45" w:rsidRPr="00273B45" w:rsidRDefault="00273B45" w:rsidP="00273B45">
      <w:pPr>
        <w:bidi/>
        <w:rPr>
          <w:rFonts w:cs="David" w:hint="cs"/>
          <w:rtl/>
        </w:rPr>
      </w:pPr>
    </w:p>
    <w:p w14:paraId="7A2F06AF" w14:textId="77777777" w:rsidR="00273B45" w:rsidRPr="00273B45" w:rsidRDefault="00273B45" w:rsidP="00273B45">
      <w:pPr>
        <w:bidi/>
        <w:rPr>
          <w:rFonts w:cs="David" w:hint="cs"/>
          <w:rtl/>
        </w:rPr>
      </w:pPr>
      <w:r w:rsidRPr="00273B45">
        <w:rPr>
          <w:rFonts w:cs="David" w:hint="cs"/>
          <w:u w:val="single"/>
          <w:rtl/>
        </w:rPr>
        <w:t>משה גפני:</w:t>
      </w:r>
    </w:p>
    <w:p w14:paraId="792058B6" w14:textId="77777777" w:rsidR="00273B45" w:rsidRPr="00273B45" w:rsidRDefault="00273B45" w:rsidP="00273B45">
      <w:pPr>
        <w:bidi/>
        <w:rPr>
          <w:rFonts w:cs="David" w:hint="cs"/>
          <w:rtl/>
        </w:rPr>
      </w:pPr>
    </w:p>
    <w:p w14:paraId="68F8491B" w14:textId="77777777" w:rsidR="00273B45" w:rsidRPr="00273B45" w:rsidRDefault="00273B45" w:rsidP="00273B45">
      <w:pPr>
        <w:bidi/>
        <w:rPr>
          <w:rFonts w:cs="David" w:hint="cs"/>
          <w:rtl/>
        </w:rPr>
      </w:pPr>
      <w:r w:rsidRPr="00273B45">
        <w:rPr>
          <w:rFonts w:cs="David" w:hint="cs"/>
          <w:rtl/>
        </w:rPr>
        <w:tab/>
        <w:t>כן, ועדת המדע זה בסדר.</w:t>
      </w:r>
    </w:p>
    <w:p w14:paraId="18198EEA" w14:textId="77777777" w:rsidR="00273B45" w:rsidRPr="00273B45" w:rsidRDefault="00273B45" w:rsidP="00273B45">
      <w:pPr>
        <w:bidi/>
        <w:rPr>
          <w:rFonts w:cs="David" w:hint="cs"/>
          <w:rtl/>
        </w:rPr>
      </w:pPr>
    </w:p>
    <w:p w14:paraId="278C7562"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2800A4A" w14:textId="77777777" w:rsidR="00273B45" w:rsidRPr="00273B45" w:rsidRDefault="00273B45" w:rsidP="00273B45">
      <w:pPr>
        <w:bidi/>
        <w:rPr>
          <w:rFonts w:cs="David" w:hint="cs"/>
          <w:rtl/>
        </w:rPr>
      </w:pPr>
    </w:p>
    <w:p w14:paraId="1517A2FC" w14:textId="77777777" w:rsidR="00273B45" w:rsidRPr="00273B45" w:rsidRDefault="00273B45" w:rsidP="00273B45">
      <w:pPr>
        <w:bidi/>
        <w:rPr>
          <w:rFonts w:cs="David" w:hint="cs"/>
          <w:rtl/>
        </w:rPr>
      </w:pPr>
      <w:r w:rsidRPr="00273B45">
        <w:rPr>
          <w:rFonts w:cs="David" w:hint="cs"/>
          <w:rtl/>
        </w:rPr>
        <w:tab/>
        <w:t>תודה רבה. אורי אריאל, בבקשה.</w:t>
      </w:r>
    </w:p>
    <w:p w14:paraId="46D458D1" w14:textId="77777777" w:rsidR="00273B45" w:rsidRPr="00273B45" w:rsidRDefault="00273B45" w:rsidP="00273B45">
      <w:pPr>
        <w:bidi/>
        <w:rPr>
          <w:rFonts w:cs="David" w:hint="cs"/>
          <w:rtl/>
        </w:rPr>
      </w:pPr>
    </w:p>
    <w:p w14:paraId="5B601766"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106E9D38" w14:textId="77777777" w:rsidR="00273B45" w:rsidRPr="00273B45" w:rsidRDefault="00273B45" w:rsidP="00273B45">
      <w:pPr>
        <w:bidi/>
        <w:rPr>
          <w:rFonts w:cs="David"/>
          <w:rtl/>
        </w:rPr>
      </w:pPr>
    </w:p>
    <w:p w14:paraId="7E9215CD"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 למיטב ידיעתי, כך נמסר לי, היתה הסכמה עם חבר הכנסת יצחקי לוועדת המדע שבראשה אמור להיות חבר הכנסת בני אלון. אני חושב שכך נכון ומבקש מהחברים על דעת המציע יצחקי להעביר את זה לוועדת המדע.</w:t>
      </w:r>
    </w:p>
    <w:p w14:paraId="455B5CF9" w14:textId="77777777" w:rsidR="00273B45" w:rsidRPr="00273B45" w:rsidRDefault="00273B45" w:rsidP="00273B45">
      <w:pPr>
        <w:bidi/>
        <w:rPr>
          <w:rFonts w:cs="David" w:hint="cs"/>
          <w:rtl/>
        </w:rPr>
      </w:pPr>
    </w:p>
    <w:p w14:paraId="5D0A8DE7" w14:textId="77777777" w:rsidR="00273B45" w:rsidRPr="00273B45" w:rsidRDefault="00273B45" w:rsidP="00273B45">
      <w:pPr>
        <w:pStyle w:val="Heading5"/>
        <w:jc w:val="left"/>
        <w:rPr>
          <w:rFonts w:hint="cs"/>
          <w:rtl/>
        </w:rPr>
      </w:pPr>
      <w:r w:rsidRPr="00273B45">
        <w:rPr>
          <w:rFonts w:hint="cs"/>
          <w:u w:val="single"/>
          <w:rtl/>
        </w:rPr>
        <w:t>אביגדור יצחקי:</w:t>
      </w:r>
    </w:p>
    <w:p w14:paraId="78F2C1C3" w14:textId="77777777" w:rsidR="00273B45" w:rsidRPr="00273B45" w:rsidRDefault="00273B45" w:rsidP="00273B45">
      <w:pPr>
        <w:pStyle w:val="Heading5"/>
        <w:jc w:val="left"/>
        <w:rPr>
          <w:rFonts w:hint="cs"/>
          <w:rtl/>
        </w:rPr>
      </w:pPr>
    </w:p>
    <w:p w14:paraId="140056CB" w14:textId="77777777" w:rsidR="00273B45" w:rsidRPr="00273B45" w:rsidRDefault="00273B45" w:rsidP="00273B45">
      <w:pPr>
        <w:bidi/>
        <w:rPr>
          <w:rFonts w:cs="David" w:hint="cs"/>
          <w:rtl/>
        </w:rPr>
      </w:pPr>
      <w:r w:rsidRPr="00273B45">
        <w:rPr>
          <w:rFonts w:cs="David" w:hint="cs"/>
          <w:rtl/>
        </w:rPr>
        <w:tab/>
        <w:t xml:space="preserve">אין לי שום בעיה. אבל אני רוצה לחזור ולהתחייב שבנושא הממזרות לא תיפול שערה אחת מהחוק הזה. לחלוטין אני לא אתן שיתגלו ממזרים חדשים. </w:t>
      </w:r>
    </w:p>
    <w:p w14:paraId="6C0E7472" w14:textId="77777777" w:rsidR="00273B45" w:rsidRPr="00273B45" w:rsidRDefault="00273B45" w:rsidP="00273B45">
      <w:pPr>
        <w:bidi/>
        <w:rPr>
          <w:rFonts w:cs="David" w:hint="cs"/>
          <w:rtl/>
        </w:rPr>
      </w:pPr>
    </w:p>
    <w:p w14:paraId="01963D4B"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BBA0DBB" w14:textId="77777777" w:rsidR="00273B45" w:rsidRPr="00273B45" w:rsidRDefault="00273B45" w:rsidP="00273B45">
      <w:pPr>
        <w:bidi/>
        <w:rPr>
          <w:rFonts w:cs="David" w:hint="cs"/>
          <w:rtl/>
        </w:rPr>
      </w:pPr>
    </w:p>
    <w:p w14:paraId="2BADB493" w14:textId="77777777" w:rsidR="00273B45" w:rsidRPr="00273B45" w:rsidRDefault="00273B45" w:rsidP="00273B45">
      <w:pPr>
        <w:bidi/>
        <w:rPr>
          <w:rFonts w:cs="David" w:hint="cs"/>
          <w:rtl/>
        </w:rPr>
      </w:pPr>
      <w:r w:rsidRPr="00273B45">
        <w:rPr>
          <w:rFonts w:cs="David" w:hint="cs"/>
          <w:rtl/>
        </w:rPr>
        <w:tab/>
        <w:t xml:space="preserve">טוב, לגופו </w:t>
      </w:r>
      <w:r w:rsidRPr="00273B45">
        <w:rPr>
          <w:rFonts w:cs="David"/>
          <w:rtl/>
        </w:rPr>
        <w:t>–</w:t>
      </w:r>
      <w:r w:rsidRPr="00273B45">
        <w:rPr>
          <w:rFonts w:cs="David" w:hint="cs"/>
          <w:rtl/>
        </w:rPr>
        <w:t xml:space="preserve"> מי בעד להעביר את זה לוועדת המדע והטכנולוגיה? מי נגד? מי נמנע?</w:t>
      </w:r>
    </w:p>
    <w:p w14:paraId="41F53129" w14:textId="77777777" w:rsidR="00273B45" w:rsidRPr="00273B45" w:rsidRDefault="00273B45" w:rsidP="00273B45">
      <w:pPr>
        <w:bidi/>
        <w:rPr>
          <w:rFonts w:cs="David" w:hint="cs"/>
          <w:rtl/>
        </w:rPr>
      </w:pPr>
    </w:p>
    <w:p w14:paraId="766BCFDA" w14:textId="77777777" w:rsidR="00273B45" w:rsidRPr="00273B45" w:rsidRDefault="00273B45" w:rsidP="00273B45">
      <w:pPr>
        <w:bidi/>
        <w:rPr>
          <w:rFonts w:cs="David" w:hint="cs"/>
          <w:rtl/>
        </w:rPr>
      </w:pPr>
      <w:r w:rsidRPr="00273B45">
        <w:rPr>
          <w:rFonts w:cs="David" w:hint="cs"/>
          <w:rtl/>
        </w:rPr>
        <w:tab/>
        <w:t>16 בעד. אין מתנגדים. הצעת החוק הנ"ל תעבור לידון בוועדת המדע והטכנולוגיה.</w:t>
      </w:r>
    </w:p>
    <w:p w14:paraId="2111D5DC" w14:textId="77777777" w:rsidR="00273B45" w:rsidRPr="00273B45" w:rsidRDefault="00273B45" w:rsidP="00273B45">
      <w:pPr>
        <w:bidi/>
        <w:rPr>
          <w:rFonts w:cs="David" w:hint="cs"/>
          <w:rtl/>
        </w:rPr>
      </w:pPr>
    </w:p>
    <w:p w14:paraId="44460F8B" w14:textId="77777777" w:rsidR="00273B45" w:rsidRPr="00273B45" w:rsidRDefault="00273B45" w:rsidP="00273B45">
      <w:pPr>
        <w:bidi/>
        <w:rPr>
          <w:rFonts w:cs="David" w:hint="cs"/>
          <w:rtl/>
        </w:rPr>
      </w:pPr>
      <w:r w:rsidRPr="00273B45">
        <w:rPr>
          <w:rFonts w:cs="David" w:hint="cs"/>
          <w:rtl/>
        </w:rPr>
        <w:tab/>
        <w:t>רבותיי, סדר היום.</w:t>
      </w:r>
    </w:p>
    <w:p w14:paraId="4ECF314B" w14:textId="77777777" w:rsidR="00273B45" w:rsidRPr="00273B45" w:rsidRDefault="00273B45" w:rsidP="00273B45">
      <w:pPr>
        <w:bidi/>
        <w:rPr>
          <w:rFonts w:cs="David" w:hint="cs"/>
          <w:rtl/>
        </w:rPr>
      </w:pPr>
    </w:p>
    <w:p w14:paraId="7DA2F65D" w14:textId="77777777" w:rsidR="00273B45" w:rsidRPr="00273B45" w:rsidRDefault="00273B45" w:rsidP="00273B45">
      <w:pPr>
        <w:bidi/>
        <w:rPr>
          <w:rFonts w:cs="David" w:hint="cs"/>
          <w:rtl/>
        </w:rPr>
      </w:pPr>
    </w:p>
    <w:p w14:paraId="6FD2521B" w14:textId="77777777" w:rsidR="00273B45" w:rsidRPr="00273B45" w:rsidRDefault="00273B45" w:rsidP="00273B45">
      <w:pPr>
        <w:bidi/>
        <w:jc w:val="center"/>
        <w:rPr>
          <w:rFonts w:cs="David" w:hint="cs"/>
          <w:b/>
          <w:bCs/>
          <w:u w:val="single"/>
          <w:rtl/>
        </w:rPr>
      </w:pPr>
      <w:r w:rsidRPr="00273B45">
        <w:rPr>
          <w:rFonts w:cs="David" w:hint="cs"/>
          <w:b/>
          <w:bCs/>
          <w:u w:val="single"/>
          <w:rtl/>
        </w:rPr>
        <w:t>ב. הצעה להקמת ועדת חקירה פרלמנטרית בנושא קליטת ערבים בשירות הציבורי</w:t>
      </w:r>
    </w:p>
    <w:p w14:paraId="72A4CD9E" w14:textId="77777777" w:rsidR="00273B45" w:rsidRPr="00273B45" w:rsidRDefault="00273B45" w:rsidP="00273B45">
      <w:pPr>
        <w:bidi/>
        <w:rPr>
          <w:rFonts w:cs="David" w:hint="cs"/>
          <w:rtl/>
        </w:rPr>
      </w:pPr>
    </w:p>
    <w:p w14:paraId="37711152" w14:textId="77777777" w:rsidR="00273B45" w:rsidRPr="00273B45" w:rsidRDefault="00273B45" w:rsidP="00273B45">
      <w:pPr>
        <w:bidi/>
        <w:rPr>
          <w:rFonts w:cs="David" w:hint="cs"/>
          <w:rtl/>
        </w:rPr>
      </w:pPr>
    </w:p>
    <w:p w14:paraId="07B2586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FF6F4B5" w14:textId="77777777" w:rsidR="00273B45" w:rsidRPr="00273B45" w:rsidRDefault="00273B45" w:rsidP="00273B45">
      <w:pPr>
        <w:bidi/>
        <w:rPr>
          <w:rFonts w:cs="David" w:hint="cs"/>
          <w:rtl/>
        </w:rPr>
      </w:pPr>
    </w:p>
    <w:p w14:paraId="2016BCEA" w14:textId="77777777" w:rsidR="00273B45" w:rsidRPr="00273B45" w:rsidRDefault="00273B45" w:rsidP="00273B45">
      <w:pPr>
        <w:bidi/>
        <w:rPr>
          <w:rFonts w:cs="David" w:hint="cs"/>
          <w:rtl/>
        </w:rPr>
      </w:pPr>
      <w:r w:rsidRPr="00273B45">
        <w:rPr>
          <w:rFonts w:cs="David" w:hint="cs"/>
          <w:rtl/>
        </w:rPr>
        <w:tab/>
        <w:t>אני חוזר לסעיף ב' בסדר היום, שדחינו אותו על פי בקשתו של חבר הכנסת טיבי. הצעה להקמת ועדת חקירה פרלמנטרית בנושא קליטת ערבים בשירות הציבורי, של חבר הכנסת טיבי.</w:t>
      </w:r>
    </w:p>
    <w:p w14:paraId="235A2BD6" w14:textId="77777777" w:rsidR="00273B45" w:rsidRPr="00273B45" w:rsidRDefault="00273B45" w:rsidP="00273B45">
      <w:pPr>
        <w:bidi/>
        <w:rPr>
          <w:rFonts w:cs="David" w:hint="cs"/>
          <w:rtl/>
        </w:rPr>
      </w:pPr>
    </w:p>
    <w:p w14:paraId="55506784" w14:textId="77777777" w:rsidR="00273B45" w:rsidRPr="00273B45" w:rsidRDefault="00273B45" w:rsidP="00273B45">
      <w:pPr>
        <w:bidi/>
        <w:rPr>
          <w:rFonts w:cs="David" w:hint="cs"/>
          <w:rtl/>
        </w:rPr>
      </w:pPr>
      <w:r w:rsidRPr="00273B45">
        <w:rPr>
          <w:rFonts w:cs="David" w:hint="cs"/>
          <w:rtl/>
        </w:rPr>
        <w:tab/>
        <w:t xml:space="preserve">הכנסת החליטה בישיבתה מיום רביעי, י"ח בתמוז התשס"ז, 4 ביולי 2007, להביא לוועדת הכנסת הצעה להקים ועדת חקירה פרלמנטרית בנושא קליטת ערבים בשירות הציבורי, של חבר הכנסת אחמד טיבי. </w:t>
      </w:r>
    </w:p>
    <w:p w14:paraId="08A00454" w14:textId="77777777" w:rsidR="00273B45" w:rsidRPr="00273B45" w:rsidRDefault="00273B45" w:rsidP="00273B45">
      <w:pPr>
        <w:bidi/>
        <w:rPr>
          <w:rFonts w:cs="David" w:hint="cs"/>
          <w:rtl/>
        </w:rPr>
      </w:pPr>
    </w:p>
    <w:p w14:paraId="7DD2C807" w14:textId="77777777" w:rsidR="00273B45" w:rsidRPr="00273B45" w:rsidRDefault="00273B45" w:rsidP="00273B45">
      <w:pPr>
        <w:bidi/>
        <w:ind w:firstLine="567"/>
        <w:rPr>
          <w:rFonts w:cs="David" w:hint="cs"/>
          <w:rtl/>
        </w:rPr>
      </w:pPr>
      <w:r w:rsidRPr="00273B45">
        <w:rPr>
          <w:rFonts w:cs="David" w:hint="cs"/>
          <w:rtl/>
        </w:rPr>
        <w:t>על פי סעיף 97 (ג) לתקנון הכנסת תכין ועדת הכנסת בתוך שלושים יום הצעה להקמת ועדת חקירה או הצעה להסמכת אחת הוועדות הקבועות בכנסת כוועדת חקירה, אולם רשאית היא להביא בצד הצעתה המלצה לכנסת להסיר את ההצעה מסדר היום.</w:t>
      </w:r>
    </w:p>
    <w:p w14:paraId="1A50B99E" w14:textId="77777777" w:rsidR="00273B45" w:rsidRPr="00273B45" w:rsidRDefault="00273B45" w:rsidP="00273B45">
      <w:pPr>
        <w:bidi/>
        <w:ind w:firstLine="567"/>
        <w:rPr>
          <w:rFonts w:cs="David" w:hint="cs"/>
          <w:rtl/>
        </w:rPr>
      </w:pPr>
    </w:p>
    <w:p w14:paraId="25EDACA7" w14:textId="77777777" w:rsidR="00273B45" w:rsidRPr="00273B45" w:rsidRDefault="00273B45" w:rsidP="00273B45">
      <w:pPr>
        <w:bidi/>
        <w:ind w:firstLine="567"/>
        <w:rPr>
          <w:rFonts w:cs="David" w:hint="cs"/>
          <w:rtl/>
        </w:rPr>
      </w:pPr>
      <w:r w:rsidRPr="00273B45">
        <w:rPr>
          <w:rFonts w:cs="David" w:hint="cs"/>
          <w:rtl/>
        </w:rPr>
        <w:t>חבר הכנסת טיבי אתה רוצה להתייחס?</w:t>
      </w:r>
    </w:p>
    <w:p w14:paraId="2A055CBC" w14:textId="77777777" w:rsidR="00273B45" w:rsidRPr="00273B45" w:rsidRDefault="00273B45" w:rsidP="00273B45">
      <w:pPr>
        <w:bidi/>
        <w:rPr>
          <w:rFonts w:cs="David" w:hint="cs"/>
          <w:rtl/>
        </w:rPr>
      </w:pPr>
    </w:p>
    <w:p w14:paraId="2AC35883" w14:textId="77777777" w:rsidR="00273B45" w:rsidRPr="00273B45" w:rsidRDefault="00273B45" w:rsidP="00273B45">
      <w:pPr>
        <w:bidi/>
        <w:rPr>
          <w:rFonts w:cs="David" w:hint="cs"/>
          <w:rtl/>
        </w:rPr>
      </w:pPr>
      <w:r w:rsidRPr="00273B45">
        <w:rPr>
          <w:rFonts w:cs="David" w:hint="cs"/>
          <w:u w:val="single"/>
          <w:rtl/>
        </w:rPr>
        <w:t>אחמד טיבי:</w:t>
      </w:r>
    </w:p>
    <w:p w14:paraId="2327669E" w14:textId="77777777" w:rsidR="00273B45" w:rsidRPr="00273B45" w:rsidRDefault="00273B45" w:rsidP="00273B45">
      <w:pPr>
        <w:bidi/>
        <w:rPr>
          <w:rFonts w:cs="David" w:hint="cs"/>
          <w:rtl/>
        </w:rPr>
      </w:pPr>
    </w:p>
    <w:p w14:paraId="39988AC0" w14:textId="77777777" w:rsidR="00273B45" w:rsidRPr="00273B45" w:rsidRDefault="00273B45" w:rsidP="00273B45">
      <w:pPr>
        <w:bidi/>
        <w:rPr>
          <w:rFonts w:cs="David" w:hint="cs"/>
          <w:rtl/>
        </w:rPr>
      </w:pPr>
      <w:r w:rsidRPr="00273B45">
        <w:rPr>
          <w:rFonts w:cs="David" w:hint="cs"/>
          <w:rtl/>
        </w:rPr>
        <w:tab/>
        <w:t>כן. תודה רבה. ההצעה הזאת עברה בהסכמת ראש הממשלה והקואליציה ואני מודה לו על כך. זו הסיבה שהעברתי אותה במליאה.</w:t>
      </w:r>
    </w:p>
    <w:p w14:paraId="2C0FA8F0" w14:textId="77777777" w:rsidR="00273B45" w:rsidRPr="00273B45" w:rsidRDefault="00273B45" w:rsidP="00273B45">
      <w:pPr>
        <w:bidi/>
        <w:rPr>
          <w:rFonts w:cs="David" w:hint="cs"/>
          <w:rtl/>
        </w:rPr>
      </w:pPr>
    </w:p>
    <w:p w14:paraId="6FD0DA13" w14:textId="77777777" w:rsidR="00273B45" w:rsidRPr="00273B45" w:rsidRDefault="00273B45" w:rsidP="00273B45">
      <w:pPr>
        <w:bidi/>
        <w:rPr>
          <w:rFonts w:cs="David" w:hint="cs"/>
          <w:rtl/>
        </w:rPr>
      </w:pPr>
      <w:r w:rsidRPr="00273B45">
        <w:rPr>
          <w:rFonts w:cs="David" w:hint="cs"/>
          <w:rtl/>
        </w:rPr>
        <w:tab/>
        <w:t xml:space="preserve">הרי מטרת הועדה הזו היא ליישם את החוק - אין פה משהו חדש - ולמצוא מכנה אפקטיבי כדי ליישם את הוראות החוק. יש כמה שינויים. במקום עמירה דותן, שלא מעוניינת, יכהן חבר הכנסת אביגדור יצחקי, ובמקום אלחנן גלזר תכהן חברת הכנסת זהבה גלאון </w:t>
      </w:r>
      <w:r w:rsidRPr="00273B45">
        <w:rPr>
          <w:rFonts w:cs="David"/>
          <w:rtl/>
        </w:rPr>
        <w:t>–</w:t>
      </w:r>
      <w:r w:rsidRPr="00273B45">
        <w:rPr>
          <w:rFonts w:cs="David" w:hint="cs"/>
          <w:rtl/>
        </w:rPr>
        <w:t xml:space="preserve"> מי שלא מעוניין ומי שכן מעוניין.</w:t>
      </w:r>
    </w:p>
    <w:p w14:paraId="3A4AF168" w14:textId="77777777" w:rsidR="00273B45" w:rsidRPr="00273B45" w:rsidRDefault="00273B45" w:rsidP="00273B45">
      <w:pPr>
        <w:bidi/>
        <w:rPr>
          <w:rFonts w:cs="David" w:hint="cs"/>
          <w:rtl/>
        </w:rPr>
      </w:pPr>
    </w:p>
    <w:p w14:paraId="681BE8D6" w14:textId="77777777" w:rsidR="00273B45" w:rsidRPr="00273B45" w:rsidRDefault="00273B45" w:rsidP="00273B45">
      <w:pPr>
        <w:bidi/>
        <w:rPr>
          <w:rFonts w:cs="David" w:hint="cs"/>
          <w:rtl/>
        </w:rPr>
      </w:pPr>
      <w:r w:rsidRPr="00273B45">
        <w:rPr>
          <w:rFonts w:cs="David" w:hint="cs"/>
          <w:u w:val="single"/>
          <w:rtl/>
        </w:rPr>
        <w:t>נסים זאב:</w:t>
      </w:r>
    </w:p>
    <w:p w14:paraId="11C05394" w14:textId="77777777" w:rsidR="00273B45" w:rsidRPr="00273B45" w:rsidRDefault="00273B45" w:rsidP="00273B45">
      <w:pPr>
        <w:bidi/>
        <w:rPr>
          <w:rFonts w:cs="David" w:hint="cs"/>
          <w:rtl/>
        </w:rPr>
      </w:pPr>
    </w:p>
    <w:p w14:paraId="1A531595" w14:textId="77777777" w:rsidR="00273B45" w:rsidRPr="00273B45" w:rsidRDefault="00273B45" w:rsidP="00273B45">
      <w:pPr>
        <w:bidi/>
        <w:rPr>
          <w:rFonts w:cs="David" w:hint="cs"/>
          <w:rtl/>
        </w:rPr>
      </w:pPr>
      <w:r w:rsidRPr="00273B45">
        <w:rPr>
          <w:rFonts w:cs="David" w:hint="cs"/>
          <w:rtl/>
        </w:rPr>
        <w:tab/>
        <w:t xml:space="preserve">הייתי בהצבעה בנושא הזה כשזה עבר במליאה. אני חושב שהחברים לא שמו לב מספיק לעניין, להקים ועדת חקירה.  היום אנחנו נמצאים במצב שיש מספר חוקים להביא לשוויוניות בכל מה שקשור </w:t>
      </w:r>
      <w:r w:rsidRPr="00273B45">
        <w:rPr>
          <w:rFonts w:cs="David"/>
          <w:rtl/>
        </w:rPr>
        <w:t>–</w:t>
      </w:r>
      <w:r w:rsidRPr="00273B45">
        <w:rPr>
          <w:rFonts w:cs="David" w:hint="cs"/>
          <w:rtl/>
        </w:rPr>
        <w:t xml:space="preserve"> אם זה בעבודה, אם זה בנציגים, אם זה בשלוחות </w:t>
      </w:r>
      <w:r w:rsidRPr="00273B45">
        <w:rPr>
          <w:rFonts w:cs="David"/>
          <w:rtl/>
        </w:rPr>
        <w:t>–</w:t>
      </w:r>
      <w:r w:rsidRPr="00273B45">
        <w:rPr>
          <w:rFonts w:cs="David" w:hint="cs"/>
          <w:rtl/>
        </w:rPr>
        <w:t xml:space="preserve"> בערביי ישראל, ולנסות לצמצם פערים. </w:t>
      </w:r>
    </w:p>
    <w:p w14:paraId="006FAD2E" w14:textId="77777777" w:rsidR="00273B45" w:rsidRPr="00273B45" w:rsidRDefault="00273B45" w:rsidP="00273B45">
      <w:pPr>
        <w:bidi/>
        <w:rPr>
          <w:rFonts w:cs="David" w:hint="cs"/>
          <w:rtl/>
        </w:rPr>
      </w:pPr>
    </w:p>
    <w:p w14:paraId="57536C17" w14:textId="77777777" w:rsidR="00273B45" w:rsidRPr="00273B45" w:rsidRDefault="00273B45" w:rsidP="00273B45">
      <w:pPr>
        <w:bidi/>
        <w:ind w:firstLine="567"/>
        <w:rPr>
          <w:rFonts w:cs="David" w:hint="cs"/>
          <w:rtl/>
        </w:rPr>
      </w:pPr>
      <w:r w:rsidRPr="00273B45">
        <w:rPr>
          <w:rFonts w:cs="David" w:hint="cs"/>
          <w:rtl/>
        </w:rPr>
        <w:t xml:space="preserve">לדעתי, ועדת החקירה כרגע היא לא במקומה, היא לא לעניין. אם ראש הממשלה הסכים </w:t>
      </w:r>
      <w:r w:rsidRPr="00273B45">
        <w:rPr>
          <w:rFonts w:cs="David"/>
          <w:rtl/>
        </w:rPr>
        <w:t>–</w:t>
      </w:r>
      <w:r w:rsidRPr="00273B45">
        <w:rPr>
          <w:rFonts w:cs="David" w:hint="cs"/>
          <w:rtl/>
        </w:rPr>
        <w:t xml:space="preserve"> אני לא מאמין שהוא הסכים </w:t>
      </w:r>
      <w:r w:rsidRPr="00273B45">
        <w:rPr>
          <w:rFonts w:cs="David"/>
          <w:rtl/>
        </w:rPr>
        <w:t>–</w:t>
      </w:r>
      <w:r w:rsidRPr="00273B45">
        <w:rPr>
          <w:rFonts w:cs="David" w:hint="cs"/>
          <w:rtl/>
        </w:rPr>
        <w:t xml:space="preserve"> לוועדת חקירה </w:t>
      </w:r>
      <w:r w:rsidRPr="00273B45">
        <w:rPr>
          <w:rFonts w:cs="David"/>
          <w:rtl/>
        </w:rPr>
        <w:t>–</w:t>
      </w:r>
      <w:r w:rsidRPr="00273B45">
        <w:rPr>
          <w:rFonts w:cs="David" w:hint="cs"/>
          <w:rtl/>
        </w:rPr>
        <w:t xml:space="preserve"> הוא הסכים לרעיון לשוויוניות בין ערבים ליהודים בכל מה שקשור לחקיקה האחרונה שהיתה פה במליאה. אני לא מאמין שהוא הסכים לוועדת חקירה. ואם הוא הסכים לוועדת חקירה, אני מציע להקים ועדת חקירה נגד ראש הממשלה.</w:t>
      </w:r>
    </w:p>
    <w:p w14:paraId="366698E8" w14:textId="77777777" w:rsidR="00273B45" w:rsidRPr="00273B45" w:rsidRDefault="00273B45" w:rsidP="00273B45">
      <w:pPr>
        <w:bidi/>
        <w:ind w:firstLine="567"/>
        <w:rPr>
          <w:rFonts w:cs="David" w:hint="cs"/>
          <w:rtl/>
        </w:rPr>
      </w:pPr>
    </w:p>
    <w:p w14:paraId="1904C67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73E6FF6" w14:textId="77777777" w:rsidR="00273B45" w:rsidRPr="00273B45" w:rsidRDefault="00273B45" w:rsidP="00273B45">
      <w:pPr>
        <w:bidi/>
        <w:ind w:firstLine="567"/>
        <w:rPr>
          <w:rFonts w:cs="David" w:hint="cs"/>
          <w:rtl/>
        </w:rPr>
      </w:pPr>
    </w:p>
    <w:p w14:paraId="615A1B10" w14:textId="77777777" w:rsidR="00273B45" w:rsidRPr="00273B45" w:rsidRDefault="00273B45" w:rsidP="00273B45">
      <w:pPr>
        <w:bidi/>
        <w:ind w:firstLine="567"/>
        <w:rPr>
          <w:rFonts w:cs="David" w:hint="cs"/>
          <w:rtl/>
        </w:rPr>
      </w:pPr>
      <w:r w:rsidRPr="00273B45">
        <w:rPr>
          <w:rFonts w:cs="David" w:hint="cs"/>
          <w:rtl/>
        </w:rPr>
        <w:t>תודה רבה, חבר הכנסת הרב פרוש.</w:t>
      </w:r>
    </w:p>
    <w:p w14:paraId="58CD27D4" w14:textId="77777777" w:rsidR="00273B45" w:rsidRPr="00273B45" w:rsidRDefault="00273B45" w:rsidP="00273B45">
      <w:pPr>
        <w:bidi/>
        <w:rPr>
          <w:rFonts w:cs="David" w:hint="cs"/>
          <w:rtl/>
        </w:rPr>
      </w:pPr>
    </w:p>
    <w:p w14:paraId="517DC2E3" w14:textId="77777777" w:rsidR="00273B45" w:rsidRPr="00273B45" w:rsidRDefault="00273B45" w:rsidP="00273B45">
      <w:pPr>
        <w:bidi/>
        <w:rPr>
          <w:rFonts w:cs="David" w:hint="cs"/>
          <w:u w:val="single"/>
          <w:rtl/>
        </w:rPr>
      </w:pPr>
      <w:r w:rsidRPr="00273B45">
        <w:rPr>
          <w:rFonts w:cs="David" w:hint="cs"/>
          <w:u w:val="single"/>
          <w:rtl/>
        </w:rPr>
        <w:t>מאיר פרוש:</w:t>
      </w:r>
    </w:p>
    <w:p w14:paraId="60AA5442" w14:textId="77777777" w:rsidR="00273B45" w:rsidRPr="00273B45" w:rsidRDefault="00273B45" w:rsidP="00273B45">
      <w:pPr>
        <w:bidi/>
        <w:rPr>
          <w:rFonts w:cs="David" w:hint="cs"/>
          <w:u w:val="single"/>
        </w:rPr>
      </w:pPr>
    </w:p>
    <w:p w14:paraId="016F40FF" w14:textId="77777777" w:rsidR="00273B45" w:rsidRPr="00273B45" w:rsidRDefault="00273B45" w:rsidP="00273B45">
      <w:pPr>
        <w:bidi/>
        <w:rPr>
          <w:rFonts w:cs="David" w:hint="cs"/>
          <w:rtl/>
        </w:rPr>
      </w:pPr>
      <w:r w:rsidRPr="00273B45">
        <w:rPr>
          <w:rFonts w:cs="David" w:hint="cs"/>
          <w:rtl/>
        </w:rPr>
        <w:tab/>
        <w:t xml:space="preserve">אני לא כל כך מבין מה הוא מציע. אני רוצה לומר למציע וגם לחברים: אל"ף, אני דורש את כבודה של יהדות התורה, ואני לא חושב שבוועדת חקירה מהסוג הזה יכול שתוקם ועדה מבלי שליהדות התורה יהיה בה נציג. </w:t>
      </w:r>
    </w:p>
    <w:p w14:paraId="241D2206" w14:textId="77777777" w:rsidR="00273B45" w:rsidRPr="00273B45" w:rsidRDefault="00273B45" w:rsidP="00273B45">
      <w:pPr>
        <w:bidi/>
        <w:rPr>
          <w:rFonts w:cs="David" w:hint="cs"/>
          <w:rtl/>
        </w:rPr>
      </w:pPr>
    </w:p>
    <w:p w14:paraId="0CAEFA2E" w14:textId="77777777" w:rsidR="00273B45" w:rsidRPr="00273B45" w:rsidRDefault="00273B45" w:rsidP="00273B45">
      <w:pPr>
        <w:bidi/>
        <w:ind w:firstLine="567"/>
        <w:rPr>
          <w:rFonts w:cs="David" w:hint="cs"/>
          <w:rtl/>
        </w:rPr>
      </w:pPr>
      <w:r w:rsidRPr="00273B45">
        <w:rPr>
          <w:rFonts w:cs="David" w:hint="cs"/>
          <w:rtl/>
        </w:rPr>
        <w:t>דבר שני, אני רוצה לומר למציע: תאמין לי שאין מי שיכול להבין מיעוט כנציג מיעוט. אתה כמציע הצעה כזו צריך לבקש שיהיו בה נציגים של מיעוטים. אם החרדים מבקשים ייצוג- - -</w:t>
      </w:r>
    </w:p>
    <w:p w14:paraId="2FC065F4" w14:textId="77777777" w:rsidR="00273B45" w:rsidRPr="00273B45" w:rsidRDefault="00273B45" w:rsidP="00273B45">
      <w:pPr>
        <w:bidi/>
        <w:rPr>
          <w:rFonts w:cs="David" w:hint="cs"/>
          <w:rtl/>
        </w:rPr>
      </w:pPr>
    </w:p>
    <w:p w14:paraId="03141C6C" w14:textId="77777777" w:rsidR="00273B45" w:rsidRPr="00273B45" w:rsidRDefault="00273B45" w:rsidP="00273B45">
      <w:pPr>
        <w:bidi/>
        <w:rPr>
          <w:rFonts w:cs="David" w:hint="cs"/>
          <w:rtl/>
        </w:rPr>
      </w:pPr>
    </w:p>
    <w:p w14:paraId="3592FDBD" w14:textId="77777777" w:rsidR="00273B45" w:rsidRPr="00273B45" w:rsidRDefault="00273B45" w:rsidP="00273B45">
      <w:pPr>
        <w:bidi/>
        <w:rPr>
          <w:rFonts w:cs="David" w:hint="cs"/>
          <w:rtl/>
        </w:rPr>
      </w:pPr>
    </w:p>
    <w:p w14:paraId="631D1B15" w14:textId="77777777" w:rsidR="00273B45" w:rsidRPr="00273B45" w:rsidRDefault="00273B45" w:rsidP="00273B45">
      <w:pPr>
        <w:bidi/>
        <w:rPr>
          <w:rFonts w:cs="David" w:hint="cs"/>
          <w:rtl/>
        </w:rPr>
      </w:pPr>
      <w:r w:rsidRPr="00273B45">
        <w:rPr>
          <w:rFonts w:cs="David" w:hint="cs"/>
          <w:u w:val="single"/>
          <w:rtl/>
        </w:rPr>
        <w:t>אחמד טיבי:</w:t>
      </w:r>
    </w:p>
    <w:p w14:paraId="6EA4DE80" w14:textId="77777777" w:rsidR="00273B45" w:rsidRPr="00273B45" w:rsidRDefault="00273B45" w:rsidP="00273B45">
      <w:pPr>
        <w:bidi/>
        <w:rPr>
          <w:rFonts w:cs="David" w:hint="cs"/>
          <w:rtl/>
        </w:rPr>
      </w:pPr>
    </w:p>
    <w:p w14:paraId="45F8C797" w14:textId="77777777" w:rsidR="00273B45" w:rsidRPr="00273B45" w:rsidRDefault="00273B45" w:rsidP="00273B45">
      <w:pPr>
        <w:bidi/>
        <w:rPr>
          <w:rFonts w:cs="David" w:hint="cs"/>
          <w:rtl/>
        </w:rPr>
      </w:pPr>
      <w:r w:rsidRPr="00273B45">
        <w:rPr>
          <w:rFonts w:cs="David" w:hint="cs"/>
          <w:rtl/>
        </w:rPr>
        <w:tab/>
        <w:t xml:space="preserve">אני אגיד לך. השם של נציג סיעתך נמצא פה והצענו 11 שמות. ביקשו ממני להוריד שניים בוועדת הכנסת. </w:t>
      </w:r>
    </w:p>
    <w:p w14:paraId="740DC5B1" w14:textId="77777777" w:rsidR="00273B45" w:rsidRPr="00273B45" w:rsidRDefault="00273B45" w:rsidP="00273B45">
      <w:pPr>
        <w:bidi/>
        <w:rPr>
          <w:rFonts w:cs="David" w:hint="cs"/>
          <w:rtl/>
        </w:rPr>
      </w:pPr>
    </w:p>
    <w:p w14:paraId="4F660F56" w14:textId="77777777" w:rsidR="00273B45" w:rsidRPr="00273B45" w:rsidRDefault="00273B45" w:rsidP="00273B45">
      <w:pPr>
        <w:bidi/>
        <w:rPr>
          <w:rFonts w:cs="David" w:hint="cs"/>
          <w:u w:val="single"/>
          <w:rtl/>
        </w:rPr>
      </w:pPr>
      <w:r w:rsidRPr="00273B45">
        <w:rPr>
          <w:rFonts w:cs="David" w:hint="cs"/>
          <w:u w:val="single"/>
          <w:rtl/>
        </w:rPr>
        <w:t>מאיר פרוש:</w:t>
      </w:r>
    </w:p>
    <w:p w14:paraId="19672FC9" w14:textId="77777777" w:rsidR="00273B45" w:rsidRPr="00273B45" w:rsidRDefault="00273B45" w:rsidP="00273B45">
      <w:pPr>
        <w:bidi/>
        <w:rPr>
          <w:rFonts w:cs="David" w:hint="cs"/>
          <w:rtl/>
        </w:rPr>
      </w:pPr>
    </w:p>
    <w:p w14:paraId="26A0E7D2" w14:textId="77777777" w:rsidR="00273B45" w:rsidRPr="00273B45" w:rsidRDefault="00273B45" w:rsidP="00273B45">
      <w:pPr>
        <w:bidi/>
        <w:rPr>
          <w:rFonts w:cs="David" w:hint="cs"/>
          <w:rtl/>
        </w:rPr>
      </w:pPr>
      <w:r w:rsidRPr="00273B45">
        <w:rPr>
          <w:rFonts w:cs="David" w:hint="cs"/>
          <w:rtl/>
        </w:rPr>
        <w:tab/>
        <w:t>אני מבקש לחזור ולומר, אתה מבין שמיעוט יכול להבין מיעוט הרבה יותר טוב מאשר אדם שבא ומייצג את הכלל.</w:t>
      </w:r>
    </w:p>
    <w:p w14:paraId="05EA26CE" w14:textId="77777777" w:rsidR="00273B45" w:rsidRPr="00273B45" w:rsidRDefault="00273B45" w:rsidP="00273B45">
      <w:pPr>
        <w:bidi/>
        <w:rPr>
          <w:rFonts w:cs="David" w:hint="cs"/>
          <w:rtl/>
        </w:rPr>
      </w:pPr>
    </w:p>
    <w:p w14:paraId="02DF5334" w14:textId="77777777" w:rsidR="00273B45" w:rsidRPr="00273B45" w:rsidRDefault="00273B45" w:rsidP="00273B45">
      <w:pPr>
        <w:bidi/>
        <w:rPr>
          <w:rFonts w:cs="David" w:hint="cs"/>
          <w:rtl/>
        </w:rPr>
      </w:pPr>
      <w:r w:rsidRPr="00273B45">
        <w:rPr>
          <w:rFonts w:cs="David" w:hint="cs"/>
          <w:u w:val="single"/>
          <w:rtl/>
        </w:rPr>
        <w:t>אחמד טיבי:</w:t>
      </w:r>
    </w:p>
    <w:p w14:paraId="4C87A55E" w14:textId="77777777" w:rsidR="00273B45" w:rsidRPr="00273B45" w:rsidRDefault="00273B45" w:rsidP="00273B45">
      <w:pPr>
        <w:bidi/>
        <w:rPr>
          <w:rFonts w:cs="David" w:hint="cs"/>
          <w:rtl/>
        </w:rPr>
      </w:pPr>
    </w:p>
    <w:p w14:paraId="0ADFD8D4" w14:textId="77777777" w:rsidR="00273B45" w:rsidRPr="00273B45" w:rsidRDefault="00273B45" w:rsidP="00273B45">
      <w:pPr>
        <w:bidi/>
        <w:rPr>
          <w:rFonts w:cs="David" w:hint="cs"/>
          <w:rtl/>
        </w:rPr>
      </w:pPr>
      <w:r w:rsidRPr="00273B45">
        <w:rPr>
          <w:rFonts w:cs="David" w:hint="cs"/>
          <w:rtl/>
        </w:rPr>
        <w:tab/>
        <w:t>בהחלט.</w:t>
      </w:r>
    </w:p>
    <w:p w14:paraId="488DE0AE" w14:textId="77777777" w:rsidR="00273B45" w:rsidRPr="00273B45" w:rsidRDefault="00273B45" w:rsidP="00273B45">
      <w:pPr>
        <w:bidi/>
        <w:rPr>
          <w:rFonts w:cs="David" w:hint="cs"/>
          <w:u w:val="single"/>
          <w:rtl/>
        </w:rPr>
      </w:pPr>
    </w:p>
    <w:p w14:paraId="05F15EB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7CC1EE0" w14:textId="77777777" w:rsidR="00273B45" w:rsidRPr="00273B45" w:rsidRDefault="00273B45" w:rsidP="00273B45">
      <w:pPr>
        <w:bidi/>
        <w:rPr>
          <w:rFonts w:cs="David" w:hint="cs"/>
          <w:rtl/>
        </w:rPr>
      </w:pPr>
    </w:p>
    <w:p w14:paraId="0CC94348" w14:textId="77777777" w:rsidR="00273B45" w:rsidRPr="00273B45" w:rsidRDefault="00273B45" w:rsidP="00273B45">
      <w:pPr>
        <w:bidi/>
        <w:rPr>
          <w:rFonts w:cs="David" w:hint="cs"/>
          <w:rtl/>
        </w:rPr>
      </w:pPr>
      <w:r w:rsidRPr="00273B45">
        <w:rPr>
          <w:rFonts w:cs="David" w:hint="cs"/>
          <w:rtl/>
        </w:rPr>
        <w:tab/>
        <w:t>תודה. חבר הכנסת בן ששון.</w:t>
      </w:r>
    </w:p>
    <w:p w14:paraId="2026D4B6" w14:textId="77777777" w:rsidR="00273B45" w:rsidRPr="00273B45" w:rsidRDefault="00273B45" w:rsidP="00273B45">
      <w:pPr>
        <w:pStyle w:val="Heading5"/>
        <w:jc w:val="left"/>
        <w:rPr>
          <w:rFonts w:hint="cs"/>
          <w:u w:val="single"/>
          <w:rtl/>
        </w:rPr>
      </w:pPr>
    </w:p>
    <w:p w14:paraId="0CBAFC66" w14:textId="77777777" w:rsidR="00273B45" w:rsidRPr="00273B45" w:rsidRDefault="00273B45" w:rsidP="00273B45">
      <w:pPr>
        <w:pStyle w:val="Heading5"/>
        <w:jc w:val="left"/>
        <w:rPr>
          <w:rFonts w:hint="cs"/>
          <w:rtl/>
        </w:rPr>
      </w:pPr>
      <w:r w:rsidRPr="00273B45">
        <w:rPr>
          <w:rFonts w:hint="cs"/>
          <w:u w:val="single"/>
          <w:rtl/>
        </w:rPr>
        <w:t>מנחם בן-ששון:</w:t>
      </w:r>
    </w:p>
    <w:p w14:paraId="7C7183F5" w14:textId="77777777" w:rsidR="00273B45" w:rsidRPr="00273B45" w:rsidRDefault="00273B45" w:rsidP="00273B45">
      <w:pPr>
        <w:pStyle w:val="Heading5"/>
        <w:jc w:val="left"/>
        <w:rPr>
          <w:rFonts w:hint="cs"/>
          <w:rtl/>
        </w:rPr>
      </w:pPr>
    </w:p>
    <w:p w14:paraId="29E042F8" w14:textId="77777777" w:rsidR="00273B45" w:rsidRPr="00273B45" w:rsidRDefault="00273B45" w:rsidP="00273B45">
      <w:pPr>
        <w:bidi/>
        <w:rPr>
          <w:rFonts w:cs="David" w:hint="cs"/>
          <w:rtl/>
        </w:rPr>
      </w:pPr>
      <w:r w:rsidRPr="00273B45">
        <w:rPr>
          <w:rFonts w:cs="David" w:hint="cs"/>
          <w:rtl/>
        </w:rPr>
        <w:tab/>
        <w:t>תראו חברים, אני אמרתי את זה גם לחבר הכנסת טיבי: אני מלא סימפטיה לנושא, אני לא מסכים לפרוצדורה. יש שני אפיקים: אפיק אחד הוא ועדה מיוחדת. זה לא אכפת לי, אני חושב שהכנסת הקימה ויש לנו דוגמאות לזה.</w:t>
      </w:r>
    </w:p>
    <w:p w14:paraId="1B75EC67" w14:textId="77777777" w:rsidR="00273B45" w:rsidRPr="00273B45" w:rsidRDefault="00273B45" w:rsidP="00273B45">
      <w:pPr>
        <w:bidi/>
        <w:rPr>
          <w:rFonts w:cs="David" w:hint="cs"/>
          <w:rtl/>
        </w:rPr>
      </w:pPr>
    </w:p>
    <w:p w14:paraId="15FAE9C3" w14:textId="77777777" w:rsidR="00273B45" w:rsidRPr="00273B45" w:rsidRDefault="00273B45" w:rsidP="00273B45">
      <w:pPr>
        <w:bidi/>
        <w:ind w:firstLine="567"/>
        <w:rPr>
          <w:rFonts w:cs="David" w:hint="cs"/>
          <w:rtl/>
        </w:rPr>
      </w:pPr>
      <w:r w:rsidRPr="00273B45">
        <w:rPr>
          <w:rFonts w:cs="David" w:hint="cs"/>
          <w:rtl/>
        </w:rPr>
        <w:t xml:space="preserve"> אני מתנגד התנגדות אמיתית לזה שוועדת החקירה תהיה לא בוועדת החוקה. למה? תפתחו את הדו"ח הנהדר שקיבלנו בעמוד 24, היום, ותראו: ועדת חקירה  פרלמנטרית בענייני האזנות סתר. קיבלתי את עמדת הוועדה והקמתי את זה בתוך ועדת החוקה וויתרתי. ועדת חקירה בנושא עמלות הבנקים </w:t>
      </w:r>
      <w:r w:rsidRPr="00273B45">
        <w:rPr>
          <w:rFonts w:cs="David"/>
          <w:rtl/>
        </w:rPr>
        <w:t>–</w:t>
      </w:r>
      <w:r w:rsidRPr="00273B45">
        <w:rPr>
          <w:rFonts w:cs="David" w:hint="cs"/>
          <w:rtl/>
        </w:rPr>
        <w:t xml:space="preserve"> זה היה אופוזיציה, התקבלה העמדה וזה הפך להיות ועדת חקירה פרלמנטרית  בועדת הכלכלה.</w:t>
      </w:r>
    </w:p>
    <w:p w14:paraId="55E6961C" w14:textId="77777777" w:rsidR="00273B45" w:rsidRPr="00273B45" w:rsidRDefault="00273B45" w:rsidP="00273B45">
      <w:pPr>
        <w:bidi/>
        <w:ind w:firstLine="567"/>
        <w:rPr>
          <w:rFonts w:cs="David" w:hint="cs"/>
          <w:rtl/>
        </w:rPr>
      </w:pPr>
    </w:p>
    <w:p w14:paraId="0A1999D3" w14:textId="77777777" w:rsidR="00273B45" w:rsidRPr="00273B45" w:rsidRDefault="00273B45" w:rsidP="00273B45">
      <w:pPr>
        <w:bidi/>
        <w:ind w:firstLine="567"/>
        <w:rPr>
          <w:rFonts w:cs="David" w:hint="cs"/>
          <w:rtl/>
        </w:rPr>
      </w:pPr>
      <w:r w:rsidRPr="00273B45">
        <w:rPr>
          <w:rFonts w:cs="David" w:hint="cs"/>
          <w:rtl/>
        </w:rPr>
        <w:t xml:space="preserve"> אז יש שתי אופציות: אם רוצים ועדת חקירה, שזה יהיה במסגרת ועדת חוקה, נעשה את זה בוועדת משנה. אם לא, שזה יהיה ועדה מיוחדת. אמרתי את זה בעבר לחבר הכנסת דוקטור טיבי.</w:t>
      </w:r>
    </w:p>
    <w:p w14:paraId="132EEB7A" w14:textId="77777777" w:rsidR="00273B45" w:rsidRPr="00273B45" w:rsidRDefault="00273B45" w:rsidP="00273B45">
      <w:pPr>
        <w:bidi/>
        <w:rPr>
          <w:rFonts w:cs="David" w:hint="cs"/>
          <w:rtl/>
        </w:rPr>
      </w:pPr>
    </w:p>
    <w:p w14:paraId="0A0C672A" w14:textId="77777777" w:rsidR="00273B45" w:rsidRPr="00273B45" w:rsidRDefault="00273B45" w:rsidP="00273B45">
      <w:pPr>
        <w:bidi/>
        <w:rPr>
          <w:rFonts w:cs="David" w:hint="cs"/>
          <w:rtl/>
        </w:rPr>
      </w:pPr>
      <w:r w:rsidRPr="00273B45">
        <w:rPr>
          <w:rFonts w:cs="David" w:hint="cs"/>
          <w:u w:val="single"/>
          <w:rtl/>
        </w:rPr>
        <w:t>אחמד טיבי:</w:t>
      </w:r>
    </w:p>
    <w:p w14:paraId="18DE6072" w14:textId="77777777" w:rsidR="00273B45" w:rsidRPr="00273B45" w:rsidRDefault="00273B45" w:rsidP="00273B45">
      <w:pPr>
        <w:bidi/>
        <w:rPr>
          <w:rFonts w:cs="David" w:hint="cs"/>
          <w:rtl/>
        </w:rPr>
      </w:pPr>
    </w:p>
    <w:p w14:paraId="2626B302" w14:textId="77777777" w:rsidR="00273B45" w:rsidRPr="00273B45" w:rsidRDefault="00273B45" w:rsidP="00273B45">
      <w:pPr>
        <w:bidi/>
        <w:rPr>
          <w:rFonts w:cs="David" w:hint="cs"/>
          <w:rtl/>
        </w:rPr>
      </w:pPr>
      <w:r w:rsidRPr="00273B45">
        <w:rPr>
          <w:rFonts w:cs="David" w:hint="cs"/>
          <w:rtl/>
        </w:rPr>
        <w:tab/>
        <w:t xml:space="preserve">אתה רוצה להוציא אותי מהוועדה? אני לא חבר ועדת חוקה. </w:t>
      </w:r>
    </w:p>
    <w:p w14:paraId="35AE130B" w14:textId="77777777" w:rsidR="00273B45" w:rsidRPr="00273B45" w:rsidRDefault="00273B45" w:rsidP="00273B45">
      <w:pPr>
        <w:bidi/>
        <w:rPr>
          <w:rFonts w:cs="David" w:hint="cs"/>
          <w:rtl/>
        </w:rPr>
      </w:pPr>
    </w:p>
    <w:p w14:paraId="721D5320" w14:textId="77777777" w:rsidR="00273B45" w:rsidRPr="00273B45" w:rsidRDefault="00273B45" w:rsidP="00273B45">
      <w:pPr>
        <w:bidi/>
        <w:rPr>
          <w:rFonts w:cs="David" w:hint="cs"/>
          <w:u w:val="single"/>
          <w:rtl/>
        </w:rPr>
      </w:pPr>
      <w:r w:rsidRPr="00273B45">
        <w:rPr>
          <w:rFonts w:cs="David" w:hint="cs"/>
          <w:u w:val="single"/>
          <w:rtl/>
        </w:rPr>
        <w:t>גדעון סער:</w:t>
      </w:r>
    </w:p>
    <w:p w14:paraId="6A0AF36D" w14:textId="77777777" w:rsidR="00273B45" w:rsidRPr="00273B45" w:rsidRDefault="00273B45" w:rsidP="00273B45">
      <w:pPr>
        <w:bidi/>
        <w:rPr>
          <w:rFonts w:cs="David" w:hint="cs"/>
          <w:u w:val="single"/>
          <w:rtl/>
        </w:rPr>
      </w:pPr>
    </w:p>
    <w:p w14:paraId="41297FBA" w14:textId="77777777" w:rsidR="00273B45" w:rsidRPr="00273B45" w:rsidRDefault="00273B45" w:rsidP="00273B45">
      <w:pPr>
        <w:bidi/>
        <w:ind w:left="567"/>
        <w:rPr>
          <w:rFonts w:cs="David" w:hint="cs"/>
          <w:rtl/>
        </w:rPr>
      </w:pPr>
      <w:r w:rsidRPr="00273B45">
        <w:rPr>
          <w:rFonts w:cs="David" w:hint="cs"/>
          <w:rtl/>
        </w:rPr>
        <w:t>לפי התקנון - - -</w:t>
      </w:r>
    </w:p>
    <w:p w14:paraId="7015E852" w14:textId="77777777" w:rsidR="00273B45" w:rsidRPr="00273B45" w:rsidRDefault="00273B45" w:rsidP="00273B45">
      <w:pPr>
        <w:bidi/>
        <w:rPr>
          <w:rFonts w:cs="David" w:hint="cs"/>
          <w:rtl/>
        </w:rPr>
      </w:pPr>
    </w:p>
    <w:p w14:paraId="137E8542" w14:textId="77777777" w:rsidR="00273B45" w:rsidRPr="00273B45" w:rsidRDefault="00273B45" w:rsidP="00273B45">
      <w:pPr>
        <w:pStyle w:val="Heading5"/>
        <w:jc w:val="left"/>
        <w:rPr>
          <w:rFonts w:hint="cs"/>
          <w:rtl/>
        </w:rPr>
      </w:pPr>
      <w:r w:rsidRPr="00273B45">
        <w:rPr>
          <w:rFonts w:hint="cs"/>
          <w:u w:val="single"/>
          <w:rtl/>
        </w:rPr>
        <w:t>מנחם בן-ששון:</w:t>
      </w:r>
    </w:p>
    <w:p w14:paraId="77CAE501" w14:textId="77777777" w:rsidR="00273B45" w:rsidRPr="00273B45" w:rsidRDefault="00273B45" w:rsidP="00273B45">
      <w:pPr>
        <w:pStyle w:val="Heading5"/>
        <w:jc w:val="left"/>
        <w:rPr>
          <w:rFonts w:hint="cs"/>
          <w:rtl/>
        </w:rPr>
      </w:pPr>
    </w:p>
    <w:p w14:paraId="3DC041C3" w14:textId="77777777" w:rsidR="00273B45" w:rsidRPr="00273B45" w:rsidRDefault="00273B45" w:rsidP="00273B45">
      <w:pPr>
        <w:bidi/>
        <w:rPr>
          <w:rFonts w:cs="David" w:hint="cs"/>
          <w:rtl/>
        </w:rPr>
      </w:pPr>
      <w:r w:rsidRPr="00273B45">
        <w:rPr>
          <w:rFonts w:cs="David" w:hint="cs"/>
          <w:rtl/>
        </w:rPr>
        <w:tab/>
        <w:t xml:space="preserve">חבר הכנסת יצחקי, בהיותו יו"ר הקואליציה, וחברת הכנסת רוחמה אברהם </w:t>
      </w:r>
      <w:r w:rsidRPr="00273B45">
        <w:rPr>
          <w:rFonts w:cs="David"/>
          <w:rtl/>
        </w:rPr>
        <w:t>–</w:t>
      </w:r>
      <w:r w:rsidRPr="00273B45">
        <w:rPr>
          <w:rFonts w:cs="David" w:hint="cs"/>
          <w:rtl/>
        </w:rPr>
        <w:t xml:space="preserve"> עכשיו היא השרה </w:t>
      </w:r>
      <w:r w:rsidRPr="00273B45">
        <w:rPr>
          <w:rFonts w:cs="David"/>
          <w:rtl/>
        </w:rPr>
        <w:t>–</w:t>
      </w:r>
      <w:r w:rsidRPr="00273B45">
        <w:rPr>
          <w:rFonts w:cs="David" w:hint="cs"/>
          <w:rtl/>
        </w:rPr>
        <w:t xml:space="preserve"> יצרו סגנון מסוים בעבודה. לכן אני מציע אחד משני הדברים: או ועדת חקירה </w:t>
      </w:r>
      <w:r w:rsidRPr="00273B45">
        <w:rPr>
          <w:rFonts w:cs="David"/>
          <w:rtl/>
        </w:rPr>
        <w:t>–</w:t>
      </w:r>
      <w:r w:rsidRPr="00273B45">
        <w:rPr>
          <w:rFonts w:cs="David" w:hint="cs"/>
          <w:rtl/>
        </w:rPr>
        <w:t xml:space="preserve"> אני לא אהיה יושב ראש, חבר אחר יהיה יושב הראש. זה לא מה שאני מחפש. או שזו תהיה ועדת חקירה במסגרת ועדת החוקה, חוק ומשפט, או שתוקם ועדה מיוחדת בכנסת, ואולי זה הפיתרון היפה ביותר. </w:t>
      </w:r>
    </w:p>
    <w:p w14:paraId="13A7ACFC" w14:textId="77777777" w:rsidR="00273B45" w:rsidRPr="00273B45" w:rsidRDefault="00273B45" w:rsidP="00273B45">
      <w:pPr>
        <w:bidi/>
        <w:rPr>
          <w:rFonts w:cs="David" w:hint="cs"/>
          <w:rtl/>
        </w:rPr>
      </w:pPr>
    </w:p>
    <w:p w14:paraId="22A3FC8A" w14:textId="77777777" w:rsidR="00273B45" w:rsidRPr="00273B45" w:rsidRDefault="00273B45" w:rsidP="00273B45">
      <w:pPr>
        <w:bidi/>
        <w:rPr>
          <w:rFonts w:cs="David" w:hint="cs"/>
          <w:rtl/>
        </w:rPr>
      </w:pPr>
      <w:r w:rsidRPr="00273B45">
        <w:rPr>
          <w:rFonts w:cs="David" w:hint="cs"/>
          <w:u w:val="single"/>
          <w:rtl/>
        </w:rPr>
        <w:t>ראובן ריבלין:</w:t>
      </w:r>
    </w:p>
    <w:p w14:paraId="081C0E6E" w14:textId="77777777" w:rsidR="00273B45" w:rsidRPr="00273B45" w:rsidRDefault="00273B45" w:rsidP="00273B45">
      <w:pPr>
        <w:bidi/>
        <w:rPr>
          <w:rFonts w:cs="David" w:hint="cs"/>
          <w:rtl/>
        </w:rPr>
      </w:pPr>
    </w:p>
    <w:p w14:paraId="376252B3" w14:textId="77777777" w:rsidR="00273B45" w:rsidRPr="00273B45" w:rsidRDefault="00273B45" w:rsidP="00273B45">
      <w:pPr>
        <w:bidi/>
        <w:rPr>
          <w:rFonts w:cs="David" w:hint="cs"/>
          <w:rtl/>
        </w:rPr>
      </w:pPr>
      <w:r w:rsidRPr="00273B45">
        <w:rPr>
          <w:rFonts w:cs="David" w:hint="cs"/>
          <w:rtl/>
        </w:rPr>
        <w:tab/>
        <w:t>המליאה החליטה. מה שהוא יכול זה רק להחזיר את זה למליאה. כיושב ראש כנסת חייבתי שזה יהיה ועדת חוץ וביטחון.</w:t>
      </w:r>
    </w:p>
    <w:p w14:paraId="520B7478" w14:textId="77777777" w:rsidR="00273B45" w:rsidRPr="00273B45" w:rsidRDefault="00273B45" w:rsidP="00273B45">
      <w:pPr>
        <w:bidi/>
        <w:rPr>
          <w:rFonts w:cs="David" w:hint="cs"/>
          <w:rtl/>
        </w:rPr>
      </w:pPr>
      <w:r w:rsidRPr="00273B45">
        <w:rPr>
          <w:rFonts w:cs="David"/>
          <w:rtl/>
        </w:rPr>
        <w:br w:type="page"/>
      </w:r>
    </w:p>
    <w:p w14:paraId="1C7FF87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46B8AAD" w14:textId="77777777" w:rsidR="00273B45" w:rsidRPr="00273B45" w:rsidRDefault="00273B45" w:rsidP="00273B45">
      <w:pPr>
        <w:bidi/>
        <w:rPr>
          <w:rFonts w:cs="David" w:hint="cs"/>
          <w:rtl/>
        </w:rPr>
      </w:pPr>
    </w:p>
    <w:p w14:paraId="5CB3F772" w14:textId="77777777" w:rsidR="00273B45" w:rsidRPr="00273B45" w:rsidRDefault="00273B45" w:rsidP="00273B45">
      <w:pPr>
        <w:bidi/>
        <w:rPr>
          <w:rFonts w:cs="David" w:hint="cs"/>
          <w:rtl/>
        </w:rPr>
      </w:pPr>
      <w:r w:rsidRPr="00273B45">
        <w:rPr>
          <w:rFonts w:cs="David" w:hint="cs"/>
          <w:rtl/>
        </w:rPr>
        <w:tab/>
        <w:t>חבר הכנסת אורי אריאל.</w:t>
      </w:r>
    </w:p>
    <w:p w14:paraId="7F28C021" w14:textId="77777777" w:rsidR="00273B45" w:rsidRPr="00273B45" w:rsidRDefault="00273B45" w:rsidP="00273B45">
      <w:pPr>
        <w:bidi/>
        <w:rPr>
          <w:rFonts w:cs="David" w:hint="cs"/>
          <w:rtl/>
        </w:rPr>
      </w:pPr>
    </w:p>
    <w:p w14:paraId="595FAB85"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4643FF22" w14:textId="77777777" w:rsidR="00273B45" w:rsidRPr="00273B45" w:rsidRDefault="00273B45" w:rsidP="00273B45">
      <w:pPr>
        <w:bidi/>
        <w:rPr>
          <w:rFonts w:cs="David"/>
          <w:rtl/>
        </w:rPr>
      </w:pPr>
    </w:p>
    <w:p w14:paraId="399F91D2"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אני מבקש לשאול  את חבר כנסת טיבי, המציע, אם הוא פנה </w:t>
      </w:r>
      <w:r w:rsidRPr="00273B45">
        <w:rPr>
          <w:rFonts w:cs="David"/>
          <w:rtl/>
        </w:rPr>
        <w:t>–</w:t>
      </w:r>
      <w:r w:rsidRPr="00273B45">
        <w:rPr>
          <w:rFonts w:cs="David" w:hint="cs"/>
          <w:rtl/>
        </w:rPr>
        <w:t xml:space="preserve"> אני שואל כיושב ראש סיעת איחוד לאומי - מפד"ל </w:t>
      </w:r>
      <w:r w:rsidRPr="00273B45">
        <w:rPr>
          <w:rFonts w:cs="David"/>
          <w:rtl/>
        </w:rPr>
        <w:t>–</w:t>
      </w:r>
      <w:r w:rsidRPr="00273B45">
        <w:rPr>
          <w:rFonts w:cs="David" w:hint="cs"/>
          <w:rtl/>
        </w:rPr>
        <w:t xml:space="preserve"> אם פנית לסיעתנו? </w:t>
      </w:r>
    </w:p>
    <w:p w14:paraId="39A9F04B" w14:textId="77777777" w:rsidR="00273B45" w:rsidRPr="00273B45" w:rsidRDefault="00273B45" w:rsidP="00273B45">
      <w:pPr>
        <w:bidi/>
        <w:rPr>
          <w:rFonts w:cs="David" w:hint="cs"/>
          <w:rtl/>
        </w:rPr>
      </w:pPr>
    </w:p>
    <w:p w14:paraId="47744044" w14:textId="77777777" w:rsidR="00273B45" w:rsidRPr="00273B45" w:rsidRDefault="00273B45" w:rsidP="00273B45">
      <w:pPr>
        <w:bidi/>
        <w:rPr>
          <w:rFonts w:cs="David" w:hint="cs"/>
          <w:rtl/>
        </w:rPr>
      </w:pPr>
      <w:r w:rsidRPr="00273B45">
        <w:rPr>
          <w:rFonts w:cs="David" w:hint="cs"/>
          <w:u w:val="single"/>
          <w:rtl/>
        </w:rPr>
        <w:t>אחמד טיבי:</w:t>
      </w:r>
    </w:p>
    <w:p w14:paraId="51D2546F" w14:textId="77777777" w:rsidR="00273B45" w:rsidRPr="00273B45" w:rsidRDefault="00273B45" w:rsidP="00273B45">
      <w:pPr>
        <w:bidi/>
        <w:rPr>
          <w:rFonts w:cs="David" w:hint="cs"/>
          <w:rtl/>
        </w:rPr>
      </w:pPr>
    </w:p>
    <w:p w14:paraId="0CFDF71A" w14:textId="77777777" w:rsidR="00273B45" w:rsidRPr="00273B45" w:rsidRDefault="00273B45" w:rsidP="00273B45">
      <w:pPr>
        <w:bidi/>
        <w:rPr>
          <w:rFonts w:cs="David" w:hint="cs"/>
          <w:rtl/>
        </w:rPr>
      </w:pPr>
      <w:r w:rsidRPr="00273B45">
        <w:rPr>
          <w:rFonts w:cs="David" w:hint="cs"/>
          <w:rtl/>
        </w:rPr>
        <w:tab/>
        <w:t>לא, אני לא פניתי. אני הוגבלתי במספר חברי הכנסת שיהיו חברים בוועדה, רק תשעה חברי כנסת. אמרו לי שאלה התקנות. זו הסיבה.</w:t>
      </w:r>
    </w:p>
    <w:p w14:paraId="05FD4C95" w14:textId="77777777" w:rsidR="00273B45" w:rsidRPr="00273B45" w:rsidRDefault="00273B45" w:rsidP="00273B45">
      <w:pPr>
        <w:bidi/>
        <w:rPr>
          <w:rFonts w:cs="David" w:hint="cs"/>
          <w:rtl/>
        </w:rPr>
      </w:pPr>
    </w:p>
    <w:p w14:paraId="616FA314" w14:textId="77777777" w:rsidR="00273B45" w:rsidRPr="00273B45" w:rsidRDefault="00273B45" w:rsidP="00273B45">
      <w:pPr>
        <w:bidi/>
        <w:rPr>
          <w:rFonts w:cs="David" w:hint="cs"/>
          <w:rtl/>
        </w:rPr>
      </w:pPr>
      <w:r w:rsidRPr="00273B45">
        <w:rPr>
          <w:rFonts w:cs="David" w:hint="cs"/>
          <w:rtl/>
        </w:rPr>
        <w:tab/>
        <w:t>אני אשמח אם תשתתפו בדיונים.</w:t>
      </w:r>
    </w:p>
    <w:p w14:paraId="12D023E4" w14:textId="77777777" w:rsidR="00273B45" w:rsidRPr="00273B45" w:rsidRDefault="00273B45" w:rsidP="00273B45">
      <w:pPr>
        <w:bidi/>
        <w:rPr>
          <w:rFonts w:cs="David" w:hint="cs"/>
          <w:rtl/>
        </w:rPr>
      </w:pPr>
    </w:p>
    <w:p w14:paraId="55FD8B56"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7AD75434" w14:textId="77777777" w:rsidR="00273B45" w:rsidRPr="00273B45" w:rsidRDefault="00273B45" w:rsidP="00273B45">
      <w:pPr>
        <w:bidi/>
        <w:rPr>
          <w:rFonts w:cs="David"/>
          <w:rtl/>
        </w:rPr>
      </w:pPr>
    </w:p>
    <w:p w14:paraId="31C659A9"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היות ואפילו לא היתה פניה, אתה יכול אחרי זה להחליט ולהציע את מה שאתה רוצה, זה מספיק. אתה לא צריך לנמק למר בן ששון ואחרים למה. אנחנו נתנגד. אני אשמח אם בפעם הבאה אם תרצה, תתייעץ אתנו. אם לא </w:t>
      </w:r>
      <w:r w:rsidRPr="00273B45">
        <w:rPr>
          <w:rFonts w:cs="David"/>
          <w:rtl/>
        </w:rPr>
        <w:t>–</w:t>
      </w:r>
      <w:r w:rsidRPr="00273B45">
        <w:rPr>
          <w:rFonts w:cs="David" w:hint="cs"/>
          <w:rtl/>
        </w:rPr>
        <w:t xml:space="preserve"> אתה יכול להמשיך בדרכך. זה בסדר גמור. </w:t>
      </w:r>
    </w:p>
    <w:p w14:paraId="216A6B28" w14:textId="77777777" w:rsidR="00273B45" w:rsidRPr="00273B45" w:rsidRDefault="00273B45" w:rsidP="00273B45">
      <w:pPr>
        <w:bidi/>
        <w:rPr>
          <w:rFonts w:cs="David" w:hint="cs"/>
          <w:rtl/>
        </w:rPr>
      </w:pPr>
    </w:p>
    <w:p w14:paraId="0A9DB14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EA7B3A8" w14:textId="77777777" w:rsidR="00273B45" w:rsidRPr="00273B45" w:rsidRDefault="00273B45" w:rsidP="00273B45">
      <w:pPr>
        <w:bidi/>
        <w:rPr>
          <w:rFonts w:cs="David" w:hint="cs"/>
          <w:rtl/>
        </w:rPr>
      </w:pPr>
    </w:p>
    <w:p w14:paraId="62A42851" w14:textId="77777777" w:rsidR="00273B45" w:rsidRPr="00273B45" w:rsidRDefault="00273B45" w:rsidP="00273B45">
      <w:pPr>
        <w:bidi/>
        <w:rPr>
          <w:rFonts w:cs="David" w:hint="cs"/>
          <w:rtl/>
        </w:rPr>
      </w:pPr>
      <w:r w:rsidRPr="00273B45">
        <w:rPr>
          <w:rFonts w:cs="David" w:hint="cs"/>
          <w:rtl/>
        </w:rPr>
        <w:tab/>
        <w:t>חבר הכנסת גבאי.</w:t>
      </w:r>
    </w:p>
    <w:p w14:paraId="4EABA808" w14:textId="77777777" w:rsidR="00273B45" w:rsidRPr="00273B45" w:rsidRDefault="00273B45" w:rsidP="00273B45">
      <w:pPr>
        <w:bidi/>
        <w:rPr>
          <w:rFonts w:cs="David" w:hint="cs"/>
          <w:rtl/>
        </w:rPr>
      </w:pPr>
    </w:p>
    <w:p w14:paraId="2A5A175F" w14:textId="77777777" w:rsidR="00273B45" w:rsidRPr="00273B45" w:rsidRDefault="00273B45" w:rsidP="00273B45">
      <w:pPr>
        <w:pStyle w:val="Heading5"/>
        <w:jc w:val="left"/>
        <w:rPr>
          <w:rFonts w:hint="cs"/>
          <w:rtl/>
        </w:rPr>
      </w:pPr>
      <w:r w:rsidRPr="00273B45">
        <w:rPr>
          <w:rFonts w:hint="cs"/>
          <w:u w:val="single"/>
          <w:rtl/>
        </w:rPr>
        <w:t>אליהו גבאי:</w:t>
      </w:r>
    </w:p>
    <w:p w14:paraId="5D3F5088" w14:textId="77777777" w:rsidR="00273B45" w:rsidRPr="00273B45" w:rsidRDefault="00273B45" w:rsidP="00273B45">
      <w:pPr>
        <w:pStyle w:val="Heading5"/>
        <w:jc w:val="left"/>
        <w:rPr>
          <w:rFonts w:hint="cs"/>
          <w:rtl/>
        </w:rPr>
      </w:pPr>
    </w:p>
    <w:p w14:paraId="61015403" w14:textId="77777777" w:rsidR="00273B45" w:rsidRPr="00273B45" w:rsidRDefault="00273B45" w:rsidP="00273B45">
      <w:pPr>
        <w:bidi/>
        <w:rPr>
          <w:rFonts w:cs="David" w:hint="cs"/>
          <w:rtl/>
        </w:rPr>
      </w:pPr>
      <w:r w:rsidRPr="00273B45">
        <w:rPr>
          <w:rFonts w:cs="David" w:hint="cs"/>
          <w:rtl/>
        </w:rPr>
        <w:tab/>
        <w:t xml:space="preserve">רבותיי, ועדת חקירה ממלכתית </w:t>
      </w:r>
      <w:r w:rsidRPr="00273B45">
        <w:rPr>
          <w:rFonts w:cs="David"/>
          <w:rtl/>
        </w:rPr>
        <w:t>–</w:t>
      </w:r>
      <w:r w:rsidRPr="00273B45">
        <w:rPr>
          <w:rFonts w:cs="David" w:hint="cs"/>
          <w:rtl/>
        </w:rPr>
        <w:t xml:space="preserve"> לדעתי אין מקום, זו סתם הלקאה, זה סתם יביא להסתה. כמו שלא הקמנו ועדת חקירה להשתלטות הבדווים על קרקעות המדינה, לא הקמנו ועדות חקירה על שלא משלמים מיסים ברשויות המקומיות הערביות. לא הקמנו ועדת חקירה להסתות המואזינים נגד מדינת ישראל. על מה אתם מקימים ועדת חקירה? איזה מין דבר זה?</w:t>
      </w:r>
    </w:p>
    <w:p w14:paraId="0B00D26E" w14:textId="77777777" w:rsidR="00273B45" w:rsidRPr="00273B45" w:rsidRDefault="00273B45" w:rsidP="00273B45">
      <w:pPr>
        <w:bidi/>
        <w:ind w:firstLine="567"/>
        <w:rPr>
          <w:rFonts w:cs="David" w:hint="cs"/>
          <w:rtl/>
        </w:rPr>
      </w:pPr>
    </w:p>
    <w:p w14:paraId="3995898C" w14:textId="77777777" w:rsidR="00273B45" w:rsidRPr="00273B45" w:rsidRDefault="00273B45" w:rsidP="00273B45">
      <w:pPr>
        <w:bidi/>
        <w:ind w:firstLine="567"/>
        <w:rPr>
          <w:rFonts w:cs="David" w:hint="cs"/>
          <w:rtl/>
        </w:rPr>
      </w:pPr>
      <w:r w:rsidRPr="00273B45">
        <w:rPr>
          <w:rFonts w:cs="David" w:hint="cs"/>
          <w:rtl/>
        </w:rPr>
        <w:t>רבותיי, תרדו מוועדות החקירות האלה, אין לזה מקום. אז אפשר גם להקים בשביל אנשים מעיירות הפיתוח שלא משולבים במשרדי ממשלה ולא בדירקטורים, אין לזה סוף.</w:t>
      </w:r>
    </w:p>
    <w:p w14:paraId="38CA938E" w14:textId="77777777" w:rsidR="00273B45" w:rsidRPr="00273B45" w:rsidRDefault="00273B45" w:rsidP="00273B45">
      <w:pPr>
        <w:bidi/>
        <w:ind w:firstLine="567"/>
        <w:rPr>
          <w:rFonts w:cs="David" w:hint="cs"/>
          <w:rtl/>
        </w:rPr>
      </w:pPr>
    </w:p>
    <w:p w14:paraId="4E8B844E" w14:textId="77777777" w:rsidR="00273B45" w:rsidRPr="00273B45" w:rsidRDefault="00273B45" w:rsidP="00273B45">
      <w:pPr>
        <w:bidi/>
        <w:ind w:firstLine="567"/>
        <w:rPr>
          <w:rFonts w:cs="David" w:hint="cs"/>
          <w:rtl/>
        </w:rPr>
      </w:pPr>
      <w:r w:rsidRPr="00273B45">
        <w:rPr>
          <w:rFonts w:cs="David" w:hint="cs"/>
          <w:rtl/>
        </w:rPr>
        <w:t xml:space="preserve"> לא על כל דבר מקימים ועדת חקירה. זו זילות בוועדת החקירה. אין מקום ואני מבקש: תורידו את זה מסדר היום. כי אם נתחיל להקים ועדות חקירה אפשר להקים עוד מאה ועשרים ועדות חקירה שהן באמת הרבה יותר חשובות משילובם של הערבים במשרדי ממשלה. אני פונה לחבריי להצביע נגד. מה גם שיש ועדה, יש חוק. </w:t>
      </w:r>
    </w:p>
    <w:p w14:paraId="595F7662" w14:textId="77777777" w:rsidR="00273B45" w:rsidRPr="00273B45" w:rsidRDefault="00273B45" w:rsidP="00273B45">
      <w:pPr>
        <w:bidi/>
        <w:rPr>
          <w:rFonts w:cs="David" w:hint="cs"/>
          <w:rtl/>
        </w:rPr>
      </w:pPr>
    </w:p>
    <w:p w14:paraId="3E4D637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9EDD294" w14:textId="77777777" w:rsidR="00273B45" w:rsidRPr="00273B45" w:rsidRDefault="00273B45" w:rsidP="00273B45">
      <w:pPr>
        <w:bidi/>
        <w:rPr>
          <w:rFonts w:cs="David" w:hint="cs"/>
          <w:rtl/>
        </w:rPr>
      </w:pPr>
    </w:p>
    <w:p w14:paraId="73B44563" w14:textId="77777777" w:rsidR="00273B45" w:rsidRPr="00273B45" w:rsidRDefault="00273B45" w:rsidP="00273B45">
      <w:pPr>
        <w:bidi/>
        <w:rPr>
          <w:rFonts w:cs="David" w:hint="cs"/>
          <w:rtl/>
        </w:rPr>
      </w:pPr>
      <w:r w:rsidRPr="00273B45">
        <w:rPr>
          <w:rFonts w:cs="David" w:hint="cs"/>
          <w:rtl/>
        </w:rPr>
        <w:tab/>
        <w:t>חברת הכנסת תירוש.</w:t>
      </w:r>
    </w:p>
    <w:p w14:paraId="65D6EE0F" w14:textId="77777777" w:rsidR="00273B45" w:rsidRPr="00273B45" w:rsidRDefault="00273B45" w:rsidP="00273B45">
      <w:pPr>
        <w:bidi/>
        <w:rPr>
          <w:rFonts w:cs="David" w:hint="cs"/>
          <w:rtl/>
        </w:rPr>
      </w:pPr>
    </w:p>
    <w:p w14:paraId="0177A279" w14:textId="77777777" w:rsidR="00273B45" w:rsidRPr="00273B45" w:rsidRDefault="00273B45" w:rsidP="00273B45">
      <w:pPr>
        <w:bidi/>
        <w:rPr>
          <w:rFonts w:cs="David" w:hint="cs"/>
          <w:rtl/>
        </w:rPr>
      </w:pPr>
      <w:r w:rsidRPr="00273B45">
        <w:rPr>
          <w:rFonts w:cs="David" w:hint="cs"/>
          <w:u w:val="single"/>
          <w:rtl/>
        </w:rPr>
        <w:t>רונית תירוש:</w:t>
      </w:r>
    </w:p>
    <w:p w14:paraId="65A0BA72" w14:textId="77777777" w:rsidR="00273B45" w:rsidRPr="00273B45" w:rsidRDefault="00273B45" w:rsidP="00273B45">
      <w:pPr>
        <w:bidi/>
        <w:rPr>
          <w:rFonts w:cs="David" w:hint="cs"/>
          <w:rtl/>
        </w:rPr>
      </w:pPr>
    </w:p>
    <w:p w14:paraId="621D93FC" w14:textId="77777777" w:rsidR="00273B45" w:rsidRPr="00273B45" w:rsidRDefault="00273B45" w:rsidP="00273B45">
      <w:pPr>
        <w:bidi/>
        <w:rPr>
          <w:rFonts w:cs="David" w:hint="cs"/>
          <w:rtl/>
        </w:rPr>
      </w:pPr>
      <w:r w:rsidRPr="00273B45">
        <w:rPr>
          <w:rFonts w:cs="David" w:hint="cs"/>
          <w:rtl/>
        </w:rPr>
        <w:tab/>
        <w:t xml:space="preserve">אני הולכת להצביע נגד ואני רוצה להסביר מדוע. מעבר להצעת החוק שקיימת </w:t>
      </w:r>
      <w:r w:rsidRPr="00273B45">
        <w:rPr>
          <w:rFonts w:cs="David"/>
          <w:rtl/>
        </w:rPr>
        <w:t>–</w:t>
      </w:r>
      <w:r w:rsidRPr="00273B45">
        <w:rPr>
          <w:rFonts w:cs="David" w:hint="cs"/>
          <w:rtl/>
        </w:rPr>
        <w:t xml:space="preserve"> אני מאוד בעד העניין עצמו </w:t>
      </w:r>
      <w:r w:rsidRPr="00273B45">
        <w:rPr>
          <w:rFonts w:cs="David"/>
          <w:rtl/>
        </w:rPr>
        <w:t>–</w:t>
      </w:r>
      <w:r w:rsidRPr="00273B45">
        <w:rPr>
          <w:rFonts w:cs="David" w:hint="cs"/>
          <w:rtl/>
        </w:rPr>
        <w:t xml:space="preserve"> אני זוכרת כמנכ"לית משרד החינוך שהיתה הנחיה לשלב עובדים מהמגזר הערבי בשירות הציבורי. </w:t>
      </w:r>
    </w:p>
    <w:p w14:paraId="23C3176B" w14:textId="77777777" w:rsidR="00273B45" w:rsidRPr="00273B45" w:rsidRDefault="00273B45" w:rsidP="00273B45">
      <w:pPr>
        <w:bidi/>
        <w:ind w:firstLine="567"/>
        <w:rPr>
          <w:rFonts w:cs="David" w:hint="cs"/>
          <w:rtl/>
        </w:rPr>
      </w:pPr>
    </w:p>
    <w:p w14:paraId="0E663ACB" w14:textId="77777777" w:rsidR="00273B45" w:rsidRPr="00273B45" w:rsidRDefault="00273B45" w:rsidP="00273B45">
      <w:pPr>
        <w:bidi/>
        <w:ind w:firstLine="567"/>
        <w:rPr>
          <w:rFonts w:cs="David" w:hint="cs"/>
          <w:rtl/>
        </w:rPr>
      </w:pPr>
      <w:r w:rsidRPr="00273B45">
        <w:rPr>
          <w:rFonts w:cs="David" w:hint="cs"/>
          <w:rtl/>
        </w:rPr>
        <w:t>עכשיו אם המדינה פועלת בניגוד להנחיות נציבות שירות המדינה, אני חושבת שזה מקום לבירור אצל מבקר המדינה או לחילופין בוועד לענייני ביקורת המדינה ולא היתי רצה ומקימה ועדת חקירה פרלמנטרית, בטח לא בשלב הזה, לפני שביקורת המדינה ומבקר המדינה בפניה מסודרת בודקים את הנושא.</w:t>
      </w:r>
    </w:p>
    <w:p w14:paraId="02EA25D6" w14:textId="77777777" w:rsidR="00273B45" w:rsidRPr="00273B45" w:rsidRDefault="00273B45" w:rsidP="00273B45">
      <w:pPr>
        <w:bidi/>
        <w:rPr>
          <w:rFonts w:cs="David" w:hint="cs"/>
          <w:rtl/>
        </w:rPr>
      </w:pPr>
      <w:r w:rsidRPr="00273B45">
        <w:rPr>
          <w:rFonts w:cs="David"/>
          <w:rtl/>
        </w:rPr>
        <w:br w:type="page"/>
      </w:r>
    </w:p>
    <w:p w14:paraId="6BBA3D0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2C4683F" w14:textId="77777777" w:rsidR="00273B45" w:rsidRPr="00273B45" w:rsidRDefault="00273B45" w:rsidP="00273B45">
      <w:pPr>
        <w:bidi/>
        <w:rPr>
          <w:rFonts w:cs="David" w:hint="cs"/>
          <w:rtl/>
        </w:rPr>
      </w:pPr>
    </w:p>
    <w:p w14:paraId="23E031E6" w14:textId="77777777" w:rsidR="00273B45" w:rsidRPr="00273B45" w:rsidRDefault="00273B45" w:rsidP="00273B45">
      <w:pPr>
        <w:bidi/>
        <w:rPr>
          <w:rFonts w:cs="David" w:hint="cs"/>
          <w:rtl/>
        </w:rPr>
      </w:pPr>
      <w:r w:rsidRPr="00273B45">
        <w:rPr>
          <w:rFonts w:cs="David" w:hint="cs"/>
          <w:rtl/>
        </w:rPr>
        <w:tab/>
        <w:t>חבר הכנסת מיקי איתן, בבקשה.</w:t>
      </w:r>
    </w:p>
    <w:p w14:paraId="6AE70571" w14:textId="77777777" w:rsidR="00273B45" w:rsidRPr="00273B45" w:rsidRDefault="00273B45" w:rsidP="00273B45">
      <w:pPr>
        <w:bidi/>
        <w:rPr>
          <w:rFonts w:cs="David" w:hint="cs"/>
          <w:rtl/>
        </w:rPr>
      </w:pPr>
    </w:p>
    <w:p w14:paraId="3BC8A56E" w14:textId="77777777" w:rsidR="00273B45" w:rsidRPr="00273B45" w:rsidRDefault="00273B45" w:rsidP="00273B45">
      <w:pPr>
        <w:bidi/>
        <w:rPr>
          <w:rFonts w:cs="David" w:hint="cs"/>
          <w:rtl/>
        </w:rPr>
      </w:pPr>
    </w:p>
    <w:p w14:paraId="1B7F3DA9" w14:textId="77777777" w:rsidR="00273B45" w:rsidRPr="00273B45" w:rsidRDefault="00273B45" w:rsidP="00273B45">
      <w:pPr>
        <w:bidi/>
        <w:rPr>
          <w:rFonts w:cs="David" w:hint="cs"/>
          <w:rtl/>
        </w:rPr>
      </w:pPr>
      <w:r w:rsidRPr="00273B45">
        <w:rPr>
          <w:rFonts w:cs="David" w:hint="cs"/>
          <w:u w:val="single"/>
          <w:rtl/>
        </w:rPr>
        <w:t>מיכאל איתן:</w:t>
      </w:r>
    </w:p>
    <w:p w14:paraId="7B6D47EB" w14:textId="77777777" w:rsidR="00273B45" w:rsidRPr="00273B45" w:rsidRDefault="00273B45" w:rsidP="00273B45">
      <w:pPr>
        <w:bidi/>
        <w:rPr>
          <w:rFonts w:cs="David" w:hint="cs"/>
          <w:rtl/>
        </w:rPr>
      </w:pPr>
    </w:p>
    <w:p w14:paraId="2A6D062C" w14:textId="77777777" w:rsidR="00273B45" w:rsidRPr="00273B45" w:rsidRDefault="00273B45" w:rsidP="00273B45">
      <w:pPr>
        <w:bidi/>
        <w:rPr>
          <w:rFonts w:cs="David" w:hint="cs"/>
          <w:rtl/>
        </w:rPr>
      </w:pPr>
      <w:r w:rsidRPr="00273B45">
        <w:rPr>
          <w:rFonts w:cs="David" w:hint="cs"/>
          <w:rtl/>
        </w:rPr>
        <w:tab/>
        <w:t xml:space="preserve"> רבותיי, אני לא מבין איך כל כך הרבה אנשים יכולים לבזבז כל כך הרבה זמן על דבר כל כך מגוחך. ועדת החוקה, חוק ומשפט, יכולה מחר בבוקר </w:t>
      </w:r>
      <w:r w:rsidRPr="00273B45">
        <w:rPr>
          <w:rFonts w:cs="David"/>
          <w:rtl/>
        </w:rPr>
        <w:t>–</w:t>
      </w:r>
      <w:r w:rsidRPr="00273B45">
        <w:rPr>
          <w:rFonts w:cs="David" w:hint="cs"/>
          <w:rtl/>
        </w:rPr>
        <w:t xml:space="preserve"> אם אני הייתי יושב ראש, זה מה שהייתי עושה לכם, מקים ועדה בדיוק לכל העניין הזה ולא תהיה לה פחות סמכות. ועדת חקירה לבדיקת השילוב של המגזר הלא יהודי, או מיעוטים, בשירות המדינה.</w:t>
      </w:r>
    </w:p>
    <w:p w14:paraId="33928CF1" w14:textId="77777777" w:rsidR="00273B45" w:rsidRPr="00273B45" w:rsidRDefault="00273B45" w:rsidP="00273B45">
      <w:pPr>
        <w:bidi/>
        <w:rPr>
          <w:rFonts w:cs="David" w:hint="cs"/>
          <w:rtl/>
        </w:rPr>
      </w:pPr>
    </w:p>
    <w:p w14:paraId="1835D3EB" w14:textId="77777777" w:rsidR="00273B45" w:rsidRPr="00273B45" w:rsidRDefault="00273B45" w:rsidP="00273B45">
      <w:pPr>
        <w:bidi/>
        <w:ind w:firstLine="567"/>
        <w:rPr>
          <w:rFonts w:cs="David" w:hint="cs"/>
          <w:rtl/>
        </w:rPr>
      </w:pPr>
      <w:r w:rsidRPr="00273B45">
        <w:rPr>
          <w:rFonts w:cs="David" w:hint="cs"/>
          <w:rtl/>
        </w:rPr>
        <w:t xml:space="preserve"> זה נושא שקשור לוועדת החוקה, הוא מטופל על ידי ועדת החוקה, לוועדת החוקה יש את כל הסמכויות. ועדת החקירה המוצעת כאן אין לה אפילו חצי סמכות יותר ממה שיש לוועדת החוקה. </w:t>
      </w:r>
    </w:p>
    <w:p w14:paraId="640F9418" w14:textId="77777777" w:rsidR="00273B45" w:rsidRPr="00273B45" w:rsidRDefault="00273B45" w:rsidP="00273B45">
      <w:pPr>
        <w:bidi/>
        <w:ind w:firstLine="567"/>
        <w:rPr>
          <w:rFonts w:cs="David" w:hint="cs"/>
          <w:rtl/>
        </w:rPr>
      </w:pPr>
    </w:p>
    <w:p w14:paraId="44B13FA0" w14:textId="77777777" w:rsidR="00273B45" w:rsidRPr="00273B45" w:rsidRDefault="00273B45" w:rsidP="00273B45">
      <w:pPr>
        <w:bidi/>
        <w:ind w:firstLine="567"/>
        <w:rPr>
          <w:rFonts w:cs="David" w:hint="cs"/>
          <w:rtl/>
        </w:rPr>
      </w:pPr>
      <w:r w:rsidRPr="00273B45">
        <w:rPr>
          <w:rFonts w:cs="David" w:hint="cs"/>
          <w:rtl/>
        </w:rPr>
        <w:t xml:space="preserve">כאן כותבים תקנונים ואנשים מתפלספים, מבזבזים זמן כשהכל שטויות. מה יש כאן? יש כא רק דבר אחד, וזה הפוליטיקה. כשבא חבר כנסת ורוצה לקדם נושא והוא לא יושב ראש ועדת החוקה, הוא רוצה קרדיט, אז הוא מתחיל לארגן ואז הוא אומר: בואו נקים ועדת חקירה. מה זה ועדת חקירה? </w:t>
      </w:r>
    </w:p>
    <w:p w14:paraId="5EE2ADF9" w14:textId="77777777" w:rsidR="00273B45" w:rsidRPr="00273B45" w:rsidRDefault="00273B45" w:rsidP="00273B45">
      <w:pPr>
        <w:bidi/>
        <w:ind w:firstLine="567"/>
        <w:rPr>
          <w:rFonts w:cs="David" w:hint="cs"/>
          <w:rtl/>
        </w:rPr>
      </w:pPr>
    </w:p>
    <w:p w14:paraId="393902EC" w14:textId="77777777" w:rsidR="00273B45" w:rsidRPr="00273B45" w:rsidRDefault="00273B45" w:rsidP="00273B45">
      <w:pPr>
        <w:bidi/>
        <w:ind w:firstLine="567"/>
        <w:rPr>
          <w:rFonts w:cs="David" w:hint="cs"/>
          <w:rtl/>
        </w:rPr>
      </w:pPr>
      <w:r w:rsidRPr="00273B45">
        <w:rPr>
          <w:rFonts w:cs="David" w:hint="cs"/>
          <w:rtl/>
        </w:rPr>
        <w:t xml:space="preserve">צודק יושב ראש ועדת החוקה: יש ועדת חוקה שזה תפקידה ויש לה את כל הסמכויות ואתם לא נותנים לאף ועדה שום סמכות נוספת. אם אתם בכל אופן רוצים משהו, יש ועדה מיוחדת </w:t>
      </w:r>
      <w:r w:rsidRPr="00273B45">
        <w:rPr>
          <w:rFonts w:cs="David"/>
          <w:rtl/>
        </w:rPr>
        <w:t>–</w:t>
      </w:r>
      <w:r w:rsidRPr="00273B45">
        <w:rPr>
          <w:rFonts w:cs="David" w:hint="cs"/>
          <w:rtl/>
        </w:rPr>
        <w:t xml:space="preserve"> תקימו ועדה מיוחדת. אי אפשר לעשות צחוק עם הביטוי הזה ולעשות ממנו זילות של ועדת חקירה, כשאין כאן שום חקירה.</w:t>
      </w:r>
    </w:p>
    <w:p w14:paraId="5B31ECED" w14:textId="77777777" w:rsidR="00273B45" w:rsidRPr="00273B45" w:rsidRDefault="00273B45" w:rsidP="00273B45">
      <w:pPr>
        <w:bidi/>
        <w:rPr>
          <w:rFonts w:cs="David" w:hint="cs"/>
          <w:rtl/>
        </w:rPr>
      </w:pPr>
    </w:p>
    <w:p w14:paraId="255B2E1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6041B12" w14:textId="77777777" w:rsidR="00273B45" w:rsidRPr="00273B45" w:rsidRDefault="00273B45" w:rsidP="00273B45">
      <w:pPr>
        <w:bidi/>
        <w:rPr>
          <w:rFonts w:cs="David" w:hint="cs"/>
          <w:rtl/>
        </w:rPr>
      </w:pPr>
    </w:p>
    <w:p w14:paraId="568F5EE6" w14:textId="77777777" w:rsidR="00273B45" w:rsidRPr="00273B45" w:rsidRDefault="00273B45" w:rsidP="00273B45">
      <w:pPr>
        <w:bidi/>
        <w:rPr>
          <w:rFonts w:cs="David" w:hint="cs"/>
          <w:rtl/>
        </w:rPr>
      </w:pPr>
      <w:r w:rsidRPr="00273B45">
        <w:rPr>
          <w:rFonts w:cs="David" w:hint="cs"/>
          <w:rtl/>
        </w:rPr>
        <w:tab/>
        <w:t>יולי אדלשטיין, בבקשה.</w:t>
      </w:r>
      <w:r w:rsidRPr="00273B45">
        <w:rPr>
          <w:rFonts w:cs="David" w:hint="cs"/>
          <w:rtl/>
        </w:rPr>
        <w:tab/>
      </w:r>
    </w:p>
    <w:p w14:paraId="553883D5" w14:textId="77777777" w:rsidR="00273B45" w:rsidRPr="00273B45" w:rsidRDefault="00273B45" w:rsidP="00273B45">
      <w:pPr>
        <w:bidi/>
        <w:rPr>
          <w:rFonts w:cs="David" w:hint="cs"/>
          <w:rtl/>
        </w:rPr>
      </w:pPr>
    </w:p>
    <w:p w14:paraId="742659E4" w14:textId="77777777" w:rsidR="00273B45" w:rsidRPr="00273B45" w:rsidRDefault="00273B45" w:rsidP="00273B45">
      <w:pPr>
        <w:bidi/>
        <w:rPr>
          <w:rFonts w:cs="David" w:hint="cs"/>
          <w:u w:val="single"/>
          <w:rtl/>
        </w:rPr>
      </w:pPr>
      <w:r w:rsidRPr="00273B45">
        <w:rPr>
          <w:rFonts w:cs="David" w:hint="cs"/>
          <w:u w:val="single"/>
          <w:rtl/>
        </w:rPr>
        <w:t>יולי יואל אדלשטיין:</w:t>
      </w:r>
    </w:p>
    <w:p w14:paraId="7E538605" w14:textId="77777777" w:rsidR="00273B45" w:rsidRPr="00273B45" w:rsidRDefault="00273B45" w:rsidP="00273B45">
      <w:pPr>
        <w:bidi/>
        <w:rPr>
          <w:rFonts w:cs="David" w:hint="cs"/>
          <w:rtl/>
        </w:rPr>
      </w:pPr>
    </w:p>
    <w:p w14:paraId="65497A4E" w14:textId="77777777" w:rsidR="00273B45" w:rsidRPr="00273B45" w:rsidRDefault="00273B45" w:rsidP="00273B45">
      <w:pPr>
        <w:bidi/>
        <w:rPr>
          <w:rFonts w:cs="David" w:hint="cs"/>
          <w:rtl/>
        </w:rPr>
      </w:pPr>
      <w:r w:rsidRPr="00273B45">
        <w:rPr>
          <w:rFonts w:cs="David" w:hint="cs"/>
          <w:rtl/>
        </w:rPr>
        <w:tab/>
        <w:t xml:space="preserve">אני מוותר לחבר הכנסת ריבלין.  </w:t>
      </w:r>
    </w:p>
    <w:p w14:paraId="4EE5F25A" w14:textId="77777777" w:rsidR="00273B45" w:rsidRPr="00273B45" w:rsidRDefault="00273B45" w:rsidP="00273B45">
      <w:pPr>
        <w:bidi/>
        <w:rPr>
          <w:rFonts w:cs="David" w:hint="cs"/>
          <w:rtl/>
        </w:rPr>
      </w:pPr>
    </w:p>
    <w:p w14:paraId="668F55BD" w14:textId="77777777" w:rsidR="00273B45" w:rsidRPr="00273B45" w:rsidRDefault="00273B45" w:rsidP="00273B45">
      <w:pPr>
        <w:bidi/>
        <w:rPr>
          <w:rFonts w:cs="David" w:hint="cs"/>
          <w:rtl/>
        </w:rPr>
      </w:pPr>
      <w:r w:rsidRPr="00273B45">
        <w:rPr>
          <w:rFonts w:cs="David" w:hint="cs"/>
          <w:u w:val="single"/>
          <w:rtl/>
        </w:rPr>
        <w:t>ראובן ריבלין:</w:t>
      </w:r>
    </w:p>
    <w:p w14:paraId="23D914D8" w14:textId="77777777" w:rsidR="00273B45" w:rsidRPr="00273B45" w:rsidRDefault="00273B45" w:rsidP="00273B45">
      <w:pPr>
        <w:bidi/>
        <w:rPr>
          <w:rFonts w:cs="David" w:hint="cs"/>
          <w:rtl/>
        </w:rPr>
      </w:pPr>
    </w:p>
    <w:p w14:paraId="5A016C7F" w14:textId="77777777" w:rsidR="00273B45" w:rsidRPr="00273B45" w:rsidRDefault="00273B45" w:rsidP="00273B45">
      <w:pPr>
        <w:bidi/>
        <w:rPr>
          <w:rFonts w:cs="David" w:hint="cs"/>
          <w:rtl/>
        </w:rPr>
      </w:pPr>
      <w:r w:rsidRPr="00273B45">
        <w:rPr>
          <w:rFonts w:cs="David" w:hint="cs"/>
          <w:rtl/>
        </w:rPr>
        <w:tab/>
        <w:t xml:space="preserve">אני רוצה רק להעיר לחבר הכנסת איתן דבר אחד: הנושא עלה לדיון על פי בקשת חבר כנסת במליאה, וחברי הכנסת </w:t>
      </w:r>
      <w:r w:rsidRPr="00273B45">
        <w:rPr>
          <w:rFonts w:cs="David"/>
          <w:rtl/>
        </w:rPr>
        <w:t>–</w:t>
      </w:r>
      <w:r w:rsidRPr="00273B45">
        <w:rPr>
          <w:rFonts w:cs="David" w:hint="cs"/>
          <w:rtl/>
        </w:rPr>
        <w:t xml:space="preserve"> את המושכלות שאתה מביא </w:t>
      </w:r>
      <w:r w:rsidRPr="00273B45">
        <w:rPr>
          <w:rFonts w:cs="David"/>
          <w:rtl/>
        </w:rPr>
        <w:t>–</w:t>
      </w:r>
      <w:r w:rsidRPr="00273B45">
        <w:rPr>
          <w:rFonts w:cs="David" w:hint="cs"/>
          <w:rtl/>
        </w:rPr>
        <w:t xml:space="preserve"> לא באו להביע בהצבעה. הם היו יכולים בהצעה לסדר שהיתה רשומה לסדר היום להצביע נגד הקמת ועדת חקירה. </w:t>
      </w:r>
    </w:p>
    <w:p w14:paraId="03AC2FAA" w14:textId="77777777" w:rsidR="00273B45" w:rsidRPr="00273B45" w:rsidRDefault="00273B45" w:rsidP="00273B45">
      <w:pPr>
        <w:bidi/>
        <w:rPr>
          <w:rFonts w:cs="David" w:hint="cs"/>
          <w:rtl/>
        </w:rPr>
      </w:pPr>
    </w:p>
    <w:p w14:paraId="7FAD32F8" w14:textId="77777777" w:rsidR="00273B45" w:rsidRPr="00273B45" w:rsidRDefault="00273B45" w:rsidP="00273B45">
      <w:pPr>
        <w:bidi/>
        <w:rPr>
          <w:rFonts w:cs="David" w:hint="cs"/>
          <w:rtl/>
        </w:rPr>
      </w:pPr>
      <w:r w:rsidRPr="00273B45">
        <w:rPr>
          <w:rFonts w:cs="David" w:hint="cs"/>
          <w:u w:val="single"/>
          <w:rtl/>
        </w:rPr>
        <w:t>מיכאל איתן:</w:t>
      </w:r>
    </w:p>
    <w:p w14:paraId="3289465C" w14:textId="77777777" w:rsidR="00273B45" w:rsidRPr="00273B45" w:rsidRDefault="00273B45" w:rsidP="00273B45">
      <w:pPr>
        <w:bidi/>
        <w:rPr>
          <w:rFonts w:cs="David" w:hint="cs"/>
          <w:rtl/>
        </w:rPr>
      </w:pPr>
    </w:p>
    <w:p w14:paraId="575D1169" w14:textId="77777777" w:rsidR="00273B45" w:rsidRPr="00273B45" w:rsidRDefault="00273B45" w:rsidP="00273B45">
      <w:pPr>
        <w:bidi/>
        <w:rPr>
          <w:rFonts w:cs="David" w:hint="cs"/>
          <w:rtl/>
        </w:rPr>
      </w:pPr>
      <w:r w:rsidRPr="00273B45">
        <w:rPr>
          <w:rFonts w:cs="David" w:hint="cs"/>
          <w:rtl/>
        </w:rPr>
        <w:tab/>
        <w:t xml:space="preserve"> צריך  לשנות את החוק, רובי, או לתת לוועדת החקירה סמכויות - - -</w:t>
      </w:r>
    </w:p>
    <w:p w14:paraId="2871C8C1" w14:textId="77777777" w:rsidR="00273B45" w:rsidRPr="00273B45" w:rsidRDefault="00273B45" w:rsidP="00273B45">
      <w:pPr>
        <w:bidi/>
        <w:rPr>
          <w:rFonts w:cs="David" w:hint="cs"/>
          <w:rtl/>
        </w:rPr>
      </w:pPr>
    </w:p>
    <w:p w14:paraId="302F6543" w14:textId="77777777" w:rsidR="00273B45" w:rsidRPr="00273B45" w:rsidRDefault="00273B45" w:rsidP="00273B45">
      <w:pPr>
        <w:bidi/>
        <w:rPr>
          <w:rFonts w:cs="David" w:hint="cs"/>
          <w:rtl/>
        </w:rPr>
      </w:pPr>
      <w:r w:rsidRPr="00273B45">
        <w:rPr>
          <w:rFonts w:cs="David" w:hint="cs"/>
          <w:u w:val="single"/>
          <w:rtl/>
        </w:rPr>
        <w:t>ראובן ריבלין:</w:t>
      </w:r>
    </w:p>
    <w:p w14:paraId="254C8A51" w14:textId="77777777" w:rsidR="00273B45" w:rsidRPr="00273B45" w:rsidRDefault="00273B45" w:rsidP="00273B45">
      <w:pPr>
        <w:bidi/>
        <w:rPr>
          <w:rFonts w:cs="David" w:hint="cs"/>
          <w:rtl/>
        </w:rPr>
      </w:pPr>
    </w:p>
    <w:p w14:paraId="04630A24" w14:textId="77777777" w:rsidR="00273B45" w:rsidRPr="00273B45" w:rsidRDefault="00273B45" w:rsidP="00273B45">
      <w:pPr>
        <w:bidi/>
        <w:rPr>
          <w:rFonts w:cs="David" w:hint="cs"/>
          <w:rtl/>
        </w:rPr>
      </w:pPr>
      <w:r w:rsidRPr="00273B45">
        <w:rPr>
          <w:rFonts w:cs="David" w:hint="cs"/>
          <w:rtl/>
        </w:rPr>
        <w:tab/>
        <w:t xml:space="preserve"> אני רציתי להצביע ולא הספקתי להצביע, הייתי מצביע בעד. אבל יכלו אנשים שרצו נגד להצביע נגד. לא לבוא לוועדה ולבטל את החלטות המליאה משום שהן לא הגיוניות. </w:t>
      </w:r>
    </w:p>
    <w:p w14:paraId="6688A9D8" w14:textId="77777777" w:rsidR="00273B45" w:rsidRPr="00273B45" w:rsidRDefault="00273B45" w:rsidP="00273B45">
      <w:pPr>
        <w:bidi/>
        <w:rPr>
          <w:rFonts w:cs="David" w:hint="cs"/>
          <w:rtl/>
        </w:rPr>
      </w:pPr>
    </w:p>
    <w:p w14:paraId="23E8A819" w14:textId="77777777" w:rsidR="00273B45" w:rsidRPr="00273B45" w:rsidRDefault="00273B45" w:rsidP="00273B45">
      <w:pPr>
        <w:bidi/>
        <w:rPr>
          <w:rFonts w:cs="David" w:hint="cs"/>
          <w:rtl/>
        </w:rPr>
      </w:pPr>
      <w:r w:rsidRPr="00273B45">
        <w:rPr>
          <w:rFonts w:cs="David" w:hint="cs"/>
          <w:rtl/>
        </w:rPr>
        <w:tab/>
        <w:t>בכנסת הקודמת היה על סדר היום הנושא של פינוי-פיצוי, ונדרשה ועדת חקירה שעברה על ידי המליאה, בנושא פינוי גוש קטיף. אז עמדתי על כך, כיושב ראש הכנסת, שהוועדה הזאת תהיה ועדת חוץ וביטחון ושאליה יצורף מגיש הבקשה. אכן, יובל שטייניץ קבע שוועדת חוץ וביטחון תשמש כוועדת חקירה, צירף את החבר ואיפשר לו לעמוד בראש ועדת המשנה הזו.</w:t>
      </w:r>
    </w:p>
    <w:p w14:paraId="2F859EC0" w14:textId="77777777" w:rsidR="00273B45" w:rsidRPr="00273B45" w:rsidRDefault="00273B45" w:rsidP="00273B45">
      <w:pPr>
        <w:bidi/>
        <w:rPr>
          <w:rFonts w:cs="David" w:hint="cs"/>
          <w:rtl/>
        </w:rPr>
      </w:pPr>
    </w:p>
    <w:p w14:paraId="3427F328" w14:textId="77777777" w:rsidR="00273B45" w:rsidRPr="00273B45" w:rsidRDefault="00273B45" w:rsidP="00273B45">
      <w:pPr>
        <w:bidi/>
        <w:ind w:firstLine="567"/>
        <w:rPr>
          <w:rFonts w:cs="David" w:hint="cs"/>
          <w:rtl/>
        </w:rPr>
      </w:pPr>
      <w:r w:rsidRPr="00273B45">
        <w:rPr>
          <w:rFonts w:cs="David" w:hint="cs"/>
          <w:rtl/>
        </w:rPr>
        <w:t xml:space="preserve">אני מציע שבאמת המציע, שזכה ברוב במליאה, יסכים להקמת הוועדה שהוא ביקש באמצעות ועדת הכנסת המוסמכת </w:t>
      </w:r>
      <w:r w:rsidRPr="00273B45">
        <w:rPr>
          <w:rFonts w:cs="David"/>
          <w:rtl/>
        </w:rPr>
        <w:t>–</w:t>
      </w:r>
      <w:r w:rsidRPr="00273B45">
        <w:rPr>
          <w:rFonts w:cs="David" w:hint="cs"/>
          <w:rtl/>
        </w:rPr>
        <w:t xml:space="preserve"> ועדת החוקה </w:t>
      </w:r>
      <w:r w:rsidRPr="00273B45">
        <w:rPr>
          <w:rFonts w:cs="David"/>
          <w:rtl/>
        </w:rPr>
        <w:t>–</w:t>
      </w:r>
      <w:r w:rsidRPr="00273B45">
        <w:rPr>
          <w:rFonts w:cs="David" w:hint="cs"/>
          <w:rtl/>
        </w:rPr>
        <w:t xml:space="preserve"> אנחנו נחליט שהוא מצורף לוועדה ונבקש מיושב ראש ועדת החוקה לאפשר לו לישב בראש הוועדה. </w:t>
      </w:r>
    </w:p>
    <w:p w14:paraId="7BA82357" w14:textId="77777777" w:rsidR="00273B45" w:rsidRPr="00273B45" w:rsidRDefault="00273B45" w:rsidP="00273B45">
      <w:pPr>
        <w:bidi/>
        <w:ind w:firstLine="567"/>
        <w:rPr>
          <w:rFonts w:cs="David" w:hint="cs"/>
          <w:rtl/>
        </w:rPr>
      </w:pPr>
    </w:p>
    <w:p w14:paraId="7C60AA53" w14:textId="77777777" w:rsidR="00273B45" w:rsidRPr="00273B45" w:rsidRDefault="00273B45" w:rsidP="00273B45">
      <w:pPr>
        <w:bidi/>
        <w:ind w:firstLine="567"/>
        <w:rPr>
          <w:rFonts w:cs="David" w:hint="cs"/>
          <w:rtl/>
        </w:rPr>
      </w:pPr>
      <w:r w:rsidRPr="00273B45">
        <w:rPr>
          <w:rFonts w:cs="David" w:hint="cs"/>
          <w:rtl/>
        </w:rPr>
        <w:t>זו ההצעה, ואני חושב שהיא אלגנטית, לפיתרון הבעיה.</w:t>
      </w:r>
    </w:p>
    <w:p w14:paraId="23733DBF" w14:textId="77777777" w:rsidR="00273B45" w:rsidRPr="00273B45" w:rsidRDefault="00273B45" w:rsidP="00273B45">
      <w:pPr>
        <w:bidi/>
        <w:ind w:firstLine="567"/>
        <w:rPr>
          <w:rFonts w:cs="David" w:hint="cs"/>
          <w:rtl/>
        </w:rPr>
      </w:pPr>
    </w:p>
    <w:p w14:paraId="17148B27"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A2B0494" w14:textId="77777777" w:rsidR="00273B45" w:rsidRPr="00273B45" w:rsidRDefault="00273B45" w:rsidP="00273B45">
      <w:pPr>
        <w:bidi/>
        <w:ind w:firstLine="567"/>
        <w:rPr>
          <w:rFonts w:cs="David" w:hint="cs"/>
          <w:rtl/>
        </w:rPr>
      </w:pPr>
    </w:p>
    <w:p w14:paraId="2F5B5817" w14:textId="77777777" w:rsidR="00273B45" w:rsidRPr="00273B45" w:rsidRDefault="00273B45" w:rsidP="00273B45">
      <w:pPr>
        <w:bidi/>
        <w:ind w:firstLine="567"/>
        <w:rPr>
          <w:rFonts w:cs="David" w:hint="cs"/>
          <w:rtl/>
        </w:rPr>
      </w:pPr>
      <w:r w:rsidRPr="00273B45">
        <w:rPr>
          <w:rFonts w:cs="David" w:hint="cs"/>
          <w:rtl/>
        </w:rPr>
        <w:t>חברת הכנסת נאדיה חילו.</w:t>
      </w:r>
    </w:p>
    <w:p w14:paraId="5E4F3848" w14:textId="77777777" w:rsidR="00273B45" w:rsidRPr="00273B45" w:rsidRDefault="00273B45" w:rsidP="00273B45">
      <w:pPr>
        <w:bidi/>
        <w:rPr>
          <w:rFonts w:cs="David" w:hint="cs"/>
          <w:rtl/>
        </w:rPr>
      </w:pPr>
    </w:p>
    <w:p w14:paraId="202EF867" w14:textId="77777777" w:rsidR="00273B45" w:rsidRPr="00273B45" w:rsidRDefault="00273B45" w:rsidP="00273B45">
      <w:pPr>
        <w:pStyle w:val="Heading5"/>
        <w:jc w:val="left"/>
        <w:rPr>
          <w:rFonts w:hint="cs"/>
          <w:rtl/>
        </w:rPr>
      </w:pPr>
      <w:r w:rsidRPr="00273B45">
        <w:rPr>
          <w:rFonts w:hint="cs"/>
          <w:u w:val="single"/>
          <w:rtl/>
        </w:rPr>
        <w:t>נאדיה חילו:</w:t>
      </w:r>
    </w:p>
    <w:p w14:paraId="44FC3D84" w14:textId="77777777" w:rsidR="00273B45" w:rsidRPr="00273B45" w:rsidRDefault="00273B45" w:rsidP="00273B45">
      <w:pPr>
        <w:pStyle w:val="Heading5"/>
        <w:jc w:val="left"/>
        <w:rPr>
          <w:rFonts w:hint="cs"/>
          <w:rtl/>
        </w:rPr>
      </w:pPr>
    </w:p>
    <w:p w14:paraId="1BD0D057" w14:textId="77777777" w:rsidR="00273B45" w:rsidRPr="00273B45" w:rsidRDefault="00273B45" w:rsidP="00273B45">
      <w:pPr>
        <w:bidi/>
        <w:rPr>
          <w:rFonts w:cs="David" w:hint="cs"/>
          <w:rtl/>
        </w:rPr>
      </w:pPr>
      <w:r w:rsidRPr="00273B45">
        <w:rPr>
          <w:rFonts w:cs="David" w:hint="cs"/>
          <w:rtl/>
        </w:rPr>
        <w:tab/>
        <w:t xml:space="preserve"> אני חושבת שההצעה להקים מסגרת ועדת חקירה היא מאוד נכונה. יש לה אחיזה במציאות מסוימת. הרי יש לנו מציאות ואף אחד לא יכול להתעלם ממנה, לטמון את ראשו ולא לראות את המספרים שבאמת זועקים, שהרבה מאוד אקדמאיים עם יכולות מקצועיות, אנשים ראויים, לא נקלטים. זו המציאות. הם בחוץ. ההשכלה הולכת ועולה. </w:t>
      </w:r>
    </w:p>
    <w:p w14:paraId="34D555D9" w14:textId="77777777" w:rsidR="00273B45" w:rsidRPr="00273B45" w:rsidRDefault="00273B45" w:rsidP="00273B45">
      <w:pPr>
        <w:bidi/>
        <w:rPr>
          <w:rFonts w:cs="David" w:hint="cs"/>
          <w:rtl/>
        </w:rPr>
      </w:pPr>
    </w:p>
    <w:p w14:paraId="774B412B" w14:textId="77777777" w:rsidR="00273B45" w:rsidRPr="00273B45" w:rsidRDefault="00273B45" w:rsidP="00273B45">
      <w:pPr>
        <w:bidi/>
        <w:ind w:firstLine="567"/>
        <w:rPr>
          <w:rFonts w:cs="David" w:hint="cs"/>
          <w:rtl/>
        </w:rPr>
      </w:pPr>
      <w:r w:rsidRPr="00273B45">
        <w:rPr>
          <w:rFonts w:cs="David" w:hint="cs"/>
          <w:rtl/>
        </w:rPr>
        <w:t xml:space="preserve">לכן אני חושבת שההחלטה היא נכונה ואם המציע יקבל את היוזמה שהוצעה פה על ידי יושב ראש הכנסת הקודם, אני אתמוך, אם תהיה הסכמה על היוזמה ועל ההצעה האחרת.  </w:t>
      </w:r>
    </w:p>
    <w:p w14:paraId="1D0FF892" w14:textId="77777777" w:rsidR="00273B45" w:rsidRPr="00273B45" w:rsidRDefault="00273B45" w:rsidP="00273B45">
      <w:pPr>
        <w:bidi/>
        <w:ind w:firstLine="567"/>
        <w:rPr>
          <w:rFonts w:cs="David" w:hint="cs"/>
          <w:rtl/>
        </w:rPr>
      </w:pPr>
    </w:p>
    <w:p w14:paraId="08BFCCE3"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123DDC2" w14:textId="77777777" w:rsidR="00273B45" w:rsidRPr="00273B45" w:rsidRDefault="00273B45" w:rsidP="00273B45">
      <w:pPr>
        <w:bidi/>
        <w:rPr>
          <w:rFonts w:cs="David" w:hint="cs"/>
          <w:rtl/>
        </w:rPr>
      </w:pPr>
    </w:p>
    <w:p w14:paraId="17FF2549" w14:textId="77777777" w:rsidR="00273B45" w:rsidRPr="00273B45" w:rsidRDefault="00273B45" w:rsidP="00273B45">
      <w:pPr>
        <w:bidi/>
        <w:rPr>
          <w:rFonts w:cs="David" w:hint="cs"/>
          <w:rtl/>
        </w:rPr>
      </w:pPr>
      <w:r w:rsidRPr="00273B45">
        <w:rPr>
          <w:rFonts w:cs="David" w:hint="cs"/>
          <w:rtl/>
        </w:rPr>
        <w:tab/>
        <w:t>חבר הכנסת מילר.</w:t>
      </w:r>
    </w:p>
    <w:p w14:paraId="324611C6" w14:textId="77777777" w:rsidR="00273B45" w:rsidRPr="00273B45" w:rsidRDefault="00273B45" w:rsidP="00273B45">
      <w:pPr>
        <w:bidi/>
        <w:rPr>
          <w:rFonts w:cs="David" w:hint="cs"/>
          <w:rtl/>
        </w:rPr>
      </w:pPr>
    </w:p>
    <w:p w14:paraId="4524B1DF" w14:textId="77777777" w:rsidR="00273B45" w:rsidRPr="00273B45" w:rsidRDefault="00273B45" w:rsidP="00273B45">
      <w:pPr>
        <w:bidi/>
        <w:rPr>
          <w:rFonts w:cs="David" w:hint="cs"/>
          <w:rtl/>
        </w:rPr>
      </w:pPr>
      <w:r w:rsidRPr="00273B45">
        <w:rPr>
          <w:rFonts w:cs="David" w:hint="cs"/>
          <w:u w:val="single"/>
          <w:rtl/>
        </w:rPr>
        <w:t>אלכס מילר:</w:t>
      </w:r>
    </w:p>
    <w:p w14:paraId="2BC882CB" w14:textId="77777777" w:rsidR="00273B45" w:rsidRPr="00273B45" w:rsidRDefault="00273B45" w:rsidP="00273B45">
      <w:pPr>
        <w:bidi/>
        <w:rPr>
          <w:rFonts w:cs="David" w:hint="cs"/>
          <w:rtl/>
        </w:rPr>
      </w:pPr>
    </w:p>
    <w:p w14:paraId="464E63DD" w14:textId="77777777" w:rsidR="00273B45" w:rsidRPr="00273B45" w:rsidRDefault="00273B45" w:rsidP="00273B45">
      <w:pPr>
        <w:bidi/>
        <w:rPr>
          <w:rFonts w:cs="David" w:hint="cs"/>
          <w:rtl/>
        </w:rPr>
      </w:pPr>
      <w:r w:rsidRPr="00273B45">
        <w:rPr>
          <w:rFonts w:cs="David" w:hint="cs"/>
          <w:rtl/>
        </w:rPr>
        <w:tab/>
        <w:t xml:space="preserve">אנחנו לא נוכל לתמוך בשום קונסטלציה שמליאת ועדת חקירה תופיע בתוך הדבר הזה. אם יושב ראש ועדת החוקה מקים ועדת משנה, אין לנו שום בעיה עם זה. </w:t>
      </w:r>
    </w:p>
    <w:p w14:paraId="4859DF04" w14:textId="77777777" w:rsidR="00273B45" w:rsidRPr="00273B45" w:rsidRDefault="00273B45" w:rsidP="00273B45">
      <w:pPr>
        <w:bidi/>
        <w:rPr>
          <w:rFonts w:cs="David" w:hint="cs"/>
          <w:rtl/>
        </w:rPr>
      </w:pPr>
    </w:p>
    <w:p w14:paraId="3ACD6C1A" w14:textId="77777777" w:rsidR="00273B45" w:rsidRPr="00273B45" w:rsidRDefault="00273B45" w:rsidP="00273B45">
      <w:pPr>
        <w:bidi/>
        <w:ind w:firstLine="567"/>
        <w:rPr>
          <w:rFonts w:cs="David" w:hint="cs"/>
          <w:rtl/>
        </w:rPr>
      </w:pPr>
      <w:r w:rsidRPr="00273B45">
        <w:rPr>
          <w:rFonts w:cs="David" w:hint="cs"/>
          <w:rtl/>
        </w:rPr>
        <w:t xml:space="preserve">ועדת חקירה </w:t>
      </w:r>
      <w:r w:rsidRPr="00273B45">
        <w:rPr>
          <w:rFonts w:cs="David"/>
          <w:rtl/>
        </w:rPr>
        <w:t>–</w:t>
      </w:r>
      <w:r w:rsidRPr="00273B45">
        <w:rPr>
          <w:rFonts w:cs="David" w:hint="cs"/>
          <w:rtl/>
        </w:rPr>
        <w:t xml:space="preserve"> אין שום סיכוי.</w:t>
      </w:r>
    </w:p>
    <w:p w14:paraId="75B8FE81" w14:textId="77777777" w:rsidR="00273B45" w:rsidRPr="00273B45" w:rsidRDefault="00273B45" w:rsidP="00273B45">
      <w:pPr>
        <w:bidi/>
        <w:rPr>
          <w:rFonts w:cs="David" w:hint="cs"/>
          <w:rtl/>
        </w:rPr>
      </w:pPr>
    </w:p>
    <w:p w14:paraId="55088BA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3E18790" w14:textId="77777777" w:rsidR="00273B45" w:rsidRPr="00273B45" w:rsidRDefault="00273B45" w:rsidP="00273B45">
      <w:pPr>
        <w:bidi/>
        <w:rPr>
          <w:rFonts w:cs="David" w:hint="cs"/>
          <w:rtl/>
        </w:rPr>
      </w:pPr>
    </w:p>
    <w:p w14:paraId="3E1A849E" w14:textId="77777777" w:rsidR="00273B45" w:rsidRPr="00273B45" w:rsidRDefault="00273B45" w:rsidP="00273B45">
      <w:pPr>
        <w:bidi/>
        <w:rPr>
          <w:rFonts w:cs="David" w:hint="cs"/>
          <w:rtl/>
        </w:rPr>
      </w:pPr>
      <w:r w:rsidRPr="00273B45">
        <w:rPr>
          <w:rFonts w:cs="David" w:hint="cs"/>
          <w:rtl/>
        </w:rPr>
        <w:tab/>
        <w:t>חבר הכנסת בן ששון.</w:t>
      </w:r>
    </w:p>
    <w:p w14:paraId="1A5E6B0E" w14:textId="77777777" w:rsidR="00273B45" w:rsidRPr="00273B45" w:rsidRDefault="00273B45" w:rsidP="00273B45">
      <w:pPr>
        <w:bidi/>
        <w:rPr>
          <w:rFonts w:cs="David" w:hint="cs"/>
          <w:rtl/>
        </w:rPr>
      </w:pPr>
    </w:p>
    <w:p w14:paraId="333DC0C4" w14:textId="77777777" w:rsidR="00273B45" w:rsidRPr="00273B45" w:rsidRDefault="00273B45" w:rsidP="00273B45">
      <w:pPr>
        <w:pStyle w:val="Heading5"/>
        <w:jc w:val="left"/>
        <w:rPr>
          <w:rFonts w:hint="cs"/>
          <w:rtl/>
        </w:rPr>
      </w:pPr>
      <w:r w:rsidRPr="00273B45">
        <w:rPr>
          <w:rFonts w:hint="cs"/>
          <w:u w:val="single"/>
          <w:rtl/>
        </w:rPr>
        <w:t>מנחם בן-ששון:</w:t>
      </w:r>
    </w:p>
    <w:p w14:paraId="63190062" w14:textId="77777777" w:rsidR="00273B45" w:rsidRPr="00273B45" w:rsidRDefault="00273B45" w:rsidP="00273B45">
      <w:pPr>
        <w:pStyle w:val="Heading5"/>
        <w:jc w:val="left"/>
        <w:rPr>
          <w:rFonts w:hint="cs"/>
          <w:rtl/>
        </w:rPr>
      </w:pPr>
    </w:p>
    <w:p w14:paraId="51309FFE" w14:textId="77777777" w:rsidR="00273B45" w:rsidRPr="00273B45" w:rsidRDefault="00273B45" w:rsidP="00273B45">
      <w:pPr>
        <w:bidi/>
        <w:rPr>
          <w:rFonts w:cs="David" w:hint="cs"/>
          <w:rtl/>
        </w:rPr>
      </w:pPr>
      <w:r w:rsidRPr="00273B45">
        <w:rPr>
          <w:rFonts w:cs="David" w:hint="cs"/>
          <w:rtl/>
        </w:rPr>
        <w:tab/>
        <w:t xml:space="preserve">אני נאמן לשיטת העבודה ואתם שמעתם את זה שלוש פעמים. אם הייעוץ המשפטי יגיד לי שאני יכול לעשות את זה בתוך הוועדה, ובתוך הוועדה  יש לנו חבר </w:t>
      </w:r>
      <w:r w:rsidRPr="00273B45">
        <w:rPr>
          <w:rFonts w:cs="David"/>
          <w:rtl/>
        </w:rPr>
        <w:t>–</w:t>
      </w:r>
      <w:r w:rsidRPr="00273B45">
        <w:rPr>
          <w:rFonts w:cs="David" w:hint="cs"/>
          <w:rtl/>
        </w:rPr>
        <w:t xml:space="preserve"> אני כבר חשבתי להציע שחבר הכנסת טלב אלסאנע  יהיה יושב ראש הועדה - - -</w:t>
      </w:r>
    </w:p>
    <w:p w14:paraId="5176BECB" w14:textId="77777777" w:rsidR="00273B45" w:rsidRPr="00273B45" w:rsidRDefault="00273B45" w:rsidP="00273B45">
      <w:pPr>
        <w:bidi/>
        <w:rPr>
          <w:rFonts w:cs="David" w:hint="cs"/>
          <w:rtl/>
        </w:rPr>
      </w:pPr>
    </w:p>
    <w:p w14:paraId="538264AF" w14:textId="77777777" w:rsidR="00273B45" w:rsidRPr="00273B45" w:rsidRDefault="00273B45" w:rsidP="00273B45">
      <w:pPr>
        <w:bidi/>
        <w:rPr>
          <w:rFonts w:cs="David" w:hint="cs"/>
          <w:rtl/>
        </w:rPr>
      </w:pPr>
      <w:r w:rsidRPr="00273B45">
        <w:rPr>
          <w:rFonts w:cs="David" w:hint="cs"/>
          <w:u w:val="single"/>
          <w:rtl/>
        </w:rPr>
        <w:t>אחמד טיבי:</w:t>
      </w:r>
    </w:p>
    <w:p w14:paraId="4C5D7FD7" w14:textId="77777777" w:rsidR="00273B45" w:rsidRPr="00273B45" w:rsidRDefault="00273B45" w:rsidP="00273B45">
      <w:pPr>
        <w:bidi/>
        <w:rPr>
          <w:rFonts w:cs="David" w:hint="cs"/>
          <w:rtl/>
        </w:rPr>
      </w:pPr>
    </w:p>
    <w:p w14:paraId="39FE3505" w14:textId="77777777" w:rsidR="00273B45" w:rsidRPr="00273B45" w:rsidRDefault="00273B45" w:rsidP="00273B45">
      <w:pPr>
        <w:bidi/>
        <w:rPr>
          <w:rFonts w:cs="David" w:hint="cs"/>
          <w:rtl/>
        </w:rPr>
      </w:pPr>
      <w:r w:rsidRPr="00273B45">
        <w:rPr>
          <w:rFonts w:cs="David" w:hint="cs"/>
          <w:rtl/>
        </w:rPr>
        <w:tab/>
        <w:t>תגיד לי, אתה אדם נורמלי?</w:t>
      </w:r>
    </w:p>
    <w:p w14:paraId="6844D974" w14:textId="77777777" w:rsidR="00273B45" w:rsidRPr="00273B45" w:rsidRDefault="00273B45" w:rsidP="00273B45">
      <w:pPr>
        <w:bidi/>
        <w:rPr>
          <w:rFonts w:cs="David" w:hint="cs"/>
          <w:rtl/>
        </w:rPr>
      </w:pPr>
    </w:p>
    <w:p w14:paraId="345732C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043A488" w14:textId="77777777" w:rsidR="00273B45" w:rsidRPr="00273B45" w:rsidRDefault="00273B45" w:rsidP="00273B45">
      <w:pPr>
        <w:bidi/>
        <w:rPr>
          <w:rFonts w:cs="David" w:hint="cs"/>
          <w:rtl/>
        </w:rPr>
      </w:pPr>
    </w:p>
    <w:p w14:paraId="0E0BBDA4" w14:textId="77777777" w:rsidR="00273B45" w:rsidRPr="00273B45" w:rsidRDefault="00273B45" w:rsidP="00273B45">
      <w:pPr>
        <w:bidi/>
        <w:rPr>
          <w:rFonts w:cs="David" w:hint="cs"/>
          <w:rtl/>
        </w:rPr>
      </w:pPr>
      <w:r w:rsidRPr="00273B45">
        <w:rPr>
          <w:rFonts w:cs="David" w:hint="cs"/>
          <w:rtl/>
        </w:rPr>
        <w:tab/>
        <w:t xml:space="preserve">תחזור בך. </w:t>
      </w:r>
    </w:p>
    <w:p w14:paraId="7376F3F3" w14:textId="77777777" w:rsidR="00273B45" w:rsidRPr="00273B45" w:rsidRDefault="00273B45" w:rsidP="00273B45">
      <w:pPr>
        <w:bidi/>
        <w:rPr>
          <w:rFonts w:cs="David" w:hint="cs"/>
          <w:rtl/>
        </w:rPr>
      </w:pPr>
    </w:p>
    <w:p w14:paraId="35799409" w14:textId="77777777" w:rsidR="00273B45" w:rsidRPr="00273B45" w:rsidRDefault="00273B45" w:rsidP="00273B45">
      <w:pPr>
        <w:bidi/>
        <w:rPr>
          <w:rFonts w:cs="David" w:hint="cs"/>
          <w:rtl/>
        </w:rPr>
      </w:pPr>
      <w:r w:rsidRPr="00273B45">
        <w:rPr>
          <w:rFonts w:cs="David" w:hint="cs"/>
          <w:u w:val="single"/>
          <w:rtl/>
        </w:rPr>
        <w:t>אחמד טיבי:</w:t>
      </w:r>
    </w:p>
    <w:p w14:paraId="1430E055" w14:textId="77777777" w:rsidR="00273B45" w:rsidRPr="00273B45" w:rsidRDefault="00273B45" w:rsidP="00273B45">
      <w:pPr>
        <w:bidi/>
        <w:rPr>
          <w:rFonts w:cs="David" w:hint="cs"/>
          <w:rtl/>
        </w:rPr>
      </w:pPr>
    </w:p>
    <w:p w14:paraId="321AE629" w14:textId="77777777" w:rsidR="00273B45" w:rsidRPr="00273B45" w:rsidRDefault="00273B45" w:rsidP="00273B45">
      <w:pPr>
        <w:bidi/>
        <w:rPr>
          <w:rFonts w:cs="David" w:hint="cs"/>
          <w:rtl/>
        </w:rPr>
      </w:pPr>
      <w:r w:rsidRPr="00273B45">
        <w:rPr>
          <w:rFonts w:cs="David" w:hint="cs"/>
          <w:rtl/>
        </w:rPr>
        <w:tab/>
        <w:t>אני חוזר בי. חוזר מאד, אפילו. חוזר פעם שלישית.</w:t>
      </w:r>
    </w:p>
    <w:p w14:paraId="4CFC7F19" w14:textId="77777777" w:rsidR="00273B45" w:rsidRPr="00273B45" w:rsidRDefault="00273B45" w:rsidP="00273B45">
      <w:pPr>
        <w:bidi/>
        <w:rPr>
          <w:rFonts w:cs="David" w:hint="cs"/>
          <w:rtl/>
        </w:rPr>
      </w:pPr>
    </w:p>
    <w:p w14:paraId="0DA4B182" w14:textId="77777777" w:rsidR="00273B45" w:rsidRPr="00273B45" w:rsidRDefault="00273B45" w:rsidP="00273B45">
      <w:pPr>
        <w:pStyle w:val="Heading5"/>
        <w:jc w:val="left"/>
        <w:rPr>
          <w:rFonts w:hint="cs"/>
          <w:rtl/>
        </w:rPr>
      </w:pPr>
      <w:r w:rsidRPr="00273B45">
        <w:rPr>
          <w:rFonts w:hint="cs"/>
          <w:u w:val="single"/>
          <w:rtl/>
        </w:rPr>
        <w:t>מנחם בן-ששון:</w:t>
      </w:r>
    </w:p>
    <w:p w14:paraId="023A9063" w14:textId="77777777" w:rsidR="00273B45" w:rsidRPr="00273B45" w:rsidRDefault="00273B45" w:rsidP="00273B45">
      <w:pPr>
        <w:pStyle w:val="Heading5"/>
        <w:jc w:val="left"/>
        <w:rPr>
          <w:rFonts w:hint="cs"/>
          <w:rtl/>
        </w:rPr>
      </w:pPr>
    </w:p>
    <w:p w14:paraId="1BC1D65F" w14:textId="77777777" w:rsidR="00273B45" w:rsidRPr="00273B45" w:rsidRDefault="00273B45" w:rsidP="00273B45">
      <w:pPr>
        <w:bidi/>
        <w:rPr>
          <w:rFonts w:cs="David" w:hint="cs"/>
          <w:rtl/>
        </w:rPr>
      </w:pPr>
      <w:r w:rsidRPr="00273B45">
        <w:rPr>
          <w:rFonts w:cs="David" w:hint="cs"/>
          <w:rtl/>
        </w:rPr>
        <w:tab/>
        <w:t>התקנון אומר שחבר ועדה יכול להיות יו"ר ועדת משנה. אז אני אומר את זה בדיוק לפי התקנון. יש לנו חבר ועדה ששמו חבר הכנסת טלב אלסאנע.</w:t>
      </w:r>
    </w:p>
    <w:p w14:paraId="7649BB06" w14:textId="77777777" w:rsidR="00273B45" w:rsidRPr="00273B45" w:rsidRDefault="00273B45" w:rsidP="00273B45">
      <w:pPr>
        <w:bidi/>
        <w:rPr>
          <w:rFonts w:cs="David" w:hint="cs"/>
          <w:rtl/>
        </w:rPr>
      </w:pPr>
    </w:p>
    <w:p w14:paraId="0598D516" w14:textId="77777777" w:rsidR="00273B45" w:rsidRPr="00273B45" w:rsidRDefault="00273B45" w:rsidP="00273B45">
      <w:pPr>
        <w:bidi/>
        <w:ind w:firstLine="567"/>
        <w:rPr>
          <w:rFonts w:cs="David" w:hint="cs"/>
          <w:rtl/>
        </w:rPr>
      </w:pPr>
      <w:r w:rsidRPr="00273B45">
        <w:rPr>
          <w:rFonts w:cs="David" w:hint="cs"/>
          <w:rtl/>
        </w:rPr>
        <w:t xml:space="preserve">אני לא יכול לתת לו הנחיות, כבר פעם אחת עשיתי את זה וקיבלתי על הראש. אני יכול להגיד את מה שאמרתי בשלב הנוכחי. </w:t>
      </w:r>
    </w:p>
    <w:p w14:paraId="533362DD" w14:textId="77777777" w:rsidR="00273B45" w:rsidRPr="00273B45" w:rsidRDefault="00273B45" w:rsidP="00273B45">
      <w:pPr>
        <w:bidi/>
        <w:rPr>
          <w:rFonts w:cs="David" w:hint="cs"/>
          <w:rtl/>
        </w:rPr>
      </w:pPr>
    </w:p>
    <w:p w14:paraId="7564A920" w14:textId="77777777" w:rsidR="00273B45" w:rsidRPr="00273B45" w:rsidRDefault="00273B45" w:rsidP="00273B45">
      <w:pPr>
        <w:bidi/>
        <w:rPr>
          <w:rFonts w:cs="David" w:hint="cs"/>
          <w:rtl/>
        </w:rPr>
      </w:pPr>
      <w:r w:rsidRPr="00273B45">
        <w:rPr>
          <w:rFonts w:cs="David" w:hint="cs"/>
          <w:u w:val="single"/>
          <w:rtl/>
        </w:rPr>
        <w:t>ראובן ריבלין:</w:t>
      </w:r>
    </w:p>
    <w:p w14:paraId="31B91F98" w14:textId="77777777" w:rsidR="00273B45" w:rsidRPr="00273B45" w:rsidRDefault="00273B45" w:rsidP="00273B45">
      <w:pPr>
        <w:bidi/>
        <w:rPr>
          <w:rFonts w:cs="David" w:hint="cs"/>
          <w:rtl/>
        </w:rPr>
      </w:pPr>
    </w:p>
    <w:p w14:paraId="25FDE482" w14:textId="77777777" w:rsidR="00273B45" w:rsidRPr="00273B45" w:rsidRDefault="00273B45" w:rsidP="00273B45">
      <w:pPr>
        <w:bidi/>
        <w:rPr>
          <w:rFonts w:cs="David" w:hint="cs"/>
          <w:rtl/>
        </w:rPr>
      </w:pPr>
      <w:r w:rsidRPr="00273B45">
        <w:rPr>
          <w:rFonts w:cs="David" w:hint="cs"/>
          <w:rtl/>
        </w:rPr>
        <w:tab/>
        <w:t xml:space="preserve"> אני מבקש להצביע על ההצעה שלי. או כן או לא. </w:t>
      </w:r>
    </w:p>
    <w:p w14:paraId="18342459" w14:textId="77777777" w:rsidR="00273B45" w:rsidRPr="00273B45" w:rsidRDefault="00273B45" w:rsidP="00273B45">
      <w:pPr>
        <w:bidi/>
        <w:rPr>
          <w:rFonts w:cs="David" w:hint="cs"/>
          <w:rtl/>
        </w:rPr>
      </w:pPr>
    </w:p>
    <w:p w14:paraId="23632AFF"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E75491C" w14:textId="77777777" w:rsidR="00273B45" w:rsidRPr="00273B45" w:rsidRDefault="00273B45" w:rsidP="00273B45">
      <w:pPr>
        <w:bidi/>
        <w:rPr>
          <w:rFonts w:cs="David" w:hint="cs"/>
          <w:rtl/>
        </w:rPr>
      </w:pPr>
    </w:p>
    <w:p w14:paraId="64829428" w14:textId="77777777" w:rsidR="00273B45" w:rsidRPr="00273B45" w:rsidRDefault="00273B45" w:rsidP="00273B45">
      <w:pPr>
        <w:bidi/>
        <w:rPr>
          <w:rFonts w:cs="David" w:hint="cs"/>
          <w:rtl/>
        </w:rPr>
      </w:pPr>
      <w:r w:rsidRPr="00273B45">
        <w:rPr>
          <w:rFonts w:cs="David" w:hint="cs"/>
          <w:rtl/>
        </w:rPr>
        <w:tab/>
        <w:t xml:space="preserve">רבותיי, קודם כל, לתשומת לבך, אחמד טיבי </w:t>
      </w:r>
      <w:r w:rsidRPr="00273B45">
        <w:rPr>
          <w:rFonts w:cs="David"/>
          <w:rtl/>
        </w:rPr>
        <w:t>–</w:t>
      </w:r>
      <w:r w:rsidRPr="00273B45">
        <w:rPr>
          <w:rFonts w:cs="David" w:hint="cs"/>
          <w:rtl/>
        </w:rPr>
        <w:t xml:space="preserve"> במסמך שלך כתוב שהוועדה היא בנושא אי קליטת ערבים.</w:t>
      </w:r>
    </w:p>
    <w:p w14:paraId="007AAC56" w14:textId="77777777" w:rsidR="00273B45" w:rsidRPr="00273B45" w:rsidRDefault="00273B45" w:rsidP="00273B45">
      <w:pPr>
        <w:bidi/>
        <w:rPr>
          <w:rFonts w:cs="David" w:hint="cs"/>
          <w:rtl/>
        </w:rPr>
      </w:pPr>
    </w:p>
    <w:p w14:paraId="7D31FEA2" w14:textId="77777777" w:rsidR="00273B45" w:rsidRPr="00273B45" w:rsidRDefault="00273B45" w:rsidP="00273B45">
      <w:pPr>
        <w:bidi/>
        <w:rPr>
          <w:rFonts w:cs="David" w:hint="cs"/>
          <w:rtl/>
        </w:rPr>
      </w:pPr>
      <w:r w:rsidRPr="00273B45">
        <w:rPr>
          <w:rFonts w:cs="David" w:hint="cs"/>
          <w:u w:val="single"/>
          <w:rtl/>
        </w:rPr>
        <w:t>אחמד טיבי:</w:t>
      </w:r>
    </w:p>
    <w:p w14:paraId="0202912E" w14:textId="77777777" w:rsidR="00273B45" w:rsidRPr="00273B45" w:rsidRDefault="00273B45" w:rsidP="00273B45">
      <w:pPr>
        <w:bidi/>
        <w:rPr>
          <w:rFonts w:cs="David" w:hint="cs"/>
          <w:rtl/>
        </w:rPr>
      </w:pPr>
    </w:p>
    <w:p w14:paraId="3788482F" w14:textId="77777777" w:rsidR="00273B45" w:rsidRPr="00273B45" w:rsidRDefault="00273B45" w:rsidP="00273B45">
      <w:pPr>
        <w:bidi/>
        <w:rPr>
          <w:rFonts w:cs="David" w:hint="cs"/>
          <w:rtl/>
        </w:rPr>
      </w:pPr>
      <w:r w:rsidRPr="00273B45">
        <w:rPr>
          <w:rFonts w:cs="David" w:hint="cs"/>
          <w:rtl/>
        </w:rPr>
        <w:tab/>
        <w:t xml:space="preserve"> קליטת ערבים. </w:t>
      </w:r>
    </w:p>
    <w:p w14:paraId="02460EF1" w14:textId="77777777" w:rsidR="00273B45" w:rsidRPr="00273B45" w:rsidRDefault="00273B45" w:rsidP="00273B45">
      <w:pPr>
        <w:bidi/>
        <w:rPr>
          <w:rFonts w:cs="David" w:hint="cs"/>
          <w:rtl/>
        </w:rPr>
      </w:pPr>
    </w:p>
    <w:p w14:paraId="54B7F231"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FD315F3" w14:textId="77777777" w:rsidR="00273B45" w:rsidRPr="00273B45" w:rsidRDefault="00273B45" w:rsidP="00273B45">
      <w:pPr>
        <w:bidi/>
        <w:rPr>
          <w:rFonts w:cs="David" w:hint="cs"/>
          <w:rtl/>
        </w:rPr>
      </w:pPr>
    </w:p>
    <w:p w14:paraId="4FFDD515" w14:textId="77777777" w:rsidR="00273B45" w:rsidRPr="00273B45" w:rsidRDefault="00273B45" w:rsidP="00273B45">
      <w:pPr>
        <w:bidi/>
        <w:rPr>
          <w:rFonts w:cs="David" w:hint="cs"/>
          <w:rtl/>
        </w:rPr>
      </w:pPr>
      <w:r w:rsidRPr="00273B45">
        <w:rPr>
          <w:rFonts w:cs="David" w:hint="cs"/>
          <w:rtl/>
        </w:rPr>
        <w:tab/>
        <w:t xml:space="preserve">אחמד, אם אתה מקבל את הצעת הפשרה שזה יהיה בוועדת משנה של ועדת חוקה, חוק ומשפט, אתה צריך למשוך את בקשתך להקמת ועדת חקירה.  </w:t>
      </w:r>
    </w:p>
    <w:p w14:paraId="57E45D3F" w14:textId="77777777" w:rsidR="00273B45" w:rsidRPr="00273B45" w:rsidRDefault="00273B45" w:rsidP="00273B45">
      <w:pPr>
        <w:bidi/>
        <w:rPr>
          <w:rFonts w:cs="David" w:hint="cs"/>
          <w:rtl/>
        </w:rPr>
      </w:pPr>
    </w:p>
    <w:p w14:paraId="6EDA12D3" w14:textId="77777777" w:rsidR="00273B45" w:rsidRPr="00273B45" w:rsidRDefault="00273B45" w:rsidP="00273B45">
      <w:pPr>
        <w:bidi/>
        <w:rPr>
          <w:rFonts w:cs="David" w:hint="cs"/>
          <w:rtl/>
        </w:rPr>
      </w:pPr>
      <w:r w:rsidRPr="00273B45">
        <w:rPr>
          <w:rFonts w:cs="David" w:hint="cs"/>
          <w:u w:val="single"/>
          <w:rtl/>
        </w:rPr>
        <w:t>אחמד טיבי:</w:t>
      </w:r>
    </w:p>
    <w:p w14:paraId="3F1119CB" w14:textId="77777777" w:rsidR="00273B45" w:rsidRPr="00273B45" w:rsidRDefault="00273B45" w:rsidP="00273B45">
      <w:pPr>
        <w:bidi/>
        <w:rPr>
          <w:rFonts w:cs="David" w:hint="cs"/>
          <w:rtl/>
        </w:rPr>
      </w:pPr>
      <w:r w:rsidRPr="00273B45">
        <w:rPr>
          <w:rFonts w:cs="David" w:hint="cs"/>
          <w:rtl/>
        </w:rPr>
        <w:tab/>
      </w:r>
    </w:p>
    <w:p w14:paraId="0E176561" w14:textId="77777777" w:rsidR="00273B45" w:rsidRPr="00273B45" w:rsidRDefault="00273B45" w:rsidP="00273B45">
      <w:pPr>
        <w:bidi/>
        <w:rPr>
          <w:rFonts w:cs="David" w:hint="cs"/>
          <w:rtl/>
        </w:rPr>
      </w:pPr>
      <w:r w:rsidRPr="00273B45">
        <w:rPr>
          <w:rFonts w:cs="David" w:hint="cs"/>
          <w:rtl/>
        </w:rPr>
        <w:tab/>
        <w:t>נצביע קודם על ההצעה.</w:t>
      </w:r>
    </w:p>
    <w:p w14:paraId="3298EB8B" w14:textId="77777777" w:rsidR="00273B45" w:rsidRPr="00273B45" w:rsidRDefault="00273B45" w:rsidP="00273B45">
      <w:pPr>
        <w:bidi/>
        <w:rPr>
          <w:rFonts w:cs="David" w:hint="cs"/>
          <w:rtl/>
        </w:rPr>
      </w:pPr>
    </w:p>
    <w:p w14:paraId="2F90FAE7" w14:textId="77777777" w:rsidR="00273B45" w:rsidRPr="00273B45" w:rsidRDefault="00273B45" w:rsidP="00273B45">
      <w:pPr>
        <w:bidi/>
        <w:rPr>
          <w:rFonts w:cs="David" w:hint="cs"/>
          <w:rtl/>
        </w:rPr>
      </w:pPr>
      <w:r w:rsidRPr="00273B45">
        <w:rPr>
          <w:rFonts w:cs="David" w:hint="cs"/>
          <w:u w:val="single"/>
          <w:rtl/>
        </w:rPr>
        <w:t>ראובן ריבלין:</w:t>
      </w:r>
    </w:p>
    <w:p w14:paraId="67F64DBA" w14:textId="77777777" w:rsidR="00273B45" w:rsidRPr="00273B45" w:rsidRDefault="00273B45" w:rsidP="00273B45">
      <w:pPr>
        <w:bidi/>
        <w:rPr>
          <w:rFonts w:cs="David" w:hint="cs"/>
          <w:rtl/>
        </w:rPr>
      </w:pPr>
    </w:p>
    <w:p w14:paraId="6F10C24B" w14:textId="77777777" w:rsidR="00273B45" w:rsidRPr="00273B45" w:rsidRDefault="00273B45" w:rsidP="00273B45">
      <w:pPr>
        <w:bidi/>
        <w:rPr>
          <w:rFonts w:cs="David" w:hint="cs"/>
          <w:rtl/>
        </w:rPr>
      </w:pPr>
      <w:r w:rsidRPr="00273B45">
        <w:rPr>
          <w:rFonts w:cs="David" w:hint="cs"/>
          <w:rtl/>
        </w:rPr>
        <w:tab/>
        <w:t>ההצעה היא שוועדת חוקה, חוק ומשפט היא זו שתקיים את הדיונים בנושאים המבוקשים, בצורת ועדה שבראשה יעמוד אחמד טיבי. הוא יכול לקרוא לה ועדה מיוחדת, הוא יכול לקרוא לה ועדת משנה. הוא יכול לקרוא לה מה שהוא רוצה, ובלבד שהנושא הזה יידון.</w:t>
      </w:r>
    </w:p>
    <w:p w14:paraId="70FA9C66" w14:textId="77777777" w:rsidR="00273B45" w:rsidRPr="00273B45" w:rsidRDefault="00273B45" w:rsidP="00273B45">
      <w:pPr>
        <w:bidi/>
        <w:rPr>
          <w:rFonts w:cs="David" w:hint="cs"/>
          <w:rtl/>
        </w:rPr>
      </w:pPr>
    </w:p>
    <w:p w14:paraId="594ED74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0A5EA74" w14:textId="77777777" w:rsidR="00273B45" w:rsidRPr="00273B45" w:rsidRDefault="00273B45" w:rsidP="00273B45">
      <w:pPr>
        <w:bidi/>
        <w:rPr>
          <w:rFonts w:cs="David" w:hint="cs"/>
          <w:rtl/>
        </w:rPr>
      </w:pPr>
    </w:p>
    <w:p w14:paraId="3820434D" w14:textId="77777777" w:rsidR="00273B45" w:rsidRPr="00273B45" w:rsidRDefault="00273B45" w:rsidP="00273B45">
      <w:pPr>
        <w:bidi/>
        <w:rPr>
          <w:rFonts w:cs="David" w:hint="cs"/>
          <w:rtl/>
        </w:rPr>
      </w:pPr>
      <w:r w:rsidRPr="00273B45">
        <w:rPr>
          <w:rFonts w:cs="David" w:hint="cs"/>
          <w:rtl/>
        </w:rPr>
        <w:tab/>
        <w:t>אבל הוא חייב למשוך את בקשתו.</w:t>
      </w:r>
    </w:p>
    <w:p w14:paraId="48C2AEAC" w14:textId="77777777" w:rsidR="00273B45" w:rsidRPr="00273B45" w:rsidRDefault="00273B45" w:rsidP="00273B45">
      <w:pPr>
        <w:bidi/>
        <w:rPr>
          <w:rFonts w:cs="David" w:hint="cs"/>
          <w:rtl/>
        </w:rPr>
      </w:pPr>
    </w:p>
    <w:p w14:paraId="6FB3E42F" w14:textId="77777777" w:rsidR="00273B45" w:rsidRPr="00273B45" w:rsidRDefault="00273B45" w:rsidP="00273B45">
      <w:pPr>
        <w:bidi/>
        <w:rPr>
          <w:rFonts w:cs="David" w:hint="cs"/>
          <w:u w:val="single"/>
          <w:rtl/>
        </w:rPr>
      </w:pPr>
      <w:r w:rsidRPr="00273B45">
        <w:rPr>
          <w:rFonts w:cs="David" w:hint="cs"/>
          <w:u w:val="single"/>
          <w:rtl/>
        </w:rPr>
        <w:t>ראובן ריבלין:</w:t>
      </w:r>
    </w:p>
    <w:p w14:paraId="6345C7E6" w14:textId="77777777" w:rsidR="00273B45" w:rsidRPr="00273B45" w:rsidRDefault="00273B45" w:rsidP="00273B45">
      <w:pPr>
        <w:bidi/>
        <w:rPr>
          <w:rFonts w:cs="David" w:hint="cs"/>
          <w:rtl/>
        </w:rPr>
      </w:pPr>
    </w:p>
    <w:p w14:paraId="0712A0E5" w14:textId="77777777" w:rsidR="00273B45" w:rsidRPr="00273B45" w:rsidRDefault="00273B45" w:rsidP="00273B45">
      <w:pPr>
        <w:bidi/>
        <w:rPr>
          <w:rFonts w:cs="David" w:hint="cs"/>
          <w:rtl/>
        </w:rPr>
      </w:pPr>
      <w:r w:rsidRPr="00273B45">
        <w:rPr>
          <w:rFonts w:cs="David" w:hint="cs"/>
          <w:rtl/>
        </w:rPr>
        <w:tab/>
        <w:t>לא. הוא לא חייב.</w:t>
      </w:r>
    </w:p>
    <w:p w14:paraId="70B3189A" w14:textId="77777777" w:rsidR="00273B45" w:rsidRPr="00273B45" w:rsidRDefault="00273B45" w:rsidP="00273B45">
      <w:pPr>
        <w:bidi/>
        <w:rPr>
          <w:rFonts w:cs="David" w:hint="cs"/>
          <w:rtl/>
        </w:rPr>
      </w:pPr>
    </w:p>
    <w:p w14:paraId="21C3BA9E" w14:textId="77777777" w:rsidR="00273B45" w:rsidRPr="00273B45" w:rsidRDefault="00273B45" w:rsidP="00273B45">
      <w:pPr>
        <w:pStyle w:val="Heading5"/>
        <w:jc w:val="left"/>
        <w:rPr>
          <w:rFonts w:hint="cs"/>
          <w:rtl/>
        </w:rPr>
      </w:pPr>
      <w:r w:rsidRPr="00273B45">
        <w:rPr>
          <w:rFonts w:hint="cs"/>
          <w:u w:val="single"/>
          <w:rtl/>
        </w:rPr>
        <w:t>מנחם בן-ששון:</w:t>
      </w:r>
    </w:p>
    <w:p w14:paraId="6CDAFDD0" w14:textId="77777777" w:rsidR="00273B45" w:rsidRPr="00273B45" w:rsidRDefault="00273B45" w:rsidP="00273B45">
      <w:pPr>
        <w:pStyle w:val="Heading5"/>
        <w:jc w:val="left"/>
        <w:rPr>
          <w:rFonts w:hint="cs"/>
          <w:rtl/>
        </w:rPr>
      </w:pPr>
    </w:p>
    <w:p w14:paraId="2847FA2B" w14:textId="77777777" w:rsidR="00273B45" w:rsidRPr="00273B45" w:rsidRDefault="00273B45" w:rsidP="00273B45">
      <w:pPr>
        <w:bidi/>
        <w:rPr>
          <w:rFonts w:cs="David" w:hint="cs"/>
          <w:rtl/>
        </w:rPr>
      </w:pPr>
      <w:r w:rsidRPr="00273B45">
        <w:rPr>
          <w:rFonts w:cs="David" w:hint="cs"/>
          <w:rtl/>
        </w:rPr>
        <w:tab/>
        <w:t xml:space="preserve">אני אמרתי שאני יכול להקים ועדה ואני בהחלט רואה אפשרות שחבר הכנסת טלב אלסאנע יעמוד בראשה. </w:t>
      </w:r>
    </w:p>
    <w:p w14:paraId="6C5502C9" w14:textId="77777777" w:rsidR="00273B45" w:rsidRPr="00273B45" w:rsidRDefault="00273B45" w:rsidP="00273B45">
      <w:pPr>
        <w:bidi/>
        <w:rPr>
          <w:rFonts w:cs="David" w:hint="cs"/>
          <w:rtl/>
        </w:rPr>
      </w:pPr>
    </w:p>
    <w:p w14:paraId="1458B795" w14:textId="77777777" w:rsidR="00273B45" w:rsidRPr="00273B45" w:rsidRDefault="00273B45" w:rsidP="00273B45">
      <w:pPr>
        <w:bidi/>
        <w:rPr>
          <w:rFonts w:cs="David" w:hint="cs"/>
          <w:rtl/>
        </w:rPr>
      </w:pPr>
      <w:r w:rsidRPr="00273B45">
        <w:rPr>
          <w:rFonts w:cs="David" w:hint="cs"/>
          <w:u w:val="single"/>
          <w:rtl/>
        </w:rPr>
        <w:t>זהבה גלאון:</w:t>
      </w:r>
    </w:p>
    <w:p w14:paraId="2A878B99" w14:textId="77777777" w:rsidR="00273B45" w:rsidRPr="00273B45" w:rsidRDefault="00273B45" w:rsidP="00273B45">
      <w:pPr>
        <w:bidi/>
        <w:rPr>
          <w:rFonts w:cs="David" w:hint="cs"/>
          <w:rtl/>
        </w:rPr>
      </w:pPr>
    </w:p>
    <w:p w14:paraId="2D033676" w14:textId="77777777" w:rsidR="00273B45" w:rsidRPr="00273B45" w:rsidRDefault="00273B45" w:rsidP="00273B45">
      <w:pPr>
        <w:bidi/>
        <w:rPr>
          <w:rFonts w:cs="David" w:hint="cs"/>
          <w:rtl/>
        </w:rPr>
      </w:pPr>
      <w:r w:rsidRPr="00273B45">
        <w:rPr>
          <w:rFonts w:cs="David" w:hint="cs"/>
          <w:rtl/>
        </w:rPr>
        <w:tab/>
        <w:t>בסדר, והם יתחלפו. הם מאותה סיעה. נו כבר.</w:t>
      </w:r>
    </w:p>
    <w:p w14:paraId="6F4D2A73" w14:textId="77777777" w:rsidR="00273B45" w:rsidRPr="00273B45" w:rsidRDefault="00273B45" w:rsidP="00273B45">
      <w:pPr>
        <w:bidi/>
        <w:rPr>
          <w:rFonts w:cs="David" w:hint="cs"/>
          <w:rtl/>
        </w:rPr>
      </w:pPr>
    </w:p>
    <w:p w14:paraId="7E6278F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2C74086" w14:textId="77777777" w:rsidR="00273B45" w:rsidRPr="00273B45" w:rsidRDefault="00273B45" w:rsidP="00273B45">
      <w:pPr>
        <w:bidi/>
        <w:rPr>
          <w:rFonts w:cs="David" w:hint="cs"/>
          <w:rtl/>
        </w:rPr>
      </w:pPr>
    </w:p>
    <w:p w14:paraId="51030F59" w14:textId="77777777" w:rsidR="00273B45" w:rsidRPr="00273B45" w:rsidRDefault="00273B45" w:rsidP="00273B45">
      <w:pPr>
        <w:bidi/>
        <w:rPr>
          <w:rFonts w:cs="David" w:hint="cs"/>
          <w:rtl/>
        </w:rPr>
      </w:pPr>
      <w:r w:rsidRPr="00273B45">
        <w:rPr>
          <w:rFonts w:cs="David" w:hint="cs"/>
          <w:rtl/>
        </w:rPr>
        <w:tab/>
        <w:t>גדעון סער, בבקשה.</w:t>
      </w:r>
    </w:p>
    <w:p w14:paraId="7D70ABC9" w14:textId="77777777" w:rsidR="00273B45" w:rsidRPr="00273B45" w:rsidRDefault="00273B45" w:rsidP="00273B45">
      <w:pPr>
        <w:bidi/>
        <w:rPr>
          <w:rFonts w:cs="David" w:hint="cs"/>
          <w:rtl/>
        </w:rPr>
      </w:pPr>
    </w:p>
    <w:p w14:paraId="667B31C8" w14:textId="77777777" w:rsidR="00273B45" w:rsidRPr="00273B45" w:rsidRDefault="00273B45" w:rsidP="00273B45">
      <w:pPr>
        <w:bidi/>
        <w:rPr>
          <w:rFonts w:cs="David" w:hint="cs"/>
          <w:u w:val="single"/>
          <w:rtl/>
        </w:rPr>
      </w:pPr>
      <w:r w:rsidRPr="00273B45">
        <w:rPr>
          <w:rFonts w:cs="David" w:hint="cs"/>
          <w:u w:val="single"/>
          <w:rtl/>
        </w:rPr>
        <w:t>גדעון סער:</w:t>
      </w:r>
    </w:p>
    <w:p w14:paraId="1F31B7ED" w14:textId="77777777" w:rsidR="00273B45" w:rsidRPr="00273B45" w:rsidRDefault="00273B45" w:rsidP="00273B45">
      <w:pPr>
        <w:bidi/>
        <w:rPr>
          <w:rFonts w:cs="David" w:hint="cs"/>
          <w:u w:val="single"/>
          <w:rtl/>
        </w:rPr>
      </w:pPr>
    </w:p>
    <w:p w14:paraId="5169B2A6" w14:textId="77777777" w:rsidR="00273B45" w:rsidRPr="00273B45" w:rsidRDefault="00273B45" w:rsidP="00273B45">
      <w:pPr>
        <w:bidi/>
        <w:rPr>
          <w:rFonts w:cs="David" w:hint="cs"/>
          <w:rtl/>
        </w:rPr>
      </w:pPr>
      <w:r w:rsidRPr="00273B45">
        <w:rPr>
          <w:rFonts w:cs="David" w:hint="cs"/>
          <w:rtl/>
        </w:rPr>
        <w:tab/>
        <w:t>אני רוצה רק להעיר הערה אחת: זו טעות של התקנון. להבנתי סעיף 97ג(ב) קובע את שתי האופציות: הקמת ועדה בהרכב מיוחד, או ועדה קבועה, כאשר אני מסב את תשומת הלב שיש סייג שבכל מקרה המציע צריך להיות חבר הוועדה.</w:t>
      </w:r>
    </w:p>
    <w:p w14:paraId="5EF762F1" w14:textId="77777777" w:rsidR="00273B45" w:rsidRPr="00273B45" w:rsidRDefault="00273B45" w:rsidP="00273B45">
      <w:pPr>
        <w:bidi/>
        <w:rPr>
          <w:rFonts w:cs="David" w:hint="cs"/>
          <w:u w:val="single"/>
          <w:rtl/>
        </w:rPr>
      </w:pPr>
    </w:p>
    <w:p w14:paraId="539BB32E" w14:textId="77777777" w:rsidR="00273B45" w:rsidRPr="00273B45" w:rsidRDefault="00273B45" w:rsidP="00273B45">
      <w:pPr>
        <w:bidi/>
        <w:rPr>
          <w:rFonts w:cs="David" w:hint="cs"/>
          <w:u w:val="single"/>
          <w:rtl/>
        </w:rPr>
      </w:pPr>
      <w:r w:rsidRPr="00273B45">
        <w:rPr>
          <w:rFonts w:cs="David" w:hint="cs"/>
          <w:u w:val="single"/>
          <w:rtl/>
        </w:rPr>
        <w:t>ארבל אסטרחן:</w:t>
      </w:r>
    </w:p>
    <w:p w14:paraId="1735E0AD" w14:textId="77777777" w:rsidR="00273B45" w:rsidRPr="00273B45" w:rsidRDefault="00273B45" w:rsidP="00273B45">
      <w:pPr>
        <w:bidi/>
        <w:rPr>
          <w:rFonts w:cs="David" w:hint="cs"/>
          <w:rtl/>
        </w:rPr>
      </w:pPr>
    </w:p>
    <w:p w14:paraId="08F91515" w14:textId="77777777" w:rsidR="00273B45" w:rsidRPr="00273B45" w:rsidRDefault="00273B45" w:rsidP="00273B45">
      <w:pPr>
        <w:bidi/>
        <w:rPr>
          <w:rFonts w:cs="David" w:hint="cs"/>
          <w:rtl/>
        </w:rPr>
      </w:pPr>
      <w:r w:rsidRPr="00273B45">
        <w:rPr>
          <w:rFonts w:cs="David" w:hint="cs"/>
          <w:rtl/>
        </w:rPr>
        <w:tab/>
        <w:t xml:space="preserve">רק אם מקימים הרכב. או הקמת ועדה או הרכב. </w:t>
      </w:r>
    </w:p>
    <w:p w14:paraId="56AA7E00" w14:textId="77777777" w:rsidR="00273B45" w:rsidRPr="00273B45" w:rsidRDefault="00273B45" w:rsidP="00273B45">
      <w:pPr>
        <w:bidi/>
        <w:rPr>
          <w:rFonts w:cs="David" w:hint="cs"/>
          <w:rtl/>
        </w:rPr>
      </w:pPr>
    </w:p>
    <w:p w14:paraId="65B0A8C1" w14:textId="77777777" w:rsidR="00273B45" w:rsidRPr="00273B45" w:rsidRDefault="00273B45" w:rsidP="00273B45">
      <w:pPr>
        <w:bidi/>
        <w:rPr>
          <w:rFonts w:cs="David" w:hint="cs"/>
          <w:u w:val="single"/>
          <w:rtl/>
        </w:rPr>
      </w:pPr>
      <w:r w:rsidRPr="00273B45">
        <w:rPr>
          <w:rFonts w:cs="David" w:hint="cs"/>
          <w:u w:val="single"/>
          <w:rtl/>
        </w:rPr>
        <w:t>גדעון סער:</w:t>
      </w:r>
    </w:p>
    <w:p w14:paraId="4546DD63" w14:textId="77777777" w:rsidR="00273B45" w:rsidRPr="00273B45" w:rsidRDefault="00273B45" w:rsidP="00273B45">
      <w:pPr>
        <w:bidi/>
        <w:rPr>
          <w:rFonts w:cs="David" w:hint="cs"/>
          <w:u w:val="single"/>
          <w:rtl/>
        </w:rPr>
      </w:pPr>
    </w:p>
    <w:p w14:paraId="4AA800AC" w14:textId="77777777" w:rsidR="00273B45" w:rsidRPr="00273B45" w:rsidRDefault="00273B45" w:rsidP="00273B45">
      <w:pPr>
        <w:bidi/>
        <w:rPr>
          <w:rFonts w:cs="David" w:hint="cs"/>
          <w:rtl/>
        </w:rPr>
      </w:pPr>
      <w:r w:rsidRPr="00273B45">
        <w:rPr>
          <w:rFonts w:cs="David" w:hint="cs"/>
          <w:rtl/>
        </w:rPr>
        <w:tab/>
        <w:t xml:space="preserve"> אני בספק אם הסיפא של הסעיף לא חלה על הרישא. אבל מה שלא מופיע זה ועדת משנה. זאת אומרת: אני לא משוכנע שניתן. כתוב: הסמכה של אחת הוועדות הקבועות. זאת אומרת אתה יכול ללכת או על ה-9 או על ה-17, להבנתי. אני לא יודע אם אתה יכול ללכת על ה-17 ולחלק אותה.</w:t>
      </w:r>
    </w:p>
    <w:p w14:paraId="2A2E9AEE" w14:textId="77777777" w:rsidR="00273B45" w:rsidRPr="00273B45" w:rsidRDefault="00273B45" w:rsidP="00273B45">
      <w:pPr>
        <w:bidi/>
        <w:rPr>
          <w:rFonts w:cs="David" w:hint="cs"/>
          <w:rtl/>
        </w:rPr>
      </w:pPr>
    </w:p>
    <w:p w14:paraId="58FA6B22" w14:textId="77777777" w:rsidR="00273B45" w:rsidRPr="00273B45" w:rsidRDefault="00273B45" w:rsidP="00273B45">
      <w:pPr>
        <w:bidi/>
        <w:rPr>
          <w:rFonts w:cs="David" w:hint="cs"/>
          <w:rtl/>
        </w:rPr>
      </w:pPr>
      <w:r w:rsidRPr="00273B45">
        <w:rPr>
          <w:rFonts w:cs="David" w:hint="cs"/>
          <w:u w:val="single"/>
          <w:rtl/>
        </w:rPr>
        <w:t>ראובן ריבלין:</w:t>
      </w:r>
    </w:p>
    <w:p w14:paraId="19ECECEB" w14:textId="77777777" w:rsidR="00273B45" w:rsidRPr="00273B45" w:rsidRDefault="00273B45" w:rsidP="00273B45">
      <w:pPr>
        <w:bidi/>
        <w:rPr>
          <w:rFonts w:cs="David" w:hint="cs"/>
          <w:rtl/>
        </w:rPr>
      </w:pPr>
    </w:p>
    <w:p w14:paraId="3149A6A0" w14:textId="77777777" w:rsidR="00273B45" w:rsidRPr="00273B45" w:rsidRDefault="00273B45" w:rsidP="00273B45">
      <w:pPr>
        <w:bidi/>
        <w:rPr>
          <w:rFonts w:cs="David" w:hint="cs"/>
          <w:rtl/>
        </w:rPr>
      </w:pPr>
      <w:r w:rsidRPr="00273B45">
        <w:rPr>
          <w:rFonts w:cs="David" w:hint="cs"/>
          <w:rtl/>
        </w:rPr>
        <w:tab/>
        <w:t xml:space="preserve"> עם כל הכבוד ליועצת המשפטית, קבענו תקדים בכנסת הקודמת. צירפנו לוועדה המכהנת את המציע בהסכמת הקואליציה. דרשנו  שכמו שהוא יכול בוועדה רגילה</w:t>
      </w:r>
      <w:r w:rsidRPr="00273B45">
        <w:rPr>
          <w:rFonts w:cs="David"/>
          <w:rtl/>
        </w:rPr>
        <w:t>–</w:t>
      </w:r>
      <w:r w:rsidRPr="00273B45">
        <w:rPr>
          <w:rFonts w:cs="David" w:hint="cs"/>
          <w:rtl/>
        </w:rPr>
        <w:t xml:space="preserve"> אריה אלדד צורף. </w:t>
      </w:r>
    </w:p>
    <w:p w14:paraId="718A04E4" w14:textId="77777777" w:rsidR="00273B45" w:rsidRPr="00273B45" w:rsidRDefault="00273B45" w:rsidP="00273B45">
      <w:pPr>
        <w:bidi/>
        <w:rPr>
          <w:rFonts w:cs="David" w:hint="cs"/>
          <w:rtl/>
        </w:rPr>
      </w:pPr>
    </w:p>
    <w:p w14:paraId="56EA8494" w14:textId="77777777" w:rsidR="00273B45" w:rsidRPr="00273B45" w:rsidRDefault="00273B45" w:rsidP="00273B45">
      <w:pPr>
        <w:bidi/>
        <w:rPr>
          <w:rFonts w:cs="David" w:hint="cs"/>
          <w:u w:val="single"/>
          <w:rtl/>
        </w:rPr>
      </w:pPr>
      <w:r w:rsidRPr="00273B45">
        <w:rPr>
          <w:rFonts w:cs="David" w:hint="cs"/>
          <w:u w:val="single"/>
          <w:rtl/>
        </w:rPr>
        <w:t>גדעון סער:</w:t>
      </w:r>
    </w:p>
    <w:p w14:paraId="7DED1560" w14:textId="77777777" w:rsidR="00273B45" w:rsidRPr="00273B45" w:rsidRDefault="00273B45" w:rsidP="00273B45">
      <w:pPr>
        <w:bidi/>
        <w:rPr>
          <w:rFonts w:cs="David" w:hint="cs"/>
          <w:u w:val="single"/>
          <w:rtl/>
        </w:rPr>
      </w:pPr>
    </w:p>
    <w:p w14:paraId="0B5A0E7F" w14:textId="77777777" w:rsidR="00273B45" w:rsidRPr="00273B45" w:rsidRDefault="00273B45" w:rsidP="00273B45">
      <w:pPr>
        <w:bidi/>
        <w:rPr>
          <w:rFonts w:cs="David" w:hint="cs"/>
          <w:rtl/>
        </w:rPr>
      </w:pPr>
      <w:r w:rsidRPr="00273B45">
        <w:rPr>
          <w:rFonts w:cs="David" w:hint="cs"/>
          <w:rtl/>
        </w:rPr>
        <w:tab/>
        <w:t xml:space="preserve"> אני עומד על דעתי, שהסיפא של סעיף ב', שחבר הכנסת המציע את ועדת החקירה יהיה חבר בהרכב, חל על כל הסעיף, כי אין נקודה בסעיף, יש רק פסיקים. </w:t>
      </w:r>
    </w:p>
    <w:p w14:paraId="18EAD31D" w14:textId="77777777" w:rsidR="00273B45" w:rsidRPr="00273B45" w:rsidRDefault="00273B45" w:rsidP="00273B45">
      <w:pPr>
        <w:bidi/>
        <w:rPr>
          <w:rFonts w:cs="David" w:hint="cs"/>
          <w:rtl/>
        </w:rPr>
      </w:pPr>
    </w:p>
    <w:p w14:paraId="03B1C32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5974FF5" w14:textId="77777777" w:rsidR="00273B45" w:rsidRPr="00273B45" w:rsidRDefault="00273B45" w:rsidP="00273B45">
      <w:pPr>
        <w:bidi/>
        <w:rPr>
          <w:rFonts w:cs="David" w:hint="cs"/>
          <w:rtl/>
        </w:rPr>
      </w:pPr>
    </w:p>
    <w:p w14:paraId="28E33FB9" w14:textId="77777777" w:rsidR="00273B45" w:rsidRPr="00273B45" w:rsidRDefault="00273B45" w:rsidP="00273B45">
      <w:pPr>
        <w:bidi/>
        <w:rPr>
          <w:rFonts w:cs="David" w:hint="cs"/>
          <w:rtl/>
        </w:rPr>
      </w:pPr>
      <w:r w:rsidRPr="00273B45">
        <w:rPr>
          <w:rFonts w:cs="David" w:hint="cs"/>
          <w:rtl/>
        </w:rPr>
        <w:tab/>
        <w:t>היועצת המשפטית.</w:t>
      </w:r>
    </w:p>
    <w:p w14:paraId="31106E41" w14:textId="77777777" w:rsidR="00273B45" w:rsidRPr="00273B45" w:rsidRDefault="00273B45" w:rsidP="00273B45">
      <w:pPr>
        <w:bidi/>
        <w:rPr>
          <w:rFonts w:cs="David" w:hint="cs"/>
          <w:rtl/>
        </w:rPr>
      </w:pPr>
    </w:p>
    <w:p w14:paraId="5E62897B" w14:textId="77777777" w:rsidR="00273B45" w:rsidRPr="00273B45" w:rsidRDefault="00273B45" w:rsidP="00273B45">
      <w:pPr>
        <w:bidi/>
        <w:rPr>
          <w:rFonts w:cs="David" w:hint="cs"/>
          <w:u w:val="single"/>
          <w:rtl/>
        </w:rPr>
      </w:pPr>
      <w:r w:rsidRPr="00273B45">
        <w:rPr>
          <w:rFonts w:cs="David" w:hint="cs"/>
          <w:u w:val="single"/>
          <w:rtl/>
        </w:rPr>
        <w:t>ארבל אסטרחן:</w:t>
      </w:r>
    </w:p>
    <w:p w14:paraId="054113AC" w14:textId="77777777" w:rsidR="00273B45" w:rsidRPr="00273B45" w:rsidRDefault="00273B45" w:rsidP="00273B45">
      <w:pPr>
        <w:bidi/>
        <w:rPr>
          <w:rFonts w:cs="David" w:hint="cs"/>
          <w:rtl/>
        </w:rPr>
      </w:pPr>
    </w:p>
    <w:p w14:paraId="2C9C54C0" w14:textId="77777777" w:rsidR="00273B45" w:rsidRPr="00273B45" w:rsidRDefault="00273B45" w:rsidP="00273B45">
      <w:pPr>
        <w:bidi/>
        <w:rPr>
          <w:rFonts w:cs="David" w:hint="cs"/>
          <w:rtl/>
        </w:rPr>
      </w:pPr>
      <w:r w:rsidRPr="00273B45">
        <w:rPr>
          <w:rFonts w:cs="David" w:hint="cs"/>
          <w:rtl/>
        </w:rPr>
        <w:tab/>
        <w:t xml:space="preserve">המקור </w:t>
      </w:r>
      <w:r w:rsidRPr="00273B45">
        <w:rPr>
          <w:rFonts w:cs="David"/>
          <w:rtl/>
        </w:rPr>
        <w:t>–</w:t>
      </w:r>
      <w:r w:rsidRPr="00273B45">
        <w:rPr>
          <w:rFonts w:cs="David" w:hint="cs"/>
          <w:rtl/>
        </w:rPr>
        <w:t xml:space="preserve"> יש הוראות, אכן, בתקנון הכנסת, אבל המקור החוקי להקמת ועדה חקירה פרלמנטרית הוא בחוק יסוד הכנסת. ושם כתוב: הכנסת רשאית למנות ועדת חקירה, אם על ידי הסמכת אחת הוועדות הקבועות, ואם על ידי בחירת ועדה מבין חבריה כדי לחקור.  אלו החלופות.</w:t>
      </w:r>
    </w:p>
    <w:p w14:paraId="046C0420" w14:textId="77777777" w:rsidR="00273B45" w:rsidRPr="00273B45" w:rsidRDefault="00273B45" w:rsidP="00273B45">
      <w:pPr>
        <w:bidi/>
        <w:rPr>
          <w:rFonts w:cs="David" w:hint="cs"/>
          <w:rtl/>
        </w:rPr>
      </w:pPr>
    </w:p>
    <w:p w14:paraId="3EE6DFD8" w14:textId="77777777" w:rsidR="00273B45" w:rsidRPr="00273B45" w:rsidRDefault="00273B45" w:rsidP="00273B45">
      <w:pPr>
        <w:bidi/>
        <w:rPr>
          <w:rFonts w:cs="David" w:hint="cs"/>
          <w:u w:val="single"/>
          <w:rtl/>
        </w:rPr>
      </w:pPr>
      <w:r w:rsidRPr="00273B45">
        <w:rPr>
          <w:rFonts w:cs="David" w:hint="cs"/>
          <w:u w:val="single"/>
          <w:rtl/>
        </w:rPr>
        <w:t>גדעון סער:</w:t>
      </w:r>
    </w:p>
    <w:p w14:paraId="3A263F5B" w14:textId="77777777" w:rsidR="00273B45" w:rsidRPr="00273B45" w:rsidRDefault="00273B45" w:rsidP="00273B45">
      <w:pPr>
        <w:bidi/>
        <w:rPr>
          <w:rFonts w:cs="David" w:hint="cs"/>
          <w:rtl/>
        </w:rPr>
      </w:pPr>
    </w:p>
    <w:p w14:paraId="68595063" w14:textId="77777777" w:rsidR="00273B45" w:rsidRPr="00273B45" w:rsidRDefault="00273B45" w:rsidP="00273B45">
      <w:pPr>
        <w:bidi/>
        <w:rPr>
          <w:rFonts w:cs="David" w:hint="cs"/>
          <w:rtl/>
        </w:rPr>
      </w:pPr>
      <w:r w:rsidRPr="00273B45">
        <w:rPr>
          <w:rFonts w:cs="David" w:hint="cs"/>
          <w:rtl/>
        </w:rPr>
        <w:tab/>
        <w:t>בסדר אבל תמשיכי את התקנות.</w:t>
      </w:r>
    </w:p>
    <w:p w14:paraId="456DC6FF" w14:textId="77777777" w:rsidR="00273B45" w:rsidRPr="00273B45" w:rsidRDefault="00273B45" w:rsidP="00273B45">
      <w:pPr>
        <w:bidi/>
        <w:rPr>
          <w:rFonts w:cs="David" w:hint="cs"/>
          <w:rtl/>
        </w:rPr>
      </w:pPr>
    </w:p>
    <w:p w14:paraId="1F780718" w14:textId="77777777" w:rsidR="00273B45" w:rsidRPr="00273B45" w:rsidRDefault="00273B45" w:rsidP="00273B45">
      <w:pPr>
        <w:bidi/>
        <w:rPr>
          <w:rFonts w:cs="David" w:hint="cs"/>
          <w:u w:val="single"/>
          <w:rtl/>
        </w:rPr>
      </w:pPr>
      <w:r w:rsidRPr="00273B45">
        <w:rPr>
          <w:rFonts w:cs="David" w:hint="cs"/>
          <w:u w:val="single"/>
          <w:rtl/>
        </w:rPr>
        <w:t>ארבל אסטרחן:</w:t>
      </w:r>
    </w:p>
    <w:p w14:paraId="5AB4F11E" w14:textId="77777777" w:rsidR="00273B45" w:rsidRPr="00273B45" w:rsidRDefault="00273B45" w:rsidP="00273B45">
      <w:pPr>
        <w:bidi/>
        <w:rPr>
          <w:rFonts w:cs="David" w:hint="cs"/>
          <w:rtl/>
        </w:rPr>
      </w:pPr>
    </w:p>
    <w:p w14:paraId="6A92FE16" w14:textId="77777777" w:rsidR="00273B45" w:rsidRPr="00273B45" w:rsidRDefault="00273B45" w:rsidP="00273B45">
      <w:pPr>
        <w:bidi/>
        <w:rPr>
          <w:rFonts w:cs="David" w:hint="cs"/>
          <w:rtl/>
        </w:rPr>
      </w:pPr>
      <w:r w:rsidRPr="00273B45">
        <w:rPr>
          <w:rFonts w:cs="David" w:hint="cs"/>
          <w:rtl/>
        </w:rPr>
        <w:tab/>
        <w:t>בחוק יסוד אין את התוספת הזו.</w:t>
      </w:r>
    </w:p>
    <w:p w14:paraId="242A8B4E" w14:textId="77777777" w:rsidR="00273B45" w:rsidRPr="00273B45" w:rsidRDefault="00273B45" w:rsidP="00273B45">
      <w:pPr>
        <w:bidi/>
        <w:rPr>
          <w:rFonts w:cs="David" w:hint="cs"/>
          <w:rtl/>
        </w:rPr>
      </w:pPr>
    </w:p>
    <w:p w14:paraId="0F2EE5BD" w14:textId="77777777" w:rsidR="00273B45" w:rsidRPr="00273B45" w:rsidRDefault="00273B45" w:rsidP="00273B45">
      <w:pPr>
        <w:bidi/>
        <w:rPr>
          <w:rFonts w:cs="David" w:hint="cs"/>
          <w:u w:val="single"/>
          <w:rtl/>
        </w:rPr>
      </w:pPr>
      <w:r w:rsidRPr="00273B45">
        <w:rPr>
          <w:rFonts w:cs="David" w:hint="cs"/>
          <w:u w:val="single"/>
          <w:rtl/>
        </w:rPr>
        <w:t>גדעון סער:</w:t>
      </w:r>
    </w:p>
    <w:p w14:paraId="15303232" w14:textId="77777777" w:rsidR="00273B45" w:rsidRPr="00273B45" w:rsidRDefault="00273B45" w:rsidP="00273B45">
      <w:pPr>
        <w:bidi/>
        <w:rPr>
          <w:rFonts w:cs="David" w:hint="cs"/>
          <w:rtl/>
        </w:rPr>
      </w:pPr>
    </w:p>
    <w:p w14:paraId="750253EB" w14:textId="77777777" w:rsidR="00273B45" w:rsidRPr="00273B45" w:rsidRDefault="00273B45" w:rsidP="00273B45">
      <w:pPr>
        <w:bidi/>
        <w:rPr>
          <w:rFonts w:cs="David" w:hint="cs"/>
          <w:rtl/>
        </w:rPr>
      </w:pPr>
      <w:r w:rsidRPr="00273B45">
        <w:rPr>
          <w:rFonts w:cs="David" w:hint="cs"/>
          <w:rtl/>
        </w:rPr>
        <w:tab/>
        <w:t>מה זה קשור? התקנון הרי מאפשר את זה.</w:t>
      </w:r>
    </w:p>
    <w:p w14:paraId="755A6191" w14:textId="77777777" w:rsidR="00273B45" w:rsidRPr="00273B45" w:rsidRDefault="00273B45" w:rsidP="00273B45">
      <w:pPr>
        <w:bidi/>
        <w:rPr>
          <w:rFonts w:cs="David" w:hint="cs"/>
          <w:u w:val="single"/>
          <w:rtl/>
        </w:rPr>
      </w:pPr>
    </w:p>
    <w:p w14:paraId="275DF9FA" w14:textId="77777777" w:rsidR="00273B45" w:rsidRPr="00273B45" w:rsidRDefault="00273B45" w:rsidP="00273B45">
      <w:pPr>
        <w:bidi/>
        <w:rPr>
          <w:rFonts w:cs="David" w:hint="cs"/>
          <w:rtl/>
        </w:rPr>
      </w:pPr>
      <w:r w:rsidRPr="00273B45">
        <w:rPr>
          <w:rFonts w:cs="David" w:hint="cs"/>
          <w:u w:val="single"/>
          <w:rtl/>
        </w:rPr>
        <w:t>ראובן ריבלין:</w:t>
      </w:r>
    </w:p>
    <w:p w14:paraId="5B4BC0DD" w14:textId="77777777" w:rsidR="00273B45" w:rsidRPr="00273B45" w:rsidRDefault="00273B45" w:rsidP="00273B45">
      <w:pPr>
        <w:bidi/>
        <w:rPr>
          <w:rFonts w:cs="David" w:hint="cs"/>
          <w:rtl/>
        </w:rPr>
      </w:pPr>
    </w:p>
    <w:p w14:paraId="0432BE59" w14:textId="77777777" w:rsidR="00273B45" w:rsidRPr="00273B45" w:rsidRDefault="00273B45" w:rsidP="00273B45">
      <w:pPr>
        <w:bidi/>
        <w:rPr>
          <w:rFonts w:cs="David" w:hint="cs"/>
          <w:rtl/>
        </w:rPr>
      </w:pPr>
      <w:r w:rsidRPr="00273B45">
        <w:rPr>
          <w:rFonts w:cs="David" w:hint="cs"/>
          <w:rtl/>
        </w:rPr>
        <w:tab/>
        <w:t xml:space="preserve"> התקנון לא סותר את החוק. </w:t>
      </w:r>
    </w:p>
    <w:p w14:paraId="29BD0A91" w14:textId="77777777" w:rsidR="00273B45" w:rsidRPr="00273B45" w:rsidRDefault="00273B45" w:rsidP="00273B45">
      <w:pPr>
        <w:bidi/>
        <w:rPr>
          <w:rFonts w:cs="David" w:hint="cs"/>
          <w:rtl/>
        </w:rPr>
      </w:pPr>
    </w:p>
    <w:p w14:paraId="544B12EC" w14:textId="77777777" w:rsidR="00273B45" w:rsidRPr="00273B45" w:rsidRDefault="00273B45" w:rsidP="00273B45">
      <w:pPr>
        <w:bidi/>
        <w:rPr>
          <w:rFonts w:cs="David" w:hint="cs"/>
          <w:u w:val="single"/>
          <w:rtl/>
        </w:rPr>
      </w:pPr>
      <w:r w:rsidRPr="00273B45">
        <w:rPr>
          <w:rFonts w:cs="David" w:hint="cs"/>
          <w:u w:val="single"/>
          <w:rtl/>
        </w:rPr>
        <w:t>גדעון סער:</w:t>
      </w:r>
    </w:p>
    <w:p w14:paraId="5F21D50E" w14:textId="77777777" w:rsidR="00273B45" w:rsidRPr="00273B45" w:rsidRDefault="00273B45" w:rsidP="00273B45">
      <w:pPr>
        <w:bidi/>
        <w:rPr>
          <w:rFonts w:cs="David" w:hint="cs"/>
          <w:u w:val="single"/>
          <w:rtl/>
        </w:rPr>
      </w:pPr>
    </w:p>
    <w:p w14:paraId="2FF75473" w14:textId="77777777" w:rsidR="00273B45" w:rsidRPr="00273B45" w:rsidRDefault="00273B45" w:rsidP="00273B45">
      <w:pPr>
        <w:bidi/>
        <w:rPr>
          <w:rFonts w:cs="David" w:hint="cs"/>
          <w:rtl/>
        </w:rPr>
      </w:pPr>
      <w:r w:rsidRPr="00273B45">
        <w:rPr>
          <w:rFonts w:cs="David" w:hint="cs"/>
          <w:rtl/>
        </w:rPr>
        <w:tab/>
        <w:t xml:space="preserve"> יש הוראות משלימות. אני יכול להוכיח לך שבנושא דיון לפי 40 חברי כנסת, שקבוע בחוק, יש הוראה בתקנון וההוראה בתקנון משלימה וקובעת דברים שאין בחוק. הסעיףשל התקנון בהחלט מאפשר את זה, וזה גם היה פה. את ישבת כיועצת משפטית. את רוצה שאני אוציא פרוטקולים ואראה לך?</w:t>
      </w:r>
    </w:p>
    <w:p w14:paraId="3E6F9BDD" w14:textId="77777777" w:rsidR="00273B45" w:rsidRPr="00273B45" w:rsidRDefault="00273B45" w:rsidP="00273B45">
      <w:pPr>
        <w:bidi/>
        <w:rPr>
          <w:rFonts w:cs="David" w:hint="cs"/>
          <w:rtl/>
        </w:rPr>
      </w:pPr>
    </w:p>
    <w:p w14:paraId="5ABB5030" w14:textId="77777777" w:rsidR="00273B45" w:rsidRPr="00273B45" w:rsidRDefault="00273B45" w:rsidP="00273B45">
      <w:pPr>
        <w:bidi/>
        <w:rPr>
          <w:rFonts w:cs="David" w:hint="cs"/>
          <w:rtl/>
        </w:rPr>
      </w:pPr>
      <w:r w:rsidRPr="00273B45">
        <w:rPr>
          <w:rFonts w:cs="David" w:hint="cs"/>
          <w:u w:val="single"/>
          <w:rtl/>
        </w:rPr>
        <w:t>ראובן ריבלין:</w:t>
      </w:r>
    </w:p>
    <w:p w14:paraId="5F0038A6" w14:textId="77777777" w:rsidR="00273B45" w:rsidRPr="00273B45" w:rsidRDefault="00273B45" w:rsidP="00273B45">
      <w:pPr>
        <w:bidi/>
        <w:rPr>
          <w:rFonts w:cs="David" w:hint="cs"/>
          <w:rtl/>
        </w:rPr>
      </w:pPr>
    </w:p>
    <w:p w14:paraId="268A11C5" w14:textId="77777777" w:rsidR="00273B45" w:rsidRPr="00273B45" w:rsidRDefault="00273B45" w:rsidP="00273B45">
      <w:pPr>
        <w:bidi/>
        <w:rPr>
          <w:rFonts w:cs="David" w:hint="cs"/>
          <w:rtl/>
        </w:rPr>
      </w:pPr>
      <w:r w:rsidRPr="00273B45">
        <w:rPr>
          <w:rFonts w:cs="David" w:hint="cs"/>
          <w:rtl/>
        </w:rPr>
        <w:tab/>
        <w:t xml:space="preserve"> אדוני היושב ראש, בהמשך לאמירתו המלומדת של גדעון סער, אני רוצה להסביר ליועצת המשפטית: יש דבר שהוא לקונה, שהוא חוסר הסדר, שפשוט לא קבעו בתקנון המשני, ויש הסדר שלילי. אין כאן הסדר שלילי אוסר, ופירשנו את זה בכנסת הקודמת ומצאנו פתרון פוליטי ומשפטי שעומדים אחד ליד השני, גם אם הם לא האורים ותומים. החוק לא אוסר את מה שכתוב בתקנון. זאת אומרת: אין כאן הסדר שלילי אלא יש כאן חוסר הסדר, ואנחנו מילאנו את החלל הזה.  אמרנו: הכבשה שלמה והזאב שבע. יושב ראש הוועדה יסכים שלעניין זה המציע יצורף לוועדה, כפי שאריה אלדד, שלא היה חבר ועדת חוץ וביטחון, צורף לוועדת חוץ ובטחון אחרי שהוא זכה.</w:t>
      </w:r>
    </w:p>
    <w:p w14:paraId="19D887C3" w14:textId="77777777" w:rsidR="00273B45" w:rsidRPr="00273B45" w:rsidRDefault="00273B45" w:rsidP="00273B45">
      <w:pPr>
        <w:bidi/>
        <w:rPr>
          <w:rFonts w:cs="David" w:hint="cs"/>
          <w:rtl/>
        </w:rPr>
      </w:pPr>
    </w:p>
    <w:p w14:paraId="22DD0B79" w14:textId="77777777" w:rsidR="00273B45" w:rsidRPr="00273B45" w:rsidRDefault="00273B45" w:rsidP="00273B45">
      <w:pPr>
        <w:bidi/>
        <w:rPr>
          <w:rFonts w:cs="David" w:hint="cs"/>
          <w:u w:val="single"/>
          <w:rtl/>
        </w:rPr>
      </w:pPr>
      <w:r w:rsidRPr="00273B45">
        <w:rPr>
          <w:rFonts w:cs="David" w:hint="cs"/>
          <w:rtl/>
        </w:rPr>
        <w:t xml:space="preserve"> </w:t>
      </w:r>
      <w:r w:rsidRPr="00273B45">
        <w:rPr>
          <w:rFonts w:cs="David" w:hint="cs"/>
          <w:u w:val="single"/>
          <w:rtl/>
        </w:rPr>
        <w:t>ארבל אסטרחן:</w:t>
      </w:r>
    </w:p>
    <w:p w14:paraId="150DED50" w14:textId="77777777" w:rsidR="00273B45" w:rsidRPr="00273B45" w:rsidRDefault="00273B45" w:rsidP="00273B45">
      <w:pPr>
        <w:bidi/>
        <w:rPr>
          <w:rFonts w:cs="David" w:hint="cs"/>
          <w:rtl/>
        </w:rPr>
      </w:pPr>
    </w:p>
    <w:p w14:paraId="5255CD0F" w14:textId="77777777" w:rsidR="00273B45" w:rsidRPr="00273B45" w:rsidRDefault="00273B45" w:rsidP="00273B45">
      <w:pPr>
        <w:bidi/>
        <w:rPr>
          <w:rFonts w:cs="David" w:hint="cs"/>
          <w:rtl/>
        </w:rPr>
      </w:pPr>
      <w:r w:rsidRPr="00273B45">
        <w:rPr>
          <w:rFonts w:cs="David" w:hint="cs"/>
          <w:rtl/>
        </w:rPr>
        <w:tab/>
        <w:t>היו שתי אצבעות לסיעה?</w:t>
      </w:r>
    </w:p>
    <w:p w14:paraId="40A89EBA" w14:textId="77777777" w:rsidR="00273B45" w:rsidRPr="00273B45" w:rsidRDefault="00273B45" w:rsidP="00273B45">
      <w:pPr>
        <w:bidi/>
        <w:rPr>
          <w:rFonts w:cs="David" w:hint="cs"/>
          <w:rtl/>
        </w:rPr>
      </w:pPr>
    </w:p>
    <w:p w14:paraId="1FDE1D17" w14:textId="77777777" w:rsidR="00273B45" w:rsidRPr="00273B45" w:rsidRDefault="00273B45" w:rsidP="00273B45">
      <w:pPr>
        <w:bidi/>
        <w:rPr>
          <w:rFonts w:cs="David" w:hint="cs"/>
          <w:rtl/>
        </w:rPr>
      </w:pPr>
      <w:r w:rsidRPr="00273B45">
        <w:rPr>
          <w:rFonts w:cs="David" w:hint="cs"/>
          <w:u w:val="single"/>
          <w:rtl/>
        </w:rPr>
        <w:t>ראובן ריבלין:</w:t>
      </w:r>
    </w:p>
    <w:p w14:paraId="270EB4D4" w14:textId="77777777" w:rsidR="00273B45" w:rsidRPr="00273B45" w:rsidRDefault="00273B45" w:rsidP="00273B45">
      <w:pPr>
        <w:bidi/>
        <w:rPr>
          <w:rFonts w:cs="David" w:hint="cs"/>
          <w:rtl/>
        </w:rPr>
      </w:pPr>
    </w:p>
    <w:p w14:paraId="7A3BE8B4" w14:textId="77777777" w:rsidR="00273B45" w:rsidRPr="00273B45" w:rsidRDefault="00273B45" w:rsidP="00273B45">
      <w:pPr>
        <w:bidi/>
        <w:rPr>
          <w:rFonts w:cs="David" w:hint="cs"/>
          <w:rtl/>
        </w:rPr>
      </w:pPr>
      <w:r w:rsidRPr="00273B45">
        <w:rPr>
          <w:rFonts w:cs="David" w:hint="cs"/>
          <w:rtl/>
        </w:rPr>
        <w:tab/>
        <w:t xml:space="preserve"> נכון. היו שתי אצבעות לסיעה. רוצה אחמד טיבי להוציא את אלסאנע </w:t>
      </w:r>
      <w:r w:rsidRPr="00273B45">
        <w:rPr>
          <w:rFonts w:cs="David"/>
          <w:rtl/>
        </w:rPr>
        <w:t>–</w:t>
      </w:r>
      <w:r w:rsidRPr="00273B45">
        <w:rPr>
          <w:rFonts w:cs="David" w:hint="cs"/>
          <w:rtl/>
        </w:rPr>
        <w:t xml:space="preserve"> יכול להוציא את אלסאנע. יש תקדים שפעם זה מימין ופעם משמאל, פעם אצל היהודים ופעם אצל הערבים.</w:t>
      </w:r>
    </w:p>
    <w:p w14:paraId="675B2A5D" w14:textId="77777777" w:rsidR="00273B45" w:rsidRPr="00273B45" w:rsidRDefault="00273B45" w:rsidP="00273B45">
      <w:pPr>
        <w:bidi/>
        <w:rPr>
          <w:rFonts w:cs="David" w:hint="cs"/>
          <w:rtl/>
        </w:rPr>
      </w:pPr>
    </w:p>
    <w:p w14:paraId="2F751E0F" w14:textId="77777777" w:rsidR="00273B45" w:rsidRPr="00273B45" w:rsidRDefault="00273B45" w:rsidP="00273B45">
      <w:pPr>
        <w:bidi/>
        <w:rPr>
          <w:rFonts w:cs="David" w:hint="cs"/>
          <w:rtl/>
        </w:rPr>
      </w:pPr>
      <w:r w:rsidRPr="00273B45">
        <w:rPr>
          <w:rFonts w:cs="David" w:hint="cs"/>
          <w:u w:val="single"/>
          <w:rtl/>
        </w:rPr>
        <w:t>נסים זאב:</w:t>
      </w:r>
    </w:p>
    <w:p w14:paraId="3B0EEAFC" w14:textId="77777777" w:rsidR="00273B45" w:rsidRPr="00273B45" w:rsidRDefault="00273B45" w:rsidP="00273B45">
      <w:pPr>
        <w:bidi/>
        <w:rPr>
          <w:rFonts w:cs="David" w:hint="cs"/>
          <w:rtl/>
        </w:rPr>
      </w:pPr>
    </w:p>
    <w:p w14:paraId="46598E9A" w14:textId="77777777" w:rsidR="00273B45" w:rsidRPr="00273B45" w:rsidRDefault="00273B45" w:rsidP="00273B45">
      <w:pPr>
        <w:bidi/>
        <w:rPr>
          <w:rFonts w:cs="David" w:hint="cs"/>
          <w:rtl/>
        </w:rPr>
      </w:pPr>
      <w:r w:rsidRPr="00273B45">
        <w:rPr>
          <w:rFonts w:cs="David" w:hint="cs"/>
          <w:rtl/>
        </w:rPr>
        <w:tab/>
        <w:t>אני מבקש שנצביע קודם על מי בכלל בעד הקמת ועדת חקירה. אחר כך נראה איפה לקבור אותה. בוועדה הזו או בוועדה שניה.</w:t>
      </w:r>
    </w:p>
    <w:p w14:paraId="74C0879A" w14:textId="77777777" w:rsidR="00273B45" w:rsidRPr="00273B45" w:rsidRDefault="00273B45" w:rsidP="00273B45">
      <w:pPr>
        <w:bidi/>
        <w:rPr>
          <w:rFonts w:cs="David" w:hint="cs"/>
          <w:rtl/>
        </w:rPr>
      </w:pPr>
    </w:p>
    <w:p w14:paraId="191F211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A458330" w14:textId="77777777" w:rsidR="00273B45" w:rsidRPr="00273B45" w:rsidRDefault="00273B45" w:rsidP="00273B45">
      <w:pPr>
        <w:bidi/>
        <w:rPr>
          <w:rFonts w:cs="David" w:hint="cs"/>
          <w:rtl/>
        </w:rPr>
      </w:pPr>
    </w:p>
    <w:p w14:paraId="37C6B0BD" w14:textId="77777777" w:rsidR="00273B45" w:rsidRPr="00273B45" w:rsidRDefault="00273B45" w:rsidP="00273B45">
      <w:pPr>
        <w:bidi/>
        <w:rPr>
          <w:rFonts w:cs="David" w:hint="cs"/>
          <w:rtl/>
        </w:rPr>
      </w:pPr>
      <w:r w:rsidRPr="00273B45">
        <w:rPr>
          <w:rFonts w:cs="David" w:hint="cs"/>
          <w:rtl/>
        </w:rPr>
        <w:tab/>
        <w:t>קולט אביטל.</w:t>
      </w:r>
    </w:p>
    <w:p w14:paraId="5C771681" w14:textId="77777777" w:rsidR="00273B45" w:rsidRPr="00273B45" w:rsidRDefault="00273B45" w:rsidP="00273B45">
      <w:pPr>
        <w:bidi/>
        <w:rPr>
          <w:rFonts w:cs="David" w:hint="cs"/>
          <w:rtl/>
        </w:rPr>
      </w:pPr>
    </w:p>
    <w:p w14:paraId="5FA73684" w14:textId="77777777" w:rsidR="00273B45" w:rsidRPr="00273B45" w:rsidRDefault="00273B45" w:rsidP="00273B45">
      <w:pPr>
        <w:bidi/>
        <w:rPr>
          <w:rFonts w:cs="David" w:hint="cs"/>
          <w:i/>
          <w:iCs/>
          <w:rtl/>
        </w:rPr>
      </w:pPr>
      <w:r w:rsidRPr="00273B45">
        <w:rPr>
          <w:rFonts w:cs="David" w:hint="cs"/>
          <w:u w:val="single"/>
          <w:rtl/>
        </w:rPr>
        <w:t>קולט אביטל:</w:t>
      </w:r>
    </w:p>
    <w:p w14:paraId="2CE3561F" w14:textId="77777777" w:rsidR="00273B45" w:rsidRPr="00273B45" w:rsidRDefault="00273B45" w:rsidP="00273B45">
      <w:pPr>
        <w:bidi/>
        <w:rPr>
          <w:rFonts w:cs="David" w:hint="cs"/>
          <w:i/>
          <w:iCs/>
          <w:rtl/>
        </w:rPr>
      </w:pPr>
    </w:p>
    <w:p w14:paraId="286BB9E1" w14:textId="77777777" w:rsidR="00273B45" w:rsidRPr="00273B45" w:rsidRDefault="00273B45" w:rsidP="00273B45">
      <w:pPr>
        <w:bidi/>
        <w:rPr>
          <w:rFonts w:cs="David" w:hint="cs"/>
          <w:rtl/>
        </w:rPr>
      </w:pPr>
      <w:r w:rsidRPr="00273B45">
        <w:rPr>
          <w:rFonts w:cs="David" w:hint="cs"/>
          <w:i/>
          <w:iCs/>
          <w:rtl/>
        </w:rPr>
        <w:tab/>
      </w:r>
      <w:r w:rsidRPr="00273B45">
        <w:rPr>
          <w:rFonts w:cs="David" w:hint="cs"/>
          <w:rtl/>
        </w:rPr>
        <w:t xml:space="preserve">קודם כל, הנושא הוא חיוני, וראוי וצריך לבדוק אותו עד תום, ואני מצטרפת לדרישה שהנושא הזה יקבל את הטיפול הנכון. יחד עם זאת, אם קיימת בעיה וישנה ועדת משנה, שלצערנו לא תיפקדה עד עכשיו ולא התכנסה, והיא יכולה, באופן שוטף בכל השנה ולא רק כוועדת חקירה, לגרור כל הזמן אנשים ולבדוק, כמו נציב שירות המדינה, כמו שזה נעשה בעבר </w:t>
      </w:r>
      <w:r w:rsidRPr="00273B45">
        <w:rPr>
          <w:rFonts w:cs="David"/>
          <w:rtl/>
        </w:rPr>
        <w:t>–</w:t>
      </w:r>
      <w:r w:rsidRPr="00273B45">
        <w:rPr>
          <w:rFonts w:cs="David" w:hint="cs"/>
          <w:rtl/>
        </w:rPr>
        <w:t xml:space="preserve"> אני חושבת שמן הדין שזה יהיה כוועדת משנה קבועה.</w:t>
      </w:r>
    </w:p>
    <w:p w14:paraId="47C6C5AE" w14:textId="77777777" w:rsidR="00273B45" w:rsidRPr="00273B45" w:rsidRDefault="00273B45" w:rsidP="00273B45">
      <w:pPr>
        <w:bidi/>
        <w:rPr>
          <w:rFonts w:cs="David" w:hint="cs"/>
          <w:rtl/>
        </w:rPr>
      </w:pPr>
    </w:p>
    <w:p w14:paraId="2F9A6EFE" w14:textId="77777777" w:rsidR="00273B45" w:rsidRPr="00273B45" w:rsidRDefault="00273B45" w:rsidP="00273B45">
      <w:pPr>
        <w:bidi/>
        <w:ind w:firstLine="567"/>
        <w:rPr>
          <w:rFonts w:cs="David" w:hint="cs"/>
          <w:rtl/>
        </w:rPr>
      </w:pPr>
      <w:r w:rsidRPr="00273B45">
        <w:rPr>
          <w:rFonts w:cs="David" w:hint="cs"/>
          <w:rtl/>
        </w:rPr>
        <w:t xml:space="preserve">בי"ת, אני חושבת שכפי שקרה לי כשצורפתי לוועדת החוקה בזמנו כדי לקדם חוק, לא צריכה להיות סיבה שאחמד טיבי לא יהיה זה שמנהל את הדיונים שלה. </w:t>
      </w:r>
    </w:p>
    <w:p w14:paraId="52A0C463" w14:textId="77777777" w:rsidR="00273B45" w:rsidRPr="00273B45" w:rsidRDefault="00273B45" w:rsidP="00273B45">
      <w:pPr>
        <w:bidi/>
        <w:rPr>
          <w:rFonts w:cs="David" w:hint="cs"/>
          <w:rtl/>
        </w:rPr>
      </w:pPr>
    </w:p>
    <w:p w14:paraId="7C9AFA0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077E119" w14:textId="77777777" w:rsidR="00273B45" w:rsidRPr="00273B45" w:rsidRDefault="00273B45" w:rsidP="00273B45">
      <w:pPr>
        <w:bidi/>
        <w:rPr>
          <w:rFonts w:cs="David" w:hint="cs"/>
          <w:rtl/>
        </w:rPr>
      </w:pPr>
    </w:p>
    <w:p w14:paraId="72035937" w14:textId="77777777" w:rsidR="00273B45" w:rsidRPr="00273B45" w:rsidRDefault="00273B45" w:rsidP="00273B45">
      <w:pPr>
        <w:bidi/>
        <w:rPr>
          <w:rFonts w:cs="David" w:hint="cs"/>
          <w:rtl/>
        </w:rPr>
      </w:pPr>
      <w:r w:rsidRPr="00273B45">
        <w:rPr>
          <w:rFonts w:cs="David" w:hint="cs"/>
          <w:rtl/>
        </w:rPr>
        <w:tab/>
        <w:t>תודה.  נאדיה, בבקשה.</w:t>
      </w:r>
    </w:p>
    <w:p w14:paraId="05828AB8" w14:textId="77777777" w:rsidR="00273B45" w:rsidRPr="00273B45" w:rsidRDefault="00273B45" w:rsidP="00273B45">
      <w:pPr>
        <w:bidi/>
        <w:rPr>
          <w:rFonts w:cs="David" w:hint="cs"/>
          <w:rtl/>
        </w:rPr>
      </w:pPr>
    </w:p>
    <w:p w14:paraId="7C107282" w14:textId="77777777" w:rsidR="00273B45" w:rsidRPr="00273B45" w:rsidRDefault="00273B45" w:rsidP="00273B45">
      <w:pPr>
        <w:bidi/>
        <w:rPr>
          <w:rFonts w:cs="David" w:hint="cs"/>
          <w:u w:val="single"/>
          <w:rtl/>
        </w:rPr>
      </w:pPr>
      <w:r w:rsidRPr="00273B45">
        <w:rPr>
          <w:rFonts w:cs="David" w:hint="cs"/>
          <w:u w:val="single"/>
          <w:rtl/>
        </w:rPr>
        <w:t>נאדיה חילו:</w:t>
      </w:r>
    </w:p>
    <w:p w14:paraId="1E05D1E0" w14:textId="77777777" w:rsidR="00273B45" w:rsidRPr="00273B45" w:rsidRDefault="00273B45" w:rsidP="00273B45">
      <w:pPr>
        <w:bidi/>
        <w:rPr>
          <w:rFonts w:cs="David" w:hint="cs"/>
          <w:rtl/>
        </w:rPr>
      </w:pPr>
    </w:p>
    <w:p w14:paraId="60514089" w14:textId="77777777" w:rsidR="00273B45" w:rsidRPr="00273B45" w:rsidRDefault="00273B45" w:rsidP="00273B45">
      <w:pPr>
        <w:bidi/>
        <w:rPr>
          <w:rFonts w:cs="David" w:hint="cs"/>
          <w:rtl/>
        </w:rPr>
      </w:pPr>
      <w:r w:rsidRPr="00273B45">
        <w:rPr>
          <w:rFonts w:cs="David" w:hint="cs"/>
          <w:rtl/>
        </w:rPr>
        <w:tab/>
        <w:t>אני דיברתי, אבל כולם היו עסוקים, כולל אדוני.</w:t>
      </w:r>
    </w:p>
    <w:p w14:paraId="2825B085" w14:textId="77777777" w:rsidR="00273B45" w:rsidRPr="00273B45" w:rsidRDefault="00273B45" w:rsidP="00273B45">
      <w:pPr>
        <w:bidi/>
        <w:rPr>
          <w:rFonts w:cs="David" w:hint="cs"/>
          <w:rtl/>
        </w:rPr>
      </w:pPr>
    </w:p>
    <w:p w14:paraId="48F1B59C"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BD0EC99" w14:textId="77777777" w:rsidR="00273B45" w:rsidRPr="00273B45" w:rsidRDefault="00273B45" w:rsidP="00273B45">
      <w:pPr>
        <w:bidi/>
        <w:rPr>
          <w:rFonts w:cs="David" w:hint="cs"/>
          <w:rtl/>
        </w:rPr>
      </w:pPr>
    </w:p>
    <w:p w14:paraId="19119C00" w14:textId="77777777" w:rsidR="00273B45" w:rsidRPr="00273B45" w:rsidRDefault="00273B45" w:rsidP="00273B45">
      <w:pPr>
        <w:bidi/>
        <w:ind w:firstLine="567"/>
        <w:rPr>
          <w:rFonts w:cs="David" w:hint="cs"/>
          <w:rtl/>
        </w:rPr>
      </w:pPr>
      <w:r w:rsidRPr="00273B45">
        <w:rPr>
          <w:rFonts w:cs="David" w:hint="cs"/>
          <w:rtl/>
        </w:rPr>
        <w:t xml:space="preserve">טוב, רבותי בבקשה. אני מסכם את הדיון בצורה כזו: אני מביא להצבעה. </w:t>
      </w:r>
    </w:p>
    <w:p w14:paraId="539A6D90" w14:textId="77777777" w:rsidR="00273B45" w:rsidRPr="00273B45" w:rsidRDefault="00273B45" w:rsidP="00273B45">
      <w:pPr>
        <w:bidi/>
        <w:ind w:firstLine="567"/>
        <w:rPr>
          <w:rFonts w:cs="David" w:hint="cs"/>
          <w:rtl/>
        </w:rPr>
      </w:pPr>
    </w:p>
    <w:p w14:paraId="666A04AD" w14:textId="77777777" w:rsidR="00273B45" w:rsidRPr="00273B45" w:rsidRDefault="00273B45" w:rsidP="00273B45">
      <w:pPr>
        <w:bidi/>
        <w:rPr>
          <w:rFonts w:cs="David" w:hint="cs"/>
          <w:u w:val="single"/>
          <w:rtl/>
        </w:rPr>
      </w:pPr>
      <w:r w:rsidRPr="00273B45">
        <w:rPr>
          <w:rFonts w:cs="David" w:hint="cs"/>
          <w:u w:val="single"/>
          <w:rtl/>
        </w:rPr>
        <w:t>ראובן ריבלין:</w:t>
      </w:r>
    </w:p>
    <w:p w14:paraId="0C42591C" w14:textId="77777777" w:rsidR="00273B45" w:rsidRPr="00273B45" w:rsidRDefault="00273B45" w:rsidP="00273B45">
      <w:pPr>
        <w:bidi/>
        <w:ind w:firstLine="567"/>
        <w:rPr>
          <w:rFonts w:cs="David" w:hint="cs"/>
          <w:rtl/>
        </w:rPr>
      </w:pPr>
    </w:p>
    <w:p w14:paraId="68614F1A" w14:textId="77777777" w:rsidR="00273B45" w:rsidRPr="00273B45" w:rsidRDefault="00273B45" w:rsidP="00273B45">
      <w:pPr>
        <w:bidi/>
        <w:ind w:firstLine="567"/>
        <w:rPr>
          <w:rFonts w:cs="David" w:hint="cs"/>
          <w:rtl/>
        </w:rPr>
      </w:pPr>
      <w:r w:rsidRPr="00273B45">
        <w:rPr>
          <w:rFonts w:cs="David" w:hint="cs"/>
          <w:rtl/>
        </w:rPr>
        <w:t>את הצעתי, ברמה העקרונית. צודק ניסים זאב. אם היא תעבור אז נעשה את ההצבעות הנוספות.</w:t>
      </w:r>
    </w:p>
    <w:p w14:paraId="782480AB" w14:textId="77777777" w:rsidR="00273B45" w:rsidRPr="00273B45" w:rsidRDefault="00273B45" w:rsidP="00273B45">
      <w:pPr>
        <w:bidi/>
        <w:ind w:firstLine="567"/>
        <w:rPr>
          <w:rFonts w:cs="David" w:hint="cs"/>
          <w:rtl/>
        </w:rPr>
      </w:pPr>
    </w:p>
    <w:p w14:paraId="2B69135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9189858" w14:textId="77777777" w:rsidR="00273B45" w:rsidRPr="00273B45" w:rsidRDefault="00273B45" w:rsidP="00273B45">
      <w:pPr>
        <w:bidi/>
        <w:ind w:firstLine="567"/>
        <w:rPr>
          <w:rFonts w:cs="David" w:hint="cs"/>
          <w:rtl/>
        </w:rPr>
      </w:pPr>
    </w:p>
    <w:p w14:paraId="3F9965B3" w14:textId="77777777" w:rsidR="00273B45" w:rsidRPr="00273B45" w:rsidRDefault="00273B45" w:rsidP="00273B45">
      <w:pPr>
        <w:bidi/>
        <w:ind w:firstLine="567"/>
        <w:rPr>
          <w:rFonts w:cs="David" w:hint="cs"/>
          <w:rtl/>
        </w:rPr>
      </w:pPr>
      <w:r w:rsidRPr="00273B45">
        <w:rPr>
          <w:rFonts w:cs="David" w:hint="cs"/>
          <w:rtl/>
        </w:rPr>
        <w:t xml:space="preserve">עם כל הכבוד, אני שאלתי את היועצת המשפטית שלנו. </w:t>
      </w:r>
    </w:p>
    <w:p w14:paraId="7ADF5612" w14:textId="77777777" w:rsidR="00273B45" w:rsidRPr="00273B45" w:rsidRDefault="00273B45" w:rsidP="00273B45">
      <w:pPr>
        <w:bidi/>
        <w:ind w:firstLine="567"/>
        <w:rPr>
          <w:rFonts w:cs="David" w:hint="cs"/>
          <w:rtl/>
        </w:rPr>
      </w:pPr>
    </w:p>
    <w:p w14:paraId="64F5ECC5" w14:textId="77777777" w:rsidR="00273B45" w:rsidRPr="00273B45" w:rsidRDefault="00273B45" w:rsidP="00273B45">
      <w:pPr>
        <w:bidi/>
        <w:rPr>
          <w:rFonts w:cs="David" w:hint="cs"/>
          <w:u w:val="single"/>
          <w:rtl/>
        </w:rPr>
      </w:pPr>
      <w:r w:rsidRPr="00273B45">
        <w:rPr>
          <w:rFonts w:cs="David" w:hint="cs"/>
          <w:u w:val="single"/>
          <w:rtl/>
        </w:rPr>
        <w:t>ראובן ריבלין:</w:t>
      </w:r>
    </w:p>
    <w:p w14:paraId="498921B3" w14:textId="77777777" w:rsidR="00273B45" w:rsidRPr="00273B45" w:rsidRDefault="00273B45" w:rsidP="00273B45">
      <w:pPr>
        <w:bidi/>
        <w:ind w:firstLine="567"/>
        <w:rPr>
          <w:rFonts w:cs="David" w:hint="cs"/>
          <w:rtl/>
        </w:rPr>
      </w:pPr>
    </w:p>
    <w:p w14:paraId="2CDEAB97" w14:textId="77777777" w:rsidR="00273B45" w:rsidRPr="00273B45" w:rsidRDefault="00273B45" w:rsidP="00273B45">
      <w:pPr>
        <w:bidi/>
        <w:ind w:firstLine="567"/>
        <w:rPr>
          <w:rFonts w:cs="David" w:hint="cs"/>
          <w:rtl/>
        </w:rPr>
      </w:pPr>
      <w:r w:rsidRPr="00273B45">
        <w:rPr>
          <w:rFonts w:cs="David" w:hint="cs"/>
          <w:rtl/>
        </w:rPr>
        <w:t>צריך לשאול, לא תמיד צריך לשמוע מה היא אומרת, אבל חובתך לשאול.</w:t>
      </w:r>
    </w:p>
    <w:p w14:paraId="75699858" w14:textId="77777777" w:rsidR="00273B45" w:rsidRPr="00273B45" w:rsidRDefault="00273B45" w:rsidP="00273B45">
      <w:pPr>
        <w:bidi/>
        <w:ind w:firstLine="567"/>
        <w:rPr>
          <w:rFonts w:cs="David" w:hint="cs"/>
          <w:rtl/>
        </w:rPr>
      </w:pPr>
      <w:r w:rsidRPr="00273B45">
        <w:rPr>
          <w:rFonts w:cs="David"/>
          <w:rtl/>
        </w:rPr>
        <w:br w:type="page"/>
      </w:r>
    </w:p>
    <w:p w14:paraId="6F0655A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1113199" w14:textId="77777777" w:rsidR="00273B45" w:rsidRPr="00273B45" w:rsidRDefault="00273B45" w:rsidP="00273B45">
      <w:pPr>
        <w:bidi/>
        <w:ind w:firstLine="567"/>
        <w:rPr>
          <w:rFonts w:cs="David" w:hint="cs"/>
          <w:rtl/>
        </w:rPr>
      </w:pPr>
    </w:p>
    <w:p w14:paraId="6BA8A880" w14:textId="77777777" w:rsidR="00273B45" w:rsidRPr="00273B45" w:rsidRDefault="00273B45" w:rsidP="00273B45">
      <w:pPr>
        <w:bidi/>
        <w:ind w:firstLine="567"/>
        <w:rPr>
          <w:rFonts w:cs="David" w:hint="cs"/>
          <w:rtl/>
        </w:rPr>
      </w:pPr>
      <w:r w:rsidRPr="00273B45">
        <w:rPr>
          <w:rFonts w:cs="David" w:hint="cs"/>
          <w:rtl/>
        </w:rPr>
        <w:t>בגלל חוסר הידיעה שלנו אני מעדיף להישען עליה וסליחה עם האחרים.</w:t>
      </w:r>
    </w:p>
    <w:p w14:paraId="4055223F" w14:textId="77777777" w:rsidR="00273B45" w:rsidRPr="00273B45" w:rsidRDefault="00273B45" w:rsidP="00273B45">
      <w:pPr>
        <w:bidi/>
        <w:rPr>
          <w:rFonts w:cs="David" w:hint="cs"/>
          <w:rtl/>
        </w:rPr>
      </w:pPr>
    </w:p>
    <w:p w14:paraId="1D0FAC85" w14:textId="77777777" w:rsidR="00273B45" w:rsidRPr="00273B45" w:rsidRDefault="00273B45" w:rsidP="00273B45">
      <w:pPr>
        <w:bidi/>
        <w:rPr>
          <w:rFonts w:cs="David" w:hint="cs"/>
          <w:u w:val="single"/>
          <w:rtl/>
        </w:rPr>
      </w:pPr>
      <w:r w:rsidRPr="00273B45">
        <w:rPr>
          <w:rFonts w:cs="David" w:hint="cs"/>
          <w:u w:val="single"/>
          <w:rtl/>
        </w:rPr>
        <w:t>ראובן ריבלין:</w:t>
      </w:r>
    </w:p>
    <w:p w14:paraId="7D5A37CA" w14:textId="77777777" w:rsidR="00273B45" w:rsidRPr="00273B45" w:rsidRDefault="00273B45" w:rsidP="00273B45">
      <w:pPr>
        <w:bidi/>
        <w:rPr>
          <w:rFonts w:cs="David" w:hint="cs"/>
          <w:rtl/>
        </w:rPr>
      </w:pPr>
    </w:p>
    <w:p w14:paraId="091B398C" w14:textId="77777777" w:rsidR="00273B45" w:rsidRPr="00273B45" w:rsidRDefault="00273B45" w:rsidP="00273B45">
      <w:pPr>
        <w:bidi/>
        <w:rPr>
          <w:rFonts w:cs="David" w:hint="cs"/>
          <w:rtl/>
        </w:rPr>
      </w:pPr>
      <w:r w:rsidRPr="00273B45">
        <w:rPr>
          <w:rFonts w:cs="David" w:hint="cs"/>
          <w:rtl/>
        </w:rPr>
        <w:tab/>
        <w:t>יש תקדים מפורש בנושא הזה.</w:t>
      </w:r>
    </w:p>
    <w:p w14:paraId="747B5865" w14:textId="77777777" w:rsidR="00273B45" w:rsidRPr="00273B45" w:rsidRDefault="00273B45" w:rsidP="00273B45">
      <w:pPr>
        <w:bidi/>
        <w:rPr>
          <w:rFonts w:cs="David" w:hint="cs"/>
          <w:rtl/>
        </w:rPr>
      </w:pPr>
    </w:p>
    <w:p w14:paraId="3AFAFECC" w14:textId="77777777" w:rsidR="00273B45" w:rsidRPr="00273B45" w:rsidRDefault="00273B45" w:rsidP="00273B45">
      <w:pPr>
        <w:bidi/>
        <w:rPr>
          <w:rFonts w:cs="David" w:hint="cs"/>
          <w:u w:val="single"/>
          <w:rtl/>
        </w:rPr>
      </w:pPr>
      <w:r w:rsidRPr="00273B45">
        <w:rPr>
          <w:rFonts w:cs="David" w:hint="cs"/>
          <w:u w:val="single"/>
          <w:rtl/>
        </w:rPr>
        <w:t>ארבל אסטרחן:</w:t>
      </w:r>
    </w:p>
    <w:p w14:paraId="4A0DA55C" w14:textId="77777777" w:rsidR="00273B45" w:rsidRPr="00273B45" w:rsidRDefault="00273B45" w:rsidP="00273B45">
      <w:pPr>
        <w:bidi/>
        <w:rPr>
          <w:rFonts w:cs="David" w:hint="cs"/>
          <w:rtl/>
        </w:rPr>
      </w:pPr>
    </w:p>
    <w:p w14:paraId="088D9EAE" w14:textId="77777777" w:rsidR="00273B45" w:rsidRPr="00273B45" w:rsidRDefault="00273B45" w:rsidP="00273B45">
      <w:pPr>
        <w:bidi/>
        <w:rPr>
          <w:rFonts w:cs="David" w:hint="cs"/>
          <w:rtl/>
        </w:rPr>
      </w:pPr>
      <w:r w:rsidRPr="00273B45">
        <w:rPr>
          <w:rFonts w:cs="David" w:hint="cs"/>
          <w:rtl/>
        </w:rPr>
        <w:tab/>
        <w:t xml:space="preserve">אני מנסה פה למצוא את התקדים, כי להבנתי החוק אינו מאפשר לצרף עוד מישהו להרכב של ועדה, כאשר מסמיכים ועדה קבועה כוועדת חקירה. </w:t>
      </w:r>
    </w:p>
    <w:p w14:paraId="3C0D2E09" w14:textId="77777777" w:rsidR="00273B45" w:rsidRPr="00273B45" w:rsidRDefault="00273B45" w:rsidP="00273B45">
      <w:pPr>
        <w:bidi/>
        <w:rPr>
          <w:rFonts w:cs="David" w:hint="cs"/>
          <w:u w:val="single"/>
          <w:rtl/>
        </w:rPr>
      </w:pPr>
    </w:p>
    <w:p w14:paraId="60ABEB4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E6E0518" w14:textId="77777777" w:rsidR="00273B45" w:rsidRPr="00273B45" w:rsidRDefault="00273B45" w:rsidP="00273B45">
      <w:pPr>
        <w:bidi/>
        <w:rPr>
          <w:rFonts w:cs="David" w:hint="cs"/>
          <w:rtl/>
        </w:rPr>
      </w:pPr>
    </w:p>
    <w:p w14:paraId="1DC63EB1" w14:textId="77777777" w:rsidR="00273B45" w:rsidRPr="00273B45" w:rsidRDefault="00273B45" w:rsidP="00273B45">
      <w:pPr>
        <w:bidi/>
        <w:rPr>
          <w:rFonts w:cs="David" w:hint="cs"/>
          <w:rtl/>
        </w:rPr>
      </w:pPr>
      <w:r w:rsidRPr="00273B45">
        <w:rPr>
          <w:rFonts w:cs="David" w:hint="cs"/>
          <w:rtl/>
        </w:rPr>
        <w:tab/>
        <w:t>לא ועדת חקירה.</w:t>
      </w:r>
    </w:p>
    <w:p w14:paraId="595FBF07" w14:textId="77777777" w:rsidR="00273B45" w:rsidRPr="00273B45" w:rsidRDefault="00273B45" w:rsidP="00273B45">
      <w:pPr>
        <w:bidi/>
        <w:rPr>
          <w:rFonts w:cs="David" w:hint="cs"/>
          <w:rtl/>
        </w:rPr>
      </w:pPr>
    </w:p>
    <w:p w14:paraId="49304842" w14:textId="77777777" w:rsidR="00273B45" w:rsidRPr="00273B45" w:rsidRDefault="00273B45" w:rsidP="00273B45">
      <w:pPr>
        <w:bidi/>
        <w:rPr>
          <w:rFonts w:cs="David" w:hint="cs"/>
          <w:rtl/>
        </w:rPr>
      </w:pPr>
      <w:r w:rsidRPr="00273B45">
        <w:rPr>
          <w:rFonts w:cs="David" w:hint="cs"/>
          <w:u w:val="single"/>
          <w:rtl/>
        </w:rPr>
        <w:t>זהבה גלאון:</w:t>
      </w:r>
    </w:p>
    <w:p w14:paraId="5C50E836" w14:textId="77777777" w:rsidR="00273B45" w:rsidRPr="00273B45" w:rsidRDefault="00273B45" w:rsidP="00273B45">
      <w:pPr>
        <w:bidi/>
        <w:rPr>
          <w:rFonts w:cs="David" w:hint="cs"/>
          <w:rtl/>
        </w:rPr>
      </w:pPr>
    </w:p>
    <w:p w14:paraId="26E95076" w14:textId="77777777" w:rsidR="00273B45" w:rsidRPr="00273B45" w:rsidRDefault="00273B45" w:rsidP="00273B45">
      <w:pPr>
        <w:bidi/>
        <w:rPr>
          <w:rFonts w:cs="David" w:hint="cs"/>
          <w:rtl/>
        </w:rPr>
      </w:pPr>
      <w:r w:rsidRPr="00273B45">
        <w:rPr>
          <w:rFonts w:cs="David" w:hint="cs"/>
          <w:rtl/>
        </w:rPr>
        <w:tab/>
        <w:t xml:space="preserve">אבל הוא לא ביקש את זה כוועדת חקירה. </w:t>
      </w:r>
    </w:p>
    <w:p w14:paraId="5FC08779" w14:textId="77777777" w:rsidR="00273B45" w:rsidRPr="00273B45" w:rsidRDefault="00273B45" w:rsidP="00273B45">
      <w:pPr>
        <w:bidi/>
        <w:rPr>
          <w:rFonts w:cs="David" w:hint="cs"/>
          <w:rtl/>
        </w:rPr>
      </w:pPr>
    </w:p>
    <w:p w14:paraId="781A072B" w14:textId="77777777" w:rsidR="00273B45" w:rsidRPr="00273B45" w:rsidRDefault="00273B45" w:rsidP="00273B45">
      <w:pPr>
        <w:bidi/>
        <w:rPr>
          <w:rFonts w:cs="David" w:hint="cs"/>
          <w:u w:val="single"/>
          <w:rtl/>
        </w:rPr>
      </w:pPr>
      <w:r w:rsidRPr="00273B45">
        <w:rPr>
          <w:rFonts w:cs="David" w:hint="cs"/>
          <w:u w:val="single"/>
          <w:rtl/>
        </w:rPr>
        <w:t>ראובן ריבלין:</w:t>
      </w:r>
    </w:p>
    <w:p w14:paraId="1991F123" w14:textId="77777777" w:rsidR="00273B45" w:rsidRPr="00273B45" w:rsidRDefault="00273B45" w:rsidP="00273B45">
      <w:pPr>
        <w:bidi/>
        <w:rPr>
          <w:rFonts w:cs="David" w:hint="cs"/>
          <w:rtl/>
        </w:rPr>
      </w:pPr>
    </w:p>
    <w:p w14:paraId="0EDC9094" w14:textId="77777777" w:rsidR="00273B45" w:rsidRPr="00273B45" w:rsidRDefault="00273B45" w:rsidP="00273B45">
      <w:pPr>
        <w:bidi/>
        <w:rPr>
          <w:rFonts w:cs="David" w:hint="cs"/>
          <w:rtl/>
        </w:rPr>
      </w:pPr>
      <w:r w:rsidRPr="00273B45">
        <w:rPr>
          <w:rFonts w:cs="David" w:hint="cs"/>
          <w:rtl/>
        </w:rPr>
        <w:tab/>
        <w:t>המציע מסכים שהנושא יעבור לוועדה שתשמש כתחליף לוועדת חקירה. המציע מוסף ומתווסף לוועדה לצורך העניין.</w:t>
      </w:r>
    </w:p>
    <w:p w14:paraId="3EA32E78" w14:textId="77777777" w:rsidR="00273B45" w:rsidRPr="00273B45" w:rsidRDefault="00273B45" w:rsidP="00273B45">
      <w:pPr>
        <w:bidi/>
        <w:rPr>
          <w:rFonts w:cs="David" w:hint="cs"/>
          <w:b/>
          <w:bCs/>
          <w:rtl/>
        </w:rPr>
      </w:pPr>
    </w:p>
    <w:p w14:paraId="153A8DFC" w14:textId="77777777" w:rsidR="00273B45" w:rsidRPr="00273B45" w:rsidRDefault="00273B45" w:rsidP="00273B45">
      <w:pPr>
        <w:bidi/>
        <w:rPr>
          <w:rFonts w:cs="David" w:hint="cs"/>
          <w:rtl/>
        </w:rPr>
      </w:pPr>
      <w:r w:rsidRPr="00273B45">
        <w:rPr>
          <w:rFonts w:cs="David" w:hint="cs"/>
          <w:rtl/>
        </w:rPr>
        <w:tab/>
      </w:r>
    </w:p>
    <w:p w14:paraId="0265AE9A" w14:textId="77777777" w:rsidR="00273B45" w:rsidRPr="00273B45" w:rsidRDefault="00273B45" w:rsidP="00273B45">
      <w:pPr>
        <w:bidi/>
        <w:rPr>
          <w:rFonts w:cs="David" w:hint="cs"/>
          <w:u w:val="single"/>
          <w:rtl/>
        </w:rPr>
      </w:pPr>
      <w:r w:rsidRPr="00273B45">
        <w:rPr>
          <w:rFonts w:cs="David" w:hint="cs"/>
          <w:u w:val="single"/>
          <w:rtl/>
        </w:rPr>
        <w:t>ארבל אסטרחן:</w:t>
      </w:r>
    </w:p>
    <w:p w14:paraId="11E80A50" w14:textId="77777777" w:rsidR="00273B45" w:rsidRPr="00273B45" w:rsidRDefault="00273B45" w:rsidP="00273B45">
      <w:pPr>
        <w:bidi/>
        <w:rPr>
          <w:rFonts w:cs="David" w:hint="cs"/>
          <w:rtl/>
        </w:rPr>
      </w:pPr>
    </w:p>
    <w:p w14:paraId="0DE053AB" w14:textId="77777777" w:rsidR="00273B45" w:rsidRPr="00273B45" w:rsidRDefault="00273B45" w:rsidP="00273B45">
      <w:pPr>
        <w:bidi/>
        <w:rPr>
          <w:rFonts w:cs="David" w:hint="cs"/>
          <w:rtl/>
        </w:rPr>
      </w:pPr>
      <w:r w:rsidRPr="00273B45">
        <w:rPr>
          <w:rFonts w:cs="David" w:hint="cs"/>
          <w:rtl/>
        </w:rPr>
        <w:tab/>
        <w:t xml:space="preserve">אפשר שהמציע יוזמן לוועדת החוץ והביטחון. </w:t>
      </w:r>
    </w:p>
    <w:p w14:paraId="71F67EDD" w14:textId="77777777" w:rsidR="00273B45" w:rsidRPr="00273B45" w:rsidRDefault="00273B45" w:rsidP="00273B45">
      <w:pPr>
        <w:bidi/>
        <w:rPr>
          <w:rFonts w:cs="David" w:hint="cs"/>
          <w:rtl/>
        </w:rPr>
      </w:pPr>
      <w:r w:rsidRPr="00273B45">
        <w:rPr>
          <w:rFonts w:cs="David" w:hint="cs"/>
          <w:rtl/>
        </w:rPr>
        <w:tab/>
      </w:r>
    </w:p>
    <w:p w14:paraId="186DE9E3" w14:textId="77777777" w:rsidR="00273B45" w:rsidRPr="00273B45" w:rsidRDefault="00273B45" w:rsidP="00273B45">
      <w:pPr>
        <w:bidi/>
        <w:rPr>
          <w:rFonts w:cs="David" w:hint="cs"/>
          <w:rtl/>
        </w:rPr>
      </w:pPr>
      <w:r w:rsidRPr="00273B45">
        <w:rPr>
          <w:rFonts w:cs="David" w:hint="cs"/>
          <w:u w:val="single"/>
          <w:rtl/>
        </w:rPr>
        <w:t>ראובן ריבלין:</w:t>
      </w:r>
    </w:p>
    <w:p w14:paraId="4BB257D8" w14:textId="77777777" w:rsidR="00273B45" w:rsidRPr="00273B45" w:rsidRDefault="00273B45" w:rsidP="00273B45">
      <w:pPr>
        <w:bidi/>
        <w:rPr>
          <w:rFonts w:cs="David" w:hint="cs"/>
          <w:rtl/>
        </w:rPr>
      </w:pPr>
    </w:p>
    <w:p w14:paraId="13E0E405" w14:textId="77777777" w:rsidR="00273B45" w:rsidRPr="00273B45" w:rsidRDefault="00273B45" w:rsidP="00273B45">
      <w:pPr>
        <w:bidi/>
        <w:rPr>
          <w:rFonts w:cs="David" w:hint="cs"/>
          <w:rtl/>
        </w:rPr>
      </w:pPr>
      <w:r w:rsidRPr="00273B45">
        <w:rPr>
          <w:rFonts w:cs="David" w:hint="cs"/>
          <w:rtl/>
        </w:rPr>
        <w:tab/>
        <w:t xml:space="preserve"> מיקי היה יושב ראש הוועדה והוא קיבל את אריה אלדד. זה היה על השחיתות ולא על אירועי עמונה.</w:t>
      </w:r>
    </w:p>
    <w:p w14:paraId="35985288" w14:textId="77777777" w:rsidR="00273B45" w:rsidRPr="00273B45" w:rsidRDefault="00273B45" w:rsidP="00273B45">
      <w:pPr>
        <w:bidi/>
        <w:rPr>
          <w:rFonts w:cs="David" w:hint="cs"/>
          <w:rtl/>
        </w:rPr>
      </w:pPr>
    </w:p>
    <w:p w14:paraId="2FA30685" w14:textId="77777777" w:rsidR="00273B45" w:rsidRPr="00273B45" w:rsidRDefault="00273B45" w:rsidP="00273B45">
      <w:pPr>
        <w:bidi/>
        <w:rPr>
          <w:rFonts w:cs="David" w:hint="cs"/>
          <w:u w:val="single"/>
          <w:rtl/>
        </w:rPr>
      </w:pPr>
      <w:r w:rsidRPr="00273B45">
        <w:rPr>
          <w:rFonts w:cs="David" w:hint="cs"/>
          <w:u w:val="single"/>
          <w:rtl/>
        </w:rPr>
        <w:t>ארבל אסטרחן:</w:t>
      </w:r>
    </w:p>
    <w:p w14:paraId="1C3DF15D" w14:textId="77777777" w:rsidR="00273B45" w:rsidRPr="00273B45" w:rsidRDefault="00273B45" w:rsidP="00273B45">
      <w:pPr>
        <w:bidi/>
        <w:rPr>
          <w:rFonts w:cs="David" w:hint="cs"/>
          <w:rtl/>
        </w:rPr>
      </w:pPr>
    </w:p>
    <w:p w14:paraId="0F61367C" w14:textId="77777777" w:rsidR="00273B45" w:rsidRPr="00273B45" w:rsidRDefault="00273B45" w:rsidP="00273B45">
      <w:pPr>
        <w:bidi/>
        <w:rPr>
          <w:rFonts w:cs="David" w:hint="cs"/>
          <w:rtl/>
        </w:rPr>
      </w:pPr>
      <w:r w:rsidRPr="00273B45">
        <w:rPr>
          <w:rFonts w:cs="David" w:hint="cs"/>
          <w:rtl/>
        </w:rPr>
        <w:tab/>
        <w:t xml:space="preserve">זה לא תואם את הוראות התקנון, אבל אם ועדת הכנסת תחליט על זה בהסכמה אפשר יהיה לעשות את זה. </w:t>
      </w:r>
    </w:p>
    <w:p w14:paraId="1F73E148" w14:textId="77777777" w:rsidR="00273B45" w:rsidRPr="00273B45" w:rsidRDefault="00273B45" w:rsidP="00273B45">
      <w:pPr>
        <w:bidi/>
        <w:rPr>
          <w:rFonts w:cs="David" w:hint="cs"/>
          <w:rtl/>
        </w:rPr>
      </w:pPr>
    </w:p>
    <w:p w14:paraId="3B963D6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DBE85BE" w14:textId="77777777" w:rsidR="00273B45" w:rsidRPr="00273B45" w:rsidRDefault="00273B45" w:rsidP="00273B45">
      <w:pPr>
        <w:bidi/>
        <w:rPr>
          <w:rFonts w:cs="David" w:hint="cs"/>
          <w:rtl/>
        </w:rPr>
      </w:pPr>
    </w:p>
    <w:p w14:paraId="611D7E06" w14:textId="77777777" w:rsidR="00273B45" w:rsidRPr="00273B45" w:rsidRDefault="00273B45" w:rsidP="00273B45">
      <w:pPr>
        <w:bidi/>
        <w:rPr>
          <w:rFonts w:cs="David" w:hint="cs"/>
          <w:rtl/>
        </w:rPr>
      </w:pPr>
      <w:r w:rsidRPr="00273B45">
        <w:rPr>
          <w:rFonts w:cs="David" w:hint="cs"/>
          <w:rtl/>
        </w:rPr>
        <w:tab/>
        <w:t>רבותיי, יש לנו מצד אחד הצעה של חבר הכנסת ראובן ריבלין להעביר את זה לוועדת משנה שהיא ועדת חוקה, ובלבד שיעמוד בראשה חבר הכנסת אחמד טיבי.</w:t>
      </w:r>
    </w:p>
    <w:p w14:paraId="43788844" w14:textId="77777777" w:rsidR="00273B45" w:rsidRPr="00273B45" w:rsidRDefault="00273B45" w:rsidP="00273B45">
      <w:pPr>
        <w:bidi/>
        <w:rPr>
          <w:rFonts w:cs="David" w:hint="cs"/>
          <w:rtl/>
        </w:rPr>
      </w:pPr>
    </w:p>
    <w:p w14:paraId="02107B9D" w14:textId="77777777" w:rsidR="00273B45" w:rsidRPr="00273B45" w:rsidRDefault="00273B45" w:rsidP="00273B45">
      <w:pPr>
        <w:bidi/>
        <w:rPr>
          <w:rFonts w:cs="David" w:hint="cs"/>
          <w:u w:val="single"/>
          <w:rtl/>
        </w:rPr>
      </w:pPr>
      <w:r w:rsidRPr="00273B45">
        <w:rPr>
          <w:rFonts w:cs="David" w:hint="cs"/>
          <w:u w:val="single"/>
          <w:rtl/>
        </w:rPr>
        <w:t>ראובן ריבלין:</w:t>
      </w:r>
    </w:p>
    <w:p w14:paraId="4D62E085" w14:textId="77777777" w:rsidR="00273B45" w:rsidRPr="00273B45" w:rsidRDefault="00273B45" w:rsidP="00273B45">
      <w:pPr>
        <w:bidi/>
        <w:rPr>
          <w:rFonts w:cs="David" w:hint="cs"/>
          <w:rtl/>
        </w:rPr>
      </w:pPr>
    </w:p>
    <w:p w14:paraId="654C27C8" w14:textId="77777777" w:rsidR="00273B45" w:rsidRPr="00273B45" w:rsidRDefault="00273B45" w:rsidP="00273B45">
      <w:pPr>
        <w:bidi/>
        <w:rPr>
          <w:rFonts w:cs="David" w:hint="cs"/>
          <w:rtl/>
        </w:rPr>
      </w:pPr>
      <w:r w:rsidRPr="00273B45">
        <w:rPr>
          <w:rFonts w:cs="David" w:hint="cs"/>
          <w:rtl/>
        </w:rPr>
        <w:tab/>
        <w:t>לא. שהוא יצורף לעניין זה.</w:t>
      </w:r>
    </w:p>
    <w:p w14:paraId="359F0FDB" w14:textId="77777777" w:rsidR="00273B45" w:rsidRPr="00273B45" w:rsidRDefault="00273B45" w:rsidP="00273B45">
      <w:pPr>
        <w:bidi/>
        <w:rPr>
          <w:rFonts w:cs="David" w:hint="cs"/>
        </w:rPr>
      </w:pPr>
    </w:p>
    <w:p w14:paraId="3230032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76F4AFCC" w14:textId="77777777" w:rsidR="00273B45" w:rsidRPr="00273B45" w:rsidRDefault="00273B45" w:rsidP="00273B45">
      <w:pPr>
        <w:bidi/>
        <w:rPr>
          <w:rFonts w:cs="David" w:hint="cs"/>
          <w:rtl/>
        </w:rPr>
      </w:pPr>
    </w:p>
    <w:p w14:paraId="240928C3" w14:textId="77777777" w:rsidR="00273B45" w:rsidRPr="00273B45" w:rsidRDefault="00273B45" w:rsidP="00273B45">
      <w:pPr>
        <w:bidi/>
        <w:rPr>
          <w:rFonts w:cs="David" w:hint="cs"/>
          <w:rtl/>
        </w:rPr>
      </w:pPr>
      <w:r w:rsidRPr="00273B45">
        <w:rPr>
          <w:rFonts w:cs="David" w:hint="cs"/>
          <w:rtl/>
        </w:rPr>
        <w:tab/>
        <w:t>יושב ראש ועדת החוקה, חוק ומשפט מתנגד.</w:t>
      </w:r>
    </w:p>
    <w:p w14:paraId="0E6D79DD" w14:textId="77777777" w:rsidR="00273B45" w:rsidRPr="00273B45" w:rsidRDefault="00273B45" w:rsidP="00273B45">
      <w:pPr>
        <w:bidi/>
        <w:rPr>
          <w:rFonts w:cs="David" w:hint="cs"/>
          <w:rtl/>
        </w:rPr>
      </w:pPr>
      <w:r w:rsidRPr="00273B45">
        <w:rPr>
          <w:rFonts w:cs="David"/>
          <w:rtl/>
        </w:rPr>
        <w:br w:type="page"/>
      </w:r>
    </w:p>
    <w:p w14:paraId="18E8CF88" w14:textId="77777777" w:rsidR="00273B45" w:rsidRPr="00273B45" w:rsidRDefault="00273B45" w:rsidP="00273B45">
      <w:pPr>
        <w:bidi/>
        <w:rPr>
          <w:rFonts w:cs="David" w:hint="cs"/>
          <w:rtl/>
        </w:rPr>
      </w:pPr>
      <w:r w:rsidRPr="00273B45">
        <w:rPr>
          <w:rFonts w:cs="David" w:hint="cs"/>
          <w:u w:val="single"/>
          <w:rtl/>
        </w:rPr>
        <w:t>זהבה גלאון:</w:t>
      </w:r>
    </w:p>
    <w:p w14:paraId="366E4962" w14:textId="77777777" w:rsidR="00273B45" w:rsidRPr="00273B45" w:rsidRDefault="00273B45" w:rsidP="00273B45">
      <w:pPr>
        <w:bidi/>
        <w:rPr>
          <w:rFonts w:cs="David" w:hint="cs"/>
          <w:rtl/>
        </w:rPr>
      </w:pPr>
    </w:p>
    <w:p w14:paraId="4001F830" w14:textId="77777777" w:rsidR="00273B45" w:rsidRPr="00273B45" w:rsidRDefault="00273B45" w:rsidP="00273B45">
      <w:pPr>
        <w:bidi/>
        <w:rPr>
          <w:rFonts w:cs="David" w:hint="cs"/>
          <w:rtl/>
        </w:rPr>
      </w:pPr>
      <w:r w:rsidRPr="00273B45">
        <w:rPr>
          <w:rFonts w:cs="David" w:hint="cs"/>
          <w:rtl/>
        </w:rPr>
        <w:tab/>
        <w:t>היא אמרה שזה בסדר. ארבל אמרה שאם יש הסכמה, אז אין בעיה.</w:t>
      </w:r>
    </w:p>
    <w:p w14:paraId="269B1D22" w14:textId="77777777" w:rsidR="00273B45" w:rsidRPr="00273B45" w:rsidRDefault="00273B45" w:rsidP="00273B45">
      <w:pPr>
        <w:bidi/>
        <w:rPr>
          <w:rFonts w:cs="David" w:hint="cs"/>
          <w:rtl/>
        </w:rPr>
      </w:pPr>
    </w:p>
    <w:p w14:paraId="27B97712"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119BF97" w14:textId="77777777" w:rsidR="00273B45" w:rsidRPr="00273B45" w:rsidRDefault="00273B45" w:rsidP="00273B45">
      <w:pPr>
        <w:bidi/>
        <w:rPr>
          <w:rFonts w:cs="David" w:hint="cs"/>
          <w:rtl/>
        </w:rPr>
      </w:pPr>
    </w:p>
    <w:p w14:paraId="23D7B35D" w14:textId="77777777" w:rsidR="00273B45" w:rsidRPr="00273B45" w:rsidRDefault="00273B45" w:rsidP="00273B45">
      <w:pPr>
        <w:bidi/>
        <w:rPr>
          <w:rFonts w:cs="David" w:hint="cs"/>
          <w:rtl/>
        </w:rPr>
      </w:pPr>
      <w:r w:rsidRPr="00273B45">
        <w:rPr>
          <w:rFonts w:cs="David" w:hint="cs"/>
          <w:rtl/>
        </w:rPr>
        <w:tab/>
        <w:t xml:space="preserve">ועדת משנה. </w:t>
      </w:r>
    </w:p>
    <w:p w14:paraId="2508B068" w14:textId="77777777" w:rsidR="00273B45" w:rsidRPr="00273B45" w:rsidRDefault="00273B45" w:rsidP="00273B45">
      <w:pPr>
        <w:bidi/>
        <w:rPr>
          <w:rFonts w:cs="David" w:hint="cs"/>
          <w:rtl/>
        </w:rPr>
      </w:pPr>
    </w:p>
    <w:p w14:paraId="59645368" w14:textId="77777777" w:rsidR="00273B45" w:rsidRPr="00273B45" w:rsidRDefault="00273B45" w:rsidP="00273B45">
      <w:pPr>
        <w:pStyle w:val="Heading5"/>
        <w:jc w:val="left"/>
        <w:rPr>
          <w:rFonts w:hint="cs"/>
          <w:rtl/>
        </w:rPr>
      </w:pPr>
      <w:r w:rsidRPr="00273B45">
        <w:rPr>
          <w:rFonts w:hint="cs"/>
          <w:u w:val="single"/>
          <w:rtl/>
        </w:rPr>
        <w:t>יצחק גלנטי:</w:t>
      </w:r>
    </w:p>
    <w:p w14:paraId="78E09D83" w14:textId="77777777" w:rsidR="00273B45" w:rsidRPr="00273B45" w:rsidRDefault="00273B45" w:rsidP="00273B45">
      <w:pPr>
        <w:pStyle w:val="Heading5"/>
        <w:jc w:val="left"/>
        <w:rPr>
          <w:rFonts w:hint="cs"/>
          <w:rtl/>
        </w:rPr>
      </w:pPr>
    </w:p>
    <w:p w14:paraId="5C079789" w14:textId="77777777" w:rsidR="00273B45" w:rsidRPr="00273B45" w:rsidRDefault="00273B45" w:rsidP="00273B45">
      <w:pPr>
        <w:bidi/>
        <w:rPr>
          <w:rFonts w:cs="David" w:hint="cs"/>
          <w:rtl/>
        </w:rPr>
      </w:pPr>
      <w:r w:rsidRPr="00273B45">
        <w:rPr>
          <w:rFonts w:cs="David" w:hint="cs"/>
          <w:rtl/>
        </w:rPr>
        <w:tab/>
        <w:t>אבל מדוע לא במקום טלב אלסאנע?</w:t>
      </w:r>
    </w:p>
    <w:p w14:paraId="2A4D40CE" w14:textId="77777777" w:rsidR="00273B45" w:rsidRPr="00273B45" w:rsidRDefault="00273B45" w:rsidP="00273B45">
      <w:pPr>
        <w:bidi/>
        <w:rPr>
          <w:rFonts w:cs="David" w:hint="cs"/>
          <w:rtl/>
        </w:rPr>
      </w:pPr>
    </w:p>
    <w:p w14:paraId="70BBF719" w14:textId="77777777" w:rsidR="00273B45" w:rsidRPr="00273B45" w:rsidRDefault="00273B45" w:rsidP="00273B45">
      <w:pPr>
        <w:bidi/>
        <w:rPr>
          <w:rFonts w:cs="David" w:hint="cs"/>
          <w:rtl/>
        </w:rPr>
      </w:pPr>
      <w:r w:rsidRPr="00273B45">
        <w:rPr>
          <w:rFonts w:cs="David" w:hint="cs"/>
          <w:u w:val="single"/>
          <w:rtl/>
        </w:rPr>
        <w:t>זהבה גלאון:</w:t>
      </w:r>
    </w:p>
    <w:p w14:paraId="7603793B" w14:textId="77777777" w:rsidR="00273B45" w:rsidRPr="00273B45" w:rsidRDefault="00273B45" w:rsidP="00273B45">
      <w:pPr>
        <w:bidi/>
        <w:rPr>
          <w:rFonts w:cs="David" w:hint="cs"/>
          <w:rtl/>
        </w:rPr>
      </w:pPr>
    </w:p>
    <w:p w14:paraId="7E4ED613" w14:textId="77777777" w:rsidR="00273B45" w:rsidRPr="00273B45" w:rsidRDefault="00273B45" w:rsidP="00273B45">
      <w:pPr>
        <w:bidi/>
        <w:rPr>
          <w:rFonts w:cs="David" w:hint="cs"/>
          <w:rtl/>
        </w:rPr>
      </w:pPr>
      <w:r w:rsidRPr="00273B45">
        <w:rPr>
          <w:rFonts w:cs="David" w:hint="cs"/>
          <w:rtl/>
        </w:rPr>
        <w:tab/>
        <w:t>כי יש  תקדימים.  היא הסבירה ואתה לא הקשבת.</w:t>
      </w:r>
    </w:p>
    <w:p w14:paraId="31778AAB" w14:textId="77777777" w:rsidR="00273B45" w:rsidRPr="00273B45" w:rsidRDefault="00273B45" w:rsidP="00273B45">
      <w:pPr>
        <w:bidi/>
        <w:rPr>
          <w:rFonts w:cs="David" w:hint="cs"/>
          <w:u w:val="single"/>
          <w:rtl/>
        </w:rPr>
      </w:pPr>
    </w:p>
    <w:p w14:paraId="520F8E06" w14:textId="77777777" w:rsidR="00273B45" w:rsidRPr="00273B45" w:rsidRDefault="00273B45" w:rsidP="00273B45">
      <w:pPr>
        <w:bidi/>
        <w:rPr>
          <w:rFonts w:cs="David" w:hint="cs"/>
          <w:u w:val="single"/>
          <w:rtl/>
        </w:rPr>
      </w:pPr>
      <w:r w:rsidRPr="00273B45">
        <w:rPr>
          <w:rFonts w:cs="David" w:hint="cs"/>
          <w:u w:val="single"/>
          <w:rtl/>
        </w:rPr>
        <w:t>קריאה:</w:t>
      </w:r>
    </w:p>
    <w:p w14:paraId="39C85618" w14:textId="77777777" w:rsidR="00273B45" w:rsidRPr="00273B45" w:rsidRDefault="00273B45" w:rsidP="00273B45">
      <w:pPr>
        <w:bidi/>
        <w:rPr>
          <w:rFonts w:cs="David" w:hint="cs"/>
          <w:rtl/>
        </w:rPr>
      </w:pPr>
      <w:r w:rsidRPr="00273B45">
        <w:rPr>
          <w:rFonts w:cs="David" w:hint="cs"/>
          <w:rtl/>
        </w:rPr>
        <w:tab/>
      </w:r>
    </w:p>
    <w:p w14:paraId="559BAF5C" w14:textId="77777777" w:rsidR="00273B45" w:rsidRPr="00273B45" w:rsidRDefault="00273B45" w:rsidP="00273B45">
      <w:pPr>
        <w:bidi/>
        <w:ind w:firstLine="567"/>
        <w:rPr>
          <w:rFonts w:cs="David" w:hint="cs"/>
          <w:rtl/>
        </w:rPr>
      </w:pPr>
      <w:r w:rsidRPr="00273B45">
        <w:rPr>
          <w:rFonts w:cs="David" w:hint="cs"/>
          <w:rtl/>
        </w:rPr>
        <w:t>ואם ועדת החוקה תחליט שהיא לא רוצה אותו בתור יושב ראש?</w:t>
      </w:r>
    </w:p>
    <w:p w14:paraId="50A331B1" w14:textId="77777777" w:rsidR="00273B45" w:rsidRPr="00273B45" w:rsidRDefault="00273B45" w:rsidP="00273B45">
      <w:pPr>
        <w:bidi/>
        <w:rPr>
          <w:rFonts w:cs="David" w:hint="cs"/>
          <w:rtl/>
        </w:rPr>
      </w:pPr>
    </w:p>
    <w:p w14:paraId="1FB621E7" w14:textId="77777777" w:rsidR="00273B45" w:rsidRPr="00273B45" w:rsidRDefault="00273B45" w:rsidP="00273B45">
      <w:pPr>
        <w:bidi/>
        <w:rPr>
          <w:rFonts w:cs="David" w:hint="cs"/>
          <w:rtl/>
        </w:rPr>
      </w:pPr>
      <w:r w:rsidRPr="00273B45">
        <w:rPr>
          <w:rFonts w:cs="David" w:hint="cs"/>
          <w:u w:val="single"/>
          <w:rtl/>
        </w:rPr>
        <w:t>זהבה גלאון:</w:t>
      </w:r>
    </w:p>
    <w:p w14:paraId="293F6327" w14:textId="77777777" w:rsidR="00273B45" w:rsidRPr="00273B45" w:rsidRDefault="00273B45" w:rsidP="00273B45">
      <w:pPr>
        <w:bidi/>
        <w:rPr>
          <w:rFonts w:cs="David" w:hint="cs"/>
          <w:rtl/>
        </w:rPr>
      </w:pPr>
    </w:p>
    <w:p w14:paraId="7FCB8689" w14:textId="77777777" w:rsidR="00273B45" w:rsidRPr="00273B45" w:rsidRDefault="00273B45" w:rsidP="00273B45">
      <w:pPr>
        <w:bidi/>
        <w:ind w:firstLine="567"/>
        <w:rPr>
          <w:rFonts w:cs="David" w:hint="cs"/>
          <w:rtl/>
        </w:rPr>
      </w:pPr>
      <w:r w:rsidRPr="00273B45">
        <w:rPr>
          <w:rFonts w:cs="David" w:hint="cs"/>
          <w:rtl/>
        </w:rPr>
        <w:t>היא אמרה לך עכשיו שיש שני תקדימים.</w:t>
      </w:r>
    </w:p>
    <w:p w14:paraId="3DF53EE4" w14:textId="77777777" w:rsidR="00273B45" w:rsidRPr="00273B45" w:rsidRDefault="00273B45" w:rsidP="00273B45">
      <w:pPr>
        <w:bidi/>
        <w:rPr>
          <w:rFonts w:cs="David" w:hint="cs"/>
          <w:rtl/>
        </w:rPr>
      </w:pPr>
    </w:p>
    <w:p w14:paraId="047A73E5"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8BCBB1B" w14:textId="77777777" w:rsidR="00273B45" w:rsidRPr="00273B45" w:rsidRDefault="00273B45" w:rsidP="00273B45">
      <w:pPr>
        <w:bidi/>
        <w:rPr>
          <w:rFonts w:cs="David" w:hint="cs"/>
          <w:rtl/>
        </w:rPr>
      </w:pPr>
    </w:p>
    <w:p w14:paraId="2B62ED60" w14:textId="77777777" w:rsidR="00273B45" w:rsidRPr="00273B45" w:rsidRDefault="00273B45" w:rsidP="00273B45">
      <w:pPr>
        <w:bidi/>
        <w:rPr>
          <w:rFonts w:cs="David" w:hint="cs"/>
          <w:rtl/>
        </w:rPr>
      </w:pPr>
      <w:r w:rsidRPr="00273B45">
        <w:rPr>
          <w:rFonts w:cs="David" w:hint="cs"/>
          <w:rtl/>
        </w:rPr>
        <w:tab/>
        <w:t>אחמד ומנחם, אני אקבע ישיבה נוספת היום בנושא הזה, תגיעו להבנות. רבותיי, הנושא לעת עתה יורד מסדר היום, תקבלו הזמנה לישיבה מיוחדת.</w:t>
      </w:r>
    </w:p>
    <w:p w14:paraId="0D394B4D" w14:textId="77777777" w:rsidR="00273B45" w:rsidRPr="00273B45" w:rsidRDefault="00273B45" w:rsidP="00273B45">
      <w:pPr>
        <w:bidi/>
        <w:rPr>
          <w:rFonts w:cs="David" w:hint="cs"/>
          <w:rtl/>
        </w:rPr>
      </w:pPr>
      <w:r w:rsidRPr="00273B45">
        <w:rPr>
          <w:rFonts w:cs="David"/>
          <w:rtl/>
        </w:rPr>
        <w:br w:type="page"/>
      </w:r>
    </w:p>
    <w:p w14:paraId="6A0A9120" w14:textId="77777777" w:rsidR="00273B45" w:rsidRPr="00273B45" w:rsidRDefault="00273B45" w:rsidP="00273B45">
      <w:pPr>
        <w:bidi/>
        <w:jc w:val="center"/>
        <w:rPr>
          <w:rFonts w:cs="David" w:hint="cs"/>
          <w:b/>
          <w:bCs/>
          <w:u w:val="single"/>
          <w:rtl/>
        </w:rPr>
      </w:pPr>
      <w:r w:rsidRPr="00273B45">
        <w:rPr>
          <w:rFonts w:cs="David" w:hint="cs"/>
          <w:b/>
          <w:bCs/>
          <w:u w:val="single"/>
          <w:rtl/>
        </w:rPr>
        <w:t>ה. חילופין בראשות ועדת המדע והטכנולוגיה</w:t>
      </w:r>
    </w:p>
    <w:p w14:paraId="326E75C2" w14:textId="77777777" w:rsidR="00273B45" w:rsidRPr="00273B45" w:rsidRDefault="00273B45" w:rsidP="00273B45">
      <w:pPr>
        <w:bidi/>
        <w:rPr>
          <w:rFonts w:cs="David" w:hint="cs"/>
          <w:u w:val="single"/>
          <w:rtl/>
        </w:rPr>
      </w:pPr>
    </w:p>
    <w:p w14:paraId="52A853FD" w14:textId="77777777" w:rsidR="00273B45" w:rsidRPr="00273B45" w:rsidRDefault="00273B45" w:rsidP="00273B45">
      <w:pPr>
        <w:bidi/>
        <w:rPr>
          <w:rFonts w:cs="David" w:hint="cs"/>
          <w:u w:val="single"/>
          <w:rtl/>
        </w:rPr>
      </w:pPr>
    </w:p>
    <w:p w14:paraId="1EAAF9D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03E5F6E" w14:textId="77777777" w:rsidR="00273B45" w:rsidRPr="00273B45" w:rsidRDefault="00273B45" w:rsidP="00273B45">
      <w:pPr>
        <w:bidi/>
        <w:rPr>
          <w:rFonts w:cs="David" w:hint="cs"/>
          <w:rtl/>
        </w:rPr>
      </w:pPr>
      <w:r w:rsidRPr="00273B45">
        <w:rPr>
          <w:rFonts w:cs="David" w:hint="cs"/>
          <w:rtl/>
        </w:rPr>
        <w:tab/>
      </w:r>
    </w:p>
    <w:p w14:paraId="13DFC1A6" w14:textId="77777777" w:rsidR="00273B45" w:rsidRPr="00273B45" w:rsidRDefault="00273B45" w:rsidP="00273B45">
      <w:pPr>
        <w:bidi/>
        <w:ind w:firstLine="567"/>
        <w:rPr>
          <w:rFonts w:cs="David" w:hint="cs"/>
          <w:rtl/>
        </w:rPr>
      </w:pPr>
      <w:r w:rsidRPr="00273B45">
        <w:rPr>
          <w:rFonts w:cs="David" w:hint="cs"/>
          <w:rtl/>
        </w:rPr>
        <w:t xml:space="preserve">אני חוזר לחילופין בוועדות. יושבת ראש הוועדה לפניות הציבור, שהיא חברת הכנסת סופה לנדבר </w:t>
      </w:r>
      <w:r w:rsidRPr="00273B45">
        <w:rPr>
          <w:rFonts w:cs="David"/>
          <w:rtl/>
        </w:rPr>
        <w:t>–</w:t>
      </w:r>
      <w:r w:rsidRPr="00273B45">
        <w:rPr>
          <w:rFonts w:cs="David" w:hint="cs"/>
          <w:rtl/>
        </w:rPr>
        <w:t xml:space="preserve"> לפי הבנות שהגיעו גם עם חבר הכנסת בני אלון, שהוא יהיה מוכן לקבל את ועדת המדע והטכנולוגיה, בשונה ממה שהומלץ בוועדת הכנסת בתחילת הקדנציה. אי לכך, אנחנו נצטרך להצביע על המלצתנו לוועדת המדע והטכנולוגיה שבני אלון יעמוד בראשה.</w:t>
      </w:r>
    </w:p>
    <w:p w14:paraId="0A14CA1C" w14:textId="77777777" w:rsidR="00273B45" w:rsidRPr="00273B45" w:rsidRDefault="00273B45" w:rsidP="00273B45">
      <w:pPr>
        <w:bidi/>
        <w:rPr>
          <w:rFonts w:cs="David" w:hint="cs"/>
          <w:rtl/>
        </w:rPr>
      </w:pPr>
    </w:p>
    <w:p w14:paraId="5A9A4E9D" w14:textId="77777777" w:rsidR="00273B45" w:rsidRPr="00273B45" w:rsidRDefault="00273B45" w:rsidP="00273B45">
      <w:pPr>
        <w:bidi/>
        <w:rPr>
          <w:rFonts w:cs="David" w:hint="cs"/>
          <w:rtl/>
        </w:rPr>
      </w:pPr>
      <w:r w:rsidRPr="00273B45">
        <w:rPr>
          <w:rFonts w:cs="David" w:hint="cs"/>
          <w:rtl/>
        </w:rPr>
        <w:tab/>
        <w:t>אני אמרתי את זה מקודם, כרגע מחזיק בפיקדון בוועדת המדע חבר הכנסת זבולון אורלב, שמכהן גם כיושב ראש הוועדה לביקורת המדינה.</w:t>
      </w:r>
    </w:p>
    <w:p w14:paraId="6CC6D0F2" w14:textId="77777777" w:rsidR="00273B45" w:rsidRPr="00273B45" w:rsidRDefault="00273B45" w:rsidP="00273B45">
      <w:pPr>
        <w:bidi/>
        <w:rPr>
          <w:rFonts w:cs="David" w:hint="cs"/>
          <w:rtl/>
        </w:rPr>
      </w:pPr>
    </w:p>
    <w:p w14:paraId="224AD40B" w14:textId="77777777" w:rsidR="00273B45" w:rsidRPr="00273B45" w:rsidRDefault="00273B45" w:rsidP="00273B45">
      <w:pPr>
        <w:bidi/>
        <w:rPr>
          <w:rFonts w:cs="David" w:hint="cs"/>
          <w:rtl/>
        </w:rPr>
      </w:pPr>
      <w:r w:rsidRPr="00273B45">
        <w:rPr>
          <w:rFonts w:cs="David" w:hint="cs"/>
          <w:rtl/>
        </w:rPr>
        <w:tab/>
        <w:t>חבר הכנסת פרוש, בבקשה.</w:t>
      </w:r>
    </w:p>
    <w:p w14:paraId="2BB574DA" w14:textId="77777777" w:rsidR="00273B45" w:rsidRPr="00273B45" w:rsidRDefault="00273B45" w:rsidP="00273B45">
      <w:pPr>
        <w:bidi/>
        <w:rPr>
          <w:rFonts w:cs="David" w:hint="cs"/>
          <w:rtl/>
        </w:rPr>
      </w:pPr>
    </w:p>
    <w:p w14:paraId="6B509447" w14:textId="77777777" w:rsidR="00273B45" w:rsidRPr="00273B45" w:rsidRDefault="00273B45" w:rsidP="00273B45">
      <w:pPr>
        <w:bidi/>
        <w:rPr>
          <w:rFonts w:cs="David" w:hint="cs"/>
          <w:u w:val="single"/>
          <w:rtl/>
        </w:rPr>
      </w:pPr>
      <w:r w:rsidRPr="00273B45">
        <w:rPr>
          <w:rFonts w:cs="David" w:hint="cs"/>
          <w:u w:val="single"/>
          <w:rtl/>
        </w:rPr>
        <w:t>מאיר פרוש:</w:t>
      </w:r>
    </w:p>
    <w:p w14:paraId="0D5553C5" w14:textId="77777777" w:rsidR="00273B45" w:rsidRPr="00273B45" w:rsidRDefault="00273B45" w:rsidP="00273B45">
      <w:pPr>
        <w:bidi/>
        <w:rPr>
          <w:rFonts w:cs="David" w:hint="cs"/>
          <w:u w:val="single"/>
        </w:rPr>
      </w:pPr>
    </w:p>
    <w:p w14:paraId="1D7B564E" w14:textId="77777777" w:rsidR="00273B45" w:rsidRPr="00273B45" w:rsidRDefault="00273B45" w:rsidP="00273B45">
      <w:pPr>
        <w:bidi/>
        <w:rPr>
          <w:rFonts w:cs="David" w:hint="cs"/>
          <w:rtl/>
        </w:rPr>
      </w:pPr>
      <w:r w:rsidRPr="00273B45">
        <w:rPr>
          <w:rFonts w:cs="David" w:hint="cs"/>
          <w:rtl/>
        </w:rPr>
        <w:tab/>
        <w:t xml:space="preserve">טוען נציגה של יהדות התורה בוועדה המסדרת, ושמו חבר הכנסת משה גפני, שכסיעה של שישה חברים מגיעה ליהדות התורה ראשות הוועדה לפניות הציבור. </w:t>
      </w:r>
    </w:p>
    <w:p w14:paraId="1FAAA87C" w14:textId="77777777" w:rsidR="00273B45" w:rsidRPr="00273B45" w:rsidRDefault="00273B45" w:rsidP="00273B45">
      <w:pPr>
        <w:bidi/>
        <w:rPr>
          <w:rFonts w:cs="David" w:hint="cs"/>
          <w:rtl/>
        </w:rPr>
      </w:pPr>
    </w:p>
    <w:p w14:paraId="710E4EB9" w14:textId="77777777" w:rsidR="00273B45" w:rsidRPr="00273B45" w:rsidRDefault="00273B45" w:rsidP="00273B45">
      <w:pPr>
        <w:bidi/>
        <w:ind w:firstLine="567"/>
        <w:rPr>
          <w:rFonts w:cs="David" w:hint="cs"/>
          <w:rtl/>
        </w:rPr>
      </w:pPr>
      <w:r w:rsidRPr="00273B45">
        <w:rPr>
          <w:rFonts w:cs="David" w:hint="cs"/>
          <w:rtl/>
        </w:rPr>
        <w:t xml:space="preserve">לא הייתי מעורב בדיונים דאז, אבל אני חושב שזו הסיעה היחידה בת שישה חברים שאין לה ראשות של וועדה ולכן אנחנו טוענים שזה מגיע לנו. </w:t>
      </w:r>
    </w:p>
    <w:p w14:paraId="4CEEF974" w14:textId="77777777" w:rsidR="00273B45" w:rsidRPr="00273B45" w:rsidRDefault="00273B45" w:rsidP="00273B45">
      <w:pPr>
        <w:bidi/>
        <w:rPr>
          <w:rFonts w:cs="David" w:hint="cs"/>
          <w:rtl/>
        </w:rPr>
      </w:pPr>
    </w:p>
    <w:p w14:paraId="06E4C6D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1ADB918" w14:textId="77777777" w:rsidR="00273B45" w:rsidRPr="00273B45" w:rsidRDefault="00273B45" w:rsidP="00273B45">
      <w:pPr>
        <w:bidi/>
        <w:rPr>
          <w:rFonts w:cs="David" w:hint="cs"/>
          <w:rtl/>
        </w:rPr>
      </w:pPr>
    </w:p>
    <w:p w14:paraId="50A29905" w14:textId="77777777" w:rsidR="00273B45" w:rsidRPr="00273B45" w:rsidRDefault="00273B45" w:rsidP="00273B45">
      <w:pPr>
        <w:bidi/>
        <w:rPr>
          <w:rFonts w:cs="David" w:hint="cs"/>
          <w:rtl/>
        </w:rPr>
      </w:pPr>
      <w:r w:rsidRPr="00273B45">
        <w:rPr>
          <w:rFonts w:cs="David" w:hint="cs"/>
          <w:rtl/>
        </w:rPr>
        <w:tab/>
        <w:t>חבר הכנסת סער.</w:t>
      </w:r>
    </w:p>
    <w:p w14:paraId="08D543B7" w14:textId="77777777" w:rsidR="00273B45" w:rsidRPr="00273B45" w:rsidRDefault="00273B45" w:rsidP="00273B45">
      <w:pPr>
        <w:bidi/>
        <w:rPr>
          <w:rFonts w:cs="David" w:hint="cs"/>
          <w:rtl/>
        </w:rPr>
      </w:pPr>
    </w:p>
    <w:p w14:paraId="7893705C" w14:textId="77777777" w:rsidR="00273B45" w:rsidRPr="00273B45" w:rsidRDefault="00273B45" w:rsidP="00273B45">
      <w:pPr>
        <w:bidi/>
        <w:rPr>
          <w:rFonts w:cs="David" w:hint="cs"/>
          <w:u w:val="single"/>
          <w:rtl/>
        </w:rPr>
      </w:pPr>
      <w:r w:rsidRPr="00273B45">
        <w:rPr>
          <w:rFonts w:cs="David" w:hint="cs"/>
          <w:u w:val="single"/>
          <w:rtl/>
        </w:rPr>
        <w:t>גדעון סער:</w:t>
      </w:r>
    </w:p>
    <w:p w14:paraId="4B4A720E" w14:textId="77777777" w:rsidR="00273B45" w:rsidRPr="00273B45" w:rsidRDefault="00273B45" w:rsidP="00273B45">
      <w:pPr>
        <w:bidi/>
        <w:rPr>
          <w:rFonts w:cs="David" w:hint="cs"/>
          <w:u w:val="single"/>
          <w:rtl/>
        </w:rPr>
      </w:pPr>
    </w:p>
    <w:p w14:paraId="02066E03" w14:textId="77777777" w:rsidR="00273B45" w:rsidRPr="00273B45" w:rsidRDefault="00273B45" w:rsidP="00273B45">
      <w:pPr>
        <w:bidi/>
        <w:rPr>
          <w:rFonts w:cs="David" w:hint="cs"/>
          <w:rtl/>
        </w:rPr>
      </w:pPr>
      <w:r w:rsidRPr="00273B45">
        <w:rPr>
          <w:rFonts w:cs="David" w:hint="cs"/>
          <w:rtl/>
        </w:rPr>
        <w:tab/>
        <w:t>אדוני היושב ראש אני רוצה להציג את השתלשלות העניינים, אשר חייבת להביא לתוצאה של מינוי יושב ראש. כמובן, לא אכפת לנו שנושא ועדת פניות הציבור יישאר בידיה של חברת הכנסת לנדבר.</w:t>
      </w:r>
    </w:p>
    <w:p w14:paraId="4BB72448" w14:textId="77777777" w:rsidR="00273B45" w:rsidRPr="00273B45" w:rsidRDefault="00273B45" w:rsidP="00273B45">
      <w:pPr>
        <w:bidi/>
        <w:rPr>
          <w:rFonts w:cs="David" w:hint="cs"/>
          <w:rtl/>
        </w:rPr>
      </w:pPr>
    </w:p>
    <w:p w14:paraId="4BF7CB07" w14:textId="77777777" w:rsidR="00273B45" w:rsidRPr="00273B45" w:rsidRDefault="00273B45" w:rsidP="00273B45">
      <w:pPr>
        <w:bidi/>
        <w:ind w:firstLine="567"/>
        <w:rPr>
          <w:rFonts w:cs="David" w:hint="cs"/>
          <w:rtl/>
        </w:rPr>
      </w:pPr>
      <w:r w:rsidRPr="00273B45">
        <w:rPr>
          <w:rFonts w:cs="David" w:hint="cs"/>
          <w:rtl/>
        </w:rPr>
        <w:t xml:space="preserve">בשעתו סוכם על חלוקת הוועדות בסבב מסוים, כאשר סיעת האיחוד הלאומי-מפד"ל קיבלה את הוועדה לענייני ביקורת המדינה, כתוצאה מזה שסיעת ישראל ביתנו שצורפה לקואליציה עזבה את הוועדה לענייני ביקורת המדינה. היא קיבלה במקומה את ועדת המדע. </w:t>
      </w:r>
    </w:p>
    <w:p w14:paraId="7C34B976" w14:textId="77777777" w:rsidR="00273B45" w:rsidRPr="00273B45" w:rsidRDefault="00273B45" w:rsidP="00273B45">
      <w:pPr>
        <w:bidi/>
        <w:ind w:firstLine="567"/>
        <w:rPr>
          <w:rFonts w:cs="David" w:hint="cs"/>
          <w:rtl/>
        </w:rPr>
      </w:pPr>
    </w:p>
    <w:p w14:paraId="0DBBCF9E" w14:textId="77777777" w:rsidR="00273B45" w:rsidRPr="00273B45" w:rsidRDefault="00273B45" w:rsidP="00273B45">
      <w:pPr>
        <w:bidi/>
        <w:ind w:firstLine="567"/>
        <w:rPr>
          <w:rFonts w:cs="David" w:hint="cs"/>
          <w:rtl/>
        </w:rPr>
      </w:pPr>
      <w:r w:rsidRPr="00273B45">
        <w:rPr>
          <w:rFonts w:cs="David" w:hint="cs"/>
          <w:rtl/>
        </w:rPr>
        <w:t xml:space="preserve">יחד עם זאת, עדיין הגיע לה שליש מוועדה קטנה, מה שנקרא. התפקיד של פניות הציבור הגיע לבני אילון כבר לפני חודש וחצי. אנחנו פוגעים בזכותו לפי החלטות הוועדה המסדרת. בינתיים אמרה הקואליציה דבר לגיטימי: אני רוצה למסור לישראל ביתנו </w:t>
      </w:r>
      <w:r w:rsidRPr="00273B45">
        <w:rPr>
          <w:rFonts w:cs="David"/>
          <w:rtl/>
        </w:rPr>
        <w:t>–</w:t>
      </w:r>
      <w:r w:rsidRPr="00273B45">
        <w:rPr>
          <w:rFonts w:cs="David" w:hint="cs"/>
          <w:rtl/>
        </w:rPr>
        <w:t xml:space="preserve"> שהפכה לסיעה קואליציונית וממילא יכלה להחליף את המדע בביקורת המדינה כבר לפני כמה חודשים </w:t>
      </w:r>
      <w:r w:rsidRPr="00273B45">
        <w:rPr>
          <w:rFonts w:cs="David"/>
          <w:rtl/>
        </w:rPr>
        <w:t>–</w:t>
      </w:r>
      <w:r w:rsidRPr="00273B45">
        <w:rPr>
          <w:rFonts w:cs="David" w:hint="cs"/>
          <w:rtl/>
        </w:rPr>
        <w:t xml:space="preserve"> אני רוצה להישאר בפניות הציבור. </w:t>
      </w:r>
    </w:p>
    <w:p w14:paraId="79189BAA" w14:textId="77777777" w:rsidR="00273B45" w:rsidRPr="00273B45" w:rsidRDefault="00273B45" w:rsidP="00273B45">
      <w:pPr>
        <w:bidi/>
        <w:ind w:firstLine="567"/>
        <w:rPr>
          <w:rFonts w:cs="David" w:hint="cs"/>
          <w:rtl/>
        </w:rPr>
      </w:pPr>
    </w:p>
    <w:p w14:paraId="4018BC99" w14:textId="77777777" w:rsidR="00273B45" w:rsidRPr="00273B45" w:rsidRDefault="00273B45" w:rsidP="00273B45">
      <w:pPr>
        <w:bidi/>
        <w:ind w:firstLine="567"/>
        <w:rPr>
          <w:rFonts w:cs="David" w:hint="cs"/>
          <w:rtl/>
        </w:rPr>
      </w:pPr>
      <w:r w:rsidRPr="00273B45">
        <w:rPr>
          <w:rFonts w:cs="David" w:hint="cs"/>
          <w:rtl/>
        </w:rPr>
        <w:t>אז זכותה של ישראל ביתנו וזכותה של הקואליציה לעשות את הסיבוב הזה, אבל אי אפשר לעכב עוד את בני אילון שמגיעה לו ועדה מלפני חודש וחצי.</w:t>
      </w:r>
    </w:p>
    <w:p w14:paraId="10080C88" w14:textId="77777777" w:rsidR="00273B45" w:rsidRPr="00273B45" w:rsidRDefault="00273B45" w:rsidP="00273B45">
      <w:pPr>
        <w:bidi/>
        <w:rPr>
          <w:rFonts w:cs="David" w:hint="cs"/>
          <w:rtl/>
        </w:rPr>
      </w:pPr>
    </w:p>
    <w:p w14:paraId="1FD573C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AC87ABA" w14:textId="77777777" w:rsidR="00273B45" w:rsidRPr="00273B45" w:rsidRDefault="00273B45" w:rsidP="00273B45">
      <w:pPr>
        <w:bidi/>
        <w:rPr>
          <w:rFonts w:cs="David" w:hint="cs"/>
          <w:rtl/>
        </w:rPr>
      </w:pPr>
    </w:p>
    <w:p w14:paraId="58192A0E" w14:textId="77777777" w:rsidR="00273B45" w:rsidRPr="00273B45" w:rsidRDefault="00273B45" w:rsidP="00273B45">
      <w:pPr>
        <w:bidi/>
        <w:rPr>
          <w:rFonts w:cs="David" w:hint="cs"/>
          <w:rtl/>
        </w:rPr>
      </w:pPr>
      <w:r w:rsidRPr="00273B45">
        <w:rPr>
          <w:rFonts w:cs="David" w:hint="cs"/>
          <w:rtl/>
        </w:rPr>
        <w:tab/>
        <w:t xml:space="preserve">לכן  נצביע היום. תודה רבה. </w:t>
      </w:r>
    </w:p>
    <w:p w14:paraId="586F37EC" w14:textId="77777777" w:rsidR="00273B45" w:rsidRPr="00273B45" w:rsidRDefault="00273B45" w:rsidP="00273B45">
      <w:pPr>
        <w:bidi/>
        <w:rPr>
          <w:rFonts w:cs="David" w:hint="cs"/>
          <w:rtl/>
        </w:rPr>
      </w:pPr>
    </w:p>
    <w:p w14:paraId="3DC13499" w14:textId="77777777" w:rsidR="00273B45" w:rsidRPr="00273B45" w:rsidRDefault="00273B45" w:rsidP="00273B45">
      <w:pPr>
        <w:bidi/>
        <w:rPr>
          <w:rFonts w:cs="David" w:hint="cs"/>
          <w:rtl/>
        </w:rPr>
      </w:pPr>
      <w:r w:rsidRPr="00273B45">
        <w:rPr>
          <w:rFonts w:cs="David" w:hint="cs"/>
          <w:rtl/>
        </w:rPr>
        <w:tab/>
        <w:t>חבר הכנסת פרוש, בבקשה.</w:t>
      </w:r>
    </w:p>
    <w:p w14:paraId="380B9F95" w14:textId="77777777" w:rsidR="00273B45" w:rsidRPr="00273B45" w:rsidRDefault="00273B45" w:rsidP="00273B45">
      <w:pPr>
        <w:bidi/>
        <w:rPr>
          <w:rFonts w:cs="David" w:hint="cs"/>
          <w:rtl/>
        </w:rPr>
      </w:pPr>
    </w:p>
    <w:p w14:paraId="30F5F457" w14:textId="77777777" w:rsidR="00273B45" w:rsidRPr="00273B45" w:rsidRDefault="00273B45" w:rsidP="00273B45">
      <w:pPr>
        <w:bidi/>
        <w:rPr>
          <w:rFonts w:cs="David"/>
          <w:rtl/>
        </w:rPr>
      </w:pPr>
      <w:r w:rsidRPr="00273B45">
        <w:rPr>
          <w:rFonts w:cs="David" w:hint="eastAsia"/>
          <w:u w:val="single"/>
          <w:rtl/>
        </w:rPr>
        <w:t>אורי</w:t>
      </w:r>
      <w:r w:rsidRPr="00273B45">
        <w:rPr>
          <w:rFonts w:cs="David"/>
          <w:u w:val="single"/>
          <w:rtl/>
        </w:rPr>
        <w:t xml:space="preserve"> אריאל:</w:t>
      </w:r>
    </w:p>
    <w:p w14:paraId="66AB85F2" w14:textId="77777777" w:rsidR="00273B45" w:rsidRPr="00273B45" w:rsidRDefault="00273B45" w:rsidP="00273B45">
      <w:pPr>
        <w:bidi/>
        <w:rPr>
          <w:rFonts w:cs="David"/>
          <w:rtl/>
        </w:rPr>
      </w:pPr>
    </w:p>
    <w:p w14:paraId="5D3E74AC" w14:textId="77777777" w:rsidR="00273B45" w:rsidRPr="00273B45" w:rsidRDefault="00273B45" w:rsidP="00273B45">
      <w:pPr>
        <w:bidi/>
        <w:rPr>
          <w:rFonts w:cs="David" w:hint="cs"/>
          <w:rtl/>
        </w:rPr>
      </w:pPr>
      <w:r w:rsidRPr="00273B45">
        <w:rPr>
          <w:rFonts w:cs="David"/>
          <w:rtl/>
        </w:rPr>
        <w:tab/>
      </w:r>
      <w:r w:rsidRPr="00273B45">
        <w:rPr>
          <w:rFonts w:cs="David" w:hint="cs"/>
          <w:rtl/>
        </w:rPr>
        <w:t xml:space="preserve"> אני רק, מבקש להתנצל בשם בני אלון. הוא הקדים טיסתו</w:t>
      </w:r>
      <w:r w:rsidRPr="00273B45">
        <w:rPr>
          <w:rFonts w:cs="David" w:hint="cs"/>
        </w:rPr>
        <w:t xml:space="preserve"> </w:t>
      </w:r>
      <w:r w:rsidRPr="00273B45">
        <w:rPr>
          <w:rFonts w:cs="David" w:hint="cs"/>
          <w:rtl/>
        </w:rPr>
        <w:t xml:space="preserve">בגלל המחשבה שתוקעים היום את הנמלים, לכן הוא טס הלילה. זה הכול. תודה. </w:t>
      </w:r>
    </w:p>
    <w:p w14:paraId="400EC992" w14:textId="77777777" w:rsidR="00273B45" w:rsidRPr="00273B45" w:rsidRDefault="00273B45" w:rsidP="00273B45">
      <w:pPr>
        <w:bidi/>
        <w:rPr>
          <w:rFonts w:cs="David" w:hint="cs"/>
          <w:rtl/>
        </w:rPr>
      </w:pPr>
    </w:p>
    <w:p w14:paraId="1257ACC6"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88BED63" w14:textId="77777777" w:rsidR="00273B45" w:rsidRPr="00273B45" w:rsidRDefault="00273B45" w:rsidP="00273B45">
      <w:pPr>
        <w:bidi/>
        <w:rPr>
          <w:rFonts w:cs="David" w:hint="cs"/>
          <w:rtl/>
        </w:rPr>
      </w:pPr>
    </w:p>
    <w:p w14:paraId="3B1ED76A" w14:textId="77777777" w:rsidR="00273B45" w:rsidRPr="00273B45" w:rsidRDefault="00273B45" w:rsidP="00273B45">
      <w:pPr>
        <w:bidi/>
        <w:rPr>
          <w:rFonts w:cs="David" w:hint="cs"/>
          <w:rtl/>
        </w:rPr>
      </w:pPr>
      <w:r w:rsidRPr="00273B45">
        <w:rPr>
          <w:rFonts w:cs="David" w:hint="cs"/>
          <w:rtl/>
        </w:rPr>
        <w:tab/>
        <w:t>מי בעד להמליץ לוועדת המדע על חבר כנסת בני אלון? מי נגד? מי נמנע?</w:t>
      </w:r>
    </w:p>
    <w:p w14:paraId="293ADF4A" w14:textId="77777777" w:rsidR="00273B45" w:rsidRPr="00273B45" w:rsidRDefault="00273B45" w:rsidP="00273B45">
      <w:pPr>
        <w:bidi/>
        <w:rPr>
          <w:rFonts w:cs="David" w:hint="cs"/>
          <w:rtl/>
        </w:rPr>
      </w:pPr>
    </w:p>
    <w:p w14:paraId="5294F54B" w14:textId="77777777" w:rsidR="00273B45" w:rsidRPr="00273B45" w:rsidRDefault="00273B45" w:rsidP="00273B45">
      <w:pPr>
        <w:bidi/>
        <w:ind w:firstLine="567"/>
        <w:rPr>
          <w:rFonts w:cs="David" w:hint="cs"/>
          <w:rtl/>
        </w:rPr>
      </w:pPr>
      <w:r w:rsidRPr="00273B45">
        <w:rPr>
          <w:rFonts w:cs="David" w:hint="cs"/>
          <w:rtl/>
        </w:rPr>
        <w:t xml:space="preserve">15 בעד, אין מתנגדים, אין נמנעים. </w:t>
      </w:r>
    </w:p>
    <w:p w14:paraId="37932F2A" w14:textId="77777777" w:rsidR="00273B45" w:rsidRPr="00273B45" w:rsidRDefault="00273B45" w:rsidP="00273B45">
      <w:pPr>
        <w:bidi/>
        <w:ind w:firstLine="567"/>
        <w:rPr>
          <w:rFonts w:cs="David" w:hint="cs"/>
          <w:rtl/>
        </w:rPr>
      </w:pPr>
    </w:p>
    <w:p w14:paraId="24852DD5" w14:textId="77777777" w:rsidR="00273B45" w:rsidRPr="00273B45" w:rsidRDefault="00273B45" w:rsidP="00273B45">
      <w:pPr>
        <w:bidi/>
        <w:ind w:firstLine="567"/>
        <w:rPr>
          <w:rFonts w:cs="David" w:hint="cs"/>
          <w:rtl/>
        </w:rPr>
      </w:pPr>
      <w:r w:rsidRPr="00273B45">
        <w:rPr>
          <w:rFonts w:cs="David"/>
          <w:rtl/>
        </w:rPr>
        <w:br w:type="page"/>
      </w:r>
    </w:p>
    <w:p w14:paraId="243C1A79" w14:textId="77777777" w:rsidR="00273B45" w:rsidRPr="00273B45" w:rsidRDefault="00273B45" w:rsidP="00273B45">
      <w:pPr>
        <w:bidi/>
        <w:jc w:val="center"/>
        <w:rPr>
          <w:rFonts w:cs="David" w:hint="cs"/>
          <w:b/>
          <w:bCs/>
          <w:u w:val="single"/>
          <w:rtl/>
        </w:rPr>
      </w:pPr>
      <w:r w:rsidRPr="00273B45">
        <w:rPr>
          <w:rFonts w:cs="David" w:hint="cs"/>
          <w:b/>
          <w:bCs/>
          <w:u w:val="single"/>
          <w:rtl/>
        </w:rPr>
        <w:t>ז. מינוי ממלא מקום ליושבת ראש הכנסת בעת העדרה מן הארץ</w:t>
      </w:r>
    </w:p>
    <w:p w14:paraId="30D0627C" w14:textId="77777777" w:rsidR="00273B45" w:rsidRPr="00273B45" w:rsidRDefault="00273B45" w:rsidP="00273B45">
      <w:pPr>
        <w:bidi/>
        <w:rPr>
          <w:rFonts w:cs="David" w:hint="cs"/>
          <w:rtl/>
        </w:rPr>
      </w:pPr>
    </w:p>
    <w:p w14:paraId="455EF04F" w14:textId="77777777" w:rsidR="00273B45" w:rsidRPr="00273B45" w:rsidRDefault="00273B45" w:rsidP="00273B45">
      <w:pPr>
        <w:bidi/>
        <w:rPr>
          <w:rFonts w:cs="David" w:hint="cs"/>
          <w:rtl/>
        </w:rPr>
      </w:pPr>
    </w:p>
    <w:p w14:paraId="6635E88E"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3D2771F8" w14:textId="77777777" w:rsidR="00273B45" w:rsidRPr="00273B45" w:rsidRDefault="00273B45" w:rsidP="00273B45">
      <w:pPr>
        <w:bidi/>
        <w:rPr>
          <w:rFonts w:cs="David" w:hint="cs"/>
          <w:rtl/>
        </w:rPr>
      </w:pPr>
    </w:p>
    <w:p w14:paraId="2D4BFD87" w14:textId="77777777" w:rsidR="00273B45" w:rsidRPr="00273B45" w:rsidRDefault="00273B45" w:rsidP="00273B45">
      <w:pPr>
        <w:bidi/>
        <w:rPr>
          <w:rFonts w:cs="David" w:hint="cs"/>
          <w:rtl/>
        </w:rPr>
      </w:pPr>
      <w:r w:rsidRPr="00273B45">
        <w:rPr>
          <w:rFonts w:cs="David" w:hint="cs"/>
          <w:rtl/>
        </w:rPr>
        <w:tab/>
        <w:t xml:space="preserve">הנושא הבא בסדר היום - מילוי מקום יושבת הראש בעת היעדרה מהכנסת. ביום 12 באוגוסט 2007 עתידה יושבת ראש הכנסת לצאת את גבולות המדינה כדי לשהות בארצות הברית וקנדה עד ליום 20 באוגוסט 2007. בהתאם להוראות סעיף 20(א) לחוק יסוד: הכנסת נבקש כי ועדת הכנסת תקיים דיון ותבחר בסגן יושב הכנסת כממלא מקום עבורה. יושבת ראש הכנסת מבקשת להמליץ כי האדם שייבחר הוא חבר הכנסת מגלי והבה. </w:t>
      </w:r>
    </w:p>
    <w:p w14:paraId="5749F3FE" w14:textId="77777777" w:rsidR="00273B45" w:rsidRPr="00273B45" w:rsidRDefault="00273B45" w:rsidP="00273B45">
      <w:pPr>
        <w:bidi/>
        <w:rPr>
          <w:rFonts w:cs="David" w:hint="cs"/>
          <w:rtl/>
        </w:rPr>
      </w:pPr>
    </w:p>
    <w:p w14:paraId="4B2229D8" w14:textId="77777777" w:rsidR="00273B45" w:rsidRPr="00273B45" w:rsidRDefault="00273B45" w:rsidP="00273B45">
      <w:pPr>
        <w:bidi/>
        <w:rPr>
          <w:rFonts w:cs="David" w:hint="cs"/>
          <w:i/>
          <w:iCs/>
          <w:rtl/>
        </w:rPr>
      </w:pPr>
      <w:r w:rsidRPr="00273B45">
        <w:rPr>
          <w:rFonts w:cs="David" w:hint="cs"/>
          <w:u w:val="single"/>
          <w:rtl/>
        </w:rPr>
        <w:t>קולט אביטל:</w:t>
      </w:r>
    </w:p>
    <w:p w14:paraId="78AC23C0" w14:textId="77777777" w:rsidR="00273B45" w:rsidRPr="00273B45" w:rsidRDefault="00273B45" w:rsidP="00273B45">
      <w:pPr>
        <w:bidi/>
        <w:rPr>
          <w:rFonts w:cs="David" w:hint="cs"/>
          <w:i/>
          <w:iCs/>
          <w:rtl/>
        </w:rPr>
      </w:pPr>
    </w:p>
    <w:p w14:paraId="7EE4663F" w14:textId="77777777" w:rsidR="00273B45" w:rsidRPr="00273B45" w:rsidRDefault="00273B45" w:rsidP="00273B45">
      <w:pPr>
        <w:bidi/>
        <w:rPr>
          <w:rFonts w:cs="David" w:hint="cs"/>
          <w:rtl/>
        </w:rPr>
      </w:pPr>
      <w:r w:rsidRPr="00273B45">
        <w:rPr>
          <w:rFonts w:cs="David" w:hint="cs"/>
          <w:i/>
          <w:iCs/>
          <w:rtl/>
        </w:rPr>
        <w:tab/>
        <w:t xml:space="preserve"> </w:t>
      </w:r>
      <w:r w:rsidRPr="00273B45">
        <w:rPr>
          <w:rFonts w:cs="David" w:hint="cs"/>
          <w:rtl/>
        </w:rPr>
        <w:t xml:space="preserve">על זה יש לי שאלה. אני מבקשת לדעת אם יש משהו בחוקה או בתקנון של הכנסת, שאומר שחייב להיבחר רק מישהו מתוך המפלגה שלה. יש שבעה סגנים, האם יש אפשרות תיאורטית להטיל את זה גם על סגן אחר? </w:t>
      </w:r>
    </w:p>
    <w:p w14:paraId="1B337580" w14:textId="77777777" w:rsidR="00273B45" w:rsidRPr="00273B45" w:rsidRDefault="00273B45" w:rsidP="00273B45">
      <w:pPr>
        <w:bidi/>
        <w:rPr>
          <w:rFonts w:cs="David" w:hint="cs"/>
          <w:rtl/>
        </w:rPr>
      </w:pPr>
    </w:p>
    <w:p w14:paraId="202F77A9" w14:textId="77777777" w:rsidR="00273B45" w:rsidRPr="00273B45" w:rsidRDefault="00273B45" w:rsidP="00273B45">
      <w:pPr>
        <w:bidi/>
        <w:rPr>
          <w:rFonts w:cs="David" w:hint="cs"/>
          <w:u w:val="single"/>
          <w:rtl/>
        </w:rPr>
      </w:pPr>
      <w:r w:rsidRPr="00273B45">
        <w:rPr>
          <w:rFonts w:cs="David" w:hint="cs"/>
          <w:u w:val="single"/>
          <w:rtl/>
        </w:rPr>
        <w:t>ארבל אסטרחן:</w:t>
      </w:r>
    </w:p>
    <w:p w14:paraId="580E3ECC" w14:textId="77777777" w:rsidR="00273B45" w:rsidRPr="00273B45" w:rsidRDefault="00273B45" w:rsidP="00273B45">
      <w:pPr>
        <w:bidi/>
        <w:rPr>
          <w:rFonts w:cs="David" w:hint="cs"/>
          <w:rtl/>
        </w:rPr>
      </w:pPr>
    </w:p>
    <w:p w14:paraId="358BFEFD" w14:textId="77777777" w:rsidR="00273B45" w:rsidRPr="00273B45" w:rsidRDefault="00273B45" w:rsidP="00273B45">
      <w:pPr>
        <w:bidi/>
        <w:rPr>
          <w:rFonts w:cs="David" w:hint="cs"/>
          <w:rtl/>
        </w:rPr>
      </w:pPr>
      <w:r w:rsidRPr="00273B45">
        <w:rPr>
          <w:rFonts w:cs="David" w:hint="cs"/>
          <w:rtl/>
        </w:rPr>
        <w:tab/>
        <w:t xml:space="preserve">הסמכות היא של ועדת הכנסת. </w:t>
      </w:r>
    </w:p>
    <w:p w14:paraId="56C1F272" w14:textId="77777777" w:rsidR="00273B45" w:rsidRPr="00273B45" w:rsidRDefault="00273B45" w:rsidP="00273B45">
      <w:pPr>
        <w:bidi/>
        <w:rPr>
          <w:rFonts w:cs="David" w:hint="cs"/>
          <w:rtl/>
        </w:rPr>
      </w:pPr>
    </w:p>
    <w:p w14:paraId="697EE4A4" w14:textId="77777777" w:rsidR="00273B45" w:rsidRPr="00273B45" w:rsidRDefault="00273B45" w:rsidP="00273B45">
      <w:pPr>
        <w:bidi/>
        <w:rPr>
          <w:rFonts w:cs="David" w:hint="cs"/>
          <w:rtl/>
        </w:rPr>
      </w:pPr>
      <w:r w:rsidRPr="00273B45">
        <w:rPr>
          <w:rFonts w:cs="David" w:hint="cs"/>
          <w:u w:val="single"/>
          <w:rtl/>
        </w:rPr>
        <w:t>נסים זאב:</w:t>
      </w:r>
    </w:p>
    <w:p w14:paraId="441650A1" w14:textId="77777777" w:rsidR="00273B45" w:rsidRPr="00273B45" w:rsidRDefault="00273B45" w:rsidP="00273B45">
      <w:pPr>
        <w:bidi/>
        <w:rPr>
          <w:rFonts w:cs="David" w:hint="cs"/>
          <w:rtl/>
        </w:rPr>
      </w:pPr>
    </w:p>
    <w:p w14:paraId="271FFD4B" w14:textId="77777777" w:rsidR="00273B45" w:rsidRPr="00273B45" w:rsidRDefault="00273B45" w:rsidP="00273B45">
      <w:pPr>
        <w:bidi/>
        <w:rPr>
          <w:rFonts w:cs="David" w:hint="cs"/>
          <w:rtl/>
        </w:rPr>
      </w:pPr>
      <w:r w:rsidRPr="00273B45">
        <w:rPr>
          <w:rFonts w:cs="David" w:hint="cs"/>
          <w:rtl/>
        </w:rPr>
        <w:tab/>
        <w:t>בזמנו, כביקורת, היו כמה סגנים.</w:t>
      </w:r>
    </w:p>
    <w:p w14:paraId="1144E0B1" w14:textId="77777777" w:rsidR="00273B45" w:rsidRPr="00273B45" w:rsidRDefault="00273B45" w:rsidP="00273B45">
      <w:pPr>
        <w:bidi/>
        <w:rPr>
          <w:rFonts w:cs="David" w:hint="cs"/>
          <w:rtl/>
        </w:rPr>
      </w:pPr>
    </w:p>
    <w:p w14:paraId="1A6CB3DB"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573C8BF5" w14:textId="77777777" w:rsidR="00273B45" w:rsidRPr="00273B45" w:rsidRDefault="00273B45" w:rsidP="00273B45">
      <w:pPr>
        <w:bidi/>
        <w:rPr>
          <w:rFonts w:cs="David" w:hint="cs"/>
          <w:rtl/>
        </w:rPr>
      </w:pPr>
    </w:p>
    <w:p w14:paraId="48D22712" w14:textId="77777777" w:rsidR="00273B45" w:rsidRPr="00273B45" w:rsidRDefault="00273B45" w:rsidP="00273B45">
      <w:pPr>
        <w:bidi/>
        <w:rPr>
          <w:rFonts w:cs="David" w:hint="cs"/>
          <w:rtl/>
        </w:rPr>
      </w:pPr>
      <w:r w:rsidRPr="00273B45">
        <w:rPr>
          <w:rFonts w:cs="David" w:hint="cs"/>
          <w:rtl/>
        </w:rPr>
        <w:tab/>
        <w:t>תודה רבה.</w:t>
      </w:r>
    </w:p>
    <w:p w14:paraId="4131BB0D" w14:textId="77777777" w:rsidR="00273B45" w:rsidRPr="00273B45" w:rsidRDefault="00273B45" w:rsidP="00273B45">
      <w:pPr>
        <w:bidi/>
        <w:rPr>
          <w:rFonts w:cs="David" w:hint="cs"/>
          <w:rtl/>
        </w:rPr>
      </w:pPr>
    </w:p>
    <w:p w14:paraId="2BE1AF93" w14:textId="77777777" w:rsidR="00273B45" w:rsidRPr="00273B45" w:rsidRDefault="00273B45" w:rsidP="00273B45">
      <w:pPr>
        <w:bidi/>
        <w:rPr>
          <w:rFonts w:cs="David" w:hint="cs"/>
          <w:rtl/>
        </w:rPr>
      </w:pPr>
      <w:r w:rsidRPr="00273B45">
        <w:rPr>
          <w:rFonts w:cs="David" w:hint="cs"/>
          <w:u w:val="single"/>
          <w:rtl/>
        </w:rPr>
        <w:t>נסים זאב:</w:t>
      </w:r>
    </w:p>
    <w:p w14:paraId="0C1969AE" w14:textId="77777777" w:rsidR="00273B45" w:rsidRPr="00273B45" w:rsidRDefault="00273B45" w:rsidP="00273B45">
      <w:pPr>
        <w:bidi/>
        <w:rPr>
          <w:rFonts w:cs="David" w:hint="cs"/>
          <w:rtl/>
        </w:rPr>
      </w:pPr>
    </w:p>
    <w:p w14:paraId="45F7F26E" w14:textId="77777777" w:rsidR="00273B45" w:rsidRPr="00273B45" w:rsidRDefault="00273B45" w:rsidP="00273B45">
      <w:pPr>
        <w:bidi/>
        <w:rPr>
          <w:rFonts w:cs="David" w:hint="cs"/>
          <w:rtl/>
        </w:rPr>
      </w:pPr>
      <w:r w:rsidRPr="00273B45">
        <w:rPr>
          <w:rFonts w:cs="David" w:hint="cs"/>
          <w:rtl/>
        </w:rPr>
        <w:tab/>
        <w:t>רגע, אני רוצה לומר משהו.</w:t>
      </w:r>
    </w:p>
    <w:p w14:paraId="541C44F8" w14:textId="77777777" w:rsidR="00273B45" w:rsidRPr="00273B45" w:rsidRDefault="00273B45" w:rsidP="00273B45">
      <w:pPr>
        <w:bidi/>
        <w:rPr>
          <w:rFonts w:cs="David" w:hint="cs"/>
          <w:rtl/>
        </w:rPr>
      </w:pPr>
    </w:p>
    <w:p w14:paraId="5B8EC43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F0A884A" w14:textId="77777777" w:rsidR="00273B45" w:rsidRPr="00273B45" w:rsidRDefault="00273B45" w:rsidP="00273B45">
      <w:pPr>
        <w:bidi/>
        <w:rPr>
          <w:rFonts w:cs="David" w:hint="cs"/>
          <w:rtl/>
        </w:rPr>
      </w:pPr>
    </w:p>
    <w:p w14:paraId="221B4099" w14:textId="77777777" w:rsidR="00273B45" w:rsidRPr="00273B45" w:rsidRDefault="00273B45" w:rsidP="00273B45">
      <w:pPr>
        <w:bidi/>
        <w:rPr>
          <w:rFonts w:cs="David" w:hint="cs"/>
          <w:rtl/>
        </w:rPr>
      </w:pPr>
      <w:r w:rsidRPr="00273B45">
        <w:rPr>
          <w:rFonts w:cs="David" w:hint="cs"/>
          <w:rtl/>
        </w:rPr>
        <w:tab/>
        <w:t xml:space="preserve">ניסים, תודה. אין לנו זמן. </w:t>
      </w:r>
    </w:p>
    <w:p w14:paraId="0A89EC86" w14:textId="77777777" w:rsidR="00273B45" w:rsidRPr="00273B45" w:rsidRDefault="00273B45" w:rsidP="00273B45">
      <w:pPr>
        <w:bidi/>
        <w:rPr>
          <w:rFonts w:cs="David" w:hint="cs"/>
          <w:rtl/>
        </w:rPr>
      </w:pPr>
    </w:p>
    <w:p w14:paraId="68439A55" w14:textId="77777777" w:rsidR="00273B45" w:rsidRPr="00273B45" w:rsidRDefault="00273B45" w:rsidP="00273B45">
      <w:pPr>
        <w:bidi/>
        <w:ind w:firstLine="567"/>
        <w:rPr>
          <w:rFonts w:cs="David" w:hint="cs"/>
          <w:rtl/>
        </w:rPr>
      </w:pPr>
      <w:r w:rsidRPr="00273B45">
        <w:rPr>
          <w:rFonts w:cs="David" w:hint="cs"/>
          <w:rtl/>
        </w:rPr>
        <w:t xml:space="preserve">מי בעד המלצתה של יושבת ראש הכנסת?  </w:t>
      </w:r>
      <w:r w:rsidRPr="00273B45">
        <w:rPr>
          <w:rFonts w:cs="David"/>
          <w:rtl/>
        </w:rPr>
        <w:t>–</w:t>
      </w:r>
      <w:r w:rsidRPr="00273B45">
        <w:rPr>
          <w:rFonts w:cs="David" w:hint="cs"/>
          <w:rtl/>
        </w:rPr>
        <w:t xml:space="preserve"> מגלי והבה . מי נגד? מי נמנע? </w:t>
      </w:r>
    </w:p>
    <w:p w14:paraId="04849DED" w14:textId="77777777" w:rsidR="00273B45" w:rsidRPr="00273B45" w:rsidRDefault="00273B45" w:rsidP="00273B45">
      <w:pPr>
        <w:bidi/>
        <w:rPr>
          <w:rFonts w:cs="David" w:hint="cs"/>
          <w:rtl/>
        </w:rPr>
      </w:pPr>
    </w:p>
    <w:p w14:paraId="6EAB47EA" w14:textId="77777777" w:rsidR="00273B45" w:rsidRPr="00273B45" w:rsidRDefault="00273B45" w:rsidP="00273B45">
      <w:pPr>
        <w:bidi/>
        <w:ind w:firstLine="567"/>
        <w:rPr>
          <w:rFonts w:cs="David" w:hint="cs"/>
          <w:rtl/>
        </w:rPr>
      </w:pPr>
      <w:r w:rsidRPr="00273B45">
        <w:rPr>
          <w:rFonts w:cs="David" w:hint="cs"/>
          <w:rtl/>
        </w:rPr>
        <w:t>8 בעד. נגד אין. נמנעת אחת. אי לכך חבר הכנסת מגלי והבה יחליף את יושבת ראש הכנסת בשהותה בחו"ל.</w:t>
      </w:r>
    </w:p>
    <w:p w14:paraId="3BF2CC67" w14:textId="77777777" w:rsidR="00273B45" w:rsidRPr="00273B45" w:rsidRDefault="00273B45" w:rsidP="00273B45">
      <w:pPr>
        <w:bidi/>
        <w:jc w:val="center"/>
        <w:rPr>
          <w:rFonts w:cs="David" w:hint="cs"/>
          <w:b/>
          <w:bCs/>
          <w:rtl/>
        </w:rPr>
      </w:pPr>
    </w:p>
    <w:p w14:paraId="6C985093" w14:textId="77777777" w:rsidR="00273B45" w:rsidRPr="00273B45" w:rsidRDefault="00273B45" w:rsidP="00273B45">
      <w:pPr>
        <w:bidi/>
        <w:jc w:val="center"/>
        <w:rPr>
          <w:rFonts w:cs="David" w:hint="cs"/>
          <w:b/>
          <w:bCs/>
          <w:rtl/>
        </w:rPr>
      </w:pPr>
    </w:p>
    <w:p w14:paraId="2A580A58" w14:textId="77777777" w:rsidR="00273B45" w:rsidRPr="00273B45" w:rsidRDefault="00273B45" w:rsidP="00273B45">
      <w:pPr>
        <w:bidi/>
        <w:jc w:val="center"/>
        <w:rPr>
          <w:rFonts w:cs="David" w:hint="cs"/>
          <w:b/>
          <w:bCs/>
          <w:rtl/>
        </w:rPr>
      </w:pPr>
      <w:r w:rsidRPr="00273B45">
        <w:rPr>
          <w:rFonts w:cs="David"/>
          <w:b/>
          <w:bCs/>
          <w:rtl/>
        </w:rPr>
        <w:br w:type="page"/>
      </w:r>
    </w:p>
    <w:p w14:paraId="0E919E06" w14:textId="77777777" w:rsidR="00273B45" w:rsidRPr="00273B45" w:rsidRDefault="00273B45" w:rsidP="00273B45">
      <w:pPr>
        <w:bidi/>
        <w:jc w:val="center"/>
        <w:rPr>
          <w:rFonts w:cs="David" w:hint="cs"/>
          <w:b/>
          <w:bCs/>
          <w:rtl/>
        </w:rPr>
      </w:pPr>
    </w:p>
    <w:p w14:paraId="03680DAC" w14:textId="77777777" w:rsidR="00273B45" w:rsidRPr="00273B45" w:rsidRDefault="00273B45" w:rsidP="00273B45">
      <w:pPr>
        <w:bidi/>
        <w:ind w:left="567" w:firstLine="567"/>
        <w:jc w:val="center"/>
        <w:rPr>
          <w:rFonts w:cs="David" w:hint="cs"/>
          <w:b/>
          <w:bCs/>
          <w:u w:val="single"/>
          <w:rtl/>
        </w:rPr>
      </w:pPr>
      <w:r w:rsidRPr="00273B45">
        <w:rPr>
          <w:rFonts w:cs="David" w:hint="cs"/>
          <w:b/>
          <w:bCs/>
          <w:u w:val="single"/>
          <w:rtl/>
        </w:rPr>
        <w:t>ח. בקשת הממשלה להקדמת הדיון בהצעת חוק התקשורת (בזק ושידורים) (תיקון מס' 37), התשס"ז-2007</w:t>
      </w:r>
    </w:p>
    <w:p w14:paraId="49E12985" w14:textId="77777777" w:rsidR="00273B45" w:rsidRPr="00273B45" w:rsidRDefault="00273B45" w:rsidP="00273B45">
      <w:pPr>
        <w:bidi/>
        <w:rPr>
          <w:rFonts w:cs="David" w:hint="cs"/>
          <w:rtl/>
        </w:rPr>
      </w:pPr>
    </w:p>
    <w:p w14:paraId="5E02A955" w14:textId="77777777" w:rsidR="00273B45" w:rsidRPr="00273B45" w:rsidRDefault="00273B45" w:rsidP="00273B45">
      <w:pPr>
        <w:bidi/>
        <w:rPr>
          <w:rFonts w:cs="David" w:hint="cs"/>
          <w:rtl/>
        </w:rPr>
      </w:pPr>
    </w:p>
    <w:p w14:paraId="27270FCD"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095F0DC" w14:textId="77777777" w:rsidR="00273B45" w:rsidRPr="00273B45" w:rsidRDefault="00273B45" w:rsidP="00273B45">
      <w:pPr>
        <w:bidi/>
        <w:rPr>
          <w:rFonts w:cs="David" w:hint="cs"/>
          <w:rtl/>
        </w:rPr>
      </w:pPr>
    </w:p>
    <w:p w14:paraId="3345E30B" w14:textId="77777777" w:rsidR="00273B45" w:rsidRPr="00273B45" w:rsidRDefault="00273B45" w:rsidP="00273B45">
      <w:pPr>
        <w:bidi/>
        <w:rPr>
          <w:rFonts w:cs="David" w:hint="cs"/>
          <w:rtl/>
        </w:rPr>
      </w:pPr>
      <w:r w:rsidRPr="00273B45">
        <w:rPr>
          <w:rFonts w:cs="David" w:hint="cs"/>
          <w:rtl/>
        </w:rPr>
        <w:tab/>
        <w:t>בקשת הממשלה להקדמת הדיון בהצעת חוק התקשורת, בזק ושידורים, לפני קריאה שניה ושלישית.</w:t>
      </w:r>
    </w:p>
    <w:p w14:paraId="1B23DC8A" w14:textId="77777777" w:rsidR="00273B45" w:rsidRPr="00273B45" w:rsidRDefault="00273B45" w:rsidP="00273B45">
      <w:pPr>
        <w:bidi/>
        <w:rPr>
          <w:rFonts w:cs="David" w:hint="cs"/>
          <w:rtl/>
        </w:rPr>
      </w:pPr>
    </w:p>
    <w:p w14:paraId="49D04ECF" w14:textId="77777777" w:rsidR="00273B45" w:rsidRPr="00273B45" w:rsidRDefault="00273B45" w:rsidP="00273B45">
      <w:pPr>
        <w:bidi/>
        <w:rPr>
          <w:rFonts w:cs="David" w:hint="cs"/>
          <w:rtl/>
        </w:rPr>
      </w:pPr>
      <w:r w:rsidRPr="00273B45">
        <w:rPr>
          <w:rFonts w:cs="David" w:hint="cs"/>
          <w:rtl/>
        </w:rPr>
        <w:tab/>
        <w:t>מי בעד? מי נגד? מי נמנע?</w:t>
      </w:r>
    </w:p>
    <w:p w14:paraId="576C2946" w14:textId="77777777" w:rsidR="00273B45" w:rsidRPr="00273B45" w:rsidRDefault="00273B45" w:rsidP="00273B45">
      <w:pPr>
        <w:bidi/>
        <w:rPr>
          <w:rFonts w:cs="David" w:hint="cs"/>
          <w:rtl/>
        </w:rPr>
      </w:pPr>
    </w:p>
    <w:p w14:paraId="6B78469B" w14:textId="77777777" w:rsidR="00273B45" w:rsidRPr="00273B45" w:rsidRDefault="00273B45" w:rsidP="00273B45">
      <w:pPr>
        <w:bidi/>
        <w:ind w:firstLine="567"/>
        <w:rPr>
          <w:rFonts w:cs="David" w:hint="cs"/>
          <w:rtl/>
        </w:rPr>
      </w:pPr>
      <w:r w:rsidRPr="00273B45">
        <w:rPr>
          <w:rFonts w:cs="David" w:hint="cs"/>
          <w:rtl/>
        </w:rPr>
        <w:t xml:space="preserve">שבעה בעד. 1 נגד. </w:t>
      </w:r>
    </w:p>
    <w:p w14:paraId="0039A2E5" w14:textId="77777777" w:rsidR="00273B45" w:rsidRPr="00273B45" w:rsidRDefault="00273B45" w:rsidP="00273B45">
      <w:pPr>
        <w:bidi/>
        <w:rPr>
          <w:rFonts w:cs="David" w:hint="cs"/>
          <w:rtl/>
        </w:rPr>
      </w:pPr>
      <w:r w:rsidRPr="00273B45">
        <w:rPr>
          <w:rFonts w:cs="David"/>
          <w:rtl/>
        </w:rPr>
        <w:br w:type="page"/>
      </w:r>
    </w:p>
    <w:p w14:paraId="3E2AE4F6" w14:textId="77777777" w:rsidR="00273B45" w:rsidRPr="00273B45" w:rsidRDefault="00273B45" w:rsidP="00273B45">
      <w:pPr>
        <w:bidi/>
        <w:rPr>
          <w:rFonts w:cs="David" w:hint="cs"/>
          <w:b/>
          <w:bCs/>
          <w:u w:val="single"/>
          <w:rtl/>
        </w:rPr>
      </w:pPr>
      <w:r w:rsidRPr="00273B45">
        <w:rPr>
          <w:rFonts w:cs="David" w:hint="cs"/>
          <w:rtl/>
        </w:rPr>
        <w:tab/>
      </w:r>
      <w:r w:rsidRPr="00273B45">
        <w:rPr>
          <w:rFonts w:cs="David" w:hint="cs"/>
          <w:b/>
          <w:bCs/>
          <w:u w:val="single"/>
          <w:rtl/>
        </w:rPr>
        <w:t xml:space="preserve">ט. הצעת חוק משכן הכנסת, רחבתו ומשמר הכנסת (תיקון </w:t>
      </w:r>
      <w:r w:rsidRPr="00273B45">
        <w:rPr>
          <w:rFonts w:cs="David"/>
          <w:b/>
          <w:bCs/>
          <w:u w:val="single"/>
          <w:rtl/>
        </w:rPr>
        <w:t>–</w:t>
      </w:r>
      <w:r w:rsidRPr="00273B45">
        <w:rPr>
          <w:rFonts w:cs="David" w:hint="cs"/>
          <w:b/>
          <w:bCs/>
          <w:u w:val="single"/>
          <w:rtl/>
        </w:rPr>
        <w:t xml:space="preserve"> ועדת הבחירות המרכזית),</w:t>
      </w:r>
    </w:p>
    <w:p w14:paraId="0E9E8CEF" w14:textId="77777777" w:rsidR="00273B45" w:rsidRPr="00273B45" w:rsidRDefault="00273B45" w:rsidP="00273B45">
      <w:pPr>
        <w:bidi/>
        <w:jc w:val="center"/>
        <w:rPr>
          <w:rFonts w:cs="David" w:hint="cs"/>
          <w:b/>
          <w:bCs/>
          <w:u w:val="single"/>
          <w:rtl/>
        </w:rPr>
      </w:pPr>
      <w:r w:rsidRPr="00273B45">
        <w:rPr>
          <w:rFonts w:cs="David" w:hint="cs"/>
          <w:b/>
          <w:bCs/>
          <w:u w:val="single"/>
          <w:rtl/>
        </w:rPr>
        <w:t>התשס"ז-2007</w:t>
      </w:r>
    </w:p>
    <w:p w14:paraId="73916D56" w14:textId="77777777" w:rsidR="00273B45" w:rsidRPr="00273B45" w:rsidRDefault="00273B45" w:rsidP="00273B45">
      <w:pPr>
        <w:bidi/>
        <w:rPr>
          <w:rFonts w:cs="David" w:hint="cs"/>
          <w:rtl/>
        </w:rPr>
      </w:pPr>
    </w:p>
    <w:p w14:paraId="2D1C6525" w14:textId="77777777" w:rsidR="00273B45" w:rsidRPr="00273B45" w:rsidRDefault="00273B45" w:rsidP="00273B45">
      <w:pPr>
        <w:bidi/>
        <w:rPr>
          <w:rFonts w:cs="David" w:hint="cs"/>
          <w:rtl/>
        </w:rPr>
      </w:pPr>
    </w:p>
    <w:p w14:paraId="3560FB4F"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495C862" w14:textId="77777777" w:rsidR="00273B45" w:rsidRPr="00273B45" w:rsidRDefault="00273B45" w:rsidP="00273B45">
      <w:pPr>
        <w:bidi/>
        <w:rPr>
          <w:rFonts w:cs="David" w:hint="cs"/>
          <w:rtl/>
        </w:rPr>
      </w:pPr>
    </w:p>
    <w:p w14:paraId="61354AC4" w14:textId="77777777" w:rsidR="00273B45" w:rsidRPr="00273B45" w:rsidRDefault="00273B45" w:rsidP="00273B45">
      <w:pPr>
        <w:bidi/>
        <w:ind w:firstLine="567"/>
        <w:rPr>
          <w:rFonts w:cs="David" w:hint="cs"/>
          <w:rtl/>
        </w:rPr>
      </w:pPr>
      <w:r w:rsidRPr="00273B45">
        <w:rPr>
          <w:rFonts w:cs="David" w:hint="cs"/>
          <w:rtl/>
        </w:rPr>
        <w:t xml:space="preserve">הצעת חוק משכן הכנסת, רחבתו ומשמר הכנסת (תיקון </w:t>
      </w:r>
      <w:r w:rsidRPr="00273B45">
        <w:rPr>
          <w:rFonts w:cs="David"/>
          <w:rtl/>
        </w:rPr>
        <w:t>–</w:t>
      </w:r>
      <w:r w:rsidRPr="00273B45">
        <w:rPr>
          <w:rFonts w:cs="David" w:hint="cs"/>
          <w:rtl/>
        </w:rPr>
        <w:t xml:space="preserve"> ועדת הבחירות המרכזית), התשס"ז-2007, של חבר הכנסת מיכאל איתן, מספרה פ/2397/17, הוכנה לקריאה ראשונה. </w:t>
      </w:r>
    </w:p>
    <w:p w14:paraId="54822202" w14:textId="77777777" w:rsidR="00273B45" w:rsidRPr="00273B45" w:rsidRDefault="00273B45" w:rsidP="00273B45">
      <w:pPr>
        <w:bidi/>
        <w:rPr>
          <w:rFonts w:cs="David" w:hint="cs"/>
          <w:rtl/>
        </w:rPr>
      </w:pPr>
    </w:p>
    <w:p w14:paraId="1F5F9AA5" w14:textId="77777777" w:rsidR="00273B45" w:rsidRPr="00273B45" w:rsidRDefault="00273B45" w:rsidP="00273B45">
      <w:pPr>
        <w:bidi/>
        <w:rPr>
          <w:rFonts w:cs="David" w:hint="cs"/>
          <w:rtl/>
        </w:rPr>
      </w:pPr>
      <w:r w:rsidRPr="00273B45">
        <w:rPr>
          <w:rFonts w:cs="David" w:hint="cs"/>
          <w:u w:val="single"/>
          <w:rtl/>
        </w:rPr>
        <w:t>מיכאל איתן:</w:t>
      </w:r>
    </w:p>
    <w:p w14:paraId="31BC5F58" w14:textId="77777777" w:rsidR="00273B45" w:rsidRPr="00273B45" w:rsidRDefault="00273B45" w:rsidP="00273B45">
      <w:pPr>
        <w:bidi/>
        <w:rPr>
          <w:rFonts w:cs="David" w:hint="cs"/>
          <w:rtl/>
        </w:rPr>
      </w:pPr>
    </w:p>
    <w:p w14:paraId="22A27DAD" w14:textId="77777777" w:rsidR="00273B45" w:rsidRPr="00273B45" w:rsidRDefault="00273B45" w:rsidP="00273B45">
      <w:pPr>
        <w:bidi/>
        <w:rPr>
          <w:rFonts w:cs="David" w:hint="cs"/>
          <w:rtl/>
        </w:rPr>
      </w:pPr>
      <w:r w:rsidRPr="00273B45">
        <w:rPr>
          <w:rFonts w:cs="David" w:hint="cs"/>
          <w:rtl/>
        </w:rPr>
        <w:tab/>
        <w:t xml:space="preserve"> הצעת החוק לא קשורה לעניין, תשכחו ממנה, היא היתה רק מנוף לנסות ולפתור בעיה שהתעוררה, איפה תשב ועדת הבחירות המרכזית. ועדת הכנסת הטילה עלי, על פי התנדבותי, לכתוב איזשהו דוח על מנת לנסות ולהגיע לפתרון. הדוח מונח כאן, הוגש והכול. הגשתי דוח ביניים, והבקשה שלי היא שהוועדה תיתן לי מנדט לפתור על פי המתווה שהכנתי.</w:t>
      </w:r>
    </w:p>
    <w:p w14:paraId="4EBC0CFF" w14:textId="77777777" w:rsidR="00273B45" w:rsidRPr="00273B45" w:rsidRDefault="00273B45" w:rsidP="00273B45">
      <w:pPr>
        <w:bidi/>
        <w:rPr>
          <w:rFonts w:cs="David" w:hint="cs"/>
          <w:rtl/>
        </w:rPr>
      </w:pPr>
    </w:p>
    <w:p w14:paraId="1F4B607D" w14:textId="77777777" w:rsidR="00273B45" w:rsidRPr="00273B45" w:rsidRDefault="00273B45" w:rsidP="00273B45">
      <w:pPr>
        <w:bidi/>
        <w:rPr>
          <w:rFonts w:cs="David" w:hint="cs"/>
          <w:rtl/>
        </w:rPr>
      </w:pPr>
      <w:r w:rsidRPr="00273B45">
        <w:rPr>
          <w:rFonts w:cs="David" w:hint="cs"/>
          <w:rtl/>
        </w:rPr>
        <w:tab/>
        <w:t>לוועדה יש נוסח של ההצעה, החלטה, אני אסביר בפירוט את המתווה ואם יהיו שאלות אני אשיב.</w:t>
      </w:r>
    </w:p>
    <w:p w14:paraId="29C16AB0" w14:textId="77777777" w:rsidR="00273B45" w:rsidRPr="00273B45" w:rsidRDefault="00273B45" w:rsidP="00273B45">
      <w:pPr>
        <w:bidi/>
        <w:rPr>
          <w:rFonts w:cs="David" w:hint="cs"/>
          <w:rtl/>
        </w:rPr>
      </w:pPr>
    </w:p>
    <w:p w14:paraId="7C269C27" w14:textId="77777777" w:rsidR="00273B45" w:rsidRPr="00273B45" w:rsidRDefault="00273B45" w:rsidP="00273B45">
      <w:pPr>
        <w:bidi/>
        <w:rPr>
          <w:rFonts w:cs="David" w:hint="cs"/>
          <w:rtl/>
        </w:rPr>
      </w:pPr>
      <w:r w:rsidRPr="00273B45">
        <w:rPr>
          <w:rFonts w:cs="David" w:hint="cs"/>
          <w:rtl/>
        </w:rPr>
        <w:tab/>
        <w:t xml:space="preserve">העיקרון שאני מציע, שכמו שהבנתי מקובל על הצדדים, הוא כזה: בעיקרון כל הסמכויות בכנסת, הבעל בית של הכנסת, הוא יושב ראש הכנסת, לא חשוב מי זה יהיה. בהסכמת יושב ראש הכנסת, ועדת הבחירות המרכזית, כסמל, כמקום שבו מקבלים את ההחלטות, כמקום שבו באות הסיעות, איפה שעם ישראל מסתכל </w:t>
      </w:r>
      <w:r w:rsidRPr="00273B45">
        <w:rPr>
          <w:rFonts w:cs="David"/>
          <w:rtl/>
        </w:rPr>
        <w:t>–</w:t>
      </w:r>
      <w:r w:rsidRPr="00273B45">
        <w:rPr>
          <w:rFonts w:cs="David" w:hint="cs"/>
          <w:rtl/>
        </w:rPr>
        <w:t xml:space="preserve"> תשב בכנסת, על פי התנאים שיושב ראש ועדת הכנסת יקבע. באמצע יש פעילויות שחלקן מתבצעות כבר היום במרכז לוגיסטי של הוועדה בשוהם, וחלקן מתבצעות היום וכרוכות בהכנת ובעבודות שמייצרות בעיות לכנסת, כמו למשל הדבר המרכזי שאיתרתי, העומס הגדול ביותר, הוא ספירת הקולות של המעטפות הכפולות, שמביאים במשאיות. אז עכשיו, המתווה שאני מבקש - - -  </w:t>
      </w:r>
    </w:p>
    <w:p w14:paraId="7041898A" w14:textId="77777777" w:rsidR="00273B45" w:rsidRPr="00273B45" w:rsidRDefault="00273B45" w:rsidP="00273B45">
      <w:pPr>
        <w:bidi/>
        <w:rPr>
          <w:rFonts w:cs="David" w:hint="cs"/>
          <w:rtl/>
        </w:rPr>
      </w:pPr>
    </w:p>
    <w:p w14:paraId="1D465943" w14:textId="77777777" w:rsidR="00273B45" w:rsidRPr="00273B45" w:rsidRDefault="00273B45" w:rsidP="00273B45">
      <w:pPr>
        <w:bidi/>
        <w:rPr>
          <w:rFonts w:cs="David" w:hint="cs"/>
          <w:rtl/>
        </w:rPr>
      </w:pPr>
      <w:r w:rsidRPr="00273B45">
        <w:rPr>
          <w:rFonts w:cs="David" w:hint="cs"/>
          <w:u w:val="single"/>
          <w:rtl/>
        </w:rPr>
        <w:t>נסים זאב:</w:t>
      </w:r>
    </w:p>
    <w:p w14:paraId="2EDB28FF" w14:textId="77777777" w:rsidR="00273B45" w:rsidRPr="00273B45" w:rsidRDefault="00273B45" w:rsidP="00273B45">
      <w:pPr>
        <w:bidi/>
        <w:rPr>
          <w:rFonts w:cs="David" w:hint="cs"/>
          <w:rtl/>
        </w:rPr>
      </w:pPr>
    </w:p>
    <w:p w14:paraId="28C08752" w14:textId="77777777" w:rsidR="00273B45" w:rsidRPr="00273B45" w:rsidRDefault="00273B45" w:rsidP="00273B45">
      <w:pPr>
        <w:bidi/>
        <w:rPr>
          <w:rFonts w:cs="David" w:hint="cs"/>
          <w:rtl/>
        </w:rPr>
      </w:pPr>
      <w:r w:rsidRPr="00273B45">
        <w:rPr>
          <w:rFonts w:cs="David" w:hint="cs"/>
          <w:rtl/>
        </w:rPr>
        <w:tab/>
        <w:t xml:space="preserve">נותנים לך סמכות. </w:t>
      </w:r>
    </w:p>
    <w:p w14:paraId="7D140F9B" w14:textId="77777777" w:rsidR="00273B45" w:rsidRPr="00273B45" w:rsidRDefault="00273B45" w:rsidP="00273B45">
      <w:pPr>
        <w:bidi/>
        <w:rPr>
          <w:rFonts w:cs="David" w:hint="cs"/>
          <w:rtl/>
        </w:rPr>
      </w:pPr>
    </w:p>
    <w:p w14:paraId="05A79DB4" w14:textId="77777777" w:rsidR="00273B45" w:rsidRPr="00273B45" w:rsidRDefault="00273B45" w:rsidP="00273B45">
      <w:pPr>
        <w:bidi/>
        <w:rPr>
          <w:rFonts w:cs="David" w:hint="cs"/>
          <w:rtl/>
        </w:rPr>
      </w:pPr>
      <w:r w:rsidRPr="00273B45">
        <w:rPr>
          <w:rFonts w:cs="David" w:hint="cs"/>
          <w:u w:val="single"/>
          <w:rtl/>
        </w:rPr>
        <w:t>מיכאל איתן:</w:t>
      </w:r>
    </w:p>
    <w:p w14:paraId="0A59C78E" w14:textId="77777777" w:rsidR="00273B45" w:rsidRPr="00273B45" w:rsidRDefault="00273B45" w:rsidP="00273B45">
      <w:pPr>
        <w:bidi/>
        <w:rPr>
          <w:rFonts w:cs="David" w:hint="cs"/>
          <w:rtl/>
        </w:rPr>
      </w:pPr>
    </w:p>
    <w:p w14:paraId="314938CD" w14:textId="77777777" w:rsidR="00273B45" w:rsidRPr="00273B45" w:rsidRDefault="00273B45" w:rsidP="00273B45">
      <w:pPr>
        <w:bidi/>
        <w:rPr>
          <w:rFonts w:cs="David" w:hint="cs"/>
          <w:rtl/>
        </w:rPr>
      </w:pPr>
      <w:r w:rsidRPr="00273B45">
        <w:rPr>
          <w:rFonts w:cs="David" w:hint="cs"/>
          <w:rtl/>
        </w:rPr>
        <w:tab/>
        <w:t xml:space="preserve"> שניה, תן לי לסכם. המתווה שאני מבקש הוא כזה: אל"ף, ביקשתי כאן את ההחלטה, היא מופיעה בדוח בעמוד 19, ואני מבקש שאישרו לי אותה. אני רק אומר בגדול, המתווה הוא כזה: הוצאת המעטפות הכפולות מאושרת כרגע. הקביעה שוועדת הבחירות  המרכזית תישאר כאן, מאושרת כרגע. באמצע, מה שיישאר, אני אשב ונגיע להסכמה.</w:t>
      </w:r>
      <w:r w:rsidRPr="00273B45">
        <w:rPr>
          <w:rFonts w:cs="David" w:hint="cs"/>
          <w:rtl/>
        </w:rPr>
        <w:tab/>
      </w:r>
    </w:p>
    <w:p w14:paraId="6114DC60" w14:textId="77777777" w:rsidR="00273B45" w:rsidRPr="00273B45" w:rsidRDefault="00273B45" w:rsidP="00273B45">
      <w:pPr>
        <w:bidi/>
        <w:rPr>
          <w:rFonts w:cs="David" w:hint="cs"/>
          <w:rtl/>
        </w:rPr>
      </w:pPr>
    </w:p>
    <w:p w14:paraId="785728C9"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42C4A606" w14:textId="77777777" w:rsidR="00273B45" w:rsidRPr="00273B45" w:rsidRDefault="00273B45" w:rsidP="00273B45">
      <w:pPr>
        <w:bidi/>
        <w:rPr>
          <w:rFonts w:cs="David" w:hint="cs"/>
          <w:rtl/>
        </w:rPr>
      </w:pPr>
    </w:p>
    <w:p w14:paraId="0D220987" w14:textId="77777777" w:rsidR="00273B45" w:rsidRPr="00273B45" w:rsidRDefault="00273B45" w:rsidP="00273B45">
      <w:pPr>
        <w:bidi/>
        <w:rPr>
          <w:rFonts w:cs="David" w:hint="cs"/>
          <w:rtl/>
        </w:rPr>
      </w:pPr>
      <w:r w:rsidRPr="00273B45">
        <w:rPr>
          <w:rFonts w:cs="David" w:hint="cs"/>
          <w:rtl/>
        </w:rPr>
        <w:tab/>
        <w:t xml:space="preserve">מנכ"לית ועדת הבחירות, בבקשה. </w:t>
      </w:r>
    </w:p>
    <w:p w14:paraId="6DD42F3F" w14:textId="77777777" w:rsidR="00273B45" w:rsidRPr="00273B45" w:rsidRDefault="00273B45" w:rsidP="00273B45">
      <w:pPr>
        <w:bidi/>
        <w:rPr>
          <w:rFonts w:cs="David" w:hint="cs"/>
          <w:rtl/>
        </w:rPr>
      </w:pPr>
    </w:p>
    <w:p w14:paraId="00256E5D" w14:textId="77777777" w:rsidR="00273B45" w:rsidRPr="00273B45" w:rsidRDefault="00273B45" w:rsidP="00273B45">
      <w:pPr>
        <w:bidi/>
        <w:rPr>
          <w:rFonts w:cs="David" w:hint="cs"/>
          <w:u w:val="single"/>
          <w:rtl/>
        </w:rPr>
      </w:pPr>
      <w:r w:rsidRPr="00273B45">
        <w:rPr>
          <w:rFonts w:cs="David" w:hint="cs"/>
          <w:u w:val="single"/>
          <w:rtl/>
        </w:rPr>
        <w:t>תמר אדרי:</w:t>
      </w:r>
    </w:p>
    <w:p w14:paraId="37079D9C" w14:textId="77777777" w:rsidR="00273B45" w:rsidRPr="00273B45" w:rsidRDefault="00273B45" w:rsidP="00273B45">
      <w:pPr>
        <w:bidi/>
        <w:ind w:left="570"/>
        <w:rPr>
          <w:rFonts w:cs="David" w:hint="cs"/>
          <w:rtl/>
        </w:rPr>
      </w:pPr>
    </w:p>
    <w:p w14:paraId="3A362983" w14:textId="77777777" w:rsidR="00273B45" w:rsidRPr="00273B45" w:rsidRDefault="00273B45" w:rsidP="00273B45">
      <w:pPr>
        <w:bidi/>
        <w:rPr>
          <w:rFonts w:cs="David" w:hint="cs"/>
          <w:rtl/>
        </w:rPr>
      </w:pPr>
      <w:r w:rsidRPr="00273B45">
        <w:rPr>
          <w:rFonts w:cs="David" w:hint="cs"/>
          <w:rtl/>
        </w:rPr>
        <w:tab/>
        <w:t>קודם כל, אני מאוד מודה למיקי איתן שהרים את הכפה ועשה עבודה מצוינת. מה שאני הבנתי שהוועדה, בתקופת בין בחירות, תשב פה, ככה הרעיון, המטה של הועדה יישב פה בכנסת, ורק הנושא של שלושת ימי הספירה, כלומר - - -  יהיה במקום אחר. ככה אני הבנתי.</w:t>
      </w:r>
    </w:p>
    <w:p w14:paraId="4AE36586" w14:textId="77777777" w:rsidR="00273B45" w:rsidRPr="00273B45" w:rsidRDefault="00273B45" w:rsidP="00273B45">
      <w:pPr>
        <w:bidi/>
        <w:rPr>
          <w:rFonts w:cs="David" w:hint="cs"/>
          <w:rtl/>
        </w:rPr>
      </w:pPr>
    </w:p>
    <w:p w14:paraId="10BAA4D8" w14:textId="77777777" w:rsidR="00273B45" w:rsidRPr="00273B45" w:rsidRDefault="00273B45" w:rsidP="00273B45">
      <w:pPr>
        <w:bidi/>
        <w:rPr>
          <w:rFonts w:cs="David" w:hint="cs"/>
          <w:rtl/>
        </w:rPr>
      </w:pPr>
      <w:r w:rsidRPr="00273B45">
        <w:rPr>
          <w:rFonts w:cs="David" w:hint="cs"/>
          <w:u w:val="single"/>
          <w:rtl/>
        </w:rPr>
        <w:t>מיכאל איתן:</w:t>
      </w:r>
    </w:p>
    <w:p w14:paraId="635299CE" w14:textId="77777777" w:rsidR="00273B45" w:rsidRPr="00273B45" w:rsidRDefault="00273B45" w:rsidP="00273B45">
      <w:pPr>
        <w:bidi/>
        <w:rPr>
          <w:rFonts w:cs="David" w:hint="cs"/>
          <w:rtl/>
        </w:rPr>
      </w:pPr>
    </w:p>
    <w:p w14:paraId="72E35B89" w14:textId="77777777" w:rsidR="00273B45" w:rsidRPr="00273B45" w:rsidRDefault="00273B45" w:rsidP="00273B45">
      <w:pPr>
        <w:bidi/>
        <w:rPr>
          <w:rFonts w:cs="David" w:hint="cs"/>
          <w:rtl/>
        </w:rPr>
      </w:pPr>
      <w:r w:rsidRPr="00273B45">
        <w:rPr>
          <w:rFonts w:cs="David" w:hint="cs"/>
          <w:rtl/>
        </w:rPr>
        <w:tab/>
        <w:t>לא. אני אסביר שוב, זה כתוב במפורש בדוח. הרעיון הוא שהמטה אכן ישב פה, את זה אנחנו מחליטים עכשיו. הרעיון שכל תהליך ספירת מעטפות הקולות ייצא מפה, את זה אנחנו מחליטים עכשיו. לגבי שאר הפעילויות, אנחנו נשב פעולה פעולה ואז נראה את זה בדוח, ועל זה תצביעו אחר כך. החלק הראשון, אני מקבל, המטה יישב פה. הם מקבלים ומסכימים.</w:t>
      </w:r>
    </w:p>
    <w:p w14:paraId="173B7F99" w14:textId="77777777" w:rsidR="00273B45" w:rsidRPr="00273B45" w:rsidRDefault="00273B45" w:rsidP="00273B45">
      <w:pPr>
        <w:bidi/>
        <w:rPr>
          <w:rFonts w:cs="David" w:hint="cs"/>
          <w:rtl/>
        </w:rPr>
      </w:pPr>
    </w:p>
    <w:p w14:paraId="609AC88D" w14:textId="77777777" w:rsidR="00273B45" w:rsidRPr="00273B45" w:rsidRDefault="00273B45" w:rsidP="00273B45">
      <w:pPr>
        <w:bidi/>
        <w:rPr>
          <w:rFonts w:cs="David" w:hint="cs"/>
          <w:rtl/>
        </w:rPr>
      </w:pPr>
    </w:p>
    <w:p w14:paraId="2D0CBD5D" w14:textId="77777777" w:rsidR="00273B45" w:rsidRPr="00273B45" w:rsidRDefault="00273B45" w:rsidP="00273B45">
      <w:pPr>
        <w:bidi/>
        <w:rPr>
          <w:rFonts w:cs="David" w:hint="cs"/>
          <w:u w:val="single"/>
          <w:rtl/>
        </w:rPr>
      </w:pPr>
      <w:r w:rsidRPr="00273B45">
        <w:rPr>
          <w:rFonts w:cs="David" w:hint="cs"/>
          <w:u w:val="single"/>
          <w:rtl/>
        </w:rPr>
        <w:t>תמר אדרי:</w:t>
      </w:r>
    </w:p>
    <w:p w14:paraId="5CC96117" w14:textId="77777777" w:rsidR="00273B45" w:rsidRPr="00273B45" w:rsidRDefault="00273B45" w:rsidP="00273B45">
      <w:pPr>
        <w:bidi/>
        <w:rPr>
          <w:rFonts w:cs="David" w:hint="cs"/>
          <w:rtl/>
        </w:rPr>
      </w:pPr>
    </w:p>
    <w:p w14:paraId="349E940F" w14:textId="77777777" w:rsidR="00273B45" w:rsidRPr="00273B45" w:rsidRDefault="00273B45" w:rsidP="00273B45">
      <w:pPr>
        <w:bidi/>
        <w:ind w:firstLine="567"/>
        <w:rPr>
          <w:rFonts w:cs="David" w:hint="cs"/>
          <w:rtl/>
        </w:rPr>
      </w:pPr>
      <w:r w:rsidRPr="00273B45">
        <w:rPr>
          <w:rFonts w:cs="David" w:hint="cs"/>
          <w:rtl/>
        </w:rPr>
        <w:t xml:space="preserve">מה זה פעולה פעולה? אני לא מבינה. אתה מדבר על התקופה של שלושה חודשים? </w:t>
      </w:r>
    </w:p>
    <w:p w14:paraId="42A2E215" w14:textId="77777777" w:rsidR="00273B45" w:rsidRPr="00273B45" w:rsidRDefault="00273B45" w:rsidP="00273B45">
      <w:pPr>
        <w:bidi/>
        <w:rPr>
          <w:rFonts w:cs="David" w:hint="cs"/>
          <w:rtl/>
        </w:rPr>
      </w:pPr>
    </w:p>
    <w:p w14:paraId="7DC82946" w14:textId="77777777" w:rsidR="00273B45" w:rsidRPr="00273B45" w:rsidRDefault="00273B45" w:rsidP="00273B45">
      <w:pPr>
        <w:bidi/>
        <w:rPr>
          <w:rFonts w:cs="David" w:hint="cs"/>
          <w:rtl/>
        </w:rPr>
      </w:pPr>
      <w:r w:rsidRPr="00273B45">
        <w:rPr>
          <w:rFonts w:cs="David" w:hint="cs"/>
          <w:u w:val="single"/>
          <w:rtl/>
        </w:rPr>
        <w:t>מיכאל איתן:</w:t>
      </w:r>
    </w:p>
    <w:p w14:paraId="02E466FB" w14:textId="77777777" w:rsidR="00273B45" w:rsidRPr="00273B45" w:rsidRDefault="00273B45" w:rsidP="00273B45">
      <w:pPr>
        <w:bidi/>
        <w:rPr>
          <w:rFonts w:cs="David" w:hint="cs"/>
          <w:rtl/>
        </w:rPr>
      </w:pPr>
    </w:p>
    <w:p w14:paraId="0F4F6B1A" w14:textId="77777777" w:rsidR="00273B45" w:rsidRPr="00273B45" w:rsidRDefault="00273B45" w:rsidP="00273B45">
      <w:pPr>
        <w:bidi/>
        <w:rPr>
          <w:rFonts w:cs="David" w:hint="cs"/>
          <w:rtl/>
        </w:rPr>
      </w:pPr>
      <w:r w:rsidRPr="00273B45">
        <w:rPr>
          <w:rFonts w:cs="David" w:hint="cs"/>
          <w:rtl/>
        </w:rPr>
        <w:tab/>
        <w:t>אני לא מתמקח כעת על הזמן.</w:t>
      </w:r>
    </w:p>
    <w:p w14:paraId="74CC7599" w14:textId="77777777" w:rsidR="00273B45" w:rsidRPr="00273B45" w:rsidRDefault="00273B45" w:rsidP="00273B45">
      <w:pPr>
        <w:bidi/>
        <w:rPr>
          <w:rFonts w:cs="David" w:hint="cs"/>
          <w:rtl/>
        </w:rPr>
      </w:pPr>
    </w:p>
    <w:p w14:paraId="62C8656B" w14:textId="77777777" w:rsidR="00273B45" w:rsidRPr="00273B45" w:rsidRDefault="00273B45" w:rsidP="00273B45">
      <w:pPr>
        <w:bidi/>
        <w:rPr>
          <w:rFonts w:cs="David" w:hint="cs"/>
          <w:u w:val="single"/>
          <w:rtl/>
        </w:rPr>
      </w:pPr>
      <w:r w:rsidRPr="00273B45">
        <w:rPr>
          <w:rFonts w:cs="David" w:hint="cs"/>
          <w:u w:val="single"/>
          <w:rtl/>
        </w:rPr>
        <w:t>תמר אדרי:</w:t>
      </w:r>
    </w:p>
    <w:p w14:paraId="3CE79702" w14:textId="77777777" w:rsidR="00273B45" w:rsidRPr="00273B45" w:rsidRDefault="00273B45" w:rsidP="00273B45">
      <w:pPr>
        <w:bidi/>
        <w:rPr>
          <w:rFonts w:cs="David" w:hint="cs"/>
          <w:rtl/>
        </w:rPr>
      </w:pPr>
    </w:p>
    <w:p w14:paraId="1B98F91A" w14:textId="77777777" w:rsidR="00273B45" w:rsidRPr="00273B45" w:rsidRDefault="00273B45" w:rsidP="00273B45">
      <w:pPr>
        <w:bidi/>
        <w:ind w:firstLine="567"/>
        <w:rPr>
          <w:rFonts w:cs="David" w:hint="cs"/>
          <w:rtl/>
        </w:rPr>
      </w:pPr>
      <w:r w:rsidRPr="00273B45">
        <w:rPr>
          <w:rFonts w:cs="David" w:hint="cs"/>
          <w:rtl/>
        </w:rPr>
        <w:t xml:space="preserve">אני רק רוצה להבין. </w:t>
      </w:r>
    </w:p>
    <w:p w14:paraId="569917F6" w14:textId="77777777" w:rsidR="00273B45" w:rsidRPr="00273B45" w:rsidRDefault="00273B45" w:rsidP="00273B45">
      <w:pPr>
        <w:bidi/>
        <w:ind w:firstLine="567"/>
        <w:rPr>
          <w:rFonts w:cs="David" w:hint="cs"/>
          <w:rtl/>
        </w:rPr>
      </w:pPr>
    </w:p>
    <w:p w14:paraId="4A391714" w14:textId="77777777" w:rsidR="00273B45" w:rsidRPr="00273B45" w:rsidRDefault="00273B45" w:rsidP="00273B45">
      <w:pPr>
        <w:bidi/>
        <w:rPr>
          <w:rFonts w:cs="David" w:hint="cs"/>
          <w:rtl/>
        </w:rPr>
      </w:pPr>
      <w:r w:rsidRPr="00273B45">
        <w:rPr>
          <w:rFonts w:cs="David" w:hint="cs"/>
          <w:u w:val="single"/>
          <w:rtl/>
        </w:rPr>
        <w:t>מיכאל איתן:</w:t>
      </w:r>
    </w:p>
    <w:p w14:paraId="0B372486" w14:textId="77777777" w:rsidR="00273B45" w:rsidRPr="00273B45" w:rsidRDefault="00273B45" w:rsidP="00273B45">
      <w:pPr>
        <w:bidi/>
        <w:ind w:firstLine="567"/>
        <w:rPr>
          <w:rFonts w:cs="David" w:hint="cs"/>
          <w:rtl/>
        </w:rPr>
      </w:pPr>
    </w:p>
    <w:p w14:paraId="5D80DC61" w14:textId="77777777" w:rsidR="00273B45" w:rsidRPr="00273B45" w:rsidRDefault="00273B45" w:rsidP="00273B45">
      <w:pPr>
        <w:bidi/>
        <w:ind w:firstLine="567"/>
        <w:rPr>
          <w:rFonts w:cs="David" w:hint="cs"/>
          <w:rtl/>
        </w:rPr>
      </w:pPr>
      <w:r w:rsidRPr="00273B45">
        <w:rPr>
          <w:rFonts w:cs="David" w:hint="cs"/>
          <w:rtl/>
        </w:rPr>
        <w:t>זה כתוב פה. אני מוכן לפרט את הכול.</w:t>
      </w:r>
    </w:p>
    <w:p w14:paraId="33935BD1" w14:textId="77777777" w:rsidR="00273B45" w:rsidRPr="00273B45" w:rsidRDefault="00273B45" w:rsidP="00273B45">
      <w:pPr>
        <w:bidi/>
        <w:rPr>
          <w:rFonts w:cs="David" w:hint="cs"/>
          <w:rtl/>
        </w:rPr>
      </w:pPr>
    </w:p>
    <w:p w14:paraId="37362DF4" w14:textId="77777777" w:rsidR="00273B45" w:rsidRPr="00273B45" w:rsidRDefault="00273B45" w:rsidP="00273B45">
      <w:pPr>
        <w:bidi/>
        <w:rPr>
          <w:rFonts w:cs="David" w:hint="cs"/>
          <w:u w:val="single"/>
          <w:rtl/>
        </w:rPr>
      </w:pPr>
      <w:r w:rsidRPr="00273B45">
        <w:rPr>
          <w:rFonts w:cs="David" w:hint="cs"/>
          <w:u w:val="single"/>
          <w:rtl/>
        </w:rPr>
        <w:t>תמר אדרי:</w:t>
      </w:r>
    </w:p>
    <w:p w14:paraId="348DB8FE" w14:textId="77777777" w:rsidR="00273B45" w:rsidRPr="00273B45" w:rsidRDefault="00273B45" w:rsidP="00273B45">
      <w:pPr>
        <w:bidi/>
        <w:rPr>
          <w:rFonts w:cs="David" w:hint="cs"/>
          <w:rtl/>
        </w:rPr>
      </w:pPr>
    </w:p>
    <w:p w14:paraId="3BFEA976" w14:textId="77777777" w:rsidR="00273B45" w:rsidRPr="00273B45" w:rsidRDefault="00273B45" w:rsidP="00273B45">
      <w:pPr>
        <w:bidi/>
        <w:ind w:firstLine="567"/>
        <w:rPr>
          <w:rFonts w:cs="David" w:hint="cs"/>
          <w:rtl/>
        </w:rPr>
      </w:pPr>
      <w:r w:rsidRPr="00273B45">
        <w:rPr>
          <w:rFonts w:cs="David" w:hint="cs"/>
          <w:rtl/>
        </w:rPr>
        <w:t xml:space="preserve">אני הבנתי שזה לתקופה של שלושה חודשים. </w:t>
      </w:r>
    </w:p>
    <w:p w14:paraId="33B7EEC2" w14:textId="77777777" w:rsidR="00273B45" w:rsidRPr="00273B45" w:rsidRDefault="00273B45" w:rsidP="00273B45">
      <w:pPr>
        <w:bidi/>
        <w:rPr>
          <w:rFonts w:cs="David" w:hint="cs"/>
          <w:rtl/>
        </w:rPr>
      </w:pPr>
    </w:p>
    <w:p w14:paraId="324F489E" w14:textId="77777777" w:rsidR="00273B45" w:rsidRPr="00273B45" w:rsidRDefault="00273B45" w:rsidP="00273B45">
      <w:pPr>
        <w:bidi/>
        <w:rPr>
          <w:rFonts w:cs="David" w:hint="cs"/>
          <w:rtl/>
        </w:rPr>
      </w:pPr>
      <w:r w:rsidRPr="00273B45">
        <w:rPr>
          <w:rFonts w:cs="David" w:hint="cs"/>
          <w:u w:val="single"/>
          <w:rtl/>
        </w:rPr>
        <w:t>מיכאל איתן:</w:t>
      </w:r>
    </w:p>
    <w:p w14:paraId="26A19B75" w14:textId="77777777" w:rsidR="00273B45" w:rsidRPr="00273B45" w:rsidRDefault="00273B45" w:rsidP="00273B45">
      <w:pPr>
        <w:bidi/>
        <w:rPr>
          <w:rFonts w:cs="David" w:hint="cs"/>
          <w:rtl/>
        </w:rPr>
      </w:pPr>
    </w:p>
    <w:p w14:paraId="20D5AAFA" w14:textId="77777777" w:rsidR="00273B45" w:rsidRPr="00273B45" w:rsidRDefault="00273B45" w:rsidP="00273B45">
      <w:pPr>
        <w:bidi/>
        <w:rPr>
          <w:rFonts w:cs="David" w:hint="cs"/>
          <w:rtl/>
        </w:rPr>
      </w:pPr>
      <w:r w:rsidRPr="00273B45">
        <w:rPr>
          <w:rFonts w:cs="David" w:hint="cs"/>
          <w:rtl/>
        </w:rPr>
        <w:tab/>
        <w:t>זה הכול כתוב פה, מילה במילה, אני לא אסטה מזה, כתוב פה: העניין של ועדת הבחירות מתחלק לשלוש תקופות - - -</w:t>
      </w:r>
    </w:p>
    <w:p w14:paraId="400CF9A2" w14:textId="77777777" w:rsidR="00273B45" w:rsidRPr="00273B45" w:rsidRDefault="00273B45" w:rsidP="00273B45">
      <w:pPr>
        <w:bidi/>
        <w:rPr>
          <w:rFonts w:cs="David" w:hint="cs"/>
          <w:rtl/>
        </w:rPr>
      </w:pPr>
    </w:p>
    <w:p w14:paraId="4CD19A43" w14:textId="77777777" w:rsidR="00273B45" w:rsidRPr="00273B45" w:rsidRDefault="00273B45" w:rsidP="00273B45">
      <w:pPr>
        <w:bidi/>
        <w:rPr>
          <w:rFonts w:cs="David" w:hint="cs"/>
          <w:rtl/>
        </w:rPr>
      </w:pPr>
      <w:r w:rsidRPr="00273B45">
        <w:rPr>
          <w:rFonts w:cs="David" w:hint="cs"/>
          <w:u w:val="single"/>
          <w:rtl/>
        </w:rPr>
        <w:t>ראובן ריבלין:</w:t>
      </w:r>
    </w:p>
    <w:p w14:paraId="2017D116" w14:textId="77777777" w:rsidR="00273B45" w:rsidRPr="00273B45" w:rsidRDefault="00273B45" w:rsidP="00273B45">
      <w:pPr>
        <w:bidi/>
        <w:rPr>
          <w:rFonts w:cs="David" w:hint="cs"/>
          <w:rtl/>
        </w:rPr>
      </w:pPr>
    </w:p>
    <w:p w14:paraId="4CBCFD2D" w14:textId="77777777" w:rsidR="00273B45" w:rsidRPr="00273B45" w:rsidRDefault="00273B45" w:rsidP="00273B45">
      <w:pPr>
        <w:bidi/>
        <w:rPr>
          <w:rFonts w:cs="David" w:hint="cs"/>
          <w:rtl/>
        </w:rPr>
      </w:pPr>
      <w:r w:rsidRPr="00273B45">
        <w:rPr>
          <w:rFonts w:cs="David" w:hint="cs"/>
          <w:rtl/>
        </w:rPr>
        <w:tab/>
        <w:t xml:space="preserve"> המנגנון שהיה קיים כל הזמן עובר מפה?</w:t>
      </w:r>
    </w:p>
    <w:p w14:paraId="09498C6E" w14:textId="77777777" w:rsidR="00273B45" w:rsidRPr="00273B45" w:rsidRDefault="00273B45" w:rsidP="00273B45">
      <w:pPr>
        <w:bidi/>
        <w:rPr>
          <w:rFonts w:cs="David" w:hint="cs"/>
          <w:rtl/>
        </w:rPr>
      </w:pPr>
    </w:p>
    <w:p w14:paraId="659D0CB5" w14:textId="77777777" w:rsidR="00273B45" w:rsidRPr="00273B45" w:rsidRDefault="00273B45" w:rsidP="00273B45">
      <w:pPr>
        <w:bidi/>
        <w:rPr>
          <w:rFonts w:cs="David" w:hint="cs"/>
          <w:rtl/>
        </w:rPr>
      </w:pPr>
      <w:r w:rsidRPr="00273B45">
        <w:rPr>
          <w:rFonts w:cs="David" w:hint="cs"/>
          <w:u w:val="single"/>
          <w:rtl/>
        </w:rPr>
        <w:t>מיכאל איתן:</w:t>
      </w:r>
    </w:p>
    <w:p w14:paraId="54FD7729" w14:textId="77777777" w:rsidR="00273B45" w:rsidRPr="00273B45" w:rsidRDefault="00273B45" w:rsidP="00273B45">
      <w:pPr>
        <w:bidi/>
        <w:rPr>
          <w:rFonts w:cs="David" w:hint="cs"/>
          <w:rtl/>
        </w:rPr>
      </w:pPr>
    </w:p>
    <w:p w14:paraId="1AD13FF5" w14:textId="77777777" w:rsidR="00273B45" w:rsidRPr="00273B45" w:rsidRDefault="00273B45" w:rsidP="00273B45">
      <w:pPr>
        <w:bidi/>
        <w:rPr>
          <w:rFonts w:cs="David" w:hint="cs"/>
          <w:rtl/>
        </w:rPr>
      </w:pPr>
      <w:r w:rsidRPr="00273B45">
        <w:rPr>
          <w:rFonts w:cs="David" w:hint="cs"/>
          <w:rtl/>
        </w:rPr>
        <w:tab/>
        <w:t>שנייה. אני חילקתי את זה לשלוש תקופות. התקופה השוטפת, שאין איתה בעיות - - -</w:t>
      </w:r>
    </w:p>
    <w:p w14:paraId="688F483C" w14:textId="77777777" w:rsidR="00273B45" w:rsidRPr="00273B45" w:rsidRDefault="00273B45" w:rsidP="00273B45">
      <w:pPr>
        <w:bidi/>
        <w:rPr>
          <w:rFonts w:cs="David" w:hint="cs"/>
          <w:rtl/>
        </w:rPr>
      </w:pPr>
    </w:p>
    <w:p w14:paraId="5BD30268" w14:textId="77777777" w:rsidR="00273B45" w:rsidRPr="00273B45" w:rsidRDefault="00273B45" w:rsidP="00273B45">
      <w:pPr>
        <w:bidi/>
        <w:rPr>
          <w:rFonts w:cs="David" w:hint="cs"/>
          <w:rtl/>
        </w:rPr>
      </w:pPr>
      <w:r w:rsidRPr="00273B45">
        <w:rPr>
          <w:rFonts w:cs="David" w:hint="cs"/>
          <w:u w:val="single"/>
          <w:rtl/>
        </w:rPr>
        <w:t>ראובן ריבלין:</w:t>
      </w:r>
    </w:p>
    <w:p w14:paraId="49103D1A" w14:textId="77777777" w:rsidR="00273B45" w:rsidRPr="00273B45" w:rsidRDefault="00273B45" w:rsidP="00273B45">
      <w:pPr>
        <w:bidi/>
        <w:rPr>
          <w:rFonts w:cs="David" w:hint="cs"/>
          <w:rtl/>
        </w:rPr>
      </w:pPr>
    </w:p>
    <w:p w14:paraId="0F04E8D0" w14:textId="77777777" w:rsidR="00273B45" w:rsidRPr="00273B45" w:rsidRDefault="00273B45" w:rsidP="00273B45">
      <w:pPr>
        <w:bidi/>
        <w:rPr>
          <w:rFonts w:cs="David" w:hint="cs"/>
          <w:rtl/>
        </w:rPr>
      </w:pPr>
      <w:r w:rsidRPr="00273B45">
        <w:rPr>
          <w:rFonts w:cs="David" w:hint="cs"/>
          <w:rtl/>
        </w:rPr>
        <w:tab/>
        <w:t xml:space="preserve"> התקופה השוטפת זה בין בחירות לבחירות.</w:t>
      </w:r>
    </w:p>
    <w:p w14:paraId="4A642949" w14:textId="77777777" w:rsidR="00273B45" w:rsidRPr="00273B45" w:rsidRDefault="00273B45" w:rsidP="00273B45">
      <w:pPr>
        <w:bidi/>
        <w:rPr>
          <w:rFonts w:cs="David" w:hint="cs"/>
          <w:rtl/>
        </w:rPr>
      </w:pPr>
    </w:p>
    <w:p w14:paraId="7F90B86C" w14:textId="77777777" w:rsidR="00273B45" w:rsidRPr="00273B45" w:rsidRDefault="00273B45" w:rsidP="00273B45">
      <w:pPr>
        <w:bidi/>
        <w:rPr>
          <w:rFonts w:cs="David" w:hint="cs"/>
          <w:rtl/>
        </w:rPr>
      </w:pPr>
      <w:r w:rsidRPr="00273B45">
        <w:rPr>
          <w:rFonts w:cs="David" w:hint="cs"/>
          <w:u w:val="single"/>
          <w:rtl/>
        </w:rPr>
        <w:t>מיכאל איתן:</w:t>
      </w:r>
    </w:p>
    <w:p w14:paraId="6DFFFE71" w14:textId="77777777" w:rsidR="00273B45" w:rsidRPr="00273B45" w:rsidRDefault="00273B45" w:rsidP="00273B45">
      <w:pPr>
        <w:bidi/>
        <w:rPr>
          <w:rFonts w:cs="David" w:hint="cs"/>
          <w:rtl/>
        </w:rPr>
      </w:pPr>
    </w:p>
    <w:p w14:paraId="10D134F5" w14:textId="77777777" w:rsidR="00273B45" w:rsidRPr="00273B45" w:rsidRDefault="00273B45" w:rsidP="00273B45">
      <w:pPr>
        <w:bidi/>
        <w:rPr>
          <w:rFonts w:cs="David" w:hint="cs"/>
          <w:rtl/>
        </w:rPr>
      </w:pPr>
      <w:r w:rsidRPr="00273B45">
        <w:rPr>
          <w:rFonts w:cs="David" w:hint="cs"/>
          <w:rtl/>
        </w:rPr>
        <w:tab/>
        <w:t xml:space="preserve"> נכון. יש תקופה של היערכות, שזה - - - </w:t>
      </w:r>
    </w:p>
    <w:p w14:paraId="44E950E1" w14:textId="77777777" w:rsidR="00273B45" w:rsidRPr="00273B45" w:rsidRDefault="00273B45" w:rsidP="00273B45">
      <w:pPr>
        <w:bidi/>
        <w:rPr>
          <w:rFonts w:cs="David" w:hint="cs"/>
          <w:rtl/>
        </w:rPr>
      </w:pPr>
    </w:p>
    <w:p w14:paraId="45D09238" w14:textId="77777777" w:rsidR="00273B45" w:rsidRPr="00273B45" w:rsidRDefault="00273B45" w:rsidP="00273B45">
      <w:pPr>
        <w:bidi/>
        <w:rPr>
          <w:rFonts w:cs="David" w:hint="cs"/>
          <w:rtl/>
        </w:rPr>
      </w:pPr>
      <w:r w:rsidRPr="00273B45">
        <w:rPr>
          <w:rFonts w:cs="David" w:hint="cs"/>
          <w:u w:val="single"/>
          <w:rtl/>
        </w:rPr>
        <w:t>ראובן ריבלין:</w:t>
      </w:r>
    </w:p>
    <w:p w14:paraId="6D8636F2" w14:textId="77777777" w:rsidR="00273B45" w:rsidRPr="00273B45" w:rsidRDefault="00273B45" w:rsidP="00273B45">
      <w:pPr>
        <w:bidi/>
        <w:rPr>
          <w:rFonts w:cs="David" w:hint="cs"/>
          <w:rtl/>
        </w:rPr>
      </w:pPr>
    </w:p>
    <w:p w14:paraId="50F6E27E" w14:textId="77777777" w:rsidR="00273B45" w:rsidRPr="00273B45" w:rsidRDefault="00273B45" w:rsidP="00273B45">
      <w:pPr>
        <w:bidi/>
        <w:rPr>
          <w:rFonts w:cs="David" w:hint="cs"/>
          <w:rtl/>
        </w:rPr>
      </w:pPr>
      <w:r w:rsidRPr="00273B45">
        <w:rPr>
          <w:rFonts w:cs="David" w:hint="cs"/>
          <w:rtl/>
        </w:rPr>
        <w:tab/>
        <w:t xml:space="preserve"> מהרגע שאו שהגיע המועד, או שמחליטים על בחירות.</w:t>
      </w:r>
    </w:p>
    <w:p w14:paraId="2A5BC9ED" w14:textId="77777777" w:rsidR="00273B45" w:rsidRPr="00273B45" w:rsidRDefault="00273B45" w:rsidP="00273B45">
      <w:pPr>
        <w:bidi/>
        <w:rPr>
          <w:rFonts w:cs="David" w:hint="cs"/>
          <w:rtl/>
        </w:rPr>
      </w:pPr>
    </w:p>
    <w:p w14:paraId="1E5E4DE2" w14:textId="77777777" w:rsidR="00273B45" w:rsidRPr="00273B45" w:rsidRDefault="00273B45" w:rsidP="00273B45">
      <w:pPr>
        <w:bidi/>
        <w:rPr>
          <w:rFonts w:cs="David" w:hint="cs"/>
          <w:rtl/>
        </w:rPr>
      </w:pPr>
      <w:r w:rsidRPr="00273B45">
        <w:rPr>
          <w:rFonts w:cs="David" w:hint="cs"/>
          <w:u w:val="single"/>
          <w:rtl/>
        </w:rPr>
        <w:t>מיכאל איתן:</w:t>
      </w:r>
    </w:p>
    <w:p w14:paraId="22DEA734" w14:textId="77777777" w:rsidR="00273B45" w:rsidRPr="00273B45" w:rsidRDefault="00273B45" w:rsidP="00273B45">
      <w:pPr>
        <w:bidi/>
        <w:rPr>
          <w:rFonts w:cs="David" w:hint="cs"/>
          <w:rtl/>
        </w:rPr>
      </w:pPr>
    </w:p>
    <w:p w14:paraId="52C13009" w14:textId="77777777" w:rsidR="00273B45" w:rsidRPr="00273B45" w:rsidRDefault="00273B45" w:rsidP="00273B45">
      <w:pPr>
        <w:bidi/>
        <w:rPr>
          <w:rFonts w:cs="David" w:hint="cs"/>
          <w:rtl/>
        </w:rPr>
      </w:pPr>
      <w:r w:rsidRPr="00273B45">
        <w:rPr>
          <w:rFonts w:cs="David" w:hint="cs"/>
          <w:rtl/>
        </w:rPr>
        <w:tab/>
        <w:t xml:space="preserve"> נכון.  אבל, יש תקופה שלישית, שאני קראתי לה ימי הבחירות, שזה השבוע או הימים שבהם הכנסת נערכת לקליטת מאתיים אלף מעטפות כפולות והצבעה ודברים כאלה. </w:t>
      </w:r>
    </w:p>
    <w:p w14:paraId="585CA14F" w14:textId="77777777" w:rsidR="00273B45" w:rsidRPr="00273B45" w:rsidRDefault="00273B45" w:rsidP="00273B45">
      <w:pPr>
        <w:bidi/>
        <w:rPr>
          <w:rFonts w:cs="David" w:hint="cs"/>
          <w:rtl/>
        </w:rPr>
      </w:pPr>
    </w:p>
    <w:p w14:paraId="74A53DF2" w14:textId="77777777" w:rsidR="00273B45" w:rsidRPr="00273B45" w:rsidRDefault="00273B45" w:rsidP="00273B45">
      <w:pPr>
        <w:bidi/>
        <w:rPr>
          <w:rFonts w:cs="David" w:hint="cs"/>
          <w:rtl/>
        </w:rPr>
      </w:pPr>
      <w:r w:rsidRPr="00273B45">
        <w:rPr>
          <w:rFonts w:cs="David" w:hint="cs"/>
          <w:u w:val="single"/>
          <w:rtl/>
        </w:rPr>
        <w:t>ראובן ריבלין:</w:t>
      </w:r>
    </w:p>
    <w:p w14:paraId="02465C7D" w14:textId="77777777" w:rsidR="00273B45" w:rsidRPr="00273B45" w:rsidRDefault="00273B45" w:rsidP="00273B45">
      <w:pPr>
        <w:bidi/>
        <w:rPr>
          <w:rFonts w:cs="David" w:hint="cs"/>
          <w:rtl/>
        </w:rPr>
      </w:pPr>
    </w:p>
    <w:p w14:paraId="6056C65B" w14:textId="77777777" w:rsidR="00273B45" w:rsidRPr="00273B45" w:rsidRDefault="00273B45" w:rsidP="00273B45">
      <w:pPr>
        <w:bidi/>
        <w:rPr>
          <w:rFonts w:cs="David" w:hint="cs"/>
          <w:rtl/>
        </w:rPr>
      </w:pPr>
      <w:r w:rsidRPr="00273B45">
        <w:rPr>
          <w:rFonts w:cs="David" w:hint="cs"/>
          <w:rtl/>
        </w:rPr>
        <w:tab/>
        <w:t xml:space="preserve"> שכל אולמות הכנסת הופכים לוועדה.</w:t>
      </w:r>
    </w:p>
    <w:p w14:paraId="7C046B92" w14:textId="77777777" w:rsidR="00273B45" w:rsidRPr="00273B45" w:rsidRDefault="00273B45" w:rsidP="00273B45">
      <w:pPr>
        <w:bidi/>
        <w:rPr>
          <w:rFonts w:cs="David" w:hint="cs"/>
          <w:rtl/>
        </w:rPr>
      </w:pPr>
      <w:r w:rsidRPr="00273B45">
        <w:rPr>
          <w:rFonts w:cs="David"/>
          <w:rtl/>
        </w:rPr>
        <w:br w:type="page"/>
      </w:r>
    </w:p>
    <w:p w14:paraId="509FC111" w14:textId="77777777" w:rsidR="00273B45" w:rsidRPr="00273B45" w:rsidRDefault="00273B45" w:rsidP="00273B45">
      <w:pPr>
        <w:bidi/>
        <w:rPr>
          <w:rFonts w:cs="David" w:hint="cs"/>
          <w:rtl/>
        </w:rPr>
      </w:pPr>
      <w:r w:rsidRPr="00273B45">
        <w:rPr>
          <w:rFonts w:cs="David" w:hint="cs"/>
          <w:u w:val="single"/>
          <w:rtl/>
        </w:rPr>
        <w:t>מיכאל איתן:</w:t>
      </w:r>
    </w:p>
    <w:p w14:paraId="1BBE7AED" w14:textId="77777777" w:rsidR="00273B45" w:rsidRPr="00273B45" w:rsidRDefault="00273B45" w:rsidP="00273B45">
      <w:pPr>
        <w:bidi/>
        <w:rPr>
          <w:rFonts w:cs="David" w:hint="cs"/>
          <w:rtl/>
        </w:rPr>
      </w:pPr>
    </w:p>
    <w:p w14:paraId="757E9017" w14:textId="77777777" w:rsidR="00273B45" w:rsidRPr="00273B45" w:rsidRDefault="00273B45" w:rsidP="00273B45">
      <w:pPr>
        <w:bidi/>
        <w:rPr>
          <w:rFonts w:cs="David" w:hint="cs"/>
          <w:rtl/>
        </w:rPr>
      </w:pPr>
      <w:r w:rsidRPr="00273B45">
        <w:rPr>
          <w:rFonts w:cs="David" w:hint="cs"/>
          <w:rtl/>
        </w:rPr>
        <w:tab/>
        <w:t xml:space="preserve"> בדיוק. עכשיו אמרתי כך: לגבי התקופה הראשונה </w:t>
      </w:r>
      <w:r w:rsidRPr="00273B45">
        <w:rPr>
          <w:rFonts w:cs="David"/>
          <w:rtl/>
        </w:rPr>
        <w:t>–</w:t>
      </w:r>
      <w:r w:rsidRPr="00273B45">
        <w:rPr>
          <w:rFonts w:cs="David" w:hint="cs"/>
          <w:rtl/>
        </w:rPr>
        <w:t xml:space="preserve"> אין מחלוקת. לגבי התקופה השלישית </w:t>
      </w:r>
      <w:r w:rsidRPr="00273B45">
        <w:rPr>
          <w:rFonts w:cs="David"/>
          <w:rtl/>
        </w:rPr>
        <w:t>–</w:t>
      </w:r>
      <w:r w:rsidRPr="00273B45">
        <w:rPr>
          <w:rFonts w:cs="David" w:hint="cs"/>
          <w:rtl/>
        </w:rPr>
        <w:t xml:space="preserve"> אין מחלוקת. לגבי האמצע </w:t>
      </w:r>
      <w:r w:rsidRPr="00273B45">
        <w:rPr>
          <w:rFonts w:cs="David"/>
          <w:rtl/>
        </w:rPr>
        <w:t>–</w:t>
      </w:r>
      <w:r w:rsidRPr="00273B45">
        <w:rPr>
          <w:rFonts w:cs="David" w:hint="cs"/>
          <w:rtl/>
        </w:rPr>
        <w:t xml:space="preserve"> נשב אתם ונראה מה שאפשר, מתוך כוונה שעם ישראל יראה את ועדת הבחירות משדרת מהכנסת. זה הדבר הכי חשוב.</w:t>
      </w:r>
    </w:p>
    <w:p w14:paraId="136AB2D3" w14:textId="77777777" w:rsidR="00273B45" w:rsidRPr="00273B45" w:rsidRDefault="00273B45" w:rsidP="00273B45">
      <w:pPr>
        <w:bidi/>
        <w:rPr>
          <w:rFonts w:cs="David" w:hint="cs"/>
          <w:rtl/>
        </w:rPr>
      </w:pPr>
    </w:p>
    <w:p w14:paraId="7F5B14DA" w14:textId="77777777" w:rsidR="00273B45" w:rsidRPr="00273B45" w:rsidRDefault="00273B45" w:rsidP="00273B45">
      <w:pPr>
        <w:bidi/>
        <w:rPr>
          <w:rFonts w:cs="David" w:hint="cs"/>
          <w:rtl/>
        </w:rPr>
      </w:pPr>
      <w:r w:rsidRPr="00273B45">
        <w:rPr>
          <w:rFonts w:cs="David" w:hint="cs"/>
          <w:u w:val="single"/>
          <w:rtl/>
        </w:rPr>
        <w:t>ראובן ריבלין:</w:t>
      </w:r>
    </w:p>
    <w:p w14:paraId="643BE4FB" w14:textId="77777777" w:rsidR="00273B45" w:rsidRPr="00273B45" w:rsidRDefault="00273B45" w:rsidP="00273B45">
      <w:pPr>
        <w:bidi/>
        <w:rPr>
          <w:rFonts w:cs="David" w:hint="cs"/>
          <w:rtl/>
        </w:rPr>
      </w:pPr>
    </w:p>
    <w:p w14:paraId="68CC5FB3" w14:textId="77777777" w:rsidR="00273B45" w:rsidRPr="00273B45" w:rsidRDefault="00273B45" w:rsidP="00273B45">
      <w:pPr>
        <w:bidi/>
        <w:rPr>
          <w:rFonts w:cs="David" w:hint="cs"/>
          <w:rtl/>
        </w:rPr>
      </w:pPr>
      <w:r w:rsidRPr="00273B45">
        <w:rPr>
          <w:rFonts w:cs="David" w:hint="cs"/>
          <w:rtl/>
        </w:rPr>
        <w:tab/>
        <w:t xml:space="preserve"> נכון.</w:t>
      </w:r>
    </w:p>
    <w:p w14:paraId="03805329" w14:textId="77777777" w:rsidR="00273B45" w:rsidRPr="00273B45" w:rsidRDefault="00273B45" w:rsidP="00273B45">
      <w:pPr>
        <w:bidi/>
        <w:rPr>
          <w:rFonts w:cs="David" w:hint="cs"/>
          <w:u w:val="single"/>
          <w:rtl/>
        </w:rPr>
      </w:pPr>
    </w:p>
    <w:p w14:paraId="6D030C68" w14:textId="77777777" w:rsidR="00273B45" w:rsidRPr="00273B45" w:rsidRDefault="00273B45" w:rsidP="00273B45">
      <w:pPr>
        <w:bidi/>
        <w:rPr>
          <w:rFonts w:cs="David" w:hint="cs"/>
          <w:u w:val="single"/>
          <w:rtl/>
        </w:rPr>
      </w:pPr>
      <w:r w:rsidRPr="00273B45">
        <w:rPr>
          <w:rFonts w:cs="David" w:hint="cs"/>
          <w:u w:val="single"/>
          <w:rtl/>
        </w:rPr>
        <w:t>תמר אדרי:</w:t>
      </w:r>
    </w:p>
    <w:p w14:paraId="28FFDAAF" w14:textId="77777777" w:rsidR="00273B45" w:rsidRPr="00273B45" w:rsidRDefault="00273B45" w:rsidP="00273B45">
      <w:pPr>
        <w:bidi/>
        <w:rPr>
          <w:rFonts w:cs="David" w:hint="cs"/>
          <w:u w:val="single"/>
          <w:rtl/>
        </w:rPr>
      </w:pPr>
    </w:p>
    <w:p w14:paraId="7A752A70" w14:textId="77777777" w:rsidR="00273B45" w:rsidRPr="00273B45" w:rsidRDefault="00273B45" w:rsidP="00273B45">
      <w:pPr>
        <w:bidi/>
        <w:rPr>
          <w:rFonts w:cs="David" w:hint="cs"/>
          <w:rtl/>
        </w:rPr>
      </w:pPr>
      <w:r w:rsidRPr="00273B45">
        <w:rPr>
          <w:rFonts w:cs="David" w:hint="cs"/>
          <w:rtl/>
        </w:rPr>
        <w:tab/>
        <w:t xml:space="preserve">מה שאני רוצה לומר זה </w:t>
      </w:r>
      <w:r w:rsidRPr="00273B45">
        <w:rPr>
          <w:rFonts w:cs="David"/>
          <w:rtl/>
        </w:rPr>
        <w:t>–</w:t>
      </w:r>
      <w:r w:rsidRPr="00273B45">
        <w:rPr>
          <w:rFonts w:cs="David" w:hint="cs"/>
          <w:rtl/>
        </w:rPr>
        <w:t xml:space="preserve"> אני לא יודעת מה יהיה בתקופת הביניים, אנחנו נשב ונראה - - -</w:t>
      </w:r>
    </w:p>
    <w:p w14:paraId="7BE9F3BC" w14:textId="77777777" w:rsidR="00273B45" w:rsidRPr="00273B45" w:rsidRDefault="00273B45" w:rsidP="00273B45">
      <w:pPr>
        <w:bidi/>
        <w:rPr>
          <w:rFonts w:cs="David" w:hint="cs"/>
          <w:u w:val="single"/>
          <w:rtl/>
        </w:rPr>
      </w:pPr>
    </w:p>
    <w:p w14:paraId="5938669C"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63C55D7D" w14:textId="77777777" w:rsidR="00273B45" w:rsidRPr="00273B45" w:rsidRDefault="00273B45" w:rsidP="00273B45">
      <w:pPr>
        <w:bidi/>
        <w:rPr>
          <w:rFonts w:cs="David" w:hint="cs"/>
          <w:u w:val="single"/>
          <w:rtl/>
        </w:rPr>
      </w:pPr>
    </w:p>
    <w:p w14:paraId="25A0770D" w14:textId="77777777" w:rsidR="00273B45" w:rsidRPr="00273B45" w:rsidRDefault="00273B45" w:rsidP="00273B45">
      <w:pPr>
        <w:bidi/>
        <w:rPr>
          <w:rFonts w:cs="David" w:hint="cs"/>
          <w:rtl/>
        </w:rPr>
      </w:pPr>
      <w:r w:rsidRPr="00273B45">
        <w:rPr>
          <w:rFonts w:cs="David" w:hint="cs"/>
          <w:rtl/>
        </w:rPr>
        <w:tab/>
        <w:t>בכל מקרה זה הכנה לקריאה ראשונה בלבד.</w:t>
      </w:r>
    </w:p>
    <w:p w14:paraId="1804041E" w14:textId="77777777" w:rsidR="00273B45" w:rsidRPr="00273B45" w:rsidRDefault="00273B45" w:rsidP="00273B45">
      <w:pPr>
        <w:bidi/>
        <w:rPr>
          <w:rFonts w:cs="David" w:hint="cs"/>
          <w:u w:val="single"/>
          <w:rtl/>
        </w:rPr>
      </w:pPr>
    </w:p>
    <w:p w14:paraId="6D1EB6EE" w14:textId="77777777" w:rsidR="00273B45" w:rsidRPr="00273B45" w:rsidRDefault="00273B45" w:rsidP="00273B45">
      <w:pPr>
        <w:bidi/>
        <w:rPr>
          <w:rFonts w:cs="David" w:hint="cs"/>
          <w:rtl/>
        </w:rPr>
      </w:pPr>
      <w:r w:rsidRPr="00273B45">
        <w:rPr>
          <w:rFonts w:cs="David" w:hint="cs"/>
          <w:u w:val="single"/>
          <w:rtl/>
        </w:rPr>
        <w:t>מיכאל איתן:</w:t>
      </w:r>
    </w:p>
    <w:p w14:paraId="4E5CC5F7" w14:textId="77777777" w:rsidR="00273B45" w:rsidRPr="00273B45" w:rsidRDefault="00273B45" w:rsidP="00273B45">
      <w:pPr>
        <w:bidi/>
        <w:rPr>
          <w:rFonts w:cs="David" w:hint="cs"/>
          <w:rtl/>
        </w:rPr>
      </w:pPr>
    </w:p>
    <w:p w14:paraId="58237829" w14:textId="77777777" w:rsidR="00273B45" w:rsidRPr="00273B45" w:rsidRDefault="00273B45" w:rsidP="00273B45">
      <w:pPr>
        <w:bidi/>
        <w:rPr>
          <w:rFonts w:cs="David" w:hint="cs"/>
          <w:rtl/>
        </w:rPr>
      </w:pPr>
      <w:r w:rsidRPr="00273B45">
        <w:rPr>
          <w:rFonts w:cs="David" w:hint="cs"/>
          <w:rtl/>
        </w:rPr>
        <w:tab/>
        <w:t xml:space="preserve"> זה לא יהיה חוק, זאת  תהיה הסכמה.</w:t>
      </w:r>
    </w:p>
    <w:p w14:paraId="63C59828" w14:textId="77777777" w:rsidR="00273B45" w:rsidRPr="00273B45" w:rsidRDefault="00273B45" w:rsidP="00273B45">
      <w:pPr>
        <w:bidi/>
        <w:rPr>
          <w:rFonts w:cs="David" w:hint="cs"/>
          <w:u w:val="single"/>
          <w:rtl/>
        </w:rPr>
      </w:pPr>
    </w:p>
    <w:p w14:paraId="2E6B1983" w14:textId="77777777" w:rsidR="00273B45" w:rsidRPr="00273B45" w:rsidRDefault="00273B45" w:rsidP="00273B45">
      <w:pPr>
        <w:bidi/>
        <w:rPr>
          <w:rFonts w:cs="David" w:hint="cs"/>
          <w:u w:val="single"/>
          <w:rtl/>
        </w:rPr>
      </w:pPr>
      <w:r w:rsidRPr="00273B45">
        <w:rPr>
          <w:rFonts w:cs="David" w:hint="cs"/>
          <w:u w:val="single"/>
          <w:rtl/>
        </w:rPr>
        <w:t>תמר אדרי:</w:t>
      </w:r>
    </w:p>
    <w:p w14:paraId="5DBE8E68" w14:textId="77777777" w:rsidR="00273B45" w:rsidRPr="00273B45" w:rsidRDefault="00273B45" w:rsidP="00273B45">
      <w:pPr>
        <w:bidi/>
        <w:rPr>
          <w:rFonts w:cs="David" w:hint="cs"/>
          <w:rtl/>
        </w:rPr>
      </w:pPr>
    </w:p>
    <w:p w14:paraId="726A011F" w14:textId="77777777" w:rsidR="00273B45" w:rsidRPr="00273B45" w:rsidRDefault="00273B45" w:rsidP="00273B45">
      <w:pPr>
        <w:bidi/>
        <w:rPr>
          <w:rFonts w:cs="David" w:hint="cs"/>
          <w:rtl/>
        </w:rPr>
      </w:pPr>
      <w:r w:rsidRPr="00273B45">
        <w:rPr>
          <w:rFonts w:cs="David" w:hint="cs"/>
          <w:rtl/>
        </w:rPr>
        <w:tab/>
        <w:t xml:space="preserve">אני חייבת לומר </w:t>
      </w:r>
      <w:r w:rsidRPr="00273B45">
        <w:rPr>
          <w:rFonts w:cs="David"/>
          <w:rtl/>
        </w:rPr>
        <w:t>–</w:t>
      </w:r>
      <w:r w:rsidRPr="00273B45">
        <w:rPr>
          <w:rFonts w:cs="David" w:hint="cs"/>
          <w:rtl/>
        </w:rPr>
        <w:t xml:space="preserve"> וזה לא אומר שאנחנו לא מסכימים לשיחות </w:t>
      </w:r>
      <w:r w:rsidRPr="00273B45">
        <w:rPr>
          <w:rFonts w:cs="David"/>
          <w:rtl/>
        </w:rPr>
        <w:t>–</w:t>
      </w:r>
      <w:r w:rsidRPr="00273B45">
        <w:rPr>
          <w:rFonts w:cs="David" w:hint="cs"/>
          <w:rtl/>
        </w:rPr>
        <w:t xml:space="preserve"> הנושא של ספירת הקולות הוא הנושאהרגיש ביותר, כך אני רואה אותו. את ספירת הקולות עושים אחרי שכבר יש תוצאות הבחירות והרוחות מאוד סוערות. הרעיון שאני שומעת </w:t>
      </w:r>
      <w:r w:rsidRPr="00273B45">
        <w:rPr>
          <w:rFonts w:cs="David"/>
          <w:rtl/>
        </w:rPr>
        <w:t>–</w:t>
      </w:r>
      <w:r w:rsidRPr="00273B45">
        <w:rPr>
          <w:rFonts w:cs="David" w:hint="cs"/>
          <w:rtl/>
        </w:rPr>
        <w:t xml:space="preserve"> ואני רוצה להגיד מה דעתי האישית </w:t>
      </w:r>
      <w:r w:rsidRPr="00273B45">
        <w:rPr>
          <w:rFonts w:cs="David"/>
          <w:rtl/>
        </w:rPr>
        <w:t>–</w:t>
      </w:r>
      <w:r w:rsidRPr="00273B45">
        <w:rPr>
          <w:rFonts w:cs="David" w:hint="cs"/>
          <w:rtl/>
        </w:rPr>
        <w:t xml:space="preserve"> זה שזה יהיה במרכז הלוגיסטי שלנו בשוהם, כי שם זה שלנו וזה אולי לא יעלה כסף. זה דבר שאנחנו עוד נבדוק, ויכול להיות שזה יהיה במקום אחר, אנחנו לא מדברים על זה כרגע.</w:t>
      </w:r>
    </w:p>
    <w:p w14:paraId="67B9FE31" w14:textId="77777777" w:rsidR="00273B45" w:rsidRPr="00273B45" w:rsidRDefault="00273B45" w:rsidP="00273B45">
      <w:pPr>
        <w:bidi/>
        <w:rPr>
          <w:rFonts w:cs="David" w:hint="cs"/>
          <w:u w:val="single"/>
          <w:rtl/>
        </w:rPr>
      </w:pPr>
    </w:p>
    <w:p w14:paraId="6559886C" w14:textId="77777777" w:rsidR="00273B45" w:rsidRPr="00273B45" w:rsidRDefault="00273B45" w:rsidP="00273B45">
      <w:pPr>
        <w:bidi/>
        <w:rPr>
          <w:rFonts w:cs="David" w:hint="cs"/>
          <w:rtl/>
        </w:rPr>
      </w:pPr>
      <w:r w:rsidRPr="00273B45">
        <w:rPr>
          <w:rFonts w:cs="David" w:hint="cs"/>
          <w:u w:val="single"/>
          <w:rtl/>
        </w:rPr>
        <w:t>ראובן ריבלין:</w:t>
      </w:r>
    </w:p>
    <w:p w14:paraId="36D38348" w14:textId="77777777" w:rsidR="00273B45" w:rsidRPr="00273B45" w:rsidRDefault="00273B45" w:rsidP="00273B45">
      <w:pPr>
        <w:bidi/>
        <w:rPr>
          <w:rFonts w:cs="David" w:hint="cs"/>
          <w:rtl/>
        </w:rPr>
      </w:pPr>
    </w:p>
    <w:p w14:paraId="6B603825" w14:textId="77777777" w:rsidR="00273B45" w:rsidRPr="00273B45" w:rsidRDefault="00273B45" w:rsidP="00273B45">
      <w:pPr>
        <w:bidi/>
        <w:rPr>
          <w:rFonts w:cs="David" w:hint="cs"/>
          <w:rtl/>
        </w:rPr>
      </w:pPr>
      <w:r w:rsidRPr="00273B45">
        <w:rPr>
          <w:rFonts w:cs="David" w:hint="cs"/>
          <w:rtl/>
        </w:rPr>
        <w:tab/>
        <w:t>אנחנו כרגע מאשרים את התקופה הראשונה ואת התקופה האחרונה. לגבי האמצע שיבוא בהצעה מה הוא רוצה.</w:t>
      </w:r>
    </w:p>
    <w:p w14:paraId="6556DF39" w14:textId="77777777" w:rsidR="00273B45" w:rsidRPr="00273B45" w:rsidRDefault="00273B45" w:rsidP="00273B45">
      <w:pPr>
        <w:bidi/>
        <w:rPr>
          <w:rFonts w:cs="David" w:hint="cs"/>
          <w:u w:val="single"/>
          <w:rtl/>
        </w:rPr>
      </w:pPr>
    </w:p>
    <w:p w14:paraId="50BE6A3E" w14:textId="77777777" w:rsidR="00273B45" w:rsidRPr="00273B45" w:rsidRDefault="00273B45" w:rsidP="00273B45">
      <w:pPr>
        <w:bidi/>
        <w:rPr>
          <w:rFonts w:cs="David" w:hint="cs"/>
          <w:u w:val="single"/>
          <w:rtl/>
        </w:rPr>
      </w:pPr>
      <w:r w:rsidRPr="00273B45">
        <w:rPr>
          <w:rFonts w:cs="David" w:hint="cs"/>
          <w:u w:val="single"/>
          <w:rtl/>
        </w:rPr>
        <w:t>תמר אדרי:</w:t>
      </w:r>
    </w:p>
    <w:p w14:paraId="33FEB2E0" w14:textId="77777777" w:rsidR="00273B45" w:rsidRPr="00273B45" w:rsidRDefault="00273B45" w:rsidP="00273B45">
      <w:pPr>
        <w:bidi/>
        <w:rPr>
          <w:rFonts w:cs="David" w:hint="cs"/>
          <w:u w:val="single"/>
          <w:rtl/>
        </w:rPr>
      </w:pPr>
    </w:p>
    <w:p w14:paraId="4D2119DC" w14:textId="77777777" w:rsidR="00273B45" w:rsidRPr="00273B45" w:rsidRDefault="00273B45" w:rsidP="00273B45">
      <w:pPr>
        <w:bidi/>
        <w:rPr>
          <w:rFonts w:cs="David" w:hint="cs"/>
          <w:rtl/>
        </w:rPr>
      </w:pPr>
      <w:r w:rsidRPr="00273B45">
        <w:rPr>
          <w:rFonts w:cs="David" w:hint="cs"/>
          <w:rtl/>
        </w:rPr>
        <w:tab/>
        <w:t xml:space="preserve">אבל התקופה הראשונה </w:t>
      </w:r>
      <w:r w:rsidRPr="00273B45">
        <w:rPr>
          <w:rFonts w:cs="David"/>
          <w:rtl/>
        </w:rPr>
        <w:t>–</w:t>
      </w:r>
      <w:r w:rsidRPr="00273B45">
        <w:rPr>
          <w:rFonts w:cs="David" w:hint="cs"/>
          <w:rtl/>
        </w:rPr>
        <w:t xml:space="preserve"> אני חושבת שזה צריך להישאר פה.</w:t>
      </w:r>
    </w:p>
    <w:p w14:paraId="09E9E8A3" w14:textId="77777777" w:rsidR="00273B45" w:rsidRPr="00273B45" w:rsidRDefault="00273B45" w:rsidP="00273B45">
      <w:pPr>
        <w:bidi/>
        <w:rPr>
          <w:rFonts w:cs="David" w:hint="cs"/>
          <w:u w:val="single"/>
          <w:rtl/>
        </w:rPr>
      </w:pPr>
    </w:p>
    <w:p w14:paraId="6D8E7547" w14:textId="77777777" w:rsidR="00273B45" w:rsidRPr="00273B45" w:rsidRDefault="00273B45" w:rsidP="00273B45">
      <w:pPr>
        <w:bidi/>
        <w:rPr>
          <w:rFonts w:cs="David" w:hint="cs"/>
          <w:rtl/>
        </w:rPr>
      </w:pPr>
      <w:r w:rsidRPr="00273B45">
        <w:rPr>
          <w:rFonts w:cs="David" w:hint="cs"/>
          <w:u w:val="single"/>
          <w:rtl/>
        </w:rPr>
        <w:t>ראובן ריבלין:</w:t>
      </w:r>
    </w:p>
    <w:p w14:paraId="0D360A40" w14:textId="77777777" w:rsidR="00273B45" w:rsidRPr="00273B45" w:rsidRDefault="00273B45" w:rsidP="00273B45">
      <w:pPr>
        <w:bidi/>
        <w:rPr>
          <w:rFonts w:cs="David" w:hint="cs"/>
          <w:rtl/>
        </w:rPr>
      </w:pPr>
    </w:p>
    <w:p w14:paraId="6D33EAA0" w14:textId="77777777" w:rsidR="00273B45" w:rsidRPr="00273B45" w:rsidRDefault="00273B45" w:rsidP="00273B45">
      <w:pPr>
        <w:bidi/>
        <w:ind w:firstLine="567"/>
        <w:rPr>
          <w:rFonts w:cs="David" w:hint="cs"/>
          <w:rtl/>
        </w:rPr>
      </w:pPr>
      <w:r w:rsidRPr="00273B45">
        <w:rPr>
          <w:rFonts w:cs="David" w:hint="cs"/>
          <w:rtl/>
        </w:rPr>
        <w:t xml:space="preserve">מי שחושב ככה צריך לדחות את ההמלצות. </w:t>
      </w:r>
    </w:p>
    <w:p w14:paraId="7BBCF0DC" w14:textId="77777777" w:rsidR="00273B45" w:rsidRPr="00273B45" w:rsidRDefault="00273B45" w:rsidP="00273B45">
      <w:pPr>
        <w:bidi/>
        <w:rPr>
          <w:rFonts w:cs="David" w:hint="cs"/>
          <w:rtl/>
        </w:rPr>
      </w:pPr>
    </w:p>
    <w:p w14:paraId="1A712820"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021D2560" w14:textId="77777777" w:rsidR="00273B45" w:rsidRPr="00273B45" w:rsidRDefault="00273B45" w:rsidP="00273B45">
      <w:pPr>
        <w:bidi/>
        <w:rPr>
          <w:rFonts w:cs="David" w:hint="cs"/>
          <w:rtl/>
        </w:rPr>
      </w:pPr>
    </w:p>
    <w:p w14:paraId="332F8DDF" w14:textId="77777777" w:rsidR="00273B45" w:rsidRPr="00273B45" w:rsidRDefault="00273B45" w:rsidP="00273B45">
      <w:pPr>
        <w:bidi/>
        <w:rPr>
          <w:rFonts w:cs="David" w:hint="cs"/>
          <w:rtl/>
        </w:rPr>
      </w:pPr>
      <w:r w:rsidRPr="00273B45">
        <w:rPr>
          <w:rFonts w:cs="David" w:hint="cs"/>
          <w:rtl/>
        </w:rPr>
        <w:tab/>
        <w:t>טוב, תודה רבה. תמר, סיימת?</w:t>
      </w:r>
    </w:p>
    <w:p w14:paraId="42626E1E" w14:textId="77777777" w:rsidR="00273B45" w:rsidRPr="00273B45" w:rsidRDefault="00273B45" w:rsidP="00273B45">
      <w:pPr>
        <w:bidi/>
        <w:rPr>
          <w:rFonts w:cs="David" w:hint="cs"/>
          <w:rtl/>
        </w:rPr>
      </w:pPr>
    </w:p>
    <w:p w14:paraId="55275807" w14:textId="77777777" w:rsidR="00273B45" w:rsidRPr="00273B45" w:rsidRDefault="00273B45" w:rsidP="00273B45">
      <w:pPr>
        <w:bidi/>
        <w:rPr>
          <w:rFonts w:cs="David" w:hint="cs"/>
          <w:u w:val="single"/>
          <w:rtl/>
        </w:rPr>
      </w:pPr>
      <w:r w:rsidRPr="00273B45">
        <w:rPr>
          <w:rFonts w:cs="David" w:hint="cs"/>
          <w:u w:val="single"/>
          <w:rtl/>
        </w:rPr>
        <w:t>תמר אדרי:</w:t>
      </w:r>
    </w:p>
    <w:p w14:paraId="6168EA4B" w14:textId="77777777" w:rsidR="00273B45" w:rsidRPr="00273B45" w:rsidRDefault="00273B45" w:rsidP="00273B45">
      <w:pPr>
        <w:bidi/>
        <w:rPr>
          <w:rFonts w:cs="David" w:hint="cs"/>
          <w:rtl/>
        </w:rPr>
      </w:pPr>
    </w:p>
    <w:p w14:paraId="10F132B7" w14:textId="77777777" w:rsidR="00273B45" w:rsidRPr="00273B45" w:rsidRDefault="00273B45" w:rsidP="00273B45">
      <w:pPr>
        <w:bidi/>
        <w:rPr>
          <w:rFonts w:cs="David" w:hint="cs"/>
          <w:rtl/>
        </w:rPr>
      </w:pPr>
      <w:r w:rsidRPr="00273B45">
        <w:rPr>
          <w:rFonts w:cs="David" w:hint="cs"/>
          <w:rtl/>
        </w:rPr>
        <w:tab/>
        <w:t xml:space="preserve">כן. אני לא יכולה להגיד שאני לא מקבלת </w:t>
      </w:r>
      <w:r w:rsidRPr="00273B45">
        <w:rPr>
          <w:rFonts w:cs="David"/>
          <w:rtl/>
        </w:rPr>
        <w:t>–</w:t>
      </w:r>
      <w:r w:rsidRPr="00273B45">
        <w:rPr>
          <w:rFonts w:cs="David" w:hint="cs"/>
          <w:rtl/>
        </w:rPr>
        <w:t xml:space="preserve"> זאת החלטה שלכם. אני רק רוצה להעלות את הנושא בפרוטוקול. זה הכל. </w:t>
      </w:r>
    </w:p>
    <w:p w14:paraId="10334670" w14:textId="77777777" w:rsidR="00273B45" w:rsidRPr="00273B45" w:rsidRDefault="00273B45" w:rsidP="00273B45">
      <w:pPr>
        <w:bidi/>
        <w:rPr>
          <w:rFonts w:cs="David" w:hint="cs"/>
          <w:rtl/>
        </w:rPr>
      </w:pPr>
    </w:p>
    <w:p w14:paraId="1A21F3C2"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23910E61" w14:textId="77777777" w:rsidR="00273B45" w:rsidRPr="00273B45" w:rsidRDefault="00273B45" w:rsidP="00273B45">
      <w:pPr>
        <w:bidi/>
        <w:rPr>
          <w:rFonts w:cs="David" w:hint="cs"/>
          <w:rtl/>
        </w:rPr>
      </w:pPr>
    </w:p>
    <w:p w14:paraId="0EE15BDC" w14:textId="77777777" w:rsidR="00273B45" w:rsidRPr="00273B45" w:rsidRDefault="00273B45" w:rsidP="00273B45">
      <w:pPr>
        <w:bidi/>
        <w:rPr>
          <w:rFonts w:cs="David" w:hint="cs"/>
          <w:rtl/>
        </w:rPr>
      </w:pPr>
      <w:r w:rsidRPr="00273B45">
        <w:rPr>
          <w:rFonts w:cs="David" w:hint="cs"/>
          <w:rtl/>
        </w:rPr>
        <w:tab/>
        <w:t>תודה. מנכ"ל הכנסת.</w:t>
      </w:r>
    </w:p>
    <w:p w14:paraId="768DB85F" w14:textId="77777777" w:rsidR="00273B45" w:rsidRPr="00273B45" w:rsidRDefault="00273B45" w:rsidP="00273B45">
      <w:pPr>
        <w:bidi/>
        <w:rPr>
          <w:rFonts w:cs="David" w:hint="cs"/>
          <w:rtl/>
        </w:rPr>
      </w:pPr>
      <w:r w:rsidRPr="00273B45">
        <w:rPr>
          <w:rFonts w:cs="David"/>
          <w:rtl/>
        </w:rPr>
        <w:br w:type="page"/>
      </w:r>
    </w:p>
    <w:p w14:paraId="35E71038" w14:textId="77777777" w:rsidR="00273B45" w:rsidRPr="00273B45" w:rsidRDefault="00273B45" w:rsidP="00273B45">
      <w:pPr>
        <w:bidi/>
        <w:rPr>
          <w:rFonts w:cs="David" w:hint="cs"/>
          <w:u w:val="single"/>
          <w:rtl/>
        </w:rPr>
      </w:pPr>
      <w:r w:rsidRPr="00273B45">
        <w:rPr>
          <w:rFonts w:cs="David" w:hint="cs"/>
          <w:u w:val="single"/>
          <w:rtl/>
        </w:rPr>
        <w:t>אבי בלשניקוב:</w:t>
      </w:r>
    </w:p>
    <w:p w14:paraId="7C6609FC" w14:textId="77777777" w:rsidR="00273B45" w:rsidRPr="00273B45" w:rsidRDefault="00273B45" w:rsidP="00273B45">
      <w:pPr>
        <w:bidi/>
        <w:rPr>
          <w:rFonts w:cs="David" w:hint="cs"/>
          <w:rtl/>
        </w:rPr>
      </w:pPr>
    </w:p>
    <w:p w14:paraId="7199F9FC" w14:textId="77777777" w:rsidR="00273B45" w:rsidRPr="00273B45" w:rsidRDefault="00273B45" w:rsidP="00273B45">
      <w:pPr>
        <w:bidi/>
        <w:rPr>
          <w:rFonts w:cs="David" w:hint="cs"/>
          <w:rtl/>
        </w:rPr>
      </w:pPr>
      <w:r w:rsidRPr="00273B45">
        <w:rPr>
          <w:rFonts w:cs="David" w:hint="cs"/>
          <w:rtl/>
        </w:rPr>
        <w:tab/>
        <w:t xml:space="preserve">מכובדי, יושב ראש הוועדה. ראשית, אני מברך את חבר הכנסת מיקי איתן ומודה לו על מסע הדילוגים, התיווך והעבודה המלומדת והרצינית בדוח הביניים שהוא הגיש. מבחינתי, אני נאמן להחלטות ועדת הכנסת גם מהפעם הקודמת. </w:t>
      </w:r>
    </w:p>
    <w:p w14:paraId="3B18390D" w14:textId="77777777" w:rsidR="00273B45" w:rsidRPr="00273B45" w:rsidRDefault="00273B45" w:rsidP="00273B45">
      <w:pPr>
        <w:bidi/>
        <w:rPr>
          <w:rFonts w:cs="David" w:hint="cs"/>
          <w:rtl/>
        </w:rPr>
      </w:pPr>
    </w:p>
    <w:p w14:paraId="2B516EFB" w14:textId="77777777" w:rsidR="00273B45" w:rsidRPr="00273B45" w:rsidRDefault="00273B45" w:rsidP="00273B45">
      <w:pPr>
        <w:bidi/>
        <w:ind w:firstLine="567"/>
        <w:rPr>
          <w:rFonts w:cs="David" w:hint="cs"/>
          <w:rtl/>
        </w:rPr>
      </w:pPr>
      <w:r w:rsidRPr="00273B45">
        <w:rPr>
          <w:rFonts w:cs="David" w:hint="cs"/>
          <w:rtl/>
        </w:rPr>
        <w:t xml:space="preserve">מהרגע שהוועדה המכובדת מאשרת, אני מתחייב מרגע זה לפעול על מנת למצוא מקום קבע, אם זה לוועדה ולמטה כאן במסגרת הכנסת, מקום קבע ראוי ומכובד. זה אל"ף. מה שאני מבקש זה שיהיה ברור שוועדת הבחירות המרכזית, כשם שאני מתארגן גם היא מתארגנת, ושלא תיווצר סיטואציה שאם יהיו בחירות בעוד שנה, שנתיים שלוש או ארבע, נשמע: לא התארגנו. </w:t>
      </w:r>
    </w:p>
    <w:p w14:paraId="6E1B630E" w14:textId="77777777" w:rsidR="00273B45" w:rsidRPr="00273B45" w:rsidRDefault="00273B45" w:rsidP="00273B45">
      <w:pPr>
        <w:bidi/>
        <w:rPr>
          <w:rFonts w:cs="David" w:hint="cs"/>
          <w:rtl/>
        </w:rPr>
      </w:pPr>
    </w:p>
    <w:p w14:paraId="2BB4020E" w14:textId="77777777" w:rsidR="00273B45" w:rsidRPr="00273B45" w:rsidRDefault="00273B45" w:rsidP="00273B45">
      <w:pPr>
        <w:bidi/>
        <w:rPr>
          <w:rFonts w:cs="David" w:hint="cs"/>
          <w:rtl/>
        </w:rPr>
      </w:pPr>
      <w:r w:rsidRPr="00273B45">
        <w:rPr>
          <w:rFonts w:cs="David" w:hint="cs"/>
          <w:u w:val="single"/>
          <w:rtl/>
        </w:rPr>
        <w:t>מיכאל איתן:</w:t>
      </w:r>
    </w:p>
    <w:p w14:paraId="33BF9134" w14:textId="77777777" w:rsidR="00273B45" w:rsidRPr="00273B45" w:rsidRDefault="00273B45" w:rsidP="00273B45">
      <w:pPr>
        <w:bidi/>
        <w:rPr>
          <w:rFonts w:cs="David" w:hint="cs"/>
          <w:rtl/>
        </w:rPr>
      </w:pPr>
    </w:p>
    <w:p w14:paraId="5732419E" w14:textId="77777777" w:rsidR="00273B45" w:rsidRPr="00273B45" w:rsidRDefault="00273B45" w:rsidP="00273B45">
      <w:pPr>
        <w:bidi/>
        <w:rPr>
          <w:rFonts w:cs="David" w:hint="cs"/>
          <w:rtl/>
        </w:rPr>
      </w:pPr>
      <w:r w:rsidRPr="00273B45">
        <w:rPr>
          <w:rFonts w:cs="David" w:hint="cs"/>
          <w:rtl/>
        </w:rPr>
        <w:tab/>
        <w:t xml:space="preserve"> את זה תשאיר לסוף. אני אתייחס לזה גם.</w:t>
      </w:r>
    </w:p>
    <w:p w14:paraId="3E0C4069" w14:textId="77777777" w:rsidR="00273B45" w:rsidRPr="00273B45" w:rsidRDefault="00273B45" w:rsidP="00273B45">
      <w:pPr>
        <w:bidi/>
        <w:rPr>
          <w:rFonts w:cs="David" w:hint="cs"/>
          <w:rtl/>
        </w:rPr>
      </w:pPr>
    </w:p>
    <w:p w14:paraId="770FD934" w14:textId="77777777" w:rsidR="00273B45" w:rsidRPr="00273B45" w:rsidRDefault="00273B45" w:rsidP="00273B45">
      <w:pPr>
        <w:bidi/>
        <w:rPr>
          <w:rFonts w:cs="David" w:hint="cs"/>
          <w:u w:val="single"/>
          <w:rtl/>
        </w:rPr>
      </w:pPr>
      <w:r w:rsidRPr="00273B45">
        <w:rPr>
          <w:rFonts w:cs="David" w:hint="cs"/>
          <w:u w:val="single"/>
          <w:rtl/>
        </w:rPr>
        <w:t>אבי בלשניקוב:</w:t>
      </w:r>
    </w:p>
    <w:p w14:paraId="360C90A9" w14:textId="77777777" w:rsidR="00273B45" w:rsidRPr="00273B45" w:rsidRDefault="00273B45" w:rsidP="00273B45">
      <w:pPr>
        <w:bidi/>
        <w:ind w:firstLine="567"/>
        <w:rPr>
          <w:rFonts w:cs="David" w:hint="cs"/>
          <w:rtl/>
        </w:rPr>
      </w:pPr>
    </w:p>
    <w:p w14:paraId="1B16651C" w14:textId="77777777" w:rsidR="00273B45" w:rsidRPr="00273B45" w:rsidRDefault="00273B45" w:rsidP="00273B45">
      <w:pPr>
        <w:bidi/>
        <w:ind w:firstLine="567"/>
        <w:rPr>
          <w:rFonts w:cs="David" w:hint="cs"/>
          <w:rtl/>
        </w:rPr>
      </w:pPr>
      <w:r w:rsidRPr="00273B45">
        <w:rPr>
          <w:rFonts w:cs="David" w:hint="cs"/>
          <w:rtl/>
        </w:rPr>
        <w:t>מבחינתי, אני מבקש לקחת ברצינות את ההחלטות שלך.</w:t>
      </w:r>
    </w:p>
    <w:p w14:paraId="4531A21D" w14:textId="77777777" w:rsidR="00273B45" w:rsidRPr="00273B45" w:rsidRDefault="00273B45" w:rsidP="00273B45">
      <w:pPr>
        <w:bidi/>
        <w:ind w:firstLine="567"/>
        <w:rPr>
          <w:rFonts w:cs="David" w:hint="cs"/>
          <w:rtl/>
        </w:rPr>
      </w:pPr>
    </w:p>
    <w:p w14:paraId="1C24FC31" w14:textId="77777777" w:rsidR="00273B45" w:rsidRPr="00273B45" w:rsidRDefault="00273B45" w:rsidP="00273B45">
      <w:pPr>
        <w:bidi/>
        <w:rPr>
          <w:rFonts w:cs="David" w:hint="cs"/>
          <w:rtl/>
        </w:rPr>
      </w:pPr>
      <w:r w:rsidRPr="00273B45">
        <w:rPr>
          <w:rFonts w:cs="David" w:hint="cs"/>
          <w:u w:val="single"/>
          <w:rtl/>
        </w:rPr>
        <w:t>מיכאל איתן:</w:t>
      </w:r>
    </w:p>
    <w:p w14:paraId="51EBAC7B" w14:textId="77777777" w:rsidR="00273B45" w:rsidRPr="00273B45" w:rsidRDefault="00273B45" w:rsidP="00273B45">
      <w:pPr>
        <w:bidi/>
        <w:rPr>
          <w:rFonts w:cs="David" w:hint="cs"/>
          <w:rtl/>
        </w:rPr>
      </w:pPr>
    </w:p>
    <w:p w14:paraId="5944CBDD" w14:textId="77777777" w:rsidR="00273B45" w:rsidRPr="00273B45" w:rsidRDefault="00273B45" w:rsidP="00273B45">
      <w:pPr>
        <w:bidi/>
        <w:rPr>
          <w:rFonts w:cs="David" w:hint="cs"/>
          <w:rtl/>
        </w:rPr>
      </w:pPr>
      <w:r w:rsidRPr="00273B45">
        <w:rPr>
          <w:rFonts w:cs="David" w:hint="cs"/>
          <w:rtl/>
        </w:rPr>
        <w:tab/>
        <w:t xml:space="preserve"> אני מבקש רק להעיר כאן: אנחנו עוסקים בדבר סופר רגיש. אנחנו לא יכולים להתחייב למה שאתה אמרת עכשיו, כי בשבילנו טוהר הבחירות והתקינות של מערכת הבחירות, עומדים לפני הנוחות של הכנסת או שלי או שלך, או של מישהו אחר. יכול להיות שאם אני אדע שיש בחירות בעוד שנה, אני אגיע למסקנה, אני לא יודע, שאנחנו נצטרך, גם את הספירה הבאה, עדיין לעשות פה. אני לא יודע. אני לא רוצה בשום פנים ואופן לקבל החלטות שאחר כך בגללן, חס וחלילה, נגיע למצב שניכשל בספירת קולות של בחירות. זה לא שווה. הפרופורציות לא שוות.  כולנו צריכים להיות מאורגנים. כל שינוי יהיה כשאנחנו בטוחים שהבחירות יהיו כהלכה ולא תהיינה שום בעיות. זה הכי חשוב.</w:t>
      </w:r>
    </w:p>
    <w:p w14:paraId="3F4DCDAE" w14:textId="77777777" w:rsidR="00273B45" w:rsidRPr="00273B45" w:rsidRDefault="00273B45" w:rsidP="00273B45">
      <w:pPr>
        <w:bidi/>
        <w:ind w:firstLine="567"/>
        <w:rPr>
          <w:rFonts w:cs="David" w:hint="cs"/>
          <w:rtl/>
        </w:rPr>
      </w:pPr>
    </w:p>
    <w:p w14:paraId="26D8515F" w14:textId="77777777" w:rsidR="00273B45" w:rsidRPr="00273B45" w:rsidRDefault="00273B45" w:rsidP="00273B45">
      <w:pPr>
        <w:bidi/>
        <w:ind w:firstLine="567"/>
        <w:rPr>
          <w:rFonts w:cs="David" w:hint="cs"/>
          <w:rtl/>
        </w:rPr>
      </w:pPr>
      <w:r w:rsidRPr="00273B45">
        <w:rPr>
          <w:rFonts w:cs="David" w:hint="cs"/>
          <w:rtl/>
        </w:rPr>
        <w:t xml:space="preserve">איך נעשה את זה? אני לא אקח הרבה זמן. תוך פרק זמן קצר אני אכתוב גם את ההצעה שלי ועל זה נחליט פה. אז יהיה דיון יותר מסודר ונקבל את ההחלטה פה. אבל מוסכם </w:t>
      </w:r>
      <w:r w:rsidRPr="00273B45">
        <w:rPr>
          <w:rFonts w:cs="David"/>
          <w:rtl/>
        </w:rPr>
        <w:t>–</w:t>
      </w:r>
      <w:r w:rsidRPr="00273B45">
        <w:rPr>
          <w:rFonts w:cs="David" w:hint="cs"/>
          <w:rtl/>
        </w:rPr>
        <w:t xml:space="preserve"> שלא יהיו אי הבנות. אני גם כתבתי את זה במידה מסוימת ואומרת את זה תמי עכשיו </w:t>
      </w:r>
      <w:r w:rsidRPr="00273B45">
        <w:rPr>
          <w:rFonts w:cs="David"/>
          <w:rtl/>
        </w:rPr>
        <w:t>–</w:t>
      </w:r>
      <w:r w:rsidRPr="00273B45">
        <w:rPr>
          <w:rFonts w:cs="David" w:hint="cs"/>
          <w:rtl/>
        </w:rPr>
        <w:t xml:space="preserve"> מוסכם, שמרגע שמקבלים את ההחלטה והיא יודעת שההחלטה שהתקבלה פה מחייבת אותה להיערך לספירת קולות בחוץ, היא יוצאת מפה בידיעה שבבחירות הבאות היא צריכה להיות מוכנה לספירת קולות בחוץ. </w:t>
      </w:r>
    </w:p>
    <w:p w14:paraId="53B67616" w14:textId="77777777" w:rsidR="00273B45" w:rsidRPr="00273B45" w:rsidRDefault="00273B45" w:rsidP="00273B45">
      <w:pPr>
        <w:bidi/>
        <w:rPr>
          <w:rFonts w:cs="David" w:hint="cs"/>
          <w:rtl/>
        </w:rPr>
      </w:pPr>
    </w:p>
    <w:p w14:paraId="19DD1C43" w14:textId="77777777" w:rsidR="00273B45" w:rsidRPr="00273B45" w:rsidRDefault="00273B45" w:rsidP="00273B45">
      <w:pPr>
        <w:bidi/>
        <w:rPr>
          <w:rFonts w:cs="David" w:hint="cs"/>
          <w:u w:val="single"/>
          <w:rtl/>
        </w:rPr>
      </w:pPr>
      <w:r w:rsidRPr="00273B45">
        <w:rPr>
          <w:rFonts w:cs="David" w:hint="cs"/>
          <w:u w:val="single"/>
          <w:rtl/>
        </w:rPr>
        <w:t>אבי בלשניקוב:</w:t>
      </w:r>
    </w:p>
    <w:p w14:paraId="5291E9E4" w14:textId="77777777" w:rsidR="00273B45" w:rsidRPr="00273B45" w:rsidRDefault="00273B45" w:rsidP="00273B45">
      <w:pPr>
        <w:bidi/>
        <w:rPr>
          <w:rFonts w:cs="David" w:hint="cs"/>
          <w:rtl/>
        </w:rPr>
      </w:pPr>
    </w:p>
    <w:p w14:paraId="42C6A878" w14:textId="77777777" w:rsidR="00273B45" w:rsidRPr="00273B45" w:rsidRDefault="00273B45" w:rsidP="00273B45">
      <w:pPr>
        <w:bidi/>
        <w:rPr>
          <w:rFonts w:cs="David" w:hint="cs"/>
          <w:rtl/>
        </w:rPr>
      </w:pPr>
      <w:r w:rsidRPr="00273B45">
        <w:rPr>
          <w:rFonts w:cs="David" w:hint="cs"/>
          <w:rtl/>
        </w:rPr>
        <w:tab/>
        <w:t xml:space="preserve">מאה אחוז. אני חושבת שהדברים האחרונים שאמרת הבהירו היטב מה כל אחד צריך לעשות מרגע זה. </w:t>
      </w:r>
    </w:p>
    <w:p w14:paraId="5A39D8DC" w14:textId="77777777" w:rsidR="00273B45" w:rsidRPr="00273B45" w:rsidRDefault="00273B45" w:rsidP="00273B45">
      <w:pPr>
        <w:bidi/>
        <w:rPr>
          <w:rFonts w:cs="David" w:hint="cs"/>
          <w:rtl/>
        </w:rPr>
      </w:pPr>
    </w:p>
    <w:p w14:paraId="784164E2" w14:textId="77777777" w:rsidR="00273B45" w:rsidRPr="00273B45" w:rsidRDefault="00273B45" w:rsidP="00273B45">
      <w:pPr>
        <w:bidi/>
        <w:rPr>
          <w:rFonts w:cs="David" w:hint="cs"/>
          <w:rtl/>
        </w:rPr>
      </w:pPr>
      <w:r w:rsidRPr="00273B45">
        <w:rPr>
          <w:rFonts w:cs="David" w:hint="cs"/>
          <w:u w:val="single"/>
          <w:rtl/>
        </w:rPr>
        <w:t>מיכאל איתן:</w:t>
      </w:r>
    </w:p>
    <w:p w14:paraId="7FC820B1" w14:textId="77777777" w:rsidR="00273B45" w:rsidRPr="00273B45" w:rsidRDefault="00273B45" w:rsidP="00273B45">
      <w:pPr>
        <w:bidi/>
        <w:rPr>
          <w:rFonts w:cs="David" w:hint="cs"/>
          <w:rtl/>
        </w:rPr>
      </w:pPr>
    </w:p>
    <w:p w14:paraId="3B9B2A66" w14:textId="77777777" w:rsidR="00273B45" w:rsidRPr="00273B45" w:rsidRDefault="00273B45" w:rsidP="00273B45">
      <w:pPr>
        <w:bidi/>
        <w:rPr>
          <w:rFonts w:cs="David" w:hint="cs"/>
          <w:rtl/>
        </w:rPr>
      </w:pPr>
      <w:r w:rsidRPr="00273B45">
        <w:rPr>
          <w:rFonts w:cs="David" w:hint="cs"/>
          <w:rtl/>
        </w:rPr>
        <w:tab/>
        <w:t xml:space="preserve"> רק עוד חצי משפט. ב-29 קבענו פגישה שכל הגורמים לקיים על זה דיון. אנחנו עובדים על זה.</w:t>
      </w:r>
    </w:p>
    <w:p w14:paraId="4AB66DE3" w14:textId="77777777" w:rsidR="00273B45" w:rsidRPr="00273B45" w:rsidRDefault="00273B45" w:rsidP="00273B45">
      <w:pPr>
        <w:bidi/>
        <w:rPr>
          <w:rFonts w:cs="David" w:hint="cs"/>
          <w:rtl/>
        </w:rPr>
      </w:pPr>
    </w:p>
    <w:p w14:paraId="53A26758" w14:textId="77777777" w:rsidR="00273B45" w:rsidRPr="00273B45" w:rsidRDefault="00273B45" w:rsidP="00273B45">
      <w:pPr>
        <w:bidi/>
        <w:rPr>
          <w:rFonts w:cs="David" w:hint="cs"/>
          <w:u w:val="single"/>
          <w:rtl/>
        </w:rPr>
      </w:pPr>
      <w:r w:rsidRPr="00273B45">
        <w:rPr>
          <w:rFonts w:cs="David" w:hint="cs"/>
          <w:u w:val="single"/>
          <w:rtl/>
        </w:rPr>
        <w:t>היו"ר יעקב מרגי:</w:t>
      </w:r>
    </w:p>
    <w:p w14:paraId="1863788F" w14:textId="77777777" w:rsidR="00273B45" w:rsidRPr="00273B45" w:rsidRDefault="00273B45" w:rsidP="00273B45">
      <w:pPr>
        <w:bidi/>
        <w:rPr>
          <w:rFonts w:cs="David" w:hint="cs"/>
          <w:rtl/>
        </w:rPr>
      </w:pPr>
    </w:p>
    <w:p w14:paraId="3B14B468" w14:textId="77777777" w:rsidR="00273B45" w:rsidRPr="00273B45" w:rsidRDefault="00273B45" w:rsidP="00273B45">
      <w:pPr>
        <w:bidi/>
        <w:rPr>
          <w:rFonts w:cs="David" w:hint="cs"/>
          <w:rtl/>
        </w:rPr>
      </w:pPr>
      <w:r w:rsidRPr="00273B45">
        <w:rPr>
          <w:rFonts w:cs="David" w:hint="cs"/>
          <w:rtl/>
        </w:rPr>
        <w:tab/>
        <w:t>תודה רבה. מביאים להצבעת החברים את הצעתו של חבר הכנסת מיקי איתן, כפי שמפורטת בנייר העמדה שהונח בפניכם. הצעת החלטה כפי שמופיעה בעמ' 19 של דוח הביניים. ובאותה הזדמנות, לפני הצבעה, גם מודים לו על ההשקעה בנושא.</w:t>
      </w:r>
    </w:p>
    <w:p w14:paraId="2459C4F0" w14:textId="77777777" w:rsidR="00273B45" w:rsidRPr="00273B45" w:rsidRDefault="00273B45" w:rsidP="00273B45">
      <w:pPr>
        <w:bidi/>
        <w:rPr>
          <w:rFonts w:cs="David" w:hint="cs"/>
          <w:rtl/>
        </w:rPr>
      </w:pPr>
    </w:p>
    <w:p w14:paraId="22E4E5C9" w14:textId="77777777" w:rsidR="00273B45" w:rsidRPr="00273B45" w:rsidRDefault="00273B45" w:rsidP="00273B45">
      <w:pPr>
        <w:bidi/>
        <w:ind w:firstLine="567"/>
        <w:rPr>
          <w:rFonts w:cs="David" w:hint="cs"/>
          <w:rtl/>
        </w:rPr>
      </w:pPr>
      <w:r w:rsidRPr="00273B45">
        <w:rPr>
          <w:rFonts w:cs="David" w:hint="cs"/>
          <w:rtl/>
        </w:rPr>
        <w:t>מי בעד? מי נגד? מי נמנע?</w:t>
      </w:r>
    </w:p>
    <w:p w14:paraId="42500525" w14:textId="77777777" w:rsidR="00273B45" w:rsidRPr="00273B45" w:rsidRDefault="00273B45" w:rsidP="00273B45">
      <w:pPr>
        <w:bidi/>
        <w:ind w:firstLine="567"/>
        <w:rPr>
          <w:rFonts w:cs="David" w:hint="cs"/>
          <w:rtl/>
        </w:rPr>
      </w:pPr>
      <w:r w:rsidRPr="00273B45">
        <w:rPr>
          <w:rFonts w:cs="David" w:hint="cs"/>
          <w:rtl/>
        </w:rPr>
        <w:t xml:space="preserve">פה אחד אושר. שישה בעד. </w:t>
      </w:r>
    </w:p>
    <w:p w14:paraId="12E22DF7" w14:textId="77777777" w:rsidR="00273B45" w:rsidRPr="00273B45" w:rsidRDefault="00273B45" w:rsidP="00273B45">
      <w:pPr>
        <w:bidi/>
        <w:rPr>
          <w:rFonts w:cs="David" w:hint="cs"/>
          <w:rtl/>
        </w:rPr>
      </w:pPr>
      <w:r w:rsidRPr="00273B45">
        <w:rPr>
          <w:rFonts w:cs="David" w:hint="cs"/>
          <w:rtl/>
        </w:rPr>
        <w:tab/>
      </w:r>
    </w:p>
    <w:p w14:paraId="0A0A2830" w14:textId="77777777" w:rsidR="00552A80" w:rsidRPr="00273B45" w:rsidRDefault="00273B45" w:rsidP="00273B45">
      <w:pPr>
        <w:bidi/>
        <w:ind w:firstLine="567"/>
        <w:rPr>
          <w:rFonts w:cs="David"/>
        </w:rPr>
      </w:pPr>
      <w:r w:rsidRPr="00273B45">
        <w:rPr>
          <w:rFonts w:cs="David" w:hint="cs"/>
          <w:b/>
          <w:bCs/>
          <w:u w:val="single"/>
          <w:rtl/>
        </w:rPr>
        <w:t>הישיבה ננעלה בשעה: 11:25.</w:t>
      </w:r>
    </w:p>
    <w:sectPr w:rsidR="00552A80" w:rsidRPr="00273B45" w:rsidSect="00273B4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8423" w14:textId="77777777" w:rsidR="00000000" w:rsidRDefault="009B52F9">
      <w:r>
        <w:separator/>
      </w:r>
    </w:p>
  </w:endnote>
  <w:endnote w:type="continuationSeparator" w:id="0">
    <w:p w14:paraId="32DC0426" w14:textId="77777777" w:rsidR="00000000" w:rsidRDefault="009B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698B" w14:textId="77777777" w:rsidR="00000000" w:rsidRDefault="009B52F9">
      <w:r>
        <w:separator/>
      </w:r>
    </w:p>
  </w:footnote>
  <w:footnote w:type="continuationSeparator" w:id="0">
    <w:p w14:paraId="5C1C3585" w14:textId="77777777" w:rsidR="00000000" w:rsidRDefault="009B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EB1" w14:textId="77777777" w:rsidR="00273B45" w:rsidRDefault="00273B4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ACD818B" w14:textId="77777777" w:rsidR="00273B45" w:rsidRDefault="00273B45">
    <w:pPr>
      <w:pStyle w:val="Header"/>
      <w:ind w:right="360"/>
      <w:jc w:val="both"/>
      <w:rPr>
        <w:rtl/>
      </w:rPr>
    </w:pPr>
  </w:p>
  <w:p w14:paraId="08EF6F8A" w14:textId="77777777" w:rsidR="00273B45" w:rsidRDefault="00273B45"/>
  <w:p w14:paraId="6496C3E4" w14:textId="77777777" w:rsidR="00273B45" w:rsidRDefault="00273B45"/>
  <w:p w14:paraId="06E5FBF7" w14:textId="77777777" w:rsidR="00273B45" w:rsidRDefault="00273B45"/>
  <w:p w14:paraId="3FFFE90E" w14:textId="77777777" w:rsidR="00273B45" w:rsidRDefault="00273B45"/>
  <w:p w14:paraId="579C8C03" w14:textId="77777777" w:rsidR="00273B45" w:rsidRDefault="00273B45"/>
  <w:p w14:paraId="2BB42555" w14:textId="77777777" w:rsidR="00273B45" w:rsidRDefault="00273B45"/>
  <w:p w14:paraId="39090A57" w14:textId="77777777" w:rsidR="00273B45" w:rsidRDefault="00273B45"/>
  <w:p w14:paraId="2ADE8AFE" w14:textId="77777777" w:rsidR="00273B45" w:rsidRDefault="00273B45"/>
  <w:p w14:paraId="3686EE84" w14:textId="77777777" w:rsidR="00273B45" w:rsidRDefault="00273B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15D5" w14:textId="77777777" w:rsidR="00273B45" w:rsidRDefault="00273B4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39</w:t>
    </w:r>
    <w:r>
      <w:rPr>
        <w:rStyle w:val="PageNumber"/>
        <w:rtl/>
      </w:rPr>
      <w:fldChar w:fldCharType="end"/>
    </w:r>
  </w:p>
  <w:p w14:paraId="296E603A" w14:textId="77777777" w:rsidR="00273B45" w:rsidRDefault="00273B45">
    <w:pPr>
      <w:pStyle w:val="Header"/>
      <w:ind w:right="360"/>
      <w:jc w:val="both"/>
      <w:rPr>
        <w:rStyle w:val="PageNumber"/>
        <w:rFonts w:hint="cs"/>
        <w:rtl/>
      </w:rPr>
    </w:pPr>
    <w:r>
      <w:rPr>
        <w:rtl/>
      </w:rPr>
      <w:t>ועדת</w:t>
    </w:r>
    <w:r>
      <w:rPr>
        <w:rStyle w:val="PageNumber"/>
        <w:rFonts w:hint="cs"/>
        <w:rtl/>
      </w:rPr>
      <w:t xml:space="preserve"> הכנסת</w:t>
    </w:r>
  </w:p>
  <w:p w14:paraId="0A6E4E5E" w14:textId="77777777" w:rsidR="00273B45" w:rsidRDefault="00273B45">
    <w:pPr>
      <w:pStyle w:val="Header"/>
      <w:ind w:right="360"/>
      <w:jc w:val="both"/>
      <w:rPr>
        <w:rStyle w:val="PageNumber"/>
        <w:rFonts w:hint="cs"/>
        <w:rtl/>
      </w:rPr>
    </w:pPr>
    <w:r>
      <w:rPr>
        <w:rStyle w:val="PageNumber"/>
        <w:rFonts w:hint="cs"/>
        <w:rtl/>
      </w:rPr>
      <w:t>25.7.07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6BB"/>
    <w:multiLevelType w:val="hybridMultilevel"/>
    <w:tmpl w:val="BBDC961C"/>
    <w:lvl w:ilvl="0" w:tplc="8516FEE8">
      <w:start w:val="3"/>
      <w:numFmt w:val="hebrew1"/>
      <w:lvlText w:val="%1."/>
      <w:lvlJc w:val="left"/>
      <w:pPr>
        <w:tabs>
          <w:tab w:val="num" w:pos="1140"/>
        </w:tabs>
        <w:ind w:left="1140" w:right="1140" w:hanging="660"/>
      </w:pPr>
      <w:rPr>
        <w:rFonts w:hint="default"/>
        <w:u w:val="none"/>
      </w:rPr>
    </w:lvl>
    <w:lvl w:ilvl="1" w:tplc="04090019" w:tentative="1">
      <w:start w:val="1"/>
      <w:numFmt w:val="lowerLetter"/>
      <w:lvlText w:val="%2."/>
      <w:lvlJc w:val="left"/>
      <w:pPr>
        <w:tabs>
          <w:tab w:val="num" w:pos="1560"/>
        </w:tabs>
        <w:ind w:left="1560" w:right="1560" w:hanging="360"/>
      </w:pPr>
    </w:lvl>
    <w:lvl w:ilvl="2" w:tplc="0409001B" w:tentative="1">
      <w:start w:val="1"/>
      <w:numFmt w:val="lowerRoman"/>
      <w:lvlText w:val="%3."/>
      <w:lvlJc w:val="right"/>
      <w:pPr>
        <w:tabs>
          <w:tab w:val="num" w:pos="2280"/>
        </w:tabs>
        <w:ind w:left="2280" w:right="2280" w:hanging="180"/>
      </w:pPr>
    </w:lvl>
    <w:lvl w:ilvl="3" w:tplc="0409000F" w:tentative="1">
      <w:start w:val="1"/>
      <w:numFmt w:val="decimal"/>
      <w:lvlText w:val="%4."/>
      <w:lvlJc w:val="left"/>
      <w:pPr>
        <w:tabs>
          <w:tab w:val="num" w:pos="3000"/>
        </w:tabs>
        <w:ind w:left="3000" w:right="3000" w:hanging="360"/>
      </w:pPr>
    </w:lvl>
    <w:lvl w:ilvl="4" w:tplc="04090019" w:tentative="1">
      <w:start w:val="1"/>
      <w:numFmt w:val="lowerLetter"/>
      <w:lvlText w:val="%5."/>
      <w:lvlJc w:val="left"/>
      <w:pPr>
        <w:tabs>
          <w:tab w:val="num" w:pos="3720"/>
        </w:tabs>
        <w:ind w:left="3720" w:right="3720" w:hanging="360"/>
      </w:pPr>
    </w:lvl>
    <w:lvl w:ilvl="5" w:tplc="0409001B" w:tentative="1">
      <w:start w:val="1"/>
      <w:numFmt w:val="lowerRoman"/>
      <w:lvlText w:val="%6."/>
      <w:lvlJc w:val="right"/>
      <w:pPr>
        <w:tabs>
          <w:tab w:val="num" w:pos="4440"/>
        </w:tabs>
        <w:ind w:left="4440" w:right="4440" w:hanging="180"/>
      </w:pPr>
    </w:lvl>
    <w:lvl w:ilvl="6" w:tplc="0409000F" w:tentative="1">
      <w:start w:val="1"/>
      <w:numFmt w:val="decimal"/>
      <w:lvlText w:val="%7."/>
      <w:lvlJc w:val="left"/>
      <w:pPr>
        <w:tabs>
          <w:tab w:val="num" w:pos="5160"/>
        </w:tabs>
        <w:ind w:left="5160" w:right="5160" w:hanging="360"/>
      </w:pPr>
    </w:lvl>
    <w:lvl w:ilvl="7" w:tplc="04090019" w:tentative="1">
      <w:start w:val="1"/>
      <w:numFmt w:val="lowerLetter"/>
      <w:lvlText w:val="%8."/>
      <w:lvlJc w:val="left"/>
      <w:pPr>
        <w:tabs>
          <w:tab w:val="num" w:pos="5880"/>
        </w:tabs>
        <w:ind w:left="5880" w:right="5880" w:hanging="360"/>
      </w:pPr>
    </w:lvl>
    <w:lvl w:ilvl="8" w:tplc="0409001B" w:tentative="1">
      <w:start w:val="1"/>
      <w:numFmt w:val="lowerRoman"/>
      <w:lvlText w:val="%9."/>
      <w:lvlJc w:val="right"/>
      <w:pPr>
        <w:tabs>
          <w:tab w:val="num" w:pos="6600"/>
        </w:tabs>
        <w:ind w:left="6600" w:right="6600" w:hanging="180"/>
      </w:pPr>
    </w:lvl>
  </w:abstractNum>
  <w:abstractNum w:abstractNumId="1" w15:restartNumberingAfterBreak="0">
    <w:nsid w:val="112E4BD2"/>
    <w:multiLevelType w:val="hybridMultilevel"/>
    <w:tmpl w:val="7136C28A"/>
    <w:lvl w:ilvl="0" w:tplc="00809C66">
      <w:start w:val="3"/>
      <w:numFmt w:val="hebrew1"/>
      <w:lvlText w:val="%1."/>
      <w:lvlJc w:val="left"/>
      <w:pPr>
        <w:tabs>
          <w:tab w:val="num" w:pos="1614"/>
        </w:tabs>
        <w:ind w:left="1614" w:right="1614" w:hanging="360"/>
      </w:pPr>
      <w:rPr>
        <w:rFonts w:hint="default"/>
      </w:rPr>
    </w:lvl>
    <w:lvl w:ilvl="1" w:tplc="04090019" w:tentative="1">
      <w:start w:val="1"/>
      <w:numFmt w:val="lowerLetter"/>
      <w:lvlText w:val="%2."/>
      <w:lvlJc w:val="left"/>
      <w:pPr>
        <w:tabs>
          <w:tab w:val="num" w:pos="2334"/>
        </w:tabs>
        <w:ind w:left="2334" w:right="2334" w:hanging="360"/>
      </w:pPr>
    </w:lvl>
    <w:lvl w:ilvl="2" w:tplc="0409001B" w:tentative="1">
      <w:start w:val="1"/>
      <w:numFmt w:val="lowerRoman"/>
      <w:lvlText w:val="%3."/>
      <w:lvlJc w:val="right"/>
      <w:pPr>
        <w:tabs>
          <w:tab w:val="num" w:pos="3054"/>
        </w:tabs>
        <w:ind w:left="3054" w:right="3054" w:hanging="180"/>
      </w:pPr>
    </w:lvl>
    <w:lvl w:ilvl="3" w:tplc="0409000F" w:tentative="1">
      <w:start w:val="1"/>
      <w:numFmt w:val="decimal"/>
      <w:lvlText w:val="%4."/>
      <w:lvlJc w:val="left"/>
      <w:pPr>
        <w:tabs>
          <w:tab w:val="num" w:pos="3774"/>
        </w:tabs>
        <w:ind w:left="3774" w:right="3774" w:hanging="360"/>
      </w:pPr>
    </w:lvl>
    <w:lvl w:ilvl="4" w:tplc="04090019" w:tentative="1">
      <w:start w:val="1"/>
      <w:numFmt w:val="lowerLetter"/>
      <w:lvlText w:val="%5."/>
      <w:lvlJc w:val="left"/>
      <w:pPr>
        <w:tabs>
          <w:tab w:val="num" w:pos="4494"/>
        </w:tabs>
        <w:ind w:left="4494" w:right="4494" w:hanging="360"/>
      </w:pPr>
    </w:lvl>
    <w:lvl w:ilvl="5" w:tplc="0409001B" w:tentative="1">
      <w:start w:val="1"/>
      <w:numFmt w:val="lowerRoman"/>
      <w:lvlText w:val="%6."/>
      <w:lvlJc w:val="right"/>
      <w:pPr>
        <w:tabs>
          <w:tab w:val="num" w:pos="5214"/>
        </w:tabs>
        <w:ind w:left="5214" w:right="5214" w:hanging="180"/>
      </w:pPr>
    </w:lvl>
    <w:lvl w:ilvl="6" w:tplc="0409000F" w:tentative="1">
      <w:start w:val="1"/>
      <w:numFmt w:val="decimal"/>
      <w:lvlText w:val="%7."/>
      <w:lvlJc w:val="left"/>
      <w:pPr>
        <w:tabs>
          <w:tab w:val="num" w:pos="5934"/>
        </w:tabs>
        <w:ind w:left="5934" w:right="5934" w:hanging="360"/>
      </w:pPr>
    </w:lvl>
    <w:lvl w:ilvl="7" w:tplc="04090019" w:tentative="1">
      <w:start w:val="1"/>
      <w:numFmt w:val="lowerLetter"/>
      <w:lvlText w:val="%8."/>
      <w:lvlJc w:val="left"/>
      <w:pPr>
        <w:tabs>
          <w:tab w:val="num" w:pos="6654"/>
        </w:tabs>
        <w:ind w:left="6654" w:right="6654" w:hanging="360"/>
      </w:pPr>
    </w:lvl>
    <w:lvl w:ilvl="8" w:tplc="0409001B" w:tentative="1">
      <w:start w:val="1"/>
      <w:numFmt w:val="lowerRoman"/>
      <w:lvlText w:val="%9."/>
      <w:lvlJc w:val="right"/>
      <w:pPr>
        <w:tabs>
          <w:tab w:val="num" w:pos="7374"/>
        </w:tabs>
        <w:ind w:left="7374" w:right="7374" w:hanging="180"/>
      </w:pPr>
    </w:lvl>
  </w:abstractNum>
  <w:abstractNum w:abstractNumId="2" w15:restartNumberingAfterBreak="0">
    <w:nsid w:val="30585247"/>
    <w:multiLevelType w:val="hybridMultilevel"/>
    <w:tmpl w:val="19320B76"/>
    <w:lvl w:ilvl="0" w:tplc="1A6E38C4">
      <w:start w:val="7"/>
      <w:numFmt w:val="decimal"/>
      <w:lvlText w:val="%1."/>
      <w:lvlJc w:val="left"/>
      <w:pPr>
        <w:tabs>
          <w:tab w:val="num" w:pos="927"/>
        </w:tabs>
        <w:ind w:left="927" w:right="927" w:hanging="360"/>
      </w:pPr>
      <w:rPr>
        <w:rFonts w:hint="default"/>
        <w:sz w:val="24"/>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3" w15:restartNumberingAfterBreak="0">
    <w:nsid w:val="35C2064D"/>
    <w:multiLevelType w:val="hybridMultilevel"/>
    <w:tmpl w:val="72382A8A"/>
    <w:lvl w:ilvl="0" w:tplc="C2CA401A">
      <w:numFmt w:val="bullet"/>
      <w:lvlText w:val="-"/>
      <w:lvlJc w:val="left"/>
      <w:pPr>
        <w:tabs>
          <w:tab w:val="num" w:pos="930"/>
        </w:tabs>
        <w:ind w:left="930" w:righ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right="1650" w:hanging="360"/>
      </w:pPr>
      <w:rPr>
        <w:rFonts w:ascii="Courier New" w:hAnsi="Courier New" w:cs="Courier New" w:hint="default"/>
      </w:rPr>
    </w:lvl>
    <w:lvl w:ilvl="2" w:tplc="04090005" w:tentative="1">
      <w:start w:val="1"/>
      <w:numFmt w:val="bullet"/>
      <w:lvlText w:val=""/>
      <w:lvlJc w:val="left"/>
      <w:pPr>
        <w:tabs>
          <w:tab w:val="num" w:pos="2370"/>
        </w:tabs>
        <w:ind w:left="2370" w:right="2370" w:hanging="360"/>
      </w:pPr>
      <w:rPr>
        <w:rFonts w:ascii="Wingdings" w:hAnsi="Wingdings" w:hint="default"/>
      </w:rPr>
    </w:lvl>
    <w:lvl w:ilvl="3" w:tplc="04090001" w:tentative="1">
      <w:start w:val="1"/>
      <w:numFmt w:val="bullet"/>
      <w:lvlText w:val=""/>
      <w:lvlJc w:val="left"/>
      <w:pPr>
        <w:tabs>
          <w:tab w:val="num" w:pos="3090"/>
        </w:tabs>
        <w:ind w:left="3090" w:right="3090" w:hanging="360"/>
      </w:pPr>
      <w:rPr>
        <w:rFonts w:ascii="Symbol" w:hAnsi="Symbol" w:hint="default"/>
      </w:rPr>
    </w:lvl>
    <w:lvl w:ilvl="4" w:tplc="04090003" w:tentative="1">
      <w:start w:val="1"/>
      <w:numFmt w:val="bullet"/>
      <w:lvlText w:val="o"/>
      <w:lvlJc w:val="left"/>
      <w:pPr>
        <w:tabs>
          <w:tab w:val="num" w:pos="3810"/>
        </w:tabs>
        <w:ind w:left="3810" w:right="3810" w:hanging="360"/>
      </w:pPr>
      <w:rPr>
        <w:rFonts w:ascii="Courier New" w:hAnsi="Courier New" w:cs="Courier New" w:hint="default"/>
      </w:rPr>
    </w:lvl>
    <w:lvl w:ilvl="5" w:tplc="04090005" w:tentative="1">
      <w:start w:val="1"/>
      <w:numFmt w:val="bullet"/>
      <w:lvlText w:val=""/>
      <w:lvlJc w:val="left"/>
      <w:pPr>
        <w:tabs>
          <w:tab w:val="num" w:pos="4530"/>
        </w:tabs>
        <w:ind w:left="4530" w:right="4530" w:hanging="360"/>
      </w:pPr>
      <w:rPr>
        <w:rFonts w:ascii="Wingdings" w:hAnsi="Wingdings" w:hint="default"/>
      </w:rPr>
    </w:lvl>
    <w:lvl w:ilvl="6" w:tplc="04090001" w:tentative="1">
      <w:start w:val="1"/>
      <w:numFmt w:val="bullet"/>
      <w:lvlText w:val=""/>
      <w:lvlJc w:val="left"/>
      <w:pPr>
        <w:tabs>
          <w:tab w:val="num" w:pos="5250"/>
        </w:tabs>
        <w:ind w:left="5250" w:right="5250" w:hanging="360"/>
      </w:pPr>
      <w:rPr>
        <w:rFonts w:ascii="Symbol" w:hAnsi="Symbol" w:hint="default"/>
      </w:rPr>
    </w:lvl>
    <w:lvl w:ilvl="7" w:tplc="04090003" w:tentative="1">
      <w:start w:val="1"/>
      <w:numFmt w:val="bullet"/>
      <w:lvlText w:val="o"/>
      <w:lvlJc w:val="left"/>
      <w:pPr>
        <w:tabs>
          <w:tab w:val="num" w:pos="5970"/>
        </w:tabs>
        <w:ind w:left="5970" w:right="5970" w:hanging="360"/>
      </w:pPr>
      <w:rPr>
        <w:rFonts w:ascii="Courier New" w:hAnsi="Courier New" w:cs="Courier New" w:hint="default"/>
      </w:rPr>
    </w:lvl>
    <w:lvl w:ilvl="8" w:tplc="04090005" w:tentative="1">
      <w:start w:val="1"/>
      <w:numFmt w:val="bullet"/>
      <w:lvlText w:val=""/>
      <w:lvlJc w:val="left"/>
      <w:pPr>
        <w:tabs>
          <w:tab w:val="num" w:pos="6690"/>
        </w:tabs>
        <w:ind w:left="6690" w:right="6690" w:hanging="360"/>
      </w:pPr>
      <w:rPr>
        <w:rFonts w:ascii="Wingdings" w:hAnsi="Wingdings" w:hint="default"/>
      </w:rPr>
    </w:lvl>
  </w:abstractNum>
  <w:abstractNum w:abstractNumId="4" w15:restartNumberingAfterBreak="0">
    <w:nsid w:val="398A2614"/>
    <w:multiLevelType w:val="hybridMultilevel"/>
    <w:tmpl w:val="74AC80A4"/>
    <w:lvl w:ilvl="0" w:tplc="D408F88A">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432E7EF4"/>
    <w:multiLevelType w:val="hybridMultilevel"/>
    <w:tmpl w:val="FB7686F8"/>
    <w:lvl w:ilvl="0" w:tplc="A32AFD32">
      <w:start w:val="7"/>
      <w:numFmt w:val="decimal"/>
      <w:lvlText w:val="%1."/>
      <w:lvlJc w:val="left"/>
      <w:pPr>
        <w:tabs>
          <w:tab w:val="num" w:pos="720"/>
        </w:tabs>
        <w:ind w:left="720" w:right="720" w:hanging="360"/>
      </w:pPr>
      <w:rPr>
        <w:rFonts w:hint="default"/>
        <w:sz w:val="24"/>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4E5A0B6A"/>
    <w:multiLevelType w:val="hybridMultilevel"/>
    <w:tmpl w:val="0100CC6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7" w15:restartNumberingAfterBreak="0">
    <w:nsid w:val="4F165568"/>
    <w:multiLevelType w:val="hybridMultilevel"/>
    <w:tmpl w:val="B0C05D6E"/>
    <w:lvl w:ilvl="0" w:tplc="BCD6D3E6">
      <w:start w:val="3"/>
      <w:numFmt w:val="hebrew1"/>
      <w:lvlText w:val="%1."/>
      <w:lvlJc w:val="left"/>
      <w:pPr>
        <w:tabs>
          <w:tab w:val="num" w:pos="1614"/>
        </w:tabs>
        <w:ind w:left="1614" w:right="1614" w:hanging="360"/>
      </w:pPr>
      <w:rPr>
        <w:rFonts w:hint="default"/>
      </w:rPr>
    </w:lvl>
    <w:lvl w:ilvl="1" w:tplc="04090019" w:tentative="1">
      <w:start w:val="1"/>
      <w:numFmt w:val="lowerLetter"/>
      <w:lvlText w:val="%2."/>
      <w:lvlJc w:val="left"/>
      <w:pPr>
        <w:tabs>
          <w:tab w:val="num" w:pos="2334"/>
        </w:tabs>
        <w:ind w:left="2334" w:right="2334" w:hanging="360"/>
      </w:pPr>
    </w:lvl>
    <w:lvl w:ilvl="2" w:tplc="0409001B" w:tentative="1">
      <w:start w:val="1"/>
      <w:numFmt w:val="lowerRoman"/>
      <w:lvlText w:val="%3."/>
      <w:lvlJc w:val="right"/>
      <w:pPr>
        <w:tabs>
          <w:tab w:val="num" w:pos="3054"/>
        </w:tabs>
        <w:ind w:left="3054" w:right="3054" w:hanging="180"/>
      </w:pPr>
    </w:lvl>
    <w:lvl w:ilvl="3" w:tplc="0409000F" w:tentative="1">
      <w:start w:val="1"/>
      <w:numFmt w:val="decimal"/>
      <w:lvlText w:val="%4."/>
      <w:lvlJc w:val="left"/>
      <w:pPr>
        <w:tabs>
          <w:tab w:val="num" w:pos="3774"/>
        </w:tabs>
        <w:ind w:left="3774" w:right="3774" w:hanging="360"/>
      </w:pPr>
    </w:lvl>
    <w:lvl w:ilvl="4" w:tplc="04090019" w:tentative="1">
      <w:start w:val="1"/>
      <w:numFmt w:val="lowerLetter"/>
      <w:lvlText w:val="%5."/>
      <w:lvlJc w:val="left"/>
      <w:pPr>
        <w:tabs>
          <w:tab w:val="num" w:pos="4494"/>
        </w:tabs>
        <w:ind w:left="4494" w:right="4494" w:hanging="360"/>
      </w:pPr>
    </w:lvl>
    <w:lvl w:ilvl="5" w:tplc="0409001B" w:tentative="1">
      <w:start w:val="1"/>
      <w:numFmt w:val="lowerRoman"/>
      <w:lvlText w:val="%6."/>
      <w:lvlJc w:val="right"/>
      <w:pPr>
        <w:tabs>
          <w:tab w:val="num" w:pos="5214"/>
        </w:tabs>
        <w:ind w:left="5214" w:right="5214" w:hanging="180"/>
      </w:pPr>
    </w:lvl>
    <w:lvl w:ilvl="6" w:tplc="0409000F" w:tentative="1">
      <w:start w:val="1"/>
      <w:numFmt w:val="decimal"/>
      <w:lvlText w:val="%7."/>
      <w:lvlJc w:val="left"/>
      <w:pPr>
        <w:tabs>
          <w:tab w:val="num" w:pos="5934"/>
        </w:tabs>
        <w:ind w:left="5934" w:right="5934" w:hanging="360"/>
      </w:pPr>
    </w:lvl>
    <w:lvl w:ilvl="7" w:tplc="04090019" w:tentative="1">
      <w:start w:val="1"/>
      <w:numFmt w:val="lowerLetter"/>
      <w:lvlText w:val="%8."/>
      <w:lvlJc w:val="left"/>
      <w:pPr>
        <w:tabs>
          <w:tab w:val="num" w:pos="6654"/>
        </w:tabs>
        <w:ind w:left="6654" w:right="6654" w:hanging="360"/>
      </w:pPr>
    </w:lvl>
    <w:lvl w:ilvl="8" w:tplc="0409001B" w:tentative="1">
      <w:start w:val="1"/>
      <w:numFmt w:val="lowerRoman"/>
      <w:lvlText w:val="%9."/>
      <w:lvlJc w:val="right"/>
      <w:pPr>
        <w:tabs>
          <w:tab w:val="num" w:pos="7374"/>
        </w:tabs>
        <w:ind w:left="7374" w:right="7374" w:hanging="180"/>
      </w:pPr>
    </w:lvl>
  </w:abstractNum>
  <w:abstractNum w:abstractNumId="8" w15:restartNumberingAfterBreak="0">
    <w:nsid w:val="513A6D28"/>
    <w:multiLevelType w:val="hybridMultilevel"/>
    <w:tmpl w:val="F86268C4"/>
    <w:lvl w:ilvl="0" w:tplc="D6227A1C">
      <w:start w:val="2"/>
      <w:numFmt w:val="decimal"/>
      <w:lvlText w:val="%1."/>
      <w:lvlJc w:val="left"/>
      <w:pPr>
        <w:tabs>
          <w:tab w:val="num" w:pos="873"/>
        </w:tabs>
        <w:ind w:left="873" w:right="873" w:hanging="360"/>
      </w:pPr>
      <w:rPr>
        <w:rFonts w:hint="default"/>
        <w:sz w:val="24"/>
      </w:rPr>
    </w:lvl>
    <w:lvl w:ilvl="1" w:tplc="04090019" w:tentative="1">
      <w:start w:val="1"/>
      <w:numFmt w:val="lowerLetter"/>
      <w:lvlText w:val="%2."/>
      <w:lvlJc w:val="left"/>
      <w:pPr>
        <w:tabs>
          <w:tab w:val="num" w:pos="1593"/>
        </w:tabs>
        <w:ind w:left="1593" w:right="1593" w:hanging="360"/>
      </w:pPr>
    </w:lvl>
    <w:lvl w:ilvl="2" w:tplc="0409001B" w:tentative="1">
      <w:start w:val="1"/>
      <w:numFmt w:val="lowerRoman"/>
      <w:lvlText w:val="%3."/>
      <w:lvlJc w:val="right"/>
      <w:pPr>
        <w:tabs>
          <w:tab w:val="num" w:pos="2313"/>
        </w:tabs>
        <w:ind w:left="2313" w:right="2313" w:hanging="180"/>
      </w:pPr>
    </w:lvl>
    <w:lvl w:ilvl="3" w:tplc="0409000F" w:tentative="1">
      <w:start w:val="1"/>
      <w:numFmt w:val="decimal"/>
      <w:lvlText w:val="%4."/>
      <w:lvlJc w:val="left"/>
      <w:pPr>
        <w:tabs>
          <w:tab w:val="num" w:pos="3033"/>
        </w:tabs>
        <w:ind w:left="3033" w:right="3033" w:hanging="360"/>
      </w:pPr>
    </w:lvl>
    <w:lvl w:ilvl="4" w:tplc="04090019" w:tentative="1">
      <w:start w:val="1"/>
      <w:numFmt w:val="lowerLetter"/>
      <w:lvlText w:val="%5."/>
      <w:lvlJc w:val="left"/>
      <w:pPr>
        <w:tabs>
          <w:tab w:val="num" w:pos="3753"/>
        </w:tabs>
        <w:ind w:left="3753" w:right="3753" w:hanging="360"/>
      </w:pPr>
    </w:lvl>
    <w:lvl w:ilvl="5" w:tplc="0409001B" w:tentative="1">
      <w:start w:val="1"/>
      <w:numFmt w:val="lowerRoman"/>
      <w:lvlText w:val="%6."/>
      <w:lvlJc w:val="right"/>
      <w:pPr>
        <w:tabs>
          <w:tab w:val="num" w:pos="4473"/>
        </w:tabs>
        <w:ind w:left="4473" w:right="4473" w:hanging="180"/>
      </w:pPr>
    </w:lvl>
    <w:lvl w:ilvl="6" w:tplc="0409000F" w:tentative="1">
      <w:start w:val="1"/>
      <w:numFmt w:val="decimal"/>
      <w:lvlText w:val="%7."/>
      <w:lvlJc w:val="left"/>
      <w:pPr>
        <w:tabs>
          <w:tab w:val="num" w:pos="5193"/>
        </w:tabs>
        <w:ind w:left="5193" w:right="5193" w:hanging="360"/>
      </w:pPr>
    </w:lvl>
    <w:lvl w:ilvl="7" w:tplc="04090019" w:tentative="1">
      <w:start w:val="1"/>
      <w:numFmt w:val="lowerLetter"/>
      <w:lvlText w:val="%8."/>
      <w:lvlJc w:val="left"/>
      <w:pPr>
        <w:tabs>
          <w:tab w:val="num" w:pos="5913"/>
        </w:tabs>
        <w:ind w:left="5913" w:right="5913" w:hanging="360"/>
      </w:pPr>
    </w:lvl>
    <w:lvl w:ilvl="8" w:tplc="0409001B" w:tentative="1">
      <w:start w:val="1"/>
      <w:numFmt w:val="lowerRoman"/>
      <w:lvlText w:val="%9."/>
      <w:lvlJc w:val="right"/>
      <w:pPr>
        <w:tabs>
          <w:tab w:val="num" w:pos="6633"/>
        </w:tabs>
        <w:ind w:left="6633" w:right="6633" w:hanging="180"/>
      </w:pPr>
    </w:lvl>
  </w:abstractNum>
  <w:abstractNum w:abstractNumId="9" w15:restartNumberingAfterBreak="0">
    <w:nsid w:val="596A0CFB"/>
    <w:multiLevelType w:val="hybridMultilevel"/>
    <w:tmpl w:val="327C3846"/>
    <w:lvl w:ilvl="0" w:tplc="F258B4B0">
      <w:start w:val="5"/>
      <w:numFmt w:val="bullet"/>
      <w:lvlText w:val="-"/>
      <w:lvlJc w:val="left"/>
      <w:pPr>
        <w:tabs>
          <w:tab w:val="num" w:pos="930"/>
        </w:tabs>
        <w:ind w:left="930" w:righ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right="1650" w:hanging="360"/>
      </w:pPr>
      <w:rPr>
        <w:rFonts w:ascii="Courier New" w:hAnsi="Courier New" w:cs="Courier New" w:hint="default"/>
      </w:rPr>
    </w:lvl>
    <w:lvl w:ilvl="2" w:tplc="04090005" w:tentative="1">
      <w:start w:val="1"/>
      <w:numFmt w:val="bullet"/>
      <w:lvlText w:val=""/>
      <w:lvlJc w:val="left"/>
      <w:pPr>
        <w:tabs>
          <w:tab w:val="num" w:pos="2370"/>
        </w:tabs>
        <w:ind w:left="2370" w:right="2370" w:hanging="360"/>
      </w:pPr>
      <w:rPr>
        <w:rFonts w:ascii="Wingdings" w:hAnsi="Wingdings" w:hint="default"/>
      </w:rPr>
    </w:lvl>
    <w:lvl w:ilvl="3" w:tplc="04090001" w:tentative="1">
      <w:start w:val="1"/>
      <w:numFmt w:val="bullet"/>
      <w:lvlText w:val=""/>
      <w:lvlJc w:val="left"/>
      <w:pPr>
        <w:tabs>
          <w:tab w:val="num" w:pos="3090"/>
        </w:tabs>
        <w:ind w:left="3090" w:right="3090" w:hanging="360"/>
      </w:pPr>
      <w:rPr>
        <w:rFonts w:ascii="Symbol" w:hAnsi="Symbol" w:hint="default"/>
      </w:rPr>
    </w:lvl>
    <w:lvl w:ilvl="4" w:tplc="04090003" w:tentative="1">
      <w:start w:val="1"/>
      <w:numFmt w:val="bullet"/>
      <w:lvlText w:val="o"/>
      <w:lvlJc w:val="left"/>
      <w:pPr>
        <w:tabs>
          <w:tab w:val="num" w:pos="3810"/>
        </w:tabs>
        <w:ind w:left="3810" w:right="3810" w:hanging="360"/>
      </w:pPr>
      <w:rPr>
        <w:rFonts w:ascii="Courier New" w:hAnsi="Courier New" w:cs="Courier New" w:hint="default"/>
      </w:rPr>
    </w:lvl>
    <w:lvl w:ilvl="5" w:tplc="04090005" w:tentative="1">
      <w:start w:val="1"/>
      <w:numFmt w:val="bullet"/>
      <w:lvlText w:val=""/>
      <w:lvlJc w:val="left"/>
      <w:pPr>
        <w:tabs>
          <w:tab w:val="num" w:pos="4530"/>
        </w:tabs>
        <w:ind w:left="4530" w:right="4530" w:hanging="360"/>
      </w:pPr>
      <w:rPr>
        <w:rFonts w:ascii="Wingdings" w:hAnsi="Wingdings" w:hint="default"/>
      </w:rPr>
    </w:lvl>
    <w:lvl w:ilvl="6" w:tplc="04090001" w:tentative="1">
      <w:start w:val="1"/>
      <w:numFmt w:val="bullet"/>
      <w:lvlText w:val=""/>
      <w:lvlJc w:val="left"/>
      <w:pPr>
        <w:tabs>
          <w:tab w:val="num" w:pos="5250"/>
        </w:tabs>
        <w:ind w:left="5250" w:right="5250" w:hanging="360"/>
      </w:pPr>
      <w:rPr>
        <w:rFonts w:ascii="Symbol" w:hAnsi="Symbol" w:hint="default"/>
      </w:rPr>
    </w:lvl>
    <w:lvl w:ilvl="7" w:tplc="04090003" w:tentative="1">
      <w:start w:val="1"/>
      <w:numFmt w:val="bullet"/>
      <w:lvlText w:val="o"/>
      <w:lvlJc w:val="left"/>
      <w:pPr>
        <w:tabs>
          <w:tab w:val="num" w:pos="5970"/>
        </w:tabs>
        <w:ind w:left="5970" w:right="5970" w:hanging="360"/>
      </w:pPr>
      <w:rPr>
        <w:rFonts w:ascii="Courier New" w:hAnsi="Courier New" w:cs="Courier New" w:hint="default"/>
      </w:rPr>
    </w:lvl>
    <w:lvl w:ilvl="8" w:tplc="04090005" w:tentative="1">
      <w:start w:val="1"/>
      <w:numFmt w:val="bullet"/>
      <w:lvlText w:val=""/>
      <w:lvlJc w:val="left"/>
      <w:pPr>
        <w:tabs>
          <w:tab w:val="num" w:pos="6690"/>
        </w:tabs>
        <w:ind w:left="6690" w:right="6690" w:hanging="360"/>
      </w:pPr>
      <w:rPr>
        <w:rFonts w:ascii="Wingdings" w:hAnsi="Wingdings" w:hint="default"/>
      </w:rPr>
    </w:lvl>
  </w:abstractNum>
  <w:abstractNum w:abstractNumId="10" w15:restartNumberingAfterBreak="0">
    <w:nsid w:val="5BDF4B3B"/>
    <w:multiLevelType w:val="hybridMultilevel"/>
    <w:tmpl w:val="4A2E4764"/>
    <w:lvl w:ilvl="0" w:tplc="BA607516">
      <w:start w:val="14"/>
      <w:numFmt w:val="decimal"/>
      <w:lvlText w:val="%1."/>
      <w:lvlJc w:val="left"/>
      <w:pPr>
        <w:tabs>
          <w:tab w:val="num" w:pos="927"/>
        </w:tabs>
        <w:ind w:left="927" w:right="927" w:hanging="360"/>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11" w15:restartNumberingAfterBreak="0">
    <w:nsid w:val="6E2313F1"/>
    <w:multiLevelType w:val="hybridMultilevel"/>
    <w:tmpl w:val="EBD87F16"/>
    <w:lvl w:ilvl="0" w:tplc="0409000F">
      <w:start w:val="2"/>
      <w:numFmt w:val="decimal"/>
      <w:lvlText w:val="%1."/>
      <w:lvlJc w:val="left"/>
      <w:pPr>
        <w:tabs>
          <w:tab w:val="num" w:pos="720"/>
        </w:tabs>
        <w:ind w:left="720" w:right="720" w:hanging="360"/>
      </w:pPr>
      <w:rPr>
        <w:rFonts w:hint="default"/>
      </w:rPr>
    </w:lvl>
    <w:lvl w:ilvl="1" w:tplc="04090019">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2" w15:restartNumberingAfterBreak="0">
    <w:nsid w:val="70595598"/>
    <w:multiLevelType w:val="hybridMultilevel"/>
    <w:tmpl w:val="17268074"/>
    <w:lvl w:ilvl="0" w:tplc="F4C8335E">
      <w:start w:val="10"/>
      <w:numFmt w:val="decimal"/>
      <w:lvlText w:val="%1."/>
      <w:lvlJc w:val="left"/>
      <w:pPr>
        <w:tabs>
          <w:tab w:val="num" w:pos="927"/>
        </w:tabs>
        <w:ind w:left="927" w:right="927" w:hanging="360"/>
      </w:pPr>
      <w:rPr>
        <w:rFonts w:hint="default"/>
        <w:sz w:val="24"/>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num w:numId="1" w16cid:durableId="875964218">
    <w:abstractNumId w:val="6"/>
  </w:num>
  <w:num w:numId="2" w16cid:durableId="506748558">
    <w:abstractNumId w:val="9"/>
  </w:num>
  <w:num w:numId="3" w16cid:durableId="1073040708">
    <w:abstractNumId w:val="4"/>
  </w:num>
  <w:num w:numId="4" w16cid:durableId="1782794055">
    <w:abstractNumId w:val="11"/>
  </w:num>
  <w:num w:numId="5" w16cid:durableId="757947527">
    <w:abstractNumId w:val="0"/>
  </w:num>
  <w:num w:numId="6" w16cid:durableId="2131893279">
    <w:abstractNumId w:val="1"/>
  </w:num>
  <w:num w:numId="7" w16cid:durableId="388773629">
    <w:abstractNumId w:val="7"/>
  </w:num>
  <w:num w:numId="8" w16cid:durableId="1326395583">
    <w:abstractNumId w:val="3"/>
  </w:num>
  <w:num w:numId="9" w16cid:durableId="1365718025">
    <w:abstractNumId w:val="8"/>
  </w:num>
  <w:num w:numId="10" w16cid:durableId="1857959684">
    <w:abstractNumId w:val="5"/>
  </w:num>
  <w:num w:numId="11" w16cid:durableId="1200970228">
    <w:abstractNumId w:val="2"/>
  </w:num>
  <w:num w:numId="12" w16cid:durableId="750470079">
    <w:abstractNumId w:val="12"/>
  </w:num>
  <w:num w:numId="13" w16cid:durableId="773744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4627פרוטוקול_ישיבת_ועדה.doc"/>
    <w:docVar w:name="StartMode" w:val="3"/>
  </w:docVars>
  <w:rsids>
    <w:rsidRoot w:val="00015009"/>
    <w:rsid w:val="00015009"/>
    <w:rsid w:val="00273B45"/>
    <w:rsid w:val="00552A80"/>
    <w:rsid w:val="00965806"/>
    <w:rsid w:val="009B52F9"/>
    <w:rsid w:val="00B86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BCCE55"/>
  <w15:chartTrackingRefBased/>
  <w15:docId w15:val="{7840AB93-A655-4BA3-B9CB-71384E81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273B4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273B4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273B4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273B45"/>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73B4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273B4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7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7825</Words>
  <Characters>44607</Characters>
  <Application>Microsoft Office Word</Application>
  <DocSecurity>0</DocSecurity>
  <Lines>371</Lines>
  <Paragraphs>104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