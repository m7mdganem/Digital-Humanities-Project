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3DE1" w14:textId="77777777" w:rsidR="00EF6645" w:rsidRPr="00EF6645" w:rsidRDefault="00EF6645" w:rsidP="00EF6645">
      <w:pPr>
        <w:pStyle w:val="Heading5"/>
        <w:jc w:val="left"/>
        <w:rPr>
          <w:b/>
          <w:bCs/>
          <w:rtl/>
        </w:rPr>
      </w:pPr>
      <w:r w:rsidRPr="00EF6645">
        <w:rPr>
          <w:b/>
          <w:bCs/>
          <w:rtl/>
        </w:rPr>
        <w:t xml:space="preserve">הכנסת </w:t>
      </w:r>
      <w:r w:rsidRPr="00EF664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EF6645">
        <w:rPr>
          <w:b/>
          <w:bCs/>
          <w:rtl/>
        </w:rPr>
        <w:tab/>
        <w:t>נוסח לא מתוקן</w:t>
      </w:r>
    </w:p>
    <w:p w14:paraId="57F59CFB" w14:textId="77777777" w:rsidR="00EF6645" w:rsidRPr="00EF6645" w:rsidRDefault="00EF6645" w:rsidP="00EF6645">
      <w:pPr>
        <w:bidi/>
        <w:jc w:val="both"/>
        <w:rPr>
          <w:rFonts w:cs="David"/>
          <w:b/>
          <w:bCs/>
          <w:rtl/>
        </w:rPr>
      </w:pPr>
      <w:r w:rsidRPr="00EF6645">
        <w:rPr>
          <w:rFonts w:cs="David"/>
          <w:b/>
          <w:bCs/>
          <w:rtl/>
        </w:rPr>
        <w:t xml:space="preserve">מושב </w:t>
      </w:r>
      <w:r w:rsidRPr="00EF6645">
        <w:rPr>
          <w:rFonts w:cs="David" w:hint="cs"/>
          <w:b/>
          <w:bCs/>
          <w:rtl/>
        </w:rPr>
        <w:t>שני</w:t>
      </w:r>
    </w:p>
    <w:p w14:paraId="04942486" w14:textId="77777777" w:rsidR="00EF6645" w:rsidRPr="00EF6645" w:rsidRDefault="00EF6645" w:rsidP="00EF6645">
      <w:pPr>
        <w:bidi/>
        <w:jc w:val="both"/>
        <w:rPr>
          <w:rFonts w:cs="David"/>
          <w:b/>
          <w:bCs/>
          <w:rtl/>
        </w:rPr>
      </w:pPr>
    </w:p>
    <w:p w14:paraId="4249EC44" w14:textId="77777777" w:rsidR="00EF6645" w:rsidRPr="00EF6645" w:rsidRDefault="00EF6645" w:rsidP="00EF6645">
      <w:pPr>
        <w:bidi/>
        <w:jc w:val="both"/>
        <w:rPr>
          <w:rFonts w:cs="David"/>
          <w:b/>
          <w:bCs/>
          <w:rtl/>
        </w:rPr>
      </w:pPr>
    </w:p>
    <w:p w14:paraId="28F9C066" w14:textId="77777777" w:rsidR="00EF6645" w:rsidRPr="00EF6645" w:rsidRDefault="00EF6645" w:rsidP="00EF6645">
      <w:pPr>
        <w:bidi/>
        <w:jc w:val="both"/>
        <w:rPr>
          <w:rFonts w:cs="David"/>
          <w:b/>
          <w:bCs/>
          <w:rtl/>
        </w:rPr>
      </w:pPr>
    </w:p>
    <w:p w14:paraId="1056DEC7" w14:textId="77777777" w:rsidR="00EF6645" w:rsidRPr="00EF6645" w:rsidRDefault="00EF6645" w:rsidP="00EF6645">
      <w:pPr>
        <w:bidi/>
        <w:jc w:val="both"/>
        <w:rPr>
          <w:rFonts w:cs="David"/>
          <w:b/>
          <w:bCs/>
          <w:rtl/>
        </w:rPr>
      </w:pPr>
    </w:p>
    <w:p w14:paraId="6FAD23F9" w14:textId="77777777" w:rsidR="00EF6645" w:rsidRPr="00EF6645" w:rsidRDefault="00EF6645" w:rsidP="00EF6645">
      <w:pPr>
        <w:bidi/>
        <w:jc w:val="center"/>
        <w:rPr>
          <w:rFonts w:cs="David" w:hint="cs"/>
          <w:b/>
          <w:bCs/>
          <w:rtl/>
        </w:rPr>
      </w:pPr>
      <w:r w:rsidRPr="00EF6645">
        <w:rPr>
          <w:rFonts w:cs="David"/>
          <w:b/>
          <w:bCs/>
          <w:rtl/>
        </w:rPr>
        <w:t>פרוטוקול מס'</w:t>
      </w:r>
      <w:r w:rsidRPr="00EF6645">
        <w:rPr>
          <w:rFonts w:cs="David" w:hint="cs"/>
          <w:b/>
          <w:bCs/>
          <w:rtl/>
        </w:rPr>
        <w:t xml:space="preserve"> 55</w:t>
      </w:r>
    </w:p>
    <w:p w14:paraId="604A03B0" w14:textId="77777777" w:rsidR="00EF6645" w:rsidRPr="00EF6645" w:rsidRDefault="00EF6645" w:rsidP="00EF6645">
      <w:pPr>
        <w:bidi/>
        <w:jc w:val="center"/>
        <w:rPr>
          <w:rFonts w:cs="David" w:hint="cs"/>
          <w:b/>
          <w:bCs/>
          <w:rtl/>
        </w:rPr>
      </w:pPr>
      <w:r w:rsidRPr="00EF6645">
        <w:rPr>
          <w:rFonts w:cs="David" w:hint="cs"/>
          <w:b/>
          <w:bCs/>
          <w:rtl/>
        </w:rPr>
        <w:t>מישיבת ועדת הכנסת</w:t>
      </w:r>
    </w:p>
    <w:p w14:paraId="127C5713" w14:textId="77777777" w:rsidR="00EF6645" w:rsidRPr="00EF6645" w:rsidRDefault="00EF6645" w:rsidP="00EF6645">
      <w:pPr>
        <w:bidi/>
        <w:jc w:val="center"/>
        <w:rPr>
          <w:rFonts w:cs="David" w:hint="cs"/>
          <w:b/>
          <w:bCs/>
          <w:u w:val="single"/>
          <w:rtl/>
        </w:rPr>
      </w:pPr>
      <w:r w:rsidRPr="00EF6645">
        <w:rPr>
          <w:rFonts w:cs="David" w:hint="cs"/>
          <w:b/>
          <w:bCs/>
          <w:u w:val="single"/>
          <w:rtl/>
        </w:rPr>
        <w:t>שהתקיימה ביום שלישי, ז' בכסלו, התשס"ז (28.11.2006) בשעה 14:00</w:t>
      </w:r>
    </w:p>
    <w:p w14:paraId="4725291A" w14:textId="77777777" w:rsidR="00EF6645" w:rsidRPr="00EF6645" w:rsidRDefault="00EF6645" w:rsidP="00EF6645">
      <w:pPr>
        <w:bidi/>
        <w:jc w:val="both"/>
        <w:rPr>
          <w:rFonts w:cs="David"/>
          <w:b/>
          <w:bCs/>
          <w:rtl/>
        </w:rPr>
      </w:pPr>
    </w:p>
    <w:p w14:paraId="77A6A2EF" w14:textId="77777777" w:rsidR="00EF6645" w:rsidRPr="00EF6645" w:rsidRDefault="00EF6645" w:rsidP="00EF6645">
      <w:pPr>
        <w:bidi/>
        <w:jc w:val="both"/>
        <w:rPr>
          <w:rFonts w:cs="David"/>
          <w:b/>
          <w:bCs/>
          <w:rtl/>
        </w:rPr>
      </w:pPr>
    </w:p>
    <w:p w14:paraId="4EC59885" w14:textId="77777777" w:rsidR="00EF6645" w:rsidRPr="00EF6645" w:rsidRDefault="00EF6645" w:rsidP="00EF6645">
      <w:pPr>
        <w:tabs>
          <w:tab w:val="left" w:pos="1221"/>
        </w:tabs>
        <w:bidi/>
        <w:jc w:val="both"/>
        <w:rPr>
          <w:rFonts w:cs="David" w:hint="cs"/>
          <w:b/>
          <w:bCs/>
          <w:u w:val="single"/>
          <w:rtl/>
        </w:rPr>
      </w:pPr>
    </w:p>
    <w:p w14:paraId="0D78FD29" w14:textId="77777777" w:rsidR="00EF6645" w:rsidRPr="00EF6645" w:rsidRDefault="00EF6645" w:rsidP="00EF6645">
      <w:pPr>
        <w:tabs>
          <w:tab w:val="left" w:pos="1221"/>
        </w:tabs>
        <w:bidi/>
        <w:jc w:val="both"/>
        <w:rPr>
          <w:rFonts w:cs="David" w:hint="cs"/>
          <w:b/>
          <w:bCs/>
          <w:rtl/>
        </w:rPr>
      </w:pPr>
      <w:r w:rsidRPr="00EF6645">
        <w:rPr>
          <w:rFonts w:cs="David"/>
          <w:b/>
          <w:bCs/>
          <w:u w:val="single"/>
          <w:rtl/>
        </w:rPr>
        <w:t>סדר היום</w:t>
      </w:r>
      <w:r w:rsidRPr="00EF6645">
        <w:rPr>
          <w:rFonts w:cs="David"/>
          <w:rtl/>
        </w:rPr>
        <w:t>:</w:t>
      </w:r>
      <w:r w:rsidRPr="00EF6645">
        <w:rPr>
          <w:rFonts w:cs="David" w:hint="cs"/>
          <w:b/>
          <w:bCs/>
          <w:rtl/>
        </w:rPr>
        <w:tab/>
      </w:r>
    </w:p>
    <w:p w14:paraId="7594D560" w14:textId="77777777" w:rsidR="00EF6645" w:rsidRPr="00EF6645" w:rsidRDefault="00EF6645" w:rsidP="00EF6645">
      <w:pPr>
        <w:bidi/>
        <w:jc w:val="both"/>
        <w:rPr>
          <w:rFonts w:cs="David" w:hint="cs"/>
          <w:b/>
          <w:bCs/>
          <w:rtl/>
        </w:rPr>
      </w:pPr>
    </w:p>
    <w:p w14:paraId="69CAA8A7" w14:textId="77777777" w:rsidR="00EF6645" w:rsidRPr="00EF6645" w:rsidRDefault="00EF6645" w:rsidP="00EF6645">
      <w:pPr>
        <w:numPr>
          <w:ilvl w:val="0"/>
          <w:numId w:val="3"/>
        </w:numPr>
        <w:overflowPunct w:val="0"/>
        <w:autoSpaceDE w:val="0"/>
        <w:autoSpaceDN w:val="0"/>
        <w:bidi/>
        <w:adjustRightInd w:val="0"/>
        <w:jc w:val="both"/>
        <w:textAlignment w:val="baseline"/>
        <w:rPr>
          <w:rFonts w:cs="David" w:hint="cs"/>
          <w:b/>
          <w:bCs/>
          <w:rtl/>
        </w:rPr>
      </w:pPr>
      <w:r w:rsidRPr="00EF6645">
        <w:rPr>
          <w:rFonts w:cs="David" w:hint="cs"/>
          <w:b/>
          <w:bCs/>
          <w:rtl/>
        </w:rPr>
        <w:t>הצעת השר המתאם בין הממשלה לכנסת, חה"כ יעקב אדרי בדבר הצבעות אי אמון כאשר ראש הממשלה נמצא בחו"ל.</w:t>
      </w:r>
    </w:p>
    <w:p w14:paraId="1EB4F459" w14:textId="77777777" w:rsidR="00EF6645" w:rsidRPr="00EF6645" w:rsidRDefault="00EF6645" w:rsidP="00EF6645">
      <w:pPr>
        <w:numPr>
          <w:ilvl w:val="0"/>
          <w:numId w:val="3"/>
        </w:numPr>
        <w:overflowPunct w:val="0"/>
        <w:autoSpaceDE w:val="0"/>
        <w:autoSpaceDN w:val="0"/>
        <w:bidi/>
        <w:adjustRightInd w:val="0"/>
        <w:jc w:val="both"/>
        <w:textAlignment w:val="baseline"/>
        <w:rPr>
          <w:rFonts w:cs="David" w:hint="cs"/>
          <w:b/>
          <w:bCs/>
          <w:rtl/>
        </w:rPr>
      </w:pPr>
      <w:r w:rsidRPr="00EF6645">
        <w:rPr>
          <w:rFonts w:cs="David" w:hint="cs"/>
          <w:b/>
          <w:bCs/>
          <w:rtl/>
        </w:rPr>
        <w:t>הצעת חה"כ רובי ריבלין לתיקון התקנון בדבר מניעת מינויה של ועדת חקירה פרלמנטארית לאחר שהכנסת הודיעה על פיזורה.</w:t>
      </w:r>
    </w:p>
    <w:p w14:paraId="1F0EC078" w14:textId="77777777" w:rsidR="00EF6645" w:rsidRPr="00EF6645" w:rsidRDefault="00EF6645" w:rsidP="00EF6645">
      <w:pPr>
        <w:bidi/>
        <w:jc w:val="both"/>
        <w:rPr>
          <w:rFonts w:cs="David" w:hint="cs"/>
          <w:rtl/>
        </w:rPr>
      </w:pPr>
    </w:p>
    <w:p w14:paraId="13FA6FAC" w14:textId="77777777" w:rsidR="00EF6645" w:rsidRPr="00EF6645" w:rsidRDefault="00EF6645" w:rsidP="00EF6645">
      <w:pPr>
        <w:bidi/>
        <w:jc w:val="both"/>
        <w:rPr>
          <w:rFonts w:cs="David"/>
          <w:rtl/>
        </w:rPr>
      </w:pPr>
    </w:p>
    <w:p w14:paraId="099AD62E" w14:textId="77777777" w:rsidR="00EF6645" w:rsidRPr="00EF6645" w:rsidRDefault="00EF6645" w:rsidP="00EF6645">
      <w:pPr>
        <w:bidi/>
        <w:jc w:val="both"/>
        <w:rPr>
          <w:rFonts w:cs="David"/>
          <w:b/>
          <w:bCs/>
          <w:u w:val="single"/>
          <w:rtl/>
        </w:rPr>
      </w:pPr>
      <w:r w:rsidRPr="00EF6645">
        <w:rPr>
          <w:rFonts w:cs="David"/>
          <w:b/>
          <w:bCs/>
          <w:u w:val="single"/>
          <w:rtl/>
        </w:rPr>
        <w:t>נכחו</w:t>
      </w:r>
      <w:r w:rsidRPr="00EF6645">
        <w:rPr>
          <w:rFonts w:cs="David"/>
          <w:rtl/>
        </w:rPr>
        <w:t>:</w:t>
      </w:r>
    </w:p>
    <w:p w14:paraId="14175B23" w14:textId="77777777" w:rsidR="00EF6645" w:rsidRPr="00EF6645" w:rsidRDefault="00EF6645" w:rsidP="00EF6645">
      <w:pPr>
        <w:bidi/>
        <w:jc w:val="both"/>
        <w:rPr>
          <w:rFonts w:cs="David"/>
          <w:rtl/>
        </w:rPr>
      </w:pPr>
    </w:p>
    <w:p w14:paraId="5F0FF892" w14:textId="77777777" w:rsidR="00EF6645" w:rsidRPr="00EF6645" w:rsidRDefault="00EF6645" w:rsidP="00EF6645">
      <w:pPr>
        <w:tabs>
          <w:tab w:val="left" w:pos="1788"/>
        </w:tabs>
        <w:bidi/>
        <w:jc w:val="both"/>
        <w:rPr>
          <w:rFonts w:cs="David"/>
          <w:rtl/>
        </w:rPr>
      </w:pPr>
      <w:r w:rsidRPr="00EF6645">
        <w:rPr>
          <w:rFonts w:cs="David"/>
          <w:b/>
          <w:bCs/>
          <w:u w:val="single"/>
          <w:rtl/>
        </w:rPr>
        <w:t>חברי הוועדה</w:t>
      </w:r>
      <w:r w:rsidRPr="00EF6645">
        <w:rPr>
          <w:rFonts w:cs="David"/>
          <w:rtl/>
        </w:rPr>
        <w:t>:</w:t>
      </w:r>
    </w:p>
    <w:p w14:paraId="02BFF559" w14:textId="77777777" w:rsidR="00EF6645" w:rsidRPr="00EF6645" w:rsidRDefault="00EF6645" w:rsidP="00EF6645">
      <w:pPr>
        <w:bidi/>
        <w:jc w:val="both"/>
        <w:rPr>
          <w:rFonts w:cs="David" w:hint="cs"/>
          <w:rtl/>
        </w:rPr>
      </w:pPr>
      <w:r w:rsidRPr="00EF6645">
        <w:rPr>
          <w:rFonts w:cs="David" w:hint="cs"/>
          <w:rtl/>
        </w:rPr>
        <w:t xml:space="preserve">רוחמה אברהם </w:t>
      </w:r>
      <w:r w:rsidRPr="00EF6645">
        <w:rPr>
          <w:rFonts w:cs="David"/>
          <w:rtl/>
        </w:rPr>
        <w:t>–</w:t>
      </w:r>
      <w:r w:rsidRPr="00EF6645">
        <w:rPr>
          <w:rFonts w:cs="David" w:hint="cs"/>
          <w:rtl/>
        </w:rPr>
        <w:t xml:space="preserve"> היו"ר</w:t>
      </w:r>
    </w:p>
    <w:p w14:paraId="193417EC" w14:textId="77777777" w:rsidR="00EF6645" w:rsidRPr="00EF6645" w:rsidRDefault="00EF6645" w:rsidP="00EF6645">
      <w:pPr>
        <w:bidi/>
        <w:jc w:val="both"/>
        <w:rPr>
          <w:rFonts w:cs="David" w:hint="cs"/>
          <w:rtl/>
        </w:rPr>
      </w:pPr>
      <w:r w:rsidRPr="00EF6645">
        <w:rPr>
          <w:rFonts w:cs="David" w:hint="cs"/>
          <w:rtl/>
        </w:rPr>
        <w:t>אורי אריאל</w:t>
      </w:r>
    </w:p>
    <w:p w14:paraId="7E86823D" w14:textId="77777777" w:rsidR="00EF6645" w:rsidRPr="00EF6645" w:rsidRDefault="00EF6645" w:rsidP="00EF6645">
      <w:pPr>
        <w:bidi/>
        <w:jc w:val="both"/>
        <w:rPr>
          <w:rFonts w:cs="David" w:hint="cs"/>
          <w:rtl/>
        </w:rPr>
      </w:pPr>
      <w:r w:rsidRPr="00EF6645">
        <w:rPr>
          <w:rFonts w:cs="David" w:hint="cs"/>
          <w:rtl/>
        </w:rPr>
        <w:t>אליהו גבאי</w:t>
      </w:r>
    </w:p>
    <w:p w14:paraId="093F5646" w14:textId="77777777" w:rsidR="00EF6645" w:rsidRPr="00EF6645" w:rsidRDefault="00EF6645" w:rsidP="00EF6645">
      <w:pPr>
        <w:bidi/>
        <w:jc w:val="both"/>
        <w:rPr>
          <w:rFonts w:cs="David" w:hint="cs"/>
          <w:rtl/>
        </w:rPr>
      </w:pPr>
      <w:r w:rsidRPr="00EF6645">
        <w:rPr>
          <w:rFonts w:cs="David" w:hint="cs"/>
          <w:rtl/>
        </w:rPr>
        <w:t>יצחק גלנטי</w:t>
      </w:r>
    </w:p>
    <w:p w14:paraId="5DDD757F" w14:textId="77777777" w:rsidR="00EF6645" w:rsidRPr="00EF6645" w:rsidRDefault="00EF6645" w:rsidP="00EF6645">
      <w:pPr>
        <w:bidi/>
        <w:jc w:val="both"/>
        <w:rPr>
          <w:rFonts w:cs="David" w:hint="cs"/>
          <w:rtl/>
        </w:rPr>
      </w:pPr>
      <w:r w:rsidRPr="00EF6645">
        <w:rPr>
          <w:rFonts w:cs="David" w:hint="cs"/>
          <w:rtl/>
        </w:rPr>
        <w:t>משה גפני</w:t>
      </w:r>
    </w:p>
    <w:p w14:paraId="13F18093" w14:textId="77777777" w:rsidR="00EF6645" w:rsidRPr="00EF6645" w:rsidRDefault="00EF6645" w:rsidP="00EF6645">
      <w:pPr>
        <w:bidi/>
        <w:jc w:val="both"/>
        <w:rPr>
          <w:rFonts w:cs="David" w:hint="cs"/>
          <w:rtl/>
        </w:rPr>
      </w:pPr>
      <w:r w:rsidRPr="00EF6645">
        <w:rPr>
          <w:rFonts w:cs="David" w:hint="cs"/>
          <w:rtl/>
        </w:rPr>
        <w:t>עמירה דותן</w:t>
      </w:r>
    </w:p>
    <w:p w14:paraId="32DE4F69" w14:textId="77777777" w:rsidR="00EF6645" w:rsidRPr="00EF6645" w:rsidRDefault="00EF6645" w:rsidP="00EF6645">
      <w:pPr>
        <w:bidi/>
        <w:jc w:val="both"/>
        <w:rPr>
          <w:rFonts w:cs="David" w:hint="cs"/>
          <w:rtl/>
        </w:rPr>
      </w:pPr>
      <w:r w:rsidRPr="00EF6645">
        <w:rPr>
          <w:rFonts w:cs="David" w:hint="cs"/>
          <w:rtl/>
        </w:rPr>
        <w:t>נאדיה חילו</w:t>
      </w:r>
    </w:p>
    <w:p w14:paraId="159937FA" w14:textId="77777777" w:rsidR="00EF6645" w:rsidRPr="00EF6645" w:rsidRDefault="00EF6645" w:rsidP="00EF6645">
      <w:pPr>
        <w:bidi/>
        <w:jc w:val="both"/>
        <w:rPr>
          <w:rFonts w:cs="David" w:hint="cs"/>
          <w:rtl/>
        </w:rPr>
      </w:pPr>
      <w:r w:rsidRPr="00EF6645">
        <w:rPr>
          <w:rFonts w:cs="David" w:hint="cs"/>
          <w:rtl/>
        </w:rPr>
        <w:t>דב חנין</w:t>
      </w:r>
    </w:p>
    <w:p w14:paraId="32053A94" w14:textId="77777777" w:rsidR="00EF6645" w:rsidRPr="00EF6645" w:rsidRDefault="00EF6645" w:rsidP="00EF6645">
      <w:pPr>
        <w:bidi/>
        <w:jc w:val="both"/>
        <w:rPr>
          <w:rFonts w:cs="David" w:hint="cs"/>
          <w:rtl/>
        </w:rPr>
      </w:pPr>
      <w:r w:rsidRPr="00EF6645">
        <w:rPr>
          <w:rFonts w:cs="David" w:hint="cs"/>
          <w:rtl/>
        </w:rPr>
        <w:t>שי חרמש</w:t>
      </w:r>
    </w:p>
    <w:p w14:paraId="0DA5018E" w14:textId="77777777" w:rsidR="00EF6645" w:rsidRPr="00EF6645" w:rsidRDefault="00EF6645" w:rsidP="00EF6645">
      <w:pPr>
        <w:bidi/>
        <w:jc w:val="both"/>
        <w:rPr>
          <w:rFonts w:cs="David" w:hint="cs"/>
          <w:rtl/>
        </w:rPr>
      </w:pPr>
      <w:r w:rsidRPr="00EF6645">
        <w:rPr>
          <w:rFonts w:cs="David" w:hint="cs"/>
          <w:rtl/>
        </w:rPr>
        <w:t>ראובן ריבלין</w:t>
      </w:r>
    </w:p>
    <w:p w14:paraId="0E396A7F" w14:textId="77777777" w:rsidR="00EF6645" w:rsidRPr="00EF6645" w:rsidRDefault="00EF6645" w:rsidP="00EF6645">
      <w:pPr>
        <w:bidi/>
        <w:jc w:val="both"/>
        <w:rPr>
          <w:rFonts w:cs="David" w:hint="cs"/>
          <w:rtl/>
        </w:rPr>
      </w:pPr>
      <w:r w:rsidRPr="00EF6645">
        <w:rPr>
          <w:rFonts w:cs="David" w:hint="cs"/>
          <w:rtl/>
        </w:rPr>
        <w:t>יובל שטייניץ</w:t>
      </w:r>
    </w:p>
    <w:p w14:paraId="4BB74FAB" w14:textId="77777777" w:rsidR="00EF6645" w:rsidRPr="00EF6645" w:rsidRDefault="00EF6645" w:rsidP="00EF6645">
      <w:pPr>
        <w:bidi/>
        <w:jc w:val="both"/>
        <w:rPr>
          <w:rFonts w:cs="David" w:hint="cs"/>
          <w:rtl/>
        </w:rPr>
      </w:pPr>
      <w:r w:rsidRPr="00EF6645">
        <w:rPr>
          <w:rFonts w:cs="David" w:hint="cs"/>
          <w:rtl/>
        </w:rPr>
        <w:t>משה שרוני</w:t>
      </w:r>
    </w:p>
    <w:p w14:paraId="5278428A" w14:textId="77777777" w:rsidR="00EF6645" w:rsidRPr="00EF6645" w:rsidRDefault="00EF6645" w:rsidP="00EF6645">
      <w:pPr>
        <w:tabs>
          <w:tab w:val="left" w:pos="1788"/>
          <w:tab w:val="left" w:pos="3631"/>
        </w:tabs>
        <w:bidi/>
        <w:jc w:val="both"/>
        <w:rPr>
          <w:rFonts w:cs="David" w:hint="cs"/>
          <w:b/>
          <w:bCs/>
          <w:u w:val="single"/>
          <w:rtl/>
        </w:rPr>
      </w:pPr>
    </w:p>
    <w:p w14:paraId="6A9D85CA" w14:textId="77777777" w:rsidR="00EF6645" w:rsidRPr="00EF6645" w:rsidRDefault="00EF6645" w:rsidP="00EF6645">
      <w:pPr>
        <w:tabs>
          <w:tab w:val="left" w:pos="1788"/>
          <w:tab w:val="left" w:pos="3631"/>
        </w:tabs>
        <w:bidi/>
        <w:jc w:val="both"/>
        <w:rPr>
          <w:rFonts w:cs="David" w:hint="cs"/>
          <w:rtl/>
        </w:rPr>
      </w:pPr>
      <w:r w:rsidRPr="00EF6645">
        <w:rPr>
          <w:rFonts w:cs="David"/>
          <w:b/>
          <w:bCs/>
          <w:u w:val="single"/>
          <w:rtl/>
        </w:rPr>
        <w:t>מוזמנים</w:t>
      </w:r>
      <w:r w:rsidRPr="00EF6645">
        <w:rPr>
          <w:rFonts w:cs="David"/>
          <w:rtl/>
        </w:rPr>
        <w:t>:</w:t>
      </w:r>
    </w:p>
    <w:p w14:paraId="38229889" w14:textId="77777777" w:rsidR="00EF6645" w:rsidRPr="00EF6645" w:rsidRDefault="00EF6645" w:rsidP="00EF6645">
      <w:pPr>
        <w:bidi/>
        <w:jc w:val="both"/>
        <w:rPr>
          <w:rFonts w:cs="David" w:hint="cs"/>
          <w:rtl/>
        </w:rPr>
      </w:pPr>
    </w:p>
    <w:p w14:paraId="224286CE" w14:textId="77777777" w:rsidR="00EF6645" w:rsidRPr="00EF6645" w:rsidRDefault="00EF6645" w:rsidP="00EF6645">
      <w:pPr>
        <w:bidi/>
        <w:jc w:val="both"/>
        <w:rPr>
          <w:rFonts w:cs="David" w:hint="cs"/>
          <w:rtl/>
        </w:rPr>
      </w:pPr>
      <w:r w:rsidRPr="00EF6645">
        <w:rPr>
          <w:rFonts w:cs="David" w:hint="cs"/>
          <w:rtl/>
        </w:rPr>
        <w:t xml:space="preserve">השר יעקב אדרי </w:t>
      </w:r>
    </w:p>
    <w:p w14:paraId="6D3A47CD" w14:textId="77777777" w:rsidR="00EF6645" w:rsidRPr="00EF6645" w:rsidRDefault="00EF6645" w:rsidP="00EF6645">
      <w:pPr>
        <w:bidi/>
        <w:jc w:val="both"/>
        <w:rPr>
          <w:rFonts w:cs="David" w:hint="cs"/>
          <w:rtl/>
        </w:rPr>
      </w:pPr>
      <w:r w:rsidRPr="00EF6645">
        <w:rPr>
          <w:rFonts w:cs="David" w:hint="cs"/>
          <w:rtl/>
        </w:rPr>
        <w:t>מזכיר הכנסת אריה האן</w:t>
      </w:r>
    </w:p>
    <w:p w14:paraId="6FE181CD" w14:textId="77777777" w:rsidR="00EF6645" w:rsidRPr="00EF6645" w:rsidRDefault="00EF6645" w:rsidP="00EF6645">
      <w:pPr>
        <w:bidi/>
        <w:jc w:val="both"/>
        <w:rPr>
          <w:rFonts w:cs="David"/>
          <w:rtl/>
        </w:rPr>
      </w:pPr>
    </w:p>
    <w:p w14:paraId="393D78E7" w14:textId="77777777" w:rsidR="00EF6645" w:rsidRPr="00EF6645" w:rsidRDefault="00EF6645" w:rsidP="00EF6645">
      <w:pPr>
        <w:tabs>
          <w:tab w:val="left" w:pos="1930"/>
        </w:tabs>
        <w:bidi/>
        <w:jc w:val="both"/>
        <w:rPr>
          <w:rFonts w:cs="David" w:hint="cs"/>
          <w:rtl/>
        </w:rPr>
      </w:pPr>
      <w:r w:rsidRPr="00EF6645">
        <w:rPr>
          <w:rFonts w:cs="David"/>
          <w:b/>
          <w:bCs/>
          <w:u w:val="single"/>
          <w:rtl/>
        </w:rPr>
        <w:t>י</w:t>
      </w:r>
      <w:r w:rsidRPr="00EF6645">
        <w:rPr>
          <w:rFonts w:cs="David" w:hint="cs"/>
          <w:b/>
          <w:bCs/>
          <w:u w:val="single"/>
          <w:rtl/>
        </w:rPr>
        <w:t>יעוץ משפטי</w:t>
      </w:r>
      <w:r w:rsidRPr="00EF6645">
        <w:rPr>
          <w:rFonts w:cs="David"/>
          <w:b/>
          <w:bCs/>
          <w:u w:val="single"/>
          <w:rtl/>
        </w:rPr>
        <w:t>:</w:t>
      </w:r>
    </w:p>
    <w:p w14:paraId="06541142" w14:textId="77777777" w:rsidR="00EF6645" w:rsidRPr="00EF6645" w:rsidRDefault="00EF6645" w:rsidP="00EF6645">
      <w:pPr>
        <w:bidi/>
        <w:jc w:val="both"/>
        <w:rPr>
          <w:rFonts w:cs="David" w:hint="cs"/>
          <w:rtl/>
        </w:rPr>
      </w:pPr>
      <w:r w:rsidRPr="00EF6645">
        <w:rPr>
          <w:rFonts w:cs="David" w:hint="cs"/>
          <w:rtl/>
        </w:rPr>
        <w:t>ארבל אסטרחן</w:t>
      </w:r>
    </w:p>
    <w:p w14:paraId="6226D48F" w14:textId="77777777" w:rsidR="00EF6645" w:rsidRPr="00EF6645" w:rsidRDefault="00EF6645" w:rsidP="00EF6645">
      <w:pPr>
        <w:bidi/>
        <w:jc w:val="both"/>
        <w:rPr>
          <w:rFonts w:cs="David" w:hint="cs"/>
          <w:rtl/>
        </w:rPr>
      </w:pPr>
    </w:p>
    <w:p w14:paraId="06B56C03" w14:textId="77777777" w:rsidR="00EF6645" w:rsidRPr="00EF6645" w:rsidRDefault="00EF6645" w:rsidP="00EF6645">
      <w:pPr>
        <w:tabs>
          <w:tab w:val="left" w:pos="1930"/>
        </w:tabs>
        <w:bidi/>
        <w:jc w:val="both"/>
        <w:rPr>
          <w:rFonts w:cs="David" w:hint="cs"/>
          <w:b/>
          <w:bCs/>
          <w:rtl/>
        </w:rPr>
      </w:pPr>
      <w:r w:rsidRPr="00EF6645">
        <w:rPr>
          <w:rFonts w:cs="David"/>
          <w:b/>
          <w:bCs/>
          <w:u w:val="single"/>
          <w:rtl/>
        </w:rPr>
        <w:t>מנהלת הוועדה</w:t>
      </w:r>
      <w:r w:rsidRPr="00EF6645">
        <w:rPr>
          <w:rFonts w:cs="David"/>
          <w:rtl/>
        </w:rPr>
        <w:t>:</w:t>
      </w:r>
    </w:p>
    <w:p w14:paraId="78FD5E71" w14:textId="77777777" w:rsidR="00EF6645" w:rsidRPr="00EF6645" w:rsidRDefault="00EF6645" w:rsidP="00EF6645">
      <w:pPr>
        <w:bidi/>
        <w:jc w:val="both"/>
        <w:rPr>
          <w:rFonts w:cs="David" w:hint="cs"/>
          <w:rtl/>
        </w:rPr>
      </w:pPr>
      <w:r w:rsidRPr="00EF6645">
        <w:rPr>
          <w:rFonts w:cs="David" w:hint="cs"/>
          <w:rtl/>
        </w:rPr>
        <w:t>אתי בן-יוסף</w:t>
      </w:r>
    </w:p>
    <w:p w14:paraId="2B1D0D76" w14:textId="77777777" w:rsidR="00EF6645" w:rsidRPr="00EF6645" w:rsidRDefault="00EF6645" w:rsidP="00EF6645">
      <w:pPr>
        <w:tabs>
          <w:tab w:val="left" w:pos="1930"/>
        </w:tabs>
        <w:bidi/>
        <w:jc w:val="both"/>
        <w:rPr>
          <w:rFonts w:cs="David" w:hint="cs"/>
          <w:b/>
          <w:bCs/>
          <w:u w:val="single"/>
          <w:rtl/>
        </w:rPr>
      </w:pPr>
    </w:p>
    <w:p w14:paraId="149A3DD0" w14:textId="77777777" w:rsidR="00EF6645" w:rsidRPr="00EF6645" w:rsidRDefault="00EF6645" w:rsidP="00EF6645">
      <w:pPr>
        <w:tabs>
          <w:tab w:val="left" w:pos="1930"/>
        </w:tabs>
        <w:bidi/>
        <w:jc w:val="both"/>
        <w:rPr>
          <w:rFonts w:cs="David" w:hint="cs"/>
          <w:rtl/>
        </w:rPr>
      </w:pPr>
      <w:r w:rsidRPr="00EF6645">
        <w:rPr>
          <w:rFonts w:cs="David" w:hint="cs"/>
          <w:b/>
          <w:bCs/>
          <w:u w:val="single"/>
          <w:rtl/>
        </w:rPr>
        <w:t>רשמת פרלמנטרית</w:t>
      </w:r>
      <w:r w:rsidRPr="00EF6645">
        <w:rPr>
          <w:rFonts w:cs="David"/>
          <w:rtl/>
        </w:rPr>
        <w:t>:</w:t>
      </w:r>
      <w:r w:rsidRPr="00EF6645">
        <w:rPr>
          <w:rFonts w:cs="David" w:hint="cs"/>
          <w:rtl/>
        </w:rPr>
        <w:tab/>
      </w:r>
    </w:p>
    <w:p w14:paraId="7C421526" w14:textId="77777777" w:rsidR="00EF6645" w:rsidRPr="00EF6645" w:rsidRDefault="00EF6645" w:rsidP="00EF6645">
      <w:pPr>
        <w:bidi/>
        <w:jc w:val="both"/>
        <w:rPr>
          <w:rFonts w:cs="David" w:hint="cs"/>
          <w:rtl/>
        </w:rPr>
      </w:pPr>
      <w:r w:rsidRPr="00EF6645">
        <w:rPr>
          <w:rFonts w:cs="David" w:hint="cs"/>
          <w:rtl/>
        </w:rPr>
        <w:t>אתי אפלבוים</w:t>
      </w:r>
    </w:p>
    <w:p w14:paraId="0E3242AD" w14:textId="77777777" w:rsidR="00EF6645" w:rsidRPr="00EF6645" w:rsidRDefault="00EF6645" w:rsidP="00EF6645">
      <w:pPr>
        <w:pStyle w:val="Heading5"/>
        <w:rPr>
          <w:rFonts w:hint="cs"/>
          <w:rtl/>
        </w:rPr>
      </w:pPr>
    </w:p>
    <w:p w14:paraId="3934A1AB" w14:textId="77777777" w:rsidR="00EF6645" w:rsidRPr="00EF6645" w:rsidRDefault="00EF6645" w:rsidP="00EF6645">
      <w:pPr>
        <w:pStyle w:val="Heading5"/>
        <w:rPr>
          <w:rtl/>
        </w:rPr>
      </w:pPr>
      <w:r w:rsidRPr="00EF6645">
        <w:rPr>
          <w:rtl/>
        </w:rPr>
        <w:t xml:space="preserve"> </w:t>
      </w:r>
    </w:p>
    <w:p w14:paraId="332AE727" w14:textId="77777777" w:rsidR="00EF6645" w:rsidRPr="00EF6645" w:rsidRDefault="00EF6645" w:rsidP="00EF6645">
      <w:pPr>
        <w:bidi/>
        <w:jc w:val="both"/>
        <w:rPr>
          <w:rFonts w:cs="David" w:hint="cs"/>
          <w:rtl/>
        </w:rPr>
      </w:pPr>
    </w:p>
    <w:p w14:paraId="0FF28854" w14:textId="77777777" w:rsidR="00EF6645" w:rsidRPr="00EF6645" w:rsidRDefault="00EF6645" w:rsidP="00EF6645">
      <w:pPr>
        <w:bidi/>
        <w:ind w:left="360"/>
        <w:jc w:val="both"/>
        <w:rPr>
          <w:rFonts w:cs="David" w:hint="cs"/>
          <w:b/>
          <w:bCs/>
          <w:u w:val="single"/>
          <w:rtl/>
        </w:rPr>
      </w:pPr>
      <w:r w:rsidRPr="00EF6645">
        <w:rPr>
          <w:rFonts w:cs="David"/>
          <w:rtl/>
        </w:rPr>
        <w:br w:type="page"/>
      </w:r>
      <w:r w:rsidRPr="00EF6645">
        <w:rPr>
          <w:rFonts w:cs="David" w:hint="cs"/>
          <w:b/>
          <w:bCs/>
          <w:u w:val="single"/>
          <w:rtl/>
        </w:rPr>
        <w:lastRenderedPageBreak/>
        <w:t xml:space="preserve">א. הצעת השר המתאם בין הממשלה לכנסת, חה"כ יעקב אדרי בדבר הצבעות אי אמון </w:t>
      </w:r>
    </w:p>
    <w:p w14:paraId="6664CB17" w14:textId="77777777" w:rsidR="00EF6645" w:rsidRPr="00EF6645" w:rsidRDefault="00EF6645" w:rsidP="00EF6645">
      <w:pPr>
        <w:bidi/>
        <w:ind w:left="360"/>
        <w:jc w:val="both"/>
        <w:rPr>
          <w:rFonts w:cs="David" w:hint="cs"/>
          <w:b/>
          <w:bCs/>
          <w:u w:val="single"/>
          <w:rtl/>
        </w:rPr>
      </w:pPr>
      <w:r w:rsidRPr="00EF6645">
        <w:rPr>
          <w:rFonts w:cs="David" w:hint="cs"/>
          <w:b/>
          <w:bCs/>
          <w:u w:val="single"/>
          <w:rtl/>
        </w:rPr>
        <w:t>כאשר ראש הממשלה נמצא בחו"ל.</w:t>
      </w:r>
    </w:p>
    <w:p w14:paraId="43D0239F" w14:textId="77777777" w:rsidR="00EF6645" w:rsidRPr="00EF6645" w:rsidRDefault="00EF6645" w:rsidP="00EF6645">
      <w:pPr>
        <w:bidi/>
        <w:jc w:val="both"/>
        <w:rPr>
          <w:rFonts w:cs="David" w:hint="cs"/>
          <w:rtl/>
        </w:rPr>
      </w:pPr>
    </w:p>
    <w:p w14:paraId="22F364AE" w14:textId="77777777" w:rsidR="00EF6645" w:rsidRPr="00EF6645" w:rsidRDefault="00EF6645" w:rsidP="00EF6645">
      <w:pPr>
        <w:bidi/>
        <w:jc w:val="both"/>
        <w:rPr>
          <w:rFonts w:cs="David" w:hint="cs"/>
          <w:u w:val="single"/>
          <w:rtl/>
        </w:rPr>
      </w:pPr>
    </w:p>
    <w:p w14:paraId="6E6A197C"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7760A5AD" w14:textId="77777777" w:rsidR="00EF6645" w:rsidRPr="00EF6645" w:rsidRDefault="00EF6645" w:rsidP="00EF6645">
      <w:pPr>
        <w:bidi/>
        <w:jc w:val="both"/>
        <w:rPr>
          <w:rFonts w:cs="David" w:hint="cs"/>
          <w:rtl/>
        </w:rPr>
      </w:pPr>
    </w:p>
    <w:p w14:paraId="51C0D2F6" w14:textId="77777777" w:rsidR="00EF6645" w:rsidRPr="00EF6645" w:rsidRDefault="00EF6645" w:rsidP="00EF6645">
      <w:pPr>
        <w:bidi/>
        <w:jc w:val="both"/>
        <w:rPr>
          <w:rFonts w:cs="David" w:hint="cs"/>
          <w:rtl/>
        </w:rPr>
      </w:pPr>
      <w:r w:rsidRPr="00EF6645">
        <w:rPr>
          <w:rFonts w:cs="David" w:hint="cs"/>
          <w:rtl/>
        </w:rPr>
        <w:tab/>
        <w:t xml:space="preserve">חברים, אני שמחה לפתוח ישיבה של ועדת הכנסת. ביום שלישי, כהרגלנו בקודש </w:t>
      </w:r>
      <w:r w:rsidRPr="00EF6645">
        <w:rPr>
          <w:rFonts w:cs="David"/>
          <w:rtl/>
        </w:rPr>
        <w:t>–</w:t>
      </w:r>
      <w:r w:rsidRPr="00EF6645">
        <w:rPr>
          <w:rFonts w:cs="David" w:hint="cs"/>
          <w:rtl/>
        </w:rPr>
        <w:t xml:space="preserve"> אמנם בשבועיים האחרונים קצת פספסנו, אבל אנחנו מקדישים את הישיבה לשינויים בתקנון. </w:t>
      </w:r>
    </w:p>
    <w:p w14:paraId="6D69FD9B" w14:textId="77777777" w:rsidR="00EF6645" w:rsidRPr="00EF6645" w:rsidRDefault="00EF6645" w:rsidP="00EF6645">
      <w:pPr>
        <w:bidi/>
        <w:jc w:val="both"/>
        <w:rPr>
          <w:rFonts w:cs="David" w:hint="cs"/>
          <w:rtl/>
        </w:rPr>
      </w:pPr>
    </w:p>
    <w:p w14:paraId="16332623" w14:textId="77777777" w:rsidR="00EF6645" w:rsidRPr="00EF6645" w:rsidRDefault="00EF6645" w:rsidP="00EF6645">
      <w:pPr>
        <w:bidi/>
        <w:ind w:firstLine="567"/>
        <w:jc w:val="both"/>
        <w:rPr>
          <w:rFonts w:cs="David" w:hint="cs"/>
          <w:rtl/>
        </w:rPr>
      </w:pPr>
      <w:r w:rsidRPr="00EF6645">
        <w:rPr>
          <w:rFonts w:cs="David" w:hint="cs"/>
          <w:rtl/>
        </w:rPr>
        <w:t>על סדר היום שתי הצעות: הצעתו של חבר הכנסת ראובן ריבלין לתיקון התקנון בדבר מניעת מינויה של ועדת חקירה פרלמנטארי</w:t>
      </w:r>
      <w:r w:rsidRPr="00EF6645">
        <w:rPr>
          <w:rFonts w:cs="David" w:hint="eastAsia"/>
          <w:rtl/>
        </w:rPr>
        <w:t>ת</w:t>
      </w:r>
      <w:r w:rsidRPr="00EF6645">
        <w:rPr>
          <w:rFonts w:cs="David" w:hint="cs"/>
          <w:rtl/>
        </w:rPr>
        <w:t xml:space="preserve"> לאחר שהכנסת הודיעה על פיזורה. </w:t>
      </w:r>
    </w:p>
    <w:p w14:paraId="434AC5E3" w14:textId="77777777" w:rsidR="00EF6645" w:rsidRPr="00EF6645" w:rsidRDefault="00EF6645" w:rsidP="00EF6645">
      <w:pPr>
        <w:bidi/>
        <w:jc w:val="both"/>
        <w:rPr>
          <w:rFonts w:cs="David" w:hint="cs"/>
          <w:rtl/>
        </w:rPr>
      </w:pPr>
    </w:p>
    <w:p w14:paraId="26965FA5" w14:textId="77777777" w:rsidR="00EF6645" w:rsidRPr="00EF6645" w:rsidRDefault="00EF6645" w:rsidP="00EF6645">
      <w:pPr>
        <w:bidi/>
        <w:jc w:val="both"/>
        <w:rPr>
          <w:rFonts w:cs="David" w:hint="cs"/>
          <w:u w:val="single"/>
          <w:rtl/>
        </w:rPr>
      </w:pPr>
      <w:r w:rsidRPr="00EF6645">
        <w:rPr>
          <w:rFonts w:cs="David" w:hint="cs"/>
          <w:u w:val="single"/>
          <w:rtl/>
        </w:rPr>
        <w:t>אורי אריאל:</w:t>
      </w:r>
    </w:p>
    <w:p w14:paraId="71E01009" w14:textId="77777777" w:rsidR="00EF6645" w:rsidRPr="00EF6645" w:rsidRDefault="00EF6645" w:rsidP="00EF6645">
      <w:pPr>
        <w:bidi/>
        <w:jc w:val="both"/>
        <w:rPr>
          <w:rFonts w:cs="David" w:hint="cs"/>
          <w:u w:val="single"/>
          <w:rtl/>
        </w:rPr>
      </w:pPr>
    </w:p>
    <w:p w14:paraId="3BD413F8" w14:textId="77777777" w:rsidR="00EF6645" w:rsidRPr="00EF6645" w:rsidRDefault="00EF6645" w:rsidP="00EF6645">
      <w:pPr>
        <w:bidi/>
        <w:jc w:val="both"/>
        <w:rPr>
          <w:rFonts w:cs="David" w:hint="cs"/>
          <w:rtl/>
        </w:rPr>
      </w:pPr>
      <w:r w:rsidRPr="00EF6645">
        <w:rPr>
          <w:rFonts w:cs="David" w:hint="cs"/>
          <w:rtl/>
        </w:rPr>
        <w:tab/>
        <w:t xml:space="preserve">הוא ישתכנע להוריד את זה. </w:t>
      </w:r>
    </w:p>
    <w:p w14:paraId="520EDDBF" w14:textId="77777777" w:rsidR="00EF6645" w:rsidRPr="00EF6645" w:rsidRDefault="00EF6645" w:rsidP="00EF6645">
      <w:pPr>
        <w:bidi/>
        <w:jc w:val="both"/>
        <w:rPr>
          <w:rFonts w:cs="David" w:hint="cs"/>
          <w:rtl/>
        </w:rPr>
      </w:pPr>
    </w:p>
    <w:p w14:paraId="1F5DBB42"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69E5A8C4" w14:textId="77777777" w:rsidR="00EF6645" w:rsidRPr="00EF6645" w:rsidRDefault="00EF6645" w:rsidP="00EF6645">
      <w:pPr>
        <w:bidi/>
        <w:jc w:val="both"/>
        <w:rPr>
          <w:rFonts w:cs="David" w:hint="cs"/>
          <w:u w:val="single"/>
          <w:rtl/>
        </w:rPr>
      </w:pPr>
    </w:p>
    <w:p w14:paraId="2A886695" w14:textId="77777777" w:rsidR="00EF6645" w:rsidRPr="00EF6645" w:rsidRDefault="00EF6645" w:rsidP="00EF6645">
      <w:pPr>
        <w:bidi/>
        <w:jc w:val="both"/>
        <w:rPr>
          <w:rFonts w:cs="David" w:hint="cs"/>
          <w:rtl/>
        </w:rPr>
      </w:pPr>
      <w:r w:rsidRPr="00EF6645">
        <w:rPr>
          <w:rFonts w:cs="David" w:hint="cs"/>
          <w:rtl/>
        </w:rPr>
        <w:tab/>
        <w:t>אני השתכנעתי שיפילו לי את זה. לא אכפת לי. דרך אגב, שכדי שהשר ישתחרר, הוא יהיה ראשון ואני שני.</w:t>
      </w:r>
    </w:p>
    <w:p w14:paraId="4DD433E0" w14:textId="77777777" w:rsidR="00EF6645" w:rsidRPr="00EF6645" w:rsidRDefault="00EF6645" w:rsidP="00EF6645">
      <w:pPr>
        <w:bidi/>
        <w:jc w:val="both"/>
        <w:rPr>
          <w:rFonts w:cs="David" w:hint="cs"/>
          <w:rtl/>
        </w:rPr>
      </w:pPr>
    </w:p>
    <w:p w14:paraId="60D6F8BB"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32110E67" w14:textId="77777777" w:rsidR="00EF6645" w:rsidRPr="00EF6645" w:rsidRDefault="00EF6645" w:rsidP="00EF6645">
      <w:pPr>
        <w:bidi/>
        <w:jc w:val="both"/>
        <w:rPr>
          <w:rFonts w:cs="David" w:hint="cs"/>
          <w:rtl/>
        </w:rPr>
      </w:pPr>
    </w:p>
    <w:p w14:paraId="5362518B" w14:textId="77777777" w:rsidR="00EF6645" w:rsidRPr="00EF6645" w:rsidRDefault="00EF6645" w:rsidP="00EF6645">
      <w:pPr>
        <w:bidi/>
        <w:jc w:val="both"/>
        <w:rPr>
          <w:rFonts w:cs="David" w:hint="cs"/>
          <w:rtl/>
        </w:rPr>
      </w:pPr>
      <w:r w:rsidRPr="00EF6645">
        <w:rPr>
          <w:rFonts w:cs="David" w:hint="cs"/>
          <w:rtl/>
        </w:rPr>
        <w:tab/>
        <w:t xml:space="preserve">חברים, למען הסדר הטוב. שינויים בתקנון אני לא עושה כמחטף. אני מתכוונת לעשות סדרה של דיונים בנושא הזה, עד שנמצה אותו בצורה נכונה ובצורה טובה. אורי אריאל, גם אם ידידי וחברי ראובן ריבלין שוכנע שהוא עשוי ליפול בהצעתו - - - </w:t>
      </w:r>
    </w:p>
    <w:p w14:paraId="7DDF3050" w14:textId="77777777" w:rsidR="00EF6645" w:rsidRPr="00EF6645" w:rsidRDefault="00EF6645" w:rsidP="00EF6645">
      <w:pPr>
        <w:bidi/>
        <w:jc w:val="both"/>
        <w:rPr>
          <w:rFonts w:cs="David" w:hint="cs"/>
          <w:rtl/>
        </w:rPr>
      </w:pPr>
    </w:p>
    <w:p w14:paraId="764D5FB3"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115D52F0" w14:textId="77777777" w:rsidR="00EF6645" w:rsidRPr="00EF6645" w:rsidRDefault="00EF6645" w:rsidP="00EF6645">
      <w:pPr>
        <w:bidi/>
        <w:jc w:val="both"/>
        <w:rPr>
          <w:rFonts w:cs="David" w:hint="cs"/>
          <w:rtl/>
        </w:rPr>
      </w:pPr>
    </w:p>
    <w:p w14:paraId="44436CDF" w14:textId="77777777" w:rsidR="00EF6645" w:rsidRPr="00EF6645" w:rsidRDefault="00EF6645" w:rsidP="00EF6645">
      <w:pPr>
        <w:bidi/>
        <w:jc w:val="both"/>
        <w:rPr>
          <w:rFonts w:cs="David" w:hint="cs"/>
          <w:rtl/>
        </w:rPr>
      </w:pPr>
      <w:r w:rsidRPr="00EF6645">
        <w:rPr>
          <w:rFonts w:cs="David" w:hint="cs"/>
          <w:rtl/>
        </w:rPr>
        <w:tab/>
        <w:t>את מצביעה היום?</w:t>
      </w:r>
    </w:p>
    <w:p w14:paraId="69B47CE1" w14:textId="77777777" w:rsidR="00EF6645" w:rsidRPr="00EF6645" w:rsidRDefault="00EF6645" w:rsidP="00EF6645">
      <w:pPr>
        <w:bidi/>
        <w:jc w:val="both"/>
        <w:rPr>
          <w:rFonts w:cs="David" w:hint="cs"/>
          <w:rtl/>
        </w:rPr>
      </w:pPr>
    </w:p>
    <w:p w14:paraId="4C27A3B9"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27C0BDD6" w14:textId="77777777" w:rsidR="00EF6645" w:rsidRPr="00EF6645" w:rsidRDefault="00EF6645" w:rsidP="00EF6645">
      <w:pPr>
        <w:bidi/>
        <w:jc w:val="both"/>
        <w:rPr>
          <w:rFonts w:cs="David" w:hint="cs"/>
          <w:rtl/>
        </w:rPr>
      </w:pPr>
    </w:p>
    <w:p w14:paraId="283F751D" w14:textId="77777777" w:rsidR="00EF6645" w:rsidRPr="00EF6645" w:rsidRDefault="00EF6645" w:rsidP="00EF6645">
      <w:pPr>
        <w:bidi/>
        <w:jc w:val="both"/>
        <w:rPr>
          <w:rFonts w:cs="David" w:hint="cs"/>
          <w:rtl/>
        </w:rPr>
      </w:pPr>
      <w:r w:rsidRPr="00EF6645">
        <w:rPr>
          <w:rFonts w:cs="David" w:hint="cs"/>
          <w:rtl/>
        </w:rPr>
        <w:tab/>
        <w:t>לא.</w:t>
      </w:r>
    </w:p>
    <w:p w14:paraId="257CA01F" w14:textId="77777777" w:rsidR="00EF6645" w:rsidRPr="00EF6645" w:rsidRDefault="00EF6645" w:rsidP="00EF6645">
      <w:pPr>
        <w:bidi/>
        <w:jc w:val="both"/>
        <w:rPr>
          <w:rFonts w:cs="David" w:hint="cs"/>
          <w:rtl/>
        </w:rPr>
      </w:pPr>
    </w:p>
    <w:p w14:paraId="39177CC9"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551AF559" w14:textId="77777777" w:rsidR="00EF6645" w:rsidRPr="00EF6645" w:rsidRDefault="00EF6645" w:rsidP="00EF6645">
      <w:pPr>
        <w:bidi/>
        <w:jc w:val="both"/>
        <w:rPr>
          <w:rFonts w:cs="David" w:hint="cs"/>
          <w:u w:val="single"/>
          <w:rtl/>
        </w:rPr>
      </w:pPr>
    </w:p>
    <w:p w14:paraId="0643385E" w14:textId="77777777" w:rsidR="00EF6645" w:rsidRPr="00EF6645" w:rsidRDefault="00EF6645" w:rsidP="00EF6645">
      <w:pPr>
        <w:bidi/>
        <w:jc w:val="both"/>
        <w:rPr>
          <w:rFonts w:cs="David" w:hint="cs"/>
          <w:rtl/>
        </w:rPr>
      </w:pPr>
      <w:r w:rsidRPr="00EF6645">
        <w:rPr>
          <w:rFonts w:cs="David" w:hint="cs"/>
          <w:rtl/>
        </w:rPr>
        <w:tab/>
        <w:t xml:space="preserve">אז אני אתחיל. </w:t>
      </w:r>
    </w:p>
    <w:p w14:paraId="5BD62A3D" w14:textId="77777777" w:rsidR="00EF6645" w:rsidRPr="00EF6645" w:rsidRDefault="00EF6645" w:rsidP="00EF6645">
      <w:pPr>
        <w:bidi/>
        <w:jc w:val="both"/>
        <w:rPr>
          <w:rFonts w:cs="David" w:hint="cs"/>
          <w:rtl/>
        </w:rPr>
      </w:pPr>
    </w:p>
    <w:p w14:paraId="421F59ED"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47C9A4ED" w14:textId="77777777" w:rsidR="00EF6645" w:rsidRPr="00EF6645" w:rsidRDefault="00EF6645" w:rsidP="00EF6645">
      <w:pPr>
        <w:bidi/>
        <w:jc w:val="both"/>
        <w:rPr>
          <w:rFonts w:cs="David" w:hint="cs"/>
          <w:rtl/>
        </w:rPr>
      </w:pPr>
    </w:p>
    <w:p w14:paraId="1DC8EB0C" w14:textId="77777777" w:rsidR="00EF6645" w:rsidRPr="00EF6645" w:rsidRDefault="00EF6645" w:rsidP="00EF6645">
      <w:pPr>
        <w:bidi/>
        <w:ind w:firstLine="567"/>
        <w:jc w:val="both"/>
        <w:rPr>
          <w:rFonts w:cs="David" w:hint="cs"/>
          <w:rtl/>
        </w:rPr>
      </w:pPr>
      <w:r w:rsidRPr="00EF6645">
        <w:rPr>
          <w:rFonts w:cs="David" w:hint="cs"/>
          <w:rtl/>
        </w:rPr>
        <w:t xml:space="preserve">רובי, כבר נתת לי את הכבוד, אז תעשה את זה עד הסוף. </w:t>
      </w:r>
    </w:p>
    <w:p w14:paraId="3FEDE1C2" w14:textId="77777777" w:rsidR="00EF6645" w:rsidRPr="00EF6645" w:rsidRDefault="00EF6645" w:rsidP="00EF6645">
      <w:pPr>
        <w:bidi/>
        <w:jc w:val="both"/>
        <w:rPr>
          <w:rFonts w:cs="David" w:hint="cs"/>
          <w:rtl/>
        </w:rPr>
      </w:pPr>
    </w:p>
    <w:p w14:paraId="23FAA45F"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6180A2A2" w14:textId="77777777" w:rsidR="00EF6645" w:rsidRPr="00EF6645" w:rsidRDefault="00EF6645" w:rsidP="00EF6645">
      <w:pPr>
        <w:bidi/>
        <w:jc w:val="both"/>
        <w:rPr>
          <w:rFonts w:cs="David" w:hint="cs"/>
          <w:u w:val="single"/>
          <w:rtl/>
        </w:rPr>
      </w:pPr>
    </w:p>
    <w:p w14:paraId="1EEBFDB1" w14:textId="77777777" w:rsidR="00EF6645" w:rsidRPr="00EF6645" w:rsidRDefault="00EF6645" w:rsidP="00EF6645">
      <w:pPr>
        <w:bidi/>
        <w:jc w:val="both"/>
        <w:rPr>
          <w:rFonts w:cs="David" w:hint="cs"/>
          <w:rtl/>
        </w:rPr>
      </w:pPr>
      <w:r w:rsidRPr="00EF6645">
        <w:rPr>
          <w:rFonts w:cs="David" w:hint="cs"/>
          <w:rtl/>
        </w:rPr>
        <w:tab/>
        <w:t xml:space="preserve">אין בעיה. </w:t>
      </w:r>
    </w:p>
    <w:p w14:paraId="5E7024CC" w14:textId="77777777" w:rsidR="00EF6645" w:rsidRPr="00EF6645" w:rsidRDefault="00EF6645" w:rsidP="00EF6645">
      <w:pPr>
        <w:bidi/>
        <w:jc w:val="both"/>
        <w:rPr>
          <w:rFonts w:cs="David" w:hint="cs"/>
          <w:rtl/>
        </w:rPr>
      </w:pPr>
    </w:p>
    <w:p w14:paraId="0F409A7A"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3C72F12B" w14:textId="77777777" w:rsidR="00EF6645" w:rsidRPr="00EF6645" w:rsidRDefault="00EF6645" w:rsidP="00EF6645">
      <w:pPr>
        <w:bidi/>
        <w:jc w:val="both"/>
        <w:rPr>
          <w:rFonts w:cs="David" w:hint="cs"/>
          <w:u w:val="single"/>
          <w:rtl/>
        </w:rPr>
      </w:pPr>
    </w:p>
    <w:p w14:paraId="209AD6F7" w14:textId="77777777" w:rsidR="00EF6645" w:rsidRPr="00EF6645" w:rsidRDefault="00EF6645" w:rsidP="00EF6645">
      <w:pPr>
        <w:bidi/>
        <w:ind w:firstLine="567"/>
        <w:jc w:val="both"/>
        <w:rPr>
          <w:rFonts w:cs="David" w:hint="cs"/>
          <w:rtl/>
        </w:rPr>
      </w:pPr>
      <w:r w:rsidRPr="00EF6645">
        <w:rPr>
          <w:rFonts w:cs="David" w:hint="cs"/>
          <w:rtl/>
        </w:rPr>
        <w:t xml:space="preserve">אני הייתי מאוד מוטרד ממה שראיתי בשבוע שעבר, כאשר היה דיון בנושא הצעות האי אמון בזמן נסיעתו של ראש הממשלה לחו"ל. שתי סיעות הורידו את ההצעות, סיעה אחת לא הורידה. כאשר ניגשתי לחבר הכנסת הוא אמר לי: "עד שלא יתנו לי הצעה דחופה, אני לא מוכן להוריד את זה בשום פנים ואופן ואני מחזיק את זה כקלף". בסוף הוא קיבל את מה שהוא קיבל. אני חושב שלא נכון שננהג כך. צריך לקובע איזה מנהג או תקנה. </w:t>
      </w:r>
    </w:p>
    <w:p w14:paraId="6F357B1F" w14:textId="77777777" w:rsidR="00EF6645" w:rsidRPr="00EF6645" w:rsidRDefault="00EF6645" w:rsidP="00EF6645">
      <w:pPr>
        <w:bidi/>
        <w:ind w:firstLine="567"/>
        <w:jc w:val="both"/>
        <w:rPr>
          <w:rFonts w:cs="David" w:hint="cs"/>
          <w:rtl/>
        </w:rPr>
      </w:pPr>
    </w:p>
    <w:p w14:paraId="71C159B5" w14:textId="77777777" w:rsidR="00EF6645" w:rsidRPr="00EF6645" w:rsidRDefault="00EF6645" w:rsidP="00EF6645">
      <w:pPr>
        <w:bidi/>
        <w:ind w:firstLine="567"/>
        <w:jc w:val="both"/>
        <w:rPr>
          <w:rFonts w:cs="David" w:hint="cs"/>
          <w:rtl/>
        </w:rPr>
      </w:pPr>
      <w:r w:rsidRPr="00EF6645">
        <w:rPr>
          <w:rFonts w:cs="David" w:hint="cs"/>
          <w:rtl/>
        </w:rPr>
        <w:t>עד היום היה הנוהג, שרובי מניסיונו  יגיד לנו שזה נשמר במשך שנים, שכשראש הממשלה נוסע לנסיעה ממלכתית, לא יהיו הצבעות אי אמון באותו שבוע. אני חושב שהנוהג הזה צריך להפוך לתקנה על מנת שלא יהווה מקור לחץ לא נכון. אני חושב שזה לא ראוי שזה יהיה כך.</w:t>
      </w:r>
    </w:p>
    <w:p w14:paraId="219B61ED" w14:textId="77777777" w:rsidR="00EF6645" w:rsidRPr="00EF6645" w:rsidRDefault="00EF6645" w:rsidP="00EF6645">
      <w:pPr>
        <w:bidi/>
        <w:ind w:firstLine="567"/>
        <w:jc w:val="both"/>
        <w:rPr>
          <w:rFonts w:cs="David" w:hint="cs"/>
          <w:rtl/>
        </w:rPr>
      </w:pPr>
      <w:r w:rsidRPr="00EF6645">
        <w:rPr>
          <w:rFonts w:cs="David" w:hint="cs"/>
          <w:rtl/>
        </w:rPr>
        <w:lastRenderedPageBreak/>
        <w:t xml:space="preserve">הייתי באמת רוצה לשמוע מהניסיון של יושב ראש הכנסת לשעבר, רובי ריבלין, שבאמת מנוסה בעניינים האלה. לא נראה לי תקין שחבר הכנסת, עד הדקה האחרונה אומר: "אני לא אקבל את זה, אני לא מוכן לוותר על הצעת האי אמון". זה נראה לי לא נכון. </w:t>
      </w:r>
    </w:p>
    <w:p w14:paraId="61088D99" w14:textId="77777777" w:rsidR="00EF6645" w:rsidRPr="00EF6645" w:rsidRDefault="00EF6645" w:rsidP="00EF6645">
      <w:pPr>
        <w:bidi/>
        <w:ind w:firstLine="567"/>
        <w:jc w:val="both"/>
        <w:rPr>
          <w:rFonts w:cs="David" w:hint="cs"/>
          <w:rtl/>
        </w:rPr>
      </w:pPr>
    </w:p>
    <w:p w14:paraId="202D11E2" w14:textId="77777777" w:rsidR="00EF6645" w:rsidRPr="00EF6645" w:rsidRDefault="00EF6645" w:rsidP="00EF6645">
      <w:pPr>
        <w:bidi/>
        <w:ind w:firstLine="567"/>
        <w:jc w:val="both"/>
        <w:rPr>
          <w:rFonts w:cs="David" w:hint="cs"/>
          <w:rtl/>
        </w:rPr>
      </w:pPr>
      <w:r w:rsidRPr="00EF6645">
        <w:rPr>
          <w:rFonts w:cs="David" w:hint="cs"/>
          <w:rtl/>
        </w:rPr>
        <w:t xml:space="preserve">כמובן שהתקנה הזאת תחול גם לגבי השנים הבאות, לכל הממשלות. אני חושב שראוי שנעשה את זה. </w:t>
      </w:r>
    </w:p>
    <w:p w14:paraId="7C13C2C5" w14:textId="77777777" w:rsidR="00EF6645" w:rsidRPr="00EF6645" w:rsidRDefault="00EF6645" w:rsidP="00EF6645">
      <w:pPr>
        <w:bidi/>
        <w:jc w:val="both"/>
        <w:rPr>
          <w:rFonts w:cs="David" w:hint="cs"/>
          <w:rtl/>
        </w:rPr>
      </w:pPr>
    </w:p>
    <w:p w14:paraId="1D23FE33"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08DB9D1C" w14:textId="77777777" w:rsidR="00EF6645" w:rsidRPr="00EF6645" w:rsidRDefault="00EF6645" w:rsidP="00EF6645">
      <w:pPr>
        <w:bidi/>
        <w:jc w:val="both"/>
        <w:rPr>
          <w:rFonts w:cs="David" w:hint="cs"/>
          <w:rtl/>
        </w:rPr>
      </w:pPr>
    </w:p>
    <w:p w14:paraId="6C26DF96" w14:textId="77777777" w:rsidR="00EF6645" w:rsidRPr="00EF6645" w:rsidRDefault="00EF6645" w:rsidP="00EF6645">
      <w:pPr>
        <w:bidi/>
        <w:jc w:val="both"/>
        <w:rPr>
          <w:rFonts w:cs="David" w:hint="cs"/>
          <w:rtl/>
        </w:rPr>
      </w:pPr>
      <w:r w:rsidRPr="00EF6645">
        <w:rPr>
          <w:rFonts w:cs="David" w:hint="cs"/>
          <w:rtl/>
        </w:rPr>
        <w:tab/>
        <w:t>אני מודה לך. חבר הכנסת דב חנין ואחריו חבר הכנסת ראובן ריבלין.</w:t>
      </w:r>
    </w:p>
    <w:p w14:paraId="2A5C61F9" w14:textId="77777777" w:rsidR="00EF6645" w:rsidRPr="00EF6645" w:rsidRDefault="00EF6645" w:rsidP="00EF6645">
      <w:pPr>
        <w:bidi/>
        <w:jc w:val="both"/>
        <w:rPr>
          <w:rFonts w:cs="David" w:hint="cs"/>
          <w:rtl/>
        </w:rPr>
      </w:pPr>
    </w:p>
    <w:p w14:paraId="35275743" w14:textId="77777777" w:rsidR="00EF6645" w:rsidRPr="00EF6645" w:rsidRDefault="00EF6645" w:rsidP="00EF6645">
      <w:pPr>
        <w:bidi/>
        <w:jc w:val="both"/>
        <w:rPr>
          <w:rFonts w:cs="David" w:hint="cs"/>
          <w:u w:val="single"/>
          <w:rtl/>
        </w:rPr>
      </w:pPr>
      <w:r w:rsidRPr="00EF6645">
        <w:rPr>
          <w:rFonts w:cs="David" w:hint="cs"/>
          <w:u w:val="single"/>
          <w:rtl/>
        </w:rPr>
        <w:t>דב חנין:</w:t>
      </w:r>
    </w:p>
    <w:p w14:paraId="414B7BF5" w14:textId="77777777" w:rsidR="00EF6645" w:rsidRPr="00EF6645" w:rsidRDefault="00EF6645" w:rsidP="00EF6645">
      <w:pPr>
        <w:bidi/>
        <w:jc w:val="both"/>
        <w:rPr>
          <w:rFonts w:cs="David" w:hint="cs"/>
          <w:rtl/>
        </w:rPr>
      </w:pPr>
    </w:p>
    <w:p w14:paraId="07DF3EF3" w14:textId="77777777" w:rsidR="00EF6645" w:rsidRPr="00EF6645" w:rsidRDefault="00EF6645" w:rsidP="00EF6645">
      <w:pPr>
        <w:bidi/>
        <w:ind w:firstLine="567"/>
        <w:jc w:val="both"/>
        <w:rPr>
          <w:rFonts w:cs="David" w:hint="cs"/>
          <w:rtl/>
        </w:rPr>
      </w:pPr>
      <w:r w:rsidRPr="00EF6645">
        <w:rPr>
          <w:rFonts w:cs="David" w:hint="cs"/>
          <w:rtl/>
        </w:rPr>
        <w:t xml:space="preserve">תודה רבה גברתי היושבת ראש. אדוני השר, אני חושב שאסור לנו לקבל את ההצעה שלך ואני אומר את זה עם כל הכבוד וההערכה. יש לנו באמת נוהל בכנסת. אני אומר את זה כחבר כנסת צעיר וחבר הכנסת ריבלין בוודאי יוכל להשכיל את כולנו, שבדרך כלל לא מוגשות ולא נדונות הצעות אי אמון כאשר ראש הממשלה נמצא בחו"ל בשליחות ממלכתית. </w:t>
      </w:r>
    </w:p>
    <w:p w14:paraId="1A7E94B2" w14:textId="77777777" w:rsidR="00EF6645" w:rsidRPr="00EF6645" w:rsidRDefault="00EF6645" w:rsidP="00EF6645">
      <w:pPr>
        <w:bidi/>
        <w:ind w:firstLine="567"/>
        <w:jc w:val="both"/>
        <w:rPr>
          <w:rFonts w:cs="David" w:hint="cs"/>
          <w:rtl/>
        </w:rPr>
      </w:pPr>
    </w:p>
    <w:p w14:paraId="051B2EC9" w14:textId="77777777" w:rsidR="00EF6645" w:rsidRPr="00EF6645" w:rsidRDefault="00EF6645" w:rsidP="00EF6645">
      <w:pPr>
        <w:bidi/>
        <w:ind w:firstLine="567"/>
        <w:jc w:val="both"/>
        <w:rPr>
          <w:rFonts w:cs="David" w:hint="cs"/>
          <w:rtl/>
        </w:rPr>
      </w:pPr>
      <w:r w:rsidRPr="00EF6645">
        <w:rPr>
          <w:rFonts w:cs="David" w:hint="cs"/>
          <w:rtl/>
        </w:rPr>
        <w:t>אבל יש צורך באבחנה ברורה בין הנהלים והנימוסים הפרלמנטאריים, שבדרך כלל גם חשוב להקפיד עליהם, לבין קביעת דברים בתקנון. כשאנחנו קובעים דבר בתקנון, למעשה אנחנו ממסמרים את עצמנו, גם למצבים, שהם מצבים נדירים, שבהם הנימוסים הפרלמנטאריים צריכים לסגת מפני עניינים שיש להם דחיפות עליונה.</w:t>
      </w:r>
    </w:p>
    <w:p w14:paraId="7EDE7862" w14:textId="77777777" w:rsidR="00EF6645" w:rsidRPr="00EF6645" w:rsidRDefault="00EF6645" w:rsidP="00EF6645">
      <w:pPr>
        <w:bidi/>
        <w:jc w:val="both"/>
        <w:rPr>
          <w:rFonts w:cs="David" w:hint="cs"/>
          <w:rtl/>
        </w:rPr>
      </w:pPr>
    </w:p>
    <w:p w14:paraId="37BD3D9D"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71F18D2B" w14:textId="77777777" w:rsidR="00EF6645" w:rsidRPr="00EF6645" w:rsidRDefault="00EF6645" w:rsidP="00EF6645">
      <w:pPr>
        <w:bidi/>
        <w:jc w:val="both"/>
        <w:rPr>
          <w:rFonts w:cs="David" w:hint="cs"/>
          <w:rtl/>
        </w:rPr>
      </w:pPr>
    </w:p>
    <w:p w14:paraId="5AC1A25B" w14:textId="77777777" w:rsidR="00EF6645" w:rsidRPr="00EF6645" w:rsidRDefault="00EF6645" w:rsidP="00EF6645">
      <w:pPr>
        <w:bidi/>
        <w:ind w:firstLine="567"/>
        <w:jc w:val="both"/>
        <w:rPr>
          <w:rFonts w:cs="David" w:hint="cs"/>
          <w:rtl/>
        </w:rPr>
      </w:pPr>
      <w:r w:rsidRPr="00EF6645">
        <w:rPr>
          <w:rFonts w:cs="David" w:hint="cs"/>
          <w:rtl/>
        </w:rPr>
        <w:t>זה לא עניין של נימוס.</w:t>
      </w:r>
    </w:p>
    <w:p w14:paraId="517E6116" w14:textId="77777777" w:rsidR="00EF6645" w:rsidRPr="00EF6645" w:rsidRDefault="00EF6645" w:rsidP="00EF6645">
      <w:pPr>
        <w:bidi/>
        <w:jc w:val="both"/>
        <w:rPr>
          <w:rFonts w:cs="David" w:hint="cs"/>
          <w:rtl/>
        </w:rPr>
      </w:pPr>
    </w:p>
    <w:p w14:paraId="785F75A3" w14:textId="77777777" w:rsidR="00EF6645" w:rsidRPr="00EF6645" w:rsidRDefault="00EF6645" w:rsidP="00EF6645">
      <w:pPr>
        <w:bidi/>
        <w:jc w:val="both"/>
        <w:rPr>
          <w:rFonts w:cs="David" w:hint="cs"/>
          <w:u w:val="single"/>
          <w:rtl/>
        </w:rPr>
      </w:pPr>
      <w:r w:rsidRPr="00EF6645">
        <w:rPr>
          <w:rFonts w:cs="David" w:hint="cs"/>
          <w:u w:val="single"/>
          <w:rtl/>
        </w:rPr>
        <w:t>דב חנין:</w:t>
      </w:r>
    </w:p>
    <w:p w14:paraId="0130D698" w14:textId="77777777" w:rsidR="00EF6645" w:rsidRPr="00EF6645" w:rsidRDefault="00EF6645" w:rsidP="00EF6645">
      <w:pPr>
        <w:bidi/>
        <w:jc w:val="both"/>
        <w:rPr>
          <w:rFonts w:cs="David" w:hint="cs"/>
          <w:rtl/>
        </w:rPr>
      </w:pPr>
    </w:p>
    <w:p w14:paraId="49A539BE" w14:textId="77777777" w:rsidR="00EF6645" w:rsidRPr="00EF6645" w:rsidRDefault="00EF6645" w:rsidP="00EF6645">
      <w:pPr>
        <w:bidi/>
        <w:ind w:firstLine="567"/>
        <w:jc w:val="both"/>
        <w:rPr>
          <w:rFonts w:cs="David" w:hint="cs"/>
          <w:rtl/>
        </w:rPr>
      </w:pPr>
      <w:r w:rsidRPr="00EF6645">
        <w:rPr>
          <w:rFonts w:cs="David" w:hint="cs"/>
          <w:rtl/>
        </w:rPr>
        <w:t>אני אומר שזה נימוס פרלמנטארי ראוי שבדרך כלל אני גם לא מתווכח איתו. אני אתן פה דוגמא. חבר הכנסת אריאל זאת דוגמה שאולי אתה דווקא תאהב: נסע ראש הממשלה, דאז, אהוד ברק, לחוץ לארץ לשליחות ממלכתית לקיים משא ומתן מדיני. אם המשא ומתן המדיני הזה היה מצליח, ואני באופן אישי הייתי מקווה שהוא יצליח, הוא יכול היה להגיע להסכמים מאוד מרחיקי לכת, שהם התחייבות של מדינת ישראל והם, כמובן, מחייבים. ואז היו באים לחבר הכנסת ריבלין ולחבר הכנסת שטייניץ, שבוודאי היו מתנגדים להסכמים האלה, ואומרים להם: "רבותי, הוא נמצא בחוץ לארץ בשליחות מדינית, אין לכם את הכלי הפרלמנטאר</w:t>
      </w:r>
      <w:r w:rsidRPr="00EF6645">
        <w:rPr>
          <w:rFonts w:cs="David" w:hint="eastAsia"/>
          <w:rtl/>
        </w:rPr>
        <w:t>י</w:t>
      </w:r>
      <w:r w:rsidRPr="00EF6645">
        <w:rPr>
          <w:rFonts w:cs="David" w:hint="cs"/>
          <w:rtl/>
        </w:rPr>
        <w:t>, למרות שאולי הרבה בכנסת, בסיטואציה מרחיקת לכת, מתנגד ורוצה למנוע". ובדיוק את זה הוא רוצה למנוע. אין את הכלי הפרלמנטרי, כי שינינו את התקנות.</w:t>
      </w:r>
    </w:p>
    <w:p w14:paraId="62A51486" w14:textId="77777777" w:rsidR="00EF6645" w:rsidRPr="00EF6645" w:rsidRDefault="00EF6645" w:rsidP="00EF6645">
      <w:pPr>
        <w:bidi/>
        <w:jc w:val="both"/>
        <w:rPr>
          <w:rFonts w:cs="David" w:hint="cs"/>
          <w:rtl/>
        </w:rPr>
      </w:pPr>
    </w:p>
    <w:p w14:paraId="72115090" w14:textId="77777777" w:rsidR="00EF6645" w:rsidRPr="00EF6645" w:rsidRDefault="00EF6645" w:rsidP="00EF6645">
      <w:pPr>
        <w:bidi/>
        <w:ind w:firstLine="567"/>
        <w:jc w:val="both"/>
        <w:rPr>
          <w:rFonts w:cs="David" w:hint="cs"/>
          <w:rtl/>
        </w:rPr>
      </w:pPr>
      <w:r w:rsidRPr="00EF6645">
        <w:rPr>
          <w:rFonts w:cs="David" w:hint="cs"/>
          <w:rtl/>
        </w:rPr>
        <w:t>לכן, אדוני השר, אני חושב שיש בהחלט מקום שוועדת הכנסת תחזור ותאמר שזה מקובל אצלנו וזה בהחלט נימוס פרלמנטארי שאנחנו שואפים וקוראים לנהוג לפיו.</w:t>
      </w:r>
    </w:p>
    <w:p w14:paraId="1D4C9622" w14:textId="77777777" w:rsidR="00EF6645" w:rsidRPr="00EF6645" w:rsidRDefault="00EF6645" w:rsidP="00EF6645">
      <w:pPr>
        <w:bidi/>
        <w:jc w:val="both"/>
        <w:rPr>
          <w:rFonts w:cs="David" w:hint="cs"/>
          <w:rtl/>
        </w:rPr>
      </w:pPr>
    </w:p>
    <w:p w14:paraId="1E284688"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0A26A162" w14:textId="77777777" w:rsidR="00EF6645" w:rsidRPr="00EF6645" w:rsidRDefault="00EF6645" w:rsidP="00EF6645">
      <w:pPr>
        <w:bidi/>
        <w:jc w:val="both"/>
        <w:rPr>
          <w:rFonts w:cs="David" w:hint="cs"/>
          <w:rtl/>
        </w:rPr>
      </w:pPr>
    </w:p>
    <w:p w14:paraId="0709D524" w14:textId="77777777" w:rsidR="00EF6645" w:rsidRPr="00EF6645" w:rsidRDefault="00EF6645" w:rsidP="00EF6645">
      <w:pPr>
        <w:bidi/>
        <w:ind w:firstLine="567"/>
        <w:jc w:val="both"/>
        <w:rPr>
          <w:rFonts w:cs="David" w:hint="cs"/>
          <w:rtl/>
        </w:rPr>
      </w:pPr>
      <w:r w:rsidRPr="00EF6645">
        <w:rPr>
          <w:rFonts w:cs="David" w:hint="cs"/>
          <w:rtl/>
        </w:rPr>
        <w:t xml:space="preserve">אני רוצה שתתייחס למה שקרה לפני שבועיים בערך עם חבר הכנסת מוחמד ברכה בנושא בית חנון. זה ניצול ציני של המסורת. </w:t>
      </w:r>
    </w:p>
    <w:p w14:paraId="1F4283D2" w14:textId="77777777" w:rsidR="00EF6645" w:rsidRPr="00EF6645" w:rsidRDefault="00EF6645" w:rsidP="00EF6645">
      <w:pPr>
        <w:bidi/>
        <w:jc w:val="both"/>
        <w:rPr>
          <w:rFonts w:cs="David" w:hint="cs"/>
          <w:rtl/>
        </w:rPr>
      </w:pPr>
    </w:p>
    <w:p w14:paraId="55C7DC8A" w14:textId="77777777" w:rsidR="00EF6645" w:rsidRPr="00EF6645" w:rsidRDefault="00EF6645" w:rsidP="00EF6645">
      <w:pPr>
        <w:bidi/>
        <w:jc w:val="both"/>
        <w:rPr>
          <w:rFonts w:cs="David" w:hint="cs"/>
          <w:rtl/>
        </w:rPr>
      </w:pPr>
      <w:r w:rsidRPr="00EF6645">
        <w:rPr>
          <w:rFonts w:cs="David" w:hint="cs"/>
          <w:rtl/>
        </w:rPr>
        <w:tab/>
        <w:t xml:space="preserve">תראו, אם משחקים את המשחק, חשוב שנשחק אותו בדרכים הוגנות. לא יכול להיות שאם יש מנהג ויש בקשה, אז אותו חבר כנסת אומר: "תשמעו, אני יורד בתמורה". מה זאת אומרת לרדת בתמורה? כך זה היה. אני רוצה שתתייחס לזה. </w:t>
      </w:r>
    </w:p>
    <w:p w14:paraId="6F647E62" w14:textId="77777777" w:rsidR="00EF6645" w:rsidRPr="00EF6645" w:rsidRDefault="00EF6645" w:rsidP="00EF6645">
      <w:pPr>
        <w:bidi/>
        <w:jc w:val="both"/>
        <w:rPr>
          <w:rFonts w:cs="David" w:hint="cs"/>
          <w:rtl/>
        </w:rPr>
      </w:pPr>
    </w:p>
    <w:p w14:paraId="7D517726"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3954EF41" w14:textId="77777777" w:rsidR="00EF6645" w:rsidRPr="00EF6645" w:rsidRDefault="00EF6645" w:rsidP="00EF6645">
      <w:pPr>
        <w:bidi/>
        <w:jc w:val="both"/>
        <w:rPr>
          <w:rFonts w:cs="David" w:hint="cs"/>
          <w:u w:val="single"/>
          <w:rtl/>
        </w:rPr>
      </w:pPr>
    </w:p>
    <w:p w14:paraId="0A6B7399" w14:textId="77777777" w:rsidR="00EF6645" w:rsidRPr="00EF6645" w:rsidRDefault="00EF6645" w:rsidP="00EF6645">
      <w:pPr>
        <w:bidi/>
        <w:jc w:val="both"/>
        <w:rPr>
          <w:rFonts w:cs="David" w:hint="cs"/>
          <w:rtl/>
        </w:rPr>
      </w:pPr>
      <w:r w:rsidRPr="00EF6645">
        <w:rPr>
          <w:rFonts w:cs="David" w:hint="cs"/>
          <w:rtl/>
        </w:rPr>
        <w:tab/>
        <w:t xml:space="preserve">והוא ירד בתמורה. </w:t>
      </w:r>
    </w:p>
    <w:p w14:paraId="573E6609" w14:textId="77777777" w:rsidR="00EF6645" w:rsidRPr="00EF6645" w:rsidRDefault="00EF6645" w:rsidP="00EF6645">
      <w:pPr>
        <w:bidi/>
        <w:jc w:val="both"/>
        <w:rPr>
          <w:rFonts w:cs="David" w:hint="cs"/>
          <w:u w:val="single"/>
          <w:rtl/>
        </w:rPr>
      </w:pPr>
      <w:r w:rsidRPr="00EF6645">
        <w:rPr>
          <w:rFonts w:cs="David"/>
          <w:u w:val="single"/>
          <w:rtl/>
        </w:rPr>
        <w:br w:type="page"/>
      </w:r>
    </w:p>
    <w:p w14:paraId="0FDD3C9E"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356B289B" w14:textId="77777777" w:rsidR="00EF6645" w:rsidRPr="00EF6645" w:rsidRDefault="00EF6645" w:rsidP="00EF6645">
      <w:pPr>
        <w:bidi/>
        <w:jc w:val="both"/>
        <w:rPr>
          <w:rFonts w:cs="David" w:hint="cs"/>
          <w:u w:val="single"/>
          <w:rtl/>
        </w:rPr>
      </w:pPr>
    </w:p>
    <w:p w14:paraId="6B01866B" w14:textId="77777777" w:rsidR="00EF6645" w:rsidRPr="00EF6645" w:rsidRDefault="00EF6645" w:rsidP="00EF6645">
      <w:pPr>
        <w:bidi/>
        <w:jc w:val="both"/>
        <w:rPr>
          <w:rFonts w:cs="David" w:hint="cs"/>
          <w:rtl/>
        </w:rPr>
      </w:pPr>
      <w:r w:rsidRPr="00EF6645">
        <w:rPr>
          <w:rFonts w:cs="David" w:hint="cs"/>
          <w:rtl/>
        </w:rPr>
        <w:tab/>
        <w:t xml:space="preserve">הוא קיבל והוא ירד. </w:t>
      </w:r>
    </w:p>
    <w:p w14:paraId="348E94FB" w14:textId="77777777" w:rsidR="00EF6645" w:rsidRPr="00EF6645" w:rsidRDefault="00EF6645" w:rsidP="00EF6645">
      <w:pPr>
        <w:bidi/>
        <w:jc w:val="both"/>
        <w:rPr>
          <w:rFonts w:cs="David" w:hint="cs"/>
          <w:rtl/>
        </w:rPr>
      </w:pPr>
    </w:p>
    <w:p w14:paraId="5CF6406A" w14:textId="77777777" w:rsidR="00EF6645" w:rsidRPr="00EF6645" w:rsidRDefault="00EF6645" w:rsidP="00EF6645">
      <w:pPr>
        <w:bidi/>
        <w:jc w:val="both"/>
        <w:rPr>
          <w:rFonts w:cs="David" w:hint="cs"/>
          <w:u w:val="single"/>
          <w:rtl/>
        </w:rPr>
      </w:pPr>
      <w:r w:rsidRPr="00EF6645">
        <w:rPr>
          <w:rFonts w:cs="David" w:hint="cs"/>
          <w:u w:val="single"/>
          <w:rtl/>
        </w:rPr>
        <w:t>דב חנין:</w:t>
      </w:r>
    </w:p>
    <w:p w14:paraId="6E121D8A" w14:textId="77777777" w:rsidR="00EF6645" w:rsidRPr="00EF6645" w:rsidRDefault="00EF6645" w:rsidP="00EF6645">
      <w:pPr>
        <w:bidi/>
        <w:jc w:val="both"/>
        <w:rPr>
          <w:rFonts w:cs="David" w:hint="cs"/>
          <w:rtl/>
        </w:rPr>
      </w:pPr>
    </w:p>
    <w:p w14:paraId="48041AB6" w14:textId="77777777" w:rsidR="00EF6645" w:rsidRPr="00EF6645" w:rsidRDefault="00EF6645" w:rsidP="00EF6645">
      <w:pPr>
        <w:bidi/>
        <w:ind w:firstLine="567"/>
        <w:jc w:val="both"/>
        <w:rPr>
          <w:rFonts w:cs="David" w:hint="cs"/>
          <w:rtl/>
        </w:rPr>
      </w:pPr>
      <w:r w:rsidRPr="00EF6645">
        <w:rPr>
          <w:rFonts w:cs="David" w:hint="cs"/>
          <w:rtl/>
        </w:rPr>
        <w:t>קודם כל, למען הסדר ההיסטורי, הטענות לא צריכות להיות מופנות לחבר הכנסת ברכה אלא לכל סיעתו וגם אני חבר בסיעה הזאת ואני לוקח על עצמי אחריות מלאה. כל המהלכים נעשו בהתייעצות בינינו. אנחנו רצינו באמת, גברתי, להגיש הצעת אי אמון. היה לנו משהו שחשבנו שראוי להצעת אי אמון.  יכול להיות שזאת עמדת מיעוט בבית, זאת היתה דעתנו.</w:t>
      </w:r>
    </w:p>
    <w:p w14:paraId="6081A164" w14:textId="77777777" w:rsidR="00EF6645" w:rsidRPr="00EF6645" w:rsidRDefault="00EF6645" w:rsidP="00EF6645">
      <w:pPr>
        <w:bidi/>
        <w:jc w:val="both"/>
        <w:rPr>
          <w:rFonts w:cs="David" w:hint="cs"/>
          <w:rtl/>
        </w:rPr>
      </w:pPr>
    </w:p>
    <w:p w14:paraId="68195B08" w14:textId="77777777" w:rsidR="00EF6645" w:rsidRPr="00EF6645" w:rsidRDefault="00EF6645" w:rsidP="00EF6645">
      <w:pPr>
        <w:bidi/>
        <w:ind w:firstLine="567"/>
        <w:jc w:val="both"/>
        <w:rPr>
          <w:rFonts w:cs="David" w:hint="cs"/>
          <w:rtl/>
        </w:rPr>
      </w:pPr>
      <w:r w:rsidRPr="00EF6645">
        <w:rPr>
          <w:rFonts w:cs="David" w:hint="cs"/>
          <w:rtl/>
        </w:rPr>
        <w:t xml:space="preserve">באה יושבת ראש הכנסת והסבירה לנו על הנוהגים והנהלים ואנחנו לא רצינו, בסופו של דבר, להביא את העניינים להתנגשות, לא היתה לנו מחשבה כזאת. אבל מצד שני היה לנו מאוד חשוב למצוא את הדרך האחרת להביא את הדברים שלנו מעל במת הכנסת, כי זה הכלי שיש לנו לומר את הדברים מעל במת הכנסת. במיוחד, להזכיר לך גברתי - - - </w:t>
      </w:r>
    </w:p>
    <w:p w14:paraId="2FC63CB7" w14:textId="77777777" w:rsidR="00EF6645" w:rsidRPr="00EF6645" w:rsidRDefault="00EF6645" w:rsidP="00EF6645">
      <w:pPr>
        <w:bidi/>
        <w:ind w:firstLine="567"/>
        <w:jc w:val="both"/>
        <w:rPr>
          <w:rFonts w:cs="David" w:hint="cs"/>
          <w:rtl/>
        </w:rPr>
      </w:pPr>
    </w:p>
    <w:p w14:paraId="63140727"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126358BC" w14:textId="77777777" w:rsidR="00EF6645" w:rsidRPr="00EF6645" w:rsidRDefault="00EF6645" w:rsidP="00EF6645">
      <w:pPr>
        <w:bidi/>
        <w:jc w:val="both"/>
        <w:rPr>
          <w:rFonts w:cs="David" w:hint="cs"/>
          <w:rtl/>
        </w:rPr>
      </w:pPr>
    </w:p>
    <w:p w14:paraId="084FD78D" w14:textId="77777777" w:rsidR="00EF6645" w:rsidRPr="00EF6645" w:rsidRDefault="00EF6645" w:rsidP="00EF6645">
      <w:pPr>
        <w:bidi/>
        <w:jc w:val="both"/>
        <w:rPr>
          <w:rFonts w:cs="David" w:hint="cs"/>
          <w:rtl/>
        </w:rPr>
      </w:pPr>
      <w:r w:rsidRPr="00EF6645">
        <w:rPr>
          <w:rFonts w:cs="David" w:hint="cs"/>
          <w:rtl/>
        </w:rPr>
        <w:tab/>
        <w:t>אבל לא בדרך הזאת, יכלה להיות דרך של הצעה לסדר של 10 דקות ויכולתם לדבר כמה שאתם רוצים.</w:t>
      </w:r>
    </w:p>
    <w:p w14:paraId="7A0CF8FC" w14:textId="77777777" w:rsidR="00EF6645" w:rsidRPr="00EF6645" w:rsidRDefault="00EF6645" w:rsidP="00EF6645">
      <w:pPr>
        <w:bidi/>
        <w:jc w:val="both"/>
        <w:rPr>
          <w:rFonts w:cs="David" w:hint="cs"/>
          <w:rtl/>
        </w:rPr>
      </w:pPr>
    </w:p>
    <w:p w14:paraId="5EB8E7A9" w14:textId="77777777" w:rsidR="00EF6645" w:rsidRPr="00EF6645" w:rsidRDefault="00EF6645" w:rsidP="00EF6645">
      <w:pPr>
        <w:bidi/>
        <w:jc w:val="both"/>
        <w:rPr>
          <w:rFonts w:cs="David" w:hint="cs"/>
          <w:u w:val="single"/>
          <w:rtl/>
        </w:rPr>
      </w:pPr>
      <w:r w:rsidRPr="00EF6645">
        <w:rPr>
          <w:rFonts w:cs="David" w:hint="cs"/>
          <w:u w:val="single"/>
          <w:rtl/>
        </w:rPr>
        <w:t>דב חנין:</w:t>
      </w:r>
    </w:p>
    <w:p w14:paraId="769C3202" w14:textId="77777777" w:rsidR="00EF6645" w:rsidRPr="00EF6645" w:rsidRDefault="00EF6645" w:rsidP="00EF6645">
      <w:pPr>
        <w:bidi/>
        <w:jc w:val="both"/>
        <w:rPr>
          <w:rFonts w:cs="David" w:hint="cs"/>
          <w:rtl/>
        </w:rPr>
      </w:pPr>
    </w:p>
    <w:p w14:paraId="61375AFB" w14:textId="77777777" w:rsidR="00EF6645" w:rsidRPr="00EF6645" w:rsidRDefault="00EF6645" w:rsidP="00EF6645">
      <w:pPr>
        <w:bidi/>
        <w:ind w:firstLine="567"/>
        <w:jc w:val="both"/>
        <w:rPr>
          <w:rFonts w:cs="David" w:hint="cs"/>
          <w:rtl/>
        </w:rPr>
      </w:pPr>
      <w:r w:rsidRPr="00EF6645">
        <w:rPr>
          <w:rFonts w:cs="David" w:hint="cs"/>
          <w:rtl/>
        </w:rPr>
        <w:t xml:space="preserve">אבל גברתי, אני רוצה להזכיר לך מה היה לפני כן. הרי את אותו נושא העליתי לסדר ביום רביעי בשבוע שלפני כן. היתה התייעצות בין חברי נשיאות הכנסת ולא אפשרו לנו להעלות את זה. </w:t>
      </w:r>
    </w:p>
    <w:p w14:paraId="23AA2A86" w14:textId="77777777" w:rsidR="00EF6645" w:rsidRPr="00EF6645" w:rsidRDefault="00EF6645" w:rsidP="00EF6645">
      <w:pPr>
        <w:bidi/>
        <w:jc w:val="both"/>
        <w:rPr>
          <w:rFonts w:cs="David" w:hint="cs"/>
          <w:rtl/>
        </w:rPr>
      </w:pPr>
    </w:p>
    <w:p w14:paraId="522E1A44" w14:textId="77777777" w:rsidR="00EF6645" w:rsidRPr="00EF6645" w:rsidRDefault="00EF6645" w:rsidP="00EF6645">
      <w:pPr>
        <w:bidi/>
        <w:jc w:val="both"/>
        <w:rPr>
          <w:rFonts w:cs="David" w:hint="cs"/>
          <w:u w:val="single"/>
          <w:rtl/>
        </w:rPr>
      </w:pPr>
      <w:r w:rsidRPr="00EF6645">
        <w:rPr>
          <w:rFonts w:cs="David" w:hint="cs"/>
          <w:u w:val="single"/>
          <w:rtl/>
        </w:rPr>
        <w:t>אורי אריאל:</w:t>
      </w:r>
    </w:p>
    <w:p w14:paraId="4DB27666" w14:textId="77777777" w:rsidR="00EF6645" w:rsidRPr="00EF6645" w:rsidRDefault="00EF6645" w:rsidP="00EF6645">
      <w:pPr>
        <w:bidi/>
        <w:jc w:val="both"/>
        <w:rPr>
          <w:rFonts w:cs="David" w:hint="cs"/>
          <w:rtl/>
        </w:rPr>
      </w:pPr>
    </w:p>
    <w:p w14:paraId="5274FCC6" w14:textId="77777777" w:rsidR="00EF6645" w:rsidRPr="00EF6645" w:rsidRDefault="00EF6645" w:rsidP="00EF6645">
      <w:pPr>
        <w:bidi/>
        <w:ind w:firstLine="567"/>
        <w:jc w:val="both"/>
        <w:rPr>
          <w:rFonts w:cs="David" w:hint="cs"/>
          <w:rtl/>
        </w:rPr>
      </w:pPr>
      <w:r w:rsidRPr="00EF6645">
        <w:rPr>
          <w:rFonts w:cs="David" w:hint="cs"/>
          <w:rtl/>
        </w:rPr>
        <w:t xml:space="preserve">האמת, שהיתה תקלה בהתנהלות של הנשיאות ביום רביעי. הוסבר בצורה מנומקת מאוד אבל מאוד לא משכנעת למה לא להעלות את זה. היה חם ורוגש - - - </w:t>
      </w:r>
    </w:p>
    <w:p w14:paraId="6D1209F9" w14:textId="77777777" w:rsidR="00EF6645" w:rsidRPr="00EF6645" w:rsidRDefault="00EF6645" w:rsidP="00EF6645">
      <w:pPr>
        <w:bidi/>
        <w:jc w:val="both"/>
        <w:rPr>
          <w:rFonts w:cs="David" w:hint="cs"/>
          <w:rtl/>
        </w:rPr>
      </w:pPr>
    </w:p>
    <w:p w14:paraId="681591B0" w14:textId="77777777" w:rsidR="00EF6645" w:rsidRPr="00EF6645" w:rsidRDefault="00EF6645" w:rsidP="00EF6645">
      <w:pPr>
        <w:bidi/>
        <w:jc w:val="both"/>
        <w:rPr>
          <w:rFonts w:cs="David" w:hint="cs"/>
          <w:u w:val="single"/>
          <w:rtl/>
        </w:rPr>
      </w:pPr>
      <w:r w:rsidRPr="00EF6645">
        <w:rPr>
          <w:rFonts w:cs="David" w:hint="cs"/>
          <w:u w:val="single"/>
          <w:rtl/>
        </w:rPr>
        <w:t>דב חנין:</w:t>
      </w:r>
    </w:p>
    <w:p w14:paraId="1E82ED13" w14:textId="77777777" w:rsidR="00EF6645" w:rsidRPr="00EF6645" w:rsidRDefault="00EF6645" w:rsidP="00EF6645">
      <w:pPr>
        <w:bidi/>
        <w:jc w:val="both"/>
        <w:rPr>
          <w:rFonts w:cs="David" w:hint="cs"/>
          <w:rtl/>
        </w:rPr>
      </w:pPr>
    </w:p>
    <w:p w14:paraId="1FCDA71B" w14:textId="77777777" w:rsidR="00EF6645" w:rsidRPr="00EF6645" w:rsidRDefault="00EF6645" w:rsidP="00EF6645">
      <w:pPr>
        <w:bidi/>
        <w:ind w:firstLine="567"/>
        <w:jc w:val="both"/>
        <w:rPr>
          <w:rFonts w:cs="David" w:hint="cs"/>
          <w:rtl/>
        </w:rPr>
      </w:pPr>
      <w:r w:rsidRPr="00EF6645">
        <w:rPr>
          <w:rFonts w:cs="David" w:hint="cs"/>
          <w:rtl/>
        </w:rPr>
        <w:t>היה חם ורוגש ואז הוסבר לנו שאין טעם להעלות את זה כהצעה דחופה לסדר כיוון שהמעשה כבר נעשה ואי אפשר למנוע אותו. אין לנו כלים פרלמנטאריים. הדרך הנכונה היא לא לעורר מהומה בכנסת. הדרך הנכונה היא לעלות על הדוכן, אם יש לך סיטואציה מיוחדת, תנו לדבר בצורה עניינית על מה שמפריע לך. זאת הדרך הנכונה.</w:t>
      </w:r>
    </w:p>
    <w:p w14:paraId="2F9068F0" w14:textId="77777777" w:rsidR="00EF6645" w:rsidRPr="00EF6645" w:rsidRDefault="00EF6645" w:rsidP="00EF6645">
      <w:pPr>
        <w:bidi/>
        <w:jc w:val="both"/>
        <w:rPr>
          <w:rFonts w:cs="David" w:hint="cs"/>
          <w:rtl/>
        </w:rPr>
      </w:pPr>
    </w:p>
    <w:p w14:paraId="52168685" w14:textId="77777777" w:rsidR="00EF6645" w:rsidRPr="00EF6645" w:rsidRDefault="00EF6645" w:rsidP="00EF6645">
      <w:pPr>
        <w:bidi/>
        <w:ind w:firstLine="567"/>
        <w:jc w:val="both"/>
        <w:rPr>
          <w:rFonts w:cs="David" w:hint="cs"/>
          <w:rtl/>
        </w:rPr>
      </w:pPr>
      <w:r w:rsidRPr="00EF6645">
        <w:rPr>
          <w:rFonts w:cs="David" w:hint="cs"/>
          <w:rtl/>
        </w:rPr>
        <w:t xml:space="preserve">לכן אסכם ואומר. אני מודה לגברתי שלא מתכוונת לקיים הצבעה היום. אני חושב שכשאנחנו מתקנים את התקנון צריך להסתכל במבט רחב ולייצר הסברים שיוכלו לעמוד במבחן גם במצבים קשים. בסך הכל אני לא חושב שזה המצב השגרתי בבית שכל יום ראש הממשלה נוסע לנסיעה ממלכתית, ודווקא האופוזיציה מביכה אותו בהצעות אי אמון. אלה מצבים יוצאי דופן וראוי שהם יישארו יוצאי דופן, אבל בוודאי לא ראוי למנוע אותם במסגרת התקנות. תודה. </w:t>
      </w:r>
    </w:p>
    <w:p w14:paraId="45337329" w14:textId="77777777" w:rsidR="00EF6645" w:rsidRPr="00EF6645" w:rsidRDefault="00EF6645" w:rsidP="00EF6645">
      <w:pPr>
        <w:bidi/>
        <w:ind w:firstLine="567"/>
        <w:jc w:val="both"/>
        <w:rPr>
          <w:rFonts w:cs="David" w:hint="cs"/>
          <w:rtl/>
        </w:rPr>
      </w:pPr>
    </w:p>
    <w:p w14:paraId="61D5B360"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5E4F4EA7" w14:textId="77777777" w:rsidR="00EF6645" w:rsidRPr="00EF6645" w:rsidRDefault="00EF6645" w:rsidP="00EF6645">
      <w:pPr>
        <w:bidi/>
        <w:ind w:firstLine="567"/>
        <w:jc w:val="both"/>
        <w:rPr>
          <w:rFonts w:cs="David" w:hint="cs"/>
          <w:rtl/>
        </w:rPr>
      </w:pPr>
    </w:p>
    <w:p w14:paraId="23894246" w14:textId="77777777" w:rsidR="00EF6645" w:rsidRPr="00EF6645" w:rsidRDefault="00EF6645" w:rsidP="00EF6645">
      <w:pPr>
        <w:bidi/>
        <w:ind w:firstLine="567"/>
        <w:jc w:val="both"/>
        <w:rPr>
          <w:rFonts w:cs="David" w:hint="cs"/>
          <w:rtl/>
        </w:rPr>
      </w:pPr>
      <w:r w:rsidRPr="00EF6645">
        <w:rPr>
          <w:rFonts w:cs="David" w:hint="cs"/>
          <w:rtl/>
        </w:rPr>
        <w:t>אני מודה לך. חבר הכנסת יובל שטייניץ.</w:t>
      </w:r>
    </w:p>
    <w:p w14:paraId="63C03698" w14:textId="77777777" w:rsidR="00EF6645" w:rsidRPr="00EF6645" w:rsidRDefault="00EF6645" w:rsidP="00EF6645">
      <w:pPr>
        <w:bidi/>
        <w:jc w:val="both"/>
        <w:rPr>
          <w:rFonts w:cs="David" w:hint="cs"/>
          <w:rtl/>
        </w:rPr>
      </w:pPr>
    </w:p>
    <w:p w14:paraId="5FFB43C7" w14:textId="77777777" w:rsidR="00EF6645" w:rsidRPr="00EF6645" w:rsidRDefault="00EF6645" w:rsidP="00EF6645">
      <w:pPr>
        <w:bidi/>
        <w:jc w:val="both"/>
        <w:rPr>
          <w:rFonts w:cs="David" w:hint="cs"/>
          <w:u w:val="single"/>
          <w:rtl/>
        </w:rPr>
      </w:pPr>
      <w:r w:rsidRPr="00EF6645">
        <w:rPr>
          <w:rFonts w:cs="David" w:hint="cs"/>
          <w:u w:val="single"/>
          <w:rtl/>
        </w:rPr>
        <w:t>יובל שטייניץ:</w:t>
      </w:r>
    </w:p>
    <w:p w14:paraId="45640BF9" w14:textId="77777777" w:rsidR="00EF6645" w:rsidRPr="00EF6645" w:rsidRDefault="00EF6645" w:rsidP="00EF6645">
      <w:pPr>
        <w:bidi/>
        <w:jc w:val="both"/>
        <w:rPr>
          <w:rFonts w:cs="David" w:hint="cs"/>
          <w:rtl/>
        </w:rPr>
      </w:pPr>
    </w:p>
    <w:p w14:paraId="2A2C31C4" w14:textId="77777777" w:rsidR="00EF6645" w:rsidRPr="00EF6645" w:rsidRDefault="00EF6645" w:rsidP="00EF6645">
      <w:pPr>
        <w:bidi/>
        <w:ind w:firstLine="567"/>
        <w:jc w:val="both"/>
        <w:rPr>
          <w:rFonts w:cs="David" w:hint="cs"/>
          <w:rtl/>
        </w:rPr>
      </w:pPr>
      <w:r w:rsidRPr="00EF6645">
        <w:rPr>
          <w:rFonts w:cs="David" w:hint="cs"/>
          <w:rtl/>
        </w:rPr>
        <w:t xml:space="preserve">גברתי היושבת ראש, כבוד השר. אני חושב שהתרעומת שלכם נכונה על מה שהיה אבל הצעד שאתם מציעים לתיקון אינו נכון. מאז ששונה החוק בישראל והדחת ממשלה או ראש ממשלה מחייבת רוב מוחלט של 61. ההיעדרות של ראש הממשלה וגם של אדם אחר מהקואליציה היא בעצם לא משמעותית לשאלת שרידותה או הפלתה של הממשלה. </w:t>
      </w:r>
    </w:p>
    <w:p w14:paraId="7C7DEBAA" w14:textId="77777777" w:rsidR="00EF6645" w:rsidRPr="00EF6645" w:rsidRDefault="00EF6645" w:rsidP="00EF6645">
      <w:pPr>
        <w:bidi/>
        <w:ind w:firstLine="567"/>
        <w:jc w:val="both"/>
        <w:rPr>
          <w:rFonts w:cs="David" w:hint="cs"/>
          <w:rtl/>
        </w:rPr>
      </w:pPr>
    </w:p>
    <w:p w14:paraId="05C6D332" w14:textId="77777777" w:rsidR="00EF6645" w:rsidRPr="00EF6645" w:rsidRDefault="00EF6645" w:rsidP="00EF6645">
      <w:pPr>
        <w:bidi/>
        <w:ind w:firstLine="567"/>
        <w:jc w:val="both"/>
        <w:rPr>
          <w:rFonts w:cs="David" w:hint="cs"/>
          <w:rtl/>
        </w:rPr>
      </w:pPr>
      <w:r w:rsidRPr="00EF6645">
        <w:rPr>
          <w:rFonts w:cs="David" w:hint="cs"/>
          <w:rtl/>
        </w:rPr>
        <w:t>לכן, קל וחומר, שעם המצב החוקי החדש מדובר פה בנימוס כי אין פה באמת בעיה טכנית. גם קואליציה של מיעוט, אפילו, או של רוב של 60 - השאלה כמה יהיו נגד הצעת אי האמון היא בעצם לא רלוונטית.</w:t>
      </w:r>
    </w:p>
    <w:p w14:paraId="37A0D126" w14:textId="77777777" w:rsidR="00EF6645" w:rsidRPr="00EF6645" w:rsidRDefault="00EF6645" w:rsidP="00EF6645">
      <w:pPr>
        <w:bidi/>
        <w:jc w:val="both"/>
        <w:rPr>
          <w:rFonts w:cs="David" w:hint="cs"/>
          <w:rtl/>
        </w:rPr>
      </w:pPr>
    </w:p>
    <w:p w14:paraId="2F846A2F" w14:textId="77777777" w:rsidR="00EF6645" w:rsidRPr="00EF6645" w:rsidRDefault="00EF6645" w:rsidP="00EF6645">
      <w:pPr>
        <w:bidi/>
        <w:ind w:firstLine="567"/>
        <w:jc w:val="both"/>
        <w:rPr>
          <w:rFonts w:cs="David" w:hint="cs"/>
          <w:rtl/>
        </w:rPr>
      </w:pPr>
      <w:r w:rsidRPr="00EF6645">
        <w:rPr>
          <w:rFonts w:cs="David" w:hint="cs"/>
          <w:rtl/>
        </w:rPr>
        <w:t>לכן ודאי וודאי שזה עניין של נימוסים, כי אי אף פעם לא יכול להיות קושי טכני, שמישהו  מפיל ממשלה בגלל היעדרות של ראש ממשלה. אני בעד נימוסים ואני חושב שהתרעומת על חבר כנסת מסוים או על סיעה מסוימת היא נכונה במקרה זה. אני חושב שזה מקרה שלא צריך להתלות דבר בדבר, אני מסכים לחלוטין עם מה שאמר השר אדרי ועם מה שאת אמרת.</w:t>
      </w:r>
    </w:p>
    <w:p w14:paraId="05EA5C94" w14:textId="77777777" w:rsidR="00EF6645" w:rsidRPr="00EF6645" w:rsidRDefault="00EF6645" w:rsidP="00EF6645">
      <w:pPr>
        <w:bidi/>
        <w:jc w:val="both"/>
        <w:rPr>
          <w:rFonts w:cs="David" w:hint="cs"/>
          <w:rtl/>
        </w:rPr>
      </w:pPr>
    </w:p>
    <w:p w14:paraId="0AEE4288" w14:textId="77777777" w:rsidR="00EF6645" w:rsidRPr="00EF6645" w:rsidRDefault="00EF6645" w:rsidP="00EF6645">
      <w:pPr>
        <w:bidi/>
        <w:ind w:firstLine="567"/>
        <w:jc w:val="both"/>
        <w:rPr>
          <w:rFonts w:cs="David" w:hint="cs"/>
          <w:rtl/>
        </w:rPr>
      </w:pPr>
      <w:r w:rsidRPr="00EF6645">
        <w:rPr>
          <w:rFonts w:cs="David" w:hint="cs"/>
          <w:rtl/>
        </w:rPr>
        <w:t xml:space="preserve">אם את שואלת אותי, אז אני חושב שבאופן כללי יש יותר מידי הצעות אי אמון בכנסת ישראל ואת זה היה אולי צריך להגביל בצורת מכסות שנתיות. לזה אני לא אתנגד, למרות שהיום אני באופוזיציה. </w:t>
      </w:r>
    </w:p>
    <w:p w14:paraId="717B07B0" w14:textId="77777777" w:rsidR="00EF6645" w:rsidRPr="00EF6645" w:rsidRDefault="00EF6645" w:rsidP="00EF6645">
      <w:pPr>
        <w:bidi/>
        <w:jc w:val="both"/>
        <w:rPr>
          <w:rFonts w:cs="David" w:hint="cs"/>
          <w:rtl/>
        </w:rPr>
      </w:pPr>
    </w:p>
    <w:p w14:paraId="17E2D231"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73A660F6" w14:textId="77777777" w:rsidR="00EF6645" w:rsidRPr="00EF6645" w:rsidRDefault="00EF6645" w:rsidP="00EF6645">
      <w:pPr>
        <w:bidi/>
        <w:jc w:val="both"/>
        <w:rPr>
          <w:rFonts w:cs="David" w:hint="cs"/>
          <w:rtl/>
        </w:rPr>
      </w:pPr>
    </w:p>
    <w:p w14:paraId="50E2C24A" w14:textId="77777777" w:rsidR="00EF6645" w:rsidRPr="00EF6645" w:rsidRDefault="00EF6645" w:rsidP="00EF6645">
      <w:pPr>
        <w:bidi/>
        <w:ind w:firstLine="567"/>
        <w:jc w:val="both"/>
        <w:rPr>
          <w:rFonts w:cs="David" w:hint="cs"/>
          <w:rtl/>
        </w:rPr>
      </w:pPr>
      <w:r w:rsidRPr="00EF6645">
        <w:rPr>
          <w:rFonts w:cs="David" w:hint="cs"/>
          <w:rtl/>
        </w:rPr>
        <w:t xml:space="preserve">הצעתי את זה לפני חודשיים וחטפתי פה אש וגופרית. </w:t>
      </w:r>
    </w:p>
    <w:p w14:paraId="264473B7" w14:textId="77777777" w:rsidR="00EF6645" w:rsidRPr="00EF6645" w:rsidRDefault="00EF6645" w:rsidP="00EF6645">
      <w:pPr>
        <w:bidi/>
        <w:jc w:val="both"/>
        <w:rPr>
          <w:rFonts w:cs="David" w:hint="cs"/>
          <w:rtl/>
        </w:rPr>
      </w:pPr>
    </w:p>
    <w:p w14:paraId="2B17FD5D" w14:textId="77777777" w:rsidR="00EF6645" w:rsidRPr="00EF6645" w:rsidRDefault="00EF6645" w:rsidP="00EF6645">
      <w:pPr>
        <w:bidi/>
        <w:jc w:val="both"/>
        <w:rPr>
          <w:rFonts w:cs="David" w:hint="cs"/>
          <w:u w:val="single"/>
          <w:rtl/>
        </w:rPr>
      </w:pPr>
      <w:r w:rsidRPr="00EF6645">
        <w:rPr>
          <w:rFonts w:cs="David" w:hint="cs"/>
          <w:u w:val="single"/>
          <w:rtl/>
        </w:rPr>
        <w:t>יובל שטייניץ:</w:t>
      </w:r>
    </w:p>
    <w:p w14:paraId="525F9002" w14:textId="77777777" w:rsidR="00EF6645" w:rsidRPr="00EF6645" w:rsidRDefault="00EF6645" w:rsidP="00EF6645">
      <w:pPr>
        <w:bidi/>
        <w:jc w:val="both"/>
        <w:rPr>
          <w:rFonts w:cs="David" w:hint="cs"/>
          <w:rtl/>
        </w:rPr>
      </w:pPr>
    </w:p>
    <w:p w14:paraId="3724718C" w14:textId="77777777" w:rsidR="00EF6645" w:rsidRPr="00EF6645" w:rsidRDefault="00EF6645" w:rsidP="00EF6645">
      <w:pPr>
        <w:bidi/>
        <w:ind w:firstLine="567"/>
        <w:jc w:val="both"/>
        <w:rPr>
          <w:rFonts w:cs="David" w:hint="cs"/>
          <w:rtl/>
        </w:rPr>
      </w:pPr>
      <w:r w:rsidRPr="00EF6645">
        <w:rPr>
          <w:rFonts w:cs="David" w:hint="cs"/>
          <w:rtl/>
        </w:rPr>
        <w:t xml:space="preserve">לא ממני, כבוד השר. אבל לא הייתי מציע להגביל במקרה הזה, מה גם שעלול להיווצר מצב שראש ממשלה יוצר אופסייד, נוסע לחו"ל ולא מאפשר הצעות אי אמון, במקרה שהוא חושש לרוב הקואליציוני של ממשלתו, או עד שדברים אחרים מסתדרים. </w:t>
      </w:r>
    </w:p>
    <w:p w14:paraId="0C24D304" w14:textId="77777777" w:rsidR="00EF6645" w:rsidRPr="00EF6645" w:rsidRDefault="00EF6645" w:rsidP="00EF6645">
      <w:pPr>
        <w:bidi/>
        <w:ind w:firstLine="567"/>
        <w:jc w:val="both"/>
        <w:rPr>
          <w:rFonts w:cs="David" w:hint="cs"/>
          <w:rtl/>
        </w:rPr>
      </w:pPr>
    </w:p>
    <w:p w14:paraId="7BBFFB0B" w14:textId="77777777" w:rsidR="00EF6645" w:rsidRPr="00EF6645" w:rsidRDefault="00EF6645" w:rsidP="00EF6645">
      <w:pPr>
        <w:bidi/>
        <w:ind w:firstLine="567"/>
        <w:jc w:val="both"/>
        <w:rPr>
          <w:rFonts w:cs="David" w:hint="cs"/>
          <w:rtl/>
        </w:rPr>
      </w:pPr>
      <w:r w:rsidRPr="00EF6645">
        <w:rPr>
          <w:rFonts w:cs="David" w:hint="cs"/>
          <w:rtl/>
        </w:rPr>
        <w:t xml:space="preserve">ועידה בקמפ דייויד, כמו שתיאר ד"ר חנין, יכולה להימשך גם 3 או 4 שבועות.  גם זה יכול להיות. יתכן שהיה מצב כזה, של ועדה כזאת בעלת חשיבות, שתחייב יציאה של ראש הממשלה או הישארות בחו"ל - - - </w:t>
      </w:r>
    </w:p>
    <w:p w14:paraId="0F0ED6DA" w14:textId="77777777" w:rsidR="00EF6645" w:rsidRPr="00EF6645" w:rsidRDefault="00EF6645" w:rsidP="00EF6645">
      <w:pPr>
        <w:bidi/>
        <w:jc w:val="both"/>
        <w:rPr>
          <w:rFonts w:cs="David" w:hint="cs"/>
          <w:rtl/>
        </w:rPr>
      </w:pPr>
    </w:p>
    <w:p w14:paraId="4755146E"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25FD9262" w14:textId="77777777" w:rsidR="00EF6645" w:rsidRPr="00EF6645" w:rsidRDefault="00EF6645" w:rsidP="00EF6645">
      <w:pPr>
        <w:bidi/>
        <w:jc w:val="both"/>
        <w:rPr>
          <w:rFonts w:cs="David" w:hint="cs"/>
          <w:rtl/>
        </w:rPr>
      </w:pPr>
    </w:p>
    <w:p w14:paraId="0BE58BF4" w14:textId="77777777" w:rsidR="00EF6645" w:rsidRPr="00EF6645" w:rsidRDefault="00EF6645" w:rsidP="00EF6645">
      <w:pPr>
        <w:bidi/>
        <w:jc w:val="both"/>
        <w:rPr>
          <w:rFonts w:cs="David" w:hint="cs"/>
          <w:rtl/>
        </w:rPr>
      </w:pPr>
      <w:r w:rsidRPr="00EF6645">
        <w:rPr>
          <w:rFonts w:cs="David" w:hint="cs"/>
          <w:rtl/>
        </w:rPr>
        <w:tab/>
        <w:t xml:space="preserve">אם זה כל כך חשוב, קל וחומר שצריך לחסוך גם בעניין הזה, אם זה כל כך חשוב. </w:t>
      </w:r>
    </w:p>
    <w:p w14:paraId="0036B4A9" w14:textId="77777777" w:rsidR="00EF6645" w:rsidRPr="00EF6645" w:rsidRDefault="00EF6645" w:rsidP="00EF6645">
      <w:pPr>
        <w:bidi/>
        <w:jc w:val="both"/>
        <w:rPr>
          <w:rFonts w:cs="David" w:hint="cs"/>
          <w:rtl/>
        </w:rPr>
      </w:pPr>
    </w:p>
    <w:p w14:paraId="4DBD6088" w14:textId="77777777" w:rsidR="00EF6645" w:rsidRPr="00EF6645" w:rsidRDefault="00EF6645" w:rsidP="00EF6645">
      <w:pPr>
        <w:bidi/>
        <w:jc w:val="both"/>
        <w:rPr>
          <w:rFonts w:cs="David" w:hint="cs"/>
          <w:u w:val="single"/>
          <w:rtl/>
        </w:rPr>
      </w:pPr>
      <w:r w:rsidRPr="00EF6645">
        <w:rPr>
          <w:rFonts w:cs="David" w:hint="cs"/>
          <w:u w:val="single"/>
          <w:rtl/>
        </w:rPr>
        <w:t>יובל שטייניץ:</w:t>
      </w:r>
    </w:p>
    <w:p w14:paraId="752D1087" w14:textId="77777777" w:rsidR="00EF6645" w:rsidRPr="00EF6645" w:rsidRDefault="00EF6645" w:rsidP="00EF6645">
      <w:pPr>
        <w:bidi/>
        <w:jc w:val="both"/>
        <w:rPr>
          <w:rFonts w:cs="David" w:hint="cs"/>
          <w:rtl/>
        </w:rPr>
      </w:pPr>
    </w:p>
    <w:p w14:paraId="5CE01270" w14:textId="77777777" w:rsidR="00EF6645" w:rsidRPr="00EF6645" w:rsidRDefault="00EF6645" w:rsidP="00EF6645">
      <w:pPr>
        <w:bidi/>
        <w:ind w:firstLine="567"/>
        <w:jc w:val="both"/>
        <w:rPr>
          <w:rFonts w:cs="David" w:hint="cs"/>
          <w:rtl/>
        </w:rPr>
      </w:pPr>
      <w:r w:rsidRPr="00EF6645">
        <w:rPr>
          <w:rFonts w:cs="David" w:hint="cs"/>
          <w:rtl/>
        </w:rPr>
        <w:t>לכן אני כן חושב שאפשר פה להביע עמדה, אבל לא הייתי עושה פה דבר שחורג מהבעת עמדה ושהוא בגדר תקנה, כי אני בכלל חושב שצריך להשאיר משהו לנימוסים והליכות, גם בזירה הפוליטית והפרלמנטארית. עובדה שחוץ מהחריג הזה, עד היום ברוב המקרים, זה כובד. זה לא כלל שנפרץ לחלוטין, אלא זה כלל שבדרך כלל מכבדים אותו. כמו עם בני אדם, מידי פעם יש את האדם שפה ושם שובר את הכללים בחוסר נימוס, וזה לדעתי המקרה.</w:t>
      </w:r>
    </w:p>
    <w:p w14:paraId="1B303539" w14:textId="77777777" w:rsidR="00EF6645" w:rsidRPr="00EF6645" w:rsidRDefault="00EF6645" w:rsidP="00EF6645">
      <w:pPr>
        <w:bidi/>
        <w:jc w:val="both"/>
        <w:rPr>
          <w:rFonts w:cs="David" w:hint="cs"/>
          <w:rtl/>
        </w:rPr>
      </w:pPr>
    </w:p>
    <w:p w14:paraId="237679B7"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13282931" w14:textId="77777777" w:rsidR="00EF6645" w:rsidRPr="00EF6645" w:rsidRDefault="00EF6645" w:rsidP="00EF6645">
      <w:pPr>
        <w:bidi/>
        <w:jc w:val="both"/>
        <w:rPr>
          <w:rFonts w:cs="David" w:hint="cs"/>
          <w:rtl/>
        </w:rPr>
      </w:pPr>
    </w:p>
    <w:p w14:paraId="06C0E9C3" w14:textId="77777777" w:rsidR="00EF6645" w:rsidRPr="00EF6645" w:rsidRDefault="00EF6645" w:rsidP="00EF6645">
      <w:pPr>
        <w:bidi/>
        <w:ind w:firstLine="567"/>
        <w:jc w:val="both"/>
        <w:rPr>
          <w:rFonts w:cs="David" w:hint="cs"/>
          <w:rtl/>
        </w:rPr>
      </w:pPr>
      <w:r w:rsidRPr="00EF6645">
        <w:rPr>
          <w:rFonts w:cs="David" w:hint="cs"/>
          <w:rtl/>
        </w:rPr>
        <w:t xml:space="preserve">נושא אי האמון מוסדר בחוק הכנסת שהוא חוק יסוד. הוא אומר בצורה מפורשת, שכל הצעת אי אמון שתימסר בזמן הקבוע, עד יום רביעי בערב, חובתו של יושב ראש הכנסת להעמידו לסדר היום כסעיף הראשון על סדר היום. </w:t>
      </w:r>
    </w:p>
    <w:p w14:paraId="31D490B8" w14:textId="77777777" w:rsidR="00EF6645" w:rsidRPr="00EF6645" w:rsidRDefault="00EF6645" w:rsidP="00EF6645">
      <w:pPr>
        <w:bidi/>
        <w:ind w:firstLine="567"/>
        <w:jc w:val="both"/>
        <w:rPr>
          <w:rFonts w:cs="David" w:hint="cs"/>
          <w:rtl/>
        </w:rPr>
      </w:pPr>
    </w:p>
    <w:p w14:paraId="42C0A322" w14:textId="77777777" w:rsidR="00EF6645" w:rsidRPr="00EF6645" w:rsidRDefault="00EF6645" w:rsidP="00EF6645">
      <w:pPr>
        <w:bidi/>
        <w:ind w:firstLine="567"/>
        <w:jc w:val="both"/>
        <w:rPr>
          <w:rFonts w:cs="David" w:hint="cs"/>
          <w:rtl/>
        </w:rPr>
      </w:pPr>
      <w:r w:rsidRPr="00EF6645">
        <w:rPr>
          <w:rFonts w:cs="David" w:hint="cs"/>
          <w:rtl/>
        </w:rPr>
        <w:t>זאת אומרת שמוסד האי אמון הוא לא רק דבר שקבוע בתקנון אלא הוא קבוע בחוק. התקנון קובע כל מיני הסדרים. למשל, מה שהביא השר, שנדחה בזמנו, בדבר הגבלת מספר הצעות האי אמון, זה דבר שאנחנו יכולים לעשות כל עוד הוא מידתי ואינו פוגע ביכולת של חברי הכנסת ושל הסיעות להפעיל את החוק למען יישום הדמוקרטיה הלכה למעשה.</w:t>
      </w:r>
    </w:p>
    <w:p w14:paraId="733F2358" w14:textId="77777777" w:rsidR="00EF6645" w:rsidRPr="00EF6645" w:rsidRDefault="00EF6645" w:rsidP="00EF6645">
      <w:pPr>
        <w:bidi/>
        <w:jc w:val="both"/>
        <w:rPr>
          <w:rFonts w:cs="David" w:hint="cs"/>
          <w:rtl/>
        </w:rPr>
      </w:pPr>
    </w:p>
    <w:p w14:paraId="583BD88F" w14:textId="77777777" w:rsidR="00EF6645" w:rsidRPr="00EF6645" w:rsidRDefault="00EF6645" w:rsidP="00EF6645">
      <w:pPr>
        <w:bidi/>
        <w:ind w:firstLine="567"/>
        <w:jc w:val="both"/>
        <w:rPr>
          <w:rFonts w:cs="David" w:hint="cs"/>
          <w:rtl/>
        </w:rPr>
      </w:pPr>
      <w:r w:rsidRPr="00EF6645">
        <w:rPr>
          <w:rFonts w:cs="David" w:hint="cs"/>
          <w:rtl/>
        </w:rPr>
        <w:t xml:space="preserve">אני מוכרח לומר לכם, שלמרות החוק הזה ולמרות החוקתיות בחוק הזה, כאשר היו שתי מפלגות גדולות, היה הסכם ג'נטלמני שלא חייב אפילו הליכה לסעיף 148 ו-149, שבו נאמר שכאשר ראש הממשלה יוצא לשליחות ממלכתית, לא מנצלים את היעדרותו משני טעמים. אחד, כדי לא להשמיץ ראש ממשלה כאשר הוא נמצא בחוץ לארץ, ושני, לא לנצל את העובדה שהוא בחוץ לארץ כדי להפיל אותו. </w:t>
      </w:r>
    </w:p>
    <w:p w14:paraId="0AEFCDE1" w14:textId="77777777" w:rsidR="00EF6645" w:rsidRPr="00EF6645" w:rsidRDefault="00EF6645" w:rsidP="00EF6645">
      <w:pPr>
        <w:bidi/>
        <w:jc w:val="both"/>
        <w:rPr>
          <w:rFonts w:cs="David" w:hint="cs"/>
          <w:rtl/>
        </w:rPr>
      </w:pPr>
    </w:p>
    <w:p w14:paraId="2CB9E1BE" w14:textId="77777777" w:rsidR="00EF6645" w:rsidRPr="00EF6645" w:rsidRDefault="00EF6645" w:rsidP="00EF6645">
      <w:pPr>
        <w:bidi/>
        <w:ind w:firstLine="567"/>
        <w:jc w:val="both"/>
        <w:rPr>
          <w:rFonts w:cs="David" w:hint="cs"/>
          <w:rtl/>
        </w:rPr>
      </w:pPr>
      <w:r w:rsidRPr="00EF6645">
        <w:rPr>
          <w:rFonts w:cs="David" w:hint="cs"/>
          <w:rtl/>
        </w:rPr>
        <w:t xml:space="preserve">אף פעם לא חשב אחד מחברי הכנסת, בדור המייסדים ובדור הממשיכים, לבטל את אי האמון או להגביל אותו בצורה כזאת שכשראש ממשלה לא נמצא, אי אפשר להגיש אי אמון. </w:t>
      </w:r>
    </w:p>
    <w:p w14:paraId="721607EB" w14:textId="77777777" w:rsidR="00EF6645" w:rsidRPr="00EF6645" w:rsidRDefault="00EF6645" w:rsidP="00EF6645">
      <w:pPr>
        <w:bidi/>
        <w:jc w:val="both"/>
        <w:rPr>
          <w:rFonts w:cs="David" w:hint="cs"/>
          <w:rtl/>
        </w:rPr>
      </w:pPr>
    </w:p>
    <w:p w14:paraId="523AB0AA" w14:textId="77777777" w:rsidR="00EF6645" w:rsidRPr="00EF6645" w:rsidRDefault="00EF6645" w:rsidP="00EF6645">
      <w:pPr>
        <w:bidi/>
        <w:ind w:firstLine="567"/>
        <w:jc w:val="both"/>
        <w:rPr>
          <w:rFonts w:cs="David" w:hint="cs"/>
          <w:rtl/>
        </w:rPr>
      </w:pPr>
      <w:r w:rsidRPr="00EF6645">
        <w:rPr>
          <w:rFonts w:cs="David" w:hint="cs"/>
          <w:rtl/>
        </w:rPr>
        <w:t xml:space="preserve">הדוגמא של חבר כנסת חנין היא דוגמה מצוינת. אני רוצה להגיש הצעת אי אמון בראש הממשלה בגלל שהוא נסע לחוץ לארץ. או בגלל שהוא נסע לחוץ לארץ ובכך הוא מבזה את המדינה או בגלל שהוא נסע לחוץ לארץ על מנת ליצור איזו עובדה שממנה אי אפשר לסטות. אני אומר בצורה מפורשת, שאני מגיש אי אמון מתוך תקווה שהכנסת תפיל אותו, וכאשר הוא יגיע לחוץ לארץ הוא כבר לא יהיה ראש ממשלה כי אני לא רוצה שהוא יהיה ראש ממשלה בחוץ לארץ. </w:t>
      </w:r>
    </w:p>
    <w:p w14:paraId="309851FC" w14:textId="77777777" w:rsidR="00EF6645" w:rsidRPr="00EF6645" w:rsidRDefault="00EF6645" w:rsidP="00EF6645">
      <w:pPr>
        <w:bidi/>
        <w:ind w:firstLine="567"/>
        <w:jc w:val="both"/>
        <w:rPr>
          <w:rFonts w:cs="David" w:hint="cs"/>
          <w:rtl/>
        </w:rPr>
      </w:pPr>
    </w:p>
    <w:p w14:paraId="5E8DFD6C" w14:textId="77777777" w:rsidR="00EF6645" w:rsidRPr="00EF6645" w:rsidRDefault="00EF6645" w:rsidP="00EF6645">
      <w:pPr>
        <w:bidi/>
        <w:ind w:firstLine="567"/>
        <w:jc w:val="both"/>
        <w:rPr>
          <w:rFonts w:cs="David" w:hint="cs"/>
          <w:rtl/>
        </w:rPr>
      </w:pPr>
      <w:r w:rsidRPr="00EF6645">
        <w:rPr>
          <w:rFonts w:cs="David" w:hint="cs"/>
          <w:rtl/>
        </w:rPr>
        <w:t xml:space="preserve">זה כמובן דבר שתלוי בג'נטלמניות בין אותם מרכיבים. אז כשהיו שתי מפלגות גדולות היה ברור היום אני בשלטון מחר אתה בשלטון, והאיזון הדדי ומאזן ההרתעה היה קיים. נכון שהיום יכולות גם סיעות, שהן לא רבות בחברים, אם כי יכולה להיות להן איכות גדולה, לנצל את התקנון. אני מוכרח לומר  שבכל המקרים שלהם נדרשתי בהיותי יושב ראש, שכנעתי גם את קודמיו של חנין. אמרתי להם: "אני אתן לכם, זאת לא סחיטה". </w:t>
      </w:r>
    </w:p>
    <w:p w14:paraId="08400004" w14:textId="77777777" w:rsidR="00EF6645" w:rsidRPr="00EF6645" w:rsidRDefault="00EF6645" w:rsidP="00EF6645">
      <w:pPr>
        <w:bidi/>
        <w:ind w:firstLine="567"/>
        <w:jc w:val="both"/>
        <w:rPr>
          <w:rFonts w:cs="David" w:hint="cs"/>
          <w:rtl/>
        </w:rPr>
      </w:pPr>
    </w:p>
    <w:p w14:paraId="1A4D3C86" w14:textId="77777777" w:rsidR="00EF6645" w:rsidRPr="00EF6645" w:rsidRDefault="00EF6645" w:rsidP="00EF6645">
      <w:pPr>
        <w:bidi/>
        <w:ind w:firstLine="567"/>
        <w:jc w:val="both"/>
        <w:rPr>
          <w:rFonts w:cs="David" w:hint="cs"/>
          <w:rtl/>
        </w:rPr>
      </w:pPr>
      <w:r w:rsidRPr="00EF6645">
        <w:rPr>
          <w:rFonts w:cs="David" w:hint="cs"/>
          <w:rtl/>
        </w:rPr>
        <w:t xml:space="preserve">מה זה האי אמון? האי אמון זה גם אמצעי בידי האופוזיציה להביע את עמדתה, בדיוק כמו הצעה לסדר. הצעה לסדר גם מוגבלת בקווטה. הצעת אי אמון מאפשרת 10 דקות דיבור. זה בהחלט דבר שהוא לגיטימי, שאדם אומר:"אני לא אגיש אי אמון, תן לי הצעה לסדר מחוץ למניין". אני הייתי נותן לו. </w:t>
      </w:r>
    </w:p>
    <w:p w14:paraId="20179475" w14:textId="77777777" w:rsidR="00EF6645" w:rsidRPr="00EF6645" w:rsidRDefault="00EF6645" w:rsidP="00EF6645">
      <w:pPr>
        <w:bidi/>
        <w:jc w:val="both"/>
        <w:rPr>
          <w:rFonts w:cs="David" w:hint="cs"/>
          <w:rtl/>
        </w:rPr>
      </w:pPr>
    </w:p>
    <w:p w14:paraId="43A713B0" w14:textId="77777777" w:rsidR="00EF6645" w:rsidRPr="00EF6645" w:rsidRDefault="00EF6645" w:rsidP="00EF6645">
      <w:pPr>
        <w:bidi/>
        <w:ind w:firstLine="567"/>
        <w:jc w:val="both"/>
        <w:rPr>
          <w:rFonts w:cs="David" w:hint="cs"/>
          <w:rtl/>
        </w:rPr>
      </w:pPr>
      <w:r w:rsidRPr="00EF6645">
        <w:rPr>
          <w:rFonts w:cs="David" w:hint="cs"/>
          <w:rtl/>
        </w:rPr>
        <w:t xml:space="preserve">אין את הסכנה והסיכון שתיפול הכרעה דרמטית כשראש הממשלה בחוץ. אין פה סחטנות. יש פה, באמת, ניצול נכון של האמצעים העומדים בידי האופוזיציה לבצע את תפקידה. אני חושב שההסכם הג'נטלמני צריך להישאר ג'נטלמני. חברי כנסת צריכים להבין ש"לא הפקר פטרושקה". למשל, אם חנין היה מגיש הצעת אי אמון כאשר ראש הממשלה היה בנסיעה לחו"ל, למרות עמדתי הלא כל כך אוהדת כלפי ראש הממשלה, לא ברמה האישית כמובן, אני מדבר על הרמה ההגותית, אני אומר לך שהייתי מצביע נגדך באי אמון כשראש הממשלה נמצא בחוץ. אותו דבר אם חרמש היה מגיש אי אמון כשביבי היה ראש ממשלה. יש הסכם כזה שאנחנו עד היום השכלנו לקיים אותו. </w:t>
      </w:r>
    </w:p>
    <w:p w14:paraId="7BAB0FD7" w14:textId="77777777" w:rsidR="00EF6645" w:rsidRPr="00EF6645" w:rsidRDefault="00EF6645" w:rsidP="00EF6645">
      <w:pPr>
        <w:bidi/>
        <w:ind w:firstLine="567"/>
        <w:jc w:val="both"/>
        <w:rPr>
          <w:rFonts w:cs="David" w:hint="cs"/>
          <w:rtl/>
        </w:rPr>
      </w:pPr>
    </w:p>
    <w:p w14:paraId="6C8BA131" w14:textId="77777777" w:rsidR="00EF6645" w:rsidRPr="00EF6645" w:rsidRDefault="00EF6645" w:rsidP="00EF6645">
      <w:pPr>
        <w:bidi/>
        <w:ind w:firstLine="567"/>
        <w:jc w:val="both"/>
        <w:rPr>
          <w:rFonts w:cs="David" w:hint="cs"/>
          <w:rtl/>
        </w:rPr>
      </w:pPr>
      <w:r w:rsidRPr="00EF6645">
        <w:rPr>
          <w:rFonts w:cs="David" w:hint="cs"/>
          <w:rtl/>
        </w:rPr>
        <w:t xml:space="preserve">לכן, אני מציע שלא לקבל את הצעתו של השר אדרי מהטעם הפשוט שכוונתו טובה אבל התוצאה היא לא טובה. אני בהחלט מוכן לשקול בצורה רצינית להביא לדיון בליכוד נושא הגבלת הצעות האי אמון באופן שהיא לא יורדת לזכויות החוקתיות, כפי שתגדיר זאת היועצת המשפטית, כפי שניתן בחוק היסוד. הייתי מגביל. למשל, שסיעה לא יכולה להגיש יותר מ-6 הצעות אי אמון בשנה אלא אם כן על ההצעה חתומים 40 חברים. יכולות להיות כל מיני הגבלות. אבל הנושא של אי האמון, הואיל והוא קבוע בחוק והוא יסוד מוסד בפעילות הפרלמנטארית, אני לא הייתי מציע לגעת בזה. </w:t>
      </w:r>
    </w:p>
    <w:p w14:paraId="43B3B8D5" w14:textId="77777777" w:rsidR="00EF6645" w:rsidRPr="00EF6645" w:rsidRDefault="00EF6645" w:rsidP="00EF6645">
      <w:pPr>
        <w:bidi/>
        <w:jc w:val="both"/>
        <w:rPr>
          <w:rFonts w:cs="David" w:hint="cs"/>
          <w:rtl/>
        </w:rPr>
      </w:pPr>
    </w:p>
    <w:p w14:paraId="60C689BC" w14:textId="77777777" w:rsidR="00EF6645" w:rsidRPr="00EF6645" w:rsidRDefault="00EF6645" w:rsidP="00EF6645">
      <w:pPr>
        <w:bidi/>
        <w:ind w:firstLine="567"/>
        <w:jc w:val="both"/>
        <w:rPr>
          <w:rFonts w:cs="David" w:hint="cs"/>
          <w:rtl/>
        </w:rPr>
      </w:pPr>
      <w:r w:rsidRPr="00EF6645">
        <w:rPr>
          <w:rFonts w:cs="David" w:hint="cs"/>
          <w:rtl/>
        </w:rPr>
        <w:t xml:space="preserve">דרך אגב, בכל הפעמים הקודמות, כשהיו מאבקים בעזה והיתה אינתיפאדה, כל החברים מהסיעות הלא ציוניות הסכימו שלא תוגש הצעת אי אמון. </w:t>
      </w:r>
    </w:p>
    <w:p w14:paraId="3B9EE0A4" w14:textId="77777777" w:rsidR="00EF6645" w:rsidRPr="00EF6645" w:rsidRDefault="00EF6645" w:rsidP="00EF6645">
      <w:pPr>
        <w:bidi/>
        <w:jc w:val="both"/>
        <w:rPr>
          <w:rFonts w:cs="David" w:hint="cs"/>
          <w:rtl/>
        </w:rPr>
      </w:pPr>
    </w:p>
    <w:p w14:paraId="591CCA45"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408898FA" w14:textId="77777777" w:rsidR="00EF6645" w:rsidRPr="00EF6645" w:rsidRDefault="00EF6645" w:rsidP="00EF6645">
      <w:pPr>
        <w:bidi/>
        <w:jc w:val="both"/>
        <w:rPr>
          <w:rFonts w:cs="David" w:hint="cs"/>
          <w:rtl/>
        </w:rPr>
      </w:pPr>
    </w:p>
    <w:p w14:paraId="5361757A" w14:textId="77777777" w:rsidR="00EF6645" w:rsidRPr="00EF6645" w:rsidRDefault="00EF6645" w:rsidP="00EF6645">
      <w:pPr>
        <w:bidi/>
        <w:jc w:val="both"/>
        <w:rPr>
          <w:rFonts w:cs="David" w:hint="cs"/>
          <w:rtl/>
        </w:rPr>
      </w:pPr>
      <w:r w:rsidRPr="00EF6645">
        <w:rPr>
          <w:rFonts w:cs="David" w:hint="cs"/>
          <w:rtl/>
        </w:rPr>
        <w:tab/>
        <w:t xml:space="preserve">חבר הכנסת שי חרמש. </w:t>
      </w:r>
    </w:p>
    <w:p w14:paraId="5CE4AE2C" w14:textId="77777777" w:rsidR="00EF6645" w:rsidRPr="00EF6645" w:rsidRDefault="00EF6645" w:rsidP="00EF6645">
      <w:pPr>
        <w:bidi/>
        <w:jc w:val="both"/>
        <w:rPr>
          <w:rFonts w:cs="David" w:hint="cs"/>
          <w:rtl/>
        </w:rPr>
      </w:pPr>
    </w:p>
    <w:p w14:paraId="4BFABA8E" w14:textId="77777777" w:rsidR="00EF6645" w:rsidRPr="00EF6645" w:rsidRDefault="00EF6645" w:rsidP="00EF6645">
      <w:pPr>
        <w:bidi/>
        <w:jc w:val="both"/>
        <w:rPr>
          <w:rFonts w:cs="David" w:hint="cs"/>
          <w:u w:val="single"/>
          <w:rtl/>
        </w:rPr>
      </w:pPr>
      <w:r w:rsidRPr="00EF6645">
        <w:rPr>
          <w:rFonts w:cs="David" w:hint="cs"/>
          <w:u w:val="single"/>
          <w:rtl/>
        </w:rPr>
        <w:t>שי חרמש:</w:t>
      </w:r>
    </w:p>
    <w:p w14:paraId="6CD3BAFE" w14:textId="77777777" w:rsidR="00EF6645" w:rsidRPr="00EF6645" w:rsidRDefault="00EF6645" w:rsidP="00EF6645">
      <w:pPr>
        <w:bidi/>
        <w:jc w:val="both"/>
        <w:rPr>
          <w:rFonts w:cs="David" w:hint="cs"/>
          <w:rtl/>
        </w:rPr>
      </w:pPr>
    </w:p>
    <w:p w14:paraId="11B98136" w14:textId="77777777" w:rsidR="00EF6645" w:rsidRPr="00EF6645" w:rsidRDefault="00EF6645" w:rsidP="00EF6645">
      <w:pPr>
        <w:bidi/>
        <w:ind w:firstLine="567"/>
        <w:jc w:val="both"/>
        <w:rPr>
          <w:rFonts w:cs="David" w:hint="cs"/>
          <w:rtl/>
        </w:rPr>
      </w:pPr>
      <w:r w:rsidRPr="00EF6645">
        <w:rPr>
          <w:rFonts w:cs="David" w:hint="cs"/>
          <w:rtl/>
        </w:rPr>
        <w:t xml:space="preserve">אני שמח שאין הצבעה. אני דווקא ברוח של רובי. אני רוצה לחלוק איתכם, בשתי דקות, את מה שעברנו אתמול. אתמול היה יום האזכרה לבן גוריון וכל הממשלה ירדה לנגב. זה לא קורה כל יום. זקני הנגב טוענים שזאת פעם ראשונה שממשלת ישראל, לדורותיה, ירדה בהרכב מלא ועמדה בשורה רצופה ליד הקבר. </w:t>
      </w:r>
    </w:p>
    <w:p w14:paraId="149EAD7E" w14:textId="77777777" w:rsidR="00EF6645" w:rsidRPr="00EF6645" w:rsidRDefault="00EF6645" w:rsidP="00EF6645">
      <w:pPr>
        <w:bidi/>
        <w:ind w:firstLine="567"/>
        <w:jc w:val="both"/>
        <w:rPr>
          <w:rFonts w:cs="David" w:hint="cs"/>
          <w:rtl/>
        </w:rPr>
      </w:pPr>
    </w:p>
    <w:p w14:paraId="26726915"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0E3607D9" w14:textId="77777777" w:rsidR="00EF6645" w:rsidRPr="00EF6645" w:rsidRDefault="00EF6645" w:rsidP="00EF6645">
      <w:pPr>
        <w:bidi/>
        <w:jc w:val="both"/>
        <w:rPr>
          <w:rFonts w:cs="David" w:hint="cs"/>
          <w:rtl/>
        </w:rPr>
      </w:pPr>
    </w:p>
    <w:p w14:paraId="49D7D2AB" w14:textId="77777777" w:rsidR="00EF6645" w:rsidRPr="00EF6645" w:rsidRDefault="00EF6645" w:rsidP="00EF6645">
      <w:pPr>
        <w:bidi/>
        <w:ind w:firstLine="567"/>
        <w:jc w:val="both"/>
        <w:rPr>
          <w:rFonts w:cs="David" w:hint="cs"/>
          <w:rtl/>
        </w:rPr>
      </w:pPr>
      <w:r w:rsidRPr="00EF6645">
        <w:rPr>
          <w:rFonts w:cs="David" w:hint="cs"/>
          <w:rtl/>
        </w:rPr>
        <w:t>טוב, תלמידי ז'בוטינסקי הגיעו.</w:t>
      </w:r>
    </w:p>
    <w:p w14:paraId="77B9C4DB" w14:textId="77777777" w:rsidR="00EF6645" w:rsidRPr="00EF6645" w:rsidRDefault="00EF6645" w:rsidP="00EF6645">
      <w:pPr>
        <w:bidi/>
        <w:jc w:val="both"/>
        <w:rPr>
          <w:rFonts w:cs="David" w:hint="cs"/>
          <w:rtl/>
        </w:rPr>
      </w:pPr>
    </w:p>
    <w:p w14:paraId="2CC2047D"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2A32FDDD" w14:textId="77777777" w:rsidR="00EF6645" w:rsidRPr="00EF6645" w:rsidRDefault="00EF6645" w:rsidP="00EF6645">
      <w:pPr>
        <w:bidi/>
        <w:jc w:val="both"/>
        <w:rPr>
          <w:rFonts w:cs="David" w:hint="cs"/>
          <w:rtl/>
        </w:rPr>
      </w:pPr>
    </w:p>
    <w:p w14:paraId="0141C195" w14:textId="77777777" w:rsidR="00EF6645" w:rsidRPr="00EF6645" w:rsidRDefault="00EF6645" w:rsidP="00EF6645">
      <w:pPr>
        <w:bidi/>
        <w:jc w:val="both"/>
        <w:rPr>
          <w:rFonts w:cs="David" w:hint="cs"/>
          <w:rtl/>
        </w:rPr>
      </w:pPr>
      <w:r w:rsidRPr="00EF6645">
        <w:rPr>
          <w:rFonts w:cs="David" w:hint="cs"/>
          <w:rtl/>
        </w:rPr>
        <w:tab/>
        <w:t xml:space="preserve">אני ייצגתי את הממשלה פה. </w:t>
      </w:r>
    </w:p>
    <w:p w14:paraId="52AC30BE" w14:textId="77777777" w:rsidR="00EF6645" w:rsidRPr="00EF6645" w:rsidRDefault="00EF6645" w:rsidP="00EF6645">
      <w:pPr>
        <w:bidi/>
        <w:jc w:val="both"/>
        <w:rPr>
          <w:rFonts w:cs="David" w:hint="cs"/>
          <w:rtl/>
        </w:rPr>
      </w:pPr>
      <w:r w:rsidRPr="00EF6645">
        <w:rPr>
          <w:rFonts w:cs="David"/>
          <w:rtl/>
        </w:rPr>
        <w:br w:type="page"/>
      </w:r>
    </w:p>
    <w:p w14:paraId="32D6CB08" w14:textId="77777777" w:rsidR="00EF6645" w:rsidRPr="00EF6645" w:rsidRDefault="00EF6645" w:rsidP="00EF6645">
      <w:pPr>
        <w:bidi/>
        <w:jc w:val="both"/>
        <w:rPr>
          <w:rFonts w:cs="David" w:hint="cs"/>
          <w:u w:val="single"/>
          <w:rtl/>
        </w:rPr>
      </w:pPr>
      <w:r w:rsidRPr="00EF6645">
        <w:rPr>
          <w:rFonts w:cs="David" w:hint="cs"/>
          <w:u w:val="single"/>
          <w:rtl/>
        </w:rPr>
        <w:t>שי חרמש:</w:t>
      </w:r>
    </w:p>
    <w:p w14:paraId="7537C752" w14:textId="77777777" w:rsidR="00EF6645" w:rsidRPr="00EF6645" w:rsidRDefault="00EF6645" w:rsidP="00EF6645">
      <w:pPr>
        <w:bidi/>
        <w:jc w:val="both"/>
        <w:rPr>
          <w:rFonts w:cs="David" w:hint="cs"/>
          <w:rtl/>
        </w:rPr>
      </w:pPr>
    </w:p>
    <w:p w14:paraId="77E697B0" w14:textId="77777777" w:rsidR="00EF6645" w:rsidRPr="00EF6645" w:rsidRDefault="00EF6645" w:rsidP="00EF6645">
      <w:pPr>
        <w:bidi/>
        <w:ind w:firstLine="567"/>
        <w:jc w:val="both"/>
        <w:rPr>
          <w:rFonts w:cs="David" w:hint="cs"/>
          <w:rtl/>
        </w:rPr>
      </w:pPr>
      <w:r w:rsidRPr="00EF6645">
        <w:rPr>
          <w:rFonts w:cs="David" w:hint="cs"/>
          <w:rtl/>
        </w:rPr>
        <w:t xml:space="preserve">אחרי הטכס נועדה תכנית שלמה בנגב עם האזרחים, עם צעירים, עם מתיישבים, עם סטודנטים. נגמרה האזכרה, נמלטו כולם כאילו סחף אותם הצונאמי, כי היתה צריכה להיות כאן הצעת אי אמון. בסוף באירוע נשארו בניצנה 3 אנשים, ראש הממשלה, רוני בראון ואני, כי כל השאר, מפאת אימת האי אמון, נמלטו ושעטו לכיוון ירושלים. </w:t>
      </w:r>
    </w:p>
    <w:p w14:paraId="6456215D" w14:textId="77777777" w:rsidR="00EF6645" w:rsidRPr="00EF6645" w:rsidRDefault="00EF6645" w:rsidP="00EF6645">
      <w:pPr>
        <w:bidi/>
        <w:ind w:firstLine="567"/>
        <w:jc w:val="both"/>
        <w:rPr>
          <w:rFonts w:cs="David" w:hint="cs"/>
          <w:rtl/>
        </w:rPr>
      </w:pPr>
    </w:p>
    <w:p w14:paraId="574AD250"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6C73259F" w14:textId="77777777" w:rsidR="00EF6645" w:rsidRPr="00EF6645" w:rsidRDefault="00EF6645" w:rsidP="00EF6645">
      <w:pPr>
        <w:bidi/>
        <w:ind w:firstLine="567"/>
        <w:jc w:val="both"/>
        <w:rPr>
          <w:rFonts w:cs="David" w:hint="cs"/>
          <w:rtl/>
        </w:rPr>
      </w:pPr>
    </w:p>
    <w:p w14:paraId="18772772" w14:textId="77777777" w:rsidR="00EF6645" w:rsidRPr="00EF6645" w:rsidRDefault="00EF6645" w:rsidP="00EF6645">
      <w:pPr>
        <w:bidi/>
        <w:ind w:firstLine="567"/>
        <w:jc w:val="both"/>
        <w:rPr>
          <w:rFonts w:cs="David" w:hint="cs"/>
          <w:rtl/>
        </w:rPr>
      </w:pPr>
      <w:r w:rsidRPr="00EF6645">
        <w:rPr>
          <w:rFonts w:cs="David" w:hint="cs"/>
          <w:rtl/>
        </w:rPr>
        <w:t>אתם לא פחדתם שהממשלה תיפול.</w:t>
      </w:r>
    </w:p>
    <w:p w14:paraId="2E30FC6F" w14:textId="77777777" w:rsidR="00EF6645" w:rsidRPr="00EF6645" w:rsidRDefault="00EF6645" w:rsidP="00EF6645">
      <w:pPr>
        <w:bidi/>
        <w:jc w:val="both"/>
        <w:rPr>
          <w:rFonts w:cs="David" w:hint="cs"/>
          <w:rtl/>
        </w:rPr>
      </w:pPr>
    </w:p>
    <w:p w14:paraId="2850F4C2" w14:textId="77777777" w:rsidR="00EF6645" w:rsidRPr="00EF6645" w:rsidRDefault="00EF6645" w:rsidP="00EF6645">
      <w:pPr>
        <w:bidi/>
        <w:jc w:val="both"/>
        <w:rPr>
          <w:rFonts w:cs="David" w:hint="cs"/>
          <w:u w:val="single"/>
          <w:rtl/>
        </w:rPr>
      </w:pPr>
      <w:r w:rsidRPr="00EF6645">
        <w:rPr>
          <w:rFonts w:cs="David" w:hint="cs"/>
          <w:u w:val="single"/>
          <w:rtl/>
        </w:rPr>
        <w:t>שי חרמש:</w:t>
      </w:r>
    </w:p>
    <w:p w14:paraId="44CA866D" w14:textId="77777777" w:rsidR="00EF6645" w:rsidRPr="00EF6645" w:rsidRDefault="00EF6645" w:rsidP="00EF6645">
      <w:pPr>
        <w:bidi/>
        <w:jc w:val="both"/>
        <w:rPr>
          <w:rFonts w:cs="David" w:hint="cs"/>
          <w:u w:val="single"/>
          <w:rtl/>
        </w:rPr>
      </w:pPr>
    </w:p>
    <w:p w14:paraId="2893D62C" w14:textId="77777777" w:rsidR="00EF6645" w:rsidRPr="00EF6645" w:rsidRDefault="00EF6645" w:rsidP="00EF6645">
      <w:pPr>
        <w:bidi/>
        <w:jc w:val="both"/>
        <w:rPr>
          <w:rFonts w:cs="David" w:hint="cs"/>
          <w:rtl/>
        </w:rPr>
      </w:pPr>
      <w:r w:rsidRPr="00EF6645">
        <w:rPr>
          <w:rFonts w:cs="David" w:hint="cs"/>
          <w:rtl/>
        </w:rPr>
        <w:tab/>
        <w:t>לא, לי היה יותר חשוב הנגב. גם כששאלו אותי אם אני לא מפחד שהממשלה תיפול, אמרתי שלי יותר משנה הנגב.</w:t>
      </w:r>
    </w:p>
    <w:p w14:paraId="4A8C0FE7" w14:textId="77777777" w:rsidR="00EF6645" w:rsidRPr="00EF6645" w:rsidRDefault="00EF6645" w:rsidP="00EF6645">
      <w:pPr>
        <w:bidi/>
        <w:jc w:val="both"/>
        <w:rPr>
          <w:rFonts w:cs="David" w:hint="cs"/>
          <w:rtl/>
        </w:rPr>
      </w:pPr>
    </w:p>
    <w:p w14:paraId="7A4AFA6A"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2975AB1F" w14:textId="77777777" w:rsidR="00EF6645" w:rsidRPr="00EF6645" w:rsidRDefault="00EF6645" w:rsidP="00EF6645">
      <w:pPr>
        <w:bidi/>
        <w:jc w:val="both"/>
        <w:rPr>
          <w:rFonts w:cs="David" w:hint="cs"/>
          <w:rtl/>
        </w:rPr>
      </w:pPr>
    </w:p>
    <w:p w14:paraId="22328C6B" w14:textId="77777777" w:rsidR="00EF6645" w:rsidRPr="00EF6645" w:rsidRDefault="00EF6645" w:rsidP="00EF6645">
      <w:pPr>
        <w:bidi/>
        <w:jc w:val="both"/>
        <w:rPr>
          <w:rFonts w:cs="David" w:hint="cs"/>
          <w:rtl/>
        </w:rPr>
      </w:pPr>
      <w:r w:rsidRPr="00EF6645">
        <w:rPr>
          <w:rFonts w:cs="David" w:hint="cs"/>
          <w:rtl/>
        </w:rPr>
        <w:tab/>
        <w:t xml:space="preserve">דרך אגב, כשאתה בוכה אני בוכה. שניים שהיו איתך, שאתה בוכה הם צוחקים. </w:t>
      </w:r>
    </w:p>
    <w:p w14:paraId="0841BBA4" w14:textId="77777777" w:rsidR="00EF6645" w:rsidRPr="00EF6645" w:rsidRDefault="00EF6645" w:rsidP="00EF6645">
      <w:pPr>
        <w:bidi/>
        <w:jc w:val="both"/>
        <w:rPr>
          <w:rFonts w:cs="David" w:hint="cs"/>
          <w:rtl/>
        </w:rPr>
      </w:pPr>
    </w:p>
    <w:p w14:paraId="5CC84317"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09C2B242" w14:textId="77777777" w:rsidR="00EF6645" w:rsidRPr="00EF6645" w:rsidRDefault="00EF6645" w:rsidP="00EF6645">
      <w:pPr>
        <w:bidi/>
        <w:jc w:val="both"/>
        <w:rPr>
          <w:rFonts w:cs="David" w:hint="cs"/>
          <w:rtl/>
        </w:rPr>
      </w:pPr>
    </w:p>
    <w:p w14:paraId="0D3D4CD8" w14:textId="77777777" w:rsidR="00EF6645" w:rsidRPr="00EF6645" w:rsidRDefault="00EF6645" w:rsidP="00EF6645">
      <w:pPr>
        <w:bidi/>
        <w:ind w:firstLine="567"/>
        <w:jc w:val="both"/>
        <w:rPr>
          <w:rFonts w:cs="David" w:hint="cs"/>
          <w:rtl/>
        </w:rPr>
      </w:pPr>
      <w:r w:rsidRPr="00EF6645">
        <w:rPr>
          <w:rFonts w:cs="David" w:hint="cs"/>
          <w:rtl/>
        </w:rPr>
        <w:t xml:space="preserve">רובי, הוא חושב מי אלה שהיו איתו. </w:t>
      </w:r>
    </w:p>
    <w:p w14:paraId="03B9BD29" w14:textId="77777777" w:rsidR="00EF6645" w:rsidRPr="00EF6645" w:rsidRDefault="00EF6645" w:rsidP="00EF6645">
      <w:pPr>
        <w:bidi/>
        <w:jc w:val="both"/>
        <w:rPr>
          <w:rFonts w:cs="David" w:hint="cs"/>
          <w:rtl/>
        </w:rPr>
      </w:pPr>
    </w:p>
    <w:p w14:paraId="079A7456" w14:textId="77777777" w:rsidR="00EF6645" w:rsidRPr="00EF6645" w:rsidRDefault="00EF6645" w:rsidP="00EF6645">
      <w:pPr>
        <w:bidi/>
        <w:jc w:val="both"/>
        <w:rPr>
          <w:rFonts w:cs="David" w:hint="cs"/>
          <w:u w:val="single"/>
          <w:rtl/>
        </w:rPr>
      </w:pPr>
      <w:r w:rsidRPr="00EF6645">
        <w:rPr>
          <w:rFonts w:cs="David" w:hint="cs"/>
          <w:u w:val="single"/>
          <w:rtl/>
        </w:rPr>
        <w:t>שי חרמש:</w:t>
      </w:r>
    </w:p>
    <w:p w14:paraId="4B6DC1B0" w14:textId="77777777" w:rsidR="00EF6645" w:rsidRPr="00EF6645" w:rsidRDefault="00EF6645" w:rsidP="00EF6645">
      <w:pPr>
        <w:bidi/>
        <w:jc w:val="both"/>
        <w:rPr>
          <w:rFonts w:cs="David" w:hint="cs"/>
          <w:rtl/>
        </w:rPr>
      </w:pPr>
    </w:p>
    <w:p w14:paraId="4CAC4A7D" w14:textId="77777777" w:rsidR="00EF6645" w:rsidRPr="00EF6645" w:rsidRDefault="00EF6645" w:rsidP="00EF6645">
      <w:pPr>
        <w:bidi/>
        <w:ind w:firstLine="567"/>
        <w:jc w:val="both"/>
        <w:rPr>
          <w:rFonts w:cs="David" w:hint="cs"/>
          <w:rtl/>
        </w:rPr>
      </w:pPr>
      <w:r w:rsidRPr="00EF6645">
        <w:rPr>
          <w:rFonts w:cs="David" w:hint="cs"/>
          <w:rtl/>
        </w:rPr>
        <w:t xml:space="preserve">ישנם אירועים ממלכתיים, ואתמול זאת רק דוגמא. צריך טיפה רגישות של האופוזיציה. אני לא בעד חקיקה. עורך דין פעם לימד אותי שאם יש לך דירה, עדיף דייר טוב בלי חוזה מאשר חוזה עם דייר רע. מזה למדתי. בלי חוקים להגיע להבנות והסכמות. האירוע של אתמול, לדוגמא - - -  </w:t>
      </w:r>
    </w:p>
    <w:p w14:paraId="08B2772E" w14:textId="77777777" w:rsidR="00EF6645" w:rsidRPr="00EF6645" w:rsidRDefault="00EF6645" w:rsidP="00EF6645">
      <w:pPr>
        <w:bidi/>
        <w:jc w:val="both"/>
        <w:rPr>
          <w:rFonts w:cs="David" w:hint="cs"/>
          <w:rtl/>
        </w:rPr>
      </w:pPr>
    </w:p>
    <w:p w14:paraId="4192C40D"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3678043C" w14:textId="77777777" w:rsidR="00EF6645" w:rsidRPr="00EF6645" w:rsidRDefault="00EF6645" w:rsidP="00EF6645">
      <w:pPr>
        <w:bidi/>
        <w:jc w:val="both"/>
        <w:rPr>
          <w:rFonts w:cs="David" w:hint="cs"/>
          <w:rtl/>
        </w:rPr>
      </w:pPr>
    </w:p>
    <w:p w14:paraId="35473FA6" w14:textId="77777777" w:rsidR="00EF6645" w:rsidRPr="00EF6645" w:rsidRDefault="00EF6645" w:rsidP="00EF6645">
      <w:pPr>
        <w:bidi/>
        <w:jc w:val="both"/>
        <w:rPr>
          <w:rFonts w:cs="David" w:hint="cs"/>
          <w:rtl/>
        </w:rPr>
      </w:pPr>
      <w:r w:rsidRPr="00EF6645">
        <w:rPr>
          <w:rFonts w:cs="David" w:hint="cs"/>
          <w:rtl/>
        </w:rPr>
        <w:tab/>
        <w:t xml:space="preserve">אני בטוח שאם הממשלה היתה מבקשת אנחנו היינו נענים. אורי אריאל היה נענה, אני בטוח. אבל זה צריך להיות נתון לשיקול דעתי. </w:t>
      </w:r>
    </w:p>
    <w:p w14:paraId="09619295" w14:textId="77777777" w:rsidR="00EF6645" w:rsidRPr="00EF6645" w:rsidRDefault="00EF6645" w:rsidP="00EF6645">
      <w:pPr>
        <w:bidi/>
        <w:jc w:val="both"/>
        <w:rPr>
          <w:rFonts w:cs="David" w:hint="cs"/>
          <w:rtl/>
        </w:rPr>
      </w:pPr>
    </w:p>
    <w:p w14:paraId="7F411858" w14:textId="77777777" w:rsidR="00EF6645" w:rsidRPr="00EF6645" w:rsidRDefault="00EF6645" w:rsidP="00EF6645">
      <w:pPr>
        <w:bidi/>
        <w:jc w:val="both"/>
        <w:rPr>
          <w:rFonts w:cs="David" w:hint="cs"/>
          <w:u w:val="single"/>
          <w:rtl/>
        </w:rPr>
      </w:pPr>
      <w:r w:rsidRPr="00EF6645">
        <w:rPr>
          <w:rFonts w:cs="David" w:hint="cs"/>
          <w:u w:val="single"/>
          <w:rtl/>
        </w:rPr>
        <w:t>אורי אריאל:</w:t>
      </w:r>
    </w:p>
    <w:p w14:paraId="7F4FED56" w14:textId="77777777" w:rsidR="00EF6645" w:rsidRPr="00EF6645" w:rsidRDefault="00EF6645" w:rsidP="00EF6645">
      <w:pPr>
        <w:bidi/>
        <w:jc w:val="both"/>
        <w:rPr>
          <w:rFonts w:cs="David" w:hint="cs"/>
          <w:u w:val="single"/>
          <w:rtl/>
        </w:rPr>
      </w:pPr>
    </w:p>
    <w:p w14:paraId="385108BC" w14:textId="77777777" w:rsidR="00EF6645" w:rsidRPr="00EF6645" w:rsidRDefault="00EF6645" w:rsidP="00EF6645">
      <w:pPr>
        <w:bidi/>
        <w:jc w:val="both"/>
        <w:rPr>
          <w:rFonts w:cs="David" w:hint="cs"/>
          <w:rtl/>
        </w:rPr>
      </w:pPr>
      <w:r w:rsidRPr="00EF6645">
        <w:rPr>
          <w:rFonts w:cs="David" w:hint="cs"/>
          <w:rtl/>
        </w:rPr>
        <w:tab/>
        <w:t xml:space="preserve">היות ושמעתי מחבר כנסת שי חרמש שהנגב יותר חשוב לו מהממשלה, נדאג לעזור לו. אני עדיין חושב על המשפט המורכב שלך עם מי הוא היה ועם מי הוא היה רוצה להיות. </w:t>
      </w:r>
    </w:p>
    <w:p w14:paraId="17C8DDF4" w14:textId="77777777" w:rsidR="00EF6645" w:rsidRPr="00EF6645" w:rsidRDefault="00EF6645" w:rsidP="00EF6645">
      <w:pPr>
        <w:bidi/>
        <w:jc w:val="both"/>
        <w:rPr>
          <w:rFonts w:cs="David" w:hint="cs"/>
          <w:rtl/>
        </w:rPr>
      </w:pPr>
    </w:p>
    <w:p w14:paraId="0FF7A253"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2A1B04F9" w14:textId="77777777" w:rsidR="00EF6645" w:rsidRPr="00EF6645" w:rsidRDefault="00EF6645" w:rsidP="00EF6645">
      <w:pPr>
        <w:bidi/>
        <w:jc w:val="both"/>
        <w:rPr>
          <w:rFonts w:cs="David" w:hint="cs"/>
          <w:rtl/>
        </w:rPr>
      </w:pPr>
    </w:p>
    <w:p w14:paraId="699A8E7C" w14:textId="77777777" w:rsidR="00EF6645" w:rsidRPr="00EF6645" w:rsidRDefault="00EF6645" w:rsidP="00EF6645">
      <w:pPr>
        <w:bidi/>
        <w:jc w:val="both"/>
        <w:rPr>
          <w:rFonts w:cs="David" w:hint="cs"/>
          <w:rtl/>
        </w:rPr>
      </w:pPr>
      <w:r w:rsidRPr="00EF6645">
        <w:rPr>
          <w:rFonts w:cs="David" w:hint="cs"/>
          <w:rtl/>
        </w:rPr>
        <w:tab/>
        <w:t xml:space="preserve">חברת הכנסת עמירה דותן. </w:t>
      </w:r>
    </w:p>
    <w:p w14:paraId="69591691" w14:textId="77777777" w:rsidR="00EF6645" w:rsidRPr="00EF6645" w:rsidRDefault="00EF6645" w:rsidP="00EF6645">
      <w:pPr>
        <w:bidi/>
        <w:jc w:val="both"/>
        <w:rPr>
          <w:rFonts w:cs="David" w:hint="cs"/>
          <w:rtl/>
        </w:rPr>
      </w:pPr>
    </w:p>
    <w:p w14:paraId="19C3AB9E" w14:textId="77777777" w:rsidR="00EF6645" w:rsidRPr="00EF6645" w:rsidRDefault="00EF6645" w:rsidP="00EF6645">
      <w:pPr>
        <w:bidi/>
        <w:jc w:val="both"/>
        <w:rPr>
          <w:rFonts w:cs="David" w:hint="cs"/>
          <w:u w:val="single"/>
          <w:rtl/>
        </w:rPr>
      </w:pPr>
      <w:r w:rsidRPr="00EF6645">
        <w:rPr>
          <w:rFonts w:cs="David" w:hint="cs"/>
          <w:u w:val="single"/>
          <w:rtl/>
        </w:rPr>
        <w:t>עמירה דותן:</w:t>
      </w:r>
    </w:p>
    <w:p w14:paraId="029B984E" w14:textId="77777777" w:rsidR="00EF6645" w:rsidRPr="00EF6645" w:rsidRDefault="00EF6645" w:rsidP="00EF6645">
      <w:pPr>
        <w:bidi/>
        <w:jc w:val="both"/>
        <w:rPr>
          <w:rFonts w:cs="David" w:hint="cs"/>
          <w:rtl/>
        </w:rPr>
      </w:pPr>
    </w:p>
    <w:p w14:paraId="262E9BE3" w14:textId="77777777" w:rsidR="00EF6645" w:rsidRPr="00EF6645" w:rsidRDefault="00EF6645" w:rsidP="00EF6645">
      <w:pPr>
        <w:bidi/>
        <w:ind w:firstLine="567"/>
        <w:jc w:val="both"/>
        <w:rPr>
          <w:rFonts w:cs="David" w:hint="cs"/>
          <w:rtl/>
        </w:rPr>
      </w:pPr>
      <w:r w:rsidRPr="00EF6645">
        <w:rPr>
          <w:rFonts w:cs="David" w:hint="cs"/>
          <w:rtl/>
        </w:rPr>
        <w:t>חברת הכנסת אברהם, תודה רבה. חבל לי שאני לא חברה קבועה בוועדה הזאת כי היא נראית לי ועדה מרתקת. בהתחלה לא כל כך, אבל עכשיו, לאחר שאני כבר כמה חודשים פה, זה נראה לי מרתק.</w:t>
      </w:r>
    </w:p>
    <w:p w14:paraId="651F2C1B" w14:textId="77777777" w:rsidR="00EF6645" w:rsidRPr="00EF6645" w:rsidRDefault="00EF6645" w:rsidP="00EF6645">
      <w:pPr>
        <w:bidi/>
        <w:ind w:firstLine="567"/>
        <w:jc w:val="both"/>
        <w:rPr>
          <w:rFonts w:cs="David" w:hint="cs"/>
          <w:rtl/>
        </w:rPr>
      </w:pPr>
    </w:p>
    <w:p w14:paraId="77EBF414" w14:textId="77777777" w:rsidR="00EF6645" w:rsidRPr="00EF6645" w:rsidRDefault="00EF6645" w:rsidP="00EF6645">
      <w:pPr>
        <w:bidi/>
        <w:ind w:firstLine="567"/>
        <w:jc w:val="both"/>
        <w:rPr>
          <w:rFonts w:cs="David" w:hint="cs"/>
          <w:rtl/>
        </w:rPr>
      </w:pPr>
      <w:r w:rsidRPr="00EF6645">
        <w:rPr>
          <w:rFonts w:cs="David" w:hint="cs"/>
          <w:rtl/>
        </w:rPr>
        <w:t xml:space="preserve">אני גם מאוד מודה לך על הפתיח שבו אמרת שאת רוצה לדון בכל הנושא הזה. אני רוצה לנצל את ההזדמנות שאני כאן כדי לומר שבמשוואה בין משחק פרלמנטרי פוליטי, שהוא נכון, לבין ניצול, אני עוד לא מבינה איך זה הולך. אני מוכרחה לומר לכם שזה מאוד מפריע לי, כאזרחית שזה מקרוב הגיעה לבית הזה, חוסר השקיפות שגורם גם לאיזשהו תפקוד לא נאות של כל מיני דילים ותן לי ותן לך. </w:t>
      </w:r>
    </w:p>
    <w:p w14:paraId="31FF8F2A" w14:textId="77777777" w:rsidR="00EF6645" w:rsidRPr="00EF6645" w:rsidRDefault="00EF6645" w:rsidP="00EF6645">
      <w:pPr>
        <w:bidi/>
        <w:jc w:val="both"/>
        <w:rPr>
          <w:rFonts w:cs="David" w:hint="cs"/>
          <w:rtl/>
        </w:rPr>
      </w:pPr>
    </w:p>
    <w:p w14:paraId="34240750" w14:textId="77777777" w:rsidR="00EF6645" w:rsidRPr="00EF6645" w:rsidRDefault="00EF6645" w:rsidP="00EF6645">
      <w:pPr>
        <w:bidi/>
        <w:jc w:val="both"/>
        <w:rPr>
          <w:rFonts w:cs="David" w:hint="cs"/>
          <w:u w:val="single"/>
          <w:rtl/>
        </w:rPr>
      </w:pPr>
      <w:r w:rsidRPr="00EF6645">
        <w:rPr>
          <w:rFonts w:cs="David" w:hint="cs"/>
          <w:u w:val="single"/>
          <w:rtl/>
        </w:rPr>
        <w:t>קריאה:</w:t>
      </w:r>
    </w:p>
    <w:p w14:paraId="653965B9" w14:textId="77777777" w:rsidR="00EF6645" w:rsidRPr="00EF6645" w:rsidRDefault="00EF6645" w:rsidP="00EF6645">
      <w:pPr>
        <w:bidi/>
        <w:jc w:val="both"/>
        <w:rPr>
          <w:rFonts w:cs="David" w:hint="cs"/>
          <w:u w:val="single"/>
          <w:rtl/>
        </w:rPr>
      </w:pPr>
    </w:p>
    <w:p w14:paraId="660045FE" w14:textId="77777777" w:rsidR="00EF6645" w:rsidRPr="00EF6645" w:rsidRDefault="00EF6645" w:rsidP="00EF6645">
      <w:pPr>
        <w:bidi/>
        <w:jc w:val="both"/>
        <w:rPr>
          <w:rFonts w:cs="David" w:hint="cs"/>
          <w:rtl/>
        </w:rPr>
      </w:pPr>
      <w:r w:rsidRPr="00EF6645">
        <w:rPr>
          <w:rFonts w:cs="David" w:hint="cs"/>
          <w:rtl/>
        </w:rPr>
        <w:tab/>
        <w:t>על מה את מדברת?</w:t>
      </w:r>
    </w:p>
    <w:p w14:paraId="338A0EAB" w14:textId="77777777" w:rsidR="00EF6645" w:rsidRPr="00EF6645" w:rsidRDefault="00EF6645" w:rsidP="00EF6645">
      <w:pPr>
        <w:bidi/>
        <w:jc w:val="both"/>
        <w:rPr>
          <w:rFonts w:cs="David" w:hint="cs"/>
          <w:rtl/>
        </w:rPr>
      </w:pPr>
    </w:p>
    <w:p w14:paraId="52619774" w14:textId="77777777" w:rsidR="00EF6645" w:rsidRPr="00EF6645" w:rsidRDefault="00EF6645" w:rsidP="00EF6645">
      <w:pPr>
        <w:bidi/>
        <w:jc w:val="both"/>
        <w:rPr>
          <w:rFonts w:cs="David" w:hint="cs"/>
          <w:u w:val="single"/>
          <w:rtl/>
        </w:rPr>
      </w:pPr>
      <w:r w:rsidRPr="00EF6645">
        <w:rPr>
          <w:rFonts w:cs="David" w:hint="cs"/>
          <w:u w:val="single"/>
          <w:rtl/>
        </w:rPr>
        <w:t>עמירה דותן:</w:t>
      </w:r>
    </w:p>
    <w:p w14:paraId="04FC151C" w14:textId="77777777" w:rsidR="00EF6645" w:rsidRPr="00EF6645" w:rsidRDefault="00EF6645" w:rsidP="00EF6645">
      <w:pPr>
        <w:bidi/>
        <w:jc w:val="both"/>
        <w:rPr>
          <w:rFonts w:cs="David" w:hint="cs"/>
          <w:u w:val="single"/>
          <w:rtl/>
        </w:rPr>
      </w:pPr>
    </w:p>
    <w:p w14:paraId="55C29016" w14:textId="77777777" w:rsidR="00EF6645" w:rsidRPr="00EF6645" w:rsidRDefault="00EF6645" w:rsidP="00EF6645">
      <w:pPr>
        <w:bidi/>
        <w:ind w:firstLine="567"/>
        <w:jc w:val="both"/>
        <w:rPr>
          <w:rFonts w:cs="David" w:hint="cs"/>
          <w:rtl/>
        </w:rPr>
      </w:pPr>
      <w:r w:rsidRPr="00EF6645">
        <w:rPr>
          <w:rFonts w:cs="David" w:hint="cs"/>
          <w:rtl/>
        </w:rPr>
        <w:t xml:space="preserve">משהו שלמדתי בחודשים האחרונים. אני אומרת שוב, אני אדם מאוד פתוח ואני חושבת שהמשחק הפוליטי מרתק, הפרלמנטארי עוד יותר מרתק, אבל אני גם מאוד בעד שקיפות. כל אותם דברים או נקודות שבתקנון לא מוסדרים. הם צריכים להיות מוסדרים שיאפשרו כמה שיותר שקיפות והבנה מהם כללי המשחק ומהם חוקי המשחק. הם יאפשרו לכולנו לעבוד קצת יותר נקי וקצת יותר יפה ולהיראות יותר טוב כלפי אזרחים שבחרו בנו לשבת כאן. </w:t>
      </w:r>
    </w:p>
    <w:p w14:paraId="241E8FAF" w14:textId="77777777" w:rsidR="00EF6645" w:rsidRPr="00EF6645" w:rsidRDefault="00EF6645" w:rsidP="00EF6645">
      <w:pPr>
        <w:bidi/>
        <w:jc w:val="both"/>
        <w:rPr>
          <w:rFonts w:cs="David" w:hint="cs"/>
          <w:rtl/>
        </w:rPr>
      </w:pPr>
    </w:p>
    <w:p w14:paraId="437AF16F" w14:textId="77777777" w:rsidR="00EF6645" w:rsidRPr="00EF6645" w:rsidRDefault="00EF6645" w:rsidP="00EF6645">
      <w:pPr>
        <w:bidi/>
        <w:ind w:firstLine="567"/>
        <w:jc w:val="both"/>
        <w:rPr>
          <w:rFonts w:cs="David" w:hint="cs"/>
          <w:rtl/>
        </w:rPr>
      </w:pPr>
      <w:r w:rsidRPr="00EF6645">
        <w:rPr>
          <w:rFonts w:cs="David" w:hint="cs"/>
          <w:rtl/>
        </w:rPr>
        <w:t xml:space="preserve">זאת ההזדמנות שלי לומר את המשפט הזה ואני מוכרחה לקחת חלק בדיונים כדי לעשות את זה קצת יותר טוב, אני מאוד אשמח לעשות זאת כאן. הדוגמה שהשר אדרי שם על השולחן היא אחת הדוגמאות. כששמעתי על זה ממנו או קראתי בעיתונים חשבתי שזה דבר מאוד טריוויאלי. דב חנין העלה הערה מאוד יפה. לא חשבתי על זה בצורה הזאת. אני חושבת שההערה שלו מאוד נכונה ואי אפשר לזלזל בהערה שלו. יחד עם זאת, חלק מהדיון זה לראות איך שני הדברים יכולים לחיות ביחד כי אני חושבת שהם כן יכולים לחיות ביחד. אני בהחלט בעד נימוס, ונימוס שלא יהיה כאילו אלא נימוס אמיתי שיאפשר לנו, את מה שאמרתי בהתחלה, נוסחה יותר ברורה של עבודה פרלמנטארית פוליטית נכונה, ומצד שני, כמה שפחות דילים וכמה שפחות כאילו כאלה. ואם זה ללא הצבעה ויהיה לזה המשך דיון, אני אשמח להשתתף. </w:t>
      </w:r>
    </w:p>
    <w:p w14:paraId="5E8D0664" w14:textId="77777777" w:rsidR="00EF6645" w:rsidRPr="00EF6645" w:rsidRDefault="00EF6645" w:rsidP="00EF6645">
      <w:pPr>
        <w:bidi/>
        <w:jc w:val="both"/>
        <w:rPr>
          <w:rFonts w:cs="David" w:hint="cs"/>
          <w:rtl/>
        </w:rPr>
      </w:pPr>
    </w:p>
    <w:p w14:paraId="633B06B6"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6A7D72E5" w14:textId="77777777" w:rsidR="00EF6645" w:rsidRPr="00EF6645" w:rsidRDefault="00EF6645" w:rsidP="00EF6645">
      <w:pPr>
        <w:bidi/>
        <w:jc w:val="both"/>
        <w:rPr>
          <w:rFonts w:cs="David" w:hint="cs"/>
          <w:rtl/>
        </w:rPr>
      </w:pPr>
    </w:p>
    <w:p w14:paraId="69ADA1EA" w14:textId="77777777" w:rsidR="00EF6645" w:rsidRPr="00EF6645" w:rsidRDefault="00EF6645" w:rsidP="00EF6645">
      <w:pPr>
        <w:bidi/>
        <w:jc w:val="both"/>
        <w:rPr>
          <w:rFonts w:cs="David" w:hint="cs"/>
          <w:rtl/>
        </w:rPr>
      </w:pPr>
      <w:r w:rsidRPr="00EF6645">
        <w:rPr>
          <w:rFonts w:cs="David" w:hint="cs"/>
          <w:rtl/>
        </w:rPr>
        <w:tab/>
        <w:t xml:space="preserve">יהיה לזה המשך דיון. </w:t>
      </w:r>
    </w:p>
    <w:p w14:paraId="45298F56" w14:textId="77777777" w:rsidR="00EF6645" w:rsidRPr="00EF6645" w:rsidRDefault="00EF6645" w:rsidP="00EF6645">
      <w:pPr>
        <w:bidi/>
        <w:jc w:val="both"/>
        <w:rPr>
          <w:rFonts w:cs="David" w:hint="cs"/>
          <w:rtl/>
        </w:rPr>
      </w:pPr>
    </w:p>
    <w:p w14:paraId="666C9D59"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6FDD47A1" w14:textId="77777777" w:rsidR="00EF6645" w:rsidRPr="00EF6645" w:rsidRDefault="00EF6645" w:rsidP="00EF6645">
      <w:pPr>
        <w:bidi/>
        <w:jc w:val="both"/>
        <w:rPr>
          <w:rFonts w:cs="David" w:hint="cs"/>
          <w:rtl/>
        </w:rPr>
      </w:pPr>
    </w:p>
    <w:p w14:paraId="1711E5B3" w14:textId="77777777" w:rsidR="00EF6645" w:rsidRPr="00EF6645" w:rsidRDefault="00EF6645" w:rsidP="00EF6645">
      <w:pPr>
        <w:bidi/>
        <w:ind w:firstLine="567"/>
        <w:jc w:val="both"/>
        <w:rPr>
          <w:rFonts w:cs="David" w:hint="cs"/>
          <w:rtl/>
        </w:rPr>
      </w:pPr>
      <w:r w:rsidRPr="00EF6645">
        <w:rPr>
          <w:rFonts w:cs="David" w:hint="cs"/>
          <w:rtl/>
        </w:rPr>
        <w:t xml:space="preserve">השר אדרי, אני רוצה לברך אותך על שהתמנית ליו"ר ועדת השרים לענייני חקיקה. </w:t>
      </w:r>
    </w:p>
    <w:p w14:paraId="24A5C165" w14:textId="77777777" w:rsidR="00EF6645" w:rsidRPr="00EF6645" w:rsidRDefault="00EF6645" w:rsidP="00EF6645">
      <w:pPr>
        <w:bidi/>
        <w:jc w:val="both"/>
        <w:rPr>
          <w:rFonts w:cs="David" w:hint="cs"/>
          <w:rtl/>
        </w:rPr>
      </w:pPr>
    </w:p>
    <w:p w14:paraId="05F91078"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3EF977BA" w14:textId="77777777" w:rsidR="00EF6645" w:rsidRPr="00EF6645" w:rsidRDefault="00EF6645" w:rsidP="00EF6645">
      <w:pPr>
        <w:bidi/>
        <w:jc w:val="both"/>
        <w:rPr>
          <w:rFonts w:cs="David" w:hint="cs"/>
          <w:rtl/>
        </w:rPr>
      </w:pPr>
    </w:p>
    <w:p w14:paraId="0372F3E4" w14:textId="77777777" w:rsidR="00EF6645" w:rsidRPr="00EF6645" w:rsidRDefault="00EF6645" w:rsidP="00EF6645">
      <w:pPr>
        <w:bidi/>
        <w:jc w:val="both"/>
        <w:rPr>
          <w:rFonts w:cs="David" w:hint="cs"/>
          <w:rtl/>
        </w:rPr>
      </w:pPr>
      <w:r w:rsidRPr="00EF6645">
        <w:rPr>
          <w:rFonts w:cs="David" w:hint="cs"/>
          <w:rtl/>
        </w:rPr>
        <w:tab/>
        <w:t xml:space="preserve">הרב גפני, זה חד פעמי. כנראה שממנים שר משפטים השבוע כך שהוא יהיה גם יושב ראש ועדת השרים לענייני חקיקה. בכל מקרה, הברכות מתקבלות. </w:t>
      </w:r>
    </w:p>
    <w:p w14:paraId="6C0312B8" w14:textId="77777777" w:rsidR="00EF6645" w:rsidRPr="00EF6645" w:rsidRDefault="00EF6645" w:rsidP="00EF6645">
      <w:pPr>
        <w:bidi/>
        <w:jc w:val="both"/>
        <w:rPr>
          <w:rFonts w:cs="David" w:hint="cs"/>
          <w:rtl/>
        </w:rPr>
      </w:pPr>
    </w:p>
    <w:p w14:paraId="4CF21315"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7DD2D861" w14:textId="77777777" w:rsidR="00EF6645" w:rsidRPr="00EF6645" w:rsidRDefault="00EF6645" w:rsidP="00EF6645">
      <w:pPr>
        <w:bidi/>
        <w:jc w:val="both"/>
        <w:rPr>
          <w:rFonts w:cs="David" w:hint="cs"/>
          <w:rtl/>
        </w:rPr>
      </w:pPr>
    </w:p>
    <w:p w14:paraId="1CC3F395" w14:textId="77777777" w:rsidR="00EF6645" w:rsidRPr="00EF6645" w:rsidRDefault="00EF6645" w:rsidP="00EF6645">
      <w:pPr>
        <w:bidi/>
        <w:ind w:firstLine="567"/>
        <w:jc w:val="both"/>
        <w:rPr>
          <w:rFonts w:cs="David" w:hint="cs"/>
          <w:rtl/>
        </w:rPr>
      </w:pPr>
      <w:r w:rsidRPr="00EF6645">
        <w:rPr>
          <w:rFonts w:cs="David" w:hint="cs"/>
          <w:rtl/>
        </w:rPr>
        <w:t>ראש הממשלה אמר שהוא ממנה שר משפטים?</w:t>
      </w:r>
    </w:p>
    <w:p w14:paraId="246455CD" w14:textId="77777777" w:rsidR="00EF6645" w:rsidRPr="00EF6645" w:rsidRDefault="00EF6645" w:rsidP="00EF6645">
      <w:pPr>
        <w:bidi/>
        <w:jc w:val="both"/>
        <w:rPr>
          <w:rFonts w:cs="David" w:hint="cs"/>
          <w:rtl/>
        </w:rPr>
      </w:pPr>
    </w:p>
    <w:p w14:paraId="383C5591"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7DAB6913" w14:textId="77777777" w:rsidR="00EF6645" w:rsidRPr="00EF6645" w:rsidRDefault="00EF6645" w:rsidP="00EF6645">
      <w:pPr>
        <w:bidi/>
        <w:jc w:val="both"/>
        <w:rPr>
          <w:rFonts w:cs="David" w:hint="cs"/>
          <w:rtl/>
        </w:rPr>
      </w:pPr>
    </w:p>
    <w:p w14:paraId="33EAF018" w14:textId="77777777" w:rsidR="00EF6645" w:rsidRPr="00EF6645" w:rsidRDefault="00EF6645" w:rsidP="00EF6645">
      <w:pPr>
        <w:bidi/>
        <w:jc w:val="both"/>
        <w:rPr>
          <w:rFonts w:cs="David" w:hint="cs"/>
          <w:rtl/>
        </w:rPr>
      </w:pPr>
      <w:r w:rsidRPr="00EF6645">
        <w:rPr>
          <w:rFonts w:cs="David" w:hint="cs"/>
          <w:rtl/>
        </w:rPr>
        <w:tab/>
        <w:t xml:space="preserve">לענייננו, חבר הכנסת גפני. </w:t>
      </w:r>
    </w:p>
    <w:p w14:paraId="57099BAA" w14:textId="77777777" w:rsidR="00EF6645" w:rsidRPr="00EF6645" w:rsidRDefault="00EF6645" w:rsidP="00EF6645">
      <w:pPr>
        <w:bidi/>
        <w:jc w:val="both"/>
        <w:rPr>
          <w:rFonts w:cs="David" w:hint="cs"/>
          <w:rtl/>
        </w:rPr>
      </w:pPr>
    </w:p>
    <w:p w14:paraId="26A5A585"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3BCBB436" w14:textId="77777777" w:rsidR="00EF6645" w:rsidRPr="00EF6645" w:rsidRDefault="00EF6645" w:rsidP="00EF6645">
      <w:pPr>
        <w:bidi/>
        <w:jc w:val="both"/>
        <w:rPr>
          <w:rFonts w:cs="David" w:hint="cs"/>
          <w:rtl/>
        </w:rPr>
      </w:pPr>
    </w:p>
    <w:p w14:paraId="10CD4DBE" w14:textId="77777777" w:rsidR="00EF6645" w:rsidRPr="00EF6645" w:rsidRDefault="00EF6645" w:rsidP="00EF6645">
      <w:pPr>
        <w:bidi/>
        <w:ind w:firstLine="567"/>
        <w:jc w:val="both"/>
        <w:rPr>
          <w:rFonts w:cs="David" w:hint="cs"/>
          <w:rtl/>
        </w:rPr>
      </w:pPr>
      <w:r w:rsidRPr="00EF6645">
        <w:rPr>
          <w:rFonts w:cs="David" w:hint="cs"/>
          <w:rtl/>
        </w:rPr>
        <w:t xml:space="preserve">האמת היא שכששמעתי שההצעה הזאת עולה לדיון, השר אדרי, קצת התפלאתי. הרי לא העלו את זה בכנסת הקודמת וגם לא לפני כמה כנסות. כאשר מדובר בקואליציה של 78 חברי כנסת ופתאום להעלות הצעת חוק שכאשר ראש ממשלה נמצא בחו"ל - - - </w:t>
      </w:r>
    </w:p>
    <w:p w14:paraId="2F2C287F" w14:textId="77777777" w:rsidR="00EF6645" w:rsidRPr="00EF6645" w:rsidRDefault="00EF6645" w:rsidP="00EF6645">
      <w:pPr>
        <w:bidi/>
        <w:jc w:val="both"/>
        <w:rPr>
          <w:rFonts w:cs="David" w:hint="cs"/>
          <w:rtl/>
        </w:rPr>
      </w:pPr>
    </w:p>
    <w:p w14:paraId="4C1A6C00"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2CAE0A00" w14:textId="77777777" w:rsidR="00EF6645" w:rsidRPr="00EF6645" w:rsidRDefault="00EF6645" w:rsidP="00EF6645">
      <w:pPr>
        <w:bidi/>
        <w:jc w:val="both"/>
        <w:rPr>
          <w:rFonts w:cs="David" w:hint="cs"/>
          <w:rtl/>
        </w:rPr>
      </w:pPr>
    </w:p>
    <w:p w14:paraId="2BC27F36" w14:textId="77777777" w:rsidR="00EF6645" w:rsidRPr="00EF6645" w:rsidRDefault="00EF6645" w:rsidP="00EF6645">
      <w:pPr>
        <w:bidi/>
        <w:jc w:val="both"/>
        <w:rPr>
          <w:rFonts w:cs="David" w:hint="cs"/>
          <w:rtl/>
        </w:rPr>
      </w:pPr>
      <w:r w:rsidRPr="00EF6645">
        <w:rPr>
          <w:rFonts w:cs="David" w:hint="cs"/>
          <w:rtl/>
        </w:rPr>
        <w:tab/>
        <w:t xml:space="preserve">זאת לא הצעת חוק. </w:t>
      </w:r>
    </w:p>
    <w:p w14:paraId="5F9712F5" w14:textId="77777777" w:rsidR="00EF6645" w:rsidRPr="00EF6645" w:rsidRDefault="00EF6645" w:rsidP="00EF6645">
      <w:pPr>
        <w:bidi/>
        <w:jc w:val="both"/>
        <w:rPr>
          <w:rFonts w:cs="David" w:hint="cs"/>
          <w:rtl/>
        </w:rPr>
      </w:pPr>
    </w:p>
    <w:p w14:paraId="41BF20C3"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5C58B7EC" w14:textId="77777777" w:rsidR="00EF6645" w:rsidRPr="00EF6645" w:rsidRDefault="00EF6645" w:rsidP="00EF6645">
      <w:pPr>
        <w:bidi/>
        <w:jc w:val="both"/>
        <w:rPr>
          <w:rFonts w:cs="David" w:hint="cs"/>
          <w:rtl/>
        </w:rPr>
      </w:pPr>
    </w:p>
    <w:p w14:paraId="5294C5D4" w14:textId="77777777" w:rsidR="00EF6645" w:rsidRPr="00EF6645" w:rsidRDefault="00EF6645" w:rsidP="00EF6645">
      <w:pPr>
        <w:bidi/>
        <w:ind w:firstLine="567"/>
        <w:jc w:val="both"/>
        <w:rPr>
          <w:rFonts w:cs="David" w:hint="cs"/>
          <w:rtl/>
        </w:rPr>
      </w:pPr>
      <w:r w:rsidRPr="00EF6645">
        <w:rPr>
          <w:rFonts w:cs="David" w:hint="cs"/>
          <w:rtl/>
        </w:rPr>
        <w:t>הסברתי בהתחלה את הנימוקים למה העליתי את זה, אחרת לא הייתי מעלה את זה. בשבוע שעבר הייתי עד למחזה, שהייתי בו שותף פאסיבי כי הוא בא ואמר לי: "אני מוכן לבטל את הצעת האי אמון, בתנאי שיתנו לי לדבר על בית חנון. זה דבר ראשון, בלי זה אני לא מוכן". אני לא נכנס לשמות, זה לא משנה, אבל זה הדאיג אותי. בסוף הוא קיבל וכמובן הוא הוריד את ההצעה. תגידו שזה חלק מתנאי המשחק? יכול להיות.</w:t>
      </w:r>
    </w:p>
    <w:p w14:paraId="307641D7" w14:textId="77777777" w:rsidR="00EF6645" w:rsidRPr="00EF6645" w:rsidRDefault="00EF6645" w:rsidP="00EF6645">
      <w:pPr>
        <w:bidi/>
        <w:jc w:val="both"/>
        <w:rPr>
          <w:rFonts w:cs="David" w:hint="cs"/>
          <w:rtl/>
        </w:rPr>
      </w:pPr>
    </w:p>
    <w:p w14:paraId="43C89731"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015D1496" w14:textId="77777777" w:rsidR="00EF6645" w:rsidRPr="00EF6645" w:rsidRDefault="00EF6645" w:rsidP="00EF6645">
      <w:pPr>
        <w:bidi/>
        <w:jc w:val="both"/>
        <w:rPr>
          <w:rFonts w:cs="David" w:hint="cs"/>
          <w:rtl/>
        </w:rPr>
      </w:pPr>
    </w:p>
    <w:p w14:paraId="6AEB738A" w14:textId="77777777" w:rsidR="00EF6645" w:rsidRPr="00EF6645" w:rsidRDefault="00EF6645" w:rsidP="00EF6645">
      <w:pPr>
        <w:bidi/>
        <w:ind w:firstLine="567"/>
        <w:jc w:val="both"/>
        <w:rPr>
          <w:rFonts w:cs="David" w:hint="cs"/>
          <w:rtl/>
        </w:rPr>
      </w:pPr>
      <w:r w:rsidRPr="00EF6645">
        <w:rPr>
          <w:rFonts w:cs="David" w:hint="cs"/>
          <w:rtl/>
        </w:rPr>
        <w:t>אני מבקש לומר בנושא הזה של האי אמון. אני לא זוכר שממשלה נפלה באופן דרמטי באי אמון. אין מציאות כזאת. ברגע שהאי אמון מצריך רוב של 61 חברי כנסת. ממשלה, כדי ליפול באי אמון, אופוזיציה כזאת יכולה להגיש הצעת חוק לפיזור הכנסת, האי אמון לא מהווה גורם. המציאות הזאת שבה ראש הממשלה נמצא בחו"ל, או נמצאים בשדה בוקר - אין משמעות לעניין שהאופוזיציה תקבל רוב בכנסת על הצעת אי האמון. שוב, אם הממשלה יכולה ליפול עם 61 היא יכולה לקבל חוק של פיזור הכנסת, שאפשר להעביר אותו במהירות אם יש רוב של חברי כנסת שרוצים ללכת לבחירות ולהחליף את הממשלה.</w:t>
      </w:r>
    </w:p>
    <w:p w14:paraId="65BC660D" w14:textId="77777777" w:rsidR="00EF6645" w:rsidRPr="00EF6645" w:rsidRDefault="00EF6645" w:rsidP="00EF6645">
      <w:pPr>
        <w:bidi/>
        <w:jc w:val="both"/>
        <w:rPr>
          <w:rFonts w:cs="David" w:hint="cs"/>
          <w:rtl/>
        </w:rPr>
      </w:pPr>
    </w:p>
    <w:p w14:paraId="07A3DBEA" w14:textId="77777777" w:rsidR="00EF6645" w:rsidRPr="00EF6645" w:rsidRDefault="00EF6645" w:rsidP="00EF6645">
      <w:pPr>
        <w:bidi/>
        <w:ind w:firstLine="567"/>
        <w:jc w:val="both"/>
        <w:rPr>
          <w:rFonts w:cs="David" w:hint="cs"/>
          <w:rtl/>
        </w:rPr>
      </w:pPr>
      <w:r w:rsidRPr="00EF6645">
        <w:rPr>
          <w:rFonts w:cs="David" w:hint="cs"/>
          <w:rtl/>
        </w:rPr>
        <w:t xml:space="preserve">אני זוכר שדיברו על זה לפני הרבה כנסות. דובר על זה שזה לא פייר, מבחינה מוסרית, המצב הזה שראש ממשלה מייצג בחוץ לארץ את מדינת ישראל על כל חלקיה, קואליציה ואופוזיציה, ואנחנו פה אומרים שאנחנו לא מאמינים לו. </w:t>
      </w:r>
    </w:p>
    <w:p w14:paraId="343855A8" w14:textId="77777777" w:rsidR="00EF6645" w:rsidRPr="00EF6645" w:rsidRDefault="00EF6645" w:rsidP="00EF6645">
      <w:pPr>
        <w:bidi/>
        <w:ind w:firstLine="567"/>
        <w:jc w:val="both"/>
        <w:rPr>
          <w:rFonts w:cs="David" w:hint="cs"/>
          <w:rtl/>
        </w:rPr>
      </w:pPr>
    </w:p>
    <w:p w14:paraId="703AE9F7"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1F2EA411" w14:textId="77777777" w:rsidR="00EF6645" w:rsidRPr="00EF6645" w:rsidRDefault="00EF6645" w:rsidP="00EF6645">
      <w:pPr>
        <w:bidi/>
        <w:jc w:val="both"/>
        <w:rPr>
          <w:rFonts w:cs="David" w:hint="cs"/>
          <w:u w:val="single"/>
          <w:rtl/>
        </w:rPr>
      </w:pPr>
    </w:p>
    <w:p w14:paraId="5B58D30D" w14:textId="77777777" w:rsidR="00EF6645" w:rsidRPr="00EF6645" w:rsidRDefault="00EF6645" w:rsidP="00EF6645">
      <w:pPr>
        <w:bidi/>
        <w:jc w:val="both"/>
        <w:rPr>
          <w:rFonts w:cs="David" w:hint="cs"/>
          <w:rtl/>
        </w:rPr>
      </w:pPr>
      <w:r w:rsidRPr="00EF6645">
        <w:rPr>
          <w:rFonts w:cs="David" w:hint="cs"/>
          <w:rtl/>
        </w:rPr>
        <w:tab/>
        <w:t>ראובן ריבלין הסביר את זה טוב.</w:t>
      </w:r>
    </w:p>
    <w:p w14:paraId="79A5805F" w14:textId="77777777" w:rsidR="00EF6645" w:rsidRPr="00EF6645" w:rsidRDefault="00EF6645" w:rsidP="00EF6645">
      <w:pPr>
        <w:bidi/>
        <w:jc w:val="both"/>
        <w:rPr>
          <w:rFonts w:cs="David" w:hint="cs"/>
          <w:rtl/>
        </w:rPr>
      </w:pPr>
    </w:p>
    <w:p w14:paraId="5D3AB6DE"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30865451" w14:textId="77777777" w:rsidR="00EF6645" w:rsidRPr="00EF6645" w:rsidRDefault="00EF6645" w:rsidP="00EF6645">
      <w:pPr>
        <w:bidi/>
        <w:ind w:firstLine="567"/>
        <w:jc w:val="both"/>
        <w:rPr>
          <w:rFonts w:cs="David" w:hint="cs"/>
          <w:rtl/>
        </w:rPr>
      </w:pPr>
    </w:p>
    <w:p w14:paraId="2C5D6FF5" w14:textId="77777777" w:rsidR="00EF6645" w:rsidRPr="00EF6645" w:rsidRDefault="00EF6645" w:rsidP="00EF6645">
      <w:pPr>
        <w:bidi/>
        <w:ind w:firstLine="567"/>
        <w:jc w:val="both"/>
        <w:rPr>
          <w:rFonts w:cs="David" w:hint="cs"/>
          <w:rtl/>
        </w:rPr>
      </w:pPr>
      <w:r w:rsidRPr="00EF6645">
        <w:rPr>
          <w:rFonts w:cs="David" w:hint="cs"/>
          <w:rtl/>
        </w:rPr>
        <w:t xml:space="preserve">זה כאילו הבעת אי אמון בראש הממשלה כאשר בשליחות כולנו הוא נמצא בחו"ל. אני זוכר שכשהיה האי אמון אני רתחתי מאוד על הממשלה, רציתי אי אמון ואמרו שראש הממשלה בחו"ל. אפילו אני הסכמתי שצריך  לדחות את האי האמון. המכשיר הזה הוא מכשיר שאפילו אם עושים בו שימוש כל שבוע,  וזה לא ראוי, הוא בעצם אחד המכשירים היחידים שיש לאופוזיציה לעשות, כמעט ואין דברים אחרים. אני לא מדבר על הדילים, עליהם דיברה חברת הכנסת עמירה דותן, שככל הנראה את זה לא תצליחי לתקן בכנסת הנוכחית. ימשיכו להיות דילים, גם בתוך קדימה. </w:t>
      </w:r>
    </w:p>
    <w:p w14:paraId="179CDD41" w14:textId="77777777" w:rsidR="00EF6645" w:rsidRPr="00EF6645" w:rsidRDefault="00EF6645" w:rsidP="00EF6645">
      <w:pPr>
        <w:bidi/>
        <w:jc w:val="both"/>
        <w:rPr>
          <w:rFonts w:cs="David" w:hint="cs"/>
          <w:rtl/>
        </w:rPr>
      </w:pPr>
    </w:p>
    <w:p w14:paraId="77E0B285" w14:textId="77777777" w:rsidR="00EF6645" w:rsidRPr="00EF6645" w:rsidRDefault="00EF6645" w:rsidP="00EF6645">
      <w:pPr>
        <w:bidi/>
        <w:jc w:val="both"/>
        <w:rPr>
          <w:rFonts w:cs="David" w:hint="cs"/>
          <w:u w:val="single"/>
          <w:rtl/>
        </w:rPr>
      </w:pPr>
      <w:r w:rsidRPr="00EF6645">
        <w:rPr>
          <w:rFonts w:cs="David" w:hint="cs"/>
          <w:u w:val="single"/>
          <w:rtl/>
        </w:rPr>
        <w:t>עמירה דותן:</w:t>
      </w:r>
    </w:p>
    <w:p w14:paraId="022D8318" w14:textId="77777777" w:rsidR="00EF6645" w:rsidRPr="00EF6645" w:rsidRDefault="00EF6645" w:rsidP="00EF6645">
      <w:pPr>
        <w:bidi/>
        <w:jc w:val="both"/>
        <w:rPr>
          <w:rFonts w:cs="David" w:hint="cs"/>
          <w:rtl/>
        </w:rPr>
      </w:pPr>
    </w:p>
    <w:p w14:paraId="270ADD0D" w14:textId="77777777" w:rsidR="00EF6645" w:rsidRPr="00EF6645" w:rsidRDefault="00EF6645" w:rsidP="00EF6645">
      <w:pPr>
        <w:bidi/>
        <w:ind w:firstLine="567"/>
        <w:jc w:val="both"/>
        <w:rPr>
          <w:rFonts w:cs="David" w:hint="cs"/>
          <w:rtl/>
        </w:rPr>
      </w:pPr>
      <w:r w:rsidRPr="00EF6645">
        <w:rPr>
          <w:rFonts w:cs="David" w:hint="cs"/>
          <w:rtl/>
        </w:rPr>
        <w:t xml:space="preserve">עדיין מותר לי לומר את הדברים. </w:t>
      </w:r>
    </w:p>
    <w:p w14:paraId="66CF1171" w14:textId="77777777" w:rsidR="00EF6645" w:rsidRPr="00EF6645" w:rsidRDefault="00EF6645" w:rsidP="00EF6645">
      <w:pPr>
        <w:bidi/>
        <w:ind w:firstLine="567"/>
        <w:jc w:val="both"/>
        <w:rPr>
          <w:rFonts w:cs="David" w:hint="cs"/>
          <w:rtl/>
        </w:rPr>
      </w:pPr>
    </w:p>
    <w:p w14:paraId="30DD051A"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2A198340" w14:textId="77777777" w:rsidR="00EF6645" w:rsidRPr="00EF6645" w:rsidRDefault="00EF6645" w:rsidP="00EF6645">
      <w:pPr>
        <w:bidi/>
        <w:jc w:val="both"/>
        <w:rPr>
          <w:rFonts w:cs="David" w:hint="cs"/>
          <w:u w:val="single"/>
          <w:rtl/>
        </w:rPr>
      </w:pPr>
    </w:p>
    <w:p w14:paraId="2FCCE8B2" w14:textId="77777777" w:rsidR="00EF6645" w:rsidRPr="00EF6645" w:rsidRDefault="00EF6645" w:rsidP="00EF6645">
      <w:pPr>
        <w:bidi/>
        <w:jc w:val="both"/>
        <w:rPr>
          <w:rFonts w:cs="David" w:hint="cs"/>
          <w:rtl/>
        </w:rPr>
      </w:pPr>
      <w:r w:rsidRPr="00EF6645">
        <w:rPr>
          <w:rFonts w:cs="David" w:hint="cs"/>
          <w:rtl/>
        </w:rPr>
        <w:tab/>
        <w:t xml:space="preserve">כן, זה בסדר גמור. להיפך, אני מציע שתאמרי את זה. אני גם אספר לך על כמה דילים בקדימה ותוכלי להוציא את זה החוצה. </w:t>
      </w:r>
    </w:p>
    <w:p w14:paraId="6307C237" w14:textId="77777777" w:rsidR="00EF6645" w:rsidRPr="00EF6645" w:rsidRDefault="00EF6645" w:rsidP="00EF6645">
      <w:pPr>
        <w:bidi/>
        <w:jc w:val="both"/>
        <w:rPr>
          <w:rFonts w:cs="David" w:hint="cs"/>
          <w:rtl/>
        </w:rPr>
      </w:pPr>
    </w:p>
    <w:p w14:paraId="3BB291BF" w14:textId="77777777" w:rsidR="00EF6645" w:rsidRPr="00EF6645" w:rsidRDefault="00EF6645" w:rsidP="00EF6645">
      <w:pPr>
        <w:bidi/>
        <w:jc w:val="both"/>
        <w:rPr>
          <w:rFonts w:cs="David" w:hint="cs"/>
          <w:u w:val="single"/>
          <w:rtl/>
        </w:rPr>
      </w:pPr>
      <w:r w:rsidRPr="00EF6645">
        <w:rPr>
          <w:rFonts w:cs="David" w:hint="cs"/>
          <w:u w:val="single"/>
          <w:rtl/>
        </w:rPr>
        <w:t>עמירה דותן:</w:t>
      </w:r>
    </w:p>
    <w:p w14:paraId="4C8E1717" w14:textId="77777777" w:rsidR="00EF6645" w:rsidRPr="00EF6645" w:rsidRDefault="00EF6645" w:rsidP="00EF6645">
      <w:pPr>
        <w:bidi/>
        <w:jc w:val="both"/>
        <w:rPr>
          <w:rFonts w:cs="David" w:hint="cs"/>
          <w:u w:val="single"/>
          <w:rtl/>
        </w:rPr>
      </w:pPr>
    </w:p>
    <w:p w14:paraId="0218AADF" w14:textId="77777777" w:rsidR="00EF6645" w:rsidRPr="00EF6645" w:rsidRDefault="00EF6645" w:rsidP="00EF6645">
      <w:pPr>
        <w:bidi/>
        <w:ind w:firstLine="567"/>
        <w:jc w:val="both"/>
        <w:rPr>
          <w:rFonts w:cs="David" w:hint="cs"/>
          <w:rtl/>
        </w:rPr>
      </w:pPr>
      <w:r w:rsidRPr="00EF6645">
        <w:rPr>
          <w:rFonts w:cs="David" w:hint="cs"/>
          <w:rtl/>
        </w:rPr>
        <w:t>אני אודה לך, כי באמת אני לא יודעת.</w:t>
      </w:r>
    </w:p>
    <w:p w14:paraId="075FD481" w14:textId="77777777" w:rsidR="00EF6645" w:rsidRPr="00EF6645" w:rsidRDefault="00EF6645" w:rsidP="00EF6645">
      <w:pPr>
        <w:bidi/>
        <w:jc w:val="both"/>
        <w:rPr>
          <w:rFonts w:cs="David" w:hint="cs"/>
          <w:rtl/>
        </w:rPr>
      </w:pPr>
    </w:p>
    <w:p w14:paraId="026801C8"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6B190081" w14:textId="77777777" w:rsidR="00EF6645" w:rsidRPr="00EF6645" w:rsidRDefault="00EF6645" w:rsidP="00EF6645">
      <w:pPr>
        <w:bidi/>
        <w:jc w:val="both"/>
        <w:rPr>
          <w:rFonts w:cs="David" w:hint="cs"/>
          <w:rtl/>
        </w:rPr>
      </w:pPr>
    </w:p>
    <w:p w14:paraId="393541EA" w14:textId="77777777" w:rsidR="00EF6645" w:rsidRPr="00EF6645" w:rsidRDefault="00EF6645" w:rsidP="00EF6645">
      <w:pPr>
        <w:bidi/>
        <w:jc w:val="both"/>
        <w:rPr>
          <w:rFonts w:cs="David" w:hint="cs"/>
          <w:rtl/>
        </w:rPr>
      </w:pPr>
      <w:r w:rsidRPr="00EF6645">
        <w:rPr>
          <w:rFonts w:cs="David" w:hint="cs"/>
          <w:rtl/>
        </w:rPr>
        <w:tab/>
        <w:t xml:space="preserve">יש כמה דברים מאוד מעניינים. </w:t>
      </w:r>
    </w:p>
    <w:p w14:paraId="4B2E8AFE" w14:textId="77777777" w:rsidR="00EF6645" w:rsidRPr="00EF6645" w:rsidRDefault="00EF6645" w:rsidP="00EF6645">
      <w:pPr>
        <w:bidi/>
        <w:jc w:val="both"/>
        <w:rPr>
          <w:rFonts w:cs="David" w:hint="cs"/>
          <w:rtl/>
        </w:rPr>
      </w:pPr>
    </w:p>
    <w:p w14:paraId="53971C12"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671CCAA9" w14:textId="77777777" w:rsidR="00EF6645" w:rsidRPr="00EF6645" w:rsidRDefault="00EF6645" w:rsidP="00EF6645">
      <w:pPr>
        <w:bidi/>
        <w:jc w:val="both"/>
        <w:rPr>
          <w:rFonts w:cs="David" w:hint="cs"/>
          <w:rtl/>
        </w:rPr>
      </w:pPr>
    </w:p>
    <w:p w14:paraId="5697935B" w14:textId="77777777" w:rsidR="00EF6645" w:rsidRPr="00EF6645" w:rsidRDefault="00EF6645" w:rsidP="00EF6645">
      <w:pPr>
        <w:bidi/>
        <w:jc w:val="both"/>
        <w:rPr>
          <w:rFonts w:cs="David" w:hint="cs"/>
          <w:rtl/>
        </w:rPr>
      </w:pPr>
      <w:r w:rsidRPr="00EF6645">
        <w:rPr>
          <w:rFonts w:cs="David" w:hint="cs"/>
          <w:rtl/>
        </w:rPr>
        <w:tab/>
        <w:t>אתה יכול לספר אותם לוועדה?</w:t>
      </w:r>
    </w:p>
    <w:p w14:paraId="0FFCDB5C" w14:textId="77777777" w:rsidR="00EF6645" w:rsidRPr="00EF6645" w:rsidRDefault="00EF6645" w:rsidP="00EF6645">
      <w:pPr>
        <w:bidi/>
        <w:jc w:val="both"/>
        <w:rPr>
          <w:rFonts w:cs="David" w:hint="cs"/>
          <w:rtl/>
        </w:rPr>
      </w:pPr>
    </w:p>
    <w:p w14:paraId="72780EF8"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02E322EE" w14:textId="77777777" w:rsidR="00EF6645" w:rsidRPr="00EF6645" w:rsidRDefault="00EF6645" w:rsidP="00EF6645">
      <w:pPr>
        <w:bidi/>
        <w:jc w:val="both"/>
        <w:rPr>
          <w:rFonts w:cs="David" w:hint="cs"/>
          <w:rtl/>
        </w:rPr>
      </w:pPr>
    </w:p>
    <w:p w14:paraId="5EBFA80D" w14:textId="77777777" w:rsidR="00EF6645" w:rsidRPr="00EF6645" w:rsidRDefault="00EF6645" w:rsidP="00EF6645">
      <w:pPr>
        <w:bidi/>
        <w:ind w:firstLine="567"/>
        <w:jc w:val="both"/>
        <w:rPr>
          <w:rFonts w:cs="David" w:hint="cs"/>
          <w:rtl/>
        </w:rPr>
      </w:pPr>
      <w:r w:rsidRPr="00EF6645">
        <w:rPr>
          <w:rFonts w:cs="David" w:hint="cs"/>
          <w:rtl/>
        </w:rPr>
        <w:t>אני לא יכול בגלוי. לכן התפלאתי על ההודעה של השר אדרי על מינוי שר משפטים. זה בניגוד לדיל שהכרתי.</w:t>
      </w:r>
    </w:p>
    <w:p w14:paraId="799EDF47" w14:textId="77777777" w:rsidR="00EF6645" w:rsidRPr="00EF6645" w:rsidRDefault="00EF6645" w:rsidP="00EF6645">
      <w:pPr>
        <w:bidi/>
        <w:jc w:val="both"/>
        <w:rPr>
          <w:rFonts w:cs="David" w:hint="cs"/>
          <w:rtl/>
        </w:rPr>
      </w:pPr>
      <w:r w:rsidRPr="00EF6645">
        <w:rPr>
          <w:rFonts w:cs="David"/>
          <w:rtl/>
        </w:rPr>
        <w:br w:type="page"/>
      </w:r>
    </w:p>
    <w:p w14:paraId="5EE88E7E"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1AAF609A" w14:textId="77777777" w:rsidR="00EF6645" w:rsidRPr="00EF6645" w:rsidRDefault="00EF6645" w:rsidP="00EF6645">
      <w:pPr>
        <w:bidi/>
        <w:jc w:val="both"/>
        <w:rPr>
          <w:rFonts w:cs="David" w:hint="cs"/>
          <w:rtl/>
        </w:rPr>
      </w:pPr>
    </w:p>
    <w:p w14:paraId="5519ABD7" w14:textId="77777777" w:rsidR="00EF6645" w:rsidRPr="00EF6645" w:rsidRDefault="00EF6645" w:rsidP="00EF6645">
      <w:pPr>
        <w:bidi/>
        <w:ind w:firstLine="567"/>
        <w:jc w:val="both"/>
        <w:rPr>
          <w:rFonts w:cs="David" w:hint="cs"/>
          <w:rtl/>
        </w:rPr>
      </w:pPr>
      <w:r w:rsidRPr="00EF6645">
        <w:rPr>
          <w:rFonts w:cs="David" w:hint="cs"/>
          <w:rtl/>
        </w:rPr>
        <w:t xml:space="preserve">אני לא דובר הממשלה. אמרתי שאני חושב שהשבוע ימונה שר משפטים. </w:t>
      </w:r>
    </w:p>
    <w:p w14:paraId="54E24446" w14:textId="77777777" w:rsidR="00EF6645" w:rsidRPr="00EF6645" w:rsidRDefault="00EF6645" w:rsidP="00EF6645">
      <w:pPr>
        <w:bidi/>
        <w:jc w:val="both"/>
        <w:rPr>
          <w:rFonts w:cs="David" w:hint="cs"/>
          <w:rtl/>
        </w:rPr>
      </w:pPr>
    </w:p>
    <w:p w14:paraId="07622439"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5B145CAC" w14:textId="77777777" w:rsidR="00EF6645" w:rsidRPr="00EF6645" w:rsidRDefault="00EF6645" w:rsidP="00EF6645">
      <w:pPr>
        <w:bidi/>
        <w:jc w:val="both"/>
        <w:rPr>
          <w:rFonts w:cs="David" w:hint="cs"/>
          <w:rtl/>
        </w:rPr>
      </w:pPr>
    </w:p>
    <w:p w14:paraId="373414A4" w14:textId="77777777" w:rsidR="00EF6645" w:rsidRPr="00EF6645" w:rsidRDefault="00EF6645" w:rsidP="00EF6645">
      <w:pPr>
        <w:bidi/>
        <w:ind w:firstLine="567"/>
        <w:jc w:val="both"/>
        <w:rPr>
          <w:rFonts w:cs="David" w:hint="cs"/>
          <w:rtl/>
        </w:rPr>
      </w:pPr>
      <w:r w:rsidRPr="00EF6645">
        <w:rPr>
          <w:rFonts w:cs="David" w:hint="cs"/>
          <w:rtl/>
        </w:rPr>
        <w:t xml:space="preserve">מי שיעביר את חוק הצבעה הגלויה לנשיא המדינה, הוא זה שיהיה שר המשפטים. </w:t>
      </w:r>
    </w:p>
    <w:p w14:paraId="6408AF78" w14:textId="77777777" w:rsidR="00EF6645" w:rsidRPr="00EF6645" w:rsidRDefault="00EF6645" w:rsidP="00EF6645">
      <w:pPr>
        <w:bidi/>
        <w:jc w:val="both"/>
        <w:rPr>
          <w:rFonts w:cs="David" w:hint="cs"/>
          <w:rtl/>
        </w:rPr>
      </w:pPr>
    </w:p>
    <w:p w14:paraId="3C406AE8"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0E5217BB" w14:textId="77777777" w:rsidR="00EF6645" w:rsidRPr="00EF6645" w:rsidRDefault="00EF6645" w:rsidP="00EF6645">
      <w:pPr>
        <w:bidi/>
        <w:jc w:val="both"/>
        <w:rPr>
          <w:rFonts w:cs="David" w:hint="cs"/>
          <w:rtl/>
        </w:rPr>
      </w:pPr>
    </w:p>
    <w:p w14:paraId="7E65256A" w14:textId="77777777" w:rsidR="00EF6645" w:rsidRPr="00EF6645" w:rsidRDefault="00EF6645" w:rsidP="00EF6645">
      <w:pPr>
        <w:bidi/>
        <w:jc w:val="both"/>
        <w:rPr>
          <w:rFonts w:cs="David" w:hint="cs"/>
          <w:rtl/>
        </w:rPr>
      </w:pPr>
      <w:r w:rsidRPr="00EF6645">
        <w:rPr>
          <w:rFonts w:cs="David" w:hint="cs"/>
          <w:rtl/>
        </w:rPr>
        <w:tab/>
        <w:t>הרב גפני, מה אתה אומר על העניין? אתה תוביל?</w:t>
      </w:r>
    </w:p>
    <w:p w14:paraId="09595477" w14:textId="77777777" w:rsidR="00EF6645" w:rsidRPr="00EF6645" w:rsidRDefault="00EF6645" w:rsidP="00EF6645">
      <w:pPr>
        <w:bidi/>
        <w:jc w:val="both"/>
        <w:rPr>
          <w:rFonts w:cs="David" w:hint="cs"/>
          <w:rtl/>
        </w:rPr>
      </w:pPr>
    </w:p>
    <w:p w14:paraId="4309FD92"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7151A78C" w14:textId="77777777" w:rsidR="00EF6645" w:rsidRPr="00EF6645" w:rsidRDefault="00EF6645" w:rsidP="00EF6645">
      <w:pPr>
        <w:bidi/>
        <w:jc w:val="both"/>
        <w:rPr>
          <w:rFonts w:cs="David" w:hint="cs"/>
          <w:rtl/>
        </w:rPr>
      </w:pPr>
    </w:p>
    <w:p w14:paraId="64959A12" w14:textId="77777777" w:rsidR="00EF6645" w:rsidRPr="00EF6645" w:rsidRDefault="00EF6645" w:rsidP="00EF6645">
      <w:pPr>
        <w:bidi/>
        <w:ind w:firstLine="567"/>
        <w:jc w:val="both"/>
        <w:rPr>
          <w:rFonts w:cs="David" w:hint="cs"/>
          <w:rtl/>
        </w:rPr>
      </w:pPr>
      <w:r w:rsidRPr="00EF6645">
        <w:rPr>
          <w:rFonts w:cs="David" w:hint="cs"/>
          <w:rtl/>
        </w:rPr>
        <w:t xml:space="preserve">אני מציע לשר אדרי לא להציע את זה בוועדת הכנסת, בוודאי לא באמצעות חקיקה וגם לא בהחלטה שתהיה. צריך לכנס את הסיעות. אתה השר המתאם. צריך לכנס את הסיעות ולומר להן שעד סוף הקדנציה יבואו להבנה שכאשר ראש הממשלה נמצא בחו"ל לא להגיש אי אמון. </w:t>
      </w:r>
    </w:p>
    <w:p w14:paraId="5A449A40" w14:textId="77777777" w:rsidR="00EF6645" w:rsidRPr="00EF6645" w:rsidRDefault="00EF6645" w:rsidP="00EF6645">
      <w:pPr>
        <w:bidi/>
        <w:jc w:val="both"/>
        <w:rPr>
          <w:rFonts w:cs="David" w:hint="cs"/>
          <w:rtl/>
        </w:rPr>
      </w:pPr>
    </w:p>
    <w:p w14:paraId="14DE70CE"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349A435D" w14:textId="77777777" w:rsidR="00EF6645" w:rsidRPr="00EF6645" w:rsidRDefault="00EF6645" w:rsidP="00EF6645">
      <w:pPr>
        <w:bidi/>
        <w:jc w:val="both"/>
        <w:rPr>
          <w:rFonts w:ascii=":" w:hAnsi=":" w:cs="David" w:hint="cs"/>
          <w:rtl/>
        </w:rPr>
      </w:pPr>
    </w:p>
    <w:p w14:paraId="1D1706ED" w14:textId="77777777" w:rsidR="00EF6645" w:rsidRPr="00EF6645" w:rsidRDefault="00EF6645" w:rsidP="00EF6645">
      <w:pPr>
        <w:bidi/>
        <w:jc w:val="both"/>
        <w:rPr>
          <w:rFonts w:ascii=":" w:hAnsi=":" w:cs="David" w:hint="cs"/>
          <w:rtl/>
        </w:rPr>
      </w:pPr>
      <w:r w:rsidRPr="00EF6645">
        <w:rPr>
          <w:rFonts w:ascii=":" w:hAnsi=":" w:cs="David" w:hint="cs"/>
          <w:rtl/>
        </w:rPr>
        <w:tab/>
        <w:t xml:space="preserve">רעיון טוב. </w:t>
      </w:r>
    </w:p>
    <w:p w14:paraId="17717829" w14:textId="77777777" w:rsidR="00EF6645" w:rsidRPr="00EF6645" w:rsidRDefault="00EF6645" w:rsidP="00EF6645">
      <w:pPr>
        <w:bidi/>
        <w:jc w:val="both"/>
        <w:rPr>
          <w:rFonts w:ascii=":" w:hAnsi=":" w:cs="David" w:hint="cs"/>
          <w:rtl/>
        </w:rPr>
      </w:pPr>
    </w:p>
    <w:p w14:paraId="771B6A00" w14:textId="77777777" w:rsidR="00EF6645" w:rsidRPr="00EF6645" w:rsidRDefault="00EF6645" w:rsidP="00EF6645">
      <w:pPr>
        <w:bidi/>
        <w:jc w:val="both"/>
        <w:rPr>
          <w:rFonts w:ascii=":" w:hAnsi=":" w:cs="David" w:hint="cs"/>
          <w:u w:val="single"/>
          <w:rtl/>
        </w:rPr>
      </w:pPr>
      <w:r w:rsidRPr="00EF6645">
        <w:rPr>
          <w:rFonts w:ascii=":" w:hAnsi=":" w:cs="David" w:hint="cs"/>
          <w:u w:val="single"/>
          <w:rtl/>
        </w:rPr>
        <w:t>ראובן ריבלין</w:t>
      </w:r>
    </w:p>
    <w:p w14:paraId="71BE692C" w14:textId="77777777" w:rsidR="00EF6645" w:rsidRPr="00EF6645" w:rsidRDefault="00EF6645" w:rsidP="00EF6645">
      <w:pPr>
        <w:bidi/>
        <w:jc w:val="both"/>
        <w:rPr>
          <w:rFonts w:ascii=":" w:hAnsi=":" w:cs="David" w:hint="cs"/>
          <w:rtl/>
        </w:rPr>
      </w:pPr>
    </w:p>
    <w:p w14:paraId="30D5C1D5" w14:textId="77777777" w:rsidR="00EF6645" w:rsidRPr="00EF6645" w:rsidRDefault="00EF6645" w:rsidP="00EF6645">
      <w:pPr>
        <w:bidi/>
        <w:jc w:val="both"/>
        <w:rPr>
          <w:rFonts w:ascii=":" w:hAnsi=":" w:cs="David" w:hint="cs"/>
          <w:rtl/>
        </w:rPr>
      </w:pPr>
      <w:r w:rsidRPr="00EF6645">
        <w:rPr>
          <w:rFonts w:ascii=":" w:hAnsi=":" w:cs="David" w:hint="cs"/>
          <w:rtl/>
        </w:rPr>
        <w:tab/>
        <w:t xml:space="preserve">תאשרר את האמנה שהיתה קיימת. </w:t>
      </w:r>
    </w:p>
    <w:p w14:paraId="1379E42B" w14:textId="77777777" w:rsidR="00EF6645" w:rsidRPr="00EF6645" w:rsidRDefault="00EF6645" w:rsidP="00EF6645">
      <w:pPr>
        <w:bidi/>
        <w:jc w:val="both"/>
        <w:rPr>
          <w:rFonts w:ascii=":" w:hAnsi=":" w:cs="David" w:hint="cs"/>
          <w:u w:val="single"/>
          <w:rtl/>
        </w:rPr>
      </w:pPr>
    </w:p>
    <w:p w14:paraId="46330CA7"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2F794400" w14:textId="77777777" w:rsidR="00EF6645" w:rsidRPr="00EF6645" w:rsidRDefault="00EF6645" w:rsidP="00EF6645">
      <w:pPr>
        <w:bidi/>
        <w:jc w:val="both"/>
        <w:rPr>
          <w:rFonts w:ascii=":" w:hAnsi=":" w:cs="David" w:hint="cs"/>
          <w:rtl/>
        </w:rPr>
      </w:pPr>
    </w:p>
    <w:p w14:paraId="5A328BF7" w14:textId="77777777" w:rsidR="00EF6645" w:rsidRPr="00EF6645" w:rsidRDefault="00EF6645" w:rsidP="00EF6645">
      <w:pPr>
        <w:bidi/>
        <w:ind w:firstLine="567"/>
        <w:jc w:val="both"/>
        <w:rPr>
          <w:rFonts w:ascii=":" w:hAnsi=":" w:cs="David" w:hint="cs"/>
          <w:rtl/>
        </w:rPr>
      </w:pPr>
      <w:r w:rsidRPr="00EF6645">
        <w:rPr>
          <w:rFonts w:ascii=":" w:hAnsi=":" w:cs="David" w:hint="cs"/>
          <w:rtl/>
        </w:rPr>
        <w:t>רובי, אפשר ללכת על זה כהחלטה?</w:t>
      </w:r>
    </w:p>
    <w:p w14:paraId="60306602" w14:textId="77777777" w:rsidR="00EF6645" w:rsidRPr="00EF6645" w:rsidRDefault="00EF6645" w:rsidP="00EF6645">
      <w:pPr>
        <w:bidi/>
        <w:jc w:val="both"/>
        <w:rPr>
          <w:rFonts w:ascii=":" w:hAnsi=":" w:cs="David" w:hint="cs"/>
          <w:u w:val="single"/>
          <w:rtl/>
        </w:rPr>
      </w:pPr>
    </w:p>
    <w:p w14:paraId="3BC64E6B" w14:textId="77777777" w:rsidR="00EF6645" w:rsidRPr="00EF6645" w:rsidRDefault="00EF6645" w:rsidP="00EF6645">
      <w:pPr>
        <w:bidi/>
        <w:jc w:val="both"/>
        <w:rPr>
          <w:rFonts w:ascii=":" w:hAnsi=":" w:cs="David" w:hint="cs"/>
          <w:u w:val="single"/>
          <w:rtl/>
        </w:rPr>
      </w:pPr>
      <w:r w:rsidRPr="00EF6645">
        <w:rPr>
          <w:rFonts w:ascii=":" w:hAnsi=":" w:cs="David" w:hint="cs"/>
          <w:u w:val="single"/>
          <w:rtl/>
        </w:rPr>
        <w:t>משה גפני:</w:t>
      </w:r>
    </w:p>
    <w:p w14:paraId="41BB23BB" w14:textId="77777777" w:rsidR="00EF6645" w:rsidRPr="00EF6645" w:rsidRDefault="00EF6645" w:rsidP="00EF6645">
      <w:pPr>
        <w:bidi/>
        <w:jc w:val="both"/>
        <w:rPr>
          <w:rFonts w:ascii=":" w:hAnsi=":" w:cs="David" w:hint="cs"/>
          <w:u w:val="single"/>
          <w:rtl/>
        </w:rPr>
      </w:pPr>
    </w:p>
    <w:p w14:paraId="43569400" w14:textId="77777777" w:rsidR="00EF6645" w:rsidRPr="00EF6645" w:rsidRDefault="00EF6645" w:rsidP="00EF6645">
      <w:pPr>
        <w:bidi/>
        <w:jc w:val="both"/>
        <w:rPr>
          <w:rFonts w:ascii=":" w:hAnsi=":" w:cs="David" w:hint="cs"/>
          <w:rtl/>
        </w:rPr>
      </w:pPr>
      <w:r w:rsidRPr="00EF6645">
        <w:rPr>
          <w:rFonts w:ascii=":" w:hAnsi=":" w:cs="David" w:hint="cs"/>
          <w:rtl/>
        </w:rPr>
        <w:tab/>
        <w:t xml:space="preserve">לא החלטה של ועדת הכנסת אלא להגיע להסכמה עם כל הסיעות. </w:t>
      </w:r>
    </w:p>
    <w:p w14:paraId="6B78A062" w14:textId="77777777" w:rsidR="00EF6645" w:rsidRPr="00EF6645" w:rsidRDefault="00EF6645" w:rsidP="00EF6645">
      <w:pPr>
        <w:bidi/>
        <w:jc w:val="both"/>
        <w:rPr>
          <w:rFonts w:ascii=":" w:hAnsi=":" w:cs="David" w:hint="cs"/>
          <w:i/>
          <w:iCs/>
          <w:rtl/>
        </w:rPr>
      </w:pPr>
    </w:p>
    <w:p w14:paraId="0DADCE62" w14:textId="77777777" w:rsidR="00EF6645" w:rsidRPr="00EF6645" w:rsidRDefault="00EF6645" w:rsidP="00EF6645">
      <w:pPr>
        <w:bidi/>
        <w:jc w:val="both"/>
        <w:rPr>
          <w:rFonts w:ascii=":" w:hAnsi=":" w:cs="David" w:hint="cs"/>
          <w:u w:val="single"/>
          <w:rtl/>
        </w:rPr>
      </w:pPr>
      <w:r w:rsidRPr="00EF6645">
        <w:rPr>
          <w:rFonts w:ascii=":" w:hAnsi=":" w:cs="David" w:hint="cs"/>
          <w:u w:val="single"/>
          <w:rtl/>
        </w:rPr>
        <w:t>ראובן ריבלין</w:t>
      </w:r>
    </w:p>
    <w:p w14:paraId="5FD345F7" w14:textId="77777777" w:rsidR="00EF6645" w:rsidRPr="00EF6645" w:rsidRDefault="00EF6645" w:rsidP="00EF6645">
      <w:pPr>
        <w:bidi/>
        <w:jc w:val="both"/>
        <w:rPr>
          <w:rFonts w:ascii=":" w:hAnsi=":" w:cs="David" w:hint="cs"/>
          <w:rtl/>
        </w:rPr>
      </w:pPr>
    </w:p>
    <w:p w14:paraId="472FEFB1" w14:textId="77777777" w:rsidR="00EF6645" w:rsidRPr="00EF6645" w:rsidRDefault="00EF6645" w:rsidP="00EF6645">
      <w:pPr>
        <w:bidi/>
        <w:jc w:val="both"/>
        <w:rPr>
          <w:rFonts w:ascii=":" w:hAnsi=":" w:cs="David" w:hint="cs"/>
          <w:rtl/>
        </w:rPr>
      </w:pPr>
      <w:r w:rsidRPr="00EF6645">
        <w:rPr>
          <w:rFonts w:ascii=":" w:hAnsi=":" w:cs="David" w:hint="cs"/>
          <w:rtl/>
        </w:rPr>
        <w:tab/>
        <w:t xml:space="preserve">זה כמו ועדת הסכמות. </w:t>
      </w:r>
    </w:p>
    <w:p w14:paraId="150B46C6" w14:textId="77777777" w:rsidR="00EF6645" w:rsidRPr="00EF6645" w:rsidRDefault="00EF6645" w:rsidP="00EF6645">
      <w:pPr>
        <w:bidi/>
        <w:jc w:val="both"/>
        <w:rPr>
          <w:rFonts w:ascii=":" w:hAnsi=":" w:cs="David" w:hint="cs"/>
          <w:rtl/>
        </w:rPr>
      </w:pPr>
    </w:p>
    <w:p w14:paraId="6CA6DBDD" w14:textId="77777777" w:rsidR="00EF6645" w:rsidRPr="00EF6645" w:rsidRDefault="00EF6645" w:rsidP="00EF6645">
      <w:pPr>
        <w:bidi/>
        <w:jc w:val="both"/>
        <w:rPr>
          <w:rFonts w:ascii=":" w:hAnsi=":" w:cs="David" w:hint="cs"/>
          <w:u w:val="single"/>
          <w:rtl/>
        </w:rPr>
      </w:pPr>
      <w:r w:rsidRPr="00EF6645">
        <w:rPr>
          <w:rFonts w:ascii=":" w:hAnsi=":" w:cs="David" w:hint="cs"/>
          <w:u w:val="single"/>
          <w:rtl/>
        </w:rPr>
        <w:t>משה גפני:</w:t>
      </w:r>
    </w:p>
    <w:p w14:paraId="584DA77E" w14:textId="77777777" w:rsidR="00EF6645" w:rsidRPr="00EF6645" w:rsidRDefault="00EF6645" w:rsidP="00EF6645">
      <w:pPr>
        <w:bidi/>
        <w:jc w:val="both"/>
        <w:rPr>
          <w:rFonts w:ascii=":" w:hAnsi=":" w:cs="David" w:hint="cs"/>
          <w:rtl/>
        </w:rPr>
      </w:pPr>
    </w:p>
    <w:p w14:paraId="361F7081" w14:textId="77777777" w:rsidR="00EF6645" w:rsidRPr="00EF6645" w:rsidRDefault="00EF6645" w:rsidP="00EF6645">
      <w:pPr>
        <w:bidi/>
        <w:ind w:firstLine="567"/>
        <w:jc w:val="both"/>
        <w:rPr>
          <w:rFonts w:ascii=":" w:hAnsi=":" w:cs="David" w:hint="cs"/>
          <w:rtl/>
        </w:rPr>
      </w:pPr>
      <w:r w:rsidRPr="00EF6645">
        <w:rPr>
          <w:rFonts w:ascii=":" w:hAnsi=":" w:cs="David" w:hint="cs"/>
          <w:rtl/>
        </w:rPr>
        <w:t xml:space="preserve">אתה מגיע להסכמה כזאת, אלא אם כן זה יהיה המקרה החריג, ואז לא יצטרכו הסכמה. ההצעה שלי היא שלא למסד את העניין הזה. </w:t>
      </w:r>
    </w:p>
    <w:p w14:paraId="6F2BD5A2" w14:textId="77777777" w:rsidR="00EF6645" w:rsidRPr="00EF6645" w:rsidRDefault="00EF6645" w:rsidP="00EF6645">
      <w:pPr>
        <w:bidi/>
        <w:jc w:val="both"/>
        <w:rPr>
          <w:rFonts w:ascii=":" w:hAnsi=":" w:cs="David" w:hint="cs"/>
          <w:rtl/>
        </w:rPr>
      </w:pPr>
    </w:p>
    <w:p w14:paraId="7FAFA0B5" w14:textId="77777777" w:rsidR="00EF6645" w:rsidRPr="00EF6645" w:rsidRDefault="00EF6645" w:rsidP="00EF6645">
      <w:pPr>
        <w:bidi/>
        <w:jc w:val="both"/>
        <w:rPr>
          <w:rFonts w:cs="David" w:hint="cs"/>
          <w:u w:val="single"/>
          <w:rtl/>
        </w:rPr>
      </w:pPr>
      <w:r w:rsidRPr="00EF6645">
        <w:rPr>
          <w:rFonts w:cs="David" w:hint="cs"/>
          <w:u w:val="single"/>
          <w:rtl/>
        </w:rPr>
        <w:t>השר יעקב אדרי:</w:t>
      </w:r>
    </w:p>
    <w:p w14:paraId="0FB53F83" w14:textId="77777777" w:rsidR="00EF6645" w:rsidRPr="00EF6645" w:rsidRDefault="00EF6645" w:rsidP="00EF6645">
      <w:pPr>
        <w:bidi/>
        <w:jc w:val="both"/>
        <w:rPr>
          <w:rFonts w:ascii=":" w:hAnsi=":" w:cs="David" w:hint="cs"/>
          <w:rtl/>
        </w:rPr>
      </w:pPr>
    </w:p>
    <w:p w14:paraId="37522C87" w14:textId="77777777" w:rsidR="00EF6645" w:rsidRPr="00EF6645" w:rsidRDefault="00EF6645" w:rsidP="00EF6645">
      <w:pPr>
        <w:bidi/>
        <w:ind w:firstLine="567"/>
        <w:jc w:val="both"/>
        <w:rPr>
          <w:rFonts w:ascii=":" w:hAnsi=":" w:cs="David" w:hint="cs"/>
          <w:rtl/>
        </w:rPr>
      </w:pPr>
      <w:r w:rsidRPr="00EF6645">
        <w:rPr>
          <w:rFonts w:ascii=":" w:hAnsi=":" w:cs="David" w:hint="cs"/>
          <w:rtl/>
        </w:rPr>
        <w:t xml:space="preserve">אני מקבל את ההצעה שלך וזה משכנע אותי עוד יותר כמה חשוב להכניס את יהדות התורה לקואליציה. </w:t>
      </w:r>
    </w:p>
    <w:p w14:paraId="668309C3" w14:textId="77777777" w:rsidR="00EF6645" w:rsidRPr="00EF6645" w:rsidRDefault="00EF6645" w:rsidP="00EF6645">
      <w:pPr>
        <w:bidi/>
        <w:ind w:firstLine="567"/>
        <w:jc w:val="both"/>
        <w:rPr>
          <w:rFonts w:ascii=":" w:hAnsi=":" w:cs="David" w:hint="cs"/>
          <w:rtl/>
        </w:rPr>
      </w:pPr>
    </w:p>
    <w:p w14:paraId="4C1A6C0F" w14:textId="77777777" w:rsidR="00EF6645" w:rsidRPr="00EF6645" w:rsidRDefault="00EF6645" w:rsidP="00EF6645">
      <w:pPr>
        <w:bidi/>
        <w:ind w:firstLine="567"/>
        <w:jc w:val="both"/>
        <w:rPr>
          <w:rFonts w:ascii=":" w:hAnsi=":" w:cs="David" w:hint="cs"/>
          <w:rtl/>
        </w:rPr>
      </w:pPr>
      <w:r w:rsidRPr="00EF6645">
        <w:rPr>
          <w:rFonts w:ascii=":" w:hAnsi=":" w:cs="David" w:hint="cs"/>
          <w:rtl/>
        </w:rPr>
        <w:t>רובי, אני מצטער אבל אני צריך לעזוב.</w:t>
      </w:r>
    </w:p>
    <w:p w14:paraId="2CB05CB5" w14:textId="77777777" w:rsidR="00EF6645" w:rsidRPr="00EF6645" w:rsidRDefault="00EF6645" w:rsidP="00EF6645">
      <w:pPr>
        <w:numPr>
          <w:ilvl w:val="0"/>
          <w:numId w:val="3"/>
        </w:numPr>
        <w:overflowPunct w:val="0"/>
        <w:autoSpaceDE w:val="0"/>
        <w:autoSpaceDN w:val="0"/>
        <w:bidi/>
        <w:adjustRightInd w:val="0"/>
        <w:jc w:val="both"/>
        <w:textAlignment w:val="baseline"/>
        <w:rPr>
          <w:rFonts w:cs="David" w:hint="cs"/>
          <w:b/>
          <w:bCs/>
          <w:u w:val="single"/>
          <w:rtl/>
        </w:rPr>
      </w:pPr>
      <w:r w:rsidRPr="00EF6645">
        <w:rPr>
          <w:rFonts w:ascii=":" w:hAnsi=":" w:cs="David"/>
          <w:rtl/>
        </w:rPr>
        <w:br w:type="page"/>
      </w:r>
      <w:r w:rsidRPr="00EF6645">
        <w:rPr>
          <w:rFonts w:cs="David" w:hint="cs"/>
          <w:b/>
          <w:bCs/>
          <w:u w:val="single"/>
          <w:rtl/>
        </w:rPr>
        <w:t>הצעת חה"כ רובי ריבלין לתיקון התקנון בדבר מניעת מינויה של ועדת חקירה פרלמנטארי</w:t>
      </w:r>
      <w:r w:rsidRPr="00EF6645">
        <w:rPr>
          <w:rFonts w:cs="David" w:hint="eastAsia"/>
          <w:b/>
          <w:bCs/>
          <w:u w:val="single"/>
          <w:rtl/>
        </w:rPr>
        <w:t>ת</w:t>
      </w:r>
      <w:r w:rsidRPr="00EF6645">
        <w:rPr>
          <w:rFonts w:cs="David" w:hint="cs"/>
          <w:b/>
          <w:bCs/>
          <w:u w:val="single"/>
          <w:rtl/>
        </w:rPr>
        <w:t xml:space="preserve"> לאחר שהכנסת הודיעה על פיזורה.</w:t>
      </w:r>
    </w:p>
    <w:p w14:paraId="04E15CC1" w14:textId="77777777" w:rsidR="00EF6645" w:rsidRPr="00EF6645" w:rsidRDefault="00EF6645" w:rsidP="00EF6645">
      <w:pPr>
        <w:bidi/>
        <w:jc w:val="both"/>
        <w:rPr>
          <w:rFonts w:ascii=":" w:hAnsi=":" w:cs="David" w:hint="cs"/>
          <w:rtl/>
        </w:rPr>
      </w:pPr>
    </w:p>
    <w:p w14:paraId="54B01926"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02C1BA20" w14:textId="77777777" w:rsidR="00EF6645" w:rsidRPr="00EF6645" w:rsidRDefault="00EF6645" w:rsidP="00EF6645">
      <w:pPr>
        <w:bidi/>
        <w:jc w:val="both"/>
        <w:rPr>
          <w:rFonts w:ascii=":" w:hAnsi=":" w:cs="David" w:hint="cs"/>
          <w:rtl/>
        </w:rPr>
      </w:pPr>
    </w:p>
    <w:p w14:paraId="5D0DFFA4" w14:textId="77777777" w:rsidR="00EF6645" w:rsidRPr="00EF6645" w:rsidRDefault="00EF6645" w:rsidP="00EF6645">
      <w:pPr>
        <w:bidi/>
        <w:jc w:val="both"/>
        <w:rPr>
          <w:rFonts w:ascii=":" w:hAnsi=":" w:cs="David" w:hint="cs"/>
          <w:rtl/>
        </w:rPr>
      </w:pPr>
      <w:r w:rsidRPr="00EF6645">
        <w:rPr>
          <w:rFonts w:ascii=":" w:hAnsi=":" w:cs="David" w:hint="cs"/>
          <w:rtl/>
        </w:rPr>
        <w:tab/>
        <w:t xml:space="preserve">אנחנו עוברים לנושא השני. </w:t>
      </w:r>
    </w:p>
    <w:p w14:paraId="7D152240" w14:textId="77777777" w:rsidR="00EF6645" w:rsidRPr="00EF6645" w:rsidRDefault="00EF6645" w:rsidP="00EF6645">
      <w:pPr>
        <w:bidi/>
        <w:jc w:val="both"/>
        <w:rPr>
          <w:rFonts w:ascii=":" w:hAnsi=":" w:cs="David" w:hint="cs"/>
          <w:rtl/>
        </w:rPr>
      </w:pPr>
    </w:p>
    <w:p w14:paraId="2ECFE2C5"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783B5A3B" w14:textId="77777777" w:rsidR="00EF6645" w:rsidRPr="00EF6645" w:rsidRDefault="00EF6645" w:rsidP="00EF6645">
      <w:pPr>
        <w:bidi/>
        <w:jc w:val="both"/>
        <w:rPr>
          <w:rFonts w:cs="David" w:hint="cs"/>
          <w:rtl/>
        </w:rPr>
      </w:pPr>
    </w:p>
    <w:p w14:paraId="18019241" w14:textId="77777777" w:rsidR="00EF6645" w:rsidRPr="00EF6645" w:rsidRDefault="00EF6645" w:rsidP="00EF6645">
      <w:pPr>
        <w:bidi/>
        <w:ind w:firstLine="567"/>
        <w:jc w:val="both"/>
        <w:rPr>
          <w:rFonts w:cs="David" w:hint="cs"/>
          <w:rtl/>
        </w:rPr>
      </w:pPr>
      <w:r w:rsidRPr="00EF6645">
        <w:rPr>
          <w:rFonts w:cs="David" w:hint="cs"/>
          <w:rtl/>
        </w:rPr>
        <w:t>הואיל ואני יודע שאין שום סיכוי שההצעה שלי תתקבל. למרות שאני באופוזיציה אני מגיש אותה כי אני חושב שלא טוב עושה הכנסת, כלפי הציבור, כאשר היא ממנה ועדת חקירה בזמן שהיא נמצאת במערכת בחירות. כל ועדת חקירה פרלמנטארי</w:t>
      </w:r>
      <w:r w:rsidRPr="00EF6645">
        <w:rPr>
          <w:rFonts w:cs="David" w:hint="eastAsia"/>
          <w:rtl/>
        </w:rPr>
        <w:t>ת</w:t>
      </w:r>
      <w:r w:rsidRPr="00EF6645">
        <w:rPr>
          <w:rFonts w:cs="David" w:hint="cs"/>
          <w:rtl/>
        </w:rPr>
        <w:t xml:space="preserve"> צריך שיהיה לה משקל ציבורי. ברגע שיודעים שועדת החקירה נעשית בזמן בחירות, גם כאשר הוועדה היא רצינית, היא הופכת בעיני הציבור ללא רצינית. </w:t>
      </w:r>
    </w:p>
    <w:p w14:paraId="0F54952B" w14:textId="77777777" w:rsidR="00EF6645" w:rsidRPr="00EF6645" w:rsidRDefault="00EF6645" w:rsidP="00EF6645">
      <w:pPr>
        <w:bidi/>
        <w:jc w:val="both"/>
        <w:rPr>
          <w:rFonts w:cs="David" w:hint="cs"/>
          <w:rtl/>
        </w:rPr>
      </w:pPr>
    </w:p>
    <w:p w14:paraId="3AEB4606" w14:textId="77777777" w:rsidR="00EF6645" w:rsidRPr="00EF6645" w:rsidRDefault="00EF6645" w:rsidP="00EF6645">
      <w:pPr>
        <w:bidi/>
        <w:jc w:val="both"/>
        <w:rPr>
          <w:rFonts w:cs="David" w:hint="cs"/>
          <w:u w:val="single"/>
          <w:rtl/>
        </w:rPr>
      </w:pPr>
      <w:r w:rsidRPr="00EF6645">
        <w:rPr>
          <w:rFonts w:cs="David" w:hint="cs"/>
          <w:u w:val="single"/>
          <w:rtl/>
        </w:rPr>
        <w:t>משה גפני:</w:t>
      </w:r>
    </w:p>
    <w:p w14:paraId="6EEA1EE1" w14:textId="77777777" w:rsidR="00EF6645" w:rsidRPr="00EF6645" w:rsidRDefault="00EF6645" w:rsidP="00EF6645">
      <w:pPr>
        <w:bidi/>
        <w:jc w:val="both"/>
        <w:rPr>
          <w:rFonts w:cs="David" w:hint="cs"/>
          <w:rtl/>
        </w:rPr>
      </w:pPr>
    </w:p>
    <w:p w14:paraId="26AFA19D" w14:textId="77777777" w:rsidR="00EF6645" w:rsidRPr="00EF6645" w:rsidRDefault="00EF6645" w:rsidP="00EF6645">
      <w:pPr>
        <w:bidi/>
        <w:ind w:firstLine="567"/>
        <w:jc w:val="both"/>
        <w:rPr>
          <w:rFonts w:cs="David" w:hint="cs"/>
          <w:rtl/>
        </w:rPr>
      </w:pPr>
      <w:r w:rsidRPr="00EF6645">
        <w:rPr>
          <w:rFonts w:cs="David" w:hint="cs"/>
          <w:rtl/>
        </w:rPr>
        <w:t>אתה מדבר על מה שהיה בשלהי הכנסת?</w:t>
      </w:r>
    </w:p>
    <w:p w14:paraId="3AD7D1E3" w14:textId="77777777" w:rsidR="00EF6645" w:rsidRPr="00EF6645" w:rsidRDefault="00EF6645" w:rsidP="00EF6645">
      <w:pPr>
        <w:bidi/>
        <w:jc w:val="both"/>
        <w:rPr>
          <w:rFonts w:cs="David" w:hint="cs"/>
          <w:rtl/>
        </w:rPr>
      </w:pPr>
    </w:p>
    <w:p w14:paraId="049BC0BE" w14:textId="77777777" w:rsidR="00EF6645" w:rsidRPr="00EF6645" w:rsidRDefault="00EF6645" w:rsidP="00EF6645">
      <w:pPr>
        <w:bidi/>
        <w:jc w:val="both"/>
        <w:rPr>
          <w:rFonts w:cs="David" w:hint="cs"/>
          <w:u w:val="single"/>
          <w:rtl/>
        </w:rPr>
      </w:pPr>
      <w:r w:rsidRPr="00EF6645">
        <w:rPr>
          <w:rFonts w:cs="David" w:hint="cs"/>
          <w:u w:val="single"/>
          <w:rtl/>
        </w:rPr>
        <w:t>ראובן ריבלין:</w:t>
      </w:r>
    </w:p>
    <w:p w14:paraId="663DF33E" w14:textId="77777777" w:rsidR="00EF6645" w:rsidRPr="00EF6645" w:rsidRDefault="00EF6645" w:rsidP="00EF6645">
      <w:pPr>
        <w:bidi/>
        <w:jc w:val="both"/>
        <w:rPr>
          <w:rFonts w:cs="David" w:hint="cs"/>
          <w:rtl/>
        </w:rPr>
      </w:pPr>
    </w:p>
    <w:p w14:paraId="71A97088" w14:textId="77777777" w:rsidR="00EF6645" w:rsidRPr="00EF6645" w:rsidRDefault="00EF6645" w:rsidP="00EF6645">
      <w:pPr>
        <w:bidi/>
        <w:ind w:firstLine="567"/>
        <w:jc w:val="both"/>
        <w:rPr>
          <w:rFonts w:cs="David" w:hint="cs"/>
          <w:rtl/>
        </w:rPr>
      </w:pPr>
      <w:r w:rsidRPr="00EF6645">
        <w:rPr>
          <w:rFonts w:cs="David" w:hint="cs"/>
          <w:rtl/>
        </w:rPr>
        <w:t>לכן חשבתי שטוב שיהיה כתוב בתקנון שלא תוקם כל ועדת חקירה פרלמנטארי</w:t>
      </w:r>
      <w:r w:rsidRPr="00EF6645">
        <w:rPr>
          <w:rFonts w:cs="David" w:hint="eastAsia"/>
          <w:rtl/>
        </w:rPr>
        <w:t>ת</w:t>
      </w:r>
      <w:r w:rsidRPr="00EF6645">
        <w:rPr>
          <w:rFonts w:cs="David" w:hint="cs"/>
          <w:rtl/>
        </w:rPr>
        <w:t xml:space="preserve"> בתוך 90 יום שבהם הוכרזו בחירות. זאת אומרת, לא יכול שהכנסת, בתוך אותם 90 יום, תקים ועדה פרלמנטרית. </w:t>
      </w:r>
    </w:p>
    <w:p w14:paraId="0C4EF789" w14:textId="77777777" w:rsidR="00EF6645" w:rsidRPr="00EF6645" w:rsidRDefault="00EF6645" w:rsidP="00EF6645">
      <w:pPr>
        <w:bidi/>
        <w:ind w:firstLine="567"/>
        <w:jc w:val="both"/>
        <w:rPr>
          <w:rFonts w:cs="David" w:hint="cs"/>
          <w:rtl/>
        </w:rPr>
      </w:pPr>
    </w:p>
    <w:p w14:paraId="4C7B0C6C" w14:textId="77777777" w:rsidR="00EF6645" w:rsidRPr="00EF6645" w:rsidRDefault="00EF6645" w:rsidP="00EF6645">
      <w:pPr>
        <w:bidi/>
        <w:ind w:firstLine="567"/>
        <w:jc w:val="both"/>
        <w:rPr>
          <w:rFonts w:cs="David" w:hint="cs"/>
          <w:rtl/>
        </w:rPr>
      </w:pPr>
      <w:r w:rsidRPr="00EF6645">
        <w:rPr>
          <w:rFonts w:cs="David" w:hint="cs"/>
          <w:rtl/>
        </w:rPr>
        <w:t>עכשיו אני מוכרח להביא את הדוגמה עליה אתה מדבר, בעניין עמונה. בלי כל ספק, יתכן מאוד ובמהלך עניינים רגיל ובזמן שבחירות לא מתקיימות, צורך בוועדת חקירה. הואיל והממשלה החליטה שהיא לא רוצה ועדת  חקירה ממלכתית, בהחלט שהכנסת היתה יכולה ליזום ועדת חקירה פרלמנטארי</w:t>
      </w:r>
      <w:r w:rsidRPr="00EF6645">
        <w:rPr>
          <w:rFonts w:cs="David" w:hint="eastAsia"/>
          <w:rtl/>
        </w:rPr>
        <w:t>ת</w:t>
      </w:r>
      <w:r w:rsidRPr="00EF6645">
        <w:rPr>
          <w:rFonts w:cs="David" w:hint="cs"/>
          <w:rtl/>
        </w:rPr>
        <w:t>. אני חושב שוועדת חקירה פרלמנטארי</w:t>
      </w:r>
      <w:r w:rsidRPr="00EF6645">
        <w:rPr>
          <w:rFonts w:cs="David" w:hint="eastAsia"/>
          <w:rtl/>
        </w:rPr>
        <w:t>ת</w:t>
      </w:r>
      <w:r w:rsidRPr="00EF6645">
        <w:rPr>
          <w:rFonts w:cs="David" w:hint="cs"/>
          <w:rtl/>
        </w:rPr>
        <w:t>, שעוסקת בנושא שהתוצאות שלו או הכוונות שלו הן פוליטיות, מקומה אינו במסגרת של ועדת חקירה פרלמנטארי</w:t>
      </w:r>
      <w:r w:rsidRPr="00EF6645">
        <w:rPr>
          <w:rFonts w:cs="David" w:hint="eastAsia"/>
          <w:rtl/>
        </w:rPr>
        <w:t>ת</w:t>
      </w:r>
      <w:r w:rsidRPr="00EF6645">
        <w:rPr>
          <w:rFonts w:cs="David" w:hint="cs"/>
          <w:rtl/>
        </w:rPr>
        <w:t>. ועדת חקירה פרלמנטארי</w:t>
      </w:r>
      <w:r w:rsidRPr="00EF6645">
        <w:rPr>
          <w:rFonts w:cs="David" w:hint="eastAsia"/>
          <w:rtl/>
        </w:rPr>
        <w:t>ת</w:t>
      </w:r>
      <w:r w:rsidRPr="00EF6645">
        <w:rPr>
          <w:rFonts w:cs="David" w:hint="cs"/>
          <w:rtl/>
        </w:rPr>
        <w:t xml:space="preserve"> צריכה להיות בנושא א-פוליטי לחלוטין. למשל, נושא תאונות דרכים, מלחמה בסמים, סחר בנשים או עובדים זרים. זה דבר שיש לו עמדה פוליטית כזאת או אחרת של סיעה כזאת או אחרת. ברגע שהופכים ועדה פרלמנטרית לוועדה שהמוטיבציה להקמתה או אי הקמתה היא פוליטית, מטבע הדברים שכל הוועדה תעסוק בפוליטיקה ולא תעסוק בחקר העניין עצמו.</w:t>
      </w:r>
    </w:p>
    <w:p w14:paraId="27987A48" w14:textId="77777777" w:rsidR="00EF6645" w:rsidRPr="00EF6645" w:rsidRDefault="00EF6645" w:rsidP="00EF6645">
      <w:pPr>
        <w:bidi/>
        <w:ind w:firstLine="567"/>
        <w:jc w:val="both"/>
        <w:rPr>
          <w:rFonts w:cs="David" w:hint="cs"/>
          <w:rtl/>
        </w:rPr>
      </w:pPr>
    </w:p>
    <w:p w14:paraId="1F97D6FA" w14:textId="77777777" w:rsidR="00EF6645" w:rsidRPr="00EF6645" w:rsidRDefault="00EF6645" w:rsidP="00EF6645">
      <w:pPr>
        <w:bidi/>
        <w:ind w:firstLine="567"/>
        <w:jc w:val="both"/>
        <w:rPr>
          <w:rFonts w:cs="David" w:hint="cs"/>
          <w:rtl/>
        </w:rPr>
      </w:pPr>
      <w:r w:rsidRPr="00EF6645">
        <w:rPr>
          <w:rFonts w:cs="David" w:hint="cs"/>
          <w:rtl/>
        </w:rPr>
        <w:t xml:space="preserve">בעניין עמונה, החברים ביקשו להקים ועדת חקירה משום שהממשלה סירבה לחקור בעצמה את הנושא, שהיה בהחלט במחלוקת קשה. כאשר החליטה הכנסת, ברוב, להקים את ועדת החקירה, הצלחתי לשכנע את החברים שוועדת החקירה תוקם באופן פורמלי, אבל מי שתהיה ועדת החקירה תהיה ועדת חוץ וביטחון, משום שכל ועדת כנסת, גם בזמן פגרת בחירות, יכולה לקיים חקירות מטעמה, לקיים ישיבות כמה שהיא רוצה. לכן חשבתי שמן הנכון היה להביא את העניין לידי חקיקת תקנה כדי שפשוט העולם יראה שאנחנו מתייחסים ברצינות לעבודתה של הכנסת. </w:t>
      </w:r>
    </w:p>
    <w:p w14:paraId="1F1EFEDA" w14:textId="77777777" w:rsidR="00EF6645" w:rsidRPr="00EF6645" w:rsidRDefault="00EF6645" w:rsidP="00EF6645">
      <w:pPr>
        <w:bidi/>
        <w:ind w:firstLine="567"/>
        <w:jc w:val="both"/>
        <w:rPr>
          <w:rFonts w:cs="David" w:hint="cs"/>
          <w:rtl/>
        </w:rPr>
      </w:pPr>
    </w:p>
    <w:p w14:paraId="0323B65C" w14:textId="77777777" w:rsidR="00EF6645" w:rsidRPr="00EF6645" w:rsidRDefault="00EF6645" w:rsidP="00EF6645">
      <w:pPr>
        <w:bidi/>
        <w:ind w:firstLine="567"/>
        <w:jc w:val="both"/>
        <w:rPr>
          <w:rFonts w:cs="David" w:hint="cs"/>
          <w:rtl/>
        </w:rPr>
      </w:pPr>
      <w:r w:rsidRPr="00EF6645">
        <w:rPr>
          <w:rFonts w:cs="David" w:hint="cs"/>
          <w:rtl/>
        </w:rPr>
        <w:t>הואיל והיום אני באופוזיציה וחברים באופוזיציה אומרים לי" מה? יצאת מדעתך לעזור לממשלה? אז אני רציתי לעזור לתקנון הכנסת ולא לממשלה, ולכן יכול להיות במצב שבו אני אחשוב שהתקנות האלה נכונות אבל אני אצביע נגדן.</w:t>
      </w:r>
    </w:p>
    <w:p w14:paraId="0C178DA4" w14:textId="77777777" w:rsidR="00EF6645" w:rsidRPr="00EF6645" w:rsidRDefault="00EF6645" w:rsidP="00EF6645">
      <w:pPr>
        <w:bidi/>
        <w:jc w:val="both"/>
        <w:rPr>
          <w:rFonts w:cs="David" w:hint="cs"/>
          <w:rtl/>
        </w:rPr>
      </w:pPr>
    </w:p>
    <w:p w14:paraId="7EA1721E" w14:textId="77777777" w:rsidR="00EF6645" w:rsidRPr="00EF6645" w:rsidRDefault="00EF6645" w:rsidP="00EF6645">
      <w:pPr>
        <w:bidi/>
        <w:jc w:val="both"/>
        <w:rPr>
          <w:rFonts w:cs="David" w:hint="cs"/>
          <w:u w:val="single"/>
          <w:rtl/>
        </w:rPr>
      </w:pPr>
      <w:r w:rsidRPr="00EF6645">
        <w:rPr>
          <w:rFonts w:cs="David" w:hint="cs"/>
          <w:u w:val="single"/>
          <w:rtl/>
        </w:rPr>
        <w:t>היו"ר רוחמה אברהם:</w:t>
      </w:r>
    </w:p>
    <w:p w14:paraId="12A3D9CF" w14:textId="77777777" w:rsidR="00EF6645" w:rsidRPr="00EF6645" w:rsidRDefault="00EF6645" w:rsidP="00EF6645">
      <w:pPr>
        <w:bidi/>
        <w:jc w:val="both"/>
        <w:rPr>
          <w:rFonts w:cs="David" w:hint="cs"/>
          <w:rtl/>
        </w:rPr>
      </w:pPr>
    </w:p>
    <w:p w14:paraId="32E79A90" w14:textId="77777777" w:rsidR="00EF6645" w:rsidRPr="00EF6645" w:rsidRDefault="00EF6645" w:rsidP="00EF6645">
      <w:pPr>
        <w:bidi/>
        <w:ind w:firstLine="567"/>
        <w:jc w:val="both"/>
        <w:rPr>
          <w:rFonts w:cs="David" w:hint="cs"/>
          <w:rtl/>
        </w:rPr>
      </w:pPr>
      <w:r w:rsidRPr="00EF6645">
        <w:rPr>
          <w:rFonts w:cs="David" w:hint="cs"/>
          <w:rtl/>
        </w:rPr>
        <w:t>אני  בהחלט מקבלת בברכה את הרעיון שלך. אני חושבת שזה רעיון נכון ואני יודעת, וגם חברי ראובן ריבלין יודע, שוועדת הכנסת משתדלת שלא להתנהל על פי שיקולים של אופוזיציה וקואליציה אלא לנסות ולראות את תרומתה של הכנסת, בין היתר שיפור תדמיתו של בית המחוקקים. אין ספק שצודק חברי ראובן ריבלין שאומר שברגע שמקימים ועדת חקירה פרלמנטרית בתקופת בחירות זה הופך להיות עניין פוליטי וממאיס אותנו עוד יותר על הציבור. לכן אני סבורה שהצעתך היא צודקת ונכונה וגם חכמה.</w:t>
      </w:r>
    </w:p>
    <w:p w14:paraId="7A216146" w14:textId="77777777" w:rsidR="00EF6645" w:rsidRPr="00EF6645" w:rsidRDefault="00EF6645" w:rsidP="00EF6645">
      <w:pPr>
        <w:bidi/>
        <w:jc w:val="both"/>
        <w:rPr>
          <w:rFonts w:cs="David" w:hint="cs"/>
          <w:rtl/>
        </w:rPr>
      </w:pPr>
    </w:p>
    <w:p w14:paraId="6D9DA7E6" w14:textId="77777777" w:rsidR="00EF6645" w:rsidRPr="00EF6645" w:rsidRDefault="00EF6645" w:rsidP="00EF6645">
      <w:pPr>
        <w:bidi/>
        <w:ind w:firstLine="567"/>
        <w:jc w:val="both"/>
        <w:rPr>
          <w:rFonts w:cs="David" w:hint="cs"/>
          <w:rtl/>
        </w:rPr>
      </w:pPr>
      <w:r w:rsidRPr="00EF6645">
        <w:rPr>
          <w:rFonts w:cs="David" w:hint="cs"/>
          <w:rtl/>
        </w:rPr>
        <w:t>יחד עם זה, מכיוון שהחלטנו שאנחנו לא מצביעים, אני אבקש מהיועצת המשפטית של הוועדה להכין נוסח לשינוי התקנון, ברוח הדברים שאמרת, רק מתוך ראייה - שוב, לא נגד האופוזיציה ולא נגד הקואליציה, אלא מתוך ראייה איך אנחנו בוועדת הכנסת עושים הכל כדי לשפר את הכלי שקוראים לו תקנון הכנסת, כדי שנוכל לעזור, בין היתר, לתדמיתה של הכנסת.</w:t>
      </w:r>
    </w:p>
    <w:p w14:paraId="543F0AEE" w14:textId="77777777" w:rsidR="00EF6645" w:rsidRPr="00EF6645" w:rsidRDefault="00EF6645" w:rsidP="00EF6645">
      <w:pPr>
        <w:bidi/>
        <w:jc w:val="both"/>
        <w:rPr>
          <w:rFonts w:cs="David" w:hint="cs"/>
          <w:rtl/>
        </w:rPr>
      </w:pPr>
    </w:p>
    <w:p w14:paraId="1193275A" w14:textId="77777777" w:rsidR="00EF6645" w:rsidRPr="00EF6645" w:rsidRDefault="00EF6645" w:rsidP="00EF6645">
      <w:pPr>
        <w:bidi/>
        <w:ind w:firstLine="567"/>
        <w:jc w:val="both"/>
        <w:rPr>
          <w:rFonts w:cs="David" w:hint="cs"/>
          <w:rtl/>
        </w:rPr>
      </w:pPr>
      <w:r w:rsidRPr="00EF6645">
        <w:rPr>
          <w:rFonts w:cs="David" w:hint="cs"/>
          <w:rtl/>
        </w:rPr>
        <w:t xml:space="preserve">לכן, חברי חבר הכנסת ריבלין, נמשיך לדון בזה בשבוע הבא ואז אני אביא את הנושא להצבעה. אני מודה לך על הרעיון ותמשיך ותיתן לנו רעיונות נפלאים. </w:t>
      </w:r>
    </w:p>
    <w:p w14:paraId="555967D5" w14:textId="77777777" w:rsidR="00EF6645" w:rsidRPr="00EF6645" w:rsidRDefault="00EF6645" w:rsidP="00EF6645">
      <w:pPr>
        <w:bidi/>
        <w:ind w:firstLine="567"/>
        <w:jc w:val="both"/>
        <w:rPr>
          <w:rFonts w:cs="David" w:hint="cs"/>
          <w:rtl/>
        </w:rPr>
      </w:pPr>
    </w:p>
    <w:p w14:paraId="61F142CC" w14:textId="77777777" w:rsidR="00EF6645" w:rsidRPr="00EF6645" w:rsidRDefault="00EF6645" w:rsidP="00EF6645">
      <w:pPr>
        <w:bidi/>
        <w:ind w:firstLine="567"/>
        <w:jc w:val="both"/>
        <w:rPr>
          <w:rFonts w:cs="David" w:hint="cs"/>
          <w:rtl/>
        </w:rPr>
      </w:pPr>
      <w:r w:rsidRPr="00EF6645">
        <w:rPr>
          <w:rFonts w:cs="David" w:hint="cs"/>
          <w:rtl/>
        </w:rPr>
        <w:t xml:space="preserve">הישיבה נעולה, תודה רבה. </w:t>
      </w:r>
    </w:p>
    <w:p w14:paraId="7F9C85F0" w14:textId="77777777" w:rsidR="00EF6645" w:rsidRPr="00EF6645" w:rsidRDefault="00EF6645" w:rsidP="00EF6645">
      <w:pPr>
        <w:bidi/>
        <w:jc w:val="both"/>
        <w:rPr>
          <w:rFonts w:cs="David" w:hint="cs"/>
          <w:rtl/>
        </w:rPr>
      </w:pPr>
    </w:p>
    <w:p w14:paraId="32CB55BA" w14:textId="77777777" w:rsidR="00EF6645" w:rsidRPr="00EF6645" w:rsidRDefault="00EF6645" w:rsidP="00EF6645">
      <w:pPr>
        <w:bidi/>
        <w:jc w:val="both"/>
        <w:rPr>
          <w:rFonts w:cs="David" w:hint="cs"/>
          <w:b/>
          <w:bCs/>
          <w:rtl/>
        </w:rPr>
      </w:pPr>
      <w:r w:rsidRPr="00EF6645">
        <w:rPr>
          <w:rFonts w:cs="David" w:hint="cs"/>
          <w:b/>
          <w:bCs/>
          <w:rtl/>
        </w:rPr>
        <w:t>הישיבה ננעלה בשעה 14:50.</w:t>
      </w:r>
    </w:p>
    <w:p w14:paraId="3DA49F0E" w14:textId="77777777" w:rsidR="00552A80" w:rsidRPr="00EF6645" w:rsidRDefault="00552A80" w:rsidP="00EF6645">
      <w:pPr>
        <w:bidi/>
        <w:rPr>
          <w:rFonts w:cs="David"/>
        </w:rPr>
      </w:pPr>
    </w:p>
    <w:sectPr w:rsidR="00552A80" w:rsidRPr="00EF6645" w:rsidSect="002B7D0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A24D" w14:textId="77777777" w:rsidR="00000000" w:rsidRDefault="001F4844">
      <w:r>
        <w:separator/>
      </w:r>
    </w:p>
  </w:endnote>
  <w:endnote w:type="continuationSeparator" w:id="0">
    <w:p w14:paraId="6E03F79E" w14:textId="77777777" w:rsidR="00000000" w:rsidRDefault="001F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6B7CC" w14:textId="77777777" w:rsidR="00000000" w:rsidRDefault="001F4844">
      <w:r>
        <w:separator/>
      </w:r>
    </w:p>
  </w:footnote>
  <w:footnote w:type="continuationSeparator" w:id="0">
    <w:p w14:paraId="200CB44D" w14:textId="77777777" w:rsidR="00000000" w:rsidRDefault="001F4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57B9" w14:textId="77777777" w:rsidR="002B7D01" w:rsidRDefault="002B7D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A9545F2" w14:textId="77777777" w:rsidR="002B7D01" w:rsidRDefault="002B7D01">
    <w:pPr>
      <w:pStyle w:val="Header"/>
      <w:ind w:right="360"/>
      <w:jc w:val="both"/>
      <w:rPr>
        <w:rtl/>
      </w:rPr>
    </w:pPr>
  </w:p>
  <w:p w14:paraId="7BA94AEC" w14:textId="77777777" w:rsidR="002B7D01" w:rsidRDefault="002B7D01"/>
  <w:p w14:paraId="28AC4329" w14:textId="77777777" w:rsidR="002B7D01" w:rsidRDefault="002B7D01"/>
  <w:p w14:paraId="73994672" w14:textId="77777777" w:rsidR="002B7D01" w:rsidRDefault="002B7D01"/>
  <w:p w14:paraId="5A30795A" w14:textId="77777777" w:rsidR="002B7D01" w:rsidRDefault="002B7D01"/>
  <w:p w14:paraId="10AC47F1" w14:textId="77777777" w:rsidR="002B7D01" w:rsidRDefault="002B7D01"/>
  <w:p w14:paraId="3C509EA6" w14:textId="77777777" w:rsidR="002B7D01" w:rsidRDefault="002B7D01"/>
  <w:p w14:paraId="7BE325AF" w14:textId="77777777" w:rsidR="002B7D01" w:rsidRDefault="002B7D01"/>
  <w:p w14:paraId="5429B38B" w14:textId="77777777" w:rsidR="002B7D01" w:rsidRDefault="002B7D01"/>
  <w:p w14:paraId="5ED9B6D5" w14:textId="77777777" w:rsidR="002B7D01" w:rsidRDefault="002B7D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B136" w14:textId="77777777" w:rsidR="002B7D01" w:rsidRDefault="002B7D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EF6645">
      <w:rPr>
        <w:rStyle w:val="PageNumber"/>
        <w:noProof/>
        <w:rtl/>
      </w:rPr>
      <w:t>4</w:t>
    </w:r>
    <w:r>
      <w:rPr>
        <w:rStyle w:val="PageNumber"/>
        <w:rtl/>
      </w:rPr>
      <w:fldChar w:fldCharType="end"/>
    </w:r>
  </w:p>
  <w:p w14:paraId="05F13A57" w14:textId="77777777" w:rsidR="002B7D01" w:rsidRDefault="002B7D01">
    <w:pPr>
      <w:pStyle w:val="Header"/>
      <w:ind w:right="360"/>
      <w:jc w:val="both"/>
      <w:rPr>
        <w:rFonts w:hint="cs"/>
        <w:rtl/>
      </w:rPr>
    </w:pPr>
    <w:r>
      <w:rPr>
        <w:rtl/>
      </w:rPr>
      <w:t>ועדת</w:t>
    </w:r>
    <w:r>
      <w:rPr>
        <w:rFonts w:hint="cs"/>
        <w:rtl/>
      </w:rPr>
      <w:t xml:space="preserve"> הכנסת</w:t>
    </w:r>
  </w:p>
  <w:p w14:paraId="1257C74B" w14:textId="77777777" w:rsidR="002B7D01" w:rsidRDefault="002B7D01">
    <w:pPr>
      <w:pStyle w:val="Header"/>
      <w:ind w:right="360"/>
      <w:jc w:val="both"/>
      <w:rPr>
        <w:rStyle w:val="PageNumber"/>
        <w:rFonts w:hint="cs"/>
        <w:rtl/>
      </w:rPr>
    </w:pPr>
    <w:r>
      <w:rPr>
        <w:rFonts w:hint="cs"/>
        <w:rtl/>
      </w:rPr>
      <w:t>28.11.2006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CCF"/>
    <w:multiLevelType w:val="hybridMultilevel"/>
    <w:tmpl w:val="D9D67DAA"/>
    <w:lvl w:ilvl="0" w:tplc="040D0013">
      <w:start w:val="1"/>
      <w:numFmt w:val="hebrew1"/>
      <w:lvlText w:val="%1."/>
      <w:lvlJc w:val="center"/>
      <w:pPr>
        <w:tabs>
          <w:tab w:val="num" w:pos="1287"/>
        </w:tabs>
        <w:ind w:left="1287" w:hanging="360"/>
      </w:pPr>
    </w:lvl>
    <w:lvl w:ilvl="1" w:tplc="040D0019" w:tentative="1">
      <w:start w:val="1"/>
      <w:numFmt w:val="lowerLetter"/>
      <w:lvlText w:val="%2."/>
      <w:lvlJc w:val="left"/>
      <w:pPr>
        <w:tabs>
          <w:tab w:val="num" w:pos="2007"/>
        </w:tabs>
        <w:ind w:left="2007" w:right="2007" w:hanging="360"/>
      </w:pPr>
    </w:lvl>
    <w:lvl w:ilvl="2" w:tplc="040D001B" w:tentative="1">
      <w:start w:val="1"/>
      <w:numFmt w:val="lowerRoman"/>
      <w:lvlText w:val="%3."/>
      <w:lvlJc w:val="right"/>
      <w:pPr>
        <w:tabs>
          <w:tab w:val="num" w:pos="2727"/>
        </w:tabs>
        <w:ind w:left="2727" w:right="2727" w:hanging="180"/>
      </w:pPr>
    </w:lvl>
    <w:lvl w:ilvl="3" w:tplc="040D000F" w:tentative="1">
      <w:start w:val="1"/>
      <w:numFmt w:val="decimal"/>
      <w:lvlText w:val="%4."/>
      <w:lvlJc w:val="left"/>
      <w:pPr>
        <w:tabs>
          <w:tab w:val="num" w:pos="3447"/>
        </w:tabs>
        <w:ind w:left="3447" w:right="3447" w:hanging="360"/>
      </w:pPr>
    </w:lvl>
    <w:lvl w:ilvl="4" w:tplc="040D0019" w:tentative="1">
      <w:start w:val="1"/>
      <w:numFmt w:val="lowerLetter"/>
      <w:lvlText w:val="%5."/>
      <w:lvlJc w:val="left"/>
      <w:pPr>
        <w:tabs>
          <w:tab w:val="num" w:pos="4167"/>
        </w:tabs>
        <w:ind w:left="4167" w:right="4167" w:hanging="360"/>
      </w:pPr>
    </w:lvl>
    <w:lvl w:ilvl="5" w:tplc="040D001B" w:tentative="1">
      <w:start w:val="1"/>
      <w:numFmt w:val="lowerRoman"/>
      <w:lvlText w:val="%6."/>
      <w:lvlJc w:val="right"/>
      <w:pPr>
        <w:tabs>
          <w:tab w:val="num" w:pos="4887"/>
        </w:tabs>
        <w:ind w:left="4887" w:right="4887" w:hanging="180"/>
      </w:pPr>
    </w:lvl>
    <w:lvl w:ilvl="6" w:tplc="040D000F" w:tentative="1">
      <w:start w:val="1"/>
      <w:numFmt w:val="decimal"/>
      <w:lvlText w:val="%7."/>
      <w:lvlJc w:val="left"/>
      <w:pPr>
        <w:tabs>
          <w:tab w:val="num" w:pos="5607"/>
        </w:tabs>
        <w:ind w:left="5607" w:right="5607" w:hanging="360"/>
      </w:pPr>
    </w:lvl>
    <w:lvl w:ilvl="7" w:tplc="040D0019" w:tentative="1">
      <w:start w:val="1"/>
      <w:numFmt w:val="lowerLetter"/>
      <w:lvlText w:val="%8."/>
      <w:lvlJc w:val="left"/>
      <w:pPr>
        <w:tabs>
          <w:tab w:val="num" w:pos="6327"/>
        </w:tabs>
        <w:ind w:left="6327" w:right="6327" w:hanging="360"/>
      </w:pPr>
    </w:lvl>
    <w:lvl w:ilvl="8" w:tplc="040D001B" w:tentative="1">
      <w:start w:val="1"/>
      <w:numFmt w:val="lowerRoman"/>
      <w:lvlText w:val="%9."/>
      <w:lvlJc w:val="right"/>
      <w:pPr>
        <w:tabs>
          <w:tab w:val="num" w:pos="7047"/>
        </w:tabs>
        <w:ind w:left="7047" w:right="7047" w:hanging="180"/>
      </w:pPr>
    </w:lvl>
  </w:abstractNum>
  <w:abstractNum w:abstractNumId="1" w15:restartNumberingAfterBreak="0">
    <w:nsid w:val="44400FDC"/>
    <w:multiLevelType w:val="hybridMultilevel"/>
    <w:tmpl w:val="4E068FFC"/>
    <w:lvl w:ilvl="0" w:tplc="040D0013">
      <w:start w:val="1"/>
      <w:numFmt w:val="hebrew1"/>
      <w:lvlText w:val="%1."/>
      <w:lvlJc w:val="center"/>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45B704E"/>
    <w:multiLevelType w:val="hybridMultilevel"/>
    <w:tmpl w:val="89AAC082"/>
    <w:lvl w:ilvl="0" w:tplc="B428FC9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9632048">
    <w:abstractNumId w:val="0"/>
  </w:num>
  <w:num w:numId="2" w16cid:durableId="220289160">
    <w:abstractNumId w:val="1"/>
  </w:num>
  <w:num w:numId="3" w16cid:durableId="792789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132פרוטוקול_ישיבת_ועדה.doc"/>
    <w:docVar w:name="StartMode" w:val="3"/>
  </w:docVars>
  <w:rsids>
    <w:rsidRoot w:val="00E4613A"/>
    <w:rsid w:val="001F4844"/>
    <w:rsid w:val="002B7D01"/>
    <w:rsid w:val="003868B8"/>
    <w:rsid w:val="00552A80"/>
    <w:rsid w:val="00965806"/>
    <w:rsid w:val="00E4613A"/>
    <w:rsid w:val="00EF6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1E5378"/>
  <w15:chartTrackingRefBased/>
  <w15:docId w15:val="{CC24D9DA-C7B5-4218-BDFC-6A687206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B7D0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2B7D01"/>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B7D0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B7D01"/>
  </w:style>
  <w:style w:type="paragraph" w:styleId="BodyTextIndent">
    <w:name w:val="Body Text Indent"/>
    <w:basedOn w:val="Normal"/>
    <w:rsid w:val="002B7D01"/>
    <w:pPr>
      <w:overflowPunct w:val="0"/>
      <w:autoSpaceDE w:val="0"/>
      <w:autoSpaceDN w:val="0"/>
      <w:bidi/>
      <w:adjustRightInd w:val="0"/>
      <w:ind w:left="927" w:firstLine="207"/>
      <w:jc w:val="both"/>
      <w:textAlignment w:val="baseline"/>
    </w:pPr>
    <w:rPr>
      <w:rFonts w:cs="David"/>
      <w:sz w:val="22"/>
      <w:lang w:eastAsia="he-IL"/>
    </w:rPr>
  </w:style>
  <w:style w:type="paragraph" w:styleId="BodyTextIndent2">
    <w:name w:val="Body Text Indent 2"/>
    <w:basedOn w:val="Normal"/>
    <w:rsid w:val="002B7D01"/>
    <w:pPr>
      <w:overflowPunct w:val="0"/>
      <w:autoSpaceDE w:val="0"/>
      <w:autoSpaceDN w:val="0"/>
      <w:bidi/>
      <w:adjustRightInd w:val="0"/>
      <w:ind w:left="1701" w:hanging="621"/>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3234</Words>
  <Characters>18437</Characters>
  <Application>Microsoft Office Word</Application>
  <DocSecurity>0</DocSecurity>
  <Lines>153</Lines>
  <Paragraphs>43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