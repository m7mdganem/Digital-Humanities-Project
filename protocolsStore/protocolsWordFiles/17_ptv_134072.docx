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E99C" w14:textId="77777777" w:rsidR="00F55198" w:rsidRPr="00F55198" w:rsidRDefault="00F55198" w:rsidP="00F55198">
      <w:pPr>
        <w:pStyle w:val="Heading5"/>
        <w:jc w:val="left"/>
        <w:rPr>
          <w:b/>
          <w:bCs/>
          <w:rtl/>
        </w:rPr>
      </w:pPr>
      <w:r w:rsidRPr="00F55198">
        <w:rPr>
          <w:b/>
          <w:bCs/>
          <w:rtl/>
        </w:rPr>
        <w:t xml:space="preserve">הכנסת </w:t>
      </w:r>
      <w:r w:rsidRPr="00F55198">
        <w:rPr>
          <w:rFonts w:hint="cs"/>
          <w:b/>
          <w:bCs/>
          <w:rtl/>
        </w:rPr>
        <w:t>השבע-עשרה</w:t>
      </w:r>
      <w:r w:rsidRPr="00F55198">
        <w:rPr>
          <w:b/>
          <w:bCs/>
          <w:rtl/>
        </w:rPr>
        <w:tab/>
      </w:r>
      <w:r w:rsidRPr="00F55198">
        <w:rPr>
          <w:b/>
          <w:bCs/>
          <w:rtl/>
        </w:rPr>
        <w:tab/>
      </w:r>
      <w:r w:rsidRPr="00F55198">
        <w:rPr>
          <w:b/>
          <w:bCs/>
          <w:rtl/>
        </w:rPr>
        <w:tab/>
      </w:r>
      <w:r w:rsidRPr="00F55198">
        <w:rPr>
          <w:b/>
          <w:bCs/>
          <w:rtl/>
        </w:rPr>
        <w:tab/>
      </w:r>
      <w:r w:rsidRPr="00F55198">
        <w:rPr>
          <w:b/>
          <w:bCs/>
          <w:rtl/>
        </w:rPr>
        <w:tab/>
      </w:r>
      <w:r w:rsidRPr="00F55198">
        <w:rPr>
          <w:b/>
          <w:bCs/>
          <w:rtl/>
        </w:rPr>
        <w:tab/>
        <w:t>נוסח לא מתוקן</w:t>
      </w:r>
    </w:p>
    <w:p w14:paraId="1245BF99" w14:textId="77777777" w:rsidR="00F55198" w:rsidRPr="00F55198" w:rsidRDefault="00F55198" w:rsidP="00F55198">
      <w:pPr>
        <w:bidi/>
        <w:rPr>
          <w:rFonts w:cs="David" w:hint="cs"/>
          <w:b/>
          <w:bCs/>
          <w:rtl/>
        </w:rPr>
      </w:pPr>
      <w:r w:rsidRPr="00F55198">
        <w:rPr>
          <w:rFonts w:cs="David"/>
          <w:b/>
          <w:bCs/>
          <w:rtl/>
        </w:rPr>
        <w:t xml:space="preserve">מושב </w:t>
      </w:r>
      <w:r w:rsidRPr="00F55198">
        <w:rPr>
          <w:rFonts w:cs="David" w:hint="cs"/>
          <w:b/>
          <w:bCs/>
          <w:rtl/>
        </w:rPr>
        <w:t>שני</w:t>
      </w:r>
    </w:p>
    <w:p w14:paraId="18D3F8DC" w14:textId="77777777" w:rsidR="00F55198" w:rsidRPr="00F55198" w:rsidRDefault="00F55198" w:rsidP="00F55198">
      <w:pPr>
        <w:bidi/>
        <w:rPr>
          <w:rFonts w:cs="David"/>
          <w:b/>
          <w:bCs/>
          <w:rtl/>
        </w:rPr>
      </w:pPr>
    </w:p>
    <w:p w14:paraId="16FEC875" w14:textId="77777777" w:rsidR="00F55198" w:rsidRPr="00F55198" w:rsidRDefault="00F55198" w:rsidP="00F55198">
      <w:pPr>
        <w:bidi/>
        <w:rPr>
          <w:rFonts w:cs="David"/>
          <w:b/>
          <w:bCs/>
          <w:rtl/>
        </w:rPr>
      </w:pPr>
    </w:p>
    <w:p w14:paraId="475CF8FF" w14:textId="77777777" w:rsidR="00F55198" w:rsidRPr="00F55198" w:rsidRDefault="00F55198" w:rsidP="00F55198">
      <w:pPr>
        <w:bidi/>
        <w:rPr>
          <w:rFonts w:cs="David"/>
          <w:b/>
          <w:bCs/>
          <w:rtl/>
        </w:rPr>
      </w:pPr>
    </w:p>
    <w:p w14:paraId="54C93194" w14:textId="77777777" w:rsidR="00F55198" w:rsidRPr="00F55198" w:rsidRDefault="00F55198" w:rsidP="00F55198">
      <w:pPr>
        <w:bidi/>
        <w:rPr>
          <w:rFonts w:cs="David"/>
          <w:b/>
          <w:bCs/>
          <w:rtl/>
        </w:rPr>
      </w:pPr>
    </w:p>
    <w:p w14:paraId="457FE251" w14:textId="77777777" w:rsidR="00F55198" w:rsidRPr="00F55198" w:rsidRDefault="00F55198" w:rsidP="009C7C35">
      <w:pPr>
        <w:bidi/>
        <w:jc w:val="center"/>
        <w:rPr>
          <w:rFonts w:cs="David" w:hint="cs"/>
          <w:b/>
          <w:bCs/>
          <w:rtl/>
        </w:rPr>
      </w:pPr>
      <w:r w:rsidRPr="00F55198">
        <w:rPr>
          <w:rFonts w:cs="David"/>
          <w:b/>
          <w:bCs/>
          <w:rtl/>
        </w:rPr>
        <w:t>פרוטוקול מס'</w:t>
      </w:r>
      <w:r w:rsidRPr="00F55198">
        <w:rPr>
          <w:rFonts w:cs="David" w:hint="cs"/>
          <w:b/>
          <w:bCs/>
          <w:rtl/>
        </w:rPr>
        <w:t xml:space="preserve"> 12</w:t>
      </w:r>
      <w:r w:rsidR="009C7C35">
        <w:rPr>
          <w:rFonts w:cs="David" w:hint="cs"/>
          <w:b/>
          <w:bCs/>
          <w:rtl/>
        </w:rPr>
        <w:t>5</w:t>
      </w:r>
    </w:p>
    <w:p w14:paraId="561A1850" w14:textId="77777777" w:rsidR="00F55198" w:rsidRPr="00F55198" w:rsidRDefault="00F55198" w:rsidP="00F55198">
      <w:pPr>
        <w:bidi/>
        <w:jc w:val="center"/>
        <w:rPr>
          <w:rFonts w:cs="David" w:hint="cs"/>
          <w:b/>
          <w:bCs/>
          <w:rtl/>
        </w:rPr>
      </w:pPr>
      <w:r w:rsidRPr="00F55198">
        <w:rPr>
          <w:rFonts w:cs="David" w:hint="cs"/>
          <w:b/>
          <w:bCs/>
          <w:rtl/>
        </w:rPr>
        <w:t>מישיבת ועדת הכנסת</w:t>
      </w:r>
    </w:p>
    <w:p w14:paraId="42239B91" w14:textId="77777777" w:rsidR="00F55198" w:rsidRPr="00F55198" w:rsidRDefault="00F55198" w:rsidP="00F55198">
      <w:pPr>
        <w:bidi/>
        <w:jc w:val="center"/>
        <w:rPr>
          <w:rFonts w:cs="David" w:hint="cs"/>
          <w:b/>
          <w:bCs/>
          <w:u w:val="single"/>
          <w:rtl/>
        </w:rPr>
      </w:pPr>
      <w:r w:rsidRPr="00F55198">
        <w:rPr>
          <w:rFonts w:cs="David" w:hint="cs"/>
          <w:b/>
          <w:bCs/>
          <w:u w:val="single"/>
          <w:rtl/>
        </w:rPr>
        <w:t xml:space="preserve">יום שני, ט' בתמוז </w:t>
      </w:r>
      <w:proofErr w:type="spellStart"/>
      <w:r w:rsidRPr="00F55198">
        <w:rPr>
          <w:rFonts w:cs="David" w:hint="cs"/>
          <w:b/>
          <w:bCs/>
          <w:u w:val="single"/>
          <w:rtl/>
        </w:rPr>
        <w:t>התשס"ז</w:t>
      </w:r>
      <w:proofErr w:type="spellEnd"/>
      <w:r w:rsidRPr="00F55198">
        <w:rPr>
          <w:rFonts w:cs="David" w:hint="cs"/>
          <w:b/>
          <w:bCs/>
          <w:u w:val="single"/>
          <w:rtl/>
        </w:rPr>
        <w:t xml:space="preserve"> (25 ביוני 2007), שעה 10:00</w:t>
      </w:r>
    </w:p>
    <w:p w14:paraId="6B13CFBB" w14:textId="77777777" w:rsidR="00F55198" w:rsidRPr="00F55198" w:rsidRDefault="00F55198" w:rsidP="00F55198">
      <w:pPr>
        <w:bidi/>
        <w:rPr>
          <w:rFonts w:cs="David"/>
          <w:b/>
          <w:bCs/>
          <w:rtl/>
        </w:rPr>
      </w:pPr>
    </w:p>
    <w:p w14:paraId="721532C4" w14:textId="77777777" w:rsidR="00F55198" w:rsidRPr="00F55198" w:rsidRDefault="00F55198" w:rsidP="00F55198">
      <w:pPr>
        <w:bidi/>
        <w:rPr>
          <w:rFonts w:cs="David"/>
          <w:b/>
          <w:bCs/>
          <w:rtl/>
        </w:rPr>
      </w:pPr>
    </w:p>
    <w:p w14:paraId="32497088" w14:textId="77777777" w:rsidR="00F55198" w:rsidRPr="00F55198" w:rsidRDefault="00F55198" w:rsidP="00F55198">
      <w:pPr>
        <w:tabs>
          <w:tab w:val="left" w:pos="1221"/>
        </w:tabs>
        <w:bidi/>
        <w:rPr>
          <w:rFonts w:cs="David" w:hint="cs"/>
          <w:b/>
          <w:bCs/>
          <w:u w:val="single"/>
          <w:rtl/>
        </w:rPr>
      </w:pPr>
    </w:p>
    <w:p w14:paraId="466ED777" w14:textId="77777777" w:rsidR="00F55198" w:rsidRPr="00F55198" w:rsidRDefault="00F55198" w:rsidP="00F55198">
      <w:pPr>
        <w:tabs>
          <w:tab w:val="left" w:pos="1221"/>
        </w:tabs>
        <w:bidi/>
        <w:rPr>
          <w:rFonts w:cs="David" w:hint="cs"/>
          <w:b/>
          <w:bCs/>
          <w:rtl/>
        </w:rPr>
      </w:pPr>
      <w:r w:rsidRPr="00F55198">
        <w:rPr>
          <w:rFonts w:cs="David"/>
          <w:b/>
          <w:bCs/>
          <w:u w:val="single"/>
          <w:rtl/>
        </w:rPr>
        <w:t>סדר היום</w:t>
      </w:r>
      <w:r w:rsidRPr="00F55198">
        <w:rPr>
          <w:rFonts w:cs="David"/>
          <w:rtl/>
        </w:rPr>
        <w:t>:</w:t>
      </w:r>
    </w:p>
    <w:p w14:paraId="254CC3B4" w14:textId="77777777" w:rsidR="00F55198" w:rsidRPr="00F55198" w:rsidRDefault="00F55198" w:rsidP="00F55198">
      <w:pPr>
        <w:bidi/>
        <w:rPr>
          <w:rFonts w:cs="David" w:hint="cs"/>
          <w:b/>
          <w:bCs/>
          <w:rtl/>
        </w:rPr>
      </w:pPr>
    </w:p>
    <w:p w14:paraId="0CFC9135" w14:textId="77777777" w:rsidR="00F55198" w:rsidRPr="00F55198" w:rsidRDefault="00F55198" w:rsidP="00F55198">
      <w:pPr>
        <w:bidi/>
        <w:rPr>
          <w:rFonts w:cs="David" w:hint="cs"/>
          <w:rtl/>
        </w:rPr>
      </w:pPr>
      <w:r w:rsidRPr="00F55198">
        <w:rPr>
          <w:rFonts w:cs="David" w:hint="cs"/>
          <w:rtl/>
        </w:rPr>
        <w:t xml:space="preserve">1. בקשת חבר הכנסת </w:t>
      </w:r>
      <w:proofErr w:type="spellStart"/>
      <w:r w:rsidRPr="00F55198">
        <w:rPr>
          <w:rFonts w:cs="David" w:hint="cs"/>
          <w:rtl/>
        </w:rPr>
        <w:t>סילבן</w:t>
      </w:r>
      <w:proofErr w:type="spellEnd"/>
      <w:r w:rsidRPr="00F55198">
        <w:rPr>
          <w:rFonts w:cs="David" w:hint="cs"/>
          <w:rtl/>
        </w:rPr>
        <w:t xml:space="preserve"> שלום להקדמת הדיון בהצעת חוק מיגון מבני ציבור חיוניים, </w:t>
      </w:r>
    </w:p>
    <w:p w14:paraId="505B564D" w14:textId="77777777" w:rsidR="00F55198" w:rsidRPr="00F55198" w:rsidRDefault="00F55198" w:rsidP="00F55198">
      <w:pPr>
        <w:bidi/>
        <w:rPr>
          <w:rFonts w:cs="David" w:hint="cs"/>
          <w:rtl/>
        </w:rPr>
      </w:pPr>
      <w:r w:rsidRPr="00F55198">
        <w:rPr>
          <w:rFonts w:cs="David" w:hint="cs"/>
          <w:rtl/>
        </w:rPr>
        <w:t xml:space="preserve">    </w:t>
      </w:r>
      <w:proofErr w:type="spellStart"/>
      <w:r w:rsidRPr="00F55198">
        <w:rPr>
          <w:rFonts w:cs="David" w:hint="cs"/>
          <w:rtl/>
        </w:rPr>
        <w:t>התשס"ז</w:t>
      </w:r>
      <w:proofErr w:type="spellEnd"/>
      <w:r w:rsidRPr="00F55198">
        <w:rPr>
          <w:rFonts w:cs="David" w:hint="cs"/>
          <w:rtl/>
        </w:rPr>
        <w:t xml:space="preserve">-2007 (פ/2691/17) לפני הקריאה הטרומית. </w:t>
      </w:r>
    </w:p>
    <w:p w14:paraId="5B0A9CB7" w14:textId="77777777" w:rsidR="00F55198" w:rsidRPr="00F55198" w:rsidRDefault="00F55198" w:rsidP="00F55198">
      <w:pPr>
        <w:bidi/>
        <w:rPr>
          <w:rFonts w:cs="David" w:hint="cs"/>
          <w:rtl/>
        </w:rPr>
      </w:pPr>
      <w:r w:rsidRPr="00F55198">
        <w:rPr>
          <w:rFonts w:cs="David" w:hint="cs"/>
          <w:rtl/>
        </w:rPr>
        <w:t xml:space="preserve">2.  המלצה לחילופין בראשות ועדת הכלכלה. </w:t>
      </w:r>
    </w:p>
    <w:p w14:paraId="412B0307" w14:textId="77777777" w:rsidR="00F55198" w:rsidRPr="00F55198" w:rsidRDefault="00F55198" w:rsidP="00F55198">
      <w:pPr>
        <w:bidi/>
        <w:rPr>
          <w:rFonts w:cs="David" w:hint="cs"/>
          <w:rtl/>
        </w:rPr>
      </w:pPr>
      <w:r w:rsidRPr="00F55198">
        <w:rPr>
          <w:rFonts w:cs="David" w:hint="cs"/>
          <w:rtl/>
        </w:rPr>
        <w:t xml:space="preserve">3. הצעת חוק משכן הכנסת, רחבתו ומשמר הכנסת (תיקון </w:t>
      </w:r>
      <w:r w:rsidRPr="00F55198">
        <w:rPr>
          <w:rFonts w:cs="David"/>
          <w:rtl/>
        </w:rPr>
        <w:t>–</w:t>
      </w:r>
      <w:r w:rsidRPr="00F55198">
        <w:rPr>
          <w:rFonts w:cs="David" w:hint="cs"/>
          <w:rtl/>
        </w:rPr>
        <w:t xml:space="preserve"> ועדת הבחירות המרכזית), </w:t>
      </w:r>
    </w:p>
    <w:p w14:paraId="2A20089F" w14:textId="77777777" w:rsidR="00F55198" w:rsidRPr="00F55198" w:rsidRDefault="00F55198" w:rsidP="00F55198">
      <w:pPr>
        <w:bidi/>
        <w:rPr>
          <w:rFonts w:cs="David" w:hint="cs"/>
          <w:rtl/>
        </w:rPr>
      </w:pPr>
      <w:r w:rsidRPr="00F55198">
        <w:rPr>
          <w:rFonts w:cs="David" w:hint="cs"/>
          <w:rtl/>
        </w:rPr>
        <w:t xml:space="preserve">    </w:t>
      </w:r>
      <w:proofErr w:type="spellStart"/>
      <w:r w:rsidRPr="00F55198">
        <w:rPr>
          <w:rFonts w:cs="David" w:hint="cs"/>
          <w:rtl/>
        </w:rPr>
        <w:t>התשס"ז</w:t>
      </w:r>
      <w:proofErr w:type="spellEnd"/>
      <w:r w:rsidRPr="00F55198">
        <w:rPr>
          <w:rFonts w:cs="David" w:hint="cs"/>
          <w:rtl/>
        </w:rPr>
        <w:t xml:space="preserve">-2007 </w:t>
      </w:r>
      <w:r w:rsidRPr="00F55198">
        <w:rPr>
          <w:rFonts w:cs="David"/>
          <w:rtl/>
        </w:rPr>
        <w:t>–</w:t>
      </w:r>
      <w:r w:rsidRPr="00F55198">
        <w:rPr>
          <w:rFonts w:cs="David" w:hint="cs"/>
          <w:rtl/>
        </w:rPr>
        <w:t xml:space="preserve"> הצעת חבר הכנסת מיכאל איתן (פ/2397/17) </w:t>
      </w:r>
      <w:r w:rsidRPr="00F55198">
        <w:rPr>
          <w:rFonts w:cs="David"/>
          <w:rtl/>
        </w:rPr>
        <w:t>–</w:t>
      </w:r>
      <w:r w:rsidRPr="00F55198">
        <w:rPr>
          <w:rFonts w:cs="David" w:hint="cs"/>
          <w:rtl/>
        </w:rPr>
        <w:t xml:space="preserve"> הכנה לקריאה ראשונה. </w:t>
      </w:r>
    </w:p>
    <w:p w14:paraId="29F796E0" w14:textId="77777777" w:rsidR="00F55198" w:rsidRPr="00F55198" w:rsidRDefault="00F55198" w:rsidP="00F55198">
      <w:pPr>
        <w:bidi/>
        <w:rPr>
          <w:rFonts w:cs="David" w:hint="cs"/>
          <w:rtl/>
        </w:rPr>
      </w:pPr>
    </w:p>
    <w:p w14:paraId="1A63E46C" w14:textId="77777777" w:rsidR="00F55198" w:rsidRPr="00F55198" w:rsidRDefault="00F55198" w:rsidP="00F55198">
      <w:pPr>
        <w:bidi/>
        <w:rPr>
          <w:rFonts w:cs="David"/>
          <w:rtl/>
        </w:rPr>
      </w:pPr>
    </w:p>
    <w:p w14:paraId="053EBCEF" w14:textId="77777777" w:rsidR="00F55198" w:rsidRPr="00F55198" w:rsidRDefault="00F55198" w:rsidP="00F55198">
      <w:pPr>
        <w:bidi/>
        <w:rPr>
          <w:rFonts w:cs="David"/>
          <w:b/>
          <w:bCs/>
          <w:u w:val="single"/>
          <w:rtl/>
        </w:rPr>
      </w:pPr>
      <w:r w:rsidRPr="00F55198">
        <w:rPr>
          <w:rFonts w:cs="David"/>
          <w:b/>
          <w:bCs/>
          <w:u w:val="single"/>
          <w:rtl/>
        </w:rPr>
        <w:t>נכחו</w:t>
      </w:r>
      <w:r w:rsidRPr="00F55198">
        <w:rPr>
          <w:rFonts w:cs="David"/>
          <w:rtl/>
        </w:rPr>
        <w:t>:</w:t>
      </w:r>
    </w:p>
    <w:p w14:paraId="52E2CB0E" w14:textId="77777777" w:rsidR="00F55198" w:rsidRPr="00F55198" w:rsidRDefault="00F55198" w:rsidP="00F55198">
      <w:pPr>
        <w:bidi/>
        <w:rPr>
          <w:rFonts w:cs="David"/>
          <w:rtl/>
        </w:rPr>
      </w:pPr>
    </w:p>
    <w:p w14:paraId="6194B4B2" w14:textId="77777777" w:rsidR="00F55198" w:rsidRPr="00F55198" w:rsidRDefault="00F55198" w:rsidP="00F55198">
      <w:pPr>
        <w:tabs>
          <w:tab w:val="left" w:pos="1788"/>
        </w:tabs>
        <w:bidi/>
        <w:rPr>
          <w:rFonts w:cs="David"/>
          <w:rtl/>
        </w:rPr>
      </w:pPr>
      <w:r w:rsidRPr="00F55198">
        <w:rPr>
          <w:rFonts w:cs="David"/>
          <w:b/>
          <w:bCs/>
          <w:u w:val="single"/>
          <w:rtl/>
        </w:rPr>
        <w:t>חברי הוועדה</w:t>
      </w:r>
      <w:r w:rsidRPr="00F55198">
        <w:rPr>
          <w:rFonts w:cs="David"/>
          <w:rtl/>
        </w:rPr>
        <w:t>:</w:t>
      </w:r>
    </w:p>
    <w:p w14:paraId="20E4FDFD" w14:textId="77777777" w:rsidR="00F55198" w:rsidRPr="00F55198" w:rsidRDefault="00F55198" w:rsidP="00F55198">
      <w:pPr>
        <w:bidi/>
        <w:rPr>
          <w:rFonts w:cs="David"/>
          <w:rtl/>
        </w:rPr>
      </w:pPr>
    </w:p>
    <w:p w14:paraId="0BF086EA" w14:textId="77777777" w:rsidR="00F55198" w:rsidRPr="00F55198" w:rsidRDefault="00F55198" w:rsidP="00F55198">
      <w:pPr>
        <w:bidi/>
        <w:rPr>
          <w:rFonts w:cs="David" w:hint="cs"/>
          <w:rtl/>
        </w:rPr>
      </w:pPr>
      <w:r w:rsidRPr="00F55198">
        <w:rPr>
          <w:rFonts w:cs="David" w:hint="cs"/>
          <w:rtl/>
        </w:rPr>
        <w:t xml:space="preserve">רוחמה אברהם בלילא </w:t>
      </w:r>
      <w:r w:rsidRPr="00F55198">
        <w:rPr>
          <w:rFonts w:cs="David"/>
          <w:rtl/>
        </w:rPr>
        <w:t>–</w:t>
      </w:r>
      <w:r w:rsidRPr="00F55198">
        <w:rPr>
          <w:rFonts w:cs="David" w:hint="cs"/>
          <w:rtl/>
        </w:rPr>
        <w:t xml:space="preserve"> היו"ר</w:t>
      </w:r>
    </w:p>
    <w:p w14:paraId="257474BC" w14:textId="77777777" w:rsidR="00F55198" w:rsidRPr="00F55198" w:rsidRDefault="00F55198" w:rsidP="00F55198">
      <w:pPr>
        <w:bidi/>
        <w:rPr>
          <w:rFonts w:cs="David" w:hint="cs"/>
          <w:rtl/>
        </w:rPr>
      </w:pPr>
      <w:r w:rsidRPr="00F55198">
        <w:rPr>
          <w:rFonts w:cs="David" w:hint="cs"/>
          <w:rtl/>
        </w:rPr>
        <w:t>קולט אביטל</w:t>
      </w:r>
    </w:p>
    <w:p w14:paraId="7FAF0CD6" w14:textId="77777777" w:rsidR="00F55198" w:rsidRPr="00F55198" w:rsidRDefault="00F55198" w:rsidP="00F55198">
      <w:pPr>
        <w:bidi/>
        <w:rPr>
          <w:rFonts w:cs="David" w:hint="cs"/>
          <w:rtl/>
        </w:rPr>
      </w:pPr>
      <w:r w:rsidRPr="00F55198">
        <w:rPr>
          <w:rFonts w:cs="David" w:hint="cs"/>
          <w:rtl/>
        </w:rPr>
        <w:t xml:space="preserve">יולי </w:t>
      </w:r>
      <w:proofErr w:type="spellStart"/>
      <w:r w:rsidRPr="00F55198">
        <w:rPr>
          <w:rFonts w:cs="David" w:hint="cs"/>
          <w:rtl/>
        </w:rPr>
        <w:t>אדלשטיין</w:t>
      </w:r>
      <w:proofErr w:type="spellEnd"/>
    </w:p>
    <w:p w14:paraId="798C64F3" w14:textId="77777777" w:rsidR="00F55198" w:rsidRPr="00F55198" w:rsidRDefault="00F55198" w:rsidP="00F55198">
      <w:pPr>
        <w:bidi/>
        <w:rPr>
          <w:rFonts w:cs="David" w:hint="cs"/>
          <w:rtl/>
        </w:rPr>
      </w:pPr>
      <w:r w:rsidRPr="00F55198">
        <w:rPr>
          <w:rFonts w:cs="David" w:hint="cs"/>
          <w:rtl/>
        </w:rPr>
        <w:t>אורי אריאל</w:t>
      </w:r>
    </w:p>
    <w:p w14:paraId="1A09BE2F" w14:textId="77777777" w:rsidR="00F55198" w:rsidRPr="00F55198" w:rsidRDefault="00F55198" w:rsidP="00F55198">
      <w:pPr>
        <w:bidi/>
        <w:rPr>
          <w:rFonts w:cs="David" w:hint="cs"/>
          <w:rtl/>
        </w:rPr>
      </w:pPr>
      <w:r w:rsidRPr="00F55198">
        <w:rPr>
          <w:rFonts w:cs="David" w:hint="cs"/>
          <w:rtl/>
        </w:rPr>
        <w:t>אליהו גבאי</w:t>
      </w:r>
    </w:p>
    <w:p w14:paraId="02D1C6F4" w14:textId="77777777" w:rsidR="00F55198" w:rsidRPr="00F55198" w:rsidRDefault="00F55198" w:rsidP="00F55198">
      <w:pPr>
        <w:bidi/>
        <w:rPr>
          <w:rFonts w:cs="David" w:hint="cs"/>
          <w:rtl/>
        </w:rPr>
      </w:pPr>
      <w:r w:rsidRPr="00F55198">
        <w:rPr>
          <w:rFonts w:cs="David" w:hint="cs"/>
          <w:rtl/>
        </w:rPr>
        <w:t xml:space="preserve">זהבה </w:t>
      </w:r>
      <w:proofErr w:type="spellStart"/>
      <w:r w:rsidRPr="00F55198">
        <w:rPr>
          <w:rFonts w:cs="David" w:hint="cs"/>
          <w:rtl/>
        </w:rPr>
        <w:t>גלאון</w:t>
      </w:r>
      <w:proofErr w:type="spellEnd"/>
    </w:p>
    <w:p w14:paraId="44CA22C2" w14:textId="77777777" w:rsidR="00F55198" w:rsidRPr="00F55198" w:rsidRDefault="00F55198" w:rsidP="00F55198">
      <w:pPr>
        <w:bidi/>
        <w:rPr>
          <w:rFonts w:cs="David" w:hint="cs"/>
          <w:rtl/>
        </w:rPr>
      </w:pPr>
      <w:r w:rsidRPr="00F55198">
        <w:rPr>
          <w:rFonts w:cs="David" w:hint="cs"/>
          <w:rtl/>
        </w:rPr>
        <w:t>נסים זאב</w:t>
      </w:r>
    </w:p>
    <w:p w14:paraId="19A43516" w14:textId="77777777" w:rsidR="00F55198" w:rsidRPr="00F55198" w:rsidRDefault="00F55198" w:rsidP="00F55198">
      <w:pPr>
        <w:bidi/>
        <w:rPr>
          <w:rFonts w:cs="David" w:hint="cs"/>
          <w:rtl/>
        </w:rPr>
      </w:pPr>
      <w:r w:rsidRPr="00F55198">
        <w:rPr>
          <w:rFonts w:cs="David" w:hint="cs"/>
          <w:rtl/>
        </w:rPr>
        <w:t>יואל חסון</w:t>
      </w:r>
    </w:p>
    <w:p w14:paraId="4B9557D8" w14:textId="77777777" w:rsidR="00F55198" w:rsidRPr="00F55198" w:rsidRDefault="00F55198" w:rsidP="00F55198">
      <w:pPr>
        <w:bidi/>
        <w:rPr>
          <w:rFonts w:cs="David" w:hint="cs"/>
          <w:rtl/>
        </w:rPr>
      </w:pPr>
      <w:proofErr w:type="spellStart"/>
      <w:r w:rsidRPr="00F55198">
        <w:rPr>
          <w:rFonts w:cs="David" w:hint="cs"/>
          <w:rtl/>
        </w:rPr>
        <w:t>אחמד</w:t>
      </w:r>
      <w:proofErr w:type="spellEnd"/>
      <w:r w:rsidRPr="00F55198">
        <w:rPr>
          <w:rFonts w:cs="David" w:hint="cs"/>
          <w:rtl/>
        </w:rPr>
        <w:t xml:space="preserve"> טיבי</w:t>
      </w:r>
    </w:p>
    <w:p w14:paraId="3B57E4EB" w14:textId="77777777" w:rsidR="00F55198" w:rsidRPr="00F55198" w:rsidRDefault="00F55198" w:rsidP="00F55198">
      <w:pPr>
        <w:bidi/>
        <w:rPr>
          <w:rFonts w:cs="David" w:hint="cs"/>
          <w:rtl/>
        </w:rPr>
      </w:pPr>
      <w:r w:rsidRPr="00F55198">
        <w:rPr>
          <w:rFonts w:cs="David" w:hint="cs"/>
          <w:rtl/>
        </w:rPr>
        <w:t xml:space="preserve">יעקב </w:t>
      </w:r>
      <w:proofErr w:type="spellStart"/>
      <w:r w:rsidRPr="00F55198">
        <w:rPr>
          <w:rFonts w:cs="David" w:hint="cs"/>
          <w:rtl/>
        </w:rPr>
        <w:t>מרגי</w:t>
      </w:r>
      <w:proofErr w:type="spellEnd"/>
    </w:p>
    <w:p w14:paraId="35F5D0FB" w14:textId="77777777" w:rsidR="00F55198" w:rsidRPr="00F55198" w:rsidRDefault="00F55198" w:rsidP="00F55198">
      <w:pPr>
        <w:bidi/>
        <w:rPr>
          <w:rFonts w:cs="David" w:hint="cs"/>
          <w:rtl/>
        </w:rPr>
      </w:pPr>
      <w:r w:rsidRPr="00F55198">
        <w:rPr>
          <w:rFonts w:cs="David" w:hint="cs"/>
          <w:rtl/>
        </w:rPr>
        <w:t>גדעון סער</w:t>
      </w:r>
    </w:p>
    <w:p w14:paraId="325EFD35" w14:textId="77777777" w:rsidR="00F55198" w:rsidRPr="00F55198" w:rsidRDefault="00F55198" w:rsidP="00F55198">
      <w:pPr>
        <w:bidi/>
        <w:rPr>
          <w:rFonts w:cs="David" w:hint="cs"/>
          <w:rtl/>
        </w:rPr>
      </w:pPr>
      <w:r w:rsidRPr="00F55198">
        <w:rPr>
          <w:rFonts w:cs="David" w:hint="cs"/>
          <w:rtl/>
        </w:rPr>
        <w:t>מאיר פרוש</w:t>
      </w:r>
    </w:p>
    <w:p w14:paraId="0124B3CC" w14:textId="77777777" w:rsidR="00F55198" w:rsidRPr="00F55198" w:rsidRDefault="00F55198" w:rsidP="00F55198">
      <w:pPr>
        <w:bidi/>
        <w:rPr>
          <w:rFonts w:cs="David" w:hint="cs"/>
          <w:rtl/>
        </w:rPr>
      </w:pPr>
      <w:r w:rsidRPr="00F55198">
        <w:rPr>
          <w:rFonts w:cs="David" w:hint="cs"/>
          <w:rtl/>
        </w:rPr>
        <w:t xml:space="preserve">משה </w:t>
      </w:r>
      <w:proofErr w:type="spellStart"/>
      <w:r w:rsidRPr="00F55198">
        <w:rPr>
          <w:rFonts w:cs="David" w:hint="cs"/>
          <w:rtl/>
        </w:rPr>
        <w:t>שרוני</w:t>
      </w:r>
      <w:proofErr w:type="spellEnd"/>
    </w:p>
    <w:p w14:paraId="78124EE8" w14:textId="77777777" w:rsidR="00F55198" w:rsidRPr="00F55198" w:rsidRDefault="00F55198" w:rsidP="00F55198">
      <w:pPr>
        <w:bidi/>
        <w:rPr>
          <w:rFonts w:cs="David" w:hint="cs"/>
          <w:rtl/>
        </w:rPr>
      </w:pPr>
    </w:p>
    <w:p w14:paraId="716A0427" w14:textId="77777777" w:rsidR="00F55198" w:rsidRPr="00F55198" w:rsidRDefault="00F55198" w:rsidP="00F55198">
      <w:pPr>
        <w:bidi/>
        <w:rPr>
          <w:rFonts w:cs="David" w:hint="cs"/>
          <w:rtl/>
        </w:rPr>
      </w:pPr>
      <w:r w:rsidRPr="00F55198">
        <w:rPr>
          <w:rFonts w:cs="David" w:hint="cs"/>
          <w:rtl/>
        </w:rPr>
        <w:t>מיכאל איתן</w:t>
      </w:r>
    </w:p>
    <w:p w14:paraId="0B2E4AE0" w14:textId="77777777" w:rsidR="00F55198" w:rsidRPr="00F55198" w:rsidRDefault="00F55198" w:rsidP="00F55198">
      <w:pPr>
        <w:bidi/>
        <w:rPr>
          <w:rFonts w:cs="David" w:hint="cs"/>
          <w:rtl/>
        </w:rPr>
      </w:pPr>
      <w:proofErr w:type="spellStart"/>
      <w:r w:rsidRPr="00F55198">
        <w:rPr>
          <w:rFonts w:cs="David" w:hint="cs"/>
          <w:rtl/>
        </w:rPr>
        <w:t>סילבן</w:t>
      </w:r>
      <w:proofErr w:type="spellEnd"/>
      <w:r w:rsidRPr="00F55198">
        <w:rPr>
          <w:rFonts w:cs="David" w:hint="cs"/>
          <w:rtl/>
        </w:rPr>
        <w:t xml:space="preserve"> שלום</w:t>
      </w:r>
    </w:p>
    <w:p w14:paraId="09FB2CD9" w14:textId="77777777" w:rsidR="00F55198" w:rsidRPr="00F55198" w:rsidRDefault="00F55198" w:rsidP="00F55198">
      <w:pPr>
        <w:bidi/>
        <w:rPr>
          <w:rFonts w:cs="David" w:hint="cs"/>
          <w:rtl/>
        </w:rPr>
      </w:pPr>
    </w:p>
    <w:p w14:paraId="03F44086" w14:textId="77777777" w:rsidR="00F55198" w:rsidRPr="00F55198" w:rsidRDefault="00F55198" w:rsidP="00F55198">
      <w:pPr>
        <w:tabs>
          <w:tab w:val="left" w:pos="1788"/>
          <w:tab w:val="left" w:pos="3631"/>
        </w:tabs>
        <w:bidi/>
        <w:rPr>
          <w:rFonts w:cs="David" w:hint="cs"/>
          <w:b/>
          <w:bCs/>
          <w:u w:val="single"/>
          <w:rtl/>
        </w:rPr>
      </w:pPr>
    </w:p>
    <w:p w14:paraId="4C5C174A" w14:textId="77777777" w:rsidR="00F55198" w:rsidRPr="00F55198" w:rsidRDefault="00F55198" w:rsidP="00F55198">
      <w:pPr>
        <w:tabs>
          <w:tab w:val="left" w:pos="1788"/>
          <w:tab w:val="left" w:pos="3631"/>
        </w:tabs>
        <w:bidi/>
        <w:rPr>
          <w:rFonts w:cs="David" w:hint="cs"/>
          <w:rtl/>
        </w:rPr>
      </w:pPr>
      <w:r w:rsidRPr="00F55198">
        <w:rPr>
          <w:rFonts w:cs="David"/>
          <w:b/>
          <w:bCs/>
          <w:u w:val="single"/>
          <w:rtl/>
        </w:rPr>
        <w:t>מוזמנים</w:t>
      </w:r>
      <w:r w:rsidRPr="00F55198">
        <w:rPr>
          <w:rFonts w:cs="David"/>
          <w:rtl/>
        </w:rPr>
        <w:t>:</w:t>
      </w:r>
    </w:p>
    <w:p w14:paraId="03F65E15" w14:textId="77777777" w:rsidR="00F55198" w:rsidRPr="00F55198" w:rsidRDefault="00F55198" w:rsidP="00F55198">
      <w:pPr>
        <w:bidi/>
        <w:rPr>
          <w:rFonts w:cs="David" w:hint="cs"/>
          <w:rtl/>
        </w:rPr>
      </w:pPr>
    </w:p>
    <w:p w14:paraId="1D840A32" w14:textId="77777777" w:rsidR="00F55198" w:rsidRPr="00F55198" w:rsidRDefault="00F55198" w:rsidP="00F55198">
      <w:pPr>
        <w:bidi/>
        <w:rPr>
          <w:rFonts w:cs="David" w:hint="cs"/>
          <w:rtl/>
        </w:rPr>
      </w:pPr>
      <w:r w:rsidRPr="00F55198">
        <w:rPr>
          <w:rFonts w:cs="David" w:hint="cs"/>
          <w:rtl/>
        </w:rPr>
        <w:t xml:space="preserve">איל ינון </w:t>
      </w:r>
      <w:r w:rsidRPr="00F55198">
        <w:rPr>
          <w:rFonts w:cs="David"/>
          <w:rtl/>
        </w:rPr>
        <w:t>–</w:t>
      </w:r>
      <w:r w:rsidRPr="00F55198">
        <w:rPr>
          <w:rFonts w:cs="David" w:hint="cs"/>
          <w:rtl/>
        </w:rPr>
        <w:t xml:space="preserve"> מזכיר הכנסת</w:t>
      </w:r>
    </w:p>
    <w:p w14:paraId="6D87ED56" w14:textId="77777777" w:rsidR="00F55198" w:rsidRPr="00F55198" w:rsidRDefault="00F55198" w:rsidP="00F55198">
      <w:pPr>
        <w:bidi/>
        <w:rPr>
          <w:rFonts w:cs="David" w:hint="cs"/>
          <w:rtl/>
        </w:rPr>
      </w:pPr>
      <w:r w:rsidRPr="00F55198">
        <w:rPr>
          <w:rFonts w:cs="David" w:hint="cs"/>
          <w:rtl/>
        </w:rPr>
        <w:t xml:space="preserve">אבי </w:t>
      </w:r>
      <w:proofErr w:type="spellStart"/>
      <w:r w:rsidRPr="00F55198">
        <w:rPr>
          <w:rFonts w:cs="David" w:hint="cs"/>
          <w:rtl/>
        </w:rPr>
        <w:t>בלשניקוב</w:t>
      </w:r>
      <w:proofErr w:type="spellEnd"/>
      <w:r w:rsidRPr="00F55198">
        <w:rPr>
          <w:rFonts w:cs="David" w:hint="cs"/>
          <w:rtl/>
        </w:rPr>
        <w:t xml:space="preserve"> </w:t>
      </w:r>
      <w:r w:rsidRPr="00F55198">
        <w:rPr>
          <w:rFonts w:cs="David"/>
          <w:rtl/>
        </w:rPr>
        <w:t>–</w:t>
      </w:r>
      <w:r w:rsidRPr="00F55198">
        <w:rPr>
          <w:rFonts w:cs="David" w:hint="cs"/>
          <w:rtl/>
        </w:rPr>
        <w:t xml:space="preserve"> מנכ"ל הכנסת</w:t>
      </w:r>
    </w:p>
    <w:p w14:paraId="12A8FFE5" w14:textId="77777777" w:rsidR="00F55198" w:rsidRPr="00F55198" w:rsidRDefault="00F55198" w:rsidP="00F55198">
      <w:pPr>
        <w:bidi/>
        <w:rPr>
          <w:rFonts w:cs="David" w:hint="cs"/>
          <w:rtl/>
        </w:rPr>
      </w:pPr>
      <w:r w:rsidRPr="00F55198">
        <w:rPr>
          <w:rFonts w:cs="David" w:hint="cs"/>
          <w:rtl/>
        </w:rPr>
        <w:t xml:space="preserve">ירדנה </w:t>
      </w:r>
      <w:proofErr w:type="spellStart"/>
      <w:r w:rsidRPr="00F55198">
        <w:rPr>
          <w:rFonts w:cs="David" w:hint="cs"/>
          <w:rtl/>
        </w:rPr>
        <w:t>מלר</w:t>
      </w:r>
      <w:proofErr w:type="spellEnd"/>
      <w:r w:rsidRPr="00F55198">
        <w:rPr>
          <w:rFonts w:cs="David" w:hint="cs"/>
          <w:rtl/>
        </w:rPr>
        <w:t>-</w:t>
      </w:r>
      <w:proofErr w:type="spellStart"/>
      <w:r w:rsidRPr="00F55198">
        <w:rPr>
          <w:rFonts w:cs="David" w:hint="cs"/>
          <w:rtl/>
        </w:rPr>
        <w:t>הורביץ</w:t>
      </w:r>
      <w:proofErr w:type="spellEnd"/>
      <w:r w:rsidRPr="00F55198">
        <w:rPr>
          <w:rFonts w:cs="David" w:hint="cs"/>
          <w:rtl/>
        </w:rPr>
        <w:t xml:space="preserve"> </w:t>
      </w:r>
      <w:r w:rsidRPr="00F55198">
        <w:rPr>
          <w:rFonts w:cs="David"/>
          <w:rtl/>
        </w:rPr>
        <w:t>–</w:t>
      </w:r>
      <w:r w:rsidRPr="00F55198">
        <w:rPr>
          <w:rFonts w:cs="David" w:hint="cs"/>
          <w:rtl/>
        </w:rPr>
        <w:t xml:space="preserve"> סגנית מזכיר הכנסת</w:t>
      </w:r>
    </w:p>
    <w:p w14:paraId="786DAD35" w14:textId="77777777" w:rsidR="00F55198" w:rsidRPr="00F55198" w:rsidRDefault="00F55198" w:rsidP="00F55198">
      <w:pPr>
        <w:bidi/>
        <w:rPr>
          <w:rFonts w:cs="David" w:hint="cs"/>
          <w:rtl/>
        </w:rPr>
      </w:pPr>
      <w:r w:rsidRPr="00F55198">
        <w:rPr>
          <w:rFonts w:cs="David" w:hint="cs"/>
          <w:rtl/>
        </w:rPr>
        <w:t xml:space="preserve">תמר אדרי </w:t>
      </w:r>
      <w:r w:rsidRPr="00F55198">
        <w:rPr>
          <w:rFonts w:cs="David"/>
          <w:rtl/>
        </w:rPr>
        <w:t>–</w:t>
      </w:r>
      <w:r w:rsidRPr="00F55198">
        <w:rPr>
          <w:rFonts w:cs="David" w:hint="cs"/>
          <w:rtl/>
        </w:rPr>
        <w:t xml:space="preserve"> מנהלת ועדת הבחירות</w:t>
      </w:r>
    </w:p>
    <w:p w14:paraId="229AD33A" w14:textId="77777777" w:rsidR="00F55198" w:rsidRPr="00F55198" w:rsidRDefault="00F55198" w:rsidP="00F55198">
      <w:pPr>
        <w:bidi/>
        <w:rPr>
          <w:rFonts w:cs="David" w:hint="cs"/>
          <w:rtl/>
        </w:rPr>
      </w:pPr>
    </w:p>
    <w:p w14:paraId="28A60D0C" w14:textId="77777777" w:rsidR="00F55198" w:rsidRPr="00F55198" w:rsidRDefault="00F55198" w:rsidP="00F55198">
      <w:pPr>
        <w:bidi/>
        <w:rPr>
          <w:rFonts w:cs="David" w:hint="cs"/>
          <w:rtl/>
        </w:rPr>
      </w:pPr>
    </w:p>
    <w:p w14:paraId="054F48F3" w14:textId="77777777" w:rsidR="00F55198" w:rsidRPr="00F55198" w:rsidRDefault="00F55198" w:rsidP="00F55198">
      <w:pPr>
        <w:bidi/>
        <w:rPr>
          <w:rFonts w:cs="David" w:hint="cs"/>
          <w:rtl/>
        </w:rPr>
      </w:pPr>
    </w:p>
    <w:p w14:paraId="4DAE3F9C" w14:textId="77777777" w:rsidR="00F55198" w:rsidRPr="00F55198" w:rsidRDefault="00F55198" w:rsidP="00F55198">
      <w:pPr>
        <w:tabs>
          <w:tab w:val="left" w:pos="1930"/>
        </w:tabs>
        <w:bidi/>
        <w:rPr>
          <w:rFonts w:cs="David" w:hint="cs"/>
          <w:rtl/>
        </w:rPr>
      </w:pPr>
      <w:r w:rsidRPr="00F55198">
        <w:rPr>
          <w:rFonts w:cs="David"/>
          <w:b/>
          <w:bCs/>
          <w:u w:val="single"/>
          <w:rtl/>
        </w:rPr>
        <w:t>יוע</w:t>
      </w:r>
      <w:r w:rsidRPr="00F55198">
        <w:rPr>
          <w:rFonts w:cs="David" w:hint="cs"/>
          <w:b/>
          <w:bCs/>
          <w:u w:val="single"/>
          <w:rtl/>
        </w:rPr>
        <w:t>צת</w:t>
      </w:r>
      <w:r w:rsidRPr="00F55198">
        <w:rPr>
          <w:rFonts w:cs="David"/>
          <w:b/>
          <w:bCs/>
          <w:u w:val="single"/>
          <w:rtl/>
        </w:rPr>
        <w:t xml:space="preserve"> משפטי</w:t>
      </w:r>
      <w:r w:rsidRPr="00F55198">
        <w:rPr>
          <w:rFonts w:cs="David" w:hint="cs"/>
          <w:b/>
          <w:bCs/>
          <w:u w:val="single"/>
          <w:rtl/>
        </w:rPr>
        <w:t>ת</w:t>
      </w:r>
      <w:r w:rsidRPr="00F55198">
        <w:rPr>
          <w:rFonts w:cs="David"/>
          <w:rtl/>
        </w:rPr>
        <w:t>:</w:t>
      </w:r>
      <w:r w:rsidRPr="00F55198">
        <w:rPr>
          <w:rFonts w:cs="David" w:hint="cs"/>
          <w:rtl/>
        </w:rPr>
        <w:tab/>
        <w:t xml:space="preserve">עו"ד ארבל </w:t>
      </w:r>
      <w:proofErr w:type="spellStart"/>
      <w:r w:rsidRPr="00F55198">
        <w:rPr>
          <w:rFonts w:cs="David" w:hint="cs"/>
          <w:rtl/>
        </w:rPr>
        <w:t>אסטרחן</w:t>
      </w:r>
      <w:proofErr w:type="spellEnd"/>
    </w:p>
    <w:p w14:paraId="30CB1964" w14:textId="77777777" w:rsidR="00F55198" w:rsidRPr="00F55198" w:rsidRDefault="00F55198" w:rsidP="00F55198">
      <w:pPr>
        <w:bidi/>
        <w:rPr>
          <w:rFonts w:cs="David"/>
          <w:rtl/>
        </w:rPr>
      </w:pPr>
    </w:p>
    <w:p w14:paraId="7A99E35F" w14:textId="77777777" w:rsidR="00F55198" w:rsidRPr="00F55198" w:rsidRDefault="00F55198" w:rsidP="00F55198">
      <w:pPr>
        <w:tabs>
          <w:tab w:val="left" w:pos="1930"/>
        </w:tabs>
        <w:bidi/>
        <w:rPr>
          <w:rFonts w:cs="David" w:hint="cs"/>
          <w:b/>
          <w:bCs/>
          <w:rtl/>
        </w:rPr>
      </w:pPr>
      <w:r w:rsidRPr="00F55198">
        <w:rPr>
          <w:rFonts w:cs="David"/>
          <w:b/>
          <w:bCs/>
          <w:u w:val="single"/>
          <w:rtl/>
        </w:rPr>
        <w:t>מנהלת הוועדה</w:t>
      </w:r>
      <w:r w:rsidRPr="00F55198">
        <w:rPr>
          <w:rFonts w:cs="David"/>
          <w:rtl/>
        </w:rPr>
        <w:t>:</w:t>
      </w:r>
      <w:r w:rsidRPr="00F55198">
        <w:rPr>
          <w:rFonts w:cs="David" w:hint="cs"/>
          <w:rtl/>
        </w:rPr>
        <w:tab/>
        <w:t>אתי בן-יוסף</w:t>
      </w:r>
    </w:p>
    <w:p w14:paraId="7CB4AFBD" w14:textId="77777777" w:rsidR="00F55198" w:rsidRPr="00F55198" w:rsidRDefault="00F55198" w:rsidP="00F55198">
      <w:pPr>
        <w:bidi/>
        <w:rPr>
          <w:rFonts w:cs="David"/>
          <w:rtl/>
        </w:rPr>
      </w:pPr>
    </w:p>
    <w:p w14:paraId="3AC6EC28" w14:textId="77777777" w:rsidR="00F55198" w:rsidRPr="00F55198" w:rsidRDefault="00F55198" w:rsidP="00F55198">
      <w:pPr>
        <w:tabs>
          <w:tab w:val="left" w:pos="1930"/>
        </w:tabs>
        <w:bidi/>
        <w:rPr>
          <w:rFonts w:cs="David" w:hint="cs"/>
          <w:rtl/>
        </w:rPr>
      </w:pPr>
      <w:r w:rsidRPr="00F55198">
        <w:rPr>
          <w:rFonts w:cs="David" w:hint="cs"/>
          <w:b/>
          <w:bCs/>
          <w:u w:val="single"/>
          <w:rtl/>
        </w:rPr>
        <w:t xml:space="preserve">רשמת </w:t>
      </w:r>
      <w:proofErr w:type="spellStart"/>
      <w:r w:rsidRPr="00F55198">
        <w:rPr>
          <w:rFonts w:cs="David" w:hint="cs"/>
          <w:b/>
          <w:bCs/>
          <w:u w:val="single"/>
          <w:rtl/>
        </w:rPr>
        <w:t>פרלמנטרית</w:t>
      </w:r>
      <w:proofErr w:type="spellEnd"/>
      <w:r w:rsidRPr="00F55198">
        <w:rPr>
          <w:rFonts w:cs="David"/>
          <w:rtl/>
        </w:rPr>
        <w:t>:</w:t>
      </w:r>
      <w:r w:rsidRPr="00F55198">
        <w:rPr>
          <w:rFonts w:cs="David" w:hint="cs"/>
          <w:rtl/>
        </w:rPr>
        <w:tab/>
        <w:t>שלומית כהן</w:t>
      </w:r>
    </w:p>
    <w:p w14:paraId="7C5E962A" w14:textId="77777777" w:rsidR="00F55198" w:rsidRPr="00F55198" w:rsidRDefault="00F55198" w:rsidP="00F55198">
      <w:pPr>
        <w:bidi/>
        <w:rPr>
          <w:rFonts w:cs="David" w:hint="cs"/>
          <w:b/>
          <w:bCs/>
          <w:rtl/>
        </w:rPr>
      </w:pPr>
    </w:p>
    <w:p w14:paraId="53B3CF14" w14:textId="77777777" w:rsidR="00F55198" w:rsidRPr="00F55198" w:rsidRDefault="00F55198" w:rsidP="00F55198">
      <w:pPr>
        <w:pStyle w:val="Heading5"/>
        <w:jc w:val="left"/>
        <w:rPr>
          <w:rFonts w:hint="cs"/>
          <w:rtl/>
        </w:rPr>
      </w:pPr>
    </w:p>
    <w:p w14:paraId="341C1BFE" w14:textId="77777777" w:rsidR="00F55198" w:rsidRPr="00F55198" w:rsidRDefault="00F55198" w:rsidP="00F55198">
      <w:pPr>
        <w:bidi/>
        <w:jc w:val="center"/>
        <w:rPr>
          <w:rFonts w:cs="David" w:hint="cs"/>
          <w:b/>
          <w:bCs/>
          <w:rtl/>
        </w:rPr>
      </w:pPr>
      <w:r w:rsidRPr="00F55198">
        <w:rPr>
          <w:rFonts w:cs="David" w:hint="cs"/>
          <w:b/>
          <w:bCs/>
          <w:rtl/>
        </w:rPr>
        <w:t xml:space="preserve">1. בקשת חבר הכנסת </w:t>
      </w:r>
      <w:proofErr w:type="spellStart"/>
      <w:r w:rsidRPr="00F55198">
        <w:rPr>
          <w:rFonts w:cs="David" w:hint="cs"/>
          <w:b/>
          <w:bCs/>
          <w:rtl/>
        </w:rPr>
        <w:t>סילבן</w:t>
      </w:r>
      <w:proofErr w:type="spellEnd"/>
      <w:r w:rsidRPr="00F55198">
        <w:rPr>
          <w:rFonts w:cs="David" w:hint="cs"/>
          <w:b/>
          <w:bCs/>
          <w:rtl/>
        </w:rPr>
        <w:t xml:space="preserve"> שלום להקדמת הדיון בהצעת חוק מיגון </w:t>
      </w:r>
    </w:p>
    <w:p w14:paraId="356A9E10" w14:textId="77777777" w:rsidR="00F55198" w:rsidRPr="00F55198" w:rsidRDefault="00F55198" w:rsidP="00F55198">
      <w:pPr>
        <w:bidi/>
        <w:jc w:val="center"/>
        <w:rPr>
          <w:rFonts w:cs="David" w:hint="cs"/>
          <w:b/>
          <w:bCs/>
          <w:u w:val="single"/>
          <w:rtl/>
        </w:rPr>
      </w:pPr>
      <w:r w:rsidRPr="00F55198">
        <w:rPr>
          <w:rFonts w:cs="David" w:hint="cs"/>
          <w:b/>
          <w:bCs/>
          <w:u w:val="single"/>
          <w:rtl/>
        </w:rPr>
        <w:t xml:space="preserve">מבני ציבור חיוניים, </w:t>
      </w:r>
      <w:proofErr w:type="spellStart"/>
      <w:r w:rsidRPr="00F55198">
        <w:rPr>
          <w:rFonts w:cs="David" w:hint="cs"/>
          <w:b/>
          <w:bCs/>
          <w:u w:val="single"/>
          <w:rtl/>
        </w:rPr>
        <w:t>התשס"ז</w:t>
      </w:r>
      <w:proofErr w:type="spellEnd"/>
      <w:r w:rsidRPr="00F55198">
        <w:rPr>
          <w:rFonts w:cs="David" w:hint="cs"/>
          <w:b/>
          <w:bCs/>
          <w:u w:val="single"/>
          <w:rtl/>
        </w:rPr>
        <w:t>-2007 (פ/2691/17) לפני הקריאה הטרומית</w:t>
      </w:r>
    </w:p>
    <w:p w14:paraId="563EADE5" w14:textId="77777777" w:rsidR="00F55198" w:rsidRPr="00F55198" w:rsidRDefault="00F55198" w:rsidP="00F55198">
      <w:pPr>
        <w:pStyle w:val="Heading5"/>
        <w:jc w:val="left"/>
        <w:rPr>
          <w:rtl/>
        </w:rPr>
      </w:pPr>
    </w:p>
    <w:p w14:paraId="3DA1FB1D"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0A2B67F9" w14:textId="77777777" w:rsidR="00F55198" w:rsidRPr="00F55198" w:rsidRDefault="00F55198" w:rsidP="00F55198">
      <w:pPr>
        <w:bidi/>
        <w:rPr>
          <w:rFonts w:cs="David" w:hint="cs"/>
          <w:rtl/>
        </w:rPr>
      </w:pPr>
    </w:p>
    <w:p w14:paraId="3E40662B" w14:textId="77777777" w:rsidR="00F55198" w:rsidRPr="00F55198" w:rsidRDefault="00F55198" w:rsidP="00F55198">
      <w:pPr>
        <w:pStyle w:val="Heading5"/>
        <w:rPr>
          <w:rFonts w:hint="cs"/>
          <w:rtl/>
        </w:rPr>
      </w:pPr>
      <w:r w:rsidRPr="00F55198">
        <w:rPr>
          <w:rFonts w:hint="cs"/>
          <w:rtl/>
        </w:rPr>
        <w:tab/>
        <w:t xml:space="preserve"> בוקר טוב, חברי הכנסת. על שולחנה של הכנסת הונחו כמה הצעות אי-אמון. בסופו של דבר הוחלט שההצעות הללו תהפוכנה להצעות לסדר. </w:t>
      </w:r>
    </w:p>
    <w:p w14:paraId="479C47A1" w14:textId="77777777" w:rsidR="00F55198" w:rsidRPr="00F55198" w:rsidRDefault="00F55198" w:rsidP="00F55198">
      <w:pPr>
        <w:bidi/>
        <w:rPr>
          <w:rFonts w:cs="David" w:hint="cs"/>
          <w:rtl/>
        </w:rPr>
      </w:pPr>
    </w:p>
    <w:p w14:paraId="5174B451" w14:textId="77777777" w:rsidR="00F55198" w:rsidRPr="00F55198" w:rsidRDefault="00F55198" w:rsidP="00F55198">
      <w:pPr>
        <w:bidi/>
        <w:rPr>
          <w:rFonts w:cs="David" w:hint="cs"/>
          <w:rtl/>
        </w:rPr>
      </w:pPr>
      <w:r w:rsidRPr="00F55198">
        <w:rPr>
          <w:rFonts w:cs="David" w:hint="cs"/>
          <w:rtl/>
        </w:rPr>
        <w:tab/>
        <w:t xml:space="preserve">אני עוברת לנושא הראשון על סדר-היום, בקשת חבר הכנסת </w:t>
      </w:r>
      <w:proofErr w:type="spellStart"/>
      <w:r w:rsidRPr="00F55198">
        <w:rPr>
          <w:rFonts w:cs="David" w:hint="cs"/>
          <w:rtl/>
        </w:rPr>
        <w:t>סילבן</w:t>
      </w:r>
      <w:proofErr w:type="spellEnd"/>
      <w:r w:rsidRPr="00F55198">
        <w:rPr>
          <w:rFonts w:cs="David" w:hint="cs"/>
          <w:rtl/>
        </w:rPr>
        <w:t xml:space="preserve"> שלום להקדמת הדיון בהצעת חוק מיגון מבני ציבור חיוניים, </w:t>
      </w:r>
      <w:proofErr w:type="spellStart"/>
      <w:r w:rsidRPr="00F55198">
        <w:rPr>
          <w:rFonts w:cs="David" w:hint="cs"/>
          <w:rtl/>
        </w:rPr>
        <w:t>התשס"ז</w:t>
      </w:r>
      <w:proofErr w:type="spellEnd"/>
      <w:r w:rsidRPr="00F55198">
        <w:rPr>
          <w:rFonts w:cs="David" w:hint="cs"/>
          <w:rtl/>
        </w:rPr>
        <w:t xml:space="preserve">-2007 (פ/2691/17) לפני הקריאה הטרומית. </w:t>
      </w:r>
    </w:p>
    <w:p w14:paraId="0536768C" w14:textId="77777777" w:rsidR="00F55198" w:rsidRPr="00F55198" w:rsidRDefault="00F55198" w:rsidP="00F55198">
      <w:pPr>
        <w:bidi/>
        <w:rPr>
          <w:rFonts w:cs="David" w:hint="cs"/>
          <w:rtl/>
        </w:rPr>
      </w:pPr>
    </w:p>
    <w:p w14:paraId="156E9AA6" w14:textId="77777777" w:rsidR="00F55198" w:rsidRPr="00F55198" w:rsidRDefault="00F55198" w:rsidP="00F55198">
      <w:pPr>
        <w:bidi/>
        <w:rPr>
          <w:rFonts w:cs="David" w:hint="cs"/>
          <w:rtl/>
        </w:rPr>
      </w:pPr>
      <w:r w:rsidRPr="00F55198">
        <w:rPr>
          <w:rFonts w:cs="David" w:hint="cs"/>
          <w:rtl/>
        </w:rPr>
        <w:tab/>
        <w:t xml:space="preserve">חבר הכנסת שלום, הסבר לוועדה מדוע אתה מבקש לפטור את הצעתך מחובת הנחה. </w:t>
      </w:r>
    </w:p>
    <w:p w14:paraId="4F2F9836" w14:textId="77777777" w:rsidR="00F55198" w:rsidRPr="00F55198" w:rsidRDefault="00F55198" w:rsidP="00F55198">
      <w:pPr>
        <w:bidi/>
        <w:rPr>
          <w:rFonts w:cs="David" w:hint="cs"/>
          <w:rtl/>
        </w:rPr>
      </w:pPr>
    </w:p>
    <w:p w14:paraId="6FEF3B83" w14:textId="77777777" w:rsidR="00F55198" w:rsidRPr="00F55198" w:rsidRDefault="00F55198" w:rsidP="00F55198">
      <w:pPr>
        <w:bidi/>
        <w:rPr>
          <w:rFonts w:cs="David" w:hint="cs"/>
          <w:rtl/>
        </w:rPr>
      </w:pPr>
      <w:proofErr w:type="spellStart"/>
      <w:r w:rsidRPr="00F55198">
        <w:rPr>
          <w:rFonts w:cs="David" w:hint="cs"/>
          <w:u w:val="single"/>
          <w:rtl/>
        </w:rPr>
        <w:t>סילבן</w:t>
      </w:r>
      <w:proofErr w:type="spellEnd"/>
      <w:r w:rsidRPr="00F55198">
        <w:rPr>
          <w:rFonts w:cs="David" w:hint="cs"/>
          <w:u w:val="single"/>
          <w:rtl/>
        </w:rPr>
        <w:t xml:space="preserve"> שלום:</w:t>
      </w:r>
    </w:p>
    <w:p w14:paraId="47CB0002" w14:textId="77777777" w:rsidR="00F55198" w:rsidRPr="00F55198" w:rsidRDefault="00F55198" w:rsidP="00F55198">
      <w:pPr>
        <w:bidi/>
        <w:rPr>
          <w:rFonts w:cs="David" w:hint="cs"/>
          <w:rtl/>
        </w:rPr>
      </w:pPr>
    </w:p>
    <w:p w14:paraId="51CC2A76" w14:textId="77777777" w:rsidR="00F55198" w:rsidRPr="00F55198" w:rsidRDefault="00F55198" w:rsidP="00F55198">
      <w:pPr>
        <w:bidi/>
        <w:rPr>
          <w:rFonts w:cs="David" w:hint="cs"/>
          <w:rtl/>
        </w:rPr>
      </w:pPr>
      <w:r w:rsidRPr="00F55198">
        <w:rPr>
          <w:rFonts w:cs="David" w:hint="cs"/>
          <w:rtl/>
        </w:rPr>
        <w:tab/>
        <w:t xml:space="preserve">תודה רבה. ההצעה הזאת, למען האמת, הוגשה לפני זמן רב, אבל בגלל עומס משפטי, ההצעה הונחה רק לפני כשבועיים. אני חושב שהנושא של מיגון בית החולים "ברזילי", יחד עם בתי הספר בשדרות ובעוטף עזה, הוא דבר שבנפשנו. יש לנו חודשיים, בזמן החופשה, למגן את כל בתי הספר, כדי שב-1 בספטמבר </w:t>
      </w:r>
      <w:r w:rsidRPr="00F55198">
        <w:rPr>
          <w:rFonts w:cs="David"/>
          <w:rtl/>
        </w:rPr>
        <w:t>–</w:t>
      </w:r>
      <w:r w:rsidRPr="00F55198">
        <w:rPr>
          <w:rFonts w:cs="David" w:hint="cs"/>
          <w:rtl/>
        </w:rPr>
        <w:t xml:space="preserve"> בתקווה שלא יהיו יותר טילים, אבל כמובן שאי-אפשר לסמוך על </w:t>
      </w:r>
      <w:proofErr w:type="spellStart"/>
      <w:r w:rsidRPr="00F55198">
        <w:rPr>
          <w:rFonts w:cs="David" w:hint="cs"/>
          <w:rtl/>
        </w:rPr>
        <w:t>החמאס</w:t>
      </w:r>
      <w:proofErr w:type="spellEnd"/>
      <w:r w:rsidRPr="00F55198">
        <w:rPr>
          <w:rFonts w:cs="David" w:hint="cs"/>
          <w:rtl/>
        </w:rPr>
        <w:t xml:space="preserve"> ועל הג'יהאד </w:t>
      </w:r>
      <w:r w:rsidRPr="00F55198">
        <w:rPr>
          <w:rFonts w:cs="David"/>
          <w:rtl/>
        </w:rPr>
        <w:t>–</w:t>
      </w:r>
      <w:r w:rsidRPr="00F55198">
        <w:rPr>
          <w:rFonts w:cs="David" w:hint="cs"/>
          <w:rtl/>
        </w:rPr>
        <w:t xml:space="preserve"> העניין הזה יוכל להיות ממשי. חלילה לנו, לכל אחד מאתנו, שייפול טיל על בית-ספר בספטמבר וכולנו לא עשינו מספיק כדי לחייב את מערכת הביטחון לעשות את זה. </w:t>
      </w:r>
    </w:p>
    <w:p w14:paraId="2085D3A0" w14:textId="77777777" w:rsidR="00F55198" w:rsidRPr="00F55198" w:rsidRDefault="00F55198" w:rsidP="00F55198">
      <w:pPr>
        <w:bidi/>
        <w:rPr>
          <w:rFonts w:cs="David" w:hint="cs"/>
          <w:rtl/>
        </w:rPr>
      </w:pPr>
      <w:r w:rsidRPr="00F55198">
        <w:rPr>
          <w:rFonts w:cs="David" w:hint="cs"/>
          <w:rtl/>
        </w:rPr>
        <w:tab/>
      </w:r>
    </w:p>
    <w:p w14:paraId="49146409" w14:textId="77777777" w:rsidR="00F55198" w:rsidRPr="00F55198" w:rsidRDefault="00F55198" w:rsidP="00F55198">
      <w:pPr>
        <w:bidi/>
        <w:rPr>
          <w:rFonts w:cs="David" w:hint="cs"/>
          <w:rtl/>
        </w:rPr>
      </w:pPr>
      <w:r w:rsidRPr="00F55198">
        <w:rPr>
          <w:rFonts w:cs="David" w:hint="cs"/>
          <w:rtl/>
        </w:rPr>
        <w:tab/>
        <w:t xml:space="preserve">טיפלתי בנושא המיגון, הייתי סגן שר הביטחון והייתי ממונה על העורף. עשינו את כל המיגון ביישובי קו העימות בצפון, ושם מדובר בהיקפים הרבה יותר גדולים כי שם מוגנו הבתים. כאן אנחנו מדברים על מבני ציבור בלבד. אני חושב שהדבר הזה הוא חשוב, ואני בטוח שזה יזכה לתמיכה של כל חברי הכנסת. </w:t>
      </w:r>
    </w:p>
    <w:p w14:paraId="2E4E8EFA" w14:textId="77777777" w:rsidR="00F55198" w:rsidRPr="00F55198" w:rsidRDefault="00F55198" w:rsidP="00F55198">
      <w:pPr>
        <w:bidi/>
        <w:rPr>
          <w:rFonts w:cs="David" w:hint="cs"/>
          <w:rtl/>
        </w:rPr>
      </w:pPr>
    </w:p>
    <w:p w14:paraId="16CFE144" w14:textId="77777777" w:rsidR="00F55198" w:rsidRPr="00F55198" w:rsidRDefault="00F55198" w:rsidP="00F55198">
      <w:pPr>
        <w:bidi/>
        <w:rPr>
          <w:rFonts w:cs="David" w:hint="cs"/>
          <w:rtl/>
        </w:rPr>
      </w:pPr>
      <w:r w:rsidRPr="00F55198">
        <w:rPr>
          <w:rFonts w:cs="David" w:hint="cs"/>
          <w:rtl/>
        </w:rPr>
        <w:tab/>
        <w:t>אין פה תחרות עם הממשלה. אני תמיד אומר: מי שיעשה, יבורך.</w:t>
      </w:r>
    </w:p>
    <w:p w14:paraId="4001BC61" w14:textId="77777777" w:rsidR="00F55198" w:rsidRPr="00F55198" w:rsidRDefault="00F55198" w:rsidP="00F55198">
      <w:pPr>
        <w:bidi/>
        <w:rPr>
          <w:rFonts w:cs="David" w:hint="cs"/>
          <w:rtl/>
        </w:rPr>
      </w:pPr>
    </w:p>
    <w:p w14:paraId="1DA4A471" w14:textId="77777777" w:rsidR="00F55198" w:rsidRPr="00F55198" w:rsidRDefault="00F55198" w:rsidP="00F55198">
      <w:pPr>
        <w:bidi/>
        <w:rPr>
          <w:rFonts w:cs="David" w:hint="cs"/>
          <w:u w:val="single"/>
          <w:rtl/>
        </w:rPr>
      </w:pPr>
      <w:r w:rsidRPr="00F55198">
        <w:rPr>
          <w:rFonts w:cs="David" w:hint="cs"/>
          <w:u w:val="single"/>
          <w:rtl/>
        </w:rPr>
        <w:t>גדעון סער:</w:t>
      </w:r>
    </w:p>
    <w:p w14:paraId="5045364D" w14:textId="77777777" w:rsidR="00F55198" w:rsidRPr="00F55198" w:rsidRDefault="00F55198" w:rsidP="00F55198">
      <w:pPr>
        <w:bidi/>
        <w:rPr>
          <w:rFonts w:cs="David" w:hint="cs"/>
          <w:u w:val="single"/>
          <w:rtl/>
        </w:rPr>
      </w:pPr>
    </w:p>
    <w:p w14:paraId="0A410B1B" w14:textId="77777777" w:rsidR="00F55198" w:rsidRPr="00F55198" w:rsidRDefault="00F55198" w:rsidP="00F55198">
      <w:pPr>
        <w:bidi/>
        <w:rPr>
          <w:rFonts w:cs="David" w:hint="cs"/>
          <w:rtl/>
        </w:rPr>
      </w:pPr>
      <w:r w:rsidRPr="00F55198">
        <w:rPr>
          <w:rFonts w:cs="David" w:hint="cs"/>
          <w:rtl/>
        </w:rPr>
        <w:tab/>
        <w:t xml:space="preserve"> בטח שאין תחרות, כי בכל תחרות היא יוצאת שנייה. </w:t>
      </w:r>
    </w:p>
    <w:p w14:paraId="7C53CA32" w14:textId="77777777" w:rsidR="00F55198" w:rsidRPr="00F55198" w:rsidRDefault="00F55198" w:rsidP="00F55198">
      <w:pPr>
        <w:bidi/>
        <w:rPr>
          <w:rFonts w:cs="David" w:hint="cs"/>
          <w:rtl/>
        </w:rPr>
      </w:pPr>
    </w:p>
    <w:p w14:paraId="3580D3A1" w14:textId="77777777" w:rsidR="00F55198" w:rsidRPr="00F55198" w:rsidRDefault="00F55198" w:rsidP="00F55198">
      <w:pPr>
        <w:bidi/>
        <w:rPr>
          <w:rFonts w:cs="David" w:hint="cs"/>
          <w:rtl/>
        </w:rPr>
      </w:pPr>
      <w:proofErr w:type="spellStart"/>
      <w:r w:rsidRPr="00F55198">
        <w:rPr>
          <w:rFonts w:cs="David" w:hint="cs"/>
          <w:u w:val="single"/>
          <w:rtl/>
        </w:rPr>
        <w:t>סילבן</w:t>
      </w:r>
      <w:proofErr w:type="spellEnd"/>
      <w:r w:rsidRPr="00F55198">
        <w:rPr>
          <w:rFonts w:cs="David" w:hint="cs"/>
          <w:u w:val="single"/>
          <w:rtl/>
        </w:rPr>
        <w:t xml:space="preserve"> שלום:</w:t>
      </w:r>
    </w:p>
    <w:p w14:paraId="2A439DE2" w14:textId="77777777" w:rsidR="00F55198" w:rsidRPr="00F55198" w:rsidRDefault="00F55198" w:rsidP="00F55198">
      <w:pPr>
        <w:bidi/>
        <w:rPr>
          <w:rFonts w:cs="David" w:hint="cs"/>
          <w:rtl/>
        </w:rPr>
      </w:pPr>
    </w:p>
    <w:p w14:paraId="7F0CAB22" w14:textId="77777777" w:rsidR="00F55198" w:rsidRPr="00F55198" w:rsidRDefault="00F55198" w:rsidP="00F55198">
      <w:pPr>
        <w:bidi/>
        <w:rPr>
          <w:rFonts w:cs="David" w:hint="cs"/>
          <w:rtl/>
        </w:rPr>
      </w:pPr>
      <w:r w:rsidRPr="00F55198">
        <w:rPr>
          <w:rFonts w:cs="David" w:hint="cs"/>
          <w:rtl/>
        </w:rPr>
        <w:tab/>
        <w:t xml:space="preserve"> אם יש הצעת חוק פרטית, זה כחרב מתהפכת מעל ראשם של אנשי האוצר. </w:t>
      </w:r>
    </w:p>
    <w:p w14:paraId="240E34DC" w14:textId="77777777" w:rsidR="00F55198" w:rsidRPr="00F55198" w:rsidRDefault="00F55198" w:rsidP="00F55198">
      <w:pPr>
        <w:bidi/>
        <w:rPr>
          <w:rFonts w:cs="David" w:hint="cs"/>
          <w:rtl/>
        </w:rPr>
      </w:pPr>
    </w:p>
    <w:p w14:paraId="500E98FD" w14:textId="77777777" w:rsidR="00F55198" w:rsidRPr="00F55198" w:rsidRDefault="00F55198" w:rsidP="00F55198">
      <w:pPr>
        <w:bidi/>
        <w:rPr>
          <w:rFonts w:cs="David" w:hint="cs"/>
          <w:u w:val="single"/>
          <w:rtl/>
        </w:rPr>
      </w:pPr>
      <w:r w:rsidRPr="00F55198">
        <w:rPr>
          <w:rFonts w:cs="David" w:hint="cs"/>
          <w:u w:val="single"/>
          <w:rtl/>
        </w:rPr>
        <w:t>גדעון סער:</w:t>
      </w:r>
    </w:p>
    <w:p w14:paraId="5B0FFD2C" w14:textId="77777777" w:rsidR="00F55198" w:rsidRPr="00F55198" w:rsidRDefault="00F55198" w:rsidP="00F55198">
      <w:pPr>
        <w:bidi/>
        <w:rPr>
          <w:rFonts w:cs="David" w:hint="cs"/>
          <w:u w:val="single"/>
          <w:rtl/>
        </w:rPr>
      </w:pPr>
    </w:p>
    <w:p w14:paraId="0F7063F8" w14:textId="77777777" w:rsidR="00F55198" w:rsidRPr="00F55198" w:rsidRDefault="00F55198" w:rsidP="00F55198">
      <w:pPr>
        <w:bidi/>
        <w:rPr>
          <w:rFonts w:cs="David" w:hint="cs"/>
          <w:rtl/>
        </w:rPr>
      </w:pPr>
      <w:r w:rsidRPr="00F55198">
        <w:rPr>
          <w:rFonts w:cs="David" w:hint="cs"/>
          <w:rtl/>
        </w:rPr>
        <w:tab/>
        <w:t xml:space="preserve"> עיין ערך מס הכנסה שלילי. עיין ערך עמלות הבנקים. </w:t>
      </w:r>
    </w:p>
    <w:p w14:paraId="65B7D28B" w14:textId="77777777" w:rsidR="00F55198" w:rsidRPr="00F55198" w:rsidRDefault="00F55198" w:rsidP="00F55198">
      <w:pPr>
        <w:bidi/>
        <w:rPr>
          <w:rFonts w:cs="David" w:hint="cs"/>
          <w:rtl/>
        </w:rPr>
      </w:pPr>
    </w:p>
    <w:p w14:paraId="58151A34" w14:textId="77777777" w:rsidR="00F55198" w:rsidRPr="00F55198" w:rsidRDefault="00F55198" w:rsidP="00F55198">
      <w:pPr>
        <w:bidi/>
        <w:rPr>
          <w:rFonts w:cs="David" w:hint="cs"/>
          <w:rtl/>
        </w:rPr>
      </w:pPr>
      <w:proofErr w:type="spellStart"/>
      <w:r w:rsidRPr="00F55198">
        <w:rPr>
          <w:rFonts w:cs="David" w:hint="cs"/>
          <w:u w:val="single"/>
          <w:rtl/>
        </w:rPr>
        <w:t>סילבן</w:t>
      </w:r>
      <w:proofErr w:type="spellEnd"/>
      <w:r w:rsidRPr="00F55198">
        <w:rPr>
          <w:rFonts w:cs="David" w:hint="cs"/>
          <w:u w:val="single"/>
          <w:rtl/>
        </w:rPr>
        <w:t xml:space="preserve"> שלום:</w:t>
      </w:r>
    </w:p>
    <w:p w14:paraId="3C9B1276" w14:textId="77777777" w:rsidR="00F55198" w:rsidRPr="00F55198" w:rsidRDefault="00F55198" w:rsidP="00F55198">
      <w:pPr>
        <w:bidi/>
        <w:rPr>
          <w:rFonts w:cs="David" w:hint="cs"/>
          <w:rtl/>
        </w:rPr>
      </w:pPr>
    </w:p>
    <w:p w14:paraId="241FFCFB" w14:textId="77777777" w:rsidR="00F55198" w:rsidRPr="00F55198" w:rsidRDefault="00F55198" w:rsidP="00F55198">
      <w:pPr>
        <w:bidi/>
        <w:rPr>
          <w:rFonts w:cs="David" w:hint="cs"/>
          <w:rtl/>
        </w:rPr>
      </w:pPr>
      <w:r w:rsidRPr="00F55198">
        <w:rPr>
          <w:rFonts w:cs="David" w:hint="cs"/>
          <w:rtl/>
        </w:rPr>
        <w:tab/>
        <w:t xml:space="preserve"> וברגע שזה קורה, הם מתחילים לעשות. המטרה היא מטרה חיובית. אנחנו רואים היום שיש בעיה קשה, גם בבית החולים "ברזילי" שאמור לתת מענה לכל אלה שנפגעים וגם לבתי הספר, למוסדות החינוך והתרבות. לכן, גברתי היושבת-ראש, גם בהסכמה אתכם אנחנו לא נעלה את זה להצבעה ביום רביעי הקרוב, אלא רק ביום רביעי הבא. עד אז  ועדת השרים תתכנס, ביום ראשון, ותחליט את החלטתה. אני מקווה מאוד שההחלטה תהיה עניינית ולא החלטה אחרת, אבל אני מבקש מחברי הכנסת: זה בנפשנו, אסור לנו לתת יד, חלילה וחס, שב-1 בספטמבר התלמידים יחזרו לבתי-ספר לא ממוגנים. יש לנו חודשיים וחצי, זה הזמן לעשות את העבודה הזאת. צריך לקיים את החקיקה בהליך מהיר. אני מאמין שיחד עם הממשלה נוכל לעשות עבודה נכונה וטובה. </w:t>
      </w:r>
    </w:p>
    <w:p w14:paraId="7A38E0ED" w14:textId="77777777" w:rsidR="00F55198" w:rsidRPr="00F55198" w:rsidRDefault="00F55198" w:rsidP="00F55198">
      <w:pPr>
        <w:bidi/>
        <w:rPr>
          <w:rFonts w:cs="David" w:hint="cs"/>
          <w:rtl/>
        </w:rPr>
      </w:pPr>
    </w:p>
    <w:p w14:paraId="7319E9B1" w14:textId="77777777" w:rsidR="00F55198" w:rsidRPr="00F55198" w:rsidRDefault="00F55198" w:rsidP="00F55198">
      <w:pPr>
        <w:bidi/>
        <w:rPr>
          <w:rFonts w:cs="David" w:hint="cs"/>
          <w:rtl/>
        </w:rPr>
      </w:pPr>
      <w:r w:rsidRPr="00F55198">
        <w:rPr>
          <w:rFonts w:cs="David" w:hint="cs"/>
          <w:rtl/>
        </w:rPr>
        <w:tab/>
        <w:t xml:space="preserve">תודה ליושבת-ראש, שהביאה את זה היום. </w:t>
      </w:r>
    </w:p>
    <w:p w14:paraId="44272668" w14:textId="77777777" w:rsidR="00F55198" w:rsidRPr="00F55198" w:rsidRDefault="00F55198" w:rsidP="00F55198">
      <w:pPr>
        <w:bidi/>
        <w:rPr>
          <w:rFonts w:cs="David" w:hint="cs"/>
          <w:rtl/>
        </w:rPr>
      </w:pPr>
    </w:p>
    <w:p w14:paraId="2CF94E68" w14:textId="77777777" w:rsidR="00F55198" w:rsidRPr="00F55198" w:rsidRDefault="00F55198" w:rsidP="00F55198">
      <w:pPr>
        <w:bidi/>
        <w:rPr>
          <w:rFonts w:cs="David" w:hint="cs"/>
          <w:rtl/>
        </w:rPr>
      </w:pPr>
      <w:r w:rsidRPr="00F55198">
        <w:rPr>
          <w:rFonts w:cs="David"/>
          <w:u w:val="single"/>
          <w:rtl/>
        </w:rPr>
        <w:br w:type="page"/>
      </w:r>
      <w:r w:rsidRPr="00F55198">
        <w:rPr>
          <w:rFonts w:cs="David" w:hint="cs"/>
          <w:u w:val="single"/>
          <w:rtl/>
        </w:rPr>
        <w:lastRenderedPageBreak/>
        <w:t>היו"ר רוחמה אברהם בלילא:</w:t>
      </w:r>
    </w:p>
    <w:p w14:paraId="7341B176" w14:textId="77777777" w:rsidR="00F55198" w:rsidRPr="00F55198" w:rsidRDefault="00F55198" w:rsidP="00F55198">
      <w:pPr>
        <w:bidi/>
        <w:rPr>
          <w:rFonts w:cs="David" w:hint="cs"/>
          <w:rtl/>
        </w:rPr>
      </w:pPr>
    </w:p>
    <w:p w14:paraId="3A41F939" w14:textId="77777777" w:rsidR="00F55198" w:rsidRPr="00F55198" w:rsidRDefault="00F55198" w:rsidP="00F55198">
      <w:pPr>
        <w:bidi/>
        <w:rPr>
          <w:rFonts w:cs="David" w:hint="cs"/>
          <w:rtl/>
        </w:rPr>
      </w:pPr>
      <w:r w:rsidRPr="00F55198">
        <w:rPr>
          <w:rFonts w:cs="David" w:hint="cs"/>
          <w:rtl/>
        </w:rPr>
        <w:tab/>
        <w:t xml:space="preserve">אני מודה לך, חבר הכנסת שלום. אין ספק שהצעת החוק הזאת היא נכונה וראויה, לצערי הרב, לאור הזמנים הקשים שבהם נמצאת שדרות. יחד עם זה, אני מוכרחה לומר שגם בשבוע שעבר, כאשר היתה הצעת חוק קרובה לאותו הלך רוח, הצעת החוק אכן קיבלה פטור מחובת הנחה. אני שמחה על עצם העובדה שהצלחת להגיע עם יושב-ראש הקואליציה לסיכום שבו הצעת החוק תקבל את הפטור בתנאי שהיא תעבור בוועדת שרים לחקיקה. </w:t>
      </w:r>
    </w:p>
    <w:p w14:paraId="1002D534" w14:textId="77777777" w:rsidR="00F55198" w:rsidRPr="00F55198" w:rsidRDefault="00F55198" w:rsidP="00F55198">
      <w:pPr>
        <w:bidi/>
        <w:rPr>
          <w:rFonts w:cs="David" w:hint="cs"/>
          <w:rtl/>
        </w:rPr>
      </w:pPr>
    </w:p>
    <w:p w14:paraId="57B9E908" w14:textId="77777777" w:rsidR="00F55198" w:rsidRPr="00F55198" w:rsidRDefault="00F55198" w:rsidP="00F55198">
      <w:pPr>
        <w:bidi/>
        <w:rPr>
          <w:rFonts w:cs="David" w:hint="cs"/>
          <w:rtl/>
        </w:rPr>
      </w:pPr>
      <w:r w:rsidRPr="00F55198">
        <w:rPr>
          <w:rFonts w:cs="David" w:hint="cs"/>
          <w:rtl/>
        </w:rPr>
        <w:tab/>
        <w:t>מי בעד מתן פטור מחובת הנחה? מי נגד?</w:t>
      </w:r>
    </w:p>
    <w:p w14:paraId="122DBA24" w14:textId="77777777" w:rsidR="00F55198" w:rsidRPr="00F55198" w:rsidRDefault="00F55198" w:rsidP="00F55198">
      <w:pPr>
        <w:bidi/>
        <w:rPr>
          <w:rFonts w:cs="David" w:hint="cs"/>
          <w:rtl/>
        </w:rPr>
      </w:pPr>
    </w:p>
    <w:p w14:paraId="7F4AAF92" w14:textId="77777777" w:rsidR="00F55198" w:rsidRPr="00F55198" w:rsidRDefault="00F55198" w:rsidP="00F55198">
      <w:pPr>
        <w:bidi/>
        <w:jc w:val="center"/>
        <w:rPr>
          <w:rFonts w:cs="David" w:hint="cs"/>
          <w:rtl/>
        </w:rPr>
      </w:pPr>
      <w:r w:rsidRPr="00F55198">
        <w:rPr>
          <w:rFonts w:cs="David" w:hint="cs"/>
          <w:rtl/>
        </w:rPr>
        <w:t>ה צ ב ע ה</w:t>
      </w:r>
    </w:p>
    <w:p w14:paraId="6F3E7297" w14:textId="77777777" w:rsidR="00F55198" w:rsidRPr="00F55198" w:rsidRDefault="00F55198" w:rsidP="00F55198">
      <w:pPr>
        <w:bidi/>
        <w:jc w:val="center"/>
        <w:rPr>
          <w:rFonts w:cs="David" w:hint="cs"/>
          <w:rtl/>
        </w:rPr>
      </w:pPr>
      <w:r w:rsidRPr="00F55198">
        <w:rPr>
          <w:rFonts w:cs="David" w:hint="cs"/>
          <w:rtl/>
        </w:rPr>
        <w:t xml:space="preserve">בעד </w:t>
      </w:r>
      <w:r w:rsidRPr="00F55198">
        <w:rPr>
          <w:rFonts w:cs="David"/>
          <w:rtl/>
        </w:rPr>
        <w:t>–</w:t>
      </w:r>
      <w:r w:rsidRPr="00F55198">
        <w:rPr>
          <w:rFonts w:cs="David" w:hint="cs"/>
          <w:rtl/>
        </w:rPr>
        <w:t xml:space="preserve"> רוב</w:t>
      </w:r>
    </w:p>
    <w:p w14:paraId="49BF031D" w14:textId="77777777" w:rsidR="00F55198" w:rsidRPr="00F55198" w:rsidRDefault="00F55198" w:rsidP="00F55198">
      <w:pPr>
        <w:bidi/>
        <w:jc w:val="center"/>
        <w:rPr>
          <w:rFonts w:cs="David" w:hint="cs"/>
          <w:rtl/>
        </w:rPr>
      </w:pPr>
      <w:r w:rsidRPr="00F55198">
        <w:rPr>
          <w:rFonts w:cs="David" w:hint="cs"/>
          <w:rtl/>
        </w:rPr>
        <w:t xml:space="preserve">נגד </w:t>
      </w:r>
      <w:r w:rsidRPr="00F55198">
        <w:rPr>
          <w:rFonts w:cs="David"/>
          <w:rtl/>
        </w:rPr>
        <w:t>–</w:t>
      </w:r>
      <w:r w:rsidRPr="00F55198">
        <w:rPr>
          <w:rFonts w:cs="David" w:hint="cs"/>
          <w:rtl/>
        </w:rPr>
        <w:t xml:space="preserve"> אין</w:t>
      </w:r>
    </w:p>
    <w:p w14:paraId="3FE75DE8" w14:textId="77777777" w:rsidR="00F55198" w:rsidRPr="00F55198" w:rsidRDefault="00F55198" w:rsidP="00F55198">
      <w:pPr>
        <w:bidi/>
        <w:jc w:val="center"/>
        <w:rPr>
          <w:rFonts w:cs="David" w:hint="cs"/>
          <w:rtl/>
        </w:rPr>
      </w:pPr>
      <w:r w:rsidRPr="00F55198">
        <w:rPr>
          <w:rFonts w:cs="David" w:hint="cs"/>
          <w:rtl/>
        </w:rPr>
        <w:t xml:space="preserve">נמנעים </w:t>
      </w:r>
      <w:r w:rsidRPr="00F55198">
        <w:rPr>
          <w:rFonts w:cs="David"/>
          <w:rtl/>
        </w:rPr>
        <w:t>–</w:t>
      </w:r>
      <w:r w:rsidRPr="00F55198">
        <w:rPr>
          <w:rFonts w:cs="David" w:hint="cs"/>
          <w:rtl/>
        </w:rPr>
        <w:t xml:space="preserve"> אין</w:t>
      </w:r>
    </w:p>
    <w:p w14:paraId="2A0A561D" w14:textId="77777777" w:rsidR="00F55198" w:rsidRPr="00F55198" w:rsidRDefault="00F55198" w:rsidP="00F55198">
      <w:pPr>
        <w:bidi/>
        <w:rPr>
          <w:rFonts w:cs="David" w:hint="cs"/>
          <w:rtl/>
        </w:rPr>
      </w:pPr>
    </w:p>
    <w:p w14:paraId="69965F4A" w14:textId="77777777" w:rsidR="00F55198" w:rsidRPr="00F55198" w:rsidRDefault="00F55198" w:rsidP="00F55198">
      <w:pPr>
        <w:bidi/>
        <w:rPr>
          <w:rFonts w:cs="David" w:hint="cs"/>
          <w:rtl/>
        </w:rPr>
      </w:pPr>
      <w:r w:rsidRPr="00F55198">
        <w:rPr>
          <w:rFonts w:cs="David" w:hint="cs"/>
          <w:rtl/>
        </w:rPr>
        <w:tab/>
        <w:t xml:space="preserve">הבקשה אושרה פה-אחד. תודה רבה. </w:t>
      </w:r>
    </w:p>
    <w:p w14:paraId="48D28208" w14:textId="77777777" w:rsidR="00F55198" w:rsidRPr="00F55198" w:rsidRDefault="00F55198" w:rsidP="00F55198">
      <w:pPr>
        <w:bidi/>
        <w:rPr>
          <w:rFonts w:cs="David" w:hint="cs"/>
          <w:rtl/>
        </w:rPr>
      </w:pPr>
    </w:p>
    <w:p w14:paraId="4ED3592D" w14:textId="77777777" w:rsidR="00F55198" w:rsidRPr="00F55198" w:rsidRDefault="00F55198" w:rsidP="00F55198">
      <w:pPr>
        <w:bidi/>
        <w:rPr>
          <w:rFonts w:cs="David" w:hint="cs"/>
          <w:rtl/>
        </w:rPr>
      </w:pPr>
    </w:p>
    <w:p w14:paraId="1D10FF3F" w14:textId="77777777" w:rsidR="00F55198" w:rsidRPr="00F55198" w:rsidRDefault="00F55198" w:rsidP="00F55198">
      <w:pPr>
        <w:bidi/>
        <w:rPr>
          <w:rFonts w:cs="David" w:hint="cs"/>
          <w:rtl/>
        </w:rPr>
      </w:pPr>
    </w:p>
    <w:p w14:paraId="301CDCF1" w14:textId="77777777" w:rsidR="00F55198" w:rsidRPr="00F55198" w:rsidRDefault="00F55198" w:rsidP="00F55198">
      <w:pPr>
        <w:bidi/>
        <w:rPr>
          <w:rFonts w:cs="David" w:hint="cs"/>
          <w:rtl/>
        </w:rPr>
      </w:pPr>
    </w:p>
    <w:p w14:paraId="5E54E736" w14:textId="77777777" w:rsidR="00F55198" w:rsidRPr="00F55198" w:rsidRDefault="00F55198" w:rsidP="00F55198">
      <w:pPr>
        <w:bidi/>
        <w:jc w:val="center"/>
        <w:rPr>
          <w:rFonts w:cs="David" w:hint="cs"/>
          <w:b/>
          <w:bCs/>
          <w:u w:val="single"/>
          <w:rtl/>
        </w:rPr>
      </w:pPr>
      <w:r w:rsidRPr="00F55198">
        <w:rPr>
          <w:rFonts w:cs="David"/>
          <w:rtl/>
        </w:rPr>
        <w:br w:type="page"/>
      </w:r>
      <w:r w:rsidRPr="00F55198">
        <w:rPr>
          <w:rFonts w:cs="David" w:hint="cs"/>
          <w:b/>
          <w:bCs/>
          <w:u w:val="single"/>
          <w:rtl/>
        </w:rPr>
        <w:t>2.  המלצה לחילופין בראשות ועדת הכלכלה</w:t>
      </w:r>
    </w:p>
    <w:p w14:paraId="7A36DE67" w14:textId="77777777" w:rsidR="00F55198" w:rsidRPr="00F55198" w:rsidRDefault="00F55198" w:rsidP="00F55198">
      <w:pPr>
        <w:bidi/>
        <w:jc w:val="center"/>
        <w:rPr>
          <w:rFonts w:cs="David" w:hint="cs"/>
          <w:b/>
          <w:bCs/>
          <w:u w:val="single"/>
          <w:rtl/>
        </w:rPr>
      </w:pPr>
    </w:p>
    <w:p w14:paraId="25FF02D1"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431BC6E5" w14:textId="77777777" w:rsidR="00F55198" w:rsidRPr="00F55198" w:rsidRDefault="00F55198" w:rsidP="00F55198">
      <w:pPr>
        <w:bidi/>
        <w:rPr>
          <w:rFonts w:cs="David" w:hint="cs"/>
          <w:rtl/>
        </w:rPr>
      </w:pPr>
    </w:p>
    <w:p w14:paraId="1BAA1729" w14:textId="77777777" w:rsidR="00F55198" w:rsidRPr="00F55198" w:rsidRDefault="00F55198" w:rsidP="00F55198">
      <w:pPr>
        <w:bidi/>
        <w:rPr>
          <w:rFonts w:cs="David" w:hint="cs"/>
          <w:rtl/>
        </w:rPr>
      </w:pPr>
      <w:r w:rsidRPr="00F55198">
        <w:rPr>
          <w:rFonts w:cs="David" w:hint="cs"/>
          <w:rtl/>
        </w:rPr>
        <w:tab/>
        <w:t xml:space="preserve"> הנושא הבא הוא המלצה לחילופין בראשות ועדת הכלכלה. מונח לפני מכתבו של חבר הכנסת סער, ואני קוראת אותו: "אבקש, בהתאם להחלטות סיעת הליכוד, להביא להמלצת ועדת הכנסת חילופי יושב-ראש בוועדת הכלכלה. במקום חבר הכנסת משה כחלון ייבחר חבר הכנסת גלעד </w:t>
      </w:r>
      <w:proofErr w:type="spellStart"/>
      <w:r w:rsidRPr="00F55198">
        <w:rPr>
          <w:rFonts w:cs="David" w:hint="cs"/>
          <w:rtl/>
        </w:rPr>
        <w:t>ארדן</w:t>
      </w:r>
      <w:proofErr w:type="spellEnd"/>
      <w:r w:rsidRPr="00F55198">
        <w:rPr>
          <w:rFonts w:cs="David" w:hint="cs"/>
          <w:rtl/>
        </w:rPr>
        <w:t xml:space="preserve">. אבקש כי הוועדה תמליץ על ההחלפה מיום 1 ביולי 2007". </w:t>
      </w:r>
    </w:p>
    <w:p w14:paraId="67473CCF" w14:textId="77777777" w:rsidR="00F55198" w:rsidRPr="00F55198" w:rsidRDefault="00F55198" w:rsidP="00F55198">
      <w:pPr>
        <w:bidi/>
        <w:rPr>
          <w:rFonts w:cs="David" w:hint="cs"/>
          <w:rtl/>
        </w:rPr>
      </w:pPr>
    </w:p>
    <w:p w14:paraId="32F4C4E4" w14:textId="77777777" w:rsidR="00F55198" w:rsidRPr="00F55198" w:rsidRDefault="00F55198" w:rsidP="00F55198">
      <w:pPr>
        <w:bidi/>
        <w:rPr>
          <w:rFonts w:cs="David" w:hint="cs"/>
          <w:rtl/>
        </w:rPr>
      </w:pPr>
      <w:proofErr w:type="spellStart"/>
      <w:r w:rsidRPr="00F55198">
        <w:rPr>
          <w:rFonts w:cs="David" w:hint="cs"/>
          <w:u w:val="single"/>
          <w:rtl/>
        </w:rPr>
        <w:t>אחמד</w:t>
      </w:r>
      <w:proofErr w:type="spellEnd"/>
      <w:r w:rsidRPr="00F55198">
        <w:rPr>
          <w:rFonts w:cs="David" w:hint="cs"/>
          <w:u w:val="single"/>
          <w:rtl/>
        </w:rPr>
        <w:t xml:space="preserve"> טיבי:</w:t>
      </w:r>
    </w:p>
    <w:p w14:paraId="733223AF" w14:textId="77777777" w:rsidR="00F55198" w:rsidRPr="00F55198" w:rsidRDefault="00F55198" w:rsidP="00F55198">
      <w:pPr>
        <w:bidi/>
        <w:rPr>
          <w:rFonts w:cs="David" w:hint="cs"/>
          <w:rtl/>
        </w:rPr>
      </w:pPr>
    </w:p>
    <w:p w14:paraId="658FEE01" w14:textId="77777777" w:rsidR="00F55198" w:rsidRPr="00F55198" w:rsidRDefault="00F55198" w:rsidP="00F55198">
      <w:pPr>
        <w:bidi/>
        <w:rPr>
          <w:rFonts w:cs="David" w:hint="cs"/>
          <w:rtl/>
        </w:rPr>
      </w:pPr>
      <w:r w:rsidRPr="00F55198">
        <w:rPr>
          <w:rFonts w:cs="David" w:hint="cs"/>
          <w:rtl/>
        </w:rPr>
        <w:tab/>
        <w:t xml:space="preserve"> למרות הצלחתו של חבר הכנסת כחלון בתפקידו. </w:t>
      </w:r>
    </w:p>
    <w:p w14:paraId="5DAA78E6" w14:textId="77777777" w:rsidR="00F55198" w:rsidRPr="00F55198" w:rsidRDefault="00F55198" w:rsidP="00F55198">
      <w:pPr>
        <w:bidi/>
        <w:rPr>
          <w:rFonts w:cs="David" w:hint="cs"/>
          <w:rtl/>
        </w:rPr>
      </w:pPr>
    </w:p>
    <w:p w14:paraId="6FECF5E7"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70A2A3C3" w14:textId="77777777" w:rsidR="00F55198" w:rsidRPr="00F55198" w:rsidRDefault="00F55198" w:rsidP="00F55198">
      <w:pPr>
        <w:bidi/>
        <w:rPr>
          <w:rFonts w:cs="David" w:hint="cs"/>
          <w:rtl/>
        </w:rPr>
      </w:pPr>
    </w:p>
    <w:p w14:paraId="2A7171FE" w14:textId="77777777" w:rsidR="00F55198" w:rsidRPr="00F55198" w:rsidRDefault="00F55198" w:rsidP="00F55198">
      <w:pPr>
        <w:bidi/>
        <w:rPr>
          <w:rFonts w:cs="David" w:hint="cs"/>
          <w:rtl/>
        </w:rPr>
      </w:pPr>
      <w:r w:rsidRPr="00F55198">
        <w:rPr>
          <w:rFonts w:cs="David" w:hint="cs"/>
          <w:rtl/>
        </w:rPr>
        <w:tab/>
        <w:t xml:space="preserve">אין ספק שחבר הכנסת כחלון הצליח בתפקידו. </w:t>
      </w:r>
    </w:p>
    <w:p w14:paraId="5D2EE461" w14:textId="77777777" w:rsidR="00F55198" w:rsidRPr="00F55198" w:rsidRDefault="00F55198" w:rsidP="00F55198">
      <w:pPr>
        <w:bidi/>
        <w:rPr>
          <w:rFonts w:cs="David" w:hint="cs"/>
          <w:rtl/>
        </w:rPr>
      </w:pPr>
    </w:p>
    <w:p w14:paraId="6AFC4589" w14:textId="77777777" w:rsidR="00F55198" w:rsidRPr="00F55198" w:rsidRDefault="00F55198" w:rsidP="00F55198">
      <w:pPr>
        <w:bidi/>
        <w:rPr>
          <w:rFonts w:cs="David" w:hint="cs"/>
          <w:rtl/>
        </w:rPr>
      </w:pPr>
      <w:r w:rsidRPr="00F55198">
        <w:rPr>
          <w:rFonts w:cs="David" w:hint="cs"/>
          <w:u w:val="single"/>
          <w:rtl/>
        </w:rPr>
        <w:t>נסים זאב:</w:t>
      </w:r>
    </w:p>
    <w:p w14:paraId="6B0492FA" w14:textId="77777777" w:rsidR="00F55198" w:rsidRPr="00F55198" w:rsidRDefault="00F55198" w:rsidP="00F55198">
      <w:pPr>
        <w:bidi/>
        <w:rPr>
          <w:rFonts w:cs="David" w:hint="cs"/>
          <w:rtl/>
        </w:rPr>
      </w:pPr>
    </w:p>
    <w:p w14:paraId="2987648D" w14:textId="77777777" w:rsidR="00F55198" w:rsidRPr="00F55198" w:rsidRDefault="00F55198" w:rsidP="00F55198">
      <w:pPr>
        <w:bidi/>
        <w:rPr>
          <w:rFonts w:cs="David" w:hint="cs"/>
          <w:rtl/>
        </w:rPr>
      </w:pPr>
      <w:r w:rsidRPr="00F55198">
        <w:rPr>
          <w:rFonts w:cs="David" w:hint="cs"/>
          <w:rtl/>
        </w:rPr>
        <w:tab/>
        <w:t xml:space="preserve"> יש הסכמה ביניהם?</w:t>
      </w:r>
    </w:p>
    <w:p w14:paraId="4A294612" w14:textId="77777777" w:rsidR="00F55198" w:rsidRPr="00F55198" w:rsidRDefault="00F55198" w:rsidP="00F55198">
      <w:pPr>
        <w:bidi/>
        <w:rPr>
          <w:rFonts w:cs="David" w:hint="cs"/>
          <w:rtl/>
        </w:rPr>
      </w:pPr>
    </w:p>
    <w:p w14:paraId="2C71FA01"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2B90CD8F" w14:textId="77777777" w:rsidR="00F55198" w:rsidRPr="00F55198" w:rsidRDefault="00F55198" w:rsidP="00F55198">
      <w:pPr>
        <w:bidi/>
        <w:rPr>
          <w:rFonts w:cs="David" w:hint="cs"/>
          <w:rtl/>
        </w:rPr>
      </w:pPr>
    </w:p>
    <w:p w14:paraId="6D2AAE94" w14:textId="77777777" w:rsidR="00F55198" w:rsidRPr="00F55198" w:rsidRDefault="00F55198" w:rsidP="00F55198">
      <w:pPr>
        <w:bidi/>
        <w:rPr>
          <w:rFonts w:cs="David" w:hint="cs"/>
          <w:rtl/>
        </w:rPr>
      </w:pPr>
      <w:r w:rsidRPr="00F55198">
        <w:rPr>
          <w:rFonts w:cs="David" w:hint="cs"/>
          <w:rtl/>
        </w:rPr>
        <w:tab/>
        <w:t xml:space="preserve">יש הסכמה ביניהם. שוחחתי אתם והם הגיעו להסכמה ביניהם. כפי שאתה מבין, לפני שחבר הכנסת סער מביא מכתב זה או אחר, הוא נוהג להגיע להסכמה. </w:t>
      </w:r>
    </w:p>
    <w:p w14:paraId="1978567C" w14:textId="77777777" w:rsidR="00F55198" w:rsidRPr="00F55198" w:rsidRDefault="00F55198" w:rsidP="00F55198">
      <w:pPr>
        <w:bidi/>
        <w:rPr>
          <w:rFonts w:cs="David" w:hint="cs"/>
          <w:rtl/>
        </w:rPr>
      </w:pPr>
    </w:p>
    <w:p w14:paraId="389A8A1F" w14:textId="77777777" w:rsidR="00F55198" w:rsidRPr="00F55198" w:rsidRDefault="00F55198" w:rsidP="00F55198">
      <w:pPr>
        <w:bidi/>
        <w:rPr>
          <w:rFonts w:cs="David" w:hint="cs"/>
          <w:rtl/>
        </w:rPr>
      </w:pPr>
      <w:r w:rsidRPr="00F55198">
        <w:rPr>
          <w:rFonts w:cs="David" w:hint="cs"/>
          <w:u w:val="single"/>
          <w:rtl/>
        </w:rPr>
        <w:t>נסים זאב:</w:t>
      </w:r>
    </w:p>
    <w:p w14:paraId="1BB18E25" w14:textId="77777777" w:rsidR="00F55198" w:rsidRPr="00F55198" w:rsidRDefault="00F55198" w:rsidP="00F55198">
      <w:pPr>
        <w:bidi/>
        <w:rPr>
          <w:rFonts w:cs="David" w:hint="cs"/>
          <w:rtl/>
        </w:rPr>
      </w:pPr>
    </w:p>
    <w:p w14:paraId="05A6F4D7" w14:textId="77777777" w:rsidR="00F55198" w:rsidRPr="00F55198" w:rsidRDefault="00F55198" w:rsidP="00F55198">
      <w:pPr>
        <w:bidi/>
        <w:rPr>
          <w:rFonts w:cs="David" w:hint="cs"/>
          <w:rtl/>
        </w:rPr>
      </w:pPr>
      <w:r w:rsidRPr="00F55198">
        <w:rPr>
          <w:rFonts w:cs="David" w:hint="cs"/>
          <w:rtl/>
        </w:rPr>
        <w:tab/>
        <w:t xml:space="preserve"> האם אין נוהג שההסכמה תהיה בכתב? האם יש לך מכתב שחבר הכנסת כחלון מסכים? </w:t>
      </w:r>
    </w:p>
    <w:p w14:paraId="710B95F3" w14:textId="77777777" w:rsidR="00F55198" w:rsidRPr="00F55198" w:rsidRDefault="00F55198" w:rsidP="00F55198">
      <w:pPr>
        <w:bidi/>
        <w:rPr>
          <w:rFonts w:cs="David" w:hint="cs"/>
          <w:rtl/>
        </w:rPr>
      </w:pPr>
    </w:p>
    <w:p w14:paraId="64846DCE"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477572A5" w14:textId="77777777" w:rsidR="00F55198" w:rsidRPr="00F55198" w:rsidRDefault="00F55198" w:rsidP="00F55198">
      <w:pPr>
        <w:bidi/>
        <w:rPr>
          <w:rFonts w:cs="David" w:hint="cs"/>
          <w:rtl/>
        </w:rPr>
      </w:pPr>
    </w:p>
    <w:p w14:paraId="7FBBF29D" w14:textId="77777777" w:rsidR="00F55198" w:rsidRPr="00F55198" w:rsidRDefault="00F55198" w:rsidP="00F55198">
      <w:pPr>
        <w:bidi/>
        <w:rPr>
          <w:rFonts w:cs="David" w:hint="cs"/>
          <w:rtl/>
        </w:rPr>
      </w:pPr>
      <w:r w:rsidRPr="00F55198">
        <w:rPr>
          <w:rFonts w:cs="David" w:hint="cs"/>
          <w:rtl/>
        </w:rPr>
        <w:tab/>
        <w:t>חבר הכנסת סער, האם אתה מוכן להרגיע את חבר הכנסת זאב?</w:t>
      </w:r>
    </w:p>
    <w:p w14:paraId="68576698" w14:textId="77777777" w:rsidR="00F55198" w:rsidRPr="00F55198" w:rsidRDefault="00F55198" w:rsidP="00F55198">
      <w:pPr>
        <w:bidi/>
        <w:rPr>
          <w:rFonts w:cs="David" w:hint="cs"/>
          <w:rtl/>
        </w:rPr>
      </w:pPr>
    </w:p>
    <w:p w14:paraId="7C07D545" w14:textId="77777777" w:rsidR="00F55198" w:rsidRPr="00F55198" w:rsidRDefault="00F55198" w:rsidP="00F55198">
      <w:pPr>
        <w:bidi/>
        <w:rPr>
          <w:rFonts w:cs="David" w:hint="cs"/>
          <w:u w:val="single"/>
          <w:rtl/>
        </w:rPr>
      </w:pPr>
      <w:r w:rsidRPr="00F55198">
        <w:rPr>
          <w:rFonts w:cs="David" w:hint="cs"/>
          <w:u w:val="single"/>
          <w:rtl/>
        </w:rPr>
        <w:t>גדעון סער:</w:t>
      </w:r>
    </w:p>
    <w:p w14:paraId="538DA22A" w14:textId="77777777" w:rsidR="00F55198" w:rsidRPr="00F55198" w:rsidRDefault="00F55198" w:rsidP="00F55198">
      <w:pPr>
        <w:bidi/>
        <w:rPr>
          <w:rFonts w:cs="David" w:hint="cs"/>
          <w:u w:val="single"/>
          <w:rtl/>
        </w:rPr>
      </w:pPr>
    </w:p>
    <w:p w14:paraId="7B9306E3" w14:textId="77777777" w:rsidR="00F55198" w:rsidRPr="00F55198" w:rsidRDefault="00F55198" w:rsidP="00F55198">
      <w:pPr>
        <w:bidi/>
        <w:rPr>
          <w:rFonts w:cs="David" w:hint="cs"/>
          <w:rtl/>
        </w:rPr>
      </w:pPr>
      <w:r w:rsidRPr="00F55198">
        <w:rPr>
          <w:rFonts w:cs="David" w:hint="cs"/>
          <w:rtl/>
        </w:rPr>
        <w:tab/>
        <w:t xml:space="preserve"> כאשר הסיעה ישבה בתחילת הקדנציה, היא קיבלה החלטה לחלק את כהונת ראש הוועדה מטעמנו לשלושה חלקים, והגיע החלק השני. לפני שפניתי בכתב לגברתי היתה לי שיחה גם עם יושב-ראש הוועדה, חבר הכנסת כחלון, ומקובל עליו הנושא הזה ואין מחלוקת. </w:t>
      </w:r>
    </w:p>
    <w:p w14:paraId="527C264E" w14:textId="77777777" w:rsidR="00F55198" w:rsidRPr="00F55198" w:rsidRDefault="00F55198" w:rsidP="00F55198">
      <w:pPr>
        <w:bidi/>
        <w:rPr>
          <w:rFonts w:cs="David" w:hint="cs"/>
          <w:rtl/>
        </w:rPr>
      </w:pPr>
    </w:p>
    <w:p w14:paraId="7FD65147" w14:textId="77777777" w:rsidR="00F55198" w:rsidRPr="00F55198" w:rsidRDefault="00F55198" w:rsidP="00F55198">
      <w:pPr>
        <w:bidi/>
        <w:rPr>
          <w:rFonts w:cs="David" w:hint="cs"/>
          <w:rtl/>
        </w:rPr>
      </w:pPr>
      <w:r w:rsidRPr="00F55198">
        <w:rPr>
          <w:rFonts w:cs="David" w:hint="cs"/>
          <w:u w:val="single"/>
          <w:rtl/>
        </w:rPr>
        <w:t>נסים זאב:</w:t>
      </w:r>
    </w:p>
    <w:p w14:paraId="5BF913EB" w14:textId="77777777" w:rsidR="00F55198" w:rsidRPr="00F55198" w:rsidRDefault="00F55198" w:rsidP="00F55198">
      <w:pPr>
        <w:bidi/>
        <w:rPr>
          <w:rFonts w:cs="David" w:hint="cs"/>
          <w:rtl/>
        </w:rPr>
      </w:pPr>
    </w:p>
    <w:p w14:paraId="7D7DF369" w14:textId="77777777" w:rsidR="00F55198" w:rsidRPr="00F55198" w:rsidRDefault="00F55198" w:rsidP="00F55198">
      <w:pPr>
        <w:bidi/>
        <w:rPr>
          <w:rFonts w:cs="David" w:hint="cs"/>
          <w:rtl/>
        </w:rPr>
      </w:pPr>
      <w:r w:rsidRPr="00F55198">
        <w:rPr>
          <w:rFonts w:cs="David" w:hint="cs"/>
          <w:rtl/>
        </w:rPr>
        <w:tab/>
        <w:t xml:space="preserve"> אני מבקש שההסכמה תהיה בכתב, כי אני חושב שיש פה כפייה סיעתית. מדבריו משתמע שחבר הכנסת כחלון לא הסכים, אבל הוא החליט בשבילו, כיושב-ראש הסיעה. </w:t>
      </w:r>
    </w:p>
    <w:p w14:paraId="63F00990" w14:textId="77777777" w:rsidR="00F55198" w:rsidRPr="00F55198" w:rsidRDefault="00F55198" w:rsidP="00F55198">
      <w:pPr>
        <w:bidi/>
        <w:rPr>
          <w:rFonts w:cs="David" w:hint="cs"/>
          <w:rtl/>
        </w:rPr>
      </w:pPr>
    </w:p>
    <w:p w14:paraId="0AABD46C"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7D00F76A" w14:textId="77777777" w:rsidR="00F55198" w:rsidRPr="00F55198" w:rsidRDefault="00F55198" w:rsidP="00F55198">
      <w:pPr>
        <w:bidi/>
        <w:rPr>
          <w:rFonts w:cs="David" w:hint="cs"/>
          <w:rtl/>
        </w:rPr>
      </w:pPr>
    </w:p>
    <w:p w14:paraId="2920A8F3" w14:textId="77777777" w:rsidR="00F55198" w:rsidRPr="00F55198" w:rsidRDefault="00F55198" w:rsidP="00F55198">
      <w:pPr>
        <w:bidi/>
        <w:rPr>
          <w:rFonts w:cs="David" w:hint="cs"/>
          <w:rtl/>
        </w:rPr>
      </w:pPr>
      <w:r w:rsidRPr="00F55198">
        <w:rPr>
          <w:rFonts w:cs="David" w:hint="cs"/>
          <w:rtl/>
        </w:rPr>
        <w:tab/>
        <w:t xml:space="preserve"> מי בעד החילופין, כפי שהציע אותם חבר הכנסת סער?  מי נגד?</w:t>
      </w:r>
    </w:p>
    <w:p w14:paraId="64FE4D77" w14:textId="77777777" w:rsidR="00F55198" w:rsidRPr="00F55198" w:rsidRDefault="00F55198" w:rsidP="00F55198">
      <w:pPr>
        <w:bidi/>
        <w:rPr>
          <w:rFonts w:cs="David" w:hint="cs"/>
          <w:rtl/>
        </w:rPr>
      </w:pPr>
    </w:p>
    <w:p w14:paraId="0AEEAA3F" w14:textId="77777777" w:rsidR="00F55198" w:rsidRPr="00F55198" w:rsidRDefault="00F55198" w:rsidP="00F55198">
      <w:pPr>
        <w:bidi/>
        <w:jc w:val="center"/>
        <w:rPr>
          <w:rFonts w:cs="David" w:hint="cs"/>
          <w:rtl/>
        </w:rPr>
      </w:pPr>
      <w:r w:rsidRPr="00F55198">
        <w:rPr>
          <w:rFonts w:cs="David" w:hint="cs"/>
          <w:rtl/>
        </w:rPr>
        <w:t>ה צ ב ע ה</w:t>
      </w:r>
    </w:p>
    <w:p w14:paraId="0105E877" w14:textId="77777777" w:rsidR="00F55198" w:rsidRPr="00F55198" w:rsidRDefault="00F55198" w:rsidP="00F55198">
      <w:pPr>
        <w:bidi/>
        <w:jc w:val="center"/>
        <w:rPr>
          <w:rFonts w:cs="David" w:hint="cs"/>
          <w:rtl/>
        </w:rPr>
      </w:pPr>
      <w:r w:rsidRPr="00F55198">
        <w:rPr>
          <w:rFonts w:cs="David" w:hint="cs"/>
          <w:rtl/>
        </w:rPr>
        <w:t xml:space="preserve">בעד </w:t>
      </w:r>
      <w:r w:rsidRPr="00F55198">
        <w:rPr>
          <w:rFonts w:cs="David"/>
          <w:rtl/>
        </w:rPr>
        <w:t>–</w:t>
      </w:r>
      <w:r w:rsidRPr="00F55198">
        <w:rPr>
          <w:rFonts w:cs="David" w:hint="cs"/>
          <w:rtl/>
        </w:rPr>
        <w:t xml:space="preserve"> רוב</w:t>
      </w:r>
    </w:p>
    <w:p w14:paraId="5AB3CBD6" w14:textId="77777777" w:rsidR="00F55198" w:rsidRPr="00F55198" w:rsidRDefault="00F55198" w:rsidP="00F55198">
      <w:pPr>
        <w:bidi/>
        <w:jc w:val="center"/>
        <w:rPr>
          <w:rFonts w:cs="David" w:hint="cs"/>
          <w:rtl/>
        </w:rPr>
      </w:pPr>
      <w:r w:rsidRPr="00F55198">
        <w:rPr>
          <w:rFonts w:cs="David" w:hint="cs"/>
          <w:rtl/>
        </w:rPr>
        <w:t xml:space="preserve">נגד </w:t>
      </w:r>
      <w:r w:rsidRPr="00F55198">
        <w:rPr>
          <w:rFonts w:cs="David"/>
          <w:rtl/>
        </w:rPr>
        <w:t>–</w:t>
      </w:r>
      <w:r w:rsidRPr="00F55198">
        <w:rPr>
          <w:rFonts w:cs="David" w:hint="cs"/>
          <w:rtl/>
        </w:rPr>
        <w:t xml:space="preserve"> אין</w:t>
      </w:r>
    </w:p>
    <w:p w14:paraId="3E9FA9D5" w14:textId="77777777" w:rsidR="00F55198" w:rsidRPr="00F55198" w:rsidRDefault="00F55198" w:rsidP="00F55198">
      <w:pPr>
        <w:bidi/>
        <w:jc w:val="center"/>
        <w:rPr>
          <w:rFonts w:cs="David" w:hint="cs"/>
          <w:rtl/>
        </w:rPr>
      </w:pPr>
      <w:r w:rsidRPr="00F55198">
        <w:rPr>
          <w:rFonts w:cs="David" w:hint="cs"/>
          <w:rtl/>
        </w:rPr>
        <w:t xml:space="preserve">נמנעים </w:t>
      </w:r>
      <w:r w:rsidRPr="00F55198">
        <w:rPr>
          <w:rFonts w:cs="David"/>
          <w:rtl/>
        </w:rPr>
        <w:t>–</w:t>
      </w:r>
      <w:r w:rsidRPr="00F55198">
        <w:rPr>
          <w:rFonts w:cs="David" w:hint="cs"/>
          <w:rtl/>
        </w:rPr>
        <w:t xml:space="preserve"> אין</w:t>
      </w:r>
    </w:p>
    <w:p w14:paraId="0E433490" w14:textId="77777777" w:rsidR="00F55198" w:rsidRPr="00F55198" w:rsidRDefault="00F55198" w:rsidP="00F55198">
      <w:pPr>
        <w:bidi/>
        <w:rPr>
          <w:rFonts w:cs="David" w:hint="cs"/>
          <w:rtl/>
        </w:rPr>
      </w:pPr>
    </w:p>
    <w:p w14:paraId="4344262B" w14:textId="77777777" w:rsidR="00F55198" w:rsidRPr="00F55198" w:rsidRDefault="00F55198" w:rsidP="00F55198">
      <w:pPr>
        <w:bidi/>
        <w:rPr>
          <w:rFonts w:cs="David"/>
          <w:rtl/>
        </w:rPr>
      </w:pPr>
      <w:r w:rsidRPr="00F55198">
        <w:rPr>
          <w:rFonts w:cs="David" w:hint="cs"/>
          <w:rtl/>
        </w:rPr>
        <w:tab/>
        <w:t xml:space="preserve">ועדת הכנסת קיבלה את הבקשה שחבר הכנסת גלעד </w:t>
      </w:r>
      <w:proofErr w:type="spellStart"/>
      <w:r w:rsidRPr="00F55198">
        <w:rPr>
          <w:rFonts w:cs="David" w:hint="cs"/>
          <w:rtl/>
        </w:rPr>
        <w:t>ארדן</w:t>
      </w:r>
      <w:proofErr w:type="spellEnd"/>
      <w:r w:rsidRPr="00F55198">
        <w:rPr>
          <w:rFonts w:cs="David" w:hint="cs"/>
          <w:rtl/>
        </w:rPr>
        <w:t xml:space="preserve"> יחליף את מקומו של חבר הכנסת משה כחלון, אשר עשה את עבודתו בצורה מרשימה ביותר, במיוחד בכל נושא עמלות הבנקים. נאחל לחבר הכנסת גלעד </w:t>
      </w:r>
      <w:proofErr w:type="spellStart"/>
      <w:r w:rsidRPr="00F55198">
        <w:rPr>
          <w:rFonts w:cs="David" w:hint="cs"/>
          <w:rtl/>
        </w:rPr>
        <w:t>ארדן</w:t>
      </w:r>
      <w:proofErr w:type="spellEnd"/>
      <w:r w:rsidRPr="00F55198">
        <w:rPr>
          <w:rFonts w:cs="David" w:hint="cs"/>
          <w:rtl/>
        </w:rPr>
        <w:t xml:space="preserve"> הצלחה. נביא את ההמלצה של ועדת הכנסת בפני ועדת הכלכלה, וועדת הכלכלה היא זו שתצטרך לבחור את יושב-ראש הוועדה. </w:t>
      </w:r>
    </w:p>
    <w:p w14:paraId="28791FC1" w14:textId="77777777" w:rsidR="00F55198" w:rsidRPr="00F55198" w:rsidRDefault="00F55198" w:rsidP="00F55198">
      <w:pPr>
        <w:bidi/>
        <w:jc w:val="center"/>
        <w:rPr>
          <w:rFonts w:cs="David" w:hint="cs"/>
          <w:b/>
          <w:bCs/>
          <w:rtl/>
        </w:rPr>
      </w:pPr>
      <w:r w:rsidRPr="00F55198">
        <w:rPr>
          <w:rFonts w:cs="David"/>
          <w:rtl/>
        </w:rPr>
        <w:br w:type="page"/>
      </w:r>
      <w:r w:rsidRPr="00F55198">
        <w:rPr>
          <w:rFonts w:cs="David" w:hint="cs"/>
          <w:b/>
          <w:bCs/>
          <w:rtl/>
        </w:rPr>
        <w:t xml:space="preserve">3. הצעת חוק משכן הכנסת, רחבתו ומשמר הכנסת (תיקון </w:t>
      </w:r>
      <w:r w:rsidRPr="00F55198">
        <w:rPr>
          <w:rFonts w:cs="David"/>
          <w:b/>
          <w:bCs/>
          <w:rtl/>
        </w:rPr>
        <w:t>–</w:t>
      </w:r>
      <w:r w:rsidRPr="00F55198">
        <w:rPr>
          <w:rFonts w:cs="David" w:hint="cs"/>
          <w:b/>
          <w:bCs/>
          <w:rtl/>
        </w:rPr>
        <w:t xml:space="preserve"> ועדת הבחירות המרכזית),</w:t>
      </w:r>
    </w:p>
    <w:p w14:paraId="49C40AAD" w14:textId="77777777" w:rsidR="00F55198" w:rsidRPr="00F55198" w:rsidRDefault="00F55198" w:rsidP="00F55198">
      <w:pPr>
        <w:bidi/>
        <w:jc w:val="center"/>
        <w:rPr>
          <w:rFonts w:cs="David" w:hint="cs"/>
          <w:b/>
          <w:bCs/>
          <w:u w:val="single"/>
          <w:rtl/>
        </w:rPr>
      </w:pPr>
      <w:proofErr w:type="spellStart"/>
      <w:r w:rsidRPr="00F55198">
        <w:rPr>
          <w:rFonts w:cs="David" w:hint="cs"/>
          <w:b/>
          <w:bCs/>
          <w:u w:val="single"/>
          <w:rtl/>
        </w:rPr>
        <w:t>התשס"ז</w:t>
      </w:r>
      <w:proofErr w:type="spellEnd"/>
      <w:r w:rsidRPr="00F55198">
        <w:rPr>
          <w:rFonts w:cs="David" w:hint="cs"/>
          <w:b/>
          <w:bCs/>
          <w:u w:val="single"/>
          <w:rtl/>
        </w:rPr>
        <w:t xml:space="preserve">-2007 </w:t>
      </w:r>
      <w:r w:rsidRPr="00F55198">
        <w:rPr>
          <w:rFonts w:cs="David"/>
          <w:b/>
          <w:bCs/>
          <w:u w:val="single"/>
          <w:rtl/>
        </w:rPr>
        <w:t>–</w:t>
      </w:r>
      <w:r w:rsidRPr="00F55198">
        <w:rPr>
          <w:rFonts w:cs="David" w:hint="cs"/>
          <w:b/>
          <w:bCs/>
          <w:u w:val="single"/>
          <w:rtl/>
        </w:rPr>
        <w:t xml:space="preserve"> הצעת חבר הכנסת מיכאל איתן (פ/2397/17) </w:t>
      </w:r>
      <w:r w:rsidRPr="00F55198">
        <w:rPr>
          <w:rFonts w:cs="David"/>
          <w:b/>
          <w:bCs/>
          <w:u w:val="single"/>
          <w:rtl/>
        </w:rPr>
        <w:t>–</w:t>
      </w:r>
      <w:r w:rsidRPr="00F55198">
        <w:rPr>
          <w:rFonts w:cs="David" w:hint="cs"/>
          <w:b/>
          <w:bCs/>
          <w:u w:val="single"/>
          <w:rtl/>
        </w:rPr>
        <w:t xml:space="preserve"> הכנה לקריאה ראשונה</w:t>
      </w:r>
    </w:p>
    <w:p w14:paraId="00DA6758" w14:textId="77777777" w:rsidR="00F55198" w:rsidRPr="00F55198" w:rsidRDefault="00F55198" w:rsidP="00F55198">
      <w:pPr>
        <w:bidi/>
        <w:jc w:val="center"/>
        <w:rPr>
          <w:rFonts w:cs="David" w:hint="cs"/>
          <w:b/>
          <w:bCs/>
          <w:u w:val="single"/>
          <w:rtl/>
        </w:rPr>
      </w:pPr>
    </w:p>
    <w:p w14:paraId="55BB3BF0"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0AF73D09" w14:textId="77777777" w:rsidR="00F55198" w:rsidRPr="00F55198" w:rsidRDefault="00F55198" w:rsidP="00F55198">
      <w:pPr>
        <w:bidi/>
        <w:rPr>
          <w:rFonts w:cs="David" w:hint="cs"/>
          <w:rtl/>
        </w:rPr>
      </w:pPr>
    </w:p>
    <w:p w14:paraId="49ED2EDA" w14:textId="77777777" w:rsidR="00F55198" w:rsidRPr="00F55198" w:rsidRDefault="00F55198" w:rsidP="00F55198">
      <w:pPr>
        <w:bidi/>
        <w:rPr>
          <w:rFonts w:cs="David" w:hint="cs"/>
          <w:rtl/>
        </w:rPr>
      </w:pPr>
      <w:r w:rsidRPr="00F55198">
        <w:rPr>
          <w:rFonts w:cs="David" w:hint="cs"/>
          <w:rtl/>
        </w:rPr>
        <w:tab/>
        <w:t xml:space="preserve">הכנסת החליטה בישיבתה ביום רביעי, כ"ח אייר </w:t>
      </w:r>
      <w:proofErr w:type="spellStart"/>
      <w:r w:rsidRPr="00F55198">
        <w:rPr>
          <w:rFonts w:cs="David" w:hint="cs"/>
          <w:rtl/>
        </w:rPr>
        <w:t>התשס"ז</w:t>
      </w:r>
      <w:proofErr w:type="spellEnd"/>
      <w:r w:rsidRPr="00F55198">
        <w:rPr>
          <w:rFonts w:cs="David" w:hint="cs"/>
          <w:rtl/>
        </w:rPr>
        <w:t xml:space="preserve">, 16 במאי 2007, להעביר לוועדת הכנסת, לאחר דיון מוקדם, לשם הכנתה לקריאה ראשונה, הצעת חוק משכן הכנסת, רחבתו ומשמר הכנסת (תיקון </w:t>
      </w:r>
      <w:r w:rsidRPr="00F55198">
        <w:rPr>
          <w:rFonts w:cs="David"/>
          <w:rtl/>
        </w:rPr>
        <w:t>–</w:t>
      </w:r>
      <w:r w:rsidRPr="00F55198">
        <w:rPr>
          <w:rFonts w:cs="David" w:hint="cs"/>
          <w:rtl/>
        </w:rPr>
        <w:t xml:space="preserve"> ועדת הבחירות המרכזית), </w:t>
      </w:r>
      <w:proofErr w:type="spellStart"/>
      <w:r w:rsidRPr="00F55198">
        <w:rPr>
          <w:rFonts w:cs="David" w:hint="cs"/>
          <w:rtl/>
        </w:rPr>
        <w:t>התשס"ז</w:t>
      </w:r>
      <w:proofErr w:type="spellEnd"/>
      <w:r w:rsidRPr="00F55198">
        <w:rPr>
          <w:rFonts w:cs="David" w:hint="cs"/>
          <w:rtl/>
        </w:rPr>
        <w:t xml:space="preserve">-2007 </w:t>
      </w:r>
      <w:r w:rsidRPr="00F55198">
        <w:rPr>
          <w:rFonts w:cs="David"/>
          <w:rtl/>
        </w:rPr>
        <w:t>–</w:t>
      </w:r>
      <w:r w:rsidRPr="00F55198">
        <w:rPr>
          <w:rFonts w:cs="David" w:hint="cs"/>
          <w:rtl/>
        </w:rPr>
        <w:t xml:space="preserve"> הצעת חבר הכנסת מיכאל איתן (פ/2397/17). </w:t>
      </w:r>
    </w:p>
    <w:p w14:paraId="2B2B3DF5" w14:textId="77777777" w:rsidR="00F55198" w:rsidRPr="00F55198" w:rsidRDefault="00F55198" w:rsidP="00F55198">
      <w:pPr>
        <w:bidi/>
        <w:rPr>
          <w:rFonts w:cs="David" w:hint="cs"/>
          <w:rtl/>
        </w:rPr>
      </w:pPr>
    </w:p>
    <w:p w14:paraId="34F4B4E6" w14:textId="77777777" w:rsidR="00F55198" w:rsidRPr="00F55198" w:rsidRDefault="00F55198" w:rsidP="00F55198">
      <w:pPr>
        <w:bidi/>
        <w:rPr>
          <w:rFonts w:cs="David" w:hint="cs"/>
          <w:rtl/>
        </w:rPr>
      </w:pPr>
      <w:r w:rsidRPr="00F55198">
        <w:rPr>
          <w:rFonts w:cs="David" w:hint="cs"/>
          <w:rtl/>
        </w:rPr>
        <w:tab/>
        <w:t xml:space="preserve">חבר הכנסת מיכאל איתן ביקש ממני להעלות את הצעת החוק הזאת וליזום דיון בנושא. חבר הכנסת איתן, אנא הצג לוועדה את הנושא הזה, שעלה לכותרות לאחרונה. </w:t>
      </w:r>
    </w:p>
    <w:p w14:paraId="2ACCADAD" w14:textId="77777777" w:rsidR="00F55198" w:rsidRPr="00F55198" w:rsidRDefault="00F55198" w:rsidP="00F55198">
      <w:pPr>
        <w:bidi/>
        <w:rPr>
          <w:rFonts w:cs="David" w:hint="cs"/>
          <w:rtl/>
        </w:rPr>
      </w:pPr>
    </w:p>
    <w:p w14:paraId="092FA2B0" w14:textId="77777777" w:rsidR="00F55198" w:rsidRPr="00F55198" w:rsidRDefault="00F55198" w:rsidP="00F55198">
      <w:pPr>
        <w:bidi/>
        <w:rPr>
          <w:rFonts w:cs="David" w:hint="cs"/>
          <w:rtl/>
        </w:rPr>
      </w:pPr>
      <w:r w:rsidRPr="00F55198">
        <w:rPr>
          <w:rFonts w:cs="David" w:hint="cs"/>
          <w:u w:val="single"/>
          <w:rtl/>
        </w:rPr>
        <w:t>מיכאל איתן:</w:t>
      </w:r>
    </w:p>
    <w:p w14:paraId="0380EF71" w14:textId="77777777" w:rsidR="00F55198" w:rsidRPr="00F55198" w:rsidRDefault="00F55198" w:rsidP="00F55198">
      <w:pPr>
        <w:bidi/>
        <w:rPr>
          <w:rFonts w:cs="David" w:hint="cs"/>
          <w:rtl/>
        </w:rPr>
      </w:pPr>
    </w:p>
    <w:p w14:paraId="046E69B1" w14:textId="77777777" w:rsidR="00F55198" w:rsidRPr="00F55198" w:rsidRDefault="00F55198" w:rsidP="00F55198">
      <w:pPr>
        <w:bidi/>
        <w:rPr>
          <w:rFonts w:cs="David" w:hint="cs"/>
          <w:rtl/>
        </w:rPr>
      </w:pPr>
      <w:r w:rsidRPr="00F55198">
        <w:rPr>
          <w:rFonts w:cs="David" w:hint="cs"/>
          <w:rtl/>
        </w:rPr>
        <w:tab/>
        <w:t xml:space="preserve"> הנושא של מקום משכנה של ועדת הבחירות </w:t>
      </w:r>
      <w:r w:rsidRPr="00F55198">
        <w:rPr>
          <w:rFonts w:cs="David"/>
          <w:rtl/>
        </w:rPr>
        <w:t>–</w:t>
      </w:r>
      <w:r w:rsidRPr="00F55198">
        <w:rPr>
          <w:rFonts w:cs="David" w:hint="cs"/>
          <w:rtl/>
        </w:rPr>
        <w:t xml:space="preserve"> יש לו השלכות מגוונות בנושאים שונים. מצד אחד הוא קשור להפעלת משכן הכנסת, ויש מדיניות של יושבת-ראש הכנסת, שאנחנו רואים אותה, לפעול בנושא חזות הבניין ותחזוקתו בהדגשים אחרים ממה שהיה מקובל בעבר, ויש יותר הדגשים שאנחנו רואים אותם מול העיניים ואני לא רוצה להרחיב עליהם את הדיבור. אני חושב שבסך הכול זה מתקבל בהסכמה כללית, כתיקון חיובי. אני אומר את הדברים בלי לשפוט כרגע איך זה נעשה. יש טענות שזה נעשה כך או אחרת, אבל המדיניות הזאת מקובלת בהחלט. אם היא מיושמת כהלכה, זה בטח דבר מבורך. </w:t>
      </w:r>
    </w:p>
    <w:p w14:paraId="1AD96227" w14:textId="77777777" w:rsidR="00F55198" w:rsidRPr="00F55198" w:rsidRDefault="00F55198" w:rsidP="00F55198">
      <w:pPr>
        <w:bidi/>
        <w:rPr>
          <w:rFonts w:cs="David" w:hint="cs"/>
          <w:rtl/>
        </w:rPr>
      </w:pPr>
    </w:p>
    <w:p w14:paraId="20972426" w14:textId="77777777" w:rsidR="00F55198" w:rsidRPr="00F55198" w:rsidRDefault="00F55198" w:rsidP="00F55198">
      <w:pPr>
        <w:bidi/>
        <w:rPr>
          <w:rFonts w:cs="David" w:hint="cs"/>
          <w:rtl/>
        </w:rPr>
      </w:pPr>
      <w:r w:rsidRPr="00F55198">
        <w:rPr>
          <w:rFonts w:cs="David" w:hint="cs"/>
          <w:rtl/>
        </w:rPr>
        <w:tab/>
        <w:t xml:space="preserve">מצד שני, במשכן הכנסת במשך שנים ארוכות מקיימת ועדת הבחירות המרכזית את הפעילות, ויש כאן התנגשות בין שתי המגמות, במיוחד לאור פעולה מאסיבית של ועדת הבחירות בתקופת הבחירות. </w:t>
      </w:r>
    </w:p>
    <w:p w14:paraId="61527F33" w14:textId="77777777" w:rsidR="00F55198" w:rsidRPr="00F55198" w:rsidRDefault="00F55198" w:rsidP="00F55198">
      <w:pPr>
        <w:bidi/>
        <w:rPr>
          <w:rFonts w:cs="David" w:hint="cs"/>
          <w:rtl/>
        </w:rPr>
      </w:pPr>
    </w:p>
    <w:p w14:paraId="34E6A69D" w14:textId="77777777" w:rsidR="00F55198" w:rsidRPr="00F55198" w:rsidRDefault="00F55198" w:rsidP="00F55198">
      <w:pPr>
        <w:bidi/>
        <w:rPr>
          <w:rFonts w:cs="David" w:hint="cs"/>
          <w:rtl/>
        </w:rPr>
      </w:pPr>
      <w:r w:rsidRPr="00F55198">
        <w:rPr>
          <w:rFonts w:cs="David" w:hint="cs"/>
          <w:rtl/>
        </w:rPr>
        <w:tab/>
        <w:t xml:space="preserve">התקבלה החלטה על-ידי יושבת-ראש הכנסת, שהורתה על פינוי ועדת הבחירות המרכזית מהמשכן. אני סברתי שהחלטה כזאת לא יכול שתתקבל ללא איזשהו דיון, ללא שיקול דעת יותר רחב, ללא נגיעה של סיעות הבית, שגם להן יש מה לומר בשני הכובעים, גם כמי שדיירים כאן בבניין ורוצים להיות בבניין שהוא מתאים לכל המטרות שהם מגשימים כאן בהיותם חברי כנסת, אבל הם גם כולם בעלי עניין בוועדת הבחירות המרכזית. חילופי דברים כמו ששמעתי בעקבות ההחלטה הזאת, של מצד אחד הוצאה כספית ובזבוזי כספים, מצד שני חוסר מוכנות לקיים בחירות אם בעזרת ה' או חס וחלילה, כל אחד לפי נקודת השקפתו, יתקיימו בחירות בתקופה הקרובה </w:t>
      </w:r>
      <w:r w:rsidRPr="00F55198">
        <w:rPr>
          <w:rFonts w:cs="David"/>
          <w:rtl/>
        </w:rPr>
        <w:t>–</w:t>
      </w:r>
      <w:r w:rsidRPr="00F55198">
        <w:rPr>
          <w:rFonts w:cs="David" w:hint="cs"/>
          <w:rtl/>
        </w:rPr>
        <w:t xml:space="preserve"> כל הדברים האלה הובילו אותי למסקנה שאני משוכנע בה במאה אחוז, שצריך להיות דיון בעניין הזה. אנחנו, שאנחנו דוחפים את האף שלנו לכל עניין ולכל מקום, בעניין הזה אנחנו כביכול מתעלמים ולא עושים דבר. </w:t>
      </w:r>
    </w:p>
    <w:p w14:paraId="0F929BC5" w14:textId="77777777" w:rsidR="00F55198" w:rsidRPr="00F55198" w:rsidRDefault="00F55198" w:rsidP="00F55198">
      <w:pPr>
        <w:bidi/>
        <w:rPr>
          <w:rFonts w:cs="David" w:hint="cs"/>
          <w:rtl/>
        </w:rPr>
      </w:pPr>
    </w:p>
    <w:p w14:paraId="066E9A07" w14:textId="77777777" w:rsidR="00F55198" w:rsidRPr="00F55198" w:rsidRDefault="00F55198" w:rsidP="00F55198">
      <w:pPr>
        <w:bidi/>
        <w:rPr>
          <w:rFonts w:cs="David" w:hint="cs"/>
          <w:rtl/>
        </w:rPr>
      </w:pPr>
      <w:r w:rsidRPr="00F55198">
        <w:rPr>
          <w:rFonts w:cs="David" w:hint="cs"/>
          <w:rtl/>
        </w:rPr>
        <w:tab/>
        <w:t xml:space="preserve">לא רציתי לפגוע בכבודה של יושבת-ראש הכנסת. אני לא חושב שזאת היתה מטרת הצעת החוק שלי. כששמעתי שהיא מתנגדת, התקשרתי אליה ואמרתי לה, כפי שגם אמרתי מעל הדוכן, שאני מתחייב שלא אקדם את החקיקה אלא בהסכמה אתה. אני נותן לה זכות וטו על המשך החקיקה, אבל שלא תמנע את קיום הדיון עצמו. הדיון נועד לחפש פתרון ולתת כלי עזר נוספים. מאחר שאני רוצה לתת לה את הכבוד, אני מוכן לתת לה גם את זכות הווטו על המשך החקיקה. </w:t>
      </w:r>
    </w:p>
    <w:p w14:paraId="5C17C0A1" w14:textId="77777777" w:rsidR="00F55198" w:rsidRPr="00F55198" w:rsidRDefault="00F55198" w:rsidP="00F55198">
      <w:pPr>
        <w:bidi/>
        <w:rPr>
          <w:rFonts w:cs="David" w:hint="cs"/>
          <w:rtl/>
        </w:rPr>
      </w:pPr>
    </w:p>
    <w:p w14:paraId="1645C246"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0D3AAC7B" w14:textId="77777777" w:rsidR="00F55198" w:rsidRPr="00F55198" w:rsidRDefault="00F55198" w:rsidP="00F55198">
      <w:pPr>
        <w:bidi/>
        <w:rPr>
          <w:rFonts w:cs="David" w:hint="cs"/>
          <w:rtl/>
        </w:rPr>
      </w:pPr>
    </w:p>
    <w:p w14:paraId="1EF7B53D" w14:textId="77777777" w:rsidR="00F55198" w:rsidRPr="00F55198" w:rsidRDefault="00F55198" w:rsidP="00F55198">
      <w:pPr>
        <w:bidi/>
        <w:rPr>
          <w:rFonts w:cs="David" w:hint="cs"/>
          <w:rtl/>
        </w:rPr>
      </w:pPr>
      <w:r w:rsidRPr="00F55198">
        <w:rPr>
          <w:rFonts w:cs="David" w:hint="cs"/>
          <w:rtl/>
        </w:rPr>
        <w:tab/>
        <w:t xml:space="preserve"> הגעתם להסכמה?</w:t>
      </w:r>
    </w:p>
    <w:p w14:paraId="1FF0B4BC" w14:textId="77777777" w:rsidR="00F55198" w:rsidRPr="00F55198" w:rsidRDefault="00F55198" w:rsidP="00F55198">
      <w:pPr>
        <w:bidi/>
        <w:rPr>
          <w:rFonts w:cs="David" w:hint="cs"/>
          <w:rtl/>
        </w:rPr>
      </w:pPr>
    </w:p>
    <w:p w14:paraId="70526663" w14:textId="77777777" w:rsidR="00F55198" w:rsidRPr="00F55198" w:rsidRDefault="00F55198" w:rsidP="00F55198">
      <w:pPr>
        <w:bidi/>
        <w:rPr>
          <w:rFonts w:cs="David" w:hint="cs"/>
          <w:rtl/>
        </w:rPr>
      </w:pPr>
      <w:r w:rsidRPr="00F55198">
        <w:rPr>
          <w:rFonts w:cs="David" w:hint="cs"/>
          <w:u w:val="single"/>
          <w:rtl/>
        </w:rPr>
        <w:t>מיכאל איתן:</w:t>
      </w:r>
    </w:p>
    <w:p w14:paraId="242ED8DB" w14:textId="77777777" w:rsidR="00F55198" w:rsidRPr="00F55198" w:rsidRDefault="00F55198" w:rsidP="00F55198">
      <w:pPr>
        <w:bidi/>
        <w:rPr>
          <w:rFonts w:cs="David" w:hint="cs"/>
          <w:rtl/>
        </w:rPr>
      </w:pPr>
    </w:p>
    <w:p w14:paraId="34420AD2" w14:textId="77777777" w:rsidR="00F55198" w:rsidRPr="00F55198" w:rsidRDefault="00F55198" w:rsidP="00F55198">
      <w:pPr>
        <w:bidi/>
        <w:rPr>
          <w:rFonts w:cs="David" w:hint="cs"/>
          <w:rtl/>
        </w:rPr>
      </w:pPr>
      <w:r w:rsidRPr="00F55198">
        <w:rPr>
          <w:rFonts w:cs="David" w:hint="cs"/>
          <w:rtl/>
        </w:rPr>
        <w:tab/>
        <w:t xml:space="preserve">הגענו להסכמה שיתקיים דיון. זה הדיון. אני רוצה להוריד את המתח הזה ואת כל עניין יושבת-ראש הכנסת, כי זה לא העניין כרגע. היא מחוץ לעניין הזה, אבל יש לה זכות וטו. אם היא תגיד לי שלא מקובל עליה, אני לא אמשיך בחקיקה. </w:t>
      </w:r>
    </w:p>
    <w:p w14:paraId="64A5FC25" w14:textId="77777777" w:rsidR="00F55198" w:rsidRPr="00F55198" w:rsidRDefault="00F55198" w:rsidP="00F55198">
      <w:pPr>
        <w:bidi/>
        <w:rPr>
          <w:rFonts w:cs="David" w:hint="cs"/>
          <w:rtl/>
        </w:rPr>
      </w:pPr>
    </w:p>
    <w:p w14:paraId="4EC6F9D2" w14:textId="77777777" w:rsidR="00F55198" w:rsidRPr="00F55198" w:rsidRDefault="00F55198" w:rsidP="00F55198">
      <w:pPr>
        <w:bidi/>
        <w:rPr>
          <w:rFonts w:cs="David" w:hint="cs"/>
          <w:rtl/>
        </w:rPr>
      </w:pPr>
      <w:r w:rsidRPr="00F55198">
        <w:rPr>
          <w:rFonts w:cs="David" w:hint="cs"/>
          <w:u w:val="single"/>
          <w:rtl/>
        </w:rPr>
        <w:t>נסים זאב:</w:t>
      </w:r>
    </w:p>
    <w:p w14:paraId="426ADA16" w14:textId="77777777" w:rsidR="00F55198" w:rsidRPr="00F55198" w:rsidRDefault="00F55198" w:rsidP="00F55198">
      <w:pPr>
        <w:bidi/>
        <w:rPr>
          <w:rFonts w:cs="David" w:hint="cs"/>
          <w:rtl/>
        </w:rPr>
      </w:pPr>
    </w:p>
    <w:p w14:paraId="183D4DF2" w14:textId="77777777" w:rsidR="00F55198" w:rsidRPr="00F55198" w:rsidRDefault="00F55198" w:rsidP="00F55198">
      <w:pPr>
        <w:bidi/>
        <w:rPr>
          <w:rFonts w:cs="David" w:hint="cs"/>
          <w:rtl/>
        </w:rPr>
      </w:pPr>
      <w:r w:rsidRPr="00F55198">
        <w:rPr>
          <w:rFonts w:cs="David" w:hint="cs"/>
          <w:rtl/>
        </w:rPr>
        <w:tab/>
        <w:t xml:space="preserve"> אם זה בחקיקה אין לה זכות וטו. </w:t>
      </w:r>
    </w:p>
    <w:p w14:paraId="02E3E920" w14:textId="77777777" w:rsidR="00F55198" w:rsidRPr="00F55198" w:rsidRDefault="00F55198" w:rsidP="00F55198">
      <w:pPr>
        <w:bidi/>
        <w:rPr>
          <w:rFonts w:cs="David" w:hint="cs"/>
          <w:rtl/>
        </w:rPr>
      </w:pPr>
    </w:p>
    <w:p w14:paraId="7C732A8B" w14:textId="77777777" w:rsidR="00F55198" w:rsidRPr="00F55198" w:rsidRDefault="00F55198" w:rsidP="00F55198">
      <w:pPr>
        <w:bidi/>
        <w:rPr>
          <w:rFonts w:cs="David" w:hint="cs"/>
          <w:rtl/>
        </w:rPr>
      </w:pPr>
      <w:r w:rsidRPr="00F55198">
        <w:rPr>
          <w:rFonts w:cs="David" w:hint="cs"/>
          <w:u w:val="single"/>
          <w:rtl/>
        </w:rPr>
        <w:t>מיכאל איתן:</w:t>
      </w:r>
    </w:p>
    <w:p w14:paraId="6933FFFF" w14:textId="77777777" w:rsidR="00F55198" w:rsidRPr="00F55198" w:rsidRDefault="00F55198" w:rsidP="00F55198">
      <w:pPr>
        <w:bidi/>
        <w:rPr>
          <w:rFonts w:cs="David" w:hint="cs"/>
          <w:rtl/>
        </w:rPr>
      </w:pPr>
    </w:p>
    <w:p w14:paraId="0AF0C0F7" w14:textId="77777777" w:rsidR="00F55198" w:rsidRPr="00F55198" w:rsidRDefault="00F55198" w:rsidP="00F55198">
      <w:pPr>
        <w:bidi/>
        <w:rPr>
          <w:rFonts w:cs="David" w:hint="cs"/>
          <w:rtl/>
        </w:rPr>
      </w:pPr>
      <w:r w:rsidRPr="00F55198">
        <w:rPr>
          <w:rFonts w:cs="David" w:hint="cs"/>
          <w:rtl/>
        </w:rPr>
        <w:tab/>
        <w:t xml:space="preserve"> כרגע היוזמה היא שלי. </w:t>
      </w:r>
    </w:p>
    <w:p w14:paraId="512789B6" w14:textId="77777777" w:rsidR="00F55198" w:rsidRPr="00F55198" w:rsidRDefault="00F55198" w:rsidP="00F55198">
      <w:pPr>
        <w:bidi/>
        <w:rPr>
          <w:rFonts w:cs="David" w:hint="cs"/>
          <w:rtl/>
        </w:rPr>
      </w:pPr>
    </w:p>
    <w:p w14:paraId="74DAFDFB" w14:textId="77777777" w:rsidR="00F55198" w:rsidRPr="00F55198" w:rsidRDefault="00F55198" w:rsidP="00F55198">
      <w:pPr>
        <w:bidi/>
        <w:rPr>
          <w:rFonts w:cs="David" w:hint="cs"/>
          <w:rtl/>
        </w:rPr>
      </w:pPr>
      <w:r w:rsidRPr="00F55198">
        <w:rPr>
          <w:rFonts w:cs="David" w:hint="cs"/>
          <w:u w:val="single"/>
          <w:rtl/>
        </w:rPr>
        <w:t>נסים זאב:</w:t>
      </w:r>
    </w:p>
    <w:p w14:paraId="104E717C" w14:textId="77777777" w:rsidR="00F55198" w:rsidRPr="00F55198" w:rsidRDefault="00F55198" w:rsidP="00F55198">
      <w:pPr>
        <w:bidi/>
        <w:rPr>
          <w:rFonts w:cs="David" w:hint="cs"/>
          <w:rtl/>
        </w:rPr>
      </w:pPr>
    </w:p>
    <w:p w14:paraId="2C6459B8" w14:textId="77777777" w:rsidR="00F55198" w:rsidRPr="00F55198" w:rsidRDefault="00F55198" w:rsidP="00F55198">
      <w:pPr>
        <w:bidi/>
        <w:rPr>
          <w:rFonts w:cs="David" w:hint="cs"/>
          <w:rtl/>
        </w:rPr>
      </w:pPr>
      <w:r w:rsidRPr="00F55198">
        <w:rPr>
          <w:rFonts w:cs="David" w:hint="cs"/>
          <w:rtl/>
        </w:rPr>
        <w:tab/>
        <w:t xml:space="preserve"> אם היא תתנגד אתה תמשוך את החוק?</w:t>
      </w:r>
    </w:p>
    <w:p w14:paraId="20D2C01D" w14:textId="77777777" w:rsidR="00F55198" w:rsidRPr="00F55198" w:rsidRDefault="00F55198" w:rsidP="00F55198">
      <w:pPr>
        <w:bidi/>
        <w:rPr>
          <w:rFonts w:cs="David" w:hint="cs"/>
          <w:rtl/>
        </w:rPr>
      </w:pPr>
    </w:p>
    <w:p w14:paraId="5020CAF6" w14:textId="77777777" w:rsidR="00F55198" w:rsidRPr="00F55198" w:rsidRDefault="00F55198" w:rsidP="00F55198">
      <w:pPr>
        <w:bidi/>
        <w:rPr>
          <w:rFonts w:cs="David" w:hint="cs"/>
          <w:rtl/>
        </w:rPr>
      </w:pPr>
      <w:r w:rsidRPr="00F55198">
        <w:rPr>
          <w:rFonts w:cs="David" w:hint="cs"/>
          <w:u w:val="single"/>
          <w:rtl/>
        </w:rPr>
        <w:t>מיכאל איתן:</w:t>
      </w:r>
    </w:p>
    <w:p w14:paraId="15172293" w14:textId="77777777" w:rsidR="00F55198" w:rsidRPr="00F55198" w:rsidRDefault="00F55198" w:rsidP="00F55198">
      <w:pPr>
        <w:bidi/>
        <w:rPr>
          <w:rFonts w:cs="David" w:hint="cs"/>
          <w:rtl/>
        </w:rPr>
      </w:pPr>
    </w:p>
    <w:p w14:paraId="339627C3" w14:textId="77777777" w:rsidR="00F55198" w:rsidRPr="00F55198" w:rsidRDefault="00F55198" w:rsidP="00F55198">
      <w:pPr>
        <w:bidi/>
        <w:rPr>
          <w:rFonts w:cs="David" w:hint="cs"/>
          <w:rtl/>
        </w:rPr>
      </w:pPr>
      <w:r w:rsidRPr="00F55198">
        <w:rPr>
          <w:rFonts w:cs="David" w:hint="cs"/>
          <w:rtl/>
        </w:rPr>
        <w:tab/>
        <w:t xml:space="preserve"> כן, לזה התחייבתי. אבל אני רואה את ההישג בקיום הדיון הזה עכשיו, לגופו של עניין. בואו נחפש את הפתרון. אני מאמין שנמצא פתרון. הרי אנחנו אנשים מבוגרים, כולנו רואים את הבעיות. אלה לא עניינים שהם בשמים. צריך לשמוע אנשים שונים ולחפש פתרונות, ונמצא אותם. אני לא חושב שזה צריך להיעשות דרך חקיקה. </w:t>
      </w:r>
    </w:p>
    <w:p w14:paraId="22802CD2" w14:textId="77777777" w:rsidR="00F55198" w:rsidRPr="00F55198" w:rsidRDefault="00F55198" w:rsidP="00F55198">
      <w:pPr>
        <w:bidi/>
        <w:rPr>
          <w:rFonts w:cs="David" w:hint="cs"/>
          <w:rtl/>
        </w:rPr>
      </w:pPr>
    </w:p>
    <w:p w14:paraId="2A444AFC" w14:textId="77777777" w:rsidR="00F55198" w:rsidRPr="00F55198" w:rsidRDefault="00F55198" w:rsidP="00F55198">
      <w:pPr>
        <w:bidi/>
        <w:rPr>
          <w:rFonts w:cs="David" w:hint="cs"/>
          <w:i/>
          <w:iCs/>
          <w:rtl/>
        </w:rPr>
      </w:pPr>
      <w:r w:rsidRPr="00F55198">
        <w:rPr>
          <w:rFonts w:cs="David" w:hint="cs"/>
          <w:u w:val="single"/>
          <w:rtl/>
        </w:rPr>
        <w:t>קולט אביטל:</w:t>
      </w:r>
    </w:p>
    <w:p w14:paraId="18FD5F18" w14:textId="77777777" w:rsidR="00F55198" w:rsidRPr="00F55198" w:rsidRDefault="00F55198" w:rsidP="00F55198">
      <w:pPr>
        <w:bidi/>
        <w:rPr>
          <w:rFonts w:cs="David" w:hint="cs"/>
          <w:i/>
          <w:iCs/>
          <w:rtl/>
        </w:rPr>
      </w:pPr>
    </w:p>
    <w:p w14:paraId="4B35E260" w14:textId="77777777" w:rsidR="00F55198" w:rsidRPr="00F55198" w:rsidRDefault="00F55198" w:rsidP="00F55198">
      <w:pPr>
        <w:bidi/>
        <w:rPr>
          <w:rFonts w:cs="David" w:hint="cs"/>
          <w:rtl/>
        </w:rPr>
      </w:pPr>
      <w:r w:rsidRPr="00F55198">
        <w:rPr>
          <w:rFonts w:cs="David" w:hint="cs"/>
          <w:i/>
          <w:iCs/>
          <w:rtl/>
        </w:rPr>
        <w:tab/>
        <w:t xml:space="preserve"> </w:t>
      </w:r>
      <w:r w:rsidRPr="00F55198">
        <w:rPr>
          <w:rFonts w:cs="David" w:hint="cs"/>
          <w:rtl/>
        </w:rPr>
        <w:t xml:space="preserve">האם הדרך היחידה לגרום לזה שיהיה דיון רציני בבית היא על-ידי הצעת חוק, או שיש דרכים אחרות? </w:t>
      </w:r>
    </w:p>
    <w:p w14:paraId="6D3A61BA" w14:textId="77777777" w:rsidR="00F55198" w:rsidRPr="00F55198" w:rsidRDefault="00F55198" w:rsidP="00F55198">
      <w:pPr>
        <w:bidi/>
        <w:rPr>
          <w:rFonts w:cs="David" w:hint="cs"/>
          <w:rtl/>
        </w:rPr>
      </w:pPr>
    </w:p>
    <w:p w14:paraId="73C40923"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429F8B8F" w14:textId="77777777" w:rsidR="00F55198" w:rsidRPr="00F55198" w:rsidRDefault="00F55198" w:rsidP="00F55198">
      <w:pPr>
        <w:bidi/>
        <w:rPr>
          <w:rFonts w:cs="David" w:hint="cs"/>
          <w:rtl/>
        </w:rPr>
      </w:pPr>
    </w:p>
    <w:p w14:paraId="7DB9D2EC" w14:textId="77777777" w:rsidR="00F55198" w:rsidRPr="00F55198" w:rsidRDefault="00F55198" w:rsidP="00F55198">
      <w:pPr>
        <w:bidi/>
        <w:rPr>
          <w:rFonts w:cs="David" w:hint="cs"/>
          <w:rtl/>
        </w:rPr>
      </w:pPr>
      <w:r w:rsidRPr="00F55198">
        <w:rPr>
          <w:rFonts w:cs="David" w:hint="cs"/>
          <w:rtl/>
        </w:rPr>
        <w:tab/>
        <w:t xml:space="preserve"> צריך שיושבת-ראש הכנסת, המנכ"ל ואחרים יישבו וידברו ויסגרו את זה. </w:t>
      </w:r>
    </w:p>
    <w:p w14:paraId="5CDDB01A" w14:textId="77777777" w:rsidR="00F55198" w:rsidRPr="00F55198" w:rsidRDefault="00F55198" w:rsidP="00F55198">
      <w:pPr>
        <w:bidi/>
        <w:rPr>
          <w:rFonts w:cs="David" w:hint="cs"/>
          <w:rtl/>
        </w:rPr>
      </w:pPr>
    </w:p>
    <w:p w14:paraId="3FB9C5C3"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54E4AE65" w14:textId="77777777" w:rsidR="00F55198" w:rsidRPr="00F55198" w:rsidRDefault="00F55198" w:rsidP="00F55198">
      <w:pPr>
        <w:bidi/>
        <w:rPr>
          <w:rFonts w:cs="David" w:hint="cs"/>
          <w:rtl/>
        </w:rPr>
      </w:pPr>
    </w:p>
    <w:p w14:paraId="64032963" w14:textId="77777777" w:rsidR="00F55198" w:rsidRPr="00F55198" w:rsidRDefault="00F55198" w:rsidP="00F55198">
      <w:pPr>
        <w:bidi/>
        <w:rPr>
          <w:rFonts w:cs="David" w:hint="cs"/>
          <w:rtl/>
        </w:rPr>
      </w:pPr>
      <w:r w:rsidRPr="00F55198">
        <w:rPr>
          <w:rFonts w:cs="David" w:hint="cs"/>
          <w:rtl/>
        </w:rPr>
        <w:tab/>
        <w:t xml:space="preserve">אני חושבת שמדובר בנושא מורכב, שמכיל הרבה מאוד פרטים שנכון יהיה לא להניח אותו בצד ואולי להקים ועדת משנה בראשותו של חבר הכנסת מיכאל איתן, אשר ישמע את כל הגורמים. </w:t>
      </w:r>
    </w:p>
    <w:p w14:paraId="6857ACDB" w14:textId="77777777" w:rsidR="00F55198" w:rsidRPr="00F55198" w:rsidRDefault="00F55198" w:rsidP="00F55198">
      <w:pPr>
        <w:bidi/>
        <w:rPr>
          <w:rFonts w:cs="David" w:hint="cs"/>
          <w:rtl/>
        </w:rPr>
      </w:pPr>
    </w:p>
    <w:p w14:paraId="068F2AFF" w14:textId="77777777" w:rsidR="00F55198" w:rsidRPr="00F55198" w:rsidRDefault="00F55198" w:rsidP="00F55198">
      <w:pPr>
        <w:bidi/>
        <w:rPr>
          <w:rFonts w:cs="David" w:hint="cs"/>
          <w:u w:val="single"/>
          <w:rtl/>
        </w:rPr>
      </w:pPr>
      <w:r w:rsidRPr="00F55198">
        <w:rPr>
          <w:rFonts w:cs="David" w:hint="cs"/>
          <w:u w:val="single"/>
          <w:rtl/>
        </w:rPr>
        <w:t>גדעון סער:</w:t>
      </w:r>
    </w:p>
    <w:p w14:paraId="3D713F85" w14:textId="77777777" w:rsidR="00F55198" w:rsidRPr="00F55198" w:rsidRDefault="00F55198" w:rsidP="00F55198">
      <w:pPr>
        <w:bidi/>
        <w:rPr>
          <w:rFonts w:cs="David" w:hint="cs"/>
          <w:u w:val="single"/>
          <w:rtl/>
        </w:rPr>
      </w:pPr>
    </w:p>
    <w:p w14:paraId="3C9EA4B6" w14:textId="77777777" w:rsidR="00F55198" w:rsidRPr="00F55198" w:rsidRDefault="00F55198" w:rsidP="00F55198">
      <w:pPr>
        <w:bidi/>
        <w:rPr>
          <w:rFonts w:cs="David" w:hint="cs"/>
          <w:rtl/>
        </w:rPr>
      </w:pPr>
      <w:r w:rsidRPr="00F55198">
        <w:rPr>
          <w:rFonts w:cs="David" w:hint="cs"/>
          <w:rtl/>
        </w:rPr>
        <w:tab/>
        <w:t xml:space="preserve"> אני רוצה לדעת מי מטפל בהצעת החוק. </w:t>
      </w:r>
    </w:p>
    <w:p w14:paraId="2D21BA54" w14:textId="77777777" w:rsidR="00F55198" w:rsidRPr="00F55198" w:rsidRDefault="00F55198" w:rsidP="00F55198">
      <w:pPr>
        <w:bidi/>
        <w:rPr>
          <w:rFonts w:cs="David" w:hint="cs"/>
          <w:rtl/>
        </w:rPr>
      </w:pPr>
    </w:p>
    <w:p w14:paraId="01F5E4B0"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5152E1F1" w14:textId="77777777" w:rsidR="00F55198" w:rsidRPr="00F55198" w:rsidRDefault="00F55198" w:rsidP="00F55198">
      <w:pPr>
        <w:bidi/>
        <w:rPr>
          <w:rFonts w:cs="David" w:hint="cs"/>
          <w:rtl/>
        </w:rPr>
      </w:pPr>
    </w:p>
    <w:p w14:paraId="73B2C89F" w14:textId="77777777" w:rsidR="00F55198" w:rsidRPr="00F55198" w:rsidRDefault="00F55198" w:rsidP="00F55198">
      <w:pPr>
        <w:bidi/>
        <w:rPr>
          <w:rFonts w:cs="David" w:hint="cs"/>
          <w:rtl/>
        </w:rPr>
      </w:pPr>
      <w:r w:rsidRPr="00F55198">
        <w:rPr>
          <w:rFonts w:cs="David" w:hint="cs"/>
          <w:rtl/>
        </w:rPr>
        <w:tab/>
        <w:t xml:space="preserve"> אם היושבת-ראש תטיל וטו, חבר הכנסת איתן ימשוך את ההצעה. להצעה אין משמעות, הדיון הוא כאילו מדובר בהצעה לסדר. </w:t>
      </w:r>
    </w:p>
    <w:p w14:paraId="2CC76616" w14:textId="77777777" w:rsidR="00F55198" w:rsidRPr="00F55198" w:rsidRDefault="00F55198" w:rsidP="00F55198">
      <w:pPr>
        <w:bidi/>
        <w:rPr>
          <w:rFonts w:cs="David" w:hint="cs"/>
          <w:rtl/>
        </w:rPr>
      </w:pPr>
    </w:p>
    <w:p w14:paraId="78A42A3D"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4CF5549B" w14:textId="77777777" w:rsidR="00F55198" w:rsidRPr="00F55198" w:rsidRDefault="00F55198" w:rsidP="00F55198">
      <w:pPr>
        <w:bidi/>
        <w:rPr>
          <w:rFonts w:cs="David" w:hint="cs"/>
          <w:rtl/>
        </w:rPr>
      </w:pPr>
    </w:p>
    <w:p w14:paraId="7ABB8E41" w14:textId="77777777" w:rsidR="00F55198" w:rsidRPr="00F55198" w:rsidRDefault="00F55198" w:rsidP="00F55198">
      <w:pPr>
        <w:bidi/>
        <w:rPr>
          <w:rFonts w:cs="David" w:hint="cs"/>
          <w:rtl/>
        </w:rPr>
      </w:pPr>
      <w:r w:rsidRPr="00F55198">
        <w:rPr>
          <w:rFonts w:cs="David" w:hint="cs"/>
          <w:rtl/>
        </w:rPr>
        <w:tab/>
        <w:t xml:space="preserve">נאמר לי שמכיוון שחבר הכנסת איתן הוא לא חבר קבוע בוועדה, נצטרך למנות מישהו מטעמכם שימלא את מקומו באופן פורמאלי. </w:t>
      </w:r>
    </w:p>
    <w:p w14:paraId="084D4C8D" w14:textId="77777777" w:rsidR="00F55198" w:rsidRPr="00F55198" w:rsidRDefault="00F55198" w:rsidP="00F55198">
      <w:pPr>
        <w:bidi/>
        <w:rPr>
          <w:rFonts w:cs="David" w:hint="cs"/>
          <w:rtl/>
        </w:rPr>
      </w:pPr>
    </w:p>
    <w:p w14:paraId="187E774B"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46B34952" w14:textId="77777777" w:rsidR="00F55198" w:rsidRPr="00F55198" w:rsidRDefault="00F55198" w:rsidP="00F55198">
      <w:pPr>
        <w:bidi/>
        <w:rPr>
          <w:rFonts w:cs="David" w:hint="cs"/>
          <w:rtl/>
        </w:rPr>
      </w:pPr>
    </w:p>
    <w:p w14:paraId="671096CB" w14:textId="77777777" w:rsidR="00F55198" w:rsidRPr="00F55198" w:rsidRDefault="00F55198" w:rsidP="00F55198">
      <w:pPr>
        <w:bidi/>
        <w:rPr>
          <w:rFonts w:cs="David" w:hint="cs"/>
          <w:rtl/>
        </w:rPr>
      </w:pPr>
      <w:r w:rsidRPr="00F55198">
        <w:rPr>
          <w:rFonts w:cs="David" w:hint="cs"/>
          <w:rtl/>
        </w:rPr>
        <w:tab/>
        <w:t xml:space="preserve"> מה המנדט של ועדת המשנה הזאת? מה תפקידה, מעבר לליבון?</w:t>
      </w:r>
    </w:p>
    <w:p w14:paraId="0275D8F2" w14:textId="77777777" w:rsidR="00F55198" w:rsidRPr="00F55198" w:rsidRDefault="00F55198" w:rsidP="00F55198">
      <w:pPr>
        <w:bidi/>
        <w:rPr>
          <w:rFonts w:cs="David" w:hint="cs"/>
          <w:rtl/>
        </w:rPr>
      </w:pPr>
    </w:p>
    <w:p w14:paraId="7E105E4D"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54FEBE7D" w14:textId="77777777" w:rsidR="00F55198" w:rsidRPr="00F55198" w:rsidRDefault="00F55198" w:rsidP="00F55198">
      <w:pPr>
        <w:bidi/>
        <w:rPr>
          <w:rFonts w:cs="David" w:hint="cs"/>
          <w:rtl/>
        </w:rPr>
      </w:pPr>
    </w:p>
    <w:p w14:paraId="4BDE9E65" w14:textId="77777777" w:rsidR="00F55198" w:rsidRPr="00F55198" w:rsidRDefault="00F55198" w:rsidP="00F55198">
      <w:pPr>
        <w:bidi/>
        <w:rPr>
          <w:rFonts w:cs="David" w:hint="cs"/>
          <w:rtl/>
        </w:rPr>
      </w:pPr>
      <w:r w:rsidRPr="00F55198">
        <w:rPr>
          <w:rFonts w:cs="David" w:hint="cs"/>
          <w:rtl/>
        </w:rPr>
        <w:tab/>
        <w:t xml:space="preserve">נחשוב יחד, לאחר שנשמע את המנכ"ל. </w:t>
      </w:r>
    </w:p>
    <w:p w14:paraId="366F727E" w14:textId="77777777" w:rsidR="00F55198" w:rsidRPr="00F55198" w:rsidRDefault="00F55198" w:rsidP="00F55198">
      <w:pPr>
        <w:bidi/>
        <w:rPr>
          <w:rFonts w:cs="David" w:hint="cs"/>
          <w:rtl/>
        </w:rPr>
      </w:pPr>
    </w:p>
    <w:p w14:paraId="6C881187" w14:textId="77777777" w:rsidR="00F55198" w:rsidRPr="00F55198" w:rsidRDefault="00F55198" w:rsidP="00F55198">
      <w:pPr>
        <w:bidi/>
        <w:rPr>
          <w:rFonts w:cs="David" w:hint="cs"/>
          <w:rtl/>
        </w:rPr>
      </w:pPr>
      <w:r w:rsidRPr="00F55198">
        <w:rPr>
          <w:rFonts w:cs="David" w:hint="cs"/>
          <w:u w:val="single"/>
          <w:rtl/>
        </w:rPr>
        <w:t>מיכאל איתן:</w:t>
      </w:r>
    </w:p>
    <w:p w14:paraId="3B156C5E" w14:textId="77777777" w:rsidR="00F55198" w:rsidRPr="00F55198" w:rsidRDefault="00F55198" w:rsidP="00F55198">
      <w:pPr>
        <w:bidi/>
        <w:rPr>
          <w:rFonts w:cs="David" w:hint="cs"/>
          <w:rtl/>
        </w:rPr>
      </w:pPr>
    </w:p>
    <w:p w14:paraId="3FEB2399" w14:textId="77777777" w:rsidR="00F55198" w:rsidRPr="00F55198" w:rsidRDefault="00F55198" w:rsidP="00F55198">
      <w:pPr>
        <w:bidi/>
        <w:rPr>
          <w:rFonts w:cs="David" w:hint="cs"/>
          <w:rtl/>
        </w:rPr>
      </w:pPr>
      <w:r w:rsidRPr="00F55198">
        <w:rPr>
          <w:rFonts w:cs="David" w:hint="cs"/>
          <w:rtl/>
        </w:rPr>
        <w:tab/>
        <w:t xml:space="preserve"> אני חושבת שוועדת משנה כזאת צריכה להגיש דוח לחברי הוועדה. להביא את הממצאים עם המלצות. </w:t>
      </w:r>
    </w:p>
    <w:p w14:paraId="3AC16911" w14:textId="77777777" w:rsidR="00F55198" w:rsidRPr="00F55198" w:rsidRDefault="00F55198" w:rsidP="00F55198">
      <w:pPr>
        <w:bidi/>
        <w:rPr>
          <w:rFonts w:cs="David" w:hint="cs"/>
          <w:rtl/>
        </w:rPr>
      </w:pPr>
    </w:p>
    <w:p w14:paraId="28E88BC4" w14:textId="77777777" w:rsidR="00F55198" w:rsidRPr="00F55198" w:rsidRDefault="00F55198" w:rsidP="00F55198">
      <w:pPr>
        <w:bidi/>
        <w:rPr>
          <w:rFonts w:cs="David" w:hint="cs"/>
          <w:i/>
          <w:iCs/>
          <w:rtl/>
        </w:rPr>
      </w:pPr>
      <w:r w:rsidRPr="00F55198">
        <w:rPr>
          <w:rFonts w:cs="David"/>
          <w:u w:val="single"/>
          <w:rtl/>
        </w:rPr>
        <w:br w:type="page"/>
      </w:r>
      <w:r w:rsidRPr="00F55198">
        <w:rPr>
          <w:rFonts w:cs="David" w:hint="cs"/>
          <w:u w:val="single"/>
          <w:rtl/>
        </w:rPr>
        <w:t>קולט אביטל:</w:t>
      </w:r>
    </w:p>
    <w:p w14:paraId="7C46A8D4" w14:textId="77777777" w:rsidR="00F55198" w:rsidRPr="00F55198" w:rsidRDefault="00F55198" w:rsidP="00F55198">
      <w:pPr>
        <w:bidi/>
        <w:rPr>
          <w:rFonts w:cs="David" w:hint="cs"/>
          <w:i/>
          <w:iCs/>
          <w:rtl/>
        </w:rPr>
      </w:pPr>
    </w:p>
    <w:p w14:paraId="3DC7C9EC" w14:textId="77777777" w:rsidR="00F55198" w:rsidRPr="00F55198" w:rsidRDefault="00F55198" w:rsidP="00F55198">
      <w:pPr>
        <w:bidi/>
        <w:rPr>
          <w:rFonts w:cs="David" w:hint="cs"/>
          <w:rtl/>
        </w:rPr>
      </w:pPr>
      <w:r w:rsidRPr="00F55198">
        <w:rPr>
          <w:rFonts w:cs="David" w:hint="cs"/>
          <w:i/>
          <w:iCs/>
          <w:rtl/>
        </w:rPr>
        <w:tab/>
        <w:t xml:space="preserve"> </w:t>
      </w:r>
      <w:r w:rsidRPr="00F55198">
        <w:rPr>
          <w:rFonts w:cs="David" w:hint="cs"/>
          <w:rtl/>
        </w:rPr>
        <w:t xml:space="preserve">אני חושבת שמטרת דיון כפי שמציע חבר הכנסת איתן, ואני מסכימה אתו, היא לאפשר לכל חברי הבית או לכל ראשי הסיעות להשתתף בו, ולא רק לוועדת משנה, שחלק מאתנו נהיה שותפים לה. </w:t>
      </w:r>
    </w:p>
    <w:p w14:paraId="349A34C8" w14:textId="77777777" w:rsidR="00F55198" w:rsidRPr="00F55198" w:rsidRDefault="00F55198" w:rsidP="00F55198">
      <w:pPr>
        <w:bidi/>
        <w:rPr>
          <w:rFonts w:cs="David" w:hint="cs"/>
          <w:rtl/>
        </w:rPr>
      </w:pPr>
    </w:p>
    <w:p w14:paraId="1AE7B287"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45B89EAA" w14:textId="77777777" w:rsidR="00F55198" w:rsidRPr="00F55198" w:rsidRDefault="00F55198" w:rsidP="00F55198">
      <w:pPr>
        <w:bidi/>
        <w:rPr>
          <w:rFonts w:cs="David" w:hint="cs"/>
          <w:rtl/>
        </w:rPr>
      </w:pPr>
    </w:p>
    <w:p w14:paraId="56ABAD62" w14:textId="77777777" w:rsidR="00F55198" w:rsidRPr="00F55198" w:rsidRDefault="00F55198" w:rsidP="00F55198">
      <w:pPr>
        <w:bidi/>
        <w:rPr>
          <w:rFonts w:cs="David" w:hint="cs"/>
          <w:rtl/>
        </w:rPr>
      </w:pPr>
      <w:r w:rsidRPr="00F55198">
        <w:rPr>
          <w:rFonts w:cs="David" w:hint="cs"/>
          <w:rtl/>
        </w:rPr>
        <w:tab/>
        <w:t xml:space="preserve">זה אולי יהיה חלק מהמנדט של אותה ועדה, לזמן את כל ראשי הסיעות. </w:t>
      </w:r>
    </w:p>
    <w:p w14:paraId="13276956" w14:textId="77777777" w:rsidR="00F55198" w:rsidRPr="00F55198" w:rsidRDefault="00F55198" w:rsidP="00F55198">
      <w:pPr>
        <w:bidi/>
        <w:rPr>
          <w:rFonts w:cs="David" w:hint="cs"/>
          <w:rtl/>
        </w:rPr>
      </w:pPr>
    </w:p>
    <w:p w14:paraId="6A00CED3" w14:textId="77777777" w:rsidR="00F55198" w:rsidRPr="00F55198" w:rsidRDefault="00F55198" w:rsidP="00F55198">
      <w:pPr>
        <w:bidi/>
        <w:rPr>
          <w:rFonts w:cs="David" w:hint="cs"/>
          <w:rtl/>
        </w:rPr>
      </w:pPr>
      <w:r w:rsidRPr="00F55198">
        <w:rPr>
          <w:rFonts w:cs="David" w:hint="cs"/>
          <w:u w:val="single"/>
          <w:rtl/>
        </w:rPr>
        <w:t>מיכאל איתן:</w:t>
      </w:r>
    </w:p>
    <w:p w14:paraId="3C0B528A" w14:textId="77777777" w:rsidR="00F55198" w:rsidRPr="00F55198" w:rsidRDefault="00F55198" w:rsidP="00F55198">
      <w:pPr>
        <w:bidi/>
        <w:rPr>
          <w:rFonts w:cs="David" w:hint="cs"/>
          <w:rtl/>
        </w:rPr>
      </w:pPr>
    </w:p>
    <w:p w14:paraId="196A4277" w14:textId="77777777" w:rsidR="00F55198" w:rsidRPr="00F55198" w:rsidRDefault="00F55198" w:rsidP="00F55198">
      <w:pPr>
        <w:bidi/>
        <w:rPr>
          <w:rFonts w:cs="David" w:hint="cs"/>
          <w:rtl/>
        </w:rPr>
      </w:pPr>
      <w:r w:rsidRPr="00F55198">
        <w:rPr>
          <w:rFonts w:cs="David" w:hint="cs"/>
          <w:rtl/>
        </w:rPr>
        <w:tab/>
        <w:t xml:space="preserve"> מה שצריך לעשות כרגע, כדי לפתור את הבעיה, זה להכין דוח שייתן לכם את הנתונים. צריכים להיפגש ולראות מה האלטרנטיבות, מה העלויות, אם יש הצעות שמקובלות. </w:t>
      </w:r>
    </w:p>
    <w:p w14:paraId="1C8489E7" w14:textId="77777777" w:rsidR="00F55198" w:rsidRPr="00F55198" w:rsidRDefault="00F55198" w:rsidP="00F55198">
      <w:pPr>
        <w:bidi/>
        <w:rPr>
          <w:rFonts w:cs="David" w:hint="cs"/>
          <w:rtl/>
        </w:rPr>
      </w:pPr>
    </w:p>
    <w:p w14:paraId="23AB1F03"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76D1837D" w14:textId="77777777" w:rsidR="00F55198" w:rsidRPr="00F55198" w:rsidRDefault="00F55198" w:rsidP="00F55198">
      <w:pPr>
        <w:bidi/>
        <w:rPr>
          <w:rFonts w:cs="David" w:hint="cs"/>
          <w:rtl/>
        </w:rPr>
      </w:pPr>
    </w:p>
    <w:p w14:paraId="5EAE4499" w14:textId="77777777" w:rsidR="00F55198" w:rsidRPr="00F55198" w:rsidRDefault="00F55198" w:rsidP="00F55198">
      <w:pPr>
        <w:bidi/>
        <w:rPr>
          <w:rFonts w:cs="David" w:hint="cs"/>
          <w:rtl/>
        </w:rPr>
      </w:pPr>
      <w:r w:rsidRPr="00F55198">
        <w:rPr>
          <w:rFonts w:cs="David" w:hint="cs"/>
          <w:rtl/>
        </w:rPr>
        <w:tab/>
        <w:t xml:space="preserve"> איך זה עומד בהלימה עם העובדה שיש ועדת בחירות מרכזית, יש נשיאות לוועדה הזאת? איך יוצרים הלימה בין תפקידם למה שהולך להיות?</w:t>
      </w:r>
    </w:p>
    <w:p w14:paraId="5E8A9AE4" w14:textId="77777777" w:rsidR="00F55198" w:rsidRPr="00F55198" w:rsidRDefault="00F55198" w:rsidP="00F55198">
      <w:pPr>
        <w:bidi/>
        <w:rPr>
          <w:rFonts w:cs="David" w:hint="cs"/>
          <w:rtl/>
        </w:rPr>
      </w:pPr>
    </w:p>
    <w:p w14:paraId="0664F998" w14:textId="77777777" w:rsidR="00F55198" w:rsidRPr="00F55198" w:rsidRDefault="00F55198" w:rsidP="00F55198">
      <w:pPr>
        <w:bidi/>
        <w:rPr>
          <w:rFonts w:cs="David" w:hint="cs"/>
          <w:rtl/>
        </w:rPr>
      </w:pPr>
      <w:r w:rsidRPr="00F55198">
        <w:rPr>
          <w:rFonts w:cs="David" w:hint="cs"/>
          <w:u w:val="single"/>
          <w:rtl/>
        </w:rPr>
        <w:t>מיכאל איתן:</w:t>
      </w:r>
    </w:p>
    <w:p w14:paraId="6AC7EABF" w14:textId="77777777" w:rsidR="00F55198" w:rsidRPr="00F55198" w:rsidRDefault="00F55198" w:rsidP="00F55198">
      <w:pPr>
        <w:bidi/>
        <w:rPr>
          <w:rFonts w:cs="David" w:hint="cs"/>
          <w:rtl/>
        </w:rPr>
      </w:pPr>
    </w:p>
    <w:p w14:paraId="128599E0" w14:textId="77777777" w:rsidR="00F55198" w:rsidRPr="00F55198" w:rsidRDefault="00F55198" w:rsidP="00F55198">
      <w:pPr>
        <w:bidi/>
        <w:rPr>
          <w:rFonts w:cs="David" w:hint="cs"/>
          <w:rtl/>
        </w:rPr>
      </w:pPr>
      <w:r w:rsidRPr="00F55198">
        <w:rPr>
          <w:rFonts w:cs="David" w:hint="cs"/>
          <w:rtl/>
        </w:rPr>
        <w:tab/>
        <w:t xml:space="preserve"> על זה בדיוק הוויכוח. יש שני צדדים, יושבת-ראש הכנסת וועדת הבחירות. התפקיד שלי יהיה להביא את דבריהם ולבדוק את העובדות שהם מציגים, להיפגש עם יושבת-ראש הכנסת ולבדוק את מה שהיא מציעה, ולבוא לכאן ולהגיד לכם מה שמעתי משני הצדדים ומה ההמלצות שלי, ואתם תצטרכו לקבל החלטה. אבל גם הסמכות של כולנו ביחד היא לא סמכות כופה, כי האחראית על המשכן כרגע היא יושבת-ראש הכנסת, ואני לא רואה שאנחנו יכולים לכפות עליה כל מיני החלטות. אבל אני לא רוצה להגיע לשם, אני מאמין שנפתור את זה לפני כן. </w:t>
      </w:r>
    </w:p>
    <w:p w14:paraId="2A6CDCD9" w14:textId="77777777" w:rsidR="00F55198" w:rsidRPr="00F55198" w:rsidRDefault="00F55198" w:rsidP="00F55198">
      <w:pPr>
        <w:bidi/>
        <w:rPr>
          <w:rFonts w:cs="David" w:hint="cs"/>
          <w:rtl/>
        </w:rPr>
      </w:pPr>
    </w:p>
    <w:p w14:paraId="2D614CB2"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08C816AB" w14:textId="77777777" w:rsidR="00F55198" w:rsidRPr="00F55198" w:rsidRDefault="00F55198" w:rsidP="00F55198">
      <w:pPr>
        <w:bidi/>
        <w:rPr>
          <w:rFonts w:cs="David" w:hint="cs"/>
          <w:rtl/>
        </w:rPr>
      </w:pPr>
    </w:p>
    <w:p w14:paraId="7F1A54F7" w14:textId="77777777" w:rsidR="00F55198" w:rsidRPr="00F55198" w:rsidRDefault="00F55198" w:rsidP="00F55198">
      <w:pPr>
        <w:bidi/>
        <w:rPr>
          <w:rFonts w:cs="David" w:hint="cs"/>
          <w:rtl/>
        </w:rPr>
      </w:pPr>
      <w:r w:rsidRPr="00F55198">
        <w:rPr>
          <w:rFonts w:cs="David" w:hint="cs"/>
          <w:rtl/>
        </w:rPr>
        <w:tab/>
        <w:t xml:space="preserve">מנכ"ל הכנסת, בבקשה. </w:t>
      </w:r>
    </w:p>
    <w:p w14:paraId="303A866F" w14:textId="77777777" w:rsidR="00F55198" w:rsidRPr="00F55198" w:rsidRDefault="00F55198" w:rsidP="00F55198">
      <w:pPr>
        <w:bidi/>
        <w:rPr>
          <w:rFonts w:cs="David" w:hint="cs"/>
          <w:rtl/>
        </w:rPr>
      </w:pPr>
    </w:p>
    <w:p w14:paraId="50443028" w14:textId="77777777" w:rsidR="00F55198" w:rsidRPr="00F55198" w:rsidRDefault="00F55198" w:rsidP="00F55198">
      <w:pPr>
        <w:bidi/>
        <w:rPr>
          <w:rFonts w:cs="David" w:hint="cs"/>
          <w:u w:val="single"/>
          <w:rtl/>
        </w:rPr>
      </w:pPr>
      <w:proofErr w:type="spellStart"/>
      <w:r w:rsidRPr="00F55198">
        <w:rPr>
          <w:rFonts w:cs="David" w:hint="cs"/>
          <w:u w:val="single"/>
          <w:rtl/>
        </w:rPr>
        <w:t>מנכ</w:t>
      </w:r>
      <w:r w:rsidRPr="00F55198">
        <w:rPr>
          <w:rFonts w:cs="David"/>
          <w:u w:val="single"/>
          <w:rtl/>
        </w:rPr>
        <w:t>”</w:t>
      </w:r>
      <w:r w:rsidRPr="00F55198">
        <w:rPr>
          <w:rFonts w:cs="David" w:hint="cs"/>
          <w:u w:val="single"/>
          <w:rtl/>
        </w:rPr>
        <w:t>ל</w:t>
      </w:r>
      <w:proofErr w:type="spellEnd"/>
      <w:r w:rsidRPr="00F55198">
        <w:rPr>
          <w:rFonts w:cs="David" w:hint="cs"/>
          <w:u w:val="single"/>
          <w:rtl/>
        </w:rPr>
        <w:t xml:space="preserve"> הכנסת אבי </w:t>
      </w:r>
      <w:proofErr w:type="spellStart"/>
      <w:r w:rsidRPr="00F55198">
        <w:rPr>
          <w:rFonts w:cs="David" w:hint="cs"/>
          <w:u w:val="single"/>
          <w:rtl/>
        </w:rPr>
        <w:t>בלשניקוב</w:t>
      </w:r>
      <w:proofErr w:type="spellEnd"/>
      <w:r w:rsidRPr="00F55198">
        <w:rPr>
          <w:rFonts w:cs="David" w:hint="cs"/>
          <w:u w:val="single"/>
          <w:rtl/>
        </w:rPr>
        <w:t>:</w:t>
      </w:r>
    </w:p>
    <w:p w14:paraId="62F85495" w14:textId="77777777" w:rsidR="00F55198" w:rsidRPr="00F55198" w:rsidRDefault="00F55198" w:rsidP="00F55198">
      <w:pPr>
        <w:bidi/>
        <w:rPr>
          <w:rFonts w:cs="David" w:hint="cs"/>
          <w:rtl/>
        </w:rPr>
      </w:pPr>
    </w:p>
    <w:p w14:paraId="6BD1C11A" w14:textId="77777777" w:rsidR="00F55198" w:rsidRPr="00F55198" w:rsidRDefault="00F55198" w:rsidP="00F55198">
      <w:pPr>
        <w:bidi/>
        <w:rPr>
          <w:rFonts w:cs="David" w:hint="cs"/>
          <w:rtl/>
        </w:rPr>
      </w:pPr>
      <w:r w:rsidRPr="00F55198">
        <w:rPr>
          <w:rFonts w:cs="David" w:hint="cs"/>
          <w:rtl/>
        </w:rPr>
        <w:tab/>
        <w:t xml:space="preserve"> בוקר טוב. גברתי, אני מודה לך. אני שמח מאוד, ויושבת-ראש הכנסת מברכת על יוזמתו של חבר הכנסת מיכאל איתן. אני חושב שזאת יוזמה ברוכה. ראשית, היא חשובה להרגעת הרוחות בתוך המשכן, בין חברי ועדת הבחירות המרכזית, העובדים וכל מי שנסמך על שולחן הוועדה. המטרה של המהלך היא ראשית קיום דיון רציני וממצה. אני יכול להבטיח לכולם, שהסוגיה שהכי חשובה לנו ושהונחינו לגביה על-ידי יושבת-ראש הכנסת, שניתן למצוא פתרונות שלא יעלו מאומה לכיסו של משלם המסים הישראלי. </w:t>
      </w:r>
    </w:p>
    <w:p w14:paraId="68E9EEA4" w14:textId="77777777" w:rsidR="00F55198" w:rsidRPr="00F55198" w:rsidRDefault="00F55198" w:rsidP="00F55198">
      <w:pPr>
        <w:bidi/>
        <w:rPr>
          <w:rFonts w:cs="David" w:hint="cs"/>
          <w:rtl/>
        </w:rPr>
      </w:pPr>
    </w:p>
    <w:p w14:paraId="7174EE81"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2DEEBE67" w14:textId="77777777" w:rsidR="00F55198" w:rsidRPr="00F55198" w:rsidRDefault="00F55198" w:rsidP="00F55198">
      <w:pPr>
        <w:bidi/>
        <w:rPr>
          <w:rFonts w:cs="David" w:hint="cs"/>
          <w:rtl/>
        </w:rPr>
      </w:pPr>
    </w:p>
    <w:p w14:paraId="3B0B52DB" w14:textId="77777777" w:rsidR="00F55198" w:rsidRPr="00F55198" w:rsidRDefault="00F55198" w:rsidP="00F55198">
      <w:pPr>
        <w:bidi/>
        <w:rPr>
          <w:rFonts w:cs="David" w:hint="cs"/>
          <w:rtl/>
        </w:rPr>
      </w:pPr>
      <w:r w:rsidRPr="00F55198">
        <w:rPr>
          <w:rFonts w:cs="David" w:hint="cs"/>
          <w:rtl/>
        </w:rPr>
        <w:tab/>
        <w:t xml:space="preserve"> מחוץ למשכן או בתוך המשכן?</w:t>
      </w:r>
    </w:p>
    <w:p w14:paraId="3C766271" w14:textId="77777777" w:rsidR="00F55198" w:rsidRPr="00F55198" w:rsidRDefault="00F55198" w:rsidP="00F55198">
      <w:pPr>
        <w:bidi/>
        <w:rPr>
          <w:rFonts w:cs="David" w:hint="cs"/>
          <w:rtl/>
        </w:rPr>
      </w:pPr>
    </w:p>
    <w:p w14:paraId="24AB5C73" w14:textId="77777777" w:rsidR="00F55198" w:rsidRPr="00F55198" w:rsidRDefault="00F55198" w:rsidP="00F55198">
      <w:pPr>
        <w:bidi/>
        <w:rPr>
          <w:rFonts w:cs="David" w:hint="cs"/>
          <w:u w:val="single"/>
          <w:rtl/>
        </w:rPr>
      </w:pPr>
      <w:proofErr w:type="spellStart"/>
      <w:r w:rsidRPr="00F55198">
        <w:rPr>
          <w:rFonts w:cs="David" w:hint="cs"/>
          <w:u w:val="single"/>
          <w:rtl/>
        </w:rPr>
        <w:t>מנכ</w:t>
      </w:r>
      <w:r w:rsidRPr="00F55198">
        <w:rPr>
          <w:rFonts w:cs="David"/>
          <w:u w:val="single"/>
          <w:rtl/>
        </w:rPr>
        <w:t>”</w:t>
      </w:r>
      <w:r w:rsidRPr="00F55198">
        <w:rPr>
          <w:rFonts w:cs="David" w:hint="cs"/>
          <w:u w:val="single"/>
          <w:rtl/>
        </w:rPr>
        <w:t>ל</w:t>
      </w:r>
      <w:proofErr w:type="spellEnd"/>
      <w:r w:rsidRPr="00F55198">
        <w:rPr>
          <w:rFonts w:cs="David" w:hint="cs"/>
          <w:u w:val="single"/>
          <w:rtl/>
        </w:rPr>
        <w:t xml:space="preserve"> הכנסת אבי </w:t>
      </w:r>
      <w:proofErr w:type="spellStart"/>
      <w:r w:rsidRPr="00F55198">
        <w:rPr>
          <w:rFonts w:cs="David" w:hint="cs"/>
          <w:u w:val="single"/>
          <w:rtl/>
        </w:rPr>
        <w:t>בלשניקוב</w:t>
      </w:r>
      <w:proofErr w:type="spellEnd"/>
      <w:r w:rsidRPr="00F55198">
        <w:rPr>
          <w:rFonts w:cs="David" w:hint="cs"/>
          <w:u w:val="single"/>
          <w:rtl/>
        </w:rPr>
        <w:t>:</w:t>
      </w:r>
    </w:p>
    <w:p w14:paraId="5D06619F" w14:textId="77777777" w:rsidR="00F55198" w:rsidRPr="00F55198" w:rsidRDefault="00F55198" w:rsidP="00F55198">
      <w:pPr>
        <w:bidi/>
        <w:rPr>
          <w:rFonts w:cs="David" w:hint="cs"/>
          <w:rtl/>
        </w:rPr>
      </w:pPr>
    </w:p>
    <w:p w14:paraId="58DBF34B" w14:textId="77777777" w:rsidR="00F55198" w:rsidRPr="00F55198" w:rsidRDefault="00F55198" w:rsidP="00F55198">
      <w:pPr>
        <w:bidi/>
        <w:rPr>
          <w:rFonts w:cs="David" w:hint="cs"/>
          <w:rtl/>
        </w:rPr>
      </w:pPr>
      <w:r w:rsidRPr="00F55198">
        <w:rPr>
          <w:rFonts w:cs="David" w:hint="cs"/>
          <w:rtl/>
        </w:rPr>
        <w:tab/>
        <w:t xml:space="preserve"> גם וגם. אני חושב שעל-מנת לקבל את ההחלטה הראויה, המתאימה והנכונה, שתשביע את רצון כולם, חברי הוועדה המצומצמת או חברי ועדת הכנסת יקבלו את כל הנתונים, יפרסו בפניהם את כל הסוגיות, את כל הפרמטרים בצורה מכובדת וראויה, ותתקבל החלטה. אני חושב שזאת החלטה שלא צריכה להתקבל בחקיקה, אלא בהחלט בהסכמה של כולם. רצון טוב יש מכל הצדדים. היוזמה היא ברוכה, ואנחנו נשתף פעולה בצורה המקסימאלית. </w:t>
      </w:r>
    </w:p>
    <w:p w14:paraId="0911589E" w14:textId="77777777" w:rsidR="00F55198" w:rsidRPr="00F55198" w:rsidRDefault="00F55198" w:rsidP="00F55198">
      <w:pPr>
        <w:bidi/>
        <w:rPr>
          <w:rFonts w:cs="David" w:hint="cs"/>
          <w:rtl/>
        </w:rPr>
      </w:pPr>
    </w:p>
    <w:p w14:paraId="79816D1A" w14:textId="77777777" w:rsidR="00F55198" w:rsidRPr="00F55198" w:rsidRDefault="00F55198" w:rsidP="00F55198">
      <w:pPr>
        <w:bidi/>
        <w:rPr>
          <w:rFonts w:cs="David" w:hint="cs"/>
          <w:rtl/>
        </w:rPr>
      </w:pPr>
      <w:r w:rsidRPr="00F55198">
        <w:rPr>
          <w:rFonts w:cs="David" w:hint="cs"/>
          <w:u w:val="single"/>
          <w:rtl/>
        </w:rPr>
        <w:t>נסים זאב:</w:t>
      </w:r>
    </w:p>
    <w:p w14:paraId="75437820" w14:textId="77777777" w:rsidR="00F55198" w:rsidRPr="00F55198" w:rsidRDefault="00F55198" w:rsidP="00F55198">
      <w:pPr>
        <w:bidi/>
        <w:rPr>
          <w:rFonts w:cs="David" w:hint="cs"/>
          <w:rtl/>
        </w:rPr>
      </w:pPr>
    </w:p>
    <w:p w14:paraId="3864633B" w14:textId="77777777" w:rsidR="00F55198" w:rsidRPr="00F55198" w:rsidRDefault="00F55198" w:rsidP="00F55198">
      <w:pPr>
        <w:bidi/>
        <w:rPr>
          <w:rFonts w:cs="David" w:hint="cs"/>
          <w:rtl/>
        </w:rPr>
      </w:pPr>
      <w:r w:rsidRPr="00F55198">
        <w:rPr>
          <w:rFonts w:cs="David" w:hint="cs"/>
          <w:rtl/>
        </w:rPr>
        <w:tab/>
        <w:t xml:space="preserve"> מה עמדת היושבת-ראש?</w:t>
      </w:r>
    </w:p>
    <w:p w14:paraId="7E3F8ECB" w14:textId="77777777" w:rsidR="00F55198" w:rsidRPr="00F55198" w:rsidRDefault="00F55198" w:rsidP="00F55198">
      <w:pPr>
        <w:bidi/>
        <w:rPr>
          <w:rFonts w:cs="David" w:hint="cs"/>
          <w:rtl/>
        </w:rPr>
      </w:pPr>
    </w:p>
    <w:p w14:paraId="67560312" w14:textId="77777777" w:rsidR="00F55198" w:rsidRPr="00F55198" w:rsidRDefault="00F55198" w:rsidP="00F55198">
      <w:pPr>
        <w:bidi/>
        <w:rPr>
          <w:rFonts w:cs="David" w:hint="cs"/>
          <w:u w:val="single"/>
          <w:rtl/>
        </w:rPr>
      </w:pPr>
      <w:proofErr w:type="spellStart"/>
      <w:r w:rsidRPr="00F55198">
        <w:rPr>
          <w:rFonts w:cs="David" w:hint="cs"/>
          <w:u w:val="single"/>
          <w:rtl/>
        </w:rPr>
        <w:t>מנכ</w:t>
      </w:r>
      <w:r w:rsidRPr="00F55198">
        <w:rPr>
          <w:rFonts w:cs="David"/>
          <w:u w:val="single"/>
          <w:rtl/>
        </w:rPr>
        <w:t>”</w:t>
      </w:r>
      <w:r w:rsidRPr="00F55198">
        <w:rPr>
          <w:rFonts w:cs="David" w:hint="cs"/>
          <w:u w:val="single"/>
          <w:rtl/>
        </w:rPr>
        <w:t>ל</w:t>
      </w:r>
      <w:proofErr w:type="spellEnd"/>
      <w:r w:rsidRPr="00F55198">
        <w:rPr>
          <w:rFonts w:cs="David" w:hint="cs"/>
          <w:u w:val="single"/>
          <w:rtl/>
        </w:rPr>
        <w:t xml:space="preserve"> הכנסת אבי </w:t>
      </w:r>
      <w:proofErr w:type="spellStart"/>
      <w:r w:rsidRPr="00F55198">
        <w:rPr>
          <w:rFonts w:cs="David" w:hint="cs"/>
          <w:u w:val="single"/>
          <w:rtl/>
        </w:rPr>
        <w:t>בלשניקוב</w:t>
      </w:r>
      <w:proofErr w:type="spellEnd"/>
      <w:r w:rsidRPr="00F55198">
        <w:rPr>
          <w:rFonts w:cs="David" w:hint="cs"/>
          <w:u w:val="single"/>
          <w:rtl/>
        </w:rPr>
        <w:t>:</w:t>
      </w:r>
    </w:p>
    <w:p w14:paraId="69C0B728" w14:textId="77777777" w:rsidR="00F55198" w:rsidRPr="00F55198" w:rsidRDefault="00F55198" w:rsidP="00F55198">
      <w:pPr>
        <w:bidi/>
        <w:rPr>
          <w:rFonts w:cs="David" w:hint="cs"/>
          <w:rtl/>
        </w:rPr>
      </w:pPr>
    </w:p>
    <w:p w14:paraId="213F6FC5" w14:textId="77777777" w:rsidR="00F55198" w:rsidRPr="00F55198" w:rsidRDefault="00F55198" w:rsidP="00F55198">
      <w:pPr>
        <w:bidi/>
        <w:rPr>
          <w:rFonts w:cs="David" w:hint="cs"/>
          <w:rtl/>
        </w:rPr>
      </w:pPr>
      <w:r w:rsidRPr="00F55198">
        <w:rPr>
          <w:rFonts w:cs="David" w:hint="cs"/>
          <w:rtl/>
        </w:rPr>
        <w:tab/>
        <w:t xml:space="preserve">נפגשנו בשבוע שעבר, מזכיר הכנסת ואנוכי, עם המשנה לנשיאת בית המשפט העליון ויושב-ראש ועדת הבחירות המרכזית, השופט ריבלין. הודענו לו שאנחנו לא מציבים לא תאריכי יעד ולא תאריכים לפינוי או ליציאה, ושכל הסוגיה הזאת תיפתר בהסכמה ועל דעת כל הצדדים וברוח טובה. </w:t>
      </w:r>
    </w:p>
    <w:p w14:paraId="19AFA42C" w14:textId="77777777" w:rsidR="00F55198" w:rsidRPr="00F55198" w:rsidRDefault="00F55198" w:rsidP="00F55198">
      <w:pPr>
        <w:bidi/>
        <w:rPr>
          <w:rFonts w:cs="David" w:hint="cs"/>
          <w:rtl/>
        </w:rPr>
      </w:pPr>
    </w:p>
    <w:p w14:paraId="0239EA07"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02D3D14F" w14:textId="77777777" w:rsidR="00F55198" w:rsidRPr="00F55198" w:rsidRDefault="00F55198" w:rsidP="00F55198">
      <w:pPr>
        <w:bidi/>
        <w:rPr>
          <w:rFonts w:cs="David" w:hint="cs"/>
          <w:rtl/>
        </w:rPr>
      </w:pPr>
    </w:p>
    <w:p w14:paraId="1311711C" w14:textId="77777777" w:rsidR="00F55198" w:rsidRPr="00F55198" w:rsidRDefault="00F55198" w:rsidP="00F55198">
      <w:pPr>
        <w:bidi/>
        <w:rPr>
          <w:rFonts w:cs="David" w:hint="cs"/>
          <w:rtl/>
        </w:rPr>
      </w:pPr>
      <w:r w:rsidRPr="00F55198">
        <w:rPr>
          <w:rFonts w:cs="David" w:hint="cs"/>
          <w:rtl/>
        </w:rPr>
        <w:tab/>
        <w:t xml:space="preserve">אני מודה לך, אדוני. חברת הכנסת </w:t>
      </w:r>
      <w:proofErr w:type="spellStart"/>
      <w:r w:rsidRPr="00F55198">
        <w:rPr>
          <w:rFonts w:cs="David" w:hint="cs"/>
          <w:rtl/>
        </w:rPr>
        <w:t>גלאון</w:t>
      </w:r>
      <w:proofErr w:type="spellEnd"/>
      <w:r w:rsidRPr="00F55198">
        <w:rPr>
          <w:rFonts w:cs="David" w:hint="cs"/>
          <w:rtl/>
        </w:rPr>
        <w:t xml:space="preserve">, בבקשה. </w:t>
      </w:r>
    </w:p>
    <w:p w14:paraId="1F2D0C7F" w14:textId="77777777" w:rsidR="00F55198" w:rsidRPr="00F55198" w:rsidRDefault="00F55198" w:rsidP="00F55198">
      <w:pPr>
        <w:bidi/>
        <w:rPr>
          <w:rFonts w:cs="David" w:hint="cs"/>
          <w:rtl/>
        </w:rPr>
      </w:pPr>
    </w:p>
    <w:p w14:paraId="1E452160" w14:textId="77777777" w:rsidR="00F55198" w:rsidRPr="00F55198" w:rsidRDefault="00F55198" w:rsidP="00F55198">
      <w:pPr>
        <w:bidi/>
        <w:rPr>
          <w:rFonts w:cs="David" w:hint="cs"/>
          <w:rtl/>
        </w:rPr>
      </w:pPr>
      <w:r w:rsidRPr="00F55198">
        <w:rPr>
          <w:rFonts w:cs="David" w:hint="cs"/>
          <w:u w:val="single"/>
          <w:rtl/>
        </w:rPr>
        <w:t xml:space="preserve">זהבה </w:t>
      </w:r>
      <w:proofErr w:type="spellStart"/>
      <w:r w:rsidRPr="00F55198">
        <w:rPr>
          <w:rFonts w:cs="David" w:hint="cs"/>
          <w:u w:val="single"/>
          <w:rtl/>
        </w:rPr>
        <w:t>גלאון</w:t>
      </w:r>
      <w:proofErr w:type="spellEnd"/>
      <w:r w:rsidRPr="00F55198">
        <w:rPr>
          <w:rFonts w:cs="David" w:hint="cs"/>
          <w:u w:val="single"/>
          <w:rtl/>
        </w:rPr>
        <w:t>:</w:t>
      </w:r>
    </w:p>
    <w:p w14:paraId="5D1E1AD8" w14:textId="77777777" w:rsidR="00F55198" w:rsidRPr="00F55198" w:rsidRDefault="00F55198" w:rsidP="00F55198">
      <w:pPr>
        <w:bidi/>
        <w:rPr>
          <w:rFonts w:cs="David" w:hint="cs"/>
          <w:rtl/>
        </w:rPr>
      </w:pPr>
    </w:p>
    <w:p w14:paraId="66F8A86F" w14:textId="77777777" w:rsidR="00F55198" w:rsidRPr="00F55198" w:rsidRDefault="00F55198" w:rsidP="00F55198">
      <w:pPr>
        <w:bidi/>
        <w:rPr>
          <w:rFonts w:cs="David" w:hint="cs"/>
          <w:rtl/>
        </w:rPr>
      </w:pPr>
      <w:r w:rsidRPr="00F55198">
        <w:rPr>
          <w:rFonts w:cs="David" w:hint="cs"/>
          <w:rtl/>
        </w:rPr>
        <w:tab/>
        <w:t xml:space="preserve"> אני מקבלת את הדברים של המנכ"ל, שהפתרון לבעיה הזאת צריך להיעשות בהסכמה בין כל הצדדים, ובוודאי שאינו צריך להיעשות בחקיקה. אני לא חושבת שצריך לעשות כאן הורדת ידיים מול היושבת-ראש. אם זאת היתה פלטפורמה להעלות את הנושא לדיון, אני חושבת שזאת היתה הדרך. </w:t>
      </w:r>
    </w:p>
    <w:p w14:paraId="6C628D9A" w14:textId="77777777" w:rsidR="00F55198" w:rsidRPr="00F55198" w:rsidRDefault="00F55198" w:rsidP="00F55198">
      <w:pPr>
        <w:bidi/>
        <w:rPr>
          <w:rFonts w:cs="David" w:hint="cs"/>
          <w:rtl/>
        </w:rPr>
      </w:pPr>
    </w:p>
    <w:p w14:paraId="1BDF40A3" w14:textId="77777777" w:rsidR="00F55198" w:rsidRPr="00F55198" w:rsidRDefault="00F55198" w:rsidP="00F55198">
      <w:pPr>
        <w:bidi/>
        <w:rPr>
          <w:rFonts w:cs="David" w:hint="cs"/>
          <w:rtl/>
        </w:rPr>
      </w:pPr>
      <w:r w:rsidRPr="00F55198">
        <w:rPr>
          <w:rFonts w:cs="David" w:hint="cs"/>
          <w:rtl/>
        </w:rPr>
        <w:tab/>
        <w:t xml:space="preserve">אני מקבלת את ההצעה שתהיה ועדת משנה, שבראשה יעמוד חבר הכנסת איתן. זה נראה לי רעיון נכון, שהוא יבוא בדברים עם שני הצדדים. אני לא חושבת שהיינו צריכים להגיע בכלל למצב הזה. אני לא חושבת שהיינו צריכים להגיע למצב של עוגמת נפש ופגיעה. אני רואה במה שהיה כאן פגיעה קשה ביותר גם במוסד עצמו, שנקרא ועדת הבחירות המרכזית, וגם באנשים המצוינים שנושאים בנטל. אני מקבלת את כל מה שאמר המנכ"ל לגבי הבדיקה. אם הוועדה הזאת תשמע גם אותי, אומר שהפתרון צריך לא לעלות כסף והמענה צריך להיות בתוך המשכן. יש מסר מאוד משמעותי בהוצאת הוועדה מהמשכן. אני אומרת את זה בתור המלצה שלי לעתיד, אבל אני מקבלת את ההצעה שהוצעה כאן. המנכ"ל הציג את זה נכון, ועדה בראשותו של חבר הכנסת איתן. </w:t>
      </w:r>
    </w:p>
    <w:p w14:paraId="5EBF7213" w14:textId="77777777" w:rsidR="00F55198" w:rsidRPr="00F55198" w:rsidRDefault="00F55198" w:rsidP="00F55198">
      <w:pPr>
        <w:bidi/>
        <w:rPr>
          <w:rFonts w:cs="David" w:hint="cs"/>
          <w:rtl/>
        </w:rPr>
      </w:pPr>
    </w:p>
    <w:p w14:paraId="718819F7" w14:textId="77777777" w:rsidR="00F55198" w:rsidRPr="00F55198" w:rsidRDefault="00F55198" w:rsidP="00F55198">
      <w:pPr>
        <w:bidi/>
        <w:rPr>
          <w:rFonts w:cs="David" w:hint="cs"/>
          <w:rtl/>
        </w:rPr>
      </w:pPr>
      <w:r w:rsidRPr="00F55198">
        <w:rPr>
          <w:rFonts w:cs="David" w:hint="cs"/>
          <w:rtl/>
        </w:rPr>
        <w:tab/>
        <w:t xml:space="preserve">חבר הכנסת טיבי מוסיף, שיש להתחשב בכך שהמשכן מתרחב. אני חושב שזו הערה נכונה מאוד. נראה לי שניתן למצוא פתרון במשכן. זה נכון מהרבה סיבות. תודה רבה. </w:t>
      </w:r>
    </w:p>
    <w:p w14:paraId="0D591B7C" w14:textId="77777777" w:rsidR="00F55198" w:rsidRPr="00F55198" w:rsidRDefault="00F55198" w:rsidP="00F55198">
      <w:pPr>
        <w:bidi/>
        <w:rPr>
          <w:rFonts w:cs="David" w:hint="cs"/>
          <w:rtl/>
        </w:rPr>
      </w:pPr>
    </w:p>
    <w:p w14:paraId="2E80162D"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02DF83AF" w14:textId="77777777" w:rsidR="00F55198" w:rsidRPr="00F55198" w:rsidRDefault="00F55198" w:rsidP="00F55198">
      <w:pPr>
        <w:bidi/>
        <w:rPr>
          <w:rFonts w:cs="David" w:hint="cs"/>
          <w:rtl/>
        </w:rPr>
      </w:pPr>
    </w:p>
    <w:p w14:paraId="53CB810D" w14:textId="77777777" w:rsidR="00F55198" w:rsidRPr="00F55198" w:rsidRDefault="00F55198" w:rsidP="00F55198">
      <w:pPr>
        <w:bidi/>
        <w:rPr>
          <w:rFonts w:cs="David" w:hint="cs"/>
          <w:rtl/>
        </w:rPr>
      </w:pPr>
      <w:r w:rsidRPr="00F55198">
        <w:rPr>
          <w:rFonts w:cs="David" w:hint="cs"/>
          <w:rtl/>
        </w:rPr>
        <w:tab/>
        <w:t xml:space="preserve">תודה לך, גברתי. חבר הכנסת סער, בבקשה. </w:t>
      </w:r>
    </w:p>
    <w:p w14:paraId="4122BD92" w14:textId="77777777" w:rsidR="00F55198" w:rsidRPr="00F55198" w:rsidRDefault="00F55198" w:rsidP="00F55198">
      <w:pPr>
        <w:bidi/>
        <w:rPr>
          <w:rFonts w:cs="David" w:hint="cs"/>
          <w:rtl/>
        </w:rPr>
      </w:pPr>
    </w:p>
    <w:p w14:paraId="6CCF5F74" w14:textId="77777777" w:rsidR="00F55198" w:rsidRPr="00F55198" w:rsidRDefault="00F55198" w:rsidP="00F55198">
      <w:pPr>
        <w:bidi/>
        <w:rPr>
          <w:rFonts w:cs="David" w:hint="cs"/>
          <w:u w:val="single"/>
          <w:rtl/>
        </w:rPr>
      </w:pPr>
      <w:r w:rsidRPr="00F55198">
        <w:rPr>
          <w:rFonts w:cs="David" w:hint="cs"/>
          <w:u w:val="single"/>
          <w:rtl/>
        </w:rPr>
        <w:t>גדעון סער:</w:t>
      </w:r>
    </w:p>
    <w:p w14:paraId="6A8DE80A" w14:textId="77777777" w:rsidR="00F55198" w:rsidRPr="00F55198" w:rsidRDefault="00F55198" w:rsidP="00F55198">
      <w:pPr>
        <w:bidi/>
        <w:rPr>
          <w:rFonts w:cs="David" w:hint="cs"/>
          <w:u w:val="single"/>
          <w:rtl/>
        </w:rPr>
      </w:pPr>
    </w:p>
    <w:p w14:paraId="610BAE0F" w14:textId="77777777" w:rsidR="00F55198" w:rsidRPr="00F55198" w:rsidRDefault="00F55198" w:rsidP="00F55198">
      <w:pPr>
        <w:bidi/>
        <w:rPr>
          <w:rFonts w:cs="David" w:hint="cs"/>
          <w:rtl/>
        </w:rPr>
      </w:pPr>
      <w:r w:rsidRPr="00F55198">
        <w:rPr>
          <w:rFonts w:cs="David" w:hint="cs"/>
          <w:rtl/>
        </w:rPr>
        <w:tab/>
        <w:t xml:space="preserve">תודה, גברתי. אני בהחלט מצטרף להמלצתך לוועדה, ואני גם מסכים לדבר שלדעתי מאחד את חברי הוועדה, וביטא אותה גם המנכ"ל, שלא רצוי לפתור את הנושא הזה באמצעות חקיקה. אבל אני חושב שהמהלך הזה הוא חשוב, כי חשוב גם לשמוע. אין טעם להזכיר, כי זה דבר ידוע, שהגענו למשבר שבו התפטרה מנכ"לית ועדת הבחירות, הגברת תמר אדרי שיושבת אתנו, שהיא מנכ"לית מקצועית ומצוינת שמשרתת שנים רבות. הבעתי תקווה, ואני מביע אותה גם בהזדמנות הזאת, שהיא תחזור בה מהחלטתה. הגענו למצב שבו המנכ"לית אומרת: אני צריכה להתפטר, ואם יהיו בחירות לא ניתן לקיים אותן במצב הדברים הזה. הגענו למצב שבו יושב-ראש ועדת הבחירות המרכזי, השופט ריבלין, אמר שהוא שוקל להתפטר מתפקידו. זאת אומרת, זה לא מצב פשוט. אני לא יודע אם בכלל היתה בכל תולדות ועדת הבחירות המרכזית סיטואציה כזאת. לכן מיכאל איתן הוא אדם מצוין להיכנס לסוגיה הזאת, כי יש לו רקע גם בוועדת הבחירות המרכזית, שבה הוא היה בשעתו סגן יושב-ראש ועדת הבחירות המרכזית, במשך כמה קדנציות, ויש לו רקע </w:t>
      </w:r>
      <w:proofErr w:type="spellStart"/>
      <w:r w:rsidRPr="00F55198">
        <w:rPr>
          <w:rFonts w:cs="David" w:hint="cs"/>
          <w:rtl/>
        </w:rPr>
        <w:t>פרלמנטרי</w:t>
      </w:r>
      <w:proofErr w:type="spellEnd"/>
      <w:r w:rsidRPr="00F55198">
        <w:rPr>
          <w:rFonts w:cs="David" w:hint="cs"/>
          <w:rtl/>
        </w:rPr>
        <w:t xml:space="preserve"> עוד יותר קדנציות. </w:t>
      </w:r>
    </w:p>
    <w:p w14:paraId="18215AE8" w14:textId="77777777" w:rsidR="00F55198" w:rsidRPr="00F55198" w:rsidRDefault="00F55198" w:rsidP="00F55198">
      <w:pPr>
        <w:bidi/>
        <w:rPr>
          <w:rFonts w:cs="David" w:hint="cs"/>
          <w:rtl/>
        </w:rPr>
      </w:pPr>
    </w:p>
    <w:p w14:paraId="52A92782" w14:textId="77777777" w:rsidR="00F55198" w:rsidRPr="00F55198" w:rsidRDefault="00F55198" w:rsidP="00F55198">
      <w:pPr>
        <w:bidi/>
        <w:rPr>
          <w:rFonts w:cs="David" w:hint="cs"/>
          <w:rtl/>
        </w:rPr>
      </w:pPr>
      <w:r w:rsidRPr="00F55198">
        <w:rPr>
          <w:rFonts w:cs="David" w:hint="cs"/>
          <w:u w:val="single"/>
          <w:rtl/>
        </w:rPr>
        <w:t>מיכאל איתן:</w:t>
      </w:r>
    </w:p>
    <w:p w14:paraId="3E5D8D07" w14:textId="77777777" w:rsidR="00F55198" w:rsidRPr="00F55198" w:rsidRDefault="00F55198" w:rsidP="00F55198">
      <w:pPr>
        <w:bidi/>
        <w:rPr>
          <w:rFonts w:cs="David" w:hint="cs"/>
          <w:rtl/>
        </w:rPr>
      </w:pPr>
    </w:p>
    <w:p w14:paraId="25F8277A" w14:textId="77777777" w:rsidR="00F55198" w:rsidRPr="00F55198" w:rsidRDefault="00F55198" w:rsidP="00F55198">
      <w:pPr>
        <w:bidi/>
        <w:rPr>
          <w:rFonts w:cs="David" w:hint="cs"/>
          <w:rtl/>
        </w:rPr>
      </w:pPr>
      <w:r w:rsidRPr="00F55198">
        <w:rPr>
          <w:rFonts w:cs="David" w:hint="cs"/>
          <w:rtl/>
        </w:rPr>
        <w:tab/>
        <w:t xml:space="preserve"> והוא עובד בחינם. </w:t>
      </w:r>
    </w:p>
    <w:p w14:paraId="3C0F364F" w14:textId="77777777" w:rsidR="00F55198" w:rsidRPr="00F55198" w:rsidRDefault="00F55198" w:rsidP="00F55198">
      <w:pPr>
        <w:bidi/>
        <w:rPr>
          <w:rFonts w:cs="David" w:hint="cs"/>
          <w:rtl/>
        </w:rPr>
      </w:pPr>
    </w:p>
    <w:p w14:paraId="2EA33703" w14:textId="77777777" w:rsidR="00F55198" w:rsidRPr="00F55198" w:rsidRDefault="00F55198" w:rsidP="00F55198">
      <w:pPr>
        <w:bidi/>
        <w:rPr>
          <w:rFonts w:cs="David" w:hint="cs"/>
          <w:u w:val="single"/>
          <w:rtl/>
        </w:rPr>
      </w:pPr>
      <w:r w:rsidRPr="00F55198">
        <w:rPr>
          <w:rFonts w:cs="David"/>
          <w:u w:val="single"/>
          <w:rtl/>
        </w:rPr>
        <w:br w:type="page"/>
      </w:r>
      <w:r w:rsidRPr="00F55198">
        <w:rPr>
          <w:rFonts w:cs="David" w:hint="cs"/>
          <w:u w:val="single"/>
          <w:rtl/>
        </w:rPr>
        <w:t>גדעון סער:</w:t>
      </w:r>
    </w:p>
    <w:p w14:paraId="46823E6A" w14:textId="77777777" w:rsidR="00F55198" w:rsidRPr="00F55198" w:rsidRDefault="00F55198" w:rsidP="00F55198">
      <w:pPr>
        <w:bidi/>
        <w:rPr>
          <w:rFonts w:cs="David" w:hint="cs"/>
          <w:u w:val="single"/>
          <w:rtl/>
        </w:rPr>
      </w:pPr>
    </w:p>
    <w:p w14:paraId="0DA13790" w14:textId="77777777" w:rsidR="00F55198" w:rsidRPr="00F55198" w:rsidRDefault="00F55198" w:rsidP="00F55198">
      <w:pPr>
        <w:bidi/>
        <w:rPr>
          <w:rFonts w:cs="David" w:hint="cs"/>
          <w:rtl/>
        </w:rPr>
      </w:pPr>
      <w:r w:rsidRPr="00F55198">
        <w:rPr>
          <w:rFonts w:cs="David" w:hint="cs"/>
          <w:rtl/>
        </w:rPr>
        <w:tab/>
        <w:t xml:space="preserve"> הוא גם עובד בחינם. שוחחתי בנושא הזה עם המנהל הכללי, והתרשמתי שבכוונתו לפתור את הסוגיה הזאת. אני מקווה שכך יהיה ושהוא יוכל לתרום מניסיונו לפתרון הבעיה. אני בהחלט מקווה שחבר הכנסת איתן יוכל להיות חבר בוועדה. </w:t>
      </w:r>
    </w:p>
    <w:p w14:paraId="7CDD34A0" w14:textId="77777777" w:rsidR="00F55198" w:rsidRPr="00F55198" w:rsidRDefault="00F55198" w:rsidP="00F55198">
      <w:pPr>
        <w:bidi/>
        <w:rPr>
          <w:rFonts w:cs="David" w:hint="cs"/>
          <w:rtl/>
        </w:rPr>
      </w:pPr>
    </w:p>
    <w:p w14:paraId="4D38C97F"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1696F238" w14:textId="77777777" w:rsidR="00F55198" w:rsidRPr="00F55198" w:rsidRDefault="00F55198" w:rsidP="00F55198">
      <w:pPr>
        <w:bidi/>
        <w:rPr>
          <w:rFonts w:cs="David" w:hint="cs"/>
          <w:rtl/>
        </w:rPr>
      </w:pPr>
    </w:p>
    <w:p w14:paraId="37D70318" w14:textId="77777777" w:rsidR="00F55198" w:rsidRPr="00F55198" w:rsidRDefault="00F55198" w:rsidP="00F55198">
      <w:pPr>
        <w:bidi/>
        <w:rPr>
          <w:rFonts w:cs="David" w:hint="cs"/>
          <w:rtl/>
        </w:rPr>
      </w:pPr>
      <w:r w:rsidRPr="00F55198">
        <w:rPr>
          <w:rFonts w:cs="David" w:hint="cs"/>
          <w:rtl/>
        </w:rPr>
        <w:tab/>
        <w:t xml:space="preserve">יש לנו בעיה, כי הוא צריך להיות חבר ועדת הכנסת, או ממלא-מקום של חבר ועדה. </w:t>
      </w:r>
    </w:p>
    <w:p w14:paraId="4E9E84C3" w14:textId="77777777" w:rsidR="00F55198" w:rsidRPr="00F55198" w:rsidRDefault="00F55198" w:rsidP="00F55198">
      <w:pPr>
        <w:bidi/>
        <w:rPr>
          <w:rFonts w:cs="David" w:hint="cs"/>
          <w:rtl/>
        </w:rPr>
      </w:pPr>
    </w:p>
    <w:p w14:paraId="32580CE6" w14:textId="77777777" w:rsidR="00F55198" w:rsidRPr="00F55198" w:rsidRDefault="00F55198" w:rsidP="00F55198">
      <w:pPr>
        <w:bidi/>
        <w:rPr>
          <w:rFonts w:cs="David" w:hint="cs"/>
          <w:u w:val="single"/>
          <w:rtl/>
        </w:rPr>
      </w:pPr>
      <w:r w:rsidRPr="00F55198">
        <w:rPr>
          <w:rFonts w:cs="David" w:hint="cs"/>
          <w:u w:val="single"/>
          <w:rtl/>
        </w:rPr>
        <w:t>גדעון סער:</w:t>
      </w:r>
    </w:p>
    <w:p w14:paraId="76F3A825" w14:textId="77777777" w:rsidR="00F55198" w:rsidRPr="00F55198" w:rsidRDefault="00F55198" w:rsidP="00F55198">
      <w:pPr>
        <w:bidi/>
        <w:rPr>
          <w:rFonts w:cs="David" w:hint="cs"/>
          <w:u w:val="single"/>
          <w:rtl/>
        </w:rPr>
      </w:pPr>
    </w:p>
    <w:p w14:paraId="7C86966A" w14:textId="77777777" w:rsidR="00F55198" w:rsidRPr="00F55198" w:rsidRDefault="00F55198" w:rsidP="00F55198">
      <w:pPr>
        <w:bidi/>
        <w:rPr>
          <w:rFonts w:cs="David" w:hint="cs"/>
          <w:rtl/>
        </w:rPr>
      </w:pPr>
      <w:r w:rsidRPr="00F55198">
        <w:rPr>
          <w:rFonts w:cs="David" w:hint="cs"/>
          <w:rtl/>
        </w:rPr>
        <w:tab/>
        <w:t xml:space="preserve"> האם אני יכול לעשות שינוי לפרק זמן קצר?</w:t>
      </w:r>
    </w:p>
    <w:p w14:paraId="52454DD4" w14:textId="77777777" w:rsidR="00F55198" w:rsidRPr="00F55198" w:rsidRDefault="00F55198" w:rsidP="00F55198">
      <w:pPr>
        <w:bidi/>
        <w:rPr>
          <w:rFonts w:cs="David" w:hint="cs"/>
          <w:rtl/>
        </w:rPr>
      </w:pPr>
    </w:p>
    <w:p w14:paraId="47C79874" w14:textId="77777777" w:rsidR="00F55198" w:rsidRPr="00F55198" w:rsidRDefault="00F55198" w:rsidP="00F55198">
      <w:pPr>
        <w:bidi/>
        <w:rPr>
          <w:rFonts w:cs="David" w:hint="cs"/>
          <w:u w:val="single"/>
          <w:rtl/>
        </w:rPr>
      </w:pPr>
      <w:r w:rsidRPr="00F55198">
        <w:rPr>
          <w:rFonts w:cs="David" w:hint="cs"/>
          <w:u w:val="single"/>
          <w:rtl/>
        </w:rPr>
        <w:t xml:space="preserve">עו"ד ארבל </w:t>
      </w:r>
      <w:proofErr w:type="spellStart"/>
      <w:r w:rsidRPr="00F55198">
        <w:rPr>
          <w:rFonts w:cs="David" w:hint="cs"/>
          <w:u w:val="single"/>
          <w:rtl/>
        </w:rPr>
        <w:t>אסטרחן</w:t>
      </w:r>
      <w:proofErr w:type="spellEnd"/>
      <w:r w:rsidRPr="00F55198">
        <w:rPr>
          <w:rFonts w:cs="David" w:hint="cs"/>
          <w:u w:val="single"/>
          <w:rtl/>
        </w:rPr>
        <w:t>:</w:t>
      </w:r>
    </w:p>
    <w:p w14:paraId="4F307D32" w14:textId="77777777" w:rsidR="00F55198" w:rsidRPr="00F55198" w:rsidRDefault="00F55198" w:rsidP="00F55198">
      <w:pPr>
        <w:bidi/>
        <w:rPr>
          <w:rFonts w:cs="David" w:hint="cs"/>
          <w:rtl/>
        </w:rPr>
      </w:pPr>
    </w:p>
    <w:p w14:paraId="123FC5F4" w14:textId="77777777" w:rsidR="00F55198" w:rsidRPr="00F55198" w:rsidRDefault="00F55198" w:rsidP="00F55198">
      <w:pPr>
        <w:bidi/>
        <w:rPr>
          <w:rFonts w:cs="David" w:hint="cs"/>
          <w:rtl/>
        </w:rPr>
      </w:pPr>
      <w:r w:rsidRPr="00F55198">
        <w:rPr>
          <w:rFonts w:cs="David" w:hint="cs"/>
          <w:rtl/>
        </w:rPr>
        <w:tab/>
        <w:t xml:space="preserve"> אם תעשה שינוי של קבע בוועדת הכנסת, זה בסדר. </w:t>
      </w:r>
    </w:p>
    <w:p w14:paraId="3399CC80" w14:textId="77777777" w:rsidR="00F55198" w:rsidRPr="00F55198" w:rsidRDefault="00F55198" w:rsidP="00F55198">
      <w:pPr>
        <w:bidi/>
        <w:rPr>
          <w:rFonts w:cs="David" w:hint="cs"/>
          <w:rtl/>
        </w:rPr>
      </w:pPr>
    </w:p>
    <w:p w14:paraId="2E472072" w14:textId="77777777" w:rsidR="00F55198" w:rsidRPr="00F55198" w:rsidRDefault="00F55198" w:rsidP="00F55198">
      <w:pPr>
        <w:bidi/>
        <w:rPr>
          <w:rFonts w:cs="David" w:hint="cs"/>
          <w:u w:val="single"/>
          <w:rtl/>
        </w:rPr>
      </w:pPr>
      <w:r w:rsidRPr="00F55198">
        <w:rPr>
          <w:rFonts w:cs="David" w:hint="cs"/>
          <w:u w:val="single"/>
          <w:rtl/>
        </w:rPr>
        <w:t>גדעון סער:</w:t>
      </w:r>
    </w:p>
    <w:p w14:paraId="79B47600" w14:textId="77777777" w:rsidR="00F55198" w:rsidRPr="00F55198" w:rsidRDefault="00F55198" w:rsidP="00F55198">
      <w:pPr>
        <w:bidi/>
        <w:rPr>
          <w:rFonts w:cs="David" w:hint="cs"/>
          <w:u w:val="single"/>
          <w:rtl/>
        </w:rPr>
      </w:pPr>
    </w:p>
    <w:p w14:paraId="1B1FCDDF" w14:textId="77777777" w:rsidR="00F55198" w:rsidRPr="00F55198" w:rsidRDefault="00F55198" w:rsidP="00F55198">
      <w:pPr>
        <w:bidi/>
        <w:rPr>
          <w:rFonts w:cs="David" w:hint="cs"/>
          <w:rtl/>
        </w:rPr>
      </w:pPr>
      <w:r w:rsidRPr="00F55198">
        <w:rPr>
          <w:rFonts w:cs="David" w:hint="cs"/>
          <w:rtl/>
        </w:rPr>
        <w:tab/>
        <w:t xml:space="preserve"> אני אעשה שינוי של קבע, וכעבור שבוע אעשה שינוי של קבע נוסף, לאחר שתתקבל ההחלטה?</w:t>
      </w:r>
    </w:p>
    <w:p w14:paraId="2E299ED5" w14:textId="77777777" w:rsidR="00F55198" w:rsidRPr="00F55198" w:rsidRDefault="00F55198" w:rsidP="00F55198">
      <w:pPr>
        <w:bidi/>
        <w:rPr>
          <w:rFonts w:cs="David" w:hint="cs"/>
          <w:rtl/>
        </w:rPr>
      </w:pPr>
    </w:p>
    <w:p w14:paraId="0DBF1B69"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778B504D" w14:textId="77777777" w:rsidR="00F55198" w:rsidRPr="00F55198" w:rsidRDefault="00F55198" w:rsidP="00F55198">
      <w:pPr>
        <w:bidi/>
        <w:rPr>
          <w:rFonts w:cs="David" w:hint="cs"/>
          <w:rtl/>
        </w:rPr>
      </w:pPr>
    </w:p>
    <w:p w14:paraId="36948CEA" w14:textId="77777777" w:rsidR="00F55198" w:rsidRPr="00F55198" w:rsidRDefault="00F55198" w:rsidP="00F55198">
      <w:pPr>
        <w:bidi/>
        <w:rPr>
          <w:rFonts w:cs="David" w:hint="cs"/>
          <w:rtl/>
        </w:rPr>
      </w:pPr>
      <w:r w:rsidRPr="00F55198">
        <w:rPr>
          <w:rFonts w:cs="David" w:hint="cs"/>
          <w:rtl/>
        </w:rPr>
        <w:tab/>
        <w:t xml:space="preserve"> עד אשר הוא יסיים את תפקידו. </w:t>
      </w:r>
    </w:p>
    <w:p w14:paraId="7BEEB90F" w14:textId="77777777" w:rsidR="00F55198" w:rsidRPr="00F55198" w:rsidRDefault="00F55198" w:rsidP="00F55198">
      <w:pPr>
        <w:bidi/>
        <w:rPr>
          <w:rFonts w:cs="David" w:hint="cs"/>
          <w:rtl/>
        </w:rPr>
      </w:pPr>
    </w:p>
    <w:p w14:paraId="103E5C4E" w14:textId="77777777" w:rsidR="00F55198" w:rsidRPr="00F55198" w:rsidRDefault="00F55198" w:rsidP="00F55198">
      <w:pPr>
        <w:bidi/>
        <w:rPr>
          <w:rFonts w:cs="David" w:hint="cs"/>
          <w:rtl/>
        </w:rPr>
      </w:pPr>
      <w:r w:rsidRPr="00F55198">
        <w:rPr>
          <w:rFonts w:cs="David" w:hint="cs"/>
          <w:u w:val="single"/>
          <w:rtl/>
        </w:rPr>
        <w:t>מיכאל איתן:</w:t>
      </w:r>
    </w:p>
    <w:p w14:paraId="4367C685" w14:textId="77777777" w:rsidR="00F55198" w:rsidRPr="00F55198" w:rsidRDefault="00F55198" w:rsidP="00F55198">
      <w:pPr>
        <w:bidi/>
        <w:rPr>
          <w:rFonts w:cs="David" w:hint="cs"/>
          <w:rtl/>
        </w:rPr>
      </w:pPr>
    </w:p>
    <w:p w14:paraId="7F37C044" w14:textId="77777777" w:rsidR="00F55198" w:rsidRPr="00F55198" w:rsidRDefault="00F55198" w:rsidP="00F55198">
      <w:pPr>
        <w:bidi/>
        <w:rPr>
          <w:rFonts w:cs="David" w:hint="cs"/>
          <w:rtl/>
        </w:rPr>
      </w:pPr>
      <w:r w:rsidRPr="00F55198">
        <w:rPr>
          <w:rFonts w:cs="David" w:hint="cs"/>
          <w:rtl/>
        </w:rPr>
        <w:tab/>
        <w:t xml:space="preserve"> אני צריך שבועיים. </w:t>
      </w:r>
    </w:p>
    <w:p w14:paraId="18D7FCBF" w14:textId="77777777" w:rsidR="00F55198" w:rsidRPr="00F55198" w:rsidRDefault="00F55198" w:rsidP="00F55198">
      <w:pPr>
        <w:bidi/>
        <w:rPr>
          <w:rFonts w:cs="David" w:hint="cs"/>
          <w:rtl/>
        </w:rPr>
      </w:pPr>
    </w:p>
    <w:p w14:paraId="3107F199" w14:textId="77777777" w:rsidR="00F55198" w:rsidRPr="00F55198" w:rsidRDefault="00F55198" w:rsidP="00F55198">
      <w:pPr>
        <w:bidi/>
        <w:rPr>
          <w:rFonts w:cs="David" w:hint="cs"/>
          <w:u w:val="single"/>
          <w:rtl/>
        </w:rPr>
      </w:pPr>
      <w:r w:rsidRPr="00F55198">
        <w:rPr>
          <w:rFonts w:cs="David" w:hint="cs"/>
          <w:u w:val="single"/>
          <w:rtl/>
        </w:rPr>
        <w:t>גדעון סער:</w:t>
      </w:r>
    </w:p>
    <w:p w14:paraId="18CC35A1" w14:textId="77777777" w:rsidR="00F55198" w:rsidRPr="00F55198" w:rsidRDefault="00F55198" w:rsidP="00F55198">
      <w:pPr>
        <w:bidi/>
        <w:rPr>
          <w:rFonts w:cs="David" w:hint="cs"/>
          <w:u w:val="single"/>
          <w:rtl/>
        </w:rPr>
      </w:pPr>
    </w:p>
    <w:p w14:paraId="6D321A0F" w14:textId="77777777" w:rsidR="00F55198" w:rsidRPr="00F55198" w:rsidRDefault="00F55198" w:rsidP="00F55198">
      <w:pPr>
        <w:bidi/>
        <w:rPr>
          <w:rFonts w:cs="David" w:hint="cs"/>
          <w:rtl/>
        </w:rPr>
      </w:pPr>
      <w:r w:rsidRPr="00F55198">
        <w:rPr>
          <w:rFonts w:cs="David" w:hint="cs"/>
          <w:rtl/>
        </w:rPr>
        <w:tab/>
        <w:t xml:space="preserve"> אם כך, אני מודיע לוועדה שעד להודעה חדשה יחליף מיכאל איתן, מטעם סיעת הליכוד, את ידידנו הנעדר כרגע ראובן ריבלין. אני לוקח על עצמי להודיע לו את הבשורה המרה. אם גברתי צריכה את ההודעה הזאת בכתב, כפי שמצווה התקנון, אני אעביר מכתב לוועדה. </w:t>
      </w:r>
    </w:p>
    <w:p w14:paraId="361E909C" w14:textId="77777777" w:rsidR="00F55198" w:rsidRPr="00F55198" w:rsidRDefault="00F55198" w:rsidP="00F55198">
      <w:pPr>
        <w:bidi/>
        <w:rPr>
          <w:rFonts w:cs="David" w:hint="cs"/>
          <w:rtl/>
        </w:rPr>
      </w:pPr>
    </w:p>
    <w:p w14:paraId="4D9E7E86"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5468A9F4" w14:textId="77777777" w:rsidR="00F55198" w:rsidRPr="00F55198" w:rsidRDefault="00F55198" w:rsidP="00F55198">
      <w:pPr>
        <w:bidi/>
        <w:rPr>
          <w:rFonts w:cs="David" w:hint="cs"/>
          <w:rtl/>
        </w:rPr>
      </w:pPr>
    </w:p>
    <w:p w14:paraId="4E4CD639" w14:textId="77777777" w:rsidR="00F55198" w:rsidRPr="00F55198" w:rsidRDefault="00F55198" w:rsidP="00F55198">
      <w:pPr>
        <w:bidi/>
        <w:rPr>
          <w:rFonts w:cs="David" w:hint="cs"/>
          <w:rtl/>
        </w:rPr>
      </w:pPr>
      <w:r w:rsidRPr="00F55198">
        <w:rPr>
          <w:rFonts w:cs="David" w:hint="cs"/>
          <w:rtl/>
        </w:rPr>
        <w:tab/>
        <w:t xml:space="preserve">אני מודה לך, אדוני. חברת הכנסת קולט אביטל, בבקשה. </w:t>
      </w:r>
    </w:p>
    <w:p w14:paraId="74C327B7" w14:textId="77777777" w:rsidR="00F55198" w:rsidRPr="00F55198" w:rsidRDefault="00F55198" w:rsidP="00F55198">
      <w:pPr>
        <w:bidi/>
        <w:rPr>
          <w:rFonts w:cs="David" w:hint="cs"/>
          <w:rtl/>
        </w:rPr>
      </w:pPr>
    </w:p>
    <w:p w14:paraId="7DD77D9B" w14:textId="77777777" w:rsidR="00F55198" w:rsidRPr="00F55198" w:rsidRDefault="00F55198" w:rsidP="00F55198">
      <w:pPr>
        <w:bidi/>
        <w:rPr>
          <w:rFonts w:cs="David" w:hint="cs"/>
          <w:i/>
          <w:iCs/>
          <w:rtl/>
        </w:rPr>
      </w:pPr>
      <w:r w:rsidRPr="00F55198">
        <w:rPr>
          <w:rFonts w:cs="David" w:hint="cs"/>
          <w:u w:val="single"/>
          <w:rtl/>
        </w:rPr>
        <w:t>קולט אביטל:</w:t>
      </w:r>
    </w:p>
    <w:p w14:paraId="4EFA9353" w14:textId="77777777" w:rsidR="00F55198" w:rsidRPr="00F55198" w:rsidRDefault="00F55198" w:rsidP="00F55198">
      <w:pPr>
        <w:bidi/>
        <w:rPr>
          <w:rFonts w:cs="David" w:hint="cs"/>
          <w:i/>
          <w:iCs/>
          <w:rtl/>
        </w:rPr>
      </w:pPr>
    </w:p>
    <w:p w14:paraId="7DF2C644" w14:textId="77777777" w:rsidR="00F55198" w:rsidRPr="00F55198" w:rsidRDefault="00F55198" w:rsidP="00F55198">
      <w:pPr>
        <w:bidi/>
        <w:rPr>
          <w:rFonts w:cs="David" w:hint="cs"/>
          <w:rtl/>
        </w:rPr>
      </w:pPr>
      <w:r w:rsidRPr="00F55198">
        <w:rPr>
          <w:rFonts w:cs="David" w:hint="cs"/>
          <w:i/>
          <w:iCs/>
          <w:rtl/>
        </w:rPr>
        <w:tab/>
        <w:t xml:space="preserve"> </w:t>
      </w:r>
      <w:r w:rsidRPr="00F55198">
        <w:rPr>
          <w:rFonts w:cs="David" w:hint="cs"/>
          <w:rtl/>
        </w:rPr>
        <w:t xml:space="preserve">אני מסכימה לרעיון להקים ועדה, ואני מברכת על כך שמיכאל איתן יעשה את זה. </w:t>
      </w:r>
    </w:p>
    <w:p w14:paraId="65AD2D37" w14:textId="77777777" w:rsidR="00F55198" w:rsidRPr="00F55198" w:rsidRDefault="00F55198" w:rsidP="00F55198">
      <w:pPr>
        <w:bidi/>
        <w:rPr>
          <w:rFonts w:cs="David" w:hint="cs"/>
          <w:rtl/>
        </w:rPr>
      </w:pPr>
    </w:p>
    <w:p w14:paraId="3FAC8367" w14:textId="77777777" w:rsidR="00F55198" w:rsidRPr="00F55198" w:rsidRDefault="00F55198" w:rsidP="00F55198">
      <w:pPr>
        <w:bidi/>
        <w:rPr>
          <w:rFonts w:cs="David" w:hint="cs"/>
          <w:rtl/>
        </w:rPr>
      </w:pPr>
      <w:r w:rsidRPr="00F55198">
        <w:rPr>
          <w:rFonts w:cs="David" w:hint="cs"/>
          <w:rtl/>
        </w:rPr>
        <w:tab/>
        <w:t xml:space="preserve">אני חושבת שלאור הנושא שהוא בעל עניין לכולם, צריך למצוא את המכניזם לאפשר גם לאנשים שהם לא חברי הוועדה להשמיע את דעתם. </w:t>
      </w:r>
    </w:p>
    <w:p w14:paraId="5839D9E3" w14:textId="77777777" w:rsidR="00F55198" w:rsidRPr="00F55198" w:rsidRDefault="00F55198" w:rsidP="00F55198">
      <w:pPr>
        <w:bidi/>
        <w:rPr>
          <w:rFonts w:cs="David" w:hint="cs"/>
          <w:rtl/>
        </w:rPr>
      </w:pPr>
    </w:p>
    <w:p w14:paraId="3E68C0A4" w14:textId="77777777" w:rsidR="00F55198" w:rsidRPr="00F55198" w:rsidRDefault="00F55198" w:rsidP="00F55198">
      <w:pPr>
        <w:bidi/>
        <w:rPr>
          <w:rFonts w:cs="David" w:hint="cs"/>
          <w:rtl/>
        </w:rPr>
      </w:pPr>
      <w:r w:rsidRPr="00F55198">
        <w:rPr>
          <w:rFonts w:cs="David" w:hint="cs"/>
          <w:rtl/>
        </w:rPr>
        <w:tab/>
        <w:t xml:space="preserve">כיוון שאנחנו מדי פעם רוצים להעלות נושאים ואין לנו דרך, כי אם אנחנו מעלים את זה כהצעה דחופה לסדר, אז בצדק בנשיאות נקבע שכיוון שזה לא דחוף אז אין הצעה לסדר. ואם הכלי היחידי </w:t>
      </w:r>
      <w:proofErr w:type="spellStart"/>
      <w:r w:rsidRPr="00F55198">
        <w:rPr>
          <w:rFonts w:cs="David" w:hint="cs"/>
          <w:rtl/>
        </w:rPr>
        <w:t>הפרלמנטרי</w:t>
      </w:r>
      <w:proofErr w:type="spellEnd"/>
      <w:r w:rsidRPr="00F55198">
        <w:rPr>
          <w:rFonts w:cs="David" w:hint="cs"/>
          <w:rtl/>
        </w:rPr>
        <w:t xml:space="preserve"> שנשאר כפלטפורמה הוא הצעת חוק, אז יש משהו שאין לנו כאן ככלי לדיון רציני. </w:t>
      </w:r>
    </w:p>
    <w:p w14:paraId="53B331FD" w14:textId="77777777" w:rsidR="00F55198" w:rsidRPr="00F55198" w:rsidRDefault="00F55198" w:rsidP="00F55198">
      <w:pPr>
        <w:bidi/>
        <w:rPr>
          <w:rFonts w:cs="David" w:hint="cs"/>
          <w:rtl/>
        </w:rPr>
      </w:pPr>
    </w:p>
    <w:p w14:paraId="1C918BA8" w14:textId="77777777" w:rsidR="00F55198" w:rsidRPr="00F55198" w:rsidRDefault="00F55198" w:rsidP="00F55198">
      <w:pPr>
        <w:bidi/>
        <w:rPr>
          <w:rFonts w:cs="David" w:hint="cs"/>
          <w:rtl/>
        </w:rPr>
      </w:pPr>
      <w:r w:rsidRPr="00F55198">
        <w:rPr>
          <w:rFonts w:cs="David" w:hint="cs"/>
          <w:u w:val="single"/>
          <w:rtl/>
        </w:rPr>
        <w:t xml:space="preserve">יעקב </w:t>
      </w:r>
      <w:proofErr w:type="spellStart"/>
      <w:r w:rsidRPr="00F55198">
        <w:rPr>
          <w:rFonts w:cs="David" w:hint="cs"/>
          <w:u w:val="single"/>
          <w:rtl/>
        </w:rPr>
        <w:t>מרגי</w:t>
      </w:r>
      <w:proofErr w:type="spellEnd"/>
      <w:r w:rsidRPr="00F55198">
        <w:rPr>
          <w:rFonts w:cs="David" w:hint="cs"/>
          <w:u w:val="single"/>
          <w:rtl/>
        </w:rPr>
        <w:t>:</w:t>
      </w:r>
    </w:p>
    <w:p w14:paraId="16A77038" w14:textId="77777777" w:rsidR="00F55198" w:rsidRPr="00F55198" w:rsidRDefault="00F55198" w:rsidP="00F55198">
      <w:pPr>
        <w:bidi/>
        <w:rPr>
          <w:rFonts w:cs="David" w:hint="cs"/>
          <w:rtl/>
        </w:rPr>
      </w:pPr>
    </w:p>
    <w:p w14:paraId="3088D30F" w14:textId="77777777" w:rsidR="00F55198" w:rsidRPr="00F55198" w:rsidRDefault="00F55198" w:rsidP="00F55198">
      <w:pPr>
        <w:bidi/>
        <w:rPr>
          <w:rFonts w:cs="David" w:hint="cs"/>
          <w:rtl/>
        </w:rPr>
      </w:pPr>
      <w:r w:rsidRPr="00F55198">
        <w:rPr>
          <w:rFonts w:cs="David" w:hint="cs"/>
          <w:rtl/>
        </w:rPr>
        <w:tab/>
        <w:t xml:space="preserve"> אפשר להגיש הצעה דחופה לסדר לדיון בוועדה. זה לא חייב להיות במליאה. </w:t>
      </w:r>
    </w:p>
    <w:p w14:paraId="0C15C191" w14:textId="77777777" w:rsidR="00F55198" w:rsidRPr="00F55198" w:rsidRDefault="00F55198" w:rsidP="00F55198">
      <w:pPr>
        <w:bidi/>
        <w:rPr>
          <w:rFonts w:cs="David" w:hint="cs"/>
          <w:rtl/>
        </w:rPr>
      </w:pPr>
    </w:p>
    <w:p w14:paraId="39AF865B" w14:textId="77777777" w:rsidR="00F55198" w:rsidRPr="00F55198" w:rsidRDefault="00F55198" w:rsidP="00F55198">
      <w:pPr>
        <w:bidi/>
        <w:rPr>
          <w:rFonts w:cs="David" w:hint="cs"/>
          <w:rtl/>
        </w:rPr>
      </w:pPr>
      <w:r w:rsidRPr="00F55198">
        <w:rPr>
          <w:rFonts w:cs="David"/>
          <w:u w:val="single"/>
          <w:rtl/>
        </w:rPr>
        <w:br w:type="page"/>
      </w:r>
      <w:r w:rsidRPr="00F55198">
        <w:rPr>
          <w:rFonts w:cs="David" w:hint="cs"/>
          <w:u w:val="single"/>
          <w:rtl/>
        </w:rPr>
        <w:t>מיכאל איתן:</w:t>
      </w:r>
    </w:p>
    <w:p w14:paraId="1DC2311E" w14:textId="77777777" w:rsidR="00F55198" w:rsidRPr="00F55198" w:rsidRDefault="00F55198" w:rsidP="00F55198">
      <w:pPr>
        <w:bidi/>
        <w:rPr>
          <w:rFonts w:cs="David" w:hint="cs"/>
          <w:rtl/>
        </w:rPr>
      </w:pPr>
    </w:p>
    <w:p w14:paraId="3DE3207E" w14:textId="77777777" w:rsidR="00F55198" w:rsidRPr="00F55198" w:rsidRDefault="00F55198" w:rsidP="00F55198">
      <w:pPr>
        <w:bidi/>
        <w:rPr>
          <w:rFonts w:cs="David" w:hint="cs"/>
          <w:rtl/>
        </w:rPr>
      </w:pPr>
      <w:r w:rsidRPr="00F55198">
        <w:rPr>
          <w:rFonts w:cs="David" w:hint="cs"/>
          <w:rtl/>
        </w:rPr>
        <w:tab/>
        <w:t xml:space="preserve"> תחשבי שזאת היתה הצעת חוק, שמישהו עלה במליאה וביקש להפוך את זה להצעה לסדר, וזה הפך להצעה לסדר. </w:t>
      </w:r>
    </w:p>
    <w:p w14:paraId="4D625E62" w14:textId="77777777" w:rsidR="00F55198" w:rsidRPr="00F55198" w:rsidRDefault="00F55198" w:rsidP="00F55198">
      <w:pPr>
        <w:bidi/>
        <w:rPr>
          <w:rFonts w:cs="David" w:hint="cs"/>
          <w:rtl/>
        </w:rPr>
      </w:pPr>
    </w:p>
    <w:p w14:paraId="51CBC2EC"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1101B21A" w14:textId="77777777" w:rsidR="00F55198" w:rsidRPr="00F55198" w:rsidRDefault="00F55198" w:rsidP="00F55198">
      <w:pPr>
        <w:bidi/>
        <w:rPr>
          <w:rFonts w:cs="David" w:hint="cs"/>
          <w:rtl/>
        </w:rPr>
      </w:pPr>
    </w:p>
    <w:p w14:paraId="091A452C" w14:textId="77777777" w:rsidR="00F55198" w:rsidRPr="00F55198" w:rsidRDefault="00F55198" w:rsidP="00F55198">
      <w:pPr>
        <w:bidi/>
        <w:rPr>
          <w:rFonts w:cs="David" w:hint="cs"/>
          <w:rtl/>
        </w:rPr>
      </w:pPr>
      <w:r w:rsidRPr="00F55198">
        <w:rPr>
          <w:rFonts w:cs="David" w:hint="cs"/>
          <w:rtl/>
        </w:rPr>
        <w:tab/>
        <w:t xml:space="preserve">מעבר לזה שזאת הצעה לסדר, כולנו סוברים שזאת הצעה שחשוב לדון בה ולראות איך אנחנו באמת פותרים אותה. הצעה לסדר שתבוא לפתרון מוסכם על כל צדדי הבית, זו לא הצעה לסדר שהיא עוד קריאה או עוד בקשה. </w:t>
      </w:r>
    </w:p>
    <w:p w14:paraId="4FDC6587" w14:textId="77777777" w:rsidR="00F55198" w:rsidRPr="00F55198" w:rsidRDefault="00F55198" w:rsidP="00F55198">
      <w:pPr>
        <w:bidi/>
        <w:rPr>
          <w:rFonts w:cs="David" w:hint="cs"/>
          <w:rtl/>
        </w:rPr>
      </w:pPr>
    </w:p>
    <w:p w14:paraId="552FBCE4" w14:textId="77777777" w:rsidR="00F55198" w:rsidRPr="00F55198" w:rsidRDefault="00F55198" w:rsidP="00F55198">
      <w:pPr>
        <w:bidi/>
        <w:rPr>
          <w:rFonts w:cs="David" w:hint="cs"/>
          <w:i/>
          <w:iCs/>
          <w:rtl/>
        </w:rPr>
      </w:pPr>
      <w:r w:rsidRPr="00F55198">
        <w:rPr>
          <w:rFonts w:cs="David" w:hint="cs"/>
          <w:u w:val="single"/>
          <w:rtl/>
        </w:rPr>
        <w:t>קולט אביטל:</w:t>
      </w:r>
    </w:p>
    <w:p w14:paraId="236E504B" w14:textId="77777777" w:rsidR="00F55198" w:rsidRPr="00F55198" w:rsidRDefault="00F55198" w:rsidP="00F55198">
      <w:pPr>
        <w:bidi/>
        <w:rPr>
          <w:rFonts w:cs="David" w:hint="cs"/>
          <w:i/>
          <w:iCs/>
          <w:rtl/>
        </w:rPr>
      </w:pPr>
    </w:p>
    <w:p w14:paraId="5A0B2270" w14:textId="77777777" w:rsidR="00F55198" w:rsidRPr="00F55198" w:rsidRDefault="00F55198" w:rsidP="00F55198">
      <w:pPr>
        <w:bidi/>
        <w:rPr>
          <w:rFonts w:cs="David" w:hint="cs"/>
          <w:rtl/>
        </w:rPr>
      </w:pPr>
      <w:r w:rsidRPr="00F55198">
        <w:rPr>
          <w:rFonts w:cs="David" w:hint="cs"/>
          <w:i/>
          <w:iCs/>
          <w:rtl/>
        </w:rPr>
        <w:tab/>
        <w:t xml:space="preserve"> </w:t>
      </w:r>
      <w:r w:rsidRPr="00F55198">
        <w:rPr>
          <w:rFonts w:cs="David" w:hint="cs"/>
          <w:rtl/>
        </w:rPr>
        <w:t xml:space="preserve">אני מבקשת להעיר למנכ"ל הכנסת, אני חושבת שלפני שהתקבלה החלטה על ההצעה הזאת, היה חשוב גם לנסות להביא אותה בנשיאות הכנסת. זאת אומרת, גם הנשיאות היא גוף שצריך לדון בהחלטה כזאת, ולא שהיא תתקבל על-ידי אדם אחד בלבד, אפילו אם זאת הצעה. נדמה לי שהיה מקום לזה. </w:t>
      </w:r>
    </w:p>
    <w:p w14:paraId="783510AE" w14:textId="77777777" w:rsidR="00F55198" w:rsidRPr="00F55198" w:rsidRDefault="00F55198" w:rsidP="00F55198">
      <w:pPr>
        <w:bidi/>
        <w:rPr>
          <w:rFonts w:cs="David" w:hint="cs"/>
          <w:rtl/>
        </w:rPr>
      </w:pPr>
    </w:p>
    <w:p w14:paraId="26CDD5EE" w14:textId="77777777" w:rsidR="00F55198" w:rsidRPr="00F55198" w:rsidRDefault="00F55198" w:rsidP="00F55198">
      <w:pPr>
        <w:bidi/>
        <w:rPr>
          <w:rFonts w:cs="David" w:hint="cs"/>
          <w:rtl/>
        </w:rPr>
      </w:pPr>
      <w:r w:rsidRPr="00F55198">
        <w:rPr>
          <w:rFonts w:cs="David" w:hint="cs"/>
          <w:rtl/>
        </w:rPr>
        <w:tab/>
        <w:t xml:space="preserve">תמר אדרי, אני רוצה להצטרף לקריאתו של גדעון סער, שתחזרי בך מהחלטתך. כולנו נראה את זה בברכה. </w:t>
      </w:r>
    </w:p>
    <w:p w14:paraId="4194C289" w14:textId="77777777" w:rsidR="00F55198" w:rsidRPr="00F55198" w:rsidRDefault="00F55198" w:rsidP="00F55198">
      <w:pPr>
        <w:bidi/>
        <w:rPr>
          <w:rFonts w:cs="David" w:hint="cs"/>
          <w:rtl/>
        </w:rPr>
      </w:pPr>
    </w:p>
    <w:p w14:paraId="02F7C8A8"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76D9820F" w14:textId="77777777" w:rsidR="00F55198" w:rsidRPr="00F55198" w:rsidRDefault="00F55198" w:rsidP="00F55198">
      <w:pPr>
        <w:bidi/>
        <w:rPr>
          <w:rFonts w:cs="David" w:hint="cs"/>
          <w:rtl/>
        </w:rPr>
      </w:pPr>
    </w:p>
    <w:p w14:paraId="115F8007" w14:textId="77777777" w:rsidR="00F55198" w:rsidRPr="00F55198" w:rsidRDefault="00F55198" w:rsidP="00F55198">
      <w:pPr>
        <w:bidi/>
        <w:rPr>
          <w:rFonts w:cs="David" w:hint="cs"/>
          <w:rtl/>
        </w:rPr>
      </w:pPr>
      <w:r w:rsidRPr="00F55198">
        <w:rPr>
          <w:rFonts w:cs="David" w:hint="cs"/>
          <w:rtl/>
        </w:rPr>
        <w:tab/>
        <w:t xml:space="preserve">אני מודה לך, גברתי. חבר הכנסת </w:t>
      </w:r>
      <w:proofErr w:type="spellStart"/>
      <w:r w:rsidRPr="00F55198">
        <w:rPr>
          <w:rFonts w:cs="David" w:hint="cs"/>
          <w:rtl/>
        </w:rPr>
        <w:t>מרגי</w:t>
      </w:r>
      <w:proofErr w:type="spellEnd"/>
      <w:r w:rsidRPr="00F55198">
        <w:rPr>
          <w:rFonts w:cs="David" w:hint="cs"/>
          <w:rtl/>
        </w:rPr>
        <w:t xml:space="preserve">, בבקשה. </w:t>
      </w:r>
    </w:p>
    <w:p w14:paraId="17BF396E" w14:textId="77777777" w:rsidR="00F55198" w:rsidRPr="00F55198" w:rsidRDefault="00F55198" w:rsidP="00F55198">
      <w:pPr>
        <w:bidi/>
        <w:rPr>
          <w:rFonts w:cs="David" w:hint="cs"/>
          <w:rtl/>
        </w:rPr>
      </w:pPr>
    </w:p>
    <w:p w14:paraId="1E0ADCDF" w14:textId="77777777" w:rsidR="00F55198" w:rsidRPr="00F55198" w:rsidRDefault="00F55198" w:rsidP="00F55198">
      <w:pPr>
        <w:bidi/>
        <w:rPr>
          <w:rFonts w:cs="David" w:hint="cs"/>
          <w:rtl/>
        </w:rPr>
      </w:pPr>
      <w:r w:rsidRPr="00F55198">
        <w:rPr>
          <w:rFonts w:cs="David" w:hint="cs"/>
          <w:u w:val="single"/>
          <w:rtl/>
        </w:rPr>
        <w:t xml:space="preserve">יעקב </w:t>
      </w:r>
      <w:proofErr w:type="spellStart"/>
      <w:r w:rsidRPr="00F55198">
        <w:rPr>
          <w:rFonts w:cs="David" w:hint="cs"/>
          <w:u w:val="single"/>
          <w:rtl/>
        </w:rPr>
        <w:t>מרגי</w:t>
      </w:r>
      <w:proofErr w:type="spellEnd"/>
      <w:r w:rsidRPr="00F55198">
        <w:rPr>
          <w:rFonts w:cs="David" w:hint="cs"/>
          <w:u w:val="single"/>
          <w:rtl/>
        </w:rPr>
        <w:t>:</w:t>
      </w:r>
    </w:p>
    <w:p w14:paraId="21C81B6C" w14:textId="77777777" w:rsidR="00F55198" w:rsidRPr="00F55198" w:rsidRDefault="00F55198" w:rsidP="00F55198">
      <w:pPr>
        <w:bidi/>
        <w:rPr>
          <w:rFonts w:cs="David" w:hint="cs"/>
          <w:rtl/>
        </w:rPr>
      </w:pPr>
    </w:p>
    <w:p w14:paraId="14D0D1DB" w14:textId="77777777" w:rsidR="00F55198" w:rsidRPr="00F55198" w:rsidRDefault="00F55198" w:rsidP="00F55198">
      <w:pPr>
        <w:bidi/>
        <w:rPr>
          <w:rFonts w:cs="David" w:hint="cs"/>
          <w:rtl/>
        </w:rPr>
      </w:pPr>
      <w:r w:rsidRPr="00F55198">
        <w:rPr>
          <w:rFonts w:cs="David" w:hint="cs"/>
          <w:rtl/>
        </w:rPr>
        <w:tab/>
        <w:t xml:space="preserve"> אני שמח שהדיון היום הוא המשך לדיון שהיה במליאה של ועדת הבחירות, והדברים נאמרו על ידי ועל-ידי חבר הכנסת דוד טל. אני סמוך ובטוח שגם היושבת-ראש וגם ההנהלה של הבית תסכים להידבר, והנה ברוך ה' אנחנו בהידברות. אני חושב שגם הסוגיה צריכה להיפתר בהידברות ולא בהצעת חוק, ואני סמוך ובטוח שנגיע להסכמות. ברגע ששני הצדדים מוכנים לדבר ולא כל אחד מתבצר בעמדתו, זה נותן לנו את האישור להמשך הדרך. התחייבנו בוועדת הבחירות שנביא להבנות כלשהן, ואני שמח שהיום יש לכך המשך. אני סמוך ובטוח שחבר הכנסת איתן יעשה עבודה חשובה, יביא את הנתונים, ואנחנו ניתן דחיפה. </w:t>
      </w:r>
    </w:p>
    <w:p w14:paraId="2A0F8D4F" w14:textId="77777777" w:rsidR="00F55198" w:rsidRPr="00F55198" w:rsidRDefault="00F55198" w:rsidP="00F55198">
      <w:pPr>
        <w:bidi/>
        <w:rPr>
          <w:rFonts w:cs="David" w:hint="cs"/>
          <w:rtl/>
        </w:rPr>
      </w:pPr>
    </w:p>
    <w:p w14:paraId="31ACE5DE" w14:textId="77777777" w:rsidR="00F55198" w:rsidRPr="00F55198" w:rsidRDefault="00F55198" w:rsidP="00F55198">
      <w:pPr>
        <w:bidi/>
        <w:rPr>
          <w:rFonts w:cs="David" w:hint="cs"/>
          <w:rtl/>
        </w:rPr>
      </w:pPr>
      <w:r w:rsidRPr="00F55198">
        <w:rPr>
          <w:rFonts w:cs="David" w:hint="cs"/>
          <w:u w:val="single"/>
          <w:rtl/>
        </w:rPr>
        <w:t>מיכאל איתן:</w:t>
      </w:r>
    </w:p>
    <w:p w14:paraId="50FB4B24" w14:textId="77777777" w:rsidR="00F55198" w:rsidRPr="00F55198" w:rsidRDefault="00F55198" w:rsidP="00F55198">
      <w:pPr>
        <w:bidi/>
        <w:rPr>
          <w:rFonts w:cs="David" w:hint="cs"/>
          <w:rtl/>
        </w:rPr>
      </w:pPr>
    </w:p>
    <w:p w14:paraId="537E8795" w14:textId="77777777" w:rsidR="00F55198" w:rsidRPr="00F55198" w:rsidRDefault="00F55198" w:rsidP="00F55198">
      <w:pPr>
        <w:bidi/>
        <w:rPr>
          <w:rFonts w:cs="David" w:hint="cs"/>
          <w:rtl/>
        </w:rPr>
      </w:pPr>
      <w:r w:rsidRPr="00F55198">
        <w:rPr>
          <w:rFonts w:cs="David" w:hint="cs"/>
          <w:rtl/>
        </w:rPr>
        <w:tab/>
        <w:t xml:space="preserve"> אל תהיה כל כך רציני. </w:t>
      </w:r>
    </w:p>
    <w:p w14:paraId="3824415C" w14:textId="77777777" w:rsidR="00F55198" w:rsidRPr="00F55198" w:rsidRDefault="00F55198" w:rsidP="00F55198">
      <w:pPr>
        <w:bidi/>
        <w:rPr>
          <w:rFonts w:cs="David" w:hint="cs"/>
          <w:rtl/>
        </w:rPr>
      </w:pPr>
    </w:p>
    <w:p w14:paraId="61EC4548" w14:textId="77777777" w:rsidR="00F55198" w:rsidRPr="00F55198" w:rsidRDefault="00F55198" w:rsidP="00F55198">
      <w:pPr>
        <w:bidi/>
        <w:rPr>
          <w:rFonts w:cs="David" w:hint="cs"/>
          <w:rtl/>
        </w:rPr>
      </w:pPr>
      <w:r w:rsidRPr="00F55198">
        <w:rPr>
          <w:rFonts w:cs="David" w:hint="cs"/>
          <w:u w:val="single"/>
          <w:rtl/>
        </w:rPr>
        <w:t xml:space="preserve">יעקב </w:t>
      </w:r>
      <w:proofErr w:type="spellStart"/>
      <w:r w:rsidRPr="00F55198">
        <w:rPr>
          <w:rFonts w:cs="David" w:hint="cs"/>
          <w:u w:val="single"/>
          <w:rtl/>
        </w:rPr>
        <w:t>מרגי</w:t>
      </w:r>
      <w:proofErr w:type="spellEnd"/>
      <w:r w:rsidRPr="00F55198">
        <w:rPr>
          <w:rFonts w:cs="David" w:hint="cs"/>
          <w:u w:val="single"/>
          <w:rtl/>
        </w:rPr>
        <w:t>:</w:t>
      </w:r>
    </w:p>
    <w:p w14:paraId="402AB359" w14:textId="77777777" w:rsidR="00F55198" w:rsidRPr="00F55198" w:rsidRDefault="00F55198" w:rsidP="00F55198">
      <w:pPr>
        <w:bidi/>
        <w:rPr>
          <w:rFonts w:cs="David" w:hint="cs"/>
          <w:rtl/>
        </w:rPr>
      </w:pPr>
    </w:p>
    <w:p w14:paraId="412F2F27" w14:textId="77777777" w:rsidR="00F55198" w:rsidRPr="00F55198" w:rsidRDefault="00F55198" w:rsidP="00F55198">
      <w:pPr>
        <w:bidi/>
        <w:rPr>
          <w:rFonts w:cs="David" w:hint="cs"/>
          <w:rtl/>
        </w:rPr>
      </w:pPr>
      <w:r w:rsidRPr="00F55198">
        <w:rPr>
          <w:rFonts w:cs="David" w:hint="cs"/>
          <w:rtl/>
        </w:rPr>
        <w:tab/>
        <w:t xml:space="preserve"> כשיושב-ראש ועדת הבחירות, המשנה לנשיאת בית המשפט העליון, מאיים להתפטר, וכאשר אומרת לנו תמר אדרי, מנהלת הוועדה, שהיא לא תוכל להיערך לבחירות, כולם בלחץ. </w:t>
      </w:r>
    </w:p>
    <w:p w14:paraId="4A30D27E" w14:textId="77777777" w:rsidR="00F55198" w:rsidRPr="00F55198" w:rsidRDefault="00F55198" w:rsidP="00F55198">
      <w:pPr>
        <w:bidi/>
        <w:rPr>
          <w:rFonts w:cs="David" w:hint="cs"/>
          <w:rtl/>
        </w:rPr>
      </w:pPr>
    </w:p>
    <w:p w14:paraId="4E08181F" w14:textId="77777777" w:rsidR="00F55198" w:rsidRPr="00F55198" w:rsidRDefault="00F55198" w:rsidP="00F55198">
      <w:pPr>
        <w:bidi/>
        <w:rPr>
          <w:rFonts w:cs="David" w:hint="cs"/>
          <w:rtl/>
        </w:rPr>
      </w:pPr>
      <w:r w:rsidRPr="00F55198">
        <w:rPr>
          <w:rFonts w:cs="David" w:hint="cs"/>
          <w:u w:val="single"/>
          <w:rtl/>
        </w:rPr>
        <w:t>היו"ר קולט אביטל:</w:t>
      </w:r>
    </w:p>
    <w:p w14:paraId="279229C4" w14:textId="77777777" w:rsidR="00F55198" w:rsidRPr="00F55198" w:rsidRDefault="00F55198" w:rsidP="00F55198">
      <w:pPr>
        <w:bidi/>
        <w:rPr>
          <w:rFonts w:cs="David" w:hint="cs"/>
          <w:rtl/>
        </w:rPr>
      </w:pPr>
    </w:p>
    <w:p w14:paraId="2D590923" w14:textId="77777777" w:rsidR="00F55198" w:rsidRPr="00F55198" w:rsidRDefault="00F55198" w:rsidP="00F55198">
      <w:pPr>
        <w:bidi/>
        <w:rPr>
          <w:rFonts w:cs="David" w:hint="cs"/>
          <w:rtl/>
        </w:rPr>
      </w:pPr>
      <w:r w:rsidRPr="00F55198">
        <w:rPr>
          <w:rFonts w:cs="David" w:hint="cs"/>
          <w:rtl/>
        </w:rPr>
        <w:tab/>
        <w:t xml:space="preserve">אני מודה לך, אדוני. אנחנו נודיע היום במליאה על חברותו בוועדה של חבר הכנסת איתן, והחל ממחר אתה תכהן כיושב-ראש ועדת המשנה לצורך העניין הזה. ביקשת שבועיים, וזה מספיק זמן כדי לבדוק את הדברים, לזמן את כל הגורמים, לשמוע את כל נציגי סיעות הבית ולהביא בפני מליאת ועדת הכנסת את המלצותיה של ועדת המשנה. </w:t>
      </w:r>
    </w:p>
    <w:p w14:paraId="4BC061C0" w14:textId="77777777" w:rsidR="00F55198" w:rsidRPr="00F55198" w:rsidRDefault="00F55198" w:rsidP="00F55198">
      <w:pPr>
        <w:bidi/>
        <w:rPr>
          <w:rFonts w:cs="David" w:hint="cs"/>
          <w:rtl/>
        </w:rPr>
      </w:pPr>
    </w:p>
    <w:p w14:paraId="2E72DB04" w14:textId="77777777" w:rsidR="00F55198" w:rsidRPr="00F55198" w:rsidRDefault="00F55198" w:rsidP="00F55198">
      <w:pPr>
        <w:bidi/>
        <w:rPr>
          <w:rFonts w:cs="David" w:hint="cs"/>
          <w:rtl/>
        </w:rPr>
      </w:pPr>
      <w:r w:rsidRPr="00F55198">
        <w:rPr>
          <w:rFonts w:cs="David" w:hint="cs"/>
          <w:rtl/>
        </w:rPr>
        <w:tab/>
        <w:t xml:space="preserve">לגבי החברים בוועדה, אני אתייעץ עם כמה אנשים ואביא את הרכב הרשימה. </w:t>
      </w:r>
    </w:p>
    <w:p w14:paraId="0749013F" w14:textId="77777777" w:rsidR="00F55198" w:rsidRPr="00F55198" w:rsidRDefault="00F55198" w:rsidP="00F55198">
      <w:pPr>
        <w:bidi/>
        <w:rPr>
          <w:rFonts w:cs="David" w:hint="cs"/>
          <w:rtl/>
        </w:rPr>
      </w:pPr>
    </w:p>
    <w:p w14:paraId="16C18ABB" w14:textId="77777777" w:rsidR="00F55198" w:rsidRPr="00F55198" w:rsidRDefault="00F55198" w:rsidP="00F55198">
      <w:pPr>
        <w:bidi/>
        <w:rPr>
          <w:rFonts w:cs="David" w:hint="cs"/>
          <w:rtl/>
        </w:rPr>
      </w:pPr>
      <w:r w:rsidRPr="00F55198">
        <w:rPr>
          <w:rFonts w:cs="David" w:hint="cs"/>
          <w:u w:val="single"/>
          <w:rtl/>
        </w:rPr>
        <w:t>מיכאל איתן:</w:t>
      </w:r>
    </w:p>
    <w:p w14:paraId="19F3EE4B" w14:textId="77777777" w:rsidR="00F55198" w:rsidRPr="00F55198" w:rsidRDefault="00F55198" w:rsidP="00F55198">
      <w:pPr>
        <w:bidi/>
        <w:rPr>
          <w:rFonts w:cs="David" w:hint="cs"/>
          <w:rtl/>
        </w:rPr>
      </w:pPr>
    </w:p>
    <w:p w14:paraId="3E097C3A" w14:textId="77777777" w:rsidR="00F55198" w:rsidRPr="00F55198" w:rsidRDefault="00F55198" w:rsidP="00F55198">
      <w:pPr>
        <w:bidi/>
        <w:rPr>
          <w:rFonts w:cs="David" w:hint="cs"/>
          <w:rtl/>
        </w:rPr>
      </w:pPr>
      <w:r w:rsidRPr="00F55198">
        <w:rPr>
          <w:rFonts w:cs="David" w:hint="cs"/>
          <w:rtl/>
        </w:rPr>
        <w:tab/>
        <w:t xml:space="preserve"> אני יכול להקל עליכם. אולי הסידור הנכון הוא להטיל עלי לכתוב דוח ולהחזיר אליכם את הכדור, בלי ועדת משנה. הרי בפועל אני לוקח על עצמי לדבר ולהכין לכם דוח, ולכן את לא צריכה ועדה. </w:t>
      </w:r>
    </w:p>
    <w:p w14:paraId="0CEF93C4" w14:textId="77777777" w:rsidR="00F55198" w:rsidRPr="00F55198" w:rsidRDefault="00F55198" w:rsidP="00F55198">
      <w:pPr>
        <w:bidi/>
        <w:rPr>
          <w:rFonts w:cs="David" w:hint="cs"/>
          <w:rtl/>
        </w:rPr>
      </w:pPr>
    </w:p>
    <w:p w14:paraId="5E047FBF"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6DA5AF68" w14:textId="77777777" w:rsidR="00F55198" w:rsidRPr="00F55198" w:rsidRDefault="00F55198" w:rsidP="00F55198">
      <w:pPr>
        <w:bidi/>
        <w:rPr>
          <w:rFonts w:cs="David" w:hint="cs"/>
          <w:rtl/>
        </w:rPr>
      </w:pPr>
    </w:p>
    <w:p w14:paraId="08470DA3" w14:textId="77777777" w:rsidR="00F55198" w:rsidRPr="00F55198" w:rsidRDefault="00F55198" w:rsidP="00F55198">
      <w:pPr>
        <w:bidi/>
        <w:rPr>
          <w:rFonts w:cs="David" w:hint="cs"/>
          <w:rtl/>
        </w:rPr>
      </w:pPr>
      <w:r w:rsidRPr="00F55198">
        <w:rPr>
          <w:rFonts w:cs="David" w:hint="cs"/>
          <w:rtl/>
        </w:rPr>
        <w:tab/>
        <w:t xml:space="preserve">בסדר גמור. ועדת הכנסת מטילה עליך לכתוב דוח לוועדה. </w:t>
      </w:r>
    </w:p>
    <w:p w14:paraId="28E2EC93" w14:textId="77777777" w:rsidR="00F55198" w:rsidRPr="00F55198" w:rsidRDefault="00F55198" w:rsidP="00F55198">
      <w:pPr>
        <w:bidi/>
        <w:rPr>
          <w:rFonts w:cs="David" w:hint="cs"/>
          <w:rtl/>
        </w:rPr>
      </w:pPr>
    </w:p>
    <w:p w14:paraId="249A8C62" w14:textId="77777777" w:rsidR="00F55198" w:rsidRPr="00F55198" w:rsidRDefault="00F55198" w:rsidP="00F55198">
      <w:pPr>
        <w:bidi/>
        <w:rPr>
          <w:rFonts w:cs="David" w:hint="cs"/>
          <w:u w:val="single"/>
          <w:rtl/>
        </w:rPr>
      </w:pPr>
      <w:r w:rsidRPr="00F55198">
        <w:rPr>
          <w:rFonts w:cs="David" w:hint="cs"/>
          <w:u w:val="single"/>
          <w:rtl/>
        </w:rPr>
        <w:t>גדעון סער:</w:t>
      </w:r>
    </w:p>
    <w:p w14:paraId="5808624B" w14:textId="77777777" w:rsidR="00F55198" w:rsidRPr="00F55198" w:rsidRDefault="00F55198" w:rsidP="00F55198">
      <w:pPr>
        <w:bidi/>
        <w:rPr>
          <w:rFonts w:cs="David" w:hint="cs"/>
          <w:u w:val="single"/>
          <w:rtl/>
        </w:rPr>
      </w:pPr>
    </w:p>
    <w:p w14:paraId="54AFB727" w14:textId="77777777" w:rsidR="00F55198" w:rsidRPr="00F55198" w:rsidRDefault="00F55198" w:rsidP="00F55198">
      <w:pPr>
        <w:bidi/>
        <w:rPr>
          <w:rFonts w:cs="David" w:hint="cs"/>
          <w:rtl/>
        </w:rPr>
      </w:pPr>
      <w:r w:rsidRPr="00F55198">
        <w:rPr>
          <w:rFonts w:cs="David" w:hint="cs"/>
          <w:rtl/>
        </w:rPr>
        <w:tab/>
        <w:t xml:space="preserve"> אם כך, אני לא מדיח את חבר הכנסת ריבלין. </w:t>
      </w:r>
    </w:p>
    <w:p w14:paraId="74124030" w14:textId="77777777" w:rsidR="00F55198" w:rsidRPr="00F55198" w:rsidRDefault="00F55198" w:rsidP="00F55198">
      <w:pPr>
        <w:bidi/>
        <w:rPr>
          <w:rFonts w:cs="David" w:hint="cs"/>
          <w:rtl/>
        </w:rPr>
      </w:pPr>
    </w:p>
    <w:p w14:paraId="7B35564A"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483C419B" w14:textId="77777777" w:rsidR="00F55198" w:rsidRPr="00F55198" w:rsidRDefault="00F55198" w:rsidP="00F55198">
      <w:pPr>
        <w:bidi/>
        <w:rPr>
          <w:rFonts w:cs="David" w:hint="cs"/>
          <w:rtl/>
        </w:rPr>
      </w:pPr>
    </w:p>
    <w:p w14:paraId="4AADA05D" w14:textId="77777777" w:rsidR="00F55198" w:rsidRPr="00F55198" w:rsidRDefault="00F55198" w:rsidP="00F55198">
      <w:pPr>
        <w:bidi/>
        <w:rPr>
          <w:rFonts w:cs="David" w:hint="cs"/>
          <w:rtl/>
        </w:rPr>
      </w:pPr>
      <w:r w:rsidRPr="00F55198">
        <w:rPr>
          <w:rFonts w:cs="David" w:hint="cs"/>
          <w:rtl/>
        </w:rPr>
        <w:tab/>
        <w:t xml:space="preserve">כאמור, הוועדה מטילה על חבר הכנסת מיכאל איתן לכתוב דוח למליאת הוועדה בפרק זמן של שבועיים ולהביאו בפניה להמשך דיון. </w:t>
      </w:r>
    </w:p>
    <w:p w14:paraId="01EDED73" w14:textId="77777777" w:rsidR="00F55198" w:rsidRPr="00F55198" w:rsidRDefault="00F55198" w:rsidP="00F55198">
      <w:pPr>
        <w:bidi/>
        <w:rPr>
          <w:rFonts w:cs="David" w:hint="cs"/>
          <w:rtl/>
        </w:rPr>
      </w:pPr>
    </w:p>
    <w:p w14:paraId="1FBB0A34" w14:textId="77777777" w:rsidR="00F55198" w:rsidRPr="00F55198" w:rsidRDefault="00F55198" w:rsidP="00F55198">
      <w:pPr>
        <w:bidi/>
        <w:rPr>
          <w:rFonts w:cs="David" w:hint="cs"/>
          <w:rtl/>
        </w:rPr>
      </w:pPr>
      <w:r w:rsidRPr="00F55198">
        <w:rPr>
          <w:rFonts w:cs="David" w:hint="cs"/>
          <w:u w:val="single"/>
          <w:rtl/>
        </w:rPr>
        <w:t>מיכאל איתן:</w:t>
      </w:r>
    </w:p>
    <w:p w14:paraId="658333EC" w14:textId="77777777" w:rsidR="00F55198" w:rsidRPr="00F55198" w:rsidRDefault="00F55198" w:rsidP="00F55198">
      <w:pPr>
        <w:bidi/>
        <w:rPr>
          <w:rFonts w:cs="David" w:hint="cs"/>
          <w:rtl/>
        </w:rPr>
      </w:pPr>
    </w:p>
    <w:p w14:paraId="756BDD11" w14:textId="77777777" w:rsidR="00F55198" w:rsidRPr="00F55198" w:rsidRDefault="00F55198" w:rsidP="00F55198">
      <w:pPr>
        <w:bidi/>
        <w:rPr>
          <w:rFonts w:cs="David" w:hint="cs"/>
          <w:rtl/>
        </w:rPr>
      </w:pPr>
      <w:r w:rsidRPr="00F55198">
        <w:rPr>
          <w:rFonts w:cs="David" w:hint="cs"/>
          <w:rtl/>
        </w:rPr>
        <w:tab/>
        <w:t xml:space="preserve"> הוא קורא לכל הגורמים לשתף אתו פעולה. </w:t>
      </w:r>
    </w:p>
    <w:p w14:paraId="460CCA70" w14:textId="77777777" w:rsidR="00F55198" w:rsidRPr="00F55198" w:rsidRDefault="00F55198" w:rsidP="00F55198">
      <w:pPr>
        <w:bidi/>
        <w:rPr>
          <w:rFonts w:cs="David" w:hint="cs"/>
          <w:rtl/>
        </w:rPr>
      </w:pPr>
    </w:p>
    <w:p w14:paraId="73BF0EDD" w14:textId="77777777" w:rsidR="00F55198" w:rsidRPr="00F55198" w:rsidRDefault="00F55198" w:rsidP="00F55198">
      <w:pPr>
        <w:bidi/>
        <w:rPr>
          <w:rFonts w:cs="David" w:hint="cs"/>
          <w:rtl/>
        </w:rPr>
      </w:pPr>
      <w:r w:rsidRPr="00F55198">
        <w:rPr>
          <w:rFonts w:cs="David" w:hint="cs"/>
          <w:u w:val="single"/>
          <w:rtl/>
        </w:rPr>
        <w:t>היו"ר רוחמה אברהם בלילא:</w:t>
      </w:r>
    </w:p>
    <w:p w14:paraId="03AA2EDF" w14:textId="77777777" w:rsidR="00F55198" w:rsidRPr="00F55198" w:rsidRDefault="00F55198" w:rsidP="00F55198">
      <w:pPr>
        <w:bidi/>
        <w:rPr>
          <w:rFonts w:cs="David" w:hint="cs"/>
          <w:rtl/>
        </w:rPr>
      </w:pPr>
    </w:p>
    <w:p w14:paraId="32D4DAC8" w14:textId="77777777" w:rsidR="00F55198" w:rsidRPr="00F55198" w:rsidRDefault="00F55198" w:rsidP="00F55198">
      <w:pPr>
        <w:bidi/>
        <w:rPr>
          <w:rFonts w:cs="David" w:hint="cs"/>
          <w:rtl/>
        </w:rPr>
      </w:pPr>
      <w:r w:rsidRPr="00F55198">
        <w:rPr>
          <w:rFonts w:cs="David" w:hint="cs"/>
          <w:rtl/>
        </w:rPr>
        <w:tab/>
        <w:t xml:space="preserve">חבר הכנסת מיכאל איתן קורא לכל הגורמים לשתף פעולה, על-מנת שיגיעו להסכמה. תודה רבה. אני נועלת את הישיבה. </w:t>
      </w:r>
    </w:p>
    <w:p w14:paraId="2ADA0638" w14:textId="77777777" w:rsidR="00F55198" w:rsidRPr="00F55198" w:rsidRDefault="00F55198" w:rsidP="00F55198">
      <w:pPr>
        <w:bidi/>
        <w:rPr>
          <w:rFonts w:cs="David" w:hint="cs"/>
          <w:rtl/>
        </w:rPr>
      </w:pPr>
    </w:p>
    <w:p w14:paraId="092D6AD6" w14:textId="77777777" w:rsidR="00F55198" w:rsidRPr="00F55198" w:rsidRDefault="00F55198" w:rsidP="00F55198">
      <w:pPr>
        <w:bidi/>
        <w:rPr>
          <w:rFonts w:cs="David" w:hint="cs"/>
          <w:rtl/>
        </w:rPr>
      </w:pPr>
    </w:p>
    <w:p w14:paraId="2E685B13" w14:textId="77777777" w:rsidR="00552A80" w:rsidRPr="00F55198" w:rsidRDefault="00F55198" w:rsidP="00F55198">
      <w:pPr>
        <w:bidi/>
        <w:jc w:val="center"/>
        <w:rPr>
          <w:rFonts w:cs="David"/>
        </w:rPr>
      </w:pPr>
      <w:r w:rsidRPr="00F55198">
        <w:rPr>
          <w:rFonts w:cs="David" w:hint="cs"/>
          <w:u w:val="single"/>
          <w:rtl/>
        </w:rPr>
        <w:t>הישיבה ננעלה בשעה 10:40</w:t>
      </w:r>
    </w:p>
    <w:sectPr w:rsidR="00552A80" w:rsidRPr="00F55198" w:rsidSect="00F5519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19FC" w14:textId="77777777" w:rsidR="009C7C35" w:rsidRDefault="009C7C35">
      <w:r>
        <w:separator/>
      </w:r>
    </w:p>
  </w:endnote>
  <w:endnote w:type="continuationSeparator" w:id="0">
    <w:p w14:paraId="0780D025" w14:textId="77777777" w:rsidR="009C7C35" w:rsidRDefault="009C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BEBE" w14:textId="77777777" w:rsidR="009C7C35" w:rsidRDefault="009C7C35">
      <w:r>
        <w:separator/>
      </w:r>
    </w:p>
  </w:footnote>
  <w:footnote w:type="continuationSeparator" w:id="0">
    <w:p w14:paraId="73016593" w14:textId="77777777" w:rsidR="009C7C35" w:rsidRDefault="009C7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3EC" w14:textId="77777777" w:rsidR="00F55198" w:rsidRDefault="00F5519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B9C14FB" w14:textId="77777777" w:rsidR="00F55198" w:rsidRDefault="00F55198">
    <w:pPr>
      <w:pStyle w:val="Header"/>
      <w:ind w:right="360"/>
      <w:jc w:val="both"/>
      <w:rPr>
        <w:rtl/>
      </w:rPr>
    </w:pPr>
  </w:p>
  <w:p w14:paraId="0DDDCFA2" w14:textId="77777777" w:rsidR="00F55198" w:rsidRDefault="00F55198"/>
  <w:p w14:paraId="1173234A" w14:textId="77777777" w:rsidR="00F55198" w:rsidRDefault="00F55198"/>
  <w:p w14:paraId="091D9285" w14:textId="77777777" w:rsidR="00F55198" w:rsidRDefault="00F55198"/>
  <w:p w14:paraId="4E8ABA7A" w14:textId="77777777" w:rsidR="00F55198" w:rsidRDefault="00F55198"/>
  <w:p w14:paraId="3B20C312" w14:textId="77777777" w:rsidR="00F55198" w:rsidRDefault="00F55198"/>
  <w:p w14:paraId="72E860D4" w14:textId="77777777" w:rsidR="00F55198" w:rsidRDefault="00F55198"/>
  <w:p w14:paraId="57D7964E" w14:textId="77777777" w:rsidR="00F55198" w:rsidRDefault="00F55198"/>
  <w:p w14:paraId="04AE20C1" w14:textId="77777777" w:rsidR="00F55198" w:rsidRDefault="00F55198"/>
  <w:p w14:paraId="272B4D9A" w14:textId="77777777" w:rsidR="00F55198" w:rsidRDefault="00F55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4EFC" w14:textId="77777777" w:rsidR="00F55198" w:rsidRDefault="00F5519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C7C35">
      <w:rPr>
        <w:rStyle w:val="PageNumber"/>
        <w:noProof/>
        <w:rtl/>
      </w:rPr>
      <w:t>1</w:t>
    </w:r>
    <w:r>
      <w:rPr>
        <w:rStyle w:val="PageNumber"/>
        <w:rtl/>
      </w:rPr>
      <w:fldChar w:fldCharType="end"/>
    </w:r>
  </w:p>
  <w:p w14:paraId="49E70777" w14:textId="77777777" w:rsidR="00F55198" w:rsidRDefault="00F55198">
    <w:pPr>
      <w:pStyle w:val="Header"/>
      <w:ind w:right="360"/>
      <w:jc w:val="both"/>
      <w:rPr>
        <w:rStyle w:val="PageNumber"/>
        <w:rFonts w:hint="cs"/>
        <w:rtl/>
      </w:rPr>
    </w:pPr>
    <w:r>
      <w:rPr>
        <w:rtl/>
      </w:rPr>
      <w:t>ועדת</w:t>
    </w:r>
    <w:r>
      <w:rPr>
        <w:rStyle w:val="PageNumber"/>
        <w:rFonts w:hint="cs"/>
        <w:rtl/>
      </w:rPr>
      <w:t xml:space="preserve"> הכנסת</w:t>
    </w:r>
  </w:p>
  <w:p w14:paraId="3F164C0D" w14:textId="77777777" w:rsidR="00F55198" w:rsidRDefault="00F55198">
    <w:pPr>
      <w:pStyle w:val="Header"/>
      <w:ind w:right="360"/>
      <w:jc w:val="both"/>
      <w:rPr>
        <w:rStyle w:val="PageNumber"/>
        <w:rFonts w:hint="cs"/>
        <w:rtl/>
      </w:rPr>
    </w:pPr>
    <w:r>
      <w:rPr>
        <w:rStyle w:val="PageNumber"/>
        <w:rFonts w:hint="cs"/>
        <w:rtl/>
      </w:rPr>
      <w:t>25.6.2007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0812פרוטוקול_ישיבת_ועדה.doc"/>
    <w:docVar w:name="StartMode" w:val="3"/>
  </w:docVars>
  <w:rsids>
    <w:rsidRoot w:val="00130487"/>
    <w:rsid w:val="00130487"/>
    <w:rsid w:val="00350164"/>
    <w:rsid w:val="00552A80"/>
    <w:rsid w:val="00965806"/>
    <w:rsid w:val="009C7C35"/>
    <w:rsid w:val="00CF6ECF"/>
    <w:rsid w:val="00F55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E0DDF4"/>
  <w15:chartTrackingRefBased/>
  <w15:docId w15:val="{DECEB687-AF39-4CC3-A162-736C7964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5519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519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5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2681</Words>
  <Characters>15287</Characters>
  <Application>Microsoft Office Word</Application>
  <DocSecurity>0</DocSecurity>
  <Lines>127</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