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9A388" w14:textId="77777777" w:rsidR="00CE2C3F" w:rsidRPr="00CC58FB" w:rsidRDefault="00CE2C3F" w:rsidP="00CE2C3F">
      <w:pPr>
        <w:bidi/>
        <w:jc w:val="both"/>
        <w:rPr>
          <w:rFonts w:cs="David" w:hint="cs"/>
          <w:b/>
          <w:bCs/>
          <w:rtl/>
        </w:rPr>
      </w:pPr>
      <w:r w:rsidRPr="00CC58FB">
        <w:rPr>
          <w:rFonts w:cs="David" w:hint="cs"/>
          <w:b/>
          <w:bCs/>
          <w:rtl/>
        </w:rPr>
        <w:t>ה</w:t>
      </w:r>
      <w:r w:rsidRPr="00CC58FB">
        <w:rPr>
          <w:rFonts w:cs="David"/>
          <w:b/>
          <w:bCs/>
          <w:rtl/>
        </w:rPr>
        <w:t xml:space="preserve">כנסת </w:t>
      </w:r>
      <w:r w:rsidRPr="00CC58FB">
        <w:rPr>
          <w:rFonts w:cs="David" w:hint="cs"/>
          <w:b/>
          <w:bCs/>
          <w:rtl/>
        </w:rPr>
        <w:t>השמונה-עשרה</w:t>
      </w:r>
      <w:r w:rsidRPr="00CC58FB">
        <w:rPr>
          <w:rFonts w:cs="David" w:hint="cs"/>
          <w:b/>
          <w:bCs/>
          <w:rtl/>
        </w:rPr>
        <w:tab/>
        <w:t xml:space="preserve">                                                                  נוסח לא מתוקן              </w:t>
      </w:r>
    </w:p>
    <w:p w14:paraId="0133807C" w14:textId="77777777" w:rsidR="00CE2C3F" w:rsidRPr="00CC58FB" w:rsidRDefault="00CE2C3F" w:rsidP="00CE2C3F">
      <w:pPr>
        <w:bidi/>
        <w:jc w:val="both"/>
        <w:outlineLvl w:val="0"/>
        <w:rPr>
          <w:rFonts w:cs="David" w:hint="cs"/>
          <w:b/>
          <w:bCs/>
          <w:rtl/>
        </w:rPr>
      </w:pPr>
      <w:r w:rsidRPr="00CC58FB">
        <w:rPr>
          <w:rFonts w:cs="David" w:hint="cs"/>
          <w:b/>
          <w:bCs/>
          <w:rtl/>
        </w:rPr>
        <w:t>מושב שלישי</w:t>
      </w:r>
      <w:r w:rsidRPr="00CC58FB">
        <w:rPr>
          <w:rFonts w:cs="David" w:hint="cs"/>
          <w:b/>
          <w:bCs/>
          <w:rtl/>
        </w:rPr>
        <w:tab/>
      </w:r>
      <w:r w:rsidRPr="00CC58FB">
        <w:rPr>
          <w:rFonts w:cs="David" w:hint="cs"/>
          <w:b/>
          <w:bCs/>
          <w:rtl/>
        </w:rPr>
        <w:tab/>
      </w:r>
      <w:r w:rsidRPr="00CC58FB">
        <w:rPr>
          <w:rFonts w:cs="David" w:hint="cs"/>
          <w:b/>
          <w:bCs/>
          <w:rtl/>
        </w:rPr>
        <w:tab/>
      </w:r>
      <w:r w:rsidRPr="00CC58FB">
        <w:rPr>
          <w:rFonts w:cs="David" w:hint="cs"/>
          <w:b/>
          <w:bCs/>
          <w:rtl/>
        </w:rPr>
        <w:tab/>
      </w:r>
      <w:r w:rsidRPr="00CC58FB">
        <w:rPr>
          <w:rFonts w:cs="David" w:hint="cs"/>
          <w:b/>
          <w:bCs/>
          <w:rtl/>
        </w:rPr>
        <w:tab/>
      </w:r>
      <w:r w:rsidRPr="00CC58FB">
        <w:rPr>
          <w:rFonts w:cs="David" w:hint="cs"/>
          <w:b/>
          <w:bCs/>
          <w:rtl/>
        </w:rPr>
        <w:tab/>
      </w:r>
      <w:r w:rsidRPr="00CC58FB">
        <w:rPr>
          <w:rFonts w:cs="David" w:hint="cs"/>
          <w:b/>
          <w:bCs/>
          <w:rtl/>
        </w:rPr>
        <w:tab/>
      </w:r>
      <w:r w:rsidRPr="00CC58FB">
        <w:rPr>
          <w:rFonts w:cs="David"/>
          <w:b/>
          <w:bCs/>
          <w:rtl/>
        </w:rPr>
        <w:tab/>
      </w:r>
      <w:r w:rsidRPr="00CC58FB">
        <w:rPr>
          <w:rFonts w:cs="David" w:hint="cs"/>
          <w:b/>
          <w:bCs/>
          <w:rtl/>
        </w:rPr>
        <w:t xml:space="preserve">         </w:t>
      </w:r>
    </w:p>
    <w:p w14:paraId="2FD4D3FD" w14:textId="77777777" w:rsidR="00CE2C3F" w:rsidRPr="00CC58FB" w:rsidRDefault="00CE2C3F" w:rsidP="00CE2C3F">
      <w:pPr>
        <w:bidi/>
        <w:jc w:val="both"/>
        <w:rPr>
          <w:rFonts w:cs="David"/>
          <w:b/>
          <w:bCs/>
          <w:rtl/>
        </w:rPr>
      </w:pPr>
    </w:p>
    <w:p w14:paraId="12D55A92" w14:textId="77777777" w:rsidR="00CE2C3F" w:rsidRPr="00CC58FB" w:rsidRDefault="00CE2C3F" w:rsidP="00CE2C3F">
      <w:pPr>
        <w:bidi/>
        <w:jc w:val="center"/>
        <w:outlineLvl w:val="0"/>
        <w:rPr>
          <w:rFonts w:cs="David" w:hint="cs"/>
          <w:b/>
          <w:bCs/>
          <w:rtl/>
        </w:rPr>
      </w:pPr>
    </w:p>
    <w:p w14:paraId="1E0040DC" w14:textId="77777777" w:rsidR="00CE2C3F" w:rsidRPr="00CC58FB" w:rsidRDefault="00CE2C3F" w:rsidP="00CE2C3F">
      <w:pPr>
        <w:bidi/>
        <w:jc w:val="center"/>
        <w:outlineLvl w:val="0"/>
        <w:rPr>
          <w:rFonts w:cs="David" w:hint="cs"/>
          <w:b/>
          <w:bCs/>
          <w:rtl/>
        </w:rPr>
      </w:pPr>
    </w:p>
    <w:p w14:paraId="0AC50165" w14:textId="77777777" w:rsidR="00CE2C3F" w:rsidRPr="00CC58FB" w:rsidRDefault="00CE2C3F" w:rsidP="00CE2C3F">
      <w:pPr>
        <w:bidi/>
        <w:jc w:val="center"/>
        <w:outlineLvl w:val="0"/>
        <w:rPr>
          <w:rFonts w:cs="David" w:hint="cs"/>
          <w:b/>
          <w:bCs/>
          <w:rtl/>
        </w:rPr>
      </w:pPr>
    </w:p>
    <w:p w14:paraId="42D323C5" w14:textId="77777777" w:rsidR="00CE2C3F" w:rsidRPr="00CC58FB" w:rsidRDefault="00CE2C3F" w:rsidP="00CE2C3F">
      <w:pPr>
        <w:bidi/>
        <w:jc w:val="center"/>
        <w:outlineLvl w:val="0"/>
        <w:rPr>
          <w:rFonts w:cs="David" w:hint="cs"/>
          <w:b/>
          <w:bCs/>
          <w:rtl/>
        </w:rPr>
      </w:pPr>
      <w:r w:rsidRPr="00CC58FB">
        <w:rPr>
          <w:rFonts w:cs="David"/>
          <w:b/>
          <w:bCs/>
          <w:rtl/>
        </w:rPr>
        <w:t>פרוטוקול מס'</w:t>
      </w:r>
      <w:r w:rsidRPr="00CC58FB">
        <w:rPr>
          <w:rFonts w:cs="David" w:hint="cs"/>
          <w:b/>
          <w:bCs/>
          <w:rtl/>
        </w:rPr>
        <w:t xml:space="preserve"> </w:t>
      </w:r>
      <w:r>
        <w:rPr>
          <w:rFonts w:cs="David" w:hint="cs"/>
          <w:b/>
          <w:bCs/>
          <w:rtl/>
        </w:rPr>
        <w:t>119</w:t>
      </w:r>
      <w:r w:rsidRPr="00CC58FB">
        <w:rPr>
          <w:rFonts w:cs="David"/>
          <w:b/>
          <w:bCs/>
          <w:rtl/>
        </w:rPr>
        <w:t xml:space="preserve"> </w:t>
      </w:r>
    </w:p>
    <w:p w14:paraId="391014DF" w14:textId="77777777" w:rsidR="00CE2C3F" w:rsidRPr="00CC58FB" w:rsidRDefault="00CE2C3F" w:rsidP="00CE2C3F">
      <w:pPr>
        <w:bidi/>
        <w:jc w:val="center"/>
        <w:outlineLvl w:val="0"/>
        <w:rPr>
          <w:rFonts w:cs="David" w:hint="cs"/>
          <w:b/>
          <w:bCs/>
          <w:rtl/>
        </w:rPr>
      </w:pPr>
      <w:r w:rsidRPr="00CC58FB">
        <w:rPr>
          <w:rFonts w:cs="David"/>
          <w:b/>
          <w:bCs/>
          <w:rtl/>
        </w:rPr>
        <w:t>מישיב</w:t>
      </w:r>
      <w:r w:rsidRPr="00CC58FB">
        <w:rPr>
          <w:rFonts w:cs="David" w:hint="cs"/>
          <w:b/>
          <w:bCs/>
          <w:rtl/>
        </w:rPr>
        <w:t>ת ועדת הכנסת</w:t>
      </w:r>
    </w:p>
    <w:p w14:paraId="38FD7824" w14:textId="77777777" w:rsidR="00CE2C3F" w:rsidRPr="00CC58FB" w:rsidRDefault="00CE2C3F" w:rsidP="00CE2C3F">
      <w:pPr>
        <w:bidi/>
        <w:jc w:val="center"/>
        <w:outlineLvl w:val="0"/>
        <w:rPr>
          <w:rFonts w:cs="David" w:hint="cs"/>
          <w:b/>
          <w:bCs/>
          <w:u w:val="single"/>
          <w:rtl/>
        </w:rPr>
      </w:pPr>
      <w:r w:rsidRPr="00CC58FB">
        <w:rPr>
          <w:rFonts w:cs="David" w:hint="cs"/>
          <w:b/>
          <w:bCs/>
          <w:u w:val="single"/>
          <w:rtl/>
        </w:rPr>
        <w:t xml:space="preserve">יום שלישי, כ"ה  בחשוון </w:t>
      </w:r>
      <w:proofErr w:type="spellStart"/>
      <w:r w:rsidRPr="00CC58FB">
        <w:rPr>
          <w:rFonts w:cs="David" w:hint="cs"/>
          <w:b/>
          <w:bCs/>
          <w:u w:val="single"/>
          <w:rtl/>
        </w:rPr>
        <w:t>התשע"א</w:t>
      </w:r>
      <w:proofErr w:type="spellEnd"/>
      <w:r w:rsidRPr="00CC58FB">
        <w:rPr>
          <w:rFonts w:cs="David" w:hint="cs"/>
          <w:b/>
          <w:bCs/>
          <w:u w:val="single"/>
          <w:rtl/>
        </w:rPr>
        <w:t xml:space="preserve"> (2 בנובמבר 2010), שעה 10:30</w:t>
      </w:r>
    </w:p>
    <w:p w14:paraId="6EF6E1B4" w14:textId="77777777" w:rsidR="00CE2C3F" w:rsidRPr="00CC58FB" w:rsidRDefault="00CE2C3F" w:rsidP="00CE2C3F">
      <w:pPr>
        <w:bidi/>
        <w:rPr>
          <w:rFonts w:cs="David"/>
          <w:b/>
          <w:bCs/>
          <w:u w:val="single"/>
          <w:rtl/>
        </w:rPr>
      </w:pPr>
    </w:p>
    <w:p w14:paraId="103DB46C" w14:textId="77777777" w:rsidR="00CE2C3F" w:rsidRPr="00CC58FB" w:rsidRDefault="00CE2C3F" w:rsidP="00CE2C3F">
      <w:pPr>
        <w:bidi/>
        <w:rPr>
          <w:rFonts w:cs="David" w:hint="cs"/>
          <w:b/>
          <w:bCs/>
          <w:u w:val="single"/>
          <w:rtl/>
        </w:rPr>
      </w:pPr>
    </w:p>
    <w:p w14:paraId="2A3F5ACB" w14:textId="77777777" w:rsidR="00CE2C3F" w:rsidRPr="00CC58FB" w:rsidRDefault="00CE2C3F" w:rsidP="00CE2C3F">
      <w:pPr>
        <w:bidi/>
        <w:rPr>
          <w:rFonts w:cs="David" w:hint="cs"/>
          <w:b/>
          <w:bCs/>
          <w:u w:val="single"/>
          <w:rtl/>
        </w:rPr>
      </w:pPr>
    </w:p>
    <w:p w14:paraId="5B8AE321" w14:textId="77777777" w:rsidR="00CE2C3F" w:rsidRPr="00CC58FB" w:rsidRDefault="00CE2C3F" w:rsidP="00CE2C3F">
      <w:pPr>
        <w:bidi/>
        <w:rPr>
          <w:rFonts w:cs="David" w:hint="cs"/>
          <w:b/>
          <w:bCs/>
          <w:u w:val="single"/>
          <w:rtl/>
        </w:rPr>
      </w:pPr>
    </w:p>
    <w:p w14:paraId="7A384A77" w14:textId="77777777" w:rsidR="00CE2C3F" w:rsidRPr="00CC58FB" w:rsidRDefault="00CE2C3F" w:rsidP="00CE2C3F">
      <w:pPr>
        <w:bidi/>
        <w:jc w:val="both"/>
        <w:rPr>
          <w:rFonts w:cs="David" w:hint="cs"/>
          <w:rtl/>
        </w:rPr>
      </w:pPr>
      <w:r w:rsidRPr="00CC58FB">
        <w:rPr>
          <w:rFonts w:cs="David" w:hint="cs"/>
          <w:b/>
          <w:bCs/>
          <w:u w:val="single"/>
          <w:rtl/>
        </w:rPr>
        <w:t>סדר היום</w:t>
      </w:r>
      <w:r w:rsidRPr="00CC58FB">
        <w:rPr>
          <w:rFonts w:cs="David"/>
          <w:b/>
          <w:bCs/>
          <w:u w:val="single"/>
          <w:rtl/>
        </w:rPr>
        <w:t>:</w:t>
      </w:r>
      <w:r w:rsidRPr="00CC58FB">
        <w:rPr>
          <w:rFonts w:cs="David"/>
          <w:rtl/>
        </w:rPr>
        <w:t xml:space="preserve"> </w:t>
      </w:r>
      <w:r w:rsidRPr="00CC58FB">
        <w:rPr>
          <w:rFonts w:cs="David" w:hint="cs"/>
          <w:rtl/>
        </w:rPr>
        <w:t xml:space="preserve"> </w:t>
      </w:r>
    </w:p>
    <w:p w14:paraId="5C8DC37F" w14:textId="77777777" w:rsidR="00CE2C3F" w:rsidRPr="00CC58FB" w:rsidRDefault="00CE2C3F" w:rsidP="00CE2C3F">
      <w:pPr>
        <w:bidi/>
        <w:jc w:val="both"/>
        <w:rPr>
          <w:rFonts w:cs="David" w:hint="cs"/>
          <w:rtl/>
        </w:rPr>
      </w:pPr>
      <w:r w:rsidRPr="00CC58FB">
        <w:rPr>
          <w:rFonts w:cs="David" w:hint="cs"/>
          <w:rtl/>
        </w:rPr>
        <w:t>א. המלצה על  חילופין בראשות ועדות הכנסת</w:t>
      </w:r>
      <w:r>
        <w:rPr>
          <w:rFonts w:cs="David" w:hint="cs"/>
          <w:rtl/>
        </w:rPr>
        <w:t>.</w:t>
      </w:r>
    </w:p>
    <w:p w14:paraId="4591BA2D" w14:textId="77777777" w:rsidR="00CE2C3F" w:rsidRPr="00CC58FB" w:rsidRDefault="00CE2C3F" w:rsidP="00CE2C3F">
      <w:pPr>
        <w:bidi/>
        <w:jc w:val="both"/>
        <w:rPr>
          <w:rFonts w:cs="David" w:hint="cs"/>
          <w:rtl/>
        </w:rPr>
      </w:pPr>
      <w:r w:rsidRPr="00CC58FB">
        <w:rPr>
          <w:rFonts w:cs="David" w:hint="cs"/>
          <w:rtl/>
        </w:rPr>
        <w:t>ב. בקשות חברי הכנסת להקדמת הדיון בהצעות חוק, לפני הקריאה הטרומית</w:t>
      </w:r>
      <w:r>
        <w:rPr>
          <w:rFonts w:cs="David" w:hint="cs"/>
          <w:rtl/>
        </w:rPr>
        <w:t>.</w:t>
      </w:r>
    </w:p>
    <w:p w14:paraId="02A01E6D" w14:textId="77777777" w:rsidR="00CE2C3F" w:rsidRPr="00CC58FB" w:rsidRDefault="00CE2C3F" w:rsidP="00CE2C3F">
      <w:pPr>
        <w:bidi/>
        <w:jc w:val="both"/>
        <w:rPr>
          <w:rFonts w:cs="David" w:hint="cs"/>
          <w:rtl/>
        </w:rPr>
      </w:pPr>
      <w:r w:rsidRPr="00CC58FB">
        <w:rPr>
          <w:rFonts w:cs="David" w:hint="cs"/>
          <w:rtl/>
        </w:rPr>
        <w:t>ג. פניית יו"ר הכנסת בדבר מינוי קצין הכנסת</w:t>
      </w:r>
      <w:r>
        <w:rPr>
          <w:rFonts w:cs="David" w:hint="cs"/>
          <w:rtl/>
        </w:rPr>
        <w:t>.</w:t>
      </w:r>
    </w:p>
    <w:p w14:paraId="53BBF96A" w14:textId="77777777" w:rsidR="00CE2C3F" w:rsidRPr="00CC58FB" w:rsidRDefault="00CE2C3F" w:rsidP="00CE2C3F">
      <w:pPr>
        <w:bidi/>
        <w:jc w:val="both"/>
        <w:rPr>
          <w:rFonts w:cs="David" w:hint="cs"/>
          <w:rtl/>
        </w:rPr>
      </w:pPr>
      <w:r w:rsidRPr="00CC58FB">
        <w:rPr>
          <w:rFonts w:cs="David" w:hint="cs"/>
          <w:rtl/>
        </w:rPr>
        <w:t xml:space="preserve">ד. קביעת ועדה לדיון בנושא "אחריות אתר האינטרנט לתגובות גולשים" </w:t>
      </w:r>
      <w:r w:rsidRPr="00CC58FB">
        <w:rPr>
          <w:rFonts w:cs="David"/>
          <w:rtl/>
        </w:rPr>
        <w:t>–</w:t>
      </w:r>
      <w:r w:rsidRPr="00CC58FB">
        <w:rPr>
          <w:rFonts w:cs="David" w:hint="cs"/>
          <w:rtl/>
        </w:rPr>
        <w:t xml:space="preserve"> הצעה לסדר היום של חבר הכנסת </w:t>
      </w:r>
      <w:proofErr w:type="spellStart"/>
      <w:r w:rsidRPr="00CC58FB">
        <w:rPr>
          <w:rFonts w:cs="David" w:hint="cs"/>
          <w:rtl/>
        </w:rPr>
        <w:t>מסעוד</w:t>
      </w:r>
      <w:proofErr w:type="spellEnd"/>
      <w:r w:rsidRPr="00CC58FB">
        <w:rPr>
          <w:rFonts w:cs="David" w:hint="cs"/>
          <w:rtl/>
        </w:rPr>
        <w:t xml:space="preserve"> גנאים (3934) שהוסבה מהצעת חוק שמספרה פ/18/2626</w:t>
      </w:r>
    </w:p>
    <w:p w14:paraId="6D5C2BBA" w14:textId="77777777" w:rsidR="00CE2C3F" w:rsidRPr="00CC58FB" w:rsidRDefault="00CE2C3F" w:rsidP="00CE2C3F">
      <w:pPr>
        <w:bidi/>
        <w:jc w:val="both"/>
        <w:rPr>
          <w:rFonts w:cs="David" w:hint="cs"/>
          <w:rtl/>
        </w:rPr>
      </w:pPr>
      <w:r>
        <w:rPr>
          <w:rFonts w:cs="David" w:hint="cs"/>
          <w:rtl/>
        </w:rPr>
        <w:t xml:space="preserve">ה. ערעור על החלטת </w:t>
      </w:r>
      <w:r w:rsidRPr="00CC58FB">
        <w:rPr>
          <w:rFonts w:cs="David" w:hint="cs"/>
          <w:rtl/>
        </w:rPr>
        <w:t>יו"ר</w:t>
      </w:r>
      <w:r>
        <w:rPr>
          <w:rFonts w:cs="David" w:hint="cs"/>
          <w:rtl/>
        </w:rPr>
        <w:t xml:space="preserve"> הכנסת והסגנים שלא לאשר דחיפות הצעה לסדר היום.</w:t>
      </w:r>
      <w:r w:rsidRPr="00CC58FB">
        <w:rPr>
          <w:rFonts w:cs="David" w:hint="cs"/>
          <w:rtl/>
        </w:rPr>
        <w:t xml:space="preserve"> </w:t>
      </w:r>
    </w:p>
    <w:p w14:paraId="040675B6" w14:textId="77777777" w:rsidR="00CE2C3F" w:rsidRPr="00CC58FB" w:rsidRDefault="00CE2C3F" w:rsidP="00CE2C3F">
      <w:pPr>
        <w:bidi/>
        <w:jc w:val="both"/>
        <w:rPr>
          <w:rFonts w:cs="David" w:hint="cs"/>
          <w:u w:val="single"/>
          <w:rtl/>
        </w:rPr>
      </w:pPr>
    </w:p>
    <w:p w14:paraId="06DE7367" w14:textId="77777777" w:rsidR="00CE2C3F" w:rsidRPr="00CC58FB" w:rsidRDefault="00CE2C3F" w:rsidP="00CE2C3F">
      <w:pPr>
        <w:bidi/>
        <w:jc w:val="both"/>
        <w:rPr>
          <w:rFonts w:cs="David"/>
          <w:b/>
          <w:bCs/>
          <w:rtl/>
        </w:rPr>
      </w:pPr>
    </w:p>
    <w:p w14:paraId="1EFDF74F" w14:textId="77777777" w:rsidR="00CE2C3F" w:rsidRPr="00CC58FB" w:rsidRDefault="00CE2C3F" w:rsidP="00CE2C3F">
      <w:pPr>
        <w:bidi/>
        <w:jc w:val="both"/>
        <w:outlineLvl w:val="0"/>
        <w:rPr>
          <w:rFonts w:cs="David"/>
          <w:b/>
          <w:bCs/>
          <w:u w:val="single"/>
          <w:rtl/>
        </w:rPr>
      </w:pPr>
      <w:r w:rsidRPr="00CC58FB">
        <w:rPr>
          <w:rFonts w:cs="David"/>
          <w:b/>
          <w:bCs/>
          <w:u w:val="single"/>
          <w:rtl/>
        </w:rPr>
        <w:t>נכחו:</w:t>
      </w:r>
    </w:p>
    <w:p w14:paraId="100550B8" w14:textId="77777777" w:rsidR="00CE2C3F" w:rsidRPr="00CC58FB" w:rsidRDefault="00CE2C3F" w:rsidP="00CE2C3F">
      <w:pPr>
        <w:bidi/>
        <w:jc w:val="both"/>
        <w:outlineLvl w:val="0"/>
        <w:rPr>
          <w:rFonts w:cs="David" w:hint="cs"/>
          <w:rtl/>
        </w:rPr>
      </w:pPr>
      <w:r w:rsidRPr="00CC58FB">
        <w:rPr>
          <w:rFonts w:cs="David"/>
          <w:b/>
          <w:bCs/>
          <w:u w:val="single"/>
          <w:rtl/>
        </w:rPr>
        <w:t>חברי הוועדה</w:t>
      </w:r>
      <w:r w:rsidRPr="00CC58FB">
        <w:rPr>
          <w:rFonts w:cs="David"/>
          <w:rtl/>
        </w:rPr>
        <w:t>:</w:t>
      </w:r>
      <w:r w:rsidRPr="00CC58FB">
        <w:rPr>
          <w:rFonts w:cs="David"/>
          <w:rtl/>
        </w:rPr>
        <w:tab/>
      </w:r>
    </w:p>
    <w:p w14:paraId="36F64D1B" w14:textId="77777777" w:rsidR="00CE2C3F" w:rsidRDefault="00CE2C3F" w:rsidP="00CE2C3F">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21F8C95F" w14:textId="77777777" w:rsidR="00CE2C3F" w:rsidRDefault="00CE2C3F" w:rsidP="00CE2C3F">
      <w:pPr>
        <w:bidi/>
        <w:jc w:val="both"/>
        <w:outlineLvl w:val="0"/>
        <w:rPr>
          <w:rFonts w:cs="David" w:hint="cs"/>
          <w:rtl/>
        </w:rPr>
      </w:pPr>
      <w:r>
        <w:rPr>
          <w:rFonts w:cs="David" w:hint="cs"/>
          <w:rtl/>
        </w:rPr>
        <w:t>נסים זאב</w:t>
      </w:r>
    </w:p>
    <w:p w14:paraId="6051FCB4" w14:textId="77777777" w:rsidR="00CE2C3F" w:rsidRDefault="00CE2C3F" w:rsidP="00CE2C3F">
      <w:pPr>
        <w:bidi/>
        <w:jc w:val="both"/>
        <w:outlineLvl w:val="0"/>
        <w:rPr>
          <w:rFonts w:cs="David" w:hint="cs"/>
          <w:rtl/>
        </w:rPr>
      </w:pPr>
      <w:r>
        <w:rPr>
          <w:rFonts w:cs="David" w:hint="cs"/>
          <w:rtl/>
        </w:rPr>
        <w:t>נחמן שי</w:t>
      </w:r>
    </w:p>
    <w:p w14:paraId="44587243" w14:textId="77777777" w:rsidR="00CE2C3F" w:rsidRDefault="00CE2C3F" w:rsidP="00CE2C3F">
      <w:pPr>
        <w:bidi/>
        <w:jc w:val="both"/>
        <w:outlineLvl w:val="0"/>
        <w:rPr>
          <w:rFonts w:cs="David" w:hint="cs"/>
          <w:rtl/>
        </w:rPr>
      </w:pPr>
      <w:r>
        <w:rPr>
          <w:rFonts w:cs="David" w:hint="cs"/>
          <w:rtl/>
        </w:rPr>
        <w:t>דוד רותם</w:t>
      </w:r>
    </w:p>
    <w:p w14:paraId="10244B43" w14:textId="77777777" w:rsidR="00CE2C3F" w:rsidRDefault="00CE2C3F" w:rsidP="00CE2C3F">
      <w:pPr>
        <w:bidi/>
        <w:jc w:val="both"/>
        <w:outlineLvl w:val="0"/>
        <w:rPr>
          <w:rFonts w:cs="David" w:hint="cs"/>
          <w:rtl/>
        </w:rPr>
      </w:pPr>
      <w:r>
        <w:rPr>
          <w:rFonts w:cs="David" w:hint="cs"/>
          <w:rtl/>
        </w:rPr>
        <w:t>אחמד טיבי</w:t>
      </w:r>
    </w:p>
    <w:p w14:paraId="5B67F16D" w14:textId="77777777" w:rsidR="00CE2C3F" w:rsidRDefault="00CE2C3F" w:rsidP="00CE2C3F">
      <w:pPr>
        <w:bidi/>
        <w:jc w:val="both"/>
        <w:outlineLvl w:val="0"/>
        <w:rPr>
          <w:rFonts w:cs="David" w:hint="cs"/>
          <w:rtl/>
        </w:rPr>
      </w:pPr>
      <w:r>
        <w:rPr>
          <w:rFonts w:cs="David" w:hint="cs"/>
          <w:rtl/>
        </w:rPr>
        <w:t>רונית תירוש</w:t>
      </w:r>
    </w:p>
    <w:p w14:paraId="3DA5C341" w14:textId="77777777" w:rsidR="00CE2C3F" w:rsidRDefault="00CE2C3F" w:rsidP="00CE2C3F">
      <w:pPr>
        <w:bidi/>
        <w:jc w:val="both"/>
        <w:outlineLvl w:val="0"/>
        <w:rPr>
          <w:rFonts w:cs="David" w:hint="cs"/>
          <w:rtl/>
        </w:rPr>
      </w:pPr>
      <w:r>
        <w:rPr>
          <w:rFonts w:cs="David" w:hint="cs"/>
          <w:rtl/>
        </w:rPr>
        <w:t xml:space="preserve">רוברט </w:t>
      </w:r>
      <w:proofErr w:type="spellStart"/>
      <w:r>
        <w:rPr>
          <w:rFonts w:cs="David" w:hint="cs"/>
          <w:rtl/>
        </w:rPr>
        <w:t>אילטוב</w:t>
      </w:r>
      <w:proofErr w:type="spellEnd"/>
    </w:p>
    <w:p w14:paraId="1B407A98" w14:textId="77777777" w:rsidR="00CE2C3F" w:rsidRDefault="00CE2C3F" w:rsidP="00CE2C3F">
      <w:pPr>
        <w:bidi/>
        <w:jc w:val="both"/>
        <w:outlineLvl w:val="0"/>
        <w:rPr>
          <w:rFonts w:cs="David" w:hint="cs"/>
          <w:rtl/>
        </w:rPr>
      </w:pPr>
      <w:r>
        <w:rPr>
          <w:rFonts w:cs="David" w:hint="cs"/>
          <w:rtl/>
        </w:rPr>
        <w:t>אלכס מילר</w:t>
      </w:r>
    </w:p>
    <w:p w14:paraId="13ABD4DD" w14:textId="77777777" w:rsidR="00CE2C3F" w:rsidRDefault="00CE2C3F" w:rsidP="00CE2C3F">
      <w:pPr>
        <w:bidi/>
        <w:jc w:val="both"/>
        <w:outlineLvl w:val="0"/>
        <w:rPr>
          <w:rFonts w:cs="David" w:hint="cs"/>
          <w:rtl/>
        </w:rPr>
      </w:pPr>
      <w:r>
        <w:rPr>
          <w:rFonts w:cs="David" w:hint="cs"/>
          <w:rtl/>
        </w:rPr>
        <w:t xml:space="preserve">זאב </w:t>
      </w:r>
      <w:proofErr w:type="spellStart"/>
      <w:r>
        <w:rPr>
          <w:rFonts w:cs="David" w:hint="cs"/>
          <w:rtl/>
        </w:rPr>
        <w:t>ביילסקי</w:t>
      </w:r>
      <w:proofErr w:type="spellEnd"/>
    </w:p>
    <w:p w14:paraId="4211EC3D" w14:textId="77777777" w:rsidR="00CE2C3F" w:rsidRDefault="00CE2C3F" w:rsidP="00CE2C3F">
      <w:pPr>
        <w:bidi/>
        <w:jc w:val="both"/>
        <w:outlineLvl w:val="0"/>
        <w:rPr>
          <w:rFonts w:cs="David" w:hint="cs"/>
          <w:rtl/>
        </w:rPr>
      </w:pPr>
      <w:r>
        <w:rPr>
          <w:rFonts w:cs="David" w:hint="cs"/>
          <w:rtl/>
        </w:rPr>
        <w:t>אברהם מיכאלי</w:t>
      </w:r>
    </w:p>
    <w:p w14:paraId="44A0C4B7" w14:textId="77777777" w:rsidR="00CE2C3F" w:rsidRDefault="00CE2C3F" w:rsidP="00CE2C3F">
      <w:pPr>
        <w:bidi/>
        <w:jc w:val="both"/>
        <w:outlineLvl w:val="0"/>
        <w:rPr>
          <w:rFonts w:cs="David" w:hint="cs"/>
          <w:rtl/>
        </w:rPr>
      </w:pPr>
      <w:r>
        <w:rPr>
          <w:rFonts w:cs="David" w:hint="cs"/>
          <w:rtl/>
        </w:rPr>
        <w:t>אליעזר מוזס</w:t>
      </w:r>
    </w:p>
    <w:p w14:paraId="66A7712D" w14:textId="77777777" w:rsidR="00CE2C3F" w:rsidRDefault="00CE2C3F" w:rsidP="00CE2C3F">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14:paraId="40ADBD3D" w14:textId="77777777" w:rsidR="00CE2C3F" w:rsidRDefault="00CE2C3F" w:rsidP="00CE2C3F">
      <w:pPr>
        <w:bidi/>
        <w:jc w:val="both"/>
        <w:outlineLvl w:val="0"/>
        <w:rPr>
          <w:rFonts w:cs="David" w:hint="cs"/>
          <w:rtl/>
        </w:rPr>
      </w:pPr>
      <w:r>
        <w:rPr>
          <w:rFonts w:cs="David" w:hint="cs"/>
          <w:rtl/>
        </w:rPr>
        <w:t>אריה ביבי</w:t>
      </w:r>
    </w:p>
    <w:p w14:paraId="6441AA98" w14:textId="77777777" w:rsidR="00CE2C3F" w:rsidRDefault="00CE2C3F" w:rsidP="00CE2C3F">
      <w:pPr>
        <w:bidi/>
        <w:jc w:val="both"/>
        <w:outlineLvl w:val="0"/>
        <w:rPr>
          <w:rFonts w:cs="David" w:hint="cs"/>
          <w:rtl/>
        </w:rPr>
      </w:pPr>
      <w:r>
        <w:rPr>
          <w:rFonts w:cs="David" w:hint="cs"/>
          <w:rtl/>
        </w:rPr>
        <w:t>זבולון אורלב</w:t>
      </w:r>
    </w:p>
    <w:p w14:paraId="463A7677" w14:textId="77777777" w:rsidR="00CE2C3F" w:rsidRDefault="00CE2C3F" w:rsidP="00CE2C3F">
      <w:pPr>
        <w:bidi/>
        <w:jc w:val="both"/>
        <w:outlineLvl w:val="0"/>
        <w:rPr>
          <w:rFonts w:cs="David" w:hint="cs"/>
          <w:rtl/>
        </w:rPr>
      </w:pPr>
      <w:r>
        <w:rPr>
          <w:rFonts w:cs="David" w:hint="cs"/>
          <w:rtl/>
        </w:rPr>
        <w:t xml:space="preserve">אורי </w:t>
      </w:r>
      <w:proofErr w:type="spellStart"/>
      <w:r>
        <w:rPr>
          <w:rFonts w:cs="David" w:hint="cs"/>
          <w:rtl/>
        </w:rPr>
        <w:t>אורבך</w:t>
      </w:r>
      <w:proofErr w:type="spellEnd"/>
    </w:p>
    <w:p w14:paraId="4BDF86A0" w14:textId="77777777" w:rsidR="00CE2C3F" w:rsidRDefault="00CE2C3F" w:rsidP="00CE2C3F">
      <w:pPr>
        <w:bidi/>
        <w:jc w:val="both"/>
        <w:outlineLvl w:val="0"/>
        <w:rPr>
          <w:rFonts w:cs="David" w:hint="cs"/>
          <w:rtl/>
        </w:rPr>
      </w:pPr>
      <w:proofErr w:type="spellStart"/>
      <w:r>
        <w:rPr>
          <w:rFonts w:cs="David" w:hint="cs"/>
          <w:rtl/>
        </w:rPr>
        <w:t>אופיק</w:t>
      </w:r>
      <w:proofErr w:type="spellEnd"/>
      <w:r>
        <w:rPr>
          <w:rFonts w:cs="David" w:hint="cs"/>
          <w:rtl/>
        </w:rPr>
        <w:t xml:space="preserve"> </w:t>
      </w:r>
      <w:proofErr w:type="spellStart"/>
      <w:r>
        <w:rPr>
          <w:rFonts w:cs="David" w:hint="cs"/>
          <w:rtl/>
        </w:rPr>
        <w:t>אקוניס</w:t>
      </w:r>
      <w:proofErr w:type="spellEnd"/>
    </w:p>
    <w:p w14:paraId="593C8855" w14:textId="77777777" w:rsidR="00CE2C3F" w:rsidRDefault="00CE2C3F" w:rsidP="00CE2C3F">
      <w:pPr>
        <w:bidi/>
        <w:jc w:val="both"/>
        <w:outlineLvl w:val="0"/>
        <w:rPr>
          <w:rFonts w:cs="David" w:hint="cs"/>
          <w:rtl/>
        </w:rPr>
      </w:pPr>
      <w:r>
        <w:rPr>
          <w:rFonts w:cs="David" w:hint="cs"/>
          <w:rtl/>
        </w:rPr>
        <w:t xml:space="preserve">ציון </w:t>
      </w:r>
      <w:proofErr w:type="spellStart"/>
      <w:r>
        <w:rPr>
          <w:rFonts w:cs="David" w:hint="cs"/>
          <w:rtl/>
        </w:rPr>
        <w:t>פיניאן</w:t>
      </w:r>
      <w:proofErr w:type="spellEnd"/>
    </w:p>
    <w:p w14:paraId="0247076A" w14:textId="77777777" w:rsidR="00CE2C3F" w:rsidRPr="00CC58FB" w:rsidRDefault="00CE2C3F" w:rsidP="00CE2C3F">
      <w:pPr>
        <w:bidi/>
        <w:jc w:val="both"/>
        <w:outlineLvl w:val="0"/>
        <w:rPr>
          <w:rFonts w:cs="David" w:hint="cs"/>
          <w:rtl/>
        </w:rPr>
      </w:pPr>
      <w:r>
        <w:rPr>
          <w:rFonts w:cs="David" w:hint="cs"/>
          <w:rtl/>
        </w:rPr>
        <w:t>רחל אדטו</w:t>
      </w:r>
    </w:p>
    <w:p w14:paraId="79F41B83" w14:textId="77777777" w:rsidR="00CE2C3F" w:rsidRPr="00CC58FB" w:rsidRDefault="00CE2C3F" w:rsidP="00CE2C3F">
      <w:pPr>
        <w:bidi/>
        <w:jc w:val="both"/>
        <w:outlineLvl w:val="0"/>
        <w:rPr>
          <w:rFonts w:cs="David" w:hint="cs"/>
          <w:b/>
          <w:bCs/>
          <w:u w:val="single"/>
          <w:rtl/>
        </w:rPr>
      </w:pPr>
    </w:p>
    <w:p w14:paraId="24D05EAA" w14:textId="77777777" w:rsidR="00CE2C3F" w:rsidRPr="00CC58FB" w:rsidRDefault="00CE2C3F" w:rsidP="00CE2C3F">
      <w:pPr>
        <w:bidi/>
        <w:jc w:val="both"/>
        <w:outlineLvl w:val="0"/>
        <w:rPr>
          <w:rFonts w:cs="David" w:hint="cs"/>
          <w:rtl/>
        </w:rPr>
      </w:pPr>
      <w:r w:rsidRPr="00CC58FB">
        <w:rPr>
          <w:rFonts w:cs="David"/>
          <w:b/>
          <w:bCs/>
          <w:u w:val="single"/>
          <w:rtl/>
        </w:rPr>
        <w:t>מוזמנים</w:t>
      </w:r>
      <w:r w:rsidRPr="00CC58FB">
        <w:rPr>
          <w:rFonts w:cs="David"/>
          <w:rtl/>
        </w:rPr>
        <w:t>:</w:t>
      </w:r>
    </w:p>
    <w:p w14:paraId="68CC63B7" w14:textId="77777777" w:rsidR="00CE2C3F" w:rsidRDefault="00CE2C3F" w:rsidP="00CE2C3F">
      <w:pPr>
        <w:bidi/>
        <w:jc w:val="both"/>
        <w:outlineLvl w:val="0"/>
        <w:rPr>
          <w:rFonts w:cs="David" w:hint="cs"/>
          <w:rtl/>
        </w:rPr>
      </w:pPr>
      <w:r>
        <w:rPr>
          <w:rFonts w:cs="David" w:hint="cs"/>
          <w:rtl/>
        </w:rPr>
        <w:t>סגן שר האוצר יצחק כהן</w:t>
      </w:r>
    </w:p>
    <w:p w14:paraId="041A5A05" w14:textId="77777777" w:rsidR="00CE2C3F" w:rsidRDefault="00CE2C3F" w:rsidP="00CE2C3F">
      <w:pPr>
        <w:bidi/>
        <w:jc w:val="both"/>
        <w:outlineLvl w:val="0"/>
        <w:rPr>
          <w:rFonts w:cs="David" w:hint="cs"/>
          <w:rtl/>
        </w:rPr>
      </w:pPr>
      <w:r>
        <w:rPr>
          <w:rFonts w:cs="David" w:hint="cs"/>
          <w:rtl/>
        </w:rPr>
        <w:t>יושב ראש הכנסת ראובן ריבלין</w:t>
      </w:r>
    </w:p>
    <w:p w14:paraId="01FC32EF" w14:textId="77777777" w:rsidR="00CE2C3F" w:rsidRDefault="00CE2C3F" w:rsidP="00CE2C3F">
      <w:pPr>
        <w:bidi/>
        <w:jc w:val="both"/>
        <w:outlineLvl w:val="0"/>
        <w:rPr>
          <w:rFonts w:cs="David" w:hint="cs"/>
          <w:rtl/>
        </w:rPr>
      </w:pPr>
      <w:r>
        <w:rPr>
          <w:rFonts w:cs="David" w:hint="cs"/>
          <w:rtl/>
        </w:rPr>
        <w:t xml:space="preserve">מזכירת הכנסת ירדנה </w:t>
      </w:r>
      <w:proofErr w:type="spellStart"/>
      <w:r>
        <w:rPr>
          <w:rFonts w:cs="David" w:hint="cs"/>
          <w:rtl/>
        </w:rPr>
        <w:t>מלר</w:t>
      </w:r>
      <w:proofErr w:type="spellEnd"/>
      <w:r>
        <w:rPr>
          <w:rFonts w:cs="David" w:hint="cs"/>
          <w:rtl/>
        </w:rPr>
        <w:t>-</w:t>
      </w:r>
      <w:proofErr w:type="spellStart"/>
      <w:r>
        <w:rPr>
          <w:rFonts w:cs="David" w:hint="cs"/>
          <w:rtl/>
        </w:rPr>
        <w:t>הורביץ</w:t>
      </w:r>
      <w:proofErr w:type="spellEnd"/>
    </w:p>
    <w:p w14:paraId="433AA861" w14:textId="77777777" w:rsidR="00CE2C3F" w:rsidRPr="00CC58FB" w:rsidRDefault="00CE2C3F" w:rsidP="00CE2C3F">
      <w:pPr>
        <w:bidi/>
        <w:jc w:val="both"/>
        <w:outlineLvl w:val="0"/>
        <w:rPr>
          <w:rFonts w:cs="David" w:hint="cs"/>
          <w:rtl/>
        </w:rPr>
      </w:pPr>
      <w:r>
        <w:rPr>
          <w:rFonts w:cs="David" w:hint="cs"/>
          <w:rtl/>
        </w:rPr>
        <w:t>יועץ משפטי לכנסת אייל ינון</w:t>
      </w:r>
    </w:p>
    <w:p w14:paraId="3C5A7BDD" w14:textId="77777777" w:rsidR="00CE2C3F" w:rsidRPr="00CC58FB" w:rsidRDefault="00CE2C3F" w:rsidP="00CE2C3F">
      <w:pPr>
        <w:bidi/>
        <w:jc w:val="both"/>
        <w:outlineLvl w:val="0"/>
        <w:rPr>
          <w:rFonts w:cs="David" w:hint="cs"/>
          <w:rtl/>
        </w:rPr>
      </w:pPr>
    </w:p>
    <w:p w14:paraId="764EA9F8" w14:textId="77777777" w:rsidR="00CE2C3F" w:rsidRPr="00CC58FB" w:rsidRDefault="00CE2C3F" w:rsidP="00CE2C3F">
      <w:pPr>
        <w:bidi/>
        <w:jc w:val="both"/>
        <w:outlineLvl w:val="0"/>
        <w:rPr>
          <w:rFonts w:cs="David" w:hint="cs"/>
          <w:rtl/>
        </w:rPr>
      </w:pPr>
    </w:p>
    <w:p w14:paraId="42DB8362" w14:textId="77777777" w:rsidR="00CE2C3F" w:rsidRPr="00CC58FB" w:rsidRDefault="00CE2C3F" w:rsidP="00CE2C3F">
      <w:pPr>
        <w:bidi/>
        <w:jc w:val="both"/>
        <w:outlineLvl w:val="0"/>
        <w:rPr>
          <w:rFonts w:cs="David" w:hint="cs"/>
          <w:rtl/>
        </w:rPr>
      </w:pPr>
      <w:r w:rsidRPr="00CC58FB">
        <w:rPr>
          <w:rFonts w:cs="David"/>
          <w:b/>
          <w:bCs/>
          <w:u w:val="single"/>
          <w:rtl/>
        </w:rPr>
        <w:t>מנהלת הוועדה</w:t>
      </w:r>
      <w:r w:rsidRPr="00CC58FB">
        <w:rPr>
          <w:rFonts w:cs="David"/>
          <w:rtl/>
        </w:rPr>
        <w:t>:</w:t>
      </w:r>
      <w:r w:rsidRPr="00CC58FB">
        <w:rPr>
          <w:rFonts w:cs="David"/>
          <w:rtl/>
        </w:rPr>
        <w:tab/>
      </w:r>
      <w:r>
        <w:rPr>
          <w:rFonts w:cs="David" w:hint="cs"/>
          <w:rtl/>
        </w:rPr>
        <w:tab/>
        <w:t>אתי בן יוסף</w:t>
      </w:r>
    </w:p>
    <w:p w14:paraId="7A4C1CD7" w14:textId="77777777" w:rsidR="00CE2C3F" w:rsidRPr="00CC58FB" w:rsidRDefault="00CE2C3F" w:rsidP="00CE2C3F">
      <w:pPr>
        <w:bidi/>
        <w:jc w:val="both"/>
        <w:rPr>
          <w:rFonts w:cs="David" w:hint="cs"/>
          <w:b/>
          <w:bCs/>
          <w:u w:val="single"/>
          <w:rtl/>
        </w:rPr>
      </w:pPr>
    </w:p>
    <w:p w14:paraId="54FB66EE" w14:textId="77777777" w:rsidR="00CE2C3F" w:rsidRPr="00E923E3" w:rsidRDefault="00CE2C3F" w:rsidP="00CE2C3F">
      <w:pPr>
        <w:bidi/>
        <w:jc w:val="both"/>
        <w:outlineLvl w:val="0"/>
        <w:rPr>
          <w:rFonts w:cs="David" w:hint="cs"/>
          <w:rtl/>
        </w:rPr>
      </w:pPr>
      <w:r>
        <w:rPr>
          <w:rFonts w:cs="David" w:hint="cs"/>
          <w:b/>
          <w:bCs/>
          <w:u w:val="single"/>
          <w:rtl/>
        </w:rPr>
        <w:t>יועצת משפטית:</w:t>
      </w:r>
      <w:r>
        <w:rPr>
          <w:rFonts w:cs="David" w:hint="cs"/>
          <w:rtl/>
        </w:rPr>
        <w:tab/>
        <w:t>ארבל אסטרחן</w:t>
      </w:r>
    </w:p>
    <w:p w14:paraId="4BA897FE" w14:textId="77777777" w:rsidR="00CE2C3F" w:rsidRPr="00CC58FB" w:rsidRDefault="00CE2C3F" w:rsidP="00CE2C3F">
      <w:pPr>
        <w:bidi/>
        <w:jc w:val="both"/>
        <w:outlineLvl w:val="0"/>
        <w:rPr>
          <w:rFonts w:cs="David" w:hint="cs"/>
          <w:b/>
          <w:bCs/>
          <w:u w:val="single"/>
          <w:rtl/>
        </w:rPr>
      </w:pPr>
    </w:p>
    <w:p w14:paraId="1DDBDBD1" w14:textId="77777777" w:rsidR="00CE2C3F" w:rsidRPr="00CC58FB" w:rsidRDefault="00CE2C3F" w:rsidP="00CE2C3F">
      <w:pPr>
        <w:bidi/>
        <w:jc w:val="both"/>
        <w:outlineLvl w:val="0"/>
        <w:rPr>
          <w:rFonts w:cs="David" w:hint="cs"/>
          <w:rtl/>
        </w:rPr>
      </w:pPr>
      <w:r w:rsidRPr="00CC58FB">
        <w:rPr>
          <w:rFonts w:cs="David" w:hint="cs"/>
          <w:b/>
          <w:bCs/>
          <w:u w:val="single"/>
          <w:rtl/>
        </w:rPr>
        <w:t>רשמ</w:t>
      </w:r>
      <w:r>
        <w:rPr>
          <w:rFonts w:cs="David" w:hint="cs"/>
          <w:b/>
          <w:bCs/>
          <w:u w:val="single"/>
          <w:rtl/>
        </w:rPr>
        <w:t>ת</w:t>
      </w:r>
      <w:r w:rsidRPr="00CC58FB">
        <w:rPr>
          <w:rFonts w:cs="David" w:hint="cs"/>
          <w:b/>
          <w:bCs/>
          <w:u w:val="single"/>
          <w:rtl/>
        </w:rPr>
        <w:t xml:space="preserve"> </w:t>
      </w:r>
      <w:proofErr w:type="spellStart"/>
      <w:r w:rsidRPr="00CC58FB">
        <w:rPr>
          <w:rFonts w:cs="David" w:hint="cs"/>
          <w:b/>
          <w:bCs/>
          <w:u w:val="single"/>
          <w:rtl/>
        </w:rPr>
        <w:t>פרלמנטרית</w:t>
      </w:r>
      <w:proofErr w:type="spellEnd"/>
      <w:r w:rsidRPr="00CC58FB">
        <w:rPr>
          <w:rFonts w:cs="David"/>
          <w:rtl/>
        </w:rPr>
        <w:t>:</w:t>
      </w:r>
      <w:r>
        <w:rPr>
          <w:rFonts w:cs="David" w:hint="cs"/>
          <w:rtl/>
        </w:rPr>
        <w:tab/>
        <w:t>איה לינצ'בסקי</w:t>
      </w:r>
      <w:r w:rsidRPr="00CC58FB">
        <w:rPr>
          <w:rFonts w:cs="David"/>
          <w:rtl/>
        </w:rPr>
        <w:tab/>
      </w:r>
    </w:p>
    <w:p w14:paraId="168CB406" w14:textId="77777777" w:rsidR="00CE2C3F" w:rsidRPr="00CC58FB" w:rsidRDefault="00CE2C3F" w:rsidP="00CE2C3F">
      <w:pPr>
        <w:keepNext/>
        <w:bidi/>
        <w:jc w:val="both"/>
        <w:rPr>
          <w:rFonts w:cs="David" w:hint="cs"/>
          <w:rtl/>
        </w:rPr>
      </w:pPr>
      <w:r w:rsidRPr="00CC58FB">
        <w:rPr>
          <w:rFonts w:cs="David"/>
          <w:rtl/>
        </w:rPr>
        <w:br w:type="page"/>
      </w:r>
    </w:p>
    <w:p w14:paraId="2EE30E84" w14:textId="77777777" w:rsidR="00CE2C3F" w:rsidRPr="00CE2C3F" w:rsidRDefault="00CE2C3F" w:rsidP="00CE2C3F">
      <w:pPr>
        <w:bidi/>
        <w:jc w:val="center"/>
        <w:rPr>
          <w:rFonts w:cs="David" w:hint="cs"/>
          <w:b/>
          <w:bCs/>
          <w:u w:val="single"/>
          <w:rtl/>
        </w:rPr>
      </w:pPr>
      <w:r w:rsidRPr="00CC58FB">
        <w:rPr>
          <w:rFonts w:cs="David" w:hint="cs"/>
          <w:b/>
          <w:bCs/>
          <w:rtl/>
        </w:rPr>
        <w:t xml:space="preserve">קביעת ועדה לדיון בנושא "אחריות אתר האינטרנט לתגובות גולשים" </w:t>
      </w:r>
      <w:r w:rsidRPr="00CC58FB">
        <w:rPr>
          <w:rFonts w:cs="David"/>
          <w:b/>
          <w:bCs/>
          <w:rtl/>
        </w:rPr>
        <w:t>–</w:t>
      </w:r>
      <w:r w:rsidRPr="00CC58FB">
        <w:rPr>
          <w:rFonts w:cs="David" w:hint="cs"/>
          <w:b/>
          <w:bCs/>
          <w:rtl/>
        </w:rPr>
        <w:t xml:space="preserve"> הצעה לסדר היום של </w:t>
      </w:r>
      <w:r w:rsidRPr="00CE2C3F">
        <w:rPr>
          <w:rFonts w:cs="David" w:hint="cs"/>
          <w:b/>
          <w:bCs/>
          <w:u w:val="single"/>
          <w:rtl/>
        </w:rPr>
        <w:t xml:space="preserve">חבר הכנסת </w:t>
      </w:r>
      <w:proofErr w:type="spellStart"/>
      <w:r w:rsidRPr="00CE2C3F">
        <w:rPr>
          <w:rFonts w:cs="David" w:hint="cs"/>
          <w:b/>
          <w:bCs/>
          <w:u w:val="single"/>
          <w:rtl/>
        </w:rPr>
        <w:t>מסעוד</w:t>
      </w:r>
      <w:proofErr w:type="spellEnd"/>
      <w:r w:rsidRPr="00CE2C3F">
        <w:rPr>
          <w:rFonts w:cs="David" w:hint="cs"/>
          <w:b/>
          <w:bCs/>
          <w:u w:val="single"/>
          <w:rtl/>
        </w:rPr>
        <w:t xml:space="preserve"> גנאים (3934) שהוסבה מהצעת חוק שמספרה פ/18/2626</w:t>
      </w:r>
    </w:p>
    <w:p w14:paraId="57B0AA9B" w14:textId="77777777" w:rsidR="00CE2C3F" w:rsidRPr="00CC58FB" w:rsidRDefault="00CE2C3F" w:rsidP="00CE2C3F">
      <w:pPr>
        <w:bidi/>
        <w:rPr>
          <w:rFonts w:cs="David" w:hint="cs"/>
          <w:u w:val="single"/>
          <w:rtl/>
        </w:rPr>
      </w:pPr>
    </w:p>
    <w:p w14:paraId="2F8DCF2E"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6E51ED80" w14:textId="77777777" w:rsidR="00CE2C3F" w:rsidRPr="00CC58FB" w:rsidRDefault="00CE2C3F" w:rsidP="00CE2C3F">
      <w:pPr>
        <w:bidi/>
        <w:rPr>
          <w:rFonts w:cs="David" w:hint="cs"/>
          <w:rtl/>
        </w:rPr>
      </w:pPr>
    </w:p>
    <w:p w14:paraId="581146E0" w14:textId="77777777" w:rsidR="00CE2C3F" w:rsidRPr="00CC58FB" w:rsidRDefault="00CE2C3F" w:rsidP="00CE2C3F">
      <w:pPr>
        <w:bidi/>
        <w:jc w:val="both"/>
        <w:rPr>
          <w:rFonts w:cs="David" w:hint="cs"/>
          <w:rtl/>
        </w:rPr>
      </w:pPr>
      <w:r w:rsidRPr="00CC58FB">
        <w:rPr>
          <w:rFonts w:cs="David" w:hint="cs"/>
          <w:rtl/>
        </w:rPr>
        <w:tab/>
        <w:t xml:space="preserve">שלום לכולם, אני מתכבד לפתוח את ישיבת ועדת הכנסת. מאחר והנושא הראשון מחייב את נוכחותו של יושב ראש הקואליציה שצריך להציג אותו, ברשותכם אתחיל מסעיף ד' ואחר כך נעבור הלאה בהתאם לסדר היום. סעיף ד' עניינו  קביעת ועדה לדיון בנושא "אחריות אתר האינטרנט לתגובות גולשים" הצעה לסדר היום של חבר הכנסת </w:t>
      </w:r>
      <w:proofErr w:type="spellStart"/>
      <w:r w:rsidRPr="00CC58FB">
        <w:rPr>
          <w:rFonts w:cs="David" w:hint="cs"/>
          <w:rtl/>
        </w:rPr>
        <w:t>מסעוד</w:t>
      </w:r>
      <w:proofErr w:type="spellEnd"/>
      <w:r w:rsidRPr="00CC58FB">
        <w:rPr>
          <w:rFonts w:cs="David" w:hint="cs"/>
          <w:rtl/>
        </w:rPr>
        <w:t xml:space="preserve"> גנאים (3934) שהוסבה מהצעת חוק שמספרה פ/18/2626 . </w:t>
      </w:r>
    </w:p>
    <w:p w14:paraId="29D8F77D" w14:textId="77777777" w:rsidR="00CE2C3F" w:rsidRPr="00CC58FB" w:rsidRDefault="00CE2C3F" w:rsidP="00CE2C3F">
      <w:pPr>
        <w:bidi/>
        <w:jc w:val="both"/>
        <w:rPr>
          <w:rFonts w:cs="David" w:hint="cs"/>
          <w:rtl/>
        </w:rPr>
      </w:pPr>
    </w:p>
    <w:p w14:paraId="039B3069" w14:textId="77777777" w:rsidR="00CE2C3F" w:rsidRPr="00CC58FB" w:rsidRDefault="00CE2C3F" w:rsidP="00CE2C3F">
      <w:pPr>
        <w:bidi/>
        <w:ind w:firstLine="720"/>
        <w:jc w:val="both"/>
        <w:rPr>
          <w:rFonts w:cs="David" w:hint="cs"/>
          <w:rtl/>
        </w:rPr>
      </w:pPr>
      <w:r w:rsidRPr="00CC58FB">
        <w:rPr>
          <w:rFonts w:cs="David" w:hint="cs"/>
          <w:rtl/>
        </w:rPr>
        <w:t xml:space="preserve">במליאה נשמעו הצעות להעביר את ההצעה מוועדת חוקה חוק ומשפט לוועדת המדע והטכנולוגיה ולוועדה למעמד האישה. יושב ראש ועדת חוקה חוק ומשפט הודיע שהנושא לא שייך לוועדה שלו. יו"ר הוועדה לקידום מעמד האישה לא העבירה אלינו את התייחסותה ואילו יו"ר ועדת המדע והטכנולוגיה ביקש להעביר את הנושא אליו מאחר וזה בסמכות הוועדה שלו, כך ביקש ממני בעל פה גם חבר הכנסת גנאים. חבר הכנסת טיבי בבקשה. </w:t>
      </w:r>
    </w:p>
    <w:p w14:paraId="739CCFE2" w14:textId="77777777" w:rsidR="00CE2C3F" w:rsidRPr="00CC58FB" w:rsidRDefault="00CE2C3F" w:rsidP="00CE2C3F">
      <w:pPr>
        <w:bidi/>
        <w:jc w:val="both"/>
        <w:rPr>
          <w:rFonts w:cs="David" w:hint="cs"/>
          <w:rtl/>
        </w:rPr>
      </w:pPr>
    </w:p>
    <w:p w14:paraId="61E00397" w14:textId="77777777" w:rsidR="00CE2C3F" w:rsidRPr="00CC58FB" w:rsidRDefault="00CE2C3F" w:rsidP="00CE2C3F">
      <w:pPr>
        <w:bidi/>
        <w:jc w:val="both"/>
        <w:rPr>
          <w:rFonts w:cs="David" w:hint="cs"/>
          <w:u w:val="single"/>
          <w:rtl/>
        </w:rPr>
      </w:pPr>
      <w:r w:rsidRPr="00CC58FB">
        <w:rPr>
          <w:rFonts w:cs="David" w:hint="cs"/>
          <w:u w:val="single"/>
          <w:rtl/>
        </w:rPr>
        <w:t>אחמד טיבי:</w:t>
      </w:r>
    </w:p>
    <w:p w14:paraId="69F6A6AC" w14:textId="77777777" w:rsidR="00CE2C3F" w:rsidRPr="00CC58FB" w:rsidRDefault="00CE2C3F" w:rsidP="00CE2C3F">
      <w:pPr>
        <w:bidi/>
        <w:jc w:val="both"/>
        <w:rPr>
          <w:rFonts w:cs="David" w:hint="cs"/>
          <w:u w:val="single"/>
          <w:rtl/>
        </w:rPr>
      </w:pPr>
    </w:p>
    <w:p w14:paraId="36650720" w14:textId="77777777" w:rsidR="00CE2C3F" w:rsidRPr="00CC58FB" w:rsidRDefault="00CE2C3F" w:rsidP="00CE2C3F">
      <w:pPr>
        <w:bidi/>
        <w:jc w:val="both"/>
        <w:rPr>
          <w:rFonts w:cs="David" w:hint="cs"/>
          <w:rtl/>
        </w:rPr>
      </w:pPr>
      <w:r w:rsidRPr="00CC58FB">
        <w:rPr>
          <w:rFonts w:cs="David" w:hint="cs"/>
          <w:rtl/>
        </w:rPr>
        <w:tab/>
        <w:t>אכן אדוני היושב ראש, חבר הכנסת גנאים מבקש להעביר את הנושא לוועדת המדע והטכנולוגיה שהיא הוועדה הרלוונטית.</w:t>
      </w:r>
    </w:p>
    <w:p w14:paraId="5CCF2D04" w14:textId="77777777" w:rsidR="00CE2C3F" w:rsidRPr="00CC58FB" w:rsidRDefault="00CE2C3F" w:rsidP="00CE2C3F">
      <w:pPr>
        <w:bidi/>
        <w:jc w:val="both"/>
        <w:rPr>
          <w:rFonts w:cs="David" w:hint="cs"/>
          <w:rtl/>
        </w:rPr>
      </w:pPr>
    </w:p>
    <w:p w14:paraId="12FEDCDB" w14:textId="77777777" w:rsidR="00CE2C3F" w:rsidRPr="00CC58FB" w:rsidRDefault="00CE2C3F" w:rsidP="00CE2C3F">
      <w:pPr>
        <w:bidi/>
        <w:jc w:val="both"/>
        <w:rPr>
          <w:rFonts w:cs="David" w:hint="cs"/>
          <w:u w:val="single"/>
          <w:rtl/>
        </w:rPr>
      </w:pPr>
      <w:r w:rsidRPr="00CC58FB">
        <w:rPr>
          <w:rFonts w:cs="David" w:hint="cs"/>
          <w:u w:val="single"/>
          <w:rtl/>
        </w:rPr>
        <w:t>אלכס מילר:</w:t>
      </w:r>
    </w:p>
    <w:p w14:paraId="566B6E56" w14:textId="77777777" w:rsidR="00CE2C3F" w:rsidRPr="00CC58FB" w:rsidRDefault="00CE2C3F" w:rsidP="00CE2C3F">
      <w:pPr>
        <w:bidi/>
        <w:jc w:val="both"/>
        <w:rPr>
          <w:rFonts w:cs="David" w:hint="cs"/>
          <w:u w:val="single"/>
          <w:rtl/>
        </w:rPr>
      </w:pPr>
    </w:p>
    <w:p w14:paraId="7274BC98" w14:textId="77777777" w:rsidR="00CE2C3F" w:rsidRPr="00CC58FB" w:rsidRDefault="00CE2C3F" w:rsidP="00CE2C3F">
      <w:pPr>
        <w:bidi/>
        <w:jc w:val="both"/>
        <w:rPr>
          <w:rFonts w:cs="David" w:hint="cs"/>
          <w:rtl/>
        </w:rPr>
      </w:pPr>
      <w:r w:rsidRPr="00CC58FB">
        <w:rPr>
          <w:rFonts w:cs="David" w:hint="cs"/>
          <w:rtl/>
        </w:rPr>
        <w:tab/>
        <w:t>למה לא חינוך?</w:t>
      </w:r>
    </w:p>
    <w:p w14:paraId="03740DE1" w14:textId="77777777" w:rsidR="00CE2C3F" w:rsidRPr="00CC58FB" w:rsidRDefault="00CE2C3F" w:rsidP="00CE2C3F">
      <w:pPr>
        <w:bidi/>
        <w:jc w:val="both"/>
        <w:rPr>
          <w:rFonts w:cs="David" w:hint="cs"/>
          <w:rtl/>
        </w:rPr>
      </w:pPr>
    </w:p>
    <w:p w14:paraId="1645318E"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778ACCA1" w14:textId="77777777" w:rsidR="00CE2C3F" w:rsidRPr="00CC58FB" w:rsidRDefault="00CE2C3F" w:rsidP="00CE2C3F">
      <w:pPr>
        <w:bidi/>
        <w:rPr>
          <w:rFonts w:cs="David" w:hint="cs"/>
          <w:rtl/>
        </w:rPr>
      </w:pPr>
    </w:p>
    <w:p w14:paraId="22D93799" w14:textId="77777777" w:rsidR="00CE2C3F" w:rsidRPr="00CC58FB" w:rsidRDefault="00CE2C3F" w:rsidP="00CE2C3F">
      <w:pPr>
        <w:bidi/>
        <w:jc w:val="both"/>
        <w:rPr>
          <w:rFonts w:cs="David" w:hint="cs"/>
          <w:rtl/>
        </w:rPr>
      </w:pPr>
      <w:r w:rsidRPr="00CC58FB">
        <w:rPr>
          <w:rFonts w:cs="David" w:hint="cs"/>
          <w:rtl/>
        </w:rPr>
        <w:tab/>
        <w:t>משום שזה לא הוצע במליאה ומשום שזה באמת במגרש של ועדת המדע והטכנולוגיה לטעמי,  מאחר וכך מבקש גם המציע, אני לא רואה סיבה לא להיענות לבקשה שלו ולהעביר את הנושא לדיון בוועדת המדע והטכנולוגיה. מי בעד?</w:t>
      </w:r>
    </w:p>
    <w:p w14:paraId="0236ACD9" w14:textId="77777777" w:rsidR="00CE2C3F" w:rsidRPr="00CC58FB" w:rsidRDefault="00CE2C3F" w:rsidP="00CE2C3F">
      <w:pPr>
        <w:bidi/>
        <w:jc w:val="both"/>
        <w:rPr>
          <w:rFonts w:cs="David" w:hint="cs"/>
          <w:rtl/>
        </w:rPr>
      </w:pPr>
    </w:p>
    <w:p w14:paraId="0691A028" w14:textId="77777777" w:rsidR="00CE2C3F" w:rsidRPr="00CC58FB" w:rsidRDefault="00CE2C3F" w:rsidP="00CE2C3F">
      <w:pPr>
        <w:bidi/>
        <w:jc w:val="center"/>
        <w:rPr>
          <w:rFonts w:cs="David" w:hint="cs"/>
          <w:b/>
          <w:bCs/>
          <w:u w:val="single"/>
          <w:rtl/>
        </w:rPr>
      </w:pPr>
      <w:r w:rsidRPr="00CC58FB">
        <w:rPr>
          <w:rFonts w:cs="David" w:hint="cs"/>
          <w:b/>
          <w:bCs/>
          <w:u w:val="single"/>
          <w:rtl/>
        </w:rPr>
        <w:t>הצבעה</w:t>
      </w:r>
    </w:p>
    <w:p w14:paraId="1BB9CF2A" w14:textId="77777777" w:rsidR="00CE2C3F" w:rsidRPr="00CC58FB" w:rsidRDefault="00CE2C3F" w:rsidP="00CE2C3F">
      <w:pPr>
        <w:bidi/>
        <w:jc w:val="center"/>
        <w:rPr>
          <w:rFonts w:cs="David" w:hint="cs"/>
          <w:rtl/>
        </w:rPr>
      </w:pPr>
      <w:r w:rsidRPr="00CC58FB">
        <w:rPr>
          <w:rFonts w:cs="David" w:hint="cs"/>
          <w:rtl/>
        </w:rPr>
        <w:t xml:space="preserve">בעד </w:t>
      </w:r>
      <w:r w:rsidRPr="00CC58FB">
        <w:rPr>
          <w:rFonts w:cs="David"/>
          <w:rtl/>
        </w:rPr>
        <w:t>–</w:t>
      </w:r>
      <w:r w:rsidRPr="00CC58FB">
        <w:rPr>
          <w:rFonts w:cs="David" w:hint="cs"/>
          <w:rtl/>
        </w:rPr>
        <w:t xml:space="preserve"> רוב</w:t>
      </w:r>
    </w:p>
    <w:p w14:paraId="424D444E" w14:textId="77777777" w:rsidR="00CE2C3F" w:rsidRPr="00CC58FB" w:rsidRDefault="00CE2C3F" w:rsidP="00CE2C3F">
      <w:pPr>
        <w:bidi/>
        <w:jc w:val="center"/>
        <w:rPr>
          <w:rFonts w:cs="David" w:hint="cs"/>
          <w:rtl/>
        </w:rPr>
      </w:pPr>
      <w:r w:rsidRPr="00CC58FB">
        <w:rPr>
          <w:rFonts w:cs="David" w:hint="cs"/>
          <w:rtl/>
        </w:rPr>
        <w:t xml:space="preserve">נגד </w:t>
      </w:r>
      <w:r w:rsidRPr="00CC58FB">
        <w:rPr>
          <w:rFonts w:cs="David"/>
          <w:rtl/>
        </w:rPr>
        <w:t>–</w:t>
      </w:r>
      <w:r w:rsidRPr="00CC58FB">
        <w:rPr>
          <w:rFonts w:cs="David" w:hint="cs"/>
          <w:rtl/>
        </w:rPr>
        <w:t xml:space="preserve"> אין</w:t>
      </w:r>
    </w:p>
    <w:p w14:paraId="29424EEC" w14:textId="77777777" w:rsidR="00CE2C3F" w:rsidRPr="00CC58FB" w:rsidRDefault="00CE2C3F" w:rsidP="00CE2C3F">
      <w:pPr>
        <w:bidi/>
        <w:jc w:val="center"/>
        <w:rPr>
          <w:rFonts w:cs="David" w:hint="cs"/>
          <w:rtl/>
        </w:rPr>
      </w:pPr>
      <w:r w:rsidRPr="00CC58FB">
        <w:rPr>
          <w:rFonts w:cs="David" w:hint="cs"/>
          <w:rtl/>
        </w:rPr>
        <w:t xml:space="preserve">נמנעים </w:t>
      </w:r>
      <w:r w:rsidRPr="00CC58FB">
        <w:rPr>
          <w:rFonts w:cs="David"/>
          <w:rtl/>
        </w:rPr>
        <w:t>–</w:t>
      </w:r>
      <w:r w:rsidRPr="00CC58FB">
        <w:rPr>
          <w:rFonts w:cs="David" w:hint="cs"/>
          <w:rtl/>
        </w:rPr>
        <w:t xml:space="preserve"> אין</w:t>
      </w:r>
    </w:p>
    <w:p w14:paraId="6FDA8926" w14:textId="77777777" w:rsidR="00CE2C3F" w:rsidRPr="00CC58FB" w:rsidRDefault="00CE2C3F" w:rsidP="00CE2C3F">
      <w:pPr>
        <w:bidi/>
        <w:jc w:val="center"/>
        <w:rPr>
          <w:rFonts w:cs="David" w:hint="cs"/>
          <w:rtl/>
        </w:rPr>
      </w:pPr>
      <w:r w:rsidRPr="00CC58FB">
        <w:rPr>
          <w:rFonts w:cs="David" w:hint="cs"/>
          <w:rtl/>
        </w:rPr>
        <w:t>הבקשה אושרה.</w:t>
      </w:r>
    </w:p>
    <w:p w14:paraId="2DCC79B5" w14:textId="77777777" w:rsidR="00CE2C3F" w:rsidRPr="00CC58FB" w:rsidRDefault="00CE2C3F" w:rsidP="00CE2C3F">
      <w:pPr>
        <w:bidi/>
        <w:jc w:val="both"/>
        <w:rPr>
          <w:rFonts w:cs="David" w:hint="cs"/>
          <w:rtl/>
        </w:rPr>
      </w:pPr>
    </w:p>
    <w:p w14:paraId="1865D4D2" w14:textId="77777777" w:rsidR="00CE2C3F" w:rsidRPr="00CE2C3F" w:rsidRDefault="00CE2C3F" w:rsidP="00CE2C3F">
      <w:pPr>
        <w:bidi/>
        <w:jc w:val="center"/>
        <w:rPr>
          <w:rFonts w:cs="David" w:hint="cs"/>
          <w:b/>
          <w:bCs/>
          <w:u w:val="single"/>
          <w:rtl/>
        </w:rPr>
      </w:pPr>
      <w:r w:rsidRPr="00CC58FB">
        <w:rPr>
          <w:rFonts w:cs="David"/>
          <w:rtl/>
        </w:rPr>
        <w:br w:type="page"/>
      </w:r>
      <w:r w:rsidRPr="00CE2C3F">
        <w:rPr>
          <w:rFonts w:cs="David" w:hint="cs"/>
          <w:b/>
          <w:bCs/>
          <w:u w:val="single"/>
          <w:rtl/>
        </w:rPr>
        <w:lastRenderedPageBreak/>
        <w:t>בקשות חברי הכנסת להקדמת הדיון בהצעות חוק הבאות, לפני הקריאה הטרומית</w:t>
      </w:r>
    </w:p>
    <w:p w14:paraId="15A23B62" w14:textId="77777777" w:rsidR="00CE2C3F" w:rsidRDefault="00CE2C3F" w:rsidP="00CE2C3F">
      <w:pPr>
        <w:bidi/>
        <w:jc w:val="center"/>
        <w:rPr>
          <w:rFonts w:cs="David" w:hint="cs"/>
          <w:b/>
          <w:bCs/>
          <w:rtl/>
        </w:rPr>
      </w:pPr>
    </w:p>
    <w:p w14:paraId="0BCCCFD5"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4B4DDED1" w14:textId="77777777" w:rsidR="00CE2C3F" w:rsidRPr="00CC58FB" w:rsidRDefault="00CE2C3F" w:rsidP="00CE2C3F">
      <w:pPr>
        <w:bidi/>
        <w:jc w:val="both"/>
        <w:rPr>
          <w:rFonts w:cs="David" w:hint="cs"/>
          <w:rtl/>
        </w:rPr>
      </w:pPr>
    </w:p>
    <w:p w14:paraId="0569D9DC" w14:textId="77777777" w:rsidR="00CE2C3F" w:rsidRPr="00CC58FB" w:rsidRDefault="00CE2C3F" w:rsidP="00CE2C3F">
      <w:pPr>
        <w:bidi/>
        <w:jc w:val="both"/>
        <w:rPr>
          <w:rFonts w:cs="David" w:hint="cs"/>
          <w:rtl/>
        </w:rPr>
      </w:pPr>
      <w:r w:rsidRPr="00CC58FB">
        <w:rPr>
          <w:rFonts w:cs="David" w:hint="cs"/>
          <w:rtl/>
        </w:rPr>
        <w:tab/>
        <w:t xml:space="preserve">הנושא הראשון </w:t>
      </w:r>
      <w:proofErr w:type="spellStart"/>
      <w:r w:rsidRPr="00E923E3">
        <w:rPr>
          <w:rFonts w:cs="David" w:hint="cs"/>
          <w:b/>
          <w:bCs/>
          <w:rtl/>
        </w:rPr>
        <w:t>הצ"ח</w:t>
      </w:r>
      <w:proofErr w:type="spellEnd"/>
      <w:r w:rsidRPr="00E923E3">
        <w:rPr>
          <w:rFonts w:cs="David" w:hint="cs"/>
          <w:b/>
          <w:bCs/>
          <w:rtl/>
        </w:rPr>
        <w:t xml:space="preserve"> ניירות ערך חיים כץ(תיקון </w:t>
      </w:r>
      <w:r w:rsidRPr="00E923E3">
        <w:rPr>
          <w:rFonts w:cs="David"/>
          <w:b/>
          <w:bCs/>
          <w:rtl/>
        </w:rPr>
        <w:t>–</w:t>
      </w:r>
      <w:r w:rsidRPr="00E923E3">
        <w:rPr>
          <w:rFonts w:cs="David" w:hint="cs"/>
          <w:b/>
          <w:bCs/>
          <w:rtl/>
        </w:rPr>
        <w:t xml:space="preserve"> דחיית חובותיה של חברה ציבורית לבעלי השליטה בה), </w:t>
      </w:r>
      <w:proofErr w:type="spellStart"/>
      <w:r w:rsidRPr="00E923E3">
        <w:rPr>
          <w:rFonts w:cs="David" w:hint="cs"/>
          <w:b/>
          <w:bCs/>
          <w:rtl/>
        </w:rPr>
        <w:t>התשע"א</w:t>
      </w:r>
      <w:proofErr w:type="spellEnd"/>
      <w:r w:rsidRPr="00E923E3">
        <w:rPr>
          <w:rFonts w:cs="David" w:hint="cs"/>
          <w:b/>
          <w:bCs/>
          <w:rtl/>
        </w:rPr>
        <w:t>-2010 (פ/2627/18</w:t>
      </w:r>
      <w:r w:rsidRPr="00CC58FB">
        <w:rPr>
          <w:rFonts w:cs="David" w:hint="cs"/>
          <w:rtl/>
        </w:rPr>
        <w:t xml:space="preserve">) הצעת חבר הכנסת חיים כץ. אני אציג את הבקשה. אני אקריא את מכתבו של חבר הכנסת חיים כץ כפי שהועבר אלי: "אבקש לקבל פטור מחובת הנחה להצעת חוק ניירות ערך (תיקון </w:t>
      </w:r>
      <w:r w:rsidRPr="00CC58FB">
        <w:rPr>
          <w:rFonts w:cs="David"/>
          <w:rtl/>
        </w:rPr>
        <w:t>–</w:t>
      </w:r>
      <w:r w:rsidRPr="00CC58FB">
        <w:rPr>
          <w:rFonts w:cs="David" w:hint="cs"/>
          <w:rtl/>
        </w:rPr>
        <w:t xml:space="preserve"> דחיית חובותיה של חברה ציבורית לבעלי השליטה בה), </w:t>
      </w:r>
      <w:proofErr w:type="spellStart"/>
      <w:r w:rsidRPr="00CC58FB">
        <w:rPr>
          <w:rFonts w:cs="David" w:hint="cs"/>
          <w:rtl/>
        </w:rPr>
        <w:t>התשע"א</w:t>
      </w:r>
      <w:proofErr w:type="spellEnd"/>
      <w:r w:rsidRPr="00CC58FB">
        <w:rPr>
          <w:rFonts w:cs="David" w:hint="cs"/>
          <w:rtl/>
        </w:rPr>
        <w:t>-2010.</w:t>
      </w:r>
    </w:p>
    <w:p w14:paraId="48D78FE8" w14:textId="77777777" w:rsidR="00CE2C3F" w:rsidRPr="00CC58FB" w:rsidRDefault="00CE2C3F" w:rsidP="00CE2C3F">
      <w:pPr>
        <w:bidi/>
        <w:jc w:val="both"/>
        <w:rPr>
          <w:rFonts w:cs="David" w:hint="cs"/>
          <w:rtl/>
        </w:rPr>
      </w:pPr>
    </w:p>
    <w:p w14:paraId="10B89FF6" w14:textId="77777777" w:rsidR="00CE2C3F" w:rsidRPr="00CC58FB" w:rsidRDefault="00CE2C3F" w:rsidP="00CE2C3F">
      <w:pPr>
        <w:bidi/>
        <w:jc w:val="both"/>
        <w:rPr>
          <w:rFonts w:cs="David" w:hint="cs"/>
          <w:rtl/>
        </w:rPr>
      </w:pPr>
      <w:r w:rsidRPr="00CC58FB">
        <w:rPr>
          <w:rFonts w:cs="David" w:hint="cs"/>
          <w:rtl/>
        </w:rPr>
        <w:t xml:space="preserve"> </w:t>
      </w:r>
      <w:r w:rsidRPr="00CC58FB">
        <w:rPr>
          <w:rFonts w:cs="David" w:hint="cs"/>
          <w:rtl/>
        </w:rPr>
        <w:tab/>
        <w:t>בשנים האחרונות אנו עדים לתופעה כמעט ייחודית למשק הישראלי, בעלי השליטה בחברה מודיעים כי החברה מתקשה לפרוע את חובותיה לבעלי האג"ח. כתוצאה מכך שווי האג"ח פוחת באופן דרסטי, האפשרויות העומדות לבעלי האג"ח במקרה שכזה מצומצמות ביותר. אנו עדים לא פעם בתקופה האחרונה ביתר שאת למקרים בהם בעלי האג"ח שמממנים למעשה בכספם את פעילות החברה יוצאים וידם על ראשם, ואילו החברה ובעלי השליטה בה זוכים למעשה לויתורים מפליגים על חשבון כספי הציבור באופן שגורם לתחושת אי צדק.</w:t>
      </w:r>
    </w:p>
    <w:p w14:paraId="15DD4A54" w14:textId="77777777" w:rsidR="00CE2C3F" w:rsidRPr="00CC58FB" w:rsidRDefault="00CE2C3F" w:rsidP="00CE2C3F">
      <w:pPr>
        <w:bidi/>
        <w:jc w:val="both"/>
        <w:rPr>
          <w:rFonts w:cs="David" w:hint="cs"/>
          <w:rtl/>
        </w:rPr>
      </w:pPr>
    </w:p>
    <w:p w14:paraId="65794790" w14:textId="77777777" w:rsidR="00CE2C3F" w:rsidRPr="00CC58FB" w:rsidRDefault="00CE2C3F" w:rsidP="00CE2C3F">
      <w:pPr>
        <w:bidi/>
        <w:jc w:val="both"/>
        <w:rPr>
          <w:rFonts w:cs="David" w:hint="cs"/>
          <w:rtl/>
        </w:rPr>
      </w:pPr>
      <w:r w:rsidRPr="00CC58FB">
        <w:rPr>
          <w:rFonts w:cs="David" w:hint="cs"/>
          <w:rtl/>
        </w:rPr>
        <w:tab/>
        <w:t xml:space="preserve">משכך התבקש הפטור. ההצעה עברה לקבלת עמדת הממשלה, עמדת ועדת השרים הייתה תמיכה בקריאה טרומית בלבד בכפוף לתיאום המשך תהליכי החקיקה עם משרד המשפטים האוצר והרשות לניירות ערך. על פי רוב במצב הזה הממשלה גם מביעה את הסכמתה ונותנת את הפטור באופן שמייתר את הצורך לדון בעניין הזה בוועדה". </w:t>
      </w:r>
    </w:p>
    <w:p w14:paraId="78BB515A" w14:textId="77777777" w:rsidR="00CE2C3F" w:rsidRPr="00CC58FB" w:rsidRDefault="00CE2C3F" w:rsidP="00CE2C3F">
      <w:pPr>
        <w:bidi/>
        <w:jc w:val="both"/>
        <w:rPr>
          <w:rFonts w:cs="David" w:hint="cs"/>
          <w:rtl/>
        </w:rPr>
      </w:pPr>
    </w:p>
    <w:p w14:paraId="452CD511" w14:textId="77777777" w:rsidR="00CE2C3F" w:rsidRPr="00CC58FB" w:rsidRDefault="00CE2C3F" w:rsidP="00CE2C3F">
      <w:pPr>
        <w:bidi/>
        <w:ind w:firstLine="720"/>
        <w:jc w:val="both"/>
        <w:rPr>
          <w:rFonts w:cs="David" w:hint="cs"/>
          <w:rtl/>
        </w:rPr>
      </w:pPr>
      <w:r w:rsidRPr="00CC58FB">
        <w:rPr>
          <w:rFonts w:cs="David" w:hint="cs"/>
          <w:rtl/>
        </w:rPr>
        <w:t>זה לא נעשה כך הפעם, אני לא יודע אם זה נעשה בשוגג או שנעשה מתוך סיבה, אבל אני כמובן מביא את העניין בפניכם ואני מבקש לשמוע התייחסויות, ואם אין נוכל להצביע.</w:t>
      </w:r>
    </w:p>
    <w:p w14:paraId="63F6D241" w14:textId="77777777" w:rsidR="00CE2C3F" w:rsidRPr="00CC58FB" w:rsidRDefault="00CE2C3F" w:rsidP="00CE2C3F">
      <w:pPr>
        <w:bidi/>
        <w:jc w:val="both"/>
        <w:rPr>
          <w:rFonts w:cs="David" w:hint="cs"/>
          <w:rtl/>
        </w:rPr>
      </w:pPr>
    </w:p>
    <w:p w14:paraId="0EECE2BB" w14:textId="77777777" w:rsidR="00CE2C3F" w:rsidRPr="00CC58FB" w:rsidRDefault="00CE2C3F" w:rsidP="00CE2C3F">
      <w:pPr>
        <w:bidi/>
        <w:jc w:val="both"/>
        <w:rPr>
          <w:rFonts w:cs="David" w:hint="cs"/>
          <w:u w:val="single"/>
          <w:rtl/>
        </w:rPr>
      </w:pPr>
      <w:r w:rsidRPr="00CC58FB">
        <w:rPr>
          <w:rFonts w:cs="David" w:hint="cs"/>
          <w:u w:val="single"/>
          <w:rtl/>
        </w:rPr>
        <w:t>דוד רותם:</w:t>
      </w:r>
    </w:p>
    <w:p w14:paraId="30C2CE9D" w14:textId="77777777" w:rsidR="00CE2C3F" w:rsidRPr="00CC58FB" w:rsidRDefault="00CE2C3F" w:rsidP="00CE2C3F">
      <w:pPr>
        <w:bidi/>
        <w:jc w:val="both"/>
        <w:rPr>
          <w:rFonts w:cs="David" w:hint="cs"/>
          <w:u w:val="single"/>
          <w:rtl/>
        </w:rPr>
      </w:pPr>
    </w:p>
    <w:p w14:paraId="3C7D3D18" w14:textId="77777777" w:rsidR="00CE2C3F" w:rsidRPr="00CC58FB" w:rsidRDefault="00CE2C3F" w:rsidP="00CE2C3F">
      <w:pPr>
        <w:bidi/>
        <w:jc w:val="both"/>
        <w:rPr>
          <w:rFonts w:cs="David" w:hint="cs"/>
          <w:rtl/>
        </w:rPr>
      </w:pPr>
      <w:r w:rsidRPr="00CC58FB">
        <w:rPr>
          <w:rFonts w:cs="David" w:hint="cs"/>
          <w:rtl/>
        </w:rPr>
        <w:tab/>
        <w:t>עם מי זה צריך להיות בתיאום?</w:t>
      </w:r>
    </w:p>
    <w:p w14:paraId="2B9D9650" w14:textId="77777777" w:rsidR="00CE2C3F" w:rsidRPr="00CC58FB" w:rsidRDefault="00CE2C3F" w:rsidP="00CE2C3F">
      <w:pPr>
        <w:bidi/>
        <w:jc w:val="both"/>
        <w:rPr>
          <w:rFonts w:cs="David" w:hint="cs"/>
          <w:rtl/>
        </w:rPr>
      </w:pPr>
    </w:p>
    <w:p w14:paraId="579C57AC"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23DC4ECF" w14:textId="77777777" w:rsidR="00CE2C3F" w:rsidRPr="00CC58FB" w:rsidRDefault="00CE2C3F" w:rsidP="00CE2C3F">
      <w:pPr>
        <w:bidi/>
        <w:rPr>
          <w:rFonts w:cs="David" w:hint="cs"/>
          <w:rtl/>
        </w:rPr>
      </w:pPr>
    </w:p>
    <w:p w14:paraId="55C80F33" w14:textId="77777777" w:rsidR="00CE2C3F" w:rsidRPr="00CC58FB" w:rsidRDefault="00CE2C3F" w:rsidP="00CE2C3F">
      <w:pPr>
        <w:bidi/>
        <w:jc w:val="both"/>
        <w:rPr>
          <w:rFonts w:cs="David" w:hint="cs"/>
          <w:rtl/>
        </w:rPr>
      </w:pPr>
      <w:r w:rsidRPr="00CC58FB">
        <w:rPr>
          <w:rFonts w:cs="David" w:hint="cs"/>
          <w:rtl/>
        </w:rPr>
        <w:tab/>
        <w:t xml:space="preserve"> עם משרד המשפטים, משרד האוצר והרשות לניירות ערך. מי בעד הבקשה של חבר כנסת חיים כץ</w:t>
      </w:r>
    </w:p>
    <w:p w14:paraId="76FBF39C" w14:textId="77777777" w:rsidR="00CE2C3F" w:rsidRPr="00CC58FB" w:rsidRDefault="00CE2C3F" w:rsidP="00CE2C3F">
      <w:pPr>
        <w:bidi/>
        <w:jc w:val="both"/>
        <w:rPr>
          <w:rFonts w:cs="David" w:hint="cs"/>
          <w:rtl/>
        </w:rPr>
      </w:pPr>
    </w:p>
    <w:p w14:paraId="3ABDB0F1" w14:textId="77777777" w:rsidR="00CE2C3F" w:rsidRPr="00CC58FB" w:rsidRDefault="00CE2C3F" w:rsidP="00CE2C3F">
      <w:pPr>
        <w:bidi/>
        <w:jc w:val="center"/>
        <w:rPr>
          <w:rFonts w:cs="David" w:hint="cs"/>
          <w:b/>
          <w:bCs/>
          <w:u w:val="single"/>
          <w:rtl/>
        </w:rPr>
      </w:pPr>
      <w:r w:rsidRPr="00CC58FB">
        <w:rPr>
          <w:rFonts w:cs="David" w:hint="cs"/>
          <w:b/>
          <w:bCs/>
          <w:u w:val="single"/>
          <w:rtl/>
        </w:rPr>
        <w:t>הצבעה</w:t>
      </w:r>
    </w:p>
    <w:p w14:paraId="1A39DE67" w14:textId="77777777" w:rsidR="00CE2C3F" w:rsidRPr="00CC58FB" w:rsidRDefault="00CE2C3F" w:rsidP="00CE2C3F">
      <w:pPr>
        <w:bidi/>
        <w:jc w:val="center"/>
        <w:rPr>
          <w:rFonts w:cs="David" w:hint="cs"/>
          <w:rtl/>
        </w:rPr>
      </w:pPr>
      <w:r w:rsidRPr="00CC58FB">
        <w:rPr>
          <w:rFonts w:cs="David" w:hint="cs"/>
          <w:rtl/>
        </w:rPr>
        <w:t xml:space="preserve">בעד </w:t>
      </w:r>
      <w:r w:rsidRPr="00CC58FB">
        <w:rPr>
          <w:rFonts w:cs="David"/>
          <w:rtl/>
        </w:rPr>
        <w:t>–</w:t>
      </w:r>
      <w:r w:rsidRPr="00CC58FB">
        <w:rPr>
          <w:rFonts w:cs="David" w:hint="cs"/>
          <w:rtl/>
        </w:rPr>
        <w:t xml:space="preserve"> 8</w:t>
      </w:r>
    </w:p>
    <w:p w14:paraId="3915C885" w14:textId="77777777" w:rsidR="00CE2C3F" w:rsidRPr="00CC58FB" w:rsidRDefault="00CE2C3F" w:rsidP="00CE2C3F">
      <w:pPr>
        <w:bidi/>
        <w:jc w:val="center"/>
        <w:rPr>
          <w:rFonts w:cs="David" w:hint="cs"/>
          <w:rtl/>
        </w:rPr>
      </w:pPr>
      <w:r w:rsidRPr="00CC58FB">
        <w:rPr>
          <w:rFonts w:cs="David" w:hint="cs"/>
          <w:rtl/>
        </w:rPr>
        <w:t xml:space="preserve">נגד </w:t>
      </w:r>
      <w:r w:rsidRPr="00CC58FB">
        <w:rPr>
          <w:rFonts w:cs="David"/>
          <w:rtl/>
        </w:rPr>
        <w:t>–</w:t>
      </w:r>
      <w:r w:rsidRPr="00CC58FB">
        <w:rPr>
          <w:rFonts w:cs="David" w:hint="cs"/>
          <w:rtl/>
        </w:rPr>
        <w:t xml:space="preserve"> אין</w:t>
      </w:r>
    </w:p>
    <w:p w14:paraId="13BA6B83" w14:textId="77777777" w:rsidR="00CE2C3F" w:rsidRPr="00CC58FB" w:rsidRDefault="00CE2C3F" w:rsidP="00CE2C3F">
      <w:pPr>
        <w:bidi/>
        <w:jc w:val="center"/>
        <w:rPr>
          <w:rFonts w:cs="David" w:hint="cs"/>
          <w:rtl/>
        </w:rPr>
      </w:pPr>
      <w:r w:rsidRPr="00CC58FB">
        <w:rPr>
          <w:rFonts w:cs="David" w:hint="cs"/>
          <w:rtl/>
        </w:rPr>
        <w:t>נמנעים אין</w:t>
      </w:r>
    </w:p>
    <w:p w14:paraId="71BB4838" w14:textId="77777777" w:rsidR="00CE2C3F" w:rsidRPr="00CC58FB" w:rsidRDefault="00CE2C3F" w:rsidP="00CE2C3F">
      <w:pPr>
        <w:bidi/>
        <w:jc w:val="center"/>
        <w:rPr>
          <w:rFonts w:cs="David" w:hint="cs"/>
          <w:rtl/>
        </w:rPr>
      </w:pPr>
      <w:r w:rsidRPr="00CC58FB">
        <w:rPr>
          <w:rFonts w:cs="David" w:hint="cs"/>
          <w:rtl/>
        </w:rPr>
        <w:t>הבקשה אושרה.</w:t>
      </w:r>
    </w:p>
    <w:p w14:paraId="38CE7F0F" w14:textId="77777777" w:rsidR="00CE2C3F" w:rsidRPr="00CC58FB" w:rsidRDefault="00CE2C3F" w:rsidP="00CE2C3F">
      <w:pPr>
        <w:bidi/>
        <w:jc w:val="both"/>
        <w:rPr>
          <w:rFonts w:cs="David" w:hint="cs"/>
          <w:rtl/>
        </w:rPr>
      </w:pPr>
    </w:p>
    <w:p w14:paraId="64ED3FE2"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7CB8AE58" w14:textId="77777777" w:rsidR="00CE2C3F" w:rsidRPr="00CC58FB" w:rsidRDefault="00CE2C3F" w:rsidP="00CE2C3F">
      <w:pPr>
        <w:bidi/>
        <w:rPr>
          <w:rFonts w:cs="David" w:hint="cs"/>
          <w:rtl/>
        </w:rPr>
      </w:pPr>
    </w:p>
    <w:p w14:paraId="54055FBA" w14:textId="77777777" w:rsidR="00CE2C3F" w:rsidRPr="00CC58FB" w:rsidRDefault="00CE2C3F" w:rsidP="00CE2C3F">
      <w:pPr>
        <w:bidi/>
        <w:jc w:val="both"/>
        <w:rPr>
          <w:rFonts w:cs="David" w:hint="cs"/>
          <w:rtl/>
        </w:rPr>
      </w:pPr>
      <w:r w:rsidRPr="00CC58FB">
        <w:rPr>
          <w:rFonts w:cs="David" w:hint="cs"/>
          <w:rtl/>
        </w:rPr>
        <w:tab/>
        <w:t xml:space="preserve">הנושא השני, </w:t>
      </w:r>
      <w:r w:rsidRPr="00E923E3">
        <w:rPr>
          <w:rFonts w:cs="David" w:hint="cs"/>
          <w:b/>
          <w:bCs/>
          <w:rtl/>
        </w:rPr>
        <w:t xml:space="preserve">בקשה להקדמת דיון בהצעת חוק לתיקון פקודת התעבורה (מאסר מינימום בשל הפקרת אדם שנפגע בתאונה ואיסור עריכת הסדר טיעון עם הנאשם בעבירה) </w:t>
      </w:r>
      <w:proofErr w:type="spellStart"/>
      <w:r w:rsidRPr="00E923E3">
        <w:rPr>
          <w:rFonts w:cs="David" w:hint="cs"/>
          <w:b/>
          <w:bCs/>
          <w:rtl/>
        </w:rPr>
        <w:t>התשע"א</w:t>
      </w:r>
      <w:proofErr w:type="spellEnd"/>
      <w:r w:rsidRPr="00E923E3">
        <w:rPr>
          <w:rFonts w:cs="David" w:hint="cs"/>
          <w:b/>
          <w:bCs/>
          <w:rtl/>
        </w:rPr>
        <w:t xml:space="preserve"> -2010 (פ/2626/18)</w:t>
      </w:r>
      <w:r w:rsidRPr="00CC58FB">
        <w:rPr>
          <w:rFonts w:cs="David" w:hint="cs"/>
          <w:rtl/>
        </w:rPr>
        <w:t xml:space="preserve"> הצעת חברת הכנסת רונית תירוש וחבר הכנסת זאב </w:t>
      </w:r>
      <w:proofErr w:type="spellStart"/>
      <w:r w:rsidRPr="00CC58FB">
        <w:rPr>
          <w:rFonts w:cs="David" w:hint="cs"/>
          <w:rtl/>
        </w:rPr>
        <w:t>ביילסקי</w:t>
      </w:r>
      <w:proofErr w:type="spellEnd"/>
      <w:r w:rsidRPr="00CC58FB">
        <w:rPr>
          <w:rFonts w:cs="David" w:hint="cs"/>
          <w:rtl/>
        </w:rPr>
        <w:t xml:space="preserve">. גם ההצעה הזו על פי בקשתם הועברה לוועדת השרים לחקיקה על ידי ועדת הכנסת, אני מבין שעמדת הממשלה הייתה להתנגד להצעה ומשכך גם לא ניתן לה פטור. בעקבות זאת פנה אלי חבר הכנסת </w:t>
      </w:r>
      <w:proofErr w:type="spellStart"/>
      <w:r w:rsidRPr="00CC58FB">
        <w:rPr>
          <w:rFonts w:cs="David" w:hint="cs"/>
          <w:rtl/>
        </w:rPr>
        <w:t>ביילסקי</w:t>
      </w:r>
      <w:proofErr w:type="spellEnd"/>
      <w:r w:rsidRPr="00CC58FB">
        <w:rPr>
          <w:rFonts w:cs="David" w:hint="cs"/>
          <w:rtl/>
        </w:rPr>
        <w:t xml:space="preserve"> וביקש להביא את הנושא להצבעה. כפי</w:t>
      </w:r>
      <w:r>
        <w:rPr>
          <w:rFonts w:cs="David" w:hint="cs"/>
          <w:rtl/>
        </w:rPr>
        <w:t xml:space="preserve"> </w:t>
      </w:r>
      <w:r w:rsidRPr="00CC58FB">
        <w:rPr>
          <w:rFonts w:cs="David" w:hint="cs"/>
          <w:rtl/>
        </w:rPr>
        <w:t xml:space="preserve">שהודעתי כבר בתחילת כהונתי, אני אכבד את הבקשות האלה וכך צריך להיות. חבר הכנסת </w:t>
      </w:r>
      <w:proofErr w:type="spellStart"/>
      <w:r w:rsidRPr="00CC58FB">
        <w:rPr>
          <w:rFonts w:cs="David" w:hint="cs"/>
          <w:rtl/>
        </w:rPr>
        <w:t>ביילסקי</w:t>
      </w:r>
      <w:proofErr w:type="spellEnd"/>
      <w:r w:rsidRPr="00CC58FB">
        <w:rPr>
          <w:rFonts w:cs="David" w:hint="cs"/>
          <w:rtl/>
        </w:rPr>
        <w:t xml:space="preserve"> בבקשה. </w:t>
      </w:r>
    </w:p>
    <w:p w14:paraId="6D3642DA" w14:textId="77777777" w:rsidR="00CE2C3F" w:rsidRPr="00CC58FB" w:rsidRDefault="00CE2C3F" w:rsidP="00CE2C3F">
      <w:pPr>
        <w:bidi/>
        <w:jc w:val="both"/>
        <w:rPr>
          <w:rFonts w:cs="David" w:hint="cs"/>
          <w:rtl/>
        </w:rPr>
      </w:pPr>
    </w:p>
    <w:p w14:paraId="55AF8EB1" w14:textId="77777777" w:rsidR="00CE2C3F" w:rsidRPr="00CC58FB" w:rsidRDefault="00CE2C3F" w:rsidP="00CE2C3F">
      <w:pPr>
        <w:bidi/>
        <w:jc w:val="both"/>
        <w:rPr>
          <w:rFonts w:cs="David" w:hint="cs"/>
          <w:u w:val="single"/>
          <w:rtl/>
        </w:rPr>
      </w:pPr>
      <w:r w:rsidRPr="00CC58FB">
        <w:rPr>
          <w:rFonts w:cs="David" w:hint="cs"/>
          <w:u w:val="single"/>
          <w:rtl/>
        </w:rPr>
        <w:t>זאב בילסקי:</w:t>
      </w:r>
    </w:p>
    <w:p w14:paraId="4B0212E9" w14:textId="77777777" w:rsidR="00CE2C3F" w:rsidRPr="00CC58FB" w:rsidRDefault="00CE2C3F" w:rsidP="00CE2C3F">
      <w:pPr>
        <w:bidi/>
        <w:jc w:val="both"/>
        <w:rPr>
          <w:rFonts w:cs="David" w:hint="cs"/>
          <w:u w:val="single"/>
          <w:rtl/>
        </w:rPr>
      </w:pPr>
    </w:p>
    <w:p w14:paraId="299C6317" w14:textId="77777777" w:rsidR="00CE2C3F" w:rsidRPr="00CC58FB" w:rsidRDefault="00CE2C3F" w:rsidP="00CE2C3F">
      <w:pPr>
        <w:bidi/>
        <w:jc w:val="both"/>
        <w:rPr>
          <w:rFonts w:cs="David" w:hint="cs"/>
          <w:rtl/>
        </w:rPr>
      </w:pPr>
      <w:r w:rsidRPr="00CC58FB">
        <w:rPr>
          <w:rFonts w:cs="David" w:hint="cs"/>
          <w:rtl/>
        </w:rPr>
        <w:tab/>
        <w:t xml:space="preserve">תודה רבה אדוני היו"ר. בשם חברתי רונית תירוש בשמי ובשם עוד מספר אנשים שחתמו על הצעת החוק הזו, יש לפעמים מקרים, יושב ראש הקואליציה, לא חרבה ירושלים אלא משום שלא נהגו לפנים משורת הדין. יש לפעמים מקרים שצריך להפסיק להסתכל כל הזמן מה אנחנו עושים כקואליציה אופוזיציה. </w:t>
      </w:r>
    </w:p>
    <w:p w14:paraId="6F923927" w14:textId="77777777" w:rsidR="00CE2C3F" w:rsidRPr="00CC58FB" w:rsidRDefault="00CE2C3F" w:rsidP="00CE2C3F">
      <w:pPr>
        <w:bidi/>
        <w:jc w:val="both"/>
        <w:rPr>
          <w:rFonts w:cs="David" w:hint="cs"/>
          <w:rtl/>
        </w:rPr>
      </w:pPr>
    </w:p>
    <w:p w14:paraId="57A7782A" w14:textId="77777777" w:rsidR="00CE2C3F" w:rsidRPr="00CC58FB" w:rsidRDefault="00CE2C3F" w:rsidP="00CE2C3F">
      <w:pPr>
        <w:bidi/>
        <w:ind w:firstLine="720"/>
        <w:jc w:val="both"/>
        <w:rPr>
          <w:rFonts w:cs="David" w:hint="cs"/>
          <w:rtl/>
        </w:rPr>
      </w:pPr>
      <w:r w:rsidRPr="00CC58FB">
        <w:rPr>
          <w:rFonts w:cs="David" w:hint="cs"/>
          <w:rtl/>
        </w:rPr>
        <w:t>ישנה היום מכת מדינה שקוראים לה תאונות פגע וברח. נחשפתי לעניין הזה כתוצאה מהמקרה המצער של הילד אמיר בלחסן בן ה- 12, שנדרס והזוג שדרס אותו עזב אותו מדמם על הכביש, אף אחד לא יודע כמה זמן הוא שכב שם. יכול להיות שאם היו עוצרים את האוטו ורק מצלצלים למד"א ומזעיקים עזרה, יכול להיות שהיום היה אתנו בסדר. הילד הזה הפך לצמח לכל החיים, הוא היה כאן בכנסת ובוא פעם נוספת כשאני אסביר לכולם מה עשתה לנו ועדת השרים. קשה לי להאמין שנושא כזה שהפך למכת מדינה, אף אחד לא רוצה לטפל בו. הצענו דרך לטפל בו - - -</w:t>
      </w:r>
    </w:p>
    <w:p w14:paraId="4EB9CBC8" w14:textId="77777777" w:rsidR="00CE2C3F" w:rsidRPr="00CC58FB" w:rsidRDefault="00CE2C3F" w:rsidP="00CE2C3F">
      <w:pPr>
        <w:bidi/>
        <w:jc w:val="both"/>
        <w:rPr>
          <w:rFonts w:cs="David" w:hint="cs"/>
          <w:rtl/>
        </w:rPr>
      </w:pPr>
    </w:p>
    <w:p w14:paraId="48CBA068" w14:textId="77777777" w:rsidR="00CE2C3F" w:rsidRPr="00CC58FB" w:rsidRDefault="00CE2C3F" w:rsidP="00CE2C3F">
      <w:pPr>
        <w:bidi/>
        <w:jc w:val="both"/>
        <w:rPr>
          <w:rFonts w:cs="David" w:hint="cs"/>
          <w:u w:val="single"/>
          <w:rtl/>
        </w:rPr>
      </w:pPr>
      <w:r w:rsidRPr="00CC58FB">
        <w:rPr>
          <w:rFonts w:cs="David" w:hint="cs"/>
          <w:u w:val="single"/>
          <w:rtl/>
        </w:rPr>
        <w:t>דוד רותם:</w:t>
      </w:r>
    </w:p>
    <w:p w14:paraId="46D58D13" w14:textId="77777777" w:rsidR="00CE2C3F" w:rsidRPr="00CC58FB" w:rsidRDefault="00CE2C3F" w:rsidP="00CE2C3F">
      <w:pPr>
        <w:bidi/>
        <w:jc w:val="both"/>
        <w:rPr>
          <w:rFonts w:cs="David" w:hint="cs"/>
          <w:rtl/>
        </w:rPr>
      </w:pPr>
    </w:p>
    <w:p w14:paraId="0991DCD6" w14:textId="77777777" w:rsidR="00CE2C3F" w:rsidRPr="00CC58FB" w:rsidRDefault="00CE2C3F" w:rsidP="00CE2C3F">
      <w:pPr>
        <w:bidi/>
        <w:jc w:val="both"/>
        <w:rPr>
          <w:rFonts w:cs="David" w:hint="cs"/>
          <w:rtl/>
        </w:rPr>
      </w:pPr>
      <w:r w:rsidRPr="00CC58FB">
        <w:rPr>
          <w:rFonts w:cs="David" w:hint="cs"/>
          <w:rtl/>
        </w:rPr>
        <w:tab/>
        <w:t>הגשתי עוד לפניכם הצעת חוק.</w:t>
      </w:r>
    </w:p>
    <w:p w14:paraId="3BD1A36F" w14:textId="77777777" w:rsidR="00CE2C3F" w:rsidRPr="00CC58FB" w:rsidRDefault="00CE2C3F" w:rsidP="00CE2C3F">
      <w:pPr>
        <w:bidi/>
        <w:jc w:val="both"/>
        <w:rPr>
          <w:rFonts w:cs="David" w:hint="cs"/>
          <w:rtl/>
        </w:rPr>
      </w:pPr>
    </w:p>
    <w:p w14:paraId="74779ACF" w14:textId="77777777" w:rsidR="00CE2C3F" w:rsidRPr="00CC58FB" w:rsidRDefault="00CE2C3F" w:rsidP="00CE2C3F">
      <w:pPr>
        <w:bidi/>
        <w:jc w:val="both"/>
        <w:rPr>
          <w:rFonts w:cs="David" w:hint="cs"/>
          <w:u w:val="single"/>
          <w:rtl/>
        </w:rPr>
      </w:pPr>
      <w:r w:rsidRPr="00CC58FB">
        <w:rPr>
          <w:rFonts w:cs="David" w:hint="cs"/>
          <w:u w:val="single"/>
          <w:rtl/>
        </w:rPr>
        <w:t xml:space="preserve">זאב </w:t>
      </w:r>
      <w:proofErr w:type="spellStart"/>
      <w:r w:rsidRPr="00CC58FB">
        <w:rPr>
          <w:rFonts w:cs="David" w:hint="cs"/>
          <w:u w:val="single"/>
          <w:rtl/>
        </w:rPr>
        <w:t>ביילסקי</w:t>
      </w:r>
      <w:proofErr w:type="spellEnd"/>
      <w:r w:rsidRPr="00CC58FB">
        <w:rPr>
          <w:rFonts w:cs="David" w:hint="cs"/>
          <w:u w:val="single"/>
          <w:rtl/>
        </w:rPr>
        <w:t>:</w:t>
      </w:r>
    </w:p>
    <w:p w14:paraId="2B7AEDF6" w14:textId="77777777" w:rsidR="00CE2C3F" w:rsidRPr="00CC58FB" w:rsidRDefault="00CE2C3F" w:rsidP="00CE2C3F">
      <w:pPr>
        <w:bidi/>
        <w:jc w:val="both"/>
        <w:rPr>
          <w:rFonts w:cs="David" w:hint="cs"/>
          <w:rtl/>
        </w:rPr>
      </w:pPr>
    </w:p>
    <w:p w14:paraId="2607CC76" w14:textId="77777777" w:rsidR="00CE2C3F" w:rsidRPr="00CC58FB" w:rsidRDefault="00CE2C3F" w:rsidP="00CE2C3F">
      <w:pPr>
        <w:bidi/>
        <w:jc w:val="both"/>
        <w:rPr>
          <w:rFonts w:cs="David" w:hint="cs"/>
          <w:rtl/>
        </w:rPr>
      </w:pPr>
      <w:r w:rsidRPr="00CC58FB">
        <w:rPr>
          <w:rFonts w:cs="David" w:hint="cs"/>
          <w:rtl/>
        </w:rPr>
        <w:tab/>
        <w:t xml:space="preserve">אני יודע אני בטוח שגם ההצעה שלך והצעות נוספות של אנשים בהחלט ראויות. ציפיתי שוועדת השרים תבוא ותגיד נעביר את זה אבל </w:t>
      </w:r>
      <w:r>
        <w:rPr>
          <w:rFonts w:cs="David" w:hint="cs"/>
          <w:rtl/>
        </w:rPr>
        <w:t>נקבע לזה כללים. לדוגמה, בוועדת חוקה חוק ומשפט</w:t>
      </w:r>
      <w:r w:rsidRPr="00CC58FB">
        <w:rPr>
          <w:rFonts w:cs="David" w:hint="cs"/>
          <w:rtl/>
        </w:rPr>
        <w:t xml:space="preserve"> מתגלגל כבר כמה זמן חוק הבניית ענישה, זה נקרא עונש מוצא. יש היום הרבה מאד הגיון כי משרד המשפטים וגם השופטים מתנגדים לעונשי מינימום. </w:t>
      </w:r>
    </w:p>
    <w:p w14:paraId="143B9965" w14:textId="77777777" w:rsidR="00CE2C3F" w:rsidRPr="00CC58FB" w:rsidRDefault="00CE2C3F" w:rsidP="00CE2C3F">
      <w:pPr>
        <w:bidi/>
        <w:jc w:val="both"/>
        <w:rPr>
          <w:rFonts w:cs="David" w:hint="cs"/>
          <w:rtl/>
        </w:rPr>
      </w:pPr>
    </w:p>
    <w:p w14:paraId="4D7878F4" w14:textId="77777777" w:rsidR="00CE2C3F" w:rsidRPr="00CC58FB" w:rsidRDefault="00CE2C3F" w:rsidP="00CE2C3F">
      <w:pPr>
        <w:bidi/>
        <w:jc w:val="both"/>
        <w:rPr>
          <w:rFonts w:cs="David" w:hint="cs"/>
          <w:rtl/>
        </w:rPr>
      </w:pPr>
      <w:r w:rsidRPr="00CC58FB">
        <w:rPr>
          <w:rFonts w:cs="David" w:hint="cs"/>
          <w:rtl/>
        </w:rPr>
        <w:tab/>
        <w:t>לכן ציפיתי שבנושא שהפך למכת מדינה, שמאות אנשים בשנה נשכבים על הכביש, אנשים עוזבים אותם ואחר כך מתארים לנו מה קרה. עורך הדין שמייצג את הצד הפוגע תמיד יאמר שהוא קפא, קיבל הלם. בדקתי את רוב המקרים האלה של האנשים שהסתלקו משם וראיתי שהם עבדו בצורה מאד מסודרת, הלכו הביתה, רחצו את האוטו, התקשר לערוץ 2, התקשר לסוכן ביטוח. הזוג הזה שדרס את אמיר בלחסן רחץ את האוטו ונסע לראשון לציון.</w:t>
      </w:r>
    </w:p>
    <w:p w14:paraId="21C50A80" w14:textId="77777777" w:rsidR="00CE2C3F" w:rsidRPr="00CC58FB" w:rsidRDefault="00CE2C3F" w:rsidP="00CE2C3F">
      <w:pPr>
        <w:bidi/>
        <w:jc w:val="both"/>
        <w:rPr>
          <w:rFonts w:cs="David" w:hint="cs"/>
          <w:rtl/>
        </w:rPr>
      </w:pPr>
    </w:p>
    <w:p w14:paraId="1F308C85" w14:textId="77777777" w:rsidR="00CE2C3F" w:rsidRPr="00CC58FB" w:rsidRDefault="00CE2C3F" w:rsidP="00CE2C3F">
      <w:pPr>
        <w:bidi/>
        <w:jc w:val="both"/>
        <w:rPr>
          <w:rFonts w:cs="David" w:hint="cs"/>
          <w:rtl/>
        </w:rPr>
      </w:pPr>
      <w:r w:rsidRPr="00CC58FB">
        <w:rPr>
          <w:rFonts w:cs="David" w:hint="cs"/>
          <w:rtl/>
        </w:rPr>
        <w:tab/>
        <w:t>אני חושב שמהבית הזה צריך לקרוא איזה קול שאומר אנחנו לא מוכנים להסכים עם מכת המדינה, שאנשים פוגעים זה קורה לכולנו חס וחלילה, אבל להשאיר את האנשים מתבוססים בדמם זה בלתי אפשרי.</w:t>
      </w:r>
    </w:p>
    <w:p w14:paraId="248B90C0" w14:textId="77777777" w:rsidR="00CE2C3F" w:rsidRPr="00CC58FB" w:rsidRDefault="00CE2C3F" w:rsidP="00CE2C3F">
      <w:pPr>
        <w:bidi/>
        <w:jc w:val="both"/>
        <w:rPr>
          <w:rFonts w:cs="David" w:hint="cs"/>
          <w:rtl/>
        </w:rPr>
      </w:pPr>
    </w:p>
    <w:p w14:paraId="193CE5B4" w14:textId="77777777" w:rsidR="00CE2C3F" w:rsidRPr="00CC58FB" w:rsidRDefault="00CE2C3F" w:rsidP="00CE2C3F">
      <w:pPr>
        <w:bidi/>
        <w:jc w:val="both"/>
        <w:rPr>
          <w:rFonts w:cs="David" w:hint="cs"/>
          <w:u w:val="single"/>
          <w:rtl/>
        </w:rPr>
      </w:pPr>
      <w:r w:rsidRPr="00CC58FB">
        <w:rPr>
          <w:rFonts w:cs="David" w:hint="cs"/>
          <w:u w:val="single"/>
          <w:rtl/>
        </w:rPr>
        <w:t>נסים זאב:</w:t>
      </w:r>
    </w:p>
    <w:p w14:paraId="5044D699" w14:textId="77777777" w:rsidR="00CE2C3F" w:rsidRPr="00CC58FB" w:rsidRDefault="00CE2C3F" w:rsidP="00CE2C3F">
      <w:pPr>
        <w:bidi/>
        <w:jc w:val="both"/>
        <w:rPr>
          <w:rFonts w:cs="David" w:hint="cs"/>
          <w:u w:val="single"/>
          <w:rtl/>
        </w:rPr>
      </w:pPr>
    </w:p>
    <w:p w14:paraId="7BE98BDD" w14:textId="77777777" w:rsidR="00CE2C3F" w:rsidRPr="00CC58FB" w:rsidRDefault="00CE2C3F" w:rsidP="00CE2C3F">
      <w:pPr>
        <w:bidi/>
        <w:jc w:val="both"/>
        <w:rPr>
          <w:rFonts w:cs="David" w:hint="cs"/>
          <w:rtl/>
        </w:rPr>
      </w:pPr>
      <w:r w:rsidRPr="00CC58FB">
        <w:rPr>
          <w:rFonts w:cs="David" w:hint="cs"/>
          <w:rtl/>
        </w:rPr>
        <w:tab/>
        <w:t>יש תקדים ששופט פסק 20 שנה. אם יש תקדים כזה אף אחד לא חוסם את השופטים אז נחליף את השופטים, אנחנו נקבע מי השופטים שראויים לשפוט.  למה זה כל כך דחוף?</w:t>
      </w:r>
    </w:p>
    <w:p w14:paraId="49A786C9" w14:textId="77777777" w:rsidR="00CE2C3F" w:rsidRPr="00CC58FB" w:rsidRDefault="00CE2C3F" w:rsidP="00CE2C3F">
      <w:pPr>
        <w:bidi/>
        <w:jc w:val="both"/>
        <w:rPr>
          <w:rFonts w:cs="David" w:hint="cs"/>
          <w:rtl/>
        </w:rPr>
      </w:pPr>
    </w:p>
    <w:p w14:paraId="3AEA9D45" w14:textId="77777777" w:rsidR="00CE2C3F" w:rsidRPr="00CC58FB" w:rsidRDefault="00CE2C3F" w:rsidP="00CE2C3F">
      <w:pPr>
        <w:bidi/>
        <w:jc w:val="both"/>
        <w:rPr>
          <w:rFonts w:cs="David" w:hint="cs"/>
          <w:u w:val="single"/>
          <w:rtl/>
        </w:rPr>
      </w:pPr>
      <w:r w:rsidRPr="00CC58FB">
        <w:rPr>
          <w:rFonts w:cs="David" w:hint="cs"/>
          <w:u w:val="single"/>
          <w:rtl/>
        </w:rPr>
        <w:t>זאב בילסקי:</w:t>
      </w:r>
    </w:p>
    <w:p w14:paraId="55A02825" w14:textId="77777777" w:rsidR="00CE2C3F" w:rsidRPr="00CC58FB" w:rsidRDefault="00CE2C3F" w:rsidP="00CE2C3F">
      <w:pPr>
        <w:bidi/>
        <w:jc w:val="both"/>
        <w:rPr>
          <w:rFonts w:cs="David" w:hint="cs"/>
          <w:u w:val="single"/>
          <w:rtl/>
        </w:rPr>
      </w:pPr>
    </w:p>
    <w:p w14:paraId="7C31099A" w14:textId="77777777" w:rsidR="00CE2C3F" w:rsidRPr="00CC58FB" w:rsidRDefault="00CE2C3F" w:rsidP="00CE2C3F">
      <w:pPr>
        <w:bidi/>
        <w:jc w:val="both"/>
        <w:rPr>
          <w:rFonts w:cs="David" w:hint="cs"/>
          <w:rtl/>
        </w:rPr>
      </w:pPr>
      <w:r w:rsidRPr="00CC58FB">
        <w:rPr>
          <w:rFonts w:cs="David" w:hint="cs"/>
          <w:rtl/>
        </w:rPr>
        <w:tab/>
        <w:t xml:space="preserve">השופט גורפינקל פסק בצעד אמיץ </w:t>
      </w:r>
      <w:r>
        <w:rPr>
          <w:rFonts w:cs="David" w:hint="cs"/>
          <w:rtl/>
        </w:rPr>
        <w:t>ו</w:t>
      </w:r>
      <w:r w:rsidRPr="00CC58FB">
        <w:rPr>
          <w:rFonts w:cs="David" w:hint="cs"/>
          <w:rtl/>
        </w:rPr>
        <w:t xml:space="preserve">יוצא דופן </w:t>
      </w:r>
      <w:r>
        <w:rPr>
          <w:rFonts w:cs="David" w:hint="cs"/>
          <w:rtl/>
        </w:rPr>
        <w:t>ו</w:t>
      </w:r>
      <w:r w:rsidRPr="00CC58FB">
        <w:rPr>
          <w:rFonts w:cs="David" w:hint="cs"/>
          <w:rtl/>
        </w:rPr>
        <w:t>הטיל 20 שנה על נהג עבריין שהרג את מיטל אהרונסון זיכרונה לברכה והפך את מלי יזדי חברתה לנכה לכל החיים. הוא הטיל עליו 20 שנה, 12 שנים על ההריגה, עוד 4 שנים על הפציעה של מלי ו- 6 שנים על הפקרה. זה פסק דין יחידי שאני מצאתי מתוך מאות מקרים. אצל אמיר בלחסן עשו עסקת טיעון.</w:t>
      </w:r>
    </w:p>
    <w:p w14:paraId="004A43F2" w14:textId="77777777" w:rsidR="00CE2C3F" w:rsidRPr="00CC58FB" w:rsidRDefault="00CE2C3F" w:rsidP="00CE2C3F">
      <w:pPr>
        <w:bidi/>
        <w:jc w:val="both"/>
        <w:rPr>
          <w:rFonts w:cs="David" w:hint="cs"/>
          <w:rtl/>
        </w:rPr>
      </w:pPr>
    </w:p>
    <w:p w14:paraId="3C1D5D14" w14:textId="77777777" w:rsidR="00CE2C3F" w:rsidRPr="00CC58FB" w:rsidRDefault="00CE2C3F" w:rsidP="00CE2C3F">
      <w:pPr>
        <w:bidi/>
        <w:jc w:val="both"/>
        <w:rPr>
          <w:rFonts w:cs="David" w:hint="cs"/>
          <w:u w:val="single"/>
          <w:rtl/>
        </w:rPr>
      </w:pPr>
      <w:r w:rsidRPr="00CC58FB">
        <w:rPr>
          <w:rFonts w:cs="David" w:hint="cs"/>
          <w:u w:val="single"/>
          <w:rtl/>
        </w:rPr>
        <w:t>דוד רותם:</w:t>
      </w:r>
    </w:p>
    <w:p w14:paraId="4D888AA7" w14:textId="77777777" w:rsidR="00CE2C3F" w:rsidRPr="00CC58FB" w:rsidRDefault="00CE2C3F" w:rsidP="00CE2C3F">
      <w:pPr>
        <w:bidi/>
        <w:jc w:val="both"/>
        <w:rPr>
          <w:rFonts w:cs="David" w:hint="cs"/>
          <w:rtl/>
        </w:rPr>
      </w:pPr>
    </w:p>
    <w:p w14:paraId="0A3C0E59" w14:textId="77777777" w:rsidR="00CE2C3F" w:rsidRPr="00CC58FB" w:rsidRDefault="00CE2C3F" w:rsidP="00CE2C3F">
      <w:pPr>
        <w:bidi/>
        <w:jc w:val="both"/>
        <w:rPr>
          <w:rFonts w:cs="David" w:hint="cs"/>
          <w:rtl/>
        </w:rPr>
      </w:pPr>
      <w:r w:rsidRPr="00CC58FB">
        <w:rPr>
          <w:rFonts w:cs="David" w:hint="cs"/>
          <w:rtl/>
        </w:rPr>
        <w:tab/>
        <w:t xml:space="preserve">עוד מעט יגיע </w:t>
      </w:r>
      <w:r>
        <w:rPr>
          <w:rFonts w:cs="David" w:hint="cs"/>
          <w:rtl/>
        </w:rPr>
        <w:t>תיק של תאונת פגע וברח שאני מבטיח</w:t>
      </w:r>
      <w:r w:rsidRPr="00CC58FB">
        <w:rPr>
          <w:rFonts w:cs="David" w:hint="cs"/>
          <w:rtl/>
        </w:rPr>
        <w:t xml:space="preserve"> לך שהעונש לא יפחת מעשר שנים.</w:t>
      </w:r>
    </w:p>
    <w:p w14:paraId="3CFF3277" w14:textId="77777777" w:rsidR="00CE2C3F" w:rsidRPr="00CC58FB" w:rsidRDefault="00CE2C3F" w:rsidP="00CE2C3F">
      <w:pPr>
        <w:bidi/>
        <w:jc w:val="both"/>
        <w:rPr>
          <w:rFonts w:cs="David" w:hint="cs"/>
          <w:rtl/>
        </w:rPr>
      </w:pPr>
    </w:p>
    <w:p w14:paraId="253FD9AC" w14:textId="77777777" w:rsidR="00CE2C3F" w:rsidRPr="00CC58FB" w:rsidRDefault="00CE2C3F" w:rsidP="00CE2C3F">
      <w:pPr>
        <w:bidi/>
        <w:jc w:val="both"/>
        <w:rPr>
          <w:rFonts w:cs="David" w:hint="cs"/>
          <w:u w:val="single"/>
          <w:rtl/>
        </w:rPr>
      </w:pPr>
      <w:r w:rsidRPr="00CC58FB">
        <w:rPr>
          <w:rFonts w:cs="David" w:hint="cs"/>
          <w:u w:val="single"/>
          <w:rtl/>
        </w:rPr>
        <w:t xml:space="preserve">זאב </w:t>
      </w:r>
      <w:proofErr w:type="spellStart"/>
      <w:r w:rsidRPr="00CC58FB">
        <w:rPr>
          <w:rFonts w:cs="David" w:hint="cs"/>
          <w:u w:val="single"/>
          <w:rtl/>
        </w:rPr>
        <w:t>ביילסקי</w:t>
      </w:r>
      <w:proofErr w:type="spellEnd"/>
      <w:r w:rsidRPr="00CC58FB">
        <w:rPr>
          <w:rFonts w:cs="David" w:hint="cs"/>
          <w:u w:val="single"/>
          <w:rtl/>
        </w:rPr>
        <w:t>:</w:t>
      </w:r>
    </w:p>
    <w:p w14:paraId="1D8E582E" w14:textId="77777777" w:rsidR="00CE2C3F" w:rsidRPr="00CC58FB" w:rsidRDefault="00CE2C3F" w:rsidP="00CE2C3F">
      <w:pPr>
        <w:bidi/>
        <w:jc w:val="both"/>
        <w:rPr>
          <w:rFonts w:cs="David" w:hint="cs"/>
          <w:rtl/>
        </w:rPr>
      </w:pPr>
    </w:p>
    <w:p w14:paraId="78D99521" w14:textId="77777777" w:rsidR="00CE2C3F" w:rsidRPr="00CC58FB" w:rsidRDefault="00CE2C3F" w:rsidP="00CE2C3F">
      <w:pPr>
        <w:bidi/>
        <w:jc w:val="both"/>
        <w:rPr>
          <w:rFonts w:cs="David" w:hint="cs"/>
          <w:rtl/>
        </w:rPr>
      </w:pPr>
      <w:r w:rsidRPr="00CC58FB">
        <w:rPr>
          <w:rFonts w:cs="David" w:hint="cs"/>
          <w:rtl/>
        </w:rPr>
        <w:tab/>
        <w:t>בעקבות כל ההערות, אדוני יושב הכנסת - - -</w:t>
      </w:r>
    </w:p>
    <w:p w14:paraId="4E3B0A93" w14:textId="77777777" w:rsidR="00CE2C3F" w:rsidRPr="00CC58FB" w:rsidRDefault="00CE2C3F" w:rsidP="00CE2C3F">
      <w:pPr>
        <w:bidi/>
        <w:jc w:val="both"/>
        <w:rPr>
          <w:rFonts w:cs="David" w:hint="cs"/>
          <w:rtl/>
        </w:rPr>
      </w:pPr>
    </w:p>
    <w:p w14:paraId="4A117F58" w14:textId="77777777" w:rsidR="00CE2C3F" w:rsidRPr="00CC58FB" w:rsidRDefault="00CE2C3F" w:rsidP="00CE2C3F">
      <w:pPr>
        <w:bidi/>
        <w:jc w:val="both"/>
        <w:rPr>
          <w:rFonts w:cs="David" w:hint="cs"/>
          <w:u w:val="single"/>
          <w:rtl/>
        </w:rPr>
      </w:pPr>
      <w:r w:rsidRPr="00CC58FB">
        <w:rPr>
          <w:rFonts w:cs="David" w:hint="cs"/>
          <w:u w:val="single"/>
          <w:rtl/>
        </w:rPr>
        <w:t>יו"ר הכנסת ראובן ריבלין:</w:t>
      </w:r>
    </w:p>
    <w:p w14:paraId="1C4F39EC" w14:textId="77777777" w:rsidR="00CE2C3F" w:rsidRPr="00CC58FB" w:rsidRDefault="00CE2C3F" w:rsidP="00CE2C3F">
      <w:pPr>
        <w:bidi/>
        <w:jc w:val="both"/>
        <w:rPr>
          <w:rFonts w:cs="David" w:hint="cs"/>
          <w:rtl/>
        </w:rPr>
      </w:pPr>
    </w:p>
    <w:p w14:paraId="266DDC3E" w14:textId="77777777" w:rsidR="00CE2C3F" w:rsidRPr="00CC58FB" w:rsidRDefault="00CE2C3F" w:rsidP="00CE2C3F">
      <w:pPr>
        <w:bidi/>
        <w:jc w:val="both"/>
        <w:rPr>
          <w:rFonts w:cs="David" w:hint="cs"/>
          <w:rtl/>
        </w:rPr>
      </w:pPr>
      <w:r w:rsidRPr="00CC58FB">
        <w:rPr>
          <w:rFonts w:cs="David" w:hint="cs"/>
          <w:rtl/>
        </w:rPr>
        <w:tab/>
        <w:t>אין לי אפילו זכות הצבעה.</w:t>
      </w:r>
    </w:p>
    <w:p w14:paraId="5FA6F144" w14:textId="77777777" w:rsidR="00CE2C3F" w:rsidRPr="00CC58FB" w:rsidRDefault="00CE2C3F" w:rsidP="00CE2C3F">
      <w:pPr>
        <w:bidi/>
        <w:jc w:val="both"/>
        <w:rPr>
          <w:rFonts w:cs="David" w:hint="cs"/>
          <w:rtl/>
        </w:rPr>
      </w:pPr>
    </w:p>
    <w:p w14:paraId="2282A721" w14:textId="77777777" w:rsidR="00CE2C3F" w:rsidRPr="00CC58FB" w:rsidRDefault="00CE2C3F" w:rsidP="00CE2C3F">
      <w:pPr>
        <w:bidi/>
        <w:jc w:val="both"/>
        <w:rPr>
          <w:rFonts w:cs="David" w:hint="cs"/>
          <w:u w:val="single"/>
          <w:rtl/>
        </w:rPr>
      </w:pPr>
      <w:r w:rsidRPr="00CC58FB">
        <w:rPr>
          <w:rFonts w:cs="David" w:hint="cs"/>
          <w:u w:val="single"/>
          <w:rtl/>
        </w:rPr>
        <w:t xml:space="preserve">זאב </w:t>
      </w:r>
      <w:proofErr w:type="spellStart"/>
      <w:r w:rsidRPr="00CC58FB">
        <w:rPr>
          <w:rFonts w:cs="David" w:hint="cs"/>
          <w:u w:val="single"/>
          <w:rtl/>
        </w:rPr>
        <w:t>ביילסקי</w:t>
      </w:r>
      <w:proofErr w:type="spellEnd"/>
      <w:r w:rsidRPr="00CC58FB">
        <w:rPr>
          <w:rFonts w:cs="David" w:hint="cs"/>
          <w:u w:val="single"/>
          <w:rtl/>
        </w:rPr>
        <w:t>:</w:t>
      </w:r>
    </w:p>
    <w:p w14:paraId="09526646" w14:textId="77777777" w:rsidR="00CE2C3F" w:rsidRPr="00CC58FB" w:rsidRDefault="00CE2C3F" w:rsidP="00CE2C3F">
      <w:pPr>
        <w:bidi/>
        <w:jc w:val="both"/>
        <w:rPr>
          <w:rFonts w:cs="David" w:hint="cs"/>
          <w:rtl/>
        </w:rPr>
      </w:pPr>
    </w:p>
    <w:p w14:paraId="392A3145" w14:textId="77777777" w:rsidR="00CE2C3F" w:rsidRPr="00CC58FB" w:rsidRDefault="00CE2C3F" w:rsidP="00CE2C3F">
      <w:pPr>
        <w:bidi/>
        <w:jc w:val="both"/>
        <w:rPr>
          <w:rFonts w:cs="David" w:hint="cs"/>
          <w:rtl/>
        </w:rPr>
      </w:pPr>
      <w:r w:rsidRPr="00CC58FB">
        <w:rPr>
          <w:rFonts w:cs="David" w:hint="cs"/>
          <w:rtl/>
        </w:rPr>
        <w:tab/>
        <w:t xml:space="preserve"> אבל יש לך השפעה, ראיתי שנושא חוק ההסדרים פחת בצורה משמעותית בלי שאדוני נאלץ להצביע על זה בכלל. כלומר אני מעריך שיש לאדוני, בתור יושב ראש הכנסת, ואתה שומר על כבודה של הכנסת, יש לך השפעה על חברים מסוימים. כל מה שאני מבקש זה לאפשר לנו להעלות את זה ביום רביעי, ודבר שני לאפשר לי עד יום רביעי לנסות ולשכנע את שר המשפטים להצמיד את זה לאותו חוק הבניית הענישה. אני לא אקדם את הצעת החוק הזו יחד עם חברי אלא בהסכמת הממשלה ואז לפחות הכנסת מסמלת שהנושא הזה חשוב לה ולא טאטאה את זה מעבר לשטיח. </w:t>
      </w:r>
    </w:p>
    <w:p w14:paraId="22B0F37E" w14:textId="77777777" w:rsidR="00CE2C3F" w:rsidRPr="00CC58FB" w:rsidRDefault="00CE2C3F" w:rsidP="00CE2C3F">
      <w:pPr>
        <w:bidi/>
        <w:jc w:val="both"/>
        <w:rPr>
          <w:rFonts w:cs="David" w:hint="cs"/>
          <w:rtl/>
        </w:rPr>
      </w:pPr>
    </w:p>
    <w:p w14:paraId="7979F0ED" w14:textId="77777777" w:rsidR="00CE2C3F" w:rsidRPr="00CC58FB" w:rsidRDefault="00CE2C3F" w:rsidP="00CE2C3F">
      <w:pPr>
        <w:bidi/>
        <w:ind w:firstLine="720"/>
        <w:jc w:val="both"/>
        <w:rPr>
          <w:rFonts w:cs="David" w:hint="cs"/>
          <w:rtl/>
        </w:rPr>
      </w:pPr>
      <w:r w:rsidRPr="00CC58FB">
        <w:rPr>
          <w:rFonts w:cs="David" w:hint="cs"/>
          <w:rtl/>
        </w:rPr>
        <w:t>אני מאד מבקש לנהוג פה פעם אחת בצורה קצת יוצאת דופן.  חוץ מזה מגיע לי, אני כבר שנה ו-8 חודשים פה וכל פעם דוחים את הכול. לפחות צריך לתת הרגשה טובה לחבר.</w:t>
      </w:r>
    </w:p>
    <w:p w14:paraId="561CB13A" w14:textId="77777777" w:rsidR="00CE2C3F" w:rsidRPr="00CC58FB" w:rsidRDefault="00CE2C3F" w:rsidP="00CE2C3F">
      <w:pPr>
        <w:bidi/>
        <w:jc w:val="both"/>
        <w:rPr>
          <w:rFonts w:cs="David" w:hint="cs"/>
          <w:rtl/>
        </w:rPr>
      </w:pPr>
    </w:p>
    <w:p w14:paraId="25C7E519" w14:textId="77777777" w:rsidR="00CE2C3F" w:rsidRPr="00CC58FB" w:rsidRDefault="00CE2C3F" w:rsidP="00CE2C3F">
      <w:pPr>
        <w:bidi/>
        <w:jc w:val="both"/>
        <w:rPr>
          <w:rFonts w:cs="David" w:hint="cs"/>
          <w:u w:val="single"/>
          <w:rtl/>
        </w:rPr>
      </w:pPr>
      <w:r w:rsidRPr="00CC58FB">
        <w:rPr>
          <w:rFonts w:cs="David" w:hint="cs"/>
          <w:rtl/>
        </w:rPr>
        <w:t xml:space="preserve"> </w:t>
      </w:r>
      <w:r w:rsidRPr="00CC58FB">
        <w:rPr>
          <w:rFonts w:cs="David" w:hint="cs"/>
          <w:u w:val="single"/>
          <w:rtl/>
        </w:rPr>
        <w:t>רונית תירוש:</w:t>
      </w:r>
    </w:p>
    <w:p w14:paraId="00ACC08F" w14:textId="77777777" w:rsidR="00CE2C3F" w:rsidRPr="00CC58FB" w:rsidRDefault="00CE2C3F" w:rsidP="00CE2C3F">
      <w:pPr>
        <w:bidi/>
        <w:jc w:val="both"/>
        <w:rPr>
          <w:rFonts w:cs="David" w:hint="cs"/>
          <w:u w:val="single"/>
          <w:rtl/>
        </w:rPr>
      </w:pPr>
    </w:p>
    <w:p w14:paraId="7E63E492" w14:textId="77777777" w:rsidR="00CE2C3F" w:rsidRPr="00CC58FB" w:rsidRDefault="00CE2C3F" w:rsidP="00CE2C3F">
      <w:pPr>
        <w:bidi/>
        <w:jc w:val="both"/>
        <w:rPr>
          <w:rFonts w:cs="David" w:hint="cs"/>
          <w:rtl/>
        </w:rPr>
      </w:pPr>
      <w:r w:rsidRPr="00CC58FB">
        <w:rPr>
          <w:rFonts w:cs="David" w:hint="cs"/>
          <w:rtl/>
        </w:rPr>
        <w:tab/>
        <w:t xml:space="preserve">קודם כל אני רוצה להשיב לחבר הכנסת נסים זאב </w:t>
      </w:r>
      <w:r>
        <w:rPr>
          <w:rFonts w:cs="David" w:hint="cs"/>
          <w:rtl/>
        </w:rPr>
        <w:t xml:space="preserve">בנושא </w:t>
      </w:r>
      <w:r w:rsidRPr="00CC58FB">
        <w:rPr>
          <w:rFonts w:cs="David" w:hint="cs"/>
          <w:rtl/>
        </w:rPr>
        <w:t>הדחיפות, קידמנו את ההצעה הזו לפטור מחובת הנחה משום שהשבוע מציינים את יום הבטיחות הלאומי. התחלנו לציין אותו ביום שני בכנס מאד מכובד שהיה כאן באודיטוריום. דווקא בעת הזו, כשעל סדר היום והתקשורתי בא הנושא של בטיחות בדרכים, אין ספק שגם הנושא של תאונות פגע וברח שזו תופעה מאד כאובה בחברה הישראלית, הנושא הזה יעלה ועולה במהלך השבוע ביתר שאת.</w:t>
      </w:r>
    </w:p>
    <w:p w14:paraId="59449ED6" w14:textId="77777777" w:rsidR="00CE2C3F" w:rsidRPr="00CC58FB" w:rsidRDefault="00CE2C3F" w:rsidP="00CE2C3F">
      <w:pPr>
        <w:bidi/>
        <w:jc w:val="both"/>
        <w:rPr>
          <w:rFonts w:cs="David" w:hint="cs"/>
          <w:rtl/>
        </w:rPr>
      </w:pPr>
    </w:p>
    <w:p w14:paraId="388E6F67" w14:textId="77777777" w:rsidR="00CE2C3F" w:rsidRPr="00CC58FB" w:rsidRDefault="00CE2C3F" w:rsidP="00CE2C3F">
      <w:pPr>
        <w:bidi/>
        <w:jc w:val="both"/>
        <w:rPr>
          <w:rFonts w:cs="David" w:hint="cs"/>
          <w:rtl/>
        </w:rPr>
      </w:pPr>
      <w:r w:rsidRPr="00CC58FB">
        <w:rPr>
          <w:rFonts w:cs="David" w:hint="cs"/>
          <w:rtl/>
        </w:rPr>
        <w:tab/>
        <w:t>הציבור מצפה מהמחוקקים שיעשו מעשה. כל פעם שיש תאונת פגע וברח הפניה הראשונה היא מדוע לא עושים מעשה. מדוע במקרים שכאלה בתי המפשט והפרקליטות מסיימים את זה בעסקאות טיעון. מדוע הענישה היא כל כך קלה, מדוע לא מחמירים? האצבע המאשימה באה אלינו, זה בכלל ל</w:t>
      </w:r>
      <w:r>
        <w:rPr>
          <w:rFonts w:cs="David" w:hint="cs"/>
          <w:rtl/>
        </w:rPr>
        <w:t>א</w:t>
      </w:r>
      <w:r w:rsidRPr="00CC58FB">
        <w:rPr>
          <w:rFonts w:cs="David" w:hint="cs"/>
          <w:rtl/>
        </w:rPr>
        <w:t xml:space="preserve"> עניין מפלגתי, זה עניין שלנו כמחוקקים שצריכים לשרת את הציבור ולהשיב על ציפיותיו.</w:t>
      </w:r>
    </w:p>
    <w:p w14:paraId="4B549F54" w14:textId="77777777" w:rsidR="00CE2C3F" w:rsidRPr="00CC58FB" w:rsidRDefault="00CE2C3F" w:rsidP="00CE2C3F">
      <w:pPr>
        <w:bidi/>
        <w:jc w:val="both"/>
        <w:rPr>
          <w:rFonts w:cs="David" w:hint="cs"/>
          <w:rtl/>
        </w:rPr>
      </w:pPr>
    </w:p>
    <w:p w14:paraId="08713C5A" w14:textId="77777777" w:rsidR="00CE2C3F" w:rsidRPr="00CC58FB" w:rsidRDefault="00CE2C3F" w:rsidP="00CE2C3F">
      <w:pPr>
        <w:bidi/>
        <w:jc w:val="both"/>
        <w:rPr>
          <w:rFonts w:cs="David" w:hint="cs"/>
          <w:rtl/>
        </w:rPr>
      </w:pPr>
      <w:r w:rsidRPr="00CC58FB">
        <w:rPr>
          <w:rFonts w:cs="David" w:hint="cs"/>
          <w:rtl/>
        </w:rPr>
        <w:tab/>
        <w:t>אני חושבת שזו הייתה סטירת לחי מאין כמוה. אני לא זוכרת הצעת חוק שלי שאני מקדמת כמו שהשקעתי בנושא הזה. פגשתי את שר המשפט</w:t>
      </w:r>
      <w:r>
        <w:rPr>
          <w:rFonts w:cs="David" w:hint="cs"/>
          <w:rtl/>
        </w:rPr>
        <w:t>ים, שבאופן מאד מפתיע, אני לא יוד</w:t>
      </w:r>
      <w:r w:rsidRPr="00CC58FB">
        <w:rPr>
          <w:rFonts w:cs="David" w:hint="cs"/>
          <w:rtl/>
        </w:rPr>
        <w:t>עת למה הוא לא היה הסנגור</w:t>
      </w:r>
      <w:r>
        <w:rPr>
          <w:rFonts w:cs="David" w:hint="cs"/>
          <w:rtl/>
        </w:rPr>
        <w:t xml:space="preserve"> שלנו בוועדה. משום שהוא אמר לי ר</w:t>
      </w:r>
      <w:r w:rsidRPr="00CC58FB">
        <w:rPr>
          <w:rFonts w:cs="David" w:hint="cs"/>
          <w:rtl/>
        </w:rPr>
        <w:t>ונית, כלו כל הקיצין, נמאס לי ממה שק</w:t>
      </w:r>
      <w:r>
        <w:rPr>
          <w:rFonts w:cs="David" w:hint="cs"/>
          <w:rtl/>
        </w:rPr>
        <w:t>ו</w:t>
      </w:r>
      <w:r w:rsidRPr="00CC58FB">
        <w:rPr>
          <w:rFonts w:cs="David" w:hint="cs"/>
          <w:rtl/>
        </w:rPr>
        <w:t xml:space="preserve">רה בכבישים, תעשי מעשה, אני בעד. דברתי עם היועץ המשפטי לממשלה </w:t>
      </w:r>
      <w:proofErr w:type="spellStart"/>
      <w:r w:rsidRPr="00CC58FB">
        <w:rPr>
          <w:rFonts w:cs="David" w:hint="cs"/>
          <w:rtl/>
        </w:rPr>
        <w:t>ויינשטיין</w:t>
      </w:r>
      <w:proofErr w:type="spellEnd"/>
      <w:r w:rsidRPr="00CC58FB">
        <w:rPr>
          <w:rFonts w:cs="David" w:hint="cs"/>
          <w:rtl/>
        </w:rPr>
        <w:t xml:space="preserve">, אמר לי, תעשי מעשה אני בעד. </w:t>
      </w:r>
    </w:p>
    <w:p w14:paraId="7B24EC35" w14:textId="77777777" w:rsidR="00CE2C3F" w:rsidRPr="00CC58FB" w:rsidRDefault="00CE2C3F" w:rsidP="00CE2C3F">
      <w:pPr>
        <w:bidi/>
        <w:jc w:val="both"/>
        <w:rPr>
          <w:rFonts w:cs="David" w:hint="cs"/>
          <w:rtl/>
        </w:rPr>
      </w:pPr>
    </w:p>
    <w:p w14:paraId="5286B134" w14:textId="77777777" w:rsidR="00CE2C3F" w:rsidRPr="00CC58FB" w:rsidRDefault="00CE2C3F" w:rsidP="00CE2C3F">
      <w:pPr>
        <w:bidi/>
        <w:jc w:val="both"/>
        <w:rPr>
          <w:rFonts w:cs="David" w:hint="cs"/>
          <w:rtl/>
        </w:rPr>
      </w:pPr>
      <w:r>
        <w:rPr>
          <w:rFonts w:cs="David" w:hint="cs"/>
          <w:rtl/>
        </w:rPr>
        <w:tab/>
        <w:t>נסעתי ל</w:t>
      </w:r>
      <w:r w:rsidRPr="00CC58FB">
        <w:rPr>
          <w:rFonts w:cs="David" w:hint="cs"/>
          <w:rtl/>
        </w:rPr>
        <w:t>בית דגן, לראש אגף תנועה במשטרת ישראל הוא אמר לי, אני בעד למרות שאני קצת סקפטי כי עונשי מינימום כבר קיימים אבל מרבית השופטים מתעלמים מהם ובאופן מאד חריג ובוטה יש שופט תעבורה  בירושלים שהוא הכי מצפצף על עונשי המינימום ועושה מה שבראש שלו כי י</w:t>
      </w:r>
      <w:r>
        <w:rPr>
          <w:rFonts w:cs="David" w:hint="cs"/>
          <w:rtl/>
        </w:rPr>
        <w:t>ש</w:t>
      </w:r>
      <w:r w:rsidRPr="00CC58FB">
        <w:rPr>
          <w:rFonts w:cs="David" w:hint="cs"/>
          <w:rtl/>
        </w:rPr>
        <w:t xml:space="preserve"> דעה שאומרת שאם תגביל את השופטים בשיקול דעתם ותכתי</w:t>
      </w:r>
      <w:r>
        <w:rPr>
          <w:rFonts w:cs="David" w:hint="cs"/>
          <w:rtl/>
        </w:rPr>
        <w:t>ב להם עונשי מינימום הם ילכו אחור</w:t>
      </w:r>
      <w:r w:rsidRPr="00CC58FB">
        <w:rPr>
          <w:rFonts w:cs="David" w:hint="cs"/>
          <w:rtl/>
        </w:rPr>
        <w:t>ה ויתנו זיכוי למי שאשם כי אתה לא צריך לכבול אותו.</w:t>
      </w:r>
    </w:p>
    <w:p w14:paraId="1448ECCA" w14:textId="77777777" w:rsidR="00CE2C3F" w:rsidRPr="00CC58FB" w:rsidRDefault="00CE2C3F" w:rsidP="00CE2C3F">
      <w:pPr>
        <w:bidi/>
        <w:jc w:val="both"/>
        <w:rPr>
          <w:rFonts w:cs="David" w:hint="cs"/>
          <w:rtl/>
        </w:rPr>
      </w:pPr>
    </w:p>
    <w:p w14:paraId="4CB0AD24" w14:textId="77777777" w:rsidR="00CE2C3F" w:rsidRPr="00CC58FB" w:rsidRDefault="00CE2C3F" w:rsidP="00CE2C3F">
      <w:pPr>
        <w:bidi/>
        <w:jc w:val="both"/>
        <w:rPr>
          <w:rFonts w:cs="David" w:hint="cs"/>
          <w:rtl/>
        </w:rPr>
      </w:pPr>
      <w:r w:rsidRPr="00CC58FB">
        <w:rPr>
          <w:rFonts w:cs="David" w:hint="cs"/>
          <w:rtl/>
        </w:rPr>
        <w:tab/>
        <w:t xml:space="preserve">אתמול עלה רעיון ומי שמבין במשפטים מבין טוב ממני את הנושא, להציע עונשי מוצא. אולי באמצעות הדיונים של הבניית המשפט של הוועדה שלך, חבר הכנסת רותם, אפשר להכניס את הנושא לא של עונשי מינימום אלא עונשי מוצא שעדיין משאירים שיקול דעת לשופט להחליט אחרת, אבל הוא יצטרך לנמק מדוע החליט אחרת. </w:t>
      </w:r>
    </w:p>
    <w:p w14:paraId="30EF1AEA" w14:textId="77777777" w:rsidR="00CE2C3F" w:rsidRPr="00CC58FB" w:rsidRDefault="00CE2C3F" w:rsidP="00CE2C3F">
      <w:pPr>
        <w:bidi/>
        <w:jc w:val="both"/>
        <w:rPr>
          <w:rFonts w:cs="David" w:hint="cs"/>
          <w:rtl/>
        </w:rPr>
      </w:pPr>
    </w:p>
    <w:p w14:paraId="5FE85EDE" w14:textId="77777777" w:rsidR="00CE2C3F" w:rsidRPr="00CC58FB" w:rsidRDefault="00CE2C3F" w:rsidP="00CE2C3F">
      <w:pPr>
        <w:bidi/>
        <w:ind w:firstLine="720"/>
        <w:jc w:val="both"/>
        <w:rPr>
          <w:rFonts w:cs="David" w:hint="cs"/>
          <w:rtl/>
        </w:rPr>
      </w:pPr>
      <w:r w:rsidRPr="00CC58FB">
        <w:rPr>
          <w:rFonts w:cs="David" w:hint="cs"/>
          <w:rtl/>
        </w:rPr>
        <w:t>אני אומרת שזה בנפשנו,  זה לא סתם חוק, זה חוק שהציבור משווע לקיומו ולמימושו ואנחנו מוכנים לכל פשרה בניסוח, אבל אל תפילו את זה. לכן אנחנו מבקשים את</w:t>
      </w:r>
      <w:r>
        <w:rPr>
          <w:rFonts w:cs="David" w:hint="cs"/>
          <w:rtl/>
        </w:rPr>
        <w:t xml:space="preserve"> </w:t>
      </w:r>
      <w:r w:rsidRPr="00CC58FB">
        <w:rPr>
          <w:rFonts w:cs="David" w:hint="cs"/>
          <w:rtl/>
        </w:rPr>
        <w:t xml:space="preserve">העזרה שלכם.  </w:t>
      </w:r>
    </w:p>
    <w:p w14:paraId="708C5F02" w14:textId="77777777" w:rsidR="00CE2C3F" w:rsidRPr="00CC58FB" w:rsidRDefault="00CE2C3F" w:rsidP="00CE2C3F">
      <w:pPr>
        <w:bidi/>
        <w:jc w:val="both"/>
        <w:rPr>
          <w:rFonts w:cs="David" w:hint="cs"/>
          <w:u w:val="single"/>
          <w:rtl/>
        </w:rPr>
      </w:pPr>
    </w:p>
    <w:p w14:paraId="5425D34D" w14:textId="77777777" w:rsidR="00CE2C3F" w:rsidRPr="00CC58FB" w:rsidRDefault="00CE2C3F" w:rsidP="00CE2C3F">
      <w:pPr>
        <w:bidi/>
        <w:jc w:val="both"/>
        <w:rPr>
          <w:rFonts w:cs="David" w:hint="cs"/>
          <w:u w:val="single"/>
          <w:rtl/>
        </w:rPr>
      </w:pPr>
      <w:r w:rsidRPr="00CC58FB">
        <w:rPr>
          <w:rFonts w:cs="David" w:hint="cs"/>
          <w:u w:val="single"/>
          <w:rtl/>
        </w:rPr>
        <w:t>אריה ביבי:</w:t>
      </w:r>
    </w:p>
    <w:p w14:paraId="4A280950" w14:textId="77777777" w:rsidR="00CE2C3F" w:rsidRPr="00CC58FB" w:rsidRDefault="00CE2C3F" w:rsidP="00CE2C3F">
      <w:pPr>
        <w:bidi/>
        <w:jc w:val="both"/>
        <w:rPr>
          <w:rFonts w:cs="David" w:hint="cs"/>
          <w:u w:val="single"/>
          <w:rtl/>
        </w:rPr>
      </w:pPr>
    </w:p>
    <w:p w14:paraId="7CFA21D1" w14:textId="77777777" w:rsidR="00CE2C3F" w:rsidRPr="00CC58FB" w:rsidRDefault="00CE2C3F" w:rsidP="00CE2C3F">
      <w:pPr>
        <w:bidi/>
        <w:jc w:val="both"/>
        <w:rPr>
          <w:rFonts w:cs="David" w:hint="cs"/>
          <w:rtl/>
        </w:rPr>
      </w:pPr>
      <w:r w:rsidRPr="00CC58FB">
        <w:rPr>
          <w:rFonts w:cs="David" w:hint="cs"/>
          <w:rtl/>
        </w:rPr>
        <w:tab/>
        <w:t xml:space="preserve">יושב ראש הכנסת, יושב ראש הוועדה, חבריי חברי הכנסת, את העניין של פגע וברח אני מכיר היטב מעבודתי הקודמת. אני חושב שיש פה לקונה במתן עונש מסגרת, לעיתים יש נהגים שפוגעים ולא מרגישים, לעיתים נניח אתה נמצא בכפר, אתה פוגע ואם אתה עוצר, דינך נגזר. צריך לשמוע את רחשי הציבור, צריך לזהות את כאב הציבור ולהתאים את החוק למציאות. ההצעה של עונש מוצא היא ההצעה הכי טובה. היא לא מגבילה את השופט ומכניסה אותו </w:t>
      </w:r>
      <w:proofErr w:type="spellStart"/>
      <w:r w:rsidRPr="00CC58FB">
        <w:rPr>
          <w:rFonts w:cs="David" w:hint="cs"/>
          <w:rtl/>
        </w:rPr>
        <w:t>ב"דל"ת</w:t>
      </w:r>
      <w:proofErr w:type="spellEnd"/>
      <w:r w:rsidRPr="00CC58FB">
        <w:rPr>
          <w:rFonts w:cs="David" w:hint="cs"/>
          <w:rtl/>
        </w:rPr>
        <w:t xml:space="preserve"> אמות" והוא חייב לקבוע את מה שכתוב למרות שזה נעשה בלי שהנהג הרגיש ועוד הרבה סיבות. אבל מאידך, עונש מוצא נותן לשופט להסיר מגבלות. לכן אני תומך בחוק הזה עם התיקון.</w:t>
      </w:r>
    </w:p>
    <w:p w14:paraId="22F05460" w14:textId="77777777" w:rsidR="00CE2C3F" w:rsidRPr="00CC58FB" w:rsidRDefault="00CE2C3F" w:rsidP="00CE2C3F">
      <w:pPr>
        <w:bidi/>
        <w:jc w:val="both"/>
        <w:rPr>
          <w:rFonts w:cs="David" w:hint="cs"/>
          <w:rtl/>
        </w:rPr>
      </w:pPr>
    </w:p>
    <w:p w14:paraId="78E1ADAE" w14:textId="77777777" w:rsidR="00CE2C3F" w:rsidRPr="00CC58FB" w:rsidRDefault="00CE2C3F" w:rsidP="00CE2C3F">
      <w:pPr>
        <w:bidi/>
        <w:jc w:val="both"/>
        <w:rPr>
          <w:rFonts w:cs="David" w:hint="cs"/>
          <w:u w:val="single"/>
          <w:rtl/>
        </w:rPr>
      </w:pPr>
      <w:r w:rsidRPr="00CC58FB">
        <w:rPr>
          <w:rFonts w:cs="David" w:hint="cs"/>
          <w:u w:val="single"/>
          <w:rtl/>
        </w:rPr>
        <w:t xml:space="preserve">זאב </w:t>
      </w:r>
      <w:proofErr w:type="spellStart"/>
      <w:r w:rsidRPr="00CC58FB">
        <w:rPr>
          <w:rFonts w:cs="David" w:hint="cs"/>
          <w:u w:val="single"/>
          <w:rtl/>
        </w:rPr>
        <w:t>אלקין</w:t>
      </w:r>
      <w:proofErr w:type="spellEnd"/>
      <w:r w:rsidRPr="00CC58FB">
        <w:rPr>
          <w:rFonts w:cs="David" w:hint="cs"/>
          <w:u w:val="single"/>
          <w:rtl/>
        </w:rPr>
        <w:t>:</w:t>
      </w:r>
    </w:p>
    <w:p w14:paraId="04D0DF01" w14:textId="77777777" w:rsidR="00CE2C3F" w:rsidRPr="00CC58FB" w:rsidRDefault="00CE2C3F" w:rsidP="00CE2C3F">
      <w:pPr>
        <w:bidi/>
        <w:jc w:val="both"/>
        <w:rPr>
          <w:rFonts w:cs="David" w:hint="cs"/>
          <w:u w:val="single"/>
          <w:rtl/>
        </w:rPr>
      </w:pPr>
    </w:p>
    <w:p w14:paraId="5C07E754" w14:textId="77777777" w:rsidR="00CE2C3F" w:rsidRPr="00CC58FB" w:rsidRDefault="00CE2C3F" w:rsidP="00CE2C3F">
      <w:pPr>
        <w:bidi/>
        <w:jc w:val="both"/>
        <w:rPr>
          <w:rFonts w:cs="David" w:hint="cs"/>
          <w:rtl/>
        </w:rPr>
      </w:pPr>
      <w:r w:rsidRPr="00CC58FB">
        <w:rPr>
          <w:rFonts w:cs="David" w:hint="cs"/>
          <w:rtl/>
        </w:rPr>
        <w:tab/>
        <w:t>שתי הערות, הראשונה, זה לא המקום לדיון על תוכן החוק אבל ברור שזה חוק שיש בו הרבה הצדקה ותמיכה. יחד עם זה, יש כאן שני עניינים פרוצדוראליים, הראשון, כידוע נכון לעכשיו המשלה מתנגדת, אני שומע מקרב חבריי שיש כמה סיעות שלדעתי השרים ישמחו להגיש ערר ולהיאבק על החוק הזה בוועדת שרים לחקיקה, אבל יש לנו הסדר שעמדנו בו מול הממשלה, מתחילת עבודתה של הכנסת, שאנחנו מעבירים בפטור לדברים שהממשלה תומכת והממשלה הרחיבה את המכסה של ועדת שרים לחקיקה ואפשרה את הגשת החוקים בדרך זו לכן אני חושב שזה לא נכון לשבור פה את הכלל כי תהיינה לזה השלכות גם לגבי חברי כנסת אחרים.</w:t>
      </w:r>
    </w:p>
    <w:p w14:paraId="364263AC" w14:textId="77777777" w:rsidR="00CE2C3F" w:rsidRPr="00CC58FB" w:rsidRDefault="00CE2C3F" w:rsidP="00CE2C3F">
      <w:pPr>
        <w:bidi/>
        <w:jc w:val="both"/>
        <w:rPr>
          <w:rFonts w:cs="David" w:hint="cs"/>
          <w:rtl/>
        </w:rPr>
      </w:pPr>
    </w:p>
    <w:p w14:paraId="2BF69560" w14:textId="77777777" w:rsidR="00CE2C3F" w:rsidRPr="00CC58FB" w:rsidRDefault="00CE2C3F" w:rsidP="00CE2C3F">
      <w:pPr>
        <w:bidi/>
        <w:jc w:val="both"/>
        <w:rPr>
          <w:rFonts w:cs="David" w:hint="cs"/>
          <w:rtl/>
        </w:rPr>
      </w:pPr>
      <w:r w:rsidRPr="00CC58FB">
        <w:rPr>
          <w:rFonts w:cs="David" w:hint="cs"/>
          <w:rtl/>
        </w:rPr>
        <w:tab/>
        <w:t xml:space="preserve">נקודה שנייה,  כרגע הצעת החוק שלך עומדת על סדר היום ביום שלישי.יום שלישי הוא יום שמגיעים דברים רק בהסכמה עם הממשלה לכן הפטור הזה לא יעזור כי בכל מקרה לפי ההסכמה בין הממשלה לכנסת ביום שלישי לא מביאים חקיקה פרטית שהיא לא בהסכמה לכן </w:t>
      </w:r>
      <w:r>
        <w:rPr>
          <w:rFonts w:cs="David" w:hint="cs"/>
          <w:rtl/>
        </w:rPr>
        <w:t>מ</w:t>
      </w:r>
      <w:r w:rsidRPr="00CC58FB">
        <w:rPr>
          <w:rFonts w:cs="David" w:hint="cs"/>
          <w:rtl/>
        </w:rPr>
        <w:t xml:space="preserve">מילא אי אפשר להעלות את זה. </w:t>
      </w:r>
    </w:p>
    <w:p w14:paraId="2DCD6030" w14:textId="77777777" w:rsidR="00CE2C3F" w:rsidRPr="00CC58FB" w:rsidRDefault="00CE2C3F" w:rsidP="00CE2C3F">
      <w:pPr>
        <w:bidi/>
        <w:jc w:val="both"/>
        <w:rPr>
          <w:rFonts w:cs="David" w:hint="cs"/>
          <w:rtl/>
        </w:rPr>
      </w:pPr>
    </w:p>
    <w:p w14:paraId="3AEFE2E3" w14:textId="77777777" w:rsidR="00CE2C3F" w:rsidRPr="00CC58FB" w:rsidRDefault="00CE2C3F" w:rsidP="00CE2C3F">
      <w:pPr>
        <w:bidi/>
        <w:jc w:val="both"/>
        <w:rPr>
          <w:rFonts w:cs="David" w:hint="cs"/>
          <w:rtl/>
        </w:rPr>
      </w:pPr>
      <w:r w:rsidRPr="00CC58FB">
        <w:rPr>
          <w:rFonts w:cs="David" w:hint="cs"/>
          <w:rtl/>
        </w:rPr>
        <w:tab/>
        <w:t xml:space="preserve">מה שאני מציע לך זה כרגע למשוך את הבקשה מוועדת הכנסת ויחד עם זה שמעתי שהיו כמה סיעות שירצו שהשרים שלהם יגישו עררים לוועדת שרים לחקיקה ושם לנהל את הקרב מתוך כוונה לנסות ולנצח בו. יש צדק בפן המהותי חברת הכנסת תירוש ואתה הצגתם, אבל בפן הפרוצדוראלי, גם אם נצביע בעד היום זה לא יעזור כי זה לא יכול לעלות היום ודבר שני זה גם לא נכון לשבור את ההתנהלות מול הממשלה כי יהיו לזה השלכות על חוקים הבאים בתור שאנחנו מגישים לוועדת שרים לחקיקה בדרך הזו. </w:t>
      </w:r>
    </w:p>
    <w:p w14:paraId="1FDFE2F4" w14:textId="77777777" w:rsidR="00CE2C3F" w:rsidRPr="00CC58FB" w:rsidRDefault="00CE2C3F" w:rsidP="00CE2C3F">
      <w:pPr>
        <w:bidi/>
        <w:jc w:val="both"/>
        <w:rPr>
          <w:rFonts w:cs="David" w:hint="cs"/>
          <w:rtl/>
        </w:rPr>
      </w:pPr>
    </w:p>
    <w:p w14:paraId="6B125EDD" w14:textId="77777777" w:rsidR="00CE2C3F" w:rsidRPr="00CC58FB" w:rsidRDefault="00CE2C3F" w:rsidP="00CE2C3F">
      <w:pPr>
        <w:bidi/>
        <w:jc w:val="both"/>
        <w:rPr>
          <w:rFonts w:cs="David" w:hint="cs"/>
          <w:u w:val="single"/>
          <w:rtl/>
        </w:rPr>
      </w:pPr>
      <w:r w:rsidRPr="00CC58FB">
        <w:rPr>
          <w:rFonts w:cs="David" w:hint="cs"/>
          <w:u w:val="single"/>
          <w:rtl/>
        </w:rPr>
        <w:t>דוד רותם:</w:t>
      </w:r>
    </w:p>
    <w:p w14:paraId="3ACE3547" w14:textId="77777777" w:rsidR="00CE2C3F" w:rsidRPr="00CC58FB" w:rsidRDefault="00CE2C3F" w:rsidP="00CE2C3F">
      <w:pPr>
        <w:bidi/>
        <w:jc w:val="both"/>
        <w:rPr>
          <w:rFonts w:cs="David" w:hint="cs"/>
          <w:u w:val="single"/>
          <w:rtl/>
        </w:rPr>
      </w:pPr>
    </w:p>
    <w:p w14:paraId="13DEBB57" w14:textId="77777777" w:rsidR="00CE2C3F" w:rsidRPr="00CC58FB" w:rsidRDefault="00CE2C3F" w:rsidP="00CE2C3F">
      <w:pPr>
        <w:bidi/>
        <w:jc w:val="both"/>
        <w:rPr>
          <w:rFonts w:cs="David" w:hint="cs"/>
          <w:rtl/>
        </w:rPr>
      </w:pPr>
      <w:r w:rsidRPr="00CC58FB">
        <w:rPr>
          <w:rFonts w:cs="David" w:hint="cs"/>
          <w:rtl/>
        </w:rPr>
        <w:tab/>
        <w:t>אדוני היושב ראש,</w:t>
      </w:r>
      <w:r>
        <w:rPr>
          <w:rFonts w:cs="David" w:hint="cs"/>
          <w:rtl/>
        </w:rPr>
        <w:t xml:space="preserve"> </w:t>
      </w:r>
      <w:r w:rsidRPr="00CC58FB">
        <w:rPr>
          <w:rFonts w:cs="David" w:hint="cs"/>
          <w:rtl/>
        </w:rPr>
        <w:t>אין ספק שהחוק הזה חשוב מאד, חוק נכון ואני תמה על ועדת השרים. אם הבקשה שלכם תבוא היום להצבעה, אני אצביע בעד הפטור, בניגוד לעמדת הקואליציה.</w:t>
      </w:r>
    </w:p>
    <w:p w14:paraId="62C5A436" w14:textId="77777777" w:rsidR="00CE2C3F" w:rsidRPr="00CC58FB" w:rsidRDefault="00CE2C3F" w:rsidP="00CE2C3F">
      <w:pPr>
        <w:bidi/>
        <w:jc w:val="both"/>
        <w:rPr>
          <w:rFonts w:cs="David" w:hint="cs"/>
          <w:rtl/>
        </w:rPr>
      </w:pPr>
    </w:p>
    <w:p w14:paraId="5339A0E1" w14:textId="77777777" w:rsidR="00CE2C3F" w:rsidRPr="00CC58FB" w:rsidRDefault="00CE2C3F" w:rsidP="00CE2C3F">
      <w:pPr>
        <w:bidi/>
        <w:jc w:val="both"/>
        <w:rPr>
          <w:rFonts w:cs="David" w:hint="cs"/>
          <w:u w:val="single"/>
          <w:rtl/>
        </w:rPr>
      </w:pPr>
      <w:r w:rsidRPr="00CC58FB">
        <w:rPr>
          <w:rFonts w:cs="David" w:hint="cs"/>
          <w:u w:val="single"/>
          <w:rtl/>
        </w:rPr>
        <w:t>נחמן שי:</w:t>
      </w:r>
    </w:p>
    <w:p w14:paraId="64DDBBD7" w14:textId="77777777" w:rsidR="00CE2C3F" w:rsidRPr="00CC58FB" w:rsidRDefault="00CE2C3F" w:rsidP="00CE2C3F">
      <w:pPr>
        <w:bidi/>
        <w:jc w:val="both"/>
        <w:rPr>
          <w:rFonts w:cs="David" w:hint="cs"/>
          <w:u w:val="single"/>
          <w:rtl/>
        </w:rPr>
      </w:pPr>
    </w:p>
    <w:p w14:paraId="297C1AB9" w14:textId="77777777" w:rsidR="00CE2C3F" w:rsidRPr="00CC58FB" w:rsidRDefault="00CE2C3F" w:rsidP="00CE2C3F">
      <w:pPr>
        <w:bidi/>
        <w:ind w:firstLine="720"/>
        <w:jc w:val="both"/>
        <w:rPr>
          <w:rFonts w:cs="David" w:hint="cs"/>
          <w:rtl/>
        </w:rPr>
      </w:pPr>
      <w:r w:rsidRPr="00CC58FB">
        <w:rPr>
          <w:rFonts w:cs="David" w:hint="cs"/>
          <w:rtl/>
        </w:rPr>
        <w:t>אני שמח לשמוע את דבריך.</w:t>
      </w:r>
    </w:p>
    <w:p w14:paraId="1919E91A" w14:textId="77777777" w:rsidR="00CE2C3F" w:rsidRPr="00CC58FB" w:rsidRDefault="00CE2C3F" w:rsidP="00CE2C3F">
      <w:pPr>
        <w:bidi/>
        <w:jc w:val="both"/>
        <w:rPr>
          <w:rFonts w:cs="David" w:hint="cs"/>
          <w:rtl/>
        </w:rPr>
      </w:pPr>
    </w:p>
    <w:p w14:paraId="12103F46" w14:textId="77777777" w:rsidR="00CE2C3F" w:rsidRPr="00CC58FB" w:rsidRDefault="00CE2C3F" w:rsidP="00CE2C3F">
      <w:pPr>
        <w:bidi/>
        <w:jc w:val="both"/>
        <w:rPr>
          <w:rFonts w:cs="David" w:hint="cs"/>
          <w:u w:val="single"/>
          <w:rtl/>
        </w:rPr>
      </w:pPr>
      <w:r w:rsidRPr="00CC58FB">
        <w:rPr>
          <w:rFonts w:cs="David" w:hint="cs"/>
          <w:u w:val="single"/>
          <w:rtl/>
        </w:rPr>
        <w:t>דוד רותם:</w:t>
      </w:r>
    </w:p>
    <w:p w14:paraId="14581615" w14:textId="77777777" w:rsidR="00CE2C3F" w:rsidRPr="00CC58FB" w:rsidRDefault="00CE2C3F" w:rsidP="00CE2C3F">
      <w:pPr>
        <w:bidi/>
        <w:jc w:val="both"/>
        <w:rPr>
          <w:rFonts w:cs="David" w:hint="cs"/>
          <w:u w:val="single"/>
          <w:rtl/>
        </w:rPr>
      </w:pPr>
    </w:p>
    <w:p w14:paraId="1253D935" w14:textId="77777777" w:rsidR="00CE2C3F" w:rsidRPr="00CC58FB" w:rsidRDefault="00CE2C3F" w:rsidP="00CE2C3F">
      <w:pPr>
        <w:bidi/>
        <w:ind w:firstLine="720"/>
        <w:jc w:val="both"/>
        <w:rPr>
          <w:rFonts w:cs="David" w:hint="cs"/>
          <w:rtl/>
        </w:rPr>
      </w:pPr>
      <w:r w:rsidRPr="00CC58FB">
        <w:rPr>
          <w:rFonts w:cs="David" w:hint="cs"/>
          <w:rtl/>
        </w:rPr>
        <w:t>אני גם אצביע בעד דיון בשביתה הכללית לפי בקשתך.</w:t>
      </w:r>
    </w:p>
    <w:p w14:paraId="35C074DC" w14:textId="77777777" w:rsidR="00CE2C3F" w:rsidRPr="00CC58FB" w:rsidRDefault="00CE2C3F" w:rsidP="00CE2C3F">
      <w:pPr>
        <w:bidi/>
        <w:jc w:val="both"/>
        <w:rPr>
          <w:rFonts w:cs="David" w:hint="cs"/>
          <w:rtl/>
        </w:rPr>
      </w:pPr>
    </w:p>
    <w:p w14:paraId="334FF503" w14:textId="77777777" w:rsidR="00CE2C3F" w:rsidRPr="00CC58FB" w:rsidRDefault="00CE2C3F" w:rsidP="00CE2C3F">
      <w:pPr>
        <w:bidi/>
        <w:jc w:val="both"/>
        <w:rPr>
          <w:rFonts w:cs="David" w:hint="cs"/>
          <w:u w:val="single"/>
          <w:rtl/>
        </w:rPr>
      </w:pPr>
      <w:r w:rsidRPr="00CC58FB">
        <w:rPr>
          <w:rFonts w:cs="David" w:hint="cs"/>
          <w:u w:val="single"/>
          <w:rtl/>
        </w:rPr>
        <w:t>יו"ר הכנסת ראובן ריבלין:</w:t>
      </w:r>
    </w:p>
    <w:p w14:paraId="1D774CCF" w14:textId="77777777" w:rsidR="00CE2C3F" w:rsidRPr="00CC58FB" w:rsidRDefault="00CE2C3F" w:rsidP="00CE2C3F">
      <w:pPr>
        <w:bidi/>
        <w:jc w:val="both"/>
        <w:rPr>
          <w:rFonts w:cs="David" w:hint="cs"/>
          <w:u w:val="single"/>
          <w:rtl/>
        </w:rPr>
      </w:pPr>
    </w:p>
    <w:p w14:paraId="04CA5714" w14:textId="77777777" w:rsidR="00CE2C3F" w:rsidRPr="00CC58FB" w:rsidRDefault="00CE2C3F" w:rsidP="00CE2C3F">
      <w:pPr>
        <w:bidi/>
        <w:jc w:val="both"/>
        <w:rPr>
          <w:rFonts w:cs="David" w:hint="cs"/>
          <w:rtl/>
        </w:rPr>
      </w:pPr>
      <w:r w:rsidRPr="00CC58FB">
        <w:rPr>
          <w:rFonts w:cs="David" w:hint="cs"/>
          <w:rtl/>
        </w:rPr>
        <w:tab/>
        <w:t>יושב ראש ועדת החוקה, לא חתמת על התחייבות?</w:t>
      </w:r>
    </w:p>
    <w:p w14:paraId="617B3E61" w14:textId="77777777" w:rsidR="00CE2C3F" w:rsidRPr="00CC58FB" w:rsidRDefault="00CE2C3F" w:rsidP="00CE2C3F">
      <w:pPr>
        <w:bidi/>
        <w:jc w:val="both"/>
        <w:rPr>
          <w:rFonts w:cs="David" w:hint="cs"/>
          <w:rtl/>
        </w:rPr>
      </w:pPr>
    </w:p>
    <w:p w14:paraId="5014FE35" w14:textId="77777777" w:rsidR="00CE2C3F" w:rsidRPr="00CC58FB" w:rsidRDefault="00CE2C3F" w:rsidP="00CE2C3F">
      <w:pPr>
        <w:bidi/>
        <w:jc w:val="both"/>
        <w:rPr>
          <w:rFonts w:cs="David" w:hint="cs"/>
          <w:u w:val="single"/>
          <w:rtl/>
        </w:rPr>
      </w:pPr>
      <w:r w:rsidRPr="00CC58FB">
        <w:rPr>
          <w:rFonts w:cs="David" w:hint="cs"/>
          <w:u w:val="single"/>
          <w:rtl/>
        </w:rPr>
        <w:t>דוד רותם:</w:t>
      </w:r>
    </w:p>
    <w:p w14:paraId="50691178" w14:textId="77777777" w:rsidR="00CE2C3F" w:rsidRPr="00CC58FB" w:rsidRDefault="00CE2C3F" w:rsidP="00CE2C3F">
      <w:pPr>
        <w:bidi/>
        <w:jc w:val="both"/>
        <w:rPr>
          <w:rFonts w:cs="David" w:hint="cs"/>
          <w:u w:val="single"/>
          <w:rtl/>
        </w:rPr>
      </w:pPr>
    </w:p>
    <w:p w14:paraId="69CFF6BE" w14:textId="77777777" w:rsidR="00CE2C3F" w:rsidRPr="00CC58FB" w:rsidRDefault="00CE2C3F" w:rsidP="00CE2C3F">
      <w:pPr>
        <w:bidi/>
        <w:jc w:val="both"/>
        <w:rPr>
          <w:rFonts w:cs="David" w:hint="cs"/>
          <w:rtl/>
        </w:rPr>
      </w:pPr>
      <w:r w:rsidRPr="00CC58FB">
        <w:rPr>
          <w:rFonts w:cs="David" w:hint="cs"/>
          <w:rtl/>
        </w:rPr>
        <w:tab/>
        <w:t xml:space="preserve">כפי שאדוני יודע, לא חתמתי על התחייבות לכן כל החוקים שיוצאים מחוק ההסדרים לא הולכים לוועדה שלי. </w:t>
      </w:r>
    </w:p>
    <w:p w14:paraId="6A39C22B" w14:textId="77777777" w:rsidR="00CE2C3F" w:rsidRPr="00CC58FB" w:rsidRDefault="00CE2C3F" w:rsidP="00CE2C3F">
      <w:pPr>
        <w:bidi/>
        <w:jc w:val="both"/>
        <w:rPr>
          <w:rFonts w:cs="David" w:hint="cs"/>
          <w:rtl/>
        </w:rPr>
      </w:pPr>
    </w:p>
    <w:p w14:paraId="44DAE215" w14:textId="77777777" w:rsidR="00CE2C3F" w:rsidRPr="00CC58FB" w:rsidRDefault="00CE2C3F" w:rsidP="00CE2C3F">
      <w:pPr>
        <w:bidi/>
        <w:jc w:val="both"/>
        <w:rPr>
          <w:rFonts w:cs="David" w:hint="cs"/>
          <w:u w:val="single"/>
          <w:rtl/>
        </w:rPr>
      </w:pPr>
      <w:r w:rsidRPr="00CC58FB">
        <w:rPr>
          <w:rFonts w:cs="David" w:hint="cs"/>
          <w:u w:val="single"/>
          <w:rtl/>
        </w:rPr>
        <w:t>יו"ר הכנסת ראובן ריבלין:</w:t>
      </w:r>
    </w:p>
    <w:p w14:paraId="1C202024" w14:textId="77777777" w:rsidR="00CE2C3F" w:rsidRPr="00CC58FB" w:rsidRDefault="00CE2C3F" w:rsidP="00CE2C3F">
      <w:pPr>
        <w:bidi/>
        <w:jc w:val="both"/>
        <w:rPr>
          <w:rFonts w:cs="David" w:hint="cs"/>
          <w:rtl/>
        </w:rPr>
      </w:pPr>
    </w:p>
    <w:p w14:paraId="177DB6C2" w14:textId="77777777" w:rsidR="00CE2C3F" w:rsidRPr="00CC58FB" w:rsidRDefault="00CE2C3F" w:rsidP="00CE2C3F">
      <w:pPr>
        <w:bidi/>
        <w:jc w:val="both"/>
        <w:rPr>
          <w:rFonts w:cs="David" w:hint="cs"/>
          <w:rtl/>
        </w:rPr>
      </w:pPr>
      <w:r w:rsidRPr="00CC58FB">
        <w:rPr>
          <w:rFonts w:cs="David" w:hint="cs"/>
          <w:rtl/>
        </w:rPr>
        <w:tab/>
        <w:t>זו סנקציה מותרת. אני לא חתמתי אף פעם על שום דבר מאז הכנסת ה-12, פחדתי שיחזירו את ירושלים ולא הייתי יכול.</w:t>
      </w:r>
    </w:p>
    <w:p w14:paraId="4CD8F45C" w14:textId="77777777" w:rsidR="00CE2C3F" w:rsidRPr="00CC58FB" w:rsidRDefault="00CE2C3F" w:rsidP="00CE2C3F">
      <w:pPr>
        <w:bidi/>
        <w:jc w:val="both"/>
        <w:rPr>
          <w:rFonts w:cs="David" w:hint="cs"/>
          <w:rtl/>
        </w:rPr>
      </w:pPr>
    </w:p>
    <w:p w14:paraId="3A235CFE" w14:textId="77777777" w:rsidR="00CE2C3F" w:rsidRPr="00CC58FB" w:rsidRDefault="00CE2C3F" w:rsidP="00CE2C3F">
      <w:pPr>
        <w:bidi/>
        <w:jc w:val="both"/>
        <w:rPr>
          <w:rFonts w:cs="David" w:hint="cs"/>
          <w:u w:val="single"/>
          <w:rtl/>
        </w:rPr>
      </w:pPr>
      <w:r w:rsidRPr="00CC58FB">
        <w:rPr>
          <w:rFonts w:cs="David" w:hint="cs"/>
          <w:u w:val="single"/>
          <w:rtl/>
        </w:rPr>
        <w:t>דוד רותם:</w:t>
      </w:r>
    </w:p>
    <w:p w14:paraId="79B34181" w14:textId="77777777" w:rsidR="00CE2C3F" w:rsidRPr="00CC58FB" w:rsidRDefault="00CE2C3F" w:rsidP="00CE2C3F">
      <w:pPr>
        <w:bidi/>
        <w:jc w:val="both"/>
        <w:rPr>
          <w:rFonts w:cs="David" w:hint="cs"/>
          <w:rtl/>
        </w:rPr>
      </w:pPr>
    </w:p>
    <w:p w14:paraId="6CE4EBC5" w14:textId="77777777" w:rsidR="00CE2C3F" w:rsidRPr="00CC58FB" w:rsidRDefault="00CE2C3F" w:rsidP="00CE2C3F">
      <w:pPr>
        <w:bidi/>
        <w:jc w:val="both"/>
        <w:rPr>
          <w:rFonts w:cs="David" w:hint="cs"/>
          <w:rtl/>
        </w:rPr>
      </w:pPr>
      <w:r w:rsidRPr="00CC58FB">
        <w:rPr>
          <w:rFonts w:cs="David" w:hint="cs"/>
          <w:rtl/>
        </w:rPr>
        <w:tab/>
        <w:t>מה שיקרה, זה יגיע מחר להצבעה והקואליציה תנצח והיא תפיל את החוק הזה. אז ששה חודשים אי אפשר יהיה להעלות את</w:t>
      </w:r>
      <w:r>
        <w:rPr>
          <w:rFonts w:cs="David" w:hint="cs"/>
          <w:rtl/>
        </w:rPr>
        <w:t xml:space="preserve"> </w:t>
      </w:r>
      <w:r w:rsidRPr="00CC58FB">
        <w:rPr>
          <w:rFonts w:cs="David" w:hint="cs"/>
          <w:rtl/>
        </w:rPr>
        <w:t xml:space="preserve">החוק הזה למרות שיש לי חוק כזה שמונח על השולחן. מצד שני, מכיוון שאתם מדברים על צירוף החוק הזה להצעת חוק שממילא מתנהלת אצלי בוועדה, הבניית שיקול הדעת השיפוטי, נכניס את זה בכל מקרה, גם אם לא תהיה הצעת חוק. כשאנחנו דנים בעונשי המוצא </w:t>
      </w:r>
      <w:proofErr w:type="spellStart"/>
      <w:r w:rsidRPr="00CC58FB">
        <w:rPr>
          <w:rFonts w:cs="David" w:hint="cs"/>
          <w:rtl/>
        </w:rPr>
        <w:t>וכו</w:t>
      </w:r>
      <w:proofErr w:type="spellEnd"/>
      <w:r w:rsidRPr="00CC58FB">
        <w:rPr>
          <w:rFonts w:cs="David" w:hint="cs"/>
          <w:rtl/>
        </w:rPr>
        <w:t xml:space="preserve">', הנושא של תאונת פגע וברח יהיה שם. לכן אני מצטרף להצעה של חבר הכנסת </w:t>
      </w:r>
      <w:proofErr w:type="spellStart"/>
      <w:r w:rsidRPr="00CC58FB">
        <w:rPr>
          <w:rFonts w:cs="David" w:hint="cs"/>
          <w:rtl/>
        </w:rPr>
        <w:t>אלקין</w:t>
      </w:r>
      <w:proofErr w:type="spellEnd"/>
      <w:r w:rsidRPr="00CC58FB">
        <w:rPr>
          <w:rFonts w:cs="David" w:hint="cs"/>
          <w:rtl/>
        </w:rPr>
        <w:t xml:space="preserve"> לא למשוך את הבקשה שלכם, לבקש לדון בה בשבוע הבא. שוועדת הכנסת תדון בה בשב</w:t>
      </w:r>
      <w:r>
        <w:rPr>
          <w:rFonts w:cs="David" w:hint="cs"/>
          <w:rtl/>
        </w:rPr>
        <w:t>ו</w:t>
      </w:r>
      <w:r w:rsidRPr="00CC58FB">
        <w:rPr>
          <w:rFonts w:cs="David" w:hint="cs"/>
          <w:rtl/>
        </w:rPr>
        <w:t>ע הבא ואני מקווה שיחזור שר המש</w:t>
      </w:r>
      <w:r>
        <w:rPr>
          <w:rFonts w:cs="David" w:hint="cs"/>
          <w:rtl/>
        </w:rPr>
        <w:t>פ</w:t>
      </w:r>
      <w:r w:rsidRPr="00CC58FB">
        <w:rPr>
          <w:rFonts w:cs="David" w:hint="cs"/>
          <w:rtl/>
        </w:rPr>
        <w:t>טים ביום חמישי בערב, אפשר יהיה לדבר אתו ולשכנע אותו להסכים לדברים האלה, זה יהיה הרבה יותר נכון.</w:t>
      </w:r>
    </w:p>
    <w:p w14:paraId="2535D2CA" w14:textId="77777777" w:rsidR="00CE2C3F" w:rsidRPr="00CC58FB" w:rsidRDefault="00CE2C3F" w:rsidP="00CE2C3F">
      <w:pPr>
        <w:bidi/>
        <w:jc w:val="both"/>
        <w:rPr>
          <w:rFonts w:cs="David" w:hint="cs"/>
          <w:rtl/>
        </w:rPr>
      </w:pPr>
    </w:p>
    <w:p w14:paraId="1CE44A5B" w14:textId="77777777" w:rsidR="00CE2C3F" w:rsidRPr="00CC58FB" w:rsidRDefault="00CE2C3F" w:rsidP="00CE2C3F">
      <w:pPr>
        <w:bidi/>
        <w:jc w:val="both"/>
        <w:rPr>
          <w:rFonts w:cs="David" w:hint="cs"/>
          <w:u w:val="single"/>
          <w:rtl/>
        </w:rPr>
      </w:pPr>
      <w:r w:rsidRPr="00CC58FB">
        <w:rPr>
          <w:rFonts w:cs="David" w:hint="cs"/>
          <w:u w:val="single"/>
          <w:rtl/>
        </w:rPr>
        <w:t>אברהם מיכאלי:</w:t>
      </w:r>
    </w:p>
    <w:p w14:paraId="7D0536A8" w14:textId="77777777" w:rsidR="00CE2C3F" w:rsidRPr="00CC58FB" w:rsidRDefault="00CE2C3F" w:rsidP="00CE2C3F">
      <w:pPr>
        <w:bidi/>
        <w:jc w:val="both"/>
        <w:rPr>
          <w:rFonts w:cs="David" w:hint="cs"/>
          <w:rtl/>
        </w:rPr>
      </w:pPr>
    </w:p>
    <w:p w14:paraId="4C0ED4AD" w14:textId="77777777" w:rsidR="00CE2C3F" w:rsidRPr="00CC58FB" w:rsidRDefault="00CE2C3F" w:rsidP="00CE2C3F">
      <w:pPr>
        <w:bidi/>
        <w:jc w:val="both"/>
        <w:rPr>
          <w:rFonts w:cs="David" w:hint="cs"/>
          <w:rtl/>
        </w:rPr>
      </w:pPr>
      <w:r w:rsidRPr="00CC58FB">
        <w:rPr>
          <w:rFonts w:cs="David" w:hint="cs"/>
          <w:rtl/>
        </w:rPr>
        <w:tab/>
        <w:t>גם אתה___ דרך ישראל ביתנו?</w:t>
      </w:r>
    </w:p>
    <w:p w14:paraId="7001BE3F" w14:textId="77777777" w:rsidR="00CE2C3F" w:rsidRPr="00CC58FB" w:rsidRDefault="00CE2C3F" w:rsidP="00CE2C3F">
      <w:pPr>
        <w:bidi/>
        <w:jc w:val="both"/>
        <w:rPr>
          <w:rFonts w:cs="David" w:hint="cs"/>
          <w:rtl/>
        </w:rPr>
      </w:pPr>
    </w:p>
    <w:p w14:paraId="0DEC6915" w14:textId="77777777" w:rsidR="00CE2C3F" w:rsidRPr="00CC58FB" w:rsidRDefault="00CE2C3F" w:rsidP="00CE2C3F">
      <w:pPr>
        <w:bidi/>
        <w:jc w:val="both"/>
        <w:rPr>
          <w:rFonts w:cs="David" w:hint="cs"/>
          <w:rtl/>
        </w:rPr>
      </w:pPr>
      <w:r w:rsidRPr="00CC58FB">
        <w:rPr>
          <w:rFonts w:cs="David" w:hint="cs"/>
          <w:rtl/>
        </w:rPr>
        <w:t xml:space="preserve"> </w:t>
      </w:r>
    </w:p>
    <w:p w14:paraId="4187F736" w14:textId="77777777" w:rsidR="00CE2C3F" w:rsidRPr="004260A9" w:rsidRDefault="00CE2C3F" w:rsidP="00CE2C3F">
      <w:pPr>
        <w:bidi/>
        <w:jc w:val="both"/>
        <w:rPr>
          <w:rFonts w:cs="David" w:hint="cs"/>
          <w:u w:val="single"/>
          <w:rtl/>
        </w:rPr>
      </w:pPr>
      <w:r w:rsidRPr="004260A9">
        <w:rPr>
          <w:rFonts w:cs="David" w:hint="cs"/>
          <w:u w:val="single"/>
          <w:rtl/>
        </w:rPr>
        <w:t>דוד רותם:</w:t>
      </w:r>
    </w:p>
    <w:p w14:paraId="1823AF62" w14:textId="77777777" w:rsidR="00CE2C3F" w:rsidRPr="00CC58FB" w:rsidRDefault="00CE2C3F" w:rsidP="00CE2C3F">
      <w:pPr>
        <w:bidi/>
        <w:jc w:val="both"/>
        <w:rPr>
          <w:rFonts w:cs="David" w:hint="cs"/>
          <w:rtl/>
        </w:rPr>
      </w:pPr>
    </w:p>
    <w:p w14:paraId="2C0BF122" w14:textId="77777777" w:rsidR="00CE2C3F" w:rsidRPr="00CC58FB" w:rsidRDefault="00CE2C3F" w:rsidP="00CE2C3F">
      <w:pPr>
        <w:bidi/>
        <w:jc w:val="both"/>
        <w:rPr>
          <w:rFonts w:cs="David" w:hint="cs"/>
          <w:rtl/>
        </w:rPr>
      </w:pPr>
      <w:r w:rsidRPr="00CC58FB">
        <w:rPr>
          <w:rFonts w:cs="David" w:hint="cs"/>
          <w:rtl/>
        </w:rPr>
        <w:tab/>
        <w:t>לי אין שרים, אני עובד אצל השרים.</w:t>
      </w:r>
    </w:p>
    <w:p w14:paraId="612E7779" w14:textId="77777777" w:rsidR="00CE2C3F" w:rsidRPr="00CC58FB" w:rsidRDefault="00CE2C3F" w:rsidP="00CE2C3F">
      <w:pPr>
        <w:bidi/>
        <w:jc w:val="both"/>
        <w:rPr>
          <w:rFonts w:cs="David" w:hint="cs"/>
          <w:rtl/>
        </w:rPr>
      </w:pPr>
    </w:p>
    <w:p w14:paraId="4EAA39CB" w14:textId="77777777" w:rsidR="00CE2C3F" w:rsidRPr="00CC58FB" w:rsidRDefault="00CE2C3F" w:rsidP="00CE2C3F">
      <w:pPr>
        <w:bidi/>
        <w:jc w:val="both"/>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7377FC9B" w14:textId="77777777" w:rsidR="00CE2C3F" w:rsidRPr="00CC58FB" w:rsidRDefault="00CE2C3F" w:rsidP="00CE2C3F">
      <w:pPr>
        <w:bidi/>
        <w:jc w:val="both"/>
        <w:rPr>
          <w:rFonts w:cs="David" w:hint="cs"/>
          <w:rtl/>
        </w:rPr>
      </w:pPr>
    </w:p>
    <w:p w14:paraId="5D22BAAC" w14:textId="77777777" w:rsidR="00CE2C3F" w:rsidRPr="00CC58FB" w:rsidRDefault="00CE2C3F" w:rsidP="00CE2C3F">
      <w:pPr>
        <w:bidi/>
        <w:jc w:val="both"/>
        <w:rPr>
          <w:rFonts w:cs="David" w:hint="cs"/>
          <w:rtl/>
        </w:rPr>
      </w:pPr>
      <w:r w:rsidRPr="00CC58FB">
        <w:rPr>
          <w:rFonts w:cs="David" w:hint="cs"/>
          <w:rtl/>
        </w:rPr>
        <w:tab/>
        <w:t xml:space="preserve"> חבר הכנסת מיכאלי, הגענו לזמנים טובים שבליכוד יש יותר משמעת מישראל ביתנו. אובדן שליטה כזה לא ראיתי פה הרבה זמן. חבר הכנסת מוזס בבקשה.</w:t>
      </w:r>
    </w:p>
    <w:p w14:paraId="186035C6" w14:textId="77777777" w:rsidR="00CE2C3F" w:rsidRPr="00CC58FB" w:rsidRDefault="00CE2C3F" w:rsidP="00CE2C3F">
      <w:pPr>
        <w:bidi/>
        <w:jc w:val="both"/>
        <w:rPr>
          <w:rFonts w:cs="David" w:hint="cs"/>
          <w:rtl/>
        </w:rPr>
      </w:pPr>
    </w:p>
    <w:p w14:paraId="3DFBA5E0" w14:textId="77777777" w:rsidR="00CE2C3F" w:rsidRPr="00CC58FB" w:rsidRDefault="00CE2C3F" w:rsidP="00CE2C3F">
      <w:pPr>
        <w:bidi/>
        <w:jc w:val="both"/>
        <w:rPr>
          <w:rFonts w:cs="David" w:hint="cs"/>
          <w:u w:val="single"/>
          <w:rtl/>
        </w:rPr>
      </w:pPr>
      <w:r w:rsidRPr="00CC58FB">
        <w:rPr>
          <w:rFonts w:cs="David" w:hint="cs"/>
          <w:u w:val="single"/>
          <w:rtl/>
        </w:rPr>
        <w:t>אליעזר מוזס:</w:t>
      </w:r>
    </w:p>
    <w:p w14:paraId="7A175E02" w14:textId="77777777" w:rsidR="00CE2C3F" w:rsidRPr="00CC58FB" w:rsidRDefault="00CE2C3F" w:rsidP="00CE2C3F">
      <w:pPr>
        <w:bidi/>
        <w:jc w:val="both"/>
        <w:rPr>
          <w:rFonts w:cs="David" w:hint="cs"/>
          <w:rtl/>
        </w:rPr>
      </w:pPr>
    </w:p>
    <w:p w14:paraId="6D7E788C" w14:textId="77777777" w:rsidR="00CE2C3F" w:rsidRPr="00CC58FB" w:rsidRDefault="00CE2C3F" w:rsidP="00CE2C3F">
      <w:pPr>
        <w:bidi/>
        <w:jc w:val="both"/>
        <w:rPr>
          <w:rFonts w:cs="David" w:hint="cs"/>
          <w:rtl/>
        </w:rPr>
      </w:pPr>
      <w:r w:rsidRPr="00CC58FB">
        <w:rPr>
          <w:rFonts w:cs="David" w:hint="cs"/>
          <w:rtl/>
        </w:rPr>
        <w:tab/>
        <w:t xml:space="preserve">אדוני יו"ר הוועדה, אדוני יו"ר הכנסת, היועץ המשפטי, חבריי חברי הכנסת. החוק הזה מוסרי ממדרגה ראשונה, חוק ייעודי, חוק שצריך לעבור כמה שיותר מהר. החוק הזה בא בעקבות אמיר בלחסן, שכחת לציין שאחרי התאונה הם עוד הלכו למסעדה והיה גם מקרה שאחרי התאונה הלכו לישון. הדברים האלה לא יאומנו. </w:t>
      </w:r>
    </w:p>
    <w:p w14:paraId="27E37C96" w14:textId="77777777" w:rsidR="00CE2C3F" w:rsidRPr="00CC58FB" w:rsidRDefault="00CE2C3F" w:rsidP="00CE2C3F">
      <w:pPr>
        <w:bidi/>
        <w:jc w:val="both"/>
        <w:rPr>
          <w:rFonts w:cs="David" w:hint="cs"/>
          <w:rtl/>
        </w:rPr>
      </w:pPr>
    </w:p>
    <w:p w14:paraId="5D2F455B" w14:textId="77777777" w:rsidR="00CE2C3F" w:rsidRPr="00CC58FB" w:rsidRDefault="00CE2C3F" w:rsidP="00CE2C3F">
      <w:pPr>
        <w:bidi/>
        <w:jc w:val="both"/>
        <w:rPr>
          <w:rFonts w:cs="David" w:hint="cs"/>
          <w:rtl/>
        </w:rPr>
      </w:pPr>
      <w:r w:rsidRPr="00CC58FB">
        <w:rPr>
          <w:rFonts w:cs="David" w:hint="cs"/>
          <w:rtl/>
        </w:rPr>
        <w:tab/>
        <w:t>אם ועדת שרים לענייני חקיקה כשלה צריכים להגיש ערר ולהילחם שם וכל הפרוצדורות האלה הם רק סגולה לקבור את החוק הזה כדי שיצטרכו לחכות עוד חצי שנה כאשר בינתיים שומעים שנהרגו לצערנו בתא</w:t>
      </w:r>
      <w:r>
        <w:rPr>
          <w:rFonts w:cs="David" w:hint="cs"/>
          <w:rtl/>
        </w:rPr>
        <w:t>ו</w:t>
      </w:r>
      <w:r w:rsidRPr="00CC58FB">
        <w:rPr>
          <w:rFonts w:cs="David" w:hint="cs"/>
          <w:rtl/>
        </w:rPr>
        <w:t xml:space="preserve">נות דרכים במדינה הזו יותר מאשר בכל מלחמות ישראל </w:t>
      </w:r>
      <w:r>
        <w:rPr>
          <w:rFonts w:cs="David" w:hint="cs"/>
          <w:rtl/>
        </w:rPr>
        <w:t>וכל הטרור, זה נורא ואיום מה שקור</w:t>
      </w:r>
      <w:r w:rsidRPr="00CC58FB">
        <w:rPr>
          <w:rFonts w:cs="David" w:hint="cs"/>
          <w:rtl/>
        </w:rPr>
        <w:t>ה בתחום הזה.</w:t>
      </w:r>
    </w:p>
    <w:p w14:paraId="79849D1B" w14:textId="77777777" w:rsidR="00CE2C3F" w:rsidRPr="00CC58FB" w:rsidRDefault="00CE2C3F" w:rsidP="00CE2C3F">
      <w:pPr>
        <w:bidi/>
        <w:jc w:val="both"/>
        <w:rPr>
          <w:rFonts w:cs="David" w:hint="cs"/>
          <w:rtl/>
        </w:rPr>
      </w:pPr>
    </w:p>
    <w:p w14:paraId="6F8C07F9" w14:textId="77777777" w:rsidR="00CE2C3F" w:rsidRPr="00CC58FB" w:rsidRDefault="00CE2C3F" w:rsidP="00CE2C3F">
      <w:pPr>
        <w:bidi/>
        <w:jc w:val="both"/>
        <w:rPr>
          <w:rFonts w:cs="David" w:hint="cs"/>
          <w:rtl/>
        </w:rPr>
      </w:pPr>
      <w:r w:rsidRPr="00CC58FB">
        <w:rPr>
          <w:rFonts w:cs="David" w:hint="cs"/>
          <w:rtl/>
        </w:rPr>
        <w:tab/>
        <w:t>בפרט ההפקרות האחרונה של תאונת פגע וברח, רק אתמול התקשר אלי משהו שהלך בצד הכביש, הוא נפל מישהו כמעט פגע בו במילימטר וה</w:t>
      </w:r>
      <w:r>
        <w:rPr>
          <w:rFonts w:cs="David" w:hint="cs"/>
          <w:rtl/>
        </w:rPr>
        <w:t>ו</w:t>
      </w:r>
      <w:r w:rsidRPr="00CC58FB">
        <w:rPr>
          <w:rFonts w:cs="David" w:hint="cs"/>
          <w:rtl/>
        </w:rPr>
        <w:t xml:space="preserve">א טס הלאה כאילו לא קרה שום דבר, אפילו האיץ את המהירות במקום עירוני. ההפקרות הזו צריכה להיפסק וזה על ידי החקיקה הזו. כמובן שלא יהיו סיפורים של הסדרי טיעון, כמו שנתנו לילד הזה אמיר בלחסן לדמם והלכו למסעדה והגיעו לעסקת טיעון של שלוש שנים, אחרי שירד שליש על התנהגות טובה זה אומר שבעוד שנתיים הם ישתחררו. אלה שפגעו </w:t>
      </w:r>
      <w:r>
        <w:rPr>
          <w:rFonts w:cs="David" w:hint="cs"/>
          <w:rtl/>
        </w:rPr>
        <w:t>ב</w:t>
      </w:r>
      <w:r w:rsidRPr="00CC58FB">
        <w:rPr>
          <w:rFonts w:cs="David" w:hint="cs"/>
          <w:rtl/>
        </w:rPr>
        <w:t xml:space="preserve">אמיר ופצעו אותו קשה, ראינו אותו בכנסת וזה היה נורא ואיום לראות אותו, מחובר לכל המכשירים והצינורות אחרי שראינו את התמונה שלו מבר המצווה  איך כולם עומדים ובוכים סביב לילד הזה. הוא יישאר לעולם ועד נכה ואלה שפגעו בו יסתובבו חופשי תוך שנתיים, כשאחרי שפגעו בו הלכו למסעדה. מה קורה אתנו? אנחנו צריכים להילחם בשביל הנושא הזה, להילחם בוועדת שרים לחקיקה, אני מקווה שיהיה יותר משר אחד שיתנו ערר.  </w:t>
      </w:r>
    </w:p>
    <w:p w14:paraId="6A1ABC56" w14:textId="77777777" w:rsidR="00CE2C3F" w:rsidRPr="00CC58FB" w:rsidRDefault="00CE2C3F" w:rsidP="00CE2C3F">
      <w:pPr>
        <w:bidi/>
        <w:jc w:val="both"/>
        <w:rPr>
          <w:rFonts w:cs="David" w:hint="cs"/>
          <w:rtl/>
        </w:rPr>
      </w:pPr>
    </w:p>
    <w:p w14:paraId="1EB82A34" w14:textId="77777777" w:rsidR="00CE2C3F" w:rsidRPr="00CC58FB" w:rsidRDefault="00CE2C3F" w:rsidP="00CE2C3F">
      <w:pPr>
        <w:bidi/>
        <w:jc w:val="both"/>
        <w:rPr>
          <w:rFonts w:cs="David" w:hint="cs"/>
          <w:u w:val="single"/>
          <w:rtl/>
        </w:rPr>
      </w:pPr>
      <w:r w:rsidRPr="00CC58FB">
        <w:rPr>
          <w:rFonts w:cs="David" w:hint="cs"/>
          <w:u w:val="single"/>
          <w:rtl/>
        </w:rPr>
        <w:t>אברהם מיכאלי:</w:t>
      </w:r>
    </w:p>
    <w:p w14:paraId="1A37C324" w14:textId="77777777" w:rsidR="00CE2C3F" w:rsidRPr="00CC58FB" w:rsidRDefault="00CE2C3F" w:rsidP="00CE2C3F">
      <w:pPr>
        <w:bidi/>
        <w:jc w:val="both"/>
        <w:rPr>
          <w:rFonts w:cs="David" w:hint="cs"/>
          <w:u w:val="single"/>
          <w:rtl/>
        </w:rPr>
      </w:pPr>
    </w:p>
    <w:p w14:paraId="68460308" w14:textId="77777777" w:rsidR="00CE2C3F" w:rsidRPr="00CC58FB" w:rsidRDefault="00CE2C3F" w:rsidP="00CE2C3F">
      <w:pPr>
        <w:bidi/>
        <w:jc w:val="both"/>
        <w:rPr>
          <w:rFonts w:cs="David" w:hint="cs"/>
          <w:rtl/>
        </w:rPr>
      </w:pPr>
      <w:r w:rsidRPr="00CC58FB">
        <w:rPr>
          <w:rFonts w:cs="David" w:hint="cs"/>
          <w:rtl/>
        </w:rPr>
        <w:tab/>
        <w:t>אני לא סומך על ישראל ביתנו לכן אני אאלץ לעשות את זה.</w:t>
      </w:r>
    </w:p>
    <w:p w14:paraId="60EF4AA2" w14:textId="77777777" w:rsidR="00CE2C3F" w:rsidRPr="00CC58FB" w:rsidRDefault="00CE2C3F" w:rsidP="00CE2C3F">
      <w:pPr>
        <w:bidi/>
        <w:jc w:val="both"/>
        <w:rPr>
          <w:rFonts w:cs="David" w:hint="cs"/>
          <w:rtl/>
        </w:rPr>
      </w:pPr>
    </w:p>
    <w:p w14:paraId="570F04F0" w14:textId="77777777" w:rsidR="00CE2C3F" w:rsidRPr="00CC58FB" w:rsidRDefault="00CE2C3F" w:rsidP="00CE2C3F">
      <w:pPr>
        <w:bidi/>
        <w:jc w:val="both"/>
        <w:rPr>
          <w:rFonts w:cs="David" w:hint="cs"/>
          <w:u w:val="single"/>
          <w:rtl/>
        </w:rPr>
      </w:pPr>
      <w:r w:rsidRPr="00CC58FB">
        <w:rPr>
          <w:rFonts w:cs="David" w:hint="cs"/>
          <w:u w:val="single"/>
          <w:rtl/>
        </w:rPr>
        <w:t>אליעזר מוזס:</w:t>
      </w:r>
    </w:p>
    <w:p w14:paraId="763D4E17" w14:textId="77777777" w:rsidR="00CE2C3F" w:rsidRPr="00CC58FB" w:rsidRDefault="00CE2C3F" w:rsidP="00CE2C3F">
      <w:pPr>
        <w:bidi/>
        <w:jc w:val="both"/>
        <w:rPr>
          <w:rFonts w:cs="David" w:hint="cs"/>
          <w:rtl/>
        </w:rPr>
      </w:pPr>
    </w:p>
    <w:p w14:paraId="28E9BF91" w14:textId="77777777" w:rsidR="00CE2C3F" w:rsidRPr="00CC58FB" w:rsidRDefault="00CE2C3F" w:rsidP="00CE2C3F">
      <w:pPr>
        <w:bidi/>
        <w:jc w:val="both"/>
        <w:rPr>
          <w:rFonts w:cs="David" w:hint="cs"/>
          <w:rtl/>
        </w:rPr>
      </w:pPr>
      <w:r w:rsidRPr="00CC58FB">
        <w:rPr>
          <w:rFonts w:cs="David" w:hint="cs"/>
          <w:rtl/>
        </w:rPr>
        <w:tab/>
        <w:t>בסדר גמור, תעשה את זה.</w:t>
      </w:r>
    </w:p>
    <w:p w14:paraId="2A66F737" w14:textId="77777777" w:rsidR="00CE2C3F" w:rsidRPr="00CC58FB" w:rsidRDefault="00CE2C3F" w:rsidP="00CE2C3F">
      <w:pPr>
        <w:bidi/>
        <w:jc w:val="both"/>
        <w:rPr>
          <w:rFonts w:cs="David" w:hint="cs"/>
          <w:rtl/>
        </w:rPr>
      </w:pPr>
    </w:p>
    <w:p w14:paraId="4B26D524" w14:textId="77777777" w:rsidR="00CE2C3F" w:rsidRPr="00CC58FB" w:rsidRDefault="00CE2C3F" w:rsidP="00CE2C3F">
      <w:pPr>
        <w:bidi/>
        <w:jc w:val="both"/>
        <w:rPr>
          <w:rFonts w:cs="David" w:hint="cs"/>
          <w:u w:val="single"/>
          <w:rtl/>
        </w:rPr>
      </w:pPr>
      <w:r w:rsidRPr="00CC58FB">
        <w:rPr>
          <w:rFonts w:cs="David" w:hint="cs"/>
          <w:u w:val="single"/>
          <w:rtl/>
        </w:rPr>
        <w:t>דוד רותם:</w:t>
      </w:r>
    </w:p>
    <w:p w14:paraId="2BCBAFF4" w14:textId="77777777" w:rsidR="00CE2C3F" w:rsidRPr="00CC58FB" w:rsidRDefault="00CE2C3F" w:rsidP="00CE2C3F">
      <w:pPr>
        <w:bidi/>
        <w:jc w:val="both"/>
        <w:rPr>
          <w:rFonts w:cs="David" w:hint="cs"/>
          <w:u w:val="single"/>
          <w:rtl/>
        </w:rPr>
      </w:pPr>
    </w:p>
    <w:p w14:paraId="4029F05E" w14:textId="77777777" w:rsidR="00CE2C3F" w:rsidRPr="00CC58FB" w:rsidRDefault="00CE2C3F" w:rsidP="00CE2C3F">
      <w:pPr>
        <w:bidi/>
        <w:jc w:val="both"/>
        <w:rPr>
          <w:rFonts w:cs="David" w:hint="cs"/>
          <w:rtl/>
        </w:rPr>
      </w:pPr>
      <w:r w:rsidRPr="00CC58FB">
        <w:rPr>
          <w:rFonts w:cs="David" w:hint="cs"/>
          <w:rtl/>
        </w:rPr>
        <w:tab/>
        <w:t xml:space="preserve">חבר הכנסת </w:t>
      </w:r>
      <w:proofErr w:type="spellStart"/>
      <w:r w:rsidRPr="00CC58FB">
        <w:rPr>
          <w:rFonts w:cs="David" w:hint="cs"/>
          <w:rtl/>
        </w:rPr>
        <w:t>ביילסקי</w:t>
      </w:r>
      <w:proofErr w:type="spellEnd"/>
      <w:r w:rsidRPr="00CC58FB">
        <w:rPr>
          <w:rFonts w:cs="David" w:hint="cs"/>
          <w:rtl/>
        </w:rPr>
        <w:t>, שמעת את ההצהרה של חבר הכנסת מיכאלי, אני לא צריך להתערב, ש"ס תסדר את זה.</w:t>
      </w:r>
    </w:p>
    <w:p w14:paraId="23F71FFD" w14:textId="77777777" w:rsidR="00CE2C3F" w:rsidRPr="00CC58FB" w:rsidRDefault="00CE2C3F" w:rsidP="00CE2C3F">
      <w:pPr>
        <w:bidi/>
        <w:jc w:val="both"/>
        <w:rPr>
          <w:rFonts w:cs="David" w:hint="cs"/>
          <w:rtl/>
        </w:rPr>
      </w:pPr>
    </w:p>
    <w:p w14:paraId="5A92FE95" w14:textId="77777777" w:rsidR="00CE2C3F" w:rsidRPr="00CC58FB" w:rsidRDefault="00CE2C3F" w:rsidP="00CE2C3F">
      <w:pPr>
        <w:bidi/>
        <w:jc w:val="both"/>
        <w:rPr>
          <w:rFonts w:cs="David" w:hint="cs"/>
          <w:u w:val="single"/>
          <w:rtl/>
        </w:rPr>
      </w:pPr>
      <w:r w:rsidRPr="00CC58FB">
        <w:rPr>
          <w:rFonts w:cs="David" w:hint="cs"/>
          <w:u w:val="single"/>
          <w:rtl/>
        </w:rPr>
        <w:t>נסים זאב:</w:t>
      </w:r>
    </w:p>
    <w:p w14:paraId="543D7384" w14:textId="77777777" w:rsidR="00CE2C3F" w:rsidRPr="00CC58FB" w:rsidRDefault="00CE2C3F" w:rsidP="00CE2C3F">
      <w:pPr>
        <w:bidi/>
        <w:jc w:val="both"/>
        <w:rPr>
          <w:rFonts w:cs="David" w:hint="cs"/>
          <w:u w:val="single"/>
          <w:rtl/>
        </w:rPr>
      </w:pPr>
    </w:p>
    <w:p w14:paraId="5485838A" w14:textId="77777777" w:rsidR="00CE2C3F" w:rsidRPr="00CC58FB" w:rsidRDefault="00CE2C3F" w:rsidP="00CE2C3F">
      <w:pPr>
        <w:bidi/>
        <w:jc w:val="both"/>
        <w:rPr>
          <w:rFonts w:cs="David" w:hint="cs"/>
          <w:rtl/>
        </w:rPr>
      </w:pPr>
      <w:r w:rsidRPr="00CC58FB">
        <w:rPr>
          <w:rFonts w:cs="David" w:hint="cs"/>
          <w:rtl/>
        </w:rPr>
        <w:tab/>
        <w:t>שמא יתפרש שמא יש כאלה שיש להם יותר רגישות או פחות רגישות בכל מה שקשור בתאונות פגע וברח. יש קונצנזוס לנושא, כולנו רגישים השאלה איפה המגרש צריך להיות, בוועדת שרים ושיהיה קונצנזוס גם בכנסת, או להיאבק שדווקא מחר זה יבוא ואז בעל כורחנו נגיד לא. אני חושב שזה לא נכון, לא צריכים לנתח עכשיו מקרים כאלה ואחרים, כולם מכירים את המקרים, אני גם לא בטוח שנהיגה בשכרות פחות חמורה, כאשר בארצות הברית נותנים 20 שנות מאסר, ממש כמו רצח.</w:t>
      </w:r>
    </w:p>
    <w:p w14:paraId="21143740" w14:textId="77777777" w:rsidR="00CE2C3F" w:rsidRPr="00CC58FB" w:rsidRDefault="00CE2C3F" w:rsidP="00CE2C3F">
      <w:pPr>
        <w:bidi/>
        <w:jc w:val="both"/>
        <w:rPr>
          <w:rFonts w:cs="David" w:hint="cs"/>
          <w:rtl/>
        </w:rPr>
      </w:pPr>
    </w:p>
    <w:p w14:paraId="1F985E3B" w14:textId="77777777" w:rsidR="00CE2C3F" w:rsidRPr="00CC58FB" w:rsidRDefault="00CE2C3F" w:rsidP="00CE2C3F">
      <w:pPr>
        <w:bidi/>
        <w:jc w:val="both"/>
        <w:rPr>
          <w:rFonts w:cs="David" w:hint="cs"/>
          <w:rtl/>
        </w:rPr>
      </w:pPr>
      <w:r w:rsidRPr="00CC58FB">
        <w:rPr>
          <w:rFonts w:cs="David" w:hint="cs"/>
          <w:rtl/>
        </w:rPr>
        <w:tab/>
        <w:t xml:space="preserve">האם אנחנו רוצים ללכת על מינימום של עונשים, אפשר לתת את זה בהרבה תחומים ולהרחיב את היריעה ואולי לכופף את השופטים ולהכריח אותם בהרבה תחומים שלדעתי יש מקום לא לתת עסקת טיעון. אבל ברגע זה, בסיטואציה הזו, נכון למשוך ולחכות עוד שבוע. </w:t>
      </w:r>
    </w:p>
    <w:p w14:paraId="3363B7F4" w14:textId="77777777" w:rsidR="00CE2C3F" w:rsidRPr="00CC58FB" w:rsidRDefault="00CE2C3F" w:rsidP="00CE2C3F">
      <w:pPr>
        <w:bidi/>
        <w:jc w:val="both"/>
        <w:rPr>
          <w:rFonts w:cs="David" w:hint="cs"/>
          <w:rtl/>
        </w:rPr>
      </w:pPr>
    </w:p>
    <w:p w14:paraId="1394E02A"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51685A89" w14:textId="77777777" w:rsidR="00CE2C3F" w:rsidRPr="00CC58FB" w:rsidRDefault="00CE2C3F" w:rsidP="00CE2C3F">
      <w:pPr>
        <w:bidi/>
        <w:rPr>
          <w:rFonts w:cs="David" w:hint="cs"/>
          <w:rtl/>
        </w:rPr>
      </w:pPr>
    </w:p>
    <w:p w14:paraId="2B662B36" w14:textId="77777777" w:rsidR="00CE2C3F" w:rsidRPr="00CC58FB" w:rsidRDefault="00CE2C3F" w:rsidP="00CE2C3F">
      <w:pPr>
        <w:bidi/>
        <w:jc w:val="both"/>
        <w:rPr>
          <w:rFonts w:cs="David" w:hint="cs"/>
          <w:rtl/>
        </w:rPr>
      </w:pPr>
      <w:r w:rsidRPr="00CC58FB">
        <w:rPr>
          <w:rFonts w:cs="David" w:hint="cs"/>
          <w:rtl/>
        </w:rPr>
        <w:tab/>
        <w:t xml:space="preserve"> חברי הכנסת </w:t>
      </w:r>
      <w:proofErr w:type="spellStart"/>
      <w:r w:rsidRPr="00CC58FB">
        <w:rPr>
          <w:rFonts w:cs="David" w:hint="cs"/>
          <w:rtl/>
        </w:rPr>
        <w:t>ביילסקי</w:t>
      </w:r>
      <w:proofErr w:type="spellEnd"/>
      <w:r w:rsidRPr="00CC58FB">
        <w:rPr>
          <w:rFonts w:cs="David" w:hint="cs"/>
          <w:rtl/>
        </w:rPr>
        <w:t xml:space="preserve"> ותירוש, האם אתם מקבלים את ההצעה שהציע יו"ר הקואליציה, כאשר מצידי במידה ואתבקש כמובן אביא את זה להצבעה נוספת במידה ותבקשו לעשות זאת, או שאתם מבקשים לקיים עכשיו הצבעה. ההחלטה היא שלכם.</w:t>
      </w:r>
    </w:p>
    <w:p w14:paraId="0994909C" w14:textId="77777777" w:rsidR="00CE2C3F" w:rsidRPr="00CC58FB" w:rsidRDefault="00CE2C3F" w:rsidP="00CE2C3F">
      <w:pPr>
        <w:bidi/>
        <w:jc w:val="both"/>
        <w:rPr>
          <w:rFonts w:cs="David" w:hint="cs"/>
          <w:rtl/>
        </w:rPr>
      </w:pPr>
    </w:p>
    <w:p w14:paraId="237C69EB" w14:textId="77777777" w:rsidR="00CE2C3F" w:rsidRPr="00CC58FB" w:rsidRDefault="00CE2C3F" w:rsidP="00CE2C3F">
      <w:pPr>
        <w:bidi/>
        <w:jc w:val="both"/>
        <w:rPr>
          <w:rFonts w:cs="David" w:hint="cs"/>
          <w:u w:val="single"/>
          <w:rtl/>
        </w:rPr>
      </w:pPr>
      <w:r w:rsidRPr="00CC58FB">
        <w:rPr>
          <w:rFonts w:cs="David" w:hint="cs"/>
          <w:u w:val="single"/>
          <w:rtl/>
        </w:rPr>
        <w:t>זאב בילסקי:</w:t>
      </w:r>
    </w:p>
    <w:p w14:paraId="76F82D84" w14:textId="77777777" w:rsidR="00CE2C3F" w:rsidRPr="00CC58FB" w:rsidRDefault="00CE2C3F" w:rsidP="00CE2C3F">
      <w:pPr>
        <w:bidi/>
        <w:jc w:val="both"/>
        <w:rPr>
          <w:rFonts w:cs="David" w:hint="cs"/>
          <w:u w:val="single"/>
          <w:rtl/>
        </w:rPr>
      </w:pPr>
    </w:p>
    <w:p w14:paraId="29F7164B" w14:textId="77777777" w:rsidR="00CE2C3F" w:rsidRPr="00CC58FB" w:rsidRDefault="00CE2C3F" w:rsidP="00CE2C3F">
      <w:pPr>
        <w:bidi/>
        <w:ind w:firstLine="720"/>
        <w:jc w:val="both"/>
        <w:rPr>
          <w:rFonts w:cs="David" w:hint="cs"/>
          <w:rtl/>
        </w:rPr>
      </w:pPr>
      <w:r w:rsidRPr="00CC58FB">
        <w:rPr>
          <w:rFonts w:cs="David" w:hint="cs"/>
          <w:rtl/>
        </w:rPr>
        <w:t>יש לי שאלה משום שאני חדש, לידידי יו"ר הקואליציה, אם אני אסדר לך שדניאל בן סימון יחתום על נאמנות, זה יכול לעבור? לעצם העניין, אני מאד התרגשתי ממה שנאמר פה, אנשים דברו בין קואליציה ואופוזיציה שיש תמיכה ולכן, גם אם אני יכול ברוב מקרי לגרום לזה שיקרה, אני חושב שלא יפה שהנושא יעלה בצורה כזו ולכן אנחנו מקבלים את ההצעה של יושב ראש הקואליציה, של חבר הכנ</w:t>
      </w:r>
      <w:r>
        <w:rPr>
          <w:rFonts w:cs="David" w:hint="cs"/>
          <w:rtl/>
        </w:rPr>
        <w:t>ס</w:t>
      </w:r>
      <w:r w:rsidRPr="00CC58FB">
        <w:rPr>
          <w:rFonts w:cs="David" w:hint="cs"/>
          <w:rtl/>
        </w:rPr>
        <w:t xml:space="preserve">ת רותם ושל ש"ס ונדחה את זה. </w:t>
      </w:r>
    </w:p>
    <w:p w14:paraId="071F001C" w14:textId="77777777" w:rsidR="00CE2C3F" w:rsidRPr="00CC58FB" w:rsidRDefault="00CE2C3F" w:rsidP="00CE2C3F">
      <w:pPr>
        <w:bidi/>
        <w:ind w:firstLine="720"/>
        <w:jc w:val="both"/>
        <w:rPr>
          <w:rFonts w:cs="David" w:hint="cs"/>
          <w:rtl/>
        </w:rPr>
      </w:pPr>
    </w:p>
    <w:p w14:paraId="4B53E2E0"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6C3387C2" w14:textId="77777777" w:rsidR="00CE2C3F" w:rsidRPr="00CC58FB" w:rsidRDefault="00CE2C3F" w:rsidP="00CE2C3F">
      <w:pPr>
        <w:bidi/>
        <w:rPr>
          <w:rFonts w:cs="David" w:hint="cs"/>
          <w:rtl/>
        </w:rPr>
      </w:pPr>
    </w:p>
    <w:p w14:paraId="0FEC1C42" w14:textId="77777777" w:rsidR="00CE2C3F" w:rsidRPr="00CC58FB" w:rsidRDefault="00CE2C3F" w:rsidP="00CE2C3F">
      <w:pPr>
        <w:bidi/>
        <w:ind w:firstLine="720"/>
        <w:jc w:val="both"/>
        <w:rPr>
          <w:rFonts w:cs="David" w:hint="cs"/>
          <w:rtl/>
        </w:rPr>
      </w:pPr>
      <w:r w:rsidRPr="00CC58FB">
        <w:rPr>
          <w:rFonts w:cs="David" w:hint="cs"/>
          <w:rtl/>
        </w:rPr>
        <w:t>ככל שיהיה צורך תודיעו לי ואז אני אביא את זה שוב להצבעה. תודה רבה.</w:t>
      </w:r>
    </w:p>
    <w:p w14:paraId="7004D056" w14:textId="77777777" w:rsidR="00CE2C3F" w:rsidRPr="00CC58FB" w:rsidRDefault="00CE2C3F" w:rsidP="00CE2C3F">
      <w:pPr>
        <w:bidi/>
        <w:ind w:firstLine="720"/>
        <w:jc w:val="both"/>
        <w:rPr>
          <w:rFonts w:cs="David" w:hint="cs"/>
          <w:rtl/>
        </w:rPr>
      </w:pPr>
    </w:p>
    <w:p w14:paraId="03B97493" w14:textId="77777777" w:rsidR="00CE2C3F" w:rsidRPr="00CC58FB" w:rsidRDefault="00CE2C3F" w:rsidP="00CE2C3F">
      <w:pPr>
        <w:bidi/>
        <w:ind w:firstLine="720"/>
        <w:jc w:val="both"/>
        <w:rPr>
          <w:rFonts w:cs="David" w:hint="cs"/>
          <w:rtl/>
        </w:rPr>
      </w:pPr>
      <w:r w:rsidRPr="00CC58FB">
        <w:rPr>
          <w:rFonts w:cs="David"/>
          <w:rtl/>
        </w:rPr>
        <w:br w:type="page"/>
      </w:r>
    </w:p>
    <w:p w14:paraId="7CB9CC4B" w14:textId="77777777" w:rsidR="00CE2C3F" w:rsidRPr="00CE2C3F" w:rsidRDefault="00CE2C3F" w:rsidP="00CE2C3F">
      <w:pPr>
        <w:bidi/>
        <w:jc w:val="center"/>
        <w:rPr>
          <w:rFonts w:cs="David" w:hint="cs"/>
          <w:b/>
          <w:bCs/>
          <w:u w:val="single"/>
          <w:rtl/>
        </w:rPr>
      </w:pPr>
      <w:r w:rsidRPr="00CE2C3F">
        <w:rPr>
          <w:rFonts w:cs="David" w:hint="cs"/>
          <w:b/>
          <w:bCs/>
          <w:u w:val="single"/>
          <w:rtl/>
        </w:rPr>
        <w:t>פניית יו"ר הכנסת בדבר מינוי קצין הכנסת</w:t>
      </w:r>
    </w:p>
    <w:p w14:paraId="7EDF4F7B" w14:textId="77777777" w:rsidR="00CE2C3F" w:rsidRPr="00CC58FB" w:rsidRDefault="00CE2C3F" w:rsidP="00CE2C3F">
      <w:pPr>
        <w:bidi/>
        <w:jc w:val="both"/>
        <w:rPr>
          <w:rFonts w:cs="David" w:hint="cs"/>
          <w:u w:val="single"/>
          <w:rtl/>
        </w:rPr>
      </w:pPr>
    </w:p>
    <w:p w14:paraId="57F913CC" w14:textId="77777777" w:rsidR="00CE2C3F" w:rsidRPr="00CC58FB" w:rsidRDefault="00CE2C3F" w:rsidP="00CE2C3F">
      <w:pPr>
        <w:bidi/>
        <w:jc w:val="both"/>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09796B87" w14:textId="77777777" w:rsidR="00CE2C3F" w:rsidRPr="00CC58FB" w:rsidRDefault="00CE2C3F" w:rsidP="00CE2C3F">
      <w:pPr>
        <w:bidi/>
        <w:jc w:val="both"/>
        <w:rPr>
          <w:rFonts w:cs="David" w:hint="cs"/>
          <w:rtl/>
        </w:rPr>
      </w:pPr>
    </w:p>
    <w:p w14:paraId="121EDB89" w14:textId="77777777" w:rsidR="00CE2C3F" w:rsidRPr="00CC58FB" w:rsidRDefault="00CE2C3F" w:rsidP="00CE2C3F">
      <w:pPr>
        <w:bidi/>
        <w:jc w:val="both"/>
        <w:rPr>
          <w:rFonts w:cs="David" w:hint="cs"/>
          <w:rtl/>
        </w:rPr>
      </w:pPr>
      <w:r w:rsidRPr="00CC58FB">
        <w:rPr>
          <w:rFonts w:cs="David" w:hint="cs"/>
          <w:rtl/>
        </w:rPr>
        <w:tab/>
        <w:t>אני עובר לנושא הבא, פניית יו"ר הכנסת בדבר מינוי קצין הכנסת, אדוני יושב ראש הכנסת בבקשה.</w:t>
      </w:r>
    </w:p>
    <w:p w14:paraId="44D8C0CE" w14:textId="77777777" w:rsidR="00CE2C3F" w:rsidRPr="00CC58FB" w:rsidRDefault="00CE2C3F" w:rsidP="00CE2C3F">
      <w:pPr>
        <w:bidi/>
        <w:jc w:val="both"/>
        <w:rPr>
          <w:rFonts w:cs="David" w:hint="cs"/>
          <w:rtl/>
        </w:rPr>
      </w:pPr>
    </w:p>
    <w:p w14:paraId="4A6974DA" w14:textId="77777777" w:rsidR="00CE2C3F" w:rsidRPr="00CC58FB" w:rsidRDefault="00CE2C3F" w:rsidP="00CE2C3F">
      <w:pPr>
        <w:bidi/>
        <w:jc w:val="both"/>
        <w:rPr>
          <w:rFonts w:cs="David" w:hint="cs"/>
          <w:u w:val="single"/>
          <w:rtl/>
        </w:rPr>
      </w:pPr>
      <w:r w:rsidRPr="00CC58FB">
        <w:rPr>
          <w:rFonts w:cs="David" w:hint="cs"/>
          <w:u w:val="single"/>
          <w:rtl/>
        </w:rPr>
        <w:t>יו"ר הכנסת ראובן ריבלין:</w:t>
      </w:r>
    </w:p>
    <w:p w14:paraId="4AB4BD1D" w14:textId="77777777" w:rsidR="00CE2C3F" w:rsidRPr="00CC58FB" w:rsidRDefault="00CE2C3F" w:rsidP="00CE2C3F">
      <w:pPr>
        <w:bidi/>
        <w:jc w:val="both"/>
        <w:rPr>
          <w:rFonts w:cs="David" w:hint="cs"/>
          <w:u w:val="single"/>
          <w:rtl/>
        </w:rPr>
      </w:pPr>
    </w:p>
    <w:p w14:paraId="12C7ED49" w14:textId="77777777" w:rsidR="00CE2C3F" w:rsidRPr="00CC58FB" w:rsidRDefault="00CE2C3F" w:rsidP="00CE2C3F">
      <w:pPr>
        <w:bidi/>
        <w:jc w:val="both"/>
        <w:rPr>
          <w:rFonts w:cs="David" w:hint="cs"/>
          <w:rtl/>
        </w:rPr>
      </w:pPr>
      <w:r w:rsidRPr="00CC58FB">
        <w:rPr>
          <w:rFonts w:cs="David" w:hint="cs"/>
          <w:rtl/>
        </w:rPr>
        <w:tab/>
        <w:t>הערה לחברי הוועדה שפנו אלי בנושא הקודם, כאשר יש סמכות ליושב ראש הכנסת, הוא יכול להפעיל אותה. בנושא הקדמת דיון ופטור מחובת הנחה אין לו שום סמכות. ברגע שהועדה מחליטה לפטור הוא מעלה את זה על סדר היום, ברגע שהוועדה מסרבת לחתום הוא גם לא יכול להעלות את הזה על סדר היום. לכן, כל ההערות שהיו מאד מחמיאות לי, אבל אני לא לוקח לעצמי סמכויות שאין לי. האם להעלות על סדר היום את חוק ההסדרים או לא זה סמכותו של יושב ראש הכנסת.</w:t>
      </w:r>
    </w:p>
    <w:p w14:paraId="1AE6C4A4" w14:textId="77777777" w:rsidR="00CE2C3F" w:rsidRPr="00CC58FB" w:rsidRDefault="00CE2C3F" w:rsidP="00CE2C3F">
      <w:pPr>
        <w:bidi/>
        <w:jc w:val="both"/>
        <w:rPr>
          <w:rFonts w:cs="David" w:hint="cs"/>
          <w:rtl/>
        </w:rPr>
      </w:pPr>
    </w:p>
    <w:p w14:paraId="2212871F" w14:textId="77777777" w:rsidR="00CE2C3F" w:rsidRPr="00CC58FB" w:rsidRDefault="00CE2C3F" w:rsidP="00CE2C3F">
      <w:pPr>
        <w:bidi/>
        <w:ind w:firstLine="720"/>
        <w:jc w:val="both"/>
        <w:rPr>
          <w:rFonts w:cs="David" w:hint="cs"/>
          <w:rtl/>
        </w:rPr>
      </w:pPr>
      <w:r w:rsidRPr="00CC58FB">
        <w:rPr>
          <w:rFonts w:cs="David" w:hint="cs"/>
          <w:rtl/>
        </w:rPr>
        <w:t xml:space="preserve">באתי היום בהתאם למצוות החוק,  לפני כחצי שנה סיים את תפקידו קצין הכנסת האלוף שד"ר, </w:t>
      </w:r>
      <w:proofErr w:type="spellStart"/>
      <w:r w:rsidRPr="00CC58FB">
        <w:rPr>
          <w:rFonts w:cs="David" w:hint="cs"/>
          <w:rtl/>
        </w:rPr>
        <w:t>יאצ'קו</w:t>
      </w:r>
      <w:proofErr w:type="spellEnd"/>
      <w:r w:rsidRPr="00CC58FB">
        <w:rPr>
          <w:rFonts w:cs="David" w:hint="cs"/>
          <w:rtl/>
        </w:rPr>
        <w:t xml:space="preserve"> והתפנה מקומו. שאלתי את עצמו האם נפנה למחוזות חיצוניים לכנסת על מנת למצוא קצין כנסת אחרי שגידלנו דור שלם אשר התפתח בתוך המערכה וגם במשך עשר השנים הוא פיתח את המערכת כולה להבנת כל נושא הביטחון הקשורים בשמירה על הכנסת ועל חברי הכנסת. הם למדו וינקו מפיו את תורת הביטחון על כל מרכיביה וכל מה שקשור לביטחון פרלמנטארי ואיומים שקיימים על הפרלמנט.</w:t>
      </w:r>
    </w:p>
    <w:p w14:paraId="3BD664F0" w14:textId="77777777" w:rsidR="00CE2C3F" w:rsidRPr="00CC58FB" w:rsidRDefault="00CE2C3F" w:rsidP="00CE2C3F">
      <w:pPr>
        <w:bidi/>
        <w:ind w:firstLine="720"/>
        <w:jc w:val="both"/>
        <w:rPr>
          <w:rFonts w:cs="David" w:hint="cs"/>
          <w:rtl/>
        </w:rPr>
      </w:pPr>
    </w:p>
    <w:p w14:paraId="2AEB1944" w14:textId="77777777" w:rsidR="00CE2C3F" w:rsidRPr="00CC58FB" w:rsidRDefault="00CE2C3F" w:rsidP="00CE2C3F">
      <w:pPr>
        <w:bidi/>
        <w:ind w:firstLine="720"/>
        <w:jc w:val="both"/>
        <w:rPr>
          <w:rFonts w:cs="David" w:hint="cs"/>
          <w:rtl/>
        </w:rPr>
      </w:pPr>
      <w:r w:rsidRPr="00CC58FB">
        <w:rPr>
          <w:rFonts w:cs="David" w:hint="cs"/>
          <w:rtl/>
        </w:rPr>
        <w:t>החלטתי שטוב יהיה אם ניתן אופק למערכת שגדלה כאן בכנסת ונמנה קצין כנסת ונאפשר לו לקבל את התפקיד כהערכה וכהוקרה למשמר כולו כל כך שגידלו מתוכם אנשים המסוגלים להגיע לאותה רמה ולאותו מעמד. כך עשינו גם בנושאים אחרים, פעמים רבות הזמנו אנשים חיצוניים לתפארת הכנסת ופעמים אחרות בחרנו אנשים שפעלו מתוך הכנסת עצמה ואני חושב שצריך להמשיך במגמה זו.</w:t>
      </w:r>
    </w:p>
    <w:p w14:paraId="18350386" w14:textId="77777777" w:rsidR="00CE2C3F" w:rsidRPr="00CC58FB" w:rsidRDefault="00CE2C3F" w:rsidP="00CE2C3F">
      <w:pPr>
        <w:bidi/>
        <w:ind w:firstLine="720"/>
        <w:jc w:val="both"/>
        <w:rPr>
          <w:rFonts w:cs="David" w:hint="cs"/>
          <w:rtl/>
        </w:rPr>
      </w:pPr>
    </w:p>
    <w:p w14:paraId="44D4D989" w14:textId="77777777" w:rsidR="00CE2C3F" w:rsidRPr="00CC58FB" w:rsidRDefault="00CE2C3F" w:rsidP="00CE2C3F">
      <w:pPr>
        <w:bidi/>
        <w:ind w:firstLine="720"/>
        <w:jc w:val="both"/>
        <w:rPr>
          <w:rFonts w:cs="David" w:hint="cs"/>
          <w:rtl/>
        </w:rPr>
      </w:pPr>
      <w:r w:rsidRPr="00CC58FB">
        <w:rPr>
          <w:rFonts w:cs="David" w:hint="cs"/>
          <w:rtl/>
        </w:rPr>
        <w:t>הואיל והיו לי בכל זאת, יחד עם הקצין המיועד, הסכמות בהם אנחנו רוצים לראות איך העסק יתפקד, חצי שנה הוא עמד במשימה בצורה מזמינה להפוך את התפקיד הזמני לתפקיד קבוע. החלטנו בנשיאות להמליץ בפני הוועדה למנות את ממלא מקום קצין הכנסת, או קצין הכנסת בפועל,להיות קצין הכנסת, וזה הקצין גריף.</w:t>
      </w:r>
    </w:p>
    <w:p w14:paraId="34AA3CE7" w14:textId="77777777" w:rsidR="00CE2C3F" w:rsidRPr="00CC58FB" w:rsidRDefault="00CE2C3F" w:rsidP="00CE2C3F">
      <w:pPr>
        <w:bidi/>
        <w:ind w:firstLine="720"/>
        <w:jc w:val="both"/>
        <w:rPr>
          <w:rFonts w:cs="David" w:hint="cs"/>
          <w:rtl/>
        </w:rPr>
      </w:pPr>
    </w:p>
    <w:p w14:paraId="01EF457C" w14:textId="77777777" w:rsidR="00CE2C3F" w:rsidRPr="00CC58FB" w:rsidRDefault="00CE2C3F" w:rsidP="00CE2C3F">
      <w:pPr>
        <w:bidi/>
        <w:ind w:firstLine="720"/>
        <w:jc w:val="both"/>
        <w:rPr>
          <w:rFonts w:cs="David" w:hint="cs"/>
          <w:rtl/>
        </w:rPr>
      </w:pPr>
      <w:r w:rsidRPr="00CC58FB">
        <w:rPr>
          <w:rFonts w:cs="David" w:hint="cs"/>
          <w:rtl/>
        </w:rPr>
        <w:t>אני רוצה להפנות את תשומת לב הוועדה שכמובן בכל פעם אדם מוזכר כמועמד לתפקיד מסוים אין אחד שלא הצליח בתפקידו ולא פגש אנשים ובדרך טבע, כאשר אתה פוגש אנשים פעמים רבות אתה יוצר מערכות שפעמים הם מערכות לחץ על מנת להשיג לחצים, פעמים הן מערכות לחץ הנובעות מניסיון שמנסים להזהיר את הציבור מפני מינוי כזה או אחר.</w:t>
      </w:r>
    </w:p>
    <w:p w14:paraId="5349582C" w14:textId="77777777" w:rsidR="00CE2C3F" w:rsidRPr="00CC58FB" w:rsidRDefault="00CE2C3F" w:rsidP="00CE2C3F">
      <w:pPr>
        <w:bidi/>
        <w:ind w:firstLine="720"/>
        <w:jc w:val="both"/>
        <w:rPr>
          <w:rFonts w:cs="David" w:hint="cs"/>
          <w:rtl/>
        </w:rPr>
      </w:pPr>
    </w:p>
    <w:p w14:paraId="3FC87DAF" w14:textId="77777777" w:rsidR="00CE2C3F" w:rsidRPr="00CC58FB" w:rsidRDefault="00CE2C3F" w:rsidP="00CE2C3F">
      <w:pPr>
        <w:bidi/>
        <w:ind w:firstLine="720"/>
        <w:jc w:val="both"/>
        <w:rPr>
          <w:rFonts w:cs="David" w:hint="cs"/>
          <w:rtl/>
        </w:rPr>
      </w:pPr>
      <w:r w:rsidRPr="00CC58FB">
        <w:rPr>
          <w:rFonts w:cs="David" w:hint="cs"/>
          <w:rtl/>
        </w:rPr>
        <w:t xml:space="preserve">   לפני מספר שנים הייתה תלונה נגד הקצין גריף, כאשר עדיין לא היה סגנו של קצין הכנסת, התלונות התבררו, נמצאו ניואנסים כאלה ואחרים אבל הוא המשיך בתפקידו והפלך להיות גם לסגן קצין הכנסת. עכשיו, כאשר מועמדותו פורסמה והפומביות ניתנה, פנה אחד מהאנשים אשר התלונן בזמנו נגד יוסף גריף וביקש לאסור על הכנסת ועל יושב ראש הכנסת למנות אותו לתפקיד. בית המפשט בתחילת הדרך לא נתן צו מניעה, לא אסר עלינו למנותו וקבע את הדיון ל- 2 לחודש, להיום.</w:t>
      </w:r>
    </w:p>
    <w:p w14:paraId="098A6A0F" w14:textId="77777777" w:rsidR="00CE2C3F" w:rsidRPr="00CC58FB" w:rsidRDefault="00CE2C3F" w:rsidP="00CE2C3F">
      <w:pPr>
        <w:bidi/>
        <w:jc w:val="both"/>
        <w:rPr>
          <w:rFonts w:cs="David" w:hint="cs"/>
          <w:rtl/>
        </w:rPr>
      </w:pPr>
    </w:p>
    <w:p w14:paraId="1E137FDE" w14:textId="77777777" w:rsidR="00CE2C3F" w:rsidRPr="00CC58FB" w:rsidRDefault="00CE2C3F" w:rsidP="00CE2C3F">
      <w:pPr>
        <w:bidi/>
        <w:jc w:val="both"/>
        <w:rPr>
          <w:rFonts w:cs="David" w:hint="cs"/>
          <w:u w:val="single"/>
          <w:rtl/>
        </w:rPr>
      </w:pPr>
      <w:r w:rsidRPr="00CC58FB">
        <w:rPr>
          <w:rFonts w:cs="David" w:hint="cs"/>
          <w:u w:val="single"/>
          <w:rtl/>
        </w:rPr>
        <w:t>אחמד טיבי:</w:t>
      </w:r>
    </w:p>
    <w:p w14:paraId="6D1D26E3" w14:textId="77777777" w:rsidR="00CE2C3F" w:rsidRPr="00CC58FB" w:rsidRDefault="00CE2C3F" w:rsidP="00CE2C3F">
      <w:pPr>
        <w:bidi/>
        <w:jc w:val="both"/>
        <w:rPr>
          <w:rFonts w:cs="David" w:hint="cs"/>
          <w:u w:val="single"/>
          <w:rtl/>
        </w:rPr>
      </w:pPr>
    </w:p>
    <w:p w14:paraId="1269B7FF" w14:textId="77777777" w:rsidR="00CE2C3F" w:rsidRPr="00CC58FB" w:rsidRDefault="00CE2C3F" w:rsidP="00CE2C3F">
      <w:pPr>
        <w:bidi/>
        <w:jc w:val="both"/>
        <w:rPr>
          <w:rFonts w:cs="David" w:hint="cs"/>
          <w:rtl/>
        </w:rPr>
      </w:pPr>
      <w:r w:rsidRPr="00CC58FB">
        <w:rPr>
          <w:rFonts w:cs="David" w:hint="cs"/>
          <w:rtl/>
        </w:rPr>
        <w:tab/>
        <w:t>הוא מתנחל.</w:t>
      </w:r>
    </w:p>
    <w:p w14:paraId="7CC469E8" w14:textId="77777777" w:rsidR="00CE2C3F" w:rsidRPr="00CC58FB" w:rsidRDefault="00CE2C3F" w:rsidP="00CE2C3F">
      <w:pPr>
        <w:bidi/>
        <w:jc w:val="both"/>
        <w:rPr>
          <w:rFonts w:cs="David" w:hint="cs"/>
          <w:rtl/>
        </w:rPr>
      </w:pPr>
    </w:p>
    <w:p w14:paraId="161FD2EF" w14:textId="77777777" w:rsidR="00CE2C3F" w:rsidRPr="00CC58FB" w:rsidRDefault="00CE2C3F" w:rsidP="00CE2C3F">
      <w:pPr>
        <w:bidi/>
        <w:jc w:val="both"/>
        <w:rPr>
          <w:rFonts w:cs="David" w:hint="cs"/>
          <w:u w:val="single"/>
          <w:rtl/>
        </w:rPr>
      </w:pPr>
      <w:r w:rsidRPr="00CC58FB">
        <w:rPr>
          <w:rFonts w:cs="David" w:hint="cs"/>
          <w:u w:val="single"/>
          <w:rtl/>
        </w:rPr>
        <w:t>דוד רותם:</w:t>
      </w:r>
    </w:p>
    <w:p w14:paraId="5DEBD2CB" w14:textId="77777777" w:rsidR="00CE2C3F" w:rsidRPr="00CC58FB" w:rsidRDefault="00CE2C3F" w:rsidP="00CE2C3F">
      <w:pPr>
        <w:bidi/>
        <w:jc w:val="both"/>
        <w:rPr>
          <w:rFonts w:cs="David" w:hint="cs"/>
          <w:u w:val="single"/>
          <w:rtl/>
        </w:rPr>
      </w:pPr>
    </w:p>
    <w:p w14:paraId="3B02A9E3" w14:textId="77777777" w:rsidR="00CE2C3F" w:rsidRPr="00CC58FB" w:rsidRDefault="00CE2C3F" w:rsidP="00CE2C3F">
      <w:pPr>
        <w:bidi/>
        <w:jc w:val="both"/>
        <w:rPr>
          <w:rFonts w:cs="David" w:hint="cs"/>
          <w:rtl/>
        </w:rPr>
      </w:pPr>
      <w:r w:rsidRPr="00CC58FB">
        <w:rPr>
          <w:rFonts w:cs="David" w:hint="cs"/>
          <w:rtl/>
        </w:rPr>
        <w:tab/>
        <w:t>איך אפשר למנות מתנחל...</w:t>
      </w:r>
    </w:p>
    <w:p w14:paraId="703C31C5" w14:textId="77777777" w:rsidR="00CE2C3F" w:rsidRPr="00CC58FB" w:rsidRDefault="00CE2C3F" w:rsidP="00CE2C3F">
      <w:pPr>
        <w:bidi/>
        <w:jc w:val="both"/>
        <w:rPr>
          <w:rFonts w:cs="David" w:hint="cs"/>
          <w:rtl/>
        </w:rPr>
      </w:pPr>
    </w:p>
    <w:p w14:paraId="504E3745" w14:textId="77777777" w:rsidR="00CE2C3F" w:rsidRPr="00CC58FB" w:rsidRDefault="00CE2C3F" w:rsidP="00CE2C3F">
      <w:pPr>
        <w:keepLines/>
        <w:bidi/>
        <w:jc w:val="both"/>
        <w:rPr>
          <w:rFonts w:cs="David" w:hint="cs"/>
          <w:u w:val="single"/>
          <w:rtl/>
        </w:rPr>
      </w:pPr>
      <w:r w:rsidRPr="00CC58FB">
        <w:rPr>
          <w:rFonts w:cs="David" w:hint="cs"/>
          <w:u w:val="single"/>
          <w:rtl/>
        </w:rPr>
        <w:t>יו"ר הכנסת ראובן ריבלין:</w:t>
      </w:r>
    </w:p>
    <w:p w14:paraId="63AB30B3" w14:textId="77777777" w:rsidR="00CE2C3F" w:rsidRPr="00CC58FB" w:rsidRDefault="00CE2C3F" w:rsidP="00CE2C3F">
      <w:pPr>
        <w:keepLines/>
        <w:bidi/>
        <w:jc w:val="both"/>
        <w:rPr>
          <w:rFonts w:cs="David" w:hint="cs"/>
          <w:u w:val="single"/>
          <w:rtl/>
        </w:rPr>
      </w:pPr>
    </w:p>
    <w:p w14:paraId="39782CAD" w14:textId="77777777" w:rsidR="00CE2C3F" w:rsidRPr="00CC58FB" w:rsidRDefault="00CE2C3F" w:rsidP="00CE2C3F">
      <w:pPr>
        <w:keepLines/>
        <w:bidi/>
        <w:jc w:val="both"/>
        <w:rPr>
          <w:rFonts w:cs="David" w:hint="cs"/>
          <w:rtl/>
        </w:rPr>
      </w:pPr>
      <w:r w:rsidRPr="00CC58FB">
        <w:rPr>
          <w:rFonts w:cs="David" w:hint="cs"/>
          <w:rtl/>
        </w:rPr>
        <w:tab/>
        <w:t>אני רק רוצה לומר שכאשר הוגשה הבקשה לא ניתן צו מניעה על ידי בית המשפט, אנחנו לא ביקשנו להביא את הדבר בפניכם מהטעם שהדיון נקבע מתחילתו ל- 2 ביוני. הדיון נדחה למרץ או אפריל בעצה אחת עם היועץ המשפטי לכנסת כפי שיפרט בפניכם. פנינו לבית משפט לאחר שדחה ושאלנו שאלה אחת ומפורשת, האם הוא ראוה בתביעה כפי שהוגשה מקום להגיש צו מניעה אם היה הדבר מובא בפניו ובית המשפט נמנע מלומר דבר כזה. פירושו של דבר שלא עומד בפנינו כרגע שום דבר האוסר עלינו.</w:t>
      </w:r>
    </w:p>
    <w:p w14:paraId="5256C708" w14:textId="77777777" w:rsidR="00CE2C3F" w:rsidRPr="00CC58FB" w:rsidRDefault="00CE2C3F" w:rsidP="00CE2C3F">
      <w:pPr>
        <w:bidi/>
        <w:jc w:val="both"/>
        <w:rPr>
          <w:rFonts w:cs="David" w:hint="cs"/>
          <w:rtl/>
        </w:rPr>
      </w:pPr>
    </w:p>
    <w:p w14:paraId="661E641B" w14:textId="77777777" w:rsidR="00CE2C3F" w:rsidRPr="00CC58FB" w:rsidRDefault="00CE2C3F" w:rsidP="00CE2C3F">
      <w:pPr>
        <w:bidi/>
        <w:jc w:val="both"/>
        <w:rPr>
          <w:rFonts w:cs="David" w:hint="cs"/>
          <w:u w:val="single"/>
          <w:rtl/>
        </w:rPr>
      </w:pPr>
      <w:r w:rsidRPr="00CC58FB">
        <w:rPr>
          <w:rFonts w:cs="David" w:hint="cs"/>
          <w:u w:val="single"/>
          <w:rtl/>
        </w:rPr>
        <w:t>נסים זאב:</w:t>
      </w:r>
    </w:p>
    <w:p w14:paraId="36F356B8" w14:textId="77777777" w:rsidR="00CE2C3F" w:rsidRPr="00CC58FB" w:rsidRDefault="00CE2C3F" w:rsidP="00CE2C3F">
      <w:pPr>
        <w:bidi/>
        <w:jc w:val="both"/>
        <w:rPr>
          <w:rFonts w:cs="David" w:hint="cs"/>
          <w:rtl/>
        </w:rPr>
      </w:pPr>
    </w:p>
    <w:p w14:paraId="3052B4CD" w14:textId="77777777" w:rsidR="00CE2C3F" w:rsidRPr="00CC58FB" w:rsidRDefault="00CE2C3F" w:rsidP="00CE2C3F">
      <w:pPr>
        <w:bidi/>
        <w:jc w:val="both"/>
        <w:rPr>
          <w:rFonts w:cs="David" w:hint="cs"/>
          <w:rtl/>
        </w:rPr>
      </w:pPr>
      <w:r w:rsidRPr="00CC58FB">
        <w:rPr>
          <w:rFonts w:cs="David" w:hint="cs"/>
          <w:rtl/>
        </w:rPr>
        <w:tab/>
        <w:t>הוא נתן תשובה?</w:t>
      </w:r>
    </w:p>
    <w:p w14:paraId="6FEEDBC9" w14:textId="77777777" w:rsidR="00CE2C3F" w:rsidRPr="00CC58FB" w:rsidRDefault="00CE2C3F" w:rsidP="00CE2C3F">
      <w:pPr>
        <w:bidi/>
        <w:jc w:val="both"/>
        <w:rPr>
          <w:rFonts w:cs="David" w:hint="cs"/>
          <w:rtl/>
        </w:rPr>
      </w:pPr>
    </w:p>
    <w:p w14:paraId="39729A84" w14:textId="77777777" w:rsidR="00CE2C3F" w:rsidRPr="00CC58FB" w:rsidRDefault="00CE2C3F" w:rsidP="00CE2C3F">
      <w:pPr>
        <w:bidi/>
        <w:jc w:val="both"/>
        <w:rPr>
          <w:rFonts w:cs="David" w:hint="cs"/>
          <w:u w:val="single"/>
          <w:rtl/>
        </w:rPr>
      </w:pPr>
      <w:r w:rsidRPr="00CC58FB">
        <w:rPr>
          <w:rFonts w:cs="David" w:hint="cs"/>
          <w:u w:val="single"/>
          <w:rtl/>
        </w:rPr>
        <w:t>יו"ר הכנסת ראובן ריבלין:</w:t>
      </w:r>
    </w:p>
    <w:p w14:paraId="7C9E9463" w14:textId="77777777" w:rsidR="00CE2C3F" w:rsidRPr="00CC58FB" w:rsidRDefault="00CE2C3F" w:rsidP="00CE2C3F">
      <w:pPr>
        <w:bidi/>
        <w:jc w:val="both"/>
        <w:rPr>
          <w:rFonts w:cs="David" w:hint="cs"/>
          <w:rtl/>
        </w:rPr>
      </w:pPr>
    </w:p>
    <w:p w14:paraId="6AAFA362" w14:textId="77777777" w:rsidR="00CE2C3F" w:rsidRPr="00CC58FB" w:rsidRDefault="00CE2C3F" w:rsidP="00CE2C3F">
      <w:pPr>
        <w:bidi/>
        <w:jc w:val="both"/>
        <w:rPr>
          <w:rFonts w:cs="David" w:hint="cs"/>
          <w:rtl/>
        </w:rPr>
      </w:pPr>
      <w:r w:rsidRPr="00CC58FB">
        <w:rPr>
          <w:rFonts w:cs="David" w:hint="cs"/>
          <w:rtl/>
        </w:rPr>
        <w:tab/>
        <w:t>בית משפט לא נותן תשובות, בית המשפט יודע מתי להוציא צו מניעה ובית המש</w:t>
      </w:r>
      <w:r>
        <w:rPr>
          <w:rFonts w:cs="David" w:hint="cs"/>
          <w:rtl/>
        </w:rPr>
        <w:t>פ</w:t>
      </w:r>
      <w:r w:rsidRPr="00CC58FB">
        <w:rPr>
          <w:rFonts w:cs="David" w:hint="cs"/>
          <w:rtl/>
        </w:rPr>
        <w:t xml:space="preserve">ט, ביודעו שאנחנו שואלים שאלת תם האם יש צו מניעה בא ואמר לא הוצאתי צו מניעה, פירושו של דבר על פי הייעוץ המשפטי שקיבלתי שיפורט כאן, אין מניעה בידי הוועדה לאשר את מינויו של גריף. שכן אם הייתה כזו, בודאי שבית המפשט היה נותן צו. כאשר בית מפשט לא עושה, הוא גם מביע את דעתו בעניין זה. </w:t>
      </w:r>
    </w:p>
    <w:p w14:paraId="6F1BC588" w14:textId="77777777" w:rsidR="00CE2C3F" w:rsidRPr="00CC58FB" w:rsidRDefault="00CE2C3F" w:rsidP="00CE2C3F">
      <w:pPr>
        <w:bidi/>
        <w:jc w:val="both"/>
        <w:rPr>
          <w:rFonts w:cs="David" w:hint="cs"/>
          <w:rtl/>
        </w:rPr>
      </w:pPr>
      <w:r w:rsidRPr="00CC58FB">
        <w:rPr>
          <w:rFonts w:cs="David" w:hint="cs"/>
          <w:rtl/>
        </w:rPr>
        <w:tab/>
      </w:r>
    </w:p>
    <w:p w14:paraId="1775F7EE" w14:textId="77777777" w:rsidR="00CE2C3F" w:rsidRPr="00CC58FB" w:rsidRDefault="00CE2C3F" w:rsidP="00CE2C3F">
      <w:pPr>
        <w:bidi/>
        <w:jc w:val="both"/>
        <w:rPr>
          <w:rFonts w:cs="David" w:hint="cs"/>
          <w:u w:val="single"/>
          <w:rtl/>
        </w:rPr>
      </w:pPr>
      <w:r w:rsidRPr="00CC58FB">
        <w:rPr>
          <w:rFonts w:cs="David" w:hint="cs"/>
          <w:u w:val="single"/>
          <w:rtl/>
        </w:rPr>
        <w:t>נסים זאב:</w:t>
      </w:r>
    </w:p>
    <w:p w14:paraId="23B53350" w14:textId="77777777" w:rsidR="00CE2C3F" w:rsidRPr="00CC58FB" w:rsidRDefault="00CE2C3F" w:rsidP="00CE2C3F">
      <w:pPr>
        <w:bidi/>
        <w:jc w:val="both"/>
        <w:rPr>
          <w:rFonts w:cs="David" w:hint="cs"/>
          <w:u w:val="single"/>
          <w:rtl/>
        </w:rPr>
      </w:pPr>
    </w:p>
    <w:p w14:paraId="797E5355" w14:textId="77777777" w:rsidR="00CE2C3F" w:rsidRPr="00CC58FB" w:rsidRDefault="00CE2C3F" w:rsidP="00CE2C3F">
      <w:pPr>
        <w:bidi/>
        <w:ind w:firstLine="720"/>
        <w:jc w:val="both"/>
        <w:rPr>
          <w:rFonts w:cs="David" w:hint="cs"/>
          <w:rtl/>
        </w:rPr>
      </w:pPr>
      <w:r w:rsidRPr="00CC58FB">
        <w:rPr>
          <w:rFonts w:cs="David" w:hint="cs"/>
          <w:rtl/>
        </w:rPr>
        <w:t>מה הדחיפות במינוי?</w:t>
      </w:r>
    </w:p>
    <w:p w14:paraId="7E4FEAD2" w14:textId="77777777" w:rsidR="00CE2C3F" w:rsidRPr="00CC58FB" w:rsidRDefault="00CE2C3F" w:rsidP="00CE2C3F">
      <w:pPr>
        <w:bidi/>
        <w:jc w:val="both"/>
        <w:rPr>
          <w:rFonts w:cs="David" w:hint="cs"/>
          <w:rtl/>
        </w:rPr>
      </w:pPr>
    </w:p>
    <w:p w14:paraId="5AF07FBC" w14:textId="77777777" w:rsidR="00CE2C3F" w:rsidRPr="00CC58FB" w:rsidRDefault="00CE2C3F" w:rsidP="00CE2C3F">
      <w:pPr>
        <w:bidi/>
        <w:jc w:val="both"/>
        <w:rPr>
          <w:rFonts w:cs="David" w:hint="cs"/>
          <w:u w:val="single"/>
          <w:rtl/>
        </w:rPr>
      </w:pPr>
      <w:r w:rsidRPr="00CC58FB">
        <w:rPr>
          <w:rFonts w:cs="David" w:hint="cs"/>
          <w:u w:val="single"/>
          <w:rtl/>
        </w:rPr>
        <w:t>יו"ר הכנסת ראובן ריבלין:</w:t>
      </w:r>
    </w:p>
    <w:p w14:paraId="57613C77" w14:textId="77777777" w:rsidR="00CE2C3F" w:rsidRPr="00CC58FB" w:rsidRDefault="00CE2C3F" w:rsidP="00CE2C3F">
      <w:pPr>
        <w:bidi/>
        <w:jc w:val="both"/>
        <w:rPr>
          <w:rFonts w:cs="David" w:hint="cs"/>
          <w:u w:val="single"/>
          <w:rtl/>
        </w:rPr>
      </w:pPr>
    </w:p>
    <w:p w14:paraId="48599405" w14:textId="77777777" w:rsidR="00CE2C3F" w:rsidRPr="00CC58FB" w:rsidRDefault="00CE2C3F" w:rsidP="00CE2C3F">
      <w:pPr>
        <w:bidi/>
        <w:jc w:val="both"/>
        <w:rPr>
          <w:rFonts w:cs="David" w:hint="cs"/>
          <w:rtl/>
        </w:rPr>
      </w:pPr>
      <w:r w:rsidRPr="00CC58FB">
        <w:rPr>
          <w:rFonts w:cs="David" w:hint="cs"/>
          <w:rtl/>
        </w:rPr>
        <w:tab/>
        <w:t>לדעתי יש דחיפות, הסכמנו עליו בטרם התלונה וכולנו גמרנו אתה הלל עליו בטרם התלונה ולאחר מכן ביקשנו את אישור הנשיאות, לאחר שידעה כבר על התלונה, התלונה הזו איננה חדשה, אני חושב שיש דחיפות, לא יכול להיות מצב שבו משמר הכנסת נמצא עם אדם אשר יש לגביו איזשהו ספק. כמובן, ואני אומר זאת באופן פורמאלי, אם חלילה לאחר מכן בית המש</w:t>
      </w:r>
      <w:r>
        <w:rPr>
          <w:rFonts w:cs="David" w:hint="cs"/>
          <w:rtl/>
        </w:rPr>
        <w:t>פ</w:t>
      </w:r>
      <w:r w:rsidRPr="00CC58FB">
        <w:rPr>
          <w:rFonts w:cs="David" w:hint="cs"/>
          <w:rtl/>
        </w:rPr>
        <w:t>ט יפסול את תפקידו, נצטרך להתייחס לזה. אבל כאשר בית המשפט אמר שאין הוא נותן צו מניעה פירושו של דבר שהוא אפשר לנו.</w:t>
      </w:r>
    </w:p>
    <w:p w14:paraId="2F906826" w14:textId="77777777" w:rsidR="00CE2C3F" w:rsidRPr="00CC58FB" w:rsidRDefault="00CE2C3F" w:rsidP="00CE2C3F">
      <w:pPr>
        <w:bidi/>
        <w:jc w:val="both"/>
        <w:rPr>
          <w:rFonts w:cs="David" w:hint="cs"/>
          <w:rtl/>
        </w:rPr>
      </w:pPr>
    </w:p>
    <w:p w14:paraId="51F83599" w14:textId="77777777" w:rsidR="00CE2C3F" w:rsidRPr="00CC58FB" w:rsidRDefault="00CE2C3F" w:rsidP="00CE2C3F">
      <w:pPr>
        <w:bidi/>
        <w:ind w:firstLine="720"/>
        <w:jc w:val="both"/>
        <w:rPr>
          <w:rFonts w:cs="David" w:hint="cs"/>
          <w:rtl/>
        </w:rPr>
      </w:pPr>
      <w:r w:rsidRPr="00CC58FB">
        <w:rPr>
          <w:rFonts w:cs="David" w:hint="cs"/>
          <w:rtl/>
        </w:rPr>
        <w:t xml:space="preserve"> יש דחיפות, לא טוב שמשמר הכנסת נמצא כאשר בראשו עומד אדם שיכול להיות בעיני פיקודיו כאדם שיש ספק האם ימשיך בתפקידו או לא. הוא עמד במבחן חצי שנה, זה היה מבחינת חיוב המציאות של מערכת כמו שלנו, רציתי להיות בטוח שאכן אנחנו יכולים לסמוך על סגן מפקד המשמר כדי שיהיה לקצין הכנסת. אכן התרשמתי ושיקולי הם כאלה שכאשר אנחנו בודקים הערה העלולה להיות פגם לבין הצורך שלנו למנות קצין, אני רואה במאזן השיקולים את הצורך למנות קצין כדבר חשוב ביותר. כמובן שלא היה עולה על דעתי שלא לקיים צו מניעה אם בית המשפט היה אכן מורה לי שלא לקיים איזשהו דיון ולא למנות את הקצין, היינו כמובן שוק</w:t>
      </w:r>
      <w:r>
        <w:rPr>
          <w:rFonts w:cs="David" w:hint="cs"/>
          <w:rtl/>
        </w:rPr>
        <w:t>ל</w:t>
      </w:r>
      <w:r w:rsidRPr="00CC58FB">
        <w:rPr>
          <w:rFonts w:cs="David" w:hint="cs"/>
          <w:rtl/>
        </w:rPr>
        <w:t>ים את השיקולים ומביאים בקשה אחרת.</w:t>
      </w:r>
    </w:p>
    <w:p w14:paraId="3A2D0679" w14:textId="77777777" w:rsidR="00CE2C3F" w:rsidRPr="00CC58FB" w:rsidRDefault="00CE2C3F" w:rsidP="00CE2C3F">
      <w:pPr>
        <w:bidi/>
        <w:ind w:firstLine="720"/>
        <w:jc w:val="both"/>
        <w:rPr>
          <w:rFonts w:cs="David" w:hint="cs"/>
          <w:rtl/>
        </w:rPr>
      </w:pPr>
    </w:p>
    <w:p w14:paraId="6C5E2C44" w14:textId="77777777" w:rsidR="00CE2C3F" w:rsidRPr="00CC58FB" w:rsidRDefault="00CE2C3F" w:rsidP="00CE2C3F">
      <w:pPr>
        <w:bidi/>
        <w:ind w:firstLine="720"/>
        <w:jc w:val="both"/>
        <w:rPr>
          <w:rFonts w:cs="David" w:hint="cs"/>
          <w:rtl/>
        </w:rPr>
      </w:pPr>
      <w:r w:rsidRPr="00CC58FB">
        <w:rPr>
          <w:rFonts w:cs="David" w:hint="cs"/>
          <w:rtl/>
        </w:rPr>
        <w:t>לכן באתי לכאן היום, עם המלצת הנשיאות, נמצא פה חבר הכנסת מילר, חבר הכנסת טיבי שהם חברי נשיאות, שכולם יחד, בעצה אחת ופה אחד המלצנו על מינויו של יוסף גריף לקצין הכנסת לתפארת הכנסת ולהצלחתה. תודה רבה.</w:t>
      </w:r>
    </w:p>
    <w:p w14:paraId="73D52483" w14:textId="77777777" w:rsidR="00CE2C3F" w:rsidRPr="00CC58FB" w:rsidRDefault="00CE2C3F" w:rsidP="00CE2C3F">
      <w:pPr>
        <w:bidi/>
        <w:jc w:val="both"/>
        <w:rPr>
          <w:rFonts w:cs="David" w:hint="cs"/>
          <w:rtl/>
        </w:rPr>
      </w:pPr>
    </w:p>
    <w:p w14:paraId="52E6A083"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74A8A338" w14:textId="77777777" w:rsidR="00CE2C3F" w:rsidRPr="00CC58FB" w:rsidRDefault="00CE2C3F" w:rsidP="00CE2C3F">
      <w:pPr>
        <w:bidi/>
        <w:rPr>
          <w:rFonts w:cs="David" w:hint="cs"/>
          <w:rtl/>
        </w:rPr>
      </w:pPr>
    </w:p>
    <w:p w14:paraId="048A8F30" w14:textId="77777777" w:rsidR="00CE2C3F" w:rsidRPr="00CC58FB" w:rsidRDefault="00CE2C3F" w:rsidP="00CE2C3F">
      <w:pPr>
        <w:bidi/>
        <w:jc w:val="both"/>
        <w:rPr>
          <w:rFonts w:cs="David" w:hint="cs"/>
          <w:rtl/>
        </w:rPr>
      </w:pPr>
      <w:r w:rsidRPr="00CC58FB">
        <w:rPr>
          <w:rFonts w:cs="David" w:hint="cs"/>
          <w:rtl/>
        </w:rPr>
        <w:tab/>
        <w:t xml:space="preserve"> לפני שאעביר את רשות הדיבור ליועץ המשפטי, אני רוצה להפנות את תשומת לבכם לעניין אחד, לפי העתירה המונחת בפנינו, העתירה הוגשה ב- 24 לינואר 2010 והנה אנחנו מתבשרים שדיון ראשון בה יתקיים במרץ 2011. לכן לשאלה של חבר הכנסת זאב, נדמה לי שאפשר למחות ולורמר שלא כך צריך להתנהל בית משפט בישראל, העובדה שאנחנו נמצאים במצב שעד לדיון ראשון בעתירה שעניינה מינוי של אדם לתפקיד, מינוי שתלוי ועומד צריך לחכות 14 חודשים, נדמה ליש שהמצב הזה מותיר אותנו ללא שום אפשרות אחר כי אחרת נצטרך לחכות עד עולם, עד שיחשוב מי שיחשוב שראוי ונכון לקבל החלטה. </w:t>
      </w:r>
    </w:p>
    <w:p w14:paraId="52A3D105" w14:textId="77777777" w:rsidR="00CE2C3F" w:rsidRPr="00CC58FB" w:rsidRDefault="00CE2C3F" w:rsidP="00CE2C3F">
      <w:pPr>
        <w:keepLines/>
        <w:bidi/>
        <w:jc w:val="both"/>
        <w:rPr>
          <w:rFonts w:cs="David" w:hint="cs"/>
          <w:rtl/>
        </w:rPr>
      </w:pPr>
    </w:p>
    <w:p w14:paraId="71968993" w14:textId="77777777" w:rsidR="00CE2C3F" w:rsidRPr="00CC58FB" w:rsidRDefault="00CE2C3F" w:rsidP="00CE2C3F">
      <w:pPr>
        <w:keepLines/>
        <w:bidi/>
        <w:jc w:val="both"/>
        <w:rPr>
          <w:rFonts w:cs="David" w:hint="cs"/>
          <w:u w:val="single"/>
          <w:rtl/>
        </w:rPr>
      </w:pPr>
      <w:r w:rsidRPr="00CC58FB">
        <w:rPr>
          <w:rFonts w:cs="David" w:hint="cs"/>
          <w:u w:val="single"/>
          <w:rtl/>
        </w:rPr>
        <w:t>דוד רותם:</w:t>
      </w:r>
    </w:p>
    <w:p w14:paraId="3728C7A9" w14:textId="77777777" w:rsidR="00CE2C3F" w:rsidRPr="00CC58FB" w:rsidRDefault="00CE2C3F" w:rsidP="00CE2C3F">
      <w:pPr>
        <w:keepLines/>
        <w:bidi/>
        <w:jc w:val="both"/>
        <w:rPr>
          <w:rFonts w:cs="David" w:hint="cs"/>
          <w:rtl/>
        </w:rPr>
      </w:pPr>
    </w:p>
    <w:p w14:paraId="32807098" w14:textId="77777777" w:rsidR="00CE2C3F" w:rsidRPr="00CC58FB" w:rsidRDefault="00CE2C3F" w:rsidP="00CE2C3F">
      <w:pPr>
        <w:keepLines/>
        <w:bidi/>
        <w:jc w:val="both"/>
        <w:rPr>
          <w:rFonts w:cs="David" w:hint="cs"/>
          <w:rtl/>
        </w:rPr>
      </w:pPr>
      <w:r w:rsidRPr="00CC58FB">
        <w:rPr>
          <w:rFonts w:cs="David" w:hint="cs"/>
          <w:rtl/>
        </w:rPr>
        <w:tab/>
        <w:t>כאשר יש עתירה שאין לה שום מקום על פניה וכשאתה קורא אותה היה מן הראוי לזרוק - -  -</w:t>
      </w:r>
    </w:p>
    <w:p w14:paraId="046C34AA" w14:textId="77777777" w:rsidR="00CE2C3F" w:rsidRPr="00CC58FB" w:rsidRDefault="00CE2C3F" w:rsidP="00CE2C3F">
      <w:pPr>
        <w:bidi/>
        <w:jc w:val="both"/>
        <w:rPr>
          <w:rFonts w:cs="David" w:hint="cs"/>
          <w:rtl/>
        </w:rPr>
      </w:pPr>
    </w:p>
    <w:p w14:paraId="462D0F23" w14:textId="77777777" w:rsidR="00CE2C3F" w:rsidRPr="00CC58FB" w:rsidRDefault="00CE2C3F" w:rsidP="00CE2C3F">
      <w:pPr>
        <w:bidi/>
        <w:jc w:val="both"/>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49AA8017" w14:textId="77777777" w:rsidR="00CE2C3F" w:rsidRPr="00CC58FB" w:rsidRDefault="00CE2C3F" w:rsidP="00CE2C3F">
      <w:pPr>
        <w:bidi/>
        <w:jc w:val="both"/>
        <w:rPr>
          <w:rFonts w:cs="David" w:hint="cs"/>
          <w:rtl/>
        </w:rPr>
      </w:pPr>
    </w:p>
    <w:p w14:paraId="2D00CC0C" w14:textId="77777777" w:rsidR="00CE2C3F" w:rsidRPr="00CC58FB" w:rsidRDefault="00CE2C3F" w:rsidP="00CE2C3F">
      <w:pPr>
        <w:bidi/>
        <w:jc w:val="both"/>
        <w:rPr>
          <w:rFonts w:cs="David" w:hint="cs"/>
          <w:rtl/>
        </w:rPr>
      </w:pPr>
      <w:r w:rsidRPr="00CC58FB">
        <w:rPr>
          <w:rFonts w:cs="David" w:hint="cs"/>
          <w:rtl/>
        </w:rPr>
        <w:tab/>
        <w:t xml:space="preserve"> זה בודאי.</w:t>
      </w:r>
    </w:p>
    <w:p w14:paraId="12A0AC19" w14:textId="77777777" w:rsidR="00CE2C3F" w:rsidRPr="00CC58FB" w:rsidRDefault="00CE2C3F" w:rsidP="00CE2C3F">
      <w:pPr>
        <w:bidi/>
        <w:jc w:val="both"/>
        <w:rPr>
          <w:rFonts w:cs="David" w:hint="cs"/>
          <w:rtl/>
        </w:rPr>
      </w:pPr>
    </w:p>
    <w:p w14:paraId="38F6F65A" w14:textId="77777777" w:rsidR="00CE2C3F" w:rsidRPr="00CC58FB" w:rsidRDefault="00CE2C3F" w:rsidP="00CE2C3F">
      <w:pPr>
        <w:bidi/>
        <w:jc w:val="both"/>
        <w:rPr>
          <w:rFonts w:cs="David" w:hint="cs"/>
          <w:u w:val="single"/>
          <w:rtl/>
        </w:rPr>
      </w:pPr>
      <w:r w:rsidRPr="00CC58FB">
        <w:rPr>
          <w:rFonts w:cs="David" w:hint="cs"/>
          <w:u w:val="single"/>
          <w:rtl/>
        </w:rPr>
        <w:t>דוד רותם:</w:t>
      </w:r>
    </w:p>
    <w:p w14:paraId="7555A82B" w14:textId="77777777" w:rsidR="00CE2C3F" w:rsidRPr="00CC58FB" w:rsidRDefault="00CE2C3F" w:rsidP="00CE2C3F">
      <w:pPr>
        <w:bidi/>
        <w:jc w:val="both"/>
        <w:rPr>
          <w:rFonts w:cs="David" w:hint="cs"/>
          <w:rtl/>
        </w:rPr>
      </w:pPr>
    </w:p>
    <w:p w14:paraId="722172C7" w14:textId="77777777" w:rsidR="00CE2C3F" w:rsidRPr="00CC58FB" w:rsidRDefault="00CE2C3F" w:rsidP="00CE2C3F">
      <w:pPr>
        <w:bidi/>
        <w:jc w:val="both"/>
        <w:rPr>
          <w:rFonts w:cs="David" w:hint="cs"/>
          <w:rtl/>
        </w:rPr>
      </w:pPr>
      <w:r w:rsidRPr="00CC58FB">
        <w:rPr>
          <w:rFonts w:cs="David" w:hint="cs"/>
          <w:rtl/>
        </w:rPr>
        <w:tab/>
      </w:r>
    </w:p>
    <w:p w14:paraId="083D318F" w14:textId="77777777" w:rsidR="00CE2C3F" w:rsidRPr="00CC58FB" w:rsidRDefault="00CE2C3F" w:rsidP="00CE2C3F">
      <w:pPr>
        <w:bidi/>
        <w:ind w:firstLine="720"/>
        <w:jc w:val="both"/>
        <w:rPr>
          <w:rFonts w:cs="David" w:hint="cs"/>
          <w:rtl/>
        </w:rPr>
      </w:pPr>
      <w:r w:rsidRPr="00CC58FB">
        <w:rPr>
          <w:rFonts w:cs="David" w:hint="cs"/>
          <w:rtl/>
        </w:rPr>
        <w:t>אבל התקנות קובעות ששופט יחיד לא יכול לדחות עתירה, הוא צריך להעביר אותה להרכב. בית המשפט בצדק אומר, כאשר זה עתירות כאלה, שיחכו עוד שנתיים, לא יקרה כלום.</w:t>
      </w:r>
    </w:p>
    <w:p w14:paraId="2EA2F8C4" w14:textId="77777777" w:rsidR="00CE2C3F" w:rsidRPr="00CC58FB" w:rsidRDefault="00CE2C3F" w:rsidP="00CE2C3F">
      <w:pPr>
        <w:bidi/>
        <w:jc w:val="both"/>
        <w:rPr>
          <w:rFonts w:cs="David" w:hint="cs"/>
          <w:rtl/>
        </w:rPr>
      </w:pPr>
    </w:p>
    <w:p w14:paraId="3D2E4B6C" w14:textId="77777777" w:rsidR="00CE2C3F" w:rsidRPr="00CC58FB" w:rsidRDefault="00CE2C3F" w:rsidP="00CE2C3F">
      <w:pPr>
        <w:bidi/>
        <w:jc w:val="both"/>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34104E5E" w14:textId="77777777" w:rsidR="00CE2C3F" w:rsidRPr="00CC58FB" w:rsidRDefault="00CE2C3F" w:rsidP="00CE2C3F">
      <w:pPr>
        <w:bidi/>
        <w:jc w:val="both"/>
        <w:rPr>
          <w:rFonts w:cs="David" w:hint="cs"/>
          <w:rtl/>
        </w:rPr>
      </w:pPr>
    </w:p>
    <w:p w14:paraId="709B47B5" w14:textId="77777777" w:rsidR="00CE2C3F" w:rsidRPr="00CC58FB" w:rsidRDefault="00CE2C3F" w:rsidP="00CE2C3F">
      <w:pPr>
        <w:bidi/>
        <w:jc w:val="both"/>
        <w:rPr>
          <w:rFonts w:cs="David" w:hint="cs"/>
          <w:rtl/>
        </w:rPr>
      </w:pPr>
      <w:r w:rsidRPr="00CC58FB">
        <w:rPr>
          <w:rFonts w:cs="David" w:hint="cs"/>
          <w:rtl/>
        </w:rPr>
        <w:tab/>
        <w:t xml:space="preserve"> יש לנו בעניין הזה חילוקי דעות, אני חושב שאדם צריך לקבל את יומו ולקבל את יומו צריך להיות ביום ולא בחשכת הלילה אחרי שעברה שנה וחצי אם לא למעלה מכך. לצערי אנחנו נדרשים, מכיוון שכך, ומתבקשים על ידי היושב ראש לאשר את העניין בעוד התיק למעשה תלוי ועומד, נדמה לי שהסיבות ברורות ואין לנו שום ברירה אחרת.</w:t>
      </w:r>
    </w:p>
    <w:p w14:paraId="101AE99C" w14:textId="77777777" w:rsidR="00CE2C3F" w:rsidRPr="00CC58FB" w:rsidRDefault="00CE2C3F" w:rsidP="00CE2C3F">
      <w:pPr>
        <w:bidi/>
        <w:jc w:val="both"/>
        <w:rPr>
          <w:rFonts w:cs="David" w:hint="cs"/>
          <w:rtl/>
        </w:rPr>
      </w:pPr>
    </w:p>
    <w:p w14:paraId="7380CD13" w14:textId="77777777" w:rsidR="00CE2C3F" w:rsidRPr="00CC58FB" w:rsidRDefault="00CE2C3F" w:rsidP="00CE2C3F">
      <w:pPr>
        <w:bidi/>
        <w:jc w:val="both"/>
        <w:rPr>
          <w:rFonts w:cs="David" w:hint="cs"/>
          <w:u w:val="single"/>
          <w:rtl/>
        </w:rPr>
      </w:pPr>
      <w:r w:rsidRPr="00CC58FB">
        <w:rPr>
          <w:rFonts w:cs="David" w:hint="cs"/>
          <w:u w:val="single"/>
          <w:rtl/>
        </w:rPr>
        <w:t>יו"ר הכנסת ראובן ריבלין:</w:t>
      </w:r>
    </w:p>
    <w:p w14:paraId="2F485614" w14:textId="77777777" w:rsidR="00CE2C3F" w:rsidRPr="00CC58FB" w:rsidRDefault="00CE2C3F" w:rsidP="00CE2C3F">
      <w:pPr>
        <w:bidi/>
        <w:jc w:val="both"/>
        <w:rPr>
          <w:rFonts w:cs="David" w:hint="cs"/>
          <w:rtl/>
        </w:rPr>
      </w:pPr>
      <w:r w:rsidRPr="00CC58FB">
        <w:rPr>
          <w:rFonts w:cs="David" w:hint="cs"/>
          <w:rtl/>
        </w:rPr>
        <w:tab/>
      </w:r>
    </w:p>
    <w:p w14:paraId="051B00A1" w14:textId="77777777" w:rsidR="00CE2C3F" w:rsidRPr="00CC58FB" w:rsidRDefault="00CE2C3F" w:rsidP="00CE2C3F">
      <w:pPr>
        <w:bidi/>
        <w:jc w:val="both"/>
        <w:rPr>
          <w:rFonts w:cs="David" w:hint="cs"/>
          <w:rtl/>
        </w:rPr>
      </w:pPr>
      <w:r w:rsidRPr="00CC58FB">
        <w:rPr>
          <w:rFonts w:cs="David" w:hint="cs"/>
          <w:rtl/>
        </w:rPr>
        <w:tab/>
        <w:t>אני מבקש לציין לפרוטוקול שהבקשה שלי הייתה למנות את קצין הכנסת ולא לדון בנושא תפקודו של בית המשפט.</w:t>
      </w:r>
    </w:p>
    <w:p w14:paraId="77F3DF46" w14:textId="77777777" w:rsidR="00CE2C3F" w:rsidRPr="00CC58FB" w:rsidRDefault="00CE2C3F" w:rsidP="00CE2C3F">
      <w:pPr>
        <w:bidi/>
        <w:jc w:val="both"/>
        <w:rPr>
          <w:rFonts w:cs="David" w:hint="cs"/>
          <w:rtl/>
        </w:rPr>
      </w:pPr>
    </w:p>
    <w:p w14:paraId="61C988DF" w14:textId="77777777" w:rsidR="00CE2C3F" w:rsidRPr="00CC58FB" w:rsidRDefault="00CE2C3F" w:rsidP="00CE2C3F">
      <w:pPr>
        <w:bidi/>
        <w:jc w:val="both"/>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0B94CA60" w14:textId="77777777" w:rsidR="00CE2C3F" w:rsidRPr="00CC58FB" w:rsidRDefault="00CE2C3F" w:rsidP="00CE2C3F">
      <w:pPr>
        <w:bidi/>
        <w:jc w:val="both"/>
        <w:rPr>
          <w:rFonts w:cs="David" w:hint="cs"/>
          <w:rtl/>
        </w:rPr>
      </w:pPr>
    </w:p>
    <w:p w14:paraId="662485E9" w14:textId="77777777" w:rsidR="00CE2C3F" w:rsidRPr="00CC58FB" w:rsidRDefault="00CE2C3F" w:rsidP="00CE2C3F">
      <w:pPr>
        <w:bidi/>
        <w:jc w:val="both"/>
        <w:rPr>
          <w:rFonts w:cs="David" w:hint="cs"/>
          <w:rtl/>
        </w:rPr>
      </w:pPr>
      <w:r w:rsidRPr="00CC58FB">
        <w:rPr>
          <w:rFonts w:cs="David" w:hint="cs"/>
          <w:rtl/>
        </w:rPr>
        <w:tab/>
        <w:t xml:space="preserve"> בודאי, אבל אדוני הסביר לי כשנכנסתי לתפקידי שליושב ראש יש זכות לערוך לפעמים, ואני לפעמים לא יכול להימנע מלנצל את הזכות הזו.</w:t>
      </w:r>
    </w:p>
    <w:p w14:paraId="22322EF6" w14:textId="77777777" w:rsidR="00CE2C3F" w:rsidRPr="00CC58FB" w:rsidRDefault="00CE2C3F" w:rsidP="00CE2C3F">
      <w:pPr>
        <w:bidi/>
        <w:jc w:val="both"/>
        <w:rPr>
          <w:rFonts w:cs="David" w:hint="cs"/>
          <w:rtl/>
        </w:rPr>
      </w:pPr>
    </w:p>
    <w:p w14:paraId="7A405BBF" w14:textId="77777777" w:rsidR="00CE2C3F" w:rsidRPr="00CC58FB" w:rsidRDefault="00CE2C3F" w:rsidP="00CE2C3F">
      <w:pPr>
        <w:bidi/>
        <w:jc w:val="both"/>
        <w:rPr>
          <w:rFonts w:cs="David" w:hint="cs"/>
          <w:u w:val="single"/>
          <w:rtl/>
        </w:rPr>
      </w:pPr>
      <w:r w:rsidRPr="00CC58FB">
        <w:rPr>
          <w:rFonts w:cs="David" w:hint="cs"/>
          <w:u w:val="single"/>
          <w:rtl/>
        </w:rPr>
        <w:t>דוד רותם:</w:t>
      </w:r>
    </w:p>
    <w:p w14:paraId="120C9A10" w14:textId="77777777" w:rsidR="00CE2C3F" w:rsidRPr="00CC58FB" w:rsidRDefault="00CE2C3F" w:rsidP="00CE2C3F">
      <w:pPr>
        <w:bidi/>
        <w:jc w:val="both"/>
        <w:rPr>
          <w:rFonts w:cs="David" w:hint="cs"/>
          <w:u w:val="single"/>
          <w:rtl/>
        </w:rPr>
      </w:pPr>
    </w:p>
    <w:p w14:paraId="087F0C0B" w14:textId="77777777" w:rsidR="00CE2C3F" w:rsidRPr="00CC58FB" w:rsidRDefault="00CE2C3F" w:rsidP="00CE2C3F">
      <w:pPr>
        <w:bidi/>
        <w:jc w:val="both"/>
        <w:rPr>
          <w:rFonts w:cs="David" w:hint="cs"/>
          <w:rtl/>
        </w:rPr>
      </w:pPr>
      <w:r w:rsidRPr="00CC58FB">
        <w:rPr>
          <w:rFonts w:cs="David" w:hint="cs"/>
          <w:rtl/>
        </w:rPr>
        <w:tab/>
        <w:t>אני רק רוצה לתקן דבר אחד שמעיר לי חבר הכנסת טיבי, הוא לא הצביע בעד כי זה מתנחל, לכן הוא נמנע.</w:t>
      </w:r>
    </w:p>
    <w:p w14:paraId="0CFDA644" w14:textId="77777777" w:rsidR="00CE2C3F" w:rsidRPr="00CC58FB" w:rsidRDefault="00CE2C3F" w:rsidP="00CE2C3F">
      <w:pPr>
        <w:bidi/>
        <w:jc w:val="both"/>
        <w:rPr>
          <w:rFonts w:cs="David" w:hint="cs"/>
          <w:rtl/>
        </w:rPr>
      </w:pPr>
    </w:p>
    <w:p w14:paraId="79E02EE1" w14:textId="77777777" w:rsidR="00CE2C3F" w:rsidRPr="00CC58FB" w:rsidRDefault="00CE2C3F" w:rsidP="00CE2C3F">
      <w:pPr>
        <w:bidi/>
        <w:jc w:val="both"/>
        <w:rPr>
          <w:rFonts w:cs="David" w:hint="cs"/>
          <w:u w:val="single"/>
          <w:rtl/>
        </w:rPr>
      </w:pPr>
      <w:r w:rsidRPr="00CC58FB">
        <w:rPr>
          <w:rFonts w:cs="David" w:hint="cs"/>
          <w:u w:val="single"/>
          <w:rtl/>
        </w:rPr>
        <w:t>אחמד טיבי:</w:t>
      </w:r>
    </w:p>
    <w:p w14:paraId="28736613" w14:textId="77777777" w:rsidR="00CE2C3F" w:rsidRPr="00CC58FB" w:rsidRDefault="00CE2C3F" w:rsidP="00CE2C3F">
      <w:pPr>
        <w:bidi/>
        <w:jc w:val="both"/>
        <w:rPr>
          <w:rFonts w:cs="David" w:hint="cs"/>
          <w:u w:val="single"/>
          <w:rtl/>
        </w:rPr>
      </w:pPr>
    </w:p>
    <w:p w14:paraId="6E1FB5F3" w14:textId="77777777" w:rsidR="00CE2C3F" w:rsidRPr="00CC58FB" w:rsidRDefault="00CE2C3F" w:rsidP="00CE2C3F">
      <w:pPr>
        <w:bidi/>
        <w:jc w:val="both"/>
        <w:rPr>
          <w:rFonts w:cs="David" w:hint="cs"/>
          <w:rtl/>
        </w:rPr>
      </w:pPr>
      <w:r w:rsidRPr="00CC58FB">
        <w:rPr>
          <w:rFonts w:cs="David" w:hint="cs"/>
          <w:rtl/>
        </w:rPr>
        <w:tab/>
        <w:t>ההודאה הזו נסחטה ממני בכוח...</w:t>
      </w:r>
    </w:p>
    <w:p w14:paraId="51941D51" w14:textId="77777777" w:rsidR="00CE2C3F" w:rsidRPr="00CC58FB" w:rsidRDefault="00CE2C3F" w:rsidP="00CE2C3F">
      <w:pPr>
        <w:bidi/>
        <w:jc w:val="both"/>
        <w:rPr>
          <w:rFonts w:cs="David" w:hint="cs"/>
          <w:rtl/>
        </w:rPr>
      </w:pPr>
    </w:p>
    <w:p w14:paraId="3A3597F3" w14:textId="77777777" w:rsidR="00CE2C3F" w:rsidRPr="00CC58FB" w:rsidRDefault="00CE2C3F" w:rsidP="00CE2C3F">
      <w:pPr>
        <w:bidi/>
        <w:jc w:val="both"/>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351311DB" w14:textId="77777777" w:rsidR="00CE2C3F" w:rsidRPr="00CC58FB" w:rsidRDefault="00CE2C3F" w:rsidP="00CE2C3F">
      <w:pPr>
        <w:bidi/>
        <w:jc w:val="both"/>
        <w:rPr>
          <w:rFonts w:cs="David" w:hint="cs"/>
          <w:rtl/>
        </w:rPr>
      </w:pPr>
    </w:p>
    <w:p w14:paraId="37A0CA76" w14:textId="77777777" w:rsidR="00CE2C3F" w:rsidRPr="00CC58FB" w:rsidRDefault="00CE2C3F" w:rsidP="00CE2C3F">
      <w:pPr>
        <w:bidi/>
        <w:jc w:val="both"/>
        <w:rPr>
          <w:rFonts w:cs="David" w:hint="cs"/>
          <w:rtl/>
        </w:rPr>
      </w:pPr>
      <w:r w:rsidRPr="00CC58FB">
        <w:rPr>
          <w:rFonts w:cs="David" w:hint="cs"/>
          <w:rtl/>
        </w:rPr>
        <w:tab/>
        <w:t xml:space="preserve"> אנחנו הרי מתנגדים לאפליה מכל בסיס.</w:t>
      </w:r>
    </w:p>
    <w:p w14:paraId="2E83EAC8" w14:textId="77777777" w:rsidR="00CE2C3F" w:rsidRPr="00CC58FB" w:rsidRDefault="00CE2C3F" w:rsidP="00CE2C3F">
      <w:pPr>
        <w:bidi/>
        <w:jc w:val="both"/>
        <w:rPr>
          <w:rFonts w:cs="David" w:hint="cs"/>
          <w:rtl/>
        </w:rPr>
      </w:pPr>
    </w:p>
    <w:p w14:paraId="15D2D34D" w14:textId="77777777" w:rsidR="00CE2C3F" w:rsidRPr="00CC58FB" w:rsidRDefault="00CE2C3F" w:rsidP="00CE2C3F">
      <w:pPr>
        <w:bidi/>
        <w:jc w:val="both"/>
        <w:rPr>
          <w:rFonts w:cs="David" w:hint="cs"/>
          <w:rtl/>
        </w:rPr>
      </w:pPr>
      <w:r w:rsidRPr="00CC58FB">
        <w:rPr>
          <w:rFonts w:cs="David" w:hint="cs"/>
          <w:u w:val="single"/>
          <w:rtl/>
        </w:rPr>
        <w:t>איל ינון יועץ משפטי לכנסת :</w:t>
      </w:r>
    </w:p>
    <w:p w14:paraId="5400DFE0" w14:textId="77777777" w:rsidR="00CE2C3F" w:rsidRPr="00CC58FB" w:rsidRDefault="00CE2C3F" w:rsidP="00CE2C3F">
      <w:pPr>
        <w:bidi/>
        <w:jc w:val="both"/>
        <w:rPr>
          <w:rFonts w:cs="David" w:hint="cs"/>
          <w:rtl/>
        </w:rPr>
      </w:pPr>
    </w:p>
    <w:p w14:paraId="40998957" w14:textId="77777777" w:rsidR="00CE2C3F" w:rsidRPr="00CC58FB" w:rsidRDefault="00CE2C3F" w:rsidP="00CE2C3F">
      <w:pPr>
        <w:bidi/>
        <w:jc w:val="both"/>
        <w:rPr>
          <w:rFonts w:cs="David" w:hint="cs"/>
          <w:rtl/>
        </w:rPr>
      </w:pPr>
      <w:r w:rsidRPr="00CC58FB">
        <w:rPr>
          <w:rFonts w:cs="David" w:hint="cs"/>
          <w:rtl/>
        </w:rPr>
        <w:tab/>
        <w:t>אדוני יו"ר הכנסת, אדוני יו"ר הוועדה, חברי הוועדה, ראשית למסגרת הנורמטיבית שאנחנו נמצאים בה כרגע. חוק משכן הכנסת רחבתו ומשמר הכנסת תשכ"ח-1968 קובע בסעיף 8 כך: "יושב ראש הכנסת, בהתייעצות עם הסגנים ובאישורה של ועדת הכנסת ימנה את קצין הכנסת. קצין הכנסת יהיה ממונה על שמירת הביטחון ועל קיום הסדר במשכן הכנסת וברחבה. על אבטחת מידע מסווג של הכנסת ומידע מסווג המצוי ברשותה ובקשר לכל אלה. על אכיפת הוראות חוק זה והוראות שניתנו לפיו.</w:t>
      </w:r>
    </w:p>
    <w:p w14:paraId="5D3696D6" w14:textId="77777777" w:rsidR="00CE2C3F" w:rsidRPr="00CC58FB" w:rsidRDefault="00CE2C3F" w:rsidP="00CE2C3F">
      <w:pPr>
        <w:bidi/>
        <w:jc w:val="both"/>
        <w:rPr>
          <w:rFonts w:cs="David" w:hint="cs"/>
          <w:rtl/>
        </w:rPr>
      </w:pPr>
    </w:p>
    <w:p w14:paraId="12456D7B" w14:textId="77777777" w:rsidR="00CE2C3F" w:rsidRPr="00CC58FB" w:rsidRDefault="00CE2C3F" w:rsidP="00CE2C3F">
      <w:pPr>
        <w:bidi/>
        <w:jc w:val="both"/>
        <w:rPr>
          <w:rFonts w:cs="David" w:hint="cs"/>
          <w:rtl/>
        </w:rPr>
      </w:pPr>
      <w:r w:rsidRPr="00CC58FB">
        <w:rPr>
          <w:rFonts w:cs="David" w:hint="cs"/>
          <w:rtl/>
        </w:rPr>
        <w:tab/>
        <w:t xml:space="preserve">לקצין הכנסת יהיו כל הסמכויות הדרושות לו לביצוע תפקידיו ולשם כך ניתנות לו גם הסמכויות הניתנות בכל דין אחר למפקד משטרת מחוז. קצין הכנסת יכהן גם כמפקד משמר הכנסת. קצין הכנסת יהיה אחראי לפני יושב ראש הכנסת למילוי תפקידו לפי חוק זה".  </w:t>
      </w:r>
    </w:p>
    <w:p w14:paraId="0C85C414" w14:textId="77777777" w:rsidR="00CE2C3F" w:rsidRPr="00CC58FB" w:rsidRDefault="00CE2C3F" w:rsidP="00CE2C3F">
      <w:pPr>
        <w:bidi/>
        <w:jc w:val="both"/>
        <w:rPr>
          <w:rFonts w:cs="David" w:hint="cs"/>
          <w:rtl/>
        </w:rPr>
      </w:pPr>
    </w:p>
    <w:p w14:paraId="02BFF62E" w14:textId="77777777" w:rsidR="00CE2C3F" w:rsidRPr="00CC58FB" w:rsidRDefault="00CE2C3F" w:rsidP="00CE2C3F">
      <w:pPr>
        <w:bidi/>
        <w:jc w:val="both"/>
        <w:rPr>
          <w:rFonts w:cs="David" w:hint="cs"/>
          <w:rtl/>
        </w:rPr>
      </w:pPr>
      <w:r w:rsidRPr="00CC58FB">
        <w:rPr>
          <w:rFonts w:cs="David" w:hint="cs"/>
          <w:rtl/>
        </w:rPr>
        <w:tab/>
        <w:t xml:space="preserve">עד כאן ההוראות בחוק משכן הכנסת שנוגעות לתפקיד קצין הכנסת, לסמכויותיו ולאופן מינויו. עכשיו לעתירה שדובר בה על ידי קודמי, בינואר 2010, כפי שציין יושב ראש הוועדה, הגיש פורש ממשמר הכנסת, אדם ששימש במשמר הכנסת ופרש לגמלאות בשנת 2007 בשם יואל </w:t>
      </w:r>
      <w:proofErr w:type="spellStart"/>
      <w:r w:rsidRPr="00CC58FB">
        <w:rPr>
          <w:rFonts w:cs="David" w:hint="cs"/>
          <w:rtl/>
        </w:rPr>
        <w:t>זהורי</w:t>
      </w:r>
      <w:proofErr w:type="spellEnd"/>
      <w:r w:rsidRPr="00CC58FB">
        <w:rPr>
          <w:rFonts w:cs="David" w:hint="cs"/>
          <w:rtl/>
        </w:rPr>
        <w:t>, עתירה כנגד יושב ראש הכנסת, כשנודע לו על כוונתו של היושב ראש למנות את ניצב משנה יוסף גריף, ששימש באותה עת כסגן מפקד משמר הכנסת כממלא מקומו וכמי שיישא בסמכויותיו של קצין הכנסת הפורש יצחק שד"ר.</w:t>
      </w:r>
    </w:p>
    <w:p w14:paraId="1953FE0F" w14:textId="77777777" w:rsidR="00CE2C3F" w:rsidRPr="00CC58FB" w:rsidRDefault="00CE2C3F" w:rsidP="00CE2C3F">
      <w:pPr>
        <w:bidi/>
        <w:jc w:val="both"/>
        <w:rPr>
          <w:rFonts w:cs="David" w:hint="cs"/>
          <w:rtl/>
        </w:rPr>
      </w:pPr>
    </w:p>
    <w:p w14:paraId="46463388" w14:textId="77777777" w:rsidR="00CE2C3F" w:rsidRPr="00CC58FB" w:rsidRDefault="00CE2C3F" w:rsidP="00CE2C3F">
      <w:pPr>
        <w:bidi/>
        <w:jc w:val="both"/>
        <w:rPr>
          <w:rFonts w:cs="David" w:hint="cs"/>
          <w:rtl/>
        </w:rPr>
      </w:pPr>
      <w:r w:rsidRPr="00CC58FB">
        <w:rPr>
          <w:rFonts w:cs="David" w:hint="cs"/>
          <w:rtl/>
        </w:rPr>
        <w:tab/>
        <w:t xml:space="preserve">בית המשפט לא הוציא צו ביניים שמונע את מינויו של גריף כממלא מקומו של </w:t>
      </w:r>
      <w:proofErr w:type="spellStart"/>
      <w:r w:rsidRPr="00CC58FB">
        <w:rPr>
          <w:rFonts w:cs="David" w:hint="cs"/>
          <w:rtl/>
        </w:rPr>
        <w:t>יאצ'קו</w:t>
      </w:r>
      <w:proofErr w:type="spellEnd"/>
      <w:r w:rsidRPr="00CC58FB">
        <w:rPr>
          <w:rFonts w:cs="David" w:hint="cs"/>
          <w:rtl/>
        </w:rPr>
        <w:t xml:space="preserve"> והדיון בתיק הזה נקבע ל- 1 בנובמבר 2010. היות וממילא יושב ראש הכנסת, כפי שתיאר בפניכם ביקש שבחודשים הראשונים גריף יכהן בתפקיד כניסיון, ממילא הדברים השתלבו עם לוח הזמנים של בית מש</w:t>
      </w:r>
      <w:r>
        <w:rPr>
          <w:rFonts w:cs="David" w:hint="cs"/>
          <w:rtl/>
        </w:rPr>
        <w:t>פ</w:t>
      </w:r>
      <w:r w:rsidRPr="00CC58FB">
        <w:rPr>
          <w:rFonts w:cs="David" w:hint="cs"/>
          <w:rtl/>
        </w:rPr>
        <w:t>ט ואנחנו פשוט המתנו לתאריך הדיון שנקבע כאמור ל- 1 בנובמבר 2010.</w:t>
      </w:r>
    </w:p>
    <w:p w14:paraId="0E33CE16" w14:textId="77777777" w:rsidR="00CE2C3F" w:rsidRPr="00CC58FB" w:rsidRDefault="00CE2C3F" w:rsidP="00CE2C3F">
      <w:pPr>
        <w:bidi/>
        <w:jc w:val="both"/>
        <w:rPr>
          <w:rFonts w:cs="David" w:hint="cs"/>
          <w:rtl/>
        </w:rPr>
      </w:pPr>
    </w:p>
    <w:p w14:paraId="7475E81F" w14:textId="77777777" w:rsidR="00CE2C3F" w:rsidRPr="00CC58FB" w:rsidRDefault="00CE2C3F" w:rsidP="00CE2C3F">
      <w:pPr>
        <w:bidi/>
        <w:jc w:val="both"/>
        <w:rPr>
          <w:rFonts w:cs="David" w:hint="cs"/>
          <w:rtl/>
        </w:rPr>
      </w:pPr>
      <w:r w:rsidRPr="00CC58FB">
        <w:rPr>
          <w:rFonts w:cs="David" w:hint="cs"/>
          <w:rtl/>
        </w:rPr>
        <w:tab/>
        <w:t xml:space="preserve">לקראת הדיון ב- 1 בנובמבר, ביקש היושב ראש, בהתאם לסעיף בחוק שקראתי בפניכם, להביא את הנושא להתייעצות עם נשיאות הכנסת. אכן ביום 18 באוקטובר התייעץ יושב ראש הכנסת עם נשיאות הכנסת אשר פה אחד תמכה בהמלצתו לוועדת הכנסת למנות את גריף כקצין כנסת במינוי קבוע. </w:t>
      </w:r>
    </w:p>
    <w:p w14:paraId="6A56EE10" w14:textId="77777777" w:rsidR="00CE2C3F" w:rsidRPr="00CC58FB" w:rsidRDefault="00CE2C3F" w:rsidP="00CE2C3F">
      <w:pPr>
        <w:bidi/>
        <w:jc w:val="both"/>
        <w:rPr>
          <w:rFonts w:cs="David" w:hint="cs"/>
          <w:rtl/>
        </w:rPr>
      </w:pPr>
    </w:p>
    <w:p w14:paraId="23F7BEF2" w14:textId="77777777" w:rsidR="00CE2C3F" w:rsidRPr="00CC58FB" w:rsidRDefault="00CE2C3F" w:rsidP="00CE2C3F">
      <w:pPr>
        <w:bidi/>
        <w:ind w:firstLine="720"/>
        <w:jc w:val="both"/>
        <w:rPr>
          <w:rFonts w:cs="David" w:hint="cs"/>
          <w:rtl/>
        </w:rPr>
      </w:pPr>
      <w:r w:rsidRPr="00CC58FB">
        <w:rPr>
          <w:rFonts w:cs="David" w:hint="cs"/>
          <w:rtl/>
        </w:rPr>
        <w:t>ביום ה- 20 לאוקטובר, בעקבות ישיבת הנשיאות מ- 18 באוקטובר הגיש העותר בקשה דחופה לבית המשפט להוצאת צו מניעה כנגד הכנסת, כנגד ועדת הכנסת, למנות את גריף במינוי קבוע כקצין הכנסת. ביום ה- 21 לאוקטובר, הגשנו הודעה לבית המשפט שבה דווחנו לבית המשפט על ההליך שהתקיים בנשיאות ועל כוונתו של יושב ראש הכנסת להביא את המינוי לאישורה של ועדת הכנסת וציינו בפני בית המשפט שאנחנו נמתין עד שבועיים ימים לקבלת החלטת בית המשפט בבקשתו של העותר להוצאת צו מניעה דחוף כנגד המינוי. ביום ה- 24 באוקטובר בית המש</w:t>
      </w:r>
      <w:r>
        <w:rPr>
          <w:rFonts w:cs="David" w:hint="cs"/>
          <w:rtl/>
        </w:rPr>
        <w:t>פ</w:t>
      </w:r>
      <w:r w:rsidRPr="00CC58FB">
        <w:rPr>
          <w:rFonts w:cs="David" w:hint="cs"/>
          <w:rtl/>
        </w:rPr>
        <w:t xml:space="preserve">ט נתן החלטה שדוחה את בקשתו של העותר להוצאת צו מניעה נגד המינוי והדיון בעתירה עצמה נקבע ליום ה- 30 במרץ 2011.     </w:t>
      </w:r>
    </w:p>
    <w:p w14:paraId="7265094D" w14:textId="77777777" w:rsidR="00CE2C3F" w:rsidRPr="00CC58FB" w:rsidRDefault="00CE2C3F" w:rsidP="00CE2C3F">
      <w:pPr>
        <w:bidi/>
        <w:jc w:val="both"/>
        <w:rPr>
          <w:rFonts w:cs="David" w:hint="cs"/>
          <w:rtl/>
        </w:rPr>
      </w:pPr>
    </w:p>
    <w:p w14:paraId="2922C270" w14:textId="77777777" w:rsidR="00CE2C3F" w:rsidRDefault="00CE2C3F" w:rsidP="00CE2C3F">
      <w:pPr>
        <w:bidi/>
        <w:jc w:val="both"/>
        <w:rPr>
          <w:rFonts w:cs="David" w:hint="cs"/>
          <w:rtl/>
        </w:rPr>
      </w:pPr>
      <w:r w:rsidRPr="00CC58FB">
        <w:rPr>
          <w:rFonts w:cs="David" w:hint="cs"/>
          <w:rtl/>
        </w:rPr>
        <w:tab/>
        <w:t xml:space="preserve">העתירה כולה מונחת בפני חברי הכנסת וכולם כמובן יכולים לעיין בה, אני רק אומר,  תמצית הטענות שמעלה העותר כנגד מינוי של ניצב </w:t>
      </w:r>
      <w:r>
        <w:rPr>
          <w:rFonts w:cs="David" w:hint="cs"/>
          <w:rtl/>
        </w:rPr>
        <w:t xml:space="preserve">משנה גריף הן כדלקמן: מעורבותו של ניצב משנה גריף בתקלה במערכת האבטחה שהוקנה בכניסה למשכן, מערכת </w:t>
      </w:r>
      <w:proofErr w:type="spellStart"/>
      <w:r>
        <w:rPr>
          <w:rFonts w:cs="David" w:hint="cs"/>
          <w:rtl/>
        </w:rPr>
        <w:t>ה"בולרדים</w:t>
      </w:r>
      <w:proofErr w:type="spellEnd"/>
      <w:r>
        <w:rPr>
          <w:rFonts w:cs="David" w:hint="cs"/>
          <w:rtl/>
        </w:rPr>
        <w:t xml:space="preserve">" שכתוצאה ממנה גם נפצעה מנהלת סיעה בכנסת. תלונה של העותר משנת 2005 בגין התנהלותו האישית של ניצב משנה גריף, תלונה שהתבררה בשעתו על ידי הגורמים המוסמכים בכנסת. היותו של ניצב משנה גריף ממונה על אחייניתו שעובדת במשמר הכנסת וטענתו של העותר כי אין לניצב משנה גריף תואר אקדמי מוכר. </w:t>
      </w:r>
    </w:p>
    <w:p w14:paraId="358A1915" w14:textId="77777777" w:rsidR="00CE2C3F" w:rsidRDefault="00CE2C3F" w:rsidP="00CE2C3F">
      <w:pPr>
        <w:bidi/>
        <w:jc w:val="both"/>
        <w:rPr>
          <w:rFonts w:cs="David" w:hint="cs"/>
          <w:rtl/>
        </w:rPr>
      </w:pPr>
    </w:p>
    <w:p w14:paraId="0DF0FEAB" w14:textId="77777777" w:rsidR="00CE2C3F" w:rsidRDefault="00CE2C3F" w:rsidP="00CE2C3F">
      <w:pPr>
        <w:bidi/>
        <w:jc w:val="both"/>
        <w:rPr>
          <w:rFonts w:cs="David" w:hint="cs"/>
          <w:rtl/>
        </w:rPr>
      </w:pPr>
      <w:r>
        <w:rPr>
          <w:rFonts w:cs="David" w:hint="cs"/>
          <w:rtl/>
        </w:rPr>
        <w:tab/>
        <w:t xml:space="preserve">הטענות האלה כולן נבדקו על ידי יושב ראש הכנסת, נבדקו לעומקן אני חייב לומר. יושב ראש הכנסת גם קרא את החומרים הרלוונטיים, גם נפגש עם אותם גורמים שעסקו בכך, גם שוחח על כך עם קצין הכנסת הנכנס גריף והחליט שאין מקום, הטענות האלה לא עולות כדי פסילת מינויו של גריף כקצין הכנסת. </w:t>
      </w:r>
    </w:p>
    <w:p w14:paraId="716696E6" w14:textId="77777777" w:rsidR="00CE2C3F" w:rsidRDefault="00CE2C3F" w:rsidP="00CE2C3F">
      <w:pPr>
        <w:bidi/>
        <w:jc w:val="both"/>
        <w:rPr>
          <w:rFonts w:cs="David" w:hint="cs"/>
          <w:rtl/>
        </w:rPr>
      </w:pPr>
    </w:p>
    <w:p w14:paraId="07B7D8EA" w14:textId="77777777" w:rsidR="00CE2C3F" w:rsidRDefault="00CE2C3F" w:rsidP="00CE2C3F">
      <w:pPr>
        <w:bidi/>
        <w:jc w:val="both"/>
        <w:rPr>
          <w:rFonts w:cs="David" w:hint="cs"/>
          <w:rtl/>
        </w:rPr>
      </w:pPr>
      <w:r>
        <w:rPr>
          <w:rFonts w:cs="David" w:hint="cs"/>
          <w:rtl/>
        </w:rPr>
        <w:tab/>
        <w:t>נתבקשתי גם אני כיועץ משפטי לכנסת על ידי היושב ראש לחוות את דעתי, האם אני חושב שבעתירה, בטענות המועלות בעתירה ובחומרים שצורפו אליה יש כדי מניעה משפטית למנות את גריף לקצין הכנסת ותשובתי הייתה שאין מניעה משפטית מלעשות זאת.</w:t>
      </w:r>
    </w:p>
    <w:p w14:paraId="33093717" w14:textId="77777777" w:rsidR="00CE2C3F" w:rsidRDefault="00CE2C3F" w:rsidP="00CE2C3F">
      <w:pPr>
        <w:bidi/>
        <w:jc w:val="both"/>
        <w:rPr>
          <w:rFonts w:cs="David" w:hint="cs"/>
          <w:rtl/>
        </w:rPr>
      </w:pPr>
    </w:p>
    <w:p w14:paraId="03933C09" w14:textId="77777777" w:rsidR="00CE2C3F" w:rsidRDefault="00CE2C3F" w:rsidP="00CE2C3F">
      <w:pPr>
        <w:bidi/>
        <w:jc w:val="both"/>
        <w:rPr>
          <w:rFonts w:cs="David" w:hint="cs"/>
          <w:rtl/>
        </w:rPr>
      </w:pPr>
      <w:r>
        <w:rPr>
          <w:rFonts w:cs="David" w:hint="cs"/>
          <w:rtl/>
        </w:rPr>
        <w:tab/>
        <w:t>לכן אנחנו נמצאים פה פניכם היום כשמצד אחד יש עתירה תלויה ועומדת כנגד המינוי, עתירה שכאמור נקבעה לדיון ביום ה- 30 במרץ. אין צו בינתיים או צו מניעה שמונע מאתנו לקיים את הדיון ועמדתנו, עמדת יושב ראש הכנסת, כי אין מניעה משפטית מלמנות את גריף לתפקיד. תודה.</w:t>
      </w:r>
    </w:p>
    <w:p w14:paraId="4272CE1B" w14:textId="77777777" w:rsidR="00CE2C3F" w:rsidRPr="00CC58FB" w:rsidRDefault="00CE2C3F" w:rsidP="00CE2C3F">
      <w:pPr>
        <w:bidi/>
        <w:jc w:val="both"/>
        <w:rPr>
          <w:rFonts w:cs="David" w:hint="cs"/>
          <w:rtl/>
        </w:rPr>
      </w:pPr>
      <w:r>
        <w:rPr>
          <w:rFonts w:cs="David" w:hint="cs"/>
          <w:rtl/>
        </w:rPr>
        <w:t xml:space="preserve">  </w:t>
      </w:r>
    </w:p>
    <w:p w14:paraId="4959BB6C"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1278015E" w14:textId="77777777" w:rsidR="00CE2C3F" w:rsidRPr="00CC58FB" w:rsidRDefault="00CE2C3F" w:rsidP="00CE2C3F">
      <w:pPr>
        <w:bidi/>
        <w:rPr>
          <w:rFonts w:cs="David" w:hint="cs"/>
          <w:rtl/>
        </w:rPr>
      </w:pPr>
    </w:p>
    <w:p w14:paraId="20D9328A" w14:textId="77777777" w:rsidR="00CE2C3F" w:rsidRPr="00CC58FB" w:rsidRDefault="00CE2C3F" w:rsidP="00CE2C3F">
      <w:pPr>
        <w:bidi/>
        <w:jc w:val="both"/>
        <w:rPr>
          <w:rFonts w:cs="David" w:hint="cs"/>
          <w:rtl/>
        </w:rPr>
      </w:pPr>
      <w:r w:rsidRPr="00CC58FB">
        <w:rPr>
          <w:rFonts w:cs="David" w:hint="cs"/>
          <w:rtl/>
        </w:rPr>
        <w:tab/>
        <w:t xml:space="preserve"> אם אין התייחסויות נעבור להצבעה, מי בעד</w:t>
      </w:r>
      <w:r>
        <w:rPr>
          <w:rFonts w:cs="David" w:hint="cs"/>
          <w:rtl/>
        </w:rPr>
        <w:t xml:space="preserve"> לאשר את פניית יושב ראש הכנסת ואת המלצתו על דעת נשיאות הכנסת למנות את מר יוסף גריף כקצין הכנסת?</w:t>
      </w:r>
    </w:p>
    <w:p w14:paraId="4774A53C" w14:textId="77777777" w:rsidR="00CE2C3F" w:rsidRPr="00CC58FB" w:rsidRDefault="00CE2C3F" w:rsidP="00CE2C3F">
      <w:pPr>
        <w:bidi/>
        <w:jc w:val="both"/>
        <w:rPr>
          <w:rFonts w:cs="David" w:hint="cs"/>
          <w:rtl/>
        </w:rPr>
      </w:pPr>
    </w:p>
    <w:p w14:paraId="60F3C51D" w14:textId="77777777" w:rsidR="00CE2C3F" w:rsidRPr="00CC58FB" w:rsidRDefault="00CE2C3F" w:rsidP="00CE2C3F">
      <w:pPr>
        <w:bidi/>
        <w:jc w:val="both"/>
        <w:rPr>
          <w:rFonts w:cs="David" w:hint="cs"/>
          <w:u w:val="single"/>
          <w:rtl/>
        </w:rPr>
      </w:pPr>
      <w:r w:rsidRPr="00CC58FB">
        <w:rPr>
          <w:rFonts w:cs="David" w:hint="cs"/>
          <w:u w:val="single"/>
          <w:rtl/>
        </w:rPr>
        <w:t>אלכס מילר:</w:t>
      </w:r>
    </w:p>
    <w:p w14:paraId="02DDCCF8" w14:textId="77777777" w:rsidR="00CE2C3F" w:rsidRPr="00CC58FB" w:rsidRDefault="00CE2C3F" w:rsidP="00CE2C3F">
      <w:pPr>
        <w:bidi/>
        <w:jc w:val="both"/>
        <w:rPr>
          <w:rFonts w:cs="David" w:hint="cs"/>
          <w:u w:val="single"/>
          <w:rtl/>
        </w:rPr>
      </w:pPr>
    </w:p>
    <w:p w14:paraId="120CFAFF" w14:textId="77777777" w:rsidR="00CE2C3F" w:rsidRPr="00CC58FB" w:rsidRDefault="00CE2C3F" w:rsidP="00CE2C3F">
      <w:pPr>
        <w:bidi/>
        <w:jc w:val="both"/>
        <w:rPr>
          <w:rFonts w:cs="David" w:hint="cs"/>
          <w:rtl/>
        </w:rPr>
      </w:pPr>
      <w:r w:rsidRPr="00CC58FB">
        <w:rPr>
          <w:rFonts w:cs="David" w:hint="cs"/>
          <w:rtl/>
        </w:rPr>
        <w:tab/>
        <w:t>אני מצביע במקום חבר הכנסת רותם.</w:t>
      </w:r>
    </w:p>
    <w:p w14:paraId="1705C542" w14:textId="77777777" w:rsidR="00CE2C3F" w:rsidRPr="00CC58FB" w:rsidRDefault="00CE2C3F" w:rsidP="00CE2C3F">
      <w:pPr>
        <w:bidi/>
        <w:jc w:val="both"/>
        <w:rPr>
          <w:rFonts w:cs="David" w:hint="cs"/>
          <w:rtl/>
        </w:rPr>
      </w:pPr>
    </w:p>
    <w:p w14:paraId="536D3D6E" w14:textId="77777777" w:rsidR="00CE2C3F" w:rsidRPr="00461F77" w:rsidRDefault="00CE2C3F" w:rsidP="00CE2C3F">
      <w:pPr>
        <w:bidi/>
        <w:jc w:val="center"/>
        <w:rPr>
          <w:rFonts w:cs="David" w:hint="cs"/>
          <w:b/>
          <w:bCs/>
          <w:u w:val="single"/>
          <w:rtl/>
        </w:rPr>
      </w:pPr>
      <w:r w:rsidRPr="00461F77">
        <w:rPr>
          <w:rFonts w:cs="David" w:hint="cs"/>
          <w:b/>
          <w:bCs/>
          <w:u w:val="single"/>
          <w:rtl/>
        </w:rPr>
        <w:t>הצבעה</w:t>
      </w:r>
    </w:p>
    <w:p w14:paraId="20DA979A" w14:textId="77777777" w:rsidR="00CE2C3F" w:rsidRPr="00CC58FB" w:rsidRDefault="00CE2C3F" w:rsidP="00CE2C3F">
      <w:pPr>
        <w:bidi/>
        <w:jc w:val="center"/>
        <w:rPr>
          <w:rFonts w:cs="David" w:hint="cs"/>
          <w:rtl/>
        </w:rPr>
      </w:pPr>
      <w:r w:rsidRPr="00CC58FB">
        <w:rPr>
          <w:rFonts w:cs="David" w:hint="cs"/>
          <w:rtl/>
        </w:rPr>
        <w:t>בעד - 10</w:t>
      </w:r>
    </w:p>
    <w:p w14:paraId="7CF6C556" w14:textId="77777777" w:rsidR="00CE2C3F" w:rsidRPr="00CC58FB" w:rsidRDefault="00CE2C3F" w:rsidP="00CE2C3F">
      <w:pPr>
        <w:bidi/>
        <w:jc w:val="center"/>
        <w:rPr>
          <w:rFonts w:cs="David" w:hint="cs"/>
          <w:rtl/>
        </w:rPr>
      </w:pPr>
      <w:r w:rsidRPr="00CC58FB">
        <w:rPr>
          <w:rFonts w:cs="David" w:hint="cs"/>
          <w:rtl/>
        </w:rPr>
        <w:t xml:space="preserve">נגד </w:t>
      </w:r>
      <w:r w:rsidRPr="00CC58FB">
        <w:rPr>
          <w:rFonts w:cs="David"/>
          <w:rtl/>
        </w:rPr>
        <w:t>–</w:t>
      </w:r>
      <w:r w:rsidRPr="00CC58FB">
        <w:rPr>
          <w:rFonts w:cs="David" w:hint="cs"/>
          <w:rtl/>
        </w:rPr>
        <w:t xml:space="preserve"> אין</w:t>
      </w:r>
    </w:p>
    <w:p w14:paraId="21FD5EA4" w14:textId="77777777" w:rsidR="00CE2C3F" w:rsidRPr="00CC58FB" w:rsidRDefault="00CE2C3F" w:rsidP="00CE2C3F">
      <w:pPr>
        <w:bidi/>
        <w:jc w:val="center"/>
        <w:rPr>
          <w:rFonts w:cs="David" w:hint="cs"/>
          <w:rtl/>
        </w:rPr>
      </w:pPr>
      <w:r w:rsidRPr="00CC58FB">
        <w:rPr>
          <w:rFonts w:cs="David" w:hint="cs"/>
          <w:rtl/>
        </w:rPr>
        <w:t xml:space="preserve">נמנעים </w:t>
      </w:r>
      <w:r w:rsidRPr="00CC58FB">
        <w:rPr>
          <w:rFonts w:cs="David"/>
          <w:rtl/>
        </w:rPr>
        <w:t>–</w:t>
      </w:r>
      <w:r w:rsidRPr="00CC58FB">
        <w:rPr>
          <w:rFonts w:cs="David" w:hint="cs"/>
          <w:rtl/>
        </w:rPr>
        <w:t xml:space="preserve"> אין</w:t>
      </w:r>
    </w:p>
    <w:p w14:paraId="102490B9" w14:textId="77777777" w:rsidR="00CE2C3F" w:rsidRPr="00CC58FB" w:rsidRDefault="00CE2C3F" w:rsidP="00CE2C3F">
      <w:pPr>
        <w:bidi/>
        <w:jc w:val="center"/>
        <w:rPr>
          <w:rFonts w:cs="David" w:hint="cs"/>
          <w:rtl/>
        </w:rPr>
      </w:pPr>
      <w:r w:rsidRPr="00CC58FB">
        <w:rPr>
          <w:rFonts w:cs="David" w:hint="cs"/>
          <w:rtl/>
        </w:rPr>
        <w:t>הבקשה אושרה</w:t>
      </w:r>
      <w:r>
        <w:rPr>
          <w:rFonts w:cs="David" w:hint="cs"/>
          <w:rtl/>
        </w:rPr>
        <w:t xml:space="preserve"> </w:t>
      </w:r>
      <w:r w:rsidRPr="00CC58FB">
        <w:rPr>
          <w:rFonts w:cs="David" w:hint="cs"/>
          <w:rtl/>
        </w:rPr>
        <w:t>.</w:t>
      </w:r>
    </w:p>
    <w:p w14:paraId="65D0C632" w14:textId="77777777" w:rsidR="00CE2C3F" w:rsidRDefault="00CE2C3F" w:rsidP="00CE2C3F">
      <w:pPr>
        <w:bidi/>
        <w:jc w:val="both"/>
        <w:rPr>
          <w:rFonts w:cs="David" w:hint="cs"/>
          <w:rtl/>
        </w:rPr>
      </w:pPr>
    </w:p>
    <w:p w14:paraId="155066D3" w14:textId="77777777" w:rsidR="00CE2C3F" w:rsidRPr="00A65072" w:rsidRDefault="00CE2C3F" w:rsidP="00CE2C3F">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48856D64" w14:textId="77777777" w:rsidR="00CE2C3F" w:rsidRDefault="00CE2C3F" w:rsidP="00CE2C3F">
      <w:pPr>
        <w:bidi/>
        <w:jc w:val="both"/>
        <w:rPr>
          <w:rFonts w:cs="David" w:hint="cs"/>
          <w:rtl/>
        </w:rPr>
      </w:pPr>
    </w:p>
    <w:p w14:paraId="41C26CC5" w14:textId="77777777" w:rsidR="00CE2C3F" w:rsidRDefault="00CE2C3F" w:rsidP="00CE2C3F">
      <w:pPr>
        <w:bidi/>
        <w:jc w:val="both"/>
        <w:rPr>
          <w:rFonts w:cs="David" w:hint="cs"/>
          <w:rtl/>
        </w:rPr>
      </w:pPr>
      <w:r>
        <w:rPr>
          <w:rFonts w:cs="David" w:hint="cs"/>
          <w:rtl/>
        </w:rPr>
        <w:tab/>
        <w:t xml:space="preserve"> הבקשה אושרה פה אחד, אני מציע לקרוא לקצין.</w:t>
      </w:r>
    </w:p>
    <w:p w14:paraId="5AD39A6E" w14:textId="77777777" w:rsidR="00CE2C3F" w:rsidRPr="00CC58FB" w:rsidRDefault="00CE2C3F" w:rsidP="00CE2C3F">
      <w:pPr>
        <w:bidi/>
        <w:jc w:val="both"/>
        <w:rPr>
          <w:rFonts w:cs="David" w:hint="cs"/>
          <w:rtl/>
        </w:rPr>
      </w:pPr>
    </w:p>
    <w:p w14:paraId="02D85823" w14:textId="77777777" w:rsidR="00CE2C3F" w:rsidRPr="00CC58FB" w:rsidRDefault="00CE2C3F" w:rsidP="00CE2C3F">
      <w:pPr>
        <w:bidi/>
        <w:jc w:val="both"/>
        <w:rPr>
          <w:rFonts w:cs="David" w:hint="cs"/>
          <w:u w:val="single"/>
          <w:rtl/>
        </w:rPr>
      </w:pPr>
      <w:r w:rsidRPr="00CC58FB">
        <w:rPr>
          <w:rFonts w:cs="David" w:hint="cs"/>
          <w:u w:val="single"/>
          <w:rtl/>
        </w:rPr>
        <w:t>יו"ר הכנסת ראובן ריבלין:</w:t>
      </w:r>
    </w:p>
    <w:p w14:paraId="40B9F8F4" w14:textId="77777777" w:rsidR="00CE2C3F" w:rsidRPr="00CC58FB" w:rsidRDefault="00CE2C3F" w:rsidP="00CE2C3F">
      <w:pPr>
        <w:bidi/>
        <w:jc w:val="both"/>
        <w:rPr>
          <w:rFonts w:cs="David" w:hint="cs"/>
          <w:rtl/>
        </w:rPr>
      </w:pPr>
      <w:r w:rsidRPr="00CC58FB">
        <w:rPr>
          <w:rFonts w:cs="David" w:hint="cs"/>
          <w:rtl/>
        </w:rPr>
        <w:tab/>
      </w:r>
    </w:p>
    <w:p w14:paraId="39907200" w14:textId="77777777" w:rsidR="00CE2C3F" w:rsidRPr="00CC58FB" w:rsidRDefault="00CE2C3F" w:rsidP="00CE2C3F">
      <w:pPr>
        <w:bidi/>
        <w:jc w:val="both"/>
        <w:rPr>
          <w:rFonts w:cs="David" w:hint="cs"/>
          <w:rtl/>
        </w:rPr>
      </w:pPr>
      <w:r w:rsidRPr="00CC58FB">
        <w:rPr>
          <w:rFonts w:cs="David" w:hint="cs"/>
          <w:rtl/>
        </w:rPr>
        <w:tab/>
      </w:r>
      <w:r>
        <w:rPr>
          <w:rFonts w:cs="David" w:hint="cs"/>
          <w:rtl/>
        </w:rPr>
        <w:t xml:space="preserve">אני מודה לחברי הוועדה, </w:t>
      </w:r>
      <w:r w:rsidRPr="00CC58FB">
        <w:rPr>
          <w:rFonts w:cs="David" w:hint="cs"/>
          <w:rtl/>
        </w:rPr>
        <w:t>נמצא פה יוסף גריף, אני צריך לצאת לקבל את</w:t>
      </w:r>
      <w:r>
        <w:rPr>
          <w:rFonts w:cs="David" w:hint="cs"/>
          <w:rtl/>
        </w:rPr>
        <w:t xml:space="preserve"> פני מבקר המדינה של ארמניה. </w:t>
      </w:r>
      <w:r w:rsidRPr="00CC58FB">
        <w:rPr>
          <w:rFonts w:cs="David" w:hint="cs"/>
          <w:rtl/>
        </w:rPr>
        <w:t xml:space="preserve"> </w:t>
      </w:r>
    </w:p>
    <w:p w14:paraId="75722DCF" w14:textId="77777777" w:rsidR="00CE2C3F" w:rsidRPr="00CC58FB" w:rsidRDefault="00CE2C3F" w:rsidP="00CE2C3F">
      <w:pPr>
        <w:bidi/>
        <w:jc w:val="both"/>
        <w:rPr>
          <w:rFonts w:cs="David" w:hint="cs"/>
          <w:rtl/>
        </w:rPr>
      </w:pPr>
    </w:p>
    <w:p w14:paraId="385446CD"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142CEFD5" w14:textId="77777777" w:rsidR="00CE2C3F" w:rsidRPr="00CC58FB" w:rsidRDefault="00CE2C3F" w:rsidP="00CE2C3F">
      <w:pPr>
        <w:bidi/>
        <w:rPr>
          <w:rFonts w:cs="David" w:hint="cs"/>
          <w:rtl/>
        </w:rPr>
      </w:pPr>
    </w:p>
    <w:p w14:paraId="1AF96B30" w14:textId="77777777" w:rsidR="00CE2C3F" w:rsidRPr="00CC58FB" w:rsidRDefault="00CE2C3F" w:rsidP="00CE2C3F">
      <w:pPr>
        <w:bidi/>
        <w:jc w:val="both"/>
        <w:rPr>
          <w:rFonts w:cs="David" w:hint="cs"/>
          <w:rtl/>
        </w:rPr>
      </w:pPr>
      <w:r w:rsidRPr="00CC58FB">
        <w:rPr>
          <w:rFonts w:cs="David" w:hint="cs"/>
          <w:rtl/>
        </w:rPr>
        <w:tab/>
        <w:t xml:space="preserve"> </w:t>
      </w:r>
      <w:r>
        <w:rPr>
          <w:rFonts w:cs="David" w:hint="cs"/>
          <w:rtl/>
        </w:rPr>
        <w:t xml:space="preserve">אני שמח לבשר לך שוועדת הכנסת החליטה פה אחד לקבל את הפנייה של יושב ראש הכנסת בתמיכת נשיאות הכנסת ולאשר את המינוי שלך כקצין הכנסת. המינוי עצמו כמובן מבוצע על ידי היושב ראש, ואני מבקש בשם כלל חברי הוועדה </w:t>
      </w:r>
      <w:r w:rsidRPr="00CC58FB">
        <w:rPr>
          <w:rFonts w:cs="David" w:hint="cs"/>
          <w:rtl/>
        </w:rPr>
        <w:t>לאחל לך הרבה הצלחה ולקוות שלא תהיה עסוק מידי</w:t>
      </w:r>
      <w:r>
        <w:rPr>
          <w:rFonts w:cs="David" w:hint="cs"/>
          <w:rtl/>
        </w:rPr>
        <w:t>.</w:t>
      </w:r>
    </w:p>
    <w:p w14:paraId="6D91DBBD" w14:textId="77777777" w:rsidR="00CE2C3F" w:rsidRPr="00CC58FB" w:rsidRDefault="00CE2C3F" w:rsidP="00CE2C3F">
      <w:pPr>
        <w:bidi/>
        <w:jc w:val="both"/>
        <w:rPr>
          <w:rFonts w:cs="David" w:hint="cs"/>
          <w:rtl/>
        </w:rPr>
      </w:pPr>
    </w:p>
    <w:p w14:paraId="0FA7D08F" w14:textId="77777777" w:rsidR="00CE2C3F" w:rsidRPr="00461F77" w:rsidRDefault="00CE2C3F" w:rsidP="00CE2C3F">
      <w:pPr>
        <w:bidi/>
        <w:jc w:val="both"/>
        <w:rPr>
          <w:rFonts w:cs="David" w:hint="cs"/>
          <w:u w:val="single"/>
          <w:rtl/>
        </w:rPr>
      </w:pPr>
      <w:r w:rsidRPr="00461F77">
        <w:rPr>
          <w:rFonts w:cs="David" w:hint="cs"/>
          <w:u w:val="single"/>
          <w:rtl/>
        </w:rPr>
        <w:t>יוסף גריף:</w:t>
      </w:r>
    </w:p>
    <w:p w14:paraId="33F8AAD5" w14:textId="77777777" w:rsidR="00CE2C3F" w:rsidRPr="00CC58FB" w:rsidRDefault="00CE2C3F" w:rsidP="00CE2C3F">
      <w:pPr>
        <w:bidi/>
        <w:jc w:val="both"/>
        <w:rPr>
          <w:rFonts w:cs="David" w:hint="cs"/>
          <w:rtl/>
        </w:rPr>
      </w:pPr>
    </w:p>
    <w:p w14:paraId="65BE7FA6" w14:textId="77777777" w:rsidR="00CE2C3F" w:rsidRPr="00CC58FB" w:rsidRDefault="00CE2C3F" w:rsidP="00CE2C3F">
      <w:pPr>
        <w:bidi/>
        <w:jc w:val="both"/>
        <w:rPr>
          <w:rFonts w:cs="David" w:hint="cs"/>
          <w:rtl/>
        </w:rPr>
      </w:pPr>
      <w:r w:rsidRPr="00CC58FB">
        <w:rPr>
          <w:rFonts w:cs="David" w:hint="cs"/>
          <w:rtl/>
        </w:rPr>
        <w:tab/>
      </w:r>
      <w:r>
        <w:rPr>
          <w:rFonts w:cs="David" w:hint="cs"/>
          <w:rtl/>
        </w:rPr>
        <w:t xml:space="preserve">תודה רבה. אני מבקש דבר ראשון </w:t>
      </w:r>
      <w:r w:rsidRPr="00CC58FB">
        <w:rPr>
          <w:rFonts w:cs="David" w:hint="cs"/>
          <w:rtl/>
        </w:rPr>
        <w:t xml:space="preserve">להודות ליו"ר הכנסת </w:t>
      </w:r>
      <w:r>
        <w:rPr>
          <w:rFonts w:cs="David" w:hint="cs"/>
          <w:rtl/>
        </w:rPr>
        <w:t xml:space="preserve">על התמיכה והסיוע לאורך כל הדרך, </w:t>
      </w:r>
      <w:r w:rsidRPr="00CC58FB">
        <w:rPr>
          <w:rFonts w:cs="David" w:hint="cs"/>
          <w:rtl/>
        </w:rPr>
        <w:t xml:space="preserve">ליו"ר הוועדה </w:t>
      </w:r>
      <w:r>
        <w:rPr>
          <w:rFonts w:cs="David" w:hint="cs"/>
          <w:rtl/>
        </w:rPr>
        <w:t>ולחברי הוועדה ו</w:t>
      </w:r>
      <w:r w:rsidRPr="00CC58FB">
        <w:rPr>
          <w:rFonts w:cs="David" w:hint="cs"/>
          <w:rtl/>
        </w:rPr>
        <w:t>לכל מי שתמך עזר וסייע לי במשך כל 30 שנות שירותי במשמר הכנסת.</w:t>
      </w:r>
      <w:r>
        <w:rPr>
          <w:rFonts w:cs="David" w:hint="cs"/>
          <w:rtl/>
        </w:rPr>
        <w:t xml:space="preserve"> </w:t>
      </w:r>
      <w:r w:rsidRPr="00CC58FB">
        <w:rPr>
          <w:rFonts w:cs="David" w:hint="cs"/>
          <w:rtl/>
        </w:rPr>
        <w:t xml:space="preserve">יחד עם </w:t>
      </w:r>
      <w:r>
        <w:rPr>
          <w:rFonts w:cs="David" w:hint="cs"/>
          <w:rtl/>
        </w:rPr>
        <w:t xml:space="preserve">יחידת </w:t>
      </w:r>
      <w:r w:rsidRPr="00CC58FB">
        <w:rPr>
          <w:rFonts w:cs="David" w:hint="cs"/>
          <w:rtl/>
        </w:rPr>
        <w:t xml:space="preserve">משמר הכנסת </w:t>
      </w:r>
      <w:r>
        <w:rPr>
          <w:rFonts w:cs="David" w:hint="cs"/>
          <w:rtl/>
        </w:rPr>
        <w:t>ו</w:t>
      </w:r>
      <w:r w:rsidRPr="00CC58FB">
        <w:rPr>
          <w:rFonts w:cs="David" w:hint="cs"/>
          <w:rtl/>
        </w:rPr>
        <w:t>הסדרנים נעשה את כל מה שנדרש כדי לשרת את הכנסת, חברי</w:t>
      </w:r>
      <w:r>
        <w:rPr>
          <w:rFonts w:cs="David" w:hint="cs"/>
          <w:rtl/>
        </w:rPr>
        <w:t xml:space="preserve"> </w:t>
      </w:r>
      <w:r w:rsidRPr="00CC58FB">
        <w:rPr>
          <w:rFonts w:cs="David" w:hint="cs"/>
          <w:rtl/>
        </w:rPr>
        <w:t>הכנ</w:t>
      </w:r>
      <w:r>
        <w:rPr>
          <w:rFonts w:cs="David" w:hint="cs"/>
          <w:rtl/>
        </w:rPr>
        <w:t>ס</w:t>
      </w:r>
      <w:r w:rsidRPr="00CC58FB">
        <w:rPr>
          <w:rFonts w:cs="David" w:hint="cs"/>
          <w:rtl/>
        </w:rPr>
        <w:t xml:space="preserve">ת </w:t>
      </w:r>
      <w:r>
        <w:rPr>
          <w:rFonts w:cs="David" w:hint="cs"/>
          <w:rtl/>
        </w:rPr>
        <w:t xml:space="preserve">ואת כל </w:t>
      </w:r>
      <w:r w:rsidRPr="00CC58FB">
        <w:rPr>
          <w:rFonts w:cs="David" w:hint="cs"/>
          <w:rtl/>
        </w:rPr>
        <w:t xml:space="preserve">באי הכנסת בנאמנות </w:t>
      </w:r>
      <w:r>
        <w:rPr>
          <w:rFonts w:cs="David" w:hint="cs"/>
          <w:rtl/>
        </w:rPr>
        <w:t xml:space="preserve">ביסודיות </w:t>
      </w:r>
      <w:r w:rsidRPr="00CC58FB">
        <w:rPr>
          <w:rFonts w:cs="David" w:hint="cs"/>
          <w:rtl/>
        </w:rPr>
        <w:t>ביושרה ו</w:t>
      </w:r>
      <w:r>
        <w:rPr>
          <w:rFonts w:cs="David" w:hint="cs"/>
          <w:rtl/>
        </w:rPr>
        <w:t>ב</w:t>
      </w:r>
      <w:r w:rsidRPr="00CC58FB">
        <w:rPr>
          <w:rFonts w:cs="David" w:hint="cs"/>
          <w:rtl/>
        </w:rPr>
        <w:t xml:space="preserve">הגינות. תודה רבה לכולם, </w:t>
      </w:r>
      <w:r>
        <w:rPr>
          <w:rFonts w:cs="David" w:hint="cs"/>
          <w:rtl/>
        </w:rPr>
        <w:t xml:space="preserve">שאלו אותי בבוקר אם אני מתרגש, אז כן, </w:t>
      </w:r>
      <w:r w:rsidRPr="00CC58FB">
        <w:rPr>
          <w:rFonts w:cs="David" w:hint="cs"/>
          <w:rtl/>
        </w:rPr>
        <w:t>אני מתרגש ומקווה שנעבור את התקופה הזו בשלום</w:t>
      </w:r>
      <w:r>
        <w:rPr>
          <w:rFonts w:cs="David" w:hint="cs"/>
          <w:rtl/>
        </w:rPr>
        <w:t xml:space="preserve"> בעזרת השם</w:t>
      </w:r>
      <w:r w:rsidRPr="00CC58FB">
        <w:rPr>
          <w:rFonts w:cs="David" w:hint="cs"/>
          <w:rtl/>
        </w:rPr>
        <w:t>.</w:t>
      </w:r>
    </w:p>
    <w:p w14:paraId="5833EE14" w14:textId="77777777" w:rsidR="00CE2C3F" w:rsidRPr="00CC58FB" w:rsidRDefault="00CE2C3F" w:rsidP="00CE2C3F">
      <w:pPr>
        <w:bidi/>
        <w:jc w:val="both"/>
        <w:rPr>
          <w:rFonts w:cs="David" w:hint="cs"/>
          <w:rtl/>
        </w:rPr>
      </w:pPr>
    </w:p>
    <w:p w14:paraId="5B4148E2"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7295FB36" w14:textId="77777777" w:rsidR="00CE2C3F" w:rsidRPr="00CC58FB" w:rsidRDefault="00CE2C3F" w:rsidP="00CE2C3F">
      <w:pPr>
        <w:bidi/>
        <w:rPr>
          <w:rFonts w:cs="David" w:hint="cs"/>
          <w:rtl/>
        </w:rPr>
      </w:pPr>
    </w:p>
    <w:p w14:paraId="7ED34325" w14:textId="77777777" w:rsidR="00CE2C3F" w:rsidRPr="00CC58FB" w:rsidRDefault="00CE2C3F" w:rsidP="00CE2C3F">
      <w:pPr>
        <w:bidi/>
        <w:jc w:val="both"/>
        <w:rPr>
          <w:rFonts w:cs="David" w:hint="cs"/>
          <w:rtl/>
        </w:rPr>
      </w:pPr>
      <w:r w:rsidRPr="00CC58FB">
        <w:rPr>
          <w:rFonts w:cs="David" w:hint="cs"/>
          <w:rtl/>
        </w:rPr>
        <w:tab/>
        <w:t xml:space="preserve"> </w:t>
      </w:r>
      <w:r>
        <w:rPr>
          <w:rFonts w:cs="David" w:hint="cs"/>
          <w:rtl/>
        </w:rPr>
        <w:t xml:space="preserve">אני מנצל את ההזדמנות לבקש ממך למסור שוב </w:t>
      </w:r>
      <w:r w:rsidRPr="00CC58FB">
        <w:rPr>
          <w:rFonts w:cs="David" w:hint="cs"/>
          <w:rtl/>
        </w:rPr>
        <w:t>את תודתנו העמוקה למשמר הכנסת</w:t>
      </w:r>
      <w:r>
        <w:rPr>
          <w:rFonts w:cs="David" w:hint="cs"/>
          <w:rtl/>
        </w:rPr>
        <w:t xml:space="preserve"> שעושה כל השנה, 24 שעות ביממה עבודה נהדרת ותודה לכולם.</w:t>
      </w:r>
    </w:p>
    <w:p w14:paraId="09C3DE74" w14:textId="77777777" w:rsidR="00CE2C3F" w:rsidRDefault="00CE2C3F" w:rsidP="00CE2C3F">
      <w:pPr>
        <w:bidi/>
        <w:jc w:val="both"/>
        <w:rPr>
          <w:rFonts w:cs="David" w:hint="cs"/>
          <w:rtl/>
        </w:rPr>
      </w:pPr>
    </w:p>
    <w:p w14:paraId="3A39ACEE" w14:textId="77777777" w:rsidR="00CE2C3F" w:rsidRPr="00CE2C3F" w:rsidRDefault="00CE2C3F" w:rsidP="00CE2C3F">
      <w:pPr>
        <w:bidi/>
        <w:jc w:val="center"/>
        <w:rPr>
          <w:rFonts w:cs="David" w:hint="cs"/>
          <w:b/>
          <w:bCs/>
          <w:u w:val="single"/>
          <w:rtl/>
        </w:rPr>
      </w:pPr>
      <w:r>
        <w:rPr>
          <w:rFonts w:cs="David"/>
          <w:rtl/>
        </w:rPr>
        <w:br w:type="page"/>
      </w:r>
      <w:r w:rsidRPr="00CE2C3F">
        <w:rPr>
          <w:rFonts w:cs="David" w:hint="cs"/>
          <w:b/>
          <w:bCs/>
          <w:u w:val="single"/>
          <w:rtl/>
        </w:rPr>
        <w:t>המלצה על  חילופין בראשות ועדות הכנסת</w:t>
      </w:r>
    </w:p>
    <w:p w14:paraId="51AC076B" w14:textId="77777777" w:rsidR="00CE2C3F" w:rsidRDefault="00CE2C3F" w:rsidP="00CE2C3F">
      <w:pPr>
        <w:bidi/>
        <w:jc w:val="both"/>
        <w:rPr>
          <w:rFonts w:cs="David" w:hint="cs"/>
          <w:rtl/>
        </w:rPr>
      </w:pPr>
    </w:p>
    <w:p w14:paraId="4FA56F5C" w14:textId="77777777" w:rsidR="00CE2C3F" w:rsidRPr="00A65072" w:rsidRDefault="00CE2C3F" w:rsidP="00CE2C3F">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18ADEDF2" w14:textId="77777777" w:rsidR="00CE2C3F" w:rsidRDefault="00CE2C3F" w:rsidP="00CE2C3F">
      <w:pPr>
        <w:bidi/>
        <w:jc w:val="both"/>
        <w:rPr>
          <w:rFonts w:cs="David" w:hint="cs"/>
          <w:rtl/>
        </w:rPr>
      </w:pPr>
    </w:p>
    <w:p w14:paraId="638E285D" w14:textId="77777777" w:rsidR="00CE2C3F" w:rsidRPr="00CC58FB" w:rsidRDefault="00CE2C3F" w:rsidP="00CE2C3F">
      <w:pPr>
        <w:bidi/>
        <w:jc w:val="both"/>
        <w:rPr>
          <w:rFonts w:cs="David" w:hint="cs"/>
          <w:rtl/>
        </w:rPr>
      </w:pPr>
      <w:r>
        <w:rPr>
          <w:rFonts w:cs="David" w:hint="cs"/>
          <w:rtl/>
        </w:rPr>
        <w:tab/>
        <w:t xml:space="preserve"> אני מבקש לעבור לסעיף א על סדר היום </w:t>
      </w:r>
      <w:r w:rsidRPr="00CC58FB">
        <w:rPr>
          <w:rFonts w:cs="David" w:hint="cs"/>
          <w:rtl/>
        </w:rPr>
        <w:t>המלצה על  חילופין בראשות ועדות הכנסת</w:t>
      </w:r>
      <w:r>
        <w:rPr>
          <w:rFonts w:cs="David" w:hint="cs"/>
          <w:rtl/>
        </w:rPr>
        <w:t xml:space="preserve"> הבאות: ועדת החינוך התרבות והספורט, ועדת העלייה הקליטה והתפוצות והוועדה המיוחדת לזכויות הילד. </w:t>
      </w:r>
      <w:r w:rsidRPr="00CC58FB">
        <w:rPr>
          <w:rFonts w:cs="David" w:hint="cs"/>
          <w:rtl/>
        </w:rPr>
        <w:t xml:space="preserve">זאת על פי הצעה שמובאת בפנינו על ידי יו"ר הקואליציה חבר הכנסת זאב </w:t>
      </w:r>
      <w:proofErr w:type="spellStart"/>
      <w:r w:rsidRPr="00CC58FB">
        <w:rPr>
          <w:rFonts w:cs="David" w:hint="cs"/>
          <w:rtl/>
        </w:rPr>
        <w:t>אלקין</w:t>
      </w:r>
      <w:proofErr w:type="spellEnd"/>
      <w:r>
        <w:rPr>
          <w:rFonts w:cs="David" w:hint="cs"/>
          <w:rtl/>
        </w:rPr>
        <w:t xml:space="preserve"> בבקשה.</w:t>
      </w:r>
    </w:p>
    <w:p w14:paraId="5FAF749D" w14:textId="77777777" w:rsidR="00CE2C3F" w:rsidRPr="00CC58FB" w:rsidRDefault="00CE2C3F" w:rsidP="00CE2C3F">
      <w:pPr>
        <w:bidi/>
        <w:jc w:val="both"/>
        <w:rPr>
          <w:rFonts w:cs="David" w:hint="cs"/>
          <w:rtl/>
        </w:rPr>
      </w:pPr>
    </w:p>
    <w:p w14:paraId="69199C66" w14:textId="77777777" w:rsidR="00CE2C3F" w:rsidRPr="00CC58FB" w:rsidRDefault="00CE2C3F" w:rsidP="00CE2C3F">
      <w:pPr>
        <w:bidi/>
        <w:jc w:val="both"/>
        <w:rPr>
          <w:rFonts w:cs="David" w:hint="cs"/>
          <w:u w:val="single"/>
          <w:rtl/>
        </w:rPr>
      </w:pPr>
      <w:r w:rsidRPr="00CC58FB">
        <w:rPr>
          <w:rFonts w:cs="David" w:hint="cs"/>
          <w:u w:val="single"/>
          <w:rtl/>
        </w:rPr>
        <w:t xml:space="preserve">זאב </w:t>
      </w:r>
      <w:proofErr w:type="spellStart"/>
      <w:r w:rsidRPr="00CC58FB">
        <w:rPr>
          <w:rFonts w:cs="David" w:hint="cs"/>
          <w:u w:val="single"/>
          <w:rtl/>
        </w:rPr>
        <w:t>אלקין</w:t>
      </w:r>
      <w:proofErr w:type="spellEnd"/>
      <w:r w:rsidRPr="00CC58FB">
        <w:rPr>
          <w:rFonts w:cs="David" w:hint="cs"/>
          <w:u w:val="single"/>
          <w:rtl/>
        </w:rPr>
        <w:t>:</w:t>
      </w:r>
    </w:p>
    <w:p w14:paraId="1691EE71" w14:textId="77777777" w:rsidR="00CE2C3F" w:rsidRPr="00CC58FB" w:rsidRDefault="00CE2C3F" w:rsidP="00CE2C3F">
      <w:pPr>
        <w:bidi/>
        <w:jc w:val="both"/>
        <w:rPr>
          <w:rFonts w:cs="David" w:hint="cs"/>
          <w:u w:val="single"/>
          <w:rtl/>
        </w:rPr>
      </w:pPr>
    </w:p>
    <w:p w14:paraId="7775226A" w14:textId="77777777" w:rsidR="00CE2C3F" w:rsidRPr="00CC58FB" w:rsidRDefault="00CE2C3F" w:rsidP="00CE2C3F">
      <w:pPr>
        <w:bidi/>
        <w:jc w:val="both"/>
        <w:rPr>
          <w:rFonts w:cs="David" w:hint="cs"/>
          <w:rtl/>
        </w:rPr>
      </w:pPr>
      <w:r w:rsidRPr="00CC58FB">
        <w:rPr>
          <w:rFonts w:cs="David" w:hint="cs"/>
          <w:rtl/>
        </w:rPr>
        <w:tab/>
      </w:r>
      <w:r>
        <w:rPr>
          <w:rFonts w:cs="David" w:hint="cs"/>
          <w:rtl/>
        </w:rPr>
        <w:t>תודה רבה. אני תכף אציע  הצעה להחלטת ועדת הכנסת על חילופי גברי בוועדות אבל מראש אני אבקש שאחרי שאצביע יש לי הודעה לפרוטוקול ואני מבקש שתאפשר לי להודיע אותה. אני מבקש מוועדת הכנסת להמליץ  על חילופים ב</w:t>
      </w:r>
      <w:r w:rsidRPr="00CC58FB">
        <w:rPr>
          <w:rFonts w:cs="David" w:hint="cs"/>
          <w:rtl/>
        </w:rPr>
        <w:t>ר</w:t>
      </w:r>
      <w:r>
        <w:rPr>
          <w:rFonts w:cs="David" w:hint="cs"/>
          <w:rtl/>
        </w:rPr>
        <w:t>א</w:t>
      </w:r>
      <w:r w:rsidRPr="00CC58FB">
        <w:rPr>
          <w:rFonts w:cs="David" w:hint="cs"/>
          <w:rtl/>
        </w:rPr>
        <w:t xml:space="preserve">שות </w:t>
      </w:r>
      <w:r>
        <w:rPr>
          <w:rFonts w:cs="David" w:hint="cs"/>
          <w:rtl/>
        </w:rPr>
        <w:t xml:space="preserve">הוועדות. לראשות ועדת החינוך התרבות והספורט חבר כנסת </w:t>
      </w:r>
      <w:r w:rsidRPr="00CC58FB">
        <w:rPr>
          <w:rFonts w:cs="David" w:hint="cs"/>
          <w:rtl/>
        </w:rPr>
        <w:t xml:space="preserve"> אלכס מילר</w:t>
      </w:r>
      <w:r>
        <w:rPr>
          <w:rFonts w:cs="David" w:hint="cs"/>
          <w:rtl/>
        </w:rPr>
        <w:t xml:space="preserve">, לראשות הוועדה המיוחדת לזכויות הילד חבר הכנסת זבולון אורלב ולראשות ועדת העלייה והקליטה והתפוצות חבר הכנסת דני דנון כמינוי זמני , אני מדגיש לפרוטוקול, </w:t>
      </w:r>
      <w:r w:rsidRPr="00CC58FB">
        <w:rPr>
          <w:rFonts w:cs="David" w:hint="cs"/>
          <w:rtl/>
        </w:rPr>
        <w:t>להשלמת הבירורים בתוך הקואליציה.</w:t>
      </w:r>
    </w:p>
    <w:p w14:paraId="63B633A4" w14:textId="77777777" w:rsidR="00CE2C3F" w:rsidRPr="00CC58FB" w:rsidRDefault="00CE2C3F" w:rsidP="00CE2C3F">
      <w:pPr>
        <w:bidi/>
        <w:jc w:val="both"/>
        <w:rPr>
          <w:rFonts w:cs="David" w:hint="cs"/>
          <w:rtl/>
        </w:rPr>
      </w:pPr>
    </w:p>
    <w:p w14:paraId="5FE81396"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654448BE" w14:textId="77777777" w:rsidR="00CE2C3F" w:rsidRPr="00CC58FB" w:rsidRDefault="00CE2C3F" w:rsidP="00CE2C3F">
      <w:pPr>
        <w:bidi/>
        <w:rPr>
          <w:rFonts w:cs="David" w:hint="cs"/>
          <w:rtl/>
        </w:rPr>
      </w:pPr>
    </w:p>
    <w:p w14:paraId="07A78668" w14:textId="77777777" w:rsidR="00CE2C3F" w:rsidRPr="00CC58FB" w:rsidRDefault="00CE2C3F" w:rsidP="00CE2C3F">
      <w:pPr>
        <w:bidi/>
        <w:jc w:val="both"/>
        <w:rPr>
          <w:rFonts w:cs="David" w:hint="cs"/>
          <w:rtl/>
        </w:rPr>
      </w:pPr>
      <w:r w:rsidRPr="00CC58FB">
        <w:rPr>
          <w:rFonts w:cs="David" w:hint="cs"/>
          <w:rtl/>
        </w:rPr>
        <w:tab/>
        <w:t xml:space="preserve"> </w:t>
      </w:r>
      <w:r>
        <w:rPr>
          <w:rFonts w:cs="David" w:hint="cs"/>
          <w:rtl/>
        </w:rPr>
        <w:t xml:space="preserve">אני מבין שהמינוי של חבר הכנסת דנון הוא כיושב ראש זמני. האם אנחנו צריכים לקיים הצבעה בנפרד על כל אחת מהבקשות? אני חושב שכן, מאחר ומדובר במינויים. </w:t>
      </w:r>
      <w:r w:rsidRPr="00CC58FB">
        <w:rPr>
          <w:rFonts w:cs="David" w:hint="cs"/>
          <w:rtl/>
        </w:rPr>
        <w:t>אני מבין שהמנויים האלה הם כרגע מינויי קבע אבל נעשים על בסיס הסכמות</w:t>
      </w:r>
      <w:r>
        <w:rPr>
          <w:rFonts w:cs="David" w:hint="cs"/>
          <w:rtl/>
        </w:rPr>
        <w:t xml:space="preserve"> על חילוף שעתיד להתבצע.</w:t>
      </w:r>
    </w:p>
    <w:p w14:paraId="40DBEE0B" w14:textId="77777777" w:rsidR="00CE2C3F" w:rsidRPr="00CC58FB" w:rsidRDefault="00CE2C3F" w:rsidP="00CE2C3F">
      <w:pPr>
        <w:bidi/>
        <w:jc w:val="both"/>
        <w:rPr>
          <w:rFonts w:cs="David" w:hint="cs"/>
          <w:rtl/>
        </w:rPr>
      </w:pPr>
    </w:p>
    <w:p w14:paraId="5047E08E" w14:textId="77777777" w:rsidR="00CE2C3F" w:rsidRPr="00CC58FB" w:rsidRDefault="00CE2C3F" w:rsidP="00CE2C3F">
      <w:pPr>
        <w:bidi/>
        <w:jc w:val="both"/>
        <w:rPr>
          <w:rFonts w:cs="David" w:hint="cs"/>
          <w:u w:val="single"/>
          <w:rtl/>
        </w:rPr>
      </w:pPr>
      <w:r w:rsidRPr="00CC58FB">
        <w:rPr>
          <w:rFonts w:cs="David" w:hint="cs"/>
          <w:u w:val="single"/>
          <w:rtl/>
        </w:rPr>
        <w:t>רחל אדטו:</w:t>
      </w:r>
    </w:p>
    <w:p w14:paraId="707E8924" w14:textId="77777777" w:rsidR="00CE2C3F" w:rsidRPr="00CC58FB" w:rsidRDefault="00CE2C3F" w:rsidP="00CE2C3F">
      <w:pPr>
        <w:bidi/>
        <w:jc w:val="both"/>
        <w:rPr>
          <w:rFonts w:cs="David" w:hint="cs"/>
          <w:u w:val="single"/>
          <w:rtl/>
        </w:rPr>
      </w:pPr>
    </w:p>
    <w:p w14:paraId="416016F3" w14:textId="77777777" w:rsidR="00CE2C3F" w:rsidRPr="00CC58FB" w:rsidRDefault="00CE2C3F" w:rsidP="00CE2C3F">
      <w:pPr>
        <w:bidi/>
        <w:jc w:val="both"/>
        <w:rPr>
          <w:rFonts w:cs="David" w:hint="cs"/>
          <w:rtl/>
        </w:rPr>
      </w:pPr>
      <w:r w:rsidRPr="00CC58FB">
        <w:rPr>
          <w:rFonts w:cs="David" w:hint="cs"/>
          <w:rtl/>
        </w:rPr>
        <w:tab/>
        <w:t>למה כרמל שאמה</w:t>
      </w:r>
      <w:r>
        <w:rPr>
          <w:rFonts w:cs="David" w:hint="cs"/>
          <w:rtl/>
        </w:rPr>
        <w:t xml:space="preserve"> - - -</w:t>
      </w:r>
    </w:p>
    <w:p w14:paraId="1E5D3F45" w14:textId="77777777" w:rsidR="00CE2C3F" w:rsidRPr="00CC58FB" w:rsidRDefault="00CE2C3F" w:rsidP="00CE2C3F">
      <w:pPr>
        <w:bidi/>
        <w:jc w:val="both"/>
        <w:rPr>
          <w:rFonts w:cs="David" w:hint="cs"/>
          <w:rtl/>
        </w:rPr>
      </w:pPr>
    </w:p>
    <w:p w14:paraId="7A510F7B"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12CBE496" w14:textId="77777777" w:rsidR="00CE2C3F" w:rsidRPr="00CC58FB" w:rsidRDefault="00CE2C3F" w:rsidP="00CE2C3F">
      <w:pPr>
        <w:bidi/>
        <w:rPr>
          <w:rFonts w:cs="David" w:hint="cs"/>
          <w:rtl/>
        </w:rPr>
      </w:pPr>
    </w:p>
    <w:p w14:paraId="330D0E8F" w14:textId="77777777" w:rsidR="00CE2C3F" w:rsidRDefault="00CE2C3F" w:rsidP="00CE2C3F">
      <w:pPr>
        <w:bidi/>
        <w:jc w:val="both"/>
        <w:rPr>
          <w:rFonts w:cs="David" w:hint="cs"/>
          <w:rtl/>
        </w:rPr>
      </w:pPr>
      <w:r w:rsidRPr="00CC58FB">
        <w:rPr>
          <w:rFonts w:cs="David" w:hint="cs"/>
          <w:rtl/>
        </w:rPr>
        <w:tab/>
        <w:t xml:space="preserve"> </w:t>
      </w:r>
      <w:r>
        <w:rPr>
          <w:rFonts w:cs="David" w:hint="cs"/>
          <w:rtl/>
        </w:rPr>
        <w:t>אני אאפשר לשאול הכול.</w:t>
      </w:r>
    </w:p>
    <w:p w14:paraId="16F4430B" w14:textId="77777777" w:rsidR="00CE2C3F" w:rsidRDefault="00CE2C3F" w:rsidP="00CE2C3F">
      <w:pPr>
        <w:bidi/>
        <w:jc w:val="both"/>
        <w:rPr>
          <w:rFonts w:cs="David" w:hint="cs"/>
          <w:rtl/>
        </w:rPr>
      </w:pPr>
    </w:p>
    <w:p w14:paraId="33BCAE3A" w14:textId="77777777" w:rsidR="00CE2C3F" w:rsidRPr="000821DC" w:rsidRDefault="00CE2C3F" w:rsidP="00CE2C3F">
      <w:pPr>
        <w:bidi/>
        <w:jc w:val="both"/>
        <w:rPr>
          <w:rFonts w:cs="David" w:hint="cs"/>
          <w:u w:val="single"/>
          <w:rtl/>
        </w:rPr>
      </w:pPr>
      <w:r w:rsidRPr="000821DC">
        <w:rPr>
          <w:rFonts w:cs="David" w:hint="cs"/>
          <w:u w:val="single"/>
          <w:rtl/>
        </w:rPr>
        <w:t xml:space="preserve">זאב </w:t>
      </w:r>
      <w:proofErr w:type="spellStart"/>
      <w:r w:rsidRPr="000821DC">
        <w:rPr>
          <w:rFonts w:cs="David" w:hint="cs"/>
          <w:u w:val="single"/>
          <w:rtl/>
        </w:rPr>
        <w:t>אלקין</w:t>
      </w:r>
      <w:proofErr w:type="spellEnd"/>
      <w:r w:rsidRPr="000821DC">
        <w:rPr>
          <w:rFonts w:cs="David" w:hint="cs"/>
          <w:u w:val="single"/>
          <w:rtl/>
        </w:rPr>
        <w:t>:</w:t>
      </w:r>
    </w:p>
    <w:p w14:paraId="6874A782" w14:textId="77777777" w:rsidR="00CE2C3F" w:rsidRDefault="00CE2C3F" w:rsidP="00CE2C3F">
      <w:pPr>
        <w:bidi/>
        <w:jc w:val="both"/>
        <w:rPr>
          <w:rFonts w:cs="David" w:hint="cs"/>
          <w:rtl/>
        </w:rPr>
      </w:pPr>
    </w:p>
    <w:p w14:paraId="5E4B0828" w14:textId="77777777" w:rsidR="00CE2C3F" w:rsidRDefault="00CE2C3F" w:rsidP="00CE2C3F">
      <w:pPr>
        <w:bidi/>
        <w:ind w:firstLine="720"/>
        <w:jc w:val="both"/>
        <w:rPr>
          <w:rFonts w:cs="David" w:hint="cs"/>
          <w:rtl/>
        </w:rPr>
      </w:pPr>
      <w:r>
        <w:rPr>
          <w:rFonts w:cs="David" w:hint="cs"/>
          <w:rtl/>
        </w:rPr>
        <w:t>אני אודיע לפרוטוקול אחרי זה.</w:t>
      </w:r>
    </w:p>
    <w:p w14:paraId="7F84CFE0" w14:textId="77777777" w:rsidR="00CE2C3F" w:rsidRDefault="00CE2C3F" w:rsidP="00CE2C3F">
      <w:pPr>
        <w:bidi/>
        <w:jc w:val="both"/>
        <w:rPr>
          <w:rFonts w:cs="David" w:hint="cs"/>
          <w:rtl/>
        </w:rPr>
      </w:pPr>
    </w:p>
    <w:p w14:paraId="2527D36A" w14:textId="77777777" w:rsidR="00CE2C3F" w:rsidRPr="00A65072" w:rsidRDefault="00CE2C3F" w:rsidP="00CE2C3F">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03E659E9" w14:textId="77777777" w:rsidR="00CE2C3F" w:rsidRDefault="00CE2C3F" w:rsidP="00CE2C3F">
      <w:pPr>
        <w:bidi/>
        <w:jc w:val="both"/>
        <w:rPr>
          <w:rFonts w:cs="David" w:hint="cs"/>
          <w:rtl/>
        </w:rPr>
      </w:pPr>
    </w:p>
    <w:p w14:paraId="3713EF4D" w14:textId="77777777" w:rsidR="00CE2C3F" w:rsidRPr="00CC58FB" w:rsidRDefault="00CE2C3F" w:rsidP="00CE2C3F">
      <w:pPr>
        <w:bidi/>
        <w:jc w:val="both"/>
        <w:rPr>
          <w:rFonts w:cs="David" w:hint="cs"/>
          <w:rtl/>
        </w:rPr>
      </w:pPr>
      <w:r>
        <w:rPr>
          <w:rFonts w:cs="David" w:hint="cs"/>
          <w:rtl/>
        </w:rPr>
        <w:tab/>
      </w:r>
      <w:r w:rsidRPr="00CC58FB">
        <w:rPr>
          <w:rFonts w:cs="David" w:hint="cs"/>
          <w:rtl/>
        </w:rPr>
        <w:t>על פי המלצה שאנחנו ממליצים והוועדות צריכות להצביע</w:t>
      </w:r>
      <w:r>
        <w:rPr>
          <w:rFonts w:cs="David" w:hint="cs"/>
          <w:rtl/>
        </w:rPr>
        <w:t xml:space="preserve"> על כך</w:t>
      </w:r>
      <w:r w:rsidRPr="00CC58FB">
        <w:rPr>
          <w:rFonts w:cs="David" w:hint="cs"/>
          <w:rtl/>
        </w:rPr>
        <w:t>, כהונתם של שלושת יושבי הראש</w:t>
      </w:r>
      <w:r>
        <w:rPr>
          <w:rFonts w:cs="David" w:hint="cs"/>
          <w:rtl/>
        </w:rPr>
        <w:t xml:space="preserve"> המוצעים  תחל ביום רביעי ה-11 לנובמבר 2010 </w:t>
      </w:r>
      <w:r w:rsidRPr="00CC58FB">
        <w:rPr>
          <w:rFonts w:cs="David" w:hint="cs"/>
          <w:rtl/>
        </w:rPr>
        <w:t xml:space="preserve"> ועתידה להסתיים ב- 5 למאי 2012</w:t>
      </w:r>
      <w:r>
        <w:rPr>
          <w:rFonts w:cs="David" w:hint="cs"/>
          <w:rtl/>
        </w:rPr>
        <w:t xml:space="preserve"> וביחס ליושב הראש הזמני במועד שבו ייבחר יושב ראש קבוע. אני מבקש להדגיש ולהבהיר שמדובר בהסכמות ומשכך במידה ולא תובא בקשה לחילופין עד ל- 5 למאי 2012, ימשיכו אותם יושבי ראש לכהן כל עוד לא נעשה שינוי. </w:t>
      </w:r>
    </w:p>
    <w:p w14:paraId="12D02488" w14:textId="77777777" w:rsidR="00CE2C3F" w:rsidRPr="00CC58FB" w:rsidRDefault="00CE2C3F" w:rsidP="00CE2C3F">
      <w:pPr>
        <w:bidi/>
        <w:jc w:val="both"/>
        <w:rPr>
          <w:rFonts w:cs="David" w:hint="cs"/>
          <w:rtl/>
        </w:rPr>
      </w:pPr>
    </w:p>
    <w:p w14:paraId="56163ACA" w14:textId="77777777" w:rsidR="00CE2C3F" w:rsidRPr="00CC58FB" w:rsidRDefault="00CE2C3F" w:rsidP="00CE2C3F">
      <w:pPr>
        <w:bidi/>
        <w:jc w:val="both"/>
        <w:rPr>
          <w:rFonts w:cs="David" w:hint="cs"/>
          <w:u w:val="single"/>
          <w:rtl/>
        </w:rPr>
      </w:pPr>
      <w:r w:rsidRPr="00CC58FB">
        <w:rPr>
          <w:rFonts w:cs="David" w:hint="cs"/>
          <w:u w:val="single"/>
          <w:rtl/>
        </w:rPr>
        <w:t>רחל אדטו:</w:t>
      </w:r>
    </w:p>
    <w:p w14:paraId="2DDA38DE" w14:textId="77777777" w:rsidR="00CE2C3F" w:rsidRPr="00CC58FB" w:rsidRDefault="00CE2C3F" w:rsidP="00CE2C3F">
      <w:pPr>
        <w:bidi/>
        <w:jc w:val="both"/>
        <w:rPr>
          <w:rFonts w:cs="David" w:hint="cs"/>
          <w:u w:val="single"/>
          <w:rtl/>
        </w:rPr>
      </w:pPr>
    </w:p>
    <w:p w14:paraId="27C45C30" w14:textId="77777777" w:rsidR="00CE2C3F" w:rsidRPr="00CC58FB" w:rsidRDefault="00CE2C3F" w:rsidP="00CE2C3F">
      <w:pPr>
        <w:bidi/>
        <w:jc w:val="both"/>
        <w:rPr>
          <w:rFonts w:cs="David" w:hint="cs"/>
          <w:rtl/>
        </w:rPr>
      </w:pPr>
      <w:r w:rsidRPr="00CC58FB">
        <w:rPr>
          <w:rFonts w:cs="David" w:hint="cs"/>
          <w:rtl/>
        </w:rPr>
        <w:tab/>
      </w:r>
      <w:r>
        <w:rPr>
          <w:rFonts w:cs="David" w:hint="cs"/>
          <w:rtl/>
        </w:rPr>
        <w:t>אני רוצה לשאול על ה</w:t>
      </w:r>
      <w:r w:rsidRPr="00CC58FB">
        <w:rPr>
          <w:rFonts w:cs="David" w:hint="cs"/>
          <w:rtl/>
        </w:rPr>
        <w:t xml:space="preserve">חילופים </w:t>
      </w:r>
      <w:r>
        <w:rPr>
          <w:rFonts w:cs="David" w:hint="cs"/>
          <w:rtl/>
        </w:rPr>
        <w:t xml:space="preserve">הידועים </w:t>
      </w:r>
      <w:r w:rsidRPr="00CC58FB">
        <w:rPr>
          <w:rFonts w:cs="David" w:hint="cs"/>
          <w:rtl/>
        </w:rPr>
        <w:t xml:space="preserve">בוועדת הכלכלה, </w:t>
      </w:r>
      <w:r>
        <w:rPr>
          <w:rFonts w:cs="David" w:hint="cs"/>
          <w:rtl/>
        </w:rPr>
        <w:t>אם יש חילופים והם חילופים לכולם כי יש הסכם, מה קרה עם ה- 45 יום? האם ה התקציב שצריך להעביר אותו, או חוק ההסדרים, מה עומד מאחורי ההחלטה הזו?</w:t>
      </w:r>
    </w:p>
    <w:p w14:paraId="3311787A" w14:textId="77777777" w:rsidR="00CE2C3F" w:rsidRPr="00CC58FB" w:rsidRDefault="00CE2C3F" w:rsidP="00CE2C3F">
      <w:pPr>
        <w:bidi/>
        <w:jc w:val="both"/>
        <w:rPr>
          <w:rFonts w:cs="David" w:hint="cs"/>
          <w:rtl/>
        </w:rPr>
      </w:pPr>
    </w:p>
    <w:p w14:paraId="4047AE65" w14:textId="77777777" w:rsidR="00CE2C3F" w:rsidRPr="00CC58FB" w:rsidRDefault="00CE2C3F" w:rsidP="00CE2C3F">
      <w:pPr>
        <w:bidi/>
        <w:jc w:val="both"/>
        <w:rPr>
          <w:rFonts w:cs="David" w:hint="cs"/>
          <w:u w:val="single"/>
          <w:rtl/>
        </w:rPr>
      </w:pPr>
      <w:r w:rsidRPr="00CC58FB">
        <w:rPr>
          <w:rFonts w:cs="David" w:hint="cs"/>
          <w:u w:val="single"/>
          <w:rtl/>
        </w:rPr>
        <w:t xml:space="preserve">זאב </w:t>
      </w:r>
      <w:proofErr w:type="spellStart"/>
      <w:r w:rsidRPr="00CC58FB">
        <w:rPr>
          <w:rFonts w:cs="David" w:hint="cs"/>
          <w:u w:val="single"/>
          <w:rtl/>
        </w:rPr>
        <w:t>אלקין</w:t>
      </w:r>
      <w:proofErr w:type="spellEnd"/>
      <w:r w:rsidRPr="00CC58FB">
        <w:rPr>
          <w:rFonts w:cs="David" w:hint="cs"/>
          <w:u w:val="single"/>
          <w:rtl/>
        </w:rPr>
        <w:t>:</w:t>
      </w:r>
    </w:p>
    <w:p w14:paraId="18FA3CE0" w14:textId="77777777" w:rsidR="00CE2C3F" w:rsidRDefault="00CE2C3F" w:rsidP="00CE2C3F">
      <w:pPr>
        <w:bidi/>
        <w:jc w:val="both"/>
        <w:rPr>
          <w:rFonts w:cs="David" w:hint="cs"/>
          <w:u w:val="single"/>
          <w:rtl/>
        </w:rPr>
      </w:pPr>
    </w:p>
    <w:p w14:paraId="52FE0B3B" w14:textId="77777777" w:rsidR="00CE2C3F" w:rsidRPr="00CC58FB" w:rsidRDefault="00CE2C3F" w:rsidP="00CE2C3F">
      <w:pPr>
        <w:bidi/>
        <w:jc w:val="both"/>
        <w:rPr>
          <w:rFonts w:cs="David" w:hint="cs"/>
          <w:rtl/>
        </w:rPr>
      </w:pPr>
      <w:r>
        <w:rPr>
          <w:rFonts w:cs="David" w:hint="cs"/>
          <w:rtl/>
        </w:rPr>
        <w:tab/>
      </w:r>
      <w:r w:rsidRPr="00CC58FB">
        <w:rPr>
          <w:rFonts w:cs="David" w:hint="cs"/>
          <w:rtl/>
        </w:rPr>
        <w:t>הנושא הוא לא על סדר היום</w:t>
      </w:r>
    </w:p>
    <w:p w14:paraId="7701B690" w14:textId="77777777" w:rsidR="00CE2C3F" w:rsidRPr="00CC58FB" w:rsidRDefault="00CE2C3F" w:rsidP="00CE2C3F">
      <w:pPr>
        <w:bidi/>
        <w:jc w:val="both"/>
        <w:rPr>
          <w:rFonts w:cs="David" w:hint="cs"/>
          <w:rtl/>
        </w:rPr>
      </w:pPr>
    </w:p>
    <w:p w14:paraId="17C5B43E"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16A060CE" w14:textId="77777777" w:rsidR="00CE2C3F" w:rsidRPr="00CC58FB" w:rsidRDefault="00CE2C3F" w:rsidP="00CE2C3F">
      <w:pPr>
        <w:bidi/>
        <w:rPr>
          <w:rFonts w:cs="David" w:hint="cs"/>
          <w:rtl/>
        </w:rPr>
      </w:pPr>
    </w:p>
    <w:p w14:paraId="21AE6DBE" w14:textId="77777777" w:rsidR="00CE2C3F" w:rsidRPr="00CC58FB" w:rsidRDefault="00CE2C3F" w:rsidP="00CE2C3F">
      <w:pPr>
        <w:bidi/>
        <w:jc w:val="both"/>
        <w:rPr>
          <w:rFonts w:cs="David" w:hint="cs"/>
          <w:rtl/>
        </w:rPr>
      </w:pPr>
      <w:r w:rsidRPr="00CC58FB">
        <w:rPr>
          <w:rFonts w:cs="David" w:hint="cs"/>
          <w:rtl/>
        </w:rPr>
        <w:tab/>
      </w:r>
      <w:r>
        <w:rPr>
          <w:rFonts w:cs="David" w:hint="cs"/>
          <w:rtl/>
        </w:rPr>
        <w:t xml:space="preserve">ייתכן שהודעתו של חבר הכנסת </w:t>
      </w:r>
      <w:proofErr w:type="spellStart"/>
      <w:r>
        <w:rPr>
          <w:rFonts w:cs="David" w:hint="cs"/>
          <w:rtl/>
        </w:rPr>
        <w:t>אלקין</w:t>
      </w:r>
      <w:proofErr w:type="spellEnd"/>
      <w:r>
        <w:rPr>
          <w:rFonts w:cs="David" w:hint="cs"/>
          <w:rtl/>
        </w:rPr>
        <w:t xml:space="preserve"> תפתור את הבעיה, נדמה לי חברת הכנסת אדטו שזה נושא </w:t>
      </w:r>
      <w:r w:rsidRPr="00CC58FB">
        <w:rPr>
          <w:rFonts w:cs="David" w:hint="cs"/>
          <w:rtl/>
        </w:rPr>
        <w:t xml:space="preserve"> </w:t>
      </w:r>
      <w:r>
        <w:rPr>
          <w:rFonts w:cs="David" w:hint="cs"/>
          <w:rtl/>
        </w:rPr>
        <w:t>ל</w:t>
      </w:r>
      <w:r w:rsidRPr="00CC58FB">
        <w:rPr>
          <w:rFonts w:cs="David" w:hint="cs"/>
          <w:rtl/>
        </w:rPr>
        <w:t xml:space="preserve">שאילתות במליאה, לא בטוח שכאן יושבים הגורמים שיכולים לענות על השאלה הזו. </w:t>
      </w:r>
    </w:p>
    <w:p w14:paraId="3BB4E0A0" w14:textId="77777777" w:rsidR="00CE2C3F" w:rsidRPr="00CC58FB" w:rsidRDefault="00CE2C3F" w:rsidP="00CE2C3F">
      <w:pPr>
        <w:bidi/>
        <w:jc w:val="both"/>
        <w:rPr>
          <w:rFonts w:cs="David" w:hint="cs"/>
          <w:rtl/>
        </w:rPr>
      </w:pPr>
    </w:p>
    <w:p w14:paraId="251A225C" w14:textId="77777777" w:rsidR="00CE2C3F" w:rsidRPr="00CC58FB" w:rsidRDefault="00CE2C3F" w:rsidP="00CE2C3F">
      <w:pPr>
        <w:bidi/>
        <w:jc w:val="both"/>
        <w:rPr>
          <w:rFonts w:cs="David" w:hint="cs"/>
          <w:u w:val="single"/>
          <w:rtl/>
        </w:rPr>
      </w:pPr>
      <w:r w:rsidRPr="00CC58FB">
        <w:rPr>
          <w:rFonts w:cs="David" w:hint="cs"/>
          <w:u w:val="single"/>
          <w:rtl/>
        </w:rPr>
        <w:t xml:space="preserve">אורי </w:t>
      </w:r>
      <w:proofErr w:type="spellStart"/>
      <w:r w:rsidRPr="00CC58FB">
        <w:rPr>
          <w:rFonts w:cs="David" w:hint="cs"/>
          <w:u w:val="single"/>
          <w:rtl/>
        </w:rPr>
        <w:t>אורבך</w:t>
      </w:r>
      <w:proofErr w:type="spellEnd"/>
      <w:r w:rsidRPr="00CC58FB">
        <w:rPr>
          <w:rFonts w:cs="David" w:hint="cs"/>
          <w:u w:val="single"/>
          <w:rtl/>
        </w:rPr>
        <w:t>:</w:t>
      </w:r>
    </w:p>
    <w:p w14:paraId="76A4DACA" w14:textId="77777777" w:rsidR="00CE2C3F" w:rsidRPr="00CC58FB" w:rsidRDefault="00CE2C3F" w:rsidP="00CE2C3F">
      <w:pPr>
        <w:bidi/>
        <w:jc w:val="both"/>
        <w:rPr>
          <w:rFonts w:cs="David" w:hint="cs"/>
          <w:u w:val="single"/>
          <w:rtl/>
        </w:rPr>
      </w:pPr>
    </w:p>
    <w:p w14:paraId="2D6A8081" w14:textId="77777777" w:rsidR="00CE2C3F" w:rsidRPr="00CC58FB" w:rsidRDefault="00CE2C3F" w:rsidP="00CE2C3F">
      <w:pPr>
        <w:bidi/>
        <w:jc w:val="both"/>
        <w:rPr>
          <w:rFonts w:cs="David" w:hint="cs"/>
          <w:rtl/>
        </w:rPr>
      </w:pPr>
      <w:r w:rsidRPr="00CC58FB">
        <w:rPr>
          <w:rFonts w:cs="David" w:hint="cs"/>
          <w:rtl/>
        </w:rPr>
        <w:tab/>
      </w:r>
      <w:r>
        <w:rPr>
          <w:rFonts w:cs="David" w:hint="cs"/>
          <w:rtl/>
        </w:rPr>
        <w:t xml:space="preserve">לגבי המינוי הזמני, </w:t>
      </w:r>
      <w:r w:rsidRPr="00CC58FB">
        <w:rPr>
          <w:rFonts w:cs="David" w:hint="cs"/>
          <w:rtl/>
        </w:rPr>
        <w:t>במה כרוך שהמינוי הקבוע לא יוצא לדרך?</w:t>
      </w:r>
    </w:p>
    <w:p w14:paraId="69D097EC" w14:textId="77777777" w:rsidR="00CE2C3F" w:rsidRPr="00CC58FB" w:rsidRDefault="00CE2C3F" w:rsidP="00CE2C3F">
      <w:pPr>
        <w:bidi/>
        <w:jc w:val="both"/>
        <w:rPr>
          <w:rFonts w:cs="David" w:hint="cs"/>
          <w:rtl/>
        </w:rPr>
      </w:pPr>
    </w:p>
    <w:p w14:paraId="02612862"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6456DD70" w14:textId="77777777" w:rsidR="00CE2C3F" w:rsidRPr="00CC58FB" w:rsidRDefault="00CE2C3F" w:rsidP="00CE2C3F">
      <w:pPr>
        <w:bidi/>
        <w:rPr>
          <w:rFonts w:cs="David" w:hint="cs"/>
          <w:rtl/>
        </w:rPr>
      </w:pPr>
    </w:p>
    <w:p w14:paraId="737A0779" w14:textId="77777777" w:rsidR="00CE2C3F" w:rsidRPr="00CC58FB" w:rsidRDefault="00CE2C3F" w:rsidP="00CE2C3F">
      <w:pPr>
        <w:bidi/>
        <w:jc w:val="both"/>
        <w:rPr>
          <w:rFonts w:cs="David" w:hint="cs"/>
          <w:rtl/>
        </w:rPr>
      </w:pPr>
      <w:r w:rsidRPr="00CC58FB">
        <w:rPr>
          <w:rFonts w:cs="David" w:hint="cs"/>
          <w:rtl/>
        </w:rPr>
        <w:tab/>
        <w:t xml:space="preserve"> </w:t>
      </w:r>
      <w:r>
        <w:rPr>
          <w:rFonts w:cs="David" w:hint="cs"/>
          <w:rtl/>
        </w:rPr>
        <w:t xml:space="preserve">זו שאלה שאתה יכול להפנות לחבר הכנסת </w:t>
      </w:r>
      <w:proofErr w:type="spellStart"/>
      <w:r>
        <w:rPr>
          <w:rFonts w:cs="David" w:hint="cs"/>
          <w:rtl/>
        </w:rPr>
        <w:t>אלקין</w:t>
      </w:r>
      <w:proofErr w:type="spellEnd"/>
      <w:r>
        <w:rPr>
          <w:rFonts w:cs="David" w:hint="cs"/>
          <w:rtl/>
        </w:rPr>
        <w:t>, היא</w:t>
      </w:r>
      <w:r w:rsidRPr="00CC58FB">
        <w:rPr>
          <w:rFonts w:cs="David" w:hint="cs"/>
          <w:rtl/>
        </w:rPr>
        <w:t xml:space="preserve"> לא מעניינה של הוועדה</w:t>
      </w:r>
      <w:r>
        <w:rPr>
          <w:rFonts w:cs="David" w:hint="cs"/>
          <w:rtl/>
        </w:rPr>
        <w:t xml:space="preserve"> במובן זה שאלה הצעות שמביאה הקואליציה, חילוקי הדעות הפנימיים, אם ישנם, בין חבריה ובין סיעותיה. </w:t>
      </w:r>
    </w:p>
    <w:p w14:paraId="2B7DB27B" w14:textId="77777777" w:rsidR="00CE2C3F" w:rsidRPr="00CC58FB" w:rsidRDefault="00CE2C3F" w:rsidP="00CE2C3F">
      <w:pPr>
        <w:bidi/>
        <w:jc w:val="both"/>
        <w:rPr>
          <w:rFonts w:cs="David" w:hint="cs"/>
          <w:rtl/>
        </w:rPr>
      </w:pPr>
    </w:p>
    <w:p w14:paraId="1034E68A" w14:textId="77777777" w:rsidR="00CE2C3F" w:rsidRPr="00CC58FB" w:rsidRDefault="00CE2C3F" w:rsidP="00CE2C3F">
      <w:pPr>
        <w:bidi/>
        <w:jc w:val="both"/>
        <w:rPr>
          <w:rFonts w:cs="David" w:hint="cs"/>
          <w:u w:val="single"/>
          <w:rtl/>
        </w:rPr>
      </w:pPr>
      <w:r w:rsidRPr="00CC58FB">
        <w:rPr>
          <w:rFonts w:cs="David" w:hint="cs"/>
          <w:u w:val="single"/>
          <w:rtl/>
        </w:rPr>
        <w:t xml:space="preserve">זאב </w:t>
      </w:r>
      <w:proofErr w:type="spellStart"/>
      <w:r w:rsidRPr="00CC58FB">
        <w:rPr>
          <w:rFonts w:cs="David" w:hint="cs"/>
          <w:u w:val="single"/>
          <w:rtl/>
        </w:rPr>
        <w:t>אלקין</w:t>
      </w:r>
      <w:proofErr w:type="spellEnd"/>
      <w:r w:rsidRPr="00CC58FB">
        <w:rPr>
          <w:rFonts w:cs="David" w:hint="cs"/>
          <w:u w:val="single"/>
          <w:rtl/>
        </w:rPr>
        <w:t>:</w:t>
      </w:r>
    </w:p>
    <w:p w14:paraId="587CE50B" w14:textId="77777777" w:rsidR="00CE2C3F" w:rsidRPr="00CC58FB" w:rsidRDefault="00CE2C3F" w:rsidP="00CE2C3F">
      <w:pPr>
        <w:bidi/>
        <w:jc w:val="both"/>
        <w:rPr>
          <w:rFonts w:cs="David" w:hint="cs"/>
          <w:u w:val="single"/>
          <w:rtl/>
        </w:rPr>
      </w:pPr>
    </w:p>
    <w:p w14:paraId="4A6BB794" w14:textId="77777777" w:rsidR="00CE2C3F" w:rsidRPr="00CC58FB" w:rsidRDefault="00CE2C3F" w:rsidP="00CE2C3F">
      <w:pPr>
        <w:bidi/>
        <w:ind w:firstLine="720"/>
        <w:jc w:val="both"/>
        <w:rPr>
          <w:rFonts w:cs="David" w:hint="cs"/>
          <w:rtl/>
        </w:rPr>
      </w:pPr>
      <w:r>
        <w:rPr>
          <w:rFonts w:cs="David" w:hint="cs"/>
          <w:rtl/>
        </w:rPr>
        <w:t xml:space="preserve">תשובתי </w:t>
      </w:r>
      <w:r w:rsidRPr="00CC58FB">
        <w:rPr>
          <w:rFonts w:cs="David" w:hint="cs"/>
          <w:rtl/>
        </w:rPr>
        <w:t xml:space="preserve">עד להשלמת תהליך ההתדיינות </w:t>
      </w:r>
      <w:r>
        <w:rPr>
          <w:rFonts w:cs="David" w:hint="cs"/>
          <w:rtl/>
        </w:rPr>
        <w:t xml:space="preserve">בין הליכוד לסיעת העבודה </w:t>
      </w:r>
      <w:r w:rsidRPr="00CC58FB">
        <w:rPr>
          <w:rFonts w:cs="David" w:hint="cs"/>
          <w:rtl/>
        </w:rPr>
        <w:t>והצגתי את התמונה בהרחבה בהנהלת הקואליציה וקיבלתי את</w:t>
      </w:r>
      <w:r>
        <w:rPr>
          <w:rFonts w:cs="David" w:hint="cs"/>
          <w:rtl/>
        </w:rPr>
        <w:t xml:space="preserve"> ברכתה. </w:t>
      </w:r>
      <w:r w:rsidRPr="00CC58FB">
        <w:rPr>
          <w:rFonts w:cs="David" w:hint="cs"/>
          <w:rtl/>
        </w:rPr>
        <w:t xml:space="preserve"> </w:t>
      </w:r>
    </w:p>
    <w:p w14:paraId="216E87C7" w14:textId="77777777" w:rsidR="00CE2C3F" w:rsidRPr="00CC58FB" w:rsidRDefault="00CE2C3F" w:rsidP="00CE2C3F">
      <w:pPr>
        <w:bidi/>
        <w:ind w:firstLine="720"/>
        <w:jc w:val="both"/>
        <w:rPr>
          <w:rFonts w:cs="David" w:hint="cs"/>
          <w:rtl/>
        </w:rPr>
      </w:pPr>
    </w:p>
    <w:p w14:paraId="285B9D0F"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5DA51207" w14:textId="77777777" w:rsidR="00CE2C3F" w:rsidRPr="00CC58FB" w:rsidRDefault="00CE2C3F" w:rsidP="00CE2C3F">
      <w:pPr>
        <w:bidi/>
        <w:rPr>
          <w:rFonts w:cs="David" w:hint="cs"/>
          <w:rtl/>
        </w:rPr>
      </w:pPr>
    </w:p>
    <w:p w14:paraId="20B17E9F" w14:textId="77777777" w:rsidR="00CE2C3F" w:rsidRPr="00CC58FB" w:rsidRDefault="00CE2C3F" w:rsidP="00CE2C3F">
      <w:pPr>
        <w:bidi/>
        <w:jc w:val="both"/>
        <w:rPr>
          <w:rFonts w:cs="David" w:hint="cs"/>
          <w:rtl/>
        </w:rPr>
      </w:pPr>
      <w:r w:rsidRPr="00CC58FB">
        <w:rPr>
          <w:rFonts w:cs="David" w:hint="cs"/>
          <w:rtl/>
        </w:rPr>
        <w:tab/>
      </w:r>
      <w:r>
        <w:rPr>
          <w:rFonts w:cs="David" w:hint="cs"/>
          <w:rtl/>
        </w:rPr>
        <w:t xml:space="preserve">אני עובר להצבעות. </w:t>
      </w:r>
      <w:r w:rsidRPr="00CC58FB">
        <w:rPr>
          <w:rFonts w:cs="David" w:hint="cs"/>
          <w:rtl/>
        </w:rPr>
        <w:t xml:space="preserve"> ועדת החינ</w:t>
      </w:r>
      <w:r>
        <w:rPr>
          <w:rFonts w:cs="David" w:hint="cs"/>
          <w:rtl/>
        </w:rPr>
        <w:t>וך והספורט, מי בעד אישור חילופין, המלצת ועדת הכנסת בדבר מינויו של חברנו חבר הכנסת אלכס מילר כיושב ראש הוועדה?</w:t>
      </w:r>
    </w:p>
    <w:p w14:paraId="545358B3" w14:textId="77777777" w:rsidR="00CE2C3F" w:rsidRPr="00CC58FB" w:rsidRDefault="00CE2C3F" w:rsidP="00CE2C3F">
      <w:pPr>
        <w:bidi/>
        <w:jc w:val="both"/>
        <w:rPr>
          <w:rFonts w:cs="David" w:hint="cs"/>
          <w:rtl/>
        </w:rPr>
      </w:pPr>
    </w:p>
    <w:p w14:paraId="1C7EBB0C" w14:textId="77777777" w:rsidR="00CE2C3F" w:rsidRPr="00EA03C7" w:rsidRDefault="00CE2C3F" w:rsidP="00CE2C3F">
      <w:pPr>
        <w:bidi/>
        <w:jc w:val="center"/>
        <w:rPr>
          <w:rFonts w:cs="David" w:hint="cs"/>
          <w:b/>
          <w:bCs/>
          <w:u w:val="single"/>
          <w:rtl/>
        </w:rPr>
      </w:pPr>
      <w:r w:rsidRPr="00EA03C7">
        <w:rPr>
          <w:rFonts w:cs="David" w:hint="cs"/>
          <w:b/>
          <w:bCs/>
          <w:u w:val="single"/>
          <w:rtl/>
        </w:rPr>
        <w:t>הצבעה</w:t>
      </w:r>
    </w:p>
    <w:p w14:paraId="44DA840A" w14:textId="77777777" w:rsidR="00CE2C3F" w:rsidRPr="00CC58FB" w:rsidRDefault="00CE2C3F" w:rsidP="00CE2C3F">
      <w:pPr>
        <w:bidi/>
        <w:jc w:val="center"/>
        <w:rPr>
          <w:rFonts w:cs="David" w:hint="cs"/>
          <w:rtl/>
        </w:rPr>
      </w:pPr>
    </w:p>
    <w:p w14:paraId="0E0854D1" w14:textId="77777777" w:rsidR="00CE2C3F" w:rsidRPr="00CC58FB" w:rsidRDefault="00CE2C3F" w:rsidP="00CE2C3F">
      <w:pPr>
        <w:bidi/>
        <w:jc w:val="center"/>
        <w:rPr>
          <w:rFonts w:cs="David" w:hint="cs"/>
          <w:rtl/>
        </w:rPr>
      </w:pPr>
      <w:r w:rsidRPr="00CC58FB">
        <w:rPr>
          <w:rFonts w:cs="David" w:hint="cs"/>
          <w:rtl/>
        </w:rPr>
        <w:t>בעד- 11</w:t>
      </w:r>
    </w:p>
    <w:p w14:paraId="70AA9FF4" w14:textId="77777777" w:rsidR="00CE2C3F" w:rsidRPr="00CC58FB" w:rsidRDefault="00CE2C3F" w:rsidP="00CE2C3F">
      <w:pPr>
        <w:bidi/>
        <w:jc w:val="center"/>
        <w:rPr>
          <w:rFonts w:cs="David" w:hint="cs"/>
          <w:rtl/>
        </w:rPr>
      </w:pPr>
      <w:r w:rsidRPr="00CC58FB">
        <w:rPr>
          <w:rFonts w:cs="David" w:hint="cs"/>
          <w:rtl/>
        </w:rPr>
        <w:t xml:space="preserve">נגד </w:t>
      </w:r>
      <w:r w:rsidRPr="00CC58FB">
        <w:rPr>
          <w:rFonts w:cs="David"/>
          <w:rtl/>
        </w:rPr>
        <w:t>–</w:t>
      </w:r>
      <w:r w:rsidRPr="00CC58FB">
        <w:rPr>
          <w:rFonts w:cs="David" w:hint="cs"/>
          <w:rtl/>
        </w:rPr>
        <w:t xml:space="preserve"> אין</w:t>
      </w:r>
    </w:p>
    <w:p w14:paraId="5CC73F29" w14:textId="77777777" w:rsidR="00CE2C3F" w:rsidRPr="00CC58FB" w:rsidRDefault="00CE2C3F" w:rsidP="00CE2C3F">
      <w:pPr>
        <w:bidi/>
        <w:jc w:val="center"/>
        <w:rPr>
          <w:rFonts w:cs="David" w:hint="cs"/>
          <w:rtl/>
        </w:rPr>
      </w:pPr>
      <w:r w:rsidRPr="00CC58FB">
        <w:rPr>
          <w:rFonts w:cs="David" w:hint="cs"/>
          <w:rtl/>
        </w:rPr>
        <w:t xml:space="preserve">נמנעים </w:t>
      </w:r>
      <w:r w:rsidRPr="00CC58FB">
        <w:rPr>
          <w:rFonts w:cs="David"/>
          <w:rtl/>
        </w:rPr>
        <w:t>–</w:t>
      </w:r>
      <w:r w:rsidRPr="00CC58FB">
        <w:rPr>
          <w:rFonts w:cs="David" w:hint="cs"/>
          <w:rtl/>
        </w:rPr>
        <w:t xml:space="preserve"> אין</w:t>
      </w:r>
    </w:p>
    <w:p w14:paraId="62CEFAE8" w14:textId="77777777" w:rsidR="00CE2C3F" w:rsidRPr="00CC58FB" w:rsidRDefault="00CE2C3F" w:rsidP="00CE2C3F">
      <w:pPr>
        <w:bidi/>
        <w:jc w:val="center"/>
        <w:rPr>
          <w:rFonts w:cs="David" w:hint="cs"/>
          <w:rtl/>
        </w:rPr>
      </w:pPr>
      <w:r>
        <w:rPr>
          <w:rFonts w:cs="David" w:hint="cs"/>
          <w:rtl/>
        </w:rPr>
        <w:t xml:space="preserve">המינוי </w:t>
      </w:r>
      <w:r w:rsidRPr="00CC58FB">
        <w:rPr>
          <w:rFonts w:cs="David" w:hint="cs"/>
          <w:rtl/>
        </w:rPr>
        <w:t>אושר</w:t>
      </w:r>
    </w:p>
    <w:p w14:paraId="397C8F84" w14:textId="77777777" w:rsidR="00CE2C3F" w:rsidRPr="00CC58FB" w:rsidRDefault="00CE2C3F" w:rsidP="00CE2C3F">
      <w:pPr>
        <w:bidi/>
        <w:jc w:val="both"/>
        <w:rPr>
          <w:rFonts w:cs="David" w:hint="cs"/>
          <w:rtl/>
        </w:rPr>
      </w:pPr>
    </w:p>
    <w:p w14:paraId="7A9A90BE"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16AFC868" w14:textId="77777777" w:rsidR="00CE2C3F" w:rsidRPr="00CC58FB" w:rsidRDefault="00CE2C3F" w:rsidP="00CE2C3F">
      <w:pPr>
        <w:bidi/>
        <w:rPr>
          <w:rFonts w:cs="David" w:hint="cs"/>
          <w:rtl/>
        </w:rPr>
      </w:pPr>
    </w:p>
    <w:p w14:paraId="70A7E929" w14:textId="77777777" w:rsidR="00CE2C3F" w:rsidRPr="00CC58FB" w:rsidRDefault="00CE2C3F" w:rsidP="00CE2C3F">
      <w:pPr>
        <w:bidi/>
        <w:jc w:val="both"/>
        <w:rPr>
          <w:rFonts w:cs="David" w:hint="cs"/>
          <w:rtl/>
        </w:rPr>
      </w:pPr>
      <w:r w:rsidRPr="00CC58FB">
        <w:rPr>
          <w:rFonts w:cs="David" w:hint="cs"/>
          <w:rtl/>
        </w:rPr>
        <w:tab/>
        <w:t xml:space="preserve"> </w:t>
      </w:r>
      <w:r>
        <w:rPr>
          <w:rFonts w:cs="David" w:hint="cs"/>
          <w:rtl/>
        </w:rPr>
        <w:t xml:space="preserve">אושר פה אחד. </w:t>
      </w:r>
      <w:r w:rsidRPr="00CC58FB">
        <w:rPr>
          <w:rFonts w:cs="David" w:hint="cs"/>
          <w:rtl/>
        </w:rPr>
        <w:t>חילוף בראשות הוועדה המיוחדת לזכויות הילד, מינויו של חבר הכנסת זבו</w:t>
      </w:r>
      <w:r>
        <w:rPr>
          <w:rFonts w:cs="David" w:hint="cs"/>
          <w:rtl/>
        </w:rPr>
        <w:t>ל</w:t>
      </w:r>
      <w:r w:rsidRPr="00CC58FB">
        <w:rPr>
          <w:rFonts w:cs="David" w:hint="cs"/>
          <w:rtl/>
        </w:rPr>
        <w:t xml:space="preserve">ון אורלב </w:t>
      </w:r>
      <w:r>
        <w:rPr>
          <w:rFonts w:cs="David" w:hint="cs"/>
          <w:rtl/>
        </w:rPr>
        <w:t xml:space="preserve">כיושב ראש הוועדה, </w:t>
      </w:r>
      <w:r w:rsidRPr="00CC58FB">
        <w:rPr>
          <w:rFonts w:cs="David" w:hint="cs"/>
          <w:rtl/>
        </w:rPr>
        <w:t>מי בעד?</w:t>
      </w:r>
    </w:p>
    <w:p w14:paraId="74A8D09D" w14:textId="77777777" w:rsidR="00CE2C3F" w:rsidRPr="00CC58FB" w:rsidRDefault="00CE2C3F" w:rsidP="00CE2C3F">
      <w:pPr>
        <w:bidi/>
        <w:jc w:val="both"/>
        <w:rPr>
          <w:rFonts w:cs="David" w:hint="cs"/>
          <w:rtl/>
        </w:rPr>
      </w:pPr>
    </w:p>
    <w:p w14:paraId="0B5807A8" w14:textId="77777777" w:rsidR="00CE2C3F" w:rsidRPr="00EA03C7" w:rsidRDefault="00CE2C3F" w:rsidP="00CE2C3F">
      <w:pPr>
        <w:bidi/>
        <w:jc w:val="center"/>
        <w:rPr>
          <w:rFonts w:cs="David" w:hint="cs"/>
          <w:b/>
          <w:bCs/>
          <w:u w:val="single"/>
          <w:rtl/>
        </w:rPr>
      </w:pPr>
      <w:r w:rsidRPr="00EA03C7">
        <w:rPr>
          <w:rFonts w:cs="David" w:hint="cs"/>
          <w:b/>
          <w:bCs/>
          <w:u w:val="single"/>
          <w:rtl/>
        </w:rPr>
        <w:t>הצבעה</w:t>
      </w:r>
    </w:p>
    <w:p w14:paraId="4B2A6BCE" w14:textId="77777777" w:rsidR="00CE2C3F" w:rsidRPr="00CC58FB" w:rsidRDefault="00CE2C3F" w:rsidP="00CE2C3F">
      <w:pPr>
        <w:bidi/>
        <w:jc w:val="center"/>
        <w:rPr>
          <w:rFonts w:cs="David" w:hint="cs"/>
          <w:rtl/>
        </w:rPr>
      </w:pPr>
    </w:p>
    <w:p w14:paraId="3576AB62" w14:textId="77777777" w:rsidR="00CE2C3F" w:rsidRPr="00CC58FB" w:rsidRDefault="00CE2C3F" w:rsidP="00CE2C3F">
      <w:pPr>
        <w:bidi/>
        <w:jc w:val="center"/>
        <w:rPr>
          <w:rFonts w:cs="David" w:hint="cs"/>
          <w:rtl/>
        </w:rPr>
      </w:pPr>
      <w:r w:rsidRPr="00CC58FB">
        <w:rPr>
          <w:rFonts w:cs="David" w:hint="cs"/>
          <w:rtl/>
        </w:rPr>
        <w:t xml:space="preserve">בעד </w:t>
      </w:r>
      <w:r w:rsidRPr="00CC58FB">
        <w:rPr>
          <w:rFonts w:cs="David"/>
          <w:rtl/>
        </w:rPr>
        <w:t>–</w:t>
      </w:r>
      <w:r w:rsidRPr="00CC58FB">
        <w:rPr>
          <w:rFonts w:cs="David" w:hint="cs"/>
          <w:rtl/>
        </w:rPr>
        <w:t xml:space="preserve"> 9</w:t>
      </w:r>
    </w:p>
    <w:p w14:paraId="24999782" w14:textId="77777777" w:rsidR="00CE2C3F" w:rsidRPr="00CC58FB" w:rsidRDefault="00CE2C3F" w:rsidP="00CE2C3F">
      <w:pPr>
        <w:bidi/>
        <w:jc w:val="center"/>
        <w:rPr>
          <w:rFonts w:cs="David" w:hint="cs"/>
          <w:rtl/>
        </w:rPr>
      </w:pPr>
      <w:r w:rsidRPr="00CC58FB">
        <w:rPr>
          <w:rFonts w:cs="David" w:hint="cs"/>
          <w:rtl/>
        </w:rPr>
        <w:t>נג</w:t>
      </w:r>
      <w:r>
        <w:rPr>
          <w:rFonts w:cs="David" w:hint="cs"/>
          <w:rtl/>
        </w:rPr>
        <w:t>ד</w:t>
      </w:r>
      <w:r w:rsidRPr="00CC58FB">
        <w:rPr>
          <w:rFonts w:cs="David" w:hint="cs"/>
          <w:rtl/>
        </w:rPr>
        <w:t xml:space="preserve"> </w:t>
      </w:r>
      <w:r w:rsidRPr="00CC58FB">
        <w:rPr>
          <w:rFonts w:cs="David"/>
          <w:rtl/>
        </w:rPr>
        <w:t>–</w:t>
      </w:r>
      <w:r w:rsidRPr="00CC58FB">
        <w:rPr>
          <w:rFonts w:cs="David" w:hint="cs"/>
          <w:rtl/>
        </w:rPr>
        <w:t xml:space="preserve"> אין</w:t>
      </w:r>
    </w:p>
    <w:p w14:paraId="335625F4" w14:textId="77777777" w:rsidR="00CE2C3F" w:rsidRPr="00CC58FB" w:rsidRDefault="00CE2C3F" w:rsidP="00CE2C3F">
      <w:pPr>
        <w:bidi/>
        <w:jc w:val="center"/>
        <w:rPr>
          <w:rFonts w:cs="David" w:hint="cs"/>
          <w:rtl/>
        </w:rPr>
      </w:pPr>
      <w:r w:rsidRPr="00CC58FB">
        <w:rPr>
          <w:rFonts w:cs="David" w:hint="cs"/>
          <w:rtl/>
        </w:rPr>
        <w:t xml:space="preserve">נמנעים </w:t>
      </w:r>
      <w:r w:rsidRPr="00CC58FB">
        <w:rPr>
          <w:rFonts w:cs="David"/>
          <w:rtl/>
        </w:rPr>
        <w:t>–</w:t>
      </w:r>
      <w:r w:rsidRPr="00CC58FB">
        <w:rPr>
          <w:rFonts w:cs="David" w:hint="cs"/>
          <w:rtl/>
        </w:rPr>
        <w:t xml:space="preserve"> אין</w:t>
      </w:r>
    </w:p>
    <w:p w14:paraId="0AFABF4F" w14:textId="77777777" w:rsidR="00CE2C3F" w:rsidRPr="00CC58FB" w:rsidRDefault="00CE2C3F" w:rsidP="00CE2C3F">
      <w:pPr>
        <w:bidi/>
        <w:jc w:val="center"/>
        <w:rPr>
          <w:rFonts w:cs="David" w:hint="cs"/>
          <w:rtl/>
        </w:rPr>
      </w:pPr>
      <w:r w:rsidRPr="00CC58FB">
        <w:rPr>
          <w:rFonts w:cs="David" w:hint="cs"/>
          <w:rtl/>
        </w:rPr>
        <w:t>המינוי אושר.</w:t>
      </w:r>
    </w:p>
    <w:p w14:paraId="5089FFFB" w14:textId="77777777" w:rsidR="00CE2C3F" w:rsidRPr="00CC58FB" w:rsidRDefault="00CE2C3F" w:rsidP="00CE2C3F">
      <w:pPr>
        <w:bidi/>
        <w:jc w:val="both"/>
        <w:rPr>
          <w:rFonts w:cs="David" w:hint="cs"/>
          <w:rtl/>
        </w:rPr>
      </w:pPr>
    </w:p>
    <w:p w14:paraId="592E288F"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5AD6D0C3" w14:textId="77777777" w:rsidR="00CE2C3F" w:rsidRPr="00CC58FB" w:rsidRDefault="00CE2C3F" w:rsidP="00CE2C3F">
      <w:pPr>
        <w:bidi/>
        <w:rPr>
          <w:rFonts w:cs="David" w:hint="cs"/>
          <w:rtl/>
        </w:rPr>
      </w:pPr>
    </w:p>
    <w:p w14:paraId="7E13A85F" w14:textId="77777777" w:rsidR="00CE2C3F" w:rsidRPr="00CC58FB" w:rsidRDefault="00CE2C3F" w:rsidP="00CE2C3F">
      <w:pPr>
        <w:bidi/>
        <w:jc w:val="both"/>
        <w:rPr>
          <w:rFonts w:cs="David" w:hint="cs"/>
          <w:rtl/>
        </w:rPr>
      </w:pPr>
      <w:r w:rsidRPr="00CC58FB">
        <w:rPr>
          <w:rFonts w:cs="David" w:hint="cs"/>
          <w:rtl/>
        </w:rPr>
        <w:tab/>
        <w:t xml:space="preserve"> </w:t>
      </w:r>
      <w:r>
        <w:rPr>
          <w:rFonts w:cs="David" w:hint="cs"/>
          <w:rtl/>
        </w:rPr>
        <w:t>המינוי אושר, אנחנו מברכים את חבר הכנסת זבולון אורלב שעוזב ועדה אחת ועובר לראשות השנייה. ה</w:t>
      </w:r>
      <w:r w:rsidRPr="00CC58FB">
        <w:rPr>
          <w:rFonts w:cs="David" w:hint="cs"/>
          <w:rtl/>
        </w:rPr>
        <w:t xml:space="preserve">מינוי </w:t>
      </w:r>
      <w:r>
        <w:rPr>
          <w:rFonts w:cs="David" w:hint="cs"/>
          <w:rtl/>
        </w:rPr>
        <w:t>ה</w:t>
      </w:r>
      <w:r w:rsidRPr="00CC58FB">
        <w:rPr>
          <w:rFonts w:cs="David" w:hint="cs"/>
          <w:rtl/>
        </w:rPr>
        <w:t>זמני של חבר הכנסת דני דנון</w:t>
      </w:r>
      <w:r>
        <w:rPr>
          <w:rFonts w:cs="David" w:hint="cs"/>
          <w:rtl/>
        </w:rPr>
        <w:t xml:space="preserve"> כיושב ראש הזמני של יושב ראש ועדת העלייה הקליטה והתפוצות, מי בעד?</w:t>
      </w:r>
    </w:p>
    <w:p w14:paraId="532F350E" w14:textId="77777777" w:rsidR="00CE2C3F" w:rsidRPr="00CC58FB" w:rsidRDefault="00CE2C3F" w:rsidP="00CE2C3F">
      <w:pPr>
        <w:bidi/>
        <w:jc w:val="both"/>
        <w:rPr>
          <w:rFonts w:cs="David" w:hint="cs"/>
          <w:rtl/>
        </w:rPr>
      </w:pPr>
    </w:p>
    <w:p w14:paraId="55132D55" w14:textId="77777777" w:rsidR="00CE2C3F" w:rsidRPr="00EA03C7" w:rsidRDefault="00CE2C3F" w:rsidP="00CE2C3F">
      <w:pPr>
        <w:bidi/>
        <w:jc w:val="center"/>
        <w:rPr>
          <w:rFonts w:cs="David" w:hint="cs"/>
          <w:b/>
          <w:bCs/>
          <w:u w:val="single"/>
          <w:rtl/>
        </w:rPr>
      </w:pPr>
      <w:r w:rsidRPr="00EA03C7">
        <w:rPr>
          <w:rFonts w:cs="David" w:hint="cs"/>
          <w:b/>
          <w:bCs/>
          <w:u w:val="single"/>
          <w:rtl/>
        </w:rPr>
        <w:t>הצבעה</w:t>
      </w:r>
    </w:p>
    <w:p w14:paraId="5BBEE826" w14:textId="77777777" w:rsidR="00CE2C3F" w:rsidRDefault="00CE2C3F" w:rsidP="00CE2C3F">
      <w:pPr>
        <w:bidi/>
        <w:jc w:val="center"/>
        <w:rPr>
          <w:rFonts w:cs="David" w:hint="cs"/>
          <w:rtl/>
        </w:rPr>
      </w:pPr>
    </w:p>
    <w:p w14:paraId="45DCE494" w14:textId="77777777" w:rsidR="00CE2C3F" w:rsidRPr="00CC58FB" w:rsidRDefault="00CE2C3F" w:rsidP="00CE2C3F">
      <w:pPr>
        <w:bidi/>
        <w:jc w:val="center"/>
        <w:rPr>
          <w:rFonts w:cs="David" w:hint="cs"/>
          <w:rtl/>
        </w:rPr>
      </w:pPr>
      <w:r w:rsidRPr="00CC58FB">
        <w:rPr>
          <w:rFonts w:cs="David" w:hint="cs"/>
          <w:rtl/>
        </w:rPr>
        <w:t xml:space="preserve">בעד </w:t>
      </w:r>
      <w:r w:rsidRPr="00CC58FB">
        <w:rPr>
          <w:rFonts w:cs="David"/>
          <w:rtl/>
        </w:rPr>
        <w:t>–</w:t>
      </w:r>
      <w:r w:rsidRPr="00CC58FB">
        <w:rPr>
          <w:rFonts w:cs="David" w:hint="cs"/>
          <w:rtl/>
        </w:rPr>
        <w:t xml:space="preserve"> 10</w:t>
      </w:r>
    </w:p>
    <w:p w14:paraId="4639D563" w14:textId="77777777" w:rsidR="00CE2C3F" w:rsidRPr="00CC58FB" w:rsidRDefault="00CE2C3F" w:rsidP="00CE2C3F">
      <w:pPr>
        <w:bidi/>
        <w:jc w:val="center"/>
        <w:rPr>
          <w:rFonts w:cs="David" w:hint="cs"/>
          <w:rtl/>
        </w:rPr>
      </w:pPr>
      <w:r w:rsidRPr="00CC58FB">
        <w:rPr>
          <w:rFonts w:cs="David" w:hint="cs"/>
          <w:rtl/>
        </w:rPr>
        <w:t xml:space="preserve">נגד </w:t>
      </w:r>
      <w:r w:rsidRPr="00CC58FB">
        <w:rPr>
          <w:rFonts w:cs="David"/>
          <w:rtl/>
        </w:rPr>
        <w:t>–</w:t>
      </w:r>
      <w:r w:rsidRPr="00CC58FB">
        <w:rPr>
          <w:rFonts w:cs="David" w:hint="cs"/>
          <w:rtl/>
        </w:rPr>
        <w:t xml:space="preserve"> אין</w:t>
      </w:r>
    </w:p>
    <w:p w14:paraId="33BC05B7" w14:textId="77777777" w:rsidR="00CE2C3F" w:rsidRPr="00CC58FB" w:rsidRDefault="00CE2C3F" w:rsidP="00CE2C3F">
      <w:pPr>
        <w:bidi/>
        <w:jc w:val="center"/>
        <w:rPr>
          <w:rFonts w:cs="David" w:hint="cs"/>
          <w:rtl/>
        </w:rPr>
      </w:pPr>
      <w:r w:rsidRPr="00CC58FB">
        <w:rPr>
          <w:rFonts w:cs="David" w:hint="cs"/>
          <w:rtl/>
        </w:rPr>
        <w:t xml:space="preserve">נמנעים </w:t>
      </w:r>
      <w:r w:rsidRPr="00CC58FB">
        <w:rPr>
          <w:rFonts w:cs="David"/>
          <w:rtl/>
        </w:rPr>
        <w:t>–</w:t>
      </w:r>
      <w:r w:rsidRPr="00CC58FB">
        <w:rPr>
          <w:rFonts w:cs="David" w:hint="cs"/>
          <w:rtl/>
        </w:rPr>
        <w:t xml:space="preserve"> אין</w:t>
      </w:r>
    </w:p>
    <w:p w14:paraId="4F3413A6" w14:textId="77777777" w:rsidR="00CE2C3F" w:rsidRPr="00CC58FB" w:rsidRDefault="00CE2C3F" w:rsidP="00CE2C3F">
      <w:pPr>
        <w:bidi/>
        <w:jc w:val="center"/>
        <w:rPr>
          <w:rFonts w:cs="David" w:hint="cs"/>
          <w:rtl/>
        </w:rPr>
      </w:pPr>
      <w:r w:rsidRPr="00CC58FB">
        <w:rPr>
          <w:rFonts w:cs="David" w:hint="cs"/>
          <w:rtl/>
        </w:rPr>
        <w:t>המינוי אושר.</w:t>
      </w:r>
    </w:p>
    <w:p w14:paraId="1BE29CCD" w14:textId="77777777" w:rsidR="00CE2C3F" w:rsidRDefault="00CE2C3F" w:rsidP="00CE2C3F">
      <w:pPr>
        <w:bidi/>
        <w:jc w:val="both"/>
        <w:rPr>
          <w:rFonts w:cs="David" w:hint="cs"/>
          <w:rtl/>
        </w:rPr>
      </w:pPr>
    </w:p>
    <w:p w14:paraId="5FA6219D" w14:textId="77777777" w:rsidR="00CE2C3F" w:rsidRPr="00A65072" w:rsidRDefault="00CE2C3F" w:rsidP="00CE2C3F">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03646645" w14:textId="77777777" w:rsidR="00CE2C3F" w:rsidRDefault="00CE2C3F" w:rsidP="00CE2C3F">
      <w:pPr>
        <w:bidi/>
        <w:jc w:val="both"/>
        <w:rPr>
          <w:rFonts w:cs="David" w:hint="cs"/>
          <w:rtl/>
        </w:rPr>
      </w:pPr>
    </w:p>
    <w:p w14:paraId="3DB41D90" w14:textId="77777777" w:rsidR="00CE2C3F" w:rsidRDefault="00CE2C3F" w:rsidP="00CE2C3F">
      <w:pPr>
        <w:bidi/>
        <w:jc w:val="both"/>
        <w:rPr>
          <w:rFonts w:cs="David" w:hint="cs"/>
          <w:rtl/>
        </w:rPr>
      </w:pPr>
      <w:r>
        <w:rPr>
          <w:rFonts w:cs="David" w:hint="cs"/>
          <w:rtl/>
        </w:rPr>
        <w:tab/>
        <w:t xml:space="preserve"> המינוי אושר פה אחד, אנחנו מברכים את חבר הכנסת דנון, חבר הכנסת </w:t>
      </w:r>
      <w:proofErr w:type="spellStart"/>
      <w:r>
        <w:rPr>
          <w:rFonts w:cs="David" w:hint="cs"/>
          <w:rtl/>
        </w:rPr>
        <w:t>אלקין</w:t>
      </w:r>
      <w:proofErr w:type="spellEnd"/>
      <w:r>
        <w:rPr>
          <w:rFonts w:cs="David" w:hint="cs"/>
          <w:rtl/>
        </w:rPr>
        <w:t>, בבקשה הודעה.</w:t>
      </w:r>
    </w:p>
    <w:p w14:paraId="41DEF581" w14:textId="77777777" w:rsidR="00CE2C3F" w:rsidRPr="00CC58FB" w:rsidRDefault="00CE2C3F" w:rsidP="00CE2C3F">
      <w:pPr>
        <w:bidi/>
        <w:jc w:val="both"/>
        <w:rPr>
          <w:rFonts w:cs="David" w:hint="cs"/>
          <w:rtl/>
        </w:rPr>
      </w:pPr>
    </w:p>
    <w:p w14:paraId="217D27B0" w14:textId="77777777" w:rsidR="00CE2C3F" w:rsidRPr="00CE2C3F" w:rsidRDefault="00CE2C3F" w:rsidP="00CE2C3F">
      <w:pPr>
        <w:bidi/>
        <w:jc w:val="both"/>
        <w:rPr>
          <w:rFonts w:cs="David" w:hint="cs"/>
          <w:rtl/>
        </w:rPr>
      </w:pPr>
      <w:r w:rsidRPr="00CE2C3F">
        <w:rPr>
          <w:rFonts w:cs="David" w:hint="cs"/>
          <w:rtl/>
        </w:rPr>
        <w:t xml:space="preserve">זאב </w:t>
      </w:r>
      <w:proofErr w:type="spellStart"/>
      <w:r w:rsidRPr="00CE2C3F">
        <w:rPr>
          <w:rFonts w:cs="David" w:hint="cs"/>
          <w:rtl/>
        </w:rPr>
        <w:t>אלקין</w:t>
      </w:r>
      <w:proofErr w:type="spellEnd"/>
      <w:r w:rsidRPr="00CE2C3F">
        <w:rPr>
          <w:rFonts w:cs="David" w:hint="cs"/>
          <w:rtl/>
        </w:rPr>
        <w:t>:</w:t>
      </w:r>
    </w:p>
    <w:p w14:paraId="59684BE6" w14:textId="77777777" w:rsidR="00CE2C3F" w:rsidRPr="00CE2C3F" w:rsidRDefault="00CE2C3F" w:rsidP="00CE2C3F">
      <w:pPr>
        <w:bidi/>
        <w:jc w:val="both"/>
        <w:rPr>
          <w:rFonts w:cs="David" w:hint="cs"/>
          <w:rtl/>
        </w:rPr>
      </w:pPr>
    </w:p>
    <w:p w14:paraId="1134A2E7" w14:textId="77777777" w:rsidR="00CE2C3F" w:rsidRPr="00CC58FB" w:rsidRDefault="00CE2C3F" w:rsidP="00CE2C3F">
      <w:pPr>
        <w:bidi/>
        <w:jc w:val="both"/>
        <w:rPr>
          <w:rFonts w:cs="David" w:hint="cs"/>
          <w:rtl/>
        </w:rPr>
      </w:pPr>
      <w:r w:rsidRPr="00CE2C3F">
        <w:rPr>
          <w:rFonts w:cs="David" w:hint="cs"/>
          <w:rtl/>
        </w:rPr>
        <w:tab/>
        <w:t>אולי זה יענה חלקית על שאלתה של  חברת הכנסת אדטו, אני רוצה לעדכן את הוועדה</w:t>
      </w:r>
      <w:r>
        <w:rPr>
          <w:rFonts w:cs="David" w:hint="cs"/>
          <w:rtl/>
        </w:rPr>
        <w:t xml:space="preserve"> ולהודיע לפרוטוקול לגבי עוד חילוף אחד</w:t>
      </w:r>
      <w:r w:rsidRPr="00CC58FB">
        <w:rPr>
          <w:rFonts w:cs="David" w:hint="cs"/>
          <w:rtl/>
        </w:rPr>
        <w:t xml:space="preserve"> שאמור להתבצע</w:t>
      </w:r>
      <w:r>
        <w:rPr>
          <w:rFonts w:cs="David" w:hint="cs"/>
          <w:rtl/>
        </w:rPr>
        <w:t xml:space="preserve"> במועד הזה, שסיעת הליכוד קיבלה פה אחד ובהסכמה את בקשת ראש הממשלה לדחות ב- 45 יום את ביצוע החילוף, אבל בתום התקופה הזו, חבר הכנסת כרמל שאמה, ואני אביא לפה המלצה, צריך להחליף את חבר הכנסת </w:t>
      </w:r>
      <w:proofErr w:type="spellStart"/>
      <w:r>
        <w:rPr>
          <w:rFonts w:cs="David" w:hint="cs"/>
          <w:rtl/>
        </w:rPr>
        <w:t>אקוניס</w:t>
      </w:r>
      <w:proofErr w:type="spellEnd"/>
      <w:r>
        <w:rPr>
          <w:rFonts w:cs="David" w:hint="cs"/>
          <w:rtl/>
        </w:rPr>
        <w:t xml:space="preserve"> בראשות ועדת הכלכלה. אם היו שאלות, זו התשובה.</w:t>
      </w:r>
    </w:p>
    <w:p w14:paraId="2B5A446C" w14:textId="77777777" w:rsidR="00CE2C3F" w:rsidRPr="00CC58FB" w:rsidRDefault="00CE2C3F" w:rsidP="00CE2C3F">
      <w:pPr>
        <w:bidi/>
        <w:jc w:val="both"/>
        <w:rPr>
          <w:rFonts w:cs="David" w:hint="cs"/>
          <w:rtl/>
        </w:rPr>
      </w:pPr>
    </w:p>
    <w:p w14:paraId="40FFA82B"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2AE357A8" w14:textId="77777777" w:rsidR="00CE2C3F" w:rsidRPr="00CC58FB" w:rsidRDefault="00CE2C3F" w:rsidP="00CE2C3F">
      <w:pPr>
        <w:bidi/>
        <w:rPr>
          <w:rFonts w:cs="David" w:hint="cs"/>
          <w:rtl/>
        </w:rPr>
      </w:pPr>
    </w:p>
    <w:p w14:paraId="6EA6A04B" w14:textId="77777777" w:rsidR="00CE2C3F" w:rsidRDefault="00CE2C3F" w:rsidP="00CE2C3F">
      <w:pPr>
        <w:bidi/>
        <w:jc w:val="both"/>
        <w:rPr>
          <w:rFonts w:cs="David" w:hint="cs"/>
          <w:rtl/>
        </w:rPr>
      </w:pPr>
      <w:r w:rsidRPr="00CC58FB">
        <w:rPr>
          <w:rFonts w:cs="David" w:hint="cs"/>
          <w:rtl/>
        </w:rPr>
        <w:tab/>
        <w:t xml:space="preserve"> תודה רבה.</w:t>
      </w:r>
    </w:p>
    <w:p w14:paraId="09605C67" w14:textId="77777777" w:rsidR="00CE2C3F" w:rsidRPr="00CC58FB" w:rsidRDefault="00CE2C3F" w:rsidP="00CE2C3F">
      <w:pPr>
        <w:bidi/>
        <w:jc w:val="both"/>
        <w:rPr>
          <w:rFonts w:cs="David" w:hint="cs"/>
          <w:rtl/>
        </w:rPr>
      </w:pPr>
      <w:r>
        <w:rPr>
          <w:rFonts w:cs="David"/>
          <w:rtl/>
        </w:rPr>
        <w:br w:type="page"/>
      </w:r>
    </w:p>
    <w:p w14:paraId="50C59855" w14:textId="77777777" w:rsidR="00CE2C3F" w:rsidRPr="00CC58FB" w:rsidRDefault="00CE2C3F" w:rsidP="00CE2C3F">
      <w:pPr>
        <w:bidi/>
        <w:jc w:val="both"/>
        <w:rPr>
          <w:rFonts w:cs="David" w:hint="cs"/>
          <w:rtl/>
        </w:rPr>
      </w:pPr>
    </w:p>
    <w:p w14:paraId="4771E891" w14:textId="77777777" w:rsidR="00CE2C3F" w:rsidRPr="00CE2C3F" w:rsidRDefault="00CE2C3F" w:rsidP="00CE2C3F">
      <w:pPr>
        <w:bidi/>
        <w:jc w:val="center"/>
        <w:rPr>
          <w:rFonts w:cs="David" w:hint="cs"/>
          <w:b/>
          <w:bCs/>
          <w:u w:val="single"/>
          <w:rtl/>
        </w:rPr>
      </w:pPr>
      <w:r w:rsidRPr="00CE2C3F">
        <w:rPr>
          <w:rFonts w:cs="David" w:hint="cs"/>
          <w:b/>
          <w:bCs/>
          <w:u w:val="single"/>
          <w:rtl/>
        </w:rPr>
        <w:t>ערעור על החלטת יו"ר הכנסת והסגנים שלא לאשר דחיפות הצעה לסדר היום.</w:t>
      </w:r>
    </w:p>
    <w:p w14:paraId="77F3EDE5" w14:textId="77777777" w:rsidR="00CE2C3F" w:rsidRDefault="00CE2C3F" w:rsidP="00CE2C3F">
      <w:pPr>
        <w:bidi/>
        <w:rPr>
          <w:rFonts w:cs="David" w:hint="cs"/>
          <w:b/>
          <w:bCs/>
          <w:rtl/>
        </w:rPr>
      </w:pPr>
    </w:p>
    <w:p w14:paraId="63FA679F" w14:textId="77777777" w:rsidR="00CE2C3F" w:rsidRPr="00A65072" w:rsidRDefault="00CE2C3F" w:rsidP="00CE2C3F">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18661B4D" w14:textId="77777777" w:rsidR="00CE2C3F" w:rsidRDefault="00CE2C3F" w:rsidP="00CE2C3F">
      <w:pPr>
        <w:bidi/>
        <w:jc w:val="both"/>
        <w:rPr>
          <w:rFonts w:cs="David" w:hint="cs"/>
          <w:rtl/>
        </w:rPr>
      </w:pPr>
    </w:p>
    <w:p w14:paraId="203218F7" w14:textId="77777777" w:rsidR="00CE2C3F" w:rsidRPr="00CC58FB" w:rsidRDefault="00CE2C3F" w:rsidP="00CE2C3F">
      <w:pPr>
        <w:bidi/>
        <w:jc w:val="both"/>
        <w:rPr>
          <w:rFonts w:cs="David" w:hint="cs"/>
          <w:rtl/>
        </w:rPr>
      </w:pPr>
      <w:r>
        <w:rPr>
          <w:rFonts w:cs="David" w:hint="cs"/>
          <w:rtl/>
        </w:rPr>
        <w:tab/>
      </w:r>
      <w:r w:rsidRPr="005E09B7">
        <w:rPr>
          <w:rFonts w:cs="David" w:hint="cs"/>
          <w:rtl/>
        </w:rPr>
        <w:t xml:space="preserve"> הנושא האחרון על סדר היום, ערעור של חבר הכנסת נחמן שי </w:t>
      </w:r>
      <w:r>
        <w:rPr>
          <w:rFonts w:cs="David" w:hint="cs"/>
          <w:rtl/>
        </w:rPr>
        <w:t xml:space="preserve">על החלטת יושב ראש הכנסת והסגנים שלא לאשר דחיפות הצעתו לסדר היום בנושא השביתה הכללית במשק. </w:t>
      </w:r>
      <w:r w:rsidRPr="00CC58FB">
        <w:rPr>
          <w:rFonts w:cs="David" w:hint="cs"/>
          <w:rtl/>
        </w:rPr>
        <w:t>חבר כנסת אלכס מילר, האם אתה מייצג את נשיאות</w:t>
      </w:r>
      <w:r>
        <w:rPr>
          <w:rFonts w:cs="David" w:hint="cs"/>
          <w:rtl/>
        </w:rPr>
        <w:t xml:space="preserve"> הכנסת בעניין?</w:t>
      </w:r>
      <w:r w:rsidRPr="00CC58FB">
        <w:rPr>
          <w:rFonts w:cs="David" w:hint="cs"/>
          <w:rtl/>
        </w:rPr>
        <w:t xml:space="preserve"> </w:t>
      </w:r>
    </w:p>
    <w:p w14:paraId="3CF473DA" w14:textId="77777777" w:rsidR="00CE2C3F" w:rsidRPr="00CC58FB" w:rsidRDefault="00CE2C3F" w:rsidP="00CE2C3F">
      <w:pPr>
        <w:bidi/>
        <w:jc w:val="both"/>
        <w:rPr>
          <w:rFonts w:cs="David" w:hint="cs"/>
          <w:rtl/>
        </w:rPr>
      </w:pPr>
    </w:p>
    <w:p w14:paraId="090D4DE9" w14:textId="77777777" w:rsidR="00CE2C3F" w:rsidRPr="00CC58FB" w:rsidRDefault="00CE2C3F" w:rsidP="00CE2C3F">
      <w:pPr>
        <w:bidi/>
        <w:jc w:val="both"/>
        <w:rPr>
          <w:rFonts w:cs="David" w:hint="cs"/>
          <w:u w:val="single"/>
          <w:rtl/>
        </w:rPr>
      </w:pPr>
      <w:r w:rsidRPr="00CC58FB">
        <w:rPr>
          <w:rFonts w:cs="David" w:hint="cs"/>
          <w:u w:val="single"/>
          <w:rtl/>
        </w:rPr>
        <w:t>אלכס מילר:</w:t>
      </w:r>
    </w:p>
    <w:p w14:paraId="5E72A3B5" w14:textId="77777777" w:rsidR="00CE2C3F" w:rsidRPr="00CC58FB" w:rsidRDefault="00CE2C3F" w:rsidP="00CE2C3F">
      <w:pPr>
        <w:bidi/>
        <w:jc w:val="both"/>
        <w:rPr>
          <w:rFonts w:cs="David" w:hint="cs"/>
          <w:u w:val="single"/>
          <w:rtl/>
        </w:rPr>
      </w:pPr>
    </w:p>
    <w:p w14:paraId="6EFF3C34" w14:textId="77777777" w:rsidR="00CE2C3F" w:rsidRPr="00CC58FB" w:rsidRDefault="00CE2C3F" w:rsidP="00CE2C3F">
      <w:pPr>
        <w:bidi/>
        <w:jc w:val="both"/>
        <w:rPr>
          <w:rFonts w:cs="David" w:hint="cs"/>
          <w:rtl/>
        </w:rPr>
      </w:pPr>
      <w:r w:rsidRPr="00CC58FB">
        <w:rPr>
          <w:rFonts w:cs="David" w:hint="cs"/>
          <w:rtl/>
        </w:rPr>
        <w:tab/>
        <w:t>אני אתן את עמדת הנשיאות.</w:t>
      </w:r>
    </w:p>
    <w:p w14:paraId="50B594D8" w14:textId="77777777" w:rsidR="00CE2C3F" w:rsidRDefault="00CE2C3F" w:rsidP="00CE2C3F">
      <w:pPr>
        <w:bidi/>
        <w:jc w:val="both"/>
        <w:rPr>
          <w:rFonts w:cs="David" w:hint="cs"/>
          <w:u w:val="single"/>
          <w:rtl/>
        </w:rPr>
      </w:pPr>
    </w:p>
    <w:p w14:paraId="611C0958" w14:textId="77777777" w:rsidR="00CE2C3F" w:rsidRPr="00A65072" w:rsidRDefault="00CE2C3F" w:rsidP="00CE2C3F">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0B9F5DDF" w14:textId="77777777" w:rsidR="00CE2C3F" w:rsidRDefault="00CE2C3F" w:rsidP="00CE2C3F">
      <w:pPr>
        <w:bidi/>
        <w:jc w:val="both"/>
        <w:rPr>
          <w:rFonts w:cs="David" w:hint="cs"/>
          <w:rtl/>
        </w:rPr>
      </w:pPr>
    </w:p>
    <w:p w14:paraId="7BE0F2E0" w14:textId="77777777" w:rsidR="00CE2C3F" w:rsidRPr="00BB6930" w:rsidRDefault="00CE2C3F" w:rsidP="00CE2C3F">
      <w:pPr>
        <w:bidi/>
        <w:jc w:val="both"/>
        <w:rPr>
          <w:rFonts w:cs="David" w:hint="cs"/>
          <w:rtl/>
        </w:rPr>
      </w:pPr>
      <w:r w:rsidRPr="00BB6930">
        <w:rPr>
          <w:rFonts w:cs="David" w:hint="cs"/>
          <w:rtl/>
        </w:rPr>
        <w:tab/>
        <w:t xml:space="preserve"> אני שואל, כי אם אתה מייצג אותם, מה טוב, אם לא, בהיעדר ייצוג אני מב</w:t>
      </w:r>
      <w:r>
        <w:rPr>
          <w:rFonts w:cs="David" w:hint="cs"/>
          <w:rtl/>
        </w:rPr>
        <w:t>י</w:t>
      </w:r>
      <w:r w:rsidRPr="00BB6930">
        <w:rPr>
          <w:rFonts w:cs="David" w:hint="cs"/>
          <w:rtl/>
        </w:rPr>
        <w:t>ן שיש הסכמה לבקשה. לכן אני שואל אם אתה מייצג את הנשיאות או לא.</w:t>
      </w:r>
    </w:p>
    <w:p w14:paraId="7FD2646C" w14:textId="77777777" w:rsidR="00CE2C3F" w:rsidRDefault="00CE2C3F" w:rsidP="00CE2C3F">
      <w:pPr>
        <w:bidi/>
        <w:jc w:val="both"/>
        <w:rPr>
          <w:rFonts w:cs="David" w:hint="cs"/>
          <w:u w:val="single"/>
          <w:rtl/>
        </w:rPr>
      </w:pPr>
    </w:p>
    <w:p w14:paraId="4563768D" w14:textId="77777777" w:rsidR="00CE2C3F" w:rsidRPr="00BB6930" w:rsidRDefault="00CE2C3F" w:rsidP="00CE2C3F">
      <w:pPr>
        <w:bidi/>
        <w:jc w:val="both"/>
        <w:rPr>
          <w:rFonts w:cs="David" w:hint="cs"/>
          <w:u w:val="single"/>
          <w:rtl/>
        </w:rPr>
      </w:pPr>
      <w:r w:rsidRPr="00BB6930">
        <w:rPr>
          <w:rFonts w:cs="David" w:hint="cs"/>
          <w:u w:val="single"/>
          <w:rtl/>
        </w:rPr>
        <w:t>אלכס מילר:</w:t>
      </w:r>
    </w:p>
    <w:p w14:paraId="13C7C7AE" w14:textId="77777777" w:rsidR="00CE2C3F" w:rsidRDefault="00CE2C3F" w:rsidP="00CE2C3F">
      <w:pPr>
        <w:bidi/>
        <w:jc w:val="both"/>
        <w:rPr>
          <w:rFonts w:cs="David" w:hint="cs"/>
          <w:rtl/>
        </w:rPr>
      </w:pPr>
    </w:p>
    <w:p w14:paraId="72442A7C" w14:textId="77777777" w:rsidR="00CE2C3F" w:rsidRDefault="00CE2C3F" w:rsidP="00CE2C3F">
      <w:pPr>
        <w:bidi/>
        <w:jc w:val="both"/>
        <w:rPr>
          <w:rFonts w:cs="David" w:hint="cs"/>
          <w:rtl/>
        </w:rPr>
      </w:pPr>
      <w:r>
        <w:rPr>
          <w:rFonts w:cs="David" w:hint="cs"/>
          <w:rtl/>
        </w:rPr>
        <w:tab/>
        <w:t>אני אתן את עמדת הנשיאות.</w:t>
      </w:r>
    </w:p>
    <w:p w14:paraId="3C1ED3CE" w14:textId="77777777" w:rsidR="00CE2C3F" w:rsidRPr="00BB6930" w:rsidRDefault="00CE2C3F" w:rsidP="00CE2C3F">
      <w:pPr>
        <w:bidi/>
        <w:jc w:val="both"/>
        <w:rPr>
          <w:rFonts w:cs="David" w:hint="cs"/>
          <w:rtl/>
        </w:rPr>
      </w:pPr>
    </w:p>
    <w:p w14:paraId="05B049F3" w14:textId="77777777" w:rsidR="00CE2C3F" w:rsidRPr="00CC58FB" w:rsidRDefault="00CE2C3F" w:rsidP="00CE2C3F">
      <w:pPr>
        <w:bidi/>
        <w:jc w:val="both"/>
        <w:rPr>
          <w:rFonts w:cs="David" w:hint="cs"/>
          <w:u w:val="single"/>
          <w:rtl/>
        </w:rPr>
      </w:pPr>
      <w:r w:rsidRPr="00CC58FB">
        <w:rPr>
          <w:rFonts w:cs="David" w:hint="cs"/>
          <w:u w:val="single"/>
          <w:rtl/>
        </w:rPr>
        <w:t>נחמן שי:</w:t>
      </w:r>
    </w:p>
    <w:p w14:paraId="5711A706" w14:textId="77777777" w:rsidR="00CE2C3F" w:rsidRPr="00CC58FB" w:rsidRDefault="00CE2C3F" w:rsidP="00CE2C3F">
      <w:pPr>
        <w:bidi/>
        <w:jc w:val="both"/>
        <w:rPr>
          <w:rFonts w:cs="David" w:hint="cs"/>
          <w:u w:val="single"/>
          <w:rtl/>
        </w:rPr>
      </w:pPr>
    </w:p>
    <w:p w14:paraId="5B41706A" w14:textId="77777777" w:rsidR="00CE2C3F" w:rsidRDefault="00CE2C3F" w:rsidP="00CE2C3F">
      <w:pPr>
        <w:bidi/>
        <w:jc w:val="both"/>
        <w:rPr>
          <w:rFonts w:cs="David" w:hint="cs"/>
          <w:rtl/>
        </w:rPr>
      </w:pPr>
      <w:r w:rsidRPr="00CC58FB">
        <w:rPr>
          <w:rFonts w:cs="David" w:hint="cs"/>
          <w:rtl/>
        </w:rPr>
        <w:tab/>
        <w:t>ביקשתי לחזור לנושא</w:t>
      </w:r>
      <w:r>
        <w:rPr>
          <w:rFonts w:cs="David" w:hint="cs"/>
          <w:rtl/>
        </w:rPr>
        <w:t xml:space="preserve"> למרות שלפנות בוקר בשעה 6:00 הודיעו לציבור שהשביתה הזו הסתיימה או לא החלה. אני חשוב ששני דברים צריכים בכל זאת להגיע למליאה הכנסת, אחד, כל הרעיון הנלוז שמושכים את הציבור באף עד הרגע האחרון מבלי להבהיר לו על מה. אנשים הולכים לישון ולא יודעים למה הם קמים בבוקר, ציבור שלם נתון לתרגיל פוליטי מכוער בין ההסתדרות לבין משרד האוצר כשהציבור הוא החלק השולי של כל העניין. זה ראוי לגינוי וזה לא דבר שאנחנו יכולים לעבור עליו לסדר.</w:t>
      </w:r>
    </w:p>
    <w:p w14:paraId="7882672C" w14:textId="77777777" w:rsidR="00CE2C3F" w:rsidRDefault="00CE2C3F" w:rsidP="00CE2C3F">
      <w:pPr>
        <w:bidi/>
        <w:jc w:val="both"/>
        <w:rPr>
          <w:rFonts w:cs="David" w:hint="cs"/>
          <w:rtl/>
        </w:rPr>
      </w:pPr>
    </w:p>
    <w:p w14:paraId="3DBD0CEE" w14:textId="77777777" w:rsidR="00CE2C3F" w:rsidRDefault="00CE2C3F" w:rsidP="00CE2C3F">
      <w:pPr>
        <w:bidi/>
        <w:jc w:val="both"/>
        <w:rPr>
          <w:rFonts w:cs="David" w:hint="cs"/>
          <w:rtl/>
        </w:rPr>
      </w:pPr>
      <w:r>
        <w:rPr>
          <w:rFonts w:cs="David" w:hint="cs"/>
          <w:rtl/>
        </w:rPr>
        <w:tab/>
        <w:t>דבר שני, אני רוצה לשמוע את תוצאות ההסדר שהושג, אם הושג בין ההסתדרות לבין הממשלה, אני חושב שיש הרבה מה להגיד עליו, יש סקטורים שלא יוצאים נשכרים מההסדר הזה, עובדי קבלן ואחרים, לכן חשבתי שהרעיון של שביתה כללית הוא לא רק עצם קיום השביתה אלא גם כל המערכת שסבבה את השביתה הזו והביאה אותה לסיום שלה כפי שהוא. אין מניעה שהכנסת תדון בעניין הזה השבוע לדעתי.</w:t>
      </w:r>
    </w:p>
    <w:p w14:paraId="18A5C960" w14:textId="77777777" w:rsidR="00CE2C3F" w:rsidRDefault="00CE2C3F" w:rsidP="00CE2C3F">
      <w:pPr>
        <w:bidi/>
        <w:jc w:val="both"/>
        <w:rPr>
          <w:rFonts w:cs="David" w:hint="cs"/>
          <w:rtl/>
        </w:rPr>
      </w:pPr>
    </w:p>
    <w:p w14:paraId="2B2B2338" w14:textId="77777777" w:rsidR="00CE2C3F" w:rsidRPr="00A65072" w:rsidRDefault="00CE2C3F" w:rsidP="00CE2C3F">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30F2EFCA" w14:textId="77777777" w:rsidR="00CE2C3F" w:rsidRDefault="00CE2C3F" w:rsidP="00CE2C3F">
      <w:pPr>
        <w:bidi/>
        <w:jc w:val="both"/>
        <w:rPr>
          <w:rFonts w:cs="David" w:hint="cs"/>
          <w:rtl/>
        </w:rPr>
      </w:pPr>
    </w:p>
    <w:p w14:paraId="72E5E70E" w14:textId="77777777" w:rsidR="00CE2C3F" w:rsidRDefault="00CE2C3F" w:rsidP="00CE2C3F">
      <w:pPr>
        <w:bidi/>
        <w:jc w:val="both"/>
        <w:rPr>
          <w:rFonts w:cs="David" w:hint="cs"/>
          <w:rtl/>
        </w:rPr>
      </w:pPr>
      <w:r>
        <w:rPr>
          <w:rFonts w:cs="David" w:hint="cs"/>
          <w:rtl/>
        </w:rPr>
        <w:tab/>
        <w:t xml:space="preserve"> תודה רבה. חבר הכנסת מילר בשם הנשיאות ולאחר מכן סגן השר כהן שמכבד אותנו בנוכחותו וביקש להתייחס. בבקשה.</w:t>
      </w:r>
    </w:p>
    <w:p w14:paraId="78DDF9A5" w14:textId="77777777" w:rsidR="00CE2C3F" w:rsidRPr="00CC58FB" w:rsidRDefault="00CE2C3F" w:rsidP="00CE2C3F">
      <w:pPr>
        <w:bidi/>
        <w:jc w:val="both"/>
        <w:rPr>
          <w:rFonts w:cs="David" w:hint="cs"/>
          <w:rtl/>
        </w:rPr>
      </w:pPr>
    </w:p>
    <w:p w14:paraId="76BF2EFE" w14:textId="77777777" w:rsidR="00CE2C3F" w:rsidRPr="00CC58FB" w:rsidRDefault="00CE2C3F" w:rsidP="00CE2C3F">
      <w:pPr>
        <w:bidi/>
        <w:ind w:firstLine="720"/>
        <w:jc w:val="both"/>
        <w:rPr>
          <w:rFonts w:cs="David" w:hint="cs"/>
          <w:rtl/>
        </w:rPr>
      </w:pPr>
    </w:p>
    <w:p w14:paraId="1F7AB073" w14:textId="77777777" w:rsidR="00CE2C3F" w:rsidRPr="00CC58FB" w:rsidRDefault="00CE2C3F" w:rsidP="00CE2C3F">
      <w:pPr>
        <w:bidi/>
        <w:jc w:val="both"/>
        <w:rPr>
          <w:rFonts w:cs="David" w:hint="cs"/>
          <w:u w:val="single"/>
          <w:rtl/>
        </w:rPr>
      </w:pPr>
      <w:r w:rsidRPr="00CC58FB">
        <w:rPr>
          <w:rFonts w:cs="David" w:hint="cs"/>
          <w:u w:val="single"/>
          <w:rtl/>
        </w:rPr>
        <w:t>אלכס מילר:</w:t>
      </w:r>
    </w:p>
    <w:p w14:paraId="40CFEE17" w14:textId="77777777" w:rsidR="00CE2C3F" w:rsidRPr="00CC58FB" w:rsidRDefault="00CE2C3F" w:rsidP="00CE2C3F">
      <w:pPr>
        <w:bidi/>
        <w:jc w:val="both"/>
        <w:rPr>
          <w:rFonts w:cs="David" w:hint="cs"/>
          <w:u w:val="single"/>
          <w:rtl/>
        </w:rPr>
      </w:pPr>
    </w:p>
    <w:p w14:paraId="03EDB8AF" w14:textId="77777777" w:rsidR="00CE2C3F" w:rsidRPr="00CC58FB" w:rsidRDefault="00CE2C3F" w:rsidP="00CE2C3F">
      <w:pPr>
        <w:bidi/>
        <w:ind w:firstLine="720"/>
        <w:jc w:val="both"/>
        <w:rPr>
          <w:rFonts w:cs="David" w:hint="cs"/>
          <w:rtl/>
        </w:rPr>
      </w:pPr>
      <w:r w:rsidRPr="00CC58FB">
        <w:rPr>
          <w:rFonts w:cs="David" w:hint="cs"/>
          <w:rtl/>
        </w:rPr>
        <w:t xml:space="preserve">כאשר הנשיאות דנה </w:t>
      </w:r>
      <w:r>
        <w:rPr>
          <w:rFonts w:cs="David" w:hint="cs"/>
          <w:rtl/>
        </w:rPr>
        <w:t>על ה</w:t>
      </w:r>
      <w:r w:rsidRPr="00CC58FB">
        <w:rPr>
          <w:rFonts w:cs="David" w:hint="cs"/>
          <w:rtl/>
        </w:rPr>
        <w:t>נושא התייחסנו בכוונה למשא ומתן שמתקיים עם הס</w:t>
      </w:r>
      <w:r>
        <w:rPr>
          <w:rFonts w:cs="David" w:hint="cs"/>
          <w:rtl/>
        </w:rPr>
        <w:t>ת</w:t>
      </w:r>
      <w:r w:rsidRPr="00CC58FB">
        <w:rPr>
          <w:rFonts w:cs="David" w:hint="cs"/>
          <w:rtl/>
        </w:rPr>
        <w:t>דרות העובדים וקבענו</w:t>
      </w:r>
      <w:r>
        <w:rPr>
          <w:rFonts w:cs="David" w:hint="cs"/>
          <w:rtl/>
        </w:rPr>
        <w:t xml:space="preserve"> </w:t>
      </w:r>
      <w:r w:rsidRPr="00CC58FB">
        <w:rPr>
          <w:rFonts w:cs="David" w:hint="cs"/>
          <w:rtl/>
        </w:rPr>
        <w:t>שבמידה ולא תהיה הסכמה הנושא יעלה ובמידה ותהיה הסכמה הנושא לא יעלה. האישור היה בתנאי.</w:t>
      </w:r>
    </w:p>
    <w:p w14:paraId="51D2BA42" w14:textId="77777777" w:rsidR="00CE2C3F" w:rsidRPr="00CC58FB" w:rsidRDefault="00CE2C3F" w:rsidP="00CE2C3F">
      <w:pPr>
        <w:bidi/>
        <w:ind w:firstLine="720"/>
        <w:jc w:val="both"/>
        <w:rPr>
          <w:rFonts w:cs="David" w:hint="cs"/>
          <w:rtl/>
        </w:rPr>
      </w:pPr>
    </w:p>
    <w:p w14:paraId="1C406805" w14:textId="77777777" w:rsidR="00CE2C3F" w:rsidRPr="00CC58FB" w:rsidRDefault="00CE2C3F" w:rsidP="00CE2C3F">
      <w:pPr>
        <w:bidi/>
        <w:jc w:val="both"/>
        <w:rPr>
          <w:rFonts w:cs="David" w:hint="cs"/>
          <w:u w:val="single"/>
          <w:rtl/>
        </w:rPr>
      </w:pPr>
      <w:r w:rsidRPr="00CC58FB">
        <w:rPr>
          <w:rFonts w:cs="David" w:hint="cs"/>
          <w:u w:val="single"/>
          <w:rtl/>
        </w:rPr>
        <w:t xml:space="preserve">זאב </w:t>
      </w:r>
      <w:proofErr w:type="spellStart"/>
      <w:r w:rsidRPr="00CC58FB">
        <w:rPr>
          <w:rFonts w:cs="David" w:hint="cs"/>
          <w:u w:val="single"/>
          <w:rtl/>
        </w:rPr>
        <w:t>אלקין</w:t>
      </w:r>
      <w:proofErr w:type="spellEnd"/>
      <w:r w:rsidRPr="00CC58FB">
        <w:rPr>
          <w:rFonts w:cs="David" w:hint="cs"/>
          <w:u w:val="single"/>
          <w:rtl/>
        </w:rPr>
        <w:t>:</w:t>
      </w:r>
    </w:p>
    <w:p w14:paraId="6DE34CD3" w14:textId="77777777" w:rsidR="00CE2C3F" w:rsidRPr="00CC58FB" w:rsidRDefault="00CE2C3F" w:rsidP="00CE2C3F">
      <w:pPr>
        <w:bidi/>
        <w:jc w:val="both"/>
        <w:rPr>
          <w:rFonts w:cs="David" w:hint="cs"/>
          <w:u w:val="single"/>
          <w:rtl/>
        </w:rPr>
      </w:pPr>
    </w:p>
    <w:p w14:paraId="44071FA8" w14:textId="77777777" w:rsidR="00CE2C3F" w:rsidRPr="00CC58FB" w:rsidRDefault="00CE2C3F" w:rsidP="00CE2C3F">
      <w:pPr>
        <w:bidi/>
        <w:ind w:firstLine="720"/>
        <w:jc w:val="both"/>
        <w:rPr>
          <w:rFonts w:cs="David" w:hint="cs"/>
          <w:rtl/>
        </w:rPr>
      </w:pPr>
      <w:r w:rsidRPr="00CC58FB">
        <w:rPr>
          <w:rFonts w:cs="David" w:hint="cs"/>
          <w:rtl/>
        </w:rPr>
        <w:t>נדמה לי פה אחד, כולל חברי כנסת מסיעת קדימה בנשיאות.</w:t>
      </w:r>
    </w:p>
    <w:p w14:paraId="6056442D" w14:textId="77777777" w:rsidR="00CE2C3F" w:rsidRPr="00CC58FB" w:rsidRDefault="00CE2C3F" w:rsidP="00CE2C3F">
      <w:pPr>
        <w:bidi/>
        <w:ind w:firstLine="720"/>
        <w:jc w:val="both"/>
        <w:rPr>
          <w:rFonts w:cs="David" w:hint="cs"/>
          <w:rtl/>
        </w:rPr>
      </w:pPr>
    </w:p>
    <w:p w14:paraId="68824B83" w14:textId="77777777" w:rsidR="00CE2C3F" w:rsidRPr="00BE5DEF" w:rsidRDefault="00CE2C3F" w:rsidP="00CE2C3F">
      <w:pPr>
        <w:bidi/>
        <w:jc w:val="both"/>
        <w:rPr>
          <w:rFonts w:cs="David" w:hint="cs"/>
          <w:u w:val="single"/>
          <w:rtl/>
        </w:rPr>
      </w:pPr>
      <w:r w:rsidRPr="00BE5DEF">
        <w:rPr>
          <w:rFonts w:cs="David" w:hint="cs"/>
          <w:u w:val="single"/>
          <w:rtl/>
        </w:rPr>
        <w:t>יעקב אדרי:</w:t>
      </w:r>
    </w:p>
    <w:p w14:paraId="6997C045" w14:textId="77777777" w:rsidR="00CE2C3F" w:rsidRDefault="00CE2C3F" w:rsidP="00CE2C3F">
      <w:pPr>
        <w:bidi/>
        <w:jc w:val="both"/>
        <w:rPr>
          <w:rFonts w:cs="David" w:hint="cs"/>
          <w:rtl/>
        </w:rPr>
      </w:pPr>
    </w:p>
    <w:p w14:paraId="7DB8158B" w14:textId="77777777" w:rsidR="00CE2C3F" w:rsidRDefault="00CE2C3F" w:rsidP="00CE2C3F">
      <w:pPr>
        <w:bidi/>
        <w:jc w:val="both"/>
        <w:rPr>
          <w:rFonts w:cs="David" w:hint="cs"/>
          <w:rtl/>
        </w:rPr>
      </w:pPr>
      <w:r>
        <w:rPr>
          <w:rFonts w:cs="David" w:hint="cs"/>
          <w:rtl/>
        </w:rPr>
        <w:tab/>
        <w:t xml:space="preserve">מה זה משנה, יש פה משא ומתן, </w:t>
      </w:r>
      <w:r w:rsidRPr="00CC58FB">
        <w:rPr>
          <w:rFonts w:cs="David" w:hint="cs"/>
          <w:rtl/>
        </w:rPr>
        <w:t>תראה לאן אתה הולך.</w:t>
      </w:r>
    </w:p>
    <w:p w14:paraId="1A1F66B7" w14:textId="77777777" w:rsidR="00CE2C3F" w:rsidRDefault="00CE2C3F" w:rsidP="00CE2C3F">
      <w:pPr>
        <w:bidi/>
        <w:jc w:val="both"/>
        <w:rPr>
          <w:rFonts w:cs="David" w:hint="cs"/>
          <w:rtl/>
        </w:rPr>
      </w:pPr>
    </w:p>
    <w:p w14:paraId="41B43FA4" w14:textId="77777777" w:rsidR="00CE2C3F" w:rsidRPr="00806689" w:rsidRDefault="00CE2C3F" w:rsidP="00CE2C3F">
      <w:pPr>
        <w:bidi/>
        <w:jc w:val="both"/>
        <w:rPr>
          <w:rFonts w:cs="David" w:hint="cs"/>
          <w:u w:val="single"/>
          <w:rtl/>
        </w:rPr>
      </w:pPr>
      <w:r w:rsidRPr="00806689">
        <w:rPr>
          <w:rFonts w:cs="David" w:hint="cs"/>
          <w:u w:val="single"/>
          <w:rtl/>
        </w:rPr>
        <w:t>נחמן שי:</w:t>
      </w:r>
    </w:p>
    <w:p w14:paraId="3AFA4328" w14:textId="77777777" w:rsidR="00CE2C3F" w:rsidRDefault="00CE2C3F" w:rsidP="00CE2C3F">
      <w:pPr>
        <w:bidi/>
        <w:jc w:val="both"/>
        <w:rPr>
          <w:rFonts w:cs="David" w:hint="cs"/>
          <w:rtl/>
        </w:rPr>
      </w:pPr>
    </w:p>
    <w:p w14:paraId="2DEF216F" w14:textId="77777777" w:rsidR="00CE2C3F" w:rsidRPr="00CC58FB" w:rsidRDefault="00CE2C3F" w:rsidP="00CE2C3F">
      <w:pPr>
        <w:bidi/>
        <w:jc w:val="both"/>
        <w:rPr>
          <w:rFonts w:cs="David" w:hint="cs"/>
          <w:rtl/>
        </w:rPr>
      </w:pPr>
      <w:r>
        <w:rPr>
          <w:rFonts w:cs="David" w:hint="cs"/>
          <w:rtl/>
        </w:rPr>
        <w:tab/>
        <w:t xml:space="preserve"> למה תושבי מדינת ישראל הלכו לישון בלילה, שחקתם על העצבים שלהם.</w:t>
      </w:r>
    </w:p>
    <w:p w14:paraId="49E2793D" w14:textId="77777777" w:rsidR="00CE2C3F" w:rsidRPr="00CC58FB" w:rsidRDefault="00CE2C3F" w:rsidP="00CE2C3F">
      <w:pPr>
        <w:bidi/>
        <w:ind w:firstLine="720"/>
        <w:jc w:val="both"/>
        <w:rPr>
          <w:rFonts w:cs="David" w:hint="cs"/>
          <w:rtl/>
        </w:rPr>
      </w:pPr>
    </w:p>
    <w:p w14:paraId="1051F1CE"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32B61ABE" w14:textId="77777777" w:rsidR="00CE2C3F" w:rsidRPr="00CC58FB" w:rsidRDefault="00CE2C3F" w:rsidP="00CE2C3F">
      <w:pPr>
        <w:bidi/>
        <w:rPr>
          <w:rFonts w:cs="David" w:hint="cs"/>
          <w:rtl/>
        </w:rPr>
      </w:pPr>
    </w:p>
    <w:p w14:paraId="0F2CB9A0" w14:textId="77777777" w:rsidR="00CE2C3F" w:rsidRPr="00CC58FB" w:rsidRDefault="00CE2C3F" w:rsidP="00CE2C3F">
      <w:pPr>
        <w:bidi/>
        <w:ind w:firstLine="720"/>
        <w:jc w:val="both"/>
        <w:rPr>
          <w:rFonts w:cs="David" w:hint="cs"/>
          <w:rtl/>
        </w:rPr>
      </w:pPr>
      <w:r w:rsidRPr="00CC58FB">
        <w:rPr>
          <w:rFonts w:cs="David" w:hint="cs"/>
          <w:rtl/>
        </w:rPr>
        <w:t>אנא התחשבו בחבר הכנסת מילר שהוא איש עסוק מאד ובכל זאת נשאר כאן בלי התראה מוקדמת.</w:t>
      </w:r>
    </w:p>
    <w:p w14:paraId="41D9F75B" w14:textId="77777777" w:rsidR="00CE2C3F" w:rsidRPr="00CC58FB" w:rsidRDefault="00CE2C3F" w:rsidP="00CE2C3F">
      <w:pPr>
        <w:bidi/>
        <w:ind w:firstLine="720"/>
        <w:jc w:val="both"/>
        <w:rPr>
          <w:rFonts w:cs="David" w:hint="cs"/>
          <w:rtl/>
        </w:rPr>
      </w:pPr>
    </w:p>
    <w:p w14:paraId="61F33BCB" w14:textId="77777777" w:rsidR="00CE2C3F" w:rsidRPr="00CC58FB" w:rsidRDefault="00CE2C3F" w:rsidP="00CE2C3F">
      <w:pPr>
        <w:bidi/>
        <w:jc w:val="both"/>
        <w:rPr>
          <w:rFonts w:cs="David" w:hint="cs"/>
          <w:u w:val="single"/>
          <w:rtl/>
        </w:rPr>
      </w:pPr>
      <w:r w:rsidRPr="00CC58FB">
        <w:rPr>
          <w:rFonts w:cs="David" w:hint="cs"/>
          <w:u w:val="single"/>
          <w:rtl/>
        </w:rPr>
        <w:t>אלכס מילר:</w:t>
      </w:r>
    </w:p>
    <w:p w14:paraId="4B49BD80" w14:textId="77777777" w:rsidR="00CE2C3F" w:rsidRPr="00CC58FB" w:rsidRDefault="00CE2C3F" w:rsidP="00CE2C3F">
      <w:pPr>
        <w:bidi/>
        <w:jc w:val="both"/>
        <w:rPr>
          <w:rFonts w:cs="David" w:hint="cs"/>
          <w:u w:val="single"/>
          <w:rtl/>
        </w:rPr>
      </w:pPr>
    </w:p>
    <w:p w14:paraId="66F7C0C6" w14:textId="77777777" w:rsidR="00CE2C3F" w:rsidRPr="00CC58FB" w:rsidRDefault="00CE2C3F" w:rsidP="00CE2C3F">
      <w:pPr>
        <w:bidi/>
        <w:ind w:firstLine="720"/>
        <w:jc w:val="both"/>
        <w:rPr>
          <w:rFonts w:cs="David" w:hint="cs"/>
          <w:rtl/>
        </w:rPr>
      </w:pPr>
      <w:r>
        <w:rPr>
          <w:rFonts w:cs="David" w:hint="cs"/>
          <w:rtl/>
        </w:rPr>
        <w:t>דבר שני, אם תראו את הבקשה- השביתה הכללית במשק-</w:t>
      </w:r>
      <w:r w:rsidRPr="00CC58FB">
        <w:rPr>
          <w:rFonts w:cs="David" w:hint="cs"/>
          <w:rtl/>
        </w:rPr>
        <w:t xml:space="preserve"> אין שביתה. אם</w:t>
      </w:r>
      <w:r>
        <w:rPr>
          <w:rFonts w:cs="David" w:hint="cs"/>
          <w:rtl/>
        </w:rPr>
        <w:t xml:space="preserve"> הנושא שיעלה שבוע הבא ע"י חבר הכנסת נחמן שי יהיה על ההסכם בין ההסתדרות לאוצר, הנשיאות תשקול. כל עוד הנושא הוא השביתה, והשביתה לא מתקיימת, ודנו על הנושא שהוא חשוב ואני מבין אותך כחבר ועדת הכספים שנושא של ההסכם הוא דבר שצריך להיות חשוף לציבור, אם יש מנגנון שצריך לתת עליו את הדעת המנגנון הזה יופעל. אבל הבקשה לנשיאות הייתה השביתה הכללית במשק. </w:t>
      </w:r>
      <w:r w:rsidRPr="00CC58FB">
        <w:rPr>
          <w:rFonts w:cs="David" w:hint="cs"/>
          <w:rtl/>
        </w:rPr>
        <w:t xml:space="preserve"> </w:t>
      </w:r>
    </w:p>
    <w:p w14:paraId="49AB4DA3" w14:textId="77777777" w:rsidR="00CE2C3F" w:rsidRDefault="00CE2C3F" w:rsidP="00CE2C3F">
      <w:pPr>
        <w:bidi/>
        <w:ind w:firstLine="720"/>
        <w:jc w:val="both"/>
        <w:rPr>
          <w:rFonts w:cs="David" w:hint="cs"/>
          <w:rtl/>
        </w:rPr>
      </w:pPr>
    </w:p>
    <w:p w14:paraId="4BCE3AA9" w14:textId="77777777" w:rsidR="00CE2C3F" w:rsidRDefault="00CE2C3F" w:rsidP="00CE2C3F">
      <w:pPr>
        <w:bidi/>
        <w:ind w:firstLine="720"/>
        <w:jc w:val="both"/>
        <w:rPr>
          <w:rFonts w:cs="David" w:hint="cs"/>
          <w:rtl/>
        </w:rPr>
      </w:pPr>
      <w:r>
        <w:rPr>
          <w:rFonts w:cs="David" w:hint="cs"/>
          <w:rtl/>
        </w:rPr>
        <w:t xml:space="preserve">לסיכום, </w:t>
      </w:r>
      <w:r w:rsidRPr="00CC58FB">
        <w:rPr>
          <w:rFonts w:cs="David" w:hint="cs"/>
          <w:rtl/>
        </w:rPr>
        <w:t>לסיעת קדימה יש שני נציגים בנשיאות הכנסת</w:t>
      </w:r>
      <w:r>
        <w:rPr>
          <w:rFonts w:cs="David" w:hint="cs"/>
          <w:rtl/>
        </w:rPr>
        <w:t>,</w:t>
      </w:r>
      <w:r w:rsidRPr="00CC58FB">
        <w:rPr>
          <w:rFonts w:cs="David" w:hint="cs"/>
          <w:rtl/>
        </w:rPr>
        <w:t xml:space="preserve"> ההחלטה לקבל את הנושא הזה כנושא אחד הייתה פה אחד</w:t>
      </w:r>
      <w:r>
        <w:rPr>
          <w:rFonts w:cs="David" w:hint="cs"/>
          <w:rtl/>
        </w:rPr>
        <w:t>, כולל נציגים של סיעת קדימה. אם נציגים של סיעת קדימה היו טוענים ומעלים את הנושא הזה להצבעה, חד משמעית שנושא יעלה כך או כך על סדר היום, לא היינו יושבים כאן ודנים על זה. בכך שהנושא לא עלה וההחלטה בנשיאות הייתה פה אחד שהנושא צריך להיות בתנאי, אז אין פה עניין של ויכוח כי זו החלטת הנשיאות וכמובן שוועדת הכנסת יכולה להחליט אחרת.</w:t>
      </w:r>
    </w:p>
    <w:p w14:paraId="41AD3412" w14:textId="77777777" w:rsidR="00CE2C3F" w:rsidRPr="00CC58FB" w:rsidRDefault="00CE2C3F" w:rsidP="00CE2C3F">
      <w:pPr>
        <w:bidi/>
        <w:ind w:firstLine="720"/>
        <w:jc w:val="both"/>
        <w:rPr>
          <w:rFonts w:cs="David" w:hint="cs"/>
          <w:rtl/>
        </w:rPr>
      </w:pPr>
    </w:p>
    <w:p w14:paraId="2CB365BD" w14:textId="77777777" w:rsidR="00CE2C3F" w:rsidRPr="00CC58FB" w:rsidRDefault="00CE2C3F" w:rsidP="00CE2C3F">
      <w:pPr>
        <w:bidi/>
        <w:jc w:val="both"/>
        <w:rPr>
          <w:rFonts w:cs="David" w:hint="cs"/>
          <w:u w:val="single"/>
          <w:rtl/>
        </w:rPr>
      </w:pPr>
      <w:r w:rsidRPr="00CC58FB">
        <w:rPr>
          <w:rFonts w:cs="David" w:hint="cs"/>
          <w:u w:val="single"/>
          <w:rtl/>
        </w:rPr>
        <w:t>יעקב אדרי:</w:t>
      </w:r>
    </w:p>
    <w:p w14:paraId="7952DD45" w14:textId="77777777" w:rsidR="00CE2C3F" w:rsidRPr="00CC58FB" w:rsidRDefault="00CE2C3F" w:rsidP="00CE2C3F">
      <w:pPr>
        <w:bidi/>
        <w:jc w:val="both"/>
        <w:rPr>
          <w:rFonts w:cs="David" w:hint="cs"/>
          <w:u w:val="single"/>
          <w:rtl/>
        </w:rPr>
      </w:pPr>
    </w:p>
    <w:p w14:paraId="7AFFA98E" w14:textId="77777777" w:rsidR="00CE2C3F" w:rsidRDefault="00CE2C3F" w:rsidP="00CE2C3F">
      <w:pPr>
        <w:bidi/>
        <w:ind w:firstLine="720"/>
        <w:jc w:val="both"/>
        <w:rPr>
          <w:rFonts w:cs="David" w:hint="cs"/>
          <w:rtl/>
        </w:rPr>
      </w:pPr>
      <w:r w:rsidRPr="00CC58FB">
        <w:rPr>
          <w:rFonts w:cs="David" w:hint="cs"/>
          <w:rtl/>
        </w:rPr>
        <w:t>אני מאד מופתע ורוצה לעזור לקואליציה בכל זאת.</w:t>
      </w:r>
      <w:r>
        <w:rPr>
          <w:rFonts w:cs="David" w:hint="cs"/>
          <w:rtl/>
        </w:rPr>
        <w:t xml:space="preserve"> הצלחתם לסיים שביתה, יש הסכם, מה יותר יפה מאשר לדווח פה ולהגיד ישבנו, דנו וגמרנו עם זה. מה אתם עושים? </w:t>
      </w:r>
    </w:p>
    <w:p w14:paraId="3D18B8C7" w14:textId="77777777" w:rsidR="00CE2C3F" w:rsidRDefault="00CE2C3F" w:rsidP="00CE2C3F">
      <w:pPr>
        <w:bidi/>
        <w:ind w:firstLine="720"/>
        <w:jc w:val="both"/>
        <w:rPr>
          <w:rFonts w:cs="David" w:hint="cs"/>
          <w:rtl/>
        </w:rPr>
      </w:pPr>
    </w:p>
    <w:p w14:paraId="78757E6F" w14:textId="77777777" w:rsidR="00CE2C3F" w:rsidRPr="00551BBB" w:rsidRDefault="00CE2C3F" w:rsidP="00CE2C3F">
      <w:pPr>
        <w:bidi/>
        <w:jc w:val="both"/>
        <w:rPr>
          <w:rFonts w:cs="David" w:hint="cs"/>
          <w:u w:val="single"/>
          <w:rtl/>
        </w:rPr>
      </w:pPr>
      <w:r w:rsidRPr="00551BBB">
        <w:rPr>
          <w:rFonts w:cs="David" w:hint="cs"/>
          <w:u w:val="single"/>
          <w:rtl/>
        </w:rPr>
        <w:t xml:space="preserve">זאב </w:t>
      </w:r>
      <w:proofErr w:type="spellStart"/>
      <w:r w:rsidRPr="00551BBB">
        <w:rPr>
          <w:rFonts w:cs="David" w:hint="cs"/>
          <w:u w:val="single"/>
          <w:rtl/>
        </w:rPr>
        <w:t>אלקין</w:t>
      </w:r>
      <w:proofErr w:type="spellEnd"/>
      <w:r w:rsidRPr="00551BBB">
        <w:rPr>
          <w:rFonts w:cs="David" w:hint="cs"/>
          <w:u w:val="single"/>
          <w:rtl/>
        </w:rPr>
        <w:t>:</w:t>
      </w:r>
    </w:p>
    <w:p w14:paraId="4E8067DA" w14:textId="77777777" w:rsidR="00CE2C3F" w:rsidRDefault="00CE2C3F" w:rsidP="00CE2C3F">
      <w:pPr>
        <w:bidi/>
        <w:jc w:val="both"/>
        <w:rPr>
          <w:rFonts w:cs="David" w:hint="cs"/>
          <w:rtl/>
        </w:rPr>
      </w:pPr>
    </w:p>
    <w:p w14:paraId="2F1CF608" w14:textId="77777777" w:rsidR="00CE2C3F" w:rsidRDefault="00CE2C3F" w:rsidP="00CE2C3F">
      <w:pPr>
        <w:bidi/>
        <w:jc w:val="both"/>
        <w:rPr>
          <w:rFonts w:cs="David" w:hint="cs"/>
          <w:rtl/>
        </w:rPr>
      </w:pPr>
      <w:r>
        <w:rPr>
          <w:rFonts w:cs="David" w:hint="cs"/>
          <w:rtl/>
        </w:rPr>
        <w:tab/>
        <w:t>זה לא אנחנו, זה אתם.</w:t>
      </w:r>
    </w:p>
    <w:p w14:paraId="05175099" w14:textId="77777777" w:rsidR="00CE2C3F" w:rsidRDefault="00CE2C3F" w:rsidP="00CE2C3F">
      <w:pPr>
        <w:bidi/>
        <w:jc w:val="both"/>
        <w:rPr>
          <w:rFonts w:cs="David" w:hint="cs"/>
          <w:rtl/>
        </w:rPr>
      </w:pPr>
    </w:p>
    <w:p w14:paraId="6A7BC031" w14:textId="77777777" w:rsidR="00CE2C3F" w:rsidRPr="00551BBB" w:rsidRDefault="00CE2C3F" w:rsidP="00CE2C3F">
      <w:pPr>
        <w:bidi/>
        <w:jc w:val="both"/>
        <w:rPr>
          <w:rFonts w:cs="David" w:hint="cs"/>
          <w:u w:val="single"/>
          <w:rtl/>
        </w:rPr>
      </w:pPr>
      <w:r w:rsidRPr="00551BBB">
        <w:rPr>
          <w:rFonts w:cs="David" w:hint="cs"/>
          <w:u w:val="single"/>
          <w:rtl/>
        </w:rPr>
        <w:t xml:space="preserve"> יעקב אדרי:</w:t>
      </w:r>
    </w:p>
    <w:p w14:paraId="28890400" w14:textId="77777777" w:rsidR="00CE2C3F" w:rsidRDefault="00CE2C3F" w:rsidP="00CE2C3F">
      <w:pPr>
        <w:bidi/>
        <w:jc w:val="both"/>
        <w:rPr>
          <w:rFonts w:cs="David" w:hint="cs"/>
          <w:rtl/>
        </w:rPr>
      </w:pPr>
    </w:p>
    <w:p w14:paraId="2B6B3291" w14:textId="77777777" w:rsidR="00CE2C3F" w:rsidRDefault="00CE2C3F" w:rsidP="00CE2C3F">
      <w:pPr>
        <w:bidi/>
        <w:jc w:val="both"/>
        <w:rPr>
          <w:rFonts w:cs="David" w:hint="cs"/>
          <w:rtl/>
        </w:rPr>
      </w:pPr>
      <w:r>
        <w:rPr>
          <w:rFonts w:cs="David" w:hint="cs"/>
          <w:rtl/>
        </w:rPr>
        <w:tab/>
        <w:t>הטריח את עצמו לכאן סגן שר האוצר, שגם הוא היה שותף לדיונים ובא לדווח, מה יותר יפה, בואו נשמע ובזה יגמר הסיפור.</w:t>
      </w:r>
    </w:p>
    <w:p w14:paraId="4A7FB1DA" w14:textId="77777777" w:rsidR="00CE2C3F" w:rsidRPr="00CC58FB" w:rsidRDefault="00CE2C3F" w:rsidP="00CE2C3F">
      <w:pPr>
        <w:bidi/>
        <w:jc w:val="both"/>
        <w:rPr>
          <w:rFonts w:cs="David" w:hint="cs"/>
          <w:rtl/>
        </w:rPr>
      </w:pPr>
    </w:p>
    <w:p w14:paraId="1FD6D57C" w14:textId="77777777" w:rsidR="00CE2C3F" w:rsidRPr="00CC58FB" w:rsidRDefault="00CE2C3F" w:rsidP="00CE2C3F">
      <w:pPr>
        <w:bidi/>
        <w:jc w:val="both"/>
        <w:rPr>
          <w:rFonts w:cs="David" w:hint="cs"/>
          <w:u w:val="single"/>
          <w:rtl/>
        </w:rPr>
      </w:pPr>
      <w:r w:rsidRPr="00CC58FB">
        <w:rPr>
          <w:rFonts w:cs="David" w:hint="cs"/>
          <w:u w:val="single"/>
          <w:rtl/>
        </w:rPr>
        <w:t>נסים זאב:</w:t>
      </w:r>
    </w:p>
    <w:p w14:paraId="0FC8AEFF" w14:textId="77777777" w:rsidR="00CE2C3F" w:rsidRPr="00CC58FB" w:rsidRDefault="00CE2C3F" w:rsidP="00CE2C3F">
      <w:pPr>
        <w:bidi/>
        <w:jc w:val="both"/>
        <w:rPr>
          <w:rFonts w:cs="David" w:hint="cs"/>
          <w:u w:val="single"/>
          <w:rtl/>
        </w:rPr>
      </w:pPr>
    </w:p>
    <w:p w14:paraId="20EE21EA" w14:textId="77777777" w:rsidR="00CE2C3F" w:rsidRPr="00CC58FB" w:rsidRDefault="00CE2C3F" w:rsidP="00CE2C3F">
      <w:pPr>
        <w:tabs>
          <w:tab w:val="left" w:pos="848"/>
        </w:tabs>
        <w:bidi/>
        <w:jc w:val="both"/>
        <w:rPr>
          <w:rFonts w:cs="David" w:hint="cs"/>
          <w:rtl/>
        </w:rPr>
      </w:pPr>
      <w:r w:rsidRPr="00CC58FB">
        <w:rPr>
          <w:rFonts w:cs="David" w:hint="cs"/>
          <w:rtl/>
        </w:rPr>
        <w:tab/>
      </w:r>
      <w:r>
        <w:rPr>
          <w:rFonts w:cs="David" w:hint="cs"/>
          <w:rtl/>
        </w:rPr>
        <w:t>כתוב במדרש ש</w:t>
      </w:r>
      <w:r w:rsidRPr="00CC58FB">
        <w:rPr>
          <w:rFonts w:cs="David" w:hint="cs"/>
          <w:rtl/>
        </w:rPr>
        <w:t>כל הקללות של בלעם הפכו לברכה.</w:t>
      </w:r>
      <w:r>
        <w:rPr>
          <w:rFonts w:cs="David" w:hint="cs"/>
          <w:rtl/>
        </w:rPr>
        <w:t xml:space="preserve"> זה שקדימה פתאום רוצה לברך ולכבד את הקואליציה, אני מאד חושש מזה. הם מופתעים שהשביתה הסתיימה, הם רוצים לעורר מדנים ולומר, אתם פראיירים שהסכמתם ל- 6%. אנחנו לא רוצים לגרור את המשק שוב לשביתה, אחרי שברוך השם הגענו לתוצאות טובות. לכן רבותי, יש לנו מחר יום ארוך, מספיק הצעות לסדר וחוקים בלי סוף, מה אתם צריכים את הפטפטת המיותרת הזו? יש לקדימה מספיק במה כדי לדבר.</w:t>
      </w:r>
      <w:r w:rsidRPr="00CC58FB">
        <w:rPr>
          <w:rFonts w:cs="David" w:hint="cs"/>
          <w:rtl/>
        </w:rPr>
        <w:t xml:space="preserve"> </w:t>
      </w:r>
    </w:p>
    <w:p w14:paraId="6A97C71A" w14:textId="77777777" w:rsidR="00CE2C3F" w:rsidRPr="00CC58FB" w:rsidRDefault="00CE2C3F" w:rsidP="00CE2C3F">
      <w:pPr>
        <w:bidi/>
        <w:ind w:firstLine="720"/>
        <w:jc w:val="both"/>
        <w:rPr>
          <w:rFonts w:cs="David" w:hint="cs"/>
          <w:rtl/>
        </w:rPr>
      </w:pPr>
    </w:p>
    <w:p w14:paraId="5BBE1A05"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26F90909" w14:textId="77777777" w:rsidR="00CE2C3F" w:rsidRPr="00CC58FB" w:rsidRDefault="00CE2C3F" w:rsidP="00CE2C3F">
      <w:pPr>
        <w:bidi/>
        <w:rPr>
          <w:rFonts w:cs="David" w:hint="cs"/>
          <w:rtl/>
        </w:rPr>
      </w:pPr>
    </w:p>
    <w:p w14:paraId="3ADC623B" w14:textId="77777777" w:rsidR="00CE2C3F" w:rsidRPr="00CC58FB" w:rsidRDefault="00CE2C3F" w:rsidP="00CE2C3F">
      <w:pPr>
        <w:bidi/>
        <w:jc w:val="both"/>
        <w:rPr>
          <w:rFonts w:cs="David" w:hint="cs"/>
          <w:rtl/>
        </w:rPr>
      </w:pPr>
      <w:r w:rsidRPr="00CC58FB">
        <w:rPr>
          <w:rFonts w:cs="David" w:hint="cs"/>
          <w:rtl/>
        </w:rPr>
        <w:tab/>
        <w:t xml:space="preserve"> לבקשת סגן שר האוצר</w:t>
      </w:r>
      <w:r>
        <w:rPr>
          <w:rFonts w:cs="David" w:hint="cs"/>
          <w:rtl/>
        </w:rPr>
        <w:t xml:space="preserve"> מחולקת לכם על השולחן ההודעה המשותפת של משרד האוצר וההסתדרות בנושא הזה, אדוני סגן השר בבקשה. </w:t>
      </w:r>
    </w:p>
    <w:p w14:paraId="33B1419C" w14:textId="77777777" w:rsidR="00CE2C3F" w:rsidRPr="00CC58FB" w:rsidRDefault="00CE2C3F" w:rsidP="00CE2C3F">
      <w:pPr>
        <w:bidi/>
        <w:jc w:val="both"/>
        <w:rPr>
          <w:rFonts w:cs="David" w:hint="cs"/>
          <w:rtl/>
        </w:rPr>
      </w:pPr>
    </w:p>
    <w:p w14:paraId="322EBEC9" w14:textId="77777777" w:rsidR="00CE2C3F" w:rsidRPr="00CC58FB" w:rsidRDefault="00CE2C3F" w:rsidP="00CE2C3F">
      <w:pPr>
        <w:bidi/>
        <w:jc w:val="both"/>
        <w:rPr>
          <w:rFonts w:cs="David" w:hint="cs"/>
          <w:u w:val="single"/>
          <w:rtl/>
        </w:rPr>
      </w:pPr>
      <w:r w:rsidRPr="00CC58FB">
        <w:rPr>
          <w:rFonts w:cs="David" w:hint="cs"/>
          <w:u w:val="single"/>
          <w:rtl/>
        </w:rPr>
        <w:t>סגן השר יצחק כהן:</w:t>
      </w:r>
    </w:p>
    <w:p w14:paraId="4659F8F0" w14:textId="77777777" w:rsidR="00CE2C3F" w:rsidRPr="00CC58FB" w:rsidRDefault="00CE2C3F" w:rsidP="00CE2C3F">
      <w:pPr>
        <w:bidi/>
        <w:jc w:val="both"/>
        <w:rPr>
          <w:rFonts w:cs="David" w:hint="cs"/>
          <w:u w:val="single"/>
          <w:rtl/>
        </w:rPr>
      </w:pPr>
    </w:p>
    <w:p w14:paraId="04AFF9D0" w14:textId="77777777" w:rsidR="00CE2C3F" w:rsidRPr="00CC58FB" w:rsidRDefault="00CE2C3F" w:rsidP="00CE2C3F">
      <w:pPr>
        <w:bidi/>
        <w:jc w:val="both"/>
        <w:rPr>
          <w:rFonts w:cs="David" w:hint="cs"/>
          <w:rtl/>
        </w:rPr>
      </w:pPr>
      <w:r w:rsidRPr="00CC58FB">
        <w:rPr>
          <w:rFonts w:cs="David" w:hint="cs"/>
          <w:rtl/>
        </w:rPr>
        <w:tab/>
      </w:r>
      <w:r>
        <w:rPr>
          <w:rFonts w:cs="David" w:hint="cs"/>
          <w:rtl/>
        </w:rPr>
        <w:t xml:space="preserve">תודה אדוני, חבריי חברי הכנסת, נחמן שי, יעקב אדרי, אני מכיר אתכם כאנשים מאד הגונים וישרים, </w:t>
      </w:r>
      <w:r w:rsidRPr="00CC58FB">
        <w:rPr>
          <w:rFonts w:cs="David" w:hint="cs"/>
          <w:rtl/>
        </w:rPr>
        <w:t>אתם צריכים פשוט לברך את הממשלה שפעם ראשונה בהיסטוריה סיימה</w:t>
      </w:r>
      <w:r>
        <w:rPr>
          <w:rFonts w:cs="David" w:hint="cs"/>
          <w:rtl/>
        </w:rPr>
        <w:t xml:space="preserve"> סכסוך כל כך קשה על הסכמי שכר ללא שביתה. מונחים לפניכם התוצאות.</w:t>
      </w:r>
    </w:p>
    <w:p w14:paraId="6E0F663E" w14:textId="77777777" w:rsidR="00CE2C3F" w:rsidRDefault="00CE2C3F" w:rsidP="00CE2C3F">
      <w:pPr>
        <w:bidi/>
        <w:jc w:val="both"/>
        <w:rPr>
          <w:rFonts w:cs="David" w:hint="cs"/>
          <w:rtl/>
        </w:rPr>
      </w:pPr>
    </w:p>
    <w:p w14:paraId="5FD255E0" w14:textId="77777777" w:rsidR="00CE2C3F" w:rsidRPr="00687742" w:rsidRDefault="00CE2C3F" w:rsidP="00CE2C3F">
      <w:pPr>
        <w:bidi/>
        <w:jc w:val="both"/>
        <w:rPr>
          <w:rFonts w:cs="David" w:hint="cs"/>
          <w:u w:val="single"/>
          <w:rtl/>
        </w:rPr>
      </w:pPr>
      <w:r w:rsidRPr="00687742">
        <w:rPr>
          <w:rFonts w:cs="David" w:hint="cs"/>
          <w:u w:val="single"/>
          <w:rtl/>
        </w:rPr>
        <w:t>יעקב אדרי:</w:t>
      </w:r>
    </w:p>
    <w:p w14:paraId="23356E3C" w14:textId="77777777" w:rsidR="00CE2C3F" w:rsidRDefault="00CE2C3F" w:rsidP="00CE2C3F">
      <w:pPr>
        <w:bidi/>
        <w:jc w:val="both"/>
        <w:rPr>
          <w:rFonts w:cs="David" w:hint="cs"/>
          <w:rtl/>
        </w:rPr>
      </w:pPr>
    </w:p>
    <w:p w14:paraId="53D2B0F0" w14:textId="77777777" w:rsidR="00CE2C3F" w:rsidRDefault="00CE2C3F" w:rsidP="00CE2C3F">
      <w:pPr>
        <w:bidi/>
        <w:jc w:val="both"/>
        <w:rPr>
          <w:rFonts w:cs="David" w:hint="cs"/>
          <w:rtl/>
        </w:rPr>
      </w:pPr>
      <w:r>
        <w:rPr>
          <w:rFonts w:cs="David" w:hint="cs"/>
          <w:rtl/>
        </w:rPr>
        <w:tab/>
        <w:t>לא מאפשרים אפילו לברך.</w:t>
      </w:r>
    </w:p>
    <w:p w14:paraId="54DAC96B" w14:textId="77777777" w:rsidR="00CE2C3F" w:rsidRDefault="00CE2C3F" w:rsidP="00CE2C3F">
      <w:pPr>
        <w:bidi/>
        <w:jc w:val="both"/>
        <w:rPr>
          <w:rFonts w:cs="David" w:hint="cs"/>
          <w:rtl/>
        </w:rPr>
      </w:pPr>
    </w:p>
    <w:p w14:paraId="686DECBA" w14:textId="77777777" w:rsidR="00CE2C3F" w:rsidRPr="00D512AC" w:rsidRDefault="00CE2C3F" w:rsidP="00CE2C3F">
      <w:pPr>
        <w:bidi/>
        <w:jc w:val="both"/>
        <w:rPr>
          <w:rFonts w:cs="David" w:hint="cs"/>
          <w:u w:val="single"/>
          <w:rtl/>
        </w:rPr>
      </w:pPr>
      <w:r w:rsidRPr="00D512AC">
        <w:rPr>
          <w:rFonts w:cs="David" w:hint="cs"/>
          <w:u w:val="single"/>
          <w:rtl/>
        </w:rPr>
        <w:t>סגן השר יצחק כהן:</w:t>
      </w:r>
    </w:p>
    <w:p w14:paraId="5C1F9A1F" w14:textId="77777777" w:rsidR="00CE2C3F" w:rsidRDefault="00CE2C3F" w:rsidP="00CE2C3F">
      <w:pPr>
        <w:bidi/>
        <w:jc w:val="both"/>
        <w:rPr>
          <w:rFonts w:cs="David" w:hint="cs"/>
          <w:rtl/>
        </w:rPr>
      </w:pPr>
    </w:p>
    <w:p w14:paraId="43688F72" w14:textId="77777777" w:rsidR="00CE2C3F" w:rsidRDefault="00CE2C3F" w:rsidP="00CE2C3F">
      <w:pPr>
        <w:bidi/>
        <w:jc w:val="both"/>
        <w:rPr>
          <w:rFonts w:cs="David" w:hint="cs"/>
          <w:rtl/>
        </w:rPr>
      </w:pPr>
      <w:r>
        <w:rPr>
          <w:rFonts w:cs="David" w:hint="cs"/>
          <w:rtl/>
        </w:rPr>
        <w:tab/>
        <w:t>השביתה לא התחילה, פעם בראשונה בהיסטוריה שכזה אירוע מתרחש ואני חושב שהציבור בישראל מאס בשביתות, מאס בהתנהלות כזו, הממשלה השכילה להביא הסכם מדהים לטובת העובדים ולטובת המדינה.</w:t>
      </w:r>
    </w:p>
    <w:p w14:paraId="1D53EFBE" w14:textId="77777777" w:rsidR="00CE2C3F" w:rsidRPr="00CC58FB" w:rsidRDefault="00CE2C3F" w:rsidP="00CE2C3F">
      <w:pPr>
        <w:bidi/>
        <w:jc w:val="both"/>
        <w:rPr>
          <w:rFonts w:cs="David" w:hint="cs"/>
          <w:rtl/>
        </w:rPr>
      </w:pPr>
    </w:p>
    <w:p w14:paraId="38211202" w14:textId="77777777" w:rsidR="00CE2C3F" w:rsidRPr="00CC58FB" w:rsidRDefault="00CE2C3F" w:rsidP="00CE2C3F">
      <w:pPr>
        <w:bidi/>
        <w:jc w:val="both"/>
        <w:rPr>
          <w:rFonts w:cs="David" w:hint="cs"/>
          <w:u w:val="single"/>
          <w:rtl/>
        </w:rPr>
      </w:pPr>
      <w:r w:rsidRPr="00CC58FB">
        <w:rPr>
          <w:rFonts w:cs="David" w:hint="cs"/>
          <w:u w:val="single"/>
          <w:rtl/>
        </w:rPr>
        <w:t>נסים זאב:</w:t>
      </w:r>
    </w:p>
    <w:p w14:paraId="67BCA33A" w14:textId="77777777" w:rsidR="00CE2C3F" w:rsidRPr="00CC58FB" w:rsidRDefault="00CE2C3F" w:rsidP="00CE2C3F">
      <w:pPr>
        <w:bidi/>
        <w:jc w:val="both"/>
        <w:rPr>
          <w:rFonts w:cs="David" w:hint="cs"/>
          <w:u w:val="single"/>
          <w:rtl/>
        </w:rPr>
      </w:pPr>
    </w:p>
    <w:p w14:paraId="4ACED35E" w14:textId="77777777" w:rsidR="00CE2C3F" w:rsidRDefault="00CE2C3F" w:rsidP="00CE2C3F">
      <w:pPr>
        <w:bidi/>
        <w:jc w:val="both"/>
        <w:rPr>
          <w:rFonts w:cs="David" w:hint="cs"/>
          <w:rtl/>
        </w:rPr>
      </w:pPr>
      <w:r w:rsidRPr="00CC58FB">
        <w:rPr>
          <w:rFonts w:cs="David" w:hint="cs"/>
          <w:rtl/>
        </w:rPr>
        <w:tab/>
      </w:r>
      <w:r>
        <w:rPr>
          <w:rFonts w:cs="David" w:hint="cs"/>
          <w:rtl/>
        </w:rPr>
        <w:t>פעם ראשונה ש</w:t>
      </w:r>
      <w:r w:rsidRPr="00CC58FB">
        <w:rPr>
          <w:rFonts w:cs="David" w:hint="cs"/>
          <w:rtl/>
        </w:rPr>
        <w:t>סגן שר האוצר נכנס לעובי הקורה ופותר בעיות</w:t>
      </w:r>
      <w:r>
        <w:rPr>
          <w:rFonts w:cs="David" w:hint="cs"/>
          <w:rtl/>
        </w:rPr>
        <w:t>.</w:t>
      </w:r>
    </w:p>
    <w:p w14:paraId="7B8F9B2E" w14:textId="77777777" w:rsidR="00CE2C3F" w:rsidRDefault="00CE2C3F" w:rsidP="00CE2C3F">
      <w:pPr>
        <w:bidi/>
        <w:jc w:val="both"/>
        <w:rPr>
          <w:rFonts w:cs="David" w:hint="cs"/>
          <w:rtl/>
        </w:rPr>
      </w:pPr>
    </w:p>
    <w:p w14:paraId="4F413257" w14:textId="77777777" w:rsidR="00CE2C3F" w:rsidRPr="008E713D" w:rsidRDefault="00CE2C3F" w:rsidP="00CE2C3F">
      <w:pPr>
        <w:bidi/>
        <w:jc w:val="both"/>
        <w:rPr>
          <w:rFonts w:cs="David" w:hint="cs"/>
          <w:u w:val="single"/>
          <w:rtl/>
        </w:rPr>
      </w:pPr>
      <w:r w:rsidRPr="008E713D">
        <w:rPr>
          <w:rFonts w:cs="David" w:hint="cs"/>
          <w:u w:val="single"/>
          <w:rtl/>
        </w:rPr>
        <w:t>סגן השר יצחק כהן:</w:t>
      </w:r>
    </w:p>
    <w:p w14:paraId="13350C8C" w14:textId="77777777" w:rsidR="00CE2C3F" w:rsidRDefault="00CE2C3F" w:rsidP="00CE2C3F">
      <w:pPr>
        <w:bidi/>
        <w:jc w:val="both"/>
        <w:rPr>
          <w:rFonts w:cs="David" w:hint="cs"/>
          <w:rtl/>
        </w:rPr>
      </w:pPr>
    </w:p>
    <w:p w14:paraId="752F21A3" w14:textId="77777777" w:rsidR="00CE2C3F" w:rsidRDefault="00CE2C3F" w:rsidP="00CE2C3F">
      <w:pPr>
        <w:bidi/>
        <w:jc w:val="both"/>
        <w:rPr>
          <w:rFonts w:cs="David" w:hint="cs"/>
          <w:rtl/>
        </w:rPr>
      </w:pPr>
      <w:r>
        <w:rPr>
          <w:rFonts w:cs="David" w:hint="cs"/>
          <w:rtl/>
        </w:rPr>
        <w:tab/>
        <w:t xml:space="preserve">כולם גילו אחריות, כולם גילו דבקות במטרה, כאשר ההחלטה האסטרטגית הייתה שלא תהיה שביתה. אני חושב שאתם צריכים לברך על זה. אני זוכר שר אוצר ממפלגתכם שכל שני וחמישי הייתה אצלו שביתה במשק. </w:t>
      </w:r>
    </w:p>
    <w:p w14:paraId="2C2A4EB2" w14:textId="77777777" w:rsidR="00CE2C3F" w:rsidRPr="00CC58FB" w:rsidRDefault="00CE2C3F" w:rsidP="00CE2C3F">
      <w:pPr>
        <w:bidi/>
        <w:jc w:val="both"/>
        <w:rPr>
          <w:rFonts w:cs="David" w:hint="cs"/>
          <w:rtl/>
        </w:rPr>
      </w:pPr>
    </w:p>
    <w:p w14:paraId="6E19CC77" w14:textId="77777777" w:rsidR="00CE2C3F" w:rsidRPr="00CC58FB" w:rsidRDefault="00CE2C3F" w:rsidP="00CE2C3F">
      <w:pPr>
        <w:bidi/>
        <w:jc w:val="both"/>
        <w:rPr>
          <w:rFonts w:cs="David" w:hint="cs"/>
          <w:u w:val="single"/>
          <w:rtl/>
        </w:rPr>
      </w:pPr>
      <w:r w:rsidRPr="00CC58FB">
        <w:rPr>
          <w:rFonts w:cs="David" w:hint="cs"/>
          <w:u w:val="single"/>
          <w:rtl/>
        </w:rPr>
        <w:t>נחמן שי:</w:t>
      </w:r>
    </w:p>
    <w:p w14:paraId="6EC5EE35" w14:textId="77777777" w:rsidR="00CE2C3F" w:rsidRPr="00CC58FB" w:rsidRDefault="00CE2C3F" w:rsidP="00CE2C3F">
      <w:pPr>
        <w:bidi/>
        <w:jc w:val="both"/>
        <w:rPr>
          <w:rFonts w:cs="David" w:hint="cs"/>
          <w:u w:val="single"/>
          <w:rtl/>
        </w:rPr>
      </w:pPr>
    </w:p>
    <w:p w14:paraId="3A50668F" w14:textId="77777777" w:rsidR="00CE2C3F" w:rsidRPr="00CC58FB" w:rsidRDefault="00CE2C3F" w:rsidP="00CE2C3F">
      <w:pPr>
        <w:bidi/>
        <w:jc w:val="both"/>
        <w:rPr>
          <w:rFonts w:cs="David" w:hint="cs"/>
          <w:rtl/>
        </w:rPr>
      </w:pPr>
      <w:r w:rsidRPr="00CC58FB">
        <w:rPr>
          <w:rFonts w:cs="David" w:hint="cs"/>
          <w:rtl/>
        </w:rPr>
        <w:tab/>
        <w:t>אני יודע שהממשלה לא רוצה לדון</w:t>
      </w:r>
      <w:r>
        <w:rPr>
          <w:rFonts w:cs="David" w:hint="cs"/>
          <w:rtl/>
        </w:rPr>
        <w:t xml:space="preserve"> בעניין</w:t>
      </w:r>
      <w:r w:rsidRPr="00CC58FB">
        <w:rPr>
          <w:rFonts w:cs="David" w:hint="cs"/>
          <w:rtl/>
        </w:rPr>
        <w:t xml:space="preserve">, </w:t>
      </w:r>
      <w:r>
        <w:rPr>
          <w:rFonts w:cs="David" w:hint="cs"/>
          <w:rtl/>
        </w:rPr>
        <w:t>הלא אנחנו יודעים באיזה בית אנחנו גרים. ה</w:t>
      </w:r>
      <w:r w:rsidRPr="00CC58FB">
        <w:rPr>
          <w:rFonts w:cs="David" w:hint="cs"/>
          <w:rtl/>
        </w:rPr>
        <w:t>עליתי את הנושא של השביתה הכללית</w:t>
      </w:r>
      <w:r>
        <w:rPr>
          <w:rFonts w:cs="David" w:hint="cs"/>
          <w:rtl/>
        </w:rPr>
        <w:t xml:space="preserve"> לא רק אם תהיה שביתה או לא, לכל התרגיל הזה ולעניין יחסי העבודה והדרך שהממשלה בוחרת את הדברים - - -</w:t>
      </w:r>
    </w:p>
    <w:p w14:paraId="397B46CE" w14:textId="77777777" w:rsidR="00CE2C3F" w:rsidRPr="00CC58FB" w:rsidRDefault="00CE2C3F" w:rsidP="00CE2C3F">
      <w:pPr>
        <w:bidi/>
        <w:jc w:val="both"/>
        <w:rPr>
          <w:rFonts w:cs="David" w:hint="cs"/>
          <w:rtl/>
        </w:rPr>
      </w:pPr>
    </w:p>
    <w:p w14:paraId="495811EB" w14:textId="77777777" w:rsidR="00CE2C3F" w:rsidRPr="00CC58FB" w:rsidRDefault="00CE2C3F" w:rsidP="00CE2C3F">
      <w:pPr>
        <w:bidi/>
        <w:jc w:val="both"/>
        <w:rPr>
          <w:rFonts w:cs="David" w:hint="cs"/>
          <w:u w:val="single"/>
          <w:rtl/>
        </w:rPr>
      </w:pPr>
      <w:r w:rsidRPr="00CC58FB">
        <w:rPr>
          <w:rFonts w:cs="David" w:hint="cs"/>
          <w:u w:val="single"/>
          <w:rtl/>
        </w:rPr>
        <w:t>יעקב אדרי:</w:t>
      </w:r>
    </w:p>
    <w:p w14:paraId="52B45058" w14:textId="77777777" w:rsidR="00CE2C3F" w:rsidRPr="00CC58FB" w:rsidRDefault="00CE2C3F" w:rsidP="00CE2C3F">
      <w:pPr>
        <w:bidi/>
        <w:jc w:val="both"/>
        <w:rPr>
          <w:rFonts w:cs="David" w:hint="cs"/>
          <w:u w:val="single"/>
          <w:rtl/>
        </w:rPr>
      </w:pPr>
    </w:p>
    <w:p w14:paraId="6A7B0FFD" w14:textId="77777777" w:rsidR="00CE2C3F" w:rsidRPr="00CC58FB" w:rsidRDefault="00CE2C3F" w:rsidP="00CE2C3F">
      <w:pPr>
        <w:bidi/>
        <w:jc w:val="both"/>
        <w:rPr>
          <w:rFonts w:cs="David" w:hint="cs"/>
          <w:rtl/>
        </w:rPr>
      </w:pPr>
      <w:r w:rsidRPr="00CC58FB">
        <w:rPr>
          <w:rFonts w:cs="David" w:hint="cs"/>
          <w:rtl/>
        </w:rPr>
        <w:tab/>
      </w:r>
      <w:r>
        <w:rPr>
          <w:rFonts w:cs="David" w:hint="cs"/>
          <w:rtl/>
        </w:rPr>
        <w:t>במקום לברך יהיה דיון.</w:t>
      </w:r>
    </w:p>
    <w:p w14:paraId="0E215CD1" w14:textId="77777777" w:rsidR="00CE2C3F" w:rsidRPr="00CC58FB" w:rsidRDefault="00CE2C3F" w:rsidP="00CE2C3F">
      <w:pPr>
        <w:bidi/>
        <w:jc w:val="both"/>
        <w:rPr>
          <w:rFonts w:cs="David" w:hint="cs"/>
          <w:rtl/>
        </w:rPr>
      </w:pPr>
    </w:p>
    <w:p w14:paraId="30F273BA" w14:textId="77777777" w:rsidR="00CE2C3F" w:rsidRPr="00CC58FB" w:rsidRDefault="00CE2C3F" w:rsidP="00CE2C3F">
      <w:pPr>
        <w:bidi/>
        <w:jc w:val="both"/>
        <w:rPr>
          <w:rFonts w:cs="David" w:hint="cs"/>
          <w:u w:val="single"/>
          <w:rtl/>
        </w:rPr>
      </w:pPr>
      <w:r w:rsidRPr="00CC58FB">
        <w:rPr>
          <w:rFonts w:cs="David" w:hint="cs"/>
          <w:u w:val="single"/>
          <w:rtl/>
        </w:rPr>
        <w:t>נחמן שי:</w:t>
      </w:r>
    </w:p>
    <w:p w14:paraId="604E6A14" w14:textId="77777777" w:rsidR="00CE2C3F" w:rsidRPr="00CC58FB" w:rsidRDefault="00CE2C3F" w:rsidP="00CE2C3F">
      <w:pPr>
        <w:bidi/>
        <w:jc w:val="both"/>
        <w:rPr>
          <w:rFonts w:cs="David" w:hint="cs"/>
          <w:u w:val="single"/>
          <w:rtl/>
        </w:rPr>
      </w:pPr>
    </w:p>
    <w:p w14:paraId="3B48745B" w14:textId="77777777" w:rsidR="00CE2C3F" w:rsidRPr="00CC58FB" w:rsidRDefault="00CE2C3F" w:rsidP="00CE2C3F">
      <w:pPr>
        <w:bidi/>
        <w:jc w:val="both"/>
        <w:rPr>
          <w:rFonts w:cs="David" w:hint="cs"/>
          <w:rtl/>
        </w:rPr>
      </w:pPr>
      <w:r w:rsidRPr="00CC58FB">
        <w:rPr>
          <w:rFonts w:cs="David" w:hint="cs"/>
          <w:rtl/>
        </w:rPr>
        <w:tab/>
      </w:r>
      <w:r>
        <w:rPr>
          <w:rFonts w:cs="David" w:hint="cs"/>
          <w:rtl/>
        </w:rPr>
        <w:t xml:space="preserve">לכן אין סיבה בעולם שלא יתקיים על זה דיון בכנסת, </w:t>
      </w:r>
      <w:r w:rsidRPr="00CC58FB">
        <w:rPr>
          <w:rFonts w:cs="David" w:hint="cs"/>
          <w:rtl/>
        </w:rPr>
        <w:t>יש מספיק נושאים</w:t>
      </w:r>
      <w:r>
        <w:rPr>
          <w:rFonts w:cs="David" w:hint="cs"/>
          <w:rtl/>
        </w:rPr>
        <w:t xml:space="preserve"> שעולים על סדר היום שחשיבותם יותר נמוכה, זה נושא שנוגע לכלל המועסקים במשק וראוי שיעלה על במת הכנסת ביום שההסכם הזה הושג. אני לא מבין למה הממשלה מתחמקת וחברי הכנסת אחריה.</w:t>
      </w:r>
    </w:p>
    <w:p w14:paraId="65A4A0E5" w14:textId="77777777" w:rsidR="00CE2C3F" w:rsidRPr="00CC58FB" w:rsidRDefault="00CE2C3F" w:rsidP="00CE2C3F">
      <w:pPr>
        <w:bidi/>
        <w:jc w:val="both"/>
        <w:rPr>
          <w:rFonts w:cs="David" w:hint="cs"/>
          <w:rtl/>
        </w:rPr>
      </w:pPr>
    </w:p>
    <w:p w14:paraId="77BD6939" w14:textId="77777777" w:rsidR="00CE2C3F" w:rsidRPr="00CC58FB" w:rsidRDefault="00CE2C3F" w:rsidP="00CE2C3F">
      <w:pPr>
        <w:bidi/>
        <w:jc w:val="both"/>
        <w:rPr>
          <w:rFonts w:cs="David" w:hint="cs"/>
          <w:u w:val="single"/>
          <w:rtl/>
        </w:rPr>
      </w:pPr>
      <w:r w:rsidRPr="00CC58FB">
        <w:rPr>
          <w:rFonts w:cs="David" w:hint="cs"/>
          <w:u w:val="single"/>
          <w:rtl/>
        </w:rPr>
        <w:t xml:space="preserve">זאב </w:t>
      </w:r>
      <w:proofErr w:type="spellStart"/>
      <w:r w:rsidRPr="00CC58FB">
        <w:rPr>
          <w:rFonts w:cs="David" w:hint="cs"/>
          <w:u w:val="single"/>
          <w:rtl/>
        </w:rPr>
        <w:t>אלקין</w:t>
      </w:r>
      <w:proofErr w:type="spellEnd"/>
      <w:r w:rsidRPr="00CC58FB">
        <w:rPr>
          <w:rFonts w:cs="David" w:hint="cs"/>
          <w:u w:val="single"/>
          <w:rtl/>
        </w:rPr>
        <w:t>:</w:t>
      </w:r>
    </w:p>
    <w:p w14:paraId="387AAF76" w14:textId="77777777" w:rsidR="00CE2C3F" w:rsidRPr="00CC58FB" w:rsidRDefault="00CE2C3F" w:rsidP="00CE2C3F">
      <w:pPr>
        <w:bidi/>
        <w:jc w:val="both"/>
        <w:rPr>
          <w:rFonts w:cs="David" w:hint="cs"/>
          <w:u w:val="single"/>
          <w:rtl/>
        </w:rPr>
      </w:pPr>
    </w:p>
    <w:p w14:paraId="55AA102B" w14:textId="77777777" w:rsidR="00CE2C3F" w:rsidRPr="00CC58FB" w:rsidRDefault="00CE2C3F" w:rsidP="00CE2C3F">
      <w:pPr>
        <w:bidi/>
        <w:ind w:firstLine="720"/>
        <w:jc w:val="both"/>
        <w:rPr>
          <w:rFonts w:cs="David" w:hint="cs"/>
          <w:rtl/>
        </w:rPr>
      </w:pPr>
      <w:r w:rsidRPr="00CC58FB">
        <w:rPr>
          <w:rFonts w:cs="David" w:hint="cs"/>
          <w:rtl/>
        </w:rPr>
        <w:t xml:space="preserve">זה בכלל לא נוגע לממשלה, אני בטוח שאין לה שום בעיה לדון בנושא. יש </w:t>
      </w:r>
      <w:r>
        <w:rPr>
          <w:rFonts w:cs="David" w:hint="cs"/>
          <w:rtl/>
        </w:rPr>
        <w:t>שאלה של כבודה  של נשיאות הכנסת כשנשיאות הכנסת</w:t>
      </w:r>
      <w:r w:rsidRPr="00CC58FB">
        <w:rPr>
          <w:rFonts w:cs="David" w:hint="cs"/>
          <w:rtl/>
        </w:rPr>
        <w:t xml:space="preserve"> מחליטה פה אחד</w:t>
      </w:r>
      <w:r>
        <w:rPr>
          <w:rFonts w:cs="David" w:hint="cs"/>
          <w:rtl/>
        </w:rPr>
        <w:t xml:space="preserve"> משהו, אני חושב שמן הדין, אם אין נסיבות מאד חריגות שוועדת הכנסת תגבה. בודאי החלטה שהתקבלה פה אחד. </w:t>
      </w:r>
      <w:r w:rsidRPr="00CC58FB">
        <w:rPr>
          <w:rFonts w:cs="David" w:hint="cs"/>
          <w:rtl/>
        </w:rPr>
        <w:t>היא החליטה שהנושא הזה יידון רק אם תהיה שביתה, ואין שביתה</w:t>
      </w:r>
      <w:r>
        <w:rPr>
          <w:rFonts w:cs="David" w:hint="cs"/>
          <w:rtl/>
        </w:rPr>
        <w:t xml:space="preserve"> הוא לא יידון</w:t>
      </w:r>
      <w:r w:rsidRPr="00CC58FB">
        <w:rPr>
          <w:rFonts w:cs="David" w:hint="cs"/>
          <w:rtl/>
        </w:rPr>
        <w:t xml:space="preserve">. </w:t>
      </w:r>
    </w:p>
    <w:p w14:paraId="783B1457" w14:textId="77777777" w:rsidR="00CE2C3F" w:rsidRDefault="00CE2C3F" w:rsidP="00CE2C3F">
      <w:pPr>
        <w:bidi/>
        <w:jc w:val="both"/>
        <w:rPr>
          <w:rFonts w:cs="David" w:hint="cs"/>
          <w:rtl/>
        </w:rPr>
      </w:pPr>
    </w:p>
    <w:p w14:paraId="0D883BD4" w14:textId="77777777" w:rsidR="00CE2C3F" w:rsidRPr="0008454E" w:rsidRDefault="00CE2C3F" w:rsidP="00CE2C3F">
      <w:pPr>
        <w:bidi/>
        <w:jc w:val="both"/>
        <w:rPr>
          <w:rFonts w:cs="David" w:hint="cs"/>
          <w:u w:val="single"/>
          <w:rtl/>
        </w:rPr>
      </w:pPr>
      <w:r w:rsidRPr="0008454E">
        <w:rPr>
          <w:rFonts w:cs="David" w:hint="cs"/>
          <w:u w:val="single"/>
          <w:rtl/>
        </w:rPr>
        <w:t>יעקב אדרי:</w:t>
      </w:r>
    </w:p>
    <w:p w14:paraId="3E6BEEFC" w14:textId="77777777" w:rsidR="00CE2C3F" w:rsidRDefault="00CE2C3F" w:rsidP="00CE2C3F">
      <w:pPr>
        <w:bidi/>
        <w:jc w:val="both"/>
        <w:rPr>
          <w:rFonts w:cs="David" w:hint="cs"/>
          <w:rtl/>
        </w:rPr>
      </w:pPr>
    </w:p>
    <w:p w14:paraId="4DBC1183" w14:textId="77777777" w:rsidR="00CE2C3F" w:rsidRDefault="00CE2C3F" w:rsidP="00CE2C3F">
      <w:pPr>
        <w:bidi/>
        <w:jc w:val="both"/>
        <w:rPr>
          <w:rFonts w:cs="David" w:hint="cs"/>
          <w:rtl/>
        </w:rPr>
      </w:pPr>
      <w:r>
        <w:rPr>
          <w:rFonts w:cs="David" w:hint="cs"/>
          <w:rtl/>
        </w:rPr>
        <w:tab/>
        <w:t>מה יותר יפה מלהגיד שנמנעה השביתה.</w:t>
      </w:r>
    </w:p>
    <w:p w14:paraId="42F8B1DF" w14:textId="77777777" w:rsidR="00CE2C3F" w:rsidRDefault="00CE2C3F" w:rsidP="00CE2C3F">
      <w:pPr>
        <w:bidi/>
        <w:jc w:val="both"/>
        <w:rPr>
          <w:rFonts w:cs="David" w:hint="cs"/>
          <w:rtl/>
        </w:rPr>
      </w:pPr>
    </w:p>
    <w:p w14:paraId="59CC8556" w14:textId="77777777" w:rsidR="00CE2C3F" w:rsidRPr="0008454E" w:rsidRDefault="00CE2C3F" w:rsidP="00CE2C3F">
      <w:pPr>
        <w:bidi/>
        <w:jc w:val="both"/>
        <w:rPr>
          <w:rFonts w:cs="David" w:hint="cs"/>
          <w:u w:val="single"/>
          <w:rtl/>
        </w:rPr>
      </w:pPr>
      <w:r w:rsidRPr="0008454E">
        <w:rPr>
          <w:rFonts w:cs="David" w:hint="cs"/>
          <w:u w:val="single"/>
          <w:rtl/>
        </w:rPr>
        <w:t xml:space="preserve">זאב </w:t>
      </w:r>
      <w:proofErr w:type="spellStart"/>
      <w:r w:rsidRPr="0008454E">
        <w:rPr>
          <w:rFonts w:cs="David" w:hint="cs"/>
          <w:u w:val="single"/>
          <w:rtl/>
        </w:rPr>
        <w:t>אלקין</w:t>
      </w:r>
      <w:proofErr w:type="spellEnd"/>
      <w:r w:rsidRPr="0008454E">
        <w:rPr>
          <w:rFonts w:cs="David" w:hint="cs"/>
          <w:u w:val="single"/>
          <w:rtl/>
        </w:rPr>
        <w:t>:</w:t>
      </w:r>
    </w:p>
    <w:p w14:paraId="16241F78" w14:textId="77777777" w:rsidR="00CE2C3F" w:rsidRDefault="00CE2C3F" w:rsidP="00CE2C3F">
      <w:pPr>
        <w:bidi/>
        <w:jc w:val="both"/>
        <w:rPr>
          <w:rFonts w:cs="David" w:hint="cs"/>
          <w:rtl/>
        </w:rPr>
      </w:pPr>
    </w:p>
    <w:p w14:paraId="02D7EF4D" w14:textId="77777777" w:rsidR="00CE2C3F" w:rsidRDefault="00CE2C3F" w:rsidP="00CE2C3F">
      <w:pPr>
        <w:bidi/>
        <w:jc w:val="both"/>
        <w:rPr>
          <w:rFonts w:cs="David" w:hint="cs"/>
          <w:rtl/>
        </w:rPr>
      </w:pPr>
      <w:r>
        <w:rPr>
          <w:rFonts w:cs="David" w:hint="cs"/>
          <w:rtl/>
        </w:rPr>
        <w:tab/>
        <w:t>זה מה שהחליטה נשיאות הכנסת, קואליציה ואופוזיציה פה אחד. אם הנושא כל כך חשוב הרי בודאי יש מכסה לסיעת קדימה, יכול חבר הכנסת נחמן שי להעלות הצעה רגילה לסדר ובכלל לא צריך אותנו. הדבר היחיד שמטריד אותי כאן הוא כבודה של הנשיאות ולכן כמובן אני אתנגד לבקשה אבל מי שרוצה לדון יגיש הצעה לסדר ויקבל עשר דקות ויהיה דיון.</w:t>
      </w:r>
    </w:p>
    <w:p w14:paraId="310412FF" w14:textId="77777777" w:rsidR="00CE2C3F" w:rsidRPr="00CC58FB" w:rsidRDefault="00CE2C3F" w:rsidP="00CE2C3F">
      <w:pPr>
        <w:bidi/>
        <w:jc w:val="both"/>
        <w:rPr>
          <w:rFonts w:cs="David" w:hint="cs"/>
          <w:rtl/>
        </w:rPr>
      </w:pPr>
    </w:p>
    <w:p w14:paraId="0459990F"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7C518573" w14:textId="77777777" w:rsidR="00CE2C3F" w:rsidRPr="00CC58FB" w:rsidRDefault="00CE2C3F" w:rsidP="00CE2C3F">
      <w:pPr>
        <w:bidi/>
        <w:rPr>
          <w:rFonts w:cs="David" w:hint="cs"/>
          <w:rtl/>
        </w:rPr>
      </w:pPr>
    </w:p>
    <w:p w14:paraId="5E798509" w14:textId="77777777" w:rsidR="00CE2C3F" w:rsidRDefault="00CE2C3F" w:rsidP="00CE2C3F">
      <w:pPr>
        <w:bidi/>
        <w:jc w:val="both"/>
        <w:rPr>
          <w:rFonts w:cs="David" w:hint="cs"/>
          <w:rtl/>
        </w:rPr>
      </w:pPr>
      <w:r w:rsidRPr="00CC58FB">
        <w:rPr>
          <w:rFonts w:cs="David" w:hint="cs"/>
          <w:rtl/>
        </w:rPr>
        <w:tab/>
        <w:t xml:space="preserve"> מי בעד קבלת הערעור של חבר הכנסת נחמן שי</w:t>
      </w:r>
      <w:r>
        <w:rPr>
          <w:rFonts w:cs="David" w:hint="cs"/>
          <w:rtl/>
        </w:rPr>
        <w:t>?</w:t>
      </w:r>
    </w:p>
    <w:p w14:paraId="76F198A3" w14:textId="77777777" w:rsidR="00CE2C3F" w:rsidRDefault="00CE2C3F" w:rsidP="00CE2C3F">
      <w:pPr>
        <w:bidi/>
        <w:jc w:val="both"/>
        <w:rPr>
          <w:rFonts w:cs="David" w:hint="cs"/>
          <w:rtl/>
        </w:rPr>
      </w:pPr>
    </w:p>
    <w:p w14:paraId="2D799469" w14:textId="77777777" w:rsidR="00CE2C3F" w:rsidRPr="0008454E" w:rsidRDefault="00CE2C3F" w:rsidP="00CE2C3F">
      <w:pPr>
        <w:bidi/>
        <w:jc w:val="center"/>
        <w:rPr>
          <w:rFonts w:cs="David" w:hint="cs"/>
          <w:b/>
          <w:bCs/>
          <w:u w:val="single"/>
          <w:rtl/>
        </w:rPr>
      </w:pPr>
      <w:r w:rsidRPr="0008454E">
        <w:rPr>
          <w:rFonts w:cs="David" w:hint="cs"/>
          <w:b/>
          <w:bCs/>
          <w:u w:val="single"/>
          <w:rtl/>
        </w:rPr>
        <w:t>הצבעה</w:t>
      </w:r>
    </w:p>
    <w:p w14:paraId="2C3F48E7" w14:textId="77777777" w:rsidR="00CE2C3F" w:rsidRPr="00CC58FB" w:rsidRDefault="00CE2C3F" w:rsidP="00CE2C3F">
      <w:pPr>
        <w:bidi/>
        <w:jc w:val="center"/>
        <w:rPr>
          <w:rFonts w:cs="David" w:hint="cs"/>
          <w:rtl/>
        </w:rPr>
      </w:pPr>
    </w:p>
    <w:p w14:paraId="12DC87B5" w14:textId="77777777" w:rsidR="00CE2C3F" w:rsidRPr="00CC58FB" w:rsidRDefault="00CE2C3F" w:rsidP="00CE2C3F">
      <w:pPr>
        <w:bidi/>
        <w:jc w:val="center"/>
        <w:rPr>
          <w:rFonts w:cs="David" w:hint="cs"/>
          <w:rtl/>
        </w:rPr>
      </w:pPr>
      <w:r w:rsidRPr="00CC58FB">
        <w:rPr>
          <w:rFonts w:cs="David" w:hint="cs"/>
          <w:rtl/>
        </w:rPr>
        <w:t xml:space="preserve">בעד </w:t>
      </w:r>
      <w:r w:rsidRPr="00CC58FB">
        <w:rPr>
          <w:rFonts w:cs="David"/>
          <w:rtl/>
        </w:rPr>
        <w:t>–</w:t>
      </w:r>
      <w:r w:rsidRPr="00CC58FB">
        <w:rPr>
          <w:rFonts w:cs="David" w:hint="cs"/>
          <w:rtl/>
        </w:rPr>
        <w:t xml:space="preserve"> 3</w:t>
      </w:r>
    </w:p>
    <w:p w14:paraId="314EF0AA" w14:textId="77777777" w:rsidR="00CE2C3F" w:rsidRPr="00CC58FB" w:rsidRDefault="00CE2C3F" w:rsidP="00CE2C3F">
      <w:pPr>
        <w:bidi/>
        <w:jc w:val="center"/>
        <w:rPr>
          <w:rFonts w:cs="David" w:hint="cs"/>
          <w:rtl/>
        </w:rPr>
      </w:pPr>
      <w:r w:rsidRPr="00CC58FB">
        <w:rPr>
          <w:rFonts w:cs="David" w:hint="cs"/>
          <w:rtl/>
        </w:rPr>
        <w:t xml:space="preserve">נגד </w:t>
      </w:r>
      <w:r w:rsidRPr="00CC58FB">
        <w:rPr>
          <w:rFonts w:cs="David"/>
          <w:rtl/>
        </w:rPr>
        <w:t>–</w:t>
      </w:r>
      <w:r w:rsidRPr="00CC58FB">
        <w:rPr>
          <w:rFonts w:cs="David" w:hint="cs"/>
          <w:rtl/>
        </w:rPr>
        <w:t xml:space="preserve"> 6</w:t>
      </w:r>
    </w:p>
    <w:p w14:paraId="3C736F4B" w14:textId="77777777" w:rsidR="00CE2C3F" w:rsidRPr="00CC58FB" w:rsidRDefault="00CE2C3F" w:rsidP="00CE2C3F">
      <w:pPr>
        <w:bidi/>
        <w:jc w:val="center"/>
        <w:rPr>
          <w:rFonts w:cs="David" w:hint="cs"/>
          <w:rtl/>
        </w:rPr>
      </w:pPr>
      <w:r w:rsidRPr="00CC58FB">
        <w:rPr>
          <w:rFonts w:cs="David" w:hint="cs"/>
          <w:rtl/>
        </w:rPr>
        <w:t xml:space="preserve">נמנעים </w:t>
      </w:r>
      <w:r w:rsidRPr="00CC58FB">
        <w:rPr>
          <w:rFonts w:cs="David"/>
          <w:rtl/>
        </w:rPr>
        <w:t>–</w:t>
      </w:r>
      <w:r w:rsidRPr="00CC58FB">
        <w:rPr>
          <w:rFonts w:cs="David" w:hint="cs"/>
          <w:rtl/>
        </w:rPr>
        <w:t xml:space="preserve"> אין</w:t>
      </w:r>
    </w:p>
    <w:p w14:paraId="3381594D" w14:textId="77777777" w:rsidR="00CE2C3F" w:rsidRPr="00CC58FB" w:rsidRDefault="00CE2C3F" w:rsidP="00CE2C3F">
      <w:pPr>
        <w:bidi/>
        <w:jc w:val="center"/>
        <w:rPr>
          <w:rFonts w:cs="David" w:hint="cs"/>
          <w:rtl/>
        </w:rPr>
      </w:pPr>
      <w:r w:rsidRPr="00CC58FB">
        <w:rPr>
          <w:rFonts w:cs="David" w:hint="cs"/>
          <w:rtl/>
        </w:rPr>
        <w:t>הערעור נדחה</w:t>
      </w:r>
    </w:p>
    <w:p w14:paraId="044BBCA3" w14:textId="77777777" w:rsidR="00CE2C3F" w:rsidRPr="00CC58FB" w:rsidRDefault="00CE2C3F" w:rsidP="00CE2C3F">
      <w:pPr>
        <w:bidi/>
        <w:jc w:val="both"/>
        <w:rPr>
          <w:rFonts w:cs="David" w:hint="cs"/>
          <w:rtl/>
        </w:rPr>
      </w:pPr>
    </w:p>
    <w:p w14:paraId="68906EA3" w14:textId="77777777" w:rsidR="00CE2C3F" w:rsidRPr="00CC58FB" w:rsidRDefault="00CE2C3F" w:rsidP="00CE2C3F">
      <w:pPr>
        <w:bidi/>
        <w:rPr>
          <w:rFonts w:cs="David" w:hint="cs"/>
          <w:u w:val="single"/>
          <w:rtl/>
        </w:rPr>
      </w:pPr>
      <w:r w:rsidRPr="00CC58FB">
        <w:rPr>
          <w:rFonts w:cs="David" w:hint="cs"/>
          <w:u w:val="single"/>
          <w:rtl/>
        </w:rPr>
        <w:t xml:space="preserve">היו"ר יריב </w:t>
      </w:r>
      <w:proofErr w:type="spellStart"/>
      <w:r w:rsidRPr="00CC58FB">
        <w:rPr>
          <w:rFonts w:cs="David" w:hint="cs"/>
          <w:u w:val="single"/>
          <w:rtl/>
        </w:rPr>
        <w:t>לוין</w:t>
      </w:r>
      <w:proofErr w:type="spellEnd"/>
      <w:r w:rsidRPr="00CC58FB">
        <w:rPr>
          <w:rFonts w:cs="David" w:hint="cs"/>
          <w:u w:val="single"/>
          <w:rtl/>
        </w:rPr>
        <w:t>:</w:t>
      </w:r>
    </w:p>
    <w:p w14:paraId="07F1509D" w14:textId="77777777" w:rsidR="00CE2C3F" w:rsidRPr="00CC58FB" w:rsidRDefault="00CE2C3F" w:rsidP="00CE2C3F">
      <w:pPr>
        <w:bidi/>
        <w:rPr>
          <w:rFonts w:cs="David" w:hint="cs"/>
          <w:rtl/>
        </w:rPr>
      </w:pPr>
    </w:p>
    <w:p w14:paraId="4FAE5201" w14:textId="77777777" w:rsidR="00CE2C3F" w:rsidRPr="00CC58FB" w:rsidRDefault="00CE2C3F" w:rsidP="00CE2C3F">
      <w:pPr>
        <w:bidi/>
        <w:jc w:val="both"/>
        <w:rPr>
          <w:rFonts w:cs="David" w:hint="cs"/>
          <w:rtl/>
        </w:rPr>
      </w:pPr>
      <w:r w:rsidRPr="00CC58FB">
        <w:rPr>
          <w:rFonts w:cs="David" w:hint="cs"/>
          <w:rtl/>
        </w:rPr>
        <w:tab/>
        <w:t xml:space="preserve"> תודה רבה הישיבה נעולה</w:t>
      </w:r>
    </w:p>
    <w:p w14:paraId="6D8CC854" w14:textId="77777777" w:rsidR="00CE2C3F" w:rsidRDefault="00CE2C3F" w:rsidP="00CE2C3F">
      <w:pPr>
        <w:bidi/>
        <w:jc w:val="both"/>
        <w:rPr>
          <w:rFonts w:cs="David" w:hint="cs"/>
          <w:rtl/>
        </w:rPr>
      </w:pPr>
    </w:p>
    <w:p w14:paraId="4CEE21CC" w14:textId="77777777" w:rsidR="00CE2C3F" w:rsidRDefault="00CE2C3F" w:rsidP="00CE2C3F">
      <w:pPr>
        <w:bidi/>
        <w:jc w:val="both"/>
        <w:rPr>
          <w:rFonts w:cs="David" w:hint="cs"/>
          <w:rtl/>
        </w:rPr>
      </w:pPr>
    </w:p>
    <w:p w14:paraId="66935C82" w14:textId="77777777" w:rsidR="00CE2C3F" w:rsidRPr="00CC58FB" w:rsidRDefault="00CE2C3F" w:rsidP="00CE2C3F">
      <w:pPr>
        <w:bidi/>
        <w:jc w:val="both"/>
        <w:rPr>
          <w:rFonts w:cs="David" w:hint="cs"/>
          <w:rtl/>
        </w:rPr>
      </w:pPr>
    </w:p>
    <w:p w14:paraId="3E50D96B" w14:textId="77777777" w:rsidR="00CE2C3F" w:rsidRPr="00CE2C3F" w:rsidRDefault="00CE2C3F" w:rsidP="00CE2C3F">
      <w:pPr>
        <w:bidi/>
        <w:rPr>
          <w:rFonts w:cs="David" w:hint="cs"/>
          <w:b/>
          <w:bCs/>
          <w:u w:val="single"/>
          <w:rtl/>
        </w:rPr>
      </w:pPr>
      <w:r w:rsidRPr="00CE2C3F">
        <w:rPr>
          <w:rFonts w:cs="David" w:hint="cs"/>
          <w:b/>
          <w:bCs/>
          <w:u w:val="single"/>
          <w:rtl/>
        </w:rPr>
        <w:t>הישיבה ננעלה בשעה 11:45</w:t>
      </w:r>
    </w:p>
    <w:p w14:paraId="3EB1B0D1" w14:textId="77777777" w:rsidR="00CE2C3F" w:rsidRPr="00CC58FB" w:rsidRDefault="00CE2C3F" w:rsidP="00CE2C3F">
      <w:pPr>
        <w:bidi/>
        <w:jc w:val="both"/>
        <w:rPr>
          <w:rFonts w:cs="David" w:hint="cs"/>
          <w:rtl/>
        </w:rPr>
      </w:pPr>
    </w:p>
    <w:p w14:paraId="41D91EB0" w14:textId="77777777" w:rsidR="00CE2C3F" w:rsidRPr="00CC58FB" w:rsidRDefault="00CE2C3F" w:rsidP="00CE2C3F">
      <w:pPr>
        <w:bidi/>
        <w:jc w:val="both"/>
        <w:rPr>
          <w:rFonts w:cs="David" w:hint="cs"/>
          <w:rtl/>
        </w:rPr>
      </w:pPr>
    </w:p>
    <w:p w14:paraId="417B1AD5" w14:textId="77777777" w:rsidR="00CE2C3F" w:rsidRPr="00CC58FB" w:rsidRDefault="00CE2C3F" w:rsidP="00CE2C3F">
      <w:pPr>
        <w:bidi/>
        <w:jc w:val="both"/>
        <w:rPr>
          <w:rFonts w:cs="David" w:hint="cs"/>
          <w:rtl/>
        </w:rPr>
      </w:pPr>
    </w:p>
    <w:p w14:paraId="2AC12F80" w14:textId="77777777" w:rsidR="00CE2C3F" w:rsidRPr="00CC58FB" w:rsidRDefault="00CE2C3F" w:rsidP="00CE2C3F">
      <w:pPr>
        <w:bidi/>
        <w:jc w:val="both"/>
        <w:rPr>
          <w:rFonts w:cs="David" w:hint="cs"/>
          <w:rtl/>
        </w:rPr>
      </w:pPr>
      <w:r w:rsidRPr="00CC58FB">
        <w:rPr>
          <w:rFonts w:cs="David" w:hint="cs"/>
          <w:rtl/>
        </w:rPr>
        <w:t xml:space="preserve"> </w:t>
      </w:r>
    </w:p>
    <w:p w14:paraId="50481E56" w14:textId="77777777" w:rsidR="00552A80" w:rsidRPr="00CE2C3F" w:rsidRDefault="00552A80" w:rsidP="00CE2C3F">
      <w:pPr>
        <w:bidi/>
      </w:pPr>
    </w:p>
    <w:sectPr w:rsidR="00552A80" w:rsidRPr="00CE2C3F" w:rsidSect="00CE2C3F">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6E692" w14:textId="77777777" w:rsidR="00CE2C3F" w:rsidRDefault="00CE2C3F">
      <w:r>
        <w:separator/>
      </w:r>
    </w:p>
  </w:endnote>
  <w:endnote w:type="continuationSeparator" w:id="0">
    <w:p w14:paraId="0F2A710B" w14:textId="77777777" w:rsidR="00CE2C3F" w:rsidRDefault="00CE2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0A51A" w14:textId="77777777" w:rsidR="00CE2C3F" w:rsidRDefault="00CE2C3F">
      <w:r>
        <w:separator/>
      </w:r>
    </w:p>
  </w:footnote>
  <w:footnote w:type="continuationSeparator" w:id="0">
    <w:p w14:paraId="5D93447C" w14:textId="77777777" w:rsidR="00CE2C3F" w:rsidRDefault="00CE2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4C3C" w14:textId="77777777" w:rsidR="00CE2C3F" w:rsidRDefault="00CE2C3F" w:rsidP="00CE2C3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EFC6BD9" w14:textId="77777777" w:rsidR="00CE2C3F" w:rsidRDefault="00CE2C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CAA3A" w14:textId="77777777" w:rsidR="00CE2C3F" w:rsidRDefault="00CE2C3F" w:rsidP="00CE2C3F">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20</w:t>
    </w:r>
    <w:r>
      <w:rPr>
        <w:rStyle w:val="PageNumber"/>
        <w:rFonts w:cs="David"/>
        <w:szCs w:val="24"/>
      </w:rPr>
      <w:fldChar w:fldCharType="end"/>
    </w:r>
  </w:p>
  <w:p w14:paraId="77CB40B1" w14:textId="77777777" w:rsidR="00CE2C3F" w:rsidRDefault="00CE2C3F" w:rsidP="00CE2C3F">
    <w:pPr>
      <w:pStyle w:val="Header"/>
      <w:ind w:right="360"/>
      <w:rPr>
        <w:rFonts w:cs="David" w:hint="cs"/>
        <w:sz w:val="24"/>
        <w:szCs w:val="24"/>
        <w:rtl/>
      </w:rPr>
    </w:pPr>
    <w:r>
      <w:rPr>
        <w:rFonts w:cs="David" w:hint="cs"/>
        <w:sz w:val="24"/>
        <w:szCs w:val="24"/>
        <w:rtl/>
      </w:rPr>
      <w:t>ועדת הכנסת</w:t>
    </w:r>
  </w:p>
  <w:p w14:paraId="4B7DCD65" w14:textId="77777777" w:rsidR="00CE2C3F" w:rsidRDefault="00CE2C3F" w:rsidP="00CE2C3F">
    <w:pPr>
      <w:pStyle w:val="Header"/>
      <w:ind w:right="360"/>
      <w:rPr>
        <w:rFonts w:cs="David" w:hint="cs"/>
        <w:sz w:val="24"/>
        <w:szCs w:val="24"/>
        <w:rtl/>
      </w:rPr>
    </w:pPr>
    <w:r>
      <w:rPr>
        <w:rFonts w:cs="David" w:hint="cs"/>
        <w:sz w:val="24"/>
        <w:szCs w:val="24"/>
        <w:rtl/>
      </w:rPr>
      <w:t>2/11/2010</w:t>
    </w:r>
  </w:p>
  <w:p w14:paraId="343D88B7" w14:textId="77777777" w:rsidR="00CE2C3F" w:rsidRDefault="00CE2C3F">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93112פרוטוקול_ישיבת_ועדה.doc"/>
    <w:docVar w:name="StartMode" w:val="3"/>
  </w:docVars>
  <w:rsids>
    <w:rsidRoot w:val="0079799F"/>
    <w:rsid w:val="00552A80"/>
    <w:rsid w:val="0079799F"/>
    <w:rsid w:val="00965806"/>
    <w:rsid w:val="00AA70C6"/>
    <w:rsid w:val="00B077CD"/>
    <w:rsid w:val="00CE2C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25931"/>
  <w15:chartTrackingRefBased/>
  <w15:docId w15:val="{B290F064-567A-4493-9951-1A0B5A81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E2C3F"/>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CE2C3F"/>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5340</Words>
  <Characters>30441</Characters>
  <Application>Microsoft Office Word</Application>
  <DocSecurity>0</DocSecurity>
  <Lines>253</Lines>
  <Paragraphs>71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