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A3C4E" w14:textId="77777777" w:rsidR="001E682D" w:rsidRPr="001E682D" w:rsidRDefault="001E682D" w:rsidP="001E682D">
      <w:pPr>
        <w:pStyle w:val="Heading5"/>
        <w:jc w:val="left"/>
        <w:rPr>
          <w:b/>
          <w:bCs/>
          <w:sz w:val="24"/>
          <w:rtl/>
        </w:rPr>
      </w:pPr>
      <w:r w:rsidRPr="001E682D">
        <w:rPr>
          <w:b/>
          <w:bCs/>
          <w:sz w:val="24"/>
          <w:rtl/>
        </w:rPr>
        <w:t xml:space="preserve">הכנסת </w:t>
      </w:r>
      <w:r w:rsidRPr="001E682D">
        <w:rPr>
          <w:rFonts w:hint="cs"/>
          <w:b/>
          <w:bCs/>
          <w:sz w:val="24"/>
          <w:rtl/>
        </w:rPr>
        <w:t>השבע-עשרה</w:t>
      </w:r>
      <w:r w:rsidRPr="001E682D">
        <w:rPr>
          <w:b/>
          <w:bCs/>
          <w:sz w:val="24"/>
          <w:rtl/>
        </w:rPr>
        <w:tab/>
      </w:r>
      <w:r w:rsidRPr="001E682D">
        <w:rPr>
          <w:b/>
          <w:bCs/>
          <w:sz w:val="24"/>
          <w:rtl/>
        </w:rPr>
        <w:tab/>
      </w:r>
      <w:r w:rsidRPr="001E682D">
        <w:rPr>
          <w:b/>
          <w:bCs/>
          <w:sz w:val="24"/>
          <w:rtl/>
        </w:rPr>
        <w:tab/>
      </w:r>
      <w:r w:rsidRPr="001E682D">
        <w:rPr>
          <w:b/>
          <w:bCs/>
          <w:sz w:val="24"/>
          <w:rtl/>
        </w:rPr>
        <w:tab/>
      </w:r>
      <w:r w:rsidRPr="001E682D">
        <w:rPr>
          <w:b/>
          <w:bCs/>
          <w:sz w:val="24"/>
          <w:rtl/>
        </w:rPr>
        <w:tab/>
      </w:r>
      <w:r w:rsidRPr="001E682D">
        <w:rPr>
          <w:b/>
          <w:bCs/>
          <w:sz w:val="24"/>
          <w:rtl/>
        </w:rPr>
        <w:tab/>
      </w:r>
      <w:r w:rsidRPr="001E682D">
        <w:rPr>
          <w:b/>
          <w:bCs/>
          <w:sz w:val="24"/>
          <w:rtl/>
        </w:rPr>
        <w:tab/>
        <w:t>נוסח לא מתוקן</w:t>
      </w:r>
    </w:p>
    <w:p w14:paraId="230867B6" w14:textId="77777777" w:rsidR="001E682D" w:rsidRPr="001E682D" w:rsidRDefault="001E682D" w:rsidP="001E682D">
      <w:pPr>
        <w:bidi/>
        <w:rPr>
          <w:rFonts w:cs="David"/>
          <w:b/>
          <w:bCs/>
          <w:rtl/>
        </w:rPr>
      </w:pPr>
      <w:r w:rsidRPr="001E682D">
        <w:rPr>
          <w:rFonts w:cs="David"/>
          <w:b/>
          <w:bCs/>
          <w:rtl/>
        </w:rPr>
        <w:t xml:space="preserve">מושב </w:t>
      </w:r>
      <w:r w:rsidRPr="001E682D">
        <w:rPr>
          <w:rFonts w:cs="David" w:hint="cs"/>
          <w:b/>
          <w:bCs/>
          <w:rtl/>
        </w:rPr>
        <w:t>שלישי</w:t>
      </w:r>
    </w:p>
    <w:p w14:paraId="147F6FC3" w14:textId="77777777" w:rsidR="001E682D" w:rsidRDefault="001E682D" w:rsidP="001E682D">
      <w:pPr>
        <w:bidi/>
        <w:rPr>
          <w:rFonts w:cs="David" w:hint="cs"/>
          <w:b/>
          <w:bCs/>
          <w:rtl/>
        </w:rPr>
      </w:pPr>
    </w:p>
    <w:p w14:paraId="77EF399E" w14:textId="77777777" w:rsidR="001E682D" w:rsidRPr="001E682D" w:rsidRDefault="001E682D" w:rsidP="001E682D">
      <w:pPr>
        <w:bidi/>
        <w:rPr>
          <w:rFonts w:cs="David" w:hint="cs"/>
          <w:b/>
          <w:bCs/>
          <w:rtl/>
        </w:rPr>
      </w:pPr>
    </w:p>
    <w:p w14:paraId="2F8261ED" w14:textId="77777777" w:rsidR="001E682D" w:rsidRPr="001E682D" w:rsidRDefault="001E682D" w:rsidP="001E682D">
      <w:pPr>
        <w:bidi/>
        <w:jc w:val="center"/>
        <w:rPr>
          <w:rFonts w:cs="David" w:hint="cs"/>
          <w:b/>
          <w:bCs/>
          <w:rtl/>
        </w:rPr>
      </w:pPr>
      <w:r w:rsidRPr="001E682D">
        <w:rPr>
          <w:rFonts w:cs="David"/>
          <w:b/>
          <w:bCs/>
          <w:rtl/>
        </w:rPr>
        <w:t>פרוטוקול מס'</w:t>
      </w:r>
      <w:r w:rsidRPr="001E682D">
        <w:rPr>
          <w:rFonts w:cs="David" w:hint="cs"/>
          <w:b/>
          <w:bCs/>
          <w:rtl/>
        </w:rPr>
        <w:t xml:space="preserve"> 226</w:t>
      </w:r>
    </w:p>
    <w:p w14:paraId="37F3A0EF" w14:textId="77777777" w:rsidR="001E682D" w:rsidRPr="001E682D" w:rsidRDefault="001E682D" w:rsidP="001E682D">
      <w:pPr>
        <w:bidi/>
        <w:jc w:val="center"/>
        <w:rPr>
          <w:rFonts w:cs="David" w:hint="cs"/>
          <w:b/>
          <w:bCs/>
          <w:rtl/>
        </w:rPr>
      </w:pPr>
      <w:r w:rsidRPr="001E682D">
        <w:rPr>
          <w:rFonts w:cs="David" w:hint="cs"/>
          <w:b/>
          <w:bCs/>
          <w:rtl/>
        </w:rPr>
        <w:t>מישיבת ועדת הכנסת</w:t>
      </w:r>
    </w:p>
    <w:p w14:paraId="1871B084" w14:textId="77777777" w:rsidR="001E682D" w:rsidRPr="001E682D" w:rsidRDefault="001E682D" w:rsidP="001E682D">
      <w:pPr>
        <w:bidi/>
        <w:jc w:val="center"/>
        <w:rPr>
          <w:rFonts w:cs="David" w:hint="cs"/>
          <w:b/>
          <w:bCs/>
          <w:u w:val="single"/>
          <w:rtl/>
        </w:rPr>
      </w:pPr>
      <w:r w:rsidRPr="001E682D">
        <w:rPr>
          <w:rFonts w:cs="David" w:hint="cs"/>
          <w:b/>
          <w:bCs/>
          <w:u w:val="single"/>
          <w:rtl/>
        </w:rPr>
        <w:t xml:space="preserve">מיום שלישי, כ"ה באדר ב' </w:t>
      </w:r>
      <w:proofErr w:type="spellStart"/>
      <w:r w:rsidRPr="001E682D">
        <w:rPr>
          <w:rFonts w:cs="David" w:hint="cs"/>
          <w:b/>
          <w:bCs/>
          <w:u w:val="single"/>
          <w:rtl/>
        </w:rPr>
        <w:t>התשס"ח</w:t>
      </w:r>
      <w:proofErr w:type="spellEnd"/>
      <w:r w:rsidRPr="001E682D">
        <w:rPr>
          <w:rFonts w:cs="David" w:hint="cs"/>
          <w:b/>
          <w:bCs/>
          <w:u w:val="single"/>
          <w:rtl/>
        </w:rPr>
        <w:t xml:space="preserve"> ( 1 באפריל 2008), שעה: 09:30</w:t>
      </w:r>
    </w:p>
    <w:p w14:paraId="5C8D7A90" w14:textId="77777777" w:rsidR="001E682D" w:rsidRPr="001E682D" w:rsidRDefault="001E682D" w:rsidP="001E682D">
      <w:pPr>
        <w:bidi/>
        <w:rPr>
          <w:rFonts w:cs="David"/>
          <w:b/>
          <w:bCs/>
          <w:u w:val="single"/>
          <w:rtl/>
        </w:rPr>
      </w:pPr>
    </w:p>
    <w:p w14:paraId="3AA3D282" w14:textId="77777777" w:rsidR="001E682D" w:rsidRPr="001E682D" w:rsidRDefault="001E682D" w:rsidP="001E682D">
      <w:pPr>
        <w:tabs>
          <w:tab w:val="left" w:pos="1221"/>
        </w:tabs>
        <w:bidi/>
        <w:rPr>
          <w:rFonts w:cs="David" w:hint="cs"/>
          <w:b/>
          <w:bCs/>
          <w:u w:val="single"/>
          <w:rtl/>
        </w:rPr>
      </w:pPr>
    </w:p>
    <w:p w14:paraId="39CFAA28" w14:textId="77777777" w:rsidR="001E682D" w:rsidRPr="001E682D" w:rsidRDefault="001E682D" w:rsidP="001E682D">
      <w:pPr>
        <w:tabs>
          <w:tab w:val="left" w:pos="1221"/>
        </w:tabs>
        <w:bidi/>
        <w:rPr>
          <w:rFonts w:cs="David" w:hint="cs"/>
          <w:rtl/>
        </w:rPr>
      </w:pPr>
      <w:r w:rsidRPr="001E682D">
        <w:rPr>
          <w:rFonts w:cs="David"/>
          <w:b/>
          <w:bCs/>
          <w:u w:val="single"/>
          <w:rtl/>
        </w:rPr>
        <w:t>סדר היום</w:t>
      </w:r>
      <w:r w:rsidRPr="001E682D">
        <w:rPr>
          <w:rFonts w:cs="David"/>
          <w:rtl/>
        </w:rPr>
        <w:t>:</w:t>
      </w:r>
      <w:r w:rsidRPr="001E682D">
        <w:rPr>
          <w:rFonts w:cs="David" w:hint="cs"/>
          <w:rtl/>
        </w:rPr>
        <w:t xml:space="preserve">    </w:t>
      </w:r>
    </w:p>
    <w:p w14:paraId="6EBF8DB4" w14:textId="77777777" w:rsidR="001E682D" w:rsidRPr="001E682D" w:rsidRDefault="001E682D" w:rsidP="001E682D">
      <w:pPr>
        <w:tabs>
          <w:tab w:val="left" w:pos="1221"/>
        </w:tabs>
        <w:bidi/>
        <w:rPr>
          <w:rFonts w:cs="David" w:hint="cs"/>
          <w:rtl/>
        </w:rPr>
      </w:pPr>
    </w:p>
    <w:p w14:paraId="45AC360A" w14:textId="77777777" w:rsidR="001E682D" w:rsidRPr="001E682D" w:rsidRDefault="001E682D" w:rsidP="001E682D">
      <w:pPr>
        <w:tabs>
          <w:tab w:val="left" w:pos="1221"/>
        </w:tabs>
        <w:bidi/>
        <w:rPr>
          <w:rFonts w:cs="David" w:hint="cs"/>
          <w:rtl/>
        </w:rPr>
      </w:pPr>
      <w:r w:rsidRPr="001E682D">
        <w:rPr>
          <w:rFonts w:cs="David" w:hint="cs"/>
          <w:rtl/>
        </w:rPr>
        <w:t>1. בקשת יו"ר ועדת החוקה, חוק ומשפט למיזוג הצעות החוק הבאות:</w:t>
      </w:r>
    </w:p>
    <w:p w14:paraId="7AA1FD03" w14:textId="77777777" w:rsidR="001E682D" w:rsidRPr="001E682D" w:rsidRDefault="001E682D" w:rsidP="001E682D">
      <w:pPr>
        <w:tabs>
          <w:tab w:val="left" w:pos="1221"/>
        </w:tabs>
        <w:bidi/>
        <w:rPr>
          <w:rFonts w:cs="David" w:hint="cs"/>
          <w:rtl/>
        </w:rPr>
      </w:pPr>
      <w:r w:rsidRPr="001E682D">
        <w:rPr>
          <w:rFonts w:cs="David"/>
          <w:rtl/>
        </w:rPr>
        <w:t xml:space="preserve">  </w:t>
      </w:r>
      <w:r w:rsidRPr="001E682D">
        <w:rPr>
          <w:rFonts w:cs="David" w:hint="cs"/>
          <w:rtl/>
        </w:rPr>
        <w:t xml:space="preserve">     א.</w:t>
      </w:r>
      <w:r w:rsidRPr="001E682D">
        <w:rPr>
          <w:rFonts w:cs="David"/>
          <w:rtl/>
        </w:rPr>
        <w:t xml:space="preserve"> הצעת חוק הנוער (שפיטה, ענישה ודרכי טיפול) (תיקון מס'' 14)</w:t>
      </w:r>
      <w:r w:rsidRPr="001E682D">
        <w:rPr>
          <w:rFonts w:cs="David" w:hint="cs"/>
          <w:rtl/>
        </w:rPr>
        <w:t xml:space="preserve"> (מעצר קטינים),</w:t>
      </w:r>
    </w:p>
    <w:p w14:paraId="3374650F" w14:textId="77777777" w:rsidR="001E682D" w:rsidRPr="001E682D" w:rsidRDefault="001E682D" w:rsidP="001E682D">
      <w:pPr>
        <w:tabs>
          <w:tab w:val="left" w:pos="1221"/>
        </w:tabs>
        <w:bidi/>
        <w:rPr>
          <w:rFonts w:cs="David" w:hint="cs"/>
          <w:rtl/>
        </w:rPr>
      </w:pPr>
      <w:r w:rsidRPr="001E682D">
        <w:rPr>
          <w:rFonts w:cs="David" w:hint="cs"/>
          <w:rtl/>
        </w:rPr>
        <w:t xml:space="preserve">           </w:t>
      </w:r>
      <w:r w:rsidRPr="001E682D">
        <w:rPr>
          <w:rFonts w:cs="David"/>
          <w:rtl/>
        </w:rPr>
        <w:t xml:space="preserve"> </w:t>
      </w:r>
      <w:proofErr w:type="spellStart"/>
      <w:r w:rsidRPr="001E682D">
        <w:rPr>
          <w:rFonts w:cs="David"/>
          <w:rtl/>
        </w:rPr>
        <w:t>התשס"</w:t>
      </w:r>
      <w:r w:rsidRPr="001E682D">
        <w:rPr>
          <w:rFonts w:cs="David" w:hint="cs"/>
          <w:rtl/>
        </w:rPr>
        <w:t>ח</w:t>
      </w:r>
      <w:proofErr w:type="spellEnd"/>
      <w:r w:rsidRPr="001E682D">
        <w:rPr>
          <w:rFonts w:cs="David" w:hint="cs"/>
          <w:rtl/>
        </w:rPr>
        <w:t>-2008, של חבר הכנסת יצחק לוי (פ/113/17)</w:t>
      </w:r>
      <w:r w:rsidRPr="001E682D">
        <w:rPr>
          <w:rFonts w:cs="David"/>
          <w:rtl/>
        </w:rPr>
        <w:t xml:space="preserve"> </w:t>
      </w:r>
    </w:p>
    <w:p w14:paraId="1355CBCA" w14:textId="77777777" w:rsidR="001E682D" w:rsidRPr="001E682D" w:rsidRDefault="001E682D" w:rsidP="001E682D">
      <w:pPr>
        <w:tabs>
          <w:tab w:val="left" w:pos="1221"/>
        </w:tabs>
        <w:bidi/>
        <w:rPr>
          <w:rFonts w:cs="David" w:hint="cs"/>
          <w:rtl/>
        </w:rPr>
      </w:pPr>
      <w:r w:rsidRPr="001E682D">
        <w:rPr>
          <w:rFonts w:cs="David" w:hint="cs"/>
          <w:rtl/>
        </w:rPr>
        <w:t xml:space="preserve">        ב. הצעת חוק הנוער (שפיטה, ענישה ודרכי טיפול) (תיקון מס' 14), </w:t>
      </w:r>
      <w:proofErr w:type="spellStart"/>
      <w:r w:rsidRPr="001E682D">
        <w:rPr>
          <w:rFonts w:cs="David" w:hint="cs"/>
          <w:rtl/>
        </w:rPr>
        <w:t>התשס"ו</w:t>
      </w:r>
      <w:proofErr w:type="spellEnd"/>
      <w:r w:rsidRPr="001E682D">
        <w:rPr>
          <w:rFonts w:cs="David" w:hint="cs"/>
          <w:rtl/>
        </w:rPr>
        <w:t>-2006 (מ/244)</w:t>
      </w:r>
    </w:p>
    <w:p w14:paraId="5D77C7F7" w14:textId="77777777" w:rsidR="001E682D" w:rsidRPr="001E682D" w:rsidRDefault="001E682D" w:rsidP="001E682D">
      <w:pPr>
        <w:tabs>
          <w:tab w:val="left" w:pos="1221"/>
        </w:tabs>
        <w:bidi/>
        <w:rPr>
          <w:rFonts w:cs="David" w:hint="cs"/>
          <w:rtl/>
        </w:rPr>
      </w:pPr>
      <w:r w:rsidRPr="001E682D">
        <w:rPr>
          <w:rFonts w:cs="David" w:hint="cs"/>
          <w:rtl/>
        </w:rPr>
        <w:t>2</w:t>
      </w:r>
      <w:r w:rsidRPr="001E682D">
        <w:rPr>
          <w:rFonts w:cs="David"/>
          <w:rtl/>
        </w:rPr>
        <w:t xml:space="preserve">.   עבודת ועדות הכנסת בפגרה </w:t>
      </w:r>
    </w:p>
    <w:p w14:paraId="573F48CA" w14:textId="77777777" w:rsidR="001E682D" w:rsidRPr="001E682D" w:rsidRDefault="001E682D" w:rsidP="001E682D">
      <w:pPr>
        <w:tabs>
          <w:tab w:val="left" w:pos="1221"/>
        </w:tabs>
        <w:bidi/>
        <w:rPr>
          <w:rFonts w:cs="David" w:hint="cs"/>
          <w:rtl/>
        </w:rPr>
      </w:pPr>
      <w:r w:rsidRPr="001E682D">
        <w:rPr>
          <w:rFonts w:cs="David" w:hint="cs"/>
          <w:rtl/>
        </w:rPr>
        <w:t>3. הרכב הוועדה המשותפת לוועדת הכספים ולוועדת הכלכלה לדיון בהצעת חוק סיוע לעסקים</w:t>
      </w:r>
    </w:p>
    <w:p w14:paraId="31D8431A" w14:textId="77777777" w:rsidR="001E682D" w:rsidRPr="001E682D" w:rsidRDefault="001E682D" w:rsidP="001E682D">
      <w:pPr>
        <w:tabs>
          <w:tab w:val="left" w:pos="1221"/>
        </w:tabs>
        <w:bidi/>
        <w:rPr>
          <w:rFonts w:cs="David" w:hint="cs"/>
          <w:rtl/>
        </w:rPr>
      </w:pPr>
      <w:r w:rsidRPr="001E682D">
        <w:rPr>
          <w:rFonts w:cs="David" w:hint="cs"/>
          <w:rtl/>
        </w:rPr>
        <w:t xml:space="preserve">    קטנים ובינוניים בעת לחימה, </w:t>
      </w:r>
      <w:proofErr w:type="spellStart"/>
      <w:r w:rsidRPr="001E682D">
        <w:rPr>
          <w:rFonts w:cs="David" w:hint="cs"/>
          <w:rtl/>
        </w:rPr>
        <w:t>התשס"ז</w:t>
      </w:r>
      <w:proofErr w:type="spellEnd"/>
      <w:r w:rsidRPr="001E682D">
        <w:rPr>
          <w:rFonts w:cs="David" w:hint="cs"/>
          <w:rtl/>
        </w:rPr>
        <w:t xml:space="preserve">-2006, של חבר הכנסת </w:t>
      </w:r>
      <w:proofErr w:type="spellStart"/>
      <w:r w:rsidRPr="001E682D">
        <w:rPr>
          <w:rFonts w:cs="David" w:hint="cs"/>
          <w:rtl/>
        </w:rPr>
        <w:t>סילבן</w:t>
      </w:r>
      <w:proofErr w:type="spellEnd"/>
      <w:r w:rsidRPr="001E682D">
        <w:rPr>
          <w:rFonts w:cs="David" w:hint="cs"/>
          <w:rtl/>
        </w:rPr>
        <w:t xml:space="preserve"> שלום (פ/1595/17)</w:t>
      </w:r>
    </w:p>
    <w:p w14:paraId="50930E7E" w14:textId="77777777" w:rsidR="001E682D" w:rsidRPr="001E682D" w:rsidRDefault="001E682D" w:rsidP="001E682D">
      <w:pPr>
        <w:tabs>
          <w:tab w:val="left" w:pos="1221"/>
        </w:tabs>
        <w:bidi/>
        <w:rPr>
          <w:rFonts w:cs="David" w:hint="cs"/>
          <w:rtl/>
        </w:rPr>
      </w:pPr>
      <w:r w:rsidRPr="001E682D">
        <w:rPr>
          <w:rFonts w:cs="David" w:hint="cs"/>
          <w:rtl/>
        </w:rPr>
        <w:t>4. קביעת ועדות לדיון בהצעות החוק הבאות:</w:t>
      </w:r>
    </w:p>
    <w:p w14:paraId="349FCDA4" w14:textId="77777777" w:rsidR="001E682D" w:rsidRPr="001E682D" w:rsidRDefault="001E682D" w:rsidP="001E682D">
      <w:pPr>
        <w:tabs>
          <w:tab w:val="left" w:pos="1221"/>
        </w:tabs>
        <w:bidi/>
        <w:rPr>
          <w:rFonts w:cs="David" w:hint="cs"/>
          <w:rtl/>
        </w:rPr>
      </w:pPr>
      <w:r w:rsidRPr="001E682D">
        <w:rPr>
          <w:rFonts w:cs="David" w:hint="cs"/>
          <w:rtl/>
        </w:rPr>
        <w:t xml:space="preserve">        א. </w:t>
      </w:r>
      <w:r w:rsidRPr="001E682D">
        <w:rPr>
          <w:rFonts w:cs="David"/>
          <w:rtl/>
        </w:rPr>
        <w:t xml:space="preserve">הצעת חוק קליטת חיילים משוחררים (תיקון - הטבות לחייל משוחרר), </w:t>
      </w:r>
      <w:proofErr w:type="spellStart"/>
      <w:r w:rsidRPr="001E682D">
        <w:rPr>
          <w:rFonts w:cs="David"/>
          <w:rtl/>
        </w:rPr>
        <w:t>התשס"ח</w:t>
      </w:r>
      <w:proofErr w:type="spellEnd"/>
      <w:r w:rsidRPr="001E682D">
        <w:rPr>
          <w:rFonts w:cs="David"/>
          <w:rtl/>
        </w:rPr>
        <w:t>-2008</w:t>
      </w:r>
    </w:p>
    <w:p w14:paraId="71A0EC8F" w14:textId="77777777" w:rsidR="001E682D" w:rsidRPr="001E682D" w:rsidRDefault="001E682D" w:rsidP="001E682D">
      <w:pPr>
        <w:tabs>
          <w:tab w:val="left" w:pos="1221"/>
        </w:tabs>
        <w:bidi/>
        <w:rPr>
          <w:rFonts w:cs="David"/>
          <w:rtl/>
        </w:rPr>
      </w:pPr>
      <w:r w:rsidRPr="001E682D">
        <w:rPr>
          <w:rFonts w:cs="David" w:hint="cs"/>
          <w:rtl/>
        </w:rPr>
        <w:t xml:space="preserve">            </w:t>
      </w:r>
      <w:r w:rsidRPr="001E682D">
        <w:rPr>
          <w:rFonts w:cs="David"/>
          <w:rtl/>
        </w:rPr>
        <w:t xml:space="preserve"> של חה"כ </w:t>
      </w:r>
      <w:proofErr w:type="spellStart"/>
      <w:r w:rsidRPr="001E682D">
        <w:rPr>
          <w:rFonts w:cs="David"/>
          <w:rtl/>
        </w:rPr>
        <w:t>עמירה</w:t>
      </w:r>
      <w:proofErr w:type="spellEnd"/>
      <w:r w:rsidRPr="001E682D">
        <w:rPr>
          <w:rFonts w:cs="David"/>
          <w:rtl/>
        </w:rPr>
        <w:t xml:space="preserve"> </w:t>
      </w:r>
      <w:proofErr w:type="spellStart"/>
      <w:r w:rsidRPr="001E682D">
        <w:rPr>
          <w:rFonts w:cs="David"/>
          <w:rtl/>
        </w:rPr>
        <w:t>דותן</w:t>
      </w:r>
      <w:proofErr w:type="spellEnd"/>
      <w:r w:rsidRPr="001E682D">
        <w:rPr>
          <w:rFonts w:cs="David"/>
          <w:rtl/>
        </w:rPr>
        <w:t xml:space="preserve">, חה"כ אלי </w:t>
      </w:r>
      <w:proofErr w:type="spellStart"/>
      <w:r w:rsidRPr="001E682D">
        <w:rPr>
          <w:rFonts w:cs="David"/>
          <w:rtl/>
        </w:rPr>
        <w:t>אפללו</w:t>
      </w:r>
      <w:proofErr w:type="spellEnd"/>
      <w:r w:rsidRPr="001E682D">
        <w:rPr>
          <w:rFonts w:cs="David"/>
          <w:rtl/>
        </w:rPr>
        <w:t>,</w:t>
      </w:r>
      <w:r w:rsidRPr="001E682D">
        <w:rPr>
          <w:rFonts w:cs="David" w:hint="cs"/>
          <w:rtl/>
        </w:rPr>
        <w:t xml:space="preserve"> וקבוצת חברי כנסת</w:t>
      </w:r>
      <w:r w:rsidRPr="001E682D">
        <w:rPr>
          <w:rFonts w:cs="David"/>
          <w:rtl/>
        </w:rPr>
        <w:t xml:space="preserve"> (פ</w:t>
      </w:r>
      <w:r w:rsidRPr="001E682D">
        <w:rPr>
          <w:rFonts w:cs="David" w:hint="cs"/>
          <w:rtl/>
        </w:rPr>
        <w:t>/</w:t>
      </w:r>
      <w:r w:rsidRPr="001E682D">
        <w:rPr>
          <w:rFonts w:cs="David"/>
          <w:rtl/>
        </w:rPr>
        <w:t>3319</w:t>
      </w:r>
      <w:r w:rsidRPr="001E682D">
        <w:rPr>
          <w:rFonts w:cs="David" w:hint="cs"/>
          <w:rtl/>
        </w:rPr>
        <w:t>/17</w:t>
      </w:r>
      <w:r w:rsidRPr="001E682D">
        <w:rPr>
          <w:rFonts w:cs="David"/>
          <w:rtl/>
        </w:rPr>
        <w:t xml:space="preserve">) </w:t>
      </w:r>
    </w:p>
    <w:p w14:paraId="45A01DF0" w14:textId="77777777" w:rsidR="001E682D" w:rsidRPr="001E682D" w:rsidRDefault="001E682D" w:rsidP="001E682D">
      <w:pPr>
        <w:tabs>
          <w:tab w:val="left" w:pos="1221"/>
        </w:tabs>
        <w:bidi/>
        <w:rPr>
          <w:rFonts w:cs="David" w:hint="cs"/>
          <w:rtl/>
        </w:rPr>
      </w:pPr>
      <w:r w:rsidRPr="001E682D">
        <w:rPr>
          <w:rFonts w:cs="David" w:hint="cs"/>
          <w:rtl/>
        </w:rPr>
        <w:t xml:space="preserve">        ב. </w:t>
      </w:r>
      <w:r w:rsidRPr="001E682D">
        <w:rPr>
          <w:rFonts w:cs="David"/>
          <w:rtl/>
        </w:rPr>
        <w:t xml:space="preserve">הצעת חוק טיפול ארוך טווח בפדופיליה, </w:t>
      </w:r>
      <w:proofErr w:type="spellStart"/>
      <w:r w:rsidRPr="001E682D">
        <w:rPr>
          <w:rFonts w:cs="David"/>
          <w:rtl/>
        </w:rPr>
        <w:t>התשס"ז</w:t>
      </w:r>
      <w:proofErr w:type="spellEnd"/>
      <w:r w:rsidRPr="001E682D">
        <w:rPr>
          <w:rFonts w:cs="David"/>
          <w:rtl/>
        </w:rPr>
        <w:t xml:space="preserve">-2007 של חה"כ יובל </w:t>
      </w:r>
      <w:proofErr w:type="spellStart"/>
      <w:r w:rsidRPr="001E682D">
        <w:rPr>
          <w:rFonts w:cs="David"/>
          <w:rtl/>
        </w:rPr>
        <w:t>שטייניץ</w:t>
      </w:r>
      <w:proofErr w:type="spellEnd"/>
      <w:r w:rsidRPr="001E682D">
        <w:rPr>
          <w:rFonts w:cs="David"/>
          <w:rtl/>
        </w:rPr>
        <w:t xml:space="preserve">. </w:t>
      </w:r>
      <w:r w:rsidRPr="001E682D">
        <w:rPr>
          <w:rFonts w:cs="David" w:hint="cs"/>
          <w:rtl/>
        </w:rPr>
        <w:t xml:space="preserve"> </w:t>
      </w:r>
    </w:p>
    <w:p w14:paraId="2AA960EC" w14:textId="77777777" w:rsidR="001E682D" w:rsidRPr="001E682D" w:rsidRDefault="001E682D" w:rsidP="001E682D">
      <w:pPr>
        <w:tabs>
          <w:tab w:val="left" w:pos="1221"/>
        </w:tabs>
        <w:bidi/>
        <w:rPr>
          <w:rFonts w:cs="David" w:hint="cs"/>
          <w:rtl/>
        </w:rPr>
      </w:pPr>
      <w:r w:rsidRPr="001E682D">
        <w:rPr>
          <w:rFonts w:cs="David" w:hint="cs"/>
          <w:rtl/>
        </w:rPr>
        <w:t xml:space="preserve">            </w:t>
      </w:r>
      <w:r w:rsidRPr="001E682D">
        <w:rPr>
          <w:rFonts w:cs="David"/>
          <w:rtl/>
        </w:rPr>
        <w:t>(פ/2644</w:t>
      </w:r>
      <w:r w:rsidRPr="001E682D">
        <w:rPr>
          <w:rFonts w:cs="David" w:hint="cs"/>
          <w:rtl/>
        </w:rPr>
        <w:t>/17</w:t>
      </w:r>
      <w:r w:rsidRPr="001E682D">
        <w:rPr>
          <w:rFonts w:cs="David"/>
          <w:rtl/>
        </w:rPr>
        <w:t xml:space="preserve">) </w:t>
      </w:r>
    </w:p>
    <w:p w14:paraId="3EF80451" w14:textId="77777777" w:rsidR="001E682D" w:rsidRPr="001E682D" w:rsidRDefault="001E682D" w:rsidP="001E682D">
      <w:pPr>
        <w:tabs>
          <w:tab w:val="left" w:pos="1221"/>
        </w:tabs>
        <w:bidi/>
        <w:rPr>
          <w:rFonts w:cs="David" w:hint="cs"/>
          <w:rtl/>
        </w:rPr>
      </w:pPr>
      <w:r w:rsidRPr="001E682D">
        <w:rPr>
          <w:rFonts w:cs="David" w:hint="cs"/>
          <w:rtl/>
        </w:rPr>
        <w:t xml:space="preserve">         ג.</w:t>
      </w:r>
      <w:r w:rsidRPr="001E682D">
        <w:rPr>
          <w:rFonts w:cs="David"/>
          <w:rtl/>
        </w:rPr>
        <w:t xml:space="preserve"> הצעת חוק שכר מינימום לחיילים בשירות סדיר, </w:t>
      </w:r>
      <w:proofErr w:type="spellStart"/>
      <w:r w:rsidRPr="001E682D">
        <w:rPr>
          <w:rFonts w:cs="David"/>
          <w:rtl/>
        </w:rPr>
        <w:t>התשס"ח</w:t>
      </w:r>
      <w:proofErr w:type="spellEnd"/>
      <w:r w:rsidRPr="001E682D">
        <w:rPr>
          <w:rFonts w:cs="David"/>
          <w:rtl/>
        </w:rPr>
        <w:t xml:space="preserve">-2007 של חה"כ עמיר פרץ. </w:t>
      </w:r>
    </w:p>
    <w:p w14:paraId="4BCA754F" w14:textId="77777777" w:rsidR="001E682D" w:rsidRPr="001E682D" w:rsidRDefault="001E682D" w:rsidP="001E682D">
      <w:pPr>
        <w:tabs>
          <w:tab w:val="left" w:pos="1221"/>
        </w:tabs>
        <w:bidi/>
        <w:rPr>
          <w:rFonts w:cs="David"/>
          <w:rtl/>
        </w:rPr>
      </w:pPr>
      <w:r w:rsidRPr="001E682D">
        <w:rPr>
          <w:rFonts w:cs="David" w:hint="cs"/>
          <w:rtl/>
        </w:rPr>
        <w:t xml:space="preserve">             </w:t>
      </w:r>
      <w:r w:rsidRPr="001E682D">
        <w:rPr>
          <w:rFonts w:cs="David"/>
          <w:rtl/>
        </w:rPr>
        <w:t>(פ/3178</w:t>
      </w:r>
      <w:r w:rsidRPr="001E682D">
        <w:rPr>
          <w:rFonts w:cs="David" w:hint="cs"/>
          <w:rtl/>
        </w:rPr>
        <w:t>/17</w:t>
      </w:r>
      <w:r w:rsidRPr="001E682D">
        <w:rPr>
          <w:rFonts w:cs="David"/>
          <w:rtl/>
        </w:rPr>
        <w:t xml:space="preserve">) </w:t>
      </w:r>
    </w:p>
    <w:p w14:paraId="31034865" w14:textId="77777777" w:rsidR="001E682D" w:rsidRPr="001E682D" w:rsidRDefault="001E682D" w:rsidP="001E682D">
      <w:pPr>
        <w:tabs>
          <w:tab w:val="left" w:pos="1221"/>
        </w:tabs>
        <w:bidi/>
        <w:rPr>
          <w:rFonts w:cs="David" w:hint="cs"/>
          <w:rtl/>
        </w:rPr>
      </w:pPr>
      <w:r w:rsidRPr="001E682D">
        <w:rPr>
          <w:rFonts w:cs="David" w:hint="cs"/>
          <w:rtl/>
        </w:rPr>
        <w:t xml:space="preserve">        ד.</w:t>
      </w:r>
      <w:r w:rsidRPr="001E682D">
        <w:rPr>
          <w:rFonts w:cs="David"/>
          <w:rtl/>
        </w:rPr>
        <w:t xml:space="preserve"> הצעת חוק טיפול לקטינים נפגעי עבירות מין, </w:t>
      </w:r>
      <w:proofErr w:type="spellStart"/>
      <w:r w:rsidRPr="001E682D">
        <w:rPr>
          <w:rFonts w:cs="David"/>
          <w:rtl/>
        </w:rPr>
        <w:t>התשס"ח</w:t>
      </w:r>
      <w:proofErr w:type="spellEnd"/>
      <w:r w:rsidRPr="001E682D">
        <w:rPr>
          <w:rFonts w:cs="David"/>
          <w:rtl/>
        </w:rPr>
        <w:t xml:space="preserve">-2008 של חה"כ לימור לבנת, חה"כ </w:t>
      </w:r>
    </w:p>
    <w:p w14:paraId="65FD055C" w14:textId="77777777" w:rsidR="001E682D" w:rsidRPr="001E682D" w:rsidRDefault="001E682D" w:rsidP="001E682D">
      <w:pPr>
        <w:tabs>
          <w:tab w:val="left" w:pos="1221"/>
        </w:tabs>
        <w:bidi/>
        <w:rPr>
          <w:rFonts w:cs="David"/>
          <w:rtl/>
        </w:rPr>
      </w:pPr>
      <w:r w:rsidRPr="001E682D">
        <w:rPr>
          <w:rFonts w:cs="David" w:hint="cs"/>
          <w:rtl/>
        </w:rPr>
        <w:t xml:space="preserve">             </w:t>
      </w:r>
      <w:proofErr w:type="spellStart"/>
      <w:r w:rsidRPr="001E682D">
        <w:rPr>
          <w:rFonts w:cs="David"/>
          <w:rtl/>
        </w:rPr>
        <w:t>נאדיה</w:t>
      </w:r>
      <w:proofErr w:type="spellEnd"/>
      <w:r w:rsidRPr="001E682D">
        <w:rPr>
          <w:rFonts w:cs="David"/>
          <w:rtl/>
        </w:rPr>
        <w:t xml:space="preserve"> חילו,</w:t>
      </w:r>
      <w:r w:rsidRPr="001E682D">
        <w:rPr>
          <w:rFonts w:cs="David" w:hint="cs"/>
          <w:rtl/>
        </w:rPr>
        <w:t xml:space="preserve"> וקבוצת חברי כנסת</w:t>
      </w:r>
      <w:r w:rsidRPr="001E682D">
        <w:rPr>
          <w:rFonts w:cs="David"/>
          <w:rtl/>
        </w:rPr>
        <w:t xml:space="preserve"> (פ/3269</w:t>
      </w:r>
      <w:r w:rsidRPr="001E682D">
        <w:rPr>
          <w:rFonts w:cs="David" w:hint="cs"/>
          <w:rtl/>
        </w:rPr>
        <w:t>/17</w:t>
      </w:r>
      <w:r w:rsidRPr="001E682D">
        <w:rPr>
          <w:rFonts w:cs="David"/>
          <w:rtl/>
        </w:rPr>
        <w:t xml:space="preserve">) </w:t>
      </w:r>
    </w:p>
    <w:p w14:paraId="36C37CE1" w14:textId="77777777" w:rsidR="001E682D" w:rsidRPr="001E682D" w:rsidRDefault="001E682D" w:rsidP="001E682D">
      <w:pPr>
        <w:tabs>
          <w:tab w:val="left" w:pos="1221"/>
        </w:tabs>
        <w:bidi/>
        <w:rPr>
          <w:rFonts w:cs="David" w:hint="cs"/>
          <w:rtl/>
        </w:rPr>
      </w:pPr>
      <w:r w:rsidRPr="001E682D">
        <w:rPr>
          <w:rFonts w:cs="David" w:hint="cs"/>
          <w:rtl/>
        </w:rPr>
        <w:t>5. קביעת ועדה לדיון ב</w:t>
      </w:r>
      <w:r w:rsidRPr="001E682D">
        <w:rPr>
          <w:rFonts w:cs="David"/>
          <w:rtl/>
        </w:rPr>
        <w:t xml:space="preserve">הצעה לסדר-היום בנושא: </w:t>
      </w:r>
      <w:proofErr w:type="spellStart"/>
      <w:r w:rsidRPr="001E682D">
        <w:rPr>
          <w:rFonts w:cs="David"/>
          <w:rtl/>
        </w:rPr>
        <w:t>הג''נוסייד</w:t>
      </w:r>
      <w:proofErr w:type="spellEnd"/>
      <w:r w:rsidRPr="001E682D">
        <w:rPr>
          <w:rFonts w:cs="David"/>
          <w:rtl/>
        </w:rPr>
        <w:t xml:space="preserve"> הארמני</w:t>
      </w:r>
      <w:r w:rsidRPr="001E682D">
        <w:rPr>
          <w:rFonts w:cs="David" w:hint="cs"/>
          <w:rtl/>
        </w:rPr>
        <w:t xml:space="preserve"> </w:t>
      </w:r>
      <w:r w:rsidRPr="001E682D">
        <w:rPr>
          <w:rFonts w:cs="David"/>
          <w:rtl/>
        </w:rPr>
        <w:t xml:space="preserve">הצעה לסדר היום של ח"כ </w:t>
      </w:r>
    </w:p>
    <w:p w14:paraId="049A9125" w14:textId="77777777" w:rsidR="001E682D" w:rsidRPr="001E682D" w:rsidRDefault="001E682D" w:rsidP="001E682D">
      <w:pPr>
        <w:tabs>
          <w:tab w:val="left" w:pos="1221"/>
        </w:tabs>
        <w:bidi/>
        <w:rPr>
          <w:rFonts w:cs="David" w:hint="cs"/>
          <w:rtl/>
        </w:rPr>
      </w:pPr>
      <w:r w:rsidRPr="001E682D">
        <w:rPr>
          <w:rFonts w:cs="David" w:hint="cs"/>
          <w:rtl/>
        </w:rPr>
        <w:t xml:space="preserve">     </w:t>
      </w:r>
      <w:r w:rsidRPr="001E682D">
        <w:rPr>
          <w:rFonts w:cs="David"/>
          <w:rtl/>
        </w:rPr>
        <w:t xml:space="preserve">חיים אורון.  </w:t>
      </w:r>
    </w:p>
    <w:p w14:paraId="38BEDDE8" w14:textId="77777777" w:rsidR="001E682D" w:rsidRPr="001E682D" w:rsidRDefault="001E682D" w:rsidP="001E682D">
      <w:pPr>
        <w:tabs>
          <w:tab w:val="left" w:pos="1221"/>
        </w:tabs>
        <w:bidi/>
        <w:rPr>
          <w:rFonts w:cs="David" w:hint="cs"/>
          <w:rtl/>
        </w:rPr>
      </w:pPr>
      <w:r w:rsidRPr="001E682D">
        <w:rPr>
          <w:rFonts w:cs="David" w:hint="cs"/>
          <w:rtl/>
        </w:rPr>
        <w:t xml:space="preserve">6. </w:t>
      </w:r>
      <w:r w:rsidRPr="001E682D">
        <w:rPr>
          <w:rFonts w:cs="David"/>
          <w:rtl/>
        </w:rPr>
        <w:t>בקשת יו"ר ועד</w:t>
      </w:r>
      <w:r w:rsidRPr="001E682D">
        <w:rPr>
          <w:rFonts w:cs="David" w:hint="cs"/>
          <w:rtl/>
        </w:rPr>
        <w:t>ת החוץ והביטחון</w:t>
      </w:r>
      <w:r w:rsidRPr="001E682D">
        <w:rPr>
          <w:rFonts w:cs="David"/>
          <w:rtl/>
        </w:rPr>
        <w:t xml:space="preserve"> להקדמת הדיון בהצעת חוק </w:t>
      </w:r>
      <w:r w:rsidRPr="001E682D">
        <w:rPr>
          <w:rFonts w:cs="David" w:hint="cs"/>
          <w:rtl/>
        </w:rPr>
        <w:t>הבאות:</w:t>
      </w:r>
    </w:p>
    <w:p w14:paraId="0D53E03B" w14:textId="77777777" w:rsidR="001E682D" w:rsidRPr="001E682D" w:rsidRDefault="001E682D" w:rsidP="001E682D">
      <w:pPr>
        <w:tabs>
          <w:tab w:val="left" w:pos="1221"/>
        </w:tabs>
        <w:bidi/>
        <w:rPr>
          <w:rFonts w:cs="David" w:hint="cs"/>
          <w:rtl/>
        </w:rPr>
      </w:pPr>
      <w:r w:rsidRPr="001E682D">
        <w:rPr>
          <w:rFonts w:cs="David" w:hint="cs"/>
          <w:rtl/>
        </w:rPr>
        <w:t xml:space="preserve">        א.</w:t>
      </w:r>
      <w:r w:rsidRPr="001E682D">
        <w:rPr>
          <w:rFonts w:cs="David"/>
          <w:rtl/>
        </w:rPr>
        <w:t xml:space="preserve"> הצ</w:t>
      </w:r>
      <w:r w:rsidRPr="001E682D">
        <w:rPr>
          <w:rFonts w:cs="David" w:hint="cs"/>
          <w:rtl/>
        </w:rPr>
        <w:t>עת חוק</w:t>
      </w:r>
      <w:r w:rsidRPr="001E682D">
        <w:rPr>
          <w:rFonts w:cs="David"/>
          <w:rtl/>
        </w:rPr>
        <w:t xml:space="preserve"> שירות המילואים, </w:t>
      </w:r>
      <w:proofErr w:type="spellStart"/>
      <w:r w:rsidRPr="001E682D">
        <w:rPr>
          <w:rFonts w:cs="David"/>
          <w:rtl/>
        </w:rPr>
        <w:t>התשס"ז</w:t>
      </w:r>
      <w:proofErr w:type="spellEnd"/>
      <w:r w:rsidRPr="001E682D">
        <w:rPr>
          <w:rFonts w:cs="David"/>
          <w:rtl/>
        </w:rPr>
        <w:t>-2007 (מ/295).</w:t>
      </w:r>
    </w:p>
    <w:p w14:paraId="65CDEDD4" w14:textId="77777777" w:rsidR="001E682D" w:rsidRPr="001E682D" w:rsidRDefault="001E682D" w:rsidP="001E682D">
      <w:pPr>
        <w:tabs>
          <w:tab w:val="left" w:pos="1221"/>
        </w:tabs>
        <w:bidi/>
        <w:rPr>
          <w:rFonts w:cs="David" w:hint="cs"/>
          <w:rtl/>
        </w:rPr>
      </w:pPr>
      <w:r w:rsidRPr="001E682D">
        <w:rPr>
          <w:rFonts w:cs="David" w:hint="cs"/>
          <w:rtl/>
        </w:rPr>
        <w:t xml:space="preserve">         ב. הצעת חוק </w:t>
      </w:r>
      <w:r w:rsidRPr="001E682D">
        <w:rPr>
          <w:rFonts w:cs="David"/>
          <w:rtl/>
        </w:rPr>
        <w:t>איסור השקעה של גופים מוסדיים בתאגידים המקיימים קשר עסקי עם</w:t>
      </w:r>
    </w:p>
    <w:p w14:paraId="2829D946" w14:textId="77777777" w:rsidR="001E682D" w:rsidRPr="001E682D" w:rsidRDefault="001E682D" w:rsidP="001E682D">
      <w:pPr>
        <w:tabs>
          <w:tab w:val="left" w:pos="1221"/>
        </w:tabs>
        <w:bidi/>
        <w:rPr>
          <w:rFonts w:cs="David" w:hint="cs"/>
          <w:rtl/>
        </w:rPr>
      </w:pPr>
      <w:r w:rsidRPr="001E682D">
        <w:rPr>
          <w:rFonts w:cs="David" w:hint="cs"/>
          <w:rtl/>
        </w:rPr>
        <w:t xml:space="preserve">            </w:t>
      </w:r>
      <w:r w:rsidRPr="001E682D">
        <w:rPr>
          <w:rFonts w:cs="David"/>
          <w:rtl/>
        </w:rPr>
        <w:t xml:space="preserve"> איראן, </w:t>
      </w:r>
      <w:proofErr w:type="spellStart"/>
      <w:r w:rsidRPr="001E682D">
        <w:rPr>
          <w:rFonts w:cs="David"/>
          <w:rtl/>
        </w:rPr>
        <w:t>התשס"ז</w:t>
      </w:r>
      <w:proofErr w:type="spellEnd"/>
      <w:r w:rsidRPr="001E682D">
        <w:rPr>
          <w:rFonts w:cs="David"/>
          <w:rtl/>
        </w:rPr>
        <w:t>-2007 (כ/171).</w:t>
      </w:r>
    </w:p>
    <w:p w14:paraId="6881248D" w14:textId="77777777" w:rsidR="001E682D" w:rsidRPr="001E682D" w:rsidRDefault="001E682D" w:rsidP="001E682D">
      <w:pPr>
        <w:tabs>
          <w:tab w:val="left" w:pos="1221"/>
        </w:tabs>
        <w:bidi/>
        <w:rPr>
          <w:rFonts w:cs="David" w:hint="cs"/>
          <w:rtl/>
        </w:rPr>
      </w:pPr>
      <w:r w:rsidRPr="001E682D">
        <w:rPr>
          <w:rFonts w:cs="David" w:hint="cs"/>
          <w:rtl/>
        </w:rPr>
        <w:t xml:space="preserve">7. </w:t>
      </w:r>
      <w:r w:rsidRPr="001E682D">
        <w:rPr>
          <w:rFonts w:cs="David"/>
          <w:rtl/>
        </w:rPr>
        <w:t xml:space="preserve"> הצעת חוק-יסוד: הכנסת (תיקון - שלילת מועמדות מאדם שביקר במדינת אויב ללא היתר) </w:t>
      </w:r>
    </w:p>
    <w:p w14:paraId="3D64120F" w14:textId="77777777" w:rsidR="001E682D" w:rsidRPr="001E682D" w:rsidRDefault="001E682D" w:rsidP="001E682D">
      <w:pPr>
        <w:tabs>
          <w:tab w:val="left" w:pos="1221"/>
        </w:tabs>
        <w:bidi/>
        <w:rPr>
          <w:rFonts w:cs="David" w:hint="cs"/>
          <w:rtl/>
        </w:rPr>
      </w:pPr>
      <w:r w:rsidRPr="001E682D">
        <w:rPr>
          <w:rFonts w:cs="David" w:hint="cs"/>
          <w:rtl/>
        </w:rPr>
        <w:t xml:space="preserve">     הצעות חברי הכנסת זבולון </w:t>
      </w:r>
      <w:proofErr w:type="spellStart"/>
      <w:r w:rsidRPr="001E682D">
        <w:rPr>
          <w:rFonts w:cs="David" w:hint="cs"/>
          <w:rtl/>
        </w:rPr>
        <w:t>אורלב</w:t>
      </w:r>
      <w:proofErr w:type="spellEnd"/>
      <w:r w:rsidRPr="001E682D">
        <w:rPr>
          <w:rFonts w:cs="David" w:hint="cs"/>
          <w:rtl/>
        </w:rPr>
        <w:t xml:space="preserve"> (פ/2506/17), ו</w:t>
      </w:r>
      <w:r w:rsidRPr="001E682D">
        <w:rPr>
          <w:rFonts w:cs="David"/>
          <w:rtl/>
        </w:rPr>
        <w:t>של ח</w:t>
      </w:r>
      <w:r w:rsidRPr="001E682D">
        <w:rPr>
          <w:rFonts w:cs="David" w:hint="cs"/>
          <w:rtl/>
        </w:rPr>
        <w:t>ברת הכנסת</w:t>
      </w:r>
      <w:r w:rsidRPr="001E682D">
        <w:rPr>
          <w:rFonts w:cs="David"/>
          <w:rtl/>
        </w:rPr>
        <w:t xml:space="preserve"> </w:t>
      </w:r>
      <w:proofErr w:type="spellStart"/>
      <w:r w:rsidRPr="001E682D">
        <w:rPr>
          <w:rFonts w:cs="David"/>
          <w:rtl/>
        </w:rPr>
        <w:t>אסתרינה</w:t>
      </w:r>
      <w:proofErr w:type="spellEnd"/>
      <w:r w:rsidRPr="001E682D">
        <w:rPr>
          <w:rFonts w:cs="David"/>
          <w:rtl/>
        </w:rPr>
        <w:t xml:space="preserve"> </w:t>
      </w:r>
      <w:proofErr w:type="spellStart"/>
      <w:r w:rsidRPr="001E682D">
        <w:rPr>
          <w:rFonts w:cs="David"/>
          <w:rtl/>
        </w:rPr>
        <w:t>טרטמן</w:t>
      </w:r>
      <w:proofErr w:type="spellEnd"/>
    </w:p>
    <w:p w14:paraId="4315A550" w14:textId="77777777" w:rsidR="001E682D" w:rsidRPr="001E682D" w:rsidRDefault="001E682D" w:rsidP="001E682D">
      <w:pPr>
        <w:bidi/>
        <w:rPr>
          <w:rFonts w:cs="David" w:hint="cs"/>
          <w:b/>
          <w:bCs/>
          <w:rtl/>
        </w:rPr>
      </w:pPr>
      <w:r w:rsidRPr="001E682D">
        <w:rPr>
          <w:rFonts w:cs="David" w:hint="cs"/>
          <w:rtl/>
        </w:rPr>
        <w:t xml:space="preserve">      (פ2813/17) </w:t>
      </w:r>
      <w:r w:rsidRPr="001E682D">
        <w:rPr>
          <w:rFonts w:cs="David"/>
          <w:rtl/>
        </w:rPr>
        <w:t>–</w:t>
      </w:r>
      <w:r w:rsidRPr="001E682D">
        <w:rPr>
          <w:rFonts w:cs="David" w:hint="cs"/>
          <w:rtl/>
        </w:rPr>
        <w:t xml:space="preserve"> הכנה לקריאה ראשונה</w:t>
      </w:r>
    </w:p>
    <w:p w14:paraId="3073BC10" w14:textId="77777777" w:rsidR="001E682D" w:rsidRPr="001E682D" w:rsidRDefault="001E682D" w:rsidP="001E682D">
      <w:pPr>
        <w:bidi/>
        <w:rPr>
          <w:rFonts w:cs="David" w:hint="cs"/>
          <w:rtl/>
        </w:rPr>
      </w:pPr>
    </w:p>
    <w:p w14:paraId="63028F05" w14:textId="77777777" w:rsidR="001E682D" w:rsidRPr="001E682D" w:rsidRDefault="001E682D" w:rsidP="001E682D">
      <w:pPr>
        <w:bidi/>
        <w:rPr>
          <w:rFonts w:cs="David"/>
          <w:rtl/>
        </w:rPr>
      </w:pPr>
    </w:p>
    <w:p w14:paraId="7435B184" w14:textId="77777777" w:rsidR="001E682D" w:rsidRPr="001E682D" w:rsidRDefault="001E682D" w:rsidP="001E682D">
      <w:pPr>
        <w:bidi/>
        <w:rPr>
          <w:rFonts w:cs="David"/>
          <w:b/>
          <w:bCs/>
          <w:u w:val="single"/>
          <w:rtl/>
        </w:rPr>
      </w:pPr>
      <w:r w:rsidRPr="001E682D">
        <w:rPr>
          <w:rFonts w:cs="David"/>
          <w:b/>
          <w:bCs/>
          <w:u w:val="single"/>
          <w:rtl/>
        </w:rPr>
        <w:t>נכחו</w:t>
      </w:r>
      <w:r w:rsidRPr="001E682D">
        <w:rPr>
          <w:rFonts w:cs="David"/>
          <w:rtl/>
        </w:rPr>
        <w:t>:</w:t>
      </w:r>
    </w:p>
    <w:p w14:paraId="4AE81B13" w14:textId="77777777" w:rsidR="001E682D" w:rsidRPr="001E682D" w:rsidRDefault="001E682D" w:rsidP="001E682D">
      <w:pPr>
        <w:bidi/>
        <w:rPr>
          <w:rFonts w:cs="David"/>
          <w:rtl/>
        </w:rPr>
      </w:pPr>
    </w:p>
    <w:p w14:paraId="45638723" w14:textId="77777777" w:rsidR="001E682D" w:rsidRPr="001E682D" w:rsidRDefault="001E682D" w:rsidP="001E682D">
      <w:pPr>
        <w:tabs>
          <w:tab w:val="left" w:pos="1788"/>
        </w:tabs>
        <w:bidi/>
        <w:rPr>
          <w:rFonts w:cs="David"/>
          <w:rtl/>
        </w:rPr>
      </w:pPr>
      <w:r w:rsidRPr="001E682D">
        <w:rPr>
          <w:rFonts w:cs="David"/>
          <w:b/>
          <w:bCs/>
          <w:u w:val="single"/>
          <w:rtl/>
        </w:rPr>
        <w:t>חברי הוועדה</w:t>
      </w:r>
      <w:r w:rsidRPr="001E682D">
        <w:rPr>
          <w:rFonts w:cs="David"/>
          <w:rtl/>
        </w:rPr>
        <w:t>:</w:t>
      </w:r>
    </w:p>
    <w:p w14:paraId="16441E63" w14:textId="77777777" w:rsidR="001E682D" w:rsidRPr="001E682D" w:rsidRDefault="001E682D" w:rsidP="001E682D">
      <w:pPr>
        <w:bidi/>
        <w:rPr>
          <w:rFonts w:cs="David"/>
          <w:rtl/>
        </w:rPr>
      </w:pPr>
    </w:p>
    <w:p w14:paraId="4E4E792E" w14:textId="77777777" w:rsidR="001E682D" w:rsidRPr="001E682D" w:rsidRDefault="001E682D" w:rsidP="001E682D">
      <w:pPr>
        <w:bidi/>
        <w:rPr>
          <w:rFonts w:cs="David" w:hint="cs"/>
          <w:rtl/>
        </w:rPr>
      </w:pPr>
      <w:r w:rsidRPr="001E682D">
        <w:rPr>
          <w:rFonts w:cs="David" w:hint="cs"/>
          <w:rtl/>
        </w:rPr>
        <w:t xml:space="preserve">דוד טל </w:t>
      </w:r>
      <w:r w:rsidRPr="001E682D">
        <w:rPr>
          <w:rFonts w:cs="David"/>
          <w:rtl/>
        </w:rPr>
        <w:t>–</w:t>
      </w:r>
      <w:r w:rsidRPr="001E682D">
        <w:rPr>
          <w:rFonts w:cs="David" w:hint="cs"/>
          <w:rtl/>
        </w:rPr>
        <w:t xml:space="preserve"> היו"ר </w:t>
      </w:r>
    </w:p>
    <w:p w14:paraId="338BC2E9" w14:textId="77777777" w:rsidR="001E682D" w:rsidRPr="001E682D" w:rsidRDefault="001E682D" w:rsidP="001E682D">
      <w:pPr>
        <w:bidi/>
        <w:rPr>
          <w:rFonts w:cs="David"/>
          <w:rtl/>
        </w:rPr>
      </w:pPr>
      <w:r w:rsidRPr="001E682D">
        <w:rPr>
          <w:rFonts w:cs="David"/>
          <w:rtl/>
        </w:rPr>
        <w:t xml:space="preserve"> </w:t>
      </w:r>
    </w:p>
    <w:p w14:paraId="13C13F63" w14:textId="77777777" w:rsidR="001E682D" w:rsidRPr="001E682D" w:rsidRDefault="001E682D" w:rsidP="001E682D">
      <w:pPr>
        <w:bidi/>
        <w:rPr>
          <w:rFonts w:cs="David"/>
          <w:rtl/>
        </w:rPr>
      </w:pPr>
      <w:r w:rsidRPr="001E682D">
        <w:rPr>
          <w:rFonts w:cs="David"/>
          <w:rtl/>
        </w:rPr>
        <w:t xml:space="preserve">יולי - יואל </w:t>
      </w:r>
      <w:proofErr w:type="spellStart"/>
      <w:r w:rsidRPr="001E682D">
        <w:rPr>
          <w:rFonts w:cs="David"/>
          <w:rtl/>
        </w:rPr>
        <w:t>אדלשטיין</w:t>
      </w:r>
      <w:proofErr w:type="spellEnd"/>
      <w:r w:rsidRPr="001E682D">
        <w:rPr>
          <w:rFonts w:cs="David"/>
          <w:rtl/>
        </w:rPr>
        <w:t xml:space="preserve"> </w:t>
      </w:r>
    </w:p>
    <w:p w14:paraId="77A96B2A" w14:textId="77777777" w:rsidR="001E682D" w:rsidRPr="001E682D" w:rsidRDefault="001E682D" w:rsidP="001E682D">
      <w:pPr>
        <w:bidi/>
        <w:rPr>
          <w:rFonts w:cs="David"/>
          <w:rtl/>
        </w:rPr>
      </w:pPr>
      <w:r w:rsidRPr="001E682D">
        <w:rPr>
          <w:rFonts w:cs="David"/>
          <w:rtl/>
        </w:rPr>
        <w:t xml:space="preserve">דוד אזולאי </w:t>
      </w:r>
    </w:p>
    <w:p w14:paraId="39811EEC" w14:textId="77777777" w:rsidR="001E682D" w:rsidRPr="001E682D" w:rsidRDefault="001E682D" w:rsidP="001E682D">
      <w:pPr>
        <w:bidi/>
        <w:rPr>
          <w:rFonts w:cs="David"/>
          <w:rtl/>
        </w:rPr>
      </w:pPr>
      <w:r w:rsidRPr="001E682D">
        <w:rPr>
          <w:rFonts w:cs="David"/>
          <w:rtl/>
        </w:rPr>
        <w:t xml:space="preserve">אורי יהודה אריאל </w:t>
      </w:r>
    </w:p>
    <w:p w14:paraId="298C1688" w14:textId="77777777" w:rsidR="001E682D" w:rsidRPr="001E682D" w:rsidRDefault="001E682D" w:rsidP="001E682D">
      <w:pPr>
        <w:bidi/>
        <w:rPr>
          <w:rFonts w:cs="David"/>
          <w:rtl/>
        </w:rPr>
      </w:pPr>
      <w:proofErr w:type="spellStart"/>
      <w:r w:rsidRPr="001E682D">
        <w:rPr>
          <w:rFonts w:cs="David"/>
          <w:rtl/>
        </w:rPr>
        <w:t>מוחמד</w:t>
      </w:r>
      <w:proofErr w:type="spellEnd"/>
      <w:r w:rsidRPr="001E682D">
        <w:rPr>
          <w:rFonts w:cs="David"/>
          <w:rtl/>
        </w:rPr>
        <w:t xml:space="preserve"> ברכה </w:t>
      </w:r>
    </w:p>
    <w:p w14:paraId="7E492E3A" w14:textId="77777777" w:rsidR="001E682D" w:rsidRPr="001E682D" w:rsidRDefault="001E682D" w:rsidP="001E682D">
      <w:pPr>
        <w:bidi/>
        <w:rPr>
          <w:rFonts w:cs="David"/>
          <w:rtl/>
        </w:rPr>
      </w:pPr>
      <w:r w:rsidRPr="001E682D">
        <w:rPr>
          <w:rFonts w:cs="David"/>
          <w:rtl/>
        </w:rPr>
        <w:t xml:space="preserve">זהבה </w:t>
      </w:r>
      <w:proofErr w:type="spellStart"/>
      <w:r w:rsidRPr="001E682D">
        <w:rPr>
          <w:rFonts w:cs="David"/>
          <w:rtl/>
        </w:rPr>
        <w:t>גלאון</w:t>
      </w:r>
      <w:proofErr w:type="spellEnd"/>
      <w:r w:rsidRPr="001E682D">
        <w:rPr>
          <w:rFonts w:cs="David"/>
          <w:rtl/>
        </w:rPr>
        <w:t xml:space="preserve"> </w:t>
      </w:r>
    </w:p>
    <w:p w14:paraId="587F6A91" w14:textId="77777777" w:rsidR="001E682D" w:rsidRPr="001E682D" w:rsidRDefault="001E682D" w:rsidP="001E682D">
      <w:pPr>
        <w:bidi/>
        <w:rPr>
          <w:rFonts w:cs="David"/>
          <w:rtl/>
        </w:rPr>
      </w:pPr>
      <w:r w:rsidRPr="001E682D">
        <w:rPr>
          <w:rFonts w:cs="David"/>
          <w:rtl/>
        </w:rPr>
        <w:t xml:space="preserve">יצחק גלנטי </w:t>
      </w:r>
    </w:p>
    <w:p w14:paraId="2B28347D" w14:textId="77777777" w:rsidR="001E682D" w:rsidRPr="001E682D" w:rsidRDefault="001E682D" w:rsidP="001E682D">
      <w:pPr>
        <w:bidi/>
        <w:rPr>
          <w:rFonts w:cs="David"/>
          <w:rtl/>
        </w:rPr>
      </w:pPr>
      <w:r w:rsidRPr="001E682D">
        <w:rPr>
          <w:rFonts w:cs="David"/>
          <w:rtl/>
        </w:rPr>
        <w:t xml:space="preserve">יואל חסון </w:t>
      </w:r>
    </w:p>
    <w:p w14:paraId="407263E5" w14:textId="77777777" w:rsidR="001E682D" w:rsidRPr="001E682D" w:rsidRDefault="001E682D" w:rsidP="001E682D">
      <w:pPr>
        <w:bidi/>
        <w:rPr>
          <w:rFonts w:cs="David" w:hint="cs"/>
          <w:rtl/>
        </w:rPr>
      </w:pPr>
      <w:proofErr w:type="spellStart"/>
      <w:r w:rsidRPr="001E682D">
        <w:rPr>
          <w:rFonts w:cs="David"/>
          <w:rtl/>
        </w:rPr>
        <w:t>אסתרינה</w:t>
      </w:r>
      <w:proofErr w:type="spellEnd"/>
      <w:r w:rsidRPr="001E682D">
        <w:rPr>
          <w:rFonts w:cs="David"/>
          <w:rtl/>
        </w:rPr>
        <w:t xml:space="preserve"> </w:t>
      </w:r>
      <w:proofErr w:type="spellStart"/>
      <w:r w:rsidRPr="001E682D">
        <w:rPr>
          <w:rFonts w:cs="David"/>
          <w:rtl/>
        </w:rPr>
        <w:t>טרטמן</w:t>
      </w:r>
      <w:proofErr w:type="spellEnd"/>
      <w:r w:rsidRPr="001E682D">
        <w:rPr>
          <w:rFonts w:cs="David"/>
          <w:rtl/>
        </w:rPr>
        <w:t xml:space="preserve"> </w:t>
      </w:r>
    </w:p>
    <w:p w14:paraId="7F6F22C7" w14:textId="77777777" w:rsidR="001E682D" w:rsidRPr="001E682D" w:rsidRDefault="001E682D" w:rsidP="001E682D">
      <w:pPr>
        <w:bidi/>
        <w:rPr>
          <w:rFonts w:cs="David" w:hint="cs"/>
          <w:rtl/>
        </w:rPr>
      </w:pPr>
      <w:r w:rsidRPr="001E682D">
        <w:rPr>
          <w:rFonts w:cs="David" w:hint="cs"/>
          <w:rtl/>
        </w:rPr>
        <w:t>איתן כבל</w:t>
      </w:r>
    </w:p>
    <w:p w14:paraId="65961D48" w14:textId="77777777" w:rsidR="001E682D" w:rsidRPr="001E682D" w:rsidRDefault="001E682D" w:rsidP="001E682D">
      <w:pPr>
        <w:bidi/>
        <w:rPr>
          <w:rFonts w:cs="David"/>
          <w:rtl/>
        </w:rPr>
      </w:pPr>
      <w:r w:rsidRPr="001E682D">
        <w:rPr>
          <w:rFonts w:cs="David"/>
          <w:rtl/>
        </w:rPr>
        <w:t xml:space="preserve">גדעון סער </w:t>
      </w:r>
    </w:p>
    <w:p w14:paraId="4AEE5010" w14:textId="77777777" w:rsidR="001E682D" w:rsidRPr="001E682D" w:rsidRDefault="001E682D" w:rsidP="001E682D">
      <w:pPr>
        <w:bidi/>
        <w:rPr>
          <w:rFonts w:cs="David"/>
          <w:rtl/>
        </w:rPr>
      </w:pPr>
      <w:r w:rsidRPr="001E682D">
        <w:rPr>
          <w:rFonts w:cs="David"/>
          <w:rtl/>
        </w:rPr>
        <w:t xml:space="preserve">מאיר פרוש </w:t>
      </w:r>
    </w:p>
    <w:p w14:paraId="338247C9" w14:textId="77777777" w:rsidR="001E682D" w:rsidRPr="001E682D" w:rsidRDefault="001E682D" w:rsidP="001E682D">
      <w:pPr>
        <w:bidi/>
        <w:rPr>
          <w:rFonts w:cs="David"/>
          <w:rtl/>
        </w:rPr>
      </w:pPr>
      <w:r w:rsidRPr="001E682D">
        <w:rPr>
          <w:rFonts w:cs="David"/>
          <w:rtl/>
        </w:rPr>
        <w:t xml:space="preserve">ראובן ריבלין </w:t>
      </w:r>
    </w:p>
    <w:p w14:paraId="2808B8EC" w14:textId="77777777" w:rsidR="001E682D" w:rsidRPr="001E682D" w:rsidRDefault="001E682D" w:rsidP="001E682D">
      <w:pPr>
        <w:bidi/>
        <w:rPr>
          <w:rFonts w:cs="David"/>
          <w:rtl/>
        </w:rPr>
      </w:pPr>
      <w:r w:rsidRPr="001E682D">
        <w:rPr>
          <w:rFonts w:cs="David"/>
          <w:rtl/>
        </w:rPr>
        <w:t xml:space="preserve">רונית תירוש </w:t>
      </w:r>
    </w:p>
    <w:p w14:paraId="71AAF379" w14:textId="77777777" w:rsidR="001E682D" w:rsidRPr="001E682D" w:rsidRDefault="001E682D" w:rsidP="001E682D">
      <w:pPr>
        <w:bidi/>
        <w:rPr>
          <w:rFonts w:cs="David" w:hint="cs"/>
          <w:rtl/>
        </w:rPr>
      </w:pPr>
    </w:p>
    <w:p w14:paraId="464B5C92" w14:textId="77777777" w:rsidR="001E682D" w:rsidRPr="001E682D" w:rsidRDefault="001E682D" w:rsidP="001E682D">
      <w:pPr>
        <w:bidi/>
        <w:rPr>
          <w:rFonts w:cs="David" w:hint="cs"/>
          <w:rtl/>
        </w:rPr>
      </w:pPr>
    </w:p>
    <w:p w14:paraId="542B315E" w14:textId="77777777" w:rsidR="001E682D" w:rsidRPr="001E682D" w:rsidRDefault="001E682D" w:rsidP="001E682D">
      <w:pPr>
        <w:tabs>
          <w:tab w:val="left" w:pos="1788"/>
          <w:tab w:val="left" w:pos="3631"/>
        </w:tabs>
        <w:bidi/>
        <w:rPr>
          <w:rFonts w:cs="David" w:hint="cs"/>
          <w:rtl/>
        </w:rPr>
      </w:pPr>
      <w:r w:rsidRPr="001E682D">
        <w:rPr>
          <w:rFonts w:cs="David"/>
          <w:b/>
          <w:bCs/>
          <w:u w:val="single"/>
          <w:rtl/>
        </w:rPr>
        <w:lastRenderedPageBreak/>
        <w:t>מוזמנים</w:t>
      </w:r>
      <w:r w:rsidRPr="001E682D">
        <w:rPr>
          <w:rFonts w:cs="David"/>
          <w:rtl/>
        </w:rPr>
        <w:t>:</w:t>
      </w:r>
    </w:p>
    <w:p w14:paraId="1811C54F" w14:textId="77777777" w:rsidR="001E682D" w:rsidRPr="001E682D" w:rsidRDefault="001E682D" w:rsidP="001E682D">
      <w:pPr>
        <w:bidi/>
        <w:rPr>
          <w:rFonts w:cs="David" w:hint="cs"/>
          <w:rtl/>
        </w:rPr>
      </w:pPr>
    </w:p>
    <w:p w14:paraId="7CCB1939" w14:textId="77777777" w:rsidR="001E682D" w:rsidRPr="001E682D" w:rsidRDefault="001E682D" w:rsidP="001E682D">
      <w:pPr>
        <w:bidi/>
        <w:rPr>
          <w:rFonts w:cs="David" w:hint="cs"/>
          <w:rtl/>
        </w:rPr>
      </w:pPr>
      <w:r w:rsidRPr="001E682D">
        <w:rPr>
          <w:rFonts w:cs="David" w:hint="cs"/>
          <w:rtl/>
        </w:rPr>
        <w:t xml:space="preserve">חבר הכנסת זבולון </w:t>
      </w:r>
      <w:proofErr w:type="spellStart"/>
      <w:r w:rsidRPr="001E682D">
        <w:rPr>
          <w:rFonts w:cs="David" w:hint="cs"/>
          <w:rtl/>
        </w:rPr>
        <w:t>אורלב</w:t>
      </w:r>
      <w:proofErr w:type="spellEnd"/>
    </w:p>
    <w:p w14:paraId="1693A263" w14:textId="77777777" w:rsidR="001E682D" w:rsidRPr="001E682D" w:rsidRDefault="001E682D" w:rsidP="001E682D">
      <w:pPr>
        <w:bidi/>
        <w:rPr>
          <w:rFonts w:cs="David" w:hint="cs"/>
          <w:rtl/>
        </w:rPr>
      </w:pPr>
      <w:r w:rsidRPr="001E682D">
        <w:rPr>
          <w:rFonts w:cs="David" w:hint="cs"/>
          <w:rtl/>
        </w:rPr>
        <w:t xml:space="preserve">חבר הכנסת אלחנן </w:t>
      </w:r>
      <w:proofErr w:type="spellStart"/>
      <w:r w:rsidRPr="001E682D">
        <w:rPr>
          <w:rFonts w:cs="David" w:hint="cs"/>
          <w:rtl/>
        </w:rPr>
        <w:t>גלזר</w:t>
      </w:r>
      <w:proofErr w:type="spellEnd"/>
    </w:p>
    <w:p w14:paraId="38C95B0D" w14:textId="77777777" w:rsidR="001E682D" w:rsidRPr="001E682D" w:rsidRDefault="001E682D" w:rsidP="001E682D">
      <w:pPr>
        <w:bidi/>
        <w:rPr>
          <w:rFonts w:cs="David" w:hint="cs"/>
          <w:rtl/>
        </w:rPr>
      </w:pPr>
      <w:r w:rsidRPr="001E682D">
        <w:rPr>
          <w:rFonts w:cs="David" w:hint="cs"/>
          <w:rtl/>
        </w:rPr>
        <w:t>חברת הכנסת לימור לבנת</w:t>
      </w:r>
    </w:p>
    <w:p w14:paraId="1FB6C636" w14:textId="77777777" w:rsidR="001E682D" w:rsidRPr="001E682D" w:rsidRDefault="001E682D" w:rsidP="001E682D">
      <w:pPr>
        <w:bidi/>
        <w:rPr>
          <w:rFonts w:cs="David" w:hint="cs"/>
          <w:rtl/>
        </w:rPr>
      </w:pPr>
      <w:r w:rsidRPr="001E682D">
        <w:rPr>
          <w:rFonts w:cs="David" w:hint="cs"/>
          <w:rtl/>
        </w:rPr>
        <w:t>חבר הכנסת עמיר פרץ</w:t>
      </w:r>
    </w:p>
    <w:p w14:paraId="41DEB9D8" w14:textId="77777777" w:rsidR="001E682D" w:rsidRPr="001E682D" w:rsidRDefault="001E682D" w:rsidP="001E682D">
      <w:pPr>
        <w:bidi/>
        <w:rPr>
          <w:rFonts w:cs="David" w:hint="cs"/>
          <w:rtl/>
        </w:rPr>
      </w:pPr>
      <w:r w:rsidRPr="001E682D">
        <w:rPr>
          <w:rFonts w:cs="David" w:hint="cs"/>
          <w:rtl/>
        </w:rPr>
        <w:t>חבר הכנסת אלכס מילר</w:t>
      </w:r>
    </w:p>
    <w:p w14:paraId="188C5E1A" w14:textId="77777777" w:rsidR="001E682D" w:rsidRPr="001E682D" w:rsidRDefault="001E682D" w:rsidP="001E682D">
      <w:pPr>
        <w:bidi/>
        <w:rPr>
          <w:rFonts w:cs="David" w:hint="cs"/>
          <w:rtl/>
        </w:rPr>
      </w:pPr>
      <w:r w:rsidRPr="001E682D">
        <w:rPr>
          <w:rFonts w:cs="David" w:hint="cs"/>
          <w:rtl/>
        </w:rPr>
        <w:t xml:space="preserve">חבר הכנסת מיכאל </w:t>
      </w:r>
      <w:proofErr w:type="spellStart"/>
      <w:r w:rsidRPr="001E682D">
        <w:rPr>
          <w:rFonts w:cs="David" w:hint="cs"/>
          <w:rtl/>
        </w:rPr>
        <w:t>נודלמן</w:t>
      </w:r>
      <w:proofErr w:type="spellEnd"/>
    </w:p>
    <w:p w14:paraId="5C02BB9F" w14:textId="77777777" w:rsidR="001E682D" w:rsidRPr="001E682D" w:rsidRDefault="001E682D" w:rsidP="001E682D">
      <w:pPr>
        <w:bidi/>
        <w:rPr>
          <w:rFonts w:cs="David" w:hint="cs"/>
          <w:rtl/>
        </w:rPr>
      </w:pPr>
      <w:r w:rsidRPr="001E682D">
        <w:rPr>
          <w:rFonts w:cs="David" w:hint="cs"/>
          <w:rtl/>
        </w:rPr>
        <w:t>חבר הכנסת יוסף שגאל</w:t>
      </w:r>
    </w:p>
    <w:p w14:paraId="6FE4BB18" w14:textId="77777777" w:rsidR="001E682D" w:rsidRPr="001E682D" w:rsidRDefault="001E682D" w:rsidP="001E682D">
      <w:pPr>
        <w:bidi/>
        <w:rPr>
          <w:rFonts w:cs="David" w:hint="cs"/>
          <w:rtl/>
        </w:rPr>
      </w:pPr>
      <w:r w:rsidRPr="001E682D">
        <w:rPr>
          <w:rFonts w:cs="David" w:hint="cs"/>
          <w:rtl/>
        </w:rPr>
        <w:t>חבר הכנסת חיים אורון</w:t>
      </w:r>
    </w:p>
    <w:p w14:paraId="34EA7CFC" w14:textId="77777777" w:rsidR="001E682D" w:rsidRPr="001E682D" w:rsidRDefault="001E682D" w:rsidP="001E682D">
      <w:pPr>
        <w:bidi/>
        <w:rPr>
          <w:rFonts w:cs="David" w:hint="cs"/>
          <w:rtl/>
        </w:rPr>
      </w:pPr>
      <w:r w:rsidRPr="001E682D">
        <w:rPr>
          <w:rFonts w:cs="David" w:hint="cs"/>
          <w:rtl/>
        </w:rPr>
        <w:t>חבר הכנסת אפרים סנה</w:t>
      </w:r>
    </w:p>
    <w:p w14:paraId="22C98D5D" w14:textId="77777777" w:rsidR="001E682D" w:rsidRPr="001E682D" w:rsidRDefault="001E682D" w:rsidP="001E682D">
      <w:pPr>
        <w:bidi/>
        <w:rPr>
          <w:rFonts w:cs="David" w:hint="cs"/>
          <w:rtl/>
        </w:rPr>
      </w:pPr>
      <w:r w:rsidRPr="001E682D">
        <w:rPr>
          <w:rFonts w:cs="David" w:hint="cs"/>
          <w:rtl/>
        </w:rPr>
        <w:t>חבר הכנסת אמנון כהן</w:t>
      </w:r>
    </w:p>
    <w:p w14:paraId="2940FD02" w14:textId="77777777" w:rsidR="001E682D" w:rsidRPr="001E682D" w:rsidRDefault="001E682D" w:rsidP="001E682D">
      <w:pPr>
        <w:bidi/>
        <w:rPr>
          <w:rFonts w:cs="David" w:hint="cs"/>
          <w:rtl/>
        </w:rPr>
      </w:pPr>
      <w:r w:rsidRPr="001E682D">
        <w:rPr>
          <w:rFonts w:cs="David" w:hint="cs"/>
          <w:rtl/>
        </w:rPr>
        <w:t>חבר הכנסת שי חרמש</w:t>
      </w:r>
    </w:p>
    <w:p w14:paraId="3D36EF7F" w14:textId="77777777" w:rsidR="001E682D" w:rsidRPr="001E682D" w:rsidRDefault="001E682D" w:rsidP="001E682D">
      <w:pPr>
        <w:bidi/>
        <w:rPr>
          <w:rFonts w:cs="David" w:hint="cs"/>
          <w:rtl/>
        </w:rPr>
      </w:pPr>
      <w:r w:rsidRPr="001E682D">
        <w:rPr>
          <w:rFonts w:cs="David" w:hint="cs"/>
          <w:rtl/>
        </w:rPr>
        <w:t xml:space="preserve">חבר הכנסת זאב </w:t>
      </w:r>
      <w:proofErr w:type="spellStart"/>
      <w:r w:rsidRPr="001E682D">
        <w:rPr>
          <w:rFonts w:cs="David" w:hint="cs"/>
          <w:rtl/>
        </w:rPr>
        <w:t>אלקין</w:t>
      </w:r>
      <w:proofErr w:type="spellEnd"/>
    </w:p>
    <w:p w14:paraId="7F8EB6B2" w14:textId="77777777" w:rsidR="001E682D" w:rsidRPr="001E682D" w:rsidRDefault="001E682D" w:rsidP="001E682D">
      <w:pPr>
        <w:bidi/>
        <w:rPr>
          <w:rFonts w:cs="David" w:hint="cs"/>
          <w:rtl/>
        </w:rPr>
      </w:pPr>
      <w:r w:rsidRPr="001E682D">
        <w:rPr>
          <w:rFonts w:cs="David" w:hint="cs"/>
          <w:rtl/>
        </w:rPr>
        <w:t xml:space="preserve">חבר הכנסת </w:t>
      </w:r>
      <w:proofErr w:type="spellStart"/>
      <w:r w:rsidRPr="001E682D">
        <w:rPr>
          <w:rFonts w:cs="David" w:hint="cs"/>
          <w:rtl/>
        </w:rPr>
        <w:t>טלב</w:t>
      </w:r>
      <w:proofErr w:type="spellEnd"/>
      <w:r w:rsidRPr="001E682D">
        <w:rPr>
          <w:rFonts w:cs="David" w:hint="cs"/>
          <w:rtl/>
        </w:rPr>
        <w:t xml:space="preserve"> </w:t>
      </w:r>
      <w:proofErr w:type="spellStart"/>
      <w:r w:rsidRPr="001E682D">
        <w:rPr>
          <w:rFonts w:cs="David" w:hint="cs"/>
          <w:rtl/>
        </w:rPr>
        <w:t>אלסאנע</w:t>
      </w:r>
      <w:proofErr w:type="spellEnd"/>
    </w:p>
    <w:p w14:paraId="2103C985" w14:textId="77777777" w:rsidR="001E682D" w:rsidRPr="001E682D" w:rsidRDefault="001E682D" w:rsidP="001E682D">
      <w:pPr>
        <w:bidi/>
        <w:rPr>
          <w:rFonts w:cs="David" w:hint="cs"/>
          <w:rtl/>
        </w:rPr>
      </w:pPr>
      <w:r w:rsidRPr="001E682D">
        <w:rPr>
          <w:rFonts w:cs="David" w:hint="cs"/>
          <w:rtl/>
        </w:rPr>
        <w:t xml:space="preserve">חברת הכנסת </w:t>
      </w:r>
      <w:proofErr w:type="spellStart"/>
      <w:r w:rsidRPr="001E682D">
        <w:rPr>
          <w:rFonts w:cs="David" w:hint="cs"/>
          <w:rtl/>
        </w:rPr>
        <w:t>עמירה</w:t>
      </w:r>
      <w:proofErr w:type="spellEnd"/>
      <w:r w:rsidRPr="001E682D">
        <w:rPr>
          <w:rFonts w:cs="David" w:hint="cs"/>
          <w:rtl/>
        </w:rPr>
        <w:t xml:space="preserve"> </w:t>
      </w:r>
      <w:proofErr w:type="spellStart"/>
      <w:r w:rsidRPr="001E682D">
        <w:rPr>
          <w:rFonts w:cs="David" w:hint="cs"/>
          <w:rtl/>
        </w:rPr>
        <w:t>דותן</w:t>
      </w:r>
      <w:proofErr w:type="spellEnd"/>
    </w:p>
    <w:p w14:paraId="2956BABA" w14:textId="77777777" w:rsidR="001E682D" w:rsidRPr="001E682D" w:rsidRDefault="001E682D" w:rsidP="001E682D">
      <w:pPr>
        <w:bidi/>
        <w:rPr>
          <w:rFonts w:cs="David" w:hint="cs"/>
          <w:rtl/>
        </w:rPr>
      </w:pPr>
    </w:p>
    <w:p w14:paraId="7F462904" w14:textId="77777777" w:rsidR="001E682D" w:rsidRPr="001E682D" w:rsidRDefault="001E682D" w:rsidP="001E682D">
      <w:pPr>
        <w:bidi/>
        <w:rPr>
          <w:rFonts w:cs="David" w:hint="cs"/>
          <w:rtl/>
        </w:rPr>
      </w:pPr>
      <w:r w:rsidRPr="001E682D">
        <w:rPr>
          <w:rFonts w:cs="David" w:hint="cs"/>
          <w:rtl/>
        </w:rPr>
        <w:t>מזכיר הכנסת איל ינון</w:t>
      </w:r>
    </w:p>
    <w:p w14:paraId="41A0682D" w14:textId="77777777" w:rsidR="001E682D" w:rsidRPr="001E682D" w:rsidRDefault="001E682D" w:rsidP="001E682D">
      <w:pPr>
        <w:bidi/>
        <w:rPr>
          <w:rFonts w:cs="David" w:hint="cs"/>
          <w:rtl/>
        </w:rPr>
      </w:pPr>
      <w:r w:rsidRPr="001E682D">
        <w:rPr>
          <w:rFonts w:cs="David" w:hint="cs"/>
          <w:rtl/>
        </w:rPr>
        <w:t xml:space="preserve">יהושע </w:t>
      </w:r>
      <w:proofErr w:type="spellStart"/>
      <w:r w:rsidRPr="001E682D">
        <w:rPr>
          <w:rFonts w:cs="David" w:hint="cs"/>
          <w:rtl/>
        </w:rPr>
        <w:t>שופמן</w:t>
      </w:r>
      <w:proofErr w:type="spellEnd"/>
      <w:r w:rsidRPr="001E682D">
        <w:rPr>
          <w:rFonts w:cs="David" w:hint="cs"/>
          <w:rtl/>
        </w:rPr>
        <w:t xml:space="preserve"> </w:t>
      </w:r>
      <w:r w:rsidRPr="001E682D">
        <w:rPr>
          <w:rFonts w:cs="David"/>
          <w:rtl/>
        </w:rPr>
        <w:t>–</w:t>
      </w:r>
      <w:r w:rsidRPr="001E682D">
        <w:rPr>
          <w:rFonts w:cs="David" w:hint="cs"/>
          <w:rtl/>
        </w:rPr>
        <w:t xml:space="preserve"> המשנה ליועץ המשפטי, משרד המשפטים</w:t>
      </w:r>
    </w:p>
    <w:p w14:paraId="41C96B93" w14:textId="77777777" w:rsidR="001E682D" w:rsidRPr="001E682D" w:rsidRDefault="001E682D" w:rsidP="001E682D">
      <w:pPr>
        <w:bidi/>
        <w:rPr>
          <w:rFonts w:cs="David" w:hint="cs"/>
          <w:rtl/>
        </w:rPr>
      </w:pPr>
      <w:r w:rsidRPr="001E682D">
        <w:rPr>
          <w:rFonts w:cs="David" w:hint="cs"/>
          <w:rtl/>
        </w:rPr>
        <w:t xml:space="preserve">גיל גן מור </w:t>
      </w:r>
      <w:r w:rsidRPr="001E682D">
        <w:rPr>
          <w:rFonts w:cs="David"/>
          <w:rtl/>
        </w:rPr>
        <w:t>–</w:t>
      </w:r>
      <w:r w:rsidRPr="001E682D">
        <w:rPr>
          <w:rFonts w:cs="David" w:hint="cs"/>
          <w:rtl/>
        </w:rPr>
        <w:t xml:space="preserve"> האגודה לזכויות האזרח</w:t>
      </w:r>
    </w:p>
    <w:p w14:paraId="6730CF73" w14:textId="77777777" w:rsidR="001E682D" w:rsidRPr="001E682D" w:rsidRDefault="001E682D" w:rsidP="001E682D">
      <w:pPr>
        <w:bidi/>
        <w:rPr>
          <w:rFonts w:cs="David"/>
          <w:rtl/>
        </w:rPr>
      </w:pPr>
    </w:p>
    <w:p w14:paraId="569361F1" w14:textId="77777777" w:rsidR="001E682D" w:rsidRPr="001E682D" w:rsidRDefault="001E682D" w:rsidP="001E682D">
      <w:pPr>
        <w:tabs>
          <w:tab w:val="left" w:pos="1930"/>
        </w:tabs>
        <w:bidi/>
        <w:rPr>
          <w:rFonts w:cs="David" w:hint="cs"/>
          <w:rtl/>
        </w:rPr>
      </w:pPr>
      <w:r w:rsidRPr="001E682D">
        <w:rPr>
          <w:rFonts w:cs="David"/>
          <w:b/>
          <w:bCs/>
          <w:u w:val="single"/>
          <w:rtl/>
        </w:rPr>
        <w:t>י</w:t>
      </w:r>
      <w:r w:rsidRPr="001E682D">
        <w:rPr>
          <w:rFonts w:cs="David" w:hint="cs"/>
          <w:b/>
          <w:bCs/>
          <w:u w:val="single"/>
          <w:rtl/>
        </w:rPr>
        <w:t>יעוץ משפטי</w:t>
      </w:r>
      <w:r w:rsidRPr="001E682D">
        <w:rPr>
          <w:rFonts w:cs="David"/>
          <w:b/>
          <w:bCs/>
          <w:u w:val="single"/>
          <w:rtl/>
        </w:rPr>
        <w:t>:</w:t>
      </w:r>
      <w:r w:rsidRPr="001E682D">
        <w:rPr>
          <w:rFonts w:cs="David" w:hint="cs"/>
          <w:rtl/>
        </w:rPr>
        <w:tab/>
        <w:t xml:space="preserve">ארבל </w:t>
      </w:r>
      <w:proofErr w:type="spellStart"/>
      <w:r w:rsidRPr="001E682D">
        <w:rPr>
          <w:rFonts w:cs="David" w:hint="cs"/>
          <w:rtl/>
        </w:rPr>
        <w:t>אסטרחן</w:t>
      </w:r>
      <w:proofErr w:type="spellEnd"/>
      <w:r w:rsidRPr="001E682D">
        <w:rPr>
          <w:rFonts w:cs="David" w:hint="cs"/>
          <w:rtl/>
        </w:rPr>
        <w:t xml:space="preserve"> </w:t>
      </w:r>
    </w:p>
    <w:p w14:paraId="6F213B5B" w14:textId="77777777" w:rsidR="001E682D" w:rsidRPr="001E682D" w:rsidRDefault="001E682D" w:rsidP="001E682D">
      <w:pPr>
        <w:tabs>
          <w:tab w:val="left" w:pos="1930"/>
        </w:tabs>
        <w:bidi/>
        <w:rPr>
          <w:rFonts w:cs="David" w:hint="cs"/>
          <w:rtl/>
        </w:rPr>
      </w:pPr>
      <w:r w:rsidRPr="001E682D">
        <w:rPr>
          <w:rFonts w:cs="David" w:hint="cs"/>
          <w:rtl/>
        </w:rPr>
        <w:tab/>
        <w:t>שלומי בלבן - מתמחה</w:t>
      </w:r>
    </w:p>
    <w:p w14:paraId="68EF05F8" w14:textId="77777777" w:rsidR="001E682D" w:rsidRPr="001E682D" w:rsidRDefault="001E682D" w:rsidP="001E682D">
      <w:pPr>
        <w:bidi/>
        <w:rPr>
          <w:rFonts w:cs="David"/>
          <w:rtl/>
        </w:rPr>
      </w:pPr>
    </w:p>
    <w:p w14:paraId="34C4FB4C" w14:textId="77777777" w:rsidR="001E682D" w:rsidRPr="001E682D" w:rsidRDefault="001E682D" w:rsidP="001E682D">
      <w:pPr>
        <w:tabs>
          <w:tab w:val="left" w:pos="1930"/>
        </w:tabs>
        <w:bidi/>
        <w:rPr>
          <w:rFonts w:cs="David" w:hint="cs"/>
          <w:b/>
          <w:bCs/>
          <w:rtl/>
        </w:rPr>
      </w:pPr>
      <w:r w:rsidRPr="001E682D">
        <w:rPr>
          <w:rFonts w:cs="David"/>
          <w:b/>
          <w:bCs/>
          <w:u w:val="single"/>
          <w:rtl/>
        </w:rPr>
        <w:t>מנהלת הוועדה</w:t>
      </w:r>
      <w:r w:rsidRPr="001E682D">
        <w:rPr>
          <w:rFonts w:cs="David"/>
          <w:rtl/>
        </w:rPr>
        <w:t>:</w:t>
      </w:r>
      <w:r w:rsidRPr="001E682D">
        <w:rPr>
          <w:rFonts w:cs="David" w:hint="cs"/>
          <w:b/>
          <w:bCs/>
          <w:rtl/>
        </w:rPr>
        <w:tab/>
      </w:r>
      <w:r w:rsidRPr="001E682D">
        <w:rPr>
          <w:rFonts w:cs="David" w:hint="cs"/>
          <w:rtl/>
        </w:rPr>
        <w:t>אתי בן יוסף</w:t>
      </w:r>
    </w:p>
    <w:p w14:paraId="03E96449" w14:textId="77777777" w:rsidR="001E682D" w:rsidRPr="001E682D" w:rsidRDefault="001E682D" w:rsidP="001E682D">
      <w:pPr>
        <w:bidi/>
        <w:rPr>
          <w:rFonts w:cs="David"/>
          <w:rtl/>
        </w:rPr>
      </w:pPr>
    </w:p>
    <w:p w14:paraId="2BB8F78C" w14:textId="77777777" w:rsidR="001E682D" w:rsidRPr="001E682D" w:rsidRDefault="001E682D" w:rsidP="001E682D">
      <w:pPr>
        <w:tabs>
          <w:tab w:val="left" w:pos="1930"/>
        </w:tabs>
        <w:bidi/>
        <w:rPr>
          <w:rFonts w:cs="David" w:hint="cs"/>
          <w:rtl/>
        </w:rPr>
      </w:pPr>
      <w:r w:rsidRPr="001E682D">
        <w:rPr>
          <w:rFonts w:cs="David" w:hint="cs"/>
          <w:b/>
          <w:bCs/>
          <w:u w:val="single"/>
          <w:rtl/>
        </w:rPr>
        <w:t>קצרנית</w:t>
      </w:r>
      <w:r w:rsidRPr="001E682D">
        <w:rPr>
          <w:rFonts w:cs="David"/>
          <w:rtl/>
        </w:rPr>
        <w:t>:</w:t>
      </w:r>
      <w:r w:rsidRPr="001E682D">
        <w:rPr>
          <w:rFonts w:cs="David" w:hint="cs"/>
          <w:rtl/>
        </w:rPr>
        <w:tab/>
        <w:t xml:space="preserve">אושרה </w:t>
      </w:r>
      <w:proofErr w:type="spellStart"/>
      <w:r w:rsidRPr="001E682D">
        <w:rPr>
          <w:rFonts w:cs="David" w:hint="cs"/>
          <w:rtl/>
        </w:rPr>
        <w:t>עצידה</w:t>
      </w:r>
      <w:proofErr w:type="spellEnd"/>
    </w:p>
    <w:p w14:paraId="71FD8415" w14:textId="77777777" w:rsidR="001E682D" w:rsidRPr="001E682D" w:rsidRDefault="001E682D" w:rsidP="001E682D">
      <w:pPr>
        <w:bidi/>
        <w:rPr>
          <w:rFonts w:cs="David" w:hint="cs"/>
          <w:b/>
          <w:bCs/>
          <w:rtl/>
        </w:rPr>
      </w:pPr>
    </w:p>
    <w:p w14:paraId="25C10BBF" w14:textId="77777777" w:rsidR="001E682D" w:rsidRPr="001E682D" w:rsidRDefault="001E682D" w:rsidP="001E682D">
      <w:pPr>
        <w:pStyle w:val="Heading5"/>
        <w:jc w:val="left"/>
        <w:rPr>
          <w:rFonts w:hint="cs"/>
          <w:sz w:val="24"/>
          <w:rtl/>
        </w:rPr>
      </w:pPr>
    </w:p>
    <w:p w14:paraId="79EC6A70" w14:textId="77777777" w:rsidR="001E682D" w:rsidRPr="001E682D" w:rsidRDefault="001E682D" w:rsidP="001E682D">
      <w:pPr>
        <w:pStyle w:val="Heading5"/>
        <w:jc w:val="left"/>
        <w:rPr>
          <w:sz w:val="24"/>
          <w:rtl/>
        </w:rPr>
      </w:pPr>
      <w:r w:rsidRPr="001E682D">
        <w:rPr>
          <w:sz w:val="24"/>
          <w:rtl/>
        </w:rPr>
        <w:t xml:space="preserve"> </w:t>
      </w:r>
    </w:p>
    <w:p w14:paraId="7DBC3289" w14:textId="77777777" w:rsidR="001E682D" w:rsidRPr="001E682D" w:rsidRDefault="001E682D" w:rsidP="001E682D">
      <w:pPr>
        <w:bidi/>
        <w:rPr>
          <w:rFonts w:cs="David" w:hint="cs"/>
          <w:rtl/>
        </w:rPr>
      </w:pPr>
    </w:p>
    <w:p w14:paraId="37EBA8AE" w14:textId="77777777" w:rsidR="001E682D" w:rsidRPr="001E682D" w:rsidRDefault="001E682D" w:rsidP="001E682D">
      <w:pPr>
        <w:bidi/>
        <w:rPr>
          <w:rFonts w:cs="David" w:hint="cs"/>
          <w:rtl/>
        </w:rPr>
      </w:pPr>
      <w:r w:rsidRPr="001E682D">
        <w:rPr>
          <w:rFonts w:cs="David"/>
          <w:rtl/>
        </w:rPr>
        <w:br w:type="page"/>
      </w:r>
    </w:p>
    <w:p w14:paraId="66B2FF3D" w14:textId="77777777" w:rsidR="001E682D" w:rsidRPr="001E682D" w:rsidRDefault="001E682D" w:rsidP="001E682D">
      <w:pPr>
        <w:tabs>
          <w:tab w:val="left" w:pos="1221"/>
        </w:tabs>
        <w:bidi/>
        <w:jc w:val="center"/>
        <w:rPr>
          <w:rFonts w:cs="David" w:hint="cs"/>
          <w:b/>
          <w:bCs/>
          <w:u w:val="single"/>
          <w:rtl/>
        </w:rPr>
      </w:pPr>
      <w:r w:rsidRPr="001E682D">
        <w:rPr>
          <w:rFonts w:cs="David" w:hint="cs"/>
          <w:b/>
          <w:bCs/>
          <w:u w:val="single"/>
          <w:rtl/>
        </w:rPr>
        <w:t>בקשת יו"ר ועדת החוקה, חוק ומשפט למיזוג הצעות החוק הבאות:</w:t>
      </w:r>
    </w:p>
    <w:p w14:paraId="7BF6B3CE" w14:textId="77777777" w:rsidR="001E682D" w:rsidRPr="001E682D" w:rsidRDefault="001E682D" w:rsidP="001E682D">
      <w:pPr>
        <w:tabs>
          <w:tab w:val="left" w:pos="1221"/>
        </w:tabs>
        <w:bidi/>
        <w:jc w:val="center"/>
        <w:rPr>
          <w:rFonts w:cs="David" w:hint="cs"/>
          <w:b/>
          <w:bCs/>
          <w:u w:val="single"/>
          <w:rtl/>
        </w:rPr>
      </w:pPr>
      <w:r w:rsidRPr="001E682D">
        <w:rPr>
          <w:rFonts w:cs="David" w:hint="cs"/>
          <w:b/>
          <w:bCs/>
          <w:u w:val="single"/>
          <w:rtl/>
        </w:rPr>
        <w:t>א.</w:t>
      </w:r>
      <w:r w:rsidRPr="001E682D">
        <w:rPr>
          <w:rFonts w:cs="David"/>
          <w:b/>
          <w:bCs/>
          <w:u w:val="single"/>
          <w:rtl/>
        </w:rPr>
        <w:t xml:space="preserve"> הצעת חוק הנוער (שפיטה, ענישה ודרכי טיפול) (תיקון מס'' 14)</w:t>
      </w:r>
      <w:r w:rsidRPr="001E682D">
        <w:rPr>
          <w:rFonts w:cs="David" w:hint="cs"/>
          <w:b/>
          <w:bCs/>
          <w:u w:val="single"/>
          <w:rtl/>
        </w:rPr>
        <w:t xml:space="preserve"> (מעצר קטינים),</w:t>
      </w:r>
    </w:p>
    <w:p w14:paraId="425CCE36" w14:textId="77777777" w:rsidR="001E682D" w:rsidRPr="001E682D" w:rsidRDefault="001E682D" w:rsidP="001E682D">
      <w:pPr>
        <w:tabs>
          <w:tab w:val="left" w:pos="1221"/>
        </w:tabs>
        <w:bidi/>
        <w:jc w:val="center"/>
        <w:rPr>
          <w:rFonts w:cs="David" w:hint="cs"/>
          <w:b/>
          <w:bCs/>
          <w:u w:val="single"/>
          <w:rtl/>
        </w:rPr>
      </w:pPr>
      <w:proofErr w:type="spellStart"/>
      <w:r w:rsidRPr="001E682D">
        <w:rPr>
          <w:rFonts w:cs="David"/>
          <w:b/>
          <w:bCs/>
          <w:u w:val="single"/>
          <w:rtl/>
        </w:rPr>
        <w:t>התשס"</w:t>
      </w:r>
      <w:r w:rsidRPr="001E682D">
        <w:rPr>
          <w:rFonts w:cs="David" w:hint="cs"/>
          <w:b/>
          <w:bCs/>
          <w:u w:val="single"/>
          <w:rtl/>
        </w:rPr>
        <w:t>ח</w:t>
      </w:r>
      <w:proofErr w:type="spellEnd"/>
      <w:r w:rsidRPr="001E682D">
        <w:rPr>
          <w:rFonts w:cs="David" w:hint="cs"/>
          <w:b/>
          <w:bCs/>
          <w:u w:val="single"/>
          <w:rtl/>
        </w:rPr>
        <w:t>-2008, של חבר הכנסת יצחק לוי (פ/113/17)</w:t>
      </w:r>
    </w:p>
    <w:p w14:paraId="7D5FC880" w14:textId="77777777" w:rsidR="001E682D" w:rsidRPr="001E682D" w:rsidRDefault="001E682D" w:rsidP="001E682D">
      <w:pPr>
        <w:tabs>
          <w:tab w:val="left" w:pos="1221"/>
        </w:tabs>
        <w:bidi/>
        <w:jc w:val="center"/>
        <w:rPr>
          <w:rFonts w:cs="David" w:hint="cs"/>
          <w:b/>
          <w:bCs/>
          <w:u w:val="single"/>
          <w:rtl/>
        </w:rPr>
      </w:pPr>
      <w:r w:rsidRPr="001E682D">
        <w:rPr>
          <w:rFonts w:cs="David" w:hint="cs"/>
          <w:b/>
          <w:bCs/>
          <w:u w:val="single"/>
          <w:rtl/>
        </w:rPr>
        <w:t xml:space="preserve">ב. הצעת חוק הנוער (שפיטה, ענישה ודרכי טיפול) (תיקון מס' 14), </w:t>
      </w:r>
      <w:proofErr w:type="spellStart"/>
      <w:r w:rsidRPr="001E682D">
        <w:rPr>
          <w:rFonts w:cs="David" w:hint="cs"/>
          <w:b/>
          <w:bCs/>
          <w:u w:val="single"/>
          <w:rtl/>
        </w:rPr>
        <w:t>התשס"ו</w:t>
      </w:r>
      <w:proofErr w:type="spellEnd"/>
      <w:r w:rsidRPr="001E682D">
        <w:rPr>
          <w:rFonts w:cs="David" w:hint="cs"/>
          <w:b/>
          <w:bCs/>
          <w:u w:val="single"/>
          <w:rtl/>
        </w:rPr>
        <w:t>-2006 (מ/244)</w:t>
      </w:r>
    </w:p>
    <w:p w14:paraId="5E9BE35D" w14:textId="77777777" w:rsidR="001E682D" w:rsidRPr="001E682D" w:rsidRDefault="001E682D" w:rsidP="001E682D">
      <w:pPr>
        <w:bidi/>
        <w:rPr>
          <w:rFonts w:cs="David" w:hint="cs"/>
          <w:rtl/>
        </w:rPr>
      </w:pPr>
    </w:p>
    <w:p w14:paraId="1D6E5335" w14:textId="77777777" w:rsidR="001E682D" w:rsidRPr="001E682D" w:rsidRDefault="001E682D" w:rsidP="001E682D">
      <w:pPr>
        <w:bidi/>
        <w:rPr>
          <w:rFonts w:cs="David" w:hint="cs"/>
          <w:rtl/>
        </w:rPr>
      </w:pPr>
    </w:p>
    <w:p w14:paraId="2C7AEBBA" w14:textId="77777777" w:rsidR="001E682D" w:rsidRPr="001E682D" w:rsidRDefault="001E682D" w:rsidP="001E682D">
      <w:pPr>
        <w:bidi/>
        <w:rPr>
          <w:rFonts w:cs="David" w:hint="cs"/>
          <w:rtl/>
        </w:rPr>
      </w:pPr>
      <w:r w:rsidRPr="001E682D">
        <w:rPr>
          <w:rFonts w:cs="David" w:hint="cs"/>
          <w:u w:val="single"/>
          <w:rtl/>
        </w:rPr>
        <w:t>היו"ר דוד טל:</w:t>
      </w:r>
    </w:p>
    <w:p w14:paraId="02B1FF63" w14:textId="77777777" w:rsidR="001E682D" w:rsidRPr="001E682D" w:rsidRDefault="001E682D" w:rsidP="001E682D">
      <w:pPr>
        <w:bidi/>
        <w:rPr>
          <w:rFonts w:cs="David" w:hint="cs"/>
          <w:u w:val="single"/>
          <w:rtl/>
        </w:rPr>
      </w:pPr>
    </w:p>
    <w:p w14:paraId="019F3104" w14:textId="77777777" w:rsidR="001E682D" w:rsidRPr="001E682D" w:rsidRDefault="001E682D" w:rsidP="001E682D">
      <w:pPr>
        <w:bidi/>
        <w:rPr>
          <w:rFonts w:cs="David" w:hint="cs"/>
          <w:rtl/>
        </w:rPr>
      </w:pPr>
      <w:r w:rsidRPr="001E682D">
        <w:rPr>
          <w:rFonts w:cs="David" w:hint="cs"/>
          <w:rtl/>
        </w:rPr>
        <w:tab/>
        <w:t xml:space="preserve">בוקר טוב. אני מתכבד לפתוח את ישיבת ועדת הכנסת. על סדר יומנו, מספר נושאים, ונעשה את זה במהירות האפשרית. </w:t>
      </w:r>
    </w:p>
    <w:p w14:paraId="532814D6" w14:textId="77777777" w:rsidR="001E682D" w:rsidRPr="001E682D" w:rsidRDefault="001E682D" w:rsidP="001E682D">
      <w:pPr>
        <w:bidi/>
        <w:rPr>
          <w:rFonts w:cs="David" w:hint="cs"/>
          <w:rtl/>
        </w:rPr>
      </w:pPr>
    </w:p>
    <w:p w14:paraId="43B430ED" w14:textId="77777777" w:rsidR="001E682D" w:rsidRPr="001E682D" w:rsidRDefault="001E682D" w:rsidP="001E682D">
      <w:pPr>
        <w:bidi/>
        <w:ind w:firstLine="567"/>
        <w:rPr>
          <w:rFonts w:cs="David" w:hint="cs"/>
          <w:rtl/>
        </w:rPr>
      </w:pPr>
      <w:r w:rsidRPr="001E682D">
        <w:rPr>
          <w:rFonts w:cs="David" w:hint="cs"/>
          <w:rtl/>
        </w:rPr>
        <w:t xml:space="preserve">הנושא הראשון הוא בקשת יו"ר ועדת החוקה, חוק ומשפט למיזוג הצעות החוק הבאות: הצעת חוק הנוער (שפיטה, ענישה ודרכי טיפול) (תיקון מס' 14) (מעצר קטינים), </w:t>
      </w:r>
      <w:proofErr w:type="spellStart"/>
      <w:r w:rsidRPr="001E682D">
        <w:rPr>
          <w:rFonts w:cs="David" w:hint="cs"/>
          <w:rtl/>
        </w:rPr>
        <w:t>התשס"ח</w:t>
      </w:r>
      <w:proofErr w:type="spellEnd"/>
      <w:r w:rsidRPr="001E682D">
        <w:rPr>
          <w:rFonts w:cs="David" w:hint="cs"/>
          <w:rtl/>
        </w:rPr>
        <w:t xml:space="preserve">-2008, של חבר הכנסת יצחק לוי, והצעת חוק הנוער (שפיטה, ענישה ודרכי טיפול) (תיקון מס' 14). </w:t>
      </w:r>
    </w:p>
    <w:p w14:paraId="72C5BD00" w14:textId="77777777" w:rsidR="001E682D" w:rsidRPr="001E682D" w:rsidRDefault="001E682D" w:rsidP="001E682D">
      <w:pPr>
        <w:bidi/>
        <w:rPr>
          <w:rFonts w:cs="David" w:hint="cs"/>
          <w:rtl/>
        </w:rPr>
      </w:pPr>
    </w:p>
    <w:p w14:paraId="26F09F17" w14:textId="77777777" w:rsidR="001E682D" w:rsidRPr="001E682D" w:rsidRDefault="001E682D" w:rsidP="001E682D">
      <w:pPr>
        <w:bidi/>
        <w:rPr>
          <w:rFonts w:cs="David" w:hint="cs"/>
          <w:u w:val="single"/>
          <w:rtl/>
        </w:rPr>
      </w:pPr>
      <w:r w:rsidRPr="001E682D">
        <w:rPr>
          <w:rFonts w:cs="David" w:hint="cs"/>
          <w:u w:val="single"/>
          <w:rtl/>
        </w:rPr>
        <w:t xml:space="preserve">ארבל </w:t>
      </w:r>
      <w:proofErr w:type="spellStart"/>
      <w:r w:rsidRPr="001E682D">
        <w:rPr>
          <w:rFonts w:cs="David" w:hint="cs"/>
          <w:u w:val="single"/>
          <w:rtl/>
        </w:rPr>
        <w:t>אסטרחן</w:t>
      </w:r>
      <w:proofErr w:type="spellEnd"/>
      <w:r w:rsidRPr="001E682D">
        <w:rPr>
          <w:rFonts w:cs="David" w:hint="cs"/>
          <w:u w:val="single"/>
          <w:rtl/>
        </w:rPr>
        <w:t>:</w:t>
      </w:r>
    </w:p>
    <w:p w14:paraId="7813F305" w14:textId="77777777" w:rsidR="001E682D" w:rsidRPr="001E682D" w:rsidRDefault="001E682D" w:rsidP="001E682D">
      <w:pPr>
        <w:bidi/>
        <w:rPr>
          <w:rFonts w:cs="David" w:hint="cs"/>
          <w:rtl/>
        </w:rPr>
      </w:pPr>
    </w:p>
    <w:p w14:paraId="305EF377" w14:textId="77777777" w:rsidR="001E682D" w:rsidRPr="001E682D" w:rsidRDefault="001E682D" w:rsidP="001E682D">
      <w:pPr>
        <w:bidi/>
        <w:rPr>
          <w:rFonts w:cs="David" w:hint="cs"/>
          <w:rtl/>
        </w:rPr>
      </w:pPr>
      <w:r w:rsidRPr="001E682D">
        <w:rPr>
          <w:rFonts w:cs="David" w:hint="cs"/>
          <w:rtl/>
        </w:rPr>
        <w:tab/>
        <w:t xml:space="preserve">בשונה ממה שכתוב במכתב - שתי הצעות שעברו קריאה ראשונה. </w:t>
      </w:r>
    </w:p>
    <w:p w14:paraId="45AEDE64" w14:textId="77777777" w:rsidR="001E682D" w:rsidRPr="001E682D" w:rsidRDefault="001E682D" w:rsidP="001E682D">
      <w:pPr>
        <w:tabs>
          <w:tab w:val="left" w:pos="1221"/>
        </w:tabs>
        <w:bidi/>
        <w:rPr>
          <w:rFonts w:cs="David" w:hint="cs"/>
          <w:rtl/>
        </w:rPr>
      </w:pPr>
    </w:p>
    <w:p w14:paraId="60968B14" w14:textId="77777777" w:rsidR="001E682D" w:rsidRPr="001E682D" w:rsidRDefault="001E682D" w:rsidP="001E682D">
      <w:pPr>
        <w:bidi/>
        <w:rPr>
          <w:rFonts w:cs="David" w:hint="cs"/>
          <w:rtl/>
        </w:rPr>
      </w:pPr>
      <w:r w:rsidRPr="001E682D">
        <w:rPr>
          <w:rFonts w:cs="David" w:hint="cs"/>
          <w:u w:val="single"/>
          <w:rtl/>
        </w:rPr>
        <w:t>היו"ר דוד טל:</w:t>
      </w:r>
    </w:p>
    <w:p w14:paraId="0A625590" w14:textId="77777777" w:rsidR="001E682D" w:rsidRPr="001E682D" w:rsidRDefault="001E682D" w:rsidP="001E682D">
      <w:pPr>
        <w:tabs>
          <w:tab w:val="left" w:pos="1221"/>
        </w:tabs>
        <w:bidi/>
        <w:rPr>
          <w:rFonts w:cs="David" w:hint="cs"/>
          <w:rtl/>
        </w:rPr>
      </w:pPr>
    </w:p>
    <w:p w14:paraId="797919E0" w14:textId="77777777" w:rsidR="001E682D" w:rsidRPr="001E682D" w:rsidRDefault="001E682D" w:rsidP="001E682D">
      <w:pPr>
        <w:tabs>
          <w:tab w:val="left" w:pos="1221"/>
        </w:tabs>
        <w:bidi/>
        <w:rPr>
          <w:rFonts w:cs="David" w:hint="cs"/>
          <w:rtl/>
        </w:rPr>
      </w:pPr>
      <w:r w:rsidRPr="001E682D">
        <w:rPr>
          <w:rFonts w:cs="David" w:hint="cs"/>
          <w:rtl/>
        </w:rPr>
        <w:t xml:space="preserve">         האם אנחנו חייבים להצביע עבור זה?</w:t>
      </w:r>
    </w:p>
    <w:p w14:paraId="35E298CB" w14:textId="77777777" w:rsidR="001E682D" w:rsidRPr="001E682D" w:rsidRDefault="001E682D" w:rsidP="001E682D">
      <w:pPr>
        <w:tabs>
          <w:tab w:val="left" w:pos="1221"/>
        </w:tabs>
        <w:bidi/>
        <w:rPr>
          <w:rFonts w:cs="David" w:hint="cs"/>
          <w:rtl/>
        </w:rPr>
      </w:pPr>
    </w:p>
    <w:p w14:paraId="510C654F" w14:textId="77777777" w:rsidR="001E682D" w:rsidRPr="001E682D" w:rsidRDefault="001E682D" w:rsidP="001E682D">
      <w:pPr>
        <w:bidi/>
        <w:rPr>
          <w:rFonts w:cs="David" w:hint="cs"/>
          <w:u w:val="single"/>
          <w:rtl/>
        </w:rPr>
      </w:pPr>
      <w:r w:rsidRPr="001E682D">
        <w:rPr>
          <w:rFonts w:cs="David" w:hint="cs"/>
          <w:u w:val="single"/>
          <w:rtl/>
        </w:rPr>
        <w:t xml:space="preserve">ארבל </w:t>
      </w:r>
      <w:proofErr w:type="spellStart"/>
      <w:r w:rsidRPr="001E682D">
        <w:rPr>
          <w:rFonts w:cs="David" w:hint="cs"/>
          <w:u w:val="single"/>
          <w:rtl/>
        </w:rPr>
        <w:t>אסטרחן</w:t>
      </w:r>
      <w:proofErr w:type="spellEnd"/>
      <w:r w:rsidRPr="001E682D">
        <w:rPr>
          <w:rFonts w:cs="David" w:hint="cs"/>
          <w:u w:val="single"/>
          <w:rtl/>
        </w:rPr>
        <w:t>:</w:t>
      </w:r>
    </w:p>
    <w:p w14:paraId="63975F10" w14:textId="77777777" w:rsidR="001E682D" w:rsidRPr="001E682D" w:rsidRDefault="001E682D" w:rsidP="001E682D">
      <w:pPr>
        <w:tabs>
          <w:tab w:val="left" w:pos="1221"/>
        </w:tabs>
        <w:bidi/>
        <w:rPr>
          <w:rFonts w:cs="David" w:hint="cs"/>
          <w:rtl/>
        </w:rPr>
      </w:pPr>
      <w:r w:rsidRPr="001E682D">
        <w:rPr>
          <w:rFonts w:cs="David"/>
          <w:rtl/>
        </w:rPr>
        <w:t xml:space="preserve"> </w:t>
      </w:r>
    </w:p>
    <w:p w14:paraId="4126E113" w14:textId="77777777" w:rsidR="001E682D" w:rsidRPr="001E682D" w:rsidRDefault="001E682D" w:rsidP="001E682D">
      <w:pPr>
        <w:bidi/>
        <w:ind w:firstLine="567"/>
        <w:rPr>
          <w:rFonts w:cs="David" w:hint="cs"/>
          <w:rtl/>
        </w:rPr>
      </w:pPr>
      <w:r w:rsidRPr="001E682D">
        <w:rPr>
          <w:rFonts w:cs="David" w:hint="cs"/>
          <w:rtl/>
        </w:rPr>
        <w:t xml:space="preserve">צריך לאשר את זה. </w:t>
      </w:r>
    </w:p>
    <w:p w14:paraId="0B955DD6" w14:textId="77777777" w:rsidR="001E682D" w:rsidRPr="001E682D" w:rsidRDefault="001E682D" w:rsidP="001E682D">
      <w:pPr>
        <w:bidi/>
        <w:rPr>
          <w:rFonts w:cs="David" w:hint="cs"/>
          <w:rtl/>
        </w:rPr>
      </w:pPr>
    </w:p>
    <w:p w14:paraId="7C3D9C9A" w14:textId="77777777" w:rsidR="001E682D" w:rsidRPr="001E682D" w:rsidRDefault="001E682D" w:rsidP="001E682D">
      <w:pPr>
        <w:bidi/>
        <w:rPr>
          <w:rFonts w:cs="David" w:hint="cs"/>
          <w:rtl/>
        </w:rPr>
      </w:pPr>
      <w:r w:rsidRPr="001E682D">
        <w:rPr>
          <w:rFonts w:cs="David" w:hint="cs"/>
          <w:u w:val="single"/>
          <w:rtl/>
        </w:rPr>
        <w:t>היו"ר דוד טל:</w:t>
      </w:r>
    </w:p>
    <w:p w14:paraId="62ADB32F" w14:textId="77777777" w:rsidR="001E682D" w:rsidRPr="001E682D" w:rsidRDefault="001E682D" w:rsidP="001E682D">
      <w:pPr>
        <w:bidi/>
        <w:rPr>
          <w:rFonts w:cs="David" w:hint="cs"/>
          <w:rtl/>
        </w:rPr>
      </w:pPr>
    </w:p>
    <w:p w14:paraId="3CBFFA00" w14:textId="77777777" w:rsidR="001E682D" w:rsidRPr="001E682D" w:rsidRDefault="001E682D" w:rsidP="001E682D">
      <w:pPr>
        <w:bidi/>
        <w:rPr>
          <w:rFonts w:cs="David" w:hint="cs"/>
          <w:rtl/>
        </w:rPr>
      </w:pPr>
      <w:r w:rsidRPr="001E682D">
        <w:rPr>
          <w:rFonts w:cs="David" w:hint="cs"/>
          <w:rtl/>
        </w:rPr>
        <w:tab/>
        <w:t xml:space="preserve">מי בעד למזג את ההצעות שקראתי? מי נגד? מי נמנע? תודה. אשר על כן, אנחנו מאשרים את המיזוג של הצעות אלה. </w:t>
      </w:r>
    </w:p>
    <w:p w14:paraId="2BE6A95E" w14:textId="77777777" w:rsidR="001E682D" w:rsidRDefault="001E682D" w:rsidP="001E682D">
      <w:pPr>
        <w:bidi/>
        <w:rPr>
          <w:rFonts w:cs="David" w:hint="cs"/>
          <w:rtl/>
        </w:rPr>
      </w:pPr>
    </w:p>
    <w:p w14:paraId="4AFC4D0B" w14:textId="77777777" w:rsidR="001E682D" w:rsidRDefault="001E682D" w:rsidP="001E682D">
      <w:pPr>
        <w:bidi/>
        <w:rPr>
          <w:rFonts w:cs="David" w:hint="cs"/>
          <w:rtl/>
        </w:rPr>
      </w:pPr>
    </w:p>
    <w:p w14:paraId="4C248D4A" w14:textId="77777777" w:rsidR="001E682D" w:rsidRDefault="001E682D" w:rsidP="001E682D">
      <w:pPr>
        <w:bidi/>
        <w:rPr>
          <w:rFonts w:cs="David" w:hint="cs"/>
          <w:rtl/>
        </w:rPr>
      </w:pPr>
    </w:p>
    <w:p w14:paraId="314D381C" w14:textId="77777777" w:rsidR="001E682D" w:rsidRDefault="001E682D" w:rsidP="001E682D">
      <w:pPr>
        <w:bidi/>
        <w:rPr>
          <w:rFonts w:cs="David" w:hint="cs"/>
          <w:rtl/>
        </w:rPr>
      </w:pPr>
    </w:p>
    <w:p w14:paraId="7A6E570C" w14:textId="77777777" w:rsidR="001E682D" w:rsidRDefault="001E682D" w:rsidP="001E682D">
      <w:pPr>
        <w:bidi/>
        <w:rPr>
          <w:rFonts w:cs="David" w:hint="cs"/>
          <w:rtl/>
        </w:rPr>
      </w:pPr>
    </w:p>
    <w:p w14:paraId="760E4F22" w14:textId="77777777" w:rsidR="001E682D" w:rsidRDefault="001E682D" w:rsidP="001E682D">
      <w:pPr>
        <w:bidi/>
        <w:rPr>
          <w:rFonts w:cs="David" w:hint="cs"/>
          <w:rtl/>
        </w:rPr>
      </w:pPr>
    </w:p>
    <w:p w14:paraId="1DFEBB39" w14:textId="77777777" w:rsidR="001E682D" w:rsidRDefault="001E682D" w:rsidP="001E682D">
      <w:pPr>
        <w:bidi/>
        <w:rPr>
          <w:rFonts w:cs="David" w:hint="cs"/>
          <w:rtl/>
        </w:rPr>
      </w:pPr>
    </w:p>
    <w:p w14:paraId="50613486" w14:textId="77777777" w:rsidR="001E682D" w:rsidRDefault="001E682D" w:rsidP="001E682D">
      <w:pPr>
        <w:bidi/>
        <w:rPr>
          <w:rFonts w:cs="David" w:hint="cs"/>
          <w:rtl/>
        </w:rPr>
      </w:pPr>
    </w:p>
    <w:p w14:paraId="3C28E913" w14:textId="77777777" w:rsidR="001E682D" w:rsidRDefault="001E682D" w:rsidP="001E682D">
      <w:pPr>
        <w:bidi/>
        <w:rPr>
          <w:rFonts w:cs="David" w:hint="cs"/>
          <w:rtl/>
        </w:rPr>
      </w:pPr>
    </w:p>
    <w:p w14:paraId="08824311" w14:textId="77777777" w:rsidR="001E682D" w:rsidRDefault="001E682D" w:rsidP="001E682D">
      <w:pPr>
        <w:bidi/>
        <w:rPr>
          <w:rFonts w:cs="David" w:hint="cs"/>
          <w:rtl/>
        </w:rPr>
      </w:pPr>
    </w:p>
    <w:p w14:paraId="08538965" w14:textId="77777777" w:rsidR="001E682D" w:rsidRDefault="001E682D" w:rsidP="001E682D">
      <w:pPr>
        <w:bidi/>
        <w:rPr>
          <w:rFonts w:cs="David" w:hint="cs"/>
          <w:rtl/>
        </w:rPr>
      </w:pPr>
    </w:p>
    <w:p w14:paraId="07CA8D3C" w14:textId="77777777" w:rsidR="001E682D" w:rsidRDefault="001E682D" w:rsidP="001E682D">
      <w:pPr>
        <w:bidi/>
        <w:rPr>
          <w:rFonts w:cs="David" w:hint="cs"/>
          <w:rtl/>
        </w:rPr>
      </w:pPr>
    </w:p>
    <w:p w14:paraId="0098EA5A" w14:textId="77777777" w:rsidR="001E682D" w:rsidRDefault="001E682D" w:rsidP="001E682D">
      <w:pPr>
        <w:bidi/>
        <w:rPr>
          <w:rFonts w:cs="David" w:hint="cs"/>
          <w:rtl/>
        </w:rPr>
      </w:pPr>
    </w:p>
    <w:p w14:paraId="056330FA" w14:textId="77777777" w:rsidR="001E682D" w:rsidRDefault="001E682D" w:rsidP="001E682D">
      <w:pPr>
        <w:bidi/>
        <w:rPr>
          <w:rFonts w:cs="David" w:hint="cs"/>
          <w:rtl/>
        </w:rPr>
      </w:pPr>
    </w:p>
    <w:p w14:paraId="495A95BA" w14:textId="77777777" w:rsidR="001E682D" w:rsidRDefault="001E682D" w:rsidP="001E682D">
      <w:pPr>
        <w:bidi/>
        <w:rPr>
          <w:rFonts w:cs="David" w:hint="cs"/>
          <w:rtl/>
        </w:rPr>
      </w:pPr>
    </w:p>
    <w:p w14:paraId="332EDAAB" w14:textId="77777777" w:rsidR="001E682D" w:rsidRDefault="001E682D" w:rsidP="001E682D">
      <w:pPr>
        <w:bidi/>
        <w:rPr>
          <w:rFonts w:cs="David" w:hint="cs"/>
          <w:rtl/>
        </w:rPr>
      </w:pPr>
    </w:p>
    <w:p w14:paraId="2787A166" w14:textId="77777777" w:rsidR="001E682D" w:rsidRDefault="001E682D" w:rsidP="001E682D">
      <w:pPr>
        <w:bidi/>
        <w:rPr>
          <w:rFonts w:cs="David" w:hint="cs"/>
          <w:rtl/>
        </w:rPr>
      </w:pPr>
    </w:p>
    <w:p w14:paraId="19478047" w14:textId="77777777" w:rsidR="001E682D" w:rsidRDefault="001E682D" w:rsidP="001E682D">
      <w:pPr>
        <w:bidi/>
        <w:rPr>
          <w:rFonts w:cs="David" w:hint="cs"/>
          <w:rtl/>
        </w:rPr>
      </w:pPr>
    </w:p>
    <w:p w14:paraId="6710DC70" w14:textId="77777777" w:rsidR="001E682D" w:rsidRDefault="001E682D" w:rsidP="001E682D">
      <w:pPr>
        <w:bidi/>
        <w:rPr>
          <w:rFonts w:cs="David" w:hint="cs"/>
          <w:rtl/>
        </w:rPr>
      </w:pPr>
    </w:p>
    <w:p w14:paraId="0CE59AD1" w14:textId="77777777" w:rsidR="001E682D" w:rsidRDefault="001E682D" w:rsidP="001E682D">
      <w:pPr>
        <w:bidi/>
        <w:rPr>
          <w:rFonts w:cs="David" w:hint="cs"/>
          <w:rtl/>
        </w:rPr>
      </w:pPr>
    </w:p>
    <w:p w14:paraId="5F710D81" w14:textId="77777777" w:rsidR="001E682D" w:rsidRDefault="001E682D" w:rsidP="001E682D">
      <w:pPr>
        <w:bidi/>
        <w:rPr>
          <w:rFonts w:cs="David" w:hint="cs"/>
          <w:rtl/>
        </w:rPr>
      </w:pPr>
    </w:p>
    <w:p w14:paraId="0F1FF5F1" w14:textId="77777777" w:rsidR="001E682D" w:rsidRDefault="001E682D" w:rsidP="001E682D">
      <w:pPr>
        <w:bidi/>
        <w:rPr>
          <w:rFonts w:cs="David" w:hint="cs"/>
          <w:rtl/>
        </w:rPr>
      </w:pPr>
    </w:p>
    <w:p w14:paraId="582ADD7D" w14:textId="77777777" w:rsidR="001E682D" w:rsidRDefault="001E682D" w:rsidP="001E682D">
      <w:pPr>
        <w:bidi/>
        <w:rPr>
          <w:rFonts w:cs="David" w:hint="cs"/>
          <w:rtl/>
        </w:rPr>
      </w:pPr>
    </w:p>
    <w:p w14:paraId="7F7FF46D" w14:textId="77777777" w:rsidR="001E682D" w:rsidRDefault="001E682D" w:rsidP="001E682D">
      <w:pPr>
        <w:bidi/>
        <w:rPr>
          <w:rFonts w:cs="David" w:hint="cs"/>
          <w:rtl/>
        </w:rPr>
      </w:pPr>
    </w:p>
    <w:p w14:paraId="6AD0E8A4" w14:textId="77777777" w:rsidR="001E682D" w:rsidRDefault="001E682D" w:rsidP="001E682D">
      <w:pPr>
        <w:bidi/>
        <w:rPr>
          <w:rFonts w:cs="David" w:hint="cs"/>
          <w:rtl/>
        </w:rPr>
      </w:pPr>
    </w:p>
    <w:p w14:paraId="6B79BCE8" w14:textId="77777777" w:rsidR="001E682D" w:rsidRDefault="001E682D" w:rsidP="001E682D">
      <w:pPr>
        <w:bidi/>
        <w:rPr>
          <w:rFonts w:cs="David" w:hint="cs"/>
          <w:rtl/>
        </w:rPr>
      </w:pPr>
    </w:p>
    <w:p w14:paraId="38510EB0" w14:textId="77777777" w:rsidR="001E682D" w:rsidRDefault="001E682D" w:rsidP="001E682D">
      <w:pPr>
        <w:bidi/>
        <w:rPr>
          <w:rFonts w:cs="David" w:hint="cs"/>
          <w:rtl/>
        </w:rPr>
      </w:pPr>
    </w:p>
    <w:p w14:paraId="18AD39E6" w14:textId="77777777" w:rsidR="001E682D" w:rsidRDefault="001E682D" w:rsidP="001E682D">
      <w:pPr>
        <w:bidi/>
        <w:rPr>
          <w:rFonts w:cs="David" w:hint="cs"/>
          <w:rtl/>
        </w:rPr>
      </w:pPr>
    </w:p>
    <w:p w14:paraId="4892FCBA" w14:textId="77777777" w:rsidR="001E682D" w:rsidRPr="001E682D" w:rsidRDefault="001E682D" w:rsidP="001E682D">
      <w:pPr>
        <w:bidi/>
        <w:rPr>
          <w:rFonts w:cs="David" w:hint="cs"/>
          <w:rtl/>
        </w:rPr>
      </w:pPr>
    </w:p>
    <w:p w14:paraId="49F6530C" w14:textId="77777777" w:rsidR="001E682D" w:rsidRPr="001E682D" w:rsidRDefault="001E682D" w:rsidP="001E682D">
      <w:pPr>
        <w:bidi/>
        <w:jc w:val="center"/>
        <w:rPr>
          <w:rFonts w:cs="David" w:hint="cs"/>
          <w:b/>
          <w:bCs/>
          <w:u w:val="single"/>
          <w:rtl/>
        </w:rPr>
      </w:pPr>
      <w:r w:rsidRPr="001E682D">
        <w:rPr>
          <w:rFonts w:cs="David" w:hint="cs"/>
          <w:b/>
          <w:bCs/>
          <w:u w:val="single"/>
          <w:rtl/>
        </w:rPr>
        <w:t>עבודת הוועדות בפגרת הפסח</w:t>
      </w:r>
    </w:p>
    <w:p w14:paraId="09DCC748" w14:textId="77777777" w:rsidR="001E682D" w:rsidRPr="001E682D" w:rsidRDefault="001E682D" w:rsidP="001E682D">
      <w:pPr>
        <w:bidi/>
        <w:jc w:val="center"/>
        <w:rPr>
          <w:rFonts w:cs="David" w:hint="cs"/>
          <w:b/>
          <w:bCs/>
          <w:u w:val="single"/>
          <w:rtl/>
        </w:rPr>
      </w:pPr>
    </w:p>
    <w:p w14:paraId="75D5D96A" w14:textId="77777777" w:rsidR="001E682D" w:rsidRDefault="001E682D" w:rsidP="001E682D">
      <w:pPr>
        <w:bidi/>
        <w:rPr>
          <w:rFonts w:cs="David" w:hint="cs"/>
          <w:u w:val="single"/>
          <w:rtl/>
        </w:rPr>
      </w:pPr>
    </w:p>
    <w:p w14:paraId="2802A38E" w14:textId="77777777" w:rsidR="001E682D" w:rsidRDefault="001E682D" w:rsidP="001E682D">
      <w:pPr>
        <w:bidi/>
        <w:rPr>
          <w:rFonts w:cs="David" w:hint="cs"/>
          <w:u w:val="single"/>
          <w:rtl/>
        </w:rPr>
      </w:pPr>
    </w:p>
    <w:p w14:paraId="084955BB" w14:textId="77777777" w:rsidR="001E682D" w:rsidRDefault="001E682D" w:rsidP="001E682D">
      <w:pPr>
        <w:bidi/>
        <w:rPr>
          <w:rFonts w:cs="David" w:hint="cs"/>
          <w:u w:val="single"/>
          <w:rtl/>
        </w:rPr>
      </w:pPr>
    </w:p>
    <w:p w14:paraId="006AA3EE" w14:textId="77777777" w:rsidR="001E682D" w:rsidRDefault="001E682D" w:rsidP="001E682D">
      <w:pPr>
        <w:bidi/>
        <w:rPr>
          <w:rFonts w:cs="David" w:hint="cs"/>
          <w:u w:val="single"/>
          <w:rtl/>
        </w:rPr>
      </w:pPr>
    </w:p>
    <w:p w14:paraId="161F8F65" w14:textId="77777777" w:rsidR="001E682D" w:rsidRPr="001E682D" w:rsidRDefault="001E682D" w:rsidP="001E682D">
      <w:pPr>
        <w:bidi/>
        <w:rPr>
          <w:rFonts w:cs="David" w:hint="cs"/>
          <w:rtl/>
        </w:rPr>
      </w:pPr>
      <w:r w:rsidRPr="001E682D">
        <w:rPr>
          <w:rFonts w:cs="David" w:hint="cs"/>
          <w:u w:val="single"/>
          <w:rtl/>
        </w:rPr>
        <w:t>היו"ר דוד טל:</w:t>
      </w:r>
    </w:p>
    <w:p w14:paraId="53CCD66E" w14:textId="77777777" w:rsidR="001E682D" w:rsidRPr="001E682D" w:rsidRDefault="001E682D" w:rsidP="001E682D">
      <w:pPr>
        <w:bidi/>
        <w:rPr>
          <w:rFonts w:cs="David" w:hint="cs"/>
          <w:rtl/>
        </w:rPr>
      </w:pPr>
    </w:p>
    <w:p w14:paraId="744B1CE7" w14:textId="77777777" w:rsidR="001E682D" w:rsidRPr="001E682D" w:rsidRDefault="001E682D" w:rsidP="001E682D">
      <w:pPr>
        <w:bidi/>
        <w:rPr>
          <w:rFonts w:cs="David" w:hint="cs"/>
          <w:rtl/>
        </w:rPr>
      </w:pPr>
      <w:r w:rsidRPr="001E682D">
        <w:rPr>
          <w:rFonts w:cs="David" w:hint="cs"/>
          <w:rtl/>
        </w:rPr>
        <w:tab/>
        <w:t xml:space="preserve">רבותי חברי הכנסת, אנחנו עוברים לנושא הבא לגבי עבודת הוועדות בפגרת הפסח. אני רוצה להציע שחברי הוועדה יתמכו בכך שוועדות הכנסת יוכלו לעבוד ככל אשר יחפצו, לא נגביל אותן במספר פעמים, אלא אם כן יש הסתייגויות לנושא הזה. אם כן - אני מוכן לשמוע אותן. אם לא </w:t>
      </w:r>
      <w:r w:rsidRPr="001E682D">
        <w:rPr>
          <w:rFonts w:cs="David"/>
          <w:rtl/>
        </w:rPr>
        <w:t>–</w:t>
      </w:r>
      <w:r w:rsidRPr="001E682D">
        <w:rPr>
          <w:rFonts w:cs="David" w:hint="cs"/>
          <w:rtl/>
        </w:rPr>
        <w:t xml:space="preserve"> נאשר זאת ללא הגבלה. האם יש הסתייגויות? אין. אשר על כן, אני מעלה את זה להצבעה. מי בעד לא להגביל את עבודת הוועדות השונות בפגרת הכנסת? רוב. מי נגד? מי נמנע? תודה, הנושא אושר. </w:t>
      </w:r>
    </w:p>
    <w:p w14:paraId="00A0B179" w14:textId="77777777" w:rsidR="001E682D" w:rsidRDefault="001E682D" w:rsidP="001E682D">
      <w:pPr>
        <w:bidi/>
        <w:rPr>
          <w:rFonts w:cs="David" w:hint="cs"/>
          <w:rtl/>
        </w:rPr>
      </w:pPr>
    </w:p>
    <w:p w14:paraId="2FC523A2" w14:textId="77777777" w:rsidR="001E682D" w:rsidRDefault="001E682D" w:rsidP="001E682D">
      <w:pPr>
        <w:bidi/>
        <w:rPr>
          <w:rFonts w:cs="David" w:hint="cs"/>
          <w:rtl/>
        </w:rPr>
      </w:pPr>
    </w:p>
    <w:p w14:paraId="38F4CBEE" w14:textId="77777777" w:rsidR="001E682D" w:rsidRDefault="001E682D" w:rsidP="001E682D">
      <w:pPr>
        <w:bidi/>
        <w:rPr>
          <w:rFonts w:cs="David" w:hint="cs"/>
          <w:rtl/>
        </w:rPr>
      </w:pPr>
    </w:p>
    <w:p w14:paraId="224032C8" w14:textId="77777777" w:rsidR="001E682D" w:rsidRDefault="001E682D" w:rsidP="001E682D">
      <w:pPr>
        <w:bidi/>
        <w:rPr>
          <w:rFonts w:cs="David" w:hint="cs"/>
          <w:rtl/>
        </w:rPr>
      </w:pPr>
    </w:p>
    <w:p w14:paraId="13E8DF34" w14:textId="77777777" w:rsidR="001E682D" w:rsidRDefault="001E682D" w:rsidP="001E682D">
      <w:pPr>
        <w:bidi/>
        <w:rPr>
          <w:rFonts w:cs="David" w:hint="cs"/>
          <w:rtl/>
        </w:rPr>
      </w:pPr>
    </w:p>
    <w:p w14:paraId="67C7785F" w14:textId="77777777" w:rsidR="001E682D" w:rsidRDefault="001E682D" w:rsidP="001E682D">
      <w:pPr>
        <w:bidi/>
        <w:rPr>
          <w:rFonts w:cs="David" w:hint="cs"/>
          <w:rtl/>
        </w:rPr>
      </w:pPr>
    </w:p>
    <w:p w14:paraId="6A61D456" w14:textId="77777777" w:rsidR="001E682D" w:rsidRDefault="001E682D" w:rsidP="001E682D">
      <w:pPr>
        <w:bidi/>
        <w:rPr>
          <w:rFonts w:cs="David" w:hint="cs"/>
          <w:rtl/>
        </w:rPr>
      </w:pPr>
    </w:p>
    <w:p w14:paraId="461BE2CD" w14:textId="77777777" w:rsidR="001E682D" w:rsidRDefault="001E682D" w:rsidP="001E682D">
      <w:pPr>
        <w:bidi/>
        <w:rPr>
          <w:rFonts w:cs="David" w:hint="cs"/>
          <w:rtl/>
        </w:rPr>
      </w:pPr>
    </w:p>
    <w:p w14:paraId="36D89A1B" w14:textId="77777777" w:rsidR="001E682D" w:rsidRDefault="001E682D" w:rsidP="001E682D">
      <w:pPr>
        <w:bidi/>
        <w:rPr>
          <w:rFonts w:cs="David" w:hint="cs"/>
          <w:rtl/>
        </w:rPr>
      </w:pPr>
    </w:p>
    <w:p w14:paraId="2E9CCA29" w14:textId="77777777" w:rsidR="001E682D" w:rsidRDefault="001E682D" w:rsidP="001E682D">
      <w:pPr>
        <w:bidi/>
        <w:rPr>
          <w:rFonts w:cs="David" w:hint="cs"/>
          <w:rtl/>
        </w:rPr>
      </w:pPr>
    </w:p>
    <w:p w14:paraId="50046441" w14:textId="77777777" w:rsidR="001E682D" w:rsidRDefault="001E682D" w:rsidP="001E682D">
      <w:pPr>
        <w:bidi/>
        <w:rPr>
          <w:rFonts w:cs="David" w:hint="cs"/>
          <w:rtl/>
        </w:rPr>
      </w:pPr>
    </w:p>
    <w:p w14:paraId="5386F7E4" w14:textId="77777777" w:rsidR="001E682D" w:rsidRDefault="001E682D" w:rsidP="001E682D">
      <w:pPr>
        <w:bidi/>
        <w:rPr>
          <w:rFonts w:cs="David" w:hint="cs"/>
          <w:rtl/>
        </w:rPr>
      </w:pPr>
    </w:p>
    <w:p w14:paraId="7BE0BD57" w14:textId="77777777" w:rsidR="001E682D" w:rsidRDefault="001E682D" w:rsidP="001E682D">
      <w:pPr>
        <w:bidi/>
        <w:rPr>
          <w:rFonts w:cs="David" w:hint="cs"/>
          <w:rtl/>
        </w:rPr>
      </w:pPr>
    </w:p>
    <w:p w14:paraId="77CCB8CD" w14:textId="77777777" w:rsidR="001E682D" w:rsidRDefault="001E682D" w:rsidP="001E682D">
      <w:pPr>
        <w:bidi/>
        <w:rPr>
          <w:rFonts w:cs="David" w:hint="cs"/>
          <w:rtl/>
        </w:rPr>
      </w:pPr>
    </w:p>
    <w:p w14:paraId="03DA769B" w14:textId="77777777" w:rsidR="001E682D" w:rsidRDefault="001E682D" w:rsidP="001E682D">
      <w:pPr>
        <w:bidi/>
        <w:rPr>
          <w:rFonts w:cs="David" w:hint="cs"/>
          <w:rtl/>
        </w:rPr>
      </w:pPr>
    </w:p>
    <w:p w14:paraId="6F04BB99" w14:textId="77777777" w:rsidR="001E682D" w:rsidRDefault="001E682D" w:rsidP="001E682D">
      <w:pPr>
        <w:bidi/>
        <w:rPr>
          <w:rFonts w:cs="David" w:hint="cs"/>
          <w:rtl/>
        </w:rPr>
      </w:pPr>
    </w:p>
    <w:p w14:paraId="239DCBA1" w14:textId="77777777" w:rsidR="001E682D" w:rsidRDefault="001E682D" w:rsidP="001E682D">
      <w:pPr>
        <w:bidi/>
        <w:rPr>
          <w:rFonts w:cs="David" w:hint="cs"/>
          <w:rtl/>
        </w:rPr>
      </w:pPr>
    </w:p>
    <w:p w14:paraId="77999A74" w14:textId="77777777" w:rsidR="001E682D" w:rsidRDefault="001E682D" w:rsidP="001E682D">
      <w:pPr>
        <w:bidi/>
        <w:rPr>
          <w:rFonts w:cs="David" w:hint="cs"/>
          <w:rtl/>
        </w:rPr>
      </w:pPr>
    </w:p>
    <w:p w14:paraId="5AC75278" w14:textId="77777777" w:rsidR="001E682D" w:rsidRDefault="001E682D" w:rsidP="001E682D">
      <w:pPr>
        <w:bidi/>
        <w:rPr>
          <w:rFonts w:cs="David" w:hint="cs"/>
          <w:rtl/>
        </w:rPr>
      </w:pPr>
    </w:p>
    <w:p w14:paraId="2BB3A906" w14:textId="77777777" w:rsidR="001E682D" w:rsidRDefault="001E682D" w:rsidP="001E682D">
      <w:pPr>
        <w:bidi/>
        <w:rPr>
          <w:rFonts w:cs="David" w:hint="cs"/>
          <w:rtl/>
        </w:rPr>
      </w:pPr>
    </w:p>
    <w:p w14:paraId="26682672" w14:textId="77777777" w:rsidR="001E682D" w:rsidRDefault="001E682D" w:rsidP="001E682D">
      <w:pPr>
        <w:bidi/>
        <w:rPr>
          <w:rFonts w:cs="David" w:hint="cs"/>
          <w:rtl/>
        </w:rPr>
      </w:pPr>
    </w:p>
    <w:p w14:paraId="0497A009" w14:textId="77777777" w:rsidR="001E682D" w:rsidRDefault="001E682D" w:rsidP="001E682D">
      <w:pPr>
        <w:bidi/>
        <w:rPr>
          <w:rFonts w:cs="David" w:hint="cs"/>
          <w:rtl/>
        </w:rPr>
      </w:pPr>
    </w:p>
    <w:p w14:paraId="47E32AB9" w14:textId="77777777" w:rsidR="001E682D" w:rsidRDefault="001E682D" w:rsidP="001E682D">
      <w:pPr>
        <w:bidi/>
        <w:rPr>
          <w:rFonts w:cs="David" w:hint="cs"/>
          <w:rtl/>
        </w:rPr>
      </w:pPr>
    </w:p>
    <w:p w14:paraId="70EAD08C" w14:textId="77777777" w:rsidR="001E682D" w:rsidRDefault="001E682D" w:rsidP="001E682D">
      <w:pPr>
        <w:bidi/>
        <w:rPr>
          <w:rFonts w:cs="David" w:hint="cs"/>
          <w:rtl/>
        </w:rPr>
      </w:pPr>
    </w:p>
    <w:p w14:paraId="7B4F86CA" w14:textId="77777777" w:rsidR="001E682D" w:rsidRDefault="001E682D" w:rsidP="001E682D">
      <w:pPr>
        <w:bidi/>
        <w:rPr>
          <w:rFonts w:cs="David" w:hint="cs"/>
          <w:rtl/>
        </w:rPr>
      </w:pPr>
    </w:p>
    <w:p w14:paraId="34F2DE02" w14:textId="77777777" w:rsidR="001E682D" w:rsidRDefault="001E682D" w:rsidP="001E682D">
      <w:pPr>
        <w:bidi/>
        <w:rPr>
          <w:rFonts w:cs="David" w:hint="cs"/>
          <w:rtl/>
        </w:rPr>
      </w:pPr>
    </w:p>
    <w:p w14:paraId="643BB87C" w14:textId="77777777" w:rsidR="001E682D" w:rsidRDefault="001E682D" w:rsidP="001E682D">
      <w:pPr>
        <w:bidi/>
        <w:rPr>
          <w:rFonts w:cs="David" w:hint="cs"/>
          <w:rtl/>
        </w:rPr>
      </w:pPr>
    </w:p>
    <w:p w14:paraId="62214B01" w14:textId="77777777" w:rsidR="001E682D" w:rsidRDefault="001E682D" w:rsidP="001E682D">
      <w:pPr>
        <w:bidi/>
        <w:rPr>
          <w:rFonts w:cs="David" w:hint="cs"/>
          <w:rtl/>
        </w:rPr>
      </w:pPr>
    </w:p>
    <w:p w14:paraId="32475D06" w14:textId="77777777" w:rsidR="001E682D" w:rsidRDefault="001E682D" w:rsidP="001E682D">
      <w:pPr>
        <w:bidi/>
        <w:rPr>
          <w:rFonts w:cs="David" w:hint="cs"/>
          <w:rtl/>
        </w:rPr>
      </w:pPr>
    </w:p>
    <w:p w14:paraId="76C88C16" w14:textId="77777777" w:rsidR="001E682D" w:rsidRDefault="001E682D" w:rsidP="001E682D">
      <w:pPr>
        <w:bidi/>
        <w:rPr>
          <w:rFonts w:cs="David" w:hint="cs"/>
          <w:rtl/>
        </w:rPr>
      </w:pPr>
    </w:p>
    <w:p w14:paraId="06B33131" w14:textId="77777777" w:rsidR="001E682D" w:rsidRDefault="001E682D" w:rsidP="001E682D">
      <w:pPr>
        <w:bidi/>
        <w:rPr>
          <w:rFonts w:cs="David" w:hint="cs"/>
          <w:rtl/>
        </w:rPr>
      </w:pPr>
    </w:p>
    <w:p w14:paraId="2372C865" w14:textId="77777777" w:rsidR="001E682D" w:rsidRDefault="001E682D" w:rsidP="001E682D">
      <w:pPr>
        <w:bidi/>
        <w:rPr>
          <w:rFonts w:cs="David" w:hint="cs"/>
          <w:rtl/>
        </w:rPr>
      </w:pPr>
    </w:p>
    <w:p w14:paraId="057E88E3" w14:textId="77777777" w:rsidR="001E682D" w:rsidRDefault="001E682D" w:rsidP="001E682D">
      <w:pPr>
        <w:bidi/>
        <w:rPr>
          <w:rFonts w:cs="David" w:hint="cs"/>
          <w:rtl/>
        </w:rPr>
      </w:pPr>
    </w:p>
    <w:p w14:paraId="625616CC" w14:textId="77777777" w:rsidR="001E682D" w:rsidRDefault="001E682D" w:rsidP="001E682D">
      <w:pPr>
        <w:bidi/>
        <w:rPr>
          <w:rFonts w:cs="David" w:hint="cs"/>
          <w:rtl/>
        </w:rPr>
      </w:pPr>
    </w:p>
    <w:p w14:paraId="1BB58201" w14:textId="77777777" w:rsidR="001E682D" w:rsidRDefault="001E682D" w:rsidP="001E682D">
      <w:pPr>
        <w:bidi/>
        <w:rPr>
          <w:rFonts w:cs="David" w:hint="cs"/>
          <w:rtl/>
        </w:rPr>
      </w:pPr>
    </w:p>
    <w:p w14:paraId="1D491770" w14:textId="77777777" w:rsidR="001E682D" w:rsidRDefault="001E682D" w:rsidP="001E682D">
      <w:pPr>
        <w:bidi/>
        <w:rPr>
          <w:rFonts w:cs="David" w:hint="cs"/>
          <w:rtl/>
        </w:rPr>
      </w:pPr>
    </w:p>
    <w:p w14:paraId="1814EA93" w14:textId="77777777" w:rsidR="001E682D" w:rsidRDefault="001E682D" w:rsidP="001E682D">
      <w:pPr>
        <w:bidi/>
        <w:rPr>
          <w:rFonts w:cs="David" w:hint="cs"/>
          <w:rtl/>
        </w:rPr>
      </w:pPr>
    </w:p>
    <w:p w14:paraId="7577B66E" w14:textId="77777777" w:rsidR="001E682D" w:rsidRDefault="001E682D" w:rsidP="001E682D">
      <w:pPr>
        <w:bidi/>
        <w:rPr>
          <w:rFonts w:cs="David" w:hint="cs"/>
          <w:rtl/>
        </w:rPr>
      </w:pPr>
    </w:p>
    <w:p w14:paraId="0C9EA089" w14:textId="77777777" w:rsidR="001E682D" w:rsidRDefault="001E682D" w:rsidP="001E682D">
      <w:pPr>
        <w:bidi/>
        <w:rPr>
          <w:rFonts w:cs="David" w:hint="cs"/>
          <w:rtl/>
        </w:rPr>
      </w:pPr>
    </w:p>
    <w:p w14:paraId="3C8163F0" w14:textId="77777777" w:rsidR="001E682D" w:rsidRDefault="001E682D" w:rsidP="001E682D">
      <w:pPr>
        <w:bidi/>
        <w:rPr>
          <w:rFonts w:cs="David" w:hint="cs"/>
          <w:rtl/>
        </w:rPr>
      </w:pPr>
    </w:p>
    <w:p w14:paraId="4AE3C28E" w14:textId="77777777" w:rsidR="001E682D" w:rsidRDefault="001E682D" w:rsidP="001E682D">
      <w:pPr>
        <w:bidi/>
        <w:rPr>
          <w:rFonts w:cs="David" w:hint="cs"/>
          <w:rtl/>
        </w:rPr>
      </w:pPr>
    </w:p>
    <w:p w14:paraId="1EABAFA8" w14:textId="77777777" w:rsidR="001E682D" w:rsidRDefault="001E682D" w:rsidP="001E682D">
      <w:pPr>
        <w:bidi/>
        <w:rPr>
          <w:rFonts w:cs="David" w:hint="cs"/>
          <w:rtl/>
        </w:rPr>
      </w:pPr>
    </w:p>
    <w:p w14:paraId="3B7E935A" w14:textId="77777777" w:rsidR="001E682D" w:rsidRDefault="001E682D" w:rsidP="001E682D">
      <w:pPr>
        <w:bidi/>
        <w:rPr>
          <w:rFonts w:cs="David" w:hint="cs"/>
          <w:rtl/>
        </w:rPr>
      </w:pPr>
    </w:p>
    <w:p w14:paraId="01E7BCF0" w14:textId="77777777" w:rsidR="001E682D" w:rsidRDefault="001E682D" w:rsidP="001E682D">
      <w:pPr>
        <w:bidi/>
        <w:rPr>
          <w:rFonts w:cs="David" w:hint="cs"/>
          <w:rtl/>
        </w:rPr>
      </w:pPr>
    </w:p>
    <w:p w14:paraId="3248037A" w14:textId="77777777" w:rsidR="001E682D" w:rsidRDefault="001E682D" w:rsidP="001E682D">
      <w:pPr>
        <w:bidi/>
        <w:rPr>
          <w:rFonts w:cs="David" w:hint="cs"/>
          <w:rtl/>
        </w:rPr>
      </w:pPr>
    </w:p>
    <w:p w14:paraId="0FBA3352" w14:textId="77777777" w:rsidR="001E682D" w:rsidRDefault="001E682D" w:rsidP="001E682D">
      <w:pPr>
        <w:bidi/>
        <w:rPr>
          <w:rFonts w:cs="David" w:hint="cs"/>
          <w:rtl/>
        </w:rPr>
      </w:pPr>
    </w:p>
    <w:p w14:paraId="754F8CA7" w14:textId="77777777" w:rsidR="001E682D" w:rsidRDefault="001E682D" w:rsidP="001E682D">
      <w:pPr>
        <w:bidi/>
        <w:rPr>
          <w:rFonts w:cs="David" w:hint="cs"/>
          <w:rtl/>
        </w:rPr>
      </w:pPr>
    </w:p>
    <w:p w14:paraId="07D3E7E5" w14:textId="77777777" w:rsidR="001E682D" w:rsidRDefault="001E682D" w:rsidP="001E682D">
      <w:pPr>
        <w:bidi/>
        <w:rPr>
          <w:rFonts w:cs="David" w:hint="cs"/>
          <w:rtl/>
        </w:rPr>
      </w:pPr>
    </w:p>
    <w:p w14:paraId="6773EE2B" w14:textId="77777777" w:rsidR="001E682D" w:rsidRPr="001E682D" w:rsidRDefault="001E682D" w:rsidP="001E682D">
      <w:pPr>
        <w:bidi/>
        <w:jc w:val="center"/>
        <w:rPr>
          <w:rFonts w:cs="David" w:hint="cs"/>
          <w:b/>
          <w:bCs/>
          <w:u w:val="single"/>
          <w:rtl/>
        </w:rPr>
      </w:pPr>
      <w:r w:rsidRPr="001E682D">
        <w:rPr>
          <w:rFonts w:cs="David" w:hint="cs"/>
          <w:b/>
          <w:bCs/>
          <w:u w:val="single"/>
          <w:rtl/>
        </w:rPr>
        <w:t xml:space="preserve">הרכב הוועדה המשותפת לוועדת הכספים ולוועדת הכלכלה לדיון בהצעת חוק סיוע לעסקים קטנים ובינוניים בעת לחימה, </w:t>
      </w:r>
      <w:proofErr w:type="spellStart"/>
      <w:r w:rsidRPr="001E682D">
        <w:rPr>
          <w:rFonts w:cs="David" w:hint="cs"/>
          <w:b/>
          <w:bCs/>
          <w:u w:val="single"/>
          <w:rtl/>
        </w:rPr>
        <w:t>התשס"ז</w:t>
      </w:r>
      <w:proofErr w:type="spellEnd"/>
      <w:r w:rsidRPr="001E682D">
        <w:rPr>
          <w:rFonts w:cs="David" w:hint="cs"/>
          <w:b/>
          <w:bCs/>
          <w:u w:val="single"/>
          <w:rtl/>
        </w:rPr>
        <w:t xml:space="preserve">-2006, של חבר הכנסת </w:t>
      </w:r>
      <w:proofErr w:type="spellStart"/>
      <w:r w:rsidRPr="001E682D">
        <w:rPr>
          <w:rFonts w:cs="David" w:hint="cs"/>
          <w:b/>
          <w:bCs/>
          <w:u w:val="single"/>
          <w:rtl/>
        </w:rPr>
        <w:t>סילבן</w:t>
      </w:r>
      <w:proofErr w:type="spellEnd"/>
      <w:r w:rsidRPr="001E682D">
        <w:rPr>
          <w:rFonts w:cs="David" w:hint="cs"/>
          <w:b/>
          <w:bCs/>
          <w:u w:val="single"/>
          <w:rtl/>
        </w:rPr>
        <w:t xml:space="preserve"> שלום פ/1595/17)</w:t>
      </w:r>
    </w:p>
    <w:p w14:paraId="6584C761" w14:textId="77777777" w:rsidR="001E682D" w:rsidRPr="001E682D" w:rsidRDefault="001E682D" w:rsidP="001E682D">
      <w:pPr>
        <w:bidi/>
        <w:rPr>
          <w:rFonts w:cs="David" w:hint="cs"/>
          <w:rtl/>
        </w:rPr>
      </w:pPr>
    </w:p>
    <w:p w14:paraId="31E1B353" w14:textId="77777777" w:rsidR="001E682D" w:rsidRPr="001E682D" w:rsidRDefault="001E682D" w:rsidP="001E682D">
      <w:pPr>
        <w:bidi/>
        <w:rPr>
          <w:rFonts w:cs="David" w:hint="cs"/>
          <w:rtl/>
        </w:rPr>
      </w:pPr>
    </w:p>
    <w:p w14:paraId="3AA93DE3" w14:textId="77777777" w:rsidR="001E682D" w:rsidRPr="001E682D" w:rsidRDefault="001E682D" w:rsidP="001E682D">
      <w:pPr>
        <w:bidi/>
        <w:rPr>
          <w:rFonts w:cs="David" w:hint="cs"/>
          <w:rtl/>
        </w:rPr>
      </w:pPr>
      <w:r w:rsidRPr="001E682D">
        <w:rPr>
          <w:rFonts w:cs="David" w:hint="cs"/>
          <w:u w:val="single"/>
          <w:rtl/>
        </w:rPr>
        <w:t>היו"ר דוד טל:</w:t>
      </w:r>
    </w:p>
    <w:p w14:paraId="09B7F2ED" w14:textId="77777777" w:rsidR="001E682D" w:rsidRPr="001E682D" w:rsidRDefault="001E682D" w:rsidP="001E682D">
      <w:pPr>
        <w:bidi/>
        <w:rPr>
          <w:rFonts w:cs="David" w:hint="cs"/>
          <w:rtl/>
        </w:rPr>
      </w:pPr>
    </w:p>
    <w:p w14:paraId="70EF302F" w14:textId="77777777" w:rsidR="001E682D" w:rsidRPr="001E682D" w:rsidRDefault="001E682D" w:rsidP="001E682D">
      <w:pPr>
        <w:bidi/>
        <w:ind w:firstLine="567"/>
        <w:jc w:val="center"/>
        <w:rPr>
          <w:rFonts w:cs="David" w:hint="cs"/>
          <w:rtl/>
        </w:rPr>
      </w:pPr>
      <w:r w:rsidRPr="001E682D">
        <w:rPr>
          <w:rFonts w:cs="David" w:hint="cs"/>
          <w:rtl/>
        </w:rPr>
        <w:t xml:space="preserve">אנחנו עוברים לנושא הבא -  הרכב הוועדה המשותפת לוועדת הכספים לדיון בהצעת חוק </w:t>
      </w:r>
    </w:p>
    <w:p w14:paraId="23185CDC" w14:textId="77777777" w:rsidR="001E682D" w:rsidRPr="001E682D" w:rsidRDefault="001E682D" w:rsidP="001E682D">
      <w:pPr>
        <w:bidi/>
        <w:rPr>
          <w:rFonts w:cs="David" w:hint="cs"/>
          <w:rtl/>
        </w:rPr>
      </w:pPr>
      <w:r w:rsidRPr="001E682D">
        <w:rPr>
          <w:rFonts w:cs="David" w:hint="cs"/>
          <w:rtl/>
        </w:rPr>
        <w:t xml:space="preserve">סיוע לעסקים קטנים ובינוניים בעת לחימה, של חבר הכנסת </w:t>
      </w:r>
      <w:proofErr w:type="spellStart"/>
      <w:r w:rsidRPr="001E682D">
        <w:rPr>
          <w:rFonts w:cs="David" w:hint="cs"/>
          <w:rtl/>
        </w:rPr>
        <w:t>סילבן</w:t>
      </w:r>
      <w:proofErr w:type="spellEnd"/>
      <w:r w:rsidRPr="001E682D">
        <w:rPr>
          <w:rFonts w:cs="David" w:hint="cs"/>
          <w:rtl/>
        </w:rPr>
        <w:t xml:space="preserve"> שלום. יש הצעה מטעם ועדת הכספים: חבר הכנסת </w:t>
      </w:r>
      <w:proofErr w:type="spellStart"/>
      <w:r w:rsidRPr="001E682D">
        <w:rPr>
          <w:rFonts w:cs="David" w:hint="cs"/>
          <w:rtl/>
        </w:rPr>
        <w:t>סטס</w:t>
      </w:r>
      <w:proofErr w:type="spellEnd"/>
      <w:r w:rsidRPr="001E682D">
        <w:rPr>
          <w:rFonts w:cs="David" w:hint="cs"/>
          <w:rtl/>
        </w:rPr>
        <w:t xml:space="preserve"> </w:t>
      </w:r>
      <w:proofErr w:type="spellStart"/>
      <w:r w:rsidRPr="001E682D">
        <w:rPr>
          <w:rFonts w:cs="David" w:hint="cs"/>
          <w:rtl/>
        </w:rPr>
        <w:t>מיסז'ניקוב</w:t>
      </w:r>
      <w:proofErr w:type="spellEnd"/>
      <w:r w:rsidRPr="001E682D">
        <w:rPr>
          <w:rFonts w:cs="David" w:hint="cs"/>
          <w:rtl/>
        </w:rPr>
        <w:t xml:space="preserve"> כיושב ראש, חבר הכנסת שי חרמש, חבר הכנסת אלחנן </w:t>
      </w:r>
      <w:proofErr w:type="spellStart"/>
      <w:r w:rsidRPr="001E682D">
        <w:rPr>
          <w:rFonts w:cs="David" w:hint="cs"/>
          <w:rtl/>
        </w:rPr>
        <w:t>גלזר</w:t>
      </w:r>
      <w:proofErr w:type="spellEnd"/>
      <w:r w:rsidRPr="001E682D">
        <w:rPr>
          <w:rFonts w:cs="David" w:hint="cs"/>
          <w:rtl/>
        </w:rPr>
        <w:t xml:space="preserve">, חברת הכנסת אורית נוקד. אני שב ומזכיר, חבר הכנסת </w:t>
      </w:r>
      <w:proofErr w:type="spellStart"/>
      <w:r w:rsidRPr="001E682D">
        <w:rPr>
          <w:rFonts w:cs="David" w:hint="cs"/>
          <w:rtl/>
        </w:rPr>
        <w:t>סטס</w:t>
      </w:r>
      <w:proofErr w:type="spellEnd"/>
      <w:r w:rsidRPr="001E682D">
        <w:rPr>
          <w:rFonts w:cs="David" w:hint="cs"/>
          <w:rtl/>
        </w:rPr>
        <w:t xml:space="preserve"> </w:t>
      </w:r>
      <w:proofErr w:type="spellStart"/>
      <w:r w:rsidRPr="001E682D">
        <w:rPr>
          <w:rFonts w:cs="David" w:hint="cs"/>
          <w:rtl/>
        </w:rPr>
        <w:t>מיסז'ניקוב</w:t>
      </w:r>
      <w:proofErr w:type="spellEnd"/>
      <w:r w:rsidRPr="001E682D">
        <w:rPr>
          <w:rFonts w:cs="David" w:hint="cs"/>
          <w:rtl/>
        </w:rPr>
        <w:t xml:space="preserve"> יושב-ראש, חבר הכנסת שי חרמש, חבר הכנסת אלחנן </w:t>
      </w:r>
      <w:proofErr w:type="spellStart"/>
      <w:r w:rsidRPr="001E682D">
        <w:rPr>
          <w:rFonts w:cs="David" w:hint="cs"/>
          <w:rtl/>
        </w:rPr>
        <w:t>גלזר</w:t>
      </w:r>
      <w:proofErr w:type="spellEnd"/>
      <w:r w:rsidRPr="001E682D">
        <w:rPr>
          <w:rFonts w:cs="David" w:hint="cs"/>
          <w:rtl/>
        </w:rPr>
        <w:t>, וחברת הכנסת אורית נוקד.</w:t>
      </w:r>
    </w:p>
    <w:p w14:paraId="78AF190B" w14:textId="77777777" w:rsidR="001E682D" w:rsidRPr="001E682D" w:rsidRDefault="001E682D" w:rsidP="001E682D">
      <w:pPr>
        <w:bidi/>
        <w:rPr>
          <w:rFonts w:cs="David" w:hint="cs"/>
          <w:rtl/>
        </w:rPr>
      </w:pPr>
    </w:p>
    <w:p w14:paraId="7060B2E1" w14:textId="77777777" w:rsidR="001E682D" w:rsidRPr="001E682D" w:rsidRDefault="001E682D" w:rsidP="001E682D">
      <w:pPr>
        <w:bidi/>
        <w:rPr>
          <w:rFonts w:cs="David" w:hint="cs"/>
          <w:rtl/>
        </w:rPr>
      </w:pPr>
      <w:r w:rsidRPr="001E682D">
        <w:rPr>
          <w:rFonts w:cs="David" w:hint="cs"/>
          <w:rtl/>
        </w:rPr>
        <w:tab/>
        <w:t xml:space="preserve">מטעם ועדת הכלכלה, חברי הכנסת: חבר הכנסת משה כחלון, חבר הכנסת יצחק וקנין, חבר הכנסת </w:t>
      </w:r>
      <w:proofErr w:type="spellStart"/>
      <w:r w:rsidRPr="001E682D">
        <w:rPr>
          <w:rFonts w:cs="David" w:hint="cs"/>
          <w:rtl/>
        </w:rPr>
        <w:t>חנא</w:t>
      </w:r>
      <w:proofErr w:type="spellEnd"/>
      <w:r w:rsidRPr="001E682D">
        <w:rPr>
          <w:rFonts w:cs="David" w:hint="cs"/>
          <w:rtl/>
        </w:rPr>
        <w:t xml:space="preserve"> </w:t>
      </w:r>
      <w:proofErr w:type="spellStart"/>
      <w:r w:rsidRPr="001E682D">
        <w:rPr>
          <w:rFonts w:cs="David" w:hint="cs"/>
          <w:rtl/>
        </w:rPr>
        <w:t>סוויד</w:t>
      </w:r>
      <w:proofErr w:type="spellEnd"/>
      <w:r w:rsidRPr="001E682D">
        <w:rPr>
          <w:rFonts w:cs="David" w:hint="cs"/>
          <w:rtl/>
        </w:rPr>
        <w:t xml:space="preserve">, חבר הכנסת אליהו גבאי. </w:t>
      </w:r>
    </w:p>
    <w:p w14:paraId="48BB538E" w14:textId="77777777" w:rsidR="001E682D" w:rsidRPr="001E682D" w:rsidRDefault="001E682D" w:rsidP="001E682D">
      <w:pPr>
        <w:bidi/>
        <w:rPr>
          <w:rFonts w:cs="David" w:hint="cs"/>
          <w:rtl/>
        </w:rPr>
      </w:pPr>
    </w:p>
    <w:p w14:paraId="55814521"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5B45D4F5" w14:textId="77777777" w:rsidR="001E682D" w:rsidRPr="001E682D" w:rsidRDefault="001E682D" w:rsidP="001E682D">
      <w:pPr>
        <w:bidi/>
        <w:rPr>
          <w:rFonts w:cs="David" w:hint="cs"/>
          <w:rtl/>
        </w:rPr>
      </w:pPr>
    </w:p>
    <w:p w14:paraId="2107B045" w14:textId="77777777" w:rsidR="001E682D" w:rsidRPr="001E682D" w:rsidRDefault="001E682D" w:rsidP="001E682D">
      <w:pPr>
        <w:bidi/>
        <w:rPr>
          <w:rFonts w:cs="David" w:hint="cs"/>
          <w:rtl/>
        </w:rPr>
      </w:pPr>
      <w:r w:rsidRPr="001E682D">
        <w:rPr>
          <w:rFonts w:cs="David" w:hint="cs"/>
          <w:rtl/>
        </w:rPr>
        <w:tab/>
        <w:t xml:space="preserve"> סליחה, </w:t>
      </w:r>
      <w:proofErr w:type="spellStart"/>
      <w:r w:rsidRPr="001E682D">
        <w:rPr>
          <w:rFonts w:cs="David" w:hint="cs"/>
          <w:rtl/>
        </w:rPr>
        <w:t>מרצ</w:t>
      </w:r>
      <w:proofErr w:type="spellEnd"/>
      <w:r w:rsidRPr="001E682D">
        <w:rPr>
          <w:rFonts w:cs="David" w:hint="cs"/>
          <w:rtl/>
        </w:rPr>
        <w:t xml:space="preserve"> לא מיוצגת בוועדה המשותפת? </w:t>
      </w:r>
    </w:p>
    <w:p w14:paraId="3F0204CF" w14:textId="77777777" w:rsidR="001E682D" w:rsidRPr="001E682D" w:rsidRDefault="001E682D" w:rsidP="001E682D">
      <w:pPr>
        <w:bidi/>
        <w:rPr>
          <w:rFonts w:cs="David" w:hint="cs"/>
          <w:rtl/>
        </w:rPr>
      </w:pPr>
    </w:p>
    <w:p w14:paraId="4B7F4673" w14:textId="77777777" w:rsidR="001E682D" w:rsidRPr="001E682D" w:rsidRDefault="001E682D" w:rsidP="001E682D">
      <w:pPr>
        <w:bidi/>
        <w:rPr>
          <w:rFonts w:cs="David" w:hint="cs"/>
          <w:rtl/>
        </w:rPr>
      </w:pPr>
      <w:r w:rsidRPr="001E682D">
        <w:rPr>
          <w:rFonts w:cs="David" w:hint="cs"/>
          <w:u w:val="single"/>
          <w:rtl/>
        </w:rPr>
        <w:t>היו"ר דוד טל:</w:t>
      </w:r>
    </w:p>
    <w:p w14:paraId="6CBE8E07" w14:textId="77777777" w:rsidR="001E682D" w:rsidRPr="001E682D" w:rsidRDefault="001E682D" w:rsidP="001E682D">
      <w:pPr>
        <w:bidi/>
        <w:rPr>
          <w:rFonts w:cs="David" w:hint="cs"/>
          <w:rtl/>
        </w:rPr>
      </w:pPr>
    </w:p>
    <w:p w14:paraId="655BA418" w14:textId="77777777" w:rsidR="001E682D" w:rsidRPr="001E682D" w:rsidRDefault="001E682D" w:rsidP="001E682D">
      <w:pPr>
        <w:bidi/>
        <w:rPr>
          <w:rFonts w:cs="David" w:hint="cs"/>
          <w:rtl/>
        </w:rPr>
      </w:pPr>
      <w:r w:rsidRPr="001E682D">
        <w:rPr>
          <w:rFonts w:cs="David" w:hint="cs"/>
          <w:rtl/>
        </w:rPr>
        <w:tab/>
        <w:t xml:space="preserve"> אני אחזור שוב גם על חברי ועדת הכספים, וגם על חברי ועדת הכלכלה. ועדת הכספים - חבר הכנסת </w:t>
      </w:r>
      <w:proofErr w:type="spellStart"/>
      <w:r w:rsidRPr="001E682D">
        <w:rPr>
          <w:rFonts w:cs="David" w:hint="cs"/>
          <w:rtl/>
        </w:rPr>
        <w:t>מיסז'ניקוב</w:t>
      </w:r>
      <w:proofErr w:type="spellEnd"/>
      <w:r w:rsidRPr="001E682D">
        <w:rPr>
          <w:rFonts w:cs="David" w:hint="cs"/>
          <w:rtl/>
        </w:rPr>
        <w:t xml:space="preserve"> יהיה היושב ראש, חבר הכנסת שי חרמש מקדימה, חבר הכנסת אלחנן </w:t>
      </w:r>
      <w:proofErr w:type="spellStart"/>
      <w:r w:rsidRPr="001E682D">
        <w:rPr>
          <w:rFonts w:cs="David" w:hint="cs"/>
          <w:rtl/>
        </w:rPr>
        <w:t>גלזר</w:t>
      </w:r>
      <w:proofErr w:type="spellEnd"/>
      <w:r w:rsidRPr="001E682D">
        <w:rPr>
          <w:rFonts w:cs="David" w:hint="cs"/>
          <w:rtl/>
        </w:rPr>
        <w:t xml:space="preserve"> מהגמלאים, חברת הכנסת אורית נוקד ממפלגת העבודה.</w:t>
      </w:r>
    </w:p>
    <w:p w14:paraId="07B308CF" w14:textId="77777777" w:rsidR="001E682D" w:rsidRPr="001E682D" w:rsidRDefault="001E682D" w:rsidP="001E682D">
      <w:pPr>
        <w:bidi/>
        <w:rPr>
          <w:rFonts w:cs="David" w:hint="cs"/>
          <w:rtl/>
        </w:rPr>
      </w:pPr>
    </w:p>
    <w:p w14:paraId="7A65A9BD" w14:textId="77777777" w:rsidR="001E682D" w:rsidRPr="001E682D" w:rsidRDefault="001E682D" w:rsidP="001E682D">
      <w:pPr>
        <w:bidi/>
        <w:rPr>
          <w:rFonts w:cs="David" w:hint="cs"/>
          <w:rtl/>
        </w:rPr>
      </w:pPr>
      <w:r w:rsidRPr="001E682D">
        <w:rPr>
          <w:rFonts w:cs="David" w:hint="cs"/>
          <w:rtl/>
        </w:rPr>
        <w:tab/>
        <w:t xml:space="preserve">מטעם ועדת הכלכלה - חבר הכנסת משה כחלון, חבר הכנסת יצחק וקנין, חבר הכנסת </w:t>
      </w:r>
      <w:proofErr w:type="spellStart"/>
      <w:r w:rsidRPr="001E682D">
        <w:rPr>
          <w:rFonts w:cs="David" w:hint="cs"/>
          <w:rtl/>
        </w:rPr>
        <w:t>חנא</w:t>
      </w:r>
      <w:proofErr w:type="spellEnd"/>
      <w:r w:rsidRPr="001E682D">
        <w:rPr>
          <w:rFonts w:cs="David" w:hint="cs"/>
          <w:rtl/>
        </w:rPr>
        <w:t xml:space="preserve"> </w:t>
      </w:r>
      <w:proofErr w:type="spellStart"/>
      <w:r w:rsidRPr="001E682D">
        <w:rPr>
          <w:rFonts w:cs="David" w:hint="cs"/>
          <w:rtl/>
        </w:rPr>
        <w:t>סוויד</w:t>
      </w:r>
      <w:proofErr w:type="spellEnd"/>
      <w:r w:rsidRPr="001E682D">
        <w:rPr>
          <w:rFonts w:cs="David" w:hint="cs"/>
          <w:rtl/>
        </w:rPr>
        <w:t xml:space="preserve">, וחבר הכנסת אליהו גבאי. </w:t>
      </w:r>
    </w:p>
    <w:p w14:paraId="292DAEDF" w14:textId="77777777" w:rsidR="001E682D" w:rsidRPr="001E682D" w:rsidRDefault="001E682D" w:rsidP="001E682D">
      <w:pPr>
        <w:bidi/>
        <w:rPr>
          <w:rFonts w:cs="David" w:hint="cs"/>
          <w:rtl/>
        </w:rPr>
      </w:pPr>
    </w:p>
    <w:p w14:paraId="589A7A8D"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395C4F63" w14:textId="77777777" w:rsidR="001E682D" w:rsidRPr="001E682D" w:rsidRDefault="001E682D" w:rsidP="001E682D">
      <w:pPr>
        <w:bidi/>
        <w:rPr>
          <w:rFonts w:cs="David" w:hint="cs"/>
          <w:rtl/>
        </w:rPr>
      </w:pPr>
    </w:p>
    <w:p w14:paraId="255E4C7A" w14:textId="77777777" w:rsidR="001E682D" w:rsidRPr="001E682D" w:rsidRDefault="001E682D" w:rsidP="001E682D">
      <w:pPr>
        <w:bidi/>
        <w:rPr>
          <w:rFonts w:cs="David" w:hint="cs"/>
          <w:rtl/>
        </w:rPr>
      </w:pPr>
      <w:r w:rsidRPr="001E682D">
        <w:rPr>
          <w:rFonts w:cs="David" w:hint="cs"/>
          <w:rtl/>
        </w:rPr>
        <w:tab/>
        <w:t xml:space="preserve"> אדוני, זו ועדה לא מאוזנת. </w:t>
      </w:r>
    </w:p>
    <w:p w14:paraId="2DA8B10C" w14:textId="77777777" w:rsidR="001E682D" w:rsidRPr="001E682D" w:rsidRDefault="001E682D" w:rsidP="001E682D">
      <w:pPr>
        <w:bidi/>
        <w:rPr>
          <w:rFonts w:cs="David" w:hint="cs"/>
          <w:rtl/>
        </w:rPr>
      </w:pPr>
    </w:p>
    <w:p w14:paraId="3B9CF333" w14:textId="77777777" w:rsidR="001E682D" w:rsidRPr="001E682D" w:rsidRDefault="001E682D" w:rsidP="001E682D">
      <w:pPr>
        <w:bidi/>
        <w:rPr>
          <w:rFonts w:cs="David" w:hint="cs"/>
          <w:rtl/>
        </w:rPr>
      </w:pPr>
      <w:r w:rsidRPr="001E682D">
        <w:rPr>
          <w:rFonts w:cs="David" w:hint="cs"/>
          <w:u w:val="single"/>
          <w:rtl/>
        </w:rPr>
        <w:t>היו"ר דוד טל:</w:t>
      </w:r>
    </w:p>
    <w:p w14:paraId="0F2ABD34" w14:textId="77777777" w:rsidR="001E682D" w:rsidRPr="001E682D" w:rsidRDefault="001E682D" w:rsidP="001E682D">
      <w:pPr>
        <w:bidi/>
        <w:rPr>
          <w:rFonts w:cs="David" w:hint="cs"/>
          <w:rtl/>
        </w:rPr>
      </w:pPr>
    </w:p>
    <w:p w14:paraId="75A926EA" w14:textId="77777777" w:rsidR="001E682D" w:rsidRPr="001E682D" w:rsidRDefault="001E682D" w:rsidP="001E682D">
      <w:pPr>
        <w:bidi/>
        <w:rPr>
          <w:rFonts w:cs="David" w:hint="cs"/>
          <w:rtl/>
        </w:rPr>
      </w:pPr>
      <w:r w:rsidRPr="001E682D">
        <w:rPr>
          <w:rFonts w:cs="David" w:hint="cs"/>
          <w:rtl/>
        </w:rPr>
        <w:tab/>
        <w:t xml:space="preserve"> מבחינה קואליציונית, את צודקת. זה יהיה תיקו.</w:t>
      </w:r>
    </w:p>
    <w:p w14:paraId="7546D398" w14:textId="77777777" w:rsidR="001E682D" w:rsidRPr="001E682D" w:rsidRDefault="001E682D" w:rsidP="001E682D">
      <w:pPr>
        <w:bidi/>
        <w:rPr>
          <w:rFonts w:cs="David" w:hint="cs"/>
          <w:rtl/>
        </w:rPr>
      </w:pPr>
    </w:p>
    <w:p w14:paraId="39306056"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0FEC8F4C" w14:textId="77777777" w:rsidR="001E682D" w:rsidRPr="001E682D" w:rsidRDefault="001E682D" w:rsidP="001E682D">
      <w:pPr>
        <w:bidi/>
        <w:rPr>
          <w:rFonts w:cs="David" w:hint="cs"/>
          <w:rtl/>
        </w:rPr>
      </w:pPr>
    </w:p>
    <w:p w14:paraId="0142181A" w14:textId="77777777" w:rsidR="001E682D" w:rsidRPr="001E682D" w:rsidRDefault="001E682D" w:rsidP="001E682D">
      <w:pPr>
        <w:bidi/>
        <w:rPr>
          <w:rFonts w:cs="David" w:hint="cs"/>
          <w:rtl/>
        </w:rPr>
      </w:pPr>
      <w:r w:rsidRPr="001E682D">
        <w:rPr>
          <w:rFonts w:cs="David" w:hint="cs"/>
          <w:rtl/>
        </w:rPr>
        <w:tab/>
        <w:t xml:space="preserve"> לא, אני מדברת מבחינה אופוזיציונית.</w:t>
      </w:r>
    </w:p>
    <w:p w14:paraId="5FA3477A" w14:textId="77777777" w:rsidR="001E682D" w:rsidRPr="001E682D" w:rsidRDefault="001E682D" w:rsidP="001E682D">
      <w:pPr>
        <w:bidi/>
        <w:rPr>
          <w:rFonts w:cs="David" w:hint="cs"/>
          <w:rtl/>
        </w:rPr>
      </w:pPr>
    </w:p>
    <w:p w14:paraId="15FA0FB5" w14:textId="77777777" w:rsidR="001E682D" w:rsidRPr="001E682D" w:rsidRDefault="001E682D" w:rsidP="001E682D">
      <w:pPr>
        <w:bidi/>
        <w:rPr>
          <w:rFonts w:cs="David" w:hint="cs"/>
          <w:rtl/>
        </w:rPr>
      </w:pPr>
      <w:r w:rsidRPr="001E682D">
        <w:rPr>
          <w:rFonts w:cs="David" w:hint="cs"/>
          <w:u w:val="single"/>
          <w:rtl/>
        </w:rPr>
        <w:t>היו"ר דוד טל:</w:t>
      </w:r>
    </w:p>
    <w:p w14:paraId="35393F6A" w14:textId="77777777" w:rsidR="001E682D" w:rsidRPr="001E682D" w:rsidRDefault="001E682D" w:rsidP="001E682D">
      <w:pPr>
        <w:bidi/>
        <w:rPr>
          <w:rFonts w:cs="David" w:hint="cs"/>
          <w:rtl/>
        </w:rPr>
      </w:pPr>
    </w:p>
    <w:p w14:paraId="704282DF" w14:textId="77777777" w:rsidR="001E682D" w:rsidRPr="001E682D" w:rsidRDefault="001E682D" w:rsidP="001E682D">
      <w:pPr>
        <w:bidi/>
        <w:rPr>
          <w:rFonts w:cs="David" w:hint="cs"/>
          <w:rtl/>
        </w:rPr>
      </w:pPr>
      <w:r w:rsidRPr="001E682D">
        <w:rPr>
          <w:rFonts w:cs="David" w:hint="cs"/>
          <w:rtl/>
        </w:rPr>
        <w:tab/>
        <w:t xml:space="preserve"> אני חושב שזה בסדר מבחינה אופוזיציונית. </w:t>
      </w:r>
    </w:p>
    <w:p w14:paraId="42A39C26" w14:textId="77777777" w:rsidR="001E682D" w:rsidRPr="001E682D" w:rsidRDefault="001E682D" w:rsidP="001E682D">
      <w:pPr>
        <w:bidi/>
        <w:rPr>
          <w:rFonts w:cs="David" w:hint="cs"/>
          <w:rtl/>
        </w:rPr>
      </w:pPr>
    </w:p>
    <w:p w14:paraId="19AA3074"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31119308" w14:textId="77777777" w:rsidR="001E682D" w:rsidRPr="001E682D" w:rsidRDefault="001E682D" w:rsidP="001E682D">
      <w:pPr>
        <w:bidi/>
        <w:rPr>
          <w:rFonts w:cs="David" w:hint="cs"/>
          <w:rtl/>
        </w:rPr>
      </w:pPr>
    </w:p>
    <w:p w14:paraId="0A4258ED" w14:textId="77777777" w:rsidR="001E682D" w:rsidRPr="001E682D" w:rsidRDefault="001E682D" w:rsidP="001E682D">
      <w:pPr>
        <w:bidi/>
        <w:rPr>
          <w:rFonts w:cs="David" w:hint="cs"/>
          <w:rtl/>
        </w:rPr>
      </w:pPr>
      <w:r w:rsidRPr="001E682D">
        <w:rPr>
          <w:rFonts w:cs="David" w:hint="cs"/>
          <w:rtl/>
        </w:rPr>
        <w:tab/>
        <w:t xml:space="preserve"> ממש לא. </w:t>
      </w:r>
    </w:p>
    <w:p w14:paraId="2E5A265C" w14:textId="77777777" w:rsidR="001E682D" w:rsidRDefault="001E682D" w:rsidP="001E682D">
      <w:pPr>
        <w:bidi/>
        <w:rPr>
          <w:rFonts w:cs="David" w:hint="cs"/>
          <w:rtl/>
        </w:rPr>
      </w:pPr>
    </w:p>
    <w:p w14:paraId="537E5BFB" w14:textId="77777777" w:rsidR="001E682D" w:rsidRDefault="001E682D" w:rsidP="001E682D">
      <w:pPr>
        <w:bidi/>
        <w:rPr>
          <w:rFonts w:cs="David" w:hint="cs"/>
          <w:rtl/>
        </w:rPr>
      </w:pPr>
    </w:p>
    <w:p w14:paraId="319B8DBE" w14:textId="77777777" w:rsidR="001E682D" w:rsidRDefault="001E682D" w:rsidP="001E682D">
      <w:pPr>
        <w:bidi/>
        <w:rPr>
          <w:rFonts w:cs="David" w:hint="cs"/>
          <w:rtl/>
        </w:rPr>
      </w:pPr>
    </w:p>
    <w:p w14:paraId="37997888" w14:textId="77777777" w:rsidR="001E682D" w:rsidRDefault="001E682D" w:rsidP="001E682D">
      <w:pPr>
        <w:bidi/>
        <w:rPr>
          <w:rFonts w:cs="David" w:hint="cs"/>
          <w:rtl/>
        </w:rPr>
      </w:pPr>
    </w:p>
    <w:p w14:paraId="15B1D053" w14:textId="77777777" w:rsidR="001E682D" w:rsidRDefault="001E682D" w:rsidP="001E682D">
      <w:pPr>
        <w:bidi/>
        <w:rPr>
          <w:rFonts w:cs="David" w:hint="cs"/>
          <w:rtl/>
        </w:rPr>
      </w:pPr>
    </w:p>
    <w:p w14:paraId="6191CE9A" w14:textId="77777777" w:rsidR="001E682D" w:rsidRDefault="001E682D" w:rsidP="001E682D">
      <w:pPr>
        <w:bidi/>
        <w:rPr>
          <w:rFonts w:cs="David" w:hint="cs"/>
          <w:rtl/>
        </w:rPr>
      </w:pPr>
    </w:p>
    <w:p w14:paraId="31AFCA9B" w14:textId="77777777" w:rsidR="001E682D" w:rsidRPr="001E682D" w:rsidRDefault="001E682D" w:rsidP="001E682D">
      <w:pPr>
        <w:bidi/>
        <w:rPr>
          <w:rFonts w:cs="David" w:hint="cs"/>
          <w:rtl/>
        </w:rPr>
      </w:pPr>
    </w:p>
    <w:p w14:paraId="3FFC5BEC" w14:textId="77777777" w:rsidR="001E682D" w:rsidRPr="001E682D" w:rsidRDefault="001E682D" w:rsidP="001E682D">
      <w:pPr>
        <w:bidi/>
        <w:rPr>
          <w:rFonts w:cs="David" w:hint="cs"/>
          <w:rtl/>
        </w:rPr>
      </w:pPr>
      <w:r w:rsidRPr="001E682D">
        <w:rPr>
          <w:rFonts w:cs="David" w:hint="cs"/>
          <w:u w:val="single"/>
          <w:rtl/>
        </w:rPr>
        <w:t>היו"ר דוד טל:</w:t>
      </w:r>
    </w:p>
    <w:p w14:paraId="4F5F4EBD" w14:textId="77777777" w:rsidR="001E682D" w:rsidRPr="001E682D" w:rsidRDefault="001E682D" w:rsidP="001E682D">
      <w:pPr>
        <w:bidi/>
        <w:rPr>
          <w:rFonts w:cs="David" w:hint="cs"/>
          <w:rtl/>
        </w:rPr>
      </w:pPr>
    </w:p>
    <w:p w14:paraId="165C98FB" w14:textId="77777777" w:rsidR="001E682D" w:rsidRPr="001E682D" w:rsidRDefault="001E682D" w:rsidP="001E682D">
      <w:pPr>
        <w:bidi/>
        <w:rPr>
          <w:rFonts w:cs="David" w:hint="cs"/>
          <w:rtl/>
        </w:rPr>
      </w:pPr>
      <w:r w:rsidRPr="001E682D">
        <w:rPr>
          <w:rFonts w:cs="David" w:hint="cs"/>
          <w:rtl/>
        </w:rPr>
        <w:tab/>
        <w:t xml:space="preserve">אני אגיד לך מדוע.  את תוכלי להציג כל עמדה שלך, ואנחנו נצביע עבורה. אגב, לא אני קבעתי את הרשימות. אבל, אנחנו משתדלים - ואמרנו את זה במספר ועדות. יש חברי כנסת ערבים שלפי המשקל הסגולי הקטן שלהם בבית הזה, אנחנו רוצים מידי פעם בפעם לשלב אותם בוועדות השונות. אם לא נעשה כך, ייווצר מצב שאף לא פעם הם יהיו בוועדות משותפות כאלה. אני חושב שגברתי מבינה את הרציונל. </w:t>
      </w:r>
    </w:p>
    <w:p w14:paraId="7965935F" w14:textId="77777777" w:rsidR="001E682D" w:rsidRPr="001E682D" w:rsidRDefault="001E682D" w:rsidP="001E682D">
      <w:pPr>
        <w:bidi/>
        <w:rPr>
          <w:rFonts w:cs="David" w:hint="cs"/>
          <w:rtl/>
        </w:rPr>
      </w:pPr>
    </w:p>
    <w:p w14:paraId="48D39A93"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78DDC500" w14:textId="77777777" w:rsidR="001E682D" w:rsidRPr="001E682D" w:rsidRDefault="001E682D" w:rsidP="001E682D">
      <w:pPr>
        <w:bidi/>
        <w:rPr>
          <w:rFonts w:cs="David" w:hint="cs"/>
          <w:rtl/>
        </w:rPr>
      </w:pPr>
    </w:p>
    <w:p w14:paraId="6EDB9BC4" w14:textId="77777777" w:rsidR="001E682D" w:rsidRPr="001E682D" w:rsidRDefault="001E682D" w:rsidP="001E682D">
      <w:pPr>
        <w:bidi/>
        <w:rPr>
          <w:rFonts w:cs="David" w:hint="cs"/>
          <w:rtl/>
        </w:rPr>
      </w:pPr>
      <w:r w:rsidRPr="001E682D">
        <w:rPr>
          <w:rFonts w:cs="David" w:hint="cs"/>
          <w:rtl/>
        </w:rPr>
        <w:tab/>
        <w:t xml:space="preserve"> אדוני, אני ממש מתקוממת על מה שעשית עכשיו. אופוזיציה זה לא רק חברי כנסת ערבים. הליכוד באופוזיציה, ויש עוד מפלגות באופוזיציה. אל תגיד לי שבמקום הנציג שלנו אתה שם חבר כנסת ערבי. מה זה רלוונטי? אני בעד שיהיו ערבים, ושיהיו נציגים שלנו. מה עניין שמיטה להר סיני? </w:t>
      </w:r>
    </w:p>
    <w:p w14:paraId="79F39753" w14:textId="77777777" w:rsidR="001E682D" w:rsidRPr="001E682D" w:rsidRDefault="001E682D" w:rsidP="001E682D">
      <w:pPr>
        <w:bidi/>
        <w:rPr>
          <w:rFonts w:cs="David" w:hint="cs"/>
          <w:rtl/>
        </w:rPr>
      </w:pPr>
    </w:p>
    <w:p w14:paraId="1101455D" w14:textId="77777777" w:rsidR="001E682D" w:rsidRPr="001E682D" w:rsidRDefault="001E682D" w:rsidP="001E682D">
      <w:pPr>
        <w:bidi/>
        <w:rPr>
          <w:rFonts w:cs="David" w:hint="cs"/>
          <w:rtl/>
        </w:rPr>
      </w:pPr>
      <w:r w:rsidRPr="001E682D">
        <w:rPr>
          <w:rFonts w:cs="David" w:hint="cs"/>
          <w:u w:val="single"/>
          <w:rtl/>
        </w:rPr>
        <w:t>היו"ר דוד טל:</w:t>
      </w:r>
    </w:p>
    <w:p w14:paraId="78CEBE26" w14:textId="77777777" w:rsidR="001E682D" w:rsidRPr="001E682D" w:rsidRDefault="001E682D" w:rsidP="001E682D">
      <w:pPr>
        <w:bidi/>
        <w:rPr>
          <w:rFonts w:cs="David" w:hint="cs"/>
          <w:rtl/>
        </w:rPr>
      </w:pPr>
    </w:p>
    <w:p w14:paraId="2E61AEF1" w14:textId="77777777" w:rsidR="001E682D" w:rsidRPr="001E682D" w:rsidRDefault="001E682D" w:rsidP="001E682D">
      <w:pPr>
        <w:bidi/>
        <w:rPr>
          <w:rFonts w:cs="David" w:hint="cs"/>
          <w:rtl/>
        </w:rPr>
      </w:pPr>
      <w:r w:rsidRPr="001E682D">
        <w:rPr>
          <w:rFonts w:cs="David" w:hint="cs"/>
          <w:rtl/>
        </w:rPr>
        <w:tab/>
        <w:t xml:space="preserve">לא במקומכם שמתי נציג ערבי. </w:t>
      </w:r>
    </w:p>
    <w:p w14:paraId="74812632" w14:textId="77777777" w:rsidR="001E682D" w:rsidRPr="001E682D" w:rsidRDefault="001E682D" w:rsidP="001E682D">
      <w:pPr>
        <w:bidi/>
        <w:rPr>
          <w:rFonts w:cs="David" w:hint="cs"/>
          <w:rtl/>
        </w:rPr>
      </w:pPr>
    </w:p>
    <w:p w14:paraId="19A3336B"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24F84F0A" w14:textId="77777777" w:rsidR="001E682D" w:rsidRPr="001E682D" w:rsidRDefault="001E682D" w:rsidP="001E682D">
      <w:pPr>
        <w:bidi/>
        <w:rPr>
          <w:rFonts w:cs="David" w:hint="cs"/>
          <w:rtl/>
        </w:rPr>
      </w:pPr>
    </w:p>
    <w:p w14:paraId="64FCEAD4" w14:textId="77777777" w:rsidR="001E682D" w:rsidRPr="001E682D" w:rsidRDefault="001E682D" w:rsidP="001E682D">
      <w:pPr>
        <w:bidi/>
        <w:rPr>
          <w:rFonts w:cs="David" w:hint="cs"/>
          <w:rtl/>
        </w:rPr>
      </w:pPr>
      <w:r w:rsidRPr="001E682D">
        <w:rPr>
          <w:rFonts w:cs="David" w:hint="cs"/>
          <w:rtl/>
        </w:rPr>
        <w:tab/>
        <w:t xml:space="preserve"> אז מה אתה בכלל נותן את הדוגמה של הערבים? ישראל ביתנו באופוזיציה, הליכוד באופוזיציה. </w:t>
      </w:r>
    </w:p>
    <w:p w14:paraId="55C9A9B2" w14:textId="77777777" w:rsidR="001E682D" w:rsidRPr="001E682D" w:rsidRDefault="001E682D" w:rsidP="001E682D">
      <w:pPr>
        <w:bidi/>
        <w:rPr>
          <w:rFonts w:cs="David" w:hint="cs"/>
          <w:rtl/>
        </w:rPr>
      </w:pPr>
    </w:p>
    <w:p w14:paraId="347FF3F9" w14:textId="77777777" w:rsidR="001E682D" w:rsidRPr="001E682D" w:rsidRDefault="001E682D" w:rsidP="001E682D">
      <w:pPr>
        <w:bidi/>
        <w:rPr>
          <w:rFonts w:cs="David" w:hint="cs"/>
          <w:rtl/>
        </w:rPr>
      </w:pPr>
      <w:r w:rsidRPr="001E682D">
        <w:rPr>
          <w:rFonts w:cs="David" w:hint="cs"/>
          <w:u w:val="single"/>
          <w:rtl/>
        </w:rPr>
        <w:t>היו"ר דוד טל:</w:t>
      </w:r>
    </w:p>
    <w:p w14:paraId="2BBF56EC" w14:textId="77777777" w:rsidR="001E682D" w:rsidRPr="001E682D" w:rsidRDefault="001E682D" w:rsidP="001E682D">
      <w:pPr>
        <w:bidi/>
        <w:rPr>
          <w:rFonts w:cs="David" w:hint="cs"/>
          <w:rtl/>
        </w:rPr>
      </w:pPr>
    </w:p>
    <w:p w14:paraId="66766FCD" w14:textId="77777777" w:rsidR="001E682D" w:rsidRPr="001E682D" w:rsidRDefault="001E682D" w:rsidP="001E682D">
      <w:pPr>
        <w:bidi/>
        <w:rPr>
          <w:rFonts w:cs="David" w:hint="cs"/>
          <w:rtl/>
        </w:rPr>
      </w:pPr>
      <w:r w:rsidRPr="001E682D">
        <w:rPr>
          <w:rFonts w:cs="David" w:hint="cs"/>
          <w:rtl/>
        </w:rPr>
        <w:tab/>
        <w:t xml:space="preserve"> את יכולה להצביע נגד זה. אני לא קבעתי שהם במקומכם. אני רק אמרתי שהרשימה הזאת הגיע אליי מיושבי ראש הוועדות. </w:t>
      </w:r>
    </w:p>
    <w:p w14:paraId="68AC0408" w14:textId="77777777" w:rsidR="001E682D" w:rsidRPr="001E682D" w:rsidRDefault="001E682D" w:rsidP="001E682D">
      <w:pPr>
        <w:bidi/>
        <w:rPr>
          <w:rFonts w:cs="David" w:hint="cs"/>
          <w:rtl/>
        </w:rPr>
      </w:pPr>
    </w:p>
    <w:p w14:paraId="2A238AB6"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308D3FDC" w14:textId="77777777" w:rsidR="001E682D" w:rsidRPr="001E682D" w:rsidRDefault="001E682D" w:rsidP="001E682D">
      <w:pPr>
        <w:bidi/>
        <w:rPr>
          <w:rFonts w:cs="David" w:hint="cs"/>
          <w:rtl/>
        </w:rPr>
      </w:pPr>
    </w:p>
    <w:p w14:paraId="35D7A94C" w14:textId="77777777" w:rsidR="001E682D" w:rsidRPr="001E682D" w:rsidRDefault="001E682D" w:rsidP="001E682D">
      <w:pPr>
        <w:bidi/>
        <w:rPr>
          <w:rFonts w:cs="David" w:hint="cs"/>
          <w:rtl/>
        </w:rPr>
      </w:pPr>
      <w:r w:rsidRPr="001E682D">
        <w:rPr>
          <w:rFonts w:cs="David" w:hint="cs"/>
          <w:rtl/>
        </w:rPr>
        <w:tab/>
        <w:t xml:space="preserve"> בסדר, רק הדוגמה שלך לא </w:t>
      </w:r>
      <w:proofErr w:type="spellStart"/>
      <w:r w:rsidRPr="001E682D">
        <w:rPr>
          <w:rFonts w:cs="David" w:hint="cs"/>
          <w:rtl/>
        </w:rPr>
        <w:t>היתה</w:t>
      </w:r>
      <w:proofErr w:type="spellEnd"/>
      <w:r w:rsidRPr="001E682D">
        <w:rPr>
          <w:rFonts w:cs="David" w:hint="cs"/>
          <w:rtl/>
        </w:rPr>
        <w:t xml:space="preserve"> לעניין. </w:t>
      </w:r>
    </w:p>
    <w:p w14:paraId="2D86A24D" w14:textId="77777777" w:rsidR="001E682D" w:rsidRPr="001E682D" w:rsidRDefault="001E682D" w:rsidP="001E682D">
      <w:pPr>
        <w:bidi/>
        <w:rPr>
          <w:rFonts w:cs="David" w:hint="cs"/>
          <w:u w:val="single"/>
          <w:rtl/>
        </w:rPr>
      </w:pPr>
    </w:p>
    <w:p w14:paraId="210D27B6" w14:textId="77777777" w:rsidR="001E682D" w:rsidRPr="001E682D" w:rsidRDefault="001E682D" w:rsidP="001E682D">
      <w:pPr>
        <w:bidi/>
        <w:rPr>
          <w:rFonts w:cs="David" w:hint="cs"/>
          <w:rtl/>
        </w:rPr>
      </w:pPr>
      <w:r w:rsidRPr="001E682D">
        <w:rPr>
          <w:rFonts w:cs="David" w:hint="cs"/>
          <w:u w:val="single"/>
          <w:rtl/>
        </w:rPr>
        <w:t>היו"ר דוד טל:</w:t>
      </w:r>
    </w:p>
    <w:p w14:paraId="10B92C64" w14:textId="77777777" w:rsidR="001E682D" w:rsidRPr="001E682D" w:rsidRDefault="001E682D" w:rsidP="001E682D">
      <w:pPr>
        <w:bidi/>
        <w:rPr>
          <w:rFonts w:cs="David" w:hint="cs"/>
          <w:rtl/>
        </w:rPr>
      </w:pPr>
    </w:p>
    <w:p w14:paraId="2AE89F71" w14:textId="77777777" w:rsidR="001E682D" w:rsidRPr="001E682D" w:rsidRDefault="001E682D" w:rsidP="001E682D">
      <w:pPr>
        <w:bidi/>
        <w:rPr>
          <w:rFonts w:cs="David" w:hint="cs"/>
          <w:rtl/>
        </w:rPr>
      </w:pPr>
      <w:r w:rsidRPr="001E682D">
        <w:rPr>
          <w:rFonts w:cs="David" w:hint="cs"/>
          <w:rtl/>
        </w:rPr>
        <w:tab/>
        <w:t xml:space="preserve">לא, אני נתתי את הדוגמה הזאת היות ופעמים קודמות לא רצו שהערבים יהיו בוועדות, אז אמרתי שצריך לשלב אותם מידי פעם. </w:t>
      </w:r>
    </w:p>
    <w:p w14:paraId="393984D9" w14:textId="77777777" w:rsidR="001E682D" w:rsidRPr="001E682D" w:rsidRDefault="001E682D" w:rsidP="001E682D">
      <w:pPr>
        <w:bidi/>
        <w:rPr>
          <w:rFonts w:cs="David" w:hint="cs"/>
          <w:rtl/>
        </w:rPr>
      </w:pPr>
    </w:p>
    <w:p w14:paraId="6EAA47A7" w14:textId="77777777" w:rsidR="001E682D" w:rsidRPr="001E682D" w:rsidRDefault="001E682D" w:rsidP="001E682D">
      <w:pPr>
        <w:bidi/>
        <w:rPr>
          <w:rFonts w:cs="David" w:hint="cs"/>
          <w:u w:val="single"/>
          <w:rtl/>
        </w:rPr>
      </w:pPr>
      <w:r w:rsidRPr="001E682D">
        <w:rPr>
          <w:rFonts w:cs="David" w:hint="cs"/>
          <w:u w:val="single"/>
          <w:rtl/>
        </w:rPr>
        <w:t>גדעון סער:</w:t>
      </w:r>
    </w:p>
    <w:p w14:paraId="158BD52C" w14:textId="77777777" w:rsidR="001E682D" w:rsidRPr="001E682D" w:rsidRDefault="001E682D" w:rsidP="001E682D">
      <w:pPr>
        <w:bidi/>
        <w:rPr>
          <w:rFonts w:cs="David" w:hint="cs"/>
          <w:u w:val="single"/>
          <w:rtl/>
        </w:rPr>
      </w:pPr>
    </w:p>
    <w:p w14:paraId="307DA412" w14:textId="77777777" w:rsidR="001E682D" w:rsidRPr="001E682D" w:rsidRDefault="001E682D" w:rsidP="001E682D">
      <w:pPr>
        <w:bidi/>
        <w:rPr>
          <w:rFonts w:cs="David" w:hint="cs"/>
          <w:rtl/>
        </w:rPr>
      </w:pPr>
      <w:r w:rsidRPr="001E682D">
        <w:rPr>
          <w:rFonts w:cs="David" w:hint="cs"/>
          <w:rtl/>
        </w:rPr>
        <w:tab/>
        <w:t xml:space="preserve">אני רוצה לנסות לומר משהו לחברת הכנסת </w:t>
      </w:r>
      <w:proofErr w:type="spellStart"/>
      <w:r w:rsidRPr="001E682D">
        <w:rPr>
          <w:rFonts w:cs="David" w:hint="cs"/>
          <w:rtl/>
        </w:rPr>
        <w:t>גלאון</w:t>
      </w:r>
      <w:proofErr w:type="spellEnd"/>
      <w:r w:rsidRPr="001E682D">
        <w:rPr>
          <w:rFonts w:cs="David" w:hint="cs"/>
          <w:rtl/>
        </w:rPr>
        <w:t xml:space="preserve">, למרות שלא היה לי יד ורגל לא בקביעת נציגי ועדת הכספים, ואף לא בקביעת נציגי ועדת הכלכלה. הוועדה כפי  שהוחלט עליה, היא ועדה של שמונה חברים - ארבעה וארבעה. בכנסת הזאת יש 12 סיעות, ואני לא מדבר על מפתח. אם זה היה תלוי בי, הייתי  בונה את הוועדה אחרת. אבל, ההצעה שנוגעת לתושבי שדרות היא הצעה שעברה במליאה לפני כחודש. כל העניין הזה נתקע בשל הוויכוחים באיזה ועדה זה יהיה, ועכשיו על הרכב הוועדה. אני מאוד הייתי מבקש מכל אחד שמצביע, שישקול איך לא לפגוע בנושא הזה של שדרות על-ידי זה שלא נאשר היום ועדה. נצא לפגרה, לא יהיה מי שיקדם את הצעת החוק של </w:t>
      </w:r>
      <w:proofErr w:type="spellStart"/>
      <w:r w:rsidRPr="001E682D">
        <w:rPr>
          <w:rFonts w:cs="David" w:hint="cs"/>
          <w:rtl/>
        </w:rPr>
        <w:t>סילבן</w:t>
      </w:r>
      <w:proofErr w:type="spellEnd"/>
      <w:r w:rsidRPr="001E682D">
        <w:rPr>
          <w:rFonts w:cs="David" w:hint="cs"/>
          <w:rtl/>
        </w:rPr>
        <w:t xml:space="preserve"> שלום. </w:t>
      </w:r>
    </w:p>
    <w:p w14:paraId="5F0C0B06" w14:textId="77777777" w:rsidR="001E682D" w:rsidRPr="001E682D" w:rsidRDefault="001E682D" w:rsidP="001E682D">
      <w:pPr>
        <w:bidi/>
        <w:rPr>
          <w:rFonts w:cs="David" w:hint="cs"/>
          <w:rtl/>
        </w:rPr>
      </w:pPr>
    </w:p>
    <w:p w14:paraId="6C0FBFC4"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333CB332" w14:textId="77777777" w:rsidR="001E682D" w:rsidRPr="001E682D" w:rsidRDefault="001E682D" w:rsidP="001E682D">
      <w:pPr>
        <w:bidi/>
        <w:rPr>
          <w:rFonts w:cs="David" w:hint="cs"/>
          <w:rtl/>
        </w:rPr>
      </w:pPr>
    </w:p>
    <w:p w14:paraId="3AB35BB5" w14:textId="77777777" w:rsidR="001E682D" w:rsidRPr="001E682D" w:rsidRDefault="001E682D" w:rsidP="001E682D">
      <w:pPr>
        <w:bidi/>
        <w:rPr>
          <w:rFonts w:cs="David" w:hint="cs"/>
          <w:rtl/>
        </w:rPr>
      </w:pPr>
      <w:r w:rsidRPr="001E682D">
        <w:rPr>
          <w:rFonts w:cs="David" w:hint="cs"/>
          <w:rtl/>
        </w:rPr>
        <w:tab/>
        <w:t xml:space="preserve"> חבר הכנסת סער, אם סיעת הליכוד לא </w:t>
      </w:r>
      <w:proofErr w:type="spellStart"/>
      <w:r w:rsidRPr="001E682D">
        <w:rPr>
          <w:rFonts w:cs="David" w:hint="cs"/>
          <w:rtl/>
        </w:rPr>
        <w:t>היתה</w:t>
      </w:r>
      <w:proofErr w:type="spellEnd"/>
      <w:r w:rsidRPr="001E682D">
        <w:rPr>
          <w:rFonts w:cs="David" w:hint="cs"/>
          <w:rtl/>
        </w:rPr>
        <w:t xml:space="preserve"> מיוצגת איפשהו, אז היית שם על סדר היום דבר ראשון את ייצוג סיעת הליכוד.</w:t>
      </w:r>
    </w:p>
    <w:p w14:paraId="0DD200BB" w14:textId="77777777" w:rsidR="001E682D" w:rsidRDefault="001E682D" w:rsidP="001E682D">
      <w:pPr>
        <w:bidi/>
        <w:rPr>
          <w:rFonts w:cs="David" w:hint="cs"/>
          <w:rtl/>
        </w:rPr>
      </w:pPr>
    </w:p>
    <w:p w14:paraId="4C72AE78" w14:textId="77777777" w:rsidR="001E682D" w:rsidRDefault="001E682D" w:rsidP="001E682D">
      <w:pPr>
        <w:bidi/>
        <w:rPr>
          <w:rFonts w:cs="David" w:hint="cs"/>
          <w:rtl/>
        </w:rPr>
      </w:pPr>
    </w:p>
    <w:p w14:paraId="669C15B2" w14:textId="77777777" w:rsidR="001E682D" w:rsidRDefault="001E682D" w:rsidP="001E682D">
      <w:pPr>
        <w:bidi/>
        <w:rPr>
          <w:rFonts w:cs="David" w:hint="cs"/>
          <w:rtl/>
        </w:rPr>
      </w:pPr>
    </w:p>
    <w:p w14:paraId="0CF94148" w14:textId="77777777" w:rsidR="001E682D" w:rsidRDefault="001E682D" w:rsidP="001E682D">
      <w:pPr>
        <w:bidi/>
        <w:rPr>
          <w:rFonts w:cs="David" w:hint="cs"/>
          <w:rtl/>
        </w:rPr>
      </w:pPr>
    </w:p>
    <w:p w14:paraId="514A250C" w14:textId="77777777" w:rsidR="001E682D" w:rsidRPr="001E682D" w:rsidRDefault="001E682D" w:rsidP="001E682D">
      <w:pPr>
        <w:bidi/>
        <w:rPr>
          <w:rFonts w:cs="David" w:hint="cs"/>
          <w:rtl/>
        </w:rPr>
      </w:pPr>
    </w:p>
    <w:p w14:paraId="247C188D" w14:textId="77777777" w:rsidR="001E682D" w:rsidRPr="001E682D" w:rsidRDefault="001E682D" w:rsidP="001E682D">
      <w:pPr>
        <w:bidi/>
        <w:rPr>
          <w:rFonts w:cs="David" w:hint="cs"/>
          <w:u w:val="single"/>
          <w:rtl/>
        </w:rPr>
      </w:pPr>
      <w:r w:rsidRPr="001E682D">
        <w:rPr>
          <w:rFonts w:cs="David" w:hint="cs"/>
          <w:u w:val="single"/>
          <w:rtl/>
        </w:rPr>
        <w:t xml:space="preserve">יולי יואל </w:t>
      </w:r>
      <w:proofErr w:type="spellStart"/>
      <w:r w:rsidRPr="001E682D">
        <w:rPr>
          <w:rFonts w:cs="David" w:hint="cs"/>
          <w:u w:val="single"/>
          <w:rtl/>
        </w:rPr>
        <w:t>אדלשטיין</w:t>
      </w:r>
      <w:proofErr w:type="spellEnd"/>
      <w:r w:rsidRPr="001E682D">
        <w:rPr>
          <w:rFonts w:cs="David" w:hint="cs"/>
          <w:u w:val="single"/>
          <w:rtl/>
        </w:rPr>
        <w:t xml:space="preserve">: </w:t>
      </w:r>
    </w:p>
    <w:p w14:paraId="47C68EDF" w14:textId="77777777" w:rsidR="001E682D" w:rsidRPr="001E682D" w:rsidRDefault="001E682D" w:rsidP="001E682D">
      <w:pPr>
        <w:bidi/>
        <w:rPr>
          <w:rFonts w:cs="David" w:hint="cs"/>
          <w:u w:val="single"/>
          <w:rtl/>
        </w:rPr>
      </w:pPr>
    </w:p>
    <w:p w14:paraId="2763DCF3" w14:textId="77777777" w:rsidR="001E682D" w:rsidRPr="001E682D" w:rsidRDefault="001E682D" w:rsidP="001E682D">
      <w:pPr>
        <w:bidi/>
        <w:ind w:firstLine="567"/>
        <w:rPr>
          <w:rFonts w:cs="David" w:hint="cs"/>
          <w:rtl/>
        </w:rPr>
      </w:pPr>
      <w:r w:rsidRPr="001E682D">
        <w:rPr>
          <w:rFonts w:cs="David" w:hint="cs"/>
          <w:rtl/>
        </w:rPr>
        <w:t xml:space="preserve">אבל, החוק הוא של סיעת הליכוד. </w:t>
      </w:r>
    </w:p>
    <w:p w14:paraId="3D202B3F" w14:textId="77777777" w:rsidR="001E682D" w:rsidRPr="001E682D" w:rsidRDefault="001E682D" w:rsidP="001E682D">
      <w:pPr>
        <w:bidi/>
        <w:ind w:firstLine="567"/>
        <w:rPr>
          <w:rFonts w:cs="David" w:hint="cs"/>
          <w:rtl/>
        </w:rPr>
      </w:pPr>
    </w:p>
    <w:p w14:paraId="1627E8FB"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1421978A" w14:textId="77777777" w:rsidR="001E682D" w:rsidRPr="001E682D" w:rsidRDefault="001E682D" w:rsidP="001E682D">
      <w:pPr>
        <w:bidi/>
        <w:rPr>
          <w:rFonts w:cs="David" w:hint="cs"/>
          <w:rtl/>
        </w:rPr>
      </w:pPr>
    </w:p>
    <w:p w14:paraId="67BF3F01" w14:textId="77777777" w:rsidR="001E682D" w:rsidRPr="001E682D" w:rsidRDefault="001E682D" w:rsidP="001E682D">
      <w:pPr>
        <w:bidi/>
        <w:ind w:firstLine="567"/>
        <w:rPr>
          <w:rFonts w:cs="David" w:hint="cs"/>
          <w:rtl/>
        </w:rPr>
      </w:pPr>
      <w:r w:rsidRPr="001E682D">
        <w:rPr>
          <w:rFonts w:cs="David" w:hint="cs"/>
          <w:rtl/>
        </w:rPr>
        <w:t xml:space="preserve"> זה לא משנה, אני מדברת על העיקרון.  עכשיו אתה מביא לנו את הסחטנות הרגשית של תושבי שדרות? כולם בעד לפתור, כולנו הצבענו בעד העניין הזה. הבנתי, אני אצביע נגד. </w:t>
      </w:r>
    </w:p>
    <w:p w14:paraId="2EE0FA35" w14:textId="77777777" w:rsidR="001E682D" w:rsidRPr="001E682D" w:rsidRDefault="001E682D" w:rsidP="001E682D">
      <w:pPr>
        <w:bidi/>
        <w:ind w:firstLine="567"/>
        <w:rPr>
          <w:rFonts w:cs="David" w:hint="cs"/>
          <w:rtl/>
        </w:rPr>
      </w:pPr>
    </w:p>
    <w:p w14:paraId="07EB8BDD" w14:textId="77777777" w:rsidR="001E682D" w:rsidRPr="001E682D" w:rsidRDefault="001E682D" w:rsidP="001E682D">
      <w:pPr>
        <w:bidi/>
        <w:rPr>
          <w:rFonts w:cs="David" w:hint="cs"/>
          <w:rtl/>
        </w:rPr>
      </w:pPr>
      <w:r w:rsidRPr="001E682D">
        <w:rPr>
          <w:rFonts w:cs="David" w:hint="cs"/>
          <w:u w:val="single"/>
          <w:rtl/>
        </w:rPr>
        <w:t>היו"ר דוד טל:</w:t>
      </w:r>
    </w:p>
    <w:p w14:paraId="72615122" w14:textId="77777777" w:rsidR="001E682D" w:rsidRPr="001E682D" w:rsidRDefault="001E682D" w:rsidP="001E682D">
      <w:pPr>
        <w:bidi/>
        <w:rPr>
          <w:rFonts w:cs="David" w:hint="cs"/>
          <w:rtl/>
        </w:rPr>
      </w:pPr>
    </w:p>
    <w:p w14:paraId="1A7279DE" w14:textId="77777777" w:rsidR="001E682D" w:rsidRPr="001E682D" w:rsidRDefault="001E682D" w:rsidP="001E682D">
      <w:pPr>
        <w:bidi/>
        <w:ind w:firstLine="567"/>
        <w:rPr>
          <w:rFonts w:cs="David" w:hint="cs"/>
          <w:rtl/>
        </w:rPr>
      </w:pPr>
      <w:r w:rsidRPr="001E682D">
        <w:rPr>
          <w:rFonts w:cs="David" w:hint="cs"/>
          <w:rtl/>
        </w:rPr>
        <w:t xml:space="preserve">חברת הכנסת </w:t>
      </w:r>
      <w:proofErr w:type="spellStart"/>
      <w:r w:rsidRPr="001E682D">
        <w:rPr>
          <w:rFonts w:cs="David" w:hint="cs"/>
          <w:rtl/>
        </w:rPr>
        <w:t>גלאון</w:t>
      </w:r>
      <w:proofErr w:type="spellEnd"/>
      <w:r w:rsidRPr="001E682D">
        <w:rPr>
          <w:rFonts w:cs="David" w:hint="cs"/>
          <w:rtl/>
        </w:rPr>
        <w:t xml:space="preserve">, האם את רוצה שנוסיף איזשהו נציג של שדרות לוועדה? </w:t>
      </w:r>
    </w:p>
    <w:p w14:paraId="34B9FE82" w14:textId="77777777" w:rsidR="001E682D" w:rsidRPr="001E682D" w:rsidRDefault="001E682D" w:rsidP="001E682D">
      <w:pPr>
        <w:bidi/>
        <w:ind w:firstLine="567"/>
        <w:rPr>
          <w:rFonts w:cs="David" w:hint="cs"/>
          <w:rtl/>
        </w:rPr>
      </w:pPr>
    </w:p>
    <w:p w14:paraId="5E65984B"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7A9051A1" w14:textId="77777777" w:rsidR="001E682D" w:rsidRPr="001E682D" w:rsidRDefault="001E682D" w:rsidP="001E682D">
      <w:pPr>
        <w:bidi/>
        <w:rPr>
          <w:rFonts w:cs="David" w:hint="cs"/>
          <w:rtl/>
        </w:rPr>
      </w:pPr>
    </w:p>
    <w:p w14:paraId="0D988C45" w14:textId="77777777" w:rsidR="001E682D" w:rsidRPr="001E682D" w:rsidRDefault="001E682D" w:rsidP="001E682D">
      <w:pPr>
        <w:bidi/>
        <w:ind w:firstLine="567"/>
        <w:rPr>
          <w:rFonts w:cs="David" w:hint="cs"/>
          <w:rtl/>
        </w:rPr>
      </w:pPr>
      <w:r w:rsidRPr="001E682D">
        <w:rPr>
          <w:rFonts w:cs="David" w:hint="cs"/>
          <w:rtl/>
        </w:rPr>
        <w:t xml:space="preserve"> לא, ממש לא. </w:t>
      </w:r>
    </w:p>
    <w:p w14:paraId="3049F36E" w14:textId="77777777" w:rsidR="001E682D" w:rsidRPr="001E682D" w:rsidRDefault="001E682D" w:rsidP="001E682D">
      <w:pPr>
        <w:bidi/>
        <w:ind w:firstLine="567"/>
        <w:rPr>
          <w:rFonts w:cs="David" w:hint="cs"/>
          <w:rtl/>
        </w:rPr>
      </w:pPr>
    </w:p>
    <w:p w14:paraId="200C9DED" w14:textId="77777777" w:rsidR="001E682D" w:rsidRPr="001E682D" w:rsidRDefault="001E682D" w:rsidP="001E682D">
      <w:pPr>
        <w:bidi/>
        <w:rPr>
          <w:rFonts w:cs="David" w:hint="cs"/>
          <w:rtl/>
        </w:rPr>
      </w:pPr>
      <w:r w:rsidRPr="001E682D">
        <w:rPr>
          <w:rFonts w:cs="David" w:hint="cs"/>
          <w:u w:val="single"/>
          <w:rtl/>
        </w:rPr>
        <w:t>עמיר פרץ:</w:t>
      </w:r>
    </w:p>
    <w:p w14:paraId="1F135435" w14:textId="77777777" w:rsidR="001E682D" w:rsidRPr="001E682D" w:rsidRDefault="001E682D" w:rsidP="001E682D">
      <w:pPr>
        <w:bidi/>
        <w:rPr>
          <w:rFonts w:cs="David" w:hint="cs"/>
          <w:rtl/>
        </w:rPr>
      </w:pPr>
    </w:p>
    <w:p w14:paraId="43923731" w14:textId="77777777" w:rsidR="001E682D" w:rsidRPr="001E682D" w:rsidRDefault="001E682D" w:rsidP="001E682D">
      <w:pPr>
        <w:bidi/>
        <w:ind w:firstLine="567"/>
        <w:rPr>
          <w:rFonts w:cs="David" w:hint="cs"/>
          <w:rtl/>
        </w:rPr>
      </w:pPr>
      <w:r w:rsidRPr="001E682D">
        <w:rPr>
          <w:rFonts w:cs="David" w:hint="cs"/>
          <w:rtl/>
        </w:rPr>
        <w:t>למה לא?</w:t>
      </w:r>
    </w:p>
    <w:p w14:paraId="5B5C26A5" w14:textId="77777777" w:rsidR="001E682D" w:rsidRDefault="001E682D" w:rsidP="001E682D">
      <w:pPr>
        <w:bidi/>
        <w:ind w:firstLine="567"/>
        <w:rPr>
          <w:rFonts w:cs="David" w:hint="cs"/>
          <w:rtl/>
        </w:rPr>
      </w:pPr>
    </w:p>
    <w:p w14:paraId="79436B98"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2A839663" w14:textId="77777777" w:rsidR="001E682D" w:rsidRPr="001E682D" w:rsidRDefault="001E682D" w:rsidP="001E682D">
      <w:pPr>
        <w:bidi/>
        <w:rPr>
          <w:rFonts w:cs="David" w:hint="cs"/>
          <w:rtl/>
        </w:rPr>
      </w:pPr>
    </w:p>
    <w:p w14:paraId="152D2AA9" w14:textId="77777777" w:rsidR="001E682D" w:rsidRPr="001E682D" w:rsidRDefault="001E682D" w:rsidP="001E682D">
      <w:pPr>
        <w:bidi/>
        <w:rPr>
          <w:rFonts w:cs="David" w:hint="cs"/>
          <w:rtl/>
        </w:rPr>
      </w:pPr>
      <w:r w:rsidRPr="001E682D">
        <w:rPr>
          <w:rFonts w:cs="David" w:hint="cs"/>
          <w:rtl/>
        </w:rPr>
        <w:tab/>
        <w:t xml:space="preserve"> שכחתי. שיחליף את חברת הכנסת אורית נוקד, הם חברים באותה סיעה.</w:t>
      </w:r>
    </w:p>
    <w:p w14:paraId="00CA4EF2" w14:textId="77777777" w:rsidR="001E682D" w:rsidRPr="001E682D" w:rsidRDefault="001E682D" w:rsidP="001E682D">
      <w:pPr>
        <w:bidi/>
        <w:rPr>
          <w:rFonts w:cs="David" w:hint="cs"/>
          <w:rtl/>
        </w:rPr>
      </w:pPr>
    </w:p>
    <w:p w14:paraId="6C433A35" w14:textId="77777777" w:rsidR="001E682D" w:rsidRPr="001E682D" w:rsidRDefault="001E682D" w:rsidP="001E682D">
      <w:pPr>
        <w:bidi/>
        <w:rPr>
          <w:rFonts w:cs="David" w:hint="cs"/>
          <w:rtl/>
        </w:rPr>
      </w:pPr>
      <w:r w:rsidRPr="001E682D">
        <w:rPr>
          <w:rFonts w:cs="David" w:hint="cs"/>
          <w:u w:val="single"/>
          <w:rtl/>
        </w:rPr>
        <w:t>היו"ר דוד טל:</w:t>
      </w:r>
    </w:p>
    <w:p w14:paraId="6A1CE81B" w14:textId="77777777" w:rsidR="001E682D" w:rsidRPr="001E682D" w:rsidRDefault="001E682D" w:rsidP="001E682D">
      <w:pPr>
        <w:bidi/>
        <w:rPr>
          <w:rFonts w:cs="David" w:hint="cs"/>
          <w:rtl/>
        </w:rPr>
      </w:pPr>
    </w:p>
    <w:p w14:paraId="72014BEA" w14:textId="77777777" w:rsidR="001E682D" w:rsidRPr="001E682D" w:rsidRDefault="001E682D" w:rsidP="001E682D">
      <w:pPr>
        <w:bidi/>
        <w:rPr>
          <w:rFonts w:cs="David" w:hint="cs"/>
          <w:rtl/>
        </w:rPr>
      </w:pPr>
      <w:r w:rsidRPr="001E682D">
        <w:rPr>
          <w:rFonts w:cs="David" w:hint="cs"/>
          <w:rtl/>
        </w:rPr>
        <w:tab/>
        <w:t xml:space="preserve">אבל, הוא לא בוועדה. </w:t>
      </w:r>
    </w:p>
    <w:p w14:paraId="36CA56BB" w14:textId="77777777" w:rsidR="001E682D" w:rsidRPr="001E682D" w:rsidRDefault="001E682D" w:rsidP="001E682D">
      <w:pPr>
        <w:bidi/>
        <w:rPr>
          <w:rFonts w:cs="David" w:hint="cs"/>
          <w:rtl/>
        </w:rPr>
      </w:pPr>
    </w:p>
    <w:p w14:paraId="0B6E0E31"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18232181" w14:textId="77777777" w:rsidR="001E682D" w:rsidRPr="001E682D" w:rsidRDefault="001E682D" w:rsidP="001E682D">
      <w:pPr>
        <w:bidi/>
        <w:rPr>
          <w:rFonts w:cs="David" w:hint="cs"/>
          <w:rtl/>
        </w:rPr>
      </w:pPr>
    </w:p>
    <w:p w14:paraId="16C91214" w14:textId="77777777" w:rsidR="001E682D" w:rsidRPr="001E682D" w:rsidRDefault="001E682D" w:rsidP="001E682D">
      <w:pPr>
        <w:bidi/>
        <w:rPr>
          <w:rFonts w:cs="David" w:hint="cs"/>
          <w:rtl/>
        </w:rPr>
      </w:pPr>
      <w:r w:rsidRPr="001E682D">
        <w:rPr>
          <w:rFonts w:cs="David" w:hint="cs"/>
          <w:rtl/>
        </w:rPr>
        <w:tab/>
        <w:t xml:space="preserve"> זה מעצבן אותי.</w:t>
      </w:r>
    </w:p>
    <w:p w14:paraId="3AC7564B" w14:textId="77777777" w:rsidR="001E682D" w:rsidRPr="001E682D" w:rsidRDefault="001E682D" w:rsidP="001E682D">
      <w:pPr>
        <w:bidi/>
        <w:rPr>
          <w:rFonts w:cs="David" w:hint="cs"/>
          <w:rtl/>
        </w:rPr>
      </w:pPr>
    </w:p>
    <w:p w14:paraId="0C464A99" w14:textId="77777777" w:rsidR="001E682D" w:rsidRPr="001E682D" w:rsidRDefault="001E682D" w:rsidP="001E682D">
      <w:pPr>
        <w:bidi/>
        <w:rPr>
          <w:rFonts w:cs="David" w:hint="cs"/>
          <w:rtl/>
        </w:rPr>
      </w:pPr>
      <w:r w:rsidRPr="001E682D">
        <w:rPr>
          <w:rFonts w:cs="David" w:hint="cs"/>
          <w:u w:val="single"/>
          <w:rtl/>
        </w:rPr>
        <w:t>היו"ר דוד טל:</w:t>
      </w:r>
    </w:p>
    <w:p w14:paraId="7FA890C4" w14:textId="77777777" w:rsidR="001E682D" w:rsidRPr="001E682D" w:rsidRDefault="001E682D" w:rsidP="001E682D">
      <w:pPr>
        <w:bidi/>
        <w:rPr>
          <w:rFonts w:cs="David" w:hint="cs"/>
          <w:rtl/>
        </w:rPr>
      </w:pPr>
    </w:p>
    <w:p w14:paraId="00C6B075" w14:textId="77777777" w:rsidR="001E682D" w:rsidRPr="001E682D" w:rsidRDefault="001E682D" w:rsidP="001E682D">
      <w:pPr>
        <w:bidi/>
        <w:rPr>
          <w:rFonts w:cs="David" w:hint="cs"/>
          <w:rtl/>
        </w:rPr>
      </w:pPr>
      <w:r w:rsidRPr="001E682D">
        <w:rPr>
          <w:rFonts w:cs="David" w:hint="cs"/>
          <w:rtl/>
        </w:rPr>
        <w:tab/>
        <w:t xml:space="preserve"> שלא יעצבן אותך. חברת הכנסת </w:t>
      </w:r>
      <w:proofErr w:type="spellStart"/>
      <w:r w:rsidRPr="001E682D">
        <w:rPr>
          <w:rFonts w:cs="David" w:hint="cs"/>
          <w:rtl/>
        </w:rPr>
        <w:t>גלאון</w:t>
      </w:r>
      <w:proofErr w:type="spellEnd"/>
      <w:r w:rsidRPr="001E682D">
        <w:rPr>
          <w:rFonts w:cs="David" w:hint="cs"/>
          <w:rtl/>
        </w:rPr>
        <w:t xml:space="preserve">, לא התכוונתי לעצבן אותך על הבוקר. </w:t>
      </w:r>
    </w:p>
    <w:p w14:paraId="616C38B7" w14:textId="77777777" w:rsidR="001E682D" w:rsidRPr="001E682D" w:rsidRDefault="001E682D" w:rsidP="001E682D">
      <w:pPr>
        <w:bidi/>
        <w:rPr>
          <w:rFonts w:cs="David" w:hint="cs"/>
          <w:rtl/>
        </w:rPr>
      </w:pPr>
    </w:p>
    <w:p w14:paraId="0FC8B7E0" w14:textId="77777777" w:rsidR="001E682D" w:rsidRPr="001E682D" w:rsidRDefault="001E682D" w:rsidP="001E682D">
      <w:pPr>
        <w:bidi/>
        <w:ind w:firstLine="567"/>
        <w:rPr>
          <w:rFonts w:cs="David" w:hint="cs"/>
          <w:rtl/>
        </w:rPr>
      </w:pPr>
      <w:r w:rsidRPr="001E682D">
        <w:rPr>
          <w:rFonts w:cs="David" w:hint="cs"/>
          <w:rtl/>
        </w:rPr>
        <w:t xml:space="preserve">רבותי, מי בעד ההצעה ירים את ידו? רוב. מי נגד? מי נמנע? תודה. אשר על כן, הנושא הזה אושר. </w:t>
      </w:r>
    </w:p>
    <w:p w14:paraId="2242C0D4" w14:textId="77777777" w:rsidR="001E682D" w:rsidRPr="001E682D" w:rsidRDefault="001E682D" w:rsidP="001E682D">
      <w:pPr>
        <w:bidi/>
        <w:rPr>
          <w:rFonts w:cs="David" w:hint="cs"/>
          <w:rtl/>
        </w:rPr>
      </w:pPr>
    </w:p>
    <w:p w14:paraId="75EC3E2F"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031A819F" w14:textId="77777777" w:rsidR="001E682D" w:rsidRPr="001E682D" w:rsidRDefault="001E682D" w:rsidP="001E682D">
      <w:pPr>
        <w:bidi/>
        <w:rPr>
          <w:rFonts w:cs="David" w:hint="cs"/>
          <w:rtl/>
        </w:rPr>
      </w:pPr>
    </w:p>
    <w:p w14:paraId="2AEB5DA5" w14:textId="77777777" w:rsidR="001E682D" w:rsidRPr="001E682D" w:rsidRDefault="001E682D" w:rsidP="001E682D">
      <w:pPr>
        <w:bidi/>
        <w:rPr>
          <w:rFonts w:cs="David" w:hint="cs"/>
          <w:rtl/>
        </w:rPr>
      </w:pPr>
      <w:r w:rsidRPr="001E682D">
        <w:rPr>
          <w:rFonts w:cs="David" w:hint="cs"/>
          <w:rtl/>
        </w:rPr>
        <w:tab/>
        <w:t xml:space="preserve"> אני רוצה שיירשם שאני נגד.</w:t>
      </w:r>
    </w:p>
    <w:p w14:paraId="22745538" w14:textId="77777777" w:rsidR="001E682D" w:rsidRPr="001E682D" w:rsidRDefault="001E682D" w:rsidP="001E682D">
      <w:pPr>
        <w:bidi/>
        <w:rPr>
          <w:rFonts w:cs="David" w:hint="cs"/>
          <w:rtl/>
        </w:rPr>
      </w:pPr>
    </w:p>
    <w:p w14:paraId="63F5FA64" w14:textId="77777777" w:rsidR="001E682D" w:rsidRPr="001E682D" w:rsidRDefault="001E682D" w:rsidP="001E682D">
      <w:pPr>
        <w:bidi/>
        <w:rPr>
          <w:rFonts w:cs="David" w:hint="cs"/>
          <w:rtl/>
        </w:rPr>
      </w:pPr>
      <w:r w:rsidRPr="001E682D">
        <w:rPr>
          <w:rFonts w:cs="David" w:hint="cs"/>
          <w:u w:val="single"/>
          <w:rtl/>
        </w:rPr>
        <w:t>היו"ר דוד טל:</w:t>
      </w:r>
    </w:p>
    <w:p w14:paraId="6E93BF3E" w14:textId="77777777" w:rsidR="001E682D" w:rsidRPr="001E682D" w:rsidRDefault="001E682D" w:rsidP="001E682D">
      <w:pPr>
        <w:bidi/>
        <w:rPr>
          <w:rFonts w:cs="David" w:hint="cs"/>
          <w:u w:val="single"/>
          <w:rtl/>
        </w:rPr>
      </w:pPr>
    </w:p>
    <w:p w14:paraId="351CA376" w14:textId="77777777" w:rsidR="001E682D" w:rsidRPr="001E682D" w:rsidRDefault="001E682D" w:rsidP="001E682D">
      <w:pPr>
        <w:bidi/>
        <w:rPr>
          <w:rFonts w:cs="David" w:hint="cs"/>
          <w:rtl/>
        </w:rPr>
      </w:pPr>
      <w:r w:rsidRPr="001E682D">
        <w:rPr>
          <w:rFonts w:cs="David" w:hint="cs"/>
          <w:rtl/>
        </w:rPr>
        <w:tab/>
        <w:t xml:space="preserve"> חבר הכנסת זהבה </w:t>
      </w:r>
      <w:proofErr w:type="spellStart"/>
      <w:r w:rsidRPr="001E682D">
        <w:rPr>
          <w:rFonts w:cs="David" w:hint="cs"/>
          <w:rtl/>
        </w:rPr>
        <w:t>גלאון</w:t>
      </w:r>
      <w:proofErr w:type="spellEnd"/>
      <w:r w:rsidRPr="001E682D">
        <w:rPr>
          <w:rFonts w:cs="David" w:hint="cs"/>
          <w:rtl/>
        </w:rPr>
        <w:t xml:space="preserve"> נגד. רשמנו אותך.</w:t>
      </w:r>
    </w:p>
    <w:p w14:paraId="26B7BC1D" w14:textId="77777777" w:rsidR="001E682D" w:rsidRDefault="001E682D" w:rsidP="001E682D">
      <w:pPr>
        <w:bidi/>
        <w:rPr>
          <w:rFonts w:cs="David" w:hint="cs"/>
          <w:rtl/>
        </w:rPr>
      </w:pPr>
    </w:p>
    <w:p w14:paraId="71B85AA1" w14:textId="77777777" w:rsidR="001E682D" w:rsidRDefault="001E682D" w:rsidP="001E682D">
      <w:pPr>
        <w:bidi/>
        <w:rPr>
          <w:rFonts w:cs="David" w:hint="cs"/>
          <w:rtl/>
        </w:rPr>
      </w:pPr>
    </w:p>
    <w:p w14:paraId="4879D83C" w14:textId="77777777" w:rsidR="001E682D" w:rsidRDefault="001E682D" w:rsidP="001E682D">
      <w:pPr>
        <w:bidi/>
        <w:rPr>
          <w:rFonts w:cs="David" w:hint="cs"/>
          <w:rtl/>
        </w:rPr>
      </w:pPr>
    </w:p>
    <w:p w14:paraId="0569587B" w14:textId="77777777" w:rsidR="001E682D" w:rsidRDefault="001E682D" w:rsidP="001E682D">
      <w:pPr>
        <w:bidi/>
        <w:rPr>
          <w:rFonts w:cs="David" w:hint="cs"/>
          <w:rtl/>
        </w:rPr>
      </w:pPr>
    </w:p>
    <w:p w14:paraId="357422A1" w14:textId="77777777" w:rsidR="001E682D" w:rsidRDefault="001E682D" w:rsidP="001E682D">
      <w:pPr>
        <w:bidi/>
        <w:rPr>
          <w:rFonts w:cs="David" w:hint="cs"/>
          <w:rtl/>
        </w:rPr>
      </w:pPr>
    </w:p>
    <w:p w14:paraId="436139F4" w14:textId="77777777" w:rsidR="001E682D" w:rsidRDefault="001E682D" w:rsidP="001E682D">
      <w:pPr>
        <w:bidi/>
        <w:rPr>
          <w:rFonts w:cs="David" w:hint="cs"/>
          <w:rtl/>
        </w:rPr>
      </w:pPr>
    </w:p>
    <w:p w14:paraId="03F919B7" w14:textId="77777777" w:rsidR="001E682D" w:rsidRDefault="001E682D" w:rsidP="001E682D">
      <w:pPr>
        <w:bidi/>
        <w:rPr>
          <w:rFonts w:cs="David" w:hint="cs"/>
          <w:rtl/>
        </w:rPr>
      </w:pPr>
    </w:p>
    <w:p w14:paraId="065C2D51" w14:textId="77777777" w:rsidR="001E682D" w:rsidRDefault="001E682D" w:rsidP="001E682D">
      <w:pPr>
        <w:bidi/>
        <w:rPr>
          <w:rFonts w:cs="David" w:hint="cs"/>
          <w:rtl/>
        </w:rPr>
      </w:pPr>
    </w:p>
    <w:p w14:paraId="194339DF" w14:textId="77777777" w:rsidR="001E682D" w:rsidRDefault="001E682D" w:rsidP="001E682D">
      <w:pPr>
        <w:bidi/>
        <w:rPr>
          <w:rFonts w:cs="David" w:hint="cs"/>
          <w:rtl/>
        </w:rPr>
      </w:pPr>
    </w:p>
    <w:p w14:paraId="430FD164" w14:textId="77777777" w:rsidR="001E682D" w:rsidRDefault="001E682D" w:rsidP="001E682D">
      <w:pPr>
        <w:bidi/>
        <w:rPr>
          <w:rFonts w:cs="David" w:hint="cs"/>
          <w:rtl/>
        </w:rPr>
      </w:pPr>
    </w:p>
    <w:p w14:paraId="50E0B7B4" w14:textId="77777777" w:rsidR="001E682D" w:rsidRDefault="001E682D" w:rsidP="001E682D">
      <w:pPr>
        <w:bidi/>
        <w:rPr>
          <w:rFonts w:cs="David" w:hint="cs"/>
          <w:rtl/>
        </w:rPr>
      </w:pPr>
    </w:p>
    <w:p w14:paraId="57F44E14" w14:textId="77777777" w:rsidR="001E682D" w:rsidRPr="001E682D" w:rsidRDefault="001E682D" w:rsidP="001E682D">
      <w:pPr>
        <w:bidi/>
        <w:rPr>
          <w:rFonts w:cs="David" w:hint="cs"/>
          <w:rtl/>
        </w:rPr>
      </w:pPr>
    </w:p>
    <w:p w14:paraId="52643F5D" w14:textId="77777777" w:rsidR="001E682D" w:rsidRPr="001E682D" w:rsidRDefault="001E682D" w:rsidP="001E682D">
      <w:pPr>
        <w:bidi/>
        <w:rPr>
          <w:rFonts w:cs="David" w:hint="cs"/>
          <w:b/>
          <w:bCs/>
          <w:u w:val="single"/>
          <w:rtl/>
        </w:rPr>
      </w:pPr>
      <w:r w:rsidRPr="001E682D">
        <w:rPr>
          <w:rFonts w:cs="David" w:hint="cs"/>
          <w:rtl/>
        </w:rPr>
        <w:tab/>
      </w:r>
      <w:r w:rsidRPr="001E682D">
        <w:rPr>
          <w:rFonts w:cs="David" w:hint="cs"/>
          <w:rtl/>
        </w:rPr>
        <w:tab/>
      </w:r>
      <w:r w:rsidRPr="001E682D">
        <w:rPr>
          <w:rFonts w:cs="David" w:hint="cs"/>
          <w:rtl/>
        </w:rPr>
        <w:tab/>
      </w:r>
      <w:r w:rsidRPr="001E682D">
        <w:rPr>
          <w:rFonts w:cs="David" w:hint="cs"/>
          <w:b/>
          <w:bCs/>
          <w:u w:val="single"/>
          <w:rtl/>
        </w:rPr>
        <w:t>קביעת ועדות לדיון בהצעות החוק הבאות:</w:t>
      </w:r>
    </w:p>
    <w:p w14:paraId="6ADFB46A" w14:textId="77777777" w:rsidR="001E682D" w:rsidRPr="001E682D" w:rsidRDefault="001E682D" w:rsidP="001E682D">
      <w:pPr>
        <w:tabs>
          <w:tab w:val="left" w:pos="1221"/>
        </w:tabs>
        <w:bidi/>
        <w:rPr>
          <w:rFonts w:cs="David" w:hint="cs"/>
          <w:b/>
          <w:bCs/>
          <w:u w:val="single"/>
          <w:rtl/>
        </w:rPr>
      </w:pPr>
      <w:r w:rsidRPr="001E682D">
        <w:rPr>
          <w:rFonts w:cs="David" w:hint="cs"/>
          <w:rtl/>
        </w:rPr>
        <w:t>א.</w:t>
      </w:r>
      <w:r w:rsidRPr="001E682D">
        <w:rPr>
          <w:rFonts w:cs="David" w:hint="cs"/>
          <w:b/>
          <w:bCs/>
          <w:rtl/>
        </w:rPr>
        <w:t xml:space="preserve"> </w:t>
      </w:r>
      <w:r w:rsidRPr="001E682D">
        <w:rPr>
          <w:rFonts w:cs="David"/>
          <w:b/>
          <w:bCs/>
          <w:u w:val="single"/>
          <w:rtl/>
        </w:rPr>
        <w:t xml:space="preserve">הצעת חוק קליטת חיילים משוחררים (תיקון - הטבות לחייל משוחרר), </w:t>
      </w:r>
      <w:proofErr w:type="spellStart"/>
      <w:r w:rsidRPr="001E682D">
        <w:rPr>
          <w:rFonts w:cs="David"/>
          <w:b/>
          <w:bCs/>
          <w:u w:val="single"/>
          <w:rtl/>
        </w:rPr>
        <w:t>התשס"ח</w:t>
      </w:r>
      <w:proofErr w:type="spellEnd"/>
      <w:r w:rsidRPr="001E682D">
        <w:rPr>
          <w:rFonts w:cs="David"/>
          <w:b/>
          <w:bCs/>
          <w:u w:val="single"/>
          <w:rtl/>
        </w:rPr>
        <w:t>-2008</w:t>
      </w:r>
    </w:p>
    <w:p w14:paraId="23193A59" w14:textId="77777777" w:rsidR="001E682D" w:rsidRPr="001E682D" w:rsidRDefault="001E682D" w:rsidP="001E682D">
      <w:pPr>
        <w:bidi/>
        <w:rPr>
          <w:rFonts w:cs="David" w:hint="cs"/>
          <w:b/>
          <w:bCs/>
          <w:u w:val="single"/>
          <w:rtl/>
        </w:rPr>
      </w:pPr>
      <w:r w:rsidRPr="001E682D">
        <w:rPr>
          <w:rFonts w:cs="David" w:hint="cs"/>
          <w:rtl/>
        </w:rPr>
        <w:t xml:space="preserve">            </w:t>
      </w:r>
      <w:r w:rsidRPr="001E682D">
        <w:rPr>
          <w:rFonts w:cs="David"/>
          <w:b/>
          <w:bCs/>
          <w:u w:val="single"/>
          <w:rtl/>
        </w:rPr>
        <w:t xml:space="preserve">של חה"כ </w:t>
      </w:r>
      <w:proofErr w:type="spellStart"/>
      <w:r w:rsidRPr="001E682D">
        <w:rPr>
          <w:rFonts w:cs="David"/>
          <w:b/>
          <w:bCs/>
          <w:u w:val="single"/>
          <w:rtl/>
        </w:rPr>
        <w:t>עמירה</w:t>
      </w:r>
      <w:proofErr w:type="spellEnd"/>
      <w:r w:rsidRPr="001E682D">
        <w:rPr>
          <w:rFonts w:cs="David"/>
          <w:b/>
          <w:bCs/>
          <w:u w:val="single"/>
          <w:rtl/>
        </w:rPr>
        <w:t xml:space="preserve"> </w:t>
      </w:r>
      <w:proofErr w:type="spellStart"/>
      <w:r w:rsidRPr="001E682D">
        <w:rPr>
          <w:rFonts w:cs="David"/>
          <w:b/>
          <w:bCs/>
          <w:u w:val="single"/>
          <w:rtl/>
        </w:rPr>
        <w:t>דותן</w:t>
      </w:r>
      <w:proofErr w:type="spellEnd"/>
      <w:r w:rsidRPr="001E682D">
        <w:rPr>
          <w:rFonts w:cs="David"/>
          <w:b/>
          <w:bCs/>
          <w:u w:val="single"/>
          <w:rtl/>
        </w:rPr>
        <w:t xml:space="preserve">, חה"כ אלי </w:t>
      </w:r>
      <w:proofErr w:type="spellStart"/>
      <w:r w:rsidRPr="001E682D">
        <w:rPr>
          <w:rFonts w:cs="David"/>
          <w:b/>
          <w:bCs/>
          <w:u w:val="single"/>
          <w:rtl/>
        </w:rPr>
        <w:t>אפללו</w:t>
      </w:r>
      <w:proofErr w:type="spellEnd"/>
      <w:r w:rsidRPr="001E682D">
        <w:rPr>
          <w:rFonts w:cs="David"/>
          <w:b/>
          <w:bCs/>
          <w:u w:val="single"/>
          <w:rtl/>
        </w:rPr>
        <w:t>,</w:t>
      </w:r>
      <w:r w:rsidRPr="001E682D">
        <w:rPr>
          <w:rFonts w:cs="David" w:hint="cs"/>
          <w:b/>
          <w:bCs/>
          <w:u w:val="single"/>
          <w:rtl/>
        </w:rPr>
        <w:t xml:space="preserve"> וקבוצת חברי כנסת</w:t>
      </w:r>
      <w:r w:rsidRPr="001E682D">
        <w:rPr>
          <w:rFonts w:cs="David"/>
          <w:b/>
          <w:bCs/>
          <w:u w:val="single"/>
          <w:rtl/>
        </w:rPr>
        <w:t xml:space="preserve"> (פ</w:t>
      </w:r>
      <w:r w:rsidRPr="001E682D">
        <w:rPr>
          <w:rFonts w:cs="David" w:hint="cs"/>
          <w:b/>
          <w:bCs/>
          <w:u w:val="single"/>
          <w:rtl/>
        </w:rPr>
        <w:t>/</w:t>
      </w:r>
      <w:r w:rsidRPr="001E682D">
        <w:rPr>
          <w:rFonts w:cs="David"/>
          <w:b/>
          <w:bCs/>
          <w:u w:val="single"/>
          <w:rtl/>
        </w:rPr>
        <w:t>3319</w:t>
      </w:r>
      <w:r w:rsidRPr="001E682D">
        <w:rPr>
          <w:rFonts w:cs="David" w:hint="cs"/>
          <w:b/>
          <w:bCs/>
          <w:u w:val="single"/>
          <w:rtl/>
        </w:rPr>
        <w:t>/17</w:t>
      </w:r>
      <w:r w:rsidRPr="001E682D">
        <w:rPr>
          <w:rFonts w:cs="David"/>
          <w:b/>
          <w:bCs/>
          <w:u w:val="single"/>
          <w:rtl/>
        </w:rPr>
        <w:t>)</w:t>
      </w:r>
    </w:p>
    <w:p w14:paraId="19E03B48" w14:textId="77777777" w:rsidR="001E682D" w:rsidRPr="001E682D" w:rsidRDefault="001E682D" w:rsidP="001E682D">
      <w:pPr>
        <w:bidi/>
        <w:rPr>
          <w:rFonts w:cs="David" w:hint="cs"/>
          <w:b/>
          <w:bCs/>
          <w:u w:val="single"/>
          <w:rtl/>
        </w:rPr>
      </w:pPr>
    </w:p>
    <w:p w14:paraId="4A4EEF8E" w14:textId="77777777" w:rsidR="001E682D" w:rsidRPr="001E682D" w:rsidRDefault="001E682D" w:rsidP="001E682D">
      <w:pPr>
        <w:bidi/>
        <w:rPr>
          <w:rFonts w:cs="David" w:hint="cs"/>
          <w:rtl/>
        </w:rPr>
      </w:pPr>
      <w:r w:rsidRPr="001E682D">
        <w:rPr>
          <w:rFonts w:cs="David" w:hint="cs"/>
          <w:u w:val="single"/>
          <w:rtl/>
        </w:rPr>
        <w:t>היו"ר דוד טל:</w:t>
      </w:r>
    </w:p>
    <w:p w14:paraId="5148EF7B" w14:textId="77777777" w:rsidR="001E682D" w:rsidRPr="001E682D" w:rsidRDefault="001E682D" w:rsidP="001E682D">
      <w:pPr>
        <w:bidi/>
        <w:rPr>
          <w:rFonts w:cs="David" w:hint="cs"/>
          <w:rtl/>
        </w:rPr>
      </w:pPr>
    </w:p>
    <w:p w14:paraId="761813CD" w14:textId="77777777" w:rsidR="001E682D" w:rsidRPr="001E682D" w:rsidRDefault="001E682D" w:rsidP="001E682D">
      <w:pPr>
        <w:bidi/>
        <w:rPr>
          <w:rFonts w:cs="David" w:hint="cs"/>
          <w:rtl/>
        </w:rPr>
      </w:pPr>
      <w:r w:rsidRPr="001E682D">
        <w:rPr>
          <w:rFonts w:cs="David" w:hint="cs"/>
          <w:rtl/>
        </w:rPr>
        <w:tab/>
        <w:t xml:space="preserve"> אנחנו עוברים לקביעת ועדות לדיון בהצעות החוק הבאות: הצעת חוק קליטת חיילים משוחררים של חברי הכנסת </w:t>
      </w:r>
      <w:proofErr w:type="spellStart"/>
      <w:r w:rsidRPr="001E682D">
        <w:rPr>
          <w:rFonts w:cs="David" w:hint="cs"/>
          <w:rtl/>
        </w:rPr>
        <w:t>עמירה</w:t>
      </w:r>
      <w:proofErr w:type="spellEnd"/>
      <w:r w:rsidRPr="001E682D">
        <w:rPr>
          <w:rFonts w:cs="David" w:hint="cs"/>
          <w:rtl/>
        </w:rPr>
        <w:t xml:space="preserve"> </w:t>
      </w:r>
      <w:proofErr w:type="spellStart"/>
      <w:r w:rsidRPr="001E682D">
        <w:rPr>
          <w:rFonts w:cs="David" w:hint="cs"/>
          <w:rtl/>
        </w:rPr>
        <w:t>דותן</w:t>
      </w:r>
      <w:proofErr w:type="spellEnd"/>
      <w:r w:rsidRPr="001E682D">
        <w:rPr>
          <w:rFonts w:cs="David" w:hint="cs"/>
          <w:rtl/>
        </w:rPr>
        <w:t xml:space="preserve">, אלי </w:t>
      </w:r>
      <w:proofErr w:type="spellStart"/>
      <w:r w:rsidRPr="001E682D">
        <w:rPr>
          <w:rFonts w:cs="David" w:hint="cs"/>
          <w:rtl/>
        </w:rPr>
        <w:t>אפללו</w:t>
      </w:r>
      <w:proofErr w:type="spellEnd"/>
      <w:r w:rsidRPr="001E682D">
        <w:rPr>
          <w:rFonts w:cs="David" w:hint="cs"/>
          <w:rtl/>
        </w:rPr>
        <w:t xml:space="preserve">, וקבוצת חברי כנסת. </w:t>
      </w:r>
    </w:p>
    <w:p w14:paraId="14BCA2AD" w14:textId="77777777" w:rsidR="001E682D" w:rsidRPr="001E682D" w:rsidRDefault="001E682D" w:rsidP="001E682D">
      <w:pPr>
        <w:bidi/>
        <w:rPr>
          <w:rFonts w:cs="David" w:hint="cs"/>
          <w:rtl/>
        </w:rPr>
      </w:pPr>
    </w:p>
    <w:p w14:paraId="23B97C6C" w14:textId="77777777" w:rsidR="001E682D" w:rsidRPr="001E682D" w:rsidRDefault="001E682D" w:rsidP="001E682D">
      <w:pPr>
        <w:bidi/>
        <w:rPr>
          <w:rFonts w:cs="David" w:hint="cs"/>
          <w:rtl/>
        </w:rPr>
      </w:pPr>
      <w:r w:rsidRPr="001E682D">
        <w:rPr>
          <w:rFonts w:cs="David" w:hint="cs"/>
          <w:rtl/>
        </w:rPr>
        <w:tab/>
        <w:t xml:space="preserve">ההמלצה של הלשכה המשפטית שלנו היא להעביר את זה לוועדת העבודה והרווחה, והבריאות. רבותי, האם יש הצעות אחרות? לא. אם כן, אנחנו נעלה את זה להצבעה. מי בעד להעביר את הצעת חוק קליטת חיילים משוחררים לוועדת העבודה, הרווחה והבריאות? רוב. מי נגד? אם כך, זה עבר לוועדת העבודה, הרווחה והבריאות. </w:t>
      </w:r>
    </w:p>
    <w:p w14:paraId="1DE71035" w14:textId="77777777" w:rsidR="001E682D" w:rsidRPr="001E682D" w:rsidRDefault="001E682D" w:rsidP="001E682D">
      <w:pPr>
        <w:bidi/>
        <w:rPr>
          <w:rFonts w:cs="David" w:hint="cs"/>
          <w:rtl/>
        </w:rPr>
      </w:pPr>
    </w:p>
    <w:p w14:paraId="446573FB" w14:textId="77777777" w:rsidR="001E682D" w:rsidRPr="001E682D" w:rsidRDefault="001E682D" w:rsidP="001E682D">
      <w:pPr>
        <w:bidi/>
        <w:rPr>
          <w:rFonts w:cs="David" w:hint="cs"/>
          <w:rtl/>
        </w:rPr>
      </w:pPr>
      <w:r w:rsidRPr="001E682D">
        <w:rPr>
          <w:rFonts w:cs="David" w:hint="cs"/>
          <w:u w:val="single"/>
          <w:rtl/>
        </w:rPr>
        <w:t>עמיר פרץ:</w:t>
      </w:r>
    </w:p>
    <w:p w14:paraId="031F3CE7" w14:textId="77777777" w:rsidR="001E682D" w:rsidRPr="001E682D" w:rsidRDefault="001E682D" w:rsidP="001E682D">
      <w:pPr>
        <w:bidi/>
        <w:rPr>
          <w:rFonts w:cs="David" w:hint="cs"/>
          <w:rtl/>
        </w:rPr>
      </w:pPr>
    </w:p>
    <w:p w14:paraId="60701FCA" w14:textId="77777777" w:rsidR="001E682D" w:rsidRPr="001E682D" w:rsidRDefault="001E682D" w:rsidP="001E682D">
      <w:pPr>
        <w:bidi/>
        <w:rPr>
          <w:rFonts w:cs="David" w:hint="cs"/>
          <w:rtl/>
        </w:rPr>
      </w:pPr>
      <w:r w:rsidRPr="001E682D">
        <w:rPr>
          <w:rFonts w:cs="David" w:hint="cs"/>
          <w:rtl/>
        </w:rPr>
        <w:tab/>
        <w:t xml:space="preserve"> תרשום אותי בעד.</w:t>
      </w:r>
    </w:p>
    <w:p w14:paraId="4880793A" w14:textId="77777777" w:rsidR="001E682D" w:rsidRPr="001E682D" w:rsidRDefault="001E682D" w:rsidP="001E682D">
      <w:pPr>
        <w:bidi/>
        <w:rPr>
          <w:rFonts w:cs="David" w:hint="cs"/>
          <w:rtl/>
        </w:rPr>
      </w:pPr>
    </w:p>
    <w:p w14:paraId="03B785AF" w14:textId="77777777" w:rsidR="001E682D" w:rsidRPr="001E682D" w:rsidRDefault="001E682D" w:rsidP="001E682D">
      <w:pPr>
        <w:bidi/>
        <w:rPr>
          <w:rFonts w:cs="David" w:hint="cs"/>
          <w:rtl/>
        </w:rPr>
      </w:pPr>
      <w:r w:rsidRPr="001E682D">
        <w:rPr>
          <w:rFonts w:cs="David" w:hint="cs"/>
          <w:u w:val="single"/>
          <w:rtl/>
        </w:rPr>
        <w:t>היו"ר דוד טל:</w:t>
      </w:r>
    </w:p>
    <w:p w14:paraId="3290355C" w14:textId="77777777" w:rsidR="001E682D" w:rsidRPr="001E682D" w:rsidRDefault="001E682D" w:rsidP="001E682D">
      <w:pPr>
        <w:bidi/>
        <w:rPr>
          <w:rFonts w:cs="David" w:hint="cs"/>
          <w:rtl/>
        </w:rPr>
      </w:pPr>
    </w:p>
    <w:p w14:paraId="615BD965" w14:textId="77777777" w:rsidR="001E682D" w:rsidRPr="001E682D" w:rsidRDefault="001E682D" w:rsidP="001E682D">
      <w:pPr>
        <w:bidi/>
        <w:rPr>
          <w:rFonts w:cs="David" w:hint="cs"/>
          <w:rtl/>
        </w:rPr>
      </w:pPr>
      <w:r w:rsidRPr="001E682D">
        <w:rPr>
          <w:rFonts w:cs="David" w:hint="cs"/>
          <w:rtl/>
        </w:rPr>
        <w:tab/>
        <w:t xml:space="preserve"> חבר הכנסת עמיר פרץ הצביע בעד.</w:t>
      </w:r>
    </w:p>
    <w:p w14:paraId="1BAFE2C4" w14:textId="77777777" w:rsidR="001E682D" w:rsidRPr="001E682D" w:rsidRDefault="001E682D" w:rsidP="001E682D">
      <w:pPr>
        <w:bidi/>
        <w:rPr>
          <w:rFonts w:cs="David" w:hint="cs"/>
          <w:rtl/>
        </w:rPr>
      </w:pPr>
    </w:p>
    <w:p w14:paraId="459B4255" w14:textId="77777777" w:rsidR="001E682D" w:rsidRPr="001E682D" w:rsidRDefault="001E682D" w:rsidP="001E682D">
      <w:pPr>
        <w:bidi/>
        <w:rPr>
          <w:rFonts w:cs="David" w:hint="cs"/>
          <w:u w:val="single"/>
          <w:rtl/>
        </w:rPr>
      </w:pPr>
      <w:r w:rsidRPr="001E682D">
        <w:rPr>
          <w:rFonts w:cs="David" w:hint="cs"/>
          <w:u w:val="single"/>
          <w:rtl/>
        </w:rPr>
        <w:t>קריאה:</w:t>
      </w:r>
    </w:p>
    <w:p w14:paraId="704C9B81" w14:textId="77777777" w:rsidR="001E682D" w:rsidRPr="001E682D" w:rsidRDefault="001E682D" w:rsidP="001E682D">
      <w:pPr>
        <w:bidi/>
        <w:rPr>
          <w:rFonts w:cs="David" w:hint="cs"/>
          <w:rtl/>
        </w:rPr>
      </w:pPr>
    </w:p>
    <w:p w14:paraId="45F6A1E5" w14:textId="77777777" w:rsidR="001E682D" w:rsidRPr="001E682D" w:rsidRDefault="001E682D" w:rsidP="001E682D">
      <w:pPr>
        <w:bidi/>
        <w:rPr>
          <w:rFonts w:cs="David" w:hint="cs"/>
          <w:rtl/>
        </w:rPr>
      </w:pPr>
      <w:r w:rsidRPr="001E682D">
        <w:rPr>
          <w:rFonts w:cs="David" w:hint="cs"/>
          <w:rtl/>
        </w:rPr>
        <w:tab/>
        <w:t>אני מבקש רביזיה בהצעת החוק.</w:t>
      </w:r>
    </w:p>
    <w:p w14:paraId="21AD95C0" w14:textId="77777777" w:rsidR="001E682D" w:rsidRPr="001E682D" w:rsidRDefault="001E682D" w:rsidP="001E682D">
      <w:pPr>
        <w:bidi/>
        <w:rPr>
          <w:rFonts w:cs="David" w:hint="cs"/>
          <w:rtl/>
        </w:rPr>
      </w:pPr>
    </w:p>
    <w:p w14:paraId="1B56AC23" w14:textId="77777777" w:rsidR="001E682D" w:rsidRPr="001E682D" w:rsidRDefault="001E682D" w:rsidP="001E682D">
      <w:pPr>
        <w:bidi/>
        <w:rPr>
          <w:rFonts w:cs="David" w:hint="cs"/>
          <w:rtl/>
        </w:rPr>
      </w:pPr>
      <w:r w:rsidRPr="001E682D">
        <w:rPr>
          <w:rFonts w:cs="David" w:hint="cs"/>
          <w:u w:val="single"/>
          <w:rtl/>
        </w:rPr>
        <w:t>היו"ר דוד טל:</w:t>
      </w:r>
    </w:p>
    <w:p w14:paraId="671675D5" w14:textId="77777777" w:rsidR="001E682D" w:rsidRPr="001E682D" w:rsidRDefault="001E682D" w:rsidP="001E682D">
      <w:pPr>
        <w:bidi/>
        <w:rPr>
          <w:rFonts w:cs="David" w:hint="cs"/>
          <w:rtl/>
        </w:rPr>
      </w:pPr>
    </w:p>
    <w:p w14:paraId="63B35248" w14:textId="77777777" w:rsidR="001E682D" w:rsidRPr="001E682D" w:rsidRDefault="001E682D" w:rsidP="001E682D">
      <w:pPr>
        <w:bidi/>
        <w:rPr>
          <w:rFonts w:cs="David" w:hint="cs"/>
          <w:rtl/>
        </w:rPr>
      </w:pPr>
      <w:r w:rsidRPr="001E682D">
        <w:rPr>
          <w:rFonts w:cs="David" w:hint="cs"/>
          <w:rtl/>
        </w:rPr>
        <w:tab/>
        <w:t xml:space="preserve"> רביזיה, תודה. </w:t>
      </w:r>
    </w:p>
    <w:p w14:paraId="71686F31" w14:textId="77777777" w:rsidR="001E682D" w:rsidRPr="001E682D" w:rsidRDefault="001E682D" w:rsidP="001E682D">
      <w:pPr>
        <w:bidi/>
        <w:rPr>
          <w:rFonts w:cs="David" w:hint="cs"/>
          <w:rtl/>
        </w:rPr>
      </w:pPr>
      <w:r w:rsidRPr="001E682D">
        <w:rPr>
          <w:rFonts w:cs="David" w:hint="cs"/>
          <w:rtl/>
        </w:rPr>
        <w:tab/>
      </w:r>
    </w:p>
    <w:p w14:paraId="4E7E9F3D" w14:textId="77777777" w:rsidR="001E682D" w:rsidRPr="001E682D" w:rsidRDefault="001E682D" w:rsidP="001E682D">
      <w:pPr>
        <w:bidi/>
        <w:jc w:val="center"/>
        <w:rPr>
          <w:rFonts w:cs="David" w:hint="cs"/>
          <w:rtl/>
        </w:rPr>
      </w:pPr>
      <w:r w:rsidRPr="001E682D">
        <w:rPr>
          <w:rFonts w:cs="David" w:hint="cs"/>
          <w:b/>
          <w:bCs/>
          <w:u w:val="single"/>
          <w:rtl/>
        </w:rPr>
        <w:t xml:space="preserve">קביעת ועדות לדיון בהצעת חוק טיפול ארוך טווח בפדופיליה, </w:t>
      </w:r>
      <w:proofErr w:type="spellStart"/>
      <w:r w:rsidRPr="001E682D">
        <w:rPr>
          <w:rFonts w:cs="David" w:hint="cs"/>
          <w:b/>
          <w:bCs/>
          <w:u w:val="single"/>
          <w:rtl/>
        </w:rPr>
        <w:t>התשס"ז</w:t>
      </w:r>
      <w:proofErr w:type="spellEnd"/>
      <w:r w:rsidRPr="001E682D">
        <w:rPr>
          <w:rFonts w:cs="David" w:hint="cs"/>
          <w:b/>
          <w:bCs/>
          <w:u w:val="single"/>
          <w:rtl/>
        </w:rPr>
        <w:t xml:space="preserve">-2007, של חבר הכנסת יובל </w:t>
      </w:r>
      <w:proofErr w:type="spellStart"/>
      <w:r w:rsidRPr="001E682D">
        <w:rPr>
          <w:rFonts w:cs="David" w:hint="cs"/>
          <w:b/>
          <w:bCs/>
          <w:u w:val="single"/>
          <w:rtl/>
        </w:rPr>
        <w:t>שטייניץ</w:t>
      </w:r>
      <w:proofErr w:type="spellEnd"/>
      <w:r w:rsidRPr="001E682D">
        <w:rPr>
          <w:rFonts w:cs="David" w:hint="cs"/>
          <w:b/>
          <w:bCs/>
          <w:u w:val="single"/>
          <w:rtl/>
        </w:rPr>
        <w:t xml:space="preserve"> (פ/2644/17)</w:t>
      </w:r>
    </w:p>
    <w:p w14:paraId="6AAFCB7D" w14:textId="77777777" w:rsidR="001E682D" w:rsidRPr="001E682D" w:rsidRDefault="001E682D" w:rsidP="001E682D">
      <w:pPr>
        <w:bidi/>
        <w:rPr>
          <w:rFonts w:cs="David" w:hint="cs"/>
          <w:rtl/>
        </w:rPr>
      </w:pPr>
    </w:p>
    <w:p w14:paraId="751E5C90" w14:textId="77777777" w:rsidR="001E682D" w:rsidRPr="001E682D" w:rsidRDefault="001E682D" w:rsidP="001E682D">
      <w:pPr>
        <w:bidi/>
        <w:rPr>
          <w:rFonts w:cs="David" w:hint="cs"/>
          <w:rtl/>
        </w:rPr>
      </w:pPr>
      <w:r w:rsidRPr="001E682D">
        <w:rPr>
          <w:rFonts w:cs="David" w:hint="cs"/>
          <w:u w:val="single"/>
          <w:rtl/>
        </w:rPr>
        <w:t>היו"ר דוד טל:</w:t>
      </w:r>
    </w:p>
    <w:p w14:paraId="28D1FE92" w14:textId="77777777" w:rsidR="001E682D" w:rsidRPr="001E682D" w:rsidRDefault="001E682D" w:rsidP="001E682D">
      <w:pPr>
        <w:bidi/>
        <w:rPr>
          <w:rFonts w:cs="David" w:hint="cs"/>
          <w:rtl/>
        </w:rPr>
      </w:pPr>
    </w:p>
    <w:p w14:paraId="1B1FDD11" w14:textId="77777777" w:rsidR="001E682D" w:rsidRPr="001E682D" w:rsidRDefault="001E682D" w:rsidP="001E682D">
      <w:pPr>
        <w:bidi/>
        <w:rPr>
          <w:rFonts w:cs="David" w:hint="cs"/>
          <w:rtl/>
        </w:rPr>
      </w:pPr>
      <w:r w:rsidRPr="001E682D">
        <w:rPr>
          <w:rFonts w:cs="David" w:hint="cs"/>
          <w:rtl/>
        </w:rPr>
        <w:tab/>
        <w:t xml:space="preserve">אנחנו עוברים לנושא הבא </w:t>
      </w:r>
      <w:r w:rsidRPr="001E682D">
        <w:rPr>
          <w:rFonts w:cs="David"/>
          <w:rtl/>
        </w:rPr>
        <w:t>–</w:t>
      </w:r>
      <w:r w:rsidRPr="001E682D">
        <w:rPr>
          <w:rFonts w:cs="David" w:hint="cs"/>
          <w:rtl/>
        </w:rPr>
        <w:t xml:space="preserve"> הצעת חוק טיפול ארוך טווח בפדופילי</w:t>
      </w:r>
      <w:r w:rsidRPr="001E682D">
        <w:rPr>
          <w:rFonts w:cs="David" w:hint="eastAsia"/>
          <w:rtl/>
        </w:rPr>
        <w:t>ה</w:t>
      </w:r>
      <w:r w:rsidRPr="001E682D">
        <w:rPr>
          <w:rFonts w:cs="David" w:hint="cs"/>
          <w:rtl/>
        </w:rPr>
        <w:t xml:space="preserve">, של חבר הכנסת יובל </w:t>
      </w:r>
      <w:proofErr w:type="spellStart"/>
      <w:r w:rsidRPr="001E682D">
        <w:rPr>
          <w:rFonts w:cs="David" w:hint="cs"/>
          <w:rtl/>
        </w:rPr>
        <w:t>שטייניץ</w:t>
      </w:r>
      <w:proofErr w:type="spellEnd"/>
      <w:r w:rsidRPr="001E682D">
        <w:rPr>
          <w:rFonts w:cs="David" w:hint="cs"/>
          <w:rtl/>
        </w:rPr>
        <w:t xml:space="preserve">. בנושא הזה אני רוצה לומר ולהבהיר לחברי הוועדה שהנושא הזה נמצא בוועדת חוקה. יש שם כבר שני חוקים. אחד של חבר הכנסת מיקי איתן כמדומני, ואחד של חבר הכנסת אלי </w:t>
      </w:r>
      <w:proofErr w:type="spellStart"/>
      <w:r w:rsidRPr="001E682D">
        <w:rPr>
          <w:rFonts w:cs="David" w:hint="cs"/>
          <w:rtl/>
        </w:rPr>
        <w:t>אפללו</w:t>
      </w:r>
      <w:proofErr w:type="spellEnd"/>
      <w:r w:rsidRPr="001E682D">
        <w:rPr>
          <w:rFonts w:cs="David" w:hint="cs"/>
          <w:rtl/>
        </w:rPr>
        <w:t xml:space="preserve">. אני מציע שנעביר את זה לוועדת החוקה כדי למנוע מצב שוועדה אחרת תדון בנושא, ואולי תחליט דברים בניגוד לוועדת החוקה. מי בעד ירים את ידו? רוב. מי נגד? מי נמנע? תודה. זה יעבור לוועדת חוקה. </w:t>
      </w:r>
    </w:p>
    <w:p w14:paraId="3070873B" w14:textId="77777777" w:rsidR="001E682D" w:rsidRPr="001E682D" w:rsidRDefault="001E682D" w:rsidP="001E682D">
      <w:pPr>
        <w:bidi/>
        <w:rPr>
          <w:rFonts w:cs="David" w:hint="cs"/>
          <w:rtl/>
        </w:rPr>
      </w:pPr>
    </w:p>
    <w:p w14:paraId="6800A2CB" w14:textId="77777777" w:rsidR="001E682D" w:rsidRPr="001E682D" w:rsidRDefault="001E682D" w:rsidP="001E682D">
      <w:pPr>
        <w:bidi/>
        <w:jc w:val="center"/>
        <w:rPr>
          <w:rFonts w:cs="David" w:hint="cs"/>
          <w:b/>
          <w:bCs/>
          <w:u w:val="single"/>
          <w:rtl/>
        </w:rPr>
      </w:pPr>
      <w:r w:rsidRPr="001E682D">
        <w:rPr>
          <w:rFonts w:cs="David" w:hint="cs"/>
          <w:b/>
          <w:bCs/>
          <w:u w:val="single"/>
          <w:rtl/>
        </w:rPr>
        <w:t xml:space="preserve">קביעת ועדות לדיון בהצעת חוק שכר מינימום לחיילים בשירות סדיר, </w:t>
      </w:r>
      <w:proofErr w:type="spellStart"/>
      <w:r w:rsidRPr="001E682D">
        <w:rPr>
          <w:rFonts w:cs="David" w:hint="cs"/>
          <w:b/>
          <w:bCs/>
          <w:u w:val="single"/>
          <w:rtl/>
        </w:rPr>
        <w:t>התשס"ח</w:t>
      </w:r>
      <w:proofErr w:type="spellEnd"/>
      <w:r w:rsidRPr="001E682D">
        <w:rPr>
          <w:rFonts w:cs="David" w:hint="cs"/>
          <w:b/>
          <w:bCs/>
          <w:u w:val="single"/>
          <w:rtl/>
        </w:rPr>
        <w:t>-2007, של חבר הכנסת עמיר פרץ (פ3178/17)</w:t>
      </w:r>
    </w:p>
    <w:p w14:paraId="7B724712" w14:textId="77777777" w:rsidR="001E682D" w:rsidRPr="001E682D" w:rsidRDefault="001E682D" w:rsidP="001E682D">
      <w:pPr>
        <w:bidi/>
        <w:rPr>
          <w:rFonts w:cs="David" w:hint="cs"/>
          <w:rtl/>
        </w:rPr>
      </w:pPr>
    </w:p>
    <w:p w14:paraId="6A1D6B02" w14:textId="77777777" w:rsidR="001E682D" w:rsidRPr="001E682D" w:rsidRDefault="001E682D" w:rsidP="001E682D">
      <w:pPr>
        <w:bidi/>
        <w:rPr>
          <w:rFonts w:cs="David" w:hint="cs"/>
          <w:rtl/>
        </w:rPr>
      </w:pPr>
      <w:r w:rsidRPr="001E682D">
        <w:rPr>
          <w:rFonts w:cs="David" w:hint="cs"/>
          <w:u w:val="single"/>
          <w:rtl/>
        </w:rPr>
        <w:t>היו"ר דוד טל:</w:t>
      </w:r>
    </w:p>
    <w:p w14:paraId="059F141B" w14:textId="77777777" w:rsidR="001E682D" w:rsidRPr="001E682D" w:rsidRDefault="001E682D" w:rsidP="001E682D">
      <w:pPr>
        <w:bidi/>
        <w:rPr>
          <w:rFonts w:cs="David" w:hint="cs"/>
          <w:rtl/>
        </w:rPr>
      </w:pPr>
    </w:p>
    <w:p w14:paraId="42D30442" w14:textId="77777777" w:rsidR="001E682D" w:rsidRPr="001E682D" w:rsidRDefault="001E682D" w:rsidP="001E682D">
      <w:pPr>
        <w:bidi/>
        <w:rPr>
          <w:rFonts w:cs="David" w:hint="cs"/>
          <w:rtl/>
        </w:rPr>
      </w:pPr>
      <w:r w:rsidRPr="001E682D">
        <w:rPr>
          <w:rFonts w:cs="David" w:hint="cs"/>
          <w:rtl/>
        </w:rPr>
        <w:tab/>
        <w:t xml:space="preserve">הצעת חוק שכר מינימום לחיילים בשירות סדיר, של חבר הכנסת עמיר פרץ. נשמעה בקשה של יושב-ראש ועדת העבודה והרווחה, לוועדת העבודה והרווחה. ויושב ראש ועדת חוקה מעביר את זה לוועדת החוקה. אני מעביר את זה להצבעה. </w:t>
      </w:r>
    </w:p>
    <w:p w14:paraId="34573783" w14:textId="77777777" w:rsidR="001E682D" w:rsidRPr="001E682D" w:rsidRDefault="001E682D" w:rsidP="001E682D">
      <w:pPr>
        <w:bidi/>
        <w:rPr>
          <w:rFonts w:cs="David" w:hint="cs"/>
          <w:rtl/>
        </w:rPr>
      </w:pPr>
    </w:p>
    <w:p w14:paraId="10F966C6" w14:textId="77777777" w:rsidR="001E682D" w:rsidRPr="001E682D" w:rsidRDefault="001E682D" w:rsidP="001E682D">
      <w:pPr>
        <w:bidi/>
        <w:rPr>
          <w:rFonts w:cs="David" w:hint="cs"/>
          <w:rtl/>
        </w:rPr>
      </w:pPr>
      <w:r w:rsidRPr="001E682D">
        <w:rPr>
          <w:rFonts w:cs="David" w:hint="cs"/>
          <w:u w:val="single"/>
          <w:rtl/>
        </w:rPr>
        <w:t>עמיר פרץ:</w:t>
      </w:r>
    </w:p>
    <w:p w14:paraId="4AE866A9" w14:textId="77777777" w:rsidR="001E682D" w:rsidRPr="001E682D" w:rsidRDefault="001E682D" w:rsidP="001E682D">
      <w:pPr>
        <w:bidi/>
        <w:rPr>
          <w:rFonts w:cs="David" w:hint="cs"/>
          <w:rtl/>
        </w:rPr>
      </w:pPr>
    </w:p>
    <w:p w14:paraId="50B74C17" w14:textId="77777777" w:rsidR="001E682D" w:rsidRPr="001E682D" w:rsidRDefault="001E682D" w:rsidP="001E682D">
      <w:pPr>
        <w:bidi/>
        <w:rPr>
          <w:rFonts w:cs="David" w:hint="cs"/>
          <w:rtl/>
        </w:rPr>
      </w:pPr>
      <w:r w:rsidRPr="001E682D">
        <w:rPr>
          <w:rFonts w:cs="David" w:hint="cs"/>
          <w:rtl/>
        </w:rPr>
        <w:tab/>
        <w:t xml:space="preserve"> אני רוצה ועדת העבודה והרווחה. </w:t>
      </w:r>
    </w:p>
    <w:p w14:paraId="22EF015F" w14:textId="77777777" w:rsidR="001E682D" w:rsidRPr="001E682D" w:rsidRDefault="001E682D" w:rsidP="001E682D">
      <w:pPr>
        <w:bidi/>
        <w:rPr>
          <w:rFonts w:cs="David" w:hint="cs"/>
          <w:rtl/>
        </w:rPr>
      </w:pPr>
    </w:p>
    <w:p w14:paraId="46146C62" w14:textId="77777777" w:rsidR="001E682D" w:rsidRPr="001E682D" w:rsidRDefault="001E682D" w:rsidP="001E682D">
      <w:pPr>
        <w:bidi/>
        <w:rPr>
          <w:rFonts w:cs="David" w:hint="cs"/>
          <w:rtl/>
        </w:rPr>
      </w:pPr>
      <w:r w:rsidRPr="001E682D">
        <w:rPr>
          <w:rFonts w:cs="David" w:hint="cs"/>
          <w:u w:val="single"/>
          <w:rtl/>
        </w:rPr>
        <w:t>היו"ר דוד טל:</w:t>
      </w:r>
    </w:p>
    <w:p w14:paraId="188EC166" w14:textId="77777777" w:rsidR="001E682D" w:rsidRPr="001E682D" w:rsidRDefault="001E682D" w:rsidP="001E682D">
      <w:pPr>
        <w:bidi/>
        <w:rPr>
          <w:rFonts w:cs="David" w:hint="cs"/>
          <w:rtl/>
        </w:rPr>
      </w:pPr>
    </w:p>
    <w:p w14:paraId="379E18B5" w14:textId="77777777" w:rsidR="001E682D" w:rsidRPr="001E682D" w:rsidRDefault="001E682D" w:rsidP="001E682D">
      <w:pPr>
        <w:bidi/>
        <w:rPr>
          <w:rFonts w:cs="David" w:hint="cs"/>
          <w:rtl/>
        </w:rPr>
      </w:pPr>
      <w:r w:rsidRPr="001E682D">
        <w:rPr>
          <w:rFonts w:cs="David" w:hint="cs"/>
          <w:rtl/>
        </w:rPr>
        <w:tab/>
        <w:t xml:space="preserve"> מי בעד ועדת העבודה והרווחה ירים את ידו? רוב. מי נגד? מי נמנע? תודה. </w:t>
      </w:r>
    </w:p>
    <w:p w14:paraId="4726A980" w14:textId="77777777" w:rsidR="001E682D" w:rsidRPr="001E682D" w:rsidRDefault="001E682D" w:rsidP="001E682D">
      <w:pPr>
        <w:bidi/>
        <w:rPr>
          <w:rFonts w:cs="David" w:hint="cs"/>
          <w:rtl/>
        </w:rPr>
      </w:pPr>
    </w:p>
    <w:p w14:paraId="314173DC" w14:textId="77777777" w:rsidR="001E682D" w:rsidRPr="001E682D" w:rsidRDefault="001E682D" w:rsidP="001E682D">
      <w:pPr>
        <w:bidi/>
        <w:jc w:val="center"/>
        <w:rPr>
          <w:rFonts w:cs="David" w:hint="cs"/>
          <w:b/>
          <w:bCs/>
          <w:u w:val="single"/>
          <w:rtl/>
        </w:rPr>
      </w:pPr>
      <w:r w:rsidRPr="001E682D">
        <w:rPr>
          <w:rFonts w:cs="David" w:hint="cs"/>
          <w:b/>
          <w:bCs/>
          <w:u w:val="single"/>
          <w:rtl/>
        </w:rPr>
        <w:t xml:space="preserve">קביעת ועדות לדיון בהצעת חוק טיפול לקטינים נפגעי עבירות מין, </w:t>
      </w:r>
      <w:proofErr w:type="spellStart"/>
      <w:r w:rsidRPr="001E682D">
        <w:rPr>
          <w:rFonts w:cs="David" w:hint="cs"/>
          <w:b/>
          <w:bCs/>
          <w:u w:val="single"/>
          <w:rtl/>
        </w:rPr>
        <w:t>התשס"ח</w:t>
      </w:r>
      <w:proofErr w:type="spellEnd"/>
      <w:r w:rsidRPr="001E682D">
        <w:rPr>
          <w:rFonts w:cs="David" w:hint="cs"/>
          <w:b/>
          <w:bCs/>
          <w:u w:val="single"/>
          <w:rtl/>
        </w:rPr>
        <w:t xml:space="preserve">-2008, של חברת הכנסת לימור לבנת, </w:t>
      </w:r>
      <w:proofErr w:type="spellStart"/>
      <w:r w:rsidRPr="001E682D">
        <w:rPr>
          <w:rFonts w:cs="David" w:hint="cs"/>
          <w:b/>
          <w:bCs/>
          <w:u w:val="single"/>
          <w:rtl/>
        </w:rPr>
        <w:t>נאדיה</w:t>
      </w:r>
      <w:proofErr w:type="spellEnd"/>
      <w:r w:rsidRPr="001E682D">
        <w:rPr>
          <w:rFonts w:cs="David" w:hint="cs"/>
          <w:b/>
          <w:bCs/>
          <w:u w:val="single"/>
          <w:rtl/>
        </w:rPr>
        <w:t xml:space="preserve"> חילו וקבוצת חברי כנסת (פ/3269/17)</w:t>
      </w:r>
    </w:p>
    <w:p w14:paraId="37068907" w14:textId="77777777" w:rsidR="001E682D" w:rsidRPr="001E682D" w:rsidRDefault="001E682D" w:rsidP="001E682D">
      <w:pPr>
        <w:bidi/>
        <w:rPr>
          <w:rFonts w:cs="David" w:hint="cs"/>
          <w:rtl/>
        </w:rPr>
      </w:pPr>
    </w:p>
    <w:p w14:paraId="10C39DAC" w14:textId="77777777" w:rsidR="001E682D" w:rsidRPr="001E682D" w:rsidRDefault="001E682D" w:rsidP="001E682D">
      <w:pPr>
        <w:bidi/>
        <w:rPr>
          <w:rFonts w:cs="David" w:hint="cs"/>
          <w:rtl/>
        </w:rPr>
      </w:pPr>
    </w:p>
    <w:p w14:paraId="3B8497F1" w14:textId="77777777" w:rsidR="001E682D" w:rsidRPr="001E682D" w:rsidRDefault="001E682D" w:rsidP="001E682D">
      <w:pPr>
        <w:bidi/>
        <w:rPr>
          <w:rFonts w:cs="David" w:hint="cs"/>
          <w:rtl/>
        </w:rPr>
      </w:pPr>
      <w:r w:rsidRPr="001E682D">
        <w:rPr>
          <w:rFonts w:cs="David" w:hint="cs"/>
          <w:u w:val="single"/>
          <w:rtl/>
        </w:rPr>
        <w:t>היו"ר דוד טל:</w:t>
      </w:r>
    </w:p>
    <w:p w14:paraId="68C5C4D3" w14:textId="77777777" w:rsidR="001E682D" w:rsidRPr="001E682D" w:rsidRDefault="001E682D" w:rsidP="001E682D">
      <w:pPr>
        <w:bidi/>
        <w:rPr>
          <w:rFonts w:cs="David" w:hint="cs"/>
          <w:rtl/>
        </w:rPr>
      </w:pPr>
    </w:p>
    <w:p w14:paraId="061CCF69" w14:textId="77777777" w:rsidR="001E682D" w:rsidRPr="001E682D" w:rsidRDefault="001E682D" w:rsidP="001E682D">
      <w:pPr>
        <w:bidi/>
        <w:rPr>
          <w:rFonts w:cs="David" w:hint="cs"/>
          <w:rtl/>
        </w:rPr>
      </w:pPr>
      <w:r w:rsidRPr="001E682D">
        <w:rPr>
          <w:rFonts w:cs="David" w:hint="cs"/>
          <w:rtl/>
        </w:rPr>
        <w:tab/>
        <w:t xml:space="preserve">אנחנו עוברים להצעת חוק לטיפול בקטינים נפגעי עבירות מין של חברת הכנסת לימור לבנת, חברת הכנסת </w:t>
      </w:r>
      <w:proofErr w:type="spellStart"/>
      <w:r w:rsidRPr="001E682D">
        <w:rPr>
          <w:rFonts w:cs="David" w:hint="cs"/>
          <w:rtl/>
        </w:rPr>
        <w:t>נאדיה</w:t>
      </w:r>
      <w:proofErr w:type="spellEnd"/>
      <w:r w:rsidRPr="001E682D">
        <w:rPr>
          <w:rFonts w:cs="David" w:hint="cs"/>
          <w:rtl/>
        </w:rPr>
        <w:t xml:space="preserve"> חילו, וקבוצת  חברי כנסת. חברת הכנסת ליבנת, לאן את מבקשת להעביר את זה? </w:t>
      </w:r>
    </w:p>
    <w:p w14:paraId="1A4DB32F" w14:textId="77777777" w:rsidR="001E682D" w:rsidRPr="001E682D" w:rsidRDefault="001E682D" w:rsidP="001E682D">
      <w:pPr>
        <w:bidi/>
        <w:rPr>
          <w:rFonts w:cs="David" w:hint="cs"/>
          <w:rtl/>
        </w:rPr>
      </w:pPr>
    </w:p>
    <w:p w14:paraId="31DFC2DB" w14:textId="77777777" w:rsidR="001E682D" w:rsidRPr="001E682D" w:rsidRDefault="001E682D" w:rsidP="001E682D">
      <w:pPr>
        <w:bidi/>
        <w:rPr>
          <w:rFonts w:cs="David" w:hint="cs"/>
          <w:rtl/>
        </w:rPr>
      </w:pPr>
      <w:r w:rsidRPr="001E682D">
        <w:rPr>
          <w:rFonts w:cs="David" w:hint="cs"/>
          <w:u w:val="single"/>
          <w:rtl/>
        </w:rPr>
        <w:t>לימור לבנת:</w:t>
      </w:r>
    </w:p>
    <w:p w14:paraId="7043088C" w14:textId="77777777" w:rsidR="001E682D" w:rsidRPr="001E682D" w:rsidRDefault="001E682D" w:rsidP="001E682D">
      <w:pPr>
        <w:bidi/>
        <w:rPr>
          <w:rFonts w:cs="David" w:hint="cs"/>
          <w:rtl/>
        </w:rPr>
      </w:pPr>
    </w:p>
    <w:p w14:paraId="56ABDD84" w14:textId="77777777" w:rsidR="001E682D" w:rsidRPr="001E682D" w:rsidRDefault="001E682D" w:rsidP="001E682D">
      <w:pPr>
        <w:bidi/>
        <w:rPr>
          <w:rFonts w:cs="David" w:hint="cs"/>
          <w:rtl/>
        </w:rPr>
      </w:pPr>
      <w:r w:rsidRPr="001E682D">
        <w:rPr>
          <w:rFonts w:cs="David" w:hint="cs"/>
          <w:rtl/>
        </w:rPr>
        <w:tab/>
        <w:t xml:space="preserve"> לזכויות הילד. </w:t>
      </w:r>
    </w:p>
    <w:p w14:paraId="1A5DF822" w14:textId="77777777" w:rsidR="001E682D" w:rsidRPr="001E682D" w:rsidRDefault="001E682D" w:rsidP="001E682D">
      <w:pPr>
        <w:bidi/>
        <w:rPr>
          <w:rFonts w:cs="David" w:hint="cs"/>
          <w:rtl/>
        </w:rPr>
      </w:pPr>
    </w:p>
    <w:p w14:paraId="2204E866" w14:textId="77777777" w:rsidR="001E682D" w:rsidRPr="001E682D" w:rsidRDefault="001E682D" w:rsidP="001E682D">
      <w:pPr>
        <w:bidi/>
        <w:rPr>
          <w:rFonts w:cs="David" w:hint="cs"/>
          <w:rtl/>
        </w:rPr>
      </w:pPr>
      <w:r w:rsidRPr="001E682D">
        <w:rPr>
          <w:rFonts w:cs="David" w:hint="cs"/>
          <w:u w:val="single"/>
          <w:rtl/>
        </w:rPr>
        <w:t>היו"ר דוד טל:</w:t>
      </w:r>
    </w:p>
    <w:p w14:paraId="315465CD" w14:textId="77777777" w:rsidR="001E682D" w:rsidRPr="001E682D" w:rsidRDefault="001E682D" w:rsidP="001E682D">
      <w:pPr>
        <w:bidi/>
        <w:rPr>
          <w:rFonts w:cs="David" w:hint="cs"/>
          <w:rtl/>
        </w:rPr>
      </w:pPr>
    </w:p>
    <w:p w14:paraId="0DD22DA9" w14:textId="77777777" w:rsidR="001E682D" w:rsidRPr="001E682D" w:rsidRDefault="001E682D" w:rsidP="001E682D">
      <w:pPr>
        <w:bidi/>
        <w:rPr>
          <w:rFonts w:cs="David" w:hint="cs"/>
          <w:rtl/>
        </w:rPr>
      </w:pPr>
      <w:r w:rsidRPr="001E682D">
        <w:rPr>
          <w:rFonts w:cs="David" w:hint="cs"/>
          <w:rtl/>
        </w:rPr>
        <w:tab/>
        <w:t xml:space="preserve"> לזכויות הילד. רבותי, האם יש התנגדות? </w:t>
      </w:r>
    </w:p>
    <w:p w14:paraId="532E6B1C" w14:textId="77777777" w:rsidR="001E682D" w:rsidRPr="001E682D" w:rsidRDefault="001E682D" w:rsidP="001E682D">
      <w:pPr>
        <w:bidi/>
        <w:rPr>
          <w:rFonts w:cs="David" w:hint="cs"/>
          <w:rtl/>
        </w:rPr>
      </w:pPr>
    </w:p>
    <w:p w14:paraId="36CFEC49" w14:textId="77777777" w:rsidR="001E682D" w:rsidRPr="001E682D" w:rsidRDefault="001E682D" w:rsidP="001E682D">
      <w:pPr>
        <w:bidi/>
        <w:rPr>
          <w:rFonts w:cs="David" w:hint="cs"/>
          <w:u w:val="single"/>
          <w:rtl/>
        </w:rPr>
      </w:pPr>
      <w:r w:rsidRPr="001E682D">
        <w:rPr>
          <w:rFonts w:cs="David" w:hint="cs"/>
          <w:u w:val="single"/>
          <w:rtl/>
        </w:rPr>
        <w:t>קריאה:</w:t>
      </w:r>
    </w:p>
    <w:p w14:paraId="61A88190" w14:textId="77777777" w:rsidR="001E682D" w:rsidRPr="001E682D" w:rsidRDefault="001E682D" w:rsidP="001E682D">
      <w:pPr>
        <w:bidi/>
        <w:rPr>
          <w:rFonts w:cs="David" w:hint="cs"/>
          <w:rtl/>
        </w:rPr>
      </w:pPr>
    </w:p>
    <w:p w14:paraId="187F5160" w14:textId="77777777" w:rsidR="001E682D" w:rsidRPr="001E682D" w:rsidRDefault="001E682D" w:rsidP="001E682D">
      <w:pPr>
        <w:bidi/>
        <w:rPr>
          <w:rFonts w:cs="David" w:hint="cs"/>
          <w:rtl/>
        </w:rPr>
      </w:pPr>
      <w:r w:rsidRPr="001E682D">
        <w:rPr>
          <w:rFonts w:cs="David" w:hint="cs"/>
          <w:rtl/>
        </w:rPr>
        <w:tab/>
        <w:t xml:space="preserve">לא, אנחנו בעד. </w:t>
      </w:r>
    </w:p>
    <w:p w14:paraId="67617E1B" w14:textId="77777777" w:rsidR="001E682D" w:rsidRPr="001E682D" w:rsidRDefault="001E682D" w:rsidP="001E682D">
      <w:pPr>
        <w:bidi/>
        <w:rPr>
          <w:rFonts w:cs="David" w:hint="cs"/>
          <w:rtl/>
        </w:rPr>
      </w:pPr>
    </w:p>
    <w:p w14:paraId="222FAE6C" w14:textId="77777777" w:rsidR="001E682D" w:rsidRPr="001E682D" w:rsidRDefault="001E682D" w:rsidP="001E682D">
      <w:pPr>
        <w:bidi/>
        <w:rPr>
          <w:rFonts w:cs="David" w:hint="cs"/>
          <w:rtl/>
        </w:rPr>
      </w:pPr>
      <w:r w:rsidRPr="001E682D">
        <w:rPr>
          <w:rFonts w:cs="David" w:hint="cs"/>
          <w:u w:val="single"/>
          <w:rtl/>
        </w:rPr>
        <w:t>היו"ר דוד טל:</w:t>
      </w:r>
    </w:p>
    <w:p w14:paraId="1A432C32" w14:textId="77777777" w:rsidR="001E682D" w:rsidRPr="001E682D" w:rsidRDefault="001E682D" w:rsidP="001E682D">
      <w:pPr>
        <w:bidi/>
        <w:rPr>
          <w:rFonts w:cs="David" w:hint="cs"/>
          <w:rtl/>
        </w:rPr>
      </w:pPr>
    </w:p>
    <w:p w14:paraId="1E032E2B" w14:textId="77777777" w:rsidR="001E682D" w:rsidRPr="001E682D" w:rsidRDefault="001E682D" w:rsidP="001E682D">
      <w:pPr>
        <w:bidi/>
        <w:rPr>
          <w:rFonts w:cs="David" w:hint="cs"/>
          <w:rtl/>
        </w:rPr>
      </w:pPr>
      <w:r w:rsidRPr="001E682D">
        <w:rPr>
          <w:rFonts w:cs="David" w:hint="cs"/>
          <w:rtl/>
        </w:rPr>
        <w:tab/>
        <w:t xml:space="preserve">מי בעד הוועדה לזכויות הילד ירים את ידו? רוב.  מי נגד? מי נמנע? תודה. זה יעבור לוועדה לזכויות הילד. </w:t>
      </w:r>
    </w:p>
    <w:p w14:paraId="7B0EDD57" w14:textId="77777777" w:rsidR="001E682D" w:rsidRPr="001E682D" w:rsidRDefault="001E682D" w:rsidP="001E682D">
      <w:pPr>
        <w:bidi/>
        <w:rPr>
          <w:rFonts w:cs="David" w:hint="cs"/>
          <w:rtl/>
        </w:rPr>
      </w:pPr>
    </w:p>
    <w:p w14:paraId="044E5BE1" w14:textId="77777777" w:rsidR="001E682D" w:rsidRPr="001E682D" w:rsidRDefault="001E682D" w:rsidP="001E682D">
      <w:pPr>
        <w:bidi/>
        <w:jc w:val="center"/>
        <w:rPr>
          <w:rFonts w:cs="David" w:hint="cs"/>
          <w:b/>
          <w:bCs/>
          <w:u w:val="single"/>
          <w:rtl/>
        </w:rPr>
      </w:pPr>
      <w:r w:rsidRPr="001E682D">
        <w:rPr>
          <w:rFonts w:cs="David" w:hint="cs"/>
          <w:b/>
          <w:bCs/>
          <w:u w:val="single"/>
          <w:rtl/>
        </w:rPr>
        <w:t>קביעת ועדה לדיון בהצעה לסדר היום בנושא "הג'נוסייד הארמני" של חבר הכנסת חיים אורון</w:t>
      </w:r>
    </w:p>
    <w:p w14:paraId="4D277139" w14:textId="77777777" w:rsidR="001E682D" w:rsidRPr="001E682D" w:rsidRDefault="001E682D" w:rsidP="001E682D">
      <w:pPr>
        <w:bidi/>
        <w:rPr>
          <w:rFonts w:cs="David" w:hint="cs"/>
          <w:u w:val="single"/>
          <w:rtl/>
        </w:rPr>
      </w:pPr>
    </w:p>
    <w:p w14:paraId="7D2F712B" w14:textId="77777777" w:rsidR="001E682D" w:rsidRPr="001E682D" w:rsidRDefault="001E682D" w:rsidP="001E682D">
      <w:pPr>
        <w:bidi/>
        <w:rPr>
          <w:rFonts w:cs="David" w:hint="cs"/>
          <w:rtl/>
        </w:rPr>
      </w:pPr>
      <w:r w:rsidRPr="001E682D">
        <w:rPr>
          <w:rFonts w:cs="David" w:hint="cs"/>
          <w:u w:val="single"/>
          <w:rtl/>
        </w:rPr>
        <w:t>היו"ר דוד טל:</w:t>
      </w:r>
    </w:p>
    <w:p w14:paraId="20157A2E" w14:textId="77777777" w:rsidR="001E682D" w:rsidRPr="001E682D" w:rsidRDefault="001E682D" w:rsidP="001E682D">
      <w:pPr>
        <w:bidi/>
        <w:rPr>
          <w:rFonts w:cs="David" w:hint="cs"/>
          <w:rtl/>
        </w:rPr>
      </w:pPr>
    </w:p>
    <w:p w14:paraId="72FCFE6A" w14:textId="77777777" w:rsidR="001E682D" w:rsidRPr="001E682D" w:rsidRDefault="001E682D" w:rsidP="001E682D">
      <w:pPr>
        <w:bidi/>
        <w:rPr>
          <w:rFonts w:cs="David" w:hint="cs"/>
          <w:rtl/>
        </w:rPr>
      </w:pPr>
      <w:r w:rsidRPr="001E682D">
        <w:rPr>
          <w:rFonts w:cs="David" w:hint="cs"/>
          <w:rtl/>
        </w:rPr>
        <w:tab/>
        <w:t xml:space="preserve">קביעת ועדה לדיון בהצעה לסדר היום בנושא הג'נוסייד הארמני של חבר הכנסת חיים אורון. נשמעה הצעה להעביר את זה לוועדת החינוך או לוועדת החוץ והביטחון. מי בעד חוץ וביטחון ירים את ידו? </w:t>
      </w:r>
    </w:p>
    <w:p w14:paraId="6EB92230" w14:textId="77777777" w:rsidR="001E682D" w:rsidRPr="001E682D" w:rsidRDefault="001E682D" w:rsidP="001E682D">
      <w:pPr>
        <w:bidi/>
        <w:rPr>
          <w:rFonts w:cs="David" w:hint="cs"/>
          <w:rtl/>
        </w:rPr>
      </w:pPr>
    </w:p>
    <w:p w14:paraId="4F618B0A"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6C1FE55B" w14:textId="77777777" w:rsidR="001E682D" w:rsidRPr="001E682D" w:rsidRDefault="001E682D" w:rsidP="001E682D">
      <w:pPr>
        <w:bidi/>
        <w:rPr>
          <w:rFonts w:cs="David" w:hint="cs"/>
          <w:rtl/>
        </w:rPr>
      </w:pPr>
    </w:p>
    <w:p w14:paraId="1EAED563" w14:textId="77777777" w:rsidR="001E682D" w:rsidRPr="001E682D" w:rsidRDefault="001E682D" w:rsidP="001E682D">
      <w:pPr>
        <w:bidi/>
        <w:rPr>
          <w:rFonts w:cs="David" w:hint="cs"/>
          <w:rtl/>
        </w:rPr>
      </w:pPr>
      <w:r w:rsidRPr="001E682D">
        <w:rPr>
          <w:rFonts w:cs="David" w:hint="cs"/>
          <w:rtl/>
        </w:rPr>
        <w:tab/>
        <w:t xml:space="preserve"> רגע, סליחה. למה אתה ממהר כל כך? </w:t>
      </w:r>
    </w:p>
    <w:p w14:paraId="343CFE39" w14:textId="77777777" w:rsidR="001E682D" w:rsidRPr="001E682D" w:rsidRDefault="001E682D" w:rsidP="001E682D">
      <w:pPr>
        <w:bidi/>
        <w:rPr>
          <w:rFonts w:cs="David" w:hint="cs"/>
          <w:rtl/>
        </w:rPr>
      </w:pPr>
    </w:p>
    <w:p w14:paraId="22F1A095" w14:textId="77777777" w:rsidR="001E682D" w:rsidRPr="001E682D" w:rsidRDefault="001E682D" w:rsidP="001E682D">
      <w:pPr>
        <w:bidi/>
        <w:rPr>
          <w:rFonts w:cs="David" w:hint="cs"/>
          <w:rtl/>
        </w:rPr>
      </w:pPr>
      <w:r w:rsidRPr="001E682D">
        <w:rPr>
          <w:rFonts w:cs="David" w:hint="cs"/>
          <w:u w:val="single"/>
          <w:rtl/>
        </w:rPr>
        <w:t>היו"ר דוד טל:</w:t>
      </w:r>
    </w:p>
    <w:p w14:paraId="2AAA3FBC" w14:textId="77777777" w:rsidR="001E682D" w:rsidRPr="001E682D" w:rsidRDefault="001E682D" w:rsidP="001E682D">
      <w:pPr>
        <w:bidi/>
        <w:rPr>
          <w:rFonts w:cs="David" w:hint="cs"/>
          <w:rtl/>
        </w:rPr>
      </w:pPr>
    </w:p>
    <w:p w14:paraId="605BCD56" w14:textId="77777777" w:rsidR="001E682D" w:rsidRPr="001E682D" w:rsidRDefault="001E682D" w:rsidP="001E682D">
      <w:pPr>
        <w:bidi/>
        <w:rPr>
          <w:rFonts w:cs="David" w:hint="cs"/>
          <w:rtl/>
        </w:rPr>
      </w:pPr>
      <w:r w:rsidRPr="001E682D">
        <w:rPr>
          <w:rFonts w:cs="David" w:hint="cs"/>
          <w:rtl/>
        </w:rPr>
        <w:tab/>
        <w:t xml:space="preserve"> מפני שיש לי עוד הצעת חוק גדולה וכבדה.</w:t>
      </w:r>
    </w:p>
    <w:p w14:paraId="3CE1455E" w14:textId="77777777" w:rsidR="001E682D" w:rsidRPr="001E682D" w:rsidRDefault="001E682D" w:rsidP="001E682D">
      <w:pPr>
        <w:bidi/>
        <w:rPr>
          <w:rFonts w:cs="David" w:hint="cs"/>
          <w:rtl/>
        </w:rPr>
      </w:pPr>
      <w:r w:rsidRPr="001E682D">
        <w:rPr>
          <w:rFonts w:cs="David" w:hint="cs"/>
          <w:rtl/>
        </w:rPr>
        <w:tab/>
      </w:r>
    </w:p>
    <w:p w14:paraId="292EFAEC"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0A5CE610" w14:textId="77777777" w:rsidR="001E682D" w:rsidRPr="001E682D" w:rsidRDefault="001E682D" w:rsidP="001E682D">
      <w:pPr>
        <w:bidi/>
        <w:rPr>
          <w:rFonts w:cs="David" w:hint="cs"/>
          <w:rtl/>
        </w:rPr>
      </w:pPr>
    </w:p>
    <w:p w14:paraId="28F29B60" w14:textId="77777777" w:rsidR="001E682D" w:rsidRPr="001E682D" w:rsidRDefault="001E682D" w:rsidP="001E682D">
      <w:pPr>
        <w:bidi/>
        <w:rPr>
          <w:rFonts w:cs="David" w:hint="cs"/>
          <w:rtl/>
        </w:rPr>
      </w:pPr>
      <w:r w:rsidRPr="001E682D">
        <w:rPr>
          <w:rFonts w:cs="David" w:hint="cs"/>
          <w:rtl/>
        </w:rPr>
        <w:tab/>
        <w:t xml:space="preserve"> נכון, רק שזה הצעות של מפלגות אחרות. </w:t>
      </w:r>
    </w:p>
    <w:p w14:paraId="7E3F881D" w14:textId="77777777" w:rsidR="001E682D" w:rsidRPr="001E682D" w:rsidRDefault="001E682D" w:rsidP="001E682D">
      <w:pPr>
        <w:bidi/>
        <w:rPr>
          <w:rFonts w:cs="David" w:hint="cs"/>
          <w:rtl/>
        </w:rPr>
      </w:pPr>
    </w:p>
    <w:p w14:paraId="6655C35C" w14:textId="77777777" w:rsidR="001E682D" w:rsidRPr="001E682D" w:rsidRDefault="001E682D" w:rsidP="001E682D">
      <w:pPr>
        <w:bidi/>
        <w:rPr>
          <w:rFonts w:cs="David" w:hint="cs"/>
          <w:rtl/>
        </w:rPr>
      </w:pPr>
      <w:r w:rsidRPr="001E682D">
        <w:rPr>
          <w:rFonts w:cs="David" w:hint="cs"/>
          <w:u w:val="single"/>
          <w:rtl/>
        </w:rPr>
        <w:t>היו"ר דוד טל:</w:t>
      </w:r>
    </w:p>
    <w:p w14:paraId="03347FF6" w14:textId="77777777" w:rsidR="001E682D" w:rsidRPr="001E682D" w:rsidRDefault="001E682D" w:rsidP="001E682D">
      <w:pPr>
        <w:bidi/>
        <w:rPr>
          <w:rFonts w:cs="David" w:hint="cs"/>
          <w:rtl/>
        </w:rPr>
      </w:pPr>
    </w:p>
    <w:p w14:paraId="101DA430" w14:textId="77777777" w:rsidR="001E682D" w:rsidRPr="001E682D" w:rsidRDefault="001E682D" w:rsidP="001E682D">
      <w:pPr>
        <w:bidi/>
        <w:rPr>
          <w:rFonts w:cs="David" w:hint="cs"/>
          <w:rtl/>
        </w:rPr>
      </w:pPr>
      <w:r w:rsidRPr="001E682D">
        <w:rPr>
          <w:rFonts w:cs="David" w:hint="cs"/>
          <w:rtl/>
        </w:rPr>
        <w:tab/>
        <w:t xml:space="preserve">זה לא מפלגות אחרות. </w:t>
      </w:r>
    </w:p>
    <w:p w14:paraId="5C30722C" w14:textId="77777777" w:rsidR="001E682D" w:rsidRDefault="001E682D" w:rsidP="001E682D">
      <w:pPr>
        <w:bidi/>
        <w:rPr>
          <w:rFonts w:cs="David" w:hint="cs"/>
          <w:rtl/>
        </w:rPr>
      </w:pPr>
    </w:p>
    <w:p w14:paraId="4998DD52" w14:textId="77777777" w:rsidR="001E682D" w:rsidRDefault="001E682D" w:rsidP="001E682D">
      <w:pPr>
        <w:bidi/>
        <w:rPr>
          <w:rFonts w:cs="David" w:hint="cs"/>
          <w:rtl/>
        </w:rPr>
      </w:pPr>
    </w:p>
    <w:p w14:paraId="086F7CBE" w14:textId="77777777" w:rsidR="001E682D" w:rsidRDefault="001E682D" w:rsidP="001E682D">
      <w:pPr>
        <w:bidi/>
        <w:rPr>
          <w:rFonts w:cs="David" w:hint="cs"/>
          <w:rtl/>
        </w:rPr>
      </w:pPr>
    </w:p>
    <w:p w14:paraId="3811325B" w14:textId="77777777" w:rsidR="001E682D" w:rsidRDefault="001E682D" w:rsidP="001E682D">
      <w:pPr>
        <w:bidi/>
        <w:rPr>
          <w:rFonts w:cs="David" w:hint="cs"/>
          <w:rtl/>
        </w:rPr>
      </w:pPr>
    </w:p>
    <w:p w14:paraId="06C5A2C8" w14:textId="77777777" w:rsidR="001E682D" w:rsidRPr="001E682D" w:rsidRDefault="001E682D" w:rsidP="001E682D">
      <w:pPr>
        <w:bidi/>
        <w:rPr>
          <w:rFonts w:cs="David" w:hint="cs"/>
          <w:rtl/>
        </w:rPr>
      </w:pPr>
    </w:p>
    <w:p w14:paraId="67027E56"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65B5A579" w14:textId="77777777" w:rsidR="001E682D" w:rsidRPr="001E682D" w:rsidRDefault="001E682D" w:rsidP="001E682D">
      <w:pPr>
        <w:bidi/>
        <w:rPr>
          <w:rFonts w:cs="David" w:hint="cs"/>
          <w:rtl/>
        </w:rPr>
      </w:pPr>
    </w:p>
    <w:p w14:paraId="0499F2F2" w14:textId="77777777" w:rsidR="001E682D" w:rsidRPr="001E682D" w:rsidRDefault="001E682D" w:rsidP="001E682D">
      <w:pPr>
        <w:bidi/>
        <w:rPr>
          <w:rFonts w:cs="David" w:hint="cs"/>
          <w:rtl/>
        </w:rPr>
      </w:pPr>
      <w:r w:rsidRPr="001E682D">
        <w:rPr>
          <w:rFonts w:cs="David" w:hint="cs"/>
          <w:rtl/>
        </w:rPr>
        <w:tab/>
        <w:t xml:space="preserve"> רונית מנהלת הוועדה שלי ביקשה אתמול </w:t>
      </w:r>
      <w:proofErr w:type="spellStart"/>
      <w:r w:rsidRPr="001E682D">
        <w:rPr>
          <w:rFonts w:cs="David" w:hint="cs"/>
          <w:rtl/>
        </w:rPr>
        <w:t>שג'ומס</w:t>
      </w:r>
      <w:proofErr w:type="spellEnd"/>
      <w:r w:rsidRPr="001E682D">
        <w:rPr>
          <w:rFonts w:cs="David" w:hint="cs"/>
          <w:rtl/>
        </w:rPr>
        <w:t xml:space="preserve"> יוכל לבוא ולשכנע את חברי הוועדה לתמוך בהצעה. ביקשנו אחרי  השעה עשר כדי שהוא יוכל להופיע ולדבר בעד ועדת החינוך. </w:t>
      </w:r>
    </w:p>
    <w:p w14:paraId="2109D52E" w14:textId="77777777" w:rsidR="001E682D" w:rsidRPr="001E682D" w:rsidRDefault="001E682D" w:rsidP="001E682D">
      <w:pPr>
        <w:bidi/>
        <w:rPr>
          <w:rFonts w:cs="David" w:hint="cs"/>
          <w:rtl/>
        </w:rPr>
      </w:pPr>
    </w:p>
    <w:p w14:paraId="11440015" w14:textId="77777777" w:rsidR="001E682D" w:rsidRPr="001E682D" w:rsidRDefault="001E682D" w:rsidP="001E682D">
      <w:pPr>
        <w:bidi/>
        <w:rPr>
          <w:rFonts w:cs="David" w:hint="cs"/>
          <w:rtl/>
        </w:rPr>
      </w:pPr>
      <w:r w:rsidRPr="001E682D">
        <w:rPr>
          <w:rFonts w:cs="David" w:hint="cs"/>
          <w:u w:val="single"/>
          <w:rtl/>
        </w:rPr>
        <w:t>היו"ר דוד טל:</w:t>
      </w:r>
    </w:p>
    <w:p w14:paraId="78C3EC35" w14:textId="77777777" w:rsidR="001E682D" w:rsidRPr="001E682D" w:rsidRDefault="001E682D" w:rsidP="001E682D">
      <w:pPr>
        <w:bidi/>
        <w:rPr>
          <w:rFonts w:cs="David" w:hint="cs"/>
          <w:rtl/>
        </w:rPr>
      </w:pPr>
    </w:p>
    <w:p w14:paraId="0F49B181" w14:textId="77777777" w:rsidR="001E682D" w:rsidRPr="001E682D" w:rsidRDefault="001E682D" w:rsidP="001E682D">
      <w:pPr>
        <w:bidi/>
        <w:rPr>
          <w:rFonts w:cs="David" w:hint="cs"/>
          <w:rtl/>
        </w:rPr>
      </w:pPr>
      <w:r w:rsidRPr="001E682D">
        <w:rPr>
          <w:rFonts w:cs="David" w:hint="cs"/>
          <w:rtl/>
        </w:rPr>
        <w:tab/>
        <w:t>גברתי, תדברי את בעד ועדת החינוך. ביקשתם את זה בסוף היום, אני מביא את זה בסוף סדר היום.</w:t>
      </w:r>
    </w:p>
    <w:p w14:paraId="192B6C45" w14:textId="77777777" w:rsidR="001E682D" w:rsidRPr="001E682D" w:rsidRDefault="001E682D" w:rsidP="001E682D">
      <w:pPr>
        <w:bidi/>
        <w:rPr>
          <w:rFonts w:cs="David" w:hint="cs"/>
          <w:rtl/>
        </w:rPr>
      </w:pPr>
    </w:p>
    <w:p w14:paraId="31E554B4"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45EF5BBA" w14:textId="77777777" w:rsidR="001E682D" w:rsidRPr="001E682D" w:rsidRDefault="001E682D" w:rsidP="001E682D">
      <w:pPr>
        <w:bidi/>
        <w:rPr>
          <w:rFonts w:cs="David" w:hint="cs"/>
          <w:rtl/>
        </w:rPr>
      </w:pPr>
    </w:p>
    <w:p w14:paraId="0A9EBC59" w14:textId="77777777" w:rsidR="001E682D" w:rsidRPr="001E682D" w:rsidRDefault="001E682D" w:rsidP="001E682D">
      <w:pPr>
        <w:bidi/>
        <w:rPr>
          <w:rFonts w:cs="David" w:hint="cs"/>
          <w:rtl/>
        </w:rPr>
      </w:pPr>
      <w:r w:rsidRPr="001E682D">
        <w:rPr>
          <w:rFonts w:cs="David" w:hint="cs"/>
          <w:rtl/>
        </w:rPr>
        <w:tab/>
        <w:t xml:space="preserve"> אדוני, מי שרוצה לקבור את זה בחוץ וביטחון - כי זה מה שהקואליציה רוצה, שלא ידונו בזה - - -</w:t>
      </w:r>
    </w:p>
    <w:p w14:paraId="06AC6AA4" w14:textId="77777777" w:rsidR="001E682D" w:rsidRPr="001E682D" w:rsidRDefault="001E682D" w:rsidP="001E682D">
      <w:pPr>
        <w:bidi/>
        <w:rPr>
          <w:rFonts w:cs="David" w:hint="cs"/>
          <w:rtl/>
        </w:rPr>
      </w:pPr>
    </w:p>
    <w:p w14:paraId="1F83D3EC" w14:textId="77777777" w:rsidR="001E682D" w:rsidRPr="001E682D" w:rsidRDefault="001E682D" w:rsidP="001E682D">
      <w:pPr>
        <w:bidi/>
        <w:rPr>
          <w:rFonts w:cs="David" w:hint="cs"/>
          <w:rtl/>
        </w:rPr>
      </w:pPr>
      <w:r w:rsidRPr="001E682D">
        <w:rPr>
          <w:rFonts w:cs="David" w:hint="cs"/>
          <w:u w:val="single"/>
          <w:rtl/>
        </w:rPr>
        <w:t>היו"ר דוד טל:</w:t>
      </w:r>
    </w:p>
    <w:p w14:paraId="1F65BD02" w14:textId="77777777" w:rsidR="001E682D" w:rsidRPr="001E682D" w:rsidRDefault="001E682D" w:rsidP="001E682D">
      <w:pPr>
        <w:bidi/>
        <w:rPr>
          <w:rFonts w:cs="David" w:hint="cs"/>
          <w:rtl/>
        </w:rPr>
      </w:pPr>
    </w:p>
    <w:p w14:paraId="1D10B904" w14:textId="77777777" w:rsidR="001E682D" w:rsidRPr="001E682D" w:rsidRDefault="001E682D" w:rsidP="001E682D">
      <w:pPr>
        <w:bidi/>
        <w:rPr>
          <w:rFonts w:cs="David" w:hint="cs"/>
          <w:rtl/>
        </w:rPr>
      </w:pPr>
      <w:r w:rsidRPr="001E682D">
        <w:rPr>
          <w:rFonts w:cs="David" w:hint="cs"/>
          <w:rtl/>
        </w:rPr>
        <w:tab/>
        <w:t xml:space="preserve">אני לא יודע מה היא רוצה. אני לא בוחן כליות ולב. רבותי, יש הצעה להעביר את זה לוועדת החוץ והביטחון. מי בעד ועדת החוץ והביטחון? </w:t>
      </w:r>
    </w:p>
    <w:p w14:paraId="25968647" w14:textId="77777777" w:rsidR="001E682D" w:rsidRPr="001E682D" w:rsidRDefault="001E682D" w:rsidP="001E682D">
      <w:pPr>
        <w:bidi/>
        <w:rPr>
          <w:rFonts w:cs="David" w:hint="cs"/>
          <w:rtl/>
        </w:rPr>
      </w:pPr>
    </w:p>
    <w:p w14:paraId="1AAA11A2" w14:textId="77777777" w:rsidR="001E682D" w:rsidRPr="001E682D" w:rsidRDefault="001E682D" w:rsidP="001E682D">
      <w:pPr>
        <w:bidi/>
        <w:rPr>
          <w:rFonts w:cs="David"/>
          <w:rtl/>
        </w:rPr>
      </w:pPr>
      <w:r w:rsidRPr="001E682D">
        <w:rPr>
          <w:rFonts w:cs="David" w:hint="eastAsia"/>
          <w:u w:val="single"/>
          <w:rtl/>
        </w:rPr>
        <w:t>אורי</w:t>
      </w:r>
      <w:r w:rsidRPr="001E682D">
        <w:rPr>
          <w:rFonts w:cs="David"/>
          <w:u w:val="single"/>
          <w:rtl/>
        </w:rPr>
        <w:t xml:space="preserve"> אריאל:</w:t>
      </w:r>
    </w:p>
    <w:p w14:paraId="09734467" w14:textId="77777777" w:rsidR="001E682D" w:rsidRPr="001E682D" w:rsidRDefault="001E682D" w:rsidP="001E682D">
      <w:pPr>
        <w:bidi/>
        <w:rPr>
          <w:rFonts w:cs="David"/>
          <w:rtl/>
        </w:rPr>
      </w:pPr>
    </w:p>
    <w:p w14:paraId="2613E103"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לא, אני מבקש לדבר. </w:t>
      </w:r>
    </w:p>
    <w:p w14:paraId="63ABEF67" w14:textId="77777777" w:rsidR="001E682D" w:rsidRPr="001E682D" w:rsidRDefault="001E682D" w:rsidP="001E682D">
      <w:pPr>
        <w:bidi/>
        <w:rPr>
          <w:rFonts w:cs="David" w:hint="cs"/>
          <w:rtl/>
        </w:rPr>
      </w:pPr>
    </w:p>
    <w:p w14:paraId="560C2EEA" w14:textId="77777777" w:rsidR="001E682D" w:rsidRPr="001E682D" w:rsidRDefault="001E682D" w:rsidP="001E682D">
      <w:pPr>
        <w:bidi/>
        <w:rPr>
          <w:rFonts w:cs="David" w:hint="cs"/>
          <w:rtl/>
        </w:rPr>
      </w:pPr>
      <w:r w:rsidRPr="001E682D">
        <w:rPr>
          <w:rFonts w:cs="David" w:hint="cs"/>
          <w:u w:val="single"/>
          <w:rtl/>
        </w:rPr>
        <w:t>היו"ר דוד טל:</w:t>
      </w:r>
    </w:p>
    <w:p w14:paraId="2C70A173" w14:textId="77777777" w:rsidR="001E682D" w:rsidRPr="001E682D" w:rsidRDefault="001E682D" w:rsidP="001E682D">
      <w:pPr>
        <w:bidi/>
        <w:rPr>
          <w:rFonts w:cs="David" w:hint="cs"/>
          <w:rtl/>
        </w:rPr>
      </w:pPr>
    </w:p>
    <w:p w14:paraId="77EE7577" w14:textId="77777777" w:rsidR="001E682D" w:rsidRPr="001E682D" w:rsidRDefault="001E682D" w:rsidP="001E682D">
      <w:pPr>
        <w:bidi/>
        <w:rPr>
          <w:rFonts w:cs="David" w:hint="cs"/>
          <w:rtl/>
        </w:rPr>
      </w:pPr>
      <w:r w:rsidRPr="001E682D">
        <w:rPr>
          <w:rFonts w:cs="David" w:hint="cs"/>
          <w:rtl/>
        </w:rPr>
        <w:tab/>
        <w:t xml:space="preserve">בבקשה. </w:t>
      </w:r>
    </w:p>
    <w:p w14:paraId="121D5B62" w14:textId="77777777" w:rsidR="001E682D" w:rsidRPr="001E682D" w:rsidRDefault="001E682D" w:rsidP="001E682D">
      <w:pPr>
        <w:bidi/>
        <w:rPr>
          <w:rFonts w:cs="David" w:hint="cs"/>
          <w:rtl/>
        </w:rPr>
      </w:pPr>
    </w:p>
    <w:p w14:paraId="0B47698A" w14:textId="77777777" w:rsidR="001E682D" w:rsidRPr="001E682D" w:rsidRDefault="001E682D" w:rsidP="001E682D">
      <w:pPr>
        <w:bidi/>
        <w:rPr>
          <w:rFonts w:cs="David"/>
          <w:rtl/>
        </w:rPr>
      </w:pPr>
      <w:r w:rsidRPr="001E682D">
        <w:rPr>
          <w:rFonts w:cs="David" w:hint="eastAsia"/>
          <w:u w:val="single"/>
          <w:rtl/>
        </w:rPr>
        <w:t>אורי</w:t>
      </w:r>
      <w:r w:rsidRPr="001E682D">
        <w:rPr>
          <w:rFonts w:cs="David"/>
          <w:u w:val="single"/>
          <w:rtl/>
        </w:rPr>
        <w:t xml:space="preserve"> אריאל:</w:t>
      </w:r>
    </w:p>
    <w:p w14:paraId="4DA889AE" w14:textId="77777777" w:rsidR="001E682D" w:rsidRPr="001E682D" w:rsidRDefault="001E682D" w:rsidP="001E682D">
      <w:pPr>
        <w:bidi/>
        <w:rPr>
          <w:rFonts w:cs="David"/>
          <w:rtl/>
        </w:rPr>
      </w:pPr>
    </w:p>
    <w:p w14:paraId="55B6BB0A"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אני רוצה לבקש מחברי חברי הכנסת - - -</w:t>
      </w:r>
    </w:p>
    <w:p w14:paraId="5E325EE0" w14:textId="77777777" w:rsidR="001E682D" w:rsidRPr="001E682D" w:rsidRDefault="001E682D" w:rsidP="001E682D">
      <w:pPr>
        <w:bidi/>
        <w:rPr>
          <w:rFonts w:cs="David" w:hint="cs"/>
          <w:u w:val="single"/>
          <w:rtl/>
        </w:rPr>
      </w:pPr>
    </w:p>
    <w:p w14:paraId="4D6E94F6"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26557630" w14:textId="77777777" w:rsidR="001E682D" w:rsidRPr="001E682D" w:rsidRDefault="001E682D" w:rsidP="001E682D">
      <w:pPr>
        <w:bidi/>
        <w:rPr>
          <w:rFonts w:cs="David" w:hint="cs"/>
          <w:rtl/>
        </w:rPr>
      </w:pPr>
    </w:p>
    <w:p w14:paraId="37A3DA97" w14:textId="77777777" w:rsidR="001E682D" w:rsidRPr="001E682D" w:rsidRDefault="001E682D" w:rsidP="001E682D">
      <w:pPr>
        <w:bidi/>
        <w:rPr>
          <w:rFonts w:cs="David" w:hint="cs"/>
          <w:rtl/>
        </w:rPr>
      </w:pPr>
      <w:r w:rsidRPr="001E682D">
        <w:rPr>
          <w:rFonts w:cs="David" w:hint="cs"/>
          <w:rtl/>
        </w:rPr>
        <w:tab/>
        <w:t xml:space="preserve"> אבל, ביקשנו אחרי השעה עשר. </w:t>
      </w:r>
    </w:p>
    <w:p w14:paraId="2405B3D1" w14:textId="77777777" w:rsidR="001E682D" w:rsidRPr="001E682D" w:rsidRDefault="001E682D" w:rsidP="001E682D">
      <w:pPr>
        <w:bidi/>
        <w:rPr>
          <w:rFonts w:cs="David" w:hint="cs"/>
          <w:rtl/>
        </w:rPr>
      </w:pPr>
    </w:p>
    <w:p w14:paraId="09D00E0E" w14:textId="77777777" w:rsidR="001E682D" w:rsidRPr="001E682D" w:rsidRDefault="001E682D" w:rsidP="001E682D">
      <w:pPr>
        <w:bidi/>
        <w:rPr>
          <w:rFonts w:cs="David" w:hint="cs"/>
          <w:rtl/>
        </w:rPr>
      </w:pPr>
      <w:r w:rsidRPr="001E682D">
        <w:rPr>
          <w:rFonts w:cs="David" w:hint="cs"/>
          <w:u w:val="single"/>
          <w:rtl/>
        </w:rPr>
        <w:t>היו"ר דוד טל:</w:t>
      </w:r>
    </w:p>
    <w:p w14:paraId="0DB7DA3F" w14:textId="77777777" w:rsidR="001E682D" w:rsidRPr="001E682D" w:rsidRDefault="001E682D" w:rsidP="001E682D">
      <w:pPr>
        <w:bidi/>
        <w:rPr>
          <w:rFonts w:cs="David" w:hint="cs"/>
          <w:rtl/>
        </w:rPr>
      </w:pPr>
    </w:p>
    <w:p w14:paraId="613C6E56" w14:textId="77777777" w:rsidR="001E682D" w:rsidRPr="001E682D" w:rsidRDefault="001E682D" w:rsidP="001E682D">
      <w:pPr>
        <w:bidi/>
        <w:rPr>
          <w:rFonts w:cs="David" w:hint="cs"/>
          <w:rtl/>
        </w:rPr>
      </w:pPr>
      <w:r w:rsidRPr="001E682D">
        <w:rPr>
          <w:rFonts w:cs="David" w:hint="cs"/>
          <w:rtl/>
        </w:rPr>
        <w:tab/>
        <w:t xml:space="preserve">אין עשר, יש לי סדר יום. ביקשתם בסוף סדר היום. אני לא אחכה עד השעה עשר. </w:t>
      </w:r>
    </w:p>
    <w:p w14:paraId="6661D612" w14:textId="77777777" w:rsidR="001E682D" w:rsidRPr="001E682D" w:rsidRDefault="001E682D" w:rsidP="001E682D">
      <w:pPr>
        <w:bidi/>
        <w:rPr>
          <w:rFonts w:cs="David" w:hint="cs"/>
          <w:rtl/>
        </w:rPr>
      </w:pPr>
    </w:p>
    <w:p w14:paraId="525E61E8"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09DED44E" w14:textId="77777777" w:rsidR="001E682D" w:rsidRPr="001E682D" w:rsidRDefault="001E682D" w:rsidP="001E682D">
      <w:pPr>
        <w:bidi/>
        <w:rPr>
          <w:rFonts w:cs="David" w:hint="cs"/>
          <w:rtl/>
        </w:rPr>
      </w:pPr>
    </w:p>
    <w:p w14:paraId="448371B4" w14:textId="77777777" w:rsidR="001E682D" w:rsidRPr="001E682D" w:rsidRDefault="001E682D" w:rsidP="001E682D">
      <w:pPr>
        <w:bidi/>
        <w:rPr>
          <w:rFonts w:cs="David" w:hint="cs"/>
          <w:rtl/>
        </w:rPr>
      </w:pPr>
      <w:r w:rsidRPr="001E682D">
        <w:rPr>
          <w:rFonts w:cs="David" w:hint="cs"/>
          <w:rtl/>
        </w:rPr>
        <w:tab/>
        <w:t xml:space="preserve">נקבנו בשעה. אתה היית רוצה שיחכו לך כשאתה מנהל ישיבה אחרת, ועניינך נדון. </w:t>
      </w:r>
    </w:p>
    <w:p w14:paraId="01ADD72B" w14:textId="77777777" w:rsidR="001E682D" w:rsidRPr="001E682D" w:rsidRDefault="001E682D" w:rsidP="001E682D">
      <w:pPr>
        <w:bidi/>
        <w:rPr>
          <w:rFonts w:cs="David" w:hint="cs"/>
          <w:rtl/>
        </w:rPr>
      </w:pPr>
    </w:p>
    <w:p w14:paraId="052438C2" w14:textId="77777777" w:rsidR="001E682D" w:rsidRPr="001E682D" w:rsidRDefault="001E682D" w:rsidP="001E682D">
      <w:pPr>
        <w:bidi/>
        <w:rPr>
          <w:rFonts w:cs="David" w:hint="cs"/>
          <w:rtl/>
        </w:rPr>
      </w:pPr>
      <w:r w:rsidRPr="001E682D">
        <w:rPr>
          <w:rFonts w:cs="David" w:hint="cs"/>
          <w:u w:val="single"/>
          <w:rtl/>
        </w:rPr>
        <w:t>היו"ר דוד טל:</w:t>
      </w:r>
    </w:p>
    <w:p w14:paraId="59A21D6E" w14:textId="77777777" w:rsidR="001E682D" w:rsidRPr="001E682D" w:rsidRDefault="001E682D" w:rsidP="001E682D">
      <w:pPr>
        <w:bidi/>
        <w:rPr>
          <w:rFonts w:cs="David" w:hint="cs"/>
          <w:rtl/>
        </w:rPr>
      </w:pPr>
    </w:p>
    <w:p w14:paraId="3B4FE336" w14:textId="77777777" w:rsidR="001E682D" w:rsidRPr="001E682D" w:rsidRDefault="001E682D" w:rsidP="001E682D">
      <w:pPr>
        <w:bidi/>
        <w:rPr>
          <w:rFonts w:cs="David" w:hint="cs"/>
          <w:rtl/>
        </w:rPr>
      </w:pPr>
      <w:r w:rsidRPr="001E682D">
        <w:rPr>
          <w:rFonts w:cs="David" w:hint="cs"/>
          <w:rtl/>
        </w:rPr>
        <w:tab/>
        <w:t>נו, באמת. יש סדר יום. יש לי עוד חוק כבד לאחר מכן שאני צריך לדון בו שעתיים.</w:t>
      </w:r>
    </w:p>
    <w:p w14:paraId="02CC6C82" w14:textId="77777777" w:rsidR="001E682D" w:rsidRPr="001E682D" w:rsidRDefault="001E682D" w:rsidP="001E682D">
      <w:pPr>
        <w:bidi/>
        <w:rPr>
          <w:rFonts w:cs="David" w:hint="cs"/>
          <w:rtl/>
        </w:rPr>
      </w:pPr>
    </w:p>
    <w:p w14:paraId="776B5B30" w14:textId="77777777" w:rsidR="001E682D" w:rsidRPr="001E682D" w:rsidRDefault="001E682D" w:rsidP="001E682D">
      <w:pPr>
        <w:bidi/>
        <w:rPr>
          <w:rFonts w:cs="David" w:hint="cs"/>
          <w:u w:val="single"/>
          <w:rtl/>
        </w:rPr>
      </w:pPr>
      <w:r w:rsidRPr="001E682D">
        <w:rPr>
          <w:rFonts w:cs="David" w:hint="cs"/>
          <w:u w:val="single"/>
          <w:rtl/>
        </w:rPr>
        <w:t>גדעון סער:</w:t>
      </w:r>
    </w:p>
    <w:p w14:paraId="6C9647D5" w14:textId="77777777" w:rsidR="001E682D" w:rsidRPr="001E682D" w:rsidRDefault="001E682D" w:rsidP="001E682D">
      <w:pPr>
        <w:bidi/>
        <w:rPr>
          <w:rFonts w:cs="David" w:hint="cs"/>
          <w:u w:val="single"/>
          <w:rtl/>
        </w:rPr>
      </w:pPr>
    </w:p>
    <w:p w14:paraId="5C4EAFD6" w14:textId="77777777" w:rsidR="001E682D" w:rsidRPr="001E682D" w:rsidRDefault="001E682D" w:rsidP="001E682D">
      <w:pPr>
        <w:bidi/>
        <w:rPr>
          <w:rFonts w:cs="David" w:hint="cs"/>
          <w:rtl/>
        </w:rPr>
      </w:pPr>
      <w:r w:rsidRPr="001E682D">
        <w:rPr>
          <w:rFonts w:cs="David" w:hint="cs"/>
          <w:rtl/>
        </w:rPr>
        <w:tab/>
        <w:t xml:space="preserve"> יש לי הצעה כדי לפתור את העניין. יש עוד שני נושאים לפני החוקים. תעלה את זה, ובינתיים יקראו </w:t>
      </w:r>
      <w:proofErr w:type="spellStart"/>
      <w:r w:rsidRPr="001E682D">
        <w:rPr>
          <w:rFonts w:cs="David" w:hint="cs"/>
          <w:rtl/>
        </w:rPr>
        <w:t>לגו'מס</w:t>
      </w:r>
      <w:proofErr w:type="spellEnd"/>
      <w:r w:rsidRPr="001E682D">
        <w:rPr>
          <w:rFonts w:cs="David" w:hint="cs"/>
          <w:rtl/>
        </w:rPr>
        <w:t xml:space="preserve">. </w:t>
      </w:r>
    </w:p>
    <w:p w14:paraId="51BC8F84" w14:textId="77777777" w:rsidR="001E682D" w:rsidRPr="001E682D" w:rsidRDefault="001E682D" w:rsidP="001E682D">
      <w:pPr>
        <w:bidi/>
        <w:rPr>
          <w:rFonts w:cs="David" w:hint="cs"/>
          <w:rtl/>
        </w:rPr>
      </w:pPr>
      <w:r w:rsidRPr="001E682D">
        <w:rPr>
          <w:rFonts w:cs="David" w:hint="cs"/>
          <w:u w:val="single"/>
          <w:rtl/>
        </w:rPr>
        <w:t>היו"ר דוד טל:</w:t>
      </w:r>
    </w:p>
    <w:p w14:paraId="49DA8E93" w14:textId="77777777" w:rsidR="001E682D" w:rsidRPr="001E682D" w:rsidRDefault="001E682D" w:rsidP="001E682D">
      <w:pPr>
        <w:bidi/>
        <w:rPr>
          <w:rFonts w:cs="David" w:hint="cs"/>
          <w:rtl/>
        </w:rPr>
      </w:pPr>
    </w:p>
    <w:p w14:paraId="609C6C26" w14:textId="77777777" w:rsidR="001E682D" w:rsidRPr="001E682D" w:rsidRDefault="001E682D" w:rsidP="001E682D">
      <w:pPr>
        <w:bidi/>
        <w:rPr>
          <w:rFonts w:cs="David" w:hint="cs"/>
          <w:rtl/>
        </w:rPr>
      </w:pPr>
      <w:r w:rsidRPr="001E682D">
        <w:rPr>
          <w:rFonts w:cs="David" w:hint="cs"/>
          <w:rtl/>
        </w:rPr>
        <w:tab/>
        <w:t xml:space="preserve"> רבותי, קיבלתי את ההצעה של חבר הכנסת סער. נאפשר </w:t>
      </w:r>
      <w:proofErr w:type="spellStart"/>
      <w:r w:rsidRPr="001E682D">
        <w:rPr>
          <w:rFonts w:cs="David" w:hint="cs"/>
          <w:rtl/>
        </w:rPr>
        <w:t>לג'ומס</w:t>
      </w:r>
      <w:proofErr w:type="spellEnd"/>
      <w:r w:rsidRPr="001E682D">
        <w:rPr>
          <w:rFonts w:cs="David" w:hint="cs"/>
          <w:rtl/>
        </w:rPr>
        <w:t xml:space="preserve"> להגיע, אם זה יעזור לו.</w:t>
      </w:r>
    </w:p>
    <w:p w14:paraId="6BEDEA55" w14:textId="77777777" w:rsidR="001E682D" w:rsidRPr="001E682D" w:rsidRDefault="001E682D" w:rsidP="001E682D">
      <w:pPr>
        <w:bidi/>
        <w:rPr>
          <w:rFonts w:cs="David" w:hint="cs"/>
          <w:rtl/>
        </w:rPr>
      </w:pPr>
    </w:p>
    <w:p w14:paraId="2143BABD" w14:textId="77777777" w:rsidR="001E682D" w:rsidRPr="001E682D" w:rsidRDefault="001E682D" w:rsidP="001E682D">
      <w:pPr>
        <w:bidi/>
        <w:rPr>
          <w:rFonts w:cs="David" w:hint="cs"/>
          <w:rtl/>
        </w:rPr>
      </w:pPr>
    </w:p>
    <w:p w14:paraId="3E5FA1E1" w14:textId="77777777" w:rsidR="001E682D" w:rsidRDefault="001E682D" w:rsidP="001E682D">
      <w:pPr>
        <w:bidi/>
        <w:jc w:val="center"/>
        <w:rPr>
          <w:rFonts w:cs="David" w:hint="cs"/>
          <w:b/>
          <w:bCs/>
          <w:u w:val="single"/>
          <w:rtl/>
        </w:rPr>
      </w:pPr>
    </w:p>
    <w:p w14:paraId="75D1F792" w14:textId="77777777" w:rsidR="001E682D" w:rsidRDefault="001E682D" w:rsidP="001E682D">
      <w:pPr>
        <w:bidi/>
        <w:jc w:val="center"/>
        <w:rPr>
          <w:rFonts w:cs="David" w:hint="cs"/>
          <w:b/>
          <w:bCs/>
          <w:u w:val="single"/>
          <w:rtl/>
        </w:rPr>
      </w:pPr>
    </w:p>
    <w:p w14:paraId="13139D25" w14:textId="77777777" w:rsidR="001E682D" w:rsidRPr="001E682D" w:rsidRDefault="001E682D" w:rsidP="001E682D">
      <w:pPr>
        <w:bidi/>
        <w:jc w:val="center"/>
        <w:rPr>
          <w:rFonts w:cs="David" w:hint="cs"/>
          <w:b/>
          <w:bCs/>
          <w:u w:val="single"/>
          <w:rtl/>
        </w:rPr>
      </w:pPr>
      <w:r w:rsidRPr="001E682D">
        <w:rPr>
          <w:rFonts w:cs="David" w:hint="cs"/>
          <w:b/>
          <w:bCs/>
          <w:u w:val="single"/>
          <w:rtl/>
        </w:rPr>
        <w:t xml:space="preserve">בקשת יושב-ראש ועדת החוץ והביטחון להקדמת הדיון בהצעת חוק שירות המילואים, </w:t>
      </w:r>
      <w:proofErr w:type="spellStart"/>
      <w:r w:rsidRPr="001E682D">
        <w:rPr>
          <w:rFonts w:cs="David" w:hint="cs"/>
          <w:b/>
          <w:bCs/>
          <w:u w:val="single"/>
          <w:rtl/>
        </w:rPr>
        <w:t>התשס"ז</w:t>
      </w:r>
      <w:proofErr w:type="spellEnd"/>
      <w:r w:rsidRPr="001E682D">
        <w:rPr>
          <w:rFonts w:cs="David" w:hint="cs"/>
          <w:b/>
          <w:bCs/>
          <w:u w:val="single"/>
          <w:rtl/>
        </w:rPr>
        <w:t>-2005 (מ/295)</w:t>
      </w:r>
    </w:p>
    <w:p w14:paraId="728046B7" w14:textId="77777777" w:rsidR="001E682D" w:rsidRPr="001E682D" w:rsidRDefault="001E682D" w:rsidP="001E682D">
      <w:pPr>
        <w:bidi/>
        <w:rPr>
          <w:rFonts w:cs="David" w:hint="cs"/>
          <w:b/>
          <w:bCs/>
          <w:u w:val="single"/>
          <w:rtl/>
        </w:rPr>
      </w:pPr>
    </w:p>
    <w:p w14:paraId="3E25D61D" w14:textId="77777777" w:rsidR="001E682D" w:rsidRPr="001E682D" w:rsidRDefault="001E682D" w:rsidP="001E682D">
      <w:pPr>
        <w:bidi/>
        <w:rPr>
          <w:rFonts w:cs="David" w:hint="cs"/>
          <w:rtl/>
        </w:rPr>
      </w:pPr>
      <w:r w:rsidRPr="001E682D">
        <w:rPr>
          <w:rFonts w:cs="David" w:hint="cs"/>
          <w:u w:val="single"/>
          <w:rtl/>
        </w:rPr>
        <w:t>היו"ר דוד טל:</w:t>
      </w:r>
    </w:p>
    <w:p w14:paraId="4C93E549" w14:textId="77777777" w:rsidR="001E682D" w:rsidRPr="001E682D" w:rsidRDefault="001E682D" w:rsidP="001E682D">
      <w:pPr>
        <w:bidi/>
        <w:rPr>
          <w:rFonts w:cs="David" w:hint="cs"/>
          <w:b/>
          <w:bCs/>
          <w:u w:val="single"/>
          <w:rtl/>
        </w:rPr>
      </w:pPr>
    </w:p>
    <w:p w14:paraId="60CFF7AF" w14:textId="77777777" w:rsidR="001E682D" w:rsidRPr="001E682D" w:rsidRDefault="001E682D" w:rsidP="001E682D">
      <w:pPr>
        <w:bidi/>
        <w:rPr>
          <w:rFonts w:cs="David" w:hint="cs"/>
          <w:rtl/>
        </w:rPr>
      </w:pPr>
      <w:r w:rsidRPr="001E682D">
        <w:rPr>
          <w:rFonts w:cs="David" w:hint="cs"/>
          <w:rtl/>
        </w:rPr>
        <w:tab/>
        <w:t xml:space="preserve">בקשת יושב-ראש ועדת החוץ והביטחון להקדמת הדיון בהצעות החוק הבאות: הצעת חוק שירות מילואים פטור מחובת הנחה, </w:t>
      </w:r>
      <w:proofErr w:type="spellStart"/>
      <w:r w:rsidRPr="001E682D">
        <w:rPr>
          <w:rFonts w:cs="David" w:hint="cs"/>
          <w:rtl/>
        </w:rPr>
        <w:t>התשס"ז</w:t>
      </w:r>
      <w:proofErr w:type="spellEnd"/>
      <w:r w:rsidRPr="001E682D">
        <w:rPr>
          <w:rFonts w:cs="David" w:hint="cs"/>
          <w:rtl/>
        </w:rPr>
        <w:t xml:space="preserve">-2007, הצעת חוק ממשלתית 295. </w:t>
      </w:r>
    </w:p>
    <w:p w14:paraId="255DF06F" w14:textId="77777777" w:rsidR="001E682D" w:rsidRPr="001E682D" w:rsidRDefault="001E682D" w:rsidP="001E682D">
      <w:pPr>
        <w:bidi/>
        <w:rPr>
          <w:rFonts w:cs="David" w:hint="cs"/>
          <w:rtl/>
        </w:rPr>
      </w:pPr>
    </w:p>
    <w:p w14:paraId="1FDD8F78" w14:textId="77777777" w:rsidR="001E682D" w:rsidRPr="001E682D" w:rsidRDefault="001E682D" w:rsidP="001E682D">
      <w:pPr>
        <w:bidi/>
        <w:rPr>
          <w:rFonts w:cs="David" w:hint="cs"/>
          <w:u w:val="single"/>
          <w:rtl/>
        </w:rPr>
      </w:pPr>
      <w:r w:rsidRPr="001E682D">
        <w:rPr>
          <w:rFonts w:cs="David" w:hint="cs"/>
          <w:u w:val="single"/>
          <w:rtl/>
        </w:rPr>
        <w:t>מאיר פרוש:</w:t>
      </w:r>
    </w:p>
    <w:p w14:paraId="11D5AA77" w14:textId="77777777" w:rsidR="001E682D" w:rsidRPr="001E682D" w:rsidRDefault="001E682D" w:rsidP="001E682D">
      <w:pPr>
        <w:bidi/>
        <w:rPr>
          <w:rFonts w:cs="David" w:hint="cs"/>
          <w:u w:val="single"/>
        </w:rPr>
      </w:pPr>
    </w:p>
    <w:p w14:paraId="4CF94FBA" w14:textId="77777777" w:rsidR="001E682D" w:rsidRPr="001E682D" w:rsidRDefault="001E682D" w:rsidP="001E682D">
      <w:pPr>
        <w:bidi/>
        <w:rPr>
          <w:rFonts w:cs="David" w:hint="cs"/>
          <w:rtl/>
        </w:rPr>
      </w:pPr>
      <w:r w:rsidRPr="001E682D">
        <w:rPr>
          <w:rFonts w:cs="David" w:hint="cs"/>
          <w:rtl/>
        </w:rPr>
        <w:tab/>
        <w:t xml:space="preserve"> מה זה? אף אחד גם לא הניח חומר על השולחן. </w:t>
      </w:r>
    </w:p>
    <w:p w14:paraId="13746AC4" w14:textId="77777777" w:rsidR="001E682D" w:rsidRPr="001E682D" w:rsidRDefault="001E682D" w:rsidP="001E682D">
      <w:pPr>
        <w:bidi/>
        <w:rPr>
          <w:rFonts w:cs="David" w:hint="cs"/>
          <w:rtl/>
        </w:rPr>
      </w:pPr>
    </w:p>
    <w:p w14:paraId="74308CA9" w14:textId="77777777" w:rsidR="001E682D" w:rsidRPr="001E682D" w:rsidRDefault="001E682D" w:rsidP="001E682D">
      <w:pPr>
        <w:bidi/>
        <w:rPr>
          <w:rFonts w:cs="David" w:hint="cs"/>
          <w:u w:val="single"/>
          <w:rtl/>
        </w:rPr>
      </w:pPr>
      <w:r w:rsidRPr="001E682D">
        <w:rPr>
          <w:rFonts w:cs="David" w:hint="cs"/>
          <w:u w:val="single"/>
          <w:rtl/>
        </w:rPr>
        <w:t xml:space="preserve">ארבל </w:t>
      </w:r>
      <w:proofErr w:type="spellStart"/>
      <w:r w:rsidRPr="001E682D">
        <w:rPr>
          <w:rFonts w:cs="David" w:hint="cs"/>
          <w:u w:val="single"/>
          <w:rtl/>
        </w:rPr>
        <w:t>אסטרחן</w:t>
      </w:r>
      <w:proofErr w:type="spellEnd"/>
      <w:r w:rsidRPr="001E682D">
        <w:rPr>
          <w:rFonts w:cs="David" w:hint="cs"/>
          <w:u w:val="single"/>
          <w:rtl/>
        </w:rPr>
        <w:t>:</w:t>
      </w:r>
    </w:p>
    <w:p w14:paraId="059116B9" w14:textId="77777777" w:rsidR="001E682D" w:rsidRPr="001E682D" w:rsidRDefault="001E682D" w:rsidP="001E682D">
      <w:pPr>
        <w:bidi/>
        <w:rPr>
          <w:rFonts w:cs="David" w:hint="cs"/>
          <w:rtl/>
        </w:rPr>
      </w:pPr>
    </w:p>
    <w:p w14:paraId="2A217D44" w14:textId="77777777" w:rsidR="001E682D" w:rsidRPr="001E682D" w:rsidRDefault="001E682D" w:rsidP="001E682D">
      <w:pPr>
        <w:bidi/>
        <w:rPr>
          <w:rFonts w:cs="David" w:hint="cs"/>
          <w:rtl/>
        </w:rPr>
      </w:pPr>
      <w:r w:rsidRPr="001E682D">
        <w:rPr>
          <w:rFonts w:cs="David" w:hint="cs"/>
          <w:rtl/>
        </w:rPr>
        <w:tab/>
        <w:t xml:space="preserve">הוועדה מסיימת הצעות חוק השבוע, ומבקשת להניח אותן. </w:t>
      </w:r>
    </w:p>
    <w:p w14:paraId="61CF6D2C" w14:textId="77777777" w:rsidR="001E682D" w:rsidRPr="001E682D" w:rsidRDefault="001E682D" w:rsidP="001E682D">
      <w:pPr>
        <w:bidi/>
        <w:rPr>
          <w:rFonts w:cs="David" w:hint="cs"/>
          <w:rtl/>
        </w:rPr>
      </w:pPr>
    </w:p>
    <w:p w14:paraId="6D9C1828" w14:textId="77777777" w:rsidR="001E682D" w:rsidRPr="001E682D" w:rsidRDefault="001E682D" w:rsidP="001E682D">
      <w:pPr>
        <w:bidi/>
        <w:rPr>
          <w:rFonts w:cs="David" w:hint="cs"/>
          <w:rtl/>
        </w:rPr>
      </w:pPr>
      <w:r w:rsidRPr="001E682D">
        <w:rPr>
          <w:rFonts w:cs="David" w:hint="cs"/>
          <w:u w:val="single"/>
          <w:rtl/>
        </w:rPr>
        <w:t>לימור לבנת:</w:t>
      </w:r>
    </w:p>
    <w:p w14:paraId="1857BB4F" w14:textId="77777777" w:rsidR="001E682D" w:rsidRPr="001E682D" w:rsidRDefault="001E682D" w:rsidP="001E682D">
      <w:pPr>
        <w:bidi/>
        <w:rPr>
          <w:rFonts w:cs="David" w:hint="cs"/>
          <w:rtl/>
        </w:rPr>
      </w:pPr>
    </w:p>
    <w:p w14:paraId="78B97414" w14:textId="77777777" w:rsidR="001E682D" w:rsidRPr="001E682D" w:rsidRDefault="001E682D" w:rsidP="001E682D">
      <w:pPr>
        <w:bidi/>
        <w:rPr>
          <w:rFonts w:cs="David" w:hint="cs"/>
          <w:rtl/>
        </w:rPr>
      </w:pPr>
      <w:r w:rsidRPr="001E682D">
        <w:rPr>
          <w:rFonts w:cs="David" w:hint="cs"/>
          <w:rtl/>
        </w:rPr>
        <w:tab/>
        <w:t xml:space="preserve"> הוועדה סיימה. היא הצביעה אתמול על חוק שירות מילואים. </w:t>
      </w:r>
    </w:p>
    <w:p w14:paraId="7DA70DCF" w14:textId="77777777" w:rsidR="001E682D" w:rsidRPr="001E682D" w:rsidRDefault="001E682D" w:rsidP="001E682D">
      <w:pPr>
        <w:bidi/>
        <w:rPr>
          <w:rFonts w:cs="David" w:hint="cs"/>
          <w:rtl/>
        </w:rPr>
      </w:pPr>
    </w:p>
    <w:p w14:paraId="0CC9C9CB" w14:textId="77777777" w:rsidR="001E682D" w:rsidRPr="001E682D" w:rsidRDefault="001E682D" w:rsidP="001E682D">
      <w:pPr>
        <w:bidi/>
        <w:rPr>
          <w:rFonts w:cs="David" w:hint="cs"/>
          <w:u w:val="single"/>
          <w:rtl/>
        </w:rPr>
      </w:pPr>
      <w:r w:rsidRPr="001E682D">
        <w:rPr>
          <w:rFonts w:cs="David" w:hint="cs"/>
          <w:u w:val="single"/>
          <w:rtl/>
        </w:rPr>
        <w:t xml:space="preserve">ארבל </w:t>
      </w:r>
      <w:proofErr w:type="spellStart"/>
      <w:r w:rsidRPr="001E682D">
        <w:rPr>
          <w:rFonts w:cs="David" w:hint="cs"/>
          <w:u w:val="single"/>
          <w:rtl/>
        </w:rPr>
        <w:t>אסטרחן</w:t>
      </w:r>
      <w:proofErr w:type="spellEnd"/>
      <w:r w:rsidRPr="001E682D">
        <w:rPr>
          <w:rFonts w:cs="David" w:hint="cs"/>
          <w:u w:val="single"/>
          <w:rtl/>
        </w:rPr>
        <w:t>:</w:t>
      </w:r>
    </w:p>
    <w:p w14:paraId="344F3382" w14:textId="77777777" w:rsidR="001E682D" w:rsidRPr="001E682D" w:rsidRDefault="001E682D" w:rsidP="001E682D">
      <w:pPr>
        <w:bidi/>
        <w:rPr>
          <w:rFonts w:cs="David" w:hint="cs"/>
          <w:rtl/>
        </w:rPr>
      </w:pPr>
    </w:p>
    <w:p w14:paraId="5D77D5FF" w14:textId="77777777" w:rsidR="001E682D" w:rsidRPr="001E682D" w:rsidRDefault="001E682D" w:rsidP="001E682D">
      <w:pPr>
        <w:bidi/>
        <w:rPr>
          <w:rFonts w:cs="David" w:hint="cs"/>
          <w:rtl/>
        </w:rPr>
      </w:pPr>
      <w:r w:rsidRPr="001E682D">
        <w:rPr>
          <w:rFonts w:cs="David" w:hint="cs"/>
          <w:rtl/>
        </w:rPr>
        <w:tab/>
        <w:t xml:space="preserve">זה עדיין לא הונח. </w:t>
      </w:r>
    </w:p>
    <w:p w14:paraId="59597452" w14:textId="77777777" w:rsidR="001E682D" w:rsidRPr="001E682D" w:rsidRDefault="001E682D" w:rsidP="001E682D">
      <w:pPr>
        <w:bidi/>
        <w:rPr>
          <w:rFonts w:cs="David" w:hint="cs"/>
          <w:rtl/>
        </w:rPr>
      </w:pPr>
    </w:p>
    <w:p w14:paraId="57D06214" w14:textId="77777777" w:rsidR="001E682D" w:rsidRPr="001E682D" w:rsidRDefault="001E682D" w:rsidP="001E682D">
      <w:pPr>
        <w:bidi/>
        <w:rPr>
          <w:rFonts w:cs="David" w:hint="cs"/>
          <w:rtl/>
        </w:rPr>
      </w:pPr>
      <w:r w:rsidRPr="001E682D">
        <w:rPr>
          <w:rFonts w:cs="David" w:hint="cs"/>
          <w:u w:val="single"/>
          <w:rtl/>
        </w:rPr>
        <w:t>לימור לבנת:</w:t>
      </w:r>
    </w:p>
    <w:p w14:paraId="704F6F81" w14:textId="77777777" w:rsidR="001E682D" w:rsidRPr="001E682D" w:rsidRDefault="001E682D" w:rsidP="001E682D">
      <w:pPr>
        <w:bidi/>
        <w:rPr>
          <w:rFonts w:cs="David" w:hint="cs"/>
          <w:rtl/>
        </w:rPr>
      </w:pPr>
    </w:p>
    <w:p w14:paraId="3275AAB0" w14:textId="77777777" w:rsidR="001E682D" w:rsidRPr="001E682D" w:rsidRDefault="001E682D" w:rsidP="001E682D">
      <w:pPr>
        <w:bidi/>
        <w:rPr>
          <w:rFonts w:cs="David" w:hint="cs"/>
          <w:rtl/>
        </w:rPr>
      </w:pPr>
      <w:r w:rsidRPr="001E682D">
        <w:rPr>
          <w:rFonts w:cs="David" w:hint="cs"/>
          <w:rtl/>
        </w:rPr>
        <w:tab/>
        <w:t xml:space="preserve"> נכון. זה עולה השבוע. מחר זה עולה. </w:t>
      </w:r>
    </w:p>
    <w:p w14:paraId="67220178" w14:textId="77777777" w:rsidR="001E682D" w:rsidRPr="001E682D" w:rsidRDefault="001E682D" w:rsidP="001E682D">
      <w:pPr>
        <w:bidi/>
        <w:rPr>
          <w:rFonts w:cs="David" w:hint="cs"/>
          <w:rtl/>
        </w:rPr>
      </w:pPr>
    </w:p>
    <w:p w14:paraId="1E9F4923" w14:textId="77777777" w:rsidR="001E682D" w:rsidRPr="001E682D" w:rsidRDefault="001E682D" w:rsidP="001E682D">
      <w:pPr>
        <w:bidi/>
        <w:rPr>
          <w:rFonts w:cs="David" w:hint="cs"/>
          <w:u w:val="single"/>
          <w:rtl/>
        </w:rPr>
      </w:pPr>
      <w:r w:rsidRPr="001E682D">
        <w:rPr>
          <w:rFonts w:cs="David" w:hint="cs"/>
          <w:u w:val="single"/>
          <w:rtl/>
        </w:rPr>
        <w:t xml:space="preserve">ארבל </w:t>
      </w:r>
      <w:proofErr w:type="spellStart"/>
      <w:r w:rsidRPr="001E682D">
        <w:rPr>
          <w:rFonts w:cs="David" w:hint="cs"/>
          <w:u w:val="single"/>
          <w:rtl/>
        </w:rPr>
        <w:t>אסטרחן</w:t>
      </w:r>
      <w:proofErr w:type="spellEnd"/>
      <w:r w:rsidRPr="001E682D">
        <w:rPr>
          <w:rFonts w:cs="David" w:hint="cs"/>
          <w:u w:val="single"/>
          <w:rtl/>
        </w:rPr>
        <w:t>:</w:t>
      </w:r>
    </w:p>
    <w:p w14:paraId="5FC596CF" w14:textId="77777777" w:rsidR="001E682D" w:rsidRPr="001E682D" w:rsidRDefault="001E682D" w:rsidP="001E682D">
      <w:pPr>
        <w:bidi/>
        <w:rPr>
          <w:rFonts w:cs="David" w:hint="cs"/>
          <w:rtl/>
        </w:rPr>
      </w:pPr>
    </w:p>
    <w:p w14:paraId="3A376DE6" w14:textId="77777777" w:rsidR="001E682D" w:rsidRPr="001E682D" w:rsidRDefault="001E682D" w:rsidP="001E682D">
      <w:pPr>
        <w:bidi/>
        <w:rPr>
          <w:rFonts w:cs="David" w:hint="cs"/>
          <w:rtl/>
        </w:rPr>
      </w:pPr>
      <w:r w:rsidRPr="001E682D">
        <w:rPr>
          <w:rFonts w:cs="David" w:hint="cs"/>
          <w:rtl/>
        </w:rPr>
        <w:tab/>
        <w:t xml:space="preserve">בשביל שזה יעלה מחר, הם מבקשים שתהיה להם אפשרות גם להניח את זה מחר למקרה והם לא יסיימו לנסח. </w:t>
      </w:r>
    </w:p>
    <w:p w14:paraId="7B7FDD34" w14:textId="77777777" w:rsidR="001E682D" w:rsidRPr="001E682D" w:rsidRDefault="001E682D" w:rsidP="001E682D">
      <w:pPr>
        <w:bidi/>
        <w:rPr>
          <w:rFonts w:cs="David" w:hint="cs"/>
          <w:rtl/>
        </w:rPr>
      </w:pPr>
    </w:p>
    <w:p w14:paraId="73560D1F" w14:textId="77777777" w:rsidR="001E682D" w:rsidRPr="001E682D" w:rsidRDefault="001E682D" w:rsidP="001E682D">
      <w:pPr>
        <w:bidi/>
        <w:rPr>
          <w:rFonts w:cs="David" w:hint="cs"/>
          <w:rtl/>
        </w:rPr>
      </w:pPr>
      <w:r w:rsidRPr="001E682D">
        <w:rPr>
          <w:rFonts w:cs="David" w:hint="cs"/>
          <w:u w:val="single"/>
          <w:rtl/>
        </w:rPr>
        <w:t>היו"ר דוד טל:</w:t>
      </w:r>
    </w:p>
    <w:p w14:paraId="47425A91" w14:textId="77777777" w:rsidR="001E682D" w:rsidRPr="001E682D" w:rsidRDefault="001E682D" w:rsidP="001E682D">
      <w:pPr>
        <w:bidi/>
        <w:rPr>
          <w:rFonts w:cs="David" w:hint="cs"/>
          <w:rtl/>
        </w:rPr>
      </w:pPr>
    </w:p>
    <w:p w14:paraId="579953B3" w14:textId="77777777" w:rsidR="001E682D" w:rsidRDefault="001E682D" w:rsidP="001E682D">
      <w:pPr>
        <w:bidi/>
        <w:rPr>
          <w:rFonts w:cs="David" w:hint="cs"/>
          <w:rtl/>
        </w:rPr>
      </w:pPr>
      <w:r w:rsidRPr="001E682D">
        <w:rPr>
          <w:rFonts w:cs="David" w:hint="cs"/>
          <w:rtl/>
        </w:rPr>
        <w:tab/>
        <w:t xml:space="preserve"> זה ברור.  מי בעד פטור מחובת הנחה? רוב. מי נגד? תודה. מי נמנע? תודה. החוק קיבל פטור מחובת הנחה. </w:t>
      </w:r>
    </w:p>
    <w:p w14:paraId="302CF0DD" w14:textId="77777777" w:rsidR="001E682D" w:rsidRDefault="001E682D" w:rsidP="001E682D">
      <w:pPr>
        <w:bidi/>
        <w:rPr>
          <w:rFonts w:cs="David" w:hint="cs"/>
          <w:rtl/>
        </w:rPr>
      </w:pPr>
    </w:p>
    <w:p w14:paraId="47212B45" w14:textId="77777777" w:rsidR="001E682D" w:rsidRDefault="001E682D" w:rsidP="001E682D">
      <w:pPr>
        <w:bidi/>
        <w:rPr>
          <w:rFonts w:cs="David" w:hint="cs"/>
          <w:rtl/>
        </w:rPr>
      </w:pPr>
    </w:p>
    <w:p w14:paraId="5E85DFDD" w14:textId="77777777" w:rsidR="001E682D" w:rsidRDefault="001E682D" w:rsidP="001E682D">
      <w:pPr>
        <w:bidi/>
        <w:rPr>
          <w:rFonts w:cs="David" w:hint="cs"/>
          <w:rtl/>
        </w:rPr>
      </w:pPr>
    </w:p>
    <w:p w14:paraId="50EA0D68" w14:textId="77777777" w:rsidR="001E682D" w:rsidRDefault="001E682D" w:rsidP="001E682D">
      <w:pPr>
        <w:bidi/>
        <w:rPr>
          <w:rFonts w:cs="David" w:hint="cs"/>
          <w:rtl/>
        </w:rPr>
      </w:pPr>
    </w:p>
    <w:p w14:paraId="3E112CBE" w14:textId="77777777" w:rsidR="001E682D" w:rsidRDefault="001E682D" w:rsidP="001E682D">
      <w:pPr>
        <w:bidi/>
        <w:rPr>
          <w:rFonts w:cs="David" w:hint="cs"/>
          <w:rtl/>
        </w:rPr>
      </w:pPr>
    </w:p>
    <w:p w14:paraId="33EE4652" w14:textId="77777777" w:rsidR="001E682D" w:rsidRDefault="001E682D" w:rsidP="001E682D">
      <w:pPr>
        <w:bidi/>
        <w:rPr>
          <w:rFonts w:cs="David" w:hint="cs"/>
          <w:rtl/>
        </w:rPr>
      </w:pPr>
    </w:p>
    <w:p w14:paraId="570C94B3" w14:textId="77777777" w:rsidR="001E682D" w:rsidRDefault="001E682D" w:rsidP="001E682D">
      <w:pPr>
        <w:bidi/>
        <w:rPr>
          <w:rFonts w:cs="David" w:hint="cs"/>
          <w:rtl/>
        </w:rPr>
      </w:pPr>
    </w:p>
    <w:p w14:paraId="18B179DC" w14:textId="77777777" w:rsidR="001E682D" w:rsidRDefault="001E682D" w:rsidP="001E682D">
      <w:pPr>
        <w:bidi/>
        <w:rPr>
          <w:rFonts w:cs="David" w:hint="cs"/>
          <w:rtl/>
        </w:rPr>
      </w:pPr>
    </w:p>
    <w:p w14:paraId="6B9CB6CD" w14:textId="77777777" w:rsidR="001E682D" w:rsidRDefault="001E682D" w:rsidP="001E682D">
      <w:pPr>
        <w:bidi/>
        <w:rPr>
          <w:rFonts w:cs="David" w:hint="cs"/>
          <w:rtl/>
        </w:rPr>
      </w:pPr>
    </w:p>
    <w:p w14:paraId="761DB40E" w14:textId="77777777" w:rsidR="001E682D" w:rsidRDefault="001E682D" w:rsidP="001E682D">
      <w:pPr>
        <w:bidi/>
        <w:rPr>
          <w:rFonts w:cs="David" w:hint="cs"/>
          <w:rtl/>
        </w:rPr>
      </w:pPr>
    </w:p>
    <w:p w14:paraId="6C917857" w14:textId="77777777" w:rsidR="001E682D" w:rsidRDefault="001E682D" w:rsidP="001E682D">
      <w:pPr>
        <w:bidi/>
        <w:rPr>
          <w:rFonts w:cs="David" w:hint="cs"/>
          <w:rtl/>
        </w:rPr>
      </w:pPr>
    </w:p>
    <w:p w14:paraId="23C29A2B" w14:textId="77777777" w:rsidR="001E682D" w:rsidRDefault="001E682D" w:rsidP="001E682D">
      <w:pPr>
        <w:bidi/>
        <w:rPr>
          <w:rFonts w:cs="David" w:hint="cs"/>
          <w:rtl/>
        </w:rPr>
      </w:pPr>
    </w:p>
    <w:p w14:paraId="7BA12122" w14:textId="77777777" w:rsidR="001E682D" w:rsidRDefault="001E682D" w:rsidP="001E682D">
      <w:pPr>
        <w:bidi/>
        <w:rPr>
          <w:rFonts w:cs="David" w:hint="cs"/>
          <w:rtl/>
        </w:rPr>
      </w:pPr>
    </w:p>
    <w:p w14:paraId="6F811A6C" w14:textId="77777777" w:rsidR="001E682D" w:rsidRDefault="001E682D" w:rsidP="001E682D">
      <w:pPr>
        <w:bidi/>
        <w:rPr>
          <w:rFonts w:cs="David" w:hint="cs"/>
          <w:rtl/>
        </w:rPr>
      </w:pPr>
    </w:p>
    <w:p w14:paraId="46DF91DA" w14:textId="77777777" w:rsidR="001E682D" w:rsidRDefault="001E682D" w:rsidP="001E682D">
      <w:pPr>
        <w:bidi/>
        <w:rPr>
          <w:rFonts w:cs="David" w:hint="cs"/>
          <w:rtl/>
        </w:rPr>
      </w:pPr>
    </w:p>
    <w:p w14:paraId="09EB3256" w14:textId="77777777" w:rsidR="001E682D" w:rsidRDefault="001E682D" w:rsidP="001E682D">
      <w:pPr>
        <w:bidi/>
        <w:rPr>
          <w:rFonts w:cs="David" w:hint="cs"/>
          <w:rtl/>
        </w:rPr>
      </w:pPr>
    </w:p>
    <w:p w14:paraId="1EF6D46D" w14:textId="77777777" w:rsidR="001E682D" w:rsidRDefault="001E682D" w:rsidP="001E682D">
      <w:pPr>
        <w:bidi/>
        <w:rPr>
          <w:rFonts w:cs="David" w:hint="cs"/>
          <w:rtl/>
        </w:rPr>
      </w:pPr>
    </w:p>
    <w:p w14:paraId="7E402280" w14:textId="77777777" w:rsidR="001E682D" w:rsidRDefault="001E682D" w:rsidP="001E682D">
      <w:pPr>
        <w:bidi/>
        <w:rPr>
          <w:rFonts w:cs="David" w:hint="cs"/>
          <w:rtl/>
        </w:rPr>
      </w:pPr>
    </w:p>
    <w:p w14:paraId="7D787E95" w14:textId="77777777" w:rsidR="001E682D" w:rsidRDefault="001E682D" w:rsidP="001E682D">
      <w:pPr>
        <w:bidi/>
        <w:rPr>
          <w:rFonts w:cs="David" w:hint="cs"/>
          <w:rtl/>
        </w:rPr>
      </w:pPr>
    </w:p>
    <w:p w14:paraId="129D2486" w14:textId="77777777" w:rsidR="001E682D" w:rsidRDefault="001E682D" w:rsidP="001E682D">
      <w:pPr>
        <w:bidi/>
        <w:rPr>
          <w:rFonts w:cs="David" w:hint="cs"/>
          <w:rtl/>
        </w:rPr>
      </w:pPr>
    </w:p>
    <w:p w14:paraId="318EEF0A" w14:textId="77777777" w:rsidR="001E682D" w:rsidRDefault="001E682D" w:rsidP="001E682D">
      <w:pPr>
        <w:bidi/>
        <w:rPr>
          <w:rFonts w:cs="David" w:hint="cs"/>
          <w:rtl/>
        </w:rPr>
      </w:pPr>
    </w:p>
    <w:p w14:paraId="53751B9D" w14:textId="77777777" w:rsidR="001E682D" w:rsidRPr="001E682D" w:rsidRDefault="001E682D" w:rsidP="001E682D">
      <w:pPr>
        <w:bidi/>
        <w:rPr>
          <w:rFonts w:cs="David" w:hint="cs"/>
          <w:rtl/>
        </w:rPr>
      </w:pPr>
    </w:p>
    <w:p w14:paraId="4EB12CBA" w14:textId="77777777" w:rsidR="001E682D" w:rsidRPr="001E682D" w:rsidRDefault="001E682D" w:rsidP="001E682D">
      <w:pPr>
        <w:bidi/>
        <w:jc w:val="center"/>
        <w:rPr>
          <w:rFonts w:cs="David" w:hint="cs"/>
          <w:b/>
          <w:bCs/>
          <w:u w:val="single"/>
          <w:rtl/>
        </w:rPr>
      </w:pPr>
      <w:r w:rsidRPr="001E682D">
        <w:rPr>
          <w:rFonts w:cs="David" w:hint="cs"/>
          <w:b/>
          <w:bCs/>
          <w:u w:val="single"/>
          <w:rtl/>
        </w:rPr>
        <w:t>בקשת יושב-ראש ועדת החוץ והביטחון להקדמת הדיון בהצעת חוק</w:t>
      </w:r>
      <w:r w:rsidRPr="001E682D">
        <w:rPr>
          <w:rFonts w:cs="David" w:hint="cs"/>
          <w:u w:val="single"/>
          <w:rtl/>
        </w:rPr>
        <w:t xml:space="preserve"> </w:t>
      </w:r>
      <w:r w:rsidRPr="001E682D">
        <w:rPr>
          <w:rFonts w:cs="David" w:hint="cs"/>
          <w:b/>
          <w:bCs/>
          <w:u w:val="single"/>
          <w:rtl/>
        </w:rPr>
        <w:t xml:space="preserve">איסור השקעה של גופים מוסדיים בתאגידים </w:t>
      </w:r>
      <w:proofErr w:type="spellStart"/>
      <w:r w:rsidRPr="001E682D">
        <w:rPr>
          <w:rFonts w:cs="David" w:hint="cs"/>
          <w:b/>
          <w:bCs/>
          <w:u w:val="single"/>
          <w:rtl/>
        </w:rPr>
        <w:t>המקויימים</w:t>
      </w:r>
      <w:proofErr w:type="spellEnd"/>
      <w:r w:rsidRPr="001E682D">
        <w:rPr>
          <w:rFonts w:cs="David" w:hint="cs"/>
          <w:b/>
          <w:bCs/>
          <w:u w:val="single"/>
          <w:rtl/>
        </w:rPr>
        <w:t xml:space="preserve"> קשר עסקי עם איראן, </w:t>
      </w:r>
      <w:proofErr w:type="spellStart"/>
      <w:r w:rsidRPr="001E682D">
        <w:rPr>
          <w:rFonts w:cs="David" w:hint="cs"/>
          <w:b/>
          <w:bCs/>
          <w:u w:val="single"/>
          <w:rtl/>
        </w:rPr>
        <w:t>התשס"ז</w:t>
      </w:r>
      <w:proofErr w:type="spellEnd"/>
      <w:r w:rsidRPr="001E682D">
        <w:rPr>
          <w:rFonts w:cs="David" w:hint="cs"/>
          <w:b/>
          <w:bCs/>
          <w:u w:val="single"/>
          <w:rtl/>
        </w:rPr>
        <w:t>-2007 (כ/171)</w:t>
      </w:r>
    </w:p>
    <w:p w14:paraId="7E0DBB7A" w14:textId="77777777" w:rsidR="001E682D" w:rsidRDefault="001E682D" w:rsidP="001E682D">
      <w:pPr>
        <w:bidi/>
        <w:rPr>
          <w:rFonts w:cs="David" w:hint="cs"/>
          <w:b/>
          <w:bCs/>
          <w:u w:val="single"/>
          <w:rtl/>
        </w:rPr>
      </w:pPr>
    </w:p>
    <w:p w14:paraId="6FDE2457" w14:textId="77777777" w:rsidR="001E682D" w:rsidRDefault="001E682D" w:rsidP="001E682D">
      <w:pPr>
        <w:bidi/>
        <w:rPr>
          <w:rFonts w:cs="David" w:hint="cs"/>
          <w:b/>
          <w:bCs/>
          <w:u w:val="single"/>
          <w:rtl/>
        </w:rPr>
      </w:pPr>
    </w:p>
    <w:p w14:paraId="38250289" w14:textId="77777777" w:rsidR="001E682D" w:rsidRPr="001E682D" w:rsidRDefault="001E682D" w:rsidP="001E682D">
      <w:pPr>
        <w:bidi/>
        <w:rPr>
          <w:rFonts w:cs="David" w:hint="cs"/>
          <w:b/>
          <w:bCs/>
          <w:u w:val="single"/>
          <w:rtl/>
        </w:rPr>
      </w:pPr>
    </w:p>
    <w:p w14:paraId="7EDF0F04" w14:textId="77777777" w:rsidR="001E682D" w:rsidRPr="001E682D" w:rsidRDefault="001E682D" w:rsidP="001E682D">
      <w:pPr>
        <w:bidi/>
        <w:rPr>
          <w:rFonts w:cs="David" w:hint="cs"/>
          <w:rtl/>
        </w:rPr>
      </w:pPr>
      <w:r w:rsidRPr="001E682D">
        <w:rPr>
          <w:rFonts w:cs="David" w:hint="cs"/>
          <w:u w:val="single"/>
          <w:rtl/>
        </w:rPr>
        <w:t>היו"ר דוד טל:</w:t>
      </w:r>
    </w:p>
    <w:p w14:paraId="4E501712" w14:textId="77777777" w:rsidR="001E682D" w:rsidRPr="001E682D" w:rsidRDefault="001E682D" w:rsidP="001E682D">
      <w:pPr>
        <w:bidi/>
        <w:rPr>
          <w:rFonts w:cs="David" w:hint="cs"/>
          <w:rtl/>
        </w:rPr>
      </w:pPr>
    </w:p>
    <w:p w14:paraId="7191E8E0" w14:textId="77777777" w:rsidR="001E682D" w:rsidRPr="001E682D" w:rsidRDefault="001E682D" w:rsidP="001E682D">
      <w:pPr>
        <w:bidi/>
        <w:rPr>
          <w:rFonts w:cs="David" w:hint="cs"/>
          <w:rtl/>
        </w:rPr>
      </w:pPr>
      <w:r w:rsidRPr="001E682D">
        <w:rPr>
          <w:rFonts w:cs="David" w:hint="cs"/>
          <w:rtl/>
        </w:rPr>
        <w:tab/>
        <w:t xml:space="preserve">אנחנו עוברים להצעת חוק איסור השקעה שלגופים מוסדיים בתאגידים המקיימים קשר עסקי עם איראן. גברתי, האם את יכולה לומר משהו בנושא? </w:t>
      </w:r>
    </w:p>
    <w:p w14:paraId="059FC354" w14:textId="77777777" w:rsidR="001E682D" w:rsidRPr="001E682D" w:rsidRDefault="001E682D" w:rsidP="001E682D">
      <w:pPr>
        <w:bidi/>
        <w:rPr>
          <w:rFonts w:cs="David" w:hint="cs"/>
          <w:rtl/>
        </w:rPr>
      </w:pPr>
    </w:p>
    <w:p w14:paraId="5D151AFF" w14:textId="77777777" w:rsidR="001E682D" w:rsidRPr="001E682D" w:rsidRDefault="001E682D" w:rsidP="001E682D">
      <w:pPr>
        <w:bidi/>
        <w:rPr>
          <w:rFonts w:cs="David" w:hint="cs"/>
          <w:u w:val="single"/>
          <w:rtl/>
        </w:rPr>
      </w:pPr>
      <w:r w:rsidRPr="001E682D">
        <w:rPr>
          <w:rFonts w:cs="David" w:hint="cs"/>
          <w:u w:val="single"/>
          <w:rtl/>
        </w:rPr>
        <w:t xml:space="preserve">ארבל </w:t>
      </w:r>
      <w:proofErr w:type="spellStart"/>
      <w:r w:rsidRPr="001E682D">
        <w:rPr>
          <w:rFonts w:cs="David" w:hint="cs"/>
          <w:u w:val="single"/>
          <w:rtl/>
        </w:rPr>
        <w:t>אסטרחן</w:t>
      </w:r>
      <w:proofErr w:type="spellEnd"/>
      <w:r w:rsidRPr="001E682D">
        <w:rPr>
          <w:rFonts w:cs="David" w:hint="cs"/>
          <w:u w:val="single"/>
          <w:rtl/>
        </w:rPr>
        <w:t>:</w:t>
      </w:r>
    </w:p>
    <w:p w14:paraId="0DB98C4B" w14:textId="77777777" w:rsidR="001E682D" w:rsidRPr="001E682D" w:rsidRDefault="001E682D" w:rsidP="001E682D">
      <w:pPr>
        <w:bidi/>
        <w:rPr>
          <w:rFonts w:cs="David" w:hint="cs"/>
          <w:rtl/>
        </w:rPr>
      </w:pPr>
      <w:r w:rsidRPr="001E682D">
        <w:rPr>
          <w:rFonts w:cs="David" w:hint="cs"/>
          <w:rtl/>
        </w:rPr>
        <w:tab/>
      </w:r>
    </w:p>
    <w:p w14:paraId="2247E30D" w14:textId="77777777" w:rsidR="001E682D" w:rsidRPr="001E682D" w:rsidRDefault="001E682D" w:rsidP="001E682D">
      <w:pPr>
        <w:bidi/>
        <w:rPr>
          <w:rFonts w:cs="David" w:hint="cs"/>
          <w:rtl/>
        </w:rPr>
      </w:pPr>
      <w:r w:rsidRPr="001E682D">
        <w:rPr>
          <w:rFonts w:cs="David" w:hint="cs"/>
          <w:rtl/>
        </w:rPr>
        <w:tab/>
        <w:t xml:space="preserve">הוועדה מבקשת לסיים את הדיון בהצעת החוק, להניח אותה, ולהצביע עוד בכנס הזה. ולכן, היא מבקשת את הפטור. </w:t>
      </w:r>
    </w:p>
    <w:p w14:paraId="3ADE4057" w14:textId="77777777" w:rsidR="001E682D" w:rsidRPr="001E682D" w:rsidRDefault="001E682D" w:rsidP="001E682D">
      <w:pPr>
        <w:bidi/>
        <w:rPr>
          <w:rFonts w:cs="David" w:hint="cs"/>
          <w:rtl/>
        </w:rPr>
      </w:pPr>
    </w:p>
    <w:p w14:paraId="7B57228B" w14:textId="77777777" w:rsidR="001E682D" w:rsidRPr="001E682D" w:rsidRDefault="001E682D" w:rsidP="001E682D">
      <w:pPr>
        <w:bidi/>
        <w:rPr>
          <w:rFonts w:cs="David" w:hint="cs"/>
          <w:rtl/>
        </w:rPr>
      </w:pPr>
      <w:r w:rsidRPr="001E682D">
        <w:rPr>
          <w:rFonts w:cs="David" w:hint="cs"/>
          <w:u w:val="single"/>
          <w:rtl/>
        </w:rPr>
        <w:t>היו"ר דוד טל:</w:t>
      </w:r>
    </w:p>
    <w:p w14:paraId="58D51FA3" w14:textId="77777777" w:rsidR="001E682D" w:rsidRPr="001E682D" w:rsidRDefault="001E682D" w:rsidP="001E682D">
      <w:pPr>
        <w:bidi/>
        <w:rPr>
          <w:rFonts w:cs="David" w:hint="cs"/>
          <w:rtl/>
        </w:rPr>
      </w:pPr>
    </w:p>
    <w:p w14:paraId="032B94D9" w14:textId="77777777" w:rsidR="001E682D" w:rsidRPr="001E682D" w:rsidRDefault="001E682D" w:rsidP="001E682D">
      <w:pPr>
        <w:bidi/>
        <w:rPr>
          <w:rFonts w:cs="David" w:hint="cs"/>
          <w:rtl/>
        </w:rPr>
      </w:pPr>
      <w:r w:rsidRPr="001E682D">
        <w:rPr>
          <w:rFonts w:cs="David" w:hint="cs"/>
          <w:rtl/>
        </w:rPr>
        <w:tab/>
        <w:t xml:space="preserve"> תודה. מי בעד פטור מחובת הנחה? רוב.  מי נגד? מי נמנע? תודה. אנחנו עוברים הלאה. </w:t>
      </w:r>
    </w:p>
    <w:p w14:paraId="39F9FA23" w14:textId="77777777" w:rsidR="001E682D" w:rsidRDefault="001E682D" w:rsidP="001E682D">
      <w:pPr>
        <w:bidi/>
        <w:rPr>
          <w:rFonts w:cs="David" w:hint="cs"/>
          <w:rtl/>
        </w:rPr>
      </w:pPr>
    </w:p>
    <w:p w14:paraId="45FDD820" w14:textId="77777777" w:rsidR="001E682D" w:rsidRDefault="001E682D" w:rsidP="001E682D">
      <w:pPr>
        <w:bidi/>
        <w:rPr>
          <w:rFonts w:cs="David" w:hint="cs"/>
          <w:rtl/>
        </w:rPr>
      </w:pPr>
    </w:p>
    <w:p w14:paraId="36591213" w14:textId="77777777" w:rsidR="001E682D" w:rsidRDefault="001E682D" w:rsidP="001E682D">
      <w:pPr>
        <w:bidi/>
        <w:rPr>
          <w:rFonts w:cs="David" w:hint="cs"/>
          <w:rtl/>
        </w:rPr>
      </w:pPr>
    </w:p>
    <w:p w14:paraId="12174390" w14:textId="77777777" w:rsidR="001E682D" w:rsidRDefault="001E682D" w:rsidP="001E682D">
      <w:pPr>
        <w:bidi/>
        <w:rPr>
          <w:rFonts w:cs="David" w:hint="cs"/>
          <w:rtl/>
        </w:rPr>
      </w:pPr>
    </w:p>
    <w:p w14:paraId="2187AAEE" w14:textId="77777777" w:rsidR="001E682D" w:rsidRDefault="001E682D" w:rsidP="001E682D">
      <w:pPr>
        <w:bidi/>
        <w:rPr>
          <w:rFonts w:cs="David" w:hint="cs"/>
          <w:rtl/>
        </w:rPr>
      </w:pPr>
    </w:p>
    <w:p w14:paraId="6CB5281A" w14:textId="77777777" w:rsidR="001E682D" w:rsidRDefault="001E682D" w:rsidP="001E682D">
      <w:pPr>
        <w:bidi/>
        <w:rPr>
          <w:rFonts w:cs="David" w:hint="cs"/>
          <w:rtl/>
        </w:rPr>
      </w:pPr>
    </w:p>
    <w:p w14:paraId="7CD05DC2" w14:textId="77777777" w:rsidR="001E682D" w:rsidRDefault="001E682D" w:rsidP="001E682D">
      <w:pPr>
        <w:bidi/>
        <w:rPr>
          <w:rFonts w:cs="David" w:hint="cs"/>
          <w:rtl/>
        </w:rPr>
      </w:pPr>
    </w:p>
    <w:p w14:paraId="60A9E678" w14:textId="77777777" w:rsidR="001E682D" w:rsidRDefault="001E682D" w:rsidP="001E682D">
      <w:pPr>
        <w:bidi/>
        <w:rPr>
          <w:rFonts w:cs="David" w:hint="cs"/>
          <w:rtl/>
        </w:rPr>
      </w:pPr>
    </w:p>
    <w:p w14:paraId="70FB6155" w14:textId="77777777" w:rsidR="001E682D" w:rsidRDefault="001E682D" w:rsidP="001E682D">
      <w:pPr>
        <w:bidi/>
        <w:rPr>
          <w:rFonts w:cs="David" w:hint="cs"/>
          <w:rtl/>
        </w:rPr>
      </w:pPr>
    </w:p>
    <w:p w14:paraId="76D1EE9D" w14:textId="77777777" w:rsidR="001E682D" w:rsidRDefault="001E682D" w:rsidP="001E682D">
      <w:pPr>
        <w:bidi/>
        <w:rPr>
          <w:rFonts w:cs="David" w:hint="cs"/>
          <w:rtl/>
        </w:rPr>
      </w:pPr>
    </w:p>
    <w:p w14:paraId="6EBBFD3C" w14:textId="77777777" w:rsidR="001E682D" w:rsidRDefault="001E682D" w:rsidP="001E682D">
      <w:pPr>
        <w:bidi/>
        <w:rPr>
          <w:rFonts w:cs="David" w:hint="cs"/>
          <w:rtl/>
        </w:rPr>
      </w:pPr>
    </w:p>
    <w:p w14:paraId="3CEEDEE8" w14:textId="77777777" w:rsidR="001E682D" w:rsidRDefault="001E682D" w:rsidP="001E682D">
      <w:pPr>
        <w:bidi/>
        <w:rPr>
          <w:rFonts w:cs="David" w:hint="cs"/>
          <w:rtl/>
        </w:rPr>
      </w:pPr>
    </w:p>
    <w:p w14:paraId="32EA4AB7" w14:textId="77777777" w:rsidR="001E682D" w:rsidRDefault="001E682D" w:rsidP="001E682D">
      <w:pPr>
        <w:bidi/>
        <w:rPr>
          <w:rFonts w:cs="David" w:hint="cs"/>
          <w:rtl/>
        </w:rPr>
      </w:pPr>
    </w:p>
    <w:p w14:paraId="61411F8D" w14:textId="77777777" w:rsidR="001E682D" w:rsidRDefault="001E682D" w:rsidP="001E682D">
      <w:pPr>
        <w:bidi/>
        <w:rPr>
          <w:rFonts w:cs="David" w:hint="cs"/>
          <w:rtl/>
        </w:rPr>
      </w:pPr>
    </w:p>
    <w:p w14:paraId="1A645298" w14:textId="77777777" w:rsidR="001E682D" w:rsidRDefault="001E682D" w:rsidP="001E682D">
      <w:pPr>
        <w:bidi/>
        <w:rPr>
          <w:rFonts w:cs="David" w:hint="cs"/>
          <w:rtl/>
        </w:rPr>
      </w:pPr>
    </w:p>
    <w:p w14:paraId="15C15A0D" w14:textId="77777777" w:rsidR="001E682D" w:rsidRDefault="001E682D" w:rsidP="001E682D">
      <w:pPr>
        <w:bidi/>
        <w:rPr>
          <w:rFonts w:cs="David" w:hint="cs"/>
          <w:rtl/>
        </w:rPr>
      </w:pPr>
    </w:p>
    <w:p w14:paraId="35A86D7B" w14:textId="77777777" w:rsidR="001E682D" w:rsidRDefault="001E682D" w:rsidP="001E682D">
      <w:pPr>
        <w:bidi/>
        <w:rPr>
          <w:rFonts w:cs="David" w:hint="cs"/>
          <w:rtl/>
        </w:rPr>
      </w:pPr>
    </w:p>
    <w:p w14:paraId="197CC979" w14:textId="77777777" w:rsidR="001E682D" w:rsidRDefault="001E682D" w:rsidP="001E682D">
      <w:pPr>
        <w:bidi/>
        <w:rPr>
          <w:rFonts w:cs="David" w:hint="cs"/>
          <w:rtl/>
        </w:rPr>
      </w:pPr>
    </w:p>
    <w:p w14:paraId="6349ECDD" w14:textId="77777777" w:rsidR="001E682D" w:rsidRDefault="001E682D" w:rsidP="001E682D">
      <w:pPr>
        <w:bidi/>
        <w:rPr>
          <w:rFonts w:cs="David" w:hint="cs"/>
          <w:rtl/>
        </w:rPr>
      </w:pPr>
    </w:p>
    <w:p w14:paraId="2610C62F" w14:textId="77777777" w:rsidR="001E682D" w:rsidRDefault="001E682D" w:rsidP="001E682D">
      <w:pPr>
        <w:bidi/>
        <w:rPr>
          <w:rFonts w:cs="David" w:hint="cs"/>
          <w:rtl/>
        </w:rPr>
      </w:pPr>
    </w:p>
    <w:p w14:paraId="6C8FC220" w14:textId="77777777" w:rsidR="001E682D" w:rsidRDefault="001E682D" w:rsidP="001E682D">
      <w:pPr>
        <w:bidi/>
        <w:rPr>
          <w:rFonts w:cs="David" w:hint="cs"/>
          <w:rtl/>
        </w:rPr>
      </w:pPr>
    </w:p>
    <w:p w14:paraId="621749A6" w14:textId="77777777" w:rsidR="001E682D" w:rsidRDefault="001E682D" w:rsidP="001E682D">
      <w:pPr>
        <w:bidi/>
        <w:rPr>
          <w:rFonts w:cs="David" w:hint="cs"/>
          <w:rtl/>
        </w:rPr>
      </w:pPr>
    </w:p>
    <w:p w14:paraId="3271413E" w14:textId="77777777" w:rsidR="001E682D" w:rsidRDefault="001E682D" w:rsidP="001E682D">
      <w:pPr>
        <w:bidi/>
        <w:rPr>
          <w:rFonts w:cs="David" w:hint="cs"/>
          <w:rtl/>
        </w:rPr>
      </w:pPr>
    </w:p>
    <w:p w14:paraId="3DE0BC7E" w14:textId="77777777" w:rsidR="001E682D" w:rsidRDefault="001E682D" w:rsidP="001E682D">
      <w:pPr>
        <w:bidi/>
        <w:rPr>
          <w:rFonts w:cs="David" w:hint="cs"/>
          <w:rtl/>
        </w:rPr>
      </w:pPr>
    </w:p>
    <w:p w14:paraId="71AC06DC" w14:textId="77777777" w:rsidR="001E682D" w:rsidRDefault="001E682D" w:rsidP="001E682D">
      <w:pPr>
        <w:bidi/>
        <w:rPr>
          <w:rFonts w:cs="David" w:hint="cs"/>
          <w:rtl/>
        </w:rPr>
      </w:pPr>
    </w:p>
    <w:p w14:paraId="6F9024FF" w14:textId="77777777" w:rsidR="001E682D" w:rsidRDefault="001E682D" w:rsidP="001E682D">
      <w:pPr>
        <w:bidi/>
        <w:rPr>
          <w:rFonts w:cs="David" w:hint="cs"/>
          <w:rtl/>
        </w:rPr>
      </w:pPr>
    </w:p>
    <w:p w14:paraId="07E84D3E" w14:textId="77777777" w:rsidR="001E682D" w:rsidRDefault="001E682D" w:rsidP="001E682D">
      <w:pPr>
        <w:bidi/>
        <w:rPr>
          <w:rFonts w:cs="David" w:hint="cs"/>
          <w:rtl/>
        </w:rPr>
      </w:pPr>
    </w:p>
    <w:p w14:paraId="75E7E7B6" w14:textId="77777777" w:rsidR="001E682D" w:rsidRDefault="001E682D" w:rsidP="001E682D">
      <w:pPr>
        <w:bidi/>
        <w:rPr>
          <w:rFonts w:cs="David" w:hint="cs"/>
          <w:rtl/>
        </w:rPr>
      </w:pPr>
    </w:p>
    <w:p w14:paraId="5CB1270E" w14:textId="77777777" w:rsidR="001E682D" w:rsidRDefault="001E682D" w:rsidP="001E682D">
      <w:pPr>
        <w:bidi/>
        <w:rPr>
          <w:rFonts w:cs="David" w:hint="cs"/>
          <w:rtl/>
        </w:rPr>
      </w:pPr>
    </w:p>
    <w:p w14:paraId="13341A55" w14:textId="77777777" w:rsidR="001E682D" w:rsidRDefault="001E682D" w:rsidP="001E682D">
      <w:pPr>
        <w:bidi/>
        <w:rPr>
          <w:rFonts w:cs="David" w:hint="cs"/>
          <w:rtl/>
        </w:rPr>
      </w:pPr>
    </w:p>
    <w:p w14:paraId="50E2E4FA" w14:textId="77777777" w:rsidR="001E682D" w:rsidRDefault="001E682D" w:rsidP="001E682D">
      <w:pPr>
        <w:bidi/>
        <w:rPr>
          <w:rFonts w:cs="David" w:hint="cs"/>
          <w:rtl/>
        </w:rPr>
      </w:pPr>
    </w:p>
    <w:p w14:paraId="2B772A35" w14:textId="77777777" w:rsidR="001E682D" w:rsidRDefault="001E682D" w:rsidP="001E682D">
      <w:pPr>
        <w:bidi/>
        <w:rPr>
          <w:rFonts w:cs="David" w:hint="cs"/>
          <w:rtl/>
        </w:rPr>
      </w:pPr>
    </w:p>
    <w:p w14:paraId="159AEF80" w14:textId="77777777" w:rsidR="001E682D" w:rsidRDefault="001E682D" w:rsidP="001E682D">
      <w:pPr>
        <w:bidi/>
        <w:rPr>
          <w:rFonts w:cs="David" w:hint="cs"/>
          <w:rtl/>
        </w:rPr>
      </w:pPr>
    </w:p>
    <w:p w14:paraId="73E2B679" w14:textId="77777777" w:rsidR="001E682D" w:rsidRDefault="001E682D" w:rsidP="001E682D">
      <w:pPr>
        <w:bidi/>
        <w:rPr>
          <w:rFonts w:cs="David" w:hint="cs"/>
          <w:rtl/>
        </w:rPr>
      </w:pPr>
    </w:p>
    <w:p w14:paraId="5B7F29E8" w14:textId="77777777" w:rsidR="001E682D" w:rsidRDefault="001E682D" w:rsidP="001E682D">
      <w:pPr>
        <w:bidi/>
        <w:rPr>
          <w:rFonts w:cs="David" w:hint="cs"/>
          <w:rtl/>
        </w:rPr>
      </w:pPr>
    </w:p>
    <w:p w14:paraId="38777D20" w14:textId="77777777" w:rsidR="001E682D" w:rsidRDefault="001E682D" w:rsidP="001E682D">
      <w:pPr>
        <w:bidi/>
        <w:rPr>
          <w:rFonts w:cs="David" w:hint="cs"/>
          <w:rtl/>
        </w:rPr>
      </w:pPr>
    </w:p>
    <w:p w14:paraId="5B081847" w14:textId="77777777" w:rsidR="001E682D" w:rsidRDefault="001E682D" w:rsidP="001E682D">
      <w:pPr>
        <w:bidi/>
        <w:rPr>
          <w:rFonts w:cs="David" w:hint="cs"/>
          <w:rtl/>
        </w:rPr>
      </w:pPr>
    </w:p>
    <w:p w14:paraId="60984BF5" w14:textId="77777777" w:rsidR="001E682D" w:rsidRDefault="001E682D" w:rsidP="001E682D">
      <w:pPr>
        <w:bidi/>
        <w:rPr>
          <w:rFonts w:cs="David" w:hint="cs"/>
          <w:rtl/>
        </w:rPr>
      </w:pPr>
    </w:p>
    <w:p w14:paraId="4DA6F2FC" w14:textId="77777777" w:rsidR="001E682D" w:rsidRPr="001E682D" w:rsidRDefault="001E682D" w:rsidP="001E682D">
      <w:pPr>
        <w:bidi/>
        <w:rPr>
          <w:rFonts w:cs="David" w:hint="cs"/>
          <w:rtl/>
        </w:rPr>
      </w:pPr>
    </w:p>
    <w:p w14:paraId="18C4867D" w14:textId="77777777" w:rsidR="001E682D" w:rsidRPr="001E682D" w:rsidRDefault="001E682D" w:rsidP="001E682D">
      <w:pPr>
        <w:bidi/>
        <w:jc w:val="center"/>
        <w:rPr>
          <w:rFonts w:cs="David" w:hint="cs"/>
          <w:b/>
          <w:bCs/>
          <w:u w:val="single"/>
          <w:rtl/>
        </w:rPr>
      </w:pPr>
      <w:r w:rsidRPr="001E682D">
        <w:rPr>
          <w:rFonts w:cs="David" w:hint="cs"/>
          <w:b/>
          <w:bCs/>
          <w:u w:val="single"/>
          <w:rtl/>
        </w:rPr>
        <w:t>קביעת ועדה לדיון בהצעה לסדר היום בנושא "הג'נוסייד הארמני" של חבר הכנסת חיים אורון</w:t>
      </w:r>
    </w:p>
    <w:p w14:paraId="46683430" w14:textId="77777777" w:rsidR="001E682D" w:rsidRDefault="001E682D" w:rsidP="001E682D">
      <w:pPr>
        <w:bidi/>
        <w:rPr>
          <w:rFonts w:cs="David" w:hint="cs"/>
          <w:rtl/>
        </w:rPr>
      </w:pPr>
      <w:r w:rsidRPr="001E682D">
        <w:rPr>
          <w:rFonts w:cs="David" w:hint="cs"/>
          <w:rtl/>
        </w:rPr>
        <w:tab/>
      </w:r>
    </w:p>
    <w:p w14:paraId="26A6F9EB" w14:textId="77777777" w:rsidR="001E682D" w:rsidRDefault="001E682D" w:rsidP="001E682D">
      <w:pPr>
        <w:bidi/>
        <w:rPr>
          <w:rFonts w:cs="David" w:hint="cs"/>
          <w:rtl/>
        </w:rPr>
      </w:pPr>
    </w:p>
    <w:p w14:paraId="6ECE7619" w14:textId="77777777" w:rsidR="001E682D" w:rsidRPr="001E682D" w:rsidRDefault="001E682D" w:rsidP="001E682D">
      <w:pPr>
        <w:bidi/>
        <w:rPr>
          <w:rFonts w:cs="David" w:hint="cs"/>
          <w:rtl/>
        </w:rPr>
      </w:pPr>
    </w:p>
    <w:p w14:paraId="01959319" w14:textId="77777777" w:rsidR="001E682D" w:rsidRPr="001E682D" w:rsidRDefault="001E682D" w:rsidP="001E682D">
      <w:pPr>
        <w:bidi/>
        <w:rPr>
          <w:rFonts w:cs="David" w:hint="cs"/>
          <w:rtl/>
        </w:rPr>
      </w:pPr>
      <w:r w:rsidRPr="001E682D">
        <w:rPr>
          <w:rFonts w:cs="David" w:hint="cs"/>
          <w:rtl/>
        </w:rPr>
        <w:tab/>
        <w:t xml:space="preserve">אנחנו עוברים הלאה, לנושא הבא של קביעת ועדה לדיון בהצעה לסדר היום של הג'נוסייד הארמני של חבר הכנסת חיים אורון. </w:t>
      </w:r>
    </w:p>
    <w:p w14:paraId="6238DCDA" w14:textId="77777777" w:rsidR="001E682D" w:rsidRPr="001E682D" w:rsidRDefault="001E682D" w:rsidP="001E682D">
      <w:pPr>
        <w:bidi/>
        <w:rPr>
          <w:rFonts w:cs="David" w:hint="cs"/>
          <w:rtl/>
        </w:rPr>
      </w:pPr>
    </w:p>
    <w:p w14:paraId="3A7D8EEF"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7DE12FCD" w14:textId="77777777" w:rsidR="001E682D" w:rsidRPr="001E682D" w:rsidRDefault="001E682D" w:rsidP="001E682D">
      <w:pPr>
        <w:bidi/>
        <w:rPr>
          <w:rFonts w:cs="David" w:hint="cs"/>
          <w:rtl/>
        </w:rPr>
      </w:pPr>
    </w:p>
    <w:p w14:paraId="42F3C887" w14:textId="77777777" w:rsidR="001E682D" w:rsidRPr="001E682D" w:rsidRDefault="001E682D" w:rsidP="001E682D">
      <w:pPr>
        <w:bidi/>
        <w:rPr>
          <w:rFonts w:cs="David" w:hint="cs"/>
          <w:rtl/>
        </w:rPr>
      </w:pPr>
      <w:r w:rsidRPr="001E682D">
        <w:rPr>
          <w:rFonts w:cs="David" w:hint="cs"/>
          <w:rtl/>
        </w:rPr>
        <w:tab/>
        <w:t xml:space="preserve"> חבר הכנסת </w:t>
      </w:r>
      <w:proofErr w:type="spellStart"/>
      <w:r w:rsidRPr="001E682D">
        <w:rPr>
          <w:rFonts w:cs="David" w:hint="cs"/>
          <w:rtl/>
        </w:rPr>
        <w:t>ג'ומס</w:t>
      </w:r>
      <w:proofErr w:type="spellEnd"/>
      <w:r w:rsidRPr="001E682D">
        <w:rPr>
          <w:rFonts w:cs="David" w:hint="cs"/>
          <w:rtl/>
        </w:rPr>
        <w:t xml:space="preserve"> מגיע, הוא בדרך. </w:t>
      </w:r>
    </w:p>
    <w:p w14:paraId="1D60C307" w14:textId="77777777" w:rsidR="001E682D" w:rsidRPr="001E682D" w:rsidRDefault="001E682D" w:rsidP="001E682D">
      <w:pPr>
        <w:bidi/>
        <w:rPr>
          <w:rFonts w:cs="David" w:hint="cs"/>
          <w:rtl/>
        </w:rPr>
      </w:pPr>
    </w:p>
    <w:p w14:paraId="2426B12C" w14:textId="77777777" w:rsidR="001E682D" w:rsidRPr="001E682D" w:rsidRDefault="001E682D" w:rsidP="001E682D">
      <w:pPr>
        <w:bidi/>
        <w:rPr>
          <w:rFonts w:cs="David" w:hint="cs"/>
          <w:rtl/>
        </w:rPr>
      </w:pPr>
      <w:r w:rsidRPr="001E682D">
        <w:rPr>
          <w:rFonts w:cs="David" w:hint="cs"/>
          <w:u w:val="single"/>
          <w:rtl/>
        </w:rPr>
        <w:t>היו"ר דוד טל:</w:t>
      </w:r>
    </w:p>
    <w:p w14:paraId="7B679F5A" w14:textId="77777777" w:rsidR="001E682D" w:rsidRPr="001E682D" w:rsidRDefault="001E682D" w:rsidP="001E682D">
      <w:pPr>
        <w:bidi/>
        <w:rPr>
          <w:rFonts w:cs="David" w:hint="cs"/>
          <w:rtl/>
        </w:rPr>
      </w:pPr>
    </w:p>
    <w:p w14:paraId="51592CA4" w14:textId="77777777" w:rsidR="001E682D" w:rsidRPr="001E682D" w:rsidRDefault="001E682D" w:rsidP="001E682D">
      <w:pPr>
        <w:bidi/>
        <w:rPr>
          <w:rFonts w:cs="David" w:hint="cs"/>
          <w:rtl/>
        </w:rPr>
      </w:pPr>
      <w:r w:rsidRPr="001E682D">
        <w:rPr>
          <w:rFonts w:cs="David" w:hint="cs"/>
          <w:rtl/>
        </w:rPr>
        <w:tab/>
        <w:t>גברתי, האם את רוצה שנעשה הפסקה?</w:t>
      </w:r>
    </w:p>
    <w:p w14:paraId="65126D9C" w14:textId="77777777" w:rsidR="001E682D" w:rsidRPr="001E682D" w:rsidRDefault="001E682D" w:rsidP="001E682D">
      <w:pPr>
        <w:bidi/>
        <w:rPr>
          <w:rFonts w:cs="David" w:hint="cs"/>
          <w:rtl/>
        </w:rPr>
      </w:pPr>
    </w:p>
    <w:p w14:paraId="0F03F84E"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26597AC4" w14:textId="77777777" w:rsidR="001E682D" w:rsidRPr="001E682D" w:rsidRDefault="001E682D" w:rsidP="001E682D">
      <w:pPr>
        <w:bidi/>
        <w:rPr>
          <w:rFonts w:cs="David" w:hint="cs"/>
          <w:rtl/>
        </w:rPr>
      </w:pPr>
    </w:p>
    <w:p w14:paraId="51C76E0B" w14:textId="77777777" w:rsidR="001E682D" w:rsidRPr="001E682D" w:rsidRDefault="001E682D" w:rsidP="001E682D">
      <w:pPr>
        <w:bidi/>
        <w:rPr>
          <w:rFonts w:cs="David" w:hint="cs"/>
          <w:rtl/>
        </w:rPr>
      </w:pPr>
      <w:r w:rsidRPr="001E682D">
        <w:rPr>
          <w:rFonts w:cs="David" w:hint="cs"/>
          <w:rtl/>
        </w:rPr>
        <w:tab/>
        <w:t xml:space="preserve">לא, תמשיך בשאר העניינים. הוא מגיע. </w:t>
      </w:r>
    </w:p>
    <w:p w14:paraId="6AD588B7" w14:textId="77777777" w:rsidR="001E682D" w:rsidRPr="001E682D" w:rsidRDefault="001E682D" w:rsidP="001E682D">
      <w:pPr>
        <w:bidi/>
        <w:rPr>
          <w:rFonts w:cs="David" w:hint="cs"/>
          <w:rtl/>
        </w:rPr>
      </w:pPr>
    </w:p>
    <w:p w14:paraId="1CEAC3D4" w14:textId="77777777" w:rsidR="001E682D" w:rsidRPr="001E682D" w:rsidRDefault="001E682D" w:rsidP="001E682D">
      <w:pPr>
        <w:bidi/>
        <w:rPr>
          <w:rFonts w:cs="David" w:hint="cs"/>
          <w:rtl/>
        </w:rPr>
      </w:pPr>
      <w:r w:rsidRPr="001E682D">
        <w:rPr>
          <w:rFonts w:cs="David" w:hint="cs"/>
          <w:u w:val="single"/>
          <w:rtl/>
        </w:rPr>
        <w:t>היו"ר דוד טל:</w:t>
      </w:r>
    </w:p>
    <w:p w14:paraId="75674C7E" w14:textId="77777777" w:rsidR="001E682D" w:rsidRPr="001E682D" w:rsidRDefault="001E682D" w:rsidP="001E682D">
      <w:pPr>
        <w:bidi/>
        <w:rPr>
          <w:rFonts w:cs="David" w:hint="cs"/>
          <w:rtl/>
        </w:rPr>
      </w:pPr>
    </w:p>
    <w:p w14:paraId="16EE6B9F" w14:textId="77777777" w:rsidR="001E682D" w:rsidRPr="001E682D" w:rsidRDefault="001E682D" w:rsidP="001E682D">
      <w:pPr>
        <w:bidi/>
        <w:rPr>
          <w:rFonts w:cs="David" w:hint="cs"/>
          <w:rtl/>
        </w:rPr>
      </w:pPr>
      <w:r w:rsidRPr="001E682D">
        <w:rPr>
          <w:rFonts w:cs="David" w:hint="cs"/>
          <w:rtl/>
        </w:rPr>
        <w:tab/>
        <w:t xml:space="preserve">רבותי, אני אאפשר לחבר הכנסת אורי אריאל לדבר כדי שיהיה זמן ל- - - </w:t>
      </w:r>
    </w:p>
    <w:p w14:paraId="53A37153" w14:textId="77777777" w:rsidR="001E682D" w:rsidRPr="001E682D" w:rsidRDefault="001E682D" w:rsidP="001E682D">
      <w:pPr>
        <w:bidi/>
        <w:rPr>
          <w:rFonts w:cs="David" w:hint="cs"/>
          <w:rtl/>
        </w:rPr>
      </w:pPr>
    </w:p>
    <w:p w14:paraId="403F70B1" w14:textId="77777777" w:rsidR="001E682D" w:rsidRPr="001E682D" w:rsidRDefault="001E682D" w:rsidP="001E682D">
      <w:pPr>
        <w:bidi/>
        <w:rPr>
          <w:rFonts w:cs="David"/>
          <w:rtl/>
        </w:rPr>
      </w:pPr>
      <w:r w:rsidRPr="001E682D">
        <w:rPr>
          <w:rFonts w:cs="David" w:hint="eastAsia"/>
          <w:u w:val="single"/>
          <w:rtl/>
        </w:rPr>
        <w:t>אורי</w:t>
      </w:r>
      <w:r w:rsidRPr="001E682D">
        <w:rPr>
          <w:rFonts w:cs="David"/>
          <w:u w:val="single"/>
          <w:rtl/>
        </w:rPr>
        <w:t xml:space="preserve"> אריאל:</w:t>
      </w:r>
    </w:p>
    <w:p w14:paraId="5CD31396" w14:textId="77777777" w:rsidR="001E682D" w:rsidRPr="001E682D" w:rsidRDefault="001E682D" w:rsidP="001E682D">
      <w:pPr>
        <w:bidi/>
        <w:rPr>
          <w:rFonts w:cs="David"/>
          <w:rtl/>
        </w:rPr>
      </w:pPr>
    </w:p>
    <w:p w14:paraId="28A340CD"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אני רוצה לנסות לשכנע את חבריי למה צריך לדון על זה בוועדת החינוך. הנושא הזה בעיניי צריך להיבחן בתמונת הראי של העם היהודי. אני מעריך שכל הנוכחים בחדר, גם חברי הכנסת, וגם אלה שאינם כאלה </w:t>
      </w:r>
      <w:r w:rsidRPr="001E682D">
        <w:rPr>
          <w:rFonts w:cs="David"/>
          <w:rtl/>
        </w:rPr>
        <w:t>–</w:t>
      </w:r>
      <w:r w:rsidRPr="001E682D">
        <w:rPr>
          <w:rFonts w:cs="David" w:hint="cs"/>
          <w:rtl/>
        </w:rPr>
        <w:t xml:space="preserve"> אם היה במדינה אחרת ניסיון להשתיק את הדיון על השואה, אנחנו היינו מתקוממים, ואנחנו היינו פועלים בכל דרך אפשרית לשנות את ההחלטה הזאת. </w:t>
      </w:r>
    </w:p>
    <w:p w14:paraId="19F9D41D" w14:textId="77777777" w:rsidR="001E682D" w:rsidRPr="001E682D" w:rsidRDefault="001E682D" w:rsidP="001E682D">
      <w:pPr>
        <w:bidi/>
        <w:rPr>
          <w:rFonts w:cs="David" w:hint="cs"/>
          <w:rtl/>
        </w:rPr>
      </w:pPr>
    </w:p>
    <w:p w14:paraId="204B15A2" w14:textId="77777777" w:rsidR="001E682D" w:rsidRPr="001E682D" w:rsidRDefault="001E682D" w:rsidP="001E682D">
      <w:pPr>
        <w:bidi/>
        <w:ind w:firstLine="567"/>
        <w:rPr>
          <w:rFonts w:cs="David" w:hint="cs"/>
          <w:rtl/>
        </w:rPr>
      </w:pPr>
      <w:r w:rsidRPr="001E682D">
        <w:rPr>
          <w:rFonts w:cs="David" w:hint="cs"/>
          <w:rtl/>
        </w:rPr>
        <w:t xml:space="preserve">ישנו ניסיון וההצעה של אנשים בשם ביטחון מדינת </w:t>
      </w:r>
      <w:proofErr w:type="spellStart"/>
      <w:r w:rsidRPr="001E682D">
        <w:rPr>
          <w:rFonts w:cs="David" w:hint="cs"/>
          <w:rtl/>
        </w:rPr>
        <w:t>ישראלף</w:t>
      </w:r>
      <w:proofErr w:type="spellEnd"/>
      <w:r w:rsidRPr="001E682D">
        <w:rPr>
          <w:rFonts w:cs="David" w:hint="cs"/>
          <w:rtl/>
        </w:rPr>
        <w:t xml:space="preserve"> להעביר את זה לוועדת החוץ והביטחון. אני אומר לנוכחים וליושב ראש שאני חושב שאני יודע לפחות חלק מהיחסים המיוחדים בין ישראל לבין תורכיה גם בתחום החוץ, וגם בתחום הביטחון, ואולי בתחומים נוספים, איננו צריך להיות גורם שמכריע את הכול. הוא גורם, והוא יכול להישקל בחשבון, ולכן ישנו הדיון הזה פה. אבל, אני מציע לחברים להיות קצת יותר מתחשבים בצד האנושי, כמו שאנחנו מצפים ומקווים ופועלים שיתחשבו בשואה </w:t>
      </w:r>
      <w:proofErr w:type="spellStart"/>
      <w:r w:rsidRPr="001E682D">
        <w:rPr>
          <w:rFonts w:cs="David" w:hint="cs"/>
          <w:rtl/>
        </w:rPr>
        <w:t>שהיתה</w:t>
      </w:r>
      <w:proofErr w:type="spellEnd"/>
      <w:r w:rsidRPr="001E682D">
        <w:rPr>
          <w:rFonts w:cs="David" w:hint="cs"/>
          <w:rtl/>
        </w:rPr>
        <w:t xml:space="preserve"> לעם היהודי. </w:t>
      </w:r>
    </w:p>
    <w:p w14:paraId="7B89AB0F" w14:textId="77777777" w:rsidR="001E682D" w:rsidRPr="001E682D" w:rsidRDefault="001E682D" w:rsidP="001E682D">
      <w:pPr>
        <w:bidi/>
        <w:ind w:firstLine="567"/>
        <w:rPr>
          <w:rFonts w:cs="David" w:hint="cs"/>
          <w:rtl/>
        </w:rPr>
      </w:pPr>
    </w:p>
    <w:p w14:paraId="6B745C07" w14:textId="77777777" w:rsidR="001E682D" w:rsidRPr="001E682D" w:rsidRDefault="001E682D" w:rsidP="001E682D">
      <w:pPr>
        <w:bidi/>
        <w:ind w:firstLine="567"/>
        <w:rPr>
          <w:rFonts w:cs="David" w:hint="cs"/>
          <w:rtl/>
        </w:rPr>
      </w:pPr>
      <w:r w:rsidRPr="001E682D">
        <w:rPr>
          <w:rFonts w:cs="David" w:hint="cs"/>
          <w:rtl/>
        </w:rPr>
        <w:t xml:space="preserve">לכן, אני פונה לחברים לא להעביר את זה לוועדת החוץ והביטחון - הוועדה שם היא סגורה. היא בטח תעבור לוועדת משנה שתהיה עוד יותר סגורה, ובסוף אי אפשר יהיה לדעת בכלל מה קורה - אלא להעביר את זה לוועדת החינוך. יושב-ראש ועדת החינוך וגם חברי הוועדה הם אנשים מספיק אחראים כדי לא לפגוע במדינתם שלהם, במדינת ישראל. </w:t>
      </w:r>
    </w:p>
    <w:p w14:paraId="69FB62DD" w14:textId="77777777" w:rsidR="001E682D" w:rsidRPr="001E682D" w:rsidRDefault="001E682D" w:rsidP="001E682D">
      <w:pPr>
        <w:bidi/>
        <w:rPr>
          <w:rFonts w:cs="David" w:hint="cs"/>
          <w:u w:val="single"/>
          <w:rtl/>
        </w:rPr>
      </w:pPr>
    </w:p>
    <w:p w14:paraId="6C0CAEE5" w14:textId="77777777" w:rsidR="001E682D" w:rsidRPr="001E682D" w:rsidRDefault="001E682D" w:rsidP="001E682D">
      <w:pPr>
        <w:bidi/>
        <w:rPr>
          <w:rFonts w:cs="David" w:hint="cs"/>
          <w:rtl/>
        </w:rPr>
      </w:pPr>
      <w:r w:rsidRPr="001E682D">
        <w:rPr>
          <w:rFonts w:cs="David" w:hint="cs"/>
          <w:u w:val="single"/>
          <w:rtl/>
        </w:rPr>
        <w:t>היו"ר דוד טל:</w:t>
      </w:r>
    </w:p>
    <w:p w14:paraId="3D9E75A3" w14:textId="77777777" w:rsidR="001E682D" w:rsidRPr="001E682D" w:rsidRDefault="001E682D" w:rsidP="001E682D">
      <w:pPr>
        <w:bidi/>
        <w:ind w:firstLine="567"/>
        <w:rPr>
          <w:rFonts w:cs="David" w:hint="cs"/>
          <w:rtl/>
        </w:rPr>
      </w:pPr>
      <w:r w:rsidRPr="001E682D">
        <w:rPr>
          <w:rFonts w:cs="David" w:hint="cs"/>
          <w:rtl/>
        </w:rPr>
        <w:t>תודה רבה, אדוני.  חבר הכנסת יואל חסון, בבקשה.</w:t>
      </w:r>
    </w:p>
    <w:p w14:paraId="0313BE2B" w14:textId="77777777" w:rsidR="001E682D" w:rsidRPr="001E682D" w:rsidRDefault="001E682D" w:rsidP="001E682D">
      <w:pPr>
        <w:bidi/>
        <w:ind w:firstLine="567"/>
        <w:rPr>
          <w:rFonts w:cs="David" w:hint="cs"/>
          <w:rtl/>
        </w:rPr>
      </w:pPr>
    </w:p>
    <w:p w14:paraId="277323D5"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07325C4E" w14:textId="77777777" w:rsidR="001E682D" w:rsidRPr="001E682D" w:rsidRDefault="001E682D" w:rsidP="001E682D">
      <w:pPr>
        <w:pStyle w:val="Heading5"/>
        <w:jc w:val="left"/>
        <w:rPr>
          <w:rFonts w:hint="cs"/>
          <w:sz w:val="24"/>
          <w:rtl/>
        </w:rPr>
      </w:pPr>
    </w:p>
    <w:p w14:paraId="320BD01D" w14:textId="77777777" w:rsidR="001E682D" w:rsidRPr="001E682D" w:rsidRDefault="001E682D" w:rsidP="001E682D">
      <w:pPr>
        <w:bidi/>
        <w:ind w:firstLine="567"/>
        <w:rPr>
          <w:rFonts w:cs="David" w:hint="cs"/>
          <w:rtl/>
        </w:rPr>
      </w:pPr>
      <w:r w:rsidRPr="001E682D">
        <w:rPr>
          <w:rFonts w:cs="David" w:hint="cs"/>
          <w:rtl/>
        </w:rPr>
        <w:t xml:space="preserve"> אדוני היושב ראש, אני חושב שהנושא הזה הוא נושא מובהק של קשרי חוץ ושל יחסים בין מדינות. המקום הראוי לדון בנושא הזה הוא בוועדת החוץ והביטחון. </w:t>
      </w:r>
    </w:p>
    <w:p w14:paraId="0A3BAFB8" w14:textId="77777777" w:rsidR="001E682D" w:rsidRPr="001E682D" w:rsidRDefault="001E682D" w:rsidP="001E682D">
      <w:pPr>
        <w:bidi/>
        <w:ind w:firstLine="567"/>
        <w:rPr>
          <w:rFonts w:cs="David" w:hint="cs"/>
          <w:rtl/>
        </w:rPr>
      </w:pPr>
    </w:p>
    <w:p w14:paraId="2ED0EEC0" w14:textId="77777777" w:rsidR="001E682D" w:rsidRPr="001E682D" w:rsidRDefault="001E682D" w:rsidP="001E682D">
      <w:pPr>
        <w:bidi/>
        <w:rPr>
          <w:rFonts w:cs="David" w:hint="cs"/>
          <w:rtl/>
        </w:rPr>
      </w:pPr>
      <w:r w:rsidRPr="001E682D">
        <w:rPr>
          <w:rFonts w:cs="David" w:hint="cs"/>
          <w:u w:val="single"/>
          <w:rtl/>
        </w:rPr>
        <w:t>היו"ר דוד טל:</w:t>
      </w:r>
    </w:p>
    <w:p w14:paraId="20640B7A" w14:textId="77777777" w:rsidR="001E682D" w:rsidRPr="001E682D" w:rsidRDefault="001E682D" w:rsidP="001E682D">
      <w:pPr>
        <w:bidi/>
        <w:rPr>
          <w:rFonts w:cs="David" w:hint="cs"/>
          <w:rtl/>
        </w:rPr>
      </w:pPr>
    </w:p>
    <w:p w14:paraId="391904FD" w14:textId="77777777" w:rsidR="001E682D" w:rsidRPr="001E682D" w:rsidRDefault="001E682D" w:rsidP="001E682D">
      <w:pPr>
        <w:bidi/>
        <w:ind w:firstLine="567"/>
        <w:rPr>
          <w:rFonts w:cs="David" w:hint="cs"/>
          <w:rtl/>
        </w:rPr>
      </w:pPr>
      <w:r w:rsidRPr="001E682D">
        <w:rPr>
          <w:rFonts w:cs="David" w:hint="cs"/>
          <w:rtl/>
        </w:rPr>
        <w:t xml:space="preserve">חבר הכנסת אורון, בבקשה. </w:t>
      </w:r>
    </w:p>
    <w:p w14:paraId="0FE12432" w14:textId="77777777" w:rsidR="001E682D" w:rsidRDefault="001E682D" w:rsidP="001E682D">
      <w:pPr>
        <w:bidi/>
        <w:rPr>
          <w:rFonts w:cs="David" w:hint="cs"/>
          <w:rtl/>
        </w:rPr>
      </w:pPr>
    </w:p>
    <w:p w14:paraId="4B36542D" w14:textId="77777777" w:rsidR="001E682D" w:rsidRDefault="001E682D" w:rsidP="001E682D">
      <w:pPr>
        <w:bidi/>
        <w:rPr>
          <w:rFonts w:cs="David" w:hint="cs"/>
          <w:rtl/>
        </w:rPr>
      </w:pPr>
    </w:p>
    <w:p w14:paraId="7E481D28" w14:textId="77777777" w:rsidR="001E682D" w:rsidRDefault="001E682D" w:rsidP="001E682D">
      <w:pPr>
        <w:bidi/>
        <w:rPr>
          <w:rFonts w:cs="David" w:hint="cs"/>
          <w:rtl/>
        </w:rPr>
      </w:pPr>
    </w:p>
    <w:p w14:paraId="2F938D6E" w14:textId="77777777" w:rsidR="001E682D" w:rsidRDefault="001E682D" w:rsidP="001E682D">
      <w:pPr>
        <w:bidi/>
        <w:rPr>
          <w:rFonts w:cs="David" w:hint="cs"/>
          <w:rtl/>
        </w:rPr>
      </w:pPr>
    </w:p>
    <w:p w14:paraId="4AA57F37" w14:textId="77777777" w:rsidR="001E682D" w:rsidRDefault="001E682D" w:rsidP="001E682D">
      <w:pPr>
        <w:bidi/>
        <w:rPr>
          <w:rFonts w:cs="David" w:hint="cs"/>
          <w:rtl/>
        </w:rPr>
      </w:pPr>
    </w:p>
    <w:p w14:paraId="4A0E3B0B" w14:textId="77777777" w:rsidR="001E682D" w:rsidRPr="001E682D" w:rsidRDefault="001E682D" w:rsidP="001E682D">
      <w:pPr>
        <w:bidi/>
        <w:rPr>
          <w:rFonts w:cs="David" w:hint="cs"/>
          <w:rtl/>
        </w:rPr>
      </w:pPr>
    </w:p>
    <w:p w14:paraId="1EFBFB93" w14:textId="77777777" w:rsidR="001E682D" w:rsidRPr="001E682D" w:rsidRDefault="001E682D" w:rsidP="001E682D">
      <w:pPr>
        <w:bidi/>
        <w:rPr>
          <w:rFonts w:cs="David" w:hint="cs"/>
          <w:u w:val="single"/>
          <w:rtl/>
        </w:rPr>
      </w:pPr>
      <w:r w:rsidRPr="001E682D">
        <w:rPr>
          <w:rFonts w:cs="David" w:hint="cs"/>
          <w:u w:val="single"/>
          <w:rtl/>
        </w:rPr>
        <w:t>חיים אורון:</w:t>
      </w:r>
    </w:p>
    <w:p w14:paraId="43EF036E" w14:textId="77777777" w:rsidR="001E682D" w:rsidRPr="001E682D" w:rsidRDefault="001E682D" w:rsidP="001E682D">
      <w:pPr>
        <w:bidi/>
        <w:rPr>
          <w:rFonts w:cs="David" w:hint="cs"/>
          <w:rtl/>
        </w:rPr>
      </w:pPr>
    </w:p>
    <w:p w14:paraId="4363624F" w14:textId="77777777" w:rsidR="001E682D" w:rsidRPr="001E682D" w:rsidRDefault="001E682D" w:rsidP="001E682D">
      <w:pPr>
        <w:bidi/>
        <w:rPr>
          <w:rFonts w:cs="David" w:hint="cs"/>
          <w:rtl/>
        </w:rPr>
      </w:pPr>
      <w:r w:rsidRPr="001E682D">
        <w:rPr>
          <w:rFonts w:cs="David" w:hint="cs"/>
          <w:rtl/>
        </w:rPr>
        <w:tab/>
        <w:t>אני לא מתעלם מההיבט של קשרי חוץ בנושא יחס כנסת ישראל לג'נוסייד הארמני. אבל, בעיניי הנושא הוא קודם כל נושא שיש לו היבט מוסרי וערכי. כל המסלול של הצעה לסדר עניינו היה לפתוח את הנושא הזה לדיון בכנסת. הרצון להעביר את הדיון לוועדת החוץ והביטחון כדיון סגור הוא לפי דעתי מהלך לא נכון.</w:t>
      </w:r>
    </w:p>
    <w:p w14:paraId="56BF5840" w14:textId="77777777" w:rsidR="001E682D" w:rsidRPr="001E682D" w:rsidRDefault="001E682D" w:rsidP="001E682D">
      <w:pPr>
        <w:bidi/>
        <w:rPr>
          <w:rFonts w:cs="David" w:hint="cs"/>
          <w:rtl/>
        </w:rPr>
      </w:pPr>
    </w:p>
    <w:p w14:paraId="05A96A24" w14:textId="77777777" w:rsidR="001E682D" w:rsidRPr="001E682D" w:rsidRDefault="001E682D" w:rsidP="001E682D">
      <w:pPr>
        <w:bidi/>
        <w:rPr>
          <w:rFonts w:cs="David" w:hint="cs"/>
          <w:rtl/>
        </w:rPr>
      </w:pPr>
      <w:r w:rsidRPr="001E682D">
        <w:rPr>
          <w:rFonts w:cs="David" w:hint="cs"/>
          <w:u w:val="single"/>
          <w:rtl/>
        </w:rPr>
        <w:t>היו"ר דוד טל:</w:t>
      </w:r>
    </w:p>
    <w:p w14:paraId="4F59A737" w14:textId="77777777" w:rsidR="001E682D" w:rsidRPr="001E682D" w:rsidRDefault="001E682D" w:rsidP="001E682D">
      <w:pPr>
        <w:bidi/>
        <w:rPr>
          <w:rFonts w:cs="David" w:hint="cs"/>
          <w:rtl/>
        </w:rPr>
      </w:pPr>
    </w:p>
    <w:p w14:paraId="3D70D567" w14:textId="77777777" w:rsidR="001E682D" w:rsidRPr="001E682D" w:rsidRDefault="001E682D" w:rsidP="001E682D">
      <w:pPr>
        <w:bidi/>
        <w:rPr>
          <w:rFonts w:cs="David" w:hint="cs"/>
          <w:rtl/>
        </w:rPr>
      </w:pPr>
      <w:r w:rsidRPr="001E682D">
        <w:rPr>
          <w:rFonts w:cs="David" w:hint="cs"/>
          <w:rtl/>
        </w:rPr>
        <w:tab/>
        <w:t xml:space="preserve">אם  הוא יהיה דיון פתוח זה יהיה בסדר? </w:t>
      </w:r>
    </w:p>
    <w:p w14:paraId="2CB7A3E4" w14:textId="77777777" w:rsidR="001E682D" w:rsidRPr="001E682D" w:rsidRDefault="001E682D" w:rsidP="001E682D">
      <w:pPr>
        <w:bidi/>
        <w:rPr>
          <w:rFonts w:cs="David" w:hint="cs"/>
          <w:rtl/>
        </w:rPr>
      </w:pPr>
    </w:p>
    <w:p w14:paraId="1C1722A5" w14:textId="77777777" w:rsidR="001E682D" w:rsidRPr="001E682D" w:rsidRDefault="001E682D" w:rsidP="001E682D">
      <w:pPr>
        <w:bidi/>
        <w:rPr>
          <w:rFonts w:cs="David" w:hint="cs"/>
          <w:u w:val="single"/>
          <w:rtl/>
        </w:rPr>
      </w:pPr>
      <w:r w:rsidRPr="001E682D">
        <w:rPr>
          <w:rFonts w:cs="David" w:hint="cs"/>
          <w:u w:val="single"/>
          <w:rtl/>
        </w:rPr>
        <w:t>חיים אורון:</w:t>
      </w:r>
    </w:p>
    <w:p w14:paraId="3E98CBFD" w14:textId="77777777" w:rsidR="001E682D" w:rsidRPr="001E682D" w:rsidRDefault="001E682D" w:rsidP="001E682D">
      <w:pPr>
        <w:bidi/>
        <w:rPr>
          <w:rFonts w:cs="David" w:hint="cs"/>
          <w:rtl/>
        </w:rPr>
      </w:pPr>
    </w:p>
    <w:p w14:paraId="06D67DA8" w14:textId="77777777" w:rsidR="001E682D" w:rsidRPr="001E682D" w:rsidRDefault="001E682D" w:rsidP="001E682D">
      <w:pPr>
        <w:bidi/>
        <w:ind w:firstLine="567"/>
        <w:rPr>
          <w:rFonts w:cs="David" w:hint="cs"/>
          <w:rtl/>
        </w:rPr>
      </w:pPr>
      <w:r w:rsidRPr="001E682D">
        <w:rPr>
          <w:rFonts w:cs="David" w:hint="cs"/>
          <w:rtl/>
        </w:rPr>
        <w:t>רגע, דקה.</w:t>
      </w:r>
    </w:p>
    <w:p w14:paraId="6D9F5A37" w14:textId="77777777" w:rsidR="001E682D" w:rsidRPr="001E682D" w:rsidRDefault="001E682D" w:rsidP="001E682D">
      <w:pPr>
        <w:bidi/>
        <w:rPr>
          <w:rFonts w:cs="David" w:hint="cs"/>
          <w:rtl/>
        </w:rPr>
      </w:pPr>
    </w:p>
    <w:p w14:paraId="1554D510" w14:textId="77777777" w:rsidR="001E682D" w:rsidRPr="001E682D" w:rsidRDefault="001E682D" w:rsidP="001E682D">
      <w:pPr>
        <w:bidi/>
        <w:ind w:firstLine="567"/>
        <w:rPr>
          <w:rFonts w:cs="David" w:hint="cs"/>
          <w:rtl/>
        </w:rPr>
      </w:pPr>
      <w:r w:rsidRPr="001E682D">
        <w:rPr>
          <w:rFonts w:cs="David" w:hint="cs"/>
          <w:rtl/>
        </w:rPr>
        <w:t xml:space="preserve"> הטיעונים שחבר הכנסת חסון מעלה אותם הם יהיו חלק מהדיון. אני מצהיר פה שאני גם לא אדיש להם. השאלה היא, איך הם יישקלו במכלול השיקולים, ואיך הם יעמדו ביחס לשאלה המוסרית של עם שלמעלה משמונים שנה נאבק על דבר אחד </w:t>
      </w:r>
      <w:r w:rsidRPr="001E682D">
        <w:rPr>
          <w:rFonts w:cs="David"/>
          <w:rtl/>
        </w:rPr>
        <w:t>–</w:t>
      </w:r>
      <w:r w:rsidRPr="001E682D">
        <w:rPr>
          <w:rFonts w:cs="David" w:hint="cs"/>
          <w:rtl/>
        </w:rPr>
        <w:t xml:space="preserve"> על הכרה בעובדה שבוצע בו רצח עם. </w:t>
      </w:r>
    </w:p>
    <w:p w14:paraId="727E7BA2" w14:textId="77777777" w:rsidR="001E682D" w:rsidRPr="001E682D" w:rsidRDefault="001E682D" w:rsidP="001E682D">
      <w:pPr>
        <w:bidi/>
        <w:rPr>
          <w:rFonts w:cs="David" w:hint="cs"/>
          <w:rtl/>
        </w:rPr>
      </w:pPr>
    </w:p>
    <w:p w14:paraId="7959F839" w14:textId="77777777" w:rsidR="001E682D" w:rsidRPr="001E682D" w:rsidRDefault="001E682D" w:rsidP="001E682D">
      <w:pPr>
        <w:bidi/>
        <w:rPr>
          <w:rFonts w:cs="David" w:hint="cs"/>
          <w:rtl/>
        </w:rPr>
      </w:pPr>
      <w:r w:rsidRPr="001E682D">
        <w:rPr>
          <w:rFonts w:cs="David" w:hint="cs"/>
          <w:rtl/>
        </w:rPr>
        <w:tab/>
        <w:t xml:space="preserve">שימו לב, אני רוצה כבר לומר כאן כי אני מותקף כל הזמן, אני בוחר את מילותיי </w:t>
      </w:r>
      <w:r w:rsidRPr="001E682D">
        <w:rPr>
          <w:rFonts w:cs="David"/>
          <w:rtl/>
        </w:rPr>
        <w:t>–</w:t>
      </w:r>
      <w:r w:rsidRPr="001E682D">
        <w:rPr>
          <w:rFonts w:cs="David" w:hint="cs"/>
          <w:rtl/>
        </w:rPr>
        <w:t xml:space="preserve"> יש שואה שהיא שואת העם היהודי, ויש רצח עם, והיו רציחות עמים גם בהיסטוריה של המאה העשרים, ולצערי הרב גם של המאה עשרים ואחת, שיש חובה מיוחדת לעם היהודי ולכנסת ישראל כמייצגת העם היהודי בהקשר הזה, להביע את דעתה לגביהם. אני אומר עכשיו את העניין במישור הכי ניטרלי. יש לי עמדה אני לא מסתיר אותה, אני חושב שקצת למדתי את הנושא. אני יודע שיש אנשים שיש להם דעה אחרת. אני כבר אומר כאן </w:t>
      </w:r>
      <w:r w:rsidRPr="001E682D">
        <w:rPr>
          <w:rFonts w:cs="David"/>
          <w:rtl/>
        </w:rPr>
        <w:t>–</w:t>
      </w:r>
      <w:r w:rsidRPr="001E682D">
        <w:rPr>
          <w:rFonts w:cs="David" w:hint="cs"/>
          <w:rtl/>
        </w:rPr>
        <w:t xml:space="preserve"> זה לא נושא של ימין ושמאל. </w:t>
      </w:r>
    </w:p>
    <w:p w14:paraId="0B94A503" w14:textId="77777777" w:rsidR="001E682D" w:rsidRPr="001E682D" w:rsidRDefault="001E682D" w:rsidP="001E682D">
      <w:pPr>
        <w:bidi/>
        <w:rPr>
          <w:rFonts w:cs="David" w:hint="cs"/>
          <w:rtl/>
        </w:rPr>
      </w:pPr>
    </w:p>
    <w:p w14:paraId="608B12C5" w14:textId="77777777" w:rsidR="001E682D" w:rsidRPr="001E682D" w:rsidRDefault="001E682D" w:rsidP="001E682D">
      <w:pPr>
        <w:bidi/>
        <w:ind w:firstLine="567"/>
        <w:rPr>
          <w:rFonts w:cs="David" w:hint="cs"/>
          <w:rtl/>
        </w:rPr>
      </w:pPr>
      <w:r w:rsidRPr="001E682D">
        <w:rPr>
          <w:rFonts w:cs="David" w:hint="cs"/>
          <w:rtl/>
        </w:rPr>
        <w:t xml:space="preserve">בשנות התשעים התפרסם, וחבר הכנסת יאיר </w:t>
      </w:r>
      <w:proofErr w:type="spellStart"/>
      <w:r w:rsidRPr="001E682D">
        <w:rPr>
          <w:rFonts w:cs="David" w:hint="cs"/>
          <w:rtl/>
        </w:rPr>
        <w:t>צבן</w:t>
      </w:r>
      <w:proofErr w:type="spellEnd"/>
      <w:r w:rsidRPr="001E682D">
        <w:rPr>
          <w:rFonts w:cs="David" w:hint="cs"/>
          <w:rtl/>
        </w:rPr>
        <w:t xml:space="preserve"> יזם, והיו שישים חברי כנסת ואנשי רוח. הופיעו שם בני בגין עם שולמית אלוני. רובי ריבלין עם יוסי שריד, חנן פורת, משה שמיר עם עמוס עוז, הופיעו באותה מודעה. הם אמרו שחובה על העם היהודי להביע את דעתו לגבי האירוע הזה כי האירוע הזה יש מי שאומר שהוא היה רצח העם הראשון במאה העשרים, והוא שבר כמה נורמות. </w:t>
      </w:r>
    </w:p>
    <w:p w14:paraId="525BEFA0" w14:textId="77777777" w:rsidR="001E682D" w:rsidRPr="001E682D" w:rsidRDefault="001E682D" w:rsidP="001E682D">
      <w:pPr>
        <w:bidi/>
        <w:ind w:firstLine="567"/>
        <w:rPr>
          <w:rFonts w:cs="David" w:hint="cs"/>
          <w:rtl/>
        </w:rPr>
      </w:pPr>
    </w:p>
    <w:p w14:paraId="2C04A1B8" w14:textId="77777777" w:rsidR="001E682D" w:rsidRPr="001E682D" w:rsidRDefault="001E682D" w:rsidP="001E682D">
      <w:pPr>
        <w:bidi/>
        <w:ind w:firstLine="567"/>
        <w:rPr>
          <w:rFonts w:cs="David" w:hint="cs"/>
          <w:rtl/>
        </w:rPr>
      </w:pPr>
      <w:r w:rsidRPr="001E682D">
        <w:rPr>
          <w:rFonts w:cs="David" w:hint="cs"/>
          <w:rtl/>
        </w:rPr>
        <w:t xml:space="preserve">אני לא רוצה להמשיך את הדיון לגופו. אני חושב שהמקום הראוי הוא ועדת החינוך והתרבות של הכנסת. יתקיים דיון, יתקיימו חילופי דברים, יושמעו הנימוקים ששייכים בקטע שאני דיברתי עליו, יושמעו נימוקים ששייכים לתחומים אחרים. הכנסת תהיה מספיק נבונה לשקול את שיקוליה. אני חושב שעצם קיום הדיון הזה יש לו משמעות מבחינת העם היהודי, ומבחינת העם הארמני. אין לכם מושג עד כמה מסתכלים בקהילה הזאת עלינו. הקהילה הזאת  היא לא כל העולם, אבל היא קהילה מאוד מסוימת שמגלה רגישות מיוחדת לשאלה איך אנחנו מתייחסים לרצח, לאסון שקרה לעם הארמני בראשית של המאה הקודמת. </w:t>
      </w:r>
    </w:p>
    <w:p w14:paraId="48BCEC74" w14:textId="77777777" w:rsidR="001E682D" w:rsidRPr="001E682D" w:rsidRDefault="001E682D" w:rsidP="001E682D">
      <w:pPr>
        <w:bidi/>
        <w:rPr>
          <w:rFonts w:cs="David" w:hint="cs"/>
          <w:rtl/>
        </w:rPr>
      </w:pPr>
    </w:p>
    <w:p w14:paraId="12C80B77" w14:textId="77777777" w:rsidR="001E682D" w:rsidRPr="001E682D" w:rsidRDefault="001E682D" w:rsidP="001E682D">
      <w:pPr>
        <w:bidi/>
        <w:rPr>
          <w:rFonts w:cs="David" w:hint="cs"/>
          <w:rtl/>
        </w:rPr>
      </w:pPr>
      <w:r w:rsidRPr="001E682D">
        <w:rPr>
          <w:rFonts w:cs="David" w:hint="cs"/>
          <w:u w:val="single"/>
          <w:rtl/>
        </w:rPr>
        <w:t>היו"ר דוד טל:</w:t>
      </w:r>
    </w:p>
    <w:p w14:paraId="1F6C883C" w14:textId="77777777" w:rsidR="001E682D" w:rsidRPr="001E682D" w:rsidRDefault="001E682D" w:rsidP="001E682D">
      <w:pPr>
        <w:bidi/>
        <w:rPr>
          <w:rFonts w:cs="David" w:hint="cs"/>
          <w:rtl/>
        </w:rPr>
      </w:pPr>
    </w:p>
    <w:p w14:paraId="21B31B86" w14:textId="77777777" w:rsidR="001E682D" w:rsidRPr="001E682D" w:rsidRDefault="001E682D" w:rsidP="001E682D">
      <w:pPr>
        <w:bidi/>
        <w:rPr>
          <w:rFonts w:cs="David" w:hint="cs"/>
          <w:rtl/>
        </w:rPr>
      </w:pPr>
      <w:r w:rsidRPr="001E682D">
        <w:rPr>
          <w:rFonts w:cs="David" w:hint="cs"/>
          <w:rtl/>
        </w:rPr>
        <w:tab/>
        <w:t xml:space="preserve">תודה. חברת הכנסת </w:t>
      </w:r>
      <w:proofErr w:type="spellStart"/>
      <w:r w:rsidRPr="001E682D">
        <w:rPr>
          <w:rFonts w:cs="David" w:hint="cs"/>
          <w:rtl/>
        </w:rPr>
        <w:t>טרטמן</w:t>
      </w:r>
      <w:proofErr w:type="spellEnd"/>
      <w:r w:rsidRPr="001E682D">
        <w:rPr>
          <w:rFonts w:cs="David" w:hint="cs"/>
          <w:rtl/>
        </w:rPr>
        <w:t xml:space="preserve">. </w:t>
      </w:r>
    </w:p>
    <w:p w14:paraId="6F33A038" w14:textId="77777777" w:rsidR="001E682D" w:rsidRPr="001E682D" w:rsidRDefault="001E682D" w:rsidP="001E682D">
      <w:pPr>
        <w:pStyle w:val="Heading5"/>
        <w:jc w:val="left"/>
        <w:rPr>
          <w:rFonts w:hint="cs"/>
          <w:sz w:val="24"/>
          <w:u w:val="single"/>
          <w:rtl/>
        </w:rPr>
      </w:pPr>
    </w:p>
    <w:p w14:paraId="2A967B8E"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6A0ED01F" w14:textId="77777777" w:rsidR="001E682D" w:rsidRPr="001E682D" w:rsidRDefault="001E682D" w:rsidP="001E682D">
      <w:pPr>
        <w:pStyle w:val="Heading5"/>
        <w:jc w:val="left"/>
        <w:rPr>
          <w:rFonts w:hint="cs"/>
          <w:sz w:val="24"/>
          <w:rtl/>
        </w:rPr>
      </w:pPr>
    </w:p>
    <w:p w14:paraId="555337C9" w14:textId="77777777" w:rsidR="001E682D" w:rsidRPr="001E682D" w:rsidRDefault="001E682D" w:rsidP="001E682D">
      <w:pPr>
        <w:bidi/>
        <w:rPr>
          <w:rFonts w:cs="David" w:hint="cs"/>
          <w:rtl/>
        </w:rPr>
      </w:pPr>
      <w:r w:rsidRPr="001E682D">
        <w:rPr>
          <w:rFonts w:cs="David" w:hint="cs"/>
          <w:rtl/>
        </w:rPr>
        <w:tab/>
        <w:t xml:space="preserve">אדוני היושב ראש, בראשית דבריו של חבר הכנסת אורון גם אתה התרשמת משאלת הביניים שלך כפי שאני התרשמתי, שהדגש הוא בעיקר על שאלת הדיון הפתוח או הסגור. </w:t>
      </w:r>
    </w:p>
    <w:p w14:paraId="749003E4" w14:textId="77777777" w:rsidR="001E682D" w:rsidRPr="001E682D" w:rsidRDefault="001E682D" w:rsidP="001E682D">
      <w:pPr>
        <w:bidi/>
        <w:rPr>
          <w:rFonts w:cs="David" w:hint="cs"/>
          <w:rtl/>
        </w:rPr>
      </w:pPr>
    </w:p>
    <w:p w14:paraId="53F234EB" w14:textId="77777777" w:rsidR="001E682D" w:rsidRPr="001E682D" w:rsidRDefault="001E682D" w:rsidP="001E682D">
      <w:pPr>
        <w:bidi/>
        <w:ind w:firstLine="567"/>
        <w:rPr>
          <w:rFonts w:cs="David" w:hint="cs"/>
          <w:rtl/>
        </w:rPr>
      </w:pPr>
      <w:r w:rsidRPr="001E682D">
        <w:rPr>
          <w:rFonts w:cs="David" w:hint="cs"/>
          <w:rtl/>
        </w:rPr>
        <w:t xml:space="preserve">אין ספק שהנושא מצריך דיון בכנסת, יש לזה הצדקה וזה נכון. השאלה היא, איפה? יש פה נקודה שצריך לשים עליה את הדגש. מדובר פה בוועדת החוץ והביטחון. זו סוגיה של נושא חוץ, יש מקום לדון בזה. יכול להיות שהנושא הזה של הדיון הסגור הוא בשיקול דעת. ייתכן שנכון לבחון אופציה לשים את זה בחוץ וביטחון כמו שצריך, ולשקול אופציה שהפעם באופן חריג הדיון יהיה פתוח. </w:t>
      </w:r>
    </w:p>
    <w:p w14:paraId="0DE4F537" w14:textId="77777777" w:rsidR="001E682D" w:rsidRPr="001E682D" w:rsidRDefault="001E682D" w:rsidP="001E682D">
      <w:pPr>
        <w:bidi/>
        <w:rPr>
          <w:rFonts w:cs="David" w:hint="cs"/>
          <w:rtl/>
        </w:rPr>
      </w:pPr>
    </w:p>
    <w:p w14:paraId="239FEA4B" w14:textId="77777777" w:rsidR="001E682D" w:rsidRPr="001E682D" w:rsidRDefault="001E682D" w:rsidP="001E682D">
      <w:pPr>
        <w:bidi/>
        <w:rPr>
          <w:rFonts w:cs="David" w:hint="cs"/>
          <w:rtl/>
        </w:rPr>
      </w:pPr>
      <w:r w:rsidRPr="001E682D">
        <w:rPr>
          <w:rFonts w:cs="David" w:hint="cs"/>
          <w:u w:val="single"/>
          <w:rtl/>
        </w:rPr>
        <w:t>היו"ר דוד טל:</w:t>
      </w:r>
    </w:p>
    <w:p w14:paraId="48EBF246" w14:textId="77777777" w:rsidR="001E682D" w:rsidRPr="001E682D" w:rsidRDefault="001E682D" w:rsidP="001E682D">
      <w:pPr>
        <w:bidi/>
        <w:rPr>
          <w:rFonts w:cs="David" w:hint="cs"/>
          <w:rtl/>
        </w:rPr>
      </w:pPr>
    </w:p>
    <w:p w14:paraId="1EBA35A8" w14:textId="77777777" w:rsidR="001E682D" w:rsidRPr="001E682D" w:rsidRDefault="001E682D" w:rsidP="001E682D">
      <w:pPr>
        <w:bidi/>
        <w:rPr>
          <w:rFonts w:cs="David" w:hint="cs"/>
          <w:rtl/>
        </w:rPr>
      </w:pPr>
      <w:r w:rsidRPr="001E682D">
        <w:rPr>
          <w:rFonts w:cs="David" w:hint="cs"/>
          <w:rtl/>
        </w:rPr>
        <w:tab/>
        <w:t xml:space="preserve">תודה רבה. חבר הכנסת </w:t>
      </w:r>
      <w:proofErr w:type="spellStart"/>
      <w:r w:rsidRPr="001E682D">
        <w:rPr>
          <w:rFonts w:cs="David" w:hint="cs"/>
          <w:rtl/>
        </w:rPr>
        <w:t>אלקין</w:t>
      </w:r>
      <w:proofErr w:type="spellEnd"/>
      <w:r w:rsidRPr="001E682D">
        <w:rPr>
          <w:rFonts w:cs="David" w:hint="cs"/>
          <w:rtl/>
        </w:rPr>
        <w:t>, בבקשה.</w:t>
      </w:r>
    </w:p>
    <w:p w14:paraId="68A939C8" w14:textId="77777777" w:rsidR="001E682D" w:rsidRPr="001E682D" w:rsidRDefault="001E682D" w:rsidP="001E682D">
      <w:pPr>
        <w:bidi/>
        <w:rPr>
          <w:rFonts w:cs="David" w:hint="cs"/>
          <w:rtl/>
        </w:rPr>
      </w:pPr>
    </w:p>
    <w:p w14:paraId="3F1A9FFF" w14:textId="77777777" w:rsidR="001E682D" w:rsidRPr="001E682D" w:rsidRDefault="001E682D" w:rsidP="001E682D">
      <w:pPr>
        <w:bidi/>
        <w:rPr>
          <w:rFonts w:cs="David" w:hint="cs"/>
          <w:rtl/>
        </w:rPr>
      </w:pPr>
      <w:r w:rsidRPr="001E682D">
        <w:rPr>
          <w:rFonts w:cs="David" w:hint="cs"/>
          <w:u w:val="single"/>
          <w:rtl/>
        </w:rPr>
        <w:t xml:space="preserve">זאב </w:t>
      </w:r>
      <w:proofErr w:type="spellStart"/>
      <w:r w:rsidRPr="001E682D">
        <w:rPr>
          <w:rFonts w:cs="David" w:hint="cs"/>
          <w:u w:val="single"/>
          <w:rtl/>
        </w:rPr>
        <w:t>אלקין</w:t>
      </w:r>
      <w:proofErr w:type="spellEnd"/>
      <w:r w:rsidRPr="001E682D">
        <w:rPr>
          <w:rFonts w:cs="David" w:hint="cs"/>
          <w:u w:val="single"/>
          <w:rtl/>
        </w:rPr>
        <w:t>:</w:t>
      </w:r>
    </w:p>
    <w:p w14:paraId="7B78DA84" w14:textId="77777777" w:rsidR="001E682D" w:rsidRPr="001E682D" w:rsidRDefault="001E682D" w:rsidP="001E682D">
      <w:pPr>
        <w:bidi/>
        <w:rPr>
          <w:rFonts w:cs="David" w:hint="cs"/>
          <w:rtl/>
        </w:rPr>
      </w:pPr>
    </w:p>
    <w:p w14:paraId="6663F4D5" w14:textId="77777777" w:rsidR="001E682D" w:rsidRPr="001E682D" w:rsidRDefault="001E682D" w:rsidP="001E682D">
      <w:pPr>
        <w:bidi/>
        <w:rPr>
          <w:rFonts w:cs="David" w:hint="cs"/>
          <w:rtl/>
        </w:rPr>
      </w:pPr>
      <w:r w:rsidRPr="001E682D">
        <w:rPr>
          <w:rFonts w:cs="David" w:hint="cs"/>
          <w:rtl/>
        </w:rPr>
        <w:tab/>
        <w:t xml:space="preserve">אדוני היושב ראש, תודה רבה. קודם כל, אני רוצה לציין שעצם העלאת הנושא הזה לדיו -  וחשוב מאוד שהוא יהיה לדיון פתוח </w:t>
      </w:r>
      <w:r w:rsidRPr="001E682D">
        <w:rPr>
          <w:rFonts w:cs="David"/>
          <w:rtl/>
        </w:rPr>
        <w:t>–</w:t>
      </w:r>
      <w:r w:rsidRPr="001E682D">
        <w:rPr>
          <w:rFonts w:cs="David" w:hint="cs"/>
          <w:rtl/>
        </w:rPr>
        <w:t xml:space="preserve"> הוא הכרחי. אני אצטט לחברי הכנסת משפט מאוד מפורסם שיכול להיות שלא כולנו זוכרים בזה הרגע. ב-1939 ערב הפלישה לפולין </w:t>
      </w:r>
      <w:proofErr w:type="spellStart"/>
      <w:r w:rsidRPr="001E682D">
        <w:rPr>
          <w:rFonts w:cs="David" w:hint="cs"/>
          <w:rtl/>
        </w:rPr>
        <w:t>אדולף</w:t>
      </w:r>
      <w:proofErr w:type="spellEnd"/>
      <w:r w:rsidRPr="001E682D">
        <w:rPr>
          <w:rFonts w:cs="David" w:hint="cs"/>
          <w:rtl/>
        </w:rPr>
        <w:t xml:space="preserve"> </w:t>
      </w:r>
      <w:proofErr w:type="spellStart"/>
      <w:r w:rsidRPr="001E682D">
        <w:rPr>
          <w:rFonts w:cs="David" w:hint="cs"/>
          <w:rtl/>
        </w:rPr>
        <w:t>היטלר</w:t>
      </w:r>
      <w:proofErr w:type="spellEnd"/>
      <w:r w:rsidRPr="001E682D">
        <w:rPr>
          <w:rFonts w:cs="David" w:hint="cs"/>
          <w:rtl/>
        </w:rPr>
        <w:t xml:space="preserve"> הידוע לשמצה כששאלו אותו מה יגידו האירופאים על מה שעושים הגרמנים, אמר כך, ואני מצטט: "לא איכפת לי מה תגיד עליי הציביליזציה האירופית החלשה. בסופו של דבר, מי מזכיר כיום את השמדת הארמנים." זה היה אחד הנימוקים של </w:t>
      </w:r>
      <w:proofErr w:type="spellStart"/>
      <w:r w:rsidRPr="001E682D">
        <w:rPr>
          <w:rFonts w:cs="David" w:hint="cs"/>
          <w:rtl/>
        </w:rPr>
        <w:t>היטלר</w:t>
      </w:r>
      <w:proofErr w:type="spellEnd"/>
      <w:r w:rsidRPr="001E682D">
        <w:rPr>
          <w:rFonts w:cs="David" w:hint="cs"/>
          <w:rtl/>
        </w:rPr>
        <w:t xml:space="preserve"> הידוע לשמצה </w:t>
      </w:r>
      <w:r w:rsidRPr="001E682D">
        <w:rPr>
          <w:rFonts w:cs="David"/>
          <w:rtl/>
        </w:rPr>
        <w:t>–</w:t>
      </w:r>
      <w:r w:rsidRPr="001E682D">
        <w:rPr>
          <w:rFonts w:cs="David" w:hint="cs"/>
          <w:rtl/>
        </w:rPr>
        <w:t xml:space="preserve"> שכחת רצח העם הארמני. לכן, חשוב מאוד שהדיון הזה מתקיים. </w:t>
      </w:r>
    </w:p>
    <w:p w14:paraId="23B48B63" w14:textId="77777777" w:rsidR="001E682D" w:rsidRPr="001E682D" w:rsidRDefault="001E682D" w:rsidP="001E682D">
      <w:pPr>
        <w:bidi/>
        <w:rPr>
          <w:rFonts w:cs="David" w:hint="cs"/>
          <w:rtl/>
        </w:rPr>
      </w:pPr>
    </w:p>
    <w:p w14:paraId="6054200B" w14:textId="77777777" w:rsidR="001E682D" w:rsidRPr="001E682D" w:rsidRDefault="001E682D" w:rsidP="001E682D">
      <w:pPr>
        <w:bidi/>
        <w:rPr>
          <w:rFonts w:cs="David" w:hint="cs"/>
          <w:rtl/>
        </w:rPr>
      </w:pPr>
      <w:r w:rsidRPr="001E682D">
        <w:rPr>
          <w:rFonts w:cs="David" w:hint="cs"/>
          <w:rtl/>
        </w:rPr>
        <w:tab/>
        <w:t xml:space="preserve">אדוני היושב ראש, לגבי המיקום </w:t>
      </w:r>
      <w:r w:rsidRPr="001E682D">
        <w:rPr>
          <w:rFonts w:cs="David"/>
          <w:rtl/>
        </w:rPr>
        <w:t>–</w:t>
      </w:r>
      <w:r w:rsidRPr="001E682D">
        <w:rPr>
          <w:rFonts w:cs="David" w:hint="cs"/>
          <w:rtl/>
        </w:rPr>
        <w:t xml:space="preserve"> קשה לי מאוד לראות את ועדת החוץ והביטחון נכנסת לעובי הקורה של הדיון הזה. הרי עיקר המחלוקת כאן היא מחלוקת היסטורית. יצטרכו להזמין היסטוריונים שיגידו אלה לכאן, ואולי יהיו אחרים שיגידו לכאן. יצטרכו להזמין את אנשי "יד ושם", ולשאול מה ההשלכות של זה לגבי מעמד השואה. אגב, "יד ושם" פרסם בזמנו הצהרה רשמית שהוא תומך בהכרה בהשמדת העם הארמני. אבל, הם יצטרכו להופיע, וכו' </w:t>
      </w:r>
      <w:proofErr w:type="spellStart"/>
      <w:r w:rsidRPr="001E682D">
        <w:rPr>
          <w:rFonts w:cs="David" w:hint="cs"/>
          <w:rtl/>
        </w:rPr>
        <w:t>וכו'</w:t>
      </w:r>
      <w:proofErr w:type="spellEnd"/>
      <w:r w:rsidRPr="001E682D">
        <w:rPr>
          <w:rFonts w:cs="David" w:hint="cs"/>
          <w:rtl/>
        </w:rPr>
        <w:t xml:space="preserve">. יש כאן נושאים שהם כולם בתחום עבודתה של ועדת החינוך והתרבות. ולכן אדוני היושב ראש, חברי </w:t>
      </w:r>
      <w:proofErr w:type="spellStart"/>
      <w:r w:rsidRPr="001E682D">
        <w:rPr>
          <w:rFonts w:cs="David" w:hint="cs"/>
          <w:rtl/>
        </w:rPr>
        <w:t>חברי</w:t>
      </w:r>
      <w:proofErr w:type="spellEnd"/>
      <w:r w:rsidRPr="001E682D">
        <w:rPr>
          <w:rFonts w:cs="David" w:hint="cs"/>
          <w:rtl/>
        </w:rPr>
        <w:t xml:space="preserve"> הכנסת, אני הייתי מציע אחת משתי אופציות: או להביא את הדברים לוועדת החינוך, או לחלופין בגלל שיש כאן דברים לכאן ולכאן משני התחומים, לעשות את הדיון בוועדה משותפת של ועדת חוץ וביטחון וועדת החינוך. אבל, נדמה לי שלא ניתן כאן לדלג על ההיבט של המשמעות של הדיון החינוכי האקדמי, שהוא יהיה עיקר מהותו של הדיון כאן. </w:t>
      </w:r>
    </w:p>
    <w:p w14:paraId="165E1FFD" w14:textId="77777777" w:rsidR="001E682D" w:rsidRPr="001E682D" w:rsidRDefault="001E682D" w:rsidP="001E682D">
      <w:pPr>
        <w:bidi/>
        <w:rPr>
          <w:rFonts w:cs="David" w:hint="cs"/>
          <w:rtl/>
        </w:rPr>
      </w:pPr>
    </w:p>
    <w:p w14:paraId="33FDE628" w14:textId="77777777" w:rsidR="001E682D" w:rsidRPr="001E682D" w:rsidRDefault="001E682D" w:rsidP="001E682D">
      <w:pPr>
        <w:bidi/>
        <w:rPr>
          <w:rFonts w:cs="David" w:hint="cs"/>
          <w:rtl/>
        </w:rPr>
      </w:pPr>
      <w:r w:rsidRPr="001E682D">
        <w:rPr>
          <w:rFonts w:cs="David" w:hint="cs"/>
          <w:u w:val="single"/>
          <w:rtl/>
        </w:rPr>
        <w:t>היו"ר דוד טל:</w:t>
      </w:r>
    </w:p>
    <w:p w14:paraId="2E735DAE" w14:textId="77777777" w:rsidR="001E682D" w:rsidRPr="001E682D" w:rsidRDefault="001E682D" w:rsidP="001E682D">
      <w:pPr>
        <w:bidi/>
        <w:rPr>
          <w:rFonts w:cs="David" w:hint="cs"/>
          <w:rtl/>
        </w:rPr>
      </w:pPr>
    </w:p>
    <w:p w14:paraId="1ADDAB30" w14:textId="77777777" w:rsidR="001E682D" w:rsidRPr="001E682D" w:rsidRDefault="001E682D" w:rsidP="001E682D">
      <w:pPr>
        <w:bidi/>
        <w:rPr>
          <w:rFonts w:cs="David" w:hint="cs"/>
          <w:rtl/>
        </w:rPr>
      </w:pPr>
      <w:r w:rsidRPr="001E682D">
        <w:rPr>
          <w:rFonts w:cs="David" w:hint="cs"/>
          <w:rtl/>
        </w:rPr>
        <w:tab/>
        <w:t xml:space="preserve">תודה. חברת הכנסת תירוש, בבקשה. </w:t>
      </w:r>
    </w:p>
    <w:p w14:paraId="44FD1526" w14:textId="77777777" w:rsidR="001E682D" w:rsidRPr="001E682D" w:rsidRDefault="001E682D" w:rsidP="001E682D">
      <w:pPr>
        <w:bidi/>
        <w:rPr>
          <w:rFonts w:cs="David" w:hint="cs"/>
          <w:rtl/>
        </w:rPr>
      </w:pPr>
    </w:p>
    <w:p w14:paraId="3C211BEF" w14:textId="77777777" w:rsidR="001E682D" w:rsidRPr="001E682D" w:rsidRDefault="001E682D" w:rsidP="001E682D">
      <w:pPr>
        <w:bidi/>
        <w:rPr>
          <w:rFonts w:cs="David" w:hint="cs"/>
          <w:rtl/>
        </w:rPr>
      </w:pPr>
      <w:r w:rsidRPr="001E682D">
        <w:rPr>
          <w:rFonts w:cs="David" w:hint="cs"/>
          <w:u w:val="single"/>
          <w:rtl/>
        </w:rPr>
        <w:t>רונית תירוש:</w:t>
      </w:r>
    </w:p>
    <w:p w14:paraId="5D398474" w14:textId="77777777" w:rsidR="001E682D" w:rsidRPr="001E682D" w:rsidRDefault="001E682D" w:rsidP="001E682D">
      <w:pPr>
        <w:bidi/>
        <w:rPr>
          <w:rFonts w:cs="David" w:hint="cs"/>
          <w:rtl/>
        </w:rPr>
      </w:pPr>
    </w:p>
    <w:p w14:paraId="029B2DD0" w14:textId="77777777" w:rsidR="001E682D" w:rsidRPr="001E682D" w:rsidRDefault="001E682D" w:rsidP="001E682D">
      <w:pPr>
        <w:bidi/>
        <w:rPr>
          <w:rFonts w:cs="David" w:hint="cs"/>
          <w:rtl/>
        </w:rPr>
      </w:pPr>
      <w:r w:rsidRPr="001E682D">
        <w:rPr>
          <w:rFonts w:cs="David" w:hint="cs"/>
          <w:rtl/>
        </w:rPr>
        <w:tab/>
        <w:t xml:space="preserve"> בהחלט אי אפשר להישאר אדישים לטיעונים הנכונים שצריך לקיים דיון בנושא הזה, גם אם זה לא נוח לנו מבחינת יחסי חוץ, בדיוק מהעובדה שציין חבר הכנסת אורון שלא היינו רוצים שזה מה שמדינות העולם יעשו לנו. </w:t>
      </w:r>
    </w:p>
    <w:p w14:paraId="1639259C" w14:textId="77777777" w:rsidR="001E682D" w:rsidRPr="001E682D" w:rsidRDefault="001E682D" w:rsidP="001E682D">
      <w:pPr>
        <w:bidi/>
        <w:rPr>
          <w:rFonts w:cs="David" w:hint="cs"/>
          <w:rtl/>
        </w:rPr>
      </w:pPr>
    </w:p>
    <w:p w14:paraId="2964891F" w14:textId="77777777" w:rsidR="001E682D" w:rsidRPr="001E682D" w:rsidRDefault="001E682D" w:rsidP="001E682D">
      <w:pPr>
        <w:bidi/>
        <w:rPr>
          <w:rFonts w:cs="David" w:hint="cs"/>
          <w:rtl/>
        </w:rPr>
      </w:pPr>
      <w:r w:rsidRPr="001E682D">
        <w:rPr>
          <w:rFonts w:cs="David" w:hint="cs"/>
          <w:rtl/>
        </w:rPr>
        <w:tab/>
        <w:t xml:space="preserve">אני כן בעד ועדה משותפת כזאת. בכל מקרה, גם אם  יוחלט שזה יהיה בוועדת החוץ והביטחון אז שיתקיים דיון פתוח. </w:t>
      </w:r>
    </w:p>
    <w:p w14:paraId="10ED44A1" w14:textId="77777777" w:rsidR="001E682D" w:rsidRPr="001E682D" w:rsidRDefault="001E682D" w:rsidP="001E682D">
      <w:pPr>
        <w:bidi/>
        <w:rPr>
          <w:rFonts w:cs="David" w:hint="cs"/>
          <w:rtl/>
        </w:rPr>
      </w:pPr>
    </w:p>
    <w:p w14:paraId="796E8A35" w14:textId="77777777" w:rsidR="001E682D" w:rsidRPr="001E682D" w:rsidRDefault="001E682D" w:rsidP="001E682D">
      <w:pPr>
        <w:bidi/>
        <w:rPr>
          <w:rFonts w:cs="David" w:hint="cs"/>
          <w:rtl/>
        </w:rPr>
      </w:pPr>
      <w:r w:rsidRPr="001E682D">
        <w:rPr>
          <w:rFonts w:cs="David" w:hint="cs"/>
          <w:u w:val="single"/>
          <w:rtl/>
        </w:rPr>
        <w:t>היו"ר דוד טל:</w:t>
      </w:r>
    </w:p>
    <w:p w14:paraId="20B91C86" w14:textId="77777777" w:rsidR="001E682D" w:rsidRPr="001E682D" w:rsidRDefault="001E682D" w:rsidP="001E682D">
      <w:pPr>
        <w:bidi/>
        <w:rPr>
          <w:rFonts w:cs="David" w:hint="cs"/>
          <w:rtl/>
        </w:rPr>
      </w:pPr>
    </w:p>
    <w:p w14:paraId="78881186" w14:textId="77777777" w:rsidR="001E682D" w:rsidRPr="001E682D" w:rsidRDefault="001E682D" w:rsidP="001E682D">
      <w:pPr>
        <w:bidi/>
        <w:rPr>
          <w:rFonts w:cs="David" w:hint="cs"/>
          <w:rtl/>
        </w:rPr>
      </w:pPr>
      <w:r w:rsidRPr="001E682D">
        <w:rPr>
          <w:rFonts w:cs="David" w:hint="cs"/>
          <w:rtl/>
        </w:rPr>
        <w:tab/>
        <w:t xml:space="preserve">השאלה היא, האם המציע הוא בעד ועדה משותפת. </w:t>
      </w:r>
    </w:p>
    <w:p w14:paraId="17154183" w14:textId="77777777" w:rsidR="001E682D" w:rsidRPr="001E682D" w:rsidRDefault="001E682D" w:rsidP="001E682D">
      <w:pPr>
        <w:bidi/>
        <w:rPr>
          <w:rFonts w:cs="David" w:hint="cs"/>
          <w:rtl/>
        </w:rPr>
      </w:pPr>
    </w:p>
    <w:p w14:paraId="257EED92" w14:textId="77777777" w:rsidR="001E682D" w:rsidRPr="001E682D" w:rsidRDefault="001E682D" w:rsidP="001E682D">
      <w:pPr>
        <w:bidi/>
        <w:rPr>
          <w:rFonts w:cs="David" w:hint="cs"/>
          <w:u w:val="single"/>
          <w:rtl/>
        </w:rPr>
      </w:pPr>
      <w:r w:rsidRPr="001E682D">
        <w:rPr>
          <w:rFonts w:cs="David" w:hint="cs"/>
          <w:u w:val="single"/>
          <w:rtl/>
        </w:rPr>
        <w:t>חיים אורון:</w:t>
      </w:r>
    </w:p>
    <w:p w14:paraId="116CCF9C" w14:textId="77777777" w:rsidR="001E682D" w:rsidRPr="001E682D" w:rsidRDefault="001E682D" w:rsidP="001E682D">
      <w:pPr>
        <w:bidi/>
        <w:rPr>
          <w:rFonts w:cs="David" w:hint="cs"/>
          <w:u w:val="single"/>
          <w:rtl/>
        </w:rPr>
      </w:pPr>
    </w:p>
    <w:p w14:paraId="166557C9" w14:textId="77777777" w:rsidR="001E682D" w:rsidRPr="001E682D" w:rsidRDefault="001E682D" w:rsidP="001E682D">
      <w:pPr>
        <w:bidi/>
        <w:ind w:firstLine="567"/>
        <w:rPr>
          <w:rFonts w:cs="David" w:hint="cs"/>
          <w:rtl/>
        </w:rPr>
      </w:pPr>
      <w:r w:rsidRPr="001E682D">
        <w:rPr>
          <w:rFonts w:cs="David" w:hint="cs"/>
          <w:rtl/>
        </w:rPr>
        <w:t>אני מוכן לקבל.</w:t>
      </w:r>
    </w:p>
    <w:p w14:paraId="48E571C4" w14:textId="77777777" w:rsidR="001E682D" w:rsidRPr="001E682D" w:rsidRDefault="001E682D" w:rsidP="001E682D">
      <w:pPr>
        <w:bidi/>
        <w:ind w:firstLine="567"/>
        <w:rPr>
          <w:rFonts w:cs="David" w:hint="cs"/>
          <w:rtl/>
        </w:rPr>
      </w:pPr>
    </w:p>
    <w:p w14:paraId="254A4B70" w14:textId="77777777" w:rsidR="001E682D" w:rsidRPr="001E682D" w:rsidRDefault="001E682D" w:rsidP="001E682D">
      <w:pPr>
        <w:bidi/>
        <w:rPr>
          <w:rFonts w:cs="David" w:hint="cs"/>
          <w:rtl/>
        </w:rPr>
      </w:pPr>
      <w:r w:rsidRPr="001E682D">
        <w:rPr>
          <w:rFonts w:cs="David" w:hint="cs"/>
          <w:u w:val="single"/>
          <w:rtl/>
        </w:rPr>
        <w:t>רונית תירוש:</w:t>
      </w:r>
    </w:p>
    <w:p w14:paraId="2E3CDC5C" w14:textId="77777777" w:rsidR="001E682D" w:rsidRPr="001E682D" w:rsidRDefault="001E682D" w:rsidP="001E682D">
      <w:pPr>
        <w:bidi/>
        <w:rPr>
          <w:rFonts w:cs="David" w:hint="cs"/>
          <w:rtl/>
        </w:rPr>
      </w:pPr>
    </w:p>
    <w:p w14:paraId="6FDE72A3" w14:textId="77777777" w:rsidR="001E682D" w:rsidRPr="001E682D" w:rsidRDefault="001E682D" w:rsidP="001E682D">
      <w:pPr>
        <w:bidi/>
        <w:ind w:firstLine="567"/>
        <w:rPr>
          <w:rFonts w:cs="David" w:hint="cs"/>
          <w:rtl/>
        </w:rPr>
      </w:pPr>
      <w:r w:rsidRPr="001E682D">
        <w:rPr>
          <w:rFonts w:cs="David" w:hint="cs"/>
          <w:rtl/>
        </w:rPr>
        <w:t xml:space="preserve">מעל כל הטיעונים, בסופו של דבר, גם אם ההצעה לוועדת החינוך תיפול וזה יעבור לוועדת החוץ והביטחון - ואני אבקש שיהיה שם דיון </w:t>
      </w:r>
      <w:r w:rsidRPr="001E682D">
        <w:rPr>
          <w:rFonts w:cs="David"/>
          <w:rtl/>
        </w:rPr>
        <w:t>–</w:t>
      </w:r>
      <w:r w:rsidRPr="001E682D">
        <w:rPr>
          <w:rFonts w:cs="David" w:hint="cs"/>
          <w:rtl/>
        </w:rPr>
        <w:t xml:space="preserve"> הרי לא מדובר על כך שלא יהיה דיון. יהיה דיון בסופו של יום. </w:t>
      </w:r>
    </w:p>
    <w:p w14:paraId="43E0C06A" w14:textId="77777777" w:rsidR="001E682D" w:rsidRPr="001E682D" w:rsidRDefault="001E682D" w:rsidP="001E682D">
      <w:pPr>
        <w:bidi/>
        <w:ind w:firstLine="567"/>
        <w:rPr>
          <w:rFonts w:cs="David" w:hint="cs"/>
          <w:rtl/>
        </w:rPr>
      </w:pPr>
    </w:p>
    <w:p w14:paraId="20427D40" w14:textId="77777777" w:rsidR="001E682D" w:rsidRPr="001E682D" w:rsidRDefault="001E682D" w:rsidP="001E682D">
      <w:pPr>
        <w:bidi/>
        <w:rPr>
          <w:rFonts w:cs="David" w:hint="cs"/>
          <w:rtl/>
        </w:rPr>
      </w:pPr>
      <w:r w:rsidRPr="001E682D">
        <w:rPr>
          <w:rFonts w:cs="David" w:hint="cs"/>
          <w:u w:val="single"/>
          <w:rtl/>
        </w:rPr>
        <w:t>היו"ר דוד טל:</w:t>
      </w:r>
    </w:p>
    <w:p w14:paraId="31CBB274" w14:textId="77777777" w:rsidR="001E682D" w:rsidRPr="001E682D" w:rsidRDefault="001E682D" w:rsidP="001E682D">
      <w:pPr>
        <w:bidi/>
        <w:ind w:firstLine="567"/>
        <w:rPr>
          <w:rFonts w:cs="David" w:hint="cs"/>
          <w:rtl/>
        </w:rPr>
      </w:pPr>
    </w:p>
    <w:p w14:paraId="6E89DA70" w14:textId="77777777" w:rsidR="001E682D" w:rsidRPr="001E682D" w:rsidRDefault="001E682D" w:rsidP="001E682D">
      <w:pPr>
        <w:bidi/>
        <w:ind w:firstLine="567"/>
        <w:rPr>
          <w:rFonts w:cs="David" w:hint="cs"/>
          <w:rtl/>
        </w:rPr>
      </w:pPr>
      <w:r w:rsidRPr="001E682D">
        <w:rPr>
          <w:rFonts w:cs="David" w:hint="cs"/>
          <w:rtl/>
        </w:rPr>
        <w:t xml:space="preserve">כן, אבל חבר הכנסת </w:t>
      </w:r>
      <w:proofErr w:type="spellStart"/>
      <w:r w:rsidRPr="001E682D">
        <w:rPr>
          <w:rFonts w:cs="David" w:hint="cs"/>
          <w:rtl/>
        </w:rPr>
        <w:t>ג'ומס</w:t>
      </w:r>
      <w:proofErr w:type="spellEnd"/>
      <w:r w:rsidRPr="001E682D">
        <w:rPr>
          <w:rFonts w:cs="David" w:hint="cs"/>
          <w:rtl/>
        </w:rPr>
        <w:t xml:space="preserve"> אומר שהוא יהיה סגור, ואז אי אפשר יהיה לשמוע מה נאמר שם. לכן שאלתי אותו, האם זה בסדר שזה יהיה בוועדת החוץ והביטחון ושזה יהיה פתוח. </w:t>
      </w:r>
    </w:p>
    <w:p w14:paraId="398DF3C6" w14:textId="77777777" w:rsidR="001E682D" w:rsidRPr="001E682D" w:rsidRDefault="001E682D" w:rsidP="001E682D">
      <w:pPr>
        <w:bidi/>
        <w:rPr>
          <w:rFonts w:cs="David" w:hint="cs"/>
          <w:u w:val="single"/>
          <w:rtl/>
        </w:rPr>
      </w:pPr>
    </w:p>
    <w:p w14:paraId="15CDBACA" w14:textId="77777777" w:rsidR="001E682D" w:rsidRPr="001E682D" w:rsidRDefault="001E682D" w:rsidP="001E682D">
      <w:pPr>
        <w:bidi/>
        <w:rPr>
          <w:rFonts w:cs="David" w:hint="cs"/>
          <w:rtl/>
        </w:rPr>
      </w:pPr>
      <w:r w:rsidRPr="001E682D">
        <w:rPr>
          <w:rFonts w:cs="David" w:hint="cs"/>
          <w:u w:val="single"/>
          <w:rtl/>
        </w:rPr>
        <w:t>רונית תירוש:</w:t>
      </w:r>
    </w:p>
    <w:p w14:paraId="10839248" w14:textId="77777777" w:rsidR="001E682D" w:rsidRPr="001E682D" w:rsidRDefault="001E682D" w:rsidP="001E682D">
      <w:pPr>
        <w:bidi/>
        <w:rPr>
          <w:rFonts w:cs="David" w:hint="cs"/>
          <w:rtl/>
        </w:rPr>
      </w:pPr>
    </w:p>
    <w:p w14:paraId="228F7ECB" w14:textId="77777777" w:rsidR="001E682D" w:rsidRPr="001E682D" w:rsidRDefault="001E682D" w:rsidP="001E682D">
      <w:pPr>
        <w:bidi/>
        <w:ind w:firstLine="567"/>
        <w:rPr>
          <w:rFonts w:cs="David" w:hint="cs"/>
          <w:rtl/>
        </w:rPr>
      </w:pPr>
      <w:r w:rsidRPr="001E682D">
        <w:rPr>
          <w:rFonts w:cs="David" w:hint="cs"/>
          <w:rtl/>
        </w:rPr>
        <w:t xml:space="preserve">יכול להיות שצריך לעשות את זה פתוח בנושאים מסוימים, ובנושאים אחרים שבאמת בלתי ניתן להביא לשם נתונים, ואז  זה בחלקו יעבור לחסוי. </w:t>
      </w:r>
    </w:p>
    <w:p w14:paraId="75FFF2C8" w14:textId="77777777" w:rsidR="001E682D" w:rsidRPr="001E682D" w:rsidRDefault="001E682D" w:rsidP="001E682D">
      <w:pPr>
        <w:bidi/>
        <w:ind w:firstLine="567"/>
        <w:rPr>
          <w:rFonts w:cs="David" w:hint="cs"/>
          <w:rtl/>
        </w:rPr>
      </w:pPr>
    </w:p>
    <w:p w14:paraId="7711D5F8"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024A79EB" w14:textId="77777777" w:rsidR="001E682D" w:rsidRPr="001E682D" w:rsidRDefault="001E682D" w:rsidP="001E682D">
      <w:pPr>
        <w:pStyle w:val="Heading5"/>
        <w:jc w:val="left"/>
        <w:rPr>
          <w:rFonts w:hint="cs"/>
          <w:sz w:val="24"/>
          <w:rtl/>
        </w:rPr>
      </w:pPr>
    </w:p>
    <w:p w14:paraId="7E33D25B" w14:textId="77777777" w:rsidR="001E682D" w:rsidRPr="001E682D" w:rsidRDefault="001E682D" w:rsidP="001E682D">
      <w:pPr>
        <w:bidi/>
        <w:rPr>
          <w:rFonts w:cs="David" w:hint="cs"/>
          <w:rtl/>
        </w:rPr>
      </w:pPr>
      <w:r w:rsidRPr="001E682D">
        <w:rPr>
          <w:rFonts w:cs="David" w:hint="cs"/>
          <w:rtl/>
        </w:rPr>
        <w:tab/>
        <w:t xml:space="preserve"> אנחנו תומכים בחוץ וביטחון, אבל לנו אין עניין אם זה יהיה פתוח או סגור. אם יושב-ראש הוועדה יחליט שזה יהיה פתוח, אין לנו התנגדות, אלא מה שיחליט יושב-ראש הוועדה. </w:t>
      </w:r>
    </w:p>
    <w:p w14:paraId="2519F0C9" w14:textId="77777777" w:rsidR="001E682D" w:rsidRPr="001E682D" w:rsidRDefault="001E682D" w:rsidP="001E682D">
      <w:pPr>
        <w:bidi/>
        <w:rPr>
          <w:rFonts w:cs="David" w:hint="cs"/>
          <w:rtl/>
        </w:rPr>
      </w:pPr>
    </w:p>
    <w:p w14:paraId="6F372602" w14:textId="77777777" w:rsidR="001E682D" w:rsidRPr="001E682D" w:rsidRDefault="001E682D" w:rsidP="001E682D">
      <w:pPr>
        <w:bidi/>
        <w:rPr>
          <w:rFonts w:cs="David" w:hint="cs"/>
          <w:rtl/>
        </w:rPr>
      </w:pPr>
      <w:r w:rsidRPr="001E682D">
        <w:rPr>
          <w:rFonts w:cs="David" w:hint="cs"/>
          <w:u w:val="single"/>
          <w:rtl/>
        </w:rPr>
        <w:t>היו"ר דוד טל:</w:t>
      </w:r>
    </w:p>
    <w:p w14:paraId="31BA1682" w14:textId="77777777" w:rsidR="001E682D" w:rsidRPr="001E682D" w:rsidRDefault="001E682D" w:rsidP="001E682D">
      <w:pPr>
        <w:bidi/>
        <w:rPr>
          <w:rFonts w:cs="David" w:hint="cs"/>
          <w:rtl/>
        </w:rPr>
      </w:pPr>
    </w:p>
    <w:p w14:paraId="4AFE55C3" w14:textId="77777777" w:rsidR="001E682D" w:rsidRPr="001E682D" w:rsidRDefault="001E682D" w:rsidP="001E682D">
      <w:pPr>
        <w:bidi/>
        <w:rPr>
          <w:rFonts w:cs="David" w:hint="cs"/>
          <w:rtl/>
        </w:rPr>
      </w:pPr>
      <w:r w:rsidRPr="001E682D">
        <w:rPr>
          <w:rFonts w:cs="David" w:hint="cs"/>
          <w:rtl/>
        </w:rPr>
        <w:tab/>
        <w:t xml:space="preserve">חברת הכנסת </w:t>
      </w:r>
      <w:proofErr w:type="spellStart"/>
      <w:r w:rsidRPr="001E682D">
        <w:rPr>
          <w:rFonts w:cs="David" w:hint="cs"/>
          <w:rtl/>
        </w:rPr>
        <w:t>גלאון</w:t>
      </w:r>
      <w:proofErr w:type="spellEnd"/>
      <w:r w:rsidRPr="001E682D">
        <w:rPr>
          <w:rFonts w:cs="David" w:hint="cs"/>
          <w:rtl/>
        </w:rPr>
        <w:t xml:space="preserve">, בבקשה. </w:t>
      </w:r>
    </w:p>
    <w:p w14:paraId="1A2D0032" w14:textId="77777777" w:rsidR="001E682D" w:rsidRPr="001E682D" w:rsidRDefault="001E682D" w:rsidP="001E682D">
      <w:pPr>
        <w:bidi/>
        <w:rPr>
          <w:rFonts w:cs="David" w:hint="cs"/>
          <w:rtl/>
        </w:rPr>
      </w:pPr>
    </w:p>
    <w:p w14:paraId="4B6D3649"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37C86A3C" w14:textId="77777777" w:rsidR="001E682D" w:rsidRPr="001E682D" w:rsidRDefault="001E682D" w:rsidP="001E682D">
      <w:pPr>
        <w:bidi/>
        <w:rPr>
          <w:rFonts w:cs="David" w:hint="cs"/>
          <w:rtl/>
        </w:rPr>
      </w:pPr>
    </w:p>
    <w:p w14:paraId="1EA03FDD" w14:textId="77777777" w:rsidR="001E682D" w:rsidRPr="001E682D" w:rsidRDefault="001E682D" w:rsidP="001E682D">
      <w:pPr>
        <w:bidi/>
        <w:rPr>
          <w:rFonts w:cs="David" w:hint="cs"/>
          <w:rtl/>
        </w:rPr>
      </w:pPr>
      <w:r w:rsidRPr="001E682D">
        <w:rPr>
          <w:rFonts w:cs="David" w:hint="cs"/>
          <w:rtl/>
        </w:rPr>
        <w:tab/>
        <w:t xml:space="preserve">אדוני, אני חושבת שהוועדה הזאת צריכה לקבל הכרעה עקרונית פוליטית ערכית האם היא רוצה לקבור את הדיון, או האם היא רוצה לשדר שדר כפי שהוא הובע במליאה שכנסת ישראל עוסקת בנושא השואה הארמנית. אני חושבת שיהיה נכון לאמץ את דבריו של חבר הכנסת </w:t>
      </w:r>
      <w:proofErr w:type="spellStart"/>
      <w:r w:rsidRPr="001E682D">
        <w:rPr>
          <w:rFonts w:cs="David" w:hint="cs"/>
          <w:rtl/>
        </w:rPr>
        <w:t>אלקין</w:t>
      </w:r>
      <w:proofErr w:type="spellEnd"/>
      <w:r w:rsidRPr="001E682D">
        <w:rPr>
          <w:rFonts w:cs="David" w:hint="cs"/>
          <w:rtl/>
        </w:rPr>
        <w:t xml:space="preserve"> בעניין הזה, ולהקים ועדה משותפת בראשותו של יושב-ראש ועדת החינוך </w:t>
      </w:r>
      <w:r w:rsidRPr="001E682D">
        <w:rPr>
          <w:rFonts w:cs="David"/>
          <w:rtl/>
        </w:rPr>
        <w:t>–</w:t>
      </w:r>
      <w:r w:rsidRPr="001E682D">
        <w:rPr>
          <w:rFonts w:cs="David" w:hint="cs"/>
          <w:rtl/>
        </w:rPr>
        <w:t xml:space="preserve"> גם זה שדר. </w:t>
      </w:r>
    </w:p>
    <w:p w14:paraId="04BEC061" w14:textId="77777777" w:rsidR="001E682D" w:rsidRPr="001E682D" w:rsidRDefault="001E682D" w:rsidP="001E682D">
      <w:pPr>
        <w:bidi/>
        <w:rPr>
          <w:rFonts w:cs="David" w:hint="cs"/>
          <w:rtl/>
        </w:rPr>
      </w:pPr>
    </w:p>
    <w:p w14:paraId="24E6FA78" w14:textId="77777777" w:rsidR="001E682D" w:rsidRPr="001E682D" w:rsidRDefault="001E682D" w:rsidP="001E682D">
      <w:pPr>
        <w:bidi/>
        <w:ind w:firstLine="567"/>
        <w:rPr>
          <w:rFonts w:cs="David" w:hint="cs"/>
          <w:rtl/>
        </w:rPr>
      </w:pPr>
      <w:r w:rsidRPr="001E682D">
        <w:rPr>
          <w:rFonts w:cs="David" w:hint="cs"/>
          <w:rtl/>
        </w:rPr>
        <w:t>הנושא הוא לא רק יחסי חוץ של ממשלת ישראל או מדינת ישראל עם תורכיה, וההשלכות של זה.  הנושא הוא היסטורי, חינוכי, מוסרי, וכל הדברים האלה צריכים להידון. אין מה לחשוש כל כך. זה שיושב כאן יושב-ראש הקואליציה ועושים שיקולים קואליציוניים שזה יהיה בידיו של  - - -</w:t>
      </w:r>
    </w:p>
    <w:p w14:paraId="4C238E08" w14:textId="77777777" w:rsidR="001E682D" w:rsidRPr="001E682D" w:rsidRDefault="001E682D" w:rsidP="001E682D">
      <w:pPr>
        <w:bidi/>
        <w:ind w:firstLine="567"/>
        <w:rPr>
          <w:rFonts w:cs="David" w:hint="cs"/>
          <w:rtl/>
        </w:rPr>
      </w:pPr>
    </w:p>
    <w:p w14:paraId="0B0CAAD7"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0002BD18" w14:textId="77777777" w:rsidR="001E682D" w:rsidRPr="001E682D" w:rsidRDefault="001E682D" w:rsidP="001E682D">
      <w:pPr>
        <w:pStyle w:val="Heading5"/>
        <w:jc w:val="left"/>
        <w:rPr>
          <w:rFonts w:hint="cs"/>
          <w:sz w:val="24"/>
          <w:rtl/>
        </w:rPr>
      </w:pPr>
    </w:p>
    <w:p w14:paraId="041D0409" w14:textId="77777777" w:rsidR="001E682D" w:rsidRPr="001E682D" w:rsidRDefault="001E682D" w:rsidP="001E682D">
      <w:pPr>
        <w:bidi/>
        <w:ind w:firstLine="567"/>
        <w:rPr>
          <w:rFonts w:cs="David" w:hint="cs"/>
          <w:rtl/>
        </w:rPr>
      </w:pPr>
      <w:r w:rsidRPr="001E682D">
        <w:rPr>
          <w:rFonts w:cs="David" w:hint="cs"/>
          <w:rtl/>
        </w:rPr>
        <w:t xml:space="preserve">אין בזה קואליציה. זה לא קואליציה. </w:t>
      </w:r>
    </w:p>
    <w:p w14:paraId="6830773B" w14:textId="77777777" w:rsidR="001E682D" w:rsidRPr="001E682D" w:rsidRDefault="001E682D" w:rsidP="001E682D">
      <w:pPr>
        <w:bidi/>
        <w:ind w:firstLine="567"/>
        <w:rPr>
          <w:rFonts w:cs="David" w:hint="cs"/>
          <w:rtl/>
        </w:rPr>
      </w:pPr>
    </w:p>
    <w:p w14:paraId="265AEF52" w14:textId="77777777" w:rsidR="001E682D" w:rsidRPr="001E682D" w:rsidRDefault="001E682D" w:rsidP="001E682D">
      <w:pPr>
        <w:bidi/>
        <w:rPr>
          <w:rFonts w:cs="David" w:hint="cs"/>
          <w:rtl/>
        </w:rPr>
      </w:pPr>
      <w:r w:rsidRPr="001E682D">
        <w:rPr>
          <w:rFonts w:cs="David" w:hint="cs"/>
          <w:u w:val="single"/>
          <w:rtl/>
        </w:rPr>
        <w:t>רונית תירוש:</w:t>
      </w:r>
    </w:p>
    <w:p w14:paraId="099BD1D8" w14:textId="77777777" w:rsidR="001E682D" w:rsidRPr="001E682D" w:rsidRDefault="001E682D" w:rsidP="001E682D">
      <w:pPr>
        <w:bidi/>
        <w:rPr>
          <w:rFonts w:cs="David" w:hint="cs"/>
          <w:rtl/>
        </w:rPr>
      </w:pPr>
    </w:p>
    <w:p w14:paraId="39CDEFA9" w14:textId="77777777" w:rsidR="001E682D" w:rsidRPr="001E682D" w:rsidRDefault="001E682D" w:rsidP="001E682D">
      <w:pPr>
        <w:bidi/>
        <w:rPr>
          <w:rFonts w:cs="David" w:hint="cs"/>
          <w:rtl/>
        </w:rPr>
      </w:pPr>
      <w:r w:rsidRPr="001E682D">
        <w:rPr>
          <w:rFonts w:cs="David" w:hint="cs"/>
          <w:rtl/>
        </w:rPr>
        <w:tab/>
        <w:t xml:space="preserve"> זה לא קואליציוני. </w:t>
      </w:r>
    </w:p>
    <w:p w14:paraId="2C6FF5F8" w14:textId="77777777" w:rsidR="001E682D" w:rsidRPr="001E682D" w:rsidRDefault="001E682D" w:rsidP="001E682D">
      <w:pPr>
        <w:bidi/>
        <w:rPr>
          <w:rFonts w:cs="David" w:hint="cs"/>
          <w:rtl/>
        </w:rPr>
      </w:pPr>
    </w:p>
    <w:p w14:paraId="5E3C012F"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3F065CF6" w14:textId="77777777" w:rsidR="001E682D" w:rsidRPr="001E682D" w:rsidRDefault="001E682D" w:rsidP="001E682D">
      <w:pPr>
        <w:bidi/>
        <w:rPr>
          <w:rFonts w:cs="David" w:hint="cs"/>
          <w:rtl/>
        </w:rPr>
      </w:pPr>
    </w:p>
    <w:p w14:paraId="722930FE" w14:textId="77777777" w:rsidR="001E682D" w:rsidRPr="001E682D" w:rsidRDefault="001E682D" w:rsidP="001E682D">
      <w:pPr>
        <w:bidi/>
        <w:rPr>
          <w:rFonts w:cs="David" w:hint="cs"/>
          <w:rtl/>
        </w:rPr>
      </w:pPr>
      <w:r w:rsidRPr="001E682D">
        <w:rPr>
          <w:rFonts w:cs="David" w:hint="cs"/>
          <w:rtl/>
        </w:rPr>
        <w:tab/>
        <w:t xml:space="preserve"> זה ממש שיקול קואליציוני. </w:t>
      </w:r>
    </w:p>
    <w:p w14:paraId="31496222" w14:textId="77777777" w:rsidR="001E682D" w:rsidRPr="001E682D" w:rsidRDefault="001E682D" w:rsidP="001E682D">
      <w:pPr>
        <w:bidi/>
        <w:rPr>
          <w:rFonts w:cs="David" w:hint="cs"/>
          <w:rtl/>
        </w:rPr>
      </w:pPr>
    </w:p>
    <w:p w14:paraId="67466E84"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140AB8B0" w14:textId="77777777" w:rsidR="001E682D" w:rsidRPr="001E682D" w:rsidRDefault="001E682D" w:rsidP="001E682D">
      <w:pPr>
        <w:pStyle w:val="Heading5"/>
        <w:jc w:val="left"/>
        <w:rPr>
          <w:rFonts w:hint="cs"/>
          <w:sz w:val="24"/>
          <w:rtl/>
        </w:rPr>
      </w:pPr>
    </w:p>
    <w:p w14:paraId="7A5BFFA4" w14:textId="77777777" w:rsidR="001E682D" w:rsidRPr="001E682D" w:rsidRDefault="001E682D" w:rsidP="001E682D">
      <w:pPr>
        <w:bidi/>
        <w:rPr>
          <w:rFonts w:cs="David" w:hint="cs"/>
          <w:rtl/>
        </w:rPr>
      </w:pPr>
      <w:r w:rsidRPr="001E682D">
        <w:rPr>
          <w:rFonts w:cs="David" w:hint="cs"/>
          <w:rtl/>
        </w:rPr>
        <w:tab/>
        <w:t xml:space="preserve"> גם יושב-ראש ועדת החינוך הוא מהקואליציה. </w:t>
      </w:r>
    </w:p>
    <w:p w14:paraId="366B3043" w14:textId="77777777" w:rsidR="001E682D" w:rsidRPr="001E682D" w:rsidRDefault="001E682D" w:rsidP="001E682D">
      <w:pPr>
        <w:bidi/>
        <w:rPr>
          <w:rFonts w:cs="David" w:hint="cs"/>
          <w:rtl/>
        </w:rPr>
      </w:pPr>
    </w:p>
    <w:p w14:paraId="49275394"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04BE3B6C" w14:textId="77777777" w:rsidR="001E682D" w:rsidRPr="001E682D" w:rsidRDefault="001E682D" w:rsidP="001E682D">
      <w:pPr>
        <w:bidi/>
        <w:rPr>
          <w:rFonts w:cs="David" w:hint="cs"/>
          <w:rtl/>
        </w:rPr>
      </w:pPr>
    </w:p>
    <w:p w14:paraId="10FA4BDE" w14:textId="77777777" w:rsidR="001E682D" w:rsidRPr="001E682D" w:rsidRDefault="001E682D" w:rsidP="001E682D">
      <w:pPr>
        <w:bidi/>
        <w:rPr>
          <w:rFonts w:cs="David" w:hint="cs"/>
          <w:rtl/>
        </w:rPr>
      </w:pPr>
      <w:r w:rsidRPr="001E682D">
        <w:rPr>
          <w:rFonts w:cs="David" w:hint="cs"/>
          <w:rtl/>
        </w:rPr>
        <w:tab/>
        <w:t xml:space="preserve"> אם אין שיקול קואליציוני אני מבקשת לאמץ את ההצעה של ועדה משותפת בראשותו של יושב-ראש ועדת החינוך. </w:t>
      </w:r>
    </w:p>
    <w:p w14:paraId="6D3D4EE0" w14:textId="77777777" w:rsidR="001E682D" w:rsidRPr="001E682D" w:rsidRDefault="001E682D" w:rsidP="001E682D">
      <w:pPr>
        <w:bidi/>
        <w:rPr>
          <w:rFonts w:cs="David" w:hint="cs"/>
          <w:rtl/>
        </w:rPr>
      </w:pPr>
    </w:p>
    <w:p w14:paraId="6407CF4C" w14:textId="77777777" w:rsidR="001E682D" w:rsidRPr="001E682D" w:rsidRDefault="001E682D" w:rsidP="001E682D">
      <w:pPr>
        <w:bidi/>
        <w:rPr>
          <w:rFonts w:cs="David" w:hint="cs"/>
          <w:rtl/>
        </w:rPr>
      </w:pPr>
      <w:r w:rsidRPr="001E682D">
        <w:rPr>
          <w:rFonts w:cs="David" w:hint="cs"/>
          <w:u w:val="single"/>
          <w:rtl/>
        </w:rPr>
        <w:t>היו"ר דוד טל:</w:t>
      </w:r>
    </w:p>
    <w:p w14:paraId="1AA8946B" w14:textId="77777777" w:rsidR="001E682D" w:rsidRPr="001E682D" w:rsidRDefault="001E682D" w:rsidP="001E682D">
      <w:pPr>
        <w:bidi/>
        <w:rPr>
          <w:rFonts w:cs="David" w:hint="cs"/>
          <w:rtl/>
        </w:rPr>
      </w:pPr>
    </w:p>
    <w:p w14:paraId="50527F5F" w14:textId="77777777" w:rsidR="001E682D" w:rsidRPr="001E682D" w:rsidRDefault="001E682D" w:rsidP="001E682D">
      <w:pPr>
        <w:bidi/>
        <w:rPr>
          <w:rFonts w:cs="David" w:hint="cs"/>
          <w:rtl/>
        </w:rPr>
      </w:pPr>
      <w:r w:rsidRPr="001E682D">
        <w:rPr>
          <w:rFonts w:cs="David" w:hint="cs"/>
          <w:rtl/>
        </w:rPr>
        <w:tab/>
        <w:t xml:space="preserve">ואם זו תהיה ועדה משותפת בראשותו של יושב-ראש ועדת החוץ והביטחון? הרי ממה נפשך, חבר הכנסת </w:t>
      </w:r>
      <w:proofErr w:type="spellStart"/>
      <w:r w:rsidRPr="001E682D">
        <w:rPr>
          <w:rFonts w:cs="David" w:hint="cs"/>
          <w:rtl/>
        </w:rPr>
        <w:t>ג'ומס</w:t>
      </w:r>
      <w:proofErr w:type="spellEnd"/>
      <w:r w:rsidRPr="001E682D">
        <w:rPr>
          <w:rFonts w:cs="David" w:hint="cs"/>
          <w:rtl/>
        </w:rPr>
        <w:t xml:space="preserve"> אמר שכל הנושא העיקרי הוא לפתוח את הנושא הזה, אז אם כך ממה נפשך? אם זה פתוח אז מה זה משנה? </w:t>
      </w:r>
    </w:p>
    <w:p w14:paraId="07ED49B0" w14:textId="77777777" w:rsidR="001E682D" w:rsidRPr="001E682D" w:rsidRDefault="001E682D" w:rsidP="001E682D">
      <w:pPr>
        <w:bidi/>
        <w:rPr>
          <w:rFonts w:cs="David" w:hint="cs"/>
          <w:rtl/>
        </w:rPr>
      </w:pPr>
    </w:p>
    <w:p w14:paraId="3530A72D" w14:textId="77777777" w:rsidR="001E682D" w:rsidRPr="001E682D" w:rsidRDefault="001E682D" w:rsidP="001E682D">
      <w:pPr>
        <w:bidi/>
        <w:rPr>
          <w:rFonts w:cs="David" w:hint="cs"/>
          <w:u w:val="single"/>
          <w:rtl/>
        </w:rPr>
      </w:pPr>
      <w:r w:rsidRPr="001E682D">
        <w:rPr>
          <w:rFonts w:cs="David" w:hint="cs"/>
          <w:u w:val="single"/>
          <w:rtl/>
        </w:rPr>
        <w:t xml:space="preserve">זאב </w:t>
      </w:r>
      <w:proofErr w:type="spellStart"/>
      <w:r w:rsidRPr="001E682D">
        <w:rPr>
          <w:rFonts w:cs="David" w:hint="cs"/>
          <w:u w:val="single"/>
          <w:rtl/>
        </w:rPr>
        <w:t>אלקין</w:t>
      </w:r>
      <w:proofErr w:type="spellEnd"/>
      <w:r w:rsidRPr="001E682D">
        <w:rPr>
          <w:rFonts w:cs="David" w:hint="cs"/>
          <w:u w:val="single"/>
          <w:rtl/>
        </w:rPr>
        <w:t>:</w:t>
      </w:r>
    </w:p>
    <w:p w14:paraId="268A32B4" w14:textId="77777777" w:rsidR="001E682D" w:rsidRPr="001E682D" w:rsidRDefault="001E682D" w:rsidP="001E682D">
      <w:pPr>
        <w:bidi/>
        <w:rPr>
          <w:rFonts w:cs="David" w:hint="cs"/>
          <w:rtl/>
        </w:rPr>
      </w:pPr>
    </w:p>
    <w:p w14:paraId="1EC7F690" w14:textId="77777777" w:rsidR="001E682D" w:rsidRPr="001E682D" w:rsidRDefault="001E682D" w:rsidP="001E682D">
      <w:pPr>
        <w:bidi/>
        <w:ind w:firstLine="567"/>
        <w:rPr>
          <w:rFonts w:cs="David" w:hint="cs"/>
          <w:rtl/>
        </w:rPr>
      </w:pPr>
      <w:r w:rsidRPr="001E682D">
        <w:rPr>
          <w:rFonts w:cs="David" w:hint="cs"/>
          <w:rtl/>
        </w:rPr>
        <w:t xml:space="preserve"> חבר הכנסת טל, יש  לי הצעה לסדר בנושא הזה בהמשך לדבריך. אם יחליטו לאמץ את המלצתי, אני הייתי מציע להקים את הוועדה המשותפת בראשות חברת הכנסת </w:t>
      </w:r>
      <w:proofErr w:type="spellStart"/>
      <w:r w:rsidRPr="001E682D">
        <w:rPr>
          <w:rFonts w:cs="David" w:hint="cs"/>
          <w:rtl/>
        </w:rPr>
        <w:t>עמירה</w:t>
      </w:r>
      <w:proofErr w:type="spellEnd"/>
      <w:r w:rsidRPr="001E682D">
        <w:rPr>
          <w:rFonts w:cs="David" w:hint="cs"/>
          <w:rtl/>
        </w:rPr>
        <w:t xml:space="preserve"> </w:t>
      </w:r>
      <w:proofErr w:type="spellStart"/>
      <w:r w:rsidRPr="001E682D">
        <w:rPr>
          <w:rFonts w:cs="David" w:hint="cs"/>
          <w:rtl/>
        </w:rPr>
        <w:t>דותן</w:t>
      </w:r>
      <w:proofErr w:type="spellEnd"/>
      <w:r w:rsidRPr="001E682D">
        <w:rPr>
          <w:rFonts w:cs="David" w:hint="cs"/>
          <w:rtl/>
        </w:rPr>
        <w:t xml:space="preserve"> שעומדת בראש ועדת משנה להסברה של ועדת החוץ והביטחון. אני חושב שזו הדרך הכי נכונה לעשות זאת. </w:t>
      </w:r>
    </w:p>
    <w:p w14:paraId="784ABD9D" w14:textId="77777777" w:rsidR="001E682D" w:rsidRPr="001E682D" w:rsidRDefault="001E682D" w:rsidP="001E682D">
      <w:pPr>
        <w:bidi/>
        <w:rPr>
          <w:rFonts w:cs="David" w:hint="cs"/>
          <w:rtl/>
        </w:rPr>
      </w:pPr>
    </w:p>
    <w:p w14:paraId="66591EED" w14:textId="77777777" w:rsidR="001E682D" w:rsidRPr="001E682D" w:rsidRDefault="001E682D" w:rsidP="001E682D">
      <w:pPr>
        <w:bidi/>
        <w:rPr>
          <w:rFonts w:cs="David" w:hint="cs"/>
          <w:rtl/>
        </w:rPr>
      </w:pPr>
      <w:r w:rsidRPr="001E682D">
        <w:rPr>
          <w:rFonts w:cs="David" w:hint="cs"/>
          <w:u w:val="single"/>
          <w:rtl/>
        </w:rPr>
        <w:t>היו"ר דוד טל:</w:t>
      </w:r>
    </w:p>
    <w:p w14:paraId="040463B6" w14:textId="77777777" w:rsidR="001E682D" w:rsidRPr="001E682D" w:rsidRDefault="001E682D" w:rsidP="001E682D">
      <w:pPr>
        <w:bidi/>
        <w:rPr>
          <w:rFonts w:cs="David" w:hint="cs"/>
          <w:rtl/>
        </w:rPr>
      </w:pPr>
    </w:p>
    <w:p w14:paraId="3771E907" w14:textId="77777777" w:rsidR="001E682D" w:rsidRPr="001E682D" w:rsidRDefault="001E682D" w:rsidP="001E682D">
      <w:pPr>
        <w:bidi/>
        <w:rPr>
          <w:rFonts w:cs="David" w:hint="cs"/>
          <w:rtl/>
        </w:rPr>
      </w:pPr>
      <w:r w:rsidRPr="001E682D">
        <w:rPr>
          <w:rFonts w:cs="David" w:hint="cs"/>
          <w:rtl/>
        </w:rPr>
        <w:tab/>
        <w:t xml:space="preserve">תודה. חבר הכנסת שגל. </w:t>
      </w:r>
    </w:p>
    <w:p w14:paraId="280575F4" w14:textId="77777777" w:rsidR="001E682D" w:rsidRPr="001E682D" w:rsidRDefault="001E682D" w:rsidP="001E682D">
      <w:pPr>
        <w:bidi/>
        <w:rPr>
          <w:rFonts w:cs="David" w:hint="cs"/>
          <w:rtl/>
        </w:rPr>
      </w:pPr>
    </w:p>
    <w:p w14:paraId="748AE542" w14:textId="77777777" w:rsidR="001E682D" w:rsidRPr="001E682D" w:rsidRDefault="001E682D" w:rsidP="001E682D">
      <w:pPr>
        <w:bidi/>
        <w:rPr>
          <w:rFonts w:cs="David" w:hint="cs"/>
          <w:rtl/>
        </w:rPr>
      </w:pPr>
      <w:r w:rsidRPr="001E682D">
        <w:rPr>
          <w:rFonts w:cs="David" w:hint="cs"/>
          <w:u w:val="single"/>
          <w:rtl/>
        </w:rPr>
        <w:t>יוסף שגאל:</w:t>
      </w:r>
    </w:p>
    <w:p w14:paraId="0F8A0A18" w14:textId="77777777" w:rsidR="001E682D" w:rsidRPr="001E682D" w:rsidRDefault="001E682D" w:rsidP="001E682D">
      <w:pPr>
        <w:bidi/>
        <w:rPr>
          <w:rFonts w:cs="David" w:hint="cs"/>
          <w:rtl/>
        </w:rPr>
      </w:pPr>
    </w:p>
    <w:p w14:paraId="3DB1EA99" w14:textId="77777777" w:rsidR="001E682D" w:rsidRPr="001E682D" w:rsidRDefault="001E682D" w:rsidP="001E682D">
      <w:pPr>
        <w:bidi/>
        <w:rPr>
          <w:rFonts w:cs="David" w:hint="cs"/>
          <w:rtl/>
        </w:rPr>
      </w:pPr>
      <w:r w:rsidRPr="001E682D">
        <w:rPr>
          <w:rFonts w:cs="David" w:hint="cs"/>
          <w:rtl/>
        </w:rPr>
        <w:tab/>
        <w:t xml:space="preserve"> אדוני היושב ראש, אני מאוד מבקש להביא את הנושא דווקא בוועדת החוץ והביטחון, ואני אסביר למה. אני לא מסכים עם אנשים שחושבים שזוהי שאלה הומניטארית, תרבותית, או חינוכית.  קודם כל - וכולם יודעים את זה - זו שאלה פוליטית, גיאו-פוליטית. כרגע יש לנו המון בעיות, ואנחנו מעלים נושא מאוד מסוכן, קודם כל למדינת ישראל. </w:t>
      </w:r>
    </w:p>
    <w:p w14:paraId="6D81CC0B" w14:textId="77777777" w:rsidR="001E682D" w:rsidRPr="001E682D" w:rsidRDefault="001E682D" w:rsidP="001E682D">
      <w:pPr>
        <w:bidi/>
        <w:rPr>
          <w:rFonts w:cs="David" w:hint="cs"/>
          <w:rtl/>
        </w:rPr>
      </w:pPr>
    </w:p>
    <w:p w14:paraId="277DA162" w14:textId="77777777" w:rsidR="001E682D" w:rsidRPr="001E682D" w:rsidRDefault="001E682D" w:rsidP="001E682D">
      <w:pPr>
        <w:bidi/>
        <w:rPr>
          <w:rFonts w:cs="David" w:hint="cs"/>
          <w:rtl/>
        </w:rPr>
      </w:pPr>
      <w:r w:rsidRPr="001E682D">
        <w:rPr>
          <w:rFonts w:cs="David" w:hint="cs"/>
          <w:rtl/>
        </w:rPr>
        <w:tab/>
        <w:t xml:space="preserve">אני אסביר לך למה אני רוצה להעביר דווקא לוועדת החוץ והביטחון. שם אין מקום לספקולציות ולדמגוגיה פוליטית. יש שם אנשים מקצועיים שיודעים על מה מדובר. </w:t>
      </w:r>
    </w:p>
    <w:p w14:paraId="19A4E8EC" w14:textId="77777777" w:rsidR="001E682D" w:rsidRPr="001E682D" w:rsidRDefault="001E682D" w:rsidP="001E682D">
      <w:pPr>
        <w:bidi/>
        <w:rPr>
          <w:rFonts w:cs="David" w:hint="cs"/>
          <w:rtl/>
        </w:rPr>
      </w:pPr>
    </w:p>
    <w:p w14:paraId="668861AD" w14:textId="77777777" w:rsidR="001E682D" w:rsidRPr="001E682D" w:rsidRDefault="001E682D" w:rsidP="001E682D">
      <w:pPr>
        <w:bidi/>
        <w:rPr>
          <w:rFonts w:cs="David" w:hint="cs"/>
          <w:rtl/>
        </w:rPr>
      </w:pPr>
      <w:r w:rsidRPr="001E682D">
        <w:rPr>
          <w:rFonts w:cs="David" w:hint="cs"/>
          <w:u w:val="single"/>
          <w:rtl/>
        </w:rPr>
        <w:t>היו"ר דוד טל:</w:t>
      </w:r>
    </w:p>
    <w:p w14:paraId="19180FAE" w14:textId="77777777" w:rsidR="001E682D" w:rsidRPr="001E682D" w:rsidRDefault="001E682D" w:rsidP="001E682D">
      <w:pPr>
        <w:bidi/>
        <w:rPr>
          <w:rFonts w:cs="David" w:hint="cs"/>
          <w:rtl/>
        </w:rPr>
      </w:pPr>
      <w:r w:rsidRPr="001E682D">
        <w:rPr>
          <w:rFonts w:cs="David" w:hint="cs"/>
          <w:rtl/>
        </w:rPr>
        <w:tab/>
      </w:r>
    </w:p>
    <w:p w14:paraId="4B1E33EB" w14:textId="77777777" w:rsidR="001E682D" w:rsidRPr="001E682D" w:rsidRDefault="001E682D" w:rsidP="001E682D">
      <w:pPr>
        <w:bidi/>
        <w:rPr>
          <w:rFonts w:cs="David" w:hint="cs"/>
          <w:rtl/>
        </w:rPr>
      </w:pPr>
      <w:r w:rsidRPr="001E682D">
        <w:rPr>
          <w:rFonts w:cs="David" w:hint="cs"/>
          <w:rtl/>
        </w:rPr>
        <w:tab/>
        <w:t xml:space="preserve">שם יש גם כן חברי כנסת. </w:t>
      </w:r>
    </w:p>
    <w:p w14:paraId="60BA9091" w14:textId="77777777" w:rsidR="001E682D" w:rsidRPr="001E682D" w:rsidRDefault="001E682D" w:rsidP="001E682D">
      <w:pPr>
        <w:bidi/>
        <w:rPr>
          <w:rFonts w:cs="David" w:hint="cs"/>
          <w:rtl/>
        </w:rPr>
      </w:pPr>
    </w:p>
    <w:p w14:paraId="7048EE7A" w14:textId="77777777" w:rsidR="001E682D" w:rsidRPr="001E682D" w:rsidRDefault="001E682D" w:rsidP="001E682D">
      <w:pPr>
        <w:bidi/>
        <w:rPr>
          <w:rFonts w:cs="David" w:hint="cs"/>
          <w:rtl/>
        </w:rPr>
      </w:pPr>
      <w:r w:rsidRPr="001E682D">
        <w:rPr>
          <w:rFonts w:cs="David" w:hint="cs"/>
          <w:u w:val="single"/>
          <w:rtl/>
        </w:rPr>
        <w:t>יוסף שגאל:</w:t>
      </w:r>
    </w:p>
    <w:p w14:paraId="38F1BC6D" w14:textId="77777777" w:rsidR="001E682D" w:rsidRPr="001E682D" w:rsidRDefault="001E682D" w:rsidP="001E682D">
      <w:pPr>
        <w:bidi/>
        <w:rPr>
          <w:rFonts w:cs="David" w:hint="cs"/>
          <w:rtl/>
        </w:rPr>
      </w:pPr>
    </w:p>
    <w:p w14:paraId="2CD6700D" w14:textId="77777777" w:rsidR="001E682D" w:rsidRPr="001E682D" w:rsidRDefault="001E682D" w:rsidP="001E682D">
      <w:pPr>
        <w:bidi/>
        <w:rPr>
          <w:rFonts w:cs="David" w:hint="cs"/>
          <w:rtl/>
        </w:rPr>
      </w:pPr>
      <w:r w:rsidRPr="001E682D">
        <w:rPr>
          <w:rFonts w:cs="David" w:hint="cs"/>
          <w:rtl/>
        </w:rPr>
        <w:tab/>
        <w:t xml:space="preserve">הם קשורים ישירות לחוץ וביטחון. </w:t>
      </w:r>
    </w:p>
    <w:p w14:paraId="39955D05" w14:textId="77777777" w:rsidR="001E682D" w:rsidRPr="001E682D" w:rsidRDefault="001E682D" w:rsidP="001E682D">
      <w:pPr>
        <w:bidi/>
        <w:rPr>
          <w:rFonts w:cs="David" w:hint="cs"/>
          <w:rtl/>
        </w:rPr>
      </w:pPr>
    </w:p>
    <w:p w14:paraId="321E486F" w14:textId="77777777" w:rsidR="001E682D" w:rsidRPr="001E682D" w:rsidRDefault="001E682D" w:rsidP="001E682D">
      <w:pPr>
        <w:bidi/>
        <w:rPr>
          <w:rFonts w:cs="David" w:hint="cs"/>
          <w:u w:val="single"/>
          <w:rtl/>
        </w:rPr>
      </w:pPr>
      <w:r w:rsidRPr="001E682D">
        <w:rPr>
          <w:rFonts w:cs="David" w:hint="cs"/>
          <w:u w:val="single"/>
          <w:rtl/>
        </w:rPr>
        <w:t xml:space="preserve">זאב </w:t>
      </w:r>
      <w:proofErr w:type="spellStart"/>
      <w:r w:rsidRPr="001E682D">
        <w:rPr>
          <w:rFonts w:cs="David" w:hint="cs"/>
          <w:u w:val="single"/>
          <w:rtl/>
        </w:rPr>
        <w:t>אלקין</w:t>
      </w:r>
      <w:proofErr w:type="spellEnd"/>
      <w:r w:rsidRPr="001E682D">
        <w:rPr>
          <w:rFonts w:cs="David" w:hint="cs"/>
          <w:u w:val="single"/>
          <w:rtl/>
        </w:rPr>
        <w:t>:</w:t>
      </w:r>
    </w:p>
    <w:p w14:paraId="4ECD85F7" w14:textId="77777777" w:rsidR="001E682D" w:rsidRPr="001E682D" w:rsidRDefault="001E682D" w:rsidP="001E682D">
      <w:pPr>
        <w:bidi/>
        <w:rPr>
          <w:rFonts w:cs="David" w:hint="cs"/>
          <w:rtl/>
        </w:rPr>
      </w:pPr>
    </w:p>
    <w:p w14:paraId="3D99450C" w14:textId="77777777" w:rsidR="001E682D" w:rsidRPr="001E682D" w:rsidRDefault="001E682D" w:rsidP="001E682D">
      <w:pPr>
        <w:bidi/>
        <w:rPr>
          <w:rFonts w:cs="David" w:hint="cs"/>
          <w:rtl/>
        </w:rPr>
      </w:pPr>
      <w:r w:rsidRPr="001E682D">
        <w:rPr>
          <w:rFonts w:cs="David" w:hint="cs"/>
          <w:rtl/>
        </w:rPr>
        <w:tab/>
        <w:t>חבר הכנסת שגאל, אתה חבר בוועדת החינוך. לא חשבתי ששם יושבים אנשים שעוסקים בספקולציות.</w:t>
      </w:r>
    </w:p>
    <w:p w14:paraId="3BFAC1EA" w14:textId="77777777" w:rsidR="001E682D" w:rsidRPr="001E682D" w:rsidRDefault="001E682D" w:rsidP="001E682D">
      <w:pPr>
        <w:bidi/>
        <w:rPr>
          <w:rFonts w:cs="David" w:hint="cs"/>
          <w:rtl/>
        </w:rPr>
      </w:pPr>
    </w:p>
    <w:p w14:paraId="1DEDFEB5" w14:textId="77777777" w:rsidR="001E682D" w:rsidRPr="001E682D" w:rsidRDefault="001E682D" w:rsidP="001E682D">
      <w:pPr>
        <w:bidi/>
        <w:rPr>
          <w:rFonts w:cs="David" w:hint="cs"/>
          <w:rtl/>
        </w:rPr>
      </w:pPr>
      <w:r w:rsidRPr="001E682D">
        <w:rPr>
          <w:rFonts w:cs="David" w:hint="cs"/>
          <w:u w:val="single"/>
          <w:rtl/>
        </w:rPr>
        <w:t>יוסף שגאל:</w:t>
      </w:r>
    </w:p>
    <w:p w14:paraId="4E513148" w14:textId="77777777" w:rsidR="001E682D" w:rsidRPr="001E682D" w:rsidRDefault="001E682D" w:rsidP="001E682D">
      <w:pPr>
        <w:bidi/>
        <w:rPr>
          <w:rFonts w:cs="David" w:hint="cs"/>
          <w:rtl/>
        </w:rPr>
      </w:pPr>
    </w:p>
    <w:p w14:paraId="1BDC7498" w14:textId="77777777" w:rsidR="001E682D" w:rsidRPr="001E682D" w:rsidRDefault="001E682D" w:rsidP="001E682D">
      <w:pPr>
        <w:bidi/>
        <w:rPr>
          <w:rFonts w:cs="David" w:hint="cs"/>
          <w:rtl/>
        </w:rPr>
      </w:pPr>
      <w:r w:rsidRPr="001E682D">
        <w:rPr>
          <w:rFonts w:cs="David" w:hint="cs"/>
          <w:rtl/>
        </w:rPr>
        <w:tab/>
        <w:t xml:space="preserve">זה מאוד חשוב למדינת ישראל. שישים שנה אנחנו לא העלנו את הנושא. בשביל מה? </w:t>
      </w:r>
    </w:p>
    <w:p w14:paraId="7371B219" w14:textId="77777777" w:rsidR="001E682D" w:rsidRPr="001E682D" w:rsidRDefault="001E682D" w:rsidP="001E682D">
      <w:pPr>
        <w:bidi/>
        <w:rPr>
          <w:rFonts w:cs="David" w:hint="cs"/>
          <w:rtl/>
        </w:rPr>
      </w:pPr>
    </w:p>
    <w:p w14:paraId="6BCA62D7" w14:textId="77777777" w:rsidR="001E682D" w:rsidRPr="001E682D" w:rsidRDefault="001E682D" w:rsidP="001E682D">
      <w:pPr>
        <w:bidi/>
        <w:rPr>
          <w:rFonts w:cs="David" w:hint="cs"/>
          <w:u w:val="single"/>
          <w:rtl/>
        </w:rPr>
      </w:pPr>
      <w:r w:rsidRPr="001E682D">
        <w:rPr>
          <w:rFonts w:cs="David" w:hint="cs"/>
          <w:u w:val="single"/>
          <w:rtl/>
        </w:rPr>
        <w:t xml:space="preserve">זאב </w:t>
      </w:r>
      <w:proofErr w:type="spellStart"/>
      <w:r w:rsidRPr="001E682D">
        <w:rPr>
          <w:rFonts w:cs="David" w:hint="cs"/>
          <w:u w:val="single"/>
          <w:rtl/>
        </w:rPr>
        <w:t>אלקין</w:t>
      </w:r>
      <w:proofErr w:type="spellEnd"/>
      <w:r w:rsidRPr="001E682D">
        <w:rPr>
          <w:rFonts w:cs="David" w:hint="cs"/>
          <w:u w:val="single"/>
          <w:rtl/>
        </w:rPr>
        <w:t>:</w:t>
      </w:r>
    </w:p>
    <w:p w14:paraId="4E3EB263" w14:textId="77777777" w:rsidR="001E682D" w:rsidRPr="001E682D" w:rsidRDefault="001E682D" w:rsidP="001E682D">
      <w:pPr>
        <w:bidi/>
        <w:rPr>
          <w:rFonts w:cs="David" w:hint="cs"/>
          <w:rtl/>
        </w:rPr>
      </w:pPr>
    </w:p>
    <w:p w14:paraId="564E698A" w14:textId="77777777" w:rsidR="001E682D" w:rsidRPr="001E682D" w:rsidRDefault="001E682D" w:rsidP="001E682D">
      <w:pPr>
        <w:bidi/>
        <w:rPr>
          <w:rFonts w:cs="David" w:hint="cs"/>
          <w:rtl/>
        </w:rPr>
      </w:pPr>
      <w:r w:rsidRPr="001E682D">
        <w:rPr>
          <w:rFonts w:cs="David" w:hint="cs"/>
          <w:rtl/>
        </w:rPr>
        <w:tab/>
        <w:t>אגב, חבר הכנסת יורי שטרן זכרונו לברכה עבד קשה מאוד  - - -</w:t>
      </w:r>
    </w:p>
    <w:p w14:paraId="1933AA5A" w14:textId="77777777" w:rsidR="001E682D" w:rsidRPr="001E682D" w:rsidRDefault="001E682D" w:rsidP="001E682D">
      <w:pPr>
        <w:bidi/>
        <w:rPr>
          <w:rFonts w:cs="David" w:hint="cs"/>
          <w:rtl/>
        </w:rPr>
      </w:pPr>
    </w:p>
    <w:p w14:paraId="6E1B02A7" w14:textId="77777777" w:rsidR="001E682D" w:rsidRPr="001E682D" w:rsidRDefault="001E682D" w:rsidP="001E682D">
      <w:pPr>
        <w:bidi/>
        <w:rPr>
          <w:rFonts w:cs="David" w:hint="cs"/>
          <w:rtl/>
        </w:rPr>
      </w:pPr>
      <w:r w:rsidRPr="001E682D">
        <w:rPr>
          <w:rFonts w:cs="David" w:hint="cs"/>
          <w:u w:val="single"/>
          <w:rtl/>
        </w:rPr>
        <w:t>יוסף שגאל:</w:t>
      </w:r>
    </w:p>
    <w:p w14:paraId="1D41B735" w14:textId="77777777" w:rsidR="001E682D" w:rsidRPr="001E682D" w:rsidRDefault="001E682D" w:rsidP="001E682D">
      <w:pPr>
        <w:bidi/>
        <w:rPr>
          <w:rFonts w:cs="David" w:hint="cs"/>
          <w:rtl/>
        </w:rPr>
      </w:pPr>
    </w:p>
    <w:p w14:paraId="7D1E2D83" w14:textId="77777777" w:rsidR="001E682D" w:rsidRPr="001E682D" w:rsidRDefault="001E682D" w:rsidP="001E682D">
      <w:pPr>
        <w:bidi/>
        <w:rPr>
          <w:rFonts w:cs="David" w:hint="cs"/>
          <w:rtl/>
        </w:rPr>
      </w:pPr>
      <w:r w:rsidRPr="001E682D">
        <w:rPr>
          <w:rFonts w:cs="David" w:hint="cs"/>
          <w:rtl/>
        </w:rPr>
        <w:tab/>
        <w:t xml:space="preserve"> עזוב את התהליך --</w:t>
      </w:r>
      <w:proofErr w:type="spellStart"/>
      <w:r w:rsidRPr="001E682D">
        <w:rPr>
          <w:rFonts w:cs="David" w:hint="cs"/>
          <w:rtl/>
        </w:rPr>
        <w:t>קונניזציה</w:t>
      </w:r>
      <w:proofErr w:type="spellEnd"/>
      <w:r w:rsidRPr="001E682D">
        <w:rPr>
          <w:rFonts w:cs="David" w:hint="cs"/>
          <w:rtl/>
        </w:rPr>
        <w:t xml:space="preserve"> של שטרן. עזוב, די, תכל'ס.  תזרוק את הדמגוגיה הפוליטית.  אני מסיים, תודה. </w:t>
      </w:r>
    </w:p>
    <w:p w14:paraId="09C502D0" w14:textId="77777777" w:rsidR="001E682D" w:rsidRPr="001E682D" w:rsidRDefault="001E682D" w:rsidP="001E682D">
      <w:pPr>
        <w:bidi/>
        <w:rPr>
          <w:rFonts w:cs="David" w:hint="cs"/>
          <w:rtl/>
        </w:rPr>
      </w:pPr>
    </w:p>
    <w:p w14:paraId="6609A1BA" w14:textId="77777777" w:rsidR="001E682D" w:rsidRPr="001E682D" w:rsidRDefault="001E682D" w:rsidP="001E682D">
      <w:pPr>
        <w:bidi/>
        <w:rPr>
          <w:rFonts w:cs="David" w:hint="cs"/>
          <w:rtl/>
        </w:rPr>
      </w:pPr>
      <w:r w:rsidRPr="001E682D">
        <w:rPr>
          <w:rFonts w:cs="David" w:hint="cs"/>
          <w:rtl/>
        </w:rPr>
        <w:t xml:space="preserve">  </w:t>
      </w:r>
      <w:r w:rsidRPr="001E682D">
        <w:rPr>
          <w:rFonts w:cs="David" w:hint="cs"/>
          <w:rtl/>
        </w:rPr>
        <w:tab/>
      </w:r>
      <w:r w:rsidRPr="001E682D">
        <w:rPr>
          <w:rFonts w:cs="David" w:hint="cs"/>
          <w:rtl/>
        </w:rPr>
        <w:tab/>
      </w:r>
      <w:r w:rsidRPr="001E682D">
        <w:rPr>
          <w:rFonts w:cs="David" w:hint="cs"/>
          <w:rtl/>
        </w:rPr>
        <w:tab/>
      </w:r>
      <w:r w:rsidRPr="001E682D">
        <w:rPr>
          <w:rFonts w:cs="David" w:hint="cs"/>
          <w:rtl/>
        </w:rPr>
        <w:tab/>
        <w:t xml:space="preserve">  ( אומר דבר מה בשפה הרוסית. ) </w:t>
      </w:r>
    </w:p>
    <w:p w14:paraId="1A8E574E" w14:textId="77777777" w:rsidR="001E682D" w:rsidRPr="001E682D" w:rsidRDefault="001E682D" w:rsidP="001E682D">
      <w:pPr>
        <w:bidi/>
        <w:rPr>
          <w:rFonts w:cs="David" w:hint="cs"/>
          <w:rtl/>
        </w:rPr>
      </w:pPr>
    </w:p>
    <w:p w14:paraId="61B8130A" w14:textId="77777777" w:rsidR="001E682D" w:rsidRPr="001E682D" w:rsidRDefault="001E682D" w:rsidP="001E682D">
      <w:pPr>
        <w:bidi/>
        <w:rPr>
          <w:rFonts w:cs="David" w:hint="cs"/>
          <w:rtl/>
        </w:rPr>
      </w:pPr>
      <w:r w:rsidRPr="001E682D">
        <w:rPr>
          <w:rFonts w:cs="David" w:hint="cs"/>
          <w:u w:val="single"/>
          <w:rtl/>
        </w:rPr>
        <w:t>היו"ר דוד טל:</w:t>
      </w:r>
    </w:p>
    <w:p w14:paraId="6DBF6050" w14:textId="77777777" w:rsidR="001E682D" w:rsidRPr="001E682D" w:rsidRDefault="001E682D" w:rsidP="001E682D">
      <w:pPr>
        <w:bidi/>
        <w:rPr>
          <w:rFonts w:cs="David" w:hint="cs"/>
          <w:rtl/>
        </w:rPr>
      </w:pPr>
    </w:p>
    <w:p w14:paraId="61DEDCAA" w14:textId="77777777" w:rsidR="001E682D" w:rsidRPr="001E682D" w:rsidRDefault="001E682D" w:rsidP="001E682D">
      <w:pPr>
        <w:bidi/>
        <w:rPr>
          <w:rFonts w:cs="David" w:hint="cs"/>
          <w:rtl/>
        </w:rPr>
      </w:pPr>
      <w:r w:rsidRPr="001E682D">
        <w:rPr>
          <w:rFonts w:cs="David" w:hint="cs"/>
          <w:rtl/>
        </w:rPr>
        <w:tab/>
        <w:t>תודה. חבר הכנסת מילר.</w:t>
      </w:r>
    </w:p>
    <w:p w14:paraId="3DC44C7C" w14:textId="77777777" w:rsidR="001E682D" w:rsidRPr="001E682D" w:rsidRDefault="001E682D" w:rsidP="001E682D">
      <w:pPr>
        <w:bidi/>
        <w:rPr>
          <w:rFonts w:cs="David" w:hint="cs"/>
          <w:rtl/>
        </w:rPr>
      </w:pPr>
    </w:p>
    <w:p w14:paraId="2EB70C03" w14:textId="77777777" w:rsidR="001E682D" w:rsidRPr="001E682D" w:rsidRDefault="001E682D" w:rsidP="001E682D">
      <w:pPr>
        <w:bidi/>
        <w:rPr>
          <w:rFonts w:cs="David" w:hint="cs"/>
          <w:rtl/>
        </w:rPr>
      </w:pPr>
      <w:r w:rsidRPr="001E682D">
        <w:rPr>
          <w:rFonts w:cs="David" w:hint="cs"/>
          <w:u w:val="single"/>
          <w:rtl/>
        </w:rPr>
        <w:t>אלכס מילר:</w:t>
      </w:r>
    </w:p>
    <w:p w14:paraId="3F549632" w14:textId="77777777" w:rsidR="001E682D" w:rsidRPr="001E682D" w:rsidRDefault="001E682D" w:rsidP="001E682D">
      <w:pPr>
        <w:bidi/>
        <w:rPr>
          <w:rFonts w:cs="David" w:hint="cs"/>
          <w:rtl/>
        </w:rPr>
      </w:pPr>
    </w:p>
    <w:p w14:paraId="2B12E477" w14:textId="77777777" w:rsidR="001E682D" w:rsidRPr="001E682D" w:rsidRDefault="001E682D" w:rsidP="001E682D">
      <w:pPr>
        <w:bidi/>
        <w:rPr>
          <w:rFonts w:cs="David" w:hint="cs"/>
          <w:rtl/>
        </w:rPr>
      </w:pPr>
      <w:r w:rsidRPr="001E682D">
        <w:rPr>
          <w:rFonts w:cs="David" w:hint="cs"/>
          <w:rtl/>
        </w:rPr>
        <w:tab/>
        <w:t xml:space="preserve"> אני באמת מסכים עם דברי חברי הכנסת שהביעו את עמדתם. נושאים שיש להם השלכות כבדות על מדיניות החוץ חייבים להיות נדונים בוועדת החוץ והביטחון. אני מבקש שגם הנושא הזה יידון דווקא בוועדת המשנה של ועדת החוץ והביטחון לענייני חוץ, כי אני פשוט דואג לכל נושא ההדלפה, ומזה שלפני שהדיון הזה יסתיים, התוצאות יהיו כבר בתקשורת, ויהיו לכך השלכות בלתי הפיכות לגבי מדיניות החוץ של מדינת ישראל. אם הדבר הזה יידון בסופו של דבר בכנסת ישראל, יעלו עוד דברים נוספים, ואנחנו לא נצא מזה. </w:t>
      </w:r>
      <w:proofErr w:type="spellStart"/>
      <w:r w:rsidRPr="001E682D">
        <w:rPr>
          <w:rFonts w:cs="David" w:hint="cs"/>
          <w:rtl/>
        </w:rPr>
        <w:t>היתה</w:t>
      </w:r>
      <w:proofErr w:type="spellEnd"/>
      <w:r w:rsidRPr="001E682D">
        <w:rPr>
          <w:rFonts w:cs="David" w:hint="cs"/>
          <w:rtl/>
        </w:rPr>
        <w:t xml:space="preserve"> שואה לעם היהודי, וזו השואה היחידה - - -</w:t>
      </w:r>
    </w:p>
    <w:p w14:paraId="0ED37D14" w14:textId="77777777" w:rsidR="001E682D" w:rsidRPr="001E682D" w:rsidRDefault="001E682D" w:rsidP="001E682D">
      <w:pPr>
        <w:bidi/>
        <w:rPr>
          <w:rFonts w:cs="David" w:hint="cs"/>
          <w:rtl/>
        </w:rPr>
      </w:pPr>
    </w:p>
    <w:p w14:paraId="6272258E" w14:textId="77777777" w:rsidR="001E682D" w:rsidRPr="001E682D" w:rsidRDefault="001E682D" w:rsidP="001E682D">
      <w:pPr>
        <w:bidi/>
        <w:rPr>
          <w:rFonts w:cs="David" w:hint="cs"/>
          <w:rtl/>
        </w:rPr>
      </w:pPr>
      <w:r w:rsidRPr="001E682D">
        <w:rPr>
          <w:rFonts w:cs="David" w:hint="cs"/>
          <w:u w:val="single"/>
          <w:rtl/>
        </w:rPr>
        <w:t>היו"ר דוד טל:</w:t>
      </w:r>
    </w:p>
    <w:p w14:paraId="5017A8C1" w14:textId="77777777" w:rsidR="001E682D" w:rsidRPr="001E682D" w:rsidRDefault="001E682D" w:rsidP="001E682D">
      <w:pPr>
        <w:bidi/>
        <w:rPr>
          <w:rFonts w:cs="David" w:hint="cs"/>
          <w:rtl/>
        </w:rPr>
      </w:pPr>
    </w:p>
    <w:p w14:paraId="36B1CABB" w14:textId="77777777" w:rsidR="001E682D" w:rsidRPr="001E682D" w:rsidRDefault="001E682D" w:rsidP="001E682D">
      <w:pPr>
        <w:bidi/>
        <w:rPr>
          <w:rFonts w:cs="David" w:hint="cs"/>
          <w:rtl/>
        </w:rPr>
      </w:pPr>
      <w:r w:rsidRPr="001E682D">
        <w:rPr>
          <w:rFonts w:cs="David" w:hint="cs"/>
          <w:rtl/>
        </w:rPr>
        <w:tab/>
        <w:t xml:space="preserve">תודה רבה. חבר הכנסת </w:t>
      </w:r>
      <w:proofErr w:type="spellStart"/>
      <w:r w:rsidRPr="001E682D">
        <w:rPr>
          <w:rFonts w:cs="David" w:hint="cs"/>
          <w:rtl/>
        </w:rPr>
        <w:t>אורלב</w:t>
      </w:r>
      <w:proofErr w:type="spellEnd"/>
      <w:r w:rsidRPr="001E682D">
        <w:rPr>
          <w:rFonts w:cs="David" w:hint="cs"/>
          <w:rtl/>
        </w:rPr>
        <w:t>, בבקשה.</w:t>
      </w:r>
    </w:p>
    <w:p w14:paraId="5DBB40DF" w14:textId="77777777" w:rsidR="001E682D" w:rsidRPr="001E682D" w:rsidRDefault="001E682D" w:rsidP="001E682D">
      <w:pPr>
        <w:bidi/>
        <w:rPr>
          <w:rFonts w:cs="David" w:hint="cs"/>
          <w:rtl/>
        </w:rPr>
      </w:pPr>
    </w:p>
    <w:p w14:paraId="73B49C27"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72D768A5" w14:textId="77777777" w:rsidR="001E682D" w:rsidRPr="001E682D" w:rsidRDefault="001E682D" w:rsidP="001E682D">
      <w:pPr>
        <w:bidi/>
        <w:rPr>
          <w:rFonts w:cs="David" w:hint="cs"/>
          <w:rtl/>
        </w:rPr>
      </w:pPr>
    </w:p>
    <w:p w14:paraId="4CD6721C" w14:textId="77777777" w:rsidR="001E682D" w:rsidRPr="001E682D" w:rsidRDefault="001E682D" w:rsidP="001E682D">
      <w:pPr>
        <w:bidi/>
        <w:rPr>
          <w:rFonts w:cs="David" w:hint="cs"/>
          <w:rtl/>
        </w:rPr>
      </w:pPr>
      <w:r w:rsidRPr="001E682D">
        <w:rPr>
          <w:rFonts w:cs="David" w:hint="cs"/>
          <w:rtl/>
        </w:rPr>
        <w:tab/>
        <w:t>אני לא חשבתי לדבר, אבל אחרי ששמעתי את חבר הכנסת שגאל אמרתי שאני לא יכול להחריש יותר.</w:t>
      </w:r>
    </w:p>
    <w:p w14:paraId="59E472DD" w14:textId="77777777" w:rsidR="001E682D" w:rsidRPr="001E682D" w:rsidRDefault="001E682D" w:rsidP="001E682D">
      <w:pPr>
        <w:bidi/>
        <w:rPr>
          <w:rFonts w:cs="David" w:hint="cs"/>
          <w:rtl/>
        </w:rPr>
      </w:pPr>
    </w:p>
    <w:p w14:paraId="2C176832" w14:textId="77777777" w:rsidR="001E682D" w:rsidRPr="001E682D" w:rsidRDefault="001E682D" w:rsidP="001E682D">
      <w:pPr>
        <w:bidi/>
        <w:rPr>
          <w:rFonts w:cs="David" w:hint="cs"/>
          <w:u w:val="single"/>
          <w:rtl/>
        </w:rPr>
      </w:pPr>
      <w:r w:rsidRPr="001E682D">
        <w:rPr>
          <w:rFonts w:cs="David" w:hint="cs"/>
          <w:u w:val="single"/>
          <w:rtl/>
        </w:rPr>
        <w:t xml:space="preserve">זאב </w:t>
      </w:r>
      <w:proofErr w:type="spellStart"/>
      <w:r w:rsidRPr="001E682D">
        <w:rPr>
          <w:rFonts w:cs="David" w:hint="cs"/>
          <w:u w:val="single"/>
          <w:rtl/>
        </w:rPr>
        <w:t>אלקין</w:t>
      </w:r>
      <w:proofErr w:type="spellEnd"/>
      <w:r w:rsidRPr="001E682D">
        <w:rPr>
          <w:rFonts w:cs="David" w:hint="cs"/>
          <w:u w:val="single"/>
          <w:rtl/>
        </w:rPr>
        <w:t>:</w:t>
      </w:r>
    </w:p>
    <w:p w14:paraId="19050CD3" w14:textId="77777777" w:rsidR="001E682D" w:rsidRPr="001E682D" w:rsidRDefault="001E682D" w:rsidP="001E682D">
      <w:pPr>
        <w:bidi/>
        <w:rPr>
          <w:rFonts w:cs="David" w:hint="cs"/>
          <w:u w:val="single"/>
          <w:rtl/>
        </w:rPr>
      </w:pPr>
    </w:p>
    <w:p w14:paraId="71C9B924" w14:textId="77777777" w:rsidR="001E682D" w:rsidRPr="001E682D" w:rsidRDefault="001E682D" w:rsidP="001E682D">
      <w:pPr>
        <w:bidi/>
        <w:ind w:firstLine="567"/>
        <w:rPr>
          <w:rFonts w:cs="David" w:hint="cs"/>
          <w:rtl/>
        </w:rPr>
      </w:pPr>
      <w:r w:rsidRPr="001E682D">
        <w:rPr>
          <w:rFonts w:cs="David" w:hint="cs"/>
          <w:rtl/>
        </w:rPr>
        <w:t>מזלך שלא שמעת את החלק הרוסי של דבריו.</w:t>
      </w:r>
    </w:p>
    <w:p w14:paraId="62D086A6" w14:textId="77777777" w:rsidR="001E682D" w:rsidRPr="001E682D" w:rsidRDefault="001E682D" w:rsidP="001E682D">
      <w:pPr>
        <w:bidi/>
        <w:ind w:firstLine="567"/>
        <w:rPr>
          <w:rFonts w:cs="David" w:hint="cs"/>
          <w:rtl/>
        </w:rPr>
      </w:pPr>
    </w:p>
    <w:p w14:paraId="74CA6FC9" w14:textId="77777777" w:rsidR="001E682D" w:rsidRPr="001E682D" w:rsidRDefault="001E682D" w:rsidP="001E682D">
      <w:pPr>
        <w:bidi/>
        <w:rPr>
          <w:rFonts w:cs="David" w:hint="cs"/>
          <w:rtl/>
        </w:rPr>
      </w:pPr>
      <w:r w:rsidRPr="001E682D">
        <w:rPr>
          <w:rFonts w:cs="David" w:hint="cs"/>
          <w:u w:val="single"/>
          <w:rtl/>
        </w:rPr>
        <w:t>היו"ר דוד טל:</w:t>
      </w:r>
    </w:p>
    <w:p w14:paraId="152F57ED" w14:textId="77777777" w:rsidR="001E682D" w:rsidRPr="001E682D" w:rsidRDefault="001E682D" w:rsidP="001E682D">
      <w:pPr>
        <w:bidi/>
        <w:rPr>
          <w:rFonts w:cs="David" w:hint="cs"/>
          <w:rtl/>
        </w:rPr>
      </w:pPr>
    </w:p>
    <w:p w14:paraId="544CD3C5" w14:textId="77777777" w:rsidR="001E682D" w:rsidRPr="001E682D" w:rsidRDefault="001E682D" w:rsidP="001E682D">
      <w:pPr>
        <w:bidi/>
        <w:ind w:firstLine="567"/>
        <w:rPr>
          <w:rFonts w:cs="David" w:hint="cs"/>
          <w:rtl/>
        </w:rPr>
      </w:pPr>
      <w:r w:rsidRPr="001E682D">
        <w:rPr>
          <w:rFonts w:cs="David" w:hint="cs"/>
          <w:rtl/>
        </w:rPr>
        <w:t xml:space="preserve">חבר הכנסת </w:t>
      </w:r>
      <w:proofErr w:type="spellStart"/>
      <w:r w:rsidRPr="001E682D">
        <w:rPr>
          <w:rFonts w:cs="David" w:hint="cs"/>
          <w:rtl/>
        </w:rPr>
        <w:t>אלקין</w:t>
      </w:r>
      <w:proofErr w:type="spellEnd"/>
      <w:r w:rsidRPr="001E682D">
        <w:rPr>
          <w:rFonts w:cs="David" w:hint="cs"/>
          <w:rtl/>
        </w:rPr>
        <w:t xml:space="preserve">, האם אתה יכול לתרגם לפרוטוקול? </w:t>
      </w:r>
    </w:p>
    <w:p w14:paraId="22652102" w14:textId="77777777" w:rsidR="001E682D" w:rsidRPr="001E682D" w:rsidRDefault="001E682D" w:rsidP="001E682D">
      <w:pPr>
        <w:bidi/>
        <w:ind w:firstLine="567"/>
        <w:rPr>
          <w:rFonts w:cs="David" w:hint="cs"/>
          <w:rtl/>
        </w:rPr>
      </w:pPr>
    </w:p>
    <w:p w14:paraId="1CB0078B" w14:textId="77777777" w:rsidR="001E682D" w:rsidRPr="001E682D" w:rsidRDefault="001E682D" w:rsidP="001E682D">
      <w:pPr>
        <w:bidi/>
        <w:rPr>
          <w:rFonts w:cs="David" w:hint="cs"/>
          <w:u w:val="single"/>
          <w:rtl/>
        </w:rPr>
      </w:pPr>
      <w:r w:rsidRPr="001E682D">
        <w:rPr>
          <w:rFonts w:cs="David" w:hint="cs"/>
          <w:u w:val="single"/>
          <w:rtl/>
        </w:rPr>
        <w:t xml:space="preserve">יולי יואל </w:t>
      </w:r>
      <w:proofErr w:type="spellStart"/>
      <w:r w:rsidRPr="001E682D">
        <w:rPr>
          <w:rFonts w:cs="David" w:hint="cs"/>
          <w:u w:val="single"/>
          <w:rtl/>
        </w:rPr>
        <w:t>אדלשטיין</w:t>
      </w:r>
      <w:proofErr w:type="spellEnd"/>
      <w:r w:rsidRPr="001E682D">
        <w:rPr>
          <w:rFonts w:cs="David" w:hint="cs"/>
          <w:u w:val="single"/>
          <w:rtl/>
        </w:rPr>
        <w:t xml:space="preserve">: </w:t>
      </w:r>
    </w:p>
    <w:p w14:paraId="281E33B8" w14:textId="77777777" w:rsidR="001E682D" w:rsidRPr="001E682D" w:rsidRDefault="001E682D" w:rsidP="001E682D">
      <w:pPr>
        <w:bidi/>
        <w:rPr>
          <w:rFonts w:cs="David" w:hint="cs"/>
          <w:rtl/>
        </w:rPr>
      </w:pPr>
    </w:p>
    <w:p w14:paraId="29B2D39D" w14:textId="77777777" w:rsidR="001E682D" w:rsidRPr="001E682D" w:rsidRDefault="001E682D" w:rsidP="001E682D">
      <w:pPr>
        <w:bidi/>
        <w:rPr>
          <w:rFonts w:cs="David" w:hint="cs"/>
          <w:rtl/>
        </w:rPr>
      </w:pPr>
      <w:r w:rsidRPr="001E682D">
        <w:rPr>
          <w:rFonts w:cs="David" w:hint="cs"/>
          <w:rtl/>
        </w:rPr>
        <w:tab/>
        <w:t>דווקא בגלל שזה לפרוטוקול, הוא לא יכול לתרגם.</w:t>
      </w:r>
    </w:p>
    <w:p w14:paraId="4C6D0999" w14:textId="77777777" w:rsidR="001E682D" w:rsidRPr="001E682D" w:rsidRDefault="001E682D" w:rsidP="001E682D">
      <w:pPr>
        <w:bidi/>
        <w:rPr>
          <w:rFonts w:cs="David" w:hint="cs"/>
          <w:rtl/>
        </w:rPr>
      </w:pPr>
    </w:p>
    <w:p w14:paraId="0E160B13" w14:textId="77777777" w:rsidR="001E682D" w:rsidRPr="001E682D" w:rsidRDefault="001E682D" w:rsidP="001E682D">
      <w:pPr>
        <w:bidi/>
        <w:rPr>
          <w:rFonts w:cs="David" w:hint="cs"/>
          <w:rtl/>
        </w:rPr>
      </w:pPr>
      <w:r w:rsidRPr="001E682D">
        <w:rPr>
          <w:rFonts w:cs="David" w:hint="cs"/>
          <w:u w:val="single"/>
          <w:rtl/>
        </w:rPr>
        <w:t>ראובן ריבלין:</w:t>
      </w:r>
    </w:p>
    <w:p w14:paraId="7EB39F3B" w14:textId="77777777" w:rsidR="001E682D" w:rsidRPr="001E682D" w:rsidRDefault="001E682D" w:rsidP="001E682D">
      <w:pPr>
        <w:bidi/>
        <w:rPr>
          <w:rFonts w:cs="David" w:hint="cs"/>
          <w:rtl/>
        </w:rPr>
      </w:pPr>
    </w:p>
    <w:p w14:paraId="4BF097A3" w14:textId="77777777" w:rsidR="001E682D" w:rsidRPr="001E682D" w:rsidRDefault="001E682D" w:rsidP="001E682D">
      <w:pPr>
        <w:bidi/>
        <w:rPr>
          <w:rFonts w:cs="David" w:hint="cs"/>
          <w:rtl/>
        </w:rPr>
      </w:pPr>
      <w:r w:rsidRPr="001E682D">
        <w:rPr>
          <w:rFonts w:cs="David" w:hint="cs"/>
          <w:rtl/>
        </w:rPr>
        <w:tab/>
        <w:t xml:space="preserve"> דרך אגב, אומרים דמגוגיה פוליטית על השואה היהודית בצרפת או בבלגיה. </w:t>
      </w:r>
    </w:p>
    <w:p w14:paraId="67F63622" w14:textId="77777777" w:rsidR="001E682D" w:rsidRPr="001E682D" w:rsidRDefault="001E682D" w:rsidP="001E682D">
      <w:pPr>
        <w:bidi/>
        <w:rPr>
          <w:rFonts w:cs="David" w:hint="cs"/>
          <w:rtl/>
        </w:rPr>
      </w:pPr>
    </w:p>
    <w:p w14:paraId="6B87A219"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4D627A90" w14:textId="77777777" w:rsidR="001E682D" w:rsidRPr="001E682D" w:rsidRDefault="001E682D" w:rsidP="001E682D">
      <w:pPr>
        <w:bidi/>
        <w:rPr>
          <w:rFonts w:cs="David" w:hint="cs"/>
          <w:rtl/>
        </w:rPr>
      </w:pPr>
    </w:p>
    <w:p w14:paraId="5604CC4A" w14:textId="77777777" w:rsidR="001E682D" w:rsidRPr="001E682D" w:rsidRDefault="001E682D" w:rsidP="001E682D">
      <w:pPr>
        <w:bidi/>
        <w:rPr>
          <w:rFonts w:cs="David" w:hint="cs"/>
          <w:rtl/>
        </w:rPr>
      </w:pPr>
      <w:r w:rsidRPr="001E682D">
        <w:rPr>
          <w:rFonts w:cs="David" w:hint="cs"/>
          <w:rtl/>
        </w:rPr>
        <w:tab/>
        <w:t xml:space="preserve">נתאר לעצמנו שעכשיו באיזושהי ועדת כנסת של איזושהי מדינה בעולם, הצליח חבר כנסת כלשהו להביא לכך שידונו בנושא השואה, ויש שם עכשיו דיון האם להחביא את הדיון באיזשהו דיון חשאי בוועדת החוץ והביטחון, או שהדבר הזה יהיה בדיון פתוח. אני חושב שדווקא העם היהודי צריך להיות  רגיש יותר מכולם לעניינים מוסריים. ולכן, אני חושב שזה יהיה רק לכבוד לעם היהודי, ולכנסת ישראל, שהנושא הזה יידון. </w:t>
      </w:r>
    </w:p>
    <w:p w14:paraId="111E14E4" w14:textId="77777777" w:rsidR="001E682D" w:rsidRPr="001E682D" w:rsidRDefault="001E682D" w:rsidP="001E682D">
      <w:pPr>
        <w:bidi/>
        <w:rPr>
          <w:rFonts w:cs="David" w:hint="cs"/>
          <w:rtl/>
        </w:rPr>
      </w:pPr>
    </w:p>
    <w:p w14:paraId="4A1438C8" w14:textId="77777777" w:rsidR="001E682D" w:rsidRPr="001E682D" w:rsidRDefault="001E682D" w:rsidP="001E682D">
      <w:pPr>
        <w:bidi/>
        <w:ind w:firstLine="567"/>
        <w:rPr>
          <w:rFonts w:cs="David" w:hint="cs"/>
          <w:rtl/>
        </w:rPr>
      </w:pPr>
      <w:r w:rsidRPr="001E682D">
        <w:rPr>
          <w:rFonts w:cs="David" w:hint="cs"/>
          <w:rtl/>
        </w:rPr>
        <w:t xml:space="preserve">אני מסכים שתהיה ועדת משותפת כי יש כאן היבטים של חוץ, ובהחלט צריך לדון בהם. אבל, לא יכול להיות שהשיקול של יחסי חוץ יאפיל על שיקול מוסרי. זה לא יהודי כך לשקול. יש לנו מוסר, והמוסר הזה גם אם צריכים לשלם עבורו - יש לו תשלום פוליטי, צריך לשלם אותו. אנחנו קודם כל, אנשים מוסריים. </w:t>
      </w:r>
    </w:p>
    <w:p w14:paraId="04D33537" w14:textId="77777777" w:rsidR="001E682D" w:rsidRPr="001E682D" w:rsidRDefault="001E682D" w:rsidP="001E682D">
      <w:pPr>
        <w:bidi/>
        <w:rPr>
          <w:rFonts w:cs="David" w:hint="cs"/>
          <w:rtl/>
        </w:rPr>
      </w:pPr>
    </w:p>
    <w:p w14:paraId="35AD2951" w14:textId="77777777" w:rsidR="001E682D" w:rsidRPr="001E682D" w:rsidRDefault="001E682D" w:rsidP="001E682D">
      <w:pPr>
        <w:bidi/>
        <w:rPr>
          <w:rFonts w:cs="David" w:hint="cs"/>
          <w:rtl/>
        </w:rPr>
      </w:pPr>
      <w:r w:rsidRPr="001E682D">
        <w:rPr>
          <w:rFonts w:cs="David" w:hint="cs"/>
          <w:u w:val="single"/>
          <w:rtl/>
        </w:rPr>
        <w:t>היו"ר דוד טל:</w:t>
      </w:r>
    </w:p>
    <w:p w14:paraId="4F16D3F4" w14:textId="77777777" w:rsidR="001E682D" w:rsidRPr="001E682D" w:rsidRDefault="001E682D" w:rsidP="001E682D">
      <w:pPr>
        <w:bidi/>
        <w:rPr>
          <w:rFonts w:cs="David" w:hint="cs"/>
          <w:rtl/>
        </w:rPr>
      </w:pPr>
    </w:p>
    <w:p w14:paraId="39CE1514" w14:textId="77777777" w:rsidR="001E682D" w:rsidRPr="001E682D" w:rsidRDefault="001E682D" w:rsidP="001E682D">
      <w:pPr>
        <w:bidi/>
        <w:rPr>
          <w:rFonts w:cs="David" w:hint="cs"/>
          <w:rtl/>
        </w:rPr>
      </w:pPr>
      <w:r w:rsidRPr="001E682D">
        <w:rPr>
          <w:rFonts w:cs="David" w:hint="cs"/>
          <w:rtl/>
        </w:rPr>
        <w:tab/>
        <w:t xml:space="preserve"> תודה רבה. חבר הכנסת </w:t>
      </w:r>
      <w:proofErr w:type="spellStart"/>
      <w:r w:rsidRPr="001E682D">
        <w:rPr>
          <w:rFonts w:cs="David" w:hint="cs"/>
          <w:rtl/>
        </w:rPr>
        <w:t>נודלמן</w:t>
      </w:r>
      <w:proofErr w:type="spellEnd"/>
      <w:r w:rsidRPr="001E682D">
        <w:rPr>
          <w:rFonts w:cs="David" w:hint="cs"/>
          <w:rtl/>
        </w:rPr>
        <w:t xml:space="preserve">, בבקשה. </w:t>
      </w:r>
    </w:p>
    <w:p w14:paraId="320B6726" w14:textId="77777777" w:rsidR="001E682D" w:rsidRPr="001E682D" w:rsidRDefault="001E682D" w:rsidP="001E682D">
      <w:pPr>
        <w:bidi/>
        <w:rPr>
          <w:rFonts w:cs="David" w:hint="cs"/>
          <w:rtl/>
        </w:rPr>
      </w:pPr>
    </w:p>
    <w:p w14:paraId="7A80F032" w14:textId="77777777" w:rsidR="001E682D" w:rsidRPr="001E682D" w:rsidRDefault="001E682D" w:rsidP="001E682D">
      <w:pPr>
        <w:bidi/>
        <w:rPr>
          <w:rFonts w:cs="David" w:hint="cs"/>
          <w:rtl/>
        </w:rPr>
      </w:pPr>
      <w:r w:rsidRPr="001E682D">
        <w:rPr>
          <w:rFonts w:cs="David" w:hint="cs"/>
          <w:u w:val="single"/>
          <w:rtl/>
        </w:rPr>
        <w:t xml:space="preserve">מיכאל </w:t>
      </w:r>
      <w:proofErr w:type="spellStart"/>
      <w:r w:rsidRPr="001E682D">
        <w:rPr>
          <w:rFonts w:cs="David" w:hint="cs"/>
          <w:u w:val="single"/>
          <w:rtl/>
        </w:rPr>
        <w:t>נודלמן</w:t>
      </w:r>
      <w:proofErr w:type="spellEnd"/>
      <w:r w:rsidRPr="001E682D">
        <w:rPr>
          <w:rFonts w:cs="David" w:hint="cs"/>
          <w:u w:val="single"/>
          <w:rtl/>
        </w:rPr>
        <w:t>:</w:t>
      </w:r>
    </w:p>
    <w:p w14:paraId="3F8BB4BC" w14:textId="77777777" w:rsidR="001E682D" w:rsidRPr="001E682D" w:rsidRDefault="001E682D" w:rsidP="001E682D">
      <w:pPr>
        <w:bidi/>
        <w:rPr>
          <w:rFonts w:cs="David" w:hint="cs"/>
          <w:rtl/>
        </w:rPr>
      </w:pPr>
    </w:p>
    <w:p w14:paraId="6DA172D3" w14:textId="77777777" w:rsidR="001E682D" w:rsidRPr="001E682D" w:rsidRDefault="001E682D" w:rsidP="001E682D">
      <w:pPr>
        <w:bidi/>
        <w:rPr>
          <w:rFonts w:cs="David" w:hint="cs"/>
          <w:rtl/>
        </w:rPr>
      </w:pPr>
      <w:r w:rsidRPr="001E682D">
        <w:rPr>
          <w:rFonts w:cs="David" w:hint="cs"/>
          <w:rtl/>
        </w:rPr>
        <w:tab/>
        <w:t xml:space="preserve"> אני מסכים שיש שיקול מוסרי. אבל, צריך לדעת מה אתה צריך לשלם. אנחנו נכנסים לדבר מאוד </w:t>
      </w:r>
      <w:proofErr w:type="spellStart"/>
      <w:r w:rsidRPr="001E682D">
        <w:rPr>
          <w:rFonts w:cs="David" w:hint="cs"/>
          <w:rtl/>
        </w:rPr>
        <w:t>מאוד</w:t>
      </w:r>
      <w:proofErr w:type="spellEnd"/>
      <w:r w:rsidRPr="001E682D">
        <w:rPr>
          <w:rFonts w:cs="David" w:hint="cs"/>
          <w:rtl/>
        </w:rPr>
        <w:t xml:space="preserve"> מסובך. שישים שנה כולם יודעים. אבל, לא מדברים.  צריכים לדעת היסטוריה, צריכים לדעת כל מיני דברים. באמת היה שם רצח עם. אבל, אף אחד לא יודע איך זה משפיע על גיאו-פוליטיקה, ועל הפוליטיקה ועל המצב שלנו. יש לכך השפעה רבה. לכן, אני בעד דיון בוועדת החוץ והביטחון. </w:t>
      </w:r>
    </w:p>
    <w:p w14:paraId="65BF0362" w14:textId="77777777" w:rsidR="001E682D" w:rsidRPr="001E682D" w:rsidRDefault="001E682D" w:rsidP="001E682D">
      <w:pPr>
        <w:bidi/>
        <w:rPr>
          <w:rFonts w:cs="David" w:hint="cs"/>
          <w:rtl/>
        </w:rPr>
      </w:pPr>
    </w:p>
    <w:p w14:paraId="6BF1B4D2" w14:textId="77777777" w:rsidR="001E682D" w:rsidRPr="001E682D" w:rsidRDefault="001E682D" w:rsidP="001E682D">
      <w:pPr>
        <w:bidi/>
        <w:rPr>
          <w:rFonts w:cs="David" w:hint="cs"/>
          <w:rtl/>
        </w:rPr>
      </w:pPr>
      <w:r w:rsidRPr="001E682D">
        <w:rPr>
          <w:rFonts w:cs="David" w:hint="cs"/>
          <w:u w:val="single"/>
          <w:rtl/>
        </w:rPr>
        <w:t>היו"ר דוד טל:</w:t>
      </w:r>
    </w:p>
    <w:p w14:paraId="32B2BD8C" w14:textId="77777777" w:rsidR="001E682D" w:rsidRPr="001E682D" w:rsidRDefault="001E682D" w:rsidP="001E682D">
      <w:pPr>
        <w:bidi/>
        <w:rPr>
          <w:rFonts w:cs="David" w:hint="cs"/>
          <w:rtl/>
        </w:rPr>
      </w:pPr>
    </w:p>
    <w:p w14:paraId="0E1E7503" w14:textId="77777777" w:rsidR="001E682D" w:rsidRPr="001E682D" w:rsidRDefault="001E682D" w:rsidP="001E682D">
      <w:pPr>
        <w:bidi/>
        <w:rPr>
          <w:rFonts w:cs="David" w:hint="cs"/>
          <w:rtl/>
        </w:rPr>
      </w:pPr>
      <w:r w:rsidRPr="001E682D">
        <w:rPr>
          <w:rFonts w:cs="David" w:hint="cs"/>
          <w:rtl/>
        </w:rPr>
        <w:tab/>
        <w:t xml:space="preserve">תודה רבה, חברי </w:t>
      </w:r>
      <w:proofErr w:type="spellStart"/>
      <w:r w:rsidRPr="001E682D">
        <w:rPr>
          <w:rFonts w:cs="David" w:hint="cs"/>
          <w:rtl/>
        </w:rPr>
        <w:t>חברי</w:t>
      </w:r>
      <w:proofErr w:type="spellEnd"/>
      <w:r w:rsidRPr="001E682D">
        <w:rPr>
          <w:rFonts w:cs="David" w:hint="cs"/>
          <w:rtl/>
        </w:rPr>
        <w:t xml:space="preserve"> הכנסת. אם כך, אני מעלה את זה להצבעה. חבר הכנסת </w:t>
      </w:r>
      <w:proofErr w:type="spellStart"/>
      <w:r w:rsidRPr="001E682D">
        <w:rPr>
          <w:rFonts w:cs="David" w:hint="cs"/>
          <w:rtl/>
        </w:rPr>
        <w:t>ג'ומס</w:t>
      </w:r>
      <w:proofErr w:type="spellEnd"/>
      <w:r w:rsidRPr="001E682D">
        <w:rPr>
          <w:rFonts w:cs="David" w:hint="cs"/>
          <w:rtl/>
        </w:rPr>
        <w:t xml:space="preserve">, זה חוץ וביטחון או חינוך? </w:t>
      </w:r>
    </w:p>
    <w:p w14:paraId="417B9CB4" w14:textId="77777777" w:rsidR="001E682D" w:rsidRDefault="001E682D" w:rsidP="001E682D">
      <w:pPr>
        <w:bidi/>
        <w:rPr>
          <w:rFonts w:cs="David" w:hint="cs"/>
          <w:rtl/>
        </w:rPr>
      </w:pPr>
    </w:p>
    <w:p w14:paraId="3E376A1A" w14:textId="77777777" w:rsidR="001E682D" w:rsidRDefault="001E682D" w:rsidP="001E682D">
      <w:pPr>
        <w:bidi/>
        <w:rPr>
          <w:rFonts w:cs="David" w:hint="cs"/>
          <w:rtl/>
        </w:rPr>
      </w:pPr>
    </w:p>
    <w:p w14:paraId="6EEE3093" w14:textId="77777777" w:rsidR="001E682D" w:rsidRDefault="001E682D" w:rsidP="001E682D">
      <w:pPr>
        <w:bidi/>
        <w:rPr>
          <w:rFonts w:cs="David" w:hint="cs"/>
          <w:rtl/>
        </w:rPr>
      </w:pPr>
    </w:p>
    <w:p w14:paraId="42CA5C08" w14:textId="77777777" w:rsidR="001E682D" w:rsidRDefault="001E682D" w:rsidP="001E682D">
      <w:pPr>
        <w:bidi/>
        <w:rPr>
          <w:rFonts w:cs="David" w:hint="cs"/>
          <w:rtl/>
        </w:rPr>
      </w:pPr>
    </w:p>
    <w:p w14:paraId="683976A5" w14:textId="77777777" w:rsidR="001E682D" w:rsidRDefault="001E682D" w:rsidP="001E682D">
      <w:pPr>
        <w:bidi/>
        <w:rPr>
          <w:rFonts w:cs="David" w:hint="cs"/>
          <w:rtl/>
        </w:rPr>
      </w:pPr>
    </w:p>
    <w:p w14:paraId="7F898CAD" w14:textId="77777777" w:rsidR="001E682D" w:rsidRDefault="001E682D" w:rsidP="001E682D">
      <w:pPr>
        <w:bidi/>
        <w:rPr>
          <w:rFonts w:cs="David" w:hint="cs"/>
          <w:rtl/>
        </w:rPr>
      </w:pPr>
    </w:p>
    <w:p w14:paraId="5AE6C8E6" w14:textId="77777777" w:rsidR="001E682D" w:rsidRPr="001E682D" w:rsidRDefault="001E682D" w:rsidP="001E682D">
      <w:pPr>
        <w:bidi/>
        <w:rPr>
          <w:rFonts w:cs="David" w:hint="cs"/>
          <w:rtl/>
        </w:rPr>
      </w:pPr>
    </w:p>
    <w:p w14:paraId="62B609BA" w14:textId="77777777" w:rsidR="001E682D" w:rsidRPr="001E682D" w:rsidRDefault="001E682D" w:rsidP="001E682D">
      <w:pPr>
        <w:bidi/>
        <w:rPr>
          <w:rFonts w:cs="David" w:hint="cs"/>
          <w:u w:val="single"/>
          <w:rtl/>
        </w:rPr>
      </w:pPr>
      <w:r w:rsidRPr="001E682D">
        <w:rPr>
          <w:rFonts w:cs="David" w:hint="cs"/>
          <w:u w:val="single"/>
          <w:rtl/>
        </w:rPr>
        <w:t xml:space="preserve">זאב </w:t>
      </w:r>
      <w:proofErr w:type="spellStart"/>
      <w:r w:rsidRPr="001E682D">
        <w:rPr>
          <w:rFonts w:cs="David" w:hint="cs"/>
          <w:u w:val="single"/>
          <w:rtl/>
        </w:rPr>
        <w:t>אלקין</w:t>
      </w:r>
      <w:proofErr w:type="spellEnd"/>
      <w:r w:rsidRPr="001E682D">
        <w:rPr>
          <w:rFonts w:cs="David" w:hint="cs"/>
          <w:u w:val="single"/>
          <w:rtl/>
        </w:rPr>
        <w:t>:</w:t>
      </w:r>
    </w:p>
    <w:p w14:paraId="7CA00D2B" w14:textId="77777777" w:rsidR="001E682D" w:rsidRPr="001E682D" w:rsidRDefault="001E682D" w:rsidP="001E682D">
      <w:pPr>
        <w:bidi/>
        <w:rPr>
          <w:rFonts w:cs="David" w:hint="cs"/>
          <w:rtl/>
        </w:rPr>
      </w:pPr>
    </w:p>
    <w:p w14:paraId="23261A57" w14:textId="77777777" w:rsidR="001E682D" w:rsidRPr="001E682D" w:rsidRDefault="001E682D" w:rsidP="001E682D">
      <w:pPr>
        <w:bidi/>
        <w:rPr>
          <w:rFonts w:cs="David" w:hint="cs"/>
          <w:rtl/>
        </w:rPr>
      </w:pPr>
      <w:r w:rsidRPr="001E682D">
        <w:rPr>
          <w:rFonts w:cs="David" w:hint="cs"/>
          <w:rtl/>
        </w:rPr>
        <w:tab/>
        <w:t xml:space="preserve">ועדה משותפת. </w:t>
      </w:r>
    </w:p>
    <w:p w14:paraId="07CD4EDB" w14:textId="77777777" w:rsidR="001E682D" w:rsidRPr="001E682D" w:rsidRDefault="001E682D" w:rsidP="001E682D">
      <w:pPr>
        <w:bidi/>
        <w:rPr>
          <w:rFonts w:cs="David" w:hint="cs"/>
          <w:rtl/>
        </w:rPr>
      </w:pPr>
    </w:p>
    <w:p w14:paraId="6A56D377" w14:textId="77777777" w:rsidR="001E682D" w:rsidRPr="001E682D" w:rsidRDefault="001E682D" w:rsidP="001E682D">
      <w:pPr>
        <w:bidi/>
        <w:rPr>
          <w:rFonts w:cs="David" w:hint="cs"/>
          <w:rtl/>
        </w:rPr>
      </w:pPr>
      <w:r w:rsidRPr="001E682D">
        <w:rPr>
          <w:rFonts w:cs="David" w:hint="cs"/>
          <w:u w:val="single"/>
          <w:rtl/>
        </w:rPr>
        <w:t>ראובן ריבלין:</w:t>
      </w:r>
    </w:p>
    <w:p w14:paraId="1FFB6701" w14:textId="77777777" w:rsidR="001E682D" w:rsidRPr="001E682D" w:rsidRDefault="001E682D" w:rsidP="001E682D">
      <w:pPr>
        <w:bidi/>
        <w:rPr>
          <w:rFonts w:cs="David" w:hint="cs"/>
          <w:rtl/>
        </w:rPr>
      </w:pPr>
    </w:p>
    <w:p w14:paraId="0AAB64FD" w14:textId="77777777" w:rsidR="001E682D" w:rsidRPr="001E682D" w:rsidRDefault="001E682D" w:rsidP="001E682D">
      <w:pPr>
        <w:bidi/>
        <w:rPr>
          <w:rFonts w:cs="David" w:hint="cs"/>
          <w:rtl/>
        </w:rPr>
      </w:pPr>
      <w:r w:rsidRPr="001E682D">
        <w:rPr>
          <w:rFonts w:cs="David" w:hint="cs"/>
          <w:rtl/>
        </w:rPr>
        <w:tab/>
        <w:t xml:space="preserve"> משותפת, גם חבר הכנסת </w:t>
      </w:r>
      <w:proofErr w:type="spellStart"/>
      <w:r w:rsidRPr="001E682D">
        <w:rPr>
          <w:rFonts w:cs="David" w:hint="cs"/>
          <w:rtl/>
        </w:rPr>
        <w:t>ג'ומס</w:t>
      </w:r>
      <w:proofErr w:type="spellEnd"/>
      <w:r w:rsidRPr="001E682D">
        <w:rPr>
          <w:rFonts w:cs="David" w:hint="cs"/>
          <w:rtl/>
        </w:rPr>
        <w:t xml:space="preserve"> מסכים.</w:t>
      </w:r>
    </w:p>
    <w:p w14:paraId="6C4DE64B" w14:textId="77777777" w:rsidR="001E682D" w:rsidRPr="001E682D" w:rsidRDefault="001E682D" w:rsidP="001E682D">
      <w:pPr>
        <w:bidi/>
        <w:rPr>
          <w:rFonts w:cs="David" w:hint="cs"/>
          <w:rtl/>
        </w:rPr>
      </w:pPr>
    </w:p>
    <w:p w14:paraId="0388C7C8" w14:textId="77777777" w:rsidR="001E682D" w:rsidRPr="001E682D" w:rsidRDefault="001E682D" w:rsidP="001E682D">
      <w:pPr>
        <w:bidi/>
        <w:rPr>
          <w:rFonts w:cs="David" w:hint="cs"/>
          <w:rtl/>
        </w:rPr>
      </w:pPr>
      <w:r w:rsidRPr="001E682D">
        <w:rPr>
          <w:rFonts w:cs="David" w:hint="cs"/>
          <w:u w:val="single"/>
          <w:rtl/>
        </w:rPr>
        <w:t>היו"ר דוד טל:</w:t>
      </w:r>
    </w:p>
    <w:p w14:paraId="3164F2F0" w14:textId="77777777" w:rsidR="001E682D" w:rsidRPr="001E682D" w:rsidRDefault="001E682D" w:rsidP="001E682D">
      <w:pPr>
        <w:bidi/>
        <w:rPr>
          <w:rFonts w:cs="David" w:hint="cs"/>
          <w:rtl/>
        </w:rPr>
      </w:pPr>
      <w:r w:rsidRPr="001E682D">
        <w:rPr>
          <w:rFonts w:cs="David" w:hint="cs"/>
          <w:rtl/>
        </w:rPr>
        <w:tab/>
      </w:r>
    </w:p>
    <w:p w14:paraId="08C8AC45" w14:textId="77777777" w:rsidR="001E682D" w:rsidRPr="001E682D" w:rsidRDefault="001E682D" w:rsidP="001E682D">
      <w:pPr>
        <w:bidi/>
        <w:rPr>
          <w:rFonts w:cs="David" w:hint="cs"/>
          <w:rtl/>
        </w:rPr>
      </w:pPr>
      <w:r w:rsidRPr="001E682D">
        <w:rPr>
          <w:rFonts w:cs="David" w:hint="cs"/>
          <w:rtl/>
        </w:rPr>
        <w:tab/>
        <w:t xml:space="preserve">ועדה משותפת, או ועדת חוץ וביטחון. </w:t>
      </w:r>
    </w:p>
    <w:p w14:paraId="158586B2" w14:textId="77777777" w:rsidR="001E682D" w:rsidRPr="001E682D" w:rsidRDefault="001E682D" w:rsidP="001E682D">
      <w:pPr>
        <w:bidi/>
        <w:rPr>
          <w:rFonts w:cs="David" w:hint="cs"/>
          <w:rtl/>
        </w:rPr>
      </w:pPr>
    </w:p>
    <w:p w14:paraId="3E8D13E9"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4541A2CB" w14:textId="77777777" w:rsidR="001E682D" w:rsidRPr="001E682D" w:rsidRDefault="001E682D" w:rsidP="001E682D">
      <w:pPr>
        <w:pStyle w:val="Heading5"/>
        <w:jc w:val="left"/>
        <w:rPr>
          <w:rFonts w:hint="cs"/>
          <w:sz w:val="24"/>
          <w:rtl/>
        </w:rPr>
      </w:pPr>
    </w:p>
    <w:p w14:paraId="020F14BA" w14:textId="77777777" w:rsidR="001E682D" w:rsidRPr="001E682D" w:rsidRDefault="001E682D" w:rsidP="001E682D">
      <w:pPr>
        <w:bidi/>
        <w:rPr>
          <w:rFonts w:cs="David" w:hint="cs"/>
          <w:rtl/>
        </w:rPr>
      </w:pPr>
      <w:r w:rsidRPr="001E682D">
        <w:rPr>
          <w:rFonts w:cs="David" w:hint="cs"/>
          <w:rtl/>
        </w:rPr>
        <w:tab/>
        <w:t xml:space="preserve"> משותפת בראשות חוץ וביטחון. </w:t>
      </w:r>
    </w:p>
    <w:p w14:paraId="179AC1EB" w14:textId="77777777" w:rsidR="001E682D" w:rsidRPr="001E682D" w:rsidRDefault="001E682D" w:rsidP="001E682D">
      <w:pPr>
        <w:bidi/>
        <w:rPr>
          <w:rFonts w:cs="David" w:hint="cs"/>
          <w:rtl/>
        </w:rPr>
      </w:pPr>
    </w:p>
    <w:p w14:paraId="270E1D81" w14:textId="77777777" w:rsidR="001E682D" w:rsidRPr="001E682D" w:rsidRDefault="001E682D" w:rsidP="001E682D">
      <w:pPr>
        <w:bidi/>
        <w:rPr>
          <w:rFonts w:cs="David" w:hint="cs"/>
          <w:rtl/>
        </w:rPr>
      </w:pPr>
      <w:r w:rsidRPr="001E682D">
        <w:rPr>
          <w:rFonts w:cs="David" w:hint="cs"/>
          <w:u w:val="single"/>
          <w:rtl/>
        </w:rPr>
        <w:t>היו"ר דוד טל:</w:t>
      </w:r>
    </w:p>
    <w:p w14:paraId="638EB321" w14:textId="77777777" w:rsidR="001E682D" w:rsidRPr="001E682D" w:rsidRDefault="001E682D" w:rsidP="001E682D">
      <w:pPr>
        <w:bidi/>
        <w:rPr>
          <w:rFonts w:cs="David" w:hint="cs"/>
          <w:rtl/>
        </w:rPr>
      </w:pPr>
    </w:p>
    <w:p w14:paraId="747AEDF3" w14:textId="77777777" w:rsidR="001E682D" w:rsidRPr="001E682D" w:rsidRDefault="001E682D" w:rsidP="001E682D">
      <w:pPr>
        <w:bidi/>
        <w:rPr>
          <w:rFonts w:cs="David" w:hint="cs"/>
          <w:rtl/>
        </w:rPr>
      </w:pPr>
      <w:r w:rsidRPr="001E682D">
        <w:rPr>
          <w:rFonts w:cs="David" w:hint="cs"/>
          <w:rtl/>
        </w:rPr>
        <w:tab/>
        <w:t xml:space="preserve">אם זה פתוח, אז מה הבעיה? אין בעיה. רבותי, אני עובר להצבעה כדי שהדברים יובהרו. או ועדה משותפת חינוך וחוץ וביטחון בראשות יושב-ראש ועדת החוץ והביטחון. </w:t>
      </w:r>
    </w:p>
    <w:p w14:paraId="2B0771E0" w14:textId="77777777" w:rsidR="001E682D" w:rsidRPr="001E682D" w:rsidRDefault="001E682D" w:rsidP="001E682D">
      <w:pPr>
        <w:bidi/>
        <w:rPr>
          <w:rFonts w:cs="David" w:hint="cs"/>
          <w:rtl/>
        </w:rPr>
      </w:pPr>
    </w:p>
    <w:p w14:paraId="57A855BF" w14:textId="77777777" w:rsidR="001E682D" w:rsidRPr="001E682D" w:rsidRDefault="001E682D" w:rsidP="001E682D">
      <w:pPr>
        <w:bidi/>
        <w:rPr>
          <w:rFonts w:cs="David" w:hint="cs"/>
          <w:u w:val="single"/>
          <w:rtl/>
        </w:rPr>
      </w:pPr>
      <w:r w:rsidRPr="001E682D">
        <w:rPr>
          <w:rFonts w:cs="David" w:hint="cs"/>
          <w:u w:val="single"/>
          <w:rtl/>
        </w:rPr>
        <w:t xml:space="preserve">זאב </w:t>
      </w:r>
      <w:proofErr w:type="spellStart"/>
      <w:r w:rsidRPr="001E682D">
        <w:rPr>
          <w:rFonts w:cs="David" w:hint="cs"/>
          <w:u w:val="single"/>
          <w:rtl/>
        </w:rPr>
        <w:t>אלקין</w:t>
      </w:r>
      <w:proofErr w:type="spellEnd"/>
      <w:r w:rsidRPr="001E682D">
        <w:rPr>
          <w:rFonts w:cs="David" w:hint="cs"/>
          <w:u w:val="single"/>
          <w:rtl/>
        </w:rPr>
        <w:t>:</w:t>
      </w:r>
    </w:p>
    <w:p w14:paraId="6FEE6324" w14:textId="77777777" w:rsidR="001E682D" w:rsidRPr="001E682D" w:rsidRDefault="001E682D" w:rsidP="001E682D">
      <w:pPr>
        <w:bidi/>
        <w:rPr>
          <w:rFonts w:cs="David" w:hint="cs"/>
          <w:rtl/>
        </w:rPr>
      </w:pPr>
    </w:p>
    <w:p w14:paraId="275E455B" w14:textId="77777777" w:rsidR="001E682D" w:rsidRPr="001E682D" w:rsidRDefault="001E682D" w:rsidP="001E682D">
      <w:pPr>
        <w:bidi/>
        <w:rPr>
          <w:rFonts w:cs="David" w:hint="cs"/>
          <w:rtl/>
        </w:rPr>
      </w:pPr>
      <w:r w:rsidRPr="001E682D">
        <w:rPr>
          <w:rFonts w:cs="David" w:hint="cs"/>
          <w:rtl/>
        </w:rPr>
        <w:tab/>
        <w:t xml:space="preserve">אדוני היושב ראש, אני הצעתי את </w:t>
      </w:r>
      <w:proofErr w:type="spellStart"/>
      <w:r w:rsidRPr="001E682D">
        <w:rPr>
          <w:rFonts w:cs="David" w:hint="cs"/>
          <w:rtl/>
        </w:rPr>
        <w:t>עמירה</w:t>
      </w:r>
      <w:proofErr w:type="spellEnd"/>
      <w:r w:rsidRPr="001E682D">
        <w:rPr>
          <w:rFonts w:cs="David" w:hint="cs"/>
          <w:rtl/>
        </w:rPr>
        <w:t xml:space="preserve"> </w:t>
      </w:r>
      <w:proofErr w:type="spellStart"/>
      <w:r w:rsidRPr="001E682D">
        <w:rPr>
          <w:rFonts w:cs="David" w:hint="cs"/>
          <w:rtl/>
        </w:rPr>
        <w:t>דותן</w:t>
      </w:r>
      <w:proofErr w:type="spellEnd"/>
      <w:r w:rsidRPr="001E682D">
        <w:rPr>
          <w:rFonts w:cs="David" w:hint="cs"/>
          <w:rtl/>
        </w:rPr>
        <w:t xml:space="preserve">. </w:t>
      </w:r>
    </w:p>
    <w:p w14:paraId="66976F7A" w14:textId="77777777" w:rsidR="001E682D" w:rsidRPr="001E682D" w:rsidRDefault="001E682D" w:rsidP="001E682D">
      <w:pPr>
        <w:bidi/>
        <w:rPr>
          <w:rFonts w:cs="David" w:hint="cs"/>
          <w:rtl/>
        </w:rPr>
      </w:pPr>
    </w:p>
    <w:p w14:paraId="5A9C76BB" w14:textId="77777777" w:rsidR="001E682D" w:rsidRPr="001E682D" w:rsidRDefault="001E682D" w:rsidP="001E682D">
      <w:pPr>
        <w:bidi/>
        <w:rPr>
          <w:rFonts w:cs="David" w:hint="cs"/>
          <w:rtl/>
        </w:rPr>
      </w:pPr>
      <w:r w:rsidRPr="001E682D">
        <w:rPr>
          <w:rFonts w:cs="David" w:hint="cs"/>
          <w:u w:val="single"/>
          <w:rtl/>
        </w:rPr>
        <w:t>היו"ר דוד טל:</w:t>
      </w:r>
    </w:p>
    <w:p w14:paraId="3F83D4DA" w14:textId="77777777" w:rsidR="001E682D" w:rsidRPr="001E682D" w:rsidRDefault="001E682D" w:rsidP="001E682D">
      <w:pPr>
        <w:bidi/>
        <w:rPr>
          <w:rFonts w:cs="David" w:hint="cs"/>
          <w:rtl/>
        </w:rPr>
      </w:pPr>
    </w:p>
    <w:p w14:paraId="3F897EC5" w14:textId="77777777" w:rsidR="001E682D" w:rsidRPr="001E682D" w:rsidRDefault="001E682D" w:rsidP="001E682D">
      <w:pPr>
        <w:bidi/>
        <w:rPr>
          <w:rFonts w:cs="David" w:hint="cs"/>
          <w:rtl/>
        </w:rPr>
      </w:pPr>
      <w:r w:rsidRPr="001E682D">
        <w:rPr>
          <w:rFonts w:cs="David" w:hint="cs"/>
          <w:rtl/>
        </w:rPr>
        <w:tab/>
        <w:t xml:space="preserve">היא חברת הוועדה, היא תהיה שם. רבותי, אנחנו עוברים להצבעה.  חבר הכנסת </w:t>
      </w:r>
      <w:proofErr w:type="spellStart"/>
      <w:r w:rsidRPr="001E682D">
        <w:rPr>
          <w:rFonts w:cs="David" w:hint="cs"/>
          <w:rtl/>
        </w:rPr>
        <w:t>ג'ומס</w:t>
      </w:r>
      <w:proofErr w:type="spellEnd"/>
      <w:r w:rsidRPr="001E682D">
        <w:rPr>
          <w:rFonts w:cs="David" w:hint="cs"/>
          <w:rtl/>
        </w:rPr>
        <w:t xml:space="preserve">, אתה רוצה שמית? לא. רבותי אני שוב אומר, אנחנו מצביעים בין ועדה משותפת חוץ וביטחון וועדת חינוך, בראשות יושב-ראש ועדת החוץ והביטחון, או ועדת החוץ והביטחון. </w:t>
      </w:r>
    </w:p>
    <w:p w14:paraId="18D121A9" w14:textId="77777777" w:rsidR="001E682D" w:rsidRPr="001E682D" w:rsidRDefault="001E682D" w:rsidP="001E682D">
      <w:pPr>
        <w:bidi/>
        <w:rPr>
          <w:rFonts w:cs="David" w:hint="cs"/>
          <w:rtl/>
        </w:rPr>
      </w:pPr>
    </w:p>
    <w:p w14:paraId="2A051EEC" w14:textId="77777777" w:rsidR="001E682D" w:rsidRPr="001E682D" w:rsidRDefault="001E682D" w:rsidP="001E682D">
      <w:pPr>
        <w:bidi/>
        <w:rPr>
          <w:rFonts w:cs="David" w:hint="cs"/>
          <w:rtl/>
        </w:rPr>
      </w:pPr>
      <w:r w:rsidRPr="001E682D">
        <w:rPr>
          <w:rFonts w:cs="David" w:hint="cs"/>
          <w:rtl/>
        </w:rPr>
        <w:tab/>
        <w:t>מי בעד ועדת החוץ והביטחון לבד ירים את ידו? 11.</w:t>
      </w:r>
    </w:p>
    <w:p w14:paraId="21800500" w14:textId="77777777" w:rsidR="001E682D" w:rsidRPr="001E682D" w:rsidRDefault="001E682D" w:rsidP="001E682D">
      <w:pPr>
        <w:bidi/>
        <w:rPr>
          <w:rFonts w:cs="David" w:hint="cs"/>
          <w:rtl/>
        </w:rPr>
      </w:pPr>
    </w:p>
    <w:p w14:paraId="474C8C7E"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5EB6A027" w14:textId="77777777" w:rsidR="001E682D" w:rsidRPr="001E682D" w:rsidRDefault="001E682D" w:rsidP="001E682D">
      <w:pPr>
        <w:pStyle w:val="Heading5"/>
        <w:jc w:val="left"/>
        <w:rPr>
          <w:rFonts w:hint="cs"/>
          <w:sz w:val="24"/>
          <w:rtl/>
        </w:rPr>
      </w:pPr>
    </w:p>
    <w:p w14:paraId="1F2AE4F7" w14:textId="77777777" w:rsidR="001E682D" w:rsidRPr="001E682D" w:rsidRDefault="001E682D" w:rsidP="001E682D">
      <w:pPr>
        <w:bidi/>
        <w:rPr>
          <w:rFonts w:cs="David" w:hint="cs"/>
          <w:rtl/>
        </w:rPr>
      </w:pPr>
      <w:r w:rsidRPr="001E682D">
        <w:rPr>
          <w:rFonts w:cs="David" w:hint="cs"/>
          <w:rtl/>
        </w:rPr>
        <w:tab/>
        <w:t xml:space="preserve"> אבל, בהמלצה לפתוח.  הוא יכול להמליץ.</w:t>
      </w:r>
    </w:p>
    <w:p w14:paraId="4B9EA7AE" w14:textId="77777777" w:rsidR="001E682D" w:rsidRPr="001E682D" w:rsidRDefault="001E682D" w:rsidP="001E682D">
      <w:pPr>
        <w:bidi/>
        <w:rPr>
          <w:rFonts w:cs="David" w:hint="cs"/>
          <w:rtl/>
        </w:rPr>
      </w:pPr>
    </w:p>
    <w:p w14:paraId="209390C9"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582628F0" w14:textId="77777777" w:rsidR="001E682D" w:rsidRPr="001E682D" w:rsidRDefault="001E682D" w:rsidP="001E682D">
      <w:pPr>
        <w:bidi/>
        <w:rPr>
          <w:rFonts w:cs="David" w:hint="cs"/>
          <w:rtl/>
        </w:rPr>
      </w:pPr>
    </w:p>
    <w:p w14:paraId="4AFD68B0" w14:textId="77777777" w:rsidR="001E682D" w:rsidRPr="001E682D" w:rsidRDefault="001E682D" w:rsidP="001E682D">
      <w:pPr>
        <w:bidi/>
        <w:rPr>
          <w:rFonts w:cs="David" w:hint="cs"/>
          <w:rtl/>
        </w:rPr>
      </w:pPr>
      <w:r w:rsidRPr="001E682D">
        <w:rPr>
          <w:rFonts w:cs="David" w:hint="cs"/>
          <w:rtl/>
        </w:rPr>
        <w:tab/>
        <w:t xml:space="preserve"> הוא לא יכול. </w:t>
      </w:r>
    </w:p>
    <w:p w14:paraId="76A5F82F" w14:textId="77777777" w:rsidR="001E682D" w:rsidRPr="001E682D" w:rsidRDefault="001E682D" w:rsidP="001E682D">
      <w:pPr>
        <w:bidi/>
        <w:rPr>
          <w:rFonts w:cs="David" w:hint="cs"/>
          <w:rtl/>
        </w:rPr>
      </w:pPr>
    </w:p>
    <w:p w14:paraId="582F1184" w14:textId="77777777" w:rsidR="001E682D" w:rsidRPr="001E682D" w:rsidRDefault="001E682D" w:rsidP="001E682D">
      <w:pPr>
        <w:bidi/>
        <w:rPr>
          <w:rFonts w:cs="David" w:hint="cs"/>
          <w:rtl/>
        </w:rPr>
      </w:pPr>
      <w:r w:rsidRPr="001E682D">
        <w:rPr>
          <w:rFonts w:cs="David" w:hint="cs"/>
          <w:u w:val="single"/>
          <w:rtl/>
        </w:rPr>
        <w:t>היו"ר דוד טל:</w:t>
      </w:r>
    </w:p>
    <w:p w14:paraId="20BFEB44" w14:textId="77777777" w:rsidR="001E682D" w:rsidRPr="001E682D" w:rsidRDefault="001E682D" w:rsidP="001E682D">
      <w:pPr>
        <w:bidi/>
        <w:rPr>
          <w:rFonts w:cs="David" w:hint="cs"/>
          <w:rtl/>
        </w:rPr>
      </w:pPr>
    </w:p>
    <w:p w14:paraId="7DB16245" w14:textId="77777777" w:rsidR="001E682D" w:rsidRPr="001E682D" w:rsidRDefault="001E682D" w:rsidP="001E682D">
      <w:pPr>
        <w:bidi/>
        <w:rPr>
          <w:rFonts w:cs="David" w:hint="cs"/>
          <w:rtl/>
        </w:rPr>
      </w:pPr>
      <w:r w:rsidRPr="001E682D">
        <w:rPr>
          <w:rFonts w:cs="David" w:hint="cs"/>
          <w:rtl/>
        </w:rPr>
        <w:tab/>
        <w:t xml:space="preserve">מי בעד ועדה משותפת ירים את ידו? 7. אם כן, בעד חוץ וביטחון - 11, בעד משותפת - 7. תודה רבה. </w:t>
      </w:r>
    </w:p>
    <w:p w14:paraId="1913F7B7" w14:textId="77777777" w:rsidR="001E682D" w:rsidRPr="001E682D" w:rsidRDefault="001E682D" w:rsidP="001E682D">
      <w:pPr>
        <w:bidi/>
        <w:rPr>
          <w:rFonts w:cs="David" w:hint="cs"/>
          <w:rtl/>
        </w:rPr>
      </w:pPr>
    </w:p>
    <w:p w14:paraId="2E12EAB1" w14:textId="77777777" w:rsidR="001E682D" w:rsidRPr="001E682D" w:rsidRDefault="001E682D" w:rsidP="001E682D">
      <w:pPr>
        <w:bidi/>
        <w:rPr>
          <w:rFonts w:cs="David" w:hint="cs"/>
          <w:u w:val="single"/>
          <w:rtl/>
        </w:rPr>
      </w:pPr>
      <w:r w:rsidRPr="001E682D">
        <w:rPr>
          <w:rFonts w:cs="David" w:hint="cs"/>
          <w:u w:val="single"/>
          <w:rtl/>
        </w:rPr>
        <w:t>חיים אורון:</w:t>
      </w:r>
    </w:p>
    <w:p w14:paraId="26C25F85" w14:textId="77777777" w:rsidR="001E682D" w:rsidRPr="001E682D" w:rsidRDefault="001E682D" w:rsidP="001E682D">
      <w:pPr>
        <w:bidi/>
        <w:rPr>
          <w:rFonts w:cs="David" w:hint="cs"/>
          <w:rtl/>
        </w:rPr>
      </w:pPr>
    </w:p>
    <w:p w14:paraId="09D73548" w14:textId="77777777" w:rsidR="001E682D" w:rsidRPr="001E682D" w:rsidRDefault="001E682D" w:rsidP="001E682D">
      <w:pPr>
        <w:bidi/>
        <w:rPr>
          <w:rFonts w:cs="David" w:hint="cs"/>
          <w:rtl/>
        </w:rPr>
      </w:pPr>
      <w:r w:rsidRPr="001E682D">
        <w:rPr>
          <w:rFonts w:cs="David" w:hint="cs"/>
          <w:rtl/>
        </w:rPr>
        <w:tab/>
        <w:t xml:space="preserve">רגע, האם יש עמדה לגבי פתוח. אתם אמרתם פתוח כמובן מאליו. </w:t>
      </w:r>
    </w:p>
    <w:p w14:paraId="2023B4F8" w14:textId="77777777" w:rsidR="001E682D" w:rsidRPr="001E682D" w:rsidRDefault="001E682D" w:rsidP="001E682D">
      <w:pPr>
        <w:bidi/>
        <w:rPr>
          <w:rFonts w:cs="David" w:hint="cs"/>
          <w:rtl/>
        </w:rPr>
      </w:pPr>
    </w:p>
    <w:p w14:paraId="14E24F36"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4905782C" w14:textId="77777777" w:rsidR="001E682D" w:rsidRPr="001E682D" w:rsidRDefault="001E682D" w:rsidP="001E682D">
      <w:pPr>
        <w:bidi/>
        <w:rPr>
          <w:rFonts w:cs="David" w:hint="cs"/>
          <w:rtl/>
        </w:rPr>
      </w:pPr>
    </w:p>
    <w:p w14:paraId="71E01A9B" w14:textId="77777777" w:rsidR="001E682D" w:rsidRPr="001E682D" w:rsidRDefault="001E682D" w:rsidP="001E682D">
      <w:pPr>
        <w:bidi/>
        <w:rPr>
          <w:rFonts w:cs="David" w:hint="cs"/>
          <w:rtl/>
        </w:rPr>
      </w:pPr>
      <w:r w:rsidRPr="001E682D">
        <w:rPr>
          <w:rFonts w:cs="David" w:hint="cs"/>
          <w:rtl/>
        </w:rPr>
        <w:tab/>
        <w:t xml:space="preserve">אדוני, אנחנו רוצים רביזיה. </w:t>
      </w:r>
    </w:p>
    <w:p w14:paraId="3D69985B" w14:textId="77777777" w:rsidR="001E682D" w:rsidRPr="001E682D" w:rsidRDefault="001E682D" w:rsidP="001E682D">
      <w:pPr>
        <w:bidi/>
        <w:rPr>
          <w:rFonts w:cs="David" w:hint="cs"/>
          <w:rtl/>
        </w:rPr>
      </w:pPr>
    </w:p>
    <w:p w14:paraId="1706B234" w14:textId="77777777" w:rsidR="001E682D" w:rsidRDefault="001E682D" w:rsidP="001E682D">
      <w:pPr>
        <w:bidi/>
        <w:rPr>
          <w:rFonts w:cs="David" w:hint="cs"/>
          <w:u w:val="single"/>
          <w:rtl/>
        </w:rPr>
      </w:pPr>
    </w:p>
    <w:p w14:paraId="76EF31E1" w14:textId="77777777" w:rsidR="001E682D" w:rsidRDefault="001E682D" w:rsidP="001E682D">
      <w:pPr>
        <w:bidi/>
        <w:rPr>
          <w:rFonts w:cs="David" w:hint="cs"/>
          <w:u w:val="single"/>
          <w:rtl/>
        </w:rPr>
      </w:pPr>
    </w:p>
    <w:p w14:paraId="51597F65" w14:textId="77777777" w:rsidR="001E682D" w:rsidRDefault="001E682D" w:rsidP="001E682D">
      <w:pPr>
        <w:bidi/>
        <w:rPr>
          <w:rFonts w:cs="David" w:hint="cs"/>
          <w:u w:val="single"/>
          <w:rtl/>
        </w:rPr>
      </w:pPr>
    </w:p>
    <w:p w14:paraId="71792CDD" w14:textId="77777777" w:rsidR="001E682D" w:rsidRPr="001E682D" w:rsidRDefault="001E682D" w:rsidP="001E682D">
      <w:pPr>
        <w:bidi/>
        <w:rPr>
          <w:rFonts w:cs="David" w:hint="cs"/>
          <w:rtl/>
        </w:rPr>
      </w:pPr>
      <w:r w:rsidRPr="001E682D">
        <w:rPr>
          <w:rFonts w:cs="David" w:hint="cs"/>
          <w:u w:val="single"/>
          <w:rtl/>
        </w:rPr>
        <w:t>היו"ר דוד טל:</w:t>
      </w:r>
    </w:p>
    <w:p w14:paraId="50BB1F0F" w14:textId="77777777" w:rsidR="001E682D" w:rsidRPr="001E682D" w:rsidRDefault="001E682D" w:rsidP="001E682D">
      <w:pPr>
        <w:bidi/>
        <w:rPr>
          <w:rFonts w:cs="David" w:hint="cs"/>
          <w:rtl/>
        </w:rPr>
      </w:pPr>
    </w:p>
    <w:p w14:paraId="35A35732" w14:textId="77777777" w:rsidR="001E682D" w:rsidRPr="001E682D" w:rsidRDefault="001E682D" w:rsidP="001E682D">
      <w:pPr>
        <w:bidi/>
        <w:rPr>
          <w:rFonts w:cs="David" w:hint="cs"/>
          <w:rtl/>
        </w:rPr>
      </w:pPr>
      <w:r w:rsidRPr="001E682D">
        <w:rPr>
          <w:rFonts w:cs="David" w:hint="cs"/>
          <w:rtl/>
        </w:rPr>
        <w:tab/>
        <w:t xml:space="preserve">קיבלתי רביזיה. </w:t>
      </w:r>
    </w:p>
    <w:p w14:paraId="5654DD59" w14:textId="77777777" w:rsidR="001E682D" w:rsidRPr="001E682D" w:rsidRDefault="001E682D" w:rsidP="001E682D">
      <w:pPr>
        <w:bidi/>
        <w:rPr>
          <w:rFonts w:cs="David" w:hint="cs"/>
          <w:rtl/>
        </w:rPr>
      </w:pPr>
    </w:p>
    <w:p w14:paraId="10BC846A" w14:textId="77777777" w:rsidR="001E682D" w:rsidRPr="001E682D" w:rsidRDefault="001E682D" w:rsidP="001E682D">
      <w:pPr>
        <w:bidi/>
        <w:rPr>
          <w:rFonts w:cs="David" w:hint="cs"/>
          <w:u w:val="single"/>
          <w:rtl/>
        </w:rPr>
      </w:pPr>
      <w:r w:rsidRPr="001E682D">
        <w:rPr>
          <w:rFonts w:cs="David" w:hint="cs"/>
          <w:u w:val="single"/>
          <w:rtl/>
        </w:rPr>
        <w:t>חיים אורון:</w:t>
      </w:r>
    </w:p>
    <w:p w14:paraId="2B308B42" w14:textId="77777777" w:rsidR="001E682D" w:rsidRPr="001E682D" w:rsidRDefault="001E682D" w:rsidP="001E682D">
      <w:pPr>
        <w:bidi/>
        <w:rPr>
          <w:rFonts w:cs="David" w:hint="cs"/>
          <w:rtl/>
        </w:rPr>
      </w:pPr>
    </w:p>
    <w:p w14:paraId="005B3806" w14:textId="77777777" w:rsidR="001E682D" w:rsidRPr="001E682D" w:rsidRDefault="001E682D" w:rsidP="001E682D">
      <w:pPr>
        <w:bidi/>
        <w:rPr>
          <w:rFonts w:cs="David" w:hint="cs"/>
          <w:rtl/>
        </w:rPr>
      </w:pPr>
      <w:r w:rsidRPr="001E682D">
        <w:rPr>
          <w:rFonts w:cs="David" w:hint="cs"/>
          <w:rtl/>
        </w:rPr>
        <w:tab/>
        <w:t xml:space="preserve">אדוני היושב ראש, השאלה של פתוח. </w:t>
      </w:r>
    </w:p>
    <w:p w14:paraId="4680F7E0" w14:textId="77777777" w:rsidR="001E682D" w:rsidRPr="001E682D" w:rsidRDefault="001E682D" w:rsidP="001E682D">
      <w:pPr>
        <w:bidi/>
        <w:rPr>
          <w:rFonts w:cs="David" w:hint="cs"/>
          <w:rtl/>
        </w:rPr>
      </w:pPr>
    </w:p>
    <w:p w14:paraId="5CB220F8" w14:textId="77777777" w:rsidR="001E682D" w:rsidRPr="001E682D" w:rsidRDefault="001E682D" w:rsidP="001E682D">
      <w:pPr>
        <w:bidi/>
        <w:rPr>
          <w:rFonts w:cs="David" w:hint="cs"/>
          <w:rtl/>
        </w:rPr>
      </w:pPr>
      <w:r w:rsidRPr="001E682D">
        <w:rPr>
          <w:rFonts w:cs="David" w:hint="cs"/>
          <w:u w:val="single"/>
          <w:rtl/>
        </w:rPr>
        <w:t>היו"ר דוד טל:</w:t>
      </w:r>
    </w:p>
    <w:p w14:paraId="38A7B518" w14:textId="77777777" w:rsidR="001E682D" w:rsidRPr="001E682D" w:rsidRDefault="001E682D" w:rsidP="001E682D">
      <w:pPr>
        <w:bidi/>
        <w:rPr>
          <w:rFonts w:cs="David" w:hint="cs"/>
          <w:rtl/>
        </w:rPr>
      </w:pPr>
    </w:p>
    <w:p w14:paraId="14DB1BE2" w14:textId="77777777" w:rsidR="001E682D" w:rsidRPr="001E682D" w:rsidRDefault="001E682D" w:rsidP="001E682D">
      <w:pPr>
        <w:bidi/>
        <w:rPr>
          <w:rFonts w:cs="David" w:hint="cs"/>
          <w:rtl/>
        </w:rPr>
      </w:pPr>
      <w:r w:rsidRPr="001E682D">
        <w:rPr>
          <w:rFonts w:cs="David" w:hint="cs"/>
          <w:rtl/>
        </w:rPr>
        <w:tab/>
        <w:t xml:space="preserve">לא עלתה. יושב-ראש הוועדה יכול להחליט אם זה פתוח או סגור. אני לא יכול לומר לו, אני גם לא יכול להמליץ. הייתי ממליץ בעד </w:t>
      </w:r>
      <w:proofErr w:type="spellStart"/>
      <w:r w:rsidRPr="001E682D">
        <w:rPr>
          <w:rFonts w:cs="David" w:hint="cs"/>
          <w:rtl/>
        </w:rPr>
        <w:t>עמירה</w:t>
      </w:r>
      <w:proofErr w:type="spellEnd"/>
      <w:r w:rsidRPr="001E682D">
        <w:rPr>
          <w:rFonts w:cs="David" w:hint="cs"/>
          <w:rtl/>
        </w:rPr>
        <w:t xml:space="preserve"> </w:t>
      </w:r>
      <w:proofErr w:type="spellStart"/>
      <w:r w:rsidRPr="001E682D">
        <w:rPr>
          <w:rFonts w:cs="David" w:hint="cs"/>
          <w:rtl/>
        </w:rPr>
        <w:t>דותן</w:t>
      </w:r>
      <w:proofErr w:type="spellEnd"/>
      <w:r w:rsidRPr="001E682D">
        <w:rPr>
          <w:rFonts w:cs="David" w:hint="cs"/>
          <w:rtl/>
        </w:rPr>
        <w:t xml:space="preserve"> בעשר אצבעות. אבל, אני לא יכול להמליץ. </w:t>
      </w:r>
    </w:p>
    <w:p w14:paraId="34C96F7D" w14:textId="77777777" w:rsidR="001E682D" w:rsidRPr="001E682D" w:rsidRDefault="001E682D" w:rsidP="001E682D">
      <w:pPr>
        <w:bidi/>
        <w:rPr>
          <w:rFonts w:cs="David" w:hint="cs"/>
          <w:rtl/>
        </w:rPr>
      </w:pPr>
    </w:p>
    <w:p w14:paraId="2EC6E5B4"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1F66F552" w14:textId="77777777" w:rsidR="001E682D" w:rsidRPr="001E682D" w:rsidRDefault="001E682D" w:rsidP="001E682D">
      <w:pPr>
        <w:bidi/>
        <w:rPr>
          <w:rFonts w:cs="David" w:hint="cs"/>
          <w:rtl/>
        </w:rPr>
      </w:pPr>
    </w:p>
    <w:p w14:paraId="4BDE16D7" w14:textId="77777777" w:rsidR="001E682D" w:rsidRPr="001E682D" w:rsidRDefault="001E682D" w:rsidP="001E682D">
      <w:pPr>
        <w:bidi/>
        <w:rPr>
          <w:rFonts w:cs="David" w:hint="cs"/>
          <w:rtl/>
        </w:rPr>
      </w:pPr>
      <w:r w:rsidRPr="001E682D">
        <w:rPr>
          <w:rFonts w:cs="David" w:hint="cs"/>
          <w:rtl/>
        </w:rPr>
        <w:tab/>
        <w:t xml:space="preserve"> אדוני, אני רוצה רביזיה, אבל לא עכשיו. </w:t>
      </w:r>
    </w:p>
    <w:p w14:paraId="221F1DF5" w14:textId="77777777" w:rsidR="001E682D" w:rsidRPr="001E682D" w:rsidRDefault="001E682D" w:rsidP="001E682D">
      <w:pPr>
        <w:bidi/>
        <w:rPr>
          <w:rFonts w:cs="David" w:hint="cs"/>
          <w:rtl/>
        </w:rPr>
      </w:pPr>
    </w:p>
    <w:p w14:paraId="1ECD1068" w14:textId="77777777" w:rsidR="001E682D" w:rsidRPr="001E682D" w:rsidRDefault="001E682D" w:rsidP="001E682D">
      <w:pPr>
        <w:bidi/>
        <w:rPr>
          <w:rFonts w:cs="David" w:hint="cs"/>
          <w:rtl/>
        </w:rPr>
      </w:pPr>
      <w:r w:rsidRPr="001E682D">
        <w:rPr>
          <w:rFonts w:cs="David" w:hint="cs"/>
          <w:u w:val="single"/>
          <w:rtl/>
        </w:rPr>
        <w:t>היו"ר דוד טל:</w:t>
      </w:r>
    </w:p>
    <w:p w14:paraId="3BFB1570" w14:textId="77777777" w:rsidR="001E682D" w:rsidRPr="001E682D" w:rsidRDefault="001E682D" w:rsidP="001E682D">
      <w:pPr>
        <w:bidi/>
        <w:rPr>
          <w:rFonts w:cs="David" w:hint="cs"/>
          <w:rtl/>
        </w:rPr>
      </w:pPr>
    </w:p>
    <w:p w14:paraId="2A72313F" w14:textId="77777777" w:rsidR="001E682D" w:rsidRPr="001E682D" w:rsidRDefault="001E682D" w:rsidP="001E682D">
      <w:pPr>
        <w:bidi/>
        <w:rPr>
          <w:rFonts w:cs="David" w:hint="cs"/>
          <w:rtl/>
        </w:rPr>
      </w:pPr>
      <w:r w:rsidRPr="001E682D">
        <w:rPr>
          <w:rFonts w:cs="David" w:hint="cs"/>
          <w:rtl/>
        </w:rPr>
        <w:tab/>
        <w:t xml:space="preserve">גברתי, תקבלי את הרביזיה, כשתרצי, תאמרי לי. </w:t>
      </w:r>
    </w:p>
    <w:p w14:paraId="79D80344" w14:textId="77777777" w:rsidR="001E682D" w:rsidRDefault="001E682D" w:rsidP="001E682D">
      <w:pPr>
        <w:bidi/>
        <w:rPr>
          <w:rFonts w:cs="David" w:hint="cs"/>
          <w:rtl/>
        </w:rPr>
      </w:pPr>
    </w:p>
    <w:p w14:paraId="6F024F8C" w14:textId="77777777" w:rsidR="001E682D" w:rsidRDefault="001E682D" w:rsidP="001E682D">
      <w:pPr>
        <w:bidi/>
        <w:rPr>
          <w:rFonts w:cs="David" w:hint="cs"/>
          <w:rtl/>
        </w:rPr>
      </w:pPr>
    </w:p>
    <w:p w14:paraId="46B293D6" w14:textId="77777777" w:rsidR="001E682D" w:rsidRDefault="001E682D" w:rsidP="001E682D">
      <w:pPr>
        <w:bidi/>
        <w:rPr>
          <w:rFonts w:cs="David" w:hint="cs"/>
          <w:rtl/>
        </w:rPr>
      </w:pPr>
    </w:p>
    <w:p w14:paraId="4BDE5AD3" w14:textId="77777777" w:rsidR="001E682D" w:rsidRDefault="001E682D" w:rsidP="001E682D">
      <w:pPr>
        <w:bidi/>
        <w:rPr>
          <w:rFonts w:cs="David" w:hint="cs"/>
          <w:rtl/>
        </w:rPr>
      </w:pPr>
    </w:p>
    <w:p w14:paraId="2C4F2194" w14:textId="77777777" w:rsidR="001E682D" w:rsidRDefault="001E682D" w:rsidP="001E682D">
      <w:pPr>
        <w:bidi/>
        <w:rPr>
          <w:rFonts w:cs="David" w:hint="cs"/>
          <w:rtl/>
        </w:rPr>
      </w:pPr>
    </w:p>
    <w:p w14:paraId="72C7E4D5" w14:textId="77777777" w:rsidR="001E682D" w:rsidRDefault="001E682D" w:rsidP="001E682D">
      <w:pPr>
        <w:bidi/>
        <w:rPr>
          <w:rFonts w:cs="David" w:hint="cs"/>
          <w:rtl/>
        </w:rPr>
      </w:pPr>
    </w:p>
    <w:p w14:paraId="79A2B6D0" w14:textId="77777777" w:rsidR="001E682D" w:rsidRDefault="001E682D" w:rsidP="001E682D">
      <w:pPr>
        <w:bidi/>
        <w:rPr>
          <w:rFonts w:cs="David" w:hint="cs"/>
          <w:rtl/>
        </w:rPr>
      </w:pPr>
    </w:p>
    <w:p w14:paraId="724C3814" w14:textId="77777777" w:rsidR="001E682D" w:rsidRDefault="001E682D" w:rsidP="001E682D">
      <w:pPr>
        <w:bidi/>
        <w:rPr>
          <w:rFonts w:cs="David" w:hint="cs"/>
          <w:rtl/>
        </w:rPr>
      </w:pPr>
    </w:p>
    <w:p w14:paraId="71105478" w14:textId="77777777" w:rsidR="001E682D" w:rsidRDefault="001E682D" w:rsidP="001E682D">
      <w:pPr>
        <w:bidi/>
        <w:rPr>
          <w:rFonts w:cs="David" w:hint="cs"/>
          <w:rtl/>
        </w:rPr>
      </w:pPr>
    </w:p>
    <w:p w14:paraId="1A856D84" w14:textId="77777777" w:rsidR="001E682D" w:rsidRDefault="001E682D" w:rsidP="001E682D">
      <w:pPr>
        <w:bidi/>
        <w:rPr>
          <w:rFonts w:cs="David" w:hint="cs"/>
          <w:rtl/>
        </w:rPr>
      </w:pPr>
    </w:p>
    <w:p w14:paraId="0BC7266A" w14:textId="77777777" w:rsidR="001E682D" w:rsidRDefault="001E682D" w:rsidP="001E682D">
      <w:pPr>
        <w:bidi/>
        <w:rPr>
          <w:rFonts w:cs="David" w:hint="cs"/>
          <w:rtl/>
        </w:rPr>
      </w:pPr>
    </w:p>
    <w:p w14:paraId="72197298" w14:textId="77777777" w:rsidR="001E682D" w:rsidRDefault="001E682D" w:rsidP="001E682D">
      <w:pPr>
        <w:bidi/>
        <w:rPr>
          <w:rFonts w:cs="David" w:hint="cs"/>
          <w:rtl/>
        </w:rPr>
      </w:pPr>
    </w:p>
    <w:p w14:paraId="554E1300" w14:textId="77777777" w:rsidR="001E682D" w:rsidRDefault="001E682D" w:rsidP="001E682D">
      <w:pPr>
        <w:bidi/>
        <w:rPr>
          <w:rFonts w:cs="David" w:hint="cs"/>
          <w:rtl/>
        </w:rPr>
      </w:pPr>
    </w:p>
    <w:p w14:paraId="2F3BC27D" w14:textId="77777777" w:rsidR="001E682D" w:rsidRDefault="001E682D" w:rsidP="001E682D">
      <w:pPr>
        <w:bidi/>
        <w:rPr>
          <w:rFonts w:cs="David" w:hint="cs"/>
          <w:rtl/>
        </w:rPr>
      </w:pPr>
    </w:p>
    <w:p w14:paraId="22A106EF" w14:textId="77777777" w:rsidR="001E682D" w:rsidRDefault="001E682D" w:rsidP="001E682D">
      <w:pPr>
        <w:bidi/>
        <w:rPr>
          <w:rFonts w:cs="David" w:hint="cs"/>
          <w:rtl/>
        </w:rPr>
      </w:pPr>
    </w:p>
    <w:p w14:paraId="1693CA48" w14:textId="77777777" w:rsidR="001E682D" w:rsidRDefault="001E682D" w:rsidP="001E682D">
      <w:pPr>
        <w:bidi/>
        <w:rPr>
          <w:rFonts w:cs="David" w:hint="cs"/>
          <w:rtl/>
        </w:rPr>
      </w:pPr>
    </w:p>
    <w:p w14:paraId="3EC3DC43" w14:textId="77777777" w:rsidR="001E682D" w:rsidRDefault="001E682D" w:rsidP="001E682D">
      <w:pPr>
        <w:bidi/>
        <w:rPr>
          <w:rFonts w:cs="David" w:hint="cs"/>
          <w:rtl/>
        </w:rPr>
      </w:pPr>
    </w:p>
    <w:p w14:paraId="7AE5C157" w14:textId="77777777" w:rsidR="001E682D" w:rsidRDefault="001E682D" w:rsidP="001E682D">
      <w:pPr>
        <w:bidi/>
        <w:rPr>
          <w:rFonts w:cs="David" w:hint="cs"/>
          <w:rtl/>
        </w:rPr>
      </w:pPr>
    </w:p>
    <w:p w14:paraId="5B371FFD" w14:textId="77777777" w:rsidR="001E682D" w:rsidRDefault="001E682D" w:rsidP="001E682D">
      <w:pPr>
        <w:bidi/>
        <w:rPr>
          <w:rFonts w:cs="David" w:hint="cs"/>
          <w:rtl/>
        </w:rPr>
      </w:pPr>
    </w:p>
    <w:p w14:paraId="6CD310A3" w14:textId="77777777" w:rsidR="001E682D" w:rsidRDefault="001E682D" w:rsidP="001E682D">
      <w:pPr>
        <w:bidi/>
        <w:rPr>
          <w:rFonts w:cs="David" w:hint="cs"/>
          <w:rtl/>
        </w:rPr>
      </w:pPr>
    </w:p>
    <w:p w14:paraId="78323459" w14:textId="77777777" w:rsidR="001E682D" w:rsidRDefault="001E682D" w:rsidP="001E682D">
      <w:pPr>
        <w:bidi/>
        <w:rPr>
          <w:rFonts w:cs="David" w:hint="cs"/>
          <w:rtl/>
        </w:rPr>
      </w:pPr>
    </w:p>
    <w:p w14:paraId="390F3358" w14:textId="77777777" w:rsidR="001E682D" w:rsidRDefault="001E682D" w:rsidP="001E682D">
      <w:pPr>
        <w:bidi/>
        <w:rPr>
          <w:rFonts w:cs="David" w:hint="cs"/>
          <w:rtl/>
        </w:rPr>
      </w:pPr>
    </w:p>
    <w:p w14:paraId="173177EF" w14:textId="77777777" w:rsidR="001E682D" w:rsidRDefault="001E682D" w:rsidP="001E682D">
      <w:pPr>
        <w:bidi/>
        <w:rPr>
          <w:rFonts w:cs="David" w:hint="cs"/>
          <w:rtl/>
        </w:rPr>
      </w:pPr>
    </w:p>
    <w:p w14:paraId="5FD2D1CE" w14:textId="77777777" w:rsidR="001E682D" w:rsidRDefault="001E682D" w:rsidP="001E682D">
      <w:pPr>
        <w:bidi/>
        <w:rPr>
          <w:rFonts w:cs="David" w:hint="cs"/>
          <w:rtl/>
        </w:rPr>
      </w:pPr>
    </w:p>
    <w:p w14:paraId="35C7BEB4" w14:textId="77777777" w:rsidR="001E682D" w:rsidRDefault="001E682D" w:rsidP="001E682D">
      <w:pPr>
        <w:bidi/>
        <w:rPr>
          <w:rFonts w:cs="David" w:hint="cs"/>
          <w:rtl/>
        </w:rPr>
      </w:pPr>
    </w:p>
    <w:p w14:paraId="4AEBC453" w14:textId="77777777" w:rsidR="001E682D" w:rsidRDefault="001E682D" w:rsidP="001E682D">
      <w:pPr>
        <w:bidi/>
        <w:rPr>
          <w:rFonts w:cs="David" w:hint="cs"/>
          <w:rtl/>
        </w:rPr>
      </w:pPr>
    </w:p>
    <w:p w14:paraId="51D78230" w14:textId="77777777" w:rsidR="001E682D" w:rsidRDefault="001E682D" w:rsidP="001E682D">
      <w:pPr>
        <w:bidi/>
        <w:rPr>
          <w:rFonts w:cs="David" w:hint="cs"/>
          <w:rtl/>
        </w:rPr>
      </w:pPr>
    </w:p>
    <w:p w14:paraId="53AA43B4" w14:textId="77777777" w:rsidR="001E682D" w:rsidRDefault="001E682D" w:rsidP="001E682D">
      <w:pPr>
        <w:bidi/>
        <w:rPr>
          <w:rFonts w:cs="David" w:hint="cs"/>
          <w:rtl/>
        </w:rPr>
      </w:pPr>
    </w:p>
    <w:p w14:paraId="45F4292E" w14:textId="77777777" w:rsidR="001E682D" w:rsidRDefault="001E682D" w:rsidP="001E682D">
      <w:pPr>
        <w:bidi/>
        <w:rPr>
          <w:rFonts w:cs="David" w:hint="cs"/>
          <w:rtl/>
        </w:rPr>
      </w:pPr>
    </w:p>
    <w:p w14:paraId="42DCACEB" w14:textId="77777777" w:rsidR="001E682D" w:rsidRDefault="001E682D" w:rsidP="001E682D">
      <w:pPr>
        <w:bidi/>
        <w:rPr>
          <w:rFonts w:cs="David" w:hint="cs"/>
          <w:rtl/>
        </w:rPr>
      </w:pPr>
    </w:p>
    <w:p w14:paraId="26E279BB" w14:textId="77777777" w:rsidR="001E682D" w:rsidRDefault="001E682D" w:rsidP="001E682D">
      <w:pPr>
        <w:bidi/>
        <w:rPr>
          <w:rFonts w:cs="David" w:hint="cs"/>
          <w:rtl/>
        </w:rPr>
      </w:pPr>
    </w:p>
    <w:p w14:paraId="5964C3EA" w14:textId="77777777" w:rsidR="001E682D" w:rsidRDefault="001E682D" w:rsidP="001E682D">
      <w:pPr>
        <w:bidi/>
        <w:rPr>
          <w:rFonts w:cs="David" w:hint="cs"/>
          <w:rtl/>
        </w:rPr>
      </w:pPr>
    </w:p>
    <w:p w14:paraId="09BCBEB4" w14:textId="77777777" w:rsidR="001E682D" w:rsidRDefault="001E682D" w:rsidP="001E682D">
      <w:pPr>
        <w:bidi/>
        <w:rPr>
          <w:rFonts w:cs="David" w:hint="cs"/>
          <w:rtl/>
        </w:rPr>
      </w:pPr>
    </w:p>
    <w:p w14:paraId="28ECB8F0" w14:textId="77777777" w:rsidR="001E682D" w:rsidRDefault="001E682D" w:rsidP="001E682D">
      <w:pPr>
        <w:bidi/>
        <w:rPr>
          <w:rFonts w:cs="David" w:hint="cs"/>
          <w:rtl/>
        </w:rPr>
      </w:pPr>
    </w:p>
    <w:p w14:paraId="1C7F95D9" w14:textId="77777777" w:rsidR="001E682D" w:rsidRDefault="001E682D" w:rsidP="001E682D">
      <w:pPr>
        <w:bidi/>
        <w:rPr>
          <w:rFonts w:cs="David" w:hint="cs"/>
          <w:rtl/>
        </w:rPr>
      </w:pPr>
    </w:p>
    <w:p w14:paraId="65A46452" w14:textId="77777777" w:rsidR="001E682D" w:rsidRDefault="001E682D" w:rsidP="001E682D">
      <w:pPr>
        <w:bidi/>
        <w:rPr>
          <w:rFonts w:cs="David" w:hint="cs"/>
          <w:rtl/>
        </w:rPr>
      </w:pPr>
    </w:p>
    <w:p w14:paraId="6EA98A5C" w14:textId="77777777" w:rsidR="001E682D" w:rsidRPr="001E682D" w:rsidRDefault="001E682D" w:rsidP="001E682D">
      <w:pPr>
        <w:bidi/>
        <w:rPr>
          <w:rFonts w:cs="David" w:hint="cs"/>
          <w:rtl/>
        </w:rPr>
      </w:pPr>
    </w:p>
    <w:p w14:paraId="792DCCD3" w14:textId="77777777" w:rsidR="001E682D" w:rsidRPr="001E682D" w:rsidRDefault="001E682D" w:rsidP="001E682D">
      <w:pPr>
        <w:bidi/>
        <w:jc w:val="center"/>
        <w:rPr>
          <w:rFonts w:cs="David" w:hint="cs"/>
          <w:b/>
          <w:bCs/>
          <w:u w:val="single"/>
          <w:rtl/>
        </w:rPr>
      </w:pPr>
      <w:r w:rsidRPr="001E682D">
        <w:rPr>
          <w:rFonts w:cs="David" w:hint="cs"/>
          <w:b/>
          <w:bCs/>
          <w:u w:val="single"/>
          <w:rtl/>
        </w:rPr>
        <w:t xml:space="preserve">רביזיה על הצעת חוק של חברת הכנסת </w:t>
      </w:r>
      <w:proofErr w:type="spellStart"/>
      <w:r w:rsidRPr="001E682D">
        <w:rPr>
          <w:rFonts w:cs="David" w:hint="cs"/>
          <w:b/>
          <w:bCs/>
          <w:u w:val="single"/>
          <w:rtl/>
        </w:rPr>
        <w:t>עמירה</w:t>
      </w:r>
      <w:proofErr w:type="spellEnd"/>
      <w:r w:rsidRPr="001E682D">
        <w:rPr>
          <w:rFonts w:cs="David" w:hint="cs"/>
          <w:b/>
          <w:bCs/>
          <w:u w:val="single"/>
          <w:rtl/>
        </w:rPr>
        <w:t xml:space="preserve"> </w:t>
      </w:r>
      <w:proofErr w:type="spellStart"/>
      <w:r w:rsidRPr="001E682D">
        <w:rPr>
          <w:rFonts w:cs="David" w:hint="cs"/>
          <w:b/>
          <w:bCs/>
          <w:u w:val="single"/>
          <w:rtl/>
        </w:rPr>
        <w:t>דותן</w:t>
      </w:r>
      <w:proofErr w:type="spellEnd"/>
      <w:r w:rsidRPr="001E682D">
        <w:rPr>
          <w:rFonts w:cs="David" w:hint="cs"/>
          <w:b/>
          <w:bCs/>
          <w:u w:val="single"/>
          <w:rtl/>
        </w:rPr>
        <w:t xml:space="preserve"> בנושא הצעת חוק קליטת חיילים משוחררים</w:t>
      </w:r>
    </w:p>
    <w:p w14:paraId="6D17BFF3" w14:textId="77777777" w:rsidR="001E682D" w:rsidRDefault="001E682D" w:rsidP="001E682D">
      <w:pPr>
        <w:bidi/>
        <w:rPr>
          <w:rFonts w:cs="David" w:hint="cs"/>
          <w:u w:val="single"/>
          <w:rtl/>
        </w:rPr>
      </w:pPr>
    </w:p>
    <w:p w14:paraId="432BAC83" w14:textId="77777777" w:rsidR="001E682D" w:rsidRDefault="001E682D" w:rsidP="001E682D">
      <w:pPr>
        <w:bidi/>
        <w:rPr>
          <w:rFonts w:cs="David" w:hint="cs"/>
          <w:u w:val="single"/>
          <w:rtl/>
        </w:rPr>
      </w:pPr>
    </w:p>
    <w:p w14:paraId="7D85F255" w14:textId="77777777" w:rsidR="001E682D" w:rsidRDefault="001E682D" w:rsidP="001E682D">
      <w:pPr>
        <w:bidi/>
        <w:rPr>
          <w:rFonts w:cs="David" w:hint="cs"/>
          <w:u w:val="single"/>
          <w:rtl/>
        </w:rPr>
      </w:pPr>
    </w:p>
    <w:p w14:paraId="16AE916E" w14:textId="77777777" w:rsidR="001E682D" w:rsidRPr="001E682D" w:rsidRDefault="001E682D" w:rsidP="001E682D">
      <w:pPr>
        <w:bidi/>
        <w:rPr>
          <w:rFonts w:cs="David" w:hint="cs"/>
          <w:rtl/>
        </w:rPr>
      </w:pPr>
      <w:r w:rsidRPr="001E682D">
        <w:rPr>
          <w:rFonts w:cs="David" w:hint="cs"/>
          <w:rtl/>
        </w:rPr>
        <w:tab/>
        <w:t xml:space="preserve">רבותי, אנחנו עוברים להצבעה על רביזיה של חברת הכנסת </w:t>
      </w:r>
      <w:proofErr w:type="spellStart"/>
      <w:r w:rsidRPr="001E682D">
        <w:rPr>
          <w:rFonts w:cs="David" w:hint="cs"/>
          <w:rtl/>
        </w:rPr>
        <w:t>עמירה</w:t>
      </w:r>
      <w:proofErr w:type="spellEnd"/>
      <w:r w:rsidRPr="001E682D">
        <w:rPr>
          <w:rFonts w:cs="David" w:hint="cs"/>
          <w:rtl/>
        </w:rPr>
        <w:t xml:space="preserve"> </w:t>
      </w:r>
      <w:proofErr w:type="spellStart"/>
      <w:r w:rsidRPr="001E682D">
        <w:rPr>
          <w:rFonts w:cs="David" w:hint="cs"/>
          <w:rtl/>
        </w:rPr>
        <w:t>דותן</w:t>
      </w:r>
      <w:proofErr w:type="spellEnd"/>
      <w:r w:rsidRPr="001E682D">
        <w:rPr>
          <w:rFonts w:cs="David" w:hint="cs"/>
          <w:rtl/>
        </w:rPr>
        <w:t xml:space="preserve">, לא על הרביזיה של חברת הכנסת </w:t>
      </w:r>
      <w:proofErr w:type="spellStart"/>
      <w:r w:rsidRPr="001E682D">
        <w:rPr>
          <w:rFonts w:cs="David" w:hint="cs"/>
          <w:rtl/>
        </w:rPr>
        <w:t>גלאון</w:t>
      </w:r>
      <w:proofErr w:type="spellEnd"/>
      <w:r w:rsidRPr="001E682D">
        <w:rPr>
          <w:rFonts w:cs="David" w:hint="cs"/>
          <w:rtl/>
        </w:rPr>
        <w:t xml:space="preserve">. מדובר על הרביזיה בנושא הצעת חוק קליטת חיילים משוחררים. מי בעד הרביזיה ירים את ידו? מי נגד? בעד - רוב. </w:t>
      </w:r>
    </w:p>
    <w:p w14:paraId="420DE7D3" w14:textId="77777777" w:rsidR="001E682D" w:rsidRPr="001E682D" w:rsidRDefault="001E682D" w:rsidP="001E682D">
      <w:pPr>
        <w:bidi/>
        <w:rPr>
          <w:rFonts w:cs="David" w:hint="cs"/>
          <w:rtl/>
        </w:rPr>
      </w:pPr>
    </w:p>
    <w:p w14:paraId="2A8372B4" w14:textId="77777777" w:rsidR="001E682D" w:rsidRPr="001E682D" w:rsidRDefault="001E682D" w:rsidP="001E682D">
      <w:pPr>
        <w:bidi/>
        <w:rPr>
          <w:rFonts w:cs="David" w:hint="cs"/>
          <w:rtl/>
        </w:rPr>
      </w:pPr>
      <w:r w:rsidRPr="001E682D">
        <w:rPr>
          <w:rFonts w:cs="David" w:hint="cs"/>
          <w:rtl/>
        </w:rPr>
        <w:tab/>
        <w:t xml:space="preserve">חברי הכנסת, הנושאים האלה של חיילים משוחררים בדרך כלל נמצאים בוועדת העבודה והרווחה. </w:t>
      </w:r>
    </w:p>
    <w:p w14:paraId="0FD43032" w14:textId="77777777" w:rsidR="001E682D" w:rsidRPr="001E682D" w:rsidRDefault="001E682D" w:rsidP="001E682D">
      <w:pPr>
        <w:bidi/>
        <w:rPr>
          <w:rFonts w:cs="David" w:hint="cs"/>
          <w:rtl/>
        </w:rPr>
      </w:pPr>
    </w:p>
    <w:p w14:paraId="5A49A89B" w14:textId="77777777" w:rsidR="001E682D" w:rsidRPr="001E682D" w:rsidRDefault="001E682D" w:rsidP="001E682D">
      <w:pPr>
        <w:bidi/>
        <w:rPr>
          <w:rFonts w:cs="David" w:hint="cs"/>
          <w:u w:val="single"/>
          <w:rtl/>
        </w:rPr>
      </w:pPr>
      <w:r w:rsidRPr="001E682D">
        <w:rPr>
          <w:rFonts w:cs="David" w:hint="cs"/>
          <w:u w:val="single"/>
          <w:rtl/>
        </w:rPr>
        <w:t xml:space="preserve">ארבל </w:t>
      </w:r>
      <w:proofErr w:type="spellStart"/>
      <w:r w:rsidRPr="001E682D">
        <w:rPr>
          <w:rFonts w:cs="David" w:hint="cs"/>
          <w:u w:val="single"/>
          <w:rtl/>
        </w:rPr>
        <w:t>אסטרחן</w:t>
      </w:r>
      <w:proofErr w:type="spellEnd"/>
      <w:r w:rsidRPr="001E682D">
        <w:rPr>
          <w:rFonts w:cs="David" w:hint="cs"/>
          <w:u w:val="single"/>
          <w:rtl/>
        </w:rPr>
        <w:t>:</w:t>
      </w:r>
    </w:p>
    <w:p w14:paraId="56D63639" w14:textId="77777777" w:rsidR="001E682D" w:rsidRPr="001E682D" w:rsidRDefault="001E682D" w:rsidP="001E682D">
      <w:pPr>
        <w:bidi/>
        <w:rPr>
          <w:rFonts w:cs="David" w:hint="cs"/>
          <w:rtl/>
        </w:rPr>
      </w:pPr>
    </w:p>
    <w:p w14:paraId="72EB0278" w14:textId="77777777" w:rsidR="001E682D" w:rsidRPr="001E682D" w:rsidRDefault="001E682D" w:rsidP="001E682D">
      <w:pPr>
        <w:bidi/>
        <w:rPr>
          <w:rFonts w:cs="David" w:hint="cs"/>
          <w:rtl/>
        </w:rPr>
      </w:pPr>
      <w:r w:rsidRPr="001E682D">
        <w:rPr>
          <w:rFonts w:cs="David" w:hint="cs"/>
          <w:rtl/>
        </w:rPr>
        <w:tab/>
        <w:t xml:space="preserve">יש הצעה בוועדת העבודה שעברה קריאה ראשונה. </w:t>
      </w:r>
    </w:p>
    <w:p w14:paraId="3CCAA6A9" w14:textId="77777777" w:rsidR="001E682D" w:rsidRPr="001E682D" w:rsidRDefault="001E682D" w:rsidP="001E682D">
      <w:pPr>
        <w:bidi/>
        <w:rPr>
          <w:rFonts w:cs="David" w:hint="cs"/>
          <w:rtl/>
        </w:rPr>
      </w:pPr>
    </w:p>
    <w:p w14:paraId="45687EFB" w14:textId="77777777" w:rsidR="001E682D" w:rsidRPr="001E682D" w:rsidRDefault="001E682D" w:rsidP="001E682D">
      <w:pPr>
        <w:bidi/>
        <w:rPr>
          <w:rFonts w:cs="David" w:hint="cs"/>
          <w:rtl/>
        </w:rPr>
      </w:pPr>
      <w:r w:rsidRPr="001E682D">
        <w:rPr>
          <w:rFonts w:cs="David" w:hint="cs"/>
          <w:u w:val="single"/>
          <w:rtl/>
        </w:rPr>
        <w:t>היו"ר דוד טל:</w:t>
      </w:r>
    </w:p>
    <w:p w14:paraId="54DC3800" w14:textId="77777777" w:rsidR="001E682D" w:rsidRPr="001E682D" w:rsidRDefault="001E682D" w:rsidP="001E682D">
      <w:pPr>
        <w:bidi/>
        <w:rPr>
          <w:rFonts w:cs="David" w:hint="cs"/>
          <w:rtl/>
        </w:rPr>
      </w:pPr>
    </w:p>
    <w:p w14:paraId="1F5D4985" w14:textId="77777777" w:rsidR="001E682D" w:rsidRPr="001E682D" w:rsidRDefault="001E682D" w:rsidP="001E682D">
      <w:pPr>
        <w:bidi/>
        <w:rPr>
          <w:rFonts w:cs="David" w:hint="cs"/>
          <w:rtl/>
        </w:rPr>
      </w:pPr>
      <w:r w:rsidRPr="001E682D">
        <w:rPr>
          <w:rFonts w:cs="David" w:hint="cs"/>
          <w:rtl/>
        </w:rPr>
        <w:tab/>
        <w:t xml:space="preserve">אנחנו עכשיו עוברים להצבעה בין ועדת העבודה והרווחה, לבין ועדת החוץ והביטחון. </w:t>
      </w:r>
    </w:p>
    <w:p w14:paraId="58DA2DE9" w14:textId="77777777" w:rsidR="001E682D" w:rsidRPr="001E682D" w:rsidRDefault="001E682D" w:rsidP="001E682D">
      <w:pPr>
        <w:bidi/>
        <w:rPr>
          <w:rFonts w:cs="David" w:hint="cs"/>
          <w:rtl/>
        </w:rPr>
      </w:pPr>
    </w:p>
    <w:p w14:paraId="45201F22" w14:textId="77777777" w:rsidR="001E682D" w:rsidRPr="001E682D" w:rsidRDefault="001E682D" w:rsidP="001E682D">
      <w:pPr>
        <w:bidi/>
        <w:rPr>
          <w:rFonts w:cs="David" w:hint="cs"/>
          <w:u w:val="single"/>
          <w:rtl/>
        </w:rPr>
      </w:pPr>
      <w:r w:rsidRPr="001E682D">
        <w:rPr>
          <w:rFonts w:cs="David" w:hint="cs"/>
          <w:u w:val="single"/>
          <w:rtl/>
        </w:rPr>
        <w:t>גדעון סער:</w:t>
      </w:r>
    </w:p>
    <w:p w14:paraId="7C572CDF" w14:textId="77777777" w:rsidR="001E682D" w:rsidRPr="001E682D" w:rsidRDefault="001E682D" w:rsidP="001E682D">
      <w:pPr>
        <w:bidi/>
        <w:rPr>
          <w:rFonts w:cs="David" w:hint="cs"/>
          <w:u w:val="single"/>
          <w:rtl/>
        </w:rPr>
      </w:pPr>
    </w:p>
    <w:p w14:paraId="376158D4" w14:textId="77777777" w:rsidR="001E682D" w:rsidRPr="001E682D" w:rsidRDefault="001E682D" w:rsidP="001E682D">
      <w:pPr>
        <w:bidi/>
        <w:rPr>
          <w:rFonts w:cs="David" w:hint="cs"/>
          <w:rtl/>
        </w:rPr>
      </w:pPr>
      <w:r w:rsidRPr="001E682D">
        <w:rPr>
          <w:rFonts w:cs="David" w:hint="cs"/>
          <w:rtl/>
        </w:rPr>
        <w:tab/>
        <w:t xml:space="preserve"> רגע, סליחה. אני הסכמתי לתמוך ברביזיה כי </w:t>
      </w:r>
      <w:proofErr w:type="spellStart"/>
      <w:r w:rsidRPr="001E682D">
        <w:rPr>
          <w:rFonts w:cs="David" w:hint="cs"/>
          <w:rtl/>
        </w:rPr>
        <w:t>היתה</w:t>
      </w:r>
      <w:proofErr w:type="spellEnd"/>
      <w:r w:rsidRPr="001E682D">
        <w:rPr>
          <w:rFonts w:cs="David" w:hint="cs"/>
          <w:rtl/>
        </w:rPr>
        <w:t xml:space="preserve"> בקשה של המציעים. אבל, מסבה את תשומת הלב היועצת המשפטית שיש  הצעת חוק דומה של חברי הכנסת </w:t>
      </w:r>
      <w:proofErr w:type="spellStart"/>
      <w:r w:rsidRPr="001E682D">
        <w:rPr>
          <w:rFonts w:cs="David" w:hint="cs"/>
          <w:rtl/>
        </w:rPr>
        <w:t>אורלב</w:t>
      </w:r>
      <w:proofErr w:type="spellEnd"/>
      <w:r w:rsidRPr="001E682D">
        <w:rPr>
          <w:rFonts w:cs="David" w:hint="cs"/>
          <w:rtl/>
        </w:rPr>
        <w:t xml:space="preserve"> </w:t>
      </w:r>
      <w:proofErr w:type="spellStart"/>
      <w:r w:rsidRPr="001E682D">
        <w:rPr>
          <w:rFonts w:cs="David" w:hint="cs"/>
          <w:rtl/>
        </w:rPr>
        <w:t>וארדן</w:t>
      </w:r>
      <w:proofErr w:type="spellEnd"/>
      <w:r w:rsidRPr="001E682D">
        <w:rPr>
          <w:rFonts w:cs="David" w:hint="cs"/>
          <w:rtl/>
        </w:rPr>
        <w:t>.</w:t>
      </w:r>
    </w:p>
    <w:p w14:paraId="2C99938F" w14:textId="77777777" w:rsidR="001E682D" w:rsidRPr="001E682D" w:rsidRDefault="001E682D" w:rsidP="001E682D">
      <w:pPr>
        <w:bidi/>
        <w:rPr>
          <w:rFonts w:cs="David" w:hint="cs"/>
          <w:rtl/>
        </w:rPr>
      </w:pPr>
    </w:p>
    <w:p w14:paraId="1ABEA6EC"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1F167AA3" w14:textId="77777777" w:rsidR="001E682D" w:rsidRPr="001E682D" w:rsidRDefault="001E682D" w:rsidP="001E682D">
      <w:pPr>
        <w:bidi/>
        <w:rPr>
          <w:rFonts w:cs="David" w:hint="cs"/>
          <w:rtl/>
        </w:rPr>
      </w:pPr>
    </w:p>
    <w:p w14:paraId="3C6B7CF5" w14:textId="77777777" w:rsidR="001E682D" w:rsidRPr="001E682D" w:rsidRDefault="001E682D" w:rsidP="001E682D">
      <w:pPr>
        <w:bidi/>
        <w:rPr>
          <w:rFonts w:cs="David" w:hint="cs"/>
          <w:rtl/>
        </w:rPr>
      </w:pPr>
      <w:r w:rsidRPr="001E682D">
        <w:rPr>
          <w:rFonts w:cs="David" w:hint="cs"/>
          <w:rtl/>
        </w:rPr>
        <w:tab/>
        <w:t xml:space="preserve">היא עברה קריאה טרומית וראשונה. </w:t>
      </w:r>
    </w:p>
    <w:p w14:paraId="02A59042" w14:textId="77777777" w:rsidR="001E682D" w:rsidRPr="001E682D" w:rsidRDefault="001E682D" w:rsidP="001E682D">
      <w:pPr>
        <w:bidi/>
        <w:rPr>
          <w:rFonts w:cs="David" w:hint="cs"/>
          <w:rtl/>
        </w:rPr>
      </w:pPr>
    </w:p>
    <w:p w14:paraId="249BF1DF" w14:textId="77777777" w:rsidR="001E682D" w:rsidRPr="001E682D" w:rsidRDefault="001E682D" w:rsidP="001E682D">
      <w:pPr>
        <w:bidi/>
        <w:rPr>
          <w:rFonts w:cs="David" w:hint="cs"/>
          <w:u w:val="single"/>
          <w:rtl/>
        </w:rPr>
      </w:pPr>
      <w:r w:rsidRPr="001E682D">
        <w:rPr>
          <w:rFonts w:cs="David" w:hint="cs"/>
          <w:u w:val="single"/>
          <w:rtl/>
        </w:rPr>
        <w:t>גדעון סער:</w:t>
      </w:r>
    </w:p>
    <w:p w14:paraId="0D9AACD8" w14:textId="77777777" w:rsidR="001E682D" w:rsidRPr="001E682D" w:rsidRDefault="001E682D" w:rsidP="001E682D">
      <w:pPr>
        <w:bidi/>
        <w:rPr>
          <w:rFonts w:cs="David" w:hint="cs"/>
          <w:rtl/>
        </w:rPr>
      </w:pPr>
    </w:p>
    <w:p w14:paraId="01E580C3" w14:textId="77777777" w:rsidR="001E682D" w:rsidRPr="001E682D" w:rsidRDefault="001E682D" w:rsidP="001E682D">
      <w:pPr>
        <w:bidi/>
        <w:ind w:firstLine="567"/>
        <w:rPr>
          <w:rFonts w:cs="David" w:hint="cs"/>
          <w:rtl/>
        </w:rPr>
      </w:pPr>
      <w:r w:rsidRPr="001E682D">
        <w:rPr>
          <w:rFonts w:cs="David" w:hint="cs"/>
          <w:rtl/>
        </w:rPr>
        <w:t xml:space="preserve"> וכבר נדונה בוועדת העבודה והרווחה. האם אתם רוצים להיכנס למרוץ בין ועדות שונות על אותו עניין? </w:t>
      </w:r>
    </w:p>
    <w:p w14:paraId="5C896559" w14:textId="77777777" w:rsidR="001E682D" w:rsidRPr="001E682D" w:rsidRDefault="001E682D" w:rsidP="001E682D">
      <w:pPr>
        <w:bidi/>
        <w:ind w:firstLine="567"/>
        <w:rPr>
          <w:rFonts w:cs="David" w:hint="cs"/>
          <w:rtl/>
        </w:rPr>
      </w:pPr>
    </w:p>
    <w:p w14:paraId="1E01DD21" w14:textId="77777777" w:rsidR="001E682D" w:rsidRPr="001E682D" w:rsidRDefault="001E682D" w:rsidP="001E682D">
      <w:pPr>
        <w:bidi/>
        <w:rPr>
          <w:rFonts w:cs="David" w:hint="cs"/>
          <w:rtl/>
        </w:rPr>
      </w:pPr>
      <w:r w:rsidRPr="001E682D">
        <w:rPr>
          <w:rFonts w:cs="David" w:hint="cs"/>
          <w:u w:val="single"/>
          <w:rtl/>
        </w:rPr>
        <w:t>היו"ר דוד טל:</w:t>
      </w:r>
    </w:p>
    <w:p w14:paraId="488D04A5" w14:textId="77777777" w:rsidR="001E682D" w:rsidRPr="001E682D" w:rsidRDefault="001E682D" w:rsidP="001E682D">
      <w:pPr>
        <w:bidi/>
        <w:ind w:firstLine="567"/>
        <w:rPr>
          <w:rFonts w:cs="David" w:hint="cs"/>
          <w:rtl/>
        </w:rPr>
      </w:pPr>
    </w:p>
    <w:p w14:paraId="64F7F69F" w14:textId="77777777" w:rsidR="001E682D" w:rsidRPr="001E682D" w:rsidRDefault="001E682D" w:rsidP="001E682D">
      <w:pPr>
        <w:bidi/>
        <w:ind w:firstLine="567"/>
        <w:rPr>
          <w:rFonts w:cs="David" w:hint="cs"/>
          <w:rtl/>
        </w:rPr>
      </w:pPr>
      <w:r w:rsidRPr="001E682D">
        <w:rPr>
          <w:rFonts w:cs="David" w:hint="cs"/>
          <w:rtl/>
        </w:rPr>
        <w:t xml:space="preserve">חבר הכנסת חסון, אין טעם. ברמה העקרונית לא שווה ולא נכון שיהיה חוק פה, וחוק שם. עשינו היום את זה בנושא של הפדופילים של מיקי איתן וגלעד </w:t>
      </w:r>
      <w:proofErr w:type="spellStart"/>
      <w:r w:rsidRPr="001E682D">
        <w:rPr>
          <w:rFonts w:cs="David" w:hint="cs"/>
          <w:rtl/>
        </w:rPr>
        <w:t>ארדן</w:t>
      </w:r>
      <w:proofErr w:type="spellEnd"/>
      <w:r w:rsidRPr="001E682D">
        <w:rPr>
          <w:rFonts w:cs="David" w:hint="cs"/>
          <w:rtl/>
        </w:rPr>
        <w:t xml:space="preserve">. </w:t>
      </w:r>
    </w:p>
    <w:p w14:paraId="17BD12F2" w14:textId="77777777" w:rsidR="001E682D" w:rsidRPr="001E682D" w:rsidRDefault="001E682D" w:rsidP="001E682D">
      <w:pPr>
        <w:bidi/>
        <w:ind w:firstLine="567"/>
        <w:rPr>
          <w:rFonts w:cs="David" w:hint="cs"/>
          <w:rtl/>
        </w:rPr>
      </w:pPr>
    </w:p>
    <w:p w14:paraId="4B8C97F1" w14:textId="77777777" w:rsidR="001E682D" w:rsidRPr="001E682D" w:rsidRDefault="001E682D" w:rsidP="001E682D">
      <w:pPr>
        <w:pStyle w:val="Heading5"/>
        <w:jc w:val="left"/>
        <w:rPr>
          <w:rFonts w:hint="cs"/>
          <w:sz w:val="24"/>
          <w:rtl/>
        </w:rPr>
      </w:pPr>
      <w:proofErr w:type="spellStart"/>
      <w:r w:rsidRPr="001E682D">
        <w:rPr>
          <w:rFonts w:hint="cs"/>
          <w:sz w:val="24"/>
          <w:u w:val="single"/>
          <w:rtl/>
        </w:rPr>
        <w:t>עמירה</w:t>
      </w:r>
      <w:proofErr w:type="spellEnd"/>
      <w:r w:rsidRPr="001E682D">
        <w:rPr>
          <w:rFonts w:hint="cs"/>
          <w:sz w:val="24"/>
          <w:u w:val="single"/>
          <w:rtl/>
        </w:rPr>
        <w:t xml:space="preserve"> </w:t>
      </w:r>
      <w:proofErr w:type="spellStart"/>
      <w:r w:rsidRPr="001E682D">
        <w:rPr>
          <w:rFonts w:hint="cs"/>
          <w:sz w:val="24"/>
          <w:u w:val="single"/>
          <w:rtl/>
        </w:rPr>
        <w:t>דותן</w:t>
      </w:r>
      <w:proofErr w:type="spellEnd"/>
      <w:r w:rsidRPr="001E682D">
        <w:rPr>
          <w:rFonts w:hint="cs"/>
          <w:sz w:val="24"/>
          <w:u w:val="single"/>
          <w:rtl/>
        </w:rPr>
        <w:t>:</w:t>
      </w:r>
    </w:p>
    <w:p w14:paraId="6BADE412" w14:textId="77777777" w:rsidR="001E682D" w:rsidRPr="001E682D" w:rsidRDefault="001E682D" w:rsidP="001E682D">
      <w:pPr>
        <w:pStyle w:val="Heading5"/>
        <w:jc w:val="left"/>
        <w:rPr>
          <w:rFonts w:hint="cs"/>
          <w:sz w:val="24"/>
          <w:rtl/>
        </w:rPr>
      </w:pPr>
    </w:p>
    <w:p w14:paraId="0913797C" w14:textId="77777777" w:rsidR="001E682D" w:rsidRPr="001E682D" w:rsidRDefault="001E682D" w:rsidP="001E682D">
      <w:pPr>
        <w:bidi/>
        <w:ind w:firstLine="567"/>
        <w:rPr>
          <w:rFonts w:cs="David" w:hint="cs"/>
          <w:rtl/>
        </w:rPr>
      </w:pPr>
      <w:r w:rsidRPr="001E682D">
        <w:rPr>
          <w:rFonts w:cs="David" w:hint="cs"/>
          <w:rtl/>
        </w:rPr>
        <w:t xml:space="preserve">חבר הכנסת </w:t>
      </w:r>
      <w:proofErr w:type="spellStart"/>
      <w:r w:rsidRPr="001E682D">
        <w:rPr>
          <w:rFonts w:cs="David" w:hint="cs"/>
          <w:rtl/>
        </w:rPr>
        <w:t>אורלב</w:t>
      </w:r>
      <w:proofErr w:type="spellEnd"/>
      <w:r w:rsidRPr="001E682D">
        <w:rPr>
          <w:rFonts w:cs="David" w:hint="cs"/>
          <w:rtl/>
        </w:rPr>
        <w:t xml:space="preserve">, תסביר לי על מה החוק. </w:t>
      </w:r>
    </w:p>
    <w:p w14:paraId="4B282FBC" w14:textId="77777777" w:rsidR="001E682D" w:rsidRPr="001E682D" w:rsidRDefault="001E682D" w:rsidP="001E682D">
      <w:pPr>
        <w:bidi/>
        <w:ind w:firstLine="567"/>
        <w:rPr>
          <w:rFonts w:cs="David" w:hint="cs"/>
          <w:rtl/>
        </w:rPr>
      </w:pPr>
    </w:p>
    <w:p w14:paraId="5FBC2725" w14:textId="77777777" w:rsidR="001E682D" w:rsidRPr="001E682D" w:rsidRDefault="001E682D" w:rsidP="001E682D">
      <w:pPr>
        <w:bidi/>
        <w:rPr>
          <w:rFonts w:cs="David" w:hint="cs"/>
          <w:u w:val="single"/>
          <w:rtl/>
        </w:rPr>
      </w:pPr>
      <w:r w:rsidRPr="001E682D">
        <w:rPr>
          <w:rFonts w:cs="David" w:hint="cs"/>
          <w:u w:val="single"/>
          <w:rtl/>
        </w:rPr>
        <w:t xml:space="preserve">ארבל </w:t>
      </w:r>
      <w:proofErr w:type="spellStart"/>
      <w:r w:rsidRPr="001E682D">
        <w:rPr>
          <w:rFonts w:cs="David" w:hint="cs"/>
          <w:u w:val="single"/>
          <w:rtl/>
        </w:rPr>
        <w:t>אסטרחן</w:t>
      </w:r>
      <w:proofErr w:type="spellEnd"/>
      <w:r w:rsidRPr="001E682D">
        <w:rPr>
          <w:rFonts w:cs="David" w:hint="cs"/>
          <w:u w:val="single"/>
          <w:rtl/>
        </w:rPr>
        <w:t>:</w:t>
      </w:r>
    </w:p>
    <w:p w14:paraId="5036AD34" w14:textId="77777777" w:rsidR="001E682D" w:rsidRPr="001E682D" w:rsidRDefault="001E682D" w:rsidP="001E682D">
      <w:pPr>
        <w:bidi/>
        <w:ind w:firstLine="567"/>
        <w:rPr>
          <w:rFonts w:cs="David" w:hint="cs"/>
          <w:rtl/>
        </w:rPr>
      </w:pPr>
    </w:p>
    <w:p w14:paraId="5C9F79E8" w14:textId="77777777" w:rsidR="001E682D" w:rsidRPr="001E682D" w:rsidRDefault="001E682D" w:rsidP="001E682D">
      <w:pPr>
        <w:bidi/>
        <w:ind w:firstLine="567"/>
        <w:rPr>
          <w:rFonts w:cs="David" w:hint="cs"/>
          <w:rtl/>
        </w:rPr>
      </w:pPr>
      <w:r w:rsidRPr="001E682D">
        <w:rPr>
          <w:rFonts w:cs="David" w:hint="cs"/>
          <w:rtl/>
        </w:rPr>
        <w:t>יש בוועדת העבודה הצעת חוק שכבר עברה קריאה ראשונה - שתי הצעות. הנוסח שעבר קריאה ראשונה אומר: "למען הסר ספק, מוסד להשכלה גבוהה, ייתן משקל בין היתר להיותו של המבקש חייל משוחרר, והוא רשאי לקבוע הטבות כלכליות לחיילים משוחררים".</w:t>
      </w:r>
    </w:p>
    <w:p w14:paraId="6D14A733" w14:textId="77777777" w:rsidR="001E682D" w:rsidRPr="001E682D" w:rsidRDefault="001E682D" w:rsidP="001E682D">
      <w:pPr>
        <w:bidi/>
        <w:ind w:firstLine="567"/>
        <w:rPr>
          <w:rFonts w:cs="David" w:hint="cs"/>
          <w:rtl/>
        </w:rPr>
      </w:pPr>
    </w:p>
    <w:p w14:paraId="4C5F3B46"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7C71CE0F" w14:textId="77777777" w:rsidR="001E682D" w:rsidRPr="001E682D" w:rsidRDefault="001E682D" w:rsidP="001E682D">
      <w:pPr>
        <w:bidi/>
        <w:rPr>
          <w:rFonts w:cs="David" w:hint="cs"/>
          <w:u w:val="single"/>
          <w:rtl/>
        </w:rPr>
      </w:pPr>
    </w:p>
    <w:p w14:paraId="34FB094A" w14:textId="77777777" w:rsidR="001E682D" w:rsidRPr="001E682D" w:rsidRDefault="001E682D" w:rsidP="001E682D">
      <w:pPr>
        <w:bidi/>
        <w:ind w:firstLine="567"/>
        <w:rPr>
          <w:rFonts w:cs="David" w:hint="cs"/>
          <w:rtl/>
        </w:rPr>
      </w:pPr>
      <w:r w:rsidRPr="001E682D">
        <w:rPr>
          <w:rFonts w:cs="David" w:hint="cs"/>
          <w:rtl/>
        </w:rPr>
        <w:t xml:space="preserve">לצורך מעונות ומלגות. </w:t>
      </w:r>
    </w:p>
    <w:p w14:paraId="1DA02ED5" w14:textId="77777777" w:rsidR="001E682D" w:rsidRPr="001E682D" w:rsidRDefault="001E682D" w:rsidP="001E682D">
      <w:pPr>
        <w:bidi/>
        <w:ind w:firstLine="567"/>
        <w:rPr>
          <w:rFonts w:cs="David" w:hint="cs"/>
          <w:rtl/>
        </w:rPr>
      </w:pPr>
    </w:p>
    <w:p w14:paraId="253157C7" w14:textId="77777777" w:rsidR="001E682D" w:rsidRDefault="001E682D" w:rsidP="001E682D">
      <w:pPr>
        <w:pStyle w:val="Heading5"/>
        <w:jc w:val="left"/>
        <w:rPr>
          <w:rFonts w:hint="cs"/>
          <w:sz w:val="24"/>
          <w:u w:val="single"/>
          <w:rtl/>
        </w:rPr>
      </w:pPr>
    </w:p>
    <w:p w14:paraId="7101422F" w14:textId="77777777" w:rsidR="001E682D" w:rsidRDefault="001E682D" w:rsidP="001E682D">
      <w:pPr>
        <w:pStyle w:val="Heading5"/>
        <w:jc w:val="left"/>
        <w:rPr>
          <w:rFonts w:hint="cs"/>
          <w:sz w:val="24"/>
          <w:u w:val="single"/>
          <w:rtl/>
        </w:rPr>
      </w:pPr>
    </w:p>
    <w:p w14:paraId="5854FD8F" w14:textId="77777777" w:rsidR="001E682D" w:rsidRDefault="001E682D" w:rsidP="001E682D">
      <w:pPr>
        <w:pStyle w:val="Heading5"/>
        <w:jc w:val="left"/>
        <w:rPr>
          <w:rFonts w:hint="cs"/>
          <w:sz w:val="24"/>
          <w:u w:val="single"/>
          <w:rtl/>
        </w:rPr>
      </w:pPr>
    </w:p>
    <w:p w14:paraId="4F9033C9" w14:textId="77777777" w:rsidR="001E682D" w:rsidRPr="001E682D" w:rsidRDefault="001E682D" w:rsidP="001E682D">
      <w:pPr>
        <w:pStyle w:val="Heading5"/>
        <w:jc w:val="left"/>
        <w:rPr>
          <w:rFonts w:hint="cs"/>
          <w:sz w:val="24"/>
          <w:rtl/>
        </w:rPr>
      </w:pPr>
      <w:proofErr w:type="spellStart"/>
      <w:r w:rsidRPr="001E682D">
        <w:rPr>
          <w:rFonts w:hint="cs"/>
          <w:sz w:val="24"/>
          <w:u w:val="single"/>
          <w:rtl/>
        </w:rPr>
        <w:t>עמירה</w:t>
      </w:r>
      <w:proofErr w:type="spellEnd"/>
      <w:r w:rsidRPr="001E682D">
        <w:rPr>
          <w:rFonts w:hint="cs"/>
          <w:sz w:val="24"/>
          <w:u w:val="single"/>
          <w:rtl/>
        </w:rPr>
        <w:t xml:space="preserve"> </w:t>
      </w:r>
      <w:proofErr w:type="spellStart"/>
      <w:r w:rsidRPr="001E682D">
        <w:rPr>
          <w:rFonts w:hint="cs"/>
          <w:sz w:val="24"/>
          <w:u w:val="single"/>
          <w:rtl/>
        </w:rPr>
        <w:t>דותן</w:t>
      </w:r>
      <w:proofErr w:type="spellEnd"/>
      <w:r w:rsidRPr="001E682D">
        <w:rPr>
          <w:rFonts w:hint="cs"/>
          <w:sz w:val="24"/>
          <w:u w:val="single"/>
          <w:rtl/>
        </w:rPr>
        <w:t>:</w:t>
      </w:r>
    </w:p>
    <w:p w14:paraId="6A1F81E1" w14:textId="77777777" w:rsidR="001E682D" w:rsidRPr="001E682D" w:rsidRDefault="001E682D" w:rsidP="001E682D">
      <w:pPr>
        <w:pStyle w:val="Heading5"/>
        <w:jc w:val="left"/>
        <w:rPr>
          <w:rFonts w:hint="cs"/>
          <w:sz w:val="24"/>
          <w:rtl/>
        </w:rPr>
      </w:pPr>
    </w:p>
    <w:p w14:paraId="55C6891A" w14:textId="77777777" w:rsidR="001E682D" w:rsidRPr="001E682D" w:rsidRDefault="001E682D" w:rsidP="001E682D">
      <w:pPr>
        <w:bidi/>
        <w:ind w:firstLine="567"/>
        <w:rPr>
          <w:rFonts w:cs="David" w:hint="cs"/>
          <w:rtl/>
        </w:rPr>
      </w:pPr>
      <w:r w:rsidRPr="001E682D">
        <w:rPr>
          <w:rFonts w:cs="David" w:hint="cs"/>
          <w:rtl/>
        </w:rPr>
        <w:t xml:space="preserve">זה מאוד דומה, אבל זה ממש לא אותו נושא. </w:t>
      </w:r>
    </w:p>
    <w:p w14:paraId="3C8687A8" w14:textId="77777777" w:rsidR="001E682D" w:rsidRPr="001E682D" w:rsidRDefault="001E682D" w:rsidP="001E682D">
      <w:pPr>
        <w:bidi/>
        <w:ind w:firstLine="567"/>
        <w:rPr>
          <w:rFonts w:cs="David" w:hint="cs"/>
          <w:rtl/>
        </w:rPr>
      </w:pPr>
    </w:p>
    <w:p w14:paraId="100F1060" w14:textId="77777777" w:rsidR="001E682D" w:rsidRPr="001E682D" w:rsidRDefault="001E682D" w:rsidP="001E682D">
      <w:pPr>
        <w:bidi/>
        <w:rPr>
          <w:rFonts w:cs="David" w:hint="cs"/>
          <w:rtl/>
        </w:rPr>
      </w:pPr>
      <w:r w:rsidRPr="001E682D">
        <w:rPr>
          <w:rFonts w:cs="David" w:hint="cs"/>
          <w:u w:val="single"/>
          <w:rtl/>
        </w:rPr>
        <w:t>היו"ר דוד טל:</w:t>
      </w:r>
    </w:p>
    <w:p w14:paraId="2CF3EC46" w14:textId="77777777" w:rsidR="001E682D" w:rsidRPr="001E682D" w:rsidRDefault="001E682D" w:rsidP="001E682D">
      <w:pPr>
        <w:bidi/>
        <w:rPr>
          <w:rFonts w:cs="David" w:hint="cs"/>
          <w:rtl/>
        </w:rPr>
      </w:pPr>
    </w:p>
    <w:p w14:paraId="24BBF227" w14:textId="77777777" w:rsidR="001E682D" w:rsidRPr="001E682D" w:rsidRDefault="001E682D" w:rsidP="001E682D">
      <w:pPr>
        <w:bidi/>
        <w:rPr>
          <w:rFonts w:cs="David" w:hint="cs"/>
          <w:rtl/>
        </w:rPr>
      </w:pPr>
      <w:r w:rsidRPr="001E682D">
        <w:rPr>
          <w:rFonts w:cs="David" w:hint="cs"/>
          <w:rtl/>
        </w:rPr>
        <w:tab/>
        <w:t xml:space="preserve"> רבותי, אנחנו  נעבור להצבעה. אני סבור שהדבר הנכון הוא ועדת העבודה והרווחה. אבל, אתם יכולים להחליט אחרת. </w:t>
      </w:r>
    </w:p>
    <w:p w14:paraId="594588E6" w14:textId="77777777" w:rsidR="001E682D" w:rsidRPr="001E682D" w:rsidRDefault="001E682D" w:rsidP="001E682D">
      <w:pPr>
        <w:bidi/>
        <w:rPr>
          <w:rFonts w:cs="David" w:hint="cs"/>
          <w:rtl/>
        </w:rPr>
      </w:pPr>
    </w:p>
    <w:p w14:paraId="5BA1CB60" w14:textId="77777777" w:rsidR="001E682D" w:rsidRPr="001E682D" w:rsidRDefault="001E682D" w:rsidP="001E682D">
      <w:pPr>
        <w:pStyle w:val="Heading5"/>
        <w:jc w:val="left"/>
        <w:rPr>
          <w:rFonts w:hint="cs"/>
          <w:sz w:val="24"/>
          <w:rtl/>
        </w:rPr>
      </w:pPr>
      <w:proofErr w:type="spellStart"/>
      <w:r w:rsidRPr="001E682D">
        <w:rPr>
          <w:rFonts w:hint="cs"/>
          <w:sz w:val="24"/>
          <w:u w:val="single"/>
          <w:rtl/>
        </w:rPr>
        <w:t>עמירה</w:t>
      </w:r>
      <w:proofErr w:type="spellEnd"/>
      <w:r w:rsidRPr="001E682D">
        <w:rPr>
          <w:rFonts w:hint="cs"/>
          <w:sz w:val="24"/>
          <w:u w:val="single"/>
          <w:rtl/>
        </w:rPr>
        <w:t xml:space="preserve"> </w:t>
      </w:r>
      <w:proofErr w:type="spellStart"/>
      <w:r w:rsidRPr="001E682D">
        <w:rPr>
          <w:rFonts w:hint="cs"/>
          <w:sz w:val="24"/>
          <w:u w:val="single"/>
          <w:rtl/>
        </w:rPr>
        <w:t>דותן</w:t>
      </w:r>
      <w:proofErr w:type="spellEnd"/>
      <w:r w:rsidRPr="001E682D">
        <w:rPr>
          <w:rFonts w:hint="cs"/>
          <w:sz w:val="24"/>
          <w:u w:val="single"/>
          <w:rtl/>
        </w:rPr>
        <w:t>:</w:t>
      </w:r>
    </w:p>
    <w:p w14:paraId="69040A53" w14:textId="77777777" w:rsidR="001E682D" w:rsidRPr="001E682D" w:rsidRDefault="001E682D" w:rsidP="001E682D">
      <w:pPr>
        <w:pStyle w:val="Heading5"/>
        <w:jc w:val="left"/>
        <w:rPr>
          <w:rFonts w:hint="cs"/>
          <w:sz w:val="24"/>
          <w:rtl/>
        </w:rPr>
      </w:pPr>
    </w:p>
    <w:p w14:paraId="5B0CF3EF" w14:textId="77777777" w:rsidR="001E682D" w:rsidRPr="001E682D" w:rsidRDefault="001E682D" w:rsidP="001E682D">
      <w:pPr>
        <w:bidi/>
        <w:rPr>
          <w:rFonts w:cs="David" w:hint="cs"/>
          <w:rtl/>
        </w:rPr>
      </w:pPr>
      <w:r w:rsidRPr="001E682D">
        <w:rPr>
          <w:rFonts w:cs="David" w:hint="cs"/>
          <w:rtl/>
        </w:rPr>
        <w:tab/>
        <w:t xml:space="preserve"> נושא ההשכלה הגבוהה הוא אותו נושא. אבל, בחוק שלי יש גם נושא השכלה גבוהה, וגם נושא של מקומות עבודה. </w:t>
      </w:r>
    </w:p>
    <w:p w14:paraId="1AF6F33D" w14:textId="77777777" w:rsidR="001E682D" w:rsidRPr="001E682D" w:rsidRDefault="001E682D" w:rsidP="001E682D">
      <w:pPr>
        <w:bidi/>
        <w:rPr>
          <w:rFonts w:cs="David" w:hint="cs"/>
          <w:rtl/>
        </w:rPr>
      </w:pPr>
    </w:p>
    <w:p w14:paraId="0EDE35B8" w14:textId="77777777" w:rsidR="001E682D" w:rsidRPr="001E682D" w:rsidRDefault="001E682D" w:rsidP="001E682D">
      <w:pPr>
        <w:bidi/>
        <w:rPr>
          <w:rFonts w:cs="David" w:hint="cs"/>
          <w:u w:val="single"/>
          <w:rtl/>
        </w:rPr>
      </w:pPr>
      <w:r w:rsidRPr="001E682D">
        <w:rPr>
          <w:rFonts w:cs="David" w:hint="cs"/>
          <w:u w:val="single"/>
          <w:rtl/>
        </w:rPr>
        <w:t>גדעון סער:</w:t>
      </w:r>
    </w:p>
    <w:p w14:paraId="7DBF7D0D" w14:textId="77777777" w:rsidR="001E682D" w:rsidRPr="001E682D" w:rsidRDefault="001E682D" w:rsidP="001E682D">
      <w:pPr>
        <w:bidi/>
        <w:rPr>
          <w:rFonts w:cs="David" w:hint="cs"/>
          <w:u w:val="single"/>
          <w:rtl/>
        </w:rPr>
      </w:pPr>
    </w:p>
    <w:p w14:paraId="362D582E" w14:textId="77777777" w:rsidR="001E682D" w:rsidRPr="001E682D" w:rsidRDefault="001E682D" w:rsidP="001E682D">
      <w:pPr>
        <w:bidi/>
        <w:rPr>
          <w:rFonts w:cs="David" w:hint="cs"/>
          <w:rtl/>
        </w:rPr>
      </w:pPr>
      <w:r w:rsidRPr="001E682D">
        <w:rPr>
          <w:rFonts w:cs="David" w:hint="cs"/>
          <w:rtl/>
        </w:rPr>
        <w:tab/>
        <w:t xml:space="preserve"> מקומות עבודה לא יכול להיות בעבודה ורווחה? </w:t>
      </w:r>
    </w:p>
    <w:p w14:paraId="049CAB51" w14:textId="77777777" w:rsidR="001E682D" w:rsidRPr="001E682D" w:rsidRDefault="001E682D" w:rsidP="001E682D">
      <w:pPr>
        <w:bidi/>
        <w:rPr>
          <w:rFonts w:cs="David" w:hint="cs"/>
          <w:rtl/>
        </w:rPr>
      </w:pPr>
    </w:p>
    <w:p w14:paraId="0964E44C" w14:textId="77777777" w:rsidR="001E682D" w:rsidRPr="001E682D" w:rsidRDefault="001E682D" w:rsidP="001E682D">
      <w:pPr>
        <w:bidi/>
        <w:rPr>
          <w:rFonts w:cs="David" w:hint="cs"/>
          <w:rtl/>
        </w:rPr>
      </w:pPr>
      <w:r w:rsidRPr="001E682D">
        <w:rPr>
          <w:rFonts w:cs="David" w:hint="cs"/>
          <w:u w:val="single"/>
          <w:rtl/>
        </w:rPr>
        <w:t>היו"ר דוד טל:</w:t>
      </w:r>
    </w:p>
    <w:p w14:paraId="7E96EEFA" w14:textId="77777777" w:rsidR="001E682D" w:rsidRPr="001E682D" w:rsidRDefault="001E682D" w:rsidP="001E682D">
      <w:pPr>
        <w:bidi/>
        <w:rPr>
          <w:rFonts w:cs="David" w:hint="cs"/>
          <w:rtl/>
        </w:rPr>
      </w:pPr>
    </w:p>
    <w:p w14:paraId="7F5AF5F0" w14:textId="77777777" w:rsidR="001E682D" w:rsidRPr="001E682D" w:rsidRDefault="001E682D" w:rsidP="001E682D">
      <w:pPr>
        <w:bidi/>
        <w:rPr>
          <w:rFonts w:cs="David" w:hint="cs"/>
          <w:rtl/>
        </w:rPr>
      </w:pPr>
      <w:r w:rsidRPr="001E682D">
        <w:rPr>
          <w:rFonts w:cs="David" w:hint="cs"/>
          <w:rtl/>
        </w:rPr>
        <w:tab/>
        <w:t xml:space="preserve">ודאי שכן. </w:t>
      </w:r>
    </w:p>
    <w:p w14:paraId="5F99E19C" w14:textId="77777777" w:rsidR="001E682D" w:rsidRPr="001E682D" w:rsidRDefault="001E682D" w:rsidP="001E682D">
      <w:pPr>
        <w:bidi/>
        <w:rPr>
          <w:rFonts w:cs="David" w:hint="cs"/>
          <w:rtl/>
        </w:rPr>
      </w:pPr>
    </w:p>
    <w:p w14:paraId="2D710D64" w14:textId="77777777" w:rsidR="001E682D" w:rsidRPr="001E682D" w:rsidRDefault="001E682D" w:rsidP="001E682D">
      <w:pPr>
        <w:pStyle w:val="Heading5"/>
        <w:jc w:val="left"/>
        <w:rPr>
          <w:rFonts w:hint="cs"/>
          <w:sz w:val="24"/>
          <w:rtl/>
        </w:rPr>
      </w:pPr>
      <w:proofErr w:type="spellStart"/>
      <w:r w:rsidRPr="001E682D">
        <w:rPr>
          <w:rFonts w:hint="cs"/>
          <w:sz w:val="24"/>
          <w:u w:val="single"/>
          <w:rtl/>
        </w:rPr>
        <w:t>עמירה</w:t>
      </w:r>
      <w:proofErr w:type="spellEnd"/>
      <w:r w:rsidRPr="001E682D">
        <w:rPr>
          <w:rFonts w:hint="cs"/>
          <w:sz w:val="24"/>
          <w:u w:val="single"/>
          <w:rtl/>
        </w:rPr>
        <w:t xml:space="preserve"> </w:t>
      </w:r>
      <w:proofErr w:type="spellStart"/>
      <w:r w:rsidRPr="001E682D">
        <w:rPr>
          <w:rFonts w:hint="cs"/>
          <w:sz w:val="24"/>
          <w:u w:val="single"/>
          <w:rtl/>
        </w:rPr>
        <w:t>דותן</w:t>
      </w:r>
      <w:proofErr w:type="spellEnd"/>
      <w:r w:rsidRPr="001E682D">
        <w:rPr>
          <w:rFonts w:hint="cs"/>
          <w:sz w:val="24"/>
          <w:u w:val="single"/>
          <w:rtl/>
        </w:rPr>
        <w:t>:</w:t>
      </w:r>
    </w:p>
    <w:p w14:paraId="651B887F" w14:textId="77777777" w:rsidR="001E682D" w:rsidRPr="001E682D" w:rsidRDefault="001E682D" w:rsidP="001E682D">
      <w:pPr>
        <w:pStyle w:val="Heading5"/>
        <w:jc w:val="left"/>
        <w:rPr>
          <w:rFonts w:hint="cs"/>
          <w:sz w:val="24"/>
          <w:rtl/>
        </w:rPr>
      </w:pPr>
    </w:p>
    <w:p w14:paraId="6C5061CD" w14:textId="77777777" w:rsidR="001E682D" w:rsidRPr="001E682D" w:rsidRDefault="001E682D" w:rsidP="001E682D">
      <w:pPr>
        <w:bidi/>
        <w:rPr>
          <w:rFonts w:cs="David" w:hint="cs"/>
          <w:rtl/>
        </w:rPr>
      </w:pPr>
      <w:r w:rsidRPr="001E682D">
        <w:rPr>
          <w:rFonts w:cs="David" w:hint="cs"/>
          <w:rtl/>
        </w:rPr>
        <w:tab/>
        <w:t>לא, כי  הדגש הוא דיפרנציאציה בתוך שירות החיילים גם הוא. אנחנו רוצים לא לעשות גזרה שווה של כל מי שהיום משרת שנה או שנתיים ומקבל, אלא מי שמשרת שירות משמעותי.</w:t>
      </w:r>
    </w:p>
    <w:p w14:paraId="62C4E45D" w14:textId="77777777" w:rsidR="001E682D" w:rsidRPr="001E682D" w:rsidRDefault="001E682D" w:rsidP="001E682D">
      <w:pPr>
        <w:bidi/>
        <w:rPr>
          <w:rFonts w:cs="David" w:hint="cs"/>
          <w:rtl/>
        </w:rPr>
      </w:pPr>
    </w:p>
    <w:p w14:paraId="3679BD65" w14:textId="77777777" w:rsidR="001E682D" w:rsidRPr="001E682D" w:rsidRDefault="001E682D" w:rsidP="001E682D">
      <w:pPr>
        <w:bidi/>
        <w:rPr>
          <w:rFonts w:cs="David" w:hint="cs"/>
          <w:rtl/>
        </w:rPr>
      </w:pPr>
      <w:r w:rsidRPr="001E682D">
        <w:rPr>
          <w:rFonts w:cs="David" w:hint="cs"/>
          <w:u w:val="single"/>
          <w:rtl/>
        </w:rPr>
        <w:t>ראובן ריבלין:</w:t>
      </w:r>
    </w:p>
    <w:p w14:paraId="77639DF6" w14:textId="77777777" w:rsidR="001E682D" w:rsidRPr="001E682D" w:rsidRDefault="001E682D" w:rsidP="001E682D">
      <w:pPr>
        <w:bidi/>
        <w:rPr>
          <w:rFonts w:cs="David" w:hint="cs"/>
          <w:rtl/>
        </w:rPr>
      </w:pPr>
    </w:p>
    <w:p w14:paraId="43AFD124" w14:textId="77777777" w:rsidR="001E682D" w:rsidRPr="001E682D" w:rsidRDefault="001E682D" w:rsidP="001E682D">
      <w:pPr>
        <w:bidi/>
        <w:rPr>
          <w:rFonts w:cs="David" w:hint="cs"/>
          <w:rtl/>
        </w:rPr>
      </w:pPr>
      <w:r w:rsidRPr="001E682D">
        <w:rPr>
          <w:rFonts w:cs="David" w:hint="cs"/>
          <w:rtl/>
        </w:rPr>
        <w:tab/>
        <w:t xml:space="preserve"> חברת הכנסת </w:t>
      </w:r>
      <w:proofErr w:type="spellStart"/>
      <w:r w:rsidRPr="001E682D">
        <w:rPr>
          <w:rFonts w:cs="David" w:hint="cs"/>
          <w:rtl/>
        </w:rPr>
        <w:t>דותן</w:t>
      </w:r>
      <w:proofErr w:type="spellEnd"/>
      <w:r w:rsidRPr="001E682D">
        <w:rPr>
          <w:rFonts w:cs="David" w:hint="cs"/>
          <w:rtl/>
        </w:rPr>
        <w:t xml:space="preserve">, מלבד הנושא הארמני באתי לכאן גם בהחלט לתמוך ברעיון שנושא חיילים משוחררים יידון בוועדת החוץ והביטחון. אבל, כאשר הכנסת מקיימת דיון על-פי החלטותיה בוועדה מסוימת - שלא יהיה מצב שחוק שלך שנוגע באותו עניין, יקבל פנים אחרות בוועדת החוץ והביטחון, לעומת מה שנעשה. </w:t>
      </w:r>
    </w:p>
    <w:p w14:paraId="4AF725C6" w14:textId="77777777" w:rsidR="001E682D" w:rsidRPr="001E682D" w:rsidRDefault="001E682D" w:rsidP="001E682D">
      <w:pPr>
        <w:bidi/>
        <w:rPr>
          <w:rFonts w:cs="David" w:hint="cs"/>
          <w:rtl/>
        </w:rPr>
      </w:pPr>
    </w:p>
    <w:p w14:paraId="0670F2A7" w14:textId="77777777" w:rsidR="001E682D" w:rsidRPr="001E682D" w:rsidRDefault="001E682D" w:rsidP="001E682D">
      <w:pPr>
        <w:bidi/>
        <w:rPr>
          <w:rFonts w:cs="David" w:hint="cs"/>
          <w:rtl/>
        </w:rPr>
      </w:pPr>
      <w:r w:rsidRPr="001E682D">
        <w:rPr>
          <w:rFonts w:cs="David" w:hint="cs"/>
          <w:u w:val="single"/>
          <w:rtl/>
        </w:rPr>
        <w:t>היו"ר דוד טל:</w:t>
      </w:r>
    </w:p>
    <w:p w14:paraId="36199C5A" w14:textId="77777777" w:rsidR="001E682D" w:rsidRPr="001E682D" w:rsidRDefault="001E682D" w:rsidP="001E682D">
      <w:pPr>
        <w:bidi/>
        <w:rPr>
          <w:rFonts w:cs="David" w:hint="cs"/>
          <w:rtl/>
        </w:rPr>
      </w:pPr>
    </w:p>
    <w:p w14:paraId="0F8FFE91" w14:textId="77777777" w:rsidR="001E682D" w:rsidRPr="001E682D" w:rsidRDefault="001E682D" w:rsidP="001E682D">
      <w:pPr>
        <w:bidi/>
        <w:rPr>
          <w:rFonts w:cs="David" w:hint="cs"/>
          <w:rtl/>
        </w:rPr>
      </w:pPr>
      <w:r w:rsidRPr="001E682D">
        <w:rPr>
          <w:rFonts w:cs="David" w:hint="cs"/>
          <w:rtl/>
        </w:rPr>
        <w:tab/>
        <w:t>נכון מאוד. זה העיקרון שצריך להנחות אותנו.</w:t>
      </w:r>
    </w:p>
    <w:p w14:paraId="2225BA4C" w14:textId="77777777" w:rsidR="001E682D" w:rsidRPr="001E682D" w:rsidRDefault="001E682D" w:rsidP="001E682D">
      <w:pPr>
        <w:bidi/>
        <w:rPr>
          <w:rFonts w:cs="David" w:hint="cs"/>
          <w:rtl/>
        </w:rPr>
      </w:pPr>
    </w:p>
    <w:p w14:paraId="1C68C33D" w14:textId="77777777" w:rsidR="001E682D" w:rsidRPr="001E682D" w:rsidRDefault="001E682D" w:rsidP="001E682D">
      <w:pPr>
        <w:bidi/>
        <w:rPr>
          <w:rFonts w:cs="David" w:hint="cs"/>
          <w:rtl/>
        </w:rPr>
      </w:pPr>
      <w:r w:rsidRPr="001E682D">
        <w:rPr>
          <w:rFonts w:cs="David" w:hint="cs"/>
          <w:u w:val="single"/>
          <w:rtl/>
        </w:rPr>
        <w:t>ראובן ריבלין:</w:t>
      </w:r>
    </w:p>
    <w:p w14:paraId="7A16B587" w14:textId="77777777" w:rsidR="001E682D" w:rsidRPr="001E682D" w:rsidRDefault="001E682D" w:rsidP="001E682D">
      <w:pPr>
        <w:bidi/>
        <w:rPr>
          <w:rFonts w:cs="David" w:hint="cs"/>
          <w:rtl/>
        </w:rPr>
      </w:pPr>
    </w:p>
    <w:p w14:paraId="543EE8FD" w14:textId="77777777" w:rsidR="001E682D" w:rsidRPr="001E682D" w:rsidRDefault="001E682D" w:rsidP="001E682D">
      <w:pPr>
        <w:bidi/>
        <w:rPr>
          <w:rFonts w:cs="David" w:hint="cs"/>
          <w:rtl/>
        </w:rPr>
      </w:pPr>
      <w:r w:rsidRPr="001E682D">
        <w:rPr>
          <w:rFonts w:cs="David" w:hint="cs"/>
          <w:rtl/>
        </w:rPr>
        <w:tab/>
        <w:t xml:space="preserve">זה דבר שפוגע באמת בכנסת עצמה. אם הלכה הכנסת בדרך מסוימת בעניין מסוים, וועדת העבודה והרווחה היא לא זרה לנושא של עבודה, אני מציע וממליץ בפנייך שהחוק שלך יישאר באותו מקום שבו הוועדה החלה כבר את דיוניה, והוא ישתלב באותו ועדה. חבל שהכנסת תעשה מרוץ שהוא מרוץ מטורף מבחינת עבודתה. </w:t>
      </w:r>
    </w:p>
    <w:p w14:paraId="0C7D0FF3" w14:textId="77777777" w:rsidR="001E682D" w:rsidRPr="001E682D" w:rsidRDefault="001E682D" w:rsidP="001E682D">
      <w:pPr>
        <w:bidi/>
        <w:rPr>
          <w:rFonts w:cs="David" w:hint="cs"/>
          <w:rtl/>
        </w:rPr>
      </w:pPr>
    </w:p>
    <w:p w14:paraId="34D98F2E" w14:textId="77777777" w:rsidR="001E682D" w:rsidRPr="001E682D" w:rsidRDefault="001E682D" w:rsidP="001E682D">
      <w:pPr>
        <w:bidi/>
        <w:rPr>
          <w:rFonts w:cs="David" w:hint="cs"/>
          <w:rtl/>
        </w:rPr>
      </w:pPr>
      <w:r w:rsidRPr="001E682D">
        <w:rPr>
          <w:rFonts w:cs="David" w:hint="cs"/>
          <w:u w:val="single"/>
          <w:rtl/>
        </w:rPr>
        <w:t>היו"ר דוד טל:</w:t>
      </w:r>
    </w:p>
    <w:p w14:paraId="1956B081" w14:textId="77777777" w:rsidR="001E682D" w:rsidRPr="001E682D" w:rsidRDefault="001E682D" w:rsidP="001E682D">
      <w:pPr>
        <w:bidi/>
        <w:rPr>
          <w:rFonts w:cs="David" w:hint="cs"/>
          <w:rtl/>
        </w:rPr>
      </w:pPr>
    </w:p>
    <w:p w14:paraId="2DBE01B5" w14:textId="77777777" w:rsidR="001E682D" w:rsidRPr="001E682D" w:rsidRDefault="001E682D" w:rsidP="001E682D">
      <w:pPr>
        <w:bidi/>
        <w:rPr>
          <w:rFonts w:cs="David" w:hint="cs"/>
          <w:rtl/>
        </w:rPr>
      </w:pPr>
      <w:r w:rsidRPr="001E682D">
        <w:rPr>
          <w:rFonts w:cs="David" w:hint="cs"/>
          <w:rtl/>
        </w:rPr>
        <w:tab/>
        <w:t xml:space="preserve">חברת הכנסת </w:t>
      </w:r>
      <w:proofErr w:type="spellStart"/>
      <w:r w:rsidRPr="001E682D">
        <w:rPr>
          <w:rFonts w:cs="David" w:hint="cs"/>
          <w:rtl/>
        </w:rPr>
        <w:t>דותן</w:t>
      </w:r>
      <w:proofErr w:type="spellEnd"/>
      <w:r w:rsidRPr="001E682D">
        <w:rPr>
          <w:rFonts w:cs="David" w:hint="cs"/>
          <w:rtl/>
        </w:rPr>
        <w:t xml:space="preserve">, אני חושב שחבר הכנסת ריבלין צודק. ברמה העקרונית אני רוצה לומר כי באופן כללי אנחנו משתדלים לעשות את זה כדי שלא ייווצר מצב שחוק אחד נמצא בוועדה זו, חוק דומה נמצא בוועדה אחרת, אלו מחליטים כך עם ניואנסים כאלו ואחרים, ואלו מחליטים בדיוק הפוך מהם. כדי שזה לא יקרה, וכדי שהכנסת לא תצא פה מבוזה, אנחנו בדרך כלל משתדלים להעביר את זה לאותה אכסניה. אני חושב שזה יהיה נכון להעביר את זה לוועדת העבודה והרווחה. </w:t>
      </w:r>
    </w:p>
    <w:p w14:paraId="6D54431C" w14:textId="77777777" w:rsidR="001E682D" w:rsidRPr="001E682D" w:rsidRDefault="001E682D" w:rsidP="001E682D">
      <w:pPr>
        <w:bidi/>
        <w:rPr>
          <w:rFonts w:cs="David" w:hint="cs"/>
          <w:rtl/>
        </w:rPr>
      </w:pPr>
    </w:p>
    <w:p w14:paraId="549F7884" w14:textId="77777777" w:rsidR="001E682D" w:rsidRDefault="001E682D" w:rsidP="001E682D">
      <w:pPr>
        <w:pStyle w:val="Heading5"/>
        <w:jc w:val="left"/>
        <w:rPr>
          <w:rFonts w:hint="cs"/>
          <w:sz w:val="24"/>
          <w:u w:val="single"/>
          <w:rtl/>
        </w:rPr>
      </w:pPr>
    </w:p>
    <w:p w14:paraId="04DF36CD" w14:textId="77777777" w:rsidR="001E682D" w:rsidRDefault="001E682D" w:rsidP="001E682D">
      <w:pPr>
        <w:pStyle w:val="Heading5"/>
        <w:jc w:val="left"/>
        <w:rPr>
          <w:rFonts w:hint="cs"/>
          <w:sz w:val="24"/>
          <w:u w:val="single"/>
          <w:rtl/>
        </w:rPr>
      </w:pPr>
    </w:p>
    <w:p w14:paraId="0245F798" w14:textId="77777777" w:rsidR="001E682D" w:rsidRDefault="001E682D" w:rsidP="001E682D">
      <w:pPr>
        <w:pStyle w:val="Heading5"/>
        <w:jc w:val="left"/>
        <w:rPr>
          <w:rFonts w:hint="cs"/>
          <w:sz w:val="24"/>
          <w:u w:val="single"/>
          <w:rtl/>
        </w:rPr>
      </w:pPr>
    </w:p>
    <w:p w14:paraId="513840A2" w14:textId="77777777" w:rsidR="001E682D" w:rsidRDefault="001E682D" w:rsidP="001E682D">
      <w:pPr>
        <w:pStyle w:val="Heading5"/>
        <w:jc w:val="left"/>
        <w:rPr>
          <w:rFonts w:hint="cs"/>
          <w:sz w:val="24"/>
          <w:u w:val="single"/>
          <w:rtl/>
        </w:rPr>
      </w:pPr>
    </w:p>
    <w:p w14:paraId="76146C74" w14:textId="77777777" w:rsidR="001E682D" w:rsidRDefault="001E682D" w:rsidP="001E682D">
      <w:pPr>
        <w:pStyle w:val="Heading5"/>
        <w:jc w:val="left"/>
        <w:rPr>
          <w:rFonts w:hint="cs"/>
          <w:sz w:val="24"/>
          <w:u w:val="single"/>
          <w:rtl/>
        </w:rPr>
      </w:pPr>
    </w:p>
    <w:p w14:paraId="08919AAD" w14:textId="77777777" w:rsidR="001E682D" w:rsidRPr="001E682D" w:rsidRDefault="001E682D" w:rsidP="001E682D">
      <w:pPr>
        <w:pStyle w:val="Heading5"/>
        <w:jc w:val="left"/>
        <w:rPr>
          <w:rFonts w:hint="cs"/>
          <w:sz w:val="24"/>
          <w:rtl/>
        </w:rPr>
      </w:pPr>
      <w:proofErr w:type="spellStart"/>
      <w:r w:rsidRPr="001E682D">
        <w:rPr>
          <w:rFonts w:hint="cs"/>
          <w:sz w:val="24"/>
          <w:u w:val="single"/>
          <w:rtl/>
        </w:rPr>
        <w:t>עמירה</w:t>
      </w:r>
      <w:proofErr w:type="spellEnd"/>
      <w:r w:rsidRPr="001E682D">
        <w:rPr>
          <w:rFonts w:hint="cs"/>
          <w:sz w:val="24"/>
          <w:u w:val="single"/>
          <w:rtl/>
        </w:rPr>
        <w:t xml:space="preserve"> </w:t>
      </w:r>
      <w:proofErr w:type="spellStart"/>
      <w:r w:rsidRPr="001E682D">
        <w:rPr>
          <w:rFonts w:hint="cs"/>
          <w:sz w:val="24"/>
          <w:u w:val="single"/>
          <w:rtl/>
        </w:rPr>
        <w:t>דותן</w:t>
      </w:r>
      <w:proofErr w:type="spellEnd"/>
      <w:r w:rsidRPr="001E682D">
        <w:rPr>
          <w:rFonts w:hint="cs"/>
          <w:sz w:val="24"/>
          <w:u w:val="single"/>
          <w:rtl/>
        </w:rPr>
        <w:t>:</w:t>
      </w:r>
    </w:p>
    <w:p w14:paraId="54E78E20" w14:textId="77777777" w:rsidR="001E682D" w:rsidRPr="001E682D" w:rsidRDefault="001E682D" w:rsidP="001E682D">
      <w:pPr>
        <w:pStyle w:val="Heading5"/>
        <w:jc w:val="left"/>
        <w:rPr>
          <w:rFonts w:hint="cs"/>
          <w:sz w:val="24"/>
          <w:rtl/>
        </w:rPr>
      </w:pPr>
    </w:p>
    <w:p w14:paraId="52445311" w14:textId="77777777" w:rsidR="001E682D" w:rsidRPr="001E682D" w:rsidRDefault="001E682D" w:rsidP="001E682D">
      <w:pPr>
        <w:bidi/>
        <w:rPr>
          <w:rFonts w:cs="David" w:hint="cs"/>
          <w:rtl/>
        </w:rPr>
      </w:pPr>
      <w:r w:rsidRPr="001E682D">
        <w:rPr>
          <w:rFonts w:cs="David" w:hint="cs"/>
          <w:rtl/>
        </w:rPr>
        <w:tab/>
        <w:t xml:space="preserve"> מאחר ואני רואה פה רצון טוב מחבריי, ואלה הם  שבעצם יותר שווים ממני בכנסת, ורוצים את טובת החוק ואת טובת החיילים המשוחררים, אני מקבלת את ההחלטה.</w:t>
      </w:r>
    </w:p>
    <w:p w14:paraId="22338D2B" w14:textId="77777777" w:rsidR="001E682D" w:rsidRPr="001E682D" w:rsidRDefault="001E682D" w:rsidP="001E682D">
      <w:pPr>
        <w:bidi/>
        <w:rPr>
          <w:rFonts w:cs="David" w:hint="cs"/>
          <w:rtl/>
        </w:rPr>
      </w:pPr>
    </w:p>
    <w:p w14:paraId="2EBB63DE" w14:textId="77777777" w:rsidR="001E682D" w:rsidRPr="001E682D" w:rsidRDefault="001E682D" w:rsidP="001E682D">
      <w:pPr>
        <w:bidi/>
        <w:rPr>
          <w:rFonts w:cs="David" w:hint="cs"/>
          <w:rtl/>
        </w:rPr>
      </w:pPr>
      <w:r w:rsidRPr="001E682D">
        <w:rPr>
          <w:rFonts w:cs="David" w:hint="cs"/>
          <w:u w:val="single"/>
          <w:rtl/>
        </w:rPr>
        <w:t>היו"ר דוד טל:</w:t>
      </w:r>
    </w:p>
    <w:p w14:paraId="65F30CCB" w14:textId="77777777" w:rsidR="001E682D" w:rsidRPr="001E682D" w:rsidRDefault="001E682D" w:rsidP="001E682D">
      <w:pPr>
        <w:bidi/>
        <w:rPr>
          <w:rFonts w:cs="David" w:hint="cs"/>
          <w:rtl/>
        </w:rPr>
      </w:pPr>
    </w:p>
    <w:p w14:paraId="383EBD16" w14:textId="77777777" w:rsidR="001E682D" w:rsidRPr="001E682D" w:rsidRDefault="001E682D" w:rsidP="001E682D">
      <w:pPr>
        <w:bidi/>
        <w:rPr>
          <w:rFonts w:cs="David" w:hint="cs"/>
          <w:rtl/>
        </w:rPr>
      </w:pPr>
      <w:r w:rsidRPr="001E682D">
        <w:rPr>
          <w:rFonts w:cs="David" w:hint="cs"/>
          <w:rtl/>
        </w:rPr>
        <w:tab/>
        <w:t>אני מודה לך. מי בעד ועדת העבודה הרווחה ירים את ידו? רוב. מי נגד? מי נמנע? תודה. אשר על כן, זה יעבור לוועדת העבודה, הרווחה והבריאות.</w:t>
      </w:r>
    </w:p>
    <w:p w14:paraId="59E8B9B3" w14:textId="77777777" w:rsidR="001E682D" w:rsidRDefault="001E682D" w:rsidP="001E682D">
      <w:pPr>
        <w:bidi/>
        <w:rPr>
          <w:rFonts w:cs="David" w:hint="cs"/>
          <w:rtl/>
        </w:rPr>
      </w:pPr>
    </w:p>
    <w:p w14:paraId="5028F785" w14:textId="77777777" w:rsidR="001E682D" w:rsidRDefault="001E682D" w:rsidP="001E682D">
      <w:pPr>
        <w:bidi/>
        <w:rPr>
          <w:rFonts w:cs="David" w:hint="cs"/>
          <w:rtl/>
        </w:rPr>
      </w:pPr>
    </w:p>
    <w:p w14:paraId="4EAC8DF2" w14:textId="77777777" w:rsidR="001E682D" w:rsidRDefault="001E682D" w:rsidP="001E682D">
      <w:pPr>
        <w:bidi/>
        <w:rPr>
          <w:rFonts w:cs="David" w:hint="cs"/>
          <w:rtl/>
        </w:rPr>
      </w:pPr>
    </w:p>
    <w:p w14:paraId="4CCE5494" w14:textId="77777777" w:rsidR="001E682D" w:rsidRDefault="001E682D" w:rsidP="001E682D">
      <w:pPr>
        <w:bidi/>
        <w:rPr>
          <w:rFonts w:cs="David" w:hint="cs"/>
          <w:rtl/>
        </w:rPr>
      </w:pPr>
    </w:p>
    <w:p w14:paraId="228F9F8A" w14:textId="77777777" w:rsidR="001E682D" w:rsidRDefault="001E682D" w:rsidP="001E682D">
      <w:pPr>
        <w:bidi/>
        <w:rPr>
          <w:rFonts w:cs="David" w:hint="cs"/>
          <w:rtl/>
        </w:rPr>
      </w:pPr>
    </w:p>
    <w:p w14:paraId="7AE82894" w14:textId="77777777" w:rsidR="001E682D" w:rsidRDefault="001E682D" w:rsidP="001E682D">
      <w:pPr>
        <w:bidi/>
        <w:rPr>
          <w:rFonts w:cs="David" w:hint="cs"/>
          <w:rtl/>
        </w:rPr>
      </w:pPr>
    </w:p>
    <w:p w14:paraId="37699F7E" w14:textId="77777777" w:rsidR="001E682D" w:rsidRDefault="001E682D" w:rsidP="001E682D">
      <w:pPr>
        <w:bidi/>
        <w:rPr>
          <w:rFonts w:cs="David" w:hint="cs"/>
          <w:rtl/>
        </w:rPr>
      </w:pPr>
    </w:p>
    <w:p w14:paraId="6A1863A3" w14:textId="77777777" w:rsidR="001E682D" w:rsidRDefault="001E682D" w:rsidP="001E682D">
      <w:pPr>
        <w:bidi/>
        <w:rPr>
          <w:rFonts w:cs="David" w:hint="cs"/>
          <w:rtl/>
        </w:rPr>
      </w:pPr>
    </w:p>
    <w:p w14:paraId="44B34D44" w14:textId="77777777" w:rsidR="001E682D" w:rsidRDefault="001E682D" w:rsidP="001E682D">
      <w:pPr>
        <w:bidi/>
        <w:rPr>
          <w:rFonts w:cs="David" w:hint="cs"/>
          <w:rtl/>
        </w:rPr>
      </w:pPr>
    </w:p>
    <w:p w14:paraId="2DA7F682" w14:textId="77777777" w:rsidR="001E682D" w:rsidRDefault="001E682D" w:rsidP="001E682D">
      <w:pPr>
        <w:bidi/>
        <w:rPr>
          <w:rFonts w:cs="David" w:hint="cs"/>
          <w:rtl/>
        </w:rPr>
      </w:pPr>
    </w:p>
    <w:p w14:paraId="1FA893AC" w14:textId="77777777" w:rsidR="001E682D" w:rsidRDefault="001E682D" w:rsidP="001E682D">
      <w:pPr>
        <w:bidi/>
        <w:rPr>
          <w:rFonts w:cs="David" w:hint="cs"/>
          <w:rtl/>
        </w:rPr>
      </w:pPr>
    </w:p>
    <w:p w14:paraId="2135FB0A" w14:textId="77777777" w:rsidR="001E682D" w:rsidRDefault="001E682D" w:rsidP="001E682D">
      <w:pPr>
        <w:bidi/>
        <w:rPr>
          <w:rFonts w:cs="David" w:hint="cs"/>
          <w:rtl/>
        </w:rPr>
      </w:pPr>
    </w:p>
    <w:p w14:paraId="2EEC6209" w14:textId="77777777" w:rsidR="001E682D" w:rsidRDefault="001E682D" w:rsidP="001E682D">
      <w:pPr>
        <w:bidi/>
        <w:rPr>
          <w:rFonts w:cs="David" w:hint="cs"/>
          <w:rtl/>
        </w:rPr>
      </w:pPr>
    </w:p>
    <w:p w14:paraId="3D79BDF9" w14:textId="77777777" w:rsidR="001E682D" w:rsidRDefault="001E682D" w:rsidP="001E682D">
      <w:pPr>
        <w:bidi/>
        <w:rPr>
          <w:rFonts w:cs="David" w:hint="cs"/>
          <w:rtl/>
        </w:rPr>
      </w:pPr>
    </w:p>
    <w:p w14:paraId="0279D6F9" w14:textId="77777777" w:rsidR="001E682D" w:rsidRDefault="001E682D" w:rsidP="001E682D">
      <w:pPr>
        <w:bidi/>
        <w:rPr>
          <w:rFonts w:cs="David" w:hint="cs"/>
          <w:rtl/>
        </w:rPr>
      </w:pPr>
    </w:p>
    <w:p w14:paraId="1738B5F2" w14:textId="77777777" w:rsidR="001E682D" w:rsidRDefault="001E682D" w:rsidP="001E682D">
      <w:pPr>
        <w:bidi/>
        <w:rPr>
          <w:rFonts w:cs="David" w:hint="cs"/>
          <w:rtl/>
        </w:rPr>
      </w:pPr>
    </w:p>
    <w:p w14:paraId="75A8D430" w14:textId="77777777" w:rsidR="001E682D" w:rsidRDefault="001E682D" w:rsidP="001E682D">
      <w:pPr>
        <w:bidi/>
        <w:rPr>
          <w:rFonts w:cs="David" w:hint="cs"/>
          <w:rtl/>
        </w:rPr>
      </w:pPr>
    </w:p>
    <w:p w14:paraId="68E12D05" w14:textId="77777777" w:rsidR="001E682D" w:rsidRDefault="001E682D" w:rsidP="001E682D">
      <w:pPr>
        <w:bidi/>
        <w:rPr>
          <w:rFonts w:cs="David" w:hint="cs"/>
          <w:rtl/>
        </w:rPr>
      </w:pPr>
    </w:p>
    <w:p w14:paraId="21891520" w14:textId="77777777" w:rsidR="001E682D" w:rsidRDefault="001E682D" w:rsidP="001E682D">
      <w:pPr>
        <w:bidi/>
        <w:rPr>
          <w:rFonts w:cs="David" w:hint="cs"/>
          <w:rtl/>
        </w:rPr>
      </w:pPr>
    </w:p>
    <w:p w14:paraId="22FC2D37" w14:textId="77777777" w:rsidR="001E682D" w:rsidRDefault="001E682D" w:rsidP="001E682D">
      <w:pPr>
        <w:bidi/>
        <w:rPr>
          <w:rFonts w:cs="David" w:hint="cs"/>
          <w:rtl/>
        </w:rPr>
      </w:pPr>
    </w:p>
    <w:p w14:paraId="3F5F607C" w14:textId="77777777" w:rsidR="001E682D" w:rsidRDefault="001E682D" w:rsidP="001E682D">
      <w:pPr>
        <w:bidi/>
        <w:rPr>
          <w:rFonts w:cs="David" w:hint="cs"/>
          <w:rtl/>
        </w:rPr>
      </w:pPr>
    </w:p>
    <w:p w14:paraId="49055627" w14:textId="77777777" w:rsidR="001E682D" w:rsidRDefault="001E682D" w:rsidP="001E682D">
      <w:pPr>
        <w:bidi/>
        <w:rPr>
          <w:rFonts w:cs="David" w:hint="cs"/>
          <w:rtl/>
        </w:rPr>
      </w:pPr>
    </w:p>
    <w:p w14:paraId="6CC6FF97" w14:textId="77777777" w:rsidR="001E682D" w:rsidRDefault="001E682D" w:rsidP="001E682D">
      <w:pPr>
        <w:bidi/>
        <w:rPr>
          <w:rFonts w:cs="David" w:hint="cs"/>
          <w:rtl/>
        </w:rPr>
      </w:pPr>
    </w:p>
    <w:p w14:paraId="29483380" w14:textId="77777777" w:rsidR="001E682D" w:rsidRDefault="001E682D" w:rsidP="001E682D">
      <w:pPr>
        <w:bidi/>
        <w:rPr>
          <w:rFonts w:cs="David" w:hint="cs"/>
          <w:rtl/>
        </w:rPr>
      </w:pPr>
    </w:p>
    <w:p w14:paraId="51EC81DA" w14:textId="77777777" w:rsidR="001E682D" w:rsidRDefault="001E682D" w:rsidP="001E682D">
      <w:pPr>
        <w:bidi/>
        <w:rPr>
          <w:rFonts w:cs="David" w:hint="cs"/>
          <w:rtl/>
        </w:rPr>
      </w:pPr>
    </w:p>
    <w:p w14:paraId="793E658E" w14:textId="77777777" w:rsidR="001E682D" w:rsidRDefault="001E682D" w:rsidP="001E682D">
      <w:pPr>
        <w:bidi/>
        <w:rPr>
          <w:rFonts w:cs="David" w:hint="cs"/>
          <w:rtl/>
        </w:rPr>
      </w:pPr>
    </w:p>
    <w:p w14:paraId="69CADEDC" w14:textId="77777777" w:rsidR="001E682D" w:rsidRDefault="001E682D" w:rsidP="001E682D">
      <w:pPr>
        <w:bidi/>
        <w:rPr>
          <w:rFonts w:cs="David" w:hint="cs"/>
          <w:rtl/>
        </w:rPr>
      </w:pPr>
    </w:p>
    <w:p w14:paraId="26D49BE1" w14:textId="77777777" w:rsidR="001E682D" w:rsidRDefault="001E682D" w:rsidP="001E682D">
      <w:pPr>
        <w:bidi/>
        <w:rPr>
          <w:rFonts w:cs="David" w:hint="cs"/>
          <w:rtl/>
        </w:rPr>
      </w:pPr>
    </w:p>
    <w:p w14:paraId="456CC72D" w14:textId="77777777" w:rsidR="001E682D" w:rsidRDefault="001E682D" w:rsidP="001E682D">
      <w:pPr>
        <w:bidi/>
        <w:rPr>
          <w:rFonts w:cs="David" w:hint="cs"/>
          <w:rtl/>
        </w:rPr>
      </w:pPr>
    </w:p>
    <w:p w14:paraId="7921EB47" w14:textId="77777777" w:rsidR="001E682D" w:rsidRDefault="001E682D" w:rsidP="001E682D">
      <w:pPr>
        <w:bidi/>
        <w:rPr>
          <w:rFonts w:cs="David" w:hint="cs"/>
          <w:rtl/>
        </w:rPr>
      </w:pPr>
    </w:p>
    <w:p w14:paraId="254BEC25" w14:textId="77777777" w:rsidR="001E682D" w:rsidRDefault="001E682D" w:rsidP="001E682D">
      <w:pPr>
        <w:bidi/>
        <w:rPr>
          <w:rFonts w:cs="David" w:hint="cs"/>
          <w:rtl/>
        </w:rPr>
      </w:pPr>
    </w:p>
    <w:p w14:paraId="6CAF09E7" w14:textId="77777777" w:rsidR="001E682D" w:rsidRDefault="001E682D" w:rsidP="001E682D">
      <w:pPr>
        <w:bidi/>
        <w:rPr>
          <w:rFonts w:cs="David" w:hint="cs"/>
          <w:rtl/>
        </w:rPr>
      </w:pPr>
    </w:p>
    <w:p w14:paraId="121BC12E" w14:textId="77777777" w:rsidR="001E682D" w:rsidRDefault="001E682D" w:rsidP="001E682D">
      <w:pPr>
        <w:bidi/>
        <w:rPr>
          <w:rFonts w:cs="David" w:hint="cs"/>
          <w:rtl/>
        </w:rPr>
      </w:pPr>
    </w:p>
    <w:p w14:paraId="4DCEC8AB" w14:textId="77777777" w:rsidR="001E682D" w:rsidRDefault="001E682D" w:rsidP="001E682D">
      <w:pPr>
        <w:bidi/>
        <w:rPr>
          <w:rFonts w:cs="David" w:hint="cs"/>
          <w:rtl/>
        </w:rPr>
      </w:pPr>
    </w:p>
    <w:p w14:paraId="10F5227D" w14:textId="77777777" w:rsidR="001E682D" w:rsidRDefault="001E682D" w:rsidP="001E682D">
      <w:pPr>
        <w:bidi/>
        <w:rPr>
          <w:rFonts w:cs="David" w:hint="cs"/>
          <w:rtl/>
        </w:rPr>
      </w:pPr>
    </w:p>
    <w:p w14:paraId="2738CB23" w14:textId="77777777" w:rsidR="001E682D" w:rsidRDefault="001E682D" w:rsidP="001E682D">
      <w:pPr>
        <w:bidi/>
        <w:rPr>
          <w:rFonts w:cs="David" w:hint="cs"/>
          <w:rtl/>
        </w:rPr>
      </w:pPr>
    </w:p>
    <w:p w14:paraId="48D5BA42" w14:textId="77777777" w:rsidR="001E682D" w:rsidRDefault="001E682D" w:rsidP="001E682D">
      <w:pPr>
        <w:bidi/>
        <w:rPr>
          <w:rFonts w:cs="David" w:hint="cs"/>
          <w:rtl/>
        </w:rPr>
      </w:pPr>
    </w:p>
    <w:p w14:paraId="4A5746D3" w14:textId="77777777" w:rsidR="001E682D" w:rsidRDefault="001E682D" w:rsidP="001E682D">
      <w:pPr>
        <w:bidi/>
        <w:rPr>
          <w:rFonts w:cs="David" w:hint="cs"/>
          <w:rtl/>
        </w:rPr>
      </w:pPr>
    </w:p>
    <w:p w14:paraId="1144E61F" w14:textId="77777777" w:rsidR="001E682D" w:rsidRDefault="001E682D" w:rsidP="001E682D">
      <w:pPr>
        <w:bidi/>
        <w:rPr>
          <w:rFonts w:cs="David" w:hint="cs"/>
          <w:rtl/>
        </w:rPr>
      </w:pPr>
    </w:p>
    <w:p w14:paraId="1B3CE218" w14:textId="77777777" w:rsidR="001E682D" w:rsidRDefault="001E682D" w:rsidP="001E682D">
      <w:pPr>
        <w:bidi/>
        <w:rPr>
          <w:rFonts w:cs="David" w:hint="cs"/>
          <w:rtl/>
        </w:rPr>
      </w:pPr>
    </w:p>
    <w:p w14:paraId="09BA7A5B" w14:textId="77777777" w:rsidR="001E682D" w:rsidRDefault="001E682D" w:rsidP="001E682D">
      <w:pPr>
        <w:bidi/>
        <w:rPr>
          <w:rFonts w:cs="David" w:hint="cs"/>
          <w:rtl/>
        </w:rPr>
      </w:pPr>
    </w:p>
    <w:p w14:paraId="51F49B0C" w14:textId="77777777" w:rsidR="001E682D" w:rsidRDefault="001E682D" w:rsidP="001E682D">
      <w:pPr>
        <w:bidi/>
        <w:rPr>
          <w:rFonts w:cs="David" w:hint="cs"/>
          <w:rtl/>
        </w:rPr>
      </w:pPr>
    </w:p>
    <w:p w14:paraId="2FECF8B9" w14:textId="77777777" w:rsidR="001E682D" w:rsidRDefault="001E682D" w:rsidP="001E682D">
      <w:pPr>
        <w:bidi/>
        <w:rPr>
          <w:rFonts w:cs="David" w:hint="cs"/>
          <w:rtl/>
        </w:rPr>
      </w:pPr>
    </w:p>
    <w:p w14:paraId="310E911F" w14:textId="77777777" w:rsidR="001E682D" w:rsidRDefault="001E682D" w:rsidP="001E682D">
      <w:pPr>
        <w:bidi/>
        <w:rPr>
          <w:rFonts w:cs="David" w:hint="cs"/>
          <w:rtl/>
        </w:rPr>
      </w:pPr>
    </w:p>
    <w:p w14:paraId="16E229C8" w14:textId="77777777" w:rsidR="001E682D" w:rsidRDefault="001E682D" w:rsidP="001E682D">
      <w:pPr>
        <w:bidi/>
        <w:rPr>
          <w:rFonts w:cs="David" w:hint="cs"/>
          <w:rtl/>
        </w:rPr>
      </w:pPr>
    </w:p>
    <w:p w14:paraId="7D69971F" w14:textId="77777777" w:rsidR="001E682D" w:rsidRDefault="001E682D" w:rsidP="001E682D">
      <w:pPr>
        <w:bidi/>
        <w:rPr>
          <w:rFonts w:cs="David" w:hint="cs"/>
          <w:rtl/>
        </w:rPr>
      </w:pPr>
    </w:p>
    <w:p w14:paraId="56D78CAD" w14:textId="77777777" w:rsidR="001E682D" w:rsidRDefault="001E682D" w:rsidP="001E682D">
      <w:pPr>
        <w:bidi/>
        <w:rPr>
          <w:rFonts w:cs="David" w:hint="cs"/>
          <w:rtl/>
        </w:rPr>
      </w:pPr>
    </w:p>
    <w:p w14:paraId="263CB1F9" w14:textId="77777777" w:rsidR="001E682D" w:rsidRPr="001E682D" w:rsidRDefault="001E682D" w:rsidP="001E682D">
      <w:pPr>
        <w:bidi/>
        <w:rPr>
          <w:rFonts w:cs="David" w:hint="cs"/>
          <w:rtl/>
        </w:rPr>
      </w:pPr>
    </w:p>
    <w:p w14:paraId="0184713B" w14:textId="77777777" w:rsidR="001E682D" w:rsidRPr="001E682D" w:rsidRDefault="001E682D" w:rsidP="001E682D">
      <w:pPr>
        <w:tabs>
          <w:tab w:val="left" w:pos="1221"/>
        </w:tabs>
        <w:bidi/>
        <w:jc w:val="center"/>
        <w:rPr>
          <w:rFonts w:cs="David"/>
          <w:b/>
          <w:bCs/>
          <w:u w:val="single"/>
          <w:rtl/>
        </w:rPr>
      </w:pPr>
      <w:r w:rsidRPr="001E682D">
        <w:rPr>
          <w:rFonts w:cs="David"/>
          <w:b/>
          <w:bCs/>
          <w:u w:val="single"/>
          <w:rtl/>
        </w:rPr>
        <w:t xml:space="preserve">הצעת חוק-יסוד: הכנסת (תיקון - שלילת מועמדות מאדם שביקר במדינת אויב ללא היתר) של חה"כ </w:t>
      </w:r>
      <w:proofErr w:type="spellStart"/>
      <w:r w:rsidRPr="001E682D">
        <w:rPr>
          <w:rFonts w:cs="David"/>
          <w:b/>
          <w:bCs/>
          <w:u w:val="single"/>
          <w:rtl/>
        </w:rPr>
        <w:t>אסתרינה</w:t>
      </w:r>
      <w:proofErr w:type="spellEnd"/>
      <w:r w:rsidRPr="001E682D">
        <w:rPr>
          <w:rFonts w:cs="David"/>
          <w:b/>
          <w:bCs/>
          <w:u w:val="single"/>
          <w:rtl/>
        </w:rPr>
        <w:t xml:space="preserve"> </w:t>
      </w:r>
      <w:proofErr w:type="spellStart"/>
      <w:r w:rsidRPr="001E682D">
        <w:rPr>
          <w:rFonts w:cs="David"/>
          <w:b/>
          <w:bCs/>
          <w:u w:val="single"/>
          <w:rtl/>
        </w:rPr>
        <w:t>טרטמן</w:t>
      </w:r>
      <w:proofErr w:type="spellEnd"/>
      <w:r w:rsidRPr="001E682D">
        <w:rPr>
          <w:rFonts w:cs="David"/>
          <w:b/>
          <w:bCs/>
          <w:u w:val="single"/>
          <w:rtl/>
        </w:rPr>
        <w:t xml:space="preserve">, חה"כ אלחנן </w:t>
      </w:r>
      <w:proofErr w:type="spellStart"/>
      <w:r w:rsidRPr="001E682D">
        <w:rPr>
          <w:rFonts w:cs="David"/>
          <w:b/>
          <w:bCs/>
          <w:u w:val="single"/>
          <w:rtl/>
        </w:rPr>
        <w:t>גלזר</w:t>
      </w:r>
      <w:proofErr w:type="spellEnd"/>
      <w:r w:rsidRPr="001E682D">
        <w:rPr>
          <w:rFonts w:cs="David"/>
          <w:b/>
          <w:bCs/>
          <w:u w:val="single"/>
          <w:rtl/>
        </w:rPr>
        <w:t xml:space="preserve">, חה"כ יצחק גלנטי, חה"כ סופה לנדבר, חה"כ אלכס מילר, חה"כ </w:t>
      </w:r>
      <w:proofErr w:type="spellStart"/>
      <w:r w:rsidRPr="001E682D">
        <w:rPr>
          <w:rFonts w:cs="David"/>
          <w:b/>
          <w:bCs/>
          <w:u w:val="single"/>
          <w:rtl/>
        </w:rPr>
        <w:t>סטס</w:t>
      </w:r>
      <w:proofErr w:type="spellEnd"/>
      <w:r w:rsidRPr="001E682D">
        <w:rPr>
          <w:rFonts w:cs="David"/>
          <w:b/>
          <w:bCs/>
          <w:u w:val="single"/>
          <w:rtl/>
        </w:rPr>
        <w:t xml:space="preserve"> </w:t>
      </w:r>
      <w:proofErr w:type="spellStart"/>
      <w:r w:rsidRPr="001E682D">
        <w:rPr>
          <w:rFonts w:cs="David"/>
          <w:b/>
          <w:bCs/>
          <w:u w:val="single"/>
          <w:rtl/>
        </w:rPr>
        <w:t>מיסז''ניקוב</w:t>
      </w:r>
      <w:proofErr w:type="spellEnd"/>
      <w:r w:rsidRPr="001E682D">
        <w:rPr>
          <w:rFonts w:cs="David"/>
          <w:b/>
          <w:bCs/>
          <w:u w:val="single"/>
          <w:rtl/>
        </w:rPr>
        <w:t xml:space="preserve">, חה"כ יעקב </w:t>
      </w:r>
      <w:proofErr w:type="spellStart"/>
      <w:r w:rsidRPr="001E682D">
        <w:rPr>
          <w:rFonts w:cs="David"/>
          <w:b/>
          <w:bCs/>
          <w:u w:val="single"/>
          <w:rtl/>
        </w:rPr>
        <w:t>מרגי</w:t>
      </w:r>
      <w:proofErr w:type="spellEnd"/>
      <w:r w:rsidRPr="001E682D">
        <w:rPr>
          <w:rFonts w:cs="David"/>
          <w:b/>
          <w:bCs/>
          <w:u w:val="single"/>
          <w:rtl/>
        </w:rPr>
        <w:t xml:space="preserve">, חה"כ שרה מרום שלו, חה"כ דוד רותם, חה"כ יוסף שגל, חה"כ </w:t>
      </w:r>
      <w:proofErr w:type="spellStart"/>
      <w:r w:rsidRPr="001E682D">
        <w:rPr>
          <w:rFonts w:cs="David"/>
          <w:b/>
          <w:bCs/>
          <w:u w:val="single"/>
          <w:rtl/>
        </w:rPr>
        <w:t>עתניאל</w:t>
      </w:r>
      <w:proofErr w:type="spellEnd"/>
      <w:r w:rsidRPr="001E682D">
        <w:rPr>
          <w:rFonts w:cs="David"/>
          <w:b/>
          <w:bCs/>
          <w:u w:val="single"/>
          <w:rtl/>
        </w:rPr>
        <w:t xml:space="preserve"> </w:t>
      </w:r>
      <w:proofErr w:type="spellStart"/>
      <w:r w:rsidRPr="001E682D">
        <w:rPr>
          <w:rFonts w:cs="David"/>
          <w:b/>
          <w:bCs/>
          <w:u w:val="single"/>
          <w:rtl/>
        </w:rPr>
        <w:t>שנלר</w:t>
      </w:r>
      <w:proofErr w:type="spellEnd"/>
      <w:r w:rsidRPr="001E682D">
        <w:rPr>
          <w:rFonts w:cs="David"/>
          <w:b/>
          <w:bCs/>
          <w:u w:val="single"/>
          <w:rtl/>
        </w:rPr>
        <w:t>. (פ/2813)</w:t>
      </w:r>
    </w:p>
    <w:p w14:paraId="50F89AC2" w14:textId="77777777" w:rsidR="001E682D" w:rsidRPr="001E682D" w:rsidRDefault="001E682D" w:rsidP="001E682D">
      <w:pPr>
        <w:tabs>
          <w:tab w:val="left" w:pos="1221"/>
        </w:tabs>
        <w:bidi/>
        <w:jc w:val="center"/>
        <w:rPr>
          <w:rFonts w:cs="David"/>
          <w:b/>
          <w:bCs/>
          <w:u w:val="single"/>
          <w:rtl/>
        </w:rPr>
      </w:pPr>
      <w:r w:rsidRPr="001E682D">
        <w:rPr>
          <w:rFonts w:cs="David"/>
          <w:b/>
          <w:bCs/>
          <w:u w:val="single"/>
          <w:rtl/>
        </w:rPr>
        <w:t xml:space="preserve">הצעת חוק-יסוד: הכנסת (תיקון- שלילת מועמדות מאדם שביקר במדינת אויב ללא היתר) של חה"כ זבולון </w:t>
      </w:r>
      <w:proofErr w:type="spellStart"/>
      <w:r w:rsidRPr="001E682D">
        <w:rPr>
          <w:rFonts w:cs="David"/>
          <w:b/>
          <w:bCs/>
          <w:u w:val="single"/>
          <w:rtl/>
        </w:rPr>
        <w:t>אורלב</w:t>
      </w:r>
      <w:proofErr w:type="spellEnd"/>
      <w:r w:rsidRPr="001E682D">
        <w:rPr>
          <w:rFonts w:cs="David"/>
          <w:b/>
          <w:bCs/>
          <w:u w:val="single"/>
          <w:rtl/>
        </w:rPr>
        <w:t>. (פ/2506)</w:t>
      </w:r>
    </w:p>
    <w:p w14:paraId="6C55D267" w14:textId="77777777" w:rsidR="001E682D" w:rsidRDefault="001E682D" w:rsidP="001E682D">
      <w:pPr>
        <w:bidi/>
        <w:rPr>
          <w:rFonts w:cs="David" w:hint="cs"/>
          <w:rtl/>
        </w:rPr>
      </w:pPr>
    </w:p>
    <w:p w14:paraId="33759B20" w14:textId="77777777" w:rsidR="001E682D" w:rsidRDefault="001E682D" w:rsidP="001E682D">
      <w:pPr>
        <w:bidi/>
        <w:rPr>
          <w:rFonts w:cs="David" w:hint="cs"/>
          <w:rtl/>
        </w:rPr>
      </w:pPr>
    </w:p>
    <w:p w14:paraId="41CCEF12" w14:textId="77777777" w:rsidR="001E682D" w:rsidRPr="001E682D" w:rsidRDefault="001E682D" w:rsidP="001E682D">
      <w:pPr>
        <w:bidi/>
        <w:rPr>
          <w:rFonts w:cs="David" w:hint="cs"/>
          <w:rtl/>
        </w:rPr>
      </w:pPr>
    </w:p>
    <w:p w14:paraId="6DFC5436" w14:textId="77777777" w:rsidR="001E682D" w:rsidRPr="001E682D" w:rsidRDefault="001E682D" w:rsidP="001E682D">
      <w:pPr>
        <w:bidi/>
        <w:rPr>
          <w:rFonts w:cs="David" w:hint="cs"/>
          <w:rtl/>
        </w:rPr>
      </w:pPr>
      <w:r w:rsidRPr="001E682D">
        <w:rPr>
          <w:rFonts w:cs="David" w:hint="cs"/>
          <w:u w:val="single"/>
          <w:rtl/>
        </w:rPr>
        <w:t>היו"ר דוד טל:</w:t>
      </w:r>
    </w:p>
    <w:p w14:paraId="0437912F" w14:textId="77777777" w:rsidR="001E682D" w:rsidRPr="001E682D" w:rsidRDefault="001E682D" w:rsidP="001E682D">
      <w:pPr>
        <w:bidi/>
        <w:rPr>
          <w:rFonts w:cs="David" w:hint="cs"/>
          <w:rtl/>
        </w:rPr>
      </w:pPr>
    </w:p>
    <w:p w14:paraId="62C96B66" w14:textId="77777777" w:rsidR="001E682D" w:rsidRPr="001E682D" w:rsidRDefault="001E682D" w:rsidP="001E682D">
      <w:pPr>
        <w:bidi/>
        <w:rPr>
          <w:rFonts w:cs="David" w:hint="cs"/>
          <w:rtl/>
        </w:rPr>
      </w:pPr>
      <w:r w:rsidRPr="001E682D">
        <w:rPr>
          <w:rFonts w:cs="David" w:hint="cs"/>
          <w:rtl/>
        </w:rPr>
        <w:tab/>
        <w:t xml:space="preserve">רבותי, אנחנו דנים בהצעת חוק מועמד ששהה במדינת אויב שלא כדין, הצעות חוק של חברת הכנסת </w:t>
      </w:r>
      <w:proofErr w:type="spellStart"/>
      <w:r w:rsidRPr="001E682D">
        <w:rPr>
          <w:rFonts w:cs="David" w:hint="cs"/>
          <w:rtl/>
        </w:rPr>
        <w:t>טרטמן</w:t>
      </w:r>
      <w:proofErr w:type="spellEnd"/>
      <w:r w:rsidRPr="001E682D">
        <w:rPr>
          <w:rFonts w:cs="David" w:hint="cs"/>
          <w:rtl/>
        </w:rPr>
        <w:t xml:space="preserve">, וחבר הכנסת </w:t>
      </w:r>
      <w:proofErr w:type="spellStart"/>
      <w:r w:rsidRPr="001E682D">
        <w:rPr>
          <w:rFonts w:cs="David" w:hint="cs"/>
          <w:rtl/>
        </w:rPr>
        <w:t>אורלב</w:t>
      </w:r>
      <w:proofErr w:type="spellEnd"/>
      <w:r w:rsidRPr="001E682D">
        <w:rPr>
          <w:rFonts w:cs="David" w:hint="cs"/>
          <w:rtl/>
        </w:rPr>
        <w:t xml:space="preserve">. אני רק מודיע לחברים - למען הסר ספק - מאוד יכול להיות שנצביע עבור החוק הזה היום. כך שמי שירצה  או שהוא צריך לבדוק מה המצב כאן, או שלא יאמר לא ידעתי. יש אפשרות שנצביע עליו היום.  מי שרוצה להירשם יכול להירשם. </w:t>
      </w:r>
    </w:p>
    <w:p w14:paraId="642A1227" w14:textId="77777777" w:rsidR="001E682D" w:rsidRPr="001E682D" w:rsidRDefault="001E682D" w:rsidP="001E682D">
      <w:pPr>
        <w:bidi/>
        <w:rPr>
          <w:rFonts w:cs="David" w:hint="cs"/>
          <w:rtl/>
        </w:rPr>
      </w:pPr>
    </w:p>
    <w:p w14:paraId="3D0743CD" w14:textId="77777777" w:rsidR="001E682D" w:rsidRPr="001E682D" w:rsidRDefault="001E682D" w:rsidP="001E682D">
      <w:pPr>
        <w:bidi/>
        <w:rPr>
          <w:rFonts w:cs="David"/>
          <w:rtl/>
        </w:rPr>
      </w:pPr>
      <w:r w:rsidRPr="001E682D">
        <w:rPr>
          <w:rFonts w:cs="David" w:hint="cs"/>
          <w:rtl/>
        </w:rPr>
        <w:tab/>
        <w:t xml:space="preserve">רבותי חברי הכנסת, מדובר בשתי הצעות: גם הצעת חברת הכנסת </w:t>
      </w:r>
      <w:proofErr w:type="spellStart"/>
      <w:r w:rsidRPr="001E682D">
        <w:rPr>
          <w:rFonts w:cs="David" w:hint="cs"/>
          <w:rtl/>
        </w:rPr>
        <w:t>טרטמן</w:t>
      </w:r>
      <w:proofErr w:type="spellEnd"/>
      <w:r w:rsidRPr="001E682D">
        <w:rPr>
          <w:rFonts w:cs="David" w:hint="cs"/>
          <w:rtl/>
        </w:rPr>
        <w:t xml:space="preserve">, וגם חבר הכנסת </w:t>
      </w:r>
      <w:proofErr w:type="spellStart"/>
      <w:r w:rsidRPr="001E682D">
        <w:rPr>
          <w:rFonts w:cs="David" w:hint="cs"/>
          <w:rtl/>
        </w:rPr>
        <w:t>אורלב</w:t>
      </w:r>
      <w:proofErr w:type="spellEnd"/>
      <w:r w:rsidRPr="001E682D">
        <w:rPr>
          <w:rFonts w:cs="David" w:hint="cs"/>
          <w:rtl/>
        </w:rPr>
        <w:t xml:space="preserve">. </w:t>
      </w:r>
      <w:r w:rsidRPr="001E682D">
        <w:rPr>
          <w:rFonts w:cs="David"/>
          <w:rtl/>
        </w:rPr>
        <w:t>כיום קובע הסעיף כי רשימת מועמדים לא תשתתף בבחירות לכנסת</w:t>
      </w:r>
      <w:r w:rsidRPr="001E682D">
        <w:rPr>
          <w:rFonts w:cs="David" w:hint="cs"/>
          <w:rtl/>
        </w:rPr>
        <w:t>,</w:t>
      </w:r>
      <w:r w:rsidRPr="001E682D">
        <w:rPr>
          <w:rFonts w:cs="David"/>
          <w:rtl/>
        </w:rPr>
        <w:t xml:space="preserve"> ולא יהיה אדם מועמד בבחירות לכנסת, אם במטרותיה </w:t>
      </w:r>
      <w:r w:rsidRPr="001E682D">
        <w:rPr>
          <w:rFonts w:cs="David" w:hint="cs"/>
          <w:rtl/>
        </w:rPr>
        <w:t xml:space="preserve">של אותה רשימה, או </w:t>
      </w:r>
      <w:r w:rsidRPr="001E682D">
        <w:rPr>
          <w:rFonts w:cs="David"/>
          <w:rtl/>
        </w:rPr>
        <w:t>במעשיו של</w:t>
      </w:r>
      <w:r w:rsidRPr="001E682D">
        <w:rPr>
          <w:rFonts w:cs="David" w:hint="cs"/>
          <w:rtl/>
        </w:rPr>
        <w:t xml:space="preserve"> אותו</w:t>
      </w:r>
      <w:r w:rsidRPr="001E682D">
        <w:rPr>
          <w:rFonts w:cs="David"/>
          <w:rtl/>
        </w:rPr>
        <w:t xml:space="preserve"> האדם</w:t>
      </w:r>
      <w:r w:rsidRPr="001E682D">
        <w:rPr>
          <w:rFonts w:cs="David" w:hint="cs"/>
          <w:rtl/>
        </w:rPr>
        <w:t xml:space="preserve"> שמועמד -</w:t>
      </w:r>
      <w:r w:rsidRPr="001E682D">
        <w:rPr>
          <w:rFonts w:cs="David"/>
          <w:rtl/>
        </w:rPr>
        <w:t xml:space="preserve"> לפי הענ</w:t>
      </w:r>
      <w:r w:rsidRPr="001E682D">
        <w:rPr>
          <w:rFonts w:cs="David" w:hint="cs"/>
          <w:rtl/>
        </w:rPr>
        <w:t>י</w:t>
      </w:r>
      <w:r w:rsidRPr="001E682D">
        <w:rPr>
          <w:rFonts w:cs="David"/>
          <w:rtl/>
        </w:rPr>
        <w:t>ין, במפורש או במשתמע, אחד מאלה: שלילת קיומה של מדינת ישראל</w:t>
      </w:r>
      <w:r w:rsidRPr="001E682D">
        <w:rPr>
          <w:rFonts w:cs="David" w:hint="cs"/>
          <w:rtl/>
        </w:rPr>
        <w:t>,</w:t>
      </w:r>
      <w:r w:rsidRPr="001E682D">
        <w:rPr>
          <w:rFonts w:cs="David"/>
          <w:rtl/>
        </w:rPr>
        <w:t xml:space="preserve"> הסתה לגזענות</w:t>
      </w:r>
      <w:r w:rsidRPr="001E682D">
        <w:rPr>
          <w:rFonts w:cs="David" w:hint="cs"/>
          <w:rtl/>
        </w:rPr>
        <w:t>,</w:t>
      </w:r>
      <w:r w:rsidRPr="001E682D">
        <w:rPr>
          <w:rFonts w:cs="David"/>
          <w:rtl/>
        </w:rPr>
        <w:t xml:space="preserve"> </w:t>
      </w:r>
    </w:p>
    <w:p w14:paraId="5AC0DCF2" w14:textId="77777777" w:rsidR="001E682D" w:rsidRPr="001E682D" w:rsidRDefault="001E682D" w:rsidP="001E682D">
      <w:pPr>
        <w:bidi/>
        <w:rPr>
          <w:rFonts w:cs="David"/>
          <w:rtl/>
        </w:rPr>
      </w:pPr>
      <w:r w:rsidRPr="001E682D">
        <w:rPr>
          <w:rFonts w:cs="David" w:hint="cs"/>
          <w:rtl/>
        </w:rPr>
        <w:t>ו</w:t>
      </w:r>
      <w:r w:rsidRPr="001E682D">
        <w:rPr>
          <w:rFonts w:cs="David"/>
          <w:rtl/>
        </w:rPr>
        <w:t xml:space="preserve">תמיכה במאבק מזוין של מדינת אויב או של ארגון טרור, נגד מדינת ישראל. </w:t>
      </w:r>
    </w:p>
    <w:p w14:paraId="33E92913" w14:textId="77777777" w:rsidR="001E682D" w:rsidRPr="001E682D" w:rsidRDefault="001E682D" w:rsidP="001E682D">
      <w:pPr>
        <w:bidi/>
        <w:rPr>
          <w:rFonts w:cs="David"/>
          <w:rtl/>
        </w:rPr>
      </w:pPr>
    </w:p>
    <w:p w14:paraId="12D98CBB" w14:textId="77777777" w:rsidR="001E682D" w:rsidRPr="001E682D" w:rsidRDefault="001E682D" w:rsidP="001E682D">
      <w:pPr>
        <w:bidi/>
        <w:rPr>
          <w:rFonts w:cs="David"/>
          <w:rtl/>
        </w:rPr>
      </w:pPr>
      <w:r w:rsidRPr="001E682D">
        <w:rPr>
          <w:rFonts w:cs="David"/>
          <w:rtl/>
        </w:rPr>
        <w:tab/>
        <w:t>הצעות החוק באות לקבוע כי לא ייבחר לכנסת מי שנסע למדינת אויב, וכי יראו בכך משום תמיכה במאבק מזוין נגד מדינת ישראל.</w:t>
      </w:r>
    </w:p>
    <w:p w14:paraId="3EF898B5" w14:textId="77777777" w:rsidR="001E682D" w:rsidRPr="001E682D" w:rsidRDefault="001E682D" w:rsidP="001E682D">
      <w:pPr>
        <w:bidi/>
        <w:rPr>
          <w:rFonts w:cs="David"/>
          <w:rtl/>
        </w:rPr>
      </w:pPr>
    </w:p>
    <w:p w14:paraId="62072920"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ההצעות האלה הן לא פשוטות, הן לא </w:t>
      </w:r>
      <w:r w:rsidRPr="001E682D">
        <w:rPr>
          <w:rFonts w:cs="David"/>
          <w:rtl/>
        </w:rPr>
        <w:t>חפות מקשיים.</w:t>
      </w:r>
      <w:r w:rsidRPr="001E682D">
        <w:rPr>
          <w:rFonts w:cs="David" w:hint="cs"/>
          <w:rtl/>
        </w:rPr>
        <w:t xml:space="preserve"> אני לא רוצה לומר כאן את מה שכבר התייחס בית המשפט העליון בנושאים האלה. אבל, אם אני אדרש לכך בהמשך אני אומר את הדברים.  </w:t>
      </w:r>
    </w:p>
    <w:p w14:paraId="47C19481" w14:textId="77777777" w:rsidR="001E682D" w:rsidRPr="001E682D" w:rsidRDefault="001E682D" w:rsidP="001E682D">
      <w:pPr>
        <w:bidi/>
        <w:rPr>
          <w:rFonts w:cs="David" w:hint="cs"/>
          <w:rtl/>
        </w:rPr>
      </w:pPr>
    </w:p>
    <w:p w14:paraId="686AF792" w14:textId="77777777" w:rsidR="001E682D" w:rsidRPr="001E682D" w:rsidRDefault="001E682D" w:rsidP="001E682D">
      <w:pPr>
        <w:bidi/>
        <w:rPr>
          <w:rFonts w:cs="David" w:hint="cs"/>
          <w:rtl/>
        </w:rPr>
      </w:pPr>
      <w:r w:rsidRPr="001E682D">
        <w:rPr>
          <w:rFonts w:cs="David" w:hint="cs"/>
          <w:rtl/>
        </w:rPr>
        <w:tab/>
        <w:t xml:space="preserve">בישיבה הקודמת של הוועדה עלו חלק מהדילמות שכרוכות בהצעת חוק זו. אחת מהן היא האם לא ניתן להסתפק בסייגים היום שקיימים בסעיף </w:t>
      </w:r>
      <w:proofErr w:type="spellStart"/>
      <w:r w:rsidRPr="001E682D">
        <w:rPr>
          <w:rFonts w:cs="David" w:hint="cs"/>
          <w:rtl/>
        </w:rPr>
        <w:t>7א</w:t>
      </w:r>
      <w:proofErr w:type="spellEnd"/>
      <w:r w:rsidRPr="001E682D">
        <w:rPr>
          <w:rFonts w:cs="David" w:hint="cs"/>
          <w:rtl/>
        </w:rPr>
        <w:t>,</w:t>
      </w:r>
      <w:r w:rsidRPr="001E682D">
        <w:rPr>
          <w:rFonts w:cs="David"/>
          <w:rtl/>
        </w:rPr>
        <w:t xml:space="preserve"> ובעיקר לענייננו בסעיף השולל מועמדות של מי שתומך במאבק מזוין של מדינת אויב</w:t>
      </w:r>
      <w:r w:rsidRPr="001E682D">
        <w:rPr>
          <w:rFonts w:cs="David" w:hint="cs"/>
          <w:rtl/>
        </w:rPr>
        <w:t>,</w:t>
      </w:r>
      <w:r w:rsidRPr="001E682D">
        <w:rPr>
          <w:rFonts w:cs="David"/>
          <w:rtl/>
        </w:rPr>
        <w:t xml:space="preserve"> או של ארגון טרור, נגד מדינת ישראל.</w:t>
      </w:r>
    </w:p>
    <w:p w14:paraId="6AA88CA7" w14:textId="77777777" w:rsidR="001E682D" w:rsidRPr="001E682D" w:rsidRDefault="001E682D" w:rsidP="001E682D">
      <w:pPr>
        <w:bidi/>
        <w:rPr>
          <w:rFonts w:cs="David" w:hint="cs"/>
          <w:rtl/>
        </w:rPr>
      </w:pPr>
    </w:p>
    <w:p w14:paraId="5F28E318" w14:textId="77777777" w:rsidR="001E682D" w:rsidRPr="001E682D" w:rsidRDefault="001E682D" w:rsidP="001E682D">
      <w:pPr>
        <w:bidi/>
        <w:rPr>
          <w:rFonts w:cs="David" w:hint="cs"/>
          <w:rtl/>
        </w:rPr>
      </w:pPr>
      <w:r w:rsidRPr="001E682D">
        <w:rPr>
          <w:rFonts w:cs="David" w:hint="cs"/>
          <w:rtl/>
        </w:rPr>
        <w:tab/>
        <w:t xml:space="preserve">חבר הכנסת זבולון </w:t>
      </w:r>
      <w:proofErr w:type="spellStart"/>
      <w:r w:rsidRPr="001E682D">
        <w:rPr>
          <w:rFonts w:cs="David" w:hint="cs"/>
          <w:rtl/>
        </w:rPr>
        <w:t>אורלב</w:t>
      </w:r>
      <w:proofErr w:type="spellEnd"/>
      <w:r w:rsidRPr="001E682D">
        <w:rPr>
          <w:rFonts w:cs="David" w:hint="cs"/>
          <w:rtl/>
        </w:rPr>
        <w:t xml:space="preserve">, סבר שלא די בזה.  הוא רצה - ואני חושב שגם חברת הכנסת </w:t>
      </w:r>
      <w:proofErr w:type="spellStart"/>
      <w:r w:rsidRPr="001E682D">
        <w:rPr>
          <w:rFonts w:cs="David" w:hint="cs"/>
          <w:rtl/>
        </w:rPr>
        <w:t>טרטמן</w:t>
      </w:r>
      <w:proofErr w:type="spellEnd"/>
      <w:r w:rsidRPr="001E682D">
        <w:rPr>
          <w:rFonts w:cs="David" w:hint="cs"/>
          <w:rtl/>
        </w:rPr>
        <w:t xml:space="preserve"> ביקשה - לציין שזה יהיה מודגש. </w:t>
      </w:r>
    </w:p>
    <w:p w14:paraId="3E9CF64C" w14:textId="77777777" w:rsidR="001E682D" w:rsidRPr="001E682D" w:rsidRDefault="001E682D" w:rsidP="001E682D">
      <w:pPr>
        <w:bidi/>
        <w:rPr>
          <w:rFonts w:cs="David" w:hint="cs"/>
          <w:rtl/>
        </w:rPr>
      </w:pPr>
    </w:p>
    <w:p w14:paraId="26A18EA3" w14:textId="77777777" w:rsidR="001E682D" w:rsidRPr="001E682D" w:rsidRDefault="001E682D" w:rsidP="001E682D">
      <w:pPr>
        <w:bidi/>
        <w:ind w:firstLine="567"/>
        <w:rPr>
          <w:rFonts w:cs="David" w:hint="cs"/>
          <w:rtl/>
        </w:rPr>
      </w:pPr>
      <w:r w:rsidRPr="001E682D">
        <w:rPr>
          <w:rFonts w:cs="David"/>
          <w:rtl/>
        </w:rPr>
        <w:t>יציאה למדינת אויב</w:t>
      </w:r>
      <w:r w:rsidRPr="001E682D">
        <w:rPr>
          <w:rFonts w:cs="David" w:hint="cs"/>
          <w:rtl/>
        </w:rPr>
        <w:t xml:space="preserve"> - הרי כל אדם שיוצא למדינת אויב עובר עבירה פלילית. אפשר יהיה להסתפק ולומר</w:t>
      </w:r>
      <w:r w:rsidRPr="001E682D">
        <w:rPr>
          <w:rFonts w:cs="David"/>
          <w:rtl/>
        </w:rPr>
        <w:t xml:space="preserve"> בסעיף שמסייג מועמדות</w:t>
      </w:r>
      <w:r w:rsidRPr="001E682D">
        <w:rPr>
          <w:rFonts w:cs="David" w:hint="cs"/>
          <w:rtl/>
        </w:rPr>
        <w:t xml:space="preserve"> של אדם</w:t>
      </w:r>
      <w:r w:rsidRPr="001E682D">
        <w:rPr>
          <w:rFonts w:cs="David"/>
          <w:rtl/>
        </w:rPr>
        <w:t xml:space="preserve"> לכנסת של מי שהורשע בעבירה </w:t>
      </w:r>
      <w:r w:rsidRPr="001E682D">
        <w:rPr>
          <w:rFonts w:cs="David" w:hint="cs"/>
          <w:rtl/>
        </w:rPr>
        <w:t xml:space="preserve">כזאת, והוא יצא למדינת אויב ללא היתר של שר הפנים, הוא לא יוכל להיות מועמד. </w:t>
      </w:r>
    </w:p>
    <w:p w14:paraId="1EE9D291" w14:textId="77777777" w:rsidR="001E682D" w:rsidRPr="001E682D" w:rsidRDefault="001E682D" w:rsidP="001E682D">
      <w:pPr>
        <w:bidi/>
        <w:ind w:firstLine="567"/>
        <w:rPr>
          <w:rFonts w:cs="David" w:hint="cs"/>
          <w:rtl/>
        </w:rPr>
      </w:pPr>
    </w:p>
    <w:p w14:paraId="0B3FC5DE" w14:textId="77777777" w:rsidR="001E682D" w:rsidRPr="001E682D" w:rsidRDefault="001E682D" w:rsidP="001E682D">
      <w:pPr>
        <w:bidi/>
        <w:ind w:firstLine="567"/>
        <w:rPr>
          <w:rFonts w:cs="David"/>
          <w:rtl/>
        </w:rPr>
      </w:pPr>
      <w:r w:rsidRPr="001E682D">
        <w:rPr>
          <w:rFonts w:cs="David" w:hint="cs"/>
          <w:rtl/>
        </w:rPr>
        <w:t>צריך לזכור גם כי</w:t>
      </w:r>
      <w:r w:rsidRPr="001E682D">
        <w:rPr>
          <w:rFonts w:cs="David"/>
          <w:rtl/>
        </w:rPr>
        <w:t xml:space="preserve"> </w:t>
      </w:r>
      <w:r w:rsidRPr="001E682D">
        <w:rPr>
          <w:rFonts w:cs="David" w:hint="cs"/>
          <w:rtl/>
        </w:rPr>
        <w:t>ל</w:t>
      </w:r>
      <w:r w:rsidRPr="001E682D">
        <w:rPr>
          <w:rFonts w:cs="David"/>
          <w:rtl/>
        </w:rPr>
        <w:t>פעמים יציאה למדינת אויב ללא היתר, הגם ש</w:t>
      </w:r>
      <w:r w:rsidRPr="001E682D">
        <w:rPr>
          <w:rFonts w:cs="David" w:hint="cs"/>
          <w:rtl/>
        </w:rPr>
        <w:t xml:space="preserve">זה </w:t>
      </w:r>
      <w:r w:rsidRPr="001E682D">
        <w:rPr>
          <w:rFonts w:cs="David"/>
          <w:rtl/>
        </w:rPr>
        <w:t>עבירה פלילית</w:t>
      </w:r>
      <w:r w:rsidRPr="001E682D">
        <w:rPr>
          <w:rFonts w:cs="David" w:hint="cs"/>
          <w:rtl/>
        </w:rPr>
        <w:t xml:space="preserve"> לכולי עלמא</w:t>
      </w:r>
      <w:r w:rsidRPr="001E682D">
        <w:rPr>
          <w:rFonts w:cs="David"/>
          <w:rtl/>
        </w:rPr>
        <w:t xml:space="preserve">, </w:t>
      </w:r>
      <w:r w:rsidRPr="001E682D">
        <w:rPr>
          <w:rFonts w:cs="David" w:hint="cs"/>
          <w:rtl/>
        </w:rPr>
        <w:t xml:space="preserve"> אבל היא לא </w:t>
      </w:r>
      <w:r w:rsidRPr="001E682D">
        <w:rPr>
          <w:rFonts w:cs="David"/>
          <w:rtl/>
        </w:rPr>
        <w:t>קשורה למאבק נגד המדינה ולהזדהות עם אויביה, אלא קשורה לסיבות הומניט</w:t>
      </w:r>
      <w:r w:rsidRPr="001E682D">
        <w:rPr>
          <w:rFonts w:cs="David" w:hint="cs"/>
          <w:rtl/>
        </w:rPr>
        <w:t>א</w:t>
      </w:r>
      <w:r w:rsidRPr="001E682D">
        <w:rPr>
          <w:rFonts w:cs="David"/>
          <w:rtl/>
        </w:rPr>
        <w:t>ריות, דתיות, מטרות לימודים, ביקורי משפחות.</w:t>
      </w:r>
      <w:r w:rsidRPr="001E682D">
        <w:rPr>
          <w:rFonts w:cs="David" w:hint="cs"/>
          <w:rtl/>
        </w:rPr>
        <w:t xml:space="preserve"> השאלה היא,</w:t>
      </w:r>
      <w:r w:rsidRPr="001E682D">
        <w:rPr>
          <w:rFonts w:cs="David"/>
          <w:rtl/>
        </w:rPr>
        <w:t xml:space="preserve"> האם יש להרחיק לכת עד כדי שלילת זכות המועמדות לכנסת של כל מי שנסע, ללא קשר למטרת נסיעתו?</w:t>
      </w:r>
    </w:p>
    <w:p w14:paraId="28968A2D" w14:textId="77777777" w:rsidR="001E682D" w:rsidRPr="001E682D" w:rsidRDefault="001E682D" w:rsidP="001E682D">
      <w:pPr>
        <w:bidi/>
        <w:ind w:firstLine="567"/>
        <w:rPr>
          <w:rFonts w:cs="David"/>
          <w:rtl/>
        </w:rPr>
      </w:pPr>
    </w:p>
    <w:p w14:paraId="323FA07D" w14:textId="77777777" w:rsidR="001E682D" w:rsidRPr="001E682D" w:rsidRDefault="001E682D" w:rsidP="001E682D">
      <w:pPr>
        <w:bidi/>
        <w:ind w:firstLine="567"/>
        <w:rPr>
          <w:rFonts w:cs="David" w:hint="cs"/>
          <w:rtl/>
        </w:rPr>
      </w:pPr>
      <w:r w:rsidRPr="001E682D">
        <w:rPr>
          <w:rFonts w:cs="David" w:hint="cs"/>
          <w:rtl/>
        </w:rPr>
        <w:t xml:space="preserve">אני מודה שברור לכולנו שנסיעה למדינת אויב היא דבר חמור, ובפרט כשאדם יוצא ללא היתר. השאלה היא, האם הפגם הזה של יציאה למדינת אויב צריך לדבוק באדם כל שארית חייו, ולעולם הוא לא יוכל להיבחר לכנסת. </w:t>
      </w:r>
    </w:p>
    <w:p w14:paraId="4DFCA178" w14:textId="77777777" w:rsidR="001E682D" w:rsidRPr="001E682D" w:rsidRDefault="001E682D" w:rsidP="001E682D">
      <w:pPr>
        <w:bidi/>
        <w:ind w:firstLine="567"/>
        <w:rPr>
          <w:rFonts w:cs="David" w:hint="cs"/>
          <w:rtl/>
        </w:rPr>
      </w:pPr>
    </w:p>
    <w:p w14:paraId="6FCB4C10" w14:textId="77777777" w:rsidR="001E682D" w:rsidRPr="001E682D" w:rsidRDefault="001E682D" w:rsidP="001E682D">
      <w:pPr>
        <w:bidi/>
        <w:ind w:firstLine="567"/>
        <w:rPr>
          <w:rFonts w:cs="David"/>
        </w:rPr>
      </w:pPr>
      <w:r w:rsidRPr="001E682D">
        <w:rPr>
          <w:rFonts w:cs="David"/>
          <w:rtl/>
        </w:rPr>
        <w:t xml:space="preserve">בעקבות ישיבת הוועדה </w:t>
      </w:r>
      <w:r w:rsidRPr="001E682D">
        <w:rPr>
          <w:rFonts w:cs="David" w:hint="cs"/>
          <w:rtl/>
        </w:rPr>
        <w:t>ש</w:t>
      </w:r>
      <w:r w:rsidRPr="001E682D">
        <w:rPr>
          <w:rFonts w:cs="David"/>
          <w:rtl/>
        </w:rPr>
        <w:t>התקיימה</w:t>
      </w:r>
      <w:r w:rsidRPr="001E682D">
        <w:rPr>
          <w:rFonts w:cs="David" w:hint="cs"/>
          <w:rtl/>
        </w:rPr>
        <w:t xml:space="preserve"> פה בפעם האחרונה, כינסתי את חברי הכנסת </w:t>
      </w:r>
      <w:proofErr w:type="spellStart"/>
      <w:r w:rsidRPr="001E682D">
        <w:rPr>
          <w:rFonts w:cs="David" w:hint="cs"/>
          <w:rtl/>
        </w:rPr>
        <w:t>אורלב</w:t>
      </w:r>
      <w:proofErr w:type="spellEnd"/>
      <w:r w:rsidRPr="001E682D">
        <w:rPr>
          <w:rFonts w:cs="David" w:hint="cs"/>
          <w:rtl/>
        </w:rPr>
        <w:t xml:space="preserve"> </w:t>
      </w:r>
      <w:proofErr w:type="spellStart"/>
      <w:r w:rsidRPr="001E682D">
        <w:rPr>
          <w:rFonts w:cs="David" w:hint="cs"/>
          <w:rtl/>
        </w:rPr>
        <w:t>וטרטמן</w:t>
      </w:r>
      <w:proofErr w:type="spellEnd"/>
      <w:r w:rsidRPr="001E682D">
        <w:rPr>
          <w:rFonts w:cs="David" w:hint="cs"/>
          <w:rtl/>
        </w:rPr>
        <w:t xml:space="preserve">  עם </w:t>
      </w:r>
      <w:r w:rsidRPr="001E682D">
        <w:rPr>
          <w:rFonts w:cs="David"/>
          <w:rtl/>
        </w:rPr>
        <w:t>היועצת המשפטית</w:t>
      </w:r>
      <w:r w:rsidRPr="001E682D">
        <w:rPr>
          <w:rFonts w:cs="David" w:hint="cs"/>
          <w:rtl/>
        </w:rPr>
        <w:t>,</w:t>
      </w:r>
      <w:r w:rsidRPr="001E682D">
        <w:rPr>
          <w:rFonts w:cs="David"/>
          <w:rtl/>
        </w:rPr>
        <w:t xml:space="preserve"> ונציגי משרד המשפטים. לפגישה הוזמן גם פרופ' שמעון שטרית, שתמך בהצעות החוק, ואף הציע מסלול חלופי ש</w:t>
      </w:r>
      <w:r w:rsidRPr="001E682D">
        <w:rPr>
          <w:rFonts w:cs="David" w:hint="cs"/>
          <w:rtl/>
        </w:rPr>
        <w:t xml:space="preserve">התקבל כמדומני על כל החברים שהשתתפו, </w:t>
      </w:r>
      <w:r w:rsidRPr="001E682D">
        <w:rPr>
          <w:rFonts w:cs="David"/>
          <w:rtl/>
        </w:rPr>
        <w:t>לפיו לא יהיה צורך לפסול מועמדות של מי שנסע למדינת אויב, אלא</w:t>
      </w:r>
      <w:r w:rsidRPr="001E682D">
        <w:rPr>
          <w:rFonts w:cs="David" w:hint="cs"/>
          <w:rtl/>
        </w:rPr>
        <w:t xml:space="preserve"> מי שנסע למדינת אויב ייחשב</w:t>
      </w:r>
      <w:r w:rsidRPr="001E682D">
        <w:rPr>
          <w:rFonts w:cs="David"/>
          <w:rtl/>
        </w:rPr>
        <w:t xml:space="preserve"> כלא כשיר להיבחר לכנסת.</w:t>
      </w:r>
    </w:p>
    <w:p w14:paraId="6531E8FD" w14:textId="77777777" w:rsidR="001E682D" w:rsidRPr="001E682D" w:rsidRDefault="001E682D" w:rsidP="001E682D">
      <w:pPr>
        <w:bidi/>
        <w:ind w:firstLine="567"/>
        <w:rPr>
          <w:rFonts w:cs="David"/>
        </w:rPr>
      </w:pPr>
    </w:p>
    <w:p w14:paraId="46C41065" w14:textId="77777777" w:rsidR="001E682D" w:rsidRPr="001E682D" w:rsidRDefault="001E682D" w:rsidP="001E682D">
      <w:pPr>
        <w:bidi/>
        <w:ind w:firstLine="567"/>
        <w:rPr>
          <w:rFonts w:cs="David"/>
        </w:rPr>
      </w:pPr>
      <w:r w:rsidRPr="001E682D">
        <w:rPr>
          <w:rFonts w:cs="David"/>
          <w:rtl/>
        </w:rPr>
        <w:t>בעקבות</w:t>
      </w:r>
      <w:r w:rsidRPr="001E682D">
        <w:rPr>
          <w:rFonts w:cs="David" w:hint="cs"/>
          <w:rtl/>
        </w:rPr>
        <w:t xml:space="preserve"> אותה </w:t>
      </w:r>
      <w:r w:rsidRPr="001E682D">
        <w:rPr>
          <w:rFonts w:cs="David"/>
          <w:rtl/>
        </w:rPr>
        <w:t xml:space="preserve"> ישיבה</w:t>
      </w:r>
      <w:r w:rsidRPr="001E682D">
        <w:rPr>
          <w:rFonts w:cs="David" w:hint="cs"/>
          <w:rtl/>
        </w:rPr>
        <w:t xml:space="preserve"> </w:t>
      </w:r>
      <w:r w:rsidRPr="001E682D">
        <w:rPr>
          <w:rFonts w:cs="David"/>
          <w:rtl/>
        </w:rPr>
        <w:t>מונח</w:t>
      </w:r>
      <w:r w:rsidRPr="001E682D">
        <w:rPr>
          <w:rFonts w:cs="David" w:hint="cs"/>
          <w:rtl/>
        </w:rPr>
        <w:t xml:space="preserve"> לפניכם כרגע כאן הצעת החוק</w:t>
      </w:r>
      <w:r w:rsidRPr="001E682D">
        <w:rPr>
          <w:rFonts w:cs="David"/>
          <w:rtl/>
        </w:rPr>
        <w:t xml:space="preserve"> </w:t>
      </w:r>
      <w:r w:rsidRPr="001E682D">
        <w:rPr>
          <w:rFonts w:cs="David" w:hint="cs"/>
          <w:rtl/>
        </w:rPr>
        <w:t>ב</w:t>
      </w:r>
      <w:r w:rsidRPr="001E682D">
        <w:rPr>
          <w:rFonts w:cs="David"/>
          <w:rtl/>
        </w:rPr>
        <w:t>נוסח מתוקן</w:t>
      </w:r>
      <w:r w:rsidRPr="001E682D">
        <w:rPr>
          <w:rFonts w:cs="David" w:hint="cs"/>
          <w:rtl/>
        </w:rPr>
        <w:t>, כך שהיא באה לקבוע חזקה</w:t>
      </w:r>
      <w:r w:rsidRPr="001E682D">
        <w:rPr>
          <w:rFonts w:cs="David"/>
        </w:rPr>
        <w:t xml:space="preserve"> </w:t>
      </w:r>
      <w:r w:rsidRPr="001E682D">
        <w:rPr>
          <w:rFonts w:cs="David"/>
          <w:rtl/>
        </w:rPr>
        <w:t xml:space="preserve">שלפיה מי ששהה במדינת אויב שלא כדין בשבע השנים </w:t>
      </w:r>
      <w:r w:rsidRPr="001E682D">
        <w:rPr>
          <w:rFonts w:cs="David" w:hint="cs"/>
          <w:rtl/>
        </w:rPr>
        <w:t>לפני שהוא הגיש</w:t>
      </w:r>
      <w:r w:rsidRPr="001E682D">
        <w:rPr>
          <w:rFonts w:cs="David"/>
          <w:rtl/>
        </w:rPr>
        <w:t xml:space="preserve"> </w:t>
      </w:r>
      <w:r w:rsidRPr="001E682D">
        <w:rPr>
          <w:rFonts w:cs="David" w:hint="cs"/>
          <w:rtl/>
        </w:rPr>
        <w:t xml:space="preserve">מועמדות להיות חבר כנסת, </w:t>
      </w:r>
      <w:r w:rsidRPr="001E682D">
        <w:rPr>
          <w:rFonts w:cs="David"/>
          <w:rtl/>
        </w:rPr>
        <w:t>יראו</w:t>
      </w:r>
      <w:r w:rsidRPr="001E682D">
        <w:rPr>
          <w:rFonts w:cs="David" w:hint="cs"/>
          <w:rtl/>
        </w:rPr>
        <w:t xml:space="preserve"> אותו</w:t>
      </w:r>
      <w:r w:rsidRPr="001E682D">
        <w:rPr>
          <w:rFonts w:cs="David"/>
          <w:rtl/>
        </w:rPr>
        <w:t xml:space="preserve"> כמי שיש במעשיו משום תמיכה במאבק מזוין נגד מדינת ישראל, וזאת - כל עוד לא הוכיח אחרת.</w:t>
      </w:r>
    </w:p>
    <w:p w14:paraId="6AB5CE67" w14:textId="77777777" w:rsidR="001E682D" w:rsidRPr="001E682D" w:rsidRDefault="001E682D" w:rsidP="001E682D">
      <w:pPr>
        <w:bidi/>
        <w:ind w:firstLine="567"/>
        <w:rPr>
          <w:rFonts w:cs="David"/>
        </w:rPr>
      </w:pPr>
    </w:p>
    <w:p w14:paraId="5BBC2BD8" w14:textId="77777777" w:rsidR="001E682D" w:rsidRPr="001E682D" w:rsidRDefault="001E682D" w:rsidP="001E682D">
      <w:pPr>
        <w:bidi/>
        <w:ind w:firstLine="567"/>
        <w:rPr>
          <w:rFonts w:cs="David" w:hint="cs"/>
          <w:rtl/>
        </w:rPr>
      </w:pPr>
      <w:r w:rsidRPr="001E682D">
        <w:rPr>
          <w:rFonts w:cs="David"/>
          <w:rtl/>
        </w:rPr>
        <w:t>ה</w:t>
      </w:r>
      <w:r w:rsidRPr="001E682D">
        <w:rPr>
          <w:rFonts w:cs="David" w:hint="cs"/>
          <w:rtl/>
        </w:rPr>
        <w:t>ה</w:t>
      </w:r>
      <w:r w:rsidRPr="001E682D">
        <w:rPr>
          <w:rFonts w:cs="David"/>
          <w:rtl/>
        </w:rPr>
        <w:t xml:space="preserve">צעה </w:t>
      </w:r>
      <w:r w:rsidRPr="001E682D">
        <w:rPr>
          <w:rFonts w:cs="David" w:hint="cs"/>
          <w:rtl/>
        </w:rPr>
        <w:t>ה</w:t>
      </w:r>
      <w:r w:rsidRPr="001E682D">
        <w:rPr>
          <w:rFonts w:cs="David"/>
          <w:rtl/>
        </w:rPr>
        <w:t>ז</w:t>
      </w:r>
      <w:r w:rsidRPr="001E682D">
        <w:rPr>
          <w:rFonts w:cs="David" w:hint="cs"/>
          <w:rtl/>
        </w:rPr>
        <w:t xml:space="preserve">את באה ליצור כמה פילטרים בנושא הזה. אחד מהם הוא </w:t>
      </w:r>
      <w:r w:rsidRPr="001E682D">
        <w:rPr>
          <w:rFonts w:cs="David"/>
          <w:rtl/>
        </w:rPr>
        <w:t>מי שנוסע למטרות "לגיטימיות"</w:t>
      </w:r>
      <w:r w:rsidRPr="001E682D">
        <w:rPr>
          <w:rFonts w:cs="David" w:hint="cs"/>
          <w:rtl/>
        </w:rPr>
        <w:t xml:space="preserve"> </w:t>
      </w:r>
      <w:r w:rsidRPr="001E682D">
        <w:rPr>
          <w:rFonts w:cs="David"/>
          <w:rtl/>
        </w:rPr>
        <w:t>–</w:t>
      </w:r>
      <w:r w:rsidRPr="001E682D">
        <w:rPr>
          <w:rFonts w:cs="David" w:hint="cs"/>
          <w:rtl/>
        </w:rPr>
        <w:t xml:space="preserve"> ואני אומר לגיטימיות במירכאות </w:t>
      </w:r>
      <w:r w:rsidRPr="001E682D">
        <w:rPr>
          <w:rFonts w:cs="David"/>
          <w:rtl/>
        </w:rPr>
        <w:t>–</w:t>
      </w:r>
      <w:r w:rsidRPr="001E682D">
        <w:rPr>
          <w:rFonts w:cs="David" w:hint="cs"/>
          <w:rtl/>
        </w:rPr>
        <w:t xml:space="preserve"> קודם כל, הוא</w:t>
      </w:r>
      <w:r w:rsidRPr="001E682D">
        <w:rPr>
          <w:rFonts w:cs="David"/>
          <w:rtl/>
        </w:rPr>
        <w:t xml:space="preserve"> יכול לבקש היתר לנסיעתו</w:t>
      </w:r>
      <w:r w:rsidRPr="001E682D">
        <w:rPr>
          <w:rFonts w:cs="David" w:hint="cs"/>
          <w:rtl/>
        </w:rPr>
        <w:t xml:space="preserve"> משר הפנים. אם הוא ייתן לו היתר לנסיעה, ודאי שטוב.  אם הוא לא ייתן לו </w:t>
      </w:r>
      <w:r w:rsidRPr="001E682D">
        <w:rPr>
          <w:rFonts w:cs="David"/>
          <w:rtl/>
        </w:rPr>
        <w:t>–</w:t>
      </w:r>
      <w:r w:rsidRPr="001E682D">
        <w:rPr>
          <w:rFonts w:cs="David" w:hint="cs"/>
          <w:rtl/>
        </w:rPr>
        <w:t xml:space="preserve"> הנושא נתון</w:t>
      </w:r>
      <w:r w:rsidRPr="001E682D">
        <w:rPr>
          <w:rFonts w:cs="David"/>
          <w:rtl/>
        </w:rPr>
        <w:t xml:space="preserve"> לביקורת שיפוטית.</w:t>
      </w:r>
    </w:p>
    <w:p w14:paraId="5CEAE2EC" w14:textId="77777777" w:rsidR="001E682D" w:rsidRPr="001E682D" w:rsidRDefault="001E682D" w:rsidP="001E682D">
      <w:pPr>
        <w:bidi/>
        <w:ind w:firstLine="567"/>
        <w:rPr>
          <w:rFonts w:cs="David" w:hint="cs"/>
          <w:rtl/>
        </w:rPr>
      </w:pPr>
    </w:p>
    <w:p w14:paraId="3A104F54" w14:textId="77777777" w:rsidR="001E682D" w:rsidRPr="001E682D" w:rsidRDefault="001E682D" w:rsidP="001E682D">
      <w:pPr>
        <w:bidi/>
        <w:ind w:firstLine="567"/>
        <w:rPr>
          <w:rFonts w:cs="David"/>
        </w:rPr>
      </w:pPr>
      <w:r w:rsidRPr="001E682D">
        <w:rPr>
          <w:rFonts w:cs="David" w:hint="cs"/>
          <w:rtl/>
        </w:rPr>
        <w:t xml:space="preserve">מעבר לכך, </w:t>
      </w:r>
      <w:r w:rsidRPr="001E682D">
        <w:rPr>
          <w:rFonts w:cs="David"/>
          <w:rtl/>
        </w:rPr>
        <w:t xml:space="preserve"> ועדת הבחירות צריכה לקבוע כי הנסיעה </w:t>
      </w:r>
      <w:proofErr w:type="spellStart"/>
      <w:r w:rsidRPr="001E682D">
        <w:rPr>
          <w:rFonts w:cs="David"/>
          <w:rtl/>
        </w:rPr>
        <w:t>היתה</w:t>
      </w:r>
      <w:proofErr w:type="spellEnd"/>
      <w:r w:rsidRPr="001E682D">
        <w:rPr>
          <w:rFonts w:cs="David"/>
          <w:rtl/>
        </w:rPr>
        <w:t xml:space="preserve"> ללא היתר ומתקיימת החזקה.</w:t>
      </w:r>
    </w:p>
    <w:p w14:paraId="1EC009F5" w14:textId="77777777" w:rsidR="001E682D" w:rsidRPr="001E682D" w:rsidRDefault="001E682D" w:rsidP="001E682D">
      <w:pPr>
        <w:bidi/>
        <w:rPr>
          <w:rFonts w:cs="David" w:hint="cs"/>
        </w:rPr>
      </w:pPr>
      <w:r w:rsidRPr="001E682D">
        <w:rPr>
          <w:rFonts w:cs="David"/>
          <w:rtl/>
        </w:rPr>
        <w:t>לאחר החלטת</w:t>
      </w:r>
      <w:r w:rsidRPr="001E682D">
        <w:rPr>
          <w:rFonts w:cs="David" w:hint="cs"/>
          <w:rtl/>
        </w:rPr>
        <w:t xml:space="preserve"> זו </w:t>
      </w:r>
      <w:r w:rsidRPr="001E682D">
        <w:rPr>
          <w:rFonts w:cs="David"/>
          <w:rtl/>
        </w:rPr>
        <w:t xml:space="preserve"> </w:t>
      </w:r>
      <w:r w:rsidRPr="001E682D">
        <w:rPr>
          <w:rFonts w:cs="David" w:hint="cs"/>
          <w:rtl/>
        </w:rPr>
        <w:t xml:space="preserve">של </w:t>
      </w:r>
      <w:r w:rsidRPr="001E682D">
        <w:rPr>
          <w:rFonts w:cs="David"/>
          <w:rtl/>
        </w:rPr>
        <w:t>ועדת הבחירות נדרש אישור בית המשפט העליון.</w:t>
      </w:r>
      <w:r w:rsidRPr="001E682D">
        <w:rPr>
          <w:rFonts w:cs="David" w:hint="cs"/>
          <w:rtl/>
        </w:rPr>
        <w:t xml:space="preserve"> </w:t>
      </w:r>
      <w:r w:rsidRPr="001E682D">
        <w:rPr>
          <w:rFonts w:cs="David"/>
          <w:rtl/>
        </w:rPr>
        <w:t>המועמד יוכל להפריך את החזקה, ואליו עובר הנטל להוכיח כי לא היה בנסיעתו משום תמיכה במאבק מזוין</w:t>
      </w:r>
      <w:r w:rsidRPr="001E682D">
        <w:rPr>
          <w:rFonts w:cs="David" w:hint="cs"/>
          <w:rtl/>
        </w:rPr>
        <w:t>.</w:t>
      </w:r>
    </w:p>
    <w:p w14:paraId="484AB792" w14:textId="77777777" w:rsidR="001E682D" w:rsidRPr="001E682D" w:rsidRDefault="001E682D" w:rsidP="001E682D">
      <w:pPr>
        <w:bidi/>
        <w:ind w:firstLine="567"/>
        <w:rPr>
          <w:rFonts w:cs="David"/>
        </w:rPr>
      </w:pPr>
    </w:p>
    <w:p w14:paraId="75714563" w14:textId="77777777" w:rsidR="001E682D" w:rsidRPr="001E682D" w:rsidRDefault="001E682D" w:rsidP="001E682D">
      <w:pPr>
        <w:bidi/>
        <w:ind w:firstLine="567"/>
        <w:rPr>
          <w:rFonts w:cs="David" w:hint="cs"/>
          <w:rtl/>
        </w:rPr>
      </w:pPr>
      <w:r w:rsidRPr="001E682D">
        <w:rPr>
          <w:rFonts w:cs="David"/>
          <w:rtl/>
        </w:rPr>
        <w:t>כאמור, ההצעה מדברת על נסיעה בשבע השנים שקדמו להתמודדות לכנסת.</w:t>
      </w:r>
      <w:r w:rsidRPr="001E682D">
        <w:rPr>
          <w:rFonts w:cs="David" w:hint="cs"/>
          <w:rtl/>
        </w:rPr>
        <w:t xml:space="preserve"> אין לי ספק שגם ועדת הבחירות, וגם בית המשפט העליון יפרשו את הוראות הסעיף הזה בצמצום לאור הפגיעה בזכויות היסוד לבחור ולהיבחר, שכן אנחנו תמיד אומרים שהזכות לבחור ולהיבחר היא זכות עליונה. אנחנו צריכים להשתדל לשמר אותה. יחד עם זאת, אם הצעת החוק הזאת תתקבל, אני חושב שיש בכך להרתיע את מי שרוצה להיות מועמד לכנסת מפני נסיעות למדינת אויב שבוודאי אינן תורמות לביצור שלטון החוק  ולמעמד הכנסת. </w:t>
      </w:r>
    </w:p>
    <w:p w14:paraId="157FCFA5" w14:textId="77777777" w:rsidR="001E682D" w:rsidRPr="001E682D" w:rsidRDefault="001E682D" w:rsidP="001E682D">
      <w:pPr>
        <w:bidi/>
        <w:ind w:firstLine="567"/>
        <w:rPr>
          <w:rFonts w:cs="David" w:hint="cs"/>
          <w:rtl/>
        </w:rPr>
      </w:pPr>
    </w:p>
    <w:p w14:paraId="634D96F9" w14:textId="77777777" w:rsidR="001E682D" w:rsidRPr="001E682D" w:rsidRDefault="001E682D" w:rsidP="001E682D">
      <w:pPr>
        <w:bidi/>
        <w:ind w:firstLine="567"/>
        <w:rPr>
          <w:rFonts w:cs="David" w:hint="cs"/>
          <w:rtl/>
        </w:rPr>
      </w:pPr>
      <w:r w:rsidRPr="001E682D">
        <w:rPr>
          <w:rFonts w:cs="David" w:hint="cs"/>
          <w:rtl/>
        </w:rPr>
        <w:t xml:space="preserve">אני רוצה לתת לחברי הכנסת המציעים לומר את דברם במספר משפטים לפני שנתחיל את הדיון. חברת הכנסת </w:t>
      </w:r>
      <w:proofErr w:type="spellStart"/>
      <w:r w:rsidRPr="001E682D">
        <w:rPr>
          <w:rFonts w:cs="David" w:hint="cs"/>
          <w:rtl/>
        </w:rPr>
        <w:t>טרטמן</w:t>
      </w:r>
      <w:proofErr w:type="spellEnd"/>
      <w:r w:rsidRPr="001E682D">
        <w:rPr>
          <w:rFonts w:cs="David" w:hint="cs"/>
          <w:rtl/>
        </w:rPr>
        <w:t>, בבקשה.</w:t>
      </w:r>
    </w:p>
    <w:p w14:paraId="32A5CAD7" w14:textId="77777777" w:rsidR="001E682D" w:rsidRPr="001E682D" w:rsidRDefault="001E682D" w:rsidP="001E682D">
      <w:pPr>
        <w:pStyle w:val="Heading5"/>
        <w:jc w:val="left"/>
        <w:rPr>
          <w:rFonts w:hint="cs"/>
          <w:sz w:val="24"/>
          <w:u w:val="single"/>
          <w:rtl/>
        </w:rPr>
      </w:pPr>
    </w:p>
    <w:p w14:paraId="1D6361AA"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08A67C25" w14:textId="77777777" w:rsidR="001E682D" w:rsidRPr="001E682D" w:rsidRDefault="001E682D" w:rsidP="001E682D">
      <w:pPr>
        <w:pStyle w:val="Heading5"/>
        <w:jc w:val="left"/>
        <w:rPr>
          <w:rFonts w:hint="cs"/>
          <w:sz w:val="24"/>
          <w:rtl/>
        </w:rPr>
      </w:pPr>
    </w:p>
    <w:p w14:paraId="75F5528F" w14:textId="77777777" w:rsidR="001E682D" w:rsidRPr="001E682D" w:rsidRDefault="001E682D" w:rsidP="001E682D">
      <w:pPr>
        <w:bidi/>
        <w:rPr>
          <w:rFonts w:cs="David" w:hint="cs"/>
          <w:rtl/>
        </w:rPr>
      </w:pPr>
      <w:r w:rsidRPr="001E682D">
        <w:rPr>
          <w:rFonts w:cs="David" w:hint="cs"/>
          <w:rtl/>
        </w:rPr>
        <w:tab/>
        <w:t xml:space="preserve">תודה לך, אדוני היושב ראש. אני רוצה לחדד ולהדגיש כי מהותה של הצעת החוק היא אחת ויחידה - להגן על הבית הלאומי היחיד והקטן שלנו, על מדינת ישראל. </w:t>
      </w:r>
      <w:r w:rsidRPr="001E682D">
        <w:rPr>
          <w:rFonts w:cs="David" w:hint="cs"/>
          <w:rtl/>
        </w:rPr>
        <w:tab/>
      </w:r>
    </w:p>
    <w:p w14:paraId="5F6D1DDA" w14:textId="77777777" w:rsidR="001E682D" w:rsidRPr="001E682D" w:rsidRDefault="001E682D" w:rsidP="001E682D">
      <w:pPr>
        <w:bidi/>
        <w:rPr>
          <w:rFonts w:cs="David" w:hint="cs"/>
          <w:rtl/>
        </w:rPr>
      </w:pPr>
    </w:p>
    <w:p w14:paraId="781F0F3B" w14:textId="77777777" w:rsidR="001E682D" w:rsidRPr="001E682D" w:rsidRDefault="001E682D" w:rsidP="001E682D">
      <w:pPr>
        <w:bidi/>
        <w:rPr>
          <w:rFonts w:cs="David" w:hint="cs"/>
          <w:rtl/>
        </w:rPr>
      </w:pPr>
      <w:r w:rsidRPr="001E682D">
        <w:rPr>
          <w:rFonts w:cs="David" w:hint="cs"/>
          <w:rtl/>
        </w:rPr>
        <w:tab/>
        <w:t xml:space="preserve">אין בה משום פגיעה באיש. ההיפך הוא הנכון. בעולם כולו לא קיים תקדים שמאפשרים לאזרחים לנסוע למדינות אויב כך סתם, בלי אישור, או בלי סיבה מוצדקת. בדרך כלל נסיעה למדינת אויב בניגוד להוראות </w:t>
      </w:r>
      <w:proofErr w:type="spellStart"/>
      <w:r w:rsidRPr="001E682D">
        <w:rPr>
          <w:rFonts w:cs="David" w:hint="cs"/>
          <w:rtl/>
        </w:rPr>
        <w:t>המימשל</w:t>
      </w:r>
      <w:proofErr w:type="spellEnd"/>
      <w:r w:rsidRPr="001E682D">
        <w:rPr>
          <w:rFonts w:cs="David" w:hint="cs"/>
          <w:rtl/>
        </w:rPr>
        <w:t xml:space="preserve"> של אותה מדינה, אינה מבשרת טובות. וההוכחה שבשנת 1954 מצא המחוקק מקום להכניס את איסור נסיעה למדינת אויב לתקנות שעת חירום של מדינת ישראל. </w:t>
      </w:r>
    </w:p>
    <w:p w14:paraId="5A983EDF" w14:textId="77777777" w:rsidR="001E682D" w:rsidRPr="001E682D" w:rsidRDefault="001E682D" w:rsidP="001E682D">
      <w:pPr>
        <w:bidi/>
        <w:rPr>
          <w:rFonts w:cs="David" w:hint="cs"/>
          <w:rtl/>
        </w:rPr>
      </w:pPr>
    </w:p>
    <w:p w14:paraId="1DB0D558" w14:textId="77777777" w:rsidR="001E682D" w:rsidRPr="001E682D" w:rsidRDefault="001E682D" w:rsidP="001E682D">
      <w:pPr>
        <w:bidi/>
        <w:rPr>
          <w:rFonts w:cs="David" w:hint="cs"/>
          <w:rtl/>
        </w:rPr>
      </w:pPr>
      <w:r w:rsidRPr="001E682D">
        <w:rPr>
          <w:rFonts w:cs="David" w:hint="cs"/>
          <w:rtl/>
        </w:rPr>
        <w:tab/>
        <w:t xml:space="preserve">לצערי, נושא האכיפה בכלל במדינה שלנו הוא קצת בעייתי. זו סוגיה שנדמה לי שיש עליה קונסנזוס בקרב כל חברי הכנסת מכל סיעות הבית. לכן, מצאנו לנכון לעשות מהלך שמי שרוצה לנסוע למדינות אויב מסיבות הומניטאריות - זה בסדר. הוא יכול, הוא יקבל את האישור הראוי מממשלת ישראל, והוא יוכל לנסוע לקיים את הצרכים שלו.  </w:t>
      </w:r>
    </w:p>
    <w:p w14:paraId="23F54CC3" w14:textId="77777777" w:rsidR="001E682D" w:rsidRPr="001E682D" w:rsidRDefault="001E682D" w:rsidP="001E682D">
      <w:pPr>
        <w:bidi/>
        <w:rPr>
          <w:rFonts w:cs="David" w:hint="cs"/>
          <w:rtl/>
        </w:rPr>
      </w:pPr>
      <w:r w:rsidRPr="001E682D">
        <w:rPr>
          <w:rFonts w:cs="David" w:hint="cs"/>
          <w:rtl/>
        </w:rPr>
        <w:tab/>
      </w:r>
    </w:p>
    <w:p w14:paraId="148EACBC" w14:textId="77777777" w:rsidR="001E682D" w:rsidRPr="001E682D" w:rsidRDefault="001E682D" w:rsidP="001E682D">
      <w:pPr>
        <w:bidi/>
        <w:rPr>
          <w:rFonts w:cs="David" w:hint="cs"/>
        </w:rPr>
      </w:pPr>
      <w:r w:rsidRPr="001E682D">
        <w:rPr>
          <w:rFonts w:cs="David" w:hint="cs"/>
          <w:rtl/>
        </w:rPr>
        <w:tab/>
        <w:t xml:space="preserve">מי שנוסע למדינת אויב בניגוד להסכמה של שר הפנים או של ראש הממשלה - כפי שהחוק מאפשר להם היום - מי שבוחר לעשות מעשה כנגד האישורים, יש בזה משום התרסה, יש בזה משום אמירה שאינה עולה בקנה אחד בהיגיון פשוט עם שלום המדינה. לכן, מצאנו לנכון להביא את החוק הזה ולחוקק אותו, כדי שהוא יהווה עוד שלב הרתעה מכדי לנסוע למדינות אויב בניגוד לחוק.  אני קיבלתי הערות. </w:t>
      </w:r>
    </w:p>
    <w:p w14:paraId="40855E3F" w14:textId="77777777" w:rsidR="001E682D" w:rsidRPr="001E682D" w:rsidRDefault="001E682D" w:rsidP="001E682D">
      <w:pPr>
        <w:bidi/>
        <w:ind w:firstLine="567"/>
        <w:rPr>
          <w:rFonts w:cs="David" w:hint="cs"/>
          <w:rtl/>
        </w:rPr>
      </w:pPr>
    </w:p>
    <w:p w14:paraId="577D6855" w14:textId="77777777" w:rsidR="001E682D" w:rsidRPr="001E682D" w:rsidRDefault="001E682D" w:rsidP="001E682D">
      <w:pPr>
        <w:bidi/>
        <w:rPr>
          <w:rFonts w:cs="David" w:hint="cs"/>
          <w:rtl/>
        </w:rPr>
      </w:pPr>
      <w:r w:rsidRPr="001E682D">
        <w:rPr>
          <w:rFonts w:cs="David" w:hint="cs"/>
          <w:u w:val="single"/>
          <w:rtl/>
        </w:rPr>
        <w:t>היו"ר דוד טל:</w:t>
      </w:r>
    </w:p>
    <w:p w14:paraId="01186FBB" w14:textId="77777777" w:rsidR="001E682D" w:rsidRPr="001E682D" w:rsidRDefault="001E682D" w:rsidP="001E682D">
      <w:pPr>
        <w:bidi/>
        <w:ind w:firstLine="567"/>
        <w:rPr>
          <w:rFonts w:cs="David" w:hint="cs"/>
          <w:rtl/>
        </w:rPr>
      </w:pPr>
    </w:p>
    <w:p w14:paraId="21830D29" w14:textId="77777777" w:rsidR="001E682D" w:rsidRPr="001E682D" w:rsidRDefault="001E682D" w:rsidP="001E682D">
      <w:pPr>
        <w:bidi/>
        <w:ind w:firstLine="567"/>
        <w:rPr>
          <w:rFonts w:cs="David" w:hint="cs"/>
          <w:rtl/>
        </w:rPr>
      </w:pPr>
      <w:r w:rsidRPr="001E682D">
        <w:rPr>
          <w:rFonts w:cs="David" w:hint="cs"/>
          <w:rtl/>
        </w:rPr>
        <w:t xml:space="preserve">חברת הכנסת </w:t>
      </w:r>
      <w:proofErr w:type="spellStart"/>
      <w:r w:rsidRPr="001E682D">
        <w:rPr>
          <w:rFonts w:cs="David" w:hint="cs"/>
          <w:rtl/>
        </w:rPr>
        <w:t>טרטמן</w:t>
      </w:r>
      <w:proofErr w:type="spellEnd"/>
      <w:r w:rsidRPr="001E682D">
        <w:rPr>
          <w:rFonts w:cs="David" w:hint="cs"/>
          <w:rtl/>
        </w:rPr>
        <w:t xml:space="preserve">, סליחה. אפשר היה להסתפק - כפי שאמרתי - שמי שנסע למדינת אויב ללא היתר שר הפנים, העבירה הזאת מונעת ממנו להיות חבר כנסת. </w:t>
      </w:r>
    </w:p>
    <w:p w14:paraId="3B9CA886" w14:textId="77777777" w:rsidR="001E682D" w:rsidRPr="001E682D" w:rsidRDefault="001E682D" w:rsidP="001E682D">
      <w:pPr>
        <w:bidi/>
        <w:ind w:firstLine="567"/>
        <w:rPr>
          <w:rFonts w:cs="David" w:hint="cs"/>
          <w:rtl/>
        </w:rPr>
      </w:pPr>
    </w:p>
    <w:p w14:paraId="03F9FEBA"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28ADDFDE" w14:textId="77777777" w:rsidR="001E682D" w:rsidRPr="001E682D" w:rsidRDefault="001E682D" w:rsidP="001E682D">
      <w:pPr>
        <w:pStyle w:val="Heading5"/>
        <w:jc w:val="left"/>
        <w:rPr>
          <w:rFonts w:hint="cs"/>
          <w:sz w:val="24"/>
          <w:rtl/>
        </w:rPr>
      </w:pPr>
    </w:p>
    <w:p w14:paraId="31720744" w14:textId="77777777" w:rsidR="001E682D" w:rsidRPr="001E682D" w:rsidRDefault="001E682D" w:rsidP="001E682D">
      <w:pPr>
        <w:bidi/>
        <w:ind w:firstLine="567"/>
        <w:rPr>
          <w:rFonts w:cs="David" w:hint="cs"/>
          <w:rtl/>
        </w:rPr>
      </w:pPr>
      <w:r w:rsidRPr="001E682D">
        <w:rPr>
          <w:rFonts w:cs="David" w:hint="cs"/>
          <w:rtl/>
        </w:rPr>
        <w:t xml:space="preserve">זה בדיוק מה שאנחנו עושים. </w:t>
      </w:r>
    </w:p>
    <w:p w14:paraId="7E8D7758" w14:textId="77777777" w:rsidR="001E682D" w:rsidRPr="001E682D" w:rsidRDefault="001E682D" w:rsidP="001E682D">
      <w:pPr>
        <w:bidi/>
        <w:ind w:firstLine="567"/>
        <w:rPr>
          <w:rFonts w:cs="David" w:hint="cs"/>
          <w:rtl/>
        </w:rPr>
      </w:pPr>
      <w:r w:rsidRPr="001E682D">
        <w:rPr>
          <w:rFonts w:cs="David" w:hint="cs"/>
          <w:rtl/>
        </w:rPr>
        <w:t xml:space="preserve"> </w:t>
      </w:r>
    </w:p>
    <w:p w14:paraId="14285B4A" w14:textId="77777777" w:rsidR="001E682D" w:rsidRPr="001E682D" w:rsidRDefault="001E682D" w:rsidP="001E682D">
      <w:pPr>
        <w:bidi/>
        <w:rPr>
          <w:rFonts w:cs="David" w:hint="cs"/>
          <w:rtl/>
        </w:rPr>
      </w:pPr>
      <w:r w:rsidRPr="001E682D">
        <w:rPr>
          <w:rFonts w:cs="David" w:hint="cs"/>
          <w:u w:val="single"/>
          <w:rtl/>
        </w:rPr>
        <w:t>היו"ר דוד טל:</w:t>
      </w:r>
    </w:p>
    <w:p w14:paraId="6B42E425" w14:textId="77777777" w:rsidR="001E682D" w:rsidRPr="001E682D" w:rsidRDefault="001E682D" w:rsidP="001E682D">
      <w:pPr>
        <w:bidi/>
        <w:ind w:firstLine="567"/>
        <w:rPr>
          <w:rFonts w:cs="David" w:hint="cs"/>
          <w:rtl/>
        </w:rPr>
      </w:pPr>
    </w:p>
    <w:p w14:paraId="00375D7A" w14:textId="77777777" w:rsidR="001E682D" w:rsidRPr="001E682D" w:rsidRDefault="001E682D" w:rsidP="001E682D">
      <w:pPr>
        <w:bidi/>
        <w:ind w:firstLine="567"/>
        <w:rPr>
          <w:rFonts w:cs="David" w:hint="cs"/>
          <w:rtl/>
        </w:rPr>
      </w:pPr>
      <w:r w:rsidRPr="001E682D">
        <w:rPr>
          <w:rFonts w:cs="David" w:hint="cs"/>
          <w:rtl/>
        </w:rPr>
        <w:t xml:space="preserve">לא, את משווה כאן דבר אחר. ברגע שכל אזרח יצא את הארץ ללא היתר שר הפנים, הוא עבר עבירה פלילית. אם יש מישהו שרוצה להיות מועמד ויש בידו עבירה פלילית כזאת מפני שהוא יצא למדינת אויב ללא זה </w:t>
      </w:r>
      <w:r w:rsidRPr="001E682D">
        <w:rPr>
          <w:rFonts w:cs="David"/>
          <w:rtl/>
        </w:rPr>
        <w:t>–</w:t>
      </w:r>
      <w:r w:rsidRPr="001E682D">
        <w:rPr>
          <w:rFonts w:cs="David" w:hint="cs"/>
          <w:rtl/>
        </w:rPr>
        <w:t xml:space="preserve"> די בזה. </w:t>
      </w:r>
    </w:p>
    <w:p w14:paraId="6709B283" w14:textId="77777777" w:rsidR="001E682D" w:rsidRPr="001E682D" w:rsidRDefault="001E682D" w:rsidP="001E682D">
      <w:pPr>
        <w:bidi/>
        <w:ind w:firstLine="567"/>
        <w:rPr>
          <w:rFonts w:cs="David" w:hint="cs"/>
          <w:rtl/>
        </w:rPr>
      </w:pPr>
    </w:p>
    <w:p w14:paraId="7A123756"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27E1CE1D" w14:textId="77777777" w:rsidR="001E682D" w:rsidRPr="001E682D" w:rsidRDefault="001E682D" w:rsidP="001E682D">
      <w:pPr>
        <w:pStyle w:val="Heading5"/>
        <w:jc w:val="left"/>
        <w:rPr>
          <w:rFonts w:hint="cs"/>
          <w:sz w:val="24"/>
          <w:rtl/>
        </w:rPr>
      </w:pPr>
    </w:p>
    <w:p w14:paraId="1CACE95B" w14:textId="77777777" w:rsidR="001E682D" w:rsidRPr="001E682D" w:rsidRDefault="001E682D" w:rsidP="001E682D">
      <w:pPr>
        <w:bidi/>
        <w:ind w:firstLine="567"/>
        <w:rPr>
          <w:rFonts w:cs="David" w:hint="cs"/>
          <w:rtl/>
        </w:rPr>
      </w:pPr>
      <w:r w:rsidRPr="001E682D">
        <w:rPr>
          <w:rFonts w:cs="David" w:hint="cs"/>
          <w:rtl/>
        </w:rPr>
        <w:t>העובדה היא שבמדינת ישראל לצערי הרב, הדבר הזה לא קיבל תוקף. אני התייחסתי לכך בדבריי על נושא האכיפה. לכן, נכון להכניס את זה לתוך סעיף 7א - שזה יהיה אחד מהתנאים -  כפי שהגענו להסכמה והבנה וקיבלנו את - - -</w:t>
      </w:r>
    </w:p>
    <w:p w14:paraId="30811217" w14:textId="77777777" w:rsidR="001E682D" w:rsidRPr="001E682D" w:rsidRDefault="001E682D" w:rsidP="001E682D">
      <w:pPr>
        <w:bidi/>
        <w:ind w:firstLine="567"/>
        <w:rPr>
          <w:rFonts w:cs="David" w:hint="cs"/>
          <w:rtl/>
        </w:rPr>
      </w:pPr>
    </w:p>
    <w:p w14:paraId="629FC183" w14:textId="77777777" w:rsidR="001E682D" w:rsidRPr="001E682D" w:rsidRDefault="001E682D" w:rsidP="001E682D">
      <w:pPr>
        <w:bidi/>
        <w:rPr>
          <w:rFonts w:cs="David" w:hint="cs"/>
          <w:rtl/>
        </w:rPr>
      </w:pPr>
      <w:r w:rsidRPr="001E682D">
        <w:rPr>
          <w:rFonts w:cs="David" w:hint="cs"/>
          <w:u w:val="single"/>
          <w:rtl/>
        </w:rPr>
        <w:t>היו"ר דוד טל:</w:t>
      </w:r>
    </w:p>
    <w:p w14:paraId="25CFB188" w14:textId="77777777" w:rsidR="001E682D" w:rsidRPr="001E682D" w:rsidRDefault="001E682D" w:rsidP="001E682D">
      <w:pPr>
        <w:bidi/>
        <w:ind w:firstLine="567"/>
        <w:rPr>
          <w:rFonts w:cs="David" w:hint="cs"/>
          <w:rtl/>
        </w:rPr>
      </w:pPr>
    </w:p>
    <w:p w14:paraId="2BDA7A4F" w14:textId="77777777" w:rsidR="001E682D" w:rsidRPr="001E682D" w:rsidRDefault="001E682D" w:rsidP="001E682D">
      <w:pPr>
        <w:bidi/>
        <w:ind w:firstLine="567"/>
        <w:rPr>
          <w:rFonts w:cs="David" w:hint="cs"/>
          <w:rtl/>
        </w:rPr>
      </w:pPr>
      <w:r w:rsidRPr="001E682D">
        <w:rPr>
          <w:rFonts w:cs="David" w:hint="cs"/>
          <w:rtl/>
        </w:rPr>
        <w:t>אני מבין את זה, ואני מסכים לזה - בסדר.</w:t>
      </w:r>
    </w:p>
    <w:p w14:paraId="7793029C" w14:textId="77777777" w:rsidR="001E682D" w:rsidRPr="001E682D" w:rsidRDefault="001E682D" w:rsidP="001E682D">
      <w:pPr>
        <w:bidi/>
        <w:ind w:firstLine="567"/>
        <w:rPr>
          <w:rFonts w:cs="David" w:hint="cs"/>
          <w:rtl/>
        </w:rPr>
      </w:pPr>
    </w:p>
    <w:p w14:paraId="5DD819AD"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465DD731" w14:textId="77777777" w:rsidR="001E682D" w:rsidRPr="001E682D" w:rsidRDefault="001E682D" w:rsidP="001E682D">
      <w:pPr>
        <w:pStyle w:val="Heading5"/>
        <w:jc w:val="left"/>
        <w:rPr>
          <w:rFonts w:hint="cs"/>
          <w:sz w:val="24"/>
          <w:rtl/>
        </w:rPr>
      </w:pPr>
    </w:p>
    <w:p w14:paraId="1915485F" w14:textId="77777777" w:rsidR="001E682D" w:rsidRPr="001E682D" w:rsidRDefault="001E682D" w:rsidP="001E682D">
      <w:pPr>
        <w:bidi/>
        <w:ind w:firstLine="567"/>
        <w:rPr>
          <w:rFonts w:cs="David" w:hint="cs"/>
          <w:rtl/>
        </w:rPr>
      </w:pPr>
      <w:r w:rsidRPr="001E682D">
        <w:rPr>
          <w:rFonts w:cs="David" w:hint="cs"/>
          <w:rtl/>
        </w:rPr>
        <w:t xml:space="preserve">הצעת חוק הזאת היא הצעת חוק טובה, היא נכונה לאזרחי ישראל. אני ממליצה לתמוך בה. </w:t>
      </w:r>
    </w:p>
    <w:p w14:paraId="6086289F" w14:textId="77777777" w:rsidR="001E682D" w:rsidRPr="001E682D" w:rsidRDefault="001E682D" w:rsidP="001E682D">
      <w:pPr>
        <w:bidi/>
        <w:ind w:firstLine="567"/>
        <w:rPr>
          <w:rFonts w:cs="David" w:hint="cs"/>
          <w:rtl/>
        </w:rPr>
      </w:pPr>
    </w:p>
    <w:p w14:paraId="15D139E0" w14:textId="77777777" w:rsidR="001E682D" w:rsidRPr="001E682D" w:rsidRDefault="001E682D" w:rsidP="001E682D">
      <w:pPr>
        <w:bidi/>
        <w:rPr>
          <w:rFonts w:cs="David" w:hint="cs"/>
          <w:rtl/>
        </w:rPr>
      </w:pPr>
      <w:r w:rsidRPr="001E682D">
        <w:rPr>
          <w:rFonts w:cs="David" w:hint="cs"/>
          <w:u w:val="single"/>
          <w:rtl/>
        </w:rPr>
        <w:t>היו"ר דוד טל:</w:t>
      </w:r>
    </w:p>
    <w:p w14:paraId="16A5FF40" w14:textId="77777777" w:rsidR="001E682D" w:rsidRPr="001E682D" w:rsidRDefault="001E682D" w:rsidP="001E682D">
      <w:pPr>
        <w:bidi/>
        <w:ind w:firstLine="567"/>
        <w:rPr>
          <w:rFonts w:cs="David" w:hint="cs"/>
          <w:rtl/>
        </w:rPr>
      </w:pPr>
    </w:p>
    <w:p w14:paraId="793DE88D" w14:textId="77777777" w:rsidR="001E682D" w:rsidRPr="001E682D" w:rsidRDefault="001E682D" w:rsidP="001E682D">
      <w:pPr>
        <w:bidi/>
        <w:ind w:firstLine="567"/>
        <w:rPr>
          <w:rFonts w:cs="David" w:hint="cs"/>
          <w:rtl/>
        </w:rPr>
      </w:pPr>
      <w:r w:rsidRPr="001E682D">
        <w:rPr>
          <w:rFonts w:cs="David" w:hint="cs"/>
          <w:rtl/>
        </w:rPr>
        <w:t xml:space="preserve">תודה. חבר הכנסת </w:t>
      </w:r>
      <w:proofErr w:type="spellStart"/>
      <w:r w:rsidRPr="001E682D">
        <w:rPr>
          <w:rFonts w:cs="David" w:hint="cs"/>
          <w:rtl/>
        </w:rPr>
        <w:t>אורלב</w:t>
      </w:r>
      <w:proofErr w:type="spellEnd"/>
      <w:r w:rsidRPr="001E682D">
        <w:rPr>
          <w:rFonts w:cs="David" w:hint="cs"/>
          <w:rtl/>
        </w:rPr>
        <w:t xml:space="preserve">, בקצרה. </w:t>
      </w:r>
    </w:p>
    <w:p w14:paraId="570F732A" w14:textId="77777777" w:rsidR="001E682D" w:rsidRPr="001E682D" w:rsidRDefault="001E682D" w:rsidP="001E682D">
      <w:pPr>
        <w:bidi/>
        <w:ind w:firstLine="567"/>
        <w:rPr>
          <w:rFonts w:cs="David" w:hint="cs"/>
          <w:rtl/>
        </w:rPr>
      </w:pPr>
    </w:p>
    <w:p w14:paraId="06C1FB89"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5ADB721D" w14:textId="77777777" w:rsidR="001E682D" w:rsidRPr="001E682D" w:rsidRDefault="001E682D" w:rsidP="001E682D">
      <w:pPr>
        <w:bidi/>
        <w:rPr>
          <w:rFonts w:cs="David" w:hint="cs"/>
          <w:rtl/>
        </w:rPr>
      </w:pPr>
    </w:p>
    <w:p w14:paraId="2FB596FB" w14:textId="77777777" w:rsidR="001E682D" w:rsidRPr="001E682D" w:rsidRDefault="001E682D" w:rsidP="001E682D">
      <w:pPr>
        <w:bidi/>
        <w:rPr>
          <w:rFonts w:cs="David" w:hint="cs"/>
          <w:rtl/>
        </w:rPr>
      </w:pPr>
      <w:r w:rsidRPr="001E682D">
        <w:rPr>
          <w:rFonts w:cs="David" w:hint="cs"/>
          <w:rtl/>
        </w:rPr>
        <w:tab/>
        <w:t xml:space="preserve">קודם כל, אני חייב לומר - ולמרות שהדברים ידועים, גם דברים ידועים צריכים להיאמר - מדובר על ביקור בארץ אויב. ארץ אויב פירושו של דבר הוא שאותה מדינה לוחמת לחסל את מדינת ישראל, לפגוע בתושביה, ולאסור עליה מלחמה בכל האמצעים הקיימים. לצערי, תושבי מדינת ישראל כל פעם בגזרה אחרת חווים את המלחמה, וכיום עוטף עזה נמצא תחת המתקפה הזאת. </w:t>
      </w:r>
    </w:p>
    <w:p w14:paraId="646DE9DB" w14:textId="77777777" w:rsidR="001E682D" w:rsidRPr="001E682D" w:rsidRDefault="001E682D" w:rsidP="001E682D">
      <w:pPr>
        <w:bidi/>
        <w:ind w:firstLine="567"/>
        <w:rPr>
          <w:rFonts w:cs="David" w:hint="cs"/>
          <w:rtl/>
        </w:rPr>
      </w:pPr>
    </w:p>
    <w:p w14:paraId="67B16C1E" w14:textId="77777777" w:rsidR="001E682D" w:rsidRPr="001E682D" w:rsidRDefault="001E682D" w:rsidP="001E682D">
      <w:pPr>
        <w:bidi/>
        <w:ind w:firstLine="567"/>
        <w:rPr>
          <w:rFonts w:cs="David" w:hint="cs"/>
          <w:rtl/>
        </w:rPr>
      </w:pPr>
      <w:r w:rsidRPr="001E682D">
        <w:rPr>
          <w:rFonts w:cs="David" w:hint="cs"/>
          <w:rtl/>
        </w:rPr>
        <w:t xml:space="preserve">ולכן, הצעת החוק שלנו באה למנוע מצב  בו אנשים שהולכים להיות מנהיגים שהם מעצבי דעת קהל. זה לא אזרח פשוט, זה לא אזרח רגיל שמסיבה זו, או  בשביל בצע כסף, או סיבה אחרת, הלך ללא היתר לבקר בארץ אויב. </w:t>
      </w:r>
    </w:p>
    <w:p w14:paraId="1C8DBAE1" w14:textId="77777777" w:rsidR="001E682D" w:rsidRPr="001E682D" w:rsidRDefault="001E682D" w:rsidP="001E682D">
      <w:pPr>
        <w:bidi/>
        <w:ind w:firstLine="567"/>
        <w:rPr>
          <w:rFonts w:cs="David" w:hint="cs"/>
          <w:rtl/>
        </w:rPr>
      </w:pPr>
    </w:p>
    <w:p w14:paraId="04470682" w14:textId="77777777" w:rsidR="001E682D" w:rsidRPr="001E682D" w:rsidRDefault="001E682D" w:rsidP="001E682D">
      <w:pPr>
        <w:bidi/>
        <w:rPr>
          <w:rFonts w:cs="David" w:hint="cs"/>
          <w:rtl/>
        </w:rPr>
      </w:pPr>
      <w:r w:rsidRPr="001E682D">
        <w:rPr>
          <w:rFonts w:cs="David" w:hint="cs"/>
          <w:u w:val="single"/>
          <w:rtl/>
        </w:rPr>
        <w:t>היו"ר דוד טל:</w:t>
      </w:r>
    </w:p>
    <w:p w14:paraId="33D1689E" w14:textId="77777777" w:rsidR="001E682D" w:rsidRPr="001E682D" w:rsidRDefault="001E682D" w:rsidP="001E682D">
      <w:pPr>
        <w:bidi/>
        <w:rPr>
          <w:rFonts w:cs="David" w:hint="cs"/>
          <w:rtl/>
        </w:rPr>
      </w:pPr>
    </w:p>
    <w:p w14:paraId="03A74281" w14:textId="77777777" w:rsidR="001E682D" w:rsidRPr="001E682D" w:rsidRDefault="001E682D" w:rsidP="001E682D">
      <w:pPr>
        <w:bidi/>
        <w:ind w:firstLine="567"/>
        <w:rPr>
          <w:rFonts w:cs="David" w:hint="cs"/>
          <w:rtl/>
        </w:rPr>
      </w:pPr>
      <w:r w:rsidRPr="001E682D">
        <w:rPr>
          <w:rFonts w:cs="David" w:hint="cs"/>
          <w:rtl/>
        </w:rPr>
        <w:t xml:space="preserve"> זה אזרח רגיל.</w:t>
      </w:r>
    </w:p>
    <w:p w14:paraId="42AEFED1" w14:textId="77777777" w:rsidR="001E682D" w:rsidRPr="001E682D" w:rsidRDefault="001E682D" w:rsidP="001E682D">
      <w:pPr>
        <w:bidi/>
        <w:rPr>
          <w:rFonts w:cs="David" w:hint="cs"/>
          <w:u w:val="single"/>
          <w:rtl/>
        </w:rPr>
      </w:pPr>
    </w:p>
    <w:p w14:paraId="4E727B5B"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18F32D53" w14:textId="77777777" w:rsidR="001E682D" w:rsidRPr="001E682D" w:rsidRDefault="001E682D" w:rsidP="001E682D">
      <w:pPr>
        <w:bidi/>
        <w:rPr>
          <w:rFonts w:cs="David" w:hint="cs"/>
          <w:rtl/>
        </w:rPr>
      </w:pPr>
      <w:r w:rsidRPr="001E682D">
        <w:rPr>
          <w:rFonts w:cs="David" w:hint="cs"/>
          <w:rtl/>
        </w:rPr>
        <w:tab/>
      </w:r>
    </w:p>
    <w:p w14:paraId="441E85C5" w14:textId="77777777" w:rsidR="001E682D" w:rsidRPr="001E682D" w:rsidRDefault="001E682D" w:rsidP="001E682D">
      <w:pPr>
        <w:bidi/>
        <w:rPr>
          <w:rFonts w:cs="David" w:hint="cs"/>
          <w:rtl/>
        </w:rPr>
      </w:pPr>
      <w:r w:rsidRPr="001E682D">
        <w:rPr>
          <w:rFonts w:cs="David" w:hint="cs"/>
          <w:rtl/>
        </w:rPr>
        <w:tab/>
        <w:t xml:space="preserve">אזרח שהולך להיות מנהיג. </w:t>
      </w:r>
    </w:p>
    <w:p w14:paraId="61FEAE61" w14:textId="77777777" w:rsidR="001E682D" w:rsidRPr="001E682D" w:rsidRDefault="001E682D" w:rsidP="001E682D">
      <w:pPr>
        <w:bidi/>
        <w:rPr>
          <w:rFonts w:cs="David" w:hint="cs"/>
          <w:rtl/>
        </w:rPr>
      </w:pPr>
    </w:p>
    <w:p w14:paraId="0274BAF3" w14:textId="77777777" w:rsidR="001E682D" w:rsidRPr="001E682D" w:rsidRDefault="001E682D" w:rsidP="001E682D">
      <w:pPr>
        <w:bidi/>
        <w:rPr>
          <w:rFonts w:cs="David" w:hint="cs"/>
          <w:u w:val="single"/>
          <w:rtl/>
        </w:rPr>
      </w:pPr>
      <w:r w:rsidRPr="001E682D">
        <w:rPr>
          <w:rFonts w:cs="David" w:hint="cs"/>
          <w:u w:val="single"/>
          <w:rtl/>
        </w:rPr>
        <w:t>היו"ר דוד טל:</w:t>
      </w:r>
    </w:p>
    <w:p w14:paraId="5334AB7B" w14:textId="77777777" w:rsidR="001E682D" w:rsidRPr="001E682D" w:rsidRDefault="001E682D" w:rsidP="001E682D">
      <w:pPr>
        <w:bidi/>
        <w:rPr>
          <w:rFonts w:cs="David" w:hint="cs"/>
          <w:rtl/>
        </w:rPr>
      </w:pPr>
    </w:p>
    <w:p w14:paraId="26A37829" w14:textId="77777777" w:rsidR="001E682D" w:rsidRPr="001E682D" w:rsidRDefault="001E682D" w:rsidP="001E682D">
      <w:pPr>
        <w:bidi/>
        <w:rPr>
          <w:rFonts w:cs="David" w:hint="cs"/>
          <w:rtl/>
        </w:rPr>
      </w:pPr>
      <w:r w:rsidRPr="001E682D">
        <w:rPr>
          <w:rFonts w:cs="David" w:hint="cs"/>
          <w:rtl/>
        </w:rPr>
        <w:tab/>
        <w:t xml:space="preserve">רון בן ישי לא הולך להיות מנהיג. הוא הלך לארץ אויב, האם הוא לא יכול להיבחר לכנסת עכשיו? </w:t>
      </w:r>
    </w:p>
    <w:p w14:paraId="68458BA4" w14:textId="77777777" w:rsidR="001E682D" w:rsidRPr="001E682D" w:rsidRDefault="001E682D" w:rsidP="001E682D">
      <w:pPr>
        <w:bidi/>
        <w:rPr>
          <w:rFonts w:cs="David" w:hint="cs"/>
          <w:rtl/>
        </w:rPr>
      </w:pPr>
    </w:p>
    <w:p w14:paraId="4F0B0F1C"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764F7AA9" w14:textId="77777777" w:rsidR="001E682D" w:rsidRPr="001E682D" w:rsidRDefault="001E682D" w:rsidP="001E682D">
      <w:pPr>
        <w:bidi/>
        <w:rPr>
          <w:rFonts w:cs="David" w:hint="cs"/>
          <w:rtl/>
        </w:rPr>
      </w:pPr>
    </w:p>
    <w:p w14:paraId="6221AF43" w14:textId="77777777" w:rsidR="001E682D" w:rsidRPr="001E682D" w:rsidRDefault="001E682D" w:rsidP="001E682D">
      <w:pPr>
        <w:bidi/>
        <w:ind w:firstLine="567"/>
        <w:rPr>
          <w:rFonts w:cs="David" w:hint="cs"/>
          <w:rtl/>
        </w:rPr>
      </w:pPr>
      <w:r w:rsidRPr="001E682D">
        <w:rPr>
          <w:rFonts w:cs="David" w:hint="cs"/>
          <w:rtl/>
        </w:rPr>
        <w:t>יש חוק פלילי, והחוק הפלילי יטפל בו. למיטב ידיעתי, הוא נמצא בחקירות. יש חקירה שמתנהלת בעניינו.</w:t>
      </w:r>
    </w:p>
    <w:p w14:paraId="414D7F92" w14:textId="77777777" w:rsidR="001E682D" w:rsidRDefault="001E682D" w:rsidP="001E682D">
      <w:pPr>
        <w:bidi/>
        <w:rPr>
          <w:rFonts w:cs="David" w:hint="cs"/>
          <w:rtl/>
        </w:rPr>
      </w:pPr>
    </w:p>
    <w:p w14:paraId="5523E2E6" w14:textId="77777777" w:rsidR="001E682D" w:rsidRDefault="001E682D" w:rsidP="001E682D">
      <w:pPr>
        <w:bidi/>
        <w:rPr>
          <w:rFonts w:cs="David" w:hint="cs"/>
          <w:rtl/>
        </w:rPr>
      </w:pPr>
    </w:p>
    <w:p w14:paraId="5CC469BE" w14:textId="77777777" w:rsidR="001E682D" w:rsidRDefault="001E682D" w:rsidP="001E682D">
      <w:pPr>
        <w:bidi/>
        <w:rPr>
          <w:rFonts w:cs="David" w:hint="cs"/>
          <w:rtl/>
        </w:rPr>
      </w:pPr>
    </w:p>
    <w:p w14:paraId="76199635" w14:textId="77777777" w:rsidR="001E682D" w:rsidRDefault="001E682D" w:rsidP="001E682D">
      <w:pPr>
        <w:bidi/>
        <w:rPr>
          <w:rFonts w:cs="David" w:hint="cs"/>
          <w:rtl/>
        </w:rPr>
      </w:pPr>
    </w:p>
    <w:p w14:paraId="4EA45694" w14:textId="77777777" w:rsidR="001E682D" w:rsidRDefault="001E682D" w:rsidP="001E682D">
      <w:pPr>
        <w:bidi/>
        <w:rPr>
          <w:rFonts w:cs="David" w:hint="cs"/>
          <w:rtl/>
        </w:rPr>
      </w:pPr>
    </w:p>
    <w:p w14:paraId="119A5831" w14:textId="77777777" w:rsidR="001E682D" w:rsidRDefault="001E682D" w:rsidP="001E682D">
      <w:pPr>
        <w:bidi/>
        <w:rPr>
          <w:rFonts w:cs="David" w:hint="cs"/>
          <w:rtl/>
        </w:rPr>
      </w:pPr>
    </w:p>
    <w:p w14:paraId="6935FCE8" w14:textId="77777777" w:rsidR="001E682D" w:rsidRPr="001E682D" w:rsidRDefault="001E682D" w:rsidP="001E682D">
      <w:pPr>
        <w:bidi/>
        <w:rPr>
          <w:rFonts w:cs="David" w:hint="cs"/>
          <w:rtl/>
        </w:rPr>
      </w:pPr>
      <w:r w:rsidRPr="001E682D">
        <w:rPr>
          <w:rFonts w:cs="David" w:hint="cs"/>
          <w:u w:val="single"/>
          <w:rtl/>
        </w:rPr>
        <w:t>היו"ר דוד טל:</w:t>
      </w:r>
    </w:p>
    <w:p w14:paraId="57343775" w14:textId="77777777" w:rsidR="001E682D" w:rsidRPr="001E682D" w:rsidRDefault="001E682D" w:rsidP="001E682D">
      <w:pPr>
        <w:bidi/>
        <w:ind w:firstLine="567"/>
        <w:rPr>
          <w:rFonts w:cs="David" w:hint="cs"/>
          <w:rtl/>
        </w:rPr>
      </w:pPr>
    </w:p>
    <w:p w14:paraId="094061EB" w14:textId="77777777" w:rsidR="001E682D" w:rsidRPr="001E682D" w:rsidRDefault="001E682D" w:rsidP="001E682D">
      <w:pPr>
        <w:bidi/>
        <w:ind w:firstLine="567"/>
        <w:rPr>
          <w:rFonts w:cs="David" w:hint="cs"/>
          <w:rtl/>
        </w:rPr>
      </w:pPr>
      <w:r w:rsidRPr="001E682D">
        <w:rPr>
          <w:rFonts w:cs="David" w:hint="cs"/>
          <w:rtl/>
        </w:rPr>
        <w:t xml:space="preserve">אתה לא צריך להגיד הכול. </w:t>
      </w:r>
    </w:p>
    <w:p w14:paraId="05F922C1" w14:textId="77777777" w:rsidR="001E682D" w:rsidRPr="001E682D" w:rsidRDefault="001E682D" w:rsidP="001E682D">
      <w:pPr>
        <w:bidi/>
        <w:ind w:firstLine="567"/>
        <w:rPr>
          <w:rFonts w:cs="David" w:hint="cs"/>
          <w:rtl/>
        </w:rPr>
      </w:pPr>
    </w:p>
    <w:p w14:paraId="41B70A4C"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2612EAB1" w14:textId="77777777" w:rsidR="001E682D" w:rsidRPr="001E682D" w:rsidRDefault="001E682D" w:rsidP="001E682D">
      <w:pPr>
        <w:bidi/>
        <w:ind w:firstLine="567"/>
        <w:rPr>
          <w:rFonts w:cs="David" w:hint="cs"/>
          <w:rtl/>
        </w:rPr>
      </w:pPr>
    </w:p>
    <w:p w14:paraId="3EC23D0D" w14:textId="77777777" w:rsidR="001E682D" w:rsidRPr="001E682D" w:rsidRDefault="001E682D" w:rsidP="001E682D">
      <w:pPr>
        <w:bidi/>
        <w:ind w:firstLine="567"/>
        <w:rPr>
          <w:rFonts w:cs="David" w:hint="cs"/>
          <w:rtl/>
        </w:rPr>
      </w:pPr>
      <w:r w:rsidRPr="001E682D">
        <w:rPr>
          <w:rFonts w:cs="David" w:hint="cs"/>
          <w:rtl/>
        </w:rPr>
        <w:t xml:space="preserve">אני צריך לומר לגבי כל אזרח. אני מצפה שכל אזרח שעובר על החוק, תתנהל חקירה בעניינו גם אם קוראים לו רון בן ישי. </w:t>
      </w:r>
    </w:p>
    <w:p w14:paraId="3CACF0C4" w14:textId="77777777" w:rsidR="001E682D" w:rsidRPr="001E682D" w:rsidRDefault="001E682D" w:rsidP="001E682D">
      <w:pPr>
        <w:bidi/>
        <w:ind w:firstLine="567"/>
        <w:rPr>
          <w:rFonts w:cs="David" w:hint="cs"/>
          <w:rtl/>
        </w:rPr>
      </w:pPr>
    </w:p>
    <w:p w14:paraId="519D6F43" w14:textId="77777777" w:rsidR="001E682D" w:rsidRPr="001E682D" w:rsidRDefault="001E682D" w:rsidP="001E682D">
      <w:pPr>
        <w:bidi/>
        <w:ind w:firstLine="567"/>
        <w:rPr>
          <w:rFonts w:cs="David" w:hint="cs"/>
          <w:rtl/>
        </w:rPr>
      </w:pPr>
      <w:r w:rsidRPr="001E682D">
        <w:rPr>
          <w:rFonts w:cs="David" w:hint="cs"/>
          <w:rtl/>
        </w:rPr>
        <w:t xml:space="preserve">אנחנו מדברים על אנשים שהם מעצבי דעת קהל. לצערי, יש בהחלט רקע להצעת החוק שלנו. כיוון שבתקופה האחרונה אנחנו עדים להחרפה מדהימה של מנהיגים ערביים - אני אומר מנהיגים, לא המנהיגים, לא כולם, אלא חלקם - הסתה חמורה כלפי מדינת ישראל כמדינת העם היהודי, כמדינה יהודית. אנחנו רואים הסתה חמורה כלפי מדינת ישראל במובן הזה של תמיכה במאבק מזוין, ביקור בארץ אויב. נדמה לי, שרק היום קראתי בחדשות </w:t>
      </w:r>
      <w:proofErr w:type="spellStart"/>
      <w:r w:rsidRPr="001E682D">
        <w:rPr>
          <w:rFonts w:cs="David" w:hint="cs"/>
          <w:rtl/>
        </w:rPr>
        <w:t>שעזמי</w:t>
      </w:r>
      <w:proofErr w:type="spellEnd"/>
      <w:r w:rsidRPr="001E682D">
        <w:rPr>
          <w:rFonts w:cs="David" w:hint="cs"/>
          <w:rtl/>
        </w:rPr>
        <w:t xml:space="preserve"> בשארה עוסק בגיוס חיילים או מתנדבים </w:t>
      </w:r>
      <w:proofErr w:type="spellStart"/>
      <w:r w:rsidRPr="001E682D">
        <w:rPr>
          <w:rFonts w:cs="David" w:hint="cs"/>
          <w:rtl/>
        </w:rPr>
        <w:t>ל"חיזבאללה</w:t>
      </w:r>
      <w:proofErr w:type="spellEnd"/>
      <w:r w:rsidRPr="001E682D">
        <w:rPr>
          <w:rFonts w:cs="David" w:hint="cs"/>
          <w:rtl/>
        </w:rPr>
        <w:t>".</w:t>
      </w:r>
    </w:p>
    <w:p w14:paraId="1FC231F0" w14:textId="77777777" w:rsidR="001E682D" w:rsidRPr="001E682D" w:rsidRDefault="001E682D" w:rsidP="001E682D">
      <w:pPr>
        <w:bidi/>
        <w:rPr>
          <w:rFonts w:cs="David" w:hint="cs"/>
          <w:rtl/>
        </w:rPr>
      </w:pPr>
    </w:p>
    <w:p w14:paraId="78027A6F"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121FE1A6" w14:textId="77777777" w:rsidR="001E682D" w:rsidRPr="001E682D" w:rsidRDefault="001E682D" w:rsidP="001E682D">
      <w:pPr>
        <w:bidi/>
        <w:rPr>
          <w:rFonts w:cs="David"/>
          <w:u w:val="single"/>
          <w:rtl/>
        </w:rPr>
      </w:pPr>
    </w:p>
    <w:p w14:paraId="6C205161"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אתה לא מרגיש שזה הופך להיות נלעג כל כך. זה פשוט לא יאומן. </w:t>
      </w:r>
    </w:p>
    <w:p w14:paraId="2EDED94B" w14:textId="77777777" w:rsidR="001E682D" w:rsidRPr="001E682D" w:rsidRDefault="001E682D" w:rsidP="001E682D">
      <w:pPr>
        <w:bidi/>
        <w:rPr>
          <w:rFonts w:cs="David" w:hint="cs"/>
          <w:rtl/>
        </w:rPr>
      </w:pPr>
    </w:p>
    <w:p w14:paraId="3642F12E" w14:textId="77777777" w:rsidR="001E682D" w:rsidRPr="001E682D" w:rsidRDefault="001E682D" w:rsidP="001E682D">
      <w:pPr>
        <w:bidi/>
        <w:rPr>
          <w:rFonts w:cs="David" w:hint="cs"/>
          <w:rtl/>
        </w:rPr>
      </w:pPr>
      <w:r w:rsidRPr="001E682D">
        <w:rPr>
          <w:rFonts w:cs="David" w:hint="cs"/>
          <w:u w:val="single"/>
          <w:rtl/>
        </w:rPr>
        <w:t>היו"ר דוד טל:</w:t>
      </w:r>
    </w:p>
    <w:p w14:paraId="412B50DF" w14:textId="77777777" w:rsidR="001E682D" w:rsidRPr="001E682D" w:rsidRDefault="001E682D" w:rsidP="001E682D">
      <w:pPr>
        <w:bidi/>
        <w:rPr>
          <w:rFonts w:cs="David" w:hint="cs"/>
          <w:rtl/>
        </w:rPr>
      </w:pPr>
    </w:p>
    <w:p w14:paraId="35CA48B7" w14:textId="77777777" w:rsidR="001E682D" w:rsidRPr="001E682D" w:rsidRDefault="001E682D" w:rsidP="001E682D">
      <w:pPr>
        <w:bidi/>
        <w:rPr>
          <w:rFonts w:cs="David" w:hint="cs"/>
          <w:rtl/>
        </w:rPr>
      </w:pPr>
      <w:r w:rsidRPr="001E682D">
        <w:rPr>
          <w:rFonts w:cs="David" w:hint="cs"/>
          <w:rtl/>
        </w:rPr>
        <w:tab/>
        <w:t xml:space="preserve">חבר הכנסת ברכה, שאלתי אותך אם אתה רוצה לדבר, ואמרת לי לא. לא לדבר בלי רשות. עם רשות - בבקשה. </w:t>
      </w:r>
    </w:p>
    <w:p w14:paraId="2C5455D2" w14:textId="77777777" w:rsidR="001E682D" w:rsidRPr="001E682D" w:rsidRDefault="001E682D" w:rsidP="001E682D">
      <w:pPr>
        <w:bidi/>
        <w:rPr>
          <w:rFonts w:cs="David" w:hint="cs"/>
          <w:rtl/>
        </w:rPr>
      </w:pPr>
    </w:p>
    <w:p w14:paraId="3A6D1BC0"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06CE7303" w14:textId="77777777" w:rsidR="001E682D" w:rsidRPr="001E682D" w:rsidRDefault="001E682D" w:rsidP="001E682D">
      <w:pPr>
        <w:bidi/>
        <w:rPr>
          <w:rFonts w:cs="David"/>
          <w:u w:val="single"/>
          <w:rtl/>
        </w:rPr>
      </w:pPr>
    </w:p>
    <w:p w14:paraId="391F00E6" w14:textId="77777777" w:rsidR="001E682D" w:rsidRPr="001E682D" w:rsidRDefault="001E682D" w:rsidP="001E682D">
      <w:pPr>
        <w:bidi/>
        <w:rPr>
          <w:rFonts w:cs="David" w:hint="cs"/>
          <w:rtl/>
        </w:rPr>
      </w:pPr>
      <w:r w:rsidRPr="001E682D">
        <w:rPr>
          <w:rFonts w:cs="David"/>
          <w:rtl/>
        </w:rPr>
        <w:tab/>
      </w:r>
      <w:r w:rsidRPr="001E682D">
        <w:rPr>
          <w:rFonts w:cs="David" w:hint="cs"/>
          <w:rtl/>
        </w:rPr>
        <w:t>אני רוצה לדבר כך. אדוני היושב ראש, אתה פרלמנטר ותיק. אפשר לקרוא קריאת ביניים.</w:t>
      </w:r>
    </w:p>
    <w:p w14:paraId="757243FB" w14:textId="77777777" w:rsidR="001E682D" w:rsidRPr="001E682D" w:rsidRDefault="001E682D" w:rsidP="001E682D">
      <w:pPr>
        <w:bidi/>
        <w:rPr>
          <w:rFonts w:cs="David" w:hint="cs"/>
          <w:rtl/>
        </w:rPr>
      </w:pPr>
    </w:p>
    <w:p w14:paraId="3BA6D883" w14:textId="77777777" w:rsidR="001E682D" w:rsidRPr="001E682D" w:rsidRDefault="001E682D" w:rsidP="001E682D">
      <w:pPr>
        <w:bidi/>
        <w:rPr>
          <w:rFonts w:cs="David" w:hint="cs"/>
          <w:rtl/>
        </w:rPr>
      </w:pPr>
      <w:r w:rsidRPr="001E682D">
        <w:rPr>
          <w:rFonts w:cs="David" w:hint="cs"/>
          <w:u w:val="single"/>
          <w:rtl/>
        </w:rPr>
        <w:t>היו"ר דוד טל:</w:t>
      </w:r>
    </w:p>
    <w:p w14:paraId="0ACCFBD3" w14:textId="77777777" w:rsidR="001E682D" w:rsidRPr="001E682D" w:rsidRDefault="001E682D" w:rsidP="001E682D">
      <w:pPr>
        <w:bidi/>
        <w:rPr>
          <w:rFonts w:cs="David" w:hint="cs"/>
          <w:rtl/>
        </w:rPr>
      </w:pPr>
    </w:p>
    <w:p w14:paraId="74E58625" w14:textId="77777777" w:rsidR="001E682D" w:rsidRPr="001E682D" w:rsidRDefault="001E682D" w:rsidP="001E682D">
      <w:pPr>
        <w:bidi/>
        <w:rPr>
          <w:rFonts w:cs="David" w:hint="cs"/>
          <w:rtl/>
        </w:rPr>
      </w:pPr>
      <w:r w:rsidRPr="001E682D">
        <w:rPr>
          <w:rFonts w:cs="David" w:hint="cs"/>
          <w:rtl/>
        </w:rPr>
        <w:tab/>
        <w:t xml:space="preserve"> לא נאום. </w:t>
      </w:r>
    </w:p>
    <w:p w14:paraId="245837FF" w14:textId="77777777" w:rsidR="001E682D" w:rsidRPr="001E682D" w:rsidRDefault="001E682D" w:rsidP="001E682D">
      <w:pPr>
        <w:bidi/>
        <w:rPr>
          <w:rFonts w:cs="David" w:hint="cs"/>
          <w:rtl/>
        </w:rPr>
      </w:pPr>
    </w:p>
    <w:p w14:paraId="67690388"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42B966B3" w14:textId="77777777" w:rsidR="001E682D" w:rsidRPr="001E682D" w:rsidRDefault="001E682D" w:rsidP="001E682D">
      <w:pPr>
        <w:bidi/>
        <w:rPr>
          <w:rFonts w:cs="David" w:hint="cs"/>
          <w:rtl/>
        </w:rPr>
      </w:pPr>
    </w:p>
    <w:p w14:paraId="5DA5C940" w14:textId="77777777" w:rsidR="001E682D" w:rsidRPr="001E682D" w:rsidRDefault="001E682D" w:rsidP="001E682D">
      <w:pPr>
        <w:bidi/>
        <w:ind w:firstLine="567"/>
        <w:rPr>
          <w:rFonts w:cs="David" w:hint="cs"/>
          <w:rtl/>
        </w:rPr>
      </w:pPr>
      <w:r w:rsidRPr="001E682D">
        <w:rPr>
          <w:rFonts w:cs="David" w:hint="cs"/>
          <w:rtl/>
        </w:rPr>
        <w:t xml:space="preserve">לא נאום. זה הרי לעוס, נלעג. </w:t>
      </w:r>
    </w:p>
    <w:p w14:paraId="3C268F7E" w14:textId="77777777" w:rsidR="001E682D" w:rsidRPr="001E682D" w:rsidRDefault="001E682D" w:rsidP="001E682D">
      <w:pPr>
        <w:bidi/>
        <w:ind w:firstLine="567"/>
        <w:rPr>
          <w:rFonts w:cs="David" w:hint="cs"/>
          <w:rtl/>
        </w:rPr>
      </w:pPr>
    </w:p>
    <w:p w14:paraId="2E5B9630"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0A9D78DF" w14:textId="77777777" w:rsidR="001E682D" w:rsidRPr="001E682D" w:rsidRDefault="001E682D" w:rsidP="001E682D">
      <w:pPr>
        <w:bidi/>
        <w:ind w:firstLine="567"/>
        <w:rPr>
          <w:rFonts w:cs="David" w:hint="cs"/>
          <w:rtl/>
        </w:rPr>
      </w:pPr>
    </w:p>
    <w:p w14:paraId="5632B6C9" w14:textId="77777777" w:rsidR="001E682D" w:rsidRPr="001E682D" w:rsidRDefault="001E682D" w:rsidP="001E682D">
      <w:pPr>
        <w:bidi/>
        <w:ind w:firstLine="567"/>
        <w:rPr>
          <w:rFonts w:cs="David" w:hint="cs"/>
          <w:rtl/>
        </w:rPr>
      </w:pPr>
      <w:r w:rsidRPr="001E682D">
        <w:rPr>
          <w:rFonts w:cs="David" w:hint="cs"/>
          <w:rtl/>
        </w:rPr>
        <w:t xml:space="preserve">אין שום בעיה  בקריאת ביניים. יש בעיה בכך שמועמד לכנסת, ולאחר מכן כשהוא חבר כנסת, מסית באופן חריף, מעודד את האויב, קורא לאויב לתקוף. </w:t>
      </w:r>
    </w:p>
    <w:p w14:paraId="729B2A90" w14:textId="77777777" w:rsidR="001E682D" w:rsidRPr="001E682D" w:rsidRDefault="001E682D" w:rsidP="001E682D">
      <w:pPr>
        <w:bidi/>
        <w:ind w:firstLine="567"/>
        <w:rPr>
          <w:rFonts w:cs="David" w:hint="cs"/>
          <w:rtl/>
        </w:rPr>
      </w:pPr>
    </w:p>
    <w:p w14:paraId="45BCC595" w14:textId="77777777" w:rsidR="001E682D" w:rsidRPr="001E682D" w:rsidRDefault="001E682D" w:rsidP="001E682D">
      <w:pPr>
        <w:bidi/>
        <w:ind w:firstLine="567"/>
        <w:rPr>
          <w:rFonts w:cs="David" w:hint="cs"/>
          <w:rtl/>
        </w:rPr>
      </w:pPr>
      <w:r w:rsidRPr="001E682D">
        <w:rPr>
          <w:rFonts w:cs="David" w:hint="cs"/>
          <w:rtl/>
        </w:rPr>
        <w:t xml:space="preserve">לא צריכים להיות תמימים. חבר כנסת שהולך לבקר בארץ אויב הוא איש פוליטי, הוא מנהיג, והוא בוודאי עושה זאת למטרות פוליטיות. </w:t>
      </w:r>
    </w:p>
    <w:p w14:paraId="75F4B4ED" w14:textId="77777777" w:rsidR="001E682D" w:rsidRPr="001E682D" w:rsidRDefault="001E682D" w:rsidP="001E682D">
      <w:pPr>
        <w:bidi/>
        <w:ind w:firstLine="567"/>
        <w:rPr>
          <w:rFonts w:cs="David" w:hint="cs"/>
          <w:rtl/>
        </w:rPr>
      </w:pPr>
    </w:p>
    <w:p w14:paraId="47CDD318" w14:textId="77777777" w:rsidR="001E682D" w:rsidRPr="001E682D" w:rsidRDefault="001E682D" w:rsidP="001E682D">
      <w:pPr>
        <w:bidi/>
        <w:ind w:firstLine="567"/>
        <w:rPr>
          <w:rFonts w:cs="David" w:hint="cs"/>
          <w:rtl/>
        </w:rPr>
      </w:pPr>
      <w:r w:rsidRPr="001E682D">
        <w:rPr>
          <w:rFonts w:cs="David" w:hint="cs"/>
          <w:rtl/>
        </w:rPr>
        <w:t>ולכן, כמו שהמחוקק קבע שיש עבירות פליליות אחרות כמו הסתה לגזענות, לא מסתפקים בזה שהוא יואשם ויורשע בהסתה לגזענות, ולכן הוא לא יהיה חבר כנסת. לא - אלא זה אחד התנאים שלא ב-</w:t>
      </w:r>
      <w:proofErr w:type="spellStart"/>
      <w:r w:rsidRPr="001E682D">
        <w:rPr>
          <w:rFonts w:cs="David" w:hint="cs"/>
          <w:rtl/>
        </w:rPr>
        <w:t>7א</w:t>
      </w:r>
      <w:proofErr w:type="spellEnd"/>
      <w:r w:rsidRPr="001E682D">
        <w:rPr>
          <w:rFonts w:cs="David" w:hint="cs"/>
          <w:rtl/>
        </w:rPr>
        <w:t xml:space="preserve">, להיות מועמד שהוא לא נגוע בהסתה לגזענות, וכן שהוא לא תמך במאבק מזוין. לכן, אנחנו רוצים לקשור את הדברים האלה. </w:t>
      </w:r>
    </w:p>
    <w:p w14:paraId="3E28283F" w14:textId="77777777" w:rsidR="001E682D" w:rsidRPr="001E682D" w:rsidRDefault="001E682D" w:rsidP="001E682D">
      <w:pPr>
        <w:bidi/>
        <w:ind w:firstLine="567"/>
        <w:rPr>
          <w:rFonts w:cs="David" w:hint="cs"/>
          <w:rtl/>
        </w:rPr>
      </w:pPr>
    </w:p>
    <w:p w14:paraId="259CBB46" w14:textId="77777777" w:rsidR="001E682D" w:rsidRPr="001E682D" w:rsidRDefault="001E682D" w:rsidP="001E682D">
      <w:pPr>
        <w:bidi/>
        <w:ind w:firstLine="567"/>
        <w:rPr>
          <w:rFonts w:cs="David" w:hint="cs"/>
          <w:rtl/>
        </w:rPr>
      </w:pPr>
      <w:r w:rsidRPr="001E682D">
        <w:rPr>
          <w:rFonts w:cs="David" w:hint="cs"/>
          <w:rtl/>
        </w:rPr>
        <w:t xml:space="preserve">ההצעה המונחת כאן היא הצעת פשרה </w:t>
      </w:r>
      <w:proofErr w:type="spellStart"/>
      <w:r w:rsidRPr="001E682D">
        <w:rPr>
          <w:rFonts w:cs="David" w:hint="cs"/>
          <w:rtl/>
        </w:rPr>
        <w:t>שהיתה</w:t>
      </w:r>
      <w:proofErr w:type="spellEnd"/>
      <w:r w:rsidRPr="001E682D">
        <w:rPr>
          <w:rFonts w:cs="David" w:hint="cs"/>
          <w:rtl/>
        </w:rPr>
        <w:t xml:space="preserve"> מקובלת גם עליי שהיא תעבור בקריאה הראשונה.</w:t>
      </w:r>
    </w:p>
    <w:p w14:paraId="08C943BA" w14:textId="77777777" w:rsidR="001E682D" w:rsidRDefault="001E682D" w:rsidP="001E682D">
      <w:pPr>
        <w:bidi/>
        <w:rPr>
          <w:rFonts w:cs="David" w:hint="cs"/>
          <w:rtl/>
        </w:rPr>
      </w:pPr>
    </w:p>
    <w:p w14:paraId="2C37DB23" w14:textId="77777777" w:rsidR="001E682D" w:rsidRDefault="001E682D" w:rsidP="001E682D">
      <w:pPr>
        <w:bidi/>
        <w:rPr>
          <w:rFonts w:cs="David" w:hint="cs"/>
          <w:rtl/>
        </w:rPr>
      </w:pPr>
    </w:p>
    <w:p w14:paraId="75DE99C4" w14:textId="77777777" w:rsidR="001E682D" w:rsidRDefault="001E682D" w:rsidP="001E682D">
      <w:pPr>
        <w:bidi/>
        <w:rPr>
          <w:rFonts w:cs="David" w:hint="cs"/>
          <w:rtl/>
        </w:rPr>
      </w:pPr>
    </w:p>
    <w:p w14:paraId="77BDDC0D" w14:textId="77777777" w:rsidR="001E682D" w:rsidRDefault="001E682D" w:rsidP="001E682D">
      <w:pPr>
        <w:bidi/>
        <w:rPr>
          <w:rFonts w:cs="David" w:hint="cs"/>
          <w:rtl/>
        </w:rPr>
      </w:pPr>
    </w:p>
    <w:p w14:paraId="49AFD5A2" w14:textId="77777777" w:rsidR="001E682D" w:rsidRDefault="001E682D" w:rsidP="001E682D">
      <w:pPr>
        <w:bidi/>
        <w:rPr>
          <w:rFonts w:cs="David" w:hint="cs"/>
          <w:rtl/>
        </w:rPr>
      </w:pPr>
    </w:p>
    <w:p w14:paraId="79A38BE1" w14:textId="77777777" w:rsidR="001E682D" w:rsidRDefault="001E682D" w:rsidP="001E682D">
      <w:pPr>
        <w:bidi/>
        <w:rPr>
          <w:rFonts w:cs="David" w:hint="cs"/>
          <w:rtl/>
        </w:rPr>
      </w:pPr>
    </w:p>
    <w:p w14:paraId="123A2363" w14:textId="77777777" w:rsidR="001E682D" w:rsidRPr="001E682D" w:rsidRDefault="001E682D" w:rsidP="001E682D">
      <w:pPr>
        <w:bidi/>
        <w:rPr>
          <w:rFonts w:cs="David" w:hint="cs"/>
          <w:rtl/>
        </w:rPr>
      </w:pPr>
      <w:r w:rsidRPr="001E682D">
        <w:rPr>
          <w:rFonts w:cs="David" w:hint="cs"/>
          <w:u w:val="single"/>
          <w:rtl/>
        </w:rPr>
        <w:t>היו"ר דוד טל:</w:t>
      </w:r>
    </w:p>
    <w:p w14:paraId="5B6C4F20" w14:textId="77777777" w:rsidR="001E682D" w:rsidRPr="001E682D" w:rsidRDefault="001E682D" w:rsidP="001E682D">
      <w:pPr>
        <w:bidi/>
        <w:ind w:firstLine="567"/>
        <w:rPr>
          <w:rFonts w:cs="David" w:hint="cs"/>
          <w:rtl/>
        </w:rPr>
      </w:pPr>
    </w:p>
    <w:p w14:paraId="6524675F" w14:textId="77777777" w:rsidR="001E682D" w:rsidRPr="001E682D" w:rsidRDefault="001E682D" w:rsidP="001E682D">
      <w:pPr>
        <w:bidi/>
        <w:ind w:firstLine="567"/>
        <w:rPr>
          <w:rFonts w:cs="David" w:hint="cs"/>
          <w:rtl/>
        </w:rPr>
      </w:pPr>
      <w:r w:rsidRPr="001E682D">
        <w:rPr>
          <w:rFonts w:cs="David" w:hint="cs"/>
          <w:rtl/>
        </w:rPr>
        <w:t xml:space="preserve">זו הצעתו של פרופ' שטרית </w:t>
      </w:r>
      <w:proofErr w:type="spellStart"/>
      <w:r w:rsidRPr="001E682D">
        <w:rPr>
          <w:rFonts w:cs="David" w:hint="cs"/>
          <w:rtl/>
        </w:rPr>
        <w:t>שהיתה</w:t>
      </w:r>
      <w:proofErr w:type="spellEnd"/>
      <w:r w:rsidRPr="001E682D">
        <w:rPr>
          <w:rFonts w:cs="David" w:hint="cs"/>
          <w:rtl/>
        </w:rPr>
        <w:t xml:space="preserve"> מקובלת על כל החברים שהשתתפו בישיבה. </w:t>
      </w:r>
    </w:p>
    <w:p w14:paraId="409EA52B" w14:textId="77777777" w:rsidR="001E682D" w:rsidRPr="001E682D" w:rsidRDefault="001E682D" w:rsidP="001E682D">
      <w:pPr>
        <w:bidi/>
        <w:ind w:firstLine="567"/>
        <w:rPr>
          <w:rFonts w:cs="David" w:hint="cs"/>
          <w:rtl/>
        </w:rPr>
      </w:pPr>
    </w:p>
    <w:p w14:paraId="21332D8D"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43674646" w14:textId="77777777" w:rsidR="001E682D" w:rsidRPr="001E682D" w:rsidRDefault="001E682D" w:rsidP="001E682D">
      <w:pPr>
        <w:bidi/>
        <w:ind w:firstLine="567"/>
        <w:rPr>
          <w:rFonts w:cs="David" w:hint="cs"/>
          <w:rtl/>
        </w:rPr>
      </w:pPr>
    </w:p>
    <w:p w14:paraId="6BFFD347" w14:textId="77777777" w:rsidR="001E682D" w:rsidRPr="001E682D" w:rsidRDefault="001E682D" w:rsidP="001E682D">
      <w:pPr>
        <w:bidi/>
        <w:ind w:firstLine="567"/>
        <w:rPr>
          <w:rFonts w:cs="David" w:hint="cs"/>
          <w:rtl/>
        </w:rPr>
      </w:pPr>
      <w:r w:rsidRPr="001E682D">
        <w:rPr>
          <w:rFonts w:cs="David" w:hint="cs"/>
          <w:rtl/>
        </w:rPr>
        <w:t>הנאמנות למדינה צריכה להיות מעל ומעבר לכל ספק. אי פגיעה בביטחון המדינה, לא יכול להיות נתון בסימן שאלה.</w:t>
      </w:r>
    </w:p>
    <w:p w14:paraId="5059418E" w14:textId="77777777" w:rsidR="001E682D" w:rsidRPr="001E682D" w:rsidRDefault="001E682D" w:rsidP="001E682D">
      <w:pPr>
        <w:bidi/>
        <w:ind w:firstLine="567"/>
        <w:rPr>
          <w:rFonts w:cs="David" w:hint="cs"/>
          <w:rtl/>
        </w:rPr>
      </w:pPr>
    </w:p>
    <w:p w14:paraId="0B34BAAF" w14:textId="77777777" w:rsidR="001E682D" w:rsidRPr="001E682D" w:rsidRDefault="001E682D" w:rsidP="001E682D">
      <w:pPr>
        <w:bidi/>
        <w:rPr>
          <w:rFonts w:cs="David" w:hint="cs"/>
          <w:rtl/>
        </w:rPr>
      </w:pPr>
      <w:r w:rsidRPr="001E682D">
        <w:rPr>
          <w:rFonts w:cs="David" w:hint="cs"/>
          <w:u w:val="single"/>
          <w:rtl/>
        </w:rPr>
        <w:t>היו"ר דוד טל:</w:t>
      </w:r>
    </w:p>
    <w:p w14:paraId="00EA73BD" w14:textId="77777777" w:rsidR="001E682D" w:rsidRPr="001E682D" w:rsidRDefault="001E682D" w:rsidP="001E682D">
      <w:pPr>
        <w:bidi/>
        <w:rPr>
          <w:rFonts w:cs="David" w:hint="cs"/>
          <w:rtl/>
        </w:rPr>
      </w:pPr>
    </w:p>
    <w:p w14:paraId="3D66DAEC" w14:textId="77777777" w:rsidR="001E682D" w:rsidRPr="001E682D" w:rsidRDefault="001E682D" w:rsidP="001E682D">
      <w:pPr>
        <w:bidi/>
        <w:ind w:firstLine="567"/>
        <w:rPr>
          <w:rFonts w:cs="David" w:hint="cs"/>
          <w:rtl/>
        </w:rPr>
      </w:pPr>
      <w:r w:rsidRPr="001E682D">
        <w:rPr>
          <w:rFonts w:cs="David" w:hint="cs"/>
          <w:rtl/>
        </w:rPr>
        <w:t>גברת ארבל, בבקשה.</w:t>
      </w:r>
    </w:p>
    <w:p w14:paraId="2DE97198" w14:textId="77777777" w:rsidR="001E682D" w:rsidRPr="001E682D" w:rsidRDefault="001E682D" w:rsidP="001E682D">
      <w:pPr>
        <w:bidi/>
        <w:ind w:firstLine="567"/>
        <w:rPr>
          <w:rFonts w:cs="David" w:hint="cs"/>
          <w:rtl/>
        </w:rPr>
      </w:pPr>
    </w:p>
    <w:p w14:paraId="6FB79BB3" w14:textId="77777777" w:rsidR="001E682D" w:rsidRPr="001E682D" w:rsidRDefault="001E682D" w:rsidP="001E682D">
      <w:pPr>
        <w:bidi/>
        <w:rPr>
          <w:rFonts w:cs="David" w:hint="cs"/>
          <w:u w:val="single"/>
          <w:rtl/>
        </w:rPr>
      </w:pPr>
      <w:r w:rsidRPr="001E682D">
        <w:rPr>
          <w:rFonts w:cs="David" w:hint="cs"/>
          <w:u w:val="single"/>
          <w:rtl/>
        </w:rPr>
        <w:t xml:space="preserve">ארבל </w:t>
      </w:r>
      <w:proofErr w:type="spellStart"/>
      <w:r w:rsidRPr="001E682D">
        <w:rPr>
          <w:rFonts w:cs="David" w:hint="cs"/>
          <w:u w:val="single"/>
          <w:rtl/>
        </w:rPr>
        <w:t>אסטרחן</w:t>
      </w:r>
      <w:proofErr w:type="spellEnd"/>
      <w:r w:rsidRPr="001E682D">
        <w:rPr>
          <w:rFonts w:cs="David" w:hint="cs"/>
          <w:u w:val="single"/>
          <w:rtl/>
        </w:rPr>
        <w:t>:</w:t>
      </w:r>
    </w:p>
    <w:p w14:paraId="71DD06CE" w14:textId="77777777" w:rsidR="001E682D" w:rsidRPr="001E682D" w:rsidRDefault="001E682D" w:rsidP="001E682D">
      <w:pPr>
        <w:bidi/>
        <w:ind w:firstLine="567"/>
        <w:rPr>
          <w:rFonts w:cs="David" w:hint="cs"/>
          <w:rtl/>
        </w:rPr>
      </w:pPr>
    </w:p>
    <w:p w14:paraId="475AF283" w14:textId="77777777" w:rsidR="001E682D" w:rsidRPr="001E682D" w:rsidRDefault="001E682D" w:rsidP="001E682D">
      <w:pPr>
        <w:bidi/>
        <w:ind w:firstLine="567"/>
        <w:rPr>
          <w:rFonts w:cs="David" w:hint="cs"/>
          <w:rtl/>
        </w:rPr>
      </w:pPr>
      <w:r w:rsidRPr="001E682D">
        <w:rPr>
          <w:rFonts w:cs="David" w:hint="cs"/>
          <w:rtl/>
        </w:rPr>
        <w:t xml:space="preserve">אני אומר בקצרה, כי הדברים נאמרו גם על-ידי יו"ר הוועדה. הנוסח המתוקן שמונח כאן באמת מנסה לענות על חלק מהשאלות שהתעוררו בישיבה הקודמת. הוא לא בא לקבוע שלילת מועמדות כדבר קבוע, אלא לקבוע איזושהי חזקה שהמועמד יכול להפוך אותה. כפי שאמרתי, הנוסח החדש שמונח על השולחן באמת מנסה לפתור חלק מהשאלות שהתעוררו בישיבה הקודמת כפי שאמר היושב ראש - את עניין התקופה. מציעים פה המציעים: מי שנסע למדינת אויב שבע שנים לפני הגשת המועמדות. אין פה קביעה מוחלטת שמי שנסע לא יוכל להיבחר, אלא איזושהי חזקה שאותו מועמד יוכל להפריך אותה. כי כפי שנאמר גם בישיבה הקודמת, ישנן נסיעות גם למדינות אויב שאין בהן תמיכה במאבק נגד מדינת ישראל, למרות שהנסיעה </w:t>
      </w:r>
      <w:proofErr w:type="spellStart"/>
      <w:r w:rsidRPr="001E682D">
        <w:rPr>
          <w:rFonts w:cs="David" w:hint="cs"/>
          <w:rtl/>
        </w:rPr>
        <w:t>היתה</w:t>
      </w:r>
      <w:proofErr w:type="spellEnd"/>
      <w:r w:rsidRPr="001E682D">
        <w:rPr>
          <w:rFonts w:cs="David" w:hint="cs"/>
          <w:rtl/>
        </w:rPr>
        <w:t xml:space="preserve"> ללא היתר. </w:t>
      </w:r>
    </w:p>
    <w:p w14:paraId="0716782A" w14:textId="77777777" w:rsidR="001E682D" w:rsidRPr="001E682D" w:rsidRDefault="001E682D" w:rsidP="001E682D">
      <w:pPr>
        <w:bidi/>
        <w:rPr>
          <w:rFonts w:cs="David" w:hint="cs"/>
          <w:rtl/>
        </w:rPr>
      </w:pPr>
    </w:p>
    <w:p w14:paraId="040C9E4E" w14:textId="77777777" w:rsidR="001E682D" w:rsidRPr="001E682D" w:rsidRDefault="001E682D" w:rsidP="001E682D">
      <w:pPr>
        <w:bidi/>
        <w:rPr>
          <w:rFonts w:cs="David" w:hint="cs"/>
          <w:rtl/>
        </w:rPr>
      </w:pPr>
      <w:r w:rsidRPr="001E682D">
        <w:rPr>
          <w:rFonts w:cs="David" w:hint="cs"/>
          <w:rtl/>
        </w:rPr>
        <w:tab/>
        <w:t xml:space="preserve">אם הניסוח הזה יתקבל לקריאה הראשונה, יש כאן מינוחים שיכול להיות שיהיה צריך לבדוק אותם ביתר קפדנות. כרגע מדובר על שהייה במדינת אויב. החוק היום מדבר על יציאה למדינה, או על כניסה למדינה. יכול להיות שיהיה מקום לבדוק את הדברים האלה. אבל, כעת זה הנוסח שמציעים המציעים שנראה כהצעת פשרה לעומת מה שהוצע בישיבה הקודמת. </w:t>
      </w:r>
    </w:p>
    <w:p w14:paraId="7321CEE7" w14:textId="77777777" w:rsidR="001E682D" w:rsidRPr="001E682D" w:rsidRDefault="001E682D" w:rsidP="001E682D">
      <w:pPr>
        <w:bidi/>
        <w:rPr>
          <w:rFonts w:cs="David" w:hint="cs"/>
          <w:rtl/>
        </w:rPr>
      </w:pPr>
    </w:p>
    <w:p w14:paraId="730B7970" w14:textId="77777777" w:rsidR="001E682D" w:rsidRPr="001E682D" w:rsidRDefault="001E682D" w:rsidP="001E682D">
      <w:pPr>
        <w:bidi/>
        <w:rPr>
          <w:rFonts w:cs="David" w:hint="cs"/>
          <w:rtl/>
        </w:rPr>
      </w:pPr>
      <w:r w:rsidRPr="001E682D">
        <w:rPr>
          <w:rFonts w:cs="David" w:hint="cs"/>
          <w:rtl/>
        </w:rPr>
        <w:tab/>
        <w:t xml:space="preserve">הסעיף השני בהצעה בא להבהיר דבר שלדעתי הוא ברור. אבל, יכול להיות שיש מקום לציין אותו </w:t>
      </w:r>
      <w:r w:rsidRPr="001E682D">
        <w:rPr>
          <w:rFonts w:cs="David"/>
          <w:rtl/>
        </w:rPr>
        <w:t>–</w:t>
      </w:r>
      <w:r w:rsidRPr="001E682D">
        <w:rPr>
          <w:rFonts w:cs="David" w:hint="cs"/>
          <w:rtl/>
        </w:rPr>
        <w:t xml:space="preserve"> שההוראות יחולו רק לגבי נסיעה מכאן ולהבא. כמובן לא תמנע בחירה לכנסת של נסיעות שהיו בעבר. זה לא שולל כמובן במקרים מסוימים אם ועדת הבחירות ובית המשפט יחשבו שיש בנסיעה אינדיקציה לתמיכה במאבק מזוין, אז זה אולי יחול.</w:t>
      </w:r>
    </w:p>
    <w:p w14:paraId="1A3EB1E7" w14:textId="77777777" w:rsidR="001E682D" w:rsidRPr="001E682D" w:rsidRDefault="001E682D" w:rsidP="001E682D">
      <w:pPr>
        <w:bidi/>
        <w:rPr>
          <w:rFonts w:cs="David" w:hint="cs"/>
          <w:rtl/>
        </w:rPr>
      </w:pPr>
    </w:p>
    <w:p w14:paraId="723BBA44" w14:textId="77777777" w:rsidR="001E682D" w:rsidRPr="001E682D" w:rsidRDefault="001E682D" w:rsidP="001E682D">
      <w:pPr>
        <w:bidi/>
        <w:rPr>
          <w:rFonts w:cs="David" w:hint="cs"/>
          <w:rtl/>
        </w:rPr>
      </w:pPr>
      <w:r w:rsidRPr="001E682D">
        <w:rPr>
          <w:rFonts w:cs="David" w:hint="cs"/>
          <w:u w:val="single"/>
          <w:rtl/>
        </w:rPr>
        <w:t>היו"ר דוד טל:</w:t>
      </w:r>
    </w:p>
    <w:p w14:paraId="7865AA40" w14:textId="77777777" w:rsidR="001E682D" w:rsidRPr="001E682D" w:rsidRDefault="001E682D" w:rsidP="001E682D">
      <w:pPr>
        <w:bidi/>
        <w:rPr>
          <w:rFonts w:cs="David" w:hint="cs"/>
          <w:rtl/>
        </w:rPr>
      </w:pPr>
    </w:p>
    <w:p w14:paraId="6F415AA6" w14:textId="77777777" w:rsidR="001E682D" w:rsidRPr="001E682D" w:rsidRDefault="001E682D" w:rsidP="001E682D">
      <w:pPr>
        <w:bidi/>
        <w:rPr>
          <w:rFonts w:cs="David" w:hint="cs"/>
          <w:rtl/>
        </w:rPr>
      </w:pPr>
      <w:r w:rsidRPr="001E682D">
        <w:rPr>
          <w:rFonts w:cs="David" w:hint="cs"/>
          <w:rtl/>
        </w:rPr>
        <w:tab/>
        <w:t xml:space="preserve">את זה נשאיר לבית משפט. </w:t>
      </w:r>
    </w:p>
    <w:p w14:paraId="393F86D2" w14:textId="77777777" w:rsidR="001E682D" w:rsidRPr="001E682D" w:rsidRDefault="001E682D" w:rsidP="001E682D">
      <w:pPr>
        <w:bidi/>
        <w:rPr>
          <w:rFonts w:cs="David" w:hint="cs"/>
          <w:rtl/>
        </w:rPr>
      </w:pPr>
    </w:p>
    <w:p w14:paraId="5523EB26" w14:textId="77777777" w:rsidR="001E682D" w:rsidRPr="001E682D" w:rsidRDefault="001E682D" w:rsidP="001E682D">
      <w:pPr>
        <w:bidi/>
        <w:rPr>
          <w:rFonts w:cs="David" w:hint="cs"/>
          <w:u w:val="single"/>
          <w:rtl/>
        </w:rPr>
      </w:pPr>
      <w:r w:rsidRPr="001E682D">
        <w:rPr>
          <w:rFonts w:cs="David" w:hint="cs"/>
          <w:u w:val="single"/>
          <w:rtl/>
        </w:rPr>
        <w:t xml:space="preserve">ארבל </w:t>
      </w:r>
      <w:proofErr w:type="spellStart"/>
      <w:r w:rsidRPr="001E682D">
        <w:rPr>
          <w:rFonts w:cs="David" w:hint="cs"/>
          <w:u w:val="single"/>
          <w:rtl/>
        </w:rPr>
        <w:t>אסטרחן</w:t>
      </w:r>
      <w:proofErr w:type="spellEnd"/>
      <w:r w:rsidRPr="001E682D">
        <w:rPr>
          <w:rFonts w:cs="David" w:hint="cs"/>
          <w:u w:val="single"/>
          <w:rtl/>
        </w:rPr>
        <w:t>:</w:t>
      </w:r>
    </w:p>
    <w:p w14:paraId="5E00E7DF" w14:textId="77777777" w:rsidR="001E682D" w:rsidRPr="001E682D" w:rsidRDefault="001E682D" w:rsidP="001E682D">
      <w:pPr>
        <w:bidi/>
        <w:rPr>
          <w:rFonts w:cs="David" w:hint="cs"/>
          <w:rtl/>
        </w:rPr>
      </w:pPr>
    </w:p>
    <w:p w14:paraId="63CC3265" w14:textId="77777777" w:rsidR="001E682D" w:rsidRPr="001E682D" w:rsidRDefault="001E682D" w:rsidP="001E682D">
      <w:pPr>
        <w:bidi/>
        <w:rPr>
          <w:rFonts w:cs="David" w:hint="cs"/>
          <w:rtl/>
        </w:rPr>
      </w:pPr>
      <w:r w:rsidRPr="001E682D">
        <w:rPr>
          <w:rFonts w:cs="David" w:hint="cs"/>
          <w:rtl/>
        </w:rPr>
        <w:tab/>
        <w:t xml:space="preserve">מבחינת ההצבעה במליאה - יכולה להיטען הטענה שהחוק הזה צריך לעבור ב-61 חברי כנסת בקריאה ראשונה, שנייה ושלישית, בשל סעיף 4 לחוק יסוד: הכנסת, שדורש את השוויון,  וכל הוראה שפוגעת בשוויון לבחירות מחייבת רוב מיוחד כזה. זה לא דבר שאני יכולה להגיד אותו באופן חד-משמעי, כי עד היום פורשה דרישת השוויון כשוויון בין רשימות, לא כשוויון בין מועמדים. הדבר הזה נדון בפסיקה פעמיים, ולא הוכרע. גם היות ואין פה עילה חדשה, אלא עילה קיימת שיוצרת איזושהי חזקה שניתנת לסתירה. אבל, אני רוצה ליידע את המציעים שיכולה להיטען הטענה שהחוק הזה צריך לעבור ב-61. </w:t>
      </w:r>
    </w:p>
    <w:p w14:paraId="2BB64B79" w14:textId="77777777" w:rsidR="001E682D" w:rsidRPr="001E682D" w:rsidRDefault="001E682D" w:rsidP="001E682D">
      <w:pPr>
        <w:bidi/>
        <w:rPr>
          <w:rFonts w:cs="David" w:hint="cs"/>
          <w:rtl/>
        </w:rPr>
      </w:pPr>
    </w:p>
    <w:p w14:paraId="0B7A2153"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675D21C0" w14:textId="77777777" w:rsidR="001E682D" w:rsidRPr="001E682D" w:rsidRDefault="001E682D" w:rsidP="001E682D">
      <w:pPr>
        <w:bidi/>
        <w:rPr>
          <w:rFonts w:cs="David" w:hint="cs"/>
          <w:rtl/>
        </w:rPr>
      </w:pPr>
    </w:p>
    <w:p w14:paraId="7AE4B038" w14:textId="77777777" w:rsidR="001E682D" w:rsidRPr="001E682D" w:rsidRDefault="001E682D" w:rsidP="001E682D">
      <w:pPr>
        <w:bidi/>
        <w:rPr>
          <w:rFonts w:cs="David" w:hint="cs"/>
          <w:rtl/>
        </w:rPr>
      </w:pPr>
      <w:r w:rsidRPr="001E682D">
        <w:rPr>
          <w:rFonts w:cs="David" w:hint="cs"/>
          <w:rtl/>
        </w:rPr>
        <w:tab/>
        <w:t xml:space="preserve"> הייעוץ המשפטי טען שחוק של חבר הכנסת  סער ושלי של ייצוג מימון הולם, הוא פגיעה בשוויון, והוא מצריך 61. אז על הצעה כזאת קל וחומר. אין לכם עמדה חד-משמעית? </w:t>
      </w:r>
    </w:p>
    <w:p w14:paraId="32493CA5" w14:textId="77777777" w:rsidR="001E682D" w:rsidRPr="001E682D" w:rsidRDefault="001E682D" w:rsidP="001E682D">
      <w:pPr>
        <w:bidi/>
        <w:rPr>
          <w:rFonts w:cs="David" w:hint="cs"/>
          <w:rtl/>
        </w:rPr>
      </w:pPr>
    </w:p>
    <w:p w14:paraId="3EA859C9"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5B8957AC" w14:textId="77777777" w:rsidR="001E682D" w:rsidRPr="001E682D" w:rsidRDefault="001E682D" w:rsidP="001E682D">
      <w:pPr>
        <w:pStyle w:val="Heading5"/>
        <w:jc w:val="left"/>
        <w:rPr>
          <w:rFonts w:hint="cs"/>
          <w:sz w:val="24"/>
          <w:rtl/>
        </w:rPr>
      </w:pPr>
    </w:p>
    <w:p w14:paraId="3EF551A7" w14:textId="77777777" w:rsidR="001E682D" w:rsidRPr="001E682D" w:rsidRDefault="001E682D" w:rsidP="001E682D">
      <w:pPr>
        <w:bidi/>
        <w:rPr>
          <w:rFonts w:cs="David" w:hint="cs"/>
          <w:rtl/>
        </w:rPr>
      </w:pPr>
      <w:r w:rsidRPr="001E682D">
        <w:rPr>
          <w:rFonts w:cs="David" w:hint="cs"/>
          <w:rtl/>
        </w:rPr>
        <w:tab/>
        <w:t xml:space="preserve"> למה קל וחומר? מספיק לנפנף את עצמנו לדעת. </w:t>
      </w:r>
    </w:p>
    <w:p w14:paraId="644A4A48" w14:textId="77777777" w:rsidR="001E682D" w:rsidRPr="001E682D" w:rsidRDefault="001E682D" w:rsidP="001E682D">
      <w:pPr>
        <w:bidi/>
        <w:rPr>
          <w:rFonts w:cs="David" w:hint="cs"/>
          <w:rtl/>
        </w:rPr>
      </w:pPr>
    </w:p>
    <w:p w14:paraId="1110AB76"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478E98A5" w14:textId="77777777" w:rsidR="001E682D" w:rsidRPr="001E682D" w:rsidRDefault="001E682D" w:rsidP="001E682D">
      <w:pPr>
        <w:bidi/>
        <w:rPr>
          <w:rFonts w:cs="David" w:hint="cs"/>
          <w:rtl/>
        </w:rPr>
      </w:pPr>
    </w:p>
    <w:p w14:paraId="4482D66C" w14:textId="77777777" w:rsidR="001E682D" w:rsidRPr="001E682D" w:rsidRDefault="001E682D" w:rsidP="001E682D">
      <w:pPr>
        <w:bidi/>
        <w:rPr>
          <w:rFonts w:cs="David" w:hint="cs"/>
          <w:rtl/>
        </w:rPr>
      </w:pPr>
      <w:r w:rsidRPr="001E682D">
        <w:rPr>
          <w:rFonts w:cs="David" w:hint="cs"/>
          <w:rtl/>
        </w:rPr>
        <w:tab/>
        <w:t>אני אנמק. אבל, אני מתפלאת על העמדה הזאת הלא חד-משמעית של הייעוץ המשפטי.</w:t>
      </w:r>
    </w:p>
    <w:p w14:paraId="6A68B6F6" w14:textId="77777777" w:rsidR="001E682D" w:rsidRPr="001E682D" w:rsidRDefault="001E682D" w:rsidP="001E682D">
      <w:pPr>
        <w:bidi/>
        <w:rPr>
          <w:rFonts w:cs="David" w:hint="cs"/>
          <w:rtl/>
        </w:rPr>
      </w:pPr>
    </w:p>
    <w:p w14:paraId="4E3FF161"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061BF34E" w14:textId="77777777" w:rsidR="001E682D" w:rsidRPr="001E682D" w:rsidRDefault="001E682D" w:rsidP="001E682D">
      <w:pPr>
        <w:pStyle w:val="Heading5"/>
        <w:jc w:val="left"/>
        <w:rPr>
          <w:rFonts w:hint="cs"/>
          <w:sz w:val="24"/>
          <w:rtl/>
        </w:rPr>
      </w:pPr>
    </w:p>
    <w:p w14:paraId="79519B60" w14:textId="77777777" w:rsidR="001E682D" w:rsidRPr="001E682D" w:rsidRDefault="001E682D" w:rsidP="001E682D">
      <w:pPr>
        <w:bidi/>
        <w:rPr>
          <w:rFonts w:cs="David" w:hint="cs"/>
          <w:rtl/>
        </w:rPr>
      </w:pPr>
      <w:r w:rsidRPr="001E682D">
        <w:rPr>
          <w:rFonts w:cs="David" w:hint="cs"/>
          <w:rtl/>
        </w:rPr>
        <w:tab/>
        <w:t xml:space="preserve"> מכיוון שזה המצב. </w:t>
      </w:r>
    </w:p>
    <w:p w14:paraId="4AC299E0" w14:textId="77777777" w:rsidR="001E682D" w:rsidRPr="001E682D" w:rsidRDefault="001E682D" w:rsidP="001E682D">
      <w:pPr>
        <w:bidi/>
        <w:rPr>
          <w:rFonts w:cs="David" w:hint="cs"/>
          <w:rtl/>
        </w:rPr>
      </w:pPr>
    </w:p>
    <w:p w14:paraId="269604B6" w14:textId="77777777" w:rsidR="001E682D" w:rsidRPr="001E682D" w:rsidRDefault="001E682D" w:rsidP="001E682D">
      <w:pPr>
        <w:bidi/>
        <w:rPr>
          <w:rFonts w:cs="David" w:hint="cs"/>
          <w:rtl/>
        </w:rPr>
      </w:pPr>
      <w:r w:rsidRPr="001E682D">
        <w:rPr>
          <w:rFonts w:cs="David" w:hint="cs"/>
          <w:u w:val="single"/>
          <w:rtl/>
        </w:rPr>
        <w:t>היו"ר דוד טל:</w:t>
      </w:r>
    </w:p>
    <w:p w14:paraId="643F87E4" w14:textId="77777777" w:rsidR="001E682D" w:rsidRPr="001E682D" w:rsidRDefault="001E682D" w:rsidP="001E682D">
      <w:pPr>
        <w:bidi/>
        <w:rPr>
          <w:rFonts w:cs="David" w:hint="cs"/>
          <w:rtl/>
        </w:rPr>
      </w:pPr>
    </w:p>
    <w:p w14:paraId="744D247F" w14:textId="77777777" w:rsidR="001E682D" w:rsidRPr="001E682D" w:rsidRDefault="001E682D" w:rsidP="001E682D">
      <w:pPr>
        <w:bidi/>
        <w:rPr>
          <w:rFonts w:cs="David" w:hint="cs"/>
          <w:rtl/>
        </w:rPr>
      </w:pPr>
      <w:r w:rsidRPr="001E682D">
        <w:rPr>
          <w:rFonts w:cs="David" w:hint="cs"/>
          <w:rtl/>
        </w:rPr>
        <w:tab/>
        <w:t xml:space="preserve"> חברת הכנסת </w:t>
      </w:r>
      <w:proofErr w:type="spellStart"/>
      <w:r w:rsidRPr="001E682D">
        <w:rPr>
          <w:rFonts w:cs="David" w:hint="cs"/>
          <w:rtl/>
        </w:rPr>
        <w:t>גלאון</w:t>
      </w:r>
      <w:proofErr w:type="spellEnd"/>
      <w:r w:rsidRPr="001E682D">
        <w:rPr>
          <w:rFonts w:cs="David" w:hint="cs"/>
          <w:rtl/>
        </w:rPr>
        <w:t>, לאחר שהחוק יתקבל יהיה לך מקום לשאלה. כרגע אין לך מקום לשאלה.</w:t>
      </w:r>
    </w:p>
    <w:p w14:paraId="4E7E00D7" w14:textId="77777777" w:rsidR="001E682D" w:rsidRPr="001E682D" w:rsidRDefault="001E682D" w:rsidP="001E682D">
      <w:pPr>
        <w:bidi/>
        <w:rPr>
          <w:rFonts w:cs="David" w:hint="cs"/>
          <w:rtl/>
        </w:rPr>
      </w:pPr>
    </w:p>
    <w:p w14:paraId="52F316BD"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52BC3A4F" w14:textId="77777777" w:rsidR="001E682D" w:rsidRPr="001E682D" w:rsidRDefault="001E682D" w:rsidP="001E682D">
      <w:pPr>
        <w:bidi/>
        <w:rPr>
          <w:rFonts w:cs="David" w:hint="cs"/>
          <w:rtl/>
        </w:rPr>
      </w:pPr>
    </w:p>
    <w:p w14:paraId="1A15C6E3" w14:textId="77777777" w:rsidR="001E682D" w:rsidRPr="001E682D" w:rsidRDefault="001E682D" w:rsidP="001E682D">
      <w:pPr>
        <w:bidi/>
        <w:rPr>
          <w:rFonts w:cs="David" w:hint="cs"/>
          <w:rtl/>
        </w:rPr>
      </w:pPr>
      <w:r w:rsidRPr="001E682D">
        <w:rPr>
          <w:rFonts w:cs="David" w:hint="cs"/>
          <w:rtl/>
        </w:rPr>
        <w:tab/>
        <w:t xml:space="preserve"> זו שאלה. </w:t>
      </w:r>
    </w:p>
    <w:p w14:paraId="507BB24E" w14:textId="77777777" w:rsidR="001E682D" w:rsidRPr="001E682D" w:rsidRDefault="001E682D" w:rsidP="001E682D">
      <w:pPr>
        <w:bidi/>
        <w:rPr>
          <w:rFonts w:cs="David" w:hint="cs"/>
          <w:rtl/>
        </w:rPr>
      </w:pPr>
    </w:p>
    <w:p w14:paraId="34742AE3"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679E040E" w14:textId="77777777" w:rsidR="001E682D" w:rsidRPr="001E682D" w:rsidRDefault="001E682D" w:rsidP="001E682D">
      <w:pPr>
        <w:bidi/>
        <w:rPr>
          <w:rFonts w:cs="David"/>
          <w:u w:val="single"/>
          <w:rtl/>
        </w:rPr>
      </w:pPr>
    </w:p>
    <w:p w14:paraId="340E72C4" w14:textId="77777777" w:rsidR="001E682D" w:rsidRPr="001E682D" w:rsidRDefault="001E682D" w:rsidP="001E682D">
      <w:pPr>
        <w:bidi/>
        <w:ind w:firstLine="567"/>
        <w:rPr>
          <w:rFonts w:cs="David" w:hint="cs"/>
          <w:rtl/>
        </w:rPr>
      </w:pPr>
      <w:r w:rsidRPr="001E682D">
        <w:rPr>
          <w:rFonts w:cs="David" w:hint="cs"/>
          <w:rtl/>
        </w:rPr>
        <w:t>שלילת זכות יסוד להיות מועמד  - זו זכות קונסטיטוציונית. זה מובן מאליו.</w:t>
      </w:r>
    </w:p>
    <w:p w14:paraId="29558F56" w14:textId="77777777" w:rsidR="001E682D" w:rsidRPr="001E682D" w:rsidRDefault="001E682D" w:rsidP="001E682D">
      <w:pPr>
        <w:bidi/>
        <w:ind w:firstLine="567"/>
        <w:rPr>
          <w:rFonts w:cs="David" w:hint="cs"/>
          <w:rtl/>
        </w:rPr>
      </w:pPr>
    </w:p>
    <w:p w14:paraId="5268B0AE"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154EE645" w14:textId="77777777" w:rsidR="001E682D" w:rsidRPr="001E682D" w:rsidRDefault="001E682D" w:rsidP="001E682D">
      <w:pPr>
        <w:pStyle w:val="Heading5"/>
        <w:jc w:val="left"/>
        <w:rPr>
          <w:rFonts w:hint="cs"/>
          <w:sz w:val="24"/>
          <w:rtl/>
        </w:rPr>
      </w:pPr>
    </w:p>
    <w:p w14:paraId="0EE49D7E" w14:textId="77777777" w:rsidR="001E682D" w:rsidRPr="001E682D" w:rsidRDefault="001E682D" w:rsidP="001E682D">
      <w:pPr>
        <w:bidi/>
        <w:ind w:firstLine="567"/>
        <w:rPr>
          <w:rFonts w:cs="David" w:hint="cs"/>
          <w:rtl/>
        </w:rPr>
      </w:pPr>
      <w:r w:rsidRPr="001E682D">
        <w:rPr>
          <w:rFonts w:cs="David" w:hint="cs"/>
          <w:rtl/>
        </w:rPr>
        <w:t xml:space="preserve">חובה לאומית להיות נאמן למדינה. מי שלא מסוגל להיות נאמן, לא יכול להיבחר. </w:t>
      </w:r>
    </w:p>
    <w:p w14:paraId="737A95A1" w14:textId="77777777" w:rsidR="001E682D" w:rsidRPr="001E682D" w:rsidRDefault="001E682D" w:rsidP="001E682D">
      <w:pPr>
        <w:bidi/>
        <w:ind w:firstLine="567"/>
        <w:rPr>
          <w:rFonts w:cs="David" w:hint="cs"/>
          <w:rtl/>
        </w:rPr>
      </w:pPr>
    </w:p>
    <w:p w14:paraId="40CB3DCB"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500E7BC6" w14:textId="77777777" w:rsidR="001E682D" w:rsidRPr="001E682D" w:rsidRDefault="001E682D" w:rsidP="001E682D">
      <w:pPr>
        <w:bidi/>
        <w:rPr>
          <w:rFonts w:cs="David"/>
          <w:u w:val="single"/>
          <w:rtl/>
        </w:rPr>
      </w:pPr>
    </w:p>
    <w:p w14:paraId="56AF2B67" w14:textId="77777777" w:rsidR="001E682D" w:rsidRPr="001E682D" w:rsidRDefault="001E682D" w:rsidP="001E682D">
      <w:pPr>
        <w:bidi/>
        <w:ind w:firstLine="567"/>
        <w:rPr>
          <w:rFonts w:cs="David" w:hint="cs"/>
          <w:rtl/>
        </w:rPr>
      </w:pPr>
      <w:r w:rsidRPr="001E682D">
        <w:rPr>
          <w:rFonts w:cs="David" w:hint="cs"/>
          <w:rtl/>
        </w:rPr>
        <w:t>אנחנו מדברים על דברים שאת לא מבינה, שזוהי זכות יסוד.</w:t>
      </w:r>
    </w:p>
    <w:p w14:paraId="1920EB68" w14:textId="77777777" w:rsidR="001E682D" w:rsidRPr="001E682D" w:rsidRDefault="001E682D" w:rsidP="001E682D">
      <w:pPr>
        <w:bidi/>
        <w:ind w:firstLine="567"/>
        <w:rPr>
          <w:rFonts w:cs="David" w:hint="cs"/>
          <w:rtl/>
        </w:rPr>
      </w:pPr>
    </w:p>
    <w:p w14:paraId="1EF3B838" w14:textId="77777777" w:rsidR="001E682D" w:rsidRPr="001E682D" w:rsidRDefault="001E682D" w:rsidP="001E682D">
      <w:pPr>
        <w:bidi/>
        <w:rPr>
          <w:rFonts w:cs="David" w:hint="cs"/>
          <w:rtl/>
        </w:rPr>
      </w:pPr>
      <w:r w:rsidRPr="001E682D">
        <w:rPr>
          <w:rFonts w:cs="David" w:hint="cs"/>
          <w:u w:val="single"/>
          <w:rtl/>
        </w:rPr>
        <w:t>היו"ר דוד טל:</w:t>
      </w:r>
    </w:p>
    <w:p w14:paraId="06EF021B" w14:textId="77777777" w:rsidR="001E682D" w:rsidRPr="001E682D" w:rsidRDefault="001E682D" w:rsidP="001E682D">
      <w:pPr>
        <w:bidi/>
        <w:rPr>
          <w:rFonts w:cs="David" w:hint="cs"/>
          <w:rtl/>
        </w:rPr>
      </w:pPr>
    </w:p>
    <w:p w14:paraId="1A307D68" w14:textId="77777777" w:rsidR="001E682D" w:rsidRPr="001E682D" w:rsidRDefault="001E682D" w:rsidP="001E682D">
      <w:pPr>
        <w:bidi/>
        <w:rPr>
          <w:rFonts w:cs="David" w:hint="cs"/>
          <w:rtl/>
        </w:rPr>
      </w:pPr>
      <w:r w:rsidRPr="001E682D">
        <w:rPr>
          <w:rFonts w:cs="David" w:hint="cs"/>
          <w:rtl/>
        </w:rPr>
        <w:tab/>
        <w:t xml:space="preserve">חבר הכנסת </w:t>
      </w:r>
      <w:proofErr w:type="spellStart"/>
      <w:r w:rsidRPr="001E682D">
        <w:rPr>
          <w:rFonts w:cs="David" w:hint="cs"/>
          <w:rtl/>
        </w:rPr>
        <w:t>אלסאנע</w:t>
      </w:r>
      <w:proofErr w:type="spellEnd"/>
      <w:r w:rsidRPr="001E682D">
        <w:rPr>
          <w:rFonts w:cs="David" w:hint="cs"/>
          <w:rtl/>
        </w:rPr>
        <w:t xml:space="preserve">, זה לא ועדת הפנים של הכנסת. אני לא מרשה את זה פה. </w:t>
      </w:r>
    </w:p>
    <w:p w14:paraId="5147D014" w14:textId="77777777" w:rsidR="001E682D" w:rsidRPr="001E682D" w:rsidRDefault="001E682D" w:rsidP="001E682D">
      <w:pPr>
        <w:bidi/>
        <w:rPr>
          <w:rFonts w:cs="David" w:hint="cs"/>
          <w:rtl/>
        </w:rPr>
      </w:pPr>
    </w:p>
    <w:p w14:paraId="4B066C2D"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5070DD2D" w14:textId="77777777" w:rsidR="001E682D" w:rsidRPr="001E682D" w:rsidRDefault="001E682D" w:rsidP="001E682D">
      <w:pPr>
        <w:pStyle w:val="Heading5"/>
        <w:jc w:val="left"/>
        <w:rPr>
          <w:rFonts w:hint="cs"/>
          <w:sz w:val="24"/>
          <w:rtl/>
        </w:rPr>
      </w:pPr>
    </w:p>
    <w:p w14:paraId="14E1F798" w14:textId="77777777" w:rsidR="001E682D" w:rsidRPr="001E682D" w:rsidRDefault="001E682D" w:rsidP="001E682D">
      <w:pPr>
        <w:bidi/>
        <w:rPr>
          <w:rFonts w:cs="David" w:hint="cs"/>
          <w:rtl/>
        </w:rPr>
      </w:pPr>
      <w:r w:rsidRPr="001E682D">
        <w:rPr>
          <w:rFonts w:cs="David" w:hint="cs"/>
          <w:rtl/>
        </w:rPr>
        <w:tab/>
        <w:t xml:space="preserve"> הגיע הזמן שהמדינה תעמוד על הזכויות שלה, ועל ההגנות שלה - מספיק. </w:t>
      </w:r>
    </w:p>
    <w:p w14:paraId="3BE43971" w14:textId="77777777" w:rsidR="001E682D" w:rsidRPr="001E682D" w:rsidRDefault="001E682D" w:rsidP="001E682D">
      <w:pPr>
        <w:bidi/>
        <w:rPr>
          <w:rFonts w:cs="David" w:hint="cs"/>
          <w:rtl/>
        </w:rPr>
      </w:pPr>
    </w:p>
    <w:p w14:paraId="3D7C78DF"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6B35CE2A" w14:textId="77777777" w:rsidR="001E682D" w:rsidRPr="001E682D" w:rsidRDefault="001E682D" w:rsidP="001E682D">
      <w:pPr>
        <w:bidi/>
        <w:rPr>
          <w:rFonts w:cs="David"/>
          <w:u w:val="single"/>
          <w:rtl/>
        </w:rPr>
      </w:pPr>
    </w:p>
    <w:p w14:paraId="0A330238"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אוי למדינה שזקוקה להצעה כזאת להגן על עצמה. </w:t>
      </w:r>
    </w:p>
    <w:p w14:paraId="61E8D39E" w14:textId="77777777" w:rsidR="001E682D" w:rsidRPr="001E682D" w:rsidRDefault="001E682D" w:rsidP="001E682D">
      <w:pPr>
        <w:bidi/>
        <w:rPr>
          <w:rFonts w:cs="David" w:hint="cs"/>
          <w:rtl/>
        </w:rPr>
      </w:pPr>
    </w:p>
    <w:p w14:paraId="3C0B33DC"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14D14223" w14:textId="77777777" w:rsidR="001E682D" w:rsidRPr="001E682D" w:rsidRDefault="001E682D" w:rsidP="001E682D">
      <w:pPr>
        <w:pStyle w:val="Heading5"/>
        <w:jc w:val="left"/>
        <w:rPr>
          <w:rFonts w:hint="cs"/>
          <w:sz w:val="24"/>
          <w:rtl/>
        </w:rPr>
      </w:pPr>
    </w:p>
    <w:p w14:paraId="3AE2E992" w14:textId="77777777" w:rsidR="001E682D" w:rsidRPr="001E682D" w:rsidRDefault="001E682D" w:rsidP="001E682D">
      <w:pPr>
        <w:bidi/>
        <w:rPr>
          <w:rFonts w:cs="David" w:hint="cs"/>
          <w:rtl/>
        </w:rPr>
      </w:pPr>
      <w:r w:rsidRPr="001E682D">
        <w:rPr>
          <w:rFonts w:cs="David" w:hint="cs"/>
          <w:rtl/>
        </w:rPr>
        <w:tab/>
        <w:t xml:space="preserve">די, תפסיקו להתיפייף. </w:t>
      </w:r>
    </w:p>
    <w:p w14:paraId="2E274A00" w14:textId="77777777" w:rsidR="001E682D" w:rsidRPr="001E682D" w:rsidRDefault="001E682D" w:rsidP="001E682D">
      <w:pPr>
        <w:bidi/>
        <w:rPr>
          <w:rFonts w:cs="David" w:hint="cs"/>
          <w:rtl/>
        </w:rPr>
      </w:pPr>
    </w:p>
    <w:p w14:paraId="344EB22D" w14:textId="77777777" w:rsidR="001E682D" w:rsidRPr="001E682D" w:rsidRDefault="001E682D" w:rsidP="001E682D">
      <w:pPr>
        <w:bidi/>
        <w:rPr>
          <w:rFonts w:cs="David" w:hint="cs"/>
          <w:rtl/>
        </w:rPr>
      </w:pPr>
      <w:r w:rsidRPr="001E682D">
        <w:rPr>
          <w:rFonts w:cs="David" w:hint="cs"/>
          <w:u w:val="single"/>
          <w:rtl/>
        </w:rPr>
        <w:t>היו"ר דוד טל:</w:t>
      </w:r>
    </w:p>
    <w:p w14:paraId="4A162976" w14:textId="77777777" w:rsidR="001E682D" w:rsidRPr="001E682D" w:rsidRDefault="001E682D" w:rsidP="001E682D">
      <w:pPr>
        <w:bidi/>
        <w:rPr>
          <w:rFonts w:cs="David" w:hint="cs"/>
          <w:rtl/>
        </w:rPr>
      </w:pPr>
    </w:p>
    <w:p w14:paraId="4F4167C9" w14:textId="77777777" w:rsidR="001E682D" w:rsidRPr="001E682D" w:rsidRDefault="001E682D" w:rsidP="001E682D">
      <w:pPr>
        <w:bidi/>
        <w:rPr>
          <w:rFonts w:cs="David" w:hint="cs"/>
          <w:rtl/>
        </w:rPr>
      </w:pPr>
      <w:r w:rsidRPr="001E682D">
        <w:rPr>
          <w:rFonts w:cs="David" w:hint="cs"/>
          <w:rtl/>
        </w:rPr>
        <w:tab/>
        <w:t xml:space="preserve">חבר הכנסת ברכה בזכות דיבור. </w:t>
      </w:r>
    </w:p>
    <w:p w14:paraId="1B3774A5" w14:textId="77777777" w:rsidR="001E682D" w:rsidRPr="001E682D" w:rsidRDefault="001E682D" w:rsidP="001E682D">
      <w:pPr>
        <w:bidi/>
        <w:rPr>
          <w:rFonts w:cs="David" w:hint="cs"/>
          <w:rtl/>
        </w:rPr>
      </w:pPr>
    </w:p>
    <w:p w14:paraId="3982A3A0"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63CC081D" w14:textId="77777777" w:rsidR="001E682D" w:rsidRPr="001E682D" w:rsidRDefault="001E682D" w:rsidP="001E682D">
      <w:pPr>
        <w:bidi/>
        <w:rPr>
          <w:rFonts w:cs="David"/>
          <w:u w:val="single"/>
          <w:rtl/>
        </w:rPr>
      </w:pPr>
    </w:p>
    <w:p w14:paraId="25603C52" w14:textId="77777777" w:rsidR="001E682D" w:rsidRPr="001E682D" w:rsidRDefault="001E682D" w:rsidP="001E682D">
      <w:pPr>
        <w:bidi/>
        <w:rPr>
          <w:rFonts w:cs="David" w:hint="cs"/>
          <w:rtl/>
        </w:rPr>
      </w:pPr>
      <w:r w:rsidRPr="001E682D">
        <w:rPr>
          <w:rFonts w:cs="David" w:hint="cs"/>
          <w:rtl/>
        </w:rPr>
        <w:tab/>
        <w:t xml:space="preserve">רבותי חברי הכנסת, האמת שהמחזה הזה שחוזר על עצמו מידי שבוע של חקיקה אנטי דמוקרטית, כבר התחיל להימאס עד כדי כך שהרצון הבסיסי הוא לבוא להצביע נגד, ולצאת. </w:t>
      </w:r>
    </w:p>
    <w:p w14:paraId="77F6CBF6" w14:textId="77777777" w:rsidR="001E682D" w:rsidRPr="001E682D" w:rsidRDefault="001E682D" w:rsidP="001E682D">
      <w:pPr>
        <w:bidi/>
        <w:rPr>
          <w:rFonts w:cs="David" w:hint="cs"/>
          <w:rtl/>
        </w:rPr>
      </w:pPr>
    </w:p>
    <w:p w14:paraId="51FB82B8" w14:textId="77777777" w:rsidR="001E682D" w:rsidRPr="001E682D" w:rsidRDefault="001E682D" w:rsidP="001E682D">
      <w:pPr>
        <w:bidi/>
        <w:ind w:firstLine="567"/>
        <w:rPr>
          <w:rFonts w:cs="David" w:hint="cs"/>
          <w:rtl/>
        </w:rPr>
      </w:pPr>
      <w:r w:rsidRPr="001E682D">
        <w:rPr>
          <w:rFonts w:cs="David" w:hint="cs"/>
          <w:rtl/>
        </w:rPr>
        <w:t xml:space="preserve">אבל  חבר הכנסת </w:t>
      </w:r>
      <w:proofErr w:type="spellStart"/>
      <w:r w:rsidRPr="001E682D">
        <w:rPr>
          <w:rFonts w:cs="David" w:hint="cs"/>
          <w:rtl/>
        </w:rPr>
        <w:t>אורלב</w:t>
      </w:r>
      <w:proofErr w:type="spellEnd"/>
      <w:r w:rsidRPr="001E682D">
        <w:rPr>
          <w:rFonts w:cs="David" w:hint="cs"/>
          <w:rtl/>
        </w:rPr>
        <w:t xml:space="preserve">, אני חושב שאנשי הימין מתרשלים בתפקידם.אי אפשר לחוקק חקיקה גזענית, ולייצר סט של חקיקה כזאת ללא מחשבה כוללת. אתם עושים את זה טלאי על טלאי. זו באמת עבודה לא רצינית. הייתי מציע לכם להתכנס כולכם ביחד. </w:t>
      </w:r>
    </w:p>
    <w:p w14:paraId="38D2AB7B" w14:textId="77777777" w:rsidR="001E682D" w:rsidRPr="001E682D" w:rsidRDefault="001E682D" w:rsidP="001E682D">
      <w:pPr>
        <w:bidi/>
        <w:ind w:firstLine="567"/>
        <w:rPr>
          <w:rFonts w:cs="David" w:hint="cs"/>
          <w:rtl/>
        </w:rPr>
      </w:pPr>
    </w:p>
    <w:p w14:paraId="050950F9"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51741847" w14:textId="77777777" w:rsidR="001E682D" w:rsidRPr="001E682D" w:rsidRDefault="001E682D" w:rsidP="001E682D">
      <w:pPr>
        <w:pStyle w:val="Heading5"/>
        <w:jc w:val="left"/>
        <w:rPr>
          <w:rFonts w:hint="cs"/>
          <w:sz w:val="24"/>
          <w:rtl/>
        </w:rPr>
      </w:pPr>
    </w:p>
    <w:p w14:paraId="6DD441FE" w14:textId="77777777" w:rsidR="001E682D" w:rsidRPr="001E682D" w:rsidRDefault="001E682D" w:rsidP="001E682D">
      <w:pPr>
        <w:bidi/>
        <w:ind w:firstLine="567"/>
        <w:rPr>
          <w:rFonts w:cs="David" w:hint="cs"/>
          <w:rtl/>
        </w:rPr>
      </w:pPr>
      <w:r w:rsidRPr="001E682D">
        <w:rPr>
          <w:rFonts w:cs="David" w:hint="cs"/>
          <w:rtl/>
        </w:rPr>
        <w:t xml:space="preserve">רעיון טוב. אולי הגיע הזמן שנעשה רפורמה כוללת בעניין ערביי ישראל וההתנהגות שלהם. זה  רעיון מצוין. </w:t>
      </w:r>
    </w:p>
    <w:p w14:paraId="02F4A430" w14:textId="77777777" w:rsidR="001E682D" w:rsidRPr="001E682D" w:rsidRDefault="001E682D" w:rsidP="001E682D">
      <w:pPr>
        <w:bidi/>
        <w:ind w:firstLine="567"/>
        <w:rPr>
          <w:rFonts w:cs="David" w:hint="cs"/>
          <w:rtl/>
        </w:rPr>
      </w:pPr>
    </w:p>
    <w:p w14:paraId="7E4B831A"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31F16918" w14:textId="77777777" w:rsidR="001E682D" w:rsidRPr="001E682D" w:rsidRDefault="001E682D" w:rsidP="001E682D">
      <w:pPr>
        <w:bidi/>
        <w:rPr>
          <w:rFonts w:cs="David" w:hint="cs"/>
          <w:u w:val="single"/>
          <w:rtl/>
        </w:rPr>
      </w:pPr>
    </w:p>
    <w:p w14:paraId="155996D0" w14:textId="77777777" w:rsidR="001E682D" w:rsidRPr="001E682D" w:rsidRDefault="001E682D" w:rsidP="001E682D">
      <w:pPr>
        <w:bidi/>
        <w:ind w:firstLine="567"/>
        <w:rPr>
          <w:rFonts w:cs="David" w:hint="cs"/>
          <w:rtl/>
        </w:rPr>
      </w:pPr>
      <w:r w:rsidRPr="001E682D">
        <w:rPr>
          <w:rFonts w:cs="David" w:hint="cs"/>
          <w:rtl/>
        </w:rPr>
        <w:t>לא ערביי ישראל, המנהיגים שלהם.</w:t>
      </w:r>
      <w:r w:rsidRPr="001E682D">
        <w:rPr>
          <w:rFonts w:cs="David"/>
          <w:rtl/>
        </w:rPr>
        <w:tab/>
      </w:r>
    </w:p>
    <w:p w14:paraId="28FB5BEB" w14:textId="77777777" w:rsidR="001E682D" w:rsidRPr="001E682D" w:rsidRDefault="001E682D" w:rsidP="001E682D">
      <w:pPr>
        <w:bidi/>
        <w:ind w:firstLine="567"/>
        <w:rPr>
          <w:rFonts w:cs="David" w:hint="cs"/>
          <w:rtl/>
        </w:rPr>
      </w:pPr>
    </w:p>
    <w:p w14:paraId="4E01FC3E"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3D36C75E" w14:textId="77777777" w:rsidR="001E682D" w:rsidRPr="001E682D" w:rsidRDefault="001E682D" w:rsidP="001E682D">
      <w:pPr>
        <w:pStyle w:val="Heading5"/>
        <w:jc w:val="left"/>
        <w:rPr>
          <w:rFonts w:hint="cs"/>
          <w:sz w:val="24"/>
          <w:rtl/>
        </w:rPr>
      </w:pPr>
    </w:p>
    <w:p w14:paraId="798B29C0" w14:textId="77777777" w:rsidR="001E682D" w:rsidRPr="001E682D" w:rsidRDefault="001E682D" w:rsidP="001E682D">
      <w:pPr>
        <w:bidi/>
        <w:ind w:firstLine="567"/>
        <w:rPr>
          <w:rFonts w:cs="David" w:hint="cs"/>
          <w:rtl/>
        </w:rPr>
      </w:pPr>
      <w:r w:rsidRPr="001E682D">
        <w:rPr>
          <w:rFonts w:cs="David" w:hint="cs"/>
          <w:rtl/>
        </w:rPr>
        <w:t xml:space="preserve">המנהיגים שלהם, בדיוק. </w:t>
      </w:r>
    </w:p>
    <w:p w14:paraId="6ACDAB53" w14:textId="77777777" w:rsidR="001E682D" w:rsidRPr="001E682D" w:rsidRDefault="001E682D" w:rsidP="001E682D">
      <w:pPr>
        <w:bidi/>
        <w:rPr>
          <w:rFonts w:cs="David" w:hint="cs"/>
          <w:rtl/>
        </w:rPr>
      </w:pPr>
    </w:p>
    <w:p w14:paraId="6F3283AA"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7FF1FBFA" w14:textId="77777777" w:rsidR="001E682D" w:rsidRPr="001E682D" w:rsidRDefault="001E682D" w:rsidP="001E682D">
      <w:pPr>
        <w:bidi/>
        <w:rPr>
          <w:rFonts w:cs="David" w:hint="cs"/>
          <w:rtl/>
        </w:rPr>
      </w:pPr>
    </w:p>
    <w:p w14:paraId="015CA354" w14:textId="77777777" w:rsidR="001E682D" w:rsidRPr="001E682D" w:rsidRDefault="001E682D" w:rsidP="001E682D">
      <w:pPr>
        <w:bidi/>
        <w:ind w:firstLine="567"/>
        <w:rPr>
          <w:rFonts w:cs="David" w:hint="cs"/>
          <w:rtl/>
        </w:rPr>
      </w:pPr>
      <w:r w:rsidRPr="001E682D">
        <w:rPr>
          <w:rFonts w:cs="David" w:hint="cs"/>
          <w:rtl/>
        </w:rPr>
        <w:t xml:space="preserve">אבל, תראו עם מי אתם משתפים פעולה. </w:t>
      </w:r>
    </w:p>
    <w:p w14:paraId="59F28A95" w14:textId="77777777" w:rsidR="001E682D" w:rsidRPr="001E682D" w:rsidRDefault="001E682D" w:rsidP="001E682D">
      <w:pPr>
        <w:bidi/>
        <w:ind w:firstLine="567"/>
        <w:rPr>
          <w:rFonts w:cs="David" w:hint="cs"/>
          <w:rtl/>
        </w:rPr>
      </w:pPr>
    </w:p>
    <w:p w14:paraId="48BB5164"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552E57C5" w14:textId="77777777" w:rsidR="001E682D" w:rsidRPr="001E682D" w:rsidRDefault="001E682D" w:rsidP="001E682D">
      <w:pPr>
        <w:pStyle w:val="Heading5"/>
        <w:jc w:val="left"/>
        <w:rPr>
          <w:rFonts w:hint="cs"/>
          <w:sz w:val="24"/>
          <w:rtl/>
        </w:rPr>
      </w:pPr>
    </w:p>
    <w:p w14:paraId="6DEA16BA" w14:textId="77777777" w:rsidR="001E682D" w:rsidRPr="001E682D" w:rsidRDefault="001E682D" w:rsidP="001E682D">
      <w:pPr>
        <w:bidi/>
        <w:ind w:firstLine="567"/>
        <w:rPr>
          <w:rFonts w:cs="David" w:hint="cs"/>
          <w:rtl/>
        </w:rPr>
      </w:pPr>
      <w:r w:rsidRPr="001E682D">
        <w:rPr>
          <w:rFonts w:cs="David" w:hint="cs"/>
          <w:rtl/>
        </w:rPr>
        <w:t xml:space="preserve"> הגיע הזמן להגן על הבית. </w:t>
      </w:r>
    </w:p>
    <w:p w14:paraId="4876C891" w14:textId="77777777" w:rsidR="001E682D" w:rsidRPr="001E682D" w:rsidRDefault="001E682D" w:rsidP="001E682D">
      <w:pPr>
        <w:bidi/>
        <w:ind w:firstLine="567"/>
        <w:rPr>
          <w:rFonts w:cs="David" w:hint="cs"/>
          <w:rtl/>
        </w:rPr>
      </w:pPr>
    </w:p>
    <w:p w14:paraId="0FF94B34"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69C6CC46" w14:textId="77777777" w:rsidR="001E682D" w:rsidRPr="001E682D" w:rsidRDefault="001E682D" w:rsidP="001E682D">
      <w:pPr>
        <w:bidi/>
        <w:ind w:firstLine="567"/>
        <w:rPr>
          <w:rFonts w:cs="David" w:hint="cs"/>
          <w:rtl/>
        </w:rPr>
      </w:pPr>
    </w:p>
    <w:p w14:paraId="0A979717" w14:textId="77777777" w:rsidR="001E682D" w:rsidRPr="001E682D" w:rsidRDefault="001E682D" w:rsidP="001E682D">
      <w:pPr>
        <w:bidi/>
        <w:ind w:firstLine="567"/>
        <w:rPr>
          <w:rFonts w:cs="David" w:hint="cs"/>
          <w:rtl/>
        </w:rPr>
      </w:pPr>
      <w:r w:rsidRPr="001E682D">
        <w:rPr>
          <w:rFonts w:cs="David" w:hint="cs"/>
          <w:rtl/>
        </w:rPr>
        <w:t xml:space="preserve">חברת הכנסת </w:t>
      </w:r>
      <w:proofErr w:type="spellStart"/>
      <w:r w:rsidRPr="001E682D">
        <w:rPr>
          <w:rFonts w:cs="David" w:hint="cs"/>
          <w:rtl/>
        </w:rPr>
        <w:t>גלאון</w:t>
      </w:r>
      <w:proofErr w:type="spellEnd"/>
      <w:r w:rsidRPr="001E682D">
        <w:rPr>
          <w:rFonts w:cs="David" w:hint="cs"/>
          <w:rtl/>
        </w:rPr>
        <w:t>, את משתפת פעולה עם גייס חמישי אם את מדברת כבר על שיתוף פעולה.</w:t>
      </w:r>
    </w:p>
    <w:p w14:paraId="748BF1EB" w14:textId="77777777" w:rsidR="001E682D" w:rsidRPr="001E682D" w:rsidRDefault="001E682D" w:rsidP="001E682D">
      <w:pPr>
        <w:bidi/>
        <w:ind w:firstLine="567"/>
        <w:rPr>
          <w:rFonts w:cs="David" w:hint="cs"/>
          <w:rtl/>
        </w:rPr>
      </w:pPr>
    </w:p>
    <w:p w14:paraId="37CCB6CA"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438D24F2" w14:textId="77777777" w:rsidR="001E682D" w:rsidRPr="001E682D" w:rsidRDefault="001E682D" w:rsidP="001E682D">
      <w:pPr>
        <w:bidi/>
        <w:rPr>
          <w:rFonts w:cs="David" w:hint="cs"/>
          <w:rtl/>
        </w:rPr>
      </w:pPr>
    </w:p>
    <w:p w14:paraId="18CF2F48" w14:textId="77777777" w:rsidR="001E682D" w:rsidRPr="001E682D" w:rsidRDefault="001E682D" w:rsidP="001E682D">
      <w:pPr>
        <w:bidi/>
        <w:ind w:firstLine="567"/>
        <w:rPr>
          <w:rFonts w:cs="David" w:hint="cs"/>
          <w:rtl/>
        </w:rPr>
      </w:pPr>
      <w:r w:rsidRPr="001E682D">
        <w:rPr>
          <w:rFonts w:cs="David" w:hint="cs"/>
          <w:rtl/>
        </w:rPr>
        <w:t xml:space="preserve">אני מבקשת שתחזור בך מהאמירה הזאת. </w:t>
      </w:r>
    </w:p>
    <w:p w14:paraId="5F55AF0D" w14:textId="77777777" w:rsidR="001E682D" w:rsidRPr="001E682D" w:rsidRDefault="001E682D" w:rsidP="001E682D">
      <w:pPr>
        <w:bidi/>
        <w:rPr>
          <w:rFonts w:cs="David" w:hint="cs"/>
          <w:rtl/>
        </w:rPr>
      </w:pPr>
    </w:p>
    <w:p w14:paraId="75297404"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5254A5AD" w14:textId="77777777" w:rsidR="001E682D" w:rsidRPr="001E682D" w:rsidRDefault="001E682D" w:rsidP="001E682D">
      <w:pPr>
        <w:pStyle w:val="Heading5"/>
        <w:jc w:val="left"/>
        <w:rPr>
          <w:rFonts w:hint="cs"/>
          <w:sz w:val="24"/>
          <w:rtl/>
        </w:rPr>
      </w:pPr>
    </w:p>
    <w:p w14:paraId="1464D12A" w14:textId="77777777" w:rsidR="001E682D" w:rsidRPr="001E682D" w:rsidRDefault="001E682D" w:rsidP="001E682D">
      <w:pPr>
        <w:bidi/>
        <w:rPr>
          <w:rFonts w:cs="David" w:hint="cs"/>
          <w:rtl/>
        </w:rPr>
      </w:pPr>
      <w:r w:rsidRPr="001E682D">
        <w:rPr>
          <w:rFonts w:cs="David" w:hint="cs"/>
          <w:rtl/>
        </w:rPr>
        <w:tab/>
        <w:t xml:space="preserve"> עם עוכרי ישראל.</w:t>
      </w:r>
    </w:p>
    <w:p w14:paraId="7AB900A3" w14:textId="77777777" w:rsidR="001E682D" w:rsidRPr="001E682D" w:rsidRDefault="001E682D" w:rsidP="001E682D">
      <w:pPr>
        <w:bidi/>
        <w:rPr>
          <w:rFonts w:cs="David" w:hint="cs"/>
          <w:u w:val="single"/>
          <w:rtl/>
        </w:rPr>
      </w:pPr>
    </w:p>
    <w:p w14:paraId="265A58E4"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7310D70D" w14:textId="77777777" w:rsidR="001E682D" w:rsidRPr="001E682D" w:rsidRDefault="001E682D" w:rsidP="001E682D">
      <w:pPr>
        <w:bidi/>
        <w:rPr>
          <w:rFonts w:cs="David"/>
          <w:u w:val="single"/>
          <w:rtl/>
        </w:rPr>
      </w:pPr>
    </w:p>
    <w:p w14:paraId="6816FEB6" w14:textId="77777777" w:rsidR="001E682D" w:rsidRPr="001E682D" w:rsidRDefault="001E682D" w:rsidP="001E682D">
      <w:pPr>
        <w:bidi/>
        <w:ind w:firstLine="567"/>
        <w:rPr>
          <w:rFonts w:cs="David" w:hint="cs"/>
          <w:rtl/>
        </w:rPr>
      </w:pPr>
      <w:r w:rsidRPr="001E682D">
        <w:rPr>
          <w:rFonts w:cs="David" w:hint="cs"/>
          <w:rtl/>
        </w:rPr>
        <w:t xml:space="preserve">למה שיחזור בו? את מצפה ממנו למשהו נורמאלי? </w:t>
      </w:r>
    </w:p>
    <w:p w14:paraId="55368906" w14:textId="77777777" w:rsidR="001E682D" w:rsidRPr="001E682D" w:rsidRDefault="001E682D" w:rsidP="001E682D">
      <w:pPr>
        <w:bidi/>
        <w:ind w:firstLine="567"/>
        <w:rPr>
          <w:rFonts w:cs="David" w:hint="cs"/>
          <w:rtl/>
        </w:rPr>
      </w:pPr>
    </w:p>
    <w:p w14:paraId="28337D27"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5A551011" w14:textId="77777777" w:rsidR="001E682D" w:rsidRPr="001E682D" w:rsidRDefault="001E682D" w:rsidP="001E682D">
      <w:pPr>
        <w:bidi/>
        <w:rPr>
          <w:rFonts w:cs="David" w:hint="cs"/>
          <w:rtl/>
        </w:rPr>
      </w:pPr>
    </w:p>
    <w:p w14:paraId="0C564049" w14:textId="77777777" w:rsidR="001E682D" w:rsidRPr="001E682D" w:rsidRDefault="001E682D" w:rsidP="001E682D">
      <w:pPr>
        <w:bidi/>
        <w:ind w:firstLine="567"/>
        <w:rPr>
          <w:rFonts w:cs="David" w:hint="cs"/>
          <w:rtl/>
        </w:rPr>
      </w:pPr>
      <w:r w:rsidRPr="001E682D">
        <w:rPr>
          <w:rFonts w:cs="David" w:hint="cs"/>
          <w:rtl/>
        </w:rPr>
        <w:t xml:space="preserve"> אתה תחזור בך מהאמירה הזאת.</w:t>
      </w:r>
    </w:p>
    <w:p w14:paraId="63ECD768" w14:textId="77777777" w:rsidR="001E682D" w:rsidRPr="001E682D" w:rsidRDefault="001E682D" w:rsidP="001E682D">
      <w:pPr>
        <w:bidi/>
        <w:rPr>
          <w:rFonts w:cs="David" w:hint="cs"/>
          <w:rtl/>
        </w:rPr>
      </w:pPr>
    </w:p>
    <w:p w14:paraId="1010950A"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67325575" w14:textId="77777777" w:rsidR="001E682D" w:rsidRPr="001E682D" w:rsidRDefault="001E682D" w:rsidP="001E682D">
      <w:pPr>
        <w:bidi/>
        <w:rPr>
          <w:rFonts w:cs="David"/>
          <w:u w:val="single"/>
          <w:rtl/>
        </w:rPr>
      </w:pPr>
    </w:p>
    <w:p w14:paraId="11054585"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אדוני היושב ראש, אני חושב  ש- - - </w:t>
      </w:r>
    </w:p>
    <w:p w14:paraId="1248B4E5" w14:textId="77777777" w:rsidR="001E682D" w:rsidRPr="001E682D" w:rsidRDefault="001E682D" w:rsidP="001E682D">
      <w:pPr>
        <w:bidi/>
        <w:rPr>
          <w:rFonts w:cs="David" w:hint="cs"/>
          <w:rtl/>
        </w:rPr>
      </w:pPr>
    </w:p>
    <w:p w14:paraId="0A5063CD"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49116233" w14:textId="77777777" w:rsidR="001E682D" w:rsidRPr="001E682D" w:rsidRDefault="001E682D" w:rsidP="001E682D">
      <w:pPr>
        <w:bidi/>
        <w:rPr>
          <w:rFonts w:cs="David"/>
          <w:u w:val="single"/>
          <w:rtl/>
        </w:rPr>
      </w:pPr>
    </w:p>
    <w:p w14:paraId="3AF1173E"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רשות הדיבור היא שלי, זה לא בסדר.</w:t>
      </w:r>
    </w:p>
    <w:p w14:paraId="4E1581C2" w14:textId="77777777" w:rsidR="001E682D" w:rsidRPr="001E682D" w:rsidRDefault="001E682D" w:rsidP="001E682D">
      <w:pPr>
        <w:bidi/>
        <w:rPr>
          <w:rFonts w:cs="David" w:hint="cs"/>
          <w:rtl/>
        </w:rPr>
      </w:pPr>
    </w:p>
    <w:p w14:paraId="2A1FE052" w14:textId="77777777" w:rsidR="001E682D" w:rsidRPr="001E682D" w:rsidRDefault="001E682D" w:rsidP="001E682D">
      <w:pPr>
        <w:bidi/>
        <w:rPr>
          <w:rFonts w:cs="David" w:hint="cs"/>
          <w:rtl/>
        </w:rPr>
      </w:pPr>
      <w:r w:rsidRPr="001E682D">
        <w:rPr>
          <w:rFonts w:cs="David" w:hint="cs"/>
          <w:u w:val="single"/>
          <w:rtl/>
        </w:rPr>
        <w:t>היו"ר דוד טל:</w:t>
      </w:r>
    </w:p>
    <w:p w14:paraId="23ED7266" w14:textId="77777777" w:rsidR="001E682D" w:rsidRPr="001E682D" w:rsidRDefault="001E682D" w:rsidP="001E682D">
      <w:pPr>
        <w:bidi/>
        <w:rPr>
          <w:rFonts w:cs="David" w:hint="cs"/>
          <w:rtl/>
        </w:rPr>
      </w:pPr>
    </w:p>
    <w:p w14:paraId="674A66E7" w14:textId="77777777" w:rsidR="001E682D" w:rsidRPr="001E682D" w:rsidRDefault="001E682D" w:rsidP="001E682D">
      <w:pPr>
        <w:bidi/>
        <w:ind w:firstLine="567"/>
        <w:rPr>
          <w:rFonts w:cs="David" w:hint="cs"/>
          <w:rtl/>
        </w:rPr>
      </w:pPr>
      <w:r w:rsidRPr="001E682D">
        <w:rPr>
          <w:rFonts w:cs="David" w:hint="cs"/>
          <w:rtl/>
        </w:rPr>
        <w:t xml:space="preserve"> רבותי, חבר הכנסת ברכה בזכות דיבור.</w:t>
      </w:r>
    </w:p>
    <w:p w14:paraId="2C5AA06F" w14:textId="77777777" w:rsidR="001E682D" w:rsidRPr="001E682D" w:rsidRDefault="001E682D" w:rsidP="001E682D">
      <w:pPr>
        <w:bidi/>
        <w:rPr>
          <w:rFonts w:cs="David" w:hint="cs"/>
          <w:u w:val="single"/>
          <w:rtl/>
        </w:rPr>
      </w:pPr>
    </w:p>
    <w:p w14:paraId="2BC9871C"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6D510D45" w14:textId="77777777" w:rsidR="001E682D" w:rsidRPr="001E682D" w:rsidRDefault="001E682D" w:rsidP="001E682D">
      <w:pPr>
        <w:bidi/>
        <w:rPr>
          <w:rFonts w:cs="David"/>
          <w:u w:val="single"/>
          <w:rtl/>
        </w:rPr>
      </w:pPr>
    </w:p>
    <w:p w14:paraId="5976F093" w14:textId="77777777" w:rsidR="001E682D" w:rsidRPr="001E682D" w:rsidRDefault="001E682D" w:rsidP="001E682D">
      <w:pPr>
        <w:bidi/>
        <w:ind w:firstLine="567"/>
        <w:rPr>
          <w:rFonts w:cs="David" w:hint="cs"/>
          <w:rtl/>
        </w:rPr>
      </w:pPr>
      <w:r w:rsidRPr="001E682D">
        <w:rPr>
          <w:rFonts w:cs="David" w:hint="cs"/>
          <w:rtl/>
        </w:rPr>
        <w:t xml:space="preserve">אסור לך לעבור לסדר היום על דברים כאלה חמורים. מה זה גייס חמישי? </w:t>
      </w:r>
    </w:p>
    <w:p w14:paraId="42F80F71" w14:textId="77777777" w:rsidR="001E682D" w:rsidRPr="001E682D" w:rsidRDefault="001E682D" w:rsidP="001E682D">
      <w:pPr>
        <w:bidi/>
        <w:ind w:firstLine="567"/>
        <w:rPr>
          <w:rFonts w:cs="David" w:hint="cs"/>
          <w:rtl/>
        </w:rPr>
      </w:pPr>
    </w:p>
    <w:p w14:paraId="41754C4D" w14:textId="77777777" w:rsidR="001E682D" w:rsidRPr="001E682D" w:rsidRDefault="001E682D" w:rsidP="001E682D">
      <w:pPr>
        <w:bidi/>
        <w:rPr>
          <w:rFonts w:cs="David" w:hint="cs"/>
          <w:rtl/>
        </w:rPr>
      </w:pPr>
      <w:r w:rsidRPr="001E682D">
        <w:rPr>
          <w:rFonts w:cs="David" w:hint="cs"/>
          <w:u w:val="single"/>
          <w:rtl/>
        </w:rPr>
        <w:t>היו"ר דוד טל:</w:t>
      </w:r>
    </w:p>
    <w:p w14:paraId="4BFCEF2D" w14:textId="77777777" w:rsidR="001E682D" w:rsidRPr="001E682D" w:rsidRDefault="001E682D" w:rsidP="001E682D">
      <w:pPr>
        <w:bidi/>
        <w:rPr>
          <w:rFonts w:cs="David" w:hint="cs"/>
          <w:rtl/>
        </w:rPr>
      </w:pPr>
    </w:p>
    <w:p w14:paraId="41707CF2" w14:textId="77777777" w:rsidR="001E682D" w:rsidRPr="001E682D" w:rsidRDefault="001E682D" w:rsidP="001E682D">
      <w:pPr>
        <w:bidi/>
        <w:ind w:firstLine="567"/>
        <w:rPr>
          <w:rFonts w:cs="David" w:hint="cs"/>
          <w:rtl/>
        </w:rPr>
      </w:pPr>
      <w:r w:rsidRPr="001E682D">
        <w:rPr>
          <w:rFonts w:cs="David" w:hint="cs"/>
          <w:rtl/>
        </w:rPr>
        <w:t xml:space="preserve"> חבר הכנסת </w:t>
      </w:r>
      <w:proofErr w:type="spellStart"/>
      <w:r w:rsidRPr="001E682D">
        <w:rPr>
          <w:rFonts w:cs="David" w:hint="cs"/>
          <w:rtl/>
        </w:rPr>
        <w:t>אלסאנע</w:t>
      </w:r>
      <w:proofErr w:type="spellEnd"/>
      <w:r w:rsidRPr="001E682D">
        <w:rPr>
          <w:rFonts w:cs="David" w:hint="cs"/>
          <w:rtl/>
        </w:rPr>
        <w:t>, בוא שב במקומי, ותראה איך זה נראה מפה.</w:t>
      </w:r>
    </w:p>
    <w:p w14:paraId="13762376" w14:textId="77777777" w:rsidR="001E682D" w:rsidRPr="001E682D" w:rsidRDefault="001E682D" w:rsidP="001E682D">
      <w:pPr>
        <w:bidi/>
        <w:ind w:firstLine="567"/>
        <w:rPr>
          <w:rFonts w:cs="David" w:hint="cs"/>
          <w:rtl/>
        </w:rPr>
      </w:pPr>
    </w:p>
    <w:p w14:paraId="363B2DA6"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17531399" w14:textId="77777777" w:rsidR="001E682D" w:rsidRPr="001E682D" w:rsidRDefault="001E682D" w:rsidP="001E682D">
      <w:pPr>
        <w:bidi/>
        <w:rPr>
          <w:rFonts w:cs="David"/>
          <w:u w:val="single"/>
          <w:rtl/>
        </w:rPr>
      </w:pPr>
    </w:p>
    <w:p w14:paraId="69238356" w14:textId="77777777" w:rsidR="001E682D" w:rsidRPr="001E682D" w:rsidRDefault="001E682D" w:rsidP="001E682D">
      <w:pPr>
        <w:bidi/>
        <w:ind w:firstLine="567"/>
        <w:rPr>
          <w:rFonts w:cs="David" w:hint="cs"/>
          <w:rtl/>
        </w:rPr>
      </w:pPr>
      <w:r w:rsidRPr="001E682D">
        <w:rPr>
          <w:rFonts w:cs="David" w:hint="cs"/>
          <w:rtl/>
        </w:rPr>
        <w:t>אני מעריך אותך, אני מכבד אותך. אני לא רוצה להחליף אותך. אבל, איך הוא - - -</w:t>
      </w:r>
    </w:p>
    <w:p w14:paraId="12726146" w14:textId="77777777" w:rsidR="001E682D" w:rsidRPr="001E682D" w:rsidRDefault="001E682D" w:rsidP="001E682D">
      <w:pPr>
        <w:bidi/>
        <w:ind w:firstLine="567"/>
        <w:rPr>
          <w:rFonts w:cs="David" w:hint="cs"/>
          <w:rtl/>
        </w:rPr>
      </w:pPr>
    </w:p>
    <w:p w14:paraId="490A648A" w14:textId="77777777" w:rsidR="001E682D" w:rsidRPr="001E682D" w:rsidRDefault="001E682D" w:rsidP="001E682D">
      <w:pPr>
        <w:bidi/>
        <w:rPr>
          <w:rFonts w:cs="David" w:hint="cs"/>
          <w:rtl/>
        </w:rPr>
      </w:pPr>
      <w:r w:rsidRPr="001E682D">
        <w:rPr>
          <w:rFonts w:cs="David" w:hint="cs"/>
          <w:u w:val="single"/>
          <w:rtl/>
        </w:rPr>
        <w:t>היו"ר דוד טל:</w:t>
      </w:r>
    </w:p>
    <w:p w14:paraId="2EBFDF1F" w14:textId="77777777" w:rsidR="001E682D" w:rsidRPr="001E682D" w:rsidRDefault="001E682D" w:rsidP="001E682D">
      <w:pPr>
        <w:bidi/>
        <w:rPr>
          <w:rFonts w:cs="David" w:hint="cs"/>
          <w:rtl/>
        </w:rPr>
      </w:pPr>
    </w:p>
    <w:p w14:paraId="11DF6BB3" w14:textId="77777777" w:rsidR="001E682D" w:rsidRPr="001E682D" w:rsidRDefault="001E682D" w:rsidP="001E682D">
      <w:pPr>
        <w:bidi/>
        <w:ind w:firstLine="567"/>
        <w:rPr>
          <w:rFonts w:cs="David" w:hint="cs"/>
          <w:rtl/>
        </w:rPr>
      </w:pPr>
      <w:r w:rsidRPr="001E682D">
        <w:rPr>
          <w:rFonts w:cs="David" w:hint="cs"/>
          <w:rtl/>
        </w:rPr>
        <w:t xml:space="preserve"> אני מבקש לא להפריע. חבר הכנסת ברכה, ברשות דיבור.</w:t>
      </w:r>
      <w:r w:rsidRPr="001E682D">
        <w:rPr>
          <w:rFonts w:cs="David"/>
          <w:rtl/>
        </w:rPr>
        <w:tab/>
      </w:r>
    </w:p>
    <w:p w14:paraId="433377C9" w14:textId="77777777" w:rsidR="001E682D" w:rsidRPr="001E682D" w:rsidRDefault="001E682D" w:rsidP="001E682D">
      <w:pPr>
        <w:bidi/>
        <w:ind w:firstLine="567"/>
        <w:rPr>
          <w:rFonts w:cs="David" w:hint="cs"/>
          <w:rtl/>
        </w:rPr>
      </w:pPr>
    </w:p>
    <w:p w14:paraId="288737FB"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667B697B" w14:textId="77777777" w:rsidR="001E682D" w:rsidRPr="001E682D" w:rsidRDefault="001E682D" w:rsidP="001E682D">
      <w:pPr>
        <w:bidi/>
        <w:rPr>
          <w:rFonts w:cs="David"/>
          <w:u w:val="single"/>
          <w:rtl/>
        </w:rPr>
      </w:pPr>
    </w:p>
    <w:p w14:paraId="278A7099" w14:textId="77777777" w:rsidR="001E682D" w:rsidRPr="001E682D" w:rsidRDefault="001E682D" w:rsidP="001E682D">
      <w:pPr>
        <w:bidi/>
        <w:ind w:firstLine="567"/>
        <w:rPr>
          <w:rFonts w:cs="David" w:hint="cs"/>
          <w:rtl/>
        </w:rPr>
      </w:pPr>
      <w:r w:rsidRPr="001E682D">
        <w:rPr>
          <w:rFonts w:cs="David" w:hint="cs"/>
          <w:rtl/>
        </w:rPr>
        <w:t xml:space="preserve">אדוני היושב ראש, הרי המציעים ודאי מאמינים שהם רוצים מדינה יהודית. </w:t>
      </w:r>
    </w:p>
    <w:p w14:paraId="050E5A0E" w14:textId="77777777" w:rsidR="001E682D" w:rsidRPr="001E682D" w:rsidRDefault="001E682D" w:rsidP="001E682D">
      <w:pPr>
        <w:bidi/>
        <w:ind w:firstLine="567"/>
        <w:rPr>
          <w:rFonts w:cs="David" w:hint="cs"/>
          <w:rtl/>
        </w:rPr>
      </w:pPr>
    </w:p>
    <w:p w14:paraId="12A16E9B"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561CE788" w14:textId="77777777" w:rsidR="001E682D" w:rsidRPr="001E682D" w:rsidRDefault="001E682D" w:rsidP="001E682D">
      <w:pPr>
        <w:pStyle w:val="Heading5"/>
        <w:jc w:val="left"/>
        <w:rPr>
          <w:rFonts w:hint="cs"/>
          <w:sz w:val="24"/>
          <w:rtl/>
        </w:rPr>
      </w:pPr>
    </w:p>
    <w:p w14:paraId="2DEB213A" w14:textId="77777777" w:rsidR="001E682D" w:rsidRPr="001E682D" w:rsidRDefault="001E682D" w:rsidP="001E682D">
      <w:pPr>
        <w:bidi/>
        <w:ind w:firstLine="567"/>
        <w:rPr>
          <w:rFonts w:cs="David" w:hint="cs"/>
          <w:rtl/>
        </w:rPr>
      </w:pPr>
      <w:r w:rsidRPr="001E682D">
        <w:rPr>
          <w:rFonts w:cs="David" w:hint="cs"/>
          <w:rtl/>
        </w:rPr>
        <w:t xml:space="preserve"> המדינה היא יהודית.</w:t>
      </w:r>
    </w:p>
    <w:p w14:paraId="3066793A" w14:textId="77777777" w:rsidR="001E682D" w:rsidRPr="001E682D" w:rsidRDefault="001E682D" w:rsidP="001E682D">
      <w:pPr>
        <w:bidi/>
        <w:ind w:firstLine="567"/>
        <w:rPr>
          <w:rFonts w:cs="David" w:hint="cs"/>
          <w:rtl/>
        </w:rPr>
      </w:pPr>
    </w:p>
    <w:p w14:paraId="664560AA"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0E9A3540" w14:textId="77777777" w:rsidR="001E682D" w:rsidRPr="001E682D" w:rsidRDefault="001E682D" w:rsidP="001E682D">
      <w:pPr>
        <w:bidi/>
        <w:rPr>
          <w:rFonts w:cs="David"/>
          <w:u w:val="single"/>
          <w:rtl/>
        </w:rPr>
      </w:pPr>
    </w:p>
    <w:p w14:paraId="4CF98369" w14:textId="77777777" w:rsidR="001E682D" w:rsidRPr="001E682D" w:rsidRDefault="001E682D" w:rsidP="001E682D">
      <w:pPr>
        <w:bidi/>
        <w:ind w:firstLine="567"/>
        <w:rPr>
          <w:rFonts w:cs="David" w:hint="cs"/>
          <w:rtl/>
        </w:rPr>
      </w:pPr>
      <w:r w:rsidRPr="001E682D">
        <w:rPr>
          <w:rFonts w:cs="David" w:hint="cs"/>
          <w:rtl/>
        </w:rPr>
        <w:t>מה קרה לך? מה את משתוללת?</w:t>
      </w:r>
    </w:p>
    <w:p w14:paraId="1B331E9A" w14:textId="77777777" w:rsidR="001E682D" w:rsidRPr="001E682D" w:rsidRDefault="001E682D" w:rsidP="001E682D">
      <w:pPr>
        <w:bidi/>
        <w:rPr>
          <w:rFonts w:cs="David" w:hint="cs"/>
          <w:rtl/>
        </w:rPr>
      </w:pPr>
    </w:p>
    <w:p w14:paraId="1329AA0D" w14:textId="77777777" w:rsidR="001E682D" w:rsidRPr="001E682D" w:rsidRDefault="001E682D" w:rsidP="001E682D">
      <w:pPr>
        <w:bidi/>
        <w:rPr>
          <w:rFonts w:cs="David" w:hint="cs"/>
          <w:rtl/>
        </w:rPr>
      </w:pPr>
      <w:r w:rsidRPr="001E682D">
        <w:rPr>
          <w:rFonts w:cs="David" w:hint="cs"/>
          <w:u w:val="single"/>
          <w:rtl/>
        </w:rPr>
        <w:t>היו"ר דוד טל:</w:t>
      </w:r>
    </w:p>
    <w:p w14:paraId="406D7FBA" w14:textId="77777777" w:rsidR="001E682D" w:rsidRPr="001E682D" w:rsidRDefault="001E682D" w:rsidP="001E682D">
      <w:pPr>
        <w:bidi/>
        <w:rPr>
          <w:rFonts w:cs="David" w:hint="cs"/>
          <w:rtl/>
        </w:rPr>
      </w:pPr>
    </w:p>
    <w:p w14:paraId="43C9D597" w14:textId="77777777" w:rsidR="001E682D" w:rsidRPr="001E682D" w:rsidRDefault="001E682D" w:rsidP="001E682D">
      <w:pPr>
        <w:bidi/>
        <w:rPr>
          <w:rFonts w:cs="David" w:hint="cs"/>
          <w:rtl/>
        </w:rPr>
      </w:pPr>
      <w:r w:rsidRPr="001E682D">
        <w:rPr>
          <w:rFonts w:cs="David" w:hint="cs"/>
          <w:rtl/>
        </w:rPr>
        <w:tab/>
        <w:t xml:space="preserve">חברת הכנסת </w:t>
      </w:r>
      <w:proofErr w:type="spellStart"/>
      <w:r w:rsidRPr="001E682D">
        <w:rPr>
          <w:rFonts w:cs="David" w:hint="cs"/>
          <w:rtl/>
        </w:rPr>
        <w:t>טרטמן</w:t>
      </w:r>
      <w:proofErr w:type="spellEnd"/>
      <w:r w:rsidRPr="001E682D">
        <w:rPr>
          <w:rFonts w:cs="David" w:hint="cs"/>
          <w:rtl/>
        </w:rPr>
        <w:t xml:space="preserve">, די. </w:t>
      </w:r>
    </w:p>
    <w:p w14:paraId="3113E596" w14:textId="77777777" w:rsidR="001E682D" w:rsidRPr="001E682D" w:rsidRDefault="001E682D" w:rsidP="001E682D">
      <w:pPr>
        <w:bidi/>
        <w:rPr>
          <w:rFonts w:cs="David" w:hint="cs"/>
          <w:rtl/>
        </w:rPr>
      </w:pPr>
    </w:p>
    <w:p w14:paraId="635B7C43"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47BB0F33" w14:textId="77777777" w:rsidR="001E682D" w:rsidRPr="001E682D" w:rsidRDefault="001E682D" w:rsidP="001E682D">
      <w:pPr>
        <w:bidi/>
        <w:rPr>
          <w:rFonts w:cs="David"/>
          <w:u w:val="single"/>
          <w:rtl/>
        </w:rPr>
      </w:pPr>
    </w:p>
    <w:p w14:paraId="6E42F0D7"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אדוני היושב ראש, המציעים רוצים או מעוניינים שהמדינה הזאת תהיה מדינה יהודית, והיא אכן תהיה מדינה יהודית על פי קצב החקיקה הזה. אבל, דמוקרטית היא בהחלט לא תהיה. לכן, הייתי מציע לאותם חברי כנסת הוזים והזויים להתכנס ביחד במקום לעשות טלאי על טלאי, ולהיעזר בכתבים קצת של </w:t>
      </w:r>
      <w:proofErr w:type="spellStart"/>
      <w:r w:rsidRPr="001E682D">
        <w:rPr>
          <w:rFonts w:cs="David" w:hint="cs"/>
          <w:rtl/>
        </w:rPr>
        <w:t>מוסוליני</w:t>
      </w:r>
      <w:proofErr w:type="spellEnd"/>
      <w:r w:rsidRPr="001E682D">
        <w:rPr>
          <w:rFonts w:cs="David" w:hint="cs"/>
          <w:rtl/>
        </w:rPr>
        <w:t xml:space="preserve">, קצת </w:t>
      </w:r>
      <w:proofErr w:type="spellStart"/>
      <w:r w:rsidRPr="001E682D">
        <w:rPr>
          <w:rFonts w:cs="David" w:hint="cs"/>
          <w:rtl/>
        </w:rPr>
        <w:t>בהיידר</w:t>
      </w:r>
      <w:proofErr w:type="spellEnd"/>
      <w:r w:rsidRPr="001E682D">
        <w:rPr>
          <w:rFonts w:cs="David" w:hint="cs"/>
          <w:rtl/>
        </w:rPr>
        <w:t xml:space="preserve">, ולחבר חוקה, ואז נדע איפה אנחנו עומדים. חבר הכנסת </w:t>
      </w:r>
      <w:proofErr w:type="spellStart"/>
      <w:r w:rsidRPr="001E682D">
        <w:rPr>
          <w:rFonts w:cs="David" w:hint="cs"/>
          <w:rtl/>
        </w:rPr>
        <w:t>אלסאנע</w:t>
      </w:r>
      <w:proofErr w:type="spellEnd"/>
      <w:r w:rsidRPr="001E682D">
        <w:rPr>
          <w:rFonts w:cs="David" w:hint="cs"/>
          <w:rtl/>
        </w:rPr>
        <w:t xml:space="preserve">, חבל באמת להתרגז. גייס חמישי </w:t>
      </w:r>
      <w:r w:rsidRPr="001E682D">
        <w:rPr>
          <w:rFonts w:cs="David"/>
          <w:rtl/>
        </w:rPr>
        <w:t>–</w:t>
      </w:r>
      <w:r w:rsidRPr="001E682D">
        <w:rPr>
          <w:rFonts w:cs="David" w:hint="cs"/>
          <w:rtl/>
        </w:rPr>
        <w:t xml:space="preserve"> כאילו אתה מצפה ממנו למשהו - - -</w:t>
      </w:r>
    </w:p>
    <w:p w14:paraId="191E55BA" w14:textId="77777777" w:rsidR="001E682D" w:rsidRPr="001E682D" w:rsidRDefault="001E682D" w:rsidP="001E682D">
      <w:pPr>
        <w:bidi/>
        <w:rPr>
          <w:rFonts w:cs="David" w:hint="cs"/>
          <w:rtl/>
        </w:rPr>
      </w:pPr>
    </w:p>
    <w:p w14:paraId="3BCB9085"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0B7410E4" w14:textId="77777777" w:rsidR="001E682D" w:rsidRPr="001E682D" w:rsidRDefault="001E682D" w:rsidP="001E682D">
      <w:pPr>
        <w:bidi/>
        <w:rPr>
          <w:rFonts w:cs="David" w:hint="cs"/>
          <w:rtl/>
        </w:rPr>
      </w:pPr>
    </w:p>
    <w:p w14:paraId="7EB8B4BF" w14:textId="77777777" w:rsidR="001E682D" w:rsidRPr="001E682D" w:rsidRDefault="001E682D" w:rsidP="001E682D">
      <w:pPr>
        <w:bidi/>
        <w:rPr>
          <w:rFonts w:cs="David" w:hint="cs"/>
          <w:rtl/>
        </w:rPr>
      </w:pPr>
      <w:r w:rsidRPr="001E682D">
        <w:rPr>
          <w:rFonts w:cs="David" w:hint="cs"/>
          <w:rtl/>
        </w:rPr>
        <w:tab/>
        <w:t xml:space="preserve">אני מבין שאתה אומר את זה מניסיון. </w:t>
      </w:r>
    </w:p>
    <w:p w14:paraId="0EFAECE4" w14:textId="77777777" w:rsidR="001E682D" w:rsidRPr="001E682D" w:rsidRDefault="001E682D" w:rsidP="001E682D">
      <w:pPr>
        <w:bidi/>
        <w:rPr>
          <w:rFonts w:cs="David" w:hint="cs"/>
          <w:rtl/>
        </w:rPr>
      </w:pPr>
    </w:p>
    <w:p w14:paraId="4B5E90B6"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05E28491" w14:textId="77777777" w:rsidR="001E682D" w:rsidRPr="001E682D" w:rsidRDefault="001E682D" w:rsidP="001E682D">
      <w:pPr>
        <w:bidi/>
        <w:rPr>
          <w:rFonts w:cs="David"/>
          <w:u w:val="single"/>
          <w:rtl/>
        </w:rPr>
      </w:pPr>
    </w:p>
    <w:p w14:paraId="5E04581C"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חוסר נורמאליות מוחלט לצפות מהאנשים למשהו - - -</w:t>
      </w:r>
    </w:p>
    <w:p w14:paraId="67B5152B" w14:textId="77777777" w:rsidR="001E682D" w:rsidRPr="001E682D" w:rsidRDefault="001E682D" w:rsidP="001E682D">
      <w:pPr>
        <w:bidi/>
        <w:rPr>
          <w:rFonts w:cs="David" w:hint="cs"/>
          <w:rtl/>
        </w:rPr>
      </w:pPr>
    </w:p>
    <w:p w14:paraId="28F9FB26" w14:textId="77777777" w:rsidR="001E682D" w:rsidRPr="001E682D" w:rsidRDefault="001E682D" w:rsidP="001E682D">
      <w:pPr>
        <w:bidi/>
        <w:rPr>
          <w:rFonts w:cs="David" w:hint="cs"/>
          <w:rtl/>
        </w:rPr>
      </w:pPr>
      <w:r w:rsidRPr="001E682D">
        <w:rPr>
          <w:rFonts w:cs="David" w:hint="cs"/>
          <w:u w:val="single"/>
          <w:rtl/>
        </w:rPr>
        <w:t>היו"ר דוד טל:</w:t>
      </w:r>
    </w:p>
    <w:p w14:paraId="1924A332" w14:textId="77777777" w:rsidR="001E682D" w:rsidRPr="001E682D" w:rsidRDefault="001E682D" w:rsidP="001E682D">
      <w:pPr>
        <w:bidi/>
        <w:rPr>
          <w:rFonts w:cs="David" w:hint="cs"/>
          <w:rtl/>
        </w:rPr>
      </w:pPr>
    </w:p>
    <w:p w14:paraId="2D956618" w14:textId="77777777" w:rsidR="001E682D" w:rsidRPr="001E682D" w:rsidRDefault="001E682D" w:rsidP="001E682D">
      <w:pPr>
        <w:bidi/>
        <w:rPr>
          <w:rFonts w:cs="David" w:hint="cs"/>
          <w:rtl/>
        </w:rPr>
      </w:pPr>
      <w:r w:rsidRPr="001E682D">
        <w:rPr>
          <w:rFonts w:cs="David" w:hint="cs"/>
          <w:rtl/>
        </w:rPr>
        <w:tab/>
        <w:t xml:space="preserve"> תודה רבה. חברת הכנסת </w:t>
      </w:r>
      <w:proofErr w:type="spellStart"/>
      <w:r w:rsidRPr="001E682D">
        <w:rPr>
          <w:rFonts w:cs="David" w:hint="cs"/>
          <w:rtl/>
        </w:rPr>
        <w:t>גלאון</w:t>
      </w:r>
      <w:proofErr w:type="spellEnd"/>
      <w:r w:rsidRPr="001E682D">
        <w:rPr>
          <w:rFonts w:cs="David" w:hint="cs"/>
          <w:rtl/>
        </w:rPr>
        <w:t xml:space="preserve">, בבקשה. </w:t>
      </w:r>
    </w:p>
    <w:p w14:paraId="577A71A5" w14:textId="77777777" w:rsidR="001E682D" w:rsidRPr="001E682D" w:rsidRDefault="001E682D" w:rsidP="001E682D">
      <w:pPr>
        <w:bidi/>
        <w:rPr>
          <w:rFonts w:cs="David" w:hint="cs"/>
          <w:rtl/>
        </w:rPr>
      </w:pPr>
    </w:p>
    <w:p w14:paraId="0F66B95C"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72E1BFE8" w14:textId="77777777" w:rsidR="001E682D" w:rsidRPr="001E682D" w:rsidRDefault="001E682D" w:rsidP="001E682D">
      <w:pPr>
        <w:bidi/>
        <w:rPr>
          <w:rFonts w:cs="David" w:hint="cs"/>
          <w:rtl/>
        </w:rPr>
      </w:pPr>
    </w:p>
    <w:p w14:paraId="598C1E0B" w14:textId="77777777" w:rsidR="001E682D" w:rsidRPr="001E682D" w:rsidRDefault="001E682D" w:rsidP="001E682D">
      <w:pPr>
        <w:bidi/>
        <w:rPr>
          <w:rFonts w:cs="David" w:hint="cs"/>
          <w:rtl/>
        </w:rPr>
      </w:pPr>
      <w:r w:rsidRPr="001E682D">
        <w:rPr>
          <w:rFonts w:cs="David" w:hint="cs"/>
          <w:rtl/>
        </w:rPr>
        <w:tab/>
        <w:t xml:space="preserve"> אדוני היושב ראש, הפשרה שמוצגת לנו כאן, לכאורה כפשרה שעכשיו הכנסת או ועדת הכנסת צריכה להתכנס סביבה, היא פשרה רקובה. ההצעות האלה שכביכול באות להגן על הדמוקרטיה - ההצעות הלא דמוקרטיות, אמרה כאן חברת הכנסת </w:t>
      </w:r>
      <w:proofErr w:type="spellStart"/>
      <w:r w:rsidRPr="001E682D">
        <w:rPr>
          <w:rFonts w:cs="David" w:hint="cs"/>
          <w:rtl/>
        </w:rPr>
        <w:t>טרטמן</w:t>
      </w:r>
      <w:proofErr w:type="spellEnd"/>
      <w:r w:rsidRPr="001E682D">
        <w:rPr>
          <w:rFonts w:cs="David" w:hint="cs"/>
          <w:rtl/>
        </w:rPr>
        <w:t xml:space="preserve"> בפאתוס אנחנו באים להגן על הבית הלאומי, וחבר הכנסת זבולון </w:t>
      </w:r>
      <w:proofErr w:type="spellStart"/>
      <w:r w:rsidRPr="001E682D">
        <w:rPr>
          <w:rFonts w:cs="David" w:hint="cs"/>
          <w:rtl/>
        </w:rPr>
        <w:t>אורלב</w:t>
      </w:r>
      <w:proofErr w:type="spellEnd"/>
      <w:r w:rsidRPr="001E682D">
        <w:rPr>
          <w:rFonts w:cs="David" w:hint="cs"/>
          <w:rtl/>
        </w:rPr>
        <w:t xml:space="preserve"> צריך להצהיר נאמנות - תמיד הרצון הזה להגן על הדמוקרטיה משקף הצעות לא דמוקרטיות. </w:t>
      </w:r>
    </w:p>
    <w:p w14:paraId="6F696216" w14:textId="77777777" w:rsidR="001E682D" w:rsidRPr="001E682D" w:rsidRDefault="001E682D" w:rsidP="001E682D">
      <w:pPr>
        <w:bidi/>
        <w:rPr>
          <w:rFonts w:cs="David" w:hint="cs"/>
          <w:rtl/>
        </w:rPr>
      </w:pPr>
    </w:p>
    <w:p w14:paraId="38E4DAE2" w14:textId="77777777" w:rsidR="001E682D" w:rsidRPr="001E682D" w:rsidRDefault="001E682D" w:rsidP="001E682D">
      <w:pPr>
        <w:bidi/>
        <w:rPr>
          <w:rFonts w:cs="David" w:hint="cs"/>
          <w:rtl/>
        </w:rPr>
      </w:pPr>
      <w:r w:rsidRPr="001E682D">
        <w:rPr>
          <w:rFonts w:cs="David" w:hint="cs"/>
          <w:rtl/>
        </w:rPr>
        <w:tab/>
        <w:t>אני רוצה להקדים ולומר - אני ממש לא מתלהבת מנסיעות למדינת אויב. אני מקדימה ואומרת שאני לא מתלהבת מזה, למרות שאני יכולה להבין את כל השיקולים של אנשים שמטעמים הומניטאריי</w:t>
      </w:r>
      <w:r w:rsidRPr="001E682D">
        <w:rPr>
          <w:rFonts w:cs="David" w:hint="eastAsia"/>
          <w:rtl/>
        </w:rPr>
        <w:t>ם</w:t>
      </w:r>
      <w:r w:rsidRPr="001E682D">
        <w:rPr>
          <w:rFonts w:cs="David" w:hint="cs"/>
          <w:rtl/>
        </w:rPr>
        <w:t xml:space="preserve"> כאלו או אחרים, או אנשים שרואים שליחות בעשייה שלהם. אבל, מה הקשר בין ביקור במדינת אויב לבין תמיכה במאבק מזוין? </w:t>
      </w:r>
    </w:p>
    <w:p w14:paraId="3EADD15D" w14:textId="77777777" w:rsidR="001E682D" w:rsidRPr="001E682D" w:rsidRDefault="001E682D" w:rsidP="001E682D">
      <w:pPr>
        <w:bidi/>
        <w:rPr>
          <w:rFonts w:cs="David" w:hint="cs"/>
          <w:rtl/>
        </w:rPr>
      </w:pPr>
    </w:p>
    <w:p w14:paraId="2D45BEA5" w14:textId="77777777" w:rsidR="001E682D" w:rsidRPr="001E682D" w:rsidRDefault="001E682D" w:rsidP="001E682D">
      <w:pPr>
        <w:bidi/>
        <w:rPr>
          <w:rFonts w:cs="David" w:hint="cs"/>
          <w:rtl/>
        </w:rPr>
      </w:pPr>
      <w:r w:rsidRPr="001E682D">
        <w:rPr>
          <w:rFonts w:cs="David" w:hint="cs"/>
          <w:rtl/>
        </w:rPr>
        <w:tab/>
        <w:t xml:space="preserve">כשאנחנו יושבים כאן ורוממות הדמוקרטיה בגרוננו, ואמר היושב ראש הזכות להיבחר היא זכות עליונה, היא זכות חוקתית  - תמיד זה רק הצהרות, וכשזה בפרקטיקה, כשהכנסת מתכנסת, אז אנחנו רואים שאין לנו בכלל שום רצון להגן על הזכות הזאת שהיא זכות בסיסית של לבחור ולהיבחר. </w:t>
      </w:r>
    </w:p>
    <w:p w14:paraId="67AF7BF5" w14:textId="77777777" w:rsidR="001E682D" w:rsidRPr="001E682D" w:rsidRDefault="001E682D" w:rsidP="001E682D">
      <w:pPr>
        <w:bidi/>
        <w:rPr>
          <w:rFonts w:cs="David" w:hint="cs"/>
          <w:rtl/>
        </w:rPr>
      </w:pPr>
    </w:p>
    <w:p w14:paraId="523352CD" w14:textId="77777777" w:rsidR="001E682D" w:rsidRPr="001E682D" w:rsidRDefault="001E682D" w:rsidP="001E682D">
      <w:pPr>
        <w:bidi/>
        <w:rPr>
          <w:rFonts w:cs="David" w:hint="cs"/>
          <w:rtl/>
        </w:rPr>
      </w:pPr>
      <w:r w:rsidRPr="001E682D">
        <w:rPr>
          <w:rFonts w:cs="David" w:hint="cs"/>
          <w:rtl/>
        </w:rPr>
        <w:tab/>
        <w:t xml:space="preserve">למה אני כל כך מוטרדת מההצעה הזאת? כי כבר במשך זמן יש בכנסת הזאת הלך רוח מסוכן. בואו נקרא לילד בשמו </w:t>
      </w:r>
      <w:r w:rsidRPr="001E682D">
        <w:rPr>
          <w:rFonts w:cs="David"/>
          <w:rtl/>
        </w:rPr>
        <w:t>–</w:t>
      </w:r>
      <w:r w:rsidRPr="001E682D">
        <w:rPr>
          <w:rFonts w:cs="David" w:hint="cs"/>
          <w:rtl/>
        </w:rPr>
        <w:t xml:space="preserve"> הלך רוח שמבקש להוציא את חברי הכנסת הערבים מהכנסת, להדיר אוכלוסייה שלמה מייצוג. </w:t>
      </w:r>
    </w:p>
    <w:p w14:paraId="15FC526D" w14:textId="77777777" w:rsidR="001E682D" w:rsidRPr="001E682D" w:rsidRDefault="001E682D" w:rsidP="001E682D">
      <w:pPr>
        <w:bidi/>
        <w:rPr>
          <w:rFonts w:cs="David" w:hint="cs"/>
          <w:rtl/>
        </w:rPr>
      </w:pPr>
    </w:p>
    <w:p w14:paraId="0BF2CBCF"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7C817E1E" w14:textId="77777777" w:rsidR="001E682D" w:rsidRPr="001E682D" w:rsidRDefault="001E682D" w:rsidP="001E682D">
      <w:pPr>
        <w:pStyle w:val="Heading5"/>
        <w:jc w:val="left"/>
        <w:rPr>
          <w:rFonts w:hint="cs"/>
          <w:sz w:val="24"/>
          <w:rtl/>
        </w:rPr>
      </w:pPr>
    </w:p>
    <w:p w14:paraId="0ED02E67" w14:textId="77777777" w:rsidR="001E682D" w:rsidRPr="001E682D" w:rsidRDefault="001E682D" w:rsidP="001E682D">
      <w:pPr>
        <w:bidi/>
        <w:rPr>
          <w:rFonts w:cs="David" w:hint="cs"/>
          <w:rtl/>
        </w:rPr>
      </w:pPr>
      <w:r w:rsidRPr="001E682D">
        <w:rPr>
          <w:rFonts w:cs="David" w:hint="cs"/>
          <w:rtl/>
        </w:rPr>
        <w:tab/>
        <w:t xml:space="preserve"> ממש לא. </w:t>
      </w:r>
    </w:p>
    <w:p w14:paraId="6390CF4D" w14:textId="77777777" w:rsidR="001E682D" w:rsidRPr="001E682D" w:rsidRDefault="001E682D" w:rsidP="001E682D">
      <w:pPr>
        <w:bidi/>
        <w:rPr>
          <w:rFonts w:cs="David" w:hint="cs"/>
          <w:rtl/>
        </w:rPr>
      </w:pPr>
    </w:p>
    <w:p w14:paraId="456DAB6B"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1B55F7AC" w14:textId="77777777" w:rsidR="001E682D" w:rsidRPr="001E682D" w:rsidRDefault="001E682D" w:rsidP="001E682D">
      <w:pPr>
        <w:pStyle w:val="Heading5"/>
        <w:jc w:val="left"/>
        <w:rPr>
          <w:rFonts w:hint="cs"/>
          <w:sz w:val="24"/>
          <w:rtl/>
        </w:rPr>
      </w:pPr>
    </w:p>
    <w:p w14:paraId="4C0B461E" w14:textId="77777777" w:rsidR="001E682D" w:rsidRPr="001E682D" w:rsidRDefault="001E682D" w:rsidP="001E682D">
      <w:pPr>
        <w:bidi/>
        <w:rPr>
          <w:rFonts w:cs="David" w:hint="cs"/>
          <w:rtl/>
        </w:rPr>
      </w:pPr>
      <w:r w:rsidRPr="001E682D">
        <w:rPr>
          <w:rFonts w:cs="David" w:hint="cs"/>
          <w:rtl/>
        </w:rPr>
        <w:tab/>
        <w:t xml:space="preserve"> ממש לא. זו אמירה לשם אמירה שאין בה שום דבר מהאמת. </w:t>
      </w:r>
    </w:p>
    <w:p w14:paraId="678DD56C" w14:textId="77777777" w:rsidR="001E682D" w:rsidRPr="001E682D" w:rsidRDefault="001E682D" w:rsidP="001E682D">
      <w:pPr>
        <w:bidi/>
        <w:rPr>
          <w:rFonts w:cs="David" w:hint="cs"/>
          <w:rtl/>
        </w:rPr>
      </w:pPr>
    </w:p>
    <w:p w14:paraId="474178FC"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35CB32D7" w14:textId="77777777" w:rsidR="001E682D" w:rsidRPr="001E682D" w:rsidRDefault="001E682D" w:rsidP="001E682D">
      <w:pPr>
        <w:bidi/>
        <w:rPr>
          <w:rFonts w:cs="David" w:hint="cs"/>
          <w:rtl/>
        </w:rPr>
      </w:pPr>
    </w:p>
    <w:p w14:paraId="4F6A2D08" w14:textId="77777777" w:rsidR="001E682D" w:rsidRPr="001E682D" w:rsidRDefault="001E682D" w:rsidP="001E682D">
      <w:pPr>
        <w:bidi/>
        <w:rPr>
          <w:rFonts w:cs="David" w:hint="cs"/>
          <w:rtl/>
        </w:rPr>
      </w:pPr>
      <w:r w:rsidRPr="001E682D">
        <w:rPr>
          <w:rFonts w:cs="David" w:hint="cs"/>
          <w:rtl/>
        </w:rPr>
        <w:tab/>
        <w:t xml:space="preserve"> אבל, אני אומרת את עמדתי. כשאתה תגיד את עמדתך - - -</w:t>
      </w:r>
    </w:p>
    <w:p w14:paraId="374E7E53" w14:textId="77777777" w:rsidR="001E682D" w:rsidRPr="001E682D" w:rsidRDefault="001E682D" w:rsidP="001E682D">
      <w:pPr>
        <w:bidi/>
        <w:rPr>
          <w:rFonts w:cs="David" w:hint="cs"/>
          <w:rtl/>
        </w:rPr>
      </w:pPr>
    </w:p>
    <w:p w14:paraId="5950F7A3"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12391EFB" w14:textId="77777777" w:rsidR="001E682D" w:rsidRPr="001E682D" w:rsidRDefault="001E682D" w:rsidP="001E682D">
      <w:pPr>
        <w:bidi/>
        <w:rPr>
          <w:rFonts w:cs="David" w:hint="cs"/>
          <w:rtl/>
        </w:rPr>
      </w:pPr>
    </w:p>
    <w:p w14:paraId="346632D7" w14:textId="77777777" w:rsidR="001E682D" w:rsidRPr="001E682D" w:rsidRDefault="001E682D" w:rsidP="001E682D">
      <w:pPr>
        <w:bidi/>
        <w:rPr>
          <w:rFonts w:cs="David" w:hint="cs"/>
          <w:rtl/>
        </w:rPr>
      </w:pPr>
      <w:r w:rsidRPr="001E682D">
        <w:rPr>
          <w:rFonts w:cs="David" w:hint="cs"/>
          <w:rtl/>
        </w:rPr>
        <w:tab/>
        <w:t>ככל שתלוי בי, אני מודיע לך שזה לגמרי שונה. אני מעוניין שחברי כנסת ערביים יהיו, אבל יבינו שהם חיים במדינה יהודית ודמוקרטית.</w:t>
      </w:r>
    </w:p>
    <w:p w14:paraId="4FB929A9" w14:textId="77777777" w:rsidR="001E682D" w:rsidRPr="001E682D" w:rsidRDefault="001E682D" w:rsidP="001E682D">
      <w:pPr>
        <w:bidi/>
        <w:rPr>
          <w:rFonts w:cs="David" w:hint="cs"/>
          <w:rtl/>
        </w:rPr>
      </w:pPr>
    </w:p>
    <w:p w14:paraId="0D802425"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07F75A90" w14:textId="77777777" w:rsidR="001E682D" w:rsidRPr="001E682D" w:rsidRDefault="001E682D" w:rsidP="001E682D">
      <w:pPr>
        <w:bidi/>
        <w:rPr>
          <w:rFonts w:cs="David"/>
          <w:u w:val="single"/>
          <w:rtl/>
        </w:rPr>
      </w:pPr>
    </w:p>
    <w:p w14:paraId="375A05DA"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אתה מחסל את הדמוקרטיה בהצעות החוק שלך.</w:t>
      </w:r>
    </w:p>
    <w:p w14:paraId="139F573C" w14:textId="77777777" w:rsidR="001E682D" w:rsidRPr="001E682D" w:rsidRDefault="001E682D" w:rsidP="001E682D">
      <w:pPr>
        <w:bidi/>
        <w:rPr>
          <w:rFonts w:cs="David" w:hint="cs"/>
          <w:rtl/>
        </w:rPr>
      </w:pPr>
    </w:p>
    <w:p w14:paraId="62E266DF"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22915D31" w14:textId="77777777" w:rsidR="001E682D" w:rsidRPr="001E682D" w:rsidRDefault="001E682D" w:rsidP="001E682D">
      <w:pPr>
        <w:bidi/>
        <w:rPr>
          <w:rFonts w:cs="David" w:hint="cs"/>
          <w:u w:val="single"/>
          <w:rtl/>
        </w:rPr>
      </w:pPr>
    </w:p>
    <w:p w14:paraId="3DB0F505" w14:textId="77777777" w:rsidR="001E682D" w:rsidRPr="001E682D" w:rsidRDefault="001E682D" w:rsidP="001E682D">
      <w:pPr>
        <w:bidi/>
        <w:ind w:firstLine="567"/>
        <w:rPr>
          <w:rFonts w:cs="David" w:hint="cs"/>
          <w:rtl/>
        </w:rPr>
      </w:pPr>
      <w:r w:rsidRPr="001E682D">
        <w:rPr>
          <w:rFonts w:cs="David" w:hint="cs"/>
          <w:rtl/>
        </w:rPr>
        <w:t>לא מחסל.</w:t>
      </w:r>
    </w:p>
    <w:p w14:paraId="48B4A0F3" w14:textId="77777777" w:rsidR="001E682D" w:rsidRPr="001E682D" w:rsidRDefault="001E682D" w:rsidP="001E682D">
      <w:pPr>
        <w:bidi/>
        <w:ind w:firstLine="567"/>
        <w:rPr>
          <w:rFonts w:cs="David" w:hint="cs"/>
          <w:rtl/>
        </w:rPr>
      </w:pPr>
    </w:p>
    <w:p w14:paraId="548F65D7"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1C42C199" w14:textId="77777777" w:rsidR="001E682D" w:rsidRPr="001E682D" w:rsidRDefault="001E682D" w:rsidP="001E682D">
      <w:pPr>
        <w:pStyle w:val="Heading5"/>
        <w:jc w:val="left"/>
        <w:rPr>
          <w:rFonts w:hint="cs"/>
          <w:sz w:val="24"/>
          <w:rtl/>
        </w:rPr>
      </w:pPr>
    </w:p>
    <w:p w14:paraId="4809D1EA" w14:textId="77777777" w:rsidR="001E682D" w:rsidRPr="001E682D" w:rsidRDefault="001E682D" w:rsidP="001E682D">
      <w:pPr>
        <w:bidi/>
        <w:ind w:firstLine="567"/>
        <w:rPr>
          <w:rFonts w:cs="David" w:hint="cs"/>
          <w:rtl/>
        </w:rPr>
      </w:pPr>
      <w:r w:rsidRPr="001E682D">
        <w:rPr>
          <w:rFonts w:cs="David" w:hint="cs"/>
          <w:rtl/>
        </w:rPr>
        <w:t xml:space="preserve"> ממש לא. </w:t>
      </w:r>
    </w:p>
    <w:p w14:paraId="3BC6D4DA" w14:textId="77777777" w:rsidR="001E682D" w:rsidRPr="001E682D" w:rsidRDefault="001E682D" w:rsidP="001E682D">
      <w:pPr>
        <w:bidi/>
        <w:ind w:firstLine="567"/>
        <w:rPr>
          <w:rFonts w:cs="David" w:hint="cs"/>
          <w:rtl/>
        </w:rPr>
      </w:pPr>
    </w:p>
    <w:p w14:paraId="55E076AD"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1F35AFA1" w14:textId="77777777" w:rsidR="001E682D" w:rsidRPr="001E682D" w:rsidRDefault="001E682D" w:rsidP="001E682D">
      <w:pPr>
        <w:bidi/>
        <w:ind w:firstLine="567"/>
        <w:rPr>
          <w:rFonts w:cs="David" w:hint="cs"/>
          <w:rtl/>
        </w:rPr>
      </w:pPr>
    </w:p>
    <w:p w14:paraId="699F72BA" w14:textId="77777777" w:rsidR="001E682D" w:rsidRPr="001E682D" w:rsidRDefault="001E682D" w:rsidP="001E682D">
      <w:pPr>
        <w:bidi/>
        <w:ind w:firstLine="567"/>
        <w:rPr>
          <w:rFonts w:cs="David" w:hint="cs"/>
          <w:rtl/>
        </w:rPr>
      </w:pPr>
      <w:r w:rsidRPr="001E682D">
        <w:rPr>
          <w:rFonts w:cs="David" w:hint="cs"/>
          <w:rtl/>
        </w:rPr>
        <w:t xml:space="preserve">אתה מחסל. </w:t>
      </w:r>
    </w:p>
    <w:p w14:paraId="25012F1A" w14:textId="77777777" w:rsidR="001E682D" w:rsidRPr="001E682D" w:rsidRDefault="001E682D" w:rsidP="001E682D">
      <w:pPr>
        <w:bidi/>
        <w:ind w:firstLine="567"/>
        <w:rPr>
          <w:rFonts w:cs="David" w:hint="cs"/>
          <w:rtl/>
        </w:rPr>
      </w:pPr>
    </w:p>
    <w:p w14:paraId="3978B0A4"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661D6642" w14:textId="77777777" w:rsidR="001E682D" w:rsidRPr="001E682D" w:rsidRDefault="001E682D" w:rsidP="001E682D">
      <w:pPr>
        <w:bidi/>
        <w:rPr>
          <w:rFonts w:cs="David"/>
          <w:u w:val="single"/>
          <w:rtl/>
        </w:rPr>
      </w:pPr>
    </w:p>
    <w:p w14:paraId="10E8D449" w14:textId="77777777" w:rsidR="001E682D" w:rsidRPr="001E682D" w:rsidRDefault="001E682D" w:rsidP="001E682D">
      <w:pPr>
        <w:bidi/>
        <w:ind w:firstLine="567"/>
        <w:rPr>
          <w:rFonts w:cs="David" w:hint="cs"/>
          <w:rtl/>
        </w:rPr>
      </w:pPr>
      <w:r w:rsidRPr="001E682D">
        <w:rPr>
          <w:rFonts w:cs="David" w:hint="cs"/>
          <w:rtl/>
        </w:rPr>
        <w:t>אתה הכי מסוכן לדמוקרטיה.  מה נותר ממנה?</w:t>
      </w:r>
    </w:p>
    <w:p w14:paraId="4F24B3FC" w14:textId="77777777" w:rsidR="001E682D" w:rsidRPr="001E682D" w:rsidRDefault="001E682D" w:rsidP="001E682D">
      <w:pPr>
        <w:bidi/>
        <w:rPr>
          <w:rFonts w:cs="David" w:hint="cs"/>
          <w:rtl/>
        </w:rPr>
      </w:pPr>
    </w:p>
    <w:p w14:paraId="4E199E9E" w14:textId="77777777" w:rsidR="001E682D" w:rsidRPr="001E682D" w:rsidRDefault="001E682D" w:rsidP="001E682D">
      <w:pPr>
        <w:bidi/>
        <w:rPr>
          <w:rFonts w:cs="David" w:hint="cs"/>
          <w:rtl/>
        </w:rPr>
      </w:pPr>
      <w:r w:rsidRPr="001E682D">
        <w:rPr>
          <w:rFonts w:cs="David" w:hint="cs"/>
          <w:u w:val="single"/>
          <w:rtl/>
        </w:rPr>
        <w:t>היו"ר דוד טל:</w:t>
      </w:r>
    </w:p>
    <w:p w14:paraId="47E6E598" w14:textId="77777777" w:rsidR="001E682D" w:rsidRPr="001E682D" w:rsidRDefault="001E682D" w:rsidP="001E682D">
      <w:pPr>
        <w:bidi/>
        <w:rPr>
          <w:rFonts w:cs="David" w:hint="cs"/>
          <w:rtl/>
        </w:rPr>
      </w:pPr>
    </w:p>
    <w:p w14:paraId="0002DC07" w14:textId="77777777" w:rsidR="001E682D" w:rsidRPr="001E682D" w:rsidRDefault="001E682D" w:rsidP="001E682D">
      <w:pPr>
        <w:bidi/>
        <w:ind w:firstLine="567"/>
        <w:rPr>
          <w:rFonts w:cs="David" w:hint="cs"/>
          <w:rtl/>
        </w:rPr>
      </w:pPr>
      <w:r w:rsidRPr="001E682D">
        <w:rPr>
          <w:rFonts w:cs="David" w:hint="cs"/>
          <w:rtl/>
        </w:rPr>
        <w:t xml:space="preserve">חבר הכנסת </w:t>
      </w:r>
      <w:proofErr w:type="spellStart"/>
      <w:r w:rsidRPr="001E682D">
        <w:rPr>
          <w:rFonts w:cs="David" w:hint="cs"/>
          <w:rtl/>
        </w:rPr>
        <w:t>אלסאנע</w:t>
      </w:r>
      <w:proofErr w:type="spellEnd"/>
      <w:r w:rsidRPr="001E682D">
        <w:rPr>
          <w:rFonts w:cs="David" w:hint="cs"/>
          <w:rtl/>
        </w:rPr>
        <w:t>, לא להפריע.</w:t>
      </w:r>
    </w:p>
    <w:p w14:paraId="08BFA9ED" w14:textId="77777777" w:rsidR="001E682D" w:rsidRPr="001E682D" w:rsidRDefault="001E682D" w:rsidP="001E682D">
      <w:pPr>
        <w:bidi/>
        <w:rPr>
          <w:rFonts w:cs="David" w:hint="cs"/>
          <w:u w:val="single"/>
          <w:rtl/>
        </w:rPr>
      </w:pPr>
    </w:p>
    <w:p w14:paraId="3BE6911D"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1759C6B3" w14:textId="77777777" w:rsidR="001E682D" w:rsidRPr="001E682D" w:rsidRDefault="001E682D" w:rsidP="001E682D">
      <w:pPr>
        <w:bidi/>
        <w:rPr>
          <w:rFonts w:cs="David" w:hint="cs"/>
          <w:rtl/>
        </w:rPr>
      </w:pPr>
    </w:p>
    <w:p w14:paraId="6A286E22" w14:textId="77777777" w:rsidR="001E682D" w:rsidRPr="001E682D" w:rsidRDefault="001E682D" w:rsidP="001E682D">
      <w:pPr>
        <w:bidi/>
        <w:rPr>
          <w:rFonts w:cs="David" w:hint="cs"/>
          <w:rtl/>
        </w:rPr>
      </w:pPr>
      <w:r w:rsidRPr="001E682D">
        <w:rPr>
          <w:rFonts w:cs="David" w:hint="cs"/>
          <w:rtl/>
        </w:rPr>
        <w:tab/>
        <w:t xml:space="preserve">אדוני, הדמוקרטיה מבוססת על העיקרון הבסיסי של הזכות לבחור ולהיבחר. נאמר כאן - זו זכות יסוד. אנחנו דמוקרטיה ייצוגית, וכשאדם נבחר הוא מבטא את רצון בוחריו והאנשים ששלחו אותו לכנסת. </w:t>
      </w:r>
    </w:p>
    <w:p w14:paraId="2C15F588" w14:textId="77777777" w:rsidR="001E682D" w:rsidRPr="001E682D" w:rsidRDefault="001E682D" w:rsidP="001E682D">
      <w:pPr>
        <w:bidi/>
        <w:rPr>
          <w:rFonts w:cs="David" w:hint="cs"/>
          <w:rtl/>
        </w:rPr>
      </w:pPr>
    </w:p>
    <w:p w14:paraId="61791A73" w14:textId="77777777" w:rsidR="001E682D" w:rsidRPr="001E682D" w:rsidRDefault="001E682D" w:rsidP="001E682D">
      <w:pPr>
        <w:bidi/>
        <w:rPr>
          <w:rFonts w:cs="David" w:hint="cs"/>
          <w:rtl/>
        </w:rPr>
      </w:pPr>
      <w:r w:rsidRPr="001E682D">
        <w:rPr>
          <w:rFonts w:cs="David" w:hint="cs"/>
          <w:rtl/>
        </w:rPr>
        <w:tab/>
        <w:t xml:space="preserve">אני לא מתנגדת למגבלות חבר הכנסת </w:t>
      </w:r>
      <w:proofErr w:type="spellStart"/>
      <w:r w:rsidRPr="001E682D">
        <w:rPr>
          <w:rFonts w:cs="David" w:hint="cs"/>
          <w:rtl/>
        </w:rPr>
        <w:t>אורלב</w:t>
      </w:r>
      <w:proofErr w:type="spellEnd"/>
      <w:r w:rsidRPr="001E682D">
        <w:rPr>
          <w:rFonts w:cs="David" w:hint="cs"/>
          <w:rtl/>
        </w:rPr>
        <w:t xml:space="preserve">. הכנסת כבר מראש החילה מגבלות בסעיף הזה. </w:t>
      </w:r>
      <w:r w:rsidRPr="001E682D">
        <w:rPr>
          <w:rFonts w:cs="David" w:hint="cs"/>
          <w:rtl/>
        </w:rPr>
        <w:tab/>
      </w:r>
    </w:p>
    <w:p w14:paraId="7DF8A8E2" w14:textId="77777777" w:rsidR="001E682D" w:rsidRPr="001E682D" w:rsidRDefault="001E682D" w:rsidP="001E682D">
      <w:pPr>
        <w:bidi/>
        <w:rPr>
          <w:rFonts w:cs="David" w:hint="cs"/>
          <w:rtl/>
        </w:rPr>
      </w:pPr>
    </w:p>
    <w:p w14:paraId="4773D0A6"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41185588" w14:textId="77777777" w:rsidR="001E682D" w:rsidRPr="001E682D" w:rsidRDefault="001E682D" w:rsidP="001E682D">
      <w:pPr>
        <w:bidi/>
        <w:rPr>
          <w:rFonts w:cs="David" w:hint="cs"/>
          <w:rtl/>
        </w:rPr>
      </w:pPr>
    </w:p>
    <w:p w14:paraId="5D962B74" w14:textId="77777777" w:rsidR="001E682D" w:rsidRPr="001E682D" w:rsidRDefault="001E682D" w:rsidP="001E682D">
      <w:pPr>
        <w:bidi/>
        <w:ind w:firstLine="567"/>
        <w:rPr>
          <w:rFonts w:cs="David" w:hint="cs"/>
          <w:rtl/>
        </w:rPr>
      </w:pPr>
      <w:r w:rsidRPr="001E682D">
        <w:rPr>
          <w:rFonts w:cs="David" w:hint="cs"/>
          <w:rtl/>
        </w:rPr>
        <w:t>כל הוויכוח הוא על המגבלות, לא על העיקרון.</w:t>
      </w:r>
    </w:p>
    <w:p w14:paraId="650DF44E" w14:textId="77777777" w:rsidR="001E682D" w:rsidRPr="001E682D" w:rsidRDefault="001E682D" w:rsidP="001E682D">
      <w:pPr>
        <w:bidi/>
        <w:rPr>
          <w:rFonts w:cs="David" w:hint="cs"/>
          <w:rtl/>
        </w:rPr>
      </w:pPr>
    </w:p>
    <w:p w14:paraId="63623524"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499D99FE" w14:textId="77777777" w:rsidR="001E682D" w:rsidRPr="001E682D" w:rsidRDefault="001E682D" w:rsidP="001E682D">
      <w:pPr>
        <w:bidi/>
        <w:rPr>
          <w:rFonts w:cs="David" w:hint="cs"/>
          <w:rtl/>
        </w:rPr>
      </w:pPr>
    </w:p>
    <w:p w14:paraId="3E297F0A" w14:textId="77777777" w:rsidR="001E682D" w:rsidRPr="001E682D" w:rsidRDefault="001E682D" w:rsidP="001E682D">
      <w:pPr>
        <w:bidi/>
        <w:rPr>
          <w:rFonts w:cs="David" w:hint="cs"/>
          <w:rtl/>
        </w:rPr>
      </w:pPr>
      <w:r w:rsidRPr="001E682D">
        <w:rPr>
          <w:rFonts w:cs="David" w:hint="cs"/>
          <w:rtl/>
        </w:rPr>
        <w:tab/>
        <w:t xml:space="preserve"> אדוני, אני לא חולקת על הזכות של דמוקרטיה להתגונן. הבעיה שלי שבכסות של דמוקרטיה מתגוננת יש כאן קבוצה של חברי כנסת שנותנת ביטוי להשקפת עולם מסוכנת שמבקשת - ואני מדגישה - להדיר קבוצה של אזרחים מייצוג בכנסת. זה מסוכן, זה יכול להביא לחיכוך. גם כך בקושי נשמר המרקם העדין הזה ביחסים בין יהודים וערבים. אנחנו יוצרים כאן איזשהו קיר ברזל משפטי, אנחנו הופכים את כל הערבים שמבקרים במדינת אויב למפגעים בפוטנציה. </w:t>
      </w:r>
    </w:p>
    <w:p w14:paraId="58FB6D56" w14:textId="77777777" w:rsidR="001E682D" w:rsidRPr="001E682D" w:rsidRDefault="001E682D" w:rsidP="001E682D">
      <w:pPr>
        <w:bidi/>
        <w:rPr>
          <w:rFonts w:cs="David" w:hint="cs"/>
          <w:rtl/>
        </w:rPr>
      </w:pPr>
    </w:p>
    <w:p w14:paraId="409E59C1"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15E60EF7" w14:textId="77777777" w:rsidR="001E682D" w:rsidRPr="001E682D" w:rsidRDefault="001E682D" w:rsidP="001E682D">
      <w:pPr>
        <w:pStyle w:val="Heading5"/>
        <w:jc w:val="left"/>
        <w:rPr>
          <w:rFonts w:hint="cs"/>
          <w:sz w:val="24"/>
          <w:rtl/>
        </w:rPr>
      </w:pPr>
    </w:p>
    <w:p w14:paraId="35D8E901" w14:textId="77777777" w:rsidR="001E682D" w:rsidRPr="001E682D" w:rsidRDefault="001E682D" w:rsidP="001E682D">
      <w:pPr>
        <w:bidi/>
        <w:rPr>
          <w:rFonts w:cs="David" w:hint="cs"/>
          <w:rtl/>
        </w:rPr>
      </w:pPr>
      <w:r w:rsidRPr="001E682D">
        <w:rPr>
          <w:rFonts w:cs="David" w:hint="cs"/>
          <w:rtl/>
        </w:rPr>
        <w:tab/>
        <w:t xml:space="preserve"> לא - ללא אישור, בניגוד לחוק.</w:t>
      </w:r>
    </w:p>
    <w:p w14:paraId="5D6FABF2" w14:textId="77777777" w:rsidR="001E682D" w:rsidRPr="001E682D" w:rsidRDefault="001E682D" w:rsidP="001E682D">
      <w:pPr>
        <w:bidi/>
        <w:rPr>
          <w:rFonts w:cs="David" w:hint="cs"/>
          <w:rtl/>
        </w:rPr>
      </w:pPr>
    </w:p>
    <w:p w14:paraId="202441ED"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2A01E0DD" w14:textId="77777777" w:rsidR="001E682D" w:rsidRPr="001E682D" w:rsidRDefault="001E682D" w:rsidP="001E682D">
      <w:pPr>
        <w:bidi/>
        <w:rPr>
          <w:rFonts w:cs="David" w:hint="cs"/>
          <w:rtl/>
        </w:rPr>
      </w:pPr>
    </w:p>
    <w:p w14:paraId="251C47DE" w14:textId="77777777" w:rsidR="001E682D" w:rsidRPr="001E682D" w:rsidRDefault="001E682D" w:rsidP="001E682D">
      <w:pPr>
        <w:bidi/>
        <w:rPr>
          <w:rFonts w:cs="David" w:hint="cs"/>
          <w:rtl/>
        </w:rPr>
      </w:pPr>
      <w:r w:rsidRPr="001E682D">
        <w:rPr>
          <w:rFonts w:cs="David" w:hint="cs"/>
          <w:rtl/>
        </w:rPr>
        <w:tab/>
        <w:t xml:space="preserve">אני הקשבתי לך, אני התקוממתי לדברים שלך. אני לא נכנסתי לדברייך, הם היו בלתי נסבלים. תקשיבי למה שאני אומרת, תאמיני לי שאולי תלמדי משהו מזה. </w:t>
      </w:r>
    </w:p>
    <w:p w14:paraId="48FDD15C" w14:textId="77777777" w:rsidR="001E682D" w:rsidRPr="001E682D" w:rsidRDefault="001E682D" w:rsidP="001E682D">
      <w:pPr>
        <w:bidi/>
        <w:rPr>
          <w:rFonts w:cs="David" w:hint="cs"/>
          <w:rtl/>
        </w:rPr>
      </w:pPr>
    </w:p>
    <w:p w14:paraId="4C559BB9" w14:textId="77777777" w:rsidR="001E682D" w:rsidRPr="001E682D" w:rsidRDefault="001E682D" w:rsidP="001E682D">
      <w:pPr>
        <w:bidi/>
        <w:rPr>
          <w:rFonts w:cs="David" w:hint="cs"/>
          <w:rtl/>
        </w:rPr>
      </w:pPr>
      <w:r w:rsidRPr="001E682D">
        <w:rPr>
          <w:rFonts w:cs="David" w:hint="cs"/>
          <w:rtl/>
        </w:rPr>
        <w:tab/>
        <w:t>אדוני היושב ראש, הכנסת צריכה לאפשר מרחב פעולה לחברי כנסת, לבטא את הזהות שלהם, את התפקיד שלהם. אני מדגישה - אני לא מתלהבת, אני לא אוהבת את הנסיעות לדמשק, והיו לנו כבר ביקורות על זה. אבל בין זה, ובין עכשיו לעשות הכללה שמונעת בעצם איזון בין הזכות להיבחר, לבין הזכות של דמוקרטיה להתגונן - - -</w:t>
      </w:r>
    </w:p>
    <w:p w14:paraId="0B43F83A" w14:textId="77777777" w:rsidR="001E682D" w:rsidRPr="001E682D" w:rsidRDefault="001E682D" w:rsidP="001E682D">
      <w:pPr>
        <w:bidi/>
        <w:rPr>
          <w:rFonts w:cs="David" w:hint="cs"/>
          <w:rtl/>
        </w:rPr>
      </w:pPr>
    </w:p>
    <w:p w14:paraId="499691C0" w14:textId="77777777" w:rsidR="001E682D" w:rsidRPr="001E682D" w:rsidRDefault="001E682D" w:rsidP="001E682D">
      <w:pPr>
        <w:bidi/>
        <w:rPr>
          <w:rFonts w:cs="David" w:hint="cs"/>
          <w:rtl/>
        </w:rPr>
      </w:pPr>
      <w:r w:rsidRPr="001E682D">
        <w:rPr>
          <w:rFonts w:cs="David" w:hint="cs"/>
          <w:rtl/>
        </w:rPr>
        <w:tab/>
        <w:t>אין לי טענה ליועצת הוועדה שיושבת כאן. אבל, אני שומעת ייעוץ משפטי של הכנסת, ואני נדהמת איך היועצת המשפטית של הכנסת לא נותנת עמדה חד משמעית שכאשר מדובר בפגיעה - - -</w:t>
      </w:r>
    </w:p>
    <w:p w14:paraId="306253EF" w14:textId="77777777" w:rsidR="001E682D" w:rsidRPr="001E682D" w:rsidRDefault="001E682D" w:rsidP="001E682D">
      <w:pPr>
        <w:bidi/>
        <w:rPr>
          <w:rFonts w:cs="David" w:hint="cs"/>
          <w:rtl/>
        </w:rPr>
      </w:pPr>
    </w:p>
    <w:p w14:paraId="473AC1DA" w14:textId="77777777" w:rsidR="001E682D" w:rsidRPr="001E682D" w:rsidRDefault="001E682D" w:rsidP="001E682D">
      <w:pPr>
        <w:bidi/>
        <w:rPr>
          <w:rFonts w:cs="David" w:hint="cs"/>
          <w:rtl/>
        </w:rPr>
      </w:pPr>
      <w:r w:rsidRPr="001E682D">
        <w:rPr>
          <w:rFonts w:cs="David" w:hint="cs"/>
          <w:u w:val="single"/>
          <w:rtl/>
        </w:rPr>
        <w:t>היו"ר דוד טל:</w:t>
      </w:r>
    </w:p>
    <w:p w14:paraId="342BB3B8" w14:textId="77777777" w:rsidR="001E682D" w:rsidRPr="001E682D" w:rsidRDefault="001E682D" w:rsidP="001E682D">
      <w:pPr>
        <w:bidi/>
        <w:rPr>
          <w:rFonts w:cs="David" w:hint="cs"/>
          <w:rtl/>
        </w:rPr>
      </w:pPr>
    </w:p>
    <w:p w14:paraId="0B9A666D" w14:textId="77777777" w:rsidR="001E682D" w:rsidRPr="001E682D" w:rsidRDefault="001E682D" w:rsidP="001E682D">
      <w:pPr>
        <w:bidi/>
        <w:rPr>
          <w:rFonts w:cs="David" w:hint="cs"/>
          <w:rtl/>
        </w:rPr>
      </w:pPr>
      <w:r w:rsidRPr="001E682D">
        <w:rPr>
          <w:rFonts w:cs="David" w:hint="cs"/>
          <w:rtl/>
        </w:rPr>
        <w:tab/>
        <w:t xml:space="preserve">לכשהיא תתבקש היא תכין את עמדתה. החוק הזה עוד לא עבר. </w:t>
      </w:r>
    </w:p>
    <w:p w14:paraId="3D580923" w14:textId="77777777" w:rsidR="001E682D" w:rsidRPr="001E682D" w:rsidRDefault="001E682D" w:rsidP="001E682D">
      <w:pPr>
        <w:bidi/>
        <w:rPr>
          <w:rFonts w:cs="David" w:hint="cs"/>
          <w:rtl/>
        </w:rPr>
      </w:pPr>
    </w:p>
    <w:p w14:paraId="75635DA0"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000BC222" w14:textId="77777777" w:rsidR="001E682D" w:rsidRPr="001E682D" w:rsidRDefault="001E682D" w:rsidP="001E682D">
      <w:pPr>
        <w:bidi/>
        <w:rPr>
          <w:rFonts w:cs="David" w:hint="cs"/>
          <w:rtl/>
        </w:rPr>
      </w:pPr>
    </w:p>
    <w:p w14:paraId="5E234155" w14:textId="77777777" w:rsidR="001E682D" w:rsidRPr="001E682D" w:rsidRDefault="001E682D" w:rsidP="001E682D">
      <w:pPr>
        <w:bidi/>
        <w:rPr>
          <w:rFonts w:cs="David" w:hint="cs"/>
          <w:rtl/>
        </w:rPr>
      </w:pPr>
      <w:r w:rsidRPr="001E682D">
        <w:rPr>
          <w:rFonts w:cs="David" w:hint="cs"/>
          <w:rtl/>
        </w:rPr>
        <w:tab/>
        <w:t xml:space="preserve"> זוהי כבר ישיבה שנייה. </w:t>
      </w:r>
    </w:p>
    <w:p w14:paraId="098E2F74" w14:textId="77777777" w:rsidR="001E682D" w:rsidRPr="001E682D" w:rsidRDefault="001E682D" w:rsidP="001E682D">
      <w:pPr>
        <w:bidi/>
        <w:rPr>
          <w:rFonts w:cs="David" w:hint="cs"/>
          <w:rtl/>
        </w:rPr>
      </w:pPr>
    </w:p>
    <w:p w14:paraId="2EBF2087" w14:textId="77777777" w:rsidR="001E682D" w:rsidRPr="001E682D" w:rsidRDefault="001E682D" w:rsidP="001E682D">
      <w:pPr>
        <w:bidi/>
        <w:rPr>
          <w:rFonts w:cs="David" w:hint="cs"/>
          <w:rtl/>
        </w:rPr>
      </w:pPr>
      <w:r w:rsidRPr="001E682D">
        <w:rPr>
          <w:rFonts w:cs="David" w:hint="cs"/>
          <w:u w:val="single"/>
          <w:rtl/>
        </w:rPr>
        <w:t>היו"ר דוד טל:</w:t>
      </w:r>
    </w:p>
    <w:p w14:paraId="754F9509" w14:textId="77777777" w:rsidR="001E682D" w:rsidRPr="001E682D" w:rsidRDefault="001E682D" w:rsidP="001E682D">
      <w:pPr>
        <w:bidi/>
        <w:rPr>
          <w:rFonts w:cs="David" w:hint="cs"/>
          <w:rtl/>
        </w:rPr>
      </w:pPr>
    </w:p>
    <w:p w14:paraId="09156ABE" w14:textId="77777777" w:rsidR="001E682D" w:rsidRPr="001E682D" w:rsidRDefault="001E682D" w:rsidP="001E682D">
      <w:pPr>
        <w:bidi/>
        <w:rPr>
          <w:rFonts w:cs="David" w:hint="cs"/>
          <w:rtl/>
        </w:rPr>
      </w:pPr>
      <w:r w:rsidRPr="001E682D">
        <w:rPr>
          <w:rFonts w:cs="David" w:hint="cs"/>
          <w:rtl/>
        </w:rPr>
        <w:tab/>
        <w:t>אז מה? אבל, עוד לא אישרנו את הצעת החוק הזאת. לאחר מכן, תוכלי לבקש כל חוות דעת, וכל חוות דעת שתתבקש תתקבל.</w:t>
      </w:r>
    </w:p>
    <w:p w14:paraId="15ACA0DD" w14:textId="77777777" w:rsidR="001E682D" w:rsidRPr="001E682D" w:rsidRDefault="001E682D" w:rsidP="001E682D">
      <w:pPr>
        <w:bidi/>
        <w:rPr>
          <w:rFonts w:cs="David" w:hint="cs"/>
          <w:rtl/>
        </w:rPr>
      </w:pPr>
    </w:p>
    <w:p w14:paraId="1AA40DB6"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22AEC746" w14:textId="77777777" w:rsidR="001E682D" w:rsidRPr="001E682D" w:rsidRDefault="001E682D" w:rsidP="001E682D">
      <w:pPr>
        <w:bidi/>
        <w:rPr>
          <w:rFonts w:cs="David" w:hint="cs"/>
          <w:rtl/>
        </w:rPr>
      </w:pPr>
    </w:p>
    <w:p w14:paraId="261F9F33" w14:textId="77777777" w:rsidR="001E682D" w:rsidRPr="001E682D" w:rsidRDefault="001E682D" w:rsidP="001E682D">
      <w:pPr>
        <w:bidi/>
        <w:rPr>
          <w:rFonts w:cs="David" w:hint="cs"/>
          <w:rtl/>
        </w:rPr>
      </w:pPr>
      <w:r w:rsidRPr="001E682D">
        <w:rPr>
          <w:rFonts w:cs="David" w:hint="cs"/>
          <w:rtl/>
        </w:rPr>
        <w:tab/>
        <w:t xml:space="preserve"> אני רוצה לומר את דעתי - אז אני מבקשת. </w:t>
      </w:r>
    </w:p>
    <w:p w14:paraId="262B280B" w14:textId="77777777" w:rsidR="001E682D" w:rsidRDefault="001E682D" w:rsidP="001E682D">
      <w:pPr>
        <w:bidi/>
        <w:rPr>
          <w:rFonts w:cs="David" w:hint="cs"/>
          <w:rtl/>
        </w:rPr>
      </w:pPr>
    </w:p>
    <w:p w14:paraId="60ABF088" w14:textId="77777777" w:rsidR="001E682D" w:rsidRDefault="001E682D" w:rsidP="001E682D">
      <w:pPr>
        <w:bidi/>
        <w:rPr>
          <w:rFonts w:cs="David" w:hint="cs"/>
          <w:rtl/>
        </w:rPr>
      </w:pPr>
    </w:p>
    <w:p w14:paraId="3F3776A2" w14:textId="77777777" w:rsidR="001E682D" w:rsidRDefault="001E682D" w:rsidP="001E682D">
      <w:pPr>
        <w:bidi/>
        <w:rPr>
          <w:rFonts w:cs="David" w:hint="cs"/>
          <w:rtl/>
        </w:rPr>
      </w:pPr>
    </w:p>
    <w:p w14:paraId="4DCF0DE7" w14:textId="77777777" w:rsidR="001E682D" w:rsidRDefault="001E682D" w:rsidP="001E682D">
      <w:pPr>
        <w:bidi/>
        <w:rPr>
          <w:rFonts w:cs="David" w:hint="cs"/>
          <w:rtl/>
        </w:rPr>
      </w:pPr>
    </w:p>
    <w:p w14:paraId="1B5523B9" w14:textId="77777777" w:rsidR="001E682D" w:rsidRDefault="001E682D" w:rsidP="001E682D">
      <w:pPr>
        <w:bidi/>
        <w:rPr>
          <w:rFonts w:cs="David" w:hint="cs"/>
          <w:rtl/>
        </w:rPr>
      </w:pPr>
    </w:p>
    <w:p w14:paraId="2C482AA7" w14:textId="77777777" w:rsidR="001E682D" w:rsidRPr="001E682D" w:rsidRDefault="001E682D" w:rsidP="001E682D">
      <w:pPr>
        <w:bidi/>
        <w:rPr>
          <w:rFonts w:cs="David" w:hint="cs"/>
          <w:rtl/>
        </w:rPr>
      </w:pPr>
    </w:p>
    <w:p w14:paraId="67991637" w14:textId="77777777" w:rsidR="001E682D" w:rsidRPr="001E682D" w:rsidRDefault="001E682D" w:rsidP="001E682D">
      <w:pPr>
        <w:bidi/>
        <w:rPr>
          <w:rFonts w:cs="David" w:hint="cs"/>
          <w:rtl/>
        </w:rPr>
      </w:pPr>
      <w:r w:rsidRPr="001E682D">
        <w:rPr>
          <w:rFonts w:cs="David" w:hint="cs"/>
          <w:u w:val="single"/>
          <w:rtl/>
        </w:rPr>
        <w:t>היו"ר דוד טל:</w:t>
      </w:r>
    </w:p>
    <w:p w14:paraId="76F63C1B" w14:textId="77777777" w:rsidR="001E682D" w:rsidRPr="001E682D" w:rsidRDefault="001E682D" w:rsidP="001E682D">
      <w:pPr>
        <w:bidi/>
        <w:rPr>
          <w:rFonts w:cs="David" w:hint="cs"/>
          <w:rtl/>
        </w:rPr>
      </w:pPr>
    </w:p>
    <w:p w14:paraId="5F6CC8E0" w14:textId="77777777" w:rsidR="001E682D" w:rsidRPr="001E682D" w:rsidRDefault="001E682D" w:rsidP="001E682D">
      <w:pPr>
        <w:bidi/>
        <w:rPr>
          <w:rFonts w:cs="David" w:hint="cs"/>
          <w:rtl/>
        </w:rPr>
      </w:pPr>
      <w:r w:rsidRPr="001E682D">
        <w:rPr>
          <w:rFonts w:cs="David" w:hint="cs"/>
          <w:rtl/>
        </w:rPr>
        <w:tab/>
        <w:t>בבקשה.</w:t>
      </w:r>
    </w:p>
    <w:p w14:paraId="6B6316F5" w14:textId="77777777" w:rsidR="001E682D" w:rsidRPr="001E682D" w:rsidRDefault="001E682D" w:rsidP="001E682D">
      <w:pPr>
        <w:bidi/>
        <w:rPr>
          <w:rFonts w:cs="David" w:hint="cs"/>
          <w:u w:val="single"/>
          <w:rtl/>
        </w:rPr>
      </w:pPr>
    </w:p>
    <w:p w14:paraId="5374B02F"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3E97EC97" w14:textId="77777777" w:rsidR="001E682D" w:rsidRPr="001E682D" w:rsidRDefault="001E682D" w:rsidP="001E682D">
      <w:pPr>
        <w:bidi/>
        <w:rPr>
          <w:rFonts w:cs="David" w:hint="cs"/>
          <w:rtl/>
        </w:rPr>
      </w:pPr>
    </w:p>
    <w:p w14:paraId="655C3DD0" w14:textId="77777777" w:rsidR="001E682D" w:rsidRPr="001E682D" w:rsidRDefault="001E682D" w:rsidP="001E682D">
      <w:pPr>
        <w:bidi/>
        <w:rPr>
          <w:rFonts w:cs="David" w:hint="cs"/>
          <w:rtl/>
        </w:rPr>
      </w:pPr>
      <w:r w:rsidRPr="001E682D">
        <w:rPr>
          <w:rFonts w:cs="David" w:hint="cs"/>
          <w:rtl/>
        </w:rPr>
        <w:tab/>
        <w:t xml:space="preserve"> אני חושבת שכשדנים בפעם השנייה בהצעה הזאת, אז מתבקשת חוות דעת הרבה יותר נחרצת של הייעוץ המשפטי, של היועצת המשפטית של הכנסת, בעניין הפגיעה בזכות לשוויון. אני אבקש. ואם לא- אנחנו נזמין חוות דעת חלופית. </w:t>
      </w:r>
    </w:p>
    <w:p w14:paraId="1EBC300D" w14:textId="77777777" w:rsidR="001E682D" w:rsidRPr="001E682D" w:rsidRDefault="001E682D" w:rsidP="001E682D">
      <w:pPr>
        <w:bidi/>
        <w:rPr>
          <w:rFonts w:cs="David" w:hint="cs"/>
          <w:rtl/>
        </w:rPr>
      </w:pPr>
    </w:p>
    <w:p w14:paraId="348C343F" w14:textId="77777777" w:rsidR="001E682D" w:rsidRPr="001E682D" w:rsidRDefault="001E682D" w:rsidP="001E682D">
      <w:pPr>
        <w:bidi/>
        <w:rPr>
          <w:rFonts w:cs="David" w:hint="cs"/>
          <w:rtl/>
        </w:rPr>
      </w:pPr>
      <w:r w:rsidRPr="001E682D">
        <w:rPr>
          <w:rFonts w:cs="David" w:hint="cs"/>
          <w:rtl/>
        </w:rPr>
        <w:tab/>
        <w:t>אני רוצה שתיקחו בחשבון שמי שמצר את צעדיהם של מנהיגי האוכלוסייה הערבית, או האזרחים הערביים, יהפוך אותם לקדושים מעונים, ויצור בומרנג להצעות שלו. אבל, כדי שתשב כאן חברת כנסת, ובפאתוס תצהיר שהמדינה בסכנה - - -</w:t>
      </w:r>
    </w:p>
    <w:p w14:paraId="01BD2058" w14:textId="77777777" w:rsidR="001E682D" w:rsidRPr="001E682D" w:rsidRDefault="001E682D" w:rsidP="001E682D">
      <w:pPr>
        <w:bidi/>
        <w:rPr>
          <w:rFonts w:cs="David" w:hint="cs"/>
          <w:rtl/>
        </w:rPr>
      </w:pPr>
    </w:p>
    <w:p w14:paraId="4F8E8012"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28D423E9" w14:textId="77777777" w:rsidR="001E682D" w:rsidRPr="001E682D" w:rsidRDefault="001E682D" w:rsidP="001E682D">
      <w:pPr>
        <w:bidi/>
        <w:rPr>
          <w:rFonts w:cs="David"/>
          <w:u w:val="single"/>
          <w:rtl/>
        </w:rPr>
      </w:pPr>
    </w:p>
    <w:p w14:paraId="6D72654D"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יכול להיות שאנחנו לא קדושים. אבל מעונים, כן בהחלט. </w:t>
      </w:r>
    </w:p>
    <w:p w14:paraId="58A53BFF" w14:textId="77777777" w:rsidR="001E682D" w:rsidRPr="001E682D" w:rsidRDefault="001E682D" w:rsidP="001E682D">
      <w:pPr>
        <w:bidi/>
        <w:rPr>
          <w:rFonts w:cs="David" w:hint="cs"/>
          <w:rtl/>
        </w:rPr>
      </w:pPr>
    </w:p>
    <w:p w14:paraId="55FB9DBF" w14:textId="77777777" w:rsidR="001E682D" w:rsidRPr="001E682D" w:rsidRDefault="001E682D" w:rsidP="001E682D">
      <w:pPr>
        <w:bidi/>
        <w:rPr>
          <w:rFonts w:cs="David" w:hint="cs"/>
          <w:rtl/>
        </w:rPr>
      </w:pPr>
      <w:r w:rsidRPr="001E682D">
        <w:rPr>
          <w:rFonts w:cs="David" w:hint="cs"/>
          <w:u w:val="single"/>
          <w:rtl/>
        </w:rPr>
        <w:t>היו"ר דוד טל:</w:t>
      </w:r>
    </w:p>
    <w:p w14:paraId="30DF88BF" w14:textId="77777777" w:rsidR="001E682D" w:rsidRPr="001E682D" w:rsidRDefault="001E682D" w:rsidP="001E682D">
      <w:pPr>
        <w:bidi/>
        <w:rPr>
          <w:rFonts w:cs="David" w:hint="cs"/>
          <w:rtl/>
        </w:rPr>
      </w:pPr>
    </w:p>
    <w:p w14:paraId="0A8DD17F" w14:textId="77777777" w:rsidR="001E682D" w:rsidRPr="001E682D" w:rsidRDefault="001E682D" w:rsidP="001E682D">
      <w:pPr>
        <w:bidi/>
        <w:rPr>
          <w:rFonts w:cs="David" w:hint="cs"/>
          <w:rtl/>
        </w:rPr>
      </w:pPr>
      <w:r w:rsidRPr="001E682D">
        <w:rPr>
          <w:rFonts w:cs="David" w:hint="cs"/>
          <w:rtl/>
        </w:rPr>
        <w:tab/>
        <w:t xml:space="preserve">תודה רבה. חברת הכנסת </w:t>
      </w:r>
      <w:proofErr w:type="spellStart"/>
      <w:r w:rsidRPr="001E682D">
        <w:rPr>
          <w:rFonts w:cs="David" w:hint="cs"/>
          <w:rtl/>
        </w:rPr>
        <w:t>גלאון</w:t>
      </w:r>
      <w:proofErr w:type="spellEnd"/>
      <w:r w:rsidRPr="001E682D">
        <w:rPr>
          <w:rFonts w:cs="David" w:hint="cs"/>
          <w:rtl/>
        </w:rPr>
        <w:t>, תרשי לי לקרוא לך מדבריו של הנשיא ברק נשיא בית המשפט העליון. הוא כתב על הפרדוקס הדמוקרטי. הוא כותב כך: "</w:t>
      </w:r>
      <w:r w:rsidRPr="001E682D">
        <w:rPr>
          <w:rFonts w:cs="David"/>
          <w:rtl/>
        </w:rPr>
        <w:t xml:space="preserve">מחד, הדמוקרטיה מבוססת על שוק חופשי של דעות, וכל מפלגה ומועמד זכאים להביע את דעתם ולהתמודד באופן שוויוני בבחירות. מאידך, זכותה של הדמוקרטיה לשלול השתתפות בתהליך הדמוקרטי של רשימות ואנשים השוללים את הדמוקרטיה עצמה, בבחינת "דמוקרטיה מתגוננת". </w:t>
      </w:r>
    </w:p>
    <w:p w14:paraId="7DAA9AE6" w14:textId="77777777" w:rsidR="001E682D" w:rsidRPr="001E682D" w:rsidRDefault="001E682D" w:rsidP="001E682D">
      <w:pPr>
        <w:bidi/>
        <w:rPr>
          <w:rFonts w:cs="David" w:hint="cs"/>
          <w:rtl/>
        </w:rPr>
      </w:pPr>
    </w:p>
    <w:p w14:paraId="15055860"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091C273B" w14:textId="77777777" w:rsidR="001E682D" w:rsidRPr="001E682D" w:rsidRDefault="001E682D" w:rsidP="001E682D">
      <w:pPr>
        <w:bidi/>
        <w:rPr>
          <w:rFonts w:cs="David"/>
          <w:u w:val="single"/>
          <w:rtl/>
        </w:rPr>
      </w:pPr>
    </w:p>
    <w:p w14:paraId="1819B96F"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מה קשור ביקור לשלילת הדמוקרטיה?</w:t>
      </w:r>
    </w:p>
    <w:p w14:paraId="2DEB973D" w14:textId="77777777" w:rsidR="001E682D" w:rsidRPr="001E682D" w:rsidRDefault="001E682D" w:rsidP="001E682D">
      <w:pPr>
        <w:bidi/>
        <w:rPr>
          <w:rFonts w:cs="David" w:hint="cs"/>
          <w:rtl/>
        </w:rPr>
      </w:pPr>
    </w:p>
    <w:p w14:paraId="4215D6AD"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5AD98AAE" w14:textId="77777777" w:rsidR="001E682D" w:rsidRPr="001E682D" w:rsidRDefault="001E682D" w:rsidP="001E682D">
      <w:pPr>
        <w:bidi/>
        <w:rPr>
          <w:rFonts w:cs="David" w:hint="cs"/>
          <w:rtl/>
        </w:rPr>
      </w:pPr>
    </w:p>
    <w:p w14:paraId="66AA1B43" w14:textId="77777777" w:rsidR="001E682D" w:rsidRPr="001E682D" w:rsidRDefault="001E682D" w:rsidP="001E682D">
      <w:pPr>
        <w:bidi/>
        <w:rPr>
          <w:rFonts w:cs="David" w:hint="cs"/>
          <w:rtl/>
        </w:rPr>
      </w:pPr>
      <w:r w:rsidRPr="001E682D">
        <w:rPr>
          <w:rFonts w:cs="David" w:hint="cs"/>
          <w:rtl/>
        </w:rPr>
        <w:tab/>
        <w:t xml:space="preserve"> הציטוט הוא יפה, אבל מה הוא רלוונטי? כבר יש סייגים. </w:t>
      </w:r>
    </w:p>
    <w:p w14:paraId="26E4C251" w14:textId="77777777" w:rsidR="001E682D" w:rsidRPr="001E682D" w:rsidRDefault="001E682D" w:rsidP="001E682D">
      <w:pPr>
        <w:bidi/>
        <w:rPr>
          <w:rFonts w:cs="David" w:hint="cs"/>
          <w:rtl/>
        </w:rPr>
      </w:pPr>
    </w:p>
    <w:p w14:paraId="30FF6343" w14:textId="77777777" w:rsidR="001E682D" w:rsidRPr="001E682D" w:rsidRDefault="001E682D" w:rsidP="001E682D">
      <w:pPr>
        <w:bidi/>
        <w:rPr>
          <w:rFonts w:cs="David" w:hint="cs"/>
          <w:rtl/>
        </w:rPr>
      </w:pPr>
      <w:r w:rsidRPr="001E682D">
        <w:rPr>
          <w:rFonts w:cs="David" w:hint="cs"/>
          <w:u w:val="single"/>
          <w:rtl/>
        </w:rPr>
        <w:t>היו"ר דוד טל:</w:t>
      </w:r>
    </w:p>
    <w:p w14:paraId="508FBFE7" w14:textId="77777777" w:rsidR="001E682D" w:rsidRPr="001E682D" w:rsidRDefault="001E682D" w:rsidP="001E682D">
      <w:pPr>
        <w:bidi/>
        <w:rPr>
          <w:rFonts w:cs="David" w:hint="cs"/>
          <w:rtl/>
        </w:rPr>
      </w:pPr>
    </w:p>
    <w:p w14:paraId="35C1F475" w14:textId="77777777" w:rsidR="001E682D" w:rsidRPr="001E682D" w:rsidRDefault="001E682D" w:rsidP="001E682D">
      <w:pPr>
        <w:bidi/>
        <w:rPr>
          <w:rFonts w:cs="David" w:hint="cs"/>
          <w:rtl/>
        </w:rPr>
      </w:pPr>
      <w:r w:rsidRPr="001E682D">
        <w:rPr>
          <w:rFonts w:cs="David" w:hint="cs"/>
          <w:rtl/>
        </w:rPr>
        <w:tab/>
        <w:t xml:space="preserve">הוא מאוד רלוונטי. האם את רוצה לשמור על הדמוקרטיה? </w:t>
      </w:r>
    </w:p>
    <w:p w14:paraId="6CCC09CA" w14:textId="77777777" w:rsidR="001E682D" w:rsidRPr="001E682D" w:rsidRDefault="001E682D" w:rsidP="001E682D">
      <w:pPr>
        <w:bidi/>
        <w:rPr>
          <w:rFonts w:cs="David" w:hint="cs"/>
          <w:rtl/>
        </w:rPr>
      </w:pPr>
    </w:p>
    <w:p w14:paraId="6AA069B0"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270386F1" w14:textId="77777777" w:rsidR="001E682D" w:rsidRPr="001E682D" w:rsidRDefault="001E682D" w:rsidP="001E682D">
      <w:pPr>
        <w:bidi/>
        <w:rPr>
          <w:rFonts w:cs="David" w:hint="cs"/>
          <w:rtl/>
        </w:rPr>
      </w:pPr>
    </w:p>
    <w:p w14:paraId="4D5C84A5" w14:textId="77777777" w:rsidR="001E682D" w:rsidRPr="001E682D" w:rsidRDefault="001E682D" w:rsidP="001E682D">
      <w:pPr>
        <w:bidi/>
        <w:rPr>
          <w:rFonts w:cs="David" w:hint="cs"/>
          <w:rtl/>
        </w:rPr>
      </w:pPr>
      <w:r w:rsidRPr="001E682D">
        <w:rPr>
          <w:rFonts w:cs="David" w:hint="cs"/>
          <w:rtl/>
        </w:rPr>
        <w:tab/>
        <w:t xml:space="preserve"> אני בעד דמוקרטיה מתגוננת, השאלה היא האם לא הולכים ל- - -</w:t>
      </w:r>
    </w:p>
    <w:p w14:paraId="71599783" w14:textId="77777777" w:rsidR="001E682D" w:rsidRPr="001E682D" w:rsidRDefault="001E682D" w:rsidP="001E682D">
      <w:pPr>
        <w:bidi/>
        <w:rPr>
          <w:rFonts w:cs="David" w:hint="cs"/>
          <w:rtl/>
        </w:rPr>
      </w:pPr>
    </w:p>
    <w:p w14:paraId="15167A2C"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1A59ADF2" w14:textId="77777777" w:rsidR="001E682D" w:rsidRPr="001E682D" w:rsidRDefault="001E682D" w:rsidP="001E682D">
      <w:pPr>
        <w:bidi/>
        <w:rPr>
          <w:rFonts w:cs="David"/>
          <w:u w:val="single"/>
          <w:rtl/>
        </w:rPr>
      </w:pPr>
    </w:p>
    <w:p w14:paraId="7D72ED15"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הדמוקרטיה צריכה להתגונן מפני אנשים כאלה. </w:t>
      </w:r>
    </w:p>
    <w:p w14:paraId="3CFE4C78" w14:textId="77777777" w:rsidR="001E682D" w:rsidRPr="001E682D" w:rsidRDefault="001E682D" w:rsidP="001E682D">
      <w:pPr>
        <w:bidi/>
        <w:rPr>
          <w:rFonts w:cs="David" w:hint="cs"/>
          <w:rtl/>
        </w:rPr>
      </w:pPr>
    </w:p>
    <w:p w14:paraId="02C86B98" w14:textId="77777777" w:rsidR="001E682D" w:rsidRPr="001E682D" w:rsidRDefault="001E682D" w:rsidP="001E682D">
      <w:pPr>
        <w:bidi/>
        <w:rPr>
          <w:rFonts w:cs="David" w:hint="cs"/>
          <w:rtl/>
        </w:rPr>
      </w:pPr>
      <w:r w:rsidRPr="001E682D">
        <w:rPr>
          <w:rFonts w:cs="David" w:hint="cs"/>
          <w:u w:val="single"/>
          <w:rtl/>
        </w:rPr>
        <w:t>היו"ר דוד טל:</w:t>
      </w:r>
    </w:p>
    <w:p w14:paraId="5DD44B15" w14:textId="77777777" w:rsidR="001E682D" w:rsidRPr="001E682D" w:rsidRDefault="001E682D" w:rsidP="001E682D">
      <w:pPr>
        <w:bidi/>
        <w:rPr>
          <w:rFonts w:cs="David" w:hint="cs"/>
          <w:rtl/>
        </w:rPr>
      </w:pPr>
    </w:p>
    <w:p w14:paraId="34514C8F" w14:textId="77777777" w:rsidR="001E682D" w:rsidRPr="001E682D" w:rsidRDefault="001E682D" w:rsidP="001E682D">
      <w:pPr>
        <w:bidi/>
        <w:rPr>
          <w:rFonts w:cs="David" w:hint="cs"/>
          <w:rtl/>
        </w:rPr>
      </w:pPr>
      <w:r w:rsidRPr="001E682D">
        <w:rPr>
          <w:rFonts w:cs="David" w:hint="cs"/>
          <w:rtl/>
        </w:rPr>
        <w:tab/>
        <w:t xml:space="preserve">חבר הכנסת ברכה, למה אתה לא מגיש הצעת חוק? תגיש הצעת חוק כזאת, שהדמוקרטיה תתגונן מפני אנשים כאלה. </w:t>
      </w:r>
    </w:p>
    <w:p w14:paraId="2DF2D1F5" w14:textId="77777777" w:rsidR="001E682D" w:rsidRDefault="001E682D" w:rsidP="001E682D">
      <w:pPr>
        <w:bidi/>
        <w:rPr>
          <w:rFonts w:cs="David" w:hint="cs"/>
          <w:rtl/>
        </w:rPr>
      </w:pPr>
    </w:p>
    <w:p w14:paraId="576D6CD5" w14:textId="77777777" w:rsidR="001E682D" w:rsidRDefault="001E682D" w:rsidP="001E682D">
      <w:pPr>
        <w:bidi/>
        <w:rPr>
          <w:rFonts w:cs="David" w:hint="cs"/>
          <w:rtl/>
        </w:rPr>
      </w:pPr>
    </w:p>
    <w:p w14:paraId="1BF51680" w14:textId="77777777" w:rsidR="001E682D" w:rsidRDefault="001E682D" w:rsidP="001E682D">
      <w:pPr>
        <w:bidi/>
        <w:rPr>
          <w:rFonts w:cs="David" w:hint="cs"/>
          <w:rtl/>
        </w:rPr>
      </w:pPr>
    </w:p>
    <w:p w14:paraId="246CEE4A" w14:textId="77777777" w:rsidR="001E682D" w:rsidRDefault="001E682D" w:rsidP="001E682D">
      <w:pPr>
        <w:bidi/>
        <w:rPr>
          <w:rFonts w:cs="David" w:hint="cs"/>
          <w:rtl/>
        </w:rPr>
      </w:pPr>
    </w:p>
    <w:p w14:paraId="01FE52CC" w14:textId="77777777" w:rsidR="001E682D" w:rsidRDefault="001E682D" w:rsidP="001E682D">
      <w:pPr>
        <w:bidi/>
        <w:rPr>
          <w:rFonts w:cs="David" w:hint="cs"/>
          <w:rtl/>
        </w:rPr>
      </w:pPr>
    </w:p>
    <w:p w14:paraId="14BAFB48" w14:textId="77777777" w:rsidR="001E682D" w:rsidRDefault="001E682D" w:rsidP="001E682D">
      <w:pPr>
        <w:bidi/>
        <w:rPr>
          <w:rFonts w:cs="David" w:hint="cs"/>
          <w:rtl/>
        </w:rPr>
      </w:pPr>
    </w:p>
    <w:p w14:paraId="6446C236" w14:textId="77777777" w:rsidR="001E682D" w:rsidRPr="001E682D" w:rsidRDefault="001E682D" w:rsidP="001E682D">
      <w:pPr>
        <w:bidi/>
        <w:rPr>
          <w:rFonts w:cs="David" w:hint="cs"/>
          <w:rtl/>
        </w:rPr>
      </w:pPr>
    </w:p>
    <w:p w14:paraId="09958649"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484D4AE0" w14:textId="77777777" w:rsidR="001E682D" w:rsidRPr="001E682D" w:rsidRDefault="001E682D" w:rsidP="001E682D">
      <w:pPr>
        <w:bidi/>
        <w:rPr>
          <w:rFonts w:cs="David"/>
          <w:u w:val="single"/>
          <w:rtl/>
        </w:rPr>
      </w:pPr>
    </w:p>
    <w:p w14:paraId="583E6198"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אני מסכים לדברי הנשיא ברק מילה במילה. מי שמאיים  על הדמוקרטיה זה טיפוסים כאלה. </w:t>
      </w:r>
    </w:p>
    <w:p w14:paraId="6C32E579" w14:textId="77777777" w:rsidR="001E682D" w:rsidRPr="001E682D" w:rsidRDefault="001E682D" w:rsidP="001E682D">
      <w:pPr>
        <w:bidi/>
        <w:rPr>
          <w:rFonts w:cs="David" w:hint="cs"/>
          <w:rtl/>
        </w:rPr>
      </w:pPr>
    </w:p>
    <w:p w14:paraId="779A4A51" w14:textId="77777777" w:rsidR="001E682D" w:rsidRPr="001E682D" w:rsidRDefault="001E682D" w:rsidP="001E682D">
      <w:pPr>
        <w:bidi/>
        <w:rPr>
          <w:rFonts w:cs="David" w:hint="cs"/>
          <w:rtl/>
        </w:rPr>
      </w:pPr>
      <w:r w:rsidRPr="001E682D">
        <w:rPr>
          <w:rFonts w:cs="David" w:hint="cs"/>
          <w:u w:val="single"/>
          <w:rtl/>
        </w:rPr>
        <w:t>היו"ר דוד טל:</w:t>
      </w:r>
    </w:p>
    <w:p w14:paraId="7521ECE6" w14:textId="77777777" w:rsidR="001E682D" w:rsidRPr="001E682D" w:rsidRDefault="001E682D" w:rsidP="001E682D">
      <w:pPr>
        <w:bidi/>
        <w:rPr>
          <w:rFonts w:cs="David" w:hint="cs"/>
          <w:rtl/>
        </w:rPr>
      </w:pPr>
    </w:p>
    <w:p w14:paraId="318A2DEA" w14:textId="77777777" w:rsidR="001E682D" w:rsidRPr="001E682D" w:rsidRDefault="001E682D" w:rsidP="001E682D">
      <w:pPr>
        <w:bidi/>
        <w:rPr>
          <w:rFonts w:cs="David" w:hint="cs"/>
          <w:rtl/>
        </w:rPr>
      </w:pPr>
      <w:r w:rsidRPr="001E682D">
        <w:rPr>
          <w:rFonts w:cs="David" w:hint="cs"/>
          <w:rtl/>
        </w:rPr>
        <w:tab/>
        <w:t>תגיש הצעת חוק, אני מניח שיהיו לך 61.  חבר הכנסת יואל חסון, בבקשה.</w:t>
      </w:r>
    </w:p>
    <w:p w14:paraId="1D103550" w14:textId="77777777" w:rsidR="001E682D" w:rsidRPr="001E682D" w:rsidRDefault="001E682D" w:rsidP="001E682D">
      <w:pPr>
        <w:bidi/>
        <w:rPr>
          <w:rFonts w:cs="David" w:hint="cs"/>
          <w:rtl/>
        </w:rPr>
      </w:pPr>
    </w:p>
    <w:p w14:paraId="11DA0699"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743BC876" w14:textId="77777777" w:rsidR="001E682D" w:rsidRPr="001E682D" w:rsidRDefault="001E682D" w:rsidP="001E682D">
      <w:pPr>
        <w:pStyle w:val="Heading5"/>
        <w:jc w:val="left"/>
        <w:rPr>
          <w:rFonts w:hint="cs"/>
          <w:sz w:val="24"/>
          <w:rtl/>
        </w:rPr>
      </w:pPr>
    </w:p>
    <w:p w14:paraId="34864F81" w14:textId="77777777" w:rsidR="001E682D" w:rsidRPr="001E682D" w:rsidRDefault="001E682D" w:rsidP="001E682D">
      <w:pPr>
        <w:bidi/>
        <w:rPr>
          <w:rFonts w:cs="David" w:hint="cs"/>
          <w:rtl/>
        </w:rPr>
      </w:pPr>
      <w:r w:rsidRPr="001E682D">
        <w:rPr>
          <w:rFonts w:cs="David" w:hint="cs"/>
          <w:rtl/>
        </w:rPr>
        <w:tab/>
        <w:t>אדוני היושב ראש, לפעמים יוצרים כאן קצת הקבלה מוזרה בעיניי בין האנשים שיושבים כאן, לבין הציבור הערבי. האנשים שיושבים כאן ומתיימרים לייצג - - -</w:t>
      </w:r>
    </w:p>
    <w:p w14:paraId="1FA4CC6D" w14:textId="77777777" w:rsidR="001E682D" w:rsidRPr="001E682D" w:rsidRDefault="001E682D" w:rsidP="001E682D">
      <w:pPr>
        <w:bidi/>
        <w:rPr>
          <w:rFonts w:cs="David" w:hint="cs"/>
          <w:rtl/>
        </w:rPr>
      </w:pPr>
    </w:p>
    <w:p w14:paraId="10432CCB"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7C1A2E40" w14:textId="77777777" w:rsidR="001E682D" w:rsidRPr="001E682D" w:rsidRDefault="001E682D" w:rsidP="001E682D">
      <w:pPr>
        <w:bidi/>
        <w:rPr>
          <w:rFonts w:cs="David" w:hint="cs"/>
          <w:rtl/>
        </w:rPr>
      </w:pPr>
    </w:p>
    <w:p w14:paraId="136D4A88" w14:textId="77777777" w:rsidR="001E682D" w:rsidRPr="001E682D" w:rsidRDefault="001E682D" w:rsidP="001E682D">
      <w:pPr>
        <w:bidi/>
        <w:rPr>
          <w:rFonts w:cs="David" w:hint="cs"/>
          <w:rtl/>
        </w:rPr>
      </w:pPr>
      <w:r w:rsidRPr="001E682D">
        <w:rPr>
          <w:rFonts w:cs="David" w:hint="cs"/>
          <w:rtl/>
        </w:rPr>
        <w:tab/>
        <w:t xml:space="preserve"> סליחה, הם נבחרו על ידם. אתה מונתה, לא התמודדותה. לא קיבלת אמון, יושבים פה אנשים שהתמודדו. </w:t>
      </w:r>
    </w:p>
    <w:p w14:paraId="62D111DB" w14:textId="77777777" w:rsidR="001E682D" w:rsidRPr="001E682D" w:rsidRDefault="001E682D" w:rsidP="001E682D">
      <w:pPr>
        <w:bidi/>
        <w:rPr>
          <w:rFonts w:cs="David" w:hint="cs"/>
          <w:rtl/>
        </w:rPr>
      </w:pPr>
    </w:p>
    <w:p w14:paraId="09A6DF38"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61CE26F5" w14:textId="77777777" w:rsidR="001E682D" w:rsidRPr="001E682D" w:rsidRDefault="001E682D" w:rsidP="001E682D">
      <w:pPr>
        <w:bidi/>
        <w:rPr>
          <w:rFonts w:cs="David"/>
          <w:u w:val="single"/>
          <w:rtl/>
        </w:rPr>
      </w:pPr>
    </w:p>
    <w:p w14:paraId="3CB96703"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מי אתה בכלל? "אנשים שיושבים כאן", כאילו איפה אתה יושב? איזה עלוב נפש.</w:t>
      </w:r>
    </w:p>
    <w:p w14:paraId="2FB1A80C" w14:textId="77777777" w:rsidR="001E682D" w:rsidRPr="001E682D" w:rsidRDefault="001E682D" w:rsidP="001E682D">
      <w:pPr>
        <w:bidi/>
        <w:rPr>
          <w:rFonts w:cs="David" w:hint="cs"/>
          <w:rtl/>
        </w:rPr>
      </w:pPr>
    </w:p>
    <w:p w14:paraId="4D88928D" w14:textId="77777777" w:rsidR="001E682D" w:rsidRPr="001E682D" w:rsidRDefault="001E682D" w:rsidP="001E682D">
      <w:pPr>
        <w:bidi/>
        <w:rPr>
          <w:rFonts w:cs="David" w:hint="cs"/>
          <w:rtl/>
        </w:rPr>
      </w:pPr>
      <w:r w:rsidRPr="001E682D">
        <w:rPr>
          <w:rFonts w:cs="David" w:hint="cs"/>
          <w:u w:val="single"/>
          <w:rtl/>
        </w:rPr>
        <w:t>היו"ר דוד טל:</w:t>
      </w:r>
    </w:p>
    <w:p w14:paraId="0B6AFBED" w14:textId="77777777" w:rsidR="001E682D" w:rsidRPr="001E682D" w:rsidRDefault="001E682D" w:rsidP="001E682D">
      <w:pPr>
        <w:bidi/>
        <w:rPr>
          <w:rFonts w:cs="David" w:hint="cs"/>
          <w:rtl/>
        </w:rPr>
      </w:pPr>
    </w:p>
    <w:p w14:paraId="224F5844" w14:textId="77777777" w:rsidR="001E682D" w:rsidRPr="001E682D" w:rsidRDefault="001E682D" w:rsidP="001E682D">
      <w:pPr>
        <w:bidi/>
        <w:rPr>
          <w:rFonts w:cs="David" w:hint="cs"/>
          <w:rtl/>
        </w:rPr>
      </w:pPr>
      <w:r w:rsidRPr="001E682D">
        <w:rPr>
          <w:rFonts w:cs="David" w:hint="cs"/>
          <w:rtl/>
        </w:rPr>
        <w:tab/>
        <w:t xml:space="preserve">חבר הכנסת </w:t>
      </w:r>
      <w:proofErr w:type="spellStart"/>
      <w:r w:rsidRPr="001E682D">
        <w:rPr>
          <w:rFonts w:cs="David" w:hint="cs"/>
          <w:rtl/>
        </w:rPr>
        <w:t>אלסאנע</w:t>
      </w:r>
      <w:proofErr w:type="spellEnd"/>
      <w:r w:rsidRPr="001E682D">
        <w:rPr>
          <w:rFonts w:cs="David" w:hint="cs"/>
          <w:rtl/>
        </w:rPr>
        <w:t xml:space="preserve">, אין אצלי עלוב נפש בוועדה. בוועדה אצלנו מדברים יפה. </w:t>
      </w:r>
    </w:p>
    <w:p w14:paraId="58F9DFC6" w14:textId="77777777" w:rsidR="001E682D" w:rsidRPr="001E682D" w:rsidRDefault="001E682D" w:rsidP="001E682D">
      <w:pPr>
        <w:pStyle w:val="Heading5"/>
        <w:jc w:val="left"/>
        <w:rPr>
          <w:rFonts w:hint="cs"/>
          <w:sz w:val="24"/>
          <w:u w:val="single"/>
          <w:rtl/>
        </w:rPr>
      </w:pPr>
    </w:p>
    <w:p w14:paraId="050A9C2E"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03163DBF" w14:textId="77777777" w:rsidR="001E682D" w:rsidRPr="001E682D" w:rsidRDefault="001E682D" w:rsidP="001E682D">
      <w:pPr>
        <w:bidi/>
        <w:rPr>
          <w:rFonts w:cs="David" w:hint="cs"/>
          <w:rtl/>
        </w:rPr>
      </w:pPr>
    </w:p>
    <w:p w14:paraId="074B823C" w14:textId="77777777" w:rsidR="001E682D" w:rsidRPr="001E682D" w:rsidRDefault="001E682D" w:rsidP="001E682D">
      <w:pPr>
        <w:bidi/>
        <w:rPr>
          <w:rFonts w:cs="David" w:hint="cs"/>
          <w:rtl/>
        </w:rPr>
      </w:pPr>
      <w:r w:rsidRPr="001E682D">
        <w:rPr>
          <w:rFonts w:cs="David" w:hint="cs"/>
          <w:rtl/>
        </w:rPr>
        <w:tab/>
        <w:t xml:space="preserve"> אני לא ארד לרמה של - - -</w:t>
      </w:r>
    </w:p>
    <w:p w14:paraId="76CFF3F7" w14:textId="77777777" w:rsidR="001E682D" w:rsidRPr="001E682D" w:rsidRDefault="001E682D" w:rsidP="001E682D">
      <w:pPr>
        <w:bidi/>
        <w:rPr>
          <w:rFonts w:cs="David" w:hint="cs"/>
          <w:u w:val="single"/>
          <w:rtl/>
        </w:rPr>
      </w:pPr>
    </w:p>
    <w:p w14:paraId="22CF3618"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025B0C84" w14:textId="77777777" w:rsidR="001E682D" w:rsidRPr="001E682D" w:rsidRDefault="001E682D" w:rsidP="001E682D">
      <w:pPr>
        <w:bidi/>
        <w:rPr>
          <w:rFonts w:cs="David"/>
          <w:u w:val="single"/>
          <w:rtl/>
        </w:rPr>
      </w:pPr>
    </w:p>
    <w:p w14:paraId="79FBD69A" w14:textId="77777777" w:rsidR="001E682D" w:rsidRPr="001E682D" w:rsidRDefault="001E682D" w:rsidP="001E682D">
      <w:pPr>
        <w:bidi/>
        <w:rPr>
          <w:rFonts w:cs="David" w:hint="cs"/>
          <w:rtl/>
        </w:rPr>
      </w:pPr>
      <w:r w:rsidRPr="001E682D">
        <w:rPr>
          <w:rFonts w:cs="David" w:hint="cs"/>
          <w:rtl/>
        </w:rPr>
        <w:tab/>
        <w:t>אנשים שיושבים כאן - - -</w:t>
      </w:r>
    </w:p>
    <w:p w14:paraId="4D64CA0F" w14:textId="77777777" w:rsidR="001E682D" w:rsidRPr="001E682D" w:rsidRDefault="001E682D" w:rsidP="001E682D">
      <w:pPr>
        <w:bidi/>
        <w:rPr>
          <w:rFonts w:cs="David" w:hint="cs"/>
          <w:rtl/>
        </w:rPr>
      </w:pPr>
    </w:p>
    <w:p w14:paraId="2EA87273" w14:textId="77777777" w:rsidR="001E682D" w:rsidRPr="001E682D" w:rsidRDefault="001E682D" w:rsidP="001E682D">
      <w:pPr>
        <w:bidi/>
        <w:rPr>
          <w:rFonts w:cs="David" w:hint="cs"/>
          <w:rtl/>
        </w:rPr>
      </w:pPr>
      <w:r w:rsidRPr="001E682D">
        <w:rPr>
          <w:rFonts w:cs="David" w:hint="cs"/>
          <w:u w:val="single"/>
          <w:rtl/>
        </w:rPr>
        <w:t>היו"ר דוד טל:</w:t>
      </w:r>
    </w:p>
    <w:p w14:paraId="0F3B66D2" w14:textId="77777777" w:rsidR="001E682D" w:rsidRPr="001E682D" w:rsidRDefault="001E682D" w:rsidP="001E682D">
      <w:pPr>
        <w:bidi/>
        <w:rPr>
          <w:rFonts w:cs="David" w:hint="cs"/>
          <w:rtl/>
        </w:rPr>
      </w:pPr>
    </w:p>
    <w:p w14:paraId="74E42CE0" w14:textId="77777777" w:rsidR="001E682D" w:rsidRPr="001E682D" w:rsidRDefault="001E682D" w:rsidP="001E682D">
      <w:pPr>
        <w:bidi/>
        <w:ind w:firstLine="567"/>
        <w:rPr>
          <w:rFonts w:cs="David" w:hint="cs"/>
          <w:rtl/>
        </w:rPr>
      </w:pPr>
      <w:r w:rsidRPr="001E682D">
        <w:rPr>
          <w:rFonts w:cs="David" w:hint="cs"/>
          <w:rtl/>
        </w:rPr>
        <w:t xml:space="preserve">חבר הכנסת </w:t>
      </w:r>
      <w:proofErr w:type="spellStart"/>
      <w:r w:rsidRPr="001E682D">
        <w:rPr>
          <w:rFonts w:cs="David" w:hint="cs"/>
          <w:rtl/>
        </w:rPr>
        <w:t>אלסאנע</w:t>
      </w:r>
      <w:proofErr w:type="spellEnd"/>
      <w:r w:rsidRPr="001E682D">
        <w:rPr>
          <w:rFonts w:cs="David" w:hint="cs"/>
          <w:rtl/>
        </w:rPr>
        <w:t xml:space="preserve">, אני קורא לך לסדר פעם ראשונה. </w:t>
      </w:r>
    </w:p>
    <w:p w14:paraId="709A7C1E" w14:textId="77777777" w:rsidR="001E682D" w:rsidRPr="001E682D" w:rsidRDefault="001E682D" w:rsidP="001E682D">
      <w:pPr>
        <w:bidi/>
        <w:ind w:firstLine="567"/>
        <w:rPr>
          <w:rFonts w:cs="David" w:hint="cs"/>
          <w:rtl/>
        </w:rPr>
      </w:pPr>
    </w:p>
    <w:p w14:paraId="719876B8"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010F595F" w14:textId="77777777" w:rsidR="001E682D" w:rsidRPr="001E682D" w:rsidRDefault="001E682D" w:rsidP="001E682D">
      <w:pPr>
        <w:bidi/>
        <w:rPr>
          <w:rFonts w:cs="David"/>
          <w:u w:val="single"/>
          <w:rtl/>
        </w:rPr>
      </w:pPr>
    </w:p>
    <w:p w14:paraId="44E453F9" w14:textId="77777777" w:rsidR="001E682D" w:rsidRPr="001E682D" w:rsidRDefault="001E682D" w:rsidP="001E682D">
      <w:pPr>
        <w:bidi/>
        <w:ind w:left="570"/>
        <w:rPr>
          <w:rFonts w:cs="David" w:hint="cs"/>
          <w:rtl/>
        </w:rPr>
      </w:pPr>
      <w:r w:rsidRPr="001E682D">
        <w:rPr>
          <w:rFonts w:cs="David" w:hint="cs"/>
          <w:rtl/>
        </w:rPr>
        <w:t xml:space="preserve"> זכות הבוחר - - -</w:t>
      </w:r>
    </w:p>
    <w:p w14:paraId="067655B9" w14:textId="77777777" w:rsidR="001E682D" w:rsidRPr="001E682D" w:rsidRDefault="001E682D" w:rsidP="001E682D">
      <w:pPr>
        <w:bidi/>
        <w:rPr>
          <w:rFonts w:cs="David" w:hint="cs"/>
          <w:rtl/>
        </w:rPr>
      </w:pPr>
    </w:p>
    <w:p w14:paraId="04C3461E" w14:textId="77777777" w:rsidR="001E682D" w:rsidRPr="001E682D" w:rsidRDefault="001E682D" w:rsidP="001E682D">
      <w:pPr>
        <w:bidi/>
        <w:rPr>
          <w:rFonts w:cs="David" w:hint="cs"/>
          <w:rtl/>
        </w:rPr>
      </w:pPr>
      <w:r w:rsidRPr="001E682D">
        <w:rPr>
          <w:rFonts w:cs="David" w:hint="cs"/>
          <w:u w:val="single"/>
          <w:rtl/>
        </w:rPr>
        <w:t>היו"ר דוד טל:</w:t>
      </w:r>
    </w:p>
    <w:p w14:paraId="5265B14F" w14:textId="77777777" w:rsidR="001E682D" w:rsidRPr="001E682D" w:rsidRDefault="001E682D" w:rsidP="001E682D">
      <w:pPr>
        <w:bidi/>
        <w:rPr>
          <w:rFonts w:cs="David" w:hint="cs"/>
          <w:rtl/>
        </w:rPr>
      </w:pPr>
    </w:p>
    <w:p w14:paraId="224FF752" w14:textId="77777777" w:rsidR="001E682D" w:rsidRPr="001E682D" w:rsidRDefault="001E682D" w:rsidP="001E682D">
      <w:pPr>
        <w:bidi/>
        <w:ind w:firstLine="567"/>
        <w:rPr>
          <w:rFonts w:cs="David" w:hint="cs"/>
          <w:rtl/>
        </w:rPr>
      </w:pPr>
      <w:r w:rsidRPr="001E682D">
        <w:rPr>
          <w:rFonts w:cs="David" w:hint="cs"/>
          <w:rtl/>
        </w:rPr>
        <w:t xml:space="preserve">אני קורא לך לסדר פעם שנייה. </w:t>
      </w:r>
    </w:p>
    <w:p w14:paraId="70CFD389" w14:textId="77777777" w:rsidR="001E682D" w:rsidRPr="001E682D" w:rsidRDefault="001E682D" w:rsidP="001E682D">
      <w:pPr>
        <w:bidi/>
        <w:rPr>
          <w:rFonts w:cs="David" w:hint="cs"/>
          <w:rtl/>
        </w:rPr>
      </w:pPr>
    </w:p>
    <w:p w14:paraId="6FF32B4C"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5ED0FE9D" w14:textId="77777777" w:rsidR="001E682D" w:rsidRPr="001E682D" w:rsidRDefault="001E682D" w:rsidP="001E682D">
      <w:pPr>
        <w:pStyle w:val="Heading5"/>
        <w:jc w:val="left"/>
        <w:rPr>
          <w:rFonts w:hint="cs"/>
          <w:sz w:val="24"/>
          <w:rtl/>
        </w:rPr>
      </w:pPr>
    </w:p>
    <w:p w14:paraId="12C4BE8E" w14:textId="77777777" w:rsidR="001E682D" w:rsidRPr="001E682D" w:rsidRDefault="001E682D" w:rsidP="001E682D">
      <w:pPr>
        <w:bidi/>
        <w:rPr>
          <w:rFonts w:cs="David" w:hint="cs"/>
          <w:rtl/>
        </w:rPr>
      </w:pPr>
      <w:r w:rsidRPr="001E682D">
        <w:rPr>
          <w:rFonts w:cs="David" w:hint="cs"/>
          <w:rtl/>
        </w:rPr>
        <w:tab/>
        <w:t xml:space="preserve"> יש לך פה מטונף, ואני לא אתייחס לפה המטונף. </w:t>
      </w:r>
    </w:p>
    <w:p w14:paraId="20CF082F" w14:textId="77777777" w:rsidR="001E682D" w:rsidRPr="001E682D" w:rsidRDefault="001E682D" w:rsidP="001E682D">
      <w:pPr>
        <w:bidi/>
        <w:rPr>
          <w:rFonts w:cs="David" w:hint="cs"/>
          <w:rtl/>
        </w:rPr>
      </w:pPr>
    </w:p>
    <w:p w14:paraId="4179A833"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73367E0C" w14:textId="77777777" w:rsidR="001E682D" w:rsidRPr="001E682D" w:rsidRDefault="001E682D" w:rsidP="001E682D">
      <w:pPr>
        <w:pStyle w:val="Heading5"/>
        <w:jc w:val="left"/>
        <w:rPr>
          <w:rFonts w:hint="cs"/>
          <w:sz w:val="24"/>
          <w:rtl/>
        </w:rPr>
      </w:pPr>
    </w:p>
    <w:p w14:paraId="0C8E842E" w14:textId="77777777" w:rsidR="001E682D" w:rsidRPr="001E682D" w:rsidRDefault="001E682D" w:rsidP="001E682D">
      <w:pPr>
        <w:bidi/>
        <w:rPr>
          <w:rFonts w:cs="David" w:hint="cs"/>
          <w:rtl/>
        </w:rPr>
      </w:pPr>
      <w:r w:rsidRPr="001E682D">
        <w:rPr>
          <w:rFonts w:cs="David" w:hint="cs"/>
          <w:rtl/>
        </w:rPr>
        <w:tab/>
        <w:t xml:space="preserve"> הנה, זו התוצאה - - -</w:t>
      </w:r>
    </w:p>
    <w:p w14:paraId="527188E4" w14:textId="77777777" w:rsidR="001E682D" w:rsidRPr="001E682D" w:rsidRDefault="001E682D" w:rsidP="001E682D">
      <w:pPr>
        <w:bidi/>
        <w:rPr>
          <w:rFonts w:cs="David" w:hint="cs"/>
          <w:rtl/>
        </w:rPr>
      </w:pPr>
    </w:p>
    <w:p w14:paraId="689D64CC" w14:textId="77777777" w:rsidR="001E682D" w:rsidRPr="001E682D" w:rsidRDefault="001E682D" w:rsidP="001E682D">
      <w:pPr>
        <w:bidi/>
        <w:rPr>
          <w:rFonts w:cs="David" w:hint="cs"/>
          <w:rtl/>
        </w:rPr>
      </w:pPr>
      <w:r w:rsidRPr="001E682D">
        <w:rPr>
          <w:rFonts w:cs="David" w:hint="cs"/>
          <w:u w:val="single"/>
          <w:rtl/>
        </w:rPr>
        <w:t>היו"ר דוד טל:</w:t>
      </w:r>
    </w:p>
    <w:p w14:paraId="7930DB5E" w14:textId="77777777" w:rsidR="001E682D" w:rsidRPr="001E682D" w:rsidRDefault="001E682D" w:rsidP="001E682D">
      <w:pPr>
        <w:bidi/>
        <w:rPr>
          <w:rFonts w:cs="David" w:hint="cs"/>
          <w:rtl/>
        </w:rPr>
      </w:pPr>
    </w:p>
    <w:p w14:paraId="625CAF9D" w14:textId="77777777" w:rsidR="001E682D" w:rsidRPr="001E682D" w:rsidRDefault="001E682D" w:rsidP="001E682D">
      <w:pPr>
        <w:bidi/>
        <w:ind w:firstLine="567"/>
        <w:rPr>
          <w:rFonts w:cs="David" w:hint="cs"/>
          <w:rtl/>
        </w:rPr>
      </w:pPr>
      <w:r w:rsidRPr="001E682D">
        <w:rPr>
          <w:rFonts w:cs="David" w:hint="cs"/>
          <w:rtl/>
        </w:rPr>
        <w:t xml:space="preserve">חברת הכנסת </w:t>
      </w:r>
      <w:proofErr w:type="spellStart"/>
      <w:r w:rsidRPr="001E682D">
        <w:rPr>
          <w:rFonts w:cs="David" w:hint="cs"/>
          <w:rtl/>
        </w:rPr>
        <w:t>טרטמן</w:t>
      </w:r>
      <w:proofErr w:type="spellEnd"/>
      <w:r w:rsidRPr="001E682D">
        <w:rPr>
          <w:rFonts w:cs="David" w:hint="cs"/>
          <w:rtl/>
        </w:rPr>
        <w:t>, אני קורא לך לסדר פעם ראשונה.</w:t>
      </w:r>
    </w:p>
    <w:p w14:paraId="18CA0DA7" w14:textId="77777777" w:rsidR="001E682D" w:rsidRPr="001E682D" w:rsidRDefault="001E682D" w:rsidP="001E682D">
      <w:pPr>
        <w:bidi/>
        <w:rPr>
          <w:rFonts w:cs="David" w:hint="cs"/>
          <w:rtl/>
        </w:rPr>
      </w:pPr>
    </w:p>
    <w:p w14:paraId="1A7A7D90"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682FB223" w14:textId="77777777" w:rsidR="001E682D" w:rsidRPr="001E682D" w:rsidRDefault="001E682D" w:rsidP="001E682D">
      <w:pPr>
        <w:bidi/>
        <w:rPr>
          <w:rFonts w:cs="David" w:hint="cs"/>
          <w:rtl/>
        </w:rPr>
      </w:pPr>
    </w:p>
    <w:p w14:paraId="08D1C4BB" w14:textId="77777777" w:rsidR="001E682D" w:rsidRPr="001E682D" w:rsidRDefault="001E682D" w:rsidP="001E682D">
      <w:pPr>
        <w:bidi/>
        <w:rPr>
          <w:rFonts w:cs="David" w:hint="cs"/>
          <w:rtl/>
        </w:rPr>
      </w:pPr>
      <w:r w:rsidRPr="001E682D">
        <w:rPr>
          <w:rFonts w:cs="David" w:hint="cs"/>
          <w:rtl/>
        </w:rPr>
        <w:tab/>
        <w:t xml:space="preserve"> אתה לא התמודדת במפלגה. </w:t>
      </w:r>
    </w:p>
    <w:p w14:paraId="7274EF81" w14:textId="77777777" w:rsidR="001E682D" w:rsidRPr="001E682D" w:rsidRDefault="001E682D" w:rsidP="001E682D">
      <w:pPr>
        <w:bidi/>
        <w:rPr>
          <w:rFonts w:cs="David" w:hint="cs"/>
          <w:u w:val="single"/>
          <w:rtl/>
        </w:rPr>
      </w:pPr>
    </w:p>
    <w:p w14:paraId="0B152333" w14:textId="77777777" w:rsidR="001E682D" w:rsidRPr="001E682D" w:rsidRDefault="001E682D" w:rsidP="001E682D">
      <w:pPr>
        <w:bidi/>
        <w:rPr>
          <w:rFonts w:cs="David" w:hint="cs"/>
          <w:rtl/>
        </w:rPr>
      </w:pPr>
      <w:r w:rsidRPr="001E682D">
        <w:rPr>
          <w:rFonts w:cs="David" w:hint="cs"/>
          <w:u w:val="single"/>
          <w:rtl/>
        </w:rPr>
        <w:t>היו"ר דוד טל:</w:t>
      </w:r>
    </w:p>
    <w:p w14:paraId="44F40E67" w14:textId="77777777" w:rsidR="001E682D" w:rsidRPr="001E682D" w:rsidRDefault="001E682D" w:rsidP="001E682D">
      <w:pPr>
        <w:bidi/>
        <w:rPr>
          <w:rFonts w:cs="David" w:hint="cs"/>
          <w:rtl/>
        </w:rPr>
      </w:pPr>
    </w:p>
    <w:p w14:paraId="61D96C11" w14:textId="77777777" w:rsidR="001E682D" w:rsidRPr="001E682D" w:rsidRDefault="001E682D" w:rsidP="001E682D">
      <w:pPr>
        <w:bidi/>
        <w:rPr>
          <w:rFonts w:cs="David" w:hint="cs"/>
          <w:rtl/>
        </w:rPr>
      </w:pPr>
      <w:r w:rsidRPr="001E682D">
        <w:rPr>
          <w:rFonts w:cs="David" w:hint="cs"/>
          <w:rtl/>
        </w:rPr>
        <w:tab/>
        <w:t xml:space="preserve">חברת הכנסת </w:t>
      </w:r>
      <w:proofErr w:type="spellStart"/>
      <w:r w:rsidRPr="001E682D">
        <w:rPr>
          <w:rFonts w:cs="David" w:hint="cs"/>
          <w:rtl/>
        </w:rPr>
        <w:t>גלאון</w:t>
      </w:r>
      <w:proofErr w:type="spellEnd"/>
      <w:r w:rsidRPr="001E682D">
        <w:rPr>
          <w:rFonts w:cs="David" w:hint="cs"/>
          <w:rtl/>
        </w:rPr>
        <w:t>, אני קורא לך לסדר פעם ראשונה.</w:t>
      </w:r>
    </w:p>
    <w:p w14:paraId="6D13C288" w14:textId="77777777" w:rsidR="001E682D" w:rsidRPr="001E682D" w:rsidRDefault="001E682D" w:rsidP="001E682D">
      <w:pPr>
        <w:bidi/>
        <w:rPr>
          <w:rFonts w:cs="David" w:hint="cs"/>
          <w:rtl/>
        </w:rPr>
      </w:pPr>
    </w:p>
    <w:p w14:paraId="2A1ACD00"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61373A90" w14:textId="77777777" w:rsidR="001E682D" w:rsidRPr="001E682D" w:rsidRDefault="001E682D" w:rsidP="001E682D">
      <w:pPr>
        <w:bidi/>
        <w:rPr>
          <w:rFonts w:cs="David" w:hint="cs"/>
          <w:rtl/>
        </w:rPr>
      </w:pPr>
    </w:p>
    <w:p w14:paraId="1ECE7DAE" w14:textId="77777777" w:rsidR="001E682D" w:rsidRPr="001E682D" w:rsidRDefault="001E682D" w:rsidP="001E682D">
      <w:pPr>
        <w:bidi/>
        <w:ind w:firstLine="567"/>
        <w:rPr>
          <w:rFonts w:cs="David" w:hint="cs"/>
          <w:rtl/>
        </w:rPr>
      </w:pPr>
      <w:r w:rsidRPr="001E682D">
        <w:rPr>
          <w:rFonts w:cs="David" w:hint="cs"/>
          <w:rtl/>
        </w:rPr>
        <w:t>אתה לא קיבלת אמון של המפלגה שלך.</w:t>
      </w:r>
    </w:p>
    <w:p w14:paraId="72B84E1B" w14:textId="77777777" w:rsidR="001E682D" w:rsidRPr="001E682D" w:rsidRDefault="001E682D" w:rsidP="001E682D">
      <w:pPr>
        <w:bidi/>
        <w:rPr>
          <w:rFonts w:cs="David" w:hint="cs"/>
          <w:rtl/>
        </w:rPr>
      </w:pPr>
    </w:p>
    <w:p w14:paraId="2399501B" w14:textId="77777777" w:rsidR="001E682D" w:rsidRPr="001E682D" w:rsidRDefault="001E682D" w:rsidP="001E682D">
      <w:pPr>
        <w:bidi/>
        <w:rPr>
          <w:rFonts w:cs="David" w:hint="cs"/>
          <w:rtl/>
        </w:rPr>
      </w:pPr>
      <w:r w:rsidRPr="001E682D">
        <w:rPr>
          <w:rFonts w:cs="David" w:hint="cs"/>
          <w:u w:val="single"/>
          <w:rtl/>
        </w:rPr>
        <w:t>היו"ר דוד טל:</w:t>
      </w:r>
    </w:p>
    <w:p w14:paraId="4BA2DDAC" w14:textId="77777777" w:rsidR="001E682D" w:rsidRPr="001E682D" w:rsidRDefault="001E682D" w:rsidP="001E682D">
      <w:pPr>
        <w:bidi/>
        <w:rPr>
          <w:rFonts w:cs="David" w:hint="cs"/>
          <w:rtl/>
        </w:rPr>
      </w:pPr>
    </w:p>
    <w:p w14:paraId="421EDC5C" w14:textId="77777777" w:rsidR="001E682D" w:rsidRPr="001E682D" w:rsidRDefault="001E682D" w:rsidP="001E682D">
      <w:pPr>
        <w:bidi/>
        <w:rPr>
          <w:rFonts w:cs="David" w:hint="cs"/>
          <w:rtl/>
        </w:rPr>
      </w:pPr>
      <w:r w:rsidRPr="001E682D">
        <w:rPr>
          <w:rFonts w:cs="David" w:hint="cs"/>
          <w:rtl/>
        </w:rPr>
        <w:tab/>
        <w:t xml:space="preserve">חברת הכנסת </w:t>
      </w:r>
      <w:proofErr w:type="spellStart"/>
      <w:r w:rsidRPr="001E682D">
        <w:rPr>
          <w:rFonts w:cs="David" w:hint="cs"/>
          <w:rtl/>
        </w:rPr>
        <w:t>גלאון</w:t>
      </w:r>
      <w:proofErr w:type="spellEnd"/>
      <w:r w:rsidRPr="001E682D">
        <w:rPr>
          <w:rFonts w:cs="David" w:hint="cs"/>
          <w:rtl/>
        </w:rPr>
        <w:t xml:space="preserve">, אני קורא לך לסדר פעם שנייה. </w:t>
      </w:r>
    </w:p>
    <w:p w14:paraId="34F89D33" w14:textId="77777777" w:rsidR="001E682D" w:rsidRPr="001E682D" w:rsidRDefault="001E682D" w:rsidP="001E682D">
      <w:pPr>
        <w:pStyle w:val="Heading5"/>
        <w:jc w:val="left"/>
        <w:rPr>
          <w:rFonts w:hint="cs"/>
          <w:sz w:val="24"/>
          <w:u w:val="single"/>
          <w:rtl/>
        </w:rPr>
      </w:pPr>
    </w:p>
    <w:p w14:paraId="40B376F5"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3FE76F25" w14:textId="77777777" w:rsidR="001E682D" w:rsidRPr="001E682D" w:rsidRDefault="001E682D" w:rsidP="001E682D">
      <w:pPr>
        <w:pStyle w:val="Heading5"/>
        <w:jc w:val="left"/>
        <w:rPr>
          <w:rFonts w:hint="cs"/>
          <w:sz w:val="24"/>
          <w:rtl/>
        </w:rPr>
      </w:pPr>
    </w:p>
    <w:p w14:paraId="2C9FA5A0" w14:textId="77777777" w:rsidR="001E682D" w:rsidRPr="001E682D" w:rsidRDefault="001E682D" w:rsidP="001E682D">
      <w:pPr>
        <w:bidi/>
        <w:rPr>
          <w:rFonts w:cs="David" w:hint="cs"/>
          <w:rtl/>
        </w:rPr>
      </w:pPr>
      <w:r w:rsidRPr="001E682D">
        <w:rPr>
          <w:rFonts w:cs="David" w:hint="cs"/>
          <w:rtl/>
        </w:rPr>
        <w:tab/>
        <w:t xml:space="preserve"> למרות גילי הצעיר התמודדתי יותר ממך בחיים שלי.</w:t>
      </w:r>
    </w:p>
    <w:p w14:paraId="03A1B409" w14:textId="77777777" w:rsidR="001E682D" w:rsidRPr="001E682D" w:rsidRDefault="001E682D" w:rsidP="001E682D">
      <w:pPr>
        <w:bidi/>
        <w:rPr>
          <w:rFonts w:cs="David" w:hint="cs"/>
          <w:rtl/>
        </w:rPr>
      </w:pPr>
    </w:p>
    <w:p w14:paraId="6D8466A1" w14:textId="77777777" w:rsidR="001E682D" w:rsidRPr="001E682D" w:rsidRDefault="001E682D" w:rsidP="001E682D">
      <w:pPr>
        <w:bidi/>
        <w:rPr>
          <w:rFonts w:cs="David" w:hint="cs"/>
          <w:rtl/>
        </w:rPr>
      </w:pPr>
      <w:r w:rsidRPr="001E682D">
        <w:rPr>
          <w:rFonts w:cs="David" w:hint="cs"/>
          <w:u w:val="single"/>
          <w:rtl/>
        </w:rPr>
        <w:t>היו"ר דוד טל:</w:t>
      </w:r>
    </w:p>
    <w:p w14:paraId="0B621285" w14:textId="77777777" w:rsidR="001E682D" w:rsidRPr="001E682D" w:rsidRDefault="001E682D" w:rsidP="001E682D">
      <w:pPr>
        <w:bidi/>
        <w:rPr>
          <w:rFonts w:cs="David" w:hint="cs"/>
          <w:rtl/>
        </w:rPr>
      </w:pPr>
    </w:p>
    <w:p w14:paraId="4C6D3EAC" w14:textId="77777777" w:rsidR="001E682D" w:rsidRPr="001E682D" w:rsidRDefault="001E682D" w:rsidP="001E682D">
      <w:pPr>
        <w:bidi/>
        <w:ind w:firstLine="567"/>
        <w:rPr>
          <w:rFonts w:cs="David" w:hint="cs"/>
          <w:rtl/>
        </w:rPr>
      </w:pPr>
      <w:r w:rsidRPr="001E682D">
        <w:rPr>
          <w:rFonts w:cs="David" w:hint="cs"/>
          <w:rtl/>
        </w:rPr>
        <w:t>חבר הכנסת יואל חסון, אני קורא לך להמשיך בדבריך.</w:t>
      </w:r>
    </w:p>
    <w:p w14:paraId="160A3BD5" w14:textId="77777777" w:rsidR="001E682D" w:rsidRPr="001E682D" w:rsidRDefault="001E682D" w:rsidP="001E682D">
      <w:pPr>
        <w:bidi/>
        <w:rPr>
          <w:rFonts w:cs="David" w:hint="cs"/>
          <w:rtl/>
        </w:rPr>
      </w:pPr>
    </w:p>
    <w:p w14:paraId="21A60AB6"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79F5A1A9" w14:textId="77777777" w:rsidR="001E682D" w:rsidRPr="001E682D" w:rsidRDefault="001E682D" w:rsidP="001E682D">
      <w:pPr>
        <w:pStyle w:val="Heading5"/>
        <w:jc w:val="left"/>
        <w:rPr>
          <w:rFonts w:hint="cs"/>
          <w:sz w:val="24"/>
          <w:rtl/>
        </w:rPr>
      </w:pPr>
    </w:p>
    <w:p w14:paraId="5F47BD6A" w14:textId="77777777" w:rsidR="001E682D" w:rsidRPr="001E682D" w:rsidRDefault="001E682D" w:rsidP="001E682D">
      <w:pPr>
        <w:bidi/>
        <w:rPr>
          <w:rFonts w:cs="David" w:hint="cs"/>
          <w:rtl/>
        </w:rPr>
      </w:pPr>
      <w:r w:rsidRPr="001E682D">
        <w:rPr>
          <w:rFonts w:cs="David" w:hint="cs"/>
          <w:rtl/>
        </w:rPr>
        <w:tab/>
        <w:t xml:space="preserve"> האנשים שיושבים כאן - ושוב, אני יוצר הכללה, אבל אני לא רוצה ליצור הכללה, כי יש כאלה יותר ויש כאלה שפחות - לא באמת מייצגים את הציבור הערבי בישראל. </w:t>
      </w:r>
    </w:p>
    <w:p w14:paraId="5E3A706F" w14:textId="77777777" w:rsidR="001E682D" w:rsidRPr="001E682D" w:rsidRDefault="001E682D" w:rsidP="001E682D">
      <w:pPr>
        <w:bidi/>
        <w:rPr>
          <w:rFonts w:cs="David" w:hint="cs"/>
          <w:rtl/>
        </w:rPr>
      </w:pPr>
    </w:p>
    <w:p w14:paraId="02F845DE"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099D0C93" w14:textId="77777777" w:rsidR="001E682D" w:rsidRPr="001E682D" w:rsidRDefault="001E682D" w:rsidP="001E682D">
      <w:pPr>
        <w:bidi/>
        <w:rPr>
          <w:rFonts w:cs="David"/>
          <w:u w:val="single"/>
          <w:rtl/>
        </w:rPr>
      </w:pPr>
    </w:p>
    <w:p w14:paraId="68F81C59"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אתה מייצג אותם. ראינו כמה אתה מקבל, אתה מייצג אותם. </w:t>
      </w:r>
    </w:p>
    <w:p w14:paraId="116474F7" w14:textId="77777777" w:rsidR="001E682D" w:rsidRPr="001E682D" w:rsidRDefault="001E682D" w:rsidP="001E682D">
      <w:pPr>
        <w:bidi/>
        <w:rPr>
          <w:rFonts w:cs="David" w:hint="cs"/>
          <w:rtl/>
        </w:rPr>
      </w:pPr>
    </w:p>
    <w:p w14:paraId="55E7EED6" w14:textId="77777777" w:rsidR="001E682D" w:rsidRPr="001E682D" w:rsidRDefault="001E682D" w:rsidP="001E682D">
      <w:pPr>
        <w:bidi/>
        <w:rPr>
          <w:rFonts w:cs="David" w:hint="cs"/>
          <w:rtl/>
        </w:rPr>
      </w:pPr>
      <w:r w:rsidRPr="001E682D">
        <w:rPr>
          <w:rFonts w:cs="David" w:hint="cs"/>
          <w:u w:val="single"/>
          <w:rtl/>
        </w:rPr>
        <w:t>היו"ר דוד טל:</w:t>
      </w:r>
    </w:p>
    <w:p w14:paraId="3DC2700B" w14:textId="77777777" w:rsidR="001E682D" w:rsidRPr="001E682D" w:rsidRDefault="001E682D" w:rsidP="001E682D">
      <w:pPr>
        <w:bidi/>
        <w:rPr>
          <w:rFonts w:cs="David" w:hint="cs"/>
          <w:rtl/>
        </w:rPr>
      </w:pPr>
    </w:p>
    <w:p w14:paraId="675129D7" w14:textId="77777777" w:rsidR="001E682D" w:rsidRPr="001E682D" w:rsidRDefault="001E682D" w:rsidP="001E682D">
      <w:pPr>
        <w:bidi/>
        <w:rPr>
          <w:rFonts w:cs="David" w:hint="cs"/>
          <w:rtl/>
        </w:rPr>
      </w:pPr>
      <w:r w:rsidRPr="001E682D">
        <w:rPr>
          <w:rFonts w:cs="David" w:hint="cs"/>
          <w:rtl/>
        </w:rPr>
        <w:tab/>
        <w:t xml:space="preserve"> חבר הכנסת </w:t>
      </w:r>
      <w:proofErr w:type="spellStart"/>
      <w:r w:rsidRPr="001E682D">
        <w:rPr>
          <w:rFonts w:cs="David" w:hint="cs"/>
          <w:rtl/>
        </w:rPr>
        <w:t>אלסאנע</w:t>
      </w:r>
      <w:proofErr w:type="spellEnd"/>
      <w:r w:rsidRPr="001E682D">
        <w:rPr>
          <w:rFonts w:cs="David" w:hint="cs"/>
          <w:rtl/>
        </w:rPr>
        <w:t xml:space="preserve">. </w:t>
      </w:r>
    </w:p>
    <w:p w14:paraId="2FBF00C3" w14:textId="77777777" w:rsidR="001E682D" w:rsidRPr="001E682D" w:rsidRDefault="001E682D" w:rsidP="001E682D">
      <w:pPr>
        <w:bidi/>
        <w:rPr>
          <w:rFonts w:cs="David" w:hint="cs"/>
          <w:rtl/>
        </w:rPr>
      </w:pPr>
    </w:p>
    <w:p w14:paraId="4D8D02A5"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35AB4A8F" w14:textId="77777777" w:rsidR="001E682D" w:rsidRPr="001E682D" w:rsidRDefault="001E682D" w:rsidP="001E682D">
      <w:pPr>
        <w:pStyle w:val="Heading5"/>
        <w:jc w:val="left"/>
        <w:rPr>
          <w:rFonts w:hint="cs"/>
          <w:sz w:val="24"/>
          <w:rtl/>
        </w:rPr>
      </w:pPr>
    </w:p>
    <w:p w14:paraId="075828E5" w14:textId="77777777" w:rsidR="001E682D" w:rsidRPr="001E682D" w:rsidRDefault="001E682D" w:rsidP="001E682D">
      <w:pPr>
        <w:bidi/>
        <w:rPr>
          <w:rFonts w:cs="David" w:hint="cs"/>
          <w:rtl/>
        </w:rPr>
      </w:pPr>
      <w:r w:rsidRPr="001E682D">
        <w:rPr>
          <w:rFonts w:cs="David" w:hint="cs"/>
          <w:rtl/>
        </w:rPr>
        <w:tab/>
        <w:t>אל תפריע לי. אני מייצג אותם יותר. אני העברתי את - - -</w:t>
      </w:r>
    </w:p>
    <w:p w14:paraId="5C257D9B" w14:textId="77777777" w:rsidR="001E682D" w:rsidRPr="001E682D" w:rsidRDefault="001E682D" w:rsidP="001E682D">
      <w:pPr>
        <w:bidi/>
        <w:rPr>
          <w:rFonts w:cs="David" w:hint="cs"/>
          <w:u w:val="single"/>
          <w:rtl/>
        </w:rPr>
      </w:pPr>
    </w:p>
    <w:p w14:paraId="255087CA"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1D761A1D" w14:textId="77777777" w:rsidR="001E682D" w:rsidRPr="001E682D" w:rsidRDefault="001E682D" w:rsidP="001E682D">
      <w:pPr>
        <w:bidi/>
        <w:rPr>
          <w:rFonts w:cs="David"/>
          <w:u w:val="single"/>
          <w:rtl/>
        </w:rPr>
      </w:pPr>
    </w:p>
    <w:p w14:paraId="56D49A2F" w14:textId="77777777" w:rsidR="001E682D" w:rsidRPr="001E682D" w:rsidRDefault="001E682D" w:rsidP="001E682D">
      <w:pPr>
        <w:bidi/>
        <w:rPr>
          <w:rFonts w:cs="David" w:hint="cs"/>
          <w:u w:val="single"/>
          <w:rtl/>
        </w:rPr>
      </w:pPr>
      <w:r w:rsidRPr="001E682D">
        <w:rPr>
          <w:rFonts w:cs="David"/>
          <w:rtl/>
        </w:rPr>
        <w:tab/>
      </w:r>
      <w:r w:rsidRPr="001E682D">
        <w:rPr>
          <w:rFonts w:cs="David" w:hint="cs"/>
          <w:rtl/>
        </w:rPr>
        <w:t>- - - על הציבור הערבי.</w:t>
      </w:r>
    </w:p>
    <w:p w14:paraId="352BDA23" w14:textId="77777777" w:rsidR="001E682D" w:rsidRPr="001E682D" w:rsidRDefault="001E682D" w:rsidP="001E682D">
      <w:pPr>
        <w:bidi/>
        <w:rPr>
          <w:rFonts w:cs="David" w:hint="cs"/>
          <w:u w:val="single"/>
          <w:rtl/>
        </w:rPr>
      </w:pPr>
    </w:p>
    <w:p w14:paraId="6E5C3B1E" w14:textId="77777777" w:rsidR="001E682D" w:rsidRPr="001E682D" w:rsidRDefault="001E682D" w:rsidP="001E682D">
      <w:pPr>
        <w:bidi/>
        <w:rPr>
          <w:rFonts w:cs="David" w:hint="cs"/>
          <w:rtl/>
        </w:rPr>
      </w:pPr>
      <w:r w:rsidRPr="001E682D">
        <w:rPr>
          <w:rFonts w:cs="David" w:hint="cs"/>
          <w:u w:val="single"/>
          <w:rtl/>
        </w:rPr>
        <w:t>היו"ר דוד טל:</w:t>
      </w:r>
    </w:p>
    <w:p w14:paraId="6354D5E6" w14:textId="77777777" w:rsidR="001E682D" w:rsidRPr="001E682D" w:rsidRDefault="001E682D" w:rsidP="001E682D">
      <w:pPr>
        <w:bidi/>
        <w:rPr>
          <w:rFonts w:cs="David" w:hint="cs"/>
          <w:rtl/>
        </w:rPr>
      </w:pPr>
      <w:r w:rsidRPr="001E682D">
        <w:rPr>
          <w:rFonts w:cs="David" w:hint="cs"/>
          <w:rtl/>
        </w:rPr>
        <w:tab/>
      </w:r>
    </w:p>
    <w:p w14:paraId="489EB6E4" w14:textId="77777777" w:rsidR="001E682D" w:rsidRPr="001E682D" w:rsidRDefault="001E682D" w:rsidP="001E682D">
      <w:pPr>
        <w:bidi/>
        <w:rPr>
          <w:rFonts w:cs="David" w:hint="cs"/>
          <w:rtl/>
        </w:rPr>
      </w:pPr>
      <w:r w:rsidRPr="001E682D">
        <w:rPr>
          <w:rFonts w:cs="David" w:hint="cs"/>
          <w:rtl/>
        </w:rPr>
        <w:tab/>
        <w:t xml:space="preserve">חבר הכנסת </w:t>
      </w:r>
      <w:proofErr w:type="spellStart"/>
      <w:r w:rsidRPr="001E682D">
        <w:rPr>
          <w:rFonts w:cs="David" w:hint="cs"/>
          <w:rtl/>
        </w:rPr>
        <w:t>אלסאנע</w:t>
      </w:r>
      <w:proofErr w:type="spellEnd"/>
      <w:r w:rsidRPr="001E682D">
        <w:rPr>
          <w:rFonts w:cs="David" w:hint="cs"/>
          <w:rtl/>
        </w:rPr>
        <w:t xml:space="preserve">, קראתי אותך לסדר פעמיים. מה קרה לך? </w:t>
      </w:r>
    </w:p>
    <w:p w14:paraId="0BDB169B" w14:textId="77777777" w:rsidR="001E682D" w:rsidRPr="001E682D" w:rsidRDefault="001E682D" w:rsidP="001E682D">
      <w:pPr>
        <w:bidi/>
        <w:rPr>
          <w:rFonts w:cs="David" w:hint="cs"/>
          <w:rtl/>
        </w:rPr>
      </w:pPr>
    </w:p>
    <w:p w14:paraId="6EFF009D" w14:textId="77777777" w:rsidR="001E682D" w:rsidRPr="001E682D" w:rsidRDefault="001E682D" w:rsidP="001E682D">
      <w:pPr>
        <w:pStyle w:val="Heading5"/>
        <w:jc w:val="left"/>
        <w:rPr>
          <w:rFonts w:hint="cs"/>
          <w:sz w:val="24"/>
          <w:rtl/>
        </w:rPr>
      </w:pPr>
      <w:r w:rsidRPr="001E682D">
        <w:rPr>
          <w:rFonts w:hint="cs"/>
          <w:sz w:val="24"/>
          <w:u w:val="single"/>
          <w:rtl/>
        </w:rPr>
        <w:t>יואל חסון:</w:t>
      </w:r>
    </w:p>
    <w:p w14:paraId="47C76BBD" w14:textId="77777777" w:rsidR="001E682D" w:rsidRPr="001E682D" w:rsidRDefault="001E682D" w:rsidP="001E682D">
      <w:pPr>
        <w:pStyle w:val="Heading5"/>
        <w:jc w:val="left"/>
        <w:rPr>
          <w:rFonts w:hint="cs"/>
          <w:sz w:val="24"/>
          <w:rtl/>
        </w:rPr>
      </w:pPr>
    </w:p>
    <w:p w14:paraId="487D104B" w14:textId="77777777" w:rsidR="001E682D" w:rsidRPr="001E682D" w:rsidRDefault="001E682D" w:rsidP="001E682D">
      <w:pPr>
        <w:bidi/>
        <w:rPr>
          <w:rFonts w:cs="David" w:hint="cs"/>
          <w:rtl/>
        </w:rPr>
      </w:pPr>
      <w:r w:rsidRPr="001E682D">
        <w:rPr>
          <w:rFonts w:cs="David" w:hint="cs"/>
          <w:rtl/>
        </w:rPr>
        <w:tab/>
        <w:t xml:space="preserve"> אתה יושב בכנסת לא יודע כמה שנים. אני יושב כאן שנתיים. אנחנו העברנו את האקדמיה לשפה הערבית פה בכנסת, לא אתה. לא הקולות שלך העבירו את זה. אנחנו העברנו את זה. אנחנו העברנו עוד הרבה דברים לטובת הציבור הערבי, יותר ממך. תוציאו מכאן את הפרוטוקולים של כל חברי הכנסת הערביים, ואתם תראו שבאחוזים הם מדברים יותר על לבנון, על דמשק. הם מדברים על הפלשתינאים, מדברים על כולם, חוץ מהבעיות של המגזר הערבי.</w:t>
      </w:r>
    </w:p>
    <w:p w14:paraId="00E6F6E6" w14:textId="77777777" w:rsidR="001E682D" w:rsidRPr="001E682D" w:rsidRDefault="001E682D" w:rsidP="001E682D">
      <w:pPr>
        <w:bidi/>
        <w:rPr>
          <w:rFonts w:cs="David" w:hint="cs"/>
          <w:rtl/>
        </w:rPr>
      </w:pPr>
    </w:p>
    <w:p w14:paraId="379A8D61" w14:textId="77777777" w:rsidR="001E682D" w:rsidRPr="001E682D" w:rsidRDefault="001E682D" w:rsidP="001E682D">
      <w:pPr>
        <w:bidi/>
        <w:rPr>
          <w:rFonts w:cs="David" w:hint="cs"/>
          <w:rtl/>
        </w:rPr>
      </w:pPr>
      <w:r w:rsidRPr="001E682D">
        <w:rPr>
          <w:rFonts w:cs="David" w:hint="cs"/>
          <w:rtl/>
        </w:rPr>
        <w:tab/>
        <w:t xml:space="preserve">כשבודקים את זה במחקרים, רואים שלאט לאט המגזר הערבי מבין טוב מאוד שאת ההשפעה האמיתית על הכנסת הם ישיגו אם הם ישתלבו במפלגות הגדולות והציוניות, ולא יהיו חלק  מהמפלגות הקטנות והקיצוניות כאן שלא מזיזות שום דבר לציבור הערבי. </w:t>
      </w:r>
    </w:p>
    <w:p w14:paraId="3F2E8214" w14:textId="77777777" w:rsidR="001E682D" w:rsidRPr="001E682D" w:rsidRDefault="001E682D" w:rsidP="001E682D">
      <w:pPr>
        <w:bidi/>
        <w:rPr>
          <w:rFonts w:cs="David" w:hint="cs"/>
          <w:rtl/>
        </w:rPr>
      </w:pPr>
    </w:p>
    <w:p w14:paraId="76411546" w14:textId="77777777" w:rsidR="001E682D" w:rsidRPr="001E682D" w:rsidRDefault="001E682D" w:rsidP="001E682D">
      <w:pPr>
        <w:bidi/>
        <w:ind w:firstLine="567"/>
        <w:rPr>
          <w:rFonts w:cs="David" w:hint="cs"/>
          <w:rtl/>
        </w:rPr>
      </w:pPr>
      <w:r w:rsidRPr="001E682D">
        <w:rPr>
          <w:rFonts w:cs="David" w:hint="cs"/>
          <w:rtl/>
        </w:rPr>
        <w:t xml:space="preserve">גברתי חברת הכנסת, בלי לקחת לך את הקרדיט, אבל מי שכתב וניסח, והוליד את הצעת החוק הזאת זה אתם. אתם הולדתם את הצעת החוק הזאת, אתם הבאתם אותה עלינו. אתם תביאו עלינו עוד יותר הצעות חוק שאנחנו לא מתלהבים מהן. אבל, אנחנו צריכים להגן על עצמנו </w:t>
      </w:r>
      <w:r w:rsidRPr="001E682D">
        <w:rPr>
          <w:rFonts w:cs="David"/>
          <w:rtl/>
        </w:rPr>
        <w:t>–</w:t>
      </w:r>
      <w:r w:rsidRPr="001E682D">
        <w:rPr>
          <w:rFonts w:cs="David" w:hint="cs"/>
          <w:rtl/>
        </w:rPr>
        <w:t xml:space="preserve"> אין מה לעשות.  ולא להגן על עצמנו מפני הציבור הערבי, כי אין לנו כלום נגד הציבור הערבי. אנחנו חושבים שהציבור הערבי הוא חלק מהחברה הישראלית, אנחנו חושבים שהוא צריך לקבל יותר זכויות, אנחנו  חושבים שהוא צריך לקבל שוויון - אין ספק. אבל, אנחנו חושבים שאתם, רובכם, שיושבים כאן עושים הכול כדי ליצור הפרדה בין הרוב היהודי, למיעוט הערבי, וליצור קונפליקט ומחלוקות. אתם עושים את זה כל יום על דוכן הנאומים. כל יום אתם מסיתים, כל יום אתם יוצרים את הפרוד הזה. אנחנו נילחם בזה בכל כוחנו. למעשה, הצעת החוק הזאת לא נלחמת בציבור הערבי בישראל, אלא נלחמת נגדכם - ההנהגה הקיצונית שלו.</w:t>
      </w:r>
    </w:p>
    <w:p w14:paraId="39DA20BB" w14:textId="77777777" w:rsidR="001E682D" w:rsidRPr="001E682D" w:rsidRDefault="001E682D" w:rsidP="001E682D">
      <w:pPr>
        <w:bidi/>
        <w:ind w:firstLine="567"/>
        <w:rPr>
          <w:rFonts w:cs="David" w:hint="cs"/>
          <w:rtl/>
        </w:rPr>
      </w:pPr>
    </w:p>
    <w:p w14:paraId="00267AFB"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5F48A8E0" w14:textId="77777777" w:rsidR="001E682D" w:rsidRPr="001E682D" w:rsidRDefault="001E682D" w:rsidP="001E682D">
      <w:pPr>
        <w:pStyle w:val="Heading5"/>
        <w:jc w:val="left"/>
        <w:rPr>
          <w:rFonts w:hint="cs"/>
          <w:sz w:val="24"/>
          <w:rtl/>
        </w:rPr>
      </w:pPr>
    </w:p>
    <w:p w14:paraId="01839457" w14:textId="77777777" w:rsidR="001E682D" w:rsidRPr="001E682D" w:rsidRDefault="001E682D" w:rsidP="001E682D">
      <w:pPr>
        <w:bidi/>
        <w:ind w:firstLine="567"/>
        <w:rPr>
          <w:rFonts w:cs="David" w:hint="cs"/>
          <w:rtl/>
        </w:rPr>
      </w:pPr>
      <w:r w:rsidRPr="001E682D">
        <w:rPr>
          <w:rFonts w:cs="David" w:hint="cs"/>
          <w:rtl/>
        </w:rPr>
        <w:t xml:space="preserve">חבר הכנסת חסון, אני מצביעה בשבילך. </w:t>
      </w:r>
    </w:p>
    <w:p w14:paraId="2FDE6BE1" w14:textId="77777777" w:rsidR="001E682D" w:rsidRPr="001E682D" w:rsidRDefault="001E682D" w:rsidP="001E682D">
      <w:pPr>
        <w:bidi/>
        <w:ind w:firstLine="567"/>
        <w:rPr>
          <w:rFonts w:cs="David" w:hint="cs"/>
          <w:rtl/>
        </w:rPr>
      </w:pPr>
    </w:p>
    <w:p w14:paraId="02DD58E8"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00A863CF" w14:textId="77777777" w:rsidR="001E682D" w:rsidRPr="001E682D" w:rsidRDefault="001E682D" w:rsidP="001E682D">
      <w:pPr>
        <w:bidi/>
        <w:ind w:firstLine="567"/>
        <w:rPr>
          <w:rFonts w:cs="David" w:hint="cs"/>
          <w:rtl/>
        </w:rPr>
      </w:pPr>
    </w:p>
    <w:p w14:paraId="5709BBC7" w14:textId="77777777" w:rsidR="001E682D" w:rsidRPr="001E682D" w:rsidRDefault="001E682D" w:rsidP="001E682D">
      <w:pPr>
        <w:bidi/>
        <w:ind w:firstLine="567"/>
        <w:rPr>
          <w:rFonts w:cs="David" w:hint="cs"/>
          <w:rtl/>
        </w:rPr>
      </w:pPr>
      <w:r w:rsidRPr="001E682D">
        <w:rPr>
          <w:rFonts w:cs="David" w:hint="cs"/>
          <w:rtl/>
        </w:rPr>
        <w:t xml:space="preserve">אני מוכרח להגיד לך שחרף חילוקי הדעות,  דיברת סוף </w:t>
      </w:r>
      <w:proofErr w:type="spellStart"/>
      <w:r w:rsidRPr="001E682D">
        <w:rPr>
          <w:rFonts w:cs="David" w:hint="cs"/>
          <w:rtl/>
        </w:rPr>
        <w:t>סוף</w:t>
      </w:r>
      <w:proofErr w:type="spellEnd"/>
      <w:r w:rsidRPr="001E682D">
        <w:rPr>
          <w:rFonts w:cs="David" w:hint="cs"/>
          <w:rtl/>
        </w:rPr>
        <w:t xml:space="preserve"> כמו </w:t>
      </w:r>
      <w:proofErr w:type="spellStart"/>
      <w:r w:rsidRPr="001E682D">
        <w:rPr>
          <w:rFonts w:cs="David" w:hint="cs"/>
          <w:rtl/>
        </w:rPr>
        <w:t>מפד"לניק</w:t>
      </w:r>
      <w:proofErr w:type="spellEnd"/>
      <w:r w:rsidRPr="001E682D">
        <w:rPr>
          <w:rFonts w:cs="David" w:hint="cs"/>
          <w:rtl/>
        </w:rPr>
        <w:t xml:space="preserve">. </w:t>
      </w:r>
    </w:p>
    <w:p w14:paraId="2B75A3A2" w14:textId="77777777" w:rsidR="001E682D" w:rsidRPr="001E682D" w:rsidRDefault="001E682D" w:rsidP="001E682D">
      <w:pPr>
        <w:bidi/>
        <w:ind w:firstLine="567"/>
        <w:rPr>
          <w:rFonts w:cs="David" w:hint="cs"/>
          <w:rtl/>
        </w:rPr>
      </w:pPr>
    </w:p>
    <w:p w14:paraId="5B1340D6" w14:textId="77777777" w:rsidR="001E682D" w:rsidRPr="001E682D" w:rsidRDefault="001E682D" w:rsidP="001E682D">
      <w:pPr>
        <w:bidi/>
        <w:rPr>
          <w:rFonts w:cs="David" w:hint="cs"/>
          <w:rtl/>
        </w:rPr>
      </w:pPr>
      <w:r w:rsidRPr="001E682D">
        <w:rPr>
          <w:rFonts w:cs="David" w:hint="cs"/>
          <w:u w:val="single"/>
          <w:rtl/>
        </w:rPr>
        <w:t>היו"ר דוד טל:</w:t>
      </w:r>
    </w:p>
    <w:p w14:paraId="0CAB3A6C" w14:textId="77777777" w:rsidR="001E682D" w:rsidRPr="001E682D" w:rsidRDefault="001E682D" w:rsidP="001E682D">
      <w:pPr>
        <w:bidi/>
        <w:ind w:firstLine="567"/>
        <w:rPr>
          <w:rFonts w:cs="David" w:hint="cs"/>
          <w:rtl/>
        </w:rPr>
      </w:pPr>
    </w:p>
    <w:p w14:paraId="1FECEB32" w14:textId="77777777" w:rsidR="001E682D" w:rsidRPr="001E682D" w:rsidRDefault="001E682D" w:rsidP="001E682D">
      <w:pPr>
        <w:bidi/>
        <w:ind w:firstLine="567"/>
        <w:rPr>
          <w:rFonts w:cs="David" w:hint="cs"/>
          <w:rtl/>
        </w:rPr>
      </w:pPr>
      <w:r w:rsidRPr="001E682D">
        <w:rPr>
          <w:rFonts w:cs="David" w:hint="cs"/>
          <w:rtl/>
        </w:rPr>
        <w:t>חברת הכנסת תירוש, בבקשה.</w:t>
      </w:r>
    </w:p>
    <w:p w14:paraId="5F07AC36" w14:textId="77777777" w:rsidR="001E682D" w:rsidRPr="001E682D" w:rsidRDefault="001E682D" w:rsidP="001E682D">
      <w:pPr>
        <w:bidi/>
        <w:ind w:firstLine="567"/>
        <w:rPr>
          <w:rFonts w:cs="David" w:hint="cs"/>
          <w:rtl/>
        </w:rPr>
      </w:pPr>
    </w:p>
    <w:p w14:paraId="446685A8" w14:textId="77777777" w:rsidR="001E682D" w:rsidRPr="001E682D" w:rsidRDefault="001E682D" w:rsidP="001E682D">
      <w:pPr>
        <w:bidi/>
        <w:rPr>
          <w:rFonts w:cs="David" w:hint="cs"/>
          <w:rtl/>
        </w:rPr>
      </w:pPr>
      <w:r w:rsidRPr="001E682D">
        <w:rPr>
          <w:rFonts w:cs="David" w:hint="cs"/>
          <w:u w:val="single"/>
          <w:rtl/>
        </w:rPr>
        <w:t>רונית תירוש:</w:t>
      </w:r>
    </w:p>
    <w:p w14:paraId="2C226968" w14:textId="77777777" w:rsidR="001E682D" w:rsidRPr="001E682D" w:rsidRDefault="001E682D" w:rsidP="001E682D">
      <w:pPr>
        <w:bidi/>
        <w:rPr>
          <w:rFonts w:cs="David" w:hint="cs"/>
          <w:rtl/>
        </w:rPr>
      </w:pPr>
    </w:p>
    <w:p w14:paraId="3F32796C" w14:textId="77777777" w:rsidR="001E682D" w:rsidRPr="001E682D" w:rsidRDefault="001E682D" w:rsidP="001E682D">
      <w:pPr>
        <w:bidi/>
        <w:ind w:firstLine="567"/>
        <w:rPr>
          <w:rFonts w:cs="David" w:hint="cs"/>
          <w:rtl/>
        </w:rPr>
      </w:pPr>
      <w:r w:rsidRPr="001E682D">
        <w:rPr>
          <w:rFonts w:cs="David" w:hint="cs"/>
          <w:rtl/>
        </w:rPr>
        <w:t xml:space="preserve"> האמת שאחריו עלולים רק לקלקל פה, אבל אני  בכל זאת אדבר מפאן אחר. אני לא פונה לחברי הכנסת הערבים משום שהם מבחינתם ינסו בכל דרך לטרפד את ההצעה הזאת, ואפשר להבין אותם. </w:t>
      </w:r>
    </w:p>
    <w:p w14:paraId="0E68F862" w14:textId="77777777" w:rsidR="001E682D" w:rsidRPr="001E682D" w:rsidRDefault="001E682D" w:rsidP="001E682D">
      <w:pPr>
        <w:bidi/>
        <w:ind w:firstLine="567"/>
        <w:rPr>
          <w:rFonts w:cs="David" w:hint="cs"/>
          <w:rtl/>
        </w:rPr>
      </w:pPr>
    </w:p>
    <w:p w14:paraId="6C0D7A67" w14:textId="77777777" w:rsidR="001E682D" w:rsidRPr="001E682D" w:rsidRDefault="001E682D" w:rsidP="001E682D">
      <w:pPr>
        <w:bidi/>
        <w:ind w:firstLine="567"/>
        <w:rPr>
          <w:rFonts w:cs="David" w:hint="cs"/>
          <w:rtl/>
        </w:rPr>
      </w:pPr>
      <w:r w:rsidRPr="001E682D">
        <w:rPr>
          <w:rFonts w:cs="David" w:hint="cs"/>
          <w:rtl/>
        </w:rPr>
        <w:t xml:space="preserve">אני פעם שנייה מספרת על כך שהורי עלו מעיראק. אני גדלתי על סיפורים לא רק של פוגרום, אלא גדלתי על הסיפורים של ניסיונות לטול אשמה כזאת או אחרת ביהודים שם, ואף אחד לא היה מעלה בדעתו. לכן, אני קצת תמהה על חברי </w:t>
      </w:r>
      <w:proofErr w:type="spellStart"/>
      <w:r w:rsidRPr="001E682D">
        <w:rPr>
          <w:rFonts w:cs="David" w:hint="cs"/>
          <w:rtl/>
        </w:rPr>
        <w:t>חברי</w:t>
      </w:r>
      <w:proofErr w:type="spellEnd"/>
      <w:r w:rsidRPr="001E682D">
        <w:rPr>
          <w:rFonts w:cs="David" w:hint="cs"/>
          <w:rtl/>
        </w:rPr>
        <w:t xml:space="preserve"> הכנסת מהמגזר הערבי שמיתממים לנוכח הרצון שלנו</w:t>
      </w:r>
    </w:p>
    <w:p w14:paraId="5C1DA11A" w14:textId="77777777" w:rsidR="001E682D" w:rsidRPr="001E682D" w:rsidRDefault="001E682D" w:rsidP="001E682D">
      <w:pPr>
        <w:bidi/>
        <w:ind w:firstLine="567"/>
        <w:rPr>
          <w:rFonts w:cs="David" w:hint="cs"/>
          <w:rtl/>
        </w:rPr>
      </w:pPr>
    </w:p>
    <w:p w14:paraId="77BA3AA2"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3E685109" w14:textId="77777777" w:rsidR="001E682D" w:rsidRPr="001E682D" w:rsidRDefault="001E682D" w:rsidP="001E682D">
      <w:pPr>
        <w:bidi/>
        <w:rPr>
          <w:rFonts w:cs="David"/>
          <w:u w:val="single"/>
          <w:rtl/>
        </w:rPr>
      </w:pPr>
    </w:p>
    <w:p w14:paraId="42F9AD99" w14:textId="77777777" w:rsidR="001E682D" w:rsidRPr="001E682D" w:rsidRDefault="001E682D" w:rsidP="001E682D">
      <w:pPr>
        <w:bidi/>
        <w:ind w:firstLine="567"/>
        <w:rPr>
          <w:rFonts w:cs="David" w:hint="cs"/>
          <w:rtl/>
        </w:rPr>
      </w:pPr>
      <w:r w:rsidRPr="001E682D">
        <w:rPr>
          <w:rFonts w:cs="David" w:hint="cs"/>
          <w:rtl/>
        </w:rPr>
        <w:t xml:space="preserve"> כולם פסיכולוגים </w:t>
      </w:r>
      <w:r w:rsidRPr="001E682D">
        <w:rPr>
          <w:rFonts w:cs="David"/>
          <w:rtl/>
        </w:rPr>
        <w:t>–</w:t>
      </w:r>
      <w:r w:rsidRPr="001E682D">
        <w:rPr>
          <w:rFonts w:cs="David" w:hint="cs"/>
          <w:rtl/>
        </w:rPr>
        <w:t xml:space="preserve"> זה לא יאומן. מה זה הפארסה הזאת? </w:t>
      </w:r>
    </w:p>
    <w:p w14:paraId="7F858C90" w14:textId="77777777" w:rsidR="001E682D" w:rsidRPr="001E682D" w:rsidRDefault="001E682D" w:rsidP="001E682D">
      <w:pPr>
        <w:bidi/>
        <w:ind w:firstLine="567"/>
        <w:rPr>
          <w:rFonts w:cs="David" w:hint="cs"/>
          <w:rtl/>
        </w:rPr>
      </w:pPr>
    </w:p>
    <w:p w14:paraId="416E632E"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42DFA0B8" w14:textId="77777777" w:rsidR="001E682D" w:rsidRPr="001E682D" w:rsidRDefault="001E682D" w:rsidP="001E682D">
      <w:pPr>
        <w:bidi/>
        <w:rPr>
          <w:rFonts w:cs="David" w:hint="cs"/>
          <w:u w:val="single"/>
          <w:rtl/>
        </w:rPr>
      </w:pPr>
    </w:p>
    <w:p w14:paraId="182597DA" w14:textId="77777777" w:rsidR="001E682D" w:rsidRPr="001E682D" w:rsidRDefault="001E682D" w:rsidP="001E682D">
      <w:pPr>
        <w:bidi/>
        <w:ind w:firstLine="567"/>
        <w:rPr>
          <w:rFonts w:cs="David" w:hint="cs"/>
          <w:rtl/>
        </w:rPr>
      </w:pPr>
      <w:r w:rsidRPr="001E682D">
        <w:rPr>
          <w:rFonts w:cs="David" w:hint="cs"/>
          <w:rtl/>
        </w:rPr>
        <w:t xml:space="preserve">כולם רוצים לחיות. </w:t>
      </w:r>
    </w:p>
    <w:p w14:paraId="753F33F9" w14:textId="77777777" w:rsidR="001E682D" w:rsidRPr="001E682D" w:rsidRDefault="001E682D" w:rsidP="001E682D">
      <w:pPr>
        <w:bidi/>
        <w:rPr>
          <w:rFonts w:cs="David" w:hint="cs"/>
          <w:u w:val="single"/>
          <w:rtl/>
        </w:rPr>
      </w:pPr>
    </w:p>
    <w:p w14:paraId="14B9D6FD"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38796162" w14:textId="77777777" w:rsidR="001E682D" w:rsidRPr="001E682D" w:rsidRDefault="001E682D" w:rsidP="001E682D">
      <w:pPr>
        <w:bidi/>
        <w:rPr>
          <w:rFonts w:cs="David"/>
          <w:u w:val="single"/>
          <w:rtl/>
        </w:rPr>
      </w:pPr>
    </w:p>
    <w:p w14:paraId="2399AC4B" w14:textId="77777777" w:rsidR="001E682D" w:rsidRPr="001E682D" w:rsidRDefault="001E682D" w:rsidP="001E682D">
      <w:pPr>
        <w:bidi/>
        <w:rPr>
          <w:rFonts w:cs="David" w:hint="cs"/>
          <w:rtl/>
        </w:rPr>
      </w:pPr>
      <w:r w:rsidRPr="001E682D">
        <w:rPr>
          <w:rFonts w:cs="David" w:hint="cs"/>
          <w:rtl/>
        </w:rPr>
        <w:tab/>
        <w:t xml:space="preserve">הגישה היהירה, הפטרנליסטית. </w:t>
      </w:r>
    </w:p>
    <w:p w14:paraId="59737BDB" w14:textId="77777777" w:rsidR="001E682D" w:rsidRPr="001E682D" w:rsidRDefault="001E682D" w:rsidP="001E682D">
      <w:pPr>
        <w:bidi/>
        <w:rPr>
          <w:rFonts w:cs="David" w:hint="cs"/>
          <w:rtl/>
        </w:rPr>
      </w:pPr>
    </w:p>
    <w:p w14:paraId="3E636CC1" w14:textId="77777777" w:rsidR="001E682D" w:rsidRPr="001E682D" w:rsidRDefault="001E682D" w:rsidP="001E682D">
      <w:pPr>
        <w:bidi/>
        <w:rPr>
          <w:rFonts w:cs="David" w:hint="cs"/>
          <w:rtl/>
        </w:rPr>
      </w:pPr>
      <w:r w:rsidRPr="001E682D">
        <w:rPr>
          <w:rFonts w:cs="David" w:hint="cs"/>
          <w:u w:val="single"/>
          <w:rtl/>
        </w:rPr>
        <w:t>רונית תירוש:</w:t>
      </w:r>
    </w:p>
    <w:p w14:paraId="07500D0C" w14:textId="77777777" w:rsidR="001E682D" w:rsidRPr="001E682D" w:rsidRDefault="001E682D" w:rsidP="001E682D">
      <w:pPr>
        <w:bidi/>
        <w:rPr>
          <w:rFonts w:cs="David" w:hint="cs"/>
          <w:rtl/>
        </w:rPr>
      </w:pPr>
    </w:p>
    <w:p w14:paraId="25112C2D" w14:textId="77777777" w:rsidR="001E682D" w:rsidRPr="001E682D" w:rsidRDefault="001E682D" w:rsidP="001E682D">
      <w:pPr>
        <w:bidi/>
        <w:rPr>
          <w:rFonts w:cs="David" w:hint="cs"/>
          <w:rtl/>
        </w:rPr>
      </w:pPr>
      <w:r w:rsidRPr="001E682D">
        <w:rPr>
          <w:rFonts w:cs="David" w:hint="cs"/>
          <w:rtl/>
        </w:rPr>
        <w:tab/>
        <w:t xml:space="preserve"> לא פטרנליסטית.</w:t>
      </w:r>
    </w:p>
    <w:p w14:paraId="1ED87146" w14:textId="77777777" w:rsidR="001E682D" w:rsidRDefault="001E682D" w:rsidP="001E682D">
      <w:pPr>
        <w:bidi/>
        <w:rPr>
          <w:rFonts w:cs="David" w:hint="cs"/>
          <w:rtl/>
        </w:rPr>
      </w:pPr>
    </w:p>
    <w:p w14:paraId="707E435F" w14:textId="77777777" w:rsidR="001E682D" w:rsidRDefault="001E682D" w:rsidP="001E682D">
      <w:pPr>
        <w:bidi/>
        <w:rPr>
          <w:rFonts w:cs="David" w:hint="cs"/>
          <w:rtl/>
        </w:rPr>
      </w:pPr>
    </w:p>
    <w:p w14:paraId="36EB9583" w14:textId="77777777" w:rsidR="001E682D" w:rsidRDefault="001E682D" w:rsidP="001E682D">
      <w:pPr>
        <w:bidi/>
        <w:rPr>
          <w:rFonts w:cs="David" w:hint="cs"/>
          <w:rtl/>
        </w:rPr>
      </w:pPr>
    </w:p>
    <w:p w14:paraId="06D3A221" w14:textId="77777777" w:rsidR="001E682D" w:rsidRDefault="001E682D" w:rsidP="001E682D">
      <w:pPr>
        <w:bidi/>
        <w:rPr>
          <w:rFonts w:cs="David" w:hint="cs"/>
          <w:rtl/>
        </w:rPr>
      </w:pPr>
    </w:p>
    <w:p w14:paraId="7FFF6FCD" w14:textId="77777777" w:rsidR="001E682D" w:rsidRPr="001E682D" w:rsidRDefault="001E682D" w:rsidP="001E682D">
      <w:pPr>
        <w:bidi/>
        <w:rPr>
          <w:rFonts w:cs="David" w:hint="cs"/>
          <w:rtl/>
        </w:rPr>
      </w:pPr>
    </w:p>
    <w:p w14:paraId="057104EF"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5BD7093B" w14:textId="77777777" w:rsidR="001E682D" w:rsidRPr="001E682D" w:rsidRDefault="001E682D" w:rsidP="001E682D">
      <w:pPr>
        <w:bidi/>
        <w:rPr>
          <w:rFonts w:cs="David"/>
          <w:u w:val="single"/>
          <w:rtl/>
        </w:rPr>
      </w:pPr>
    </w:p>
    <w:p w14:paraId="638A166A"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מעריכים מה הכוונות והמגמות.  זה כנסת זה? </w:t>
      </w:r>
    </w:p>
    <w:p w14:paraId="438AD59F" w14:textId="77777777" w:rsidR="001E682D" w:rsidRPr="001E682D" w:rsidRDefault="001E682D" w:rsidP="001E682D">
      <w:pPr>
        <w:bidi/>
        <w:rPr>
          <w:rFonts w:cs="David" w:hint="cs"/>
          <w:rtl/>
        </w:rPr>
      </w:pPr>
    </w:p>
    <w:p w14:paraId="40320AEE"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5ADA21F4" w14:textId="77777777" w:rsidR="001E682D" w:rsidRPr="001E682D" w:rsidRDefault="001E682D" w:rsidP="001E682D">
      <w:pPr>
        <w:bidi/>
        <w:rPr>
          <w:rFonts w:cs="David"/>
          <w:u w:val="single"/>
          <w:rtl/>
        </w:rPr>
      </w:pPr>
    </w:p>
    <w:p w14:paraId="7D557124"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מעוותים ומסלפים את ההיסטוריה, מעוותים את רצון האנשים. </w:t>
      </w:r>
    </w:p>
    <w:p w14:paraId="51E27AAC" w14:textId="77777777" w:rsidR="001E682D" w:rsidRPr="001E682D" w:rsidRDefault="001E682D" w:rsidP="001E682D">
      <w:pPr>
        <w:bidi/>
        <w:rPr>
          <w:rFonts w:cs="David" w:hint="cs"/>
          <w:rtl/>
        </w:rPr>
      </w:pPr>
    </w:p>
    <w:p w14:paraId="7888F76A" w14:textId="77777777" w:rsidR="001E682D" w:rsidRPr="001E682D" w:rsidRDefault="001E682D" w:rsidP="001E682D">
      <w:pPr>
        <w:bidi/>
        <w:rPr>
          <w:rFonts w:cs="David" w:hint="cs"/>
          <w:rtl/>
        </w:rPr>
      </w:pPr>
      <w:r w:rsidRPr="001E682D">
        <w:rPr>
          <w:rFonts w:cs="David" w:hint="cs"/>
          <w:u w:val="single"/>
          <w:rtl/>
        </w:rPr>
        <w:t>היו"ר דוד טל:</w:t>
      </w:r>
    </w:p>
    <w:p w14:paraId="3988A308" w14:textId="77777777" w:rsidR="001E682D" w:rsidRPr="001E682D" w:rsidRDefault="001E682D" w:rsidP="001E682D">
      <w:pPr>
        <w:bidi/>
        <w:rPr>
          <w:rFonts w:cs="David" w:hint="cs"/>
          <w:rtl/>
        </w:rPr>
      </w:pPr>
    </w:p>
    <w:p w14:paraId="49E337C2" w14:textId="77777777" w:rsidR="001E682D" w:rsidRPr="001E682D" w:rsidRDefault="001E682D" w:rsidP="001E682D">
      <w:pPr>
        <w:bidi/>
        <w:rPr>
          <w:rFonts w:cs="David" w:hint="cs"/>
          <w:rtl/>
        </w:rPr>
      </w:pPr>
      <w:r w:rsidRPr="001E682D">
        <w:rPr>
          <w:rFonts w:cs="David" w:hint="cs"/>
          <w:rtl/>
        </w:rPr>
        <w:tab/>
        <w:t xml:space="preserve">חבר הכנסת </w:t>
      </w:r>
      <w:proofErr w:type="spellStart"/>
      <w:r w:rsidRPr="001E682D">
        <w:rPr>
          <w:rFonts w:cs="David" w:hint="cs"/>
          <w:rtl/>
        </w:rPr>
        <w:t>אלסאנע</w:t>
      </w:r>
      <w:proofErr w:type="spellEnd"/>
      <w:r w:rsidRPr="001E682D">
        <w:rPr>
          <w:rFonts w:cs="David" w:hint="cs"/>
          <w:rtl/>
        </w:rPr>
        <w:t xml:space="preserve">, אתה ניצלת את כל זכות הדיבור שלך. </w:t>
      </w:r>
    </w:p>
    <w:p w14:paraId="2CDEDCC1" w14:textId="77777777" w:rsidR="001E682D" w:rsidRPr="001E682D" w:rsidRDefault="001E682D" w:rsidP="001E682D">
      <w:pPr>
        <w:bidi/>
        <w:rPr>
          <w:rFonts w:cs="David" w:hint="cs"/>
          <w:rtl/>
        </w:rPr>
      </w:pPr>
    </w:p>
    <w:p w14:paraId="7CC79254" w14:textId="77777777" w:rsidR="001E682D" w:rsidRPr="001E682D" w:rsidRDefault="001E682D" w:rsidP="001E682D">
      <w:pPr>
        <w:bidi/>
        <w:rPr>
          <w:rFonts w:cs="David" w:hint="cs"/>
          <w:rtl/>
        </w:rPr>
      </w:pPr>
      <w:r w:rsidRPr="001E682D">
        <w:rPr>
          <w:rFonts w:cs="David" w:hint="cs"/>
          <w:u w:val="single"/>
          <w:rtl/>
        </w:rPr>
        <w:t>רונית תירוש:</w:t>
      </w:r>
    </w:p>
    <w:p w14:paraId="0F45A5E4" w14:textId="77777777" w:rsidR="001E682D" w:rsidRPr="001E682D" w:rsidRDefault="001E682D" w:rsidP="001E682D">
      <w:pPr>
        <w:bidi/>
        <w:rPr>
          <w:rFonts w:cs="David" w:hint="cs"/>
          <w:rtl/>
        </w:rPr>
      </w:pPr>
    </w:p>
    <w:p w14:paraId="7DF9DB97" w14:textId="77777777" w:rsidR="001E682D" w:rsidRPr="001E682D" w:rsidRDefault="001E682D" w:rsidP="001E682D">
      <w:pPr>
        <w:bidi/>
        <w:rPr>
          <w:rFonts w:cs="David" w:hint="cs"/>
          <w:rtl/>
        </w:rPr>
      </w:pPr>
      <w:r w:rsidRPr="001E682D">
        <w:rPr>
          <w:rFonts w:cs="David" w:hint="cs"/>
          <w:rtl/>
        </w:rPr>
        <w:tab/>
        <w:t xml:space="preserve"> אני לא מספרת שום היסטוריה, אני מספרת סיפור אישי. אל תיתממו - אף יהודי לא היה מעלה בדעתו לצאת למדינה שנחשבת למדינת אויב - לעיראק, או למצרים, או למרוקו.</w:t>
      </w:r>
    </w:p>
    <w:p w14:paraId="756A1FCC" w14:textId="77777777" w:rsidR="001E682D" w:rsidRPr="001E682D" w:rsidRDefault="001E682D" w:rsidP="001E682D">
      <w:pPr>
        <w:bidi/>
        <w:rPr>
          <w:rFonts w:cs="David" w:hint="cs"/>
          <w:rtl/>
        </w:rPr>
      </w:pPr>
    </w:p>
    <w:p w14:paraId="0352BD57"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18365932" w14:textId="77777777" w:rsidR="001E682D" w:rsidRPr="001E682D" w:rsidRDefault="001E682D" w:rsidP="001E682D">
      <w:pPr>
        <w:bidi/>
        <w:rPr>
          <w:rFonts w:cs="David"/>
          <w:u w:val="single"/>
          <w:rtl/>
        </w:rPr>
      </w:pPr>
    </w:p>
    <w:p w14:paraId="78089B8B"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אולי תעשה את ההצבעה, ואחר כך תעשו את הדיון. אני יושב כאן רק כדי להצביע. </w:t>
      </w:r>
    </w:p>
    <w:p w14:paraId="7D44262B" w14:textId="77777777" w:rsidR="001E682D" w:rsidRPr="001E682D" w:rsidRDefault="001E682D" w:rsidP="001E682D">
      <w:pPr>
        <w:bidi/>
        <w:rPr>
          <w:rFonts w:cs="David" w:hint="cs"/>
          <w:rtl/>
        </w:rPr>
      </w:pPr>
    </w:p>
    <w:p w14:paraId="3A79376F" w14:textId="77777777" w:rsidR="001E682D" w:rsidRPr="001E682D" w:rsidRDefault="001E682D" w:rsidP="001E682D">
      <w:pPr>
        <w:bidi/>
        <w:rPr>
          <w:rFonts w:cs="David" w:hint="cs"/>
          <w:rtl/>
        </w:rPr>
      </w:pPr>
      <w:r w:rsidRPr="001E682D">
        <w:rPr>
          <w:rFonts w:cs="David" w:hint="cs"/>
          <w:u w:val="single"/>
          <w:rtl/>
        </w:rPr>
        <w:t>רונית תירוש:</w:t>
      </w:r>
    </w:p>
    <w:p w14:paraId="575061E2" w14:textId="77777777" w:rsidR="001E682D" w:rsidRPr="001E682D" w:rsidRDefault="001E682D" w:rsidP="001E682D">
      <w:pPr>
        <w:bidi/>
        <w:rPr>
          <w:rFonts w:cs="David" w:hint="cs"/>
          <w:rtl/>
        </w:rPr>
      </w:pPr>
    </w:p>
    <w:p w14:paraId="41C7FCA9" w14:textId="77777777" w:rsidR="001E682D" w:rsidRPr="001E682D" w:rsidRDefault="001E682D" w:rsidP="001E682D">
      <w:pPr>
        <w:bidi/>
        <w:rPr>
          <w:rFonts w:cs="David" w:hint="cs"/>
          <w:rtl/>
        </w:rPr>
      </w:pPr>
      <w:r w:rsidRPr="001E682D">
        <w:rPr>
          <w:rFonts w:cs="David" w:hint="cs"/>
          <w:rtl/>
        </w:rPr>
        <w:tab/>
        <w:t xml:space="preserve"> חבר הכנסת ברכה, כדאי שתקשיב. </w:t>
      </w:r>
    </w:p>
    <w:p w14:paraId="3034A5E7" w14:textId="77777777" w:rsidR="001E682D" w:rsidRPr="001E682D" w:rsidRDefault="001E682D" w:rsidP="001E682D">
      <w:pPr>
        <w:bidi/>
        <w:rPr>
          <w:rFonts w:cs="David" w:hint="cs"/>
          <w:rtl/>
        </w:rPr>
      </w:pPr>
    </w:p>
    <w:p w14:paraId="6ECD65D5"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58C89131" w14:textId="77777777" w:rsidR="001E682D" w:rsidRPr="001E682D" w:rsidRDefault="001E682D" w:rsidP="001E682D">
      <w:pPr>
        <w:bidi/>
        <w:rPr>
          <w:rFonts w:cs="David"/>
          <w:u w:val="single"/>
          <w:rtl/>
        </w:rPr>
      </w:pPr>
    </w:p>
    <w:p w14:paraId="2176E589"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למה אני צריך להקשיב? אני מציע לקיים את ההצבעה, אחר כך תדברו?</w:t>
      </w:r>
    </w:p>
    <w:p w14:paraId="69507F5A" w14:textId="77777777" w:rsidR="001E682D" w:rsidRPr="001E682D" w:rsidRDefault="001E682D" w:rsidP="001E682D">
      <w:pPr>
        <w:bidi/>
        <w:rPr>
          <w:rFonts w:cs="David" w:hint="cs"/>
          <w:rtl/>
        </w:rPr>
      </w:pPr>
    </w:p>
    <w:p w14:paraId="50327D94" w14:textId="77777777" w:rsidR="001E682D" w:rsidRPr="001E682D" w:rsidRDefault="001E682D" w:rsidP="001E682D">
      <w:pPr>
        <w:bidi/>
        <w:rPr>
          <w:rFonts w:cs="David" w:hint="cs"/>
          <w:rtl/>
        </w:rPr>
      </w:pPr>
      <w:r w:rsidRPr="001E682D">
        <w:rPr>
          <w:rFonts w:cs="David" w:hint="cs"/>
          <w:u w:val="single"/>
          <w:rtl/>
        </w:rPr>
        <w:t>היו"ר דוד טל:</w:t>
      </w:r>
    </w:p>
    <w:p w14:paraId="3C088775" w14:textId="77777777" w:rsidR="001E682D" w:rsidRPr="001E682D" w:rsidRDefault="001E682D" w:rsidP="001E682D">
      <w:pPr>
        <w:bidi/>
        <w:rPr>
          <w:rFonts w:cs="David" w:hint="cs"/>
          <w:rtl/>
        </w:rPr>
      </w:pPr>
    </w:p>
    <w:p w14:paraId="2E41748A" w14:textId="77777777" w:rsidR="001E682D" w:rsidRPr="001E682D" w:rsidRDefault="001E682D" w:rsidP="001E682D">
      <w:pPr>
        <w:bidi/>
        <w:rPr>
          <w:rFonts w:cs="David" w:hint="cs"/>
          <w:rtl/>
        </w:rPr>
      </w:pPr>
      <w:r w:rsidRPr="001E682D">
        <w:rPr>
          <w:rFonts w:cs="David" w:hint="cs"/>
          <w:rtl/>
        </w:rPr>
        <w:tab/>
        <w:t>אתם בעד? או,</w:t>
      </w:r>
      <w:proofErr w:type="spellStart"/>
      <w:r w:rsidRPr="001E682D">
        <w:rPr>
          <w:rFonts w:cs="David" w:hint="cs"/>
          <w:rtl/>
        </w:rPr>
        <w:t>קיי</w:t>
      </w:r>
      <w:proofErr w:type="spellEnd"/>
      <w:r w:rsidRPr="001E682D">
        <w:rPr>
          <w:rFonts w:cs="David" w:hint="cs"/>
          <w:rtl/>
        </w:rPr>
        <w:t xml:space="preserve">. היא תסיים את הדיבור, ואנחנו נעבור להצבעה. יש בקשה של חבר הכנסת ברכה, אני לא יכול להתעלם מהבקשה שלו. חבר הכנסת ברכה, אני מקבל את הצעתך. היא תסיים לדבר, ואנחנו נעבור להצבעה. </w:t>
      </w:r>
    </w:p>
    <w:p w14:paraId="20208E3A" w14:textId="77777777" w:rsidR="001E682D" w:rsidRPr="001E682D" w:rsidRDefault="001E682D" w:rsidP="001E682D">
      <w:pPr>
        <w:bidi/>
        <w:rPr>
          <w:rFonts w:cs="David" w:hint="cs"/>
          <w:rtl/>
        </w:rPr>
      </w:pPr>
    </w:p>
    <w:p w14:paraId="1BFD1479" w14:textId="77777777" w:rsidR="001E682D" w:rsidRPr="001E682D" w:rsidRDefault="001E682D" w:rsidP="001E682D">
      <w:pPr>
        <w:bidi/>
        <w:rPr>
          <w:rFonts w:cs="David" w:hint="cs"/>
          <w:rtl/>
        </w:rPr>
      </w:pPr>
      <w:r w:rsidRPr="001E682D">
        <w:rPr>
          <w:rFonts w:cs="David" w:hint="cs"/>
          <w:u w:val="single"/>
          <w:rtl/>
        </w:rPr>
        <w:t>רונית תירוש:</w:t>
      </w:r>
    </w:p>
    <w:p w14:paraId="570731C9" w14:textId="77777777" w:rsidR="001E682D" w:rsidRPr="001E682D" w:rsidRDefault="001E682D" w:rsidP="001E682D">
      <w:pPr>
        <w:bidi/>
        <w:rPr>
          <w:rFonts w:cs="David" w:hint="cs"/>
          <w:rtl/>
        </w:rPr>
      </w:pPr>
    </w:p>
    <w:p w14:paraId="4A0DBEF7" w14:textId="77777777" w:rsidR="001E682D" w:rsidRPr="001E682D" w:rsidRDefault="001E682D" w:rsidP="001E682D">
      <w:pPr>
        <w:bidi/>
        <w:rPr>
          <w:rFonts w:cs="David" w:hint="cs"/>
          <w:rtl/>
        </w:rPr>
      </w:pPr>
      <w:r w:rsidRPr="001E682D">
        <w:rPr>
          <w:rFonts w:cs="David" w:hint="cs"/>
          <w:rtl/>
        </w:rPr>
        <w:tab/>
        <w:t xml:space="preserve"> אני הקשבתי ולא הפרעתי להם, על אף שדבריהם קוממו אותי. מכל מקום, שיעלו בדעתם יהודי שהיה מעז לצאת למדינה שנחשבת למדינת אויב, למצרים או לעיראק, או לכל מדינה ערבית אחרת. לא היו מעלים בדעתם, ועל אף זאת אף לא עלינו. </w:t>
      </w:r>
    </w:p>
    <w:p w14:paraId="0C63E67F" w14:textId="77777777" w:rsidR="001E682D" w:rsidRPr="001E682D" w:rsidRDefault="001E682D" w:rsidP="001E682D">
      <w:pPr>
        <w:bidi/>
        <w:rPr>
          <w:rFonts w:cs="David" w:hint="cs"/>
          <w:rtl/>
        </w:rPr>
      </w:pPr>
    </w:p>
    <w:p w14:paraId="6F8E44AA" w14:textId="77777777" w:rsidR="001E682D" w:rsidRPr="001E682D" w:rsidRDefault="001E682D" w:rsidP="001E682D">
      <w:pPr>
        <w:bidi/>
        <w:rPr>
          <w:rFonts w:cs="David" w:hint="cs"/>
          <w:rtl/>
        </w:rPr>
      </w:pPr>
      <w:r w:rsidRPr="001E682D">
        <w:rPr>
          <w:rFonts w:cs="David" w:hint="cs"/>
          <w:rtl/>
        </w:rPr>
        <w:tab/>
        <w:t>מה אנחנו עושים? כדי לשמור על עצמנו כמדינה בעלת צביון דמוקרטי אנחנו רוצים במסגרת חקיקה - לא להשאיר את זה להשערות, להחלטת השב"כ, או המוסד - אלא שיהיה ברור בחוק, ושיהיה במודעות הציבורית שמי שעוזב את מדינתו מדינת ישראל לביקור במדינת אויב, ואני שמחה על התיקון שנעשה בהצעת החוק, אדם כזה לא יכול להיות במוסדות השלטון של המדינה הזאת. אני חושבת שזה המינימום הנדרש, ובוודאי שאני תומכת בהצעה הזאת.</w:t>
      </w:r>
    </w:p>
    <w:p w14:paraId="3FED263E" w14:textId="77777777" w:rsidR="001E682D" w:rsidRPr="001E682D" w:rsidRDefault="001E682D" w:rsidP="001E682D">
      <w:pPr>
        <w:bidi/>
        <w:rPr>
          <w:rFonts w:cs="David" w:hint="cs"/>
          <w:rtl/>
        </w:rPr>
      </w:pPr>
    </w:p>
    <w:p w14:paraId="07E0F55D" w14:textId="77777777" w:rsidR="001E682D" w:rsidRPr="001E682D" w:rsidRDefault="001E682D" w:rsidP="001E682D">
      <w:pPr>
        <w:bidi/>
        <w:rPr>
          <w:rFonts w:cs="David" w:hint="cs"/>
          <w:rtl/>
        </w:rPr>
      </w:pPr>
      <w:r w:rsidRPr="001E682D">
        <w:rPr>
          <w:rFonts w:cs="David" w:hint="cs"/>
          <w:rtl/>
        </w:rPr>
        <w:tab/>
        <w:t xml:space="preserve">אני מדברת על החוק המקורי, על ההצעה המקורית, על הניסוח המקורי, שאמרו שמי שיוצא יראו בו כמי שתומך בפעולות טרור וכיוצא באלה </w:t>
      </w:r>
      <w:r w:rsidRPr="001E682D">
        <w:rPr>
          <w:rFonts w:cs="David"/>
          <w:rtl/>
        </w:rPr>
        <w:t>–</w:t>
      </w:r>
      <w:r w:rsidRPr="001E682D">
        <w:rPr>
          <w:rFonts w:cs="David" w:hint="cs"/>
          <w:rtl/>
        </w:rPr>
        <w:t xml:space="preserve"> זה בא ממקומות כאלה של ביקור בלוויות של טרוריסטים. </w:t>
      </w:r>
    </w:p>
    <w:p w14:paraId="5C31A648" w14:textId="77777777" w:rsidR="001E682D" w:rsidRPr="001E682D" w:rsidRDefault="001E682D" w:rsidP="001E682D">
      <w:pPr>
        <w:bidi/>
        <w:rPr>
          <w:rFonts w:cs="David" w:hint="cs"/>
          <w:rtl/>
        </w:rPr>
      </w:pPr>
    </w:p>
    <w:p w14:paraId="77C50C84" w14:textId="77777777" w:rsidR="001E682D" w:rsidRPr="001E682D" w:rsidRDefault="001E682D" w:rsidP="001E682D">
      <w:pPr>
        <w:bidi/>
        <w:rPr>
          <w:rFonts w:cs="David" w:hint="cs"/>
          <w:rtl/>
        </w:rPr>
      </w:pPr>
      <w:r w:rsidRPr="001E682D">
        <w:rPr>
          <w:rFonts w:cs="David" w:hint="cs"/>
          <w:u w:val="single"/>
          <w:rtl/>
        </w:rPr>
        <w:t>היו"ר דוד טל:</w:t>
      </w:r>
    </w:p>
    <w:p w14:paraId="5D7E2787" w14:textId="77777777" w:rsidR="001E682D" w:rsidRPr="001E682D" w:rsidRDefault="001E682D" w:rsidP="001E682D">
      <w:pPr>
        <w:bidi/>
        <w:rPr>
          <w:rFonts w:cs="David" w:hint="cs"/>
          <w:rtl/>
        </w:rPr>
      </w:pPr>
    </w:p>
    <w:p w14:paraId="4BBF3E62" w14:textId="77777777" w:rsidR="001E682D" w:rsidRPr="001E682D" w:rsidRDefault="001E682D" w:rsidP="001E682D">
      <w:pPr>
        <w:bidi/>
        <w:rPr>
          <w:rFonts w:cs="David" w:hint="cs"/>
          <w:rtl/>
        </w:rPr>
      </w:pPr>
      <w:r w:rsidRPr="001E682D">
        <w:rPr>
          <w:rFonts w:cs="David" w:hint="cs"/>
          <w:rtl/>
        </w:rPr>
        <w:tab/>
        <w:t xml:space="preserve"> חבר הכנסת מילר, בבקשה.</w:t>
      </w:r>
    </w:p>
    <w:p w14:paraId="02C9155D" w14:textId="77777777" w:rsidR="001E682D" w:rsidRPr="001E682D" w:rsidRDefault="001E682D" w:rsidP="001E682D">
      <w:pPr>
        <w:bidi/>
        <w:rPr>
          <w:rFonts w:cs="David" w:hint="cs"/>
          <w:rtl/>
        </w:rPr>
      </w:pPr>
    </w:p>
    <w:p w14:paraId="77454981" w14:textId="77777777" w:rsidR="001E682D" w:rsidRDefault="001E682D" w:rsidP="001E682D">
      <w:pPr>
        <w:bidi/>
        <w:rPr>
          <w:rFonts w:cs="David" w:hint="cs"/>
          <w:u w:val="single"/>
          <w:rtl/>
        </w:rPr>
      </w:pPr>
    </w:p>
    <w:p w14:paraId="3821C6F6" w14:textId="77777777" w:rsidR="001E682D" w:rsidRDefault="001E682D" w:rsidP="001E682D">
      <w:pPr>
        <w:bidi/>
        <w:rPr>
          <w:rFonts w:cs="David" w:hint="cs"/>
          <w:u w:val="single"/>
          <w:rtl/>
        </w:rPr>
      </w:pPr>
    </w:p>
    <w:p w14:paraId="02DAA7E8" w14:textId="77777777" w:rsidR="001E682D" w:rsidRDefault="001E682D" w:rsidP="001E682D">
      <w:pPr>
        <w:bidi/>
        <w:rPr>
          <w:rFonts w:cs="David" w:hint="cs"/>
          <w:u w:val="single"/>
          <w:rtl/>
        </w:rPr>
      </w:pPr>
    </w:p>
    <w:p w14:paraId="19682F46" w14:textId="77777777" w:rsidR="001E682D" w:rsidRPr="001E682D" w:rsidRDefault="001E682D" w:rsidP="001E682D">
      <w:pPr>
        <w:bidi/>
        <w:rPr>
          <w:rFonts w:cs="David" w:hint="cs"/>
          <w:rtl/>
        </w:rPr>
      </w:pPr>
      <w:r w:rsidRPr="001E682D">
        <w:rPr>
          <w:rFonts w:cs="David" w:hint="cs"/>
          <w:u w:val="single"/>
          <w:rtl/>
        </w:rPr>
        <w:t>אלכס מילר:</w:t>
      </w:r>
    </w:p>
    <w:p w14:paraId="4CEA488E" w14:textId="77777777" w:rsidR="001E682D" w:rsidRPr="001E682D" w:rsidRDefault="001E682D" w:rsidP="001E682D">
      <w:pPr>
        <w:bidi/>
        <w:rPr>
          <w:rFonts w:cs="David" w:hint="cs"/>
          <w:rtl/>
        </w:rPr>
      </w:pPr>
    </w:p>
    <w:p w14:paraId="52EE3BF0" w14:textId="77777777" w:rsidR="001E682D" w:rsidRPr="001E682D" w:rsidRDefault="001E682D" w:rsidP="001E682D">
      <w:pPr>
        <w:bidi/>
        <w:rPr>
          <w:rFonts w:cs="David" w:hint="cs"/>
          <w:rtl/>
        </w:rPr>
      </w:pPr>
      <w:r w:rsidRPr="001E682D">
        <w:rPr>
          <w:rFonts w:cs="David" w:hint="cs"/>
          <w:rtl/>
        </w:rPr>
        <w:tab/>
        <w:t xml:space="preserve"> אדוני היושב ראש, אני חושב שהעניין הוא ברור ופשוט מכיוון שהחוק אכן קיים, והחוק אומר שהיציאה  למדינות אויב אסורה. </w:t>
      </w:r>
    </w:p>
    <w:p w14:paraId="187E438D" w14:textId="77777777" w:rsidR="001E682D" w:rsidRPr="001E682D" w:rsidRDefault="001E682D" w:rsidP="001E682D">
      <w:pPr>
        <w:bidi/>
        <w:rPr>
          <w:rFonts w:cs="David" w:hint="cs"/>
          <w:rtl/>
        </w:rPr>
      </w:pPr>
    </w:p>
    <w:p w14:paraId="3EF23823" w14:textId="77777777" w:rsidR="001E682D" w:rsidRPr="001E682D" w:rsidRDefault="001E682D" w:rsidP="001E682D">
      <w:pPr>
        <w:bidi/>
        <w:rPr>
          <w:rFonts w:cs="David" w:hint="cs"/>
          <w:rtl/>
        </w:rPr>
      </w:pPr>
      <w:r w:rsidRPr="001E682D">
        <w:rPr>
          <w:rFonts w:cs="David" w:hint="cs"/>
          <w:rtl/>
        </w:rPr>
        <w:tab/>
        <w:t xml:space="preserve">ההרחבה של העניין הזה  היא שלא ינצלו את החסינות של כנסת ישראל לפעילות בדבר כזה או אחר במדינת אויב, וזה עבירה על החוק. חברת הכנסת </w:t>
      </w:r>
      <w:proofErr w:type="spellStart"/>
      <w:r w:rsidRPr="001E682D">
        <w:rPr>
          <w:rFonts w:cs="David" w:hint="cs"/>
          <w:rtl/>
        </w:rPr>
        <w:t>גלאון</w:t>
      </w:r>
      <w:proofErr w:type="spellEnd"/>
      <w:r w:rsidRPr="001E682D">
        <w:rPr>
          <w:rFonts w:cs="David" w:hint="cs"/>
          <w:rtl/>
        </w:rPr>
        <w:t>, אני באמת מתפלא על זה שאת באה ומגנה על אלה שעוברים על החוק.</w:t>
      </w:r>
    </w:p>
    <w:p w14:paraId="6D606E3B" w14:textId="77777777" w:rsidR="001E682D" w:rsidRPr="001E682D" w:rsidRDefault="001E682D" w:rsidP="001E682D">
      <w:pPr>
        <w:bidi/>
        <w:rPr>
          <w:rFonts w:cs="David" w:hint="cs"/>
          <w:rtl/>
        </w:rPr>
      </w:pPr>
    </w:p>
    <w:p w14:paraId="2771AD45"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4F10EFD4" w14:textId="77777777" w:rsidR="001E682D" w:rsidRPr="001E682D" w:rsidRDefault="001E682D" w:rsidP="001E682D">
      <w:pPr>
        <w:bidi/>
        <w:rPr>
          <w:rFonts w:cs="David" w:hint="cs"/>
          <w:rtl/>
        </w:rPr>
      </w:pPr>
    </w:p>
    <w:p w14:paraId="57CD87F5" w14:textId="77777777" w:rsidR="001E682D" w:rsidRPr="001E682D" w:rsidRDefault="001E682D" w:rsidP="001E682D">
      <w:pPr>
        <w:bidi/>
        <w:rPr>
          <w:rFonts w:cs="David" w:hint="cs"/>
          <w:rtl/>
        </w:rPr>
      </w:pPr>
      <w:r w:rsidRPr="001E682D">
        <w:rPr>
          <w:rFonts w:cs="David" w:hint="cs"/>
          <w:rtl/>
        </w:rPr>
        <w:tab/>
        <w:t xml:space="preserve"> כנראה לא הבנת את דבריי. </w:t>
      </w:r>
    </w:p>
    <w:p w14:paraId="02E5AA15" w14:textId="77777777" w:rsidR="001E682D" w:rsidRPr="001E682D" w:rsidRDefault="001E682D" w:rsidP="001E682D">
      <w:pPr>
        <w:bidi/>
        <w:rPr>
          <w:rFonts w:cs="David" w:hint="cs"/>
          <w:rtl/>
        </w:rPr>
      </w:pPr>
    </w:p>
    <w:p w14:paraId="3FBAA692" w14:textId="77777777" w:rsidR="001E682D" w:rsidRPr="001E682D" w:rsidRDefault="001E682D" w:rsidP="001E682D">
      <w:pPr>
        <w:bidi/>
        <w:rPr>
          <w:rFonts w:cs="David" w:hint="cs"/>
          <w:rtl/>
        </w:rPr>
      </w:pPr>
      <w:r w:rsidRPr="001E682D">
        <w:rPr>
          <w:rFonts w:cs="David" w:hint="cs"/>
          <w:u w:val="single"/>
          <w:rtl/>
        </w:rPr>
        <w:t>אלכס מילר:</w:t>
      </w:r>
    </w:p>
    <w:p w14:paraId="7694F8B1" w14:textId="77777777" w:rsidR="001E682D" w:rsidRPr="001E682D" w:rsidRDefault="001E682D" w:rsidP="001E682D">
      <w:pPr>
        <w:bidi/>
        <w:rPr>
          <w:rFonts w:cs="David" w:hint="cs"/>
          <w:rtl/>
        </w:rPr>
      </w:pPr>
    </w:p>
    <w:p w14:paraId="4C15A459" w14:textId="77777777" w:rsidR="001E682D" w:rsidRPr="001E682D" w:rsidRDefault="001E682D" w:rsidP="001E682D">
      <w:pPr>
        <w:bidi/>
        <w:rPr>
          <w:rFonts w:cs="David" w:hint="cs"/>
          <w:rtl/>
        </w:rPr>
      </w:pPr>
      <w:r w:rsidRPr="001E682D">
        <w:rPr>
          <w:rFonts w:cs="David" w:hint="cs"/>
          <w:rtl/>
        </w:rPr>
        <w:tab/>
        <w:t xml:space="preserve"> אני הבנתי מאוד את דברייך.  בהרבה מדינות יש הגבלות לנושא הבחירות. גם בארצות הברית -  מי שלא נולד בארצות הברית לא יכול להיבחר לנשיא. גם שם יש דמוקרטיה. </w:t>
      </w:r>
    </w:p>
    <w:p w14:paraId="754EC285" w14:textId="77777777" w:rsidR="001E682D" w:rsidRPr="001E682D" w:rsidRDefault="001E682D" w:rsidP="001E682D">
      <w:pPr>
        <w:bidi/>
        <w:rPr>
          <w:rFonts w:cs="David" w:hint="cs"/>
          <w:rtl/>
        </w:rPr>
      </w:pPr>
    </w:p>
    <w:p w14:paraId="69896080"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5647F5D3" w14:textId="77777777" w:rsidR="001E682D" w:rsidRPr="001E682D" w:rsidRDefault="001E682D" w:rsidP="001E682D">
      <w:pPr>
        <w:bidi/>
        <w:rPr>
          <w:rFonts w:cs="David"/>
          <w:u w:val="single"/>
          <w:rtl/>
        </w:rPr>
      </w:pPr>
    </w:p>
    <w:p w14:paraId="21AE8C00"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האם אתה מציע להחיל את זה על ישראל? מי שלא נולד בישראל, לא יוכל להיבחר לכנסת? </w:t>
      </w:r>
    </w:p>
    <w:p w14:paraId="403DA881" w14:textId="77777777" w:rsidR="001E682D" w:rsidRPr="001E682D" w:rsidRDefault="001E682D" w:rsidP="001E682D">
      <w:pPr>
        <w:bidi/>
        <w:rPr>
          <w:rFonts w:cs="David" w:hint="cs"/>
          <w:rtl/>
        </w:rPr>
      </w:pPr>
    </w:p>
    <w:p w14:paraId="187621CD"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06FB6D26" w14:textId="77777777" w:rsidR="001E682D" w:rsidRPr="001E682D" w:rsidRDefault="001E682D" w:rsidP="001E682D">
      <w:pPr>
        <w:bidi/>
        <w:rPr>
          <w:rFonts w:cs="David"/>
          <w:u w:val="single"/>
          <w:rtl/>
        </w:rPr>
      </w:pPr>
    </w:p>
    <w:p w14:paraId="7696FCB4"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אנחנו מסכימים, מי שלא נולד כאן אין לו זכות להצביע. אנחנו מאמצים את זה. זו הצעה טובה. </w:t>
      </w:r>
    </w:p>
    <w:p w14:paraId="1969848C" w14:textId="77777777" w:rsidR="001E682D" w:rsidRPr="001E682D" w:rsidRDefault="001E682D" w:rsidP="001E682D">
      <w:pPr>
        <w:bidi/>
        <w:rPr>
          <w:rFonts w:cs="David" w:hint="cs"/>
          <w:rtl/>
        </w:rPr>
      </w:pPr>
    </w:p>
    <w:p w14:paraId="000EABC8" w14:textId="77777777" w:rsidR="001E682D" w:rsidRPr="001E682D" w:rsidRDefault="001E682D" w:rsidP="001E682D">
      <w:pPr>
        <w:bidi/>
        <w:rPr>
          <w:rFonts w:cs="David" w:hint="cs"/>
          <w:rtl/>
        </w:rPr>
      </w:pPr>
      <w:r w:rsidRPr="001E682D">
        <w:rPr>
          <w:rFonts w:cs="David" w:hint="cs"/>
          <w:u w:val="single"/>
          <w:rtl/>
        </w:rPr>
        <w:t>היו"ר דוד טל:</w:t>
      </w:r>
    </w:p>
    <w:p w14:paraId="4DE0BE9E" w14:textId="77777777" w:rsidR="001E682D" w:rsidRPr="001E682D" w:rsidRDefault="001E682D" w:rsidP="001E682D">
      <w:pPr>
        <w:bidi/>
        <w:rPr>
          <w:rFonts w:cs="David" w:hint="cs"/>
          <w:rtl/>
        </w:rPr>
      </w:pPr>
    </w:p>
    <w:p w14:paraId="41FD9E9F" w14:textId="77777777" w:rsidR="001E682D" w:rsidRPr="001E682D" w:rsidRDefault="001E682D" w:rsidP="001E682D">
      <w:pPr>
        <w:bidi/>
        <w:ind w:firstLine="567"/>
        <w:rPr>
          <w:rFonts w:cs="David" w:hint="cs"/>
          <w:rtl/>
        </w:rPr>
      </w:pPr>
      <w:r w:rsidRPr="001E682D">
        <w:rPr>
          <w:rFonts w:cs="David" w:hint="cs"/>
          <w:rtl/>
        </w:rPr>
        <w:t xml:space="preserve">חבר הכנסת </w:t>
      </w:r>
      <w:proofErr w:type="spellStart"/>
      <w:r w:rsidRPr="001E682D">
        <w:rPr>
          <w:rFonts w:cs="David" w:hint="cs"/>
          <w:rtl/>
        </w:rPr>
        <w:t>טלב</w:t>
      </w:r>
      <w:proofErr w:type="spellEnd"/>
      <w:r w:rsidRPr="001E682D">
        <w:rPr>
          <w:rFonts w:cs="David" w:hint="cs"/>
          <w:rtl/>
        </w:rPr>
        <w:t xml:space="preserve"> </w:t>
      </w:r>
      <w:proofErr w:type="spellStart"/>
      <w:r w:rsidRPr="001E682D">
        <w:rPr>
          <w:rFonts w:cs="David" w:hint="cs"/>
          <w:rtl/>
        </w:rPr>
        <w:t>אלסאנע</w:t>
      </w:r>
      <w:proofErr w:type="spellEnd"/>
      <w:r w:rsidRPr="001E682D">
        <w:rPr>
          <w:rFonts w:cs="David" w:hint="cs"/>
          <w:rtl/>
        </w:rPr>
        <w:t xml:space="preserve">, אתה מפריע לי. אני לא מרשה שיפריעו לי. זה לא ועדת הפנים - תבין. </w:t>
      </w:r>
    </w:p>
    <w:p w14:paraId="39BB1E77" w14:textId="77777777" w:rsidR="001E682D" w:rsidRPr="001E682D" w:rsidRDefault="001E682D" w:rsidP="001E682D">
      <w:pPr>
        <w:bidi/>
        <w:rPr>
          <w:rFonts w:cs="David" w:hint="cs"/>
          <w:u w:val="single"/>
          <w:rtl/>
        </w:rPr>
      </w:pPr>
    </w:p>
    <w:p w14:paraId="5A8C99DD"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5EF79CEF" w14:textId="77777777" w:rsidR="001E682D" w:rsidRPr="001E682D" w:rsidRDefault="001E682D" w:rsidP="001E682D">
      <w:pPr>
        <w:bidi/>
        <w:rPr>
          <w:rFonts w:cs="David"/>
          <w:u w:val="single"/>
          <w:rtl/>
        </w:rPr>
      </w:pPr>
    </w:p>
    <w:p w14:paraId="5C4C5B02" w14:textId="77777777" w:rsidR="001E682D" w:rsidRPr="001E682D" w:rsidRDefault="001E682D" w:rsidP="001E682D">
      <w:pPr>
        <w:bidi/>
        <w:ind w:firstLine="567"/>
        <w:rPr>
          <w:rFonts w:cs="David" w:hint="cs"/>
          <w:rtl/>
        </w:rPr>
      </w:pPr>
      <w:r w:rsidRPr="001E682D">
        <w:rPr>
          <w:rFonts w:cs="David" w:hint="cs"/>
          <w:rtl/>
        </w:rPr>
        <w:t>למה אתה מזלזל בהצעתו של חבר הכנסת מילר?</w:t>
      </w:r>
    </w:p>
    <w:p w14:paraId="784C41ED" w14:textId="77777777" w:rsidR="001E682D" w:rsidRPr="001E682D" w:rsidRDefault="001E682D" w:rsidP="001E682D">
      <w:pPr>
        <w:bidi/>
        <w:ind w:firstLine="567"/>
        <w:rPr>
          <w:rFonts w:cs="David" w:hint="cs"/>
          <w:rtl/>
        </w:rPr>
      </w:pPr>
    </w:p>
    <w:p w14:paraId="208A1803" w14:textId="77777777" w:rsidR="001E682D" w:rsidRPr="001E682D" w:rsidRDefault="001E682D" w:rsidP="001E682D">
      <w:pPr>
        <w:bidi/>
        <w:rPr>
          <w:rFonts w:cs="David" w:hint="cs"/>
          <w:rtl/>
        </w:rPr>
      </w:pPr>
      <w:r w:rsidRPr="001E682D">
        <w:rPr>
          <w:rFonts w:cs="David" w:hint="cs"/>
          <w:u w:val="single"/>
          <w:rtl/>
        </w:rPr>
        <w:t>אלכס מילר:</w:t>
      </w:r>
    </w:p>
    <w:p w14:paraId="6CC7E8C1" w14:textId="77777777" w:rsidR="001E682D" w:rsidRPr="001E682D" w:rsidRDefault="001E682D" w:rsidP="001E682D">
      <w:pPr>
        <w:bidi/>
        <w:rPr>
          <w:rFonts w:cs="David" w:hint="cs"/>
          <w:rtl/>
        </w:rPr>
      </w:pPr>
    </w:p>
    <w:p w14:paraId="4C3920C2" w14:textId="77777777" w:rsidR="001E682D" w:rsidRPr="001E682D" w:rsidRDefault="001E682D" w:rsidP="001E682D">
      <w:pPr>
        <w:bidi/>
        <w:ind w:firstLine="567"/>
        <w:rPr>
          <w:rFonts w:cs="David" w:hint="cs"/>
          <w:rtl/>
        </w:rPr>
      </w:pPr>
      <w:r w:rsidRPr="001E682D">
        <w:rPr>
          <w:rFonts w:cs="David" w:hint="cs"/>
          <w:rtl/>
        </w:rPr>
        <w:t xml:space="preserve">עוד לא שמעתם מה הצעתי. </w:t>
      </w:r>
    </w:p>
    <w:p w14:paraId="46AA9B00" w14:textId="77777777" w:rsidR="001E682D" w:rsidRPr="001E682D" w:rsidRDefault="001E682D" w:rsidP="001E682D">
      <w:pPr>
        <w:bidi/>
        <w:ind w:firstLine="567"/>
        <w:rPr>
          <w:rFonts w:cs="David" w:hint="cs"/>
          <w:rtl/>
        </w:rPr>
      </w:pPr>
    </w:p>
    <w:p w14:paraId="1A0937C1" w14:textId="77777777" w:rsidR="001E682D" w:rsidRPr="001E682D" w:rsidRDefault="001E682D" w:rsidP="001E682D">
      <w:pPr>
        <w:bidi/>
        <w:rPr>
          <w:rFonts w:cs="David" w:hint="cs"/>
          <w:rtl/>
        </w:rPr>
      </w:pPr>
      <w:r w:rsidRPr="001E682D">
        <w:rPr>
          <w:rFonts w:cs="David" w:hint="cs"/>
          <w:u w:val="single"/>
          <w:rtl/>
        </w:rPr>
        <w:t>היו"ר דוד טל:</w:t>
      </w:r>
    </w:p>
    <w:p w14:paraId="6EAC980A" w14:textId="77777777" w:rsidR="001E682D" w:rsidRPr="001E682D" w:rsidRDefault="001E682D" w:rsidP="001E682D">
      <w:pPr>
        <w:bidi/>
        <w:rPr>
          <w:rFonts w:cs="David" w:hint="cs"/>
          <w:rtl/>
        </w:rPr>
      </w:pPr>
    </w:p>
    <w:p w14:paraId="6E51A8EC" w14:textId="77777777" w:rsidR="001E682D" w:rsidRPr="001E682D" w:rsidRDefault="001E682D" w:rsidP="001E682D">
      <w:pPr>
        <w:bidi/>
        <w:rPr>
          <w:rFonts w:cs="David" w:hint="cs"/>
          <w:rtl/>
        </w:rPr>
      </w:pPr>
      <w:r w:rsidRPr="001E682D">
        <w:rPr>
          <w:rFonts w:cs="David" w:hint="cs"/>
          <w:rtl/>
        </w:rPr>
        <w:tab/>
        <w:t>אני לא מזלזל באף לא אחד, אתם מפריעים לי לנהל את הישיבה, ואני לא אתן.</w:t>
      </w:r>
    </w:p>
    <w:p w14:paraId="4DCA5826" w14:textId="77777777" w:rsidR="001E682D" w:rsidRPr="001E682D" w:rsidRDefault="001E682D" w:rsidP="001E682D">
      <w:pPr>
        <w:bidi/>
        <w:rPr>
          <w:rFonts w:cs="David" w:hint="cs"/>
          <w:rtl/>
        </w:rPr>
      </w:pPr>
    </w:p>
    <w:p w14:paraId="66A491BA"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52778A4D" w14:textId="77777777" w:rsidR="001E682D" w:rsidRPr="001E682D" w:rsidRDefault="001E682D" w:rsidP="001E682D">
      <w:pPr>
        <w:bidi/>
        <w:rPr>
          <w:rFonts w:cs="David"/>
          <w:u w:val="single"/>
          <w:rtl/>
        </w:rPr>
      </w:pPr>
    </w:p>
    <w:p w14:paraId="4F017DDE"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זה לא הוגן כלפי חבר הכנסת שאתה מזלזל בהצעתו. </w:t>
      </w:r>
    </w:p>
    <w:p w14:paraId="07469BF2" w14:textId="77777777" w:rsidR="001E682D" w:rsidRPr="001E682D" w:rsidRDefault="001E682D" w:rsidP="001E682D">
      <w:pPr>
        <w:bidi/>
        <w:rPr>
          <w:rFonts w:cs="David" w:hint="cs"/>
          <w:rtl/>
        </w:rPr>
      </w:pPr>
    </w:p>
    <w:p w14:paraId="3AD954C7" w14:textId="77777777" w:rsidR="001E682D" w:rsidRPr="001E682D" w:rsidRDefault="001E682D" w:rsidP="001E682D">
      <w:pPr>
        <w:bidi/>
        <w:rPr>
          <w:rFonts w:cs="David" w:hint="cs"/>
          <w:rtl/>
        </w:rPr>
      </w:pPr>
      <w:r w:rsidRPr="001E682D">
        <w:rPr>
          <w:rFonts w:cs="David" w:hint="cs"/>
          <w:u w:val="single"/>
          <w:rtl/>
        </w:rPr>
        <w:t>אלכס מילר:</w:t>
      </w:r>
    </w:p>
    <w:p w14:paraId="3E96232B" w14:textId="77777777" w:rsidR="001E682D" w:rsidRPr="001E682D" w:rsidRDefault="001E682D" w:rsidP="001E682D">
      <w:pPr>
        <w:bidi/>
        <w:rPr>
          <w:rFonts w:cs="David" w:hint="cs"/>
          <w:rtl/>
        </w:rPr>
      </w:pPr>
    </w:p>
    <w:p w14:paraId="20D01066" w14:textId="77777777" w:rsidR="001E682D" w:rsidRPr="001E682D" w:rsidRDefault="001E682D" w:rsidP="001E682D">
      <w:pPr>
        <w:bidi/>
        <w:rPr>
          <w:rFonts w:cs="David" w:hint="cs"/>
          <w:rtl/>
        </w:rPr>
      </w:pPr>
      <w:r w:rsidRPr="001E682D">
        <w:rPr>
          <w:rFonts w:cs="David" w:hint="cs"/>
          <w:rtl/>
        </w:rPr>
        <w:tab/>
        <w:t xml:space="preserve"> אדוני היושב ראש, אני רוצה לסיים. אני רוצה להגיד שאנחנו צריכים להגן על הדמוקרטיה בישראל. כל אלה שיוצאים למדינות שהן מדינות אויב, לא רק צריך לפסול מהן את האפשרות להתמודד לכנסת, גם עכשיו צריך להוציא אותם מכנסת ישראל. אם לא הבנת את הצעתי, אני דיברת על הנושא של דמוקרטיה וההגבלות של הבחירה, ולא על מי שכן מוכן או לא מוכן. אם אתה עובר על החוק </w:t>
      </w:r>
      <w:r w:rsidRPr="001E682D">
        <w:rPr>
          <w:rFonts w:cs="David"/>
          <w:rtl/>
        </w:rPr>
        <w:t>–</w:t>
      </w:r>
      <w:r w:rsidRPr="001E682D">
        <w:rPr>
          <w:rFonts w:cs="David" w:hint="cs"/>
          <w:rtl/>
        </w:rPr>
        <w:t xml:space="preserve"> אתה לא תהיה בכנסת ישראל. תודה רבה. </w:t>
      </w:r>
    </w:p>
    <w:p w14:paraId="6911E27B" w14:textId="77777777" w:rsidR="001E682D" w:rsidRPr="001E682D" w:rsidRDefault="001E682D" w:rsidP="001E682D">
      <w:pPr>
        <w:bidi/>
        <w:rPr>
          <w:rFonts w:cs="David" w:hint="cs"/>
          <w:rtl/>
        </w:rPr>
      </w:pPr>
    </w:p>
    <w:p w14:paraId="6E2A892F" w14:textId="77777777" w:rsidR="001E682D" w:rsidRPr="001E682D" w:rsidRDefault="001E682D" w:rsidP="001E682D">
      <w:pPr>
        <w:bidi/>
        <w:rPr>
          <w:rFonts w:cs="David" w:hint="cs"/>
          <w:rtl/>
        </w:rPr>
      </w:pPr>
      <w:r w:rsidRPr="001E682D">
        <w:rPr>
          <w:rFonts w:cs="David" w:hint="cs"/>
          <w:u w:val="single"/>
          <w:rtl/>
        </w:rPr>
        <w:t>היו"ר דוד טל:</w:t>
      </w:r>
    </w:p>
    <w:p w14:paraId="70DDBD9E" w14:textId="77777777" w:rsidR="001E682D" w:rsidRPr="001E682D" w:rsidRDefault="001E682D" w:rsidP="001E682D">
      <w:pPr>
        <w:bidi/>
        <w:rPr>
          <w:rFonts w:cs="David" w:hint="cs"/>
          <w:rtl/>
        </w:rPr>
      </w:pPr>
    </w:p>
    <w:p w14:paraId="05C045D2" w14:textId="77777777" w:rsidR="001E682D" w:rsidRPr="001E682D" w:rsidRDefault="001E682D" w:rsidP="001E682D">
      <w:pPr>
        <w:bidi/>
        <w:rPr>
          <w:rFonts w:cs="David" w:hint="cs"/>
          <w:rtl/>
        </w:rPr>
      </w:pPr>
      <w:r w:rsidRPr="001E682D">
        <w:rPr>
          <w:rFonts w:cs="David" w:hint="cs"/>
          <w:rtl/>
        </w:rPr>
        <w:tab/>
        <w:t xml:space="preserve">תודה רבה. חבר הכנסת </w:t>
      </w:r>
      <w:proofErr w:type="spellStart"/>
      <w:r w:rsidRPr="001E682D">
        <w:rPr>
          <w:rFonts w:cs="David" w:hint="cs"/>
          <w:rtl/>
        </w:rPr>
        <w:t>אלסאנע</w:t>
      </w:r>
      <w:proofErr w:type="spellEnd"/>
      <w:r w:rsidRPr="001E682D">
        <w:rPr>
          <w:rFonts w:cs="David" w:hint="cs"/>
          <w:rtl/>
        </w:rPr>
        <w:t xml:space="preserve">. </w:t>
      </w:r>
    </w:p>
    <w:p w14:paraId="3C4340A9" w14:textId="77777777" w:rsidR="001E682D" w:rsidRPr="001E682D" w:rsidRDefault="001E682D" w:rsidP="001E682D">
      <w:pPr>
        <w:bidi/>
        <w:rPr>
          <w:rFonts w:cs="David" w:hint="cs"/>
          <w:rtl/>
        </w:rPr>
      </w:pPr>
    </w:p>
    <w:p w14:paraId="7B147626"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5B057914" w14:textId="77777777" w:rsidR="001E682D" w:rsidRPr="001E682D" w:rsidRDefault="001E682D" w:rsidP="001E682D">
      <w:pPr>
        <w:bidi/>
        <w:rPr>
          <w:rFonts w:cs="David"/>
          <w:u w:val="single"/>
          <w:rtl/>
        </w:rPr>
      </w:pPr>
    </w:p>
    <w:p w14:paraId="7C02D60B"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אדוני, לאור שורה של הצעות חוק, וכדי לחסוך מחבר הכנסת </w:t>
      </w:r>
      <w:proofErr w:type="spellStart"/>
      <w:r w:rsidRPr="001E682D">
        <w:rPr>
          <w:rFonts w:cs="David" w:hint="cs"/>
          <w:rtl/>
        </w:rPr>
        <w:t>אורלב</w:t>
      </w:r>
      <w:proofErr w:type="spellEnd"/>
      <w:r w:rsidRPr="001E682D">
        <w:rPr>
          <w:rFonts w:cs="David" w:hint="cs"/>
          <w:rtl/>
        </w:rPr>
        <w:t xml:space="preserve"> שהוא כל הלילה במקום לקרוא בתנ"ך, הוא יושב ומשנן איזה הצעת חוק ליזום, אז ליזום הצעת חוק שאומרת - - - </w:t>
      </w:r>
    </w:p>
    <w:p w14:paraId="13DA65C6" w14:textId="77777777" w:rsidR="001E682D" w:rsidRPr="001E682D" w:rsidRDefault="001E682D" w:rsidP="001E682D">
      <w:pPr>
        <w:bidi/>
        <w:rPr>
          <w:rFonts w:cs="David" w:hint="cs"/>
          <w:rtl/>
        </w:rPr>
      </w:pPr>
    </w:p>
    <w:p w14:paraId="3C7F277C"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751A8F9E" w14:textId="77777777" w:rsidR="001E682D" w:rsidRPr="001E682D" w:rsidRDefault="001E682D" w:rsidP="001E682D">
      <w:pPr>
        <w:bidi/>
        <w:rPr>
          <w:rFonts w:cs="David" w:hint="cs"/>
          <w:rtl/>
        </w:rPr>
      </w:pPr>
    </w:p>
    <w:p w14:paraId="17049CDB" w14:textId="77777777" w:rsidR="001E682D" w:rsidRPr="001E682D" w:rsidRDefault="001E682D" w:rsidP="001E682D">
      <w:pPr>
        <w:bidi/>
        <w:ind w:firstLine="567"/>
        <w:rPr>
          <w:rFonts w:cs="David" w:hint="cs"/>
          <w:rtl/>
        </w:rPr>
      </w:pPr>
      <w:r w:rsidRPr="001E682D">
        <w:rPr>
          <w:rFonts w:cs="David" w:hint="cs"/>
          <w:rtl/>
        </w:rPr>
        <w:t>בתנ"ך כתוב את כל החוקים.</w:t>
      </w:r>
    </w:p>
    <w:p w14:paraId="27024C29" w14:textId="77777777" w:rsidR="001E682D" w:rsidRPr="001E682D" w:rsidRDefault="001E682D" w:rsidP="001E682D">
      <w:pPr>
        <w:bidi/>
        <w:rPr>
          <w:rFonts w:cs="David" w:hint="cs"/>
          <w:u w:val="single"/>
          <w:rtl/>
        </w:rPr>
      </w:pPr>
    </w:p>
    <w:p w14:paraId="1E308921"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47096E5C" w14:textId="77777777" w:rsidR="001E682D" w:rsidRPr="001E682D" w:rsidRDefault="001E682D" w:rsidP="001E682D">
      <w:pPr>
        <w:bidi/>
        <w:rPr>
          <w:rFonts w:cs="David"/>
          <w:u w:val="single"/>
          <w:rtl/>
        </w:rPr>
      </w:pPr>
    </w:p>
    <w:p w14:paraId="4FDBA22D" w14:textId="77777777" w:rsidR="001E682D" w:rsidRPr="001E682D" w:rsidRDefault="001E682D" w:rsidP="001E682D">
      <w:pPr>
        <w:bidi/>
        <w:rPr>
          <w:rFonts w:cs="David" w:hint="cs"/>
          <w:rtl/>
        </w:rPr>
      </w:pPr>
      <w:r w:rsidRPr="001E682D">
        <w:rPr>
          <w:rFonts w:cs="David" w:hint="cs"/>
          <w:rtl/>
        </w:rPr>
        <w:tab/>
        <w:t xml:space="preserve">ליזום הצעת חוק האומרת שרק מי שהוא יהודי, ציוני, ואשכנזי, הוא ורק הוא מותר לו להיות מועמד לכנסת ישראל. למה אני אומר אשכנזי? כדי שלא יתבלבלו בין הערבים לספרדים. אם תמשיכו בקצב הזה גם זה יגיע. </w:t>
      </w:r>
    </w:p>
    <w:p w14:paraId="37E9819F" w14:textId="77777777" w:rsidR="001E682D" w:rsidRPr="001E682D" w:rsidRDefault="001E682D" w:rsidP="001E682D">
      <w:pPr>
        <w:bidi/>
        <w:rPr>
          <w:rFonts w:cs="David" w:hint="cs"/>
          <w:rtl/>
        </w:rPr>
      </w:pPr>
    </w:p>
    <w:p w14:paraId="141E9279" w14:textId="77777777" w:rsidR="001E682D" w:rsidRPr="001E682D" w:rsidRDefault="001E682D" w:rsidP="001E682D">
      <w:pPr>
        <w:bidi/>
        <w:rPr>
          <w:rFonts w:cs="David" w:hint="cs"/>
          <w:rtl/>
        </w:rPr>
      </w:pPr>
      <w:r w:rsidRPr="001E682D">
        <w:rPr>
          <w:rFonts w:cs="David" w:hint="cs"/>
          <w:rtl/>
        </w:rPr>
        <w:tab/>
        <w:t>מה שקורה הוא שהצעות החוק האלה יש להן גוון אחד, והן מיועדות לציבור אחד. הן מתיימרות לשלול את הזכות היסודית שנותרה כדי לתת מענה למוסד הדמוקרטיה. ללא מועמדות וללא זכות להצביע, אין דמוקרטיה.  חוק שעובר ברוב - גם חוקי נירנברג עברו ברוב - זה לא אומר שהחוק הוא חוקתי. החוק הזה יותר גרוע מחוקי נירנברג. ולכן, אני רוצה לומר לכם - - -</w:t>
      </w:r>
    </w:p>
    <w:p w14:paraId="73E5DA09" w14:textId="77777777" w:rsidR="001E682D" w:rsidRPr="001E682D" w:rsidRDefault="001E682D" w:rsidP="001E682D">
      <w:pPr>
        <w:bidi/>
        <w:rPr>
          <w:rFonts w:cs="David" w:hint="cs"/>
          <w:rtl/>
        </w:rPr>
      </w:pPr>
    </w:p>
    <w:p w14:paraId="53EA804F" w14:textId="77777777" w:rsidR="001E682D" w:rsidRPr="001E682D" w:rsidRDefault="001E682D" w:rsidP="001E682D">
      <w:pPr>
        <w:bidi/>
        <w:rPr>
          <w:rFonts w:cs="David"/>
          <w:rtl/>
        </w:rPr>
      </w:pPr>
      <w:r w:rsidRPr="001E682D">
        <w:rPr>
          <w:rFonts w:cs="David" w:hint="eastAsia"/>
          <w:u w:val="single"/>
          <w:rtl/>
        </w:rPr>
        <w:t>אורי</w:t>
      </w:r>
      <w:r w:rsidRPr="001E682D">
        <w:rPr>
          <w:rFonts w:cs="David"/>
          <w:u w:val="single"/>
          <w:rtl/>
        </w:rPr>
        <w:t xml:space="preserve"> אריאל:</w:t>
      </w:r>
    </w:p>
    <w:p w14:paraId="6649260C" w14:textId="77777777" w:rsidR="001E682D" w:rsidRPr="001E682D" w:rsidRDefault="001E682D" w:rsidP="001E682D">
      <w:pPr>
        <w:bidi/>
        <w:rPr>
          <w:rFonts w:cs="David"/>
          <w:rtl/>
        </w:rPr>
      </w:pPr>
    </w:p>
    <w:p w14:paraId="1F4581EA"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תיקח את המילים שלך חזרה. </w:t>
      </w:r>
    </w:p>
    <w:p w14:paraId="4895A288" w14:textId="77777777" w:rsidR="001E682D" w:rsidRPr="001E682D" w:rsidRDefault="001E682D" w:rsidP="001E682D">
      <w:pPr>
        <w:bidi/>
        <w:rPr>
          <w:rFonts w:cs="David" w:hint="cs"/>
          <w:rtl/>
        </w:rPr>
      </w:pPr>
    </w:p>
    <w:p w14:paraId="2F8921E9"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3AE6ADB4" w14:textId="77777777" w:rsidR="001E682D" w:rsidRPr="001E682D" w:rsidRDefault="001E682D" w:rsidP="001E682D">
      <w:pPr>
        <w:pStyle w:val="Heading5"/>
        <w:jc w:val="left"/>
        <w:rPr>
          <w:rFonts w:hint="cs"/>
          <w:sz w:val="24"/>
          <w:rtl/>
        </w:rPr>
      </w:pPr>
    </w:p>
    <w:p w14:paraId="3EA2A5DC" w14:textId="77777777" w:rsidR="001E682D" w:rsidRPr="001E682D" w:rsidRDefault="001E682D" w:rsidP="001E682D">
      <w:pPr>
        <w:bidi/>
        <w:rPr>
          <w:rFonts w:cs="David" w:hint="cs"/>
          <w:rtl/>
        </w:rPr>
      </w:pPr>
      <w:r w:rsidRPr="001E682D">
        <w:rPr>
          <w:rFonts w:cs="David" w:hint="cs"/>
          <w:rtl/>
        </w:rPr>
        <w:tab/>
        <w:t xml:space="preserve"> אני מבקשת לא להשוות את הדבר הזה לחוקי נירנברג, אדוני היושב ראש.  יש גבול. מה אתה  משווה חוק ש- - -</w:t>
      </w:r>
    </w:p>
    <w:p w14:paraId="00C1D01A" w14:textId="77777777" w:rsidR="001E682D" w:rsidRPr="001E682D" w:rsidRDefault="001E682D" w:rsidP="001E682D">
      <w:pPr>
        <w:bidi/>
        <w:rPr>
          <w:rFonts w:cs="David" w:hint="cs"/>
          <w:rtl/>
        </w:rPr>
      </w:pPr>
    </w:p>
    <w:p w14:paraId="26592D7E" w14:textId="77777777" w:rsidR="001E682D" w:rsidRPr="001E682D" w:rsidRDefault="001E682D" w:rsidP="001E682D">
      <w:pPr>
        <w:bidi/>
        <w:rPr>
          <w:rFonts w:cs="David" w:hint="cs"/>
          <w:u w:val="single"/>
          <w:rtl/>
        </w:rPr>
      </w:pPr>
      <w:r w:rsidRPr="001E682D">
        <w:rPr>
          <w:rFonts w:cs="David" w:hint="cs"/>
          <w:u w:val="single"/>
          <w:rtl/>
        </w:rPr>
        <w:t xml:space="preserve">זבולון </w:t>
      </w:r>
      <w:proofErr w:type="spellStart"/>
      <w:r w:rsidRPr="001E682D">
        <w:rPr>
          <w:rFonts w:cs="David" w:hint="cs"/>
          <w:u w:val="single"/>
          <w:rtl/>
        </w:rPr>
        <w:t>אורלב</w:t>
      </w:r>
      <w:proofErr w:type="spellEnd"/>
      <w:r w:rsidRPr="001E682D">
        <w:rPr>
          <w:rFonts w:cs="David" w:hint="cs"/>
          <w:u w:val="single"/>
          <w:rtl/>
        </w:rPr>
        <w:t>:</w:t>
      </w:r>
    </w:p>
    <w:p w14:paraId="46330F85" w14:textId="77777777" w:rsidR="001E682D" w:rsidRPr="001E682D" w:rsidRDefault="001E682D" w:rsidP="001E682D">
      <w:pPr>
        <w:bidi/>
        <w:rPr>
          <w:rFonts w:cs="David" w:hint="cs"/>
          <w:rtl/>
        </w:rPr>
      </w:pPr>
    </w:p>
    <w:p w14:paraId="2FE73101" w14:textId="77777777" w:rsidR="001E682D" w:rsidRPr="001E682D" w:rsidRDefault="001E682D" w:rsidP="001E682D">
      <w:pPr>
        <w:bidi/>
        <w:rPr>
          <w:rFonts w:cs="David" w:hint="cs"/>
          <w:rtl/>
        </w:rPr>
      </w:pPr>
      <w:r w:rsidRPr="001E682D">
        <w:rPr>
          <w:rFonts w:cs="David" w:hint="cs"/>
          <w:rtl/>
        </w:rPr>
        <w:tab/>
        <w:t xml:space="preserve">גייס חמישי מותר לו להגיד הכול. </w:t>
      </w:r>
    </w:p>
    <w:p w14:paraId="534FC0B0" w14:textId="77777777" w:rsidR="001E682D" w:rsidRPr="001E682D" w:rsidRDefault="001E682D" w:rsidP="001E682D">
      <w:pPr>
        <w:bidi/>
        <w:rPr>
          <w:rFonts w:cs="David" w:hint="cs"/>
          <w:rtl/>
        </w:rPr>
      </w:pPr>
    </w:p>
    <w:p w14:paraId="35A00B29"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57D8FAF6" w14:textId="77777777" w:rsidR="001E682D" w:rsidRPr="001E682D" w:rsidRDefault="001E682D" w:rsidP="001E682D">
      <w:pPr>
        <w:pStyle w:val="Heading5"/>
        <w:jc w:val="left"/>
        <w:rPr>
          <w:rFonts w:hint="cs"/>
          <w:sz w:val="24"/>
          <w:rtl/>
        </w:rPr>
      </w:pPr>
    </w:p>
    <w:p w14:paraId="3A208BC1" w14:textId="77777777" w:rsidR="001E682D" w:rsidRPr="001E682D" w:rsidRDefault="001E682D" w:rsidP="001E682D">
      <w:pPr>
        <w:bidi/>
        <w:rPr>
          <w:rFonts w:cs="David" w:hint="cs"/>
          <w:rtl/>
        </w:rPr>
      </w:pPr>
      <w:r w:rsidRPr="001E682D">
        <w:rPr>
          <w:rFonts w:cs="David" w:hint="cs"/>
          <w:rtl/>
        </w:rPr>
        <w:tab/>
        <w:t xml:space="preserve"> גייס חמישי. </w:t>
      </w:r>
    </w:p>
    <w:p w14:paraId="0D9E4388" w14:textId="77777777" w:rsidR="001E682D" w:rsidRPr="001E682D" w:rsidRDefault="001E682D" w:rsidP="001E682D">
      <w:pPr>
        <w:bidi/>
        <w:rPr>
          <w:rFonts w:cs="David" w:hint="cs"/>
          <w:rtl/>
        </w:rPr>
      </w:pPr>
    </w:p>
    <w:p w14:paraId="0B9178C6"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66D2F887" w14:textId="77777777" w:rsidR="001E682D" w:rsidRPr="001E682D" w:rsidRDefault="001E682D" w:rsidP="001E682D">
      <w:pPr>
        <w:bidi/>
        <w:rPr>
          <w:rFonts w:cs="David"/>
          <w:u w:val="single"/>
          <w:rtl/>
        </w:rPr>
      </w:pPr>
    </w:p>
    <w:p w14:paraId="46954083"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פשיסטים, ומוציאים שם רע. אדוני היושב ראש, על פי החוק אומרים כאן בסעיף אחד מי שביקר. כאן מענישים ללא הרשעה. לא אומרים מי שהועמד לדין, מי שהורשע, מי שנשפט, מי שנגזר דינו. אפילו ללא הרשעה, ללא משפט, חבר הכנסת </w:t>
      </w:r>
      <w:proofErr w:type="spellStart"/>
      <w:r w:rsidRPr="001E682D">
        <w:rPr>
          <w:rFonts w:cs="David" w:hint="cs"/>
          <w:rtl/>
        </w:rPr>
        <w:t>אורלב</w:t>
      </w:r>
      <w:proofErr w:type="spellEnd"/>
      <w:r w:rsidRPr="001E682D">
        <w:rPr>
          <w:rFonts w:cs="David" w:hint="cs"/>
          <w:rtl/>
        </w:rPr>
        <w:t xml:space="preserve"> מעניש. לא מעניש במאסר, או בקנס, אלא מעניש על-ידי שלילת מועמדות.</w:t>
      </w:r>
    </w:p>
    <w:p w14:paraId="66D8C9E3" w14:textId="77777777" w:rsidR="001E682D" w:rsidRPr="001E682D" w:rsidRDefault="001E682D" w:rsidP="001E682D">
      <w:pPr>
        <w:bidi/>
        <w:rPr>
          <w:rFonts w:cs="David" w:hint="cs"/>
          <w:rtl/>
        </w:rPr>
      </w:pPr>
    </w:p>
    <w:p w14:paraId="25C603AD" w14:textId="77777777" w:rsidR="001E682D" w:rsidRPr="001E682D" w:rsidRDefault="001E682D" w:rsidP="001E682D">
      <w:pPr>
        <w:bidi/>
        <w:rPr>
          <w:rFonts w:cs="David" w:hint="cs"/>
          <w:rtl/>
        </w:rPr>
      </w:pPr>
      <w:r w:rsidRPr="001E682D">
        <w:rPr>
          <w:rFonts w:cs="David" w:hint="cs"/>
          <w:rtl/>
        </w:rPr>
        <w:tab/>
        <w:t>ואני שואל אותך אדוני היושב ראש, כאשר שוללים את המועמדות שלך, האם מענישים אותך, או מענישים את הציבור שלך שאמור לממש את הזכות שלו לבחור ולהצביע בעדך?</w:t>
      </w:r>
    </w:p>
    <w:p w14:paraId="3887C124" w14:textId="77777777" w:rsidR="001E682D" w:rsidRPr="001E682D" w:rsidRDefault="001E682D" w:rsidP="001E682D">
      <w:pPr>
        <w:bidi/>
        <w:rPr>
          <w:rFonts w:cs="David" w:hint="cs"/>
          <w:rtl/>
        </w:rPr>
      </w:pPr>
    </w:p>
    <w:p w14:paraId="4B094BE2" w14:textId="77777777" w:rsidR="001E682D" w:rsidRPr="001E682D" w:rsidRDefault="001E682D" w:rsidP="001E682D">
      <w:pPr>
        <w:bidi/>
        <w:rPr>
          <w:rFonts w:cs="David" w:hint="cs"/>
          <w:rtl/>
        </w:rPr>
      </w:pPr>
      <w:r w:rsidRPr="001E682D">
        <w:rPr>
          <w:rFonts w:cs="David" w:hint="cs"/>
          <w:u w:val="single"/>
          <w:rtl/>
        </w:rPr>
        <w:t>היו"ר דוד טל:</w:t>
      </w:r>
    </w:p>
    <w:p w14:paraId="3EB0F3B8" w14:textId="77777777" w:rsidR="001E682D" w:rsidRPr="001E682D" w:rsidRDefault="001E682D" w:rsidP="001E682D">
      <w:pPr>
        <w:bidi/>
        <w:rPr>
          <w:rFonts w:cs="David" w:hint="cs"/>
          <w:rtl/>
        </w:rPr>
      </w:pPr>
    </w:p>
    <w:p w14:paraId="2582B2C9" w14:textId="77777777" w:rsidR="001E682D" w:rsidRPr="001E682D" w:rsidRDefault="001E682D" w:rsidP="001E682D">
      <w:pPr>
        <w:bidi/>
        <w:ind w:firstLine="567"/>
        <w:rPr>
          <w:rFonts w:cs="David" w:hint="cs"/>
          <w:rtl/>
        </w:rPr>
      </w:pPr>
      <w:r w:rsidRPr="001E682D">
        <w:rPr>
          <w:rFonts w:cs="David" w:hint="cs"/>
          <w:rtl/>
        </w:rPr>
        <w:t>תודה רבה.</w:t>
      </w:r>
    </w:p>
    <w:p w14:paraId="221193CD" w14:textId="77777777" w:rsidR="001E682D" w:rsidRPr="001E682D" w:rsidRDefault="001E682D" w:rsidP="001E682D">
      <w:pPr>
        <w:bidi/>
        <w:rPr>
          <w:rFonts w:cs="David" w:hint="cs"/>
          <w:rtl/>
        </w:rPr>
      </w:pPr>
    </w:p>
    <w:p w14:paraId="175FDD97"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53C4B396" w14:textId="77777777" w:rsidR="001E682D" w:rsidRPr="001E682D" w:rsidRDefault="001E682D" w:rsidP="001E682D">
      <w:pPr>
        <w:pStyle w:val="Heading5"/>
        <w:jc w:val="left"/>
        <w:rPr>
          <w:rFonts w:hint="cs"/>
          <w:sz w:val="24"/>
          <w:rtl/>
        </w:rPr>
      </w:pPr>
    </w:p>
    <w:p w14:paraId="3C2A5124" w14:textId="77777777" w:rsidR="001E682D" w:rsidRPr="001E682D" w:rsidRDefault="001E682D" w:rsidP="001E682D">
      <w:pPr>
        <w:bidi/>
        <w:rPr>
          <w:rFonts w:cs="David" w:hint="cs"/>
          <w:rtl/>
        </w:rPr>
      </w:pPr>
      <w:r w:rsidRPr="001E682D">
        <w:rPr>
          <w:rFonts w:cs="David" w:hint="cs"/>
          <w:rtl/>
        </w:rPr>
        <w:tab/>
        <w:t xml:space="preserve"> בואו נעבור להצבעה. </w:t>
      </w:r>
    </w:p>
    <w:p w14:paraId="3E77AF24" w14:textId="77777777" w:rsidR="001E682D" w:rsidRPr="001E682D" w:rsidRDefault="001E682D" w:rsidP="001E682D">
      <w:pPr>
        <w:bidi/>
        <w:rPr>
          <w:rFonts w:cs="David" w:hint="cs"/>
          <w:rtl/>
        </w:rPr>
      </w:pPr>
    </w:p>
    <w:p w14:paraId="1086C27C"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1CDFD0B0" w14:textId="77777777" w:rsidR="001E682D" w:rsidRPr="001E682D" w:rsidRDefault="001E682D" w:rsidP="001E682D">
      <w:pPr>
        <w:bidi/>
        <w:rPr>
          <w:rFonts w:cs="David" w:hint="cs"/>
          <w:rtl/>
        </w:rPr>
      </w:pPr>
    </w:p>
    <w:p w14:paraId="5155A7E9" w14:textId="77777777" w:rsidR="001E682D" w:rsidRPr="001E682D" w:rsidRDefault="001E682D" w:rsidP="001E682D">
      <w:pPr>
        <w:bidi/>
        <w:rPr>
          <w:rFonts w:cs="David" w:hint="cs"/>
          <w:rtl/>
        </w:rPr>
      </w:pPr>
      <w:r w:rsidRPr="001E682D">
        <w:rPr>
          <w:rFonts w:cs="David" w:hint="cs"/>
          <w:rtl/>
        </w:rPr>
        <w:tab/>
        <w:t xml:space="preserve">לא, עמדת משרד המשפטים. איך אני אצביע בלי לשמוע את עמדת משרד המשפטים? </w:t>
      </w:r>
    </w:p>
    <w:p w14:paraId="5E17636B" w14:textId="77777777" w:rsidR="001E682D" w:rsidRPr="001E682D" w:rsidRDefault="001E682D" w:rsidP="001E682D">
      <w:pPr>
        <w:bidi/>
        <w:rPr>
          <w:rFonts w:cs="David" w:hint="cs"/>
          <w:rtl/>
        </w:rPr>
      </w:pPr>
    </w:p>
    <w:p w14:paraId="424DEE8A" w14:textId="77777777" w:rsidR="001E682D" w:rsidRPr="001E682D" w:rsidRDefault="001E682D" w:rsidP="001E682D">
      <w:pPr>
        <w:bidi/>
        <w:rPr>
          <w:rFonts w:cs="David" w:hint="cs"/>
          <w:rtl/>
        </w:rPr>
      </w:pPr>
    </w:p>
    <w:p w14:paraId="42C508D6"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1BF0D861" w14:textId="77777777" w:rsidR="001E682D" w:rsidRPr="001E682D" w:rsidRDefault="001E682D" w:rsidP="001E682D">
      <w:pPr>
        <w:bidi/>
        <w:rPr>
          <w:rFonts w:cs="David"/>
          <w:u w:val="single"/>
          <w:rtl/>
        </w:rPr>
      </w:pPr>
    </w:p>
    <w:p w14:paraId="01A9C487"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חבר הכנסת חסון חשף את המטרה. הוא אומר בצורה הכי ברורה - אנחנו רוצים שהציבור הערבי יצביע למפלגות הציוניות שמפקיעות לציבור הערבי את האדמות, שגוזלות לציבור הערבי את הפרנסה, מקפחות את הציבור הערבי - - -</w:t>
      </w:r>
    </w:p>
    <w:p w14:paraId="68E526DD" w14:textId="77777777" w:rsidR="001E682D" w:rsidRPr="001E682D" w:rsidRDefault="001E682D" w:rsidP="001E682D">
      <w:pPr>
        <w:bidi/>
        <w:rPr>
          <w:rFonts w:cs="David" w:hint="cs"/>
          <w:rtl/>
        </w:rPr>
      </w:pPr>
    </w:p>
    <w:p w14:paraId="3A10D27D" w14:textId="77777777" w:rsidR="001E682D" w:rsidRPr="001E682D" w:rsidRDefault="001E682D" w:rsidP="001E682D">
      <w:pPr>
        <w:bidi/>
        <w:rPr>
          <w:rFonts w:cs="David" w:hint="cs"/>
          <w:rtl/>
        </w:rPr>
      </w:pPr>
      <w:r w:rsidRPr="001E682D">
        <w:rPr>
          <w:rFonts w:cs="David" w:hint="cs"/>
          <w:rtl/>
        </w:rPr>
        <w:tab/>
        <w:t>אנחנו נמשיך לבקר, ואנחנו נמשיך לתמוך בשלום.</w:t>
      </w:r>
    </w:p>
    <w:p w14:paraId="3267E16C" w14:textId="77777777" w:rsidR="001E682D" w:rsidRPr="001E682D" w:rsidRDefault="001E682D" w:rsidP="001E682D">
      <w:pPr>
        <w:bidi/>
        <w:rPr>
          <w:rFonts w:cs="David" w:hint="cs"/>
          <w:rtl/>
        </w:rPr>
      </w:pPr>
    </w:p>
    <w:p w14:paraId="563FC82C" w14:textId="77777777" w:rsidR="001E682D" w:rsidRPr="001E682D" w:rsidRDefault="001E682D" w:rsidP="001E682D">
      <w:pPr>
        <w:bidi/>
        <w:rPr>
          <w:rFonts w:cs="David" w:hint="cs"/>
          <w:rtl/>
        </w:rPr>
      </w:pPr>
      <w:r w:rsidRPr="001E682D">
        <w:rPr>
          <w:rFonts w:cs="David" w:hint="cs"/>
          <w:u w:val="single"/>
          <w:rtl/>
        </w:rPr>
        <w:t>היו"ר דוד טל:</w:t>
      </w:r>
    </w:p>
    <w:p w14:paraId="67EF14F3" w14:textId="77777777" w:rsidR="001E682D" w:rsidRPr="001E682D" w:rsidRDefault="001E682D" w:rsidP="001E682D">
      <w:pPr>
        <w:bidi/>
        <w:rPr>
          <w:rFonts w:cs="David" w:hint="cs"/>
          <w:rtl/>
        </w:rPr>
      </w:pPr>
    </w:p>
    <w:p w14:paraId="5A03ADBB" w14:textId="77777777" w:rsidR="001E682D" w:rsidRPr="001E682D" w:rsidRDefault="001E682D" w:rsidP="001E682D">
      <w:pPr>
        <w:bidi/>
        <w:rPr>
          <w:rFonts w:cs="David" w:hint="cs"/>
          <w:rtl/>
        </w:rPr>
      </w:pPr>
      <w:r w:rsidRPr="001E682D">
        <w:rPr>
          <w:rFonts w:cs="David" w:hint="cs"/>
          <w:rtl/>
        </w:rPr>
        <w:tab/>
        <w:t xml:space="preserve">תמשיכו לבקר על אף החוק הזה? </w:t>
      </w:r>
    </w:p>
    <w:p w14:paraId="5A2CB7A6" w14:textId="77777777" w:rsidR="001E682D" w:rsidRPr="001E682D" w:rsidRDefault="001E682D" w:rsidP="001E682D">
      <w:pPr>
        <w:bidi/>
        <w:rPr>
          <w:rFonts w:cs="David" w:hint="cs"/>
          <w:rtl/>
        </w:rPr>
      </w:pPr>
      <w:r w:rsidRPr="001E682D">
        <w:rPr>
          <w:rFonts w:cs="David" w:hint="cs"/>
          <w:rtl/>
        </w:rPr>
        <w:t xml:space="preserve"> </w:t>
      </w:r>
    </w:p>
    <w:p w14:paraId="008E378C"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6AF599F9" w14:textId="77777777" w:rsidR="001E682D" w:rsidRPr="001E682D" w:rsidRDefault="001E682D" w:rsidP="001E682D">
      <w:pPr>
        <w:bidi/>
        <w:rPr>
          <w:rFonts w:cs="David"/>
          <w:u w:val="single"/>
          <w:rtl/>
        </w:rPr>
      </w:pPr>
    </w:p>
    <w:p w14:paraId="6B20D46D"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לא, לתמוך בשלום, כי בלי ביקורים ובלי משא ומתן לא יהיה שלום - - -</w:t>
      </w:r>
    </w:p>
    <w:p w14:paraId="65823F6C" w14:textId="77777777" w:rsidR="001E682D" w:rsidRPr="001E682D" w:rsidRDefault="001E682D" w:rsidP="001E682D">
      <w:pPr>
        <w:bidi/>
        <w:rPr>
          <w:rFonts w:cs="David" w:hint="cs"/>
          <w:u w:val="single"/>
          <w:rtl/>
        </w:rPr>
      </w:pPr>
    </w:p>
    <w:p w14:paraId="50C80CBE" w14:textId="77777777" w:rsidR="001E682D" w:rsidRPr="001E682D" w:rsidRDefault="001E682D" w:rsidP="001E682D">
      <w:pPr>
        <w:bidi/>
        <w:rPr>
          <w:rFonts w:cs="David" w:hint="cs"/>
          <w:u w:val="single"/>
          <w:rtl/>
        </w:rPr>
      </w:pPr>
      <w:r w:rsidRPr="001E682D">
        <w:rPr>
          <w:rFonts w:cs="David" w:hint="cs"/>
          <w:u w:val="single"/>
          <w:rtl/>
        </w:rPr>
        <w:t>קריאות:</w:t>
      </w:r>
    </w:p>
    <w:p w14:paraId="259DAE31" w14:textId="77777777" w:rsidR="001E682D" w:rsidRPr="001E682D" w:rsidRDefault="001E682D" w:rsidP="001E682D">
      <w:pPr>
        <w:bidi/>
        <w:rPr>
          <w:rFonts w:cs="David" w:hint="cs"/>
          <w:rtl/>
        </w:rPr>
      </w:pPr>
    </w:p>
    <w:p w14:paraId="2D30471F" w14:textId="77777777" w:rsidR="001E682D" w:rsidRPr="001E682D" w:rsidRDefault="001E682D" w:rsidP="001E682D">
      <w:pPr>
        <w:bidi/>
        <w:ind w:left="567"/>
        <w:rPr>
          <w:rFonts w:cs="David" w:hint="cs"/>
          <w:rtl/>
        </w:rPr>
      </w:pPr>
      <w:r w:rsidRPr="001E682D">
        <w:rPr>
          <w:rFonts w:cs="David" w:hint="cs"/>
          <w:rtl/>
        </w:rPr>
        <w:t xml:space="preserve"> - - -</w:t>
      </w:r>
    </w:p>
    <w:p w14:paraId="30254861" w14:textId="77777777" w:rsidR="001E682D" w:rsidRPr="001E682D" w:rsidRDefault="001E682D" w:rsidP="001E682D">
      <w:pPr>
        <w:bidi/>
        <w:rPr>
          <w:rFonts w:cs="David" w:hint="cs"/>
          <w:rtl/>
        </w:rPr>
      </w:pPr>
    </w:p>
    <w:p w14:paraId="21567C18" w14:textId="77777777" w:rsidR="001E682D" w:rsidRPr="001E682D" w:rsidRDefault="001E682D" w:rsidP="001E682D">
      <w:pPr>
        <w:bidi/>
        <w:rPr>
          <w:rFonts w:cs="David" w:hint="cs"/>
          <w:rtl/>
        </w:rPr>
      </w:pPr>
      <w:r w:rsidRPr="001E682D">
        <w:rPr>
          <w:rFonts w:cs="David" w:hint="cs"/>
          <w:u w:val="single"/>
          <w:rtl/>
        </w:rPr>
        <w:t>היו"ר דוד טל:</w:t>
      </w:r>
    </w:p>
    <w:p w14:paraId="0DE369CE" w14:textId="77777777" w:rsidR="001E682D" w:rsidRPr="001E682D" w:rsidRDefault="001E682D" w:rsidP="001E682D">
      <w:pPr>
        <w:bidi/>
        <w:rPr>
          <w:rFonts w:cs="David" w:hint="cs"/>
          <w:rtl/>
        </w:rPr>
      </w:pPr>
    </w:p>
    <w:p w14:paraId="685EC971" w14:textId="77777777" w:rsidR="001E682D" w:rsidRPr="001E682D" w:rsidRDefault="001E682D" w:rsidP="001E682D">
      <w:pPr>
        <w:bidi/>
        <w:ind w:firstLine="567"/>
        <w:rPr>
          <w:rFonts w:cs="David" w:hint="cs"/>
          <w:rtl/>
        </w:rPr>
      </w:pPr>
      <w:r w:rsidRPr="001E682D">
        <w:rPr>
          <w:rFonts w:cs="David" w:hint="cs"/>
          <w:rtl/>
        </w:rPr>
        <w:t xml:space="preserve">תודה רבה. חבר הכנסת ברכה, אני קורא לך לסדר פעם ראשונה. </w:t>
      </w:r>
    </w:p>
    <w:p w14:paraId="1762EA71" w14:textId="77777777" w:rsidR="001E682D" w:rsidRPr="001E682D" w:rsidRDefault="001E682D" w:rsidP="001E682D">
      <w:pPr>
        <w:bidi/>
        <w:ind w:firstLine="567"/>
        <w:rPr>
          <w:rFonts w:cs="David" w:hint="cs"/>
          <w:rtl/>
        </w:rPr>
      </w:pPr>
    </w:p>
    <w:p w14:paraId="48C8A43A"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5451213B" w14:textId="77777777" w:rsidR="001E682D" w:rsidRPr="001E682D" w:rsidRDefault="001E682D" w:rsidP="001E682D">
      <w:pPr>
        <w:bidi/>
        <w:rPr>
          <w:rFonts w:cs="David"/>
          <w:u w:val="single"/>
          <w:rtl/>
        </w:rPr>
      </w:pPr>
    </w:p>
    <w:p w14:paraId="4774BE4F" w14:textId="77777777" w:rsidR="001E682D" w:rsidRPr="001E682D" w:rsidRDefault="001E682D" w:rsidP="001E682D">
      <w:pPr>
        <w:bidi/>
        <w:ind w:firstLine="567"/>
        <w:rPr>
          <w:rFonts w:cs="David" w:hint="cs"/>
          <w:rtl/>
        </w:rPr>
      </w:pPr>
      <w:r w:rsidRPr="001E682D">
        <w:rPr>
          <w:rFonts w:cs="David" w:hint="cs"/>
          <w:rtl/>
        </w:rPr>
        <w:t>אתמול הוא הגיע - - - לך לעזאזל אתה והוא. לא שמעת מה שהוא אמר? אתה לא תהיה כאן.</w:t>
      </w:r>
    </w:p>
    <w:p w14:paraId="64B5A96D" w14:textId="77777777" w:rsidR="001E682D" w:rsidRPr="001E682D" w:rsidRDefault="001E682D" w:rsidP="001E682D">
      <w:pPr>
        <w:bidi/>
        <w:ind w:firstLine="567"/>
        <w:rPr>
          <w:rFonts w:cs="David" w:hint="cs"/>
          <w:rtl/>
        </w:rPr>
      </w:pPr>
    </w:p>
    <w:p w14:paraId="28319470" w14:textId="77777777" w:rsidR="001E682D" w:rsidRPr="001E682D" w:rsidRDefault="001E682D" w:rsidP="001E682D">
      <w:pPr>
        <w:bidi/>
        <w:rPr>
          <w:rFonts w:cs="David" w:hint="cs"/>
          <w:rtl/>
        </w:rPr>
      </w:pPr>
      <w:r w:rsidRPr="001E682D">
        <w:rPr>
          <w:rFonts w:cs="David" w:hint="cs"/>
          <w:u w:val="single"/>
          <w:rtl/>
        </w:rPr>
        <w:t>אלכס מילר:</w:t>
      </w:r>
    </w:p>
    <w:p w14:paraId="11185E5D" w14:textId="77777777" w:rsidR="001E682D" w:rsidRPr="001E682D" w:rsidRDefault="001E682D" w:rsidP="001E682D">
      <w:pPr>
        <w:bidi/>
        <w:rPr>
          <w:rFonts w:cs="David" w:hint="cs"/>
          <w:rtl/>
        </w:rPr>
      </w:pPr>
    </w:p>
    <w:p w14:paraId="6EE8C8CF" w14:textId="77777777" w:rsidR="001E682D" w:rsidRPr="001E682D" w:rsidRDefault="001E682D" w:rsidP="001E682D">
      <w:pPr>
        <w:bidi/>
        <w:ind w:firstLine="567"/>
        <w:rPr>
          <w:rFonts w:cs="David" w:hint="cs"/>
          <w:rtl/>
        </w:rPr>
      </w:pPr>
      <w:r w:rsidRPr="001E682D">
        <w:rPr>
          <w:rFonts w:cs="David" w:hint="cs"/>
          <w:rtl/>
        </w:rPr>
        <w:t>מה זה הדברים האלה? אדוני היושב ראש, אני מוכן ש- - -</w:t>
      </w:r>
    </w:p>
    <w:p w14:paraId="736CA1C9" w14:textId="77777777" w:rsidR="001E682D" w:rsidRPr="001E682D" w:rsidRDefault="001E682D" w:rsidP="001E682D">
      <w:pPr>
        <w:bidi/>
        <w:ind w:firstLine="567"/>
        <w:rPr>
          <w:rFonts w:cs="David" w:hint="cs"/>
          <w:rtl/>
        </w:rPr>
      </w:pPr>
    </w:p>
    <w:p w14:paraId="29878E23"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5064A0C4" w14:textId="77777777" w:rsidR="001E682D" w:rsidRPr="001E682D" w:rsidRDefault="001E682D" w:rsidP="001E682D">
      <w:pPr>
        <w:bidi/>
        <w:rPr>
          <w:rFonts w:cs="David"/>
          <w:u w:val="single"/>
          <w:rtl/>
        </w:rPr>
      </w:pPr>
    </w:p>
    <w:p w14:paraId="3F78670E" w14:textId="77777777" w:rsidR="001E682D" w:rsidRPr="001E682D" w:rsidRDefault="001E682D" w:rsidP="001E682D">
      <w:pPr>
        <w:bidi/>
        <w:ind w:firstLine="567"/>
        <w:rPr>
          <w:rFonts w:cs="David" w:hint="cs"/>
          <w:rtl/>
        </w:rPr>
      </w:pPr>
      <w:r w:rsidRPr="001E682D">
        <w:rPr>
          <w:rFonts w:cs="David" w:hint="cs"/>
          <w:rtl/>
        </w:rPr>
        <w:t xml:space="preserve">לך לעזאזל. </w:t>
      </w:r>
    </w:p>
    <w:p w14:paraId="0916547D" w14:textId="77777777" w:rsidR="001E682D" w:rsidRPr="001E682D" w:rsidRDefault="001E682D" w:rsidP="001E682D">
      <w:pPr>
        <w:bidi/>
        <w:ind w:firstLine="567"/>
        <w:rPr>
          <w:rFonts w:cs="David" w:hint="cs"/>
          <w:rtl/>
        </w:rPr>
      </w:pPr>
    </w:p>
    <w:p w14:paraId="38B3EF11" w14:textId="77777777" w:rsidR="001E682D" w:rsidRPr="001E682D" w:rsidRDefault="001E682D" w:rsidP="001E682D">
      <w:pPr>
        <w:bidi/>
        <w:rPr>
          <w:rFonts w:cs="David" w:hint="cs"/>
          <w:rtl/>
        </w:rPr>
      </w:pPr>
      <w:r w:rsidRPr="001E682D">
        <w:rPr>
          <w:rFonts w:cs="David" w:hint="cs"/>
          <w:u w:val="single"/>
          <w:rtl/>
        </w:rPr>
        <w:t>אלכס מילר:</w:t>
      </w:r>
    </w:p>
    <w:p w14:paraId="69E726BB" w14:textId="77777777" w:rsidR="001E682D" w:rsidRPr="001E682D" w:rsidRDefault="001E682D" w:rsidP="001E682D">
      <w:pPr>
        <w:bidi/>
        <w:rPr>
          <w:rFonts w:cs="David" w:hint="cs"/>
          <w:rtl/>
        </w:rPr>
      </w:pPr>
    </w:p>
    <w:p w14:paraId="63C5BFAE" w14:textId="77777777" w:rsidR="001E682D" w:rsidRPr="001E682D" w:rsidRDefault="001E682D" w:rsidP="001E682D">
      <w:pPr>
        <w:bidi/>
        <w:ind w:firstLine="567"/>
        <w:rPr>
          <w:rFonts w:cs="David" w:hint="cs"/>
          <w:rtl/>
        </w:rPr>
      </w:pPr>
      <w:r w:rsidRPr="001E682D">
        <w:rPr>
          <w:rFonts w:cs="David" w:hint="cs"/>
          <w:rtl/>
        </w:rPr>
        <w:t xml:space="preserve">אתה תלך, מי אתה בכלל? </w:t>
      </w:r>
    </w:p>
    <w:p w14:paraId="345757B2" w14:textId="77777777" w:rsidR="001E682D" w:rsidRPr="001E682D" w:rsidRDefault="001E682D" w:rsidP="001E682D">
      <w:pPr>
        <w:bidi/>
        <w:ind w:firstLine="567"/>
        <w:rPr>
          <w:rFonts w:cs="David" w:hint="cs"/>
          <w:rtl/>
        </w:rPr>
      </w:pPr>
    </w:p>
    <w:p w14:paraId="15CC0735" w14:textId="77777777" w:rsidR="001E682D" w:rsidRPr="001E682D" w:rsidRDefault="001E682D" w:rsidP="001E682D">
      <w:pPr>
        <w:pStyle w:val="Heading5"/>
        <w:jc w:val="left"/>
        <w:rPr>
          <w:rFonts w:hint="cs"/>
          <w:sz w:val="24"/>
          <w:rtl/>
        </w:rPr>
      </w:pPr>
      <w:proofErr w:type="spellStart"/>
      <w:r w:rsidRPr="001E682D">
        <w:rPr>
          <w:rFonts w:hint="cs"/>
          <w:sz w:val="24"/>
          <w:u w:val="single"/>
          <w:rtl/>
        </w:rPr>
        <w:t>אסתרינה</w:t>
      </w:r>
      <w:proofErr w:type="spellEnd"/>
      <w:r w:rsidRPr="001E682D">
        <w:rPr>
          <w:rFonts w:hint="cs"/>
          <w:sz w:val="24"/>
          <w:u w:val="single"/>
          <w:rtl/>
        </w:rPr>
        <w:t xml:space="preserve"> </w:t>
      </w:r>
      <w:proofErr w:type="spellStart"/>
      <w:r w:rsidRPr="001E682D">
        <w:rPr>
          <w:rFonts w:hint="cs"/>
          <w:sz w:val="24"/>
          <w:u w:val="single"/>
          <w:rtl/>
        </w:rPr>
        <w:t>טרטמן</w:t>
      </w:r>
      <w:proofErr w:type="spellEnd"/>
      <w:r w:rsidRPr="001E682D">
        <w:rPr>
          <w:rFonts w:hint="cs"/>
          <w:sz w:val="24"/>
          <w:u w:val="single"/>
          <w:rtl/>
        </w:rPr>
        <w:t>:</w:t>
      </w:r>
    </w:p>
    <w:p w14:paraId="4F3D30EE" w14:textId="77777777" w:rsidR="001E682D" w:rsidRPr="001E682D" w:rsidRDefault="001E682D" w:rsidP="001E682D">
      <w:pPr>
        <w:pStyle w:val="Heading5"/>
        <w:jc w:val="left"/>
        <w:rPr>
          <w:rFonts w:hint="cs"/>
          <w:sz w:val="24"/>
          <w:rtl/>
        </w:rPr>
      </w:pPr>
    </w:p>
    <w:p w14:paraId="798AE888" w14:textId="77777777" w:rsidR="001E682D" w:rsidRPr="001E682D" w:rsidRDefault="001E682D" w:rsidP="001E682D">
      <w:pPr>
        <w:bidi/>
        <w:ind w:firstLine="567"/>
        <w:rPr>
          <w:rFonts w:cs="David" w:hint="cs"/>
          <w:rtl/>
        </w:rPr>
      </w:pPr>
      <w:r w:rsidRPr="001E682D">
        <w:rPr>
          <w:rFonts w:cs="David" w:hint="cs"/>
          <w:rtl/>
        </w:rPr>
        <w:t>גם מי שלא נולד פה, והוא יהודי זו המדינה שלו. זאת מדינה יהודית, היא קמה כמדינה יהודית, והיא תישאר מדינה יהודית על אפך ועל חמתך. מה זה הדבר הזה? איזה דיבורים אלה?</w:t>
      </w:r>
    </w:p>
    <w:p w14:paraId="6107B3F2" w14:textId="77777777" w:rsidR="001E682D" w:rsidRDefault="001E682D" w:rsidP="001E682D">
      <w:pPr>
        <w:bidi/>
        <w:rPr>
          <w:rFonts w:cs="David" w:hint="cs"/>
          <w:rtl/>
        </w:rPr>
      </w:pPr>
    </w:p>
    <w:p w14:paraId="7F8F4591" w14:textId="77777777" w:rsidR="001E682D" w:rsidRDefault="001E682D" w:rsidP="001E682D">
      <w:pPr>
        <w:bidi/>
        <w:rPr>
          <w:rFonts w:cs="David" w:hint="cs"/>
          <w:rtl/>
        </w:rPr>
      </w:pPr>
    </w:p>
    <w:p w14:paraId="366CD924" w14:textId="77777777" w:rsidR="001E682D" w:rsidRDefault="001E682D" w:rsidP="001E682D">
      <w:pPr>
        <w:bidi/>
        <w:rPr>
          <w:rFonts w:cs="David" w:hint="cs"/>
          <w:rtl/>
        </w:rPr>
      </w:pPr>
    </w:p>
    <w:p w14:paraId="08D31186" w14:textId="77777777" w:rsidR="001E682D" w:rsidRDefault="001E682D" w:rsidP="001E682D">
      <w:pPr>
        <w:bidi/>
        <w:rPr>
          <w:rFonts w:cs="David" w:hint="cs"/>
          <w:rtl/>
        </w:rPr>
      </w:pPr>
    </w:p>
    <w:p w14:paraId="2453F42F" w14:textId="77777777" w:rsidR="001E682D" w:rsidRDefault="001E682D" w:rsidP="001E682D">
      <w:pPr>
        <w:bidi/>
        <w:rPr>
          <w:rFonts w:cs="David" w:hint="cs"/>
          <w:rtl/>
        </w:rPr>
      </w:pPr>
    </w:p>
    <w:p w14:paraId="43CB72E2" w14:textId="77777777" w:rsidR="001E682D" w:rsidRDefault="001E682D" w:rsidP="001E682D">
      <w:pPr>
        <w:bidi/>
        <w:rPr>
          <w:rFonts w:cs="David" w:hint="cs"/>
          <w:rtl/>
        </w:rPr>
      </w:pPr>
    </w:p>
    <w:p w14:paraId="6F0330B3" w14:textId="77777777" w:rsidR="001E682D" w:rsidRDefault="001E682D" w:rsidP="001E682D">
      <w:pPr>
        <w:bidi/>
        <w:rPr>
          <w:rFonts w:cs="David" w:hint="cs"/>
          <w:rtl/>
        </w:rPr>
      </w:pPr>
    </w:p>
    <w:p w14:paraId="687032BE" w14:textId="77777777" w:rsidR="001E682D" w:rsidRPr="001E682D" w:rsidRDefault="001E682D" w:rsidP="001E682D">
      <w:pPr>
        <w:bidi/>
        <w:rPr>
          <w:rFonts w:cs="David" w:hint="cs"/>
          <w:rtl/>
        </w:rPr>
      </w:pPr>
      <w:r w:rsidRPr="001E682D">
        <w:rPr>
          <w:rFonts w:cs="David" w:hint="cs"/>
          <w:u w:val="single"/>
          <w:rtl/>
        </w:rPr>
        <w:t>היו"ר דוד טל:</w:t>
      </w:r>
    </w:p>
    <w:p w14:paraId="33579CA2" w14:textId="77777777" w:rsidR="001E682D" w:rsidRPr="001E682D" w:rsidRDefault="001E682D" w:rsidP="001E682D">
      <w:pPr>
        <w:bidi/>
        <w:rPr>
          <w:rFonts w:cs="David" w:hint="cs"/>
          <w:rtl/>
        </w:rPr>
      </w:pPr>
    </w:p>
    <w:p w14:paraId="4320C51F" w14:textId="77777777" w:rsidR="001E682D" w:rsidRPr="001E682D" w:rsidRDefault="001E682D" w:rsidP="001E682D">
      <w:pPr>
        <w:bidi/>
        <w:rPr>
          <w:rFonts w:cs="David" w:hint="cs"/>
          <w:rtl/>
        </w:rPr>
      </w:pPr>
      <w:r w:rsidRPr="001E682D">
        <w:rPr>
          <w:rFonts w:cs="David" w:hint="cs"/>
          <w:rtl/>
        </w:rPr>
        <w:tab/>
        <w:t xml:space="preserve">אני רוצה שתחזור בך מהדברים. אתה רוצה שאני אכבד אותך בדיונים הבאים, תחזור בך מהדבר הזה. לא ראוי, לא פרלמנטארי. </w:t>
      </w:r>
    </w:p>
    <w:p w14:paraId="5B372108" w14:textId="77777777" w:rsidR="001E682D" w:rsidRPr="001E682D" w:rsidRDefault="001E682D" w:rsidP="001E682D">
      <w:pPr>
        <w:bidi/>
        <w:rPr>
          <w:rFonts w:cs="David" w:hint="cs"/>
          <w:rtl/>
        </w:rPr>
      </w:pPr>
    </w:p>
    <w:p w14:paraId="6CFB29E3"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7A82DE93" w14:textId="77777777" w:rsidR="001E682D" w:rsidRPr="001E682D" w:rsidRDefault="001E682D" w:rsidP="001E682D">
      <w:pPr>
        <w:bidi/>
        <w:rPr>
          <w:rFonts w:cs="David"/>
          <w:u w:val="single"/>
          <w:rtl/>
        </w:rPr>
      </w:pPr>
    </w:p>
    <w:p w14:paraId="09A1AA03"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גייס חמישי זה ראוי? </w:t>
      </w:r>
    </w:p>
    <w:p w14:paraId="1A03EB44" w14:textId="77777777" w:rsidR="001E682D" w:rsidRPr="001E682D" w:rsidRDefault="001E682D" w:rsidP="001E682D">
      <w:pPr>
        <w:bidi/>
        <w:rPr>
          <w:rFonts w:cs="David" w:hint="cs"/>
          <w:rtl/>
        </w:rPr>
      </w:pPr>
    </w:p>
    <w:p w14:paraId="23654FB2" w14:textId="77777777" w:rsidR="001E682D" w:rsidRPr="001E682D" w:rsidRDefault="001E682D" w:rsidP="001E682D">
      <w:pPr>
        <w:bidi/>
        <w:rPr>
          <w:rFonts w:cs="David" w:hint="cs"/>
          <w:u w:val="single"/>
          <w:rtl/>
        </w:rPr>
      </w:pPr>
      <w:r w:rsidRPr="001E682D">
        <w:rPr>
          <w:rFonts w:cs="David" w:hint="cs"/>
          <w:u w:val="single"/>
          <w:rtl/>
        </w:rPr>
        <w:t>קריאות:</w:t>
      </w:r>
    </w:p>
    <w:p w14:paraId="00AF17CA" w14:textId="77777777" w:rsidR="001E682D" w:rsidRPr="001E682D" w:rsidRDefault="001E682D" w:rsidP="001E682D">
      <w:pPr>
        <w:bidi/>
        <w:rPr>
          <w:rFonts w:cs="David" w:hint="cs"/>
          <w:rtl/>
        </w:rPr>
      </w:pPr>
    </w:p>
    <w:p w14:paraId="583055BB" w14:textId="77777777" w:rsidR="001E682D" w:rsidRPr="001E682D" w:rsidRDefault="001E682D" w:rsidP="001E682D">
      <w:pPr>
        <w:bidi/>
        <w:rPr>
          <w:rFonts w:cs="David" w:hint="cs"/>
          <w:rtl/>
        </w:rPr>
      </w:pPr>
      <w:r w:rsidRPr="001E682D">
        <w:rPr>
          <w:rFonts w:cs="David" w:hint="cs"/>
          <w:rtl/>
        </w:rPr>
        <w:tab/>
        <w:t xml:space="preserve">- - - </w:t>
      </w:r>
    </w:p>
    <w:p w14:paraId="5155CD5C" w14:textId="77777777" w:rsidR="001E682D" w:rsidRPr="001E682D" w:rsidRDefault="001E682D" w:rsidP="001E682D">
      <w:pPr>
        <w:bidi/>
        <w:rPr>
          <w:rFonts w:cs="David" w:hint="cs"/>
          <w:rtl/>
        </w:rPr>
      </w:pPr>
      <w:r w:rsidRPr="001E682D">
        <w:rPr>
          <w:rFonts w:cs="David" w:hint="cs"/>
          <w:u w:val="single"/>
          <w:rtl/>
        </w:rPr>
        <w:t>היו"ר דוד טל:</w:t>
      </w:r>
    </w:p>
    <w:p w14:paraId="63B43356" w14:textId="77777777" w:rsidR="001E682D" w:rsidRPr="001E682D" w:rsidRDefault="001E682D" w:rsidP="001E682D">
      <w:pPr>
        <w:bidi/>
        <w:rPr>
          <w:rFonts w:cs="David" w:hint="cs"/>
          <w:rtl/>
        </w:rPr>
      </w:pPr>
    </w:p>
    <w:p w14:paraId="1322602F" w14:textId="77777777" w:rsidR="001E682D" w:rsidRPr="001E682D" w:rsidRDefault="001E682D" w:rsidP="001E682D">
      <w:pPr>
        <w:bidi/>
        <w:rPr>
          <w:rFonts w:cs="David" w:hint="cs"/>
          <w:rtl/>
        </w:rPr>
      </w:pPr>
      <w:r w:rsidRPr="001E682D">
        <w:rPr>
          <w:rFonts w:cs="David" w:hint="cs"/>
          <w:rtl/>
        </w:rPr>
        <w:tab/>
        <w:t xml:space="preserve">חבר הכנסת ברכה, אתה לא רוצה לחזור בך? לא. </w:t>
      </w:r>
      <w:r w:rsidRPr="001E682D">
        <w:rPr>
          <w:rFonts w:cs="David" w:hint="cs"/>
          <w:rtl/>
        </w:rPr>
        <w:tab/>
      </w:r>
    </w:p>
    <w:p w14:paraId="28D09ACE" w14:textId="77777777" w:rsidR="001E682D" w:rsidRPr="001E682D" w:rsidRDefault="001E682D" w:rsidP="001E682D">
      <w:pPr>
        <w:bidi/>
        <w:ind w:firstLine="567"/>
        <w:rPr>
          <w:rFonts w:cs="David" w:hint="cs"/>
          <w:rtl/>
        </w:rPr>
      </w:pPr>
    </w:p>
    <w:p w14:paraId="65CF9F5C" w14:textId="77777777" w:rsidR="001E682D" w:rsidRPr="001E682D" w:rsidRDefault="001E682D" w:rsidP="001E682D">
      <w:pPr>
        <w:bidi/>
        <w:rPr>
          <w:rFonts w:cs="David" w:hint="cs"/>
          <w:rtl/>
        </w:rPr>
      </w:pPr>
      <w:r w:rsidRPr="001E682D">
        <w:rPr>
          <w:rFonts w:cs="David" w:hint="cs"/>
          <w:u w:val="single"/>
          <w:rtl/>
        </w:rPr>
        <w:t>אלכס מילר:</w:t>
      </w:r>
    </w:p>
    <w:p w14:paraId="6921740C" w14:textId="77777777" w:rsidR="001E682D" w:rsidRPr="001E682D" w:rsidRDefault="001E682D" w:rsidP="001E682D">
      <w:pPr>
        <w:bidi/>
        <w:rPr>
          <w:rFonts w:cs="David" w:hint="cs"/>
          <w:rtl/>
        </w:rPr>
      </w:pPr>
    </w:p>
    <w:p w14:paraId="436DD237" w14:textId="77777777" w:rsidR="001E682D" w:rsidRPr="001E682D" w:rsidRDefault="001E682D" w:rsidP="001E682D">
      <w:pPr>
        <w:bidi/>
        <w:rPr>
          <w:rFonts w:cs="David" w:hint="cs"/>
          <w:rtl/>
        </w:rPr>
      </w:pPr>
      <w:r w:rsidRPr="001E682D">
        <w:rPr>
          <w:rFonts w:cs="David" w:hint="cs"/>
          <w:rtl/>
        </w:rPr>
        <w:tab/>
        <w:t xml:space="preserve"> אדוני היושב ראש, זו הרמה - אין מה לעשות.</w:t>
      </w:r>
    </w:p>
    <w:p w14:paraId="67266A5C" w14:textId="77777777" w:rsidR="001E682D" w:rsidRPr="001E682D" w:rsidRDefault="001E682D" w:rsidP="001E682D">
      <w:pPr>
        <w:bidi/>
        <w:rPr>
          <w:rFonts w:cs="David" w:hint="cs"/>
          <w:rtl/>
        </w:rPr>
      </w:pPr>
    </w:p>
    <w:p w14:paraId="47CB3838" w14:textId="77777777" w:rsidR="001E682D" w:rsidRPr="001E682D" w:rsidRDefault="001E682D" w:rsidP="001E682D">
      <w:pPr>
        <w:bidi/>
        <w:rPr>
          <w:rFonts w:cs="David"/>
          <w:u w:val="single"/>
          <w:rtl/>
        </w:rPr>
      </w:pPr>
      <w:proofErr w:type="spellStart"/>
      <w:r w:rsidRPr="001E682D">
        <w:rPr>
          <w:rFonts w:cs="David"/>
          <w:u w:val="single"/>
          <w:rtl/>
        </w:rPr>
        <w:t>מוחמד</w:t>
      </w:r>
      <w:proofErr w:type="spellEnd"/>
      <w:r w:rsidRPr="001E682D">
        <w:rPr>
          <w:rFonts w:cs="David"/>
          <w:u w:val="single"/>
          <w:rtl/>
        </w:rPr>
        <w:t xml:space="preserve"> ברכה:</w:t>
      </w:r>
    </w:p>
    <w:p w14:paraId="5A388C4A" w14:textId="77777777" w:rsidR="001E682D" w:rsidRPr="001E682D" w:rsidRDefault="001E682D" w:rsidP="001E682D">
      <w:pPr>
        <w:bidi/>
        <w:rPr>
          <w:rFonts w:cs="David"/>
          <w:u w:val="single"/>
          <w:rtl/>
        </w:rPr>
      </w:pPr>
    </w:p>
    <w:p w14:paraId="466AEBD1"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נאמרו דברים הרבה יותר חריפים. </w:t>
      </w:r>
    </w:p>
    <w:p w14:paraId="0EE59136" w14:textId="77777777" w:rsidR="001E682D" w:rsidRPr="001E682D" w:rsidRDefault="001E682D" w:rsidP="001E682D">
      <w:pPr>
        <w:bidi/>
        <w:rPr>
          <w:rFonts w:cs="David" w:hint="cs"/>
          <w:rtl/>
        </w:rPr>
      </w:pPr>
    </w:p>
    <w:p w14:paraId="180087C1" w14:textId="77777777" w:rsidR="001E682D" w:rsidRPr="001E682D" w:rsidRDefault="001E682D" w:rsidP="001E682D">
      <w:pPr>
        <w:bidi/>
        <w:rPr>
          <w:rFonts w:cs="David" w:hint="cs"/>
          <w:rtl/>
        </w:rPr>
      </w:pPr>
      <w:r w:rsidRPr="001E682D">
        <w:rPr>
          <w:rFonts w:cs="David" w:hint="cs"/>
          <w:u w:val="single"/>
          <w:rtl/>
        </w:rPr>
        <w:t>היו"ר דוד טל:</w:t>
      </w:r>
    </w:p>
    <w:p w14:paraId="6764C75C" w14:textId="77777777" w:rsidR="001E682D" w:rsidRPr="001E682D" w:rsidRDefault="001E682D" w:rsidP="001E682D">
      <w:pPr>
        <w:bidi/>
        <w:rPr>
          <w:rFonts w:cs="David" w:hint="cs"/>
          <w:rtl/>
        </w:rPr>
      </w:pPr>
    </w:p>
    <w:p w14:paraId="204102DE" w14:textId="77777777" w:rsidR="001E682D" w:rsidRPr="001E682D" w:rsidRDefault="001E682D" w:rsidP="001E682D">
      <w:pPr>
        <w:bidi/>
        <w:rPr>
          <w:rFonts w:cs="David" w:hint="cs"/>
          <w:rtl/>
        </w:rPr>
      </w:pPr>
      <w:r w:rsidRPr="001E682D">
        <w:rPr>
          <w:rFonts w:cs="David" w:hint="cs"/>
          <w:rtl/>
        </w:rPr>
        <w:tab/>
        <w:t xml:space="preserve">אני לא רוצה לשמוע יותר. עו"ד </w:t>
      </w:r>
      <w:proofErr w:type="spellStart"/>
      <w:r w:rsidRPr="001E682D">
        <w:rPr>
          <w:rFonts w:cs="David" w:hint="cs"/>
          <w:rtl/>
        </w:rPr>
        <w:t>שופמן</w:t>
      </w:r>
      <w:proofErr w:type="spellEnd"/>
      <w:r w:rsidRPr="001E682D">
        <w:rPr>
          <w:rFonts w:cs="David" w:hint="cs"/>
          <w:rtl/>
        </w:rPr>
        <w:t xml:space="preserve">, עמדת משרד המשפטים ואנחנו עוברים להצבעה. </w:t>
      </w:r>
    </w:p>
    <w:p w14:paraId="7917CE72" w14:textId="77777777" w:rsidR="001E682D" w:rsidRPr="001E682D" w:rsidRDefault="001E682D" w:rsidP="001E682D">
      <w:pPr>
        <w:bidi/>
        <w:rPr>
          <w:rFonts w:cs="David" w:hint="cs"/>
          <w:rtl/>
        </w:rPr>
      </w:pPr>
    </w:p>
    <w:p w14:paraId="2157D66A" w14:textId="77777777" w:rsidR="001E682D" w:rsidRPr="001E682D" w:rsidRDefault="001E682D" w:rsidP="001E682D">
      <w:pPr>
        <w:bidi/>
        <w:rPr>
          <w:rFonts w:cs="David"/>
          <w:rtl/>
        </w:rPr>
      </w:pPr>
      <w:r w:rsidRPr="001E682D">
        <w:rPr>
          <w:rFonts w:cs="David" w:hint="eastAsia"/>
          <w:u w:val="single"/>
          <w:rtl/>
        </w:rPr>
        <w:t>אורי</w:t>
      </w:r>
      <w:r w:rsidRPr="001E682D">
        <w:rPr>
          <w:rFonts w:cs="David"/>
          <w:u w:val="single"/>
          <w:rtl/>
        </w:rPr>
        <w:t xml:space="preserve"> אריאל:</w:t>
      </w:r>
    </w:p>
    <w:p w14:paraId="41C962AB" w14:textId="77777777" w:rsidR="001E682D" w:rsidRPr="001E682D" w:rsidRDefault="001E682D" w:rsidP="001E682D">
      <w:pPr>
        <w:bidi/>
        <w:rPr>
          <w:rFonts w:cs="David"/>
          <w:rtl/>
        </w:rPr>
      </w:pPr>
    </w:p>
    <w:p w14:paraId="65DB22DE"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לא, אני מבקש לדבר. </w:t>
      </w:r>
    </w:p>
    <w:p w14:paraId="22D59C4E" w14:textId="77777777" w:rsidR="001E682D" w:rsidRPr="001E682D" w:rsidRDefault="001E682D" w:rsidP="001E682D">
      <w:pPr>
        <w:bidi/>
        <w:rPr>
          <w:rFonts w:cs="David" w:hint="cs"/>
          <w:rtl/>
        </w:rPr>
      </w:pPr>
    </w:p>
    <w:p w14:paraId="77DA2743" w14:textId="77777777" w:rsidR="001E682D" w:rsidRPr="001E682D" w:rsidRDefault="001E682D" w:rsidP="001E682D">
      <w:pPr>
        <w:bidi/>
        <w:rPr>
          <w:rFonts w:cs="David" w:hint="cs"/>
          <w:rtl/>
        </w:rPr>
      </w:pPr>
      <w:r w:rsidRPr="001E682D">
        <w:rPr>
          <w:rFonts w:cs="David" w:hint="cs"/>
          <w:u w:val="single"/>
          <w:rtl/>
        </w:rPr>
        <w:t>היו"ר דוד טל:</w:t>
      </w:r>
    </w:p>
    <w:p w14:paraId="072127C2" w14:textId="77777777" w:rsidR="001E682D" w:rsidRPr="001E682D" w:rsidRDefault="001E682D" w:rsidP="001E682D">
      <w:pPr>
        <w:bidi/>
        <w:rPr>
          <w:rFonts w:cs="David" w:hint="cs"/>
          <w:rtl/>
        </w:rPr>
      </w:pPr>
    </w:p>
    <w:p w14:paraId="1DFEFF0B" w14:textId="77777777" w:rsidR="001E682D" w:rsidRPr="001E682D" w:rsidRDefault="001E682D" w:rsidP="001E682D">
      <w:pPr>
        <w:bidi/>
        <w:rPr>
          <w:rFonts w:cs="David" w:hint="cs"/>
          <w:rtl/>
        </w:rPr>
      </w:pPr>
      <w:r w:rsidRPr="001E682D">
        <w:rPr>
          <w:rFonts w:cs="David" w:hint="cs"/>
          <w:rtl/>
        </w:rPr>
        <w:tab/>
        <w:t xml:space="preserve"> סגרתי את הרשימה. </w:t>
      </w:r>
    </w:p>
    <w:p w14:paraId="5A8AF9FF" w14:textId="77777777" w:rsidR="001E682D" w:rsidRPr="001E682D" w:rsidRDefault="001E682D" w:rsidP="001E682D">
      <w:pPr>
        <w:bidi/>
        <w:rPr>
          <w:rFonts w:cs="David" w:hint="cs"/>
          <w:rtl/>
        </w:rPr>
      </w:pPr>
    </w:p>
    <w:p w14:paraId="20A5A3E6" w14:textId="77777777" w:rsidR="001E682D" w:rsidRPr="001E682D" w:rsidRDefault="001E682D" w:rsidP="001E682D">
      <w:pPr>
        <w:bidi/>
        <w:rPr>
          <w:rFonts w:cs="David"/>
          <w:rtl/>
        </w:rPr>
      </w:pPr>
      <w:r w:rsidRPr="001E682D">
        <w:rPr>
          <w:rFonts w:cs="David" w:hint="eastAsia"/>
          <w:u w:val="single"/>
          <w:rtl/>
        </w:rPr>
        <w:t>אורי</w:t>
      </w:r>
      <w:r w:rsidRPr="001E682D">
        <w:rPr>
          <w:rFonts w:cs="David"/>
          <w:u w:val="single"/>
          <w:rtl/>
        </w:rPr>
        <w:t xml:space="preserve"> אריאל:</w:t>
      </w:r>
    </w:p>
    <w:p w14:paraId="0D8D767D" w14:textId="77777777" w:rsidR="001E682D" w:rsidRPr="001E682D" w:rsidRDefault="001E682D" w:rsidP="001E682D">
      <w:pPr>
        <w:bidi/>
        <w:rPr>
          <w:rFonts w:cs="David"/>
          <w:rtl/>
        </w:rPr>
      </w:pPr>
    </w:p>
    <w:p w14:paraId="07075B47"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אני רשום שם אצלך. </w:t>
      </w:r>
    </w:p>
    <w:p w14:paraId="4045594E" w14:textId="77777777" w:rsidR="001E682D" w:rsidRPr="001E682D" w:rsidRDefault="001E682D" w:rsidP="001E682D">
      <w:pPr>
        <w:bidi/>
        <w:rPr>
          <w:rFonts w:cs="David" w:hint="cs"/>
          <w:rtl/>
        </w:rPr>
      </w:pPr>
    </w:p>
    <w:p w14:paraId="3F7FED1D" w14:textId="77777777" w:rsidR="001E682D" w:rsidRPr="001E682D" w:rsidRDefault="001E682D" w:rsidP="001E682D">
      <w:pPr>
        <w:bidi/>
        <w:rPr>
          <w:rFonts w:cs="David" w:hint="cs"/>
          <w:rtl/>
        </w:rPr>
      </w:pPr>
      <w:r w:rsidRPr="001E682D">
        <w:rPr>
          <w:rFonts w:cs="David" w:hint="cs"/>
          <w:u w:val="single"/>
          <w:rtl/>
        </w:rPr>
        <w:t>היו"ר דוד טל:</w:t>
      </w:r>
    </w:p>
    <w:p w14:paraId="29B83AF7" w14:textId="77777777" w:rsidR="001E682D" w:rsidRPr="001E682D" w:rsidRDefault="001E682D" w:rsidP="001E682D">
      <w:pPr>
        <w:bidi/>
        <w:rPr>
          <w:rFonts w:cs="David" w:hint="cs"/>
          <w:rtl/>
        </w:rPr>
      </w:pPr>
    </w:p>
    <w:p w14:paraId="1BBAEFDF" w14:textId="77777777" w:rsidR="001E682D" w:rsidRPr="001E682D" w:rsidRDefault="001E682D" w:rsidP="001E682D">
      <w:pPr>
        <w:bidi/>
        <w:rPr>
          <w:rFonts w:cs="David" w:hint="cs"/>
          <w:rtl/>
        </w:rPr>
      </w:pPr>
      <w:r w:rsidRPr="001E682D">
        <w:rPr>
          <w:rFonts w:cs="David" w:hint="cs"/>
          <w:rtl/>
        </w:rPr>
        <w:tab/>
        <w:t xml:space="preserve">אתה צודק. מכובדי עו"ד </w:t>
      </w:r>
      <w:proofErr w:type="spellStart"/>
      <w:r w:rsidRPr="001E682D">
        <w:rPr>
          <w:rFonts w:cs="David" w:hint="cs"/>
          <w:rtl/>
        </w:rPr>
        <w:t>שופמן</w:t>
      </w:r>
      <w:proofErr w:type="spellEnd"/>
      <w:r w:rsidRPr="001E682D">
        <w:rPr>
          <w:rFonts w:cs="David" w:hint="cs"/>
          <w:rtl/>
        </w:rPr>
        <w:t xml:space="preserve">, בבקשה. </w:t>
      </w:r>
    </w:p>
    <w:p w14:paraId="6D910531" w14:textId="77777777" w:rsidR="001E682D" w:rsidRPr="001E682D" w:rsidRDefault="001E682D" w:rsidP="001E682D">
      <w:pPr>
        <w:bidi/>
        <w:rPr>
          <w:rFonts w:cs="David" w:hint="cs"/>
          <w:rtl/>
        </w:rPr>
      </w:pPr>
    </w:p>
    <w:p w14:paraId="6F811811" w14:textId="77777777" w:rsidR="001E682D" w:rsidRPr="001E682D" w:rsidRDefault="001E682D" w:rsidP="001E682D">
      <w:pPr>
        <w:bidi/>
        <w:rPr>
          <w:rFonts w:cs="David" w:hint="cs"/>
          <w:u w:val="single"/>
          <w:rtl/>
        </w:rPr>
      </w:pPr>
      <w:r w:rsidRPr="001E682D">
        <w:rPr>
          <w:rFonts w:cs="David" w:hint="cs"/>
          <w:u w:val="single"/>
          <w:rtl/>
        </w:rPr>
        <w:t xml:space="preserve">יהושע </w:t>
      </w:r>
      <w:proofErr w:type="spellStart"/>
      <w:r w:rsidRPr="001E682D">
        <w:rPr>
          <w:rFonts w:cs="David" w:hint="cs"/>
          <w:u w:val="single"/>
          <w:rtl/>
        </w:rPr>
        <w:t>שופמן</w:t>
      </w:r>
      <w:proofErr w:type="spellEnd"/>
      <w:r w:rsidRPr="001E682D">
        <w:rPr>
          <w:rFonts w:cs="David" w:hint="cs"/>
          <w:u w:val="single"/>
          <w:rtl/>
        </w:rPr>
        <w:t>:</w:t>
      </w:r>
    </w:p>
    <w:p w14:paraId="46853A56" w14:textId="77777777" w:rsidR="001E682D" w:rsidRPr="001E682D" w:rsidRDefault="001E682D" w:rsidP="001E682D">
      <w:pPr>
        <w:bidi/>
        <w:rPr>
          <w:rFonts w:cs="David" w:hint="cs"/>
          <w:rtl/>
        </w:rPr>
      </w:pPr>
    </w:p>
    <w:p w14:paraId="001BE052" w14:textId="77777777" w:rsidR="001E682D" w:rsidRPr="001E682D" w:rsidRDefault="001E682D" w:rsidP="001E682D">
      <w:pPr>
        <w:bidi/>
        <w:rPr>
          <w:rFonts w:cs="David" w:hint="cs"/>
          <w:rtl/>
        </w:rPr>
      </w:pPr>
      <w:r w:rsidRPr="001E682D">
        <w:rPr>
          <w:rFonts w:cs="David" w:hint="cs"/>
          <w:rtl/>
        </w:rPr>
        <w:tab/>
        <w:t xml:space="preserve">בישיבה הקודמת דיברתי על הבעייתיות של ההצעה הקודמת, של הפסילה האוטומאטית של אדם שנסע למדינת אויב.  אני חושב שחלק מחרי הכנסת שדיברו, מתייחסים עדיין להצעה הקודמת. </w:t>
      </w:r>
    </w:p>
    <w:p w14:paraId="48794C8E" w14:textId="77777777" w:rsidR="001E682D" w:rsidRPr="001E682D" w:rsidRDefault="001E682D" w:rsidP="001E682D">
      <w:pPr>
        <w:bidi/>
        <w:rPr>
          <w:rFonts w:cs="David" w:hint="cs"/>
          <w:rtl/>
        </w:rPr>
      </w:pPr>
    </w:p>
    <w:p w14:paraId="707AC837" w14:textId="77777777" w:rsidR="001E682D" w:rsidRPr="001E682D" w:rsidRDefault="001E682D" w:rsidP="001E682D">
      <w:pPr>
        <w:bidi/>
        <w:rPr>
          <w:rFonts w:cs="David" w:hint="cs"/>
          <w:rtl/>
        </w:rPr>
      </w:pPr>
      <w:r w:rsidRPr="001E682D">
        <w:rPr>
          <w:rFonts w:cs="David" w:hint="cs"/>
          <w:rtl/>
        </w:rPr>
        <w:tab/>
        <w:t xml:space="preserve">ההצעה הנוכחית איננה מוסיפה עילה לפסלות. היא קובעת חזקה </w:t>
      </w:r>
      <w:proofErr w:type="spellStart"/>
      <w:r w:rsidRPr="001E682D">
        <w:rPr>
          <w:rFonts w:cs="David" w:hint="cs"/>
          <w:rtl/>
        </w:rPr>
        <w:t>ראייתית</w:t>
      </w:r>
      <w:proofErr w:type="spellEnd"/>
      <w:r w:rsidRPr="001E682D">
        <w:rPr>
          <w:rFonts w:cs="David" w:hint="cs"/>
          <w:rtl/>
        </w:rPr>
        <w:t>, חזקה הניתנת לסתירה. זאת אומרת, שרק במקרים שאדם נסע למדינת אויב שלא כדין, ושוועדת הבחירות לכנסת, ובית המשפט העליון לא השתכנעו מהסבריו שאין בכך כדי להביע תמיכה במאבק מזוין, רק אז יש פסילת מועמדות. דהיינו, אנחנו נשארים באותן עילות פסילה שהיו ב- - -</w:t>
      </w:r>
    </w:p>
    <w:p w14:paraId="315FCC09" w14:textId="77777777" w:rsidR="001E682D" w:rsidRPr="001E682D" w:rsidRDefault="001E682D" w:rsidP="001E682D">
      <w:pPr>
        <w:bidi/>
        <w:rPr>
          <w:rFonts w:cs="David" w:hint="cs"/>
          <w:rtl/>
        </w:rPr>
      </w:pPr>
    </w:p>
    <w:p w14:paraId="43233808"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39295EAD" w14:textId="77777777" w:rsidR="001E682D" w:rsidRPr="001E682D" w:rsidRDefault="001E682D" w:rsidP="001E682D">
      <w:pPr>
        <w:bidi/>
        <w:rPr>
          <w:rFonts w:cs="David"/>
          <w:u w:val="single"/>
          <w:rtl/>
        </w:rPr>
      </w:pPr>
    </w:p>
    <w:p w14:paraId="0321EF8A"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למה לא להגיש כתב אישום ולהרשיע אותו? </w:t>
      </w:r>
    </w:p>
    <w:p w14:paraId="47EF28B2" w14:textId="77777777" w:rsidR="001E682D" w:rsidRPr="001E682D" w:rsidRDefault="001E682D" w:rsidP="001E682D">
      <w:pPr>
        <w:bidi/>
        <w:rPr>
          <w:rFonts w:cs="David" w:hint="cs"/>
          <w:rtl/>
        </w:rPr>
      </w:pPr>
    </w:p>
    <w:p w14:paraId="3CF90AE9" w14:textId="77777777" w:rsidR="001E682D" w:rsidRPr="001E682D" w:rsidRDefault="001E682D" w:rsidP="001E682D">
      <w:pPr>
        <w:bidi/>
        <w:rPr>
          <w:rFonts w:cs="David" w:hint="cs"/>
          <w:rtl/>
        </w:rPr>
      </w:pPr>
      <w:r w:rsidRPr="001E682D">
        <w:rPr>
          <w:rFonts w:cs="David" w:hint="cs"/>
          <w:u w:val="single"/>
          <w:rtl/>
        </w:rPr>
        <w:t>היו"ר דוד טל:</w:t>
      </w:r>
    </w:p>
    <w:p w14:paraId="392459BF" w14:textId="77777777" w:rsidR="001E682D" w:rsidRPr="001E682D" w:rsidRDefault="001E682D" w:rsidP="001E682D">
      <w:pPr>
        <w:bidi/>
        <w:rPr>
          <w:rFonts w:cs="David" w:hint="cs"/>
          <w:rtl/>
        </w:rPr>
      </w:pPr>
    </w:p>
    <w:p w14:paraId="4293CAB4" w14:textId="77777777" w:rsidR="001E682D" w:rsidRPr="001E682D" w:rsidRDefault="001E682D" w:rsidP="001E682D">
      <w:pPr>
        <w:bidi/>
        <w:rPr>
          <w:rFonts w:cs="David" w:hint="cs"/>
          <w:rtl/>
        </w:rPr>
      </w:pPr>
      <w:r w:rsidRPr="001E682D">
        <w:rPr>
          <w:rFonts w:cs="David" w:hint="cs"/>
          <w:rtl/>
        </w:rPr>
        <w:tab/>
        <w:t xml:space="preserve">חבר הכנסת </w:t>
      </w:r>
      <w:proofErr w:type="spellStart"/>
      <w:r w:rsidRPr="001E682D">
        <w:rPr>
          <w:rFonts w:cs="David" w:hint="cs"/>
          <w:rtl/>
        </w:rPr>
        <w:t>טלב</w:t>
      </w:r>
      <w:proofErr w:type="spellEnd"/>
      <w:r w:rsidRPr="001E682D">
        <w:rPr>
          <w:rFonts w:cs="David" w:hint="cs"/>
          <w:rtl/>
        </w:rPr>
        <w:t xml:space="preserve"> </w:t>
      </w:r>
      <w:proofErr w:type="spellStart"/>
      <w:r w:rsidRPr="001E682D">
        <w:rPr>
          <w:rFonts w:cs="David" w:hint="cs"/>
          <w:rtl/>
        </w:rPr>
        <w:t>אלסאנע</w:t>
      </w:r>
      <w:proofErr w:type="spellEnd"/>
      <w:r w:rsidRPr="001E682D">
        <w:rPr>
          <w:rFonts w:cs="David" w:hint="cs"/>
          <w:rtl/>
        </w:rPr>
        <w:t>, אני קורא אותך פעם שלישית. תעזוב את החדר בבקשה. סדרן, תוציאו אותו.</w:t>
      </w:r>
    </w:p>
    <w:p w14:paraId="3AD43ED2" w14:textId="77777777" w:rsidR="001E682D" w:rsidRPr="001E682D" w:rsidRDefault="001E682D" w:rsidP="001E682D">
      <w:pPr>
        <w:bidi/>
        <w:rPr>
          <w:rFonts w:cs="David" w:hint="cs"/>
          <w:rtl/>
        </w:rPr>
      </w:pPr>
    </w:p>
    <w:p w14:paraId="7B7AD98C"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32F8D934" w14:textId="77777777" w:rsidR="001E682D" w:rsidRPr="001E682D" w:rsidRDefault="001E682D" w:rsidP="001E682D">
      <w:pPr>
        <w:bidi/>
        <w:rPr>
          <w:rFonts w:cs="David"/>
          <w:u w:val="single"/>
          <w:rtl/>
        </w:rPr>
      </w:pPr>
    </w:p>
    <w:p w14:paraId="0FB177C9"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למה? מתחיל את הגירוש לפני יישום החוק. </w:t>
      </w:r>
    </w:p>
    <w:p w14:paraId="264D0FF8" w14:textId="77777777" w:rsidR="001E682D" w:rsidRPr="001E682D" w:rsidRDefault="001E682D" w:rsidP="001E682D">
      <w:pPr>
        <w:bidi/>
        <w:rPr>
          <w:rFonts w:cs="David" w:hint="cs"/>
          <w:rtl/>
        </w:rPr>
      </w:pPr>
    </w:p>
    <w:p w14:paraId="756A6E8A" w14:textId="77777777" w:rsidR="001E682D" w:rsidRPr="001E682D" w:rsidRDefault="001E682D" w:rsidP="001E682D">
      <w:pPr>
        <w:bidi/>
        <w:rPr>
          <w:rFonts w:cs="David" w:hint="cs"/>
          <w:rtl/>
        </w:rPr>
      </w:pPr>
      <w:r w:rsidRPr="001E682D">
        <w:rPr>
          <w:rFonts w:cs="David" w:hint="cs"/>
          <w:u w:val="single"/>
          <w:rtl/>
        </w:rPr>
        <w:t>היו"ר דוד טל:</w:t>
      </w:r>
    </w:p>
    <w:p w14:paraId="0F1F8EFC" w14:textId="77777777" w:rsidR="001E682D" w:rsidRPr="001E682D" w:rsidRDefault="001E682D" w:rsidP="001E682D">
      <w:pPr>
        <w:bidi/>
        <w:rPr>
          <w:rFonts w:cs="David" w:hint="cs"/>
          <w:rtl/>
        </w:rPr>
      </w:pPr>
    </w:p>
    <w:p w14:paraId="48BD0DEC" w14:textId="77777777" w:rsidR="001E682D" w:rsidRPr="001E682D" w:rsidRDefault="001E682D" w:rsidP="001E682D">
      <w:pPr>
        <w:bidi/>
        <w:rPr>
          <w:rFonts w:cs="David" w:hint="cs"/>
          <w:rtl/>
        </w:rPr>
      </w:pPr>
      <w:r w:rsidRPr="001E682D">
        <w:rPr>
          <w:rFonts w:cs="David" w:hint="cs"/>
          <w:rtl/>
        </w:rPr>
        <w:tab/>
        <w:t xml:space="preserve">כן, כך אני רוצה. חבר הכנסת </w:t>
      </w:r>
      <w:proofErr w:type="spellStart"/>
      <w:r w:rsidRPr="001E682D">
        <w:rPr>
          <w:rFonts w:cs="David" w:hint="cs"/>
          <w:rtl/>
        </w:rPr>
        <w:t>אלסאנע</w:t>
      </w:r>
      <w:proofErr w:type="spellEnd"/>
      <w:r w:rsidRPr="001E682D">
        <w:rPr>
          <w:rFonts w:cs="David" w:hint="cs"/>
          <w:rtl/>
        </w:rPr>
        <w:t xml:space="preserve">, זה לא ועדת הפנים. קום וצא החוצה. יש גבול. </w:t>
      </w:r>
    </w:p>
    <w:p w14:paraId="17CBEF4D" w14:textId="77777777" w:rsidR="001E682D" w:rsidRPr="001E682D" w:rsidRDefault="001E682D" w:rsidP="001E682D">
      <w:pPr>
        <w:bidi/>
        <w:rPr>
          <w:rFonts w:cs="David" w:hint="cs"/>
          <w:rtl/>
        </w:rPr>
      </w:pPr>
    </w:p>
    <w:p w14:paraId="05A82B47"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1F90EF27" w14:textId="77777777" w:rsidR="001E682D" w:rsidRPr="001E682D" w:rsidRDefault="001E682D" w:rsidP="001E682D">
      <w:pPr>
        <w:bidi/>
        <w:rPr>
          <w:rFonts w:cs="David"/>
          <w:u w:val="single"/>
          <w:rtl/>
        </w:rPr>
      </w:pPr>
    </w:p>
    <w:p w14:paraId="16337307"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מה שמעניין - - -</w:t>
      </w:r>
    </w:p>
    <w:p w14:paraId="4ED08E70" w14:textId="77777777" w:rsidR="001E682D" w:rsidRPr="001E682D" w:rsidRDefault="001E682D" w:rsidP="001E682D">
      <w:pPr>
        <w:bidi/>
        <w:rPr>
          <w:rFonts w:cs="David" w:hint="cs"/>
          <w:rtl/>
        </w:rPr>
      </w:pPr>
    </w:p>
    <w:p w14:paraId="31F52FB0" w14:textId="77777777" w:rsidR="001E682D" w:rsidRPr="001E682D" w:rsidRDefault="001E682D" w:rsidP="001E682D">
      <w:pPr>
        <w:bidi/>
        <w:rPr>
          <w:rFonts w:cs="David" w:hint="cs"/>
          <w:rtl/>
        </w:rPr>
      </w:pPr>
      <w:r w:rsidRPr="001E682D">
        <w:rPr>
          <w:rFonts w:cs="David" w:hint="cs"/>
          <w:u w:val="single"/>
          <w:rtl/>
        </w:rPr>
        <w:t>היו"ר דוד טל:</w:t>
      </w:r>
    </w:p>
    <w:p w14:paraId="263333FA" w14:textId="77777777" w:rsidR="001E682D" w:rsidRPr="001E682D" w:rsidRDefault="001E682D" w:rsidP="001E682D">
      <w:pPr>
        <w:bidi/>
        <w:rPr>
          <w:rFonts w:cs="David" w:hint="cs"/>
          <w:rtl/>
        </w:rPr>
      </w:pPr>
    </w:p>
    <w:p w14:paraId="155DCAC6" w14:textId="77777777" w:rsidR="001E682D" w:rsidRPr="001E682D" w:rsidRDefault="001E682D" w:rsidP="001E682D">
      <w:pPr>
        <w:bidi/>
        <w:ind w:firstLine="567"/>
        <w:rPr>
          <w:rFonts w:cs="David" w:hint="cs"/>
          <w:rtl/>
        </w:rPr>
      </w:pPr>
      <w:r w:rsidRPr="001E682D">
        <w:rPr>
          <w:rFonts w:cs="David" w:hint="cs"/>
          <w:rtl/>
        </w:rPr>
        <w:t>לא מעניין שום דבר. מעניין אותי כרגע לראות אותך מחוץ לחדר, זה מה שמעניין אותי. אדוני, קח את עצמך מחוץ לחדר.</w:t>
      </w:r>
    </w:p>
    <w:p w14:paraId="4A38D64F" w14:textId="77777777" w:rsidR="001E682D" w:rsidRPr="001E682D" w:rsidRDefault="001E682D" w:rsidP="001E682D">
      <w:pPr>
        <w:bidi/>
        <w:rPr>
          <w:rFonts w:cs="David" w:hint="cs"/>
          <w:rtl/>
        </w:rPr>
      </w:pPr>
    </w:p>
    <w:p w14:paraId="01828060" w14:textId="77777777" w:rsidR="001E682D" w:rsidRPr="001E682D" w:rsidRDefault="001E682D" w:rsidP="001E682D">
      <w:pPr>
        <w:bidi/>
        <w:rPr>
          <w:rFonts w:cs="David"/>
          <w:u w:val="single"/>
          <w:rtl/>
        </w:rPr>
      </w:pPr>
      <w:proofErr w:type="spellStart"/>
      <w:r w:rsidRPr="001E682D">
        <w:rPr>
          <w:rFonts w:cs="David"/>
          <w:u w:val="single"/>
          <w:rtl/>
        </w:rPr>
        <w:t>טלב</w:t>
      </w:r>
      <w:proofErr w:type="spellEnd"/>
      <w:r w:rsidRPr="001E682D">
        <w:rPr>
          <w:rFonts w:cs="David"/>
          <w:u w:val="single"/>
          <w:rtl/>
        </w:rPr>
        <w:t xml:space="preserve"> </w:t>
      </w:r>
      <w:proofErr w:type="spellStart"/>
      <w:r w:rsidRPr="001E682D">
        <w:rPr>
          <w:rFonts w:cs="David"/>
          <w:u w:val="single"/>
          <w:rtl/>
        </w:rPr>
        <w:t>אלסאנע</w:t>
      </w:r>
      <w:proofErr w:type="spellEnd"/>
      <w:r w:rsidRPr="001E682D">
        <w:rPr>
          <w:rFonts w:cs="David"/>
          <w:u w:val="single"/>
          <w:rtl/>
        </w:rPr>
        <w:t>:</w:t>
      </w:r>
    </w:p>
    <w:p w14:paraId="06839707" w14:textId="77777777" w:rsidR="001E682D" w:rsidRPr="001E682D" w:rsidRDefault="001E682D" w:rsidP="001E682D">
      <w:pPr>
        <w:bidi/>
        <w:rPr>
          <w:rFonts w:cs="David"/>
          <w:u w:val="single"/>
          <w:rtl/>
        </w:rPr>
      </w:pPr>
    </w:p>
    <w:p w14:paraId="0145AB35"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ענישה ללא הרשעה, זה מוזר מאוד. </w:t>
      </w:r>
    </w:p>
    <w:p w14:paraId="68C5D00C" w14:textId="77777777" w:rsidR="001E682D" w:rsidRPr="001E682D" w:rsidRDefault="001E682D" w:rsidP="001E682D">
      <w:pPr>
        <w:bidi/>
        <w:rPr>
          <w:rFonts w:cs="David" w:hint="cs"/>
          <w:rtl/>
        </w:rPr>
      </w:pPr>
    </w:p>
    <w:p w14:paraId="07CB5B58" w14:textId="77777777" w:rsidR="001E682D" w:rsidRPr="001E682D" w:rsidRDefault="001E682D" w:rsidP="001E682D">
      <w:pPr>
        <w:bidi/>
        <w:rPr>
          <w:rFonts w:cs="David" w:hint="cs"/>
          <w:rtl/>
        </w:rPr>
      </w:pPr>
      <w:r w:rsidRPr="001E682D">
        <w:rPr>
          <w:rFonts w:cs="David" w:hint="cs"/>
          <w:u w:val="single"/>
          <w:rtl/>
        </w:rPr>
        <w:t>היו"ר דוד טל:</w:t>
      </w:r>
    </w:p>
    <w:p w14:paraId="1F7BF991" w14:textId="77777777" w:rsidR="001E682D" w:rsidRPr="001E682D" w:rsidRDefault="001E682D" w:rsidP="001E682D">
      <w:pPr>
        <w:bidi/>
        <w:rPr>
          <w:rFonts w:cs="David" w:hint="cs"/>
          <w:rtl/>
        </w:rPr>
      </w:pPr>
    </w:p>
    <w:p w14:paraId="7221E4CC" w14:textId="77777777" w:rsidR="001E682D" w:rsidRPr="001E682D" w:rsidRDefault="001E682D" w:rsidP="001E682D">
      <w:pPr>
        <w:bidi/>
        <w:ind w:firstLine="567"/>
        <w:rPr>
          <w:rFonts w:cs="David" w:hint="cs"/>
          <w:rtl/>
        </w:rPr>
      </w:pPr>
      <w:proofErr w:type="spellStart"/>
      <w:r w:rsidRPr="001E682D">
        <w:rPr>
          <w:rFonts w:cs="David" w:hint="cs"/>
          <w:rtl/>
        </w:rPr>
        <w:t>טלב</w:t>
      </w:r>
      <w:proofErr w:type="spellEnd"/>
      <w:r w:rsidRPr="001E682D">
        <w:rPr>
          <w:rFonts w:cs="David" w:hint="cs"/>
          <w:rtl/>
        </w:rPr>
        <w:t xml:space="preserve"> </w:t>
      </w:r>
      <w:proofErr w:type="spellStart"/>
      <w:r w:rsidRPr="001E682D">
        <w:rPr>
          <w:rFonts w:cs="David" w:hint="cs"/>
          <w:rtl/>
        </w:rPr>
        <w:t>אלסאנע</w:t>
      </w:r>
      <w:proofErr w:type="spellEnd"/>
      <w:r w:rsidRPr="001E682D">
        <w:rPr>
          <w:rFonts w:cs="David" w:hint="cs"/>
          <w:rtl/>
        </w:rPr>
        <w:t xml:space="preserve"> מחוץ לחדר. יש גבול לכל תעלול. </w:t>
      </w:r>
    </w:p>
    <w:p w14:paraId="19535DFF" w14:textId="77777777" w:rsidR="001E682D" w:rsidRPr="001E682D" w:rsidRDefault="001E682D" w:rsidP="001E682D">
      <w:pPr>
        <w:bidi/>
        <w:ind w:firstLine="567"/>
        <w:rPr>
          <w:rFonts w:cs="David" w:hint="cs"/>
          <w:rtl/>
        </w:rPr>
      </w:pPr>
    </w:p>
    <w:p w14:paraId="2E49CB17" w14:textId="77777777" w:rsidR="001E682D" w:rsidRPr="001E682D" w:rsidRDefault="001E682D" w:rsidP="001E682D">
      <w:pPr>
        <w:bidi/>
        <w:ind w:firstLine="567"/>
        <w:rPr>
          <w:rFonts w:cs="David" w:hint="cs"/>
          <w:rtl/>
        </w:rPr>
      </w:pPr>
      <w:r w:rsidRPr="001E682D">
        <w:rPr>
          <w:rFonts w:cs="David" w:hint="cs"/>
          <w:rtl/>
        </w:rPr>
        <w:tab/>
      </w:r>
      <w:r w:rsidRPr="001E682D">
        <w:rPr>
          <w:rFonts w:cs="David" w:hint="cs"/>
          <w:rtl/>
        </w:rPr>
        <w:tab/>
      </w:r>
      <w:r w:rsidRPr="001E682D">
        <w:rPr>
          <w:rFonts w:cs="David" w:hint="cs"/>
          <w:rtl/>
        </w:rPr>
        <w:tab/>
        <w:t xml:space="preserve">( חבר הכנסת </w:t>
      </w:r>
      <w:proofErr w:type="spellStart"/>
      <w:r w:rsidRPr="001E682D">
        <w:rPr>
          <w:rFonts w:cs="David" w:hint="cs"/>
          <w:rtl/>
        </w:rPr>
        <w:t>טלב</w:t>
      </w:r>
      <w:proofErr w:type="spellEnd"/>
      <w:r w:rsidRPr="001E682D">
        <w:rPr>
          <w:rFonts w:cs="David" w:hint="cs"/>
          <w:rtl/>
        </w:rPr>
        <w:t xml:space="preserve"> </w:t>
      </w:r>
      <w:proofErr w:type="spellStart"/>
      <w:r w:rsidRPr="001E682D">
        <w:rPr>
          <w:rFonts w:cs="David" w:hint="cs"/>
          <w:rtl/>
        </w:rPr>
        <w:t>אלסאנע</w:t>
      </w:r>
      <w:proofErr w:type="spellEnd"/>
      <w:r w:rsidRPr="001E682D">
        <w:rPr>
          <w:rFonts w:cs="David" w:hint="cs"/>
          <w:rtl/>
        </w:rPr>
        <w:t xml:space="preserve"> יוצא מחדר הוועדה. )</w:t>
      </w:r>
    </w:p>
    <w:p w14:paraId="600107D2" w14:textId="77777777" w:rsidR="001E682D" w:rsidRPr="001E682D" w:rsidRDefault="001E682D" w:rsidP="001E682D">
      <w:pPr>
        <w:bidi/>
        <w:ind w:firstLine="567"/>
        <w:rPr>
          <w:rFonts w:cs="David" w:hint="cs"/>
          <w:rtl/>
        </w:rPr>
      </w:pPr>
    </w:p>
    <w:p w14:paraId="2295F4A8"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6DD7A40D" w14:textId="77777777" w:rsidR="001E682D" w:rsidRPr="001E682D" w:rsidRDefault="001E682D" w:rsidP="001E682D">
      <w:pPr>
        <w:bidi/>
        <w:rPr>
          <w:rFonts w:cs="David" w:hint="cs"/>
          <w:rtl/>
        </w:rPr>
      </w:pPr>
    </w:p>
    <w:p w14:paraId="04BD6A75" w14:textId="77777777" w:rsidR="001E682D" w:rsidRPr="001E682D" w:rsidRDefault="001E682D" w:rsidP="001E682D">
      <w:pPr>
        <w:bidi/>
        <w:rPr>
          <w:rFonts w:cs="David" w:hint="cs"/>
          <w:rtl/>
        </w:rPr>
      </w:pPr>
      <w:r w:rsidRPr="001E682D">
        <w:rPr>
          <w:rFonts w:cs="David" w:hint="cs"/>
          <w:rtl/>
        </w:rPr>
        <w:tab/>
        <w:t xml:space="preserve"> למה אתם לא תובעים להעמיד לדין? למה אתם נותנים לגיטימציה לזה? </w:t>
      </w:r>
    </w:p>
    <w:p w14:paraId="71A9B4FC" w14:textId="77777777" w:rsidR="001E682D" w:rsidRPr="001E682D" w:rsidRDefault="001E682D" w:rsidP="001E682D">
      <w:pPr>
        <w:bidi/>
        <w:rPr>
          <w:rFonts w:cs="David" w:hint="cs"/>
          <w:rtl/>
        </w:rPr>
      </w:pPr>
    </w:p>
    <w:p w14:paraId="16912761" w14:textId="77777777" w:rsidR="001E682D" w:rsidRPr="001E682D" w:rsidRDefault="001E682D" w:rsidP="001E682D">
      <w:pPr>
        <w:bidi/>
        <w:rPr>
          <w:rFonts w:cs="David" w:hint="cs"/>
          <w:rtl/>
        </w:rPr>
      </w:pPr>
      <w:r w:rsidRPr="001E682D">
        <w:rPr>
          <w:rFonts w:cs="David" w:hint="cs"/>
          <w:u w:val="single"/>
          <w:rtl/>
        </w:rPr>
        <w:t>היו"ר דוד טל:</w:t>
      </w:r>
    </w:p>
    <w:p w14:paraId="59A06338" w14:textId="77777777" w:rsidR="001E682D" w:rsidRPr="001E682D" w:rsidRDefault="001E682D" w:rsidP="001E682D">
      <w:pPr>
        <w:bidi/>
        <w:rPr>
          <w:rFonts w:cs="David" w:hint="cs"/>
          <w:rtl/>
        </w:rPr>
      </w:pPr>
    </w:p>
    <w:p w14:paraId="790B30E9" w14:textId="77777777" w:rsidR="001E682D" w:rsidRPr="001E682D" w:rsidRDefault="001E682D" w:rsidP="001E682D">
      <w:pPr>
        <w:bidi/>
        <w:rPr>
          <w:rFonts w:cs="David" w:hint="cs"/>
          <w:rtl/>
        </w:rPr>
      </w:pPr>
      <w:r w:rsidRPr="001E682D">
        <w:rPr>
          <w:rFonts w:cs="David" w:hint="cs"/>
          <w:rtl/>
        </w:rPr>
        <w:tab/>
        <w:t xml:space="preserve">חברת הכנסת </w:t>
      </w:r>
      <w:proofErr w:type="spellStart"/>
      <w:r w:rsidRPr="001E682D">
        <w:rPr>
          <w:rFonts w:cs="David" w:hint="cs"/>
          <w:rtl/>
        </w:rPr>
        <w:t>גלאון</w:t>
      </w:r>
      <w:proofErr w:type="spellEnd"/>
      <w:r w:rsidRPr="001E682D">
        <w:rPr>
          <w:rFonts w:cs="David" w:hint="cs"/>
          <w:rtl/>
        </w:rPr>
        <w:t xml:space="preserve">, עו"ד </w:t>
      </w:r>
      <w:proofErr w:type="spellStart"/>
      <w:r w:rsidRPr="001E682D">
        <w:rPr>
          <w:rFonts w:cs="David" w:hint="cs"/>
          <w:rtl/>
        </w:rPr>
        <w:t>שופמן</w:t>
      </w:r>
      <w:proofErr w:type="spellEnd"/>
      <w:r w:rsidRPr="001E682D">
        <w:rPr>
          <w:rFonts w:cs="David" w:hint="cs"/>
          <w:rtl/>
        </w:rPr>
        <w:t xml:space="preserve"> בזכות הדיבור. </w:t>
      </w:r>
    </w:p>
    <w:p w14:paraId="3D60451E" w14:textId="77777777" w:rsidR="001E682D" w:rsidRPr="001E682D" w:rsidRDefault="001E682D" w:rsidP="001E682D">
      <w:pPr>
        <w:bidi/>
        <w:rPr>
          <w:rFonts w:cs="David" w:hint="cs"/>
          <w:rtl/>
        </w:rPr>
      </w:pPr>
    </w:p>
    <w:p w14:paraId="31486E16" w14:textId="77777777" w:rsidR="001E682D" w:rsidRPr="001E682D" w:rsidRDefault="001E682D" w:rsidP="001E682D">
      <w:pPr>
        <w:bidi/>
        <w:rPr>
          <w:rFonts w:cs="David" w:hint="cs"/>
          <w:u w:val="single"/>
          <w:rtl/>
        </w:rPr>
      </w:pPr>
      <w:r w:rsidRPr="001E682D">
        <w:rPr>
          <w:rFonts w:cs="David" w:hint="cs"/>
          <w:u w:val="single"/>
          <w:rtl/>
        </w:rPr>
        <w:t xml:space="preserve">יהושע </w:t>
      </w:r>
      <w:proofErr w:type="spellStart"/>
      <w:r w:rsidRPr="001E682D">
        <w:rPr>
          <w:rFonts w:cs="David" w:hint="cs"/>
          <w:u w:val="single"/>
          <w:rtl/>
        </w:rPr>
        <w:t>שופמן</w:t>
      </w:r>
      <w:proofErr w:type="spellEnd"/>
      <w:r w:rsidRPr="001E682D">
        <w:rPr>
          <w:rFonts w:cs="David" w:hint="cs"/>
          <w:u w:val="single"/>
          <w:rtl/>
        </w:rPr>
        <w:t>:</w:t>
      </w:r>
    </w:p>
    <w:p w14:paraId="42B401D5" w14:textId="77777777" w:rsidR="001E682D" w:rsidRPr="001E682D" w:rsidRDefault="001E682D" w:rsidP="001E682D">
      <w:pPr>
        <w:bidi/>
        <w:rPr>
          <w:rFonts w:cs="David" w:hint="cs"/>
          <w:rtl/>
        </w:rPr>
      </w:pPr>
    </w:p>
    <w:p w14:paraId="0EB718EE" w14:textId="77777777" w:rsidR="001E682D" w:rsidRPr="001E682D" w:rsidRDefault="001E682D" w:rsidP="001E682D">
      <w:pPr>
        <w:bidi/>
        <w:rPr>
          <w:rFonts w:cs="David" w:hint="cs"/>
          <w:rtl/>
        </w:rPr>
      </w:pPr>
      <w:r w:rsidRPr="001E682D">
        <w:rPr>
          <w:rFonts w:cs="David" w:hint="cs"/>
          <w:rtl/>
        </w:rPr>
        <w:tab/>
        <w:t xml:space="preserve">יש כמה חקירות שעומדות על נסיעה לחוץ-לארץ. אנחנו התנגדנו לאותה הצעה שיושב ראש הוועדה הזכיר, לקבוע שיש רשימה של עבירות שמי שהורשע בהן, אוטומאטית נפסל למועמדות לכנסת.  דווקא בגלל שההצעה המעודכנת היא איננה מוסיפה לעילות הקיימות, והיא קובעת אחרי שחברי הכנסת בקריאה טרומית החליטו שלא רוצים להתייחס במפורש במסגרת 7א לנסיעה למדינת אויב, ואני לא נכנס להיבטים ההצהרתיים של העילה הזאת, אבל אחרי שהכנסת החליטה שהיא רוצה התייחסות לתופעה הזאת בחוק יסוד: הכנסת, ההצעה הנוכחית שקובעת חזקה הניתנת לסתירה היא הדרך לעשות את זה מבלי לקבוע פסילה אוטומאטית בגלל כל כניסה לכל מדינת אויב. לכל אדם שמעלים נגדו את הטענה הזאת יש אפשרות להראות הן לוועדת הבחירות, והן לבית המשפט העליון שהוא איננו נכנס לעילות הפסילה הקיימות. דהיינו, תמיכה במאבק מזוין. בנסיבות האלה לא מדובר בתוספת לעילות פסילה. ולכן כמו שאמרה היועצת המשפטית הגברת ארבל </w:t>
      </w:r>
      <w:proofErr w:type="spellStart"/>
      <w:r w:rsidRPr="001E682D">
        <w:rPr>
          <w:rFonts w:cs="David" w:hint="cs"/>
          <w:rtl/>
        </w:rPr>
        <w:t>אסטרחן</w:t>
      </w:r>
      <w:proofErr w:type="spellEnd"/>
      <w:r w:rsidRPr="001E682D">
        <w:rPr>
          <w:rFonts w:cs="David" w:hint="cs"/>
          <w:rtl/>
        </w:rPr>
        <w:t xml:space="preserve">, ספק אם מדובר באותה פגיעה בשוויון, כשההצעה הקודמת בלי ספק </w:t>
      </w:r>
      <w:proofErr w:type="spellStart"/>
      <w:r w:rsidRPr="001E682D">
        <w:rPr>
          <w:rFonts w:cs="David" w:hint="cs"/>
          <w:rtl/>
        </w:rPr>
        <w:t>היתה</w:t>
      </w:r>
      <w:proofErr w:type="spellEnd"/>
      <w:r w:rsidRPr="001E682D">
        <w:rPr>
          <w:rFonts w:cs="David" w:hint="cs"/>
          <w:rtl/>
        </w:rPr>
        <w:t xml:space="preserve"> טעונה רוב של 61 בשלוש קריאות. ההצעה הזאת היא הרבה יותר מתונה, כי היא קובעת חזקה ולא עילת פסילה. </w:t>
      </w:r>
    </w:p>
    <w:p w14:paraId="2144200E" w14:textId="77777777" w:rsidR="001E682D" w:rsidRPr="001E682D" w:rsidRDefault="001E682D" w:rsidP="001E682D">
      <w:pPr>
        <w:bidi/>
        <w:rPr>
          <w:rFonts w:cs="David" w:hint="cs"/>
          <w:rtl/>
        </w:rPr>
      </w:pPr>
    </w:p>
    <w:p w14:paraId="4D8E7866" w14:textId="77777777" w:rsidR="001E682D" w:rsidRPr="001E682D" w:rsidRDefault="001E682D" w:rsidP="001E682D">
      <w:pPr>
        <w:bidi/>
        <w:rPr>
          <w:rFonts w:cs="David" w:hint="cs"/>
          <w:rtl/>
        </w:rPr>
      </w:pPr>
      <w:r w:rsidRPr="001E682D">
        <w:rPr>
          <w:rFonts w:cs="David" w:hint="cs"/>
          <w:u w:val="single"/>
          <w:rtl/>
        </w:rPr>
        <w:t>היו"ר דוד טל:</w:t>
      </w:r>
    </w:p>
    <w:p w14:paraId="6DADCD8C" w14:textId="77777777" w:rsidR="001E682D" w:rsidRPr="001E682D" w:rsidRDefault="001E682D" w:rsidP="001E682D">
      <w:pPr>
        <w:bidi/>
        <w:rPr>
          <w:rFonts w:cs="David" w:hint="cs"/>
          <w:rtl/>
        </w:rPr>
      </w:pPr>
    </w:p>
    <w:p w14:paraId="3FB374A9" w14:textId="77777777" w:rsidR="001E682D" w:rsidRPr="001E682D" w:rsidRDefault="001E682D" w:rsidP="001E682D">
      <w:pPr>
        <w:bidi/>
        <w:rPr>
          <w:rFonts w:cs="David" w:hint="cs"/>
          <w:rtl/>
        </w:rPr>
      </w:pPr>
      <w:r w:rsidRPr="001E682D">
        <w:rPr>
          <w:rFonts w:cs="David" w:hint="cs"/>
          <w:rtl/>
        </w:rPr>
        <w:tab/>
        <w:t xml:space="preserve">אפשר לומר שהיא יותר </w:t>
      </w:r>
      <w:proofErr w:type="spellStart"/>
      <w:r w:rsidRPr="001E682D">
        <w:rPr>
          <w:rFonts w:cs="David" w:hint="cs"/>
          <w:rtl/>
        </w:rPr>
        <w:t>סובלמטיבית</w:t>
      </w:r>
      <w:proofErr w:type="spellEnd"/>
      <w:r w:rsidRPr="001E682D">
        <w:rPr>
          <w:rFonts w:cs="David" w:hint="cs"/>
          <w:rtl/>
        </w:rPr>
        <w:t xml:space="preserve">, יותר מעודנת, מההצעה הקודמת </w:t>
      </w:r>
      <w:proofErr w:type="spellStart"/>
      <w:r w:rsidRPr="001E682D">
        <w:rPr>
          <w:rFonts w:cs="David" w:hint="cs"/>
          <w:rtl/>
        </w:rPr>
        <w:t>שהיתה</w:t>
      </w:r>
      <w:proofErr w:type="spellEnd"/>
      <w:r w:rsidRPr="001E682D">
        <w:rPr>
          <w:rFonts w:cs="David" w:hint="cs"/>
          <w:rtl/>
        </w:rPr>
        <w:t xml:space="preserve"> קשה לנו מבחינה מסוימת. </w:t>
      </w:r>
    </w:p>
    <w:p w14:paraId="628F5A86" w14:textId="77777777" w:rsidR="001E682D" w:rsidRPr="001E682D" w:rsidRDefault="001E682D" w:rsidP="001E682D">
      <w:pPr>
        <w:bidi/>
        <w:rPr>
          <w:rFonts w:cs="David" w:hint="cs"/>
          <w:rtl/>
        </w:rPr>
      </w:pPr>
    </w:p>
    <w:p w14:paraId="3090AC6F" w14:textId="77777777" w:rsidR="001E682D" w:rsidRPr="001E682D" w:rsidRDefault="001E682D" w:rsidP="001E682D">
      <w:pPr>
        <w:bidi/>
        <w:rPr>
          <w:rFonts w:cs="David" w:hint="cs"/>
          <w:u w:val="single"/>
          <w:rtl/>
        </w:rPr>
      </w:pPr>
      <w:r w:rsidRPr="001E682D">
        <w:rPr>
          <w:rFonts w:cs="David" w:hint="cs"/>
          <w:u w:val="single"/>
          <w:rtl/>
        </w:rPr>
        <w:t xml:space="preserve">יהושע </w:t>
      </w:r>
      <w:proofErr w:type="spellStart"/>
      <w:r w:rsidRPr="001E682D">
        <w:rPr>
          <w:rFonts w:cs="David" w:hint="cs"/>
          <w:u w:val="single"/>
          <w:rtl/>
        </w:rPr>
        <w:t>שופמן</w:t>
      </w:r>
      <w:proofErr w:type="spellEnd"/>
      <w:r w:rsidRPr="001E682D">
        <w:rPr>
          <w:rFonts w:cs="David" w:hint="cs"/>
          <w:u w:val="single"/>
          <w:rtl/>
        </w:rPr>
        <w:t>:</w:t>
      </w:r>
    </w:p>
    <w:p w14:paraId="3933EB6D" w14:textId="77777777" w:rsidR="001E682D" w:rsidRPr="001E682D" w:rsidRDefault="001E682D" w:rsidP="001E682D">
      <w:pPr>
        <w:bidi/>
        <w:rPr>
          <w:rFonts w:cs="David" w:hint="cs"/>
          <w:rtl/>
        </w:rPr>
      </w:pPr>
    </w:p>
    <w:p w14:paraId="17DB8AEB" w14:textId="77777777" w:rsidR="001E682D" w:rsidRPr="001E682D" w:rsidRDefault="001E682D" w:rsidP="001E682D">
      <w:pPr>
        <w:bidi/>
        <w:rPr>
          <w:rFonts w:cs="David" w:hint="cs"/>
          <w:rtl/>
        </w:rPr>
      </w:pPr>
      <w:r w:rsidRPr="001E682D">
        <w:rPr>
          <w:rFonts w:cs="David" w:hint="cs"/>
          <w:rtl/>
        </w:rPr>
        <w:tab/>
        <w:t xml:space="preserve">היא </w:t>
      </w:r>
      <w:proofErr w:type="spellStart"/>
      <w:r w:rsidRPr="001E682D">
        <w:rPr>
          <w:rFonts w:cs="David" w:hint="cs"/>
          <w:rtl/>
        </w:rPr>
        <w:t>היתה</w:t>
      </w:r>
      <w:proofErr w:type="spellEnd"/>
      <w:r w:rsidRPr="001E682D">
        <w:rPr>
          <w:rFonts w:cs="David" w:hint="cs"/>
          <w:rtl/>
        </w:rPr>
        <w:t xml:space="preserve"> ודאי מאוד קשה.</w:t>
      </w:r>
    </w:p>
    <w:p w14:paraId="5C6D1670" w14:textId="77777777" w:rsidR="001E682D" w:rsidRPr="001E682D" w:rsidRDefault="001E682D" w:rsidP="001E682D">
      <w:pPr>
        <w:bidi/>
        <w:rPr>
          <w:rFonts w:cs="David" w:hint="cs"/>
          <w:rtl/>
        </w:rPr>
      </w:pPr>
    </w:p>
    <w:p w14:paraId="6002A1F3"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600BCA42" w14:textId="77777777" w:rsidR="001E682D" w:rsidRPr="001E682D" w:rsidRDefault="001E682D" w:rsidP="001E682D">
      <w:pPr>
        <w:bidi/>
        <w:rPr>
          <w:rFonts w:cs="David" w:hint="cs"/>
          <w:rtl/>
        </w:rPr>
      </w:pPr>
    </w:p>
    <w:p w14:paraId="3F5B1DCB" w14:textId="77777777" w:rsidR="001E682D" w:rsidRPr="001E682D" w:rsidRDefault="001E682D" w:rsidP="001E682D">
      <w:pPr>
        <w:bidi/>
        <w:rPr>
          <w:rFonts w:cs="David" w:hint="cs"/>
          <w:rtl/>
        </w:rPr>
      </w:pPr>
      <w:r w:rsidRPr="001E682D">
        <w:rPr>
          <w:rFonts w:cs="David" w:hint="cs"/>
          <w:rtl/>
        </w:rPr>
        <w:tab/>
        <w:t xml:space="preserve"> אני מבקשת התייעצות סיעתית.</w:t>
      </w:r>
    </w:p>
    <w:p w14:paraId="2592CA17" w14:textId="77777777" w:rsidR="001E682D" w:rsidRPr="001E682D" w:rsidRDefault="001E682D" w:rsidP="001E682D">
      <w:pPr>
        <w:bidi/>
        <w:rPr>
          <w:rFonts w:cs="David" w:hint="cs"/>
          <w:rtl/>
        </w:rPr>
      </w:pPr>
    </w:p>
    <w:p w14:paraId="0B5FA9ED" w14:textId="77777777" w:rsidR="001E682D" w:rsidRPr="001E682D" w:rsidRDefault="001E682D" w:rsidP="001E682D">
      <w:pPr>
        <w:bidi/>
        <w:rPr>
          <w:rFonts w:cs="David" w:hint="cs"/>
          <w:rtl/>
        </w:rPr>
      </w:pPr>
      <w:r w:rsidRPr="001E682D">
        <w:rPr>
          <w:rFonts w:cs="David" w:hint="cs"/>
          <w:u w:val="single"/>
          <w:rtl/>
        </w:rPr>
        <w:t>היו"ר דוד טל:</w:t>
      </w:r>
    </w:p>
    <w:p w14:paraId="7006AD34" w14:textId="77777777" w:rsidR="001E682D" w:rsidRPr="001E682D" w:rsidRDefault="001E682D" w:rsidP="001E682D">
      <w:pPr>
        <w:bidi/>
        <w:rPr>
          <w:rFonts w:cs="David" w:hint="cs"/>
          <w:rtl/>
        </w:rPr>
      </w:pPr>
    </w:p>
    <w:p w14:paraId="4B2FA85D" w14:textId="77777777" w:rsidR="001E682D" w:rsidRPr="001E682D" w:rsidRDefault="001E682D" w:rsidP="001E682D">
      <w:pPr>
        <w:bidi/>
        <w:rPr>
          <w:rFonts w:cs="David" w:hint="cs"/>
          <w:rtl/>
        </w:rPr>
      </w:pPr>
      <w:r w:rsidRPr="001E682D">
        <w:rPr>
          <w:rFonts w:cs="David" w:hint="cs"/>
          <w:rtl/>
        </w:rPr>
        <w:tab/>
        <w:t xml:space="preserve">אני לא מקבל. </w:t>
      </w:r>
    </w:p>
    <w:p w14:paraId="7E5AD704" w14:textId="77777777" w:rsidR="001E682D" w:rsidRPr="001E682D" w:rsidRDefault="001E682D" w:rsidP="001E682D">
      <w:pPr>
        <w:bidi/>
        <w:rPr>
          <w:rFonts w:cs="David" w:hint="cs"/>
          <w:rtl/>
        </w:rPr>
      </w:pPr>
    </w:p>
    <w:p w14:paraId="7DF7AF7B" w14:textId="77777777" w:rsidR="001E682D" w:rsidRPr="001E682D" w:rsidRDefault="001E682D" w:rsidP="001E682D">
      <w:pPr>
        <w:bidi/>
        <w:rPr>
          <w:rFonts w:cs="David" w:hint="cs"/>
          <w:rtl/>
        </w:rPr>
      </w:pPr>
      <w:r w:rsidRPr="001E682D">
        <w:rPr>
          <w:rFonts w:cs="David" w:hint="cs"/>
          <w:u w:val="single"/>
          <w:rtl/>
        </w:rPr>
        <w:t xml:space="preserve">זהבה </w:t>
      </w:r>
      <w:proofErr w:type="spellStart"/>
      <w:r w:rsidRPr="001E682D">
        <w:rPr>
          <w:rFonts w:cs="David" w:hint="cs"/>
          <w:u w:val="single"/>
          <w:rtl/>
        </w:rPr>
        <w:t>גלאון</w:t>
      </w:r>
      <w:proofErr w:type="spellEnd"/>
      <w:r w:rsidRPr="001E682D">
        <w:rPr>
          <w:rFonts w:cs="David" w:hint="cs"/>
          <w:u w:val="single"/>
          <w:rtl/>
        </w:rPr>
        <w:t>:</w:t>
      </w:r>
    </w:p>
    <w:p w14:paraId="22140BC7" w14:textId="77777777" w:rsidR="001E682D" w:rsidRPr="001E682D" w:rsidRDefault="001E682D" w:rsidP="001E682D">
      <w:pPr>
        <w:bidi/>
        <w:rPr>
          <w:rFonts w:cs="David" w:hint="cs"/>
          <w:rtl/>
        </w:rPr>
      </w:pPr>
    </w:p>
    <w:p w14:paraId="7614A223" w14:textId="77777777" w:rsidR="001E682D" w:rsidRPr="001E682D" w:rsidRDefault="001E682D" w:rsidP="001E682D">
      <w:pPr>
        <w:bidi/>
        <w:rPr>
          <w:rFonts w:cs="David" w:hint="cs"/>
          <w:rtl/>
        </w:rPr>
      </w:pPr>
      <w:r w:rsidRPr="001E682D">
        <w:rPr>
          <w:rFonts w:cs="David" w:hint="cs"/>
          <w:rtl/>
        </w:rPr>
        <w:tab/>
        <w:t xml:space="preserve"> אדוני היושב ראש, נהוג לקבל התייעצות סיעתית. </w:t>
      </w:r>
    </w:p>
    <w:p w14:paraId="109D188C" w14:textId="77777777" w:rsidR="001E682D" w:rsidRPr="001E682D" w:rsidRDefault="001E682D" w:rsidP="001E682D">
      <w:pPr>
        <w:bidi/>
        <w:rPr>
          <w:rFonts w:cs="David" w:hint="cs"/>
          <w:rtl/>
        </w:rPr>
      </w:pPr>
    </w:p>
    <w:p w14:paraId="75C361D6" w14:textId="77777777" w:rsidR="001E682D" w:rsidRPr="001E682D" w:rsidRDefault="001E682D" w:rsidP="001E682D">
      <w:pPr>
        <w:bidi/>
        <w:rPr>
          <w:rFonts w:cs="David" w:hint="cs"/>
          <w:rtl/>
        </w:rPr>
      </w:pPr>
      <w:r w:rsidRPr="001E682D">
        <w:rPr>
          <w:rFonts w:cs="David" w:hint="cs"/>
          <w:u w:val="single"/>
          <w:rtl/>
        </w:rPr>
        <w:t>היו"ר דוד טל:</w:t>
      </w:r>
    </w:p>
    <w:p w14:paraId="638D4AAC" w14:textId="77777777" w:rsidR="001E682D" w:rsidRPr="001E682D" w:rsidRDefault="001E682D" w:rsidP="001E682D">
      <w:pPr>
        <w:bidi/>
        <w:rPr>
          <w:rFonts w:cs="David" w:hint="cs"/>
          <w:rtl/>
        </w:rPr>
      </w:pPr>
    </w:p>
    <w:p w14:paraId="3E76931C" w14:textId="77777777" w:rsidR="001E682D" w:rsidRPr="001E682D" w:rsidRDefault="001E682D" w:rsidP="001E682D">
      <w:pPr>
        <w:bidi/>
        <w:rPr>
          <w:rFonts w:cs="David" w:hint="cs"/>
          <w:rtl/>
        </w:rPr>
      </w:pPr>
      <w:r w:rsidRPr="001E682D">
        <w:rPr>
          <w:rFonts w:cs="David" w:hint="cs"/>
          <w:rtl/>
        </w:rPr>
        <w:tab/>
        <w:t xml:space="preserve">אבל, נהוג אם היושב ראש קובע אם כן או לא. אני כרגע קובע שלא. </w:t>
      </w:r>
    </w:p>
    <w:p w14:paraId="65F65EDA" w14:textId="77777777" w:rsidR="001E682D" w:rsidRPr="001E682D" w:rsidRDefault="001E682D" w:rsidP="001E682D">
      <w:pPr>
        <w:bidi/>
        <w:rPr>
          <w:rFonts w:cs="David" w:hint="cs"/>
          <w:rtl/>
        </w:rPr>
      </w:pPr>
    </w:p>
    <w:p w14:paraId="37A1CE8D" w14:textId="77777777" w:rsidR="001E682D" w:rsidRPr="001E682D" w:rsidRDefault="001E682D" w:rsidP="001E682D">
      <w:pPr>
        <w:bidi/>
        <w:rPr>
          <w:rFonts w:cs="David" w:hint="cs"/>
          <w:rtl/>
        </w:rPr>
      </w:pPr>
      <w:r w:rsidRPr="001E682D">
        <w:rPr>
          <w:rFonts w:cs="David" w:hint="cs"/>
          <w:rtl/>
        </w:rPr>
        <w:tab/>
        <w:t xml:space="preserve">אני קורא את הצעת החוק, ואנחנו עוברים להצבעה. </w:t>
      </w:r>
    </w:p>
    <w:p w14:paraId="557DCCA4" w14:textId="77777777" w:rsidR="001E682D" w:rsidRPr="001E682D" w:rsidRDefault="001E682D" w:rsidP="001E682D">
      <w:pPr>
        <w:bidi/>
        <w:rPr>
          <w:rFonts w:cs="David" w:hint="cs"/>
          <w:rtl/>
        </w:rPr>
      </w:pPr>
    </w:p>
    <w:p w14:paraId="56208C1D" w14:textId="77777777" w:rsidR="001E682D" w:rsidRPr="001E682D" w:rsidRDefault="001E682D" w:rsidP="001E682D">
      <w:pPr>
        <w:bidi/>
        <w:rPr>
          <w:rFonts w:cs="David" w:hint="cs"/>
          <w:rtl/>
        </w:rPr>
      </w:pPr>
      <w:r w:rsidRPr="001E682D">
        <w:rPr>
          <w:rFonts w:cs="David" w:hint="cs"/>
          <w:rtl/>
        </w:rPr>
        <w:tab/>
        <w:t>"הצעת חוק-יסוד: הכנסת (מועמד ששהה במדינת אויב שלא כדין)</w:t>
      </w:r>
    </w:p>
    <w:p w14:paraId="39AC1AE3" w14:textId="77777777" w:rsidR="001E682D" w:rsidRPr="001E682D" w:rsidRDefault="001E682D" w:rsidP="001E682D">
      <w:pPr>
        <w:bidi/>
        <w:rPr>
          <w:rFonts w:cs="David" w:hint="cs"/>
          <w:rtl/>
        </w:rPr>
      </w:pPr>
    </w:p>
    <w:p w14:paraId="1A9054F4" w14:textId="77777777" w:rsidR="001E682D" w:rsidRPr="001E682D" w:rsidRDefault="001E682D" w:rsidP="001E682D">
      <w:pPr>
        <w:bidi/>
        <w:rPr>
          <w:rFonts w:cs="David" w:hint="cs"/>
          <w:rtl/>
        </w:rPr>
      </w:pPr>
      <w:r w:rsidRPr="001E682D">
        <w:rPr>
          <w:rFonts w:cs="David" w:hint="cs"/>
          <w:rtl/>
        </w:rPr>
        <w:t xml:space="preserve">            תיקון סעיף 7א 1. בחוק יסוד: הכנסת, בסעיף </w:t>
      </w:r>
      <w:proofErr w:type="spellStart"/>
      <w:r w:rsidRPr="001E682D">
        <w:rPr>
          <w:rFonts w:cs="David" w:hint="cs"/>
          <w:rtl/>
        </w:rPr>
        <w:t>7א</w:t>
      </w:r>
      <w:proofErr w:type="spellEnd"/>
      <w:r w:rsidRPr="001E682D">
        <w:rPr>
          <w:rFonts w:cs="David" w:hint="cs"/>
          <w:rtl/>
        </w:rPr>
        <w:t>, אחרי סעיף קטן (א) יבוא:</w:t>
      </w:r>
    </w:p>
    <w:p w14:paraId="2E17C9FE" w14:textId="77777777" w:rsidR="001E682D" w:rsidRPr="001E682D" w:rsidRDefault="001E682D" w:rsidP="001E682D">
      <w:pPr>
        <w:bidi/>
        <w:rPr>
          <w:rFonts w:cs="David" w:hint="cs"/>
          <w:rtl/>
        </w:rPr>
      </w:pPr>
      <w:r w:rsidRPr="001E682D">
        <w:rPr>
          <w:rFonts w:cs="David" w:hint="cs"/>
          <w:rtl/>
        </w:rPr>
        <w:tab/>
      </w:r>
      <w:r w:rsidRPr="001E682D">
        <w:rPr>
          <w:rFonts w:cs="David" w:hint="cs"/>
          <w:rtl/>
        </w:rPr>
        <w:tab/>
      </w:r>
      <w:r w:rsidRPr="001E682D">
        <w:rPr>
          <w:rFonts w:cs="David" w:hint="cs"/>
          <w:rtl/>
        </w:rPr>
        <w:tab/>
        <w:t>"(א1) לעניין סעיף זה, יראו מועמד ששהה במדינת אויב שלא כדין בשבע</w:t>
      </w:r>
    </w:p>
    <w:p w14:paraId="61ACD556" w14:textId="77777777" w:rsidR="001E682D" w:rsidRPr="001E682D" w:rsidRDefault="001E682D" w:rsidP="001E682D">
      <w:pPr>
        <w:bidi/>
        <w:rPr>
          <w:rFonts w:cs="David" w:hint="cs"/>
          <w:rtl/>
        </w:rPr>
      </w:pPr>
      <w:r w:rsidRPr="001E682D">
        <w:rPr>
          <w:rFonts w:cs="David" w:hint="cs"/>
          <w:rtl/>
        </w:rPr>
        <w:t xml:space="preserve">                                           השנים שקדמו למועד  הגשת רשימת המועמדים כמי שיש..." </w:t>
      </w:r>
    </w:p>
    <w:p w14:paraId="3E8129B2" w14:textId="77777777" w:rsidR="001E682D" w:rsidRPr="001E682D" w:rsidRDefault="001E682D" w:rsidP="001E682D">
      <w:pPr>
        <w:bidi/>
        <w:rPr>
          <w:rFonts w:cs="David" w:hint="cs"/>
        </w:rPr>
      </w:pPr>
    </w:p>
    <w:p w14:paraId="7C296940" w14:textId="77777777" w:rsidR="001E682D" w:rsidRPr="001E682D" w:rsidRDefault="001E682D" w:rsidP="001E682D">
      <w:pPr>
        <w:bidi/>
        <w:rPr>
          <w:rFonts w:cs="David" w:hint="cs"/>
          <w:rtl/>
        </w:rPr>
      </w:pPr>
      <w:r w:rsidRPr="001E682D">
        <w:rPr>
          <w:rFonts w:cs="David" w:hint="cs"/>
          <w:u w:val="single"/>
          <w:rtl/>
        </w:rPr>
        <w:t xml:space="preserve">אברהם </w:t>
      </w:r>
      <w:proofErr w:type="spellStart"/>
      <w:r w:rsidRPr="001E682D">
        <w:rPr>
          <w:rFonts w:cs="David" w:hint="cs"/>
          <w:u w:val="single"/>
          <w:rtl/>
        </w:rPr>
        <w:t>מיכאלי</w:t>
      </w:r>
      <w:proofErr w:type="spellEnd"/>
      <w:r w:rsidRPr="001E682D">
        <w:rPr>
          <w:rFonts w:cs="David" w:hint="cs"/>
          <w:u w:val="single"/>
          <w:rtl/>
        </w:rPr>
        <w:t>:</w:t>
      </w:r>
    </w:p>
    <w:p w14:paraId="5BB7C96A" w14:textId="77777777" w:rsidR="001E682D" w:rsidRPr="001E682D" w:rsidRDefault="001E682D" w:rsidP="001E682D">
      <w:pPr>
        <w:bidi/>
        <w:rPr>
          <w:rFonts w:cs="David" w:hint="cs"/>
          <w:rtl/>
        </w:rPr>
      </w:pPr>
    </w:p>
    <w:p w14:paraId="34B6C971" w14:textId="77777777" w:rsidR="001E682D" w:rsidRPr="001E682D" w:rsidRDefault="001E682D" w:rsidP="001E682D">
      <w:pPr>
        <w:bidi/>
        <w:rPr>
          <w:rFonts w:cs="David" w:hint="cs"/>
          <w:rtl/>
        </w:rPr>
      </w:pPr>
      <w:r w:rsidRPr="001E682D">
        <w:rPr>
          <w:rFonts w:cs="David" w:hint="cs"/>
          <w:rtl/>
        </w:rPr>
        <w:tab/>
        <w:t xml:space="preserve"> אדוני היושב ראש, חבר הכנסת אורי אריאל רוצה לדבר. </w:t>
      </w:r>
    </w:p>
    <w:p w14:paraId="635AB709" w14:textId="77777777" w:rsidR="001E682D" w:rsidRPr="001E682D" w:rsidRDefault="001E682D" w:rsidP="001E682D">
      <w:pPr>
        <w:bidi/>
        <w:rPr>
          <w:rFonts w:cs="David" w:hint="cs"/>
          <w:u w:val="single"/>
          <w:rtl/>
        </w:rPr>
      </w:pPr>
    </w:p>
    <w:p w14:paraId="2A2CBCF2" w14:textId="77777777" w:rsidR="001E682D" w:rsidRPr="001E682D" w:rsidRDefault="001E682D" w:rsidP="001E682D">
      <w:pPr>
        <w:bidi/>
        <w:rPr>
          <w:rFonts w:cs="David" w:hint="cs"/>
          <w:rtl/>
        </w:rPr>
      </w:pPr>
      <w:r w:rsidRPr="001E682D">
        <w:rPr>
          <w:rFonts w:cs="David" w:hint="cs"/>
          <w:u w:val="single"/>
          <w:rtl/>
        </w:rPr>
        <w:t>היו"ר דוד טל:</w:t>
      </w:r>
    </w:p>
    <w:p w14:paraId="1159603E" w14:textId="77777777" w:rsidR="001E682D" w:rsidRPr="001E682D" w:rsidRDefault="001E682D" w:rsidP="001E682D">
      <w:pPr>
        <w:bidi/>
        <w:rPr>
          <w:rFonts w:cs="David" w:hint="cs"/>
          <w:rtl/>
        </w:rPr>
      </w:pPr>
    </w:p>
    <w:p w14:paraId="2CCDD336" w14:textId="77777777" w:rsidR="001E682D" w:rsidRPr="001E682D" w:rsidRDefault="001E682D" w:rsidP="001E682D">
      <w:pPr>
        <w:bidi/>
        <w:rPr>
          <w:rFonts w:cs="David" w:hint="cs"/>
          <w:rtl/>
        </w:rPr>
      </w:pPr>
      <w:r w:rsidRPr="001E682D">
        <w:rPr>
          <w:rFonts w:cs="David" w:hint="cs"/>
          <w:rtl/>
        </w:rPr>
        <w:tab/>
        <w:t xml:space="preserve">חבר הכנסת אריאל, מספיק. </w:t>
      </w:r>
    </w:p>
    <w:p w14:paraId="6F2C8A4B" w14:textId="77777777" w:rsidR="001E682D" w:rsidRPr="001E682D" w:rsidRDefault="001E682D" w:rsidP="001E682D">
      <w:pPr>
        <w:bidi/>
        <w:rPr>
          <w:rFonts w:cs="David" w:hint="cs"/>
          <w:rtl/>
        </w:rPr>
      </w:pPr>
    </w:p>
    <w:p w14:paraId="1AC24A9F" w14:textId="77777777" w:rsidR="001E682D" w:rsidRPr="001E682D" w:rsidRDefault="001E682D" w:rsidP="001E682D">
      <w:pPr>
        <w:bidi/>
        <w:rPr>
          <w:rFonts w:cs="David"/>
          <w:rtl/>
        </w:rPr>
      </w:pPr>
      <w:r w:rsidRPr="001E682D">
        <w:rPr>
          <w:rFonts w:cs="David" w:hint="eastAsia"/>
          <w:u w:val="single"/>
          <w:rtl/>
        </w:rPr>
        <w:t>אורי</w:t>
      </w:r>
      <w:r w:rsidRPr="001E682D">
        <w:rPr>
          <w:rFonts w:cs="David"/>
          <w:u w:val="single"/>
          <w:rtl/>
        </w:rPr>
        <w:t xml:space="preserve"> אריאל:</w:t>
      </w:r>
    </w:p>
    <w:p w14:paraId="2AB5747A" w14:textId="77777777" w:rsidR="001E682D" w:rsidRPr="001E682D" w:rsidRDefault="001E682D" w:rsidP="001E682D">
      <w:pPr>
        <w:bidi/>
        <w:rPr>
          <w:rFonts w:cs="David" w:hint="cs"/>
          <w:rtl/>
        </w:rPr>
      </w:pPr>
      <w:r w:rsidRPr="001E682D">
        <w:rPr>
          <w:rFonts w:cs="David"/>
          <w:rtl/>
        </w:rPr>
        <w:tab/>
      </w:r>
      <w:r w:rsidRPr="001E682D">
        <w:rPr>
          <w:rFonts w:cs="David" w:hint="cs"/>
          <w:rtl/>
        </w:rPr>
        <w:t xml:space="preserve"> סליחה רגע אדוני היושב ראש, מה מספיק? </w:t>
      </w:r>
    </w:p>
    <w:p w14:paraId="0E424770" w14:textId="77777777" w:rsidR="001E682D" w:rsidRPr="001E682D" w:rsidRDefault="001E682D" w:rsidP="001E682D">
      <w:pPr>
        <w:bidi/>
        <w:rPr>
          <w:rFonts w:cs="David" w:hint="cs"/>
          <w:rtl/>
        </w:rPr>
      </w:pPr>
    </w:p>
    <w:p w14:paraId="1FBB425F" w14:textId="77777777" w:rsidR="001E682D" w:rsidRPr="001E682D" w:rsidRDefault="001E682D" w:rsidP="001E682D">
      <w:pPr>
        <w:bidi/>
        <w:rPr>
          <w:rFonts w:cs="David" w:hint="cs"/>
          <w:rtl/>
        </w:rPr>
      </w:pPr>
      <w:r w:rsidRPr="001E682D">
        <w:rPr>
          <w:rFonts w:cs="David" w:hint="cs"/>
          <w:u w:val="single"/>
          <w:rtl/>
        </w:rPr>
        <w:t>היו"ר דוד טל:</w:t>
      </w:r>
    </w:p>
    <w:p w14:paraId="6DEDF034" w14:textId="77777777" w:rsidR="001E682D" w:rsidRPr="001E682D" w:rsidRDefault="001E682D" w:rsidP="001E682D">
      <w:pPr>
        <w:bidi/>
        <w:rPr>
          <w:rFonts w:cs="David" w:hint="cs"/>
          <w:rtl/>
        </w:rPr>
      </w:pPr>
    </w:p>
    <w:p w14:paraId="5C24F5D9" w14:textId="77777777" w:rsidR="001E682D" w:rsidRPr="001E682D" w:rsidRDefault="001E682D" w:rsidP="001E682D">
      <w:pPr>
        <w:bidi/>
        <w:rPr>
          <w:rFonts w:cs="David" w:hint="cs"/>
          <w:rtl/>
        </w:rPr>
      </w:pPr>
      <w:r w:rsidRPr="001E682D">
        <w:rPr>
          <w:rFonts w:cs="David" w:hint="cs"/>
          <w:rtl/>
        </w:rPr>
        <w:tab/>
        <w:t>"…במעשיו משום תמיכה במאבק מזוין נגד מדינת ישראל, כל עוד לא הוכיח אחרת."</w:t>
      </w:r>
    </w:p>
    <w:p w14:paraId="10F86286" w14:textId="77777777" w:rsidR="001E682D" w:rsidRPr="001E682D" w:rsidRDefault="001E682D" w:rsidP="001E682D">
      <w:pPr>
        <w:bidi/>
        <w:rPr>
          <w:rFonts w:cs="David" w:hint="cs"/>
          <w:rtl/>
        </w:rPr>
      </w:pPr>
    </w:p>
    <w:p w14:paraId="23E8563E" w14:textId="77777777" w:rsidR="001E682D" w:rsidRPr="001E682D" w:rsidRDefault="001E682D" w:rsidP="001E682D">
      <w:pPr>
        <w:bidi/>
        <w:rPr>
          <w:rFonts w:cs="David" w:hint="cs"/>
          <w:rtl/>
        </w:rPr>
      </w:pPr>
      <w:r w:rsidRPr="001E682D">
        <w:rPr>
          <w:rFonts w:cs="David" w:hint="cs"/>
          <w:rtl/>
        </w:rPr>
        <w:t>תחולה 2. הוראות חוק יסוד: הכנסת כנוסחו בחוק יסוד זה יחולו לגבי שהייה במדינת אויב</w:t>
      </w:r>
    </w:p>
    <w:p w14:paraId="23415EC5" w14:textId="77777777" w:rsidR="001E682D" w:rsidRPr="001E682D" w:rsidRDefault="001E682D" w:rsidP="001E682D">
      <w:pPr>
        <w:bidi/>
        <w:rPr>
          <w:rFonts w:cs="David" w:hint="cs"/>
          <w:rtl/>
        </w:rPr>
      </w:pPr>
      <w:r w:rsidRPr="001E682D">
        <w:rPr>
          <w:rFonts w:cs="David" w:hint="cs"/>
          <w:rtl/>
        </w:rPr>
        <w:t xml:space="preserve">                 כאמור בסעיף 7א(א1) לחוק יסוד: הכנסת, כנוסחו בחוק יסוד זה, שאירעה ביום</w:t>
      </w:r>
    </w:p>
    <w:p w14:paraId="1DDD61AB" w14:textId="77777777" w:rsidR="001E682D" w:rsidRPr="001E682D" w:rsidRDefault="001E682D" w:rsidP="001E682D">
      <w:pPr>
        <w:bidi/>
        <w:rPr>
          <w:rFonts w:cs="David" w:hint="cs"/>
          <w:rtl/>
        </w:rPr>
      </w:pPr>
      <w:r w:rsidRPr="001E682D">
        <w:rPr>
          <w:rFonts w:cs="David" w:hint="cs"/>
          <w:rtl/>
        </w:rPr>
        <w:t xml:space="preserve">                  תחילתו של חוק יסוד זה ואילך."</w:t>
      </w:r>
    </w:p>
    <w:p w14:paraId="50F89624" w14:textId="77777777" w:rsidR="001E682D" w:rsidRPr="001E682D" w:rsidRDefault="001E682D" w:rsidP="001E682D">
      <w:pPr>
        <w:bidi/>
        <w:rPr>
          <w:rFonts w:cs="David" w:hint="cs"/>
          <w:rtl/>
        </w:rPr>
      </w:pPr>
    </w:p>
    <w:p w14:paraId="6BA4C5AE" w14:textId="77777777" w:rsidR="001E682D" w:rsidRPr="001E682D" w:rsidRDefault="001E682D" w:rsidP="001E682D">
      <w:pPr>
        <w:bidi/>
        <w:rPr>
          <w:rFonts w:cs="David" w:hint="cs"/>
          <w:b/>
          <w:bCs/>
          <w:rtl/>
        </w:rPr>
      </w:pPr>
      <w:r w:rsidRPr="001E682D">
        <w:rPr>
          <w:rFonts w:cs="David" w:hint="cs"/>
          <w:rtl/>
        </w:rPr>
        <w:tab/>
        <w:t>אני מעלה את זה להצבעה. מי בעד ירים את ידו? רוב. מי נגד? תודה. מי נמנע? תודה. הצעת החוק הזאת התקבלה</w:t>
      </w:r>
      <w:r w:rsidRPr="001E682D">
        <w:rPr>
          <w:rFonts w:cs="David" w:hint="cs"/>
          <w:b/>
          <w:bCs/>
          <w:rtl/>
        </w:rPr>
        <w:t xml:space="preserve">.    </w:t>
      </w:r>
    </w:p>
    <w:p w14:paraId="2B40A5EA" w14:textId="77777777" w:rsidR="00552A80" w:rsidRPr="001E682D" w:rsidRDefault="001E682D" w:rsidP="001E682D">
      <w:pPr>
        <w:bidi/>
        <w:rPr>
          <w:rFonts w:cs="David"/>
          <w:u w:val="single"/>
        </w:rPr>
      </w:pPr>
      <w:r w:rsidRPr="001E682D">
        <w:rPr>
          <w:rFonts w:cs="David" w:hint="cs"/>
          <w:b/>
          <w:bCs/>
          <w:u w:val="single"/>
          <w:rtl/>
        </w:rPr>
        <w:t xml:space="preserve"> הישיבה ננעלה בשעה 10:25.</w:t>
      </w:r>
    </w:p>
    <w:sectPr w:rsidR="00552A80" w:rsidRPr="001E682D" w:rsidSect="001E682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C14A3" w14:textId="77777777" w:rsidR="00000000" w:rsidRDefault="009B0E18">
      <w:r>
        <w:separator/>
      </w:r>
    </w:p>
  </w:endnote>
  <w:endnote w:type="continuationSeparator" w:id="0">
    <w:p w14:paraId="6048A2B7" w14:textId="77777777" w:rsidR="00000000" w:rsidRDefault="009B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9C5AA" w14:textId="77777777" w:rsidR="00000000" w:rsidRDefault="009B0E18">
      <w:r>
        <w:separator/>
      </w:r>
    </w:p>
  </w:footnote>
  <w:footnote w:type="continuationSeparator" w:id="0">
    <w:p w14:paraId="5A7DEF9D" w14:textId="77777777" w:rsidR="00000000" w:rsidRDefault="009B0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6BBE" w14:textId="77777777" w:rsidR="001E682D" w:rsidRDefault="001E682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F0618EA" w14:textId="77777777" w:rsidR="001E682D" w:rsidRDefault="001E682D">
    <w:pPr>
      <w:pStyle w:val="Header"/>
      <w:ind w:right="360"/>
      <w:jc w:val="both"/>
      <w:rPr>
        <w:rtl/>
      </w:rPr>
    </w:pPr>
  </w:p>
  <w:p w14:paraId="77F68805" w14:textId="77777777" w:rsidR="001E682D" w:rsidRDefault="001E682D"/>
  <w:p w14:paraId="47CD1ECD" w14:textId="77777777" w:rsidR="001E682D" w:rsidRDefault="001E682D"/>
  <w:p w14:paraId="23238966" w14:textId="77777777" w:rsidR="001E682D" w:rsidRDefault="001E682D"/>
  <w:p w14:paraId="255AC940" w14:textId="77777777" w:rsidR="001E682D" w:rsidRDefault="001E682D"/>
  <w:p w14:paraId="26E762C2" w14:textId="77777777" w:rsidR="001E682D" w:rsidRDefault="001E682D"/>
  <w:p w14:paraId="15C48365" w14:textId="77777777" w:rsidR="001E682D" w:rsidRDefault="001E682D"/>
  <w:p w14:paraId="2EF18825" w14:textId="77777777" w:rsidR="001E682D" w:rsidRDefault="001E682D"/>
  <w:p w14:paraId="0300ADBD" w14:textId="77777777" w:rsidR="001E682D" w:rsidRDefault="001E682D"/>
  <w:p w14:paraId="4C15EB46" w14:textId="77777777" w:rsidR="001E682D" w:rsidRDefault="001E68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AFA5" w14:textId="77777777" w:rsidR="001E682D" w:rsidRDefault="001E682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44</w:t>
    </w:r>
    <w:r>
      <w:rPr>
        <w:rStyle w:val="PageNumber"/>
        <w:rtl/>
      </w:rPr>
      <w:fldChar w:fldCharType="end"/>
    </w:r>
  </w:p>
  <w:p w14:paraId="10842895" w14:textId="77777777" w:rsidR="001E682D" w:rsidRDefault="001E682D">
    <w:pPr>
      <w:pStyle w:val="Header"/>
      <w:ind w:right="360"/>
      <w:jc w:val="both"/>
      <w:rPr>
        <w:rFonts w:hint="cs"/>
        <w:rtl/>
      </w:rPr>
    </w:pPr>
    <w:r>
      <w:rPr>
        <w:rtl/>
      </w:rPr>
      <w:t>ועדת</w:t>
    </w:r>
    <w:r>
      <w:rPr>
        <w:rFonts w:hint="cs"/>
        <w:rtl/>
      </w:rPr>
      <w:t xml:space="preserve"> הכנסת</w:t>
    </w:r>
  </w:p>
  <w:p w14:paraId="3915953A" w14:textId="77777777" w:rsidR="001E682D" w:rsidRDefault="001E682D">
    <w:pPr>
      <w:pStyle w:val="Header"/>
      <w:ind w:right="360"/>
      <w:jc w:val="both"/>
      <w:rPr>
        <w:rStyle w:val="PageNumber"/>
        <w:rFonts w:hint="cs"/>
        <w:rtl/>
      </w:rPr>
    </w:pPr>
    <w:r>
      <w:rPr>
        <w:rFonts w:hint="cs"/>
        <w:rtl/>
      </w:rPr>
      <w:t>01.04.2008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E86"/>
    <w:multiLevelType w:val="hybridMultilevel"/>
    <w:tmpl w:val="0A82631A"/>
    <w:lvl w:ilvl="0" w:tplc="E9449E5E">
      <w:start w:val="1"/>
      <w:numFmt w:val="bullet"/>
      <w:lvlText w:val="-"/>
      <w:lvlJc w:val="left"/>
      <w:pPr>
        <w:tabs>
          <w:tab w:val="num" w:pos="927"/>
        </w:tabs>
        <w:ind w:left="927" w:hanging="360"/>
      </w:pPr>
      <w:rPr>
        <w:rFonts w:ascii="Times New Roman" w:eastAsia="Times New Roman" w:hAnsi="Times New Roman" w:cs="David"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 w15:restartNumberingAfterBreak="0">
    <w:nsid w:val="63E1006B"/>
    <w:multiLevelType w:val="hybridMultilevel"/>
    <w:tmpl w:val="1CB480FC"/>
    <w:lvl w:ilvl="0" w:tplc="3AC8823E">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1723095445">
    <w:abstractNumId w:val="1"/>
  </w:num>
  <w:num w:numId="2" w16cid:durableId="1876651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0336פרוטוקול_ישיבת_ועדה.doc"/>
    <w:docVar w:name="StartMode" w:val="3"/>
  </w:docVars>
  <w:rsids>
    <w:rsidRoot w:val="007661A8"/>
    <w:rsid w:val="001E682D"/>
    <w:rsid w:val="00552A80"/>
    <w:rsid w:val="006F4709"/>
    <w:rsid w:val="007661A8"/>
    <w:rsid w:val="00965806"/>
    <w:rsid w:val="009B0E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B501EB"/>
  <w15:chartTrackingRefBased/>
  <w15:docId w15:val="{D6969916-44DB-4411-AAE7-3C62E1D6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1E682D"/>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1E682D"/>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1E682D"/>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1E682D"/>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E682D"/>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1E682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E6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9180</Words>
  <Characters>52327</Characters>
  <Application>Microsoft Office Word</Application>
  <DocSecurity>0</DocSecurity>
  <Lines>436</Lines>
  <Paragraphs>122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