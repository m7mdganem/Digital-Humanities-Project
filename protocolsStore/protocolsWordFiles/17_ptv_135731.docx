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C9670" w14:textId="77777777" w:rsidR="00097643" w:rsidRPr="00097643" w:rsidRDefault="00097643" w:rsidP="00097643">
      <w:pPr>
        <w:pStyle w:val="Heading5"/>
        <w:rPr>
          <w:b/>
          <w:bCs/>
          <w:sz w:val="24"/>
          <w:rtl/>
        </w:rPr>
      </w:pPr>
      <w:r w:rsidRPr="00097643">
        <w:rPr>
          <w:rFonts w:hint="cs"/>
          <w:b/>
          <w:bCs/>
          <w:sz w:val="24"/>
          <w:rtl/>
        </w:rPr>
        <w:t>1</w:t>
      </w:r>
      <w:r w:rsidRPr="00097643">
        <w:rPr>
          <w:b/>
          <w:bCs/>
          <w:sz w:val="24"/>
          <w:rtl/>
        </w:rPr>
        <w:t xml:space="preserve">הכנסת </w:t>
      </w:r>
      <w:r w:rsidRPr="00097643">
        <w:rPr>
          <w:rFonts w:hint="cs"/>
          <w:b/>
          <w:bCs/>
          <w:sz w:val="24"/>
          <w:rtl/>
        </w:rPr>
        <w:t>השבע-עשרה</w:t>
      </w:r>
      <w:r w:rsidRPr="00097643">
        <w:rPr>
          <w:b/>
          <w:bCs/>
          <w:sz w:val="24"/>
          <w:rtl/>
        </w:rPr>
        <w:tab/>
      </w:r>
      <w:r w:rsidRPr="00097643">
        <w:rPr>
          <w:b/>
          <w:bCs/>
          <w:sz w:val="24"/>
          <w:rtl/>
        </w:rPr>
        <w:tab/>
      </w:r>
      <w:r w:rsidRPr="00097643">
        <w:rPr>
          <w:b/>
          <w:bCs/>
          <w:sz w:val="24"/>
          <w:rtl/>
        </w:rPr>
        <w:tab/>
      </w:r>
      <w:r w:rsidRPr="00097643">
        <w:rPr>
          <w:b/>
          <w:bCs/>
          <w:sz w:val="24"/>
          <w:rtl/>
        </w:rPr>
        <w:tab/>
      </w:r>
      <w:r w:rsidRPr="00097643">
        <w:rPr>
          <w:b/>
          <w:bCs/>
          <w:sz w:val="24"/>
          <w:rtl/>
        </w:rPr>
        <w:tab/>
      </w:r>
      <w:r w:rsidRPr="00097643">
        <w:rPr>
          <w:b/>
          <w:bCs/>
          <w:sz w:val="24"/>
          <w:rtl/>
        </w:rPr>
        <w:tab/>
        <w:t>נוסח לא מתוקן</w:t>
      </w:r>
    </w:p>
    <w:p w14:paraId="145420FB" w14:textId="77777777" w:rsidR="00097643" w:rsidRPr="00097643" w:rsidRDefault="00097643" w:rsidP="00097643">
      <w:pPr>
        <w:bidi/>
        <w:jc w:val="both"/>
        <w:rPr>
          <w:rFonts w:cs="David" w:hint="cs"/>
          <w:b/>
          <w:bCs/>
          <w:rtl/>
        </w:rPr>
      </w:pPr>
      <w:r w:rsidRPr="00097643">
        <w:rPr>
          <w:rFonts w:cs="David"/>
          <w:b/>
          <w:bCs/>
          <w:rtl/>
        </w:rPr>
        <w:t xml:space="preserve">מושב </w:t>
      </w:r>
      <w:r w:rsidRPr="00097643">
        <w:rPr>
          <w:rFonts w:cs="David" w:hint="cs"/>
          <w:b/>
          <w:bCs/>
          <w:rtl/>
        </w:rPr>
        <w:t>שלישי</w:t>
      </w:r>
    </w:p>
    <w:p w14:paraId="7A81EBF0" w14:textId="77777777" w:rsidR="00097643" w:rsidRPr="00097643" w:rsidRDefault="00097643" w:rsidP="00097643">
      <w:pPr>
        <w:bidi/>
        <w:jc w:val="both"/>
        <w:rPr>
          <w:rFonts w:cs="David"/>
          <w:b/>
          <w:bCs/>
          <w:rtl/>
        </w:rPr>
      </w:pPr>
    </w:p>
    <w:p w14:paraId="65453D36" w14:textId="77777777" w:rsidR="00097643" w:rsidRPr="00097643" w:rsidRDefault="00097643" w:rsidP="00097643">
      <w:pPr>
        <w:bidi/>
        <w:jc w:val="both"/>
        <w:rPr>
          <w:rFonts w:cs="David"/>
          <w:b/>
          <w:bCs/>
          <w:rtl/>
        </w:rPr>
      </w:pPr>
    </w:p>
    <w:p w14:paraId="2C4A3788" w14:textId="77777777" w:rsidR="00097643" w:rsidRPr="00097643" w:rsidRDefault="00097643" w:rsidP="00097643">
      <w:pPr>
        <w:bidi/>
        <w:jc w:val="both"/>
        <w:rPr>
          <w:rFonts w:cs="David"/>
          <w:b/>
          <w:bCs/>
          <w:rtl/>
        </w:rPr>
      </w:pPr>
    </w:p>
    <w:p w14:paraId="36411A00" w14:textId="77777777" w:rsidR="00097643" w:rsidRPr="00097643" w:rsidRDefault="00097643" w:rsidP="00097643">
      <w:pPr>
        <w:bidi/>
        <w:jc w:val="center"/>
        <w:rPr>
          <w:rFonts w:cs="David"/>
          <w:b/>
          <w:bCs/>
          <w:rtl/>
        </w:rPr>
      </w:pPr>
    </w:p>
    <w:p w14:paraId="7A8F3150" w14:textId="77777777" w:rsidR="00097643" w:rsidRPr="00097643" w:rsidRDefault="00097643" w:rsidP="00097643">
      <w:pPr>
        <w:bidi/>
        <w:jc w:val="center"/>
        <w:rPr>
          <w:rFonts w:cs="David" w:hint="cs"/>
          <w:b/>
          <w:bCs/>
          <w:rtl/>
        </w:rPr>
      </w:pPr>
      <w:r w:rsidRPr="00097643">
        <w:rPr>
          <w:rFonts w:cs="David"/>
          <w:b/>
          <w:bCs/>
          <w:rtl/>
        </w:rPr>
        <w:t>פרוטוקול מס'</w:t>
      </w:r>
      <w:r w:rsidRPr="00097643">
        <w:rPr>
          <w:rFonts w:cs="David" w:hint="cs"/>
          <w:b/>
          <w:bCs/>
          <w:rtl/>
        </w:rPr>
        <w:t xml:space="preserve"> 215</w:t>
      </w:r>
    </w:p>
    <w:p w14:paraId="6263B68F" w14:textId="77777777" w:rsidR="00097643" w:rsidRPr="00097643" w:rsidRDefault="00097643" w:rsidP="00097643">
      <w:pPr>
        <w:bidi/>
        <w:jc w:val="center"/>
        <w:rPr>
          <w:rFonts w:cs="David" w:hint="cs"/>
          <w:b/>
          <w:bCs/>
          <w:rtl/>
        </w:rPr>
      </w:pPr>
      <w:r w:rsidRPr="00097643">
        <w:rPr>
          <w:rFonts w:cs="David" w:hint="cs"/>
          <w:b/>
          <w:bCs/>
          <w:rtl/>
        </w:rPr>
        <w:t>מישיבת ועדת הכנסת</w:t>
      </w:r>
    </w:p>
    <w:p w14:paraId="265F6664" w14:textId="77777777" w:rsidR="00097643" w:rsidRPr="00097643" w:rsidRDefault="00097643" w:rsidP="00097643">
      <w:pPr>
        <w:bidi/>
        <w:jc w:val="center"/>
        <w:rPr>
          <w:rFonts w:cs="David" w:hint="cs"/>
          <w:b/>
          <w:bCs/>
          <w:u w:val="single"/>
          <w:rtl/>
        </w:rPr>
      </w:pPr>
      <w:r w:rsidRPr="00097643">
        <w:rPr>
          <w:rFonts w:cs="David" w:hint="cs"/>
          <w:b/>
          <w:bCs/>
          <w:u w:val="single"/>
          <w:rtl/>
        </w:rPr>
        <w:t xml:space="preserve">יום רביעי, כ"א באדר א </w:t>
      </w:r>
      <w:proofErr w:type="spellStart"/>
      <w:r w:rsidRPr="00097643">
        <w:rPr>
          <w:rFonts w:cs="David" w:hint="cs"/>
          <w:b/>
          <w:bCs/>
          <w:u w:val="single"/>
          <w:rtl/>
        </w:rPr>
        <w:t>התשס"ח</w:t>
      </w:r>
      <w:proofErr w:type="spellEnd"/>
      <w:r w:rsidRPr="00097643">
        <w:rPr>
          <w:rFonts w:cs="David" w:hint="cs"/>
          <w:b/>
          <w:bCs/>
          <w:u w:val="single"/>
          <w:rtl/>
        </w:rPr>
        <w:t xml:space="preserve"> (27 בפברואר 2008), שעה 9:00</w:t>
      </w:r>
    </w:p>
    <w:p w14:paraId="34E7C705" w14:textId="77777777" w:rsidR="00097643" w:rsidRPr="00097643" w:rsidRDefault="00097643" w:rsidP="00097643">
      <w:pPr>
        <w:bidi/>
        <w:jc w:val="both"/>
        <w:rPr>
          <w:rFonts w:cs="David"/>
          <w:b/>
          <w:bCs/>
          <w:rtl/>
        </w:rPr>
      </w:pPr>
    </w:p>
    <w:p w14:paraId="3ACAE99A" w14:textId="77777777" w:rsidR="00097643" w:rsidRPr="00097643" w:rsidRDefault="00097643" w:rsidP="00097643">
      <w:pPr>
        <w:bidi/>
        <w:jc w:val="both"/>
        <w:rPr>
          <w:rFonts w:cs="David"/>
          <w:b/>
          <w:bCs/>
          <w:rtl/>
        </w:rPr>
      </w:pPr>
    </w:p>
    <w:p w14:paraId="15708A2C" w14:textId="77777777" w:rsidR="00097643" w:rsidRPr="00097643" w:rsidRDefault="00097643" w:rsidP="00097643">
      <w:pPr>
        <w:tabs>
          <w:tab w:val="left" w:pos="1221"/>
        </w:tabs>
        <w:bidi/>
        <w:jc w:val="both"/>
        <w:rPr>
          <w:rFonts w:cs="David" w:hint="cs"/>
          <w:b/>
          <w:bCs/>
          <w:u w:val="single"/>
          <w:rtl/>
        </w:rPr>
      </w:pPr>
    </w:p>
    <w:p w14:paraId="19716991" w14:textId="77777777" w:rsidR="00097643" w:rsidRPr="00097643" w:rsidRDefault="00097643" w:rsidP="00097643">
      <w:pPr>
        <w:tabs>
          <w:tab w:val="left" w:pos="1221"/>
        </w:tabs>
        <w:bidi/>
        <w:jc w:val="both"/>
        <w:rPr>
          <w:rFonts w:cs="David" w:hint="cs"/>
          <w:b/>
          <w:bCs/>
          <w:rtl/>
        </w:rPr>
      </w:pPr>
      <w:r w:rsidRPr="00097643">
        <w:rPr>
          <w:rFonts w:cs="David"/>
          <w:b/>
          <w:bCs/>
          <w:u w:val="single"/>
          <w:rtl/>
        </w:rPr>
        <w:t>סדר היום</w:t>
      </w:r>
      <w:r w:rsidRPr="00097643">
        <w:rPr>
          <w:rFonts w:cs="David"/>
          <w:rtl/>
        </w:rPr>
        <w:t>:</w:t>
      </w:r>
    </w:p>
    <w:p w14:paraId="2EEBA044" w14:textId="77777777" w:rsidR="00097643" w:rsidRPr="00097643" w:rsidRDefault="00097643" w:rsidP="00097643">
      <w:pPr>
        <w:bidi/>
        <w:jc w:val="both"/>
        <w:rPr>
          <w:rFonts w:cs="David" w:hint="cs"/>
          <w:b/>
          <w:bCs/>
          <w:rtl/>
        </w:rPr>
      </w:pPr>
    </w:p>
    <w:p w14:paraId="20701A36" w14:textId="77777777" w:rsidR="00097643" w:rsidRPr="00097643" w:rsidRDefault="00097643" w:rsidP="00097643">
      <w:pPr>
        <w:bidi/>
        <w:jc w:val="both"/>
        <w:rPr>
          <w:rFonts w:cs="David" w:hint="cs"/>
          <w:rtl/>
        </w:rPr>
      </w:pPr>
      <w:r w:rsidRPr="00097643">
        <w:rPr>
          <w:rFonts w:cs="David" w:hint="cs"/>
          <w:rtl/>
        </w:rPr>
        <w:t xml:space="preserve">1. הצעה לתיקון סעיף 106ו(ב) לתקנון הכנסת בדבר דיווח שרים לוועדות הכנסת, הצעת חבר הכנסת אריה אלדד. </w:t>
      </w:r>
    </w:p>
    <w:p w14:paraId="07AA445D" w14:textId="77777777" w:rsidR="00097643" w:rsidRPr="00097643" w:rsidRDefault="00097643" w:rsidP="00097643">
      <w:pPr>
        <w:bidi/>
        <w:jc w:val="both"/>
        <w:rPr>
          <w:rFonts w:cs="David" w:hint="cs"/>
          <w:rtl/>
        </w:rPr>
      </w:pPr>
      <w:r w:rsidRPr="00097643">
        <w:rPr>
          <w:rFonts w:cs="David" w:hint="cs"/>
          <w:rtl/>
        </w:rPr>
        <w:t xml:space="preserve">2. הצעה לתיקון תקנון הכנסת לפי חוק יסוד: הכנסת, תיקון סעיף 19 </w:t>
      </w:r>
    </w:p>
    <w:p w14:paraId="2A0D66D9" w14:textId="77777777" w:rsidR="00097643" w:rsidRPr="00097643" w:rsidRDefault="00097643" w:rsidP="00097643">
      <w:pPr>
        <w:bidi/>
        <w:jc w:val="both"/>
        <w:rPr>
          <w:rFonts w:cs="David" w:hint="cs"/>
          <w:rtl/>
        </w:rPr>
      </w:pPr>
      <w:r w:rsidRPr="00097643">
        <w:rPr>
          <w:rFonts w:cs="David" w:hint="cs"/>
          <w:rtl/>
        </w:rPr>
        <w:t>3. הצעה לתיקון תקנון הכנסת לפי חוק יסוד: הכנסת, תיקון סעיף 135</w:t>
      </w:r>
    </w:p>
    <w:p w14:paraId="5F2F5C1C" w14:textId="77777777" w:rsidR="00097643" w:rsidRPr="00097643" w:rsidRDefault="00097643" w:rsidP="00097643">
      <w:pPr>
        <w:bidi/>
        <w:jc w:val="both"/>
        <w:rPr>
          <w:rFonts w:cs="David" w:hint="cs"/>
          <w:rtl/>
        </w:rPr>
      </w:pPr>
      <w:r w:rsidRPr="00097643">
        <w:rPr>
          <w:rFonts w:cs="David" w:hint="cs"/>
          <w:rtl/>
        </w:rPr>
        <w:t>4. הצעה לתיקון תקנון הכנסת לפי חוק יסוד: הכנסת, החלפת סעיף 117</w:t>
      </w:r>
    </w:p>
    <w:p w14:paraId="36ED90BD" w14:textId="77777777" w:rsidR="00097643" w:rsidRPr="00097643" w:rsidRDefault="00097643" w:rsidP="00097643">
      <w:pPr>
        <w:bidi/>
        <w:jc w:val="both"/>
        <w:rPr>
          <w:rFonts w:cs="David" w:hint="cs"/>
          <w:rtl/>
        </w:rPr>
      </w:pPr>
      <w:r w:rsidRPr="00097643">
        <w:rPr>
          <w:rFonts w:cs="David" w:hint="cs"/>
          <w:rtl/>
        </w:rPr>
        <w:t xml:space="preserve"> </w:t>
      </w:r>
    </w:p>
    <w:p w14:paraId="52D67215" w14:textId="77777777" w:rsidR="00097643" w:rsidRPr="00097643" w:rsidRDefault="00097643" w:rsidP="00097643">
      <w:pPr>
        <w:bidi/>
        <w:jc w:val="both"/>
        <w:rPr>
          <w:rFonts w:cs="David"/>
          <w:b/>
          <w:bCs/>
          <w:u w:val="single"/>
          <w:rtl/>
        </w:rPr>
      </w:pPr>
      <w:r w:rsidRPr="00097643">
        <w:rPr>
          <w:rFonts w:cs="David"/>
          <w:b/>
          <w:bCs/>
          <w:u w:val="single"/>
          <w:rtl/>
        </w:rPr>
        <w:t>נכחו</w:t>
      </w:r>
      <w:r w:rsidRPr="00097643">
        <w:rPr>
          <w:rFonts w:cs="David"/>
          <w:rtl/>
        </w:rPr>
        <w:t>:</w:t>
      </w:r>
    </w:p>
    <w:p w14:paraId="07E37E27" w14:textId="77777777" w:rsidR="00097643" w:rsidRPr="00097643" w:rsidRDefault="00097643" w:rsidP="00097643">
      <w:pPr>
        <w:bidi/>
        <w:jc w:val="both"/>
        <w:rPr>
          <w:rFonts w:cs="David"/>
          <w:rtl/>
        </w:rPr>
      </w:pPr>
    </w:p>
    <w:p w14:paraId="3D6B4E92" w14:textId="77777777" w:rsidR="00097643" w:rsidRPr="00097643" w:rsidRDefault="00097643" w:rsidP="00097643">
      <w:pPr>
        <w:tabs>
          <w:tab w:val="left" w:pos="1788"/>
        </w:tabs>
        <w:bidi/>
        <w:jc w:val="both"/>
        <w:rPr>
          <w:rFonts w:cs="David"/>
          <w:rtl/>
        </w:rPr>
      </w:pPr>
      <w:r w:rsidRPr="00097643">
        <w:rPr>
          <w:rFonts w:cs="David"/>
          <w:b/>
          <w:bCs/>
          <w:u w:val="single"/>
          <w:rtl/>
        </w:rPr>
        <w:t>חברי הוועדה</w:t>
      </w:r>
      <w:r w:rsidRPr="00097643">
        <w:rPr>
          <w:rFonts w:cs="David"/>
          <w:rtl/>
        </w:rPr>
        <w:t>:</w:t>
      </w:r>
    </w:p>
    <w:p w14:paraId="58B21DEA" w14:textId="77777777" w:rsidR="00097643" w:rsidRPr="00097643" w:rsidRDefault="00097643" w:rsidP="00097643">
      <w:pPr>
        <w:bidi/>
        <w:jc w:val="both"/>
        <w:rPr>
          <w:rFonts w:cs="David" w:hint="cs"/>
          <w:rtl/>
        </w:rPr>
      </w:pPr>
    </w:p>
    <w:p w14:paraId="443282E8" w14:textId="77777777" w:rsidR="00097643" w:rsidRPr="00097643" w:rsidRDefault="00097643" w:rsidP="00097643">
      <w:pPr>
        <w:bidi/>
        <w:jc w:val="both"/>
        <w:rPr>
          <w:rFonts w:cs="David" w:hint="cs"/>
          <w:rtl/>
        </w:rPr>
      </w:pPr>
      <w:r w:rsidRPr="00097643">
        <w:rPr>
          <w:rFonts w:cs="David" w:hint="cs"/>
          <w:rtl/>
        </w:rPr>
        <w:t xml:space="preserve">דוד טל </w:t>
      </w:r>
      <w:r w:rsidRPr="00097643">
        <w:rPr>
          <w:rFonts w:cs="David"/>
          <w:rtl/>
        </w:rPr>
        <w:t>–</w:t>
      </w:r>
      <w:r w:rsidRPr="00097643">
        <w:rPr>
          <w:rFonts w:cs="David" w:hint="cs"/>
          <w:rtl/>
        </w:rPr>
        <w:t xml:space="preserve"> היו"ר</w:t>
      </w:r>
    </w:p>
    <w:p w14:paraId="60D4E382" w14:textId="77777777" w:rsidR="00097643" w:rsidRPr="00097643" w:rsidRDefault="00097643" w:rsidP="00097643">
      <w:pPr>
        <w:bidi/>
        <w:jc w:val="both"/>
        <w:rPr>
          <w:rFonts w:cs="David" w:hint="cs"/>
          <w:rtl/>
        </w:rPr>
      </w:pPr>
      <w:r w:rsidRPr="00097643">
        <w:rPr>
          <w:rFonts w:cs="David" w:hint="cs"/>
          <w:rtl/>
        </w:rPr>
        <w:t xml:space="preserve">יולי </w:t>
      </w:r>
      <w:proofErr w:type="spellStart"/>
      <w:r w:rsidRPr="00097643">
        <w:rPr>
          <w:rFonts w:cs="David" w:hint="cs"/>
          <w:rtl/>
        </w:rPr>
        <w:t>אדלשטיין</w:t>
      </w:r>
      <w:proofErr w:type="spellEnd"/>
    </w:p>
    <w:p w14:paraId="6228DB46" w14:textId="77777777" w:rsidR="00097643" w:rsidRPr="00097643" w:rsidRDefault="00097643" w:rsidP="00097643">
      <w:pPr>
        <w:bidi/>
        <w:jc w:val="both"/>
        <w:rPr>
          <w:rFonts w:cs="David" w:hint="cs"/>
          <w:rtl/>
        </w:rPr>
      </w:pPr>
      <w:r w:rsidRPr="00097643">
        <w:rPr>
          <w:rFonts w:cs="David" w:hint="cs"/>
          <w:rtl/>
        </w:rPr>
        <w:t>אריה אלדד</w:t>
      </w:r>
    </w:p>
    <w:p w14:paraId="5470FF98" w14:textId="77777777" w:rsidR="00097643" w:rsidRPr="00097643" w:rsidRDefault="00097643" w:rsidP="00097643">
      <w:pPr>
        <w:bidi/>
        <w:jc w:val="both"/>
        <w:rPr>
          <w:rFonts w:cs="David" w:hint="cs"/>
          <w:rtl/>
        </w:rPr>
      </w:pPr>
      <w:r w:rsidRPr="00097643">
        <w:rPr>
          <w:rFonts w:cs="David" w:hint="cs"/>
          <w:rtl/>
        </w:rPr>
        <w:t xml:space="preserve">אלי </w:t>
      </w:r>
      <w:proofErr w:type="spellStart"/>
      <w:r w:rsidRPr="00097643">
        <w:rPr>
          <w:rFonts w:cs="David" w:hint="cs"/>
          <w:rtl/>
        </w:rPr>
        <w:t>אפללו</w:t>
      </w:r>
      <w:proofErr w:type="spellEnd"/>
    </w:p>
    <w:p w14:paraId="0E0A4B08" w14:textId="77777777" w:rsidR="00097643" w:rsidRPr="00097643" w:rsidRDefault="00097643" w:rsidP="00097643">
      <w:pPr>
        <w:bidi/>
        <w:jc w:val="both"/>
        <w:rPr>
          <w:rFonts w:cs="David" w:hint="cs"/>
          <w:rtl/>
        </w:rPr>
      </w:pPr>
      <w:r w:rsidRPr="00097643">
        <w:rPr>
          <w:rFonts w:cs="David" w:hint="cs"/>
          <w:rtl/>
        </w:rPr>
        <w:t>אורי אריאל</w:t>
      </w:r>
    </w:p>
    <w:p w14:paraId="3BED1918" w14:textId="77777777" w:rsidR="00097643" w:rsidRPr="00097643" w:rsidRDefault="00097643" w:rsidP="00097643">
      <w:pPr>
        <w:bidi/>
        <w:jc w:val="both"/>
        <w:rPr>
          <w:rFonts w:cs="David" w:hint="cs"/>
          <w:rtl/>
        </w:rPr>
      </w:pPr>
      <w:r w:rsidRPr="00097643">
        <w:rPr>
          <w:rFonts w:cs="David" w:hint="cs"/>
          <w:rtl/>
        </w:rPr>
        <w:t>יצחק זיו</w:t>
      </w:r>
    </w:p>
    <w:p w14:paraId="11E8877C" w14:textId="77777777" w:rsidR="00097643" w:rsidRPr="00097643" w:rsidRDefault="00097643" w:rsidP="00097643">
      <w:pPr>
        <w:bidi/>
        <w:jc w:val="both"/>
        <w:rPr>
          <w:rFonts w:cs="David" w:hint="cs"/>
          <w:rtl/>
        </w:rPr>
      </w:pPr>
      <w:r w:rsidRPr="00097643">
        <w:rPr>
          <w:rFonts w:cs="David" w:hint="cs"/>
          <w:rtl/>
        </w:rPr>
        <w:t xml:space="preserve">שלי </w:t>
      </w:r>
      <w:proofErr w:type="spellStart"/>
      <w:r w:rsidRPr="00097643">
        <w:rPr>
          <w:rFonts w:cs="David" w:hint="cs"/>
          <w:rtl/>
        </w:rPr>
        <w:t>יחימוביץ</w:t>
      </w:r>
      <w:proofErr w:type="spellEnd"/>
    </w:p>
    <w:p w14:paraId="20A26AC1" w14:textId="77777777" w:rsidR="00097643" w:rsidRPr="00097643" w:rsidRDefault="00097643" w:rsidP="00097643">
      <w:pPr>
        <w:bidi/>
        <w:jc w:val="both"/>
        <w:rPr>
          <w:rFonts w:cs="David" w:hint="cs"/>
          <w:rtl/>
        </w:rPr>
      </w:pPr>
      <w:r w:rsidRPr="00097643">
        <w:rPr>
          <w:rFonts w:cs="David" w:hint="cs"/>
          <w:rtl/>
        </w:rPr>
        <w:t>אמנון כהן</w:t>
      </w:r>
    </w:p>
    <w:p w14:paraId="11E62543" w14:textId="77777777" w:rsidR="00097643" w:rsidRPr="00097643" w:rsidRDefault="00097643" w:rsidP="00097643">
      <w:pPr>
        <w:bidi/>
        <w:jc w:val="both"/>
        <w:rPr>
          <w:rFonts w:cs="David" w:hint="cs"/>
          <w:rtl/>
        </w:rPr>
      </w:pPr>
      <w:r w:rsidRPr="00097643">
        <w:rPr>
          <w:rFonts w:cs="David" w:hint="cs"/>
          <w:rtl/>
        </w:rPr>
        <w:t xml:space="preserve">יעקב </w:t>
      </w:r>
      <w:proofErr w:type="spellStart"/>
      <w:r w:rsidRPr="00097643">
        <w:rPr>
          <w:rFonts w:cs="David" w:hint="cs"/>
          <w:rtl/>
        </w:rPr>
        <w:t>מרגי</w:t>
      </w:r>
      <w:proofErr w:type="spellEnd"/>
    </w:p>
    <w:p w14:paraId="45304931" w14:textId="77777777" w:rsidR="00097643" w:rsidRPr="00097643" w:rsidRDefault="00097643" w:rsidP="00097643">
      <w:pPr>
        <w:bidi/>
        <w:jc w:val="both"/>
        <w:rPr>
          <w:rFonts w:cs="David" w:hint="cs"/>
          <w:rtl/>
        </w:rPr>
      </w:pPr>
      <w:r w:rsidRPr="00097643">
        <w:rPr>
          <w:rFonts w:cs="David" w:hint="cs"/>
          <w:rtl/>
        </w:rPr>
        <w:t>גדעון סער</w:t>
      </w:r>
    </w:p>
    <w:p w14:paraId="6874AC13" w14:textId="77777777" w:rsidR="00097643" w:rsidRPr="00097643" w:rsidRDefault="00097643" w:rsidP="00097643">
      <w:pPr>
        <w:bidi/>
        <w:jc w:val="both"/>
        <w:rPr>
          <w:rFonts w:cs="David" w:hint="cs"/>
          <w:rtl/>
        </w:rPr>
      </w:pPr>
      <w:r w:rsidRPr="00097643">
        <w:rPr>
          <w:rFonts w:cs="David" w:hint="cs"/>
          <w:rtl/>
        </w:rPr>
        <w:t>ראובן ריבלין</w:t>
      </w:r>
    </w:p>
    <w:p w14:paraId="5EFA357C" w14:textId="77777777" w:rsidR="00097643" w:rsidRPr="00097643" w:rsidRDefault="00097643" w:rsidP="00097643">
      <w:pPr>
        <w:tabs>
          <w:tab w:val="left" w:pos="1788"/>
          <w:tab w:val="left" w:pos="3631"/>
        </w:tabs>
        <w:bidi/>
        <w:jc w:val="both"/>
        <w:rPr>
          <w:rFonts w:cs="David" w:hint="cs"/>
          <w:b/>
          <w:bCs/>
          <w:u w:val="single"/>
          <w:rtl/>
        </w:rPr>
      </w:pPr>
    </w:p>
    <w:p w14:paraId="3FE2B50E" w14:textId="77777777" w:rsidR="00097643" w:rsidRPr="00097643" w:rsidRDefault="00097643" w:rsidP="00097643">
      <w:pPr>
        <w:tabs>
          <w:tab w:val="left" w:pos="1788"/>
          <w:tab w:val="left" w:pos="3631"/>
        </w:tabs>
        <w:bidi/>
        <w:jc w:val="both"/>
        <w:rPr>
          <w:rFonts w:cs="David" w:hint="cs"/>
          <w:rtl/>
        </w:rPr>
      </w:pPr>
      <w:r w:rsidRPr="00097643">
        <w:rPr>
          <w:rFonts w:cs="David" w:hint="cs"/>
          <w:rtl/>
        </w:rPr>
        <w:t xml:space="preserve">איל ינון </w:t>
      </w:r>
      <w:r w:rsidRPr="00097643">
        <w:rPr>
          <w:rFonts w:cs="David"/>
          <w:rtl/>
        </w:rPr>
        <w:t>–</w:t>
      </w:r>
      <w:r w:rsidRPr="00097643">
        <w:rPr>
          <w:rFonts w:cs="David" w:hint="cs"/>
          <w:rtl/>
        </w:rPr>
        <w:t xml:space="preserve"> מזכיר הכנסת</w:t>
      </w:r>
    </w:p>
    <w:p w14:paraId="7748C036" w14:textId="77777777" w:rsidR="00097643" w:rsidRPr="00097643" w:rsidRDefault="00097643" w:rsidP="00097643">
      <w:pPr>
        <w:bidi/>
        <w:jc w:val="both"/>
        <w:rPr>
          <w:rFonts w:cs="David" w:hint="cs"/>
          <w:rtl/>
        </w:rPr>
      </w:pPr>
      <w:r w:rsidRPr="00097643">
        <w:rPr>
          <w:rFonts w:cs="David" w:hint="cs"/>
          <w:rtl/>
        </w:rPr>
        <w:t xml:space="preserve">ירדנה </w:t>
      </w:r>
      <w:proofErr w:type="spellStart"/>
      <w:r w:rsidRPr="00097643">
        <w:rPr>
          <w:rFonts w:cs="David" w:hint="cs"/>
          <w:rtl/>
        </w:rPr>
        <w:t>מלר</w:t>
      </w:r>
      <w:proofErr w:type="spellEnd"/>
      <w:r w:rsidRPr="00097643">
        <w:rPr>
          <w:rFonts w:cs="David" w:hint="cs"/>
          <w:rtl/>
        </w:rPr>
        <w:t>-</w:t>
      </w:r>
      <w:proofErr w:type="spellStart"/>
      <w:r w:rsidRPr="00097643">
        <w:rPr>
          <w:rFonts w:cs="David" w:hint="cs"/>
          <w:rtl/>
        </w:rPr>
        <w:t>הורביץ</w:t>
      </w:r>
      <w:proofErr w:type="spellEnd"/>
      <w:r w:rsidRPr="00097643">
        <w:rPr>
          <w:rFonts w:cs="David" w:hint="cs"/>
          <w:rtl/>
        </w:rPr>
        <w:t xml:space="preserve"> </w:t>
      </w:r>
      <w:r w:rsidRPr="00097643">
        <w:rPr>
          <w:rFonts w:cs="David"/>
          <w:rtl/>
        </w:rPr>
        <w:t>–</w:t>
      </w:r>
      <w:r w:rsidRPr="00097643">
        <w:rPr>
          <w:rFonts w:cs="David" w:hint="cs"/>
          <w:rtl/>
        </w:rPr>
        <w:t xml:space="preserve"> סגנית מזכיר הכנסת</w:t>
      </w:r>
    </w:p>
    <w:p w14:paraId="3D02C790" w14:textId="77777777" w:rsidR="00097643" w:rsidRPr="00097643" w:rsidRDefault="00097643" w:rsidP="00097643">
      <w:pPr>
        <w:bidi/>
        <w:jc w:val="both"/>
        <w:rPr>
          <w:rFonts w:cs="David" w:hint="cs"/>
          <w:rtl/>
        </w:rPr>
      </w:pPr>
    </w:p>
    <w:p w14:paraId="2EAEA12D" w14:textId="77777777" w:rsidR="00097643" w:rsidRPr="00097643" w:rsidRDefault="00097643" w:rsidP="00097643">
      <w:pPr>
        <w:tabs>
          <w:tab w:val="left" w:pos="1930"/>
        </w:tabs>
        <w:bidi/>
        <w:jc w:val="both"/>
        <w:rPr>
          <w:rFonts w:cs="David" w:hint="cs"/>
          <w:rtl/>
        </w:rPr>
      </w:pPr>
      <w:r w:rsidRPr="00097643">
        <w:rPr>
          <w:rFonts w:cs="David"/>
          <w:b/>
          <w:bCs/>
          <w:u w:val="single"/>
          <w:rtl/>
        </w:rPr>
        <w:t>י</w:t>
      </w:r>
      <w:r w:rsidRPr="00097643">
        <w:rPr>
          <w:rFonts w:cs="David" w:hint="cs"/>
          <w:b/>
          <w:bCs/>
          <w:u w:val="single"/>
          <w:rtl/>
        </w:rPr>
        <w:t>יעוץ משפטי</w:t>
      </w:r>
      <w:r w:rsidRPr="00097643">
        <w:rPr>
          <w:rFonts w:cs="David"/>
          <w:b/>
          <w:bCs/>
          <w:u w:val="single"/>
          <w:rtl/>
        </w:rPr>
        <w:t>:</w:t>
      </w:r>
    </w:p>
    <w:p w14:paraId="7C6A0839" w14:textId="77777777" w:rsidR="00097643" w:rsidRPr="00097643" w:rsidRDefault="00097643" w:rsidP="00097643">
      <w:pPr>
        <w:bidi/>
        <w:jc w:val="both"/>
        <w:rPr>
          <w:rFonts w:cs="David" w:hint="cs"/>
          <w:rtl/>
        </w:rPr>
      </w:pPr>
    </w:p>
    <w:p w14:paraId="0ACA5A7C" w14:textId="77777777" w:rsidR="00097643" w:rsidRPr="00097643" w:rsidRDefault="00097643" w:rsidP="00097643">
      <w:pPr>
        <w:bidi/>
        <w:jc w:val="both"/>
        <w:rPr>
          <w:rFonts w:cs="David" w:hint="cs"/>
          <w:rtl/>
        </w:rPr>
      </w:pPr>
      <w:r w:rsidRPr="00097643">
        <w:rPr>
          <w:rFonts w:cs="David" w:hint="cs"/>
          <w:rtl/>
        </w:rPr>
        <w:t xml:space="preserve">ארבל </w:t>
      </w:r>
      <w:proofErr w:type="spellStart"/>
      <w:r w:rsidRPr="00097643">
        <w:rPr>
          <w:rFonts w:cs="David" w:hint="cs"/>
          <w:rtl/>
        </w:rPr>
        <w:t>אסטרחן</w:t>
      </w:r>
      <w:proofErr w:type="spellEnd"/>
    </w:p>
    <w:p w14:paraId="0FFE108E" w14:textId="77777777" w:rsidR="00097643" w:rsidRPr="00097643" w:rsidRDefault="00097643" w:rsidP="00097643">
      <w:pPr>
        <w:bidi/>
        <w:jc w:val="both"/>
        <w:rPr>
          <w:rFonts w:cs="David" w:hint="cs"/>
          <w:rtl/>
        </w:rPr>
      </w:pPr>
    </w:p>
    <w:p w14:paraId="20CDD255" w14:textId="77777777" w:rsidR="00097643" w:rsidRPr="00097643" w:rsidRDefault="00097643" w:rsidP="00097643">
      <w:pPr>
        <w:tabs>
          <w:tab w:val="left" w:pos="1930"/>
        </w:tabs>
        <w:bidi/>
        <w:jc w:val="both"/>
        <w:rPr>
          <w:rFonts w:cs="David" w:hint="cs"/>
          <w:b/>
          <w:bCs/>
          <w:rtl/>
        </w:rPr>
      </w:pPr>
      <w:r w:rsidRPr="00097643">
        <w:rPr>
          <w:rFonts w:cs="David"/>
          <w:b/>
          <w:bCs/>
          <w:u w:val="single"/>
          <w:rtl/>
        </w:rPr>
        <w:t>מנהלת הוועדה</w:t>
      </w:r>
      <w:r w:rsidRPr="00097643">
        <w:rPr>
          <w:rFonts w:cs="David"/>
          <w:rtl/>
        </w:rPr>
        <w:t>:</w:t>
      </w:r>
    </w:p>
    <w:p w14:paraId="130AC9F1" w14:textId="77777777" w:rsidR="00097643" w:rsidRPr="00097643" w:rsidRDefault="00097643" w:rsidP="00097643">
      <w:pPr>
        <w:bidi/>
        <w:jc w:val="both"/>
        <w:rPr>
          <w:rFonts w:cs="David" w:hint="cs"/>
          <w:rtl/>
        </w:rPr>
      </w:pPr>
    </w:p>
    <w:p w14:paraId="1FF1EBD5" w14:textId="77777777" w:rsidR="00097643" w:rsidRPr="00097643" w:rsidRDefault="00097643" w:rsidP="00097643">
      <w:pPr>
        <w:bidi/>
        <w:jc w:val="both"/>
        <w:rPr>
          <w:rFonts w:cs="David" w:hint="cs"/>
          <w:rtl/>
        </w:rPr>
      </w:pPr>
      <w:r w:rsidRPr="00097643">
        <w:rPr>
          <w:rFonts w:cs="David" w:hint="cs"/>
          <w:rtl/>
        </w:rPr>
        <w:t>אתי בן-יוסף</w:t>
      </w:r>
    </w:p>
    <w:p w14:paraId="1EF11695" w14:textId="77777777" w:rsidR="00097643" w:rsidRPr="00097643" w:rsidRDefault="00097643" w:rsidP="00097643">
      <w:pPr>
        <w:bidi/>
        <w:jc w:val="both"/>
        <w:rPr>
          <w:rFonts w:cs="David" w:hint="cs"/>
          <w:rtl/>
        </w:rPr>
      </w:pPr>
    </w:p>
    <w:p w14:paraId="21FC218E" w14:textId="77777777" w:rsidR="00097643" w:rsidRPr="00097643" w:rsidRDefault="00097643" w:rsidP="00097643">
      <w:pPr>
        <w:tabs>
          <w:tab w:val="left" w:pos="1930"/>
        </w:tabs>
        <w:bidi/>
        <w:jc w:val="both"/>
        <w:rPr>
          <w:rFonts w:cs="David" w:hint="cs"/>
          <w:rtl/>
        </w:rPr>
      </w:pPr>
      <w:r w:rsidRPr="00097643">
        <w:rPr>
          <w:rFonts w:cs="David" w:hint="cs"/>
          <w:b/>
          <w:bCs/>
          <w:u w:val="single"/>
          <w:rtl/>
        </w:rPr>
        <w:t>רשמת פרלמנטרית</w:t>
      </w:r>
      <w:r w:rsidRPr="00097643">
        <w:rPr>
          <w:rFonts w:cs="David"/>
          <w:rtl/>
        </w:rPr>
        <w:t>:</w:t>
      </w:r>
      <w:r w:rsidRPr="00097643">
        <w:rPr>
          <w:rFonts w:cs="David" w:hint="cs"/>
          <w:rtl/>
        </w:rPr>
        <w:tab/>
      </w:r>
    </w:p>
    <w:p w14:paraId="60A00CBD" w14:textId="77777777" w:rsidR="00097643" w:rsidRPr="00097643" w:rsidRDefault="00097643" w:rsidP="00097643">
      <w:pPr>
        <w:bidi/>
        <w:jc w:val="both"/>
        <w:rPr>
          <w:rFonts w:cs="David" w:hint="cs"/>
          <w:b/>
          <w:bCs/>
          <w:rtl/>
        </w:rPr>
      </w:pPr>
    </w:p>
    <w:p w14:paraId="7715ABCA" w14:textId="77777777" w:rsidR="00097643" w:rsidRPr="00097643" w:rsidRDefault="00097643" w:rsidP="00097643">
      <w:pPr>
        <w:pStyle w:val="Heading5"/>
        <w:rPr>
          <w:rFonts w:hint="cs"/>
          <w:sz w:val="24"/>
          <w:rtl/>
        </w:rPr>
      </w:pPr>
      <w:r w:rsidRPr="00097643">
        <w:rPr>
          <w:rFonts w:hint="cs"/>
          <w:sz w:val="24"/>
          <w:rtl/>
        </w:rPr>
        <w:t xml:space="preserve">יפה </w:t>
      </w:r>
      <w:proofErr w:type="spellStart"/>
      <w:r w:rsidRPr="00097643">
        <w:rPr>
          <w:rFonts w:hint="cs"/>
          <w:sz w:val="24"/>
          <w:rtl/>
        </w:rPr>
        <w:t>קרינצה</w:t>
      </w:r>
      <w:proofErr w:type="spellEnd"/>
    </w:p>
    <w:p w14:paraId="156C4B43" w14:textId="77777777" w:rsidR="00097643" w:rsidRPr="00097643" w:rsidRDefault="00097643" w:rsidP="00097643">
      <w:pPr>
        <w:pStyle w:val="Heading5"/>
        <w:rPr>
          <w:sz w:val="24"/>
          <w:rtl/>
        </w:rPr>
      </w:pPr>
      <w:r w:rsidRPr="00097643">
        <w:rPr>
          <w:sz w:val="24"/>
          <w:rtl/>
        </w:rPr>
        <w:t xml:space="preserve"> </w:t>
      </w:r>
    </w:p>
    <w:p w14:paraId="76900BF3" w14:textId="77777777" w:rsidR="00097643" w:rsidRDefault="00097643" w:rsidP="00097643">
      <w:pPr>
        <w:bidi/>
        <w:jc w:val="both"/>
        <w:rPr>
          <w:rFonts w:cs="David" w:hint="cs"/>
          <w:rtl/>
        </w:rPr>
      </w:pPr>
    </w:p>
    <w:p w14:paraId="0F27557A" w14:textId="77777777" w:rsidR="00097643" w:rsidRDefault="00097643" w:rsidP="00097643">
      <w:pPr>
        <w:bidi/>
        <w:jc w:val="both"/>
        <w:rPr>
          <w:rFonts w:cs="David" w:hint="cs"/>
          <w:rtl/>
        </w:rPr>
      </w:pPr>
    </w:p>
    <w:p w14:paraId="7306E7E2" w14:textId="77777777" w:rsidR="00097643" w:rsidRDefault="00097643" w:rsidP="00097643">
      <w:pPr>
        <w:bidi/>
        <w:jc w:val="both"/>
        <w:rPr>
          <w:rFonts w:cs="David" w:hint="cs"/>
          <w:rtl/>
        </w:rPr>
      </w:pPr>
    </w:p>
    <w:p w14:paraId="6AFABCA4" w14:textId="77777777" w:rsidR="00097643" w:rsidRDefault="00097643" w:rsidP="00097643">
      <w:pPr>
        <w:bidi/>
        <w:jc w:val="both"/>
        <w:rPr>
          <w:rFonts w:cs="David" w:hint="cs"/>
          <w:rtl/>
        </w:rPr>
      </w:pPr>
    </w:p>
    <w:p w14:paraId="3023BD04" w14:textId="77777777" w:rsidR="00097643" w:rsidRDefault="00097643" w:rsidP="00097643">
      <w:pPr>
        <w:bidi/>
        <w:jc w:val="both"/>
        <w:rPr>
          <w:rFonts w:cs="David" w:hint="cs"/>
          <w:rtl/>
        </w:rPr>
      </w:pPr>
    </w:p>
    <w:p w14:paraId="66170969" w14:textId="77777777" w:rsidR="00097643" w:rsidRDefault="00097643" w:rsidP="00097643">
      <w:pPr>
        <w:bidi/>
        <w:jc w:val="both"/>
        <w:rPr>
          <w:rFonts w:cs="David" w:hint="cs"/>
          <w:rtl/>
        </w:rPr>
      </w:pPr>
    </w:p>
    <w:p w14:paraId="1CD0DB83" w14:textId="77777777" w:rsidR="00097643" w:rsidRPr="00097643" w:rsidRDefault="00097643" w:rsidP="00097643">
      <w:pPr>
        <w:bidi/>
        <w:jc w:val="both"/>
        <w:rPr>
          <w:rFonts w:cs="David" w:hint="cs"/>
          <w:rtl/>
        </w:rPr>
      </w:pPr>
    </w:p>
    <w:p w14:paraId="1381E651" w14:textId="77777777" w:rsidR="00097643" w:rsidRPr="00097643" w:rsidRDefault="00097643" w:rsidP="00097643">
      <w:pPr>
        <w:numPr>
          <w:ilvl w:val="0"/>
          <w:numId w:val="2"/>
        </w:numPr>
        <w:overflowPunct w:val="0"/>
        <w:autoSpaceDE w:val="0"/>
        <w:autoSpaceDN w:val="0"/>
        <w:bidi/>
        <w:adjustRightInd w:val="0"/>
        <w:jc w:val="both"/>
        <w:textAlignment w:val="baseline"/>
        <w:rPr>
          <w:rFonts w:cs="David" w:hint="cs"/>
          <w:b/>
          <w:bCs/>
          <w:u w:val="single"/>
          <w:rtl/>
        </w:rPr>
      </w:pPr>
      <w:r w:rsidRPr="00097643">
        <w:rPr>
          <w:rFonts w:cs="David"/>
          <w:rtl/>
        </w:rPr>
        <w:br w:type="page"/>
      </w:r>
      <w:r w:rsidRPr="00097643">
        <w:rPr>
          <w:rFonts w:cs="David" w:hint="cs"/>
          <w:b/>
          <w:bCs/>
          <w:u w:val="single"/>
          <w:rtl/>
        </w:rPr>
        <w:lastRenderedPageBreak/>
        <w:t>הצעה לתיקון סעיף 106ו(ב) לתקנון הכנסת בדבר דיווח שרים לוועדות הכנסת</w:t>
      </w:r>
    </w:p>
    <w:p w14:paraId="796D6DF7" w14:textId="77777777" w:rsidR="00097643" w:rsidRPr="00097643" w:rsidRDefault="00097643" w:rsidP="00097643">
      <w:pPr>
        <w:bidi/>
        <w:jc w:val="both"/>
        <w:rPr>
          <w:rFonts w:cs="David" w:hint="cs"/>
          <w:u w:val="single"/>
          <w:rtl/>
        </w:rPr>
      </w:pPr>
    </w:p>
    <w:p w14:paraId="762093F0" w14:textId="77777777" w:rsidR="00097643" w:rsidRPr="00097643" w:rsidRDefault="00097643" w:rsidP="00097643">
      <w:pPr>
        <w:bidi/>
        <w:jc w:val="both"/>
        <w:rPr>
          <w:rFonts w:cs="David" w:hint="cs"/>
          <w:u w:val="single"/>
          <w:rtl/>
        </w:rPr>
      </w:pPr>
    </w:p>
    <w:p w14:paraId="5AD85E17" w14:textId="77777777" w:rsidR="00097643" w:rsidRPr="00097643" w:rsidRDefault="00097643" w:rsidP="00097643">
      <w:pPr>
        <w:bidi/>
        <w:jc w:val="both"/>
        <w:rPr>
          <w:rFonts w:cs="David" w:hint="cs"/>
          <w:rtl/>
        </w:rPr>
      </w:pPr>
      <w:r w:rsidRPr="00097643">
        <w:rPr>
          <w:rFonts w:cs="David" w:hint="cs"/>
          <w:u w:val="single"/>
          <w:rtl/>
        </w:rPr>
        <w:t>היו"ר דוד טל:</w:t>
      </w:r>
    </w:p>
    <w:p w14:paraId="399E7498" w14:textId="77777777" w:rsidR="00097643" w:rsidRPr="00097643" w:rsidRDefault="00097643" w:rsidP="00097643">
      <w:pPr>
        <w:bidi/>
        <w:jc w:val="both"/>
        <w:rPr>
          <w:rFonts w:cs="David" w:hint="cs"/>
          <w:rtl/>
        </w:rPr>
      </w:pPr>
    </w:p>
    <w:p w14:paraId="0EEBB5B3" w14:textId="77777777" w:rsidR="00097643" w:rsidRPr="00097643" w:rsidRDefault="00097643" w:rsidP="00097643">
      <w:pPr>
        <w:bidi/>
        <w:ind w:firstLine="567"/>
        <w:jc w:val="both"/>
        <w:rPr>
          <w:rFonts w:cs="David" w:hint="cs"/>
          <w:rtl/>
        </w:rPr>
      </w:pPr>
      <w:r w:rsidRPr="00097643">
        <w:rPr>
          <w:rFonts w:cs="David" w:hint="cs"/>
          <w:rtl/>
        </w:rPr>
        <w:t xml:space="preserve">בוקר טוב, אני פותח את ישיבת ועדת הכנסת. אני רוצה להתחיל, ברשותכם, בסעיף ב': הצעה לתיקון סעיף 106ו(ב) לתקנון הכנסת בדבר דיווח שרים לוועדות הכנסת, הצעת חבר הכנסת אלדד. בבקשה, חבר הכנסת אלדד. </w:t>
      </w:r>
    </w:p>
    <w:p w14:paraId="03A65CA3" w14:textId="77777777" w:rsidR="00097643" w:rsidRPr="00097643" w:rsidRDefault="00097643" w:rsidP="00097643">
      <w:pPr>
        <w:bidi/>
        <w:jc w:val="both"/>
        <w:rPr>
          <w:rFonts w:cs="David" w:hint="cs"/>
          <w:rtl/>
        </w:rPr>
      </w:pPr>
    </w:p>
    <w:p w14:paraId="203C8D11" w14:textId="77777777" w:rsidR="00097643" w:rsidRPr="00097643" w:rsidRDefault="00097643" w:rsidP="00097643">
      <w:pPr>
        <w:bidi/>
        <w:jc w:val="both"/>
        <w:rPr>
          <w:rFonts w:cs="David" w:hint="cs"/>
          <w:u w:val="single"/>
          <w:rtl/>
        </w:rPr>
      </w:pPr>
      <w:r w:rsidRPr="00097643">
        <w:rPr>
          <w:rFonts w:cs="David" w:hint="cs"/>
          <w:u w:val="single"/>
          <w:rtl/>
        </w:rPr>
        <w:t>אריה אלדד:</w:t>
      </w:r>
    </w:p>
    <w:p w14:paraId="4DFC9353" w14:textId="77777777" w:rsidR="00097643" w:rsidRPr="00097643" w:rsidRDefault="00097643" w:rsidP="00097643">
      <w:pPr>
        <w:bidi/>
        <w:jc w:val="both"/>
        <w:rPr>
          <w:rFonts w:cs="David" w:hint="cs"/>
          <w:u w:val="single"/>
          <w:rtl/>
        </w:rPr>
      </w:pPr>
    </w:p>
    <w:p w14:paraId="6DACC24C" w14:textId="77777777" w:rsidR="00097643" w:rsidRPr="00097643" w:rsidRDefault="00097643" w:rsidP="00097643">
      <w:pPr>
        <w:bidi/>
        <w:jc w:val="both"/>
        <w:rPr>
          <w:rFonts w:cs="David" w:hint="cs"/>
          <w:rtl/>
        </w:rPr>
      </w:pPr>
      <w:r w:rsidRPr="00097643">
        <w:rPr>
          <w:rFonts w:cs="David" w:hint="cs"/>
          <w:rtl/>
        </w:rPr>
        <w:tab/>
        <w:t xml:space="preserve">תודה רבה, אדוני. הגשתי הצעת חוק ברוח זו, אבל שוכנעתי למשוך אותה כדי לכלול את רוח הדברים במסגרת השינוי בתקנון. צר לי שאני מגיע שבועיים-שלושה אחרי שכבר עסקתם באותו עניין, אבל היות שאינני חבר בוועדת הכנסת לא עקבתי מקרוב אחרי הדיונים שלכם. </w:t>
      </w:r>
    </w:p>
    <w:p w14:paraId="17A6D413" w14:textId="77777777" w:rsidR="00097643" w:rsidRPr="00097643" w:rsidRDefault="00097643" w:rsidP="00097643">
      <w:pPr>
        <w:bidi/>
        <w:jc w:val="both"/>
        <w:rPr>
          <w:rFonts w:cs="David" w:hint="cs"/>
          <w:rtl/>
        </w:rPr>
      </w:pPr>
    </w:p>
    <w:p w14:paraId="7622971E" w14:textId="77777777" w:rsidR="00097643" w:rsidRPr="00097643" w:rsidRDefault="00097643" w:rsidP="00097643">
      <w:pPr>
        <w:bidi/>
        <w:ind w:firstLine="567"/>
        <w:jc w:val="both"/>
        <w:rPr>
          <w:rFonts w:cs="David" w:hint="cs"/>
          <w:rtl/>
        </w:rPr>
      </w:pPr>
      <w:r w:rsidRPr="00097643">
        <w:rPr>
          <w:rFonts w:cs="David" w:hint="cs"/>
          <w:rtl/>
        </w:rPr>
        <w:t xml:space="preserve">הרעיון הוא ששרים יצטרכו להציג את תוכניות העבודה של המשרדים שלהם בפני ועדת הכנסת הרלוונטית. הנוסח שקיבלתם כשינוי בתקנון אומר שהשר יציג את תוכניות המשרד לעתיד. אני לא מנסה ליצור שינוי סגנוני, אלא יש הבדל מהותי בין תוכנית המשרד לעתיד, שהוא מונח מעורפל, שכן אני יכול לדבר על שאיפתי לסלול הרבה כבישים או הרבה רכבות, ובין תוכנית העבודה, שהוא מונח מינהלי מקובל שאומר מה אני מתכוון לעשות בשנה הבאה, באיזה לוח זמנים, מה עומד מול זה מבחינה תקציבית. תוכנית עבודה, כמו שמוסדות רבים שהכרתי בעבר </w:t>
      </w:r>
      <w:r w:rsidRPr="00097643">
        <w:rPr>
          <w:rFonts w:cs="David"/>
          <w:rtl/>
        </w:rPr>
        <w:t>–</w:t>
      </w:r>
      <w:r w:rsidRPr="00097643">
        <w:rPr>
          <w:rFonts w:cs="David" w:hint="cs"/>
          <w:rtl/>
        </w:rPr>
        <w:t xml:space="preserve"> צה"ל, משטרה וארגונים אחרים - מציגים בתחילת שנת העבודה תוכנית עבודה לאישור, התוכנית נדונה ויוצאת לדרך מאושרת.</w:t>
      </w:r>
    </w:p>
    <w:p w14:paraId="280C5F46" w14:textId="77777777" w:rsidR="00097643" w:rsidRPr="00097643" w:rsidRDefault="00097643" w:rsidP="00097643">
      <w:pPr>
        <w:bidi/>
        <w:jc w:val="both"/>
        <w:rPr>
          <w:rFonts w:cs="David" w:hint="cs"/>
          <w:rtl/>
        </w:rPr>
      </w:pPr>
    </w:p>
    <w:p w14:paraId="7DAFC031" w14:textId="77777777" w:rsidR="00097643" w:rsidRPr="00097643" w:rsidRDefault="00097643" w:rsidP="00097643">
      <w:pPr>
        <w:bidi/>
        <w:jc w:val="both"/>
        <w:rPr>
          <w:rFonts w:cs="David" w:hint="cs"/>
          <w:rtl/>
        </w:rPr>
      </w:pPr>
      <w:r w:rsidRPr="00097643">
        <w:rPr>
          <w:rFonts w:cs="David" w:hint="cs"/>
          <w:u w:val="single"/>
          <w:rtl/>
        </w:rPr>
        <w:t>היו"ר דוד טל:</w:t>
      </w:r>
    </w:p>
    <w:p w14:paraId="5A6D07BE" w14:textId="77777777" w:rsidR="00097643" w:rsidRPr="00097643" w:rsidRDefault="00097643" w:rsidP="00097643">
      <w:pPr>
        <w:bidi/>
        <w:jc w:val="both"/>
        <w:rPr>
          <w:rFonts w:cs="David" w:hint="cs"/>
          <w:rtl/>
        </w:rPr>
      </w:pPr>
    </w:p>
    <w:p w14:paraId="23CEEC40" w14:textId="77777777" w:rsidR="00097643" w:rsidRPr="00097643" w:rsidRDefault="00097643" w:rsidP="00097643">
      <w:pPr>
        <w:bidi/>
        <w:ind w:firstLine="567"/>
        <w:jc w:val="both"/>
        <w:rPr>
          <w:rFonts w:cs="David" w:hint="cs"/>
          <w:rtl/>
        </w:rPr>
      </w:pPr>
      <w:r w:rsidRPr="00097643">
        <w:rPr>
          <w:rFonts w:cs="David" w:hint="cs"/>
          <w:rtl/>
        </w:rPr>
        <w:t xml:space="preserve">תודה. אני באופן אישי תומך בהצעה הזאת, אבל אני לא חושב שתהיה בעיה לחברי הכנסת, גם אם נשאיר את הנוסח הקודם. כשמגיע שר לוועדה מסוימת, ועל פי התקנון הוא מדווח כך וכך, ואתה רוצה לבקש ממנו את התוכניות שלו. נכון שהוא יכול לומר שלא התכונן לדבר על התוכניות, אבל אז ייראה מאוד מוזר ששר לא יודע מה התוכניות של המשרד שלו לעתיד. אבל אני חושב שלמען הסר ספק אפשר יהיה להכניס את זה, אם אין הסתייגויות. </w:t>
      </w:r>
    </w:p>
    <w:p w14:paraId="544A2020" w14:textId="77777777" w:rsidR="00097643" w:rsidRPr="00097643" w:rsidRDefault="00097643" w:rsidP="00097643">
      <w:pPr>
        <w:bidi/>
        <w:ind w:firstLine="567"/>
        <w:jc w:val="both"/>
        <w:rPr>
          <w:rFonts w:cs="David" w:hint="cs"/>
          <w:rtl/>
        </w:rPr>
      </w:pPr>
    </w:p>
    <w:p w14:paraId="3ABF5367" w14:textId="77777777" w:rsidR="00097643" w:rsidRPr="00097643" w:rsidRDefault="00097643" w:rsidP="00097643">
      <w:pPr>
        <w:bidi/>
        <w:jc w:val="both"/>
        <w:rPr>
          <w:rFonts w:cs="David" w:hint="cs"/>
          <w:u w:val="single"/>
          <w:rtl/>
        </w:rPr>
      </w:pPr>
      <w:r w:rsidRPr="00097643">
        <w:rPr>
          <w:rFonts w:cs="David" w:hint="cs"/>
          <w:u w:val="single"/>
          <w:rtl/>
        </w:rPr>
        <w:t xml:space="preserve">ארבל </w:t>
      </w:r>
      <w:proofErr w:type="spellStart"/>
      <w:r w:rsidRPr="00097643">
        <w:rPr>
          <w:rFonts w:cs="David" w:hint="cs"/>
          <w:u w:val="single"/>
          <w:rtl/>
        </w:rPr>
        <w:t>אסטרחן</w:t>
      </w:r>
      <w:proofErr w:type="spellEnd"/>
      <w:r w:rsidRPr="00097643">
        <w:rPr>
          <w:rFonts w:cs="David" w:hint="cs"/>
          <w:u w:val="single"/>
          <w:rtl/>
        </w:rPr>
        <w:t>:</w:t>
      </w:r>
    </w:p>
    <w:p w14:paraId="58EF5FD9" w14:textId="77777777" w:rsidR="00097643" w:rsidRPr="00097643" w:rsidRDefault="00097643" w:rsidP="00097643">
      <w:pPr>
        <w:bidi/>
        <w:jc w:val="both"/>
        <w:rPr>
          <w:rFonts w:cs="David" w:hint="cs"/>
          <w:rtl/>
        </w:rPr>
      </w:pPr>
    </w:p>
    <w:p w14:paraId="723CE1F8" w14:textId="77777777" w:rsidR="00097643" w:rsidRPr="00097643" w:rsidRDefault="00097643" w:rsidP="00097643">
      <w:pPr>
        <w:bidi/>
        <w:ind w:firstLine="567"/>
        <w:jc w:val="both"/>
        <w:rPr>
          <w:rFonts w:cs="David" w:hint="cs"/>
          <w:rtl/>
        </w:rPr>
      </w:pPr>
      <w:r w:rsidRPr="00097643">
        <w:rPr>
          <w:rFonts w:cs="David" w:hint="cs"/>
          <w:rtl/>
        </w:rPr>
        <w:t xml:space="preserve">מוצע להחליף את המילים, במקום "תוכניות המשרד לעתיד" יבוא "תוכנית העבודה". אני תוהה אם אפשר לשלב את הדברים. </w:t>
      </w:r>
    </w:p>
    <w:p w14:paraId="24B5D4A4" w14:textId="77777777" w:rsidR="00097643" w:rsidRPr="00097643" w:rsidRDefault="00097643" w:rsidP="00097643">
      <w:pPr>
        <w:bidi/>
        <w:jc w:val="both"/>
        <w:rPr>
          <w:rFonts w:cs="David" w:hint="cs"/>
          <w:rtl/>
        </w:rPr>
      </w:pPr>
    </w:p>
    <w:p w14:paraId="6EAB60A1" w14:textId="77777777" w:rsidR="00097643" w:rsidRPr="00097643" w:rsidRDefault="00097643" w:rsidP="00097643">
      <w:pPr>
        <w:bidi/>
        <w:jc w:val="both"/>
        <w:rPr>
          <w:rFonts w:cs="David" w:hint="cs"/>
          <w:u w:val="single"/>
          <w:rtl/>
        </w:rPr>
      </w:pPr>
      <w:r w:rsidRPr="00097643">
        <w:rPr>
          <w:rFonts w:cs="David" w:hint="cs"/>
          <w:u w:val="single"/>
          <w:rtl/>
        </w:rPr>
        <w:t>אריה אלדד:</w:t>
      </w:r>
    </w:p>
    <w:p w14:paraId="3FA70483" w14:textId="77777777" w:rsidR="00097643" w:rsidRPr="00097643" w:rsidRDefault="00097643" w:rsidP="00097643">
      <w:pPr>
        <w:bidi/>
        <w:jc w:val="both"/>
        <w:rPr>
          <w:rFonts w:cs="David" w:hint="cs"/>
          <w:u w:val="single"/>
          <w:rtl/>
        </w:rPr>
      </w:pPr>
    </w:p>
    <w:p w14:paraId="0564F188" w14:textId="77777777" w:rsidR="00097643" w:rsidRPr="00097643" w:rsidRDefault="00097643" w:rsidP="00097643">
      <w:pPr>
        <w:bidi/>
        <w:jc w:val="both"/>
        <w:rPr>
          <w:rFonts w:cs="David" w:hint="cs"/>
          <w:rtl/>
        </w:rPr>
      </w:pPr>
      <w:r w:rsidRPr="00097643">
        <w:rPr>
          <w:rFonts w:cs="David" w:hint="cs"/>
          <w:rtl/>
        </w:rPr>
        <w:tab/>
        <w:t xml:space="preserve"> אפשר להוסיף ו' החיבור. תוכנית עבודה היא מונח מתוחם לשנת עבודה. </w:t>
      </w:r>
    </w:p>
    <w:p w14:paraId="0C929D04" w14:textId="77777777" w:rsidR="00097643" w:rsidRPr="00097643" w:rsidRDefault="00097643" w:rsidP="00097643">
      <w:pPr>
        <w:bidi/>
        <w:jc w:val="both"/>
        <w:rPr>
          <w:rFonts w:cs="David" w:hint="cs"/>
          <w:rtl/>
        </w:rPr>
      </w:pPr>
    </w:p>
    <w:p w14:paraId="6F9E552D" w14:textId="77777777" w:rsidR="00097643" w:rsidRPr="00097643" w:rsidRDefault="00097643" w:rsidP="00097643">
      <w:pPr>
        <w:bidi/>
        <w:jc w:val="both"/>
        <w:rPr>
          <w:rFonts w:cs="David" w:hint="cs"/>
          <w:rtl/>
        </w:rPr>
      </w:pPr>
      <w:r w:rsidRPr="00097643">
        <w:rPr>
          <w:rFonts w:cs="David" w:hint="cs"/>
          <w:u w:val="single"/>
          <w:rtl/>
        </w:rPr>
        <w:t>היו"ר דוד טל:</w:t>
      </w:r>
    </w:p>
    <w:p w14:paraId="28369E6E" w14:textId="77777777" w:rsidR="00097643" w:rsidRPr="00097643" w:rsidRDefault="00097643" w:rsidP="00097643">
      <w:pPr>
        <w:bidi/>
        <w:jc w:val="both"/>
        <w:rPr>
          <w:rFonts w:cs="David" w:hint="cs"/>
          <w:rtl/>
        </w:rPr>
      </w:pPr>
    </w:p>
    <w:p w14:paraId="526897D5" w14:textId="77777777" w:rsidR="00097643" w:rsidRPr="00097643" w:rsidRDefault="00097643" w:rsidP="00097643">
      <w:pPr>
        <w:bidi/>
        <w:jc w:val="both"/>
        <w:rPr>
          <w:rFonts w:cs="David" w:hint="cs"/>
          <w:rtl/>
        </w:rPr>
      </w:pPr>
      <w:r w:rsidRPr="00097643">
        <w:rPr>
          <w:rFonts w:cs="David" w:hint="cs"/>
          <w:rtl/>
        </w:rPr>
        <w:tab/>
        <w:t xml:space="preserve">אם כך, אנחנו עוברים להצבעה. </w:t>
      </w:r>
    </w:p>
    <w:p w14:paraId="1195B739" w14:textId="77777777" w:rsidR="00097643" w:rsidRPr="00097643" w:rsidRDefault="00097643" w:rsidP="00097643">
      <w:pPr>
        <w:bidi/>
        <w:jc w:val="both"/>
        <w:rPr>
          <w:rFonts w:cs="David" w:hint="cs"/>
          <w:rtl/>
        </w:rPr>
      </w:pPr>
    </w:p>
    <w:p w14:paraId="37A2CE50" w14:textId="77777777" w:rsidR="00097643" w:rsidRPr="00097643" w:rsidRDefault="00097643" w:rsidP="00097643">
      <w:pPr>
        <w:bidi/>
        <w:jc w:val="both"/>
        <w:rPr>
          <w:rFonts w:cs="David" w:hint="cs"/>
          <w:b/>
          <w:bCs/>
          <w:rtl/>
        </w:rPr>
      </w:pPr>
      <w:r w:rsidRPr="00097643">
        <w:rPr>
          <w:rFonts w:cs="David" w:hint="cs"/>
          <w:b/>
          <w:bCs/>
          <w:rtl/>
        </w:rPr>
        <w:t>הצבעה</w:t>
      </w:r>
    </w:p>
    <w:p w14:paraId="7BD1AD46" w14:textId="77777777" w:rsidR="00097643" w:rsidRPr="00097643" w:rsidRDefault="00097643" w:rsidP="00097643">
      <w:pPr>
        <w:bidi/>
        <w:jc w:val="both"/>
        <w:rPr>
          <w:rFonts w:cs="David" w:hint="cs"/>
          <w:b/>
          <w:bCs/>
          <w:rtl/>
        </w:rPr>
      </w:pPr>
    </w:p>
    <w:p w14:paraId="35F14AF2" w14:textId="77777777" w:rsidR="00097643" w:rsidRPr="00097643" w:rsidRDefault="00097643" w:rsidP="00097643">
      <w:pPr>
        <w:bidi/>
        <w:jc w:val="both"/>
        <w:rPr>
          <w:rFonts w:cs="David" w:hint="cs"/>
          <w:b/>
          <w:bCs/>
          <w:rtl/>
        </w:rPr>
      </w:pPr>
      <w:r w:rsidRPr="00097643">
        <w:rPr>
          <w:rFonts w:cs="David" w:hint="cs"/>
          <w:b/>
          <w:bCs/>
          <w:rtl/>
        </w:rPr>
        <w:t xml:space="preserve">בעד תיקון סעיף 106ו(ב) לתקנון </w:t>
      </w:r>
      <w:r w:rsidRPr="00097643">
        <w:rPr>
          <w:rFonts w:cs="David"/>
          <w:b/>
          <w:bCs/>
          <w:rtl/>
        </w:rPr>
        <w:t>–</w:t>
      </w:r>
      <w:r w:rsidRPr="00097643">
        <w:rPr>
          <w:rFonts w:cs="David" w:hint="cs"/>
          <w:b/>
          <w:bCs/>
          <w:rtl/>
        </w:rPr>
        <w:t xml:space="preserve"> 2</w:t>
      </w:r>
    </w:p>
    <w:p w14:paraId="04D4EAC7" w14:textId="77777777" w:rsidR="00097643" w:rsidRPr="00097643" w:rsidRDefault="00097643" w:rsidP="00097643">
      <w:pPr>
        <w:bidi/>
        <w:jc w:val="both"/>
        <w:rPr>
          <w:rFonts w:cs="David" w:hint="cs"/>
          <w:b/>
          <w:bCs/>
          <w:rtl/>
        </w:rPr>
      </w:pPr>
      <w:r w:rsidRPr="00097643">
        <w:rPr>
          <w:rFonts w:cs="David" w:hint="cs"/>
          <w:b/>
          <w:bCs/>
          <w:rtl/>
        </w:rPr>
        <w:t xml:space="preserve">נגד </w:t>
      </w:r>
      <w:r w:rsidRPr="00097643">
        <w:rPr>
          <w:rFonts w:cs="David"/>
          <w:b/>
          <w:bCs/>
          <w:rtl/>
        </w:rPr>
        <w:t>–</w:t>
      </w:r>
      <w:r w:rsidRPr="00097643">
        <w:rPr>
          <w:rFonts w:cs="David" w:hint="cs"/>
          <w:b/>
          <w:bCs/>
          <w:rtl/>
        </w:rPr>
        <w:t xml:space="preserve"> אין</w:t>
      </w:r>
    </w:p>
    <w:p w14:paraId="773F84FE" w14:textId="77777777" w:rsidR="00097643" w:rsidRPr="00097643" w:rsidRDefault="00097643" w:rsidP="00097643">
      <w:pPr>
        <w:bidi/>
        <w:jc w:val="both"/>
        <w:rPr>
          <w:rFonts w:cs="David" w:hint="cs"/>
          <w:b/>
          <w:bCs/>
          <w:rtl/>
        </w:rPr>
      </w:pPr>
      <w:r w:rsidRPr="00097643">
        <w:rPr>
          <w:rFonts w:cs="David" w:hint="cs"/>
          <w:b/>
          <w:bCs/>
          <w:rtl/>
        </w:rPr>
        <w:t>ההצעה אושרה</w:t>
      </w:r>
    </w:p>
    <w:p w14:paraId="5ADE0706" w14:textId="77777777" w:rsidR="00097643" w:rsidRPr="00097643" w:rsidRDefault="00097643" w:rsidP="00097643">
      <w:pPr>
        <w:bidi/>
        <w:jc w:val="both"/>
        <w:rPr>
          <w:rFonts w:cs="David" w:hint="cs"/>
          <w:rtl/>
        </w:rPr>
      </w:pPr>
    </w:p>
    <w:p w14:paraId="12C049AC" w14:textId="77777777" w:rsidR="00097643" w:rsidRPr="00097643" w:rsidRDefault="00097643" w:rsidP="00097643">
      <w:pPr>
        <w:bidi/>
        <w:jc w:val="both"/>
        <w:rPr>
          <w:rFonts w:cs="David" w:hint="cs"/>
          <w:rtl/>
        </w:rPr>
      </w:pPr>
    </w:p>
    <w:p w14:paraId="75D712D0" w14:textId="77777777" w:rsidR="00097643" w:rsidRPr="00097643" w:rsidRDefault="00097643" w:rsidP="00097643">
      <w:pPr>
        <w:bidi/>
        <w:jc w:val="both"/>
        <w:rPr>
          <w:rFonts w:cs="David" w:hint="cs"/>
          <w:rtl/>
        </w:rPr>
      </w:pPr>
      <w:r w:rsidRPr="00097643">
        <w:rPr>
          <w:rFonts w:cs="David" w:hint="cs"/>
          <w:u w:val="single"/>
          <w:rtl/>
        </w:rPr>
        <w:t>היו"ר דוד טל:</w:t>
      </w:r>
    </w:p>
    <w:p w14:paraId="56F9B2C4" w14:textId="77777777" w:rsidR="00097643" w:rsidRPr="00097643" w:rsidRDefault="00097643" w:rsidP="00097643">
      <w:pPr>
        <w:bidi/>
        <w:jc w:val="both"/>
        <w:rPr>
          <w:rFonts w:cs="David" w:hint="cs"/>
          <w:rtl/>
        </w:rPr>
      </w:pPr>
    </w:p>
    <w:p w14:paraId="444BF71F" w14:textId="77777777" w:rsidR="00097643" w:rsidRPr="00097643" w:rsidRDefault="00097643" w:rsidP="00097643">
      <w:pPr>
        <w:bidi/>
        <w:jc w:val="both"/>
        <w:rPr>
          <w:rFonts w:cs="David" w:hint="cs"/>
          <w:rtl/>
        </w:rPr>
      </w:pPr>
      <w:r w:rsidRPr="00097643">
        <w:rPr>
          <w:rFonts w:cs="David" w:hint="cs"/>
          <w:rtl/>
        </w:rPr>
        <w:tab/>
        <w:t xml:space="preserve">תודה, אנחנו מאשרים. זה יונח על שולחן הכנסת תוך שבועיים, לאחר מכן זה יקבל תוקף, אם לא יהיו הסתייגויות לגבי התיקון הזה. </w:t>
      </w:r>
    </w:p>
    <w:p w14:paraId="31544C03" w14:textId="77777777" w:rsidR="00097643" w:rsidRPr="00097643" w:rsidRDefault="00097643" w:rsidP="00097643">
      <w:pPr>
        <w:bidi/>
        <w:jc w:val="both"/>
        <w:rPr>
          <w:rFonts w:cs="David" w:hint="cs"/>
          <w:rtl/>
        </w:rPr>
      </w:pPr>
    </w:p>
    <w:p w14:paraId="09F4CA36" w14:textId="77777777" w:rsidR="00097643" w:rsidRPr="00097643" w:rsidRDefault="00097643" w:rsidP="00097643">
      <w:pPr>
        <w:bidi/>
        <w:jc w:val="both"/>
        <w:rPr>
          <w:rFonts w:cs="David" w:hint="cs"/>
          <w:b/>
          <w:bCs/>
          <w:u w:val="single"/>
          <w:rtl/>
        </w:rPr>
      </w:pPr>
      <w:r w:rsidRPr="00097643">
        <w:rPr>
          <w:rFonts w:cs="David" w:hint="cs"/>
          <w:b/>
          <w:bCs/>
          <w:u w:val="single"/>
          <w:rtl/>
        </w:rPr>
        <w:t>2. תיקון סעיף 19 לתקנון הכנסת</w:t>
      </w:r>
    </w:p>
    <w:p w14:paraId="0EFE3929" w14:textId="77777777" w:rsidR="00097643" w:rsidRPr="00097643" w:rsidRDefault="00097643" w:rsidP="00097643">
      <w:pPr>
        <w:bidi/>
        <w:jc w:val="both"/>
        <w:rPr>
          <w:rFonts w:cs="David" w:hint="cs"/>
          <w:rtl/>
        </w:rPr>
      </w:pPr>
    </w:p>
    <w:p w14:paraId="49E38E92" w14:textId="77777777" w:rsidR="00097643" w:rsidRPr="00097643" w:rsidRDefault="00097643" w:rsidP="00097643">
      <w:pPr>
        <w:bidi/>
        <w:jc w:val="both"/>
        <w:rPr>
          <w:rFonts w:cs="David" w:hint="cs"/>
          <w:rtl/>
        </w:rPr>
      </w:pPr>
      <w:r w:rsidRPr="00097643">
        <w:rPr>
          <w:rFonts w:cs="David" w:hint="cs"/>
          <w:u w:val="single"/>
          <w:rtl/>
        </w:rPr>
        <w:t>היו"ר דוד טל:</w:t>
      </w:r>
    </w:p>
    <w:p w14:paraId="39E1451D" w14:textId="77777777" w:rsidR="00097643" w:rsidRPr="00097643" w:rsidRDefault="00097643" w:rsidP="00097643">
      <w:pPr>
        <w:bidi/>
        <w:jc w:val="both"/>
        <w:rPr>
          <w:rFonts w:cs="David" w:hint="cs"/>
          <w:rtl/>
        </w:rPr>
      </w:pPr>
    </w:p>
    <w:p w14:paraId="12254DB8" w14:textId="77777777" w:rsidR="00097643" w:rsidRPr="00097643" w:rsidRDefault="00097643" w:rsidP="00097643">
      <w:pPr>
        <w:bidi/>
        <w:jc w:val="both"/>
        <w:rPr>
          <w:rFonts w:cs="David" w:hint="cs"/>
          <w:rtl/>
        </w:rPr>
      </w:pPr>
      <w:r w:rsidRPr="00097643">
        <w:rPr>
          <w:rFonts w:cs="David" w:hint="cs"/>
          <w:rtl/>
        </w:rPr>
        <w:tab/>
        <w:t xml:space="preserve">אנחנו עוברים לנושא הבא על סדר היום, תיקון סעיף 19 לתקנון הכנסת, שישיבות ועדות הכנסת וישיבות הסיעות לא יתקיימו בשעות פעילותה של מליאת הכנסת, אלא אם כן אישר זאת יושב ראש הכנסת, כדי לאפשר לחברי הכנסת להשתתף בדיוני המליאה.  </w:t>
      </w:r>
    </w:p>
    <w:p w14:paraId="3C2339B3" w14:textId="77777777" w:rsidR="00097643" w:rsidRPr="00097643" w:rsidRDefault="00097643" w:rsidP="00097643">
      <w:pPr>
        <w:bidi/>
        <w:jc w:val="both"/>
        <w:rPr>
          <w:rFonts w:cs="David" w:hint="cs"/>
          <w:rtl/>
        </w:rPr>
      </w:pPr>
    </w:p>
    <w:p w14:paraId="2E696829" w14:textId="77777777" w:rsidR="00097643" w:rsidRPr="00097643" w:rsidRDefault="00097643" w:rsidP="00097643">
      <w:pPr>
        <w:bidi/>
        <w:jc w:val="both"/>
        <w:rPr>
          <w:rFonts w:cs="David" w:hint="cs"/>
          <w:rtl/>
        </w:rPr>
      </w:pPr>
      <w:r w:rsidRPr="00097643">
        <w:rPr>
          <w:rFonts w:cs="David" w:hint="cs"/>
          <w:rtl/>
        </w:rPr>
        <w:tab/>
        <w:t xml:space="preserve">חבר הכנסת סער, בבקשה. </w:t>
      </w:r>
    </w:p>
    <w:p w14:paraId="1CCDC876" w14:textId="77777777" w:rsidR="00097643" w:rsidRPr="00097643" w:rsidRDefault="00097643" w:rsidP="00097643">
      <w:pPr>
        <w:bidi/>
        <w:jc w:val="both"/>
        <w:rPr>
          <w:rFonts w:cs="David" w:hint="cs"/>
          <w:rtl/>
        </w:rPr>
      </w:pPr>
    </w:p>
    <w:p w14:paraId="1D9008FF"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39B5E5F8" w14:textId="77777777" w:rsidR="00097643" w:rsidRPr="00097643" w:rsidRDefault="00097643" w:rsidP="00097643">
      <w:pPr>
        <w:bidi/>
        <w:jc w:val="both"/>
        <w:rPr>
          <w:rFonts w:cs="David" w:hint="cs"/>
          <w:u w:val="single"/>
          <w:rtl/>
        </w:rPr>
      </w:pPr>
    </w:p>
    <w:p w14:paraId="124431F0" w14:textId="77777777" w:rsidR="00097643" w:rsidRPr="00097643" w:rsidRDefault="00097643" w:rsidP="00097643">
      <w:pPr>
        <w:bidi/>
        <w:jc w:val="both"/>
        <w:rPr>
          <w:rFonts w:cs="David" w:hint="cs"/>
          <w:rtl/>
        </w:rPr>
      </w:pPr>
      <w:r w:rsidRPr="00097643">
        <w:rPr>
          <w:rFonts w:cs="David" w:hint="cs"/>
          <w:rtl/>
        </w:rPr>
        <w:tab/>
        <w:t xml:space="preserve"> אדוני היושב ראש, אני רוצה לאבחן בין תיקון סעיף 19 לבין תיקון סעיף 98. תיקון 98 הוא סביר וגם מעגן פרקטיקה נוהגת, שבה ישיבות הוועדה ללא אישור יושב ראש הכנסת לא מתקיימות בזמן דיוני המליאה. הוא מוסיף את העניין של טעמים מיוחדים, ואין לי התנגדות לכך. יוצא שסעיף 2 הוא סעיף סביר ואפשר לתמוך בו. </w:t>
      </w:r>
    </w:p>
    <w:p w14:paraId="5D3C8BAB" w14:textId="77777777" w:rsidR="00097643" w:rsidRPr="00097643" w:rsidRDefault="00097643" w:rsidP="00097643">
      <w:pPr>
        <w:bidi/>
        <w:jc w:val="both"/>
        <w:rPr>
          <w:rFonts w:cs="David" w:hint="cs"/>
          <w:rtl/>
        </w:rPr>
      </w:pPr>
    </w:p>
    <w:p w14:paraId="76C703E6" w14:textId="77777777" w:rsidR="00097643" w:rsidRPr="00097643" w:rsidRDefault="00097643" w:rsidP="00097643">
      <w:pPr>
        <w:bidi/>
        <w:ind w:firstLine="567"/>
        <w:jc w:val="both"/>
        <w:rPr>
          <w:rFonts w:cs="David" w:hint="cs"/>
          <w:rtl/>
        </w:rPr>
      </w:pPr>
      <w:r w:rsidRPr="00097643">
        <w:rPr>
          <w:rFonts w:cs="David" w:hint="cs"/>
          <w:rtl/>
        </w:rPr>
        <w:t xml:space="preserve">לעומת זאת, סעיף 1 הוא ברמת ההזוי. באה יושבת ראש הכנסת ומבקשת להתערב במועדי ישיבות הסיעות. יכול להיות שאף אחד לא סיפר ליושבת ראש הכנסת - אבל אני מטיל בזה ספק, מאחר שהיא הייתה יושבת ראש סיעה - שסיעה היא אורגן של מפלגה, כמו מזכירות, כמו הנהלה, כמו בית דין של מפלגה. אין ליושבת הכנסת, עד כמה שזה יישמע מוזר, סמכות על סיעות הבית, ואין לה סמכות לקבוע את ישיבות סיעות הבית. האמת שגם אין צורך בכך, כי בדרך כלל הסיעות לא יושבות בזמן המליאה. </w:t>
      </w:r>
    </w:p>
    <w:p w14:paraId="4BED7428" w14:textId="77777777" w:rsidR="00097643" w:rsidRPr="00097643" w:rsidRDefault="00097643" w:rsidP="00097643">
      <w:pPr>
        <w:bidi/>
        <w:jc w:val="both"/>
        <w:rPr>
          <w:rFonts w:cs="David" w:hint="cs"/>
          <w:rtl/>
        </w:rPr>
      </w:pPr>
    </w:p>
    <w:p w14:paraId="6F8E080E" w14:textId="77777777" w:rsidR="00097643" w:rsidRPr="00097643" w:rsidRDefault="00097643" w:rsidP="00097643">
      <w:pPr>
        <w:pStyle w:val="Heading5"/>
        <w:rPr>
          <w:rFonts w:hint="cs"/>
          <w:sz w:val="24"/>
          <w:rtl/>
        </w:rPr>
      </w:pPr>
      <w:r w:rsidRPr="00097643">
        <w:rPr>
          <w:rFonts w:hint="cs"/>
          <w:sz w:val="24"/>
          <w:u w:val="single"/>
          <w:rtl/>
        </w:rPr>
        <w:t>יצחק זיו:</w:t>
      </w:r>
    </w:p>
    <w:p w14:paraId="36D80602" w14:textId="77777777" w:rsidR="00097643" w:rsidRPr="00097643" w:rsidRDefault="00097643" w:rsidP="00097643">
      <w:pPr>
        <w:pStyle w:val="Heading5"/>
        <w:rPr>
          <w:rFonts w:hint="cs"/>
          <w:sz w:val="24"/>
          <w:rtl/>
        </w:rPr>
      </w:pPr>
    </w:p>
    <w:p w14:paraId="186B5D8F" w14:textId="77777777" w:rsidR="00097643" w:rsidRPr="00097643" w:rsidRDefault="00097643" w:rsidP="00097643">
      <w:pPr>
        <w:bidi/>
        <w:jc w:val="both"/>
        <w:rPr>
          <w:rFonts w:cs="David" w:hint="cs"/>
          <w:rtl/>
        </w:rPr>
      </w:pPr>
      <w:r w:rsidRPr="00097643">
        <w:rPr>
          <w:rFonts w:cs="David" w:hint="cs"/>
          <w:rtl/>
        </w:rPr>
        <w:tab/>
        <w:t xml:space="preserve"> אז למה לא לעגן את זה?</w:t>
      </w:r>
    </w:p>
    <w:p w14:paraId="69F100D4" w14:textId="77777777" w:rsidR="00097643" w:rsidRPr="00097643" w:rsidRDefault="00097643" w:rsidP="00097643">
      <w:pPr>
        <w:bidi/>
        <w:jc w:val="both"/>
        <w:rPr>
          <w:rFonts w:cs="David" w:hint="cs"/>
          <w:rtl/>
        </w:rPr>
      </w:pPr>
    </w:p>
    <w:p w14:paraId="5DB9A299"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359FC2C4" w14:textId="77777777" w:rsidR="00097643" w:rsidRPr="00097643" w:rsidRDefault="00097643" w:rsidP="00097643">
      <w:pPr>
        <w:bidi/>
        <w:jc w:val="both"/>
        <w:rPr>
          <w:rFonts w:cs="David" w:hint="cs"/>
          <w:u w:val="single"/>
          <w:rtl/>
        </w:rPr>
      </w:pPr>
    </w:p>
    <w:p w14:paraId="4CFFA45B" w14:textId="77777777" w:rsidR="00097643" w:rsidRPr="00097643" w:rsidRDefault="00097643" w:rsidP="00097643">
      <w:pPr>
        <w:bidi/>
        <w:jc w:val="both"/>
        <w:rPr>
          <w:rFonts w:cs="David" w:hint="cs"/>
          <w:rtl/>
        </w:rPr>
      </w:pPr>
      <w:r w:rsidRPr="00097643">
        <w:rPr>
          <w:rFonts w:cs="David" w:hint="cs"/>
          <w:rtl/>
        </w:rPr>
        <w:tab/>
        <w:t xml:space="preserve">חבר הכנסת זיו, יכול להיות שאין לך מספיק ניסיון, אז אומר. אין צורך, מכיוון שזו לא הפרקטיקה. בדרך כלל הסיעות מקיימות ישיבות סיעה בימי שני בשעה 14:00. אין ועדות באותו זמן ואין מליאה באותו זמן. אבל קורה בהחלט בחיים </w:t>
      </w:r>
      <w:proofErr w:type="spellStart"/>
      <w:r w:rsidRPr="00097643">
        <w:rPr>
          <w:rFonts w:cs="David" w:hint="cs"/>
          <w:rtl/>
        </w:rPr>
        <w:t>הפרלמנטריים</w:t>
      </w:r>
      <w:proofErr w:type="spellEnd"/>
      <w:r w:rsidRPr="00097643">
        <w:rPr>
          <w:rFonts w:cs="David" w:hint="cs"/>
          <w:rtl/>
        </w:rPr>
        <w:t xml:space="preserve">, שתוך כדי דיונים במליאה עולה איזשהו נושא, מתווכחים וצריך לקבל החלטה. יש סיעות יותר גדולות ויש סיעות יותר קטנות. לסיעת </w:t>
      </w:r>
      <w:proofErr w:type="spellStart"/>
      <w:r w:rsidRPr="00097643">
        <w:rPr>
          <w:rFonts w:cs="David" w:hint="cs"/>
          <w:rtl/>
        </w:rPr>
        <w:t>חד"ש</w:t>
      </w:r>
      <w:proofErr w:type="spellEnd"/>
      <w:r w:rsidRPr="00097643">
        <w:rPr>
          <w:rFonts w:cs="David" w:hint="cs"/>
          <w:rtl/>
        </w:rPr>
        <w:t xml:space="preserve">, למשל, אין בעיה לקיים מתי שהיא רוצה. היא יכולה לעשות את זה בזמן המליאה, היא לא צריכה אפילו כותרת ופרוטוקול. יש סיעות שזה יותר קשה להן. </w:t>
      </w:r>
    </w:p>
    <w:p w14:paraId="06511805" w14:textId="77777777" w:rsidR="00097643" w:rsidRPr="00097643" w:rsidRDefault="00097643" w:rsidP="00097643">
      <w:pPr>
        <w:bidi/>
        <w:jc w:val="both"/>
        <w:rPr>
          <w:rFonts w:cs="David" w:hint="cs"/>
          <w:rtl/>
        </w:rPr>
      </w:pPr>
    </w:p>
    <w:p w14:paraId="70132CF0" w14:textId="77777777" w:rsidR="00097643" w:rsidRPr="00097643" w:rsidRDefault="00097643" w:rsidP="00097643">
      <w:pPr>
        <w:bidi/>
        <w:ind w:firstLine="567"/>
        <w:jc w:val="both"/>
        <w:rPr>
          <w:rFonts w:cs="David" w:hint="cs"/>
          <w:rtl/>
        </w:rPr>
      </w:pPr>
      <w:r w:rsidRPr="00097643">
        <w:rPr>
          <w:rFonts w:cs="David" w:hint="cs"/>
          <w:rtl/>
        </w:rPr>
        <w:t xml:space="preserve">יש ימים שהמליאה היא משמימה, אבל  - אני נותן סיטואציה תיאורטית - נגיד שמחליטים להביא מחוץ לסדר היום את חוק האינטרנט, למשל, שלא היה על סדר היום ופתאום מחליטים שהוא עולה על סדר היום. למה? ככה, כי זה מה שרוצה סיעה מסוימת. אז צריך לגבש עמדה לעניין הצעת חוק, שיש לה משמעויות ענייניות, שלא כל מי שחבר שוועדה מכיר, יש לה משמעויות פוליטיות, ולגיטימי שסיעה תתייעץ בזמן שמתקיים דיון במליאה. </w:t>
      </w:r>
    </w:p>
    <w:p w14:paraId="2AAFEB13" w14:textId="77777777" w:rsidR="00097643" w:rsidRPr="00097643" w:rsidRDefault="00097643" w:rsidP="00097643">
      <w:pPr>
        <w:bidi/>
        <w:ind w:firstLine="567"/>
        <w:jc w:val="both"/>
        <w:rPr>
          <w:rFonts w:cs="David" w:hint="cs"/>
          <w:rtl/>
        </w:rPr>
      </w:pPr>
    </w:p>
    <w:p w14:paraId="39DA035B" w14:textId="77777777" w:rsidR="00097643" w:rsidRPr="00097643" w:rsidRDefault="00097643" w:rsidP="00097643">
      <w:pPr>
        <w:bidi/>
        <w:ind w:firstLine="567"/>
        <w:jc w:val="both"/>
        <w:rPr>
          <w:rFonts w:cs="David" w:hint="cs"/>
          <w:rtl/>
        </w:rPr>
      </w:pPr>
      <w:r w:rsidRPr="00097643">
        <w:rPr>
          <w:rFonts w:cs="David" w:hint="cs"/>
          <w:rtl/>
        </w:rPr>
        <w:t xml:space="preserve">דרך אגב, גם אי-אפשר למנוע את זה באופן אמיתי, ולכן גם לא ניתן לאכוף כזה דבר באופן אמיתי. אם כבר, אפשר להגיד שנשיאות הכנסת לא תקיים ישיבות. </w:t>
      </w:r>
    </w:p>
    <w:p w14:paraId="7BBF9086" w14:textId="77777777" w:rsidR="00097643" w:rsidRPr="00097643" w:rsidRDefault="00097643" w:rsidP="00097643">
      <w:pPr>
        <w:bidi/>
        <w:ind w:firstLine="567"/>
        <w:jc w:val="both"/>
        <w:rPr>
          <w:rFonts w:cs="David" w:hint="cs"/>
          <w:rtl/>
        </w:rPr>
      </w:pPr>
    </w:p>
    <w:p w14:paraId="7F18560B" w14:textId="77777777" w:rsidR="00097643" w:rsidRPr="00097643" w:rsidRDefault="00097643" w:rsidP="00097643">
      <w:pPr>
        <w:bidi/>
        <w:jc w:val="both"/>
        <w:rPr>
          <w:rFonts w:cs="David" w:hint="cs"/>
          <w:rtl/>
        </w:rPr>
      </w:pPr>
      <w:r w:rsidRPr="00097643">
        <w:rPr>
          <w:rFonts w:cs="David" w:hint="cs"/>
          <w:u w:val="single"/>
          <w:rtl/>
        </w:rPr>
        <w:t>היו"ר דוד טל:</w:t>
      </w:r>
    </w:p>
    <w:p w14:paraId="63A9DD74" w14:textId="77777777" w:rsidR="00097643" w:rsidRPr="00097643" w:rsidRDefault="00097643" w:rsidP="00097643">
      <w:pPr>
        <w:bidi/>
        <w:ind w:firstLine="567"/>
        <w:jc w:val="both"/>
        <w:rPr>
          <w:rFonts w:cs="David" w:hint="cs"/>
          <w:rtl/>
        </w:rPr>
      </w:pPr>
    </w:p>
    <w:p w14:paraId="06A195EB" w14:textId="77777777" w:rsidR="00097643" w:rsidRPr="00097643" w:rsidRDefault="00097643" w:rsidP="00097643">
      <w:pPr>
        <w:bidi/>
        <w:ind w:firstLine="567"/>
        <w:jc w:val="both"/>
        <w:rPr>
          <w:rFonts w:cs="David" w:hint="cs"/>
          <w:rtl/>
        </w:rPr>
      </w:pPr>
      <w:r w:rsidRPr="00097643">
        <w:rPr>
          <w:rFonts w:cs="David" w:hint="cs"/>
          <w:rtl/>
        </w:rPr>
        <w:t xml:space="preserve">לסיפא שלך אני מסכים, אי-אפשר למנוע את זה. אני לא רוצה להיכנס למליאה, אני יושב בחדרי, ואני יכול לנהל ישיבה. </w:t>
      </w:r>
    </w:p>
    <w:p w14:paraId="000105A2" w14:textId="77777777" w:rsidR="00097643" w:rsidRPr="00097643" w:rsidRDefault="00097643" w:rsidP="00097643">
      <w:pPr>
        <w:bidi/>
        <w:jc w:val="both"/>
        <w:rPr>
          <w:rFonts w:cs="David" w:hint="cs"/>
          <w:rtl/>
        </w:rPr>
      </w:pPr>
    </w:p>
    <w:p w14:paraId="4241C03D"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6F78BA54" w14:textId="77777777" w:rsidR="00097643" w:rsidRPr="00097643" w:rsidRDefault="00097643" w:rsidP="00097643">
      <w:pPr>
        <w:bidi/>
        <w:jc w:val="both"/>
        <w:rPr>
          <w:rFonts w:cs="David" w:hint="cs"/>
          <w:u w:val="single"/>
          <w:rtl/>
        </w:rPr>
      </w:pPr>
    </w:p>
    <w:p w14:paraId="05910BE0" w14:textId="77777777" w:rsidR="00097643" w:rsidRPr="00097643" w:rsidRDefault="00097643" w:rsidP="00097643">
      <w:pPr>
        <w:bidi/>
        <w:jc w:val="both"/>
        <w:rPr>
          <w:rFonts w:cs="David" w:hint="cs"/>
          <w:rtl/>
        </w:rPr>
      </w:pPr>
      <w:r w:rsidRPr="00097643">
        <w:rPr>
          <w:rFonts w:cs="David" w:hint="cs"/>
          <w:rtl/>
        </w:rPr>
        <w:tab/>
        <w:t xml:space="preserve">למה נשיאות הכנסת מקיימת דיונים בימי שני בזמן שיש ועדות? אפשר להעלות הצעה, ואעלה את זה כהשגה אם הרוב בוועדה שצריך להגביל את הסיעות, שהן לא אורגן של הכנסת. הנשיאות היא כן אורגן של הכנסת. </w:t>
      </w:r>
    </w:p>
    <w:p w14:paraId="28813E75" w14:textId="77777777" w:rsidR="00097643" w:rsidRPr="00097643" w:rsidRDefault="00097643" w:rsidP="00097643">
      <w:pPr>
        <w:bidi/>
        <w:jc w:val="both"/>
        <w:rPr>
          <w:rFonts w:cs="David" w:hint="cs"/>
          <w:rtl/>
        </w:rPr>
      </w:pPr>
    </w:p>
    <w:p w14:paraId="0145DD2F" w14:textId="77777777" w:rsidR="00097643" w:rsidRPr="00097643" w:rsidRDefault="00097643" w:rsidP="00097643">
      <w:pPr>
        <w:bidi/>
        <w:ind w:firstLine="567"/>
        <w:jc w:val="both"/>
        <w:rPr>
          <w:rFonts w:cs="David" w:hint="cs"/>
          <w:rtl/>
        </w:rPr>
      </w:pPr>
      <w:r w:rsidRPr="00097643">
        <w:rPr>
          <w:rFonts w:cs="David" w:hint="cs"/>
          <w:rtl/>
        </w:rPr>
        <w:t xml:space="preserve">לכן, אני מציע ללכת בשדרה רחבה, לתקן את סעיף 98 ולשכוח בשלב מוקדם, ובטרם זה יהפוך לפארסה, את הרעיון של תיקון סעיף 19. לא לקיים ועדות בזמן מליאה </w:t>
      </w:r>
      <w:r w:rsidRPr="00097643">
        <w:rPr>
          <w:rFonts w:cs="David"/>
          <w:rtl/>
        </w:rPr>
        <w:t>–</w:t>
      </w:r>
      <w:r w:rsidRPr="00097643">
        <w:rPr>
          <w:rFonts w:cs="David" w:hint="cs"/>
          <w:rtl/>
        </w:rPr>
        <w:t xml:space="preserve"> זה בסדר, הגיוני, מקובל גם הוספת סוגיית הטעמים המיוחדים. אין לאסור על קיום ישיבות סיעה בזמן ישיבות המליאה, שכן הסיעה היא אורגן סטטוטורי בדיני המפלגות, היא לא אורגן סטטוטורי בכנסת. יש לה מעמד בתקנון הכנסת, כי המשטר הוא סיעתי, אבל זה יצור של המפלגות ולא צריך לפלוש אליו. </w:t>
      </w:r>
    </w:p>
    <w:p w14:paraId="7042FCE8" w14:textId="77777777" w:rsidR="00097643" w:rsidRPr="00097643" w:rsidRDefault="00097643" w:rsidP="00097643">
      <w:pPr>
        <w:bidi/>
        <w:jc w:val="both"/>
        <w:rPr>
          <w:rFonts w:cs="David" w:hint="cs"/>
          <w:rtl/>
        </w:rPr>
      </w:pPr>
    </w:p>
    <w:p w14:paraId="54ED5042" w14:textId="77777777" w:rsidR="00097643" w:rsidRPr="00097643" w:rsidRDefault="00097643" w:rsidP="00097643">
      <w:pPr>
        <w:bidi/>
        <w:jc w:val="both"/>
        <w:rPr>
          <w:rFonts w:cs="David" w:hint="cs"/>
          <w:rtl/>
        </w:rPr>
      </w:pPr>
      <w:r w:rsidRPr="00097643">
        <w:rPr>
          <w:rFonts w:cs="David" w:hint="cs"/>
          <w:rtl/>
        </w:rPr>
        <w:tab/>
        <w:t xml:space="preserve">גם לא ניתן להגביל את אלי </w:t>
      </w:r>
      <w:proofErr w:type="spellStart"/>
      <w:r w:rsidRPr="00097643">
        <w:rPr>
          <w:rFonts w:cs="David" w:hint="cs"/>
          <w:rtl/>
        </w:rPr>
        <w:t>אפללו</w:t>
      </w:r>
      <w:proofErr w:type="spellEnd"/>
      <w:r w:rsidRPr="00097643">
        <w:rPr>
          <w:rFonts w:cs="David" w:hint="cs"/>
          <w:rtl/>
        </w:rPr>
        <w:t xml:space="preserve">, כשהוא מחליט לכנס את סיעת קדימה. גם אם ראש הממשלה ביפן והוא רוצה לקיים התייעצות בסוגיית ירושלים, לא ניתן למנוע את זה ממנו. </w:t>
      </w:r>
    </w:p>
    <w:p w14:paraId="2F2CE2A6" w14:textId="77777777" w:rsidR="00097643" w:rsidRPr="00097643" w:rsidRDefault="00097643" w:rsidP="00097643">
      <w:pPr>
        <w:bidi/>
        <w:jc w:val="both"/>
        <w:rPr>
          <w:rFonts w:cs="David" w:hint="cs"/>
          <w:rtl/>
        </w:rPr>
      </w:pPr>
    </w:p>
    <w:p w14:paraId="67FFB8A5" w14:textId="77777777" w:rsidR="00097643" w:rsidRPr="00097643" w:rsidRDefault="00097643" w:rsidP="00097643">
      <w:pPr>
        <w:pStyle w:val="Heading5"/>
        <w:rPr>
          <w:rFonts w:hint="cs"/>
          <w:sz w:val="24"/>
          <w:rtl/>
        </w:rPr>
      </w:pPr>
      <w:r w:rsidRPr="00097643">
        <w:rPr>
          <w:rFonts w:hint="cs"/>
          <w:sz w:val="24"/>
          <w:u w:val="single"/>
          <w:rtl/>
        </w:rPr>
        <w:t>יצחק זיו:</w:t>
      </w:r>
    </w:p>
    <w:p w14:paraId="585B7093" w14:textId="77777777" w:rsidR="00097643" w:rsidRPr="00097643" w:rsidRDefault="00097643" w:rsidP="00097643">
      <w:pPr>
        <w:pStyle w:val="Heading5"/>
        <w:rPr>
          <w:rFonts w:hint="cs"/>
          <w:sz w:val="24"/>
          <w:rtl/>
        </w:rPr>
      </w:pPr>
    </w:p>
    <w:p w14:paraId="46FAA10D" w14:textId="77777777" w:rsidR="00097643" w:rsidRPr="00097643" w:rsidRDefault="00097643" w:rsidP="00097643">
      <w:pPr>
        <w:bidi/>
        <w:jc w:val="both"/>
        <w:rPr>
          <w:rFonts w:cs="David" w:hint="cs"/>
          <w:rtl/>
        </w:rPr>
      </w:pPr>
      <w:r w:rsidRPr="00097643">
        <w:rPr>
          <w:rFonts w:cs="David" w:hint="cs"/>
          <w:rtl/>
        </w:rPr>
        <w:tab/>
        <w:t xml:space="preserve"> בזמן המליאה הוא לא יכול לעשות את זה, אלא אם זה באישור יושבת ראש הכנסת.</w:t>
      </w:r>
    </w:p>
    <w:p w14:paraId="18014DE9" w14:textId="77777777" w:rsidR="00097643" w:rsidRPr="00097643" w:rsidRDefault="00097643" w:rsidP="00097643">
      <w:pPr>
        <w:bidi/>
        <w:jc w:val="both"/>
        <w:rPr>
          <w:rFonts w:cs="David" w:hint="cs"/>
          <w:rtl/>
        </w:rPr>
      </w:pPr>
    </w:p>
    <w:p w14:paraId="0516A37D" w14:textId="77777777" w:rsidR="00097643" w:rsidRPr="00097643" w:rsidRDefault="00097643" w:rsidP="00097643">
      <w:pPr>
        <w:bidi/>
        <w:jc w:val="both"/>
        <w:rPr>
          <w:rFonts w:cs="David" w:hint="cs"/>
          <w:rtl/>
        </w:rPr>
      </w:pPr>
      <w:r w:rsidRPr="00097643">
        <w:rPr>
          <w:rFonts w:cs="David" w:hint="cs"/>
          <w:u w:val="single"/>
          <w:rtl/>
        </w:rPr>
        <w:t>היו"ר דוד טל:</w:t>
      </w:r>
    </w:p>
    <w:p w14:paraId="508A9C98" w14:textId="77777777" w:rsidR="00097643" w:rsidRPr="00097643" w:rsidRDefault="00097643" w:rsidP="00097643">
      <w:pPr>
        <w:bidi/>
        <w:jc w:val="both"/>
        <w:rPr>
          <w:rFonts w:cs="David" w:hint="cs"/>
          <w:rtl/>
        </w:rPr>
      </w:pPr>
    </w:p>
    <w:p w14:paraId="70A6572C" w14:textId="77777777" w:rsidR="00097643" w:rsidRPr="00097643" w:rsidRDefault="00097643" w:rsidP="00097643">
      <w:pPr>
        <w:bidi/>
        <w:ind w:firstLine="567"/>
        <w:jc w:val="both"/>
        <w:rPr>
          <w:rFonts w:cs="David" w:hint="cs"/>
          <w:rtl/>
        </w:rPr>
      </w:pPr>
      <w:r w:rsidRPr="00097643">
        <w:rPr>
          <w:rFonts w:cs="David" w:hint="cs"/>
          <w:rtl/>
        </w:rPr>
        <w:t xml:space="preserve">אלי </w:t>
      </w:r>
      <w:proofErr w:type="spellStart"/>
      <w:r w:rsidRPr="00097643">
        <w:rPr>
          <w:rFonts w:cs="David" w:hint="cs"/>
          <w:rtl/>
        </w:rPr>
        <w:t>אפללו</w:t>
      </w:r>
      <w:proofErr w:type="spellEnd"/>
      <w:r w:rsidRPr="00097643">
        <w:rPr>
          <w:rFonts w:cs="David" w:hint="cs"/>
          <w:rtl/>
        </w:rPr>
        <w:t xml:space="preserve"> אכן כינס ישיבת סיעה בנושא ירושלים, נושא חשוב. אני חושב שהיית צריך לתמוך בדבר הזה. אבל הוא לא כינס את הישיבה בזמן דיון במליאה. </w:t>
      </w:r>
    </w:p>
    <w:p w14:paraId="386B18AA" w14:textId="77777777" w:rsidR="00097643" w:rsidRPr="00097643" w:rsidRDefault="00097643" w:rsidP="00097643">
      <w:pPr>
        <w:bidi/>
        <w:jc w:val="both"/>
        <w:rPr>
          <w:rFonts w:cs="David" w:hint="cs"/>
          <w:u w:val="single"/>
          <w:rtl/>
        </w:rPr>
      </w:pPr>
    </w:p>
    <w:p w14:paraId="7F9DF7F6"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6A3EA023" w14:textId="77777777" w:rsidR="00097643" w:rsidRPr="00097643" w:rsidRDefault="00097643" w:rsidP="00097643">
      <w:pPr>
        <w:bidi/>
        <w:jc w:val="both"/>
        <w:rPr>
          <w:rFonts w:cs="David" w:hint="cs"/>
          <w:u w:val="single"/>
          <w:rtl/>
        </w:rPr>
      </w:pPr>
    </w:p>
    <w:p w14:paraId="7F923DA5" w14:textId="77777777" w:rsidR="00097643" w:rsidRPr="00097643" w:rsidRDefault="00097643" w:rsidP="00097643">
      <w:pPr>
        <w:bidi/>
        <w:jc w:val="both"/>
        <w:rPr>
          <w:rFonts w:cs="David" w:hint="cs"/>
          <w:rtl/>
        </w:rPr>
      </w:pPr>
      <w:r w:rsidRPr="00097643">
        <w:rPr>
          <w:rFonts w:cs="David" w:hint="cs"/>
          <w:rtl/>
        </w:rPr>
        <w:tab/>
        <w:t xml:space="preserve"> אני תומך בכינוס, אני תומך בעיתוי הכינוס, אני תומך בהחלטת הכינוס. </w:t>
      </w:r>
    </w:p>
    <w:p w14:paraId="2853E877" w14:textId="77777777" w:rsidR="00097643" w:rsidRPr="00097643" w:rsidRDefault="00097643" w:rsidP="00097643">
      <w:pPr>
        <w:bidi/>
        <w:jc w:val="both"/>
        <w:rPr>
          <w:rFonts w:cs="David" w:hint="cs"/>
          <w:rtl/>
        </w:rPr>
      </w:pPr>
    </w:p>
    <w:p w14:paraId="3609EB15" w14:textId="77777777" w:rsidR="00097643" w:rsidRPr="00097643" w:rsidRDefault="00097643" w:rsidP="00097643">
      <w:pPr>
        <w:bidi/>
        <w:jc w:val="both"/>
        <w:rPr>
          <w:rFonts w:cs="David" w:hint="cs"/>
          <w:rtl/>
        </w:rPr>
      </w:pPr>
      <w:r w:rsidRPr="00097643">
        <w:rPr>
          <w:rFonts w:cs="David" w:hint="cs"/>
          <w:u w:val="single"/>
          <w:rtl/>
        </w:rPr>
        <w:t>היו"ר דוד טל:</w:t>
      </w:r>
    </w:p>
    <w:p w14:paraId="358C53E7" w14:textId="77777777" w:rsidR="00097643" w:rsidRPr="00097643" w:rsidRDefault="00097643" w:rsidP="00097643">
      <w:pPr>
        <w:bidi/>
        <w:jc w:val="both"/>
        <w:rPr>
          <w:rFonts w:cs="David" w:hint="cs"/>
          <w:rtl/>
        </w:rPr>
      </w:pPr>
    </w:p>
    <w:p w14:paraId="637BA580" w14:textId="77777777" w:rsidR="00097643" w:rsidRPr="00097643" w:rsidRDefault="00097643" w:rsidP="00097643">
      <w:pPr>
        <w:bidi/>
        <w:jc w:val="both"/>
        <w:rPr>
          <w:rFonts w:cs="David" w:hint="cs"/>
          <w:rtl/>
        </w:rPr>
      </w:pPr>
      <w:r w:rsidRPr="00097643">
        <w:rPr>
          <w:rFonts w:cs="David" w:hint="cs"/>
          <w:rtl/>
        </w:rPr>
        <w:tab/>
        <w:t xml:space="preserve">האמת היא שאי-אפשר למנוע משום סיעה להתכנס מתי שהיא תרצה. </w:t>
      </w:r>
    </w:p>
    <w:p w14:paraId="1988FE83" w14:textId="77777777" w:rsidR="00097643" w:rsidRPr="00097643" w:rsidRDefault="00097643" w:rsidP="00097643">
      <w:pPr>
        <w:bidi/>
        <w:jc w:val="both"/>
        <w:rPr>
          <w:rFonts w:cs="David" w:hint="cs"/>
          <w:u w:val="single"/>
          <w:rtl/>
        </w:rPr>
      </w:pPr>
    </w:p>
    <w:p w14:paraId="3798A75B" w14:textId="77777777" w:rsidR="00097643" w:rsidRPr="00097643" w:rsidRDefault="00097643" w:rsidP="00097643">
      <w:pPr>
        <w:bidi/>
        <w:jc w:val="both"/>
        <w:rPr>
          <w:rFonts w:cs="David" w:hint="cs"/>
          <w:rtl/>
        </w:rPr>
      </w:pPr>
      <w:r w:rsidRPr="00097643">
        <w:rPr>
          <w:rFonts w:cs="David" w:hint="cs"/>
          <w:u w:val="single"/>
          <w:rtl/>
        </w:rPr>
        <w:t xml:space="preserve">אלי </w:t>
      </w:r>
      <w:proofErr w:type="spellStart"/>
      <w:r w:rsidRPr="00097643">
        <w:rPr>
          <w:rFonts w:cs="David" w:hint="cs"/>
          <w:u w:val="single"/>
          <w:rtl/>
        </w:rPr>
        <w:t>אפללו</w:t>
      </w:r>
      <w:proofErr w:type="spellEnd"/>
      <w:r w:rsidRPr="00097643">
        <w:rPr>
          <w:rFonts w:cs="David" w:hint="cs"/>
          <w:u w:val="single"/>
          <w:rtl/>
        </w:rPr>
        <w:t>:</w:t>
      </w:r>
    </w:p>
    <w:p w14:paraId="765917A3" w14:textId="77777777" w:rsidR="00097643" w:rsidRPr="00097643" w:rsidRDefault="00097643" w:rsidP="00097643">
      <w:pPr>
        <w:bidi/>
        <w:jc w:val="both"/>
        <w:rPr>
          <w:rFonts w:cs="David" w:hint="cs"/>
          <w:rtl/>
        </w:rPr>
      </w:pPr>
    </w:p>
    <w:p w14:paraId="52ECB04A" w14:textId="77777777" w:rsidR="00097643" w:rsidRPr="00097643" w:rsidRDefault="00097643" w:rsidP="00097643">
      <w:pPr>
        <w:bidi/>
        <w:jc w:val="both"/>
        <w:rPr>
          <w:rFonts w:cs="David" w:hint="cs"/>
          <w:rtl/>
        </w:rPr>
      </w:pPr>
      <w:r w:rsidRPr="00097643">
        <w:rPr>
          <w:rFonts w:cs="David" w:hint="cs"/>
          <w:rtl/>
        </w:rPr>
        <w:tab/>
        <w:t xml:space="preserve">הוא מזכיר את שמי, אני יכול לענות? במצע של קדימה כתוב עניין ירושלים באופן ברור. זה לא משהו חדש. </w:t>
      </w:r>
    </w:p>
    <w:p w14:paraId="5D33EC42" w14:textId="77777777" w:rsidR="00097643" w:rsidRPr="00097643" w:rsidRDefault="00097643" w:rsidP="00097643">
      <w:pPr>
        <w:bidi/>
        <w:jc w:val="both"/>
        <w:rPr>
          <w:rFonts w:cs="David" w:hint="cs"/>
          <w:rtl/>
        </w:rPr>
      </w:pPr>
    </w:p>
    <w:p w14:paraId="2BFB96F7" w14:textId="77777777" w:rsidR="00097643" w:rsidRPr="00097643" w:rsidRDefault="00097643" w:rsidP="00097643">
      <w:pPr>
        <w:bidi/>
        <w:jc w:val="both"/>
        <w:rPr>
          <w:rFonts w:cs="David" w:hint="cs"/>
          <w:rtl/>
        </w:rPr>
      </w:pPr>
      <w:r w:rsidRPr="00097643">
        <w:rPr>
          <w:rFonts w:cs="David" w:hint="cs"/>
          <w:u w:val="single"/>
          <w:rtl/>
        </w:rPr>
        <w:t>היו"ר דוד טל:</w:t>
      </w:r>
    </w:p>
    <w:p w14:paraId="6DDB464A" w14:textId="77777777" w:rsidR="00097643" w:rsidRPr="00097643" w:rsidRDefault="00097643" w:rsidP="00097643">
      <w:pPr>
        <w:bidi/>
        <w:jc w:val="both"/>
        <w:rPr>
          <w:rFonts w:cs="David" w:hint="cs"/>
          <w:rtl/>
        </w:rPr>
      </w:pPr>
    </w:p>
    <w:p w14:paraId="10246671" w14:textId="77777777" w:rsidR="00097643" w:rsidRPr="00097643" w:rsidRDefault="00097643" w:rsidP="00097643">
      <w:pPr>
        <w:bidi/>
        <w:jc w:val="both"/>
        <w:rPr>
          <w:rFonts w:cs="David" w:hint="cs"/>
          <w:rtl/>
        </w:rPr>
      </w:pPr>
      <w:r w:rsidRPr="00097643">
        <w:rPr>
          <w:rFonts w:cs="David" w:hint="cs"/>
          <w:rtl/>
        </w:rPr>
        <w:tab/>
        <w:t>הוא אמר שהוא בעד, הוא תומך. חבר הכנסת רותם, בבקשה.</w:t>
      </w:r>
    </w:p>
    <w:p w14:paraId="5F7AC3B5" w14:textId="77777777" w:rsidR="00097643" w:rsidRPr="00097643" w:rsidRDefault="00097643" w:rsidP="00097643">
      <w:pPr>
        <w:bidi/>
        <w:jc w:val="both"/>
        <w:rPr>
          <w:rFonts w:cs="David" w:hint="cs"/>
          <w:rtl/>
        </w:rPr>
      </w:pPr>
    </w:p>
    <w:p w14:paraId="03B2DB9D" w14:textId="77777777" w:rsidR="00097643" w:rsidRPr="00097643" w:rsidRDefault="00097643" w:rsidP="00097643">
      <w:pPr>
        <w:bidi/>
        <w:jc w:val="both"/>
        <w:rPr>
          <w:rFonts w:cs="David" w:hint="cs"/>
          <w:rtl/>
        </w:rPr>
      </w:pPr>
      <w:r w:rsidRPr="00097643">
        <w:rPr>
          <w:rFonts w:cs="David" w:hint="cs"/>
          <w:u w:val="single"/>
          <w:rtl/>
        </w:rPr>
        <w:t>דוד רותם:</w:t>
      </w:r>
    </w:p>
    <w:p w14:paraId="7F9FB5E0" w14:textId="77777777" w:rsidR="00097643" w:rsidRPr="00097643" w:rsidRDefault="00097643" w:rsidP="00097643">
      <w:pPr>
        <w:bidi/>
        <w:jc w:val="both"/>
        <w:rPr>
          <w:rFonts w:cs="David" w:hint="cs"/>
          <w:rtl/>
        </w:rPr>
      </w:pPr>
    </w:p>
    <w:p w14:paraId="2D115A26" w14:textId="77777777" w:rsidR="00097643" w:rsidRPr="00097643" w:rsidRDefault="00097643" w:rsidP="00097643">
      <w:pPr>
        <w:bidi/>
        <w:jc w:val="both"/>
        <w:rPr>
          <w:rFonts w:cs="David" w:hint="cs"/>
          <w:rtl/>
        </w:rPr>
      </w:pPr>
      <w:r w:rsidRPr="00097643">
        <w:rPr>
          <w:rFonts w:cs="David" w:hint="cs"/>
          <w:rtl/>
        </w:rPr>
        <w:tab/>
        <w:t xml:space="preserve">אדוני היושב ראש, אני חושב שחבר הכנסת סער צודק לגבי תיקון סעיף 19. אגיד יותר מזה, אני באמת חושב שצריך להכניס סעיף שהנשיאות לא תקיים את ישיבותיה בשעה שיש ישיבות ועדה. השבוע לא השתתפתי בישיבת הנשיאות כי הייתי צריך להשתתף בישיבת ועדה, שהיה בה חוק חשוב. בהחלט אפשר לתאם את הדברים. </w:t>
      </w:r>
    </w:p>
    <w:p w14:paraId="0DBC1C61" w14:textId="77777777" w:rsidR="00097643" w:rsidRPr="00097643" w:rsidRDefault="00097643" w:rsidP="00097643">
      <w:pPr>
        <w:bidi/>
        <w:jc w:val="both"/>
        <w:rPr>
          <w:rFonts w:cs="David" w:hint="cs"/>
          <w:rtl/>
        </w:rPr>
      </w:pPr>
    </w:p>
    <w:p w14:paraId="04996E0A" w14:textId="77777777" w:rsidR="00097643" w:rsidRPr="00097643" w:rsidRDefault="00097643" w:rsidP="00097643">
      <w:pPr>
        <w:bidi/>
        <w:jc w:val="both"/>
        <w:rPr>
          <w:rFonts w:cs="David" w:hint="cs"/>
          <w:rtl/>
        </w:rPr>
      </w:pPr>
      <w:r w:rsidRPr="00097643">
        <w:rPr>
          <w:rFonts w:cs="David" w:hint="cs"/>
          <w:u w:val="single"/>
          <w:rtl/>
        </w:rPr>
        <w:t>היו"ר דוד טל:</w:t>
      </w:r>
    </w:p>
    <w:p w14:paraId="0D1F1CF9" w14:textId="77777777" w:rsidR="00097643" w:rsidRPr="00097643" w:rsidRDefault="00097643" w:rsidP="00097643">
      <w:pPr>
        <w:bidi/>
        <w:jc w:val="both"/>
        <w:rPr>
          <w:rFonts w:cs="David" w:hint="cs"/>
          <w:rtl/>
        </w:rPr>
      </w:pPr>
    </w:p>
    <w:p w14:paraId="7DA73DCB" w14:textId="77777777" w:rsidR="00097643" w:rsidRPr="00097643" w:rsidRDefault="00097643" w:rsidP="00097643">
      <w:pPr>
        <w:bidi/>
        <w:ind w:firstLine="567"/>
        <w:jc w:val="both"/>
        <w:rPr>
          <w:rFonts w:cs="David" w:hint="cs"/>
          <w:rtl/>
        </w:rPr>
      </w:pPr>
      <w:r w:rsidRPr="00097643">
        <w:rPr>
          <w:rFonts w:cs="David" w:hint="cs"/>
          <w:rtl/>
        </w:rPr>
        <w:t xml:space="preserve">אגיד לך איפה הבעיה, בשעות הבוקר עד הצהרים תמיד יש ישיבות ועדה. ייווצר מצב שהנשיאות צריכה לשבת אחרי הצהרים, והיא צריכה כבר להכין את סדר היום, אילו הצעות מתקבלות ואילו הצעות לא מתקבלות. אני חושב שזה בהחלט מידתי, משום שאם אתה סגן יושב ויש נושא שאתה לא יכול להגיע אליו, יש לך אפשרות לשלוח מישהו אחר. </w:t>
      </w:r>
    </w:p>
    <w:p w14:paraId="13FA7D93" w14:textId="77777777" w:rsidR="00097643" w:rsidRPr="00097643" w:rsidRDefault="00097643" w:rsidP="00097643">
      <w:pPr>
        <w:bidi/>
        <w:jc w:val="both"/>
        <w:rPr>
          <w:rFonts w:cs="David" w:hint="cs"/>
          <w:rtl/>
        </w:rPr>
      </w:pPr>
    </w:p>
    <w:p w14:paraId="0BB02861" w14:textId="77777777" w:rsidR="00097643" w:rsidRPr="00097643" w:rsidRDefault="00097643" w:rsidP="00097643">
      <w:pPr>
        <w:bidi/>
        <w:jc w:val="both"/>
        <w:rPr>
          <w:rFonts w:cs="David" w:hint="cs"/>
          <w:rtl/>
        </w:rPr>
      </w:pPr>
      <w:r w:rsidRPr="00097643">
        <w:rPr>
          <w:rFonts w:cs="David" w:hint="cs"/>
          <w:u w:val="single"/>
          <w:rtl/>
        </w:rPr>
        <w:t>דוד רותם:</w:t>
      </w:r>
    </w:p>
    <w:p w14:paraId="0009B8A8" w14:textId="77777777" w:rsidR="00097643" w:rsidRPr="00097643" w:rsidRDefault="00097643" w:rsidP="00097643">
      <w:pPr>
        <w:bidi/>
        <w:jc w:val="both"/>
        <w:rPr>
          <w:rFonts w:cs="David" w:hint="cs"/>
          <w:rtl/>
        </w:rPr>
      </w:pPr>
    </w:p>
    <w:p w14:paraId="0FFDA6FA" w14:textId="77777777" w:rsidR="00097643" w:rsidRPr="00097643" w:rsidRDefault="00097643" w:rsidP="00097643">
      <w:pPr>
        <w:bidi/>
        <w:ind w:firstLine="567"/>
        <w:jc w:val="both"/>
        <w:rPr>
          <w:rFonts w:cs="David" w:hint="cs"/>
          <w:rtl/>
        </w:rPr>
      </w:pPr>
      <w:r w:rsidRPr="00097643">
        <w:rPr>
          <w:rFonts w:cs="David" w:hint="cs"/>
          <w:rtl/>
        </w:rPr>
        <w:t xml:space="preserve">לנשיאות אי-אפשר, רק לוועדות. </w:t>
      </w:r>
    </w:p>
    <w:p w14:paraId="10FB832A" w14:textId="77777777" w:rsidR="00097643" w:rsidRPr="00097643" w:rsidRDefault="00097643" w:rsidP="00097643">
      <w:pPr>
        <w:bidi/>
        <w:ind w:firstLine="567"/>
        <w:jc w:val="both"/>
        <w:rPr>
          <w:rFonts w:cs="David" w:hint="cs"/>
          <w:rtl/>
        </w:rPr>
      </w:pPr>
    </w:p>
    <w:p w14:paraId="1BE3A830" w14:textId="77777777" w:rsidR="00097643" w:rsidRPr="00097643" w:rsidRDefault="00097643" w:rsidP="00097643">
      <w:pPr>
        <w:bidi/>
        <w:jc w:val="both"/>
        <w:rPr>
          <w:rFonts w:cs="David" w:hint="cs"/>
          <w:rtl/>
        </w:rPr>
      </w:pPr>
      <w:r w:rsidRPr="00097643">
        <w:rPr>
          <w:rFonts w:cs="David" w:hint="cs"/>
          <w:u w:val="single"/>
          <w:rtl/>
        </w:rPr>
        <w:t>היו"ר דוד טל:</w:t>
      </w:r>
    </w:p>
    <w:p w14:paraId="07B7F720" w14:textId="77777777" w:rsidR="00097643" w:rsidRPr="00097643" w:rsidRDefault="00097643" w:rsidP="00097643">
      <w:pPr>
        <w:bidi/>
        <w:jc w:val="both"/>
        <w:rPr>
          <w:rFonts w:cs="David" w:hint="cs"/>
          <w:rtl/>
        </w:rPr>
      </w:pPr>
    </w:p>
    <w:p w14:paraId="3790450B" w14:textId="77777777" w:rsidR="00097643" w:rsidRPr="00097643" w:rsidRDefault="00097643" w:rsidP="00097643">
      <w:pPr>
        <w:bidi/>
        <w:jc w:val="both"/>
        <w:rPr>
          <w:rFonts w:cs="David" w:hint="cs"/>
          <w:rtl/>
        </w:rPr>
      </w:pPr>
      <w:r w:rsidRPr="00097643">
        <w:rPr>
          <w:rFonts w:cs="David" w:hint="cs"/>
          <w:rtl/>
        </w:rPr>
        <w:tab/>
        <w:t xml:space="preserve">לוועדה. הנשיאות צריכה לסדר את סדר היום לכולנו, בלי שום הבדלים. </w:t>
      </w:r>
    </w:p>
    <w:p w14:paraId="34B5763D" w14:textId="77777777" w:rsidR="00097643" w:rsidRPr="00097643" w:rsidRDefault="00097643" w:rsidP="00097643">
      <w:pPr>
        <w:bidi/>
        <w:jc w:val="both"/>
        <w:rPr>
          <w:rFonts w:cs="David" w:hint="cs"/>
          <w:rtl/>
        </w:rPr>
      </w:pPr>
    </w:p>
    <w:p w14:paraId="3085C153" w14:textId="77777777" w:rsidR="00097643" w:rsidRPr="00097643" w:rsidRDefault="00097643" w:rsidP="00097643">
      <w:pPr>
        <w:bidi/>
        <w:jc w:val="both"/>
        <w:rPr>
          <w:rFonts w:cs="David" w:hint="cs"/>
          <w:rtl/>
        </w:rPr>
      </w:pPr>
      <w:r w:rsidRPr="00097643">
        <w:rPr>
          <w:rFonts w:cs="David" w:hint="cs"/>
          <w:u w:val="single"/>
          <w:rtl/>
        </w:rPr>
        <w:t>דוד רותם:</w:t>
      </w:r>
    </w:p>
    <w:p w14:paraId="16566BB7" w14:textId="77777777" w:rsidR="00097643" w:rsidRPr="00097643" w:rsidRDefault="00097643" w:rsidP="00097643">
      <w:pPr>
        <w:bidi/>
        <w:jc w:val="both"/>
        <w:rPr>
          <w:rFonts w:cs="David" w:hint="cs"/>
          <w:rtl/>
        </w:rPr>
      </w:pPr>
    </w:p>
    <w:p w14:paraId="0C6F07CD" w14:textId="77777777" w:rsidR="00097643" w:rsidRPr="00097643" w:rsidRDefault="00097643" w:rsidP="00097643">
      <w:pPr>
        <w:bidi/>
        <w:ind w:firstLine="567"/>
        <w:jc w:val="both"/>
        <w:rPr>
          <w:rFonts w:cs="David" w:hint="cs"/>
          <w:rtl/>
        </w:rPr>
      </w:pPr>
      <w:r w:rsidRPr="00097643">
        <w:rPr>
          <w:rFonts w:cs="David" w:hint="cs"/>
          <w:rtl/>
        </w:rPr>
        <w:t xml:space="preserve">נכון, אבל אפשר בשעה יותר מאוחרת. </w:t>
      </w:r>
    </w:p>
    <w:p w14:paraId="1A8AFF6B" w14:textId="77777777" w:rsidR="00097643" w:rsidRPr="00097643" w:rsidRDefault="00097643" w:rsidP="00097643">
      <w:pPr>
        <w:bidi/>
        <w:ind w:firstLine="567"/>
        <w:jc w:val="both"/>
        <w:rPr>
          <w:rFonts w:cs="David" w:hint="cs"/>
          <w:rtl/>
        </w:rPr>
      </w:pPr>
    </w:p>
    <w:p w14:paraId="61756B55" w14:textId="77777777" w:rsidR="00097643" w:rsidRPr="00097643" w:rsidRDefault="00097643" w:rsidP="00097643">
      <w:pPr>
        <w:bidi/>
        <w:jc w:val="both"/>
        <w:rPr>
          <w:rFonts w:cs="David" w:hint="cs"/>
          <w:rtl/>
        </w:rPr>
      </w:pPr>
      <w:r w:rsidRPr="00097643">
        <w:rPr>
          <w:rFonts w:cs="David" w:hint="cs"/>
          <w:u w:val="single"/>
          <w:rtl/>
        </w:rPr>
        <w:t>היו"ר דוד טל:</w:t>
      </w:r>
    </w:p>
    <w:p w14:paraId="70A3964F" w14:textId="77777777" w:rsidR="00097643" w:rsidRPr="00097643" w:rsidRDefault="00097643" w:rsidP="00097643">
      <w:pPr>
        <w:bidi/>
        <w:jc w:val="both"/>
        <w:rPr>
          <w:rFonts w:cs="David" w:hint="cs"/>
          <w:rtl/>
        </w:rPr>
      </w:pPr>
    </w:p>
    <w:p w14:paraId="4ECA4D42" w14:textId="77777777" w:rsidR="00097643" w:rsidRPr="00097643" w:rsidRDefault="00097643" w:rsidP="00097643">
      <w:pPr>
        <w:bidi/>
        <w:jc w:val="both"/>
        <w:rPr>
          <w:rFonts w:cs="David" w:hint="cs"/>
          <w:rtl/>
        </w:rPr>
      </w:pPr>
      <w:r w:rsidRPr="00097643">
        <w:rPr>
          <w:rFonts w:cs="David" w:hint="cs"/>
          <w:rtl/>
        </w:rPr>
        <w:tab/>
        <w:t xml:space="preserve">יתייחס לזה המזכיר, הוא מכיר את סדרי העבודה. </w:t>
      </w:r>
    </w:p>
    <w:p w14:paraId="4202C0DB" w14:textId="77777777" w:rsidR="00097643" w:rsidRPr="00097643" w:rsidRDefault="00097643" w:rsidP="00097643">
      <w:pPr>
        <w:bidi/>
        <w:jc w:val="both"/>
        <w:rPr>
          <w:rFonts w:cs="David" w:hint="cs"/>
          <w:rtl/>
        </w:rPr>
      </w:pPr>
    </w:p>
    <w:p w14:paraId="7EAD7044" w14:textId="77777777" w:rsidR="00097643" w:rsidRPr="00097643" w:rsidRDefault="00097643" w:rsidP="00097643">
      <w:pPr>
        <w:bidi/>
        <w:jc w:val="both"/>
        <w:rPr>
          <w:rFonts w:cs="David" w:hint="cs"/>
          <w:rtl/>
        </w:rPr>
      </w:pPr>
      <w:r w:rsidRPr="00097643">
        <w:rPr>
          <w:rFonts w:cs="David" w:hint="cs"/>
          <w:u w:val="single"/>
          <w:rtl/>
        </w:rPr>
        <w:t>דוד רותם:</w:t>
      </w:r>
    </w:p>
    <w:p w14:paraId="5EB8D152" w14:textId="77777777" w:rsidR="00097643" w:rsidRPr="00097643" w:rsidRDefault="00097643" w:rsidP="00097643">
      <w:pPr>
        <w:bidi/>
        <w:jc w:val="both"/>
        <w:rPr>
          <w:rFonts w:cs="David" w:hint="cs"/>
          <w:rtl/>
        </w:rPr>
      </w:pPr>
    </w:p>
    <w:p w14:paraId="734310ED" w14:textId="77777777" w:rsidR="00097643" w:rsidRPr="00097643" w:rsidRDefault="00097643" w:rsidP="00097643">
      <w:pPr>
        <w:bidi/>
        <w:ind w:firstLine="567"/>
        <w:jc w:val="both"/>
        <w:rPr>
          <w:rFonts w:cs="David" w:hint="cs"/>
          <w:rtl/>
        </w:rPr>
      </w:pPr>
      <w:r w:rsidRPr="00097643">
        <w:rPr>
          <w:rFonts w:cs="David" w:hint="cs"/>
          <w:rtl/>
        </w:rPr>
        <w:t>לגבי סעיף 98, אני חושב שצריך לקבוע בצורה החלטית: ישיבות של ועדות הכנסת בשעה שבה מתקיימת ישיבה של הכנסת, נקודה. לא צריך טעמים מיוחדים. מה קורה? הרבה פעמים יושב ראש ועדה ממשיך את הדיון, בטלפון הוא מקבל אישור, חברי הוועדה כבר רצו למליאה. הם לא יודעים בכלל שהדיון ממשיך להתקיים, כי הוא קיבל את האישור טלפונית.</w:t>
      </w:r>
    </w:p>
    <w:p w14:paraId="6EED41A4" w14:textId="77777777" w:rsidR="00097643" w:rsidRPr="00097643" w:rsidRDefault="00097643" w:rsidP="00097643">
      <w:pPr>
        <w:bidi/>
        <w:jc w:val="both"/>
        <w:rPr>
          <w:rFonts w:cs="David" w:hint="cs"/>
          <w:rtl/>
        </w:rPr>
      </w:pPr>
    </w:p>
    <w:p w14:paraId="1EFC2000" w14:textId="77777777" w:rsidR="00097643" w:rsidRPr="00097643" w:rsidRDefault="00097643" w:rsidP="00097643">
      <w:pPr>
        <w:bidi/>
        <w:jc w:val="both"/>
        <w:rPr>
          <w:rFonts w:cs="David" w:hint="cs"/>
          <w:rtl/>
        </w:rPr>
      </w:pPr>
      <w:r w:rsidRPr="00097643">
        <w:rPr>
          <w:rFonts w:cs="David" w:hint="cs"/>
          <w:u w:val="single"/>
          <w:rtl/>
        </w:rPr>
        <w:t>היו"ר דוד טל:</w:t>
      </w:r>
    </w:p>
    <w:p w14:paraId="4964575F" w14:textId="77777777" w:rsidR="00097643" w:rsidRPr="00097643" w:rsidRDefault="00097643" w:rsidP="00097643">
      <w:pPr>
        <w:bidi/>
        <w:jc w:val="both"/>
        <w:rPr>
          <w:rFonts w:cs="David" w:hint="cs"/>
          <w:rtl/>
        </w:rPr>
      </w:pPr>
    </w:p>
    <w:p w14:paraId="2978BA45" w14:textId="77777777" w:rsidR="00097643" w:rsidRPr="00097643" w:rsidRDefault="00097643" w:rsidP="00097643">
      <w:pPr>
        <w:bidi/>
        <w:ind w:firstLine="567"/>
        <w:jc w:val="both"/>
        <w:rPr>
          <w:rFonts w:cs="David" w:hint="cs"/>
          <w:rtl/>
        </w:rPr>
      </w:pPr>
      <w:r w:rsidRPr="00097643">
        <w:rPr>
          <w:rFonts w:cs="David" w:hint="cs"/>
          <w:rtl/>
        </w:rPr>
        <w:t xml:space="preserve">יושב ראש ועדה בדרך כלל מודיע לחברי הכנסת. </w:t>
      </w:r>
    </w:p>
    <w:p w14:paraId="178EABFB" w14:textId="77777777" w:rsidR="00097643" w:rsidRPr="00097643" w:rsidRDefault="00097643" w:rsidP="00097643">
      <w:pPr>
        <w:bidi/>
        <w:jc w:val="both"/>
        <w:rPr>
          <w:rFonts w:cs="David" w:hint="cs"/>
          <w:rtl/>
        </w:rPr>
      </w:pPr>
    </w:p>
    <w:p w14:paraId="57687787" w14:textId="77777777" w:rsidR="00097643" w:rsidRPr="00097643" w:rsidRDefault="00097643" w:rsidP="00097643">
      <w:pPr>
        <w:bidi/>
        <w:jc w:val="both"/>
        <w:rPr>
          <w:rFonts w:cs="David" w:hint="cs"/>
          <w:rtl/>
        </w:rPr>
      </w:pPr>
      <w:r w:rsidRPr="00097643">
        <w:rPr>
          <w:rFonts w:cs="David" w:hint="cs"/>
          <w:u w:val="single"/>
          <w:rtl/>
        </w:rPr>
        <w:t>דוד רותם:</w:t>
      </w:r>
    </w:p>
    <w:p w14:paraId="5DBE4A7C" w14:textId="77777777" w:rsidR="00097643" w:rsidRPr="00097643" w:rsidRDefault="00097643" w:rsidP="00097643">
      <w:pPr>
        <w:bidi/>
        <w:jc w:val="both"/>
        <w:rPr>
          <w:rFonts w:cs="David" w:hint="cs"/>
          <w:rtl/>
        </w:rPr>
      </w:pPr>
    </w:p>
    <w:p w14:paraId="683C6C15" w14:textId="77777777" w:rsidR="00097643" w:rsidRPr="00097643" w:rsidRDefault="00097643" w:rsidP="00097643">
      <w:pPr>
        <w:bidi/>
        <w:ind w:firstLine="567"/>
        <w:jc w:val="both"/>
        <w:rPr>
          <w:rFonts w:cs="David" w:hint="cs"/>
          <w:rtl/>
        </w:rPr>
      </w:pPr>
      <w:r w:rsidRPr="00097643">
        <w:rPr>
          <w:rFonts w:cs="David" w:hint="cs"/>
          <w:rtl/>
        </w:rPr>
        <w:t xml:space="preserve">חבר הכנסת טל, הייתי נוכח בכמה ועדות, שבשעה 4:00 פתאום הודיעו שיש אישור להמשיך את הישיבה. </w:t>
      </w:r>
    </w:p>
    <w:p w14:paraId="710B5730" w14:textId="77777777" w:rsidR="00097643" w:rsidRPr="00097643" w:rsidRDefault="00097643" w:rsidP="00097643">
      <w:pPr>
        <w:bidi/>
        <w:ind w:firstLine="567"/>
        <w:jc w:val="both"/>
        <w:rPr>
          <w:rFonts w:cs="David" w:hint="cs"/>
          <w:rtl/>
        </w:rPr>
      </w:pPr>
    </w:p>
    <w:p w14:paraId="5B1CCC6A" w14:textId="77777777" w:rsidR="00097643" w:rsidRPr="00097643" w:rsidRDefault="00097643" w:rsidP="00097643">
      <w:pPr>
        <w:bidi/>
        <w:jc w:val="both"/>
        <w:rPr>
          <w:rFonts w:cs="David" w:hint="cs"/>
          <w:rtl/>
        </w:rPr>
      </w:pPr>
      <w:r w:rsidRPr="00097643">
        <w:rPr>
          <w:rFonts w:cs="David" w:hint="cs"/>
          <w:u w:val="single"/>
          <w:rtl/>
        </w:rPr>
        <w:t>היו"ר דוד טל:</w:t>
      </w:r>
    </w:p>
    <w:p w14:paraId="7ADAE1A2" w14:textId="77777777" w:rsidR="00097643" w:rsidRPr="00097643" w:rsidRDefault="00097643" w:rsidP="00097643">
      <w:pPr>
        <w:bidi/>
        <w:ind w:firstLine="567"/>
        <w:jc w:val="both"/>
        <w:rPr>
          <w:rFonts w:cs="David" w:hint="cs"/>
          <w:rtl/>
        </w:rPr>
      </w:pPr>
    </w:p>
    <w:p w14:paraId="3A0F0FF8" w14:textId="77777777" w:rsidR="00097643" w:rsidRPr="00097643" w:rsidRDefault="00097643" w:rsidP="00097643">
      <w:pPr>
        <w:bidi/>
        <w:ind w:firstLine="567"/>
        <w:jc w:val="both"/>
        <w:rPr>
          <w:rFonts w:cs="David" w:hint="cs"/>
          <w:rtl/>
        </w:rPr>
      </w:pPr>
      <w:r w:rsidRPr="00097643">
        <w:rPr>
          <w:rFonts w:cs="David" w:hint="cs"/>
          <w:rtl/>
        </w:rPr>
        <w:t>זה לא בסדר.</w:t>
      </w:r>
    </w:p>
    <w:p w14:paraId="6EE46A58" w14:textId="77777777" w:rsidR="00097643" w:rsidRPr="00097643" w:rsidRDefault="00097643" w:rsidP="00097643">
      <w:pPr>
        <w:bidi/>
        <w:ind w:firstLine="567"/>
        <w:jc w:val="both"/>
        <w:rPr>
          <w:rFonts w:cs="David" w:hint="cs"/>
          <w:rtl/>
        </w:rPr>
      </w:pPr>
    </w:p>
    <w:p w14:paraId="4BD09639" w14:textId="77777777" w:rsidR="00097643" w:rsidRPr="00097643" w:rsidRDefault="00097643" w:rsidP="00097643">
      <w:pPr>
        <w:bidi/>
        <w:jc w:val="both"/>
        <w:rPr>
          <w:rFonts w:cs="David" w:hint="cs"/>
          <w:rtl/>
        </w:rPr>
      </w:pPr>
      <w:r w:rsidRPr="00097643">
        <w:rPr>
          <w:rFonts w:cs="David" w:hint="cs"/>
          <w:u w:val="single"/>
          <w:rtl/>
        </w:rPr>
        <w:t>דוד רותם:</w:t>
      </w:r>
    </w:p>
    <w:p w14:paraId="1C1FE40C" w14:textId="77777777" w:rsidR="00097643" w:rsidRPr="00097643" w:rsidRDefault="00097643" w:rsidP="00097643">
      <w:pPr>
        <w:bidi/>
        <w:ind w:firstLine="567"/>
        <w:jc w:val="both"/>
        <w:rPr>
          <w:rFonts w:cs="David" w:hint="cs"/>
          <w:rtl/>
        </w:rPr>
      </w:pPr>
    </w:p>
    <w:p w14:paraId="0E7C63F3" w14:textId="77777777" w:rsidR="00097643" w:rsidRPr="00097643" w:rsidRDefault="00097643" w:rsidP="00097643">
      <w:pPr>
        <w:bidi/>
        <w:ind w:firstLine="567"/>
        <w:jc w:val="both"/>
        <w:rPr>
          <w:rFonts w:cs="David" w:hint="cs"/>
          <w:rtl/>
        </w:rPr>
      </w:pPr>
      <w:r w:rsidRPr="00097643">
        <w:rPr>
          <w:rFonts w:cs="David" w:hint="cs"/>
          <w:rtl/>
        </w:rPr>
        <w:t xml:space="preserve">אני חושב שבזמן שיש ישיבה של הכנסת, אין ישיבה של הוועדות. הייתה לנו בחוק התקציב בעיה כזאת, אז עשו הפסקה של חצי שעה, קיימו ישיבת ועדה, והחזיקו אותי עד 12:30 בלילה כדי להניח על השולחן. </w:t>
      </w:r>
    </w:p>
    <w:p w14:paraId="55130E9C" w14:textId="77777777" w:rsidR="00097643" w:rsidRPr="00097643" w:rsidRDefault="00097643" w:rsidP="00097643">
      <w:pPr>
        <w:bidi/>
        <w:jc w:val="both"/>
        <w:rPr>
          <w:rFonts w:cs="David" w:hint="cs"/>
          <w:rtl/>
        </w:rPr>
      </w:pPr>
    </w:p>
    <w:p w14:paraId="57244C64" w14:textId="77777777" w:rsidR="00097643" w:rsidRPr="00097643" w:rsidRDefault="00097643" w:rsidP="00097643">
      <w:pPr>
        <w:bidi/>
        <w:jc w:val="both"/>
        <w:rPr>
          <w:rFonts w:cs="David" w:hint="cs"/>
          <w:rtl/>
        </w:rPr>
      </w:pPr>
      <w:r w:rsidRPr="00097643">
        <w:rPr>
          <w:rFonts w:cs="David" w:hint="cs"/>
          <w:u w:val="single"/>
          <w:rtl/>
        </w:rPr>
        <w:t>היו"ר דוד טל:</w:t>
      </w:r>
    </w:p>
    <w:p w14:paraId="26936A60" w14:textId="77777777" w:rsidR="00097643" w:rsidRPr="00097643" w:rsidRDefault="00097643" w:rsidP="00097643">
      <w:pPr>
        <w:bidi/>
        <w:jc w:val="both"/>
        <w:rPr>
          <w:rFonts w:cs="David" w:hint="cs"/>
          <w:rtl/>
        </w:rPr>
      </w:pPr>
    </w:p>
    <w:p w14:paraId="0064BABF" w14:textId="77777777" w:rsidR="00097643" w:rsidRPr="00097643" w:rsidRDefault="00097643" w:rsidP="00097643">
      <w:pPr>
        <w:bidi/>
        <w:jc w:val="both"/>
        <w:rPr>
          <w:rFonts w:cs="David" w:hint="cs"/>
          <w:rtl/>
        </w:rPr>
      </w:pPr>
      <w:r w:rsidRPr="00097643">
        <w:rPr>
          <w:rFonts w:cs="David" w:hint="cs"/>
          <w:rtl/>
        </w:rPr>
        <w:tab/>
        <w:t xml:space="preserve">חייבים לאפשר את הדברים החריגים האלה. אי-אפשר להתנהל אחרת. </w:t>
      </w:r>
    </w:p>
    <w:p w14:paraId="335CEB02" w14:textId="77777777" w:rsidR="00097643" w:rsidRPr="00097643" w:rsidRDefault="00097643" w:rsidP="00097643">
      <w:pPr>
        <w:bidi/>
        <w:jc w:val="both"/>
        <w:rPr>
          <w:rFonts w:cs="David" w:hint="cs"/>
          <w:rtl/>
        </w:rPr>
      </w:pPr>
    </w:p>
    <w:p w14:paraId="0EB0795B"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232C60D1" w14:textId="77777777" w:rsidR="00097643" w:rsidRPr="00097643" w:rsidRDefault="00097643" w:rsidP="00097643">
      <w:pPr>
        <w:bidi/>
        <w:jc w:val="both"/>
        <w:rPr>
          <w:rFonts w:cs="David" w:hint="cs"/>
          <w:u w:val="single"/>
          <w:rtl/>
        </w:rPr>
      </w:pPr>
    </w:p>
    <w:p w14:paraId="788AF3B6" w14:textId="77777777" w:rsidR="00097643" w:rsidRPr="00097643" w:rsidRDefault="00097643" w:rsidP="00097643">
      <w:pPr>
        <w:bidi/>
        <w:jc w:val="both"/>
        <w:rPr>
          <w:rFonts w:cs="David" w:hint="cs"/>
          <w:rtl/>
        </w:rPr>
      </w:pPr>
      <w:r w:rsidRPr="00097643">
        <w:rPr>
          <w:rFonts w:cs="David" w:hint="cs"/>
          <w:rtl/>
        </w:rPr>
        <w:tab/>
        <w:t xml:space="preserve">למשל, את חוק רמת הגולן היה צריך לאשר ביום אחד, כי זה היה מאוד חשוב. אז ועדת החוקה קיימה דיון בזמן שהמליאה התקיימה. וברוך השם, באותו יום אושר אותו חוק בקריאה ראשונה, </w:t>
      </w:r>
      <w:proofErr w:type="spellStart"/>
      <w:r w:rsidRPr="00097643">
        <w:rPr>
          <w:rFonts w:cs="David" w:hint="cs"/>
          <w:rtl/>
        </w:rPr>
        <w:t>שניה</w:t>
      </w:r>
      <w:proofErr w:type="spellEnd"/>
      <w:r w:rsidRPr="00097643">
        <w:rPr>
          <w:rFonts w:cs="David" w:hint="cs"/>
          <w:rtl/>
        </w:rPr>
        <w:t xml:space="preserve"> ושלישית. לא היית מתנגד. </w:t>
      </w:r>
    </w:p>
    <w:p w14:paraId="05B47964" w14:textId="77777777" w:rsidR="00097643" w:rsidRPr="00097643" w:rsidRDefault="00097643" w:rsidP="00097643">
      <w:pPr>
        <w:bidi/>
        <w:jc w:val="both"/>
        <w:rPr>
          <w:rFonts w:cs="David" w:hint="cs"/>
          <w:rtl/>
        </w:rPr>
      </w:pPr>
    </w:p>
    <w:p w14:paraId="77A1B6EF" w14:textId="77777777" w:rsidR="00097643" w:rsidRPr="00097643" w:rsidRDefault="00097643" w:rsidP="00097643">
      <w:pPr>
        <w:bidi/>
        <w:jc w:val="both"/>
        <w:rPr>
          <w:rFonts w:cs="David" w:hint="cs"/>
          <w:rtl/>
        </w:rPr>
      </w:pPr>
      <w:r w:rsidRPr="00097643">
        <w:rPr>
          <w:rFonts w:cs="David" w:hint="cs"/>
          <w:u w:val="single"/>
          <w:rtl/>
        </w:rPr>
        <w:t>דוד רותם:</w:t>
      </w:r>
    </w:p>
    <w:p w14:paraId="11F3E537" w14:textId="77777777" w:rsidR="00097643" w:rsidRPr="00097643" w:rsidRDefault="00097643" w:rsidP="00097643">
      <w:pPr>
        <w:bidi/>
        <w:jc w:val="both"/>
        <w:rPr>
          <w:rFonts w:cs="David" w:hint="cs"/>
          <w:rtl/>
        </w:rPr>
      </w:pPr>
    </w:p>
    <w:p w14:paraId="54AD2228" w14:textId="77777777" w:rsidR="00097643" w:rsidRPr="00097643" w:rsidRDefault="00097643" w:rsidP="00097643">
      <w:pPr>
        <w:bidi/>
        <w:jc w:val="both"/>
        <w:rPr>
          <w:rFonts w:cs="David" w:hint="cs"/>
          <w:rtl/>
        </w:rPr>
      </w:pPr>
      <w:r w:rsidRPr="00097643">
        <w:rPr>
          <w:rFonts w:cs="David" w:hint="cs"/>
          <w:rtl/>
        </w:rPr>
        <w:tab/>
        <w:t xml:space="preserve">לא. </w:t>
      </w:r>
    </w:p>
    <w:p w14:paraId="110434B2" w14:textId="77777777" w:rsidR="00097643" w:rsidRPr="00097643" w:rsidRDefault="00097643" w:rsidP="00097643">
      <w:pPr>
        <w:bidi/>
        <w:jc w:val="both"/>
        <w:rPr>
          <w:rFonts w:cs="David" w:hint="cs"/>
          <w:u w:val="single"/>
          <w:rtl/>
        </w:rPr>
      </w:pPr>
    </w:p>
    <w:p w14:paraId="6966542C" w14:textId="77777777" w:rsidR="00097643" w:rsidRPr="00097643" w:rsidRDefault="00097643" w:rsidP="00097643">
      <w:pPr>
        <w:bidi/>
        <w:jc w:val="both"/>
        <w:rPr>
          <w:rFonts w:cs="David" w:hint="cs"/>
          <w:rtl/>
        </w:rPr>
      </w:pPr>
      <w:r w:rsidRPr="00097643">
        <w:rPr>
          <w:rFonts w:cs="David" w:hint="cs"/>
          <w:u w:val="single"/>
          <w:rtl/>
        </w:rPr>
        <w:t>היו"ר דוד טל:</w:t>
      </w:r>
    </w:p>
    <w:p w14:paraId="15B80F14" w14:textId="77777777" w:rsidR="00097643" w:rsidRPr="00097643" w:rsidRDefault="00097643" w:rsidP="00097643">
      <w:pPr>
        <w:bidi/>
        <w:jc w:val="both"/>
        <w:rPr>
          <w:rFonts w:cs="David" w:hint="cs"/>
          <w:rtl/>
        </w:rPr>
      </w:pPr>
    </w:p>
    <w:p w14:paraId="512725BE" w14:textId="77777777" w:rsidR="00097643" w:rsidRPr="00097643" w:rsidRDefault="00097643" w:rsidP="00097643">
      <w:pPr>
        <w:bidi/>
        <w:ind w:firstLine="567"/>
        <w:jc w:val="both"/>
        <w:rPr>
          <w:rFonts w:cs="David" w:hint="cs"/>
          <w:rtl/>
        </w:rPr>
      </w:pPr>
      <w:r w:rsidRPr="00097643">
        <w:rPr>
          <w:rFonts w:cs="David" w:hint="cs"/>
          <w:rtl/>
        </w:rPr>
        <w:t xml:space="preserve">אני חושב שכמעט בכל סעיף צריך מפלט לדברים חריגים, שיהיו במשורה. </w:t>
      </w:r>
    </w:p>
    <w:p w14:paraId="65DFBBB1" w14:textId="77777777" w:rsidR="00097643" w:rsidRPr="00097643" w:rsidRDefault="00097643" w:rsidP="00097643">
      <w:pPr>
        <w:bidi/>
        <w:jc w:val="both"/>
        <w:rPr>
          <w:rFonts w:cs="David" w:hint="cs"/>
          <w:rtl/>
        </w:rPr>
      </w:pPr>
    </w:p>
    <w:p w14:paraId="5330750D" w14:textId="77777777" w:rsidR="00097643" w:rsidRPr="00097643" w:rsidRDefault="00097643" w:rsidP="00097643">
      <w:pPr>
        <w:bidi/>
        <w:jc w:val="both"/>
        <w:rPr>
          <w:rFonts w:cs="David" w:hint="cs"/>
          <w:rtl/>
        </w:rPr>
      </w:pPr>
      <w:r w:rsidRPr="00097643">
        <w:rPr>
          <w:rFonts w:cs="David" w:hint="cs"/>
          <w:u w:val="single"/>
          <w:rtl/>
        </w:rPr>
        <w:t>דוד רותם:</w:t>
      </w:r>
    </w:p>
    <w:p w14:paraId="05076851" w14:textId="77777777" w:rsidR="00097643" w:rsidRPr="00097643" w:rsidRDefault="00097643" w:rsidP="00097643">
      <w:pPr>
        <w:bidi/>
        <w:jc w:val="both"/>
        <w:rPr>
          <w:rFonts w:cs="David" w:hint="cs"/>
          <w:rtl/>
        </w:rPr>
      </w:pPr>
    </w:p>
    <w:p w14:paraId="083990D2" w14:textId="77777777" w:rsidR="00097643" w:rsidRPr="00097643" w:rsidRDefault="00097643" w:rsidP="00097643">
      <w:pPr>
        <w:bidi/>
        <w:ind w:firstLine="567"/>
        <w:jc w:val="both"/>
        <w:rPr>
          <w:rFonts w:cs="David" w:hint="cs"/>
          <w:rtl/>
        </w:rPr>
      </w:pPr>
      <w:r w:rsidRPr="00097643">
        <w:rPr>
          <w:rFonts w:cs="David" w:hint="cs"/>
          <w:rtl/>
        </w:rPr>
        <w:t xml:space="preserve">צריך שהאישור הזה יהיה מראש ולא בדקה ה-90. </w:t>
      </w:r>
    </w:p>
    <w:p w14:paraId="23756DE8" w14:textId="77777777" w:rsidR="00097643" w:rsidRPr="00097643" w:rsidRDefault="00097643" w:rsidP="00097643">
      <w:pPr>
        <w:bidi/>
        <w:jc w:val="both"/>
        <w:rPr>
          <w:rFonts w:cs="David" w:hint="cs"/>
          <w:rtl/>
        </w:rPr>
      </w:pPr>
    </w:p>
    <w:p w14:paraId="6B0617CC" w14:textId="77777777" w:rsidR="00097643" w:rsidRPr="00097643" w:rsidRDefault="00097643" w:rsidP="00097643">
      <w:pPr>
        <w:bidi/>
        <w:jc w:val="both"/>
        <w:rPr>
          <w:rFonts w:cs="David" w:hint="cs"/>
          <w:rtl/>
        </w:rPr>
      </w:pPr>
      <w:r w:rsidRPr="00097643">
        <w:rPr>
          <w:rFonts w:cs="David"/>
          <w:u w:val="single"/>
          <w:rtl/>
        </w:rPr>
        <w:br w:type="page"/>
      </w:r>
      <w:r w:rsidRPr="00097643">
        <w:rPr>
          <w:rFonts w:cs="David" w:hint="cs"/>
          <w:u w:val="single"/>
          <w:rtl/>
        </w:rPr>
        <w:t>היו"ר דוד טל:</w:t>
      </w:r>
    </w:p>
    <w:p w14:paraId="63CBE7FD" w14:textId="77777777" w:rsidR="00097643" w:rsidRPr="00097643" w:rsidRDefault="00097643" w:rsidP="00097643">
      <w:pPr>
        <w:bidi/>
        <w:ind w:firstLine="567"/>
        <w:jc w:val="both"/>
        <w:rPr>
          <w:rFonts w:cs="David" w:hint="cs"/>
          <w:rtl/>
        </w:rPr>
      </w:pPr>
    </w:p>
    <w:p w14:paraId="208FD0EB" w14:textId="77777777" w:rsidR="00097643" w:rsidRPr="00097643" w:rsidRDefault="00097643" w:rsidP="00097643">
      <w:pPr>
        <w:bidi/>
        <w:ind w:firstLine="567"/>
        <w:jc w:val="both"/>
        <w:rPr>
          <w:rFonts w:cs="David" w:hint="cs"/>
          <w:rtl/>
        </w:rPr>
      </w:pPr>
      <w:r w:rsidRPr="00097643">
        <w:rPr>
          <w:rFonts w:cs="David" w:hint="cs"/>
          <w:rtl/>
        </w:rPr>
        <w:t xml:space="preserve">יש נושאים שוועדת הכנסת מתכנסת מעכשיו לעכשיו לדון בהם. אני מאוד משתדל שזה לא יקרה, אבל אני יודע שיש מקרים שבהם אני חייב לכנס מהרגע </w:t>
      </w:r>
      <w:proofErr w:type="spellStart"/>
      <w:r w:rsidRPr="00097643">
        <w:rPr>
          <w:rFonts w:cs="David" w:hint="cs"/>
          <w:rtl/>
        </w:rPr>
        <w:t>להרגע</w:t>
      </w:r>
      <w:proofErr w:type="spellEnd"/>
      <w:r w:rsidRPr="00097643">
        <w:rPr>
          <w:rFonts w:cs="David" w:hint="cs"/>
          <w:rtl/>
        </w:rPr>
        <w:t>. ועדת הכספים, למשל, צריכה להתכנס. משך יושב ראש את החוק, צריך לנהל דיון. אז מה תגיד? עוצרים את הכנסת, הוועדה לא תנהל דיון על הצעת החוק שנמשכה ונדלג על הצעות החוק?</w:t>
      </w:r>
    </w:p>
    <w:p w14:paraId="484E9273" w14:textId="77777777" w:rsidR="00097643" w:rsidRPr="00097643" w:rsidRDefault="00097643" w:rsidP="00097643">
      <w:pPr>
        <w:bidi/>
        <w:jc w:val="both"/>
        <w:rPr>
          <w:rFonts w:cs="David" w:hint="cs"/>
          <w:rtl/>
        </w:rPr>
      </w:pPr>
    </w:p>
    <w:p w14:paraId="09551FC5" w14:textId="77777777" w:rsidR="00097643" w:rsidRPr="00097643" w:rsidRDefault="00097643" w:rsidP="00097643">
      <w:pPr>
        <w:bidi/>
        <w:jc w:val="both"/>
        <w:rPr>
          <w:rFonts w:cs="David" w:hint="cs"/>
          <w:rtl/>
        </w:rPr>
      </w:pPr>
      <w:r w:rsidRPr="00097643">
        <w:rPr>
          <w:rFonts w:cs="David" w:hint="cs"/>
          <w:u w:val="single"/>
          <w:rtl/>
        </w:rPr>
        <w:t>דוד רותם:</w:t>
      </w:r>
    </w:p>
    <w:p w14:paraId="21B081D0" w14:textId="77777777" w:rsidR="00097643" w:rsidRPr="00097643" w:rsidRDefault="00097643" w:rsidP="00097643">
      <w:pPr>
        <w:bidi/>
        <w:jc w:val="both"/>
        <w:rPr>
          <w:rFonts w:cs="David" w:hint="cs"/>
          <w:rtl/>
        </w:rPr>
      </w:pPr>
    </w:p>
    <w:p w14:paraId="0B70D9B7" w14:textId="77777777" w:rsidR="00097643" w:rsidRPr="00097643" w:rsidRDefault="00097643" w:rsidP="00097643">
      <w:pPr>
        <w:bidi/>
        <w:ind w:firstLine="567"/>
        <w:jc w:val="both"/>
        <w:rPr>
          <w:rFonts w:cs="David" w:hint="cs"/>
          <w:rtl/>
        </w:rPr>
      </w:pPr>
      <w:r w:rsidRPr="00097643">
        <w:rPr>
          <w:rFonts w:cs="David" w:hint="cs"/>
          <w:rtl/>
        </w:rPr>
        <w:t xml:space="preserve">לא, נגיד שתהיה הפסקה של רבע שעה בדיוני המליאה. </w:t>
      </w:r>
    </w:p>
    <w:p w14:paraId="035CEA18" w14:textId="77777777" w:rsidR="00097643" w:rsidRPr="00097643" w:rsidRDefault="00097643" w:rsidP="00097643">
      <w:pPr>
        <w:bidi/>
        <w:jc w:val="both"/>
        <w:rPr>
          <w:rFonts w:cs="David" w:hint="cs"/>
          <w:rtl/>
        </w:rPr>
      </w:pPr>
    </w:p>
    <w:p w14:paraId="1E8D5F6E" w14:textId="77777777" w:rsidR="00097643" w:rsidRPr="00097643" w:rsidRDefault="00097643" w:rsidP="00097643">
      <w:pPr>
        <w:bidi/>
        <w:jc w:val="both"/>
        <w:rPr>
          <w:rFonts w:cs="David"/>
          <w:rtl/>
        </w:rPr>
      </w:pPr>
      <w:r w:rsidRPr="00097643">
        <w:rPr>
          <w:rFonts w:cs="David" w:hint="eastAsia"/>
          <w:u w:val="single"/>
          <w:rtl/>
        </w:rPr>
        <w:t>אורי</w:t>
      </w:r>
      <w:r w:rsidRPr="00097643">
        <w:rPr>
          <w:rFonts w:cs="David"/>
          <w:u w:val="single"/>
          <w:rtl/>
        </w:rPr>
        <w:t xml:space="preserve"> אריאל:</w:t>
      </w:r>
    </w:p>
    <w:p w14:paraId="3092C818" w14:textId="77777777" w:rsidR="00097643" w:rsidRPr="00097643" w:rsidRDefault="00097643" w:rsidP="00097643">
      <w:pPr>
        <w:bidi/>
        <w:jc w:val="both"/>
        <w:rPr>
          <w:rFonts w:cs="David"/>
          <w:rtl/>
        </w:rPr>
      </w:pPr>
    </w:p>
    <w:p w14:paraId="0A12FEFD" w14:textId="77777777" w:rsidR="00097643" w:rsidRPr="00097643" w:rsidRDefault="00097643" w:rsidP="00097643">
      <w:pPr>
        <w:bidi/>
        <w:jc w:val="both"/>
        <w:rPr>
          <w:rFonts w:cs="David" w:hint="cs"/>
          <w:rtl/>
        </w:rPr>
      </w:pPr>
      <w:r w:rsidRPr="00097643">
        <w:rPr>
          <w:rFonts w:cs="David"/>
          <w:rtl/>
        </w:rPr>
        <w:tab/>
      </w:r>
      <w:r w:rsidRPr="00097643">
        <w:rPr>
          <w:rFonts w:cs="David" w:hint="cs"/>
          <w:rtl/>
        </w:rPr>
        <w:t xml:space="preserve"> אין חיה כזאת. </w:t>
      </w:r>
    </w:p>
    <w:p w14:paraId="15CCE137" w14:textId="77777777" w:rsidR="00097643" w:rsidRPr="00097643" w:rsidRDefault="00097643" w:rsidP="00097643">
      <w:pPr>
        <w:bidi/>
        <w:jc w:val="both"/>
        <w:rPr>
          <w:rFonts w:cs="David" w:hint="cs"/>
          <w:rtl/>
        </w:rPr>
      </w:pPr>
    </w:p>
    <w:p w14:paraId="6FE8C262" w14:textId="77777777" w:rsidR="00097643" w:rsidRPr="00097643" w:rsidRDefault="00097643" w:rsidP="00097643">
      <w:pPr>
        <w:bidi/>
        <w:jc w:val="both"/>
        <w:rPr>
          <w:rFonts w:cs="David" w:hint="cs"/>
          <w:rtl/>
        </w:rPr>
      </w:pPr>
      <w:r w:rsidRPr="00097643">
        <w:rPr>
          <w:rFonts w:cs="David" w:hint="cs"/>
          <w:u w:val="single"/>
          <w:rtl/>
        </w:rPr>
        <w:t>דוד רותם:</w:t>
      </w:r>
    </w:p>
    <w:p w14:paraId="4F762DC6" w14:textId="77777777" w:rsidR="00097643" w:rsidRPr="00097643" w:rsidRDefault="00097643" w:rsidP="00097643">
      <w:pPr>
        <w:bidi/>
        <w:jc w:val="both"/>
        <w:rPr>
          <w:rFonts w:cs="David" w:hint="cs"/>
          <w:rtl/>
        </w:rPr>
      </w:pPr>
    </w:p>
    <w:p w14:paraId="03C6EEA8" w14:textId="77777777" w:rsidR="00097643" w:rsidRPr="00097643" w:rsidRDefault="00097643" w:rsidP="00097643">
      <w:pPr>
        <w:bidi/>
        <w:ind w:firstLine="567"/>
        <w:jc w:val="both"/>
        <w:rPr>
          <w:rFonts w:cs="David" w:hint="cs"/>
          <w:rtl/>
        </w:rPr>
      </w:pPr>
      <w:r w:rsidRPr="00097643">
        <w:rPr>
          <w:rFonts w:cs="David" w:hint="cs"/>
          <w:rtl/>
        </w:rPr>
        <w:t xml:space="preserve">בסדר. זה בדיוק העניין, רצים לוועדה וחוזרים מהוועדה. </w:t>
      </w:r>
    </w:p>
    <w:p w14:paraId="01BE61D3" w14:textId="77777777" w:rsidR="00097643" w:rsidRPr="00097643" w:rsidRDefault="00097643" w:rsidP="00097643">
      <w:pPr>
        <w:bidi/>
        <w:jc w:val="both"/>
        <w:rPr>
          <w:rFonts w:cs="David" w:hint="cs"/>
          <w:rtl/>
        </w:rPr>
      </w:pPr>
    </w:p>
    <w:p w14:paraId="7FBB975E" w14:textId="77777777" w:rsidR="00097643" w:rsidRPr="00097643" w:rsidRDefault="00097643" w:rsidP="00097643">
      <w:pPr>
        <w:bidi/>
        <w:jc w:val="both"/>
        <w:rPr>
          <w:rFonts w:cs="David" w:hint="cs"/>
          <w:rtl/>
        </w:rPr>
      </w:pPr>
      <w:r w:rsidRPr="00097643">
        <w:rPr>
          <w:rFonts w:cs="David" w:hint="cs"/>
          <w:u w:val="single"/>
          <w:rtl/>
        </w:rPr>
        <w:t>היו"ר דוד טל:</w:t>
      </w:r>
    </w:p>
    <w:p w14:paraId="5AAAE86F" w14:textId="77777777" w:rsidR="00097643" w:rsidRPr="00097643" w:rsidRDefault="00097643" w:rsidP="00097643">
      <w:pPr>
        <w:bidi/>
        <w:jc w:val="both"/>
        <w:rPr>
          <w:rFonts w:cs="David" w:hint="cs"/>
          <w:rtl/>
        </w:rPr>
      </w:pPr>
    </w:p>
    <w:p w14:paraId="69A3E1D5" w14:textId="77777777" w:rsidR="00097643" w:rsidRPr="00097643" w:rsidRDefault="00097643" w:rsidP="00097643">
      <w:pPr>
        <w:bidi/>
        <w:jc w:val="both"/>
        <w:rPr>
          <w:rFonts w:cs="David" w:hint="cs"/>
          <w:rtl/>
        </w:rPr>
      </w:pPr>
      <w:r w:rsidRPr="00097643">
        <w:rPr>
          <w:rFonts w:cs="David" w:hint="cs"/>
          <w:rtl/>
        </w:rPr>
        <w:tab/>
        <w:t xml:space="preserve">תודה. בבקשה, אדוני המזכיר. </w:t>
      </w:r>
    </w:p>
    <w:p w14:paraId="4F1B9DB7" w14:textId="77777777" w:rsidR="00097643" w:rsidRPr="00097643" w:rsidRDefault="00097643" w:rsidP="00097643">
      <w:pPr>
        <w:bidi/>
        <w:jc w:val="both"/>
        <w:rPr>
          <w:rFonts w:cs="David" w:hint="cs"/>
          <w:rtl/>
        </w:rPr>
      </w:pPr>
    </w:p>
    <w:p w14:paraId="717E608D" w14:textId="77777777" w:rsidR="00097643" w:rsidRPr="00097643" w:rsidRDefault="00097643" w:rsidP="00097643">
      <w:pPr>
        <w:bidi/>
        <w:jc w:val="both"/>
        <w:rPr>
          <w:rFonts w:cs="David" w:hint="cs"/>
          <w:u w:val="single"/>
          <w:rtl/>
        </w:rPr>
      </w:pPr>
      <w:r w:rsidRPr="00097643">
        <w:rPr>
          <w:rFonts w:cs="David" w:hint="cs"/>
          <w:u w:val="single"/>
          <w:rtl/>
        </w:rPr>
        <w:t>איל ינון:</w:t>
      </w:r>
    </w:p>
    <w:p w14:paraId="184AF0B8" w14:textId="77777777" w:rsidR="00097643" w:rsidRPr="00097643" w:rsidRDefault="00097643" w:rsidP="00097643">
      <w:pPr>
        <w:bidi/>
        <w:jc w:val="both"/>
        <w:rPr>
          <w:rFonts w:cs="David" w:hint="cs"/>
          <w:rtl/>
        </w:rPr>
      </w:pPr>
    </w:p>
    <w:p w14:paraId="0E01811D" w14:textId="77777777" w:rsidR="00097643" w:rsidRPr="00097643" w:rsidRDefault="00097643" w:rsidP="00097643">
      <w:pPr>
        <w:bidi/>
        <w:ind w:firstLine="567"/>
        <w:jc w:val="both"/>
        <w:rPr>
          <w:rFonts w:cs="David" w:hint="cs"/>
          <w:rtl/>
        </w:rPr>
      </w:pPr>
      <w:r w:rsidRPr="00097643">
        <w:rPr>
          <w:rFonts w:cs="David" w:hint="cs"/>
          <w:rtl/>
        </w:rPr>
        <w:t xml:space="preserve">רציתי להציע שאעביר את ההערות שנשמעו פה לעניין סעיף 19(ג) לתקנון ליושבת ראש הכנסת, שתשקול אותן. אני חושב שהן הערות שראויות להישקל. </w:t>
      </w:r>
    </w:p>
    <w:p w14:paraId="6AC2E6D6" w14:textId="77777777" w:rsidR="00097643" w:rsidRPr="00097643" w:rsidRDefault="00097643" w:rsidP="00097643">
      <w:pPr>
        <w:bidi/>
        <w:jc w:val="both"/>
        <w:rPr>
          <w:rFonts w:cs="David" w:hint="cs"/>
          <w:rtl/>
        </w:rPr>
      </w:pPr>
    </w:p>
    <w:p w14:paraId="521E8D83" w14:textId="77777777" w:rsidR="00097643" w:rsidRPr="00097643" w:rsidRDefault="00097643" w:rsidP="00097643">
      <w:pPr>
        <w:bidi/>
        <w:jc w:val="both"/>
        <w:rPr>
          <w:rFonts w:cs="David" w:hint="cs"/>
          <w:rtl/>
        </w:rPr>
      </w:pPr>
      <w:r w:rsidRPr="00097643">
        <w:rPr>
          <w:rFonts w:cs="David" w:hint="cs"/>
          <w:u w:val="single"/>
          <w:rtl/>
        </w:rPr>
        <w:t>היו"ר דוד טל:</w:t>
      </w:r>
    </w:p>
    <w:p w14:paraId="7927B866" w14:textId="77777777" w:rsidR="00097643" w:rsidRPr="00097643" w:rsidRDefault="00097643" w:rsidP="00097643">
      <w:pPr>
        <w:bidi/>
        <w:jc w:val="both"/>
        <w:rPr>
          <w:rFonts w:cs="David" w:hint="cs"/>
          <w:rtl/>
        </w:rPr>
      </w:pPr>
    </w:p>
    <w:p w14:paraId="03DA0AC8" w14:textId="77777777" w:rsidR="00097643" w:rsidRPr="00097643" w:rsidRDefault="00097643" w:rsidP="00097643">
      <w:pPr>
        <w:bidi/>
        <w:ind w:firstLine="567"/>
        <w:jc w:val="both"/>
        <w:rPr>
          <w:rFonts w:cs="David" w:hint="cs"/>
          <w:rtl/>
        </w:rPr>
      </w:pPr>
      <w:r w:rsidRPr="00097643">
        <w:rPr>
          <w:rFonts w:cs="David" w:hint="cs"/>
          <w:rtl/>
        </w:rPr>
        <w:t>אי-אפשר לקבל את זה משום שאי-אפשר למנוע ממני לשבת בדיון סיעה. אני לא רוצה לשבת בדיוני המליאה.</w:t>
      </w:r>
    </w:p>
    <w:p w14:paraId="5EDC5985" w14:textId="77777777" w:rsidR="00097643" w:rsidRPr="00097643" w:rsidRDefault="00097643" w:rsidP="00097643">
      <w:pPr>
        <w:bidi/>
        <w:jc w:val="both"/>
        <w:rPr>
          <w:rFonts w:cs="David" w:hint="cs"/>
          <w:rtl/>
        </w:rPr>
      </w:pPr>
    </w:p>
    <w:p w14:paraId="46632C5E" w14:textId="77777777" w:rsidR="00097643" w:rsidRPr="00097643" w:rsidRDefault="00097643" w:rsidP="00097643">
      <w:pPr>
        <w:bidi/>
        <w:jc w:val="both"/>
        <w:rPr>
          <w:rFonts w:cs="David" w:hint="cs"/>
          <w:u w:val="single"/>
          <w:rtl/>
        </w:rPr>
      </w:pPr>
      <w:r w:rsidRPr="00097643">
        <w:rPr>
          <w:rFonts w:cs="David" w:hint="cs"/>
          <w:u w:val="single"/>
          <w:rtl/>
        </w:rPr>
        <w:t>איל ינון:</w:t>
      </w:r>
    </w:p>
    <w:p w14:paraId="65A9DEF3" w14:textId="77777777" w:rsidR="00097643" w:rsidRPr="00097643" w:rsidRDefault="00097643" w:rsidP="00097643">
      <w:pPr>
        <w:bidi/>
        <w:jc w:val="both"/>
        <w:rPr>
          <w:rFonts w:cs="David" w:hint="cs"/>
          <w:rtl/>
        </w:rPr>
      </w:pPr>
    </w:p>
    <w:p w14:paraId="40DAF116" w14:textId="77777777" w:rsidR="00097643" w:rsidRPr="00097643" w:rsidRDefault="00097643" w:rsidP="00097643">
      <w:pPr>
        <w:bidi/>
        <w:ind w:firstLine="567"/>
        <w:jc w:val="both"/>
        <w:rPr>
          <w:rFonts w:cs="David" w:hint="cs"/>
          <w:rtl/>
        </w:rPr>
      </w:pPr>
      <w:r w:rsidRPr="00097643">
        <w:rPr>
          <w:rFonts w:cs="David" w:hint="cs"/>
          <w:rtl/>
        </w:rPr>
        <w:t xml:space="preserve">אני לא בא לחלוק, אני רק רוצה לומר למען הסר ספק שאני חושב שהכוונה של יושבת ראש הכנסת מאחורי ההצעה לא הייתה להתערב במשטר המפלגתי או הסיעתי, אלא לכבד את המליאה, בדיוק כמו סעיף 98. אבל נשמעו הערות, אני חושב שאלה הערות ענייניות שראוי להביא אותן בפניה. לכן, אני מבקש, אם מתכוונים להחליט, אז להפריד בין שני הסעיפים. את החלק השני אפשר לקבל. </w:t>
      </w:r>
    </w:p>
    <w:p w14:paraId="2A5FA68B" w14:textId="77777777" w:rsidR="00097643" w:rsidRPr="00097643" w:rsidRDefault="00097643" w:rsidP="00097643">
      <w:pPr>
        <w:bidi/>
        <w:ind w:firstLine="567"/>
        <w:jc w:val="both"/>
        <w:rPr>
          <w:rFonts w:cs="David" w:hint="cs"/>
          <w:rtl/>
        </w:rPr>
      </w:pPr>
    </w:p>
    <w:p w14:paraId="3284FC43" w14:textId="77777777" w:rsidR="00097643" w:rsidRPr="00097643" w:rsidRDefault="00097643" w:rsidP="00097643">
      <w:pPr>
        <w:bidi/>
        <w:jc w:val="both"/>
        <w:rPr>
          <w:rFonts w:cs="David" w:hint="cs"/>
          <w:rtl/>
        </w:rPr>
      </w:pPr>
      <w:r w:rsidRPr="00097643">
        <w:rPr>
          <w:rFonts w:cs="David" w:hint="cs"/>
          <w:u w:val="single"/>
          <w:rtl/>
        </w:rPr>
        <w:t>היו"ר דוד טל:</w:t>
      </w:r>
    </w:p>
    <w:p w14:paraId="32CE610B" w14:textId="77777777" w:rsidR="00097643" w:rsidRPr="00097643" w:rsidRDefault="00097643" w:rsidP="00097643">
      <w:pPr>
        <w:bidi/>
        <w:ind w:firstLine="567"/>
        <w:jc w:val="both"/>
        <w:rPr>
          <w:rFonts w:cs="David" w:hint="cs"/>
          <w:rtl/>
        </w:rPr>
      </w:pPr>
    </w:p>
    <w:p w14:paraId="326DC082" w14:textId="77777777" w:rsidR="00097643" w:rsidRPr="00097643" w:rsidRDefault="00097643" w:rsidP="00097643">
      <w:pPr>
        <w:bidi/>
        <w:ind w:firstLine="567"/>
        <w:jc w:val="both"/>
        <w:rPr>
          <w:rFonts w:cs="David" w:hint="cs"/>
          <w:rtl/>
        </w:rPr>
      </w:pPr>
      <w:r w:rsidRPr="00097643">
        <w:rPr>
          <w:rFonts w:cs="David" w:hint="cs"/>
          <w:rtl/>
        </w:rPr>
        <w:t xml:space="preserve">תודה. חבר הכנסת אריאל, בבקשה. </w:t>
      </w:r>
    </w:p>
    <w:p w14:paraId="377F0914" w14:textId="77777777" w:rsidR="00097643" w:rsidRPr="00097643" w:rsidRDefault="00097643" w:rsidP="00097643">
      <w:pPr>
        <w:bidi/>
        <w:jc w:val="both"/>
        <w:rPr>
          <w:rFonts w:cs="David" w:hint="cs"/>
          <w:rtl/>
        </w:rPr>
      </w:pPr>
    </w:p>
    <w:p w14:paraId="1F8C138B" w14:textId="77777777" w:rsidR="00097643" w:rsidRPr="00097643" w:rsidRDefault="00097643" w:rsidP="00097643">
      <w:pPr>
        <w:bidi/>
        <w:jc w:val="both"/>
        <w:rPr>
          <w:rFonts w:cs="David"/>
          <w:rtl/>
        </w:rPr>
      </w:pPr>
      <w:r w:rsidRPr="00097643">
        <w:rPr>
          <w:rFonts w:cs="David" w:hint="eastAsia"/>
          <w:u w:val="single"/>
          <w:rtl/>
        </w:rPr>
        <w:t>אורי</w:t>
      </w:r>
      <w:r w:rsidRPr="00097643">
        <w:rPr>
          <w:rFonts w:cs="David"/>
          <w:u w:val="single"/>
          <w:rtl/>
        </w:rPr>
        <w:t xml:space="preserve"> אריאל:</w:t>
      </w:r>
    </w:p>
    <w:p w14:paraId="5BD675B7" w14:textId="77777777" w:rsidR="00097643" w:rsidRPr="00097643" w:rsidRDefault="00097643" w:rsidP="00097643">
      <w:pPr>
        <w:bidi/>
        <w:jc w:val="both"/>
        <w:rPr>
          <w:rFonts w:cs="David"/>
          <w:rtl/>
        </w:rPr>
      </w:pPr>
    </w:p>
    <w:p w14:paraId="4D6ECC7D" w14:textId="77777777" w:rsidR="00097643" w:rsidRPr="00097643" w:rsidRDefault="00097643" w:rsidP="00097643">
      <w:pPr>
        <w:bidi/>
        <w:jc w:val="both"/>
        <w:rPr>
          <w:rFonts w:cs="David" w:hint="cs"/>
          <w:rtl/>
        </w:rPr>
      </w:pPr>
      <w:r w:rsidRPr="00097643">
        <w:rPr>
          <w:rFonts w:cs="David"/>
          <w:rtl/>
        </w:rPr>
        <w:tab/>
      </w:r>
      <w:r w:rsidRPr="00097643">
        <w:rPr>
          <w:rFonts w:cs="David" w:hint="cs"/>
          <w:rtl/>
        </w:rPr>
        <w:t xml:space="preserve">אקצר, כי אני יכול להסכים עם דברי מזכיר הכנסת. אני מקווה שהוא יצליח לשכנע את יושבת הראש, שהסעיף הזה יכול להיעלם. אני רוצה להציע לך, שאם משיקוליה היא תחשוב שזה חשוב, לעשות אצלה ישיבה עם ראשי הסיעות. זה לא נוח פה.  </w:t>
      </w:r>
    </w:p>
    <w:p w14:paraId="2EA7BD8A" w14:textId="77777777" w:rsidR="00097643" w:rsidRPr="00097643" w:rsidRDefault="00097643" w:rsidP="00097643">
      <w:pPr>
        <w:bidi/>
        <w:jc w:val="both"/>
        <w:rPr>
          <w:rFonts w:cs="David" w:hint="cs"/>
          <w:rtl/>
        </w:rPr>
      </w:pPr>
    </w:p>
    <w:p w14:paraId="741F20B6" w14:textId="77777777" w:rsidR="00097643" w:rsidRPr="00097643" w:rsidRDefault="00097643" w:rsidP="00097643">
      <w:pPr>
        <w:bidi/>
        <w:jc w:val="both"/>
        <w:rPr>
          <w:rFonts w:cs="David" w:hint="cs"/>
          <w:rtl/>
        </w:rPr>
      </w:pPr>
      <w:r w:rsidRPr="00097643">
        <w:rPr>
          <w:rFonts w:cs="David" w:hint="cs"/>
          <w:u w:val="single"/>
          <w:rtl/>
        </w:rPr>
        <w:t>היו"ר דוד טל:</w:t>
      </w:r>
    </w:p>
    <w:p w14:paraId="6936CE31" w14:textId="77777777" w:rsidR="00097643" w:rsidRPr="00097643" w:rsidRDefault="00097643" w:rsidP="00097643">
      <w:pPr>
        <w:bidi/>
        <w:jc w:val="both"/>
        <w:rPr>
          <w:rFonts w:cs="David" w:hint="cs"/>
          <w:rtl/>
        </w:rPr>
      </w:pPr>
    </w:p>
    <w:p w14:paraId="7691132D" w14:textId="77777777" w:rsidR="00097643" w:rsidRPr="00097643" w:rsidRDefault="00097643" w:rsidP="00097643">
      <w:pPr>
        <w:bidi/>
        <w:ind w:firstLine="567"/>
        <w:jc w:val="both"/>
        <w:rPr>
          <w:rFonts w:cs="David" w:hint="cs"/>
          <w:rtl/>
        </w:rPr>
      </w:pPr>
      <w:r w:rsidRPr="00097643">
        <w:rPr>
          <w:rFonts w:cs="David" w:hint="cs"/>
          <w:rtl/>
        </w:rPr>
        <w:t xml:space="preserve">אני חושב שאנחנו די משוכנעים. </w:t>
      </w:r>
    </w:p>
    <w:p w14:paraId="36999C56" w14:textId="77777777" w:rsidR="00097643" w:rsidRPr="00097643" w:rsidRDefault="00097643" w:rsidP="00097643">
      <w:pPr>
        <w:bidi/>
        <w:jc w:val="both"/>
        <w:rPr>
          <w:rFonts w:cs="David" w:hint="cs"/>
          <w:rtl/>
        </w:rPr>
      </w:pPr>
    </w:p>
    <w:p w14:paraId="3E0F53CD" w14:textId="77777777" w:rsidR="00097643" w:rsidRPr="00097643" w:rsidRDefault="00097643" w:rsidP="00097643">
      <w:pPr>
        <w:bidi/>
        <w:jc w:val="both"/>
        <w:rPr>
          <w:rFonts w:cs="David"/>
          <w:rtl/>
        </w:rPr>
      </w:pPr>
      <w:r w:rsidRPr="00097643">
        <w:rPr>
          <w:rFonts w:cs="David"/>
          <w:u w:val="single"/>
          <w:rtl/>
        </w:rPr>
        <w:br w:type="page"/>
      </w:r>
      <w:r w:rsidRPr="00097643">
        <w:rPr>
          <w:rFonts w:cs="David" w:hint="eastAsia"/>
          <w:u w:val="single"/>
          <w:rtl/>
        </w:rPr>
        <w:t>אורי</w:t>
      </w:r>
      <w:r w:rsidRPr="00097643">
        <w:rPr>
          <w:rFonts w:cs="David"/>
          <w:u w:val="single"/>
          <w:rtl/>
        </w:rPr>
        <w:t xml:space="preserve"> אריאל:</w:t>
      </w:r>
    </w:p>
    <w:p w14:paraId="6D0EC107" w14:textId="77777777" w:rsidR="00097643" w:rsidRPr="00097643" w:rsidRDefault="00097643" w:rsidP="00097643">
      <w:pPr>
        <w:bidi/>
        <w:jc w:val="both"/>
        <w:rPr>
          <w:rFonts w:cs="David"/>
          <w:rtl/>
        </w:rPr>
      </w:pPr>
    </w:p>
    <w:p w14:paraId="6A101669" w14:textId="77777777" w:rsidR="00097643" w:rsidRPr="00097643" w:rsidRDefault="00097643" w:rsidP="00097643">
      <w:pPr>
        <w:bidi/>
        <w:jc w:val="both"/>
        <w:rPr>
          <w:rFonts w:cs="David" w:hint="cs"/>
          <w:rtl/>
        </w:rPr>
      </w:pPr>
      <w:r w:rsidRPr="00097643">
        <w:rPr>
          <w:rFonts w:cs="David"/>
          <w:rtl/>
        </w:rPr>
        <w:tab/>
      </w:r>
      <w:r w:rsidRPr="00097643">
        <w:rPr>
          <w:rFonts w:cs="David" w:hint="cs"/>
          <w:rtl/>
        </w:rPr>
        <w:t xml:space="preserve"> לסעיף השני אני מסכים, אלה החיים. חבר הכנסת רותם, בוועדות בדרך כלל אין שום בעיה שיהיה קיזוז, כי יושבים שניים מאלה ושניים מאלה. הסעיף השני הוא נכון, הוא עוזר למליאה ולתפקוד, וזה בסדר. </w:t>
      </w:r>
    </w:p>
    <w:p w14:paraId="0638B781" w14:textId="77777777" w:rsidR="00097643" w:rsidRPr="00097643" w:rsidRDefault="00097643" w:rsidP="00097643">
      <w:pPr>
        <w:bidi/>
        <w:jc w:val="both"/>
        <w:rPr>
          <w:rFonts w:cs="David" w:hint="cs"/>
          <w:u w:val="single"/>
          <w:rtl/>
        </w:rPr>
      </w:pPr>
    </w:p>
    <w:p w14:paraId="48E47EEB" w14:textId="77777777" w:rsidR="00097643" w:rsidRPr="00097643" w:rsidRDefault="00097643" w:rsidP="00097643">
      <w:pPr>
        <w:bidi/>
        <w:jc w:val="both"/>
        <w:rPr>
          <w:rFonts w:cs="David" w:hint="cs"/>
          <w:rtl/>
        </w:rPr>
      </w:pPr>
      <w:r w:rsidRPr="00097643">
        <w:rPr>
          <w:rFonts w:cs="David" w:hint="cs"/>
          <w:u w:val="single"/>
          <w:rtl/>
        </w:rPr>
        <w:t>היו"ר דוד טל:</w:t>
      </w:r>
    </w:p>
    <w:p w14:paraId="00E5D9E9" w14:textId="77777777" w:rsidR="00097643" w:rsidRPr="00097643" w:rsidRDefault="00097643" w:rsidP="00097643">
      <w:pPr>
        <w:bidi/>
        <w:jc w:val="both"/>
        <w:rPr>
          <w:rFonts w:cs="David" w:hint="cs"/>
          <w:rtl/>
        </w:rPr>
      </w:pPr>
    </w:p>
    <w:p w14:paraId="0CE57FA3" w14:textId="77777777" w:rsidR="00097643" w:rsidRPr="00097643" w:rsidRDefault="00097643" w:rsidP="00097643">
      <w:pPr>
        <w:bidi/>
        <w:jc w:val="both"/>
        <w:rPr>
          <w:rFonts w:cs="David" w:hint="cs"/>
          <w:rtl/>
        </w:rPr>
      </w:pPr>
      <w:r w:rsidRPr="00097643">
        <w:rPr>
          <w:rFonts w:cs="David" w:hint="cs"/>
          <w:rtl/>
        </w:rPr>
        <w:tab/>
        <w:t xml:space="preserve">תודה. חברת הכנסת </w:t>
      </w:r>
      <w:proofErr w:type="spellStart"/>
      <w:r w:rsidRPr="00097643">
        <w:rPr>
          <w:rFonts w:cs="David" w:hint="cs"/>
          <w:rtl/>
        </w:rPr>
        <w:t>יחימוביץ</w:t>
      </w:r>
      <w:proofErr w:type="spellEnd"/>
      <w:r w:rsidRPr="00097643">
        <w:rPr>
          <w:rFonts w:cs="David" w:hint="cs"/>
          <w:rtl/>
        </w:rPr>
        <w:t xml:space="preserve">, בבקשה. </w:t>
      </w:r>
    </w:p>
    <w:p w14:paraId="5B5E4856" w14:textId="77777777" w:rsidR="00097643" w:rsidRPr="00097643" w:rsidRDefault="00097643" w:rsidP="00097643">
      <w:pPr>
        <w:bidi/>
        <w:jc w:val="both"/>
        <w:rPr>
          <w:rFonts w:cs="David" w:hint="cs"/>
          <w:rtl/>
        </w:rPr>
      </w:pPr>
    </w:p>
    <w:p w14:paraId="4B09F275" w14:textId="77777777" w:rsidR="00097643" w:rsidRPr="00097643" w:rsidRDefault="00097643" w:rsidP="00097643">
      <w:pPr>
        <w:pStyle w:val="Heading5"/>
        <w:rPr>
          <w:rFonts w:hint="cs"/>
          <w:sz w:val="24"/>
          <w:rtl/>
        </w:rPr>
      </w:pPr>
      <w:r w:rsidRPr="00097643">
        <w:rPr>
          <w:rFonts w:hint="cs"/>
          <w:sz w:val="24"/>
          <w:u w:val="single"/>
          <w:rtl/>
        </w:rPr>
        <w:t xml:space="preserve">שלי </w:t>
      </w:r>
      <w:proofErr w:type="spellStart"/>
      <w:r w:rsidRPr="00097643">
        <w:rPr>
          <w:rFonts w:hint="cs"/>
          <w:sz w:val="24"/>
          <w:u w:val="single"/>
          <w:rtl/>
        </w:rPr>
        <w:t>יחימוביץ</w:t>
      </w:r>
      <w:proofErr w:type="spellEnd"/>
      <w:r w:rsidRPr="00097643">
        <w:rPr>
          <w:rFonts w:hint="cs"/>
          <w:sz w:val="24"/>
          <w:u w:val="single"/>
          <w:rtl/>
        </w:rPr>
        <w:t>:</w:t>
      </w:r>
    </w:p>
    <w:p w14:paraId="57A7412D" w14:textId="77777777" w:rsidR="00097643" w:rsidRPr="00097643" w:rsidRDefault="00097643" w:rsidP="00097643">
      <w:pPr>
        <w:pStyle w:val="Heading5"/>
        <w:rPr>
          <w:rFonts w:hint="cs"/>
          <w:sz w:val="24"/>
          <w:rtl/>
        </w:rPr>
      </w:pPr>
    </w:p>
    <w:p w14:paraId="467C50E9" w14:textId="77777777" w:rsidR="00097643" w:rsidRPr="00097643" w:rsidRDefault="00097643" w:rsidP="00097643">
      <w:pPr>
        <w:bidi/>
        <w:jc w:val="both"/>
        <w:rPr>
          <w:rFonts w:cs="David" w:hint="cs"/>
          <w:rtl/>
        </w:rPr>
      </w:pPr>
      <w:r w:rsidRPr="00097643">
        <w:rPr>
          <w:rFonts w:cs="David" w:hint="cs"/>
          <w:rtl/>
        </w:rPr>
        <w:tab/>
        <w:t xml:space="preserve">הגעתי הרגע, ואם הדברים נאמרו תעצרו אותי, אבל בכל זאת תנו לי להגיד משפט או שניים. נדהמתי לראות את עניין הסיעות. מה פתאום שיושבת ראש הכנסת תאשר או לא תאשר לסיעה לקיים דיון שלה בזמן המליאה? אולי גם חברי כנסת שלא מעוניינים להשתתף בדיון יצרכו לקבל אישור מיוחד? </w:t>
      </w:r>
    </w:p>
    <w:p w14:paraId="2A38D443" w14:textId="77777777" w:rsidR="00097643" w:rsidRPr="00097643" w:rsidRDefault="00097643" w:rsidP="00097643">
      <w:pPr>
        <w:bidi/>
        <w:jc w:val="both"/>
        <w:rPr>
          <w:rFonts w:cs="David" w:hint="cs"/>
          <w:rtl/>
        </w:rPr>
      </w:pPr>
    </w:p>
    <w:p w14:paraId="6133CB1B" w14:textId="77777777" w:rsidR="00097643" w:rsidRPr="00097643" w:rsidRDefault="00097643" w:rsidP="00097643">
      <w:pPr>
        <w:bidi/>
        <w:jc w:val="both"/>
        <w:rPr>
          <w:rFonts w:cs="David" w:hint="cs"/>
          <w:rtl/>
        </w:rPr>
      </w:pPr>
      <w:r w:rsidRPr="00097643">
        <w:rPr>
          <w:rFonts w:cs="David" w:hint="cs"/>
          <w:u w:val="single"/>
          <w:rtl/>
        </w:rPr>
        <w:t xml:space="preserve">אלי </w:t>
      </w:r>
      <w:proofErr w:type="spellStart"/>
      <w:r w:rsidRPr="00097643">
        <w:rPr>
          <w:rFonts w:cs="David" w:hint="cs"/>
          <w:u w:val="single"/>
          <w:rtl/>
        </w:rPr>
        <w:t>אפללו</w:t>
      </w:r>
      <w:proofErr w:type="spellEnd"/>
      <w:r w:rsidRPr="00097643">
        <w:rPr>
          <w:rFonts w:cs="David" w:hint="cs"/>
          <w:u w:val="single"/>
          <w:rtl/>
        </w:rPr>
        <w:t>:</w:t>
      </w:r>
    </w:p>
    <w:p w14:paraId="1B03B090" w14:textId="77777777" w:rsidR="00097643" w:rsidRPr="00097643" w:rsidRDefault="00097643" w:rsidP="00097643">
      <w:pPr>
        <w:bidi/>
        <w:jc w:val="both"/>
        <w:rPr>
          <w:rFonts w:cs="David" w:hint="cs"/>
          <w:rtl/>
        </w:rPr>
      </w:pPr>
    </w:p>
    <w:p w14:paraId="77995169" w14:textId="77777777" w:rsidR="00097643" w:rsidRPr="00097643" w:rsidRDefault="00097643" w:rsidP="00097643">
      <w:pPr>
        <w:bidi/>
        <w:jc w:val="both"/>
        <w:rPr>
          <w:rFonts w:cs="David" w:hint="cs"/>
          <w:rtl/>
        </w:rPr>
      </w:pPr>
      <w:r w:rsidRPr="00097643">
        <w:rPr>
          <w:rFonts w:cs="David" w:hint="cs"/>
          <w:rtl/>
        </w:rPr>
        <w:tab/>
        <w:t xml:space="preserve"> זה מעניין, רעיון טוב. </w:t>
      </w:r>
    </w:p>
    <w:p w14:paraId="4FD525D3" w14:textId="77777777" w:rsidR="00097643" w:rsidRPr="00097643" w:rsidRDefault="00097643" w:rsidP="00097643">
      <w:pPr>
        <w:bidi/>
        <w:jc w:val="both"/>
        <w:rPr>
          <w:rFonts w:cs="David" w:hint="cs"/>
          <w:rtl/>
        </w:rPr>
      </w:pPr>
    </w:p>
    <w:p w14:paraId="3F18F315" w14:textId="77777777" w:rsidR="00097643" w:rsidRPr="00097643" w:rsidRDefault="00097643" w:rsidP="00097643">
      <w:pPr>
        <w:pStyle w:val="Heading5"/>
        <w:rPr>
          <w:rFonts w:hint="cs"/>
          <w:sz w:val="24"/>
          <w:rtl/>
        </w:rPr>
      </w:pPr>
      <w:r w:rsidRPr="00097643">
        <w:rPr>
          <w:rFonts w:hint="cs"/>
          <w:sz w:val="24"/>
          <w:u w:val="single"/>
          <w:rtl/>
        </w:rPr>
        <w:t xml:space="preserve">שלי </w:t>
      </w:r>
      <w:proofErr w:type="spellStart"/>
      <w:r w:rsidRPr="00097643">
        <w:rPr>
          <w:rFonts w:hint="cs"/>
          <w:sz w:val="24"/>
          <w:u w:val="single"/>
          <w:rtl/>
        </w:rPr>
        <w:t>יחימוביץ</w:t>
      </w:r>
      <w:proofErr w:type="spellEnd"/>
      <w:r w:rsidRPr="00097643">
        <w:rPr>
          <w:rFonts w:hint="cs"/>
          <w:sz w:val="24"/>
          <w:u w:val="single"/>
          <w:rtl/>
        </w:rPr>
        <w:t>:</w:t>
      </w:r>
    </w:p>
    <w:p w14:paraId="3B3247E4" w14:textId="77777777" w:rsidR="00097643" w:rsidRPr="00097643" w:rsidRDefault="00097643" w:rsidP="00097643">
      <w:pPr>
        <w:pStyle w:val="Heading5"/>
        <w:rPr>
          <w:rFonts w:hint="cs"/>
          <w:sz w:val="24"/>
          <w:rtl/>
        </w:rPr>
      </w:pPr>
    </w:p>
    <w:p w14:paraId="12FCD8D0" w14:textId="77777777" w:rsidR="00097643" w:rsidRPr="00097643" w:rsidRDefault="00097643" w:rsidP="00097643">
      <w:pPr>
        <w:bidi/>
        <w:jc w:val="both"/>
        <w:rPr>
          <w:rFonts w:cs="David" w:hint="cs"/>
          <w:rtl/>
        </w:rPr>
      </w:pPr>
      <w:r w:rsidRPr="00097643">
        <w:rPr>
          <w:rFonts w:cs="David" w:hint="cs"/>
          <w:rtl/>
        </w:rPr>
        <w:tab/>
        <w:t xml:space="preserve">רעיון מצוין, יכול להיות שהוא גם יגיע. </w:t>
      </w:r>
    </w:p>
    <w:p w14:paraId="09165505" w14:textId="77777777" w:rsidR="00097643" w:rsidRPr="00097643" w:rsidRDefault="00097643" w:rsidP="00097643">
      <w:pPr>
        <w:bidi/>
        <w:jc w:val="both"/>
        <w:rPr>
          <w:rFonts w:cs="David" w:hint="cs"/>
          <w:rtl/>
        </w:rPr>
      </w:pPr>
    </w:p>
    <w:p w14:paraId="38C84FCC" w14:textId="77777777" w:rsidR="00097643" w:rsidRPr="00097643" w:rsidRDefault="00097643" w:rsidP="00097643">
      <w:pPr>
        <w:bidi/>
        <w:jc w:val="both"/>
        <w:rPr>
          <w:rFonts w:cs="David" w:hint="cs"/>
          <w:rtl/>
        </w:rPr>
      </w:pPr>
      <w:r w:rsidRPr="00097643">
        <w:rPr>
          <w:rFonts w:cs="David" w:hint="cs"/>
          <w:u w:val="single"/>
          <w:rtl/>
        </w:rPr>
        <w:t>היו"ר דוד טל:</w:t>
      </w:r>
    </w:p>
    <w:p w14:paraId="77AA1AAD" w14:textId="77777777" w:rsidR="00097643" w:rsidRPr="00097643" w:rsidRDefault="00097643" w:rsidP="00097643">
      <w:pPr>
        <w:bidi/>
        <w:jc w:val="both"/>
        <w:rPr>
          <w:rFonts w:cs="David" w:hint="cs"/>
          <w:rtl/>
        </w:rPr>
      </w:pPr>
    </w:p>
    <w:p w14:paraId="53CE4952" w14:textId="77777777" w:rsidR="00097643" w:rsidRPr="00097643" w:rsidRDefault="00097643" w:rsidP="00097643">
      <w:pPr>
        <w:bidi/>
        <w:jc w:val="both"/>
        <w:rPr>
          <w:rFonts w:cs="David" w:hint="cs"/>
          <w:rtl/>
        </w:rPr>
      </w:pPr>
      <w:r w:rsidRPr="00097643">
        <w:rPr>
          <w:rFonts w:cs="David" w:hint="cs"/>
          <w:rtl/>
        </w:rPr>
        <w:tab/>
        <w:t xml:space="preserve">אני לא רוצה להפסיק אותך, אבל אלה דברים שנאמרו. </w:t>
      </w:r>
    </w:p>
    <w:p w14:paraId="2BDFACFA" w14:textId="77777777" w:rsidR="00097643" w:rsidRPr="00097643" w:rsidRDefault="00097643" w:rsidP="00097643">
      <w:pPr>
        <w:bidi/>
        <w:jc w:val="both"/>
        <w:rPr>
          <w:rFonts w:cs="David" w:hint="cs"/>
          <w:rtl/>
        </w:rPr>
      </w:pPr>
    </w:p>
    <w:p w14:paraId="3EFBB2A9" w14:textId="77777777" w:rsidR="00097643" w:rsidRPr="00097643" w:rsidRDefault="00097643" w:rsidP="00097643">
      <w:pPr>
        <w:pStyle w:val="Heading5"/>
        <w:rPr>
          <w:rFonts w:hint="cs"/>
          <w:sz w:val="24"/>
          <w:rtl/>
        </w:rPr>
      </w:pPr>
      <w:r w:rsidRPr="00097643">
        <w:rPr>
          <w:rFonts w:hint="cs"/>
          <w:sz w:val="24"/>
          <w:u w:val="single"/>
          <w:rtl/>
        </w:rPr>
        <w:t xml:space="preserve">שלי </w:t>
      </w:r>
      <w:proofErr w:type="spellStart"/>
      <w:r w:rsidRPr="00097643">
        <w:rPr>
          <w:rFonts w:hint="cs"/>
          <w:sz w:val="24"/>
          <w:u w:val="single"/>
          <w:rtl/>
        </w:rPr>
        <w:t>יחימוביץ</w:t>
      </w:r>
      <w:proofErr w:type="spellEnd"/>
      <w:r w:rsidRPr="00097643">
        <w:rPr>
          <w:rFonts w:hint="cs"/>
          <w:sz w:val="24"/>
          <w:u w:val="single"/>
          <w:rtl/>
        </w:rPr>
        <w:t>:</w:t>
      </w:r>
    </w:p>
    <w:p w14:paraId="5901CDF1" w14:textId="77777777" w:rsidR="00097643" w:rsidRPr="00097643" w:rsidRDefault="00097643" w:rsidP="00097643">
      <w:pPr>
        <w:pStyle w:val="Heading5"/>
        <w:rPr>
          <w:rFonts w:hint="cs"/>
          <w:sz w:val="24"/>
          <w:rtl/>
        </w:rPr>
      </w:pPr>
    </w:p>
    <w:p w14:paraId="35467A82" w14:textId="77777777" w:rsidR="00097643" w:rsidRPr="00097643" w:rsidRDefault="00097643" w:rsidP="00097643">
      <w:pPr>
        <w:bidi/>
        <w:jc w:val="both"/>
        <w:rPr>
          <w:rFonts w:cs="David" w:hint="cs"/>
          <w:rtl/>
        </w:rPr>
      </w:pPr>
      <w:r w:rsidRPr="00097643">
        <w:rPr>
          <w:rFonts w:cs="David" w:hint="cs"/>
          <w:rtl/>
        </w:rPr>
        <w:tab/>
        <w:t xml:space="preserve">הסיעות הן ישות אוטונומית. שמעתי את הסיפא של הדברים שנאמרו פה לגבי הוועדות </w:t>
      </w:r>
      <w:r w:rsidRPr="00097643">
        <w:rPr>
          <w:rFonts w:cs="David"/>
          <w:rtl/>
        </w:rPr>
        <w:t>–</w:t>
      </w:r>
      <w:r w:rsidRPr="00097643">
        <w:rPr>
          <w:rFonts w:cs="David" w:hint="cs"/>
          <w:rtl/>
        </w:rPr>
        <w:t xml:space="preserve"> ברור שיש בזה היגיון רב, אבל כן צריך לאפשר לוועדות לקיים דיון. בחוק ההסדרים עשינו את זה כל הזמן. עלינו וירדנו לוועדת הכספים, וזה לא פוגע בדיון במליאה כיוון שאנחנו ממילא מקזזים אחד את השני. </w:t>
      </w:r>
    </w:p>
    <w:p w14:paraId="6BD68C8A" w14:textId="77777777" w:rsidR="00097643" w:rsidRPr="00097643" w:rsidRDefault="00097643" w:rsidP="00097643">
      <w:pPr>
        <w:bidi/>
        <w:jc w:val="both"/>
        <w:rPr>
          <w:rFonts w:cs="David" w:hint="cs"/>
          <w:rtl/>
        </w:rPr>
      </w:pPr>
    </w:p>
    <w:p w14:paraId="20DA76A2" w14:textId="77777777" w:rsidR="00097643" w:rsidRPr="00097643" w:rsidRDefault="00097643" w:rsidP="00097643">
      <w:pPr>
        <w:bidi/>
        <w:jc w:val="both"/>
        <w:rPr>
          <w:rFonts w:cs="David" w:hint="cs"/>
          <w:rtl/>
        </w:rPr>
      </w:pPr>
      <w:r w:rsidRPr="00097643">
        <w:rPr>
          <w:rFonts w:cs="David" w:hint="cs"/>
          <w:u w:val="single"/>
          <w:rtl/>
        </w:rPr>
        <w:t>היו"ר דוד טל:</w:t>
      </w:r>
    </w:p>
    <w:p w14:paraId="7805D8EC" w14:textId="77777777" w:rsidR="00097643" w:rsidRPr="00097643" w:rsidRDefault="00097643" w:rsidP="00097643">
      <w:pPr>
        <w:bidi/>
        <w:jc w:val="both"/>
        <w:rPr>
          <w:rFonts w:cs="David" w:hint="cs"/>
          <w:rtl/>
        </w:rPr>
      </w:pPr>
    </w:p>
    <w:p w14:paraId="135FDF28" w14:textId="77777777" w:rsidR="00097643" w:rsidRPr="00097643" w:rsidRDefault="00097643" w:rsidP="00097643">
      <w:pPr>
        <w:bidi/>
        <w:jc w:val="both"/>
        <w:rPr>
          <w:rFonts w:cs="David" w:hint="cs"/>
          <w:rtl/>
        </w:rPr>
      </w:pPr>
      <w:r w:rsidRPr="00097643">
        <w:rPr>
          <w:rFonts w:cs="David" w:hint="cs"/>
          <w:rtl/>
        </w:rPr>
        <w:tab/>
        <w:t xml:space="preserve">זה חלק מהעבודה </w:t>
      </w:r>
      <w:proofErr w:type="spellStart"/>
      <w:r w:rsidRPr="00097643">
        <w:rPr>
          <w:rFonts w:cs="David" w:hint="cs"/>
          <w:rtl/>
        </w:rPr>
        <w:t>הפרלמנטרית</w:t>
      </w:r>
      <w:proofErr w:type="spellEnd"/>
      <w:r w:rsidRPr="00097643">
        <w:rPr>
          <w:rFonts w:cs="David" w:hint="cs"/>
          <w:rtl/>
        </w:rPr>
        <w:t xml:space="preserve">. </w:t>
      </w:r>
    </w:p>
    <w:p w14:paraId="6000BA1A" w14:textId="77777777" w:rsidR="00097643" w:rsidRPr="00097643" w:rsidRDefault="00097643" w:rsidP="00097643">
      <w:pPr>
        <w:bidi/>
        <w:jc w:val="both"/>
        <w:rPr>
          <w:rFonts w:cs="David" w:hint="cs"/>
          <w:rtl/>
        </w:rPr>
      </w:pPr>
    </w:p>
    <w:p w14:paraId="16F0569B" w14:textId="77777777" w:rsidR="00097643" w:rsidRPr="00097643" w:rsidRDefault="00097643" w:rsidP="00097643">
      <w:pPr>
        <w:pStyle w:val="Heading5"/>
        <w:rPr>
          <w:rFonts w:hint="cs"/>
          <w:sz w:val="24"/>
          <w:rtl/>
        </w:rPr>
      </w:pPr>
      <w:r w:rsidRPr="00097643">
        <w:rPr>
          <w:rFonts w:hint="cs"/>
          <w:sz w:val="24"/>
          <w:u w:val="single"/>
          <w:rtl/>
        </w:rPr>
        <w:t xml:space="preserve">שלי </w:t>
      </w:r>
      <w:proofErr w:type="spellStart"/>
      <w:r w:rsidRPr="00097643">
        <w:rPr>
          <w:rFonts w:hint="cs"/>
          <w:sz w:val="24"/>
          <w:u w:val="single"/>
          <w:rtl/>
        </w:rPr>
        <w:t>יחימוביץ</w:t>
      </w:r>
      <w:proofErr w:type="spellEnd"/>
      <w:r w:rsidRPr="00097643">
        <w:rPr>
          <w:rFonts w:hint="cs"/>
          <w:sz w:val="24"/>
          <w:u w:val="single"/>
          <w:rtl/>
        </w:rPr>
        <w:t>:</w:t>
      </w:r>
    </w:p>
    <w:p w14:paraId="1D374603" w14:textId="77777777" w:rsidR="00097643" w:rsidRPr="00097643" w:rsidRDefault="00097643" w:rsidP="00097643">
      <w:pPr>
        <w:pStyle w:val="Heading5"/>
        <w:rPr>
          <w:rFonts w:hint="cs"/>
          <w:sz w:val="24"/>
          <w:rtl/>
        </w:rPr>
      </w:pPr>
    </w:p>
    <w:p w14:paraId="6C85A26D" w14:textId="77777777" w:rsidR="00097643" w:rsidRPr="00097643" w:rsidRDefault="00097643" w:rsidP="00097643">
      <w:pPr>
        <w:bidi/>
        <w:jc w:val="both"/>
        <w:rPr>
          <w:rFonts w:cs="David" w:hint="cs"/>
          <w:rtl/>
        </w:rPr>
      </w:pPr>
      <w:r w:rsidRPr="00097643">
        <w:rPr>
          <w:rFonts w:cs="David" w:hint="cs"/>
          <w:rtl/>
        </w:rPr>
        <w:tab/>
        <w:t xml:space="preserve">לעניין הסיעות, זה פשוט סעיף מחוצף. סיעה היא סוברנית להחליט מתי היא יושבת, באיזה שעות. </w:t>
      </w:r>
    </w:p>
    <w:p w14:paraId="5DB5186C" w14:textId="77777777" w:rsidR="00097643" w:rsidRPr="00097643" w:rsidRDefault="00097643" w:rsidP="00097643">
      <w:pPr>
        <w:bidi/>
        <w:jc w:val="both"/>
        <w:rPr>
          <w:rFonts w:cs="David" w:hint="cs"/>
          <w:rtl/>
        </w:rPr>
      </w:pPr>
    </w:p>
    <w:p w14:paraId="0776C593" w14:textId="77777777" w:rsidR="00097643" w:rsidRPr="00097643" w:rsidRDefault="00097643" w:rsidP="00097643">
      <w:pPr>
        <w:bidi/>
        <w:jc w:val="both"/>
        <w:rPr>
          <w:rFonts w:cs="David" w:hint="cs"/>
          <w:rtl/>
        </w:rPr>
      </w:pPr>
      <w:r w:rsidRPr="00097643">
        <w:rPr>
          <w:rFonts w:cs="David" w:hint="cs"/>
          <w:u w:val="single"/>
          <w:rtl/>
        </w:rPr>
        <w:t>היו"ר דוד טל:</w:t>
      </w:r>
    </w:p>
    <w:p w14:paraId="72863FD0" w14:textId="77777777" w:rsidR="00097643" w:rsidRPr="00097643" w:rsidRDefault="00097643" w:rsidP="00097643">
      <w:pPr>
        <w:bidi/>
        <w:jc w:val="both"/>
        <w:rPr>
          <w:rFonts w:cs="David" w:hint="cs"/>
          <w:rtl/>
        </w:rPr>
      </w:pPr>
    </w:p>
    <w:p w14:paraId="234AFD3C" w14:textId="77777777" w:rsidR="00097643" w:rsidRPr="00097643" w:rsidRDefault="00097643" w:rsidP="00097643">
      <w:pPr>
        <w:bidi/>
        <w:ind w:firstLine="567"/>
        <w:jc w:val="both"/>
        <w:rPr>
          <w:rFonts w:cs="David" w:hint="cs"/>
          <w:rtl/>
        </w:rPr>
      </w:pPr>
      <w:r w:rsidRPr="00097643">
        <w:rPr>
          <w:rFonts w:cs="David" w:hint="cs"/>
          <w:rtl/>
        </w:rPr>
        <w:t>אי-אפשר לחייב סיעה. נניח שזה היה מתקבל ואני וסיעתי רוצים להתכנס. לא רוצים לשבת במליאה. אף אחד לא יקשור אותי ויביא אותי בכוח למליאה. אבל אני מבין גם את הצד השני, של יושבת ראש הכנסת. אם הייתי יושב ראש הכנסת ומגיע אורח רם מעלה, כמו נשיא אוקראינה ויושב ביציע, והאולם ריק מאדם. זו בושה בשבילנו.</w:t>
      </w:r>
    </w:p>
    <w:p w14:paraId="0EE1A537" w14:textId="77777777" w:rsidR="00097643" w:rsidRPr="00097643" w:rsidRDefault="00097643" w:rsidP="00097643">
      <w:pPr>
        <w:bidi/>
        <w:jc w:val="both"/>
        <w:rPr>
          <w:rFonts w:cs="David" w:hint="cs"/>
          <w:rtl/>
        </w:rPr>
      </w:pPr>
    </w:p>
    <w:p w14:paraId="018BEE39" w14:textId="77777777" w:rsidR="00097643" w:rsidRPr="00097643" w:rsidRDefault="00097643" w:rsidP="00097643">
      <w:pPr>
        <w:bidi/>
        <w:jc w:val="both"/>
        <w:rPr>
          <w:rFonts w:cs="David"/>
          <w:rtl/>
        </w:rPr>
      </w:pPr>
      <w:r w:rsidRPr="00097643">
        <w:rPr>
          <w:rFonts w:cs="David" w:hint="eastAsia"/>
          <w:u w:val="single"/>
          <w:rtl/>
        </w:rPr>
        <w:t>אורי</w:t>
      </w:r>
      <w:r w:rsidRPr="00097643">
        <w:rPr>
          <w:rFonts w:cs="David"/>
          <w:u w:val="single"/>
          <w:rtl/>
        </w:rPr>
        <w:t xml:space="preserve"> אריאל:</w:t>
      </w:r>
    </w:p>
    <w:p w14:paraId="703EBFDE" w14:textId="77777777" w:rsidR="00097643" w:rsidRPr="00097643" w:rsidRDefault="00097643" w:rsidP="00097643">
      <w:pPr>
        <w:bidi/>
        <w:jc w:val="both"/>
        <w:rPr>
          <w:rFonts w:cs="David"/>
          <w:rtl/>
        </w:rPr>
      </w:pPr>
    </w:p>
    <w:p w14:paraId="3253AC93" w14:textId="77777777" w:rsidR="00097643" w:rsidRPr="00097643" w:rsidRDefault="00097643" w:rsidP="00097643">
      <w:pPr>
        <w:bidi/>
        <w:jc w:val="both"/>
        <w:rPr>
          <w:rFonts w:cs="David" w:hint="cs"/>
          <w:rtl/>
        </w:rPr>
      </w:pPr>
      <w:r w:rsidRPr="00097643">
        <w:rPr>
          <w:rFonts w:cs="David"/>
          <w:rtl/>
        </w:rPr>
        <w:tab/>
      </w:r>
      <w:r w:rsidRPr="00097643">
        <w:rPr>
          <w:rFonts w:cs="David" w:hint="cs"/>
          <w:rtl/>
        </w:rPr>
        <w:t>אתה יודע מה יקרה: ישבו תשעה ח"כים, במקרה כולם מהאיחוד הלאומי, וישתו קפה יחד באיזה חדר. אתה אוסר עליהם לשתות קפה?</w:t>
      </w:r>
    </w:p>
    <w:p w14:paraId="4F104B42" w14:textId="77777777" w:rsidR="00097643" w:rsidRPr="00097643" w:rsidRDefault="00097643" w:rsidP="00097643">
      <w:pPr>
        <w:bidi/>
        <w:jc w:val="both"/>
        <w:rPr>
          <w:rFonts w:cs="David" w:hint="cs"/>
          <w:rtl/>
        </w:rPr>
      </w:pPr>
    </w:p>
    <w:p w14:paraId="3F24043C" w14:textId="77777777" w:rsidR="00097643" w:rsidRPr="00097643" w:rsidRDefault="00097643" w:rsidP="00097643">
      <w:pPr>
        <w:bidi/>
        <w:jc w:val="both"/>
        <w:rPr>
          <w:rFonts w:cs="David" w:hint="cs"/>
          <w:rtl/>
        </w:rPr>
      </w:pPr>
      <w:r w:rsidRPr="00097643">
        <w:rPr>
          <w:rFonts w:cs="David"/>
          <w:u w:val="single"/>
          <w:rtl/>
        </w:rPr>
        <w:br w:type="page"/>
      </w:r>
      <w:r w:rsidRPr="00097643">
        <w:rPr>
          <w:rFonts w:cs="David" w:hint="cs"/>
          <w:u w:val="single"/>
          <w:rtl/>
        </w:rPr>
        <w:t>היו"ר דוד טל:</w:t>
      </w:r>
    </w:p>
    <w:p w14:paraId="63C342CB" w14:textId="77777777" w:rsidR="00097643" w:rsidRPr="00097643" w:rsidRDefault="00097643" w:rsidP="00097643">
      <w:pPr>
        <w:bidi/>
        <w:jc w:val="both"/>
        <w:rPr>
          <w:rFonts w:cs="David" w:hint="cs"/>
          <w:rtl/>
        </w:rPr>
      </w:pPr>
    </w:p>
    <w:p w14:paraId="54E64D25" w14:textId="77777777" w:rsidR="00097643" w:rsidRPr="00097643" w:rsidRDefault="00097643" w:rsidP="00097643">
      <w:pPr>
        <w:bidi/>
        <w:ind w:firstLine="567"/>
        <w:jc w:val="both"/>
        <w:rPr>
          <w:rFonts w:cs="David" w:hint="cs"/>
          <w:rtl/>
        </w:rPr>
      </w:pPr>
      <w:r w:rsidRPr="00097643">
        <w:rPr>
          <w:rFonts w:cs="David" w:hint="cs"/>
          <w:rtl/>
        </w:rPr>
        <w:t xml:space="preserve">זו גזירה שאי-אפשר לגזור אותה, מהסיבה הפשוטה שאם אני לא רוצה להגיע למליאה אף אחד לא יביא אותי, גם לא נשיא אוקראינה. אבל מבחינת זווית הראייה של יושב ראש הכנסת </w:t>
      </w:r>
      <w:r w:rsidRPr="00097643">
        <w:rPr>
          <w:rFonts w:cs="David"/>
          <w:rtl/>
        </w:rPr>
        <w:t>–</w:t>
      </w:r>
      <w:r w:rsidRPr="00097643">
        <w:rPr>
          <w:rFonts w:cs="David" w:hint="cs"/>
          <w:rtl/>
        </w:rPr>
        <w:t xml:space="preserve"> לו אני הייתי יושב ראש הכנסת - יכול להיות שהייתי - - - </w:t>
      </w:r>
    </w:p>
    <w:p w14:paraId="222A77C2" w14:textId="77777777" w:rsidR="00097643" w:rsidRPr="00097643" w:rsidRDefault="00097643" w:rsidP="00097643">
      <w:pPr>
        <w:bidi/>
        <w:jc w:val="both"/>
        <w:rPr>
          <w:rFonts w:cs="David" w:hint="cs"/>
          <w:rtl/>
        </w:rPr>
      </w:pPr>
    </w:p>
    <w:p w14:paraId="524115DB" w14:textId="77777777" w:rsidR="00097643" w:rsidRPr="00097643" w:rsidRDefault="00097643" w:rsidP="00097643">
      <w:pPr>
        <w:pStyle w:val="Heading5"/>
        <w:rPr>
          <w:rFonts w:hint="cs"/>
          <w:sz w:val="24"/>
          <w:rtl/>
        </w:rPr>
      </w:pPr>
      <w:r w:rsidRPr="00097643">
        <w:rPr>
          <w:rFonts w:hint="cs"/>
          <w:sz w:val="24"/>
          <w:u w:val="single"/>
          <w:rtl/>
        </w:rPr>
        <w:t xml:space="preserve">שלי </w:t>
      </w:r>
      <w:proofErr w:type="spellStart"/>
      <w:r w:rsidRPr="00097643">
        <w:rPr>
          <w:rFonts w:hint="cs"/>
          <w:sz w:val="24"/>
          <w:u w:val="single"/>
          <w:rtl/>
        </w:rPr>
        <w:t>יחימוביץ</w:t>
      </w:r>
      <w:proofErr w:type="spellEnd"/>
      <w:r w:rsidRPr="00097643">
        <w:rPr>
          <w:rFonts w:hint="cs"/>
          <w:sz w:val="24"/>
          <w:u w:val="single"/>
          <w:rtl/>
        </w:rPr>
        <w:t>:</w:t>
      </w:r>
    </w:p>
    <w:p w14:paraId="25F05E3C" w14:textId="77777777" w:rsidR="00097643" w:rsidRPr="00097643" w:rsidRDefault="00097643" w:rsidP="00097643">
      <w:pPr>
        <w:pStyle w:val="Heading5"/>
        <w:rPr>
          <w:rFonts w:hint="cs"/>
          <w:sz w:val="24"/>
          <w:rtl/>
        </w:rPr>
      </w:pPr>
    </w:p>
    <w:p w14:paraId="115BD7F3" w14:textId="77777777" w:rsidR="00097643" w:rsidRPr="00097643" w:rsidRDefault="00097643" w:rsidP="00097643">
      <w:pPr>
        <w:bidi/>
        <w:jc w:val="both"/>
        <w:rPr>
          <w:rFonts w:cs="David" w:hint="cs"/>
          <w:rtl/>
        </w:rPr>
      </w:pPr>
      <w:r w:rsidRPr="00097643">
        <w:rPr>
          <w:rFonts w:cs="David" w:hint="cs"/>
          <w:rtl/>
        </w:rPr>
        <w:tab/>
        <w:t xml:space="preserve">אני בטוחה שלא היית מביא סעיף כזה. לשיטתך, אדוני היושב ראש, כל חבר כנסת צריך אישור מיוחד מיושבת ראש הכנסת, אחרת יהיה ביזיון למליאה. </w:t>
      </w:r>
    </w:p>
    <w:p w14:paraId="0B7848F1" w14:textId="77777777" w:rsidR="00097643" w:rsidRPr="00097643" w:rsidRDefault="00097643" w:rsidP="00097643">
      <w:pPr>
        <w:bidi/>
        <w:jc w:val="both"/>
        <w:rPr>
          <w:rFonts w:cs="David" w:hint="cs"/>
          <w:rtl/>
        </w:rPr>
      </w:pPr>
    </w:p>
    <w:p w14:paraId="2092F9DA" w14:textId="77777777" w:rsidR="00097643" w:rsidRPr="00097643" w:rsidRDefault="00097643" w:rsidP="00097643">
      <w:pPr>
        <w:bidi/>
        <w:jc w:val="both"/>
        <w:rPr>
          <w:rFonts w:cs="David" w:hint="cs"/>
          <w:rtl/>
        </w:rPr>
      </w:pPr>
      <w:r w:rsidRPr="00097643">
        <w:rPr>
          <w:rFonts w:cs="David" w:hint="cs"/>
          <w:u w:val="single"/>
          <w:rtl/>
        </w:rPr>
        <w:t>היו"ר דוד טל:</w:t>
      </w:r>
    </w:p>
    <w:p w14:paraId="4187F1CB" w14:textId="77777777" w:rsidR="00097643" w:rsidRPr="00097643" w:rsidRDefault="00097643" w:rsidP="00097643">
      <w:pPr>
        <w:bidi/>
        <w:jc w:val="both"/>
        <w:rPr>
          <w:rFonts w:cs="David" w:hint="cs"/>
          <w:rtl/>
        </w:rPr>
      </w:pPr>
    </w:p>
    <w:p w14:paraId="1753CB2C" w14:textId="77777777" w:rsidR="00097643" w:rsidRPr="00097643" w:rsidRDefault="00097643" w:rsidP="00097643">
      <w:pPr>
        <w:bidi/>
        <w:jc w:val="both"/>
        <w:rPr>
          <w:rFonts w:cs="David" w:hint="cs"/>
          <w:rtl/>
        </w:rPr>
      </w:pPr>
      <w:r w:rsidRPr="00097643">
        <w:rPr>
          <w:rFonts w:cs="David" w:hint="cs"/>
          <w:rtl/>
        </w:rPr>
        <w:tab/>
        <w:t xml:space="preserve">תודה. חבר הכנסת זיו, בבקשה. </w:t>
      </w:r>
    </w:p>
    <w:p w14:paraId="04A602F9" w14:textId="77777777" w:rsidR="00097643" w:rsidRPr="00097643" w:rsidRDefault="00097643" w:rsidP="00097643">
      <w:pPr>
        <w:bidi/>
        <w:jc w:val="both"/>
        <w:rPr>
          <w:rFonts w:cs="David" w:hint="cs"/>
          <w:rtl/>
        </w:rPr>
      </w:pPr>
    </w:p>
    <w:p w14:paraId="6FCCAF78" w14:textId="77777777" w:rsidR="00097643" w:rsidRPr="00097643" w:rsidRDefault="00097643" w:rsidP="00097643">
      <w:pPr>
        <w:pStyle w:val="Heading5"/>
        <w:rPr>
          <w:rFonts w:hint="cs"/>
          <w:sz w:val="24"/>
          <w:rtl/>
        </w:rPr>
      </w:pPr>
      <w:r w:rsidRPr="00097643">
        <w:rPr>
          <w:rFonts w:hint="cs"/>
          <w:sz w:val="24"/>
          <w:u w:val="single"/>
          <w:rtl/>
        </w:rPr>
        <w:t>יצחק זיו:</w:t>
      </w:r>
    </w:p>
    <w:p w14:paraId="1A748475" w14:textId="77777777" w:rsidR="00097643" w:rsidRPr="00097643" w:rsidRDefault="00097643" w:rsidP="00097643">
      <w:pPr>
        <w:pStyle w:val="Heading5"/>
        <w:rPr>
          <w:rFonts w:hint="cs"/>
          <w:sz w:val="24"/>
          <w:rtl/>
        </w:rPr>
      </w:pPr>
    </w:p>
    <w:p w14:paraId="030A4BB5" w14:textId="77777777" w:rsidR="00097643" w:rsidRPr="00097643" w:rsidRDefault="00097643" w:rsidP="00097643">
      <w:pPr>
        <w:bidi/>
        <w:jc w:val="both"/>
        <w:rPr>
          <w:rFonts w:cs="David" w:hint="cs"/>
          <w:rtl/>
        </w:rPr>
      </w:pPr>
      <w:r w:rsidRPr="00097643">
        <w:rPr>
          <w:rFonts w:cs="David" w:hint="cs"/>
          <w:rtl/>
        </w:rPr>
        <w:tab/>
        <w:t xml:space="preserve"> לנו ידוע שכל חבר כנסת יכול להחליט אם הוא נכנס למליאה או לא. אני לא חושב, אם נסתכל על הסעיף הקטן הזה - - </w:t>
      </w:r>
    </w:p>
    <w:p w14:paraId="3D071201" w14:textId="77777777" w:rsidR="00097643" w:rsidRPr="00097643" w:rsidRDefault="00097643" w:rsidP="00097643">
      <w:pPr>
        <w:bidi/>
        <w:jc w:val="both"/>
        <w:rPr>
          <w:rFonts w:cs="David" w:hint="cs"/>
          <w:rtl/>
        </w:rPr>
      </w:pPr>
    </w:p>
    <w:p w14:paraId="534A937F"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6F094587" w14:textId="77777777" w:rsidR="00097643" w:rsidRPr="00097643" w:rsidRDefault="00097643" w:rsidP="00097643">
      <w:pPr>
        <w:bidi/>
        <w:jc w:val="both"/>
        <w:rPr>
          <w:rFonts w:cs="David" w:hint="cs"/>
          <w:u w:val="single"/>
          <w:rtl/>
        </w:rPr>
      </w:pPr>
    </w:p>
    <w:p w14:paraId="51BD3671" w14:textId="77777777" w:rsidR="00097643" w:rsidRPr="00097643" w:rsidRDefault="00097643" w:rsidP="00097643">
      <w:pPr>
        <w:bidi/>
        <w:jc w:val="both"/>
        <w:rPr>
          <w:rFonts w:cs="David" w:hint="cs"/>
          <w:rtl/>
        </w:rPr>
      </w:pPr>
      <w:r w:rsidRPr="00097643">
        <w:rPr>
          <w:rFonts w:cs="David" w:hint="cs"/>
          <w:rtl/>
        </w:rPr>
        <w:tab/>
        <w:t xml:space="preserve"> אולי נעשה צווי הבאה למליאה? </w:t>
      </w:r>
    </w:p>
    <w:p w14:paraId="62DE6431" w14:textId="77777777" w:rsidR="00097643" w:rsidRPr="00097643" w:rsidRDefault="00097643" w:rsidP="00097643">
      <w:pPr>
        <w:bidi/>
        <w:jc w:val="both"/>
        <w:rPr>
          <w:rFonts w:cs="David" w:hint="cs"/>
          <w:rtl/>
        </w:rPr>
      </w:pPr>
    </w:p>
    <w:p w14:paraId="08B68F29" w14:textId="77777777" w:rsidR="00097643" w:rsidRPr="00097643" w:rsidRDefault="00097643" w:rsidP="00097643">
      <w:pPr>
        <w:pStyle w:val="Heading5"/>
        <w:rPr>
          <w:rFonts w:hint="cs"/>
          <w:sz w:val="24"/>
          <w:rtl/>
        </w:rPr>
      </w:pPr>
      <w:r w:rsidRPr="00097643">
        <w:rPr>
          <w:rFonts w:hint="cs"/>
          <w:sz w:val="24"/>
          <w:u w:val="single"/>
          <w:rtl/>
        </w:rPr>
        <w:t>יצחק זיו:</w:t>
      </w:r>
    </w:p>
    <w:p w14:paraId="5E9EC5D3" w14:textId="77777777" w:rsidR="00097643" w:rsidRPr="00097643" w:rsidRDefault="00097643" w:rsidP="00097643">
      <w:pPr>
        <w:pStyle w:val="Heading5"/>
        <w:rPr>
          <w:rFonts w:hint="cs"/>
          <w:sz w:val="24"/>
          <w:rtl/>
        </w:rPr>
      </w:pPr>
    </w:p>
    <w:p w14:paraId="0C1816C2" w14:textId="77777777" w:rsidR="00097643" w:rsidRPr="00097643" w:rsidRDefault="00097643" w:rsidP="00097643">
      <w:pPr>
        <w:bidi/>
        <w:ind w:left="570"/>
        <w:jc w:val="both"/>
        <w:rPr>
          <w:rFonts w:cs="David" w:hint="cs"/>
          <w:rtl/>
        </w:rPr>
      </w:pPr>
      <w:r w:rsidRPr="00097643">
        <w:rPr>
          <w:rFonts w:cs="David" w:hint="cs"/>
          <w:rtl/>
        </w:rPr>
        <w:t xml:space="preserve">- - מטעמים מיוחדים. </w:t>
      </w:r>
    </w:p>
    <w:p w14:paraId="132DC18F" w14:textId="77777777" w:rsidR="00097643" w:rsidRPr="00097643" w:rsidRDefault="00097643" w:rsidP="00097643">
      <w:pPr>
        <w:bidi/>
        <w:jc w:val="both"/>
        <w:rPr>
          <w:rFonts w:cs="David" w:hint="cs"/>
          <w:rtl/>
        </w:rPr>
      </w:pPr>
    </w:p>
    <w:p w14:paraId="5D673D73" w14:textId="77777777" w:rsidR="00097643" w:rsidRPr="00097643" w:rsidRDefault="00097643" w:rsidP="00097643">
      <w:pPr>
        <w:bidi/>
        <w:jc w:val="both"/>
        <w:rPr>
          <w:rFonts w:cs="David" w:hint="cs"/>
          <w:rtl/>
        </w:rPr>
      </w:pPr>
      <w:r w:rsidRPr="00097643">
        <w:rPr>
          <w:rFonts w:cs="David" w:hint="cs"/>
          <w:u w:val="single"/>
          <w:rtl/>
        </w:rPr>
        <w:t>היו"ר דוד טל:</w:t>
      </w:r>
    </w:p>
    <w:p w14:paraId="5CAD4EF3" w14:textId="77777777" w:rsidR="00097643" w:rsidRPr="00097643" w:rsidRDefault="00097643" w:rsidP="00097643">
      <w:pPr>
        <w:bidi/>
        <w:jc w:val="both"/>
        <w:rPr>
          <w:rFonts w:cs="David" w:hint="cs"/>
          <w:rtl/>
        </w:rPr>
      </w:pPr>
    </w:p>
    <w:p w14:paraId="7FBAA8E0" w14:textId="77777777" w:rsidR="00097643" w:rsidRPr="00097643" w:rsidRDefault="00097643" w:rsidP="00097643">
      <w:pPr>
        <w:bidi/>
        <w:ind w:left="570"/>
        <w:jc w:val="both"/>
        <w:rPr>
          <w:rFonts w:cs="David" w:hint="cs"/>
          <w:rtl/>
        </w:rPr>
      </w:pPr>
      <w:r w:rsidRPr="00097643">
        <w:rPr>
          <w:rFonts w:cs="David" w:hint="cs"/>
          <w:rtl/>
        </w:rPr>
        <w:t>אם תאפשר לכל יושב ראש ועדת להוציא צו הבאה, אני אתמוך בזה.</w:t>
      </w:r>
    </w:p>
    <w:p w14:paraId="36ED8918" w14:textId="77777777" w:rsidR="00097643" w:rsidRPr="00097643" w:rsidRDefault="00097643" w:rsidP="00097643">
      <w:pPr>
        <w:bidi/>
        <w:ind w:left="570"/>
        <w:jc w:val="both"/>
        <w:rPr>
          <w:rFonts w:cs="David" w:hint="cs"/>
          <w:rtl/>
        </w:rPr>
      </w:pPr>
    </w:p>
    <w:p w14:paraId="51B130F7"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15B04601" w14:textId="77777777" w:rsidR="00097643" w:rsidRPr="00097643" w:rsidRDefault="00097643" w:rsidP="00097643">
      <w:pPr>
        <w:bidi/>
        <w:jc w:val="both"/>
        <w:rPr>
          <w:rFonts w:cs="David" w:hint="cs"/>
          <w:u w:val="single"/>
          <w:rtl/>
        </w:rPr>
      </w:pPr>
    </w:p>
    <w:p w14:paraId="267A58C6" w14:textId="77777777" w:rsidR="00097643" w:rsidRPr="00097643" w:rsidRDefault="00097643" w:rsidP="00097643">
      <w:pPr>
        <w:bidi/>
        <w:jc w:val="both"/>
        <w:rPr>
          <w:rFonts w:cs="David" w:hint="cs"/>
          <w:rtl/>
        </w:rPr>
      </w:pPr>
      <w:r w:rsidRPr="00097643">
        <w:rPr>
          <w:rFonts w:cs="David" w:hint="cs"/>
          <w:rtl/>
        </w:rPr>
        <w:tab/>
        <w:t xml:space="preserve"> צווי הבאה בכפיה, כדי שתהיה נוכחות במליאה. נגביר את מצבת הסדרנים.</w:t>
      </w:r>
    </w:p>
    <w:p w14:paraId="3EAC778D" w14:textId="77777777" w:rsidR="00097643" w:rsidRPr="00097643" w:rsidRDefault="00097643" w:rsidP="00097643">
      <w:pPr>
        <w:bidi/>
        <w:jc w:val="both"/>
        <w:rPr>
          <w:rFonts w:cs="David" w:hint="cs"/>
          <w:rtl/>
        </w:rPr>
      </w:pPr>
    </w:p>
    <w:p w14:paraId="79732AF8" w14:textId="77777777" w:rsidR="00097643" w:rsidRPr="00097643" w:rsidRDefault="00097643" w:rsidP="00097643">
      <w:pPr>
        <w:bidi/>
        <w:jc w:val="both"/>
        <w:rPr>
          <w:rFonts w:cs="David" w:hint="cs"/>
          <w:rtl/>
        </w:rPr>
      </w:pPr>
      <w:r w:rsidRPr="00097643">
        <w:rPr>
          <w:rFonts w:cs="David" w:hint="cs"/>
          <w:u w:val="single"/>
          <w:rtl/>
        </w:rPr>
        <w:t>היו"ר דוד טל:</w:t>
      </w:r>
    </w:p>
    <w:p w14:paraId="524468A0" w14:textId="77777777" w:rsidR="00097643" w:rsidRPr="00097643" w:rsidRDefault="00097643" w:rsidP="00097643">
      <w:pPr>
        <w:bidi/>
        <w:jc w:val="both"/>
        <w:rPr>
          <w:rFonts w:cs="David" w:hint="cs"/>
          <w:rtl/>
        </w:rPr>
      </w:pPr>
    </w:p>
    <w:p w14:paraId="256E97C5" w14:textId="77777777" w:rsidR="00097643" w:rsidRPr="00097643" w:rsidRDefault="00097643" w:rsidP="00097643">
      <w:pPr>
        <w:bidi/>
        <w:jc w:val="both"/>
        <w:rPr>
          <w:rFonts w:cs="David" w:hint="cs"/>
          <w:rtl/>
        </w:rPr>
      </w:pPr>
      <w:r w:rsidRPr="00097643">
        <w:rPr>
          <w:rFonts w:cs="David" w:hint="cs"/>
          <w:rtl/>
        </w:rPr>
        <w:tab/>
        <w:t xml:space="preserve">אבל אז הסמכות תהיה אצל ראשי הוועדות. </w:t>
      </w:r>
    </w:p>
    <w:p w14:paraId="1EC12BA6" w14:textId="77777777" w:rsidR="00097643" w:rsidRPr="00097643" w:rsidRDefault="00097643" w:rsidP="00097643">
      <w:pPr>
        <w:bidi/>
        <w:jc w:val="both"/>
        <w:rPr>
          <w:rFonts w:cs="David" w:hint="cs"/>
          <w:rtl/>
        </w:rPr>
      </w:pPr>
    </w:p>
    <w:p w14:paraId="73B432ED" w14:textId="77777777" w:rsidR="00097643" w:rsidRPr="00097643" w:rsidRDefault="00097643" w:rsidP="00097643">
      <w:pPr>
        <w:pStyle w:val="Heading5"/>
        <w:rPr>
          <w:rFonts w:hint="cs"/>
          <w:sz w:val="24"/>
          <w:rtl/>
        </w:rPr>
      </w:pPr>
      <w:r w:rsidRPr="00097643">
        <w:rPr>
          <w:rFonts w:hint="cs"/>
          <w:sz w:val="24"/>
          <w:u w:val="single"/>
          <w:rtl/>
        </w:rPr>
        <w:t>יצחק זיו:</w:t>
      </w:r>
    </w:p>
    <w:p w14:paraId="6312B411" w14:textId="77777777" w:rsidR="00097643" w:rsidRPr="00097643" w:rsidRDefault="00097643" w:rsidP="00097643">
      <w:pPr>
        <w:pStyle w:val="Heading5"/>
        <w:rPr>
          <w:rFonts w:hint="cs"/>
          <w:sz w:val="24"/>
          <w:rtl/>
        </w:rPr>
      </w:pPr>
    </w:p>
    <w:p w14:paraId="5F92E7AF" w14:textId="77777777" w:rsidR="00097643" w:rsidRPr="00097643" w:rsidRDefault="00097643" w:rsidP="00097643">
      <w:pPr>
        <w:bidi/>
        <w:jc w:val="both"/>
        <w:rPr>
          <w:rFonts w:cs="David" w:hint="cs"/>
          <w:rtl/>
        </w:rPr>
      </w:pPr>
      <w:r w:rsidRPr="00097643">
        <w:rPr>
          <w:rFonts w:cs="David" w:hint="cs"/>
          <w:rtl/>
        </w:rPr>
        <w:tab/>
        <w:t xml:space="preserve">רשום בפסקה מטעמים מיוחדים, זאת אומרת שזה לא נעשה כלאחר יד. </w:t>
      </w:r>
    </w:p>
    <w:p w14:paraId="21CF19EA" w14:textId="77777777" w:rsidR="00097643" w:rsidRPr="00097643" w:rsidRDefault="00097643" w:rsidP="00097643">
      <w:pPr>
        <w:bidi/>
        <w:jc w:val="both"/>
        <w:rPr>
          <w:rFonts w:cs="David" w:hint="cs"/>
          <w:rtl/>
        </w:rPr>
      </w:pPr>
    </w:p>
    <w:p w14:paraId="2121EAB8" w14:textId="77777777" w:rsidR="00097643" w:rsidRPr="00097643" w:rsidRDefault="00097643" w:rsidP="00097643">
      <w:pPr>
        <w:pStyle w:val="Heading5"/>
        <w:rPr>
          <w:rFonts w:hint="cs"/>
          <w:sz w:val="24"/>
          <w:rtl/>
        </w:rPr>
      </w:pPr>
      <w:r w:rsidRPr="00097643">
        <w:rPr>
          <w:rFonts w:hint="cs"/>
          <w:sz w:val="24"/>
          <w:u w:val="single"/>
          <w:rtl/>
        </w:rPr>
        <w:t xml:space="preserve">שלי </w:t>
      </w:r>
      <w:proofErr w:type="spellStart"/>
      <w:r w:rsidRPr="00097643">
        <w:rPr>
          <w:rFonts w:hint="cs"/>
          <w:sz w:val="24"/>
          <w:u w:val="single"/>
          <w:rtl/>
        </w:rPr>
        <w:t>יחימוביץ</w:t>
      </w:r>
      <w:proofErr w:type="spellEnd"/>
      <w:r w:rsidRPr="00097643">
        <w:rPr>
          <w:rFonts w:hint="cs"/>
          <w:sz w:val="24"/>
          <w:u w:val="single"/>
          <w:rtl/>
        </w:rPr>
        <w:t>:</w:t>
      </w:r>
    </w:p>
    <w:p w14:paraId="2D365DFA" w14:textId="77777777" w:rsidR="00097643" w:rsidRPr="00097643" w:rsidRDefault="00097643" w:rsidP="00097643">
      <w:pPr>
        <w:pStyle w:val="Heading5"/>
        <w:rPr>
          <w:rFonts w:hint="cs"/>
          <w:sz w:val="24"/>
          <w:rtl/>
        </w:rPr>
      </w:pPr>
    </w:p>
    <w:p w14:paraId="19BFFE17" w14:textId="77777777" w:rsidR="00097643" w:rsidRPr="00097643" w:rsidRDefault="00097643" w:rsidP="00097643">
      <w:pPr>
        <w:bidi/>
        <w:jc w:val="both"/>
        <w:rPr>
          <w:rFonts w:cs="David" w:hint="cs"/>
          <w:rtl/>
        </w:rPr>
      </w:pPr>
      <w:r w:rsidRPr="00097643">
        <w:rPr>
          <w:rFonts w:cs="David" w:hint="cs"/>
          <w:rtl/>
        </w:rPr>
        <w:tab/>
        <w:t xml:space="preserve"> אני מציעה שתהיה קריאה ראשונה, </w:t>
      </w:r>
      <w:proofErr w:type="spellStart"/>
      <w:r w:rsidRPr="00097643">
        <w:rPr>
          <w:rFonts w:cs="David" w:hint="cs"/>
          <w:rtl/>
        </w:rPr>
        <w:t>שניה</w:t>
      </w:r>
      <w:proofErr w:type="spellEnd"/>
      <w:r w:rsidRPr="00097643">
        <w:rPr>
          <w:rFonts w:cs="David" w:hint="cs"/>
          <w:rtl/>
        </w:rPr>
        <w:t xml:space="preserve"> ושלישית, קריאות אזהרה לחברי כנסת שהם לא במליאה. </w:t>
      </w:r>
    </w:p>
    <w:p w14:paraId="758369A8" w14:textId="77777777" w:rsidR="00097643" w:rsidRPr="00097643" w:rsidRDefault="00097643" w:rsidP="00097643">
      <w:pPr>
        <w:bidi/>
        <w:jc w:val="both"/>
        <w:rPr>
          <w:rFonts w:cs="David" w:hint="cs"/>
          <w:rtl/>
        </w:rPr>
      </w:pPr>
    </w:p>
    <w:p w14:paraId="4D793FCD" w14:textId="77777777" w:rsidR="00097643" w:rsidRPr="00097643" w:rsidRDefault="00097643" w:rsidP="00097643">
      <w:pPr>
        <w:pStyle w:val="Heading5"/>
        <w:rPr>
          <w:rFonts w:hint="cs"/>
          <w:sz w:val="24"/>
          <w:rtl/>
        </w:rPr>
      </w:pPr>
      <w:r w:rsidRPr="00097643">
        <w:rPr>
          <w:rFonts w:hint="cs"/>
          <w:sz w:val="24"/>
          <w:u w:val="single"/>
          <w:rtl/>
        </w:rPr>
        <w:t>יצחק זיו:</w:t>
      </w:r>
    </w:p>
    <w:p w14:paraId="3F91795C" w14:textId="77777777" w:rsidR="00097643" w:rsidRPr="00097643" w:rsidRDefault="00097643" w:rsidP="00097643">
      <w:pPr>
        <w:pStyle w:val="Heading5"/>
        <w:rPr>
          <w:rFonts w:hint="cs"/>
          <w:sz w:val="24"/>
          <w:rtl/>
        </w:rPr>
      </w:pPr>
    </w:p>
    <w:p w14:paraId="4AE988C0" w14:textId="77777777" w:rsidR="00097643" w:rsidRPr="00097643" w:rsidRDefault="00097643" w:rsidP="00097643">
      <w:pPr>
        <w:bidi/>
        <w:jc w:val="both"/>
        <w:rPr>
          <w:rFonts w:cs="David" w:hint="cs"/>
          <w:rtl/>
        </w:rPr>
      </w:pPr>
      <w:r w:rsidRPr="00097643">
        <w:rPr>
          <w:rFonts w:cs="David" w:hint="cs"/>
          <w:rtl/>
        </w:rPr>
        <w:tab/>
        <w:t xml:space="preserve">אני נהנה מההערות האלה. אני מסתכל על הנקודה, שזה נעשה מטעמים מיוחדים. זאת אומרת, זה לא נעשה כלאחר יד. הרי יושבת ראש הכנסת פועלת בכל דבר בשיקול דעת. </w:t>
      </w:r>
    </w:p>
    <w:p w14:paraId="7C300EC7" w14:textId="77777777" w:rsidR="00097643" w:rsidRPr="00097643" w:rsidRDefault="00097643" w:rsidP="00097643">
      <w:pPr>
        <w:bidi/>
        <w:jc w:val="both"/>
        <w:rPr>
          <w:rFonts w:cs="David" w:hint="cs"/>
          <w:rtl/>
        </w:rPr>
      </w:pPr>
    </w:p>
    <w:p w14:paraId="5AB3F11C" w14:textId="77777777" w:rsidR="00097643" w:rsidRPr="00097643" w:rsidRDefault="00097643" w:rsidP="00097643">
      <w:pPr>
        <w:pStyle w:val="Heading5"/>
        <w:rPr>
          <w:rFonts w:hint="cs"/>
          <w:sz w:val="24"/>
          <w:rtl/>
        </w:rPr>
      </w:pPr>
      <w:r w:rsidRPr="00097643">
        <w:rPr>
          <w:rFonts w:hint="cs"/>
          <w:sz w:val="24"/>
          <w:u w:val="single"/>
          <w:rtl/>
        </w:rPr>
        <w:t xml:space="preserve">שלי </w:t>
      </w:r>
      <w:proofErr w:type="spellStart"/>
      <w:r w:rsidRPr="00097643">
        <w:rPr>
          <w:rFonts w:hint="cs"/>
          <w:sz w:val="24"/>
          <w:u w:val="single"/>
          <w:rtl/>
        </w:rPr>
        <w:t>יחימוביץ</w:t>
      </w:r>
      <w:proofErr w:type="spellEnd"/>
      <w:r w:rsidRPr="00097643">
        <w:rPr>
          <w:rFonts w:hint="cs"/>
          <w:sz w:val="24"/>
          <w:u w:val="single"/>
          <w:rtl/>
        </w:rPr>
        <w:t>:</w:t>
      </w:r>
    </w:p>
    <w:p w14:paraId="4435B316" w14:textId="77777777" w:rsidR="00097643" w:rsidRPr="00097643" w:rsidRDefault="00097643" w:rsidP="00097643">
      <w:pPr>
        <w:pStyle w:val="Heading5"/>
        <w:rPr>
          <w:rFonts w:hint="cs"/>
          <w:sz w:val="24"/>
          <w:rtl/>
        </w:rPr>
      </w:pPr>
    </w:p>
    <w:p w14:paraId="5B242CC1" w14:textId="77777777" w:rsidR="00097643" w:rsidRPr="00097643" w:rsidRDefault="00097643" w:rsidP="00097643">
      <w:pPr>
        <w:bidi/>
        <w:jc w:val="both"/>
        <w:rPr>
          <w:rFonts w:cs="David" w:hint="cs"/>
          <w:rtl/>
        </w:rPr>
      </w:pPr>
      <w:r w:rsidRPr="00097643">
        <w:rPr>
          <w:rFonts w:cs="David" w:hint="cs"/>
          <w:rtl/>
        </w:rPr>
        <w:tab/>
        <w:t>סליחה, אני רוצה שנצביע על האמירה הזאת, שיושבת ראש הכנסת פועלת בכל דבר בשיקול דעת. איזו מין אמירה גורפת זו?</w:t>
      </w:r>
    </w:p>
    <w:p w14:paraId="15D5D92F" w14:textId="77777777" w:rsidR="00097643" w:rsidRPr="00097643" w:rsidRDefault="00097643" w:rsidP="00097643">
      <w:pPr>
        <w:bidi/>
        <w:jc w:val="both"/>
        <w:rPr>
          <w:rFonts w:cs="David" w:hint="cs"/>
          <w:rtl/>
        </w:rPr>
      </w:pPr>
    </w:p>
    <w:p w14:paraId="47F99739" w14:textId="77777777" w:rsidR="00097643" w:rsidRPr="00097643" w:rsidRDefault="00097643" w:rsidP="00097643">
      <w:pPr>
        <w:bidi/>
        <w:jc w:val="both"/>
        <w:rPr>
          <w:rFonts w:cs="David" w:hint="cs"/>
          <w:rtl/>
        </w:rPr>
      </w:pPr>
      <w:r w:rsidRPr="00097643">
        <w:rPr>
          <w:rFonts w:cs="David" w:hint="cs"/>
          <w:u w:val="single"/>
          <w:rtl/>
        </w:rPr>
        <w:t>היו"ר דוד טל:</w:t>
      </w:r>
    </w:p>
    <w:p w14:paraId="4D2B338F" w14:textId="77777777" w:rsidR="00097643" w:rsidRPr="00097643" w:rsidRDefault="00097643" w:rsidP="00097643">
      <w:pPr>
        <w:bidi/>
        <w:jc w:val="both"/>
        <w:rPr>
          <w:rFonts w:cs="David" w:hint="cs"/>
          <w:rtl/>
        </w:rPr>
      </w:pPr>
    </w:p>
    <w:p w14:paraId="0D65C43A" w14:textId="77777777" w:rsidR="00097643" w:rsidRPr="00097643" w:rsidRDefault="00097643" w:rsidP="00097643">
      <w:pPr>
        <w:bidi/>
        <w:jc w:val="both"/>
        <w:rPr>
          <w:rFonts w:cs="David" w:hint="cs"/>
          <w:rtl/>
        </w:rPr>
      </w:pPr>
      <w:r w:rsidRPr="00097643">
        <w:rPr>
          <w:rFonts w:cs="David" w:hint="cs"/>
          <w:rtl/>
        </w:rPr>
        <w:tab/>
        <w:t xml:space="preserve">אבל זכותו לומר את זה. </w:t>
      </w:r>
    </w:p>
    <w:p w14:paraId="14259F4B" w14:textId="77777777" w:rsidR="00097643" w:rsidRPr="00097643" w:rsidRDefault="00097643" w:rsidP="00097643">
      <w:pPr>
        <w:bidi/>
        <w:jc w:val="both"/>
        <w:rPr>
          <w:rFonts w:cs="David" w:hint="cs"/>
          <w:rtl/>
        </w:rPr>
      </w:pPr>
    </w:p>
    <w:p w14:paraId="025CB8E5" w14:textId="77777777" w:rsidR="00097643" w:rsidRPr="00097643" w:rsidRDefault="00097643" w:rsidP="00097643">
      <w:pPr>
        <w:bidi/>
        <w:jc w:val="both"/>
        <w:rPr>
          <w:rFonts w:cs="David" w:hint="cs"/>
          <w:rtl/>
        </w:rPr>
      </w:pPr>
      <w:r w:rsidRPr="00097643">
        <w:rPr>
          <w:rFonts w:cs="David" w:hint="cs"/>
          <w:u w:val="single"/>
          <w:rtl/>
        </w:rPr>
        <w:t xml:space="preserve">אלי </w:t>
      </w:r>
      <w:proofErr w:type="spellStart"/>
      <w:r w:rsidRPr="00097643">
        <w:rPr>
          <w:rFonts w:cs="David" w:hint="cs"/>
          <w:u w:val="single"/>
          <w:rtl/>
        </w:rPr>
        <w:t>אפללו</w:t>
      </w:r>
      <w:proofErr w:type="spellEnd"/>
      <w:r w:rsidRPr="00097643">
        <w:rPr>
          <w:rFonts w:cs="David" w:hint="cs"/>
          <w:u w:val="single"/>
          <w:rtl/>
        </w:rPr>
        <w:t>:</w:t>
      </w:r>
    </w:p>
    <w:p w14:paraId="3A2DE8F5" w14:textId="77777777" w:rsidR="00097643" w:rsidRPr="00097643" w:rsidRDefault="00097643" w:rsidP="00097643">
      <w:pPr>
        <w:bidi/>
        <w:jc w:val="both"/>
        <w:rPr>
          <w:rFonts w:cs="David" w:hint="cs"/>
          <w:rtl/>
        </w:rPr>
      </w:pPr>
    </w:p>
    <w:p w14:paraId="0E4EC897" w14:textId="77777777" w:rsidR="00097643" w:rsidRPr="00097643" w:rsidRDefault="00097643" w:rsidP="00097643">
      <w:pPr>
        <w:bidi/>
        <w:jc w:val="both"/>
        <w:rPr>
          <w:rFonts w:cs="David" w:hint="cs"/>
          <w:rtl/>
        </w:rPr>
      </w:pPr>
      <w:r w:rsidRPr="00097643">
        <w:rPr>
          <w:rFonts w:cs="David" w:hint="cs"/>
          <w:rtl/>
        </w:rPr>
        <w:tab/>
        <w:t xml:space="preserve"> מה זה הדבר הזה? שיקול הדעת - - - ?</w:t>
      </w:r>
    </w:p>
    <w:p w14:paraId="7F71FB34" w14:textId="77777777" w:rsidR="00097643" w:rsidRPr="00097643" w:rsidRDefault="00097643" w:rsidP="00097643">
      <w:pPr>
        <w:bidi/>
        <w:jc w:val="both"/>
        <w:rPr>
          <w:rFonts w:cs="David" w:hint="cs"/>
          <w:rtl/>
        </w:rPr>
      </w:pPr>
    </w:p>
    <w:p w14:paraId="52BEFC7D" w14:textId="77777777" w:rsidR="00097643" w:rsidRPr="00097643" w:rsidRDefault="00097643" w:rsidP="00097643">
      <w:pPr>
        <w:bidi/>
        <w:jc w:val="both"/>
        <w:rPr>
          <w:rFonts w:cs="David" w:hint="cs"/>
          <w:rtl/>
        </w:rPr>
      </w:pPr>
      <w:r w:rsidRPr="00097643">
        <w:rPr>
          <w:rFonts w:cs="David" w:hint="cs"/>
          <w:u w:val="single"/>
          <w:rtl/>
        </w:rPr>
        <w:t>היו"ר דוד טל:</w:t>
      </w:r>
    </w:p>
    <w:p w14:paraId="03E93855" w14:textId="77777777" w:rsidR="00097643" w:rsidRPr="00097643" w:rsidRDefault="00097643" w:rsidP="00097643">
      <w:pPr>
        <w:bidi/>
        <w:jc w:val="both"/>
        <w:rPr>
          <w:rFonts w:cs="David" w:hint="cs"/>
          <w:rtl/>
        </w:rPr>
      </w:pPr>
    </w:p>
    <w:p w14:paraId="2522BE17" w14:textId="77777777" w:rsidR="00097643" w:rsidRPr="00097643" w:rsidRDefault="00097643" w:rsidP="00097643">
      <w:pPr>
        <w:bidi/>
        <w:jc w:val="both"/>
        <w:rPr>
          <w:rFonts w:cs="David" w:hint="cs"/>
          <w:rtl/>
        </w:rPr>
      </w:pPr>
      <w:r w:rsidRPr="00097643">
        <w:rPr>
          <w:rFonts w:cs="David" w:hint="cs"/>
          <w:rtl/>
        </w:rPr>
        <w:tab/>
        <w:t xml:space="preserve">חבר הכנסת </w:t>
      </w:r>
      <w:proofErr w:type="spellStart"/>
      <w:r w:rsidRPr="00097643">
        <w:rPr>
          <w:rFonts w:cs="David" w:hint="cs"/>
          <w:rtl/>
        </w:rPr>
        <w:t>אפללו</w:t>
      </w:r>
      <w:proofErr w:type="spellEnd"/>
      <w:r w:rsidRPr="00097643">
        <w:rPr>
          <w:rFonts w:cs="David" w:hint="cs"/>
          <w:rtl/>
        </w:rPr>
        <w:t>, מה קרה?</w:t>
      </w:r>
    </w:p>
    <w:p w14:paraId="40E34E73" w14:textId="77777777" w:rsidR="00097643" w:rsidRPr="00097643" w:rsidRDefault="00097643" w:rsidP="00097643">
      <w:pPr>
        <w:bidi/>
        <w:jc w:val="both"/>
        <w:rPr>
          <w:rFonts w:cs="David" w:hint="cs"/>
          <w:rtl/>
        </w:rPr>
      </w:pPr>
    </w:p>
    <w:p w14:paraId="6B45604D" w14:textId="77777777" w:rsidR="00097643" w:rsidRPr="00097643" w:rsidRDefault="00097643" w:rsidP="00097643">
      <w:pPr>
        <w:bidi/>
        <w:jc w:val="both"/>
        <w:rPr>
          <w:rFonts w:cs="David" w:hint="cs"/>
          <w:rtl/>
        </w:rPr>
      </w:pPr>
      <w:r w:rsidRPr="00097643">
        <w:rPr>
          <w:rFonts w:cs="David" w:hint="cs"/>
          <w:u w:val="single"/>
          <w:rtl/>
        </w:rPr>
        <w:t xml:space="preserve">אלי </w:t>
      </w:r>
      <w:proofErr w:type="spellStart"/>
      <w:r w:rsidRPr="00097643">
        <w:rPr>
          <w:rFonts w:cs="David" w:hint="cs"/>
          <w:u w:val="single"/>
          <w:rtl/>
        </w:rPr>
        <w:t>אפללו</w:t>
      </w:r>
      <w:proofErr w:type="spellEnd"/>
      <w:r w:rsidRPr="00097643">
        <w:rPr>
          <w:rFonts w:cs="David" w:hint="cs"/>
          <w:u w:val="single"/>
          <w:rtl/>
        </w:rPr>
        <w:t>:</w:t>
      </w:r>
    </w:p>
    <w:p w14:paraId="5F8C5199" w14:textId="77777777" w:rsidR="00097643" w:rsidRPr="00097643" w:rsidRDefault="00097643" w:rsidP="00097643">
      <w:pPr>
        <w:bidi/>
        <w:jc w:val="both"/>
        <w:rPr>
          <w:rFonts w:cs="David" w:hint="cs"/>
          <w:rtl/>
        </w:rPr>
      </w:pPr>
    </w:p>
    <w:p w14:paraId="25233C84" w14:textId="77777777" w:rsidR="00097643" w:rsidRPr="00097643" w:rsidRDefault="00097643" w:rsidP="00097643">
      <w:pPr>
        <w:bidi/>
        <w:jc w:val="both"/>
        <w:rPr>
          <w:rFonts w:cs="David" w:hint="cs"/>
          <w:rtl/>
        </w:rPr>
      </w:pPr>
      <w:r w:rsidRPr="00097643">
        <w:rPr>
          <w:rFonts w:cs="David" w:hint="cs"/>
          <w:rtl/>
        </w:rPr>
        <w:tab/>
        <w:t xml:space="preserve"> מה זה המילים האלה?</w:t>
      </w:r>
    </w:p>
    <w:p w14:paraId="53D556F0" w14:textId="77777777" w:rsidR="00097643" w:rsidRPr="00097643" w:rsidRDefault="00097643" w:rsidP="00097643">
      <w:pPr>
        <w:bidi/>
        <w:jc w:val="both"/>
        <w:rPr>
          <w:rFonts w:cs="David" w:hint="cs"/>
          <w:rtl/>
        </w:rPr>
      </w:pPr>
    </w:p>
    <w:p w14:paraId="3A751DDD"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3A07779C" w14:textId="77777777" w:rsidR="00097643" w:rsidRPr="00097643" w:rsidRDefault="00097643" w:rsidP="00097643">
      <w:pPr>
        <w:bidi/>
        <w:jc w:val="both"/>
        <w:rPr>
          <w:rFonts w:cs="David" w:hint="cs"/>
          <w:u w:val="single"/>
          <w:rtl/>
        </w:rPr>
      </w:pPr>
    </w:p>
    <w:p w14:paraId="4B846AB9" w14:textId="77777777" w:rsidR="00097643" w:rsidRPr="00097643" w:rsidRDefault="00097643" w:rsidP="00097643">
      <w:pPr>
        <w:bidi/>
        <w:jc w:val="both"/>
        <w:rPr>
          <w:rFonts w:cs="David" w:hint="cs"/>
          <w:rtl/>
        </w:rPr>
      </w:pPr>
      <w:r w:rsidRPr="00097643">
        <w:rPr>
          <w:rFonts w:cs="David" w:hint="cs"/>
          <w:rtl/>
        </w:rPr>
        <w:tab/>
        <w:t xml:space="preserve">חבר הכנסת זיו צדק לגבי היושבת ראש הנוכחית, אבל יש חשש שלא כל יושב בעתיד ינהג באופן דומה. </w:t>
      </w:r>
    </w:p>
    <w:p w14:paraId="31FF06E3" w14:textId="77777777" w:rsidR="00097643" w:rsidRPr="00097643" w:rsidRDefault="00097643" w:rsidP="00097643">
      <w:pPr>
        <w:bidi/>
        <w:jc w:val="both"/>
        <w:rPr>
          <w:rFonts w:cs="David" w:hint="cs"/>
          <w:rtl/>
        </w:rPr>
      </w:pPr>
    </w:p>
    <w:p w14:paraId="1FB7F77A" w14:textId="77777777" w:rsidR="00097643" w:rsidRPr="00097643" w:rsidRDefault="00097643" w:rsidP="00097643">
      <w:pPr>
        <w:pStyle w:val="Heading5"/>
        <w:rPr>
          <w:rFonts w:hint="cs"/>
          <w:sz w:val="24"/>
          <w:rtl/>
        </w:rPr>
      </w:pPr>
      <w:r w:rsidRPr="00097643">
        <w:rPr>
          <w:rFonts w:hint="cs"/>
          <w:sz w:val="24"/>
          <w:u w:val="single"/>
          <w:rtl/>
        </w:rPr>
        <w:t>יצחק זיו:</w:t>
      </w:r>
    </w:p>
    <w:p w14:paraId="6F9DC1F5" w14:textId="77777777" w:rsidR="00097643" w:rsidRPr="00097643" w:rsidRDefault="00097643" w:rsidP="00097643">
      <w:pPr>
        <w:pStyle w:val="Heading5"/>
        <w:rPr>
          <w:rFonts w:hint="cs"/>
          <w:sz w:val="24"/>
          <w:rtl/>
        </w:rPr>
      </w:pPr>
    </w:p>
    <w:p w14:paraId="1226CE84" w14:textId="77777777" w:rsidR="00097643" w:rsidRPr="00097643" w:rsidRDefault="00097643" w:rsidP="00097643">
      <w:pPr>
        <w:bidi/>
        <w:jc w:val="both"/>
        <w:rPr>
          <w:rFonts w:cs="David" w:hint="cs"/>
          <w:rtl/>
        </w:rPr>
      </w:pPr>
      <w:r w:rsidRPr="00097643">
        <w:rPr>
          <w:rFonts w:cs="David" w:hint="cs"/>
          <w:rtl/>
        </w:rPr>
        <w:tab/>
        <w:t xml:space="preserve"> אני מקבל את הצעת המזכיר. </w:t>
      </w:r>
    </w:p>
    <w:p w14:paraId="75CD50D4" w14:textId="77777777" w:rsidR="00097643" w:rsidRPr="00097643" w:rsidRDefault="00097643" w:rsidP="00097643">
      <w:pPr>
        <w:bidi/>
        <w:jc w:val="both"/>
        <w:rPr>
          <w:rFonts w:cs="David" w:hint="cs"/>
          <w:rtl/>
        </w:rPr>
      </w:pPr>
    </w:p>
    <w:p w14:paraId="60A2BBAA" w14:textId="77777777" w:rsidR="00097643" w:rsidRPr="00097643" w:rsidRDefault="00097643" w:rsidP="00097643">
      <w:pPr>
        <w:bidi/>
        <w:jc w:val="both"/>
        <w:rPr>
          <w:rFonts w:cs="David" w:hint="cs"/>
          <w:rtl/>
        </w:rPr>
      </w:pPr>
      <w:r w:rsidRPr="00097643">
        <w:rPr>
          <w:rFonts w:cs="David" w:hint="cs"/>
          <w:u w:val="single"/>
          <w:rtl/>
        </w:rPr>
        <w:t>היו"ר דוד טל:</w:t>
      </w:r>
    </w:p>
    <w:p w14:paraId="5E066344" w14:textId="77777777" w:rsidR="00097643" w:rsidRPr="00097643" w:rsidRDefault="00097643" w:rsidP="00097643">
      <w:pPr>
        <w:bidi/>
        <w:jc w:val="both"/>
        <w:rPr>
          <w:rFonts w:cs="David" w:hint="cs"/>
          <w:rtl/>
        </w:rPr>
      </w:pPr>
    </w:p>
    <w:p w14:paraId="361B00DE" w14:textId="77777777" w:rsidR="00097643" w:rsidRPr="00097643" w:rsidRDefault="00097643" w:rsidP="00097643">
      <w:pPr>
        <w:bidi/>
        <w:ind w:firstLine="567"/>
        <w:jc w:val="both"/>
        <w:rPr>
          <w:rFonts w:cs="David" w:hint="cs"/>
          <w:rtl/>
        </w:rPr>
      </w:pPr>
      <w:r w:rsidRPr="00097643">
        <w:rPr>
          <w:rFonts w:cs="David" w:hint="cs"/>
          <w:rtl/>
        </w:rPr>
        <w:t xml:space="preserve">אם כך, נאשר רק את החלק השני, לגבי דיונים בוועדות. </w:t>
      </w:r>
    </w:p>
    <w:p w14:paraId="44FD2455" w14:textId="77777777" w:rsidR="00097643" w:rsidRPr="00097643" w:rsidRDefault="00097643" w:rsidP="00097643">
      <w:pPr>
        <w:bidi/>
        <w:jc w:val="both"/>
        <w:rPr>
          <w:rFonts w:cs="David" w:hint="cs"/>
          <w:rtl/>
        </w:rPr>
      </w:pPr>
    </w:p>
    <w:p w14:paraId="3E67A8FF" w14:textId="77777777" w:rsidR="00097643" w:rsidRPr="00097643" w:rsidRDefault="00097643" w:rsidP="00097643">
      <w:pPr>
        <w:bidi/>
        <w:jc w:val="both"/>
        <w:rPr>
          <w:rFonts w:cs="David" w:hint="cs"/>
          <w:u w:val="single"/>
          <w:rtl/>
        </w:rPr>
      </w:pPr>
      <w:r w:rsidRPr="00097643">
        <w:rPr>
          <w:rFonts w:cs="David" w:hint="cs"/>
          <w:u w:val="single"/>
          <w:rtl/>
        </w:rPr>
        <w:t xml:space="preserve">ארבל </w:t>
      </w:r>
      <w:proofErr w:type="spellStart"/>
      <w:r w:rsidRPr="00097643">
        <w:rPr>
          <w:rFonts w:cs="David" w:hint="cs"/>
          <w:u w:val="single"/>
          <w:rtl/>
        </w:rPr>
        <w:t>אסטרחן</w:t>
      </w:r>
      <w:proofErr w:type="spellEnd"/>
      <w:r w:rsidRPr="00097643">
        <w:rPr>
          <w:rFonts w:cs="David" w:hint="cs"/>
          <w:u w:val="single"/>
          <w:rtl/>
        </w:rPr>
        <w:t>:</w:t>
      </w:r>
    </w:p>
    <w:p w14:paraId="29CB097E" w14:textId="77777777" w:rsidR="00097643" w:rsidRPr="00097643" w:rsidRDefault="00097643" w:rsidP="00097643">
      <w:pPr>
        <w:bidi/>
        <w:jc w:val="both"/>
        <w:rPr>
          <w:rFonts w:cs="David" w:hint="cs"/>
          <w:rtl/>
        </w:rPr>
      </w:pPr>
    </w:p>
    <w:p w14:paraId="6D37EBDB" w14:textId="77777777" w:rsidR="00097643" w:rsidRPr="00097643" w:rsidRDefault="00097643" w:rsidP="00097643">
      <w:pPr>
        <w:bidi/>
        <w:ind w:firstLine="567"/>
        <w:jc w:val="both"/>
        <w:rPr>
          <w:rFonts w:cs="David" w:hint="cs"/>
          <w:rtl/>
        </w:rPr>
      </w:pPr>
      <w:r w:rsidRPr="00097643">
        <w:rPr>
          <w:rFonts w:cs="David" w:hint="cs"/>
          <w:rtl/>
        </w:rPr>
        <w:t xml:space="preserve">אם זה יאושר יבוטלו שתי כוכביות, שקיימות היום בתקנון ומהוות החלטות ישנות של ועדת הכנסת. אחת אומרת שאין לקיים ישיבות ועדה בזמן מליאה, אלא באישור יושב ראש הכנסת. זו החלטה של ועדת הכנסת מ-81', שעכשיו מוצע לעגן אותה. יש עוד החלטה של ועדת הכנסת מ-91', שאומרת שוועדה שמקיימת ישיבה באישור יושב ראש הכנסת תפסיק את הישיבה בעת ההצבעה במליאה ותמשיך לאחר מכן. </w:t>
      </w:r>
    </w:p>
    <w:p w14:paraId="15601C88" w14:textId="77777777" w:rsidR="00097643" w:rsidRPr="00097643" w:rsidRDefault="00097643" w:rsidP="00097643">
      <w:pPr>
        <w:bidi/>
        <w:ind w:firstLine="567"/>
        <w:jc w:val="both"/>
        <w:rPr>
          <w:rFonts w:cs="David" w:hint="cs"/>
          <w:rtl/>
        </w:rPr>
      </w:pPr>
    </w:p>
    <w:p w14:paraId="23335D82" w14:textId="77777777" w:rsidR="00097643" w:rsidRPr="00097643" w:rsidRDefault="00097643" w:rsidP="00097643">
      <w:pPr>
        <w:bidi/>
        <w:jc w:val="both"/>
        <w:rPr>
          <w:rFonts w:cs="David" w:hint="cs"/>
          <w:rtl/>
        </w:rPr>
      </w:pPr>
      <w:r w:rsidRPr="00097643">
        <w:rPr>
          <w:rFonts w:cs="David" w:hint="cs"/>
          <w:u w:val="single"/>
          <w:rtl/>
        </w:rPr>
        <w:t>היו"ר דוד טל:</w:t>
      </w:r>
    </w:p>
    <w:p w14:paraId="0496FE60" w14:textId="77777777" w:rsidR="00097643" w:rsidRPr="00097643" w:rsidRDefault="00097643" w:rsidP="00097643">
      <w:pPr>
        <w:bidi/>
        <w:jc w:val="both"/>
        <w:rPr>
          <w:rFonts w:cs="David" w:hint="cs"/>
          <w:rtl/>
        </w:rPr>
      </w:pPr>
    </w:p>
    <w:p w14:paraId="2FA95A8E" w14:textId="77777777" w:rsidR="00097643" w:rsidRPr="00097643" w:rsidRDefault="00097643" w:rsidP="00097643">
      <w:pPr>
        <w:bidi/>
        <w:ind w:firstLine="567"/>
        <w:jc w:val="both"/>
        <w:rPr>
          <w:rFonts w:cs="David" w:hint="cs"/>
          <w:rtl/>
        </w:rPr>
      </w:pPr>
      <w:r w:rsidRPr="00097643">
        <w:rPr>
          <w:rFonts w:cs="David" w:hint="cs"/>
          <w:rtl/>
        </w:rPr>
        <w:t xml:space="preserve">אבל למה זה סותר? אנחנו משאירים כאן את הסמכות. ישיבות ועדות הכנסת לא יתקיימו, ואם יושב ראש ועדה ירצה לקיים ישיבה, הוא יצטרך את האישור של יושב ראש הכנסת. </w:t>
      </w:r>
    </w:p>
    <w:p w14:paraId="0F03BD79" w14:textId="77777777" w:rsidR="00097643" w:rsidRPr="00097643" w:rsidRDefault="00097643" w:rsidP="00097643">
      <w:pPr>
        <w:bidi/>
        <w:jc w:val="both"/>
        <w:rPr>
          <w:rFonts w:cs="David" w:hint="cs"/>
          <w:rtl/>
        </w:rPr>
      </w:pPr>
    </w:p>
    <w:p w14:paraId="1D88942A" w14:textId="77777777" w:rsidR="00097643" w:rsidRPr="00097643" w:rsidRDefault="00097643" w:rsidP="00097643">
      <w:pPr>
        <w:bidi/>
        <w:jc w:val="both"/>
        <w:rPr>
          <w:rFonts w:cs="David" w:hint="cs"/>
          <w:rtl/>
        </w:rPr>
      </w:pPr>
      <w:r w:rsidRPr="00097643">
        <w:rPr>
          <w:rFonts w:cs="David" w:hint="cs"/>
          <w:u w:val="single"/>
          <w:rtl/>
        </w:rPr>
        <w:t>דוד רותם:</w:t>
      </w:r>
    </w:p>
    <w:p w14:paraId="1BA8D47E" w14:textId="77777777" w:rsidR="00097643" w:rsidRPr="00097643" w:rsidRDefault="00097643" w:rsidP="00097643">
      <w:pPr>
        <w:bidi/>
        <w:jc w:val="both"/>
        <w:rPr>
          <w:rFonts w:cs="David" w:hint="cs"/>
          <w:rtl/>
        </w:rPr>
      </w:pPr>
    </w:p>
    <w:p w14:paraId="36ECB952" w14:textId="77777777" w:rsidR="00097643" w:rsidRPr="00097643" w:rsidRDefault="00097643" w:rsidP="00097643">
      <w:pPr>
        <w:bidi/>
        <w:jc w:val="both"/>
        <w:rPr>
          <w:rFonts w:cs="David" w:hint="cs"/>
          <w:rtl/>
        </w:rPr>
      </w:pPr>
      <w:r w:rsidRPr="00097643">
        <w:rPr>
          <w:rFonts w:cs="David" w:hint="cs"/>
          <w:rtl/>
        </w:rPr>
        <w:tab/>
        <w:t>ואם יש הצבעה במליאה - - -?</w:t>
      </w:r>
    </w:p>
    <w:p w14:paraId="328E4692" w14:textId="77777777" w:rsidR="00097643" w:rsidRPr="00097643" w:rsidRDefault="00097643" w:rsidP="00097643">
      <w:pPr>
        <w:bidi/>
        <w:jc w:val="both"/>
        <w:rPr>
          <w:rFonts w:cs="David" w:hint="cs"/>
          <w:u w:val="single"/>
          <w:rtl/>
        </w:rPr>
      </w:pPr>
    </w:p>
    <w:p w14:paraId="17362955" w14:textId="77777777" w:rsidR="00097643" w:rsidRPr="00097643" w:rsidRDefault="00097643" w:rsidP="00097643">
      <w:pPr>
        <w:pStyle w:val="Heading5"/>
        <w:rPr>
          <w:rFonts w:hint="cs"/>
          <w:sz w:val="24"/>
          <w:rtl/>
        </w:rPr>
      </w:pPr>
      <w:r w:rsidRPr="00097643">
        <w:rPr>
          <w:rFonts w:hint="cs"/>
          <w:sz w:val="24"/>
          <w:u w:val="single"/>
          <w:rtl/>
        </w:rPr>
        <w:t>יצחק זיו:</w:t>
      </w:r>
    </w:p>
    <w:p w14:paraId="13DC50A3" w14:textId="77777777" w:rsidR="00097643" w:rsidRPr="00097643" w:rsidRDefault="00097643" w:rsidP="00097643">
      <w:pPr>
        <w:pStyle w:val="Heading5"/>
        <w:rPr>
          <w:rFonts w:hint="cs"/>
          <w:sz w:val="24"/>
          <w:rtl/>
        </w:rPr>
      </w:pPr>
    </w:p>
    <w:p w14:paraId="060E3DE2" w14:textId="77777777" w:rsidR="00097643" w:rsidRPr="00097643" w:rsidRDefault="00097643" w:rsidP="00097643">
      <w:pPr>
        <w:bidi/>
        <w:jc w:val="both"/>
        <w:rPr>
          <w:rFonts w:cs="David" w:hint="cs"/>
          <w:rtl/>
        </w:rPr>
      </w:pPr>
      <w:r w:rsidRPr="00097643">
        <w:rPr>
          <w:rFonts w:cs="David" w:hint="cs"/>
          <w:rtl/>
        </w:rPr>
        <w:tab/>
        <w:t xml:space="preserve"> אם יש הצבעה ילכו להצביע ויחזרו. </w:t>
      </w:r>
    </w:p>
    <w:p w14:paraId="6B68B135" w14:textId="77777777" w:rsidR="00097643" w:rsidRPr="00097643" w:rsidRDefault="00097643" w:rsidP="00097643">
      <w:pPr>
        <w:bidi/>
        <w:jc w:val="both"/>
        <w:rPr>
          <w:rFonts w:cs="David" w:hint="cs"/>
          <w:rtl/>
        </w:rPr>
      </w:pPr>
    </w:p>
    <w:p w14:paraId="2A63419B" w14:textId="77777777" w:rsidR="00097643" w:rsidRPr="00097643" w:rsidRDefault="00097643" w:rsidP="00097643">
      <w:pPr>
        <w:bidi/>
        <w:jc w:val="both"/>
        <w:rPr>
          <w:rFonts w:cs="David" w:hint="cs"/>
          <w:u w:val="single"/>
          <w:rtl/>
        </w:rPr>
      </w:pPr>
      <w:r w:rsidRPr="00097643">
        <w:rPr>
          <w:rFonts w:cs="David" w:hint="cs"/>
          <w:u w:val="single"/>
          <w:rtl/>
        </w:rPr>
        <w:t xml:space="preserve">ארבל </w:t>
      </w:r>
      <w:proofErr w:type="spellStart"/>
      <w:r w:rsidRPr="00097643">
        <w:rPr>
          <w:rFonts w:cs="David" w:hint="cs"/>
          <w:u w:val="single"/>
          <w:rtl/>
        </w:rPr>
        <w:t>אסטרחן</w:t>
      </w:r>
      <w:proofErr w:type="spellEnd"/>
      <w:r w:rsidRPr="00097643">
        <w:rPr>
          <w:rFonts w:cs="David" w:hint="cs"/>
          <w:u w:val="single"/>
          <w:rtl/>
        </w:rPr>
        <w:t>:</w:t>
      </w:r>
    </w:p>
    <w:p w14:paraId="3CD89AD2" w14:textId="77777777" w:rsidR="00097643" w:rsidRPr="00097643" w:rsidRDefault="00097643" w:rsidP="00097643">
      <w:pPr>
        <w:bidi/>
        <w:jc w:val="both"/>
        <w:rPr>
          <w:rFonts w:cs="David" w:hint="cs"/>
          <w:rtl/>
        </w:rPr>
      </w:pPr>
    </w:p>
    <w:p w14:paraId="5CB83704" w14:textId="77777777" w:rsidR="00097643" w:rsidRPr="00097643" w:rsidRDefault="00097643" w:rsidP="00097643">
      <w:pPr>
        <w:bidi/>
        <w:jc w:val="both"/>
        <w:rPr>
          <w:rFonts w:cs="David" w:hint="cs"/>
          <w:rtl/>
        </w:rPr>
      </w:pPr>
      <w:r w:rsidRPr="00097643">
        <w:rPr>
          <w:rFonts w:cs="David" w:hint="cs"/>
          <w:rtl/>
        </w:rPr>
        <w:tab/>
        <w:t xml:space="preserve">יש החלטה של ועדת הכנסת שאומרת שאם ניתן אישור יושב ראש הכנסת לוועדה לקיים ישיבה, היא תפסיק את הישיבה כשיש הצבעה במליאה. </w:t>
      </w:r>
    </w:p>
    <w:p w14:paraId="22236E4B" w14:textId="77777777" w:rsidR="00097643" w:rsidRPr="00097643" w:rsidRDefault="00097643" w:rsidP="00097643">
      <w:pPr>
        <w:bidi/>
        <w:jc w:val="both"/>
        <w:rPr>
          <w:rFonts w:cs="David" w:hint="cs"/>
          <w:rtl/>
        </w:rPr>
      </w:pPr>
    </w:p>
    <w:p w14:paraId="444B04EB" w14:textId="77777777" w:rsidR="00097643" w:rsidRPr="00097643" w:rsidRDefault="00097643" w:rsidP="00097643">
      <w:pPr>
        <w:bidi/>
        <w:jc w:val="both"/>
        <w:rPr>
          <w:rFonts w:cs="David" w:hint="cs"/>
          <w:u w:val="single"/>
          <w:rtl/>
        </w:rPr>
      </w:pPr>
      <w:r w:rsidRPr="00097643">
        <w:rPr>
          <w:rFonts w:cs="David"/>
          <w:u w:val="single"/>
          <w:rtl/>
        </w:rPr>
        <w:br w:type="page"/>
      </w:r>
      <w:r w:rsidRPr="00097643">
        <w:rPr>
          <w:rFonts w:cs="David" w:hint="cs"/>
          <w:u w:val="single"/>
          <w:rtl/>
        </w:rPr>
        <w:t>גדעון סער:</w:t>
      </w:r>
    </w:p>
    <w:p w14:paraId="0D0884C4" w14:textId="77777777" w:rsidR="00097643" w:rsidRPr="00097643" w:rsidRDefault="00097643" w:rsidP="00097643">
      <w:pPr>
        <w:bidi/>
        <w:jc w:val="both"/>
        <w:rPr>
          <w:rFonts w:cs="David" w:hint="cs"/>
          <w:u w:val="single"/>
          <w:rtl/>
        </w:rPr>
      </w:pPr>
    </w:p>
    <w:p w14:paraId="1AD9FB11" w14:textId="77777777" w:rsidR="00097643" w:rsidRPr="00097643" w:rsidRDefault="00097643" w:rsidP="00097643">
      <w:pPr>
        <w:bidi/>
        <w:jc w:val="both"/>
        <w:rPr>
          <w:rFonts w:cs="David" w:hint="cs"/>
          <w:rtl/>
        </w:rPr>
      </w:pPr>
      <w:r w:rsidRPr="00097643">
        <w:rPr>
          <w:rFonts w:cs="David" w:hint="cs"/>
          <w:rtl/>
        </w:rPr>
        <w:tab/>
        <w:t xml:space="preserve"> זה לא מתבצע. יכול להיות שיש החלטה כזאת של ועדת הכנסת, אבל מתקיימות ישיבות ועדות בזמן הצבעות במליאה, והן לא נפסקות. </w:t>
      </w:r>
    </w:p>
    <w:p w14:paraId="378186EE" w14:textId="77777777" w:rsidR="00097643" w:rsidRPr="00097643" w:rsidRDefault="00097643" w:rsidP="00097643">
      <w:pPr>
        <w:bidi/>
        <w:jc w:val="both"/>
        <w:rPr>
          <w:rFonts w:cs="David" w:hint="cs"/>
          <w:rtl/>
        </w:rPr>
      </w:pPr>
    </w:p>
    <w:p w14:paraId="7F22246F" w14:textId="77777777" w:rsidR="00097643" w:rsidRPr="00097643" w:rsidRDefault="00097643" w:rsidP="00097643">
      <w:pPr>
        <w:bidi/>
        <w:jc w:val="both"/>
        <w:rPr>
          <w:rFonts w:cs="David" w:hint="cs"/>
          <w:rtl/>
        </w:rPr>
      </w:pPr>
      <w:r w:rsidRPr="00097643">
        <w:rPr>
          <w:rFonts w:cs="David" w:hint="cs"/>
          <w:u w:val="single"/>
          <w:rtl/>
        </w:rPr>
        <w:t xml:space="preserve">ארבל </w:t>
      </w:r>
      <w:proofErr w:type="spellStart"/>
      <w:r w:rsidRPr="00097643">
        <w:rPr>
          <w:rFonts w:cs="David" w:hint="cs"/>
          <w:u w:val="single"/>
          <w:rtl/>
        </w:rPr>
        <w:t>אסטרחן</w:t>
      </w:r>
      <w:proofErr w:type="spellEnd"/>
      <w:r w:rsidRPr="00097643">
        <w:rPr>
          <w:rFonts w:cs="David" w:hint="cs"/>
          <w:u w:val="single"/>
          <w:rtl/>
        </w:rPr>
        <w:t>:</w:t>
      </w:r>
    </w:p>
    <w:p w14:paraId="5BDCBD92" w14:textId="77777777" w:rsidR="00097643" w:rsidRPr="00097643" w:rsidRDefault="00097643" w:rsidP="00097643">
      <w:pPr>
        <w:bidi/>
        <w:jc w:val="both"/>
        <w:rPr>
          <w:rFonts w:cs="David" w:hint="cs"/>
          <w:rtl/>
        </w:rPr>
      </w:pPr>
    </w:p>
    <w:p w14:paraId="3E615EA2" w14:textId="77777777" w:rsidR="00097643" w:rsidRPr="00097643" w:rsidRDefault="00097643" w:rsidP="00097643">
      <w:pPr>
        <w:bidi/>
        <w:ind w:firstLine="567"/>
        <w:jc w:val="both"/>
        <w:rPr>
          <w:rFonts w:cs="David" w:hint="cs"/>
          <w:rtl/>
        </w:rPr>
      </w:pPr>
      <w:r w:rsidRPr="00097643">
        <w:rPr>
          <w:rFonts w:cs="David" w:hint="cs"/>
          <w:rtl/>
        </w:rPr>
        <w:t xml:space="preserve">אז בעצם מוחקים את הכוכביות האלה. אני חושבת שכשיושבת ראש הכנסת נותנת אישור היא יכולה להגיד ליושב ראש הוועדה: דע לך, אמורה להיות הצבעה. </w:t>
      </w:r>
    </w:p>
    <w:p w14:paraId="38784977" w14:textId="77777777" w:rsidR="00097643" w:rsidRPr="00097643" w:rsidRDefault="00097643" w:rsidP="00097643">
      <w:pPr>
        <w:bidi/>
        <w:jc w:val="both"/>
        <w:rPr>
          <w:rFonts w:cs="David" w:hint="cs"/>
          <w:rtl/>
        </w:rPr>
      </w:pPr>
    </w:p>
    <w:p w14:paraId="79A7212F"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1BB108CE" w14:textId="77777777" w:rsidR="00097643" w:rsidRPr="00097643" w:rsidRDefault="00097643" w:rsidP="00097643">
      <w:pPr>
        <w:bidi/>
        <w:jc w:val="both"/>
        <w:rPr>
          <w:rFonts w:cs="David" w:hint="cs"/>
          <w:u w:val="single"/>
          <w:rtl/>
        </w:rPr>
      </w:pPr>
    </w:p>
    <w:p w14:paraId="71AB7CB5" w14:textId="77777777" w:rsidR="00097643" w:rsidRPr="00097643" w:rsidRDefault="00097643" w:rsidP="00097643">
      <w:pPr>
        <w:bidi/>
        <w:jc w:val="both"/>
        <w:rPr>
          <w:rFonts w:cs="David" w:hint="cs"/>
          <w:rtl/>
        </w:rPr>
      </w:pPr>
      <w:r w:rsidRPr="00097643">
        <w:rPr>
          <w:rFonts w:cs="David" w:hint="cs"/>
          <w:rtl/>
        </w:rPr>
        <w:tab/>
        <w:t>זה אישור בתנאים. יכול שתאשר - - -</w:t>
      </w:r>
    </w:p>
    <w:p w14:paraId="5ADC1C98" w14:textId="77777777" w:rsidR="00097643" w:rsidRPr="00097643" w:rsidRDefault="00097643" w:rsidP="00097643">
      <w:pPr>
        <w:bidi/>
        <w:jc w:val="both"/>
        <w:rPr>
          <w:rFonts w:cs="David" w:hint="cs"/>
          <w:rtl/>
        </w:rPr>
      </w:pPr>
    </w:p>
    <w:p w14:paraId="4941E256" w14:textId="77777777" w:rsidR="00097643" w:rsidRPr="00097643" w:rsidRDefault="00097643" w:rsidP="00097643">
      <w:pPr>
        <w:bidi/>
        <w:jc w:val="both"/>
        <w:rPr>
          <w:rFonts w:cs="David" w:hint="cs"/>
          <w:rtl/>
        </w:rPr>
      </w:pPr>
      <w:r w:rsidRPr="00097643">
        <w:rPr>
          <w:rFonts w:cs="David" w:hint="cs"/>
          <w:u w:val="single"/>
          <w:rtl/>
        </w:rPr>
        <w:t>היו"ר דוד טל:</w:t>
      </w:r>
    </w:p>
    <w:p w14:paraId="7F94E564" w14:textId="77777777" w:rsidR="00097643" w:rsidRPr="00097643" w:rsidRDefault="00097643" w:rsidP="00097643">
      <w:pPr>
        <w:bidi/>
        <w:jc w:val="both"/>
        <w:rPr>
          <w:rFonts w:cs="David" w:hint="cs"/>
          <w:rtl/>
        </w:rPr>
      </w:pPr>
    </w:p>
    <w:p w14:paraId="0E31199A" w14:textId="77777777" w:rsidR="00097643" w:rsidRPr="00097643" w:rsidRDefault="00097643" w:rsidP="00097643">
      <w:pPr>
        <w:bidi/>
        <w:ind w:firstLine="567"/>
        <w:jc w:val="both"/>
        <w:rPr>
          <w:rFonts w:cs="David" w:hint="cs"/>
          <w:rtl/>
        </w:rPr>
      </w:pPr>
      <w:r w:rsidRPr="00097643">
        <w:rPr>
          <w:rFonts w:cs="David" w:hint="cs"/>
          <w:rtl/>
        </w:rPr>
        <w:t xml:space="preserve">הוא צריך לקבל ממנה אישור, היא יכולה להגיד שהאישור מותנה בזה שאם מתקיימות הצבעות הוא משחרר את חברי הכנסת להצביע. </w:t>
      </w:r>
    </w:p>
    <w:p w14:paraId="0CAFEE8F" w14:textId="77777777" w:rsidR="00097643" w:rsidRPr="00097643" w:rsidRDefault="00097643" w:rsidP="00097643">
      <w:pPr>
        <w:bidi/>
        <w:jc w:val="both"/>
        <w:rPr>
          <w:rFonts w:cs="David" w:hint="cs"/>
          <w:rtl/>
        </w:rPr>
      </w:pPr>
    </w:p>
    <w:p w14:paraId="545F8D9C" w14:textId="77777777" w:rsidR="00097643" w:rsidRPr="00097643" w:rsidRDefault="00097643" w:rsidP="00097643">
      <w:pPr>
        <w:bidi/>
        <w:jc w:val="both"/>
        <w:rPr>
          <w:rFonts w:cs="David" w:hint="cs"/>
          <w:rtl/>
        </w:rPr>
      </w:pPr>
      <w:r w:rsidRPr="00097643">
        <w:rPr>
          <w:rFonts w:cs="David" w:hint="cs"/>
          <w:u w:val="single"/>
          <w:rtl/>
        </w:rPr>
        <w:t>דוד רותם:</w:t>
      </w:r>
    </w:p>
    <w:p w14:paraId="70C87335" w14:textId="77777777" w:rsidR="00097643" w:rsidRPr="00097643" w:rsidRDefault="00097643" w:rsidP="00097643">
      <w:pPr>
        <w:bidi/>
        <w:jc w:val="both"/>
        <w:rPr>
          <w:rFonts w:cs="David" w:hint="cs"/>
          <w:rtl/>
        </w:rPr>
      </w:pPr>
    </w:p>
    <w:p w14:paraId="54F8BAC7" w14:textId="77777777" w:rsidR="00097643" w:rsidRPr="00097643" w:rsidRDefault="00097643" w:rsidP="00097643">
      <w:pPr>
        <w:bidi/>
        <w:ind w:firstLine="567"/>
        <w:jc w:val="both"/>
        <w:rPr>
          <w:rFonts w:cs="David" w:hint="cs"/>
          <w:rtl/>
        </w:rPr>
      </w:pPr>
      <w:r w:rsidRPr="00097643">
        <w:rPr>
          <w:rFonts w:cs="David" w:hint="cs"/>
          <w:rtl/>
        </w:rPr>
        <w:t xml:space="preserve">תרשמו: מטעמים מיוחדים ובתנאים שתקבע. </w:t>
      </w:r>
    </w:p>
    <w:p w14:paraId="65224E51" w14:textId="77777777" w:rsidR="00097643" w:rsidRPr="00097643" w:rsidRDefault="00097643" w:rsidP="00097643">
      <w:pPr>
        <w:bidi/>
        <w:jc w:val="both"/>
        <w:rPr>
          <w:rFonts w:cs="David" w:hint="cs"/>
          <w:rtl/>
        </w:rPr>
      </w:pPr>
    </w:p>
    <w:p w14:paraId="70235416"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165DC7F5" w14:textId="77777777" w:rsidR="00097643" w:rsidRPr="00097643" w:rsidRDefault="00097643" w:rsidP="00097643">
      <w:pPr>
        <w:bidi/>
        <w:jc w:val="both"/>
        <w:rPr>
          <w:rFonts w:cs="David" w:hint="cs"/>
          <w:u w:val="single"/>
          <w:rtl/>
        </w:rPr>
      </w:pPr>
    </w:p>
    <w:p w14:paraId="26CCAE23" w14:textId="77777777" w:rsidR="00097643" w:rsidRPr="00097643" w:rsidRDefault="00097643" w:rsidP="00097643">
      <w:pPr>
        <w:bidi/>
        <w:jc w:val="both"/>
        <w:rPr>
          <w:rFonts w:cs="David" w:hint="cs"/>
          <w:rtl/>
        </w:rPr>
      </w:pPr>
      <w:r w:rsidRPr="00097643">
        <w:rPr>
          <w:rFonts w:cs="David" w:hint="cs"/>
          <w:rtl/>
        </w:rPr>
        <w:tab/>
        <w:t xml:space="preserve">הבעיה היא לא רק מה קורה כשיש הצבעה במליאה. הבעיה שצריך לחשוב עליה היא מה קורה כשיש הצבעות במקביל, בוועדה ובמליאה. זאת הבעיה האמתית. אם רק למעלה מתקיימת הצבעה, אז בסדר, אתה מקזז. אבל כזה מתקיים במקביל זאת בעיה. </w:t>
      </w:r>
    </w:p>
    <w:p w14:paraId="15414E08" w14:textId="77777777" w:rsidR="00097643" w:rsidRPr="00097643" w:rsidRDefault="00097643" w:rsidP="00097643">
      <w:pPr>
        <w:bidi/>
        <w:jc w:val="both"/>
        <w:rPr>
          <w:rFonts w:cs="David" w:hint="cs"/>
          <w:rtl/>
        </w:rPr>
      </w:pPr>
    </w:p>
    <w:p w14:paraId="055B502B" w14:textId="77777777" w:rsidR="00097643" w:rsidRPr="00097643" w:rsidRDefault="00097643" w:rsidP="00097643">
      <w:pPr>
        <w:bidi/>
        <w:jc w:val="both"/>
        <w:rPr>
          <w:rFonts w:cs="David" w:hint="cs"/>
          <w:rtl/>
        </w:rPr>
      </w:pPr>
      <w:r w:rsidRPr="00097643">
        <w:rPr>
          <w:rFonts w:cs="David" w:hint="cs"/>
          <w:u w:val="single"/>
          <w:rtl/>
        </w:rPr>
        <w:t>היו"ר דוד טל:</w:t>
      </w:r>
    </w:p>
    <w:p w14:paraId="1B1F2B22" w14:textId="77777777" w:rsidR="00097643" w:rsidRPr="00097643" w:rsidRDefault="00097643" w:rsidP="00097643">
      <w:pPr>
        <w:bidi/>
        <w:jc w:val="both"/>
        <w:rPr>
          <w:rFonts w:cs="David" w:hint="cs"/>
          <w:rtl/>
        </w:rPr>
      </w:pPr>
    </w:p>
    <w:p w14:paraId="15C682F5" w14:textId="77777777" w:rsidR="00097643" w:rsidRPr="00097643" w:rsidRDefault="00097643" w:rsidP="00097643">
      <w:pPr>
        <w:bidi/>
        <w:ind w:firstLine="567"/>
        <w:jc w:val="both"/>
        <w:rPr>
          <w:rFonts w:cs="David" w:hint="cs"/>
          <w:rtl/>
        </w:rPr>
      </w:pPr>
      <w:r w:rsidRPr="00097643">
        <w:rPr>
          <w:rFonts w:cs="David" w:hint="cs"/>
          <w:rtl/>
        </w:rPr>
        <w:t xml:space="preserve">אומרת לי מנהלת הוועדה שכשהיא מבקשת להמשיך בדיונים בזמן מליאה, בדרך כלל מגבילים אותם, רושמים להם שבזמן הצבעה יש להפסיק את הדיונים ולאפשר לחברי הכנסת לעלות להצבעה, ורק לאחר מכן להמשיך. </w:t>
      </w:r>
    </w:p>
    <w:p w14:paraId="7B9AAF0B" w14:textId="77777777" w:rsidR="00097643" w:rsidRPr="00097643" w:rsidRDefault="00097643" w:rsidP="00097643">
      <w:pPr>
        <w:bidi/>
        <w:jc w:val="both"/>
        <w:rPr>
          <w:rFonts w:cs="David" w:hint="cs"/>
          <w:rtl/>
        </w:rPr>
      </w:pPr>
    </w:p>
    <w:p w14:paraId="783A221E" w14:textId="77777777" w:rsidR="00097643" w:rsidRPr="00097643" w:rsidRDefault="00097643" w:rsidP="00097643">
      <w:pPr>
        <w:bidi/>
        <w:jc w:val="both"/>
        <w:rPr>
          <w:rFonts w:cs="David" w:hint="cs"/>
          <w:rtl/>
        </w:rPr>
      </w:pPr>
      <w:r w:rsidRPr="00097643">
        <w:rPr>
          <w:rFonts w:cs="David" w:hint="cs"/>
          <w:u w:val="single"/>
          <w:rtl/>
        </w:rPr>
        <w:t>דוד רותם:</w:t>
      </w:r>
    </w:p>
    <w:p w14:paraId="693BD31B" w14:textId="77777777" w:rsidR="00097643" w:rsidRPr="00097643" w:rsidRDefault="00097643" w:rsidP="00097643">
      <w:pPr>
        <w:bidi/>
        <w:jc w:val="both"/>
        <w:rPr>
          <w:rFonts w:cs="David" w:hint="cs"/>
          <w:rtl/>
        </w:rPr>
      </w:pPr>
    </w:p>
    <w:p w14:paraId="371E968A" w14:textId="77777777" w:rsidR="00097643" w:rsidRPr="00097643" w:rsidRDefault="00097643" w:rsidP="00097643">
      <w:pPr>
        <w:bidi/>
        <w:ind w:firstLine="567"/>
        <w:jc w:val="both"/>
        <w:rPr>
          <w:rFonts w:cs="David" w:hint="cs"/>
          <w:rtl/>
        </w:rPr>
      </w:pPr>
      <w:r w:rsidRPr="00097643">
        <w:rPr>
          <w:rFonts w:cs="David" w:hint="cs"/>
          <w:rtl/>
        </w:rPr>
        <w:t xml:space="preserve">השאלה היא אם לא צריך סמכות להתנות. </w:t>
      </w:r>
    </w:p>
    <w:p w14:paraId="2B81FCE8" w14:textId="77777777" w:rsidR="00097643" w:rsidRPr="00097643" w:rsidRDefault="00097643" w:rsidP="00097643">
      <w:pPr>
        <w:bidi/>
        <w:ind w:firstLine="567"/>
        <w:jc w:val="both"/>
        <w:rPr>
          <w:rFonts w:cs="David" w:hint="cs"/>
          <w:rtl/>
        </w:rPr>
      </w:pPr>
    </w:p>
    <w:p w14:paraId="34D022C7" w14:textId="77777777" w:rsidR="00097643" w:rsidRPr="00097643" w:rsidRDefault="00097643" w:rsidP="00097643">
      <w:pPr>
        <w:bidi/>
        <w:jc w:val="both"/>
        <w:rPr>
          <w:rFonts w:cs="David" w:hint="cs"/>
          <w:rtl/>
        </w:rPr>
      </w:pPr>
      <w:r w:rsidRPr="00097643">
        <w:rPr>
          <w:rFonts w:cs="David" w:hint="cs"/>
          <w:u w:val="single"/>
          <w:rtl/>
        </w:rPr>
        <w:t>היו"ר דוד טל:</w:t>
      </w:r>
    </w:p>
    <w:p w14:paraId="2FD3059C" w14:textId="77777777" w:rsidR="00097643" w:rsidRPr="00097643" w:rsidRDefault="00097643" w:rsidP="00097643">
      <w:pPr>
        <w:bidi/>
        <w:jc w:val="both"/>
        <w:rPr>
          <w:rFonts w:cs="David" w:hint="cs"/>
          <w:rtl/>
        </w:rPr>
      </w:pPr>
    </w:p>
    <w:p w14:paraId="4D8AF8EE" w14:textId="77777777" w:rsidR="00097643" w:rsidRPr="00097643" w:rsidRDefault="00097643" w:rsidP="00097643">
      <w:pPr>
        <w:bidi/>
        <w:jc w:val="both"/>
        <w:rPr>
          <w:rFonts w:cs="David" w:hint="cs"/>
          <w:rtl/>
        </w:rPr>
      </w:pPr>
      <w:r w:rsidRPr="00097643">
        <w:rPr>
          <w:rFonts w:cs="David" w:hint="cs"/>
          <w:rtl/>
        </w:rPr>
        <w:tab/>
        <w:t xml:space="preserve">היא צריכה לתת לך את האישור? אז היא יכולה להגביל אותך. </w:t>
      </w:r>
    </w:p>
    <w:p w14:paraId="677C9255" w14:textId="77777777" w:rsidR="00097643" w:rsidRPr="00097643" w:rsidRDefault="00097643" w:rsidP="00097643">
      <w:pPr>
        <w:bidi/>
        <w:jc w:val="both"/>
        <w:rPr>
          <w:rFonts w:cs="David" w:hint="cs"/>
          <w:rtl/>
        </w:rPr>
      </w:pPr>
    </w:p>
    <w:p w14:paraId="3106B8D9" w14:textId="77777777" w:rsidR="00097643" w:rsidRPr="00097643" w:rsidRDefault="00097643" w:rsidP="00097643">
      <w:pPr>
        <w:bidi/>
        <w:jc w:val="both"/>
        <w:rPr>
          <w:rFonts w:cs="David" w:hint="cs"/>
          <w:rtl/>
        </w:rPr>
      </w:pPr>
      <w:r w:rsidRPr="00097643">
        <w:rPr>
          <w:rFonts w:cs="David" w:hint="cs"/>
          <w:u w:val="single"/>
          <w:rtl/>
        </w:rPr>
        <w:t>דוד רותם:</w:t>
      </w:r>
    </w:p>
    <w:p w14:paraId="69EE1ADF" w14:textId="77777777" w:rsidR="00097643" w:rsidRPr="00097643" w:rsidRDefault="00097643" w:rsidP="00097643">
      <w:pPr>
        <w:bidi/>
        <w:jc w:val="both"/>
        <w:rPr>
          <w:rFonts w:cs="David" w:hint="cs"/>
          <w:rtl/>
        </w:rPr>
      </w:pPr>
    </w:p>
    <w:p w14:paraId="6E89C622" w14:textId="77777777" w:rsidR="00097643" w:rsidRPr="00097643" w:rsidRDefault="00097643" w:rsidP="00097643">
      <w:pPr>
        <w:bidi/>
        <w:ind w:firstLine="567"/>
        <w:jc w:val="both"/>
        <w:rPr>
          <w:rFonts w:cs="David" w:hint="cs"/>
          <w:rtl/>
        </w:rPr>
      </w:pPr>
      <w:r w:rsidRPr="00097643">
        <w:rPr>
          <w:rFonts w:cs="David" w:hint="cs"/>
          <w:rtl/>
        </w:rPr>
        <w:t xml:space="preserve">אם היא אישרה את קיום הישיבה הוועדה, איפה כתוב שהיא יכולה להגביל? </w:t>
      </w:r>
    </w:p>
    <w:p w14:paraId="3683007C" w14:textId="77777777" w:rsidR="00097643" w:rsidRPr="00097643" w:rsidRDefault="00097643" w:rsidP="00097643">
      <w:pPr>
        <w:bidi/>
        <w:ind w:firstLine="567"/>
        <w:jc w:val="both"/>
        <w:rPr>
          <w:rFonts w:cs="David" w:hint="cs"/>
          <w:rtl/>
        </w:rPr>
      </w:pPr>
    </w:p>
    <w:p w14:paraId="5AB671E2" w14:textId="77777777" w:rsidR="00097643" w:rsidRPr="00097643" w:rsidRDefault="00097643" w:rsidP="00097643">
      <w:pPr>
        <w:bidi/>
        <w:jc w:val="both"/>
        <w:rPr>
          <w:rFonts w:cs="David" w:hint="cs"/>
          <w:u w:val="single"/>
          <w:rtl/>
        </w:rPr>
      </w:pPr>
      <w:r w:rsidRPr="00097643">
        <w:rPr>
          <w:rFonts w:cs="David" w:hint="cs"/>
          <w:u w:val="single"/>
          <w:rtl/>
        </w:rPr>
        <w:t>איל ינון:</w:t>
      </w:r>
    </w:p>
    <w:p w14:paraId="243BC6F7" w14:textId="77777777" w:rsidR="00097643" w:rsidRPr="00097643" w:rsidRDefault="00097643" w:rsidP="00097643">
      <w:pPr>
        <w:bidi/>
        <w:jc w:val="both"/>
        <w:rPr>
          <w:rFonts w:cs="David" w:hint="cs"/>
          <w:rtl/>
        </w:rPr>
      </w:pPr>
    </w:p>
    <w:p w14:paraId="244CBFBC" w14:textId="77777777" w:rsidR="00097643" w:rsidRPr="00097643" w:rsidRDefault="00097643" w:rsidP="00097643">
      <w:pPr>
        <w:bidi/>
        <w:ind w:firstLine="567"/>
        <w:jc w:val="both"/>
        <w:rPr>
          <w:rFonts w:cs="David" w:hint="cs"/>
          <w:rtl/>
        </w:rPr>
      </w:pPr>
      <w:r w:rsidRPr="00097643">
        <w:rPr>
          <w:rFonts w:cs="David" w:hint="cs"/>
          <w:rtl/>
        </w:rPr>
        <w:t xml:space="preserve">אפשר להוסיף את זה, למען הסדר הטוב. </w:t>
      </w:r>
    </w:p>
    <w:p w14:paraId="2F644625" w14:textId="77777777" w:rsidR="00097643" w:rsidRPr="00097643" w:rsidRDefault="00097643" w:rsidP="00097643">
      <w:pPr>
        <w:bidi/>
        <w:jc w:val="both"/>
        <w:rPr>
          <w:rFonts w:cs="David" w:hint="cs"/>
          <w:rtl/>
        </w:rPr>
      </w:pPr>
    </w:p>
    <w:p w14:paraId="34E3D1C8"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22F3C56B" w14:textId="77777777" w:rsidR="00097643" w:rsidRPr="00097643" w:rsidRDefault="00097643" w:rsidP="00097643">
      <w:pPr>
        <w:bidi/>
        <w:jc w:val="both"/>
        <w:rPr>
          <w:rFonts w:cs="David" w:hint="cs"/>
          <w:u w:val="single"/>
          <w:rtl/>
        </w:rPr>
      </w:pPr>
    </w:p>
    <w:p w14:paraId="7CE95297" w14:textId="77777777" w:rsidR="00097643" w:rsidRPr="00097643" w:rsidRDefault="00097643" w:rsidP="00097643">
      <w:pPr>
        <w:bidi/>
        <w:jc w:val="both"/>
        <w:rPr>
          <w:rFonts w:cs="David" w:hint="cs"/>
          <w:rtl/>
        </w:rPr>
      </w:pPr>
      <w:r w:rsidRPr="00097643">
        <w:rPr>
          <w:rFonts w:cs="David" w:hint="cs"/>
          <w:rtl/>
        </w:rPr>
        <w:tab/>
        <w:t xml:space="preserve"> "בתנאים שתקבע" זה מונח משפטי. היא רשאית לאשר או לא לאשר הצבעות. </w:t>
      </w:r>
    </w:p>
    <w:p w14:paraId="1E1257F4" w14:textId="77777777" w:rsidR="00097643" w:rsidRPr="00097643" w:rsidRDefault="00097643" w:rsidP="00097643">
      <w:pPr>
        <w:bidi/>
        <w:jc w:val="both"/>
        <w:rPr>
          <w:rFonts w:cs="David" w:hint="cs"/>
          <w:rtl/>
        </w:rPr>
      </w:pPr>
    </w:p>
    <w:p w14:paraId="40C4F119" w14:textId="77777777" w:rsidR="00097643" w:rsidRPr="00097643" w:rsidRDefault="00097643" w:rsidP="00097643">
      <w:pPr>
        <w:bidi/>
        <w:jc w:val="both"/>
        <w:rPr>
          <w:rFonts w:cs="David" w:hint="cs"/>
          <w:rtl/>
        </w:rPr>
      </w:pPr>
      <w:r w:rsidRPr="00097643">
        <w:rPr>
          <w:rFonts w:cs="David" w:hint="cs"/>
          <w:u w:val="single"/>
          <w:rtl/>
        </w:rPr>
        <w:t>היו"ר דוד טל:</w:t>
      </w:r>
    </w:p>
    <w:p w14:paraId="5E623488" w14:textId="77777777" w:rsidR="00097643" w:rsidRPr="00097643" w:rsidRDefault="00097643" w:rsidP="00097643">
      <w:pPr>
        <w:bidi/>
        <w:jc w:val="both"/>
        <w:rPr>
          <w:rFonts w:cs="David" w:hint="cs"/>
          <w:rtl/>
        </w:rPr>
      </w:pPr>
    </w:p>
    <w:p w14:paraId="7886272F" w14:textId="77777777" w:rsidR="00097643" w:rsidRPr="00097643" w:rsidRDefault="00097643" w:rsidP="00097643">
      <w:pPr>
        <w:bidi/>
        <w:jc w:val="both"/>
        <w:rPr>
          <w:rFonts w:cs="David" w:hint="cs"/>
          <w:rtl/>
        </w:rPr>
      </w:pPr>
      <w:r w:rsidRPr="00097643">
        <w:rPr>
          <w:rFonts w:cs="David" w:hint="cs"/>
          <w:rtl/>
        </w:rPr>
        <w:tab/>
        <w:t xml:space="preserve">נשאיר את הסעיף כמות שהוא ונוריד את הכוכביות. </w:t>
      </w:r>
    </w:p>
    <w:p w14:paraId="4D9A37D9" w14:textId="77777777" w:rsidR="00097643" w:rsidRPr="00097643" w:rsidRDefault="00097643" w:rsidP="00097643">
      <w:pPr>
        <w:bidi/>
        <w:jc w:val="both"/>
        <w:rPr>
          <w:rFonts w:cs="David" w:hint="cs"/>
          <w:rtl/>
        </w:rPr>
      </w:pPr>
    </w:p>
    <w:p w14:paraId="305D70C0" w14:textId="77777777" w:rsidR="00097643" w:rsidRPr="00097643" w:rsidRDefault="00097643" w:rsidP="00097643">
      <w:pPr>
        <w:bidi/>
        <w:jc w:val="both"/>
        <w:rPr>
          <w:rFonts w:cs="David" w:hint="cs"/>
          <w:u w:val="single"/>
          <w:rtl/>
        </w:rPr>
      </w:pPr>
      <w:r w:rsidRPr="00097643">
        <w:rPr>
          <w:rFonts w:cs="David" w:hint="cs"/>
          <w:u w:val="single"/>
          <w:rtl/>
        </w:rPr>
        <w:t xml:space="preserve">ארבל </w:t>
      </w:r>
      <w:proofErr w:type="spellStart"/>
      <w:r w:rsidRPr="00097643">
        <w:rPr>
          <w:rFonts w:cs="David" w:hint="cs"/>
          <w:u w:val="single"/>
          <w:rtl/>
        </w:rPr>
        <w:t>אסטרחן</w:t>
      </w:r>
      <w:proofErr w:type="spellEnd"/>
      <w:r w:rsidRPr="00097643">
        <w:rPr>
          <w:rFonts w:cs="David" w:hint="cs"/>
          <w:u w:val="single"/>
          <w:rtl/>
        </w:rPr>
        <w:t>:</w:t>
      </w:r>
    </w:p>
    <w:p w14:paraId="0BBB4554" w14:textId="77777777" w:rsidR="00097643" w:rsidRPr="00097643" w:rsidRDefault="00097643" w:rsidP="00097643">
      <w:pPr>
        <w:bidi/>
        <w:jc w:val="both"/>
        <w:rPr>
          <w:rFonts w:cs="David" w:hint="cs"/>
          <w:rtl/>
        </w:rPr>
      </w:pPr>
    </w:p>
    <w:p w14:paraId="2A5F573F" w14:textId="77777777" w:rsidR="00097643" w:rsidRPr="00097643" w:rsidRDefault="00097643" w:rsidP="00097643">
      <w:pPr>
        <w:bidi/>
        <w:ind w:firstLine="567"/>
        <w:jc w:val="both"/>
        <w:rPr>
          <w:rFonts w:cs="David" w:hint="cs"/>
          <w:rtl/>
        </w:rPr>
      </w:pPr>
      <w:r w:rsidRPr="00097643">
        <w:rPr>
          <w:rFonts w:cs="David" w:hint="cs"/>
          <w:rtl/>
        </w:rPr>
        <w:t>לציין בתנאים שתקבע או לא לציין?</w:t>
      </w:r>
    </w:p>
    <w:p w14:paraId="26A2DA6A" w14:textId="77777777" w:rsidR="00097643" w:rsidRPr="00097643" w:rsidRDefault="00097643" w:rsidP="00097643">
      <w:pPr>
        <w:bidi/>
        <w:jc w:val="both"/>
        <w:rPr>
          <w:rFonts w:cs="David" w:hint="cs"/>
          <w:rtl/>
        </w:rPr>
      </w:pPr>
    </w:p>
    <w:p w14:paraId="50A1D5C5" w14:textId="77777777" w:rsidR="00097643" w:rsidRPr="00097643" w:rsidRDefault="00097643" w:rsidP="00097643">
      <w:pPr>
        <w:bidi/>
        <w:jc w:val="both"/>
        <w:rPr>
          <w:rFonts w:cs="David" w:hint="cs"/>
          <w:rtl/>
        </w:rPr>
      </w:pPr>
      <w:r w:rsidRPr="00097643">
        <w:rPr>
          <w:rFonts w:cs="David" w:hint="cs"/>
          <w:u w:val="single"/>
          <w:rtl/>
        </w:rPr>
        <w:t>היו"ר דוד טל:</w:t>
      </w:r>
    </w:p>
    <w:p w14:paraId="6B92C86C" w14:textId="77777777" w:rsidR="00097643" w:rsidRPr="00097643" w:rsidRDefault="00097643" w:rsidP="00097643">
      <w:pPr>
        <w:bidi/>
        <w:jc w:val="both"/>
        <w:rPr>
          <w:rFonts w:cs="David" w:hint="cs"/>
          <w:rtl/>
        </w:rPr>
      </w:pPr>
    </w:p>
    <w:p w14:paraId="791FB99D" w14:textId="77777777" w:rsidR="00097643" w:rsidRPr="00097643" w:rsidRDefault="00097643" w:rsidP="00097643">
      <w:pPr>
        <w:bidi/>
        <w:ind w:firstLine="567"/>
        <w:jc w:val="both"/>
        <w:rPr>
          <w:rFonts w:cs="David" w:hint="cs"/>
          <w:rtl/>
        </w:rPr>
      </w:pPr>
      <w:r w:rsidRPr="00097643">
        <w:rPr>
          <w:rFonts w:cs="David" w:hint="cs"/>
          <w:rtl/>
        </w:rPr>
        <w:t xml:space="preserve">לא צריך לציין, אבל הוא רשם. </w:t>
      </w:r>
    </w:p>
    <w:p w14:paraId="5120A8E8" w14:textId="77777777" w:rsidR="00097643" w:rsidRPr="00097643" w:rsidRDefault="00097643" w:rsidP="00097643">
      <w:pPr>
        <w:bidi/>
        <w:ind w:firstLine="567"/>
        <w:jc w:val="both"/>
        <w:rPr>
          <w:rFonts w:cs="David" w:hint="cs"/>
          <w:rtl/>
        </w:rPr>
      </w:pPr>
    </w:p>
    <w:p w14:paraId="6CFCA345" w14:textId="77777777" w:rsidR="00097643" w:rsidRPr="00097643" w:rsidRDefault="00097643" w:rsidP="00097643">
      <w:pPr>
        <w:bidi/>
        <w:jc w:val="both"/>
        <w:rPr>
          <w:rFonts w:cs="David" w:hint="cs"/>
          <w:rtl/>
        </w:rPr>
      </w:pPr>
      <w:r w:rsidRPr="00097643">
        <w:rPr>
          <w:rFonts w:cs="David" w:hint="cs"/>
          <w:u w:val="single"/>
          <w:rtl/>
        </w:rPr>
        <w:t>דוד רותם:</w:t>
      </w:r>
    </w:p>
    <w:p w14:paraId="331089D9" w14:textId="77777777" w:rsidR="00097643" w:rsidRPr="00097643" w:rsidRDefault="00097643" w:rsidP="00097643">
      <w:pPr>
        <w:bidi/>
        <w:ind w:firstLine="567"/>
        <w:jc w:val="both"/>
        <w:rPr>
          <w:rFonts w:cs="David" w:hint="cs"/>
          <w:rtl/>
        </w:rPr>
      </w:pPr>
    </w:p>
    <w:p w14:paraId="1C85265F" w14:textId="77777777" w:rsidR="00097643" w:rsidRPr="00097643" w:rsidRDefault="00097643" w:rsidP="00097643">
      <w:pPr>
        <w:bidi/>
        <w:ind w:firstLine="567"/>
        <w:jc w:val="both"/>
        <w:rPr>
          <w:rFonts w:cs="David" w:hint="cs"/>
          <w:rtl/>
        </w:rPr>
      </w:pPr>
      <w:r w:rsidRPr="00097643">
        <w:rPr>
          <w:rFonts w:cs="David" w:hint="cs"/>
          <w:rtl/>
        </w:rPr>
        <w:t>למה לא?</w:t>
      </w:r>
    </w:p>
    <w:p w14:paraId="3B1DCA80" w14:textId="77777777" w:rsidR="00097643" w:rsidRPr="00097643" w:rsidRDefault="00097643" w:rsidP="00097643">
      <w:pPr>
        <w:bidi/>
        <w:ind w:firstLine="567"/>
        <w:jc w:val="both"/>
        <w:rPr>
          <w:rFonts w:cs="David" w:hint="cs"/>
          <w:rtl/>
        </w:rPr>
      </w:pPr>
    </w:p>
    <w:p w14:paraId="00EE6EFD" w14:textId="77777777" w:rsidR="00097643" w:rsidRPr="00097643" w:rsidRDefault="00097643" w:rsidP="00097643">
      <w:pPr>
        <w:bidi/>
        <w:jc w:val="both"/>
        <w:rPr>
          <w:rFonts w:cs="David" w:hint="cs"/>
          <w:rtl/>
        </w:rPr>
      </w:pPr>
      <w:r w:rsidRPr="00097643">
        <w:rPr>
          <w:rFonts w:cs="David" w:hint="cs"/>
          <w:u w:val="single"/>
          <w:rtl/>
        </w:rPr>
        <w:t>היו"ר דוד טל:</w:t>
      </w:r>
    </w:p>
    <w:p w14:paraId="56249542" w14:textId="77777777" w:rsidR="00097643" w:rsidRPr="00097643" w:rsidRDefault="00097643" w:rsidP="00097643">
      <w:pPr>
        <w:bidi/>
        <w:ind w:firstLine="567"/>
        <w:jc w:val="both"/>
        <w:rPr>
          <w:rFonts w:cs="David" w:hint="cs"/>
          <w:rtl/>
        </w:rPr>
      </w:pPr>
    </w:p>
    <w:p w14:paraId="547EEB67" w14:textId="77777777" w:rsidR="00097643" w:rsidRPr="00097643" w:rsidRDefault="00097643" w:rsidP="00097643">
      <w:pPr>
        <w:bidi/>
        <w:ind w:firstLine="567"/>
        <w:jc w:val="both"/>
        <w:rPr>
          <w:rFonts w:cs="David" w:hint="cs"/>
          <w:rtl/>
        </w:rPr>
      </w:pPr>
      <w:r w:rsidRPr="00097643">
        <w:rPr>
          <w:rFonts w:cs="David" w:hint="cs"/>
          <w:rtl/>
        </w:rPr>
        <w:t>זה מובן מאליו. אין בזה שינוי. אתם רוצים את התוספת "בתנאים שהיא תקבע"?</w:t>
      </w:r>
    </w:p>
    <w:p w14:paraId="2419BF56" w14:textId="77777777" w:rsidR="00097643" w:rsidRPr="00097643" w:rsidRDefault="00097643" w:rsidP="00097643">
      <w:pPr>
        <w:bidi/>
        <w:jc w:val="both"/>
        <w:rPr>
          <w:rFonts w:cs="David" w:hint="cs"/>
          <w:rtl/>
        </w:rPr>
      </w:pPr>
    </w:p>
    <w:p w14:paraId="0ACE15D2" w14:textId="77777777" w:rsidR="00097643" w:rsidRPr="00097643" w:rsidRDefault="00097643" w:rsidP="00097643">
      <w:pPr>
        <w:pStyle w:val="Heading5"/>
        <w:rPr>
          <w:rFonts w:hint="cs"/>
          <w:sz w:val="24"/>
          <w:rtl/>
        </w:rPr>
      </w:pPr>
      <w:r w:rsidRPr="00097643">
        <w:rPr>
          <w:rFonts w:hint="cs"/>
          <w:sz w:val="24"/>
          <w:u w:val="single"/>
          <w:rtl/>
        </w:rPr>
        <w:t xml:space="preserve">שלי </w:t>
      </w:r>
      <w:proofErr w:type="spellStart"/>
      <w:r w:rsidRPr="00097643">
        <w:rPr>
          <w:rFonts w:hint="cs"/>
          <w:sz w:val="24"/>
          <w:u w:val="single"/>
          <w:rtl/>
        </w:rPr>
        <w:t>יחימוביץ</w:t>
      </w:r>
      <w:proofErr w:type="spellEnd"/>
      <w:r w:rsidRPr="00097643">
        <w:rPr>
          <w:rFonts w:hint="cs"/>
          <w:sz w:val="24"/>
          <w:u w:val="single"/>
          <w:rtl/>
        </w:rPr>
        <w:t>:</w:t>
      </w:r>
    </w:p>
    <w:p w14:paraId="1F27C905" w14:textId="77777777" w:rsidR="00097643" w:rsidRPr="00097643" w:rsidRDefault="00097643" w:rsidP="00097643">
      <w:pPr>
        <w:pStyle w:val="Heading5"/>
        <w:rPr>
          <w:rFonts w:hint="cs"/>
          <w:sz w:val="24"/>
          <w:rtl/>
        </w:rPr>
      </w:pPr>
    </w:p>
    <w:p w14:paraId="54579357" w14:textId="77777777" w:rsidR="00097643" w:rsidRPr="00097643" w:rsidRDefault="00097643" w:rsidP="00097643">
      <w:pPr>
        <w:bidi/>
        <w:jc w:val="both"/>
        <w:rPr>
          <w:rFonts w:cs="David" w:hint="cs"/>
          <w:rtl/>
        </w:rPr>
      </w:pPr>
      <w:r w:rsidRPr="00097643">
        <w:rPr>
          <w:rFonts w:cs="David" w:hint="cs"/>
          <w:rtl/>
        </w:rPr>
        <w:tab/>
        <w:t xml:space="preserve"> לא נראה לי. </w:t>
      </w:r>
    </w:p>
    <w:p w14:paraId="3EBC583B" w14:textId="77777777" w:rsidR="00097643" w:rsidRPr="00097643" w:rsidRDefault="00097643" w:rsidP="00097643">
      <w:pPr>
        <w:bidi/>
        <w:jc w:val="both"/>
        <w:rPr>
          <w:rFonts w:cs="David" w:hint="cs"/>
          <w:rtl/>
        </w:rPr>
      </w:pPr>
    </w:p>
    <w:p w14:paraId="5A91B14A" w14:textId="77777777" w:rsidR="00097643" w:rsidRPr="00097643" w:rsidRDefault="00097643" w:rsidP="00097643">
      <w:pPr>
        <w:bidi/>
        <w:jc w:val="both"/>
        <w:rPr>
          <w:rFonts w:cs="David" w:hint="cs"/>
          <w:rtl/>
        </w:rPr>
      </w:pPr>
      <w:r w:rsidRPr="00097643">
        <w:rPr>
          <w:rFonts w:cs="David" w:hint="cs"/>
          <w:u w:val="single"/>
          <w:rtl/>
        </w:rPr>
        <w:t>היו"ר דוד טל:</w:t>
      </w:r>
    </w:p>
    <w:p w14:paraId="224B4644" w14:textId="77777777" w:rsidR="00097643" w:rsidRPr="00097643" w:rsidRDefault="00097643" w:rsidP="00097643">
      <w:pPr>
        <w:bidi/>
        <w:jc w:val="both"/>
        <w:rPr>
          <w:rFonts w:cs="David" w:hint="cs"/>
          <w:rtl/>
        </w:rPr>
      </w:pPr>
    </w:p>
    <w:p w14:paraId="3CD36523" w14:textId="77777777" w:rsidR="00097643" w:rsidRPr="00097643" w:rsidRDefault="00097643" w:rsidP="00097643">
      <w:pPr>
        <w:bidi/>
        <w:ind w:firstLine="567"/>
        <w:jc w:val="both"/>
        <w:rPr>
          <w:rFonts w:cs="David" w:hint="cs"/>
          <w:rtl/>
        </w:rPr>
      </w:pPr>
      <w:r w:rsidRPr="00097643">
        <w:rPr>
          <w:rFonts w:cs="David" w:hint="cs"/>
          <w:rtl/>
        </w:rPr>
        <w:t xml:space="preserve">גם לי לא נראה, אבל אין לי בעיה להצביע בעד זה. </w:t>
      </w:r>
    </w:p>
    <w:p w14:paraId="14DBBFAB" w14:textId="77777777" w:rsidR="00097643" w:rsidRPr="00097643" w:rsidRDefault="00097643" w:rsidP="00097643">
      <w:pPr>
        <w:bidi/>
        <w:ind w:firstLine="567"/>
        <w:jc w:val="both"/>
        <w:rPr>
          <w:rFonts w:cs="David" w:hint="cs"/>
          <w:rtl/>
        </w:rPr>
      </w:pPr>
    </w:p>
    <w:p w14:paraId="4D54AF54" w14:textId="77777777" w:rsidR="00097643" w:rsidRPr="00097643" w:rsidRDefault="00097643" w:rsidP="00097643">
      <w:pPr>
        <w:bidi/>
        <w:ind w:firstLine="567"/>
        <w:jc w:val="both"/>
        <w:rPr>
          <w:rFonts w:cs="David" w:hint="cs"/>
          <w:rtl/>
        </w:rPr>
      </w:pPr>
      <w:r w:rsidRPr="00097643">
        <w:rPr>
          <w:rFonts w:cs="David" w:hint="cs"/>
          <w:rtl/>
        </w:rPr>
        <w:t>רבותיי, אנחנו משאירים את הסעיף הזה עם התוספת הזו. מי בעד תיקון סעיף 98 לתקנון?</w:t>
      </w:r>
    </w:p>
    <w:p w14:paraId="44D709CC" w14:textId="77777777" w:rsidR="00097643" w:rsidRPr="00097643" w:rsidRDefault="00097643" w:rsidP="00097643">
      <w:pPr>
        <w:bidi/>
        <w:ind w:firstLine="567"/>
        <w:jc w:val="both"/>
        <w:rPr>
          <w:rFonts w:cs="David" w:hint="cs"/>
          <w:rtl/>
        </w:rPr>
      </w:pPr>
    </w:p>
    <w:p w14:paraId="089FC09D" w14:textId="77777777" w:rsidR="00097643" w:rsidRPr="00097643" w:rsidRDefault="00097643" w:rsidP="00097643">
      <w:pPr>
        <w:bidi/>
        <w:jc w:val="both"/>
        <w:rPr>
          <w:rFonts w:cs="David" w:hint="cs"/>
          <w:b/>
          <w:bCs/>
          <w:rtl/>
        </w:rPr>
      </w:pPr>
      <w:r w:rsidRPr="00097643">
        <w:rPr>
          <w:rFonts w:cs="David" w:hint="cs"/>
          <w:b/>
          <w:bCs/>
          <w:rtl/>
        </w:rPr>
        <w:t>הצבעה</w:t>
      </w:r>
    </w:p>
    <w:p w14:paraId="73ACF0EB" w14:textId="77777777" w:rsidR="00097643" w:rsidRPr="00097643" w:rsidRDefault="00097643" w:rsidP="00097643">
      <w:pPr>
        <w:bidi/>
        <w:jc w:val="both"/>
        <w:rPr>
          <w:rFonts w:cs="David" w:hint="cs"/>
          <w:b/>
          <w:bCs/>
          <w:rtl/>
        </w:rPr>
      </w:pPr>
    </w:p>
    <w:p w14:paraId="4CA355D1" w14:textId="77777777" w:rsidR="00097643" w:rsidRPr="00097643" w:rsidRDefault="00097643" w:rsidP="00097643">
      <w:pPr>
        <w:bidi/>
        <w:jc w:val="both"/>
        <w:rPr>
          <w:rFonts w:cs="David" w:hint="cs"/>
          <w:b/>
          <w:bCs/>
          <w:rtl/>
        </w:rPr>
      </w:pPr>
      <w:r w:rsidRPr="00097643">
        <w:rPr>
          <w:rFonts w:cs="David" w:hint="cs"/>
          <w:b/>
          <w:bCs/>
          <w:rtl/>
        </w:rPr>
        <w:t>בעד - פה אחד</w:t>
      </w:r>
    </w:p>
    <w:p w14:paraId="312002E0" w14:textId="77777777" w:rsidR="00097643" w:rsidRPr="00097643" w:rsidRDefault="00097643" w:rsidP="00097643">
      <w:pPr>
        <w:bidi/>
        <w:jc w:val="both"/>
        <w:rPr>
          <w:rFonts w:cs="David" w:hint="cs"/>
          <w:b/>
          <w:bCs/>
          <w:rtl/>
        </w:rPr>
      </w:pPr>
      <w:r w:rsidRPr="00097643">
        <w:rPr>
          <w:rFonts w:cs="David" w:hint="cs"/>
          <w:b/>
          <w:bCs/>
          <w:rtl/>
        </w:rPr>
        <w:t xml:space="preserve">נגד </w:t>
      </w:r>
      <w:r w:rsidRPr="00097643">
        <w:rPr>
          <w:rFonts w:cs="David"/>
          <w:b/>
          <w:bCs/>
          <w:rtl/>
        </w:rPr>
        <w:t>–</w:t>
      </w:r>
      <w:r w:rsidRPr="00097643">
        <w:rPr>
          <w:rFonts w:cs="David" w:hint="cs"/>
          <w:b/>
          <w:bCs/>
          <w:rtl/>
        </w:rPr>
        <w:t xml:space="preserve"> אין</w:t>
      </w:r>
    </w:p>
    <w:p w14:paraId="341B1DF2" w14:textId="77777777" w:rsidR="00097643" w:rsidRPr="00097643" w:rsidRDefault="00097643" w:rsidP="00097643">
      <w:pPr>
        <w:bidi/>
        <w:jc w:val="both"/>
        <w:rPr>
          <w:rFonts w:cs="David" w:hint="cs"/>
          <w:b/>
          <w:bCs/>
          <w:rtl/>
        </w:rPr>
      </w:pPr>
      <w:r w:rsidRPr="00097643">
        <w:rPr>
          <w:rFonts w:cs="David" w:hint="cs"/>
          <w:b/>
          <w:bCs/>
          <w:rtl/>
        </w:rPr>
        <w:t>תיקון סעיף 98 לתקנון אושר</w:t>
      </w:r>
    </w:p>
    <w:p w14:paraId="0F58AD33" w14:textId="77777777" w:rsidR="00097643" w:rsidRPr="00097643" w:rsidRDefault="00097643" w:rsidP="00097643">
      <w:pPr>
        <w:bidi/>
        <w:jc w:val="both"/>
        <w:rPr>
          <w:rFonts w:cs="David" w:hint="cs"/>
          <w:rtl/>
        </w:rPr>
      </w:pPr>
    </w:p>
    <w:p w14:paraId="57F940A9" w14:textId="77777777" w:rsidR="00097643" w:rsidRPr="00097643" w:rsidRDefault="00097643" w:rsidP="00097643">
      <w:pPr>
        <w:bidi/>
        <w:jc w:val="both"/>
        <w:rPr>
          <w:rFonts w:cs="David" w:hint="cs"/>
          <w:rtl/>
        </w:rPr>
      </w:pPr>
      <w:r w:rsidRPr="00097643">
        <w:rPr>
          <w:rFonts w:cs="David" w:hint="cs"/>
          <w:u w:val="single"/>
          <w:rtl/>
        </w:rPr>
        <w:t>היו"ר דוד טל:</w:t>
      </w:r>
    </w:p>
    <w:p w14:paraId="10328A02" w14:textId="77777777" w:rsidR="00097643" w:rsidRPr="00097643" w:rsidRDefault="00097643" w:rsidP="00097643">
      <w:pPr>
        <w:bidi/>
        <w:jc w:val="both"/>
        <w:rPr>
          <w:rFonts w:cs="David" w:hint="cs"/>
          <w:rtl/>
        </w:rPr>
      </w:pPr>
    </w:p>
    <w:p w14:paraId="7DE536CE" w14:textId="77777777" w:rsidR="00097643" w:rsidRPr="00097643" w:rsidRDefault="00097643" w:rsidP="00097643">
      <w:pPr>
        <w:bidi/>
        <w:rPr>
          <w:rFonts w:cs="David" w:hint="cs"/>
          <w:b/>
          <w:bCs/>
          <w:u w:val="single"/>
          <w:rtl/>
        </w:rPr>
      </w:pPr>
      <w:r w:rsidRPr="00097643">
        <w:rPr>
          <w:rFonts w:cs="David" w:hint="cs"/>
          <w:rtl/>
        </w:rPr>
        <w:t xml:space="preserve">תודה, התיקון אושר. </w:t>
      </w:r>
      <w:r w:rsidRPr="00097643">
        <w:rPr>
          <w:rFonts w:cs="David"/>
          <w:rtl/>
        </w:rPr>
        <w:br w:type="page"/>
      </w:r>
      <w:r w:rsidRPr="00097643">
        <w:rPr>
          <w:rFonts w:cs="David" w:hint="cs"/>
          <w:rtl/>
        </w:rPr>
        <w:t xml:space="preserve">3. </w:t>
      </w:r>
      <w:r w:rsidRPr="00097643">
        <w:rPr>
          <w:rFonts w:cs="David" w:hint="cs"/>
          <w:b/>
          <w:bCs/>
          <w:u w:val="single"/>
          <w:rtl/>
        </w:rPr>
        <w:t>תיקון סעיף 135 לתקנון הכנסת</w:t>
      </w:r>
    </w:p>
    <w:p w14:paraId="5D7472FF" w14:textId="77777777" w:rsidR="00097643" w:rsidRPr="00097643" w:rsidRDefault="00097643" w:rsidP="00097643">
      <w:pPr>
        <w:bidi/>
        <w:jc w:val="both"/>
        <w:rPr>
          <w:rFonts w:cs="David" w:hint="cs"/>
          <w:rtl/>
        </w:rPr>
      </w:pPr>
    </w:p>
    <w:p w14:paraId="576C8BB5" w14:textId="77777777" w:rsidR="00097643" w:rsidRPr="00097643" w:rsidRDefault="00097643" w:rsidP="00097643">
      <w:pPr>
        <w:bidi/>
        <w:jc w:val="both"/>
        <w:rPr>
          <w:rFonts w:cs="David" w:hint="cs"/>
          <w:rtl/>
        </w:rPr>
      </w:pPr>
      <w:r w:rsidRPr="00097643">
        <w:rPr>
          <w:rFonts w:cs="David" w:hint="cs"/>
          <w:u w:val="single"/>
          <w:rtl/>
        </w:rPr>
        <w:t>היו"ר דוד טל:</w:t>
      </w:r>
    </w:p>
    <w:p w14:paraId="7A388E3E" w14:textId="77777777" w:rsidR="00097643" w:rsidRPr="00097643" w:rsidRDefault="00097643" w:rsidP="00097643">
      <w:pPr>
        <w:bidi/>
        <w:jc w:val="both"/>
        <w:rPr>
          <w:rFonts w:cs="David" w:hint="cs"/>
          <w:rtl/>
        </w:rPr>
      </w:pPr>
    </w:p>
    <w:p w14:paraId="66B5EB83" w14:textId="77777777" w:rsidR="00097643" w:rsidRPr="00097643" w:rsidRDefault="00097643" w:rsidP="00097643">
      <w:pPr>
        <w:bidi/>
        <w:jc w:val="both"/>
        <w:rPr>
          <w:rFonts w:cs="David" w:hint="cs"/>
          <w:rtl/>
        </w:rPr>
      </w:pPr>
      <w:r w:rsidRPr="00097643">
        <w:rPr>
          <w:rFonts w:cs="David" w:hint="cs"/>
          <w:rtl/>
        </w:rPr>
        <w:tab/>
        <w:t xml:space="preserve">אנחנו עוברים לסעיף הבא, תיקון סעיף 135 לתקנון הכנסת. אדוני המזכיר, בבקשה. </w:t>
      </w:r>
    </w:p>
    <w:p w14:paraId="6C18FEB1" w14:textId="77777777" w:rsidR="00097643" w:rsidRPr="00097643" w:rsidRDefault="00097643" w:rsidP="00097643">
      <w:pPr>
        <w:bidi/>
        <w:jc w:val="both"/>
        <w:rPr>
          <w:rFonts w:cs="David" w:hint="cs"/>
          <w:rtl/>
        </w:rPr>
      </w:pPr>
    </w:p>
    <w:p w14:paraId="15EFC10B" w14:textId="77777777" w:rsidR="00097643" w:rsidRPr="00097643" w:rsidRDefault="00097643" w:rsidP="00097643">
      <w:pPr>
        <w:bidi/>
        <w:jc w:val="both"/>
        <w:rPr>
          <w:rFonts w:cs="David" w:hint="cs"/>
          <w:u w:val="single"/>
          <w:rtl/>
        </w:rPr>
      </w:pPr>
      <w:r w:rsidRPr="00097643">
        <w:rPr>
          <w:rFonts w:cs="David" w:hint="cs"/>
          <w:u w:val="single"/>
          <w:rtl/>
        </w:rPr>
        <w:t>איל ינון:</w:t>
      </w:r>
    </w:p>
    <w:p w14:paraId="29CD7679" w14:textId="77777777" w:rsidR="00097643" w:rsidRPr="00097643" w:rsidRDefault="00097643" w:rsidP="00097643">
      <w:pPr>
        <w:bidi/>
        <w:jc w:val="both"/>
        <w:rPr>
          <w:rFonts w:cs="David" w:hint="cs"/>
          <w:rtl/>
        </w:rPr>
      </w:pPr>
    </w:p>
    <w:p w14:paraId="4A46D1A1" w14:textId="77777777" w:rsidR="00097643" w:rsidRPr="00097643" w:rsidRDefault="00097643" w:rsidP="00097643">
      <w:pPr>
        <w:bidi/>
        <w:ind w:firstLine="567"/>
        <w:jc w:val="both"/>
        <w:rPr>
          <w:rFonts w:cs="David" w:hint="cs"/>
          <w:rtl/>
        </w:rPr>
      </w:pPr>
      <w:r w:rsidRPr="00097643">
        <w:rPr>
          <w:rFonts w:cs="David" w:hint="cs"/>
          <w:rtl/>
        </w:rPr>
        <w:t xml:space="preserve">אנחנו רוצים לעגן את הנוהג שהתפתח בוועדת הכנסת, שכאשר הוועדה פוטרת מחובת הנחה  - המונח היותר נכון הוא חובת המתנה - הצעת חוק, היא תובא באופן שגרתי לדיון מוקדם לא באותו שבוע שבו ניתן הפטור בוועדה. לא מעט חברי כנסת מקבלים פטור בוועדה, והפטורים הם לרוב בימי שלישי, והם רוצים להעלות את ההצעה ביום רביעי. הצעות כאלה חוסכות לעצמן זמן של 45, אנחנו מציעים שבאופן שגרתי הן ימתינו לשבוע הבא, אלא אם כן יש נסיבות מיוחדות. </w:t>
      </w:r>
    </w:p>
    <w:p w14:paraId="19E4E6E1" w14:textId="77777777" w:rsidR="00097643" w:rsidRPr="00097643" w:rsidRDefault="00097643" w:rsidP="00097643">
      <w:pPr>
        <w:bidi/>
        <w:jc w:val="both"/>
        <w:rPr>
          <w:rFonts w:cs="David" w:hint="cs"/>
          <w:rtl/>
        </w:rPr>
      </w:pPr>
    </w:p>
    <w:p w14:paraId="7D7A13F6" w14:textId="77777777" w:rsidR="00097643" w:rsidRPr="00097643" w:rsidRDefault="00097643" w:rsidP="00097643">
      <w:pPr>
        <w:pStyle w:val="Heading5"/>
        <w:rPr>
          <w:rFonts w:hint="cs"/>
          <w:sz w:val="24"/>
          <w:rtl/>
        </w:rPr>
      </w:pPr>
      <w:r w:rsidRPr="00097643">
        <w:rPr>
          <w:rFonts w:hint="cs"/>
          <w:sz w:val="24"/>
          <w:u w:val="single"/>
          <w:rtl/>
        </w:rPr>
        <w:t xml:space="preserve">שלי </w:t>
      </w:r>
      <w:proofErr w:type="spellStart"/>
      <w:r w:rsidRPr="00097643">
        <w:rPr>
          <w:rFonts w:hint="cs"/>
          <w:sz w:val="24"/>
          <w:u w:val="single"/>
          <w:rtl/>
        </w:rPr>
        <w:t>יחימוביץ</w:t>
      </w:r>
      <w:proofErr w:type="spellEnd"/>
      <w:r w:rsidRPr="00097643">
        <w:rPr>
          <w:rFonts w:hint="cs"/>
          <w:sz w:val="24"/>
          <w:u w:val="single"/>
          <w:rtl/>
        </w:rPr>
        <w:t>:</w:t>
      </w:r>
    </w:p>
    <w:p w14:paraId="4F5CB67B" w14:textId="77777777" w:rsidR="00097643" w:rsidRPr="00097643" w:rsidRDefault="00097643" w:rsidP="00097643">
      <w:pPr>
        <w:pStyle w:val="Heading5"/>
        <w:rPr>
          <w:rFonts w:hint="cs"/>
          <w:sz w:val="24"/>
          <w:rtl/>
        </w:rPr>
      </w:pPr>
    </w:p>
    <w:p w14:paraId="32D17F1A" w14:textId="77777777" w:rsidR="00097643" w:rsidRPr="00097643" w:rsidRDefault="00097643" w:rsidP="00097643">
      <w:pPr>
        <w:bidi/>
        <w:jc w:val="both"/>
        <w:rPr>
          <w:rFonts w:cs="David" w:hint="cs"/>
          <w:rtl/>
        </w:rPr>
      </w:pPr>
      <w:r w:rsidRPr="00097643">
        <w:rPr>
          <w:rFonts w:cs="David" w:hint="cs"/>
          <w:rtl/>
        </w:rPr>
        <w:tab/>
        <w:t xml:space="preserve"> למה?</w:t>
      </w:r>
    </w:p>
    <w:p w14:paraId="2A05C9EF" w14:textId="77777777" w:rsidR="00097643" w:rsidRPr="00097643" w:rsidRDefault="00097643" w:rsidP="00097643">
      <w:pPr>
        <w:bidi/>
        <w:jc w:val="both"/>
        <w:rPr>
          <w:rFonts w:cs="David" w:hint="cs"/>
          <w:rtl/>
        </w:rPr>
      </w:pPr>
    </w:p>
    <w:p w14:paraId="3B20A639" w14:textId="77777777" w:rsidR="00097643" w:rsidRPr="00097643" w:rsidRDefault="00097643" w:rsidP="00097643">
      <w:pPr>
        <w:bidi/>
        <w:jc w:val="both"/>
        <w:rPr>
          <w:rFonts w:cs="David" w:hint="cs"/>
          <w:u w:val="single"/>
          <w:rtl/>
        </w:rPr>
      </w:pPr>
      <w:r w:rsidRPr="00097643">
        <w:rPr>
          <w:rFonts w:cs="David" w:hint="cs"/>
          <w:u w:val="single"/>
          <w:rtl/>
        </w:rPr>
        <w:t>איל ינון:</w:t>
      </w:r>
    </w:p>
    <w:p w14:paraId="6E95AEB9" w14:textId="77777777" w:rsidR="00097643" w:rsidRPr="00097643" w:rsidRDefault="00097643" w:rsidP="00097643">
      <w:pPr>
        <w:bidi/>
        <w:jc w:val="both"/>
        <w:rPr>
          <w:rFonts w:cs="David" w:hint="cs"/>
          <w:rtl/>
        </w:rPr>
      </w:pPr>
    </w:p>
    <w:p w14:paraId="7F5CDD20" w14:textId="77777777" w:rsidR="00097643" w:rsidRPr="00097643" w:rsidRDefault="00097643" w:rsidP="00097643">
      <w:pPr>
        <w:bidi/>
        <w:ind w:firstLine="567"/>
        <w:jc w:val="both"/>
        <w:rPr>
          <w:rFonts w:cs="David" w:hint="cs"/>
          <w:rtl/>
        </w:rPr>
      </w:pPr>
      <w:r w:rsidRPr="00097643">
        <w:rPr>
          <w:rFonts w:cs="David" w:hint="cs"/>
          <w:rtl/>
        </w:rPr>
        <w:t>בגלל שצריך לאפשר לממשלה, צריך לאפשר לחברי כנסת - - -</w:t>
      </w:r>
    </w:p>
    <w:p w14:paraId="289C0073" w14:textId="77777777" w:rsidR="00097643" w:rsidRPr="00097643" w:rsidRDefault="00097643" w:rsidP="00097643">
      <w:pPr>
        <w:bidi/>
        <w:jc w:val="both"/>
        <w:rPr>
          <w:rFonts w:cs="David" w:hint="cs"/>
          <w:u w:val="single"/>
          <w:rtl/>
        </w:rPr>
      </w:pPr>
    </w:p>
    <w:p w14:paraId="03C9FDF1"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771FC8EF" w14:textId="77777777" w:rsidR="00097643" w:rsidRPr="00097643" w:rsidRDefault="00097643" w:rsidP="00097643">
      <w:pPr>
        <w:bidi/>
        <w:jc w:val="both"/>
        <w:rPr>
          <w:rFonts w:cs="David" w:hint="cs"/>
          <w:u w:val="single"/>
          <w:rtl/>
        </w:rPr>
      </w:pPr>
    </w:p>
    <w:p w14:paraId="196C767B" w14:textId="77777777" w:rsidR="00097643" w:rsidRPr="00097643" w:rsidRDefault="00097643" w:rsidP="00097643">
      <w:pPr>
        <w:bidi/>
        <w:jc w:val="both"/>
        <w:rPr>
          <w:rFonts w:cs="David" w:hint="cs"/>
          <w:rtl/>
        </w:rPr>
      </w:pPr>
      <w:r w:rsidRPr="00097643">
        <w:rPr>
          <w:rFonts w:cs="David" w:hint="cs"/>
          <w:rtl/>
        </w:rPr>
        <w:tab/>
        <w:t xml:space="preserve"> שיהיה יותר נוח לממשלה. תגיד את זה. אין שום סיבה אחרת. </w:t>
      </w:r>
    </w:p>
    <w:p w14:paraId="710A17AF" w14:textId="77777777" w:rsidR="00097643" w:rsidRPr="00097643" w:rsidRDefault="00097643" w:rsidP="00097643">
      <w:pPr>
        <w:bidi/>
        <w:jc w:val="both"/>
        <w:rPr>
          <w:rFonts w:cs="David" w:hint="cs"/>
          <w:rtl/>
        </w:rPr>
      </w:pPr>
    </w:p>
    <w:p w14:paraId="2B3B8DF6" w14:textId="77777777" w:rsidR="00097643" w:rsidRPr="00097643" w:rsidRDefault="00097643" w:rsidP="00097643">
      <w:pPr>
        <w:bidi/>
        <w:jc w:val="both"/>
        <w:rPr>
          <w:rFonts w:cs="David" w:hint="cs"/>
          <w:rtl/>
        </w:rPr>
      </w:pPr>
      <w:r w:rsidRPr="00097643">
        <w:rPr>
          <w:rFonts w:cs="David" w:hint="cs"/>
          <w:u w:val="single"/>
          <w:rtl/>
        </w:rPr>
        <w:t>היו"ר דוד טל:</w:t>
      </w:r>
    </w:p>
    <w:p w14:paraId="26C1D3BC" w14:textId="77777777" w:rsidR="00097643" w:rsidRPr="00097643" w:rsidRDefault="00097643" w:rsidP="00097643">
      <w:pPr>
        <w:bidi/>
        <w:jc w:val="both"/>
        <w:rPr>
          <w:rFonts w:cs="David" w:hint="cs"/>
          <w:rtl/>
        </w:rPr>
      </w:pPr>
    </w:p>
    <w:p w14:paraId="74E4A411" w14:textId="77777777" w:rsidR="00097643" w:rsidRPr="00097643" w:rsidRDefault="00097643" w:rsidP="00097643">
      <w:pPr>
        <w:bidi/>
        <w:ind w:firstLine="567"/>
        <w:jc w:val="both"/>
        <w:rPr>
          <w:rFonts w:cs="David" w:hint="cs"/>
          <w:rtl/>
        </w:rPr>
      </w:pPr>
      <w:r w:rsidRPr="00097643">
        <w:rPr>
          <w:rFonts w:cs="David" w:hint="cs"/>
          <w:rtl/>
        </w:rPr>
        <w:t xml:space="preserve">זה רשום גם בדברי ההסבר. </w:t>
      </w:r>
    </w:p>
    <w:p w14:paraId="0277190A" w14:textId="77777777" w:rsidR="00097643" w:rsidRPr="00097643" w:rsidRDefault="00097643" w:rsidP="00097643">
      <w:pPr>
        <w:bidi/>
        <w:jc w:val="both"/>
        <w:rPr>
          <w:rFonts w:cs="David" w:hint="cs"/>
          <w:rtl/>
        </w:rPr>
      </w:pPr>
    </w:p>
    <w:p w14:paraId="2E0847A9"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0EB1ECA0" w14:textId="77777777" w:rsidR="00097643" w:rsidRPr="00097643" w:rsidRDefault="00097643" w:rsidP="00097643">
      <w:pPr>
        <w:bidi/>
        <w:jc w:val="both"/>
        <w:rPr>
          <w:rFonts w:cs="David" w:hint="cs"/>
          <w:u w:val="single"/>
          <w:rtl/>
        </w:rPr>
      </w:pPr>
    </w:p>
    <w:p w14:paraId="5ACF7284" w14:textId="77777777" w:rsidR="00097643" w:rsidRPr="00097643" w:rsidRDefault="00097643" w:rsidP="00097643">
      <w:pPr>
        <w:bidi/>
        <w:jc w:val="both"/>
        <w:rPr>
          <w:rFonts w:cs="David" w:hint="cs"/>
          <w:rtl/>
        </w:rPr>
      </w:pPr>
      <w:r w:rsidRPr="00097643">
        <w:rPr>
          <w:rFonts w:cs="David" w:hint="cs"/>
          <w:rtl/>
        </w:rPr>
        <w:tab/>
        <w:t xml:space="preserve"> אולי יש סיבה ולא ידענו, אז תגיד. </w:t>
      </w:r>
    </w:p>
    <w:p w14:paraId="63691B3A" w14:textId="77777777" w:rsidR="00097643" w:rsidRPr="00097643" w:rsidRDefault="00097643" w:rsidP="00097643">
      <w:pPr>
        <w:bidi/>
        <w:jc w:val="both"/>
        <w:rPr>
          <w:rFonts w:cs="David" w:hint="cs"/>
          <w:rtl/>
        </w:rPr>
      </w:pPr>
    </w:p>
    <w:p w14:paraId="524661C7" w14:textId="77777777" w:rsidR="00097643" w:rsidRPr="00097643" w:rsidRDefault="00097643" w:rsidP="00097643">
      <w:pPr>
        <w:bidi/>
        <w:jc w:val="both"/>
        <w:rPr>
          <w:rFonts w:cs="David" w:hint="cs"/>
          <w:rtl/>
        </w:rPr>
      </w:pPr>
      <w:r w:rsidRPr="00097643">
        <w:rPr>
          <w:rFonts w:cs="David" w:hint="cs"/>
          <w:u w:val="single"/>
          <w:rtl/>
        </w:rPr>
        <w:t>היו"ר דוד טל:</w:t>
      </w:r>
    </w:p>
    <w:p w14:paraId="7121E3BC" w14:textId="77777777" w:rsidR="00097643" w:rsidRPr="00097643" w:rsidRDefault="00097643" w:rsidP="00097643">
      <w:pPr>
        <w:bidi/>
        <w:jc w:val="both"/>
        <w:rPr>
          <w:rFonts w:cs="David" w:hint="cs"/>
          <w:rtl/>
        </w:rPr>
      </w:pPr>
    </w:p>
    <w:p w14:paraId="3C2A9856" w14:textId="77777777" w:rsidR="00097643" w:rsidRPr="00097643" w:rsidRDefault="00097643" w:rsidP="00097643">
      <w:pPr>
        <w:bidi/>
        <w:jc w:val="both"/>
        <w:rPr>
          <w:rFonts w:cs="David" w:hint="cs"/>
          <w:rtl/>
        </w:rPr>
      </w:pPr>
      <w:r w:rsidRPr="00097643">
        <w:rPr>
          <w:rFonts w:cs="David" w:hint="cs"/>
          <w:rtl/>
        </w:rPr>
        <w:tab/>
        <w:t xml:space="preserve">הוא אמר, וזה רשום בצורה מפורשת בדברי ההסבר. </w:t>
      </w:r>
    </w:p>
    <w:p w14:paraId="4922EA97" w14:textId="77777777" w:rsidR="00097643" w:rsidRPr="00097643" w:rsidRDefault="00097643" w:rsidP="00097643">
      <w:pPr>
        <w:bidi/>
        <w:jc w:val="both"/>
        <w:rPr>
          <w:rFonts w:cs="David" w:hint="cs"/>
          <w:rtl/>
        </w:rPr>
      </w:pPr>
    </w:p>
    <w:p w14:paraId="5B8E8A68"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066092AC" w14:textId="77777777" w:rsidR="00097643" w:rsidRPr="00097643" w:rsidRDefault="00097643" w:rsidP="00097643">
      <w:pPr>
        <w:bidi/>
        <w:jc w:val="both"/>
        <w:rPr>
          <w:rFonts w:cs="David" w:hint="cs"/>
          <w:u w:val="single"/>
          <w:rtl/>
        </w:rPr>
      </w:pPr>
    </w:p>
    <w:p w14:paraId="41E790A0" w14:textId="77777777" w:rsidR="00097643" w:rsidRPr="00097643" w:rsidRDefault="00097643" w:rsidP="00097643">
      <w:pPr>
        <w:bidi/>
        <w:jc w:val="both"/>
        <w:rPr>
          <w:rFonts w:cs="David" w:hint="cs"/>
          <w:rtl/>
        </w:rPr>
      </w:pPr>
      <w:r w:rsidRPr="00097643">
        <w:rPr>
          <w:rFonts w:cs="David" w:hint="cs"/>
          <w:rtl/>
        </w:rPr>
        <w:tab/>
        <w:t xml:space="preserve">לכל סעיפי הפאניקה האלה אין מקום. </w:t>
      </w:r>
    </w:p>
    <w:p w14:paraId="6BA4102E" w14:textId="77777777" w:rsidR="00097643" w:rsidRPr="00097643" w:rsidRDefault="00097643" w:rsidP="00097643">
      <w:pPr>
        <w:bidi/>
        <w:jc w:val="both"/>
        <w:rPr>
          <w:rFonts w:cs="David" w:hint="cs"/>
          <w:rtl/>
        </w:rPr>
      </w:pPr>
    </w:p>
    <w:p w14:paraId="100DAE8C" w14:textId="77777777" w:rsidR="00097643" w:rsidRPr="00097643" w:rsidRDefault="00097643" w:rsidP="00097643">
      <w:pPr>
        <w:bidi/>
        <w:jc w:val="both"/>
        <w:rPr>
          <w:rFonts w:cs="David" w:hint="cs"/>
          <w:rtl/>
        </w:rPr>
      </w:pPr>
      <w:r w:rsidRPr="00097643">
        <w:rPr>
          <w:rFonts w:cs="David" w:hint="cs"/>
          <w:u w:val="single"/>
          <w:rtl/>
        </w:rPr>
        <w:t>היו"ר דוד טל:</w:t>
      </w:r>
    </w:p>
    <w:p w14:paraId="77EDF1D2" w14:textId="77777777" w:rsidR="00097643" w:rsidRPr="00097643" w:rsidRDefault="00097643" w:rsidP="00097643">
      <w:pPr>
        <w:bidi/>
        <w:jc w:val="both"/>
        <w:rPr>
          <w:rFonts w:cs="David" w:hint="cs"/>
          <w:rtl/>
        </w:rPr>
      </w:pPr>
    </w:p>
    <w:p w14:paraId="7E62F1A2" w14:textId="77777777" w:rsidR="00097643" w:rsidRPr="00097643" w:rsidRDefault="00097643" w:rsidP="00097643">
      <w:pPr>
        <w:bidi/>
        <w:ind w:firstLine="567"/>
        <w:jc w:val="both"/>
        <w:rPr>
          <w:rFonts w:cs="David" w:hint="cs"/>
          <w:rtl/>
        </w:rPr>
      </w:pPr>
      <w:r w:rsidRPr="00097643">
        <w:rPr>
          <w:rFonts w:cs="David" w:hint="cs"/>
          <w:rtl/>
        </w:rPr>
        <w:t xml:space="preserve">בדברי ההסבר נאמר שזה ייתן פרק זמן גם לחברי הכנסת לשקול את זה וגם לממשלה לגבש עמדה. חבר הכנסת אריאל, בבקשה. </w:t>
      </w:r>
    </w:p>
    <w:p w14:paraId="34DCC6DE" w14:textId="77777777" w:rsidR="00097643" w:rsidRPr="00097643" w:rsidRDefault="00097643" w:rsidP="00097643">
      <w:pPr>
        <w:bidi/>
        <w:jc w:val="both"/>
        <w:rPr>
          <w:rFonts w:cs="David" w:hint="cs"/>
          <w:rtl/>
        </w:rPr>
      </w:pPr>
    </w:p>
    <w:p w14:paraId="14C60599" w14:textId="77777777" w:rsidR="00097643" w:rsidRPr="00097643" w:rsidRDefault="00097643" w:rsidP="00097643">
      <w:pPr>
        <w:bidi/>
        <w:jc w:val="both"/>
        <w:rPr>
          <w:rFonts w:cs="David"/>
          <w:rtl/>
        </w:rPr>
      </w:pPr>
      <w:r w:rsidRPr="00097643">
        <w:rPr>
          <w:rFonts w:cs="David" w:hint="eastAsia"/>
          <w:u w:val="single"/>
          <w:rtl/>
        </w:rPr>
        <w:t>אורי</w:t>
      </w:r>
      <w:r w:rsidRPr="00097643">
        <w:rPr>
          <w:rFonts w:cs="David"/>
          <w:u w:val="single"/>
          <w:rtl/>
        </w:rPr>
        <w:t xml:space="preserve"> אריאל:</w:t>
      </w:r>
    </w:p>
    <w:p w14:paraId="0BD174FC" w14:textId="77777777" w:rsidR="00097643" w:rsidRPr="00097643" w:rsidRDefault="00097643" w:rsidP="00097643">
      <w:pPr>
        <w:bidi/>
        <w:jc w:val="both"/>
        <w:rPr>
          <w:rFonts w:cs="David"/>
          <w:rtl/>
        </w:rPr>
      </w:pPr>
    </w:p>
    <w:p w14:paraId="7D819613" w14:textId="77777777" w:rsidR="00097643" w:rsidRPr="00097643" w:rsidRDefault="00097643" w:rsidP="00097643">
      <w:pPr>
        <w:bidi/>
        <w:jc w:val="both"/>
        <w:rPr>
          <w:rFonts w:cs="David" w:hint="cs"/>
          <w:rtl/>
        </w:rPr>
      </w:pPr>
      <w:r w:rsidRPr="00097643">
        <w:rPr>
          <w:rFonts w:cs="David"/>
          <w:rtl/>
        </w:rPr>
        <w:tab/>
      </w:r>
      <w:r w:rsidRPr="00097643">
        <w:rPr>
          <w:rFonts w:cs="David" w:hint="cs"/>
          <w:rtl/>
        </w:rPr>
        <w:t xml:space="preserve">לשם שינוי, אני רוצה לחזק את ידי המזכיר ואת מי שהכין את ההצעה הזאת. תפסיקו לעשות היסטריה. הרי יש 45 יום, שיש בהם היגיון: משרדי הממשלה צריכים להגיב וכן הלאה. בדרך כלל זה לא קריטי לחכות 45 יום. הכנסת אומרת שיש מקרים שזה כן קריטי, ולכן יש פטור מחובת הנחה. אני חושב שהדרישה הזאת, בעיקר כשהיא משאירה פתח לטעמים מיוחדים - - - </w:t>
      </w:r>
    </w:p>
    <w:p w14:paraId="6F674F62" w14:textId="77777777" w:rsidR="00097643" w:rsidRPr="00097643" w:rsidRDefault="00097643" w:rsidP="00097643">
      <w:pPr>
        <w:bidi/>
        <w:jc w:val="both"/>
        <w:rPr>
          <w:rFonts w:cs="David" w:hint="cs"/>
          <w:rtl/>
        </w:rPr>
      </w:pPr>
    </w:p>
    <w:p w14:paraId="695D65CC" w14:textId="77777777" w:rsidR="00097643" w:rsidRPr="00097643" w:rsidRDefault="00097643" w:rsidP="00097643">
      <w:pPr>
        <w:bidi/>
        <w:jc w:val="both"/>
        <w:rPr>
          <w:rFonts w:cs="David" w:hint="cs"/>
          <w:u w:val="single"/>
          <w:rtl/>
        </w:rPr>
      </w:pPr>
      <w:r w:rsidRPr="00097643">
        <w:rPr>
          <w:rFonts w:cs="David" w:hint="cs"/>
          <w:u w:val="single"/>
          <w:rtl/>
        </w:rPr>
        <w:t>איל ינון:</w:t>
      </w:r>
    </w:p>
    <w:p w14:paraId="3F174569" w14:textId="77777777" w:rsidR="00097643" w:rsidRPr="00097643" w:rsidRDefault="00097643" w:rsidP="00097643">
      <w:pPr>
        <w:bidi/>
        <w:jc w:val="both"/>
        <w:rPr>
          <w:rFonts w:cs="David" w:hint="cs"/>
          <w:rtl/>
        </w:rPr>
      </w:pPr>
    </w:p>
    <w:p w14:paraId="7ACEA21C" w14:textId="77777777" w:rsidR="00097643" w:rsidRPr="00097643" w:rsidRDefault="00097643" w:rsidP="00097643">
      <w:pPr>
        <w:bidi/>
        <w:ind w:firstLine="567"/>
        <w:jc w:val="both"/>
        <w:rPr>
          <w:rFonts w:cs="David" w:hint="cs"/>
          <w:rtl/>
        </w:rPr>
      </w:pPr>
      <w:r w:rsidRPr="00097643">
        <w:rPr>
          <w:rFonts w:cs="David" w:hint="cs"/>
          <w:rtl/>
        </w:rPr>
        <w:t>אם יש חוק כמו חוק הגולן, שרוצים להעביר באותו יום, יש אפשרות לעשות את זה. אבל השגרה - - -</w:t>
      </w:r>
    </w:p>
    <w:p w14:paraId="642E0B9F" w14:textId="77777777" w:rsidR="00097643" w:rsidRPr="00097643" w:rsidRDefault="00097643" w:rsidP="00097643">
      <w:pPr>
        <w:bidi/>
        <w:jc w:val="both"/>
        <w:rPr>
          <w:rFonts w:cs="David" w:hint="cs"/>
          <w:rtl/>
        </w:rPr>
      </w:pPr>
    </w:p>
    <w:p w14:paraId="5580D1EA" w14:textId="77777777" w:rsidR="00097643" w:rsidRPr="00097643" w:rsidRDefault="00097643" w:rsidP="00097643">
      <w:pPr>
        <w:bidi/>
        <w:jc w:val="both"/>
        <w:rPr>
          <w:rFonts w:cs="David" w:hint="cs"/>
          <w:rtl/>
        </w:rPr>
      </w:pPr>
      <w:r w:rsidRPr="00097643">
        <w:rPr>
          <w:rFonts w:cs="David" w:hint="cs"/>
          <w:u w:val="single"/>
          <w:rtl/>
        </w:rPr>
        <w:t>דוד רותם:</w:t>
      </w:r>
    </w:p>
    <w:p w14:paraId="4A01E136" w14:textId="77777777" w:rsidR="00097643" w:rsidRPr="00097643" w:rsidRDefault="00097643" w:rsidP="00097643">
      <w:pPr>
        <w:bidi/>
        <w:jc w:val="both"/>
        <w:rPr>
          <w:rFonts w:cs="David" w:hint="cs"/>
          <w:rtl/>
        </w:rPr>
      </w:pPr>
    </w:p>
    <w:p w14:paraId="4529C157" w14:textId="77777777" w:rsidR="00097643" w:rsidRPr="00097643" w:rsidRDefault="00097643" w:rsidP="00097643">
      <w:pPr>
        <w:bidi/>
        <w:ind w:firstLine="567"/>
        <w:jc w:val="both"/>
        <w:rPr>
          <w:rFonts w:cs="David" w:hint="cs"/>
          <w:rtl/>
        </w:rPr>
      </w:pPr>
      <w:r w:rsidRPr="00097643">
        <w:rPr>
          <w:rFonts w:cs="David" w:hint="cs"/>
          <w:rtl/>
        </w:rPr>
        <w:t xml:space="preserve">אם ועדת הכנסת תאשר. זו ועדה פוליטית. </w:t>
      </w:r>
    </w:p>
    <w:p w14:paraId="6DEAEF95" w14:textId="77777777" w:rsidR="00097643" w:rsidRPr="00097643" w:rsidRDefault="00097643" w:rsidP="00097643">
      <w:pPr>
        <w:bidi/>
        <w:jc w:val="both"/>
        <w:rPr>
          <w:rFonts w:cs="David" w:hint="cs"/>
          <w:rtl/>
        </w:rPr>
      </w:pPr>
    </w:p>
    <w:p w14:paraId="68F6242F" w14:textId="77777777" w:rsidR="00097643" w:rsidRPr="00097643" w:rsidRDefault="00097643" w:rsidP="00097643">
      <w:pPr>
        <w:bidi/>
        <w:jc w:val="both"/>
        <w:rPr>
          <w:rFonts w:cs="David" w:hint="cs"/>
          <w:rtl/>
        </w:rPr>
      </w:pPr>
      <w:r w:rsidRPr="00097643">
        <w:rPr>
          <w:rFonts w:cs="David" w:hint="cs"/>
          <w:u w:val="single"/>
          <w:rtl/>
        </w:rPr>
        <w:t>איל ינון:</w:t>
      </w:r>
    </w:p>
    <w:p w14:paraId="45D6FF0F" w14:textId="77777777" w:rsidR="00097643" w:rsidRPr="00097643" w:rsidRDefault="00097643" w:rsidP="00097643">
      <w:pPr>
        <w:bidi/>
        <w:jc w:val="both"/>
        <w:rPr>
          <w:rFonts w:cs="David" w:hint="cs"/>
          <w:rtl/>
        </w:rPr>
      </w:pPr>
    </w:p>
    <w:p w14:paraId="6403B013" w14:textId="77777777" w:rsidR="00097643" w:rsidRPr="00097643" w:rsidRDefault="00097643" w:rsidP="00097643">
      <w:pPr>
        <w:bidi/>
        <w:jc w:val="both"/>
        <w:rPr>
          <w:rFonts w:cs="David" w:hint="cs"/>
          <w:rtl/>
        </w:rPr>
      </w:pPr>
      <w:r w:rsidRPr="00097643">
        <w:rPr>
          <w:rFonts w:cs="David" w:hint="cs"/>
          <w:rtl/>
        </w:rPr>
        <w:tab/>
        <w:t>בסדר, שתאשר.</w:t>
      </w:r>
    </w:p>
    <w:p w14:paraId="7C86A9A2" w14:textId="77777777" w:rsidR="00097643" w:rsidRPr="00097643" w:rsidRDefault="00097643" w:rsidP="00097643">
      <w:pPr>
        <w:bidi/>
        <w:jc w:val="both"/>
        <w:rPr>
          <w:rFonts w:cs="David" w:hint="cs"/>
          <w:rtl/>
        </w:rPr>
      </w:pPr>
    </w:p>
    <w:p w14:paraId="552698CC" w14:textId="77777777" w:rsidR="00097643" w:rsidRPr="00097643" w:rsidRDefault="00097643" w:rsidP="00097643">
      <w:pPr>
        <w:bidi/>
        <w:jc w:val="both"/>
        <w:rPr>
          <w:rFonts w:cs="David"/>
          <w:rtl/>
        </w:rPr>
      </w:pPr>
      <w:r w:rsidRPr="00097643">
        <w:rPr>
          <w:rFonts w:cs="David" w:hint="eastAsia"/>
          <w:u w:val="single"/>
          <w:rtl/>
        </w:rPr>
        <w:t>אורי</w:t>
      </w:r>
      <w:r w:rsidRPr="00097643">
        <w:rPr>
          <w:rFonts w:cs="David"/>
          <w:u w:val="single"/>
          <w:rtl/>
        </w:rPr>
        <w:t xml:space="preserve"> אריאל:</w:t>
      </w:r>
    </w:p>
    <w:p w14:paraId="44C0A825" w14:textId="77777777" w:rsidR="00097643" w:rsidRPr="00097643" w:rsidRDefault="00097643" w:rsidP="00097643">
      <w:pPr>
        <w:bidi/>
        <w:jc w:val="both"/>
        <w:rPr>
          <w:rFonts w:cs="David"/>
          <w:rtl/>
        </w:rPr>
      </w:pPr>
    </w:p>
    <w:p w14:paraId="2DFF6BB5" w14:textId="77777777" w:rsidR="00097643" w:rsidRPr="00097643" w:rsidRDefault="00097643" w:rsidP="00097643">
      <w:pPr>
        <w:bidi/>
        <w:jc w:val="both"/>
        <w:rPr>
          <w:rFonts w:cs="David" w:hint="cs"/>
          <w:rtl/>
        </w:rPr>
      </w:pPr>
      <w:r w:rsidRPr="00097643">
        <w:rPr>
          <w:rFonts w:cs="David"/>
          <w:rtl/>
        </w:rPr>
        <w:tab/>
      </w:r>
      <w:r w:rsidRPr="00097643">
        <w:rPr>
          <w:rFonts w:cs="David" w:hint="cs"/>
          <w:rtl/>
        </w:rPr>
        <w:t xml:space="preserve">הכול פוליטיקה פה, וזה בסדר גמור. יש טעמים מיוחדים, ואפשר להשתמש בזה כשיש טעמים מיוחדים. אפשר לצפות שחבר כנסת לממשלה, לראש ועדה, לציבור, לכל אחד שבוע ימים, אלא אם יש משהו מספיק דחוף, ואז יפתרו אותו. אני בעד הסעיף הזה. </w:t>
      </w:r>
    </w:p>
    <w:p w14:paraId="3AD3D78B" w14:textId="77777777" w:rsidR="00097643" w:rsidRPr="00097643" w:rsidRDefault="00097643" w:rsidP="00097643">
      <w:pPr>
        <w:bidi/>
        <w:jc w:val="both"/>
        <w:rPr>
          <w:rFonts w:cs="David" w:hint="cs"/>
          <w:rtl/>
        </w:rPr>
      </w:pPr>
    </w:p>
    <w:p w14:paraId="6C00D2B3" w14:textId="77777777" w:rsidR="00097643" w:rsidRPr="00097643" w:rsidRDefault="00097643" w:rsidP="00097643">
      <w:pPr>
        <w:bidi/>
        <w:jc w:val="both"/>
        <w:rPr>
          <w:rFonts w:cs="David" w:hint="cs"/>
          <w:rtl/>
        </w:rPr>
      </w:pPr>
      <w:r w:rsidRPr="00097643">
        <w:rPr>
          <w:rFonts w:cs="David" w:hint="cs"/>
          <w:u w:val="single"/>
          <w:rtl/>
        </w:rPr>
        <w:t>היו"ר דוד טל:</w:t>
      </w:r>
    </w:p>
    <w:p w14:paraId="76A009BF" w14:textId="77777777" w:rsidR="00097643" w:rsidRPr="00097643" w:rsidRDefault="00097643" w:rsidP="00097643">
      <w:pPr>
        <w:bidi/>
        <w:jc w:val="both"/>
        <w:rPr>
          <w:rFonts w:cs="David" w:hint="cs"/>
          <w:rtl/>
        </w:rPr>
      </w:pPr>
    </w:p>
    <w:p w14:paraId="74A2D3CD" w14:textId="77777777" w:rsidR="00097643" w:rsidRPr="00097643" w:rsidRDefault="00097643" w:rsidP="00097643">
      <w:pPr>
        <w:bidi/>
        <w:ind w:firstLine="567"/>
        <w:jc w:val="both"/>
        <w:rPr>
          <w:rFonts w:cs="David" w:hint="cs"/>
          <w:rtl/>
        </w:rPr>
      </w:pPr>
      <w:r w:rsidRPr="00097643">
        <w:rPr>
          <w:rFonts w:cs="David" w:hint="cs"/>
          <w:rtl/>
        </w:rPr>
        <w:t xml:space="preserve">תודה רבה. יושב ראש ועדת הכנסת הוא תמיד מהקואליציה, בדרך כלל ממפלגת השלטון. דרך אגב, אני נוהג שלא כמו שנהגו חבריי בעבר </w:t>
      </w:r>
      <w:r w:rsidRPr="00097643">
        <w:rPr>
          <w:rFonts w:cs="David"/>
          <w:rtl/>
        </w:rPr>
        <w:t>–</w:t>
      </w:r>
      <w:r w:rsidRPr="00097643">
        <w:rPr>
          <w:rFonts w:cs="David" w:hint="cs"/>
          <w:rtl/>
        </w:rPr>
        <w:t xml:space="preserve"> בר-און ואחרים - וכשמגיע אליי פטור או כל נושא אחר </w:t>
      </w:r>
      <w:r w:rsidRPr="00097643">
        <w:rPr>
          <w:rFonts w:cs="David"/>
          <w:rtl/>
        </w:rPr>
        <w:t>–</w:t>
      </w:r>
      <w:r w:rsidRPr="00097643">
        <w:rPr>
          <w:rFonts w:cs="David" w:hint="cs"/>
          <w:rtl/>
        </w:rPr>
        <w:t xml:space="preserve"> ותעיד על זה מנהלת הוועדה - אני מבקש להביא את זה מיד לדיון, בין אם זה ביום שני, שלישי או רביעי. אני לא משאיר במגירותיי אף לא נושא שאני לא מביא על השולחן. </w:t>
      </w:r>
    </w:p>
    <w:p w14:paraId="25A46393" w14:textId="77777777" w:rsidR="00097643" w:rsidRPr="00097643" w:rsidRDefault="00097643" w:rsidP="00097643">
      <w:pPr>
        <w:bidi/>
        <w:ind w:firstLine="567"/>
        <w:jc w:val="both"/>
        <w:rPr>
          <w:rFonts w:cs="David" w:hint="cs"/>
          <w:rtl/>
        </w:rPr>
      </w:pPr>
    </w:p>
    <w:p w14:paraId="2E8CBADF" w14:textId="77777777" w:rsidR="00097643" w:rsidRPr="00097643" w:rsidRDefault="00097643" w:rsidP="00097643">
      <w:pPr>
        <w:bidi/>
        <w:ind w:firstLine="567"/>
        <w:jc w:val="both"/>
        <w:rPr>
          <w:rFonts w:cs="David" w:hint="cs"/>
          <w:rtl/>
        </w:rPr>
      </w:pPr>
      <w:r w:rsidRPr="00097643">
        <w:rPr>
          <w:rFonts w:cs="David" w:hint="cs"/>
          <w:rtl/>
        </w:rPr>
        <w:t xml:space="preserve">אבל אני גם איש פוליטי. אני יכול לקבל פטור מחובת הנחה של חבר הכנסת אריאל, שאני יכול לתמוך בו בכל לבי, אבל נניח שהדבר הזה לא התקבל, פשוט לא אביא את זה לדיון השבוע הזה, אביא את זה רק ביום שני לאחר מכן. בינתיים, אגלה את אוזנה של הממשלה או של יושב ראש הקואליציה שיש הצעות כאלה וכאלה, הממשלה תוכל לגבש את עמדתה. אז ייווצר מצב שאם מקבלים את זה, לפני שהממשלה התערבה התערבות גסה במהלכים בוועדה, שחברי הוועדה יאשרו את הפטור. יכול להיות שלאחר מכן הם יתנגדו להצעת החוק במליאה, אבל זה משהו אחר. </w:t>
      </w:r>
    </w:p>
    <w:p w14:paraId="67E9C6E4" w14:textId="77777777" w:rsidR="00097643" w:rsidRPr="00097643" w:rsidRDefault="00097643" w:rsidP="00097643">
      <w:pPr>
        <w:bidi/>
        <w:ind w:firstLine="567"/>
        <w:jc w:val="both"/>
        <w:rPr>
          <w:rFonts w:cs="David" w:hint="cs"/>
          <w:rtl/>
        </w:rPr>
      </w:pPr>
    </w:p>
    <w:p w14:paraId="0E7FF66B" w14:textId="77777777" w:rsidR="00097643" w:rsidRPr="00097643" w:rsidRDefault="00097643" w:rsidP="00097643">
      <w:pPr>
        <w:bidi/>
        <w:ind w:firstLine="567"/>
        <w:jc w:val="both"/>
        <w:rPr>
          <w:rFonts w:cs="David" w:hint="cs"/>
          <w:rtl/>
        </w:rPr>
      </w:pPr>
      <w:r w:rsidRPr="00097643">
        <w:rPr>
          <w:rFonts w:cs="David" w:hint="cs"/>
          <w:rtl/>
        </w:rPr>
        <w:t xml:space="preserve">אם לא אנחנו לא מקבלים את זה כרגע אנחנו מפסידים במשהו. אנחנו מפסידים את זה שחבר הכנסת אריאל, למשל, שהוא יכול היה לקבל פטור מחובת הנחה בוועדה. לאחר מכן יכול להיות שהממשלה תצביע נגד. אם הוא מקבל פטור ואני מאפשר לממשלה לגבש את עמדתה והוא יכול להביא את זה רק ביום שני או שלישי הבא, אני לא רואה בזה דבר נורא. מה גם שעל פי התקנון הוא היה צריך להמתין 45 יום, והמתין שלושה ימים. לכן אני חושב שהדבר לא כצעקתה. זה בדיוק מהצד השני של ההצעה הראשונה שדיברנו עליה. זה דבר שלא תוכל למנוע אותו. </w:t>
      </w:r>
    </w:p>
    <w:p w14:paraId="5E1D1553" w14:textId="77777777" w:rsidR="00097643" w:rsidRPr="00097643" w:rsidRDefault="00097643" w:rsidP="00097643">
      <w:pPr>
        <w:bidi/>
        <w:jc w:val="both"/>
        <w:rPr>
          <w:rFonts w:cs="David" w:hint="cs"/>
          <w:rtl/>
        </w:rPr>
      </w:pPr>
    </w:p>
    <w:p w14:paraId="1CC802AC" w14:textId="77777777" w:rsidR="00097643" w:rsidRPr="00097643" w:rsidRDefault="00097643" w:rsidP="00097643">
      <w:pPr>
        <w:bidi/>
        <w:jc w:val="both"/>
        <w:rPr>
          <w:rFonts w:cs="David" w:hint="cs"/>
          <w:rtl/>
        </w:rPr>
      </w:pPr>
      <w:r w:rsidRPr="00097643">
        <w:rPr>
          <w:rFonts w:cs="David" w:hint="cs"/>
          <w:rtl/>
        </w:rPr>
        <w:tab/>
        <w:t xml:space="preserve">חברת הכנסת </w:t>
      </w:r>
      <w:proofErr w:type="spellStart"/>
      <w:r w:rsidRPr="00097643">
        <w:rPr>
          <w:rFonts w:cs="David" w:hint="cs"/>
          <w:rtl/>
        </w:rPr>
        <w:t>יחימוביץ</w:t>
      </w:r>
      <w:proofErr w:type="spellEnd"/>
      <w:r w:rsidRPr="00097643">
        <w:rPr>
          <w:rFonts w:cs="David" w:hint="cs"/>
          <w:rtl/>
        </w:rPr>
        <w:t xml:space="preserve">, בבקשה. </w:t>
      </w:r>
    </w:p>
    <w:p w14:paraId="401B3B14" w14:textId="77777777" w:rsidR="00097643" w:rsidRPr="00097643" w:rsidRDefault="00097643" w:rsidP="00097643">
      <w:pPr>
        <w:pStyle w:val="Heading5"/>
        <w:rPr>
          <w:rFonts w:hint="cs"/>
          <w:sz w:val="24"/>
          <w:u w:val="single"/>
          <w:rtl/>
        </w:rPr>
      </w:pPr>
    </w:p>
    <w:p w14:paraId="6FB649C0" w14:textId="77777777" w:rsidR="00097643" w:rsidRPr="00097643" w:rsidRDefault="00097643" w:rsidP="00097643">
      <w:pPr>
        <w:pStyle w:val="Heading5"/>
        <w:rPr>
          <w:rFonts w:hint="cs"/>
          <w:sz w:val="24"/>
          <w:rtl/>
        </w:rPr>
      </w:pPr>
      <w:r w:rsidRPr="00097643">
        <w:rPr>
          <w:rFonts w:hint="cs"/>
          <w:sz w:val="24"/>
          <w:u w:val="single"/>
          <w:rtl/>
        </w:rPr>
        <w:t xml:space="preserve">שלי </w:t>
      </w:r>
      <w:proofErr w:type="spellStart"/>
      <w:r w:rsidRPr="00097643">
        <w:rPr>
          <w:rFonts w:hint="cs"/>
          <w:sz w:val="24"/>
          <w:u w:val="single"/>
          <w:rtl/>
        </w:rPr>
        <w:t>יחימוביץ</w:t>
      </w:r>
      <w:proofErr w:type="spellEnd"/>
      <w:r w:rsidRPr="00097643">
        <w:rPr>
          <w:rFonts w:hint="cs"/>
          <w:sz w:val="24"/>
          <w:u w:val="single"/>
          <w:rtl/>
        </w:rPr>
        <w:t>:</w:t>
      </w:r>
    </w:p>
    <w:p w14:paraId="3F3842A3" w14:textId="77777777" w:rsidR="00097643" w:rsidRPr="00097643" w:rsidRDefault="00097643" w:rsidP="00097643">
      <w:pPr>
        <w:pStyle w:val="Heading5"/>
        <w:rPr>
          <w:rFonts w:hint="cs"/>
          <w:sz w:val="24"/>
          <w:rtl/>
        </w:rPr>
      </w:pPr>
    </w:p>
    <w:p w14:paraId="6C6132AA" w14:textId="77777777" w:rsidR="00097643" w:rsidRPr="00097643" w:rsidRDefault="00097643" w:rsidP="00097643">
      <w:pPr>
        <w:bidi/>
        <w:jc w:val="both"/>
        <w:rPr>
          <w:rFonts w:cs="David" w:hint="cs"/>
          <w:rtl/>
        </w:rPr>
      </w:pPr>
      <w:r w:rsidRPr="00097643">
        <w:rPr>
          <w:rFonts w:cs="David" w:hint="cs"/>
          <w:rtl/>
        </w:rPr>
        <w:tab/>
        <w:t xml:space="preserve"> אני חולקת עליך. כל המטרה של הסעיף הזה היא להצר את צעדיהם של חברי הכנסת וליצור פער הולך וגדל בין האופציות שעומדות לרשות הממשלה בהצעות החוק שלה לבין האופציות שעומדות לרשות חברי הכנסת. הממשלה יכולה לקבל פטור מחובת הנחה תוך 48 שעות, המטרה כאן היא להרחיב את הטווח, להגדיל את מספר הימים שאנחנו צריכים לחכות אחרי שקיבלנו פטור מחובת הנחה. נכון, אני מודה, לפעמים יש זילות של הפטור מחובת הנחה. </w:t>
      </w:r>
    </w:p>
    <w:p w14:paraId="67E1A096" w14:textId="77777777" w:rsidR="00097643" w:rsidRPr="00097643" w:rsidRDefault="00097643" w:rsidP="00097643">
      <w:pPr>
        <w:bidi/>
        <w:jc w:val="both"/>
        <w:rPr>
          <w:rFonts w:cs="David" w:hint="cs"/>
          <w:rtl/>
        </w:rPr>
      </w:pPr>
    </w:p>
    <w:p w14:paraId="55DA8C02" w14:textId="77777777" w:rsidR="00097643" w:rsidRPr="00097643" w:rsidRDefault="00097643" w:rsidP="00097643">
      <w:pPr>
        <w:bidi/>
        <w:jc w:val="both"/>
        <w:rPr>
          <w:rFonts w:cs="David" w:hint="cs"/>
          <w:rtl/>
        </w:rPr>
      </w:pPr>
      <w:r w:rsidRPr="00097643">
        <w:rPr>
          <w:rFonts w:cs="David" w:hint="cs"/>
          <w:u w:val="single"/>
          <w:rtl/>
        </w:rPr>
        <w:t>היו"ר דוד טל:</w:t>
      </w:r>
    </w:p>
    <w:p w14:paraId="3C3A09AF" w14:textId="77777777" w:rsidR="00097643" w:rsidRPr="00097643" w:rsidRDefault="00097643" w:rsidP="00097643">
      <w:pPr>
        <w:bidi/>
        <w:jc w:val="both"/>
        <w:rPr>
          <w:rFonts w:cs="David" w:hint="cs"/>
          <w:rtl/>
        </w:rPr>
      </w:pPr>
    </w:p>
    <w:p w14:paraId="19925A10" w14:textId="77777777" w:rsidR="00097643" w:rsidRPr="00097643" w:rsidRDefault="00097643" w:rsidP="00097643">
      <w:pPr>
        <w:bidi/>
        <w:ind w:firstLine="567"/>
        <w:jc w:val="both"/>
        <w:rPr>
          <w:rFonts w:cs="David" w:hint="cs"/>
          <w:rtl/>
        </w:rPr>
      </w:pPr>
      <w:r w:rsidRPr="00097643">
        <w:rPr>
          <w:rFonts w:cs="David" w:hint="cs"/>
          <w:rtl/>
        </w:rPr>
        <w:t>דרך אגב, החלטנו השבוע שנצמצם את זה. אמרתי בצורה מפורשת השבוע, בין אם אלה בקשות פטור של הקואליציה ובין אם בקשות פטור של האופוזיציה - - -</w:t>
      </w:r>
    </w:p>
    <w:p w14:paraId="1E95E956" w14:textId="77777777" w:rsidR="00097643" w:rsidRPr="00097643" w:rsidRDefault="00097643" w:rsidP="00097643">
      <w:pPr>
        <w:bidi/>
        <w:jc w:val="both"/>
        <w:rPr>
          <w:rFonts w:cs="David" w:hint="cs"/>
          <w:rtl/>
        </w:rPr>
      </w:pPr>
    </w:p>
    <w:p w14:paraId="782553B1"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4B08AA22" w14:textId="77777777" w:rsidR="00097643" w:rsidRPr="00097643" w:rsidRDefault="00097643" w:rsidP="00097643">
      <w:pPr>
        <w:bidi/>
        <w:jc w:val="both"/>
        <w:rPr>
          <w:rFonts w:cs="David" w:hint="cs"/>
          <w:u w:val="single"/>
          <w:rtl/>
        </w:rPr>
      </w:pPr>
    </w:p>
    <w:p w14:paraId="2673A582" w14:textId="77777777" w:rsidR="00097643" w:rsidRPr="00097643" w:rsidRDefault="00097643" w:rsidP="00097643">
      <w:pPr>
        <w:bidi/>
        <w:jc w:val="both"/>
        <w:rPr>
          <w:rFonts w:cs="David" w:hint="cs"/>
          <w:rtl/>
        </w:rPr>
      </w:pPr>
      <w:r w:rsidRPr="00097643">
        <w:rPr>
          <w:rFonts w:cs="David" w:hint="cs"/>
          <w:rtl/>
        </w:rPr>
        <w:tab/>
        <w:t xml:space="preserve">תשלים את המשפט, זה דבר מאוד חשוב. "החלטנו", אני לא יודע מי זה החלטנו? הוועדה החליטה? מה זה: בין קואליציה ובין אופוזיציה? הקואליציה היא נגד פטור והאופוזיציה היא בדרך כלל בעד פטור. אז אם החלטת לפגוע במשהו בזכויות של חברי הכנסת אז תגיד, תשלים את המשפט. </w:t>
      </w:r>
    </w:p>
    <w:p w14:paraId="3DA126D2" w14:textId="77777777" w:rsidR="00097643" w:rsidRPr="00097643" w:rsidRDefault="00097643" w:rsidP="00097643">
      <w:pPr>
        <w:bidi/>
        <w:jc w:val="both"/>
        <w:rPr>
          <w:rFonts w:cs="David" w:hint="cs"/>
          <w:rtl/>
        </w:rPr>
      </w:pPr>
    </w:p>
    <w:p w14:paraId="6A5B21C6" w14:textId="77777777" w:rsidR="00097643" w:rsidRPr="00097643" w:rsidRDefault="00097643" w:rsidP="00097643">
      <w:pPr>
        <w:bidi/>
        <w:jc w:val="both"/>
        <w:rPr>
          <w:rFonts w:cs="David" w:hint="cs"/>
          <w:rtl/>
        </w:rPr>
      </w:pPr>
      <w:r w:rsidRPr="00097643">
        <w:rPr>
          <w:rFonts w:cs="David" w:hint="cs"/>
          <w:u w:val="single"/>
          <w:rtl/>
        </w:rPr>
        <w:t>היו"ר דוד טל:</w:t>
      </w:r>
    </w:p>
    <w:p w14:paraId="452BA0D1" w14:textId="77777777" w:rsidR="00097643" w:rsidRPr="00097643" w:rsidRDefault="00097643" w:rsidP="00097643">
      <w:pPr>
        <w:bidi/>
        <w:jc w:val="both"/>
        <w:rPr>
          <w:rFonts w:cs="David" w:hint="cs"/>
          <w:rtl/>
        </w:rPr>
      </w:pPr>
    </w:p>
    <w:p w14:paraId="35C53D61" w14:textId="77777777" w:rsidR="00097643" w:rsidRPr="00097643" w:rsidRDefault="00097643" w:rsidP="00097643">
      <w:pPr>
        <w:bidi/>
        <w:ind w:firstLine="567"/>
        <w:jc w:val="both"/>
        <w:rPr>
          <w:rFonts w:cs="David" w:hint="cs"/>
          <w:rtl/>
        </w:rPr>
      </w:pPr>
      <w:r w:rsidRPr="00097643">
        <w:rPr>
          <w:rFonts w:cs="David" w:hint="cs"/>
          <w:rtl/>
        </w:rPr>
        <w:t xml:space="preserve">לא החלטתי לפגוע בשום זכויות. </w:t>
      </w:r>
    </w:p>
    <w:p w14:paraId="6AD088B4" w14:textId="77777777" w:rsidR="00097643" w:rsidRPr="00097643" w:rsidRDefault="00097643" w:rsidP="00097643">
      <w:pPr>
        <w:bidi/>
        <w:ind w:firstLine="567"/>
        <w:jc w:val="both"/>
        <w:rPr>
          <w:rFonts w:cs="David" w:hint="cs"/>
          <w:rtl/>
        </w:rPr>
      </w:pPr>
    </w:p>
    <w:p w14:paraId="5D1952C1"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2F88AF93" w14:textId="77777777" w:rsidR="00097643" w:rsidRPr="00097643" w:rsidRDefault="00097643" w:rsidP="00097643">
      <w:pPr>
        <w:bidi/>
        <w:jc w:val="both"/>
        <w:rPr>
          <w:rFonts w:cs="David" w:hint="cs"/>
          <w:u w:val="single"/>
          <w:rtl/>
        </w:rPr>
      </w:pPr>
    </w:p>
    <w:p w14:paraId="29C45EBD" w14:textId="77777777" w:rsidR="00097643" w:rsidRPr="00097643" w:rsidRDefault="00097643" w:rsidP="00097643">
      <w:pPr>
        <w:bidi/>
        <w:jc w:val="both"/>
        <w:rPr>
          <w:rFonts w:cs="David" w:hint="cs"/>
          <w:rtl/>
        </w:rPr>
      </w:pPr>
      <w:r w:rsidRPr="00097643">
        <w:rPr>
          <w:rFonts w:cs="David" w:hint="cs"/>
          <w:rtl/>
        </w:rPr>
        <w:tab/>
        <w:t xml:space="preserve"> אז מה "החלטתם"?</w:t>
      </w:r>
    </w:p>
    <w:p w14:paraId="6D73454F" w14:textId="77777777" w:rsidR="00097643" w:rsidRPr="00097643" w:rsidRDefault="00097643" w:rsidP="00097643">
      <w:pPr>
        <w:bidi/>
        <w:jc w:val="both"/>
        <w:rPr>
          <w:rFonts w:cs="David" w:hint="cs"/>
          <w:rtl/>
        </w:rPr>
      </w:pPr>
    </w:p>
    <w:p w14:paraId="7A36E0EE" w14:textId="77777777" w:rsidR="00097643" w:rsidRPr="00097643" w:rsidRDefault="00097643" w:rsidP="00097643">
      <w:pPr>
        <w:bidi/>
        <w:jc w:val="both"/>
        <w:rPr>
          <w:rFonts w:cs="David" w:hint="cs"/>
          <w:rtl/>
        </w:rPr>
      </w:pPr>
      <w:r w:rsidRPr="00097643">
        <w:rPr>
          <w:rFonts w:cs="David" w:hint="cs"/>
          <w:u w:val="single"/>
          <w:rtl/>
        </w:rPr>
        <w:t>היו"ר דוד טל:</w:t>
      </w:r>
    </w:p>
    <w:p w14:paraId="266006C5" w14:textId="77777777" w:rsidR="00097643" w:rsidRPr="00097643" w:rsidRDefault="00097643" w:rsidP="00097643">
      <w:pPr>
        <w:bidi/>
        <w:jc w:val="both"/>
        <w:rPr>
          <w:rFonts w:cs="David" w:hint="cs"/>
          <w:rtl/>
        </w:rPr>
      </w:pPr>
    </w:p>
    <w:p w14:paraId="4CF0743B" w14:textId="77777777" w:rsidR="00097643" w:rsidRPr="00097643" w:rsidRDefault="00097643" w:rsidP="00097643">
      <w:pPr>
        <w:bidi/>
        <w:ind w:firstLine="567"/>
        <w:jc w:val="both"/>
        <w:rPr>
          <w:rFonts w:cs="David" w:hint="cs"/>
          <w:rtl/>
        </w:rPr>
      </w:pPr>
      <w:r w:rsidRPr="00097643">
        <w:rPr>
          <w:rFonts w:cs="David" w:hint="cs"/>
          <w:rtl/>
        </w:rPr>
        <w:t>החלטתי שאצמצם במשורה, אדאג שלא יהיו פטורים בצורה אינפלציונית. זה בסדר?</w:t>
      </w:r>
    </w:p>
    <w:p w14:paraId="3FA7CBE8" w14:textId="77777777" w:rsidR="00097643" w:rsidRPr="00097643" w:rsidRDefault="00097643" w:rsidP="00097643">
      <w:pPr>
        <w:bidi/>
        <w:jc w:val="both"/>
        <w:rPr>
          <w:rFonts w:cs="David" w:hint="cs"/>
          <w:rtl/>
        </w:rPr>
      </w:pPr>
    </w:p>
    <w:p w14:paraId="23466045"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5DE7FA80" w14:textId="77777777" w:rsidR="00097643" w:rsidRPr="00097643" w:rsidRDefault="00097643" w:rsidP="00097643">
      <w:pPr>
        <w:bidi/>
        <w:jc w:val="both"/>
        <w:rPr>
          <w:rFonts w:cs="David" w:hint="cs"/>
          <w:u w:val="single"/>
          <w:rtl/>
        </w:rPr>
      </w:pPr>
    </w:p>
    <w:p w14:paraId="2781ECA0" w14:textId="77777777" w:rsidR="00097643" w:rsidRPr="00097643" w:rsidRDefault="00097643" w:rsidP="00097643">
      <w:pPr>
        <w:bidi/>
        <w:jc w:val="both"/>
        <w:rPr>
          <w:rFonts w:cs="David" w:hint="cs"/>
          <w:rtl/>
        </w:rPr>
      </w:pPr>
      <w:r w:rsidRPr="00097643">
        <w:rPr>
          <w:rFonts w:cs="David" w:hint="cs"/>
          <w:rtl/>
        </w:rPr>
        <w:tab/>
        <w:t xml:space="preserve">אדוני התחיל לדבר על עצמו בצורת רבים? </w:t>
      </w:r>
    </w:p>
    <w:p w14:paraId="3E5F6DB9" w14:textId="77777777" w:rsidR="00097643" w:rsidRPr="00097643" w:rsidRDefault="00097643" w:rsidP="00097643">
      <w:pPr>
        <w:bidi/>
        <w:jc w:val="both"/>
        <w:rPr>
          <w:rFonts w:cs="David" w:hint="cs"/>
          <w:rtl/>
        </w:rPr>
      </w:pPr>
    </w:p>
    <w:p w14:paraId="6E012380" w14:textId="77777777" w:rsidR="00097643" w:rsidRPr="00097643" w:rsidRDefault="00097643" w:rsidP="00097643">
      <w:pPr>
        <w:pStyle w:val="Heading5"/>
        <w:rPr>
          <w:rFonts w:hint="cs"/>
          <w:sz w:val="24"/>
          <w:rtl/>
        </w:rPr>
      </w:pPr>
      <w:r w:rsidRPr="00097643">
        <w:rPr>
          <w:rFonts w:hint="cs"/>
          <w:sz w:val="24"/>
          <w:u w:val="single"/>
          <w:rtl/>
        </w:rPr>
        <w:t xml:space="preserve">שלי </w:t>
      </w:r>
      <w:proofErr w:type="spellStart"/>
      <w:r w:rsidRPr="00097643">
        <w:rPr>
          <w:rFonts w:hint="cs"/>
          <w:sz w:val="24"/>
          <w:u w:val="single"/>
          <w:rtl/>
        </w:rPr>
        <w:t>יחימוביץ</w:t>
      </w:r>
      <w:proofErr w:type="spellEnd"/>
      <w:r w:rsidRPr="00097643">
        <w:rPr>
          <w:rFonts w:hint="cs"/>
          <w:sz w:val="24"/>
          <w:u w:val="single"/>
          <w:rtl/>
        </w:rPr>
        <w:t>:</w:t>
      </w:r>
    </w:p>
    <w:p w14:paraId="3CBBE8C6" w14:textId="77777777" w:rsidR="00097643" w:rsidRPr="00097643" w:rsidRDefault="00097643" w:rsidP="00097643">
      <w:pPr>
        <w:pStyle w:val="Heading5"/>
        <w:rPr>
          <w:rFonts w:hint="cs"/>
          <w:sz w:val="24"/>
          <w:rtl/>
        </w:rPr>
      </w:pPr>
    </w:p>
    <w:p w14:paraId="0FDDD6C3" w14:textId="77777777" w:rsidR="00097643" w:rsidRPr="00097643" w:rsidRDefault="00097643" w:rsidP="00097643">
      <w:pPr>
        <w:bidi/>
        <w:jc w:val="both"/>
        <w:rPr>
          <w:rFonts w:cs="David" w:hint="cs"/>
          <w:rtl/>
        </w:rPr>
      </w:pPr>
      <w:r w:rsidRPr="00097643">
        <w:rPr>
          <w:rFonts w:cs="David" w:hint="cs"/>
          <w:rtl/>
        </w:rPr>
        <w:tab/>
        <w:t xml:space="preserve"> ממתי זה חל?</w:t>
      </w:r>
    </w:p>
    <w:p w14:paraId="4C84C0B8" w14:textId="77777777" w:rsidR="00097643" w:rsidRPr="00097643" w:rsidRDefault="00097643" w:rsidP="00097643">
      <w:pPr>
        <w:bidi/>
        <w:jc w:val="both"/>
        <w:rPr>
          <w:rFonts w:cs="David" w:hint="cs"/>
          <w:rtl/>
        </w:rPr>
      </w:pPr>
    </w:p>
    <w:p w14:paraId="1BE2306F" w14:textId="77777777" w:rsidR="00097643" w:rsidRPr="00097643" w:rsidRDefault="00097643" w:rsidP="00097643">
      <w:pPr>
        <w:bidi/>
        <w:jc w:val="both"/>
        <w:rPr>
          <w:rFonts w:cs="David" w:hint="cs"/>
          <w:rtl/>
        </w:rPr>
      </w:pPr>
      <w:r w:rsidRPr="00097643">
        <w:rPr>
          <w:rFonts w:cs="David" w:hint="cs"/>
          <w:u w:val="single"/>
          <w:rtl/>
        </w:rPr>
        <w:t>היו"ר דוד טל:</w:t>
      </w:r>
    </w:p>
    <w:p w14:paraId="4F68C0C7" w14:textId="77777777" w:rsidR="00097643" w:rsidRPr="00097643" w:rsidRDefault="00097643" w:rsidP="00097643">
      <w:pPr>
        <w:bidi/>
        <w:jc w:val="both"/>
        <w:rPr>
          <w:rFonts w:cs="David" w:hint="cs"/>
          <w:rtl/>
        </w:rPr>
      </w:pPr>
    </w:p>
    <w:p w14:paraId="00B883D0" w14:textId="77777777" w:rsidR="00097643" w:rsidRPr="00097643" w:rsidRDefault="00097643" w:rsidP="00097643">
      <w:pPr>
        <w:bidi/>
        <w:jc w:val="both"/>
        <w:rPr>
          <w:rFonts w:cs="David" w:hint="cs"/>
          <w:rtl/>
        </w:rPr>
      </w:pPr>
      <w:r w:rsidRPr="00097643">
        <w:rPr>
          <w:rFonts w:cs="David" w:hint="cs"/>
          <w:rtl/>
        </w:rPr>
        <w:tab/>
        <w:t>זה עוד לא חל. אני גם רוצה להגיש הצעת תיקון לנושא הזה, שנצמצם את פרק הזמן של חובת ההנחה של חברי הכנסת.</w:t>
      </w:r>
    </w:p>
    <w:p w14:paraId="41A57D28" w14:textId="77777777" w:rsidR="00097643" w:rsidRPr="00097643" w:rsidRDefault="00097643" w:rsidP="00097643">
      <w:pPr>
        <w:bidi/>
        <w:jc w:val="both"/>
        <w:rPr>
          <w:rFonts w:cs="David" w:hint="cs"/>
          <w:rtl/>
        </w:rPr>
      </w:pPr>
    </w:p>
    <w:p w14:paraId="04BF4306"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387AF3CE" w14:textId="77777777" w:rsidR="00097643" w:rsidRPr="00097643" w:rsidRDefault="00097643" w:rsidP="00097643">
      <w:pPr>
        <w:bidi/>
        <w:jc w:val="both"/>
        <w:rPr>
          <w:rFonts w:cs="David" w:hint="cs"/>
          <w:u w:val="single"/>
          <w:rtl/>
        </w:rPr>
      </w:pPr>
    </w:p>
    <w:p w14:paraId="5FE7E945" w14:textId="77777777" w:rsidR="00097643" w:rsidRPr="00097643" w:rsidRDefault="00097643" w:rsidP="00097643">
      <w:pPr>
        <w:bidi/>
        <w:jc w:val="both"/>
        <w:rPr>
          <w:rFonts w:cs="David" w:hint="cs"/>
          <w:rtl/>
        </w:rPr>
      </w:pPr>
      <w:r w:rsidRPr="00097643">
        <w:rPr>
          <w:rFonts w:cs="David" w:hint="cs"/>
          <w:rtl/>
        </w:rPr>
        <w:tab/>
        <w:t xml:space="preserve">בטח, רק להצר צעדים, כי אתם בפאניקה. ככה זה כשמאבדים שליטה. </w:t>
      </w:r>
    </w:p>
    <w:p w14:paraId="5EECE830" w14:textId="77777777" w:rsidR="00097643" w:rsidRPr="00097643" w:rsidRDefault="00097643" w:rsidP="00097643">
      <w:pPr>
        <w:bidi/>
        <w:jc w:val="both"/>
        <w:rPr>
          <w:rFonts w:cs="David" w:hint="cs"/>
          <w:rtl/>
        </w:rPr>
      </w:pPr>
    </w:p>
    <w:p w14:paraId="41945766" w14:textId="77777777" w:rsidR="00097643" w:rsidRPr="00097643" w:rsidRDefault="00097643" w:rsidP="00097643">
      <w:pPr>
        <w:bidi/>
        <w:jc w:val="both"/>
        <w:rPr>
          <w:rFonts w:cs="David" w:hint="cs"/>
          <w:rtl/>
        </w:rPr>
      </w:pPr>
      <w:r w:rsidRPr="00097643">
        <w:rPr>
          <w:rFonts w:cs="David" w:hint="cs"/>
          <w:u w:val="single"/>
          <w:rtl/>
        </w:rPr>
        <w:t>היו"ר דוד טל:</w:t>
      </w:r>
    </w:p>
    <w:p w14:paraId="72E9B559" w14:textId="77777777" w:rsidR="00097643" w:rsidRPr="00097643" w:rsidRDefault="00097643" w:rsidP="00097643">
      <w:pPr>
        <w:bidi/>
        <w:jc w:val="both"/>
        <w:rPr>
          <w:rFonts w:cs="David" w:hint="cs"/>
          <w:rtl/>
        </w:rPr>
      </w:pPr>
    </w:p>
    <w:p w14:paraId="0ADF1A9C" w14:textId="77777777" w:rsidR="00097643" w:rsidRPr="00097643" w:rsidRDefault="00097643" w:rsidP="00097643">
      <w:pPr>
        <w:bidi/>
        <w:ind w:firstLine="567"/>
        <w:jc w:val="both"/>
        <w:rPr>
          <w:rFonts w:cs="David" w:hint="cs"/>
          <w:rtl/>
        </w:rPr>
      </w:pPr>
      <w:r w:rsidRPr="00097643">
        <w:rPr>
          <w:rFonts w:cs="David" w:hint="cs"/>
          <w:rtl/>
        </w:rPr>
        <w:t>מה הקשר?</w:t>
      </w:r>
    </w:p>
    <w:p w14:paraId="2C0C8F24" w14:textId="77777777" w:rsidR="00097643" w:rsidRPr="00097643" w:rsidRDefault="00097643" w:rsidP="00097643">
      <w:pPr>
        <w:bidi/>
        <w:ind w:firstLine="567"/>
        <w:jc w:val="both"/>
        <w:rPr>
          <w:rFonts w:cs="David" w:hint="cs"/>
          <w:rtl/>
        </w:rPr>
      </w:pPr>
    </w:p>
    <w:p w14:paraId="78DC21F4"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300F9197" w14:textId="77777777" w:rsidR="00097643" w:rsidRPr="00097643" w:rsidRDefault="00097643" w:rsidP="00097643">
      <w:pPr>
        <w:bidi/>
        <w:jc w:val="both"/>
        <w:rPr>
          <w:rFonts w:cs="David" w:hint="cs"/>
          <w:u w:val="single"/>
          <w:rtl/>
        </w:rPr>
      </w:pPr>
    </w:p>
    <w:p w14:paraId="605122BF" w14:textId="77777777" w:rsidR="00097643" w:rsidRPr="00097643" w:rsidRDefault="00097643" w:rsidP="00097643">
      <w:pPr>
        <w:bidi/>
        <w:jc w:val="both"/>
        <w:rPr>
          <w:rFonts w:cs="David" w:hint="cs"/>
          <w:rtl/>
        </w:rPr>
      </w:pPr>
      <w:r w:rsidRPr="00097643">
        <w:rPr>
          <w:rFonts w:cs="David" w:hint="cs"/>
          <w:rtl/>
        </w:rPr>
        <w:tab/>
        <w:t xml:space="preserve"> כל ההצעות האלה הן הצעות להצר צעדים, כי אתם בפאניקה. </w:t>
      </w:r>
    </w:p>
    <w:p w14:paraId="23AEF1E0" w14:textId="77777777" w:rsidR="00097643" w:rsidRPr="00097643" w:rsidRDefault="00097643" w:rsidP="00097643">
      <w:pPr>
        <w:bidi/>
        <w:jc w:val="both"/>
        <w:rPr>
          <w:rFonts w:cs="David" w:hint="cs"/>
          <w:rtl/>
        </w:rPr>
      </w:pPr>
    </w:p>
    <w:p w14:paraId="0981D4DA" w14:textId="77777777" w:rsidR="00097643" w:rsidRPr="00097643" w:rsidRDefault="00097643" w:rsidP="00097643">
      <w:pPr>
        <w:bidi/>
        <w:jc w:val="both"/>
        <w:rPr>
          <w:rFonts w:cs="David" w:hint="cs"/>
          <w:rtl/>
        </w:rPr>
      </w:pPr>
      <w:r w:rsidRPr="00097643">
        <w:rPr>
          <w:rFonts w:cs="David" w:hint="cs"/>
          <w:u w:val="single"/>
          <w:rtl/>
        </w:rPr>
        <w:t>היו"ר דוד טל:</w:t>
      </w:r>
    </w:p>
    <w:p w14:paraId="54CF64B1" w14:textId="77777777" w:rsidR="00097643" w:rsidRPr="00097643" w:rsidRDefault="00097643" w:rsidP="00097643">
      <w:pPr>
        <w:bidi/>
        <w:jc w:val="both"/>
        <w:rPr>
          <w:rFonts w:cs="David" w:hint="cs"/>
          <w:rtl/>
        </w:rPr>
      </w:pPr>
    </w:p>
    <w:p w14:paraId="3356CEAA" w14:textId="77777777" w:rsidR="00097643" w:rsidRPr="00097643" w:rsidRDefault="00097643" w:rsidP="00097643">
      <w:pPr>
        <w:bidi/>
        <w:ind w:firstLine="567"/>
        <w:jc w:val="both"/>
        <w:rPr>
          <w:rFonts w:cs="David" w:hint="cs"/>
          <w:rtl/>
        </w:rPr>
      </w:pPr>
      <w:r w:rsidRPr="00097643">
        <w:rPr>
          <w:rFonts w:cs="David" w:hint="cs"/>
          <w:rtl/>
        </w:rPr>
        <w:t>גדעון, אני מניח שיש לי עדיין קרדיט אצלך.</w:t>
      </w:r>
    </w:p>
    <w:p w14:paraId="24432CF8" w14:textId="77777777" w:rsidR="00097643" w:rsidRPr="00097643" w:rsidRDefault="00097643" w:rsidP="00097643">
      <w:pPr>
        <w:bidi/>
        <w:jc w:val="both"/>
        <w:rPr>
          <w:rFonts w:cs="David" w:hint="cs"/>
          <w:rtl/>
        </w:rPr>
      </w:pPr>
    </w:p>
    <w:p w14:paraId="4020FE6F"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4CCDC815" w14:textId="77777777" w:rsidR="00097643" w:rsidRPr="00097643" w:rsidRDefault="00097643" w:rsidP="00097643">
      <w:pPr>
        <w:bidi/>
        <w:jc w:val="both"/>
        <w:rPr>
          <w:rFonts w:cs="David" w:hint="cs"/>
          <w:u w:val="single"/>
          <w:rtl/>
        </w:rPr>
      </w:pPr>
    </w:p>
    <w:p w14:paraId="0D81ACB7" w14:textId="77777777" w:rsidR="00097643" w:rsidRPr="00097643" w:rsidRDefault="00097643" w:rsidP="00097643">
      <w:pPr>
        <w:bidi/>
        <w:jc w:val="both"/>
        <w:rPr>
          <w:rFonts w:cs="David" w:hint="cs"/>
          <w:rtl/>
        </w:rPr>
      </w:pPr>
      <w:r w:rsidRPr="00097643">
        <w:rPr>
          <w:rFonts w:cs="David" w:hint="cs"/>
          <w:rtl/>
        </w:rPr>
        <w:tab/>
        <w:t>אמרת "אנחנו". לא אמרתי שאתה בפאניקה, דברת בלשון רבים. אלה שהחליטו אתך, הם בפאניקה.</w:t>
      </w:r>
    </w:p>
    <w:p w14:paraId="42CBAF37" w14:textId="77777777" w:rsidR="00097643" w:rsidRPr="00097643" w:rsidRDefault="00097643" w:rsidP="00097643">
      <w:pPr>
        <w:bidi/>
        <w:jc w:val="both"/>
        <w:rPr>
          <w:rFonts w:cs="David" w:hint="cs"/>
          <w:rtl/>
        </w:rPr>
      </w:pPr>
    </w:p>
    <w:p w14:paraId="1B0D9671" w14:textId="77777777" w:rsidR="00097643" w:rsidRPr="00097643" w:rsidRDefault="00097643" w:rsidP="00097643">
      <w:pPr>
        <w:bidi/>
        <w:jc w:val="both"/>
        <w:rPr>
          <w:rFonts w:cs="David" w:hint="cs"/>
          <w:rtl/>
        </w:rPr>
      </w:pPr>
      <w:r w:rsidRPr="00097643">
        <w:rPr>
          <w:rFonts w:cs="David" w:hint="cs"/>
          <w:u w:val="single"/>
          <w:rtl/>
        </w:rPr>
        <w:t>היו"ר דוד טל:</w:t>
      </w:r>
    </w:p>
    <w:p w14:paraId="73512F22" w14:textId="77777777" w:rsidR="00097643" w:rsidRPr="00097643" w:rsidRDefault="00097643" w:rsidP="00097643">
      <w:pPr>
        <w:bidi/>
        <w:jc w:val="both"/>
        <w:rPr>
          <w:rFonts w:cs="David" w:hint="cs"/>
          <w:rtl/>
        </w:rPr>
      </w:pPr>
    </w:p>
    <w:p w14:paraId="0C8A3380" w14:textId="77777777" w:rsidR="00097643" w:rsidRPr="00097643" w:rsidRDefault="00097643" w:rsidP="00097643">
      <w:pPr>
        <w:bidi/>
        <w:jc w:val="both"/>
        <w:rPr>
          <w:rFonts w:cs="David" w:hint="cs"/>
          <w:rtl/>
        </w:rPr>
      </w:pPr>
      <w:r w:rsidRPr="00097643">
        <w:rPr>
          <w:rFonts w:cs="David" w:hint="cs"/>
          <w:rtl/>
        </w:rPr>
        <w:tab/>
        <w:t xml:space="preserve">בקטע הזה הפאניקה לא עובדת עליי בשום צורה. הם יודעים גם שהם לא יכולים להשתמש בי. </w:t>
      </w:r>
    </w:p>
    <w:p w14:paraId="2CE66AA0" w14:textId="77777777" w:rsidR="00097643" w:rsidRPr="00097643" w:rsidRDefault="00097643" w:rsidP="00097643">
      <w:pPr>
        <w:bidi/>
        <w:jc w:val="both"/>
        <w:rPr>
          <w:rFonts w:cs="David" w:hint="cs"/>
          <w:rtl/>
        </w:rPr>
      </w:pPr>
    </w:p>
    <w:p w14:paraId="1E954DA6" w14:textId="77777777" w:rsidR="00097643" w:rsidRPr="00097643" w:rsidRDefault="00097643" w:rsidP="00097643">
      <w:pPr>
        <w:pStyle w:val="Heading5"/>
        <w:rPr>
          <w:rFonts w:hint="cs"/>
          <w:sz w:val="24"/>
          <w:rtl/>
        </w:rPr>
      </w:pPr>
      <w:r w:rsidRPr="00097643">
        <w:rPr>
          <w:rFonts w:hint="cs"/>
          <w:sz w:val="24"/>
          <w:u w:val="single"/>
          <w:rtl/>
        </w:rPr>
        <w:t xml:space="preserve">שלי </w:t>
      </w:r>
      <w:proofErr w:type="spellStart"/>
      <w:r w:rsidRPr="00097643">
        <w:rPr>
          <w:rFonts w:hint="cs"/>
          <w:sz w:val="24"/>
          <w:u w:val="single"/>
          <w:rtl/>
        </w:rPr>
        <w:t>יחימוביץ</w:t>
      </w:r>
      <w:proofErr w:type="spellEnd"/>
      <w:r w:rsidRPr="00097643">
        <w:rPr>
          <w:rFonts w:hint="cs"/>
          <w:sz w:val="24"/>
          <w:u w:val="single"/>
          <w:rtl/>
        </w:rPr>
        <w:t>:</w:t>
      </w:r>
    </w:p>
    <w:p w14:paraId="60D0A4C1" w14:textId="77777777" w:rsidR="00097643" w:rsidRPr="00097643" w:rsidRDefault="00097643" w:rsidP="00097643">
      <w:pPr>
        <w:pStyle w:val="Heading5"/>
        <w:rPr>
          <w:rFonts w:hint="cs"/>
          <w:sz w:val="24"/>
          <w:rtl/>
        </w:rPr>
      </w:pPr>
    </w:p>
    <w:p w14:paraId="3F4D7CF2" w14:textId="77777777" w:rsidR="00097643" w:rsidRPr="00097643" w:rsidRDefault="00097643" w:rsidP="00097643">
      <w:pPr>
        <w:bidi/>
        <w:jc w:val="both"/>
        <w:rPr>
          <w:rFonts w:cs="David" w:hint="cs"/>
          <w:rtl/>
        </w:rPr>
      </w:pPr>
      <w:r w:rsidRPr="00097643">
        <w:rPr>
          <w:rFonts w:cs="David" w:hint="cs"/>
          <w:rtl/>
        </w:rPr>
        <w:tab/>
        <w:t>יש מגמה שעוברת כחוט השני בין כל ההצעות האלה, והיא להגביל את חברי הכנסת ולהצר את צעדיהם, ולאפשר לממשלה יותר חופש פעולה. לממשלה לא חסר חופש פעולה.</w:t>
      </w:r>
    </w:p>
    <w:p w14:paraId="1ABF1AEB" w14:textId="77777777" w:rsidR="00097643" w:rsidRPr="00097643" w:rsidRDefault="00097643" w:rsidP="00097643">
      <w:pPr>
        <w:bidi/>
        <w:jc w:val="both"/>
        <w:rPr>
          <w:rFonts w:cs="David" w:hint="cs"/>
          <w:rtl/>
        </w:rPr>
      </w:pPr>
    </w:p>
    <w:p w14:paraId="30787C65" w14:textId="77777777" w:rsidR="00097643" w:rsidRPr="00097643" w:rsidRDefault="00097643" w:rsidP="00097643">
      <w:pPr>
        <w:bidi/>
        <w:jc w:val="both"/>
        <w:rPr>
          <w:rFonts w:cs="David" w:hint="cs"/>
          <w:rtl/>
        </w:rPr>
      </w:pPr>
      <w:r w:rsidRPr="00097643">
        <w:rPr>
          <w:rFonts w:cs="David"/>
          <w:u w:val="single"/>
          <w:rtl/>
        </w:rPr>
        <w:br w:type="page"/>
      </w:r>
      <w:r w:rsidRPr="00097643">
        <w:rPr>
          <w:rFonts w:cs="David" w:hint="cs"/>
          <w:u w:val="single"/>
          <w:rtl/>
        </w:rPr>
        <w:t>היו"ר דוד טל:</w:t>
      </w:r>
    </w:p>
    <w:p w14:paraId="1948EC0F" w14:textId="77777777" w:rsidR="00097643" w:rsidRPr="00097643" w:rsidRDefault="00097643" w:rsidP="00097643">
      <w:pPr>
        <w:bidi/>
        <w:jc w:val="both"/>
        <w:rPr>
          <w:rFonts w:cs="David" w:hint="cs"/>
          <w:rtl/>
        </w:rPr>
      </w:pPr>
    </w:p>
    <w:p w14:paraId="1D94CC39" w14:textId="77777777" w:rsidR="00097643" w:rsidRPr="00097643" w:rsidRDefault="00097643" w:rsidP="00097643">
      <w:pPr>
        <w:bidi/>
        <w:ind w:firstLine="567"/>
        <w:jc w:val="both"/>
        <w:rPr>
          <w:rFonts w:cs="David" w:hint="cs"/>
          <w:rtl/>
        </w:rPr>
      </w:pPr>
      <w:r w:rsidRPr="00097643">
        <w:rPr>
          <w:rFonts w:cs="David" w:hint="cs"/>
          <w:rtl/>
        </w:rPr>
        <w:t>איזה חופש פעולה?</w:t>
      </w:r>
    </w:p>
    <w:p w14:paraId="706B7933" w14:textId="77777777" w:rsidR="00097643" w:rsidRPr="00097643" w:rsidRDefault="00097643" w:rsidP="00097643">
      <w:pPr>
        <w:bidi/>
        <w:jc w:val="both"/>
        <w:rPr>
          <w:rFonts w:cs="David" w:hint="cs"/>
          <w:rtl/>
        </w:rPr>
      </w:pPr>
    </w:p>
    <w:p w14:paraId="66159934" w14:textId="77777777" w:rsidR="00097643" w:rsidRPr="00097643" w:rsidRDefault="00097643" w:rsidP="00097643">
      <w:pPr>
        <w:pStyle w:val="Heading5"/>
        <w:rPr>
          <w:rFonts w:hint="cs"/>
          <w:sz w:val="24"/>
          <w:rtl/>
        </w:rPr>
      </w:pPr>
      <w:r w:rsidRPr="00097643">
        <w:rPr>
          <w:rFonts w:hint="cs"/>
          <w:sz w:val="24"/>
          <w:u w:val="single"/>
          <w:rtl/>
        </w:rPr>
        <w:t xml:space="preserve">שלי </w:t>
      </w:r>
      <w:proofErr w:type="spellStart"/>
      <w:r w:rsidRPr="00097643">
        <w:rPr>
          <w:rFonts w:hint="cs"/>
          <w:sz w:val="24"/>
          <w:u w:val="single"/>
          <w:rtl/>
        </w:rPr>
        <w:t>יחימוביץ</w:t>
      </w:r>
      <w:proofErr w:type="spellEnd"/>
      <w:r w:rsidRPr="00097643">
        <w:rPr>
          <w:rFonts w:hint="cs"/>
          <w:sz w:val="24"/>
          <w:u w:val="single"/>
          <w:rtl/>
        </w:rPr>
        <w:t>:</w:t>
      </w:r>
    </w:p>
    <w:p w14:paraId="65A34D82" w14:textId="77777777" w:rsidR="00097643" w:rsidRPr="00097643" w:rsidRDefault="00097643" w:rsidP="00097643">
      <w:pPr>
        <w:pStyle w:val="Heading5"/>
        <w:rPr>
          <w:rFonts w:hint="cs"/>
          <w:sz w:val="24"/>
          <w:rtl/>
        </w:rPr>
      </w:pPr>
    </w:p>
    <w:p w14:paraId="44E16A77" w14:textId="77777777" w:rsidR="00097643" w:rsidRPr="00097643" w:rsidRDefault="00097643" w:rsidP="00097643">
      <w:pPr>
        <w:bidi/>
        <w:jc w:val="both"/>
        <w:rPr>
          <w:rFonts w:cs="David" w:hint="cs"/>
          <w:rtl/>
        </w:rPr>
      </w:pPr>
      <w:r w:rsidRPr="00097643">
        <w:rPr>
          <w:rFonts w:cs="David" w:hint="cs"/>
          <w:rtl/>
        </w:rPr>
        <w:tab/>
        <w:t xml:space="preserve">אתה פשוט מרחיב את הפער בין היכולות של חברי הכנסת לבין היכולות של הממשלה. נורא פשוט. אתה מצר צעדיהם של חברי הכנסת. פטור מחובת הנחה, יש לו טעם לפגם. </w:t>
      </w:r>
    </w:p>
    <w:p w14:paraId="16BE22D6" w14:textId="77777777" w:rsidR="00097643" w:rsidRPr="00097643" w:rsidRDefault="00097643" w:rsidP="00097643">
      <w:pPr>
        <w:bidi/>
        <w:jc w:val="both"/>
        <w:rPr>
          <w:rFonts w:cs="David" w:hint="cs"/>
          <w:rtl/>
        </w:rPr>
      </w:pPr>
    </w:p>
    <w:p w14:paraId="174B29C9"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398EC6C8" w14:textId="77777777" w:rsidR="00097643" w:rsidRPr="00097643" w:rsidRDefault="00097643" w:rsidP="00097643">
      <w:pPr>
        <w:bidi/>
        <w:jc w:val="both"/>
        <w:rPr>
          <w:rFonts w:cs="David" w:hint="cs"/>
          <w:u w:val="single"/>
          <w:rtl/>
        </w:rPr>
      </w:pPr>
    </w:p>
    <w:p w14:paraId="356CBA6D" w14:textId="77777777" w:rsidR="00097643" w:rsidRPr="00097643" w:rsidRDefault="00097643" w:rsidP="00097643">
      <w:pPr>
        <w:bidi/>
        <w:jc w:val="both"/>
        <w:rPr>
          <w:rFonts w:cs="David" w:hint="cs"/>
          <w:rtl/>
        </w:rPr>
      </w:pPr>
      <w:r w:rsidRPr="00097643">
        <w:rPr>
          <w:rFonts w:cs="David" w:hint="cs"/>
          <w:rtl/>
        </w:rPr>
        <w:tab/>
        <w:t>סליחה, מה קיימים? אז תגביל גם את הממשלה. גם הממשלה תוכל רק בשבוע הבא.</w:t>
      </w:r>
    </w:p>
    <w:p w14:paraId="2738C449" w14:textId="77777777" w:rsidR="00097643" w:rsidRPr="00097643" w:rsidRDefault="00097643" w:rsidP="00097643">
      <w:pPr>
        <w:bidi/>
        <w:jc w:val="both"/>
        <w:rPr>
          <w:rFonts w:cs="David" w:hint="cs"/>
          <w:rtl/>
        </w:rPr>
      </w:pPr>
    </w:p>
    <w:p w14:paraId="47CEF272" w14:textId="77777777" w:rsidR="00097643" w:rsidRPr="00097643" w:rsidRDefault="00097643" w:rsidP="00097643">
      <w:pPr>
        <w:pStyle w:val="Heading5"/>
        <w:rPr>
          <w:rFonts w:hint="cs"/>
          <w:sz w:val="24"/>
          <w:rtl/>
        </w:rPr>
      </w:pPr>
      <w:r w:rsidRPr="00097643">
        <w:rPr>
          <w:rFonts w:hint="cs"/>
          <w:sz w:val="24"/>
          <w:u w:val="single"/>
          <w:rtl/>
        </w:rPr>
        <w:t xml:space="preserve">שלי </w:t>
      </w:r>
      <w:proofErr w:type="spellStart"/>
      <w:r w:rsidRPr="00097643">
        <w:rPr>
          <w:rFonts w:hint="cs"/>
          <w:sz w:val="24"/>
          <w:u w:val="single"/>
          <w:rtl/>
        </w:rPr>
        <w:t>יחימוביץ</w:t>
      </w:r>
      <w:proofErr w:type="spellEnd"/>
      <w:r w:rsidRPr="00097643">
        <w:rPr>
          <w:rFonts w:hint="cs"/>
          <w:sz w:val="24"/>
          <w:u w:val="single"/>
          <w:rtl/>
        </w:rPr>
        <w:t>:</w:t>
      </w:r>
    </w:p>
    <w:p w14:paraId="6937D5A8" w14:textId="77777777" w:rsidR="00097643" w:rsidRPr="00097643" w:rsidRDefault="00097643" w:rsidP="00097643">
      <w:pPr>
        <w:pStyle w:val="Heading5"/>
        <w:rPr>
          <w:rFonts w:hint="cs"/>
          <w:sz w:val="24"/>
          <w:rtl/>
        </w:rPr>
      </w:pPr>
    </w:p>
    <w:p w14:paraId="1E0C6A7F" w14:textId="77777777" w:rsidR="00097643" w:rsidRPr="00097643" w:rsidRDefault="00097643" w:rsidP="00097643">
      <w:pPr>
        <w:bidi/>
        <w:ind w:firstLine="567"/>
        <w:jc w:val="both"/>
        <w:rPr>
          <w:rFonts w:cs="David" w:hint="cs"/>
          <w:rtl/>
        </w:rPr>
      </w:pPr>
      <w:r w:rsidRPr="00097643">
        <w:rPr>
          <w:rFonts w:cs="David" w:hint="cs"/>
          <w:rtl/>
        </w:rPr>
        <w:t xml:space="preserve">אני מסכימה עם חבר הכנסת סער. אני מסכימה שנחכה, אם הממשלה תחיל את זה על עצמה. </w:t>
      </w:r>
    </w:p>
    <w:p w14:paraId="5D5E4328" w14:textId="77777777" w:rsidR="00097643" w:rsidRPr="00097643" w:rsidRDefault="00097643" w:rsidP="00097643">
      <w:pPr>
        <w:bidi/>
        <w:jc w:val="both"/>
        <w:rPr>
          <w:rFonts w:cs="David" w:hint="cs"/>
          <w:rtl/>
        </w:rPr>
      </w:pPr>
    </w:p>
    <w:p w14:paraId="04433824" w14:textId="77777777" w:rsidR="00097643" w:rsidRPr="00097643" w:rsidRDefault="00097643" w:rsidP="00097643">
      <w:pPr>
        <w:bidi/>
        <w:jc w:val="both"/>
        <w:rPr>
          <w:rFonts w:cs="David"/>
          <w:rtl/>
        </w:rPr>
      </w:pPr>
      <w:r w:rsidRPr="00097643">
        <w:rPr>
          <w:rFonts w:cs="David" w:hint="cs"/>
          <w:u w:val="single"/>
          <w:rtl/>
        </w:rPr>
        <w:t>קריאה</w:t>
      </w:r>
      <w:r w:rsidRPr="00097643">
        <w:rPr>
          <w:rFonts w:cs="David"/>
          <w:u w:val="single"/>
          <w:rtl/>
        </w:rPr>
        <w:t>:</w:t>
      </w:r>
    </w:p>
    <w:p w14:paraId="21CD720E" w14:textId="77777777" w:rsidR="00097643" w:rsidRPr="00097643" w:rsidRDefault="00097643" w:rsidP="00097643">
      <w:pPr>
        <w:bidi/>
        <w:jc w:val="both"/>
        <w:rPr>
          <w:rFonts w:cs="David"/>
          <w:rtl/>
        </w:rPr>
      </w:pPr>
    </w:p>
    <w:p w14:paraId="619D46AB" w14:textId="77777777" w:rsidR="00097643" w:rsidRPr="00097643" w:rsidRDefault="00097643" w:rsidP="00097643">
      <w:pPr>
        <w:bidi/>
        <w:jc w:val="both"/>
        <w:rPr>
          <w:rFonts w:cs="David" w:hint="cs"/>
          <w:rtl/>
        </w:rPr>
      </w:pPr>
      <w:r w:rsidRPr="00097643">
        <w:rPr>
          <w:rFonts w:cs="David"/>
          <w:rtl/>
        </w:rPr>
        <w:tab/>
      </w:r>
      <w:r w:rsidRPr="00097643">
        <w:rPr>
          <w:rFonts w:cs="David" w:hint="cs"/>
          <w:rtl/>
        </w:rPr>
        <w:t xml:space="preserve">יושב אדם, מחווה דעה. הוא עובד ציבור בכלל. </w:t>
      </w:r>
    </w:p>
    <w:p w14:paraId="69AD082D" w14:textId="77777777" w:rsidR="00097643" w:rsidRPr="00097643" w:rsidRDefault="00097643" w:rsidP="00097643">
      <w:pPr>
        <w:bidi/>
        <w:jc w:val="both"/>
        <w:rPr>
          <w:rFonts w:cs="David" w:hint="cs"/>
          <w:rtl/>
        </w:rPr>
      </w:pPr>
    </w:p>
    <w:p w14:paraId="2E1FA26E"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0EA72803" w14:textId="77777777" w:rsidR="00097643" w:rsidRPr="00097643" w:rsidRDefault="00097643" w:rsidP="00097643">
      <w:pPr>
        <w:bidi/>
        <w:jc w:val="both"/>
        <w:rPr>
          <w:rFonts w:cs="David" w:hint="cs"/>
          <w:u w:val="single"/>
          <w:rtl/>
        </w:rPr>
      </w:pPr>
    </w:p>
    <w:p w14:paraId="3DB6AA98" w14:textId="77777777" w:rsidR="00097643" w:rsidRPr="00097643" w:rsidRDefault="00097643" w:rsidP="00097643">
      <w:pPr>
        <w:bidi/>
        <w:jc w:val="both"/>
        <w:rPr>
          <w:rFonts w:cs="David" w:hint="cs"/>
          <w:rtl/>
        </w:rPr>
      </w:pPr>
      <w:r w:rsidRPr="00097643">
        <w:rPr>
          <w:rFonts w:cs="David" w:hint="cs"/>
          <w:rtl/>
        </w:rPr>
        <w:tab/>
        <w:t xml:space="preserve">לא, לא מותר לו להגביל נבחרי ציבור. </w:t>
      </w:r>
    </w:p>
    <w:p w14:paraId="23BB6934" w14:textId="77777777" w:rsidR="00097643" w:rsidRPr="00097643" w:rsidRDefault="00097643" w:rsidP="00097643">
      <w:pPr>
        <w:bidi/>
        <w:jc w:val="both"/>
        <w:rPr>
          <w:rFonts w:cs="David" w:hint="cs"/>
          <w:rtl/>
        </w:rPr>
      </w:pPr>
    </w:p>
    <w:p w14:paraId="67BFBD84" w14:textId="77777777" w:rsidR="00097643" w:rsidRPr="00097643" w:rsidRDefault="00097643" w:rsidP="00097643">
      <w:pPr>
        <w:bidi/>
        <w:jc w:val="both"/>
        <w:rPr>
          <w:rFonts w:cs="David" w:hint="cs"/>
          <w:rtl/>
        </w:rPr>
      </w:pPr>
      <w:r w:rsidRPr="00097643">
        <w:rPr>
          <w:rFonts w:cs="David" w:hint="cs"/>
          <w:u w:val="single"/>
          <w:rtl/>
        </w:rPr>
        <w:t xml:space="preserve">אלי </w:t>
      </w:r>
      <w:proofErr w:type="spellStart"/>
      <w:r w:rsidRPr="00097643">
        <w:rPr>
          <w:rFonts w:cs="David" w:hint="cs"/>
          <w:u w:val="single"/>
          <w:rtl/>
        </w:rPr>
        <w:t>אפללו</w:t>
      </w:r>
      <w:proofErr w:type="spellEnd"/>
      <w:r w:rsidRPr="00097643">
        <w:rPr>
          <w:rFonts w:cs="David" w:hint="cs"/>
          <w:u w:val="single"/>
          <w:rtl/>
        </w:rPr>
        <w:t>:</w:t>
      </w:r>
    </w:p>
    <w:p w14:paraId="41D651B0" w14:textId="77777777" w:rsidR="00097643" w:rsidRPr="00097643" w:rsidRDefault="00097643" w:rsidP="00097643">
      <w:pPr>
        <w:bidi/>
        <w:jc w:val="both"/>
        <w:rPr>
          <w:rFonts w:cs="David" w:hint="cs"/>
          <w:rtl/>
        </w:rPr>
      </w:pPr>
    </w:p>
    <w:p w14:paraId="56089385" w14:textId="77777777" w:rsidR="00097643" w:rsidRPr="00097643" w:rsidRDefault="00097643" w:rsidP="00097643">
      <w:pPr>
        <w:bidi/>
        <w:jc w:val="both"/>
        <w:rPr>
          <w:rFonts w:cs="David" w:hint="cs"/>
          <w:rtl/>
        </w:rPr>
      </w:pPr>
      <w:r w:rsidRPr="00097643">
        <w:rPr>
          <w:rFonts w:cs="David" w:hint="cs"/>
          <w:rtl/>
        </w:rPr>
        <w:tab/>
        <w:t>הוא לא הגביל, הוא אמר. מה אתה תוקף אותו?</w:t>
      </w:r>
    </w:p>
    <w:p w14:paraId="22103334" w14:textId="77777777" w:rsidR="00097643" w:rsidRPr="00097643" w:rsidRDefault="00097643" w:rsidP="00097643">
      <w:pPr>
        <w:pStyle w:val="Heading5"/>
        <w:rPr>
          <w:rFonts w:hint="cs"/>
          <w:sz w:val="24"/>
          <w:u w:val="single"/>
          <w:rtl/>
        </w:rPr>
      </w:pPr>
    </w:p>
    <w:p w14:paraId="62891C38" w14:textId="77777777" w:rsidR="00097643" w:rsidRPr="00097643" w:rsidRDefault="00097643" w:rsidP="00097643">
      <w:pPr>
        <w:bidi/>
        <w:jc w:val="both"/>
        <w:rPr>
          <w:rFonts w:cs="David" w:hint="cs"/>
          <w:rtl/>
        </w:rPr>
      </w:pPr>
      <w:r w:rsidRPr="00097643">
        <w:rPr>
          <w:rFonts w:cs="David" w:hint="cs"/>
          <w:u w:val="single"/>
          <w:rtl/>
        </w:rPr>
        <w:t>היו"ר דוד טל:</w:t>
      </w:r>
    </w:p>
    <w:p w14:paraId="410C7160" w14:textId="77777777" w:rsidR="00097643" w:rsidRPr="00097643" w:rsidRDefault="00097643" w:rsidP="00097643">
      <w:pPr>
        <w:bidi/>
        <w:jc w:val="both"/>
        <w:rPr>
          <w:rFonts w:cs="David" w:hint="cs"/>
          <w:rtl/>
        </w:rPr>
      </w:pPr>
    </w:p>
    <w:p w14:paraId="15665255" w14:textId="77777777" w:rsidR="00097643" w:rsidRPr="00097643" w:rsidRDefault="00097643" w:rsidP="00097643">
      <w:pPr>
        <w:bidi/>
        <w:jc w:val="both"/>
        <w:rPr>
          <w:rFonts w:cs="David" w:hint="cs"/>
          <w:rtl/>
        </w:rPr>
      </w:pPr>
      <w:r w:rsidRPr="00097643">
        <w:rPr>
          <w:rFonts w:cs="David" w:hint="cs"/>
          <w:rtl/>
        </w:rPr>
        <w:tab/>
        <w:t xml:space="preserve">חברת הכנסת </w:t>
      </w:r>
      <w:proofErr w:type="spellStart"/>
      <w:r w:rsidRPr="00097643">
        <w:rPr>
          <w:rFonts w:cs="David" w:hint="cs"/>
          <w:rtl/>
        </w:rPr>
        <w:t>יחימוביץ</w:t>
      </w:r>
      <w:proofErr w:type="spellEnd"/>
      <w:r w:rsidRPr="00097643">
        <w:rPr>
          <w:rFonts w:cs="David" w:hint="cs"/>
          <w:rtl/>
        </w:rPr>
        <w:t xml:space="preserve"> באמצע זכות דיבור. </w:t>
      </w:r>
    </w:p>
    <w:p w14:paraId="11715448" w14:textId="77777777" w:rsidR="00097643" w:rsidRPr="00097643" w:rsidRDefault="00097643" w:rsidP="00097643">
      <w:pPr>
        <w:bidi/>
        <w:jc w:val="both"/>
        <w:rPr>
          <w:rFonts w:cs="David" w:hint="cs"/>
          <w:rtl/>
        </w:rPr>
      </w:pPr>
    </w:p>
    <w:p w14:paraId="43BB19FC" w14:textId="77777777" w:rsidR="00097643" w:rsidRPr="00097643" w:rsidRDefault="00097643" w:rsidP="00097643">
      <w:pPr>
        <w:pStyle w:val="Heading5"/>
        <w:rPr>
          <w:rFonts w:hint="cs"/>
          <w:sz w:val="24"/>
          <w:rtl/>
        </w:rPr>
      </w:pPr>
      <w:r w:rsidRPr="00097643">
        <w:rPr>
          <w:rFonts w:hint="cs"/>
          <w:sz w:val="24"/>
          <w:u w:val="single"/>
          <w:rtl/>
        </w:rPr>
        <w:t xml:space="preserve">שלי </w:t>
      </w:r>
      <w:proofErr w:type="spellStart"/>
      <w:r w:rsidRPr="00097643">
        <w:rPr>
          <w:rFonts w:hint="cs"/>
          <w:sz w:val="24"/>
          <w:u w:val="single"/>
          <w:rtl/>
        </w:rPr>
        <w:t>יחימוביץ</w:t>
      </w:r>
      <w:proofErr w:type="spellEnd"/>
      <w:r w:rsidRPr="00097643">
        <w:rPr>
          <w:rFonts w:hint="cs"/>
          <w:sz w:val="24"/>
          <w:u w:val="single"/>
          <w:rtl/>
        </w:rPr>
        <w:t>:</w:t>
      </w:r>
    </w:p>
    <w:p w14:paraId="7BE0AB7D" w14:textId="77777777" w:rsidR="00097643" w:rsidRPr="00097643" w:rsidRDefault="00097643" w:rsidP="00097643">
      <w:pPr>
        <w:pStyle w:val="Heading5"/>
        <w:rPr>
          <w:rFonts w:hint="cs"/>
          <w:sz w:val="24"/>
          <w:rtl/>
        </w:rPr>
      </w:pPr>
    </w:p>
    <w:p w14:paraId="751FDD88" w14:textId="77777777" w:rsidR="00097643" w:rsidRPr="00097643" w:rsidRDefault="00097643" w:rsidP="00097643">
      <w:pPr>
        <w:bidi/>
        <w:jc w:val="both"/>
        <w:rPr>
          <w:rFonts w:cs="David" w:hint="cs"/>
          <w:rtl/>
        </w:rPr>
      </w:pPr>
      <w:r w:rsidRPr="00097643">
        <w:rPr>
          <w:rFonts w:cs="David" w:hint="cs"/>
          <w:rtl/>
        </w:rPr>
        <w:tab/>
        <w:t>אני מסכימה, אבל במקביל שהממשלה תתחייב בדיוק לאותו דבר, שחברי הכנסת והממשלה יהיו כפופים לאותן מגבלות. בבקשה.</w:t>
      </w:r>
    </w:p>
    <w:p w14:paraId="6282A5D0" w14:textId="77777777" w:rsidR="00097643" w:rsidRPr="00097643" w:rsidRDefault="00097643" w:rsidP="00097643">
      <w:pPr>
        <w:bidi/>
        <w:jc w:val="both"/>
        <w:rPr>
          <w:rFonts w:cs="David" w:hint="cs"/>
          <w:rtl/>
        </w:rPr>
      </w:pPr>
    </w:p>
    <w:p w14:paraId="491FFCB2" w14:textId="77777777" w:rsidR="00097643" w:rsidRPr="00097643" w:rsidRDefault="00097643" w:rsidP="00097643">
      <w:pPr>
        <w:bidi/>
        <w:jc w:val="both"/>
        <w:rPr>
          <w:rFonts w:cs="David"/>
          <w:rtl/>
        </w:rPr>
      </w:pPr>
      <w:r w:rsidRPr="00097643">
        <w:rPr>
          <w:rFonts w:cs="David" w:hint="eastAsia"/>
          <w:u w:val="single"/>
          <w:rtl/>
        </w:rPr>
        <w:t>אורי</w:t>
      </w:r>
      <w:r w:rsidRPr="00097643">
        <w:rPr>
          <w:rFonts w:cs="David"/>
          <w:u w:val="single"/>
          <w:rtl/>
        </w:rPr>
        <w:t xml:space="preserve"> אריאל:</w:t>
      </w:r>
    </w:p>
    <w:p w14:paraId="6B2E1439" w14:textId="77777777" w:rsidR="00097643" w:rsidRPr="00097643" w:rsidRDefault="00097643" w:rsidP="00097643">
      <w:pPr>
        <w:bidi/>
        <w:jc w:val="both"/>
        <w:rPr>
          <w:rFonts w:cs="David"/>
          <w:rtl/>
        </w:rPr>
      </w:pPr>
    </w:p>
    <w:p w14:paraId="61CACD8F" w14:textId="77777777" w:rsidR="00097643" w:rsidRPr="00097643" w:rsidRDefault="00097643" w:rsidP="00097643">
      <w:pPr>
        <w:bidi/>
        <w:jc w:val="both"/>
        <w:rPr>
          <w:rFonts w:cs="David" w:hint="cs"/>
          <w:rtl/>
        </w:rPr>
      </w:pPr>
      <w:r w:rsidRPr="00097643">
        <w:rPr>
          <w:rFonts w:cs="David"/>
          <w:rtl/>
        </w:rPr>
        <w:tab/>
      </w:r>
      <w:r w:rsidRPr="00097643">
        <w:rPr>
          <w:rFonts w:cs="David" w:hint="cs"/>
          <w:rtl/>
        </w:rPr>
        <w:t xml:space="preserve"> אלא במקרים מיוחדים יהיה להם פטור. </w:t>
      </w:r>
    </w:p>
    <w:p w14:paraId="3C3CD4B8" w14:textId="77777777" w:rsidR="00097643" w:rsidRPr="00097643" w:rsidRDefault="00097643" w:rsidP="00097643">
      <w:pPr>
        <w:bidi/>
        <w:jc w:val="both"/>
        <w:rPr>
          <w:rFonts w:cs="David" w:hint="cs"/>
          <w:rtl/>
        </w:rPr>
      </w:pPr>
    </w:p>
    <w:p w14:paraId="04B974A8" w14:textId="77777777" w:rsidR="00097643" w:rsidRPr="00097643" w:rsidRDefault="00097643" w:rsidP="00097643">
      <w:pPr>
        <w:pStyle w:val="Heading5"/>
        <w:rPr>
          <w:rFonts w:hint="cs"/>
          <w:sz w:val="24"/>
          <w:rtl/>
        </w:rPr>
      </w:pPr>
      <w:r w:rsidRPr="00097643">
        <w:rPr>
          <w:rFonts w:hint="cs"/>
          <w:sz w:val="24"/>
          <w:u w:val="single"/>
          <w:rtl/>
        </w:rPr>
        <w:t xml:space="preserve">שלי </w:t>
      </w:r>
      <w:proofErr w:type="spellStart"/>
      <w:r w:rsidRPr="00097643">
        <w:rPr>
          <w:rFonts w:hint="cs"/>
          <w:sz w:val="24"/>
          <w:u w:val="single"/>
          <w:rtl/>
        </w:rPr>
        <w:t>יחימוביץ</w:t>
      </w:r>
      <w:proofErr w:type="spellEnd"/>
      <w:r w:rsidRPr="00097643">
        <w:rPr>
          <w:rFonts w:hint="cs"/>
          <w:sz w:val="24"/>
          <w:u w:val="single"/>
          <w:rtl/>
        </w:rPr>
        <w:t>:</w:t>
      </w:r>
    </w:p>
    <w:p w14:paraId="59BD1464" w14:textId="77777777" w:rsidR="00097643" w:rsidRPr="00097643" w:rsidRDefault="00097643" w:rsidP="00097643">
      <w:pPr>
        <w:pStyle w:val="Heading5"/>
        <w:rPr>
          <w:rFonts w:hint="cs"/>
          <w:sz w:val="24"/>
          <w:rtl/>
        </w:rPr>
      </w:pPr>
    </w:p>
    <w:p w14:paraId="45C4257B" w14:textId="77777777" w:rsidR="00097643" w:rsidRPr="00097643" w:rsidRDefault="00097643" w:rsidP="00097643">
      <w:pPr>
        <w:bidi/>
        <w:jc w:val="both"/>
        <w:rPr>
          <w:rFonts w:cs="David" w:hint="cs"/>
          <w:rtl/>
        </w:rPr>
      </w:pPr>
      <w:r w:rsidRPr="00097643">
        <w:rPr>
          <w:rFonts w:cs="David" w:hint="cs"/>
          <w:rtl/>
        </w:rPr>
        <w:tab/>
        <w:t xml:space="preserve"> כמו שזה נראה עכשיו - - -</w:t>
      </w:r>
    </w:p>
    <w:p w14:paraId="10DEC1C5" w14:textId="77777777" w:rsidR="00097643" w:rsidRPr="00097643" w:rsidRDefault="00097643" w:rsidP="00097643">
      <w:pPr>
        <w:bidi/>
        <w:jc w:val="both"/>
        <w:rPr>
          <w:rFonts w:cs="David" w:hint="cs"/>
          <w:rtl/>
        </w:rPr>
      </w:pPr>
    </w:p>
    <w:p w14:paraId="4CBC4D20"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6EE7A50E" w14:textId="77777777" w:rsidR="00097643" w:rsidRPr="00097643" w:rsidRDefault="00097643" w:rsidP="00097643">
      <w:pPr>
        <w:bidi/>
        <w:jc w:val="both"/>
        <w:rPr>
          <w:rFonts w:cs="David" w:hint="cs"/>
          <w:u w:val="single"/>
          <w:rtl/>
        </w:rPr>
      </w:pPr>
    </w:p>
    <w:p w14:paraId="47B40186" w14:textId="77777777" w:rsidR="00097643" w:rsidRPr="00097643" w:rsidRDefault="00097643" w:rsidP="00097643">
      <w:pPr>
        <w:bidi/>
        <w:jc w:val="both"/>
        <w:rPr>
          <w:rFonts w:cs="David" w:hint="cs"/>
          <w:rtl/>
        </w:rPr>
      </w:pPr>
      <w:r w:rsidRPr="00097643">
        <w:rPr>
          <w:rFonts w:cs="David" w:hint="cs"/>
          <w:rtl/>
        </w:rPr>
        <w:tab/>
        <w:t xml:space="preserve"> גם אני מוכן להגבלה הדדית. </w:t>
      </w:r>
    </w:p>
    <w:p w14:paraId="5FAB39D6" w14:textId="77777777" w:rsidR="00097643" w:rsidRPr="00097643" w:rsidRDefault="00097643" w:rsidP="00097643">
      <w:pPr>
        <w:bidi/>
        <w:jc w:val="both"/>
        <w:rPr>
          <w:rFonts w:cs="David" w:hint="cs"/>
          <w:rtl/>
        </w:rPr>
      </w:pPr>
    </w:p>
    <w:p w14:paraId="46D69D82" w14:textId="77777777" w:rsidR="00097643" w:rsidRPr="00097643" w:rsidRDefault="00097643" w:rsidP="00097643">
      <w:pPr>
        <w:bidi/>
        <w:jc w:val="both"/>
        <w:rPr>
          <w:rFonts w:cs="David" w:hint="cs"/>
          <w:rtl/>
        </w:rPr>
      </w:pPr>
      <w:r w:rsidRPr="00097643">
        <w:rPr>
          <w:rFonts w:cs="David" w:hint="cs"/>
          <w:u w:val="single"/>
          <w:rtl/>
        </w:rPr>
        <w:t>היו"ר דוד טל:</w:t>
      </w:r>
    </w:p>
    <w:p w14:paraId="32656B1B" w14:textId="77777777" w:rsidR="00097643" w:rsidRPr="00097643" w:rsidRDefault="00097643" w:rsidP="00097643">
      <w:pPr>
        <w:bidi/>
        <w:jc w:val="both"/>
        <w:rPr>
          <w:rFonts w:cs="David" w:hint="cs"/>
          <w:rtl/>
        </w:rPr>
      </w:pPr>
    </w:p>
    <w:p w14:paraId="77CAAD58" w14:textId="77777777" w:rsidR="00097643" w:rsidRPr="00097643" w:rsidRDefault="00097643" w:rsidP="00097643">
      <w:pPr>
        <w:bidi/>
        <w:ind w:firstLine="567"/>
        <w:jc w:val="both"/>
        <w:rPr>
          <w:rFonts w:cs="David" w:hint="cs"/>
          <w:rtl/>
        </w:rPr>
      </w:pPr>
      <w:r w:rsidRPr="00097643">
        <w:rPr>
          <w:rFonts w:cs="David" w:hint="cs"/>
          <w:rtl/>
        </w:rPr>
        <w:t>מי יקבע? יושבת ראש הכנסת?</w:t>
      </w:r>
    </w:p>
    <w:p w14:paraId="3568EE33" w14:textId="77777777" w:rsidR="00097643" w:rsidRPr="00097643" w:rsidRDefault="00097643" w:rsidP="00097643">
      <w:pPr>
        <w:bidi/>
        <w:jc w:val="both"/>
        <w:rPr>
          <w:rFonts w:cs="David" w:hint="cs"/>
          <w:rtl/>
        </w:rPr>
      </w:pPr>
    </w:p>
    <w:p w14:paraId="1586DD4B" w14:textId="77777777" w:rsidR="00097643" w:rsidRPr="00097643" w:rsidRDefault="00097643" w:rsidP="00097643">
      <w:pPr>
        <w:bidi/>
        <w:jc w:val="both"/>
        <w:rPr>
          <w:rFonts w:cs="David"/>
          <w:rtl/>
        </w:rPr>
      </w:pPr>
      <w:r w:rsidRPr="00097643">
        <w:rPr>
          <w:rFonts w:cs="David" w:hint="eastAsia"/>
          <w:u w:val="single"/>
          <w:rtl/>
        </w:rPr>
        <w:t>אורי</w:t>
      </w:r>
      <w:r w:rsidRPr="00097643">
        <w:rPr>
          <w:rFonts w:cs="David"/>
          <w:u w:val="single"/>
          <w:rtl/>
        </w:rPr>
        <w:t xml:space="preserve"> אריאל:</w:t>
      </w:r>
    </w:p>
    <w:p w14:paraId="71E433A6" w14:textId="77777777" w:rsidR="00097643" w:rsidRPr="00097643" w:rsidRDefault="00097643" w:rsidP="00097643">
      <w:pPr>
        <w:bidi/>
        <w:jc w:val="both"/>
        <w:rPr>
          <w:rFonts w:cs="David"/>
          <w:rtl/>
        </w:rPr>
      </w:pPr>
    </w:p>
    <w:p w14:paraId="5A9E6A5A" w14:textId="77777777" w:rsidR="00097643" w:rsidRPr="00097643" w:rsidRDefault="00097643" w:rsidP="00097643">
      <w:pPr>
        <w:bidi/>
        <w:jc w:val="both"/>
        <w:rPr>
          <w:rFonts w:cs="David" w:hint="cs"/>
          <w:rtl/>
        </w:rPr>
      </w:pPr>
      <w:r w:rsidRPr="00097643">
        <w:rPr>
          <w:rFonts w:cs="David"/>
          <w:rtl/>
        </w:rPr>
        <w:tab/>
      </w:r>
      <w:r w:rsidRPr="00097643">
        <w:rPr>
          <w:rFonts w:cs="David" w:hint="cs"/>
          <w:rtl/>
        </w:rPr>
        <w:t xml:space="preserve">לא, ועדת הכנסת, מטעמים מיוחדים. אותו הדבר. ממשלה וחברי כנסת </w:t>
      </w:r>
      <w:r w:rsidRPr="00097643">
        <w:rPr>
          <w:rFonts w:cs="David"/>
          <w:rtl/>
        </w:rPr>
        <w:t>–</w:t>
      </w:r>
      <w:r w:rsidRPr="00097643">
        <w:rPr>
          <w:rFonts w:cs="David" w:hint="cs"/>
          <w:rtl/>
        </w:rPr>
        <w:t xml:space="preserve"> אותו הדבר. </w:t>
      </w:r>
    </w:p>
    <w:p w14:paraId="0A62F310" w14:textId="77777777" w:rsidR="00097643" w:rsidRPr="00097643" w:rsidRDefault="00097643" w:rsidP="00097643">
      <w:pPr>
        <w:bidi/>
        <w:jc w:val="both"/>
        <w:rPr>
          <w:rFonts w:cs="David" w:hint="cs"/>
          <w:rtl/>
        </w:rPr>
      </w:pPr>
    </w:p>
    <w:p w14:paraId="111363AA" w14:textId="77777777" w:rsidR="00097643" w:rsidRPr="00097643" w:rsidRDefault="00097643" w:rsidP="00097643">
      <w:pPr>
        <w:bidi/>
        <w:jc w:val="both"/>
        <w:rPr>
          <w:rFonts w:cs="David" w:hint="cs"/>
          <w:rtl/>
        </w:rPr>
      </w:pPr>
      <w:r w:rsidRPr="00097643">
        <w:rPr>
          <w:rFonts w:cs="David" w:hint="cs"/>
          <w:u w:val="single"/>
          <w:rtl/>
        </w:rPr>
        <w:t>היו"ר דוד טל:</w:t>
      </w:r>
    </w:p>
    <w:p w14:paraId="2FE322BC" w14:textId="77777777" w:rsidR="00097643" w:rsidRPr="00097643" w:rsidRDefault="00097643" w:rsidP="00097643">
      <w:pPr>
        <w:bidi/>
        <w:jc w:val="both"/>
        <w:rPr>
          <w:rFonts w:cs="David" w:hint="cs"/>
          <w:rtl/>
        </w:rPr>
      </w:pPr>
    </w:p>
    <w:p w14:paraId="37B8660E" w14:textId="77777777" w:rsidR="00097643" w:rsidRPr="00097643" w:rsidRDefault="00097643" w:rsidP="00097643">
      <w:pPr>
        <w:bidi/>
        <w:jc w:val="both"/>
        <w:rPr>
          <w:rFonts w:cs="David" w:hint="cs"/>
          <w:rtl/>
        </w:rPr>
      </w:pPr>
      <w:r w:rsidRPr="00097643">
        <w:rPr>
          <w:rFonts w:cs="David" w:hint="cs"/>
          <w:rtl/>
        </w:rPr>
        <w:tab/>
        <w:t xml:space="preserve">ומי יקבע. </w:t>
      </w:r>
    </w:p>
    <w:p w14:paraId="3830062C" w14:textId="77777777" w:rsidR="00097643" w:rsidRPr="00097643" w:rsidRDefault="00097643" w:rsidP="00097643">
      <w:pPr>
        <w:bidi/>
        <w:jc w:val="both"/>
        <w:rPr>
          <w:rFonts w:cs="David" w:hint="cs"/>
          <w:rtl/>
        </w:rPr>
      </w:pPr>
    </w:p>
    <w:p w14:paraId="25698CB8" w14:textId="77777777" w:rsidR="00097643" w:rsidRPr="00097643" w:rsidRDefault="00097643" w:rsidP="00097643">
      <w:pPr>
        <w:bidi/>
        <w:jc w:val="both"/>
        <w:rPr>
          <w:rFonts w:cs="David"/>
          <w:rtl/>
        </w:rPr>
      </w:pPr>
      <w:r w:rsidRPr="00097643">
        <w:rPr>
          <w:rFonts w:cs="David" w:hint="eastAsia"/>
          <w:u w:val="single"/>
          <w:rtl/>
        </w:rPr>
        <w:t>אורי</w:t>
      </w:r>
      <w:r w:rsidRPr="00097643">
        <w:rPr>
          <w:rFonts w:cs="David"/>
          <w:u w:val="single"/>
          <w:rtl/>
        </w:rPr>
        <w:t xml:space="preserve"> אריאל:</w:t>
      </w:r>
    </w:p>
    <w:p w14:paraId="5D48344D" w14:textId="77777777" w:rsidR="00097643" w:rsidRPr="00097643" w:rsidRDefault="00097643" w:rsidP="00097643">
      <w:pPr>
        <w:bidi/>
        <w:jc w:val="both"/>
        <w:rPr>
          <w:rFonts w:cs="David"/>
          <w:rtl/>
        </w:rPr>
      </w:pPr>
    </w:p>
    <w:p w14:paraId="360B566C" w14:textId="77777777" w:rsidR="00097643" w:rsidRPr="00097643" w:rsidRDefault="00097643" w:rsidP="00097643">
      <w:pPr>
        <w:bidi/>
        <w:jc w:val="both"/>
        <w:rPr>
          <w:rFonts w:cs="David" w:hint="cs"/>
          <w:rtl/>
        </w:rPr>
      </w:pPr>
      <w:r w:rsidRPr="00097643">
        <w:rPr>
          <w:rFonts w:cs="David"/>
          <w:rtl/>
        </w:rPr>
        <w:tab/>
      </w:r>
      <w:r w:rsidRPr="00097643">
        <w:rPr>
          <w:rFonts w:cs="David" w:hint="cs"/>
          <w:rtl/>
        </w:rPr>
        <w:t xml:space="preserve"> אלא אם כן אישרה זאת ועדת הכנסת מטעמים מיוחדים. </w:t>
      </w:r>
    </w:p>
    <w:p w14:paraId="6BFF4F03" w14:textId="77777777" w:rsidR="00097643" w:rsidRPr="00097643" w:rsidRDefault="00097643" w:rsidP="00097643">
      <w:pPr>
        <w:bidi/>
        <w:jc w:val="both"/>
        <w:rPr>
          <w:rFonts w:cs="David" w:hint="cs"/>
          <w:rtl/>
        </w:rPr>
      </w:pPr>
    </w:p>
    <w:p w14:paraId="3C8727DE" w14:textId="77777777" w:rsidR="00097643" w:rsidRPr="00097643" w:rsidRDefault="00097643" w:rsidP="00097643">
      <w:pPr>
        <w:bidi/>
        <w:jc w:val="both"/>
        <w:rPr>
          <w:rFonts w:cs="David" w:hint="cs"/>
          <w:rtl/>
        </w:rPr>
      </w:pPr>
      <w:r w:rsidRPr="00097643">
        <w:rPr>
          <w:rFonts w:cs="David" w:hint="cs"/>
          <w:u w:val="single"/>
          <w:rtl/>
        </w:rPr>
        <w:t>היו"ר דוד טל:</w:t>
      </w:r>
    </w:p>
    <w:p w14:paraId="28113A34" w14:textId="77777777" w:rsidR="00097643" w:rsidRPr="00097643" w:rsidRDefault="00097643" w:rsidP="00097643">
      <w:pPr>
        <w:bidi/>
        <w:jc w:val="both"/>
        <w:rPr>
          <w:rFonts w:cs="David" w:hint="cs"/>
          <w:rtl/>
        </w:rPr>
      </w:pPr>
    </w:p>
    <w:p w14:paraId="37F2AC77" w14:textId="77777777" w:rsidR="00097643" w:rsidRPr="00097643" w:rsidRDefault="00097643" w:rsidP="00097643">
      <w:pPr>
        <w:bidi/>
        <w:jc w:val="both"/>
        <w:rPr>
          <w:rFonts w:cs="David" w:hint="cs"/>
          <w:rtl/>
        </w:rPr>
      </w:pPr>
      <w:r w:rsidRPr="00097643">
        <w:rPr>
          <w:rFonts w:cs="David" w:hint="cs"/>
          <w:rtl/>
        </w:rPr>
        <w:tab/>
        <w:t xml:space="preserve">חבר הכנסת סער, בבקשה. </w:t>
      </w:r>
    </w:p>
    <w:p w14:paraId="73CF2752" w14:textId="77777777" w:rsidR="00097643" w:rsidRPr="00097643" w:rsidRDefault="00097643" w:rsidP="00097643">
      <w:pPr>
        <w:bidi/>
        <w:jc w:val="both"/>
        <w:rPr>
          <w:rFonts w:cs="David" w:hint="cs"/>
          <w:rtl/>
        </w:rPr>
      </w:pPr>
    </w:p>
    <w:p w14:paraId="6D2469AD"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28F6F97A" w14:textId="77777777" w:rsidR="00097643" w:rsidRPr="00097643" w:rsidRDefault="00097643" w:rsidP="00097643">
      <w:pPr>
        <w:bidi/>
        <w:jc w:val="both"/>
        <w:rPr>
          <w:rFonts w:cs="David" w:hint="cs"/>
          <w:u w:val="single"/>
          <w:rtl/>
        </w:rPr>
      </w:pPr>
    </w:p>
    <w:p w14:paraId="25CD78E4" w14:textId="77777777" w:rsidR="00097643" w:rsidRPr="00097643" w:rsidRDefault="00097643" w:rsidP="00097643">
      <w:pPr>
        <w:bidi/>
        <w:jc w:val="both"/>
        <w:rPr>
          <w:rFonts w:cs="David" w:hint="cs"/>
          <w:rtl/>
        </w:rPr>
      </w:pPr>
      <w:r w:rsidRPr="00097643">
        <w:rPr>
          <w:rFonts w:cs="David" w:hint="cs"/>
          <w:rtl/>
        </w:rPr>
        <w:tab/>
        <w:t>אני רוצה לדבר לחבר הכנסת אריאל, שיודע שלכל קואליציה תמיד יש רוב - - -</w:t>
      </w:r>
    </w:p>
    <w:p w14:paraId="56A385D0" w14:textId="77777777" w:rsidR="00097643" w:rsidRPr="00097643" w:rsidRDefault="00097643" w:rsidP="00097643">
      <w:pPr>
        <w:bidi/>
        <w:jc w:val="both"/>
        <w:rPr>
          <w:rFonts w:cs="David" w:hint="cs"/>
          <w:rtl/>
        </w:rPr>
      </w:pPr>
    </w:p>
    <w:p w14:paraId="5A51653C" w14:textId="77777777" w:rsidR="00097643" w:rsidRPr="00097643" w:rsidRDefault="00097643" w:rsidP="00097643">
      <w:pPr>
        <w:pStyle w:val="Heading5"/>
        <w:rPr>
          <w:rFonts w:hint="cs"/>
          <w:sz w:val="24"/>
          <w:rtl/>
        </w:rPr>
      </w:pPr>
      <w:r w:rsidRPr="00097643">
        <w:rPr>
          <w:rFonts w:hint="cs"/>
          <w:sz w:val="24"/>
          <w:u w:val="single"/>
          <w:rtl/>
        </w:rPr>
        <w:t xml:space="preserve">שלי </w:t>
      </w:r>
      <w:proofErr w:type="spellStart"/>
      <w:r w:rsidRPr="00097643">
        <w:rPr>
          <w:rFonts w:hint="cs"/>
          <w:sz w:val="24"/>
          <w:u w:val="single"/>
          <w:rtl/>
        </w:rPr>
        <w:t>יחימוביץ</w:t>
      </w:r>
      <w:proofErr w:type="spellEnd"/>
      <w:r w:rsidRPr="00097643">
        <w:rPr>
          <w:rFonts w:hint="cs"/>
          <w:sz w:val="24"/>
          <w:u w:val="single"/>
          <w:rtl/>
        </w:rPr>
        <w:t>:</w:t>
      </w:r>
    </w:p>
    <w:p w14:paraId="7FA5A57B" w14:textId="77777777" w:rsidR="00097643" w:rsidRPr="00097643" w:rsidRDefault="00097643" w:rsidP="00097643">
      <w:pPr>
        <w:pStyle w:val="Heading5"/>
        <w:rPr>
          <w:rFonts w:hint="cs"/>
          <w:sz w:val="24"/>
          <w:rtl/>
        </w:rPr>
      </w:pPr>
    </w:p>
    <w:p w14:paraId="10CA5519" w14:textId="77777777" w:rsidR="00097643" w:rsidRPr="00097643" w:rsidRDefault="00097643" w:rsidP="00097643">
      <w:pPr>
        <w:bidi/>
        <w:jc w:val="both"/>
        <w:rPr>
          <w:rFonts w:cs="David" w:hint="cs"/>
          <w:rtl/>
        </w:rPr>
      </w:pPr>
      <w:r w:rsidRPr="00097643">
        <w:rPr>
          <w:rFonts w:cs="David" w:hint="cs"/>
          <w:rtl/>
        </w:rPr>
        <w:tab/>
        <w:t xml:space="preserve">באתי לכאן בלי לדעת מה הסעיפים, לא בכוונת מכוון. כל סעיף כאן הוא יותר מטורף מרעהו. </w:t>
      </w:r>
    </w:p>
    <w:p w14:paraId="3D2F6BD6" w14:textId="77777777" w:rsidR="00097643" w:rsidRPr="00097643" w:rsidRDefault="00097643" w:rsidP="00097643">
      <w:pPr>
        <w:bidi/>
        <w:jc w:val="both"/>
        <w:rPr>
          <w:rFonts w:cs="David" w:hint="cs"/>
          <w:rtl/>
        </w:rPr>
      </w:pPr>
    </w:p>
    <w:p w14:paraId="5F48BCB8" w14:textId="77777777" w:rsidR="00097643" w:rsidRPr="00097643" w:rsidRDefault="00097643" w:rsidP="00097643">
      <w:pPr>
        <w:bidi/>
        <w:jc w:val="both"/>
        <w:rPr>
          <w:rFonts w:cs="David" w:hint="cs"/>
          <w:rtl/>
        </w:rPr>
      </w:pPr>
      <w:r w:rsidRPr="00097643">
        <w:rPr>
          <w:rFonts w:cs="David" w:hint="cs"/>
          <w:u w:val="single"/>
          <w:rtl/>
        </w:rPr>
        <w:t>היו"ר דוד טל:</w:t>
      </w:r>
    </w:p>
    <w:p w14:paraId="047CBFBB" w14:textId="77777777" w:rsidR="00097643" w:rsidRPr="00097643" w:rsidRDefault="00097643" w:rsidP="00097643">
      <w:pPr>
        <w:bidi/>
        <w:jc w:val="both"/>
        <w:rPr>
          <w:rFonts w:cs="David" w:hint="cs"/>
          <w:rtl/>
        </w:rPr>
      </w:pPr>
    </w:p>
    <w:p w14:paraId="40D41717" w14:textId="77777777" w:rsidR="00097643" w:rsidRPr="00097643" w:rsidRDefault="00097643" w:rsidP="00097643">
      <w:pPr>
        <w:bidi/>
        <w:ind w:firstLine="567"/>
        <w:jc w:val="both"/>
        <w:rPr>
          <w:rFonts w:cs="David" w:hint="cs"/>
          <w:rtl/>
        </w:rPr>
      </w:pPr>
      <w:r w:rsidRPr="00097643">
        <w:rPr>
          <w:rFonts w:cs="David" w:hint="cs"/>
          <w:rtl/>
        </w:rPr>
        <w:t xml:space="preserve">רבותיי, התגבשו האלה התגבשו במשך תקופת זמן ארוכה. עוד הרבה לפני שנה, אני צודק? </w:t>
      </w:r>
    </w:p>
    <w:p w14:paraId="2386A300" w14:textId="77777777" w:rsidR="00097643" w:rsidRPr="00097643" w:rsidRDefault="00097643" w:rsidP="00097643">
      <w:pPr>
        <w:bidi/>
        <w:jc w:val="both"/>
        <w:rPr>
          <w:rFonts w:cs="David" w:hint="cs"/>
          <w:rtl/>
        </w:rPr>
      </w:pPr>
    </w:p>
    <w:p w14:paraId="7F280213" w14:textId="77777777" w:rsidR="00097643" w:rsidRPr="00097643" w:rsidRDefault="00097643" w:rsidP="00097643">
      <w:pPr>
        <w:bidi/>
        <w:jc w:val="both"/>
        <w:rPr>
          <w:rFonts w:cs="David" w:hint="cs"/>
          <w:u w:val="single"/>
          <w:rtl/>
        </w:rPr>
      </w:pPr>
      <w:r w:rsidRPr="00097643">
        <w:rPr>
          <w:rFonts w:cs="David" w:hint="cs"/>
          <w:u w:val="single"/>
          <w:rtl/>
        </w:rPr>
        <w:t>איל ינון:</w:t>
      </w:r>
    </w:p>
    <w:p w14:paraId="3CE49341" w14:textId="77777777" w:rsidR="00097643" w:rsidRPr="00097643" w:rsidRDefault="00097643" w:rsidP="00097643">
      <w:pPr>
        <w:bidi/>
        <w:jc w:val="both"/>
        <w:rPr>
          <w:rFonts w:cs="David" w:hint="cs"/>
          <w:rtl/>
        </w:rPr>
      </w:pPr>
    </w:p>
    <w:p w14:paraId="27F2044C" w14:textId="77777777" w:rsidR="00097643" w:rsidRPr="00097643" w:rsidRDefault="00097643" w:rsidP="00097643">
      <w:pPr>
        <w:bidi/>
        <w:jc w:val="both"/>
        <w:rPr>
          <w:rFonts w:cs="David" w:hint="cs"/>
          <w:rtl/>
        </w:rPr>
      </w:pPr>
      <w:r w:rsidRPr="00097643">
        <w:rPr>
          <w:rFonts w:cs="David" w:hint="cs"/>
          <w:rtl/>
        </w:rPr>
        <w:tab/>
        <w:t xml:space="preserve">לא הייתי פה לפני שנה. אני לא יודע לומר לך. </w:t>
      </w:r>
    </w:p>
    <w:p w14:paraId="0A9BAFBB" w14:textId="77777777" w:rsidR="00097643" w:rsidRPr="00097643" w:rsidRDefault="00097643" w:rsidP="00097643">
      <w:pPr>
        <w:bidi/>
        <w:jc w:val="both"/>
        <w:rPr>
          <w:rFonts w:cs="David" w:hint="cs"/>
          <w:rtl/>
        </w:rPr>
      </w:pPr>
    </w:p>
    <w:p w14:paraId="11B13D6D" w14:textId="77777777" w:rsidR="00097643" w:rsidRPr="00097643" w:rsidRDefault="00097643" w:rsidP="00097643">
      <w:pPr>
        <w:pStyle w:val="Heading5"/>
        <w:rPr>
          <w:rFonts w:hint="cs"/>
          <w:sz w:val="24"/>
          <w:rtl/>
        </w:rPr>
      </w:pPr>
      <w:r w:rsidRPr="00097643">
        <w:rPr>
          <w:rFonts w:hint="cs"/>
          <w:sz w:val="24"/>
          <w:u w:val="single"/>
          <w:rtl/>
        </w:rPr>
        <w:t xml:space="preserve">שלי </w:t>
      </w:r>
      <w:proofErr w:type="spellStart"/>
      <w:r w:rsidRPr="00097643">
        <w:rPr>
          <w:rFonts w:hint="cs"/>
          <w:sz w:val="24"/>
          <w:u w:val="single"/>
          <w:rtl/>
        </w:rPr>
        <w:t>יחימוביץ</w:t>
      </w:r>
      <w:proofErr w:type="spellEnd"/>
      <w:r w:rsidRPr="00097643">
        <w:rPr>
          <w:rFonts w:hint="cs"/>
          <w:sz w:val="24"/>
          <w:u w:val="single"/>
          <w:rtl/>
        </w:rPr>
        <w:t>:</w:t>
      </w:r>
    </w:p>
    <w:p w14:paraId="578E43AE" w14:textId="77777777" w:rsidR="00097643" w:rsidRPr="00097643" w:rsidRDefault="00097643" w:rsidP="00097643">
      <w:pPr>
        <w:pStyle w:val="Heading5"/>
        <w:rPr>
          <w:rFonts w:hint="cs"/>
          <w:sz w:val="24"/>
          <w:rtl/>
        </w:rPr>
      </w:pPr>
    </w:p>
    <w:p w14:paraId="07C75630" w14:textId="77777777" w:rsidR="00097643" w:rsidRPr="00097643" w:rsidRDefault="00097643" w:rsidP="00097643">
      <w:pPr>
        <w:bidi/>
        <w:jc w:val="both"/>
        <w:rPr>
          <w:rFonts w:cs="David" w:hint="cs"/>
          <w:rtl/>
        </w:rPr>
      </w:pPr>
      <w:r w:rsidRPr="00097643">
        <w:rPr>
          <w:rFonts w:cs="David" w:hint="cs"/>
          <w:rtl/>
        </w:rPr>
        <w:tab/>
        <w:t xml:space="preserve"> מי גיבש את הדבר הסהרורי הזה?</w:t>
      </w:r>
    </w:p>
    <w:p w14:paraId="0542191A" w14:textId="77777777" w:rsidR="00097643" w:rsidRPr="00097643" w:rsidRDefault="00097643" w:rsidP="00097643">
      <w:pPr>
        <w:bidi/>
        <w:jc w:val="both"/>
        <w:rPr>
          <w:rFonts w:cs="David" w:hint="cs"/>
          <w:rtl/>
        </w:rPr>
      </w:pPr>
    </w:p>
    <w:p w14:paraId="53C9AD9F" w14:textId="77777777" w:rsidR="00097643" w:rsidRPr="00097643" w:rsidRDefault="00097643" w:rsidP="00097643">
      <w:pPr>
        <w:bidi/>
        <w:jc w:val="both"/>
        <w:rPr>
          <w:rFonts w:cs="David" w:hint="cs"/>
          <w:rtl/>
        </w:rPr>
      </w:pPr>
      <w:r w:rsidRPr="00097643">
        <w:rPr>
          <w:rFonts w:cs="David" w:hint="cs"/>
          <w:u w:val="single"/>
          <w:rtl/>
        </w:rPr>
        <w:t>היו"ר דוד טל:</w:t>
      </w:r>
    </w:p>
    <w:p w14:paraId="7B1688EC" w14:textId="77777777" w:rsidR="00097643" w:rsidRPr="00097643" w:rsidRDefault="00097643" w:rsidP="00097643">
      <w:pPr>
        <w:bidi/>
        <w:jc w:val="both"/>
        <w:rPr>
          <w:rFonts w:cs="David" w:hint="cs"/>
          <w:rtl/>
        </w:rPr>
      </w:pPr>
    </w:p>
    <w:p w14:paraId="2A8FAF9C" w14:textId="77777777" w:rsidR="00097643" w:rsidRPr="00097643" w:rsidRDefault="00097643" w:rsidP="00097643">
      <w:pPr>
        <w:bidi/>
        <w:ind w:firstLine="567"/>
        <w:jc w:val="both"/>
        <w:rPr>
          <w:rFonts w:cs="David" w:hint="cs"/>
          <w:rtl/>
        </w:rPr>
      </w:pPr>
      <w:r w:rsidRPr="00097643">
        <w:rPr>
          <w:rFonts w:cs="David" w:hint="cs"/>
          <w:rtl/>
        </w:rPr>
        <w:t xml:space="preserve">רבותיי, אנחנו מביאים את זה לדיון והצבעה. </w:t>
      </w:r>
    </w:p>
    <w:p w14:paraId="6550C079" w14:textId="77777777" w:rsidR="00097643" w:rsidRPr="00097643" w:rsidRDefault="00097643" w:rsidP="00097643">
      <w:pPr>
        <w:bidi/>
        <w:ind w:firstLine="567"/>
        <w:jc w:val="both"/>
        <w:rPr>
          <w:rFonts w:cs="David" w:hint="cs"/>
          <w:rtl/>
        </w:rPr>
      </w:pPr>
    </w:p>
    <w:p w14:paraId="65F4C2C3"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79E0A6C0" w14:textId="77777777" w:rsidR="00097643" w:rsidRPr="00097643" w:rsidRDefault="00097643" w:rsidP="00097643">
      <w:pPr>
        <w:bidi/>
        <w:jc w:val="both"/>
        <w:rPr>
          <w:rFonts w:cs="David" w:hint="cs"/>
          <w:u w:val="single"/>
          <w:rtl/>
        </w:rPr>
      </w:pPr>
    </w:p>
    <w:p w14:paraId="3A6A13E1" w14:textId="77777777" w:rsidR="00097643" w:rsidRPr="00097643" w:rsidRDefault="00097643" w:rsidP="00097643">
      <w:pPr>
        <w:bidi/>
        <w:ind w:firstLine="567"/>
        <w:jc w:val="both"/>
        <w:rPr>
          <w:rFonts w:cs="David" w:hint="cs"/>
          <w:rtl/>
        </w:rPr>
      </w:pPr>
      <w:r w:rsidRPr="00097643">
        <w:rPr>
          <w:rFonts w:cs="David" w:hint="cs"/>
          <w:rtl/>
        </w:rPr>
        <w:t xml:space="preserve">הצבעה על מה? כי קודם לא הייתה הצבעה על הסעיף. </w:t>
      </w:r>
    </w:p>
    <w:p w14:paraId="12896998" w14:textId="77777777" w:rsidR="00097643" w:rsidRPr="00097643" w:rsidRDefault="00097643" w:rsidP="00097643">
      <w:pPr>
        <w:bidi/>
        <w:jc w:val="both"/>
        <w:rPr>
          <w:rFonts w:cs="David" w:hint="cs"/>
          <w:rtl/>
        </w:rPr>
      </w:pPr>
    </w:p>
    <w:p w14:paraId="3CA4B14E" w14:textId="77777777" w:rsidR="00097643" w:rsidRPr="00097643" w:rsidRDefault="00097643" w:rsidP="00097643">
      <w:pPr>
        <w:bidi/>
        <w:jc w:val="both"/>
        <w:rPr>
          <w:rFonts w:cs="David" w:hint="cs"/>
          <w:rtl/>
        </w:rPr>
      </w:pPr>
      <w:r w:rsidRPr="00097643">
        <w:rPr>
          <w:rFonts w:cs="David" w:hint="cs"/>
          <w:u w:val="single"/>
          <w:rtl/>
        </w:rPr>
        <w:t>היו"ר דוד טל:</w:t>
      </w:r>
    </w:p>
    <w:p w14:paraId="1532C2F2" w14:textId="77777777" w:rsidR="00097643" w:rsidRPr="00097643" w:rsidRDefault="00097643" w:rsidP="00097643">
      <w:pPr>
        <w:bidi/>
        <w:jc w:val="both"/>
        <w:rPr>
          <w:rFonts w:cs="David" w:hint="cs"/>
          <w:u w:val="single"/>
          <w:rtl/>
        </w:rPr>
      </w:pPr>
    </w:p>
    <w:p w14:paraId="576D8DF0" w14:textId="77777777" w:rsidR="00097643" w:rsidRPr="00097643" w:rsidRDefault="00097643" w:rsidP="00097643">
      <w:pPr>
        <w:bidi/>
        <w:ind w:firstLine="567"/>
        <w:jc w:val="both"/>
        <w:rPr>
          <w:rFonts w:cs="David" w:hint="cs"/>
          <w:rtl/>
        </w:rPr>
      </w:pPr>
      <w:r w:rsidRPr="00097643">
        <w:rPr>
          <w:rFonts w:cs="David" w:hint="cs"/>
          <w:rtl/>
        </w:rPr>
        <w:t xml:space="preserve">אני מדבר באופן כללי. את הנושאים הללו אנחנו מביאים לכאן לדיון והצבעה. תחליט הוועדה הנכבדה הזו לתמוך בזה - זה ייכנס. לא יתמכו בזה </w:t>
      </w:r>
      <w:r w:rsidRPr="00097643">
        <w:rPr>
          <w:rFonts w:cs="David"/>
          <w:rtl/>
        </w:rPr>
        <w:t>–</w:t>
      </w:r>
      <w:r w:rsidRPr="00097643">
        <w:rPr>
          <w:rFonts w:cs="David" w:hint="cs"/>
          <w:rtl/>
        </w:rPr>
        <w:t xml:space="preserve"> אז זה לא ייכנס.</w:t>
      </w:r>
    </w:p>
    <w:p w14:paraId="20EB09BB" w14:textId="77777777" w:rsidR="00097643" w:rsidRPr="00097643" w:rsidRDefault="00097643" w:rsidP="00097643">
      <w:pPr>
        <w:bidi/>
        <w:jc w:val="both"/>
        <w:rPr>
          <w:rFonts w:cs="David" w:hint="cs"/>
          <w:rtl/>
        </w:rPr>
      </w:pPr>
    </w:p>
    <w:p w14:paraId="73E100BB" w14:textId="77777777" w:rsidR="00097643" w:rsidRPr="00097643" w:rsidRDefault="00097643" w:rsidP="00097643">
      <w:pPr>
        <w:pStyle w:val="Heading5"/>
        <w:rPr>
          <w:rFonts w:hint="cs"/>
          <w:sz w:val="24"/>
          <w:rtl/>
        </w:rPr>
      </w:pPr>
      <w:r w:rsidRPr="00097643">
        <w:rPr>
          <w:rFonts w:hint="cs"/>
          <w:sz w:val="24"/>
          <w:u w:val="single"/>
          <w:rtl/>
        </w:rPr>
        <w:t xml:space="preserve">שלי </w:t>
      </w:r>
      <w:proofErr w:type="spellStart"/>
      <w:r w:rsidRPr="00097643">
        <w:rPr>
          <w:rFonts w:hint="cs"/>
          <w:sz w:val="24"/>
          <w:u w:val="single"/>
          <w:rtl/>
        </w:rPr>
        <w:t>יחימוביץ</w:t>
      </w:r>
      <w:proofErr w:type="spellEnd"/>
      <w:r w:rsidRPr="00097643">
        <w:rPr>
          <w:rFonts w:hint="cs"/>
          <w:sz w:val="24"/>
          <w:u w:val="single"/>
          <w:rtl/>
        </w:rPr>
        <w:t>:</w:t>
      </w:r>
    </w:p>
    <w:p w14:paraId="19E5EFCF" w14:textId="77777777" w:rsidR="00097643" w:rsidRPr="00097643" w:rsidRDefault="00097643" w:rsidP="00097643">
      <w:pPr>
        <w:pStyle w:val="Heading5"/>
        <w:rPr>
          <w:rFonts w:hint="cs"/>
          <w:sz w:val="24"/>
          <w:rtl/>
        </w:rPr>
      </w:pPr>
    </w:p>
    <w:p w14:paraId="252DA501" w14:textId="77777777" w:rsidR="00097643" w:rsidRPr="00097643" w:rsidRDefault="00097643" w:rsidP="00097643">
      <w:pPr>
        <w:bidi/>
        <w:jc w:val="both"/>
        <w:rPr>
          <w:rFonts w:cs="David" w:hint="cs"/>
          <w:rtl/>
        </w:rPr>
      </w:pPr>
      <w:r w:rsidRPr="00097643">
        <w:rPr>
          <w:rFonts w:cs="David" w:hint="cs"/>
          <w:rtl/>
        </w:rPr>
        <w:tab/>
        <w:t>אני מפצירה בכם לא לשתף עם זה פעולה. אנחנו קודם חברי כנסת.</w:t>
      </w:r>
    </w:p>
    <w:p w14:paraId="631FD1CE" w14:textId="77777777" w:rsidR="00097643" w:rsidRPr="00097643" w:rsidRDefault="00097643" w:rsidP="00097643">
      <w:pPr>
        <w:bidi/>
        <w:jc w:val="both"/>
        <w:rPr>
          <w:rFonts w:cs="David" w:hint="cs"/>
          <w:rtl/>
        </w:rPr>
      </w:pPr>
    </w:p>
    <w:p w14:paraId="56C0BFC0" w14:textId="77777777" w:rsidR="00097643" w:rsidRPr="00097643" w:rsidRDefault="00097643" w:rsidP="00097643">
      <w:pPr>
        <w:bidi/>
        <w:jc w:val="both"/>
        <w:rPr>
          <w:rFonts w:cs="David" w:hint="cs"/>
          <w:rtl/>
        </w:rPr>
      </w:pPr>
      <w:r w:rsidRPr="00097643">
        <w:rPr>
          <w:rFonts w:cs="David" w:hint="cs"/>
          <w:u w:val="single"/>
          <w:rtl/>
        </w:rPr>
        <w:t>היו"ר דוד טל:</w:t>
      </w:r>
    </w:p>
    <w:p w14:paraId="3B890284" w14:textId="77777777" w:rsidR="00097643" w:rsidRPr="00097643" w:rsidRDefault="00097643" w:rsidP="00097643">
      <w:pPr>
        <w:bidi/>
        <w:jc w:val="both"/>
        <w:rPr>
          <w:rFonts w:cs="David" w:hint="cs"/>
          <w:rtl/>
        </w:rPr>
      </w:pPr>
    </w:p>
    <w:p w14:paraId="12324CA9" w14:textId="77777777" w:rsidR="00097643" w:rsidRPr="00097643" w:rsidRDefault="00097643" w:rsidP="00097643">
      <w:pPr>
        <w:bidi/>
        <w:jc w:val="both"/>
        <w:rPr>
          <w:rFonts w:cs="David" w:hint="cs"/>
          <w:rtl/>
        </w:rPr>
      </w:pPr>
      <w:r w:rsidRPr="00097643">
        <w:rPr>
          <w:rFonts w:cs="David" w:hint="cs"/>
          <w:rtl/>
        </w:rPr>
        <w:tab/>
        <w:t xml:space="preserve">סיימת לדבר, חבר הכנסת סער ברשות דיבור. </w:t>
      </w:r>
    </w:p>
    <w:p w14:paraId="2EB3A68B" w14:textId="77777777" w:rsidR="00097643" w:rsidRPr="00097643" w:rsidRDefault="00097643" w:rsidP="00097643">
      <w:pPr>
        <w:bidi/>
        <w:jc w:val="both"/>
        <w:rPr>
          <w:rFonts w:cs="David" w:hint="cs"/>
          <w:rtl/>
        </w:rPr>
      </w:pPr>
    </w:p>
    <w:p w14:paraId="3D08F059" w14:textId="77777777" w:rsidR="00097643" w:rsidRPr="00097643" w:rsidRDefault="00097643" w:rsidP="00097643">
      <w:pPr>
        <w:bidi/>
        <w:jc w:val="both"/>
        <w:rPr>
          <w:rFonts w:cs="David" w:hint="cs"/>
          <w:rtl/>
        </w:rPr>
      </w:pPr>
      <w:r w:rsidRPr="00097643">
        <w:rPr>
          <w:rFonts w:cs="David" w:hint="cs"/>
          <w:u w:val="single"/>
          <w:rtl/>
        </w:rPr>
        <w:t xml:space="preserve">אלי </w:t>
      </w:r>
      <w:proofErr w:type="spellStart"/>
      <w:r w:rsidRPr="00097643">
        <w:rPr>
          <w:rFonts w:cs="David" w:hint="cs"/>
          <w:u w:val="single"/>
          <w:rtl/>
        </w:rPr>
        <w:t>אפללו</w:t>
      </w:r>
      <w:proofErr w:type="spellEnd"/>
      <w:r w:rsidRPr="00097643">
        <w:rPr>
          <w:rFonts w:cs="David" w:hint="cs"/>
          <w:u w:val="single"/>
          <w:rtl/>
        </w:rPr>
        <w:t>:</w:t>
      </w:r>
    </w:p>
    <w:p w14:paraId="1AF9559C" w14:textId="77777777" w:rsidR="00097643" w:rsidRPr="00097643" w:rsidRDefault="00097643" w:rsidP="00097643">
      <w:pPr>
        <w:bidi/>
        <w:jc w:val="both"/>
        <w:rPr>
          <w:rFonts w:cs="David" w:hint="cs"/>
          <w:rtl/>
        </w:rPr>
      </w:pPr>
    </w:p>
    <w:p w14:paraId="6A55FBE4" w14:textId="77777777" w:rsidR="00097643" w:rsidRPr="00097643" w:rsidRDefault="00097643" w:rsidP="00097643">
      <w:pPr>
        <w:bidi/>
        <w:jc w:val="both"/>
        <w:rPr>
          <w:rFonts w:cs="David" w:hint="cs"/>
          <w:rtl/>
        </w:rPr>
      </w:pPr>
      <w:r w:rsidRPr="00097643">
        <w:rPr>
          <w:rFonts w:cs="David" w:hint="cs"/>
          <w:rtl/>
        </w:rPr>
        <w:tab/>
        <w:t xml:space="preserve"> גדעון -  שלי, גדעון </w:t>
      </w:r>
      <w:r w:rsidRPr="00097643">
        <w:rPr>
          <w:rFonts w:cs="David"/>
          <w:rtl/>
        </w:rPr>
        <w:t>–</w:t>
      </w:r>
      <w:r w:rsidRPr="00097643">
        <w:rPr>
          <w:rFonts w:cs="David" w:hint="cs"/>
          <w:rtl/>
        </w:rPr>
        <w:t xml:space="preserve"> שלי. מה, זה דו-שיח?</w:t>
      </w:r>
    </w:p>
    <w:p w14:paraId="7FAD38D5" w14:textId="77777777" w:rsidR="00097643" w:rsidRPr="00097643" w:rsidRDefault="00097643" w:rsidP="00097643">
      <w:pPr>
        <w:bidi/>
        <w:jc w:val="both"/>
        <w:rPr>
          <w:rFonts w:cs="David" w:hint="cs"/>
          <w:rtl/>
        </w:rPr>
      </w:pPr>
    </w:p>
    <w:p w14:paraId="336A4FDF" w14:textId="77777777" w:rsidR="00097643" w:rsidRPr="00097643" w:rsidRDefault="00097643" w:rsidP="00097643">
      <w:pPr>
        <w:bidi/>
        <w:jc w:val="both"/>
        <w:rPr>
          <w:rFonts w:cs="David" w:hint="cs"/>
          <w:rtl/>
        </w:rPr>
      </w:pPr>
      <w:r w:rsidRPr="00097643">
        <w:rPr>
          <w:rFonts w:cs="David" w:hint="cs"/>
          <w:u w:val="single"/>
          <w:rtl/>
        </w:rPr>
        <w:t>היו"ר דוד טל:</w:t>
      </w:r>
    </w:p>
    <w:p w14:paraId="1086E7AB" w14:textId="77777777" w:rsidR="00097643" w:rsidRPr="00097643" w:rsidRDefault="00097643" w:rsidP="00097643">
      <w:pPr>
        <w:bidi/>
        <w:ind w:firstLine="567"/>
        <w:jc w:val="both"/>
        <w:rPr>
          <w:rFonts w:cs="David" w:hint="cs"/>
          <w:rtl/>
        </w:rPr>
      </w:pPr>
    </w:p>
    <w:p w14:paraId="227253CE" w14:textId="77777777" w:rsidR="00097643" w:rsidRPr="00097643" w:rsidRDefault="00097643" w:rsidP="00097643">
      <w:pPr>
        <w:bidi/>
        <w:ind w:firstLine="567"/>
        <w:jc w:val="both"/>
        <w:rPr>
          <w:rFonts w:cs="David" w:hint="cs"/>
          <w:rtl/>
        </w:rPr>
      </w:pPr>
      <w:r w:rsidRPr="00097643">
        <w:rPr>
          <w:rFonts w:cs="David" w:hint="cs"/>
          <w:rtl/>
        </w:rPr>
        <w:t xml:space="preserve">אני צמוד לרשימה. אולי נעביר איזה תיקון לתקנון, שיושב ראש הקואליציה יוכל לדבר הראשון תמיד. </w:t>
      </w:r>
    </w:p>
    <w:p w14:paraId="1705C0A8" w14:textId="77777777" w:rsidR="00097643" w:rsidRPr="00097643" w:rsidRDefault="00097643" w:rsidP="00097643">
      <w:pPr>
        <w:bidi/>
        <w:ind w:firstLine="567"/>
        <w:jc w:val="both"/>
        <w:rPr>
          <w:rFonts w:cs="David" w:hint="cs"/>
          <w:rtl/>
        </w:rPr>
      </w:pPr>
    </w:p>
    <w:p w14:paraId="52BCB70F" w14:textId="77777777" w:rsidR="00097643" w:rsidRPr="00097643" w:rsidRDefault="00097643" w:rsidP="00097643">
      <w:pPr>
        <w:bidi/>
        <w:jc w:val="both"/>
        <w:rPr>
          <w:rFonts w:cs="David" w:hint="cs"/>
          <w:rtl/>
        </w:rPr>
      </w:pPr>
      <w:r w:rsidRPr="00097643">
        <w:rPr>
          <w:rFonts w:cs="David" w:hint="cs"/>
          <w:u w:val="single"/>
          <w:rtl/>
        </w:rPr>
        <w:t xml:space="preserve">אלי </w:t>
      </w:r>
      <w:proofErr w:type="spellStart"/>
      <w:r w:rsidRPr="00097643">
        <w:rPr>
          <w:rFonts w:cs="David" w:hint="cs"/>
          <w:u w:val="single"/>
          <w:rtl/>
        </w:rPr>
        <w:t>אפללו</w:t>
      </w:r>
      <w:proofErr w:type="spellEnd"/>
      <w:r w:rsidRPr="00097643">
        <w:rPr>
          <w:rFonts w:cs="David" w:hint="cs"/>
          <w:u w:val="single"/>
          <w:rtl/>
        </w:rPr>
        <w:t>:</w:t>
      </w:r>
    </w:p>
    <w:p w14:paraId="2CC7A5F9" w14:textId="77777777" w:rsidR="00097643" w:rsidRPr="00097643" w:rsidRDefault="00097643" w:rsidP="00097643">
      <w:pPr>
        <w:bidi/>
        <w:jc w:val="both"/>
        <w:rPr>
          <w:rFonts w:cs="David" w:hint="cs"/>
          <w:rtl/>
        </w:rPr>
      </w:pPr>
    </w:p>
    <w:p w14:paraId="02370E0A" w14:textId="77777777" w:rsidR="00097643" w:rsidRPr="00097643" w:rsidRDefault="00097643" w:rsidP="00097643">
      <w:pPr>
        <w:bidi/>
        <w:ind w:firstLine="567"/>
        <w:jc w:val="both"/>
        <w:rPr>
          <w:rFonts w:cs="David" w:hint="cs"/>
          <w:rtl/>
        </w:rPr>
      </w:pPr>
      <w:r w:rsidRPr="00097643">
        <w:rPr>
          <w:rFonts w:cs="David" w:hint="cs"/>
          <w:rtl/>
        </w:rPr>
        <w:t xml:space="preserve">לא, אני מוכן לוותר. </w:t>
      </w:r>
    </w:p>
    <w:p w14:paraId="15223B2D" w14:textId="77777777" w:rsidR="00097643" w:rsidRPr="00097643" w:rsidRDefault="00097643" w:rsidP="00097643">
      <w:pPr>
        <w:bidi/>
        <w:ind w:firstLine="567"/>
        <w:jc w:val="both"/>
        <w:rPr>
          <w:rFonts w:cs="David" w:hint="cs"/>
          <w:rtl/>
        </w:rPr>
      </w:pPr>
    </w:p>
    <w:p w14:paraId="5D44E0E6"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3674C733" w14:textId="77777777" w:rsidR="00097643" w:rsidRPr="00097643" w:rsidRDefault="00097643" w:rsidP="00097643">
      <w:pPr>
        <w:bidi/>
        <w:jc w:val="both"/>
        <w:rPr>
          <w:rFonts w:cs="David" w:hint="cs"/>
          <w:u w:val="single"/>
          <w:rtl/>
        </w:rPr>
      </w:pPr>
    </w:p>
    <w:p w14:paraId="390ABBBB" w14:textId="77777777" w:rsidR="00097643" w:rsidRPr="00097643" w:rsidRDefault="00097643" w:rsidP="00097643">
      <w:pPr>
        <w:bidi/>
        <w:jc w:val="both"/>
        <w:rPr>
          <w:rFonts w:cs="David" w:hint="cs"/>
          <w:rtl/>
        </w:rPr>
      </w:pPr>
      <w:r w:rsidRPr="00097643">
        <w:rPr>
          <w:rFonts w:cs="David" w:hint="cs"/>
          <w:rtl/>
        </w:rPr>
        <w:tab/>
        <w:t xml:space="preserve"> יש מכנה משותף לכל ההצעות שמובאות היום לדיון: זאת שבאה להגביל חברי כנסת בפטור מחובת הנחה, זו שבאה להגביל את הסיעה, זאת שבאה להגביל את היכולת לנייד הצעות חוק לפי הצעה שלישית </w:t>
      </w:r>
      <w:r w:rsidRPr="00097643">
        <w:rPr>
          <w:rFonts w:cs="David"/>
          <w:rtl/>
        </w:rPr>
        <w:t>–</w:t>
      </w:r>
      <w:r w:rsidRPr="00097643">
        <w:rPr>
          <w:rFonts w:cs="David" w:hint="cs"/>
          <w:rtl/>
        </w:rPr>
        <w:t xml:space="preserve"> שבה עוד לא התחלנו את הדיון. אלה הצעות נוחות של השלטון, שבא להגביל את חברי הכנסת, וזה נעשה מתוך פאניקה. לא נטפל בכפפות של משי במגמות האלה, אני מודיע את זה. על כל דבר כזה יהיה מאבק, כי אלה דברים שאין להם שום הצדקה. היום הממשלה מביאה הצעות תוך שעות, חבר הכנסת אריאל. יש רוב קואליציוני, הוא מאשר, יש להם יומיים, 48 שעות - - -</w:t>
      </w:r>
    </w:p>
    <w:p w14:paraId="6BD0C45B" w14:textId="77777777" w:rsidR="00097643" w:rsidRPr="00097643" w:rsidRDefault="00097643" w:rsidP="00097643">
      <w:pPr>
        <w:bidi/>
        <w:jc w:val="both"/>
        <w:rPr>
          <w:rFonts w:cs="David" w:hint="cs"/>
          <w:rtl/>
        </w:rPr>
      </w:pPr>
    </w:p>
    <w:p w14:paraId="4309C594" w14:textId="77777777" w:rsidR="00097643" w:rsidRPr="00097643" w:rsidRDefault="00097643" w:rsidP="00097643">
      <w:pPr>
        <w:bidi/>
        <w:jc w:val="both"/>
        <w:rPr>
          <w:rFonts w:cs="David"/>
          <w:rtl/>
        </w:rPr>
      </w:pPr>
      <w:r w:rsidRPr="00097643">
        <w:rPr>
          <w:rFonts w:cs="David" w:hint="eastAsia"/>
          <w:u w:val="single"/>
          <w:rtl/>
        </w:rPr>
        <w:t>אורי</w:t>
      </w:r>
      <w:r w:rsidRPr="00097643">
        <w:rPr>
          <w:rFonts w:cs="David"/>
          <w:u w:val="single"/>
          <w:rtl/>
        </w:rPr>
        <w:t xml:space="preserve"> אריאל:</w:t>
      </w:r>
    </w:p>
    <w:p w14:paraId="68ED959B" w14:textId="77777777" w:rsidR="00097643" w:rsidRPr="00097643" w:rsidRDefault="00097643" w:rsidP="00097643">
      <w:pPr>
        <w:bidi/>
        <w:jc w:val="both"/>
        <w:rPr>
          <w:rFonts w:cs="David"/>
          <w:rtl/>
        </w:rPr>
      </w:pPr>
    </w:p>
    <w:p w14:paraId="7D914926" w14:textId="77777777" w:rsidR="00097643" w:rsidRPr="00097643" w:rsidRDefault="00097643" w:rsidP="00097643">
      <w:pPr>
        <w:bidi/>
        <w:jc w:val="both"/>
        <w:rPr>
          <w:rFonts w:cs="David" w:hint="cs"/>
          <w:rtl/>
        </w:rPr>
      </w:pPr>
      <w:r w:rsidRPr="00097643">
        <w:rPr>
          <w:rFonts w:cs="David"/>
          <w:rtl/>
        </w:rPr>
        <w:tab/>
      </w:r>
      <w:r w:rsidRPr="00097643">
        <w:rPr>
          <w:rFonts w:cs="David" w:hint="cs"/>
          <w:rtl/>
        </w:rPr>
        <w:t xml:space="preserve"> שכנעת אותי לסגור גם על הממשלה. </w:t>
      </w:r>
    </w:p>
    <w:p w14:paraId="49B041F2" w14:textId="77777777" w:rsidR="00097643" w:rsidRPr="00097643" w:rsidRDefault="00097643" w:rsidP="00097643">
      <w:pPr>
        <w:bidi/>
        <w:jc w:val="both"/>
        <w:rPr>
          <w:rFonts w:cs="David" w:hint="cs"/>
          <w:rtl/>
        </w:rPr>
      </w:pPr>
    </w:p>
    <w:p w14:paraId="09DEC698"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42757B5A" w14:textId="77777777" w:rsidR="00097643" w:rsidRPr="00097643" w:rsidRDefault="00097643" w:rsidP="00097643">
      <w:pPr>
        <w:bidi/>
        <w:jc w:val="both"/>
        <w:rPr>
          <w:rFonts w:cs="David" w:hint="cs"/>
          <w:u w:val="single"/>
          <w:rtl/>
        </w:rPr>
      </w:pPr>
    </w:p>
    <w:p w14:paraId="300A0623" w14:textId="77777777" w:rsidR="00097643" w:rsidRPr="00097643" w:rsidRDefault="00097643" w:rsidP="00097643">
      <w:pPr>
        <w:bidi/>
        <w:jc w:val="both"/>
        <w:rPr>
          <w:rFonts w:cs="David" w:hint="cs"/>
          <w:rtl/>
        </w:rPr>
      </w:pPr>
      <w:r w:rsidRPr="00097643">
        <w:rPr>
          <w:rFonts w:cs="David" w:hint="cs"/>
          <w:rtl/>
        </w:rPr>
        <w:tab/>
        <w:t>אבל הבעיה היא אחרת, כשהממשלה תביא לפה פטור מחובת הנחה יש לה יתרון אחד, שיש לה רוב קואליציוני מובטח. אתה יוצא מנקודת מוצא שבה יש לממשלה פור, ואתה מגדיל את הפור. יש לכם פור - - -</w:t>
      </w:r>
    </w:p>
    <w:p w14:paraId="0B9A2969" w14:textId="77777777" w:rsidR="00097643" w:rsidRPr="00097643" w:rsidRDefault="00097643" w:rsidP="00097643">
      <w:pPr>
        <w:bidi/>
        <w:jc w:val="both"/>
        <w:rPr>
          <w:rFonts w:cs="David" w:hint="cs"/>
          <w:rtl/>
        </w:rPr>
      </w:pPr>
    </w:p>
    <w:p w14:paraId="34335991" w14:textId="77777777" w:rsidR="00097643" w:rsidRPr="00097643" w:rsidRDefault="00097643" w:rsidP="00097643">
      <w:pPr>
        <w:bidi/>
        <w:jc w:val="both"/>
        <w:rPr>
          <w:rFonts w:cs="David" w:hint="cs"/>
          <w:rtl/>
        </w:rPr>
      </w:pPr>
      <w:r w:rsidRPr="00097643">
        <w:rPr>
          <w:rFonts w:cs="David" w:hint="cs"/>
          <w:u w:val="single"/>
          <w:rtl/>
        </w:rPr>
        <w:t>היו"ר דוד טל:</w:t>
      </w:r>
    </w:p>
    <w:p w14:paraId="30FFE0E6" w14:textId="77777777" w:rsidR="00097643" w:rsidRPr="00097643" w:rsidRDefault="00097643" w:rsidP="00097643">
      <w:pPr>
        <w:bidi/>
        <w:jc w:val="both"/>
        <w:rPr>
          <w:rFonts w:cs="David" w:hint="cs"/>
          <w:rtl/>
        </w:rPr>
      </w:pPr>
    </w:p>
    <w:p w14:paraId="6363AD7F" w14:textId="77777777" w:rsidR="00097643" w:rsidRPr="00097643" w:rsidRDefault="00097643" w:rsidP="00097643">
      <w:pPr>
        <w:bidi/>
        <w:ind w:firstLine="567"/>
        <w:jc w:val="both"/>
        <w:rPr>
          <w:rFonts w:cs="David" w:hint="cs"/>
          <w:rtl/>
        </w:rPr>
      </w:pPr>
      <w:r w:rsidRPr="00097643">
        <w:rPr>
          <w:rFonts w:cs="David" w:hint="cs"/>
          <w:rtl/>
        </w:rPr>
        <w:t xml:space="preserve">בכמה, גדעון? תהיה מידתי. </w:t>
      </w:r>
    </w:p>
    <w:p w14:paraId="0203C818" w14:textId="77777777" w:rsidR="00097643" w:rsidRPr="00097643" w:rsidRDefault="00097643" w:rsidP="00097643">
      <w:pPr>
        <w:bidi/>
        <w:jc w:val="both"/>
        <w:rPr>
          <w:rFonts w:cs="David" w:hint="cs"/>
          <w:rtl/>
        </w:rPr>
      </w:pPr>
    </w:p>
    <w:p w14:paraId="661FE3DC"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70755007" w14:textId="77777777" w:rsidR="00097643" w:rsidRPr="00097643" w:rsidRDefault="00097643" w:rsidP="00097643">
      <w:pPr>
        <w:bidi/>
        <w:jc w:val="both"/>
        <w:rPr>
          <w:rFonts w:cs="David" w:hint="cs"/>
          <w:u w:val="single"/>
          <w:rtl/>
        </w:rPr>
      </w:pPr>
    </w:p>
    <w:p w14:paraId="5F8C1CF8" w14:textId="77777777" w:rsidR="00097643" w:rsidRPr="00097643" w:rsidRDefault="00097643" w:rsidP="00097643">
      <w:pPr>
        <w:bidi/>
        <w:jc w:val="both"/>
        <w:rPr>
          <w:rFonts w:cs="David" w:hint="cs"/>
          <w:rtl/>
        </w:rPr>
      </w:pPr>
      <w:r w:rsidRPr="00097643">
        <w:rPr>
          <w:rFonts w:cs="David" w:hint="cs"/>
          <w:rtl/>
        </w:rPr>
        <w:tab/>
        <w:t xml:space="preserve"> אתם מוכנים שזה יהיה עניין של שעות, שהממשלה תביא. אתה נותן לנו שבוע, ואתה מוכן שהממשלה תביא תוך שעות. </w:t>
      </w:r>
    </w:p>
    <w:p w14:paraId="1D403CD3" w14:textId="77777777" w:rsidR="00097643" w:rsidRPr="00097643" w:rsidRDefault="00097643" w:rsidP="00097643">
      <w:pPr>
        <w:bidi/>
        <w:jc w:val="both"/>
        <w:rPr>
          <w:rFonts w:cs="David" w:hint="cs"/>
          <w:rtl/>
        </w:rPr>
      </w:pPr>
    </w:p>
    <w:p w14:paraId="446A1F41" w14:textId="77777777" w:rsidR="00097643" w:rsidRPr="00097643" w:rsidRDefault="00097643" w:rsidP="00097643">
      <w:pPr>
        <w:bidi/>
        <w:jc w:val="both"/>
        <w:rPr>
          <w:rFonts w:cs="David" w:hint="cs"/>
          <w:rtl/>
        </w:rPr>
      </w:pPr>
      <w:r w:rsidRPr="00097643">
        <w:rPr>
          <w:rFonts w:cs="David" w:hint="cs"/>
          <w:u w:val="single"/>
          <w:rtl/>
        </w:rPr>
        <w:t>היו"ר דוד טל:</w:t>
      </w:r>
    </w:p>
    <w:p w14:paraId="363DC7B9" w14:textId="77777777" w:rsidR="00097643" w:rsidRPr="00097643" w:rsidRDefault="00097643" w:rsidP="00097643">
      <w:pPr>
        <w:bidi/>
        <w:jc w:val="both"/>
        <w:rPr>
          <w:rFonts w:cs="David" w:hint="cs"/>
          <w:rtl/>
        </w:rPr>
      </w:pPr>
    </w:p>
    <w:p w14:paraId="7B23C624" w14:textId="77777777" w:rsidR="00097643" w:rsidRPr="00097643" w:rsidRDefault="00097643" w:rsidP="00097643">
      <w:pPr>
        <w:bidi/>
        <w:jc w:val="both"/>
        <w:rPr>
          <w:rFonts w:cs="David" w:hint="cs"/>
          <w:rtl/>
        </w:rPr>
      </w:pPr>
      <w:r w:rsidRPr="00097643">
        <w:rPr>
          <w:rFonts w:cs="David" w:hint="cs"/>
          <w:rtl/>
        </w:rPr>
        <w:tab/>
        <w:t>אני לא נותן להם בעוד חודשיים, אני נותן בעוד  - - -</w:t>
      </w:r>
    </w:p>
    <w:p w14:paraId="26754D4A" w14:textId="77777777" w:rsidR="00097643" w:rsidRPr="00097643" w:rsidRDefault="00097643" w:rsidP="00097643">
      <w:pPr>
        <w:bidi/>
        <w:jc w:val="both"/>
        <w:rPr>
          <w:rFonts w:cs="David" w:hint="cs"/>
          <w:rtl/>
        </w:rPr>
      </w:pPr>
    </w:p>
    <w:p w14:paraId="7D22CD3F"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3B28E106" w14:textId="77777777" w:rsidR="00097643" w:rsidRPr="00097643" w:rsidRDefault="00097643" w:rsidP="00097643">
      <w:pPr>
        <w:bidi/>
        <w:jc w:val="both"/>
        <w:rPr>
          <w:rFonts w:cs="David" w:hint="cs"/>
          <w:u w:val="single"/>
          <w:rtl/>
        </w:rPr>
      </w:pPr>
    </w:p>
    <w:p w14:paraId="2A4D75D4" w14:textId="77777777" w:rsidR="00097643" w:rsidRPr="00097643" w:rsidRDefault="00097643" w:rsidP="00097643">
      <w:pPr>
        <w:bidi/>
        <w:jc w:val="both"/>
        <w:rPr>
          <w:rFonts w:cs="David" w:hint="cs"/>
          <w:rtl/>
        </w:rPr>
      </w:pPr>
      <w:r w:rsidRPr="00097643">
        <w:rPr>
          <w:rFonts w:cs="David" w:hint="cs"/>
          <w:rtl/>
        </w:rPr>
        <w:tab/>
        <w:t>אל תגיד "נותן להם". אתה חבר כנסת, אתה לא מייצג פה את הממשלה. ממתי הכנסת ניסתה להגביל את עצמה?</w:t>
      </w:r>
    </w:p>
    <w:p w14:paraId="78AE06E7" w14:textId="77777777" w:rsidR="00097643" w:rsidRPr="00097643" w:rsidRDefault="00097643" w:rsidP="00097643">
      <w:pPr>
        <w:bidi/>
        <w:jc w:val="both"/>
        <w:rPr>
          <w:rFonts w:cs="David" w:hint="cs"/>
          <w:rtl/>
        </w:rPr>
      </w:pPr>
    </w:p>
    <w:p w14:paraId="474BB14C" w14:textId="77777777" w:rsidR="00097643" w:rsidRPr="00097643" w:rsidRDefault="00097643" w:rsidP="00097643">
      <w:pPr>
        <w:bidi/>
        <w:jc w:val="both"/>
        <w:rPr>
          <w:rFonts w:cs="David" w:hint="cs"/>
          <w:rtl/>
        </w:rPr>
      </w:pPr>
      <w:r w:rsidRPr="00097643">
        <w:rPr>
          <w:rFonts w:cs="David" w:hint="cs"/>
          <w:u w:val="single"/>
          <w:rtl/>
        </w:rPr>
        <w:t>היו"ר דוד טל:</w:t>
      </w:r>
    </w:p>
    <w:p w14:paraId="3DDD814F" w14:textId="77777777" w:rsidR="00097643" w:rsidRPr="00097643" w:rsidRDefault="00097643" w:rsidP="00097643">
      <w:pPr>
        <w:bidi/>
        <w:jc w:val="both"/>
        <w:rPr>
          <w:rFonts w:cs="David" w:hint="cs"/>
          <w:rtl/>
        </w:rPr>
      </w:pPr>
    </w:p>
    <w:p w14:paraId="75B67F39" w14:textId="77777777" w:rsidR="00097643" w:rsidRPr="00097643" w:rsidRDefault="00097643" w:rsidP="00097643">
      <w:pPr>
        <w:bidi/>
        <w:ind w:firstLine="567"/>
        <w:jc w:val="both"/>
        <w:rPr>
          <w:rFonts w:cs="David" w:hint="cs"/>
          <w:rtl/>
        </w:rPr>
      </w:pPr>
      <w:r w:rsidRPr="00097643">
        <w:rPr>
          <w:rFonts w:cs="David" w:hint="cs"/>
          <w:rtl/>
        </w:rPr>
        <w:t>אני חבר כנסת, ואני מאפשר לחברי הכנסת לומר את דברם.</w:t>
      </w:r>
    </w:p>
    <w:p w14:paraId="753BB181" w14:textId="77777777" w:rsidR="00097643" w:rsidRPr="00097643" w:rsidRDefault="00097643" w:rsidP="00097643">
      <w:pPr>
        <w:bidi/>
        <w:jc w:val="both"/>
        <w:rPr>
          <w:rFonts w:cs="David" w:hint="cs"/>
          <w:rtl/>
        </w:rPr>
      </w:pPr>
    </w:p>
    <w:p w14:paraId="0E158F30"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6C22D883" w14:textId="77777777" w:rsidR="00097643" w:rsidRPr="00097643" w:rsidRDefault="00097643" w:rsidP="00097643">
      <w:pPr>
        <w:bidi/>
        <w:jc w:val="both"/>
        <w:rPr>
          <w:rFonts w:cs="David" w:hint="cs"/>
          <w:u w:val="single"/>
          <w:rtl/>
        </w:rPr>
      </w:pPr>
    </w:p>
    <w:p w14:paraId="0FD8FCA6" w14:textId="77777777" w:rsidR="00097643" w:rsidRPr="00097643" w:rsidRDefault="00097643" w:rsidP="00097643">
      <w:pPr>
        <w:bidi/>
        <w:jc w:val="both"/>
        <w:rPr>
          <w:rFonts w:cs="David" w:hint="cs"/>
          <w:rtl/>
        </w:rPr>
      </w:pPr>
      <w:r w:rsidRPr="00097643">
        <w:rPr>
          <w:rFonts w:cs="David" w:hint="cs"/>
          <w:rtl/>
        </w:rPr>
        <w:tab/>
        <w:t xml:space="preserve">הייתי יושב ראש קואליציה בבית הזה, מעולם לא ניסיתי לשנות את כללי המשחק. </w:t>
      </w:r>
    </w:p>
    <w:p w14:paraId="126124E1" w14:textId="77777777" w:rsidR="00097643" w:rsidRPr="00097643" w:rsidRDefault="00097643" w:rsidP="00097643">
      <w:pPr>
        <w:bidi/>
        <w:jc w:val="both"/>
        <w:rPr>
          <w:rFonts w:cs="David" w:hint="cs"/>
          <w:rtl/>
        </w:rPr>
      </w:pPr>
    </w:p>
    <w:p w14:paraId="33D08489" w14:textId="77777777" w:rsidR="00097643" w:rsidRPr="00097643" w:rsidRDefault="00097643" w:rsidP="00097643">
      <w:pPr>
        <w:bidi/>
        <w:jc w:val="both"/>
        <w:rPr>
          <w:rFonts w:cs="David" w:hint="cs"/>
          <w:rtl/>
        </w:rPr>
      </w:pPr>
      <w:r w:rsidRPr="00097643">
        <w:rPr>
          <w:rFonts w:cs="David"/>
          <w:u w:val="single"/>
          <w:rtl/>
        </w:rPr>
        <w:br w:type="page"/>
      </w:r>
      <w:r w:rsidRPr="00097643">
        <w:rPr>
          <w:rFonts w:cs="David" w:hint="cs"/>
          <w:u w:val="single"/>
          <w:rtl/>
        </w:rPr>
        <w:t>היו"ר דוד טל:</w:t>
      </w:r>
    </w:p>
    <w:p w14:paraId="61794978" w14:textId="77777777" w:rsidR="00097643" w:rsidRPr="00097643" w:rsidRDefault="00097643" w:rsidP="00097643">
      <w:pPr>
        <w:bidi/>
        <w:jc w:val="both"/>
        <w:rPr>
          <w:rFonts w:cs="David" w:hint="cs"/>
          <w:rtl/>
        </w:rPr>
      </w:pPr>
    </w:p>
    <w:p w14:paraId="0504684C" w14:textId="77777777" w:rsidR="00097643" w:rsidRPr="00097643" w:rsidRDefault="00097643" w:rsidP="00097643">
      <w:pPr>
        <w:bidi/>
        <w:jc w:val="both"/>
        <w:rPr>
          <w:rFonts w:cs="David" w:hint="cs"/>
          <w:rtl/>
        </w:rPr>
      </w:pPr>
      <w:r w:rsidRPr="00097643">
        <w:rPr>
          <w:rFonts w:cs="David" w:hint="cs"/>
          <w:rtl/>
        </w:rPr>
        <w:tab/>
        <w:t xml:space="preserve">אל תביא את זה כדוגמה. </w:t>
      </w:r>
    </w:p>
    <w:p w14:paraId="1521EE13" w14:textId="77777777" w:rsidR="00097643" w:rsidRPr="00097643" w:rsidRDefault="00097643" w:rsidP="00097643">
      <w:pPr>
        <w:bidi/>
        <w:jc w:val="both"/>
        <w:rPr>
          <w:rFonts w:cs="David" w:hint="cs"/>
          <w:rtl/>
        </w:rPr>
      </w:pPr>
    </w:p>
    <w:p w14:paraId="51B706CC"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758CAD47" w14:textId="77777777" w:rsidR="00097643" w:rsidRPr="00097643" w:rsidRDefault="00097643" w:rsidP="00097643">
      <w:pPr>
        <w:bidi/>
        <w:jc w:val="both"/>
        <w:rPr>
          <w:rFonts w:cs="David" w:hint="cs"/>
          <w:u w:val="single"/>
          <w:rtl/>
        </w:rPr>
      </w:pPr>
    </w:p>
    <w:p w14:paraId="30E06F96" w14:textId="77777777" w:rsidR="00097643" w:rsidRPr="00097643" w:rsidRDefault="00097643" w:rsidP="00097643">
      <w:pPr>
        <w:bidi/>
        <w:jc w:val="both"/>
        <w:rPr>
          <w:rFonts w:cs="David" w:hint="cs"/>
          <w:rtl/>
        </w:rPr>
      </w:pPr>
      <w:r w:rsidRPr="00097643">
        <w:rPr>
          <w:rFonts w:cs="David" w:hint="cs"/>
          <w:rtl/>
        </w:rPr>
        <w:tab/>
        <w:t xml:space="preserve"> לא ניסיתי לשנות תקנון פעם אחת. עשיתם קרקס.</w:t>
      </w:r>
    </w:p>
    <w:p w14:paraId="2D258B76" w14:textId="77777777" w:rsidR="00097643" w:rsidRPr="00097643" w:rsidRDefault="00097643" w:rsidP="00097643">
      <w:pPr>
        <w:bidi/>
        <w:jc w:val="both"/>
        <w:rPr>
          <w:rFonts w:cs="David" w:hint="cs"/>
          <w:rtl/>
        </w:rPr>
      </w:pPr>
    </w:p>
    <w:p w14:paraId="1463E9AA" w14:textId="77777777" w:rsidR="00097643" w:rsidRPr="00097643" w:rsidRDefault="00097643" w:rsidP="00097643">
      <w:pPr>
        <w:bidi/>
        <w:jc w:val="both"/>
        <w:rPr>
          <w:rFonts w:cs="David" w:hint="cs"/>
          <w:rtl/>
        </w:rPr>
      </w:pPr>
      <w:r w:rsidRPr="00097643">
        <w:rPr>
          <w:rFonts w:cs="David" w:hint="cs"/>
          <w:u w:val="single"/>
          <w:rtl/>
        </w:rPr>
        <w:t>היו"ר דוד טל:</w:t>
      </w:r>
    </w:p>
    <w:p w14:paraId="5807D049" w14:textId="77777777" w:rsidR="00097643" w:rsidRPr="00097643" w:rsidRDefault="00097643" w:rsidP="00097643">
      <w:pPr>
        <w:bidi/>
        <w:jc w:val="both"/>
        <w:rPr>
          <w:rFonts w:cs="David" w:hint="cs"/>
          <w:rtl/>
        </w:rPr>
      </w:pPr>
    </w:p>
    <w:p w14:paraId="3ECE5CD5" w14:textId="77777777" w:rsidR="00097643" w:rsidRPr="00097643" w:rsidRDefault="00097643" w:rsidP="00097643">
      <w:pPr>
        <w:bidi/>
        <w:jc w:val="both"/>
        <w:rPr>
          <w:rFonts w:cs="David" w:hint="cs"/>
          <w:rtl/>
        </w:rPr>
      </w:pPr>
      <w:r w:rsidRPr="00097643">
        <w:rPr>
          <w:rFonts w:cs="David" w:hint="cs"/>
          <w:rtl/>
        </w:rPr>
        <w:tab/>
        <w:t xml:space="preserve">אני מציע לך לא להביא את כדוגמה. אתם דרסתם ברגל גסה כל חלקה טובה. </w:t>
      </w:r>
    </w:p>
    <w:p w14:paraId="0DCC28D4" w14:textId="77777777" w:rsidR="00097643" w:rsidRPr="00097643" w:rsidRDefault="00097643" w:rsidP="00097643">
      <w:pPr>
        <w:bidi/>
        <w:jc w:val="both"/>
        <w:rPr>
          <w:rFonts w:cs="David" w:hint="cs"/>
          <w:rtl/>
        </w:rPr>
      </w:pPr>
    </w:p>
    <w:p w14:paraId="6C47117F"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7D773616" w14:textId="77777777" w:rsidR="00097643" w:rsidRPr="00097643" w:rsidRDefault="00097643" w:rsidP="00097643">
      <w:pPr>
        <w:bidi/>
        <w:jc w:val="both"/>
        <w:rPr>
          <w:rFonts w:cs="David" w:hint="cs"/>
          <w:u w:val="single"/>
          <w:rtl/>
        </w:rPr>
      </w:pPr>
    </w:p>
    <w:p w14:paraId="6162DB0F" w14:textId="77777777" w:rsidR="00097643" w:rsidRPr="00097643" w:rsidRDefault="00097643" w:rsidP="00097643">
      <w:pPr>
        <w:bidi/>
        <w:jc w:val="both"/>
        <w:rPr>
          <w:rFonts w:cs="David" w:hint="cs"/>
          <w:rtl/>
        </w:rPr>
      </w:pPr>
      <w:r w:rsidRPr="00097643">
        <w:rPr>
          <w:rFonts w:cs="David" w:hint="cs"/>
          <w:rtl/>
        </w:rPr>
        <w:tab/>
        <w:t xml:space="preserve">אדוני יזכור שהוא יושב ראש. </w:t>
      </w:r>
    </w:p>
    <w:p w14:paraId="287AAC09" w14:textId="77777777" w:rsidR="00097643" w:rsidRPr="00097643" w:rsidRDefault="00097643" w:rsidP="00097643">
      <w:pPr>
        <w:bidi/>
        <w:jc w:val="both"/>
        <w:rPr>
          <w:rFonts w:cs="David" w:hint="cs"/>
          <w:rtl/>
        </w:rPr>
      </w:pPr>
    </w:p>
    <w:p w14:paraId="0526AA18" w14:textId="77777777" w:rsidR="00097643" w:rsidRPr="00097643" w:rsidRDefault="00097643" w:rsidP="00097643">
      <w:pPr>
        <w:bidi/>
        <w:jc w:val="both"/>
        <w:rPr>
          <w:rFonts w:cs="David" w:hint="cs"/>
          <w:rtl/>
        </w:rPr>
      </w:pPr>
      <w:r w:rsidRPr="00097643">
        <w:rPr>
          <w:rFonts w:cs="David" w:hint="cs"/>
          <w:u w:val="single"/>
          <w:rtl/>
        </w:rPr>
        <w:t>היו"ר דוד טל:</w:t>
      </w:r>
    </w:p>
    <w:p w14:paraId="3757FF82" w14:textId="77777777" w:rsidR="00097643" w:rsidRPr="00097643" w:rsidRDefault="00097643" w:rsidP="00097643">
      <w:pPr>
        <w:bidi/>
        <w:jc w:val="both"/>
        <w:rPr>
          <w:rFonts w:cs="David" w:hint="cs"/>
          <w:rtl/>
        </w:rPr>
      </w:pPr>
    </w:p>
    <w:p w14:paraId="45F1FF2F" w14:textId="77777777" w:rsidR="00097643" w:rsidRPr="00097643" w:rsidRDefault="00097643" w:rsidP="00097643">
      <w:pPr>
        <w:bidi/>
        <w:jc w:val="both"/>
        <w:rPr>
          <w:rFonts w:cs="David" w:hint="cs"/>
          <w:rtl/>
        </w:rPr>
      </w:pPr>
      <w:r w:rsidRPr="00097643">
        <w:rPr>
          <w:rFonts w:cs="David" w:hint="cs"/>
          <w:rtl/>
        </w:rPr>
        <w:tab/>
        <w:t xml:space="preserve">אני זוכר. </w:t>
      </w:r>
    </w:p>
    <w:p w14:paraId="6FD7898F" w14:textId="77777777" w:rsidR="00097643" w:rsidRPr="00097643" w:rsidRDefault="00097643" w:rsidP="00097643">
      <w:pPr>
        <w:bidi/>
        <w:jc w:val="both"/>
        <w:rPr>
          <w:rFonts w:cs="David" w:hint="cs"/>
          <w:rtl/>
        </w:rPr>
      </w:pPr>
    </w:p>
    <w:p w14:paraId="3AC52AD6"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39091F32" w14:textId="77777777" w:rsidR="00097643" w:rsidRPr="00097643" w:rsidRDefault="00097643" w:rsidP="00097643">
      <w:pPr>
        <w:bidi/>
        <w:jc w:val="both"/>
        <w:rPr>
          <w:rFonts w:cs="David" w:hint="cs"/>
          <w:u w:val="single"/>
          <w:rtl/>
        </w:rPr>
      </w:pPr>
    </w:p>
    <w:p w14:paraId="2DFE97A2" w14:textId="77777777" w:rsidR="00097643" w:rsidRPr="00097643" w:rsidRDefault="00097643" w:rsidP="00097643">
      <w:pPr>
        <w:bidi/>
        <w:jc w:val="both"/>
        <w:rPr>
          <w:rFonts w:cs="David" w:hint="cs"/>
          <w:rtl/>
        </w:rPr>
      </w:pPr>
      <w:r w:rsidRPr="00097643">
        <w:rPr>
          <w:rFonts w:cs="David" w:hint="cs"/>
          <w:rtl/>
        </w:rPr>
        <w:tab/>
        <w:t xml:space="preserve"> אני לא משוכנע. </w:t>
      </w:r>
    </w:p>
    <w:p w14:paraId="1B0BECDB" w14:textId="77777777" w:rsidR="00097643" w:rsidRPr="00097643" w:rsidRDefault="00097643" w:rsidP="00097643">
      <w:pPr>
        <w:bidi/>
        <w:jc w:val="both"/>
        <w:rPr>
          <w:rFonts w:cs="David" w:hint="cs"/>
          <w:rtl/>
        </w:rPr>
      </w:pPr>
    </w:p>
    <w:p w14:paraId="338A6095" w14:textId="77777777" w:rsidR="00097643" w:rsidRPr="00097643" w:rsidRDefault="00097643" w:rsidP="00097643">
      <w:pPr>
        <w:bidi/>
        <w:jc w:val="both"/>
        <w:rPr>
          <w:rFonts w:cs="David" w:hint="cs"/>
          <w:rtl/>
        </w:rPr>
      </w:pPr>
      <w:r w:rsidRPr="00097643">
        <w:rPr>
          <w:rFonts w:cs="David" w:hint="cs"/>
          <w:u w:val="single"/>
          <w:rtl/>
        </w:rPr>
        <w:t>היו"ר דוד טל:</w:t>
      </w:r>
    </w:p>
    <w:p w14:paraId="5EA7F17E" w14:textId="77777777" w:rsidR="00097643" w:rsidRPr="00097643" w:rsidRDefault="00097643" w:rsidP="00097643">
      <w:pPr>
        <w:bidi/>
        <w:jc w:val="both"/>
        <w:rPr>
          <w:rFonts w:cs="David" w:hint="cs"/>
          <w:rtl/>
        </w:rPr>
      </w:pPr>
    </w:p>
    <w:p w14:paraId="6BE865E8" w14:textId="77777777" w:rsidR="00097643" w:rsidRPr="00097643" w:rsidRDefault="00097643" w:rsidP="00097643">
      <w:pPr>
        <w:bidi/>
        <w:jc w:val="both"/>
        <w:rPr>
          <w:rFonts w:cs="David" w:hint="cs"/>
          <w:rtl/>
        </w:rPr>
      </w:pPr>
      <w:r w:rsidRPr="00097643">
        <w:rPr>
          <w:rFonts w:cs="David" w:hint="cs"/>
          <w:rtl/>
        </w:rPr>
        <w:tab/>
        <w:t xml:space="preserve">אני זוכר, אני זוכר. </w:t>
      </w:r>
    </w:p>
    <w:p w14:paraId="4D9A6E24" w14:textId="77777777" w:rsidR="00097643" w:rsidRPr="00097643" w:rsidRDefault="00097643" w:rsidP="00097643">
      <w:pPr>
        <w:bidi/>
        <w:jc w:val="both"/>
        <w:rPr>
          <w:rFonts w:cs="David" w:hint="cs"/>
          <w:rtl/>
        </w:rPr>
      </w:pPr>
    </w:p>
    <w:p w14:paraId="38803478"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2969ADD2" w14:textId="77777777" w:rsidR="00097643" w:rsidRPr="00097643" w:rsidRDefault="00097643" w:rsidP="00097643">
      <w:pPr>
        <w:bidi/>
        <w:jc w:val="both"/>
        <w:rPr>
          <w:rFonts w:cs="David" w:hint="cs"/>
          <w:u w:val="single"/>
          <w:rtl/>
        </w:rPr>
      </w:pPr>
    </w:p>
    <w:p w14:paraId="563E1D0A" w14:textId="77777777" w:rsidR="00097643" w:rsidRPr="00097643" w:rsidRDefault="00097643" w:rsidP="00097643">
      <w:pPr>
        <w:bidi/>
        <w:jc w:val="both"/>
        <w:rPr>
          <w:rFonts w:cs="David" w:hint="cs"/>
          <w:rtl/>
        </w:rPr>
      </w:pPr>
      <w:r w:rsidRPr="00097643">
        <w:rPr>
          <w:rFonts w:cs="David" w:hint="cs"/>
          <w:rtl/>
        </w:rPr>
        <w:tab/>
        <w:t xml:space="preserve"> מעולם לא נגענו בכללי המשחק, מעולם לא באנו לשנות את התקנון. </w:t>
      </w:r>
    </w:p>
    <w:p w14:paraId="27ECFAFA" w14:textId="77777777" w:rsidR="00097643" w:rsidRPr="00097643" w:rsidRDefault="00097643" w:rsidP="00097643">
      <w:pPr>
        <w:bidi/>
        <w:jc w:val="both"/>
        <w:rPr>
          <w:rFonts w:cs="David" w:hint="cs"/>
          <w:rtl/>
        </w:rPr>
      </w:pPr>
    </w:p>
    <w:p w14:paraId="49650357" w14:textId="77777777" w:rsidR="00097643" w:rsidRPr="00097643" w:rsidRDefault="00097643" w:rsidP="00097643">
      <w:pPr>
        <w:bidi/>
        <w:jc w:val="both"/>
        <w:rPr>
          <w:rFonts w:cs="David" w:hint="cs"/>
          <w:rtl/>
        </w:rPr>
      </w:pPr>
      <w:r w:rsidRPr="00097643">
        <w:rPr>
          <w:rFonts w:cs="David" w:hint="cs"/>
          <w:u w:val="single"/>
          <w:rtl/>
        </w:rPr>
        <w:t>היו"ר דוד טל:</w:t>
      </w:r>
    </w:p>
    <w:p w14:paraId="433DF520" w14:textId="77777777" w:rsidR="00097643" w:rsidRPr="00097643" w:rsidRDefault="00097643" w:rsidP="00097643">
      <w:pPr>
        <w:bidi/>
        <w:jc w:val="both"/>
        <w:rPr>
          <w:rFonts w:cs="David" w:hint="cs"/>
          <w:rtl/>
        </w:rPr>
      </w:pPr>
    </w:p>
    <w:p w14:paraId="3AF1A245" w14:textId="77777777" w:rsidR="00097643" w:rsidRPr="00097643" w:rsidRDefault="00097643" w:rsidP="00097643">
      <w:pPr>
        <w:bidi/>
        <w:jc w:val="both"/>
        <w:rPr>
          <w:rFonts w:cs="David" w:hint="cs"/>
          <w:rtl/>
        </w:rPr>
      </w:pPr>
      <w:r w:rsidRPr="00097643">
        <w:rPr>
          <w:rFonts w:cs="David" w:hint="cs"/>
          <w:rtl/>
        </w:rPr>
        <w:tab/>
        <w:t>אתה רוצה שאזכיר לך?</w:t>
      </w:r>
    </w:p>
    <w:p w14:paraId="62EAFC25" w14:textId="77777777" w:rsidR="00097643" w:rsidRPr="00097643" w:rsidRDefault="00097643" w:rsidP="00097643">
      <w:pPr>
        <w:bidi/>
        <w:jc w:val="both"/>
        <w:rPr>
          <w:rFonts w:cs="David" w:hint="cs"/>
          <w:rtl/>
        </w:rPr>
      </w:pPr>
    </w:p>
    <w:p w14:paraId="6BD7F16E"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5655E892" w14:textId="77777777" w:rsidR="00097643" w:rsidRPr="00097643" w:rsidRDefault="00097643" w:rsidP="00097643">
      <w:pPr>
        <w:bidi/>
        <w:jc w:val="both"/>
        <w:rPr>
          <w:rFonts w:cs="David" w:hint="cs"/>
          <w:u w:val="single"/>
          <w:rtl/>
        </w:rPr>
      </w:pPr>
    </w:p>
    <w:p w14:paraId="38C7FA30" w14:textId="77777777" w:rsidR="00097643" w:rsidRPr="00097643" w:rsidRDefault="00097643" w:rsidP="00097643">
      <w:pPr>
        <w:bidi/>
        <w:jc w:val="both"/>
        <w:rPr>
          <w:rFonts w:cs="David" w:hint="cs"/>
          <w:rtl/>
        </w:rPr>
      </w:pPr>
      <w:r w:rsidRPr="00097643">
        <w:rPr>
          <w:rFonts w:cs="David" w:hint="cs"/>
          <w:rtl/>
        </w:rPr>
        <w:tab/>
        <w:t xml:space="preserve">אדוני בודה מהרהורי ליבו. </w:t>
      </w:r>
    </w:p>
    <w:p w14:paraId="6AD5D269" w14:textId="77777777" w:rsidR="00097643" w:rsidRPr="00097643" w:rsidRDefault="00097643" w:rsidP="00097643">
      <w:pPr>
        <w:bidi/>
        <w:jc w:val="both"/>
        <w:rPr>
          <w:rFonts w:cs="David" w:hint="cs"/>
          <w:rtl/>
        </w:rPr>
      </w:pPr>
    </w:p>
    <w:p w14:paraId="27F5F138" w14:textId="77777777" w:rsidR="00097643" w:rsidRPr="00097643" w:rsidRDefault="00097643" w:rsidP="00097643">
      <w:pPr>
        <w:bidi/>
        <w:jc w:val="both"/>
        <w:rPr>
          <w:rFonts w:cs="David" w:hint="cs"/>
          <w:rtl/>
        </w:rPr>
      </w:pPr>
      <w:r w:rsidRPr="00097643">
        <w:rPr>
          <w:rFonts w:cs="David" w:hint="cs"/>
          <w:u w:val="single"/>
          <w:rtl/>
        </w:rPr>
        <w:t>היו"ר דוד טל:</w:t>
      </w:r>
    </w:p>
    <w:p w14:paraId="2133BA8D" w14:textId="77777777" w:rsidR="00097643" w:rsidRPr="00097643" w:rsidRDefault="00097643" w:rsidP="00097643">
      <w:pPr>
        <w:bidi/>
        <w:jc w:val="both"/>
        <w:rPr>
          <w:rFonts w:cs="David" w:hint="cs"/>
          <w:rtl/>
        </w:rPr>
      </w:pPr>
    </w:p>
    <w:p w14:paraId="58887875" w14:textId="77777777" w:rsidR="00097643" w:rsidRPr="00097643" w:rsidRDefault="00097643" w:rsidP="00097643">
      <w:pPr>
        <w:bidi/>
        <w:ind w:firstLine="567"/>
        <w:jc w:val="both"/>
        <w:rPr>
          <w:rFonts w:cs="David" w:hint="cs"/>
          <w:rtl/>
        </w:rPr>
      </w:pPr>
      <w:r w:rsidRPr="00097643">
        <w:rPr>
          <w:rFonts w:cs="David" w:hint="cs"/>
          <w:rtl/>
        </w:rPr>
        <w:t xml:space="preserve">אזכיר לך. ביקשתי התייעצות סיעתית. נניח ששלי ביקשה התייעצות סיעתית. זה נראה לך סביר שיושב ראש ועדה יאמר: התייעצות סיעתית חצי דקה, ואחר כך אני מצביע? להתייעצות סיעתית יש מטרה. פניתי אז לאלה שישבו בראש, בר-און וגדעון, אמרתי להם: תגידו לי עשר דקות, חמש דקות. תקבעו אתם את הזמן, אבל שיהיה איזה פרק זמן שבו אני באמת יכול להתייעץ. שום דבר. </w:t>
      </w:r>
    </w:p>
    <w:p w14:paraId="0681F40E" w14:textId="77777777" w:rsidR="00097643" w:rsidRPr="00097643" w:rsidRDefault="00097643" w:rsidP="00097643">
      <w:pPr>
        <w:bidi/>
        <w:ind w:firstLine="567"/>
        <w:jc w:val="both"/>
        <w:rPr>
          <w:rFonts w:cs="David" w:hint="cs"/>
          <w:rtl/>
        </w:rPr>
      </w:pPr>
    </w:p>
    <w:p w14:paraId="427C5E81" w14:textId="77777777" w:rsidR="00097643" w:rsidRPr="00097643" w:rsidRDefault="00097643" w:rsidP="00097643">
      <w:pPr>
        <w:bidi/>
        <w:ind w:firstLine="567"/>
        <w:jc w:val="both"/>
        <w:rPr>
          <w:rFonts w:cs="David" w:hint="cs"/>
          <w:rtl/>
        </w:rPr>
      </w:pPr>
      <w:r w:rsidRPr="00097643">
        <w:rPr>
          <w:rFonts w:cs="David" w:hint="cs"/>
          <w:rtl/>
        </w:rPr>
        <w:t xml:space="preserve">גם בנושא </w:t>
      </w:r>
      <w:proofErr w:type="spellStart"/>
      <w:r w:rsidRPr="00097643">
        <w:rPr>
          <w:rFonts w:cs="David" w:hint="cs"/>
          <w:rtl/>
        </w:rPr>
        <w:t>הריביזיה</w:t>
      </w:r>
      <w:proofErr w:type="spellEnd"/>
      <w:r w:rsidRPr="00097643">
        <w:rPr>
          <w:rFonts w:cs="David" w:hint="cs"/>
          <w:rtl/>
        </w:rPr>
        <w:t xml:space="preserve">, התכוונתי שלא יהיה מצב שהכוח יהיה אצל יושב ראש הוועדה. אמרתי את זה אז, ואני מסכים לזה גם היום. כשמתבקשת רביזיה צריך לתת פרק זמן קבוע לרביזיה, שיושב ראש הוועדה לא ינצל </w:t>
      </w:r>
      <w:proofErr w:type="spellStart"/>
      <w:r w:rsidRPr="00097643">
        <w:rPr>
          <w:rFonts w:cs="David" w:hint="cs"/>
          <w:rtl/>
        </w:rPr>
        <w:t>קוניקטורה</w:t>
      </w:r>
      <w:proofErr w:type="spellEnd"/>
      <w:r w:rsidRPr="00097643">
        <w:rPr>
          <w:rFonts w:cs="David" w:hint="cs"/>
          <w:rtl/>
        </w:rPr>
        <w:t xml:space="preserve"> כזו או אחרת בגלל שיש רוב לקואליציה או אין. אז יגידו רביזיה אפשרית, אבל לפחות פרק זמן של רבע שעה, 20 דקות, חצי שעה. שיקבעו. הם לא היו מוכנים לשמוע את זה. זה לא שינוי? זה היה בסדר? זה היה נכון?</w:t>
      </w:r>
    </w:p>
    <w:p w14:paraId="38425527" w14:textId="77777777" w:rsidR="00097643" w:rsidRPr="00097643" w:rsidRDefault="00097643" w:rsidP="00097643">
      <w:pPr>
        <w:bidi/>
        <w:ind w:firstLine="567"/>
        <w:jc w:val="both"/>
        <w:rPr>
          <w:rFonts w:cs="David" w:hint="cs"/>
          <w:rtl/>
        </w:rPr>
      </w:pPr>
    </w:p>
    <w:p w14:paraId="63C98E49" w14:textId="77777777" w:rsidR="00097643" w:rsidRPr="00097643" w:rsidRDefault="00097643" w:rsidP="00097643">
      <w:pPr>
        <w:bidi/>
        <w:jc w:val="both"/>
        <w:rPr>
          <w:rFonts w:cs="David" w:hint="cs"/>
          <w:rtl/>
        </w:rPr>
      </w:pPr>
      <w:r w:rsidRPr="00097643">
        <w:rPr>
          <w:rFonts w:cs="David" w:hint="cs"/>
          <w:u w:val="single"/>
          <w:rtl/>
        </w:rPr>
        <w:t>קריאה:</w:t>
      </w:r>
    </w:p>
    <w:p w14:paraId="46646D8C" w14:textId="77777777" w:rsidR="00097643" w:rsidRPr="00097643" w:rsidRDefault="00097643" w:rsidP="00097643">
      <w:pPr>
        <w:bidi/>
        <w:jc w:val="both"/>
        <w:rPr>
          <w:rFonts w:cs="David" w:hint="cs"/>
          <w:rtl/>
        </w:rPr>
      </w:pPr>
    </w:p>
    <w:p w14:paraId="15CB6456" w14:textId="77777777" w:rsidR="00097643" w:rsidRPr="00097643" w:rsidRDefault="00097643" w:rsidP="00097643">
      <w:pPr>
        <w:bidi/>
        <w:jc w:val="both"/>
        <w:rPr>
          <w:rFonts w:cs="David" w:hint="cs"/>
          <w:rtl/>
        </w:rPr>
      </w:pPr>
      <w:r w:rsidRPr="00097643">
        <w:rPr>
          <w:rFonts w:cs="David" w:hint="cs"/>
          <w:rtl/>
        </w:rPr>
        <w:tab/>
        <w:t>יהיו הצבעות היום?</w:t>
      </w:r>
    </w:p>
    <w:p w14:paraId="36D4EDDE" w14:textId="77777777" w:rsidR="00097643" w:rsidRPr="00097643" w:rsidRDefault="00097643" w:rsidP="00097643">
      <w:pPr>
        <w:bidi/>
        <w:jc w:val="both"/>
        <w:rPr>
          <w:rFonts w:cs="David" w:hint="cs"/>
          <w:rtl/>
        </w:rPr>
      </w:pPr>
    </w:p>
    <w:p w14:paraId="21B62116" w14:textId="77777777" w:rsidR="00097643" w:rsidRPr="00097643" w:rsidRDefault="00097643" w:rsidP="00097643">
      <w:pPr>
        <w:bidi/>
        <w:jc w:val="both"/>
        <w:rPr>
          <w:rFonts w:cs="David" w:hint="cs"/>
          <w:rtl/>
        </w:rPr>
      </w:pPr>
      <w:r w:rsidRPr="00097643">
        <w:rPr>
          <w:rFonts w:cs="David" w:hint="cs"/>
          <w:u w:val="single"/>
          <w:rtl/>
        </w:rPr>
        <w:t>היו"ר דוד טל:</w:t>
      </w:r>
    </w:p>
    <w:p w14:paraId="63200EC0" w14:textId="77777777" w:rsidR="00097643" w:rsidRPr="00097643" w:rsidRDefault="00097643" w:rsidP="00097643">
      <w:pPr>
        <w:bidi/>
        <w:jc w:val="both"/>
        <w:rPr>
          <w:rFonts w:cs="David" w:hint="cs"/>
          <w:rtl/>
        </w:rPr>
      </w:pPr>
    </w:p>
    <w:p w14:paraId="5FE2B9B5" w14:textId="77777777" w:rsidR="00097643" w:rsidRPr="00097643" w:rsidRDefault="00097643" w:rsidP="00097643">
      <w:pPr>
        <w:bidi/>
        <w:ind w:firstLine="567"/>
        <w:jc w:val="both"/>
        <w:rPr>
          <w:rFonts w:cs="David" w:hint="cs"/>
          <w:rtl/>
        </w:rPr>
      </w:pPr>
      <w:r w:rsidRPr="00097643">
        <w:rPr>
          <w:rFonts w:cs="David" w:hint="cs"/>
          <w:rtl/>
        </w:rPr>
        <w:t xml:space="preserve">לא, לא יהיו הצבעות. אני קובע את סדר היום, לא יהיו הצבעות. אני רוצה לדון בנושאים הללו. </w:t>
      </w:r>
    </w:p>
    <w:p w14:paraId="17FB4C6B" w14:textId="77777777" w:rsidR="00097643" w:rsidRPr="00097643" w:rsidRDefault="00097643" w:rsidP="00097643">
      <w:pPr>
        <w:bidi/>
        <w:ind w:firstLine="567"/>
        <w:jc w:val="both"/>
        <w:rPr>
          <w:rFonts w:cs="David" w:hint="cs"/>
          <w:rtl/>
        </w:rPr>
      </w:pPr>
    </w:p>
    <w:p w14:paraId="1EAF5B6C" w14:textId="77777777" w:rsidR="00097643" w:rsidRPr="00097643" w:rsidRDefault="00097643" w:rsidP="00097643">
      <w:pPr>
        <w:bidi/>
        <w:jc w:val="both"/>
        <w:rPr>
          <w:rFonts w:cs="David" w:hint="cs"/>
          <w:rtl/>
        </w:rPr>
      </w:pPr>
      <w:r w:rsidRPr="00097643">
        <w:rPr>
          <w:rFonts w:cs="David" w:hint="cs"/>
          <w:u w:val="single"/>
          <w:rtl/>
        </w:rPr>
        <w:t>היו"ר דוד טל:</w:t>
      </w:r>
    </w:p>
    <w:p w14:paraId="4852FAB4" w14:textId="77777777" w:rsidR="00097643" w:rsidRPr="00097643" w:rsidRDefault="00097643" w:rsidP="00097643">
      <w:pPr>
        <w:bidi/>
        <w:ind w:firstLine="567"/>
        <w:jc w:val="both"/>
        <w:rPr>
          <w:rFonts w:cs="David" w:hint="cs"/>
          <w:rtl/>
        </w:rPr>
      </w:pPr>
    </w:p>
    <w:p w14:paraId="32689545" w14:textId="77777777" w:rsidR="00097643" w:rsidRPr="00097643" w:rsidRDefault="00097643" w:rsidP="00097643">
      <w:pPr>
        <w:bidi/>
        <w:ind w:firstLine="567"/>
        <w:jc w:val="both"/>
        <w:rPr>
          <w:rFonts w:cs="David" w:hint="cs"/>
          <w:rtl/>
        </w:rPr>
      </w:pPr>
      <w:r w:rsidRPr="00097643">
        <w:rPr>
          <w:rFonts w:cs="David" w:hint="cs"/>
          <w:rtl/>
        </w:rPr>
        <w:t xml:space="preserve">הייתי ברשות דיבור, אני ממתין לסיום הצעתו של אדוני. </w:t>
      </w:r>
    </w:p>
    <w:p w14:paraId="713355A6" w14:textId="77777777" w:rsidR="00097643" w:rsidRPr="00097643" w:rsidRDefault="00097643" w:rsidP="00097643">
      <w:pPr>
        <w:bidi/>
        <w:ind w:firstLine="567"/>
        <w:jc w:val="both"/>
        <w:rPr>
          <w:rFonts w:cs="David" w:hint="cs"/>
          <w:rtl/>
        </w:rPr>
      </w:pPr>
    </w:p>
    <w:p w14:paraId="5969BC7C" w14:textId="77777777" w:rsidR="00097643" w:rsidRPr="00097643" w:rsidRDefault="00097643" w:rsidP="00097643">
      <w:pPr>
        <w:bidi/>
        <w:jc w:val="both"/>
        <w:rPr>
          <w:rFonts w:cs="David" w:hint="cs"/>
          <w:rtl/>
        </w:rPr>
      </w:pPr>
      <w:r w:rsidRPr="00097643">
        <w:rPr>
          <w:rFonts w:cs="David" w:hint="cs"/>
          <w:u w:val="single"/>
          <w:rtl/>
        </w:rPr>
        <w:t>היו"ר דוד טל:</w:t>
      </w:r>
    </w:p>
    <w:p w14:paraId="4870D290" w14:textId="77777777" w:rsidR="00097643" w:rsidRPr="00097643" w:rsidRDefault="00097643" w:rsidP="00097643">
      <w:pPr>
        <w:bidi/>
        <w:ind w:firstLine="567"/>
        <w:jc w:val="both"/>
        <w:rPr>
          <w:rFonts w:cs="David" w:hint="cs"/>
          <w:rtl/>
        </w:rPr>
      </w:pPr>
    </w:p>
    <w:p w14:paraId="2B4ABF45" w14:textId="77777777" w:rsidR="00097643" w:rsidRPr="00097643" w:rsidRDefault="00097643" w:rsidP="00097643">
      <w:pPr>
        <w:bidi/>
        <w:ind w:firstLine="567"/>
        <w:jc w:val="both"/>
        <w:rPr>
          <w:rFonts w:cs="David" w:hint="cs"/>
          <w:rtl/>
        </w:rPr>
      </w:pPr>
      <w:r w:rsidRPr="00097643">
        <w:rPr>
          <w:rFonts w:cs="David" w:hint="cs"/>
          <w:rtl/>
        </w:rPr>
        <w:t xml:space="preserve">אני חושב שהדברים האלה נכונים גם היום. מי שרוצה לתמוך בעבודה </w:t>
      </w:r>
      <w:proofErr w:type="spellStart"/>
      <w:r w:rsidRPr="00097643">
        <w:rPr>
          <w:rFonts w:cs="David" w:hint="cs"/>
          <w:rtl/>
        </w:rPr>
        <w:t>פרלמנטרית</w:t>
      </w:r>
      <w:proofErr w:type="spellEnd"/>
      <w:r w:rsidRPr="00097643">
        <w:rPr>
          <w:rFonts w:cs="David" w:hint="cs"/>
          <w:rtl/>
        </w:rPr>
        <w:t xml:space="preserve"> של חברי הכנסת, צריך לתת להם גם את הכלים הללו, שלא לנצל רוב קואליציוני כזה או אחר ולדרוס כל חלקה טוב. נתתי את זה רק כדוגמה. </w:t>
      </w:r>
    </w:p>
    <w:p w14:paraId="6D98958D" w14:textId="77777777" w:rsidR="00097643" w:rsidRPr="00097643" w:rsidRDefault="00097643" w:rsidP="00097643">
      <w:pPr>
        <w:bidi/>
        <w:jc w:val="both"/>
        <w:rPr>
          <w:rFonts w:cs="David" w:hint="cs"/>
          <w:rtl/>
        </w:rPr>
      </w:pPr>
    </w:p>
    <w:p w14:paraId="11AE3A1C"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63F80F9F" w14:textId="77777777" w:rsidR="00097643" w:rsidRPr="00097643" w:rsidRDefault="00097643" w:rsidP="00097643">
      <w:pPr>
        <w:bidi/>
        <w:jc w:val="both"/>
        <w:rPr>
          <w:rFonts w:cs="David" w:hint="cs"/>
          <w:u w:val="single"/>
          <w:rtl/>
        </w:rPr>
      </w:pPr>
    </w:p>
    <w:p w14:paraId="3E7C4398" w14:textId="77777777" w:rsidR="00097643" w:rsidRPr="00097643" w:rsidRDefault="00097643" w:rsidP="00097643">
      <w:pPr>
        <w:bidi/>
        <w:jc w:val="both"/>
        <w:rPr>
          <w:rFonts w:cs="David" w:hint="cs"/>
          <w:rtl/>
        </w:rPr>
      </w:pPr>
      <w:r w:rsidRPr="00097643">
        <w:rPr>
          <w:rFonts w:cs="David" w:hint="cs"/>
          <w:rtl/>
        </w:rPr>
        <w:tab/>
        <w:t xml:space="preserve"> בדוגמה אדוני אמר את הכול. התייעצות סיעתית, מהו פרק הזמן, זה דבר שמקדמת </w:t>
      </w:r>
      <w:proofErr w:type="spellStart"/>
      <w:r w:rsidRPr="00097643">
        <w:rPr>
          <w:rFonts w:cs="David" w:hint="cs"/>
          <w:rtl/>
        </w:rPr>
        <w:t>דנא</w:t>
      </w:r>
      <w:proofErr w:type="spellEnd"/>
      <w:r w:rsidRPr="00097643">
        <w:rPr>
          <w:rFonts w:cs="David" w:hint="cs"/>
          <w:rtl/>
        </w:rPr>
        <w:t xml:space="preserve"> היה נתון לשיקול דעתו של היושב ראש. היו יושבי ראש שעשו שימוש כזה, היו שעשו שימוש אחר. אתם באים לשנות את כללי המשחק. זה ההבדל. אתם באים לפגוע בחברי הכנסת, בעבודה שלהם, באופן שיטתי בכל הצעה מהתיקונים. </w:t>
      </w:r>
    </w:p>
    <w:p w14:paraId="4039E939" w14:textId="77777777" w:rsidR="00097643" w:rsidRPr="00097643" w:rsidRDefault="00097643" w:rsidP="00097643">
      <w:pPr>
        <w:bidi/>
        <w:jc w:val="both"/>
        <w:rPr>
          <w:rFonts w:cs="David" w:hint="cs"/>
          <w:rtl/>
        </w:rPr>
      </w:pPr>
    </w:p>
    <w:p w14:paraId="08B502BB" w14:textId="77777777" w:rsidR="00097643" w:rsidRPr="00097643" w:rsidRDefault="00097643" w:rsidP="00097643">
      <w:pPr>
        <w:bidi/>
        <w:ind w:firstLine="567"/>
        <w:jc w:val="both"/>
        <w:rPr>
          <w:rFonts w:cs="David" w:hint="cs"/>
          <w:rtl/>
        </w:rPr>
      </w:pPr>
      <w:r w:rsidRPr="00097643">
        <w:rPr>
          <w:rFonts w:cs="David" w:hint="cs"/>
          <w:rtl/>
        </w:rPr>
        <w:t xml:space="preserve">יש פרקטיקה והיא קובעת. בלמעלה מ-90% של המקרים מקבלים על עצמם חברי הכנסת לא להעלות באותו שבוע. זאת הפרקטיקה. אבל הפרקטיקה לא מספיקה לכם, כי אתם בלחץ. אז מה אתם אומרים? נסגור את כל הסדקים, נסכור את העניין באופן טוטלי. אם הממשלה יכולה לקצר - - - </w:t>
      </w:r>
    </w:p>
    <w:p w14:paraId="23367D4D" w14:textId="77777777" w:rsidR="00097643" w:rsidRPr="00097643" w:rsidRDefault="00097643" w:rsidP="00097643">
      <w:pPr>
        <w:bidi/>
        <w:jc w:val="both"/>
        <w:rPr>
          <w:rFonts w:cs="David" w:hint="cs"/>
          <w:rtl/>
        </w:rPr>
      </w:pPr>
    </w:p>
    <w:p w14:paraId="7C71C3BE" w14:textId="77777777" w:rsidR="00097643" w:rsidRPr="00097643" w:rsidRDefault="00097643" w:rsidP="00097643">
      <w:pPr>
        <w:bidi/>
        <w:jc w:val="both"/>
        <w:rPr>
          <w:rFonts w:cs="David" w:hint="cs"/>
          <w:rtl/>
        </w:rPr>
      </w:pPr>
      <w:r w:rsidRPr="00097643">
        <w:rPr>
          <w:rFonts w:cs="David" w:hint="cs"/>
          <w:u w:val="single"/>
          <w:rtl/>
        </w:rPr>
        <w:t>היו"ר דוד טל:</w:t>
      </w:r>
    </w:p>
    <w:p w14:paraId="336F48E2" w14:textId="77777777" w:rsidR="00097643" w:rsidRPr="00097643" w:rsidRDefault="00097643" w:rsidP="00097643">
      <w:pPr>
        <w:bidi/>
        <w:jc w:val="both"/>
        <w:rPr>
          <w:rFonts w:cs="David" w:hint="cs"/>
          <w:rtl/>
        </w:rPr>
      </w:pPr>
    </w:p>
    <w:p w14:paraId="4F4BDF7E" w14:textId="77777777" w:rsidR="00097643" w:rsidRPr="00097643" w:rsidRDefault="00097643" w:rsidP="00097643">
      <w:pPr>
        <w:bidi/>
        <w:ind w:firstLine="567"/>
        <w:jc w:val="both"/>
        <w:rPr>
          <w:rFonts w:cs="David" w:hint="cs"/>
          <w:rtl/>
        </w:rPr>
      </w:pPr>
      <w:r w:rsidRPr="00097643">
        <w:rPr>
          <w:rFonts w:cs="David" w:hint="cs"/>
          <w:rtl/>
        </w:rPr>
        <w:t xml:space="preserve">גדעון, אני יכול להעיד שזה לא כך, ואתה מאמין לי שזה לא כך. </w:t>
      </w:r>
    </w:p>
    <w:p w14:paraId="2CC9B300" w14:textId="77777777" w:rsidR="00097643" w:rsidRPr="00097643" w:rsidRDefault="00097643" w:rsidP="00097643">
      <w:pPr>
        <w:bidi/>
        <w:jc w:val="both"/>
        <w:rPr>
          <w:rFonts w:cs="David" w:hint="cs"/>
          <w:rtl/>
        </w:rPr>
      </w:pPr>
    </w:p>
    <w:p w14:paraId="50E4D2C0"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75760216" w14:textId="77777777" w:rsidR="00097643" w:rsidRPr="00097643" w:rsidRDefault="00097643" w:rsidP="00097643">
      <w:pPr>
        <w:bidi/>
        <w:jc w:val="both"/>
        <w:rPr>
          <w:rFonts w:cs="David" w:hint="cs"/>
          <w:u w:val="single"/>
          <w:rtl/>
        </w:rPr>
      </w:pPr>
    </w:p>
    <w:p w14:paraId="4B3B0D3D" w14:textId="77777777" w:rsidR="00097643" w:rsidRPr="00097643" w:rsidRDefault="00097643" w:rsidP="00097643">
      <w:pPr>
        <w:bidi/>
        <w:jc w:val="both"/>
        <w:rPr>
          <w:rFonts w:cs="David" w:hint="cs"/>
          <w:rtl/>
        </w:rPr>
      </w:pPr>
      <w:r w:rsidRPr="00097643">
        <w:rPr>
          <w:rFonts w:cs="David" w:hint="cs"/>
          <w:rtl/>
        </w:rPr>
        <w:tab/>
        <w:t xml:space="preserve">אני ברשות דיבור כרגע. אם הממשלה יכולה לקבל קיצור לשעות על דבר </w:t>
      </w:r>
      <w:r w:rsidRPr="00097643">
        <w:rPr>
          <w:rFonts w:cs="David"/>
          <w:rtl/>
        </w:rPr>
        <w:t>–</w:t>
      </w:r>
      <w:r w:rsidRPr="00097643">
        <w:rPr>
          <w:rFonts w:cs="David" w:hint="cs"/>
          <w:rtl/>
        </w:rPr>
        <w:t xml:space="preserve"> ואנחנו יודעים מה זה תזכיר חוק וטיוטת חוק ממשלתית, עברו על זה חודשים </w:t>
      </w:r>
      <w:r w:rsidRPr="00097643">
        <w:rPr>
          <w:rFonts w:cs="David"/>
          <w:rtl/>
        </w:rPr>
        <w:t>–</w:t>
      </w:r>
      <w:r w:rsidRPr="00097643">
        <w:rPr>
          <w:rFonts w:cs="David" w:hint="cs"/>
          <w:rtl/>
        </w:rPr>
        <w:t xml:space="preserve"> אבל היא יכול לבוא לוועדה הזאת ולקבל את זה תוך שעות. ולחברי כנסת אתה אומר שהם לא יכולים לחכות ימים, הם יכולים לחכות שבוע. כשיש רוב בוועדת הכנסת שחושב שהדבר דחוף, אתה מעמיק את חוסר הסימטריה בין יכולות הממשלה בבית הזה לבין יכולות חברי הכנסת. </w:t>
      </w:r>
    </w:p>
    <w:p w14:paraId="3377B1C1" w14:textId="77777777" w:rsidR="00097643" w:rsidRPr="00097643" w:rsidRDefault="00097643" w:rsidP="00097643">
      <w:pPr>
        <w:bidi/>
        <w:jc w:val="both"/>
        <w:rPr>
          <w:rFonts w:cs="David" w:hint="cs"/>
          <w:rtl/>
        </w:rPr>
      </w:pPr>
    </w:p>
    <w:p w14:paraId="11EB15BA" w14:textId="77777777" w:rsidR="00097643" w:rsidRPr="00097643" w:rsidRDefault="00097643" w:rsidP="00097643">
      <w:pPr>
        <w:bidi/>
        <w:ind w:firstLine="567"/>
        <w:jc w:val="both"/>
        <w:rPr>
          <w:rFonts w:cs="David" w:hint="cs"/>
          <w:rtl/>
        </w:rPr>
      </w:pPr>
      <w:r w:rsidRPr="00097643">
        <w:rPr>
          <w:rFonts w:cs="David" w:hint="cs"/>
          <w:rtl/>
        </w:rPr>
        <w:t xml:space="preserve">אין לזה שום הצדקה, ואני מציע לא ללכת בדרך הזאת. הליכה בדרך הזאת - ראינו אותה בדברים אחרים. היא לא מסתיימת בניצחונות היא מסתיימת בביזיונות. </w:t>
      </w:r>
    </w:p>
    <w:p w14:paraId="02AD4788" w14:textId="77777777" w:rsidR="00097643" w:rsidRPr="00097643" w:rsidRDefault="00097643" w:rsidP="00097643">
      <w:pPr>
        <w:bidi/>
        <w:jc w:val="both"/>
        <w:rPr>
          <w:rFonts w:cs="David" w:hint="cs"/>
          <w:rtl/>
        </w:rPr>
      </w:pPr>
    </w:p>
    <w:p w14:paraId="4C9DE068" w14:textId="77777777" w:rsidR="00097643" w:rsidRPr="00097643" w:rsidRDefault="00097643" w:rsidP="00097643">
      <w:pPr>
        <w:bidi/>
        <w:jc w:val="both"/>
        <w:rPr>
          <w:rFonts w:cs="David" w:hint="cs"/>
          <w:rtl/>
        </w:rPr>
      </w:pPr>
      <w:r w:rsidRPr="00097643">
        <w:rPr>
          <w:rFonts w:cs="David" w:hint="cs"/>
          <w:u w:val="single"/>
          <w:rtl/>
        </w:rPr>
        <w:t>היו"ר דוד טל:</w:t>
      </w:r>
    </w:p>
    <w:p w14:paraId="5FB6D1DE" w14:textId="77777777" w:rsidR="00097643" w:rsidRPr="00097643" w:rsidRDefault="00097643" w:rsidP="00097643">
      <w:pPr>
        <w:bidi/>
        <w:jc w:val="both"/>
        <w:rPr>
          <w:rFonts w:cs="David" w:hint="cs"/>
          <w:rtl/>
        </w:rPr>
      </w:pPr>
    </w:p>
    <w:p w14:paraId="039E2B90" w14:textId="77777777" w:rsidR="00097643" w:rsidRPr="00097643" w:rsidRDefault="00097643" w:rsidP="00097643">
      <w:pPr>
        <w:bidi/>
        <w:jc w:val="both"/>
        <w:rPr>
          <w:rFonts w:cs="David" w:hint="cs"/>
          <w:rtl/>
        </w:rPr>
      </w:pPr>
      <w:r w:rsidRPr="00097643">
        <w:rPr>
          <w:rFonts w:cs="David" w:hint="cs"/>
          <w:rtl/>
        </w:rPr>
        <w:tab/>
        <w:t xml:space="preserve">תודה רבה. חבר הכנסת רותם </w:t>
      </w:r>
      <w:r w:rsidRPr="00097643">
        <w:rPr>
          <w:rFonts w:cs="David"/>
          <w:rtl/>
        </w:rPr>
        <w:t>–</w:t>
      </w:r>
      <w:r w:rsidRPr="00097643">
        <w:rPr>
          <w:rFonts w:cs="David" w:hint="cs"/>
          <w:rtl/>
        </w:rPr>
        <w:t xml:space="preserve"> אינו נמצא, חבר הכנסת </w:t>
      </w:r>
      <w:proofErr w:type="spellStart"/>
      <w:r w:rsidRPr="00097643">
        <w:rPr>
          <w:rFonts w:cs="David" w:hint="cs"/>
          <w:rtl/>
        </w:rPr>
        <w:t>אפללו</w:t>
      </w:r>
      <w:proofErr w:type="spellEnd"/>
      <w:r w:rsidRPr="00097643">
        <w:rPr>
          <w:rFonts w:cs="David" w:hint="cs"/>
          <w:rtl/>
        </w:rPr>
        <w:t xml:space="preserve"> </w:t>
      </w:r>
      <w:r w:rsidRPr="00097643">
        <w:rPr>
          <w:rFonts w:cs="David"/>
          <w:rtl/>
        </w:rPr>
        <w:t>–</w:t>
      </w:r>
      <w:r w:rsidRPr="00097643">
        <w:rPr>
          <w:rFonts w:cs="David" w:hint="cs"/>
          <w:rtl/>
        </w:rPr>
        <w:t xml:space="preserve"> איננו. </w:t>
      </w:r>
    </w:p>
    <w:p w14:paraId="65F9D4BB" w14:textId="77777777" w:rsidR="00097643" w:rsidRPr="00097643" w:rsidRDefault="00097643" w:rsidP="00097643">
      <w:pPr>
        <w:bidi/>
        <w:jc w:val="both"/>
        <w:rPr>
          <w:rFonts w:cs="David" w:hint="cs"/>
          <w:rtl/>
        </w:rPr>
      </w:pPr>
      <w:r w:rsidRPr="00097643">
        <w:rPr>
          <w:rFonts w:cs="David"/>
          <w:rtl/>
        </w:rPr>
        <w:br w:type="page"/>
      </w:r>
      <w:r w:rsidRPr="00097643">
        <w:rPr>
          <w:rFonts w:cs="David" w:hint="cs"/>
          <w:rtl/>
        </w:rPr>
        <w:t xml:space="preserve"> </w:t>
      </w:r>
    </w:p>
    <w:p w14:paraId="3C62E439" w14:textId="77777777" w:rsidR="00097643" w:rsidRPr="00097643" w:rsidRDefault="00097643" w:rsidP="00097643">
      <w:pPr>
        <w:bidi/>
        <w:jc w:val="both"/>
        <w:rPr>
          <w:rFonts w:cs="David" w:hint="cs"/>
          <w:b/>
          <w:bCs/>
          <w:u w:val="single"/>
          <w:rtl/>
        </w:rPr>
      </w:pPr>
      <w:r w:rsidRPr="00097643">
        <w:rPr>
          <w:rFonts w:cs="David" w:hint="cs"/>
          <w:b/>
          <w:bCs/>
          <w:u w:val="single"/>
          <w:rtl/>
        </w:rPr>
        <w:t>הצעה לתיקון תקנון הכנסת לפי חוק יסוד: הכנסת</w:t>
      </w:r>
    </w:p>
    <w:p w14:paraId="38DA33D4" w14:textId="77777777" w:rsidR="00097643" w:rsidRPr="00097643" w:rsidRDefault="00097643" w:rsidP="00097643">
      <w:pPr>
        <w:bidi/>
        <w:jc w:val="both"/>
        <w:rPr>
          <w:rFonts w:cs="David" w:hint="cs"/>
          <w:b/>
          <w:bCs/>
          <w:u w:val="single"/>
          <w:rtl/>
        </w:rPr>
      </w:pPr>
      <w:r w:rsidRPr="00097643">
        <w:rPr>
          <w:rFonts w:cs="David" w:hint="cs"/>
          <w:b/>
          <w:bCs/>
          <w:u w:val="single"/>
          <w:rtl/>
        </w:rPr>
        <w:t>החלפת סעיף 117</w:t>
      </w:r>
    </w:p>
    <w:p w14:paraId="26030CAE" w14:textId="77777777" w:rsidR="00097643" w:rsidRPr="00097643" w:rsidRDefault="00097643" w:rsidP="00097643">
      <w:pPr>
        <w:bidi/>
        <w:jc w:val="both"/>
        <w:rPr>
          <w:rFonts w:cs="David" w:hint="cs"/>
          <w:rtl/>
        </w:rPr>
      </w:pPr>
    </w:p>
    <w:p w14:paraId="5E0A3FAF" w14:textId="77777777" w:rsidR="00097643" w:rsidRPr="00097643" w:rsidRDefault="00097643" w:rsidP="00097643">
      <w:pPr>
        <w:bidi/>
        <w:jc w:val="both"/>
        <w:rPr>
          <w:rFonts w:cs="David" w:hint="cs"/>
          <w:rtl/>
        </w:rPr>
      </w:pPr>
    </w:p>
    <w:p w14:paraId="4A39F98F" w14:textId="77777777" w:rsidR="00097643" w:rsidRPr="00097643" w:rsidRDefault="00097643" w:rsidP="00097643">
      <w:pPr>
        <w:bidi/>
        <w:jc w:val="both"/>
        <w:rPr>
          <w:rFonts w:cs="David" w:hint="cs"/>
          <w:rtl/>
        </w:rPr>
      </w:pPr>
    </w:p>
    <w:p w14:paraId="2D27CCC0" w14:textId="77777777" w:rsidR="00097643" w:rsidRPr="00097643" w:rsidRDefault="00097643" w:rsidP="00097643">
      <w:pPr>
        <w:bidi/>
        <w:jc w:val="both"/>
        <w:rPr>
          <w:rFonts w:cs="David" w:hint="cs"/>
          <w:rtl/>
        </w:rPr>
      </w:pPr>
      <w:r w:rsidRPr="00097643">
        <w:rPr>
          <w:rFonts w:cs="David" w:hint="cs"/>
          <w:u w:val="single"/>
          <w:rtl/>
        </w:rPr>
        <w:t>היו"ר דוד טל:</w:t>
      </w:r>
    </w:p>
    <w:p w14:paraId="6AE6A782" w14:textId="77777777" w:rsidR="00097643" w:rsidRPr="00097643" w:rsidRDefault="00097643" w:rsidP="00097643">
      <w:pPr>
        <w:bidi/>
        <w:jc w:val="both"/>
        <w:rPr>
          <w:rFonts w:cs="David" w:hint="cs"/>
          <w:rtl/>
        </w:rPr>
      </w:pPr>
    </w:p>
    <w:p w14:paraId="2DB50430" w14:textId="77777777" w:rsidR="00097643" w:rsidRPr="00097643" w:rsidRDefault="00097643" w:rsidP="00097643">
      <w:pPr>
        <w:bidi/>
        <w:jc w:val="both"/>
        <w:rPr>
          <w:rFonts w:cs="David" w:hint="cs"/>
          <w:rtl/>
        </w:rPr>
      </w:pPr>
      <w:r w:rsidRPr="00097643">
        <w:rPr>
          <w:rFonts w:cs="David" w:hint="cs"/>
          <w:rtl/>
        </w:rPr>
        <w:tab/>
        <w:t xml:space="preserve">הנושא הבא הוא הצעה להחלפת סעיף 117, "קביעת הוועדה להכנסת הצעת החוק". בבקשה, אדוני המזכיר. </w:t>
      </w:r>
    </w:p>
    <w:p w14:paraId="146E76E3" w14:textId="77777777" w:rsidR="00097643" w:rsidRPr="00097643" w:rsidRDefault="00097643" w:rsidP="00097643">
      <w:pPr>
        <w:bidi/>
        <w:jc w:val="both"/>
        <w:rPr>
          <w:rFonts w:cs="David" w:hint="cs"/>
          <w:rtl/>
        </w:rPr>
      </w:pPr>
    </w:p>
    <w:p w14:paraId="6CD3A6F2" w14:textId="77777777" w:rsidR="00097643" w:rsidRPr="00097643" w:rsidRDefault="00097643" w:rsidP="00097643">
      <w:pPr>
        <w:bidi/>
        <w:jc w:val="both"/>
        <w:rPr>
          <w:rFonts w:cs="David" w:hint="cs"/>
          <w:u w:val="single"/>
          <w:rtl/>
        </w:rPr>
      </w:pPr>
      <w:r w:rsidRPr="00097643">
        <w:rPr>
          <w:rFonts w:cs="David" w:hint="cs"/>
          <w:u w:val="single"/>
          <w:rtl/>
        </w:rPr>
        <w:t>איל ינון:</w:t>
      </w:r>
    </w:p>
    <w:p w14:paraId="0EB892DE" w14:textId="77777777" w:rsidR="00097643" w:rsidRPr="00097643" w:rsidRDefault="00097643" w:rsidP="00097643">
      <w:pPr>
        <w:bidi/>
        <w:jc w:val="both"/>
        <w:rPr>
          <w:rFonts w:cs="David" w:hint="cs"/>
          <w:rtl/>
        </w:rPr>
      </w:pPr>
    </w:p>
    <w:p w14:paraId="59E7195A" w14:textId="77777777" w:rsidR="00097643" w:rsidRPr="00097643" w:rsidRDefault="00097643" w:rsidP="00097643">
      <w:pPr>
        <w:bidi/>
        <w:ind w:firstLine="567"/>
        <w:jc w:val="both"/>
        <w:rPr>
          <w:rFonts w:cs="David" w:hint="cs"/>
          <w:rtl/>
        </w:rPr>
      </w:pPr>
      <w:r w:rsidRPr="00097643">
        <w:rPr>
          <w:rFonts w:cs="David" w:hint="cs"/>
          <w:rtl/>
        </w:rPr>
        <w:t xml:space="preserve">ההצעה מבקשת לעשות שינוי מהמצב הנוהג היום, שבו  - - </w:t>
      </w:r>
    </w:p>
    <w:p w14:paraId="11C46F35" w14:textId="77777777" w:rsidR="00097643" w:rsidRPr="00097643" w:rsidRDefault="00097643" w:rsidP="00097643">
      <w:pPr>
        <w:bidi/>
        <w:jc w:val="both"/>
        <w:rPr>
          <w:rFonts w:cs="David" w:hint="cs"/>
          <w:rtl/>
        </w:rPr>
      </w:pPr>
    </w:p>
    <w:p w14:paraId="37EB121B"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50226515" w14:textId="77777777" w:rsidR="00097643" w:rsidRPr="00097643" w:rsidRDefault="00097643" w:rsidP="00097643">
      <w:pPr>
        <w:bidi/>
        <w:jc w:val="both"/>
        <w:rPr>
          <w:rFonts w:cs="David" w:hint="cs"/>
          <w:u w:val="single"/>
          <w:rtl/>
        </w:rPr>
      </w:pPr>
    </w:p>
    <w:p w14:paraId="528CB736" w14:textId="77777777" w:rsidR="00097643" w:rsidRPr="00097643" w:rsidRDefault="00097643" w:rsidP="00097643">
      <w:pPr>
        <w:bidi/>
        <w:jc w:val="both"/>
        <w:rPr>
          <w:rFonts w:cs="David" w:hint="cs"/>
          <w:rtl/>
        </w:rPr>
      </w:pPr>
      <w:r w:rsidRPr="00097643">
        <w:rPr>
          <w:rFonts w:cs="David" w:hint="cs"/>
          <w:rtl/>
        </w:rPr>
        <w:tab/>
        <w:t xml:space="preserve"> חיזוק עריצות הרוב. </w:t>
      </w:r>
    </w:p>
    <w:p w14:paraId="7B5D719F" w14:textId="77777777" w:rsidR="00097643" w:rsidRPr="00097643" w:rsidRDefault="00097643" w:rsidP="00097643">
      <w:pPr>
        <w:bidi/>
        <w:jc w:val="both"/>
        <w:rPr>
          <w:rFonts w:cs="David" w:hint="cs"/>
          <w:rtl/>
        </w:rPr>
      </w:pPr>
    </w:p>
    <w:p w14:paraId="4ADCED40" w14:textId="77777777" w:rsidR="00097643" w:rsidRPr="00097643" w:rsidRDefault="00097643" w:rsidP="00097643">
      <w:pPr>
        <w:bidi/>
        <w:jc w:val="both"/>
        <w:rPr>
          <w:rFonts w:cs="David" w:hint="cs"/>
          <w:u w:val="single"/>
          <w:rtl/>
        </w:rPr>
      </w:pPr>
      <w:r w:rsidRPr="00097643">
        <w:rPr>
          <w:rFonts w:cs="David" w:hint="cs"/>
          <w:u w:val="single"/>
          <w:rtl/>
        </w:rPr>
        <w:t>איל ינון:</w:t>
      </w:r>
    </w:p>
    <w:p w14:paraId="1886A045" w14:textId="77777777" w:rsidR="00097643" w:rsidRPr="00097643" w:rsidRDefault="00097643" w:rsidP="00097643">
      <w:pPr>
        <w:bidi/>
        <w:jc w:val="both"/>
        <w:rPr>
          <w:rFonts w:cs="David" w:hint="cs"/>
          <w:rtl/>
        </w:rPr>
      </w:pPr>
    </w:p>
    <w:p w14:paraId="7FBF3FBE" w14:textId="77777777" w:rsidR="00097643" w:rsidRPr="00097643" w:rsidRDefault="00097643" w:rsidP="00097643">
      <w:pPr>
        <w:bidi/>
        <w:ind w:left="570"/>
        <w:jc w:val="both"/>
        <w:rPr>
          <w:rFonts w:cs="David" w:hint="cs"/>
          <w:rtl/>
        </w:rPr>
      </w:pPr>
      <w:r w:rsidRPr="00097643">
        <w:rPr>
          <w:rFonts w:cs="David" w:hint="cs"/>
          <w:rtl/>
        </w:rPr>
        <w:t>--שבו כל חבר כנסת יכול לקרוא מן האולם ועדה שאליה הוא - - -</w:t>
      </w:r>
    </w:p>
    <w:p w14:paraId="66FD6391" w14:textId="77777777" w:rsidR="00097643" w:rsidRPr="00097643" w:rsidRDefault="00097643" w:rsidP="00097643">
      <w:pPr>
        <w:bidi/>
        <w:jc w:val="both"/>
        <w:rPr>
          <w:rFonts w:cs="David" w:hint="cs"/>
          <w:rtl/>
        </w:rPr>
      </w:pPr>
    </w:p>
    <w:p w14:paraId="21E1A225" w14:textId="77777777" w:rsidR="00097643" w:rsidRPr="00097643" w:rsidRDefault="00097643" w:rsidP="00097643">
      <w:pPr>
        <w:bidi/>
        <w:jc w:val="both"/>
        <w:rPr>
          <w:rFonts w:cs="David" w:hint="cs"/>
          <w:rtl/>
        </w:rPr>
      </w:pPr>
      <w:r w:rsidRPr="00097643">
        <w:rPr>
          <w:rFonts w:cs="David" w:hint="cs"/>
          <w:u w:val="single"/>
          <w:rtl/>
        </w:rPr>
        <w:t>היו"ר דוד טל:</w:t>
      </w:r>
    </w:p>
    <w:p w14:paraId="68163191" w14:textId="77777777" w:rsidR="00097643" w:rsidRPr="00097643" w:rsidRDefault="00097643" w:rsidP="00097643">
      <w:pPr>
        <w:bidi/>
        <w:jc w:val="both"/>
        <w:rPr>
          <w:rFonts w:cs="David" w:hint="cs"/>
          <w:rtl/>
        </w:rPr>
      </w:pPr>
    </w:p>
    <w:p w14:paraId="3678767F" w14:textId="77777777" w:rsidR="00097643" w:rsidRPr="00097643" w:rsidRDefault="00097643" w:rsidP="00097643">
      <w:pPr>
        <w:bidi/>
        <w:jc w:val="both"/>
        <w:rPr>
          <w:rFonts w:cs="David" w:hint="cs"/>
          <w:rtl/>
        </w:rPr>
      </w:pPr>
      <w:r w:rsidRPr="00097643">
        <w:rPr>
          <w:rFonts w:cs="David" w:hint="cs"/>
          <w:rtl/>
        </w:rPr>
        <w:tab/>
        <w:t>גדעון, מחר אתם תהיה בשלטון.</w:t>
      </w:r>
    </w:p>
    <w:p w14:paraId="4666B26A" w14:textId="77777777" w:rsidR="00097643" w:rsidRPr="00097643" w:rsidRDefault="00097643" w:rsidP="00097643">
      <w:pPr>
        <w:bidi/>
        <w:jc w:val="both"/>
        <w:rPr>
          <w:rFonts w:cs="David" w:hint="cs"/>
          <w:rtl/>
        </w:rPr>
      </w:pPr>
    </w:p>
    <w:p w14:paraId="6CD762E6"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1DF9FBF5" w14:textId="77777777" w:rsidR="00097643" w:rsidRPr="00097643" w:rsidRDefault="00097643" w:rsidP="00097643">
      <w:pPr>
        <w:bidi/>
        <w:jc w:val="both"/>
        <w:rPr>
          <w:rFonts w:cs="David" w:hint="cs"/>
          <w:u w:val="single"/>
          <w:rtl/>
        </w:rPr>
      </w:pPr>
    </w:p>
    <w:p w14:paraId="1A4396C9" w14:textId="77777777" w:rsidR="00097643" w:rsidRPr="00097643" w:rsidRDefault="00097643" w:rsidP="00097643">
      <w:pPr>
        <w:bidi/>
        <w:jc w:val="both"/>
        <w:rPr>
          <w:rFonts w:cs="David" w:hint="cs"/>
          <w:rtl/>
        </w:rPr>
      </w:pPr>
      <w:r w:rsidRPr="00097643">
        <w:rPr>
          <w:rFonts w:cs="David" w:hint="cs"/>
          <w:rtl/>
        </w:rPr>
        <w:tab/>
        <w:t xml:space="preserve"> אבל אף פעם לא באנו לעשות את הדברים האלה. ואנחנו העברנו - לא כמוכם, שישבתם בשלטון בשביל לשרוד </w:t>
      </w:r>
      <w:r w:rsidRPr="00097643">
        <w:rPr>
          <w:rFonts w:cs="David"/>
          <w:rtl/>
        </w:rPr>
        <w:t>–</w:t>
      </w:r>
      <w:r w:rsidRPr="00097643">
        <w:rPr>
          <w:rFonts w:cs="David" w:hint="cs"/>
          <w:rtl/>
        </w:rPr>
        <w:t xml:space="preserve"> העברנו כאן את הרפורמות הכי גדולות. לא באנו לשנות את התקנון כל שני וחמישי. חוצפה. כנופיה, אתם מתנהגים כמו כנופיה - - -  כנופיה - - - </w:t>
      </w:r>
    </w:p>
    <w:p w14:paraId="2DFC5A03" w14:textId="77777777" w:rsidR="00097643" w:rsidRPr="00097643" w:rsidRDefault="00097643" w:rsidP="00097643">
      <w:pPr>
        <w:bidi/>
        <w:jc w:val="both"/>
        <w:rPr>
          <w:rFonts w:cs="David" w:hint="cs"/>
          <w:rtl/>
        </w:rPr>
      </w:pPr>
    </w:p>
    <w:p w14:paraId="4515F962" w14:textId="77777777" w:rsidR="00097643" w:rsidRPr="00097643" w:rsidRDefault="00097643" w:rsidP="00097643">
      <w:pPr>
        <w:bidi/>
        <w:jc w:val="both"/>
        <w:rPr>
          <w:rFonts w:cs="David" w:hint="cs"/>
          <w:rtl/>
        </w:rPr>
      </w:pPr>
      <w:r w:rsidRPr="00097643">
        <w:rPr>
          <w:rFonts w:cs="David" w:hint="cs"/>
          <w:u w:val="single"/>
          <w:rtl/>
        </w:rPr>
        <w:t>היו"ר דוד טל:</w:t>
      </w:r>
    </w:p>
    <w:p w14:paraId="770D0BB3" w14:textId="77777777" w:rsidR="00097643" w:rsidRPr="00097643" w:rsidRDefault="00097643" w:rsidP="00097643">
      <w:pPr>
        <w:bidi/>
        <w:jc w:val="both"/>
        <w:rPr>
          <w:rFonts w:cs="David" w:hint="cs"/>
          <w:rtl/>
        </w:rPr>
      </w:pPr>
    </w:p>
    <w:p w14:paraId="4A86CFD5" w14:textId="77777777" w:rsidR="00097643" w:rsidRPr="00097643" w:rsidRDefault="00097643" w:rsidP="00097643">
      <w:pPr>
        <w:bidi/>
        <w:jc w:val="both"/>
        <w:rPr>
          <w:rFonts w:cs="David" w:hint="cs"/>
          <w:rtl/>
        </w:rPr>
      </w:pPr>
      <w:r w:rsidRPr="00097643">
        <w:rPr>
          <w:rFonts w:cs="David" w:hint="cs"/>
          <w:rtl/>
        </w:rPr>
        <w:tab/>
        <w:t xml:space="preserve">גדעון, אני קורא אותך לסדר פעם ראשונה. </w:t>
      </w:r>
    </w:p>
    <w:p w14:paraId="30DFF752" w14:textId="77777777" w:rsidR="00097643" w:rsidRPr="00097643" w:rsidRDefault="00097643" w:rsidP="00097643">
      <w:pPr>
        <w:bidi/>
        <w:jc w:val="both"/>
        <w:rPr>
          <w:rFonts w:cs="David" w:hint="cs"/>
          <w:rtl/>
        </w:rPr>
      </w:pPr>
    </w:p>
    <w:p w14:paraId="1B1FCF92"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2E6AD228" w14:textId="77777777" w:rsidR="00097643" w:rsidRPr="00097643" w:rsidRDefault="00097643" w:rsidP="00097643">
      <w:pPr>
        <w:bidi/>
        <w:jc w:val="both"/>
        <w:rPr>
          <w:rFonts w:cs="David" w:hint="cs"/>
          <w:rtl/>
        </w:rPr>
      </w:pPr>
    </w:p>
    <w:p w14:paraId="530D1243" w14:textId="77777777" w:rsidR="00097643" w:rsidRPr="00097643" w:rsidRDefault="00097643" w:rsidP="00097643">
      <w:pPr>
        <w:bidi/>
        <w:jc w:val="both"/>
        <w:rPr>
          <w:rFonts w:cs="David" w:hint="cs"/>
          <w:rtl/>
        </w:rPr>
      </w:pPr>
      <w:r w:rsidRPr="00097643">
        <w:rPr>
          <w:rFonts w:cs="David" w:hint="cs"/>
          <w:rtl/>
        </w:rPr>
        <w:tab/>
        <w:t>תקרא לי לסדר.</w:t>
      </w:r>
    </w:p>
    <w:p w14:paraId="378263FD" w14:textId="77777777" w:rsidR="00097643" w:rsidRPr="00097643" w:rsidRDefault="00097643" w:rsidP="00097643">
      <w:pPr>
        <w:bidi/>
        <w:jc w:val="both"/>
        <w:rPr>
          <w:rFonts w:cs="David" w:hint="cs"/>
          <w:rtl/>
        </w:rPr>
      </w:pPr>
    </w:p>
    <w:p w14:paraId="2042BDF9" w14:textId="77777777" w:rsidR="00097643" w:rsidRPr="00097643" w:rsidRDefault="00097643" w:rsidP="00097643">
      <w:pPr>
        <w:bidi/>
        <w:jc w:val="both"/>
        <w:rPr>
          <w:rFonts w:cs="David" w:hint="cs"/>
          <w:u w:val="single"/>
          <w:rtl/>
        </w:rPr>
      </w:pPr>
      <w:r w:rsidRPr="00097643">
        <w:rPr>
          <w:rFonts w:cs="David" w:hint="cs"/>
          <w:u w:val="single"/>
          <w:rtl/>
        </w:rPr>
        <w:t>קריאות:</w:t>
      </w:r>
    </w:p>
    <w:p w14:paraId="3B7EC3DD" w14:textId="77777777" w:rsidR="00097643" w:rsidRPr="00097643" w:rsidRDefault="00097643" w:rsidP="00097643">
      <w:pPr>
        <w:bidi/>
        <w:jc w:val="both"/>
        <w:rPr>
          <w:rFonts w:cs="David" w:hint="cs"/>
          <w:u w:val="single"/>
          <w:rtl/>
        </w:rPr>
      </w:pPr>
    </w:p>
    <w:p w14:paraId="092CB6ED" w14:textId="77777777" w:rsidR="00097643" w:rsidRPr="00097643" w:rsidRDefault="00097643" w:rsidP="00097643">
      <w:pPr>
        <w:bidi/>
        <w:jc w:val="both"/>
        <w:rPr>
          <w:rFonts w:cs="David" w:hint="cs"/>
          <w:rtl/>
        </w:rPr>
      </w:pPr>
      <w:r w:rsidRPr="00097643">
        <w:rPr>
          <w:rFonts w:cs="David" w:hint="cs"/>
          <w:rtl/>
        </w:rPr>
        <w:tab/>
        <w:t xml:space="preserve">- - - </w:t>
      </w:r>
    </w:p>
    <w:p w14:paraId="13725A12" w14:textId="77777777" w:rsidR="00097643" w:rsidRPr="00097643" w:rsidRDefault="00097643" w:rsidP="00097643">
      <w:pPr>
        <w:bidi/>
        <w:jc w:val="both"/>
        <w:rPr>
          <w:rFonts w:cs="David" w:hint="cs"/>
          <w:rtl/>
        </w:rPr>
      </w:pPr>
    </w:p>
    <w:p w14:paraId="24F63251"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13F515BC" w14:textId="77777777" w:rsidR="00097643" w:rsidRPr="00097643" w:rsidRDefault="00097643" w:rsidP="00097643">
      <w:pPr>
        <w:bidi/>
        <w:jc w:val="both"/>
        <w:rPr>
          <w:rFonts w:cs="David" w:hint="cs"/>
          <w:rtl/>
        </w:rPr>
      </w:pPr>
    </w:p>
    <w:p w14:paraId="3C4F8BA3" w14:textId="77777777" w:rsidR="00097643" w:rsidRPr="00097643" w:rsidRDefault="00097643" w:rsidP="00097643">
      <w:pPr>
        <w:bidi/>
        <w:jc w:val="both"/>
        <w:rPr>
          <w:rFonts w:cs="David" w:hint="cs"/>
          <w:rtl/>
        </w:rPr>
      </w:pPr>
      <w:r w:rsidRPr="00097643">
        <w:rPr>
          <w:rFonts w:cs="David" w:hint="cs"/>
        </w:rPr>
        <w:tab/>
        <w:t xml:space="preserve">- - - </w:t>
      </w:r>
    </w:p>
    <w:p w14:paraId="52ACCAD9" w14:textId="77777777" w:rsidR="00097643" w:rsidRPr="00097643" w:rsidRDefault="00097643" w:rsidP="00097643">
      <w:pPr>
        <w:bidi/>
        <w:jc w:val="both"/>
        <w:rPr>
          <w:rFonts w:cs="David" w:hint="cs"/>
          <w:u w:val="single"/>
          <w:rtl/>
        </w:rPr>
      </w:pPr>
    </w:p>
    <w:p w14:paraId="49EED07B" w14:textId="77777777" w:rsidR="00097643" w:rsidRPr="00097643" w:rsidRDefault="00097643" w:rsidP="00097643">
      <w:pPr>
        <w:bidi/>
        <w:jc w:val="both"/>
        <w:rPr>
          <w:rFonts w:cs="David" w:hint="cs"/>
          <w:u w:val="single"/>
          <w:rtl/>
        </w:rPr>
      </w:pPr>
      <w:r w:rsidRPr="00097643">
        <w:rPr>
          <w:rFonts w:cs="David" w:hint="cs"/>
          <w:u w:val="single"/>
          <w:rtl/>
        </w:rPr>
        <w:t>איל ינון:</w:t>
      </w:r>
    </w:p>
    <w:p w14:paraId="69C0DCDE" w14:textId="77777777" w:rsidR="00097643" w:rsidRPr="00097643" w:rsidRDefault="00097643" w:rsidP="00097643">
      <w:pPr>
        <w:bidi/>
        <w:jc w:val="both"/>
        <w:rPr>
          <w:rFonts w:cs="David" w:hint="cs"/>
          <w:rtl/>
        </w:rPr>
      </w:pPr>
    </w:p>
    <w:p w14:paraId="26E616DA" w14:textId="77777777" w:rsidR="00097643" w:rsidRPr="00097643" w:rsidRDefault="00097643" w:rsidP="00097643">
      <w:pPr>
        <w:bidi/>
        <w:ind w:firstLine="567"/>
        <w:jc w:val="both"/>
        <w:rPr>
          <w:rFonts w:cs="David" w:hint="cs"/>
          <w:rtl/>
        </w:rPr>
      </w:pPr>
      <w:r w:rsidRPr="00097643">
        <w:rPr>
          <w:rFonts w:cs="David" w:hint="cs"/>
          <w:rtl/>
        </w:rPr>
        <w:t xml:space="preserve">השינוי המוצע מבקש להפוך את המצב שבו כל חבר כנסת יכול לקרוא ממקום מושבו במליאה להעביר הצעת חוק לכל ועדה שהיא – כך שהמציע, שלעתים הוא הממשלה ולעתים חבר-הכנסת, או יושב ראש הוועדה שאליה עברה ההצעה, או יושב ראש ועדה שחושב שבוועדה שלו ההצעה צריכה להידון, הם אלה שיכולים לפנות לוועדת הכנסת ולבקש לעשות שינוי בהחלטה שאותה מקריא יושב ראש הישיבה, לאן החוק עובר. </w:t>
      </w:r>
    </w:p>
    <w:p w14:paraId="640779BE" w14:textId="77777777" w:rsidR="00097643" w:rsidRPr="00097643" w:rsidRDefault="00097643" w:rsidP="00097643">
      <w:pPr>
        <w:bidi/>
        <w:ind w:firstLine="567"/>
        <w:jc w:val="both"/>
        <w:rPr>
          <w:rFonts w:cs="David" w:hint="cs"/>
          <w:rtl/>
        </w:rPr>
      </w:pPr>
    </w:p>
    <w:p w14:paraId="0DD651FB" w14:textId="77777777" w:rsidR="00097643" w:rsidRPr="00097643" w:rsidRDefault="00097643" w:rsidP="00097643">
      <w:pPr>
        <w:bidi/>
        <w:ind w:left="567"/>
        <w:jc w:val="both"/>
        <w:rPr>
          <w:rFonts w:cs="David" w:hint="cs"/>
          <w:rtl/>
        </w:rPr>
      </w:pPr>
    </w:p>
    <w:p w14:paraId="7213C97F" w14:textId="77777777" w:rsidR="00097643" w:rsidRPr="00097643" w:rsidRDefault="00097643" w:rsidP="00097643">
      <w:pPr>
        <w:bidi/>
        <w:ind w:left="567"/>
        <w:jc w:val="both"/>
        <w:rPr>
          <w:rFonts w:cs="David" w:hint="cs"/>
          <w:rtl/>
        </w:rPr>
      </w:pPr>
      <w:r w:rsidRPr="00097643">
        <w:rPr>
          <w:rFonts w:cs="David" w:hint="cs"/>
          <w:rtl/>
        </w:rPr>
        <w:t xml:space="preserve">אני חוזר ואומר, אם היום כל חבר כנסת יכול לקרוא ממקום מושבו לאיזו ועדה ילך החוק - - -  </w:t>
      </w:r>
    </w:p>
    <w:p w14:paraId="7C25F9A1" w14:textId="77777777" w:rsidR="00097643" w:rsidRPr="00097643" w:rsidRDefault="00097643" w:rsidP="00097643">
      <w:pPr>
        <w:bidi/>
        <w:jc w:val="both"/>
        <w:rPr>
          <w:rFonts w:cs="David" w:hint="cs"/>
          <w:rtl/>
        </w:rPr>
      </w:pPr>
    </w:p>
    <w:p w14:paraId="57E6964A"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44207803" w14:textId="77777777" w:rsidR="00097643" w:rsidRPr="00097643" w:rsidRDefault="00097643" w:rsidP="00097643">
      <w:pPr>
        <w:bidi/>
        <w:jc w:val="both"/>
        <w:rPr>
          <w:rFonts w:cs="David" w:hint="cs"/>
          <w:u w:val="single"/>
          <w:rtl/>
        </w:rPr>
      </w:pPr>
    </w:p>
    <w:p w14:paraId="2CA8F0D8" w14:textId="77777777" w:rsidR="00097643" w:rsidRPr="00097643" w:rsidRDefault="00097643" w:rsidP="00097643">
      <w:pPr>
        <w:bidi/>
        <w:jc w:val="both"/>
        <w:rPr>
          <w:rFonts w:cs="David" w:hint="cs"/>
          <w:rtl/>
        </w:rPr>
      </w:pPr>
      <w:r w:rsidRPr="00097643">
        <w:rPr>
          <w:rFonts w:cs="David" w:hint="cs"/>
          <w:rtl/>
        </w:rPr>
        <w:tab/>
        <w:t xml:space="preserve"> עכשיו נגביל את חברי הכנסת. למה? ככה. </w:t>
      </w:r>
    </w:p>
    <w:p w14:paraId="682C5B91" w14:textId="77777777" w:rsidR="00097643" w:rsidRPr="00097643" w:rsidRDefault="00097643" w:rsidP="00097643">
      <w:pPr>
        <w:bidi/>
        <w:jc w:val="both"/>
        <w:rPr>
          <w:rFonts w:cs="David" w:hint="cs"/>
          <w:rtl/>
        </w:rPr>
      </w:pPr>
    </w:p>
    <w:p w14:paraId="08C1C65C" w14:textId="77777777" w:rsidR="00097643" w:rsidRPr="00097643" w:rsidRDefault="00097643" w:rsidP="00097643">
      <w:pPr>
        <w:bidi/>
        <w:jc w:val="both"/>
        <w:rPr>
          <w:rFonts w:cs="David" w:hint="cs"/>
          <w:rtl/>
        </w:rPr>
      </w:pPr>
      <w:r w:rsidRPr="00097643">
        <w:rPr>
          <w:rFonts w:cs="David" w:hint="cs"/>
          <w:u w:val="single"/>
          <w:rtl/>
        </w:rPr>
        <w:t>היום דוד טל:</w:t>
      </w:r>
    </w:p>
    <w:p w14:paraId="0CE3747E" w14:textId="77777777" w:rsidR="00097643" w:rsidRPr="00097643" w:rsidRDefault="00097643" w:rsidP="00097643">
      <w:pPr>
        <w:bidi/>
        <w:jc w:val="both"/>
        <w:rPr>
          <w:rFonts w:cs="David" w:hint="cs"/>
          <w:rtl/>
        </w:rPr>
      </w:pPr>
    </w:p>
    <w:p w14:paraId="0CF8BAAD" w14:textId="77777777" w:rsidR="00097643" w:rsidRPr="00097643" w:rsidRDefault="00097643" w:rsidP="00097643">
      <w:pPr>
        <w:bidi/>
        <w:jc w:val="both"/>
        <w:rPr>
          <w:rFonts w:cs="David" w:hint="cs"/>
          <w:rtl/>
        </w:rPr>
      </w:pPr>
      <w:r w:rsidRPr="00097643">
        <w:rPr>
          <w:rFonts w:cs="David" w:hint="cs"/>
          <w:rtl/>
        </w:rPr>
        <w:tab/>
        <w:t xml:space="preserve"> גדעון, המזכיר ברשות דיבור. </w:t>
      </w:r>
    </w:p>
    <w:p w14:paraId="3D1E3B77" w14:textId="77777777" w:rsidR="00097643" w:rsidRPr="00097643" w:rsidRDefault="00097643" w:rsidP="00097643">
      <w:pPr>
        <w:bidi/>
        <w:jc w:val="both"/>
        <w:rPr>
          <w:rFonts w:cs="David" w:hint="cs"/>
          <w:rtl/>
        </w:rPr>
      </w:pPr>
    </w:p>
    <w:p w14:paraId="4BDC1C0C"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562CCDB4" w14:textId="77777777" w:rsidR="00097643" w:rsidRPr="00097643" w:rsidRDefault="00097643" w:rsidP="00097643">
      <w:pPr>
        <w:bidi/>
        <w:jc w:val="both"/>
        <w:rPr>
          <w:rFonts w:cs="David" w:hint="cs"/>
          <w:u w:val="single"/>
          <w:rtl/>
        </w:rPr>
      </w:pPr>
    </w:p>
    <w:p w14:paraId="0FDC47F6" w14:textId="77777777" w:rsidR="00097643" w:rsidRPr="00097643" w:rsidRDefault="00097643" w:rsidP="00097643">
      <w:pPr>
        <w:bidi/>
        <w:jc w:val="both"/>
        <w:rPr>
          <w:rFonts w:cs="David" w:hint="cs"/>
          <w:rtl/>
        </w:rPr>
      </w:pPr>
      <w:r w:rsidRPr="00097643">
        <w:rPr>
          <w:rFonts w:cs="David" w:hint="cs"/>
          <w:rtl/>
        </w:rPr>
        <w:tab/>
        <w:t>המזכיר נמצא פה כמה חודשים ומביא הצעות דרקוניות לוועדה.</w:t>
      </w:r>
    </w:p>
    <w:p w14:paraId="10C16C7B" w14:textId="77777777" w:rsidR="00097643" w:rsidRPr="00097643" w:rsidRDefault="00097643" w:rsidP="00097643">
      <w:pPr>
        <w:bidi/>
        <w:jc w:val="both"/>
        <w:rPr>
          <w:rFonts w:cs="David" w:hint="cs"/>
          <w:rtl/>
        </w:rPr>
      </w:pPr>
    </w:p>
    <w:p w14:paraId="676B626E" w14:textId="77777777" w:rsidR="00097643" w:rsidRPr="00097643" w:rsidRDefault="00097643" w:rsidP="00097643">
      <w:pPr>
        <w:bidi/>
        <w:jc w:val="both"/>
        <w:rPr>
          <w:rFonts w:cs="David" w:hint="cs"/>
          <w:rtl/>
        </w:rPr>
      </w:pPr>
      <w:r w:rsidRPr="00097643">
        <w:rPr>
          <w:rFonts w:cs="David" w:hint="cs"/>
          <w:u w:val="single"/>
          <w:rtl/>
        </w:rPr>
        <w:t>היו"ר דוד טל:</w:t>
      </w:r>
    </w:p>
    <w:p w14:paraId="1DABF532" w14:textId="77777777" w:rsidR="00097643" w:rsidRPr="00097643" w:rsidRDefault="00097643" w:rsidP="00097643">
      <w:pPr>
        <w:bidi/>
        <w:jc w:val="both"/>
        <w:rPr>
          <w:rFonts w:cs="David" w:hint="cs"/>
          <w:rtl/>
        </w:rPr>
      </w:pPr>
    </w:p>
    <w:p w14:paraId="68EA53D5" w14:textId="77777777" w:rsidR="00097643" w:rsidRPr="00097643" w:rsidRDefault="00097643" w:rsidP="00097643">
      <w:pPr>
        <w:bidi/>
        <w:jc w:val="both"/>
        <w:rPr>
          <w:rFonts w:cs="David" w:hint="cs"/>
          <w:rtl/>
        </w:rPr>
      </w:pPr>
      <w:r w:rsidRPr="00097643">
        <w:rPr>
          <w:rFonts w:cs="David" w:hint="cs"/>
          <w:rtl/>
        </w:rPr>
        <w:tab/>
        <w:t xml:space="preserve">הוא לא מביא. הביאו לו, והתפקיד שלו להעביר את זה לוועדה. </w:t>
      </w:r>
    </w:p>
    <w:p w14:paraId="009EF5F6" w14:textId="77777777" w:rsidR="00097643" w:rsidRPr="00097643" w:rsidRDefault="00097643" w:rsidP="00097643">
      <w:pPr>
        <w:bidi/>
        <w:jc w:val="both"/>
        <w:rPr>
          <w:rFonts w:cs="David" w:hint="cs"/>
          <w:rtl/>
        </w:rPr>
      </w:pPr>
    </w:p>
    <w:p w14:paraId="6D4EA133"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7C8B22A0" w14:textId="77777777" w:rsidR="00097643" w:rsidRPr="00097643" w:rsidRDefault="00097643" w:rsidP="00097643">
      <w:pPr>
        <w:bidi/>
        <w:jc w:val="both"/>
        <w:rPr>
          <w:rFonts w:cs="David" w:hint="cs"/>
          <w:u w:val="single"/>
          <w:rtl/>
        </w:rPr>
      </w:pPr>
    </w:p>
    <w:p w14:paraId="00BC5EAC" w14:textId="77777777" w:rsidR="00097643" w:rsidRPr="00097643" w:rsidRDefault="00097643" w:rsidP="00097643">
      <w:pPr>
        <w:bidi/>
        <w:jc w:val="both"/>
        <w:rPr>
          <w:rFonts w:cs="David" w:hint="cs"/>
          <w:rtl/>
        </w:rPr>
      </w:pPr>
      <w:r w:rsidRPr="00097643">
        <w:rPr>
          <w:rFonts w:cs="David" w:hint="cs"/>
          <w:rtl/>
        </w:rPr>
        <w:tab/>
        <w:t xml:space="preserve">שמי שמביא, שהוא יבוא לפה ויבקש. שתבוא יושבת ראש הכנסת לוועדה, תבקש ותנמק. שלא תשלח שליחים. אתה תהדר בכבודה של הוועדה. </w:t>
      </w:r>
    </w:p>
    <w:p w14:paraId="55889A6A" w14:textId="77777777" w:rsidR="00097643" w:rsidRPr="00097643" w:rsidRDefault="00097643" w:rsidP="00097643">
      <w:pPr>
        <w:bidi/>
        <w:jc w:val="both"/>
        <w:rPr>
          <w:rFonts w:cs="David" w:hint="cs"/>
          <w:rtl/>
        </w:rPr>
      </w:pPr>
    </w:p>
    <w:p w14:paraId="7498BB9C" w14:textId="77777777" w:rsidR="00097643" w:rsidRPr="00097643" w:rsidRDefault="00097643" w:rsidP="00097643">
      <w:pPr>
        <w:bidi/>
        <w:jc w:val="both"/>
        <w:rPr>
          <w:rFonts w:cs="David" w:hint="cs"/>
          <w:rtl/>
        </w:rPr>
      </w:pPr>
      <w:r w:rsidRPr="00097643">
        <w:rPr>
          <w:rFonts w:cs="David" w:hint="cs"/>
          <w:u w:val="single"/>
          <w:rtl/>
        </w:rPr>
        <w:t>היו"ר דוד טל:</w:t>
      </w:r>
    </w:p>
    <w:p w14:paraId="22623294" w14:textId="77777777" w:rsidR="00097643" w:rsidRPr="00097643" w:rsidRDefault="00097643" w:rsidP="00097643">
      <w:pPr>
        <w:bidi/>
        <w:jc w:val="both"/>
        <w:rPr>
          <w:rFonts w:cs="David" w:hint="cs"/>
          <w:rtl/>
        </w:rPr>
      </w:pPr>
    </w:p>
    <w:p w14:paraId="2C3B289D" w14:textId="77777777" w:rsidR="00097643" w:rsidRPr="00097643" w:rsidRDefault="00097643" w:rsidP="00097643">
      <w:pPr>
        <w:bidi/>
        <w:ind w:firstLine="567"/>
        <w:jc w:val="both"/>
        <w:rPr>
          <w:rFonts w:cs="David" w:hint="cs"/>
          <w:rtl/>
        </w:rPr>
      </w:pPr>
      <w:r w:rsidRPr="00097643">
        <w:rPr>
          <w:rFonts w:cs="David" w:hint="cs"/>
          <w:rtl/>
        </w:rPr>
        <w:t>אתה יכול לבקש מיושבת ראש הכנסת לבוא, אבל אדוני לא העיר את זה אף לא פעם אחת בדיונים הקודמים.</w:t>
      </w:r>
    </w:p>
    <w:p w14:paraId="7491E87F" w14:textId="77777777" w:rsidR="00097643" w:rsidRPr="00097643" w:rsidRDefault="00097643" w:rsidP="00097643">
      <w:pPr>
        <w:bidi/>
        <w:ind w:firstLine="567"/>
        <w:jc w:val="both"/>
        <w:rPr>
          <w:rFonts w:cs="David" w:hint="cs"/>
          <w:rtl/>
        </w:rPr>
      </w:pPr>
    </w:p>
    <w:p w14:paraId="1C914BB2"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0D11B360" w14:textId="77777777" w:rsidR="00097643" w:rsidRPr="00097643" w:rsidRDefault="00097643" w:rsidP="00097643">
      <w:pPr>
        <w:bidi/>
        <w:jc w:val="both"/>
        <w:rPr>
          <w:rFonts w:cs="David" w:hint="cs"/>
          <w:u w:val="single"/>
          <w:rtl/>
        </w:rPr>
      </w:pPr>
    </w:p>
    <w:p w14:paraId="7B1B16D4" w14:textId="77777777" w:rsidR="00097643" w:rsidRPr="00097643" w:rsidRDefault="00097643" w:rsidP="00097643">
      <w:pPr>
        <w:bidi/>
        <w:ind w:firstLine="567"/>
        <w:jc w:val="both"/>
        <w:rPr>
          <w:rFonts w:cs="David" w:hint="cs"/>
          <w:rtl/>
        </w:rPr>
      </w:pPr>
      <w:r w:rsidRPr="00097643">
        <w:rPr>
          <w:rFonts w:cs="David" w:hint="cs"/>
          <w:rtl/>
        </w:rPr>
        <w:t xml:space="preserve">הנה, אני אומר את זה. </w:t>
      </w:r>
    </w:p>
    <w:p w14:paraId="5947C29E" w14:textId="77777777" w:rsidR="00097643" w:rsidRPr="00097643" w:rsidRDefault="00097643" w:rsidP="00097643">
      <w:pPr>
        <w:bidi/>
        <w:jc w:val="both"/>
        <w:rPr>
          <w:rFonts w:cs="David" w:hint="cs"/>
          <w:rtl/>
        </w:rPr>
      </w:pPr>
    </w:p>
    <w:p w14:paraId="31020E20" w14:textId="77777777" w:rsidR="00097643" w:rsidRPr="00097643" w:rsidRDefault="00097643" w:rsidP="00097643">
      <w:pPr>
        <w:bidi/>
        <w:jc w:val="both"/>
        <w:rPr>
          <w:rFonts w:cs="David"/>
          <w:rtl/>
        </w:rPr>
      </w:pPr>
      <w:r w:rsidRPr="00097643">
        <w:rPr>
          <w:rFonts w:cs="David" w:hint="eastAsia"/>
          <w:u w:val="single"/>
          <w:rtl/>
        </w:rPr>
        <w:t>אורי</w:t>
      </w:r>
      <w:r w:rsidRPr="00097643">
        <w:rPr>
          <w:rFonts w:cs="David"/>
          <w:u w:val="single"/>
          <w:rtl/>
        </w:rPr>
        <w:t xml:space="preserve"> אריאל:</w:t>
      </w:r>
    </w:p>
    <w:p w14:paraId="36E4BC97" w14:textId="77777777" w:rsidR="00097643" w:rsidRPr="00097643" w:rsidRDefault="00097643" w:rsidP="00097643">
      <w:pPr>
        <w:bidi/>
        <w:jc w:val="both"/>
        <w:rPr>
          <w:rFonts w:cs="David"/>
          <w:rtl/>
        </w:rPr>
      </w:pPr>
    </w:p>
    <w:p w14:paraId="0023B3F7" w14:textId="77777777" w:rsidR="00097643" w:rsidRPr="00097643" w:rsidRDefault="00097643" w:rsidP="00097643">
      <w:pPr>
        <w:bidi/>
        <w:jc w:val="both"/>
        <w:rPr>
          <w:rFonts w:cs="David" w:hint="cs"/>
          <w:rtl/>
        </w:rPr>
      </w:pPr>
      <w:r w:rsidRPr="00097643">
        <w:rPr>
          <w:rFonts w:cs="David"/>
          <w:rtl/>
        </w:rPr>
        <w:tab/>
      </w:r>
      <w:r w:rsidRPr="00097643">
        <w:rPr>
          <w:rFonts w:cs="David" w:hint="cs"/>
          <w:rtl/>
        </w:rPr>
        <w:t xml:space="preserve">אבל למה אתה הורג את השליח? </w:t>
      </w:r>
    </w:p>
    <w:p w14:paraId="74BBCCAA" w14:textId="77777777" w:rsidR="00097643" w:rsidRPr="00097643" w:rsidRDefault="00097643" w:rsidP="00097643">
      <w:pPr>
        <w:bidi/>
        <w:jc w:val="both"/>
        <w:rPr>
          <w:rFonts w:cs="David" w:hint="cs"/>
          <w:rtl/>
        </w:rPr>
      </w:pPr>
    </w:p>
    <w:p w14:paraId="63A78FF7"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2E4AE8D9" w14:textId="77777777" w:rsidR="00097643" w:rsidRPr="00097643" w:rsidRDefault="00097643" w:rsidP="00097643">
      <w:pPr>
        <w:bidi/>
        <w:jc w:val="both"/>
        <w:rPr>
          <w:rFonts w:cs="David" w:hint="cs"/>
          <w:u w:val="single"/>
          <w:rtl/>
        </w:rPr>
      </w:pPr>
    </w:p>
    <w:p w14:paraId="0AD398D0" w14:textId="77777777" w:rsidR="00097643" w:rsidRPr="00097643" w:rsidRDefault="00097643" w:rsidP="00097643">
      <w:pPr>
        <w:bidi/>
        <w:jc w:val="both"/>
        <w:rPr>
          <w:rFonts w:cs="David" w:hint="cs"/>
          <w:rtl/>
        </w:rPr>
      </w:pPr>
      <w:r w:rsidRPr="00097643">
        <w:rPr>
          <w:rFonts w:cs="David" w:hint="cs"/>
          <w:rtl/>
        </w:rPr>
        <w:tab/>
        <w:t xml:space="preserve"> שליח לדבר עבירה. </w:t>
      </w:r>
    </w:p>
    <w:p w14:paraId="729A1E14" w14:textId="77777777" w:rsidR="00097643" w:rsidRPr="00097643" w:rsidRDefault="00097643" w:rsidP="00097643">
      <w:pPr>
        <w:bidi/>
        <w:jc w:val="both"/>
        <w:rPr>
          <w:rFonts w:cs="David" w:hint="cs"/>
          <w:rtl/>
        </w:rPr>
      </w:pPr>
    </w:p>
    <w:p w14:paraId="1D80E027" w14:textId="77777777" w:rsidR="00097643" w:rsidRPr="00097643" w:rsidRDefault="00097643" w:rsidP="00097643">
      <w:pPr>
        <w:bidi/>
        <w:jc w:val="both"/>
        <w:rPr>
          <w:rFonts w:cs="David"/>
          <w:rtl/>
        </w:rPr>
      </w:pPr>
      <w:r w:rsidRPr="00097643">
        <w:rPr>
          <w:rFonts w:cs="David" w:hint="eastAsia"/>
          <w:u w:val="single"/>
          <w:rtl/>
        </w:rPr>
        <w:t>אורי</w:t>
      </w:r>
      <w:r w:rsidRPr="00097643">
        <w:rPr>
          <w:rFonts w:cs="David"/>
          <w:u w:val="single"/>
          <w:rtl/>
        </w:rPr>
        <w:t xml:space="preserve"> אריאל:</w:t>
      </w:r>
    </w:p>
    <w:p w14:paraId="7423E772" w14:textId="77777777" w:rsidR="00097643" w:rsidRPr="00097643" w:rsidRDefault="00097643" w:rsidP="00097643">
      <w:pPr>
        <w:bidi/>
        <w:jc w:val="both"/>
        <w:rPr>
          <w:rFonts w:cs="David"/>
          <w:rtl/>
        </w:rPr>
      </w:pPr>
    </w:p>
    <w:p w14:paraId="2072F1DC" w14:textId="77777777" w:rsidR="00097643" w:rsidRPr="00097643" w:rsidRDefault="00097643" w:rsidP="00097643">
      <w:pPr>
        <w:bidi/>
        <w:jc w:val="both"/>
        <w:rPr>
          <w:rFonts w:cs="David" w:hint="cs"/>
          <w:rtl/>
        </w:rPr>
      </w:pPr>
      <w:r w:rsidRPr="00097643">
        <w:rPr>
          <w:rFonts w:cs="David"/>
          <w:rtl/>
        </w:rPr>
        <w:tab/>
      </w:r>
      <w:r w:rsidRPr="00097643">
        <w:rPr>
          <w:rFonts w:cs="David" w:hint="cs"/>
          <w:rtl/>
        </w:rPr>
        <w:t>אבל עדיין אתה לא יכול להרוג אותו. מה קרה?</w:t>
      </w:r>
    </w:p>
    <w:p w14:paraId="74B538B2" w14:textId="77777777" w:rsidR="00097643" w:rsidRPr="00097643" w:rsidRDefault="00097643" w:rsidP="00097643">
      <w:pPr>
        <w:bidi/>
        <w:jc w:val="both"/>
        <w:rPr>
          <w:rFonts w:cs="David" w:hint="cs"/>
          <w:rtl/>
        </w:rPr>
      </w:pPr>
    </w:p>
    <w:p w14:paraId="674CF235" w14:textId="77777777" w:rsidR="00097643" w:rsidRPr="00097643" w:rsidRDefault="00097643" w:rsidP="00097643">
      <w:pPr>
        <w:bidi/>
        <w:jc w:val="both"/>
        <w:rPr>
          <w:rFonts w:cs="David" w:hint="cs"/>
          <w:rtl/>
        </w:rPr>
      </w:pPr>
      <w:r w:rsidRPr="00097643">
        <w:rPr>
          <w:rFonts w:cs="David" w:hint="cs"/>
          <w:u w:val="single"/>
          <w:rtl/>
        </w:rPr>
        <w:t>היו"ר דוד טל:</w:t>
      </w:r>
    </w:p>
    <w:p w14:paraId="0DF4CAAD" w14:textId="77777777" w:rsidR="00097643" w:rsidRPr="00097643" w:rsidRDefault="00097643" w:rsidP="00097643">
      <w:pPr>
        <w:bidi/>
        <w:jc w:val="both"/>
        <w:rPr>
          <w:rFonts w:cs="David" w:hint="cs"/>
          <w:rtl/>
        </w:rPr>
      </w:pPr>
    </w:p>
    <w:p w14:paraId="03100626" w14:textId="77777777" w:rsidR="00097643" w:rsidRPr="00097643" w:rsidRDefault="00097643" w:rsidP="00097643">
      <w:pPr>
        <w:bidi/>
        <w:jc w:val="both"/>
        <w:rPr>
          <w:rFonts w:cs="David" w:hint="cs"/>
          <w:rtl/>
        </w:rPr>
      </w:pPr>
      <w:r w:rsidRPr="00097643">
        <w:rPr>
          <w:rFonts w:cs="David" w:hint="cs"/>
          <w:rtl/>
        </w:rPr>
        <w:tab/>
        <w:t xml:space="preserve">חבר-הכנסת אריאל, זכות הדיבור שלך. </w:t>
      </w:r>
    </w:p>
    <w:p w14:paraId="18C8953B" w14:textId="77777777" w:rsidR="00097643" w:rsidRPr="00097643" w:rsidRDefault="00097643" w:rsidP="00097643">
      <w:pPr>
        <w:bidi/>
        <w:jc w:val="both"/>
        <w:rPr>
          <w:rFonts w:cs="David" w:hint="cs"/>
          <w:rtl/>
        </w:rPr>
      </w:pPr>
    </w:p>
    <w:p w14:paraId="6211BF77" w14:textId="77777777" w:rsidR="00097643" w:rsidRPr="00097643" w:rsidRDefault="00097643" w:rsidP="00097643">
      <w:pPr>
        <w:bidi/>
        <w:jc w:val="both"/>
        <w:rPr>
          <w:rFonts w:cs="David"/>
          <w:rtl/>
        </w:rPr>
      </w:pPr>
      <w:r w:rsidRPr="00097643">
        <w:rPr>
          <w:rFonts w:cs="David" w:hint="eastAsia"/>
          <w:u w:val="single"/>
          <w:rtl/>
        </w:rPr>
        <w:t>אורי</w:t>
      </w:r>
      <w:r w:rsidRPr="00097643">
        <w:rPr>
          <w:rFonts w:cs="David"/>
          <w:u w:val="single"/>
          <w:rtl/>
        </w:rPr>
        <w:t xml:space="preserve"> אריאל:</w:t>
      </w:r>
    </w:p>
    <w:p w14:paraId="5DEB3090" w14:textId="77777777" w:rsidR="00097643" w:rsidRPr="00097643" w:rsidRDefault="00097643" w:rsidP="00097643">
      <w:pPr>
        <w:bidi/>
        <w:jc w:val="both"/>
        <w:rPr>
          <w:rFonts w:cs="David"/>
          <w:rtl/>
        </w:rPr>
      </w:pPr>
    </w:p>
    <w:p w14:paraId="22B2F994" w14:textId="77777777" w:rsidR="00097643" w:rsidRPr="00097643" w:rsidRDefault="00097643" w:rsidP="00097643">
      <w:pPr>
        <w:bidi/>
        <w:jc w:val="both"/>
        <w:rPr>
          <w:rFonts w:cs="David" w:hint="cs"/>
          <w:rtl/>
        </w:rPr>
      </w:pPr>
      <w:r w:rsidRPr="00097643">
        <w:rPr>
          <w:rFonts w:cs="David"/>
          <w:rtl/>
        </w:rPr>
        <w:tab/>
      </w:r>
      <w:r w:rsidRPr="00097643">
        <w:rPr>
          <w:rFonts w:cs="David" w:hint="cs"/>
          <w:rtl/>
        </w:rPr>
        <w:t xml:space="preserve">ההצעה הזאת, אדוני המזכיר, היה לא תהיה. היא לא תקום ולא תהיה. אני מציע, שאם תרצה לחסוך לכולנו זמן וגם קצת אי-נעימות, אז זה יהיה אחד הסעיפים שאתה תדון עם היושבת ראש במסגרת הסעיפים שהוועדה ביקשה לשקול שנית, כדי לא לבייש אף אחד פה בבית. זהו, אני לא רוצה להאריך יותר. לא צריך לצעוק, אפשר לסיים את זה במהירות. פשוט לא להסכים. זה הכול. </w:t>
      </w:r>
    </w:p>
    <w:p w14:paraId="471D6082" w14:textId="77777777" w:rsidR="00097643" w:rsidRPr="00097643" w:rsidRDefault="00097643" w:rsidP="00097643">
      <w:pPr>
        <w:bidi/>
        <w:jc w:val="both"/>
        <w:rPr>
          <w:rFonts w:cs="David" w:hint="cs"/>
          <w:rtl/>
        </w:rPr>
      </w:pPr>
    </w:p>
    <w:p w14:paraId="4D0C287A" w14:textId="77777777" w:rsidR="00097643" w:rsidRDefault="00097643" w:rsidP="00097643">
      <w:pPr>
        <w:bidi/>
        <w:jc w:val="both"/>
        <w:rPr>
          <w:rFonts w:cs="David" w:hint="cs"/>
          <w:u w:val="single"/>
          <w:rtl/>
        </w:rPr>
      </w:pPr>
      <w:r w:rsidRPr="00097643">
        <w:rPr>
          <w:rFonts w:cs="David"/>
          <w:u w:val="single"/>
          <w:rtl/>
        </w:rPr>
        <w:br w:type="page"/>
      </w:r>
    </w:p>
    <w:p w14:paraId="6679B493" w14:textId="77777777" w:rsidR="00097643" w:rsidRDefault="00097643" w:rsidP="00097643">
      <w:pPr>
        <w:bidi/>
        <w:jc w:val="both"/>
        <w:rPr>
          <w:rFonts w:cs="David" w:hint="cs"/>
          <w:u w:val="single"/>
          <w:rtl/>
        </w:rPr>
      </w:pPr>
    </w:p>
    <w:p w14:paraId="66114697" w14:textId="77777777" w:rsidR="00097643" w:rsidRDefault="00097643" w:rsidP="00097643">
      <w:pPr>
        <w:bidi/>
        <w:jc w:val="both"/>
        <w:rPr>
          <w:rFonts w:cs="David" w:hint="cs"/>
          <w:u w:val="single"/>
          <w:rtl/>
        </w:rPr>
      </w:pPr>
    </w:p>
    <w:p w14:paraId="3FCDEADE" w14:textId="77777777" w:rsidR="00097643" w:rsidRDefault="00097643" w:rsidP="00097643">
      <w:pPr>
        <w:bidi/>
        <w:jc w:val="both"/>
        <w:rPr>
          <w:rFonts w:cs="David" w:hint="cs"/>
          <w:u w:val="single"/>
          <w:rtl/>
        </w:rPr>
      </w:pPr>
    </w:p>
    <w:p w14:paraId="59B82296" w14:textId="77777777" w:rsidR="00097643" w:rsidRPr="00097643" w:rsidRDefault="00097643" w:rsidP="00097643">
      <w:pPr>
        <w:bidi/>
        <w:jc w:val="both"/>
        <w:rPr>
          <w:rFonts w:cs="David" w:hint="cs"/>
          <w:rtl/>
        </w:rPr>
      </w:pPr>
      <w:r w:rsidRPr="00097643">
        <w:rPr>
          <w:rFonts w:cs="David" w:hint="cs"/>
          <w:u w:val="single"/>
          <w:rtl/>
        </w:rPr>
        <w:t>היו"ר דוד טל:</w:t>
      </w:r>
    </w:p>
    <w:p w14:paraId="0813A977" w14:textId="77777777" w:rsidR="00097643" w:rsidRPr="00097643" w:rsidRDefault="00097643" w:rsidP="00097643">
      <w:pPr>
        <w:bidi/>
        <w:jc w:val="both"/>
        <w:rPr>
          <w:rFonts w:cs="David" w:hint="cs"/>
          <w:rtl/>
        </w:rPr>
      </w:pPr>
    </w:p>
    <w:p w14:paraId="7558ECF4" w14:textId="77777777" w:rsidR="00097643" w:rsidRPr="00097643" w:rsidRDefault="00097643" w:rsidP="00097643">
      <w:pPr>
        <w:bidi/>
        <w:jc w:val="both"/>
        <w:rPr>
          <w:rFonts w:cs="David" w:hint="cs"/>
          <w:rtl/>
        </w:rPr>
      </w:pPr>
      <w:r w:rsidRPr="00097643">
        <w:rPr>
          <w:rFonts w:cs="David" w:hint="cs"/>
          <w:rtl/>
        </w:rPr>
        <w:tab/>
        <w:t xml:space="preserve">חברת הכנסת </w:t>
      </w:r>
      <w:proofErr w:type="spellStart"/>
      <w:r w:rsidRPr="00097643">
        <w:rPr>
          <w:rFonts w:cs="David" w:hint="cs"/>
          <w:rtl/>
        </w:rPr>
        <w:t>יחימוביץ</w:t>
      </w:r>
      <w:proofErr w:type="spellEnd"/>
      <w:r w:rsidRPr="00097643">
        <w:rPr>
          <w:rFonts w:cs="David" w:hint="cs"/>
          <w:rtl/>
        </w:rPr>
        <w:t>.</w:t>
      </w:r>
    </w:p>
    <w:p w14:paraId="6F874BB7" w14:textId="77777777" w:rsidR="00097643" w:rsidRPr="00097643" w:rsidRDefault="00097643" w:rsidP="00097643">
      <w:pPr>
        <w:bidi/>
        <w:jc w:val="both"/>
        <w:rPr>
          <w:rFonts w:cs="David" w:hint="cs"/>
          <w:rtl/>
        </w:rPr>
      </w:pPr>
    </w:p>
    <w:p w14:paraId="3470AE15" w14:textId="77777777" w:rsidR="00097643" w:rsidRPr="00097643" w:rsidRDefault="00097643" w:rsidP="00097643">
      <w:pPr>
        <w:pStyle w:val="Heading5"/>
        <w:rPr>
          <w:rFonts w:hint="cs"/>
          <w:sz w:val="24"/>
          <w:rtl/>
        </w:rPr>
      </w:pPr>
      <w:r w:rsidRPr="00097643">
        <w:rPr>
          <w:rFonts w:hint="cs"/>
          <w:sz w:val="24"/>
          <w:u w:val="single"/>
          <w:rtl/>
        </w:rPr>
        <w:t xml:space="preserve">שלי </w:t>
      </w:r>
      <w:proofErr w:type="spellStart"/>
      <w:r w:rsidRPr="00097643">
        <w:rPr>
          <w:rFonts w:hint="cs"/>
          <w:sz w:val="24"/>
          <w:u w:val="single"/>
          <w:rtl/>
        </w:rPr>
        <w:t>יחימוביץ</w:t>
      </w:r>
      <w:proofErr w:type="spellEnd"/>
      <w:r w:rsidRPr="00097643">
        <w:rPr>
          <w:rFonts w:hint="cs"/>
          <w:sz w:val="24"/>
          <w:u w:val="single"/>
          <w:rtl/>
        </w:rPr>
        <w:t>:</w:t>
      </w:r>
    </w:p>
    <w:p w14:paraId="61D3262E" w14:textId="77777777" w:rsidR="00097643" w:rsidRPr="00097643" w:rsidRDefault="00097643" w:rsidP="00097643">
      <w:pPr>
        <w:pStyle w:val="Heading5"/>
        <w:rPr>
          <w:rFonts w:hint="cs"/>
          <w:sz w:val="24"/>
          <w:rtl/>
        </w:rPr>
      </w:pPr>
    </w:p>
    <w:p w14:paraId="7C6CA8A5" w14:textId="77777777" w:rsidR="00097643" w:rsidRPr="00097643" w:rsidRDefault="00097643" w:rsidP="00097643">
      <w:pPr>
        <w:bidi/>
        <w:jc w:val="both"/>
        <w:rPr>
          <w:rFonts w:cs="David" w:hint="cs"/>
          <w:rtl/>
        </w:rPr>
      </w:pPr>
      <w:r w:rsidRPr="00097643">
        <w:rPr>
          <w:rFonts w:cs="David" w:hint="cs"/>
          <w:rtl/>
        </w:rPr>
        <w:tab/>
        <w:t xml:space="preserve"> אני חושבת שיושבת ראש הכנסת, בהצעות שהיא מביאה לפנינו - - -</w:t>
      </w:r>
    </w:p>
    <w:p w14:paraId="6F8EBE65" w14:textId="77777777" w:rsidR="00097643" w:rsidRPr="00097643" w:rsidRDefault="00097643" w:rsidP="00097643">
      <w:pPr>
        <w:bidi/>
        <w:jc w:val="both"/>
        <w:rPr>
          <w:rFonts w:cs="David" w:hint="cs"/>
          <w:rtl/>
        </w:rPr>
      </w:pPr>
    </w:p>
    <w:p w14:paraId="522B1DA7" w14:textId="77777777" w:rsidR="00097643" w:rsidRPr="00097643" w:rsidRDefault="00097643" w:rsidP="00097643">
      <w:pPr>
        <w:bidi/>
        <w:jc w:val="both"/>
        <w:rPr>
          <w:rFonts w:cs="David" w:hint="cs"/>
          <w:rtl/>
        </w:rPr>
      </w:pPr>
      <w:r w:rsidRPr="00097643">
        <w:rPr>
          <w:rFonts w:cs="David" w:hint="cs"/>
          <w:u w:val="single"/>
          <w:rtl/>
        </w:rPr>
        <w:t>היו"ר דוד טל:</w:t>
      </w:r>
    </w:p>
    <w:p w14:paraId="5B1D7E56" w14:textId="77777777" w:rsidR="00097643" w:rsidRPr="00097643" w:rsidRDefault="00097643" w:rsidP="00097643">
      <w:pPr>
        <w:bidi/>
        <w:jc w:val="both"/>
        <w:rPr>
          <w:rFonts w:cs="David" w:hint="cs"/>
          <w:rtl/>
        </w:rPr>
      </w:pPr>
    </w:p>
    <w:p w14:paraId="15848DF3" w14:textId="77777777" w:rsidR="00097643" w:rsidRPr="00097643" w:rsidRDefault="00097643" w:rsidP="00097643">
      <w:pPr>
        <w:bidi/>
        <w:jc w:val="both"/>
        <w:rPr>
          <w:rFonts w:cs="David" w:hint="cs"/>
          <w:rtl/>
        </w:rPr>
      </w:pPr>
      <w:r w:rsidRPr="00097643">
        <w:rPr>
          <w:rFonts w:cs="David" w:hint="cs"/>
          <w:rtl/>
        </w:rPr>
        <w:tab/>
        <w:t>גדעון, אין הצבעות. למה אתה עושה גיוס?</w:t>
      </w:r>
    </w:p>
    <w:p w14:paraId="19465B8D" w14:textId="77777777" w:rsidR="00097643" w:rsidRPr="00097643" w:rsidRDefault="00097643" w:rsidP="00097643">
      <w:pPr>
        <w:bidi/>
        <w:jc w:val="both"/>
        <w:rPr>
          <w:rFonts w:cs="David" w:hint="cs"/>
          <w:rtl/>
        </w:rPr>
      </w:pPr>
    </w:p>
    <w:p w14:paraId="3B32F382"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2CB4A06A" w14:textId="77777777" w:rsidR="00097643" w:rsidRPr="00097643" w:rsidRDefault="00097643" w:rsidP="00097643">
      <w:pPr>
        <w:bidi/>
        <w:jc w:val="both"/>
        <w:rPr>
          <w:rFonts w:cs="David" w:hint="cs"/>
          <w:u w:val="single"/>
          <w:rtl/>
        </w:rPr>
      </w:pPr>
    </w:p>
    <w:p w14:paraId="287AC259" w14:textId="77777777" w:rsidR="00097643" w:rsidRPr="00097643" w:rsidRDefault="00097643" w:rsidP="00097643">
      <w:pPr>
        <w:bidi/>
        <w:jc w:val="both"/>
        <w:rPr>
          <w:rFonts w:cs="David" w:hint="cs"/>
          <w:rtl/>
        </w:rPr>
      </w:pPr>
      <w:r w:rsidRPr="00097643">
        <w:rPr>
          <w:rFonts w:cs="David" w:hint="cs"/>
          <w:rtl/>
        </w:rPr>
        <w:tab/>
        <w:t xml:space="preserve"> אני לא עושה גיוס, אנשים משתתפים בדיון. זו לא קואליציה, הם באים להביע את דעתם. </w:t>
      </w:r>
    </w:p>
    <w:p w14:paraId="087EA0E2" w14:textId="77777777" w:rsidR="00097643" w:rsidRPr="00097643" w:rsidRDefault="00097643" w:rsidP="00097643">
      <w:pPr>
        <w:bidi/>
        <w:jc w:val="both"/>
        <w:rPr>
          <w:rFonts w:cs="David" w:hint="cs"/>
          <w:rtl/>
        </w:rPr>
      </w:pPr>
    </w:p>
    <w:p w14:paraId="7CEEBBB0" w14:textId="77777777" w:rsidR="00097643" w:rsidRPr="00097643" w:rsidRDefault="00097643" w:rsidP="00097643">
      <w:pPr>
        <w:pStyle w:val="Heading5"/>
        <w:rPr>
          <w:rFonts w:hint="cs"/>
          <w:sz w:val="24"/>
          <w:rtl/>
        </w:rPr>
      </w:pPr>
      <w:r w:rsidRPr="00097643">
        <w:rPr>
          <w:rFonts w:hint="cs"/>
          <w:sz w:val="24"/>
          <w:u w:val="single"/>
          <w:rtl/>
        </w:rPr>
        <w:t xml:space="preserve">שלי </w:t>
      </w:r>
      <w:proofErr w:type="spellStart"/>
      <w:r w:rsidRPr="00097643">
        <w:rPr>
          <w:rFonts w:hint="cs"/>
          <w:sz w:val="24"/>
          <w:u w:val="single"/>
          <w:rtl/>
        </w:rPr>
        <w:t>יחימוביץ</w:t>
      </w:r>
      <w:proofErr w:type="spellEnd"/>
      <w:r w:rsidRPr="00097643">
        <w:rPr>
          <w:rFonts w:hint="cs"/>
          <w:sz w:val="24"/>
          <w:u w:val="single"/>
          <w:rtl/>
        </w:rPr>
        <w:t>:</w:t>
      </w:r>
    </w:p>
    <w:p w14:paraId="6DA35AFA" w14:textId="77777777" w:rsidR="00097643" w:rsidRPr="00097643" w:rsidRDefault="00097643" w:rsidP="00097643">
      <w:pPr>
        <w:pStyle w:val="Heading5"/>
        <w:rPr>
          <w:rFonts w:hint="cs"/>
          <w:sz w:val="24"/>
          <w:rtl/>
        </w:rPr>
      </w:pPr>
    </w:p>
    <w:p w14:paraId="2EE61565" w14:textId="77777777" w:rsidR="00097643" w:rsidRPr="00097643" w:rsidRDefault="00097643" w:rsidP="00097643">
      <w:pPr>
        <w:bidi/>
        <w:jc w:val="both"/>
        <w:rPr>
          <w:rFonts w:cs="David" w:hint="cs"/>
          <w:rtl/>
        </w:rPr>
      </w:pPr>
      <w:r w:rsidRPr="00097643">
        <w:rPr>
          <w:rFonts w:cs="David" w:hint="cs"/>
          <w:rtl/>
        </w:rPr>
        <w:tab/>
        <w:t xml:space="preserve"> אני חושבת שיושבת ראש הכנסת, בהביאה לפנינו את ההצעות האלה, אינה ממלאה את תפקידה כיושבת ראש הכנסת ואינה דואגת לכבוד הכנסת, לא לזכויות חברי-הכנסת ולא לטווח הפעולה שלהם, אלא פועלת כיו"ר קואליציה בפועל וכדוברת הממשלה. תפקידה של יושבת ראש הכנסת הוא לגונן על חברי-הכנסת, לאפשר להם חקיקה ולאפשר להם לעבוד, ולא להצר את צעדיהם. </w:t>
      </w:r>
    </w:p>
    <w:p w14:paraId="4BCF7ECF" w14:textId="77777777" w:rsidR="00097643" w:rsidRPr="00097643" w:rsidRDefault="00097643" w:rsidP="00097643">
      <w:pPr>
        <w:bidi/>
        <w:jc w:val="both"/>
        <w:rPr>
          <w:rFonts w:cs="David" w:hint="cs"/>
          <w:rtl/>
        </w:rPr>
      </w:pPr>
    </w:p>
    <w:p w14:paraId="7240B119" w14:textId="77777777" w:rsidR="00097643" w:rsidRPr="00097643" w:rsidRDefault="00097643" w:rsidP="00097643">
      <w:pPr>
        <w:bidi/>
        <w:ind w:firstLine="567"/>
        <w:jc w:val="both"/>
        <w:rPr>
          <w:rFonts w:cs="David" w:hint="cs"/>
          <w:rtl/>
        </w:rPr>
      </w:pPr>
      <w:r w:rsidRPr="00097643">
        <w:rPr>
          <w:rFonts w:cs="David" w:hint="cs"/>
          <w:rtl/>
        </w:rPr>
        <w:t>אם יש משהו משותף לכל ההצעות הדרקוניות שמובאות היום, זה הצרת צעדיהם של חברי הכנסת ועבודה בשביל הממשלה. אני רוצה שיושבת ראש הכנסת תעבוד בשביל הכנסת, לא בשביל הממשלה ולא בשביל שמירת הקואליציה.</w:t>
      </w:r>
    </w:p>
    <w:p w14:paraId="36D70D7C" w14:textId="77777777" w:rsidR="00097643" w:rsidRPr="00097643" w:rsidRDefault="00097643" w:rsidP="00097643">
      <w:pPr>
        <w:bidi/>
        <w:jc w:val="both"/>
        <w:rPr>
          <w:rFonts w:cs="David" w:hint="cs"/>
          <w:rtl/>
        </w:rPr>
      </w:pPr>
    </w:p>
    <w:p w14:paraId="732D1C32" w14:textId="77777777" w:rsidR="00097643" w:rsidRPr="00097643" w:rsidRDefault="00097643" w:rsidP="00097643">
      <w:pPr>
        <w:bidi/>
        <w:jc w:val="both"/>
        <w:rPr>
          <w:rFonts w:cs="David" w:hint="cs"/>
          <w:rtl/>
        </w:rPr>
      </w:pPr>
      <w:r w:rsidRPr="00097643">
        <w:rPr>
          <w:rFonts w:cs="David" w:hint="cs"/>
          <w:u w:val="single"/>
          <w:rtl/>
        </w:rPr>
        <w:t>היו"ר דוד טל:</w:t>
      </w:r>
    </w:p>
    <w:p w14:paraId="249F9550" w14:textId="77777777" w:rsidR="00097643" w:rsidRPr="00097643" w:rsidRDefault="00097643" w:rsidP="00097643">
      <w:pPr>
        <w:bidi/>
        <w:jc w:val="both"/>
        <w:rPr>
          <w:rFonts w:cs="David" w:hint="cs"/>
          <w:rtl/>
        </w:rPr>
      </w:pPr>
    </w:p>
    <w:p w14:paraId="192FEE50" w14:textId="77777777" w:rsidR="00097643" w:rsidRPr="00097643" w:rsidRDefault="00097643" w:rsidP="00097643">
      <w:pPr>
        <w:bidi/>
        <w:jc w:val="both"/>
        <w:rPr>
          <w:rFonts w:cs="David" w:hint="cs"/>
          <w:rtl/>
        </w:rPr>
      </w:pPr>
      <w:r w:rsidRPr="00097643">
        <w:rPr>
          <w:rFonts w:cs="David" w:hint="cs"/>
          <w:rtl/>
        </w:rPr>
        <w:tab/>
        <w:t>תודה. חבר-הכנסת סער, בבקשה.</w:t>
      </w:r>
    </w:p>
    <w:p w14:paraId="5ED63B24" w14:textId="77777777" w:rsidR="00097643" w:rsidRPr="00097643" w:rsidRDefault="00097643" w:rsidP="00097643">
      <w:pPr>
        <w:bidi/>
        <w:jc w:val="both"/>
        <w:rPr>
          <w:rFonts w:cs="David" w:hint="cs"/>
          <w:rtl/>
        </w:rPr>
      </w:pPr>
    </w:p>
    <w:p w14:paraId="5BA7CA3D"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4F067128" w14:textId="77777777" w:rsidR="00097643" w:rsidRPr="00097643" w:rsidRDefault="00097643" w:rsidP="00097643">
      <w:pPr>
        <w:bidi/>
        <w:jc w:val="both"/>
        <w:rPr>
          <w:rFonts w:cs="David" w:hint="cs"/>
          <w:u w:val="single"/>
          <w:rtl/>
        </w:rPr>
      </w:pPr>
    </w:p>
    <w:p w14:paraId="452FF40E" w14:textId="77777777" w:rsidR="00097643" w:rsidRPr="00097643" w:rsidRDefault="00097643" w:rsidP="00097643">
      <w:pPr>
        <w:bidi/>
        <w:jc w:val="both"/>
        <w:rPr>
          <w:rFonts w:cs="David" w:hint="cs"/>
          <w:rtl/>
        </w:rPr>
      </w:pPr>
      <w:r w:rsidRPr="00097643">
        <w:rPr>
          <w:rFonts w:cs="David" w:hint="cs"/>
          <w:rtl/>
        </w:rPr>
        <w:tab/>
        <w:t xml:space="preserve">אדוני היושב ראש, ההצעה הזאת באה לעשות שינוי דרמטי במקרה של הצעות חוק שבהן הוועדה היעודה שנויה במחלוקת. היא באה ליצור מעמד מיוחד. דרך אגב, היום יושב ראש הישיבה לא מוזכר בכלל בסעיף הזה בתקנון. יש כאן גם סיפור, שהוא צריך על הדוכן לקבוע, בהתאם לתקדימים - בוודאי באותן שניות מאז שהצעת החוק עוברת ועד לקביעתו הוא – או היא, תלוי מי יהיה יושב ראש הישיבה – יסקור לנגד עיניו את כל התקדימים ויקבע בהחלטה מלומדת. </w:t>
      </w:r>
    </w:p>
    <w:p w14:paraId="5BB2A5D6" w14:textId="77777777" w:rsidR="00097643" w:rsidRPr="00097643" w:rsidRDefault="00097643" w:rsidP="00097643">
      <w:pPr>
        <w:bidi/>
        <w:jc w:val="both"/>
        <w:rPr>
          <w:rFonts w:cs="David" w:hint="cs"/>
          <w:rtl/>
        </w:rPr>
      </w:pPr>
    </w:p>
    <w:p w14:paraId="6F90DA08" w14:textId="77777777" w:rsidR="00097643" w:rsidRPr="00097643" w:rsidRDefault="00097643" w:rsidP="00097643">
      <w:pPr>
        <w:bidi/>
        <w:ind w:firstLine="567"/>
        <w:jc w:val="both"/>
        <w:rPr>
          <w:rFonts w:cs="David" w:hint="cs"/>
          <w:rtl/>
        </w:rPr>
      </w:pPr>
      <w:r w:rsidRPr="00097643">
        <w:rPr>
          <w:rFonts w:cs="David" w:hint="cs"/>
          <w:rtl/>
        </w:rPr>
        <w:t>עוד יותר מכך - - -</w:t>
      </w:r>
    </w:p>
    <w:p w14:paraId="23095633" w14:textId="77777777" w:rsidR="00097643" w:rsidRPr="00097643" w:rsidRDefault="00097643" w:rsidP="00097643">
      <w:pPr>
        <w:bidi/>
        <w:jc w:val="both"/>
        <w:rPr>
          <w:rFonts w:cs="David" w:hint="cs"/>
          <w:rtl/>
        </w:rPr>
      </w:pPr>
    </w:p>
    <w:p w14:paraId="383CAE95" w14:textId="77777777" w:rsidR="00097643" w:rsidRPr="00097643" w:rsidRDefault="00097643" w:rsidP="00097643">
      <w:pPr>
        <w:bidi/>
        <w:jc w:val="both"/>
        <w:rPr>
          <w:rFonts w:cs="David" w:hint="cs"/>
          <w:rtl/>
        </w:rPr>
      </w:pPr>
      <w:r w:rsidRPr="00097643">
        <w:rPr>
          <w:rFonts w:cs="David" w:hint="cs"/>
          <w:u w:val="single"/>
          <w:rtl/>
        </w:rPr>
        <w:t>היו"ר דוד טל:</w:t>
      </w:r>
    </w:p>
    <w:p w14:paraId="0B024B9F" w14:textId="77777777" w:rsidR="00097643" w:rsidRPr="00097643" w:rsidRDefault="00097643" w:rsidP="00097643">
      <w:pPr>
        <w:bidi/>
        <w:jc w:val="both"/>
        <w:rPr>
          <w:rFonts w:cs="David" w:hint="cs"/>
          <w:rtl/>
        </w:rPr>
      </w:pPr>
    </w:p>
    <w:p w14:paraId="721BBCCB" w14:textId="77777777" w:rsidR="00097643" w:rsidRPr="00097643" w:rsidRDefault="00097643" w:rsidP="00097643">
      <w:pPr>
        <w:bidi/>
        <w:ind w:firstLine="567"/>
        <w:jc w:val="both"/>
        <w:rPr>
          <w:rFonts w:cs="David" w:hint="cs"/>
          <w:rtl/>
        </w:rPr>
      </w:pPr>
      <w:r w:rsidRPr="00097643">
        <w:rPr>
          <w:rFonts w:cs="David" w:hint="cs"/>
          <w:rtl/>
        </w:rPr>
        <w:t>אבל זה מונח על סדר היום - - -</w:t>
      </w:r>
    </w:p>
    <w:p w14:paraId="2D26B421" w14:textId="77777777" w:rsidR="00097643" w:rsidRPr="00097643" w:rsidRDefault="00097643" w:rsidP="00097643">
      <w:pPr>
        <w:bidi/>
        <w:jc w:val="both"/>
        <w:rPr>
          <w:rFonts w:cs="David" w:hint="cs"/>
          <w:rtl/>
        </w:rPr>
      </w:pPr>
    </w:p>
    <w:p w14:paraId="40D91D8C"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644F493E" w14:textId="77777777" w:rsidR="00097643" w:rsidRPr="00097643" w:rsidRDefault="00097643" w:rsidP="00097643">
      <w:pPr>
        <w:bidi/>
        <w:jc w:val="both"/>
        <w:rPr>
          <w:rFonts w:cs="David" w:hint="cs"/>
          <w:u w:val="single"/>
          <w:rtl/>
        </w:rPr>
      </w:pPr>
    </w:p>
    <w:p w14:paraId="50B9B101" w14:textId="77777777" w:rsidR="00097643" w:rsidRPr="00097643" w:rsidRDefault="00097643" w:rsidP="00097643">
      <w:pPr>
        <w:bidi/>
        <w:jc w:val="both"/>
        <w:rPr>
          <w:rFonts w:cs="David" w:hint="cs"/>
          <w:rtl/>
        </w:rPr>
      </w:pPr>
      <w:r w:rsidRPr="00097643">
        <w:rPr>
          <w:rFonts w:cs="David" w:hint="cs"/>
          <w:rtl/>
        </w:rPr>
        <w:tab/>
        <w:t xml:space="preserve"> אדוני יאפשר לי, שאני ברשות דיבור. אני מכבד את ידיעותיו של אדוני. אדוני לא יתקן אותי כשאני ברשות דיבור.</w:t>
      </w:r>
    </w:p>
    <w:p w14:paraId="7EC85943" w14:textId="77777777" w:rsidR="00097643" w:rsidRDefault="00097643" w:rsidP="00097643">
      <w:pPr>
        <w:bidi/>
        <w:jc w:val="both"/>
        <w:rPr>
          <w:rFonts w:cs="David" w:hint="cs"/>
          <w:rtl/>
        </w:rPr>
      </w:pPr>
    </w:p>
    <w:p w14:paraId="671560BD" w14:textId="77777777" w:rsidR="00097643" w:rsidRDefault="00097643" w:rsidP="00097643">
      <w:pPr>
        <w:bidi/>
        <w:jc w:val="both"/>
        <w:rPr>
          <w:rFonts w:cs="David" w:hint="cs"/>
          <w:rtl/>
        </w:rPr>
      </w:pPr>
    </w:p>
    <w:p w14:paraId="3A2D272D" w14:textId="77777777" w:rsidR="00097643" w:rsidRDefault="00097643" w:rsidP="00097643">
      <w:pPr>
        <w:bidi/>
        <w:jc w:val="both"/>
        <w:rPr>
          <w:rFonts w:cs="David" w:hint="cs"/>
          <w:rtl/>
        </w:rPr>
      </w:pPr>
    </w:p>
    <w:p w14:paraId="7144AE21" w14:textId="77777777" w:rsidR="00097643" w:rsidRDefault="00097643" w:rsidP="00097643">
      <w:pPr>
        <w:bidi/>
        <w:jc w:val="both"/>
        <w:rPr>
          <w:rFonts w:cs="David" w:hint="cs"/>
          <w:rtl/>
        </w:rPr>
      </w:pPr>
    </w:p>
    <w:p w14:paraId="72D91E72" w14:textId="77777777" w:rsidR="00097643" w:rsidRDefault="00097643" w:rsidP="00097643">
      <w:pPr>
        <w:bidi/>
        <w:jc w:val="both"/>
        <w:rPr>
          <w:rFonts w:cs="David" w:hint="cs"/>
          <w:rtl/>
        </w:rPr>
      </w:pPr>
    </w:p>
    <w:p w14:paraId="0E72025D" w14:textId="77777777" w:rsidR="00097643" w:rsidRPr="00097643" w:rsidRDefault="00097643" w:rsidP="00097643">
      <w:pPr>
        <w:bidi/>
        <w:jc w:val="both"/>
        <w:rPr>
          <w:rFonts w:cs="David" w:hint="cs"/>
          <w:rtl/>
        </w:rPr>
      </w:pPr>
    </w:p>
    <w:p w14:paraId="46D16281" w14:textId="77777777" w:rsidR="00097643" w:rsidRPr="00097643" w:rsidRDefault="00097643" w:rsidP="00097643">
      <w:pPr>
        <w:bidi/>
        <w:jc w:val="both"/>
        <w:rPr>
          <w:rFonts w:cs="David" w:hint="cs"/>
          <w:rtl/>
        </w:rPr>
      </w:pPr>
      <w:r w:rsidRPr="00097643">
        <w:rPr>
          <w:rFonts w:cs="David" w:hint="cs"/>
          <w:u w:val="single"/>
          <w:rtl/>
        </w:rPr>
        <w:t>היו"ר דוד טל:</w:t>
      </w:r>
    </w:p>
    <w:p w14:paraId="69BCDBF5" w14:textId="77777777" w:rsidR="00097643" w:rsidRPr="00097643" w:rsidRDefault="00097643" w:rsidP="00097643">
      <w:pPr>
        <w:bidi/>
        <w:ind w:firstLine="567"/>
        <w:jc w:val="both"/>
        <w:rPr>
          <w:rFonts w:cs="David" w:hint="cs"/>
          <w:rtl/>
        </w:rPr>
      </w:pPr>
    </w:p>
    <w:p w14:paraId="0D4F31D4" w14:textId="77777777" w:rsidR="00097643" w:rsidRPr="00097643" w:rsidRDefault="00097643" w:rsidP="00097643">
      <w:pPr>
        <w:bidi/>
        <w:ind w:firstLine="567"/>
        <w:jc w:val="both"/>
        <w:rPr>
          <w:rFonts w:cs="David" w:hint="cs"/>
          <w:rtl/>
        </w:rPr>
      </w:pPr>
      <w:r w:rsidRPr="00097643">
        <w:rPr>
          <w:rFonts w:cs="David" w:hint="cs"/>
          <w:rtl/>
        </w:rPr>
        <w:t xml:space="preserve">אני מוכרח לתקן אותך, מפני שעל סדר היום של סגן יושב ראש הכנסת או יושב ראש הכנסת, כשיש הצעת חוק, כתוב למטה: הצעת החוק הזאת תעבור לוועדה זו, ועדה זו או ועדה זו, אבל ודאי שזה לא מחייב. </w:t>
      </w:r>
    </w:p>
    <w:p w14:paraId="3237541B" w14:textId="77777777" w:rsidR="00097643" w:rsidRPr="00097643" w:rsidRDefault="00097643" w:rsidP="00097643">
      <w:pPr>
        <w:bidi/>
        <w:jc w:val="both"/>
        <w:rPr>
          <w:rFonts w:cs="David" w:hint="cs"/>
          <w:rtl/>
        </w:rPr>
      </w:pPr>
    </w:p>
    <w:p w14:paraId="0FA24B3B" w14:textId="77777777" w:rsidR="00097643" w:rsidRPr="00097643" w:rsidRDefault="00097643" w:rsidP="00097643">
      <w:pPr>
        <w:bidi/>
        <w:jc w:val="both"/>
        <w:rPr>
          <w:rFonts w:cs="David" w:hint="cs"/>
          <w:rtl/>
        </w:rPr>
      </w:pPr>
      <w:r w:rsidRPr="00097643">
        <w:rPr>
          <w:rFonts w:cs="David" w:hint="cs"/>
          <w:u w:val="single"/>
          <w:rtl/>
        </w:rPr>
        <w:t>ראובן ריבלין:</w:t>
      </w:r>
    </w:p>
    <w:p w14:paraId="602CCB7B" w14:textId="77777777" w:rsidR="00097643" w:rsidRPr="00097643" w:rsidRDefault="00097643" w:rsidP="00097643">
      <w:pPr>
        <w:bidi/>
        <w:jc w:val="both"/>
        <w:rPr>
          <w:rFonts w:cs="David" w:hint="cs"/>
          <w:rtl/>
        </w:rPr>
      </w:pPr>
    </w:p>
    <w:p w14:paraId="31871E9A" w14:textId="77777777" w:rsidR="00097643" w:rsidRPr="00097643" w:rsidRDefault="00097643" w:rsidP="00097643">
      <w:pPr>
        <w:bidi/>
        <w:jc w:val="both"/>
        <w:rPr>
          <w:rFonts w:cs="David" w:hint="cs"/>
          <w:rtl/>
        </w:rPr>
      </w:pPr>
      <w:r w:rsidRPr="00097643">
        <w:rPr>
          <w:rFonts w:cs="David" w:hint="cs"/>
          <w:rtl/>
        </w:rPr>
        <w:tab/>
        <w:t xml:space="preserve"> אפשר לבטל את התקנון, להשאיר ליושב ראש וליושב ראש ועדת הכנסת - - - מה שהם רוצים, שיעשו. </w:t>
      </w:r>
    </w:p>
    <w:p w14:paraId="27ADC985" w14:textId="77777777" w:rsidR="00097643" w:rsidRPr="00097643" w:rsidRDefault="00097643" w:rsidP="00097643">
      <w:pPr>
        <w:bidi/>
        <w:jc w:val="both"/>
        <w:rPr>
          <w:rFonts w:cs="David" w:hint="cs"/>
          <w:rtl/>
        </w:rPr>
      </w:pPr>
    </w:p>
    <w:p w14:paraId="5118C969" w14:textId="77777777" w:rsidR="00097643" w:rsidRPr="00097643" w:rsidRDefault="00097643" w:rsidP="00097643">
      <w:pPr>
        <w:bidi/>
        <w:jc w:val="both"/>
        <w:rPr>
          <w:rFonts w:cs="David" w:hint="cs"/>
          <w:u w:val="single"/>
          <w:rtl/>
        </w:rPr>
      </w:pPr>
      <w:r w:rsidRPr="00097643">
        <w:rPr>
          <w:rFonts w:cs="David" w:hint="cs"/>
          <w:u w:val="single"/>
          <w:rtl/>
        </w:rPr>
        <w:t>דוד רותם:</w:t>
      </w:r>
    </w:p>
    <w:p w14:paraId="3EF38FAB" w14:textId="77777777" w:rsidR="00097643" w:rsidRPr="00097643" w:rsidRDefault="00097643" w:rsidP="00097643">
      <w:pPr>
        <w:bidi/>
        <w:jc w:val="both"/>
        <w:rPr>
          <w:rFonts w:cs="David" w:hint="cs"/>
          <w:rtl/>
        </w:rPr>
      </w:pPr>
    </w:p>
    <w:p w14:paraId="20DB7AC0" w14:textId="77777777" w:rsidR="00097643" w:rsidRPr="00097643" w:rsidRDefault="00097643" w:rsidP="00097643">
      <w:pPr>
        <w:bidi/>
        <w:jc w:val="both"/>
        <w:rPr>
          <w:rFonts w:cs="David" w:hint="cs"/>
          <w:rtl/>
        </w:rPr>
      </w:pPr>
      <w:r w:rsidRPr="00097643">
        <w:rPr>
          <w:rFonts w:cs="David" w:hint="cs"/>
          <w:rtl/>
        </w:rPr>
        <w:tab/>
        <w:t>זילות בסגנים, אדוני.</w:t>
      </w:r>
    </w:p>
    <w:p w14:paraId="1F00D33F" w14:textId="77777777" w:rsidR="00097643" w:rsidRPr="00097643" w:rsidRDefault="00097643" w:rsidP="00097643">
      <w:pPr>
        <w:bidi/>
        <w:jc w:val="both"/>
        <w:rPr>
          <w:rFonts w:cs="David" w:hint="cs"/>
          <w:u w:val="single"/>
          <w:rtl/>
        </w:rPr>
      </w:pPr>
    </w:p>
    <w:p w14:paraId="7DB4D3E7"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1D3231B7" w14:textId="77777777" w:rsidR="00097643" w:rsidRPr="00097643" w:rsidRDefault="00097643" w:rsidP="00097643">
      <w:pPr>
        <w:bidi/>
        <w:jc w:val="both"/>
        <w:rPr>
          <w:rFonts w:cs="David" w:hint="cs"/>
          <w:u w:val="single"/>
          <w:rtl/>
        </w:rPr>
      </w:pPr>
    </w:p>
    <w:p w14:paraId="29AA096E" w14:textId="77777777" w:rsidR="00097643" w:rsidRPr="00097643" w:rsidRDefault="00097643" w:rsidP="00097643">
      <w:pPr>
        <w:bidi/>
        <w:jc w:val="both"/>
        <w:rPr>
          <w:rFonts w:cs="David" w:hint="cs"/>
          <w:rtl/>
        </w:rPr>
      </w:pPr>
      <w:r w:rsidRPr="00097643">
        <w:rPr>
          <w:rFonts w:cs="David" w:hint="cs"/>
          <w:rtl/>
        </w:rPr>
        <w:tab/>
        <w:t xml:space="preserve">הצעת החוק הזאת, שמובאת כאן ע"י יו"ר מועצת קדימה  - - - הצעה זו לתיקון התקנון היא מבית היוצר לא של יושבת ראש הכנסת, אלא של מועצת קדימה. לבוא ולתת דריסת רגל, בפעם הראשונה, לממשלה כגוף – שלחברי כנסת לא תינתן זכות לקרוא, אבל לממשלה כאן בתיקון - - - </w:t>
      </w:r>
    </w:p>
    <w:p w14:paraId="7B389387" w14:textId="77777777" w:rsidR="00097643" w:rsidRPr="00097643" w:rsidRDefault="00097643" w:rsidP="00097643">
      <w:pPr>
        <w:bidi/>
        <w:jc w:val="both"/>
        <w:rPr>
          <w:rFonts w:cs="David" w:hint="cs"/>
          <w:rtl/>
        </w:rPr>
      </w:pPr>
    </w:p>
    <w:p w14:paraId="4480A8B0" w14:textId="77777777" w:rsidR="00097643" w:rsidRPr="00097643" w:rsidRDefault="00097643" w:rsidP="00097643">
      <w:pPr>
        <w:bidi/>
        <w:jc w:val="both"/>
        <w:rPr>
          <w:rFonts w:cs="David" w:hint="cs"/>
          <w:u w:val="single"/>
          <w:rtl/>
        </w:rPr>
      </w:pPr>
      <w:r w:rsidRPr="00097643">
        <w:rPr>
          <w:rFonts w:cs="David" w:hint="cs"/>
          <w:u w:val="single"/>
          <w:rtl/>
        </w:rPr>
        <w:t xml:space="preserve">ארבל </w:t>
      </w:r>
      <w:proofErr w:type="spellStart"/>
      <w:r w:rsidRPr="00097643">
        <w:rPr>
          <w:rFonts w:cs="David" w:hint="cs"/>
          <w:u w:val="single"/>
          <w:rtl/>
        </w:rPr>
        <w:t>אסטרחן</w:t>
      </w:r>
      <w:proofErr w:type="spellEnd"/>
      <w:r w:rsidRPr="00097643">
        <w:rPr>
          <w:rFonts w:cs="David" w:hint="cs"/>
          <w:u w:val="single"/>
          <w:rtl/>
        </w:rPr>
        <w:t>:</w:t>
      </w:r>
    </w:p>
    <w:p w14:paraId="16D45184" w14:textId="77777777" w:rsidR="00097643" w:rsidRPr="00097643" w:rsidRDefault="00097643" w:rsidP="00097643">
      <w:pPr>
        <w:bidi/>
        <w:jc w:val="both"/>
        <w:rPr>
          <w:rFonts w:cs="David" w:hint="cs"/>
          <w:rtl/>
        </w:rPr>
      </w:pPr>
    </w:p>
    <w:p w14:paraId="6A47E5CE" w14:textId="77777777" w:rsidR="00097643" w:rsidRPr="00097643" w:rsidRDefault="00097643" w:rsidP="00097643">
      <w:pPr>
        <w:bidi/>
        <w:ind w:firstLine="567"/>
        <w:jc w:val="both"/>
        <w:rPr>
          <w:rFonts w:cs="David" w:hint="cs"/>
          <w:rtl/>
        </w:rPr>
      </w:pPr>
      <w:r w:rsidRPr="00097643">
        <w:rPr>
          <w:rFonts w:cs="David" w:hint="cs"/>
          <w:rtl/>
        </w:rPr>
        <w:t xml:space="preserve">כי היא מציעה - - - </w:t>
      </w:r>
    </w:p>
    <w:p w14:paraId="6347FA28" w14:textId="77777777" w:rsidR="00097643" w:rsidRPr="00097643" w:rsidRDefault="00097643" w:rsidP="00097643">
      <w:pPr>
        <w:bidi/>
        <w:jc w:val="both"/>
        <w:rPr>
          <w:rFonts w:cs="David" w:hint="cs"/>
          <w:rtl/>
        </w:rPr>
      </w:pPr>
    </w:p>
    <w:p w14:paraId="5B54C711"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5E65BEA6" w14:textId="77777777" w:rsidR="00097643" w:rsidRPr="00097643" w:rsidRDefault="00097643" w:rsidP="00097643">
      <w:pPr>
        <w:bidi/>
        <w:jc w:val="both"/>
        <w:rPr>
          <w:rFonts w:cs="David" w:hint="cs"/>
          <w:u w:val="single"/>
          <w:rtl/>
        </w:rPr>
      </w:pPr>
    </w:p>
    <w:p w14:paraId="004FE098" w14:textId="77777777" w:rsidR="00097643" w:rsidRPr="00097643" w:rsidRDefault="00097643" w:rsidP="00097643">
      <w:pPr>
        <w:bidi/>
        <w:jc w:val="both"/>
        <w:rPr>
          <w:rFonts w:cs="David" w:hint="cs"/>
          <w:rtl/>
        </w:rPr>
      </w:pPr>
      <w:r w:rsidRPr="00097643">
        <w:rPr>
          <w:rFonts w:cs="David" w:hint="cs"/>
          <w:rtl/>
        </w:rPr>
        <w:tab/>
        <w:t xml:space="preserve">הממשלה מציעה, אבל אתם רוצים לשלול את הזכות מחברי כנסת בדבר </w:t>
      </w:r>
      <w:proofErr w:type="spellStart"/>
      <w:r w:rsidRPr="00097643">
        <w:rPr>
          <w:rFonts w:cs="David" w:hint="cs"/>
          <w:rtl/>
        </w:rPr>
        <w:t>פרלמנטרי</w:t>
      </w:r>
      <w:proofErr w:type="spellEnd"/>
      <w:r w:rsidRPr="00097643">
        <w:rPr>
          <w:rFonts w:cs="David" w:hint="cs"/>
          <w:rtl/>
        </w:rPr>
        <w:t xml:space="preserve"> ולתת אותו לממשלה. </w:t>
      </w:r>
    </w:p>
    <w:p w14:paraId="1367C51E" w14:textId="77777777" w:rsidR="00097643" w:rsidRPr="00097643" w:rsidRDefault="00097643" w:rsidP="00097643">
      <w:pPr>
        <w:bidi/>
        <w:jc w:val="both"/>
        <w:rPr>
          <w:rFonts w:cs="David" w:hint="cs"/>
          <w:rtl/>
        </w:rPr>
      </w:pPr>
    </w:p>
    <w:p w14:paraId="0F01D596" w14:textId="77777777" w:rsidR="00097643" w:rsidRPr="00097643" w:rsidRDefault="00097643" w:rsidP="00097643">
      <w:pPr>
        <w:bidi/>
        <w:jc w:val="both"/>
        <w:rPr>
          <w:rFonts w:cs="David" w:hint="cs"/>
          <w:u w:val="single"/>
          <w:rtl/>
        </w:rPr>
      </w:pPr>
      <w:r w:rsidRPr="00097643">
        <w:rPr>
          <w:rFonts w:cs="David" w:hint="cs"/>
          <w:u w:val="single"/>
          <w:rtl/>
        </w:rPr>
        <w:t>איל ינון:</w:t>
      </w:r>
    </w:p>
    <w:p w14:paraId="546B9A7D" w14:textId="77777777" w:rsidR="00097643" w:rsidRPr="00097643" w:rsidRDefault="00097643" w:rsidP="00097643">
      <w:pPr>
        <w:bidi/>
        <w:jc w:val="both"/>
        <w:rPr>
          <w:rFonts w:cs="David" w:hint="cs"/>
          <w:rtl/>
        </w:rPr>
      </w:pPr>
    </w:p>
    <w:p w14:paraId="3F1285E2" w14:textId="77777777" w:rsidR="00097643" w:rsidRPr="00097643" w:rsidRDefault="00097643" w:rsidP="00097643">
      <w:pPr>
        <w:bidi/>
        <w:ind w:firstLine="567"/>
        <w:jc w:val="both"/>
        <w:rPr>
          <w:rFonts w:cs="David" w:hint="cs"/>
          <w:rtl/>
        </w:rPr>
      </w:pPr>
      <w:r w:rsidRPr="00097643">
        <w:rPr>
          <w:rFonts w:cs="David" w:hint="cs"/>
          <w:rtl/>
        </w:rPr>
        <w:t>לא, לא.</w:t>
      </w:r>
    </w:p>
    <w:p w14:paraId="44A6FE4D" w14:textId="77777777" w:rsidR="00097643" w:rsidRPr="00097643" w:rsidRDefault="00097643" w:rsidP="00097643">
      <w:pPr>
        <w:bidi/>
        <w:jc w:val="both"/>
        <w:rPr>
          <w:rFonts w:cs="David" w:hint="cs"/>
          <w:rtl/>
        </w:rPr>
      </w:pPr>
    </w:p>
    <w:p w14:paraId="5576A996"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4454C29F" w14:textId="77777777" w:rsidR="00097643" w:rsidRPr="00097643" w:rsidRDefault="00097643" w:rsidP="00097643">
      <w:pPr>
        <w:bidi/>
        <w:jc w:val="both"/>
        <w:rPr>
          <w:rFonts w:cs="David" w:hint="cs"/>
          <w:u w:val="single"/>
          <w:rtl/>
        </w:rPr>
      </w:pPr>
    </w:p>
    <w:p w14:paraId="02BB3385" w14:textId="77777777" w:rsidR="00097643" w:rsidRPr="00097643" w:rsidRDefault="00097643" w:rsidP="00097643">
      <w:pPr>
        <w:bidi/>
        <w:jc w:val="both"/>
        <w:rPr>
          <w:rFonts w:cs="David" w:hint="cs"/>
          <w:rtl/>
        </w:rPr>
      </w:pPr>
      <w:r w:rsidRPr="00097643">
        <w:rPr>
          <w:rFonts w:cs="David" w:hint="cs"/>
          <w:rtl/>
        </w:rPr>
        <w:tab/>
        <w:t xml:space="preserve"> זה כתוב פה שחור על גבי לבן. </w:t>
      </w:r>
    </w:p>
    <w:p w14:paraId="62B41C0D" w14:textId="77777777" w:rsidR="00097643" w:rsidRPr="00097643" w:rsidRDefault="00097643" w:rsidP="00097643">
      <w:pPr>
        <w:bidi/>
        <w:jc w:val="both"/>
        <w:rPr>
          <w:rFonts w:cs="David" w:hint="cs"/>
          <w:rtl/>
        </w:rPr>
      </w:pPr>
    </w:p>
    <w:p w14:paraId="32A51B68" w14:textId="77777777" w:rsidR="00097643" w:rsidRPr="00097643" w:rsidRDefault="00097643" w:rsidP="00097643">
      <w:pPr>
        <w:bidi/>
        <w:jc w:val="both"/>
        <w:rPr>
          <w:rFonts w:cs="David" w:hint="cs"/>
          <w:u w:val="single"/>
          <w:rtl/>
        </w:rPr>
      </w:pPr>
      <w:r w:rsidRPr="00097643">
        <w:rPr>
          <w:rFonts w:cs="David" w:hint="cs"/>
          <w:u w:val="single"/>
          <w:rtl/>
        </w:rPr>
        <w:t>איל ינון:</w:t>
      </w:r>
    </w:p>
    <w:p w14:paraId="031938DB" w14:textId="77777777" w:rsidR="00097643" w:rsidRPr="00097643" w:rsidRDefault="00097643" w:rsidP="00097643">
      <w:pPr>
        <w:bidi/>
        <w:jc w:val="both"/>
        <w:rPr>
          <w:rFonts w:cs="David" w:hint="cs"/>
          <w:rtl/>
        </w:rPr>
      </w:pPr>
    </w:p>
    <w:p w14:paraId="79A6D563" w14:textId="77777777" w:rsidR="00097643" w:rsidRPr="00097643" w:rsidRDefault="00097643" w:rsidP="00097643">
      <w:pPr>
        <w:bidi/>
        <w:ind w:firstLine="567"/>
        <w:jc w:val="both"/>
        <w:rPr>
          <w:rFonts w:cs="David" w:hint="cs"/>
          <w:rtl/>
        </w:rPr>
      </w:pPr>
      <w:r w:rsidRPr="00097643">
        <w:rPr>
          <w:rFonts w:cs="David" w:hint="cs"/>
          <w:rtl/>
        </w:rPr>
        <w:t>אם זה כתוב לא טוב נתקן. רק כשהיא המציעה.</w:t>
      </w:r>
    </w:p>
    <w:p w14:paraId="10554123" w14:textId="77777777" w:rsidR="00097643" w:rsidRPr="00097643" w:rsidRDefault="00097643" w:rsidP="00097643">
      <w:pPr>
        <w:bidi/>
        <w:jc w:val="both"/>
        <w:rPr>
          <w:rFonts w:cs="David" w:hint="cs"/>
          <w:rtl/>
        </w:rPr>
      </w:pPr>
    </w:p>
    <w:p w14:paraId="31B0A42C"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6096F842" w14:textId="77777777" w:rsidR="00097643" w:rsidRPr="00097643" w:rsidRDefault="00097643" w:rsidP="00097643">
      <w:pPr>
        <w:bidi/>
        <w:jc w:val="both"/>
        <w:rPr>
          <w:rFonts w:cs="David" w:hint="cs"/>
          <w:u w:val="single"/>
          <w:rtl/>
        </w:rPr>
      </w:pPr>
    </w:p>
    <w:p w14:paraId="1ABEF8BC" w14:textId="77777777" w:rsidR="00097643" w:rsidRPr="00097643" w:rsidRDefault="00097643" w:rsidP="00097643">
      <w:pPr>
        <w:bidi/>
        <w:jc w:val="both"/>
        <w:rPr>
          <w:rFonts w:cs="David" w:hint="cs"/>
          <w:rtl/>
        </w:rPr>
      </w:pPr>
      <w:r w:rsidRPr="00097643">
        <w:rPr>
          <w:rFonts w:cs="David" w:hint="cs"/>
          <w:rtl/>
        </w:rPr>
        <w:tab/>
        <w:t xml:space="preserve"> מה זה קשור? אדוני לא הבין: הממשלה מכהנת מכוח אמון הכנסת. היא כפופה לכנסת, לא להיפך. אתם באים פה להפוך סדרי עולם בסגנון בלתי דמוקרטי, של כנופיות. </w:t>
      </w:r>
    </w:p>
    <w:p w14:paraId="2B590855" w14:textId="77777777" w:rsidR="00097643" w:rsidRPr="00097643" w:rsidRDefault="00097643" w:rsidP="00097643">
      <w:pPr>
        <w:bidi/>
        <w:jc w:val="both"/>
        <w:rPr>
          <w:rFonts w:cs="David" w:hint="cs"/>
          <w:rtl/>
        </w:rPr>
      </w:pPr>
    </w:p>
    <w:p w14:paraId="11A17C06" w14:textId="77777777" w:rsidR="00097643" w:rsidRPr="00097643" w:rsidRDefault="00097643" w:rsidP="00097643">
      <w:pPr>
        <w:bidi/>
        <w:ind w:firstLine="567"/>
        <w:jc w:val="both"/>
        <w:rPr>
          <w:rFonts w:cs="David" w:hint="cs"/>
          <w:rtl/>
        </w:rPr>
      </w:pPr>
      <w:r w:rsidRPr="00097643">
        <w:rPr>
          <w:rFonts w:cs="David" w:hint="cs"/>
          <w:rtl/>
        </w:rPr>
        <w:t xml:space="preserve">לכן אני בא ואומר: יכול להיות יושב ראש שהעניין נוגע אליו, אבל מטעמיו שלו, הוא לא ירצה להתעמת על נושא מסוים; הוא יגיע לעסקה כזאת או אחרת. אז מה? אז אתה שולל את הזכות לטעון שחוק מסוים רשאי לפנות לוועדה אחרת? זה הכול איך להקל לעצמנו את החיים; איך לגרום לזה שנהיה מוגנים מכל הכיוונים; איך לרוקן את הפרלמנט מכל תוכן; לרוקן את הפרלמנטריזם מכל תוכן. כי ככה זה כשעדת בריונים מגיעה לשלטון והיא צריכה להתמודד בזירה </w:t>
      </w:r>
      <w:proofErr w:type="spellStart"/>
      <w:r w:rsidRPr="00097643">
        <w:rPr>
          <w:rFonts w:cs="David" w:hint="cs"/>
          <w:rtl/>
        </w:rPr>
        <w:t>פרלמנטרית</w:t>
      </w:r>
      <w:proofErr w:type="spellEnd"/>
      <w:r w:rsidRPr="00097643">
        <w:rPr>
          <w:rFonts w:cs="David" w:hint="cs"/>
          <w:rtl/>
        </w:rPr>
        <w:t xml:space="preserve">. היא לא מסוגלת – היא מנסה להגביל. </w:t>
      </w:r>
    </w:p>
    <w:p w14:paraId="7B1FAF2B" w14:textId="77777777" w:rsidR="00097643" w:rsidRPr="00097643" w:rsidRDefault="00097643" w:rsidP="00097643">
      <w:pPr>
        <w:bidi/>
        <w:ind w:firstLine="567"/>
        <w:jc w:val="both"/>
        <w:rPr>
          <w:rFonts w:cs="David" w:hint="cs"/>
          <w:rtl/>
        </w:rPr>
      </w:pPr>
    </w:p>
    <w:p w14:paraId="098FFF48" w14:textId="77777777" w:rsidR="00097643" w:rsidRDefault="00097643" w:rsidP="00097643">
      <w:pPr>
        <w:bidi/>
        <w:ind w:firstLine="567"/>
        <w:jc w:val="both"/>
        <w:rPr>
          <w:rFonts w:cs="David" w:hint="cs"/>
          <w:rtl/>
        </w:rPr>
      </w:pPr>
    </w:p>
    <w:p w14:paraId="74412DF7" w14:textId="77777777" w:rsidR="00097643" w:rsidRDefault="00097643" w:rsidP="00097643">
      <w:pPr>
        <w:bidi/>
        <w:ind w:firstLine="567"/>
        <w:jc w:val="both"/>
        <w:rPr>
          <w:rFonts w:cs="David" w:hint="cs"/>
          <w:rtl/>
        </w:rPr>
      </w:pPr>
    </w:p>
    <w:p w14:paraId="038D6182" w14:textId="77777777" w:rsidR="00097643" w:rsidRDefault="00097643" w:rsidP="00097643">
      <w:pPr>
        <w:bidi/>
        <w:ind w:firstLine="567"/>
        <w:jc w:val="both"/>
        <w:rPr>
          <w:rFonts w:cs="David" w:hint="cs"/>
          <w:rtl/>
        </w:rPr>
      </w:pPr>
    </w:p>
    <w:p w14:paraId="61E2669B" w14:textId="77777777" w:rsidR="00097643" w:rsidRDefault="00097643" w:rsidP="00097643">
      <w:pPr>
        <w:bidi/>
        <w:ind w:firstLine="567"/>
        <w:jc w:val="both"/>
        <w:rPr>
          <w:rFonts w:cs="David" w:hint="cs"/>
          <w:rtl/>
        </w:rPr>
      </w:pPr>
    </w:p>
    <w:p w14:paraId="458732DB" w14:textId="77777777" w:rsidR="00097643" w:rsidRPr="00097643" w:rsidRDefault="00097643" w:rsidP="00097643">
      <w:pPr>
        <w:bidi/>
        <w:ind w:firstLine="567"/>
        <w:jc w:val="both"/>
        <w:rPr>
          <w:rFonts w:cs="David" w:hint="cs"/>
          <w:rtl/>
        </w:rPr>
      </w:pPr>
      <w:r w:rsidRPr="00097643">
        <w:rPr>
          <w:rFonts w:cs="David" w:hint="cs"/>
          <w:rtl/>
        </w:rPr>
        <w:t>על כן, אדוני היושב ראש, אני מצטרף להצעתו של חבר הכנסת אריאל. ההצעה הזאת לא תעבור. היה לא תהיה. לכן חבל שתתבזו. הרי אתם תתבזו, כפי שהתבזיתם - - -</w:t>
      </w:r>
    </w:p>
    <w:p w14:paraId="6EB6E0A2" w14:textId="77777777" w:rsidR="00097643" w:rsidRPr="00097643" w:rsidRDefault="00097643" w:rsidP="00097643">
      <w:pPr>
        <w:bidi/>
        <w:ind w:firstLine="567"/>
        <w:jc w:val="both"/>
        <w:rPr>
          <w:rFonts w:cs="David" w:hint="cs"/>
          <w:rtl/>
        </w:rPr>
      </w:pPr>
    </w:p>
    <w:p w14:paraId="78D4A853" w14:textId="77777777" w:rsidR="00097643" w:rsidRPr="00097643" w:rsidRDefault="00097643" w:rsidP="00097643">
      <w:pPr>
        <w:bidi/>
        <w:jc w:val="both"/>
        <w:rPr>
          <w:rFonts w:cs="David" w:hint="cs"/>
          <w:u w:val="single"/>
          <w:rtl/>
        </w:rPr>
      </w:pPr>
      <w:r w:rsidRPr="00097643">
        <w:rPr>
          <w:rFonts w:cs="David" w:hint="cs"/>
          <w:u w:val="single"/>
          <w:rtl/>
        </w:rPr>
        <w:t>קריאות:</w:t>
      </w:r>
    </w:p>
    <w:p w14:paraId="114A7390" w14:textId="77777777" w:rsidR="00097643" w:rsidRPr="00097643" w:rsidRDefault="00097643" w:rsidP="00097643">
      <w:pPr>
        <w:bidi/>
        <w:ind w:firstLine="567"/>
        <w:jc w:val="both"/>
        <w:rPr>
          <w:rFonts w:cs="David" w:hint="cs"/>
          <w:u w:val="single"/>
          <w:rtl/>
        </w:rPr>
      </w:pPr>
    </w:p>
    <w:p w14:paraId="70401514" w14:textId="77777777" w:rsidR="00097643" w:rsidRPr="00097643" w:rsidRDefault="00097643" w:rsidP="00097643">
      <w:pPr>
        <w:bidi/>
        <w:ind w:firstLine="567"/>
        <w:jc w:val="both"/>
        <w:rPr>
          <w:rFonts w:cs="David" w:hint="cs"/>
          <w:rtl/>
        </w:rPr>
      </w:pPr>
      <w:r w:rsidRPr="00097643">
        <w:rPr>
          <w:rFonts w:cs="David" w:hint="cs"/>
          <w:rtl/>
        </w:rPr>
        <w:t xml:space="preserve">- - - </w:t>
      </w:r>
    </w:p>
    <w:p w14:paraId="6575A230" w14:textId="77777777" w:rsidR="00097643" w:rsidRPr="00097643" w:rsidRDefault="00097643" w:rsidP="00097643">
      <w:pPr>
        <w:bidi/>
        <w:ind w:firstLine="567"/>
        <w:jc w:val="both"/>
        <w:rPr>
          <w:rFonts w:cs="David" w:hint="cs"/>
          <w:rtl/>
        </w:rPr>
      </w:pPr>
    </w:p>
    <w:p w14:paraId="6CDC0A70" w14:textId="77777777" w:rsidR="00097643" w:rsidRPr="00097643" w:rsidRDefault="00097643" w:rsidP="00097643">
      <w:pPr>
        <w:bidi/>
        <w:jc w:val="both"/>
        <w:rPr>
          <w:rFonts w:cs="David" w:hint="cs"/>
          <w:rtl/>
        </w:rPr>
      </w:pPr>
    </w:p>
    <w:p w14:paraId="50896652" w14:textId="77777777" w:rsidR="00097643" w:rsidRPr="00097643" w:rsidRDefault="00097643" w:rsidP="00097643">
      <w:pPr>
        <w:bidi/>
        <w:jc w:val="both"/>
        <w:rPr>
          <w:rFonts w:cs="David" w:hint="cs"/>
          <w:rtl/>
        </w:rPr>
      </w:pPr>
    </w:p>
    <w:p w14:paraId="4227268A" w14:textId="77777777" w:rsidR="00097643" w:rsidRPr="00097643" w:rsidRDefault="00097643" w:rsidP="00097643">
      <w:pPr>
        <w:bidi/>
        <w:jc w:val="both"/>
        <w:rPr>
          <w:rFonts w:cs="David" w:hint="cs"/>
          <w:u w:val="single"/>
          <w:rtl/>
        </w:rPr>
      </w:pPr>
      <w:r w:rsidRPr="00097643">
        <w:rPr>
          <w:rFonts w:cs="David" w:hint="cs"/>
          <w:rtl/>
        </w:rPr>
        <w:t xml:space="preserve"> </w:t>
      </w:r>
      <w:r w:rsidRPr="00097643">
        <w:rPr>
          <w:rFonts w:cs="David" w:hint="cs"/>
          <w:u w:val="single"/>
          <w:rtl/>
        </w:rPr>
        <w:t>גדעון סער:</w:t>
      </w:r>
    </w:p>
    <w:p w14:paraId="72FE524C" w14:textId="77777777" w:rsidR="00097643" w:rsidRPr="00097643" w:rsidRDefault="00097643" w:rsidP="00097643">
      <w:pPr>
        <w:bidi/>
        <w:ind w:firstLine="567"/>
        <w:jc w:val="both"/>
        <w:rPr>
          <w:rFonts w:cs="David" w:hint="cs"/>
          <w:rtl/>
        </w:rPr>
      </w:pPr>
    </w:p>
    <w:p w14:paraId="21A82978" w14:textId="77777777" w:rsidR="00097643" w:rsidRPr="00097643" w:rsidRDefault="00097643" w:rsidP="00097643">
      <w:pPr>
        <w:bidi/>
        <w:ind w:firstLine="567"/>
        <w:jc w:val="both"/>
        <w:rPr>
          <w:rFonts w:cs="David" w:hint="cs"/>
          <w:rtl/>
        </w:rPr>
      </w:pPr>
      <w:r w:rsidRPr="00097643">
        <w:rPr>
          <w:rFonts w:cs="David" w:hint="cs"/>
          <w:rtl/>
        </w:rPr>
        <w:t xml:space="preserve">אני מציע לכם הצעה ידידותית, חברית, טובה, תחסכו מעצמכם והמכנסת את הביזיונות האלה. </w:t>
      </w:r>
    </w:p>
    <w:p w14:paraId="4B4B9DCF" w14:textId="77777777" w:rsidR="00097643" w:rsidRPr="00097643" w:rsidRDefault="00097643" w:rsidP="00097643">
      <w:pPr>
        <w:bidi/>
        <w:jc w:val="both"/>
        <w:rPr>
          <w:rFonts w:cs="David" w:hint="cs"/>
          <w:rtl/>
        </w:rPr>
      </w:pPr>
    </w:p>
    <w:p w14:paraId="2EF1F766" w14:textId="77777777" w:rsidR="00097643" w:rsidRPr="00097643" w:rsidRDefault="00097643" w:rsidP="00097643">
      <w:pPr>
        <w:bidi/>
        <w:jc w:val="both"/>
        <w:rPr>
          <w:rFonts w:cs="David" w:hint="cs"/>
          <w:rtl/>
        </w:rPr>
      </w:pPr>
      <w:r w:rsidRPr="00097643">
        <w:rPr>
          <w:rFonts w:cs="David" w:hint="cs"/>
          <w:u w:val="single"/>
          <w:rtl/>
        </w:rPr>
        <w:t>היו"ר דוד טל:</w:t>
      </w:r>
    </w:p>
    <w:p w14:paraId="13ACDECC" w14:textId="77777777" w:rsidR="00097643" w:rsidRPr="00097643" w:rsidRDefault="00097643" w:rsidP="00097643">
      <w:pPr>
        <w:bidi/>
        <w:jc w:val="both"/>
        <w:rPr>
          <w:rFonts w:cs="David" w:hint="cs"/>
          <w:rtl/>
        </w:rPr>
      </w:pPr>
    </w:p>
    <w:p w14:paraId="69EBEA4F" w14:textId="77777777" w:rsidR="00097643" w:rsidRPr="00097643" w:rsidRDefault="00097643" w:rsidP="00097643">
      <w:pPr>
        <w:bidi/>
        <w:jc w:val="both"/>
        <w:rPr>
          <w:rFonts w:cs="David" w:hint="cs"/>
          <w:rtl/>
        </w:rPr>
      </w:pPr>
      <w:r w:rsidRPr="00097643">
        <w:rPr>
          <w:rFonts w:cs="David" w:hint="cs"/>
          <w:rtl/>
        </w:rPr>
        <w:tab/>
        <w:t xml:space="preserve">תודה. חבר-הכנסת רותם, ואחריו חברי-הכנסת זיו </w:t>
      </w:r>
      <w:proofErr w:type="spellStart"/>
      <w:r w:rsidRPr="00097643">
        <w:rPr>
          <w:rFonts w:cs="David" w:hint="cs"/>
          <w:rtl/>
        </w:rPr>
        <w:t>ואדלשטיין</w:t>
      </w:r>
      <w:proofErr w:type="spellEnd"/>
      <w:r w:rsidRPr="00097643">
        <w:rPr>
          <w:rFonts w:cs="David" w:hint="cs"/>
          <w:rtl/>
        </w:rPr>
        <w:t xml:space="preserve">. </w:t>
      </w:r>
    </w:p>
    <w:p w14:paraId="1A88CD5D" w14:textId="77777777" w:rsidR="00097643" w:rsidRPr="00097643" w:rsidRDefault="00097643" w:rsidP="00097643">
      <w:pPr>
        <w:bidi/>
        <w:jc w:val="both"/>
        <w:rPr>
          <w:rFonts w:cs="David" w:hint="cs"/>
          <w:rtl/>
        </w:rPr>
      </w:pPr>
    </w:p>
    <w:p w14:paraId="0D3B3B82" w14:textId="77777777" w:rsidR="00097643" w:rsidRPr="00097643" w:rsidRDefault="00097643" w:rsidP="00097643">
      <w:pPr>
        <w:bidi/>
        <w:jc w:val="both"/>
        <w:rPr>
          <w:rFonts w:cs="David" w:hint="cs"/>
          <w:rtl/>
        </w:rPr>
      </w:pPr>
      <w:r w:rsidRPr="00097643">
        <w:rPr>
          <w:rFonts w:cs="David" w:hint="cs"/>
          <w:u w:val="single"/>
          <w:rtl/>
        </w:rPr>
        <w:t>דוד רותם:</w:t>
      </w:r>
    </w:p>
    <w:p w14:paraId="3466B215" w14:textId="77777777" w:rsidR="00097643" w:rsidRPr="00097643" w:rsidRDefault="00097643" w:rsidP="00097643">
      <w:pPr>
        <w:bidi/>
        <w:jc w:val="both"/>
        <w:rPr>
          <w:rFonts w:cs="David" w:hint="cs"/>
          <w:rtl/>
        </w:rPr>
      </w:pPr>
    </w:p>
    <w:p w14:paraId="62CAB0E2" w14:textId="77777777" w:rsidR="00097643" w:rsidRPr="00097643" w:rsidRDefault="00097643" w:rsidP="00097643">
      <w:pPr>
        <w:bidi/>
        <w:jc w:val="both"/>
        <w:rPr>
          <w:rFonts w:cs="David" w:hint="cs"/>
          <w:rtl/>
        </w:rPr>
      </w:pPr>
      <w:r w:rsidRPr="00097643">
        <w:rPr>
          <w:rFonts w:cs="David" w:hint="cs"/>
          <w:rtl/>
        </w:rPr>
        <w:tab/>
        <w:t xml:space="preserve">אדוני היושב ראש, עושים דרמה מלא דרמה: יושבת ראש הכנסת היא לא בסדר, עדת בריונים, המזכיר </w:t>
      </w:r>
      <w:r w:rsidRPr="00097643">
        <w:rPr>
          <w:rFonts w:cs="David"/>
          <w:rtl/>
        </w:rPr>
        <w:t>–</w:t>
      </w:r>
      <w:r w:rsidRPr="00097643">
        <w:rPr>
          <w:rFonts w:cs="David" w:hint="cs"/>
          <w:rtl/>
        </w:rPr>
        <w:t xml:space="preserve"> בואו נעזוב את זה. </w:t>
      </w:r>
    </w:p>
    <w:p w14:paraId="14F0C577" w14:textId="77777777" w:rsidR="00097643" w:rsidRPr="00097643" w:rsidRDefault="00097643" w:rsidP="00097643">
      <w:pPr>
        <w:bidi/>
        <w:jc w:val="both"/>
        <w:rPr>
          <w:rFonts w:cs="David" w:hint="cs"/>
          <w:rtl/>
        </w:rPr>
      </w:pPr>
    </w:p>
    <w:p w14:paraId="73D42744" w14:textId="77777777" w:rsidR="00097643" w:rsidRPr="00097643" w:rsidRDefault="00097643" w:rsidP="00097643">
      <w:pPr>
        <w:bidi/>
        <w:jc w:val="both"/>
        <w:rPr>
          <w:rFonts w:cs="David" w:hint="cs"/>
          <w:u w:val="single"/>
          <w:rtl/>
        </w:rPr>
      </w:pPr>
      <w:r w:rsidRPr="00097643">
        <w:rPr>
          <w:rFonts w:cs="David" w:hint="cs"/>
          <w:u w:val="single"/>
          <w:rtl/>
        </w:rPr>
        <w:t>דוד טל:</w:t>
      </w:r>
    </w:p>
    <w:p w14:paraId="2CF34F05" w14:textId="77777777" w:rsidR="00097643" w:rsidRPr="00097643" w:rsidRDefault="00097643" w:rsidP="00097643">
      <w:pPr>
        <w:bidi/>
        <w:jc w:val="both"/>
        <w:rPr>
          <w:rFonts w:cs="David" w:hint="cs"/>
          <w:rtl/>
        </w:rPr>
      </w:pPr>
    </w:p>
    <w:p w14:paraId="0D2B3B47" w14:textId="77777777" w:rsidR="00097643" w:rsidRPr="00097643" w:rsidRDefault="00097643" w:rsidP="00097643">
      <w:pPr>
        <w:bidi/>
        <w:ind w:firstLine="720"/>
        <w:jc w:val="both"/>
        <w:rPr>
          <w:rFonts w:cs="David" w:hint="cs"/>
          <w:rtl/>
        </w:rPr>
      </w:pPr>
      <w:r w:rsidRPr="00097643">
        <w:rPr>
          <w:rFonts w:cs="David" w:hint="cs"/>
          <w:rtl/>
        </w:rPr>
        <w:t>וכנופיות.</w:t>
      </w:r>
    </w:p>
    <w:p w14:paraId="4E8DB8B5" w14:textId="77777777" w:rsidR="00097643" w:rsidRPr="00097643" w:rsidRDefault="00097643" w:rsidP="00097643">
      <w:pPr>
        <w:bidi/>
        <w:jc w:val="both"/>
        <w:rPr>
          <w:rFonts w:cs="David" w:hint="cs"/>
          <w:rtl/>
        </w:rPr>
      </w:pPr>
    </w:p>
    <w:p w14:paraId="2DF3CE26" w14:textId="77777777" w:rsidR="00097643" w:rsidRPr="00097643" w:rsidRDefault="00097643" w:rsidP="00097643">
      <w:pPr>
        <w:bidi/>
        <w:jc w:val="both"/>
        <w:rPr>
          <w:rFonts w:cs="David" w:hint="cs"/>
          <w:rtl/>
        </w:rPr>
      </w:pPr>
    </w:p>
    <w:p w14:paraId="7D384BD6" w14:textId="77777777" w:rsidR="00097643" w:rsidRPr="00097643" w:rsidRDefault="00097643" w:rsidP="00097643">
      <w:pPr>
        <w:bidi/>
        <w:jc w:val="both"/>
        <w:rPr>
          <w:rFonts w:cs="David" w:hint="cs"/>
          <w:rtl/>
        </w:rPr>
      </w:pPr>
      <w:r w:rsidRPr="00097643">
        <w:rPr>
          <w:rFonts w:cs="David" w:hint="cs"/>
          <w:u w:val="single"/>
          <w:rtl/>
        </w:rPr>
        <w:t>דוד רותם:</w:t>
      </w:r>
    </w:p>
    <w:p w14:paraId="73C24E3F" w14:textId="77777777" w:rsidR="00097643" w:rsidRPr="00097643" w:rsidRDefault="00097643" w:rsidP="00097643">
      <w:pPr>
        <w:bidi/>
        <w:jc w:val="both"/>
        <w:rPr>
          <w:rFonts w:cs="David" w:hint="cs"/>
          <w:rtl/>
        </w:rPr>
      </w:pPr>
    </w:p>
    <w:p w14:paraId="0040AA52" w14:textId="77777777" w:rsidR="00097643" w:rsidRPr="00097643" w:rsidRDefault="00097643" w:rsidP="00097643">
      <w:pPr>
        <w:bidi/>
        <w:ind w:firstLine="720"/>
        <w:jc w:val="both"/>
        <w:rPr>
          <w:rFonts w:cs="David" w:hint="cs"/>
          <w:rtl/>
        </w:rPr>
      </w:pPr>
      <w:r w:rsidRPr="00097643">
        <w:rPr>
          <w:rFonts w:cs="David" w:hint="cs"/>
          <w:rtl/>
        </w:rPr>
        <w:t xml:space="preserve">יש רק בעיה אחת, וזה דברי ההסבר. בדברי ההסבר כתוב ככה: "ברור כי התהליך הנהוג היום כפי שהוצג לעיל גורם לעיכוב בטיפול הצעות החוק ולא פחות מכך, לזילות הליכי החקיקה". אם הכוונה היא להרוויח את הזמן - לא הרווחנו שום דבר. כי מה שקורה זה שכאשר יש שתי הצעות, זה עובר לוועדת הכנסת היא מחליטה לאיזו ועדה. אתם מציעים את אותו הדבר. הרי אם אציע הצעת חוק ועל פי התקנון ומה שיכתוב היועץ המשפטי זה צריך לעבור לוועדת החוקה, ואני לא רוצה, אגיש בקשה לוועדת הכנסת. זה יעמוד שבועיים. </w:t>
      </w:r>
    </w:p>
    <w:p w14:paraId="4BD2C0C3" w14:textId="77777777" w:rsidR="00097643" w:rsidRPr="00097643" w:rsidRDefault="00097643" w:rsidP="00097643">
      <w:pPr>
        <w:bidi/>
        <w:jc w:val="both"/>
        <w:rPr>
          <w:rFonts w:cs="David" w:hint="cs"/>
          <w:rtl/>
        </w:rPr>
      </w:pPr>
    </w:p>
    <w:p w14:paraId="6F39E2CA" w14:textId="77777777" w:rsidR="00097643" w:rsidRPr="00097643" w:rsidRDefault="00097643" w:rsidP="00097643">
      <w:pPr>
        <w:bidi/>
        <w:jc w:val="both"/>
        <w:rPr>
          <w:rFonts w:cs="David" w:hint="cs"/>
          <w:rtl/>
        </w:rPr>
      </w:pPr>
      <w:r w:rsidRPr="00097643">
        <w:rPr>
          <w:rFonts w:cs="David" w:hint="cs"/>
          <w:u w:val="single"/>
          <w:rtl/>
        </w:rPr>
        <w:t>היו"ר דוד טל:</w:t>
      </w:r>
    </w:p>
    <w:p w14:paraId="1ABE4177" w14:textId="77777777" w:rsidR="00097643" w:rsidRPr="00097643" w:rsidRDefault="00097643" w:rsidP="00097643">
      <w:pPr>
        <w:bidi/>
        <w:jc w:val="both"/>
        <w:rPr>
          <w:rFonts w:cs="David" w:hint="cs"/>
          <w:rtl/>
        </w:rPr>
      </w:pPr>
    </w:p>
    <w:p w14:paraId="0FE2433B" w14:textId="77777777" w:rsidR="00097643" w:rsidRPr="00097643" w:rsidRDefault="00097643" w:rsidP="00097643">
      <w:pPr>
        <w:bidi/>
        <w:jc w:val="both"/>
        <w:rPr>
          <w:rFonts w:cs="David" w:hint="cs"/>
          <w:rtl/>
        </w:rPr>
      </w:pPr>
      <w:r w:rsidRPr="00097643">
        <w:rPr>
          <w:rFonts w:cs="David" w:hint="cs"/>
          <w:rtl/>
        </w:rPr>
        <w:tab/>
        <w:t>למה זה יעמוד שבועיים?</w:t>
      </w:r>
    </w:p>
    <w:p w14:paraId="7639EF78" w14:textId="77777777" w:rsidR="00097643" w:rsidRPr="00097643" w:rsidRDefault="00097643" w:rsidP="00097643">
      <w:pPr>
        <w:bidi/>
        <w:jc w:val="both"/>
        <w:rPr>
          <w:rFonts w:cs="David" w:hint="cs"/>
          <w:rtl/>
        </w:rPr>
      </w:pPr>
    </w:p>
    <w:p w14:paraId="27A4C1E9" w14:textId="77777777" w:rsidR="00097643" w:rsidRPr="00097643" w:rsidRDefault="00097643" w:rsidP="00097643">
      <w:pPr>
        <w:bidi/>
        <w:jc w:val="both"/>
        <w:rPr>
          <w:rFonts w:cs="David" w:hint="cs"/>
          <w:u w:val="single"/>
          <w:rtl/>
        </w:rPr>
      </w:pPr>
      <w:r w:rsidRPr="00097643">
        <w:rPr>
          <w:rFonts w:cs="David" w:hint="cs"/>
          <w:u w:val="single"/>
          <w:rtl/>
        </w:rPr>
        <w:t>דוד רותם:</w:t>
      </w:r>
    </w:p>
    <w:p w14:paraId="76AFD019" w14:textId="77777777" w:rsidR="00097643" w:rsidRPr="00097643" w:rsidRDefault="00097643" w:rsidP="00097643">
      <w:pPr>
        <w:bidi/>
        <w:jc w:val="both"/>
        <w:rPr>
          <w:rFonts w:cs="David" w:hint="cs"/>
          <w:rtl/>
        </w:rPr>
      </w:pPr>
    </w:p>
    <w:p w14:paraId="51CF41B9" w14:textId="77777777" w:rsidR="00097643" w:rsidRPr="00097643" w:rsidRDefault="00097643" w:rsidP="00097643">
      <w:pPr>
        <w:bidi/>
        <w:ind w:firstLine="567"/>
        <w:jc w:val="both"/>
        <w:rPr>
          <w:rFonts w:cs="David" w:hint="cs"/>
          <w:rtl/>
        </w:rPr>
      </w:pPr>
      <w:r w:rsidRPr="00097643">
        <w:rPr>
          <w:rFonts w:cs="David" w:hint="cs"/>
          <w:rtl/>
        </w:rPr>
        <w:t xml:space="preserve">כי ככה הם כותבים. </w:t>
      </w:r>
    </w:p>
    <w:p w14:paraId="17192CC1" w14:textId="77777777" w:rsidR="00097643" w:rsidRPr="00097643" w:rsidRDefault="00097643" w:rsidP="00097643">
      <w:pPr>
        <w:bidi/>
        <w:ind w:firstLine="567"/>
        <w:jc w:val="both"/>
        <w:rPr>
          <w:rFonts w:cs="David" w:hint="cs"/>
          <w:rtl/>
        </w:rPr>
      </w:pPr>
    </w:p>
    <w:p w14:paraId="3BD693B9" w14:textId="77777777" w:rsidR="00097643" w:rsidRPr="00097643" w:rsidRDefault="00097643" w:rsidP="00097643">
      <w:pPr>
        <w:bidi/>
        <w:jc w:val="both"/>
        <w:rPr>
          <w:rFonts w:cs="David" w:hint="cs"/>
          <w:u w:val="single"/>
          <w:rtl/>
        </w:rPr>
      </w:pPr>
      <w:r w:rsidRPr="00097643">
        <w:rPr>
          <w:rFonts w:cs="David" w:hint="cs"/>
          <w:u w:val="single"/>
          <w:rtl/>
        </w:rPr>
        <w:t>איל ינון:</w:t>
      </w:r>
    </w:p>
    <w:p w14:paraId="31EDEF1C" w14:textId="77777777" w:rsidR="00097643" w:rsidRPr="00097643" w:rsidRDefault="00097643" w:rsidP="00097643">
      <w:pPr>
        <w:bidi/>
        <w:ind w:firstLine="567"/>
        <w:jc w:val="both"/>
        <w:rPr>
          <w:rFonts w:cs="David" w:hint="cs"/>
          <w:rtl/>
        </w:rPr>
      </w:pPr>
    </w:p>
    <w:p w14:paraId="0FFAC2EB" w14:textId="77777777" w:rsidR="00097643" w:rsidRPr="00097643" w:rsidRDefault="00097643" w:rsidP="00097643">
      <w:pPr>
        <w:bidi/>
        <w:ind w:firstLine="567"/>
        <w:jc w:val="both"/>
        <w:rPr>
          <w:rFonts w:cs="David" w:hint="cs"/>
          <w:rtl/>
        </w:rPr>
      </w:pPr>
      <w:r w:rsidRPr="00097643">
        <w:rPr>
          <w:rFonts w:cs="David" w:hint="cs"/>
          <w:rtl/>
        </w:rPr>
        <w:t>עד שבועיים.</w:t>
      </w:r>
    </w:p>
    <w:p w14:paraId="22145843" w14:textId="77777777" w:rsidR="00097643" w:rsidRPr="00097643" w:rsidRDefault="00097643" w:rsidP="00097643">
      <w:pPr>
        <w:bidi/>
        <w:jc w:val="both"/>
        <w:rPr>
          <w:rFonts w:cs="David" w:hint="cs"/>
          <w:rtl/>
        </w:rPr>
      </w:pPr>
    </w:p>
    <w:p w14:paraId="018AC03C" w14:textId="77777777" w:rsidR="00097643" w:rsidRPr="00097643" w:rsidRDefault="00097643" w:rsidP="00097643">
      <w:pPr>
        <w:bidi/>
        <w:jc w:val="both"/>
        <w:rPr>
          <w:rFonts w:cs="David"/>
          <w:u w:val="single"/>
          <w:rtl/>
        </w:rPr>
      </w:pPr>
      <w:r w:rsidRPr="00097643">
        <w:rPr>
          <w:rFonts w:cs="David" w:hint="cs"/>
          <w:u w:val="single"/>
          <w:rtl/>
        </w:rPr>
        <w:t>דוד רותם</w:t>
      </w:r>
      <w:r w:rsidRPr="00097643">
        <w:rPr>
          <w:rFonts w:cs="David"/>
          <w:u w:val="single"/>
        </w:rPr>
        <w:t>:</w:t>
      </w:r>
    </w:p>
    <w:p w14:paraId="42FD729F" w14:textId="77777777" w:rsidR="00097643" w:rsidRPr="00097643" w:rsidRDefault="00097643" w:rsidP="00097643">
      <w:pPr>
        <w:bidi/>
        <w:ind w:firstLine="567"/>
        <w:jc w:val="both"/>
        <w:rPr>
          <w:rFonts w:cs="David" w:hint="cs"/>
          <w:rtl/>
        </w:rPr>
      </w:pPr>
    </w:p>
    <w:p w14:paraId="102319C7" w14:textId="77777777" w:rsidR="00097643" w:rsidRDefault="00097643" w:rsidP="00097643">
      <w:pPr>
        <w:bidi/>
        <w:ind w:firstLine="567"/>
        <w:jc w:val="both"/>
        <w:rPr>
          <w:rFonts w:cs="David" w:hint="cs"/>
          <w:rtl/>
        </w:rPr>
      </w:pPr>
      <w:r w:rsidRPr="00097643">
        <w:rPr>
          <w:rFonts w:cs="David" w:hint="cs"/>
          <w:rtl/>
        </w:rPr>
        <w:t xml:space="preserve">כאשר זה קורה במליאה ואומרים שזה יעבור לוועדת הכנסת, ממילא זה מחכה את התקופה של אותו שבוע, כשוועדת הכנסת מחליטה לאיזו ועדה. לא הרווחת זמן, לא הרווחת </w:t>
      </w:r>
    </w:p>
    <w:p w14:paraId="2DA0A855" w14:textId="77777777" w:rsidR="00097643" w:rsidRDefault="00097643" w:rsidP="00097643">
      <w:pPr>
        <w:bidi/>
        <w:ind w:firstLine="567"/>
        <w:jc w:val="both"/>
        <w:rPr>
          <w:rFonts w:cs="David" w:hint="cs"/>
          <w:rtl/>
        </w:rPr>
      </w:pPr>
    </w:p>
    <w:p w14:paraId="076691D6" w14:textId="77777777" w:rsidR="00097643" w:rsidRDefault="00097643" w:rsidP="00097643">
      <w:pPr>
        <w:bidi/>
        <w:ind w:firstLine="567"/>
        <w:jc w:val="both"/>
        <w:rPr>
          <w:rFonts w:cs="David" w:hint="cs"/>
          <w:rtl/>
        </w:rPr>
      </w:pPr>
    </w:p>
    <w:p w14:paraId="04F560C3" w14:textId="77777777" w:rsidR="00097643" w:rsidRPr="00097643" w:rsidRDefault="00097643" w:rsidP="00097643">
      <w:pPr>
        <w:bidi/>
        <w:ind w:firstLine="567"/>
        <w:jc w:val="both"/>
        <w:rPr>
          <w:rFonts w:cs="David" w:hint="cs"/>
          <w:rtl/>
        </w:rPr>
      </w:pPr>
      <w:r w:rsidRPr="00097643">
        <w:rPr>
          <w:rFonts w:cs="David" w:hint="cs"/>
          <w:rtl/>
        </w:rPr>
        <w:t xml:space="preserve">זילות החקיקה, כי מה שקורה הוא שהיושב ראש מכריז, מגישים בקשה וועדת הכנסת משנה </w:t>
      </w:r>
      <w:r w:rsidRPr="00097643">
        <w:rPr>
          <w:rFonts w:cs="David"/>
          <w:rtl/>
        </w:rPr>
        <w:t>–</w:t>
      </w:r>
      <w:r w:rsidRPr="00097643">
        <w:rPr>
          <w:rFonts w:cs="David" w:hint="cs"/>
          <w:rtl/>
        </w:rPr>
        <w:t xml:space="preserve"> יש רוב קואליציוני, אין רוב קואליציוני. </w:t>
      </w:r>
    </w:p>
    <w:p w14:paraId="548DDE26" w14:textId="77777777" w:rsidR="00097643" w:rsidRPr="00097643" w:rsidRDefault="00097643" w:rsidP="00097643">
      <w:pPr>
        <w:bidi/>
        <w:ind w:firstLine="567"/>
        <w:jc w:val="both"/>
        <w:rPr>
          <w:rFonts w:cs="David" w:hint="cs"/>
          <w:rtl/>
        </w:rPr>
      </w:pPr>
    </w:p>
    <w:p w14:paraId="61903251" w14:textId="77777777" w:rsidR="00097643" w:rsidRPr="00097643" w:rsidRDefault="00097643" w:rsidP="00097643">
      <w:pPr>
        <w:bidi/>
        <w:ind w:firstLine="567"/>
        <w:jc w:val="both"/>
        <w:rPr>
          <w:rFonts w:cs="David" w:hint="cs"/>
          <w:rtl/>
        </w:rPr>
      </w:pPr>
      <w:r w:rsidRPr="00097643">
        <w:rPr>
          <w:rFonts w:cs="David" w:hint="cs"/>
          <w:rtl/>
        </w:rPr>
        <w:t xml:space="preserve">למה לעורר את חברי הכנסת ואת סערת הרוחות שמפריעה להם, שהם יחשבו שמי יודע מה רוצים לעשות להם? תשאירו את המצב הקיים, לא קרה שום דבר. אתה לא מרוויח זמן, אתה לא מרוויח כבוד לחקיקה. למה לך לעורר את חברי-הכנסת, שיחשבו שאתה נלחם בהם? זה לא נותן לך כלום. </w:t>
      </w:r>
    </w:p>
    <w:p w14:paraId="73E73772" w14:textId="77777777" w:rsidR="00097643" w:rsidRPr="00097643" w:rsidRDefault="00097643" w:rsidP="00097643">
      <w:pPr>
        <w:bidi/>
        <w:jc w:val="both"/>
        <w:rPr>
          <w:rFonts w:cs="David" w:hint="cs"/>
          <w:rtl/>
        </w:rPr>
      </w:pPr>
    </w:p>
    <w:p w14:paraId="08471172" w14:textId="77777777" w:rsidR="00097643" w:rsidRPr="00097643" w:rsidRDefault="00097643" w:rsidP="00097643">
      <w:pPr>
        <w:bidi/>
        <w:jc w:val="both"/>
        <w:rPr>
          <w:rFonts w:cs="David" w:hint="cs"/>
          <w:rtl/>
        </w:rPr>
      </w:pPr>
      <w:r w:rsidRPr="00097643">
        <w:rPr>
          <w:rFonts w:cs="David" w:hint="cs"/>
          <w:u w:val="single"/>
          <w:rtl/>
        </w:rPr>
        <w:t>היו"ר דוד טל:</w:t>
      </w:r>
    </w:p>
    <w:p w14:paraId="2974EDCD" w14:textId="77777777" w:rsidR="00097643" w:rsidRPr="00097643" w:rsidRDefault="00097643" w:rsidP="00097643">
      <w:pPr>
        <w:bidi/>
        <w:jc w:val="both"/>
        <w:rPr>
          <w:rFonts w:cs="David" w:hint="cs"/>
          <w:rtl/>
        </w:rPr>
      </w:pPr>
    </w:p>
    <w:p w14:paraId="05D38B79" w14:textId="77777777" w:rsidR="00097643" w:rsidRPr="00097643" w:rsidRDefault="00097643" w:rsidP="00097643">
      <w:pPr>
        <w:bidi/>
        <w:jc w:val="both"/>
        <w:rPr>
          <w:rFonts w:cs="David" w:hint="cs"/>
          <w:rtl/>
        </w:rPr>
      </w:pPr>
      <w:r w:rsidRPr="00097643">
        <w:rPr>
          <w:rFonts w:cs="David" w:hint="cs"/>
          <w:rtl/>
        </w:rPr>
        <w:tab/>
        <w:t xml:space="preserve">תודה. חבר-הכנסת זיו, בבקשה. </w:t>
      </w:r>
    </w:p>
    <w:p w14:paraId="1F9A44B3" w14:textId="77777777" w:rsidR="00097643" w:rsidRPr="00097643" w:rsidRDefault="00097643" w:rsidP="00097643">
      <w:pPr>
        <w:bidi/>
        <w:jc w:val="both"/>
        <w:rPr>
          <w:rFonts w:cs="David" w:hint="cs"/>
          <w:rtl/>
        </w:rPr>
      </w:pPr>
    </w:p>
    <w:p w14:paraId="7C4A5327" w14:textId="77777777" w:rsidR="00097643" w:rsidRPr="00097643" w:rsidRDefault="00097643" w:rsidP="00097643">
      <w:pPr>
        <w:pStyle w:val="Heading5"/>
        <w:rPr>
          <w:rFonts w:hint="cs"/>
          <w:sz w:val="24"/>
          <w:rtl/>
        </w:rPr>
      </w:pPr>
      <w:r w:rsidRPr="00097643">
        <w:rPr>
          <w:rFonts w:hint="cs"/>
          <w:sz w:val="24"/>
          <w:u w:val="single"/>
          <w:rtl/>
        </w:rPr>
        <w:t>יצחק זיו:</w:t>
      </w:r>
    </w:p>
    <w:p w14:paraId="4A64EDFD" w14:textId="77777777" w:rsidR="00097643" w:rsidRPr="00097643" w:rsidRDefault="00097643" w:rsidP="00097643">
      <w:pPr>
        <w:pStyle w:val="Heading5"/>
        <w:rPr>
          <w:rFonts w:hint="cs"/>
          <w:sz w:val="24"/>
          <w:rtl/>
        </w:rPr>
      </w:pPr>
    </w:p>
    <w:p w14:paraId="1D0ACF44" w14:textId="77777777" w:rsidR="00097643" w:rsidRPr="00097643" w:rsidRDefault="00097643" w:rsidP="00097643">
      <w:pPr>
        <w:bidi/>
        <w:jc w:val="both"/>
        <w:rPr>
          <w:rFonts w:cs="David" w:hint="cs"/>
          <w:rtl/>
        </w:rPr>
      </w:pPr>
      <w:r w:rsidRPr="00097643">
        <w:rPr>
          <w:rFonts w:cs="David" w:hint="cs"/>
          <w:rtl/>
        </w:rPr>
        <w:tab/>
        <w:t xml:space="preserve"> נכון, חבר-הכנסת סער, שיש לך יותר ניסיון ממני. אבל כל צורת ההתבטאות והפאתוס שאתה מביע כאן, אני, כחבר כנסת חדש מסתכל ושואל את עצמי: לאן הגעתי? מה כל הביטויים ששמענו כאן?</w:t>
      </w:r>
    </w:p>
    <w:p w14:paraId="42BE1AB3" w14:textId="77777777" w:rsidR="00097643" w:rsidRPr="00097643" w:rsidRDefault="00097643" w:rsidP="00097643">
      <w:pPr>
        <w:bidi/>
        <w:jc w:val="both"/>
        <w:rPr>
          <w:rFonts w:cs="David" w:hint="cs"/>
          <w:rtl/>
        </w:rPr>
      </w:pPr>
    </w:p>
    <w:p w14:paraId="12132B4F"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047126DB" w14:textId="77777777" w:rsidR="00097643" w:rsidRPr="00097643" w:rsidRDefault="00097643" w:rsidP="00097643">
      <w:pPr>
        <w:bidi/>
        <w:jc w:val="both"/>
        <w:rPr>
          <w:rFonts w:cs="David" w:hint="cs"/>
          <w:u w:val="single"/>
          <w:rtl/>
        </w:rPr>
      </w:pPr>
    </w:p>
    <w:p w14:paraId="03EC5908" w14:textId="77777777" w:rsidR="00097643" w:rsidRPr="00097643" w:rsidRDefault="00097643" w:rsidP="00097643">
      <w:pPr>
        <w:bidi/>
        <w:jc w:val="both"/>
        <w:rPr>
          <w:rFonts w:cs="David" w:hint="cs"/>
          <w:rtl/>
        </w:rPr>
      </w:pPr>
      <w:r w:rsidRPr="00097643">
        <w:rPr>
          <w:rFonts w:cs="David" w:hint="cs"/>
          <w:rtl/>
        </w:rPr>
        <w:tab/>
        <w:t xml:space="preserve">אני מגן על הזכויות שלך. </w:t>
      </w:r>
    </w:p>
    <w:p w14:paraId="1D204799" w14:textId="77777777" w:rsidR="00097643" w:rsidRPr="00097643" w:rsidRDefault="00097643" w:rsidP="00097643">
      <w:pPr>
        <w:bidi/>
        <w:jc w:val="both"/>
        <w:rPr>
          <w:rFonts w:cs="David" w:hint="cs"/>
          <w:rtl/>
        </w:rPr>
      </w:pPr>
    </w:p>
    <w:p w14:paraId="7A677B31" w14:textId="77777777" w:rsidR="00097643" w:rsidRPr="00097643" w:rsidRDefault="00097643" w:rsidP="00097643">
      <w:pPr>
        <w:pStyle w:val="Heading5"/>
        <w:rPr>
          <w:rFonts w:hint="cs"/>
          <w:sz w:val="24"/>
          <w:rtl/>
        </w:rPr>
      </w:pPr>
      <w:r w:rsidRPr="00097643">
        <w:rPr>
          <w:rFonts w:hint="cs"/>
          <w:sz w:val="24"/>
          <w:u w:val="single"/>
          <w:rtl/>
        </w:rPr>
        <w:t>יצחק זיו:</w:t>
      </w:r>
    </w:p>
    <w:p w14:paraId="6EEDF2FF" w14:textId="77777777" w:rsidR="00097643" w:rsidRPr="00097643" w:rsidRDefault="00097643" w:rsidP="00097643">
      <w:pPr>
        <w:pStyle w:val="Heading5"/>
        <w:rPr>
          <w:rFonts w:hint="cs"/>
          <w:sz w:val="24"/>
          <w:rtl/>
        </w:rPr>
      </w:pPr>
    </w:p>
    <w:p w14:paraId="39900591" w14:textId="77777777" w:rsidR="00097643" w:rsidRPr="00097643" w:rsidRDefault="00097643" w:rsidP="00097643">
      <w:pPr>
        <w:bidi/>
        <w:jc w:val="both"/>
        <w:rPr>
          <w:rFonts w:cs="David" w:hint="cs"/>
          <w:rtl/>
        </w:rPr>
      </w:pPr>
      <w:r w:rsidRPr="00097643">
        <w:rPr>
          <w:rFonts w:cs="David" w:hint="cs"/>
          <w:rtl/>
        </w:rPr>
        <w:tab/>
        <w:t xml:space="preserve">אני רק שואל את עצמי: מה קרה בממשלות הקודמות, כשברגע שהועלתה הצעה להוריד מהגמלאים 4% כולם נתנו יד אחת? מה קרה אם כל דבר כזה יתעכב עוד שבוע וההחלטות לא תהיינה פזיזות כאלה? </w:t>
      </w:r>
    </w:p>
    <w:p w14:paraId="653258ED" w14:textId="77777777" w:rsidR="00097643" w:rsidRPr="00097643" w:rsidRDefault="00097643" w:rsidP="00097643">
      <w:pPr>
        <w:bidi/>
        <w:jc w:val="both"/>
        <w:rPr>
          <w:rFonts w:cs="David" w:hint="cs"/>
          <w:rtl/>
        </w:rPr>
      </w:pPr>
    </w:p>
    <w:p w14:paraId="578A605A" w14:textId="77777777" w:rsidR="00097643" w:rsidRPr="00097643" w:rsidRDefault="00097643" w:rsidP="00097643">
      <w:pPr>
        <w:bidi/>
        <w:jc w:val="both"/>
        <w:rPr>
          <w:rFonts w:cs="David" w:hint="cs"/>
          <w:rtl/>
        </w:rPr>
      </w:pPr>
      <w:r w:rsidRPr="00097643">
        <w:rPr>
          <w:rFonts w:cs="David" w:hint="cs"/>
          <w:u w:val="single"/>
          <w:rtl/>
        </w:rPr>
        <w:t xml:space="preserve">יולי </w:t>
      </w:r>
      <w:proofErr w:type="spellStart"/>
      <w:r w:rsidRPr="00097643">
        <w:rPr>
          <w:rFonts w:cs="David" w:hint="cs"/>
          <w:u w:val="single"/>
          <w:rtl/>
        </w:rPr>
        <w:t>אדלשטיין</w:t>
      </w:r>
      <w:proofErr w:type="spellEnd"/>
      <w:r w:rsidRPr="00097643">
        <w:rPr>
          <w:rFonts w:cs="David" w:hint="cs"/>
          <w:u w:val="single"/>
          <w:rtl/>
        </w:rPr>
        <w:t>:</w:t>
      </w:r>
    </w:p>
    <w:p w14:paraId="729F37E1" w14:textId="77777777" w:rsidR="00097643" w:rsidRPr="00097643" w:rsidRDefault="00097643" w:rsidP="00097643">
      <w:pPr>
        <w:bidi/>
        <w:jc w:val="both"/>
        <w:rPr>
          <w:rFonts w:cs="David" w:hint="cs"/>
          <w:rtl/>
        </w:rPr>
      </w:pPr>
    </w:p>
    <w:p w14:paraId="612FB51D" w14:textId="77777777" w:rsidR="00097643" w:rsidRPr="00097643" w:rsidRDefault="00097643" w:rsidP="00097643">
      <w:pPr>
        <w:bidi/>
        <w:jc w:val="both"/>
        <w:rPr>
          <w:rFonts w:cs="David" w:hint="cs"/>
          <w:rtl/>
        </w:rPr>
      </w:pPr>
      <w:r w:rsidRPr="00097643">
        <w:rPr>
          <w:rFonts w:cs="David" w:hint="cs"/>
          <w:rtl/>
        </w:rPr>
        <w:tab/>
        <w:t xml:space="preserve">זה הפוך. אז לגמלאים היה עוד שבוע 4%, עכשיו זה באותו יום. זאת הכוונה של הממשלה. </w:t>
      </w:r>
    </w:p>
    <w:p w14:paraId="7E43F578" w14:textId="77777777" w:rsidR="00097643" w:rsidRPr="00097643" w:rsidRDefault="00097643" w:rsidP="00097643">
      <w:pPr>
        <w:bidi/>
        <w:jc w:val="both"/>
        <w:rPr>
          <w:rFonts w:cs="David" w:hint="cs"/>
          <w:rtl/>
        </w:rPr>
      </w:pPr>
    </w:p>
    <w:p w14:paraId="102CF7EE" w14:textId="77777777" w:rsidR="00097643" w:rsidRPr="00097643" w:rsidRDefault="00097643" w:rsidP="00097643">
      <w:pPr>
        <w:pStyle w:val="Heading5"/>
        <w:rPr>
          <w:rFonts w:hint="cs"/>
          <w:sz w:val="24"/>
          <w:rtl/>
        </w:rPr>
      </w:pPr>
      <w:r w:rsidRPr="00097643">
        <w:rPr>
          <w:rFonts w:hint="cs"/>
          <w:sz w:val="24"/>
          <w:u w:val="single"/>
          <w:rtl/>
        </w:rPr>
        <w:t>יצחק זיו:</w:t>
      </w:r>
    </w:p>
    <w:p w14:paraId="28301857" w14:textId="77777777" w:rsidR="00097643" w:rsidRPr="00097643" w:rsidRDefault="00097643" w:rsidP="00097643">
      <w:pPr>
        <w:pStyle w:val="Heading5"/>
        <w:rPr>
          <w:rFonts w:hint="cs"/>
          <w:sz w:val="24"/>
          <w:rtl/>
        </w:rPr>
      </w:pPr>
    </w:p>
    <w:p w14:paraId="582281E5" w14:textId="77777777" w:rsidR="00097643" w:rsidRPr="00097643" w:rsidRDefault="00097643" w:rsidP="00097643">
      <w:pPr>
        <w:bidi/>
        <w:jc w:val="both"/>
        <w:rPr>
          <w:rFonts w:cs="David" w:hint="cs"/>
          <w:rtl/>
        </w:rPr>
      </w:pPr>
      <w:r w:rsidRPr="00097643">
        <w:rPr>
          <w:rFonts w:cs="David" w:hint="cs"/>
          <w:rtl/>
        </w:rPr>
        <w:tab/>
        <w:t xml:space="preserve">מה שקרה אז, שפתאום היו החלטות באותו רגע, והקואליציה והאופוזיציה – כולם נתנו יד אחת לפגוע. אני מבקש דבר אחד: בואו נרד מסגנון דיבור כמו שנהוג שיהיה כאן, ולא להתבטאויות של כל מה ששמענו כאן. </w:t>
      </w:r>
    </w:p>
    <w:p w14:paraId="3EDE0230" w14:textId="77777777" w:rsidR="00097643" w:rsidRPr="00097643" w:rsidRDefault="00097643" w:rsidP="00097643">
      <w:pPr>
        <w:bidi/>
        <w:jc w:val="both"/>
        <w:rPr>
          <w:rFonts w:cs="David" w:hint="cs"/>
          <w:rtl/>
        </w:rPr>
      </w:pPr>
    </w:p>
    <w:p w14:paraId="6606B6AA" w14:textId="77777777" w:rsidR="00097643" w:rsidRPr="00097643" w:rsidRDefault="00097643" w:rsidP="00097643">
      <w:pPr>
        <w:bidi/>
        <w:jc w:val="both"/>
        <w:rPr>
          <w:rFonts w:cs="David" w:hint="cs"/>
          <w:rtl/>
        </w:rPr>
      </w:pPr>
      <w:r w:rsidRPr="00097643">
        <w:rPr>
          <w:rFonts w:cs="David" w:hint="cs"/>
          <w:u w:val="single"/>
          <w:rtl/>
        </w:rPr>
        <w:t>היו"ר דוד טל:</w:t>
      </w:r>
    </w:p>
    <w:p w14:paraId="2A9A7FAF" w14:textId="77777777" w:rsidR="00097643" w:rsidRPr="00097643" w:rsidRDefault="00097643" w:rsidP="00097643">
      <w:pPr>
        <w:bidi/>
        <w:jc w:val="both"/>
        <w:rPr>
          <w:rFonts w:cs="David" w:hint="cs"/>
          <w:rtl/>
        </w:rPr>
      </w:pPr>
    </w:p>
    <w:p w14:paraId="042133F2" w14:textId="77777777" w:rsidR="00097643" w:rsidRPr="00097643" w:rsidRDefault="00097643" w:rsidP="00097643">
      <w:pPr>
        <w:bidi/>
        <w:jc w:val="both"/>
        <w:rPr>
          <w:rFonts w:cs="David" w:hint="cs"/>
          <w:rtl/>
        </w:rPr>
      </w:pPr>
      <w:r w:rsidRPr="00097643">
        <w:rPr>
          <w:rFonts w:cs="David" w:hint="cs"/>
          <w:rtl/>
        </w:rPr>
        <w:tab/>
        <w:t xml:space="preserve"> תודה רבה. חבר-הכנסת </w:t>
      </w:r>
      <w:proofErr w:type="spellStart"/>
      <w:r w:rsidRPr="00097643">
        <w:rPr>
          <w:rFonts w:cs="David" w:hint="cs"/>
          <w:rtl/>
        </w:rPr>
        <w:t>אדלשטיין</w:t>
      </w:r>
      <w:proofErr w:type="spellEnd"/>
      <w:r w:rsidRPr="00097643">
        <w:rPr>
          <w:rFonts w:cs="David" w:hint="cs"/>
          <w:rtl/>
        </w:rPr>
        <w:t xml:space="preserve">, בבקשה. </w:t>
      </w:r>
    </w:p>
    <w:p w14:paraId="08D27673" w14:textId="77777777" w:rsidR="00097643" w:rsidRPr="00097643" w:rsidRDefault="00097643" w:rsidP="00097643">
      <w:pPr>
        <w:bidi/>
        <w:jc w:val="both"/>
        <w:rPr>
          <w:rFonts w:cs="David" w:hint="cs"/>
          <w:u w:val="single"/>
          <w:rtl/>
        </w:rPr>
      </w:pPr>
    </w:p>
    <w:p w14:paraId="0D16E1B6" w14:textId="77777777" w:rsidR="00097643" w:rsidRPr="00097643" w:rsidRDefault="00097643" w:rsidP="00097643">
      <w:pPr>
        <w:bidi/>
        <w:jc w:val="both"/>
        <w:rPr>
          <w:rFonts w:cs="David" w:hint="cs"/>
          <w:rtl/>
        </w:rPr>
      </w:pPr>
      <w:r w:rsidRPr="00097643">
        <w:rPr>
          <w:rFonts w:cs="David" w:hint="cs"/>
          <w:u w:val="single"/>
          <w:rtl/>
        </w:rPr>
        <w:t xml:space="preserve">יולי </w:t>
      </w:r>
      <w:proofErr w:type="spellStart"/>
      <w:r w:rsidRPr="00097643">
        <w:rPr>
          <w:rFonts w:cs="David" w:hint="cs"/>
          <w:u w:val="single"/>
          <w:rtl/>
        </w:rPr>
        <w:t>אדלשטיין</w:t>
      </w:r>
      <w:proofErr w:type="spellEnd"/>
      <w:r w:rsidRPr="00097643">
        <w:rPr>
          <w:rFonts w:cs="David" w:hint="cs"/>
          <w:u w:val="single"/>
          <w:rtl/>
        </w:rPr>
        <w:t>:</w:t>
      </w:r>
    </w:p>
    <w:p w14:paraId="41DDC4FB" w14:textId="77777777" w:rsidR="00097643" w:rsidRPr="00097643" w:rsidRDefault="00097643" w:rsidP="00097643">
      <w:pPr>
        <w:bidi/>
        <w:jc w:val="both"/>
        <w:rPr>
          <w:rFonts w:cs="David" w:hint="cs"/>
          <w:rtl/>
        </w:rPr>
      </w:pPr>
    </w:p>
    <w:p w14:paraId="73DA9E0F" w14:textId="77777777" w:rsidR="00097643" w:rsidRPr="00097643" w:rsidRDefault="00097643" w:rsidP="00097643">
      <w:pPr>
        <w:bidi/>
        <w:ind w:firstLine="567"/>
        <w:jc w:val="both"/>
        <w:rPr>
          <w:rFonts w:cs="David" w:hint="cs"/>
          <w:rtl/>
        </w:rPr>
      </w:pPr>
      <w:r w:rsidRPr="00097643">
        <w:rPr>
          <w:rFonts w:cs="David" w:hint="cs"/>
          <w:rtl/>
        </w:rPr>
        <w:t xml:space="preserve">מכיוון שאני מקבל באהבה את הדברים של קודמי, לא אכנס למכנה משותף של כל מיני הצעות לתיקונים שהוצעו לנו. רק אגיד לך, אדוני היושב ראש, ביטוי אחד בתרגום חופשי לעברית: כשמשהו לא שבור אל תנסה לתקן. יש המון דברים לתקן, דווקא עם הנושא הזה – לאיזו ועדה להפנות הצעות חוק מהמליאה, דווקא על הנושא הזה לא שמעתי בשנותיי הקצרות כחבר כנסת </w:t>
      </w:r>
      <w:r w:rsidRPr="00097643">
        <w:rPr>
          <w:rFonts w:cs="David"/>
          <w:rtl/>
        </w:rPr>
        <w:t>–</w:t>
      </w:r>
      <w:r w:rsidRPr="00097643">
        <w:rPr>
          <w:rFonts w:cs="David" w:hint="cs"/>
          <w:rtl/>
        </w:rPr>
        <w:t xml:space="preserve"> שהן גם כמניין שנותיך - לא שמעתי יותר מידי טרוניות ותלונות. למה אנחנו נכנסים לזה?</w:t>
      </w:r>
    </w:p>
    <w:p w14:paraId="24EE8D3A" w14:textId="77777777" w:rsidR="00097643" w:rsidRPr="00097643" w:rsidRDefault="00097643" w:rsidP="00097643">
      <w:pPr>
        <w:bidi/>
        <w:ind w:firstLine="567"/>
        <w:jc w:val="both"/>
        <w:rPr>
          <w:rFonts w:cs="David" w:hint="cs"/>
          <w:rtl/>
        </w:rPr>
      </w:pPr>
    </w:p>
    <w:p w14:paraId="6EACB393" w14:textId="77777777" w:rsidR="00097643" w:rsidRPr="00097643" w:rsidRDefault="00097643" w:rsidP="00097643">
      <w:pPr>
        <w:bidi/>
        <w:ind w:firstLine="567"/>
        <w:jc w:val="both"/>
        <w:rPr>
          <w:rFonts w:cs="David" w:hint="cs"/>
          <w:rtl/>
        </w:rPr>
      </w:pPr>
      <w:r w:rsidRPr="00097643">
        <w:rPr>
          <w:rFonts w:cs="David" w:hint="cs"/>
          <w:rtl/>
        </w:rPr>
        <w:t xml:space="preserve">אנחנו באמת מנסים לתקן את הנושא של שאילתות, את נושא של תשובות להצעות לסדר-יום,  כל מיני דברים שבאמת זועקים לשמיים - - - </w:t>
      </w:r>
    </w:p>
    <w:p w14:paraId="7271EF82" w14:textId="77777777" w:rsidR="00097643" w:rsidRDefault="00097643" w:rsidP="00097643">
      <w:pPr>
        <w:bidi/>
        <w:jc w:val="both"/>
        <w:rPr>
          <w:rFonts w:cs="David" w:hint="cs"/>
          <w:rtl/>
        </w:rPr>
      </w:pPr>
    </w:p>
    <w:p w14:paraId="17FE37A7" w14:textId="77777777" w:rsidR="00097643" w:rsidRDefault="00097643" w:rsidP="00097643">
      <w:pPr>
        <w:bidi/>
        <w:jc w:val="both"/>
        <w:rPr>
          <w:rFonts w:cs="David" w:hint="cs"/>
          <w:rtl/>
        </w:rPr>
      </w:pPr>
    </w:p>
    <w:p w14:paraId="0EA9CB07" w14:textId="77777777" w:rsidR="00097643" w:rsidRDefault="00097643" w:rsidP="00097643">
      <w:pPr>
        <w:bidi/>
        <w:jc w:val="both"/>
        <w:rPr>
          <w:rFonts w:cs="David" w:hint="cs"/>
          <w:rtl/>
        </w:rPr>
      </w:pPr>
    </w:p>
    <w:p w14:paraId="22DE785A" w14:textId="77777777" w:rsidR="00097643" w:rsidRDefault="00097643" w:rsidP="00097643">
      <w:pPr>
        <w:bidi/>
        <w:jc w:val="both"/>
        <w:rPr>
          <w:rFonts w:cs="David" w:hint="cs"/>
          <w:rtl/>
        </w:rPr>
      </w:pPr>
    </w:p>
    <w:p w14:paraId="4BBBDFFF" w14:textId="77777777" w:rsidR="00097643" w:rsidRPr="00097643" w:rsidRDefault="00097643" w:rsidP="00097643">
      <w:pPr>
        <w:bidi/>
        <w:jc w:val="both"/>
        <w:rPr>
          <w:rFonts w:cs="David" w:hint="cs"/>
          <w:rtl/>
        </w:rPr>
      </w:pPr>
    </w:p>
    <w:p w14:paraId="018D2889" w14:textId="77777777" w:rsidR="00097643" w:rsidRPr="00097643" w:rsidRDefault="00097643" w:rsidP="00097643">
      <w:pPr>
        <w:bidi/>
        <w:jc w:val="both"/>
        <w:rPr>
          <w:rFonts w:cs="David" w:hint="cs"/>
          <w:rtl/>
        </w:rPr>
      </w:pPr>
      <w:r w:rsidRPr="00097643">
        <w:rPr>
          <w:rFonts w:cs="David" w:hint="cs"/>
          <w:u w:val="single"/>
          <w:rtl/>
        </w:rPr>
        <w:t>היו"ר דוד טל:</w:t>
      </w:r>
    </w:p>
    <w:p w14:paraId="1F58BCA7" w14:textId="77777777" w:rsidR="00097643" w:rsidRPr="00097643" w:rsidRDefault="00097643" w:rsidP="00097643">
      <w:pPr>
        <w:bidi/>
        <w:jc w:val="both"/>
        <w:rPr>
          <w:rFonts w:cs="David" w:hint="cs"/>
          <w:rtl/>
        </w:rPr>
      </w:pPr>
    </w:p>
    <w:p w14:paraId="2A4A24F1" w14:textId="77777777" w:rsidR="00097643" w:rsidRPr="00097643" w:rsidRDefault="00097643" w:rsidP="00097643">
      <w:pPr>
        <w:bidi/>
        <w:ind w:firstLine="567"/>
        <w:jc w:val="both"/>
        <w:rPr>
          <w:rFonts w:cs="David" w:hint="cs"/>
          <w:rtl/>
        </w:rPr>
      </w:pPr>
      <w:r w:rsidRPr="00097643">
        <w:rPr>
          <w:rFonts w:cs="David" w:hint="cs"/>
          <w:rtl/>
        </w:rPr>
        <w:t xml:space="preserve">דרך אגב, אם יש דברים שאתה חושב שהם טעונים תיקון, זה התפקיד של הוועדה הזאת. תביא את זה אליה. </w:t>
      </w:r>
    </w:p>
    <w:p w14:paraId="79780175" w14:textId="77777777" w:rsidR="00097643" w:rsidRPr="00097643" w:rsidRDefault="00097643" w:rsidP="00097643">
      <w:pPr>
        <w:bidi/>
        <w:jc w:val="both"/>
        <w:rPr>
          <w:rFonts w:cs="David" w:hint="cs"/>
          <w:rtl/>
        </w:rPr>
      </w:pPr>
    </w:p>
    <w:p w14:paraId="0BDCEE24"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35A883EA" w14:textId="77777777" w:rsidR="00097643" w:rsidRPr="00097643" w:rsidRDefault="00097643" w:rsidP="00097643">
      <w:pPr>
        <w:bidi/>
        <w:jc w:val="both"/>
        <w:rPr>
          <w:rFonts w:cs="David" w:hint="cs"/>
          <w:u w:val="single"/>
          <w:rtl/>
        </w:rPr>
      </w:pPr>
    </w:p>
    <w:p w14:paraId="1CD981A0" w14:textId="77777777" w:rsidR="00097643" w:rsidRPr="00097643" w:rsidRDefault="00097643" w:rsidP="00097643">
      <w:pPr>
        <w:bidi/>
        <w:jc w:val="both"/>
        <w:rPr>
          <w:rFonts w:cs="David" w:hint="cs"/>
          <w:rtl/>
        </w:rPr>
      </w:pPr>
      <w:r w:rsidRPr="00097643">
        <w:rPr>
          <w:rFonts w:cs="David" w:hint="cs"/>
          <w:rtl/>
        </w:rPr>
        <w:tab/>
        <w:t xml:space="preserve"> הגשתי הצעות לפני יותר משנה, בתקופתה של רוחמה אברהם. אדוני יבדוק את המגש שלו - - - </w:t>
      </w:r>
    </w:p>
    <w:p w14:paraId="5F4E93E4" w14:textId="77777777" w:rsidR="00097643" w:rsidRPr="00097643" w:rsidRDefault="00097643" w:rsidP="00097643">
      <w:pPr>
        <w:bidi/>
        <w:jc w:val="both"/>
        <w:rPr>
          <w:rFonts w:cs="David" w:hint="cs"/>
          <w:rtl/>
        </w:rPr>
      </w:pPr>
    </w:p>
    <w:p w14:paraId="648C7794" w14:textId="77777777" w:rsidR="00097643" w:rsidRPr="00097643" w:rsidRDefault="00097643" w:rsidP="00097643">
      <w:pPr>
        <w:bidi/>
        <w:jc w:val="both"/>
        <w:rPr>
          <w:rFonts w:cs="David" w:hint="cs"/>
          <w:rtl/>
        </w:rPr>
      </w:pPr>
      <w:r w:rsidRPr="00097643">
        <w:rPr>
          <w:rFonts w:cs="David" w:hint="cs"/>
          <w:u w:val="single"/>
          <w:rtl/>
        </w:rPr>
        <w:t>היו"ר דוד טל:</w:t>
      </w:r>
    </w:p>
    <w:p w14:paraId="7BD45C3A" w14:textId="77777777" w:rsidR="00097643" w:rsidRPr="00097643" w:rsidRDefault="00097643" w:rsidP="00097643">
      <w:pPr>
        <w:bidi/>
        <w:jc w:val="both"/>
        <w:rPr>
          <w:rFonts w:cs="David" w:hint="cs"/>
          <w:rtl/>
        </w:rPr>
      </w:pPr>
    </w:p>
    <w:p w14:paraId="1CE319C1" w14:textId="77777777" w:rsidR="00097643" w:rsidRPr="00097643" w:rsidRDefault="00097643" w:rsidP="00097643">
      <w:pPr>
        <w:bidi/>
        <w:ind w:firstLine="567"/>
        <w:jc w:val="both"/>
        <w:rPr>
          <w:rFonts w:cs="David" w:hint="cs"/>
          <w:rtl/>
        </w:rPr>
      </w:pPr>
      <w:r w:rsidRPr="00097643">
        <w:rPr>
          <w:rFonts w:cs="David" w:hint="cs"/>
          <w:rtl/>
        </w:rPr>
        <w:t>אני חושב שהשולחן שלי נקי, מפני שזאת ההוראה שנתתי בכניסתי לתפקיד: לשים כל מה שיש על השולחן.</w:t>
      </w:r>
    </w:p>
    <w:p w14:paraId="4F5FBE2E" w14:textId="77777777" w:rsidR="00097643" w:rsidRPr="00097643" w:rsidRDefault="00097643" w:rsidP="00097643">
      <w:pPr>
        <w:bidi/>
        <w:jc w:val="both"/>
        <w:rPr>
          <w:rFonts w:cs="David" w:hint="cs"/>
          <w:rtl/>
        </w:rPr>
      </w:pPr>
    </w:p>
    <w:p w14:paraId="270FC5FA"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232AC470" w14:textId="77777777" w:rsidR="00097643" w:rsidRPr="00097643" w:rsidRDefault="00097643" w:rsidP="00097643">
      <w:pPr>
        <w:bidi/>
        <w:jc w:val="both"/>
        <w:rPr>
          <w:rFonts w:cs="David" w:hint="cs"/>
          <w:u w:val="single"/>
          <w:rtl/>
        </w:rPr>
      </w:pPr>
    </w:p>
    <w:p w14:paraId="3ABED481" w14:textId="77777777" w:rsidR="00097643" w:rsidRPr="00097643" w:rsidRDefault="00097643" w:rsidP="00097643">
      <w:pPr>
        <w:bidi/>
        <w:jc w:val="both"/>
        <w:rPr>
          <w:rFonts w:cs="David" w:hint="cs"/>
          <w:rtl/>
        </w:rPr>
      </w:pPr>
      <w:r w:rsidRPr="00097643">
        <w:rPr>
          <w:rFonts w:cs="David" w:hint="cs"/>
          <w:rtl/>
        </w:rPr>
        <w:tab/>
        <w:t xml:space="preserve"> אדוני יבדוק מול הוועדה. </w:t>
      </w:r>
    </w:p>
    <w:p w14:paraId="45EB2E35" w14:textId="77777777" w:rsidR="00097643" w:rsidRPr="00097643" w:rsidRDefault="00097643" w:rsidP="00097643">
      <w:pPr>
        <w:bidi/>
        <w:jc w:val="both"/>
        <w:rPr>
          <w:rFonts w:cs="David" w:hint="cs"/>
          <w:rtl/>
        </w:rPr>
      </w:pPr>
    </w:p>
    <w:p w14:paraId="6A587CD2" w14:textId="77777777" w:rsidR="00097643" w:rsidRPr="00097643" w:rsidRDefault="00097643" w:rsidP="00097643">
      <w:pPr>
        <w:bidi/>
        <w:jc w:val="both"/>
        <w:rPr>
          <w:rFonts w:cs="David" w:hint="cs"/>
          <w:rtl/>
        </w:rPr>
      </w:pPr>
      <w:r w:rsidRPr="00097643">
        <w:rPr>
          <w:rFonts w:cs="David" w:hint="cs"/>
          <w:u w:val="single"/>
          <w:rtl/>
        </w:rPr>
        <w:t>היו"ר דוד טל:</w:t>
      </w:r>
    </w:p>
    <w:p w14:paraId="5FB96EC3" w14:textId="77777777" w:rsidR="00097643" w:rsidRPr="00097643" w:rsidRDefault="00097643" w:rsidP="00097643">
      <w:pPr>
        <w:bidi/>
        <w:jc w:val="both"/>
        <w:rPr>
          <w:rFonts w:cs="David" w:hint="cs"/>
          <w:rtl/>
        </w:rPr>
      </w:pPr>
    </w:p>
    <w:p w14:paraId="67DB0CF3" w14:textId="77777777" w:rsidR="00097643" w:rsidRPr="00097643" w:rsidRDefault="00097643" w:rsidP="00097643">
      <w:pPr>
        <w:bidi/>
        <w:ind w:firstLine="567"/>
        <w:jc w:val="both"/>
        <w:rPr>
          <w:rFonts w:cs="David" w:hint="cs"/>
          <w:rtl/>
        </w:rPr>
      </w:pPr>
      <w:r w:rsidRPr="00097643">
        <w:rPr>
          <w:rFonts w:cs="David" w:hint="cs"/>
          <w:rtl/>
        </w:rPr>
        <w:t xml:space="preserve">אנחנו נבדוק, ואם לא </w:t>
      </w:r>
      <w:r w:rsidRPr="00097643">
        <w:rPr>
          <w:rFonts w:cs="David"/>
          <w:rtl/>
        </w:rPr>
        <w:t>–</w:t>
      </w:r>
      <w:r w:rsidRPr="00097643">
        <w:rPr>
          <w:rFonts w:cs="David" w:hint="cs"/>
          <w:rtl/>
        </w:rPr>
        <w:t xml:space="preserve"> אתה תזכיר לנו. אני שוב חוזר, חבר-הכנסת </w:t>
      </w:r>
      <w:proofErr w:type="spellStart"/>
      <w:r w:rsidRPr="00097643">
        <w:rPr>
          <w:rFonts w:cs="David" w:hint="cs"/>
          <w:rtl/>
        </w:rPr>
        <w:t>אדלשטיין</w:t>
      </w:r>
      <w:proofErr w:type="spellEnd"/>
      <w:r w:rsidRPr="00097643">
        <w:rPr>
          <w:rFonts w:cs="David" w:hint="cs"/>
          <w:rtl/>
        </w:rPr>
        <w:t xml:space="preserve">: כל הדברים שאדוני סבור שהם טעונים תיקון, זו הוועדה. תביא את זה לכאן, נשכנע את חברי הכנסת. </w:t>
      </w:r>
    </w:p>
    <w:p w14:paraId="598CA583" w14:textId="77777777" w:rsidR="00097643" w:rsidRPr="00097643" w:rsidRDefault="00097643" w:rsidP="00097643">
      <w:pPr>
        <w:bidi/>
        <w:jc w:val="both"/>
        <w:rPr>
          <w:rFonts w:cs="David" w:hint="cs"/>
          <w:rtl/>
        </w:rPr>
      </w:pPr>
    </w:p>
    <w:p w14:paraId="03B66743" w14:textId="77777777" w:rsidR="00097643" w:rsidRPr="00097643" w:rsidRDefault="00097643" w:rsidP="00097643">
      <w:pPr>
        <w:pStyle w:val="Heading5"/>
        <w:rPr>
          <w:rFonts w:hint="cs"/>
          <w:sz w:val="24"/>
          <w:rtl/>
        </w:rPr>
      </w:pPr>
      <w:r w:rsidRPr="00097643">
        <w:rPr>
          <w:rFonts w:hint="cs"/>
          <w:sz w:val="24"/>
          <w:u w:val="single"/>
          <w:rtl/>
        </w:rPr>
        <w:t>יצחק זיו:</w:t>
      </w:r>
    </w:p>
    <w:p w14:paraId="07A4328F" w14:textId="77777777" w:rsidR="00097643" w:rsidRPr="00097643" w:rsidRDefault="00097643" w:rsidP="00097643">
      <w:pPr>
        <w:pStyle w:val="Heading5"/>
        <w:rPr>
          <w:rFonts w:hint="cs"/>
          <w:sz w:val="24"/>
          <w:rtl/>
        </w:rPr>
      </w:pPr>
    </w:p>
    <w:p w14:paraId="41345AC9" w14:textId="77777777" w:rsidR="00097643" w:rsidRPr="00097643" w:rsidRDefault="00097643" w:rsidP="00097643">
      <w:pPr>
        <w:bidi/>
        <w:jc w:val="both"/>
        <w:rPr>
          <w:rFonts w:cs="David" w:hint="cs"/>
          <w:rtl/>
        </w:rPr>
      </w:pPr>
      <w:r w:rsidRPr="00097643">
        <w:rPr>
          <w:rFonts w:cs="David" w:hint="cs"/>
          <w:rtl/>
        </w:rPr>
        <w:tab/>
        <w:t xml:space="preserve">ראינו במליאה שכל אחד זורק שם של ועדה, וזה לוועדת הכנסת. השיטה הזאת לא יכולה לעבוד בצורה כזאת. </w:t>
      </w:r>
    </w:p>
    <w:p w14:paraId="108BABC3" w14:textId="77777777" w:rsidR="00097643" w:rsidRPr="00097643" w:rsidRDefault="00097643" w:rsidP="00097643">
      <w:pPr>
        <w:bidi/>
        <w:jc w:val="both"/>
        <w:rPr>
          <w:rFonts w:cs="David" w:hint="cs"/>
          <w:rtl/>
        </w:rPr>
      </w:pPr>
    </w:p>
    <w:p w14:paraId="59490A0A" w14:textId="77777777" w:rsidR="00097643" w:rsidRPr="00097643" w:rsidRDefault="00097643" w:rsidP="00097643">
      <w:pPr>
        <w:bidi/>
        <w:jc w:val="both"/>
        <w:rPr>
          <w:rFonts w:cs="David" w:hint="cs"/>
          <w:u w:val="single"/>
          <w:rtl/>
        </w:rPr>
      </w:pPr>
      <w:r w:rsidRPr="00097643">
        <w:rPr>
          <w:rFonts w:cs="David" w:hint="cs"/>
          <w:u w:val="single"/>
          <w:rtl/>
        </w:rPr>
        <w:t>גדעון סער:</w:t>
      </w:r>
    </w:p>
    <w:p w14:paraId="6213164B" w14:textId="77777777" w:rsidR="00097643" w:rsidRPr="00097643" w:rsidRDefault="00097643" w:rsidP="00097643">
      <w:pPr>
        <w:bidi/>
        <w:jc w:val="both"/>
        <w:rPr>
          <w:rFonts w:cs="David" w:hint="cs"/>
          <w:u w:val="single"/>
          <w:rtl/>
        </w:rPr>
      </w:pPr>
    </w:p>
    <w:p w14:paraId="114B3455" w14:textId="77777777" w:rsidR="00097643" w:rsidRPr="00097643" w:rsidRDefault="00097643" w:rsidP="00097643">
      <w:pPr>
        <w:bidi/>
        <w:jc w:val="both"/>
        <w:rPr>
          <w:rFonts w:cs="David" w:hint="cs"/>
          <w:rtl/>
        </w:rPr>
      </w:pPr>
      <w:r w:rsidRPr="00097643">
        <w:rPr>
          <w:rFonts w:cs="David" w:hint="cs"/>
          <w:rtl/>
        </w:rPr>
        <w:tab/>
        <w:t xml:space="preserve">אני, כיושב ראש מעמד האישה, יכול לפנות על כל הצעה לוועדת הכנסת. אז מה? למה אני יותר משלי </w:t>
      </w:r>
      <w:proofErr w:type="spellStart"/>
      <w:r w:rsidRPr="00097643">
        <w:rPr>
          <w:rFonts w:cs="David" w:hint="cs"/>
          <w:rtl/>
        </w:rPr>
        <w:t>יחימוביץ</w:t>
      </w:r>
      <w:proofErr w:type="spellEnd"/>
      <w:r w:rsidRPr="00097643">
        <w:rPr>
          <w:rFonts w:cs="David" w:hint="cs"/>
          <w:rtl/>
        </w:rPr>
        <w:t xml:space="preserve"> או מחבר הכנסת אריאל?</w:t>
      </w:r>
    </w:p>
    <w:p w14:paraId="0D2368BD" w14:textId="77777777" w:rsidR="00097643" w:rsidRPr="00097643" w:rsidRDefault="00097643" w:rsidP="00097643">
      <w:pPr>
        <w:bidi/>
        <w:jc w:val="both"/>
        <w:rPr>
          <w:rFonts w:cs="David" w:hint="cs"/>
          <w:rtl/>
        </w:rPr>
      </w:pPr>
    </w:p>
    <w:p w14:paraId="2275D58E" w14:textId="77777777" w:rsidR="00097643" w:rsidRPr="00097643" w:rsidRDefault="00097643" w:rsidP="00097643">
      <w:pPr>
        <w:bidi/>
        <w:jc w:val="both"/>
        <w:rPr>
          <w:rFonts w:cs="David" w:hint="cs"/>
          <w:rtl/>
        </w:rPr>
      </w:pPr>
      <w:r w:rsidRPr="00097643">
        <w:rPr>
          <w:rFonts w:cs="David" w:hint="cs"/>
          <w:u w:val="single"/>
          <w:rtl/>
        </w:rPr>
        <w:t>היו"ר דוד טל:</w:t>
      </w:r>
    </w:p>
    <w:p w14:paraId="1D8E7996" w14:textId="77777777" w:rsidR="00097643" w:rsidRPr="00097643" w:rsidRDefault="00097643" w:rsidP="00097643">
      <w:pPr>
        <w:bidi/>
        <w:jc w:val="both"/>
        <w:rPr>
          <w:rFonts w:cs="David" w:hint="cs"/>
          <w:rtl/>
        </w:rPr>
      </w:pPr>
    </w:p>
    <w:p w14:paraId="7DDB3087" w14:textId="77777777" w:rsidR="00097643" w:rsidRPr="00097643" w:rsidRDefault="00097643" w:rsidP="00097643">
      <w:pPr>
        <w:bidi/>
        <w:jc w:val="both"/>
        <w:rPr>
          <w:rFonts w:cs="David" w:hint="cs"/>
          <w:rtl/>
        </w:rPr>
      </w:pPr>
      <w:r w:rsidRPr="00097643">
        <w:rPr>
          <w:rFonts w:cs="David" w:hint="cs"/>
          <w:rtl/>
        </w:rPr>
        <w:tab/>
        <w:t xml:space="preserve"> חבר-הכנסת </w:t>
      </w:r>
      <w:proofErr w:type="spellStart"/>
      <w:r w:rsidRPr="00097643">
        <w:rPr>
          <w:rFonts w:cs="David" w:hint="cs"/>
          <w:rtl/>
        </w:rPr>
        <w:t>אדלשטיין</w:t>
      </w:r>
      <w:proofErr w:type="spellEnd"/>
      <w:r w:rsidRPr="00097643">
        <w:rPr>
          <w:rFonts w:cs="David" w:hint="cs"/>
          <w:rtl/>
        </w:rPr>
        <w:t xml:space="preserve"> הוא בזכות דיבור. הוא לא מפריע לאף אחד. גדעון, חברך לסיעה. </w:t>
      </w:r>
    </w:p>
    <w:p w14:paraId="5CE19E5B" w14:textId="77777777" w:rsidR="00097643" w:rsidRPr="00097643" w:rsidRDefault="00097643" w:rsidP="00097643">
      <w:pPr>
        <w:bidi/>
        <w:jc w:val="both"/>
        <w:rPr>
          <w:rFonts w:cs="David" w:hint="cs"/>
          <w:rtl/>
        </w:rPr>
      </w:pPr>
    </w:p>
    <w:p w14:paraId="5684F7E0" w14:textId="77777777" w:rsidR="00097643" w:rsidRPr="00097643" w:rsidRDefault="00097643" w:rsidP="00097643">
      <w:pPr>
        <w:bidi/>
        <w:jc w:val="both"/>
        <w:rPr>
          <w:rFonts w:cs="David" w:hint="cs"/>
          <w:rtl/>
        </w:rPr>
      </w:pPr>
      <w:r w:rsidRPr="00097643">
        <w:rPr>
          <w:rFonts w:cs="David" w:hint="cs"/>
          <w:u w:val="single"/>
          <w:rtl/>
        </w:rPr>
        <w:t xml:space="preserve">יולי </w:t>
      </w:r>
      <w:proofErr w:type="spellStart"/>
      <w:r w:rsidRPr="00097643">
        <w:rPr>
          <w:rFonts w:cs="David" w:hint="cs"/>
          <w:u w:val="single"/>
          <w:rtl/>
        </w:rPr>
        <w:t>אדלשטיין</w:t>
      </w:r>
      <w:proofErr w:type="spellEnd"/>
      <w:r w:rsidRPr="00097643">
        <w:rPr>
          <w:rFonts w:cs="David" w:hint="cs"/>
          <w:u w:val="single"/>
          <w:rtl/>
        </w:rPr>
        <w:t>:</w:t>
      </w:r>
    </w:p>
    <w:p w14:paraId="46263F04" w14:textId="77777777" w:rsidR="00097643" w:rsidRPr="00097643" w:rsidRDefault="00097643" w:rsidP="00097643">
      <w:pPr>
        <w:bidi/>
        <w:jc w:val="both"/>
        <w:rPr>
          <w:rFonts w:cs="David" w:hint="cs"/>
          <w:rtl/>
        </w:rPr>
      </w:pPr>
    </w:p>
    <w:p w14:paraId="444C52D8" w14:textId="77777777" w:rsidR="00097643" w:rsidRPr="00097643" w:rsidRDefault="00097643" w:rsidP="00097643">
      <w:pPr>
        <w:bidi/>
        <w:jc w:val="both"/>
        <w:rPr>
          <w:rFonts w:cs="David" w:hint="cs"/>
          <w:rtl/>
        </w:rPr>
      </w:pPr>
      <w:r w:rsidRPr="00097643">
        <w:rPr>
          <w:rFonts w:cs="David" w:hint="cs"/>
          <w:rtl/>
        </w:rPr>
        <w:tab/>
        <w:t xml:space="preserve">בדקה שנאלצתי לשתוק, חשבתי אם אני יכול להביא תיקון לתקנון שיגן על זכות דיבור של חברי-כנסת, במיוחד אלה שמדברים בדרך כלל קצר, אבל לא הצלחתי. </w:t>
      </w:r>
    </w:p>
    <w:p w14:paraId="3F1312DE" w14:textId="77777777" w:rsidR="00097643" w:rsidRPr="00097643" w:rsidRDefault="00097643" w:rsidP="00097643">
      <w:pPr>
        <w:bidi/>
        <w:jc w:val="both"/>
        <w:rPr>
          <w:rFonts w:cs="David" w:hint="cs"/>
          <w:rtl/>
        </w:rPr>
      </w:pPr>
    </w:p>
    <w:p w14:paraId="59C7A5CA" w14:textId="77777777" w:rsidR="00097643" w:rsidRPr="00097643" w:rsidRDefault="00097643" w:rsidP="00097643">
      <w:pPr>
        <w:bidi/>
        <w:ind w:firstLine="567"/>
        <w:jc w:val="both"/>
        <w:rPr>
          <w:rFonts w:cs="David" w:hint="cs"/>
          <w:rtl/>
        </w:rPr>
      </w:pPr>
      <w:r w:rsidRPr="00097643">
        <w:rPr>
          <w:rFonts w:cs="David" w:hint="cs"/>
          <w:rtl/>
        </w:rPr>
        <w:t xml:space="preserve">אדוני היושב ראש, לא באתי לומר שלא מתקנים את מה שצריך. אני אומר שמכיוון שמביאים הצעות, שבעיניי לפחות, הן מיותרות לגמרי </w:t>
      </w:r>
      <w:r w:rsidRPr="00097643">
        <w:rPr>
          <w:rFonts w:cs="David"/>
          <w:rtl/>
        </w:rPr>
        <w:t>–</w:t>
      </w:r>
      <w:r w:rsidRPr="00097643">
        <w:rPr>
          <w:rFonts w:cs="David" w:hint="cs"/>
          <w:rtl/>
        </w:rPr>
        <w:t xml:space="preserve"> כמו שאמרתי, לא שבור ומנסים לתקן - אנחנו מעכבים את כלל הדברים, וחבל. הוויכוח הזה והתלהטות הרוחות </w:t>
      </w:r>
      <w:r w:rsidRPr="00097643">
        <w:rPr>
          <w:rFonts w:cs="David"/>
          <w:rtl/>
        </w:rPr>
        <w:t>–</w:t>
      </w:r>
      <w:r w:rsidRPr="00097643">
        <w:rPr>
          <w:rFonts w:cs="David" w:hint="cs"/>
          <w:rtl/>
        </w:rPr>
        <w:t xml:space="preserve"> זה מיותר. זה פשוט לא טעון תיקון כל הסיפור. </w:t>
      </w:r>
    </w:p>
    <w:p w14:paraId="5B3019BD" w14:textId="77777777" w:rsidR="00097643" w:rsidRPr="00097643" w:rsidRDefault="00097643" w:rsidP="00097643">
      <w:pPr>
        <w:bidi/>
        <w:jc w:val="both"/>
        <w:rPr>
          <w:rFonts w:cs="David" w:hint="cs"/>
          <w:rtl/>
        </w:rPr>
      </w:pPr>
    </w:p>
    <w:p w14:paraId="5F583BF4" w14:textId="77777777" w:rsidR="00097643" w:rsidRPr="00097643" w:rsidRDefault="00097643" w:rsidP="00097643">
      <w:pPr>
        <w:bidi/>
        <w:jc w:val="both"/>
        <w:rPr>
          <w:rFonts w:cs="David" w:hint="cs"/>
          <w:rtl/>
        </w:rPr>
      </w:pPr>
      <w:r w:rsidRPr="00097643">
        <w:rPr>
          <w:rFonts w:cs="David" w:hint="cs"/>
          <w:u w:val="single"/>
          <w:rtl/>
        </w:rPr>
        <w:t>היו"ר דוד טל:</w:t>
      </w:r>
    </w:p>
    <w:p w14:paraId="5700E6BE" w14:textId="77777777" w:rsidR="00097643" w:rsidRPr="00097643" w:rsidRDefault="00097643" w:rsidP="00097643">
      <w:pPr>
        <w:bidi/>
        <w:jc w:val="both"/>
        <w:rPr>
          <w:rFonts w:cs="David" w:hint="cs"/>
          <w:rtl/>
        </w:rPr>
      </w:pPr>
    </w:p>
    <w:p w14:paraId="58A0DE77" w14:textId="77777777" w:rsidR="00097643" w:rsidRPr="00097643" w:rsidRDefault="00097643" w:rsidP="00097643">
      <w:pPr>
        <w:bidi/>
        <w:ind w:firstLine="567"/>
        <w:jc w:val="both"/>
        <w:rPr>
          <w:rFonts w:cs="David" w:hint="cs"/>
          <w:rtl/>
        </w:rPr>
      </w:pPr>
      <w:r w:rsidRPr="00097643">
        <w:rPr>
          <w:rFonts w:cs="David" w:hint="cs"/>
          <w:rtl/>
        </w:rPr>
        <w:t xml:space="preserve">תודה. עוד מישהו רוצה להוסיף משהו לסיכום? לא. אם ככה אני נועל את הישיבה, תודה רבה לכולם. נהניתי מאוד בחברתכם, חבריי חברי-הכנסת. </w:t>
      </w:r>
    </w:p>
    <w:p w14:paraId="2E835419" w14:textId="77777777" w:rsidR="00097643" w:rsidRPr="00097643" w:rsidRDefault="00097643" w:rsidP="00097643">
      <w:pPr>
        <w:bidi/>
        <w:jc w:val="both"/>
        <w:rPr>
          <w:rFonts w:cs="David" w:hint="cs"/>
          <w:rtl/>
        </w:rPr>
      </w:pPr>
    </w:p>
    <w:p w14:paraId="7F3E06E3" w14:textId="77777777" w:rsidR="00552A80" w:rsidRPr="00097643" w:rsidRDefault="00097643" w:rsidP="00097643">
      <w:pPr>
        <w:bidi/>
        <w:jc w:val="both"/>
        <w:rPr>
          <w:rFonts w:cs="David"/>
        </w:rPr>
      </w:pPr>
      <w:r w:rsidRPr="00097643">
        <w:rPr>
          <w:rFonts w:cs="David" w:hint="cs"/>
          <w:u w:val="single"/>
          <w:rtl/>
        </w:rPr>
        <w:t>הישיבה ננעלה בשעה 10:00.</w:t>
      </w:r>
    </w:p>
    <w:sectPr w:rsidR="00552A80" w:rsidRPr="00097643" w:rsidSect="00097643">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13512" w14:textId="77777777" w:rsidR="00000000" w:rsidRDefault="00682B3F">
      <w:r>
        <w:separator/>
      </w:r>
    </w:p>
  </w:endnote>
  <w:endnote w:type="continuationSeparator" w:id="0">
    <w:p w14:paraId="713B3343" w14:textId="77777777" w:rsidR="00000000" w:rsidRDefault="00682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B416F" w14:textId="77777777" w:rsidR="00000000" w:rsidRDefault="00682B3F">
      <w:r>
        <w:separator/>
      </w:r>
    </w:p>
  </w:footnote>
  <w:footnote w:type="continuationSeparator" w:id="0">
    <w:p w14:paraId="75DC1098" w14:textId="77777777" w:rsidR="00000000" w:rsidRDefault="00682B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697AA" w14:textId="77777777" w:rsidR="00097643" w:rsidRDefault="00097643">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2624F67A" w14:textId="77777777" w:rsidR="00097643" w:rsidRDefault="00097643">
    <w:pPr>
      <w:pStyle w:val="Header"/>
      <w:ind w:right="360"/>
      <w:jc w:val="both"/>
      <w:rPr>
        <w:rtl/>
      </w:rPr>
    </w:pPr>
  </w:p>
  <w:p w14:paraId="7310761E" w14:textId="77777777" w:rsidR="00097643" w:rsidRDefault="00097643"/>
  <w:p w14:paraId="599047E5" w14:textId="77777777" w:rsidR="00097643" w:rsidRDefault="00097643"/>
  <w:p w14:paraId="0F2304B8" w14:textId="77777777" w:rsidR="00097643" w:rsidRDefault="00097643"/>
  <w:p w14:paraId="4D78C93B" w14:textId="77777777" w:rsidR="00097643" w:rsidRDefault="00097643"/>
  <w:p w14:paraId="2DCCB3BA" w14:textId="77777777" w:rsidR="00097643" w:rsidRDefault="00097643"/>
  <w:p w14:paraId="2117B180" w14:textId="77777777" w:rsidR="00097643" w:rsidRDefault="00097643"/>
  <w:p w14:paraId="2501478E" w14:textId="77777777" w:rsidR="00097643" w:rsidRDefault="00097643"/>
  <w:p w14:paraId="3D22D413" w14:textId="77777777" w:rsidR="00097643" w:rsidRDefault="00097643"/>
  <w:p w14:paraId="7C2EAD4C" w14:textId="77777777" w:rsidR="00097643" w:rsidRDefault="0009764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62FD5" w14:textId="77777777" w:rsidR="00097643" w:rsidRDefault="00097643">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26</w:t>
    </w:r>
    <w:r>
      <w:rPr>
        <w:rStyle w:val="PageNumber"/>
        <w:rtl/>
      </w:rPr>
      <w:fldChar w:fldCharType="end"/>
    </w:r>
  </w:p>
  <w:p w14:paraId="28E5C3C4" w14:textId="77777777" w:rsidR="00097643" w:rsidRDefault="00097643">
    <w:pPr>
      <w:pStyle w:val="Header"/>
      <w:ind w:right="360"/>
      <w:jc w:val="both"/>
      <w:rPr>
        <w:rFonts w:hint="cs"/>
        <w:rtl/>
      </w:rPr>
    </w:pPr>
    <w:r>
      <w:rPr>
        <w:rtl/>
      </w:rPr>
      <w:t>ועדת</w:t>
    </w:r>
    <w:r>
      <w:rPr>
        <w:rFonts w:hint="cs"/>
        <w:rtl/>
      </w:rPr>
      <w:t xml:space="preserve"> הכנסת</w:t>
    </w:r>
  </w:p>
  <w:p w14:paraId="1193F153" w14:textId="77777777" w:rsidR="00097643" w:rsidRDefault="00097643">
    <w:pPr>
      <w:pStyle w:val="Header"/>
      <w:ind w:right="360"/>
      <w:jc w:val="both"/>
      <w:rPr>
        <w:rStyle w:val="PageNumber"/>
        <w:rFonts w:hint="cs"/>
        <w:rtl/>
      </w:rPr>
    </w:pPr>
    <w:r>
      <w:rPr>
        <w:rFonts w:hint="cs"/>
        <w:rtl/>
      </w:rPr>
      <w:t>27.2.2008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4399F"/>
    <w:multiLevelType w:val="hybridMultilevel"/>
    <w:tmpl w:val="276CA8B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8A77427"/>
    <w:multiLevelType w:val="hybridMultilevel"/>
    <w:tmpl w:val="E6FE2482"/>
    <w:lvl w:ilvl="0" w:tplc="62F26D92">
      <w:start w:val="27"/>
      <w:numFmt w:val="bullet"/>
      <w:lvlText w:val="-"/>
      <w:lvlJc w:val="left"/>
      <w:pPr>
        <w:tabs>
          <w:tab w:val="num" w:pos="930"/>
        </w:tabs>
        <w:ind w:left="930" w:hanging="360"/>
      </w:pPr>
      <w:rPr>
        <w:rFonts w:ascii="Times New Roman" w:eastAsia="Times New Roman" w:hAnsi="Times New Roman" w:cs="David"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2" w15:restartNumberingAfterBreak="0">
    <w:nsid w:val="7E740A1C"/>
    <w:multiLevelType w:val="hybridMultilevel"/>
    <w:tmpl w:val="4C9C86D6"/>
    <w:lvl w:ilvl="0" w:tplc="713A196A">
      <w:start w:val="31"/>
      <w:numFmt w:val="bullet"/>
      <w:lvlText w:val="-"/>
      <w:lvlJc w:val="left"/>
      <w:pPr>
        <w:tabs>
          <w:tab w:val="num" w:pos="930"/>
        </w:tabs>
        <w:ind w:left="930" w:hanging="360"/>
      </w:pPr>
      <w:rPr>
        <w:rFonts w:ascii="Times New Roman" w:eastAsia="Times New Roman" w:hAnsi="Times New Roman" w:cs="David"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num w:numId="1" w16cid:durableId="815296919">
    <w:abstractNumId w:val="1"/>
  </w:num>
  <w:num w:numId="2" w16cid:durableId="1979069715">
    <w:abstractNumId w:val="0"/>
  </w:num>
  <w:num w:numId="3" w16cid:durableId="1483307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82100פרוטוקול_ישיבת_ועדה.doc"/>
    <w:docVar w:name="StartMode" w:val="3"/>
  </w:docVars>
  <w:rsids>
    <w:rsidRoot w:val="00FB60D8"/>
    <w:rsid w:val="00097643"/>
    <w:rsid w:val="00552A80"/>
    <w:rsid w:val="00682B3F"/>
    <w:rsid w:val="00965806"/>
    <w:rsid w:val="00B471E5"/>
    <w:rsid w:val="00FB60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DF3C742"/>
  <w15:chartTrackingRefBased/>
  <w15:docId w15:val="{A548F281-A835-4C3D-BBA4-1AA47BB7D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097643"/>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097643"/>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097643"/>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097643"/>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97643"/>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097643"/>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097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5380</Words>
  <Characters>30672</Characters>
  <Application>Microsoft Office Word</Application>
  <DocSecurity>0</DocSecurity>
  <Lines>255</Lines>
  <Paragraphs>71</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