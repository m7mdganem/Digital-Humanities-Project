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7394A" w14:textId="77777777" w:rsidR="00BE5EF5" w:rsidRPr="00BE5EF5" w:rsidRDefault="00BE5EF5" w:rsidP="00BE5EF5">
      <w:pPr>
        <w:pStyle w:val="Heading5"/>
        <w:jc w:val="left"/>
        <w:rPr>
          <w:b/>
          <w:bCs/>
          <w:rtl/>
        </w:rPr>
      </w:pPr>
      <w:r w:rsidRPr="00BE5EF5">
        <w:rPr>
          <w:b/>
          <w:bCs/>
          <w:rtl/>
        </w:rPr>
        <w:t xml:space="preserve">הכנסת </w:t>
      </w:r>
      <w:r w:rsidRPr="00BE5EF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BE5EF5">
        <w:rPr>
          <w:b/>
          <w:bCs/>
          <w:rtl/>
        </w:rPr>
        <w:tab/>
        <w:t>נוסח לא מתוקן</w:t>
      </w:r>
    </w:p>
    <w:p w14:paraId="676D8713" w14:textId="77777777" w:rsidR="00BE5EF5" w:rsidRPr="00BE5EF5" w:rsidRDefault="00BE5EF5" w:rsidP="00BE5EF5">
      <w:pPr>
        <w:bidi/>
        <w:rPr>
          <w:rFonts w:cs="David" w:hint="cs"/>
          <w:b/>
          <w:bCs/>
          <w:rtl/>
        </w:rPr>
      </w:pPr>
      <w:r w:rsidRPr="00BE5EF5">
        <w:rPr>
          <w:rFonts w:cs="David"/>
          <w:b/>
          <w:bCs/>
          <w:rtl/>
        </w:rPr>
        <w:t xml:space="preserve">מושב </w:t>
      </w:r>
      <w:r w:rsidRPr="00BE5EF5">
        <w:rPr>
          <w:rFonts w:cs="David" w:hint="cs"/>
          <w:b/>
          <w:bCs/>
          <w:rtl/>
        </w:rPr>
        <w:t>ראשון</w:t>
      </w:r>
    </w:p>
    <w:p w14:paraId="6FE3D0C5" w14:textId="77777777" w:rsidR="00BE5EF5" w:rsidRPr="00BE5EF5" w:rsidRDefault="00BE5EF5" w:rsidP="00BE5EF5">
      <w:pPr>
        <w:bidi/>
        <w:rPr>
          <w:rFonts w:cs="David"/>
          <w:b/>
          <w:bCs/>
          <w:rtl/>
        </w:rPr>
      </w:pPr>
    </w:p>
    <w:p w14:paraId="11CD12DA" w14:textId="77777777" w:rsidR="00BE5EF5" w:rsidRPr="00BE5EF5" w:rsidRDefault="00BE5EF5" w:rsidP="00BE5EF5">
      <w:pPr>
        <w:bidi/>
        <w:rPr>
          <w:rFonts w:cs="David"/>
          <w:b/>
          <w:bCs/>
          <w:rtl/>
        </w:rPr>
      </w:pPr>
    </w:p>
    <w:p w14:paraId="0358DD49" w14:textId="77777777" w:rsidR="00BE5EF5" w:rsidRPr="00BE5EF5" w:rsidRDefault="00BE5EF5" w:rsidP="00BE5EF5">
      <w:pPr>
        <w:bidi/>
        <w:rPr>
          <w:rFonts w:cs="David"/>
          <w:b/>
          <w:bCs/>
          <w:rtl/>
        </w:rPr>
      </w:pPr>
    </w:p>
    <w:p w14:paraId="032DF3D1" w14:textId="77777777" w:rsidR="00BE5EF5" w:rsidRPr="00BE5EF5" w:rsidRDefault="00BE5EF5" w:rsidP="00BE5EF5">
      <w:pPr>
        <w:bidi/>
        <w:rPr>
          <w:rFonts w:cs="David"/>
          <w:b/>
          <w:bCs/>
          <w:rtl/>
        </w:rPr>
      </w:pPr>
    </w:p>
    <w:p w14:paraId="14EF588B" w14:textId="77777777" w:rsidR="00BE5EF5" w:rsidRPr="00BE5EF5" w:rsidRDefault="00BE5EF5" w:rsidP="00BE5EF5">
      <w:pPr>
        <w:bidi/>
        <w:rPr>
          <w:rFonts w:cs="David" w:hint="cs"/>
          <w:b/>
          <w:bCs/>
          <w:rtl/>
        </w:rPr>
      </w:pPr>
      <w:r w:rsidRPr="00BE5EF5">
        <w:rPr>
          <w:rFonts w:cs="David" w:hint="cs"/>
          <w:rtl/>
        </w:rPr>
        <w:t xml:space="preserve">                                                              </w:t>
      </w:r>
      <w:r w:rsidRPr="00BE5EF5">
        <w:rPr>
          <w:rFonts w:cs="David"/>
          <w:b/>
          <w:bCs/>
          <w:rtl/>
        </w:rPr>
        <w:t>פרוטוקול מס'</w:t>
      </w:r>
      <w:r w:rsidRPr="00BE5EF5">
        <w:rPr>
          <w:rFonts w:cs="David" w:hint="cs"/>
          <w:b/>
          <w:bCs/>
          <w:rtl/>
        </w:rPr>
        <w:t xml:space="preserve"> 3 </w:t>
      </w:r>
    </w:p>
    <w:p w14:paraId="3D248824" w14:textId="77777777" w:rsidR="00BE5EF5" w:rsidRPr="00BE5EF5" w:rsidRDefault="00BE5EF5" w:rsidP="00BE5EF5">
      <w:pPr>
        <w:tabs>
          <w:tab w:val="left" w:pos="1221"/>
        </w:tabs>
        <w:bidi/>
        <w:rPr>
          <w:rFonts w:cs="David" w:hint="cs"/>
          <w:b/>
          <w:bCs/>
          <w:rtl/>
        </w:rPr>
      </w:pPr>
      <w:r w:rsidRPr="00BE5EF5">
        <w:rPr>
          <w:rFonts w:cs="David" w:hint="cs"/>
          <w:b/>
          <w:bCs/>
          <w:rtl/>
        </w:rPr>
        <w:t xml:space="preserve">                                                       מישיבת הוועדה המסדרת</w:t>
      </w:r>
    </w:p>
    <w:p w14:paraId="3D87AE09" w14:textId="77777777" w:rsidR="00BE5EF5" w:rsidRPr="00BE5EF5" w:rsidRDefault="00BE5EF5" w:rsidP="00BE5EF5">
      <w:pPr>
        <w:tabs>
          <w:tab w:val="left" w:pos="1221"/>
        </w:tabs>
        <w:bidi/>
        <w:rPr>
          <w:rFonts w:cs="David" w:hint="cs"/>
          <w:b/>
          <w:bCs/>
          <w:u w:val="single"/>
          <w:rtl/>
        </w:rPr>
      </w:pPr>
      <w:r w:rsidRPr="00BE5EF5">
        <w:rPr>
          <w:rFonts w:cs="David" w:hint="cs"/>
          <w:b/>
          <w:bCs/>
          <w:rtl/>
        </w:rPr>
        <w:t xml:space="preserve">                              </w:t>
      </w:r>
      <w:r w:rsidRPr="00BE5EF5">
        <w:rPr>
          <w:rFonts w:cs="David" w:hint="cs"/>
          <w:b/>
          <w:bCs/>
          <w:u w:val="single"/>
          <w:rtl/>
        </w:rPr>
        <w:t xml:space="preserve">יום חמישי, ו' אייר התשס"ו, (4 במאי 2006), שעה 10:00 </w:t>
      </w:r>
    </w:p>
    <w:p w14:paraId="192C6AC2" w14:textId="77777777" w:rsidR="00BE5EF5" w:rsidRPr="00BE5EF5" w:rsidRDefault="00BE5EF5" w:rsidP="00BE5EF5">
      <w:pPr>
        <w:tabs>
          <w:tab w:val="left" w:pos="1221"/>
        </w:tabs>
        <w:bidi/>
        <w:rPr>
          <w:rFonts w:cs="David" w:hint="cs"/>
          <w:b/>
          <w:bCs/>
          <w:u w:val="single"/>
          <w:rtl/>
        </w:rPr>
      </w:pPr>
    </w:p>
    <w:p w14:paraId="580865FF" w14:textId="77777777" w:rsidR="00BE5EF5" w:rsidRPr="00BE5EF5" w:rsidRDefault="00BE5EF5" w:rsidP="00BE5EF5">
      <w:pPr>
        <w:tabs>
          <w:tab w:val="left" w:pos="1221"/>
        </w:tabs>
        <w:bidi/>
        <w:rPr>
          <w:rFonts w:cs="David" w:hint="cs"/>
          <w:b/>
          <w:bCs/>
          <w:rtl/>
        </w:rPr>
      </w:pPr>
      <w:r w:rsidRPr="00BE5EF5">
        <w:rPr>
          <w:rFonts w:cs="David"/>
          <w:b/>
          <w:bCs/>
          <w:u w:val="single"/>
          <w:rtl/>
        </w:rPr>
        <w:t>סדר היום</w:t>
      </w:r>
      <w:r w:rsidRPr="00BE5EF5">
        <w:rPr>
          <w:rFonts w:cs="David"/>
          <w:rtl/>
        </w:rPr>
        <w:t>:</w:t>
      </w:r>
      <w:r w:rsidRPr="00BE5EF5">
        <w:rPr>
          <w:rFonts w:cs="David" w:hint="cs"/>
          <w:rtl/>
        </w:rPr>
        <w:t xml:space="preserve">   1. קביעת מסגרת הדיון להצגת הממשלה.</w:t>
      </w:r>
    </w:p>
    <w:p w14:paraId="553DD974" w14:textId="77777777" w:rsidR="00BE5EF5" w:rsidRPr="00BE5EF5" w:rsidRDefault="00BE5EF5" w:rsidP="00BE5EF5">
      <w:pPr>
        <w:bidi/>
        <w:rPr>
          <w:rFonts w:cs="David" w:hint="cs"/>
          <w:rtl/>
        </w:rPr>
      </w:pPr>
      <w:r w:rsidRPr="00BE5EF5">
        <w:rPr>
          <w:rFonts w:cs="David" w:hint="cs"/>
          <w:b/>
          <w:bCs/>
          <w:rtl/>
        </w:rPr>
        <w:t xml:space="preserve">                     </w:t>
      </w:r>
      <w:r w:rsidRPr="00BE5EF5">
        <w:rPr>
          <w:rFonts w:cs="David" w:hint="cs"/>
          <w:rtl/>
        </w:rPr>
        <w:t>2. חילופין בראשות הוועדות הזמניות.</w:t>
      </w:r>
    </w:p>
    <w:p w14:paraId="40CC0D9C" w14:textId="77777777" w:rsidR="00BE5EF5" w:rsidRPr="00BE5EF5" w:rsidRDefault="00BE5EF5" w:rsidP="00BE5EF5">
      <w:pPr>
        <w:bidi/>
        <w:rPr>
          <w:rFonts w:cs="David" w:hint="cs"/>
          <w:rtl/>
        </w:rPr>
      </w:pPr>
      <w:r w:rsidRPr="00BE5EF5">
        <w:rPr>
          <w:rFonts w:cs="David" w:hint="cs"/>
          <w:rtl/>
        </w:rPr>
        <w:t xml:space="preserve">                     3. חילופין בראשות הוועדה המסדרת.</w:t>
      </w:r>
    </w:p>
    <w:p w14:paraId="6F32E4AC" w14:textId="77777777" w:rsidR="00BE5EF5" w:rsidRPr="00BE5EF5" w:rsidRDefault="00BE5EF5" w:rsidP="00BE5EF5">
      <w:pPr>
        <w:bidi/>
        <w:rPr>
          <w:rFonts w:cs="David" w:hint="cs"/>
          <w:rtl/>
        </w:rPr>
      </w:pPr>
      <w:r w:rsidRPr="00BE5EF5">
        <w:rPr>
          <w:rFonts w:cs="David" w:hint="cs"/>
          <w:rtl/>
        </w:rPr>
        <w:t xml:space="preserve">                     4. מקומות הישיבה במליאה וחדרים לחברי הכנסת.</w:t>
      </w:r>
    </w:p>
    <w:p w14:paraId="0E7B93DF" w14:textId="77777777" w:rsidR="00BE5EF5" w:rsidRPr="00BE5EF5" w:rsidRDefault="00BE5EF5" w:rsidP="00BE5EF5">
      <w:pPr>
        <w:bidi/>
        <w:rPr>
          <w:rFonts w:cs="David" w:hint="cs"/>
          <w:rtl/>
        </w:rPr>
      </w:pPr>
    </w:p>
    <w:p w14:paraId="35E48F61" w14:textId="77777777" w:rsidR="00BE5EF5" w:rsidRPr="00BE5EF5" w:rsidRDefault="00BE5EF5" w:rsidP="00BE5EF5">
      <w:pPr>
        <w:bidi/>
        <w:rPr>
          <w:rFonts w:cs="David"/>
          <w:rtl/>
        </w:rPr>
      </w:pPr>
    </w:p>
    <w:p w14:paraId="1C5D4D03" w14:textId="77777777" w:rsidR="00BE5EF5" w:rsidRPr="00BE5EF5" w:rsidRDefault="00BE5EF5" w:rsidP="00BE5EF5">
      <w:pPr>
        <w:bidi/>
        <w:rPr>
          <w:rFonts w:cs="David"/>
          <w:b/>
          <w:bCs/>
          <w:u w:val="single"/>
          <w:rtl/>
        </w:rPr>
      </w:pPr>
      <w:r w:rsidRPr="00BE5EF5">
        <w:rPr>
          <w:rFonts w:cs="David"/>
          <w:b/>
          <w:bCs/>
          <w:u w:val="single"/>
          <w:rtl/>
        </w:rPr>
        <w:t>נכחו</w:t>
      </w:r>
      <w:r w:rsidRPr="00BE5EF5">
        <w:rPr>
          <w:rFonts w:cs="David"/>
          <w:rtl/>
        </w:rPr>
        <w:t>:</w:t>
      </w:r>
    </w:p>
    <w:p w14:paraId="42603E96" w14:textId="77777777" w:rsidR="00BE5EF5" w:rsidRPr="00BE5EF5" w:rsidRDefault="00BE5EF5" w:rsidP="00BE5EF5">
      <w:pPr>
        <w:bidi/>
        <w:rPr>
          <w:rFonts w:cs="David"/>
          <w:rtl/>
        </w:rPr>
      </w:pPr>
    </w:p>
    <w:p w14:paraId="014DD9D0" w14:textId="77777777" w:rsidR="00BE5EF5" w:rsidRPr="00BE5EF5" w:rsidRDefault="00BE5EF5" w:rsidP="00BE5EF5">
      <w:pPr>
        <w:tabs>
          <w:tab w:val="left" w:pos="1788"/>
        </w:tabs>
        <w:bidi/>
        <w:rPr>
          <w:rFonts w:cs="David"/>
          <w:rtl/>
        </w:rPr>
      </w:pPr>
      <w:r w:rsidRPr="00BE5EF5">
        <w:rPr>
          <w:rFonts w:cs="David"/>
          <w:b/>
          <w:bCs/>
          <w:u w:val="single"/>
          <w:rtl/>
        </w:rPr>
        <w:t>חברי הוועדה</w:t>
      </w:r>
      <w:r w:rsidRPr="00BE5EF5">
        <w:rPr>
          <w:rFonts w:cs="David"/>
          <w:rtl/>
        </w:rPr>
        <w:t>:</w:t>
      </w:r>
    </w:p>
    <w:p w14:paraId="22A9A175" w14:textId="77777777" w:rsidR="00BE5EF5" w:rsidRPr="00BE5EF5" w:rsidRDefault="00BE5EF5" w:rsidP="00BE5EF5">
      <w:pPr>
        <w:bidi/>
        <w:rPr>
          <w:rFonts w:cs="David" w:hint="cs"/>
          <w:rtl/>
        </w:rPr>
      </w:pPr>
      <w:r w:rsidRPr="00BE5EF5">
        <w:rPr>
          <w:rFonts w:cs="David" w:hint="cs"/>
          <w:rtl/>
        </w:rPr>
        <w:t>חיים רמון - היו"ר</w:t>
      </w:r>
    </w:p>
    <w:p w14:paraId="60A3D561" w14:textId="77777777" w:rsidR="00BE5EF5" w:rsidRPr="00BE5EF5" w:rsidRDefault="00BE5EF5" w:rsidP="00BE5EF5">
      <w:pPr>
        <w:bidi/>
        <w:rPr>
          <w:rFonts w:cs="David" w:hint="cs"/>
          <w:rtl/>
        </w:rPr>
      </w:pPr>
      <w:r w:rsidRPr="00BE5EF5">
        <w:rPr>
          <w:rFonts w:cs="David" w:hint="cs"/>
          <w:rtl/>
        </w:rPr>
        <w:t>רוחמה אברהם</w:t>
      </w:r>
    </w:p>
    <w:p w14:paraId="083DC159" w14:textId="77777777" w:rsidR="00BE5EF5" w:rsidRPr="00BE5EF5" w:rsidRDefault="00BE5EF5" w:rsidP="00BE5EF5">
      <w:pPr>
        <w:bidi/>
        <w:rPr>
          <w:rFonts w:cs="David" w:hint="cs"/>
          <w:rtl/>
        </w:rPr>
      </w:pPr>
      <w:r w:rsidRPr="00BE5EF5">
        <w:rPr>
          <w:rFonts w:cs="David" w:hint="cs"/>
          <w:rtl/>
        </w:rPr>
        <w:t>גלעד ארדן</w:t>
      </w:r>
    </w:p>
    <w:p w14:paraId="442F19B2" w14:textId="77777777" w:rsidR="00BE5EF5" w:rsidRPr="00BE5EF5" w:rsidRDefault="00BE5EF5" w:rsidP="00BE5EF5">
      <w:pPr>
        <w:bidi/>
        <w:rPr>
          <w:rFonts w:cs="David" w:hint="cs"/>
          <w:rtl/>
        </w:rPr>
      </w:pPr>
      <w:r w:rsidRPr="00BE5EF5">
        <w:rPr>
          <w:rFonts w:cs="David" w:hint="cs"/>
          <w:rtl/>
        </w:rPr>
        <w:t>מוחמד ברכה</w:t>
      </w:r>
    </w:p>
    <w:p w14:paraId="5DF99B80" w14:textId="77777777" w:rsidR="00BE5EF5" w:rsidRPr="00BE5EF5" w:rsidRDefault="00BE5EF5" w:rsidP="00BE5EF5">
      <w:pPr>
        <w:bidi/>
        <w:rPr>
          <w:rFonts w:cs="David" w:hint="cs"/>
          <w:rtl/>
        </w:rPr>
      </w:pPr>
      <w:r w:rsidRPr="00BE5EF5">
        <w:rPr>
          <w:rFonts w:cs="David" w:hint="cs"/>
          <w:rtl/>
        </w:rPr>
        <w:t>משה גפני</w:t>
      </w:r>
    </w:p>
    <w:p w14:paraId="4BCF7589" w14:textId="77777777" w:rsidR="00BE5EF5" w:rsidRPr="00BE5EF5" w:rsidRDefault="00BE5EF5" w:rsidP="00BE5EF5">
      <w:pPr>
        <w:bidi/>
        <w:rPr>
          <w:rFonts w:cs="David" w:hint="cs"/>
          <w:rtl/>
        </w:rPr>
      </w:pPr>
      <w:r w:rsidRPr="00BE5EF5">
        <w:rPr>
          <w:rFonts w:cs="David" w:hint="cs"/>
          <w:rtl/>
        </w:rPr>
        <w:t>יצחק זיו</w:t>
      </w:r>
    </w:p>
    <w:p w14:paraId="70DCE228" w14:textId="77777777" w:rsidR="00BE5EF5" w:rsidRPr="00BE5EF5" w:rsidRDefault="00BE5EF5" w:rsidP="00BE5EF5">
      <w:pPr>
        <w:bidi/>
        <w:rPr>
          <w:rFonts w:cs="David" w:hint="cs"/>
          <w:rtl/>
        </w:rPr>
      </w:pPr>
      <w:r w:rsidRPr="00BE5EF5">
        <w:rPr>
          <w:rFonts w:cs="David" w:hint="cs"/>
          <w:rtl/>
        </w:rPr>
        <w:t>שי חרמש</w:t>
      </w:r>
    </w:p>
    <w:p w14:paraId="64DD0D1E" w14:textId="77777777" w:rsidR="00BE5EF5" w:rsidRPr="00BE5EF5" w:rsidRDefault="00BE5EF5" w:rsidP="00BE5EF5">
      <w:pPr>
        <w:bidi/>
        <w:rPr>
          <w:rFonts w:cs="David" w:hint="cs"/>
          <w:rtl/>
        </w:rPr>
      </w:pPr>
      <w:r w:rsidRPr="00BE5EF5">
        <w:rPr>
          <w:rFonts w:cs="David" w:hint="cs"/>
          <w:rtl/>
        </w:rPr>
        <w:t>אחמד טיבי</w:t>
      </w:r>
    </w:p>
    <w:p w14:paraId="0F4D2A04" w14:textId="77777777" w:rsidR="00BE5EF5" w:rsidRPr="00BE5EF5" w:rsidRDefault="00BE5EF5" w:rsidP="00BE5EF5">
      <w:pPr>
        <w:bidi/>
        <w:rPr>
          <w:rFonts w:cs="David" w:hint="cs"/>
          <w:rtl/>
        </w:rPr>
      </w:pPr>
      <w:r w:rsidRPr="00BE5EF5">
        <w:rPr>
          <w:rFonts w:cs="David" w:hint="cs"/>
          <w:rtl/>
        </w:rPr>
        <w:t>דוד טל</w:t>
      </w:r>
    </w:p>
    <w:p w14:paraId="1E51A76F" w14:textId="77777777" w:rsidR="00BE5EF5" w:rsidRPr="00BE5EF5" w:rsidRDefault="00BE5EF5" w:rsidP="00BE5EF5">
      <w:pPr>
        <w:bidi/>
        <w:rPr>
          <w:rFonts w:cs="David" w:hint="cs"/>
          <w:rtl/>
        </w:rPr>
      </w:pPr>
      <w:r w:rsidRPr="00BE5EF5">
        <w:rPr>
          <w:rFonts w:cs="David" w:hint="cs"/>
          <w:rtl/>
        </w:rPr>
        <w:t>אסתרינה טרטמן</w:t>
      </w:r>
    </w:p>
    <w:p w14:paraId="3D9107D8" w14:textId="77777777" w:rsidR="00BE5EF5" w:rsidRPr="00BE5EF5" w:rsidRDefault="00BE5EF5" w:rsidP="00BE5EF5">
      <w:pPr>
        <w:bidi/>
        <w:rPr>
          <w:rFonts w:cs="David" w:hint="cs"/>
          <w:rtl/>
        </w:rPr>
      </w:pPr>
      <w:r w:rsidRPr="00BE5EF5">
        <w:rPr>
          <w:rFonts w:cs="David" w:hint="cs"/>
          <w:rtl/>
        </w:rPr>
        <w:t>אביגדור יצחקי</w:t>
      </w:r>
    </w:p>
    <w:p w14:paraId="7FE6BDFC" w14:textId="77777777" w:rsidR="00BE5EF5" w:rsidRPr="00BE5EF5" w:rsidRDefault="00BE5EF5" w:rsidP="00BE5EF5">
      <w:pPr>
        <w:bidi/>
        <w:rPr>
          <w:rFonts w:cs="David" w:hint="cs"/>
          <w:rtl/>
        </w:rPr>
      </w:pPr>
      <w:r w:rsidRPr="00BE5EF5">
        <w:rPr>
          <w:rFonts w:cs="David" w:hint="cs"/>
          <w:rtl/>
        </w:rPr>
        <w:t>יצחק לוי</w:t>
      </w:r>
    </w:p>
    <w:p w14:paraId="5213688D" w14:textId="77777777" w:rsidR="00BE5EF5" w:rsidRPr="00BE5EF5" w:rsidRDefault="00BE5EF5" w:rsidP="00BE5EF5">
      <w:pPr>
        <w:bidi/>
        <w:rPr>
          <w:rFonts w:cs="David" w:hint="cs"/>
          <w:rtl/>
        </w:rPr>
      </w:pPr>
      <w:r w:rsidRPr="00BE5EF5">
        <w:rPr>
          <w:rFonts w:cs="David" w:hint="cs"/>
          <w:rtl/>
        </w:rPr>
        <w:t>יעקב מרגי</w:t>
      </w:r>
    </w:p>
    <w:p w14:paraId="4D9EDABD" w14:textId="77777777" w:rsidR="00BE5EF5" w:rsidRPr="00BE5EF5" w:rsidRDefault="00BE5EF5" w:rsidP="00BE5EF5">
      <w:pPr>
        <w:bidi/>
        <w:rPr>
          <w:rFonts w:cs="David" w:hint="cs"/>
          <w:rtl/>
        </w:rPr>
      </w:pPr>
      <w:r w:rsidRPr="00BE5EF5">
        <w:rPr>
          <w:rFonts w:cs="David" w:hint="cs"/>
          <w:rtl/>
        </w:rPr>
        <w:t>ניסן סלומינסקי</w:t>
      </w:r>
    </w:p>
    <w:p w14:paraId="623A659E" w14:textId="77777777" w:rsidR="00BE5EF5" w:rsidRPr="00BE5EF5" w:rsidRDefault="00BE5EF5" w:rsidP="00BE5EF5">
      <w:pPr>
        <w:bidi/>
        <w:rPr>
          <w:rFonts w:cs="David" w:hint="cs"/>
          <w:rtl/>
        </w:rPr>
      </w:pPr>
      <w:r w:rsidRPr="00BE5EF5">
        <w:rPr>
          <w:rFonts w:cs="David" w:hint="cs"/>
          <w:rtl/>
        </w:rPr>
        <w:t>אפרים סנה</w:t>
      </w:r>
    </w:p>
    <w:p w14:paraId="755939E2" w14:textId="77777777" w:rsidR="00BE5EF5" w:rsidRPr="00BE5EF5" w:rsidRDefault="00BE5EF5" w:rsidP="00BE5EF5">
      <w:pPr>
        <w:bidi/>
        <w:rPr>
          <w:rFonts w:cs="David" w:hint="cs"/>
          <w:rtl/>
        </w:rPr>
      </w:pPr>
      <w:r w:rsidRPr="00BE5EF5">
        <w:rPr>
          <w:rFonts w:cs="David" w:hint="cs"/>
          <w:rtl/>
        </w:rPr>
        <w:t>גדעון סער</w:t>
      </w:r>
    </w:p>
    <w:p w14:paraId="7B0E8AFC" w14:textId="77777777" w:rsidR="00BE5EF5" w:rsidRPr="00BE5EF5" w:rsidRDefault="00BE5EF5" w:rsidP="00BE5EF5">
      <w:pPr>
        <w:bidi/>
        <w:rPr>
          <w:rFonts w:cs="David" w:hint="cs"/>
          <w:rtl/>
        </w:rPr>
      </w:pPr>
      <w:r w:rsidRPr="00BE5EF5">
        <w:rPr>
          <w:rFonts w:cs="David" w:hint="cs"/>
          <w:rtl/>
        </w:rPr>
        <w:t>אופיר פינס-פז</w:t>
      </w:r>
    </w:p>
    <w:p w14:paraId="77F6D75C" w14:textId="77777777" w:rsidR="00BE5EF5" w:rsidRPr="00BE5EF5" w:rsidRDefault="00BE5EF5" w:rsidP="00BE5EF5">
      <w:pPr>
        <w:bidi/>
        <w:rPr>
          <w:rFonts w:cs="David" w:hint="cs"/>
          <w:rtl/>
        </w:rPr>
      </w:pPr>
      <w:r w:rsidRPr="00BE5EF5">
        <w:rPr>
          <w:rFonts w:cs="David" w:hint="cs"/>
          <w:rtl/>
        </w:rPr>
        <w:t>ראובן ריבלין</w:t>
      </w:r>
    </w:p>
    <w:p w14:paraId="53B0E154" w14:textId="77777777" w:rsidR="00BE5EF5" w:rsidRPr="00BE5EF5" w:rsidRDefault="00BE5EF5" w:rsidP="00BE5EF5">
      <w:pPr>
        <w:bidi/>
        <w:rPr>
          <w:rFonts w:cs="David" w:hint="cs"/>
          <w:rtl/>
        </w:rPr>
      </w:pPr>
      <w:r w:rsidRPr="00BE5EF5">
        <w:rPr>
          <w:rFonts w:cs="David" w:hint="cs"/>
          <w:rtl/>
        </w:rPr>
        <w:t>יורי שטרן</w:t>
      </w:r>
    </w:p>
    <w:p w14:paraId="43C12590" w14:textId="77777777" w:rsidR="00BE5EF5" w:rsidRPr="00BE5EF5" w:rsidRDefault="00BE5EF5" w:rsidP="00BE5EF5">
      <w:pPr>
        <w:bidi/>
        <w:rPr>
          <w:rFonts w:cs="David" w:hint="cs"/>
          <w:rtl/>
        </w:rPr>
      </w:pPr>
      <w:r w:rsidRPr="00BE5EF5">
        <w:rPr>
          <w:rFonts w:cs="David" w:hint="cs"/>
          <w:rtl/>
        </w:rPr>
        <w:t>ליה שמטוב</w:t>
      </w:r>
    </w:p>
    <w:p w14:paraId="63CADB2E" w14:textId="77777777" w:rsidR="00BE5EF5" w:rsidRPr="00BE5EF5" w:rsidRDefault="00BE5EF5" w:rsidP="00BE5EF5">
      <w:pPr>
        <w:bidi/>
        <w:rPr>
          <w:rFonts w:cs="David" w:hint="cs"/>
          <w:rtl/>
        </w:rPr>
      </w:pPr>
      <w:r w:rsidRPr="00BE5EF5">
        <w:rPr>
          <w:rFonts w:cs="David" w:hint="cs"/>
          <w:rtl/>
        </w:rPr>
        <w:t>עתניאל שנלר</w:t>
      </w:r>
    </w:p>
    <w:p w14:paraId="784753B1" w14:textId="77777777" w:rsidR="00BE5EF5" w:rsidRPr="00BE5EF5" w:rsidRDefault="00BE5EF5" w:rsidP="00BE5EF5">
      <w:pPr>
        <w:bidi/>
        <w:rPr>
          <w:rFonts w:cs="David" w:hint="cs"/>
          <w:rtl/>
        </w:rPr>
      </w:pPr>
      <w:r w:rsidRPr="00BE5EF5">
        <w:rPr>
          <w:rFonts w:cs="David" w:hint="cs"/>
          <w:rtl/>
        </w:rPr>
        <w:t>רונית תירוש</w:t>
      </w:r>
    </w:p>
    <w:p w14:paraId="6362A14A" w14:textId="77777777" w:rsidR="00BE5EF5" w:rsidRPr="00BE5EF5" w:rsidRDefault="00BE5EF5" w:rsidP="00BE5EF5">
      <w:pPr>
        <w:bidi/>
        <w:rPr>
          <w:rFonts w:cs="David" w:hint="cs"/>
          <w:rtl/>
        </w:rPr>
      </w:pPr>
    </w:p>
    <w:p w14:paraId="59D2749D" w14:textId="77777777" w:rsidR="00BE5EF5" w:rsidRPr="00BE5EF5" w:rsidRDefault="00BE5EF5" w:rsidP="00BE5EF5">
      <w:pPr>
        <w:bidi/>
        <w:rPr>
          <w:rFonts w:cs="David"/>
          <w:rtl/>
        </w:rPr>
      </w:pPr>
    </w:p>
    <w:p w14:paraId="79D097FA" w14:textId="77777777" w:rsidR="00BE5EF5" w:rsidRPr="00BE5EF5" w:rsidRDefault="00BE5EF5" w:rsidP="00BE5EF5">
      <w:pPr>
        <w:bidi/>
        <w:rPr>
          <w:rFonts w:cs="David"/>
          <w:rtl/>
        </w:rPr>
      </w:pPr>
    </w:p>
    <w:p w14:paraId="52635611" w14:textId="77777777" w:rsidR="00BE5EF5" w:rsidRPr="00BE5EF5" w:rsidRDefault="00BE5EF5" w:rsidP="00BE5EF5">
      <w:pPr>
        <w:bidi/>
        <w:rPr>
          <w:rFonts w:cs="David"/>
          <w:rtl/>
        </w:rPr>
      </w:pPr>
    </w:p>
    <w:p w14:paraId="47E9BAF1" w14:textId="77777777" w:rsidR="00BE5EF5" w:rsidRPr="00BE5EF5" w:rsidRDefault="00BE5EF5" w:rsidP="00BE5EF5">
      <w:pPr>
        <w:bidi/>
        <w:rPr>
          <w:rFonts w:cs="David"/>
          <w:rtl/>
        </w:rPr>
      </w:pPr>
    </w:p>
    <w:p w14:paraId="6CB5978D" w14:textId="77777777" w:rsidR="00BE5EF5" w:rsidRPr="00BE5EF5" w:rsidRDefault="00BE5EF5" w:rsidP="00BE5EF5">
      <w:pPr>
        <w:tabs>
          <w:tab w:val="left" w:pos="1930"/>
        </w:tabs>
        <w:bidi/>
        <w:rPr>
          <w:rFonts w:cs="David" w:hint="cs"/>
          <w:rtl/>
        </w:rPr>
      </w:pPr>
      <w:r w:rsidRPr="00BE5EF5">
        <w:rPr>
          <w:rFonts w:cs="David"/>
          <w:b/>
          <w:bCs/>
          <w:u w:val="single"/>
          <w:rtl/>
        </w:rPr>
        <w:t>יוע</w:t>
      </w:r>
      <w:r w:rsidRPr="00BE5EF5">
        <w:rPr>
          <w:rFonts w:cs="David" w:hint="cs"/>
          <w:b/>
          <w:bCs/>
          <w:u w:val="single"/>
          <w:rtl/>
        </w:rPr>
        <w:t>צת</w:t>
      </w:r>
      <w:r w:rsidRPr="00BE5EF5">
        <w:rPr>
          <w:rFonts w:cs="David"/>
          <w:b/>
          <w:bCs/>
          <w:u w:val="single"/>
          <w:rtl/>
        </w:rPr>
        <w:t xml:space="preserve"> משפטי</w:t>
      </w:r>
      <w:r w:rsidRPr="00BE5EF5">
        <w:rPr>
          <w:rFonts w:cs="David" w:hint="cs"/>
          <w:b/>
          <w:bCs/>
          <w:u w:val="single"/>
          <w:rtl/>
        </w:rPr>
        <w:t>ת</w:t>
      </w:r>
      <w:r w:rsidRPr="00BE5EF5">
        <w:rPr>
          <w:rFonts w:cs="David"/>
          <w:b/>
          <w:bCs/>
          <w:rtl/>
        </w:rPr>
        <w:t>:</w:t>
      </w:r>
      <w:r w:rsidRPr="00BE5EF5">
        <w:rPr>
          <w:rFonts w:cs="David" w:hint="cs"/>
          <w:b/>
          <w:bCs/>
          <w:rtl/>
        </w:rPr>
        <w:t xml:space="preserve"> </w:t>
      </w:r>
      <w:r w:rsidRPr="00BE5EF5">
        <w:rPr>
          <w:rFonts w:cs="David" w:hint="cs"/>
          <w:rtl/>
        </w:rPr>
        <w:t>ארבל אסטרחן</w:t>
      </w:r>
    </w:p>
    <w:p w14:paraId="0D83DA90" w14:textId="77777777" w:rsidR="00BE5EF5" w:rsidRPr="00BE5EF5" w:rsidRDefault="00BE5EF5" w:rsidP="00BE5EF5">
      <w:pPr>
        <w:bidi/>
        <w:rPr>
          <w:rFonts w:cs="David"/>
          <w:rtl/>
        </w:rPr>
      </w:pPr>
    </w:p>
    <w:p w14:paraId="16646DCD" w14:textId="77777777" w:rsidR="00BE5EF5" w:rsidRPr="00BE5EF5" w:rsidRDefault="00BE5EF5" w:rsidP="00BE5EF5">
      <w:pPr>
        <w:tabs>
          <w:tab w:val="left" w:pos="1930"/>
        </w:tabs>
        <w:bidi/>
        <w:rPr>
          <w:rFonts w:cs="David" w:hint="cs"/>
          <w:b/>
          <w:bCs/>
          <w:rtl/>
        </w:rPr>
      </w:pPr>
      <w:r w:rsidRPr="00BE5EF5">
        <w:rPr>
          <w:rFonts w:cs="David"/>
          <w:b/>
          <w:bCs/>
          <w:u w:val="single"/>
          <w:rtl/>
        </w:rPr>
        <w:t>מנהלת הוועדה</w:t>
      </w:r>
      <w:r w:rsidRPr="00BE5EF5">
        <w:rPr>
          <w:rFonts w:cs="David"/>
          <w:rtl/>
        </w:rPr>
        <w:t>:</w:t>
      </w:r>
      <w:r w:rsidRPr="00BE5EF5">
        <w:rPr>
          <w:rFonts w:cs="David" w:hint="cs"/>
          <w:rtl/>
        </w:rPr>
        <w:t xml:space="preserve"> אתי בן יוסף</w:t>
      </w:r>
    </w:p>
    <w:p w14:paraId="25D520C0" w14:textId="77777777" w:rsidR="00BE5EF5" w:rsidRPr="00BE5EF5" w:rsidRDefault="00BE5EF5" w:rsidP="00BE5EF5">
      <w:pPr>
        <w:tabs>
          <w:tab w:val="left" w:pos="1930"/>
        </w:tabs>
        <w:bidi/>
        <w:rPr>
          <w:rFonts w:cs="David" w:hint="cs"/>
          <w:b/>
          <w:bCs/>
          <w:rtl/>
        </w:rPr>
      </w:pPr>
    </w:p>
    <w:p w14:paraId="7C561FF7" w14:textId="77777777" w:rsidR="00BE5EF5" w:rsidRPr="00BE5EF5" w:rsidRDefault="00BE5EF5" w:rsidP="00BE5EF5">
      <w:pPr>
        <w:tabs>
          <w:tab w:val="left" w:pos="1930"/>
        </w:tabs>
        <w:bidi/>
        <w:rPr>
          <w:rFonts w:cs="David" w:hint="cs"/>
          <w:rtl/>
        </w:rPr>
      </w:pPr>
      <w:r w:rsidRPr="00BE5EF5">
        <w:rPr>
          <w:rFonts w:cs="David" w:hint="cs"/>
          <w:b/>
          <w:bCs/>
          <w:u w:val="single"/>
          <w:rtl/>
        </w:rPr>
        <w:t>רשמת פרלמנטר</w:t>
      </w:r>
      <w:r w:rsidRPr="00BE5EF5">
        <w:rPr>
          <w:rFonts w:cs="David"/>
          <w:b/>
          <w:bCs/>
          <w:u w:val="single"/>
          <w:rtl/>
        </w:rPr>
        <w:t>ית</w:t>
      </w:r>
      <w:r w:rsidRPr="00BE5EF5">
        <w:rPr>
          <w:rFonts w:cs="David"/>
          <w:rtl/>
        </w:rPr>
        <w:t>:</w:t>
      </w:r>
      <w:r w:rsidRPr="00BE5EF5">
        <w:rPr>
          <w:rFonts w:cs="David" w:hint="cs"/>
          <w:rtl/>
        </w:rPr>
        <w:t xml:space="preserve"> רותי וייס</w:t>
      </w:r>
    </w:p>
    <w:p w14:paraId="0F154C1B" w14:textId="77777777" w:rsidR="00BE5EF5" w:rsidRPr="00BE5EF5" w:rsidRDefault="00BE5EF5" w:rsidP="00BE5EF5">
      <w:pPr>
        <w:bidi/>
        <w:rPr>
          <w:rFonts w:cs="David" w:hint="cs"/>
          <w:b/>
          <w:bCs/>
          <w:rtl/>
        </w:rPr>
      </w:pPr>
    </w:p>
    <w:p w14:paraId="3F156793" w14:textId="77777777" w:rsidR="00BE5EF5" w:rsidRPr="00BE5EF5" w:rsidRDefault="00BE5EF5" w:rsidP="00BE5EF5">
      <w:pPr>
        <w:bidi/>
        <w:rPr>
          <w:rFonts w:cs="David" w:hint="cs"/>
          <w:b/>
          <w:bCs/>
          <w:u w:val="single"/>
          <w:rtl/>
        </w:rPr>
      </w:pPr>
      <w:r w:rsidRPr="00BE5EF5">
        <w:rPr>
          <w:rFonts w:cs="David"/>
          <w:rtl/>
        </w:rPr>
        <w:br w:type="page"/>
      </w:r>
      <w:r w:rsidRPr="00BE5EF5">
        <w:rPr>
          <w:rFonts w:cs="David" w:hint="cs"/>
          <w:rtl/>
        </w:rPr>
        <w:lastRenderedPageBreak/>
        <w:t xml:space="preserve">                              </w:t>
      </w:r>
      <w:r w:rsidRPr="00BE5EF5">
        <w:rPr>
          <w:rFonts w:cs="David" w:hint="cs"/>
          <w:b/>
          <w:bCs/>
          <w:u w:val="single"/>
          <w:rtl/>
        </w:rPr>
        <w:t>קביעת מסגרת הדיון להצגת הממשלה</w:t>
      </w:r>
    </w:p>
    <w:p w14:paraId="33333BFC" w14:textId="77777777" w:rsidR="00BE5EF5" w:rsidRPr="00BE5EF5" w:rsidRDefault="00BE5EF5" w:rsidP="00BE5EF5">
      <w:pPr>
        <w:bidi/>
        <w:rPr>
          <w:rFonts w:cs="David" w:hint="cs"/>
          <w:u w:val="single"/>
          <w:rtl/>
        </w:rPr>
      </w:pPr>
    </w:p>
    <w:p w14:paraId="4F90F442"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06F76D49" w14:textId="77777777" w:rsidR="00BE5EF5" w:rsidRPr="00BE5EF5" w:rsidRDefault="00BE5EF5" w:rsidP="00BE5EF5">
      <w:pPr>
        <w:bidi/>
        <w:rPr>
          <w:rFonts w:cs="David" w:hint="cs"/>
          <w:rtl/>
        </w:rPr>
      </w:pPr>
    </w:p>
    <w:p w14:paraId="5D282CCF" w14:textId="77777777" w:rsidR="00BE5EF5" w:rsidRPr="00BE5EF5" w:rsidRDefault="00BE5EF5" w:rsidP="00BE5EF5">
      <w:pPr>
        <w:bidi/>
        <w:rPr>
          <w:rFonts w:cs="David" w:hint="cs"/>
          <w:rtl/>
        </w:rPr>
      </w:pPr>
      <w:r w:rsidRPr="00BE5EF5">
        <w:rPr>
          <w:rFonts w:cs="David" w:hint="cs"/>
          <w:rtl/>
        </w:rPr>
        <w:tab/>
        <w:t xml:space="preserve">אני רוצה לפתוח את הישיבה. ראש הממשלה בפועל בתפקידו כמרכיב הממשלה ביקש </w:t>
      </w:r>
    </w:p>
    <w:p w14:paraId="694BF03E" w14:textId="77777777" w:rsidR="00BE5EF5" w:rsidRPr="00BE5EF5" w:rsidRDefault="00BE5EF5" w:rsidP="00BE5EF5">
      <w:pPr>
        <w:bidi/>
        <w:rPr>
          <w:rFonts w:cs="David" w:hint="cs"/>
          <w:rtl/>
        </w:rPr>
      </w:pPr>
      <w:r w:rsidRPr="00BE5EF5">
        <w:rPr>
          <w:rFonts w:cs="David" w:hint="cs"/>
          <w:rtl/>
        </w:rPr>
        <w:t xml:space="preserve">להציג את ממשלתו החדשה היום בפני הכנסת ואנחנו מתכנסים כאן לקבוע מסגרת דיון לישיבה הזאת. אני מציע ללכת מהסוף להתחלה. אני מציע שבמידה והכנסת תאשר כמובן, שראש הממשלה יישבע בשעה שמונה בדיוק. </w:t>
      </w:r>
    </w:p>
    <w:p w14:paraId="214C5BB5" w14:textId="77777777" w:rsidR="00BE5EF5" w:rsidRPr="00BE5EF5" w:rsidRDefault="00BE5EF5" w:rsidP="00BE5EF5">
      <w:pPr>
        <w:bidi/>
        <w:rPr>
          <w:rFonts w:cs="David" w:hint="cs"/>
          <w:u w:val="single"/>
          <w:rtl/>
        </w:rPr>
      </w:pPr>
    </w:p>
    <w:p w14:paraId="0966F8C9" w14:textId="77777777" w:rsidR="00BE5EF5" w:rsidRPr="00BE5EF5" w:rsidRDefault="00BE5EF5" w:rsidP="00BE5EF5">
      <w:pPr>
        <w:bidi/>
        <w:rPr>
          <w:rFonts w:cs="David" w:hint="cs"/>
          <w:rtl/>
        </w:rPr>
      </w:pPr>
      <w:r w:rsidRPr="00BE5EF5">
        <w:rPr>
          <w:rFonts w:cs="David" w:hint="cs"/>
          <w:u w:val="single"/>
          <w:rtl/>
        </w:rPr>
        <w:t>רובי ריבלין:</w:t>
      </w:r>
    </w:p>
    <w:p w14:paraId="4E62FC2E" w14:textId="77777777" w:rsidR="00BE5EF5" w:rsidRPr="00BE5EF5" w:rsidRDefault="00BE5EF5" w:rsidP="00BE5EF5">
      <w:pPr>
        <w:bidi/>
        <w:rPr>
          <w:rFonts w:cs="David" w:hint="cs"/>
          <w:rtl/>
        </w:rPr>
      </w:pPr>
    </w:p>
    <w:p w14:paraId="46713D4A" w14:textId="77777777" w:rsidR="00BE5EF5" w:rsidRPr="00BE5EF5" w:rsidRDefault="00BE5EF5" w:rsidP="00BE5EF5">
      <w:pPr>
        <w:bidi/>
        <w:rPr>
          <w:rFonts w:cs="David" w:hint="cs"/>
          <w:rtl/>
        </w:rPr>
      </w:pPr>
      <w:r w:rsidRPr="00BE5EF5">
        <w:rPr>
          <w:rFonts w:cs="David" w:hint="cs"/>
          <w:rtl/>
        </w:rPr>
        <w:tab/>
        <w:t>עכשיו כבר עשר.</w:t>
      </w:r>
    </w:p>
    <w:p w14:paraId="01490BCA" w14:textId="77777777" w:rsidR="00BE5EF5" w:rsidRPr="00BE5EF5" w:rsidRDefault="00BE5EF5" w:rsidP="00BE5EF5">
      <w:pPr>
        <w:bidi/>
        <w:rPr>
          <w:rFonts w:cs="David" w:hint="cs"/>
          <w:rtl/>
        </w:rPr>
      </w:pPr>
    </w:p>
    <w:p w14:paraId="6A55F7EE"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7F156476" w14:textId="77777777" w:rsidR="00BE5EF5" w:rsidRPr="00BE5EF5" w:rsidRDefault="00BE5EF5" w:rsidP="00BE5EF5">
      <w:pPr>
        <w:bidi/>
        <w:rPr>
          <w:rFonts w:cs="David" w:hint="cs"/>
          <w:rtl/>
        </w:rPr>
      </w:pPr>
    </w:p>
    <w:p w14:paraId="72BC09F6" w14:textId="77777777" w:rsidR="00BE5EF5" w:rsidRPr="00BE5EF5" w:rsidRDefault="00BE5EF5" w:rsidP="00BE5EF5">
      <w:pPr>
        <w:bidi/>
        <w:rPr>
          <w:rFonts w:cs="David" w:hint="cs"/>
          <w:rtl/>
        </w:rPr>
      </w:pPr>
      <w:r w:rsidRPr="00BE5EF5">
        <w:rPr>
          <w:rFonts w:cs="David" w:hint="cs"/>
          <w:rtl/>
        </w:rPr>
        <w:tab/>
        <w:t xml:space="preserve">חבר הכנסת ריבלין, שמונה בערב. אם זה לא יאושר אז הוא לא יישבע. </w:t>
      </w:r>
    </w:p>
    <w:p w14:paraId="32D70F64" w14:textId="77777777" w:rsidR="00BE5EF5" w:rsidRPr="00BE5EF5" w:rsidRDefault="00BE5EF5" w:rsidP="00BE5EF5">
      <w:pPr>
        <w:bidi/>
        <w:rPr>
          <w:rFonts w:cs="David" w:hint="cs"/>
          <w:rtl/>
        </w:rPr>
      </w:pPr>
    </w:p>
    <w:p w14:paraId="7F762DE4" w14:textId="77777777" w:rsidR="00BE5EF5" w:rsidRPr="00BE5EF5" w:rsidRDefault="00BE5EF5" w:rsidP="00BE5EF5">
      <w:pPr>
        <w:bidi/>
        <w:rPr>
          <w:rFonts w:cs="David" w:hint="cs"/>
          <w:u w:val="single"/>
          <w:rtl/>
        </w:rPr>
      </w:pPr>
      <w:r w:rsidRPr="00BE5EF5">
        <w:rPr>
          <w:rFonts w:cs="David" w:hint="cs"/>
          <w:u w:val="single"/>
          <w:rtl/>
        </w:rPr>
        <w:t>גדעון סער:</w:t>
      </w:r>
    </w:p>
    <w:p w14:paraId="73CB775D" w14:textId="77777777" w:rsidR="00BE5EF5" w:rsidRPr="00BE5EF5" w:rsidRDefault="00BE5EF5" w:rsidP="00BE5EF5">
      <w:pPr>
        <w:bidi/>
        <w:rPr>
          <w:rFonts w:cs="David" w:hint="cs"/>
          <w:u w:val="single"/>
          <w:rtl/>
        </w:rPr>
      </w:pPr>
    </w:p>
    <w:p w14:paraId="5FAF2E95" w14:textId="77777777" w:rsidR="00BE5EF5" w:rsidRPr="00BE5EF5" w:rsidRDefault="00BE5EF5" w:rsidP="00BE5EF5">
      <w:pPr>
        <w:bidi/>
        <w:rPr>
          <w:rFonts w:cs="David" w:hint="cs"/>
          <w:rtl/>
        </w:rPr>
      </w:pPr>
      <w:r w:rsidRPr="00BE5EF5">
        <w:rPr>
          <w:rFonts w:cs="David" w:hint="cs"/>
          <w:rtl/>
        </w:rPr>
        <w:tab/>
        <w:t>אדוני היושב-ראש, אם אני יכול לקבל את רשות הדיבור. עיינתי קצת בפרוטוקולים כדי לראות מה היה מקובל כאן בוועדה, לרענן את זכרוני. בדרך כלל נקבעה מסגרת זמן לדיון ולא מסגרת זמן לשידור לראש הממשלה ולהשבעתו. יש בזה דבר קצת מקומם.</w:t>
      </w:r>
    </w:p>
    <w:p w14:paraId="5E9AF773" w14:textId="77777777" w:rsidR="00BE5EF5" w:rsidRPr="00BE5EF5" w:rsidRDefault="00BE5EF5" w:rsidP="00BE5EF5">
      <w:pPr>
        <w:bidi/>
        <w:rPr>
          <w:rFonts w:cs="David" w:hint="cs"/>
          <w:rtl/>
        </w:rPr>
      </w:pPr>
    </w:p>
    <w:p w14:paraId="7A13D123" w14:textId="77777777" w:rsidR="00BE5EF5" w:rsidRPr="00BE5EF5" w:rsidRDefault="00BE5EF5" w:rsidP="00BE5EF5">
      <w:pPr>
        <w:bidi/>
        <w:rPr>
          <w:rFonts w:cs="David" w:hint="cs"/>
          <w:rtl/>
        </w:rPr>
      </w:pPr>
      <w:r w:rsidRPr="00BE5EF5">
        <w:rPr>
          <w:rFonts w:cs="David" w:hint="cs"/>
          <w:u w:val="single"/>
          <w:rtl/>
        </w:rPr>
        <w:t>רובי ריבלין:</w:t>
      </w:r>
    </w:p>
    <w:p w14:paraId="654B2E2A" w14:textId="77777777" w:rsidR="00BE5EF5" w:rsidRPr="00BE5EF5" w:rsidRDefault="00BE5EF5" w:rsidP="00BE5EF5">
      <w:pPr>
        <w:bidi/>
        <w:rPr>
          <w:rFonts w:cs="David" w:hint="cs"/>
          <w:rtl/>
        </w:rPr>
      </w:pPr>
    </w:p>
    <w:p w14:paraId="1036E43E" w14:textId="77777777" w:rsidR="00BE5EF5" w:rsidRPr="00BE5EF5" w:rsidRDefault="00BE5EF5" w:rsidP="00BE5EF5">
      <w:pPr>
        <w:bidi/>
        <w:rPr>
          <w:rFonts w:cs="David" w:hint="cs"/>
          <w:rtl/>
        </w:rPr>
      </w:pPr>
      <w:r w:rsidRPr="00BE5EF5">
        <w:rPr>
          <w:rFonts w:cs="David" w:hint="cs"/>
          <w:rtl/>
        </w:rPr>
        <w:tab/>
        <w:t xml:space="preserve"> זה זילות הכנסת. </w:t>
      </w:r>
    </w:p>
    <w:p w14:paraId="24DECFFA" w14:textId="77777777" w:rsidR="00BE5EF5" w:rsidRPr="00BE5EF5" w:rsidRDefault="00BE5EF5" w:rsidP="00BE5EF5">
      <w:pPr>
        <w:bidi/>
        <w:rPr>
          <w:rFonts w:cs="David" w:hint="cs"/>
          <w:rtl/>
        </w:rPr>
      </w:pPr>
    </w:p>
    <w:p w14:paraId="12DD7F2B" w14:textId="77777777" w:rsidR="00BE5EF5" w:rsidRPr="00BE5EF5" w:rsidRDefault="00BE5EF5" w:rsidP="00BE5EF5">
      <w:pPr>
        <w:bidi/>
        <w:rPr>
          <w:rFonts w:cs="David" w:hint="cs"/>
          <w:rtl/>
        </w:rPr>
      </w:pPr>
      <w:r w:rsidRPr="00BE5EF5">
        <w:rPr>
          <w:rFonts w:cs="David" w:hint="cs"/>
          <w:u w:val="single"/>
          <w:rtl/>
        </w:rPr>
        <w:t>גדעון סער:</w:t>
      </w:r>
    </w:p>
    <w:p w14:paraId="566443D3" w14:textId="77777777" w:rsidR="00BE5EF5" w:rsidRPr="00BE5EF5" w:rsidRDefault="00BE5EF5" w:rsidP="00BE5EF5">
      <w:pPr>
        <w:bidi/>
        <w:rPr>
          <w:rFonts w:cs="David" w:hint="cs"/>
          <w:rtl/>
        </w:rPr>
      </w:pPr>
    </w:p>
    <w:p w14:paraId="5F8AE020" w14:textId="77777777" w:rsidR="00BE5EF5" w:rsidRPr="00BE5EF5" w:rsidRDefault="00BE5EF5" w:rsidP="00BE5EF5">
      <w:pPr>
        <w:bidi/>
        <w:rPr>
          <w:rFonts w:cs="David" w:hint="cs"/>
          <w:rtl/>
        </w:rPr>
      </w:pPr>
      <w:r w:rsidRPr="00BE5EF5">
        <w:rPr>
          <w:rFonts w:cs="David" w:hint="cs"/>
          <w:rtl/>
        </w:rPr>
        <w:tab/>
        <w:t xml:space="preserve">הרי יש דיון, אתה קובע מסגרת לדיון, מה אתה צריך לקבוע זמן שידור לראש הממשלה. זה דבר אחד. שתיים, יש חברי כנסת מסיעת קדימה ששמעתי אותם עכשיו ברדיו. אני מציע שתיקחו לכם את הזמן ותמצו את הניסיונות לשכנע אותנו להגיע לבניין. אני לא רוצה שתמהרו עם העניין הזה של ההשבעה, הרי בסופו של דבר יש חשיבות גם לכל חבר סיעה - - -  </w:t>
      </w:r>
    </w:p>
    <w:p w14:paraId="6DC509BC" w14:textId="77777777" w:rsidR="00BE5EF5" w:rsidRPr="00BE5EF5" w:rsidRDefault="00BE5EF5" w:rsidP="00BE5EF5">
      <w:pPr>
        <w:bidi/>
        <w:rPr>
          <w:rFonts w:cs="David" w:hint="cs"/>
          <w:rtl/>
        </w:rPr>
      </w:pPr>
    </w:p>
    <w:p w14:paraId="3B135088"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6F054626" w14:textId="77777777" w:rsidR="00BE5EF5" w:rsidRPr="00BE5EF5" w:rsidRDefault="00BE5EF5" w:rsidP="00BE5EF5">
      <w:pPr>
        <w:bidi/>
        <w:rPr>
          <w:rFonts w:cs="David" w:hint="cs"/>
          <w:rtl/>
        </w:rPr>
      </w:pPr>
    </w:p>
    <w:p w14:paraId="38610A5B" w14:textId="77777777" w:rsidR="00BE5EF5" w:rsidRPr="00BE5EF5" w:rsidRDefault="00BE5EF5" w:rsidP="00BE5EF5">
      <w:pPr>
        <w:bidi/>
        <w:rPr>
          <w:rFonts w:cs="David" w:hint="cs"/>
          <w:rtl/>
        </w:rPr>
      </w:pPr>
      <w:r w:rsidRPr="00BE5EF5">
        <w:rPr>
          <w:rFonts w:cs="David" w:hint="cs"/>
          <w:rtl/>
        </w:rPr>
        <w:tab/>
        <w:t xml:space="preserve">חבר הכנסת גדעון סער, אני מבקש ממך. נתתי לך רשות דיבור עניינית. זה מאוד לא ענייני. ההערה השנייה שלך - - - </w:t>
      </w:r>
    </w:p>
    <w:p w14:paraId="7DD703EC" w14:textId="77777777" w:rsidR="00BE5EF5" w:rsidRPr="00BE5EF5" w:rsidRDefault="00BE5EF5" w:rsidP="00BE5EF5">
      <w:pPr>
        <w:bidi/>
        <w:rPr>
          <w:rFonts w:cs="David" w:hint="cs"/>
          <w:rtl/>
        </w:rPr>
      </w:pPr>
    </w:p>
    <w:p w14:paraId="3CBE5DC9" w14:textId="77777777" w:rsidR="00BE5EF5" w:rsidRPr="00BE5EF5" w:rsidRDefault="00BE5EF5" w:rsidP="00BE5EF5">
      <w:pPr>
        <w:bidi/>
        <w:rPr>
          <w:rFonts w:cs="David" w:hint="cs"/>
          <w:u w:val="single"/>
          <w:rtl/>
        </w:rPr>
      </w:pPr>
      <w:r w:rsidRPr="00BE5EF5">
        <w:rPr>
          <w:rFonts w:cs="David" w:hint="cs"/>
          <w:u w:val="single"/>
          <w:rtl/>
        </w:rPr>
        <w:t>גדעון סער:</w:t>
      </w:r>
    </w:p>
    <w:p w14:paraId="6E20B4F8" w14:textId="77777777" w:rsidR="00BE5EF5" w:rsidRPr="00BE5EF5" w:rsidRDefault="00BE5EF5" w:rsidP="00BE5EF5">
      <w:pPr>
        <w:bidi/>
        <w:rPr>
          <w:rFonts w:cs="David" w:hint="cs"/>
          <w:u w:val="single"/>
          <w:rtl/>
        </w:rPr>
      </w:pPr>
    </w:p>
    <w:p w14:paraId="77CB7CD6" w14:textId="77777777" w:rsidR="00BE5EF5" w:rsidRPr="00BE5EF5" w:rsidRDefault="00BE5EF5" w:rsidP="00BE5EF5">
      <w:pPr>
        <w:bidi/>
        <w:rPr>
          <w:rFonts w:cs="David" w:hint="cs"/>
          <w:rtl/>
        </w:rPr>
      </w:pPr>
      <w:r w:rsidRPr="00BE5EF5">
        <w:rPr>
          <w:rFonts w:cs="David" w:hint="cs"/>
          <w:rtl/>
        </w:rPr>
        <w:tab/>
        <w:t xml:space="preserve"> לא מקובלת עליך?</w:t>
      </w:r>
    </w:p>
    <w:p w14:paraId="54810990" w14:textId="77777777" w:rsidR="00BE5EF5" w:rsidRPr="00BE5EF5" w:rsidRDefault="00BE5EF5" w:rsidP="00BE5EF5">
      <w:pPr>
        <w:bidi/>
        <w:rPr>
          <w:rFonts w:cs="David" w:hint="cs"/>
          <w:rtl/>
        </w:rPr>
      </w:pPr>
    </w:p>
    <w:p w14:paraId="7558C1D6"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6911177D" w14:textId="77777777" w:rsidR="00BE5EF5" w:rsidRPr="00BE5EF5" w:rsidRDefault="00BE5EF5" w:rsidP="00BE5EF5">
      <w:pPr>
        <w:bidi/>
        <w:rPr>
          <w:rFonts w:cs="David" w:hint="cs"/>
          <w:rtl/>
        </w:rPr>
      </w:pPr>
    </w:p>
    <w:p w14:paraId="4FBF1437" w14:textId="77777777" w:rsidR="00BE5EF5" w:rsidRPr="00BE5EF5" w:rsidRDefault="00BE5EF5" w:rsidP="00BE5EF5">
      <w:pPr>
        <w:bidi/>
        <w:rPr>
          <w:rFonts w:cs="David" w:hint="cs"/>
          <w:rtl/>
        </w:rPr>
      </w:pPr>
      <w:r w:rsidRPr="00BE5EF5">
        <w:rPr>
          <w:rFonts w:cs="David" w:hint="cs"/>
          <w:rtl/>
        </w:rPr>
        <w:tab/>
        <w:t xml:space="preserve">היא לא מקובלת עלי אבל היא עניינית אבל ההערה השנייה היא סתם ואני מציע לך לשמור את כל ההתחכמויות האלה למליאה ואני עומד להציע לך הרבה זמן לעניין הזה. לכן אני לא מבין למה אתה מתקומם. את כל ההתחכמות הזאת תוכל להפגין קבל עם ועדה, סליחה, אני מבקש בלי תקשורת - - -  </w:t>
      </w:r>
    </w:p>
    <w:p w14:paraId="70775AD8" w14:textId="77777777" w:rsidR="00BE5EF5" w:rsidRPr="00BE5EF5" w:rsidRDefault="00BE5EF5" w:rsidP="00BE5EF5">
      <w:pPr>
        <w:bidi/>
        <w:rPr>
          <w:rFonts w:cs="David" w:hint="cs"/>
          <w:rtl/>
        </w:rPr>
      </w:pPr>
    </w:p>
    <w:p w14:paraId="2DE4FAA5" w14:textId="77777777" w:rsidR="00BE5EF5" w:rsidRPr="00BE5EF5" w:rsidRDefault="00BE5EF5" w:rsidP="00BE5EF5">
      <w:pPr>
        <w:bidi/>
        <w:rPr>
          <w:rFonts w:cs="David" w:hint="cs"/>
          <w:u w:val="single"/>
          <w:rtl/>
        </w:rPr>
      </w:pPr>
      <w:r w:rsidRPr="00BE5EF5">
        <w:rPr>
          <w:rFonts w:cs="David" w:hint="cs"/>
          <w:u w:val="single"/>
          <w:rtl/>
        </w:rPr>
        <w:t>גדעון סער:</w:t>
      </w:r>
    </w:p>
    <w:p w14:paraId="44704E41" w14:textId="77777777" w:rsidR="00BE5EF5" w:rsidRPr="00BE5EF5" w:rsidRDefault="00BE5EF5" w:rsidP="00BE5EF5">
      <w:pPr>
        <w:bidi/>
        <w:rPr>
          <w:rFonts w:cs="David" w:hint="cs"/>
          <w:u w:val="single"/>
          <w:rtl/>
        </w:rPr>
      </w:pPr>
    </w:p>
    <w:p w14:paraId="2376E3F0" w14:textId="77777777" w:rsidR="00BE5EF5" w:rsidRPr="00BE5EF5" w:rsidRDefault="00BE5EF5" w:rsidP="00BE5EF5">
      <w:pPr>
        <w:bidi/>
        <w:rPr>
          <w:rFonts w:cs="David" w:hint="cs"/>
          <w:rtl/>
        </w:rPr>
      </w:pPr>
      <w:r w:rsidRPr="00BE5EF5">
        <w:rPr>
          <w:rFonts w:cs="David" w:hint="cs"/>
          <w:rtl/>
        </w:rPr>
        <w:tab/>
        <w:t>אדוני היושב-ראש, דיוני הוועדה המסדרת הם סודיים?</w:t>
      </w:r>
    </w:p>
    <w:p w14:paraId="23133D3D" w14:textId="77777777" w:rsidR="00BE5EF5" w:rsidRPr="00BE5EF5" w:rsidRDefault="00BE5EF5" w:rsidP="00BE5EF5">
      <w:pPr>
        <w:bidi/>
        <w:rPr>
          <w:rFonts w:cs="David" w:hint="cs"/>
          <w:rtl/>
        </w:rPr>
      </w:pPr>
    </w:p>
    <w:p w14:paraId="342118D7" w14:textId="77777777" w:rsidR="00BE5EF5" w:rsidRPr="00BE5EF5" w:rsidRDefault="00BE5EF5" w:rsidP="00BE5EF5">
      <w:pPr>
        <w:bidi/>
        <w:rPr>
          <w:rFonts w:cs="David" w:hint="cs"/>
          <w:rtl/>
        </w:rPr>
      </w:pPr>
      <w:r w:rsidRPr="00BE5EF5">
        <w:rPr>
          <w:rFonts w:cs="David"/>
          <w:u w:val="single"/>
          <w:rtl/>
        </w:rPr>
        <w:br w:type="page"/>
      </w:r>
      <w:r w:rsidRPr="00BE5EF5">
        <w:rPr>
          <w:rFonts w:cs="David" w:hint="cs"/>
          <w:u w:val="single"/>
          <w:rtl/>
        </w:rPr>
        <w:lastRenderedPageBreak/>
        <w:t>היו</w:t>
      </w:r>
      <w:r w:rsidRPr="00BE5EF5">
        <w:rPr>
          <w:rFonts w:cs="David"/>
          <w:u w:val="single"/>
          <w:rtl/>
        </w:rPr>
        <w:t>"</w:t>
      </w:r>
      <w:r w:rsidRPr="00BE5EF5">
        <w:rPr>
          <w:rFonts w:cs="David" w:hint="cs"/>
          <w:u w:val="single"/>
          <w:rtl/>
        </w:rPr>
        <w:t>ר חיים רמון:</w:t>
      </w:r>
    </w:p>
    <w:p w14:paraId="74C2B51D" w14:textId="77777777" w:rsidR="00BE5EF5" w:rsidRPr="00BE5EF5" w:rsidRDefault="00BE5EF5" w:rsidP="00BE5EF5">
      <w:pPr>
        <w:bidi/>
        <w:rPr>
          <w:rFonts w:cs="David" w:hint="cs"/>
          <w:rtl/>
        </w:rPr>
      </w:pPr>
    </w:p>
    <w:p w14:paraId="6CAAFE89" w14:textId="77777777" w:rsidR="00BE5EF5" w:rsidRPr="00BE5EF5" w:rsidRDefault="00BE5EF5" w:rsidP="00BE5EF5">
      <w:pPr>
        <w:bidi/>
        <w:rPr>
          <w:rFonts w:cs="David" w:hint="cs"/>
          <w:rtl/>
        </w:rPr>
      </w:pPr>
      <w:r w:rsidRPr="00BE5EF5">
        <w:rPr>
          <w:rFonts w:cs="David" w:hint="cs"/>
          <w:rtl/>
        </w:rPr>
        <w:tab/>
        <w:t xml:space="preserve">לא סודיים, עניינים טכניים אני מבקש שיהיה בלי תקשורת. ולכן אני מבין שאתה בא מלא עיזוז וגיבור לתפקידך באופוזיציה ואני מברך על כך כי חשוב שתהיה אופוזיציה במדינת ישראל ושתמלא את תפקידה באמונה אבל לא צריך להגזים.  </w:t>
      </w:r>
    </w:p>
    <w:p w14:paraId="76F3C846" w14:textId="77777777" w:rsidR="00BE5EF5" w:rsidRPr="00BE5EF5" w:rsidRDefault="00BE5EF5" w:rsidP="00BE5EF5">
      <w:pPr>
        <w:bidi/>
        <w:rPr>
          <w:rFonts w:cs="David" w:hint="cs"/>
          <w:u w:val="single"/>
          <w:rtl/>
        </w:rPr>
      </w:pPr>
    </w:p>
    <w:p w14:paraId="01572509" w14:textId="77777777" w:rsidR="00BE5EF5" w:rsidRPr="00BE5EF5" w:rsidRDefault="00BE5EF5" w:rsidP="00BE5EF5">
      <w:pPr>
        <w:bidi/>
        <w:rPr>
          <w:rFonts w:cs="David" w:hint="cs"/>
          <w:rtl/>
        </w:rPr>
      </w:pPr>
      <w:r w:rsidRPr="00BE5EF5">
        <w:rPr>
          <w:rFonts w:cs="David" w:hint="cs"/>
          <w:u w:val="single"/>
          <w:rtl/>
        </w:rPr>
        <w:t>רובי ריבלין:</w:t>
      </w:r>
    </w:p>
    <w:p w14:paraId="07348AA3" w14:textId="77777777" w:rsidR="00BE5EF5" w:rsidRPr="00BE5EF5" w:rsidRDefault="00BE5EF5" w:rsidP="00BE5EF5">
      <w:pPr>
        <w:bidi/>
        <w:rPr>
          <w:rFonts w:cs="David" w:hint="cs"/>
          <w:rtl/>
        </w:rPr>
      </w:pPr>
    </w:p>
    <w:p w14:paraId="05B743D2" w14:textId="77777777" w:rsidR="00BE5EF5" w:rsidRPr="00BE5EF5" w:rsidRDefault="00BE5EF5" w:rsidP="00BE5EF5">
      <w:pPr>
        <w:bidi/>
        <w:ind w:firstLine="567"/>
        <w:rPr>
          <w:rFonts w:cs="David" w:hint="cs"/>
          <w:rtl/>
        </w:rPr>
      </w:pPr>
      <w:r w:rsidRPr="00BE5EF5">
        <w:rPr>
          <w:rFonts w:cs="David" w:hint="cs"/>
          <w:rtl/>
        </w:rPr>
        <w:t xml:space="preserve">כל מה שהוא עושה זה מה שאתה עשית בכנסת ה-16. </w:t>
      </w:r>
    </w:p>
    <w:p w14:paraId="62B17B88" w14:textId="77777777" w:rsidR="00BE5EF5" w:rsidRPr="00BE5EF5" w:rsidRDefault="00BE5EF5" w:rsidP="00BE5EF5">
      <w:pPr>
        <w:bidi/>
        <w:rPr>
          <w:rFonts w:cs="David" w:hint="cs"/>
          <w:rtl/>
        </w:rPr>
      </w:pPr>
    </w:p>
    <w:p w14:paraId="4DDD075B"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33700247" w14:textId="77777777" w:rsidR="00BE5EF5" w:rsidRPr="00BE5EF5" w:rsidRDefault="00BE5EF5" w:rsidP="00BE5EF5">
      <w:pPr>
        <w:bidi/>
        <w:rPr>
          <w:rFonts w:cs="David" w:hint="cs"/>
          <w:rtl/>
        </w:rPr>
      </w:pPr>
    </w:p>
    <w:p w14:paraId="6B143DEC" w14:textId="77777777" w:rsidR="00BE5EF5" w:rsidRPr="00BE5EF5" w:rsidRDefault="00BE5EF5" w:rsidP="00BE5EF5">
      <w:pPr>
        <w:bidi/>
        <w:rPr>
          <w:rFonts w:cs="David" w:hint="cs"/>
          <w:rtl/>
        </w:rPr>
      </w:pPr>
      <w:r w:rsidRPr="00BE5EF5">
        <w:rPr>
          <w:rFonts w:cs="David" w:hint="cs"/>
          <w:rtl/>
        </w:rPr>
        <w:tab/>
        <w:t xml:space="preserve">אבל לא בוועדה המסדרת. חבל, חבל שההברקות של חבר הכנסת סער לא יזכו לחשיפה מלאה. חבל. כל כך טובות, כל כך מבריקות, למה שלא יהיו בחשיפה מלאה? </w:t>
      </w:r>
    </w:p>
    <w:p w14:paraId="029888AA" w14:textId="77777777" w:rsidR="00BE5EF5" w:rsidRPr="00BE5EF5" w:rsidRDefault="00BE5EF5" w:rsidP="00BE5EF5">
      <w:pPr>
        <w:bidi/>
        <w:rPr>
          <w:rFonts w:cs="David" w:hint="cs"/>
          <w:rtl/>
        </w:rPr>
      </w:pPr>
    </w:p>
    <w:p w14:paraId="30BF9409" w14:textId="77777777" w:rsidR="00BE5EF5" w:rsidRPr="00BE5EF5" w:rsidRDefault="00BE5EF5" w:rsidP="00BE5EF5">
      <w:pPr>
        <w:bidi/>
        <w:rPr>
          <w:rFonts w:cs="David" w:hint="cs"/>
          <w:rtl/>
        </w:rPr>
      </w:pPr>
      <w:r w:rsidRPr="00BE5EF5">
        <w:rPr>
          <w:rFonts w:cs="David" w:hint="cs"/>
          <w:u w:val="single"/>
          <w:rtl/>
        </w:rPr>
        <w:t>גדעון סער:</w:t>
      </w:r>
    </w:p>
    <w:p w14:paraId="409EF28A" w14:textId="77777777" w:rsidR="00BE5EF5" w:rsidRPr="00BE5EF5" w:rsidRDefault="00BE5EF5" w:rsidP="00BE5EF5">
      <w:pPr>
        <w:bidi/>
        <w:rPr>
          <w:rFonts w:cs="David" w:hint="cs"/>
          <w:rtl/>
        </w:rPr>
      </w:pPr>
    </w:p>
    <w:p w14:paraId="2CCB7DBD" w14:textId="77777777" w:rsidR="00BE5EF5" w:rsidRPr="00BE5EF5" w:rsidRDefault="00BE5EF5" w:rsidP="00BE5EF5">
      <w:pPr>
        <w:bidi/>
        <w:rPr>
          <w:rFonts w:cs="David" w:hint="cs"/>
          <w:rtl/>
        </w:rPr>
      </w:pPr>
      <w:r w:rsidRPr="00BE5EF5">
        <w:rPr>
          <w:rFonts w:cs="David" w:hint="cs"/>
          <w:rtl/>
        </w:rPr>
        <w:tab/>
        <w:t>אז למה אתה מוציא את התקשורת?</w:t>
      </w:r>
    </w:p>
    <w:p w14:paraId="15A37AD4" w14:textId="77777777" w:rsidR="00BE5EF5" w:rsidRPr="00BE5EF5" w:rsidRDefault="00BE5EF5" w:rsidP="00BE5EF5">
      <w:pPr>
        <w:bidi/>
        <w:rPr>
          <w:rFonts w:cs="David" w:hint="cs"/>
          <w:rtl/>
        </w:rPr>
      </w:pPr>
    </w:p>
    <w:p w14:paraId="3BABCF36"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49392D4C" w14:textId="77777777" w:rsidR="00BE5EF5" w:rsidRPr="00BE5EF5" w:rsidRDefault="00BE5EF5" w:rsidP="00BE5EF5">
      <w:pPr>
        <w:bidi/>
        <w:rPr>
          <w:rFonts w:cs="David" w:hint="cs"/>
          <w:rtl/>
        </w:rPr>
      </w:pPr>
    </w:p>
    <w:p w14:paraId="318B9EEB" w14:textId="77777777" w:rsidR="00BE5EF5" w:rsidRPr="00BE5EF5" w:rsidRDefault="00BE5EF5" w:rsidP="00BE5EF5">
      <w:pPr>
        <w:bidi/>
        <w:rPr>
          <w:rFonts w:cs="David" w:hint="cs"/>
          <w:rtl/>
        </w:rPr>
      </w:pPr>
      <w:r w:rsidRPr="00BE5EF5">
        <w:rPr>
          <w:rFonts w:cs="David" w:hint="cs"/>
          <w:rtl/>
        </w:rPr>
        <w:tab/>
        <w:t xml:space="preserve">אני מוציא בסך הכל רשת אחת, אבך אני הולך לעשות את זה בשידור חי, מעל הדוכן, אני עושה את זה רציני, אני רוצה לעזור לך. אני זוכר בתשובה להערה העניינית היחידה של חבר הכנסת סער, שלא פעם ולא פעמיים נקבעה בהדרכתו של חבר הכנסת סער כיושב-ראש הקואליציה שעת הצבעה. לא פעם ולא פעמיים ולא שלוש ולא ארבע ולא עשר. ומנענע בראשו יושב-ראש הכנסת הקודם ריבלין שאומר באמת שזכרוני לא הטעני. לכן אני בא ואומר שזה יהיה בדיוק על פי אותם נהלים והמסורת שקבע יושב-ראש כנסת יוצא מהכלל שמו חבר הכנסת ריבלין. </w:t>
      </w:r>
    </w:p>
    <w:p w14:paraId="545C5CD6" w14:textId="77777777" w:rsidR="00BE5EF5" w:rsidRPr="00BE5EF5" w:rsidRDefault="00BE5EF5" w:rsidP="00BE5EF5">
      <w:pPr>
        <w:bidi/>
        <w:rPr>
          <w:rFonts w:cs="David" w:hint="cs"/>
          <w:rtl/>
        </w:rPr>
      </w:pPr>
    </w:p>
    <w:p w14:paraId="766251CF" w14:textId="77777777" w:rsidR="00BE5EF5" w:rsidRPr="00BE5EF5" w:rsidRDefault="00BE5EF5" w:rsidP="00BE5EF5">
      <w:pPr>
        <w:bidi/>
        <w:rPr>
          <w:rFonts w:cs="David" w:hint="cs"/>
          <w:rtl/>
        </w:rPr>
      </w:pPr>
      <w:r w:rsidRPr="00BE5EF5">
        <w:rPr>
          <w:rFonts w:cs="David" w:hint="cs"/>
          <w:u w:val="single"/>
          <w:rtl/>
        </w:rPr>
        <w:t>רובי ריבלין:</w:t>
      </w:r>
    </w:p>
    <w:p w14:paraId="34E96AC3" w14:textId="77777777" w:rsidR="00BE5EF5" w:rsidRPr="00BE5EF5" w:rsidRDefault="00BE5EF5" w:rsidP="00BE5EF5">
      <w:pPr>
        <w:bidi/>
        <w:rPr>
          <w:rFonts w:cs="David" w:hint="cs"/>
          <w:rtl/>
        </w:rPr>
      </w:pPr>
    </w:p>
    <w:p w14:paraId="79B1785A" w14:textId="77777777" w:rsidR="00BE5EF5" w:rsidRPr="00BE5EF5" w:rsidRDefault="00BE5EF5" w:rsidP="00BE5EF5">
      <w:pPr>
        <w:bidi/>
        <w:rPr>
          <w:rFonts w:cs="David" w:hint="cs"/>
          <w:rtl/>
        </w:rPr>
      </w:pPr>
      <w:r w:rsidRPr="00BE5EF5">
        <w:rPr>
          <w:rFonts w:cs="David" w:hint="cs"/>
          <w:rtl/>
        </w:rPr>
        <w:tab/>
        <w:t xml:space="preserve">אני רק רוצה להעיר הערה ברשותך, בדרך כלל הנגזרת הייתה מאורך הדיון ולא מרצונה של הממשלה  - - - </w:t>
      </w:r>
    </w:p>
    <w:p w14:paraId="286319C5" w14:textId="77777777" w:rsidR="00BE5EF5" w:rsidRPr="00BE5EF5" w:rsidRDefault="00BE5EF5" w:rsidP="00BE5EF5">
      <w:pPr>
        <w:bidi/>
        <w:rPr>
          <w:rFonts w:cs="David" w:hint="cs"/>
          <w:rtl/>
        </w:rPr>
      </w:pPr>
    </w:p>
    <w:p w14:paraId="7CE064D1"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4788A65A" w14:textId="77777777" w:rsidR="00BE5EF5" w:rsidRPr="00BE5EF5" w:rsidRDefault="00BE5EF5" w:rsidP="00BE5EF5">
      <w:pPr>
        <w:bidi/>
        <w:rPr>
          <w:rFonts w:cs="David" w:hint="cs"/>
          <w:rtl/>
        </w:rPr>
      </w:pPr>
    </w:p>
    <w:p w14:paraId="6062B16C" w14:textId="77777777" w:rsidR="00BE5EF5" w:rsidRPr="00BE5EF5" w:rsidRDefault="00BE5EF5" w:rsidP="00BE5EF5">
      <w:pPr>
        <w:bidi/>
        <w:rPr>
          <w:rFonts w:cs="David" w:hint="cs"/>
          <w:rtl/>
        </w:rPr>
      </w:pPr>
      <w:r w:rsidRPr="00BE5EF5">
        <w:rPr>
          <w:rFonts w:cs="David" w:hint="cs"/>
          <w:rtl/>
        </w:rPr>
        <w:tab/>
        <w:t xml:space="preserve">אבל אני אגיע גם לאורך הדיון. </w:t>
      </w:r>
    </w:p>
    <w:p w14:paraId="453D5733" w14:textId="77777777" w:rsidR="00BE5EF5" w:rsidRPr="00BE5EF5" w:rsidRDefault="00BE5EF5" w:rsidP="00BE5EF5">
      <w:pPr>
        <w:bidi/>
        <w:rPr>
          <w:rFonts w:cs="David" w:hint="cs"/>
          <w:rtl/>
        </w:rPr>
      </w:pPr>
    </w:p>
    <w:p w14:paraId="5D4706A2" w14:textId="77777777" w:rsidR="00BE5EF5" w:rsidRPr="00BE5EF5" w:rsidRDefault="00BE5EF5" w:rsidP="00BE5EF5">
      <w:pPr>
        <w:bidi/>
        <w:rPr>
          <w:rFonts w:cs="David" w:hint="cs"/>
          <w:rtl/>
        </w:rPr>
      </w:pPr>
      <w:r w:rsidRPr="00BE5EF5">
        <w:rPr>
          <w:rFonts w:cs="David" w:hint="cs"/>
          <w:u w:val="single"/>
          <w:rtl/>
        </w:rPr>
        <w:t>רובי ריבלין:</w:t>
      </w:r>
    </w:p>
    <w:p w14:paraId="08D65D28" w14:textId="77777777" w:rsidR="00BE5EF5" w:rsidRPr="00BE5EF5" w:rsidRDefault="00BE5EF5" w:rsidP="00BE5EF5">
      <w:pPr>
        <w:bidi/>
        <w:rPr>
          <w:rFonts w:cs="David" w:hint="cs"/>
          <w:rtl/>
        </w:rPr>
      </w:pPr>
    </w:p>
    <w:p w14:paraId="22C07504" w14:textId="77777777" w:rsidR="00BE5EF5" w:rsidRPr="00BE5EF5" w:rsidRDefault="00BE5EF5" w:rsidP="00BE5EF5">
      <w:pPr>
        <w:bidi/>
        <w:rPr>
          <w:rFonts w:cs="David" w:hint="cs"/>
          <w:rtl/>
        </w:rPr>
      </w:pPr>
      <w:r w:rsidRPr="00BE5EF5">
        <w:rPr>
          <w:rFonts w:cs="David" w:hint="cs"/>
          <w:rtl/>
        </w:rPr>
        <w:tab/>
        <w:t xml:space="preserve"> אוקי, אז למה להתחיל ב-12? בלי זילות, נתחיל בשלוש. </w:t>
      </w:r>
    </w:p>
    <w:p w14:paraId="4C55D7BE" w14:textId="77777777" w:rsidR="00BE5EF5" w:rsidRPr="00BE5EF5" w:rsidRDefault="00BE5EF5" w:rsidP="00BE5EF5">
      <w:pPr>
        <w:bidi/>
        <w:rPr>
          <w:rFonts w:cs="David" w:hint="cs"/>
          <w:rtl/>
        </w:rPr>
      </w:pPr>
      <w:r w:rsidRPr="00BE5EF5">
        <w:rPr>
          <w:rFonts w:cs="David" w:hint="cs"/>
          <w:rtl/>
        </w:rPr>
        <w:t xml:space="preserve"> </w:t>
      </w:r>
    </w:p>
    <w:p w14:paraId="14428432"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56D6226B" w14:textId="77777777" w:rsidR="00BE5EF5" w:rsidRPr="00BE5EF5" w:rsidRDefault="00BE5EF5" w:rsidP="00BE5EF5">
      <w:pPr>
        <w:bidi/>
        <w:rPr>
          <w:rFonts w:cs="David" w:hint="cs"/>
          <w:rtl/>
        </w:rPr>
      </w:pPr>
    </w:p>
    <w:p w14:paraId="6FF33BCF" w14:textId="77777777" w:rsidR="00BE5EF5" w:rsidRPr="00BE5EF5" w:rsidRDefault="00BE5EF5" w:rsidP="00BE5EF5">
      <w:pPr>
        <w:bidi/>
        <w:rPr>
          <w:rFonts w:cs="David" w:hint="cs"/>
          <w:rtl/>
        </w:rPr>
      </w:pPr>
      <w:r w:rsidRPr="00BE5EF5">
        <w:rPr>
          <w:rFonts w:cs="David" w:hint="cs"/>
          <w:rtl/>
        </w:rPr>
        <w:tab/>
        <w:t xml:space="preserve">לא. מכיוון שאני משום מה רוצה להיות טוב עם האופוזיציה ועם חברי הכנסת החדשים, אני רוצה לתת להם לדבר. אם האופוזיציה תגיד שאין לה עניין לדבר, מייד אני עושה את זה שעתיים ונגמר העניין. אבל אני לא יודע, מימי באופוזיציה, ויצא לי להיות, אני זוכר שהאופוזיציה בעיקר רצתה דיונים ארוכים וממושכים בכנסת שלא יהיו מקופחים. וכדי שאני לא אבוא עם שעתיים ותקום צעקה, האמת שטעיתי. הייתי אומר שעתיים ואז גדעון סער היה אומר, מה פתאום שעתיים, סותמים את הפה לאופוזיציה, ומנעתי ממנו את התענוג להגיד את זה ועשיתי טעות. באמת טעות, יותר אצלי זה לא יקרה. ליושבת ראש ועדת הכנסת הבאה אני אתן את העצה הזאת שהיא תמיד תציע שעתיים שהיא תיתן לך את ההזדמנות - - - </w:t>
      </w:r>
    </w:p>
    <w:p w14:paraId="614A6557" w14:textId="77777777" w:rsidR="00BE5EF5" w:rsidRPr="00BE5EF5" w:rsidRDefault="00BE5EF5" w:rsidP="00BE5EF5">
      <w:pPr>
        <w:bidi/>
        <w:rPr>
          <w:rFonts w:cs="David" w:hint="cs"/>
          <w:rtl/>
        </w:rPr>
      </w:pPr>
    </w:p>
    <w:p w14:paraId="7E1E9F3B" w14:textId="77777777" w:rsidR="00BE5EF5" w:rsidRPr="00BE5EF5" w:rsidRDefault="00BE5EF5" w:rsidP="00BE5EF5">
      <w:pPr>
        <w:bidi/>
        <w:rPr>
          <w:rFonts w:cs="David" w:hint="cs"/>
          <w:rtl/>
        </w:rPr>
      </w:pPr>
      <w:r w:rsidRPr="00BE5EF5">
        <w:rPr>
          <w:rFonts w:cs="David" w:hint="cs"/>
          <w:u w:val="single"/>
          <w:rtl/>
        </w:rPr>
        <w:t>רוחמה אברהם:</w:t>
      </w:r>
    </w:p>
    <w:p w14:paraId="77CF9876" w14:textId="77777777" w:rsidR="00BE5EF5" w:rsidRPr="00BE5EF5" w:rsidRDefault="00BE5EF5" w:rsidP="00BE5EF5">
      <w:pPr>
        <w:bidi/>
        <w:rPr>
          <w:rFonts w:cs="David" w:hint="cs"/>
          <w:rtl/>
        </w:rPr>
      </w:pPr>
    </w:p>
    <w:p w14:paraId="7218D4C9" w14:textId="77777777" w:rsidR="00BE5EF5" w:rsidRPr="00BE5EF5" w:rsidRDefault="00BE5EF5" w:rsidP="00BE5EF5">
      <w:pPr>
        <w:bidi/>
        <w:rPr>
          <w:rFonts w:cs="David" w:hint="cs"/>
          <w:rtl/>
        </w:rPr>
      </w:pPr>
      <w:r w:rsidRPr="00BE5EF5">
        <w:rPr>
          <w:rFonts w:cs="David" w:hint="cs"/>
          <w:rtl/>
        </w:rPr>
        <w:tab/>
        <w:t xml:space="preserve">שעתיים זה יהיה הרבה זמן להציע,  30 שניות לחבר כנסת זה מספיק.   </w:t>
      </w:r>
    </w:p>
    <w:p w14:paraId="3DA80ED8" w14:textId="77777777" w:rsidR="00BE5EF5" w:rsidRPr="00BE5EF5" w:rsidRDefault="00BE5EF5" w:rsidP="00BE5EF5">
      <w:pPr>
        <w:bidi/>
        <w:rPr>
          <w:rFonts w:cs="David" w:hint="cs"/>
          <w:rtl/>
        </w:rPr>
      </w:pPr>
    </w:p>
    <w:p w14:paraId="734E36A1" w14:textId="77777777" w:rsidR="00BE5EF5" w:rsidRPr="00BE5EF5" w:rsidRDefault="00BE5EF5" w:rsidP="00BE5EF5">
      <w:pPr>
        <w:bidi/>
        <w:rPr>
          <w:rFonts w:cs="David" w:hint="cs"/>
          <w:rtl/>
        </w:rPr>
      </w:pPr>
      <w:r w:rsidRPr="00BE5EF5">
        <w:rPr>
          <w:rFonts w:cs="David"/>
          <w:u w:val="single"/>
          <w:rtl/>
        </w:rPr>
        <w:br w:type="page"/>
      </w: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1A92A73E" w14:textId="77777777" w:rsidR="00BE5EF5" w:rsidRPr="00BE5EF5" w:rsidRDefault="00BE5EF5" w:rsidP="00BE5EF5">
      <w:pPr>
        <w:bidi/>
        <w:rPr>
          <w:rFonts w:cs="David" w:hint="cs"/>
          <w:rtl/>
        </w:rPr>
      </w:pPr>
    </w:p>
    <w:p w14:paraId="0726A69B" w14:textId="77777777" w:rsidR="00BE5EF5" w:rsidRPr="00BE5EF5" w:rsidRDefault="00BE5EF5" w:rsidP="00BE5EF5">
      <w:pPr>
        <w:bidi/>
        <w:rPr>
          <w:rFonts w:cs="David" w:hint="cs"/>
          <w:rtl/>
        </w:rPr>
      </w:pPr>
      <w:r w:rsidRPr="00BE5EF5">
        <w:rPr>
          <w:rFonts w:cs="David" w:hint="cs"/>
          <w:rtl/>
        </w:rPr>
        <w:tab/>
        <w:t xml:space="preserve">שעתיים יהיה הרבה, אתה רואה חבר הכנסת סער,  לכן אני מציע שהנוהל יהיה ואני חושב שהוא סביר, בשעה 12 אנחנו נתחיל את הדיון במליאה. יש כמה דברים פרוצדורליים. אנחנו נבחר את יושבת ראש הכנסת אלא אם יהיה מועמד אחר. ברגע שהיא תיבחר, יש לה נאום, עד היום אני זוכר את הנאום של חבר הכנסת ריבלין ואפילו את הנאום של חבר הכנסת בורג אני זוכר. </w:t>
      </w:r>
    </w:p>
    <w:p w14:paraId="70D23ACF" w14:textId="77777777" w:rsidR="00BE5EF5" w:rsidRPr="00BE5EF5" w:rsidRDefault="00BE5EF5" w:rsidP="00BE5EF5">
      <w:pPr>
        <w:bidi/>
        <w:rPr>
          <w:rFonts w:cs="David" w:hint="cs"/>
          <w:rtl/>
        </w:rPr>
      </w:pPr>
    </w:p>
    <w:p w14:paraId="4C27015F" w14:textId="77777777" w:rsidR="00BE5EF5" w:rsidRPr="00BE5EF5" w:rsidRDefault="00BE5EF5" w:rsidP="00BE5EF5">
      <w:pPr>
        <w:bidi/>
        <w:rPr>
          <w:rFonts w:cs="David" w:hint="cs"/>
          <w:rtl/>
        </w:rPr>
      </w:pPr>
      <w:r w:rsidRPr="00BE5EF5">
        <w:rPr>
          <w:rFonts w:cs="David" w:hint="cs"/>
          <w:u w:val="single"/>
          <w:rtl/>
        </w:rPr>
        <w:t>רובי ריבלין:</w:t>
      </w:r>
    </w:p>
    <w:p w14:paraId="0F6C8231" w14:textId="77777777" w:rsidR="00BE5EF5" w:rsidRPr="00BE5EF5" w:rsidRDefault="00BE5EF5" w:rsidP="00BE5EF5">
      <w:pPr>
        <w:bidi/>
        <w:rPr>
          <w:rFonts w:cs="David" w:hint="cs"/>
          <w:rtl/>
        </w:rPr>
      </w:pPr>
    </w:p>
    <w:p w14:paraId="50CB3BC3" w14:textId="77777777" w:rsidR="00BE5EF5" w:rsidRPr="00BE5EF5" w:rsidRDefault="00BE5EF5" w:rsidP="00BE5EF5">
      <w:pPr>
        <w:bidi/>
        <w:rPr>
          <w:rFonts w:cs="David" w:hint="cs"/>
          <w:rtl/>
        </w:rPr>
      </w:pPr>
      <w:r w:rsidRPr="00BE5EF5">
        <w:rPr>
          <w:rFonts w:cs="David" w:hint="cs"/>
          <w:rtl/>
        </w:rPr>
        <w:tab/>
        <w:t xml:space="preserve">אני מוכן לחזור עליו היום. </w:t>
      </w:r>
    </w:p>
    <w:p w14:paraId="1FC076E4" w14:textId="77777777" w:rsidR="00BE5EF5" w:rsidRPr="00BE5EF5" w:rsidRDefault="00BE5EF5" w:rsidP="00BE5EF5">
      <w:pPr>
        <w:bidi/>
        <w:rPr>
          <w:rFonts w:cs="David" w:hint="cs"/>
          <w:rtl/>
        </w:rPr>
      </w:pPr>
    </w:p>
    <w:p w14:paraId="359DD482"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02EE443D" w14:textId="77777777" w:rsidR="00BE5EF5" w:rsidRPr="00BE5EF5" w:rsidRDefault="00BE5EF5" w:rsidP="00BE5EF5">
      <w:pPr>
        <w:bidi/>
        <w:rPr>
          <w:rFonts w:cs="David" w:hint="cs"/>
          <w:rtl/>
        </w:rPr>
      </w:pPr>
    </w:p>
    <w:p w14:paraId="09BC96CE" w14:textId="77777777" w:rsidR="00BE5EF5" w:rsidRPr="00BE5EF5" w:rsidRDefault="00BE5EF5" w:rsidP="00BE5EF5">
      <w:pPr>
        <w:bidi/>
        <w:rPr>
          <w:rFonts w:cs="David" w:hint="cs"/>
          <w:rtl/>
        </w:rPr>
      </w:pPr>
      <w:r w:rsidRPr="00BE5EF5">
        <w:rPr>
          <w:rFonts w:cs="David" w:hint="cs"/>
          <w:rtl/>
        </w:rPr>
        <w:tab/>
        <w:t xml:space="preserve">אם יחזרו עליו אני חושב שזה יהיה נאום מצוין. אני לא הייתי משנה בו הרבה. יחזרו עליו, לצערי לא מפיך אבל התוכן יהיה זהה. </w:t>
      </w:r>
    </w:p>
    <w:p w14:paraId="22F20A9F" w14:textId="77777777" w:rsidR="00BE5EF5" w:rsidRPr="00BE5EF5" w:rsidRDefault="00BE5EF5" w:rsidP="00BE5EF5">
      <w:pPr>
        <w:bidi/>
        <w:rPr>
          <w:rFonts w:cs="David" w:hint="cs"/>
          <w:rtl/>
        </w:rPr>
      </w:pPr>
    </w:p>
    <w:p w14:paraId="3A8E3F8F" w14:textId="77777777" w:rsidR="00BE5EF5" w:rsidRPr="00BE5EF5" w:rsidRDefault="00BE5EF5" w:rsidP="00BE5EF5">
      <w:pPr>
        <w:bidi/>
        <w:rPr>
          <w:rFonts w:cs="David" w:hint="cs"/>
          <w:rtl/>
        </w:rPr>
      </w:pPr>
      <w:r w:rsidRPr="00BE5EF5">
        <w:rPr>
          <w:rFonts w:cs="David" w:hint="cs"/>
          <w:u w:val="single"/>
          <w:rtl/>
        </w:rPr>
        <w:t>רובי ריבלין:</w:t>
      </w:r>
    </w:p>
    <w:p w14:paraId="7E291851" w14:textId="77777777" w:rsidR="00BE5EF5" w:rsidRPr="00BE5EF5" w:rsidRDefault="00BE5EF5" w:rsidP="00BE5EF5">
      <w:pPr>
        <w:bidi/>
        <w:rPr>
          <w:rFonts w:cs="David" w:hint="cs"/>
          <w:rtl/>
        </w:rPr>
      </w:pPr>
    </w:p>
    <w:p w14:paraId="0996C8F9" w14:textId="77777777" w:rsidR="00BE5EF5" w:rsidRPr="00BE5EF5" w:rsidRDefault="00BE5EF5" w:rsidP="00BE5EF5">
      <w:pPr>
        <w:bidi/>
        <w:rPr>
          <w:rFonts w:cs="David" w:hint="cs"/>
          <w:rtl/>
        </w:rPr>
      </w:pPr>
      <w:r w:rsidRPr="00BE5EF5">
        <w:rPr>
          <w:rFonts w:cs="David" w:hint="cs"/>
          <w:rtl/>
        </w:rPr>
        <w:tab/>
        <w:t xml:space="preserve">אני משתתף בצערך. </w:t>
      </w:r>
    </w:p>
    <w:p w14:paraId="78A8C182" w14:textId="77777777" w:rsidR="00BE5EF5" w:rsidRPr="00BE5EF5" w:rsidRDefault="00BE5EF5" w:rsidP="00BE5EF5">
      <w:pPr>
        <w:bidi/>
        <w:rPr>
          <w:rFonts w:cs="David" w:hint="cs"/>
          <w:rtl/>
        </w:rPr>
      </w:pPr>
    </w:p>
    <w:p w14:paraId="7D149C3F"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1ABB1F31" w14:textId="77777777" w:rsidR="00BE5EF5" w:rsidRPr="00BE5EF5" w:rsidRDefault="00BE5EF5" w:rsidP="00BE5EF5">
      <w:pPr>
        <w:bidi/>
        <w:rPr>
          <w:rFonts w:cs="David" w:hint="cs"/>
          <w:rtl/>
        </w:rPr>
      </w:pPr>
    </w:p>
    <w:p w14:paraId="17A8497C" w14:textId="77777777" w:rsidR="00BE5EF5" w:rsidRPr="00BE5EF5" w:rsidRDefault="00BE5EF5" w:rsidP="00BE5EF5">
      <w:pPr>
        <w:bidi/>
        <w:rPr>
          <w:rFonts w:cs="David" w:hint="cs"/>
          <w:rtl/>
        </w:rPr>
      </w:pPr>
      <w:r w:rsidRPr="00BE5EF5">
        <w:rPr>
          <w:rFonts w:cs="David" w:hint="cs"/>
          <w:rtl/>
        </w:rPr>
        <w:tab/>
        <w:t xml:space="preserve">גם זה ייקח זמן ולאחר מכן יעלה ויבוא מרכיב הממשלה לצורך העניין ויציג את קווי היסוד וגם זה ייקח את הזמן שלו, ואחר כך יעלה ויבוא יושב-ראש האופוזיציה שאין לי ספק שיש לו מה לומר, אם לחבר כנסת סער יש מה לומר על אחת כמה וכמה ליושב-ראש האופוזיציה יש מה לומר. </w:t>
      </w:r>
    </w:p>
    <w:p w14:paraId="2E17D3BE" w14:textId="77777777" w:rsidR="00BE5EF5" w:rsidRPr="00BE5EF5" w:rsidRDefault="00BE5EF5" w:rsidP="00BE5EF5">
      <w:pPr>
        <w:bidi/>
        <w:rPr>
          <w:rFonts w:cs="David" w:hint="cs"/>
          <w:rtl/>
        </w:rPr>
      </w:pPr>
    </w:p>
    <w:p w14:paraId="6322F49E" w14:textId="77777777" w:rsidR="00BE5EF5" w:rsidRPr="00BE5EF5" w:rsidRDefault="00BE5EF5" w:rsidP="00BE5EF5">
      <w:pPr>
        <w:bidi/>
        <w:rPr>
          <w:rFonts w:cs="David" w:hint="cs"/>
          <w:rtl/>
        </w:rPr>
      </w:pPr>
      <w:r w:rsidRPr="00BE5EF5">
        <w:rPr>
          <w:rFonts w:cs="David" w:hint="cs"/>
          <w:u w:val="single"/>
          <w:rtl/>
        </w:rPr>
        <w:t>אריה האן:</w:t>
      </w:r>
    </w:p>
    <w:p w14:paraId="4F0F2E02" w14:textId="77777777" w:rsidR="00BE5EF5" w:rsidRPr="00BE5EF5" w:rsidRDefault="00BE5EF5" w:rsidP="00BE5EF5">
      <w:pPr>
        <w:bidi/>
        <w:rPr>
          <w:rFonts w:cs="David" w:hint="cs"/>
          <w:rtl/>
        </w:rPr>
      </w:pPr>
    </w:p>
    <w:p w14:paraId="1464F00D" w14:textId="77777777" w:rsidR="00BE5EF5" w:rsidRPr="00BE5EF5" w:rsidRDefault="00BE5EF5" w:rsidP="00BE5EF5">
      <w:pPr>
        <w:bidi/>
        <w:rPr>
          <w:rFonts w:cs="David" w:hint="cs"/>
          <w:rtl/>
        </w:rPr>
      </w:pPr>
      <w:r w:rsidRPr="00BE5EF5">
        <w:rPr>
          <w:rFonts w:cs="David" w:hint="cs"/>
          <w:rtl/>
        </w:rPr>
        <w:tab/>
        <w:t xml:space="preserve">הוא עוד לא נקבע. </w:t>
      </w:r>
    </w:p>
    <w:p w14:paraId="7F59D6B8" w14:textId="77777777" w:rsidR="00BE5EF5" w:rsidRPr="00BE5EF5" w:rsidRDefault="00BE5EF5" w:rsidP="00BE5EF5">
      <w:pPr>
        <w:bidi/>
        <w:rPr>
          <w:rFonts w:cs="David" w:hint="cs"/>
          <w:rtl/>
        </w:rPr>
      </w:pPr>
    </w:p>
    <w:p w14:paraId="348F534C"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797B4739" w14:textId="77777777" w:rsidR="00BE5EF5" w:rsidRPr="00BE5EF5" w:rsidRDefault="00BE5EF5" w:rsidP="00BE5EF5">
      <w:pPr>
        <w:bidi/>
        <w:rPr>
          <w:rFonts w:cs="David" w:hint="cs"/>
          <w:rtl/>
        </w:rPr>
      </w:pPr>
    </w:p>
    <w:p w14:paraId="096853E4" w14:textId="77777777" w:rsidR="00BE5EF5" w:rsidRPr="00BE5EF5" w:rsidRDefault="00BE5EF5" w:rsidP="00BE5EF5">
      <w:pPr>
        <w:bidi/>
        <w:rPr>
          <w:rFonts w:cs="David" w:hint="cs"/>
          <w:rtl/>
        </w:rPr>
      </w:pPr>
      <w:r w:rsidRPr="00BE5EF5">
        <w:rPr>
          <w:rFonts w:cs="David" w:hint="cs"/>
          <w:rtl/>
        </w:rPr>
        <w:tab/>
        <w:t xml:space="preserve">אוקי, אנחנו נקבע אותו מייד וגם אם לא נקבע פורמלית באופן לא פורמלי תינתן לו זכות דיבור כאילו הוא יושב-ראש האופוזיציה, באופן בלתי מוגבל כמה זמן שהוא ירצה. וככה אנחנו מגיעים פחות או יותר לשעה שעתיים. וגם אם נקבע מסגרת דיון של 4 שעות, מניסיונו של חבר הכנסת ריבלין זה 6 שעות ולכן אנחנו מגיעים לשעה 8. כך שאני חוזר להצעתי המקורית ולכן אני מציע שתיקבע מסגרת דיון שיעמדו בה, שלא יהיו חריגות ממנה כי אם יהיו חריגות הם יהיו על חשבון הסיעה. על פי תקנון הכנסת הדיון הוא סיעתי ואם יהיו חריגות אני אבקש מיושב הראש הנבחר שזה יהיה על חשבון הסיעה. כל מי שיחרוג יחרוג על חשבון הסיעה ולא על חשבון הזמן הכללי. לכן אני מציע שנדון בעניין וניתן 6 שעות. צריך לזכור, יש כ-41 ח"כים חדשים אני מניח שרובם המכריע ירצו לדבר וצריך לתת להם את האפשרות לדבר. לאחר שהוועדה תאשר את מסגרת הדיון כפי שהצעתי זה יחולק בין האופוזיציה לקואליציה העתידית. גם פה הקואליציה תהיה נדיבה ותאפשר לאופוזיציה למצות את דברי האופוזיציה כפי שנהוג בכנסת ולתת גם את הדברים הללו ואנחנו נחלק את הזמן כראוי ואיש לא ירגיש מקופח. </w:t>
      </w:r>
    </w:p>
    <w:p w14:paraId="026700D0" w14:textId="77777777" w:rsidR="00BE5EF5" w:rsidRPr="00BE5EF5" w:rsidRDefault="00BE5EF5" w:rsidP="00BE5EF5">
      <w:pPr>
        <w:bidi/>
        <w:rPr>
          <w:rFonts w:cs="David" w:hint="cs"/>
          <w:rtl/>
        </w:rPr>
      </w:pPr>
    </w:p>
    <w:p w14:paraId="4496DAC4" w14:textId="77777777" w:rsidR="00BE5EF5" w:rsidRPr="00BE5EF5" w:rsidRDefault="00BE5EF5" w:rsidP="00BE5EF5">
      <w:pPr>
        <w:bidi/>
        <w:rPr>
          <w:rFonts w:cs="David" w:hint="cs"/>
          <w:rtl/>
        </w:rPr>
      </w:pPr>
      <w:r w:rsidRPr="00BE5EF5">
        <w:rPr>
          <w:rFonts w:cs="David" w:hint="cs"/>
          <w:u w:val="single"/>
          <w:rtl/>
        </w:rPr>
        <w:t>יצחק לוי:</w:t>
      </w:r>
    </w:p>
    <w:p w14:paraId="6A537BAD" w14:textId="77777777" w:rsidR="00BE5EF5" w:rsidRPr="00BE5EF5" w:rsidRDefault="00BE5EF5" w:rsidP="00BE5EF5">
      <w:pPr>
        <w:bidi/>
        <w:rPr>
          <w:rFonts w:cs="David" w:hint="cs"/>
          <w:rtl/>
        </w:rPr>
      </w:pPr>
    </w:p>
    <w:p w14:paraId="1FBC90F6" w14:textId="77777777" w:rsidR="00BE5EF5" w:rsidRPr="00BE5EF5" w:rsidRDefault="00BE5EF5" w:rsidP="00BE5EF5">
      <w:pPr>
        <w:bidi/>
        <w:rPr>
          <w:rFonts w:cs="David" w:hint="cs"/>
          <w:rtl/>
        </w:rPr>
      </w:pPr>
      <w:r w:rsidRPr="00BE5EF5">
        <w:rPr>
          <w:rFonts w:cs="David" w:hint="cs"/>
          <w:rtl/>
        </w:rPr>
        <w:tab/>
        <w:t xml:space="preserve">התקדימים לא חד משמעיים,היו ממשלות שהדיון היה סיעתי והיו ממשלות שהדיון היה אישי.  </w:t>
      </w:r>
    </w:p>
    <w:p w14:paraId="20120389" w14:textId="77777777" w:rsidR="00BE5EF5" w:rsidRPr="00BE5EF5" w:rsidRDefault="00BE5EF5" w:rsidP="00BE5EF5">
      <w:pPr>
        <w:bidi/>
        <w:rPr>
          <w:rFonts w:cs="David" w:hint="cs"/>
          <w:rtl/>
        </w:rPr>
      </w:pPr>
    </w:p>
    <w:p w14:paraId="6E1E7443" w14:textId="77777777" w:rsidR="00BE5EF5" w:rsidRPr="00BE5EF5" w:rsidRDefault="00BE5EF5" w:rsidP="00BE5EF5">
      <w:pPr>
        <w:bidi/>
        <w:rPr>
          <w:rFonts w:cs="David" w:hint="cs"/>
          <w:rtl/>
        </w:rPr>
      </w:pPr>
      <w:r w:rsidRPr="00BE5EF5">
        <w:rPr>
          <w:rFonts w:cs="David" w:hint="cs"/>
          <w:u w:val="single"/>
          <w:rtl/>
        </w:rPr>
        <w:t>מזכיר הכנסת אריה האן:</w:t>
      </w:r>
    </w:p>
    <w:p w14:paraId="215F11D9" w14:textId="77777777" w:rsidR="00BE5EF5" w:rsidRPr="00BE5EF5" w:rsidRDefault="00BE5EF5" w:rsidP="00BE5EF5">
      <w:pPr>
        <w:bidi/>
        <w:rPr>
          <w:rFonts w:cs="David" w:hint="cs"/>
          <w:rtl/>
        </w:rPr>
      </w:pPr>
    </w:p>
    <w:p w14:paraId="573C6DB3" w14:textId="77777777" w:rsidR="00BE5EF5" w:rsidRPr="00BE5EF5" w:rsidRDefault="00BE5EF5" w:rsidP="00BE5EF5">
      <w:pPr>
        <w:bidi/>
        <w:rPr>
          <w:rFonts w:cs="David" w:hint="cs"/>
          <w:rtl/>
        </w:rPr>
      </w:pPr>
      <w:r w:rsidRPr="00BE5EF5">
        <w:rPr>
          <w:rFonts w:cs="David" w:hint="cs"/>
          <w:rtl/>
        </w:rPr>
        <w:tab/>
        <w:t xml:space="preserve">על פי התקנון סעיף 47 זה דיון סיעתי. </w:t>
      </w:r>
    </w:p>
    <w:p w14:paraId="44494AE3" w14:textId="77777777" w:rsidR="00BE5EF5" w:rsidRPr="00BE5EF5" w:rsidRDefault="00BE5EF5" w:rsidP="00BE5EF5">
      <w:pPr>
        <w:bidi/>
        <w:rPr>
          <w:rFonts w:cs="David" w:hint="cs"/>
          <w:rtl/>
        </w:rPr>
      </w:pPr>
    </w:p>
    <w:p w14:paraId="4ACABEA8" w14:textId="77777777" w:rsidR="00BE5EF5" w:rsidRPr="00BE5EF5" w:rsidRDefault="00BE5EF5" w:rsidP="00BE5EF5">
      <w:pPr>
        <w:bidi/>
        <w:rPr>
          <w:rFonts w:cs="David" w:hint="cs"/>
          <w:u w:val="single"/>
          <w:rtl/>
        </w:rPr>
      </w:pPr>
      <w:r w:rsidRPr="00BE5EF5">
        <w:rPr>
          <w:rFonts w:cs="David" w:hint="cs"/>
          <w:u w:val="single"/>
          <w:rtl/>
        </w:rPr>
        <w:t>גדעון סער:</w:t>
      </w:r>
    </w:p>
    <w:p w14:paraId="5F0104DA" w14:textId="77777777" w:rsidR="00BE5EF5" w:rsidRPr="00BE5EF5" w:rsidRDefault="00BE5EF5" w:rsidP="00BE5EF5">
      <w:pPr>
        <w:bidi/>
        <w:rPr>
          <w:rFonts w:cs="David" w:hint="cs"/>
          <w:u w:val="single"/>
          <w:rtl/>
        </w:rPr>
      </w:pPr>
    </w:p>
    <w:p w14:paraId="45240685" w14:textId="77777777" w:rsidR="00BE5EF5" w:rsidRPr="00BE5EF5" w:rsidRDefault="00BE5EF5" w:rsidP="00BE5EF5">
      <w:pPr>
        <w:bidi/>
        <w:rPr>
          <w:rFonts w:cs="David" w:hint="cs"/>
          <w:rtl/>
        </w:rPr>
      </w:pPr>
      <w:r w:rsidRPr="00BE5EF5">
        <w:rPr>
          <w:rFonts w:cs="David" w:hint="cs"/>
          <w:rtl/>
        </w:rPr>
        <w:tab/>
        <w:t xml:space="preserve">הוא צודק,  ב-99 הדיון היה אישי. </w:t>
      </w:r>
    </w:p>
    <w:p w14:paraId="121B08AA" w14:textId="77777777" w:rsidR="00BE5EF5" w:rsidRPr="00BE5EF5" w:rsidRDefault="00BE5EF5" w:rsidP="00BE5EF5">
      <w:pPr>
        <w:bidi/>
        <w:rPr>
          <w:rFonts w:cs="David" w:hint="cs"/>
          <w:rtl/>
        </w:rPr>
      </w:pPr>
    </w:p>
    <w:p w14:paraId="32282E43" w14:textId="77777777" w:rsidR="00BE5EF5" w:rsidRPr="00BE5EF5" w:rsidRDefault="00BE5EF5" w:rsidP="00BE5EF5">
      <w:pPr>
        <w:bidi/>
        <w:rPr>
          <w:rFonts w:cs="David" w:hint="cs"/>
          <w:rtl/>
        </w:rPr>
      </w:pPr>
      <w:r w:rsidRPr="00BE5EF5">
        <w:rPr>
          <w:rFonts w:cs="David" w:hint="cs"/>
          <w:u w:val="single"/>
          <w:rtl/>
        </w:rPr>
        <w:t>יצחק לוי:</w:t>
      </w:r>
    </w:p>
    <w:p w14:paraId="4A838546" w14:textId="77777777" w:rsidR="00BE5EF5" w:rsidRPr="00BE5EF5" w:rsidRDefault="00BE5EF5" w:rsidP="00BE5EF5">
      <w:pPr>
        <w:bidi/>
        <w:rPr>
          <w:rFonts w:cs="David" w:hint="cs"/>
          <w:rtl/>
        </w:rPr>
      </w:pPr>
    </w:p>
    <w:p w14:paraId="329CAC77" w14:textId="77777777" w:rsidR="00BE5EF5" w:rsidRPr="00BE5EF5" w:rsidRDefault="00BE5EF5" w:rsidP="00BE5EF5">
      <w:pPr>
        <w:bidi/>
        <w:rPr>
          <w:rFonts w:cs="David" w:hint="cs"/>
          <w:rtl/>
        </w:rPr>
      </w:pPr>
      <w:r w:rsidRPr="00BE5EF5">
        <w:rPr>
          <w:rFonts w:cs="David" w:hint="cs"/>
          <w:rtl/>
        </w:rPr>
        <w:tab/>
        <w:t xml:space="preserve">היו הצגות ממשלה עם דיון אישי והיו הצגות עם סיעתי ואני לא יודע איך הסתדרו עם התקנון אבל מסתדרים עם התקנון. 6 שעות זה מספיק זמן גם לדיון אישי ואפשר להסדיר שהדיון יהיה אישי כיוון שיהיו מספר חברי כנסת שרוצים לדבר שלא יוכלו.  </w:t>
      </w:r>
    </w:p>
    <w:p w14:paraId="3F91297F" w14:textId="77777777" w:rsidR="00BE5EF5" w:rsidRPr="00BE5EF5" w:rsidRDefault="00BE5EF5" w:rsidP="00BE5EF5">
      <w:pPr>
        <w:bidi/>
        <w:rPr>
          <w:rFonts w:cs="David" w:hint="cs"/>
          <w:rtl/>
        </w:rPr>
      </w:pPr>
    </w:p>
    <w:p w14:paraId="3EF1C5ED"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5C42F84D" w14:textId="77777777" w:rsidR="00BE5EF5" w:rsidRPr="00BE5EF5" w:rsidRDefault="00BE5EF5" w:rsidP="00BE5EF5">
      <w:pPr>
        <w:bidi/>
        <w:rPr>
          <w:rFonts w:cs="David" w:hint="cs"/>
          <w:rtl/>
        </w:rPr>
      </w:pPr>
    </w:p>
    <w:p w14:paraId="103C8EB2" w14:textId="77777777" w:rsidR="00BE5EF5" w:rsidRPr="00BE5EF5" w:rsidRDefault="00BE5EF5" w:rsidP="00BE5EF5">
      <w:pPr>
        <w:bidi/>
        <w:rPr>
          <w:rFonts w:cs="David" w:hint="cs"/>
          <w:rtl/>
        </w:rPr>
      </w:pPr>
      <w:r w:rsidRPr="00BE5EF5">
        <w:rPr>
          <w:rFonts w:cs="David" w:hint="cs"/>
          <w:rtl/>
        </w:rPr>
        <w:tab/>
        <w:t xml:space="preserve"> חבר הכנסת לוי, אני מנסה לעשות את זה אם לא הבינו, למרות שניסו בהתחלה לקצר את הזמן. הרעיון הוא לתת מסגרת רחבה כדי שהדיון דה פקטו יהיה אישי. בשעה שאנחנו שומרים על התקנון והדיון הוא סיעתי אבל במסגרת של 6 שעות ניתן לקיים דיון אישי, זו המציאות כפי שהיה בעבר ולכן זאת המסגרת שניסיתי לבנות. כשהדיון, פורמלית אנחנו מחויבים לפי התקנון לדיון סיעתי אבל אנחנו נותנים יותר למעשה משש שעות כי אני מעריך שזה ייקח שעה וחצי בערך בחירת יושב-ראש וכל מה שתיארתי קודם. עד השעה שמונה כולל דברי תשובה של ראש הממשלה אני רואה בסך הכל תמונה שמאפשרת כמעט לכל חבר כנסת שרוצה לדבר, לדבר. לכן בתוך הסיעות תהיה חלוקה כזאת שכל ח"כ יוכל לדבר. בוודאי שאם באופוזיציה יישאר מישהו מקופח אנחנו נלך לקראתו. כל מה שאני עושה עכשיו למדתי מחבר הכנסת ריבלין. </w:t>
      </w:r>
    </w:p>
    <w:p w14:paraId="7E3B0BA4" w14:textId="77777777" w:rsidR="00BE5EF5" w:rsidRPr="00BE5EF5" w:rsidRDefault="00BE5EF5" w:rsidP="00BE5EF5">
      <w:pPr>
        <w:bidi/>
        <w:rPr>
          <w:rFonts w:cs="David" w:hint="cs"/>
          <w:rtl/>
        </w:rPr>
      </w:pPr>
    </w:p>
    <w:p w14:paraId="3A3A8FA2" w14:textId="77777777" w:rsidR="00BE5EF5" w:rsidRPr="00BE5EF5" w:rsidRDefault="00BE5EF5" w:rsidP="00BE5EF5">
      <w:pPr>
        <w:bidi/>
        <w:rPr>
          <w:rFonts w:cs="David" w:hint="cs"/>
          <w:rtl/>
        </w:rPr>
      </w:pPr>
      <w:r w:rsidRPr="00BE5EF5">
        <w:rPr>
          <w:rFonts w:cs="David" w:hint="cs"/>
          <w:u w:val="single"/>
          <w:rtl/>
        </w:rPr>
        <w:t>רובי ריבלין:</w:t>
      </w:r>
    </w:p>
    <w:p w14:paraId="73A519D5" w14:textId="77777777" w:rsidR="00BE5EF5" w:rsidRPr="00BE5EF5" w:rsidRDefault="00BE5EF5" w:rsidP="00BE5EF5">
      <w:pPr>
        <w:bidi/>
        <w:rPr>
          <w:rFonts w:cs="David" w:hint="cs"/>
          <w:rtl/>
        </w:rPr>
      </w:pPr>
    </w:p>
    <w:p w14:paraId="1FDCF45F" w14:textId="77777777" w:rsidR="00BE5EF5" w:rsidRPr="00BE5EF5" w:rsidRDefault="00BE5EF5" w:rsidP="00BE5EF5">
      <w:pPr>
        <w:bidi/>
        <w:rPr>
          <w:rFonts w:cs="David" w:hint="cs"/>
          <w:rtl/>
        </w:rPr>
      </w:pPr>
      <w:r w:rsidRPr="00BE5EF5">
        <w:rPr>
          <w:rFonts w:cs="David" w:hint="cs"/>
          <w:rtl/>
        </w:rPr>
        <w:tab/>
        <w:t xml:space="preserve">אדוני היושב-ראש, יש לי הצעה שתגשר. קודם כל למען הדיוק, לפרוטוקול, דיון אישי היה רק בבחירה ישירה לראש הממשלה. רק בבחירה ישירה והיה בזה היגיון. אבל מה, אנחנו קבענו נוהג שבו, חבר הכנסת יצחק לוי זוכר, אנחנו יכולים לבוא ולומר, ההצבעה בשעה 8. ואז, יהיה אשר יהיה ההתקדמות בדיון האישי, מה שלא יהיה, 3 הדוברים האחרונים מתחילים בשבע וחצי לדבר ובשמונה מצביעים. ואז הסיעות מסדרות ביניהן את הדוברים. </w:t>
      </w:r>
    </w:p>
    <w:p w14:paraId="7A979AE1" w14:textId="77777777" w:rsidR="00BE5EF5" w:rsidRPr="00BE5EF5" w:rsidRDefault="00BE5EF5" w:rsidP="00BE5EF5">
      <w:pPr>
        <w:bidi/>
        <w:rPr>
          <w:rFonts w:cs="David" w:hint="cs"/>
          <w:rtl/>
        </w:rPr>
      </w:pPr>
    </w:p>
    <w:p w14:paraId="251D96B0"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7B2A959B" w14:textId="77777777" w:rsidR="00BE5EF5" w:rsidRPr="00BE5EF5" w:rsidRDefault="00BE5EF5" w:rsidP="00BE5EF5">
      <w:pPr>
        <w:bidi/>
        <w:rPr>
          <w:rFonts w:cs="David" w:hint="cs"/>
          <w:rtl/>
        </w:rPr>
      </w:pPr>
    </w:p>
    <w:p w14:paraId="2BBA59F0" w14:textId="77777777" w:rsidR="00BE5EF5" w:rsidRPr="00BE5EF5" w:rsidRDefault="00BE5EF5" w:rsidP="00BE5EF5">
      <w:pPr>
        <w:bidi/>
        <w:rPr>
          <w:rFonts w:cs="David" w:hint="cs"/>
          <w:rtl/>
        </w:rPr>
      </w:pPr>
      <w:r w:rsidRPr="00BE5EF5">
        <w:rPr>
          <w:rFonts w:cs="David" w:hint="cs"/>
          <w:rtl/>
        </w:rPr>
        <w:tab/>
        <w:t>חבר הכנסת ריבלין, זאת הכוונה אבל באופן פורמלי אנחנו קובעים מסגרת דיון ואני מבטיח לכם שאיש לא יקופח. יש עוד מישהו שרוצה להעיר במסגרת הדיון?</w:t>
      </w:r>
    </w:p>
    <w:p w14:paraId="27192521" w14:textId="77777777" w:rsidR="00BE5EF5" w:rsidRPr="00BE5EF5" w:rsidRDefault="00BE5EF5" w:rsidP="00BE5EF5">
      <w:pPr>
        <w:bidi/>
        <w:rPr>
          <w:rFonts w:cs="David" w:hint="cs"/>
          <w:rtl/>
        </w:rPr>
      </w:pPr>
    </w:p>
    <w:p w14:paraId="0AB22DC5" w14:textId="77777777" w:rsidR="00BE5EF5" w:rsidRPr="00BE5EF5" w:rsidRDefault="00BE5EF5" w:rsidP="00BE5EF5">
      <w:pPr>
        <w:bidi/>
        <w:rPr>
          <w:rFonts w:cs="David" w:hint="cs"/>
          <w:rtl/>
        </w:rPr>
      </w:pPr>
      <w:r w:rsidRPr="00BE5EF5">
        <w:rPr>
          <w:rFonts w:cs="David" w:hint="cs"/>
          <w:u w:val="single"/>
          <w:rtl/>
        </w:rPr>
        <w:t>יורי שטרן:</w:t>
      </w:r>
    </w:p>
    <w:p w14:paraId="70929CAE" w14:textId="77777777" w:rsidR="00BE5EF5" w:rsidRPr="00BE5EF5" w:rsidRDefault="00BE5EF5" w:rsidP="00BE5EF5">
      <w:pPr>
        <w:bidi/>
        <w:rPr>
          <w:rFonts w:cs="David" w:hint="cs"/>
          <w:rtl/>
        </w:rPr>
      </w:pPr>
    </w:p>
    <w:p w14:paraId="4391AF4E" w14:textId="77777777" w:rsidR="00BE5EF5" w:rsidRPr="00BE5EF5" w:rsidRDefault="00BE5EF5" w:rsidP="00BE5EF5">
      <w:pPr>
        <w:bidi/>
        <w:rPr>
          <w:rFonts w:cs="David" w:hint="cs"/>
          <w:rtl/>
        </w:rPr>
      </w:pPr>
      <w:r w:rsidRPr="00BE5EF5">
        <w:rPr>
          <w:rFonts w:cs="David" w:hint="cs"/>
          <w:rtl/>
        </w:rPr>
        <w:tab/>
        <w:t xml:space="preserve">אני חושב שזה מיותר לחלוטין ולדעתי הישיבה הזאת צריכה להיות קצרה. </w:t>
      </w:r>
    </w:p>
    <w:p w14:paraId="46FF12FC" w14:textId="77777777" w:rsidR="00BE5EF5" w:rsidRPr="00BE5EF5" w:rsidRDefault="00BE5EF5" w:rsidP="00BE5EF5">
      <w:pPr>
        <w:bidi/>
        <w:rPr>
          <w:rFonts w:cs="David" w:hint="cs"/>
          <w:rtl/>
        </w:rPr>
      </w:pPr>
    </w:p>
    <w:p w14:paraId="42882A9C" w14:textId="77777777" w:rsidR="00BE5EF5" w:rsidRPr="00BE5EF5" w:rsidRDefault="00BE5EF5" w:rsidP="00BE5EF5">
      <w:pPr>
        <w:bidi/>
        <w:rPr>
          <w:rFonts w:cs="David" w:hint="cs"/>
          <w:rtl/>
        </w:rPr>
      </w:pPr>
      <w:r w:rsidRPr="00BE5EF5">
        <w:rPr>
          <w:rFonts w:cs="David" w:hint="cs"/>
          <w:u w:val="single"/>
          <w:rtl/>
        </w:rPr>
        <w:t>גדעון סער:</w:t>
      </w:r>
    </w:p>
    <w:p w14:paraId="7CD76D13" w14:textId="77777777" w:rsidR="00BE5EF5" w:rsidRPr="00BE5EF5" w:rsidRDefault="00BE5EF5" w:rsidP="00BE5EF5">
      <w:pPr>
        <w:bidi/>
        <w:rPr>
          <w:rFonts w:cs="David" w:hint="cs"/>
          <w:rtl/>
        </w:rPr>
      </w:pPr>
    </w:p>
    <w:p w14:paraId="6F8059E6" w14:textId="77777777" w:rsidR="00BE5EF5" w:rsidRPr="00BE5EF5" w:rsidRDefault="00BE5EF5" w:rsidP="00BE5EF5">
      <w:pPr>
        <w:bidi/>
        <w:rPr>
          <w:rFonts w:cs="David" w:hint="cs"/>
          <w:rtl/>
        </w:rPr>
      </w:pPr>
      <w:r w:rsidRPr="00BE5EF5">
        <w:rPr>
          <w:rFonts w:cs="David" w:hint="cs"/>
          <w:rtl/>
        </w:rPr>
        <w:tab/>
        <w:t>למה קצרה?</w:t>
      </w:r>
    </w:p>
    <w:p w14:paraId="2A05D141" w14:textId="77777777" w:rsidR="00BE5EF5" w:rsidRPr="00BE5EF5" w:rsidRDefault="00BE5EF5" w:rsidP="00BE5EF5">
      <w:pPr>
        <w:bidi/>
        <w:rPr>
          <w:rFonts w:cs="David" w:hint="cs"/>
          <w:rtl/>
        </w:rPr>
      </w:pPr>
    </w:p>
    <w:p w14:paraId="3C397877"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03CF3C82" w14:textId="77777777" w:rsidR="00BE5EF5" w:rsidRPr="00BE5EF5" w:rsidRDefault="00BE5EF5" w:rsidP="00BE5EF5">
      <w:pPr>
        <w:bidi/>
        <w:rPr>
          <w:rFonts w:cs="David" w:hint="cs"/>
          <w:rtl/>
        </w:rPr>
      </w:pPr>
    </w:p>
    <w:p w14:paraId="40510172" w14:textId="77777777" w:rsidR="00BE5EF5" w:rsidRPr="00BE5EF5" w:rsidRDefault="00BE5EF5" w:rsidP="00BE5EF5">
      <w:pPr>
        <w:bidi/>
        <w:rPr>
          <w:rFonts w:cs="David" w:hint="cs"/>
          <w:rtl/>
        </w:rPr>
      </w:pPr>
      <w:r w:rsidRPr="00BE5EF5">
        <w:rPr>
          <w:rFonts w:cs="David" w:hint="cs"/>
          <w:rtl/>
        </w:rPr>
        <w:tab/>
        <w:t xml:space="preserve">חבר הכנסת גדעון סער, אני עונה. </w:t>
      </w:r>
    </w:p>
    <w:p w14:paraId="7EB1516B" w14:textId="77777777" w:rsidR="00BE5EF5" w:rsidRPr="00BE5EF5" w:rsidRDefault="00BE5EF5" w:rsidP="00BE5EF5">
      <w:pPr>
        <w:bidi/>
        <w:rPr>
          <w:rFonts w:cs="David" w:hint="cs"/>
          <w:rtl/>
        </w:rPr>
      </w:pPr>
    </w:p>
    <w:p w14:paraId="738D825C" w14:textId="77777777" w:rsidR="00BE5EF5" w:rsidRPr="00BE5EF5" w:rsidRDefault="00BE5EF5" w:rsidP="00BE5EF5">
      <w:pPr>
        <w:bidi/>
        <w:rPr>
          <w:rFonts w:cs="David" w:hint="cs"/>
          <w:rtl/>
        </w:rPr>
      </w:pPr>
      <w:r w:rsidRPr="00BE5EF5">
        <w:rPr>
          <w:rFonts w:cs="David" w:hint="cs"/>
          <w:u w:val="single"/>
          <w:rtl/>
        </w:rPr>
        <w:t>יורי שטרן:</w:t>
      </w:r>
    </w:p>
    <w:p w14:paraId="16CEF371" w14:textId="77777777" w:rsidR="00BE5EF5" w:rsidRPr="00BE5EF5" w:rsidRDefault="00BE5EF5" w:rsidP="00BE5EF5">
      <w:pPr>
        <w:bidi/>
        <w:rPr>
          <w:rFonts w:cs="David" w:hint="cs"/>
          <w:rtl/>
        </w:rPr>
      </w:pPr>
    </w:p>
    <w:p w14:paraId="1C5DFECF" w14:textId="77777777" w:rsidR="00BE5EF5" w:rsidRPr="00BE5EF5" w:rsidRDefault="00BE5EF5" w:rsidP="00BE5EF5">
      <w:pPr>
        <w:bidi/>
        <w:rPr>
          <w:rFonts w:cs="David" w:hint="cs"/>
          <w:rtl/>
        </w:rPr>
      </w:pPr>
      <w:r w:rsidRPr="00BE5EF5">
        <w:rPr>
          <w:rFonts w:cs="David" w:hint="cs"/>
          <w:rtl/>
        </w:rPr>
        <w:tab/>
        <w:t xml:space="preserve">זה לא יום רגיל של ישיבות הכנסת, זה דיון סיעתי וזהו. </w:t>
      </w:r>
    </w:p>
    <w:p w14:paraId="5D050CFC" w14:textId="77777777" w:rsidR="00BE5EF5" w:rsidRPr="00BE5EF5" w:rsidRDefault="00BE5EF5" w:rsidP="00BE5EF5">
      <w:pPr>
        <w:bidi/>
        <w:rPr>
          <w:rFonts w:cs="David" w:hint="cs"/>
          <w:rtl/>
        </w:rPr>
      </w:pPr>
    </w:p>
    <w:p w14:paraId="25D00BD2"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39623CD3" w14:textId="77777777" w:rsidR="00BE5EF5" w:rsidRPr="00BE5EF5" w:rsidRDefault="00BE5EF5" w:rsidP="00BE5EF5">
      <w:pPr>
        <w:bidi/>
        <w:rPr>
          <w:rFonts w:cs="David" w:hint="cs"/>
          <w:rtl/>
        </w:rPr>
      </w:pPr>
    </w:p>
    <w:p w14:paraId="08C433B6" w14:textId="77777777" w:rsidR="00BE5EF5" w:rsidRPr="00BE5EF5" w:rsidRDefault="00BE5EF5" w:rsidP="00BE5EF5">
      <w:pPr>
        <w:bidi/>
        <w:rPr>
          <w:rFonts w:cs="David" w:hint="cs"/>
          <w:rtl/>
        </w:rPr>
      </w:pPr>
      <w:r w:rsidRPr="00BE5EF5">
        <w:rPr>
          <w:rFonts w:cs="David" w:hint="cs"/>
          <w:rtl/>
        </w:rPr>
        <w:tab/>
        <w:t xml:space="preserve">אני מבקש להעמיד את ההצעות להצבעה. שמעתי את חבר הכנסת יורי שטרן. יש הצעה של חבר הכנסת יורי שטרן לדיון של שעתיים, ישנה הצעה שלי. מי בעד ההצעה שלי ירים את ידו, מי בעד ההצעה של חבר הכנסת יורי שטרן ירים את ידו. תודה רבה ההצעה שלי התקבלה נקבעה מסגרת הדיון.  </w:t>
      </w:r>
    </w:p>
    <w:p w14:paraId="6A008469" w14:textId="77777777" w:rsidR="00BE5EF5" w:rsidRPr="00BE5EF5" w:rsidRDefault="00BE5EF5" w:rsidP="00BE5EF5">
      <w:pPr>
        <w:bidi/>
        <w:rPr>
          <w:rFonts w:cs="David" w:hint="cs"/>
          <w:rtl/>
        </w:rPr>
      </w:pPr>
    </w:p>
    <w:p w14:paraId="30E4B24C" w14:textId="77777777" w:rsidR="00BE5EF5" w:rsidRPr="00BE5EF5" w:rsidRDefault="00BE5EF5" w:rsidP="00BE5EF5">
      <w:pPr>
        <w:bidi/>
        <w:rPr>
          <w:rFonts w:cs="David"/>
          <w:rtl/>
        </w:rPr>
      </w:pPr>
      <w:r w:rsidRPr="00BE5EF5">
        <w:rPr>
          <w:rFonts w:cs="David" w:hint="cs"/>
          <w:rtl/>
        </w:rPr>
        <w:tab/>
      </w:r>
    </w:p>
    <w:p w14:paraId="5098D4A4" w14:textId="77777777" w:rsidR="00BE5EF5" w:rsidRPr="00BE5EF5" w:rsidRDefault="00BE5EF5" w:rsidP="00BE5EF5">
      <w:pPr>
        <w:bidi/>
        <w:rPr>
          <w:rFonts w:cs="David" w:hint="cs"/>
          <w:b/>
          <w:bCs/>
          <w:u w:val="single"/>
          <w:rtl/>
        </w:rPr>
      </w:pPr>
      <w:r w:rsidRPr="00BE5EF5">
        <w:rPr>
          <w:rFonts w:cs="David"/>
          <w:rtl/>
        </w:rPr>
        <w:br w:type="page"/>
      </w:r>
      <w:r w:rsidRPr="00BE5EF5">
        <w:rPr>
          <w:rFonts w:cs="David" w:hint="cs"/>
          <w:b/>
          <w:bCs/>
          <w:rtl/>
        </w:rPr>
        <w:t xml:space="preserve">                                             2. </w:t>
      </w:r>
      <w:r w:rsidRPr="00BE5EF5">
        <w:rPr>
          <w:rFonts w:cs="David" w:hint="cs"/>
          <w:b/>
          <w:bCs/>
          <w:u w:val="single"/>
          <w:rtl/>
        </w:rPr>
        <w:t>חילופין בראשות הוועדות הזמניות</w:t>
      </w:r>
    </w:p>
    <w:p w14:paraId="122278EA" w14:textId="77777777" w:rsidR="00BE5EF5" w:rsidRPr="00BE5EF5" w:rsidRDefault="00BE5EF5" w:rsidP="00BE5EF5">
      <w:pPr>
        <w:bidi/>
        <w:rPr>
          <w:rFonts w:cs="David" w:hint="cs"/>
          <w:rtl/>
        </w:rPr>
      </w:pPr>
      <w:r w:rsidRPr="00BE5EF5">
        <w:rPr>
          <w:rFonts w:cs="David" w:hint="cs"/>
          <w:rtl/>
        </w:rPr>
        <w:t xml:space="preserve">                                             </w:t>
      </w:r>
    </w:p>
    <w:p w14:paraId="4F855A9C" w14:textId="77777777" w:rsidR="00BE5EF5" w:rsidRPr="00BE5EF5" w:rsidRDefault="00BE5EF5" w:rsidP="00BE5EF5">
      <w:pPr>
        <w:bidi/>
        <w:rPr>
          <w:rFonts w:cs="David" w:hint="cs"/>
          <w:rtl/>
        </w:rPr>
      </w:pPr>
      <w:r w:rsidRPr="00BE5EF5">
        <w:rPr>
          <w:rFonts w:cs="David" w:hint="cs"/>
          <w:rtl/>
        </w:rPr>
        <w:t xml:space="preserve">                                             3. </w:t>
      </w:r>
      <w:r w:rsidRPr="00BE5EF5">
        <w:rPr>
          <w:rFonts w:cs="David" w:hint="cs"/>
          <w:b/>
          <w:bCs/>
          <w:u w:val="single"/>
          <w:rtl/>
        </w:rPr>
        <w:t>חילופין בראשות הוועדה המסדרת</w:t>
      </w:r>
    </w:p>
    <w:p w14:paraId="49F1F5F4" w14:textId="77777777" w:rsidR="00BE5EF5" w:rsidRPr="00BE5EF5" w:rsidRDefault="00BE5EF5" w:rsidP="00BE5EF5">
      <w:pPr>
        <w:bidi/>
        <w:rPr>
          <w:rFonts w:cs="David" w:hint="cs"/>
          <w:rtl/>
        </w:rPr>
      </w:pPr>
      <w:r w:rsidRPr="00BE5EF5">
        <w:rPr>
          <w:rFonts w:cs="David" w:hint="cs"/>
          <w:rtl/>
        </w:rPr>
        <w:t xml:space="preserve">                                               </w:t>
      </w:r>
    </w:p>
    <w:p w14:paraId="62755EF7" w14:textId="77777777" w:rsidR="00BE5EF5" w:rsidRPr="00BE5EF5" w:rsidRDefault="00BE5EF5" w:rsidP="00BE5EF5">
      <w:pPr>
        <w:bidi/>
        <w:rPr>
          <w:rFonts w:cs="David" w:hint="cs"/>
          <w:u w:val="single"/>
          <w:rtl/>
        </w:rPr>
      </w:pPr>
    </w:p>
    <w:p w14:paraId="4BC914F4" w14:textId="77777777" w:rsidR="00BE5EF5" w:rsidRPr="00BE5EF5" w:rsidRDefault="00BE5EF5" w:rsidP="00BE5EF5">
      <w:pPr>
        <w:bidi/>
        <w:rPr>
          <w:rFonts w:cs="David" w:hint="cs"/>
          <w:rtl/>
        </w:rPr>
      </w:pPr>
      <w:r w:rsidRPr="00BE5EF5">
        <w:rPr>
          <w:rFonts w:cs="David" w:hint="cs"/>
          <w:u w:val="single"/>
          <w:rtl/>
        </w:rPr>
        <w:t>מוחמד ברכה:</w:t>
      </w:r>
    </w:p>
    <w:p w14:paraId="7C35ABB4" w14:textId="77777777" w:rsidR="00BE5EF5" w:rsidRPr="00BE5EF5" w:rsidRDefault="00BE5EF5" w:rsidP="00BE5EF5">
      <w:pPr>
        <w:bidi/>
        <w:rPr>
          <w:rFonts w:cs="David" w:hint="cs"/>
          <w:rtl/>
        </w:rPr>
      </w:pPr>
    </w:p>
    <w:p w14:paraId="32091B24" w14:textId="77777777" w:rsidR="00BE5EF5" w:rsidRPr="00BE5EF5" w:rsidRDefault="00BE5EF5" w:rsidP="00BE5EF5">
      <w:pPr>
        <w:bidi/>
        <w:rPr>
          <w:rFonts w:cs="David" w:hint="cs"/>
          <w:rtl/>
        </w:rPr>
      </w:pPr>
      <w:r w:rsidRPr="00BE5EF5">
        <w:rPr>
          <w:rFonts w:cs="David" w:hint="cs"/>
          <w:rtl/>
        </w:rPr>
        <w:tab/>
        <w:t>אדוני היושב-ראש, יש דיבור על מתי יובא התקציב?</w:t>
      </w:r>
    </w:p>
    <w:p w14:paraId="22630C92" w14:textId="77777777" w:rsidR="00BE5EF5" w:rsidRPr="00BE5EF5" w:rsidRDefault="00BE5EF5" w:rsidP="00BE5EF5">
      <w:pPr>
        <w:bidi/>
        <w:rPr>
          <w:rFonts w:cs="David" w:hint="cs"/>
          <w:rtl/>
        </w:rPr>
      </w:pPr>
      <w:r w:rsidRPr="00BE5EF5">
        <w:rPr>
          <w:rFonts w:cs="David" w:hint="cs"/>
          <w:rtl/>
        </w:rPr>
        <w:t xml:space="preserve"> </w:t>
      </w:r>
    </w:p>
    <w:p w14:paraId="4CE6045F"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2F42875B" w14:textId="77777777" w:rsidR="00BE5EF5" w:rsidRPr="00BE5EF5" w:rsidRDefault="00BE5EF5" w:rsidP="00BE5EF5">
      <w:pPr>
        <w:bidi/>
        <w:rPr>
          <w:rFonts w:cs="David" w:hint="cs"/>
          <w:rtl/>
        </w:rPr>
      </w:pPr>
    </w:p>
    <w:p w14:paraId="264F758B" w14:textId="77777777" w:rsidR="00BE5EF5" w:rsidRPr="00BE5EF5" w:rsidRDefault="00BE5EF5" w:rsidP="00BE5EF5">
      <w:pPr>
        <w:bidi/>
        <w:rPr>
          <w:rFonts w:cs="David" w:hint="cs"/>
          <w:rtl/>
        </w:rPr>
      </w:pPr>
      <w:r w:rsidRPr="00BE5EF5">
        <w:rPr>
          <w:rFonts w:cs="David" w:hint="cs"/>
          <w:rtl/>
        </w:rPr>
        <w:tab/>
        <w:t xml:space="preserve">התקציב יובא בשבוע הבא הוא לא יובא היום. </w:t>
      </w:r>
    </w:p>
    <w:p w14:paraId="515D13E9" w14:textId="77777777" w:rsidR="00BE5EF5" w:rsidRPr="00BE5EF5" w:rsidRDefault="00BE5EF5" w:rsidP="00BE5EF5">
      <w:pPr>
        <w:bidi/>
        <w:rPr>
          <w:rFonts w:cs="David" w:hint="cs"/>
          <w:rtl/>
        </w:rPr>
      </w:pPr>
    </w:p>
    <w:p w14:paraId="7AD1B73E" w14:textId="77777777" w:rsidR="00BE5EF5" w:rsidRPr="00BE5EF5" w:rsidRDefault="00BE5EF5" w:rsidP="00BE5EF5">
      <w:pPr>
        <w:bidi/>
        <w:rPr>
          <w:rFonts w:cs="David" w:hint="cs"/>
          <w:rtl/>
        </w:rPr>
      </w:pPr>
      <w:r w:rsidRPr="00BE5EF5">
        <w:rPr>
          <w:rFonts w:cs="David" w:hint="cs"/>
          <w:u w:val="single"/>
          <w:rtl/>
        </w:rPr>
        <w:t>מוחמד ברכה:</w:t>
      </w:r>
    </w:p>
    <w:p w14:paraId="5A6FD16A" w14:textId="77777777" w:rsidR="00BE5EF5" w:rsidRPr="00BE5EF5" w:rsidRDefault="00BE5EF5" w:rsidP="00BE5EF5">
      <w:pPr>
        <w:bidi/>
        <w:rPr>
          <w:rFonts w:cs="David" w:hint="cs"/>
          <w:rtl/>
        </w:rPr>
      </w:pPr>
    </w:p>
    <w:p w14:paraId="0EC1AE25" w14:textId="77777777" w:rsidR="00BE5EF5" w:rsidRPr="00BE5EF5" w:rsidRDefault="00BE5EF5" w:rsidP="00BE5EF5">
      <w:pPr>
        <w:bidi/>
        <w:rPr>
          <w:rFonts w:cs="David" w:hint="cs"/>
          <w:rtl/>
        </w:rPr>
      </w:pPr>
      <w:r w:rsidRPr="00BE5EF5">
        <w:rPr>
          <w:rFonts w:cs="David" w:hint="cs"/>
          <w:rtl/>
        </w:rPr>
        <w:tab/>
        <w:t xml:space="preserve"> לא ביום שני?</w:t>
      </w:r>
    </w:p>
    <w:p w14:paraId="374284BA" w14:textId="77777777" w:rsidR="00BE5EF5" w:rsidRPr="00BE5EF5" w:rsidRDefault="00BE5EF5" w:rsidP="00BE5EF5">
      <w:pPr>
        <w:bidi/>
        <w:rPr>
          <w:rFonts w:cs="David" w:hint="cs"/>
          <w:rtl/>
        </w:rPr>
      </w:pPr>
    </w:p>
    <w:p w14:paraId="0DEAB1C2"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7FB21F50" w14:textId="77777777" w:rsidR="00BE5EF5" w:rsidRPr="00BE5EF5" w:rsidRDefault="00BE5EF5" w:rsidP="00BE5EF5">
      <w:pPr>
        <w:bidi/>
        <w:rPr>
          <w:rFonts w:cs="David" w:hint="cs"/>
          <w:rtl/>
        </w:rPr>
      </w:pPr>
    </w:p>
    <w:p w14:paraId="6F6836F9" w14:textId="77777777" w:rsidR="00BE5EF5" w:rsidRPr="00BE5EF5" w:rsidRDefault="00BE5EF5" w:rsidP="00BE5EF5">
      <w:pPr>
        <w:bidi/>
        <w:rPr>
          <w:rFonts w:cs="David" w:hint="cs"/>
          <w:rtl/>
        </w:rPr>
      </w:pPr>
      <w:r w:rsidRPr="00BE5EF5">
        <w:rPr>
          <w:rFonts w:cs="David" w:hint="cs"/>
          <w:rtl/>
        </w:rPr>
        <w:tab/>
        <w:t xml:space="preserve">לא יודע, אני לא מבטיח לך שום דבר, היום הוא לא יובא. </w:t>
      </w:r>
    </w:p>
    <w:p w14:paraId="0C11D27D" w14:textId="77777777" w:rsidR="00BE5EF5" w:rsidRPr="00BE5EF5" w:rsidRDefault="00BE5EF5" w:rsidP="00BE5EF5">
      <w:pPr>
        <w:bidi/>
        <w:rPr>
          <w:rFonts w:cs="David" w:hint="cs"/>
          <w:rtl/>
        </w:rPr>
      </w:pPr>
    </w:p>
    <w:p w14:paraId="22C4CBC5" w14:textId="77777777" w:rsidR="00BE5EF5" w:rsidRPr="00BE5EF5" w:rsidRDefault="00BE5EF5" w:rsidP="00BE5EF5">
      <w:pPr>
        <w:bidi/>
        <w:rPr>
          <w:rFonts w:cs="David" w:hint="cs"/>
          <w:rtl/>
        </w:rPr>
      </w:pPr>
      <w:r w:rsidRPr="00BE5EF5">
        <w:rPr>
          <w:rFonts w:cs="David" w:hint="cs"/>
          <w:u w:val="single"/>
          <w:rtl/>
        </w:rPr>
        <w:t>מוחמד ברכה:</w:t>
      </w:r>
    </w:p>
    <w:p w14:paraId="72CA0D8B" w14:textId="77777777" w:rsidR="00BE5EF5" w:rsidRPr="00BE5EF5" w:rsidRDefault="00BE5EF5" w:rsidP="00BE5EF5">
      <w:pPr>
        <w:bidi/>
        <w:rPr>
          <w:rFonts w:cs="David" w:hint="cs"/>
          <w:rtl/>
        </w:rPr>
      </w:pPr>
    </w:p>
    <w:p w14:paraId="4C768A8D" w14:textId="77777777" w:rsidR="00BE5EF5" w:rsidRPr="00BE5EF5" w:rsidRDefault="00BE5EF5" w:rsidP="00BE5EF5">
      <w:pPr>
        <w:bidi/>
        <w:rPr>
          <w:rFonts w:cs="David" w:hint="cs"/>
          <w:rtl/>
        </w:rPr>
      </w:pPr>
      <w:r w:rsidRPr="00BE5EF5">
        <w:rPr>
          <w:rFonts w:cs="David" w:hint="cs"/>
          <w:rtl/>
        </w:rPr>
        <w:tab/>
        <w:t xml:space="preserve"> אם לא יונח היום לא יובא ביום שני. </w:t>
      </w:r>
    </w:p>
    <w:p w14:paraId="7AAE2334" w14:textId="77777777" w:rsidR="00BE5EF5" w:rsidRPr="00BE5EF5" w:rsidRDefault="00BE5EF5" w:rsidP="00BE5EF5">
      <w:pPr>
        <w:bidi/>
        <w:rPr>
          <w:rFonts w:cs="David" w:hint="cs"/>
          <w:rtl/>
        </w:rPr>
      </w:pPr>
    </w:p>
    <w:p w14:paraId="058975E2"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057C1979" w14:textId="77777777" w:rsidR="00BE5EF5" w:rsidRPr="00BE5EF5" w:rsidRDefault="00BE5EF5" w:rsidP="00BE5EF5">
      <w:pPr>
        <w:bidi/>
        <w:rPr>
          <w:rFonts w:cs="David" w:hint="cs"/>
          <w:rtl/>
        </w:rPr>
      </w:pPr>
    </w:p>
    <w:p w14:paraId="04E9FD8B" w14:textId="77777777" w:rsidR="00BE5EF5" w:rsidRPr="00BE5EF5" w:rsidRDefault="00BE5EF5" w:rsidP="00BE5EF5">
      <w:pPr>
        <w:bidi/>
        <w:rPr>
          <w:rFonts w:cs="David" w:hint="cs"/>
          <w:rtl/>
        </w:rPr>
      </w:pPr>
      <w:r w:rsidRPr="00BE5EF5">
        <w:rPr>
          <w:rFonts w:cs="David" w:hint="cs"/>
          <w:rtl/>
        </w:rPr>
        <w:tab/>
        <w:t xml:space="preserve">הכנסת תפעל על פי תקנון. אני מכיר דרך להניח אותו ביום שני ושהוא יובא ביום שני. כבר שמעתי על דברים כאלה. אני רוצה להודיע שמכיוון שבחרנו כפי שאמרתי לכם את יושבי ראש הוועדות הזמניים עד אחרי יום העצמאות ואנחנו היום אחרי יום העצמאות, הודעתי ודיברתי גם עם יושב-ראש ועדת חוץ וביטחון יובל שטייניץ, וחבר הכנסת יובל שטייניץ שאני מאוד מודה לו על האופן שבו הוא תפקד כיושב-ראש ועדת חוץ וביטחון, יוחלף על ידי חבר הכנסת צחי הנגבי, מהיום בערב הוא יהיה חבר כנסת והוא יחליף אותו כיושב-ראש ועדת חוץ וביטחון ויתחיל לעבוד לאלתר.  חשוב שתהיה רציפות ושהוא יוכל לעשות את החפיפה מהר. חבר הכנסת הנגבי הוא המועמד, נדמה לי שאין כמעט מחלוקת שהוא  שיהיה גם יושב-ראש ועדת חוץ וביטחון הקבוע והוא יהיה בינתיים כיושב-ראש ועדה זמנית. </w:t>
      </w:r>
    </w:p>
    <w:p w14:paraId="1FB07505" w14:textId="77777777" w:rsidR="00BE5EF5" w:rsidRPr="00BE5EF5" w:rsidRDefault="00BE5EF5" w:rsidP="00BE5EF5">
      <w:pPr>
        <w:bidi/>
        <w:rPr>
          <w:rFonts w:cs="David" w:hint="cs"/>
          <w:rtl/>
        </w:rPr>
      </w:pPr>
    </w:p>
    <w:p w14:paraId="4F860B25" w14:textId="77777777" w:rsidR="00BE5EF5" w:rsidRPr="00BE5EF5" w:rsidRDefault="00BE5EF5" w:rsidP="00BE5EF5">
      <w:pPr>
        <w:bidi/>
        <w:rPr>
          <w:rFonts w:cs="David" w:hint="cs"/>
          <w:rtl/>
        </w:rPr>
      </w:pPr>
      <w:r w:rsidRPr="00BE5EF5">
        <w:rPr>
          <w:rFonts w:cs="David" w:hint="cs"/>
          <w:u w:val="single"/>
          <w:rtl/>
        </w:rPr>
        <w:t>רובי ריבלין:</w:t>
      </w:r>
    </w:p>
    <w:p w14:paraId="64666B79" w14:textId="77777777" w:rsidR="00BE5EF5" w:rsidRPr="00BE5EF5" w:rsidRDefault="00BE5EF5" w:rsidP="00BE5EF5">
      <w:pPr>
        <w:bidi/>
        <w:rPr>
          <w:rFonts w:cs="David" w:hint="cs"/>
          <w:rtl/>
        </w:rPr>
      </w:pPr>
    </w:p>
    <w:p w14:paraId="4835E36A" w14:textId="77777777" w:rsidR="00BE5EF5" w:rsidRPr="00BE5EF5" w:rsidRDefault="00BE5EF5" w:rsidP="00BE5EF5">
      <w:pPr>
        <w:bidi/>
        <w:rPr>
          <w:rFonts w:cs="David" w:hint="cs"/>
          <w:rtl/>
        </w:rPr>
      </w:pPr>
      <w:r w:rsidRPr="00BE5EF5">
        <w:rPr>
          <w:rFonts w:cs="David" w:hint="cs"/>
          <w:rtl/>
        </w:rPr>
        <w:tab/>
        <w:t xml:space="preserve">הכי מהר חפיפה עם שטייניץ זה שנה. </w:t>
      </w:r>
    </w:p>
    <w:p w14:paraId="566226E8" w14:textId="77777777" w:rsidR="00BE5EF5" w:rsidRPr="00BE5EF5" w:rsidRDefault="00BE5EF5" w:rsidP="00BE5EF5">
      <w:pPr>
        <w:bidi/>
        <w:rPr>
          <w:rFonts w:cs="David" w:hint="cs"/>
          <w:rtl/>
        </w:rPr>
      </w:pPr>
    </w:p>
    <w:p w14:paraId="0E7B847A"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3395E8E7" w14:textId="77777777" w:rsidR="00BE5EF5" w:rsidRPr="00BE5EF5" w:rsidRDefault="00BE5EF5" w:rsidP="00BE5EF5">
      <w:pPr>
        <w:bidi/>
        <w:rPr>
          <w:rFonts w:cs="David" w:hint="cs"/>
          <w:rtl/>
        </w:rPr>
      </w:pPr>
    </w:p>
    <w:p w14:paraId="1914C2AF" w14:textId="77777777" w:rsidR="00BE5EF5" w:rsidRPr="00BE5EF5" w:rsidRDefault="00BE5EF5" w:rsidP="00BE5EF5">
      <w:pPr>
        <w:bidi/>
        <w:rPr>
          <w:rFonts w:cs="David" w:hint="cs"/>
          <w:rtl/>
        </w:rPr>
      </w:pPr>
      <w:r w:rsidRPr="00BE5EF5">
        <w:rPr>
          <w:rFonts w:cs="David" w:hint="cs"/>
          <w:rtl/>
        </w:rPr>
        <w:tab/>
        <w:t xml:space="preserve"> אנחנו מקווים שבשבוע הבא נצליח להרכיב את ועדות הקבע ואת יושבי ראש ועדות הקבע. הדבר הזה, כנראה אם הכנסת תאשר את הממשלה, ייעשה כאשר אני אינני כבר יושב-ראש הוועדה המסדרת. הייתי מאוד רוצה להמשיך אבל תקנון הכנסת לא מאפשר זאת. ביום שני יתכנסו, והמחליף שלי לוועדה המסדרת, לא לוועדת הכנסת, יהיה יושב-ראש הקואליציה המיועד חבר הכנסת אביגדור יצחקי, הוא יהיה המחליף בוועדה המסדרת ובוועדה המסדרת ימשיכו כל הדיונים בשבוע הבא. אני מאוד מקווה שחייה של הוועדה המסדרת יהיו קצרים ככל האפשר ובשבוע הבא  אנחנו נעבור לדפוס עבודה נורמלי של ועדות הכנסת והדברים האלה ייעשו. </w:t>
      </w:r>
    </w:p>
    <w:p w14:paraId="4C7D621B" w14:textId="77777777" w:rsidR="00BE5EF5" w:rsidRPr="00BE5EF5" w:rsidRDefault="00BE5EF5" w:rsidP="00BE5EF5">
      <w:pPr>
        <w:bidi/>
        <w:rPr>
          <w:rFonts w:cs="David" w:hint="cs"/>
          <w:rtl/>
        </w:rPr>
      </w:pPr>
    </w:p>
    <w:p w14:paraId="012977EF" w14:textId="77777777" w:rsidR="00BE5EF5" w:rsidRPr="00BE5EF5" w:rsidRDefault="00BE5EF5" w:rsidP="00BE5EF5">
      <w:pPr>
        <w:bidi/>
        <w:rPr>
          <w:rFonts w:cs="David" w:hint="cs"/>
          <w:rtl/>
        </w:rPr>
      </w:pPr>
      <w:r w:rsidRPr="00BE5EF5">
        <w:rPr>
          <w:rFonts w:cs="David" w:hint="cs"/>
          <w:u w:val="single"/>
          <w:rtl/>
        </w:rPr>
        <w:t>משה גפני:</w:t>
      </w:r>
    </w:p>
    <w:p w14:paraId="2EEAC24C" w14:textId="77777777" w:rsidR="00BE5EF5" w:rsidRPr="00BE5EF5" w:rsidRDefault="00BE5EF5" w:rsidP="00BE5EF5">
      <w:pPr>
        <w:bidi/>
        <w:rPr>
          <w:rFonts w:cs="David" w:hint="cs"/>
          <w:rtl/>
        </w:rPr>
      </w:pPr>
    </w:p>
    <w:p w14:paraId="7F2CB978" w14:textId="77777777" w:rsidR="00BE5EF5" w:rsidRPr="00BE5EF5" w:rsidRDefault="00BE5EF5" w:rsidP="00BE5EF5">
      <w:pPr>
        <w:bidi/>
        <w:rPr>
          <w:rFonts w:cs="David" w:hint="cs"/>
          <w:rtl/>
        </w:rPr>
      </w:pPr>
      <w:r w:rsidRPr="00BE5EF5">
        <w:rPr>
          <w:rFonts w:cs="David" w:hint="cs"/>
          <w:rtl/>
        </w:rPr>
        <w:tab/>
        <w:t xml:space="preserve"> מה זה ההודעה הזאת, אתה מבקש הצבעה עכשיו על הדברים האלה?</w:t>
      </w:r>
    </w:p>
    <w:p w14:paraId="71D43075" w14:textId="77777777" w:rsidR="00BE5EF5" w:rsidRPr="00BE5EF5" w:rsidRDefault="00BE5EF5" w:rsidP="00BE5EF5">
      <w:pPr>
        <w:bidi/>
        <w:rPr>
          <w:rFonts w:cs="David" w:hint="cs"/>
          <w:rtl/>
        </w:rPr>
      </w:pPr>
    </w:p>
    <w:p w14:paraId="7453E479"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5170EC6B" w14:textId="77777777" w:rsidR="00BE5EF5" w:rsidRPr="00BE5EF5" w:rsidRDefault="00BE5EF5" w:rsidP="00BE5EF5">
      <w:pPr>
        <w:bidi/>
        <w:rPr>
          <w:rFonts w:cs="David" w:hint="cs"/>
          <w:rtl/>
        </w:rPr>
      </w:pPr>
    </w:p>
    <w:p w14:paraId="742AA573" w14:textId="77777777" w:rsidR="00BE5EF5" w:rsidRPr="00BE5EF5" w:rsidRDefault="00BE5EF5" w:rsidP="00BE5EF5">
      <w:pPr>
        <w:bidi/>
        <w:rPr>
          <w:rFonts w:cs="David" w:hint="cs"/>
          <w:rtl/>
        </w:rPr>
      </w:pPr>
      <w:r w:rsidRPr="00BE5EF5">
        <w:rPr>
          <w:rFonts w:cs="David" w:hint="cs"/>
          <w:rtl/>
        </w:rPr>
        <w:tab/>
        <w:t xml:space="preserve">כן, אני מבקש הצבעה על החלפה בין שטייניץ לבין הנגבי. </w:t>
      </w:r>
    </w:p>
    <w:p w14:paraId="231A3227" w14:textId="77777777" w:rsidR="00BE5EF5" w:rsidRPr="00BE5EF5" w:rsidRDefault="00BE5EF5" w:rsidP="00BE5EF5">
      <w:pPr>
        <w:bidi/>
        <w:rPr>
          <w:rFonts w:cs="David" w:hint="cs"/>
          <w:rtl/>
        </w:rPr>
      </w:pPr>
      <w:r w:rsidRPr="00BE5EF5">
        <w:rPr>
          <w:rFonts w:cs="David" w:hint="cs"/>
          <w:u w:val="single"/>
          <w:rtl/>
        </w:rPr>
        <w:t>משה גפני:</w:t>
      </w:r>
    </w:p>
    <w:p w14:paraId="3F02C1EF" w14:textId="77777777" w:rsidR="00BE5EF5" w:rsidRPr="00BE5EF5" w:rsidRDefault="00BE5EF5" w:rsidP="00BE5EF5">
      <w:pPr>
        <w:bidi/>
        <w:rPr>
          <w:rFonts w:cs="David" w:hint="cs"/>
          <w:rtl/>
        </w:rPr>
      </w:pPr>
    </w:p>
    <w:p w14:paraId="67D6B767" w14:textId="77777777" w:rsidR="00BE5EF5" w:rsidRPr="00BE5EF5" w:rsidRDefault="00BE5EF5" w:rsidP="00BE5EF5">
      <w:pPr>
        <w:bidi/>
        <w:rPr>
          <w:rFonts w:cs="David" w:hint="cs"/>
          <w:rtl/>
        </w:rPr>
      </w:pPr>
      <w:r w:rsidRPr="00BE5EF5">
        <w:rPr>
          <w:rFonts w:cs="David" w:hint="cs"/>
          <w:rtl/>
        </w:rPr>
        <w:tab/>
        <w:t xml:space="preserve">אז זה לא הודעה, אתה מבקש הצבעה אם כן. </w:t>
      </w:r>
    </w:p>
    <w:p w14:paraId="3346D27F" w14:textId="77777777" w:rsidR="00BE5EF5" w:rsidRPr="00BE5EF5" w:rsidRDefault="00BE5EF5" w:rsidP="00BE5EF5">
      <w:pPr>
        <w:bidi/>
        <w:rPr>
          <w:rFonts w:cs="David" w:hint="cs"/>
          <w:rtl/>
        </w:rPr>
      </w:pPr>
      <w:r w:rsidRPr="00BE5EF5">
        <w:rPr>
          <w:rFonts w:cs="David" w:hint="cs"/>
          <w:rtl/>
        </w:rPr>
        <w:t xml:space="preserve"> </w:t>
      </w:r>
    </w:p>
    <w:p w14:paraId="3F061114"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66C9F5EB" w14:textId="77777777" w:rsidR="00BE5EF5" w:rsidRPr="00BE5EF5" w:rsidRDefault="00BE5EF5" w:rsidP="00BE5EF5">
      <w:pPr>
        <w:bidi/>
        <w:rPr>
          <w:rFonts w:cs="David" w:hint="cs"/>
          <w:rtl/>
        </w:rPr>
      </w:pPr>
    </w:p>
    <w:p w14:paraId="6CEC276A" w14:textId="77777777" w:rsidR="00BE5EF5" w:rsidRPr="00BE5EF5" w:rsidRDefault="00BE5EF5" w:rsidP="00BE5EF5">
      <w:pPr>
        <w:bidi/>
        <w:rPr>
          <w:rFonts w:cs="David" w:hint="cs"/>
          <w:rtl/>
        </w:rPr>
      </w:pPr>
      <w:r w:rsidRPr="00BE5EF5">
        <w:rPr>
          <w:rFonts w:cs="David" w:hint="cs"/>
          <w:rtl/>
        </w:rPr>
        <w:tab/>
        <w:t xml:space="preserve">בוודאי שאני מבקש, אני לא מודיע כלום.  חברים, חבר הכנסת גפני, אפשר בשעה 9 לעשות הרבה דברים. פשוט אני מציע לכם לא לעשות אותם. לכנס את המליאה, לכנס את הוועדה הזאת, לבחור יושב-ראש במקומי, להביא את הדבר למליאה, לאשר אותה, לא נכון, לא חכם, לא צריך, מיותר. ולכן, אפשר להתחכם, לא רצוי להתחכם כי בסוף מי שצריך לשבת בוועדות זה אתם. </w:t>
      </w:r>
    </w:p>
    <w:p w14:paraId="3AB0EEB1" w14:textId="77777777" w:rsidR="00BE5EF5" w:rsidRPr="00BE5EF5" w:rsidRDefault="00BE5EF5" w:rsidP="00BE5EF5">
      <w:pPr>
        <w:bidi/>
        <w:rPr>
          <w:rFonts w:cs="David" w:hint="cs"/>
          <w:rtl/>
        </w:rPr>
      </w:pPr>
    </w:p>
    <w:p w14:paraId="30C1C668" w14:textId="77777777" w:rsidR="00BE5EF5" w:rsidRPr="00BE5EF5" w:rsidRDefault="00BE5EF5" w:rsidP="00BE5EF5">
      <w:pPr>
        <w:bidi/>
        <w:rPr>
          <w:rFonts w:cs="David" w:hint="cs"/>
          <w:rtl/>
        </w:rPr>
      </w:pPr>
      <w:r w:rsidRPr="00BE5EF5">
        <w:rPr>
          <w:rFonts w:cs="David" w:hint="cs"/>
          <w:u w:val="single"/>
          <w:rtl/>
        </w:rPr>
        <w:t>גלעד ארדן:</w:t>
      </w:r>
    </w:p>
    <w:p w14:paraId="14E54FE9" w14:textId="77777777" w:rsidR="00BE5EF5" w:rsidRPr="00BE5EF5" w:rsidRDefault="00BE5EF5" w:rsidP="00BE5EF5">
      <w:pPr>
        <w:bidi/>
        <w:rPr>
          <w:rFonts w:cs="David" w:hint="cs"/>
          <w:rtl/>
        </w:rPr>
      </w:pPr>
    </w:p>
    <w:p w14:paraId="3C37661A" w14:textId="77777777" w:rsidR="00BE5EF5" w:rsidRPr="00BE5EF5" w:rsidRDefault="00BE5EF5" w:rsidP="00BE5EF5">
      <w:pPr>
        <w:bidi/>
        <w:rPr>
          <w:rFonts w:cs="David" w:hint="cs"/>
          <w:rtl/>
        </w:rPr>
      </w:pPr>
      <w:r w:rsidRPr="00BE5EF5">
        <w:rPr>
          <w:rFonts w:cs="David" w:hint="cs"/>
          <w:rtl/>
        </w:rPr>
        <w:tab/>
        <w:t xml:space="preserve">מתי אתה מבצע את החילופין בוועדת חוץ וביטחון? </w:t>
      </w:r>
    </w:p>
    <w:p w14:paraId="3454BFB9" w14:textId="77777777" w:rsidR="00BE5EF5" w:rsidRPr="00BE5EF5" w:rsidRDefault="00BE5EF5" w:rsidP="00BE5EF5">
      <w:pPr>
        <w:bidi/>
        <w:rPr>
          <w:rFonts w:cs="David" w:hint="cs"/>
          <w:rtl/>
        </w:rPr>
      </w:pPr>
    </w:p>
    <w:p w14:paraId="324BF29A"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26A6C1FB" w14:textId="77777777" w:rsidR="00BE5EF5" w:rsidRPr="00BE5EF5" w:rsidRDefault="00BE5EF5" w:rsidP="00BE5EF5">
      <w:pPr>
        <w:bidi/>
        <w:rPr>
          <w:rFonts w:cs="David" w:hint="cs"/>
          <w:rtl/>
        </w:rPr>
      </w:pPr>
    </w:p>
    <w:p w14:paraId="666C9153" w14:textId="77777777" w:rsidR="00BE5EF5" w:rsidRPr="00BE5EF5" w:rsidRDefault="00BE5EF5" w:rsidP="00BE5EF5">
      <w:pPr>
        <w:bidi/>
        <w:rPr>
          <w:rFonts w:cs="David" w:hint="cs"/>
          <w:rtl/>
        </w:rPr>
      </w:pPr>
      <w:r w:rsidRPr="00BE5EF5">
        <w:rPr>
          <w:rFonts w:cs="David" w:hint="cs"/>
          <w:rtl/>
        </w:rPr>
        <w:tab/>
        <w:t xml:space="preserve">מייד לאחר מסירת ההודעה במליאה וההצבעה בוועדת חוץ וביטחון. </w:t>
      </w:r>
    </w:p>
    <w:p w14:paraId="6E100081" w14:textId="77777777" w:rsidR="00BE5EF5" w:rsidRPr="00BE5EF5" w:rsidRDefault="00BE5EF5" w:rsidP="00BE5EF5">
      <w:pPr>
        <w:bidi/>
        <w:rPr>
          <w:rFonts w:cs="David" w:hint="cs"/>
          <w:rtl/>
        </w:rPr>
      </w:pPr>
    </w:p>
    <w:p w14:paraId="76F04F85" w14:textId="77777777" w:rsidR="00BE5EF5" w:rsidRPr="00BE5EF5" w:rsidRDefault="00BE5EF5" w:rsidP="00BE5EF5">
      <w:pPr>
        <w:bidi/>
        <w:rPr>
          <w:rFonts w:cs="David" w:hint="cs"/>
          <w:rtl/>
        </w:rPr>
      </w:pPr>
      <w:r w:rsidRPr="00BE5EF5">
        <w:rPr>
          <w:rFonts w:cs="David" w:hint="cs"/>
          <w:u w:val="single"/>
          <w:rtl/>
        </w:rPr>
        <w:t>גדעון סער:</w:t>
      </w:r>
    </w:p>
    <w:p w14:paraId="7C27887D" w14:textId="77777777" w:rsidR="00BE5EF5" w:rsidRPr="00BE5EF5" w:rsidRDefault="00BE5EF5" w:rsidP="00BE5EF5">
      <w:pPr>
        <w:bidi/>
        <w:rPr>
          <w:rFonts w:cs="David" w:hint="cs"/>
          <w:rtl/>
        </w:rPr>
      </w:pPr>
    </w:p>
    <w:p w14:paraId="13AC2843" w14:textId="77777777" w:rsidR="00BE5EF5" w:rsidRPr="00BE5EF5" w:rsidRDefault="00BE5EF5" w:rsidP="00BE5EF5">
      <w:pPr>
        <w:bidi/>
        <w:rPr>
          <w:rFonts w:cs="David" w:hint="cs"/>
          <w:rtl/>
        </w:rPr>
      </w:pPr>
      <w:r w:rsidRPr="00BE5EF5">
        <w:rPr>
          <w:rFonts w:cs="David" w:hint="cs"/>
          <w:rtl/>
        </w:rPr>
        <w:tab/>
        <w:t xml:space="preserve">אני מציע לאדוני לקחת בחשבון שעד היום בערב, מועד כניסת הממשלה צחי הנגבי הוא שר בממשלת ישראל. אני מציע למנוע תקלה ועל ידי כך שאפילו למספר שעות יכהן שר בראשות ועדה פרלמנטרית. </w:t>
      </w:r>
    </w:p>
    <w:p w14:paraId="4E9147C3" w14:textId="77777777" w:rsidR="00BE5EF5" w:rsidRPr="00BE5EF5" w:rsidRDefault="00BE5EF5" w:rsidP="00BE5EF5">
      <w:pPr>
        <w:bidi/>
        <w:rPr>
          <w:rFonts w:cs="David" w:hint="cs"/>
          <w:rtl/>
        </w:rPr>
      </w:pPr>
    </w:p>
    <w:p w14:paraId="367AF13C"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25856C21" w14:textId="77777777" w:rsidR="00BE5EF5" w:rsidRPr="00BE5EF5" w:rsidRDefault="00BE5EF5" w:rsidP="00BE5EF5">
      <w:pPr>
        <w:bidi/>
        <w:rPr>
          <w:rFonts w:cs="David" w:hint="cs"/>
          <w:rtl/>
        </w:rPr>
      </w:pPr>
    </w:p>
    <w:p w14:paraId="0A9205F5" w14:textId="77777777" w:rsidR="00BE5EF5" w:rsidRPr="00BE5EF5" w:rsidRDefault="00BE5EF5" w:rsidP="00BE5EF5">
      <w:pPr>
        <w:bidi/>
        <w:rPr>
          <w:rFonts w:cs="David" w:hint="cs"/>
          <w:rtl/>
        </w:rPr>
      </w:pPr>
      <w:r w:rsidRPr="00BE5EF5">
        <w:rPr>
          <w:rFonts w:cs="David" w:hint="cs"/>
          <w:rtl/>
        </w:rPr>
        <w:tab/>
        <w:t>הוא לא מכהן עד אשר הוא לא נבחר על ידי הוועדה. סליחה, המעמד שלנו הוא מעמד של ממליצים. הוועדה המסדרת ממליצה לוועדת חוץ וביטחון הזמנית לבחור בצחי הנגבי. אנחנו ממליצים עכשיו ולכן הוא עוד לא מכהן והוא ייבחר רק אחרי שיפסיק לכהן כשר. אנחנו נקפיד על הדברים האלה, אני פשוט רוצה לחסוך לוועדה המסדרת את כל הבלגן וזה מה שאני עושה ולכן תתכנס ועדת חוץ וביטחון באיזשהו שלב, מחר, יום ראשון, יום שני, לא חשוב, יכולים גם היום בתשע או עשר בלילה, לבחור את צחי הנגבי כיושב-ראש ועדת חוץ וביטחון הזמנית וכדומה. אנחנו מבקשים עדיין, אני מקווה שבאופן קבוע מחבר הכנסת ליצמן להמשיך לכהן כיושב-ראש ועדת הכספים הזמנית. אנחנו מקווים שהוא יהיה יושב-ראש ועדת הכספים הקבוע. חבר הכנסת גפני, אתה מתנגד לחבר הכנסת ליצמן?</w:t>
      </w:r>
    </w:p>
    <w:p w14:paraId="1EFB44EC" w14:textId="77777777" w:rsidR="00BE5EF5" w:rsidRPr="00BE5EF5" w:rsidRDefault="00BE5EF5" w:rsidP="00BE5EF5">
      <w:pPr>
        <w:bidi/>
        <w:rPr>
          <w:rFonts w:cs="David" w:hint="cs"/>
          <w:u w:val="single"/>
          <w:rtl/>
        </w:rPr>
      </w:pPr>
    </w:p>
    <w:p w14:paraId="288FDF10" w14:textId="77777777" w:rsidR="00BE5EF5" w:rsidRPr="00BE5EF5" w:rsidRDefault="00BE5EF5" w:rsidP="00BE5EF5">
      <w:pPr>
        <w:bidi/>
        <w:rPr>
          <w:rFonts w:cs="David" w:hint="cs"/>
          <w:rtl/>
        </w:rPr>
      </w:pPr>
      <w:r w:rsidRPr="00BE5EF5">
        <w:rPr>
          <w:rFonts w:cs="David" w:hint="cs"/>
          <w:u w:val="single"/>
          <w:rtl/>
        </w:rPr>
        <w:t>משה גפני:</w:t>
      </w:r>
    </w:p>
    <w:p w14:paraId="326D2DAC" w14:textId="77777777" w:rsidR="00BE5EF5" w:rsidRPr="00BE5EF5" w:rsidRDefault="00BE5EF5" w:rsidP="00BE5EF5">
      <w:pPr>
        <w:bidi/>
        <w:rPr>
          <w:rFonts w:cs="David" w:hint="cs"/>
          <w:rtl/>
        </w:rPr>
      </w:pPr>
    </w:p>
    <w:p w14:paraId="217DF68E" w14:textId="77777777" w:rsidR="00BE5EF5" w:rsidRPr="00BE5EF5" w:rsidRDefault="00BE5EF5" w:rsidP="00BE5EF5">
      <w:pPr>
        <w:bidi/>
        <w:rPr>
          <w:rFonts w:cs="David" w:hint="cs"/>
          <w:rtl/>
        </w:rPr>
      </w:pPr>
      <w:r w:rsidRPr="00BE5EF5">
        <w:rPr>
          <w:rFonts w:cs="David" w:hint="cs"/>
          <w:rtl/>
        </w:rPr>
        <w:tab/>
        <w:t xml:space="preserve">לא, לא, אני יכול לצאת להתייעצות סיעתית? </w:t>
      </w:r>
    </w:p>
    <w:p w14:paraId="78685B9B" w14:textId="77777777" w:rsidR="00BE5EF5" w:rsidRPr="00BE5EF5" w:rsidRDefault="00BE5EF5" w:rsidP="00BE5EF5">
      <w:pPr>
        <w:bidi/>
        <w:rPr>
          <w:rFonts w:cs="David" w:hint="cs"/>
          <w:rtl/>
        </w:rPr>
      </w:pPr>
    </w:p>
    <w:p w14:paraId="568F4816"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51CD5AB8" w14:textId="77777777" w:rsidR="00BE5EF5" w:rsidRPr="00BE5EF5" w:rsidRDefault="00BE5EF5" w:rsidP="00BE5EF5">
      <w:pPr>
        <w:bidi/>
        <w:rPr>
          <w:rFonts w:cs="David" w:hint="cs"/>
          <w:rtl/>
        </w:rPr>
      </w:pPr>
    </w:p>
    <w:p w14:paraId="4E1E1FCE" w14:textId="77777777" w:rsidR="00BE5EF5" w:rsidRPr="00BE5EF5" w:rsidRDefault="00BE5EF5" w:rsidP="00BE5EF5">
      <w:pPr>
        <w:bidi/>
        <w:rPr>
          <w:rFonts w:cs="David" w:hint="cs"/>
          <w:rtl/>
        </w:rPr>
      </w:pPr>
      <w:r w:rsidRPr="00BE5EF5">
        <w:rPr>
          <w:rFonts w:cs="David" w:hint="cs"/>
          <w:rtl/>
        </w:rPr>
        <w:tab/>
        <w:t xml:space="preserve">קיבלת שתי דקות. </w:t>
      </w:r>
    </w:p>
    <w:p w14:paraId="74B70F4E" w14:textId="77777777" w:rsidR="00BE5EF5" w:rsidRPr="00BE5EF5" w:rsidRDefault="00BE5EF5" w:rsidP="00BE5EF5">
      <w:pPr>
        <w:bidi/>
        <w:rPr>
          <w:rFonts w:cs="David" w:hint="cs"/>
          <w:rtl/>
        </w:rPr>
      </w:pPr>
    </w:p>
    <w:p w14:paraId="2DD30BA3" w14:textId="77777777" w:rsidR="00BE5EF5" w:rsidRPr="00BE5EF5" w:rsidRDefault="00BE5EF5" w:rsidP="00BE5EF5">
      <w:pPr>
        <w:bidi/>
        <w:rPr>
          <w:rFonts w:cs="David" w:hint="cs"/>
          <w:rtl/>
        </w:rPr>
      </w:pPr>
      <w:r w:rsidRPr="00BE5EF5">
        <w:rPr>
          <w:rFonts w:cs="David" w:hint="cs"/>
          <w:u w:val="single"/>
          <w:rtl/>
        </w:rPr>
        <w:t>משה גפני:</w:t>
      </w:r>
    </w:p>
    <w:p w14:paraId="14724010" w14:textId="77777777" w:rsidR="00BE5EF5" w:rsidRPr="00BE5EF5" w:rsidRDefault="00BE5EF5" w:rsidP="00BE5EF5">
      <w:pPr>
        <w:bidi/>
        <w:rPr>
          <w:rFonts w:cs="David" w:hint="cs"/>
          <w:rtl/>
        </w:rPr>
      </w:pPr>
    </w:p>
    <w:p w14:paraId="7E10631A" w14:textId="77777777" w:rsidR="00BE5EF5" w:rsidRPr="00BE5EF5" w:rsidRDefault="00BE5EF5" w:rsidP="00BE5EF5">
      <w:pPr>
        <w:bidi/>
        <w:rPr>
          <w:rFonts w:cs="David" w:hint="cs"/>
          <w:rtl/>
        </w:rPr>
      </w:pPr>
      <w:r w:rsidRPr="00BE5EF5">
        <w:rPr>
          <w:rFonts w:cs="David" w:hint="cs"/>
          <w:rtl/>
        </w:rPr>
        <w:tab/>
        <w:t xml:space="preserve">סתם אני אומר. </w:t>
      </w:r>
    </w:p>
    <w:p w14:paraId="55B6CC9D" w14:textId="77777777" w:rsidR="00BE5EF5" w:rsidRPr="00BE5EF5" w:rsidRDefault="00BE5EF5" w:rsidP="00BE5EF5">
      <w:pPr>
        <w:bidi/>
        <w:rPr>
          <w:rFonts w:cs="David" w:hint="cs"/>
          <w:rtl/>
        </w:rPr>
      </w:pPr>
    </w:p>
    <w:p w14:paraId="60D479BA"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524EB47A" w14:textId="77777777" w:rsidR="00BE5EF5" w:rsidRPr="00BE5EF5" w:rsidRDefault="00BE5EF5" w:rsidP="00BE5EF5">
      <w:pPr>
        <w:bidi/>
        <w:rPr>
          <w:rFonts w:cs="David" w:hint="cs"/>
          <w:rtl/>
        </w:rPr>
      </w:pPr>
    </w:p>
    <w:p w14:paraId="306E9958" w14:textId="77777777" w:rsidR="00BE5EF5" w:rsidRPr="00BE5EF5" w:rsidRDefault="00BE5EF5" w:rsidP="00BE5EF5">
      <w:pPr>
        <w:bidi/>
        <w:rPr>
          <w:rFonts w:cs="David"/>
          <w:rtl/>
        </w:rPr>
      </w:pPr>
      <w:r w:rsidRPr="00BE5EF5">
        <w:rPr>
          <w:rFonts w:cs="David" w:hint="cs"/>
          <w:rtl/>
        </w:rPr>
        <w:tab/>
        <w:t xml:space="preserve">אני מבקש לרשום בפרוטוקול שחבר הכנסת גפני ביקש התייעצות סיעתית. אנחנו ממשיכים. מכיוון שהמינויים שלהם היו למעשה עד אחרי יום העצמאות, אני מבקש מהוועדה להמליץ בפני ועדת חוץ וביטחון הזמנית ולהמליץ בפני ועדת הכספים הזמנית על חברי הכנסת הנגבי וליצמן כיושבי ראש הוועדות. מי בעד ירים את ידו? מי נגד? תודה, גם הדברים האלה אושרו. </w:t>
      </w:r>
    </w:p>
    <w:p w14:paraId="1DFD8376" w14:textId="77777777" w:rsidR="00BE5EF5" w:rsidRPr="00BE5EF5" w:rsidRDefault="00BE5EF5" w:rsidP="00BE5EF5">
      <w:pPr>
        <w:bidi/>
        <w:rPr>
          <w:rFonts w:cs="David" w:hint="cs"/>
          <w:b/>
          <w:bCs/>
          <w:u w:val="single"/>
          <w:rtl/>
        </w:rPr>
      </w:pPr>
      <w:r w:rsidRPr="00BE5EF5">
        <w:rPr>
          <w:rFonts w:cs="David"/>
          <w:rtl/>
        </w:rPr>
        <w:br w:type="page"/>
      </w:r>
      <w:r w:rsidRPr="00BE5EF5">
        <w:rPr>
          <w:rFonts w:cs="David" w:hint="cs"/>
          <w:rtl/>
        </w:rPr>
        <w:t xml:space="preserve">                                </w:t>
      </w:r>
      <w:r w:rsidRPr="00BE5EF5">
        <w:rPr>
          <w:rFonts w:cs="David" w:hint="cs"/>
          <w:b/>
          <w:bCs/>
          <w:u w:val="single"/>
          <w:rtl/>
        </w:rPr>
        <w:t>מקומות הישיבה במליאה וחדרים לחברי הכנסת</w:t>
      </w:r>
    </w:p>
    <w:p w14:paraId="21A90C14" w14:textId="77777777" w:rsidR="00BE5EF5" w:rsidRPr="00BE5EF5" w:rsidRDefault="00BE5EF5" w:rsidP="00BE5EF5">
      <w:pPr>
        <w:bidi/>
        <w:rPr>
          <w:rFonts w:cs="David" w:hint="cs"/>
          <w:b/>
          <w:bCs/>
          <w:u w:val="single"/>
          <w:rtl/>
        </w:rPr>
      </w:pPr>
    </w:p>
    <w:p w14:paraId="6D41164F" w14:textId="77777777" w:rsidR="00BE5EF5" w:rsidRPr="00BE5EF5" w:rsidRDefault="00BE5EF5" w:rsidP="00BE5EF5">
      <w:pPr>
        <w:bidi/>
        <w:rPr>
          <w:rFonts w:cs="David" w:hint="cs"/>
          <w:rtl/>
        </w:rPr>
      </w:pPr>
    </w:p>
    <w:p w14:paraId="7501B3A1" w14:textId="77777777" w:rsidR="00BE5EF5" w:rsidRPr="00BE5EF5" w:rsidRDefault="00BE5EF5" w:rsidP="00BE5EF5">
      <w:pPr>
        <w:bidi/>
        <w:rPr>
          <w:rFonts w:cs="David" w:hint="cs"/>
          <w:rtl/>
        </w:rPr>
      </w:pPr>
      <w:r w:rsidRPr="00BE5EF5">
        <w:rPr>
          <w:rFonts w:cs="David" w:hint="cs"/>
          <w:u w:val="single"/>
          <w:rtl/>
        </w:rPr>
        <w:t>אביגדור יצחקי:</w:t>
      </w:r>
    </w:p>
    <w:p w14:paraId="5D552D15" w14:textId="77777777" w:rsidR="00BE5EF5" w:rsidRPr="00BE5EF5" w:rsidRDefault="00BE5EF5" w:rsidP="00BE5EF5">
      <w:pPr>
        <w:bidi/>
        <w:rPr>
          <w:rFonts w:cs="David" w:hint="cs"/>
          <w:rtl/>
        </w:rPr>
      </w:pPr>
    </w:p>
    <w:p w14:paraId="27AF79BD" w14:textId="77777777" w:rsidR="00BE5EF5" w:rsidRPr="00BE5EF5" w:rsidRDefault="00BE5EF5" w:rsidP="00BE5EF5">
      <w:pPr>
        <w:bidi/>
        <w:rPr>
          <w:rFonts w:cs="David" w:hint="cs"/>
          <w:rtl/>
        </w:rPr>
      </w:pPr>
      <w:r w:rsidRPr="00BE5EF5">
        <w:rPr>
          <w:rFonts w:cs="David" w:hint="cs"/>
          <w:rtl/>
        </w:rPr>
        <w:tab/>
        <w:t xml:space="preserve">שתי הערות. קודם כל הישיבה במליאה. אנחנו נצטרך לעשות הצעה חדשה שבה יהיה רצף קואליציה ורצף אופוזיציה. אנחנו נעשה את זה עם מזכיר הכנסת אחרי זה נביא את זה להחלטה פה בישיבה.  </w:t>
      </w:r>
    </w:p>
    <w:p w14:paraId="11DE0BD9" w14:textId="77777777" w:rsidR="00BE5EF5" w:rsidRPr="00BE5EF5" w:rsidRDefault="00BE5EF5" w:rsidP="00BE5EF5">
      <w:pPr>
        <w:bidi/>
        <w:rPr>
          <w:rFonts w:cs="David" w:hint="cs"/>
          <w:rtl/>
        </w:rPr>
      </w:pPr>
      <w:r w:rsidRPr="00BE5EF5">
        <w:rPr>
          <w:rFonts w:cs="David" w:hint="cs"/>
          <w:rtl/>
        </w:rPr>
        <w:t xml:space="preserve"> </w:t>
      </w:r>
    </w:p>
    <w:p w14:paraId="0E79428D" w14:textId="77777777" w:rsidR="00BE5EF5" w:rsidRPr="00BE5EF5" w:rsidRDefault="00BE5EF5" w:rsidP="00BE5EF5">
      <w:pPr>
        <w:bidi/>
        <w:rPr>
          <w:rFonts w:cs="David" w:hint="cs"/>
          <w:rtl/>
        </w:rPr>
      </w:pPr>
      <w:r w:rsidRPr="00BE5EF5">
        <w:rPr>
          <w:rFonts w:cs="David" w:hint="cs"/>
          <w:u w:val="single"/>
          <w:rtl/>
        </w:rPr>
        <w:t>ניסן סלומינסקי:</w:t>
      </w:r>
    </w:p>
    <w:p w14:paraId="5CFACFF9" w14:textId="77777777" w:rsidR="00BE5EF5" w:rsidRPr="00BE5EF5" w:rsidRDefault="00BE5EF5" w:rsidP="00BE5EF5">
      <w:pPr>
        <w:bidi/>
        <w:rPr>
          <w:rFonts w:cs="David" w:hint="cs"/>
          <w:rtl/>
        </w:rPr>
      </w:pPr>
    </w:p>
    <w:p w14:paraId="1D095881" w14:textId="77777777" w:rsidR="00BE5EF5" w:rsidRPr="00BE5EF5" w:rsidRDefault="00BE5EF5" w:rsidP="00BE5EF5">
      <w:pPr>
        <w:bidi/>
        <w:rPr>
          <w:rFonts w:cs="David" w:hint="cs"/>
          <w:rtl/>
        </w:rPr>
      </w:pPr>
      <w:r w:rsidRPr="00BE5EF5">
        <w:rPr>
          <w:rFonts w:cs="David" w:hint="cs"/>
          <w:rtl/>
        </w:rPr>
        <w:tab/>
        <w:t xml:space="preserve"> הקואליציה עוד לא נגמרה. </w:t>
      </w:r>
    </w:p>
    <w:p w14:paraId="0A950690" w14:textId="77777777" w:rsidR="00BE5EF5" w:rsidRPr="00BE5EF5" w:rsidRDefault="00BE5EF5" w:rsidP="00BE5EF5">
      <w:pPr>
        <w:bidi/>
        <w:rPr>
          <w:rFonts w:cs="David" w:hint="cs"/>
          <w:rtl/>
        </w:rPr>
      </w:pPr>
    </w:p>
    <w:p w14:paraId="1229708C" w14:textId="77777777" w:rsidR="00BE5EF5" w:rsidRPr="00BE5EF5" w:rsidRDefault="00BE5EF5" w:rsidP="00BE5EF5">
      <w:pPr>
        <w:bidi/>
        <w:rPr>
          <w:rFonts w:cs="David" w:hint="cs"/>
          <w:rtl/>
        </w:rPr>
      </w:pPr>
      <w:r w:rsidRPr="00BE5EF5">
        <w:rPr>
          <w:rFonts w:cs="David" w:hint="cs"/>
          <w:u w:val="single"/>
          <w:rtl/>
        </w:rPr>
        <w:t>אביגדור יצחקי:</w:t>
      </w:r>
    </w:p>
    <w:p w14:paraId="5ACF611B" w14:textId="77777777" w:rsidR="00BE5EF5" w:rsidRPr="00BE5EF5" w:rsidRDefault="00BE5EF5" w:rsidP="00BE5EF5">
      <w:pPr>
        <w:bidi/>
        <w:rPr>
          <w:rFonts w:cs="David" w:hint="cs"/>
          <w:rtl/>
        </w:rPr>
      </w:pPr>
    </w:p>
    <w:p w14:paraId="60CD3621" w14:textId="77777777" w:rsidR="00BE5EF5" w:rsidRPr="00BE5EF5" w:rsidRDefault="00BE5EF5" w:rsidP="00BE5EF5">
      <w:pPr>
        <w:bidi/>
        <w:rPr>
          <w:rFonts w:cs="David" w:hint="cs"/>
          <w:rtl/>
        </w:rPr>
      </w:pPr>
      <w:r w:rsidRPr="00BE5EF5">
        <w:rPr>
          <w:rFonts w:cs="David" w:hint="cs"/>
          <w:rtl/>
        </w:rPr>
        <w:tab/>
        <w:t xml:space="preserve">אנחנו נעשה גם אופציות, בנושא הכלכלי יש גם אופציות. </w:t>
      </w:r>
    </w:p>
    <w:p w14:paraId="3BA26A5A" w14:textId="77777777" w:rsidR="00BE5EF5" w:rsidRPr="00BE5EF5" w:rsidRDefault="00BE5EF5" w:rsidP="00BE5EF5">
      <w:pPr>
        <w:bidi/>
        <w:rPr>
          <w:rFonts w:cs="David" w:hint="cs"/>
          <w:rtl/>
        </w:rPr>
      </w:pPr>
      <w:r w:rsidRPr="00BE5EF5">
        <w:rPr>
          <w:rFonts w:cs="David" w:hint="cs"/>
          <w:rtl/>
        </w:rPr>
        <w:t xml:space="preserve"> </w:t>
      </w:r>
    </w:p>
    <w:p w14:paraId="60D6DAC8" w14:textId="77777777" w:rsidR="00BE5EF5" w:rsidRPr="00BE5EF5" w:rsidRDefault="00BE5EF5" w:rsidP="00BE5EF5">
      <w:pPr>
        <w:bidi/>
        <w:rPr>
          <w:rFonts w:cs="David" w:hint="cs"/>
          <w:rtl/>
        </w:rPr>
      </w:pPr>
      <w:r w:rsidRPr="00BE5EF5">
        <w:rPr>
          <w:rFonts w:cs="David" w:hint="cs"/>
          <w:u w:val="single"/>
          <w:rtl/>
        </w:rPr>
        <w:t>משה גפני:</w:t>
      </w:r>
    </w:p>
    <w:p w14:paraId="2D940D90" w14:textId="77777777" w:rsidR="00BE5EF5" w:rsidRPr="00BE5EF5" w:rsidRDefault="00BE5EF5" w:rsidP="00BE5EF5">
      <w:pPr>
        <w:bidi/>
        <w:rPr>
          <w:rFonts w:cs="David" w:hint="cs"/>
          <w:rtl/>
        </w:rPr>
      </w:pPr>
    </w:p>
    <w:p w14:paraId="23D91E2A" w14:textId="77777777" w:rsidR="00BE5EF5" w:rsidRPr="00BE5EF5" w:rsidRDefault="00BE5EF5" w:rsidP="00BE5EF5">
      <w:pPr>
        <w:bidi/>
        <w:rPr>
          <w:rFonts w:cs="David" w:hint="cs"/>
          <w:rtl/>
        </w:rPr>
      </w:pPr>
      <w:r w:rsidRPr="00BE5EF5">
        <w:rPr>
          <w:rFonts w:cs="David" w:hint="cs"/>
          <w:rtl/>
        </w:rPr>
        <w:tab/>
        <w:t xml:space="preserve"> אביגדור, אנחנו מהספסלים האחוריים לא הבנו את ההצעה שלך. מה הכוונה רצף? </w:t>
      </w:r>
    </w:p>
    <w:p w14:paraId="5B66E45C" w14:textId="77777777" w:rsidR="00BE5EF5" w:rsidRPr="00BE5EF5" w:rsidRDefault="00BE5EF5" w:rsidP="00BE5EF5">
      <w:pPr>
        <w:bidi/>
        <w:rPr>
          <w:rFonts w:cs="David" w:hint="cs"/>
          <w:rtl/>
        </w:rPr>
      </w:pPr>
    </w:p>
    <w:p w14:paraId="1553729E" w14:textId="77777777" w:rsidR="00BE5EF5" w:rsidRPr="00BE5EF5" w:rsidRDefault="00BE5EF5" w:rsidP="00BE5EF5">
      <w:pPr>
        <w:bidi/>
        <w:rPr>
          <w:rFonts w:cs="David" w:hint="cs"/>
          <w:rtl/>
        </w:rPr>
      </w:pPr>
      <w:r w:rsidRPr="00BE5EF5">
        <w:rPr>
          <w:rFonts w:cs="David" w:hint="cs"/>
          <w:u w:val="single"/>
          <w:rtl/>
        </w:rPr>
        <w:t>אביגדור יצחקי:</w:t>
      </w:r>
    </w:p>
    <w:p w14:paraId="3D60DF08" w14:textId="77777777" w:rsidR="00BE5EF5" w:rsidRPr="00BE5EF5" w:rsidRDefault="00BE5EF5" w:rsidP="00BE5EF5">
      <w:pPr>
        <w:bidi/>
        <w:rPr>
          <w:rFonts w:cs="David" w:hint="cs"/>
          <w:rtl/>
        </w:rPr>
      </w:pPr>
    </w:p>
    <w:p w14:paraId="48590242" w14:textId="77777777" w:rsidR="00BE5EF5" w:rsidRPr="00BE5EF5" w:rsidRDefault="00BE5EF5" w:rsidP="00BE5EF5">
      <w:pPr>
        <w:bidi/>
        <w:rPr>
          <w:rFonts w:cs="David" w:hint="cs"/>
          <w:rtl/>
        </w:rPr>
      </w:pPr>
      <w:r w:rsidRPr="00BE5EF5">
        <w:rPr>
          <w:rFonts w:cs="David" w:hint="cs"/>
          <w:rtl/>
        </w:rPr>
        <w:tab/>
        <w:t xml:space="preserve">שיהיה רצף קואליציה ורצף באופוזיציה במקומות הישיבה. דבר שני, באחת הישיבות הקודמות הגישה מזכירות הכנסת והוועדה המסדרת אישרה את המפתח לאיוש הוועדות הקבועות וכמה כל סיעה יש לה חברים בוועדות. אנחנו הצענו סקיצה של החלוקה, זאת הצעה ראשונית, אני מקווה שאני אתאם את זה גם עם יושבת ראש ועדת הכנסת הבאה - - -  </w:t>
      </w:r>
    </w:p>
    <w:p w14:paraId="19B87B57" w14:textId="77777777" w:rsidR="00BE5EF5" w:rsidRPr="00BE5EF5" w:rsidRDefault="00BE5EF5" w:rsidP="00BE5EF5">
      <w:pPr>
        <w:bidi/>
        <w:rPr>
          <w:rFonts w:cs="David" w:hint="cs"/>
          <w:rtl/>
        </w:rPr>
      </w:pPr>
    </w:p>
    <w:p w14:paraId="55607885" w14:textId="77777777" w:rsidR="00BE5EF5" w:rsidRPr="00BE5EF5" w:rsidRDefault="00BE5EF5" w:rsidP="00BE5EF5">
      <w:pPr>
        <w:bidi/>
        <w:rPr>
          <w:rFonts w:cs="David" w:hint="cs"/>
          <w:u w:val="single"/>
          <w:rtl/>
        </w:rPr>
      </w:pPr>
      <w:r w:rsidRPr="00BE5EF5">
        <w:rPr>
          <w:rFonts w:cs="David" w:hint="cs"/>
          <w:u w:val="single"/>
          <w:rtl/>
        </w:rPr>
        <w:t>גדעון סער:</w:t>
      </w:r>
    </w:p>
    <w:p w14:paraId="70FC5DD4" w14:textId="77777777" w:rsidR="00BE5EF5" w:rsidRPr="00BE5EF5" w:rsidRDefault="00BE5EF5" w:rsidP="00BE5EF5">
      <w:pPr>
        <w:bidi/>
        <w:rPr>
          <w:rFonts w:cs="David" w:hint="cs"/>
          <w:u w:val="single"/>
          <w:rtl/>
        </w:rPr>
      </w:pPr>
    </w:p>
    <w:p w14:paraId="1CA89437" w14:textId="77777777" w:rsidR="00BE5EF5" w:rsidRPr="00BE5EF5" w:rsidRDefault="00BE5EF5" w:rsidP="00BE5EF5">
      <w:pPr>
        <w:bidi/>
        <w:rPr>
          <w:rFonts w:cs="David" w:hint="cs"/>
          <w:rtl/>
        </w:rPr>
      </w:pPr>
      <w:r w:rsidRPr="00BE5EF5">
        <w:rPr>
          <w:rFonts w:cs="David" w:hint="cs"/>
          <w:rtl/>
        </w:rPr>
        <w:tab/>
        <w:t xml:space="preserve"> עשיתם סקיצה בלי להתייעץ עם האופוזיציה?</w:t>
      </w:r>
    </w:p>
    <w:p w14:paraId="0A4AC1C0" w14:textId="77777777" w:rsidR="00BE5EF5" w:rsidRPr="00BE5EF5" w:rsidRDefault="00BE5EF5" w:rsidP="00BE5EF5">
      <w:pPr>
        <w:bidi/>
        <w:rPr>
          <w:rFonts w:cs="David" w:hint="cs"/>
          <w:rtl/>
        </w:rPr>
      </w:pPr>
    </w:p>
    <w:p w14:paraId="70F785F7" w14:textId="77777777" w:rsidR="00BE5EF5" w:rsidRPr="00BE5EF5" w:rsidRDefault="00BE5EF5" w:rsidP="00BE5EF5">
      <w:pPr>
        <w:bidi/>
        <w:rPr>
          <w:rFonts w:cs="David" w:hint="cs"/>
          <w:rtl/>
        </w:rPr>
      </w:pPr>
      <w:r w:rsidRPr="00BE5EF5">
        <w:rPr>
          <w:rFonts w:cs="David" w:hint="cs"/>
          <w:u w:val="single"/>
          <w:rtl/>
        </w:rPr>
        <w:t>אביגדור יצחקי:</w:t>
      </w:r>
    </w:p>
    <w:p w14:paraId="62DB3CCE" w14:textId="77777777" w:rsidR="00BE5EF5" w:rsidRPr="00BE5EF5" w:rsidRDefault="00BE5EF5" w:rsidP="00BE5EF5">
      <w:pPr>
        <w:bidi/>
        <w:rPr>
          <w:rFonts w:cs="David" w:hint="cs"/>
          <w:rtl/>
        </w:rPr>
      </w:pPr>
    </w:p>
    <w:p w14:paraId="0FB89038" w14:textId="77777777" w:rsidR="00BE5EF5" w:rsidRPr="00BE5EF5" w:rsidRDefault="00BE5EF5" w:rsidP="00BE5EF5">
      <w:pPr>
        <w:bidi/>
        <w:rPr>
          <w:rFonts w:cs="David" w:hint="cs"/>
          <w:rtl/>
        </w:rPr>
      </w:pPr>
      <w:r w:rsidRPr="00BE5EF5">
        <w:rPr>
          <w:rFonts w:cs="David" w:hint="cs"/>
          <w:rtl/>
        </w:rPr>
        <w:tab/>
        <w:t xml:space="preserve">עשינו סקיצה ראשונית. </w:t>
      </w:r>
    </w:p>
    <w:p w14:paraId="36815E9B" w14:textId="77777777" w:rsidR="00BE5EF5" w:rsidRPr="00BE5EF5" w:rsidRDefault="00BE5EF5" w:rsidP="00BE5EF5">
      <w:pPr>
        <w:bidi/>
        <w:rPr>
          <w:rFonts w:cs="David" w:hint="cs"/>
          <w:rtl/>
        </w:rPr>
      </w:pPr>
    </w:p>
    <w:p w14:paraId="1C1724DF"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3EEE3A35" w14:textId="77777777" w:rsidR="00BE5EF5" w:rsidRPr="00BE5EF5" w:rsidRDefault="00BE5EF5" w:rsidP="00BE5EF5">
      <w:pPr>
        <w:bidi/>
        <w:rPr>
          <w:rFonts w:cs="David" w:hint="cs"/>
          <w:rtl/>
        </w:rPr>
      </w:pPr>
    </w:p>
    <w:p w14:paraId="543BC9C3" w14:textId="77777777" w:rsidR="00BE5EF5" w:rsidRPr="00BE5EF5" w:rsidRDefault="00BE5EF5" w:rsidP="00BE5EF5">
      <w:pPr>
        <w:bidi/>
        <w:rPr>
          <w:rFonts w:cs="David" w:hint="cs"/>
          <w:rtl/>
        </w:rPr>
      </w:pPr>
      <w:r w:rsidRPr="00BE5EF5">
        <w:rPr>
          <w:rFonts w:cs="David" w:hint="cs"/>
          <w:rtl/>
        </w:rPr>
        <w:tab/>
        <w:t xml:space="preserve">חבר הכנסת סער, לא ייעשה דבר בכנסת הזאת בלי להתייעץ עם האופוזיציה. זה הרבה יותר טוב מהמצב הקודם של האופוזיציה בעבר.  </w:t>
      </w:r>
    </w:p>
    <w:p w14:paraId="14B814C2" w14:textId="77777777" w:rsidR="00BE5EF5" w:rsidRPr="00BE5EF5" w:rsidRDefault="00BE5EF5" w:rsidP="00BE5EF5">
      <w:pPr>
        <w:bidi/>
        <w:rPr>
          <w:rFonts w:cs="David" w:hint="cs"/>
          <w:rtl/>
        </w:rPr>
      </w:pPr>
      <w:r w:rsidRPr="00BE5EF5">
        <w:rPr>
          <w:rFonts w:cs="David" w:hint="cs"/>
          <w:rtl/>
        </w:rPr>
        <w:t xml:space="preserve"> </w:t>
      </w:r>
    </w:p>
    <w:p w14:paraId="750124EC" w14:textId="77777777" w:rsidR="00BE5EF5" w:rsidRPr="00BE5EF5" w:rsidRDefault="00BE5EF5" w:rsidP="00BE5EF5">
      <w:pPr>
        <w:bidi/>
        <w:rPr>
          <w:rFonts w:cs="David" w:hint="cs"/>
          <w:rtl/>
        </w:rPr>
      </w:pPr>
      <w:r w:rsidRPr="00BE5EF5">
        <w:rPr>
          <w:rFonts w:cs="David" w:hint="cs"/>
          <w:u w:val="single"/>
          <w:rtl/>
        </w:rPr>
        <w:t>אביגדור יצחקי:</w:t>
      </w:r>
    </w:p>
    <w:p w14:paraId="47F278C1" w14:textId="77777777" w:rsidR="00BE5EF5" w:rsidRPr="00BE5EF5" w:rsidRDefault="00BE5EF5" w:rsidP="00BE5EF5">
      <w:pPr>
        <w:bidi/>
        <w:rPr>
          <w:rFonts w:cs="David" w:hint="cs"/>
          <w:rtl/>
        </w:rPr>
      </w:pPr>
    </w:p>
    <w:p w14:paraId="3C0F6A3E" w14:textId="77777777" w:rsidR="00BE5EF5" w:rsidRPr="00BE5EF5" w:rsidRDefault="00BE5EF5" w:rsidP="00BE5EF5">
      <w:pPr>
        <w:bidi/>
        <w:rPr>
          <w:rFonts w:cs="David" w:hint="cs"/>
          <w:rtl/>
        </w:rPr>
      </w:pPr>
      <w:r w:rsidRPr="00BE5EF5">
        <w:rPr>
          <w:rFonts w:cs="David" w:hint="cs"/>
          <w:rtl/>
        </w:rPr>
        <w:tab/>
        <w:t xml:space="preserve">לאחר מכן נשב מול כל סיעה. צריך לזכור שוועדות הרשות טרם חולקו ותוך כדי הישיבה על הוועדות הקבועות אנחנו גם נקבע את ועדות הרשות.  </w:t>
      </w:r>
    </w:p>
    <w:p w14:paraId="366B961B" w14:textId="77777777" w:rsidR="00BE5EF5" w:rsidRPr="00BE5EF5" w:rsidRDefault="00BE5EF5" w:rsidP="00BE5EF5">
      <w:pPr>
        <w:bidi/>
        <w:rPr>
          <w:rFonts w:cs="David" w:hint="cs"/>
          <w:rtl/>
        </w:rPr>
      </w:pPr>
    </w:p>
    <w:p w14:paraId="586A4B85" w14:textId="77777777" w:rsidR="00BE5EF5" w:rsidRPr="00BE5EF5" w:rsidRDefault="00BE5EF5" w:rsidP="00BE5EF5">
      <w:pPr>
        <w:bidi/>
        <w:rPr>
          <w:rFonts w:cs="David" w:hint="cs"/>
          <w:rtl/>
        </w:rPr>
      </w:pPr>
      <w:r w:rsidRPr="00BE5EF5">
        <w:rPr>
          <w:rFonts w:cs="David" w:hint="cs"/>
          <w:u w:val="single"/>
          <w:rtl/>
        </w:rPr>
        <w:t>רובי ריבלין:</w:t>
      </w:r>
    </w:p>
    <w:p w14:paraId="00E012A0" w14:textId="77777777" w:rsidR="00BE5EF5" w:rsidRPr="00BE5EF5" w:rsidRDefault="00BE5EF5" w:rsidP="00BE5EF5">
      <w:pPr>
        <w:bidi/>
        <w:rPr>
          <w:rFonts w:cs="David" w:hint="cs"/>
          <w:rtl/>
        </w:rPr>
      </w:pPr>
    </w:p>
    <w:p w14:paraId="2F37276B" w14:textId="77777777" w:rsidR="00BE5EF5" w:rsidRPr="00BE5EF5" w:rsidRDefault="00BE5EF5" w:rsidP="00BE5EF5">
      <w:pPr>
        <w:bidi/>
        <w:rPr>
          <w:rFonts w:cs="David" w:hint="cs"/>
          <w:rtl/>
        </w:rPr>
      </w:pPr>
      <w:r w:rsidRPr="00BE5EF5">
        <w:rPr>
          <w:rFonts w:cs="David" w:hint="cs"/>
          <w:rtl/>
        </w:rPr>
        <w:tab/>
        <w:t xml:space="preserve">אני מבקש שתיקחו בחשבון בכל מקרה ובכל עניין, ולא חשוב מי יהיה, מקומו של ראש האופוזיציה כפי שאנחנו נהגנו יהיה בשורה הראשונה בכסא הראשון, יהיה אשר יהיה. </w:t>
      </w:r>
    </w:p>
    <w:p w14:paraId="71EFFC8D" w14:textId="77777777" w:rsidR="00BE5EF5" w:rsidRPr="00BE5EF5" w:rsidRDefault="00BE5EF5" w:rsidP="00BE5EF5">
      <w:pPr>
        <w:bidi/>
        <w:rPr>
          <w:rFonts w:cs="David" w:hint="cs"/>
          <w:rtl/>
        </w:rPr>
      </w:pPr>
    </w:p>
    <w:p w14:paraId="1EB899E9"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2AF53213" w14:textId="77777777" w:rsidR="00BE5EF5" w:rsidRPr="00BE5EF5" w:rsidRDefault="00BE5EF5" w:rsidP="00BE5EF5">
      <w:pPr>
        <w:bidi/>
        <w:rPr>
          <w:rFonts w:cs="David" w:hint="cs"/>
          <w:rtl/>
        </w:rPr>
      </w:pPr>
    </w:p>
    <w:p w14:paraId="1B8EBFBF" w14:textId="77777777" w:rsidR="00BE5EF5" w:rsidRPr="00BE5EF5" w:rsidRDefault="00BE5EF5" w:rsidP="00BE5EF5">
      <w:pPr>
        <w:bidi/>
        <w:rPr>
          <w:rFonts w:cs="David" w:hint="cs"/>
          <w:rtl/>
        </w:rPr>
      </w:pPr>
      <w:r w:rsidRPr="00BE5EF5">
        <w:rPr>
          <w:rFonts w:cs="David" w:hint="cs"/>
          <w:rtl/>
        </w:rPr>
        <w:tab/>
        <w:t>למה, יש כוונה להחליף אותו?</w:t>
      </w:r>
    </w:p>
    <w:p w14:paraId="4E5EC8BE" w14:textId="77777777" w:rsidR="00BE5EF5" w:rsidRPr="00BE5EF5" w:rsidRDefault="00BE5EF5" w:rsidP="00BE5EF5">
      <w:pPr>
        <w:bidi/>
        <w:rPr>
          <w:rFonts w:cs="David" w:hint="cs"/>
          <w:rtl/>
        </w:rPr>
      </w:pPr>
      <w:r w:rsidRPr="00BE5EF5">
        <w:rPr>
          <w:rFonts w:cs="David" w:hint="cs"/>
          <w:rtl/>
        </w:rPr>
        <w:t xml:space="preserve"> </w:t>
      </w:r>
    </w:p>
    <w:p w14:paraId="2548105E" w14:textId="77777777" w:rsidR="00BE5EF5" w:rsidRPr="00BE5EF5" w:rsidRDefault="00BE5EF5" w:rsidP="00BE5EF5">
      <w:pPr>
        <w:bidi/>
        <w:rPr>
          <w:rFonts w:cs="David" w:hint="cs"/>
          <w:rtl/>
        </w:rPr>
      </w:pPr>
    </w:p>
    <w:p w14:paraId="58A8BCD7" w14:textId="77777777" w:rsidR="00BE5EF5" w:rsidRPr="00BE5EF5" w:rsidRDefault="00BE5EF5" w:rsidP="00BE5EF5">
      <w:pPr>
        <w:bidi/>
        <w:rPr>
          <w:rFonts w:cs="David" w:hint="cs"/>
          <w:rtl/>
        </w:rPr>
      </w:pPr>
      <w:r w:rsidRPr="00BE5EF5">
        <w:rPr>
          <w:rFonts w:cs="David"/>
          <w:u w:val="single"/>
          <w:rtl/>
        </w:rPr>
        <w:br w:type="page"/>
      </w:r>
      <w:r w:rsidRPr="00BE5EF5">
        <w:rPr>
          <w:rFonts w:cs="David" w:hint="cs"/>
          <w:u w:val="single"/>
          <w:rtl/>
        </w:rPr>
        <w:t>רובי ריבלין:</w:t>
      </w:r>
    </w:p>
    <w:p w14:paraId="5C616403" w14:textId="77777777" w:rsidR="00BE5EF5" w:rsidRPr="00BE5EF5" w:rsidRDefault="00BE5EF5" w:rsidP="00BE5EF5">
      <w:pPr>
        <w:bidi/>
        <w:rPr>
          <w:rFonts w:cs="David" w:hint="cs"/>
          <w:rtl/>
        </w:rPr>
      </w:pPr>
    </w:p>
    <w:p w14:paraId="1F46B41D" w14:textId="77777777" w:rsidR="00BE5EF5" w:rsidRPr="00BE5EF5" w:rsidRDefault="00BE5EF5" w:rsidP="00BE5EF5">
      <w:pPr>
        <w:bidi/>
        <w:rPr>
          <w:rFonts w:cs="David" w:hint="cs"/>
          <w:rtl/>
        </w:rPr>
      </w:pPr>
      <w:r w:rsidRPr="00BE5EF5">
        <w:rPr>
          <w:rFonts w:cs="David" w:hint="cs"/>
          <w:rtl/>
        </w:rPr>
        <w:tab/>
        <w:t xml:space="preserve"> לא אמרתי זאת, את הכסא לא יחליפו לעולם. </w:t>
      </w:r>
    </w:p>
    <w:p w14:paraId="76787B06" w14:textId="77777777" w:rsidR="00BE5EF5" w:rsidRPr="00BE5EF5" w:rsidRDefault="00BE5EF5" w:rsidP="00BE5EF5">
      <w:pPr>
        <w:bidi/>
        <w:rPr>
          <w:rFonts w:cs="David" w:hint="cs"/>
          <w:u w:val="single"/>
          <w:rtl/>
        </w:rPr>
      </w:pPr>
    </w:p>
    <w:p w14:paraId="071481C1" w14:textId="77777777" w:rsidR="00BE5EF5" w:rsidRPr="00BE5EF5" w:rsidRDefault="00BE5EF5" w:rsidP="00BE5EF5">
      <w:pPr>
        <w:bidi/>
        <w:rPr>
          <w:rFonts w:cs="David"/>
          <w:u w:val="single"/>
          <w:rtl/>
        </w:rPr>
      </w:pPr>
      <w:r w:rsidRPr="00BE5EF5">
        <w:rPr>
          <w:rFonts w:cs="David"/>
          <w:u w:val="single"/>
          <w:rtl/>
        </w:rPr>
        <w:t>מוחמד ברכה:</w:t>
      </w:r>
    </w:p>
    <w:p w14:paraId="38C2843C" w14:textId="77777777" w:rsidR="00BE5EF5" w:rsidRPr="00BE5EF5" w:rsidRDefault="00BE5EF5" w:rsidP="00BE5EF5">
      <w:pPr>
        <w:bidi/>
        <w:rPr>
          <w:rFonts w:cs="David"/>
          <w:u w:val="single"/>
          <w:rtl/>
        </w:rPr>
      </w:pPr>
    </w:p>
    <w:p w14:paraId="1957B157" w14:textId="77777777" w:rsidR="00BE5EF5" w:rsidRPr="00BE5EF5" w:rsidRDefault="00BE5EF5" w:rsidP="00BE5EF5">
      <w:pPr>
        <w:bidi/>
        <w:rPr>
          <w:rFonts w:cs="David" w:hint="cs"/>
          <w:rtl/>
        </w:rPr>
      </w:pPr>
      <w:r w:rsidRPr="00BE5EF5">
        <w:rPr>
          <w:rFonts w:cs="David"/>
          <w:rtl/>
        </w:rPr>
        <w:tab/>
      </w:r>
      <w:r w:rsidRPr="00BE5EF5">
        <w:rPr>
          <w:rFonts w:cs="David" w:hint="cs"/>
          <w:rtl/>
        </w:rPr>
        <w:t xml:space="preserve"> אני חושב שגם יושב-ראש כנסת לשעבר לא יכול לשבת במושב האחורי. </w:t>
      </w:r>
    </w:p>
    <w:p w14:paraId="543B0B47" w14:textId="77777777" w:rsidR="00BE5EF5" w:rsidRPr="00BE5EF5" w:rsidRDefault="00BE5EF5" w:rsidP="00BE5EF5">
      <w:pPr>
        <w:bidi/>
        <w:rPr>
          <w:rFonts w:cs="David" w:hint="cs"/>
          <w:rtl/>
        </w:rPr>
      </w:pPr>
    </w:p>
    <w:p w14:paraId="782C973A" w14:textId="77777777" w:rsidR="00BE5EF5" w:rsidRPr="00BE5EF5" w:rsidRDefault="00BE5EF5" w:rsidP="00BE5EF5">
      <w:pPr>
        <w:bidi/>
        <w:rPr>
          <w:rFonts w:cs="David" w:hint="cs"/>
          <w:rtl/>
        </w:rPr>
      </w:pPr>
      <w:r w:rsidRPr="00BE5EF5">
        <w:rPr>
          <w:rFonts w:cs="David" w:hint="cs"/>
          <w:u w:val="single"/>
          <w:rtl/>
        </w:rPr>
        <w:t>רובי ריבלין:</w:t>
      </w:r>
    </w:p>
    <w:p w14:paraId="61B2969C" w14:textId="77777777" w:rsidR="00BE5EF5" w:rsidRPr="00BE5EF5" w:rsidRDefault="00BE5EF5" w:rsidP="00BE5EF5">
      <w:pPr>
        <w:bidi/>
        <w:rPr>
          <w:rFonts w:cs="David" w:hint="cs"/>
          <w:rtl/>
        </w:rPr>
      </w:pPr>
    </w:p>
    <w:p w14:paraId="1B48D955" w14:textId="77777777" w:rsidR="00BE5EF5" w:rsidRPr="00BE5EF5" w:rsidRDefault="00BE5EF5" w:rsidP="00BE5EF5">
      <w:pPr>
        <w:bidi/>
        <w:rPr>
          <w:rFonts w:cs="David" w:hint="cs"/>
          <w:rtl/>
        </w:rPr>
      </w:pPr>
      <w:r w:rsidRPr="00BE5EF5">
        <w:rPr>
          <w:rFonts w:cs="David" w:hint="cs"/>
          <w:rtl/>
        </w:rPr>
        <w:tab/>
        <w:t xml:space="preserve"> עזוב, אם הוא מספיק טמבל להיבחר לכנסת שיישב איפה שמגיע לו.  </w:t>
      </w:r>
    </w:p>
    <w:p w14:paraId="54C6529E" w14:textId="77777777" w:rsidR="00BE5EF5" w:rsidRPr="00BE5EF5" w:rsidRDefault="00BE5EF5" w:rsidP="00BE5EF5">
      <w:pPr>
        <w:bidi/>
        <w:rPr>
          <w:rFonts w:cs="David" w:hint="cs"/>
          <w:u w:val="single"/>
          <w:rtl/>
        </w:rPr>
      </w:pPr>
    </w:p>
    <w:p w14:paraId="575C4ED7"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0B4966F9" w14:textId="77777777" w:rsidR="00BE5EF5" w:rsidRPr="00BE5EF5" w:rsidRDefault="00BE5EF5" w:rsidP="00BE5EF5">
      <w:pPr>
        <w:bidi/>
        <w:rPr>
          <w:rFonts w:cs="David" w:hint="cs"/>
          <w:rtl/>
        </w:rPr>
      </w:pPr>
    </w:p>
    <w:p w14:paraId="1A002245" w14:textId="77777777" w:rsidR="00BE5EF5" w:rsidRPr="00BE5EF5" w:rsidRDefault="00BE5EF5" w:rsidP="00BE5EF5">
      <w:pPr>
        <w:bidi/>
        <w:rPr>
          <w:rFonts w:cs="David" w:hint="cs"/>
          <w:rtl/>
        </w:rPr>
      </w:pPr>
      <w:r w:rsidRPr="00BE5EF5">
        <w:rPr>
          <w:rFonts w:cs="David" w:hint="cs"/>
          <w:rtl/>
        </w:rPr>
        <w:tab/>
        <w:t>אני חושב שחבר הכנסת ברכה צודק ואני רוצה שיראו כולם בשורה הראשונה כמה הוא מספיק טמבל, לא בשורה השנייה.</w:t>
      </w:r>
    </w:p>
    <w:p w14:paraId="122F734E" w14:textId="77777777" w:rsidR="00BE5EF5" w:rsidRPr="00BE5EF5" w:rsidRDefault="00BE5EF5" w:rsidP="00BE5EF5">
      <w:pPr>
        <w:bidi/>
        <w:rPr>
          <w:rFonts w:cs="David" w:hint="cs"/>
          <w:rtl/>
        </w:rPr>
      </w:pPr>
    </w:p>
    <w:p w14:paraId="416740B1" w14:textId="77777777" w:rsidR="00BE5EF5" w:rsidRPr="00BE5EF5" w:rsidRDefault="00BE5EF5" w:rsidP="00BE5EF5">
      <w:pPr>
        <w:bidi/>
        <w:rPr>
          <w:rFonts w:cs="David" w:hint="cs"/>
          <w:rtl/>
        </w:rPr>
      </w:pPr>
      <w:r w:rsidRPr="00BE5EF5">
        <w:rPr>
          <w:rFonts w:cs="David" w:hint="cs"/>
          <w:u w:val="single"/>
          <w:rtl/>
        </w:rPr>
        <w:t>רובי ריבלין:</w:t>
      </w:r>
    </w:p>
    <w:p w14:paraId="31299979" w14:textId="77777777" w:rsidR="00BE5EF5" w:rsidRPr="00BE5EF5" w:rsidRDefault="00BE5EF5" w:rsidP="00BE5EF5">
      <w:pPr>
        <w:bidi/>
        <w:rPr>
          <w:rFonts w:cs="David" w:hint="cs"/>
          <w:rtl/>
        </w:rPr>
      </w:pPr>
    </w:p>
    <w:p w14:paraId="23F18243" w14:textId="77777777" w:rsidR="00BE5EF5" w:rsidRPr="00BE5EF5" w:rsidRDefault="00BE5EF5" w:rsidP="00BE5EF5">
      <w:pPr>
        <w:bidi/>
        <w:rPr>
          <w:rFonts w:cs="David" w:hint="cs"/>
          <w:rtl/>
        </w:rPr>
      </w:pPr>
      <w:r w:rsidRPr="00BE5EF5">
        <w:rPr>
          <w:rFonts w:cs="David" w:hint="cs"/>
          <w:rtl/>
        </w:rPr>
        <w:tab/>
        <w:t xml:space="preserve"> עזבו, זה שום דבר, המקום הולך לפי הסיעות - - - </w:t>
      </w:r>
    </w:p>
    <w:p w14:paraId="031F0CE0" w14:textId="77777777" w:rsidR="00BE5EF5" w:rsidRPr="00BE5EF5" w:rsidRDefault="00BE5EF5" w:rsidP="00BE5EF5">
      <w:pPr>
        <w:bidi/>
        <w:rPr>
          <w:rFonts w:cs="David" w:hint="cs"/>
          <w:rtl/>
        </w:rPr>
      </w:pPr>
    </w:p>
    <w:p w14:paraId="593D9A41"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2B53A840" w14:textId="77777777" w:rsidR="00BE5EF5" w:rsidRPr="00BE5EF5" w:rsidRDefault="00BE5EF5" w:rsidP="00BE5EF5">
      <w:pPr>
        <w:bidi/>
        <w:rPr>
          <w:rFonts w:cs="David" w:hint="cs"/>
          <w:rtl/>
        </w:rPr>
      </w:pPr>
    </w:p>
    <w:p w14:paraId="436A7AAA" w14:textId="77777777" w:rsidR="00BE5EF5" w:rsidRPr="00BE5EF5" w:rsidRDefault="00BE5EF5" w:rsidP="00BE5EF5">
      <w:pPr>
        <w:bidi/>
        <w:rPr>
          <w:rFonts w:cs="David" w:hint="cs"/>
          <w:rtl/>
        </w:rPr>
      </w:pPr>
      <w:r w:rsidRPr="00BE5EF5">
        <w:rPr>
          <w:rFonts w:cs="David" w:hint="cs"/>
          <w:rtl/>
        </w:rPr>
        <w:tab/>
        <w:t xml:space="preserve">חבר הכנסת ריבלין, בזה אתה לא תחליט, בזה יחליטו אחרים עבורך, אוקי? אתה לא מתערב בעניינים האלה. </w:t>
      </w:r>
    </w:p>
    <w:p w14:paraId="66F0964F" w14:textId="77777777" w:rsidR="00BE5EF5" w:rsidRPr="00BE5EF5" w:rsidRDefault="00BE5EF5" w:rsidP="00BE5EF5">
      <w:pPr>
        <w:bidi/>
        <w:rPr>
          <w:rFonts w:cs="David" w:hint="cs"/>
          <w:rtl/>
        </w:rPr>
      </w:pPr>
    </w:p>
    <w:p w14:paraId="36C34AA3" w14:textId="77777777" w:rsidR="00BE5EF5" w:rsidRPr="00BE5EF5" w:rsidRDefault="00BE5EF5" w:rsidP="00BE5EF5">
      <w:pPr>
        <w:bidi/>
        <w:rPr>
          <w:rFonts w:cs="David" w:hint="cs"/>
          <w:rtl/>
        </w:rPr>
      </w:pPr>
      <w:r w:rsidRPr="00BE5EF5">
        <w:rPr>
          <w:rFonts w:cs="David" w:hint="cs"/>
          <w:u w:val="single"/>
          <w:rtl/>
        </w:rPr>
        <w:t>רובי ריבלין:</w:t>
      </w:r>
    </w:p>
    <w:p w14:paraId="7D13254E" w14:textId="77777777" w:rsidR="00BE5EF5" w:rsidRPr="00BE5EF5" w:rsidRDefault="00BE5EF5" w:rsidP="00BE5EF5">
      <w:pPr>
        <w:bidi/>
        <w:rPr>
          <w:rFonts w:cs="David" w:hint="cs"/>
          <w:rtl/>
        </w:rPr>
      </w:pPr>
    </w:p>
    <w:p w14:paraId="628B1639" w14:textId="77777777" w:rsidR="00BE5EF5" w:rsidRPr="00BE5EF5" w:rsidRDefault="00BE5EF5" w:rsidP="00BE5EF5">
      <w:pPr>
        <w:bidi/>
        <w:rPr>
          <w:rFonts w:cs="David" w:hint="cs"/>
          <w:rtl/>
        </w:rPr>
      </w:pPr>
      <w:r w:rsidRPr="00BE5EF5">
        <w:rPr>
          <w:rFonts w:cs="David" w:hint="cs"/>
          <w:rtl/>
        </w:rPr>
        <w:tab/>
        <w:t xml:space="preserve"> טוב, בסדר גמור.  </w:t>
      </w:r>
    </w:p>
    <w:p w14:paraId="0CE07056" w14:textId="77777777" w:rsidR="00BE5EF5" w:rsidRPr="00BE5EF5" w:rsidRDefault="00BE5EF5" w:rsidP="00BE5EF5">
      <w:pPr>
        <w:bidi/>
        <w:rPr>
          <w:rFonts w:cs="David" w:hint="cs"/>
          <w:rtl/>
        </w:rPr>
      </w:pPr>
    </w:p>
    <w:p w14:paraId="19424EBD" w14:textId="77777777" w:rsidR="00BE5EF5" w:rsidRPr="00BE5EF5" w:rsidRDefault="00BE5EF5" w:rsidP="00BE5EF5">
      <w:pPr>
        <w:bidi/>
        <w:rPr>
          <w:rFonts w:cs="David" w:hint="cs"/>
          <w:rtl/>
        </w:rPr>
      </w:pPr>
      <w:r w:rsidRPr="00BE5EF5">
        <w:rPr>
          <w:rFonts w:cs="David" w:hint="cs"/>
          <w:u w:val="single"/>
          <w:rtl/>
        </w:rPr>
        <w:t>גלעד ארדן:</w:t>
      </w:r>
    </w:p>
    <w:p w14:paraId="1FD364AE" w14:textId="77777777" w:rsidR="00BE5EF5" w:rsidRPr="00BE5EF5" w:rsidRDefault="00BE5EF5" w:rsidP="00BE5EF5">
      <w:pPr>
        <w:bidi/>
        <w:rPr>
          <w:rFonts w:cs="David" w:hint="cs"/>
          <w:rtl/>
        </w:rPr>
      </w:pPr>
    </w:p>
    <w:p w14:paraId="0BCA2DA6" w14:textId="77777777" w:rsidR="00BE5EF5" w:rsidRPr="00BE5EF5" w:rsidRDefault="00BE5EF5" w:rsidP="00BE5EF5">
      <w:pPr>
        <w:bidi/>
        <w:rPr>
          <w:rFonts w:cs="David" w:hint="cs"/>
          <w:rtl/>
        </w:rPr>
      </w:pPr>
      <w:r w:rsidRPr="00BE5EF5">
        <w:rPr>
          <w:rFonts w:cs="David" w:hint="cs"/>
          <w:rtl/>
        </w:rPr>
        <w:tab/>
        <w:t xml:space="preserve">אני רוצה לפנות לאביגדור יצחקי בעניין החדרים. עד עתה למרות שיודעים כבר את הרכב הממשלה, לא קיבלנו את החדרים החסרים ונוצר מצב מזעזע שאנשים שעד לפני מספר שבועות היו שרים בממשלה, אין להם עדיין חדר בכנסת וזה מצב מאוד לא נעים. </w:t>
      </w:r>
    </w:p>
    <w:p w14:paraId="6645E2E3" w14:textId="77777777" w:rsidR="00BE5EF5" w:rsidRPr="00BE5EF5" w:rsidRDefault="00BE5EF5" w:rsidP="00BE5EF5">
      <w:pPr>
        <w:bidi/>
        <w:rPr>
          <w:rFonts w:cs="David" w:hint="cs"/>
          <w:rtl/>
        </w:rPr>
      </w:pPr>
    </w:p>
    <w:p w14:paraId="221E1767" w14:textId="77777777" w:rsidR="00BE5EF5" w:rsidRPr="00BE5EF5" w:rsidRDefault="00BE5EF5" w:rsidP="00BE5EF5">
      <w:pPr>
        <w:bidi/>
        <w:rPr>
          <w:rFonts w:cs="David" w:hint="cs"/>
          <w:rtl/>
        </w:rPr>
      </w:pPr>
      <w:r w:rsidRPr="00BE5EF5">
        <w:rPr>
          <w:rFonts w:cs="David" w:hint="cs"/>
          <w:u w:val="single"/>
          <w:rtl/>
        </w:rPr>
        <w:t>אביגדור יצחקי:</w:t>
      </w:r>
    </w:p>
    <w:p w14:paraId="77748456" w14:textId="77777777" w:rsidR="00BE5EF5" w:rsidRPr="00BE5EF5" w:rsidRDefault="00BE5EF5" w:rsidP="00BE5EF5">
      <w:pPr>
        <w:bidi/>
        <w:rPr>
          <w:rFonts w:cs="David" w:hint="cs"/>
          <w:rtl/>
        </w:rPr>
      </w:pPr>
    </w:p>
    <w:p w14:paraId="4C05C0BE" w14:textId="77777777" w:rsidR="00BE5EF5" w:rsidRPr="00BE5EF5" w:rsidRDefault="00BE5EF5" w:rsidP="00BE5EF5">
      <w:pPr>
        <w:bidi/>
        <w:rPr>
          <w:rFonts w:cs="David" w:hint="cs"/>
          <w:rtl/>
        </w:rPr>
      </w:pPr>
      <w:r w:rsidRPr="00BE5EF5">
        <w:rPr>
          <w:rFonts w:cs="David" w:hint="cs"/>
          <w:rtl/>
        </w:rPr>
        <w:tab/>
        <w:t xml:space="preserve">לעצם העניין, מאחר ויש לנו 17 לשכות שרים ועוד 10 איש לפחות בהרכב הנוכחי, שרים, יצטרכו לשבת בחדרי ח"כים ומאחר וגם את זה אנחנו צריכים לסדר בין הסיעות, בסיעת קדימה כבר שני שרים יושבים בחדרי ח"כים, אנחנו נצטרך לחלק את זה בין הסיעות כמה בכל סיעה  חדרי ח"כים, אחרי שנדע את המספר הסופי ביום ראשון תקבלו חלוקה סופית.  </w:t>
      </w:r>
    </w:p>
    <w:p w14:paraId="13C00946" w14:textId="77777777" w:rsidR="00BE5EF5" w:rsidRPr="00BE5EF5" w:rsidRDefault="00BE5EF5" w:rsidP="00BE5EF5">
      <w:pPr>
        <w:bidi/>
        <w:rPr>
          <w:rFonts w:cs="David" w:hint="cs"/>
          <w:rtl/>
        </w:rPr>
      </w:pPr>
    </w:p>
    <w:p w14:paraId="49308A83" w14:textId="77777777" w:rsidR="00BE5EF5" w:rsidRPr="00BE5EF5" w:rsidRDefault="00BE5EF5" w:rsidP="00BE5EF5">
      <w:pPr>
        <w:bidi/>
        <w:rPr>
          <w:rFonts w:cs="David" w:hint="cs"/>
          <w:rtl/>
        </w:rPr>
      </w:pPr>
      <w:r w:rsidRPr="00BE5EF5">
        <w:rPr>
          <w:rFonts w:cs="David" w:hint="cs"/>
          <w:u w:val="single"/>
          <w:rtl/>
        </w:rPr>
        <w:t>משה גפני:</w:t>
      </w:r>
    </w:p>
    <w:p w14:paraId="663E9363" w14:textId="77777777" w:rsidR="00BE5EF5" w:rsidRPr="00BE5EF5" w:rsidRDefault="00BE5EF5" w:rsidP="00BE5EF5">
      <w:pPr>
        <w:bidi/>
        <w:rPr>
          <w:rFonts w:cs="David" w:hint="cs"/>
          <w:rtl/>
        </w:rPr>
      </w:pPr>
    </w:p>
    <w:p w14:paraId="09A927F7" w14:textId="77777777" w:rsidR="00BE5EF5" w:rsidRPr="00BE5EF5" w:rsidRDefault="00BE5EF5" w:rsidP="00BE5EF5">
      <w:pPr>
        <w:bidi/>
        <w:rPr>
          <w:rFonts w:cs="David" w:hint="cs"/>
          <w:rtl/>
        </w:rPr>
      </w:pPr>
      <w:r w:rsidRPr="00BE5EF5">
        <w:rPr>
          <w:rFonts w:cs="David" w:hint="cs"/>
          <w:rtl/>
        </w:rPr>
        <w:tab/>
        <w:t xml:space="preserve"> למה לא היום?</w:t>
      </w:r>
    </w:p>
    <w:p w14:paraId="396EF0E5" w14:textId="77777777" w:rsidR="00BE5EF5" w:rsidRPr="00BE5EF5" w:rsidRDefault="00BE5EF5" w:rsidP="00BE5EF5">
      <w:pPr>
        <w:bidi/>
        <w:rPr>
          <w:rFonts w:cs="David" w:hint="cs"/>
          <w:rtl/>
        </w:rPr>
      </w:pPr>
    </w:p>
    <w:p w14:paraId="701C4393"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07595C10" w14:textId="77777777" w:rsidR="00BE5EF5" w:rsidRPr="00BE5EF5" w:rsidRDefault="00BE5EF5" w:rsidP="00BE5EF5">
      <w:pPr>
        <w:bidi/>
        <w:rPr>
          <w:rFonts w:cs="David" w:hint="cs"/>
          <w:rtl/>
        </w:rPr>
      </w:pPr>
    </w:p>
    <w:p w14:paraId="0A2D7675" w14:textId="77777777" w:rsidR="00BE5EF5" w:rsidRPr="00BE5EF5" w:rsidRDefault="00BE5EF5" w:rsidP="00BE5EF5">
      <w:pPr>
        <w:bidi/>
        <w:rPr>
          <w:rFonts w:cs="David" w:hint="cs"/>
          <w:rtl/>
        </w:rPr>
      </w:pPr>
      <w:r w:rsidRPr="00BE5EF5">
        <w:rPr>
          <w:rFonts w:cs="David" w:hint="cs"/>
          <w:rtl/>
        </w:rPr>
        <w:tab/>
        <w:t xml:space="preserve">חברי הכנסת, אני מבקש. </w:t>
      </w:r>
    </w:p>
    <w:p w14:paraId="0D26132A" w14:textId="77777777" w:rsidR="00BE5EF5" w:rsidRPr="00BE5EF5" w:rsidRDefault="00BE5EF5" w:rsidP="00BE5EF5">
      <w:pPr>
        <w:bidi/>
        <w:rPr>
          <w:rFonts w:cs="David" w:hint="cs"/>
          <w:rtl/>
        </w:rPr>
      </w:pPr>
    </w:p>
    <w:p w14:paraId="08B9EFA1" w14:textId="77777777" w:rsidR="00BE5EF5" w:rsidRPr="00BE5EF5" w:rsidRDefault="00BE5EF5" w:rsidP="00BE5EF5">
      <w:pPr>
        <w:bidi/>
        <w:rPr>
          <w:rFonts w:cs="David"/>
          <w:u w:val="single"/>
          <w:rtl/>
        </w:rPr>
      </w:pPr>
      <w:r w:rsidRPr="00BE5EF5">
        <w:rPr>
          <w:rFonts w:cs="David"/>
          <w:u w:val="single"/>
          <w:rtl/>
        </w:rPr>
        <w:t>מוחמד ברכה:</w:t>
      </w:r>
    </w:p>
    <w:p w14:paraId="602A9DE5" w14:textId="77777777" w:rsidR="00BE5EF5" w:rsidRPr="00BE5EF5" w:rsidRDefault="00BE5EF5" w:rsidP="00BE5EF5">
      <w:pPr>
        <w:bidi/>
        <w:rPr>
          <w:rFonts w:cs="David"/>
          <w:u w:val="single"/>
          <w:rtl/>
        </w:rPr>
      </w:pPr>
    </w:p>
    <w:p w14:paraId="5DF8530D" w14:textId="77777777" w:rsidR="00BE5EF5" w:rsidRPr="00BE5EF5" w:rsidRDefault="00BE5EF5" w:rsidP="00BE5EF5">
      <w:pPr>
        <w:bidi/>
        <w:rPr>
          <w:rFonts w:cs="David" w:hint="cs"/>
          <w:rtl/>
        </w:rPr>
      </w:pPr>
      <w:r w:rsidRPr="00BE5EF5">
        <w:rPr>
          <w:rFonts w:cs="David"/>
          <w:rtl/>
        </w:rPr>
        <w:tab/>
      </w:r>
      <w:r w:rsidRPr="00BE5EF5">
        <w:rPr>
          <w:rFonts w:cs="David" w:hint="cs"/>
          <w:rtl/>
        </w:rPr>
        <w:t xml:space="preserve">אבל כרגע חברי כנסת לא יכולים למלא את תפקידם. </w:t>
      </w:r>
    </w:p>
    <w:p w14:paraId="1A96F30A" w14:textId="77777777" w:rsidR="00BE5EF5" w:rsidRPr="00BE5EF5" w:rsidRDefault="00BE5EF5" w:rsidP="00BE5EF5">
      <w:pPr>
        <w:bidi/>
        <w:rPr>
          <w:rFonts w:cs="David" w:hint="cs"/>
          <w:rtl/>
        </w:rPr>
      </w:pPr>
    </w:p>
    <w:p w14:paraId="2BF68DE4" w14:textId="77777777" w:rsidR="00BE5EF5" w:rsidRPr="00BE5EF5" w:rsidRDefault="00BE5EF5" w:rsidP="00BE5EF5">
      <w:pPr>
        <w:bidi/>
        <w:rPr>
          <w:rFonts w:cs="David" w:hint="cs"/>
          <w:rtl/>
        </w:rPr>
      </w:pPr>
      <w:r w:rsidRPr="00BE5EF5">
        <w:rPr>
          <w:rFonts w:cs="David"/>
          <w:u w:val="single"/>
          <w:rtl/>
        </w:rPr>
        <w:br w:type="page"/>
      </w: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2CAE33B4" w14:textId="77777777" w:rsidR="00BE5EF5" w:rsidRPr="00BE5EF5" w:rsidRDefault="00BE5EF5" w:rsidP="00BE5EF5">
      <w:pPr>
        <w:bidi/>
        <w:rPr>
          <w:rFonts w:cs="David" w:hint="cs"/>
          <w:rtl/>
        </w:rPr>
      </w:pPr>
    </w:p>
    <w:p w14:paraId="32024BFF" w14:textId="77777777" w:rsidR="00BE5EF5" w:rsidRPr="00BE5EF5" w:rsidRDefault="00BE5EF5" w:rsidP="00BE5EF5">
      <w:pPr>
        <w:bidi/>
        <w:rPr>
          <w:rFonts w:cs="David" w:hint="cs"/>
          <w:rtl/>
        </w:rPr>
      </w:pPr>
      <w:r w:rsidRPr="00BE5EF5">
        <w:rPr>
          <w:rFonts w:cs="David" w:hint="cs"/>
          <w:rtl/>
        </w:rPr>
        <w:tab/>
        <w:t xml:space="preserve"> יעשה מאמץ גדול שעד יום שני תיפתר בעיית החדרים שלכל ח"כ יהיה חדר. אפשר לעשות את זה, אני פונה ומבקש מחבר הכנסת יצחקי לעשות את זה עד יום שני,  היום לא בדיוק עובדים על המחשבים, העניין הזה ייפתר והוא יכול להיפתר, זה המאמץ וכך יהיה. אם בסופו של יום שני תהיה בעיה, היא תהיה מצומצמת לאחד שניים אבל לא מעבר לכך.  </w:t>
      </w:r>
    </w:p>
    <w:p w14:paraId="1D2A33AE" w14:textId="77777777" w:rsidR="00BE5EF5" w:rsidRPr="00BE5EF5" w:rsidRDefault="00BE5EF5" w:rsidP="00BE5EF5">
      <w:pPr>
        <w:bidi/>
        <w:rPr>
          <w:rFonts w:cs="David" w:hint="cs"/>
          <w:rtl/>
        </w:rPr>
      </w:pPr>
    </w:p>
    <w:p w14:paraId="770D5CF8" w14:textId="77777777" w:rsidR="00BE5EF5" w:rsidRPr="00BE5EF5" w:rsidRDefault="00BE5EF5" w:rsidP="00BE5EF5">
      <w:pPr>
        <w:bidi/>
        <w:rPr>
          <w:rFonts w:cs="David"/>
          <w:u w:val="single"/>
          <w:rtl/>
        </w:rPr>
      </w:pPr>
      <w:r w:rsidRPr="00BE5EF5">
        <w:rPr>
          <w:rFonts w:cs="David"/>
          <w:u w:val="single"/>
          <w:rtl/>
        </w:rPr>
        <w:t>מוחמד ברכה:</w:t>
      </w:r>
    </w:p>
    <w:p w14:paraId="56B4903A" w14:textId="77777777" w:rsidR="00BE5EF5" w:rsidRPr="00BE5EF5" w:rsidRDefault="00BE5EF5" w:rsidP="00BE5EF5">
      <w:pPr>
        <w:bidi/>
        <w:rPr>
          <w:rFonts w:cs="David"/>
          <w:u w:val="single"/>
          <w:rtl/>
        </w:rPr>
      </w:pPr>
    </w:p>
    <w:p w14:paraId="680DDDE8" w14:textId="77777777" w:rsidR="00BE5EF5" w:rsidRPr="00BE5EF5" w:rsidRDefault="00BE5EF5" w:rsidP="00BE5EF5">
      <w:pPr>
        <w:bidi/>
        <w:rPr>
          <w:rFonts w:cs="David" w:hint="cs"/>
          <w:rtl/>
        </w:rPr>
      </w:pPr>
      <w:r w:rsidRPr="00BE5EF5">
        <w:rPr>
          <w:rFonts w:cs="David"/>
          <w:rtl/>
        </w:rPr>
        <w:tab/>
      </w:r>
      <w:r w:rsidRPr="00BE5EF5">
        <w:rPr>
          <w:rFonts w:cs="David" w:hint="cs"/>
          <w:rtl/>
        </w:rPr>
        <w:t xml:space="preserve"> שהבעיה של אחד שניים תהיה של חבר קואליציה, לא של חבר אופוזיציה. </w:t>
      </w:r>
    </w:p>
    <w:p w14:paraId="7706E924" w14:textId="77777777" w:rsidR="00BE5EF5" w:rsidRPr="00BE5EF5" w:rsidRDefault="00BE5EF5" w:rsidP="00BE5EF5">
      <w:pPr>
        <w:bidi/>
        <w:rPr>
          <w:rFonts w:cs="David" w:hint="cs"/>
          <w:rtl/>
        </w:rPr>
      </w:pPr>
    </w:p>
    <w:p w14:paraId="5F2AFE71" w14:textId="77777777" w:rsidR="00BE5EF5" w:rsidRPr="00BE5EF5" w:rsidRDefault="00BE5EF5" w:rsidP="00BE5EF5">
      <w:pPr>
        <w:bidi/>
        <w:rPr>
          <w:rFonts w:cs="David" w:hint="cs"/>
          <w:rtl/>
        </w:rPr>
      </w:pPr>
      <w:r w:rsidRPr="00BE5EF5">
        <w:rPr>
          <w:rFonts w:cs="David" w:hint="cs"/>
          <w:u w:val="single"/>
          <w:rtl/>
        </w:rPr>
        <w:t>גלעד ארדן:</w:t>
      </w:r>
    </w:p>
    <w:p w14:paraId="0F701257" w14:textId="77777777" w:rsidR="00BE5EF5" w:rsidRPr="00BE5EF5" w:rsidRDefault="00BE5EF5" w:rsidP="00BE5EF5">
      <w:pPr>
        <w:bidi/>
        <w:ind w:firstLine="567"/>
        <w:rPr>
          <w:rFonts w:cs="David" w:hint="cs"/>
          <w:rtl/>
        </w:rPr>
      </w:pPr>
    </w:p>
    <w:p w14:paraId="597C4C8D" w14:textId="77777777" w:rsidR="00BE5EF5" w:rsidRPr="00BE5EF5" w:rsidRDefault="00BE5EF5" w:rsidP="00BE5EF5">
      <w:pPr>
        <w:bidi/>
        <w:rPr>
          <w:rFonts w:cs="David" w:hint="cs"/>
          <w:rtl/>
        </w:rPr>
      </w:pPr>
      <w:r w:rsidRPr="00BE5EF5">
        <w:rPr>
          <w:rFonts w:cs="David" w:hint="cs"/>
          <w:rtl/>
        </w:rPr>
        <w:tab/>
        <w:t xml:space="preserve">חבר הכנסת ברכה צודק. </w:t>
      </w:r>
    </w:p>
    <w:p w14:paraId="109198DD" w14:textId="77777777" w:rsidR="00BE5EF5" w:rsidRPr="00BE5EF5" w:rsidRDefault="00BE5EF5" w:rsidP="00BE5EF5">
      <w:pPr>
        <w:bidi/>
        <w:rPr>
          <w:rFonts w:cs="David" w:hint="cs"/>
          <w:rtl/>
        </w:rPr>
      </w:pPr>
      <w:r w:rsidRPr="00BE5EF5">
        <w:rPr>
          <w:rFonts w:cs="David" w:hint="cs"/>
          <w:rtl/>
        </w:rPr>
        <w:tab/>
      </w:r>
    </w:p>
    <w:p w14:paraId="3CA20F62"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3034E5D0" w14:textId="77777777" w:rsidR="00BE5EF5" w:rsidRPr="00BE5EF5" w:rsidRDefault="00BE5EF5" w:rsidP="00BE5EF5">
      <w:pPr>
        <w:bidi/>
        <w:rPr>
          <w:rFonts w:cs="David" w:hint="cs"/>
          <w:rtl/>
        </w:rPr>
      </w:pPr>
    </w:p>
    <w:p w14:paraId="786133C7" w14:textId="77777777" w:rsidR="00BE5EF5" w:rsidRPr="00BE5EF5" w:rsidRDefault="00BE5EF5" w:rsidP="00BE5EF5">
      <w:pPr>
        <w:bidi/>
        <w:rPr>
          <w:rFonts w:cs="David" w:hint="cs"/>
          <w:rtl/>
        </w:rPr>
      </w:pPr>
      <w:r w:rsidRPr="00BE5EF5">
        <w:rPr>
          <w:rFonts w:cs="David" w:hint="cs"/>
          <w:rtl/>
        </w:rPr>
        <w:tab/>
        <w:t xml:space="preserve">אני מבקש עד יום שני להמתין, לא אמרתי עוד שנתיים, אמרתי יום שני, היום זה יום שברובו לא נמצאים בחדרים, מהיום חבר הכנסת יצחקי ינסה להתחיל לשבת על זה, לפתור, יש לו עוד כמה בעיות כיושב-ראש קואליציה, לצערי מצומצמת עתידית, אני משוכנע שכל עזרה של כל חבר כנסת תתקבל בברכה.  </w:t>
      </w:r>
    </w:p>
    <w:p w14:paraId="440C439E" w14:textId="77777777" w:rsidR="00BE5EF5" w:rsidRPr="00BE5EF5" w:rsidRDefault="00BE5EF5" w:rsidP="00BE5EF5">
      <w:pPr>
        <w:bidi/>
        <w:rPr>
          <w:rFonts w:cs="David" w:hint="cs"/>
          <w:rtl/>
        </w:rPr>
      </w:pPr>
    </w:p>
    <w:p w14:paraId="258AD4A6" w14:textId="77777777" w:rsidR="00BE5EF5" w:rsidRPr="00BE5EF5" w:rsidRDefault="00BE5EF5" w:rsidP="00BE5EF5">
      <w:pPr>
        <w:bidi/>
        <w:rPr>
          <w:rFonts w:cs="David" w:hint="cs"/>
          <w:rtl/>
        </w:rPr>
      </w:pPr>
      <w:r w:rsidRPr="00BE5EF5">
        <w:rPr>
          <w:rFonts w:cs="David" w:hint="cs"/>
          <w:u w:val="single"/>
          <w:rtl/>
        </w:rPr>
        <w:t>אסתרינה טרטמן:</w:t>
      </w:r>
    </w:p>
    <w:p w14:paraId="5A0CAC62" w14:textId="77777777" w:rsidR="00BE5EF5" w:rsidRPr="00BE5EF5" w:rsidRDefault="00BE5EF5" w:rsidP="00BE5EF5">
      <w:pPr>
        <w:bidi/>
        <w:rPr>
          <w:rFonts w:cs="David" w:hint="cs"/>
          <w:rtl/>
        </w:rPr>
      </w:pPr>
    </w:p>
    <w:p w14:paraId="333E21C4" w14:textId="77777777" w:rsidR="00BE5EF5" w:rsidRPr="00BE5EF5" w:rsidRDefault="00BE5EF5" w:rsidP="00BE5EF5">
      <w:pPr>
        <w:bidi/>
        <w:rPr>
          <w:rFonts w:cs="David" w:hint="cs"/>
          <w:rtl/>
        </w:rPr>
      </w:pPr>
      <w:r w:rsidRPr="00BE5EF5">
        <w:rPr>
          <w:rFonts w:cs="David" w:hint="cs"/>
          <w:rtl/>
        </w:rPr>
        <w:tab/>
        <w:t xml:space="preserve">חבר הכנסת יצחקי, אשמח לעזור לך. </w:t>
      </w:r>
    </w:p>
    <w:p w14:paraId="71A220D6" w14:textId="77777777" w:rsidR="00BE5EF5" w:rsidRPr="00BE5EF5" w:rsidRDefault="00BE5EF5" w:rsidP="00BE5EF5">
      <w:pPr>
        <w:bidi/>
        <w:rPr>
          <w:rFonts w:cs="David" w:hint="cs"/>
          <w:rtl/>
        </w:rPr>
      </w:pPr>
    </w:p>
    <w:p w14:paraId="73D29A44" w14:textId="77777777" w:rsidR="00BE5EF5" w:rsidRPr="00BE5EF5" w:rsidRDefault="00BE5EF5" w:rsidP="00BE5EF5">
      <w:pPr>
        <w:bidi/>
        <w:rPr>
          <w:rFonts w:cs="David" w:hint="cs"/>
          <w:rtl/>
        </w:rPr>
      </w:pPr>
      <w:r w:rsidRPr="00BE5EF5">
        <w:rPr>
          <w:rFonts w:cs="David" w:hint="cs"/>
          <w:u w:val="single"/>
          <w:rtl/>
        </w:rPr>
        <w:t>היו</w:t>
      </w:r>
      <w:r w:rsidRPr="00BE5EF5">
        <w:rPr>
          <w:rFonts w:cs="David"/>
          <w:u w:val="single"/>
          <w:rtl/>
        </w:rPr>
        <w:t>"</w:t>
      </w:r>
      <w:r w:rsidRPr="00BE5EF5">
        <w:rPr>
          <w:rFonts w:cs="David" w:hint="cs"/>
          <w:u w:val="single"/>
          <w:rtl/>
        </w:rPr>
        <w:t>ר חיים רמון:</w:t>
      </w:r>
    </w:p>
    <w:p w14:paraId="71750B86" w14:textId="77777777" w:rsidR="00BE5EF5" w:rsidRPr="00BE5EF5" w:rsidRDefault="00BE5EF5" w:rsidP="00BE5EF5">
      <w:pPr>
        <w:bidi/>
        <w:rPr>
          <w:rFonts w:cs="David" w:hint="cs"/>
          <w:rtl/>
        </w:rPr>
      </w:pPr>
    </w:p>
    <w:p w14:paraId="32481861" w14:textId="77777777" w:rsidR="00BE5EF5" w:rsidRPr="00BE5EF5" w:rsidRDefault="00BE5EF5" w:rsidP="00BE5EF5">
      <w:pPr>
        <w:bidi/>
        <w:rPr>
          <w:rFonts w:cs="David" w:hint="cs"/>
          <w:rtl/>
        </w:rPr>
      </w:pPr>
      <w:r w:rsidRPr="00BE5EF5">
        <w:rPr>
          <w:rFonts w:cs="David" w:hint="cs"/>
          <w:rtl/>
        </w:rPr>
        <w:tab/>
        <w:t xml:space="preserve">תודה, יישבו וינסו לפתור את הבעיות של כולם כך שכל סיעה תהיה מרוצה, תודה לכולכם. </w:t>
      </w:r>
    </w:p>
    <w:p w14:paraId="12DC0F18" w14:textId="77777777" w:rsidR="00BE5EF5" w:rsidRPr="00BE5EF5" w:rsidRDefault="00BE5EF5" w:rsidP="00BE5EF5">
      <w:pPr>
        <w:bidi/>
        <w:rPr>
          <w:rFonts w:cs="David" w:hint="cs"/>
          <w:rtl/>
        </w:rPr>
      </w:pPr>
    </w:p>
    <w:p w14:paraId="1F3BB4A2" w14:textId="77777777" w:rsidR="00BE5EF5" w:rsidRPr="00BE5EF5" w:rsidRDefault="00BE5EF5" w:rsidP="00BE5EF5">
      <w:pPr>
        <w:bidi/>
        <w:rPr>
          <w:rFonts w:cs="David" w:hint="cs"/>
          <w:b/>
          <w:bCs/>
          <w:u w:val="single"/>
          <w:rtl/>
        </w:rPr>
      </w:pPr>
    </w:p>
    <w:p w14:paraId="508D6512" w14:textId="77777777" w:rsidR="00BE5EF5" w:rsidRPr="00BE5EF5" w:rsidRDefault="00BE5EF5" w:rsidP="00BE5EF5">
      <w:pPr>
        <w:bidi/>
        <w:rPr>
          <w:rFonts w:cs="David" w:hint="cs"/>
          <w:b/>
          <w:bCs/>
          <w:u w:val="single"/>
          <w:rtl/>
        </w:rPr>
      </w:pPr>
      <w:r w:rsidRPr="00BE5EF5">
        <w:rPr>
          <w:rFonts w:cs="David" w:hint="cs"/>
          <w:b/>
          <w:bCs/>
          <w:u w:val="single"/>
          <w:rtl/>
        </w:rPr>
        <w:t>הישיבה ננעלה בשעה 10:35</w:t>
      </w:r>
    </w:p>
    <w:p w14:paraId="5B6B428C" w14:textId="77777777" w:rsidR="00BE5EF5" w:rsidRPr="00BE5EF5" w:rsidRDefault="00BE5EF5" w:rsidP="00BE5EF5">
      <w:pPr>
        <w:bidi/>
        <w:rPr>
          <w:rFonts w:cs="David" w:hint="cs"/>
          <w:rtl/>
        </w:rPr>
      </w:pPr>
      <w:r w:rsidRPr="00BE5EF5">
        <w:rPr>
          <w:rFonts w:cs="David" w:hint="cs"/>
          <w:rtl/>
        </w:rPr>
        <w:tab/>
      </w:r>
    </w:p>
    <w:p w14:paraId="3CE4DAFD" w14:textId="77777777" w:rsidR="00BE5EF5" w:rsidRPr="00BE5EF5" w:rsidRDefault="00BE5EF5" w:rsidP="00BE5EF5">
      <w:pPr>
        <w:bidi/>
        <w:rPr>
          <w:rFonts w:cs="David" w:hint="cs"/>
          <w:rtl/>
        </w:rPr>
      </w:pPr>
      <w:r w:rsidRPr="00BE5EF5">
        <w:rPr>
          <w:rFonts w:cs="David" w:hint="cs"/>
          <w:rtl/>
        </w:rPr>
        <w:t xml:space="preserve"> </w:t>
      </w:r>
    </w:p>
    <w:p w14:paraId="32B1E57E" w14:textId="77777777" w:rsidR="00BE5EF5" w:rsidRPr="00BE5EF5" w:rsidRDefault="00BE5EF5" w:rsidP="00BE5EF5">
      <w:pPr>
        <w:bidi/>
        <w:rPr>
          <w:rFonts w:cs="David" w:hint="cs"/>
          <w:rtl/>
        </w:rPr>
      </w:pPr>
    </w:p>
    <w:p w14:paraId="6DBDD47C" w14:textId="77777777" w:rsidR="00BE5EF5" w:rsidRPr="00BE5EF5" w:rsidRDefault="00BE5EF5" w:rsidP="00BE5EF5">
      <w:pPr>
        <w:bidi/>
        <w:rPr>
          <w:rFonts w:cs="David" w:hint="cs"/>
          <w:rtl/>
        </w:rPr>
      </w:pPr>
    </w:p>
    <w:p w14:paraId="268D7E5A" w14:textId="77777777" w:rsidR="00552A80" w:rsidRPr="00BE5EF5" w:rsidRDefault="00552A80" w:rsidP="00BE5EF5">
      <w:pPr>
        <w:bidi/>
        <w:rPr>
          <w:rFonts w:cs="David"/>
        </w:rPr>
      </w:pPr>
    </w:p>
    <w:sectPr w:rsidR="00552A80" w:rsidRPr="00BE5EF5" w:rsidSect="00BE5EF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01D7" w14:textId="77777777" w:rsidR="00000000" w:rsidRDefault="00F75D2F">
      <w:r>
        <w:separator/>
      </w:r>
    </w:p>
  </w:endnote>
  <w:endnote w:type="continuationSeparator" w:id="0">
    <w:p w14:paraId="52DD0069" w14:textId="77777777" w:rsidR="00000000" w:rsidRDefault="00F75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50C5A" w14:textId="77777777" w:rsidR="00000000" w:rsidRDefault="00F75D2F">
      <w:r>
        <w:separator/>
      </w:r>
    </w:p>
  </w:footnote>
  <w:footnote w:type="continuationSeparator" w:id="0">
    <w:p w14:paraId="6666C10E" w14:textId="77777777" w:rsidR="00000000" w:rsidRDefault="00F75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4C6B" w14:textId="77777777" w:rsidR="00BE5EF5" w:rsidRDefault="00BE5E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2ED9C74" w14:textId="77777777" w:rsidR="00BE5EF5" w:rsidRDefault="00BE5EF5">
    <w:pPr>
      <w:pStyle w:val="Header"/>
      <w:ind w:right="360"/>
      <w:jc w:val="both"/>
      <w:rPr>
        <w:rtl/>
      </w:rPr>
    </w:pPr>
  </w:p>
  <w:p w14:paraId="50980A72" w14:textId="77777777" w:rsidR="00BE5EF5" w:rsidRDefault="00BE5EF5"/>
  <w:p w14:paraId="73D59E5D" w14:textId="77777777" w:rsidR="00BE5EF5" w:rsidRDefault="00BE5EF5"/>
  <w:p w14:paraId="652945A7" w14:textId="77777777" w:rsidR="00BE5EF5" w:rsidRDefault="00BE5EF5"/>
  <w:p w14:paraId="7B61F8D9" w14:textId="77777777" w:rsidR="00BE5EF5" w:rsidRDefault="00BE5EF5"/>
  <w:p w14:paraId="78948D39" w14:textId="77777777" w:rsidR="00BE5EF5" w:rsidRDefault="00BE5EF5"/>
  <w:p w14:paraId="75FAAF3A" w14:textId="77777777" w:rsidR="00BE5EF5" w:rsidRDefault="00BE5EF5"/>
  <w:p w14:paraId="2D213716" w14:textId="77777777" w:rsidR="00BE5EF5" w:rsidRDefault="00BE5EF5"/>
  <w:p w14:paraId="6E4B19EF" w14:textId="77777777" w:rsidR="00BE5EF5" w:rsidRDefault="00BE5EF5"/>
  <w:p w14:paraId="522EE8F3" w14:textId="77777777" w:rsidR="00BE5EF5" w:rsidRDefault="00BE5E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34DA" w14:textId="77777777" w:rsidR="00BE5EF5" w:rsidRDefault="00BE5E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5DBF3D93" w14:textId="77777777" w:rsidR="00BE5EF5" w:rsidRDefault="00BE5EF5">
    <w:pPr>
      <w:pStyle w:val="Header"/>
      <w:ind w:right="360"/>
      <w:jc w:val="both"/>
      <w:rPr>
        <w:rFonts w:hint="cs"/>
        <w:rtl/>
      </w:rPr>
    </w:pPr>
    <w:r>
      <w:rPr>
        <w:rtl/>
      </w:rPr>
      <w:t>ועד</w:t>
    </w:r>
    <w:r>
      <w:rPr>
        <w:rFonts w:hint="cs"/>
        <w:rtl/>
      </w:rPr>
      <w:t>ה מסדרת</w:t>
    </w:r>
  </w:p>
  <w:p w14:paraId="0CAA1AF4" w14:textId="77777777" w:rsidR="00BE5EF5" w:rsidRDefault="00BE5EF5">
    <w:pPr>
      <w:pStyle w:val="Header"/>
      <w:ind w:right="360"/>
      <w:jc w:val="both"/>
      <w:rPr>
        <w:rStyle w:val="PageNumber"/>
        <w:rFonts w:hint="cs"/>
        <w:rtl/>
      </w:rPr>
    </w:pPr>
    <w:r>
      <w:rPr>
        <w:rFonts w:hint="cs"/>
        <w:rtl/>
      </w:rPr>
      <w:t>4.5.2006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1345פרוטוקול_ישיבת_ועדה.doc"/>
    <w:docVar w:name="StartMode" w:val="3"/>
  </w:docVars>
  <w:rsids>
    <w:rsidRoot w:val="00AE6330"/>
    <w:rsid w:val="00552A80"/>
    <w:rsid w:val="00965806"/>
    <w:rsid w:val="00AE6330"/>
    <w:rsid w:val="00BE5EF5"/>
    <w:rsid w:val="00CB0EE8"/>
    <w:rsid w:val="00F75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213899"/>
  <w15:chartTrackingRefBased/>
  <w15:docId w15:val="{F56DF293-A772-4B6C-BBE9-82BEB240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E5EF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E5EF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E5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2369</Words>
  <Characters>13504</Characters>
  <Application>Microsoft Office Word</Application>
  <DocSecurity>0</DocSecurity>
  <Lines>112</Lines>
  <Paragraphs>31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