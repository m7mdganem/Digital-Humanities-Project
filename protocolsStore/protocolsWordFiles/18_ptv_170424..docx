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62AA" w14:textId="77777777" w:rsidR="000C2F9D" w:rsidRDefault="000C2F9D" w:rsidP="000C2F9D">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24B6EF9F" w14:textId="77777777" w:rsidR="000C2F9D" w:rsidRDefault="000C2F9D" w:rsidP="000C2F9D">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91374C4" w14:textId="77777777" w:rsidR="000C2F9D" w:rsidRDefault="000C2F9D" w:rsidP="000C2F9D">
      <w:pPr>
        <w:bidi/>
        <w:jc w:val="both"/>
        <w:rPr>
          <w:rFonts w:cs="David"/>
          <w:b/>
          <w:bCs/>
          <w:rtl/>
        </w:rPr>
      </w:pPr>
    </w:p>
    <w:p w14:paraId="1A733A0E" w14:textId="77777777" w:rsidR="000C2F9D" w:rsidRDefault="000C2F9D" w:rsidP="000C2F9D">
      <w:pPr>
        <w:bidi/>
        <w:jc w:val="center"/>
        <w:outlineLvl w:val="0"/>
        <w:rPr>
          <w:rFonts w:cs="David" w:hint="cs"/>
          <w:b/>
          <w:bCs/>
          <w:rtl/>
        </w:rPr>
      </w:pPr>
    </w:p>
    <w:p w14:paraId="5186DD10" w14:textId="77777777" w:rsidR="000C2F9D" w:rsidRDefault="000C2F9D" w:rsidP="000C2F9D">
      <w:pPr>
        <w:bidi/>
        <w:jc w:val="center"/>
        <w:outlineLvl w:val="0"/>
        <w:rPr>
          <w:rFonts w:cs="David" w:hint="cs"/>
          <w:b/>
          <w:bCs/>
          <w:rtl/>
        </w:rPr>
      </w:pPr>
    </w:p>
    <w:p w14:paraId="3DDB8E92" w14:textId="77777777" w:rsidR="000C2F9D" w:rsidRDefault="000C2F9D" w:rsidP="000C2F9D">
      <w:pPr>
        <w:bidi/>
        <w:jc w:val="center"/>
        <w:outlineLvl w:val="0"/>
        <w:rPr>
          <w:rFonts w:cs="David" w:hint="cs"/>
          <w:b/>
          <w:bCs/>
          <w:rtl/>
        </w:rPr>
      </w:pPr>
    </w:p>
    <w:p w14:paraId="2AF95620" w14:textId="77777777" w:rsidR="000C2F9D" w:rsidRDefault="000C2F9D" w:rsidP="000C2F9D">
      <w:pPr>
        <w:bidi/>
        <w:jc w:val="center"/>
        <w:outlineLvl w:val="0"/>
        <w:rPr>
          <w:rFonts w:cs="David" w:hint="cs"/>
          <w:b/>
          <w:bCs/>
          <w:rtl/>
        </w:rPr>
      </w:pPr>
      <w:r>
        <w:rPr>
          <w:rFonts w:cs="David"/>
          <w:b/>
          <w:bCs/>
          <w:rtl/>
        </w:rPr>
        <w:t xml:space="preserve">פרוטוקול מס' </w:t>
      </w:r>
      <w:r>
        <w:rPr>
          <w:rFonts w:cs="David" w:hint="cs"/>
          <w:b/>
          <w:bCs/>
          <w:rtl/>
        </w:rPr>
        <w:t xml:space="preserve"> 180</w:t>
      </w:r>
    </w:p>
    <w:p w14:paraId="3A69D05C" w14:textId="77777777" w:rsidR="000C2F9D" w:rsidRDefault="000C2F9D" w:rsidP="000C2F9D">
      <w:pPr>
        <w:bidi/>
        <w:jc w:val="center"/>
        <w:outlineLvl w:val="0"/>
        <w:rPr>
          <w:rFonts w:cs="David" w:hint="cs"/>
          <w:b/>
          <w:bCs/>
          <w:rtl/>
        </w:rPr>
      </w:pPr>
      <w:r>
        <w:rPr>
          <w:rFonts w:cs="David"/>
          <w:b/>
          <w:bCs/>
          <w:rtl/>
        </w:rPr>
        <w:t>מישיב</w:t>
      </w:r>
      <w:r>
        <w:rPr>
          <w:rFonts w:cs="David" w:hint="cs"/>
          <w:b/>
          <w:bCs/>
          <w:rtl/>
        </w:rPr>
        <w:t>ת ועדת הכנסת</w:t>
      </w:r>
    </w:p>
    <w:p w14:paraId="086B1EE2" w14:textId="77777777" w:rsidR="000C2F9D" w:rsidRPr="007A4DD7" w:rsidRDefault="000C2F9D" w:rsidP="000C2F9D">
      <w:pPr>
        <w:bidi/>
        <w:jc w:val="center"/>
        <w:outlineLvl w:val="0"/>
        <w:rPr>
          <w:rFonts w:cs="David" w:hint="cs"/>
          <w:b/>
          <w:bCs/>
          <w:u w:val="single"/>
          <w:rtl/>
        </w:rPr>
      </w:pPr>
      <w:r>
        <w:rPr>
          <w:rFonts w:cs="David" w:hint="cs"/>
          <w:b/>
          <w:bCs/>
          <w:u w:val="single"/>
          <w:rtl/>
        </w:rPr>
        <w:t>מיום שלישי, י"ג באייר התשע"א (17 במאי, 2011) בשעה 14:00</w:t>
      </w:r>
    </w:p>
    <w:p w14:paraId="108C8631" w14:textId="77777777" w:rsidR="000C2F9D" w:rsidRDefault="000C2F9D" w:rsidP="000C2F9D">
      <w:pPr>
        <w:bidi/>
        <w:rPr>
          <w:rFonts w:cs="David"/>
          <w:b/>
          <w:bCs/>
          <w:u w:val="single"/>
          <w:rtl/>
        </w:rPr>
      </w:pPr>
    </w:p>
    <w:p w14:paraId="7A04C137" w14:textId="77777777" w:rsidR="000C2F9D" w:rsidRDefault="000C2F9D" w:rsidP="000C2F9D">
      <w:pPr>
        <w:bidi/>
        <w:rPr>
          <w:rFonts w:cs="David" w:hint="cs"/>
          <w:b/>
          <w:bCs/>
          <w:u w:val="single"/>
          <w:rtl/>
        </w:rPr>
      </w:pPr>
    </w:p>
    <w:p w14:paraId="23755CC2" w14:textId="77777777" w:rsidR="000C2F9D" w:rsidRDefault="000C2F9D" w:rsidP="000C2F9D">
      <w:pPr>
        <w:bidi/>
        <w:rPr>
          <w:rFonts w:cs="David" w:hint="cs"/>
          <w:b/>
          <w:bCs/>
          <w:u w:val="single"/>
          <w:rtl/>
        </w:rPr>
      </w:pPr>
    </w:p>
    <w:p w14:paraId="68744907" w14:textId="77777777" w:rsidR="000C2F9D" w:rsidRDefault="000C2F9D" w:rsidP="000C2F9D">
      <w:pPr>
        <w:bidi/>
        <w:rPr>
          <w:rFonts w:cs="David" w:hint="cs"/>
          <w:b/>
          <w:bCs/>
          <w:u w:val="single"/>
          <w:rtl/>
        </w:rPr>
      </w:pPr>
    </w:p>
    <w:p w14:paraId="5022877B" w14:textId="77777777" w:rsidR="000C2F9D" w:rsidRPr="001A6A82" w:rsidRDefault="000C2F9D" w:rsidP="000C2F9D">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57B44FC6" w14:textId="77777777" w:rsidR="000C2F9D" w:rsidRPr="001A6A82" w:rsidRDefault="000C2F9D" w:rsidP="000C2F9D">
      <w:pPr>
        <w:bidi/>
        <w:jc w:val="both"/>
        <w:rPr>
          <w:rFonts w:cs="David" w:hint="cs"/>
          <w:b/>
          <w:bCs/>
          <w:rtl/>
        </w:rPr>
      </w:pPr>
      <w:r>
        <w:rPr>
          <w:rFonts w:cs="David" w:hint="cs"/>
          <w:b/>
          <w:bCs/>
          <w:rtl/>
        </w:rPr>
        <w:t xml:space="preserve">הצעות לתיקון תקנון הכנסת </w:t>
      </w:r>
      <w:r>
        <w:rPr>
          <w:rFonts w:cs="David"/>
          <w:b/>
          <w:bCs/>
          <w:rtl/>
        </w:rPr>
        <w:t>–</w:t>
      </w:r>
      <w:r>
        <w:rPr>
          <w:rFonts w:cs="David" w:hint="cs"/>
          <w:b/>
          <w:bCs/>
          <w:rtl/>
        </w:rPr>
        <w:t xml:space="preserve"> פרק החקיקה</w:t>
      </w:r>
    </w:p>
    <w:p w14:paraId="3B6553D2" w14:textId="77777777" w:rsidR="000C2F9D" w:rsidRDefault="000C2F9D" w:rsidP="000C2F9D">
      <w:pPr>
        <w:bidi/>
        <w:jc w:val="both"/>
        <w:rPr>
          <w:rFonts w:cs="David"/>
          <w:b/>
          <w:bCs/>
          <w:rtl/>
        </w:rPr>
      </w:pPr>
    </w:p>
    <w:p w14:paraId="394D608D" w14:textId="77777777" w:rsidR="000C2F9D" w:rsidRDefault="000C2F9D" w:rsidP="000C2F9D">
      <w:pPr>
        <w:bidi/>
        <w:jc w:val="both"/>
        <w:outlineLvl w:val="0"/>
        <w:rPr>
          <w:rFonts w:cs="David"/>
          <w:b/>
          <w:bCs/>
          <w:u w:val="single"/>
          <w:rtl/>
        </w:rPr>
      </w:pPr>
      <w:r>
        <w:rPr>
          <w:rFonts w:cs="David"/>
          <w:b/>
          <w:bCs/>
          <w:u w:val="single"/>
          <w:rtl/>
        </w:rPr>
        <w:t>נכחו:</w:t>
      </w:r>
    </w:p>
    <w:p w14:paraId="687DE314" w14:textId="77777777" w:rsidR="000C2F9D" w:rsidRDefault="000C2F9D" w:rsidP="000C2F9D">
      <w:pPr>
        <w:bidi/>
        <w:jc w:val="both"/>
        <w:outlineLvl w:val="0"/>
        <w:rPr>
          <w:rFonts w:cs="David" w:hint="cs"/>
          <w:rtl/>
        </w:rPr>
      </w:pPr>
      <w:r>
        <w:rPr>
          <w:rFonts w:cs="David"/>
          <w:b/>
          <w:bCs/>
          <w:u w:val="single"/>
          <w:rtl/>
        </w:rPr>
        <w:t>חברי הוועדה</w:t>
      </w:r>
      <w:r>
        <w:rPr>
          <w:rFonts w:cs="David"/>
          <w:rtl/>
        </w:rPr>
        <w:t>:</w:t>
      </w:r>
      <w:r>
        <w:rPr>
          <w:rFonts w:cs="David"/>
          <w:rtl/>
        </w:rPr>
        <w:tab/>
      </w:r>
    </w:p>
    <w:p w14:paraId="407D58A6" w14:textId="77777777" w:rsidR="000C2F9D" w:rsidRDefault="000C2F9D" w:rsidP="000C2F9D">
      <w:pPr>
        <w:bidi/>
        <w:jc w:val="both"/>
        <w:outlineLvl w:val="0"/>
        <w:rPr>
          <w:rFonts w:cs="David" w:hint="cs"/>
          <w:rtl/>
        </w:rPr>
      </w:pPr>
      <w:r>
        <w:rPr>
          <w:rFonts w:cs="David" w:hint="cs"/>
          <w:rtl/>
        </w:rPr>
        <w:t>היו</w:t>
      </w:r>
      <w:r>
        <w:rPr>
          <w:rFonts w:cs="David"/>
          <w:rtl/>
        </w:rPr>
        <w:t>"</w:t>
      </w:r>
      <w:r>
        <w:rPr>
          <w:rFonts w:cs="David" w:hint="cs"/>
          <w:rtl/>
        </w:rPr>
        <w:t>ר יריב לוין  -  היו"ר</w:t>
      </w:r>
    </w:p>
    <w:p w14:paraId="23BE9EBD" w14:textId="77777777" w:rsidR="000C2F9D" w:rsidRDefault="000C2F9D" w:rsidP="000C2F9D">
      <w:pPr>
        <w:bidi/>
        <w:jc w:val="both"/>
        <w:outlineLvl w:val="0"/>
        <w:rPr>
          <w:rFonts w:cs="David" w:hint="cs"/>
          <w:rtl/>
        </w:rPr>
      </w:pPr>
      <w:r>
        <w:rPr>
          <w:rFonts w:cs="David" w:hint="cs"/>
          <w:rtl/>
        </w:rPr>
        <w:t>דוד רותם</w:t>
      </w:r>
    </w:p>
    <w:p w14:paraId="62DC889B" w14:textId="77777777" w:rsidR="000C2F9D" w:rsidRPr="009B6D03" w:rsidRDefault="000C2F9D" w:rsidP="000C2F9D">
      <w:pPr>
        <w:bidi/>
        <w:jc w:val="both"/>
        <w:outlineLvl w:val="0"/>
        <w:rPr>
          <w:rFonts w:cs="David" w:hint="cs"/>
          <w:rtl/>
        </w:rPr>
      </w:pPr>
    </w:p>
    <w:p w14:paraId="41719B3E" w14:textId="77777777" w:rsidR="000C2F9D" w:rsidRDefault="000C2F9D" w:rsidP="000C2F9D">
      <w:pPr>
        <w:bidi/>
        <w:jc w:val="both"/>
        <w:outlineLvl w:val="0"/>
        <w:rPr>
          <w:rFonts w:cs="David" w:hint="cs"/>
          <w:rtl/>
        </w:rPr>
      </w:pPr>
      <w:r>
        <w:rPr>
          <w:rFonts w:cs="David"/>
          <w:b/>
          <w:bCs/>
          <w:u w:val="single"/>
          <w:rtl/>
        </w:rPr>
        <w:t>מוזמנים</w:t>
      </w:r>
      <w:r>
        <w:rPr>
          <w:rFonts w:cs="David"/>
          <w:rtl/>
        </w:rPr>
        <w:t>:</w:t>
      </w:r>
    </w:p>
    <w:p w14:paraId="3E5D79CF" w14:textId="77777777" w:rsidR="000C2F9D" w:rsidRDefault="000C2F9D" w:rsidP="000C2F9D">
      <w:pPr>
        <w:bidi/>
        <w:jc w:val="both"/>
        <w:outlineLvl w:val="0"/>
        <w:rPr>
          <w:rFonts w:cs="David" w:hint="cs"/>
          <w:rtl/>
        </w:rPr>
      </w:pPr>
      <w:r>
        <w:rPr>
          <w:rFonts w:cs="David" w:hint="cs"/>
          <w:rtl/>
        </w:rPr>
        <w:t>מזכירת הכנסת ירדנה מלר הורוביץ</w:t>
      </w:r>
    </w:p>
    <w:p w14:paraId="2316BD56" w14:textId="77777777" w:rsidR="000C2F9D" w:rsidRDefault="000C2F9D" w:rsidP="000C2F9D">
      <w:pPr>
        <w:bidi/>
        <w:jc w:val="both"/>
        <w:outlineLvl w:val="0"/>
        <w:rPr>
          <w:rFonts w:cs="David" w:hint="cs"/>
          <w:rtl/>
        </w:rPr>
      </w:pPr>
      <w:r>
        <w:rPr>
          <w:rFonts w:cs="David" w:hint="cs"/>
          <w:rtl/>
        </w:rPr>
        <w:t>תמר כנפו</w:t>
      </w:r>
    </w:p>
    <w:p w14:paraId="3A6A5C7E" w14:textId="77777777" w:rsidR="000C2F9D" w:rsidRDefault="000C2F9D" w:rsidP="000C2F9D">
      <w:pPr>
        <w:bidi/>
        <w:jc w:val="both"/>
        <w:outlineLvl w:val="0"/>
        <w:rPr>
          <w:rFonts w:cs="David" w:hint="cs"/>
          <w:rtl/>
        </w:rPr>
      </w:pPr>
      <w:r>
        <w:rPr>
          <w:rFonts w:cs="David" w:hint="cs"/>
          <w:rtl/>
        </w:rPr>
        <w:t>רונית חייקין</w:t>
      </w:r>
    </w:p>
    <w:p w14:paraId="1D6B15DB" w14:textId="77777777" w:rsidR="000C2F9D" w:rsidRDefault="000C2F9D" w:rsidP="000C2F9D">
      <w:pPr>
        <w:bidi/>
        <w:jc w:val="both"/>
        <w:outlineLvl w:val="0"/>
        <w:rPr>
          <w:rFonts w:cs="David" w:hint="cs"/>
          <w:rtl/>
        </w:rPr>
      </w:pPr>
      <w:r>
        <w:rPr>
          <w:rFonts w:cs="David" w:hint="cs"/>
          <w:rtl/>
        </w:rPr>
        <w:t xml:space="preserve">וילמה מאור </w:t>
      </w:r>
      <w:r>
        <w:rPr>
          <w:rFonts w:cs="David"/>
          <w:rtl/>
        </w:rPr>
        <w:t>–</w:t>
      </w:r>
      <w:r>
        <w:rPr>
          <w:rFonts w:cs="David" w:hint="cs"/>
          <w:rtl/>
        </w:rPr>
        <w:t xml:space="preserve"> מנהלת ועדת העבודה, הרווחה והבריאות</w:t>
      </w:r>
    </w:p>
    <w:p w14:paraId="3032425C" w14:textId="77777777" w:rsidR="000C2F9D" w:rsidRDefault="000C2F9D" w:rsidP="000C2F9D">
      <w:pPr>
        <w:bidi/>
        <w:jc w:val="both"/>
        <w:outlineLvl w:val="0"/>
        <w:rPr>
          <w:rFonts w:cs="David" w:hint="cs"/>
          <w:rtl/>
        </w:rPr>
      </w:pPr>
      <w:r>
        <w:rPr>
          <w:rFonts w:cs="David" w:hint="cs"/>
          <w:rtl/>
        </w:rPr>
        <w:t xml:space="preserve">דורית ואג </w:t>
      </w:r>
      <w:r>
        <w:rPr>
          <w:rFonts w:cs="David"/>
          <w:rtl/>
        </w:rPr>
        <w:t>–</w:t>
      </w:r>
      <w:r>
        <w:rPr>
          <w:rFonts w:cs="David" w:hint="cs"/>
          <w:rtl/>
        </w:rPr>
        <w:t xml:space="preserve"> מנהלת ועדת החוקה, חוק ומשפט</w:t>
      </w:r>
    </w:p>
    <w:p w14:paraId="1328880F" w14:textId="77777777" w:rsidR="000C2F9D" w:rsidRDefault="000C2F9D" w:rsidP="000C2F9D">
      <w:pPr>
        <w:bidi/>
        <w:jc w:val="both"/>
        <w:outlineLvl w:val="0"/>
        <w:rPr>
          <w:rFonts w:cs="David" w:hint="cs"/>
          <w:rtl/>
        </w:rPr>
      </w:pPr>
      <w:r>
        <w:rPr>
          <w:rFonts w:cs="David" w:hint="cs"/>
          <w:rtl/>
        </w:rPr>
        <w:t>עו"ד סהר פינטו</w:t>
      </w:r>
    </w:p>
    <w:p w14:paraId="14F8699D" w14:textId="77777777" w:rsidR="000C2F9D" w:rsidRDefault="000C2F9D" w:rsidP="000C2F9D">
      <w:pPr>
        <w:bidi/>
        <w:jc w:val="both"/>
        <w:outlineLvl w:val="0"/>
        <w:rPr>
          <w:rFonts w:cs="David" w:hint="cs"/>
          <w:rtl/>
        </w:rPr>
      </w:pPr>
      <w:r>
        <w:rPr>
          <w:rFonts w:cs="David" w:hint="cs"/>
          <w:rtl/>
        </w:rPr>
        <w:t xml:space="preserve">רחל גור </w:t>
      </w:r>
      <w:r>
        <w:rPr>
          <w:rFonts w:cs="David"/>
          <w:rtl/>
        </w:rPr>
        <w:t>–</w:t>
      </w:r>
      <w:r>
        <w:rPr>
          <w:rFonts w:cs="David" w:hint="cs"/>
          <w:rtl/>
        </w:rPr>
        <w:t xml:space="preserve"> יועצת חקיקה</w:t>
      </w:r>
    </w:p>
    <w:p w14:paraId="18F86E6D" w14:textId="77777777" w:rsidR="000C2F9D" w:rsidRDefault="000C2F9D" w:rsidP="000C2F9D">
      <w:pPr>
        <w:bidi/>
        <w:jc w:val="both"/>
        <w:outlineLvl w:val="0"/>
        <w:rPr>
          <w:rFonts w:cs="David" w:hint="cs"/>
          <w:rtl/>
        </w:rPr>
      </w:pPr>
    </w:p>
    <w:p w14:paraId="0DB0FC87" w14:textId="77777777" w:rsidR="000C2F9D" w:rsidRDefault="000C2F9D" w:rsidP="000C2F9D">
      <w:pPr>
        <w:bidi/>
        <w:jc w:val="both"/>
        <w:outlineLvl w:val="0"/>
        <w:rPr>
          <w:rFonts w:cs="David"/>
          <w:rtl/>
        </w:rPr>
      </w:pPr>
      <w:r>
        <w:rPr>
          <w:rFonts w:cs="David"/>
          <w:b/>
          <w:bCs/>
          <w:u w:val="single"/>
          <w:rtl/>
        </w:rPr>
        <w:t>מנהלת הוועדה</w:t>
      </w:r>
      <w:r>
        <w:rPr>
          <w:rFonts w:cs="David"/>
          <w:rtl/>
        </w:rPr>
        <w:t>:</w:t>
      </w:r>
      <w:r>
        <w:rPr>
          <w:rFonts w:cs="David"/>
          <w:rtl/>
        </w:rPr>
        <w:tab/>
      </w:r>
    </w:p>
    <w:p w14:paraId="59D491F8" w14:textId="77777777" w:rsidR="000C2F9D" w:rsidRPr="007A4DD7" w:rsidRDefault="000C2F9D" w:rsidP="000C2F9D">
      <w:pPr>
        <w:bidi/>
        <w:jc w:val="both"/>
        <w:rPr>
          <w:rFonts w:cs="David" w:hint="cs"/>
          <w:rtl/>
        </w:rPr>
      </w:pPr>
      <w:r w:rsidRPr="007A4DD7">
        <w:rPr>
          <w:rFonts w:cs="David" w:hint="cs"/>
          <w:rtl/>
        </w:rPr>
        <w:t>אתי בן-יוסף</w:t>
      </w:r>
    </w:p>
    <w:p w14:paraId="4AF0C982" w14:textId="77777777" w:rsidR="000C2F9D" w:rsidRDefault="000C2F9D" w:rsidP="000C2F9D">
      <w:pPr>
        <w:bidi/>
        <w:jc w:val="both"/>
        <w:outlineLvl w:val="0"/>
        <w:rPr>
          <w:rFonts w:cs="David" w:hint="cs"/>
          <w:b/>
          <w:bCs/>
          <w:u w:val="single"/>
          <w:rtl/>
        </w:rPr>
      </w:pPr>
    </w:p>
    <w:p w14:paraId="126F6815" w14:textId="77777777" w:rsidR="000C2F9D" w:rsidRDefault="000C2F9D" w:rsidP="000C2F9D">
      <w:pPr>
        <w:bidi/>
        <w:jc w:val="both"/>
        <w:outlineLvl w:val="0"/>
        <w:rPr>
          <w:rFonts w:cs="David" w:hint="cs"/>
          <w:b/>
          <w:bCs/>
          <w:u w:val="single"/>
          <w:rtl/>
        </w:rPr>
      </w:pPr>
      <w:r w:rsidRPr="003D5C8B">
        <w:rPr>
          <w:rFonts w:cs="David" w:hint="cs"/>
          <w:b/>
          <w:bCs/>
          <w:u w:val="single"/>
          <w:rtl/>
        </w:rPr>
        <w:t>ייעוץ משפטי:</w:t>
      </w:r>
    </w:p>
    <w:p w14:paraId="56F897AA" w14:textId="77777777" w:rsidR="000C2F9D" w:rsidRPr="003D5C8B" w:rsidRDefault="000C2F9D" w:rsidP="000C2F9D">
      <w:pPr>
        <w:bidi/>
        <w:jc w:val="both"/>
        <w:outlineLvl w:val="0"/>
        <w:rPr>
          <w:rFonts w:cs="David" w:hint="cs"/>
          <w:rtl/>
        </w:rPr>
      </w:pPr>
      <w:r>
        <w:rPr>
          <w:rFonts w:cs="David" w:hint="cs"/>
          <w:rtl/>
        </w:rPr>
        <w:t>ארבל אסטרחן</w:t>
      </w:r>
    </w:p>
    <w:p w14:paraId="19DF2AC7" w14:textId="77777777" w:rsidR="000C2F9D" w:rsidRPr="003D5C8B" w:rsidRDefault="000C2F9D" w:rsidP="000C2F9D">
      <w:pPr>
        <w:bidi/>
        <w:jc w:val="both"/>
        <w:outlineLvl w:val="0"/>
        <w:rPr>
          <w:rFonts w:cs="David" w:hint="cs"/>
          <w:b/>
          <w:bCs/>
          <w:u w:val="single"/>
          <w:rtl/>
        </w:rPr>
      </w:pPr>
    </w:p>
    <w:p w14:paraId="2178DBDA" w14:textId="77777777" w:rsidR="000C2F9D" w:rsidRDefault="000C2F9D" w:rsidP="000C2F9D">
      <w:pPr>
        <w:bidi/>
        <w:jc w:val="both"/>
        <w:outlineLvl w:val="0"/>
        <w:rPr>
          <w:rFonts w:cs="David" w:hint="cs"/>
          <w:rtl/>
        </w:rPr>
      </w:pPr>
      <w:r>
        <w:rPr>
          <w:rFonts w:cs="David" w:hint="cs"/>
          <w:b/>
          <w:bCs/>
          <w:u w:val="single"/>
          <w:rtl/>
        </w:rPr>
        <w:t>קצרנית</w:t>
      </w:r>
      <w:r>
        <w:rPr>
          <w:rFonts w:cs="David"/>
          <w:rtl/>
        </w:rPr>
        <w:t>:</w:t>
      </w:r>
      <w:r>
        <w:rPr>
          <w:rFonts w:cs="David"/>
          <w:rtl/>
        </w:rPr>
        <w:tab/>
      </w:r>
    </w:p>
    <w:p w14:paraId="3496FF94" w14:textId="77777777" w:rsidR="000C2F9D" w:rsidRDefault="000C2F9D" w:rsidP="000C2F9D">
      <w:pPr>
        <w:bidi/>
        <w:jc w:val="both"/>
        <w:outlineLvl w:val="0"/>
        <w:rPr>
          <w:rFonts w:cs="David" w:hint="cs"/>
          <w:rtl/>
        </w:rPr>
      </w:pPr>
      <w:r>
        <w:rPr>
          <w:rFonts w:cs="David" w:hint="cs"/>
          <w:rtl/>
        </w:rPr>
        <w:t>לאה קיקיון</w:t>
      </w:r>
    </w:p>
    <w:p w14:paraId="1FD7B240" w14:textId="77777777" w:rsidR="000C2F9D" w:rsidRDefault="000C2F9D" w:rsidP="000C2F9D">
      <w:pPr>
        <w:keepNext/>
        <w:bidi/>
        <w:jc w:val="both"/>
        <w:rPr>
          <w:rFonts w:cs="David" w:hint="cs"/>
          <w:rtl/>
        </w:rPr>
      </w:pPr>
    </w:p>
    <w:p w14:paraId="30DE00CA" w14:textId="77777777" w:rsidR="000C2F9D" w:rsidRDefault="000C2F9D" w:rsidP="000C2F9D">
      <w:pPr>
        <w:keepNext/>
        <w:bidi/>
        <w:jc w:val="both"/>
        <w:rPr>
          <w:rFonts w:cs="David" w:hint="cs"/>
          <w:rtl/>
        </w:rPr>
      </w:pPr>
    </w:p>
    <w:p w14:paraId="4FD1206C" w14:textId="77777777" w:rsidR="000C2F9D" w:rsidRDefault="000C2F9D" w:rsidP="000C2F9D">
      <w:pPr>
        <w:keepNext/>
        <w:bidi/>
        <w:jc w:val="both"/>
        <w:rPr>
          <w:rFonts w:cs="David" w:hint="cs"/>
          <w:rtl/>
        </w:rPr>
      </w:pPr>
    </w:p>
    <w:p w14:paraId="24D59D50" w14:textId="77777777" w:rsidR="000C2F9D" w:rsidRDefault="000C2F9D" w:rsidP="000C2F9D">
      <w:pPr>
        <w:keepNext/>
        <w:bidi/>
        <w:jc w:val="both"/>
        <w:rPr>
          <w:rFonts w:cs="David" w:hint="cs"/>
          <w:rtl/>
        </w:rPr>
      </w:pPr>
    </w:p>
    <w:p w14:paraId="3200C3E1" w14:textId="77777777" w:rsidR="000C2F9D" w:rsidRDefault="000C2F9D" w:rsidP="000C2F9D">
      <w:pPr>
        <w:keepNext/>
        <w:bidi/>
        <w:jc w:val="both"/>
        <w:rPr>
          <w:rFonts w:cs="David" w:hint="cs"/>
          <w:rtl/>
        </w:rPr>
      </w:pPr>
    </w:p>
    <w:p w14:paraId="626762F5" w14:textId="77777777" w:rsidR="000C2F9D" w:rsidRDefault="000C2F9D" w:rsidP="000C2F9D">
      <w:pPr>
        <w:keepNext/>
        <w:bidi/>
        <w:jc w:val="both"/>
        <w:rPr>
          <w:rFonts w:cs="David" w:hint="cs"/>
          <w:rtl/>
        </w:rPr>
      </w:pPr>
    </w:p>
    <w:p w14:paraId="334C3123" w14:textId="77777777" w:rsidR="000C2F9D" w:rsidRDefault="000C2F9D" w:rsidP="000C2F9D">
      <w:pPr>
        <w:keepNext/>
        <w:bidi/>
        <w:jc w:val="both"/>
        <w:rPr>
          <w:rFonts w:cs="David" w:hint="cs"/>
          <w:rtl/>
        </w:rPr>
      </w:pPr>
    </w:p>
    <w:p w14:paraId="0D05E748" w14:textId="77777777" w:rsidR="000C2F9D" w:rsidRDefault="000C2F9D" w:rsidP="000C2F9D">
      <w:pPr>
        <w:keepNext/>
        <w:bidi/>
        <w:jc w:val="both"/>
        <w:rPr>
          <w:rFonts w:cs="David" w:hint="cs"/>
          <w:rtl/>
        </w:rPr>
      </w:pPr>
    </w:p>
    <w:p w14:paraId="36866749" w14:textId="77777777" w:rsidR="000C2F9D" w:rsidRDefault="000C2F9D" w:rsidP="000C2F9D">
      <w:pPr>
        <w:keepNext/>
        <w:bidi/>
        <w:jc w:val="both"/>
        <w:rPr>
          <w:rFonts w:cs="David" w:hint="cs"/>
          <w:rtl/>
        </w:rPr>
      </w:pPr>
    </w:p>
    <w:p w14:paraId="5D3522DA" w14:textId="77777777" w:rsidR="000C2F9D" w:rsidRDefault="000C2F9D" w:rsidP="000C2F9D">
      <w:pPr>
        <w:keepNext/>
        <w:bidi/>
        <w:jc w:val="both"/>
        <w:rPr>
          <w:rFonts w:cs="David" w:hint="cs"/>
          <w:rtl/>
        </w:rPr>
      </w:pPr>
    </w:p>
    <w:p w14:paraId="5A86DC09" w14:textId="77777777" w:rsidR="000C2F9D" w:rsidRDefault="000C2F9D" w:rsidP="000C2F9D">
      <w:pPr>
        <w:keepNext/>
        <w:bidi/>
        <w:jc w:val="both"/>
        <w:rPr>
          <w:rFonts w:cs="David" w:hint="cs"/>
          <w:rtl/>
        </w:rPr>
      </w:pPr>
    </w:p>
    <w:p w14:paraId="02B4331E" w14:textId="77777777" w:rsidR="000C2F9D" w:rsidRDefault="000C2F9D" w:rsidP="000C2F9D">
      <w:pPr>
        <w:keepNext/>
        <w:bidi/>
        <w:jc w:val="both"/>
        <w:rPr>
          <w:rFonts w:cs="David" w:hint="cs"/>
          <w:rtl/>
        </w:rPr>
      </w:pPr>
    </w:p>
    <w:p w14:paraId="5619C450" w14:textId="77777777" w:rsidR="000C2F9D" w:rsidRDefault="000C2F9D" w:rsidP="000C2F9D">
      <w:pPr>
        <w:keepNext/>
        <w:bidi/>
        <w:jc w:val="both"/>
        <w:rPr>
          <w:rFonts w:cs="David" w:hint="cs"/>
          <w:rtl/>
        </w:rPr>
      </w:pPr>
    </w:p>
    <w:p w14:paraId="358D16AB" w14:textId="77777777" w:rsidR="000C2F9D" w:rsidRDefault="000C2F9D" w:rsidP="000C2F9D">
      <w:pPr>
        <w:keepNext/>
        <w:bidi/>
        <w:jc w:val="both"/>
        <w:rPr>
          <w:rFonts w:cs="David" w:hint="cs"/>
          <w:rtl/>
        </w:rPr>
      </w:pPr>
    </w:p>
    <w:p w14:paraId="00AB744B" w14:textId="77777777" w:rsidR="000C2F9D" w:rsidRDefault="000C2F9D" w:rsidP="000C2F9D">
      <w:pPr>
        <w:keepNext/>
        <w:bidi/>
        <w:jc w:val="both"/>
        <w:rPr>
          <w:rFonts w:cs="David" w:hint="cs"/>
          <w:rtl/>
        </w:rPr>
      </w:pPr>
    </w:p>
    <w:p w14:paraId="4C991060" w14:textId="77777777" w:rsidR="000C2F9D" w:rsidRDefault="000C2F9D" w:rsidP="000C2F9D">
      <w:pPr>
        <w:keepNext/>
        <w:bidi/>
        <w:jc w:val="both"/>
        <w:rPr>
          <w:rFonts w:cs="David" w:hint="cs"/>
          <w:rtl/>
        </w:rPr>
      </w:pPr>
    </w:p>
    <w:p w14:paraId="27161662" w14:textId="77777777" w:rsidR="000C2F9D" w:rsidRDefault="000C2F9D" w:rsidP="000C2F9D">
      <w:pPr>
        <w:keepNext/>
        <w:bidi/>
        <w:jc w:val="both"/>
        <w:rPr>
          <w:rFonts w:cs="David" w:hint="cs"/>
          <w:rtl/>
        </w:rPr>
      </w:pPr>
    </w:p>
    <w:p w14:paraId="156574F0" w14:textId="77777777" w:rsidR="000C2F9D" w:rsidRDefault="000C2F9D" w:rsidP="000C2F9D">
      <w:pPr>
        <w:keepNext/>
        <w:bidi/>
        <w:jc w:val="both"/>
        <w:rPr>
          <w:rFonts w:cs="David" w:hint="cs"/>
          <w:rtl/>
        </w:rPr>
      </w:pPr>
    </w:p>
    <w:p w14:paraId="7043CBAA" w14:textId="77777777" w:rsidR="000C2F9D" w:rsidRDefault="000C2F9D" w:rsidP="000C2F9D">
      <w:pPr>
        <w:bidi/>
        <w:jc w:val="center"/>
        <w:rPr>
          <w:rFonts w:cs="David" w:hint="cs"/>
          <w:b/>
          <w:bCs/>
          <w:rtl/>
        </w:rPr>
      </w:pPr>
      <w:r>
        <w:rPr>
          <w:rFonts w:cs="David" w:hint="cs"/>
          <w:rtl/>
        </w:rPr>
        <w:t xml:space="preserve"> </w:t>
      </w:r>
    </w:p>
    <w:p w14:paraId="73E9269A" w14:textId="77777777" w:rsidR="000C2F9D" w:rsidRDefault="000C2F9D" w:rsidP="000C2F9D">
      <w:pPr>
        <w:bidi/>
        <w:jc w:val="center"/>
        <w:rPr>
          <w:rFonts w:cs="David" w:hint="cs"/>
          <w:b/>
          <w:bCs/>
          <w:rtl/>
        </w:rPr>
      </w:pPr>
    </w:p>
    <w:p w14:paraId="527AC6DF" w14:textId="77777777" w:rsidR="000C2F9D" w:rsidRPr="000C2F9D" w:rsidRDefault="000C2F9D" w:rsidP="000C2F9D">
      <w:pPr>
        <w:bidi/>
        <w:jc w:val="center"/>
        <w:rPr>
          <w:rFonts w:cs="David" w:hint="cs"/>
          <w:b/>
          <w:bCs/>
          <w:u w:val="single"/>
          <w:rtl/>
        </w:rPr>
      </w:pPr>
      <w:r w:rsidRPr="000C2F9D">
        <w:rPr>
          <w:rFonts w:cs="David" w:hint="cs"/>
          <w:b/>
          <w:bCs/>
          <w:u w:val="single"/>
          <w:rtl/>
        </w:rPr>
        <w:t xml:space="preserve">הצעות לתיקון תקנון הכנסת </w:t>
      </w:r>
      <w:r w:rsidRPr="000C2F9D">
        <w:rPr>
          <w:rFonts w:cs="David"/>
          <w:b/>
          <w:bCs/>
          <w:u w:val="single"/>
          <w:rtl/>
        </w:rPr>
        <w:t>–</w:t>
      </w:r>
      <w:r w:rsidRPr="000C2F9D">
        <w:rPr>
          <w:rFonts w:cs="David" w:hint="cs"/>
          <w:b/>
          <w:bCs/>
          <w:u w:val="single"/>
          <w:rtl/>
        </w:rPr>
        <w:t xml:space="preserve"> פרק החקיקה</w:t>
      </w:r>
    </w:p>
    <w:p w14:paraId="4B2C4CA0" w14:textId="77777777" w:rsidR="000C2F9D" w:rsidRDefault="000C2F9D" w:rsidP="000C2F9D">
      <w:pPr>
        <w:bidi/>
        <w:jc w:val="center"/>
        <w:rPr>
          <w:rFonts w:cs="David" w:hint="cs"/>
          <w:b/>
          <w:bCs/>
          <w:rtl/>
        </w:rPr>
      </w:pPr>
    </w:p>
    <w:p w14:paraId="7D847A60" w14:textId="77777777" w:rsidR="000C2F9D" w:rsidRDefault="000C2F9D" w:rsidP="000C2F9D">
      <w:pPr>
        <w:bidi/>
        <w:jc w:val="both"/>
        <w:rPr>
          <w:rFonts w:cs="David" w:hint="cs"/>
          <w:rtl/>
        </w:rPr>
      </w:pPr>
    </w:p>
    <w:p w14:paraId="5E57B66D" w14:textId="77777777" w:rsidR="000C2F9D" w:rsidRDefault="000C2F9D" w:rsidP="000C2F9D">
      <w:pPr>
        <w:bidi/>
        <w:jc w:val="both"/>
        <w:rPr>
          <w:rFonts w:cs="David" w:hint="cs"/>
          <w:rtl/>
        </w:rPr>
      </w:pPr>
    </w:p>
    <w:p w14:paraId="65FE4FAF" w14:textId="77777777" w:rsidR="000C2F9D" w:rsidRDefault="000C2F9D" w:rsidP="000C2F9D">
      <w:pPr>
        <w:bidi/>
        <w:jc w:val="both"/>
        <w:rPr>
          <w:rFonts w:cs="David" w:hint="cs"/>
          <w:rtl/>
        </w:rPr>
      </w:pPr>
    </w:p>
    <w:p w14:paraId="6843CF7A" w14:textId="77777777" w:rsidR="000C2F9D" w:rsidRDefault="000C2F9D" w:rsidP="000C2F9D">
      <w:pPr>
        <w:bidi/>
        <w:jc w:val="both"/>
        <w:rPr>
          <w:rFonts w:cs="David" w:hint="cs"/>
          <w:rtl/>
        </w:rPr>
      </w:pPr>
    </w:p>
    <w:p w14:paraId="0C7B7289"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6E5A4DE" w14:textId="77777777" w:rsidR="000C2F9D" w:rsidRDefault="000C2F9D" w:rsidP="000C2F9D">
      <w:pPr>
        <w:bidi/>
        <w:jc w:val="both"/>
        <w:rPr>
          <w:rFonts w:cs="David" w:hint="cs"/>
          <w:u w:val="single"/>
          <w:rtl/>
        </w:rPr>
      </w:pPr>
    </w:p>
    <w:p w14:paraId="62F2D434" w14:textId="77777777" w:rsidR="000C2F9D" w:rsidRDefault="000C2F9D" w:rsidP="000C2F9D">
      <w:pPr>
        <w:bidi/>
        <w:jc w:val="both"/>
        <w:rPr>
          <w:rFonts w:cs="David" w:hint="cs"/>
          <w:rtl/>
        </w:rPr>
      </w:pPr>
      <w:r>
        <w:rPr>
          <w:rFonts w:cs="David" w:hint="cs"/>
          <w:rtl/>
        </w:rPr>
        <w:tab/>
        <w:t xml:space="preserve">שלום לכולם, אני מתכבד לפתוח את הדיון. אין לנו ערעורים על החלטות יו"ר הכנסת ואנו עוברים לנושא השני </w:t>
      </w:r>
      <w:r>
        <w:rPr>
          <w:rFonts w:cs="David"/>
          <w:rtl/>
        </w:rPr>
        <w:t>–</w:t>
      </w:r>
      <w:r>
        <w:rPr>
          <w:rFonts w:cs="David" w:hint="cs"/>
          <w:rtl/>
        </w:rPr>
        <w:t xml:space="preserve"> הצעות לתיקון תקנות הכנסת. </w:t>
      </w:r>
    </w:p>
    <w:p w14:paraId="18C3BCF7" w14:textId="77777777" w:rsidR="000C2F9D" w:rsidRDefault="000C2F9D" w:rsidP="000C2F9D">
      <w:pPr>
        <w:bidi/>
        <w:jc w:val="both"/>
        <w:rPr>
          <w:rFonts w:cs="David" w:hint="cs"/>
          <w:rtl/>
        </w:rPr>
      </w:pPr>
      <w:r>
        <w:rPr>
          <w:rFonts w:cs="David" w:hint="cs"/>
          <w:rtl/>
        </w:rPr>
        <w:tab/>
      </w:r>
    </w:p>
    <w:p w14:paraId="2834FCB0" w14:textId="77777777" w:rsidR="000C2F9D" w:rsidRDefault="000C2F9D" w:rsidP="000C2F9D">
      <w:pPr>
        <w:bidi/>
        <w:jc w:val="both"/>
        <w:rPr>
          <w:rFonts w:cs="David" w:hint="cs"/>
          <w:rtl/>
        </w:rPr>
      </w:pPr>
      <w:r>
        <w:rPr>
          <w:rFonts w:cs="David" w:hint="cs"/>
          <w:rtl/>
        </w:rPr>
        <w:tab/>
        <w:t>כידוע, במושב הקודם עברנו והתקדמנו בנושא. במהלך הפגרה היתה פניה של ארבל אסטרחן וגם של מנהלות ועדה שמוזמנות, קיבלנו הערות וניסינו לשלב אותן פנימה. אני מזכיר שאנחנו מתקדמים בעניין הזה תוך שבסוף נקיים סבב נוסף אחרון בפרק הזה כדי לראות איפה יש דברים שאישרנו אותם ב</w:t>
      </w:r>
      <w:r>
        <w:rPr>
          <w:rFonts w:cs="David" w:hint="cs"/>
        </w:rPr>
        <w:t xml:space="preserve"> </w:t>
      </w:r>
      <w:r>
        <w:rPr>
          <w:rFonts w:cs="David" w:hint="cs"/>
          <w:rtl/>
        </w:rPr>
        <w:t xml:space="preserve"> "צריך עיון" או שהתקבלו לגביהם הערות במהלך העבודה, ואז אנחנו נגיע באמת לנוסח הסופי והמסכם. למיטב זכרוני אנחנו הגענו לעמוד 25, עד הישיבה של 29.3.2011 שהיתה הישיבה האחרונה. אנחנו אמורים להמשיך מנקודה זו, כאשר מונח בפנינו מסמך שהוא עדיין לא מסכם את כל הפרק </w:t>
      </w:r>
      <w:r>
        <w:rPr>
          <w:rFonts w:cs="David"/>
          <w:rtl/>
        </w:rPr>
        <w:t>–</w:t>
      </w:r>
      <w:r>
        <w:rPr>
          <w:rFonts w:cs="David" w:hint="cs"/>
          <w:rtl/>
        </w:rPr>
        <w:t xml:space="preserve"> </w:t>
      </w:r>
    </w:p>
    <w:p w14:paraId="13CEC52E" w14:textId="77777777" w:rsidR="000C2F9D" w:rsidRDefault="000C2F9D" w:rsidP="000C2F9D">
      <w:pPr>
        <w:bidi/>
        <w:jc w:val="both"/>
        <w:rPr>
          <w:rFonts w:cs="David" w:hint="cs"/>
          <w:rtl/>
        </w:rPr>
      </w:pPr>
    </w:p>
    <w:p w14:paraId="7E6F35FF" w14:textId="77777777" w:rsidR="000C2F9D" w:rsidRDefault="000C2F9D" w:rsidP="000C2F9D">
      <w:pPr>
        <w:keepNext/>
        <w:bidi/>
        <w:jc w:val="both"/>
        <w:rPr>
          <w:rFonts w:cs="David" w:hint="cs"/>
          <w:rtl/>
        </w:rPr>
      </w:pPr>
      <w:r>
        <w:rPr>
          <w:rFonts w:cs="David" w:hint="cs"/>
          <w:u w:val="single"/>
          <w:rtl/>
        </w:rPr>
        <w:t>ארבל אסטרחן:</w:t>
      </w:r>
    </w:p>
    <w:p w14:paraId="0B777200" w14:textId="77777777" w:rsidR="000C2F9D" w:rsidRPr="00E97A5F" w:rsidRDefault="000C2F9D" w:rsidP="000C2F9D">
      <w:pPr>
        <w:keepNext/>
        <w:bidi/>
        <w:jc w:val="both"/>
        <w:rPr>
          <w:rFonts w:cs="David" w:hint="cs"/>
          <w:rtl/>
        </w:rPr>
      </w:pPr>
      <w:r>
        <w:rPr>
          <w:rFonts w:cs="David" w:hint="cs"/>
          <w:rtl/>
        </w:rPr>
        <w:tab/>
      </w:r>
    </w:p>
    <w:p w14:paraId="005D0EF2" w14:textId="77777777" w:rsidR="000C2F9D" w:rsidRDefault="000C2F9D" w:rsidP="000C2F9D">
      <w:pPr>
        <w:bidi/>
        <w:jc w:val="both"/>
        <w:rPr>
          <w:rFonts w:cs="David" w:hint="cs"/>
          <w:rtl/>
        </w:rPr>
      </w:pPr>
      <w:r>
        <w:rPr>
          <w:rFonts w:cs="David" w:hint="cs"/>
          <w:rtl/>
        </w:rPr>
        <w:tab/>
        <w:t xml:space="preserve">יש עוד סעיף אחד שאולי ייכנס בנושא של חוק ההסדרים. </w:t>
      </w:r>
    </w:p>
    <w:p w14:paraId="0D12FC16" w14:textId="77777777" w:rsidR="000C2F9D" w:rsidRDefault="000C2F9D" w:rsidP="000C2F9D">
      <w:pPr>
        <w:bidi/>
        <w:jc w:val="both"/>
        <w:rPr>
          <w:rFonts w:cs="David" w:hint="cs"/>
          <w:rtl/>
        </w:rPr>
      </w:pPr>
    </w:p>
    <w:p w14:paraId="2C5D84E1"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ABF6607" w14:textId="77777777" w:rsidR="000C2F9D" w:rsidRDefault="000C2F9D" w:rsidP="000C2F9D">
      <w:pPr>
        <w:bidi/>
        <w:jc w:val="both"/>
        <w:rPr>
          <w:rFonts w:cs="David" w:hint="cs"/>
          <w:u w:val="single"/>
          <w:rtl/>
        </w:rPr>
      </w:pPr>
    </w:p>
    <w:p w14:paraId="3BB9CAE9" w14:textId="77777777" w:rsidR="000C2F9D" w:rsidRDefault="000C2F9D" w:rsidP="000C2F9D">
      <w:pPr>
        <w:bidi/>
        <w:jc w:val="both"/>
        <w:rPr>
          <w:rFonts w:cs="David" w:hint="cs"/>
          <w:rtl/>
        </w:rPr>
      </w:pPr>
      <w:r>
        <w:rPr>
          <w:rFonts w:cs="David" w:hint="cs"/>
          <w:rtl/>
        </w:rPr>
        <w:tab/>
        <w:t xml:space="preserve">יש גם הערות שלי. </w:t>
      </w:r>
    </w:p>
    <w:p w14:paraId="61AA1CDB" w14:textId="77777777" w:rsidR="000C2F9D" w:rsidRDefault="000C2F9D" w:rsidP="000C2F9D">
      <w:pPr>
        <w:bidi/>
        <w:jc w:val="both"/>
        <w:rPr>
          <w:rFonts w:cs="David" w:hint="cs"/>
          <w:rtl/>
        </w:rPr>
      </w:pPr>
    </w:p>
    <w:p w14:paraId="5621D56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B039937" w14:textId="77777777" w:rsidR="000C2F9D" w:rsidRDefault="000C2F9D" w:rsidP="000C2F9D">
      <w:pPr>
        <w:bidi/>
        <w:jc w:val="both"/>
        <w:rPr>
          <w:rFonts w:cs="David" w:hint="cs"/>
          <w:u w:val="single"/>
          <w:rtl/>
        </w:rPr>
      </w:pPr>
    </w:p>
    <w:p w14:paraId="0419CEEA" w14:textId="77777777" w:rsidR="000C2F9D" w:rsidRDefault="000C2F9D" w:rsidP="000C2F9D">
      <w:pPr>
        <w:bidi/>
        <w:jc w:val="both"/>
        <w:rPr>
          <w:rFonts w:cs="David" w:hint="cs"/>
          <w:rtl/>
        </w:rPr>
      </w:pPr>
      <w:r>
        <w:rPr>
          <w:rFonts w:cs="David" w:hint="cs"/>
          <w:rtl/>
        </w:rPr>
        <w:tab/>
        <w:t xml:space="preserve">כן, אמרתי </w:t>
      </w:r>
      <w:r>
        <w:rPr>
          <w:rFonts w:cs="David"/>
          <w:rtl/>
        </w:rPr>
        <w:t>–</w:t>
      </w:r>
      <w:r>
        <w:rPr>
          <w:rFonts w:cs="David" w:hint="cs"/>
          <w:rtl/>
        </w:rPr>
        <w:t xml:space="preserve"> אחרי שנסיים את המעבר הראשוני נתייחס לכל ההערות שהתקבלו, בכתב ובעל פה ולדברים שנשארו פתוחים. </w:t>
      </w:r>
    </w:p>
    <w:p w14:paraId="6D23AB44" w14:textId="77777777" w:rsidR="000C2F9D" w:rsidRDefault="000C2F9D" w:rsidP="000C2F9D">
      <w:pPr>
        <w:bidi/>
        <w:jc w:val="both"/>
        <w:rPr>
          <w:rFonts w:cs="David" w:hint="cs"/>
          <w:rtl/>
        </w:rPr>
      </w:pPr>
    </w:p>
    <w:p w14:paraId="0C6E3BC1"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7BF70BE3" w14:textId="77777777" w:rsidR="000C2F9D" w:rsidRDefault="000C2F9D" w:rsidP="000C2F9D">
      <w:pPr>
        <w:bidi/>
        <w:jc w:val="both"/>
        <w:rPr>
          <w:rFonts w:cs="David" w:hint="cs"/>
          <w:u w:val="single"/>
          <w:rtl/>
        </w:rPr>
      </w:pPr>
    </w:p>
    <w:p w14:paraId="4F900D2F" w14:textId="77777777" w:rsidR="000C2F9D" w:rsidRDefault="000C2F9D" w:rsidP="000C2F9D">
      <w:pPr>
        <w:bidi/>
        <w:jc w:val="both"/>
        <w:rPr>
          <w:rFonts w:cs="David" w:hint="cs"/>
          <w:rtl/>
        </w:rPr>
      </w:pPr>
      <w:r>
        <w:rPr>
          <w:rFonts w:cs="David" w:hint="cs"/>
          <w:rtl/>
        </w:rPr>
        <w:tab/>
        <w:t xml:space="preserve">האם תקנון צריך להיות פה אחד? </w:t>
      </w:r>
    </w:p>
    <w:p w14:paraId="64569884" w14:textId="77777777" w:rsidR="000C2F9D" w:rsidRDefault="000C2F9D" w:rsidP="000C2F9D">
      <w:pPr>
        <w:bidi/>
        <w:jc w:val="both"/>
        <w:rPr>
          <w:rFonts w:cs="David" w:hint="cs"/>
          <w:rtl/>
        </w:rPr>
      </w:pPr>
    </w:p>
    <w:p w14:paraId="6925F4FD"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348378" w14:textId="77777777" w:rsidR="000C2F9D" w:rsidRDefault="000C2F9D" w:rsidP="000C2F9D">
      <w:pPr>
        <w:bidi/>
        <w:jc w:val="both"/>
        <w:rPr>
          <w:rFonts w:cs="David" w:hint="cs"/>
          <w:rtl/>
        </w:rPr>
      </w:pPr>
    </w:p>
    <w:p w14:paraId="29A49293" w14:textId="77777777" w:rsidR="000C2F9D" w:rsidRDefault="000C2F9D" w:rsidP="000C2F9D">
      <w:pPr>
        <w:bidi/>
        <w:jc w:val="both"/>
        <w:rPr>
          <w:rFonts w:cs="David" w:hint="cs"/>
          <w:rtl/>
        </w:rPr>
      </w:pPr>
      <w:r>
        <w:rPr>
          <w:rFonts w:cs="David" w:hint="cs"/>
          <w:rtl/>
        </w:rPr>
        <w:tab/>
        <w:t xml:space="preserve">הוא לא חייב להיות פה אחד, אבל אני קבעתי שהוא יהיה פה אחד. אני רוצה שהדברים יהיו בהסכמה מלאה, גם  עם האופוזיציה, וכך עשינו עד היום.  כך אני חושב שנכון לעשות. </w:t>
      </w:r>
    </w:p>
    <w:p w14:paraId="2997CE2C" w14:textId="77777777" w:rsidR="000C2F9D" w:rsidRDefault="000C2F9D" w:rsidP="000C2F9D">
      <w:pPr>
        <w:bidi/>
        <w:jc w:val="both"/>
        <w:rPr>
          <w:rFonts w:cs="David" w:hint="cs"/>
          <w:rtl/>
        </w:rPr>
      </w:pPr>
    </w:p>
    <w:p w14:paraId="3FCD2D60"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3D5288FA" w14:textId="77777777" w:rsidR="000C2F9D" w:rsidRDefault="000C2F9D" w:rsidP="000C2F9D">
      <w:pPr>
        <w:bidi/>
        <w:jc w:val="both"/>
        <w:rPr>
          <w:rFonts w:cs="David" w:hint="cs"/>
          <w:u w:val="single"/>
          <w:rtl/>
        </w:rPr>
      </w:pPr>
    </w:p>
    <w:p w14:paraId="225DB524" w14:textId="77777777" w:rsidR="000C2F9D" w:rsidRDefault="000C2F9D" w:rsidP="000C2F9D">
      <w:pPr>
        <w:bidi/>
        <w:jc w:val="both"/>
        <w:rPr>
          <w:rFonts w:cs="David" w:hint="cs"/>
          <w:rtl/>
        </w:rPr>
      </w:pPr>
      <w:r>
        <w:rPr>
          <w:rFonts w:cs="David" w:hint="cs"/>
          <w:rtl/>
        </w:rPr>
        <w:tab/>
        <w:t xml:space="preserve">כי כולם יודעים שהגלגל מסתובב כל הזמן. </w:t>
      </w:r>
    </w:p>
    <w:p w14:paraId="7FFAE324" w14:textId="77777777" w:rsidR="000C2F9D" w:rsidRDefault="000C2F9D" w:rsidP="000C2F9D">
      <w:pPr>
        <w:bidi/>
        <w:jc w:val="both"/>
        <w:rPr>
          <w:rFonts w:cs="David" w:hint="cs"/>
          <w:rtl/>
        </w:rPr>
      </w:pPr>
    </w:p>
    <w:p w14:paraId="56E8DDB4"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E8E2585" w14:textId="77777777" w:rsidR="000C2F9D" w:rsidRDefault="000C2F9D" w:rsidP="000C2F9D">
      <w:pPr>
        <w:bidi/>
        <w:jc w:val="both"/>
        <w:rPr>
          <w:rFonts w:cs="David" w:hint="cs"/>
          <w:u w:val="single"/>
          <w:rtl/>
        </w:rPr>
      </w:pPr>
    </w:p>
    <w:p w14:paraId="6E424511" w14:textId="77777777" w:rsidR="000C2F9D" w:rsidRDefault="000C2F9D" w:rsidP="000C2F9D">
      <w:pPr>
        <w:bidi/>
        <w:jc w:val="both"/>
        <w:rPr>
          <w:rFonts w:cs="David" w:hint="cs"/>
          <w:rtl/>
        </w:rPr>
      </w:pPr>
      <w:r>
        <w:rPr>
          <w:rFonts w:cs="David" w:hint="cs"/>
          <w:rtl/>
        </w:rPr>
        <w:tab/>
        <w:t xml:space="preserve">בכל מקרה, המצב יהיה שנעשה מעבר וננסה להגיע לנוסחה שתהיה מקובלת על כולם, כמו שעשינו עד היום, ואני משוכנע שגם נצליח. </w:t>
      </w:r>
    </w:p>
    <w:p w14:paraId="7F6090A3" w14:textId="77777777" w:rsidR="000C2F9D" w:rsidRDefault="000C2F9D" w:rsidP="000C2F9D">
      <w:pPr>
        <w:bidi/>
        <w:jc w:val="both"/>
        <w:rPr>
          <w:rFonts w:cs="David" w:hint="cs"/>
          <w:rtl/>
        </w:rPr>
      </w:pPr>
    </w:p>
    <w:p w14:paraId="3699B9F9" w14:textId="77777777" w:rsidR="000C2F9D" w:rsidRDefault="000C2F9D" w:rsidP="000C2F9D">
      <w:pPr>
        <w:bidi/>
        <w:jc w:val="both"/>
        <w:rPr>
          <w:rFonts w:cs="David" w:hint="cs"/>
          <w:rtl/>
        </w:rPr>
      </w:pPr>
      <w:r>
        <w:rPr>
          <w:rFonts w:cs="David" w:hint="cs"/>
          <w:rtl/>
        </w:rPr>
        <w:tab/>
        <w:t>למעשה נשאר לנו את סימן (ה) שהוא המסכם - -</w:t>
      </w:r>
    </w:p>
    <w:p w14:paraId="42804991" w14:textId="77777777" w:rsidR="000C2F9D" w:rsidRDefault="000C2F9D" w:rsidP="000C2F9D">
      <w:pPr>
        <w:bidi/>
        <w:jc w:val="both"/>
        <w:rPr>
          <w:rFonts w:cs="David" w:hint="cs"/>
          <w:rtl/>
        </w:rPr>
      </w:pPr>
    </w:p>
    <w:p w14:paraId="4E931DC9" w14:textId="77777777" w:rsidR="000C2F9D" w:rsidRDefault="000C2F9D" w:rsidP="000C2F9D">
      <w:pPr>
        <w:keepNext/>
        <w:bidi/>
        <w:jc w:val="both"/>
        <w:rPr>
          <w:rFonts w:cs="David" w:hint="cs"/>
          <w:rtl/>
        </w:rPr>
      </w:pPr>
      <w:r>
        <w:rPr>
          <w:rFonts w:cs="David" w:hint="cs"/>
          <w:u w:val="single"/>
          <w:rtl/>
        </w:rPr>
        <w:t>ארבל אסטרחן:</w:t>
      </w:r>
    </w:p>
    <w:p w14:paraId="7CEA8740" w14:textId="77777777" w:rsidR="000C2F9D" w:rsidRPr="00E97A5F" w:rsidRDefault="000C2F9D" w:rsidP="000C2F9D">
      <w:pPr>
        <w:keepNext/>
        <w:bidi/>
        <w:jc w:val="both"/>
        <w:rPr>
          <w:rFonts w:cs="David" w:hint="cs"/>
          <w:rtl/>
        </w:rPr>
      </w:pPr>
      <w:r>
        <w:rPr>
          <w:rFonts w:cs="David" w:hint="cs"/>
          <w:rtl/>
        </w:rPr>
        <w:tab/>
      </w:r>
    </w:p>
    <w:p w14:paraId="4C539D48" w14:textId="77777777" w:rsidR="000C2F9D" w:rsidRDefault="000C2F9D" w:rsidP="000C2F9D">
      <w:pPr>
        <w:bidi/>
        <w:jc w:val="both"/>
        <w:rPr>
          <w:rFonts w:cs="David" w:hint="cs"/>
          <w:rtl/>
        </w:rPr>
      </w:pPr>
      <w:r>
        <w:rPr>
          <w:rFonts w:cs="David" w:hint="cs"/>
          <w:rtl/>
        </w:rPr>
        <w:tab/>
        <w:t xml:space="preserve">יש כאן עניין של חזרה מהצעת חוק. על זה נדבר עכשיו. אחרי זה </w:t>
      </w:r>
      <w:r>
        <w:rPr>
          <w:rFonts w:cs="David"/>
          <w:rtl/>
        </w:rPr>
        <w:t>–</w:t>
      </w:r>
      <w:r>
        <w:rPr>
          <w:rFonts w:cs="David" w:hint="cs"/>
          <w:rtl/>
        </w:rPr>
        <w:t xml:space="preserve"> רציפות, וסימן ה' שהוא לא ארוך, רק שיש לנו התלבטות מה לכלול בו. זה יהיה מעבר ראשון על כל הפרק. כל מקום שיישארו דברים לדיון או שקיבלנו הערות </w:t>
      </w:r>
      <w:r>
        <w:rPr>
          <w:rFonts w:cs="David"/>
          <w:rtl/>
        </w:rPr>
        <w:t>–</w:t>
      </w:r>
      <w:r>
        <w:rPr>
          <w:rFonts w:cs="David" w:hint="cs"/>
          <w:rtl/>
        </w:rPr>
        <w:t xml:space="preserve"> סימנתי הערות בצד. נניח </w:t>
      </w:r>
      <w:r>
        <w:rPr>
          <w:rFonts w:cs="David"/>
          <w:rtl/>
        </w:rPr>
        <w:t>–</w:t>
      </w:r>
      <w:r>
        <w:rPr>
          <w:rFonts w:cs="David" w:hint="cs"/>
          <w:rtl/>
        </w:rPr>
        <w:t xml:space="preserve"> חבר הכנסת רותם נתן דף עם הערות , רשמתי שיש הערה לחבר הכנסת. הוא צריך לנמק אותה, אבל זה מצוין, כך שלא נפספס הערות. </w:t>
      </w:r>
    </w:p>
    <w:p w14:paraId="3EC5B6E3" w14:textId="77777777" w:rsidR="000C2F9D" w:rsidRDefault="000C2F9D" w:rsidP="000C2F9D">
      <w:pPr>
        <w:bidi/>
        <w:jc w:val="both"/>
        <w:rPr>
          <w:rFonts w:cs="David" w:hint="cs"/>
          <w:rtl/>
        </w:rPr>
      </w:pPr>
    </w:p>
    <w:p w14:paraId="4205F33D" w14:textId="77777777" w:rsidR="000C2F9D" w:rsidRDefault="000C2F9D" w:rsidP="000C2F9D">
      <w:pPr>
        <w:bidi/>
        <w:jc w:val="both"/>
        <w:rPr>
          <w:rFonts w:cs="David" w:hint="cs"/>
          <w:rtl/>
        </w:rPr>
      </w:pPr>
      <w:r>
        <w:rPr>
          <w:rFonts w:cs="David" w:hint="cs"/>
          <w:rtl/>
        </w:rPr>
        <w:lastRenderedPageBreak/>
        <w:tab/>
        <w:t xml:space="preserve">גם סיגל קוגוט, היועצת המשפטית של ועדת החוקה נתנה הערות שבעיניי היו חשובות, וציינתי גם את זה. </w:t>
      </w:r>
    </w:p>
    <w:p w14:paraId="79513DA7" w14:textId="77777777" w:rsidR="000C2F9D" w:rsidRDefault="000C2F9D" w:rsidP="000C2F9D">
      <w:pPr>
        <w:bidi/>
        <w:jc w:val="both"/>
        <w:rPr>
          <w:rFonts w:cs="David" w:hint="cs"/>
          <w:rtl/>
        </w:rPr>
      </w:pPr>
    </w:p>
    <w:p w14:paraId="3CB72F59" w14:textId="77777777" w:rsidR="000C2F9D" w:rsidRDefault="000C2F9D" w:rsidP="000C2F9D">
      <w:pPr>
        <w:bidi/>
        <w:jc w:val="both"/>
        <w:rPr>
          <w:rFonts w:cs="David" w:hint="cs"/>
          <w:rtl/>
        </w:rPr>
      </w:pPr>
      <w:r>
        <w:rPr>
          <w:rFonts w:cs="David" w:hint="cs"/>
          <w:rtl/>
        </w:rPr>
        <w:tab/>
        <w:t xml:space="preserve">אז אפשר להמשיך מסימן (ג) </w:t>
      </w:r>
      <w:r>
        <w:rPr>
          <w:rFonts w:cs="David"/>
          <w:rtl/>
        </w:rPr>
        <w:t>–</w:t>
      </w:r>
      <w:r>
        <w:rPr>
          <w:rFonts w:cs="David" w:hint="cs"/>
          <w:rtl/>
        </w:rPr>
        <w:t xml:space="preserve"> חזרה מהצעת חוק, שזה סימן שעדיין לא דיברנו עליו והוא בא לעגן עניינים שבעצם היום מוסדרים. היום זה לא בפרק אחד מסודר </w:t>
      </w:r>
      <w:r>
        <w:rPr>
          <w:rFonts w:cs="David"/>
          <w:rtl/>
        </w:rPr>
        <w:t>–</w:t>
      </w:r>
      <w:r>
        <w:rPr>
          <w:rFonts w:cs="David" w:hint="cs"/>
          <w:rtl/>
        </w:rPr>
        <w:t xml:space="preserve"> מקום אחד זה על הצעה ממשלתית, ומקום אחר על הצעה פרטית, והרעיון הוא לעשות את זה בסימן אחד. </w:t>
      </w:r>
    </w:p>
    <w:p w14:paraId="5AA03096" w14:textId="77777777" w:rsidR="000C2F9D" w:rsidRDefault="000C2F9D" w:rsidP="000C2F9D">
      <w:pPr>
        <w:bidi/>
        <w:jc w:val="both"/>
        <w:rPr>
          <w:rFonts w:cs="David" w:hint="cs"/>
          <w:rtl/>
        </w:rPr>
      </w:pPr>
    </w:p>
    <w:p w14:paraId="4E74E0BA"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4DE3189" w14:textId="77777777" w:rsidR="000C2F9D" w:rsidRDefault="000C2F9D" w:rsidP="000C2F9D">
      <w:pPr>
        <w:bidi/>
        <w:jc w:val="both"/>
        <w:rPr>
          <w:rFonts w:cs="David" w:hint="cs"/>
          <w:u w:val="single"/>
          <w:rtl/>
        </w:rPr>
      </w:pPr>
    </w:p>
    <w:p w14:paraId="0B1F392D" w14:textId="77777777" w:rsidR="000C2F9D" w:rsidRDefault="000C2F9D" w:rsidP="000C2F9D">
      <w:pPr>
        <w:bidi/>
        <w:jc w:val="both"/>
        <w:rPr>
          <w:rFonts w:cs="David" w:hint="cs"/>
          <w:rtl/>
        </w:rPr>
      </w:pPr>
      <w:r>
        <w:rPr>
          <w:rFonts w:cs="David" w:hint="cs"/>
          <w:rtl/>
        </w:rPr>
        <w:tab/>
        <w:t xml:space="preserve">נציגי הממשלה הוזמנו לדיון, נכון? </w:t>
      </w:r>
    </w:p>
    <w:p w14:paraId="47E1361C" w14:textId="77777777" w:rsidR="000C2F9D" w:rsidRDefault="000C2F9D" w:rsidP="000C2F9D">
      <w:pPr>
        <w:bidi/>
        <w:jc w:val="both"/>
        <w:rPr>
          <w:rFonts w:cs="David" w:hint="cs"/>
          <w:rtl/>
        </w:rPr>
      </w:pPr>
    </w:p>
    <w:p w14:paraId="25E5A3F2" w14:textId="77777777" w:rsidR="000C2F9D" w:rsidRDefault="000C2F9D" w:rsidP="000C2F9D">
      <w:pPr>
        <w:keepNext/>
        <w:bidi/>
        <w:jc w:val="both"/>
        <w:rPr>
          <w:rFonts w:cs="David" w:hint="cs"/>
          <w:rtl/>
        </w:rPr>
      </w:pPr>
      <w:r>
        <w:rPr>
          <w:rFonts w:cs="David" w:hint="cs"/>
          <w:u w:val="single"/>
          <w:rtl/>
        </w:rPr>
        <w:t>ארבל אסטרחן:</w:t>
      </w:r>
    </w:p>
    <w:p w14:paraId="75CF313C" w14:textId="77777777" w:rsidR="000C2F9D" w:rsidRDefault="000C2F9D" w:rsidP="000C2F9D">
      <w:pPr>
        <w:keepNext/>
        <w:bidi/>
        <w:jc w:val="both"/>
        <w:rPr>
          <w:rFonts w:cs="David" w:hint="cs"/>
          <w:rtl/>
        </w:rPr>
      </w:pPr>
    </w:p>
    <w:p w14:paraId="28A0BF16" w14:textId="77777777" w:rsidR="000C2F9D" w:rsidRPr="00E97A5F" w:rsidRDefault="000C2F9D" w:rsidP="000C2F9D">
      <w:pPr>
        <w:keepNext/>
        <w:bidi/>
        <w:jc w:val="both"/>
        <w:rPr>
          <w:rFonts w:cs="David" w:hint="cs"/>
          <w:rtl/>
        </w:rPr>
      </w:pPr>
      <w:r>
        <w:rPr>
          <w:rFonts w:cs="David" w:hint="cs"/>
          <w:rtl/>
        </w:rPr>
        <w:tab/>
      </w:r>
    </w:p>
    <w:p w14:paraId="39CF853C" w14:textId="77777777" w:rsidR="000C2F9D" w:rsidRDefault="000C2F9D" w:rsidP="000C2F9D">
      <w:pPr>
        <w:bidi/>
        <w:jc w:val="both"/>
        <w:rPr>
          <w:rFonts w:cs="David" w:hint="cs"/>
          <w:rtl/>
        </w:rPr>
      </w:pPr>
      <w:r>
        <w:rPr>
          <w:rFonts w:cs="David" w:hint="cs"/>
          <w:rtl/>
        </w:rPr>
        <w:tab/>
        <w:t xml:space="preserve">כן. </w:t>
      </w:r>
    </w:p>
    <w:p w14:paraId="69372B42" w14:textId="77777777" w:rsidR="000C2F9D" w:rsidRDefault="000C2F9D" w:rsidP="000C2F9D">
      <w:pPr>
        <w:bidi/>
        <w:jc w:val="both"/>
        <w:rPr>
          <w:rFonts w:cs="David" w:hint="cs"/>
          <w:rtl/>
        </w:rPr>
      </w:pPr>
    </w:p>
    <w:p w14:paraId="0483625D" w14:textId="77777777" w:rsidR="000C2F9D" w:rsidRDefault="000C2F9D" w:rsidP="000C2F9D">
      <w:pPr>
        <w:bidi/>
        <w:jc w:val="both"/>
        <w:rPr>
          <w:rFonts w:cs="David" w:hint="cs"/>
          <w:rtl/>
        </w:rPr>
      </w:pPr>
      <w:r>
        <w:rPr>
          <w:rFonts w:cs="David" w:hint="cs"/>
          <w:rtl/>
        </w:rPr>
        <w:tab/>
        <w:t xml:space="preserve">אז זה גם משהו שלא הכנסנו לרצף הכרונולוגי, כי זה יכול להיות בעצם בכל שלב. לכן זה בסוף, בהערות הכלליות. אז יש לנו קודם כל חזרה מהצעת חוק ממשלתית, מה שהיום מוסדר בסעיף 132. הממשלה רשאית לחזור בה מהצעת חוק ממשלתית כולה. כך, אגב, גם כתוב היום. זה עניין שהוא די משמעותי, ה "כולה" הזה, בעיקר בחוק ההסדרים. הכלל הוא </w:t>
      </w:r>
      <w:r>
        <w:rPr>
          <w:rFonts w:cs="David"/>
          <w:rtl/>
        </w:rPr>
        <w:t>–</w:t>
      </w:r>
      <w:r>
        <w:rPr>
          <w:rFonts w:cs="David" w:hint="cs"/>
          <w:rtl/>
        </w:rPr>
        <w:t xml:space="preserve"> כולה, כל עוד לא התקבל החוק בקריאה השלישית, בהודעה לכנסת.  אני קוראת :"הודעת הממשלה על חזרה מהצעת חוק תימסר במליאת הכנסת על ידי שר או סגן שר או בכתב באמצעות מזכיר הממשלה ליו"ר הכנסת שיודיע על כך לכנסת". זו הסדרה קצת יותר מפורטת ממה שכתוב היום. היום רק כתוב </w:t>
      </w:r>
      <w:r>
        <w:rPr>
          <w:rFonts w:cs="David"/>
          <w:rtl/>
        </w:rPr>
        <w:t>–</w:t>
      </w:r>
      <w:r>
        <w:rPr>
          <w:rFonts w:cs="David" w:hint="cs"/>
          <w:rtl/>
        </w:rPr>
        <w:t xml:space="preserve"> על ידי הודעה בכנסת או הודעה בכתב ליו"ר הכנסת, לא כתוב מי. פה מוצע שבמליאה זה יהיה כל שר או סגן שר,  ובכתב זה יהיה מזכיר הממשלה ליו"ר הכנסת. </w:t>
      </w:r>
    </w:p>
    <w:p w14:paraId="3F614607" w14:textId="77777777" w:rsidR="000C2F9D" w:rsidRDefault="000C2F9D" w:rsidP="000C2F9D">
      <w:pPr>
        <w:bidi/>
        <w:jc w:val="both"/>
        <w:rPr>
          <w:rFonts w:cs="David" w:hint="cs"/>
          <w:rtl/>
        </w:rPr>
      </w:pPr>
      <w:r>
        <w:rPr>
          <w:rFonts w:cs="David" w:hint="cs"/>
          <w:rtl/>
        </w:rPr>
        <w:t xml:space="preserve"> </w:t>
      </w:r>
    </w:p>
    <w:p w14:paraId="11C855E2"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D9382B0" w14:textId="77777777" w:rsidR="000C2F9D" w:rsidRDefault="000C2F9D" w:rsidP="000C2F9D">
      <w:pPr>
        <w:bidi/>
        <w:jc w:val="both"/>
        <w:rPr>
          <w:rFonts w:cs="David" w:hint="cs"/>
          <w:u w:val="single"/>
          <w:rtl/>
        </w:rPr>
      </w:pPr>
    </w:p>
    <w:p w14:paraId="2F096DA2" w14:textId="77777777" w:rsidR="000C2F9D" w:rsidRDefault="000C2F9D" w:rsidP="000C2F9D">
      <w:pPr>
        <w:bidi/>
        <w:jc w:val="both"/>
        <w:rPr>
          <w:rFonts w:cs="David" w:hint="cs"/>
          <w:rtl/>
        </w:rPr>
      </w:pPr>
      <w:r>
        <w:rPr>
          <w:rFonts w:cs="David" w:hint="cs"/>
          <w:rtl/>
        </w:rPr>
        <w:tab/>
        <w:t xml:space="preserve">אני מבקש להתנגד לסעיף. ממשלה מגישה הצעת חוק. היא עוברת קריאה ראשונה ובאה לוועדה. הוועדה משקיעה המון עבודה, ובין היתר עושה גם כמה שינויים. הממשלה מגישה הסתייגות על השינויים שנעשו בוועדה, וההסתייגות נופלת במליאה, בקריאה שניה. ואז, אחרי שבזבזנו כל כך הרבה זמן, פתאום הם אומרים שהם חוזרים בהם. עד כמה שאני יודע </w:t>
      </w:r>
      <w:r>
        <w:rPr>
          <w:rFonts w:cs="David"/>
          <w:rtl/>
        </w:rPr>
        <w:t>–</w:t>
      </w:r>
      <w:r>
        <w:rPr>
          <w:rFonts w:cs="David" w:hint="cs"/>
          <w:rtl/>
        </w:rPr>
        <w:t xml:space="preserve"> ברגע שחוק עבר לוועדה, הוא מפסיק להיות חוק של המציע. </w:t>
      </w:r>
    </w:p>
    <w:p w14:paraId="17BFB593" w14:textId="77777777" w:rsidR="000C2F9D" w:rsidRDefault="000C2F9D" w:rsidP="000C2F9D">
      <w:pPr>
        <w:bidi/>
        <w:jc w:val="both"/>
        <w:rPr>
          <w:rFonts w:cs="David" w:hint="cs"/>
          <w:rtl/>
        </w:rPr>
      </w:pPr>
    </w:p>
    <w:p w14:paraId="30A57416" w14:textId="77777777" w:rsidR="000C2F9D" w:rsidRDefault="000C2F9D" w:rsidP="000C2F9D">
      <w:pPr>
        <w:keepNext/>
        <w:bidi/>
        <w:jc w:val="both"/>
        <w:rPr>
          <w:rFonts w:cs="David" w:hint="cs"/>
          <w:rtl/>
        </w:rPr>
      </w:pPr>
      <w:r>
        <w:rPr>
          <w:rFonts w:cs="David" w:hint="cs"/>
          <w:u w:val="single"/>
          <w:rtl/>
        </w:rPr>
        <w:t>ארבל אסטרחן:</w:t>
      </w:r>
    </w:p>
    <w:p w14:paraId="566345DC" w14:textId="77777777" w:rsidR="000C2F9D" w:rsidRPr="00E97A5F" w:rsidRDefault="000C2F9D" w:rsidP="000C2F9D">
      <w:pPr>
        <w:keepNext/>
        <w:bidi/>
        <w:jc w:val="both"/>
        <w:rPr>
          <w:rFonts w:cs="David" w:hint="cs"/>
          <w:rtl/>
        </w:rPr>
      </w:pPr>
      <w:r>
        <w:rPr>
          <w:rFonts w:cs="David" w:hint="cs"/>
          <w:rtl/>
        </w:rPr>
        <w:tab/>
      </w:r>
    </w:p>
    <w:p w14:paraId="397BE8E8" w14:textId="77777777" w:rsidR="000C2F9D" w:rsidRDefault="000C2F9D" w:rsidP="000C2F9D">
      <w:pPr>
        <w:bidi/>
        <w:jc w:val="both"/>
        <w:rPr>
          <w:rFonts w:cs="David" w:hint="cs"/>
          <w:rtl/>
        </w:rPr>
      </w:pPr>
      <w:r>
        <w:rPr>
          <w:rFonts w:cs="David" w:hint="cs"/>
          <w:rtl/>
        </w:rPr>
        <w:tab/>
        <w:t xml:space="preserve">גם בפרטית </w:t>
      </w:r>
      <w:r>
        <w:rPr>
          <w:rFonts w:cs="David"/>
          <w:rtl/>
        </w:rPr>
        <w:t>–</w:t>
      </w:r>
      <w:r>
        <w:rPr>
          <w:rFonts w:cs="David" w:hint="cs"/>
          <w:rtl/>
        </w:rPr>
        <w:t xml:space="preserve"> לפי התקנות היום השלב הוא עד שהוועדה מאשרת את זה לשניה ושלישית, לא עד שזה עובר לוועדה. </w:t>
      </w:r>
    </w:p>
    <w:p w14:paraId="61A2D9E8" w14:textId="77777777" w:rsidR="000C2F9D" w:rsidRDefault="000C2F9D" w:rsidP="000C2F9D">
      <w:pPr>
        <w:bidi/>
        <w:jc w:val="both"/>
        <w:rPr>
          <w:rFonts w:cs="David" w:hint="cs"/>
          <w:rtl/>
        </w:rPr>
      </w:pPr>
    </w:p>
    <w:p w14:paraId="3F8E7A04"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57EBB209" w14:textId="77777777" w:rsidR="000C2F9D" w:rsidRDefault="000C2F9D" w:rsidP="000C2F9D">
      <w:pPr>
        <w:bidi/>
        <w:jc w:val="both"/>
        <w:rPr>
          <w:rFonts w:cs="David" w:hint="cs"/>
          <w:u w:val="single"/>
          <w:rtl/>
        </w:rPr>
      </w:pPr>
    </w:p>
    <w:p w14:paraId="0819E129" w14:textId="77777777" w:rsidR="000C2F9D" w:rsidRDefault="000C2F9D" w:rsidP="000C2F9D">
      <w:pPr>
        <w:bidi/>
        <w:jc w:val="both"/>
        <w:rPr>
          <w:rFonts w:cs="David" w:hint="cs"/>
          <w:rtl/>
        </w:rPr>
      </w:pPr>
      <w:r>
        <w:rPr>
          <w:rFonts w:cs="David" w:hint="cs"/>
          <w:rtl/>
        </w:rPr>
        <w:tab/>
        <w:t>זה בדיוק העניין. ברגע שהוועדה אישרה את זה לשניה ושלישית, כי החוק הופך להיות חוק - -</w:t>
      </w:r>
    </w:p>
    <w:p w14:paraId="63DF85DC" w14:textId="77777777" w:rsidR="000C2F9D" w:rsidRDefault="000C2F9D" w:rsidP="000C2F9D">
      <w:pPr>
        <w:bidi/>
        <w:jc w:val="both"/>
        <w:rPr>
          <w:rFonts w:cs="David" w:hint="cs"/>
          <w:rtl/>
        </w:rPr>
      </w:pPr>
      <w:r>
        <w:rPr>
          <w:rFonts w:cs="David" w:hint="cs"/>
          <w:rtl/>
        </w:rPr>
        <w:t xml:space="preserve">אותו הדבר גם בהצעת חוק ממשלתית. חוק ההתיישנות </w:t>
      </w:r>
      <w:r>
        <w:rPr>
          <w:rFonts w:cs="David"/>
          <w:rtl/>
        </w:rPr>
        <w:t>–</w:t>
      </w:r>
      <w:r>
        <w:rPr>
          <w:rFonts w:cs="David" w:hint="cs"/>
          <w:rtl/>
        </w:rPr>
        <w:t xml:space="preserve"> ישבנו עליו שנתיים. </w:t>
      </w:r>
    </w:p>
    <w:p w14:paraId="111F29F5" w14:textId="77777777" w:rsidR="000C2F9D" w:rsidRDefault="000C2F9D" w:rsidP="000C2F9D">
      <w:pPr>
        <w:bidi/>
        <w:jc w:val="both"/>
        <w:rPr>
          <w:rFonts w:cs="David" w:hint="cs"/>
          <w:rtl/>
        </w:rPr>
      </w:pPr>
    </w:p>
    <w:p w14:paraId="73995818" w14:textId="77777777" w:rsidR="000C2F9D" w:rsidRPr="00142BBB" w:rsidRDefault="000C2F9D" w:rsidP="000C2F9D">
      <w:pPr>
        <w:bidi/>
        <w:jc w:val="both"/>
        <w:rPr>
          <w:rFonts w:cs="David" w:hint="cs"/>
          <w:u w:val="single"/>
          <w:rtl/>
        </w:rPr>
      </w:pPr>
      <w:r w:rsidRPr="00142BBB">
        <w:rPr>
          <w:rFonts w:cs="David" w:hint="cs"/>
          <w:u w:val="single"/>
          <w:rtl/>
        </w:rPr>
        <w:t>דורית ואג:</w:t>
      </w:r>
    </w:p>
    <w:p w14:paraId="5CD5847B" w14:textId="77777777" w:rsidR="000C2F9D" w:rsidRDefault="000C2F9D" w:rsidP="000C2F9D">
      <w:pPr>
        <w:bidi/>
        <w:jc w:val="both"/>
        <w:rPr>
          <w:rFonts w:cs="David" w:hint="cs"/>
          <w:rtl/>
        </w:rPr>
      </w:pPr>
    </w:p>
    <w:p w14:paraId="064854F4" w14:textId="77777777" w:rsidR="000C2F9D" w:rsidRDefault="000C2F9D" w:rsidP="000C2F9D">
      <w:pPr>
        <w:bidi/>
        <w:jc w:val="both"/>
        <w:rPr>
          <w:rFonts w:cs="David" w:hint="cs"/>
          <w:rtl/>
        </w:rPr>
      </w:pPr>
      <w:r>
        <w:rPr>
          <w:rFonts w:cs="David" w:hint="cs"/>
          <w:rtl/>
        </w:rPr>
        <w:tab/>
        <w:t xml:space="preserve">כל יום חמישי, חמש שעות. </w:t>
      </w:r>
    </w:p>
    <w:p w14:paraId="1FEFC832" w14:textId="77777777" w:rsidR="000C2F9D" w:rsidRDefault="000C2F9D" w:rsidP="000C2F9D">
      <w:pPr>
        <w:bidi/>
        <w:jc w:val="both"/>
        <w:rPr>
          <w:rFonts w:cs="David" w:hint="cs"/>
          <w:rtl/>
        </w:rPr>
      </w:pPr>
    </w:p>
    <w:p w14:paraId="4CDFD871"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27F3C52" w14:textId="77777777" w:rsidR="000C2F9D" w:rsidRDefault="000C2F9D" w:rsidP="000C2F9D">
      <w:pPr>
        <w:bidi/>
        <w:jc w:val="both"/>
        <w:rPr>
          <w:rFonts w:cs="David" w:hint="cs"/>
          <w:u w:val="single"/>
          <w:rtl/>
        </w:rPr>
      </w:pPr>
    </w:p>
    <w:p w14:paraId="2639E464" w14:textId="77777777" w:rsidR="000C2F9D" w:rsidRDefault="000C2F9D" w:rsidP="000C2F9D">
      <w:pPr>
        <w:bidi/>
        <w:jc w:val="both"/>
        <w:rPr>
          <w:rFonts w:cs="David" w:hint="cs"/>
          <w:rtl/>
        </w:rPr>
      </w:pPr>
      <w:r>
        <w:rPr>
          <w:rFonts w:cs="David" w:hint="cs"/>
          <w:rtl/>
        </w:rPr>
        <w:tab/>
        <w:t xml:space="preserve">ומה שקרה זה שחבר הכנסת בן ששון שהיה קודמי בוועדה החליט שאת תקופת ההתיישנות הוא ישאיר לסוף. וכאשר הצעת העניין ל- 4 שנות התיישנות נפלה, הממשלה משכה את החוק. יש גבול, מה, אנחנו לא עובדים לחינם. </w:t>
      </w:r>
    </w:p>
    <w:p w14:paraId="15FB9890" w14:textId="77777777" w:rsidR="000C2F9D" w:rsidRDefault="000C2F9D" w:rsidP="000C2F9D">
      <w:pPr>
        <w:bidi/>
        <w:jc w:val="both"/>
        <w:rPr>
          <w:rFonts w:cs="David" w:hint="cs"/>
          <w:rtl/>
        </w:rPr>
      </w:pPr>
    </w:p>
    <w:p w14:paraId="701883AF" w14:textId="77777777" w:rsidR="000C2F9D" w:rsidRDefault="000C2F9D" w:rsidP="000C2F9D">
      <w:pPr>
        <w:keepNext/>
        <w:bidi/>
        <w:jc w:val="both"/>
        <w:rPr>
          <w:rFonts w:cs="David" w:hint="cs"/>
          <w:rtl/>
        </w:rPr>
      </w:pPr>
      <w:r>
        <w:rPr>
          <w:rFonts w:cs="David" w:hint="cs"/>
          <w:u w:val="single"/>
          <w:rtl/>
        </w:rPr>
        <w:t>ארבל אסטרחן:</w:t>
      </w:r>
    </w:p>
    <w:p w14:paraId="7780B354" w14:textId="77777777" w:rsidR="000C2F9D" w:rsidRPr="00E97A5F" w:rsidRDefault="000C2F9D" w:rsidP="000C2F9D">
      <w:pPr>
        <w:keepNext/>
        <w:bidi/>
        <w:jc w:val="both"/>
        <w:rPr>
          <w:rFonts w:cs="David" w:hint="cs"/>
          <w:rtl/>
        </w:rPr>
      </w:pPr>
      <w:r>
        <w:rPr>
          <w:rFonts w:cs="David" w:hint="cs"/>
          <w:rtl/>
        </w:rPr>
        <w:tab/>
      </w:r>
    </w:p>
    <w:p w14:paraId="1F6C86F1" w14:textId="77777777" w:rsidR="000C2F9D" w:rsidRDefault="000C2F9D" w:rsidP="000C2F9D">
      <w:pPr>
        <w:bidi/>
        <w:jc w:val="both"/>
        <w:rPr>
          <w:rFonts w:cs="David" w:hint="cs"/>
          <w:rtl/>
        </w:rPr>
      </w:pPr>
      <w:r>
        <w:rPr>
          <w:rFonts w:cs="David" w:hint="cs"/>
          <w:rtl/>
        </w:rPr>
        <w:tab/>
        <w:t xml:space="preserve">איפה היא נפלה, בוועדה? </w:t>
      </w:r>
    </w:p>
    <w:p w14:paraId="218194E8" w14:textId="77777777" w:rsidR="000C2F9D" w:rsidRDefault="000C2F9D" w:rsidP="000C2F9D">
      <w:pPr>
        <w:bidi/>
        <w:jc w:val="both"/>
        <w:rPr>
          <w:rFonts w:cs="David" w:hint="cs"/>
          <w:rtl/>
        </w:rPr>
      </w:pPr>
    </w:p>
    <w:p w14:paraId="033A5B75"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70D33C71" w14:textId="77777777" w:rsidR="000C2F9D" w:rsidRDefault="000C2F9D" w:rsidP="000C2F9D">
      <w:pPr>
        <w:bidi/>
        <w:jc w:val="both"/>
        <w:rPr>
          <w:rFonts w:cs="David" w:hint="cs"/>
          <w:u w:val="single"/>
          <w:rtl/>
        </w:rPr>
      </w:pPr>
    </w:p>
    <w:p w14:paraId="72C2A9F2" w14:textId="77777777" w:rsidR="000C2F9D" w:rsidRDefault="000C2F9D" w:rsidP="000C2F9D">
      <w:pPr>
        <w:bidi/>
        <w:jc w:val="both"/>
        <w:rPr>
          <w:rFonts w:cs="David" w:hint="cs"/>
          <w:rtl/>
        </w:rPr>
      </w:pPr>
      <w:r>
        <w:rPr>
          <w:rFonts w:cs="David" w:hint="cs"/>
          <w:rtl/>
        </w:rPr>
        <w:tab/>
        <w:t xml:space="preserve">הם משכו את החוק. </w:t>
      </w:r>
    </w:p>
    <w:p w14:paraId="30FE933D" w14:textId="77777777" w:rsidR="000C2F9D" w:rsidRDefault="000C2F9D" w:rsidP="000C2F9D">
      <w:pPr>
        <w:bidi/>
        <w:jc w:val="both"/>
        <w:rPr>
          <w:rFonts w:cs="David" w:hint="cs"/>
          <w:rtl/>
        </w:rPr>
      </w:pPr>
    </w:p>
    <w:p w14:paraId="31635B69" w14:textId="77777777" w:rsidR="000C2F9D" w:rsidRDefault="000C2F9D" w:rsidP="000C2F9D">
      <w:pPr>
        <w:keepNext/>
        <w:bidi/>
        <w:jc w:val="both"/>
        <w:rPr>
          <w:rFonts w:cs="David" w:hint="cs"/>
          <w:rtl/>
        </w:rPr>
      </w:pPr>
      <w:r>
        <w:rPr>
          <w:rFonts w:cs="David" w:hint="cs"/>
          <w:u w:val="single"/>
          <w:rtl/>
        </w:rPr>
        <w:t>ארבל אסטרחן:</w:t>
      </w:r>
    </w:p>
    <w:p w14:paraId="4BB6933A" w14:textId="77777777" w:rsidR="000C2F9D" w:rsidRPr="00E97A5F" w:rsidRDefault="000C2F9D" w:rsidP="000C2F9D">
      <w:pPr>
        <w:keepNext/>
        <w:bidi/>
        <w:jc w:val="both"/>
        <w:rPr>
          <w:rFonts w:cs="David" w:hint="cs"/>
          <w:rtl/>
        </w:rPr>
      </w:pPr>
      <w:r>
        <w:rPr>
          <w:rFonts w:cs="David" w:hint="cs"/>
          <w:rtl/>
        </w:rPr>
        <w:tab/>
      </w:r>
    </w:p>
    <w:p w14:paraId="363AE7DF" w14:textId="77777777" w:rsidR="000C2F9D" w:rsidRDefault="000C2F9D" w:rsidP="000C2F9D">
      <w:pPr>
        <w:bidi/>
        <w:jc w:val="both"/>
        <w:rPr>
          <w:rFonts w:cs="David" w:hint="cs"/>
          <w:rtl/>
        </w:rPr>
      </w:pPr>
      <w:r>
        <w:rPr>
          <w:rFonts w:cs="David" w:hint="cs"/>
          <w:rtl/>
        </w:rPr>
        <w:tab/>
        <w:t>אבל כל עוד זה בוועדה, גם אם זה ח"כ פרטי הוא יכול למשוך, עד שהוועדה לא אישרה את זה לקריאה שניה ושלישית - -</w:t>
      </w:r>
    </w:p>
    <w:p w14:paraId="0CDE1AA6" w14:textId="77777777" w:rsidR="000C2F9D" w:rsidRDefault="000C2F9D" w:rsidP="000C2F9D">
      <w:pPr>
        <w:bidi/>
        <w:jc w:val="both"/>
        <w:rPr>
          <w:rFonts w:cs="David" w:hint="cs"/>
          <w:rtl/>
        </w:rPr>
      </w:pPr>
    </w:p>
    <w:p w14:paraId="3FB11477"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76B01FC" w14:textId="77777777" w:rsidR="000C2F9D" w:rsidRDefault="000C2F9D" w:rsidP="000C2F9D">
      <w:pPr>
        <w:bidi/>
        <w:jc w:val="both"/>
        <w:rPr>
          <w:rFonts w:cs="David" w:hint="cs"/>
          <w:u w:val="single"/>
          <w:rtl/>
        </w:rPr>
      </w:pPr>
    </w:p>
    <w:p w14:paraId="2F37D17A" w14:textId="77777777" w:rsidR="000C2F9D" w:rsidRDefault="000C2F9D" w:rsidP="000C2F9D">
      <w:pPr>
        <w:bidi/>
        <w:jc w:val="both"/>
        <w:rPr>
          <w:rFonts w:cs="David" w:hint="cs"/>
          <w:rtl/>
        </w:rPr>
      </w:pPr>
      <w:r>
        <w:rPr>
          <w:rFonts w:cs="David" w:hint="cs"/>
          <w:rtl/>
        </w:rPr>
        <w:tab/>
        <w:t xml:space="preserve">אני חושב שנעשה את זה באותו מסלול כמו שעשינו בחקיקה הפרטית. </w:t>
      </w:r>
    </w:p>
    <w:p w14:paraId="0B6C0041" w14:textId="77777777" w:rsidR="000C2F9D" w:rsidRDefault="000C2F9D" w:rsidP="000C2F9D">
      <w:pPr>
        <w:bidi/>
        <w:jc w:val="both"/>
        <w:rPr>
          <w:rFonts w:cs="David" w:hint="cs"/>
          <w:rtl/>
        </w:rPr>
      </w:pPr>
    </w:p>
    <w:p w14:paraId="4952634D" w14:textId="77777777" w:rsidR="000C2F9D" w:rsidRDefault="000C2F9D" w:rsidP="000C2F9D">
      <w:pPr>
        <w:keepNext/>
        <w:bidi/>
        <w:jc w:val="both"/>
        <w:rPr>
          <w:rFonts w:cs="David" w:hint="cs"/>
          <w:rtl/>
        </w:rPr>
      </w:pPr>
      <w:r>
        <w:rPr>
          <w:rFonts w:cs="David" w:hint="cs"/>
          <w:u w:val="single"/>
          <w:rtl/>
        </w:rPr>
        <w:t>ארבל אסטרחן:</w:t>
      </w:r>
    </w:p>
    <w:p w14:paraId="78B868D2" w14:textId="77777777" w:rsidR="000C2F9D" w:rsidRDefault="000C2F9D" w:rsidP="000C2F9D">
      <w:pPr>
        <w:keepNext/>
        <w:bidi/>
        <w:jc w:val="both"/>
        <w:rPr>
          <w:rFonts w:cs="David" w:hint="cs"/>
          <w:rtl/>
        </w:rPr>
      </w:pPr>
    </w:p>
    <w:p w14:paraId="559A370D" w14:textId="77777777" w:rsidR="000C2F9D" w:rsidRDefault="000C2F9D" w:rsidP="000C2F9D">
      <w:pPr>
        <w:bidi/>
        <w:jc w:val="both"/>
        <w:rPr>
          <w:rFonts w:cs="David" w:hint="cs"/>
          <w:rtl/>
        </w:rPr>
      </w:pPr>
      <w:r>
        <w:rPr>
          <w:rFonts w:cs="David" w:hint="cs"/>
          <w:rtl/>
        </w:rPr>
        <w:tab/>
        <w:t xml:space="preserve">זה אומר שכשהוועדה עדיין דנה בזה </w:t>
      </w:r>
      <w:r>
        <w:rPr>
          <w:rFonts w:cs="David"/>
          <w:rtl/>
        </w:rPr>
        <w:t>–</w:t>
      </w:r>
      <w:r>
        <w:rPr>
          <w:rFonts w:cs="David" w:hint="cs"/>
          <w:rtl/>
        </w:rPr>
        <w:t xml:space="preserve"> אפשר עוד למשוך. רק כשהממשלה אישרה את החוק להנחה - - </w:t>
      </w:r>
    </w:p>
    <w:p w14:paraId="183EC3D1" w14:textId="77777777" w:rsidR="000C2F9D" w:rsidRDefault="000C2F9D" w:rsidP="000C2F9D">
      <w:pPr>
        <w:bidi/>
        <w:jc w:val="both"/>
        <w:rPr>
          <w:rFonts w:cs="David" w:hint="cs"/>
          <w:rtl/>
        </w:rPr>
      </w:pPr>
    </w:p>
    <w:p w14:paraId="3AEAF774" w14:textId="77777777" w:rsidR="000C2F9D" w:rsidRPr="00142BBB" w:rsidRDefault="000C2F9D" w:rsidP="000C2F9D">
      <w:pPr>
        <w:bidi/>
        <w:jc w:val="both"/>
        <w:rPr>
          <w:rFonts w:cs="David" w:hint="cs"/>
          <w:u w:val="single"/>
          <w:rtl/>
        </w:rPr>
      </w:pPr>
      <w:r w:rsidRPr="00142BBB">
        <w:rPr>
          <w:rFonts w:cs="David" w:hint="cs"/>
          <w:u w:val="single"/>
          <w:rtl/>
        </w:rPr>
        <w:t>היו"ר יריב לוין:</w:t>
      </w:r>
    </w:p>
    <w:p w14:paraId="6323DE67" w14:textId="77777777" w:rsidR="000C2F9D" w:rsidRDefault="000C2F9D" w:rsidP="000C2F9D">
      <w:pPr>
        <w:bidi/>
        <w:jc w:val="both"/>
        <w:rPr>
          <w:rFonts w:cs="David" w:hint="cs"/>
          <w:rtl/>
        </w:rPr>
      </w:pPr>
    </w:p>
    <w:p w14:paraId="7217F746" w14:textId="77777777" w:rsidR="000C2F9D" w:rsidRDefault="000C2F9D" w:rsidP="000C2F9D">
      <w:pPr>
        <w:bidi/>
        <w:jc w:val="both"/>
        <w:rPr>
          <w:rFonts w:cs="David" w:hint="cs"/>
          <w:rtl/>
        </w:rPr>
      </w:pPr>
      <w:r>
        <w:rPr>
          <w:rFonts w:cs="David" w:hint="cs"/>
          <w:rtl/>
        </w:rPr>
        <w:tab/>
        <w:t xml:space="preserve">בסדר. </w:t>
      </w:r>
    </w:p>
    <w:p w14:paraId="1C761AD0" w14:textId="77777777" w:rsidR="000C2F9D" w:rsidRDefault="000C2F9D" w:rsidP="000C2F9D">
      <w:pPr>
        <w:bidi/>
        <w:jc w:val="both"/>
        <w:rPr>
          <w:rFonts w:cs="David" w:hint="cs"/>
          <w:rtl/>
        </w:rPr>
      </w:pPr>
    </w:p>
    <w:p w14:paraId="79EF6411"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6FDEDD74" w14:textId="77777777" w:rsidR="000C2F9D" w:rsidRDefault="000C2F9D" w:rsidP="000C2F9D">
      <w:pPr>
        <w:bidi/>
        <w:jc w:val="both"/>
        <w:rPr>
          <w:rFonts w:cs="David" w:hint="cs"/>
          <w:u w:val="single"/>
          <w:rtl/>
        </w:rPr>
      </w:pPr>
    </w:p>
    <w:p w14:paraId="53E29FF4" w14:textId="77777777" w:rsidR="000C2F9D" w:rsidRDefault="000C2F9D" w:rsidP="000C2F9D">
      <w:pPr>
        <w:bidi/>
        <w:jc w:val="both"/>
        <w:rPr>
          <w:rFonts w:cs="David" w:hint="cs"/>
          <w:rtl/>
        </w:rPr>
      </w:pPr>
      <w:r>
        <w:rPr>
          <w:rFonts w:cs="David" w:hint="cs"/>
          <w:rtl/>
        </w:rPr>
        <w:tab/>
        <w:t xml:space="preserve">הם עכשיו הולכים להביא לי את הקודקס האזרחי. אלף סעיפים. אני אדון בכולו והם ימשכו לי אותו. </w:t>
      </w:r>
    </w:p>
    <w:p w14:paraId="381F3460" w14:textId="77777777" w:rsidR="000C2F9D" w:rsidRDefault="000C2F9D" w:rsidP="000C2F9D">
      <w:pPr>
        <w:bidi/>
        <w:jc w:val="both"/>
        <w:rPr>
          <w:rFonts w:cs="David" w:hint="cs"/>
          <w:rtl/>
        </w:rPr>
      </w:pPr>
    </w:p>
    <w:p w14:paraId="20290D76" w14:textId="77777777" w:rsidR="000C2F9D" w:rsidRDefault="000C2F9D" w:rsidP="000C2F9D">
      <w:pPr>
        <w:bidi/>
        <w:jc w:val="both"/>
        <w:rPr>
          <w:rFonts w:cs="David" w:hint="cs"/>
          <w:rtl/>
        </w:rPr>
      </w:pPr>
    </w:p>
    <w:p w14:paraId="61F61F63" w14:textId="77777777" w:rsidR="000C2F9D" w:rsidRDefault="000C2F9D" w:rsidP="000C2F9D">
      <w:pPr>
        <w:keepNext/>
        <w:bidi/>
        <w:jc w:val="both"/>
        <w:rPr>
          <w:rFonts w:cs="David" w:hint="cs"/>
          <w:rtl/>
        </w:rPr>
      </w:pPr>
      <w:r>
        <w:rPr>
          <w:rFonts w:cs="David" w:hint="cs"/>
          <w:u w:val="single"/>
          <w:rtl/>
        </w:rPr>
        <w:t>ארבל אסטרחן:</w:t>
      </w:r>
    </w:p>
    <w:p w14:paraId="3A1F09A8" w14:textId="77777777" w:rsidR="000C2F9D" w:rsidRPr="00E97A5F" w:rsidRDefault="000C2F9D" w:rsidP="000C2F9D">
      <w:pPr>
        <w:keepNext/>
        <w:bidi/>
        <w:jc w:val="both"/>
        <w:rPr>
          <w:rFonts w:cs="David" w:hint="cs"/>
          <w:rtl/>
        </w:rPr>
      </w:pPr>
      <w:r>
        <w:rPr>
          <w:rFonts w:cs="David" w:hint="cs"/>
          <w:rtl/>
        </w:rPr>
        <w:tab/>
      </w:r>
    </w:p>
    <w:p w14:paraId="53C25310" w14:textId="77777777" w:rsidR="000C2F9D" w:rsidRDefault="000C2F9D" w:rsidP="000C2F9D">
      <w:pPr>
        <w:bidi/>
        <w:jc w:val="both"/>
        <w:rPr>
          <w:rFonts w:cs="David" w:hint="cs"/>
          <w:rtl/>
        </w:rPr>
      </w:pPr>
      <w:r>
        <w:rPr>
          <w:rFonts w:cs="David" w:hint="cs"/>
          <w:rtl/>
        </w:rPr>
        <w:tab/>
        <w:t xml:space="preserve">אז זה יהיה </w:t>
      </w:r>
      <w:r>
        <w:rPr>
          <w:rFonts w:cs="David"/>
          <w:rtl/>
        </w:rPr>
        <w:t>–</w:t>
      </w:r>
      <w:r>
        <w:rPr>
          <w:rFonts w:cs="David" w:hint="cs"/>
          <w:rtl/>
        </w:rPr>
        <w:t xml:space="preserve"> "כל עוד הוועדה לא אישרה את הצעת החוק לקריאה השניה והשלישית". </w:t>
      </w:r>
    </w:p>
    <w:p w14:paraId="60F96F44" w14:textId="77777777" w:rsidR="000C2F9D" w:rsidRDefault="000C2F9D" w:rsidP="000C2F9D">
      <w:pPr>
        <w:bidi/>
        <w:jc w:val="both"/>
        <w:rPr>
          <w:rFonts w:cs="David" w:hint="cs"/>
          <w:rtl/>
        </w:rPr>
      </w:pPr>
    </w:p>
    <w:p w14:paraId="5C2E7777" w14:textId="77777777" w:rsidR="000C2F9D" w:rsidRDefault="000C2F9D" w:rsidP="000C2F9D">
      <w:pPr>
        <w:bidi/>
        <w:jc w:val="both"/>
        <w:rPr>
          <w:rFonts w:cs="David" w:hint="cs"/>
          <w:rtl/>
        </w:rPr>
      </w:pPr>
      <w:r>
        <w:rPr>
          <w:rFonts w:cs="David" w:hint="cs"/>
          <w:rtl/>
        </w:rPr>
        <w:tab/>
        <w:t xml:space="preserve">אני רוצה להבהיר פה לגבי רביזיה </w:t>
      </w:r>
      <w:r>
        <w:rPr>
          <w:rFonts w:cs="David"/>
          <w:rtl/>
        </w:rPr>
        <w:t>–</w:t>
      </w:r>
      <w:r>
        <w:rPr>
          <w:rFonts w:cs="David" w:hint="cs"/>
          <w:rtl/>
        </w:rPr>
        <w:t xml:space="preserve"> אני חושבת שזה ברור: הצביעו לקריאה שניה ושלישית? אי אפשר לחזור. אבל אם, נניח, ביקשו רביזיה והיא אושרה וזה נפתח , אז עדיין אפשר. </w:t>
      </w:r>
    </w:p>
    <w:p w14:paraId="7DAA026B" w14:textId="77777777" w:rsidR="000C2F9D" w:rsidRDefault="000C2F9D" w:rsidP="000C2F9D">
      <w:pPr>
        <w:bidi/>
        <w:jc w:val="both"/>
        <w:rPr>
          <w:rFonts w:cs="David" w:hint="cs"/>
          <w:rtl/>
        </w:rPr>
      </w:pPr>
      <w:r>
        <w:rPr>
          <w:rFonts w:cs="David" w:hint="cs"/>
          <w:rtl/>
        </w:rPr>
        <w:t xml:space="preserve"> </w:t>
      </w:r>
    </w:p>
    <w:p w14:paraId="7E2BBC2D" w14:textId="77777777" w:rsidR="000C2F9D" w:rsidRPr="00CE3707" w:rsidRDefault="000C2F9D" w:rsidP="000C2F9D">
      <w:pPr>
        <w:bidi/>
        <w:jc w:val="both"/>
        <w:rPr>
          <w:rFonts w:cs="David" w:hint="cs"/>
          <w:u w:val="single"/>
          <w:rtl/>
        </w:rPr>
      </w:pPr>
      <w:r w:rsidRPr="00CE3707">
        <w:rPr>
          <w:rFonts w:cs="David" w:hint="cs"/>
          <w:u w:val="single"/>
          <w:rtl/>
        </w:rPr>
        <w:t>דוד רותם:</w:t>
      </w:r>
    </w:p>
    <w:p w14:paraId="6EDF0D8B" w14:textId="77777777" w:rsidR="000C2F9D" w:rsidRDefault="000C2F9D" w:rsidP="000C2F9D">
      <w:pPr>
        <w:bidi/>
        <w:jc w:val="both"/>
        <w:rPr>
          <w:rFonts w:cs="David" w:hint="cs"/>
          <w:rtl/>
        </w:rPr>
      </w:pPr>
    </w:p>
    <w:p w14:paraId="7E178FCB" w14:textId="77777777" w:rsidR="000C2F9D" w:rsidRDefault="000C2F9D" w:rsidP="000C2F9D">
      <w:pPr>
        <w:bidi/>
        <w:jc w:val="both"/>
        <w:rPr>
          <w:rFonts w:cs="David" w:hint="cs"/>
          <w:rtl/>
        </w:rPr>
      </w:pPr>
      <w:r>
        <w:rPr>
          <w:rFonts w:cs="David" w:hint="cs"/>
          <w:rtl/>
        </w:rPr>
        <w:tab/>
        <w:t xml:space="preserve">כן, כי אז הדיון לא נגמר. </w:t>
      </w:r>
    </w:p>
    <w:p w14:paraId="68F45A27" w14:textId="77777777" w:rsidR="000C2F9D" w:rsidRDefault="000C2F9D" w:rsidP="000C2F9D">
      <w:pPr>
        <w:bidi/>
        <w:jc w:val="both"/>
        <w:rPr>
          <w:rFonts w:cs="David" w:hint="cs"/>
          <w:rtl/>
        </w:rPr>
      </w:pPr>
    </w:p>
    <w:p w14:paraId="01336A4E"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C81E789" w14:textId="77777777" w:rsidR="000C2F9D" w:rsidRDefault="000C2F9D" w:rsidP="000C2F9D">
      <w:pPr>
        <w:bidi/>
        <w:jc w:val="both"/>
        <w:rPr>
          <w:rFonts w:cs="David" w:hint="cs"/>
          <w:u w:val="single"/>
          <w:rtl/>
        </w:rPr>
      </w:pPr>
    </w:p>
    <w:p w14:paraId="0E9C4B44" w14:textId="77777777" w:rsidR="000C2F9D" w:rsidRDefault="000C2F9D" w:rsidP="000C2F9D">
      <w:pPr>
        <w:bidi/>
        <w:jc w:val="both"/>
        <w:rPr>
          <w:rFonts w:cs="David" w:hint="cs"/>
          <w:rtl/>
        </w:rPr>
      </w:pPr>
      <w:r>
        <w:rPr>
          <w:rFonts w:cs="David" w:hint="cs"/>
          <w:rtl/>
        </w:rPr>
        <w:tab/>
        <w:t xml:space="preserve">כן, ברור. </w:t>
      </w:r>
    </w:p>
    <w:p w14:paraId="1D001C2D" w14:textId="77777777" w:rsidR="000C2F9D" w:rsidRDefault="000C2F9D" w:rsidP="000C2F9D">
      <w:pPr>
        <w:bidi/>
        <w:jc w:val="both"/>
        <w:rPr>
          <w:rFonts w:cs="David" w:hint="cs"/>
          <w:rtl/>
        </w:rPr>
      </w:pPr>
    </w:p>
    <w:p w14:paraId="2845A97A"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3837538" w14:textId="77777777" w:rsidR="000C2F9D" w:rsidRDefault="000C2F9D" w:rsidP="000C2F9D">
      <w:pPr>
        <w:bidi/>
        <w:jc w:val="both"/>
        <w:rPr>
          <w:rFonts w:cs="David" w:hint="cs"/>
          <w:u w:val="single"/>
          <w:rtl/>
        </w:rPr>
      </w:pPr>
    </w:p>
    <w:p w14:paraId="3534908A" w14:textId="77777777" w:rsidR="000C2F9D" w:rsidRDefault="000C2F9D" w:rsidP="000C2F9D">
      <w:pPr>
        <w:bidi/>
        <w:jc w:val="both"/>
        <w:rPr>
          <w:rFonts w:cs="David" w:hint="cs"/>
          <w:rtl/>
        </w:rPr>
      </w:pPr>
      <w:r>
        <w:rPr>
          <w:rFonts w:cs="David" w:hint="cs"/>
          <w:rtl/>
        </w:rPr>
        <w:tab/>
        <w:t xml:space="preserve">סעיף הרביזיה, את החוות דעת של היועץ המשפטי לא הכנסתם לפה. </w:t>
      </w:r>
    </w:p>
    <w:p w14:paraId="3C99E040" w14:textId="77777777" w:rsidR="000C2F9D" w:rsidRDefault="000C2F9D" w:rsidP="000C2F9D">
      <w:pPr>
        <w:bidi/>
        <w:jc w:val="both"/>
        <w:rPr>
          <w:rFonts w:cs="David" w:hint="cs"/>
          <w:rtl/>
        </w:rPr>
      </w:pPr>
    </w:p>
    <w:p w14:paraId="763CDED6" w14:textId="77777777" w:rsidR="000C2F9D" w:rsidRPr="00CE3707" w:rsidRDefault="000C2F9D" w:rsidP="000C2F9D">
      <w:pPr>
        <w:bidi/>
        <w:jc w:val="both"/>
        <w:rPr>
          <w:rFonts w:cs="David" w:hint="cs"/>
          <w:u w:val="single"/>
          <w:rtl/>
        </w:rPr>
      </w:pPr>
      <w:r w:rsidRPr="00CE3707">
        <w:rPr>
          <w:rFonts w:cs="David" w:hint="cs"/>
          <w:u w:val="single"/>
          <w:rtl/>
        </w:rPr>
        <w:t>ארבל אסטרחן:</w:t>
      </w:r>
    </w:p>
    <w:p w14:paraId="183DA956" w14:textId="77777777" w:rsidR="000C2F9D" w:rsidRDefault="000C2F9D" w:rsidP="000C2F9D">
      <w:pPr>
        <w:bidi/>
        <w:jc w:val="both"/>
        <w:rPr>
          <w:rFonts w:cs="David" w:hint="cs"/>
          <w:rtl/>
        </w:rPr>
      </w:pPr>
    </w:p>
    <w:p w14:paraId="109609CF" w14:textId="77777777" w:rsidR="000C2F9D" w:rsidRDefault="000C2F9D" w:rsidP="000C2F9D">
      <w:pPr>
        <w:bidi/>
        <w:jc w:val="both"/>
        <w:rPr>
          <w:rFonts w:cs="David" w:hint="cs"/>
          <w:rtl/>
        </w:rPr>
      </w:pPr>
      <w:r>
        <w:rPr>
          <w:rFonts w:cs="David" w:hint="cs"/>
          <w:rtl/>
        </w:rPr>
        <w:tab/>
        <w:t xml:space="preserve">זה יהיה בפרק הוועדות. זה לא יהיה בפרק החקיקה, כי רביזיה </w:t>
      </w:r>
      <w:r>
        <w:rPr>
          <w:rFonts w:cs="David"/>
          <w:rtl/>
        </w:rPr>
        <w:t>–</w:t>
      </w:r>
      <w:r>
        <w:rPr>
          <w:rFonts w:cs="David" w:hint="cs"/>
          <w:rtl/>
        </w:rPr>
        <w:t xml:space="preserve"> נכון, כל החלטה בוועדה, ושם נכניס  - -</w:t>
      </w:r>
    </w:p>
    <w:p w14:paraId="6702FB33" w14:textId="77777777" w:rsidR="000C2F9D" w:rsidRDefault="000C2F9D" w:rsidP="000C2F9D">
      <w:pPr>
        <w:keepLines/>
        <w:bidi/>
        <w:jc w:val="both"/>
        <w:rPr>
          <w:rFonts w:cs="David" w:hint="cs"/>
          <w:rtl/>
        </w:rPr>
      </w:pPr>
    </w:p>
    <w:p w14:paraId="786BCBC9" w14:textId="77777777" w:rsidR="000C2F9D" w:rsidRDefault="000C2F9D" w:rsidP="000C2F9D">
      <w:pPr>
        <w:keepLines/>
        <w:bidi/>
        <w:jc w:val="both"/>
        <w:rPr>
          <w:rFonts w:cs="David" w:hint="cs"/>
          <w:u w:val="single"/>
          <w:rtl/>
        </w:rPr>
      </w:pPr>
      <w:r>
        <w:rPr>
          <w:rFonts w:cs="David" w:hint="cs"/>
          <w:u w:val="single"/>
          <w:rtl/>
        </w:rPr>
        <w:t>דוד רותם</w:t>
      </w:r>
      <w:r w:rsidRPr="00E36EB4">
        <w:rPr>
          <w:rFonts w:cs="David" w:hint="cs"/>
          <w:u w:val="single"/>
          <w:rtl/>
        </w:rPr>
        <w:t>:</w:t>
      </w:r>
    </w:p>
    <w:p w14:paraId="5A75CC50" w14:textId="77777777" w:rsidR="000C2F9D" w:rsidRDefault="000C2F9D" w:rsidP="000C2F9D">
      <w:pPr>
        <w:keepLines/>
        <w:bidi/>
        <w:jc w:val="both"/>
        <w:rPr>
          <w:rFonts w:cs="David" w:hint="cs"/>
          <w:rtl/>
        </w:rPr>
      </w:pPr>
    </w:p>
    <w:p w14:paraId="742C0149" w14:textId="77777777" w:rsidR="000C2F9D" w:rsidRDefault="000C2F9D" w:rsidP="000C2F9D">
      <w:pPr>
        <w:keepLines/>
        <w:bidi/>
        <w:jc w:val="both"/>
        <w:rPr>
          <w:rFonts w:cs="David" w:hint="cs"/>
          <w:rtl/>
        </w:rPr>
      </w:pPr>
      <w:r>
        <w:rPr>
          <w:rFonts w:cs="David" w:hint="cs"/>
          <w:rtl/>
        </w:rPr>
        <w:tab/>
        <w:t xml:space="preserve">נקבע שרביזיות לא יכולות להיות לא ביום ראשון ולא ביום חמישי, ועוד כמה הוראות. </w:t>
      </w:r>
    </w:p>
    <w:p w14:paraId="573A40C2" w14:textId="77777777" w:rsidR="000C2F9D" w:rsidRDefault="000C2F9D" w:rsidP="000C2F9D">
      <w:pPr>
        <w:bidi/>
        <w:jc w:val="both"/>
        <w:rPr>
          <w:rFonts w:cs="David" w:hint="cs"/>
          <w:rtl/>
        </w:rPr>
      </w:pPr>
    </w:p>
    <w:p w14:paraId="70D33A66" w14:textId="77777777" w:rsidR="000C2F9D" w:rsidRPr="00E03C2C" w:rsidRDefault="000C2F9D" w:rsidP="000C2F9D">
      <w:pPr>
        <w:keepNext/>
        <w:bidi/>
        <w:jc w:val="both"/>
        <w:rPr>
          <w:rFonts w:cs="David" w:hint="cs"/>
          <w:u w:val="single"/>
          <w:rtl/>
        </w:rPr>
      </w:pPr>
      <w:r w:rsidRPr="00E03C2C">
        <w:rPr>
          <w:rFonts w:cs="David" w:hint="cs"/>
          <w:u w:val="single"/>
          <w:rtl/>
        </w:rPr>
        <w:t>ירדנה מלר-הורוביץ:</w:t>
      </w:r>
    </w:p>
    <w:p w14:paraId="727458C8" w14:textId="77777777" w:rsidR="000C2F9D" w:rsidRDefault="000C2F9D" w:rsidP="000C2F9D">
      <w:pPr>
        <w:bidi/>
        <w:jc w:val="both"/>
        <w:rPr>
          <w:rFonts w:cs="David" w:hint="cs"/>
          <w:rtl/>
        </w:rPr>
      </w:pPr>
    </w:p>
    <w:p w14:paraId="747EE910" w14:textId="77777777" w:rsidR="000C2F9D" w:rsidRDefault="000C2F9D" w:rsidP="000C2F9D">
      <w:pPr>
        <w:bidi/>
        <w:jc w:val="both"/>
        <w:rPr>
          <w:rFonts w:cs="David" w:hint="cs"/>
          <w:rtl/>
        </w:rPr>
      </w:pPr>
      <w:r>
        <w:rPr>
          <w:rFonts w:cs="David" w:hint="cs"/>
          <w:rtl/>
        </w:rPr>
        <w:tab/>
        <w:t xml:space="preserve">אבל אם למשל </w:t>
      </w:r>
      <w:r>
        <w:rPr>
          <w:rFonts w:cs="David"/>
          <w:rtl/>
        </w:rPr>
        <w:t>–</w:t>
      </w:r>
      <w:r>
        <w:rPr>
          <w:rFonts w:cs="David" w:hint="cs"/>
          <w:rtl/>
        </w:rPr>
        <w:t xml:space="preserve"> בתקציב, עושים דיונים מרתוניים וגם בימי ראשון וחמישי, אי אפשר יהיה להצביע על רביזיבה? </w:t>
      </w:r>
    </w:p>
    <w:p w14:paraId="43C0071E" w14:textId="77777777" w:rsidR="000C2F9D" w:rsidRDefault="000C2F9D" w:rsidP="000C2F9D">
      <w:pPr>
        <w:bidi/>
        <w:jc w:val="both"/>
        <w:rPr>
          <w:rFonts w:cs="David" w:hint="cs"/>
          <w:rtl/>
        </w:rPr>
      </w:pPr>
    </w:p>
    <w:p w14:paraId="38DDF0ED"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5708492" w14:textId="77777777" w:rsidR="000C2F9D" w:rsidRDefault="000C2F9D" w:rsidP="000C2F9D">
      <w:pPr>
        <w:bidi/>
        <w:jc w:val="both"/>
        <w:rPr>
          <w:rFonts w:cs="David" w:hint="cs"/>
          <w:u w:val="single"/>
          <w:rtl/>
        </w:rPr>
      </w:pPr>
    </w:p>
    <w:p w14:paraId="389AB207" w14:textId="77777777" w:rsidR="000C2F9D" w:rsidRDefault="000C2F9D" w:rsidP="000C2F9D">
      <w:pPr>
        <w:bidi/>
        <w:jc w:val="both"/>
        <w:rPr>
          <w:rFonts w:cs="David" w:hint="cs"/>
          <w:rtl/>
        </w:rPr>
      </w:pPr>
      <w:r>
        <w:rPr>
          <w:rFonts w:cs="David" w:hint="cs"/>
          <w:rtl/>
        </w:rPr>
        <w:tab/>
        <w:t xml:space="preserve">בואו לא נדון במה שעוד לא הגענו אליו. </w:t>
      </w:r>
    </w:p>
    <w:p w14:paraId="21AC79FB" w14:textId="77777777" w:rsidR="000C2F9D" w:rsidRDefault="000C2F9D" w:rsidP="000C2F9D">
      <w:pPr>
        <w:bidi/>
        <w:jc w:val="both"/>
        <w:rPr>
          <w:rFonts w:cs="David" w:hint="cs"/>
          <w:rtl/>
        </w:rPr>
      </w:pPr>
    </w:p>
    <w:p w14:paraId="70D057F0"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3CA9684" w14:textId="77777777" w:rsidR="000C2F9D" w:rsidRDefault="000C2F9D" w:rsidP="000C2F9D">
      <w:pPr>
        <w:bidi/>
        <w:jc w:val="both"/>
        <w:rPr>
          <w:rFonts w:cs="David" w:hint="cs"/>
          <w:u w:val="single"/>
          <w:rtl/>
        </w:rPr>
      </w:pPr>
    </w:p>
    <w:p w14:paraId="0DFCF10A" w14:textId="77777777" w:rsidR="000C2F9D" w:rsidRDefault="000C2F9D" w:rsidP="000C2F9D">
      <w:pPr>
        <w:bidi/>
        <w:jc w:val="both"/>
        <w:rPr>
          <w:rFonts w:cs="David" w:hint="cs"/>
          <w:rtl/>
        </w:rPr>
      </w:pPr>
      <w:r>
        <w:rPr>
          <w:rFonts w:cs="David" w:hint="cs"/>
          <w:rtl/>
        </w:rPr>
        <w:tab/>
        <w:t xml:space="preserve">קיבלתי חוות דעת, היתה אלי פניה מיושב ראש הכנסת שראשון וחמישי זה לא ימי עבודה אז מה פתאום אני עושה רביזיות בימים האלה.  </w:t>
      </w:r>
    </w:p>
    <w:p w14:paraId="3BB7D11E" w14:textId="77777777" w:rsidR="000C2F9D" w:rsidRDefault="000C2F9D" w:rsidP="000C2F9D">
      <w:pPr>
        <w:bidi/>
        <w:jc w:val="both"/>
        <w:rPr>
          <w:rFonts w:cs="David" w:hint="cs"/>
          <w:rtl/>
        </w:rPr>
      </w:pPr>
    </w:p>
    <w:p w14:paraId="15DE467D" w14:textId="77777777" w:rsidR="000C2F9D" w:rsidRDefault="000C2F9D" w:rsidP="000C2F9D">
      <w:pPr>
        <w:keepNext/>
        <w:bidi/>
        <w:jc w:val="both"/>
        <w:rPr>
          <w:rFonts w:cs="David" w:hint="cs"/>
          <w:rtl/>
        </w:rPr>
      </w:pPr>
      <w:r>
        <w:rPr>
          <w:rFonts w:cs="David" w:hint="cs"/>
          <w:u w:val="single"/>
          <w:rtl/>
        </w:rPr>
        <w:t>ארבל אסטרחן:</w:t>
      </w:r>
    </w:p>
    <w:p w14:paraId="0B42F40B" w14:textId="77777777" w:rsidR="000C2F9D" w:rsidRDefault="000C2F9D" w:rsidP="000C2F9D">
      <w:pPr>
        <w:keepNext/>
        <w:bidi/>
        <w:jc w:val="both"/>
        <w:rPr>
          <w:rFonts w:cs="David" w:hint="cs"/>
          <w:rtl/>
        </w:rPr>
      </w:pPr>
    </w:p>
    <w:p w14:paraId="2298FA2D" w14:textId="77777777" w:rsidR="000C2F9D" w:rsidRPr="00E97A5F" w:rsidRDefault="000C2F9D" w:rsidP="000C2F9D">
      <w:pPr>
        <w:keepNext/>
        <w:bidi/>
        <w:jc w:val="both"/>
        <w:rPr>
          <w:rFonts w:cs="David" w:hint="cs"/>
          <w:rtl/>
        </w:rPr>
      </w:pPr>
      <w:r>
        <w:rPr>
          <w:rFonts w:cs="David" w:hint="cs"/>
          <w:rtl/>
        </w:rPr>
        <w:tab/>
        <w:t>טוב, פה אני באמת צריכה לראות, אז אולי בכלל לא צריך לאפשר הודעה על זה במליאה - -</w:t>
      </w:r>
    </w:p>
    <w:p w14:paraId="61C26251" w14:textId="77777777" w:rsidR="000C2F9D" w:rsidRDefault="000C2F9D" w:rsidP="000C2F9D">
      <w:pPr>
        <w:bidi/>
        <w:jc w:val="both"/>
        <w:rPr>
          <w:rFonts w:cs="David" w:hint="cs"/>
          <w:rtl/>
        </w:rPr>
      </w:pPr>
      <w:r>
        <w:rPr>
          <w:rFonts w:cs="David" w:hint="cs"/>
          <w:rtl/>
        </w:rPr>
        <w:tab/>
      </w:r>
    </w:p>
    <w:p w14:paraId="7942B2AF"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ECDEE0C" w14:textId="77777777" w:rsidR="000C2F9D" w:rsidRDefault="000C2F9D" w:rsidP="000C2F9D">
      <w:pPr>
        <w:bidi/>
        <w:jc w:val="both"/>
        <w:rPr>
          <w:rFonts w:cs="David" w:hint="cs"/>
          <w:u w:val="single"/>
          <w:rtl/>
        </w:rPr>
      </w:pPr>
    </w:p>
    <w:p w14:paraId="0D31E940" w14:textId="77777777" w:rsidR="000C2F9D" w:rsidRDefault="000C2F9D" w:rsidP="000C2F9D">
      <w:pPr>
        <w:bidi/>
        <w:jc w:val="both"/>
        <w:rPr>
          <w:rFonts w:cs="David" w:hint="cs"/>
          <w:rtl/>
        </w:rPr>
      </w:pPr>
      <w:r>
        <w:rPr>
          <w:rFonts w:cs="David" w:hint="cs"/>
          <w:rtl/>
        </w:rPr>
        <w:tab/>
        <w:t xml:space="preserve">כן. הגיוני שזה ייכנס לאותו מסלול כמו הפרטיות. שהכל יהיה אחיד. </w:t>
      </w:r>
    </w:p>
    <w:p w14:paraId="4ECDFA24" w14:textId="77777777" w:rsidR="000C2F9D" w:rsidRDefault="000C2F9D" w:rsidP="000C2F9D">
      <w:pPr>
        <w:bidi/>
        <w:jc w:val="both"/>
        <w:rPr>
          <w:rFonts w:cs="David" w:hint="cs"/>
          <w:rtl/>
        </w:rPr>
      </w:pPr>
    </w:p>
    <w:p w14:paraId="4F021244" w14:textId="77777777" w:rsidR="000C2F9D" w:rsidRDefault="000C2F9D" w:rsidP="000C2F9D">
      <w:pPr>
        <w:keepNext/>
        <w:bidi/>
        <w:jc w:val="both"/>
        <w:rPr>
          <w:rFonts w:cs="David" w:hint="cs"/>
          <w:rtl/>
        </w:rPr>
      </w:pPr>
      <w:r>
        <w:rPr>
          <w:rFonts w:cs="David" w:hint="cs"/>
          <w:u w:val="single"/>
          <w:rtl/>
        </w:rPr>
        <w:t>ארבל אסטרחן:</w:t>
      </w:r>
    </w:p>
    <w:p w14:paraId="1D8396B8" w14:textId="77777777" w:rsidR="000C2F9D" w:rsidRPr="00E97A5F" w:rsidRDefault="000C2F9D" w:rsidP="000C2F9D">
      <w:pPr>
        <w:keepNext/>
        <w:bidi/>
        <w:jc w:val="both"/>
        <w:rPr>
          <w:rFonts w:cs="David" w:hint="cs"/>
          <w:rtl/>
        </w:rPr>
      </w:pPr>
      <w:r>
        <w:rPr>
          <w:rFonts w:cs="David" w:hint="cs"/>
          <w:rtl/>
        </w:rPr>
        <w:tab/>
      </w:r>
    </w:p>
    <w:p w14:paraId="5C39C66B" w14:textId="77777777" w:rsidR="000C2F9D" w:rsidRDefault="000C2F9D" w:rsidP="000C2F9D">
      <w:pPr>
        <w:bidi/>
        <w:jc w:val="both"/>
        <w:rPr>
          <w:rFonts w:cs="David" w:hint="cs"/>
          <w:rtl/>
        </w:rPr>
      </w:pPr>
      <w:r>
        <w:rPr>
          <w:rFonts w:cs="David" w:hint="cs"/>
          <w:rtl/>
        </w:rPr>
        <w:tab/>
        <w:t xml:space="preserve">פה עשינו הודעה בכתב ליו"ר הכנסת ויו"ר הוועדה. אז גם ההודעה תהיה כמו בפרטי. </w:t>
      </w:r>
    </w:p>
    <w:p w14:paraId="2F7DCBD7" w14:textId="77777777" w:rsidR="000C2F9D" w:rsidRDefault="000C2F9D" w:rsidP="000C2F9D">
      <w:pPr>
        <w:bidi/>
        <w:jc w:val="both"/>
        <w:rPr>
          <w:rFonts w:cs="David" w:hint="cs"/>
          <w:rtl/>
        </w:rPr>
      </w:pPr>
    </w:p>
    <w:p w14:paraId="0801D033" w14:textId="77777777" w:rsidR="000C2F9D" w:rsidRPr="00CE3707" w:rsidRDefault="000C2F9D" w:rsidP="000C2F9D">
      <w:pPr>
        <w:bidi/>
        <w:jc w:val="both"/>
        <w:rPr>
          <w:rFonts w:cs="David" w:hint="cs"/>
          <w:u w:val="single"/>
          <w:rtl/>
        </w:rPr>
      </w:pPr>
      <w:r w:rsidRPr="00CE3707">
        <w:rPr>
          <w:rFonts w:cs="David" w:hint="cs"/>
          <w:u w:val="single"/>
          <w:rtl/>
        </w:rPr>
        <w:t>היו"ר יריב לוין:</w:t>
      </w:r>
    </w:p>
    <w:p w14:paraId="489CE6E1" w14:textId="77777777" w:rsidR="000C2F9D" w:rsidRDefault="000C2F9D" w:rsidP="000C2F9D">
      <w:pPr>
        <w:bidi/>
        <w:jc w:val="both"/>
        <w:rPr>
          <w:rFonts w:cs="David" w:hint="cs"/>
          <w:rtl/>
        </w:rPr>
      </w:pPr>
    </w:p>
    <w:p w14:paraId="465221FA" w14:textId="77777777" w:rsidR="000C2F9D" w:rsidRDefault="000C2F9D" w:rsidP="000C2F9D">
      <w:pPr>
        <w:bidi/>
        <w:jc w:val="both"/>
        <w:rPr>
          <w:rFonts w:cs="David" w:hint="cs"/>
          <w:rtl/>
        </w:rPr>
      </w:pPr>
      <w:r>
        <w:rPr>
          <w:rFonts w:cs="David" w:hint="cs"/>
          <w:rtl/>
        </w:rPr>
        <w:tab/>
        <w:t xml:space="preserve">בסדר גמור. </w:t>
      </w:r>
    </w:p>
    <w:p w14:paraId="57EE3E4C" w14:textId="77777777" w:rsidR="000C2F9D" w:rsidRDefault="000C2F9D" w:rsidP="000C2F9D">
      <w:pPr>
        <w:bidi/>
        <w:jc w:val="both"/>
        <w:rPr>
          <w:rFonts w:cs="David" w:hint="cs"/>
          <w:rtl/>
        </w:rPr>
      </w:pPr>
    </w:p>
    <w:p w14:paraId="69D8D893" w14:textId="77777777" w:rsidR="000C2F9D" w:rsidRDefault="000C2F9D" w:rsidP="000C2F9D">
      <w:pPr>
        <w:keepNext/>
        <w:bidi/>
        <w:jc w:val="both"/>
        <w:rPr>
          <w:rFonts w:cs="David" w:hint="cs"/>
          <w:rtl/>
        </w:rPr>
      </w:pPr>
      <w:r>
        <w:rPr>
          <w:rFonts w:cs="David" w:hint="cs"/>
          <w:u w:val="single"/>
          <w:rtl/>
        </w:rPr>
        <w:t>ארבל אסטרחן:</w:t>
      </w:r>
    </w:p>
    <w:p w14:paraId="3EF97FFB" w14:textId="77777777" w:rsidR="000C2F9D" w:rsidRDefault="000C2F9D" w:rsidP="000C2F9D">
      <w:pPr>
        <w:keepNext/>
        <w:bidi/>
        <w:jc w:val="both"/>
        <w:rPr>
          <w:rFonts w:cs="David" w:hint="cs"/>
          <w:rtl/>
        </w:rPr>
      </w:pPr>
      <w:r>
        <w:rPr>
          <w:rFonts w:cs="David" w:hint="cs"/>
          <w:rtl/>
        </w:rPr>
        <w:tab/>
      </w:r>
    </w:p>
    <w:p w14:paraId="04AF8E56" w14:textId="77777777" w:rsidR="000C2F9D" w:rsidRDefault="000C2F9D" w:rsidP="000C2F9D">
      <w:pPr>
        <w:keepNext/>
        <w:bidi/>
        <w:jc w:val="both"/>
        <w:rPr>
          <w:rFonts w:cs="David" w:hint="cs"/>
          <w:rtl/>
        </w:rPr>
      </w:pPr>
      <w:r>
        <w:rPr>
          <w:rFonts w:cs="David" w:hint="cs"/>
          <w:rtl/>
        </w:rPr>
        <w:tab/>
        <w:t xml:space="preserve">אז עם מסירת ההודעה, תוסר הצעת החוק מסדר יומה של הכנסת, "ואולם, אם מוזגה הצעת החוק הממשלתית עם הצעת חוק אחרת יחולו הוראות סעיף (15)...."  שזה אומר שהצעה אחרת עוברת למצב שבו היא היתה. זאת אומרת, אם יש הצעה אחרת שעברה טרומית, מיזגו אותה עם הממשלתית, שעברה ראשונה, שניה ושלישית - - </w:t>
      </w:r>
    </w:p>
    <w:p w14:paraId="5DF43E06" w14:textId="77777777" w:rsidR="000C2F9D" w:rsidRDefault="000C2F9D" w:rsidP="000C2F9D">
      <w:pPr>
        <w:bidi/>
        <w:jc w:val="both"/>
        <w:rPr>
          <w:rFonts w:cs="David" w:hint="cs"/>
          <w:rtl/>
        </w:rPr>
      </w:pPr>
    </w:p>
    <w:p w14:paraId="7DFC62A3"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56610E16" w14:textId="77777777" w:rsidR="000C2F9D" w:rsidRDefault="000C2F9D" w:rsidP="000C2F9D">
      <w:pPr>
        <w:bidi/>
        <w:jc w:val="both"/>
        <w:rPr>
          <w:rFonts w:cs="David" w:hint="cs"/>
          <w:u w:val="single"/>
          <w:rtl/>
        </w:rPr>
      </w:pPr>
    </w:p>
    <w:p w14:paraId="64663A08" w14:textId="77777777" w:rsidR="000C2F9D" w:rsidRDefault="000C2F9D" w:rsidP="000C2F9D">
      <w:pPr>
        <w:bidi/>
        <w:jc w:val="both"/>
        <w:rPr>
          <w:rFonts w:cs="David" w:hint="cs"/>
          <w:rtl/>
        </w:rPr>
      </w:pPr>
      <w:r>
        <w:rPr>
          <w:rFonts w:cs="David" w:hint="cs"/>
          <w:rtl/>
        </w:rPr>
        <w:tab/>
        <w:t>למה היא צריכה לחזור? היתה הצעת חוק פרטית שעברה טרומית, עברה לוועדה, ומיזגתי אותה עם הצעת חוק ממשלתית. הוצאתי את הנשמה עד שהגעתי להסכמות, הצביעו עליה - -</w:t>
      </w:r>
    </w:p>
    <w:p w14:paraId="40CD2F28" w14:textId="77777777" w:rsidR="000C2F9D" w:rsidRDefault="000C2F9D" w:rsidP="000C2F9D">
      <w:pPr>
        <w:bidi/>
        <w:jc w:val="both"/>
        <w:rPr>
          <w:rFonts w:cs="David" w:hint="cs"/>
          <w:rtl/>
        </w:rPr>
      </w:pPr>
    </w:p>
    <w:p w14:paraId="1A96DABD" w14:textId="77777777" w:rsidR="000C2F9D" w:rsidRDefault="000C2F9D" w:rsidP="000C2F9D">
      <w:pPr>
        <w:keepNext/>
        <w:bidi/>
        <w:jc w:val="both"/>
        <w:rPr>
          <w:rFonts w:cs="David" w:hint="cs"/>
          <w:rtl/>
        </w:rPr>
      </w:pPr>
      <w:r>
        <w:rPr>
          <w:rFonts w:cs="David" w:hint="cs"/>
          <w:u w:val="single"/>
          <w:rtl/>
        </w:rPr>
        <w:t>ארבל אסטרחן:</w:t>
      </w:r>
    </w:p>
    <w:p w14:paraId="285249E5" w14:textId="77777777" w:rsidR="000C2F9D" w:rsidRPr="00E97A5F" w:rsidRDefault="000C2F9D" w:rsidP="000C2F9D">
      <w:pPr>
        <w:keepNext/>
        <w:bidi/>
        <w:jc w:val="both"/>
        <w:rPr>
          <w:rFonts w:cs="David" w:hint="cs"/>
          <w:rtl/>
        </w:rPr>
      </w:pPr>
      <w:r>
        <w:rPr>
          <w:rFonts w:cs="David" w:hint="cs"/>
          <w:rtl/>
        </w:rPr>
        <w:tab/>
      </w:r>
    </w:p>
    <w:p w14:paraId="77E9A9BC" w14:textId="77777777" w:rsidR="000C2F9D" w:rsidRDefault="000C2F9D" w:rsidP="000C2F9D">
      <w:pPr>
        <w:bidi/>
        <w:jc w:val="both"/>
        <w:rPr>
          <w:rFonts w:cs="David" w:hint="cs"/>
          <w:rtl/>
        </w:rPr>
      </w:pPr>
      <w:r>
        <w:rPr>
          <w:rFonts w:cs="David" w:hint="cs"/>
          <w:rtl/>
        </w:rPr>
        <w:tab/>
        <w:t xml:space="preserve">והממשלה חוזרת בה. </w:t>
      </w:r>
    </w:p>
    <w:p w14:paraId="5A217F71" w14:textId="77777777" w:rsidR="000C2F9D" w:rsidRDefault="000C2F9D" w:rsidP="000C2F9D">
      <w:pPr>
        <w:bidi/>
        <w:jc w:val="both"/>
        <w:rPr>
          <w:rFonts w:cs="David" w:hint="cs"/>
          <w:rtl/>
        </w:rPr>
      </w:pPr>
    </w:p>
    <w:p w14:paraId="5222EC7D"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20D75A78" w14:textId="77777777" w:rsidR="000C2F9D" w:rsidRDefault="000C2F9D" w:rsidP="000C2F9D">
      <w:pPr>
        <w:bidi/>
        <w:jc w:val="both"/>
        <w:rPr>
          <w:rFonts w:cs="David" w:hint="cs"/>
          <w:u w:val="single"/>
          <w:rtl/>
        </w:rPr>
      </w:pPr>
    </w:p>
    <w:p w14:paraId="00B66605" w14:textId="77777777" w:rsidR="000C2F9D" w:rsidRDefault="000C2F9D" w:rsidP="000C2F9D">
      <w:pPr>
        <w:bidi/>
        <w:jc w:val="both"/>
        <w:rPr>
          <w:rFonts w:cs="David" w:hint="cs"/>
          <w:rtl/>
        </w:rPr>
      </w:pPr>
      <w:r>
        <w:rPr>
          <w:rFonts w:cs="David" w:hint="cs"/>
          <w:rtl/>
        </w:rPr>
        <w:tab/>
        <w:t>שתחזור בה הממשלה, אבל את ההצעה של חבר הכנסת - -</w:t>
      </w:r>
    </w:p>
    <w:p w14:paraId="707478AC" w14:textId="77777777" w:rsidR="000C2F9D" w:rsidRDefault="000C2F9D" w:rsidP="000C2F9D">
      <w:pPr>
        <w:bidi/>
        <w:jc w:val="both"/>
        <w:rPr>
          <w:rFonts w:cs="David" w:hint="cs"/>
          <w:rtl/>
        </w:rPr>
      </w:pPr>
    </w:p>
    <w:p w14:paraId="3F465ACB" w14:textId="77777777" w:rsidR="000C2F9D" w:rsidRDefault="000C2F9D" w:rsidP="000C2F9D">
      <w:pPr>
        <w:keepNext/>
        <w:bidi/>
        <w:jc w:val="both"/>
        <w:rPr>
          <w:rFonts w:cs="David" w:hint="cs"/>
          <w:rtl/>
        </w:rPr>
      </w:pPr>
      <w:r>
        <w:rPr>
          <w:rFonts w:cs="David" w:hint="cs"/>
          <w:u w:val="single"/>
          <w:rtl/>
        </w:rPr>
        <w:t>ארבל אסטרחן:</w:t>
      </w:r>
    </w:p>
    <w:p w14:paraId="0915E9F4" w14:textId="77777777" w:rsidR="000C2F9D" w:rsidRDefault="000C2F9D" w:rsidP="000C2F9D">
      <w:pPr>
        <w:keepNext/>
        <w:bidi/>
        <w:jc w:val="both"/>
        <w:rPr>
          <w:rFonts w:cs="David" w:hint="cs"/>
          <w:rtl/>
        </w:rPr>
      </w:pPr>
    </w:p>
    <w:p w14:paraId="28BCDEB4" w14:textId="77777777" w:rsidR="000C2F9D" w:rsidRPr="00E97A5F" w:rsidRDefault="000C2F9D" w:rsidP="000C2F9D">
      <w:pPr>
        <w:keepNext/>
        <w:bidi/>
        <w:jc w:val="both"/>
        <w:rPr>
          <w:rFonts w:cs="David" w:hint="cs"/>
          <w:rtl/>
        </w:rPr>
      </w:pPr>
      <w:r>
        <w:rPr>
          <w:rFonts w:cs="David" w:hint="cs"/>
          <w:rtl/>
        </w:rPr>
        <w:tab/>
        <w:t xml:space="preserve">אתה לא יכול לאשר אותה לשניה ושלישית כי היא לא עברה ראשונה. </w:t>
      </w:r>
      <w:r>
        <w:rPr>
          <w:rFonts w:cs="David" w:hint="cs"/>
          <w:rtl/>
        </w:rPr>
        <w:tab/>
      </w:r>
    </w:p>
    <w:p w14:paraId="70B8678B" w14:textId="77777777" w:rsidR="000C2F9D" w:rsidRDefault="000C2F9D" w:rsidP="000C2F9D">
      <w:pPr>
        <w:bidi/>
        <w:jc w:val="both"/>
        <w:rPr>
          <w:rFonts w:cs="David" w:hint="cs"/>
          <w:rtl/>
        </w:rPr>
      </w:pPr>
    </w:p>
    <w:p w14:paraId="6D693CA0" w14:textId="77777777" w:rsidR="000C2F9D" w:rsidRPr="00C27250" w:rsidRDefault="000C2F9D" w:rsidP="000C2F9D">
      <w:pPr>
        <w:keepLines/>
        <w:bidi/>
        <w:jc w:val="both"/>
        <w:rPr>
          <w:rFonts w:cs="David" w:hint="cs"/>
          <w:u w:val="single"/>
          <w:rtl/>
        </w:rPr>
      </w:pPr>
      <w:r w:rsidRPr="00C27250">
        <w:rPr>
          <w:rFonts w:cs="David" w:hint="cs"/>
          <w:u w:val="single"/>
          <w:rtl/>
        </w:rPr>
        <w:t>קריאות:</w:t>
      </w:r>
    </w:p>
    <w:p w14:paraId="7947AD26" w14:textId="77777777" w:rsidR="000C2F9D" w:rsidRDefault="000C2F9D" w:rsidP="000C2F9D">
      <w:pPr>
        <w:keepLines/>
        <w:bidi/>
        <w:jc w:val="both"/>
        <w:rPr>
          <w:rFonts w:cs="David" w:hint="cs"/>
          <w:rtl/>
        </w:rPr>
      </w:pPr>
    </w:p>
    <w:p w14:paraId="4DCA81B7" w14:textId="77777777" w:rsidR="000C2F9D" w:rsidRDefault="000C2F9D" w:rsidP="000C2F9D">
      <w:pPr>
        <w:keepLines/>
        <w:bidi/>
        <w:jc w:val="both"/>
        <w:rPr>
          <w:rFonts w:cs="David" w:hint="cs"/>
          <w:rtl/>
        </w:rPr>
      </w:pPr>
      <w:r>
        <w:rPr>
          <w:rFonts w:cs="David" w:hint="cs"/>
          <w:rtl/>
        </w:rPr>
        <w:tab/>
        <w:t>- - -</w:t>
      </w:r>
    </w:p>
    <w:p w14:paraId="6CDF2D82" w14:textId="77777777" w:rsidR="000C2F9D" w:rsidRDefault="000C2F9D" w:rsidP="000C2F9D">
      <w:pPr>
        <w:keepLines/>
        <w:bidi/>
        <w:jc w:val="both"/>
        <w:rPr>
          <w:rFonts w:cs="David" w:hint="cs"/>
          <w:rtl/>
        </w:rPr>
      </w:pPr>
    </w:p>
    <w:p w14:paraId="48E1C0DF"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7B1138A" w14:textId="77777777" w:rsidR="000C2F9D" w:rsidRDefault="000C2F9D" w:rsidP="000C2F9D">
      <w:pPr>
        <w:bidi/>
        <w:jc w:val="both"/>
        <w:rPr>
          <w:rFonts w:cs="David" w:hint="cs"/>
          <w:u w:val="single"/>
          <w:rtl/>
        </w:rPr>
      </w:pPr>
    </w:p>
    <w:p w14:paraId="7F475784" w14:textId="77777777" w:rsidR="000C2F9D" w:rsidRDefault="000C2F9D" w:rsidP="000C2F9D">
      <w:pPr>
        <w:bidi/>
        <w:jc w:val="both"/>
        <w:rPr>
          <w:rFonts w:cs="David" w:hint="cs"/>
          <w:rtl/>
        </w:rPr>
      </w:pPr>
      <w:r>
        <w:rPr>
          <w:rFonts w:cs="David" w:hint="cs"/>
          <w:rtl/>
        </w:rPr>
        <w:tab/>
        <w:t xml:space="preserve">אם כך תגידי לי </w:t>
      </w:r>
      <w:r>
        <w:rPr>
          <w:rFonts w:cs="David"/>
          <w:rtl/>
        </w:rPr>
        <w:t>–</w:t>
      </w:r>
      <w:r>
        <w:rPr>
          <w:rFonts w:cs="David" w:hint="cs"/>
          <w:rtl/>
        </w:rPr>
        <w:t xml:space="preserve"> למה, כשמיזגתי הצעת חוק אני יכול להביא אותה לשניה ושלישית למרות שהיא לא עברה ראשונה? </w:t>
      </w:r>
    </w:p>
    <w:p w14:paraId="6EF5609B" w14:textId="77777777" w:rsidR="000C2F9D" w:rsidRDefault="000C2F9D" w:rsidP="000C2F9D">
      <w:pPr>
        <w:bidi/>
        <w:jc w:val="both"/>
        <w:rPr>
          <w:rFonts w:cs="David" w:hint="cs"/>
          <w:rtl/>
        </w:rPr>
      </w:pPr>
    </w:p>
    <w:p w14:paraId="56880BAD" w14:textId="77777777" w:rsidR="000C2F9D" w:rsidRDefault="000C2F9D" w:rsidP="000C2F9D">
      <w:pPr>
        <w:keepNext/>
        <w:bidi/>
        <w:jc w:val="both"/>
        <w:rPr>
          <w:rFonts w:cs="David" w:hint="cs"/>
          <w:rtl/>
        </w:rPr>
      </w:pPr>
      <w:r>
        <w:rPr>
          <w:rFonts w:cs="David" w:hint="cs"/>
          <w:u w:val="single"/>
          <w:rtl/>
        </w:rPr>
        <w:t>ארבל אסטרחן:</w:t>
      </w:r>
    </w:p>
    <w:p w14:paraId="3C34BEF2" w14:textId="77777777" w:rsidR="000C2F9D" w:rsidRPr="00E97A5F" w:rsidRDefault="000C2F9D" w:rsidP="000C2F9D">
      <w:pPr>
        <w:keepNext/>
        <w:bidi/>
        <w:jc w:val="both"/>
        <w:rPr>
          <w:rFonts w:cs="David" w:hint="cs"/>
          <w:rtl/>
        </w:rPr>
      </w:pPr>
      <w:r>
        <w:rPr>
          <w:rFonts w:cs="David" w:hint="cs"/>
          <w:rtl/>
        </w:rPr>
        <w:tab/>
      </w:r>
    </w:p>
    <w:p w14:paraId="4E8E0E40" w14:textId="77777777" w:rsidR="000C2F9D" w:rsidRDefault="000C2F9D" w:rsidP="000C2F9D">
      <w:pPr>
        <w:bidi/>
        <w:jc w:val="both"/>
        <w:rPr>
          <w:rFonts w:cs="David" w:hint="cs"/>
          <w:rtl/>
        </w:rPr>
      </w:pPr>
      <w:r>
        <w:rPr>
          <w:rFonts w:cs="David" w:hint="cs"/>
          <w:rtl/>
        </w:rPr>
        <w:tab/>
        <w:t>היום מאפשרים לעשות את זה רק כדי לתת את הקרדיט לחבר הכנסת, אבל יש לך עוגן שעבר קריאה ראשונה. אם הממשלה חוזרת בה ממה שעבר קריאה ראשונה - -</w:t>
      </w:r>
    </w:p>
    <w:p w14:paraId="3AC579E7" w14:textId="77777777" w:rsidR="000C2F9D" w:rsidRDefault="000C2F9D" w:rsidP="000C2F9D">
      <w:pPr>
        <w:bidi/>
        <w:jc w:val="both"/>
        <w:rPr>
          <w:rFonts w:cs="David" w:hint="cs"/>
          <w:rtl/>
        </w:rPr>
      </w:pPr>
    </w:p>
    <w:p w14:paraId="44E265CA"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C67CC2D" w14:textId="77777777" w:rsidR="000C2F9D" w:rsidRDefault="000C2F9D" w:rsidP="000C2F9D">
      <w:pPr>
        <w:bidi/>
        <w:jc w:val="both"/>
        <w:rPr>
          <w:rFonts w:cs="David" w:hint="cs"/>
          <w:u w:val="single"/>
          <w:rtl/>
        </w:rPr>
      </w:pPr>
    </w:p>
    <w:p w14:paraId="7510B35C" w14:textId="77777777" w:rsidR="000C2F9D" w:rsidRDefault="000C2F9D" w:rsidP="000C2F9D">
      <w:pPr>
        <w:bidi/>
        <w:jc w:val="both"/>
        <w:rPr>
          <w:rFonts w:cs="David" w:hint="cs"/>
          <w:rtl/>
        </w:rPr>
      </w:pPr>
      <w:r>
        <w:rPr>
          <w:rFonts w:cs="David" w:hint="cs"/>
          <w:rtl/>
        </w:rPr>
        <w:tab/>
        <w:t xml:space="preserve">בזה יש הגיון. </w:t>
      </w:r>
    </w:p>
    <w:p w14:paraId="1CBDC889" w14:textId="77777777" w:rsidR="000C2F9D" w:rsidRDefault="000C2F9D" w:rsidP="000C2F9D">
      <w:pPr>
        <w:bidi/>
        <w:jc w:val="both"/>
        <w:rPr>
          <w:rFonts w:cs="David" w:hint="cs"/>
          <w:rtl/>
        </w:rPr>
      </w:pPr>
    </w:p>
    <w:p w14:paraId="37C2E9D7"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B91AE2D" w14:textId="77777777" w:rsidR="000C2F9D" w:rsidRDefault="000C2F9D" w:rsidP="000C2F9D">
      <w:pPr>
        <w:bidi/>
        <w:jc w:val="both"/>
        <w:rPr>
          <w:rFonts w:cs="David" w:hint="cs"/>
          <w:u w:val="single"/>
          <w:rtl/>
        </w:rPr>
      </w:pPr>
    </w:p>
    <w:p w14:paraId="2ED3E2B8" w14:textId="77777777" w:rsidR="000C2F9D" w:rsidRDefault="000C2F9D" w:rsidP="000C2F9D">
      <w:pPr>
        <w:bidi/>
        <w:jc w:val="both"/>
        <w:rPr>
          <w:rFonts w:cs="David" w:hint="cs"/>
          <w:rtl/>
        </w:rPr>
      </w:pPr>
      <w:r>
        <w:rPr>
          <w:rFonts w:cs="David" w:hint="cs"/>
          <w:rtl/>
        </w:rPr>
        <w:tab/>
        <w:t xml:space="preserve">אני לא מבין את ההיגיון. אני מגיש הצעת חוק שהממשלה רוצה לתקוע. אז מה היא אומרת? </w:t>
      </w:r>
      <w:r>
        <w:rPr>
          <w:rFonts w:cs="David"/>
          <w:rtl/>
        </w:rPr>
        <w:t>–</w:t>
      </w:r>
      <w:r>
        <w:rPr>
          <w:rFonts w:cs="David" w:hint="cs"/>
          <w:rtl/>
        </w:rPr>
        <w:t xml:space="preserve"> תחכה, מגישים הצעת חוק ממשלתית. היא מגישה הצעת חוק ממשלתית וממזגים אותה. ואז זה לא הולך לקריאה ראשונה. עובדים על הצעת החוק שנתיים וחצי, ואז הממשלה החליטה למשוך את שלה, ואתה אומר לחבר הכנסת </w:t>
      </w:r>
      <w:r>
        <w:rPr>
          <w:rFonts w:cs="David"/>
          <w:rtl/>
        </w:rPr>
        <w:t>–</w:t>
      </w:r>
      <w:r>
        <w:rPr>
          <w:rFonts w:cs="David" w:hint="cs"/>
          <w:rtl/>
        </w:rPr>
        <w:t xml:space="preserve"> תחזור רברס. </w:t>
      </w:r>
    </w:p>
    <w:p w14:paraId="11AD75AD" w14:textId="77777777" w:rsidR="000C2F9D" w:rsidRDefault="000C2F9D" w:rsidP="000C2F9D">
      <w:pPr>
        <w:bidi/>
        <w:jc w:val="both"/>
        <w:rPr>
          <w:rFonts w:cs="David" w:hint="cs"/>
          <w:rtl/>
        </w:rPr>
      </w:pPr>
    </w:p>
    <w:p w14:paraId="4688369A"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2A39A18" w14:textId="77777777" w:rsidR="000C2F9D" w:rsidRDefault="000C2F9D" w:rsidP="000C2F9D">
      <w:pPr>
        <w:bidi/>
        <w:jc w:val="both"/>
        <w:rPr>
          <w:rFonts w:cs="David" w:hint="cs"/>
          <w:u w:val="single"/>
          <w:rtl/>
        </w:rPr>
      </w:pPr>
    </w:p>
    <w:p w14:paraId="095B76FE" w14:textId="77777777" w:rsidR="000C2F9D" w:rsidRDefault="000C2F9D" w:rsidP="000C2F9D">
      <w:pPr>
        <w:bidi/>
        <w:jc w:val="both"/>
        <w:rPr>
          <w:rFonts w:cs="David" w:hint="cs"/>
          <w:rtl/>
        </w:rPr>
      </w:pPr>
      <w:r>
        <w:rPr>
          <w:rFonts w:cs="David" w:hint="cs"/>
          <w:rtl/>
        </w:rPr>
        <w:tab/>
        <w:t xml:space="preserve">אז תאשר אותה בראשונה, במליאה, ותחזור לוועדה ותגמור אותה באותו נוסח. </w:t>
      </w:r>
    </w:p>
    <w:p w14:paraId="14F0B3E3" w14:textId="77777777" w:rsidR="000C2F9D" w:rsidRDefault="000C2F9D" w:rsidP="000C2F9D">
      <w:pPr>
        <w:bidi/>
        <w:jc w:val="both"/>
        <w:rPr>
          <w:rFonts w:cs="David" w:hint="cs"/>
          <w:rtl/>
        </w:rPr>
      </w:pPr>
    </w:p>
    <w:p w14:paraId="7131B51F"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AFE662B" w14:textId="77777777" w:rsidR="000C2F9D" w:rsidRDefault="000C2F9D" w:rsidP="000C2F9D">
      <w:pPr>
        <w:bidi/>
        <w:jc w:val="both"/>
        <w:rPr>
          <w:rFonts w:cs="David" w:hint="cs"/>
          <w:u w:val="single"/>
          <w:rtl/>
        </w:rPr>
      </w:pPr>
    </w:p>
    <w:p w14:paraId="2CA2357F" w14:textId="77777777" w:rsidR="000C2F9D" w:rsidRDefault="000C2F9D" w:rsidP="000C2F9D">
      <w:pPr>
        <w:bidi/>
        <w:jc w:val="both"/>
        <w:rPr>
          <w:rFonts w:cs="David" w:hint="cs"/>
          <w:rtl/>
        </w:rPr>
      </w:pPr>
      <w:r>
        <w:rPr>
          <w:rFonts w:cs="David" w:hint="cs"/>
          <w:rtl/>
        </w:rPr>
        <w:tab/>
        <w:t xml:space="preserve">במקרה של - - הממשלה לא הגישה הצעת חוק כזו והיינו רואים מה אתה חושב אז. </w:t>
      </w:r>
      <w:r>
        <w:rPr>
          <w:rFonts w:cs="David" w:hint="cs"/>
          <w:rtl/>
        </w:rPr>
        <w:tab/>
      </w:r>
    </w:p>
    <w:p w14:paraId="65EB139D" w14:textId="77777777" w:rsidR="000C2F9D" w:rsidRDefault="000C2F9D" w:rsidP="000C2F9D">
      <w:pPr>
        <w:bidi/>
        <w:jc w:val="both"/>
        <w:rPr>
          <w:rFonts w:cs="David" w:hint="cs"/>
          <w:rtl/>
        </w:rPr>
      </w:pPr>
    </w:p>
    <w:p w14:paraId="065C5D02"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068C994" w14:textId="77777777" w:rsidR="000C2F9D" w:rsidRDefault="000C2F9D" w:rsidP="000C2F9D">
      <w:pPr>
        <w:bidi/>
        <w:jc w:val="both"/>
        <w:rPr>
          <w:rFonts w:cs="David" w:hint="cs"/>
          <w:u w:val="single"/>
          <w:rtl/>
        </w:rPr>
      </w:pPr>
    </w:p>
    <w:p w14:paraId="6F0A00EA" w14:textId="77777777" w:rsidR="000C2F9D" w:rsidRDefault="000C2F9D" w:rsidP="000C2F9D">
      <w:pPr>
        <w:bidi/>
        <w:jc w:val="both"/>
        <w:rPr>
          <w:rFonts w:cs="David" w:hint="cs"/>
          <w:rtl/>
        </w:rPr>
      </w:pPr>
      <w:r>
        <w:rPr>
          <w:rFonts w:cs="David" w:hint="cs"/>
          <w:rtl/>
        </w:rPr>
        <w:tab/>
        <w:t xml:space="preserve">אתה יודע למה זה לא קרה. יושב ראש ועדת החוקה עמד איתן על דעתו שהחוק יעבור. </w:t>
      </w:r>
    </w:p>
    <w:p w14:paraId="6DD1FC27" w14:textId="77777777" w:rsidR="000C2F9D" w:rsidRDefault="000C2F9D" w:rsidP="000C2F9D">
      <w:pPr>
        <w:bidi/>
        <w:jc w:val="both"/>
        <w:rPr>
          <w:rFonts w:cs="David" w:hint="cs"/>
          <w:rtl/>
        </w:rPr>
      </w:pPr>
    </w:p>
    <w:p w14:paraId="2BC35AC8"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07E72D1" w14:textId="77777777" w:rsidR="000C2F9D" w:rsidRDefault="000C2F9D" w:rsidP="000C2F9D">
      <w:pPr>
        <w:bidi/>
        <w:jc w:val="both"/>
        <w:rPr>
          <w:rFonts w:cs="David" w:hint="cs"/>
          <w:u w:val="single"/>
          <w:rtl/>
        </w:rPr>
      </w:pPr>
    </w:p>
    <w:p w14:paraId="0E076C55" w14:textId="77777777" w:rsidR="000C2F9D" w:rsidRDefault="000C2F9D" w:rsidP="000C2F9D">
      <w:pPr>
        <w:bidi/>
        <w:jc w:val="both"/>
        <w:rPr>
          <w:rFonts w:cs="David" w:hint="cs"/>
          <w:rtl/>
        </w:rPr>
      </w:pPr>
      <w:r>
        <w:rPr>
          <w:rFonts w:cs="David" w:hint="cs"/>
          <w:rtl/>
        </w:rPr>
        <w:tab/>
        <w:t>לא היה סעיף כזה. היום הרי לא צריך שהממשלה תחזור בה. הרי אם הייתי הממשלה לא הייתי חוזר בי מאף חוק. הרי יושב ראש הכנסת יש לו סמכות לקבוע את סדר היום, וכשחוק לא מוצא חן בעיניו הוא פשוט לא קובע אותו לקריאה - -</w:t>
      </w:r>
    </w:p>
    <w:p w14:paraId="4DD3B965" w14:textId="77777777" w:rsidR="000C2F9D" w:rsidRDefault="000C2F9D" w:rsidP="000C2F9D">
      <w:pPr>
        <w:bidi/>
        <w:jc w:val="both"/>
        <w:rPr>
          <w:rFonts w:cs="David" w:hint="cs"/>
          <w:rtl/>
        </w:rPr>
      </w:pPr>
    </w:p>
    <w:p w14:paraId="4E7C25BB" w14:textId="77777777" w:rsidR="000C2F9D" w:rsidRDefault="000C2F9D" w:rsidP="000C2F9D">
      <w:pPr>
        <w:bidi/>
        <w:jc w:val="both"/>
        <w:rPr>
          <w:rFonts w:cs="David" w:hint="cs"/>
          <w:rtl/>
        </w:rPr>
      </w:pPr>
    </w:p>
    <w:p w14:paraId="0BC0446A" w14:textId="77777777" w:rsidR="000C2F9D" w:rsidRPr="00D15B20" w:rsidRDefault="000C2F9D" w:rsidP="000C2F9D">
      <w:pPr>
        <w:bidi/>
        <w:jc w:val="both"/>
        <w:rPr>
          <w:rFonts w:cs="David" w:hint="cs"/>
          <w:u w:val="single"/>
          <w:rtl/>
        </w:rPr>
      </w:pPr>
      <w:r w:rsidRPr="00D15B20">
        <w:rPr>
          <w:rFonts w:cs="David" w:hint="cs"/>
          <w:u w:val="single"/>
          <w:rtl/>
        </w:rPr>
        <w:t>רונית חייקין:</w:t>
      </w:r>
    </w:p>
    <w:p w14:paraId="6A0D42F0" w14:textId="77777777" w:rsidR="000C2F9D" w:rsidRDefault="000C2F9D" w:rsidP="000C2F9D">
      <w:pPr>
        <w:bidi/>
        <w:jc w:val="both"/>
        <w:rPr>
          <w:rFonts w:cs="David" w:hint="cs"/>
          <w:rtl/>
        </w:rPr>
      </w:pPr>
      <w:r>
        <w:rPr>
          <w:rFonts w:cs="David" w:hint="cs"/>
          <w:rtl/>
        </w:rPr>
        <w:tab/>
      </w:r>
    </w:p>
    <w:p w14:paraId="19CDE661" w14:textId="77777777" w:rsidR="000C2F9D" w:rsidRDefault="000C2F9D" w:rsidP="000C2F9D">
      <w:pPr>
        <w:bidi/>
        <w:jc w:val="both"/>
        <w:rPr>
          <w:rFonts w:cs="David" w:hint="cs"/>
          <w:rtl/>
        </w:rPr>
      </w:pPr>
      <w:r>
        <w:rPr>
          <w:rFonts w:cs="David" w:hint="cs"/>
          <w:rtl/>
        </w:rPr>
        <w:tab/>
        <w:t xml:space="preserve">זה עד גבול מסוים, זה לא נכון. </w:t>
      </w:r>
    </w:p>
    <w:p w14:paraId="0B0BCE04" w14:textId="77777777" w:rsidR="000C2F9D" w:rsidRDefault="000C2F9D" w:rsidP="000C2F9D">
      <w:pPr>
        <w:bidi/>
        <w:jc w:val="both"/>
        <w:rPr>
          <w:rFonts w:cs="David" w:hint="cs"/>
          <w:rtl/>
        </w:rPr>
      </w:pPr>
    </w:p>
    <w:p w14:paraId="5EEB1A76" w14:textId="77777777" w:rsidR="000C2F9D" w:rsidRPr="00D15B20" w:rsidRDefault="000C2F9D" w:rsidP="000C2F9D">
      <w:pPr>
        <w:bidi/>
        <w:jc w:val="both"/>
        <w:rPr>
          <w:rFonts w:cs="David" w:hint="cs"/>
          <w:u w:val="single"/>
          <w:rtl/>
        </w:rPr>
      </w:pPr>
      <w:r w:rsidRPr="00D15B20">
        <w:rPr>
          <w:rFonts w:cs="David" w:hint="cs"/>
          <w:u w:val="single"/>
          <w:rtl/>
        </w:rPr>
        <w:t>דוד רותם:</w:t>
      </w:r>
    </w:p>
    <w:p w14:paraId="7C6304BE" w14:textId="77777777" w:rsidR="000C2F9D" w:rsidRDefault="000C2F9D" w:rsidP="000C2F9D">
      <w:pPr>
        <w:bidi/>
        <w:jc w:val="both"/>
        <w:rPr>
          <w:rFonts w:cs="David" w:hint="cs"/>
          <w:rtl/>
        </w:rPr>
      </w:pPr>
      <w:r>
        <w:rPr>
          <w:rFonts w:cs="David" w:hint="cs"/>
          <w:rtl/>
        </w:rPr>
        <w:tab/>
      </w:r>
    </w:p>
    <w:p w14:paraId="7DB9F218" w14:textId="77777777" w:rsidR="000C2F9D" w:rsidRDefault="000C2F9D" w:rsidP="000C2F9D">
      <w:pPr>
        <w:bidi/>
        <w:jc w:val="both"/>
        <w:rPr>
          <w:rFonts w:cs="David" w:hint="cs"/>
          <w:rtl/>
        </w:rPr>
      </w:pPr>
      <w:r>
        <w:rPr>
          <w:rFonts w:cs="David" w:hint="cs"/>
          <w:rtl/>
        </w:rPr>
        <w:tab/>
        <w:t xml:space="preserve">עד גבול מסוים? איך אמרו לי? </w:t>
      </w:r>
      <w:r>
        <w:rPr>
          <w:rFonts w:cs="David"/>
          <w:rtl/>
        </w:rPr>
        <w:t>–</w:t>
      </w:r>
      <w:r>
        <w:rPr>
          <w:rFonts w:cs="David" w:hint="cs"/>
          <w:rtl/>
        </w:rPr>
        <w:t xml:space="preserve"> תלך לבג"ץ. </w:t>
      </w:r>
    </w:p>
    <w:p w14:paraId="61897356" w14:textId="77777777" w:rsidR="000C2F9D" w:rsidRDefault="000C2F9D" w:rsidP="000C2F9D">
      <w:pPr>
        <w:bidi/>
        <w:jc w:val="both"/>
        <w:rPr>
          <w:rFonts w:cs="David" w:hint="cs"/>
          <w:rtl/>
        </w:rPr>
      </w:pPr>
      <w:r>
        <w:rPr>
          <w:rFonts w:cs="David" w:hint="cs"/>
          <w:rtl/>
        </w:rPr>
        <w:t xml:space="preserve">עובדה שמה שאתה מדבר עליו התקדם. </w:t>
      </w:r>
    </w:p>
    <w:p w14:paraId="711A8461" w14:textId="77777777" w:rsidR="000C2F9D" w:rsidRDefault="000C2F9D" w:rsidP="000C2F9D">
      <w:pPr>
        <w:bidi/>
        <w:jc w:val="both"/>
        <w:rPr>
          <w:rFonts w:cs="David" w:hint="cs"/>
          <w:rtl/>
        </w:rPr>
      </w:pPr>
    </w:p>
    <w:p w14:paraId="21556AC9"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64EE6A13" w14:textId="77777777" w:rsidR="000C2F9D" w:rsidRDefault="000C2F9D" w:rsidP="000C2F9D">
      <w:pPr>
        <w:bidi/>
        <w:jc w:val="both"/>
        <w:rPr>
          <w:rFonts w:cs="David" w:hint="cs"/>
          <w:u w:val="single"/>
          <w:rtl/>
        </w:rPr>
      </w:pPr>
    </w:p>
    <w:p w14:paraId="29683890" w14:textId="77777777" w:rsidR="000C2F9D" w:rsidRDefault="000C2F9D" w:rsidP="000C2F9D">
      <w:pPr>
        <w:bidi/>
        <w:jc w:val="both"/>
        <w:rPr>
          <w:rFonts w:cs="David" w:hint="cs"/>
          <w:rtl/>
        </w:rPr>
      </w:pPr>
      <w:r>
        <w:rPr>
          <w:rFonts w:cs="David" w:hint="cs"/>
          <w:rtl/>
        </w:rPr>
        <w:tab/>
        <w:t xml:space="preserve">זה הגיע לבג"ץ. </w:t>
      </w:r>
    </w:p>
    <w:p w14:paraId="1E4EC81A" w14:textId="77777777" w:rsidR="000C2F9D" w:rsidRDefault="000C2F9D" w:rsidP="000C2F9D">
      <w:pPr>
        <w:bidi/>
        <w:jc w:val="both"/>
        <w:rPr>
          <w:rFonts w:cs="David" w:hint="cs"/>
          <w:rtl/>
        </w:rPr>
      </w:pPr>
    </w:p>
    <w:p w14:paraId="4F5F547A" w14:textId="77777777" w:rsidR="000C2F9D" w:rsidRDefault="000C2F9D" w:rsidP="000C2F9D">
      <w:pPr>
        <w:keepNext/>
        <w:bidi/>
        <w:jc w:val="both"/>
        <w:rPr>
          <w:rFonts w:cs="David" w:hint="cs"/>
          <w:rtl/>
        </w:rPr>
      </w:pPr>
      <w:r>
        <w:rPr>
          <w:rFonts w:cs="David" w:hint="cs"/>
          <w:u w:val="single"/>
          <w:rtl/>
        </w:rPr>
        <w:t>ארבל אסטרחן:</w:t>
      </w:r>
    </w:p>
    <w:p w14:paraId="1738ADA8" w14:textId="77777777" w:rsidR="000C2F9D" w:rsidRDefault="000C2F9D" w:rsidP="000C2F9D">
      <w:pPr>
        <w:keepNext/>
        <w:bidi/>
        <w:jc w:val="both"/>
        <w:rPr>
          <w:rFonts w:cs="David" w:hint="cs"/>
          <w:rtl/>
        </w:rPr>
      </w:pPr>
    </w:p>
    <w:p w14:paraId="746AB7A2" w14:textId="77777777" w:rsidR="000C2F9D" w:rsidRDefault="000C2F9D" w:rsidP="000C2F9D">
      <w:pPr>
        <w:keepNext/>
        <w:bidi/>
        <w:jc w:val="both"/>
        <w:rPr>
          <w:rFonts w:cs="David" w:hint="cs"/>
          <w:rtl/>
        </w:rPr>
      </w:pPr>
      <w:r>
        <w:rPr>
          <w:rFonts w:cs="David" w:hint="cs"/>
          <w:rtl/>
        </w:rPr>
        <w:tab/>
        <w:t xml:space="preserve">היום יש איזושהי פרוצדורה </w:t>
      </w:r>
      <w:r>
        <w:rPr>
          <w:rFonts w:cs="David"/>
          <w:rtl/>
        </w:rPr>
        <w:t>–</w:t>
      </w:r>
      <w:r>
        <w:rPr>
          <w:rFonts w:cs="David" w:hint="cs"/>
          <w:rtl/>
        </w:rPr>
        <w:t xml:space="preserve"> הממשלה, כמו שאמרנו, יכולה לחזור בה בכל עת היום, ואם היא חוזרת בה אחרי שכבר התחילה הקריאה השניה אז היום יש איזושהי פרוצדורה שקודם כל מפסיקים את הקריאה השניה ואז יש לממשלה שבוע עד שלושה שבועות להודיע אם היא באמת חוזרת בה או לא חוזרת בה, בעצם </w:t>
      </w:r>
      <w:r>
        <w:rPr>
          <w:rFonts w:cs="David"/>
          <w:rtl/>
        </w:rPr>
        <w:t>–</w:t>
      </w:r>
      <w:r>
        <w:rPr>
          <w:rFonts w:cs="David" w:hint="cs"/>
          <w:rtl/>
        </w:rPr>
        <w:t xml:space="preserve"> כל זה לא רלבנטי כי אמרנו שהיא לא יכולה יותר לחזור בה אחרי שהתחילה הקריאה השניה. אז (ג) יורד, (ד) יורד, (1), (2) ו- (3). </w:t>
      </w:r>
    </w:p>
    <w:p w14:paraId="3D13A522" w14:textId="77777777" w:rsidR="000C2F9D" w:rsidRDefault="000C2F9D" w:rsidP="000C2F9D">
      <w:pPr>
        <w:bidi/>
        <w:jc w:val="both"/>
        <w:rPr>
          <w:rFonts w:cs="David" w:hint="cs"/>
          <w:rtl/>
        </w:rPr>
      </w:pPr>
    </w:p>
    <w:p w14:paraId="35B2D6C1"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8E575F1" w14:textId="77777777" w:rsidR="000C2F9D" w:rsidRDefault="000C2F9D" w:rsidP="000C2F9D">
      <w:pPr>
        <w:bidi/>
        <w:jc w:val="both"/>
        <w:rPr>
          <w:rFonts w:cs="David" w:hint="cs"/>
          <w:u w:val="single"/>
          <w:rtl/>
        </w:rPr>
      </w:pPr>
    </w:p>
    <w:p w14:paraId="05EA7180" w14:textId="77777777" w:rsidR="000C2F9D" w:rsidRDefault="000C2F9D" w:rsidP="000C2F9D">
      <w:pPr>
        <w:bidi/>
        <w:jc w:val="both"/>
        <w:rPr>
          <w:rFonts w:cs="David" w:hint="cs"/>
          <w:rtl/>
        </w:rPr>
      </w:pPr>
      <w:r>
        <w:rPr>
          <w:rFonts w:cs="David" w:hint="cs"/>
          <w:rtl/>
        </w:rPr>
        <w:tab/>
        <w:t xml:space="preserve">רבותיי, זה חיזוק של הכנסת, רק בואו לא נלך יותר מדי רחוק. </w:t>
      </w:r>
    </w:p>
    <w:p w14:paraId="0E10F1E7" w14:textId="77777777" w:rsidR="000C2F9D" w:rsidRDefault="000C2F9D" w:rsidP="000C2F9D">
      <w:pPr>
        <w:bidi/>
        <w:jc w:val="both"/>
        <w:rPr>
          <w:rFonts w:cs="David" w:hint="cs"/>
          <w:rtl/>
        </w:rPr>
      </w:pPr>
    </w:p>
    <w:p w14:paraId="3B1CD973" w14:textId="77777777" w:rsidR="000C2F9D" w:rsidRDefault="000C2F9D" w:rsidP="000C2F9D">
      <w:pPr>
        <w:bidi/>
        <w:jc w:val="both"/>
        <w:rPr>
          <w:rFonts w:cs="David" w:hint="cs"/>
          <w:u w:val="single"/>
          <w:rtl/>
        </w:rPr>
      </w:pPr>
      <w:r>
        <w:rPr>
          <w:rFonts w:cs="David" w:hint="cs"/>
          <w:u w:val="single"/>
          <w:rtl/>
        </w:rPr>
        <w:t>קריאות:</w:t>
      </w:r>
    </w:p>
    <w:p w14:paraId="5CCEE2E6" w14:textId="77777777" w:rsidR="000C2F9D" w:rsidRDefault="000C2F9D" w:rsidP="000C2F9D">
      <w:pPr>
        <w:bidi/>
        <w:jc w:val="both"/>
        <w:rPr>
          <w:rFonts w:cs="David" w:hint="cs"/>
          <w:u w:val="single"/>
          <w:rtl/>
        </w:rPr>
      </w:pPr>
    </w:p>
    <w:p w14:paraId="07E36E65" w14:textId="77777777" w:rsidR="000C2F9D" w:rsidRPr="00D15B20" w:rsidRDefault="000C2F9D" w:rsidP="000C2F9D">
      <w:pPr>
        <w:bidi/>
        <w:jc w:val="both"/>
        <w:rPr>
          <w:rFonts w:cs="David" w:hint="cs"/>
          <w:rtl/>
        </w:rPr>
      </w:pPr>
      <w:r>
        <w:rPr>
          <w:rFonts w:cs="David" w:hint="cs"/>
          <w:rtl/>
        </w:rPr>
        <w:tab/>
        <w:t>- - -</w:t>
      </w:r>
    </w:p>
    <w:p w14:paraId="3B0ECE31" w14:textId="77777777" w:rsidR="000C2F9D" w:rsidRDefault="000C2F9D" w:rsidP="000C2F9D">
      <w:pPr>
        <w:bidi/>
        <w:jc w:val="both"/>
        <w:rPr>
          <w:rFonts w:cs="David" w:hint="cs"/>
          <w:u w:val="single"/>
          <w:rtl/>
        </w:rPr>
      </w:pPr>
    </w:p>
    <w:p w14:paraId="4208FBCD"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6DB0C4AE" w14:textId="77777777" w:rsidR="000C2F9D" w:rsidRDefault="000C2F9D" w:rsidP="000C2F9D">
      <w:pPr>
        <w:bidi/>
        <w:jc w:val="both"/>
        <w:rPr>
          <w:rFonts w:cs="David" w:hint="cs"/>
          <w:u w:val="single"/>
          <w:rtl/>
        </w:rPr>
      </w:pPr>
    </w:p>
    <w:p w14:paraId="317645EA" w14:textId="77777777" w:rsidR="000C2F9D" w:rsidRDefault="000C2F9D" w:rsidP="000C2F9D">
      <w:pPr>
        <w:bidi/>
        <w:jc w:val="both"/>
        <w:rPr>
          <w:rFonts w:cs="David" w:hint="cs"/>
          <w:rtl/>
        </w:rPr>
      </w:pPr>
      <w:r>
        <w:rPr>
          <w:rFonts w:cs="David" w:hint="cs"/>
          <w:rtl/>
        </w:rPr>
        <w:tab/>
        <w:t xml:space="preserve">אני חושב שצריך גם להכניס סעיף שמאפשר ליושב ראש הוועדה לבקש החזרה. </w:t>
      </w:r>
    </w:p>
    <w:p w14:paraId="216501D8" w14:textId="77777777" w:rsidR="000C2F9D" w:rsidRPr="00D15B20" w:rsidRDefault="000C2F9D" w:rsidP="000C2F9D">
      <w:pPr>
        <w:bidi/>
        <w:jc w:val="both"/>
        <w:rPr>
          <w:rFonts w:cs="David" w:hint="cs"/>
          <w:rtl/>
        </w:rPr>
      </w:pPr>
    </w:p>
    <w:p w14:paraId="3B047B29" w14:textId="77777777" w:rsidR="000C2F9D" w:rsidRDefault="000C2F9D" w:rsidP="000C2F9D">
      <w:pPr>
        <w:keepNext/>
        <w:bidi/>
        <w:jc w:val="both"/>
        <w:rPr>
          <w:rFonts w:cs="David" w:hint="cs"/>
          <w:rtl/>
        </w:rPr>
      </w:pPr>
      <w:r>
        <w:rPr>
          <w:rFonts w:cs="David" w:hint="cs"/>
          <w:u w:val="single"/>
          <w:rtl/>
        </w:rPr>
        <w:t>ארבל אסטרחן:</w:t>
      </w:r>
    </w:p>
    <w:p w14:paraId="35F59682" w14:textId="77777777" w:rsidR="000C2F9D" w:rsidRPr="00E97A5F" w:rsidRDefault="000C2F9D" w:rsidP="000C2F9D">
      <w:pPr>
        <w:keepNext/>
        <w:bidi/>
        <w:jc w:val="both"/>
        <w:rPr>
          <w:rFonts w:cs="David" w:hint="cs"/>
          <w:rtl/>
        </w:rPr>
      </w:pPr>
      <w:r>
        <w:rPr>
          <w:rFonts w:cs="David" w:hint="cs"/>
          <w:rtl/>
        </w:rPr>
        <w:tab/>
      </w:r>
    </w:p>
    <w:p w14:paraId="299BBF10" w14:textId="77777777" w:rsidR="000C2F9D" w:rsidRDefault="000C2F9D" w:rsidP="000C2F9D">
      <w:pPr>
        <w:bidi/>
        <w:jc w:val="both"/>
        <w:rPr>
          <w:rFonts w:cs="David" w:hint="cs"/>
          <w:rtl/>
        </w:rPr>
      </w:pPr>
      <w:r>
        <w:rPr>
          <w:rFonts w:cs="David" w:hint="cs"/>
          <w:rtl/>
        </w:rPr>
        <w:tab/>
        <w:t>יש את 124. כל עוד לא התחלה הקריאה - -</w:t>
      </w:r>
    </w:p>
    <w:p w14:paraId="56FD8760" w14:textId="77777777" w:rsidR="000C2F9D" w:rsidRDefault="000C2F9D" w:rsidP="000C2F9D">
      <w:pPr>
        <w:bidi/>
        <w:jc w:val="both"/>
        <w:rPr>
          <w:rFonts w:cs="David" w:hint="cs"/>
          <w:rtl/>
        </w:rPr>
      </w:pPr>
    </w:p>
    <w:p w14:paraId="573F616A" w14:textId="77777777" w:rsidR="000C2F9D" w:rsidRPr="005E4AE7" w:rsidRDefault="000C2F9D" w:rsidP="000C2F9D">
      <w:pPr>
        <w:bidi/>
        <w:jc w:val="both"/>
        <w:rPr>
          <w:rFonts w:cs="David" w:hint="cs"/>
          <w:u w:val="single"/>
          <w:rtl/>
        </w:rPr>
      </w:pPr>
      <w:r w:rsidRPr="005E4AE7">
        <w:rPr>
          <w:rFonts w:cs="David" w:hint="cs"/>
          <w:u w:val="single"/>
          <w:rtl/>
        </w:rPr>
        <w:t>דוד רותם:</w:t>
      </w:r>
    </w:p>
    <w:p w14:paraId="3588FCCB" w14:textId="77777777" w:rsidR="000C2F9D" w:rsidRDefault="000C2F9D" w:rsidP="000C2F9D">
      <w:pPr>
        <w:bidi/>
        <w:jc w:val="both"/>
        <w:rPr>
          <w:rFonts w:cs="David" w:hint="cs"/>
          <w:rtl/>
        </w:rPr>
      </w:pPr>
    </w:p>
    <w:p w14:paraId="6356D70E" w14:textId="77777777" w:rsidR="000C2F9D" w:rsidRDefault="000C2F9D" w:rsidP="000C2F9D">
      <w:pPr>
        <w:bidi/>
        <w:jc w:val="both"/>
        <w:rPr>
          <w:rFonts w:cs="David" w:hint="cs"/>
          <w:rtl/>
        </w:rPr>
      </w:pPr>
      <w:r>
        <w:rPr>
          <w:rFonts w:cs="David" w:hint="cs"/>
          <w:rtl/>
        </w:rPr>
        <w:tab/>
        <w:t xml:space="preserve">אתמול היתה הסתייגות שלי במקרה, על חוק. פתאום, כשאני מנמק את החוק אני רואה כל מיני כאלה </w:t>
      </w:r>
      <w:r>
        <w:rPr>
          <w:rFonts w:cs="David"/>
          <w:rtl/>
        </w:rPr>
        <w:t>–</w:t>
      </w:r>
      <w:r>
        <w:rPr>
          <w:rFonts w:cs="David" w:hint="cs"/>
          <w:rtl/>
        </w:rPr>
        <w:t xml:space="preserve"> רגע, מה פתאום, לא הסכמנו. </w:t>
      </w:r>
    </w:p>
    <w:p w14:paraId="15850FBA" w14:textId="77777777" w:rsidR="000C2F9D" w:rsidRDefault="000C2F9D" w:rsidP="000C2F9D">
      <w:pPr>
        <w:bidi/>
        <w:jc w:val="both"/>
        <w:rPr>
          <w:rFonts w:cs="David" w:hint="cs"/>
          <w:rtl/>
        </w:rPr>
      </w:pPr>
    </w:p>
    <w:p w14:paraId="2CB90BAB" w14:textId="77777777" w:rsidR="000C2F9D" w:rsidRPr="005E4AE7" w:rsidRDefault="000C2F9D" w:rsidP="000C2F9D">
      <w:pPr>
        <w:bidi/>
        <w:jc w:val="both"/>
        <w:rPr>
          <w:rFonts w:cs="David" w:hint="cs"/>
          <w:u w:val="single"/>
          <w:rtl/>
        </w:rPr>
      </w:pPr>
      <w:r w:rsidRPr="005E4AE7">
        <w:rPr>
          <w:rFonts w:cs="David" w:hint="cs"/>
          <w:u w:val="single"/>
          <w:rtl/>
        </w:rPr>
        <w:t>ארבל אסטרחן:</w:t>
      </w:r>
    </w:p>
    <w:p w14:paraId="52016255" w14:textId="77777777" w:rsidR="000C2F9D" w:rsidRDefault="000C2F9D" w:rsidP="000C2F9D">
      <w:pPr>
        <w:bidi/>
        <w:jc w:val="both"/>
        <w:rPr>
          <w:rFonts w:cs="David" w:hint="cs"/>
          <w:rtl/>
        </w:rPr>
      </w:pPr>
    </w:p>
    <w:p w14:paraId="1A262E19" w14:textId="77777777" w:rsidR="000C2F9D" w:rsidRDefault="000C2F9D" w:rsidP="000C2F9D">
      <w:pPr>
        <w:bidi/>
        <w:jc w:val="both"/>
        <w:rPr>
          <w:rFonts w:cs="David" w:hint="cs"/>
          <w:rtl/>
        </w:rPr>
      </w:pPr>
      <w:r>
        <w:rPr>
          <w:rFonts w:cs="David" w:hint="cs"/>
          <w:rtl/>
        </w:rPr>
        <w:tab/>
        <w:t xml:space="preserve">תבקש למשוך. לפי 127. אבל אתה צריך רוב. </w:t>
      </w:r>
    </w:p>
    <w:p w14:paraId="45C3390B" w14:textId="77777777" w:rsidR="000C2F9D" w:rsidRDefault="000C2F9D" w:rsidP="000C2F9D">
      <w:pPr>
        <w:bidi/>
        <w:jc w:val="both"/>
        <w:rPr>
          <w:rFonts w:cs="David" w:hint="cs"/>
          <w:rtl/>
        </w:rPr>
      </w:pPr>
    </w:p>
    <w:p w14:paraId="6D702B2B" w14:textId="77777777" w:rsidR="000C2F9D" w:rsidRPr="005E4AE7" w:rsidRDefault="000C2F9D" w:rsidP="000C2F9D">
      <w:pPr>
        <w:bidi/>
        <w:jc w:val="both"/>
        <w:rPr>
          <w:rFonts w:cs="David" w:hint="cs"/>
          <w:u w:val="single"/>
          <w:rtl/>
        </w:rPr>
      </w:pPr>
      <w:r w:rsidRPr="005E4AE7">
        <w:rPr>
          <w:rFonts w:cs="David" w:hint="cs"/>
          <w:u w:val="single"/>
          <w:rtl/>
        </w:rPr>
        <w:t>דוד רותם:</w:t>
      </w:r>
    </w:p>
    <w:p w14:paraId="0334F81A" w14:textId="77777777" w:rsidR="000C2F9D" w:rsidRDefault="000C2F9D" w:rsidP="000C2F9D">
      <w:pPr>
        <w:bidi/>
        <w:jc w:val="both"/>
        <w:rPr>
          <w:rFonts w:cs="David" w:hint="cs"/>
          <w:rtl/>
        </w:rPr>
      </w:pPr>
    </w:p>
    <w:p w14:paraId="221EAB14" w14:textId="77777777" w:rsidR="000C2F9D" w:rsidRDefault="000C2F9D" w:rsidP="000C2F9D">
      <w:pPr>
        <w:bidi/>
        <w:jc w:val="both"/>
        <w:rPr>
          <w:rFonts w:cs="David" w:hint="cs"/>
          <w:rtl/>
        </w:rPr>
      </w:pPr>
      <w:r>
        <w:rPr>
          <w:rFonts w:cs="David" w:hint="cs"/>
          <w:rtl/>
        </w:rPr>
        <w:tab/>
        <w:t xml:space="preserve">אחרי שאני מצביע. </w:t>
      </w:r>
    </w:p>
    <w:p w14:paraId="0D95E980" w14:textId="77777777" w:rsidR="000C2F9D" w:rsidRDefault="000C2F9D" w:rsidP="000C2F9D">
      <w:pPr>
        <w:bidi/>
        <w:jc w:val="both"/>
        <w:rPr>
          <w:rFonts w:cs="David" w:hint="cs"/>
          <w:rtl/>
        </w:rPr>
      </w:pPr>
    </w:p>
    <w:p w14:paraId="4B2B85B4" w14:textId="77777777" w:rsidR="000C2F9D" w:rsidRPr="005E4AE7" w:rsidRDefault="000C2F9D" w:rsidP="000C2F9D">
      <w:pPr>
        <w:bidi/>
        <w:jc w:val="both"/>
        <w:rPr>
          <w:rFonts w:cs="David" w:hint="cs"/>
          <w:u w:val="single"/>
          <w:rtl/>
        </w:rPr>
      </w:pPr>
      <w:r w:rsidRPr="005E4AE7">
        <w:rPr>
          <w:rFonts w:cs="David" w:hint="cs"/>
          <w:u w:val="single"/>
          <w:rtl/>
        </w:rPr>
        <w:t>ארבל אסטרחן:</w:t>
      </w:r>
    </w:p>
    <w:p w14:paraId="5FB518B0" w14:textId="77777777" w:rsidR="000C2F9D" w:rsidRDefault="000C2F9D" w:rsidP="000C2F9D">
      <w:pPr>
        <w:bidi/>
        <w:jc w:val="both"/>
        <w:rPr>
          <w:rFonts w:cs="David" w:hint="cs"/>
          <w:rtl/>
        </w:rPr>
      </w:pPr>
    </w:p>
    <w:p w14:paraId="41811106" w14:textId="77777777" w:rsidR="000C2F9D" w:rsidRDefault="000C2F9D" w:rsidP="000C2F9D">
      <w:pPr>
        <w:bidi/>
        <w:jc w:val="both"/>
        <w:rPr>
          <w:rFonts w:cs="David" w:hint="cs"/>
          <w:rtl/>
        </w:rPr>
      </w:pPr>
      <w:r>
        <w:rPr>
          <w:rFonts w:cs="David" w:hint="cs"/>
          <w:rtl/>
        </w:rPr>
        <w:tab/>
        <w:t xml:space="preserve">לא. בכל שלב של הקריאה השניה. בכל שלב אתה יכול לבקש למשוך לוועדה, אבל מצביעים על זה. מרגע שהתחילה הקריאה השניה, כשהתחלת לנמק, ועד שנגמרת  הקריאה השניה אתה יכול </w:t>
      </w:r>
      <w:r>
        <w:rPr>
          <w:rFonts w:cs="David"/>
          <w:rtl/>
        </w:rPr>
        <w:t>–</w:t>
      </w:r>
      <w:r>
        <w:rPr>
          <w:rFonts w:cs="David" w:hint="cs"/>
          <w:rtl/>
        </w:rPr>
        <w:t xml:space="preserve"> בין אם התקבלה ההסתייגות או לא, יש הסתייגות  - לא משנה. אתה יכול לבקש למשוך לוועדה, אבל אתה צריך רוב. זה בהצבעה. </w:t>
      </w:r>
    </w:p>
    <w:p w14:paraId="0F76DB0A" w14:textId="77777777" w:rsidR="000C2F9D" w:rsidRDefault="000C2F9D" w:rsidP="000C2F9D">
      <w:pPr>
        <w:bidi/>
        <w:jc w:val="both"/>
        <w:rPr>
          <w:rFonts w:cs="David" w:hint="cs"/>
          <w:rtl/>
        </w:rPr>
      </w:pPr>
    </w:p>
    <w:p w14:paraId="5DBDC986" w14:textId="77777777" w:rsidR="000C2F9D" w:rsidRPr="005E4AE7" w:rsidRDefault="000C2F9D" w:rsidP="000C2F9D">
      <w:pPr>
        <w:bidi/>
        <w:jc w:val="both"/>
        <w:rPr>
          <w:rFonts w:cs="David" w:hint="cs"/>
          <w:u w:val="single"/>
          <w:rtl/>
        </w:rPr>
      </w:pPr>
      <w:r w:rsidRPr="005E4AE7">
        <w:rPr>
          <w:rFonts w:cs="David" w:hint="cs"/>
          <w:u w:val="single"/>
          <w:rtl/>
        </w:rPr>
        <w:t>דורית ואג:</w:t>
      </w:r>
    </w:p>
    <w:p w14:paraId="54E9110A" w14:textId="77777777" w:rsidR="000C2F9D" w:rsidRDefault="000C2F9D" w:rsidP="000C2F9D">
      <w:pPr>
        <w:bidi/>
        <w:jc w:val="both"/>
        <w:rPr>
          <w:rFonts w:cs="David" w:hint="cs"/>
          <w:rtl/>
        </w:rPr>
      </w:pPr>
    </w:p>
    <w:p w14:paraId="0C3F940A" w14:textId="77777777" w:rsidR="000C2F9D" w:rsidRDefault="000C2F9D" w:rsidP="000C2F9D">
      <w:pPr>
        <w:bidi/>
        <w:jc w:val="both"/>
        <w:rPr>
          <w:rFonts w:cs="David" w:hint="cs"/>
          <w:rtl/>
        </w:rPr>
      </w:pPr>
      <w:r>
        <w:rPr>
          <w:rFonts w:cs="David" w:hint="cs"/>
          <w:rtl/>
        </w:rPr>
        <w:tab/>
        <w:t xml:space="preserve">אבל אם אין לו רוב לסעיף, אין לו רוב להחזיר. </w:t>
      </w:r>
    </w:p>
    <w:p w14:paraId="7E1EEA38" w14:textId="77777777" w:rsidR="000C2F9D" w:rsidRDefault="000C2F9D" w:rsidP="000C2F9D">
      <w:pPr>
        <w:bidi/>
        <w:jc w:val="both"/>
        <w:rPr>
          <w:rFonts w:cs="David" w:hint="cs"/>
          <w:rtl/>
        </w:rPr>
      </w:pPr>
    </w:p>
    <w:p w14:paraId="030C551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B2918D1" w14:textId="77777777" w:rsidR="000C2F9D" w:rsidRDefault="000C2F9D" w:rsidP="000C2F9D">
      <w:pPr>
        <w:bidi/>
        <w:jc w:val="both"/>
        <w:rPr>
          <w:rFonts w:cs="David" w:hint="cs"/>
          <w:u w:val="single"/>
          <w:rtl/>
        </w:rPr>
      </w:pPr>
    </w:p>
    <w:p w14:paraId="42A9CC04" w14:textId="77777777" w:rsidR="000C2F9D" w:rsidRDefault="000C2F9D" w:rsidP="000C2F9D">
      <w:pPr>
        <w:bidi/>
        <w:jc w:val="both"/>
        <w:rPr>
          <w:rFonts w:cs="David" w:hint="cs"/>
          <w:rtl/>
        </w:rPr>
      </w:pPr>
      <w:r>
        <w:rPr>
          <w:rFonts w:cs="David" w:hint="cs"/>
          <w:rtl/>
        </w:rPr>
        <w:tab/>
        <w:t xml:space="preserve">מה לעשות.  אם אין רוב אז אין רוב. </w:t>
      </w:r>
    </w:p>
    <w:p w14:paraId="070487DE" w14:textId="77777777" w:rsidR="000C2F9D" w:rsidRDefault="000C2F9D" w:rsidP="000C2F9D">
      <w:pPr>
        <w:keepNext/>
        <w:bidi/>
        <w:jc w:val="both"/>
        <w:rPr>
          <w:rFonts w:cs="David" w:hint="cs"/>
          <w:u w:val="single"/>
          <w:rtl/>
        </w:rPr>
      </w:pPr>
    </w:p>
    <w:p w14:paraId="53DD12B5" w14:textId="77777777" w:rsidR="000C2F9D" w:rsidRDefault="000C2F9D" w:rsidP="000C2F9D">
      <w:pPr>
        <w:keepNext/>
        <w:bidi/>
        <w:jc w:val="both"/>
        <w:rPr>
          <w:rFonts w:cs="David" w:hint="cs"/>
          <w:rtl/>
        </w:rPr>
      </w:pPr>
      <w:r>
        <w:rPr>
          <w:rFonts w:cs="David" w:hint="cs"/>
          <w:u w:val="single"/>
          <w:rtl/>
        </w:rPr>
        <w:t>ארבל אסטרחן:</w:t>
      </w:r>
    </w:p>
    <w:p w14:paraId="63239965" w14:textId="77777777" w:rsidR="000C2F9D" w:rsidRPr="00E97A5F" w:rsidRDefault="000C2F9D" w:rsidP="000C2F9D">
      <w:pPr>
        <w:keepNext/>
        <w:bidi/>
        <w:jc w:val="both"/>
        <w:rPr>
          <w:rFonts w:cs="David" w:hint="cs"/>
          <w:rtl/>
        </w:rPr>
      </w:pPr>
    </w:p>
    <w:p w14:paraId="67C0AA41" w14:textId="77777777" w:rsidR="000C2F9D" w:rsidRDefault="000C2F9D" w:rsidP="000C2F9D">
      <w:pPr>
        <w:bidi/>
        <w:jc w:val="both"/>
        <w:rPr>
          <w:rFonts w:cs="David" w:hint="cs"/>
          <w:rtl/>
        </w:rPr>
      </w:pPr>
      <w:r>
        <w:rPr>
          <w:rFonts w:cs="David" w:hint="cs"/>
          <w:rtl/>
        </w:rPr>
        <w:tab/>
        <w:t>סעיף קטן (ה) הוא משהו קצת מוזר, אבל הוא קיים היום: "חזרה בה הממשלה מהצעת חוק ממשלתית, אין היא רשאית להביא באותו מושב של הכנסת הצעת חוק אחרת באותו נושא, אלא אם כן החליטה ועדת הכנסת להתיר זאת;"</w:t>
      </w:r>
    </w:p>
    <w:p w14:paraId="65507566" w14:textId="77777777" w:rsidR="000C2F9D" w:rsidRDefault="000C2F9D" w:rsidP="000C2F9D">
      <w:pPr>
        <w:bidi/>
        <w:jc w:val="both"/>
        <w:rPr>
          <w:rFonts w:cs="David" w:hint="cs"/>
          <w:rtl/>
        </w:rPr>
      </w:pPr>
    </w:p>
    <w:p w14:paraId="5AB4B893" w14:textId="77777777" w:rsidR="000C2F9D" w:rsidRPr="001763A5" w:rsidRDefault="000C2F9D" w:rsidP="000C2F9D">
      <w:pPr>
        <w:bidi/>
        <w:jc w:val="both"/>
        <w:rPr>
          <w:rFonts w:cs="David" w:hint="cs"/>
          <w:u w:val="single"/>
          <w:rtl/>
        </w:rPr>
      </w:pPr>
      <w:r w:rsidRPr="001763A5">
        <w:rPr>
          <w:rFonts w:cs="David" w:hint="cs"/>
          <w:u w:val="single"/>
          <w:rtl/>
        </w:rPr>
        <w:t>היו"ר יריב לוין:</w:t>
      </w:r>
    </w:p>
    <w:p w14:paraId="6219B62B" w14:textId="77777777" w:rsidR="000C2F9D" w:rsidRDefault="000C2F9D" w:rsidP="000C2F9D">
      <w:pPr>
        <w:bidi/>
        <w:jc w:val="both"/>
        <w:rPr>
          <w:rFonts w:cs="David" w:hint="cs"/>
          <w:rtl/>
        </w:rPr>
      </w:pPr>
    </w:p>
    <w:p w14:paraId="0F6E7680" w14:textId="77777777" w:rsidR="000C2F9D" w:rsidRDefault="000C2F9D" w:rsidP="000C2F9D">
      <w:pPr>
        <w:bidi/>
        <w:jc w:val="both"/>
        <w:rPr>
          <w:rFonts w:cs="David" w:hint="cs"/>
          <w:rtl/>
        </w:rPr>
      </w:pPr>
      <w:r>
        <w:rPr>
          <w:rFonts w:cs="David" w:hint="cs"/>
          <w:rtl/>
        </w:rPr>
        <w:tab/>
        <w:t xml:space="preserve">זה הגיוני דווקא. </w:t>
      </w:r>
    </w:p>
    <w:p w14:paraId="1BC4CF0A" w14:textId="77777777" w:rsidR="000C2F9D" w:rsidRDefault="000C2F9D" w:rsidP="000C2F9D">
      <w:pPr>
        <w:bidi/>
        <w:jc w:val="both"/>
        <w:rPr>
          <w:rFonts w:cs="David" w:hint="cs"/>
          <w:rtl/>
        </w:rPr>
      </w:pPr>
    </w:p>
    <w:p w14:paraId="6847717F"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7D9FE30" w14:textId="77777777" w:rsidR="000C2F9D" w:rsidRDefault="000C2F9D" w:rsidP="000C2F9D">
      <w:pPr>
        <w:bidi/>
        <w:jc w:val="both"/>
        <w:rPr>
          <w:rFonts w:cs="David" w:hint="cs"/>
          <w:u w:val="single"/>
          <w:rtl/>
        </w:rPr>
      </w:pPr>
    </w:p>
    <w:p w14:paraId="20F9443E" w14:textId="77777777" w:rsidR="000C2F9D" w:rsidRDefault="000C2F9D" w:rsidP="000C2F9D">
      <w:pPr>
        <w:bidi/>
        <w:jc w:val="both"/>
        <w:rPr>
          <w:rFonts w:cs="David" w:hint="cs"/>
          <w:rtl/>
        </w:rPr>
      </w:pPr>
      <w:r>
        <w:rPr>
          <w:rFonts w:cs="David" w:hint="cs"/>
          <w:rtl/>
        </w:rPr>
        <w:tab/>
        <w:t xml:space="preserve">לא הגיוני בכלל. כל העניין הזה של 6 חודשים הוא לא הגיוני. </w:t>
      </w:r>
    </w:p>
    <w:p w14:paraId="15BBB8F8" w14:textId="77777777" w:rsidR="000C2F9D" w:rsidRDefault="000C2F9D" w:rsidP="000C2F9D">
      <w:pPr>
        <w:bidi/>
        <w:jc w:val="both"/>
        <w:rPr>
          <w:rFonts w:cs="David" w:hint="cs"/>
          <w:rtl/>
        </w:rPr>
      </w:pPr>
    </w:p>
    <w:p w14:paraId="5DB3CFA5" w14:textId="77777777" w:rsidR="000C2F9D" w:rsidRPr="001763A5" w:rsidRDefault="000C2F9D" w:rsidP="000C2F9D">
      <w:pPr>
        <w:bidi/>
        <w:jc w:val="both"/>
        <w:rPr>
          <w:rFonts w:cs="David" w:hint="cs"/>
          <w:u w:val="single"/>
          <w:rtl/>
        </w:rPr>
      </w:pPr>
      <w:r w:rsidRPr="001763A5">
        <w:rPr>
          <w:rFonts w:cs="David" w:hint="cs"/>
          <w:u w:val="single"/>
          <w:rtl/>
        </w:rPr>
        <w:t>רונית חייקין:</w:t>
      </w:r>
    </w:p>
    <w:p w14:paraId="5631C6B4" w14:textId="77777777" w:rsidR="000C2F9D" w:rsidRDefault="000C2F9D" w:rsidP="000C2F9D">
      <w:pPr>
        <w:bidi/>
        <w:jc w:val="both"/>
        <w:rPr>
          <w:rFonts w:cs="David" w:hint="cs"/>
          <w:rtl/>
        </w:rPr>
      </w:pPr>
    </w:p>
    <w:p w14:paraId="4EA0D875" w14:textId="77777777" w:rsidR="000C2F9D" w:rsidRDefault="000C2F9D" w:rsidP="000C2F9D">
      <w:pPr>
        <w:bidi/>
        <w:jc w:val="both"/>
        <w:rPr>
          <w:rFonts w:cs="David" w:hint="cs"/>
          <w:rtl/>
        </w:rPr>
      </w:pPr>
      <w:r>
        <w:rPr>
          <w:rFonts w:cs="David" w:hint="cs"/>
          <w:rtl/>
        </w:rPr>
        <w:tab/>
        <w:t xml:space="preserve">ממשלה, אין לה שישה חודשים, אבל. </w:t>
      </w:r>
    </w:p>
    <w:p w14:paraId="0B9CDE05" w14:textId="77777777" w:rsidR="000C2F9D" w:rsidRDefault="000C2F9D" w:rsidP="000C2F9D">
      <w:pPr>
        <w:bidi/>
        <w:jc w:val="both"/>
        <w:rPr>
          <w:rFonts w:cs="David" w:hint="cs"/>
          <w:rtl/>
        </w:rPr>
      </w:pPr>
    </w:p>
    <w:p w14:paraId="1BFE0D4E"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7C51389B" w14:textId="77777777" w:rsidR="000C2F9D" w:rsidRDefault="000C2F9D" w:rsidP="000C2F9D">
      <w:pPr>
        <w:bidi/>
        <w:jc w:val="both"/>
        <w:rPr>
          <w:rFonts w:cs="David" w:hint="cs"/>
          <w:u w:val="single"/>
          <w:rtl/>
        </w:rPr>
      </w:pPr>
    </w:p>
    <w:p w14:paraId="52F59941" w14:textId="77777777" w:rsidR="000C2F9D" w:rsidRDefault="000C2F9D" w:rsidP="000C2F9D">
      <w:pPr>
        <w:bidi/>
        <w:jc w:val="both"/>
        <w:rPr>
          <w:rFonts w:cs="David" w:hint="cs"/>
          <w:rtl/>
        </w:rPr>
      </w:pPr>
      <w:r>
        <w:rPr>
          <w:rFonts w:cs="David" w:hint="cs"/>
          <w:rtl/>
        </w:rPr>
        <w:tab/>
        <w:t xml:space="preserve">לא זה הגיוני ולא זה הגיוני. </w:t>
      </w:r>
    </w:p>
    <w:p w14:paraId="330531B3" w14:textId="77777777" w:rsidR="000C2F9D" w:rsidRDefault="000C2F9D" w:rsidP="000C2F9D">
      <w:pPr>
        <w:bidi/>
        <w:jc w:val="both"/>
        <w:rPr>
          <w:rFonts w:cs="David" w:hint="cs"/>
          <w:rtl/>
        </w:rPr>
      </w:pPr>
    </w:p>
    <w:p w14:paraId="695066C2" w14:textId="77777777" w:rsidR="000C2F9D" w:rsidRPr="001763A5" w:rsidRDefault="000C2F9D" w:rsidP="000C2F9D">
      <w:pPr>
        <w:bidi/>
        <w:jc w:val="both"/>
        <w:rPr>
          <w:rFonts w:cs="David" w:hint="cs"/>
          <w:u w:val="single"/>
          <w:rtl/>
        </w:rPr>
      </w:pPr>
      <w:r w:rsidRPr="001763A5">
        <w:rPr>
          <w:rFonts w:cs="David" w:hint="cs"/>
          <w:u w:val="single"/>
          <w:rtl/>
        </w:rPr>
        <w:t>קריאות:</w:t>
      </w:r>
    </w:p>
    <w:p w14:paraId="4C830C4C" w14:textId="77777777" w:rsidR="000C2F9D" w:rsidRDefault="000C2F9D" w:rsidP="000C2F9D">
      <w:pPr>
        <w:bidi/>
        <w:jc w:val="both"/>
        <w:rPr>
          <w:rFonts w:cs="David" w:hint="cs"/>
          <w:rtl/>
        </w:rPr>
      </w:pPr>
    </w:p>
    <w:p w14:paraId="5A7BA80F"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54EB293B" w14:textId="77777777" w:rsidR="000C2F9D" w:rsidRDefault="000C2F9D" w:rsidP="000C2F9D">
      <w:pPr>
        <w:bidi/>
        <w:jc w:val="both"/>
        <w:rPr>
          <w:rFonts w:cs="David" w:hint="cs"/>
          <w:rtl/>
        </w:rPr>
      </w:pPr>
    </w:p>
    <w:p w14:paraId="5C9997D8" w14:textId="77777777" w:rsidR="000C2F9D" w:rsidRPr="001763A5" w:rsidRDefault="000C2F9D" w:rsidP="000C2F9D">
      <w:pPr>
        <w:bidi/>
        <w:jc w:val="both"/>
        <w:rPr>
          <w:rFonts w:cs="David" w:hint="cs"/>
          <w:u w:val="single"/>
          <w:rtl/>
        </w:rPr>
      </w:pPr>
      <w:r w:rsidRPr="001763A5">
        <w:rPr>
          <w:rFonts w:cs="David" w:hint="cs"/>
          <w:u w:val="single"/>
          <w:rtl/>
        </w:rPr>
        <w:t>דוד רותם:</w:t>
      </w:r>
    </w:p>
    <w:p w14:paraId="0B632A64" w14:textId="77777777" w:rsidR="000C2F9D" w:rsidRDefault="000C2F9D" w:rsidP="000C2F9D">
      <w:pPr>
        <w:bidi/>
        <w:jc w:val="both"/>
        <w:rPr>
          <w:rFonts w:cs="David" w:hint="cs"/>
          <w:rtl/>
        </w:rPr>
      </w:pPr>
    </w:p>
    <w:p w14:paraId="765DE789" w14:textId="77777777" w:rsidR="000C2F9D" w:rsidRDefault="000C2F9D" w:rsidP="000C2F9D">
      <w:pPr>
        <w:bidi/>
        <w:jc w:val="both"/>
        <w:rPr>
          <w:rFonts w:cs="David" w:hint="cs"/>
          <w:rtl/>
        </w:rPr>
      </w:pPr>
      <w:r>
        <w:rPr>
          <w:rFonts w:cs="David" w:hint="cs"/>
          <w:rtl/>
        </w:rPr>
        <w:tab/>
        <w:t xml:space="preserve">בעצם, מה אנחנו עושים צחוק מעצמנו? הסעיף זה זה בדיחת העונה. הממשלה, חוק שלה </w:t>
      </w:r>
      <w:r>
        <w:rPr>
          <w:rFonts w:cs="David"/>
          <w:rtl/>
        </w:rPr>
        <w:t>–</w:t>
      </w:r>
      <w:r>
        <w:rPr>
          <w:rFonts w:cs="David" w:hint="cs"/>
          <w:rtl/>
        </w:rPr>
        <w:t xml:space="preserve"> היא חזרה בו  או שהוא נפל, והיא רוצה להגיש אותו מחר. לממשלה יש רוב בוועדת הכנסת? </w:t>
      </w:r>
    </w:p>
    <w:p w14:paraId="0B886F3B" w14:textId="77777777" w:rsidR="000C2F9D" w:rsidRDefault="000C2F9D" w:rsidP="000C2F9D">
      <w:pPr>
        <w:bidi/>
        <w:jc w:val="both"/>
        <w:rPr>
          <w:rFonts w:cs="David" w:hint="cs"/>
          <w:rtl/>
        </w:rPr>
      </w:pPr>
    </w:p>
    <w:p w14:paraId="0C1FD2AC"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BE1D8B7" w14:textId="77777777" w:rsidR="000C2F9D" w:rsidRDefault="000C2F9D" w:rsidP="000C2F9D">
      <w:pPr>
        <w:bidi/>
        <w:jc w:val="both"/>
        <w:rPr>
          <w:rFonts w:cs="David" w:hint="cs"/>
          <w:u w:val="single"/>
          <w:rtl/>
        </w:rPr>
      </w:pPr>
    </w:p>
    <w:p w14:paraId="6243C237" w14:textId="77777777" w:rsidR="000C2F9D" w:rsidRDefault="000C2F9D" w:rsidP="000C2F9D">
      <w:pPr>
        <w:bidi/>
        <w:jc w:val="both"/>
        <w:rPr>
          <w:rFonts w:cs="David" w:hint="cs"/>
          <w:rtl/>
        </w:rPr>
      </w:pPr>
      <w:r>
        <w:rPr>
          <w:rFonts w:cs="David" w:hint="cs"/>
          <w:rtl/>
        </w:rPr>
        <w:tab/>
        <w:t xml:space="preserve">מאה אחוז, אבל היא צריכה להתחיל את כל תהליך החקיקה מחדש. </w:t>
      </w:r>
    </w:p>
    <w:p w14:paraId="5C7E9ABC" w14:textId="77777777" w:rsidR="000C2F9D" w:rsidRDefault="000C2F9D" w:rsidP="000C2F9D">
      <w:pPr>
        <w:bidi/>
        <w:jc w:val="both"/>
        <w:rPr>
          <w:rFonts w:cs="David" w:hint="cs"/>
          <w:rtl/>
        </w:rPr>
      </w:pPr>
    </w:p>
    <w:p w14:paraId="00030793"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F464DC0" w14:textId="77777777" w:rsidR="000C2F9D" w:rsidRDefault="000C2F9D" w:rsidP="000C2F9D">
      <w:pPr>
        <w:bidi/>
        <w:jc w:val="both"/>
        <w:rPr>
          <w:rFonts w:cs="David" w:hint="cs"/>
          <w:u w:val="single"/>
          <w:rtl/>
        </w:rPr>
      </w:pPr>
    </w:p>
    <w:p w14:paraId="17216CD6" w14:textId="77777777" w:rsidR="000C2F9D" w:rsidRDefault="000C2F9D" w:rsidP="000C2F9D">
      <w:pPr>
        <w:bidi/>
        <w:jc w:val="both"/>
        <w:rPr>
          <w:rFonts w:cs="David" w:hint="cs"/>
          <w:rtl/>
        </w:rPr>
      </w:pPr>
      <w:r>
        <w:rPr>
          <w:rFonts w:cs="David" w:hint="cs"/>
          <w:rtl/>
        </w:rPr>
        <w:tab/>
        <w:t xml:space="preserve">אצל הממשלה תהליך החקיקה זה צ'יק צ'אק. אין לה חובת הנחה, אין לה שום דבר. </w:t>
      </w:r>
    </w:p>
    <w:p w14:paraId="785903E0" w14:textId="77777777" w:rsidR="000C2F9D" w:rsidRDefault="000C2F9D" w:rsidP="000C2F9D">
      <w:pPr>
        <w:bidi/>
        <w:jc w:val="both"/>
        <w:rPr>
          <w:rFonts w:cs="David" w:hint="cs"/>
          <w:rtl/>
        </w:rPr>
      </w:pPr>
    </w:p>
    <w:p w14:paraId="09F69E6E"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52888FF" w14:textId="77777777" w:rsidR="000C2F9D" w:rsidRDefault="000C2F9D" w:rsidP="000C2F9D">
      <w:pPr>
        <w:bidi/>
        <w:jc w:val="both"/>
        <w:rPr>
          <w:rFonts w:cs="David" w:hint="cs"/>
          <w:u w:val="single"/>
          <w:rtl/>
        </w:rPr>
      </w:pPr>
    </w:p>
    <w:p w14:paraId="0F1C90D5" w14:textId="77777777" w:rsidR="000C2F9D" w:rsidRDefault="000C2F9D" w:rsidP="000C2F9D">
      <w:pPr>
        <w:bidi/>
        <w:jc w:val="both"/>
        <w:rPr>
          <w:rFonts w:cs="David" w:hint="cs"/>
          <w:rtl/>
        </w:rPr>
      </w:pPr>
      <w:r>
        <w:rPr>
          <w:rFonts w:cs="David" w:hint="cs"/>
          <w:rtl/>
        </w:rPr>
        <w:tab/>
        <w:t xml:space="preserve">מה אתה מציע? לבטל את זה בכלל? </w:t>
      </w:r>
    </w:p>
    <w:p w14:paraId="55ECE7F6" w14:textId="77777777" w:rsidR="000C2F9D" w:rsidRDefault="000C2F9D" w:rsidP="000C2F9D">
      <w:pPr>
        <w:bidi/>
        <w:jc w:val="both"/>
        <w:rPr>
          <w:rFonts w:cs="David" w:hint="cs"/>
          <w:rtl/>
        </w:rPr>
      </w:pPr>
    </w:p>
    <w:p w14:paraId="7C8BA520"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44AB7E3" w14:textId="77777777" w:rsidR="000C2F9D" w:rsidRDefault="000C2F9D" w:rsidP="000C2F9D">
      <w:pPr>
        <w:bidi/>
        <w:jc w:val="both"/>
        <w:rPr>
          <w:rFonts w:cs="David" w:hint="cs"/>
          <w:u w:val="single"/>
          <w:rtl/>
        </w:rPr>
      </w:pPr>
    </w:p>
    <w:p w14:paraId="117D2B4D" w14:textId="77777777" w:rsidR="000C2F9D" w:rsidRDefault="000C2F9D" w:rsidP="000C2F9D">
      <w:pPr>
        <w:bidi/>
        <w:jc w:val="both"/>
        <w:rPr>
          <w:rFonts w:cs="David" w:hint="cs"/>
          <w:rtl/>
        </w:rPr>
      </w:pPr>
      <w:r>
        <w:rPr>
          <w:rFonts w:cs="David" w:hint="cs"/>
          <w:rtl/>
        </w:rPr>
        <w:tab/>
        <w:t xml:space="preserve">אאם אתה שואל אותי הייתי מבטל גם את השישה חודשים שלהם. </w:t>
      </w:r>
    </w:p>
    <w:p w14:paraId="09F2E66B" w14:textId="77777777" w:rsidR="000C2F9D" w:rsidRDefault="000C2F9D" w:rsidP="000C2F9D">
      <w:pPr>
        <w:bidi/>
        <w:jc w:val="both"/>
        <w:rPr>
          <w:rFonts w:cs="David" w:hint="cs"/>
          <w:rtl/>
        </w:rPr>
      </w:pPr>
    </w:p>
    <w:p w14:paraId="467E484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5A68D9F" w14:textId="77777777" w:rsidR="000C2F9D" w:rsidRDefault="000C2F9D" w:rsidP="000C2F9D">
      <w:pPr>
        <w:bidi/>
        <w:jc w:val="both"/>
        <w:rPr>
          <w:rFonts w:cs="David" w:hint="cs"/>
          <w:u w:val="single"/>
          <w:rtl/>
        </w:rPr>
      </w:pPr>
    </w:p>
    <w:p w14:paraId="11940CD1" w14:textId="77777777" w:rsidR="000C2F9D" w:rsidRDefault="000C2F9D" w:rsidP="000C2F9D">
      <w:pPr>
        <w:bidi/>
        <w:jc w:val="both"/>
        <w:rPr>
          <w:rFonts w:cs="David" w:hint="cs"/>
          <w:rtl/>
        </w:rPr>
      </w:pPr>
      <w:r>
        <w:rPr>
          <w:rFonts w:cs="David" w:hint="cs"/>
          <w:rtl/>
        </w:rPr>
        <w:tab/>
        <w:t xml:space="preserve">ואז מה? יהיה לך שבוע אחרי שבוע דיון באותו עניין שנפל? </w:t>
      </w:r>
    </w:p>
    <w:p w14:paraId="77BC71BC" w14:textId="77777777" w:rsidR="000C2F9D" w:rsidRDefault="000C2F9D" w:rsidP="000C2F9D">
      <w:pPr>
        <w:bidi/>
        <w:jc w:val="both"/>
        <w:rPr>
          <w:rFonts w:cs="David" w:hint="cs"/>
          <w:rtl/>
        </w:rPr>
      </w:pPr>
    </w:p>
    <w:p w14:paraId="136421E6"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3753DEA" w14:textId="77777777" w:rsidR="000C2F9D" w:rsidRDefault="000C2F9D" w:rsidP="000C2F9D">
      <w:pPr>
        <w:bidi/>
        <w:jc w:val="both"/>
        <w:rPr>
          <w:rFonts w:cs="David" w:hint="cs"/>
          <w:u w:val="single"/>
          <w:rtl/>
        </w:rPr>
      </w:pPr>
    </w:p>
    <w:p w14:paraId="43D4E6D1" w14:textId="77777777" w:rsidR="000C2F9D" w:rsidRDefault="000C2F9D" w:rsidP="000C2F9D">
      <w:pPr>
        <w:bidi/>
        <w:jc w:val="both"/>
        <w:rPr>
          <w:rFonts w:cs="David" w:hint="cs"/>
          <w:rtl/>
        </w:rPr>
      </w:pPr>
      <w:r>
        <w:rPr>
          <w:rFonts w:cs="David" w:hint="cs"/>
          <w:rtl/>
        </w:rPr>
        <w:tab/>
        <w:t xml:space="preserve">כמה זמן? עשר דקות וזה נופל. </w:t>
      </w:r>
    </w:p>
    <w:p w14:paraId="59A7AB3A" w14:textId="77777777" w:rsidR="000C2F9D" w:rsidRDefault="000C2F9D" w:rsidP="000C2F9D">
      <w:pPr>
        <w:bidi/>
        <w:jc w:val="both"/>
        <w:rPr>
          <w:rFonts w:cs="David" w:hint="cs"/>
          <w:rtl/>
        </w:rPr>
      </w:pPr>
    </w:p>
    <w:p w14:paraId="1060BEF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A8ADCF9" w14:textId="77777777" w:rsidR="000C2F9D" w:rsidRDefault="000C2F9D" w:rsidP="000C2F9D">
      <w:pPr>
        <w:bidi/>
        <w:jc w:val="both"/>
        <w:rPr>
          <w:rFonts w:cs="David" w:hint="cs"/>
          <w:u w:val="single"/>
          <w:rtl/>
        </w:rPr>
      </w:pPr>
    </w:p>
    <w:p w14:paraId="6C4C3517" w14:textId="77777777" w:rsidR="000C2F9D" w:rsidRDefault="000C2F9D" w:rsidP="000C2F9D">
      <w:pPr>
        <w:bidi/>
        <w:jc w:val="both"/>
        <w:rPr>
          <w:rFonts w:cs="David" w:hint="cs"/>
          <w:rtl/>
        </w:rPr>
      </w:pPr>
      <w:r>
        <w:rPr>
          <w:rFonts w:cs="David" w:hint="cs"/>
          <w:rtl/>
        </w:rPr>
        <w:tab/>
        <w:t xml:space="preserve">אבל זה לא הגיוני שמישהו יוכל להעלות פעם אחר פעם את אותו הדבר. </w:t>
      </w:r>
    </w:p>
    <w:p w14:paraId="429D9E21" w14:textId="77777777" w:rsidR="000C2F9D" w:rsidRDefault="000C2F9D" w:rsidP="000C2F9D">
      <w:pPr>
        <w:bidi/>
        <w:jc w:val="both"/>
        <w:rPr>
          <w:rFonts w:cs="David" w:hint="cs"/>
          <w:rtl/>
        </w:rPr>
      </w:pPr>
    </w:p>
    <w:p w14:paraId="33C82BAF" w14:textId="77777777" w:rsidR="000C2F9D" w:rsidRPr="001763A5" w:rsidRDefault="000C2F9D" w:rsidP="000C2F9D">
      <w:pPr>
        <w:bidi/>
        <w:jc w:val="both"/>
        <w:rPr>
          <w:rFonts w:cs="David" w:hint="cs"/>
          <w:u w:val="single"/>
          <w:rtl/>
        </w:rPr>
      </w:pPr>
      <w:r w:rsidRPr="001763A5">
        <w:rPr>
          <w:rFonts w:cs="David" w:hint="cs"/>
          <w:u w:val="single"/>
          <w:rtl/>
        </w:rPr>
        <w:t>סהר פינטו:</w:t>
      </w:r>
    </w:p>
    <w:p w14:paraId="2140AE4B" w14:textId="77777777" w:rsidR="000C2F9D" w:rsidRDefault="000C2F9D" w:rsidP="000C2F9D">
      <w:pPr>
        <w:bidi/>
        <w:jc w:val="both"/>
        <w:rPr>
          <w:rFonts w:cs="David" w:hint="cs"/>
          <w:rtl/>
        </w:rPr>
      </w:pPr>
    </w:p>
    <w:p w14:paraId="496B454B" w14:textId="77777777" w:rsidR="000C2F9D" w:rsidRDefault="000C2F9D" w:rsidP="000C2F9D">
      <w:pPr>
        <w:bidi/>
        <w:jc w:val="both"/>
        <w:rPr>
          <w:rFonts w:cs="David" w:hint="cs"/>
          <w:rtl/>
        </w:rPr>
      </w:pPr>
      <w:r>
        <w:rPr>
          <w:rFonts w:cs="David" w:hint="cs"/>
          <w:rtl/>
        </w:rPr>
        <w:tab/>
        <w:t xml:space="preserve">אז מישהו אחר. אתה היום לא שולט בזה. </w:t>
      </w:r>
    </w:p>
    <w:p w14:paraId="334E241D" w14:textId="77777777" w:rsidR="000C2F9D" w:rsidRDefault="000C2F9D" w:rsidP="000C2F9D">
      <w:pPr>
        <w:bidi/>
        <w:jc w:val="both"/>
        <w:rPr>
          <w:rFonts w:cs="David" w:hint="cs"/>
          <w:rtl/>
        </w:rPr>
      </w:pPr>
    </w:p>
    <w:p w14:paraId="57CC4C84"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3A057F1" w14:textId="77777777" w:rsidR="000C2F9D" w:rsidRDefault="000C2F9D" w:rsidP="000C2F9D">
      <w:pPr>
        <w:bidi/>
        <w:jc w:val="both"/>
        <w:rPr>
          <w:rFonts w:cs="David" w:hint="cs"/>
          <w:u w:val="single"/>
          <w:rtl/>
        </w:rPr>
      </w:pPr>
    </w:p>
    <w:p w14:paraId="495A9948" w14:textId="77777777" w:rsidR="000C2F9D" w:rsidRPr="001763A5" w:rsidRDefault="000C2F9D" w:rsidP="000C2F9D">
      <w:pPr>
        <w:bidi/>
        <w:jc w:val="both"/>
        <w:rPr>
          <w:rFonts w:cs="David" w:hint="cs"/>
          <w:rtl/>
        </w:rPr>
      </w:pPr>
      <w:r w:rsidRPr="001763A5">
        <w:rPr>
          <w:rFonts w:cs="David" w:hint="cs"/>
          <w:rtl/>
        </w:rPr>
        <w:tab/>
        <w:t xml:space="preserve">לא, היום אתה שולט בזה, לפי הנושא, לפי מהות הנושא. </w:t>
      </w:r>
      <w:r>
        <w:rPr>
          <w:rFonts w:cs="David" w:hint="cs"/>
          <w:rtl/>
        </w:rPr>
        <w:t xml:space="preserve">אם אני העליתי הצעה והיא נפלה, גם אם מישהו אחר רוצה להציע אותה הוא לא יכול </w:t>
      </w:r>
      <w:r>
        <w:rPr>
          <w:rFonts w:cs="David"/>
          <w:rtl/>
        </w:rPr>
        <w:t>–</w:t>
      </w:r>
      <w:r>
        <w:rPr>
          <w:rFonts w:cs="David" w:hint="cs"/>
          <w:rtl/>
        </w:rPr>
        <w:t xml:space="preserve"> שישה חודשים. </w:t>
      </w:r>
    </w:p>
    <w:p w14:paraId="33B74C1A" w14:textId="77777777" w:rsidR="000C2F9D" w:rsidRDefault="000C2F9D" w:rsidP="000C2F9D">
      <w:pPr>
        <w:bidi/>
        <w:jc w:val="both"/>
        <w:rPr>
          <w:rFonts w:cs="David" w:hint="cs"/>
          <w:rtl/>
        </w:rPr>
      </w:pPr>
    </w:p>
    <w:p w14:paraId="19EF5F55" w14:textId="77777777" w:rsidR="000C2F9D" w:rsidRPr="001763A5" w:rsidRDefault="000C2F9D" w:rsidP="000C2F9D">
      <w:pPr>
        <w:bidi/>
        <w:jc w:val="both"/>
        <w:rPr>
          <w:rFonts w:cs="David" w:hint="cs"/>
          <w:u w:val="single"/>
          <w:rtl/>
        </w:rPr>
      </w:pPr>
      <w:r w:rsidRPr="001763A5">
        <w:rPr>
          <w:rFonts w:cs="David" w:hint="cs"/>
          <w:u w:val="single"/>
          <w:rtl/>
        </w:rPr>
        <w:t>סהר פינטו:</w:t>
      </w:r>
    </w:p>
    <w:p w14:paraId="0F290A36" w14:textId="77777777" w:rsidR="000C2F9D" w:rsidRDefault="000C2F9D" w:rsidP="000C2F9D">
      <w:pPr>
        <w:bidi/>
        <w:jc w:val="both"/>
        <w:rPr>
          <w:rFonts w:cs="David" w:hint="cs"/>
          <w:rtl/>
        </w:rPr>
      </w:pPr>
    </w:p>
    <w:p w14:paraId="34797449" w14:textId="77777777" w:rsidR="000C2F9D" w:rsidRDefault="000C2F9D" w:rsidP="000C2F9D">
      <w:pPr>
        <w:bidi/>
        <w:jc w:val="both"/>
        <w:rPr>
          <w:rFonts w:cs="David" w:hint="cs"/>
          <w:rtl/>
        </w:rPr>
      </w:pPr>
      <w:r>
        <w:rPr>
          <w:rFonts w:cs="David" w:hint="cs"/>
          <w:rtl/>
        </w:rPr>
        <w:tab/>
        <w:t xml:space="preserve">אז אם יש לי הצעה ואני נמצא במשא ומתן עם השרים הרלבנטיים להגיע להסכמה, ומישהו אחר רוצה לגזור את הכותרת שהממשלה הפילה לו הצעת חוק, הוא שורף אותי לחצי שנה עכשיו. ואני אתם במשא ומתן, זה מתקדם. זה דברים שקורים. </w:t>
      </w:r>
    </w:p>
    <w:p w14:paraId="326EF6FA" w14:textId="77777777" w:rsidR="000C2F9D" w:rsidRDefault="000C2F9D" w:rsidP="000C2F9D">
      <w:pPr>
        <w:bidi/>
        <w:jc w:val="both"/>
        <w:rPr>
          <w:rFonts w:cs="David" w:hint="cs"/>
          <w:rtl/>
        </w:rPr>
      </w:pPr>
    </w:p>
    <w:p w14:paraId="6605A23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12D308A" w14:textId="77777777" w:rsidR="000C2F9D" w:rsidRDefault="000C2F9D" w:rsidP="000C2F9D">
      <w:pPr>
        <w:bidi/>
        <w:jc w:val="both"/>
        <w:rPr>
          <w:rFonts w:cs="David" w:hint="cs"/>
          <w:u w:val="single"/>
          <w:rtl/>
        </w:rPr>
      </w:pPr>
    </w:p>
    <w:p w14:paraId="3DABCAB7" w14:textId="77777777" w:rsidR="000C2F9D" w:rsidRDefault="000C2F9D" w:rsidP="000C2F9D">
      <w:pPr>
        <w:bidi/>
        <w:jc w:val="both"/>
        <w:rPr>
          <w:rFonts w:cs="David" w:hint="cs"/>
          <w:rtl/>
        </w:rPr>
      </w:pPr>
      <w:r>
        <w:rPr>
          <w:rFonts w:cs="David" w:hint="cs"/>
          <w:rtl/>
        </w:rPr>
        <w:tab/>
        <w:t>אז אולי לפחות נקבע שלא אותו חבר כנסת יכול - -</w:t>
      </w:r>
    </w:p>
    <w:p w14:paraId="028CAB3F" w14:textId="77777777" w:rsidR="000C2F9D" w:rsidRDefault="000C2F9D" w:rsidP="000C2F9D">
      <w:pPr>
        <w:keepNext/>
        <w:bidi/>
        <w:jc w:val="both"/>
        <w:rPr>
          <w:rFonts w:cs="David" w:hint="cs"/>
          <w:rtl/>
        </w:rPr>
      </w:pPr>
    </w:p>
    <w:p w14:paraId="699249E1" w14:textId="77777777" w:rsidR="000C2F9D" w:rsidRPr="001763A5" w:rsidRDefault="000C2F9D" w:rsidP="000C2F9D">
      <w:pPr>
        <w:keepNext/>
        <w:bidi/>
        <w:jc w:val="both"/>
        <w:rPr>
          <w:rFonts w:cs="David" w:hint="cs"/>
          <w:u w:val="single"/>
          <w:rtl/>
        </w:rPr>
      </w:pPr>
      <w:r w:rsidRPr="001763A5">
        <w:rPr>
          <w:rFonts w:cs="David" w:hint="cs"/>
          <w:u w:val="single"/>
          <w:rtl/>
        </w:rPr>
        <w:t>סהר פינטו:</w:t>
      </w:r>
    </w:p>
    <w:p w14:paraId="2C292D36" w14:textId="77777777" w:rsidR="000C2F9D" w:rsidRDefault="000C2F9D" w:rsidP="000C2F9D">
      <w:pPr>
        <w:keepNext/>
        <w:bidi/>
        <w:jc w:val="both"/>
        <w:rPr>
          <w:rFonts w:cs="David" w:hint="cs"/>
          <w:rtl/>
        </w:rPr>
      </w:pPr>
    </w:p>
    <w:p w14:paraId="42B82D62" w14:textId="77777777" w:rsidR="000C2F9D" w:rsidRDefault="000C2F9D" w:rsidP="000C2F9D">
      <w:pPr>
        <w:keepNext/>
        <w:bidi/>
        <w:jc w:val="both"/>
        <w:rPr>
          <w:rFonts w:cs="David" w:hint="cs"/>
          <w:rtl/>
        </w:rPr>
      </w:pPr>
      <w:r>
        <w:rPr>
          <w:rFonts w:cs="David" w:hint="cs"/>
          <w:rtl/>
        </w:rPr>
        <w:tab/>
        <w:t xml:space="preserve">בזה יש היגיון.  </w:t>
      </w:r>
    </w:p>
    <w:p w14:paraId="2EB1EE5B" w14:textId="77777777" w:rsidR="000C2F9D" w:rsidRDefault="000C2F9D" w:rsidP="000C2F9D">
      <w:pPr>
        <w:keepNext/>
        <w:bidi/>
        <w:jc w:val="both"/>
        <w:rPr>
          <w:rFonts w:cs="David" w:hint="cs"/>
          <w:rtl/>
        </w:rPr>
      </w:pPr>
    </w:p>
    <w:p w14:paraId="7B11E628" w14:textId="77777777" w:rsidR="000C2F9D" w:rsidRPr="00E03C2C" w:rsidRDefault="000C2F9D" w:rsidP="000C2F9D">
      <w:pPr>
        <w:keepNext/>
        <w:bidi/>
        <w:jc w:val="both"/>
        <w:rPr>
          <w:rFonts w:cs="David" w:hint="cs"/>
          <w:u w:val="single"/>
          <w:rtl/>
        </w:rPr>
      </w:pPr>
      <w:r>
        <w:rPr>
          <w:rFonts w:cs="David" w:hint="cs"/>
          <w:rtl/>
        </w:rPr>
        <w:t>י</w:t>
      </w:r>
      <w:r>
        <w:rPr>
          <w:rFonts w:cs="David" w:hint="cs"/>
          <w:u w:val="single"/>
          <w:rtl/>
        </w:rPr>
        <w:t>רד</w:t>
      </w:r>
      <w:r w:rsidRPr="00E03C2C">
        <w:rPr>
          <w:rFonts w:cs="David" w:hint="cs"/>
          <w:u w:val="single"/>
          <w:rtl/>
        </w:rPr>
        <w:t>נה מלר-הורוביץ:</w:t>
      </w:r>
    </w:p>
    <w:p w14:paraId="78B78935" w14:textId="77777777" w:rsidR="000C2F9D" w:rsidRDefault="000C2F9D" w:rsidP="000C2F9D">
      <w:pPr>
        <w:bidi/>
        <w:jc w:val="both"/>
        <w:rPr>
          <w:rFonts w:cs="David" w:hint="cs"/>
          <w:rtl/>
        </w:rPr>
      </w:pPr>
    </w:p>
    <w:p w14:paraId="3417C00C" w14:textId="77777777" w:rsidR="000C2F9D" w:rsidRDefault="000C2F9D" w:rsidP="000C2F9D">
      <w:pPr>
        <w:bidi/>
        <w:jc w:val="both"/>
        <w:rPr>
          <w:rFonts w:cs="David" w:hint="cs"/>
          <w:rtl/>
        </w:rPr>
      </w:pPr>
      <w:r>
        <w:rPr>
          <w:rFonts w:cs="David" w:hint="cs"/>
          <w:rtl/>
        </w:rPr>
        <w:tab/>
        <w:t>זה לוב להעסיק את הכנסת באותו נושא, וזה קצת זילות של ה - -</w:t>
      </w:r>
    </w:p>
    <w:p w14:paraId="0E2F67B3" w14:textId="77777777" w:rsidR="000C2F9D" w:rsidRDefault="000C2F9D" w:rsidP="000C2F9D">
      <w:pPr>
        <w:bidi/>
        <w:jc w:val="both"/>
        <w:rPr>
          <w:rFonts w:cs="David" w:hint="cs"/>
          <w:rtl/>
        </w:rPr>
      </w:pPr>
    </w:p>
    <w:p w14:paraId="4BAA019D" w14:textId="77777777" w:rsidR="000C2F9D" w:rsidRPr="001763A5" w:rsidRDefault="000C2F9D" w:rsidP="000C2F9D">
      <w:pPr>
        <w:bidi/>
        <w:jc w:val="both"/>
        <w:rPr>
          <w:rFonts w:cs="David" w:hint="cs"/>
          <w:u w:val="single"/>
          <w:rtl/>
        </w:rPr>
      </w:pPr>
      <w:r w:rsidRPr="001763A5">
        <w:rPr>
          <w:rFonts w:cs="David" w:hint="cs"/>
          <w:u w:val="single"/>
          <w:rtl/>
        </w:rPr>
        <w:t>רונית חייקין:</w:t>
      </w:r>
    </w:p>
    <w:p w14:paraId="540CB7BB" w14:textId="77777777" w:rsidR="000C2F9D" w:rsidRDefault="000C2F9D" w:rsidP="000C2F9D">
      <w:pPr>
        <w:bidi/>
        <w:jc w:val="both"/>
        <w:rPr>
          <w:rFonts w:cs="David" w:hint="cs"/>
          <w:rtl/>
        </w:rPr>
      </w:pPr>
    </w:p>
    <w:p w14:paraId="06F156A8" w14:textId="77777777" w:rsidR="000C2F9D" w:rsidRDefault="000C2F9D" w:rsidP="000C2F9D">
      <w:pPr>
        <w:bidi/>
        <w:jc w:val="both"/>
        <w:rPr>
          <w:rFonts w:cs="David" w:hint="cs"/>
          <w:rtl/>
        </w:rPr>
      </w:pPr>
      <w:r>
        <w:rPr>
          <w:rFonts w:cs="David" w:hint="cs"/>
          <w:rtl/>
        </w:rPr>
        <w:tab/>
        <w:t xml:space="preserve">אבל זה לפחות חודשיים. </w:t>
      </w:r>
    </w:p>
    <w:p w14:paraId="739616B6" w14:textId="77777777" w:rsidR="000C2F9D" w:rsidRDefault="000C2F9D" w:rsidP="000C2F9D">
      <w:pPr>
        <w:bidi/>
        <w:jc w:val="both"/>
        <w:rPr>
          <w:rFonts w:cs="David" w:hint="cs"/>
          <w:rtl/>
        </w:rPr>
      </w:pPr>
    </w:p>
    <w:p w14:paraId="5FF24059" w14:textId="77777777" w:rsidR="000C2F9D" w:rsidRPr="001763A5" w:rsidRDefault="000C2F9D" w:rsidP="000C2F9D">
      <w:pPr>
        <w:bidi/>
        <w:jc w:val="both"/>
        <w:rPr>
          <w:rFonts w:cs="David" w:hint="cs"/>
          <w:u w:val="single"/>
          <w:rtl/>
        </w:rPr>
      </w:pPr>
      <w:r w:rsidRPr="001763A5">
        <w:rPr>
          <w:rFonts w:cs="David" w:hint="cs"/>
          <w:u w:val="single"/>
          <w:rtl/>
        </w:rPr>
        <w:t>קריאות:</w:t>
      </w:r>
    </w:p>
    <w:p w14:paraId="6B9B7676" w14:textId="77777777" w:rsidR="000C2F9D" w:rsidRDefault="000C2F9D" w:rsidP="000C2F9D">
      <w:pPr>
        <w:bidi/>
        <w:jc w:val="both"/>
        <w:rPr>
          <w:rFonts w:cs="David" w:hint="cs"/>
          <w:rtl/>
        </w:rPr>
      </w:pPr>
    </w:p>
    <w:p w14:paraId="461C8ECB"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509EDA63" w14:textId="77777777" w:rsidR="000C2F9D" w:rsidRDefault="000C2F9D" w:rsidP="000C2F9D">
      <w:pPr>
        <w:bidi/>
        <w:ind w:left="720"/>
        <w:jc w:val="both"/>
        <w:rPr>
          <w:rFonts w:cs="David" w:hint="cs"/>
          <w:rtl/>
        </w:rPr>
      </w:pPr>
    </w:p>
    <w:p w14:paraId="792CDD3B"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9301565" w14:textId="77777777" w:rsidR="000C2F9D" w:rsidRDefault="000C2F9D" w:rsidP="000C2F9D">
      <w:pPr>
        <w:bidi/>
        <w:jc w:val="both"/>
        <w:rPr>
          <w:rFonts w:cs="David" w:hint="cs"/>
          <w:u w:val="single"/>
          <w:rtl/>
        </w:rPr>
      </w:pPr>
    </w:p>
    <w:p w14:paraId="54B1B25C" w14:textId="77777777" w:rsidR="000C2F9D" w:rsidRDefault="000C2F9D" w:rsidP="000C2F9D">
      <w:pPr>
        <w:bidi/>
        <w:jc w:val="both"/>
        <w:rPr>
          <w:rFonts w:cs="David" w:hint="cs"/>
          <w:rtl/>
        </w:rPr>
      </w:pPr>
      <w:r>
        <w:rPr>
          <w:rFonts w:cs="David" w:hint="cs"/>
          <w:rtl/>
        </w:rPr>
        <w:tab/>
        <w:t xml:space="preserve">זה ייראה נורא </w:t>
      </w:r>
      <w:r>
        <w:rPr>
          <w:rFonts w:cs="David"/>
          <w:rtl/>
        </w:rPr>
        <w:t>–</w:t>
      </w:r>
      <w:r>
        <w:rPr>
          <w:rFonts w:cs="David" w:hint="cs"/>
          <w:rtl/>
        </w:rPr>
        <w:t xml:space="preserve"> שבוע אחרי שבוע</w:t>
      </w:r>
    </w:p>
    <w:p w14:paraId="40145820" w14:textId="77777777" w:rsidR="000C2F9D" w:rsidRDefault="000C2F9D" w:rsidP="000C2F9D">
      <w:pPr>
        <w:bidi/>
        <w:jc w:val="both"/>
        <w:rPr>
          <w:rFonts w:cs="David" w:hint="cs"/>
          <w:rtl/>
        </w:rPr>
      </w:pPr>
    </w:p>
    <w:p w14:paraId="6785A242"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CAEA7A1" w14:textId="77777777" w:rsidR="000C2F9D" w:rsidRDefault="000C2F9D" w:rsidP="000C2F9D">
      <w:pPr>
        <w:bidi/>
        <w:jc w:val="both"/>
        <w:rPr>
          <w:rFonts w:cs="David" w:hint="cs"/>
          <w:u w:val="single"/>
          <w:rtl/>
        </w:rPr>
      </w:pPr>
    </w:p>
    <w:p w14:paraId="23618350" w14:textId="77777777" w:rsidR="000C2F9D" w:rsidRDefault="000C2F9D" w:rsidP="000C2F9D">
      <w:pPr>
        <w:bidi/>
        <w:jc w:val="both"/>
        <w:rPr>
          <w:rFonts w:cs="David" w:hint="cs"/>
          <w:rtl/>
        </w:rPr>
      </w:pPr>
      <w:r>
        <w:rPr>
          <w:rFonts w:cs="David" w:hint="cs"/>
          <w:rtl/>
        </w:rPr>
        <w:tab/>
        <w:t xml:space="preserve">זה נראה פגיעה רצינית בדמוקרטיה כשנשים את זה בתקנון. הרי מה העבודה שלי, חוץ מהלגיש הצעות חוק? </w:t>
      </w:r>
    </w:p>
    <w:p w14:paraId="6EF753E6" w14:textId="77777777" w:rsidR="000C2F9D" w:rsidRDefault="000C2F9D" w:rsidP="000C2F9D">
      <w:pPr>
        <w:bidi/>
        <w:jc w:val="both"/>
        <w:rPr>
          <w:rFonts w:cs="David" w:hint="cs"/>
          <w:rtl/>
        </w:rPr>
      </w:pPr>
    </w:p>
    <w:p w14:paraId="215A957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B24DA43" w14:textId="77777777" w:rsidR="000C2F9D" w:rsidRDefault="000C2F9D" w:rsidP="000C2F9D">
      <w:pPr>
        <w:bidi/>
        <w:jc w:val="both"/>
        <w:rPr>
          <w:rFonts w:cs="David" w:hint="cs"/>
          <w:u w:val="single"/>
          <w:rtl/>
        </w:rPr>
      </w:pPr>
    </w:p>
    <w:p w14:paraId="3FD6029F" w14:textId="77777777" w:rsidR="000C2F9D" w:rsidRDefault="000C2F9D" w:rsidP="000C2F9D">
      <w:pPr>
        <w:bidi/>
        <w:jc w:val="both"/>
        <w:rPr>
          <w:rFonts w:cs="David" w:hint="cs"/>
          <w:rtl/>
        </w:rPr>
      </w:pPr>
      <w:r>
        <w:rPr>
          <w:rFonts w:cs="David" w:hint="cs"/>
          <w:rtl/>
        </w:rPr>
        <w:tab/>
        <w:t xml:space="preserve">אבל ההיגיון אומר שיש איזו מגבלה, ש אם הכנסת דנה ואמרה את דברה </w:t>
      </w:r>
      <w:r>
        <w:rPr>
          <w:rFonts w:cs="David"/>
          <w:rtl/>
        </w:rPr>
        <w:t>–</w:t>
      </w:r>
      <w:r>
        <w:rPr>
          <w:rFonts w:cs="David" w:hint="cs"/>
          <w:rtl/>
        </w:rPr>
        <w:t xml:space="preserve">לא חוזרים כעבור יום למשבצת הראשונה. </w:t>
      </w:r>
    </w:p>
    <w:p w14:paraId="102F7624" w14:textId="77777777" w:rsidR="000C2F9D" w:rsidRDefault="000C2F9D" w:rsidP="000C2F9D">
      <w:pPr>
        <w:bidi/>
        <w:jc w:val="both"/>
        <w:rPr>
          <w:rFonts w:cs="David" w:hint="cs"/>
          <w:rtl/>
        </w:rPr>
      </w:pPr>
    </w:p>
    <w:p w14:paraId="07D3F788" w14:textId="77777777" w:rsidR="000C2F9D" w:rsidRPr="001763A5" w:rsidRDefault="000C2F9D" w:rsidP="000C2F9D">
      <w:pPr>
        <w:bidi/>
        <w:jc w:val="both"/>
        <w:rPr>
          <w:rFonts w:cs="David" w:hint="cs"/>
          <w:u w:val="single"/>
          <w:rtl/>
        </w:rPr>
      </w:pPr>
      <w:r w:rsidRPr="001763A5">
        <w:rPr>
          <w:rFonts w:cs="David" w:hint="cs"/>
          <w:u w:val="single"/>
          <w:rtl/>
        </w:rPr>
        <w:t>קריאות:</w:t>
      </w:r>
    </w:p>
    <w:p w14:paraId="69CBD593" w14:textId="77777777" w:rsidR="000C2F9D" w:rsidRDefault="000C2F9D" w:rsidP="000C2F9D">
      <w:pPr>
        <w:bidi/>
        <w:jc w:val="both"/>
        <w:rPr>
          <w:rFonts w:cs="David" w:hint="cs"/>
          <w:rtl/>
        </w:rPr>
      </w:pPr>
    </w:p>
    <w:p w14:paraId="4BCD58F2"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1FDA0F03" w14:textId="77777777" w:rsidR="000C2F9D" w:rsidRDefault="000C2F9D" w:rsidP="000C2F9D">
      <w:pPr>
        <w:bidi/>
        <w:jc w:val="both"/>
        <w:rPr>
          <w:rFonts w:cs="David" w:hint="cs"/>
          <w:rtl/>
        </w:rPr>
      </w:pPr>
    </w:p>
    <w:p w14:paraId="0B7EAA6E" w14:textId="77777777" w:rsidR="000C2F9D" w:rsidRPr="001763A5" w:rsidRDefault="000C2F9D" w:rsidP="000C2F9D">
      <w:pPr>
        <w:bidi/>
        <w:jc w:val="both"/>
        <w:rPr>
          <w:rFonts w:cs="David" w:hint="cs"/>
          <w:u w:val="single"/>
          <w:rtl/>
        </w:rPr>
      </w:pPr>
      <w:r w:rsidRPr="001763A5">
        <w:rPr>
          <w:rFonts w:cs="David" w:hint="cs"/>
          <w:u w:val="single"/>
          <w:rtl/>
        </w:rPr>
        <w:t>קריאה:</w:t>
      </w:r>
    </w:p>
    <w:p w14:paraId="155CE441" w14:textId="77777777" w:rsidR="000C2F9D" w:rsidRDefault="000C2F9D" w:rsidP="000C2F9D">
      <w:pPr>
        <w:bidi/>
        <w:jc w:val="both"/>
        <w:rPr>
          <w:rFonts w:cs="David" w:hint="cs"/>
          <w:rtl/>
        </w:rPr>
      </w:pPr>
    </w:p>
    <w:p w14:paraId="27AD3E1F" w14:textId="77777777" w:rsidR="000C2F9D" w:rsidRDefault="000C2F9D" w:rsidP="000C2F9D">
      <w:pPr>
        <w:bidi/>
        <w:jc w:val="both"/>
        <w:rPr>
          <w:rFonts w:cs="David" w:hint="cs"/>
          <w:rtl/>
        </w:rPr>
      </w:pPr>
      <w:r>
        <w:rPr>
          <w:rFonts w:cs="David" w:hint="cs"/>
          <w:rtl/>
        </w:rPr>
        <w:tab/>
        <w:t xml:space="preserve">אולי אפשר לשנות </w:t>
      </w:r>
      <w:r>
        <w:rPr>
          <w:rFonts w:cs="David"/>
          <w:rtl/>
        </w:rPr>
        <w:t>–</w:t>
      </w:r>
      <w:r>
        <w:rPr>
          <w:rFonts w:cs="David" w:hint="cs"/>
          <w:rtl/>
        </w:rPr>
        <w:t xml:space="preserve"> חצי שנה בלי פגרה? </w:t>
      </w:r>
    </w:p>
    <w:p w14:paraId="3C35010E" w14:textId="77777777" w:rsidR="000C2F9D" w:rsidRDefault="000C2F9D" w:rsidP="000C2F9D">
      <w:pPr>
        <w:bidi/>
        <w:jc w:val="both"/>
        <w:rPr>
          <w:rFonts w:cs="David" w:hint="cs"/>
          <w:rtl/>
        </w:rPr>
      </w:pPr>
    </w:p>
    <w:p w14:paraId="58764F19"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DC56A31" w14:textId="77777777" w:rsidR="000C2F9D" w:rsidRDefault="000C2F9D" w:rsidP="000C2F9D">
      <w:pPr>
        <w:bidi/>
        <w:jc w:val="both"/>
        <w:rPr>
          <w:rFonts w:cs="David" w:hint="cs"/>
          <w:u w:val="single"/>
          <w:rtl/>
        </w:rPr>
      </w:pPr>
    </w:p>
    <w:p w14:paraId="2987BA29" w14:textId="77777777" w:rsidR="000C2F9D" w:rsidRDefault="000C2F9D" w:rsidP="000C2F9D">
      <w:pPr>
        <w:bidi/>
        <w:jc w:val="both"/>
        <w:rPr>
          <w:rFonts w:cs="David" w:hint="cs"/>
          <w:rtl/>
        </w:rPr>
      </w:pPr>
      <w:r>
        <w:rPr>
          <w:rFonts w:cs="David" w:hint="cs"/>
          <w:rtl/>
        </w:rPr>
        <w:tab/>
        <w:t xml:space="preserve">את זה עשינו. קיצרנו. זה כבר מוטמע פה בנוסח. </w:t>
      </w:r>
    </w:p>
    <w:p w14:paraId="56FD80FF" w14:textId="77777777" w:rsidR="000C2F9D" w:rsidRDefault="000C2F9D" w:rsidP="000C2F9D">
      <w:pPr>
        <w:bidi/>
        <w:jc w:val="both"/>
        <w:rPr>
          <w:rFonts w:cs="David" w:hint="cs"/>
          <w:rtl/>
        </w:rPr>
      </w:pPr>
      <w:r>
        <w:rPr>
          <w:rFonts w:cs="David" w:hint="cs"/>
          <w:rtl/>
        </w:rPr>
        <w:tab/>
        <w:t xml:space="preserve">האיזון הוא נכון, בואו לא נעשה פה סדרי עולם חדשים לחלוטין במשהו שיש בו גם היגיון. קיצרנו את זה, אבל שזה יכלול את הפגרה, כדי שזה לא יהיה יותר מדי זמן. </w:t>
      </w:r>
    </w:p>
    <w:p w14:paraId="564AA920" w14:textId="77777777" w:rsidR="000C2F9D" w:rsidRDefault="000C2F9D" w:rsidP="000C2F9D">
      <w:pPr>
        <w:bidi/>
        <w:jc w:val="both"/>
        <w:rPr>
          <w:rFonts w:cs="David" w:hint="cs"/>
          <w:rtl/>
        </w:rPr>
      </w:pPr>
    </w:p>
    <w:p w14:paraId="09471F73" w14:textId="77777777" w:rsidR="000C2F9D" w:rsidRDefault="000C2F9D" w:rsidP="000C2F9D">
      <w:pPr>
        <w:keepNext/>
        <w:bidi/>
        <w:jc w:val="both"/>
        <w:rPr>
          <w:rFonts w:cs="David" w:hint="cs"/>
          <w:rtl/>
        </w:rPr>
      </w:pPr>
      <w:r>
        <w:rPr>
          <w:rFonts w:cs="David" w:hint="cs"/>
          <w:u w:val="single"/>
          <w:rtl/>
        </w:rPr>
        <w:t>ארבל אסטרחן:</w:t>
      </w:r>
    </w:p>
    <w:p w14:paraId="088E24B2" w14:textId="77777777" w:rsidR="000C2F9D" w:rsidRDefault="000C2F9D" w:rsidP="000C2F9D">
      <w:pPr>
        <w:keepNext/>
        <w:bidi/>
        <w:jc w:val="both"/>
        <w:rPr>
          <w:rFonts w:cs="David" w:hint="cs"/>
          <w:rtl/>
        </w:rPr>
      </w:pPr>
    </w:p>
    <w:p w14:paraId="502270B1" w14:textId="77777777" w:rsidR="000C2F9D" w:rsidRDefault="000C2F9D" w:rsidP="000C2F9D">
      <w:pPr>
        <w:keepNext/>
        <w:bidi/>
        <w:jc w:val="both"/>
        <w:rPr>
          <w:rFonts w:cs="David" w:hint="cs"/>
          <w:rtl/>
        </w:rPr>
      </w:pPr>
      <w:r>
        <w:rPr>
          <w:rFonts w:cs="David" w:hint="cs"/>
          <w:rtl/>
        </w:rPr>
        <w:tab/>
        <w:t xml:space="preserve">אז אמרנו שאם הממשלה חוזרת בה היא לא יכולה באותו מושב להביא הצעה באותו נושא אלא אם ועדת הכנסת - - אבל הממשלה רשאית לחזור בה מהחזרה, ואז ממשיכים מאותו שלב. זאת אומרת, היא היתה כבר בוועדה, אחרי הקריאה הראשונה, נניח, חזרה בה, הודיעה שהיא חוזרת בה מהחזרה, אז ממשיכים, גם אם זה באותו מושב, והיא לא צריכה אישור של אף אחד ולא להביא את זה מחדש בכחול. </w:t>
      </w:r>
    </w:p>
    <w:p w14:paraId="544A20B3" w14:textId="77777777" w:rsidR="000C2F9D" w:rsidRDefault="000C2F9D" w:rsidP="000C2F9D">
      <w:pPr>
        <w:bidi/>
        <w:jc w:val="both"/>
        <w:rPr>
          <w:rFonts w:cs="David" w:hint="cs"/>
          <w:rtl/>
        </w:rPr>
      </w:pPr>
    </w:p>
    <w:p w14:paraId="3AD54A2B" w14:textId="77777777" w:rsidR="000C2F9D" w:rsidRDefault="000C2F9D" w:rsidP="000C2F9D">
      <w:pPr>
        <w:bidi/>
        <w:jc w:val="both"/>
        <w:rPr>
          <w:rFonts w:cs="David" w:hint="cs"/>
          <w:rtl/>
        </w:rPr>
      </w:pPr>
    </w:p>
    <w:p w14:paraId="238B36FA" w14:textId="77777777" w:rsidR="000C2F9D" w:rsidRPr="001763A5" w:rsidRDefault="000C2F9D" w:rsidP="000C2F9D">
      <w:pPr>
        <w:bidi/>
        <w:jc w:val="both"/>
        <w:rPr>
          <w:rFonts w:cs="David" w:hint="cs"/>
          <w:u w:val="single"/>
          <w:rtl/>
        </w:rPr>
      </w:pPr>
      <w:r w:rsidRPr="001763A5">
        <w:rPr>
          <w:rFonts w:cs="David" w:hint="cs"/>
          <w:u w:val="single"/>
          <w:rtl/>
        </w:rPr>
        <w:t>סהר פינטו:</w:t>
      </w:r>
    </w:p>
    <w:p w14:paraId="2EC8E91E" w14:textId="77777777" w:rsidR="000C2F9D" w:rsidRDefault="000C2F9D" w:rsidP="000C2F9D">
      <w:pPr>
        <w:bidi/>
        <w:jc w:val="both"/>
        <w:rPr>
          <w:rFonts w:cs="David" w:hint="cs"/>
          <w:rtl/>
        </w:rPr>
      </w:pPr>
    </w:p>
    <w:p w14:paraId="6CA3E4A2" w14:textId="77777777" w:rsidR="000C2F9D" w:rsidRDefault="000C2F9D" w:rsidP="000C2F9D">
      <w:pPr>
        <w:bidi/>
        <w:jc w:val="both"/>
        <w:rPr>
          <w:rFonts w:cs="David" w:hint="cs"/>
          <w:rtl/>
        </w:rPr>
      </w:pPr>
      <w:r>
        <w:rPr>
          <w:rFonts w:cs="David" w:hint="cs"/>
          <w:rtl/>
        </w:rPr>
        <w:tab/>
        <w:t>הסיפה מבטלת את הרישה - -</w:t>
      </w:r>
    </w:p>
    <w:p w14:paraId="668718A7" w14:textId="77777777" w:rsidR="000C2F9D" w:rsidRDefault="000C2F9D" w:rsidP="000C2F9D">
      <w:pPr>
        <w:bidi/>
        <w:jc w:val="both"/>
        <w:rPr>
          <w:rFonts w:cs="David" w:hint="cs"/>
          <w:rtl/>
        </w:rPr>
      </w:pPr>
    </w:p>
    <w:p w14:paraId="67C9BDF8" w14:textId="77777777" w:rsidR="000C2F9D" w:rsidRPr="001763A5" w:rsidRDefault="000C2F9D" w:rsidP="000C2F9D">
      <w:pPr>
        <w:bidi/>
        <w:jc w:val="both"/>
        <w:rPr>
          <w:rFonts w:cs="David" w:hint="cs"/>
          <w:u w:val="single"/>
          <w:rtl/>
        </w:rPr>
      </w:pPr>
      <w:r w:rsidRPr="001763A5">
        <w:rPr>
          <w:rFonts w:cs="David" w:hint="cs"/>
          <w:u w:val="single"/>
          <w:rtl/>
        </w:rPr>
        <w:t>קריאות:</w:t>
      </w:r>
    </w:p>
    <w:p w14:paraId="4189C43C" w14:textId="77777777" w:rsidR="000C2F9D" w:rsidRDefault="000C2F9D" w:rsidP="000C2F9D">
      <w:pPr>
        <w:bidi/>
        <w:jc w:val="both"/>
        <w:rPr>
          <w:rFonts w:cs="David" w:hint="cs"/>
          <w:rtl/>
        </w:rPr>
      </w:pPr>
    </w:p>
    <w:p w14:paraId="5D3A1646" w14:textId="77777777" w:rsidR="000C2F9D" w:rsidRDefault="000C2F9D" w:rsidP="000C2F9D">
      <w:pPr>
        <w:bidi/>
        <w:jc w:val="both"/>
        <w:rPr>
          <w:rFonts w:cs="David" w:hint="cs"/>
          <w:rtl/>
        </w:rPr>
      </w:pPr>
      <w:r>
        <w:rPr>
          <w:rFonts w:cs="David" w:hint="cs"/>
          <w:rtl/>
        </w:rPr>
        <w:tab/>
        <w:t>- - -</w:t>
      </w:r>
    </w:p>
    <w:p w14:paraId="18756B86" w14:textId="77777777" w:rsidR="000C2F9D" w:rsidRDefault="000C2F9D" w:rsidP="000C2F9D">
      <w:pPr>
        <w:bidi/>
        <w:jc w:val="both"/>
        <w:rPr>
          <w:rFonts w:cs="David" w:hint="cs"/>
          <w:rtl/>
        </w:rPr>
      </w:pPr>
    </w:p>
    <w:p w14:paraId="6BAAC353"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1144A94" w14:textId="77777777" w:rsidR="000C2F9D" w:rsidRDefault="000C2F9D" w:rsidP="000C2F9D">
      <w:pPr>
        <w:bidi/>
        <w:jc w:val="both"/>
        <w:rPr>
          <w:rFonts w:cs="David" w:hint="cs"/>
          <w:u w:val="single"/>
          <w:rtl/>
        </w:rPr>
      </w:pPr>
    </w:p>
    <w:p w14:paraId="527DDA52" w14:textId="77777777" w:rsidR="000C2F9D" w:rsidRDefault="000C2F9D" w:rsidP="000C2F9D">
      <w:pPr>
        <w:bidi/>
        <w:jc w:val="both"/>
        <w:rPr>
          <w:rFonts w:cs="David" w:hint="cs"/>
          <w:rtl/>
        </w:rPr>
      </w:pPr>
      <w:r>
        <w:rPr>
          <w:rFonts w:cs="David" w:hint="cs"/>
          <w:rtl/>
        </w:rPr>
        <w:tab/>
        <w:t xml:space="preserve">למה יש הבדל בנושא הזה בין חבר כנסת לבין הממשלה? </w:t>
      </w:r>
    </w:p>
    <w:p w14:paraId="412D4B5D" w14:textId="77777777" w:rsidR="000C2F9D" w:rsidRDefault="000C2F9D" w:rsidP="000C2F9D">
      <w:pPr>
        <w:bidi/>
        <w:jc w:val="both"/>
        <w:rPr>
          <w:rFonts w:cs="David" w:hint="cs"/>
          <w:rtl/>
        </w:rPr>
      </w:pPr>
    </w:p>
    <w:p w14:paraId="01B104E2"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F14FA42" w14:textId="77777777" w:rsidR="000C2F9D" w:rsidRDefault="000C2F9D" w:rsidP="000C2F9D">
      <w:pPr>
        <w:bidi/>
        <w:jc w:val="both"/>
        <w:rPr>
          <w:rFonts w:cs="David" w:hint="cs"/>
          <w:u w:val="single"/>
          <w:rtl/>
        </w:rPr>
      </w:pPr>
    </w:p>
    <w:p w14:paraId="62D1C3F7" w14:textId="77777777" w:rsidR="000C2F9D" w:rsidRDefault="000C2F9D" w:rsidP="000C2F9D">
      <w:pPr>
        <w:bidi/>
        <w:jc w:val="both"/>
        <w:rPr>
          <w:rFonts w:cs="David" w:hint="cs"/>
          <w:rtl/>
        </w:rPr>
      </w:pPr>
      <w:r>
        <w:rPr>
          <w:rFonts w:cs="David" w:hint="cs"/>
          <w:rtl/>
        </w:rPr>
        <w:tab/>
        <w:t xml:space="preserve">כי יש הרבה הבדלים  בין חברי כנסת לבין הממשלה. הרי כל הזמן אנחנו מדברים על בעיות המשילות ואז, כשאנחנו יושבים פה אנחנו קושרים את הידיים כל הזמן. יש פה איזשהו מרחב תמרון מסוים לממשלה שהוא גם הגיוני. יש גם גבול כמה אנחנו יכולים היום לבוא ולהגביל אותם. יש בזה היגיון. הדבר הפחות הגיוני הוא דווקא כמות החקיקה הפרטית האסטרונומית שיש כאן. זו האמת. אז לבוא היום ולשאול למה אני מאפשר לממשלה? אני חושב שזה הגיוני לגמרי. </w:t>
      </w:r>
    </w:p>
    <w:p w14:paraId="2457D398" w14:textId="77777777" w:rsidR="000C2F9D" w:rsidRDefault="000C2F9D" w:rsidP="000C2F9D">
      <w:pPr>
        <w:bidi/>
        <w:jc w:val="both"/>
        <w:rPr>
          <w:rFonts w:cs="David" w:hint="cs"/>
          <w:rtl/>
        </w:rPr>
      </w:pPr>
    </w:p>
    <w:p w14:paraId="585D212B" w14:textId="77777777" w:rsidR="000C2F9D" w:rsidRDefault="000C2F9D" w:rsidP="000C2F9D">
      <w:pPr>
        <w:keepNext/>
        <w:bidi/>
        <w:jc w:val="both"/>
        <w:rPr>
          <w:rFonts w:cs="David" w:hint="cs"/>
          <w:rtl/>
        </w:rPr>
      </w:pPr>
      <w:r>
        <w:rPr>
          <w:rFonts w:cs="David" w:hint="cs"/>
          <w:u w:val="single"/>
          <w:rtl/>
        </w:rPr>
        <w:t>ארבל אסטרחן:</w:t>
      </w:r>
    </w:p>
    <w:p w14:paraId="07CE5C3F" w14:textId="77777777" w:rsidR="000C2F9D" w:rsidRPr="00E97A5F" w:rsidRDefault="000C2F9D" w:rsidP="000C2F9D">
      <w:pPr>
        <w:keepNext/>
        <w:bidi/>
        <w:jc w:val="both"/>
        <w:rPr>
          <w:rFonts w:cs="David" w:hint="cs"/>
          <w:rtl/>
        </w:rPr>
      </w:pPr>
      <w:r>
        <w:rPr>
          <w:rFonts w:cs="David" w:hint="cs"/>
          <w:rtl/>
        </w:rPr>
        <w:tab/>
      </w:r>
    </w:p>
    <w:p w14:paraId="12B58666" w14:textId="77777777" w:rsidR="000C2F9D" w:rsidRDefault="000C2F9D" w:rsidP="000C2F9D">
      <w:pPr>
        <w:bidi/>
        <w:jc w:val="both"/>
        <w:rPr>
          <w:rFonts w:cs="David" w:hint="cs"/>
          <w:rtl/>
        </w:rPr>
      </w:pPr>
      <w:r>
        <w:rPr>
          <w:rFonts w:cs="David" w:hint="cs"/>
          <w:rtl/>
        </w:rPr>
        <w:tab/>
        <w:t xml:space="preserve">אז בזה גמרנו את הסעיף של חזרת הממשלה, עם שינוי משמעותי של </w:t>
      </w:r>
      <w:r>
        <w:rPr>
          <w:rFonts w:cs="David"/>
          <w:rtl/>
        </w:rPr>
        <w:t>–</w:t>
      </w:r>
      <w:r>
        <w:rPr>
          <w:rFonts w:cs="David" w:hint="cs"/>
          <w:rtl/>
        </w:rPr>
        <w:t xml:space="preserve"> רק כל עוד זה לא אושר בוועדה. </w:t>
      </w:r>
    </w:p>
    <w:p w14:paraId="58F1C2A8" w14:textId="77777777" w:rsidR="000C2F9D" w:rsidRDefault="000C2F9D" w:rsidP="000C2F9D">
      <w:pPr>
        <w:bidi/>
        <w:jc w:val="both"/>
        <w:rPr>
          <w:rFonts w:cs="David" w:hint="cs"/>
          <w:rtl/>
        </w:rPr>
      </w:pPr>
    </w:p>
    <w:p w14:paraId="4DC58B6F" w14:textId="77777777" w:rsidR="000C2F9D" w:rsidRDefault="000C2F9D" w:rsidP="000C2F9D">
      <w:pPr>
        <w:bidi/>
        <w:jc w:val="both"/>
        <w:rPr>
          <w:rFonts w:cs="David" w:hint="cs"/>
          <w:rtl/>
        </w:rPr>
      </w:pPr>
      <w:r>
        <w:rPr>
          <w:rFonts w:cs="David" w:hint="cs"/>
          <w:rtl/>
        </w:rPr>
        <w:tab/>
        <w:t>סעיף 29 זה חזרה מהצעת חוק פרטית. פה יש כמה הבהרות שדיברנו עליהן בישיבות קודמות:</w:t>
      </w:r>
    </w:p>
    <w:p w14:paraId="2E830A73" w14:textId="77777777" w:rsidR="000C2F9D" w:rsidRDefault="000C2F9D" w:rsidP="000C2F9D">
      <w:pPr>
        <w:bidi/>
        <w:jc w:val="both"/>
        <w:rPr>
          <w:rFonts w:cs="David" w:hint="cs"/>
          <w:rtl/>
        </w:rPr>
      </w:pPr>
      <w:r>
        <w:rPr>
          <w:rFonts w:cs="David" w:hint="cs"/>
          <w:rtl/>
        </w:rPr>
        <w:t xml:space="preserve">"חבר הכנסת רשאי לחזור בו מהצעת חוק פרטית כל עוד הוועדה לא סיימה את דיוניה ...לקריאה השניה ולהקריאה השלישית". </w:t>
      </w:r>
      <w:r>
        <w:rPr>
          <w:rFonts w:cs="David"/>
          <w:rtl/>
        </w:rPr>
        <w:t>–</w:t>
      </w:r>
      <w:r>
        <w:rPr>
          <w:rFonts w:cs="David" w:hint="cs"/>
          <w:rtl/>
        </w:rPr>
        <w:t xml:space="preserve"> זה תמיד מבלבל. חשבתי לכתוב:  "...כל עוד הוועדה לא אישרה את הצעת החוק לקריאה השניה והשלישית". </w:t>
      </w:r>
    </w:p>
    <w:p w14:paraId="7434B18B" w14:textId="77777777" w:rsidR="000C2F9D" w:rsidRDefault="000C2F9D" w:rsidP="000C2F9D">
      <w:pPr>
        <w:bidi/>
        <w:jc w:val="both"/>
        <w:rPr>
          <w:rFonts w:cs="David" w:hint="cs"/>
          <w:rtl/>
        </w:rPr>
      </w:pPr>
    </w:p>
    <w:p w14:paraId="248C248C"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F62DCDC" w14:textId="77777777" w:rsidR="000C2F9D" w:rsidRDefault="000C2F9D" w:rsidP="000C2F9D">
      <w:pPr>
        <w:bidi/>
        <w:jc w:val="both"/>
        <w:rPr>
          <w:rFonts w:cs="David" w:hint="cs"/>
          <w:u w:val="single"/>
          <w:rtl/>
        </w:rPr>
      </w:pPr>
    </w:p>
    <w:p w14:paraId="7EBFC121" w14:textId="77777777" w:rsidR="000C2F9D" w:rsidRDefault="000C2F9D" w:rsidP="000C2F9D">
      <w:pPr>
        <w:bidi/>
        <w:jc w:val="both"/>
        <w:rPr>
          <w:rFonts w:cs="David" w:hint="cs"/>
          <w:rtl/>
        </w:rPr>
      </w:pPr>
      <w:r>
        <w:rPr>
          <w:rFonts w:cs="David" w:hint="cs"/>
          <w:rtl/>
        </w:rPr>
        <w:tab/>
        <w:t xml:space="preserve">מאה אחוז. זה ברור. </w:t>
      </w:r>
    </w:p>
    <w:p w14:paraId="1D610DB2" w14:textId="77777777" w:rsidR="000C2F9D" w:rsidRDefault="000C2F9D" w:rsidP="000C2F9D">
      <w:pPr>
        <w:bidi/>
        <w:jc w:val="both"/>
        <w:rPr>
          <w:rFonts w:cs="David" w:hint="cs"/>
          <w:rtl/>
        </w:rPr>
      </w:pPr>
    </w:p>
    <w:p w14:paraId="2F571F23" w14:textId="77777777" w:rsidR="000C2F9D" w:rsidRDefault="000C2F9D" w:rsidP="000C2F9D">
      <w:pPr>
        <w:keepNext/>
        <w:bidi/>
        <w:jc w:val="both"/>
        <w:rPr>
          <w:rFonts w:cs="David" w:hint="cs"/>
          <w:rtl/>
        </w:rPr>
      </w:pPr>
      <w:r>
        <w:rPr>
          <w:rFonts w:cs="David" w:hint="cs"/>
          <w:u w:val="single"/>
          <w:rtl/>
        </w:rPr>
        <w:t>ארבל אסטרחן:</w:t>
      </w:r>
    </w:p>
    <w:p w14:paraId="3C524168" w14:textId="77777777" w:rsidR="000C2F9D" w:rsidRPr="00E97A5F" w:rsidRDefault="000C2F9D" w:rsidP="000C2F9D">
      <w:pPr>
        <w:keepNext/>
        <w:bidi/>
        <w:jc w:val="both"/>
        <w:rPr>
          <w:rFonts w:cs="David" w:hint="cs"/>
          <w:rtl/>
        </w:rPr>
      </w:pPr>
      <w:r>
        <w:rPr>
          <w:rFonts w:cs="David" w:hint="cs"/>
          <w:rtl/>
        </w:rPr>
        <w:tab/>
      </w:r>
    </w:p>
    <w:p w14:paraId="3AA3F565" w14:textId="77777777" w:rsidR="000C2F9D" w:rsidRDefault="000C2F9D" w:rsidP="000C2F9D">
      <w:pPr>
        <w:bidi/>
        <w:jc w:val="both"/>
        <w:rPr>
          <w:rFonts w:cs="David" w:hint="cs"/>
          <w:rtl/>
        </w:rPr>
      </w:pPr>
      <w:r>
        <w:rPr>
          <w:rFonts w:cs="David" w:hint="cs"/>
          <w:rtl/>
        </w:rPr>
        <w:tab/>
        <w:t xml:space="preserve">"חזר בכו חבר הכנסת כאמור, לא יוכל לשוב ולהיות מציע של הצעת החוק לפי הוראות סעיפים קטנים...." </w:t>
      </w:r>
      <w:r>
        <w:rPr>
          <w:rFonts w:cs="David"/>
          <w:rtl/>
        </w:rPr>
        <w:t>–</w:t>
      </w:r>
      <w:r>
        <w:rPr>
          <w:rFonts w:cs="David" w:hint="cs"/>
          <w:rtl/>
        </w:rPr>
        <w:t xml:space="preserve"> שאם מישהו מתמנה לשר, אז הוא יכול לחזור. מי שחזר בו לא יכול להיות מציע. זו הבהרה. </w:t>
      </w:r>
    </w:p>
    <w:p w14:paraId="3F09E986" w14:textId="77777777" w:rsidR="000C2F9D" w:rsidRDefault="000C2F9D" w:rsidP="000C2F9D">
      <w:pPr>
        <w:bidi/>
        <w:jc w:val="both"/>
        <w:rPr>
          <w:rFonts w:cs="David" w:hint="cs"/>
          <w:rtl/>
        </w:rPr>
      </w:pPr>
    </w:p>
    <w:p w14:paraId="7A509E9B" w14:textId="77777777" w:rsidR="000C2F9D" w:rsidRDefault="000C2F9D" w:rsidP="000C2F9D">
      <w:pPr>
        <w:bidi/>
        <w:jc w:val="both"/>
        <w:rPr>
          <w:rFonts w:cs="David" w:hint="cs"/>
          <w:rtl/>
        </w:rPr>
      </w:pPr>
    </w:p>
    <w:p w14:paraId="01E193DA" w14:textId="77777777" w:rsidR="000C2F9D" w:rsidRDefault="000C2F9D" w:rsidP="000C2F9D">
      <w:pPr>
        <w:bidi/>
        <w:jc w:val="both"/>
        <w:rPr>
          <w:rFonts w:cs="David" w:hint="cs"/>
          <w:rtl/>
        </w:rPr>
      </w:pPr>
      <w:r>
        <w:rPr>
          <w:rFonts w:cs="David" w:hint="cs"/>
          <w:rtl/>
        </w:rPr>
        <w:tab/>
        <w:t xml:space="preserve">"(ב) חזרה מהצעת חוק תיעשה בהודעה בכתב ליושב ראש הכנסת וכן ליושב ראש הוועדה שהצעת החוק הועברה אליה, אם הועברה". </w:t>
      </w:r>
    </w:p>
    <w:p w14:paraId="45F1C944" w14:textId="77777777" w:rsidR="000C2F9D" w:rsidRDefault="000C2F9D" w:rsidP="000C2F9D">
      <w:pPr>
        <w:bidi/>
        <w:jc w:val="both"/>
        <w:rPr>
          <w:rFonts w:cs="David" w:hint="cs"/>
          <w:rtl/>
        </w:rPr>
      </w:pPr>
    </w:p>
    <w:p w14:paraId="67C322F3" w14:textId="77777777" w:rsidR="000C2F9D" w:rsidRPr="00A5670F" w:rsidRDefault="000C2F9D" w:rsidP="000C2F9D">
      <w:pPr>
        <w:bidi/>
        <w:jc w:val="both"/>
        <w:rPr>
          <w:rFonts w:cs="David" w:hint="cs"/>
          <w:u w:val="single"/>
          <w:rtl/>
        </w:rPr>
      </w:pPr>
      <w:r w:rsidRPr="00A5670F">
        <w:rPr>
          <w:rFonts w:cs="David" w:hint="cs"/>
          <w:u w:val="single"/>
          <w:rtl/>
        </w:rPr>
        <w:t>רונית חייקיין:</w:t>
      </w:r>
    </w:p>
    <w:p w14:paraId="4420AEAD" w14:textId="77777777" w:rsidR="000C2F9D" w:rsidRDefault="000C2F9D" w:rsidP="000C2F9D">
      <w:pPr>
        <w:bidi/>
        <w:jc w:val="both"/>
        <w:rPr>
          <w:rFonts w:cs="David" w:hint="cs"/>
          <w:rtl/>
        </w:rPr>
      </w:pPr>
    </w:p>
    <w:p w14:paraId="34D9F9FE" w14:textId="77777777" w:rsidR="000C2F9D" w:rsidRDefault="000C2F9D" w:rsidP="000C2F9D">
      <w:pPr>
        <w:bidi/>
        <w:jc w:val="both"/>
        <w:rPr>
          <w:rFonts w:cs="David" w:hint="cs"/>
          <w:rtl/>
        </w:rPr>
      </w:pPr>
      <w:r>
        <w:rPr>
          <w:rFonts w:cs="David" w:hint="cs"/>
          <w:rtl/>
        </w:rPr>
        <w:tab/>
        <w:t xml:space="preserve">יש לי שאלה </w:t>
      </w:r>
      <w:r>
        <w:rPr>
          <w:rFonts w:cs="David"/>
          <w:rtl/>
        </w:rPr>
        <w:t>–</w:t>
      </w:r>
      <w:r>
        <w:rPr>
          <w:rFonts w:cs="David" w:hint="cs"/>
          <w:rtl/>
        </w:rPr>
        <w:t xml:space="preserve">הרי חוק בשניה ושלישית הוא בידי הוועדה כבר, נכון? </w:t>
      </w:r>
    </w:p>
    <w:p w14:paraId="29584244" w14:textId="77777777" w:rsidR="000C2F9D" w:rsidRDefault="000C2F9D" w:rsidP="000C2F9D">
      <w:pPr>
        <w:keepNext/>
        <w:bidi/>
        <w:jc w:val="both"/>
        <w:rPr>
          <w:rFonts w:cs="David" w:hint="cs"/>
          <w:rtl/>
        </w:rPr>
      </w:pPr>
      <w:r>
        <w:rPr>
          <w:rFonts w:cs="David" w:hint="cs"/>
          <w:u w:val="single"/>
          <w:rtl/>
        </w:rPr>
        <w:t>ארבל אסטרחן:</w:t>
      </w:r>
    </w:p>
    <w:p w14:paraId="39F2FF00" w14:textId="77777777" w:rsidR="000C2F9D" w:rsidRDefault="000C2F9D" w:rsidP="000C2F9D">
      <w:pPr>
        <w:keepNext/>
        <w:bidi/>
        <w:jc w:val="both"/>
        <w:rPr>
          <w:rFonts w:cs="David" w:hint="cs"/>
          <w:rtl/>
        </w:rPr>
      </w:pPr>
    </w:p>
    <w:p w14:paraId="3A2D63BD" w14:textId="77777777" w:rsidR="000C2F9D" w:rsidRDefault="000C2F9D" w:rsidP="000C2F9D">
      <w:pPr>
        <w:keepNext/>
        <w:bidi/>
        <w:jc w:val="both"/>
        <w:rPr>
          <w:rFonts w:cs="David" w:hint="cs"/>
          <w:rtl/>
        </w:rPr>
      </w:pPr>
      <w:r>
        <w:rPr>
          <w:rFonts w:cs="David" w:hint="cs"/>
          <w:rtl/>
        </w:rPr>
        <w:tab/>
        <w:t xml:space="preserve">באיזה שלב? כל עוד הוא לא אושר לשניה </w:t>
      </w:r>
      <w:r>
        <w:rPr>
          <w:rFonts w:cs="David"/>
          <w:rtl/>
        </w:rPr>
        <w:t>–</w:t>
      </w:r>
      <w:r>
        <w:rPr>
          <w:rFonts w:cs="David" w:hint="cs"/>
          <w:rtl/>
        </w:rPr>
        <w:t xml:space="preserve"> שלישית, הוא בידי חבר הכנסת. </w:t>
      </w:r>
      <w:r>
        <w:rPr>
          <w:rFonts w:cs="David" w:hint="cs"/>
          <w:rtl/>
        </w:rPr>
        <w:tab/>
        <w:t xml:space="preserve">לפי המצב היום, כל עוד הוועדה לא אישרה את זה לשניה ושלישית, חבר הכנסת יכול לחזור בו. </w:t>
      </w:r>
    </w:p>
    <w:p w14:paraId="7A582119" w14:textId="77777777" w:rsidR="000C2F9D" w:rsidRDefault="000C2F9D" w:rsidP="000C2F9D">
      <w:pPr>
        <w:bidi/>
        <w:jc w:val="both"/>
        <w:rPr>
          <w:rFonts w:cs="David" w:hint="cs"/>
          <w:rtl/>
        </w:rPr>
      </w:pPr>
    </w:p>
    <w:p w14:paraId="21FABB50" w14:textId="77777777" w:rsidR="000C2F9D" w:rsidRPr="00A5670F" w:rsidRDefault="000C2F9D" w:rsidP="000C2F9D">
      <w:pPr>
        <w:bidi/>
        <w:jc w:val="both"/>
        <w:rPr>
          <w:rFonts w:cs="David" w:hint="cs"/>
          <w:u w:val="single"/>
          <w:rtl/>
        </w:rPr>
      </w:pPr>
      <w:r w:rsidRPr="00A5670F">
        <w:rPr>
          <w:rFonts w:cs="David" w:hint="cs"/>
          <w:u w:val="single"/>
          <w:rtl/>
        </w:rPr>
        <w:t>קריאות:</w:t>
      </w:r>
    </w:p>
    <w:p w14:paraId="2AF0B006" w14:textId="77777777" w:rsidR="000C2F9D" w:rsidRDefault="000C2F9D" w:rsidP="000C2F9D">
      <w:pPr>
        <w:bidi/>
        <w:jc w:val="both"/>
        <w:rPr>
          <w:rFonts w:cs="David" w:hint="cs"/>
          <w:rtl/>
        </w:rPr>
      </w:pPr>
    </w:p>
    <w:p w14:paraId="6E9DA65A"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3103B22C" w14:textId="77777777" w:rsidR="000C2F9D" w:rsidRDefault="000C2F9D" w:rsidP="000C2F9D">
      <w:pPr>
        <w:bidi/>
        <w:ind w:left="720"/>
        <w:jc w:val="both"/>
        <w:rPr>
          <w:rFonts w:cs="David" w:hint="cs"/>
          <w:rtl/>
        </w:rPr>
      </w:pPr>
    </w:p>
    <w:p w14:paraId="75D715FA" w14:textId="77777777" w:rsidR="000C2F9D" w:rsidRPr="00E03C2C" w:rsidRDefault="000C2F9D" w:rsidP="000C2F9D">
      <w:pPr>
        <w:keepNext/>
        <w:bidi/>
        <w:jc w:val="both"/>
        <w:rPr>
          <w:rFonts w:cs="David" w:hint="cs"/>
          <w:u w:val="single"/>
          <w:rtl/>
        </w:rPr>
      </w:pPr>
      <w:r w:rsidRPr="00E03C2C">
        <w:rPr>
          <w:rFonts w:cs="David" w:hint="cs"/>
          <w:u w:val="single"/>
          <w:rtl/>
        </w:rPr>
        <w:t>ירדנה מלר-הורוביץ:</w:t>
      </w:r>
    </w:p>
    <w:p w14:paraId="57730969" w14:textId="77777777" w:rsidR="000C2F9D" w:rsidRDefault="000C2F9D" w:rsidP="000C2F9D">
      <w:pPr>
        <w:bidi/>
        <w:jc w:val="both"/>
        <w:rPr>
          <w:rFonts w:cs="David" w:hint="cs"/>
          <w:rtl/>
        </w:rPr>
      </w:pPr>
    </w:p>
    <w:p w14:paraId="733CE911" w14:textId="77777777" w:rsidR="000C2F9D" w:rsidRDefault="000C2F9D" w:rsidP="000C2F9D">
      <w:pPr>
        <w:bidi/>
        <w:jc w:val="both"/>
        <w:rPr>
          <w:rFonts w:cs="David" w:hint="cs"/>
          <w:rtl/>
        </w:rPr>
      </w:pPr>
      <w:r>
        <w:rPr>
          <w:rFonts w:cs="David" w:hint="cs"/>
          <w:rtl/>
        </w:rPr>
        <w:tab/>
        <w:t xml:space="preserve">אם היא אישרה אותו היא כבר הפקיעה אותו. </w:t>
      </w:r>
    </w:p>
    <w:p w14:paraId="02C62EE9" w14:textId="77777777" w:rsidR="000C2F9D" w:rsidRDefault="000C2F9D" w:rsidP="000C2F9D">
      <w:pPr>
        <w:bidi/>
        <w:jc w:val="both"/>
        <w:rPr>
          <w:rFonts w:cs="David" w:hint="cs"/>
          <w:rtl/>
        </w:rPr>
      </w:pPr>
    </w:p>
    <w:p w14:paraId="08024C55"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B370862" w14:textId="77777777" w:rsidR="000C2F9D" w:rsidRDefault="000C2F9D" w:rsidP="000C2F9D">
      <w:pPr>
        <w:bidi/>
        <w:jc w:val="both"/>
        <w:rPr>
          <w:rFonts w:cs="David" w:hint="cs"/>
          <w:u w:val="single"/>
          <w:rtl/>
        </w:rPr>
      </w:pPr>
    </w:p>
    <w:p w14:paraId="69498E93" w14:textId="77777777" w:rsidR="000C2F9D" w:rsidRDefault="000C2F9D" w:rsidP="000C2F9D">
      <w:pPr>
        <w:bidi/>
        <w:jc w:val="both"/>
        <w:rPr>
          <w:rFonts w:cs="David" w:hint="cs"/>
          <w:rtl/>
        </w:rPr>
      </w:pPr>
      <w:r>
        <w:rPr>
          <w:rFonts w:cs="David" w:hint="cs"/>
          <w:rtl/>
        </w:rPr>
        <w:tab/>
        <w:t xml:space="preserve">זה בסדר. זה גם הגיוני, זו הנקודה הנכונה. לכן התיקון שחבר הכנסת רותם הציע קודם היה נכון בלתעל את הכל לאותו מקום. </w:t>
      </w:r>
    </w:p>
    <w:p w14:paraId="45EF9F67" w14:textId="77777777" w:rsidR="000C2F9D" w:rsidRDefault="000C2F9D" w:rsidP="000C2F9D">
      <w:pPr>
        <w:bidi/>
        <w:jc w:val="both"/>
        <w:rPr>
          <w:rFonts w:cs="David" w:hint="cs"/>
          <w:rtl/>
        </w:rPr>
      </w:pPr>
    </w:p>
    <w:p w14:paraId="14C311E1" w14:textId="77777777" w:rsidR="000C2F9D" w:rsidRDefault="000C2F9D" w:rsidP="000C2F9D">
      <w:pPr>
        <w:keepNext/>
        <w:bidi/>
        <w:jc w:val="both"/>
        <w:rPr>
          <w:rFonts w:cs="David" w:hint="cs"/>
          <w:rtl/>
        </w:rPr>
      </w:pPr>
      <w:r>
        <w:rPr>
          <w:rFonts w:cs="David" w:hint="cs"/>
          <w:u w:val="single"/>
          <w:rtl/>
        </w:rPr>
        <w:t>ארבל אסטרחן:</w:t>
      </w:r>
    </w:p>
    <w:p w14:paraId="1A91A7F4" w14:textId="77777777" w:rsidR="000C2F9D" w:rsidRPr="00E97A5F" w:rsidRDefault="000C2F9D" w:rsidP="000C2F9D">
      <w:pPr>
        <w:keepNext/>
        <w:bidi/>
        <w:jc w:val="both"/>
        <w:rPr>
          <w:rFonts w:cs="David" w:hint="cs"/>
          <w:rtl/>
        </w:rPr>
      </w:pPr>
      <w:r>
        <w:rPr>
          <w:rFonts w:cs="David" w:hint="cs"/>
          <w:rtl/>
        </w:rPr>
        <w:tab/>
      </w:r>
    </w:p>
    <w:p w14:paraId="60E4EC7E" w14:textId="77777777" w:rsidR="000C2F9D" w:rsidRDefault="000C2F9D" w:rsidP="000C2F9D">
      <w:pPr>
        <w:bidi/>
        <w:jc w:val="both"/>
        <w:rPr>
          <w:rFonts w:cs="David" w:hint="cs"/>
          <w:rtl/>
        </w:rPr>
      </w:pPr>
      <w:r>
        <w:rPr>
          <w:rFonts w:cs="David" w:hint="cs"/>
          <w:rtl/>
        </w:rPr>
        <w:tab/>
        <w:t xml:space="preserve">עכשיו - מה קורה ברגע שמוסרים את ההודעה? אגב, זה עם מסירת ההודעה ולא עם מסירת ההודעה לכנסת. כלומר, יכולה להיות גם חזרה בפגרה. חבר הכנסת מסר ליו,ר הכנסת. בעקבות ישיבות קודמות שהיו ניסיתי לעשות איזושהי אבחנה בין היוזמים למצטרפים, כי אם אתם זוכרים בהתחלה דיברנו על זה שמצטרף לא יכול להפוך ליוזם. אז הרעיון הוא כזה: אם היה יוזם אחד או כל היוזמים וכל המצטרפים הודיעו שהם חוזרים בהם, תוסר הצעת החוק מסדר היום של הכנסת. יכול להיות שמספיק להגיד פה: "אם חזרו בהם כל היוזמים והמצטרפים". </w:t>
      </w:r>
    </w:p>
    <w:p w14:paraId="49518819" w14:textId="77777777" w:rsidR="000C2F9D" w:rsidRDefault="000C2F9D" w:rsidP="000C2F9D">
      <w:pPr>
        <w:bidi/>
        <w:jc w:val="both"/>
        <w:rPr>
          <w:rFonts w:cs="David" w:hint="cs"/>
          <w:rtl/>
        </w:rPr>
      </w:pPr>
    </w:p>
    <w:p w14:paraId="57DEF741" w14:textId="77777777" w:rsidR="000C2F9D" w:rsidRPr="00D813E6" w:rsidRDefault="000C2F9D" w:rsidP="000C2F9D">
      <w:pPr>
        <w:bidi/>
        <w:jc w:val="both"/>
        <w:rPr>
          <w:rFonts w:cs="David" w:hint="cs"/>
          <w:u w:val="single"/>
          <w:rtl/>
        </w:rPr>
      </w:pPr>
      <w:r w:rsidRPr="00D813E6">
        <w:rPr>
          <w:rFonts w:cs="David" w:hint="cs"/>
          <w:u w:val="single"/>
          <w:rtl/>
        </w:rPr>
        <w:t>רונית חייקין:</w:t>
      </w:r>
    </w:p>
    <w:p w14:paraId="1FC06017" w14:textId="77777777" w:rsidR="000C2F9D" w:rsidRDefault="000C2F9D" w:rsidP="000C2F9D">
      <w:pPr>
        <w:bidi/>
        <w:jc w:val="both"/>
        <w:rPr>
          <w:rFonts w:cs="David" w:hint="cs"/>
          <w:rtl/>
        </w:rPr>
      </w:pPr>
    </w:p>
    <w:p w14:paraId="32332647" w14:textId="77777777" w:rsidR="000C2F9D" w:rsidRDefault="000C2F9D" w:rsidP="000C2F9D">
      <w:pPr>
        <w:bidi/>
        <w:jc w:val="both"/>
        <w:rPr>
          <w:rFonts w:cs="David" w:hint="cs"/>
          <w:rtl/>
        </w:rPr>
      </w:pPr>
      <w:r>
        <w:rPr>
          <w:rFonts w:cs="David" w:hint="cs"/>
          <w:rtl/>
        </w:rPr>
        <w:tab/>
        <w:t xml:space="preserve">זה סיפור. אם יש לו 60 חותמים. </w:t>
      </w:r>
    </w:p>
    <w:p w14:paraId="6F50360D" w14:textId="77777777" w:rsidR="000C2F9D" w:rsidRDefault="000C2F9D" w:rsidP="000C2F9D">
      <w:pPr>
        <w:bidi/>
        <w:jc w:val="both"/>
        <w:rPr>
          <w:rFonts w:cs="David" w:hint="cs"/>
          <w:rtl/>
        </w:rPr>
      </w:pPr>
    </w:p>
    <w:p w14:paraId="73367CC4" w14:textId="77777777" w:rsidR="000C2F9D" w:rsidRPr="00A5670F" w:rsidRDefault="000C2F9D" w:rsidP="000C2F9D">
      <w:pPr>
        <w:bidi/>
        <w:jc w:val="both"/>
        <w:rPr>
          <w:rFonts w:cs="David" w:hint="cs"/>
          <w:u w:val="single"/>
          <w:rtl/>
        </w:rPr>
      </w:pPr>
      <w:r w:rsidRPr="00A5670F">
        <w:rPr>
          <w:rFonts w:cs="David" w:hint="cs"/>
          <w:u w:val="single"/>
          <w:rtl/>
        </w:rPr>
        <w:t>ארבל אסטרחן:</w:t>
      </w:r>
    </w:p>
    <w:p w14:paraId="0C5D68B6" w14:textId="77777777" w:rsidR="000C2F9D" w:rsidRDefault="000C2F9D" w:rsidP="000C2F9D">
      <w:pPr>
        <w:bidi/>
        <w:jc w:val="both"/>
        <w:rPr>
          <w:rFonts w:cs="David" w:hint="cs"/>
          <w:rtl/>
        </w:rPr>
      </w:pPr>
    </w:p>
    <w:p w14:paraId="7686CB2E" w14:textId="77777777" w:rsidR="000C2F9D" w:rsidRDefault="000C2F9D" w:rsidP="000C2F9D">
      <w:pPr>
        <w:bidi/>
        <w:jc w:val="both"/>
        <w:rPr>
          <w:rFonts w:cs="David" w:hint="cs"/>
          <w:rtl/>
        </w:rPr>
      </w:pPr>
      <w:r>
        <w:rPr>
          <w:rFonts w:cs="David" w:hint="cs"/>
          <w:rtl/>
        </w:rPr>
        <w:tab/>
        <w:t xml:space="preserve">תכף נראה מה אם לא כולם </w:t>
      </w:r>
      <w:r>
        <w:rPr>
          <w:rFonts w:cs="David"/>
          <w:rtl/>
        </w:rPr>
        <w:t>–</w:t>
      </w:r>
      <w:r>
        <w:rPr>
          <w:rFonts w:cs="David" w:hint="cs"/>
          <w:rtl/>
        </w:rPr>
        <w:t xml:space="preserve"> אבל אם כולם חוזרים בהם, ההצעה מוסרת. </w:t>
      </w:r>
    </w:p>
    <w:p w14:paraId="2C2DA557" w14:textId="77777777" w:rsidR="000C2F9D" w:rsidRDefault="000C2F9D" w:rsidP="000C2F9D">
      <w:pPr>
        <w:bidi/>
        <w:jc w:val="both"/>
        <w:rPr>
          <w:rFonts w:cs="David" w:hint="cs"/>
          <w:rtl/>
        </w:rPr>
      </w:pPr>
    </w:p>
    <w:p w14:paraId="6E2CB75F"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4839D44" w14:textId="77777777" w:rsidR="000C2F9D" w:rsidRDefault="000C2F9D" w:rsidP="000C2F9D">
      <w:pPr>
        <w:bidi/>
        <w:jc w:val="both"/>
        <w:rPr>
          <w:rFonts w:cs="David" w:hint="cs"/>
          <w:u w:val="single"/>
          <w:rtl/>
        </w:rPr>
      </w:pPr>
    </w:p>
    <w:p w14:paraId="083506F5" w14:textId="77777777" w:rsidR="000C2F9D" w:rsidRDefault="000C2F9D" w:rsidP="000C2F9D">
      <w:pPr>
        <w:bidi/>
        <w:jc w:val="both"/>
        <w:rPr>
          <w:rFonts w:cs="David" w:hint="cs"/>
          <w:rtl/>
        </w:rPr>
      </w:pPr>
      <w:r>
        <w:rPr>
          <w:rFonts w:cs="David" w:hint="cs"/>
          <w:rtl/>
        </w:rPr>
        <w:tab/>
        <w:t>לא. 60 חותמים זה סעיף זה סעיף ה(2)</w:t>
      </w:r>
    </w:p>
    <w:p w14:paraId="7558A2E4" w14:textId="77777777" w:rsidR="000C2F9D" w:rsidRDefault="000C2F9D" w:rsidP="000C2F9D">
      <w:pPr>
        <w:bidi/>
        <w:jc w:val="both"/>
        <w:rPr>
          <w:rFonts w:cs="David" w:hint="cs"/>
          <w:rtl/>
        </w:rPr>
      </w:pPr>
    </w:p>
    <w:p w14:paraId="646E0661" w14:textId="77777777" w:rsidR="000C2F9D" w:rsidRPr="00D813E6" w:rsidRDefault="000C2F9D" w:rsidP="000C2F9D">
      <w:pPr>
        <w:bidi/>
        <w:jc w:val="both"/>
        <w:rPr>
          <w:rFonts w:cs="David" w:hint="cs"/>
          <w:u w:val="single"/>
          <w:rtl/>
        </w:rPr>
      </w:pPr>
      <w:r w:rsidRPr="00D813E6">
        <w:rPr>
          <w:rFonts w:cs="David" w:hint="cs"/>
          <w:u w:val="single"/>
          <w:rtl/>
        </w:rPr>
        <w:t>רונית חייקין:</w:t>
      </w:r>
    </w:p>
    <w:p w14:paraId="6BF79353" w14:textId="77777777" w:rsidR="000C2F9D" w:rsidRDefault="000C2F9D" w:rsidP="000C2F9D">
      <w:pPr>
        <w:bidi/>
        <w:jc w:val="both"/>
        <w:rPr>
          <w:rFonts w:cs="David" w:hint="cs"/>
          <w:rtl/>
        </w:rPr>
      </w:pPr>
    </w:p>
    <w:p w14:paraId="13DBBA10" w14:textId="77777777" w:rsidR="000C2F9D" w:rsidRDefault="000C2F9D" w:rsidP="000C2F9D">
      <w:pPr>
        <w:bidi/>
        <w:jc w:val="both"/>
        <w:rPr>
          <w:rFonts w:cs="David" w:hint="cs"/>
          <w:rtl/>
        </w:rPr>
      </w:pPr>
      <w:r>
        <w:rPr>
          <w:rFonts w:cs="David" w:hint="cs"/>
          <w:rtl/>
        </w:rPr>
        <w:tab/>
        <w:t xml:space="preserve">כל ה-60 צריכים לכתוב מכתב ליושב ראש הכנסת ויושב ראש הוועדה? </w:t>
      </w:r>
    </w:p>
    <w:p w14:paraId="6F7DA24B" w14:textId="77777777" w:rsidR="000C2F9D" w:rsidRDefault="000C2F9D" w:rsidP="000C2F9D">
      <w:pPr>
        <w:bidi/>
        <w:jc w:val="both"/>
        <w:rPr>
          <w:rFonts w:cs="David" w:hint="cs"/>
          <w:rtl/>
        </w:rPr>
      </w:pPr>
    </w:p>
    <w:p w14:paraId="41C81713" w14:textId="77777777" w:rsidR="000C2F9D" w:rsidRDefault="000C2F9D" w:rsidP="000C2F9D">
      <w:pPr>
        <w:keepNext/>
        <w:bidi/>
        <w:jc w:val="both"/>
        <w:rPr>
          <w:rFonts w:cs="David" w:hint="cs"/>
          <w:rtl/>
        </w:rPr>
      </w:pPr>
      <w:r>
        <w:rPr>
          <w:rFonts w:cs="David" w:hint="cs"/>
          <w:u w:val="single"/>
          <w:rtl/>
        </w:rPr>
        <w:t>ארבל אסטרחן:</w:t>
      </w:r>
    </w:p>
    <w:p w14:paraId="342A093F" w14:textId="77777777" w:rsidR="000C2F9D" w:rsidRPr="00E97A5F" w:rsidRDefault="000C2F9D" w:rsidP="000C2F9D">
      <w:pPr>
        <w:keepNext/>
        <w:bidi/>
        <w:jc w:val="both"/>
        <w:rPr>
          <w:rFonts w:cs="David" w:hint="cs"/>
          <w:rtl/>
        </w:rPr>
      </w:pPr>
      <w:r>
        <w:rPr>
          <w:rFonts w:cs="David" w:hint="cs"/>
          <w:rtl/>
        </w:rPr>
        <w:tab/>
      </w:r>
    </w:p>
    <w:p w14:paraId="4BB18B74" w14:textId="77777777" w:rsidR="000C2F9D" w:rsidRDefault="000C2F9D" w:rsidP="000C2F9D">
      <w:pPr>
        <w:bidi/>
        <w:jc w:val="both"/>
        <w:rPr>
          <w:rFonts w:cs="David" w:hint="cs"/>
          <w:rtl/>
        </w:rPr>
      </w:pPr>
      <w:r>
        <w:rPr>
          <w:rFonts w:cs="David" w:hint="cs"/>
          <w:rtl/>
        </w:rPr>
        <w:tab/>
        <w:t xml:space="preserve">אחרת הם עדיין יוזמים. אנחנו אמרנו שמציעי הצעת חוק מתחלקים ליוזמים ולמצטרפים. אם כולם חוזרים בהם </w:t>
      </w:r>
      <w:r>
        <w:rPr>
          <w:rFonts w:cs="David"/>
          <w:rtl/>
        </w:rPr>
        <w:t>–</w:t>
      </w:r>
      <w:r>
        <w:rPr>
          <w:rFonts w:cs="David" w:hint="cs"/>
          <w:rtl/>
        </w:rPr>
        <w:t xml:space="preserve"> הצעת החוק יורדת. אם יש כמה יוזמים, אבל לא כולם חזרו בהם, מי שחזר בו </w:t>
      </w:r>
      <w:r>
        <w:rPr>
          <w:rFonts w:cs="David"/>
          <w:rtl/>
        </w:rPr>
        <w:t>–</w:t>
      </w:r>
      <w:r>
        <w:rPr>
          <w:rFonts w:cs="David" w:hint="cs"/>
          <w:rtl/>
        </w:rPr>
        <w:t xml:space="preserve"> השם שלו מוסר, פה רצינו להבהיר </w:t>
      </w:r>
      <w:r>
        <w:rPr>
          <w:rFonts w:cs="David"/>
          <w:rtl/>
        </w:rPr>
        <w:t>–</w:t>
      </w:r>
      <w:r>
        <w:rPr>
          <w:rFonts w:cs="David" w:hint="cs"/>
          <w:rtl/>
        </w:rPr>
        <w:t xml:space="preserve"> "לרבות מנוסחי הצעת החוק בהמשך הליכי החקיקה", כי לפעמים באים ואומרים לנו- יש נוסח כחול ונניח מישהו מסיר, ושואל: למה השם שלי עדיין על הכחול? כי הכחול כבר פורסם, אין כחול אחר. אז ככל שזה יתפרסם בהמשך, השם יוסר </w:t>
      </w:r>
      <w:r>
        <w:rPr>
          <w:rFonts w:cs="David"/>
          <w:rtl/>
        </w:rPr>
        <w:t>–</w:t>
      </w:r>
      <w:r>
        <w:rPr>
          <w:rFonts w:cs="David" w:hint="cs"/>
          <w:rtl/>
        </w:rPr>
        <w:t xml:space="preserve"> "...ויראו את היוזם הבא, ששמו מופיע על גבי הצעת החוק...."  - - </w:t>
      </w:r>
    </w:p>
    <w:p w14:paraId="753FCB9C" w14:textId="77777777" w:rsidR="000C2F9D" w:rsidRDefault="000C2F9D" w:rsidP="000C2F9D">
      <w:pPr>
        <w:bidi/>
        <w:jc w:val="both"/>
        <w:rPr>
          <w:rFonts w:cs="David" w:hint="cs"/>
          <w:rtl/>
        </w:rPr>
      </w:pPr>
    </w:p>
    <w:p w14:paraId="2B732426" w14:textId="77777777" w:rsidR="000C2F9D" w:rsidRDefault="000C2F9D" w:rsidP="000C2F9D">
      <w:pPr>
        <w:bidi/>
        <w:jc w:val="both"/>
        <w:rPr>
          <w:rFonts w:cs="David" w:hint="cs"/>
          <w:u w:val="single"/>
          <w:rtl/>
        </w:rPr>
      </w:pPr>
    </w:p>
    <w:p w14:paraId="7B3E7EAC"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78E8785" w14:textId="77777777" w:rsidR="000C2F9D" w:rsidRDefault="000C2F9D" w:rsidP="000C2F9D">
      <w:pPr>
        <w:bidi/>
        <w:jc w:val="both"/>
        <w:rPr>
          <w:rFonts w:cs="David" w:hint="cs"/>
          <w:u w:val="single"/>
          <w:rtl/>
        </w:rPr>
      </w:pPr>
    </w:p>
    <w:p w14:paraId="21F1B6AF" w14:textId="77777777" w:rsidR="000C2F9D" w:rsidRDefault="000C2F9D" w:rsidP="000C2F9D">
      <w:pPr>
        <w:bidi/>
        <w:jc w:val="both"/>
        <w:rPr>
          <w:rFonts w:cs="David" w:hint="cs"/>
          <w:rtl/>
        </w:rPr>
      </w:pPr>
      <w:r>
        <w:rPr>
          <w:rFonts w:cs="David" w:hint="cs"/>
          <w:rtl/>
        </w:rPr>
        <w:tab/>
        <w:t xml:space="preserve">זו שאלה גדולה. את רוצה לתת ליוזם הראשון? אני לא חושב. </w:t>
      </w:r>
    </w:p>
    <w:p w14:paraId="50FA2859" w14:textId="77777777" w:rsidR="000C2F9D" w:rsidRDefault="000C2F9D" w:rsidP="000C2F9D">
      <w:pPr>
        <w:bidi/>
        <w:jc w:val="both"/>
        <w:rPr>
          <w:rFonts w:cs="David" w:hint="cs"/>
          <w:rtl/>
        </w:rPr>
      </w:pPr>
    </w:p>
    <w:p w14:paraId="27EAB0D4" w14:textId="77777777" w:rsidR="000C2F9D" w:rsidRPr="004A309A" w:rsidRDefault="000C2F9D" w:rsidP="000C2F9D">
      <w:pPr>
        <w:bidi/>
        <w:jc w:val="both"/>
        <w:rPr>
          <w:rFonts w:cs="David" w:hint="cs"/>
          <w:u w:val="single"/>
          <w:rtl/>
        </w:rPr>
      </w:pPr>
      <w:r w:rsidRPr="004A309A">
        <w:rPr>
          <w:rFonts w:cs="David" w:hint="cs"/>
          <w:u w:val="single"/>
          <w:rtl/>
        </w:rPr>
        <w:t>ארבל אסטרחן:</w:t>
      </w:r>
    </w:p>
    <w:p w14:paraId="718E8E54" w14:textId="77777777" w:rsidR="000C2F9D" w:rsidRDefault="000C2F9D" w:rsidP="000C2F9D">
      <w:pPr>
        <w:bidi/>
        <w:jc w:val="both"/>
        <w:rPr>
          <w:rFonts w:cs="David" w:hint="cs"/>
          <w:rtl/>
        </w:rPr>
      </w:pPr>
    </w:p>
    <w:p w14:paraId="04F71A24" w14:textId="77777777" w:rsidR="000C2F9D" w:rsidRDefault="000C2F9D" w:rsidP="000C2F9D">
      <w:pPr>
        <w:bidi/>
        <w:jc w:val="both"/>
        <w:rPr>
          <w:rFonts w:cs="David" w:hint="cs"/>
          <w:rtl/>
        </w:rPr>
      </w:pPr>
      <w:r>
        <w:rPr>
          <w:rFonts w:cs="David" w:hint="cs"/>
          <w:rtl/>
        </w:rPr>
        <w:tab/>
        <w:t xml:space="preserve">אתה חשבת שלא, אבל אם אתה זוכר, כאן דיברנו על זה. אני לא חושבת שזו בעיה, כי מישהו לא התכוון להיות יוזם, הוא התכוון להצטרף. </w:t>
      </w:r>
    </w:p>
    <w:p w14:paraId="16B280AB" w14:textId="77777777" w:rsidR="000C2F9D" w:rsidRDefault="000C2F9D" w:rsidP="000C2F9D">
      <w:pPr>
        <w:bidi/>
        <w:jc w:val="both"/>
        <w:rPr>
          <w:rFonts w:cs="David" w:hint="cs"/>
          <w:rtl/>
        </w:rPr>
      </w:pPr>
    </w:p>
    <w:p w14:paraId="58FECC54" w14:textId="77777777" w:rsidR="000C2F9D" w:rsidRPr="004A309A" w:rsidRDefault="000C2F9D" w:rsidP="000C2F9D">
      <w:pPr>
        <w:bidi/>
        <w:jc w:val="both"/>
        <w:rPr>
          <w:rFonts w:cs="David" w:hint="cs"/>
          <w:u w:val="single"/>
          <w:rtl/>
        </w:rPr>
      </w:pPr>
      <w:r w:rsidRPr="004A309A">
        <w:rPr>
          <w:rFonts w:cs="David" w:hint="cs"/>
          <w:u w:val="single"/>
          <w:rtl/>
        </w:rPr>
        <w:t>תמר כנפו:</w:t>
      </w:r>
    </w:p>
    <w:p w14:paraId="41F192CC" w14:textId="77777777" w:rsidR="000C2F9D" w:rsidRDefault="000C2F9D" w:rsidP="000C2F9D">
      <w:pPr>
        <w:bidi/>
        <w:jc w:val="both"/>
        <w:rPr>
          <w:rFonts w:cs="David" w:hint="cs"/>
          <w:rtl/>
        </w:rPr>
      </w:pPr>
    </w:p>
    <w:p w14:paraId="6B99859B" w14:textId="77777777" w:rsidR="000C2F9D" w:rsidRDefault="000C2F9D" w:rsidP="000C2F9D">
      <w:pPr>
        <w:bidi/>
        <w:jc w:val="both"/>
        <w:rPr>
          <w:rFonts w:cs="David" w:hint="cs"/>
          <w:rtl/>
        </w:rPr>
      </w:pPr>
      <w:r>
        <w:rPr>
          <w:rFonts w:cs="David" w:hint="cs"/>
          <w:rtl/>
        </w:rPr>
        <w:tab/>
        <w:t xml:space="preserve">המצטרף </w:t>
      </w:r>
      <w:r>
        <w:rPr>
          <w:rFonts w:cs="David"/>
          <w:rtl/>
        </w:rPr>
        <w:t>–</w:t>
      </w:r>
      <w:r>
        <w:rPr>
          <w:rFonts w:cs="David" w:hint="cs"/>
          <w:rtl/>
        </w:rPr>
        <w:t xml:space="preserve"> לא במקום. רק היוזמים. </w:t>
      </w:r>
    </w:p>
    <w:p w14:paraId="7BA781EB" w14:textId="77777777" w:rsidR="000C2F9D" w:rsidRDefault="000C2F9D" w:rsidP="000C2F9D">
      <w:pPr>
        <w:bidi/>
        <w:jc w:val="both"/>
        <w:rPr>
          <w:rFonts w:cs="David" w:hint="cs"/>
          <w:rtl/>
        </w:rPr>
      </w:pPr>
    </w:p>
    <w:p w14:paraId="643002E3" w14:textId="77777777" w:rsidR="000C2F9D" w:rsidRPr="004A309A" w:rsidRDefault="000C2F9D" w:rsidP="000C2F9D">
      <w:pPr>
        <w:bidi/>
        <w:jc w:val="both"/>
        <w:rPr>
          <w:rFonts w:cs="David" w:hint="cs"/>
          <w:u w:val="single"/>
          <w:rtl/>
        </w:rPr>
      </w:pPr>
      <w:r w:rsidRPr="004A309A">
        <w:rPr>
          <w:rFonts w:cs="David" w:hint="cs"/>
          <w:u w:val="single"/>
          <w:rtl/>
        </w:rPr>
        <w:t>קריאות:</w:t>
      </w:r>
    </w:p>
    <w:p w14:paraId="20EBBBAC" w14:textId="77777777" w:rsidR="000C2F9D" w:rsidRDefault="000C2F9D" w:rsidP="000C2F9D">
      <w:pPr>
        <w:bidi/>
        <w:jc w:val="both"/>
        <w:rPr>
          <w:rFonts w:cs="David" w:hint="cs"/>
          <w:rtl/>
        </w:rPr>
      </w:pPr>
    </w:p>
    <w:p w14:paraId="0E8B7CF8" w14:textId="77777777" w:rsidR="000C2F9D" w:rsidRDefault="000C2F9D" w:rsidP="000C2F9D">
      <w:pPr>
        <w:bidi/>
        <w:jc w:val="both"/>
        <w:rPr>
          <w:rFonts w:cs="David" w:hint="cs"/>
          <w:rtl/>
        </w:rPr>
      </w:pPr>
      <w:r>
        <w:rPr>
          <w:rFonts w:cs="David" w:hint="cs"/>
          <w:rtl/>
        </w:rPr>
        <w:tab/>
        <w:t>- - -</w:t>
      </w:r>
    </w:p>
    <w:p w14:paraId="1845F483" w14:textId="77777777" w:rsidR="000C2F9D" w:rsidRDefault="000C2F9D" w:rsidP="000C2F9D">
      <w:pPr>
        <w:bidi/>
        <w:jc w:val="both"/>
        <w:rPr>
          <w:rFonts w:cs="David" w:hint="cs"/>
          <w:rtl/>
        </w:rPr>
      </w:pPr>
    </w:p>
    <w:p w14:paraId="4EC204D4" w14:textId="77777777" w:rsidR="000C2F9D" w:rsidRPr="004A309A" w:rsidRDefault="000C2F9D" w:rsidP="000C2F9D">
      <w:pPr>
        <w:bidi/>
        <w:jc w:val="both"/>
        <w:rPr>
          <w:rFonts w:cs="David" w:hint="cs"/>
          <w:u w:val="single"/>
          <w:rtl/>
        </w:rPr>
      </w:pPr>
      <w:r w:rsidRPr="004A309A">
        <w:rPr>
          <w:rFonts w:cs="David" w:hint="cs"/>
          <w:u w:val="single"/>
          <w:rtl/>
        </w:rPr>
        <w:t>היו"ר יריב לוין:</w:t>
      </w:r>
    </w:p>
    <w:p w14:paraId="04401E8C" w14:textId="77777777" w:rsidR="000C2F9D" w:rsidRDefault="000C2F9D" w:rsidP="000C2F9D">
      <w:pPr>
        <w:bidi/>
        <w:jc w:val="both"/>
        <w:rPr>
          <w:rFonts w:cs="David" w:hint="cs"/>
          <w:rtl/>
        </w:rPr>
      </w:pPr>
    </w:p>
    <w:p w14:paraId="2AE0990F" w14:textId="77777777" w:rsidR="000C2F9D" w:rsidRDefault="000C2F9D" w:rsidP="000C2F9D">
      <w:pPr>
        <w:bidi/>
        <w:jc w:val="both"/>
        <w:rPr>
          <w:rFonts w:cs="David" w:hint="cs"/>
          <w:rtl/>
        </w:rPr>
      </w:pPr>
      <w:r>
        <w:rPr>
          <w:rFonts w:cs="David" w:hint="cs"/>
          <w:rtl/>
        </w:rPr>
        <w:tab/>
        <w:t xml:space="preserve">לכן אני אומר, בואו נוציא את המצטרפים מהמשחק, בכלל. </w:t>
      </w:r>
    </w:p>
    <w:p w14:paraId="055C90C5" w14:textId="77777777" w:rsidR="000C2F9D" w:rsidRDefault="000C2F9D" w:rsidP="000C2F9D">
      <w:pPr>
        <w:bidi/>
        <w:jc w:val="both"/>
        <w:rPr>
          <w:rFonts w:cs="David" w:hint="cs"/>
          <w:rtl/>
        </w:rPr>
      </w:pPr>
    </w:p>
    <w:p w14:paraId="4B2A9182"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3B1D0E0E" w14:textId="77777777" w:rsidR="000C2F9D" w:rsidRDefault="000C2F9D" w:rsidP="000C2F9D">
      <w:pPr>
        <w:bidi/>
        <w:jc w:val="both"/>
        <w:rPr>
          <w:rFonts w:cs="David" w:hint="cs"/>
          <w:u w:val="single"/>
          <w:rtl/>
        </w:rPr>
      </w:pPr>
    </w:p>
    <w:p w14:paraId="64B10327" w14:textId="77777777" w:rsidR="000C2F9D" w:rsidRDefault="000C2F9D" w:rsidP="000C2F9D">
      <w:pPr>
        <w:bidi/>
        <w:jc w:val="both"/>
        <w:rPr>
          <w:rFonts w:cs="David" w:hint="cs"/>
          <w:rtl/>
        </w:rPr>
      </w:pPr>
      <w:r>
        <w:rPr>
          <w:rFonts w:cs="David" w:hint="cs"/>
          <w:rtl/>
        </w:rPr>
        <w:tab/>
        <w:t xml:space="preserve">אתם יודעים מה אתם עושים עכשיו? כולם יהיו יוזמים. הרי כל הזמן יש לך את זה. אתה מעביר הצעת חוק, אתה פתאום רואה  שכאלה שלא התכוונת בכלל שיחתמו לך הם פתאום חותמים לך, כי הם רוצים להיות שותפים לקרדיט. </w:t>
      </w:r>
    </w:p>
    <w:p w14:paraId="75D2E7BA" w14:textId="77777777" w:rsidR="000C2F9D" w:rsidRDefault="000C2F9D" w:rsidP="000C2F9D">
      <w:pPr>
        <w:bidi/>
        <w:jc w:val="both"/>
        <w:rPr>
          <w:rFonts w:cs="David" w:hint="cs"/>
          <w:rtl/>
        </w:rPr>
      </w:pPr>
    </w:p>
    <w:p w14:paraId="3710AE6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5FE709E" w14:textId="77777777" w:rsidR="000C2F9D" w:rsidRDefault="000C2F9D" w:rsidP="000C2F9D">
      <w:pPr>
        <w:bidi/>
        <w:jc w:val="both"/>
        <w:rPr>
          <w:rFonts w:cs="David" w:hint="cs"/>
          <w:u w:val="single"/>
          <w:rtl/>
        </w:rPr>
      </w:pPr>
    </w:p>
    <w:p w14:paraId="5D332BC6" w14:textId="77777777" w:rsidR="000C2F9D" w:rsidRDefault="000C2F9D" w:rsidP="000C2F9D">
      <w:pPr>
        <w:bidi/>
        <w:jc w:val="both"/>
        <w:rPr>
          <w:rFonts w:cs="David" w:hint="cs"/>
          <w:rtl/>
        </w:rPr>
      </w:pPr>
      <w:r>
        <w:rPr>
          <w:rFonts w:cs="David" w:hint="cs"/>
          <w:rtl/>
        </w:rPr>
        <w:tab/>
        <w:t xml:space="preserve">יש אבחנה ברורה. קודם כל </w:t>
      </w:r>
      <w:r>
        <w:rPr>
          <w:rFonts w:cs="David"/>
          <w:rtl/>
        </w:rPr>
        <w:t>–</w:t>
      </w:r>
      <w:r>
        <w:rPr>
          <w:rFonts w:cs="David" w:hint="cs"/>
          <w:rtl/>
        </w:rPr>
        <w:t xml:space="preserve"> החוק הוא בדרך כלל תולדה של יוזמה של אדם אחד או שניים. הם לפעמים מחליטים מכל מיני שיקולים שהם רוצים מראש לחבר לעגלה הזו עוד אנשים. אני מעמיד להם בחירה. אתה יכול לעשות את זה על ידי זה שצירפת אנשים כיוזמים, עם כל המשמעויות של זה, או - אתה יכול להחתים אותם כאנשים שמצהירים למעשה בהצטרפות על תמיכתם, ולא מעבר לזה. אבל אני חושב שזו האבחנה הנכונה. לכן יש שני סוגים. </w:t>
      </w:r>
    </w:p>
    <w:p w14:paraId="0F23249F" w14:textId="77777777" w:rsidR="000C2F9D" w:rsidRDefault="000C2F9D" w:rsidP="000C2F9D">
      <w:pPr>
        <w:bidi/>
        <w:jc w:val="both"/>
        <w:rPr>
          <w:rFonts w:cs="David" w:hint="cs"/>
          <w:rtl/>
        </w:rPr>
      </w:pPr>
    </w:p>
    <w:p w14:paraId="5240AB7F" w14:textId="77777777" w:rsidR="000C2F9D" w:rsidRDefault="000C2F9D" w:rsidP="000C2F9D">
      <w:pPr>
        <w:bidi/>
        <w:jc w:val="both"/>
        <w:rPr>
          <w:rFonts w:cs="David" w:hint="cs"/>
          <w:rtl/>
        </w:rPr>
      </w:pPr>
      <w:r>
        <w:rPr>
          <w:rFonts w:cs="David" w:hint="cs"/>
          <w:rtl/>
        </w:rPr>
        <w:tab/>
        <w:t xml:space="preserve">אני, לפחות, כשאני מחתיים אנשים, ברור לי שכשאני מחתים אדם כיוזם אז יש לו משמעות של מצטרף. אז אני לוקח את זה עלי, כולל העובדה שאם אני מחר אתחרט הוא יוכל להמשיך. </w:t>
      </w:r>
    </w:p>
    <w:p w14:paraId="160008C5" w14:textId="77777777" w:rsidR="000C2F9D" w:rsidRDefault="000C2F9D" w:rsidP="000C2F9D">
      <w:pPr>
        <w:bidi/>
        <w:jc w:val="both"/>
        <w:rPr>
          <w:rFonts w:cs="David" w:hint="cs"/>
          <w:rtl/>
        </w:rPr>
      </w:pPr>
    </w:p>
    <w:p w14:paraId="1A5D3B0B" w14:textId="77777777" w:rsidR="000C2F9D" w:rsidRPr="004A309A" w:rsidRDefault="000C2F9D" w:rsidP="000C2F9D">
      <w:pPr>
        <w:bidi/>
        <w:jc w:val="both"/>
        <w:rPr>
          <w:rFonts w:cs="David" w:hint="cs"/>
          <w:u w:val="single"/>
          <w:rtl/>
        </w:rPr>
      </w:pPr>
      <w:r w:rsidRPr="004A309A">
        <w:rPr>
          <w:rFonts w:cs="David" w:hint="cs"/>
          <w:u w:val="single"/>
          <w:rtl/>
        </w:rPr>
        <w:t>סהר פינטו:</w:t>
      </w:r>
    </w:p>
    <w:p w14:paraId="05AEE7CC" w14:textId="77777777" w:rsidR="000C2F9D" w:rsidRDefault="000C2F9D" w:rsidP="000C2F9D">
      <w:pPr>
        <w:bidi/>
        <w:jc w:val="both"/>
        <w:rPr>
          <w:rFonts w:cs="David" w:hint="cs"/>
          <w:rtl/>
        </w:rPr>
      </w:pPr>
    </w:p>
    <w:p w14:paraId="21FF2593" w14:textId="77777777" w:rsidR="000C2F9D" w:rsidRDefault="000C2F9D" w:rsidP="000C2F9D">
      <w:pPr>
        <w:bidi/>
        <w:jc w:val="both"/>
        <w:rPr>
          <w:rFonts w:cs="David" w:hint="cs"/>
          <w:rtl/>
        </w:rPr>
      </w:pPr>
      <w:r>
        <w:rPr>
          <w:rFonts w:cs="David" w:hint="cs"/>
          <w:rtl/>
        </w:rPr>
        <w:tab/>
        <w:t xml:space="preserve">מה הסידור שעשינו, כשיש יוזם אחד והוא עוזב את הכנסת? </w:t>
      </w:r>
    </w:p>
    <w:p w14:paraId="54512F2D" w14:textId="77777777" w:rsidR="000C2F9D" w:rsidRDefault="000C2F9D" w:rsidP="000C2F9D">
      <w:pPr>
        <w:bidi/>
        <w:jc w:val="both"/>
        <w:rPr>
          <w:rFonts w:cs="David" w:hint="cs"/>
          <w:rtl/>
        </w:rPr>
      </w:pPr>
    </w:p>
    <w:p w14:paraId="498BA2B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CEE50BA" w14:textId="77777777" w:rsidR="000C2F9D" w:rsidRDefault="000C2F9D" w:rsidP="000C2F9D">
      <w:pPr>
        <w:bidi/>
        <w:jc w:val="both"/>
        <w:rPr>
          <w:rFonts w:cs="David" w:hint="cs"/>
          <w:u w:val="single"/>
          <w:rtl/>
        </w:rPr>
      </w:pPr>
    </w:p>
    <w:p w14:paraId="2D9BA7EB" w14:textId="77777777" w:rsidR="000C2F9D" w:rsidRDefault="000C2F9D" w:rsidP="000C2F9D">
      <w:pPr>
        <w:bidi/>
        <w:jc w:val="both"/>
        <w:rPr>
          <w:rFonts w:cs="David" w:hint="cs"/>
          <w:rtl/>
        </w:rPr>
      </w:pPr>
      <w:r>
        <w:rPr>
          <w:rFonts w:cs="David" w:hint="cs"/>
          <w:rtl/>
        </w:rPr>
        <w:tab/>
        <w:t xml:space="preserve">לדעתי </w:t>
      </w:r>
      <w:r>
        <w:rPr>
          <w:rFonts w:cs="David"/>
          <w:rtl/>
        </w:rPr>
        <w:t>–</w:t>
      </w:r>
      <w:r>
        <w:rPr>
          <w:rFonts w:cs="David" w:hint="cs"/>
          <w:rtl/>
        </w:rPr>
        <w:t xml:space="preserve"> ההצעה צריכה ליפול. </w:t>
      </w:r>
    </w:p>
    <w:p w14:paraId="4785ACA0" w14:textId="77777777" w:rsidR="000C2F9D" w:rsidRDefault="000C2F9D" w:rsidP="000C2F9D">
      <w:pPr>
        <w:bidi/>
        <w:jc w:val="both"/>
        <w:rPr>
          <w:rFonts w:cs="David" w:hint="cs"/>
          <w:rtl/>
        </w:rPr>
      </w:pPr>
    </w:p>
    <w:p w14:paraId="6E3C5030" w14:textId="77777777" w:rsidR="000C2F9D" w:rsidRDefault="000C2F9D" w:rsidP="000C2F9D">
      <w:pPr>
        <w:keepNext/>
        <w:bidi/>
        <w:jc w:val="both"/>
        <w:rPr>
          <w:rFonts w:cs="David" w:hint="cs"/>
          <w:rtl/>
        </w:rPr>
      </w:pPr>
      <w:r>
        <w:rPr>
          <w:rFonts w:cs="David" w:hint="cs"/>
          <w:u w:val="single"/>
          <w:rtl/>
        </w:rPr>
        <w:t>ארבל אסטרחן:</w:t>
      </w:r>
    </w:p>
    <w:p w14:paraId="1ADD2804" w14:textId="77777777" w:rsidR="000C2F9D" w:rsidRDefault="000C2F9D" w:rsidP="000C2F9D">
      <w:pPr>
        <w:keepNext/>
        <w:bidi/>
        <w:jc w:val="both"/>
        <w:rPr>
          <w:rFonts w:cs="David" w:hint="cs"/>
          <w:rtl/>
        </w:rPr>
      </w:pPr>
    </w:p>
    <w:p w14:paraId="3154EE8E" w14:textId="77777777" w:rsidR="000C2F9D" w:rsidRPr="00E97A5F" w:rsidRDefault="000C2F9D" w:rsidP="000C2F9D">
      <w:pPr>
        <w:keepNext/>
        <w:bidi/>
        <w:jc w:val="both"/>
        <w:rPr>
          <w:rFonts w:cs="David" w:hint="cs"/>
          <w:rtl/>
        </w:rPr>
      </w:pPr>
      <w:r>
        <w:rPr>
          <w:rFonts w:cs="David" w:hint="cs"/>
          <w:rtl/>
        </w:rPr>
        <w:tab/>
        <w:t xml:space="preserve">זה כתוב בהמשך </w:t>
      </w:r>
      <w:r>
        <w:rPr>
          <w:rFonts w:cs="David"/>
          <w:rtl/>
        </w:rPr>
        <w:t>–</w:t>
      </w:r>
      <w:r>
        <w:rPr>
          <w:rFonts w:cs="David" w:hint="cs"/>
          <w:rtl/>
        </w:rPr>
        <w:t xml:space="preserve"> כשפסקה כהונתו, יראו כאילו הוא חזר בו. </w:t>
      </w:r>
    </w:p>
    <w:p w14:paraId="225093E8" w14:textId="77777777" w:rsidR="000C2F9D" w:rsidRDefault="000C2F9D" w:rsidP="000C2F9D">
      <w:pPr>
        <w:bidi/>
        <w:jc w:val="both"/>
        <w:rPr>
          <w:rFonts w:cs="David" w:hint="cs"/>
          <w:rtl/>
        </w:rPr>
      </w:pPr>
    </w:p>
    <w:p w14:paraId="0846E85A" w14:textId="77777777" w:rsidR="000C2F9D" w:rsidRPr="004A309A" w:rsidRDefault="000C2F9D" w:rsidP="000C2F9D">
      <w:pPr>
        <w:bidi/>
        <w:jc w:val="both"/>
        <w:rPr>
          <w:rFonts w:cs="David" w:hint="cs"/>
          <w:u w:val="single"/>
          <w:rtl/>
        </w:rPr>
      </w:pPr>
      <w:r w:rsidRPr="004A309A">
        <w:rPr>
          <w:rFonts w:cs="David" w:hint="cs"/>
          <w:u w:val="single"/>
          <w:rtl/>
        </w:rPr>
        <w:t>סהר פינטו:</w:t>
      </w:r>
    </w:p>
    <w:p w14:paraId="234C7999" w14:textId="77777777" w:rsidR="000C2F9D" w:rsidRDefault="000C2F9D" w:rsidP="000C2F9D">
      <w:pPr>
        <w:bidi/>
        <w:jc w:val="both"/>
        <w:rPr>
          <w:rFonts w:cs="David" w:hint="cs"/>
          <w:rtl/>
        </w:rPr>
      </w:pPr>
      <w:r>
        <w:rPr>
          <w:rFonts w:cs="David" w:hint="cs"/>
          <w:rtl/>
        </w:rPr>
        <w:tab/>
      </w:r>
    </w:p>
    <w:p w14:paraId="47E19F33" w14:textId="77777777" w:rsidR="000C2F9D" w:rsidRDefault="000C2F9D" w:rsidP="000C2F9D">
      <w:pPr>
        <w:bidi/>
        <w:jc w:val="both"/>
        <w:rPr>
          <w:rFonts w:cs="David" w:hint="cs"/>
          <w:rtl/>
        </w:rPr>
      </w:pPr>
      <w:r>
        <w:rPr>
          <w:rFonts w:cs="David" w:hint="cs"/>
          <w:rtl/>
        </w:rPr>
        <w:tab/>
        <w:t xml:space="preserve">הדוגמה הכי טובה - החוק לרשות לפינוי מוקשים, כאשר חבר הכנסת לשעבר צחי הנגבי היה יוזם יחיד. במצב הזה חוק כזה היה נופל. </w:t>
      </w:r>
    </w:p>
    <w:p w14:paraId="35A53F58" w14:textId="77777777" w:rsidR="000C2F9D" w:rsidRDefault="000C2F9D" w:rsidP="000C2F9D">
      <w:pPr>
        <w:bidi/>
        <w:jc w:val="both"/>
        <w:rPr>
          <w:rFonts w:cs="David" w:hint="cs"/>
          <w:rtl/>
        </w:rPr>
      </w:pPr>
    </w:p>
    <w:p w14:paraId="1F7BE85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F8C1AA1" w14:textId="77777777" w:rsidR="000C2F9D" w:rsidRDefault="000C2F9D" w:rsidP="000C2F9D">
      <w:pPr>
        <w:bidi/>
        <w:jc w:val="both"/>
        <w:rPr>
          <w:rFonts w:cs="David" w:hint="cs"/>
          <w:u w:val="single"/>
          <w:rtl/>
        </w:rPr>
      </w:pPr>
    </w:p>
    <w:p w14:paraId="6CE67CF5" w14:textId="77777777" w:rsidR="000C2F9D" w:rsidRDefault="000C2F9D" w:rsidP="000C2F9D">
      <w:pPr>
        <w:bidi/>
        <w:jc w:val="both"/>
        <w:rPr>
          <w:rFonts w:cs="David" w:hint="cs"/>
          <w:rtl/>
        </w:rPr>
      </w:pPr>
      <w:r>
        <w:rPr>
          <w:rFonts w:cs="David" w:hint="cs"/>
          <w:rtl/>
        </w:rPr>
        <w:tab/>
        <w:t xml:space="preserve">אז אין לי בעיה להחריג שבידה ופקעה כהונתו, משהו כזה </w:t>
      </w:r>
      <w:r>
        <w:rPr>
          <w:rFonts w:cs="David"/>
          <w:rtl/>
        </w:rPr>
        <w:t>–</w:t>
      </w:r>
      <w:r>
        <w:rPr>
          <w:rFonts w:cs="David" w:hint="cs"/>
          <w:rtl/>
        </w:rPr>
        <w:t xml:space="preserve"> אז נאפשר למצטרפים את ההחרגה הזו שהם יוכלו לקחת את החוק. אני מוכן. בעיניי זה לא נכון, גם אם היה חריג של חוק המוקשים. </w:t>
      </w:r>
    </w:p>
    <w:p w14:paraId="6154C78D" w14:textId="77777777" w:rsidR="000C2F9D" w:rsidRDefault="000C2F9D" w:rsidP="000C2F9D">
      <w:pPr>
        <w:bidi/>
        <w:jc w:val="both"/>
        <w:rPr>
          <w:rFonts w:cs="David" w:hint="cs"/>
          <w:rtl/>
        </w:rPr>
      </w:pPr>
    </w:p>
    <w:p w14:paraId="0C785281"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7F01D003" w14:textId="77777777" w:rsidR="000C2F9D" w:rsidRDefault="000C2F9D" w:rsidP="000C2F9D">
      <w:pPr>
        <w:bidi/>
        <w:jc w:val="both"/>
        <w:rPr>
          <w:rFonts w:cs="David" w:hint="cs"/>
          <w:u w:val="single"/>
          <w:rtl/>
        </w:rPr>
      </w:pPr>
    </w:p>
    <w:p w14:paraId="0396094A" w14:textId="77777777" w:rsidR="000C2F9D" w:rsidRDefault="000C2F9D" w:rsidP="000C2F9D">
      <w:pPr>
        <w:bidi/>
        <w:jc w:val="both"/>
        <w:rPr>
          <w:rFonts w:cs="David" w:hint="cs"/>
          <w:rtl/>
        </w:rPr>
      </w:pPr>
      <w:r>
        <w:rPr>
          <w:rFonts w:cs="David" w:hint="cs"/>
          <w:rtl/>
        </w:rPr>
        <w:tab/>
        <w:t xml:space="preserve">למה צחי הנגבי חתם לבד על החוק הזה? הוא רצה את הקרדיט. זה סיכון מסוים. </w:t>
      </w:r>
    </w:p>
    <w:p w14:paraId="2DEF1BA6" w14:textId="77777777" w:rsidR="000C2F9D" w:rsidRDefault="000C2F9D" w:rsidP="000C2F9D">
      <w:pPr>
        <w:bidi/>
        <w:jc w:val="both"/>
        <w:rPr>
          <w:rFonts w:cs="David" w:hint="cs"/>
          <w:rtl/>
        </w:rPr>
      </w:pPr>
    </w:p>
    <w:p w14:paraId="490478E2"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B9E5E2D" w14:textId="77777777" w:rsidR="000C2F9D" w:rsidRDefault="000C2F9D" w:rsidP="000C2F9D">
      <w:pPr>
        <w:bidi/>
        <w:jc w:val="both"/>
        <w:rPr>
          <w:rFonts w:cs="David" w:hint="cs"/>
          <w:u w:val="single"/>
          <w:rtl/>
        </w:rPr>
      </w:pPr>
    </w:p>
    <w:p w14:paraId="158FC9A7" w14:textId="77777777" w:rsidR="000C2F9D" w:rsidRDefault="000C2F9D" w:rsidP="000C2F9D">
      <w:pPr>
        <w:bidi/>
        <w:jc w:val="both"/>
        <w:rPr>
          <w:rFonts w:cs="David" w:hint="cs"/>
          <w:rtl/>
        </w:rPr>
      </w:pPr>
    </w:p>
    <w:p w14:paraId="4837D553" w14:textId="77777777" w:rsidR="000C2F9D" w:rsidRDefault="000C2F9D" w:rsidP="000C2F9D">
      <w:pPr>
        <w:bidi/>
        <w:jc w:val="both"/>
        <w:rPr>
          <w:rFonts w:cs="David" w:hint="cs"/>
          <w:rtl/>
        </w:rPr>
      </w:pPr>
      <w:r>
        <w:rPr>
          <w:rFonts w:cs="David" w:hint="cs"/>
          <w:rtl/>
        </w:rPr>
        <w:tab/>
        <w:t xml:space="preserve">נכון. לדעתי </w:t>
      </w:r>
      <w:r>
        <w:rPr>
          <w:rFonts w:cs="David"/>
          <w:rtl/>
        </w:rPr>
        <w:t>–</w:t>
      </w:r>
      <w:r>
        <w:rPr>
          <w:rFonts w:cs="David" w:hint="cs"/>
          <w:rtl/>
        </w:rPr>
        <w:t xml:space="preserve"> בואו נעשה אבחנה - - </w:t>
      </w:r>
    </w:p>
    <w:p w14:paraId="20FF99D6" w14:textId="77777777" w:rsidR="000C2F9D" w:rsidRDefault="000C2F9D" w:rsidP="000C2F9D">
      <w:pPr>
        <w:bidi/>
        <w:jc w:val="both"/>
        <w:rPr>
          <w:rFonts w:cs="David" w:hint="cs"/>
          <w:rtl/>
        </w:rPr>
      </w:pPr>
    </w:p>
    <w:p w14:paraId="08BD6191" w14:textId="77777777" w:rsidR="000C2F9D" w:rsidRPr="004A309A" w:rsidRDefault="000C2F9D" w:rsidP="000C2F9D">
      <w:pPr>
        <w:bidi/>
        <w:jc w:val="both"/>
        <w:rPr>
          <w:rFonts w:cs="David" w:hint="cs"/>
          <w:u w:val="single"/>
          <w:rtl/>
        </w:rPr>
      </w:pPr>
      <w:r w:rsidRPr="004A309A">
        <w:rPr>
          <w:rFonts w:cs="David" w:hint="cs"/>
          <w:u w:val="single"/>
          <w:rtl/>
        </w:rPr>
        <w:t>סהר פינטו:</w:t>
      </w:r>
    </w:p>
    <w:p w14:paraId="64549B57" w14:textId="77777777" w:rsidR="000C2F9D" w:rsidRDefault="000C2F9D" w:rsidP="000C2F9D">
      <w:pPr>
        <w:bidi/>
        <w:jc w:val="both"/>
        <w:rPr>
          <w:rFonts w:cs="David" w:hint="cs"/>
          <w:rtl/>
        </w:rPr>
      </w:pPr>
    </w:p>
    <w:p w14:paraId="1CD84421" w14:textId="77777777" w:rsidR="000C2F9D" w:rsidRDefault="000C2F9D" w:rsidP="000C2F9D">
      <w:pPr>
        <w:bidi/>
        <w:jc w:val="both"/>
        <w:rPr>
          <w:rFonts w:cs="David" w:hint="cs"/>
          <w:rtl/>
        </w:rPr>
      </w:pPr>
      <w:r>
        <w:rPr>
          <w:rFonts w:cs="David" w:hint="cs"/>
          <w:rtl/>
        </w:rPr>
        <w:tab/>
        <w:t xml:space="preserve">אני מזכיר </w:t>
      </w:r>
      <w:r>
        <w:rPr>
          <w:rFonts w:cs="David"/>
          <w:rtl/>
        </w:rPr>
        <w:t>–</w:t>
      </w:r>
      <w:r>
        <w:rPr>
          <w:rFonts w:cs="David" w:hint="cs"/>
          <w:rtl/>
        </w:rPr>
        <w:t xml:space="preserve"> הוועדה עבדה על החוק. יכול להיות שהיוזם הראשי כבר פחות היה אקטיבי - -</w:t>
      </w:r>
    </w:p>
    <w:p w14:paraId="2FBA7291" w14:textId="77777777" w:rsidR="000C2F9D" w:rsidRDefault="000C2F9D" w:rsidP="000C2F9D">
      <w:pPr>
        <w:bidi/>
        <w:jc w:val="both"/>
        <w:rPr>
          <w:rFonts w:cs="David" w:hint="cs"/>
          <w:rtl/>
        </w:rPr>
      </w:pPr>
    </w:p>
    <w:p w14:paraId="1EC9F095"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41F37AE" w14:textId="77777777" w:rsidR="000C2F9D" w:rsidRDefault="000C2F9D" w:rsidP="000C2F9D">
      <w:pPr>
        <w:bidi/>
        <w:jc w:val="both"/>
        <w:rPr>
          <w:rFonts w:cs="David" w:hint="cs"/>
          <w:u w:val="single"/>
          <w:rtl/>
        </w:rPr>
      </w:pPr>
    </w:p>
    <w:p w14:paraId="7CA7E6D9" w14:textId="77777777" w:rsidR="000C2F9D" w:rsidRDefault="000C2F9D" w:rsidP="000C2F9D">
      <w:pPr>
        <w:bidi/>
        <w:jc w:val="both"/>
        <w:rPr>
          <w:rFonts w:cs="David" w:hint="cs"/>
          <w:rtl/>
        </w:rPr>
      </w:pPr>
      <w:r>
        <w:rPr>
          <w:rFonts w:cs="David" w:hint="cs"/>
          <w:rtl/>
        </w:rPr>
        <w:tab/>
        <w:t xml:space="preserve">בסוף,  הליך חקיקה הוא יוזמה של חבר כנסת. חבר כנסת, כאשר הוא מחליט להוביל הליך חקיקה הוא מחליט אם הוא רוצה לעשות את זה לבד, אם הוא רוצה לעשות את זה עם עוד מישהו, או עם עוד עשרה. הוא מקבל את ההחלטות האלה, על בסיס כל מארג השיקולים הזה. בין היתר הוא ייקח בחשבון שאם הוא ירצה לצאת, הוא רוצה לדעת שאם הוא יוצא החוצה החוק נעצר, אז הוא מגיש אותו לבד. אם  הוא רוצה שהחוק ימשיך גם אם חלילה יקרה לו משהו </w:t>
      </w:r>
      <w:r>
        <w:rPr>
          <w:rFonts w:cs="David"/>
          <w:rtl/>
        </w:rPr>
        <w:t>–</w:t>
      </w:r>
      <w:r>
        <w:rPr>
          <w:rFonts w:cs="David" w:hint="cs"/>
          <w:rtl/>
        </w:rPr>
        <w:t xml:space="preserve"> אז הוא יחבר יוזמים נוספים. בעניי זה הרבה יותר נכון. לקחת מקרה מסוים של חוק בודד, כשנוצר מצב שחבר הכנסת יצר בשלב המתקדם של החקיקה והיתה הסכמה רחבה שרוצים את החוק, וממנו לגזור את התקנון </w:t>
      </w:r>
      <w:r>
        <w:rPr>
          <w:rFonts w:cs="David"/>
          <w:rtl/>
        </w:rPr>
        <w:t>–</w:t>
      </w:r>
      <w:r>
        <w:rPr>
          <w:rFonts w:cs="David" w:hint="cs"/>
          <w:rtl/>
        </w:rPr>
        <w:t xml:space="preserve"> אני חושב שזה לא נכון. </w:t>
      </w:r>
    </w:p>
    <w:p w14:paraId="50500E77" w14:textId="77777777" w:rsidR="000C2F9D" w:rsidRDefault="000C2F9D" w:rsidP="000C2F9D">
      <w:pPr>
        <w:bidi/>
        <w:jc w:val="both"/>
        <w:rPr>
          <w:rFonts w:cs="David" w:hint="cs"/>
          <w:rtl/>
        </w:rPr>
      </w:pPr>
    </w:p>
    <w:p w14:paraId="2A47B9FB" w14:textId="77777777" w:rsidR="000C2F9D" w:rsidRDefault="000C2F9D" w:rsidP="000C2F9D">
      <w:pPr>
        <w:bidi/>
        <w:jc w:val="both"/>
        <w:rPr>
          <w:rFonts w:cs="David" w:hint="cs"/>
          <w:rtl/>
        </w:rPr>
      </w:pPr>
      <w:r>
        <w:rPr>
          <w:rFonts w:cs="David" w:hint="cs"/>
          <w:rtl/>
        </w:rPr>
        <w:tab/>
        <w:t>אם זה היה קורה, נניח, אז היתה באה קבוצה של חברי כנסת, מגישים את העניין הזה, בנוסח שכבר הוכן לשניה ושלישית - - -</w:t>
      </w:r>
    </w:p>
    <w:p w14:paraId="1CB6A85B" w14:textId="77777777" w:rsidR="000C2F9D" w:rsidRDefault="000C2F9D" w:rsidP="000C2F9D">
      <w:pPr>
        <w:bidi/>
        <w:jc w:val="both"/>
        <w:rPr>
          <w:rFonts w:cs="David" w:hint="cs"/>
          <w:rtl/>
        </w:rPr>
      </w:pPr>
    </w:p>
    <w:p w14:paraId="26655A31" w14:textId="77777777" w:rsidR="000C2F9D" w:rsidRPr="004A309A" w:rsidRDefault="000C2F9D" w:rsidP="000C2F9D">
      <w:pPr>
        <w:bidi/>
        <w:jc w:val="both"/>
        <w:rPr>
          <w:rFonts w:cs="David" w:hint="cs"/>
          <w:u w:val="single"/>
          <w:rtl/>
        </w:rPr>
      </w:pPr>
      <w:r w:rsidRPr="004A309A">
        <w:rPr>
          <w:rFonts w:cs="David" w:hint="cs"/>
          <w:u w:val="single"/>
          <w:rtl/>
        </w:rPr>
        <w:t>קריאה:</w:t>
      </w:r>
    </w:p>
    <w:p w14:paraId="1941C6F2" w14:textId="77777777" w:rsidR="000C2F9D" w:rsidRDefault="000C2F9D" w:rsidP="000C2F9D">
      <w:pPr>
        <w:bidi/>
        <w:jc w:val="both"/>
        <w:rPr>
          <w:rFonts w:cs="David" w:hint="cs"/>
          <w:rtl/>
        </w:rPr>
      </w:pPr>
    </w:p>
    <w:p w14:paraId="0B79EDC9" w14:textId="77777777" w:rsidR="000C2F9D" w:rsidRDefault="000C2F9D" w:rsidP="000C2F9D">
      <w:pPr>
        <w:bidi/>
        <w:jc w:val="both"/>
        <w:rPr>
          <w:rFonts w:cs="David" w:hint="cs"/>
          <w:rtl/>
        </w:rPr>
      </w:pPr>
      <w:r>
        <w:rPr>
          <w:rFonts w:cs="David" w:hint="cs"/>
          <w:rtl/>
        </w:rPr>
        <w:tab/>
        <w:t xml:space="preserve">ומתחילים מהתחלה. </w:t>
      </w:r>
    </w:p>
    <w:p w14:paraId="5FA3F084" w14:textId="77777777" w:rsidR="000C2F9D" w:rsidRDefault="000C2F9D" w:rsidP="000C2F9D">
      <w:pPr>
        <w:bidi/>
        <w:jc w:val="both"/>
        <w:rPr>
          <w:rFonts w:cs="David" w:hint="cs"/>
          <w:rtl/>
        </w:rPr>
      </w:pPr>
    </w:p>
    <w:p w14:paraId="2F4ED025" w14:textId="77777777" w:rsidR="000C2F9D" w:rsidRPr="004A309A" w:rsidRDefault="000C2F9D" w:rsidP="000C2F9D">
      <w:pPr>
        <w:bidi/>
        <w:jc w:val="both"/>
        <w:rPr>
          <w:rFonts w:cs="David" w:hint="cs"/>
          <w:u w:val="single"/>
          <w:rtl/>
        </w:rPr>
      </w:pPr>
      <w:r w:rsidRPr="004A309A">
        <w:rPr>
          <w:rFonts w:cs="David" w:hint="cs"/>
          <w:u w:val="single"/>
          <w:rtl/>
        </w:rPr>
        <w:t>היו"ר יריב לוין:</w:t>
      </w:r>
    </w:p>
    <w:p w14:paraId="7D93ED42" w14:textId="77777777" w:rsidR="000C2F9D" w:rsidRDefault="000C2F9D" w:rsidP="000C2F9D">
      <w:pPr>
        <w:bidi/>
        <w:jc w:val="both"/>
        <w:rPr>
          <w:rFonts w:cs="David" w:hint="cs"/>
          <w:rtl/>
        </w:rPr>
      </w:pPr>
    </w:p>
    <w:p w14:paraId="2F020AAB" w14:textId="77777777" w:rsidR="000C2F9D" w:rsidRDefault="000C2F9D" w:rsidP="000C2F9D">
      <w:pPr>
        <w:bidi/>
        <w:jc w:val="both"/>
        <w:rPr>
          <w:rFonts w:cs="David" w:hint="cs"/>
          <w:rtl/>
        </w:rPr>
      </w:pPr>
      <w:r>
        <w:rPr>
          <w:rFonts w:cs="David" w:hint="cs"/>
          <w:rtl/>
        </w:rPr>
        <w:tab/>
        <w:t xml:space="preserve">אבל מה לעשות. הוא כבר עזב את הכנסת. עכשיו, מה תעשה אם הוא היה יוזם יחיד?  אני בעד לעשות דיכוטומיה ברורה, ואנשים יצטרכו בין היתר לקחת את זה בחשבון   - האם הם מעדיפים לרוץ עם זה לבד או שהם רוצים לעשות משהו בחזית יותר רחבה, שיש לזה כל מיני יתרונות וחסרונות. </w:t>
      </w:r>
    </w:p>
    <w:p w14:paraId="7C60082D" w14:textId="77777777" w:rsidR="000C2F9D" w:rsidRDefault="000C2F9D" w:rsidP="000C2F9D">
      <w:pPr>
        <w:bidi/>
        <w:jc w:val="both"/>
        <w:rPr>
          <w:rFonts w:cs="David" w:hint="cs"/>
          <w:rtl/>
        </w:rPr>
      </w:pPr>
    </w:p>
    <w:p w14:paraId="0B26A02F" w14:textId="77777777" w:rsidR="000C2F9D" w:rsidRPr="004A309A" w:rsidRDefault="000C2F9D" w:rsidP="000C2F9D">
      <w:pPr>
        <w:bidi/>
        <w:jc w:val="both"/>
        <w:rPr>
          <w:rFonts w:cs="David" w:hint="cs"/>
          <w:u w:val="single"/>
          <w:rtl/>
        </w:rPr>
      </w:pPr>
      <w:r w:rsidRPr="004A309A">
        <w:rPr>
          <w:rFonts w:cs="David" w:hint="cs"/>
          <w:u w:val="single"/>
          <w:rtl/>
        </w:rPr>
        <w:t>רונית חייקין:</w:t>
      </w:r>
    </w:p>
    <w:p w14:paraId="63DBEC09" w14:textId="77777777" w:rsidR="000C2F9D" w:rsidRDefault="000C2F9D" w:rsidP="000C2F9D">
      <w:pPr>
        <w:bidi/>
        <w:jc w:val="both"/>
        <w:rPr>
          <w:rFonts w:cs="David" w:hint="cs"/>
          <w:rtl/>
        </w:rPr>
      </w:pPr>
    </w:p>
    <w:p w14:paraId="06FB019F" w14:textId="77777777" w:rsidR="000C2F9D" w:rsidRDefault="000C2F9D" w:rsidP="000C2F9D">
      <w:pPr>
        <w:bidi/>
        <w:jc w:val="both"/>
        <w:rPr>
          <w:rFonts w:cs="David" w:hint="cs"/>
          <w:rtl/>
        </w:rPr>
      </w:pPr>
      <w:r>
        <w:rPr>
          <w:rFonts w:cs="David" w:hint="cs"/>
          <w:rtl/>
        </w:rPr>
        <w:tab/>
        <w:t xml:space="preserve">ג'ומס ידע שהוא לא יישאר עוד קדנציה, הוא החתים את הח"כים שלנו. </w:t>
      </w:r>
    </w:p>
    <w:p w14:paraId="6679D6E6" w14:textId="77777777" w:rsidR="000C2F9D" w:rsidRDefault="000C2F9D" w:rsidP="000C2F9D">
      <w:pPr>
        <w:bidi/>
        <w:jc w:val="both"/>
        <w:rPr>
          <w:rFonts w:cs="David" w:hint="cs"/>
          <w:rtl/>
        </w:rPr>
      </w:pPr>
    </w:p>
    <w:p w14:paraId="6B3620DA" w14:textId="77777777" w:rsidR="000C2F9D" w:rsidRDefault="000C2F9D" w:rsidP="000C2F9D">
      <w:pPr>
        <w:keepNext/>
        <w:bidi/>
        <w:jc w:val="both"/>
        <w:rPr>
          <w:rFonts w:cs="David" w:hint="cs"/>
          <w:rtl/>
        </w:rPr>
      </w:pPr>
      <w:r>
        <w:rPr>
          <w:rFonts w:cs="David" w:hint="cs"/>
          <w:u w:val="single"/>
          <w:rtl/>
        </w:rPr>
        <w:t>ארבל אסטרחן:</w:t>
      </w:r>
    </w:p>
    <w:p w14:paraId="1697293C" w14:textId="77777777" w:rsidR="000C2F9D" w:rsidRDefault="000C2F9D" w:rsidP="000C2F9D">
      <w:pPr>
        <w:keepNext/>
        <w:bidi/>
        <w:jc w:val="both"/>
        <w:rPr>
          <w:rFonts w:cs="David" w:hint="cs"/>
          <w:rtl/>
        </w:rPr>
      </w:pPr>
    </w:p>
    <w:p w14:paraId="401594C6" w14:textId="77777777" w:rsidR="000C2F9D" w:rsidRDefault="000C2F9D" w:rsidP="000C2F9D">
      <w:pPr>
        <w:keepNext/>
        <w:bidi/>
        <w:jc w:val="both"/>
        <w:rPr>
          <w:rFonts w:cs="David" w:hint="cs"/>
          <w:rtl/>
        </w:rPr>
      </w:pPr>
      <w:r>
        <w:rPr>
          <w:rFonts w:cs="David" w:hint="cs"/>
          <w:rtl/>
        </w:rPr>
        <w:tab/>
        <w:t xml:space="preserve">היום התקנון לא מבחין בכלל בין יוזמים למצטרפים. אין משמעות </w:t>
      </w:r>
      <w:r>
        <w:rPr>
          <w:rFonts w:cs="David"/>
          <w:rtl/>
        </w:rPr>
        <w:t>–</w:t>
      </w:r>
      <w:r>
        <w:rPr>
          <w:rFonts w:cs="David" w:hint="cs"/>
          <w:rtl/>
        </w:rPr>
        <w:t xml:space="preserve"> אם אתה זוכר, בעניין המוקשים, חבר הכנסת בר-און רצה להיות המוביל, אבל </w:t>
      </w:r>
      <w:r>
        <w:rPr>
          <w:rFonts w:cs="David" w:hint="cs"/>
          <w:rtl/>
        </w:rPr>
        <w:tab/>
        <w:t xml:space="preserve">כולם שווי מעמד. התקנון לא נותן לאחד עדיפות על האחר. אז גם יכולה להישאל שאלה </w:t>
      </w:r>
      <w:r>
        <w:rPr>
          <w:rFonts w:cs="David"/>
          <w:rtl/>
        </w:rPr>
        <w:t>–</w:t>
      </w:r>
      <w:r>
        <w:rPr>
          <w:rFonts w:cs="David" w:hint="cs"/>
          <w:rtl/>
        </w:rPr>
        <w:t xml:space="preserve"> זה רוצה להעלות לדיון, והאחר לא. </w:t>
      </w:r>
    </w:p>
    <w:p w14:paraId="16F94FB1" w14:textId="77777777" w:rsidR="000C2F9D" w:rsidRDefault="000C2F9D" w:rsidP="000C2F9D">
      <w:pPr>
        <w:bidi/>
        <w:jc w:val="both"/>
        <w:rPr>
          <w:rFonts w:cs="David" w:hint="cs"/>
          <w:rtl/>
        </w:rPr>
      </w:pPr>
    </w:p>
    <w:p w14:paraId="7572F205"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5BB96E9" w14:textId="77777777" w:rsidR="000C2F9D" w:rsidRDefault="000C2F9D" w:rsidP="000C2F9D">
      <w:pPr>
        <w:bidi/>
        <w:jc w:val="both"/>
        <w:rPr>
          <w:rFonts w:cs="David" w:hint="cs"/>
          <w:u w:val="single"/>
          <w:rtl/>
        </w:rPr>
      </w:pPr>
    </w:p>
    <w:p w14:paraId="18995478" w14:textId="77777777" w:rsidR="000C2F9D" w:rsidRDefault="000C2F9D" w:rsidP="000C2F9D">
      <w:pPr>
        <w:bidi/>
        <w:jc w:val="both"/>
        <w:rPr>
          <w:rFonts w:cs="David" w:hint="cs"/>
          <w:rtl/>
        </w:rPr>
      </w:pPr>
      <w:r>
        <w:rPr>
          <w:rFonts w:cs="David" w:hint="cs"/>
          <w:rtl/>
        </w:rPr>
        <w:tab/>
        <w:t xml:space="preserve">תיאורטית, אני הייתי יכול לבוא ולהגיד </w:t>
      </w:r>
      <w:r>
        <w:rPr>
          <w:rFonts w:cs="David"/>
          <w:rtl/>
        </w:rPr>
        <w:t>–</w:t>
      </w:r>
      <w:r>
        <w:rPr>
          <w:rFonts w:cs="David" w:hint="cs"/>
          <w:rtl/>
        </w:rPr>
        <w:t xml:space="preserve"> אני הצטרפתי לחוק הזה, אני רוצה להיות זה שנואם, אני לא יודע לאן היינו מגיעים בסיטואציה כזו. זה נכון לקבוע כלל. כל כלל שלא תקבע תהיה פעם הצעת חוק שהתוצאה תהיה פחות טובה, לגביה. זה תמיד נכון. אני, אישית, בתפיסת עולם שאומרת - בואו נעשה כללים ברורים כדי שכולם יידעו לאן הם הולכים, תמיד מתוך הבנה שיהיה איזה מקרה שנגיד </w:t>
      </w:r>
      <w:r>
        <w:rPr>
          <w:rFonts w:cs="David"/>
          <w:rtl/>
        </w:rPr>
        <w:t>–</w:t>
      </w:r>
      <w:r>
        <w:rPr>
          <w:rFonts w:cs="David" w:hint="cs"/>
          <w:rtl/>
        </w:rPr>
        <w:t xml:space="preserve">חבל שהכלל הוא כזה כי פה היינו רוצים תוצאה אחרת, מאשר מצב שלכל מקרה עושים איזה כלל נפרד לעצמו ואז אף אחד לא יודע איפה הוא חי. </w:t>
      </w:r>
    </w:p>
    <w:p w14:paraId="4D4A41AE" w14:textId="77777777" w:rsidR="000C2F9D" w:rsidRDefault="000C2F9D" w:rsidP="000C2F9D">
      <w:pPr>
        <w:bidi/>
        <w:jc w:val="both"/>
        <w:rPr>
          <w:rFonts w:cs="David" w:hint="cs"/>
          <w:rtl/>
        </w:rPr>
      </w:pPr>
    </w:p>
    <w:p w14:paraId="34C691FE" w14:textId="77777777" w:rsidR="000C2F9D" w:rsidRPr="00850B38" w:rsidRDefault="000C2F9D" w:rsidP="000C2F9D">
      <w:pPr>
        <w:bidi/>
        <w:jc w:val="both"/>
        <w:rPr>
          <w:rFonts w:cs="David" w:hint="cs"/>
          <w:u w:val="single"/>
          <w:rtl/>
        </w:rPr>
      </w:pPr>
      <w:r w:rsidRPr="00850B38">
        <w:rPr>
          <w:rFonts w:cs="David" w:hint="cs"/>
          <w:u w:val="single"/>
          <w:rtl/>
        </w:rPr>
        <w:t>סהר פינטו:</w:t>
      </w:r>
    </w:p>
    <w:p w14:paraId="40DB98B0" w14:textId="77777777" w:rsidR="000C2F9D" w:rsidRDefault="000C2F9D" w:rsidP="000C2F9D">
      <w:pPr>
        <w:bidi/>
        <w:jc w:val="both"/>
        <w:rPr>
          <w:rFonts w:cs="David" w:hint="cs"/>
          <w:rtl/>
        </w:rPr>
      </w:pPr>
    </w:p>
    <w:p w14:paraId="437D627E" w14:textId="77777777" w:rsidR="000C2F9D" w:rsidRDefault="000C2F9D" w:rsidP="000C2F9D">
      <w:pPr>
        <w:bidi/>
        <w:jc w:val="both"/>
        <w:rPr>
          <w:rFonts w:cs="David" w:hint="cs"/>
          <w:rtl/>
        </w:rPr>
      </w:pPr>
      <w:r>
        <w:rPr>
          <w:rFonts w:cs="David" w:hint="cs"/>
          <w:rtl/>
        </w:rPr>
        <w:tab/>
        <w:t xml:space="preserve">יש חוקים רבים שיש יוזם אחד ומספר מצטרפים. </w:t>
      </w:r>
    </w:p>
    <w:p w14:paraId="3C384B59" w14:textId="77777777" w:rsidR="000C2F9D" w:rsidRDefault="000C2F9D" w:rsidP="000C2F9D">
      <w:pPr>
        <w:bidi/>
        <w:jc w:val="both"/>
        <w:rPr>
          <w:rFonts w:cs="David" w:hint="cs"/>
          <w:rtl/>
        </w:rPr>
      </w:pPr>
    </w:p>
    <w:p w14:paraId="56AF6B6C"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2B90320" w14:textId="77777777" w:rsidR="000C2F9D" w:rsidRDefault="000C2F9D" w:rsidP="000C2F9D">
      <w:pPr>
        <w:bidi/>
        <w:jc w:val="both"/>
        <w:rPr>
          <w:rFonts w:cs="David" w:hint="cs"/>
          <w:u w:val="single"/>
          <w:rtl/>
        </w:rPr>
      </w:pPr>
    </w:p>
    <w:p w14:paraId="2EB9A3E4" w14:textId="77777777" w:rsidR="000C2F9D" w:rsidRDefault="000C2F9D" w:rsidP="000C2F9D">
      <w:pPr>
        <w:bidi/>
        <w:jc w:val="both"/>
        <w:rPr>
          <w:rFonts w:cs="David" w:hint="cs"/>
          <w:rtl/>
        </w:rPr>
      </w:pPr>
      <w:r>
        <w:rPr>
          <w:rFonts w:cs="David" w:hint="cs"/>
          <w:rtl/>
        </w:rPr>
        <w:tab/>
        <w:t xml:space="preserve">מאה אחוז. אז זה המצב. </w:t>
      </w:r>
    </w:p>
    <w:p w14:paraId="22D11D53" w14:textId="77777777" w:rsidR="000C2F9D" w:rsidRDefault="000C2F9D" w:rsidP="000C2F9D">
      <w:pPr>
        <w:bidi/>
        <w:jc w:val="both"/>
        <w:rPr>
          <w:rFonts w:cs="David" w:hint="cs"/>
          <w:rtl/>
        </w:rPr>
      </w:pPr>
    </w:p>
    <w:p w14:paraId="4B5EB52B" w14:textId="77777777" w:rsidR="000C2F9D" w:rsidRDefault="000C2F9D" w:rsidP="000C2F9D">
      <w:pPr>
        <w:keepNext/>
        <w:bidi/>
        <w:jc w:val="both"/>
        <w:rPr>
          <w:rFonts w:cs="David" w:hint="cs"/>
          <w:rtl/>
        </w:rPr>
      </w:pPr>
      <w:r>
        <w:rPr>
          <w:rFonts w:cs="David" w:hint="cs"/>
          <w:u w:val="single"/>
          <w:rtl/>
        </w:rPr>
        <w:t>ארבל אסטרחן:</w:t>
      </w:r>
    </w:p>
    <w:p w14:paraId="0B591F6C" w14:textId="77777777" w:rsidR="000C2F9D" w:rsidRPr="00E97A5F" w:rsidRDefault="000C2F9D" w:rsidP="000C2F9D">
      <w:pPr>
        <w:keepNext/>
        <w:bidi/>
        <w:jc w:val="both"/>
        <w:rPr>
          <w:rFonts w:cs="David" w:hint="cs"/>
          <w:rtl/>
        </w:rPr>
      </w:pPr>
      <w:r>
        <w:rPr>
          <w:rFonts w:cs="David" w:hint="cs"/>
          <w:rtl/>
        </w:rPr>
        <w:tab/>
      </w:r>
    </w:p>
    <w:p w14:paraId="75171BD1" w14:textId="77777777" w:rsidR="000C2F9D" w:rsidRDefault="000C2F9D" w:rsidP="000C2F9D">
      <w:pPr>
        <w:bidi/>
        <w:jc w:val="both"/>
        <w:rPr>
          <w:rFonts w:cs="David" w:hint="cs"/>
          <w:rtl/>
        </w:rPr>
      </w:pPr>
      <w:r>
        <w:rPr>
          <w:rFonts w:cs="David" w:hint="cs"/>
          <w:rtl/>
        </w:rPr>
        <w:tab/>
        <w:t xml:space="preserve">אין ספק שמי שחוזר בו </w:t>
      </w:r>
      <w:r>
        <w:rPr>
          <w:rFonts w:cs="David"/>
          <w:rtl/>
        </w:rPr>
        <w:t>–</w:t>
      </w:r>
      <w:r>
        <w:rPr>
          <w:rFonts w:cs="David" w:hint="cs"/>
          <w:rtl/>
        </w:rPr>
        <w:t xml:space="preserve"> שמו נמחק. אם הוא יוזם יחיד ואין עוד אחרים </w:t>
      </w:r>
      <w:r>
        <w:rPr>
          <w:rFonts w:cs="David"/>
          <w:rtl/>
        </w:rPr>
        <w:t>–</w:t>
      </w:r>
      <w:r>
        <w:rPr>
          <w:rFonts w:cs="David" w:hint="cs"/>
          <w:rtl/>
        </w:rPr>
        <w:t xml:space="preserve"> ההצעה מוסרת. אם הוא יוזם יחיד ויש עוד כאלה שקראו לעצמם "מצטרפים" ? </w:t>
      </w:r>
    </w:p>
    <w:p w14:paraId="129319DD" w14:textId="77777777" w:rsidR="000C2F9D" w:rsidRDefault="000C2F9D" w:rsidP="000C2F9D">
      <w:pPr>
        <w:bidi/>
        <w:jc w:val="both"/>
        <w:rPr>
          <w:rFonts w:cs="David" w:hint="cs"/>
          <w:rtl/>
        </w:rPr>
      </w:pPr>
    </w:p>
    <w:p w14:paraId="3053ED5B"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EC58D22" w14:textId="77777777" w:rsidR="000C2F9D" w:rsidRDefault="000C2F9D" w:rsidP="000C2F9D">
      <w:pPr>
        <w:bidi/>
        <w:jc w:val="both"/>
        <w:rPr>
          <w:rFonts w:cs="David" w:hint="cs"/>
          <w:u w:val="single"/>
          <w:rtl/>
        </w:rPr>
      </w:pPr>
    </w:p>
    <w:p w14:paraId="1BC4195C" w14:textId="77777777" w:rsidR="000C2F9D" w:rsidRDefault="000C2F9D" w:rsidP="000C2F9D">
      <w:pPr>
        <w:bidi/>
        <w:jc w:val="both"/>
        <w:rPr>
          <w:rFonts w:cs="David" w:hint="cs"/>
          <w:rtl/>
        </w:rPr>
      </w:pPr>
      <w:r>
        <w:rPr>
          <w:rFonts w:cs="David" w:hint="cs"/>
          <w:rtl/>
        </w:rPr>
        <w:tab/>
        <w:t xml:space="preserve">מצטרפים </w:t>
      </w:r>
      <w:r>
        <w:rPr>
          <w:rFonts w:cs="David"/>
          <w:rtl/>
        </w:rPr>
        <w:t>–</w:t>
      </w:r>
      <w:r>
        <w:rPr>
          <w:rFonts w:cs="David" w:hint="cs"/>
          <w:rtl/>
        </w:rPr>
        <w:t xml:space="preserve"> זה נפל. </w:t>
      </w:r>
    </w:p>
    <w:p w14:paraId="4D0DA740" w14:textId="77777777" w:rsidR="000C2F9D" w:rsidRDefault="000C2F9D" w:rsidP="000C2F9D">
      <w:pPr>
        <w:bidi/>
        <w:jc w:val="both"/>
        <w:rPr>
          <w:rFonts w:cs="David" w:hint="cs"/>
          <w:rtl/>
        </w:rPr>
      </w:pPr>
    </w:p>
    <w:p w14:paraId="1FD6315F" w14:textId="77777777" w:rsidR="000C2F9D" w:rsidRDefault="000C2F9D" w:rsidP="000C2F9D">
      <w:pPr>
        <w:keepNext/>
        <w:bidi/>
        <w:jc w:val="both"/>
        <w:rPr>
          <w:rFonts w:cs="David" w:hint="cs"/>
          <w:rtl/>
        </w:rPr>
      </w:pPr>
      <w:r>
        <w:rPr>
          <w:rFonts w:cs="David" w:hint="cs"/>
          <w:u w:val="single"/>
          <w:rtl/>
        </w:rPr>
        <w:t>ארבל אסטרחן:</w:t>
      </w:r>
    </w:p>
    <w:p w14:paraId="7730CB4C" w14:textId="77777777" w:rsidR="000C2F9D" w:rsidRDefault="000C2F9D" w:rsidP="000C2F9D">
      <w:pPr>
        <w:keepNext/>
        <w:bidi/>
        <w:jc w:val="both"/>
        <w:rPr>
          <w:rFonts w:cs="David" w:hint="cs"/>
          <w:rtl/>
        </w:rPr>
      </w:pPr>
    </w:p>
    <w:p w14:paraId="25F40EE2" w14:textId="77777777" w:rsidR="000C2F9D" w:rsidRDefault="000C2F9D" w:rsidP="000C2F9D">
      <w:pPr>
        <w:keepNext/>
        <w:bidi/>
        <w:jc w:val="both"/>
        <w:rPr>
          <w:rFonts w:cs="David" w:hint="cs"/>
          <w:rtl/>
        </w:rPr>
      </w:pPr>
      <w:r>
        <w:rPr>
          <w:rFonts w:cs="David" w:hint="cs"/>
          <w:rtl/>
        </w:rPr>
        <w:tab/>
        <w:t xml:space="preserve">אם יש עוד יוזמים, הם נשארים, ואפשר להגיד מה שכתוב פה, שיראו את היוזם הבא כיוזם הראשון. ואם כל היוזמים חזרו בהם, ויש מצטרפים </w:t>
      </w:r>
      <w:r>
        <w:rPr>
          <w:rFonts w:cs="David"/>
          <w:rtl/>
        </w:rPr>
        <w:t>–</w:t>
      </w:r>
      <w:r>
        <w:rPr>
          <w:rFonts w:cs="David" w:hint="cs"/>
          <w:rtl/>
        </w:rPr>
        <w:t xml:space="preserve"> זה נפל. זאת אומרת, לא יכולה להישאר הצעה רק עם מצטרפים. </w:t>
      </w:r>
    </w:p>
    <w:p w14:paraId="1EEBB9B6" w14:textId="77777777" w:rsidR="000C2F9D" w:rsidRDefault="000C2F9D" w:rsidP="000C2F9D">
      <w:pPr>
        <w:bidi/>
        <w:jc w:val="both"/>
        <w:rPr>
          <w:rFonts w:cs="David" w:hint="cs"/>
          <w:rtl/>
        </w:rPr>
      </w:pPr>
    </w:p>
    <w:p w14:paraId="54404B24" w14:textId="77777777" w:rsidR="000C2F9D" w:rsidRPr="00850B38" w:rsidRDefault="000C2F9D" w:rsidP="000C2F9D">
      <w:pPr>
        <w:bidi/>
        <w:jc w:val="both"/>
        <w:rPr>
          <w:rFonts w:cs="David" w:hint="cs"/>
          <w:u w:val="single"/>
          <w:rtl/>
        </w:rPr>
      </w:pPr>
      <w:r w:rsidRPr="00850B38">
        <w:rPr>
          <w:rFonts w:cs="David" w:hint="cs"/>
          <w:u w:val="single"/>
          <w:rtl/>
        </w:rPr>
        <w:t>סהר פינטו:</w:t>
      </w:r>
    </w:p>
    <w:p w14:paraId="418F7D9E" w14:textId="77777777" w:rsidR="000C2F9D" w:rsidRDefault="000C2F9D" w:rsidP="000C2F9D">
      <w:pPr>
        <w:bidi/>
        <w:jc w:val="both"/>
        <w:rPr>
          <w:rFonts w:cs="David" w:hint="cs"/>
          <w:rtl/>
        </w:rPr>
      </w:pPr>
    </w:p>
    <w:p w14:paraId="38D2F290" w14:textId="77777777" w:rsidR="000C2F9D" w:rsidRDefault="000C2F9D" w:rsidP="000C2F9D">
      <w:pPr>
        <w:bidi/>
        <w:jc w:val="both"/>
        <w:rPr>
          <w:rFonts w:cs="David" w:hint="cs"/>
          <w:rtl/>
        </w:rPr>
      </w:pPr>
      <w:r>
        <w:rPr>
          <w:rFonts w:cs="David" w:hint="cs"/>
          <w:rtl/>
        </w:rPr>
        <w:tab/>
        <w:t xml:space="preserve">יש מעמד ליוזם ראשון? למה צריך את ההגדרה של יוזם ראשון? </w:t>
      </w:r>
    </w:p>
    <w:p w14:paraId="0FB041D3" w14:textId="77777777" w:rsidR="000C2F9D" w:rsidRDefault="000C2F9D" w:rsidP="000C2F9D">
      <w:pPr>
        <w:bidi/>
        <w:jc w:val="both"/>
        <w:rPr>
          <w:rFonts w:cs="David" w:hint="cs"/>
          <w:rtl/>
        </w:rPr>
      </w:pPr>
    </w:p>
    <w:p w14:paraId="77DA0860" w14:textId="77777777" w:rsidR="000C2F9D" w:rsidRDefault="000C2F9D" w:rsidP="000C2F9D">
      <w:pPr>
        <w:keepNext/>
        <w:bidi/>
        <w:jc w:val="both"/>
        <w:rPr>
          <w:rFonts w:cs="David" w:hint="cs"/>
          <w:rtl/>
        </w:rPr>
      </w:pPr>
      <w:r>
        <w:rPr>
          <w:rFonts w:cs="David" w:hint="cs"/>
          <w:u w:val="single"/>
          <w:rtl/>
        </w:rPr>
        <w:t>ארבל אסטרחן:</w:t>
      </w:r>
    </w:p>
    <w:p w14:paraId="02804B15" w14:textId="77777777" w:rsidR="000C2F9D" w:rsidRDefault="000C2F9D" w:rsidP="000C2F9D">
      <w:pPr>
        <w:keepNext/>
        <w:bidi/>
        <w:jc w:val="both"/>
        <w:rPr>
          <w:rFonts w:cs="David" w:hint="cs"/>
          <w:rtl/>
        </w:rPr>
      </w:pPr>
    </w:p>
    <w:p w14:paraId="0ECD1004" w14:textId="77777777" w:rsidR="000C2F9D" w:rsidRDefault="000C2F9D" w:rsidP="000C2F9D">
      <w:pPr>
        <w:keepNext/>
        <w:bidi/>
        <w:jc w:val="both"/>
        <w:rPr>
          <w:rFonts w:cs="David" w:hint="cs"/>
          <w:rtl/>
        </w:rPr>
      </w:pPr>
      <w:r>
        <w:rPr>
          <w:rFonts w:cs="David" w:hint="cs"/>
          <w:rtl/>
        </w:rPr>
        <w:tab/>
        <w:t xml:space="preserve">היו פה קצת שינויים במהלך הדיונים בדבר הזה. באיזה שלב אמרנו, והדבר הראשון שרשמתי לעצמי לעשות כשאני עוברת על הכל זה הנושא של יוזמים ומצטרפים, כי בהתחלה אמרנו שרק היוזם הראשון הוא זה שינאם, שיציג את זה, </w:t>
      </w:r>
      <w:r>
        <w:rPr>
          <w:rFonts w:cs="David" w:hint="cs"/>
          <w:rtl/>
        </w:rPr>
        <w:tab/>
        <w:t xml:space="preserve">ואז הורדנו את זה כי אמרתם שלפעמים רוצים שהשני יוכל לנאום. אז האמת היא שכרגע אין לזה משמעות </w:t>
      </w:r>
      <w:r>
        <w:rPr>
          <w:rFonts w:cs="David"/>
          <w:rtl/>
        </w:rPr>
        <w:t>–</w:t>
      </w:r>
      <w:r>
        <w:rPr>
          <w:rFonts w:cs="David" w:hint="cs"/>
          <w:rtl/>
        </w:rPr>
        <w:t xml:space="preserve"> למונח </w:t>
      </w:r>
      <w:r>
        <w:rPr>
          <w:rFonts w:cs="David"/>
          <w:rtl/>
        </w:rPr>
        <w:t>–</w:t>
      </w:r>
      <w:r>
        <w:rPr>
          <w:rFonts w:cs="David" w:hint="cs"/>
          <w:rtl/>
        </w:rPr>
        <w:t xml:space="preserve">"יוזם ראשון". </w:t>
      </w:r>
    </w:p>
    <w:p w14:paraId="6BEC2373" w14:textId="77777777" w:rsidR="000C2F9D" w:rsidRDefault="000C2F9D" w:rsidP="000C2F9D">
      <w:pPr>
        <w:keepNext/>
        <w:bidi/>
        <w:jc w:val="both"/>
        <w:rPr>
          <w:rFonts w:cs="David" w:hint="cs"/>
          <w:rtl/>
        </w:rPr>
      </w:pPr>
    </w:p>
    <w:p w14:paraId="5D18D3E2" w14:textId="77777777" w:rsidR="000C2F9D" w:rsidRPr="00850B38" w:rsidRDefault="000C2F9D" w:rsidP="000C2F9D">
      <w:pPr>
        <w:keepNext/>
        <w:bidi/>
        <w:jc w:val="both"/>
        <w:rPr>
          <w:rFonts w:cs="David" w:hint="cs"/>
          <w:u w:val="single"/>
          <w:rtl/>
        </w:rPr>
      </w:pPr>
      <w:r w:rsidRPr="00850B38">
        <w:rPr>
          <w:rFonts w:cs="David" w:hint="cs"/>
          <w:u w:val="single"/>
          <w:rtl/>
        </w:rPr>
        <w:t>סהר פינטו:</w:t>
      </w:r>
    </w:p>
    <w:p w14:paraId="1C856E87" w14:textId="77777777" w:rsidR="000C2F9D" w:rsidRDefault="000C2F9D" w:rsidP="000C2F9D">
      <w:pPr>
        <w:keepNext/>
        <w:bidi/>
        <w:jc w:val="both"/>
        <w:rPr>
          <w:rFonts w:cs="David" w:hint="cs"/>
          <w:rtl/>
        </w:rPr>
      </w:pPr>
      <w:r>
        <w:rPr>
          <w:rFonts w:cs="David" w:hint="cs"/>
          <w:rtl/>
        </w:rPr>
        <w:tab/>
      </w:r>
    </w:p>
    <w:p w14:paraId="45EDFA53" w14:textId="77777777" w:rsidR="000C2F9D" w:rsidRDefault="000C2F9D" w:rsidP="000C2F9D">
      <w:pPr>
        <w:keepNext/>
        <w:bidi/>
        <w:jc w:val="both"/>
        <w:rPr>
          <w:rFonts w:cs="David" w:hint="cs"/>
          <w:rtl/>
        </w:rPr>
      </w:pPr>
      <w:r>
        <w:rPr>
          <w:rFonts w:cs="David" w:hint="cs"/>
          <w:rtl/>
        </w:rPr>
        <w:tab/>
        <w:t xml:space="preserve">הניסוח פה לא מדויק כי אם השלישי עוזב, את לא הופכת את הרביעי להיות היוזם הראשון. </w:t>
      </w:r>
    </w:p>
    <w:p w14:paraId="55A90E5A" w14:textId="77777777" w:rsidR="000C2F9D" w:rsidRDefault="000C2F9D" w:rsidP="000C2F9D">
      <w:pPr>
        <w:keepNext/>
        <w:bidi/>
        <w:jc w:val="both"/>
        <w:rPr>
          <w:rFonts w:cs="David" w:hint="cs"/>
          <w:rtl/>
        </w:rPr>
      </w:pPr>
    </w:p>
    <w:p w14:paraId="5198887B" w14:textId="77777777" w:rsidR="000C2F9D" w:rsidRPr="00850B38" w:rsidRDefault="000C2F9D" w:rsidP="000C2F9D">
      <w:pPr>
        <w:keepNext/>
        <w:bidi/>
        <w:jc w:val="both"/>
        <w:rPr>
          <w:rFonts w:cs="David" w:hint="cs"/>
          <w:u w:val="single"/>
          <w:rtl/>
        </w:rPr>
      </w:pPr>
      <w:r w:rsidRPr="00850B38">
        <w:rPr>
          <w:rFonts w:cs="David" w:hint="cs"/>
          <w:u w:val="single"/>
          <w:rtl/>
        </w:rPr>
        <w:t>ארבל אסטרחן:</w:t>
      </w:r>
    </w:p>
    <w:p w14:paraId="63B8C533" w14:textId="77777777" w:rsidR="000C2F9D" w:rsidRDefault="000C2F9D" w:rsidP="000C2F9D">
      <w:pPr>
        <w:keepNext/>
        <w:bidi/>
        <w:jc w:val="both"/>
        <w:rPr>
          <w:rFonts w:cs="David" w:hint="cs"/>
          <w:rtl/>
        </w:rPr>
      </w:pPr>
    </w:p>
    <w:p w14:paraId="427232A8" w14:textId="77777777" w:rsidR="000C2F9D" w:rsidRDefault="000C2F9D" w:rsidP="000C2F9D">
      <w:pPr>
        <w:keepNext/>
        <w:bidi/>
        <w:jc w:val="both"/>
        <w:rPr>
          <w:rFonts w:cs="David" w:hint="cs"/>
          <w:rtl/>
        </w:rPr>
      </w:pPr>
      <w:r>
        <w:rPr>
          <w:rFonts w:cs="David" w:hint="cs"/>
          <w:rtl/>
        </w:rPr>
        <w:tab/>
        <w:t xml:space="preserve">מה שכאן הוא כבר איננו רלבנטי. אני אומרת שוב:  אם נותרים רק מצטרפים, לא משנה כמה יוזמים היו- ההצעה מוסרת. אם יוזם אחד או כל היוזמים היו חוזרים בהם </w:t>
      </w:r>
      <w:r>
        <w:rPr>
          <w:rFonts w:cs="David"/>
          <w:rtl/>
        </w:rPr>
        <w:t>–</w:t>
      </w:r>
      <w:r>
        <w:rPr>
          <w:rFonts w:cs="David" w:hint="cs"/>
          <w:rtl/>
        </w:rPr>
        <w:t xml:space="preserve"> ההצעה מוסרת. ההצעה נשארת רק אם חזר בו יוזם  - -</w:t>
      </w:r>
    </w:p>
    <w:p w14:paraId="320E3DE9" w14:textId="77777777" w:rsidR="000C2F9D" w:rsidRDefault="000C2F9D" w:rsidP="000C2F9D">
      <w:pPr>
        <w:bidi/>
        <w:jc w:val="both"/>
        <w:rPr>
          <w:rFonts w:cs="David" w:hint="cs"/>
          <w:rtl/>
        </w:rPr>
      </w:pPr>
    </w:p>
    <w:p w14:paraId="6769D62E" w14:textId="77777777" w:rsidR="000C2F9D" w:rsidRPr="00850B38" w:rsidRDefault="000C2F9D" w:rsidP="000C2F9D">
      <w:pPr>
        <w:bidi/>
        <w:jc w:val="both"/>
        <w:rPr>
          <w:rFonts w:cs="David" w:hint="cs"/>
          <w:u w:val="single"/>
          <w:rtl/>
        </w:rPr>
      </w:pPr>
      <w:r w:rsidRPr="00850B38">
        <w:rPr>
          <w:rFonts w:cs="David" w:hint="cs"/>
          <w:u w:val="single"/>
          <w:rtl/>
        </w:rPr>
        <w:t>קריאה:</w:t>
      </w:r>
    </w:p>
    <w:p w14:paraId="624A87F0" w14:textId="77777777" w:rsidR="000C2F9D" w:rsidRDefault="000C2F9D" w:rsidP="000C2F9D">
      <w:pPr>
        <w:bidi/>
        <w:jc w:val="both"/>
        <w:rPr>
          <w:rFonts w:cs="David" w:hint="cs"/>
          <w:rtl/>
        </w:rPr>
      </w:pPr>
    </w:p>
    <w:p w14:paraId="604DEB3C" w14:textId="77777777" w:rsidR="000C2F9D" w:rsidRDefault="000C2F9D" w:rsidP="000C2F9D">
      <w:pPr>
        <w:bidi/>
        <w:jc w:val="both"/>
        <w:rPr>
          <w:rFonts w:cs="David" w:hint="cs"/>
          <w:rtl/>
        </w:rPr>
      </w:pPr>
      <w:r>
        <w:rPr>
          <w:rFonts w:cs="David" w:hint="cs"/>
          <w:rtl/>
        </w:rPr>
        <w:tab/>
        <w:t xml:space="preserve">אחד היוזמים נשאר. </w:t>
      </w:r>
    </w:p>
    <w:p w14:paraId="28464FF7" w14:textId="77777777" w:rsidR="000C2F9D" w:rsidRDefault="000C2F9D" w:rsidP="000C2F9D">
      <w:pPr>
        <w:bidi/>
        <w:jc w:val="both"/>
        <w:rPr>
          <w:rFonts w:cs="David" w:hint="cs"/>
          <w:rtl/>
        </w:rPr>
      </w:pPr>
    </w:p>
    <w:p w14:paraId="2C76712D"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6E098E6" w14:textId="77777777" w:rsidR="000C2F9D" w:rsidRDefault="000C2F9D" w:rsidP="000C2F9D">
      <w:pPr>
        <w:bidi/>
        <w:jc w:val="both"/>
        <w:rPr>
          <w:rFonts w:cs="David" w:hint="cs"/>
          <w:u w:val="single"/>
          <w:rtl/>
        </w:rPr>
      </w:pPr>
    </w:p>
    <w:p w14:paraId="01568953" w14:textId="77777777" w:rsidR="000C2F9D" w:rsidRDefault="000C2F9D" w:rsidP="000C2F9D">
      <w:pPr>
        <w:bidi/>
        <w:jc w:val="both"/>
        <w:rPr>
          <w:rFonts w:cs="David" w:hint="cs"/>
          <w:rtl/>
        </w:rPr>
      </w:pPr>
      <w:r>
        <w:rPr>
          <w:rFonts w:cs="David" w:hint="cs"/>
          <w:rtl/>
        </w:rPr>
        <w:tab/>
        <w:t xml:space="preserve">דעתי האישית היתה שאני הייתי נותן גם ליוזם הראשון מעמד, אבל זה לא התקבל פה. אני חשבתי שיותר נכון שיהיה בעל בית ברור לעניין הזה. אני אומר שזה דבר ששווה לחשוב עליו. מי שכתוב ראשון הוא בעל הבית, נקודה. </w:t>
      </w:r>
    </w:p>
    <w:p w14:paraId="6FDED97D" w14:textId="77777777" w:rsidR="000C2F9D" w:rsidRDefault="000C2F9D" w:rsidP="000C2F9D">
      <w:pPr>
        <w:bidi/>
        <w:jc w:val="both"/>
        <w:rPr>
          <w:rFonts w:cs="David" w:hint="cs"/>
          <w:rtl/>
        </w:rPr>
      </w:pPr>
    </w:p>
    <w:p w14:paraId="534A9449" w14:textId="77777777" w:rsidR="000C2F9D" w:rsidRPr="00850B38" w:rsidRDefault="000C2F9D" w:rsidP="000C2F9D">
      <w:pPr>
        <w:bidi/>
        <w:jc w:val="both"/>
        <w:rPr>
          <w:rFonts w:cs="David" w:hint="cs"/>
          <w:u w:val="single"/>
          <w:rtl/>
        </w:rPr>
      </w:pPr>
      <w:r w:rsidRPr="00850B38">
        <w:rPr>
          <w:rFonts w:cs="David" w:hint="cs"/>
          <w:u w:val="single"/>
          <w:rtl/>
        </w:rPr>
        <w:t>סהר פינטו:</w:t>
      </w:r>
    </w:p>
    <w:p w14:paraId="6F278DE8" w14:textId="77777777" w:rsidR="000C2F9D" w:rsidRDefault="000C2F9D" w:rsidP="000C2F9D">
      <w:pPr>
        <w:bidi/>
        <w:jc w:val="both"/>
        <w:rPr>
          <w:rFonts w:cs="David" w:hint="cs"/>
          <w:rtl/>
        </w:rPr>
      </w:pPr>
      <w:r>
        <w:rPr>
          <w:rFonts w:cs="David" w:hint="cs"/>
          <w:rtl/>
        </w:rPr>
        <w:tab/>
      </w:r>
    </w:p>
    <w:p w14:paraId="5B7BF1DE" w14:textId="77777777" w:rsidR="000C2F9D" w:rsidRDefault="000C2F9D" w:rsidP="000C2F9D">
      <w:pPr>
        <w:bidi/>
        <w:jc w:val="both"/>
        <w:rPr>
          <w:rFonts w:cs="David" w:hint="cs"/>
          <w:rtl/>
        </w:rPr>
      </w:pPr>
      <w:r>
        <w:rPr>
          <w:rFonts w:cs="David" w:hint="cs"/>
          <w:rtl/>
        </w:rPr>
        <w:tab/>
        <w:t xml:space="preserve">בעייתי מאד. השבוע יש לנו דוגמה הפוכה. </w:t>
      </w:r>
    </w:p>
    <w:p w14:paraId="3CFAC3C4" w14:textId="77777777" w:rsidR="000C2F9D" w:rsidRDefault="000C2F9D" w:rsidP="000C2F9D">
      <w:pPr>
        <w:bidi/>
        <w:jc w:val="both"/>
        <w:rPr>
          <w:rFonts w:cs="David" w:hint="cs"/>
          <w:rtl/>
        </w:rPr>
      </w:pPr>
    </w:p>
    <w:p w14:paraId="7B35022D" w14:textId="77777777" w:rsidR="000C2F9D" w:rsidRPr="00850B38" w:rsidRDefault="000C2F9D" w:rsidP="000C2F9D">
      <w:pPr>
        <w:bidi/>
        <w:jc w:val="both"/>
        <w:rPr>
          <w:rFonts w:cs="David" w:hint="cs"/>
          <w:u w:val="single"/>
          <w:rtl/>
        </w:rPr>
      </w:pPr>
      <w:r w:rsidRPr="00850B38">
        <w:rPr>
          <w:rFonts w:cs="David" w:hint="cs"/>
          <w:u w:val="single"/>
          <w:rtl/>
        </w:rPr>
        <w:t>היו"ר יריב לוין:</w:t>
      </w:r>
    </w:p>
    <w:p w14:paraId="3BA17F98" w14:textId="77777777" w:rsidR="000C2F9D" w:rsidRDefault="000C2F9D" w:rsidP="000C2F9D">
      <w:pPr>
        <w:bidi/>
        <w:jc w:val="both"/>
        <w:rPr>
          <w:rFonts w:cs="David" w:hint="cs"/>
          <w:rtl/>
        </w:rPr>
      </w:pPr>
    </w:p>
    <w:p w14:paraId="3DA8BED0" w14:textId="77777777" w:rsidR="000C2F9D" w:rsidRDefault="000C2F9D" w:rsidP="000C2F9D">
      <w:pPr>
        <w:bidi/>
        <w:jc w:val="both"/>
        <w:rPr>
          <w:rFonts w:cs="David" w:hint="cs"/>
          <w:rtl/>
        </w:rPr>
      </w:pPr>
      <w:r>
        <w:rPr>
          <w:rFonts w:cs="David" w:hint="cs"/>
          <w:rtl/>
        </w:rPr>
        <w:tab/>
        <w:t>בסדר, אתם התנגדתם, ואני אמרתי שנוכח העמדה שלכם אני נסוג מזה, אבל - -</w:t>
      </w:r>
    </w:p>
    <w:p w14:paraId="0DAD0E2D" w14:textId="77777777" w:rsidR="000C2F9D" w:rsidRDefault="000C2F9D" w:rsidP="000C2F9D">
      <w:pPr>
        <w:bidi/>
        <w:jc w:val="both"/>
        <w:rPr>
          <w:rFonts w:cs="David" w:hint="cs"/>
          <w:rtl/>
        </w:rPr>
      </w:pPr>
    </w:p>
    <w:p w14:paraId="43059B4E" w14:textId="77777777" w:rsidR="000C2F9D" w:rsidRPr="00850B38" w:rsidRDefault="000C2F9D" w:rsidP="000C2F9D">
      <w:pPr>
        <w:bidi/>
        <w:jc w:val="both"/>
        <w:rPr>
          <w:rFonts w:cs="David" w:hint="cs"/>
          <w:u w:val="single"/>
          <w:rtl/>
        </w:rPr>
      </w:pPr>
      <w:r w:rsidRPr="00850B38">
        <w:rPr>
          <w:rFonts w:cs="David" w:hint="cs"/>
          <w:u w:val="single"/>
          <w:rtl/>
        </w:rPr>
        <w:t>סהר פינטו:</w:t>
      </w:r>
    </w:p>
    <w:p w14:paraId="4923D9B3" w14:textId="77777777" w:rsidR="000C2F9D" w:rsidRDefault="000C2F9D" w:rsidP="000C2F9D">
      <w:pPr>
        <w:bidi/>
        <w:jc w:val="both"/>
        <w:rPr>
          <w:rFonts w:cs="David" w:hint="cs"/>
          <w:rtl/>
        </w:rPr>
      </w:pPr>
    </w:p>
    <w:p w14:paraId="7F63841C" w14:textId="77777777" w:rsidR="000C2F9D" w:rsidRDefault="000C2F9D" w:rsidP="000C2F9D">
      <w:pPr>
        <w:bidi/>
        <w:jc w:val="both"/>
        <w:rPr>
          <w:rFonts w:cs="David" w:hint="cs"/>
          <w:rtl/>
        </w:rPr>
      </w:pPr>
      <w:r>
        <w:rPr>
          <w:rFonts w:cs="David" w:hint="cs"/>
          <w:rtl/>
        </w:rPr>
        <w:tab/>
        <w:t>זה בדרך כלל בא לידי ביטוי כשהאינטרס הוא דווקא בצד הקואליציה, אבל - -</w:t>
      </w:r>
    </w:p>
    <w:p w14:paraId="27D02F71" w14:textId="77777777" w:rsidR="000C2F9D" w:rsidRDefault="000C2F9D" w:rsidP="000C2F9D">
      <w:pPr>
        <w:bidi/>
        <w:jc w:val="both"/>
        <w:rPr>
          <w:rFonts w:cs="David" w:hint="cs"/>
          <w:rtl/>
        </w:rPr>
      </w:pPr>
    </w:p>
    <w:p w14:paraId="78B8D2E5"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57F9B04" w14:textId="77777777" w:rsidR="000C2F9D" w:rsidRDefault="000C2F9D" w:rsidP="000C2F9D">
      <w:pPr>
        <w:bidi/>
        <w:jc w:val="both"/>
        <w:rPr>
          <w:rFonts w:cs="David" w:hint="cs"/>
          <w:u w:val="single"/>
          <w:rtl/>
        </w:rPr>
      </w:pPr>
    </w:p>
    <w:p w14:paraId="6B6AE428" w14:textId="77777777" w:rsidR="000C2F9D" w:rsidRDefault="000C2F9D" w:rsidP="000C2F9D">
      <w:pPr>
        <w:bidi/>
        <w:jc w:val="both"/>
        <w:rPr>
          <w:rFonts w:cs="David" w:hint="cs"/>
          <w:rtl/>
        </w:rPr>
      </w:pPr>
      <w:r>
        <w:rPr>
          <w:rFonts w:cs="David" w:hint="cs"/>
          <w:rtl/>
        </w:rPr>
        <w:tab/>
        <w:t xml:space="preserve">לא בטוח. לא יודע. כשלי יש את החוקים, גם שנוגעים לנושא של המפלגות וגם לנושא של מרמה והפרת אמונים שעשיתי עם חבר הכנסת יוחנן פלסנר, אנחנו עובדים בשיתוף פעולה מלא והוא רשום ראשון כי  - - - בכל אופן, אני לא אעשה שום דבר שלא מקובל עליו בחוק. הוא בכל אופן היה זה שפתח בעניין הזה. מגיע לו. המצב שאני יכול פתאום להגיד בתאום עם משרד המשפטים לחבר הכנסת פלסנר שאני משייט קדימה </w:t>
      </w:r>
      <w:r>
        <w:rPr>
          <w:rFonts w:cs="David"/>
          <w:rtl/>
        </w:rPr>
        <w:t>–</w:t>
      </w:r>
      <w:r>
        <w:rPr>
          <w:rFonts w:cs="David" w:hint="cs"/>
          <w:rtl/>
        </w:rPr>
        <w:t xml:space="preserve"> הוא בעניי לא מצב נכון. </w:t>
      </w:r>
    </w:p>
    <w:p w14:paraId="7EBFCE76" w14:textId="77777777" w:rsidR="000C2F9D" w:rsidRDefault="000C2F9D" w:rsidP="000C2F9D">
      <w:pPr>
        <w:bidi/>
        <w:jc w:val="both"/>
        <w:rPr>
          <w:rFonts w:cs="David" w:hint="cs"/>
          <w:rtl/>
        </w:rPr>
      </w:pPr>
    </w:p>
    <w:p w14:paraId="1F606F7E" w14:textId="77777777" w:rsidR="000C2F9D" w:rsidRPr="00850B38" w:rsidRDefault="000C2F9D" w:rsidP="000C2F9D">
      <w:pPr>
        <w:bidi/>
        <w:jc w:val="both"/>
        <w:rPr>
          <w:rFonts w:cs="David" w:hint="cs"/>
          <w:u w:val="single"/>
          <w:rtl/>
        </w:rPr>
      </w:pPr>
      <w:r w:rsidRPr="00850B38">
        <w:rPr>
          <w:rFonts w:cs="David" w:hint="cs"/>
          <w:u w:val="single"/>
          <w:rtl/>
        </w:rPr>
        <w:t>סהר פינטו:</w:t>
      </w:r>
    </w:p>
    <w:p w14:paraId="51A1FA88" w14:textId="77777777" w:rsidR="000C2F9D" w:rsidRDefault="000C2F9D" w:rsidP="000C2F9D">
      <w:pPr>
        <w:bidi/>
        <w:jc w:val="both"/>
        <w:rPr>
          <w:rFonts w:cs="David" w:hint="cs"/>
          <w:rtl/>
        </w:rPr>
      </w:pPr>
    </w:p>
    <w:p w14:paraId="4E15115E" w14:textId="77777777" w:rsidR="000C2F9D" w:rsidRDefault="000C2F9D" w:rsidP="000C2F9D">
      <w:pPr>
        <w:bidi/>
        <w:jc w:val="both"/>
        <w:rPr>
          <w:rFonts w:cs="David" w:hint="cs"/>
          <w:rtl/>
        </w:rPr>
      </w:pPr>
      <w:r>
        <w:rPr>
          <w:rFonts w:cs="David" w:hint="cs"/>
          <w:rtl/>
        </w:rPr>
        <w:tab/>
        <w:t>ומה אם היוזמים בוחרים בזה?  יכול להיות מצב שבו חבר הכנסת פלסנר יהיה מנוע, מסיבה זו או אחרת, להוביל את זה, והוא יבקש ממך להוביל את זה - -</w:t>
      </w:r>
    </w:p>
    <w:p w14:paraId="19481473" w14:textId="77777777" w:rsidR="000C2F9D" w:rsidRDefault="000C2F9D" w:rsidP="000C2F9D">
      <w:pPr>
        <w:bidi/>
        <w:jc w:val="both"/>
        <w:rPr>
          <w:rFonts w:cs="David" w:hint="cs"/>
          <w:rtl/>
        </w:rPr>
      </w:pPr>
    </w:p>
    <w:p w14:paraId="7D453652" w14:textId="77777777" w:rsidR="000C2F9D" w:rsidRPr="00850B38" w:rsidRDefault="000C2F9D" w:rsidP="000C2F9D">
      <w:pPr>
        <w:bidi/>
        <w:jc w:val="both"/>
        <w:rPr>
          <w:rFonts w:cs="David" w:hint="cs"/>
          <w:u w:val="single"/>
          <w:rtl/>
        </w:rPr>
      </w:pPr>
      <w:r w:rsidRPr="00850B38">
        <w:rPr>
          <w:rFonts w:cs="David" w:hint="cs"/>
          <w:u w:val="single"/>
          <w:rtl/>
        </w:rPr>
        <w:t>היו"ר יריב לוין:</w:t>
      </w:r>
    </w:p>
    <w:p w14:paraId="6341F0FB" w14:textId="77777777" w:rsidR="000C2F9D" w:rsidRDefault="000C2F9D" w:rsidP="000C2F9D">
      <w:pPr>
        <w:bidi/>
        <w:jc w:val="both"/>
        <w:rPr>
          <w:rFonts w:cs="David" w:hint="cs"/>
          <w:rtl/>
        </w:rPr>
      </w:pPr>
    </w:p>
    <w:p w14:paraId="73C6BD80" w14:textId="77777777" w:rsidR="000C2F9D" w:rsidRDefault="000C2F9D" w:rsidP="000C2F9D">
      <w:pPr>
        <w:bidi/>
        <w:jc w:val="both"/>
        <w:rPr>
          <w:rFonts w:cs="David" w:hint="cs"/>
          <w:rtl/>
        </w:rPr>
      </w:pPr>
      <w:r>
        <w:rPr>
          <w:rFonts w:cs="David" w:hint="cs"/>
          <w:rtl/>
        </w:rPr>
        <w:tab/>
        <w:t xml:space="preserve">לא, אין לי בעיה. מה שאני אומר זה שהסמכות היא של הראשון. הראשון יכול להגיד שהוא סיכם שהשלישי ינאם. </w:t>
      </w:r>
    </w:p>
    <w:p w14:paraId="2A60BC0E" w14:textId="77777777" w:rsidR="000C2F9D" w:rsidRDefault="000C2F9D" w:rsidP="000C2F9D">
      <w:pPr>
        <w:bidi/>
        <w:jc w:val="both"/>
        <w:rPr>
          <w:rFonts w:cs="David" w:hint="cs"/>
          <w:rtl/>
        </w:rPr>
      </w:pPr>
    </w:p>
    <w:p w14:paraId="5C1B35EF" w14:textId="77777777" w:rsidR="000C2F9D" w:rsidRPr="00850B38" w:rsidRDefault="000C2F9D" w:rsidP="000C2F9D">
      <w:pPr>
        <w:bidi/>
        <w:jc w:val="both"/>
        <w:rPr>
          <w:rFonts w:cs="David" w:hint="cs"/>
          <w:u w:val="single"/>
          <w:rtl/>
        </w:rPr>
      </w:pPr>
      <w:r w:rsidRPr="00850B38">
        <w:rPr>
          <w:rFonts w:cs="David" w:hint="cs"/>
          <w:u w:val="single"/>
          <w:rtl/>
        </w:rPr>
        <w:t>קריאות:</w:t>
      </w:r>
    </w:p>
    <w:p w14:paraId="1AF0EB4B" w14:textId="77777777" w:rsidR="000C2F9D" w:rsidRDefault="000C2F9D" w:rsidP="000C2F9D">
      <w:pPr>
        <w:bidi/>
        <w:jc w:val="both"/>
        <w:rPr>
          <w:rFonts w:cs="David" w:hint="cs"/>
          <w:rtl/>
        </w:rPr>
      </w:pPr>
    </w:p>
    <w:p w14:paraId="277F4B14" w14:textId="77777777" w:rsidR="000C2F9D" w:rsidRDefault="000C2F9D" w:rsidP="000C2F9D">
      <w:pPr>
        <w:bidi/>
        <w:jc w:val="both"/>
        <w:rPr>
          <w:rFonts w:cs="David" w:hint="cs"/>
          <w:rtl/>
        </w:rPr>
      </w:pPr>
      <w:r>
        <w:rPr>
          <w:rFonts w:cs="David" w:hint="cs"/>
          <w:rtl/>
        </w:rPr>
        <w:tab/>
        <w:t>- - -</w:t>
      </w:r>
    </w:p>
    <w:p w14:paraId="597005E5" w14:textId="77777777" w:rsidR="000C2F9D" w:rsidRDefault="000C2F9D" w:rsidP="000C2F9D">
      <w:pPr>
        <w:bidi/>
        <w:jc w:val="both"/>
        <w:rPr>
          <w:rFonts w:cs="David" w:hint="cs"/>
          <w:rtl/>
        </w:rPr>
      </w:pPr>
    </w:p>
    <w:p w14:paraId="399F14E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6F1E5A5" w14:textId="77777777" w:rsidR="000C2F9D" w:rsidRDefault="000C2F9D" w:rsidP="000C2F9D">
      <w:pPr>
        <w:bidi/>
        <w:jc w:val="both"/>
        <w:rPr>
          <w:rFonts w:cs="David" w:hint="cs"/>
          <w:u w:val="single"/>
          <w:rtl/>
        </w:rPr>
      </w:pPr>
    </w:p>
    <w:p w14:paraId="2903AADB" w14:textId="77777777" w:rsidR="000C2F9D" w:rsidRDefault="000C2F9D" w:rsidP="000C2F9D">
      <w:pPr>
        <w:bidi/>
        <w:jc w:val="both"/>
        <w:rPr>
          <w:rFonts w:cs="David" w:hint="cs"/>
          <w:rtl/>
        </w:rPr>
      </w:pPr>
      <w:r>
        <w:rPr>
          <w:rFonts w:cs="David" w:hint="cs"/>
          <w:rtl/>
        </w:rPr>
        <w:tab/>
        <w:t xml:space="preserve">זה ירד. אני מציע </w:t>
      </w:r>
      <w:r>
        <w:rPr>
          <w:rFonts w:cs="David"/>
          <w:rtl/>
        </w:rPr>
        <w:t>–</w:t>
      </w:r>
      <w:r>
        <w:rPr>
          <w:rFonts w:cs="David" w:hint="cs"/>
          <w:rtl/>
        </w:rPr>
        <w:t xml:space="preserve"> תחשבו על זה, כי אני אומר שוב: הכלל שהראשון הוא בעל הבית הוא לדעתי נכון.  שנדע מי בעל הבית. שאם רוצים לברר עם מישהו אם לדחות את הדיון בשבוע, יש אדם אחד אליו פונים, לא חמישה יוזמים שפונים ולא ברור מי מביניהם - -</w:t>
      </w:r>
    </w:p>
    <w:p w14:paraId="0CBE6B14" w14:textId="77777777" w:rsidR="000C2F9D" w:rsidRDefault="000C2F9D" w:rsidP="000C2F9D">
      <w:pPr>
        <w:bidi/>
        <w:jc w:val="both"/>
        <w:rPr>
          <w:rFonts w:cs="David" w:hint="cs"/>
          <w:rtl/>
        </w:rPr>
      </w:pPr>
    </w:p>
    <w:p w14:paraId="001E97BD" w14:textId="77777777" w:rsidR="000C2F9D" w:rsidRPr="00426ABE" w:rsidRDefault="000C2F9D" w:rsidP="000C2F9D">
      <w:pPr>
        <w:bidi/>
        <w:jc w:val="both"/>
        <w:rPr>
          <w:rFonts w:cs="David" w:hint="cs"/>
          <w:u w:val="single"/>
          <w:rtl/>
        </w:rPr>
      </w:pPr>
      <w:r w:rsidRPr="00426ABE">
        <w:rPr>
          <w:rFonts w:cs="David" w:hint="cs"/>
          <w:u w:val="single"/>
          <w:rtl/>
        </w:rPr>
        <w:t>סהר פינטו:</w:t>
      </w:r>
    </w:p>
    <w:p w14:paraId="30AFED5A" w14:textId="77777777" w:rsidR="000C2F9D" w:rsidRDefault="000C2F9D" w:rsidP="000C2F9D">
      <w:pPr>
        <w:bidi/>
        <w:jc w:val="both"/>
        <w:rPr>
          <w:rFonts w:cs="David" w:hint="cs"/>
          <w:rtl/>
        </w:rPr>
      </w:pPr>
    </w:p>
    <w:p w14:paraId="6831584E" w14:textId="77777777" w:rsidR="000C2F9D" w:rsidRDefault="000C2F9D" w:rsidP="000C2F9D">
      <w:pPr>
        <w:bidi/>
        <w:jc w:val="both"/>
        <w:rPr>
          <w:rFonts w:cs="David" w:hint="cs"/>
          <w:rtl/>
        </w:rPr>
      </w:pPr>
      <w:r>
        <w:rPr>
          <w:rFonts w:cs="David" w:hint="cs"/>
          <w:rtl/>
        </w:rPr>
        <w:tab/>
        <w:t xml:space="preserve">בדיוק מה שאמרנו קודם </w:t>
      </w:r>
      <w:r>
        <w:rPr>
          <w:rFonts w:cs="David"/>
          <w:rtl/>
        </w:rPr>
        <w:t>–</w:t>
      </w:r>
      <w:r>
        <w:rPr>
          <w:rFonts w:cs="David" w:hint="cs"/>
          <w:rtl/>
        </w:rPr>
        <w:t xml:space="preserve"> חבר הכנסת לוקח סיכון מסוים אם הוא חותם לו, וחבר הכנסת המחתים לוקח סיכון אם הוא מחתים עוד אנשים כיוזמים. </w:t>
      </w:r>
    </w:p>
    <w:p w14:paraId="4815A2EB" w14:textId="77777777" w:rsidR="000C2F9D" w:rsidRDefault="000C2F9D" w:rsidP="000C2F9D">
      <w:pPr>
        <w:bidi/>
        <w:jc w:val="both"/>
        <w:rPr>
          <w:rFonts w:cs="David" w:hint="cs"/>
          <w:rtl/>
        </w:rPr>
      </w:pPr>
    </w:p>
    <w:p w14:paraId="0117F182" w14:textId="77777777" w:rsidR="000C2F9D" w:rsidRPr="00426ABE" w:rsidRDefault="000C2F9D" w:rsidP="000C2F9D">
      <w:pPr>
        <w:bidi/>
        <w:jc w:val="both"/>
        <w:rPr>
          <w:rFonts w:cs="David" w:hint="cs"/>
          <w:u w:val="single"/>
          <w:rtl/>
        </w:rPr>
      </w:pPr>
      <w:r w:rsidRPr="00426ABE">
        <w:rPr>
          <w:rFonts w:cs="David" w:hint="cs"/>
          <w:u w:val="single"/>
          <w:rtl/>
        </w:rPr>
        <w:t>היו"ר יריב לוין:</w:t>
      </w:r>
    </w:p>
    <w:p w14:paraId="0E98BD6E" w14:textId="77777777" w:rsidR="000C2F9D" w:rsidRDefault="000C2F9D" w:rsidP="000C2F9D">
      <w:pPr>
        <w:bidi/>
        <w:jc w:val="both"/>
        <w:rPr>
          <w:rFonts w:cs="David" w:hint="cs"/>
          <w:rtl/>
        </w:rPr>
      </w:pPr>
    </w:p>
    <w:p w14:paraId="14A7D718" w14:textId="77777777" w:rsidR="000C2F9D" w:rsidRDefault="000C2F9D" w:rsidP="000C2F9D">
      <w:pPr>
        <w:bidi/>
        <w:jc w:val="both"/>
        <w:rPr>
          <w:rFonts w:cs="David" w:hint="cs"/>
          <w:rtl/>
        </w:rPr>
      </w:pPr>
      <w:r>
        <w:rPr>
          <w:rFonts w:cs="David" w:hint="cs"/>
          <w:rtl/>
        </w:rPr>
        <w:tab/>
        <w:t xml:space="preserve">לא הצלחתי לשכנע בזה אבל זו נשארה לפחות דעתי בסוגיה הזו. </w:t>
      </w:r>
    </w:p>
    <w:p w14:paraId="05F36031" w14:textId="77777777" w:rsidR="000C2F9D" w:rsidRDefault="000C2F9D" w:rsidP="000C2F9D">
      <w:pPr>
        <w:bidi/>
        <w:jc w:val="both"/>
        <w:rPr>
          <w:rFonts w:cs="David" w:hint="cs"/>
          <w:rtl/>
        </w:rPr>
      </w:pPr>
    </w:p>
    <w:p w14:paraId="64BDF6ED" w14:textId="77777777" w:rsidR="000C2F9D" w:rsidRDefault="000C2F9D" w:rsidP="000C2F9D">
      <w:pPr>
        <w:keepNext/>
        <w:bidi/>
        <w:jc w:val="both"/>
        <w:rPr>
          <w:rFonts w:cs="David" w:hint="cs"/>
          <w:rtl/>
        </w:rPr>
      </w:pPr>
      <w:r>
        <w:rPr>
          <w:rFonts w:cs="David" w:hint="cs"/>
          <w:u w:val="single"/>
          <w:rtl/>
        </w:rPr>
        <w:t>ארבל אסטרחן:</w:t>
      </w:r>
    </w:p>
    <w:p w14:paraId="66B6D05A" w14:textId="77777777" w:rsidR="000C2F9D" w:rsidRDefault="000C2F9D" w:rsidP="000C2F9D">
      <w:pPr>
        <w:keepNext/>
        <w:bidi/>
        <w:jc w:val="both"/>
        <w:rPr>
          <w:rFonts w:cs="David" w:hint="cs"/>
          <w:rtl/>
        </w:rPr>
      </w:pPr>
    </w:p>
    <w:p w14:paraId="0E640495" w14:textId="77777777" w:rsidR="000C2F9D" w:rsidRDefault="000C2F9D" w:rsidP="000C2F9D">
      <w:pPr>
        <w:keepNext/>
        <w:bidi/>
        <w:jc w:val="both"/>
        <w:rPr>
          <w:rFonts w:cs="David" w:hint="cs"/>
          <w:rtl/>
        </w:rPr>
      </w:pPr>
      <w:r>
        <w:rPr>
          <w:rFonts w:cs="David" w:hint="cs"/>
          <w:rtl/>
        </w:rPr>
        <w:tab/>
        <w:t xml:space="preserve">"פסקה כוהנתו של חבר כנסת..." </w:t>
      </w:r>
      <w:r>
        <w:rPr>
          <w:rFonts w:cs="David"/>
          <w:rtl/>
        </w:rPr>
        <w:t>–</w:t>
      </w:r>
      <w:r>
        <w:rPr>
          <w:rFonts w:cs="David" w:hint="cs"/>
          <w:rtl/>
        </w:rPr>
        <w:t xml:space="preserve"> יחולו הוראות סעיפים שדיברנו עליהם כאילו חזר בו. </w:t>
      </w:r>
    </w:p>
    <w:p w14:paraId="2E109395" w14:textId="77777777" w:rsidR="000C2F9D" w:rsidRDefault="000C2F9D" w:rsidP="000C2F9D">
      <w:pPr>
        <w:keepNext/>
        <w:bidi/>
        <w:jc w:val="both"/>
        <w:rPr>
          <w:rFonts w:cs="David" w:hint="cs"/>
          <w:rtl/>
        </w:rPr>
      </w:pPr>
    </w:p>
    <w:p w14:paraId="4CFA9198" w14:textId="77777777" w:rsidR="000C2F9D" w:rsidRDefault="000C2F9D" w:rsidP="000C2F9D">
      <w:pPr>
        <w:keepNext/>
        <w:bidi/>
        <w:jc w:val="both"/>
        <w:rPr>
          <w:rFonts w:cs="David" w:hint="cs"/>
          <w:rtl/>
        </w:rPr>
      </w:pPr>
      <w:r>
        <w:rPr>
          <w:rFonts w:cs="David" w:hint="cs"/>
          <w:rtl/>
        </w:rPr>
        <w:tab/>
        <w:t xml:space="preserve">"הושע חבר הכנסת </w:t>
      </w:r>
      <w:r>
        <w:rPr>
          <w:rFonts w:cs="David"/>
          <w:rtl/>
        </w:rPr>
        <w:t>–</w:t>
      </w:r>
      <w:r>
        <w:rPr>
          <w:rFonts w:cs="David" w:hint="cs"/>
          <w:rtl/>
        </w:rPr>
        <w:t xml:space="preserve"> יחולו הוראות סעיף קטן זה למשך תקופת ההשעייה". זאת אומרת, ההצעה כאילו מוסרת מסדר היום רק למשך תקופת ההשעייה. כשהוא חוזר, ההצעה חוזרת. זה ככה גם היום, אגב. </w:t>
      </w:r>
    </w:p>
    <w:p w14:paraId="43B06596" w14:textId="77777777" w:rsidR="000C2F9D" w:rsidRDefault="000C2F9D" w:rsidP="000C2F9D">
      <w:pPr>
        <w:bidi/>
        <w:jc w:val="both"/>
        <w:rPr>
          <w:rFonts w:cs="David" w:hint="cs"/>
          <w:rtl/>
        </w:rPr>
      </w:pPr>
    </w:p>
    <w:p w14:paraId="6135FE83" w14:textId="77777777" w:rsidR="000C2F9D" w:rsidRPr="00172545" w:rsidRDefault="000C2F9D" w:rsidP="000C2F9D">
      <w:pPr>
        <w:bidi/>
        <w:jc w:val="both"/>
        <w:rPr>
          <w:rFonts w:cs="David" w:hint="cs"/>
          <w:u w:val="single"/>
          <w:rtl/>
        </w:rPr>
      </w:pPr>
      <w:r w:rsidRPr="00172545">
        <w:rPr>
          <w:rFonts w:cs="David" w:hint="cs"/>
          <w:u w:val="single"/>
          <w:rtl/>
        </w:rPr>
        <w:t>סהר פינטו:</w:t>
      </w:r>
    </w:p>
    <w:p w14:paraId="6F71CB51" w14:textId="77777777" w:rsidR="000C2F9D" w:rsidRDefault="000C2F9D" w:rsidP="000C2F9D">
      <w:pPr>
        <w:bidi/>
        <w:jc w:val="both"/>
        <w:rPr>
          <w:rFonts w:cs="David" w:hint="cs"/>
          <w:rtl/>
        </w:rPr>
      </w:pPr>
    </w:p>
    <w:p w14:paraId="7B91D98F" w14:textId="77777777" w:rsidR="000C2F9D" w:rsidRDefault="000C2F9D" w:rsidP="000C2F9D">
      <w:pPr>
        <w:bidi/>
        <w:jc w:val="both"/>
        <w:rPr>
          <w:rFonts w:cs="David" w:hint="cs"/>
          <w:rtl/>
        </w:rPr>
      </w:pPr>
      <w:r>
        <w:rPr>
          <w:rFonts w:cs="David" w:hint="cs"/>
          <w:rtl/>
        </w:rPr>
        <w:tab/>
        <w:t xml:space="preserve">זה מאד בעייתי, כי להבדיל מחבר כנסת שמשך את שמו </w:t>
      </w:r>
      <w:r>
        <w:rPr>
          <w:rFonts w:cs="David"/>
          <w:rtl/>
        </w:rPr>
        <w:t>–</w:t>
      </w:r>
      <w:r>
        <w:rPr>
          <w:rFonts w:cs="David" w:hint="cs"/>
          <w:rtl/>
        </w:rPr>
        <w:t xml:space="preserve"> דיברתם קודם על זה שהוא רוצה לשלוט בחוק והוא רוצה לחזור בו, ולכן הוא לא החתים אחרים - - </w:t>
      </w:r>
    </w:p>
    <w:p w14:paraId="25543BF6" w14:textId="77777777" w:rsidR="000C2F9D" w:rsidRDefault="000C2F9D" w:rsidP="000C2F9D">
      <w:pPr>
        <w:bidi/>
        <w:jc w:val="both"/>
        <w:rPr>
          <w:rFonts w:cs="David" w:hint="cs"/>
          <w:rtl/>
        </w:rPr>
      </w:pPr>
    </w:p>
    <w:p w14:paraId="2B8D0D55"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D453BDC" w14:textId="77777777" w:rsidR="000C2F9D" w:rsidRDefault="000C2F9D" w:rsidP="000C2F9D">
      <w:pPr>
        <w:bidi/>
        <w:jc w:val="both"/>
        <w:rPr>
          <w:rFonts w:cs="David" w:hint="cs"/>
          <w:u w:val="single"/>
          <w:rtl/>
        </w:rPr>
      </w:pPr>
    </w:p>
    <w:p w14:paraId="441659C9" w14:textId="77777777" w:rsidR="000C2F9D" w:rsidRDefault="000C2F9D" w:rsidP="000C2F9D">
      <w:pPr>
        <w:bidi/>
        <w:jc w:val="both"/>
        <w:rPr>
          <w:rFonts w:cs="David" w:hint="cs"/>
          <w:rtl/>
        </w:rPr>
      </w:pPr>
      <w:r>
        <w:rPr>
          <w:rFonts w:cs="David" w:hint="cs"/>
          <w:rtl/>
        </w:rPr>
        <w:tab/>
        <w:t xml:space="preserve">כי פה זה לא הליך רצוני, זה הליך שנכפה עליו. </w:t>
      </w:r>
    </w:p>
    <w:p w14:paraId="287F5F52" w14:textId="77777777" w:rsidR="000C2F9D" w:rsidRDefault="000C2F9D" w:rsidP="000C2F9D">
      <w:pPr>
        <w:bidi/>
        <w:jc w:val="both"/>
        <w:rPr>
          <w:rFonts w:cs="David" w:hint="cs"/>
          <w:rtl/>
        </w:rPr>
      </w:pPr>
    </w:p>
    <w:p w14:paraId="39788476" w14:textId="77777777" w:rsidR="000C2F9D" w:rsidRPr="00172545" w:rsidRDefault="000C2F9D" w:rsidP="000C2F9D">
      <w:pPr>
        <w:bidi/>
        <w:jc w:val="both"/>
        <w:rPr>
          <w:rFonts w:cs="David" w:hint="cs"/>
          <w:u w:val="single"/>
          <w:rtl/>
        </w:rPr>
      </w:pPr>
      <w:r w:rsidRPr="00172545">
        <w:rPr>
          <w:rFonts w:cs="David" w:hint="cs"/>
          <w:u w:val="single"/>
          <w:rtl/>
        </w:rPr>
        <w:t>סהר פינטו:</w:t>
      </w:r>
    </w:p>
    <w:p w14:paraId="5F7E7B22" w14:textId="77777777" w:rsidR="000C2F9D" w:rsidRDefault="000C2F9D" w:rsidP="000C2F9D">
      <w:pPr>
        <w:bidi/>
        <w:jc w:val="both"/>
        <w:rPr>
          <w:rFonts w:cs="David" w:hint="cs"/>
          <w:rtl/>
        </w:rPr>
      </w:pPr>
    </w:p>
    <w:p w14:paraId="1246A025" w14:textId="77777777" w:rsidR="000C2F9D" w:rsidRDefault="000C2F9D" w:rsidP="000C2F9D">
      <w:pPr>
        <w:bidi/>
        <w:jc w:val="both"/>
        <w:rPr>
          <w:rFonts w:cs="David" w:hint="cs"/>
          <w:rtl/>
        </w:rPr>
      </w:pPr>
      <w:r>
        <w:rPr>
          <w:rFonts w:cs="David" w:hint="cs"/>
          <w:rtl/>
        </w:rPr>
        <w:tab/>
        <w:t xml:space="preserve">אז דווקא בגלל זה לא צריך - - </w:t>
      </w:r>
    </w:p>
    <w:p w14:paraId="3A7A6849" w14:textId="77777777" w:rsidR="000C2F9D" w:rsidRDefault="000C2F9D" w:rsidP="000C2F9D">
      <w:pPr>
        <w:bidi/>
        <w:jc w:val="both"/>
        <w:rPr>
          <w:rFonts w:cs="David" w:hint="cs"/>
          <w:rtl/>
        </w:rPr>
      </w:pPr>
    </w:p>
    <w:p w14:paraId="04FF7EE2"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8B346B8" w14:textId="77777777" w:rsidR="000C2F9D" w:rsidRDefault="000C2F9D" w:rsidP="000C2F9D">
      <w:pPr>
        <w:bidi/>
        <w:jc w:val="both"/>
        <w:rPr>
          <w:rFonts w:cs="David" w:hint="cs"/>
          <w:u w:val="single"/>
          <w:rtl/>
        </w:rPr>
      </w:pPr>
    </w:p>
    <w:p w14:paraId="70ACD788" w14:textId="77777777" w:rsidR="000C2F9D" w:rsidRDefault="000C2F9D" w:rsidP="000C2F9D">
      <w:pPr>
        <w:bidi/>
        <w:jc w:val="both"/>
        <w:rPr>
          <w:rFonts w:cs="David" w:hint="cs"/>
          <w:rtl/>
        </w:rPr>
      </w:pPr>
      <w:r>
        <w:rPr>
          <w:rFonts w:cs="David" w:hint="cs"/>
          <w:rtl/>
        </w:rPr>
        <w:tab/>
        <w:t xml:space="preserve">נניח שאדם הושע מאיזושהי סיבה. בסוף יתברר שאין בעיה הוא חוזר. אז תעניש אותו ותמחק את כל  - - ? </w:t>
      </w:r>
    </w:p>
    <w:p w14:paraId="31D582AE" w14:textId="77777777" w:rsidR="000C2F9D" w:rsidRDefault="000C2F9D" w:rsidP="000C2F9D">
      <w:pPr>
        <w:bidi/>
        <w:jc w:val="both"/>
        <w:rPr>
          <w:rFonts w:cs="David" w:hint="cs"/>
          <w:rtl/>
        </w:rPr>
      </w:pPr>
    </w:p>
    <w:p w14:paraId="670313DE" w14:textId="77777777" w:rsidR="000C2F9D" w:rsidRPr="00172545" w:rsidRDefault="000C2F9D" w:rsidP="000C2F9D">
      <w:pPr>
        <w:bidi/>
        <w:jc w:val="both"/>
        <w:rPr>
          <w:rFonts w:cs="David" w:hint="cs"/>
          <w:u w:val="single"/>
          <w:rtl/>
        </w:rPr>
      </w:pPr>
      <w:r w:rsidRPr="00172545">
        <w:rPr>
          <w:rFonts w:cs="David" w:hint="cs"/>
          <w:u w:val="single"/>
          <w:rtl/>
        </w:rPr>
        <w:t>תמר כנפו:</w:t>
      </w:r>
    </w:p>
    <w:p w14:paraId="7C1E1080" w14:textId="77777777" w:rsidR="000C2F9D" w:rsidRDefault="000C2F9D" w:rsidP="000C2F9D">
      <w:pPr>
        <w:bidi/>
        <w:jc w:val="both"/>
        <w:rPr>
          <w:rFonts w:cs="David" w:hint="cs"/>
          <w:rtl/>
        </w:rPr>
      </w:pPr>
    </w:p>
    <w:p w14:paraId="286BEB13" w14:textId="77777777" w:rsidR="000C2F9D" w:rsidRDefault="000C2F9D" w:rsidP="000C2F9D">
      <w:pPr>
        <w:bidi/>
        <w:jc w:val="both"/>
        <w:rPr>
          <w:rFonts w:cs="David" w:hint="cs"/>
          <w:rtl/>
        </w:rPr>
      </w:pPr>
      <w:r>
        <w:rPr>
          <w:rFonts w:cs="David" w:hint="cs"/>
          <w:rtl/>
        </w:rPr>
        <w:tab/>
        <w:t xml:space="preserve">אם פסקה כהונתו </w:t>
      </w:r>
      <w:r>
        <w:rPr>
          <w:rFonts w:cs="David"/>
          <w:rtl/>
        </w:rPr>
        <w:t>–</w:t>
      </w:r>
      <w:r>
        <w:rPr>
          <w:rFonts w:cs="David" w:hint="cs"/>
          <w:rtl/>
        </w:rPr>
        <w:t xml:space="preserve"> אז מה? </w:t>
      </w:r>
    </w:p>
    <w:p w14:paraId="4F25F305" w14:textId="77777777" w:rsidR="000C2F9D" w:rsidRDefault="000C2F9D" w:rsidP="000C2F9D">
      <w:pPr>
        <w:bidi/>
        <w:jc w:val="both"/>
        <w:rPr>
          <w:rFonts w:cs="David" w:hint="cs"/>
          <w:rtl/>
        </w:rPr>
      </w:pPr>
    </w:p>
    <w:p w14:paraId="7DE8ECB7" w14:textId="77777777" w:rsidR="000C2F9D" w:rsidRDefault="000C2F9D" w:rsidP="000C2F9D">
      <w:pPr>
        <w:keepNext/>
        <w:bidi/>
        <w:jc w:val="both"/>
        <w:rPr>
          <w:rFonts w:cs="David" w:hint="cs"/>
          <w:rtl/>
        </w:rPr>
      </w:pPr>
      <w:r>
        <w:rPr>
          <w:rFonts w:cs="David" w:hint="cs"/>
          <w:u w:val="single"/>
          <w:rtl/>
        </w:rPr>
        <w:t>ארבל אסטרחן:</w:t>
      </w:r>
    </w:p>
    <w:p w14:paraId="6BCE29E1" w14:textId="77777777" w:rsidR="000C2F9D" w:rsidRDefault="000C2F9D" w:rsidP="000C2F9D">
      <w:pPr>
        <w:keepNext/>
        <w:bidi/>
        <w:jc w:val="both"/>
        <w:rPr>
          <w:rFonts w:cs="David" w:hint="cs"/>
          <w:rtl/>
        </w:rPr>
      </w:pPr>
    </w:p>
    <w:p w14:paraId="5F299140" w14:textId="77777777" w:rsidR="000C2F9D" w:rsidRDefault="000C2F9D" w:rsidP="000C2F9D">
      <w:pPr>
        <w:keepNext/>
        <w:bidi/>
        <w:jc w:val="both"/>
        <w:rPr>
          <w:rFonts w:cs="David" w:hint="cs"/>
          <w:rtl/>
        </w:rPr>
      </w:pPr>
      <w:r>
        <w:rPr>
          <w:rFonts w:cs="David" w:hint="cs"/>
          <w:rtl/>
        </w:rPr>
        <w:tab/>
        <w:t xml:space="preserve">אם פסקה כהונתו </w:t>
      </w:r>
      <w:r>
        <w:rPr>
          <w:rFonts w:cs="David"/>
          <w:rtl/>
        </w:rPr>
        <w:t>–</w:t>
      </w:r>
      <w:r>
        <w:rPr>
          <w:rFonts w:cs="David" w:hint="cs"/>
          <w:rtl/>
        </w:rPr>
        <w:t xml:space="preserve"> הוא מתפטור או פוקעת הכהונה. </w:t>
      </w:r>
    </w:p>
    <w:p w14:paraId="58B62F79" w14:textId="77777777" w:rsidR="000C2F9D" w:rsidRDefault="000C2F9D" w:rsidP="000C2F9D">
      <w:pPr>
        <w:keepNext/>
        <w:bidi/>
        <w:jc w:val="both"/>
        <w:rPr>
          <w:rFonts w:cs="David" w:hint="cs"/>
          <w:rtl/>
        </w:rPr>
      </w:pPr>
    </w:p>
    <w:p w14:paraId="60480C06" w14:textId="77777777" w:rsidR="000C2F9D" w:rsidRPr="00172545" w:rsidRDefault="000C2F9D" w:rsidP="000C2F9D">
      <w:pPr>
        <w:keepNext/>
        <w:bidi/>
        <w:jc w:val="both"/>
        <w:rPr>
          <w:rFonts w:cs="David" w:hint="cs"/>
          <w:u w:val="single"/>
          <w:rtl/>
        </w:rPr>
      </w:pPr>
      <w:r w:rsidRPr="00172545">
        <w:rPr>
          <w:rFonts w:cs="David" w:hint="cs"/>
          <w:u w:val="single"/>
          <w:rtl/>
        </w:rPr>
        <w:t>תמר כנפו:</w:t>
      </w:r>
    </w:p>
    <w:p w14:paraId="47021E91" w14:textId="77777777" w:rsidR="000C2F9D" w:rsidRDefault="000C2F9D" w:rsidP="000C2F9D">
      <w:pPr>
        <w:keepNext/>
        <w:bidi/>
        <w:jc w:val="both"/>
        <w:rPr>
          <w:rFonts w:cs="David" w:hint="cs"/>
          <w:rtl/>
        </w:rPr>
      </w:pPr>
    </w:p>
    <w:p w14:paraId="375B7918" w14:textId="77777777" w:rsidR="000C2F9D" w:rsidRPr="00E97A5F" w:rsidRDefault="000C2F9D" w:rsidP="000C2F9D">
      <w:pPr>
        <w:keepNext/>
        <w:bidi/>
        <w:jc w:val="both"/>
        <w:rPr>
          <w:rFonts w:cs="David" w:hint="cs"/>
          <w:rtl/>
        </w:rPr>
      </w:pPr>
      <w:r>
        <w:rPr>
          <w:rFonts w:cs="David" w:hint="cs"/>
          <w:rtl/>
        </w:rPr>
        <w:tab/>
        <w:t xml:space="preserve">בעצם </w:t>
      </w:r>
      <w:r>
        <w:rPr>
          <w:rFonts w:cs="David"/>
          <w:rtl/>
        </w:rPr>
        <w:t>–</w:t>
      </w:r>
      <w:r>
        <w:rPr>
          <w:rFonts w:cs="David" w:hint="cs"/>
          <w:rtl/>
        </w:rPr>
        <w:t xml:space="preserve"> זה מוקפא. בעצם הכל מוקפא. </w:t>
      </w:r>
    </w:p>
    <w:p w14:paraId="4B414E15" w14:textId="77777777" w:rsidR="000C2F9D" w:rsidRDefault="000C2F9D" w:rsidP="000C2F9D">
      <w:pPr>
        <w:bidi/>
        <w:jc w:val="both"/>
        <w:rPr>
          <w:rFonts w:cs="David" w:hint="cs"/>
          <w:rtl/>
        </w:rPr>
      </w:pPr>
    </w:p>
    <w:p w14:paraId="235D5698" w14:textId="77777777" w:rsidR="000C2F9D" w:rsidRPr="00172545" w:rsidRDefault="000C2F9D" w:rsidP="000C2F9D">
      <w:pPr>
        <w:bidi/>
        <w:jc w:val="both"/>
        <w:rPr>
          <w:rFonts w:cs="David" w:hint="cs"/>
          <w:u w:val="single"/>
          <w:rtl/>
        </w:rPr>
      </w:pPr>
      <w:r w:rsidRPr="00172545">
        <w:rPr>
          <w:rFonts w:cs="David" w:hint="cs"/>
          <w:u w:val="single"/>
          <w:rtl/>
        </w:rPr>
        <w:t>ארבל אסטרחן:</w:t>
      </w:r>
    </w:p>
    <w:p w14:paraId="4ECFCC53" w14:textId="77777777" w:rsidR="000C2F9D" w:rsidRDefault="000C2F9D" w:rsidP="000C2F9D">
      <w:pPr>
        <w:bidi/>
        <w:jc w:val="both"/>
        <w:rPr>
          <w:rFonts w:cs="David" w:hint="cs"/>
          <w:rtl/>
        </w:rPr>
      </w:pPr>
    </w:p>
    <w:p w14:paraId="14DE7475" w14:textId="77777777" w:rsidR="000C2F9D" w:rsidRDefault="000C2F9D" w:rsidP="000C2F9D">
      <w:pPr>
        <w:bidi/>
        <w:jc w:val="both"/>
        <w:rPr>
          <w:rFonts w:cs="David" w:hint="cs"/>
          <w:rtl/>
        </w:rPr>
      </w:pPr>
      <w:r>
        <w:rPr>
          <w:rFonts w:cs="David" w:hint="cs"/>
          <w:rtl/>
        </w:rPr>
        <w:tab/>
        <w:t xml:space="preserve">אז השם שלו נמחק. ואם הוא היה יוזם יחיד </w:t>
      </w:r>
      <w:r>
        <w:rPr>
          <w:rFonts w:cs="David"/>
          <w:rtl/>
        </w:rPr>
        <w:t>–</w:t>
      </w:r>
      <w:r>
        <w:rPr>
          <w:rFonts w:cs="David" w:hint="cs"/>
          <w:rtl/>
        </w:rPr>
        <w:t xml:space="preserve"> ההצעה מתה.</w:t>
      </w:r>
    </w:p>
    <w:p w14:paraId="352659FD" w14:textId="77777777" w:rsidR="000C2F9D" w:rsidRDefault="000C2F9D" w:rsidP="000C2F9D">
      <w:pPr>
        <w:bidi/>
        <w:jc w:val="both"/>
        <w:rPr>
          <w:rFonts w:cs="David" w:hint="cs"/>
          <w:rtl/>
        </w:rPr>
      </w:pPr>
      <w:r>
        <w:rPr>
          <w:rFonts w:cs="David" w:hint="cs"/>
          <w:rtl/>
        </w:rPr>
        <w:t xml:space="preserve"> </w:t>
      </w:r>
    </w:p>
    <w:p w14:paraId="1B56FC34" w14:textId="77777777" w:rsidR="000C2F9D" w:rsidRPr="00172545" w:rsidRDefault="000C2F9D" w:rsidP="000C2F9D">
      <w:pPr>
        <w:bidi/>
        <w:jc w:val="both"/>
        <w:rPr>
          <w:rFonts w:cs="David" w:hint="cs"/>
          <w:u w:val="single"/>
          <w:rtl/>
        </w:rPr>
      </w:pPr>
      <w:r w:rsidRPr="00172545">
        <w:rPr>
          <w:rFonts w:cs="David" w:hint="cs"/>
          <w:u w:val="single"/>
          <w:rtl/>
        </w:rPr>
        <w:t>סהר פינטו:</w:t>
      </w:r>
    </w:p>
    <w:p w14:paraId="731620B1" w14:textId="77777777" w:rsidR="000C2F9D" w:rsidRDefault="000C2F9D" w:rsidP="000C2F9D">
      <w:pPr>
        <w:bidi/>
        <w:jc w:val="both"/>
        <w:rPr>
          <w:rFonts w:cs="David" w:hint="cs"/>
          <w:rtl/>
        </w:rPr>
      </w:pPr>
    </w:p>
    <w:p w14:paraId="32F12348" w14:textId="77777777" w:rsidR="000C2F9D" w:rsidRDefault="000C2F9D" w:rsidP="000C2F9D">
      <w:pPr>
        <w:bidi/>
        <w:jc w:val="both"/>
        <w:rPr>
          <w:rFonts w:cs="David" w:hint="cs"/>
          <w:rtl/>
        </w:rPr>
      </w:pPr>
      <w:r>
        <w:rPr>
          <w:rFonts w:cs="David" w:hint="cs"/>
          <w:rtl/>
        </w:rPr>
        <w:tab/>
        <w:t xml:space="preserve">אני חוזר ואומר, מה שדיברנו לפני חמש דקות כשניסיתי להסביר למה למצטרפים צריך לתת איזשהו מעמד </w:t>
      </w:r>
      <w:r>
        <w:rPr>
          <w:rFonts w:cs="David"/>
          <w:rtl/>
        </w:rPr>
        <w:t>–</w:t>
      </w:r>
      <w:r>
        <w:rPr>
          <w:rFonts w:cs="David" w:hint="cs"/>
          <w:rtl/>
        </w:rPr>
        <w:t xml:space="preserve"> הנימוק שלכם, שקיבלתי אותו, היה שהיוזם בחר להיות יוזם יחיד כדי שהוא יוכל לחזור בו מהחוק. פה יכול להיות שהוא רוצה שהחוק ימשיך. </w:t>
      </w:r>
    </w:p>
    <w:p w14:paraId="67E35A18" w14:textId="77777777" w:rsidR="000C2F9D" w:rsidRDefault="000C2F9D" w:rsidP="000C2F9D">
      <w:pPr>
        <w:bidi/>
        <w:jc w:val="both"/>
        <w:rPr>
          <w:rFonts w:cs="David" w:hint="cs"/>
          <w:rtl/>
        </w:rPr>
      </w:pPr>
    </w:p>
    <w:p w14:paraId="18043BDD" w14:textId="77777777" w:rsidR="000C2F9D" w:rsidRPr="00172545" w:rsidRDefault="000C2F9D" w:rsidP="000C2F9D">
      <w:pPr>
        <w:bidi/>
        <w:jc w:val="both"/>
        <w:rPr>
          <w:rFonts w:cs="David" w:hint="cs"/>
          <w:u w:val="single"/>
          <w:rtl/>
        </w:rPr>
      </w:pPr>
      <w:r w:rsidRPr="00172545">
        <w:rPr>
          <w:rFonts w:cs="David" w:hint="cs"/>
          <w:u w:val="single"/>
          <w:rtl/>
        </w:rPr>
        <w:t>קריאות:</w:t>
      </w:r>
    </w:p>
    <w:p w14:paraId="75794B66" w14:textId="77777777" w:rsidR="000C2F9D" w:rsidRDefault="000C2F9D" w:rsidP="000C2F9D">
      <w:pPr>
        <w:bidi/>
        <w:jc w:val="both"/>
        <w:rPr>
          <w:rFonts w:cs="David" w:hint="cs"/>
          <w:rtl/>
        </w:rPr>
      </w:pPr>
    </w:p>
    <w:p w14:paraId="494E7826" w14:textId="77777777" w:rsidR="000C2F9D" w:rsidRDefault="000C2F9D" w:rsidP="000C2F9D">
      <w:pPr>
        <w:bidi/>
        <w:jc w:val="both"/>
        <w:rPr>
          <w:rFonts w:cs="David" w:hint="cs"/>
          <w:rtl/>
        </w:rPr>
      </w:pPr>
      <w:r>
        <w:rPr>
          <w:rFonts w:cs="David" w:hint="cs"/>
          <w:rtl/>
        </w:rPr>
        <w:tab/>
        <w:t xml:space="preserve">אבל מה נעשה שקרה משהו? שיחתים יוזמים אחרים. </w:t>
      </w:r>
    </w:p>
    <w:p w14:paraId="62641974" w14:textId="77777777" w:rsidR="000C2F9D" w:rsidRDefault="000C2F9D" w:rsidP="000C2F9D">
      <w:pPr>
        <w:bidi/>
        <w:jc w:val="both"/>
        <w:rPr>
          <w:rFonts w:cs="David" w:hint="cs"/>
          <w:rtl/>
        </w:rPr>
      </w:pPr>
    </w:p>
    <w:p w14:paraId="35315434"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078194B" w14:textId="77777777" w:rsidR="000C2F9D" w:rsidRDefault="000C2F9D" w:rsidP="000C2F9D">
      <w:pPr>
        <w:bidi/>
        <w:jc w:val="both"/>
        <w:rPr>
          <w:rFonts w:cs="David" w:hint="cs"/>
          <w:u w:val="single"/>
          <w:rtl/>
        </w:rPr>
      </w:pPr>
    </w:p>
    <w:p w14:paraId="5A6F3A3F" w14:textId="77777777" w:rsidR="000C2F9D" w:rsidRDefault="000C2F9D" w:rsidP="000C2F9D">
      <w:pPr>
        <w:bidi/>
        <w:jc w:val="both"/>
        <w:rPr>
          <w:rFonts w:cs="David" w:hint="cs"/>
          <w:rtl/>
        </w:rPr>
      </w:pPr>
      <w:r>
        <w:rPr>
          <w:rFonts w:cs="David" w:hint="cs"/>
          <w:rtl/>
        </w:rPr>
        <w:tab/>
        <w:t xml:space="preserve">אני מבטיח לך שכשאני אסיים את כהונתי פה יהיו לי כל כך הרבה חוקים שאני ארצה שהם ימשיכו, זה ברור לי. מה אני יכול לעשות? אבל אני כבר אהיה בחוץ, מה אני אעשה?  </w:t>
      </w:r>
    </w:p>
    <w:p w14:paraId="781A6138" w14:textId="77777777" w:rsidR="000C2F9D" w:rsidRDefault="000C2F9D" w:rsidP="000C2F9D">
      <w:pPr>
        <w:bidi/>
        <w:jc w:val="both"/>
        <w:rPr>
          <w:rFonts w:cs="David" w:hint="cs"/>
          <w:rtl/>
        </w:rPr>
      </w:pPr>
    </w:p>
    <w:p w14:paraId="2710957C" w14:textId="77777777" w:rsidR="000C2F9D" w:rsidRPr="00172545" w:rsidRDefault="000C2F9D" w:rsidP="000C2F9D">
      <w:pPr>
        <w:bidi/>
        <w:jc w:val="both"/>
        <w:rPr>
          <w:rFonts w:cs="David" w:hint="cs"/>
          <w:u w:val="single"/>
          <w:rtl/>
        </w:rPr>
      </w:pPr>
      <w:r w:rsidRPr="00172545">
        <w:rPr>
          <w:rFonts w:cs="David" w:hint="cs"/>
          <w:u w:val="single"/>
          <w:rtl/>
        </w:rPr>
        <w:t>סהר פינטו:</w:t>
      </w:r>
    </w:p>
    <w:p w14:paraId="42437E81" w14:textId="77777777" w:rsidR="000C2F9D" w:rsidRDefault="000C2F9D" w:rsidP="000C2F9D">
      <w:pPr>
        <w:bidi/>
        <w:jc w:val="both"/>
        <w:rPr>
          <w:rFonts w:cs="David" w:hint="cs"/>
          <w:rtl/>
        </w:rPr>
      </w:pPr>
    </w:p>
    <w:p w14:paraId="3258E724" w14:textId="77777777" w:rsidR="000C2F9D" w:rsidRDefault="000C2F9D" w:rsidP="000C2F9D">
      <w:pPr>
        <w:bidi/>
        <w:jc w:val="both"/>
        <w:rPr>
          <w:rFonts w:cs="David" w:hint="cs"/>
          <w:rtl/>
        </w:rPr>
      </w:pPr>
      <w:r>
        <w:rPr>
          <w:rFonts w:cs="David" w:hint="cs"/>
          <w:rtl/>
        </w:rPr>
        <w:tab/>
        <w:t xml:space="preserve">זה טעות שברגע שיהיה חוק משמעותי ויעבדו עליו שנתיים, ואחרי זה הוא ייפול. למשל </w:t>
      </w:r>
      <w:r>
        <w:rPr>
          <w:rFonts w:cs="David"/>
          <w:rtl/>
        </w:rPr>
        <w:t>–</w:t>
      </w:r>
      <w:r>
        <w:rPr>
          <w:rFonts w:cs="David" w:hint="cs"/>
          <w:rtl/>
        </w:rPr>
        <w:t xml:space="preserve"> חוק הפדופיליה שעובדים עליו קשה, והיוזם היחיד, מחר יתפתחו עניינים משפטיים שלא קשורים למשכן הזה, והיוזם היחיד  לא יהיה חבר כנסת - - </w:t>
      </w:r>
    </w:p>
    <w:p w14:paraId="17A82679" w14:textId="77777777" w:rsidR="000C2F9D" w:rsidRDefault="000C2F9D" w:rsidP="000C2F9D">
      <w:pPr>
        <w:bidi/>
        <w:jc w:val="both"/>
        <w:rPr>
          <w:rFonts w:cs="David" w:hint="cs"/>
          <w:rtl/>
        </w:rPr>
      </w:pPr>
    </w:p>
    <w:p w14:paraId="28D8B3FE"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C7DEE6B" w14:textId="77777777" w:rsidR="000C2F9D" w:rsidRDefault="000C2F9D" w:rsidP="000C2F9D">
      <w:pPr>
        <w:bidi/>
        <w:jc w:val="both"/>
        <w:rPr>
          <w:rFonts w:cs="David" w:hint="cs"/>
          <w:u w:val="single"/>
          <w:rtl/>
        </w:rPr>
      </w:pPr>
    </w:p>
    <w:p w14:paraId="26303BDD" w14:textId="77777777" w:rsidR="000C2F9D" w:rsidRDefault="000C2F9D" w:rsidP="000C2F9D">
      <w:pPr>
        <w:bidi/>
        <w:jc w:val="both"/>
        <w:rPr>
          <w:rFonts w:cs="David" w:hint="cs"/>
          <w:rtl/>
        </w:rPr>
      </w:pPr>
      <w:r>
        <w:rPr>
          <w:rFonts w:cs="David" w:hint="cs"/>
          <w:rtl/>
        </w:rPr>
        <w:tab/>
        <w:t xml:space="preserve">אבל מה אפשר לעשות? </w:t>
      </w:r>
    </w:p>
    <w:p w14:paraId="23756195" w14:textId="77777777" w:rsidR="000C2F9D" w:rsidRDefault="000C2F9D" w:rsidP="000C2F9D">
      <w:pPr>
        <w:bidi/>
        <w:jc w:val="both"/>
        <w:rPr>
          <w:rFonts w:cs="David" w:hint="cs"/>
          <w:rtl/>
        </w:rPr>
      </w:pPr>
    </w:p>
    <w:p w14:paraId="692D51DD" w14:textId="77777777" w:rsidR="000C2F9D" w:rsidRPr="00526826" w:rsidRDefault="000C2F9D" w:rsidP="000C2F9D">
      <w:pPr>
        <w:bidi/>
        <w:jc w:val="both"/>
        <w:rPr>
          <w:rFonts w:cs="David" w:hint="cs"/>
          <w:u w:val="single"/>
          <w:rtl/>
        </w:rPr>
      </w:pPr>
      <w:r w:rsidRPr="00526826">
        <w:rPr>
          <w:rFonts w:cs="David" w:hint="cs"/>
          <w:u w:val="single"/>
          <w:rtl/>
        </w:rPr>
        <w:t>דורית ואג:</w:t>
      </w:r>
    </w:p>
    <w:p w14:paraId="0AAA8918" w14:textId="77777777" w:rsidR="000C2F9D" w:rsidRDefault="000C2F9D" w:rsidP="000C2F9D">
      <w:pPr>
        <w:bidi/>
        <w:jc w:val="both"/>
        <w:rPr>
          <w:rFonts w:cs="David" w:hint="cs"/>
          <w:rtl/>
        </w:rPr>
      </w:pPr>
    </w:p>
    <w:p w14:paraId="4B5A1038" w14:textId="77777777" w:rsidR="000C2F9D" w:rsidRDefault="000C2F9D" w:rsidP="000C2F9D">
      <w:pPr>
        <w:bidi/>
        <w:jc w:val="both"/>
        <w:rPr>
          <w:rFonts w:cs="David" w:hint="cs"/>
          <w:rtl/>
        </w:rPr>
      </w:pPr>
      <w:r>
        <w:rPr>
          <w:rFonts w:cs="David" w:hint="cs"/>
          <w:rtl/>
        </w:rPr>
        <w:tab/>
        <w:t xml:space="preserve">אין שם יוזם יחיד. </w:t>
      </w:r>
    </w:p>
    <w:p w14:paraId="592D1E84" w14:textId="77777777" w:rsidR="000C2F9D" w:rsidRDefault="000C2F9D" w:rsidP="000C2F9D">
      <w:pPr>
        <w:bidi/>
        <w:jc w:val="both"/>
        <w:rPr>
          <w:rFonts w:cs="David" w:hint="cs"/>
          <w:rtl/>
        </w:rPr>
      </w:pPr>
    </w:p>
    <w:p w14:paraId="32F8968E" w14:textId="77777777" w:rsidR="000C2F9D" w:rsidRPr="00172545" w:rsidRDefault="000C2F9D" w:rsidP="000C2F9D">
      <w:pPr>
        <w:bidi/>
        <w:jc w:val="both"/>
        <w:rPr>
          <w:rFonts w:cs="David" w:hint="cs"/>
          <w:u w:val="single"/>
          <w:rtl/>
        </w:rPr>
      </w:pPr>
      <w:r w:rsidRPr="00172545">
        <w:rPr>
          <w:rFonts w:cs="David" w:hint="cs"/>
          <w:u w:val="single"/>
          <w:rtl/>
        </w:rPr>
        <w:t>היו"ר יריב לוין:</w:t>
      </w:r>
    </w:p>
    <w:p w14:paraId="05B48EF2" w14:textId="77777777" w:rsidR="000C2F9D" w:rsidRDefault="000C2F9D" w:rsidP="000C2F9D">
      <w:pPr>
        <w:bidi/>
        <w:jc w:val="both"/>
        <w:rPr>
          <w:rFonts w:cs="David" w:hint="cs"/>
          <w:rtl/>
        </w:rPr>
      </w:pPr>
    </w:p>
    <w:p w14:paraId="7ADC86B8" w14:textId="77777777" w:rsidR="000C2F9D" w:rsidRDefault="000C2F9D" w:rsidP="000C2F9D">
      <w:pPr>
        <w:bidi/>
        <w:jc w:val="both"/>
        <w:rPr>
          <w:rFonts w:cs="David" w:hint="cs"/>
          <w:rtl/>
        </w:rPr>
      </w:pPr>
      <w:r>
        <w:rPr>
          <w:rFonts w:cs="David" w:hint="cs"/>
          <w:rtl/>
        </w:rPr>
        <w:tab/>
        <w:t xml:space="preserve">בואו נעשה דיכוטומיה ברורה: ההצטרפות היא הצהרת תמיכה, היא לא בעלות על החוק, היא לא יכולת להיכנס בנעלי היוזם.  </w:t>
      </w:r>
    </w:p>
    <w:p w14:paraId="79293282" w14:textId="77777777" w:rsidR="000C2F9D" w:rsidRDefault="000C2F9D" w:rsidP="000C2F9D">
      <w:pPr>
        <w:bidi/>
        <w:jc w:val="both"/>
        <w:rPr>
          <w:rFonts w:cs="David" w:hint="cs"/>
          <w:rtl/>
        </w:rPr>
      </w:pPr>
    </w:p>
    <w:p w14:paraId="3C839432" w14:textId="77777777" w:rsidR="000C2F9D" w:rsidRDefault="000C2F9D" w:rsidP="000C2F9D">
      <w:pPr>
        <w:bidi/>
        <w:jc w:val="both"/>
        <w:rPr>
          <w:rFonts w:cs="David" w:hint="cs"/>
          <w:rtl/>
        </w:rPr>
      </w:pPr>
    </w:p>
    <w:p w14:paraId="1ED91C74" w14:textId="77777777" w:rsidR="000C2F9D" w:rsidRPr="00172545" w:rsidRDefault="000C2F9D" w:rsidP="000C2F9D">
      <w:pPr>
        <w:bidi/>
        <w:jc w:val="both"/>
        <w:rPr>
          <w:rFonts w:cs="David" w:hint="cs"/>
          <w:u w:val="single"/>
          <w:rtl/>
        </w:rPr>
      </w:pPr>
      <w:r w:rsidRPr="00172545">
        <w:rPr>
          <w:rFonts w:cs="David" w:hint="cs"/>
          <w:u w:val="single"/>
          <w:rtl/>
        </w:rPr>
        <w:t>סהר פינטו:</w:t>
      </w:r>
    </w:p>
    <w:p w14:paraId="0A256343" w14:textId="77777777" w:rsidR="000C2F9D" w:rsidRDefault="000C2F9D" w:rsidP="000C2F9D">
      <w:pPr>
        <w:bidi/>
        <w:jc w:val="both"/>
        <w:rPr>
          <w:rFonts w:cs="David" w:hint="cs"/>
          <w:rtl/>
        </w:rPr>
      </w:pPr>
    </w:p>
    <w:p w14:paraId="575DC200" w14:textId="77777777" w:rsidR="000C2F9D" w:rsidRDefault="000C2F9D" w:rsidP="000C2F9D">
      <w:pPr>
        <w:bidi/>
        <w:jc w:val="both"/>
        <w:rPr>
          <w:rFonts w:cs="David" w:hint="cs"/>
          <w:rtl/>
        </w:rPr>
      </w:pPr>
      <w:r>
        <w:rPr>
          <w:rFonts w:cs="David" w:hint="cs"/>
          <w:rtl/>
        </w:rPr>
        <w:tab/>
        <w:t xml:space="preserve">אבל אם קורה משהו, כמו שאמרת </w:t>
      </w:r>
      <w:r>
        <w:rPr>
          <w:rFonts w:cs="David"/>
          <w:rtl/>
        </w:rPr>
        <w:t>–</w:t>
      </w:r>
      <w:r>
        <w:rPr>
          <w:rFonts w:cs="David" w:hint="cs"/>
          <w:rtl/>
        </w:rPr>
        <w:t xml:space="preserve"> אל רצוני. </w:t>
      </w:r>
    </w:p>
    <w:p w14:paraId="42E870D6" w14:textId="77777777" w:rsidR="000C2F9D" w:rsidRDefault="000C2F9D" w:rsidP="000C2F9D">
      <w:pPr>
        <w:bidi/>
        <w:jc w:val="both"/>
        <w:rPr>
          <w:rFonts w:cs="David" w:hint="cs"/>
          <w:rtl/>
        </w:rPr>
      </w:pPr>
    </w:p>
    <w:p w14:paraId="6A3D9EBA" w14:textId="77777777" w:rsidR="000C2F9D" w:rsidRPr="00172545" w:rsidRDefault="000C2F9D" w:rsidP="000C2F9D">
      <w:pPr>
        <w:bidi/>
        <w:jc w:val="both"/>
        <w:rPr>
          <w:rFonts w:cs="David" w:hint="cs"/>
          <w:u w:val="single"/>
          <w:rtl/>
        </w:rPr>
      </w:pPr>
      <w:r w:rsidRPr="00172545">
        <w:rPr>
          <w:rFonts w:cs="David" w:hint="cs"/>
          <w:u w:val="single"/>
          <w:rtl/>
        </w:rPr>
        <w:t>היו"ר יריב לוין:</w:t>
      </w:r>
    </w:p>
    <w:p w14:paraId="58FF2F5E" w14:textId="77777777" w:rsidR="000C2F9D" w:rsidRDefault="000C2F9D" w:rsidP="000C2F9D">
      <w:pPr>
        <w:bidi/>
        <w:jc w:val="both"/>
        <w:rPr>
          <w:rFonts w:cs="David" w:hint="cs"/>
          <w:rtl/>
        </w:rPr>
      </w:pPr>
    </w:p>
    <w:p w14:paraId="50C91545" w14:textId="77777777" w:rsidR="000C2F9D" w:rsidRDefault="000C2F9D" w:rsidP="000C2F9D">
      <w:pPr>
        <w:bidi/>
        <w:jc w:val="both"/>
        <w:rPr>
          <w:rFonts w:cs="David" w:hint="cs"/>
          <w:rtl/>
        </w:rPr>
      </w:pPr>
      <w:r>
        <w:rPr>
          <w:rFonts w:cs="David" w:hint="cs"/>
          <w:rtl/>
        </w:rPr>
        <w:tab/>
        <w:t xml:space="preserve">אז קרה. מה לעשות? אנשים את כל זה יצטרכו לקחת בחשבון. </w:t>
      </w:r>
    </w:p>
    <w:p w14:paraId="4D41D607" w14:textId="77777777" w:rsidR="000C2F9D" w:rsidRDefault="000C2F9D" w:rsidP="000C2F9D">
      <w:pPr>
        <w:bidi/>
        <w:jc w:val="both"/>
        <w:rPr>
          <w:rFonts w:cs="David" w:hint="cs"/>
          <w:rtl/>
        </w:rPr>
      </w:pPr>
    </w:p>
    <w:p w14:paraId="71BC9BD6"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6BB36404" w14:textId="77777777" w:rsidR="000C2F9D" w:rsidRDefault="000C2F9D" w:rsidP="000C2F9D">
      <w:pPr>
        <w:bidi/>
        <w:jc w:val="both"/>
        <w:rPr>
          <w:rFonts w:cs="David" w:hint="cs"/>
          <w:u w:val="single"/>
          <w:rtl/>
        </w:rPr>
      </w:pPr>
    </w:p>
    <w:p w14:paraId="5C10D048" w14:textId="77777777" w:rsidR="000C2F9D" w:rsidRDefault="000C2F9D" w:rsidP="000C2F9D">
      <w:pPr>
        <w:bidi/>
        <w:jc w:val="both"/>
        <w:rPr>
          <w:rFonts w:cs="David" w:hint="cs"/>
          <w:rtl/>
        </w:rPr>
      </w:pPr>
      <w:r>
        <w:rPr>
          <w:rFonts w:cs="David" w:hint="cs"/>
          <w:rtl/>
        </w:rPr>
        <w:tab/>
        <w:t xml:space="preserve">מה יקרה במצב כזה? הצעת החוק יימחק. קח חבר כנסת אחר, הוא יגיש את הצעת החוק, יבקש פטור מחובת הנחה, ינמק, יגיע לוועדה, ויגיד את הדברים. הוא אפילו יבוא עם נוסח יותר טוב. </w:t>
      </w:r>
    </w:p>
    <w:p w14:paraId="0C134A7A" w14:textId="77777777" w:rsidR="000C2F9D" w:rsidRDefault="000C2F9D" w:rsidP="000C2F9D">
      <w:pPr>
        <w:bidi/>
        <w:jc w:val="both"/>
        <w:rPr>
          <w:rFonts w:cs="David" w:hint="cs"/>
          <w:rtl/>
        </w:rPr>
      </w:pPr>
    </w:p>
    <w:p w14:paraId="5B1CE882" w14:textId="77777777" w:rsidR="000C2F9D" w:rsidRPr="00172545" w:rsidRDefault="000C2F9D" w:rsidP="000C2F9D">
      <w:pPr>
        <w:bidi/>
        <w:jc w:val="both"/>
        <w:rPr>
          <w:rFonts w:cs="David" w:hint="cs"/>
          <w:u w:val="single"/>
          <w:rtl/>
        </w:rPr>
      </w:pPr>
      <w:r w:rsidRPr="00172545">
        <w:rPr>
          <w:rFonts w:cs="David" w:hint="cs"/>
          <w:u w:val="single"/>
          <w:rtl/>
        </w:rPr>
        <w:t>היו"ר יריב לוין:</w:t>
      </w:r>
    </w:p>
    <w:p w14:paraId="7F10BA49" w14:textId="77777777" w:rsidR="000C2F9D" w:rsidRDefault="000C2F9D" w:rsidP="000C2F9D">
      <w:pPr>
        <w:bidi/>
        <w:jc w:val="both"/>
        <w:rPr>
          <w:rFonts w:cs="David" w:hint="cs"/>
          <w:rtl/>
        </w:rPr>
      </w:pPr>
    </w:p>
    <w:p w14:paraId="3FC77469" w14:textId="77777777" w:rsidR="000C2F9D" w:rsidRDefault="000C2F9D" w:rsidP="000C2F9D">
      <w:pPr>
        <w:bidi/>
        <w:jc w:val="both"/>
        <w:rPr>
          <w:rFonts w:cs="David" w:hint="cs"/>
          <w:rtl/>
        </w:rPr>
      </w:pPr>
      <w:r>
        <w:rPr>
          <w:rFonts w:cs="David" w:hint="cs"/>
          <w:rtl/>
        </w:rPr>
        <w:tab/>
        <w:t xml:space="preserve">נכון. עזוב, אני לא רואה בזה בעיה.  </w:t>
      </w:r>
    </w:p>
    <w:p w14:paraId="61C9BD94" w14:textId="77777777" w:rsidR="000C2F9D" w:rsidRDefault="000C2F9D" w:rsidP="000C2F9D">
      <w:pPr>
        <w:bidi/>
        <w:jc w:val="both"/>
        <w:rPr>
          <w:rFonts w:cs="David" w:hint="cs"/>
          <w:rtl/>
        </w:rPr>
      </w:pPr>
    </w:p>
    <w:p w14:paraId="137AC404" w14:textId="77777777" w:rsidR="000C2F9D" w:rsidRPr="00E03C2C" w:rsidRDefault="000C2F9D" w:rsidP="000C2F9D">
      <w:pPr>
        <w:keepNext/>
        <w:bidi/>
        <w:jc w:val="both"/>
        <w:rPr>
          <w:rFonts w:cs="David" w:hint="cs"/>
          <w:u w:val="single"/>
          <w:rtl/>
        </w:rPr>
      </w:pPr>
      <w:r w:rsidRPr="00E03C2C">
        <w:rPr>
          <w:rFonts w:cs="David" w:hint="cs"/>
          <w:u w:val="single"/>
          <w:rtl/>
        </w:rPr>
        <w:t>ירדנה מלר-הורוביץ:</w:t>
      </w:r>
    </w:p>
    <w:p w14:paraId="67BE7A7C" w14:textId="77777777" w:rsidR="000C2F9D" w:rsidRDefault="000C2F9D" w:rsidP="000C2F9D">
      <w:pPr>
        <w:bidi/>
        <w:jc w:val="both"/>
        <w:rPr>
          <w:rFonts w:cs="David" w:hint="cs"/>
          <w:rtl/>
        </w:rPr>
      </w:pPr>
    </w:p>
    <w:p w14:paraId="116DC742" w14:textId="77777777" w:rsidR="000C2F9D" w:rsidRDefault="000C2F9D" w:rsidP="000C2F9D">
      <w:pPr>
        <w:bidi/>
        <w:jc w:val="both"/>
        <w:rPr>
          <w:rFonts w:cs="David" w:hint="cs"/>
          <w:rtl/>
        </w:rPr>
      </w:pPr>
      <w:r>
        <w:rPr>
          <w:rFonts w:cs="David" w:hint="cs"/>
          <w:rtl/>
        </w:rPr>
        <w:tab/>
        <w:t xml:space="preserve"> חוק הפסיכולוגים, שעבר, שהיה במקור של ברזניץ, הוא פרש </w:t>
      </w:r>
      <w:r>
        <w:rPr>
          <w:rFonts w:cs="David"/>
          <w:rtl/>
        </w:rPr>
        <w:t>–</w:t>
      </w:r>
      <w:r>
        <w:rPr>
          <w:rFonts w:cs="David" w:hint="cs"/>
          <w:rtl/>
        </w:rPr>
        <w:t xml:space="preserve"> החוק מת. חידשו אותו השנה. והוא עבר, ועבר מהר מאד יחסית, בגלל שכבר היו דיונים. </w:t>
      </w:r>
    </w:p>
    <w:p w14:paraId="3B81EB25" w14:textId="77777777" w:rsidR="000C2F9D" w:rsidRDefault="000C2F9D" w:rsidP="000C2F9D">
      <w:pPr>
        <w:bidi/>
        <w:jc w:val="both"/>
        <w:rPr>
          <w:rFonts w:cs="David" w:hint="cs"/>
          <w:rtl/>
        </w:rPr>
      </w:pPr>
    </w:p>
    <w:p w14:paraId="0226BED1"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372F945" w14:textId="77777777" w:rsidR="000C2F9D" w:rsidRDefault="000C2F9D" w:rsidP="000C2F9D">
      <w:pPr>
        <w:bidi/>
        <w:jc w:val="both"/>
        <w:rPr>
          <w:rFonts w:cs="David" w:hint="cs"/>
          <w:u w:val="single"/>
          <w:rtl/>
        </w:rPr>
      </w:pPr>
    </w:p>
    <w:p w14:paraId="0CD19F64" w14:textId="77777777" w:rsidR="000C2F9D" w:rsidRDefault="000C2F9D" w:rsidP="000C2F9D">
      <w:pPr>
        <w:bidi/>
        <w:jc w:val="both"/>
        <w:rPr>
          <w:rFonts w:cs="David" w:hint="cs"/>
          <w:rtl/>
        </w:rPr>
      </w:pPr>
      <w:r>
        <w:rPr>
          <w:rFonts w:cs="David" w:hint="cs"/>
          <w:rtl/>
        </w:rPr>
        <w:tab/>
        <w:t>זה הדבר הנכון לעשות, לא לייצר פה מצב אבסורדי שפתאום נולד איזה מין בעל בית שבכלל - -</w:t>
      </w:r>
    </w:p>
    <w:p w14:paraId="60DC8935" w14:textId="77777777" w:rsidR="000C2F9D" w:rsidRDefault="000C2F9D" w:rsidP="000C2F9D">
      <w:pPr>
        <w:bidi/>
        <w:jc w:val="both"/>
        <w:rPr>
          <w:rFonts w:cs="David" w:hint="cs"/>
          <w:rtl/>
        </w:rPr>
      </w:pPr>
    </w:p>
    <w:p w14:paraId="078893D8" w14:textId="77777777" w:rsidR="000C2F9D" w:rsidRDefault="000C2F9D" w:rsidP="000C2F9D">
      <w:pPr>
        <w:keepNext/>
        <w:bidi/>
        <w:jc w:val="both"/>
        <w:rPr>
          <w:rFonts w:cs="David" w:hint="cs"/>
          <w:rtl/>
        </w:rPr>
      </w:pPr>
      <w:r>
        <w:rPr>
          <w:rFonts w:cs="David" w:hint="cs"/>
          <w:u w:val="single"/>
          <w:rtl/>
        </w:rPr>
        <w:t>ארבל אסטרחן:</w:t>
      </w:r>
    </w:p>
    <w:p w14:paraId="1D9C73ED" w14:textId="77777777" w:rsidR="000C2F9D" w:rsidRDefault="000C2F9D" w:rsidP="000C2F9D">
      <w:pPr>
        <w:keepNext/>
        <w:bidi/>
        <w:jc w:val="both"/>
        <w:rPr>
          <w:rFonts w:cs="David" w:hint="cs"/>
          <w:rtl/>
        </w:rPr>
      </w:pPr>
    </w:p>
    <w:p w14:paraId="16181641" w14:textId="77777777" w:rsidR="000C2F9D" w:rsidRDefault="000C2F9D" w:rsidP="000C2F9D">
      <w:pPr>
        <w:bidi/>
        <w:jc w:val="both"/>
        <w:rPr>
          <w:rFonts w:cs="David" w:hint="cs"/>
          <w:rtl/>
        </w:rPr>
      </w:pPr>
      <w:r>
        <w:rPr>
          <w:rFonts w:cs="David" w:hint="cs"/>
          <w:rtl/>
        </w:rPr>
        <w:tab/>
        <w:t xml:space="preserve">סעיף קטן (ה) </w:t>
      </w:r>
      <w:r>
        <w:rPr>
          <w:rFonts w:cs="David"/>
          <w:rtl/>
        </w:rPr>
        <w:t>–</w:t>
      </w:r>
      <w:r>
        <w:rPr>
          <w:rFonts w:cs="David" w:hint="cs"/>
          <w:rtl/>
        </w:rPr>
        <w:t xml:space="preserve"> ניסינו לכתוב בצורה פשוטה יותר, למרות שזה גם טיפה מסובך, את הסעיפים שהיום כתובים בצורה הכי מסורבלת. יש את הנושא של מי שמונה לשר או סגן שר ומפסיק להיות שר ורוצה לחזור להיות מציע. אלה הוראות שהן היום מאד מסובכות. ניסינו לכתוב אותן בצורה יותר פשוטה, כי היום, לפני שהוא מתמנה הוא צריך להודיע - -</w:t>
      </w:r>
    </w:p>
    <w:p w14:paraId="351A7635" w14:textId="77777777" w:rsidR="000C2F9D" w:rsidRDefault="000C2F9D" w:rsidP="000C2F9D">
      <w:pPr>
        <w:bidi/>
        <w:jc w:val="both"/>
        <w:rPr>
          <w:rFonts w:cs="David" w:hint="cs"/>
          <w:rtl/>
        </w:rPr>
      </w:pPr>
    </w:p>
    <w:p w14:paraId="5335AABE"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CE40C8C" w14:textId="77777777" w:rsidR="000C2F9D" w:rsidRDefault="000C2F9D" w:rsidP="000C2F9D">
      <w:pPr>
        <w:bidi/>
        <w:jc w:val="both"/>
        <w:rPr>
          <w:rFonts w:cs="David" w:hint="cs"/>
          <w:u w:val="single"/>
          <w:rtl/>
        </w:rPr>
      </w:pPr>
    </w:p>
    <w:p w14:paraId="63C2224F" w14:textId="77777777" w:rsidR="000C2F9D" w:rsidRDefault="000C2F9D" w:rsidP="000C2F9D">
      <w:pPr>
        <w:bidi/>
        <w:jc w:val="both"/>
        <w:rPr>
          <w:rFonts w:cs="David" w:hint="cs"/>
          <w:rtl/>
        </w:rPr>
      </w:pPr>
      <w:r>
        <w:rPr>
          <w:rFonts w:cs="David" w:hint="cs"/>
          <w:rtl/>
        </w:rPr>
        <w:tab/>
        <w:t xml:space="preserve">זה דבר שהוא בלתי אפשרי. ראיתי שרים שהתמנו מהיום להיום. </w:t>
      </w:r>
    </w:p>
    <w:p w14:paraId="29AB2D88" w14:textId="77777777" w:rsidR="000C2F9D" w:rsidRDefault="000C2F9D" w:rsidP="000C2F9D">
      <w:pPr>
        <w:bidi/>
        <w:jc w:val="both"/>
        <w:rPr>
          <w:rFonts w:cs="David" w:hint="cs"/>
          <w:rtl/>
        </w:rPr>
      </w:pPr>
    </w:p>
    <w:p w14:paraId="26FE8569" w14:textId="77777777" w:rsidR="000C2F9D" w:rsidRPr="00A4544D" w:rsidRDefault="000C2F9D" w:rsidP="000C2F9D">
      <w:pPr>
        <w:bidi/>
        <w:jc w:val="both"/>
        <w:rPr>
          <w:rFonts w:cs="David" w:hint="cs"/>
          <w:u w:val="single"/>
          <w:rtl/>
        </w:rPr>
      </w:pPr>
      <w:r w:rsidRPr="00A4544D">
        <w:rPr>
          <w:rFonts w:cs="David" w:hint="cs"/>
          <w:u w:val="single"/>
          <w:rtl/>
        </w:rPr>
        <w:t>קריאות:</w:t>
      </w:r>
    </w:p>
    <w:p w14:paraId="0D50E02B" w14:textId="77777777" w:rsidR="000C2F9D" w:rsidRDefault="000C2F9D" w:rsidP="000C2F9D">
      <w:pPr>
        <w:bidi/>
        <w:jc w:val="both"/>
        <w:rPr>
          <w:rFonts w:cs="David" w:hint="cs"/>
          <w:rtl/>
        </w:rPr>
      </w:pPr>
    </w:p>
    <w:p w14:paraId="72B48EFC" w14:textId="77777777" w:rsidR="000C2F9D" w:rsidRDefault="000C2F9D" w:rsidP="000C2F9D">
      <w:pPr>
        <w:bidi/>
        <w:jc w:val="both"/>
        <w:rPr>
          <w:rFonts w:cs="David" w:hint="cs"/>
          <w:rtl/>
        </w:rPr>
      </w:pPr>
      <w:r>
        <w:rPr>
          <w:rFonts w:cs="David" w:hint="cs"/>
          <w:rtl/>
        </w:rPr>
        <w:tab/>
        <w:t>- - -</w:t>
      </w:r>
    </w:p>
    <w:p w14:paraId="13DE50B0" w14:textId="77777777" w:rsidR="000C2F9D" w:rsidRDefault="000C2F9D" w:rsidP="000C2F9D">
      <w:pPr>
        <w:bidi/>
        <w:jc w:val="both"/>
        <w:rPr>
          <w:rFonts w:cs="David" w:hint="cs"/>
          <w:rtl/>
        </w:rPr>
      </w:pPr>
    </w:p>
    <w:p w14:paraId="52CA1C38" w14:textId="77777777" w:rsidR="000C2F9D" w:rsidRDefault="000C2F9D" w:rsidP="000C2F9D">
      <w:pPr>
        <w:keepNext/>
        <w:bidi/>
        <w:jc w:val="both"/>
        <w:rPr>
          <w:rFonts w:cs="David" w:hint="cs"/>
          <w:rtl/>
        </w:rPr>
      </w:pPr>
      <w:r>
        <w:rPr>
          <w:rFonts w:cs="David" w:hint="cs"/>
          <w:u w:val="single"/>
          <w:rtl/>
        </w:rPr>
        <w:t>ארבל אסטרחן:</w:t>
      </w:r>
    </w:p>
    <w:p w14:paraId="2EA97799" w14:textId="77777777" w:rsidR="000C2F9D" w:rsidRPr="00E97A5F" w:rsidRDefault="000C2F9D" w:rsidP="000C2F9D">
      <w:pPr>
        <w:keepNext/>
        <w:bidi/>
        <w:jc w:val="both"/>
        <w:rPr>
          <w:rFonts w:cs="David" w:hint="cs"/>
          <w:rtl/>
        </w:rPr>
      </w:pPr>
      <w:r>
        <w:rPr>
          <w:rFonts w:cs="David" w:hint="cs"/>
          <w:rtl/>
        </w:rPr>
        <w:tab/>
      </w:r>
    </w:p>
    <w:p w14:paraId="365DE799" w14:textId="77777777" w:rsidR="000C2F9D" w:rsidRDefault="000C2F9D" w:rsidP="000C2F9D">
      <w:pPr>
        <w:bidi/>
        <w:jc w:val="both"/>
        <w:rPr>
          <w:rFonts w:cs="David" w:hint="cs"/>
          <w:rtl/>
        </w:rPr>
      </w:pPr>
      <w:r>
        <w:rPr>
          <w:rFonts w:cs="David" w:hint="cs"/>
          <w:rtl/>
        </w:rPr>
        <w:tab/>
        <w:t xml:space="preserve">הכלל הוא שכאשר חבר כנסת מתמנה לשר או לסגן שר רואים אותו כאילו הוא חזר בו. כמובן </w:t>
      </w:r>
      <w:r>
        <w:rPr>
          <w:rFonts w:cs="David"/>
          <w:rtl/>
        </w:rPr>
        <w:t>–</w:t>
      </w:r>
      <w:r>
        <w:rPr>
          <w:rFonts w:cs="David" w:hint="cs"/>
          <w:rtl/>
        </w:rPr>
        <w:t xml:space="preserve"> לא יכול להיות שר או סגן שר שיש על שמו הצעות חוק בכנסת. זה ברור. </w:t>
      </w:r>
    </w:p>
    <w:p w14:paraId="4B8AA934" w14:textId="77777777" w:rsidR="000C2F9D" w:rsidRDefault="000C2F9D" w:rsidP="000C2F9D">
      <w:pPr>
        <w:bidi/>
        <w:jc w:val="both"/>
        <w:rPr>
          <w:rFonts w:cs="David" w:hint="cs"/>
          <w:rtl/>
        </w:rPr>
      </w:pPr>
    </w:p>
    <w:p w14:paraId="218A1AD1" w14:textId="77777777" w:rsidR="000C2F9D" w:rsidRDefault="000C2F9D" w:rsidP="000C2F9D">
      <w:pPr>
        <w:bidi/>
        <w:jc w:val="both"/>
        <w:rPr>
          <w:rFonts w:cs="David" w:hint="cs"/>
          <w:rtl/>
        </w:rPr>
      </w:pPr>
      <w:r>
        <w:rPr>
          <w:rFonts w:cs="David" w:hint="cs"/>
          <w:rtl/>
        </w:rPr>
        <w:tab/>
        <w:t xml:space="preserve">עכשיו אומרים כך: כאשר הוא מפסיק להיות שר או סגן שר, ונשאר חבר כנסת, הוא רשאי לחזור ולהיות מציע של הצעת חוק, ברור שזו הצעת חוק שהוא היה המציע שלה, ותכף אשאל לגבי מצטרף </w:t>
      </w:r>
      <w:r>
        <w:rPr>
          <w:rFonts w:cs="David"/>
          <w:rtl/>
        </w:rPr>
        <w:t>–</w:t>
      </w:r>
      <w:r>
        <w:rPr>
          <w:rFonts w:cs="David" w:hint="cs"/>
          <w:rtl/>
        </w:rPr>
        <w:t xml:space="preserve"> בהודעה, "כאמור בסעיף קטן (ב), כלומר </w:t>
      </w:r>
      <w:r>
        <w:rPr>
          <w:rFonts w:cs="David"/>
          <w:rtl/>
        </w:rPr>
        <w:t>–</w:t>
      </w:r>
      <w:r>
        <w:rPr>
          <w:rFonts w:cs="David" w:hint="cs"/>
          <w:rtl/>
        </w:rPr>
        <w:t xml:space="preserve"> ליו"ר הכנסת וליו"ר הוועדה". כמובן </w:t>
      </w:r>
      <w:r>
        <w:rPr>
          <w:rFonts w:cs="David"/>
          <w:rtl/>
        </w:rPr>
        <w:t>–</w:t>
      </w:r>
      <w:r>
        <w:rPr>
          <w:rFonts w:cs="David" w:hint="cs"/>
          <w:rtl/>
        </w:rPr>
        <w:t xml:space="preserve"> רק אם זו הצעת חוק שלא עברה. </w:t>
      </w:r>
    </w:p>
    <w:p w14:paraId="4A337F1E" w14:textId="77777777" w:rsidR="000C2F9D" w:rsidRDefault="000C2F9D" w:rsidP="000C2F9D">
      <w:pPr>
        <w:bidi/>
        <w:jc w:val="both"/>
        <w:rPr>
          <w:rFonts w:cs="David" w:hint="cs"/>
          <w:rtl/>
        </w:rPr>
      </w:pPr>
    </w:p>
    <w:p w14:paraId="34A08EC5"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E91F27D" w14:textId="77777777" w:rsidR="000C2F9D" w:rsidRDefault="000C2F9D" w:rsidP="000C2F9D">
      <w:pPr>
        <w:bidi/>
        <w:jc w:val="both"/>
        <w:rPr>
          <w:rFonts w:cs="David" w:hint="cs"/>
          <w:u w:val="single"/>
          <w:rtl/>
        </w:rPr>
      </w:pPr>
    </w:p>
    <w:p w14:paraId="10104D80" w14:textId="77777777" w:rsidR="000C2F9D" w:rsidRDefault="000C2F9D" w:rsidP="000C2F9D">
      <w:pPr>
        <w:bidi/>
        <w:jc w:val="both"/>
        <w:rPr>
          <w:rFonts w:cs="David" w:hint="cs"/>
          <w:rtl/>
        </w:rPr>
      </w:pPr>
      <w:r>
        <w:rPr>
          <w:rFonts w:cs="David" w:hint="cs"/>
          <w:rtl/>
        </w:rPr>
        <w:tab/>
        <w:t xml:space="preserve">כמובן </w:t>
      </w:r>
      <w:r>
        <w:rPr>
          <w:rFonts w:cs="David"/>
          <w:rtl/>
        </w:rPr>
        <w:t>–</w:t>
      </w:r>
      <w:r>
        <w:rPr>
          <w:rFonts w:cs="David" w:hint="cs"/>
          <w:rtl/>
        </w:rPr>
        <w:t xml:space="preserve"> אם זה קיים כשמישהו פורש מלהיות שר או סגן שר. </w:t>
      </w:r>
    </w:p>
    <w:p w14:paraId="5C79E1CB" w14:textId="77777777" w:rsidR="000C2F9D" w:rsidRDefault="000C2F9D" w:rsidP="000C2F9D">
      <w:pPr>
        <w:bidi/>
        <w:jc w:val="both"/>
        <w:rPr>
          <w:rFonts w:cs="David" w:hint="cs"/>
          <w:rtl/>
        </w:rPr>
      </w:pPr>
    </w:p>
    <w:p w14:paraId="4AD80EB9" w14:textId="77777777" w:rsidR="000C2F9D" w:rsidRDefault="000C2F9D" w:rsidP="000C2F9D">
      <w:pPr>
        <w:keepNext/>
        <w:bidi/>
        <w:jc w:val="both"/>
        <w:rPr>
          <w:rFonts w:cs="David" w:hint="cs"/>
          <w:rtl/>
        </w:rPr>
      </w:pPr>
      <w:r>
        <w:rPr>
          <w:rFonts w:cs="David" w:hint="cs"/>
          <w:u w:val="single"/>
          <w:rtl/>
        </w:rPr>
        <w:t>ארבל אסטרחן:</w:t>
      </w:r>
    </w:p>
    <w:p w14:paraId="5DB9B136" w14:textId="77777777" w:rsidR="000C2F9D" w:rsidRPr="00E97A5F" w:rsidRDefault="000C2F9D" w:rsidP="000C2F9D">
      <w:pPr>
        <w:keepNext/>
        <w:bidi/>
        <w:jc w:val="both"/>
        <w:rPr>
          <w:rFonts w:cs="David" w:hint="cs"/>
          <w:rtl/>
        </w:rPr>
      </w:pPr>
      <w:r>
        <w:rPr>
          <w:rFonts w:cs="David" w:hint="cs"/>
          <w:rtl/>
        </w:rPr>
        <w:tab/>
      </w:r>
    </w:p>
    <w:p w14:paraId="37D054EF" w14:textId="77777777" w:rsidR="000C2F9D" w:rsidRDefault="000C2F9D" w:rsidP="000C2F9D">
      <w:pPr>
        <w:bidi/>
        <w:jc w:val="both"/>
        <w:rPr>
          <w:rFonts w:cs="David" w:hint="cs"/>
          <w:rtl/>
        </w:rPr>
      </w:pPr>
      <w:r>
        <w:rPr>
          <w:rFonts w:cs="David" w:hint="cs"/>
          <w:rtl/>
        </w:rPr>
        <w:tab/>
        <w:t xml:space="preserve">תכף נראה שזה יכול לחול גם בכנסת הבאה, רציפות. </w:t>
      </w:r>
    </w:p>
    <w:p w14:paraId="4E573961" w14:textId="77777777" w:rsidR="000C2F9D" w:rsidRDefault="000C2F9D" w:rsidP="000C2F9D">
      <w:pPr>
        <w:bidi/>
        <w:jc w:val="both"/>
        <w:rPr>
          <w:rFonts w:cs="David" w:hint="cs"/>
          <w:rtl/>
        </w:rPr>
      </w:pPr>
    </w:p>
    <w:p w14:paraId="03410EF1" w14:textId="77777777" w:rsidR="000C2F9D" w:rsidRDefault="000C2F9D" w:rsidP="000C2F9D">
      <w:pPr>
        <w:bidi/>
        <w:jc w:val="both"/>
        <w:rPr>
          <w:rFonts w:cs="David" w:hint="cs"/>
          <w:rtl/>
        </w:rPr>
      </w:pPr>
      <w:r>
        <w:rPr>
          <w:rFonts w:cs="David" w:hint="cs"/>
          <w:rtl/>
        </w:rPr>
        <w:tab/>
        <w:t xml:space="preserve">"עם מסירת ההודעה ליושב ראש הכנסת יוחזר שמו להצעת החוק ויופיע ברשימת היוזמים או המצטרפים לפי סדר שמו לפני מינויו". פה, כשהוא מתמנה הוא לא צריך להודיע כלום, זה אוטומטי. כשהוא חוזר הוא צריך להודיע אם הוא רוצה. זה מצב פשוט, שהוא יותר פשוט ממה שקיים היום </w:t>
      </w:r>
      <w:r>
        <w:rPr>
          <w:rFonts w:cs="David"/>
          <w:rtl/>
        </w:rPr>
        <w:t>–</w:t>
      </w:r>
      <w:r>
        <w:rPr>
          <w:rFonts w:cs="David" w:hint="cs"/>
          <w:rtl/>
        </w:rPr>
        <w:t xml:space="preserve"> היום הוא צריך להודיע על זה לפני המינוי. </w:t>
      </w:r>
    </w:p>
    <w:p w14:paraId="71E6D8B6" w14:textId="77777777" w:rsidR="000C2F9D" w:rsidRDefault="000C2F9D" w:rsidP="000C2F9D">
      <w:pPr>
        <w:bidi/>
        <w:jc w:val="both"/>
        <w:rPr>
          <w:rFonts w:cs="David" w:hint="cs"/>
          <w:rtl/>
        </w:rPr>
      </w:pPr>
    </w:p>
    <w:p w14:paraId="4014C1EB" w14:textId="77777777" w:rsidR="000C2F9D" w:rsidRDefault="000C2F9D" w:rsidP="000C2F9D">
      <w:pPr>
        <w:bidi/>
        <w:jc w:val="both"/>
        <w:rPr>
          <w:rFonts w:cs="David" w:hint="cs"/>
          <w:rtl/>
        </w:rPr>
      </w:pPr>
      <w:r>
        <w:rPr>
          <w:rFonts w:cs="David" w:hint="cs"/>
          <w:rtl/>
        </w:rPr>
        <w:tab/>
        <w:t xml:space="preserve">אם הוא היה מציע יחיד הוא יכול להודיע </w:t>
      </w:r>
      <w:r>
        <w:rPr>
          <w:rFonts w:cs="David"/>
          <w:rtl/>
        </w:rPr>
        <w:t>–</w:t>
      </w:r>
      <w:r>
        <w:rPr>
          <w:rFonts w:cs="David" w:hint="cs"/>
          <w:rtl/>
        </w:rPr>
        <w:t xml:space="preserve"> אבל פה אנחנו צריכים  שהוא יודיע את זה לפני המינוי </w:t>
      </w:r>
      <w:r>
        <w:rPr>
          <w:rFonts w:cs="David"/>
          <w:rtl/>
        </w:rPr>
        <w:t>–</w:t>
      </w:r>
      <w:r>
        <w:rPr>
          <w:rFonts w:cs="David" w:hint="cs"/>
          <w:rtl/>
        </w:rPr>
        <w:t xml:space="preserve"> שהוא מעביר את זה לחבר כנסת אחר. </w:t>
      </w:r>
    </w:p>
    <w:p w14:paraId="77603241" w14:textId="77777777" w:rsidR="000C2F9D" w:rsidRDefault="000C2F9D" w:rsidP="000C2F9D">
      <w:pPr>
        <w:bidi/>
        <w:jc w:val="both"/>
        <w:rPr>
          <w:rFonts w:cs="David" w:hint="cs"/>
          <w:rtl/>
        </w:rPr>
      </w:pPr>
    </w:p>
    <w:p w14:paraId="4074D84E" w14:textId="77777777" w:rsidR="000C2F9D" w:rsidRDefault="000C2F9D" w:rsidP="000C2F9D">
      <w:pPr>
        <w:bidi/>
        <w:jc w:val="both"/>
        <w:rPr>
          <w:rFonts w:cs="David" w:hint="cs"/>
          <w:rtl/>
        </w:rPr>
      </w:pPr>
    </w:p>
    <w:p w14:paraId="5D9B095E"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FC33D9B" w14:textId="77777777" w:rsidR="000C2F9D" w:rsidRDefault="000C2F9D" w:rsidP="000C2F9D">
      <w:pPr>
        <w:bidi/>
        <w:jc w:val="both"/>
        <w:rPr>
          <w:rFonts w:cs="David" w:hint="cs"/>
          <w:u w:val="single"/>
          <w:rtl/>
        </w:rPr>
      </w:pPr>
    </w:p>
    <w:p w14:paraId="201F30B6" w14:textId="77777777" w:rsidR="000C2F9D" w:rsidRDefault="000C2F9D" w:rsidP="000C2F9D">
      <w:pPr>
        <w:bidi/>
        <w:jc w:val="both"/>
        <w:rPr>
          <w:rFonts w:cs="David" w:hint="cs"/>
          <w:rtl/>
        </w:rPr>
      </w:pPr>
      <w:r>
        <w:rPr>
          <w:rFonts w:cs="David" w:hint="cs"/>
          <w:rtl/>
        </w:rPr>
        <w:tab/>
        <w:t xml:space="preserve">שהסכים בכתב. </w:t>
      </w:r>
    </w:p>
    <w:p w14:paraId="679C81F1" w14:textId="77777777" w:rsidR="000C2F9D" w:rsidRDefault="000C2F9D" w:rsidP="000C2F9D">
      <w:pPr>
        <w:bidi/>
        <w:jc w:val="both"/>
        <w:rPr>
          <w:rFonts w:cs="David" w:hint="cs"/>
          <w:rtl/>
        </w:rPr>
      </w:pPr>
    </w:p>
    <w:p w14:paraId="7A31F3DB" w14:textId="77777777" w:rsidR="000C2F9D" w:rsidRDefault="000C2F9D" w:rsidP="000C2F9D">
      <w:pPr>
        <w:keepNext/>
        <w:bidi/>
        <w:jc w:val="both"/>
        <w:rPr>
          <w:rFonts w:cs="David" w:hint="cs"/>
          <w:rtl/>
        </w:rPr>
      </w:pPr>
      <w:r>
        <w:rPr>
          <w:rFonts w:cs="David" w:hint="cs"/>
          <w:u w:val="single"/>
          <w:rtl/>
        </w:rPr>
        <w:t>ארבל אסטרחן:</w:t>
      </w:r>
    </w:p>
    <w:p w14:paraId="69651BAE" w14:textId="77777777" w:rsidR="000C2F9D" w:rsidRPr="00E97A5F" w:rsidRDefault="000C2F9D" w:rsidP="000C2F9D">
      <w:pPr>
        <w:keepNext/>
        <w:bidi/>
        <w:jc w:val="both"/>
        <w:rPr>
          <w:rFonts w:cs="David" w:hint="cs"/>
          <w:rtl/>
        </w:rPr>
      </w:pPr>
      <w:r>
        <w:rPr>
          <w:rFonts w:cs="David" w:hint="cs"/>
          <w:rtl/>
        </w:rPr>
        <w:tab/>
      </w:r>
    </w:p>
    <w:p w14:paraId="66E3DD9E" w14:textId="77777777" w:rsidR="000C2F9D" w:rsidRDefault="000C2F9D" w:rsidP="000C2F9D">
      <w:pPr>
        <w:bidi/>
        <w:jc w:val="both"/>
        <w:rPr>
          <w:rFonts w:cs="David" w:hint="cs"/>
          <w:rtl/>
        </w:rPr>
      </w:pPr>
      <w:r>
        <w:rPr>
          <w:rFonts w:cs="David" w:hint="cs"/>
          <w:rtl/>
        </w:rPr>
        <w:tab/>
        <w:t xml:space="preserve">זה קרה הרבה פעמים. </w:t>
      </w:r>
    </w:p>
    <w:p w14:paraId="4EB9D675" w14:textId="77777777" w:rsidR="000C2F9D" w:rsidRDefault="000C2F9D" w:rsidP="000C2F9D">
      <w:pPr>
        <w:bidi/>
        <w:jc w:val="both"/>
        <w:rPr>
          <w:rFonts w:cs="David" w:hint="cs"/>
          <w:rtl/>
        </w:rPr>
      </w:pPr>
    </w:p>
    <w:p w14:paraId="4A651B19" w14:textId="77777777" w:rsidR="000C2F9D" w:rsidRPr="00526826" w:rsidRDefault="000C2F9D" w:rsidP="000C2F9D">
      <w:pPr>
        <w:bidi/>
        <w:jc w:val="both"/>
        <w:rPr>
          <w:rFonts w:cs="David" w:hint="cs"/>
          <w:u w:val="single"/>
          <w:rtl/>
        </w:rPr>
      </w:pPr>
      <w:r w:rsidRPr="00526826">
        <w:rPr>
          <w:rFonts w:cs="David" w:hint="cs"/>
          <w:u w:val="single"/>
          <w:rtl/>
        </w:rPr>
        <w:t>דוד רותם:</w:t>
      </w:r>
    </w:p>
    <w:p w14:paraId="23CD6AB2" w14:textId="77777777" w:rsidR="000C2F9D" w:rsidRDefault="000C2F9D" w:rsidP="000C2F9D">
      <w:pPr>
        <w:bidi/>
        <w:jc w:val="both"/>
        <w:rPr>
          <w:rFonts w:cs="David" w:hint="cs"/>
          <w:rtl/>
        </w:rPr>
      </w:pPr>
    </w:p>
    <w:p w14:paraId="1A82F5A0" w14:textId="77777777" w:rsidR="000C2F9D" w:rsidRDefault="000C2F9D" w:rsidP="000C2F9D">
      <w:pPr>
        <w:bidi/>
        <w:jc w:val="both"/>
        <w:rPr>
          <w:rFonts w:cs="David" w:hint="cs"/>
          <w:rtl/>
        </w:rPr>
      </w:pPr>
      <w:r>
        <w:rPr>
          <w:rFonts w:cs="David" w:hint="cs"/>
          <w:rtl/>
        </w:rPr>
        <w:tab/>
        <w:t xml:space="preserve">זה גם קרה הרבה פעמים שזה לא קרה. </w:t>
      </w:r>
    </w:p>
    <w:p w14:paraId="2D15AF20" w14:textId="77777777" w:rsidR="000C2F9D" w:rsidRDefault="000C2F9D" w:rsidP="000C2F9D">
      <w:pPr>
        <w:bidi/>
        <w:jc w:val="both"/>
        <w:rPr>
          <w:rFonts w:cs="David" w:hint="cs"/>
          <w:rtl/>
        </w:rPr>
      </w:pPr>
    </w:p>
    <w:p w14:paraId="33EC3AB7" w14:textId="77777777" w:rsidR="000C2F9D" w:rsidRDefault="000C2F9D" w:rsidP="000C2F9D">
      <w:pPr>
        <w:keepNext/>
        <w:bidi/>
        <w:jc w:val="both"/>
        <w:rPr>
          <w:rFonts w:cs="David" w:hint="cs"/>
          <w:rtl/>
        </w:rPr>
      </w:pPr>
      <w:r>
        <w:rPr>
          <w:rFonts w:cs="David" w:hint="cs"/>
          <w:u w:val="single"/>
          <w:rtl/>
        </w:rPr>
        <w:t>ארבל אסטרחן:</w:t>
      </w:r>
    </w:p>
    <w:p w14:paraId="08953B07" w14:textId="77777777" w:rsidR="000C2F9D" w:rsidRPr="00E97A5F" w:rsidRDefault="000C2F9D" w:rsidP="000C2F9D">
      <w:pPr>
        <w:keepNext/>
        <w:bidi/>
        <w:jc w:val="both"/>
        <w:rPr>
          <w:rFonts w:cs="David" w:hint="cs"/>
          <w:rtl/>
        </w:rPr>
      </w:pPr>
      <w:r>
        <w:rPr>
          <w:rFonts w:cs="David" w:hint="cs"/>
          <w:rtl/>
        </w:rPr>
        <w:tab/>
      </w:r>
    </w:p>
    <w:p w14:paraId="60062607" w14:textId="77777777" w:rsidR="000C2F9D" w:rsidRDefault="000C2F9D" w:rsidP="000C2F9D">
      <w:pPr>
        <w:bidi/>
        <w:jc w:val="both"/>
        <w:rPr>
          <w:rFonts w:cs="David" w:hint="cs"/>
          <w:rtl/>
        </w:rPr>
      </w:pPr>
      <w:r>
        <w:rPr>
          <w:rFonts w:cs="David" w:hint="cs"/>
          <w:rtl/>
        </w:rPr>
        <w:tab/>
        <w:t xml:space="preserve">אז מתי אתה רוצה שהוא יודיע את זה, כשהוא כבר שר? </w:t>
      </w:r>
    </w:p>
    <w:p w14:paraId="66EDB401" w14:textId="77777777" w:rsidR="000C2F9D" w:rsidRDefault="000C2F9D" w:rsidP="000C2F9D">
      <w:pPr>
        <w:bidi/>
        <w:jc w:val="both"/>
        <w:rPr>
          <w:rFonts w:cs="David" w:hint="cs"/>
          <w:rtl/>
        </w:rPr>
      </w:pPr>
    </w:p>
    <w:p w14:paraId="481F85EB" w14:textId="77777777" w:rsidR="000C2F9D" w:rsidRPr="00526826" w:rsidRDefault="000C2F9D" w:rsidP="000C2F9D">
      <w:pPr>
        <w:bidi/>
        <w:jc w:val="both"/>
        <w:rPr>
          <w:rFonts w:cs="David" w:hint="cs"/>
          <w:u w:val="single"/>
          <w:rtl/>
        </w:rPr>
      </w:pPr>
      <w:r w:rsidRPr="00526826">
        <w:rPr>
          <w:rFonts w:cs="David" w:hint="cs"/>
          <w:u w:val="single"/>
          <w:rtl/>
        </w:rPr>
        <w:t>תמר כנפו:</w:t>
      </w:r>
    </w:p>
    <w:p w14:paraId="7C61765D" w14:textId="77777777" w:rsidR="000C2F9D" w:rsidRDefault="000C2F9D" w:rsidP="000C2F9D">
      <w:pPr>
        <w:bidi/>
        <w:jc w:val="both"/>
        <w:rPr>
          <w:rFonts w:cs="David" w:hint="cs"/>
          <w:rtl/>
        </w:rPr>
      </w:pPr>
    </w:p>
    <w:p w14:paraId="4206C080" w14:textId="77777777" w:rsidR="000C2F9D" w:rsidRDefault="000C2F9D" w:rsidP="000C2F9D">
      <w:pPr>
        <w:bidi/>
        <w:jc w:val="both"/>
        <w:rPr>
          <w:rFonts w:cs="David" w:hint="cs"/>
          <w:rtl/>
        </w:rPr>
      </w:pPr>
      <w:r>
        <w:rPr>
          <w:rFonts w:cs="David" w:hint="cs"/>
          <w:rtl/>
        </w:rPr>
        <w:tab/>
        <w:t xml:space="preserve">תני לו שבוע? </w:t>
      </w:r>
    </w:p>
    <w:p w14:paraId="1813CBF0" w14:textId="77777777" w:rsidR="000C2F9D" w:rsidRDefault="000C2F9D" w:rsidP="000C2F9D">
      <w:pPr>
        <w:bidi/>
        <w:jc w:val="both"/>
        <w:rPr>
          <w:rFonts w:cs="David" w:hint="cs"/>
          <w:rtl/>
        </w:rPr>
      </w:pPr>
    </w:p>
    <w:p w14:paraId="4A837D12"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3161EEEF" w14:textId="77777777" w:rsidR="000C2F9D" w:rsidRDefault="000C2F9D" w:rsidP="000C2F9D">
      <w:pPr>
        <w:bidi/>
        <w:jc w:val="both"/>
        <w:rPr>
          <w:rFonts w:cs="David" w:hint="cs"/>
          <w:u w:val="single"/>
          <w:rtl/>
        </w:rPr>
      </w:pPr>
    </w:p>
    <w:p w14:paraId="15182709" w14:textId="77777777" w:rsidR="000C2F9D" w:rsidRDefault="000C2F9D" w:rsidP="000C2F9D">
      <w:pPr>
        <w:bidi/>
        <w:jc w:val="both"/>
        <w:rPr>
          <w:rFonts w:cs="David" w:hint="cs"/>
          <w:rtl/>
        </w:rPr>
      </w:pPr>
      <w:r>
        <w:rPr>
          <w:rFonts w:cs="David" w:hint="cs"/>
          <w:rtl/>
        </w:rPr>
        <w:tab/>
        <w:t xml:space="preserve">אני הייתי נותן לו שבוע. </w:t>
      </w:r>
    </w:p>
    <w:p w14:paraId="5A9E4070" w14:textId="77777777" w:rsidR="000C2F9D" w:rsidRDefault="000C2F9D" w:rsidP="000C2F9D">
      <w:pPr>
        <w:bidi/>
        <w:jc w:val="both"/>
        <w:rPr>
          <w:rFonts w:cs="David" w:hint="cs"/>
          <w:rtl/>
        </w:rPr>
      </w:pPr>
    </w:p>
    <w:p w14:paraId="041ADD10" w14:textId="77777777" w:rsidR="000C2F9D" w:rsidRPr="00526826" w:rsidRDefault="000C2F9D" w:rsidP="000C2F9D">
      <w:pPr>
        <w:bidi/>
        <w:jc w:val="both"/>
        <w:rPr>
          <w:rFonts w:cs="David" w:hint="cs"/>
          <w:u w:val="single"/>
          <w:rtl/>
        </w:rPr>
      </w:pPr>
      <w:r w:rsidRPr="00526826">
        <w:rPr>
          <w:rFonts w:cs="David" w:hint="cs"/>
          <w:u w:val="single"/>
          <w:rtl/>
        </w:rPr>
        <w:t>קריאות:</w:t>
      </w:r>
    </w:p>
    <w:p w14:paraId="159F5029" w14:textId="77777777" w:rsidR="000C2F9D" w:rsidRDefault="000C2F9D" w:rsidP="000C2F9D">
      <w:pPr>
        <w:bidi/>
        <w:jc w:val="both"/>
        <w:rPr>
          <w:rFonts w:cs="David" w:hint="cs"/>
          <w:rtl/>
        </w:rPr>
      </w:pPr>
    </w:p>
    <w:p w14:paraId="1BD2E1DB"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042F4170" w14:textId="77777777" w:rsidR="000C2F9D" w:rsidRDefault="000C2F9D" w:rsidP="000C2F9D">
      <w:pPr>
        <w:bidi/>
        <w:jc w:val="both"/>
        <w:rPr>
          <w:rFonts w:cs="David" w:hint="cs"/>
          <w:rtl/>
        </w:rPr>
      </w:pPr>
    </w:p>
    <w:p w14:paraId="23EE25FA" w14:textId="77777777" w:rsidR="000C2F9D" w:rsidRPr="00526826" w:rsidRDefault="000C2F9D" w:rsidP="000C2F9D">
      <w:pPr>
        <w:bidi/>
        <w:jc w:val="both"/>
        <w:rPr>
          <w:rFonts w:cs="David" w:hint="cs"/>
          <w:u w:val="single"/>
          <w:rtl/>
        </w:rPr>
      </w:pPr>
      <w:r w:rsidRPr="00526826">
        <w:rPr>
          <w:rFonts w:cs="David" w:hint="cs"/>
          <w:u w:val="single"/>
          <w:rtl/>
        </w:rPr>
        <w:t>דוד רותם:</w:t>
      </w:r>
    </w:p>
    <w:p w14:paraId="0233BBD2" w14:textId="77777777" w:rsidR="000C2F9D" w:rsidRDefault="000C2F9D" w:rsidP="000C2F9D">
      <w:pPr>
        <w:bidi/>
        <w:jc w:val="both"/>
        <w:rPr>
          <w:rFonts w:cs="David" w:hint="cs"/>
          <w:rtl/>
        </w:rPr>
      </w:pPr>
    </w:p>
    <w:p w14:paraId="15B90C28" w14:textId="77777777" w:rsidR="000C2F9D" w:rsidRDefault="000C2F9D" w:rsidP="000C2F9D">
      <w:pPr>
        <w:bidi/>
        <w:jc w:val="both"/>
        <w:rPr>
          <w:rFonts w:cs="David" w:hint="cs"/>
          <w:rtl/>
        </w:rPr>
      </w:pPr>
      <w:r>
        <w:rPr>
          <w:rFonts w:cs="David" w:hint="cs"/>
          <w:rtl/>
        </w:rPr>
        <w:tab/>
        <w:t xml:space="preserve">אני הייתי נותן לו שבוע. </w:t>
      </w:r>
    </w:p>
    <w:p w14:paraId="77141C18" w14:textId="77777777" w:rsidR="000C2F9D" w:rsidRDefault="000C2F9D" w:rsidP="000C2F9D">
      <w:pPr>
        <w:bidi/>
        <w:jc w:val="both"/>
        <w:rPr>
          <w:rFonts w:cs="David" w:hint="cs"/>
          <w:rtl/>
        </w:rPr>
      </w:pPr>
    </w:p>
    <w:p w14:paraId="5986B316"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F914243" w14:textId="77777777" w:rsidR="000C2F9D" w:rsidRDefault="000C2F9D" w:rsidP="000C2F9D">
      <w:pPr>
        <w:bidi/>
        <w:jc w:val="both"/>
        <w:rPr>
          <w:rFonts w:cs="David" w:hint="cs"/>
          <w:u w:val="single"/>
          <w:rtl/>
        </w:rPr>
      </w:pPr>
    </w:p>
    <w:p w14:paraId="22A7D411" w14:textId="77777777" w:rsidR="000C2F9D" w:rsidRDefault="000C2F9D" w:rsidP="000C2F9D">
      <w:pPr>
        <w:bidi/>
        <w:jc w:val="both"/>
        <w:rPr>
          <w:rFonts w:cs="David" w:hint="cs"/>
          <w:rtl/>
        </w:rPr>
      </w:pPr>
      <w:r>
        <w:rPr>
          <w:rFonts w:cs="David" w:hint="cs"/>
          <w:rtl/>
        </w:rPr>
        <w:tab/>
        <w:t xml:space="preserve">אז קבענו פה שבוע. זה הגיוני. </w:t>
      </w:r>
    </w:p>
    <w:p w14:paraId="1B7F4DD8" w14:textId="77777777" w:rsidR="000C2F9D" w:rsidRDefault="000C2F9D" w:rsidP="000C2F9D">
      <w:pPr>
        <w:bidi/>
        <w:jc w:val="both"/>
        <w:rPr>
          <w:rFonts w:cs="David" w:hint="cs"/>
          <w:rtl/>
        </w:rPr>
      </w:pPr>
    </w:p>
    <w:p w14:paraId="7DDA1DBF" w14:textId="77777777" w:rsidR="000C2F9D" w:rsidRDefault="000C2F9D" w:rsidP="000C2F9D">
      <w:pPr>
        <w:keepNext/>
        <w:bidi/>
        <w:jc w:val="both"/>
        <w:rPr>
          <w:rFonts w:cs="David" w:hint="cs"/>
          <w:rtl/>
        </w:rPr>
      </w:pPr>
      <w:r>
        <w:rPr>
          <w:rFonts w:cs="David" w:hint="cs"/>
          <w:u w:val="single"/>
          <w:rtl/>
        </w:rPr>
        <w:t>ארבל אסטרחן:</w:t>
      </w:r>
    </w:p>
    <w:p w14:paraId="33B43720" w14:textId="77777777" w:rsidR="000C2F9D" w:rsidRPr="00E97A5F" w:rsidRDefault="000C2F9D" w:rsidP="000C2F9D">
      <w:pPr>
        <w:keepNext/>
        <w:bidi/>
        <w:jc w:val="both"/>
        <w:rPr>
          <w:rFonts w:cs="David" w:hint="cs"/>
          <w:rtl/>
        </w:rPr>
      </w:pPr>
      <w:r>
        <w:rPr>
          <w:rFonts w:cs="David" w:hint="cs"/>
          <w:rtl/>
        </w:rPr>
        <w:tab/>
      </w:r>
    </w:p>
    <w:p w14:paraId="23B3A184" w14:textId="77777777" w:rsidR="000C2F9D" w:rsidRDefault="000C2F9D" w:rsidP="000C2F9D">
      <w:pPr>
        <w:bidi/>
        <w:jc w:val="both"/>
        <w:rPr>
          <w:rFonts w:cs="David" w:hint="cs"/>
          <w:rtl/>
        </w:rPr>
      </w:pPr>
      <w:r>
        <w:rPr>
          <w:rFonts w:cs="David" w:hint="cs"/>
          <w:rtl/>
        </w:rPr>
        <w:tab/>
        <w:t xml:space="preserve">מה הוא יכול להודיע? הוא יכול להודיע שחבר כנסת אחר, שרשאי להגיש הצעות חוק </w:t>
      </w:r>
      <w:r>
        <w:rPr>
          <w:rFonts w:cs="David"/>
          <w:rtl/>
        </w:rPr>
        <w:t>–</w:t>
      </w:r>
      <w:r>
        <w:rPr>
          <w:rFonts w:cs="David" w:hint="cs"/>
          <w:rtl/>
        </w:rPr>
        <w:t xml:space="preserve"> הכוונה היא שאינו שר או סגן שר ואינו מושעה </w:t>
      </w:r>
      <w:r>
        <w:rPr>
          <w:rFonts w:cs="David"/>
          <w:rtl/>
        </w:rPr>
        <w:t>–</w:t>
      </w:r>
      <w:r>
        <w:rPr>
          <w:rFonts w:cs="David" w:hint="cs"/>
          <w:rtl/>
        </w:rPr>
        <w:t xml:space="preserve"> שיסכים לכך בכתב, יהיה יוזם במקומו,  ואז זה לא עם מינויו אלא </w:t>
      </w:r>
      <w:r>
        <w:rPr>
          <w:rFonts w:cs="David"/>
          <w:rtl/>
        </w:rPr>
        <w:t>–</w:t>
      </w:r>
      <w:r>
        <w:rPr>
          <w:rFonts w:cs="David" w:hint="cs"/>
          <w:rtl/>
        </w:rPr>
        <w:t xml:space="preserve"> "עם מסירת ההודעה, יראו את חבר הכנסת שעליו הודיע כיוזם. זה רק אם הוא יוזם יחיד. </w:t>
      </w:r>
    </w:p>
    <w:p w14:paraId="3D480518" w14:textId="77777777" w:rsidR="000C2F9D" w:rsidRDefault="000C2F9D" w:rsidP="000C2F9D">
      <w:pPr>
        <w:bidi/>
        <w:jc w:val="both"/>
        <w:rPr>
          <w:rFonts w:cs="David" w:hint="cs"/>
          <w:rtl/>
        </w:rPr>
      </w:pPr>
    </w:p>
    <w:p w14:paraId="0EF82FC8" w14:textId="77777777" w:rsidR="000C2F9D" w:rsidRDefault="000C2F9D" w:rsidP="000C2F9D">
      <w:pPr>
        <w:bidi/>
        <w:jc w:val="both"/>
        <w:rPr>
          <w:rFonts w:cs="David" w:hint="cs"/>
          <w:rtl/>
        </w:rPr>
      </w:pPr>
    </w:p>
    <w:p w14:paraId="624DB8C3" w14:textId="77777777" w:rsidR="000C2F9D" w:rsidRDefault="000C2F9D" w:rsidP="000C2F9D">
      <w:pPr>
        <w:keepNext/>
        <w:bidi/>
        <w:jc w:val="both"/>
        <w:rPr>
          <w:rFonts w:cs="David" w:hint="cs"/>
          <w:rtl/>
        </w:rPr>
      </w:pPr>
      <w:r>
        <w:rPr>
          <w:rFonts w:cs="David" w:hint="cs"/>
          <w:rtl/>
        </w:rPr>
        <w:tab/>
        <w:t xml:space="preserve">עכשיו, אם הוא לא הודיע כלום אבל הוא חוזר להיות חבר כנסת רגיל </w:t>
      </w:r>
      <w:r>
        <w:rPr>
          <w:rFonts w:cs="David"/>
          <w:rtl/>
        </w:rPr>
        <w:t>–</w:t>
      </w:r>
      <w:r>
        <w:rPr>
          <w:rFonts w:cs="David" w:hint="cs"/>
          <w:rtl/>
        </w:rPr>
        <w:t xml:space="preserve"> זה יחול בין אם הוא היה מציע יחיד ובין אם הוא לא היה מציע יחיד. </w:t>
      </w:r>
    </w:p>
    <w:p w14:paraId="5AB5F804" w14:textId="77777777" w:rsidR="000C2F9D" w:rsidRDefault="000C2F9D" w:rsidP="000C2F9D">
      <w:pPr>
        <w:bidi/>
        <w:jc w:val="both"/>
        <w:rPr>
          <w:rFonts w:cs="David" w:hint="cs"/>
          <w:rtl/>
        </w:rPr>
      </w:pPr>
    </w:p>
    <w:p w14:paraId="11F88FDE" w14:textId="77777777" w:rsidR="000C2F9D" w:rsidRDefault="000C2F9D" w:rsidP="000C2F9D">
      <w:pPr>
        <w:bidi/>
        <w:jc w:val="both"/>
        <w:rPr>
          <w:rFonts w:cs="David" w:hint="cs"/>
          <w:rtl/>
        </w:rPr>
      </w:pPr>
    </w:p>
    <w:p w14:paraId="07B3E608"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1B8C8518" w14:textId="77777777" w:rsidR="000C2F9D" w:rsidRDefault="000C2F9D" w:rsidP="000C2F9D">
      <w:pPr>
        <w:bidi/>
        <w:jc w:val="both"/>
        <w:rPr>
          <w:rFonts w:cs="David" w:hint="cs"/>
          <w:u w:val="single"/>
          <w:rtl/>
        </w:rPr>
      </w:pPr>
    </w:p>
    <w:p w14:paraId="78DAA86E" w14:textId="77777777" w:rsidR="000C2F9D" w:rsidRDefault="000C2F9D" w:rsidP="000C2F9D">
      <w:pPr>
        <w:bidi/>
        <w:jc w:val="both"/>
        <w:rPr>
          <w:rFonts w:cs="David" w:hint="cs"/>
          <w:rtl/>
        </w:rPr>
      </w:pPr>
      <w:r>
        <w:rPr>
          <w:rFonts w:cs="David" w:hint="cs"/>
          <w:rtl/>
        </w:rPr>
        <w:tab/>
        <w:t xml:space="preserve">זה מה שנקרא </w:t>
      </w:r>
      <w:r>
        <w:rPr>
          <w:rFonts w:cs="David"/>
          <w:rtl/>
        </w:rPr>
        <w:t>–</w:t>
      </w:r>
      <w:r>
        <w:rPr>
          <w:rFonts w:cs="David" w:hint="cs"/>
          <w:rtl/>
        </w:rPr>
        <w:t xml:space="preserve"> חוק נורבגי קטן. </w:t>
      </w:r>
    </w:p>
    <w:p w14:paraId="777C856F" w14:textId="77777777" w:rsidR="000C2F9D" w:rsidRDefault="000C2F9D" w:rsidP="000C2F9D">
      <w:pPr>
        <w:bidi/>
        <w:jc w:val="both"/>
        <w:rPr>
          <w:rFonts w:cs="David" w:hint="cs"/>
          <w:rtl/>
        </w:rPr>
      </w:pPr>
    </w:p>
    <w:p w14:paraId="7F17EEBA" w14:textId="77777777" w:rsidR="000C2F9D" w:rsidRPr="005B7C2D" w:rsidRDefault="000C2F9D" w:rsidP="000C2F9D">
      <w:pPr>
        <w:bidi/>
        <w:jc w:val="both"/>
        <w:rPr>
          <w:rFonts w:cs="David" w:hint="cs"/>
          <w:u w:val="single"/>
          <w:rtl/>
        </w:rPr>
      </w:pPr>
      <w:r w:rsidRPr="005B7C2D">
        <w:rPr>
          <w:rFonts w:cs="David" w:hint="cs"/>
          <w:u w:val="single"/>
          <w:rtl/>
        </w:rPr>
        <w:t>ארבל אסטרחן:</w:t>
      </w:r>
    </w:p>
    <w:p w14:paraId="542E5C11" w14:textId="77777777" w:rsidR="000C2F9D" w:rsidRDefault="000C2F9D" w:rsidP="000C2F9D">
      <w:pPr>
        <w:bidi/>
        <w:jc w:val="both"/>
        <w:rPr>
          <w:rFonts w:cs="David" w:hint="cs"/>
          <w:rtl/>
        </w:rPr>
      </w:pPr>
    </w:p>
    <w:p w14:paraId="118ED3D1" w14:textId="77777777" w:rsidR="000C2F9D" w:rsidRDefault="000C2F9D" w:rsidP="000C2F9D">
      <w:pPr>
        <w:bidi/>
        <w:jc w:val="both"/>
        <w:rPr>
          <w:rFonts w:cs="David" w:hint="cs"/>
          <w:rtl/>
        </w:rPr>
      </w:pPr>
      <w:r>
        <w:rPr>
          <w:rFonts w:cs="David" w:hint="cs"/>
          <w:rtl/>
        </w:rPr>
        <w:tab/>
        <w:t xml:space="preserve">אם הוא היה יוזם יחיד והודיע שהוא מעביר למישהו אחר, עדיין מחזירים את השם שלו לפני מי שעליו הוא הודיע, ושניהם יישארו. אם הוא לא הודיע, זה יחזור רק עם השם שלו. </w:t>
      </w:r>
    </w:p>
    <w:p w14:paraId="2F60B206" w14:textId="77777777" w:rsidR="000C2F9D" w:rsidRDefault="000C2F9D" w:rsidP="000C2F9D">
      <w:pPr>
        <w:bidi/>
        <w:jc w:val="both"/>
        <w:rPr>
          <w:rFonts w:cs="David" w:hint="cs"/>
          <w:rtl/>
        </w:rPr>
      </w:pPr>
    </w:p>
    <w:p w14:paraId="2B9A5364" w14:textId="77777777" w:rsidR="000C2F9D" w:rsidRPr="005B7C2D" w:rsidRDefault="000C2F9D" w:rsidP="000C2F9D">
      <w:pPr>
        <w:bidi/>
        <w:jc w:val="both"/>
        <w:rPr>
          <w:rFonts w:cs="David" w:hint="cs"/>
          <w:u w:val="single"/>
          <w:rtl/>
        </w:rPr>
      </w:pPr>
      <w:r w:rsidRPr="005B7C2D">
        <w:rPr>
          <w:rFonts w:cs="David" w:hint="cs"/>
          <w:u w:val="single"/>
          <w:rtl/>
        </w:rPr>
        <w:t>היו"ר יריב לוין:</w:t>
      </w:r>
    </w:p>
    <w:p w14:paraId="5A7DFA8B" w14:textId="77777777" w:rsidR="000C2F9D" w:rsidRDefault="000C2F9D" w:rsidP="000C2F9D">
      <w:pPr>
        <w:bidi/>
        <w:jc w:val="both"/>
        <w:rPr>
          <w:rFonts w:cs="David" w:hint="cs"/>
          <w:rtl/>
        </w:rPr>
      </w:pPr>
    </w:p>
    <w:p w14:paraId="2E0190D2" w14:textId="77777777" w:rsidR="000C2F9D" w:rsidRDefault="000C2F9D" w:rsidP="000C2F9D">
      <w:pPr>
        <w:bidi/>
        <w:jc w:val="both"/>
        <w:rPr>
          <w:rFonts w:cs="David" w:hint="cs"/>
          <w:rtl/>
        </w:rPr>
      </w:pPr>
      <w:r>
        <w:rPr>
          <w:rFonts w:cs="David" w:hint="cs"/>
          <w:rtl/>
        </w:rPr>
        <w:tab/>
        <w:t xml:space="preserve">לגמרי ברור. </w:t>
      </w:r>
    </w:p>
    <w:p w14:paraId="0D1D9877" w14:textId="77777777" w:rsidR="000C2F9D" w:rsidRDefault="000C2F9D" w:rsidP="000C2F9D">
      <w:pPr>
        <w:bidi/>
        <w:jc w:val="both"/>
        <w:rPr>
          <w:rFonts w:cs="David" w:hint="cs"/>
          <w:rtl/>
        </w:rPr>
      </w:pPr>
    </w:p>
    <w:p w14:paraId="436ECE58" w14:textId="77777777" w:rsidR="000C2F9D" w:rsidRPr="005B7C2D" w:rsidRDefault="000C2F9D" w:rsidP="000C2F9D">
      <w:pPr>
        <w:bidi/>
        <w:jc w:val="both"/>
        <w:rPr>
          <w:rFonts w:cs="David" w:hint="cs"/>
          <w:u w:val="single"/>
          <w:rtl/>
        </w:rPr>
      </w:pPr>
      <w:r w:rsidRPr="005B7C2D">
        <w:rPr>
          <w:rFonts w:cs="David" w:hint="cs"/>
          <w:u w:val="single"/>
          <w:rtl/>
        </w:rPr>
        <w:t>ארבל אסטרחן:</w:t>
      </w:r>
    </w:p>
    <w:p w14:paraId="0CEED9E4" w14:textId="77777777" w:rsidR="000C2F9D" w:rsidRDefault="000C2F9D" w:rsidP="000C2F9D">
      <w:pPr>
        <w:bidi/>
        <w:jc w:val="both"/>
        <w:rPr>
          <w:rFonts w:cs="David" w:hint="cs"/>
          <w:rtl/>
        </w:rPr>
      </w:pPr>
    </w:p>
    <w:p w14:paraId="4229C417" w14:textId="77777777" w:rsidR="000C2F9D" w:rsidRDefault="000C2F9D" w:rsidP="000C2F9D">
      <w:pPr>
        <w:bidi/>
        <w:jc w:val="both"/>
        <w:rPr>
          <w:rFonts w:cs="David" w:hint="cs"/>
          <w:rtl/>
        </w:rPr>
      </w:pPr>
      <w:r>
        <w:rPr>
          <w:rFonts w:cs="David" w:hint="cs"/>
          <w:rtl/>
        </w:rPr>
        <w:tab/>
        <w:t xml:space="preserve">אומרים לו </w:t>
      </w:r>
      <w:r>
        <w:rPr>
          <w:rFonts w:cs="David"/>
          <w:rtl/>
        </w:rPr>
        <w:t>–</w:t>
      </w:r>
      <w:r>
        <w:rPr>
          <w:rFonts w:cs="David" w:hint="cs"/>
          <w:rtl/>
        </w:rPr>
        <w:t xml:space="preserve"> אם אתה מעביר, אתה לא תחזור להיות. חשבנו שזה לא הוגן.</w:t>
      </w:r>
    </w:p>
    <w:p w14:paraId="57546C0A" w14:textId="77777777" w:rsidR="000C2F9D" w:rsidRDefault="000C2F9D" w:rsidP="000C2F9D">
      <w:pPr>
        <w:bidi/>
        <w:jc w:val="both"/>
        <w:rPr>
          <w:rFonts w:cs="David" w:hint="cs"/>
          <w:rtl/>
        </w:rPr>
      </w:pPr>
      <w:r>
        <w:rPr>
          <w:rFonts w:cs="David" w:hint="cs"/>
          <w:rtl/>
        </w:rPr>
        <w:t xml:space="preserve"> </w:t>
      </w:r>
    </w:p>
    <w:p w14:paraId="5CC192A0" w14:textId="77777777" w:rsidR="000C2F9D" w:rsidRDefault="000C2F9D" w:rsidP="000C2F9D">
      <w:pPr>
        <w:bidi/>
        <w:jc w:val="both"/>
        <w:rPr>
          <w:rFonts w:cs="David" w:hint="cs"/>
          <w:rtl/>
        </w:rPr>
      </w:pPr>
      <w:r>
        <w:rPr>
          <w:rFonts w:cs="David" w:hint="cs"/>
          <w:rtl/>
        </w:rPr>
        <w:tab/>
        <w:t xml:space="preserve">תשוב הצעת החוק לסדר היו </w:t>
      </w:r>
      <w:r>
        <w:rPr>
          <w:rFonts w:cs="David"/>
          <w:rtl/>
        </w:rPr>
        <w:t>–</w:t>
      </w:r>
      <w:r>
        <w:rPr>
          <w:rFonts w:cs="David" w:hint="cs"/>
          <w:rtl/>
        </w:rPr>
        <w:t xml:space="preserve"> ברגע שהוא יחזור להיות ח"כ ויודיע שהוא מבקש להחיות אותה. זה לא אוטומטי. </w:t>
      </w:r>
    </w:p>
    <w:p w14:paraId="0922D98C" w14:textId="77777777" w:rsidR="000C2F9D" w:rsidRDefault="000C2F9D" w:rsidP="000C2F9D">
      <w:pPr>
        <w:bidi/>
        <w:jc w:val="both"/>
        <w:rPr>
          <w:rFonts w:cs="David" w:hint="cs"/>
          <w:rtl/>
        </w:rPr>
      </w:pPr>
    </w:p>
    <w:p w14:paraId="19008609"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4422C742" w14:textId="77777777" w:rsidR="000C2F9D" w:rsidRDefault="000C2F9D" w:rsidP="000C2F9D">
      <w:pPr>
        <w:bidi/>
        <w:jc w:val="both"/>
        <w:rPr>
          <w:rFonts w:cs="David" w:hint="cs"/>
          <w:u w:val="single"/>
          <w:rtl/>
        </w:rPr>
      </w:pPr>
    </w:p>
    <w:p w14:paraId="05430D77" w14:textId="77777777" w:rsidR="000C2F9D" w:rsidRDefault="000C2F9D" w:rsidP="000C2F9D">
      <w:pPr>
        <w:bidi/>
        <w:jc w:val="both"/>
        <w:rPr>
          <w:rFonts w:cs="David" w:hint="cs"/>
          <w:rtl/>
        </w:rPr>
      </w:pPr>
      <w:r>
        <w:rPr>
          <w:rFonts w:cs="David" w:hint="cs"/>
          <w:rtl/>
        </w:rPr>
        <w:tab/>
        <w:t xml:space="preserve">חוק שרק הונח ועוד לא עברו 45 יום </w:t>
      </w:r>
      <w:r>
        <w:rPr>
          <w:rFonts w:cs="David"/>
          <w:rtl/>
        </w:rPr>
        <w:t>–</w:t>
      </w:r>
      <w:r>
        <w:rPr>
          <w:rFonts w:cs="David" w:hint="cs"/>
          <w:rtl/>
        </w:rPr>
        <w:t xml:space="preserve"> לדעתי צריך למות. הוא לא יכול להעביר אותו,  כי זה לא רציני. </w:t>
      </w:r>
    </w:p>
    <w:p w14:paraId="78684394" w14:textId="77777777" w:rsidR="000C2F9D" w:rsidRDefault="000C2F9D" w:rsidP="000C2F9D">
      <w:pPr>
        <w:bidi/>
        <w:jc w:val="both"/>
        <w:rPr>
          <w:rFonts w:cs="David" w:hint="cs"/>
          <w:rtl/>
        </w:rPr>
      </w:pPr>
    </w:p>
    <w:p w14:paraId="52F56B31"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C1E1C55" w14:textId="77777777" w:rsidR="000C2F9D" w:rsidRDefault="000C2F9D" w:rsidP="000C2F9D">
      <w:pPr>
        <w:bidi/>
        <w:jc w:val="both"/>
        <w:rPr>
          <w:rFonts w:cs="David" w:hint="cs"/>
          <w:u w:val="single"/>
          <w:rtl/>
        </w:rPr>
      </w:pPr>
    </w:p>
    <w:p w14:paraId="1A31A114" w14:textId="77777777" w:rsidR="000C2F9D" w:rsidRDefault="000C2F9D" w:rsidP="000C2F9D">
      <w:pPr>
        <w:bidi/>
        <w:jc w:val="both"/>
        <w:rPr>
          <w:rFonts w:cs="David" w:hint="cs"/>
          <w:rtl/>
        </w:rPr>
      </w:pPr>
      <w:r>
        <w:rPr>
          <w:rFonts w:cs="David" w:hint="cs"/>
          <w:rtl/>
        </w:rPr>
        <w:tab/>
        <w:t xml:space="preserve">אין טעם להיכנס לדקדוקי עניות. עזבו. בואו נעשה כללים פשוטים. </w:t>
      </w:r>
    </w:p>
    <w:p w14:paraId="7CFD3894" w14:textId="77777777" w:rsidR="000C2F9D" w:rsidRDefault="000C2F9D" w:rsidP="000C2F9D">
      <w:pPr>
        <w:bidi/>
        <w:jc w:val="both"/>
        <w:rPr>
          <w:rFonts w:cs="David" w:hint="cs"/>
          <w:rtl/>
        </w:rPr>
      </w:pPr>
    </w:p>
    <w:p w14:paraId="19708E70" w14:textId="77777777" w:rsidR="000C2F9D" w:rsidRDefault="000C2F9D" w:rsidP="000C2F9D">
      <w:pPr>
        <w:keepNext/>
        <w:bidi/>
        <w:jc w:val="both"/>
        <w:rPr>
          <w:rFonts w:cs="David" w:hint="cs"/>
          <w:rtl/>
        </w:rPr>
      </w:pPr>
      <w:r>
        <w:rPr>
          <w:rFonts w:cs="David" w:hint="cs"/>
          <w:u w:val="single"/>
          <w:rtl/>
        </w:rPr>
        <w:t>ארבל אסטרחן:</w:t>
      </w:r>
    </w:p>
    <w:p w14:paraId="0E151E28" w14:textId="77777777" w:rsidR="000C2F9D" w:rsidRDefault="000C2F9D" w:rsidP="000C2F9D">
      <w:pPr>
        <w:keepNext/>
        <w:bidi/>
        <w:jc w:val="both"/>
        <w:rPr>
          <w:rFonts w:cs="David" w:hint="cs"/>
          <w:rtl/>
        </w:rPr>
      </w:pPr>
    </w:p>
    <w:p w14:paraId="5B32923C" w14:textId="77777777" w:rsidR="000C2F9D" w:rsidRDefault="000C2F9D" w:rsidP="000C2F9D">
      <w:pPr>
        <w:keepNext/>
        <w:bidi/>
        <w:jc w:val="both"/>
        <w:rPr>
          <w:rFonts w:cs="David" w:hint="cs"/>
          <w:rtl/>
        </w:rPr>
      </w:pPr>
      <w:r>
        <w:rPr>
          <w:rFonts w:cs="David" w:hint="cs"/>
          <w:rtl/>
        </w:rPr>
        <w:tab/>
        <w:t xml:space="preserve">"(ו) (1) לעניין הצעת חוק שהוראות חוק הרציפות חלות עליה, רשאי חבר הכנסת שלא כיהן ברציפות בכנסת היוצאת ובכנסת הנכנסת לשוב להיות מציע...." </w:t>
      </w:r>
      <w:r>
        <w:rPr>
          <w:rFonts w:cs="David"/>
          <w:rtl/>
        </w:rPr>
        <w:t>–</w:t>
      </w:r>
      <w:r>
        <w:rPr>
          <w:rFonts w:cs="David" w:hint="cs"/>
          <w:rtl/>
        </w:rPr>
        <w:t xml:space="preserve"> הוא כיהן, נניח, עד סוף הכנסת,  בכנסת הבאה הוא לא נכנס ברצף, והיו לנו מקרים כאלה, והוא נכנס אחרי חצי שנה, ואז הוא רוצה להחיות את הצעת החוק, או שבכנסת הקודמת הוא היה שר ואז חזר, משהו מעין זה. אז הוא רשאי לשוב ולהיות מציע של הצעת החוק  שהציע בכנסת היוצא אף אם היה מציע יחיד.  זה גם קיים היום, העובדה שהוא יכול לחזור להיות המציע גם אם בינתיים נמחק שמו כי הוא הפסיק להיות חבר כנסת או שהוא מונה לשר או סגן שר והתחלפה הכנסת. </w:t>
      </w:r>
    </w:p>
    <w:p w14:paraId="3E21005B" w14:textId="77777777" w:rsidR="000C2F9D" w:rsidRDefault="000C2F9D" w:rsidP="000C2F9D">
      <w:pPr>
        <w:keepNext/>
        <w:bidi/>
        <w:jc w:val="both"/>
        <w:rPr>
          <w:rFonts w:cs="David" w:hint="cs"/>
          <w:rtl/>
        </w:rPr>
      </w:pPr>
    </w:p>
    <w:p w14:paraId="131786DE" w14:textId="77777777" w:rsidR="000C2F9D" w:rsidRDefault="000C2F9D" w:rsidP="000C2F9D">
      <w:pPr>
        <w:bidi/>
        <w:jc w:val="both"/>
        <w:rPr>
          <w:rFonts w:cs="David" w:hint="cs"/>
          <w:u w:val="single"/>
          <w:rtl/>
        </w:rPr>
      </w:pPr>
      <w:r>
        <w:rPr>
          <w:rFonts w:cs="David" w:hint="cs"/>
          <w:u w:val="single"/>
          <w:rtl/>
        </w:rPr>
        <w:t>דוד רותם</w:t>
      </w:r>
      <w:r w:rsidRPr="00E36EB4">
        <w:rPr>
          <w:rFonts w:cs="David" w:hint="cs"/>
          <w:u w:val="single"/>
          <w:rtl/>
        </w:rPr>
        <w:t>:</w:t>
      </w:r>
    </w:p>
    <w:p w14:paraId="089DA408" w14:textId="77777777" w:rsidR="000C2F9D" w:rsidRDefault="000C2F9D" w:rsidP="000C2F9D">
      <w:pPr>
        <w:bidi/>
        <w:jc w:val="both"/>
        <w:rPr>
          <w:rFonts w:cs="David" w:hint="cs"/>
          <w:u w:val="single"/>
          <w:rtl/>
        </w:rPr>
      </w:pPr>
    </w:p>
    <w:p w14:paraId="22AA6EEC" w14:textId="77777777" w:rsidR="000C2F9D" w:rsidRDefault="000C2F9D" w:rsidP="000C2F9D">
      <w:pPr>
        <w:keepNext/>
        <w:bidi/>
        <w:jc w:val="both"/>
        <w:rPr>
          <w:rFonts w:cs="David" w:hint="cs"/>
          <w:rtl/>
        </w:rPr>
      </w:pPr>
      <w:r>
        <w:rPr>
          <w:rFonts w:cs="David" w:hint="cs"/>
          <w:rtl/>
        </w:rPr>
        <w:tab/>
        <w:t xml:space="preserve">זה </w:t>
      </w:r>
      <w:r>
        <w:rPr>
          <w:rFonts w:cs="David"/>
          <w:rtl/>
        </w:rPr>
        <w:t>–</w:t>
      </w:r>
      <w:r>
        <w:rPr>
          <w:rFonts w:cs="David" w:hint="cs"/>
          <w:rtl/>
        </w:rPr>
        <w:t xml:space="preserve"> בסדר, אבל אם היו בחירות, והוא לא נבחר - - </w:t>
      </w:r>
    </w:p>
    <w:p w14:paraId="7F6E070F" w14:textId="77777777" w:rsidR="000C2F9D" w:rsidRDefault="000C2F9D" w:rsidP="000C2F9D">
      <w:pPr>
        <w:keepNext/>
        <w:bidi/>
        <w:jc w:val="both"/>
        <w:rPr>
          <w:rFonts w:cs="David" w:hint="cs"/>
          <w:rtl/>
        </w:rPr>
      </w:pPr>
    </w:p>
    <w:p w14:paraId="3B11B48C" w14:textId="77777777" w:rsidR="000C2F9D" w:rsidRDefault="000C2F9D" w:rsidP="000C2F9D">
      <w:pPr>
        <w:keepNext/>
        <w:bidi/>
        <w:jc w:val="both"/>
        <w:rPr>
          <w:rFonts w:cs="David" w:hint="cs"/>
          <w:rtl/>
        </w:rPr>
      </w:pPr>
      <w:r>
        <w:rPr>
          <w:rFonts w:cs="David" w:hint="cs"/>
          <w:u w:val="single"/>
          <w:rtl/>
        </w:rPr>
        <w:t>ארבל אסטרחן:</w:t>
      </w:r>
    </w:p>
    <w:p w14:paraId="3148407E" w14:textId="77777777" w:rsidR="000C2F9D" w:rsidRPr="00E97A5F" w:rsidRDefault="000C2F9D" w:rsidP="000C2F9D">
      <w:pPr>
        <w:keepNext/>
        <w:bidi/>
        <w:jc w:val="both"/>
        <w:rPr>
          <w:rFonts w:cs="David" w:hint="cs"/>
          <w:rtl/>
        </w:rPr>
      </w:pPr>
      <w:r>
        <w:rPr>
          <w:rFonts w:cs="David" w:hint="cs"/>
          <w:rtl/>
        </w:rPr>
        <w:tab/>
      </w:r>
    </w:p>
    <w:p w14:paraId="3BDEEF40" w14:textId="77777777" w:rsidR="000C2F9D" w:rsidRDefault="000C2F9D" w:rsidP="000C2F9D">
      <w:pPr>
        <w:keepNext/>
        <w:bidi/>
        <w:jc w:val="both"/>
        <w:rPr>
          <w:rFonts w:cs="David" w:hint="cs"/>
          <w:rtl/>
        </w:rPr>
      </w:pPr>
      <w:r>
        <w:rPr>
          <w:rFonts w:cs="David" w:hint="cs"/>
          <w:rtl/>
        </w:rPr>
        <w:tab/>
        <w:t xml:space="preserve">הוא לא נבחר, אבל הוא נכנס אחרי חודשיים. ואז הוא רוצה להחיל רציפות. הרי רציפות לא מחילים בשבוע הראשון של הכנסת. </w:t>
      </w:r>
    </w:p>
    <w:p w14:paraId="728D3D0B" w14:textId="77777777" w:rsidR="000C2F9D" w:rsidRDefault="000C2F9D" w:rsidP="000C2F9D">
      <w:pPr>
        <w:keepNext/>
        <w:bidi/>
        <w:jc w:val="both"/>
        <w:rPr>
          <w:rFonts w:cs="David" w:hint="cs"/>
          <w:rtl/>
        </w:rPr>
      </w:pPr>
    </w:p>
    <w:p w14:paraId="2F6BC42F"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4521C36" w14:textId="77777777" w:rsidR="000C2F9D" w:rsidRDefault="000C2F9D" w:rsidP="000C2F9D">
      <w:pPr>
        <w:bidi/>
        <w:jc w:val="both"/>
        <w:rPr>
          <w:rFonts w:cs="David" w:hint="cs"/>
          <w:u w:val="single"/>
          <w:rtl/>
        </w:rPr>
      </w:pPr>
    </w:p>
    <w:p w14:paraId="6D1114FD" w14:textId="77777777" w:rsidR="000C2F9D" w:rsidRDefault="000C2F9D" w:rsidP="000C2F9D">
      <w:pPr>
        <w:bidi/>
        <w:jc w:val="both"/>
        <w:rPr>
          <w:rFonts w:cs="David" w:hint="cs"/>
          <w:rtl/>
        </w:rPr>
      </w:pPr>
      <w:r>
        <w:rPr>
          <w:rFonts w:cs="David" w:hint="cs"/>
          <w:rtl/>
        </w:rPr>
        <w:tab/>
        <w:t xml:space="preserve">אבל אם החלת הרציפות נעשית אחרי שהוא כבר בפנים, מכהן? אז מה זה משנה מתי הוא נבחר? בגלל שהוא לא נכנס בתחילת הקדנציה יגידו לו שיחילו לו רציפות אבל יוציאו אותו מהחוק? זה לא הגיוני. </w:t>
      </w:r>
    </w:p>
    <w:p w14:paraId="435F11CA" w14:textId="77777777" w:rsidR="000C2F9D" w:rsidRDefault="000C2F9D" w:rsidP="000C2F9D">
      <w:pPr>
        <w:bidi/>
        <w:jc w:val="both"/>
        <w:rPr>
          <w:rFonts w:cs="David" w:hint="cs"/>
          <w:rtl/>
        </w:rPr>
      </w:pPr>
    </w:p>
    <w:p w14:paraId="313A512B" w14:textId="77777777" w:rsidR="000C2F9D" w:rsidRDefault="000C2F9D" w:rsidP="000C2F9D">
      <w:pPr>
        <w:bidi/>
        <w:jc w:val="both"/>
        <w:rPr>
          <w:rFonts w:cs="David" w:hint="cs"/>
          <w:rtl/>
        </w:rPr>
      </w:pPr>
      <w:r w:rsidRPr="00F36CC5">
        <w:rPr>
          <w:rFonts w:cs="David" w:hint="cs"/>
          <w:u w:val="single"/>
          <w:rtl/>
        </w:rPr>
        <w:t>ארבל אסטרחן:</w:t>
      </w:r>
    </w:p>
    <w:p w14:paraId="2548AFD8" w14:textId="77777777" w:rsidR="000C2F9D" w:rsidRDefault="000C2F9D" w:rsidP="000C2F9D">
      <w:pPr>
        <w:bidi/>
        <w:jc w:val="both"/>
        <w:rPr>
          <w:rFonts w:cs="David" w:hint="cs"/>
          <w:rtl/>
        </w:rPr>
      </w:pPr>
    </w:p>
    <w:p w14:paraId="708EC769" w14:textId="77777777" w:rsidR="000C2F9D" w:rsidRDefault="000C2F9D" w:rsidP="000C2F9D">
      <w:pPr>
        <w:bidi/>
        <w:jc w:val="both"/>
        <w:rPr>
          <w:rFonts w:cs="David" w:hint="cs"/>
          <w:rtl/>
        </w:rPr>
      </w:pPr>
      <w:r>
        <w:rPr>
          <w:rFonts w:cs="David" w:hint="cs"/>
          <w:rtl/>
        </w:rPr>
        <w:tab/>
        <w:t xml:space="preserve">אוקי. ואז יחול מה שאמרנו קודם </w:t>
      </w:r>
      <w:r>
        <w:rPr>
          <w:rFonts w:cs="David"/>
          <w:rtl/>
        </w:rPr>
        <w:t>–</w:t>
      </w:r>
      <w:r>
        <w:rPr>
          <w:rFonts w:cs="David" w:hint="cs"/>
          <w:rtl/>
        </w:rPr>
        <w:t xml:space="preserve"> שאם הוא נתן את זה למישהו הוא יחזור להיות שני. </w:t>
      </w:r>
    </w:p>
    <w:p w14:paraId="3084EE19" w14:textId="77777777" w:rsidR="000C2F9D" w:rsidRDefault="000C2F9D" w:rsidP="000C2F9D">
      <w:pPr>
        <w:keepNext/>
        <w:bidi/>
        <w:jc w:val="both"/>
        <w:rPr>
          <w:rFonts w:cs="David" w:hint="cs"/>
          <w:rtl/>
        </w:rPr>
      </w:pPr>
    </w:p>
    <w:p w14:paraId="76AEFEBC" w14:textId="77777777" w:rsidR="000C2F9D" w:rsidRDefault="000C2F9D" w:rsidP="000C2F9D">
      <w:pPr>
        <w:keepNext/>
        <w:bidi/>
        <w:jc w:val="both"/>
        <w:rPr>
          <w:rFonts w:cs="David" w:hint="cs"/>
          <w:rtl/>
        </w:rPr>
      </w:pPr>
    </w:p>
    <w:p w14:paraId="326F6157" w14:textId="77777777" w:rsidR="000C2F9D" w:rsidRPr="00EE0732" w:rsidRDefault="000C2F9D" w:rsidP="000C2F9D">
      <w:pPr>
        <w:keepNext/>
        <w:bidi/>
        <w:jc w:val="both"/>
        <w:rPr>
          <w:rFonts w:cs="David" w:hint="cs"/>
          <w:u w:val="single"/>
          <w:rtl/>
        </w:rPr>
      </w:pPr>
      <w:r w:rsidRPr="00EE0732">
        <w:rPr>
          <w:rFonts w:cs="David" w:hint="cs"/>
          <w:u w:val="single"/>
          <w:rtl/>
        </w:rPr>
        <w:t>רונית חייקין:</w:t>
      </w:r>
    </w:p>
    <w:p w14:paraId="75F627EF" w14:textId="77777777" w:rsidR="000C2F9D" w:rsidRDefault="000C2F9D" w:rsidP="000C2F9D">
      <w:pPr>
        <w:keepNext/>
        <w:bidi/>
        <w:jc w:val="both"/>
        <w:rPr>
          <w:rFonts w:cs="David" w:hint="cs"/>
          <w:rtl/>
        </w:rPr>
      </w:pPr>
    </w:p>
    <w:p w14:paraId="7F66FA26" w14:textId="77777777" w:rsidR="000C2F9D" w:rsidRDefault="000C2F9D" w:rsidP="000C2F9D">
      <w:pPr>
        <w:keepNext/>
        <w:bidi/>
        <w:jc w:val="both"/>
        <w:rPr>
          <w:rFonts w:cs="David" w:hint="cs"/>
          <w:rtl/>
        </w:rPr>
      </w:pPr>
      <w:r>
        <w:rPr>
          <w:rFonts w:cs="David" w:hint="cs"/>
          <w:rtl/>
        </w:rPr>
        <w:tab/>
        <w:t xml:space="preserve">מסובך. </w:t>
      </w:r>
    </w:p>
    <w:p w14:paraId="2C978D99" w14:textId="77777777" w:rsidR="000C2F9D" w:rsidRDefault="000C2F9D" w:rsidP="000C2F9D">
      <w:pPr>
        <w:keepNext/>
        <w:bidi/>
        <w:jc w:val="both"/>
        <w:rPr>
          <w:rFonts w:cs="David" w:hint="cs"/>
          <w:rtl/>
        </w:rPr>
      </w:pPr>
    </w:p>
    <w:p w14:paraId="4D2001EB" w14:textId="77777777" w:rsidR="000C2F9D" w:rsidRDefault="000C2F9D" w:rsidP="000C2F9D">
      <w:pPr>
        <w:keepNext/>
        <w:bidi/>
        <w:jc w:val="both"/>
        <w:rPr>
          <w:rFonts w:cs="David" w:hint="cs"/>
          <w:rtl/>
        </w:rPr>
      </w:pPr>
      <w:r>
        <w:rPr>
          <w:rFonts w:cs="David" w:hint="cs"/>
          <w:u w:val="single"/>
          <w:rtl/>
        </w:rPr>
        <w:t>ארבל אסטרחן:</w:t>
      </w:r>
    </w:p>
    <w:p w14:paraId="5FF67E51" w14:textId="77777777" w:rsidR="000C2F9D" w:rsidRPr="00E97A5F" w:rsidRDefault="000C2F9D" w:rsidP="000C2F9D">
      <w:pPr>
        <w:keepNext/>
        <w:bidi/>
        <w:jc w:val="both"/>
        <w:rPr>
          <w:rFonts w:cs="David" w:hint="cs"/>
          <w:rtl/>
        </w:rPr>
      </w:pPr>
      <w:r>
        <w:rPr>
          <w:rFonts w:cs="David" w:hint="cs"/>
          <w:rtl/>
        </w:rPr>
        <w:tab/>
      </w:r>
    </w:p>
    <w:p w14:paraId="0E58E37D" w14:textId="77777777" w:rsidR="000C2F9D" w:rsidRDefault="000C2F9D" w:rsidP="000C2F9D">
      <w:pPr>
        <w:keepNext/>
        <w:bidi/>
        <w:jc w:val="both"/>
        <w:rPr>
          <w:rFonts w:cs="David" w:hint="cs"/>
          <w:rtl/>
        </w:rPr>
      </w:pPr>
      <w:r>
        <w:rPr>
          <w:rFonts w:cs="David" w:hint="cs"/>
          <w:rtl/>
        </w:rPr>
        <w:tab/>
        <w:t xml:space="preserve">כשזה יתעורר </w:t>
      </w:r>
      <w:r>
        <w:rPr>
          <w:rFonts w:cs="David"/>
          <w:rtl/>
        </w:rPr>
        <w:t>–</w:t>
      </w:r>
      <w:r>
        <w:rPr>
          <w:rFonts w:cs="David" w:hint="cs"/>
          <w:rtl/>
        </w:rPr>
        <w:t xml:space="preserve"> נבדוק את זה מחדש. </w:t>
      </w:r>
    </w:p>
    <w:p w14:paraId="031BE1C5" w14:textId="77777777" w:rsidR="000C2F9D" w:rsidRDefault="000C2F9D" w:rsidP="000C2F9D">
      <w:pPr>
        <w:keepNext/>
        <w:bidi/>
        <w:jc w:val="both"/>
        <w:rPr>
          <w:rFonts w:cs="David" w:hint="cs"/>
          <w:rtl/>
        </w:rPr>
      </w:pPr>
    </w:p>
    <w:p w14:paraId="5FB0EE3F" w14:textId="77777777" w:rsidR="000C2F9D" w:rsidRPr="00F36CC5" w:rsidRDefault="000C2F9D" w:rsidP="000C2F9D">
      <w:pPr>
        <w:keepNext/>
        <w:bidi/>
        <w:jc w:val="both"/>
        <w:rPr>
          <w:rFonts w:cs="David" w:hint="cs"/>
          <w:u w:val="single"/>
          <w:rtl/>
        </w:rPr>
      </w:pPr>
      <w:r w:rsidRPr="00F36CC5">
        <w:rPr>
          <w:rFonts w:cs="David" w:hint="cs"/>
          <w:u w:val="single"/>
          <w:rtl/>
        </w:rPr>
        <w:t>קריאות:</w:t>
      </w:r>
    </w:p>
    <w:p w14:paraId="21B0E31F" w14:textId="77777777" w:rsidR="000C2F9D" w:rsidRDefault="000C2F9D" w:rsidP="000C2F9D">
      <w:pPr>
        <w:keepNext/>
        <w:bidi/>
        <w:jc w:val="both"/>
        <w:rPr>
          <w:rFonts w:cs="David" w:hint="cs"/>
          <w:rtl/>
        </w:rPr>
      </w:pPr>
    </w:p>
    <w:p w14:paraId="1A05ECE3" w14:textId="77777777" w:rsidR="000C2F9D" w:rsidRDefault="000C2F9D" w:rsidP="000C2F9D">
      <w:pPr>
        <w:keepNext/>
        <w:bidi/>
        <w:jc w:val="both"/>
        <w:rPr>
          <w:rFonts w:cs="David" w:hint="cs"/>
          <w:rtl/>
        </w:rPr>
      </w:pPr>
      <w:r>
        <w:rPr>
          <w:rFonts w:cs="David" w:hint="cs"/>
          <w:rtl/>
        </w:rPr>
        <w:tab/>
        <w:t>- - -</w:t>
      </w:r>
    </w:p>
    <w:p w14:paraId="705D8506" w14:textId="77777777" w:rsidR="000C2F9D" w:rsidRDefault="000C2F9D" w:rsidP="000C2F9D">
      <w:pPr>
        <w:keepNext/>
        <w:bidi/>
        <w:jc w:val="both"/>
        <w:rPr>
          <w:rFonts w:cs="David" w:hint="cs"/>
          <w:rtl/>
        </w:rPr>
      </w:pPr>
    </w:p>
    <w:p w14:paraId="4EC518BC" w14:textId="77777777" w:rsidR="000C2F9D" w:rsidRDefault="000C2F9D" w:rsidP="000C2F9D">
      <w:pPr>
        <w:keepNext/>
        <w:bidi/>
        <w:jc w:val="both"/>
        <w:rPr>
          <w:rFonts w:cs="David" w:hint="cs"/>
          <w:rtl/>
        </w:rPr>
      </w:pPr>
      <w:r>
        <w:rPr>
          <w:rFonts w:cs="David" w:hint="cs"/>
          <w:u w:val="single"/>
          <w:rtl/>
        </w:rPr>
        <w:t>ארבל אסטרחן:</w:t>
      </w:r>
    </w:p>
    <w:p w14:paraId="7A52D150" w14:textId="77777777" w:rsidR="000C2F9D" w:rsidRPr="00E97A5F" w:rsidRDefault="000C2F9D" w:rsidP="000C2F9D">
      <w:pPr>
        <w:keepNext/>
        <w:bidi/>
        <w:jc w:val="both"/>
        <w:rPr>
          <w:rFonts w:cs="David" w:hint="cs"/>
          <w:rtl/>
        </w:rPr>
      </w:pPr>
      <w:r>
        <w:rPr>
          <w:rFonts w:cs="David" w:hint="cs"/>
          <w:rtl/>
        </w:rPr>
        <w:tab/>
      </w:r>
    </w:p>
    <w:p w14:paraId="5634F547" w14:textId="77777777" w:rsidR="000C2F9D" w:rsidRDefault="000C2F9D" w:rsidP="000C2F9D">
      <w:pPr>
        <w:keepNext/>
        <w:bidi/>
        <w:jc w:val="both"/>
        <w:rPr>
          <w:rFonts w:cs="David" w:hint="cs"/>
          <w:rtl/>
        </w:rPr>
      </w:pPr>
      <w:r>
        <w:rPr>
          <w:rFonts w:cs="David" w:hint="cs"/>
          <w:rtl/>
        </w:rPr>
        <w:tab/>
        <w:t xml:space="preserve">"(ז) מזכיר הכנסת יודיע לכנסת על חזרת חבר הכנסת מהצעת חוק ועל הודעות שנמסרו ליושב ראש הכנסת לפי סעיף זה".  כלומר, גם כשמישהו מתמנה לשר אומר מזכיר הכנסת שכל ההצעות שהוא היה חתום עליהן </w:t>
      </w:r>
      <w:r>
        <w:rPr>
          <w:rFonts w:cs="David"/>
          <w:rtl/>
        </w:rPr>
        <w:t>–</w:t>
      </w:r>
      <w:r>
        <w:rPr>
          <w:rFonts w:cs="David" w:hint="cs"/>
          <w:rtl/>
        </w:rPr>
        <w:t xml:space="preserve"> נמחק שמו, ואחר כך, כשהוא חוזר, מודיע על זה לכנסת. שהכל  יהיה מתועד בדברי ימי הכנסת.  כך גם עושים כיום. </w:t>
      </w:r>
    </w:p>
    <w:p w14:paraId="48B29184" w14:textId="77777777" w:rsidR="000C2F9D" w:rsidRDefault="000C2F9D" w:rsidP="000C2F9D">
      <w:pPr>
        <w:keepNext/>
        <w:bidi/>
        <w:jc w:val="both"/>
        <w:rPr>
          <w:rFonts w:cs="David" w:hint="cs"/>
          <w:rtl/>
        </w:rPr>
      </w:pPr>
    </w:p>
    <w:p w14:paraId="05853DF0" w14:textId="77777777" w:rsidR="000C2F9D" w:rsidRDefault="000C2F9D" w:rsidP="000C2F9D">
      <w:pPr>
        <w:keepNext/>
        <w:bidi/>
        <w:jc w:val="both"/>
        <w:rPr>
          <w:rFonts w:cs="David" w:hint="cs"/>
          <w:rtl/>
        </w:rPr>
      </w:pPr>
      <w:r>
        <w:rPr>
          <w:rFonts w:cs="David" w:hint="cs"/>
          <w:rtl/>
        </w:rPr>
        <w:tab/>
        <w:t xml:space="preserve">אז סיימנו גם את הסימן של החזרה. עכשיו יש לנו את הסימון של רציפות. פה, אני רוצה להגיד מאיפה זה בא כידוע, יש לנו היום חוק רציפות. החוק הוא משנת 93. אני חייבת להגיד שאני לא יודעת למה עשו את ההוראות האלה בחוק ולא בתקנון, מלכתחילה. אגב, החוק מ-93 החליף חוק אחר משנות ה-60, זאת אומרת, זה משהו שהוא הרבה שנים נמצא בחקיקה ראשית. מהניסיון של השנים ראינו שההוראות שבחוק לא נותנות מענה לכל הדברים. לכן חשבנו שיש מקום לעשות לכך השלמה בפרק בתקנון. זה משהו שכבר מזמן רצינו לעשות. </w:t>
      </w:r>
    </w:p>
    <w:p w14:paraId="63A5D084" w14:textId="77777777" w:rsidR="000C2F9D" w:rsidRDefault="000C2F9D" w:rsidP="000C2F9D">
      <w:pPr>
        <w:keepNext/>
        <w:bidi/>
        <w:jc w:val="both"/>
        <w:rPr>
          <w:rFonts w:cs="David" w:hint="cs"/>
          <w:rtl/>
        </w:rPr>
      </w:pPr>
    </w:p>
    <w:p w14:paraId="6B3D37DC" w14:textId="77777777" w:rsidR="000C2F9D" w:rsidRPr="00EE0732" w:rsidRDefault="000C2F9D" w:rsidP="000C2F9D">
      <w:pPr>
        <w:keepNext/>
        <w:bidi/>
        <w:jc w:val="both"/>
        <w:rPr>
          <w:rFonts w:cs="David" w:hint="cs"/>
          <w:u w:val="single"/>
          <w:rtl/>
        </w:rPr>
      </w:pPr>
      <w:r w:rsidRPr="00EE0732">
        <w:rPr>
          <w:rFonts w:cs="David" w:hint="cs"/>
          <w:u w:val="single"/>
          <w:rtl/>
        </w:rPr>
        <w:t>דורית ואג:</w:t>
      </w:r>
    </w:p>
    <w:p w14:paraId="2694DFF2" w14:textId="77777777" w:rsidR="000C2F9D" w:rsidRDefault="000C2F9D" w:rsidP="000C2F9D">
      <w:pPr>
        <w:keepNext/>
        <w:bidi/>
        <w:jc w:val="both"/>
        <w:rPr>
          <w:rFonts w:cs="David" w:hint="cs"/>
          <w:rtl/>
        </w:rPr>
      </w:pPr>
    </w:p>
    <w:p w14:paraId="3860057B" w14:textId="77777777" w:rsidR="000C2F9D" w:rsidRDefault="000C2F9D" w:rsidP="000C2F9D">
      <w:pPr>
        <w:keepNext/>
        <w:bidi/>
        <w:jc w:val="both"/>
        <w:rPr>
          <w:rFonts w:cs="David" w:hint="cs"/>
          <w:rtl/>
        </w:rPr>
      </w:pPr>
      <w:r>
        <w:rPr>
          <w:rFonts w:cs="David" w:hint="cs"/>
          <w:rtl/>
        </w:rPr>
        <w:tab/>
        <w:t xml:space="preserve">ולמה לא תכניסי את כולו שם? </w:t>
      </w:r>
    </w:p>
    <w:p w14:paraId="56BF0CDC" w14:textId="77777777" w:rsidR="000C2F9D" w:rsidRDefault="000C2F9D" w:rsidP="000C2F9D">
      <w:pPr>
        <w:keepNext/>
        <w:bidi/>
        <w:jc w:val="both"/>
        <w:rPr>
          <w:rFonts w:cs="David" w:hint="cs"/>
          <w:rtl/>
        </w:rPr>
      </w:pPr>
    </w:p>
    <w:p w14:paraId="7A5D3134" w14:textId="77777777" w:rsidR="000C2F9D" w:rsidRDefault="000C2F9D" w:rsidP="000C2F9D">
      <w:pPr>
        <w:keepNext/>
        <w:bidi/>
        <w:jc w:val="both"/>
        <w:rPr>
          <w:rFonts w:cs="David" w:hint="cs"/>
          <w:rtl/>
        </w:rPr>
      </w:pPr>
      <w:r>
        <w:rPr>
          <w:rFonts w:cs="David" w:hint="cs"/>
          <w:u w:val="single"/>
          <w:rtl/>
        </w:rPr>
        <w:t>ארבל אסטרחן:</w:t>
      </w:r>
    </w:p>
    <w:p w14:paraId="64359D90" w14:textId="77777777" w:rsidR="000C2F9D" w:rsidRDefault="000C2F9D" w:rsidP="000C2F9D">
      <w:pPr>
        <w:keepNext/>
        <w:bidi/>
        <w:jc w:val="both"/>
        <w:rPr>
          <w:rFonts w:cs="David" w:hint="cs"/>
          <w:rtl/>
        </w:rPr>
      </w:pPr>
    </w:p>
    <w:p w14:paraId="77EA78F2" w14:textId="77777777" w:rsidR="000C2F9D" w:rsidRPr="00E97A5F" w:rsidRDefault="000C2F9D" w:rsidP="000C2F9D">
      <w:pPr>
        <w:keepNext/>
        <w:bidi/>
        <w:jc w:val="both"/>
        <w:rPr>
          <w:rFonts w:cs="David" w:hint="cs"/>
          <w:rtl/>
        </w:rPr>
      </w:pPr>
      <w:r>
        <w:rPr>
          <w:rFonts w:cs="David" w:hint="cs"/>
          <w:rtl/>
        </w:rPr>
        <w:tab/>
        <w:t xml:space="preserve">את החוק? ולבטל את החוק? אפשר לעשות את זה.  </w:t>
      </w:r>
    </w:p>
    <w:p w14:paraId="792EE1BC" w14:textId="77777777" w:rsidR="000C2F9D" w:rsidRDefault="000C2F9D" w:rsidP="000C2F9D">
      <w:pPr>
        <w:keepNext/>
        <w:bidi/>
        <w:jc w:val="both"/>
        <w:rPr>
          <w:rFonts w:cs="David" w:hint="cs"/>
          <w:rtl/>
        </w:rPr>
      </w:pPr>
      <w:r>
        <w:rPr>
          <w:rFonts w:cs="David" w:hint="cs"/>
          <w:rtl/>
        </w:rPr>
        <w:tab/>
      </w:r>
    </w:p>
    <w:p w14:paraId="1696D306" w14:textId="77777777" w:rsidR="000C2F9D" w:rsidRDefault="000C2F9D" w:rsidP="000C2F9D">
      <w:pPr>
        <w:keepNext/>
        <w:bidi/>
        <w:jc w:val="both"/>
        <w:rPr>
          <w:rFonts w:cs="David" w:hint="cs"/>
          <w:rtl/>
        </w:rPr>
      </w:pPr>
    </w:p>
    <w:p w14:paraId="332A4C0C" w14:textId="77777777" w:rsidR="000C2F9D" w:rsidRPr="00F36CC5" w:rsidRDefault="000C2F9D" w:rsidP="000C2F9D">
      <w:pPr>
        <w:keepNext/>
        <w:bidi/>
        <w:jc w:val="both"/>
        <w:rPr>
          <w:rFonts w:cs="David" w:hint="cs"/>
          <w:u w:val="single"/>
          <w:rtl/>
        </w:rPr>
      </w:pPr>
      <w:r w:rsidRPr="00F36CC5">
        <w:rPr>
          <w:rFonts w:cs="David" w:hint="cs"/>
          <w:u w:val="single"/>
          <w:rtl/>
        </w:rPr>
        <w:t>דורית ואג:</w:t>
      </w:r>
    </w:p>
    <w:p w14:paraId="78B42B0B" w14:textId="77777777" w:rsidR="000C2F9D" w:rsidRDefault="000C2F9D" w:rsidP="000C2F9D">
      <w:pPr>
        <w:keepNext/>
        <w:bidi/>
        <w:jc w:val="both"/>
        <w:rPr>
          <w:rFonts w:cs="David" w:hint="cs"/>
          <w:rtl/>
        </w:rPr>
      </w:pPr>
    </w:p>
    <w:p w14:paraId="32E43829" w14:textId="77777777" w:rsidR="000C2F9D" w:rsidRDefault="000C2F9D" w:rsidP="000C2F9D">
      <w:pPr>
        <w:keepNext/>
        <w:bidi/>
        <w:jc w:val="both"/>
        <w:rPr>
          <w:rFonts w:cs="David" w:hint="cs"/>
          <w:rtl/>
        </w:rPr>
      </w:pPr>
      <w:r>
        <w:rPr>
          <w:rFonts w:cs="David" w:hint="cs"/>
          <w:rtl/>
        </w:rPr>
        <w:tab/>
        <w:t xml:space="preserve">אלה לא הוראות כל כך מכוננות שלא יכולות להיות בתקנון. </w:t>
      </w:r>
    </w:p>
    <w:p w14:paraId="784B5DC6" w14:textId="77777777" w:rsidR="000C2F9D" w:rsidRDefault="000C2F9D" w:rsidP="000C2F9D">
      <w:pPr>
        <w:keepNext/>
        <w:bidi/>
        <w:jc w:val="both"/>
        <w:rPr>
          <w:rFonts w:cs="David" w:hint="cs"/>
          <w:rtl/>
        </w:rPr>
      </w:pPr>
    </w:p>
    <w:p w14:paraId="7E596FCF" w14:textId="77777777" w:rsidR="000C2F9D" w:rsidRPr="006D2357" w:rsidRDefault="000C2F9D" w:rsidP="000C2F9D">
      <w:pPr>
        <w:keepNext/>
        <w:bidi/>
        <w:jc w:val="both"/>
        <w:rPr>
          <w:rFonts w:cs="David" w:hint="cs"/>
          <w:u w:val="single"/>
          <w:rtl/>
        </w:rPr>
      </w:pPr>
      <w:r w:rsidRPr="006D2357">
        <w:rPr>
          <w:rFonts w:cs="David" w:hint="cs"/>
          <w:u w:val="single"/>
          <w:rtl/>
        </w:rPr>
        <w:t>ארבל אסטרחן:</w:t>
      </w:r>
    </w:p>
    <w:p w14:paraId="48235435" w14:textId="77777777" w:rsidR="000C2F9D" w:rsidRDefault="000C2F9D" w:rsidP="000C2F9D">
      <w:pPr>
        <w:keepNext/>
        <w:bidi/>
        <w:jc w:val="both"/>
        <w:rPr>
          <w:rFonts w:cs="David" w:hint="cs"/>
          <w:rtl/>
        </w:rPr>
      </w:pPr>
    </w:p>
    <w:p w14:paraId="0E624069" w14:textId="77777777" w:rsidR="000C2F9D" w:rsidRDefault="000C2F9D" w:rsidP="000C2F9D">
      <w:pPr>
        <w:keepNext/>
        <w:bidi/>
        <w:jc w:val="both"/>
        <w:rPr>
          <w:rFonts w:cs="David" w:hint="cs"/>
          <w:rtl/>
        </w:rPr>
      </w:pPr>
      <w:r>
        <w:rPr>
          <w:rFonts w:cs="David" w:hint="cs"/>
          <w:rtl/>
        </w:rPr>
        <w:tab/>
        <w:t xml:space="preserve">אם היינו עושים היום מאפס, אין לי ספק שאפשר היה לעשות את הכל בתקנון. התקנון הוא זה שקובע שתהיינה שלוש קריאות על הצעת חוק. </w:t>
      </w:r>
    </w:p>
    <w:p w14:paraId="6A4DB6BC" w14:textId="77777777" w:rsidR="000C2F9D" w:rsidRDefault="000C2F9D" w:rsidP="000C2F9D">
      <w:pPr>
        <w:keepNext/>
        <w:bidi/>
        <w:jc w:val="both"/>
        <w:rPr>
          <w:rFonts w:cs="David" w:hint="cs"/>
          <w:rtl/>
        </w:rPr>
      </w:pPr>
    </w:p>
    <w:p w14:paraId="42684C26" w14:textId="77777777" w:rsidR="000C2F9D" w:rsidRPr="006D2357" w:rsidRDefault="000C2F9D" w:rsidP="000C2F9D">
      <w:pPr>
        <w:keepNext/>
        <w:bidi/>
        <w:jc w:val="both"/>
        <w:rPr>
          <w:rFonts w:cs="David" w:hint="cs"/>
          <w:u w:val="single"/>
          <w:rtl/>
        </w:rPr>
      </w:pPr>
      <w:r w:rsidRPr="006D2357">
        <w:rPr>
          <w:rFonts w:cs="David" w:hint="cs"/>
          <w:u w:val="single"/>
          <w:rtl/>
        </w:rPr>
        <w:t>דורית ואג:</w:t>
      </w:r>
    </w:p>
    <w:p w14:paraId="363E1F54" w14:textId="77777777" w:rsidR="000C2F9D" w:rsidRDefault="000C2F9D" w:rsidP="000C2F9D">
      <w:pPr>
        <w:keepNext/>
        <w:bidi/>
        <w:jc w:val="both"/>
        <w:rPr>
          <w:rFonts w:cs="David" w:hint="cs"/>
          <w:rtl/>
        </w:rPr>
      </w:pPr>
    </w:p>
    <w:p w14:paraId="0844A4F9" w14:textId="77777777" w:rsidR="000C2F9D" w:rsidRDefault="000C2F9D" w:rsidP="000C2F9D">
      <w:pPr>
        <w:keepNext/>
        <w:bidi/>
        <w:jc w:val="both"/>
        <w:rPr>
          <w:rFonts w:cs="David" w:hint="cs"/>
          <w:rtl/>
        </w:rPr>
      </w:pPr>
      <w:r>
        <w:rPr>
          <w:rFonts w:cs="David" w:hint="cs"/>
          <w:rtl/>
        </w:rPr>
        <w:tab/>
        <w:t xml:space="preserve">ההוראות שיש פה הן הוראות מאד דומות למה שיש בהוראות התקנון. </w:t>
      </w:r>
    </w:p>
    <w:p w14:paraId="4C799490" w14:textId="77777777" w:rsidR="000C2F9D" w:rsidRDefault="000C2F9D" w:rsidP="000C2F9D">
      <w:pPr>
        <w:keepNext/>
        <w:bidi/>
        <w:jc w:val="both"/>
        <w:rPr>
          <w:rFonts w:cs="David" w:hint="cs"/>
          <w:rtl/>
        </w:rPr>
      </w:pPr>
    </w:p>
    <w:p w14:paraId="6F45235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A68AD72" w14:textId="77777777" w:rsidR="000C2F9D" w:rsidRDefault="000C2F9D" w:rsidP="000C2F9D">
      <w:pPr>
        <w:bidi/>
        <w:jc w:val="both"/>
        <w:rPr>
          <w:rFonts w:cs="David" w:hint="cs"/>
          <w:u w:val="single"/>
          <w:rtl/>
        </w:rPr>
      </w:pPr>
    </w:p>
    <w:p w14:paraId="2CD2D225" w14:textId="77777777" w:rsidR="000C2F9D" w:rsidRDefault="000C2F9D" w:rsidP="000C2F9D">
      <w:pPr>
        <w:keepNext/>
        <w:bidi/>
        <w:jc w:val="both"/>
        <w:rPr>
          <w:rFonts w:cs="David" w:hint="cs"/>
          <w:rtl/>
        </w:rPr>
      </w:pPr>
      <w:r>
        <w:rPr>
          <w:rFonts w:cs="David" w:hint="cs"/>
          <w:rtl/>
        </w:rPr>
        <w:tab/>
        <w:t xml:space="preserve">השאלה היא שאלה פרקטית של הסיכוי לעשות וזה יתקע את התהליך - - כי צריך להגיש את זה, ולעבור ועדת שרים, וכן הלאה. וזה צריך הרי לעשות במקביל - - </w:t>
      </w:r>
    </w:p>
    <w:p w14:paraId="2ED4A637" w14:textId="77777777" w:rsidR="000C2F9D" w:rsidRDefault="000C2F9D" w:rsidP="000C2F9D">
      <w:pPr>
        <w:keepNext/>
        <w:bidi/>
        <w:jc w:val="both"/>
        <w:rPr>
          <w:rFonts w:cs="David" w:hint="cs"/>
          <w:rtl/>
        </w:rPr>
      </w:pPr>
    </w:p>
    <w:p w14:paraId="2EF95E7A" w14:textId="77777777" w:rsidR="000C2F9D" w:rsidRPr="006D2357" w:rsidRDefault="000C2F9D" w:rsidP="000C2F9D">
      <w:pPr>
        <w:keepNext/>
        <w:bidi/>
        <w:jc w:val="both"/>
        <w:rPr>
          <w:rFonts w:cs="David" w:hint="cs"/>
          <w:u w:val="single"/>
          <w:rtl/>
        </w:rPr>
      </w:pPr>
      <w:r w:rsidRPr="006D2357">
        <w:rPr>
          <w:rFonts w:cs="David" w:hint="cs"/>
          <w:u w:val="single"/>
          <w:rtl/>
        </w:rPr>
        <w:t>קריאות:</w:t>
      </w:r>
    </w:p>
    <w:p w14:paraId="2FAA47A3" w14:textId="77777777" w:rsidR="000C2F9D" w:rsidRDefault="000C2F9D" w:rsidP="000C2F9D">
      <w:pPr>
        <w:keepNext/>
        <w:bidi/>
        <w:jc w:val="both"/>
        <w:rPr>
          <w:rFonts w:cs="David" w:hint="cs"/>
          <w:rtl/>
        </w:rPr>
      </w:pPr>
    </w:p>
    <w:p w14:paraId="328AFF79" w14:textId="77777777" w:rsidR="000C2F9D" w:rsidRDefault="000C2F9D" w:rsidP="000C2F9D">
      <w:pPr>
        <w:keepNext/>
        <w:numPr>
          <w:ilvl w:val="0"/>
          <w:numId w:val="2"/>
        </w:numPr>
        <w:autoSpaceDE w:val="0"/>
        <w:autoSpaceDN w:val="0"/>
        <w:bidi/>
        <w:jc w:val="both"/>
        <w:rPr>
          <w:rFonts w:cs="David" w:hint="cs"/>
          <w:rtl/>
        </w:rPr>
      </w:pPr>
      <w:r>
        <w:rPr>
          <w:rFonts w:cs="David" w:hint="cs"/>
          <w:rtl/>
        </w:rPr>
        <w:t>- -</w:t>
      </w:r>
    </w:p>
    <w:p w14:paraId="197794D5" w14:textId="77777777" w:rsidR="000C2F9D" w:rsidRDefault="000C2F9D" w:rsidP="000C2F9D">
      <w:pPr>
        <w:keepNext/>
        <w:bidi/>
        <w:jc w:val="both"/>
        <w:rPr>
          <w:rFonts w:cs="David" w:hint="cs"/>
          <w:rtl/>
        </w:rPr>
      </w:pPr>
    </w:p>
    <w:p w14:paraId="1B957AFC" w14:textId="77777777" w:rsidR="000C2F9D" w:rsidRPr="006D2357" w:rsidRDefault="000C2F9D" w:rsidP="000C2F9D">
      <w:pPr>
        <w:keepNext/>
        <w:bidi/>
        <w:jc w:val="both"/>
        <w:rPr>
          <w:rFonts w:cs="David" w:hint="cs"/>
          <w:u w:val="single"/>
          <w:rtl/>
        </w:rPr>
      </w:pPr>
      <w:r w:rsidRPr="006D2357">
        <w:rPr>
          <w:rFonts w:cs="David" w:hint="cs"/>
          <w:u w:val="single"/>
          <w:rtl/>
        </w:rPr>
        <w:t>היו"ר יריב לוין:</w:t>
      </w:r>
    </w:p>
    <w:p w14:paraId="509BD396" w14:textId="77777777" w:rsidR="000C2F9D" w:rsidRDefault="000C2F9D" w:rsidP="000C2F9D">
      <w:pPr>
        <w:keepNext/>
        <w:bidi/>
        <w:jc w:val="both"/>
        <w:rPr>
          <w:rFonts w:cs="David" w:hint="cs"/>
          <w:rtl/>
        </w:rPr>
      </w:pPr>
    </w:p>
    <w:p w14:paraId="05110A9F" w14:textId="77777777" w:rsidR="000C2F9D" w:rsidRDefault="000C2F9D" w:rsidP="000C2F9D">
      <w:pPr>
        <w:keepNext/>
        <w:bidi/>
        <w:jc w:val="both"/>
        <w:rPr>
          <w:rFonts w:cs="David" w:hint="cs"/>
          <w:rtl/>
        </w:rPr>
      </w:pPr>
      <w:r>
        <w:rPr>
          <w:rFonts w:cs="David" w:hint="cs"/>
          <w:rtl/>
        </w:rPr>
        <w:tab/>
        <w:t xml:space="preserve">יכול להיות שאז אפשר יהיה לעשות את הפרוצדורה הזו, וזה גם יהיה יותר פשוט - אז נגיד שאנחנו מתאימים את החוק להסדרה שעשינו בתקנון אז הסיכוי יהיה יותר - - </w:t>
      </w:r>
    </w:p>
    <w:p w14:paraId="79D1232A" w14:textId="77777777" w:rsidR="000C2F9D" w:rsidRDefault="000C2F9D" w:rsidP="000C2F9D">
      <w:pPr>
        <w:keepNext/>
        <w:bidi/>
        <w:jc w:val="both"/>
        <w:rPr>
          <w:rFonts w:cs="David" w:hint="cs"/>
          <w:rtl/>
        </w:rPr>
      </w:pPr>
    </w:p>
    <w:p w14:paraId="673F054E" w14:textId="77777777" w:rsidR="000C2F9D" w:rsidRDefault="000C2F9D" w:rsidP="000C2F9D">
      <w:pPr>
        <w:keepNext/>
        <w:bidi/>
        <w:jc w:val="both"/>
        <w:rPr>
          <w:rFonts w:cs="David" w:hint="cs"/>
          <w:rtl/>
        </w:rPr>
      </w:pPr>
      <w:r>
        <w:rPr>
          <w:rFonts w:cs="David" w:hint="cs"/>
          <w:u w:val="single"/>
          <w:rtl/>
        </w:rPr>
        <w:t>ארבל אסטרחן:</w:t>
      </w:r>
    </w:p>
    <w:p w14:paraId="77BB75B2" w14:textId="77777777" w:rsidR="000C2F9D" w:rsidRDefault="000C2F9D" w:rsidP="000C2F9D">
      <w:pPr>
        <w:keepNext/>
        <w:bidi/>
        <w:jc w:val="both"/>
        <w:rPr>
          <w:rFonts w:cs="David" w:hint="cs"/>
          <w:rtl/>
        </w:rPr>
      </w:pPr>
    </w:p>
    <w:p w14:paraId="6D9F313C" w14:textId="77777777" w:rsidR="000C2F9D" w:rsidRDefault="000C2F9D" w:rsidP="000C2F9D">
      <w:pPr>
        <w:keepNext/>
        <w:bidi/>
        <w:jc w:val="both"/>
        <w:rPr>
          <w:rFonts w:cs="David" w:hint="cs"/>
          <w:rtl/>
        </w:rPr>
      </w:pPr>
      <w:r>
        <w:rPr>
          <w:rFonts w:cs="David" w:hint="cs"/>
          <w:rtl/>
        </w:rPr>
        <w:tab/>
        <w:t xml:space="preserve">בכל מקרה, כרגע </w:t>
      </w:r>
      <w:r>
        <w:rPr>
          <w:rFonts w:cs="David"/>
          <w:rtl/>
        </w:rPr>
        <w:t>–</w:t>
      </w:r>
      <w:r>
        <w:rPr>
          <w:rFonts w:cs="David" w:hint="cs"/>
          <w:rtl/>
        </w:rPr>
        <w:t xml:space="preserve"> מדובר בהשלמה לחוק, דברים שלא ברורים שם, שלא מוסדרים. אז גם שמתי פה את הנוסח של החוק. בגדול, אתם יודעים שהחוק מדבר על כך שחוק שעבר בקריאה ראשונה בכנסת היוצאת- המונחים "כנסת יוצאת" ו "כנסת נכנסת" הם מונחים של החוק, אפשר להחיל עליו רציפות. אם זו היתה הצעה ממשלתית אז הממשלה מודיעה על רצונה החיל עליו רציפות. אם זו היתה הצעה פרטית </w:t>
      </w:r>
      <w:r>
        <w:rPr>
          <w:rFonts w:cs="David"/>
          <w:rtl/>
        </w:rPr>
        <w:t>–</w:t>
      </w:r>
      <w:r>
        <w:rPr>
          <w:rFonts w:cs="David" w:hint="cs"/>
          <w:rtl/>
        </w:rPr>
        <w:t xml:space="preserve"> ועדה מוועדות הכנסת מודיעה על זה, לפי בקשה של אחד היוזמים שהתנאי הוא שהוא חבר כנסת בכנסת הנכנסת ושהוא הסכים לכך. הוועדה דנה, יש פה הוראות בחוק שאומרות ש-21 יום לפחות היא חייבת לממשלה, ועוד 21 יום - - זה, ברגע שהודיעו למליאה על רציפות, בין אם זו הודעת הממשלה ובין אם זו הודעה של ועדה, כל סיעה יכולה תוך שבועיים להתנגד. אם הוגשה התנגדות, הסיעה מנמקת אותה, ואין סדרי דיון, רק כתוב שמנמקים אותה ומצביעים. אם לא היתה התנגדות מצביעים האם להחיל רציפות. אם היתה התנגדות, אז מצביעים על ההתנגדות. וגם כתוב לנו שהכנסת הנכנסת תמשיך לנהוג בדיונים שהתקיימו בכנסת היוצאת כאילו היו דיונים שלה. </w:t>
      </w:r>
    </w:p>
    <w:p w14:paraId="0F30C981" w14:textId="77777777" w:rsidR="000C2F9D" w:rsidRDefault="000C2F9D" w:rsidP="000C2F9D">
      <w:pPr>
        <w:keepNext/>
        <w:bidi/>
        <w:jc w:val="both"/>
        <w:rPr>
          <w:rFonts w:cs="David" w:hint="cs"/>
          <w:rtl/>
        </w:rPr>
      </w:pPr>
    </w:p>
    <w:p w14:paraId="5DAF1355" w14:textId="77777777" w:rsidR="000C2F9D" w:rsidRDefault="000C2F9D" w:rsidP="000C2F9D">
      <w:pPr>
        <w:keepNext/>
        <w:bidi/>
        <w:jc w:val="both"/>
        <w:rPr>
          <w:rFonts w:cs="David" w:hint="cs"/>
          <w:rtl/>
        </w:rPr>
      </w:pPr>
      <w:r>
        <w:rPr>
          <w:rFonts w:cs="David" w:hint="cs"/>
          <w:rtl/>
        </w:rPr>
        <w:tab/>
        <w:t xml:space="preserve">קודם כל רצינו להבהיר משהו שהוא ברור גם היום אבל הוא לא כתוב </w:t>
      </w:r>
      <w:r>
        <w:rPr>
          <w:rFonts w:cs="David"/>
          <w:rtl/>
        </w:rPr>
        <w:t>–</w:t>
      </w:r>
      <w:r>
        <w:rPr>
          <w:rFonts w:cs="David" w:hint="cs"/>
          <w:rtl/>
        </w:rPr>
        <w:t xml:space="preserve"> שחבר כנסת שיכול להסכים להחיל רציפות על הצעה פרטית זה רק חבר שאינו שר או סגן שר, כמו מי יכול להגיש הצעת חוק: </w:t>
      </w:r>
    </w:p>
    <w:p w14:paraId="208589EF" w14:textId="77777777" w:rsidR="000C2F9D" w:rsidRDefault="000C2F9D" w:rsidP="000C2F9D">
      <w:pPr>
        <w:keepNext/>
        <w:bidi/>
        <w:jc w:val="both"/>
        <w:rPr>
          <w:rFonts w:cs="David" w:hint="cs"/>
          <w:rtl/>
        </w:rPr>
      </w:pPr>
      <w:r>
        <w:rPr>
          <w:rFonts w:cs="David" w:hint="cs"/>
          <w:rtl/>
        </w:rPr>
        <w:t xml:space="preserve">"30(א) חבר הכנסת שמכהן בכנסת נכנסת, ואינו שר או סגן שר, רשאי לתת את הסכמתו להחלת דין רציפות על הצעת חוק, כאמור בסעיף 3 לחוק הרציפות". </w:t>
      </w:r>
    </w:p>
    <w:p w14:paraId="3E095870" w14:textId="77777777" w:rsidR="000C2F9D" w:rsidRDefault="000C2F9D" w:rsidP="000C2F9D">
      <w:pPr>
        <w:keepNext/>
        <w:bidi/>
        <w:jc w:val="both"/>
        <w:rPr>
          <w:rFonts w:cs="David" w:hint="cs"/>
          <w:rtl/>
        </w:rPr>
      </w:pPr>
    </w:p>
    <w:p w14:paraId="07928686" w14:textId="77777777" w:rsidR="000C2F9D" w:rsidRDefault="000C2F9D" w:rsidP="000C2F9D">
      <w:pPr>
        <w:keepNext/>
        <w:bidi/>
        <w:jc w:val="both"/>
        <w:rPr>
          <w:rFonts w:cs="David" w:hint="cs"/>
          <w:rtl/>
        </w:rPr>
      </w:pPr>
      <w:r>
        <w:rPr>
          <w:rFonts w:cs="David" w:hint="cs"/>
          <w:rtl/>
        </w:rPr>
        <w:tab/>
        <w:t xml:space="preserve">בסעיף הבא רצינו להבהיר מה קורה עם הצעת חוק מטעם הוועדה: "(ב) הוועדה שאליה הועברה הצעת החוק בכנסת היוצא היא שרשאית להציע להחיל דין רציפות על הצעת חוק פרטית או על הצעת חוק מטעם הוועדה" </w:t>
      </w:r>
      <w:r>
        <w:rPr>
          <w:rFonts w:cs="David"/>
          <w:rtl/>
        </w:rPr>
        <w:t>–</w:t>
      </w:r>
      <w:r>
        <w:rPr>
          <w:rFonts w:cs="David" w:hint="cs"/>
          <w:rtl/>
        </w:rPr>
        <w:t xml:space="preserve"> שכזכור, עשינו פה פרק שלם על העניין הזה. </w:t>
      </w:r>
    </w:p>
    <w:p w14:paraId="1B3F813F" w14:textId="77777777" w:rsidR="000C2F9D" w:rsidRDefault="000C2F9D" w:rsidP="000C2F9D">
      <w:pPr>
        <w:keepNext/>
        <w:bidi/>
        <w:jc w:val="both"/>
        <w:rPr>
          <w:rFonts w:cs="David" w:hint="cs"/>
          <w:rtl/>
        </w:rPr>
      </w:pPr>
    </w:p>
    <w:p w14:paraId="6E4E1B0F" w14:textId="77777777" w:rsidR="000C2F9D" w:rsidRDefault="000C2F9D" w:rsidP="000C2F9D">
      <w:pPr>
        <w:keepNext/>
        <w:bidi/>
        <w:jc w:val="both"/>
        <w:rPr>
          <w:rFonts w:cs="David" w:hint="cs"/>
          <w:rtl/>
        </w:rPr>
      </w:pPr>
      <w:r>
        <w:rPr>
          <w:rFonts w:cs="David" w:hint="cs"/>
          <w:rtl/>
        </w:rPr>
        <w:tab/>
        <w:t xml:space="preserve">"(2) החליטה הכנסת להחיל רציפות על הצעת חוק..." </w:t>
      </w:r>
      <w:r>
        <w:rPr>
          <w:rFonts w:cs="David"/>
          <w:rtl/>
        </w:rPr>
        <w:t>–</w:t>
      </w:r>
      <w:r>
        <w:rPr>
          <w:rFonts w:cs="David" w:hint="cs"/>
          <w:rtl/>
        </w:rPr>
        <w:t xml:space="preserve"> בין אם זה לפי הצעת ועדה או לפי הצעת הממשלה </w:t>
      </w:r>
      <w:r>
        <w:rPr>
          <w:rFonts w:cs="David"/>
          <w:rtl/>
        </w:rPr>
        <w:t>–</w:t>
      </w:r>
      <w:r>
        <w:rPr>
          <w:rFonts w:cs="David" w:hint="cs"/>
          <w:rtl/>
        </w:rPr>
        <w:t xml:space="preserve"> יימשך הדיון באותה ועדה. זה לא נאמר היום. </w:t>
      </w:r>
    </w:p>
    <w:p w14:paraId="45711219" w14:textId="77777777" w:rsidR="000C2F9D" w:rsidRDefault="000C2F9D" w:rsidP="000C2F9D">
      <w:pPr>
        <w:keepNext/>
        <w:bidi/>
        <w:jc w:val="both"/>
        <w:rPr>
          <w:rFonts w:cs="David" w:hint="cs"/>
          <w:rtl/>
        </w:rPr>
      </w:pPr>
    </w:p>
    <w:p w14:paraId="1DD02878" w14:textId="77777777" w:rsidR="000C2F9D" w:rsidRPr="009D7B08" w:rsidRDefault="000C2F9D" w:rsidP="000C2F9D">
      <w:pPr>
        <w:keepNext/>
        <w:bidi/>
        <w:jc w:val="both"/>
        <w:rPr>
          <w:rFonts w:cs="David" w:hint="cs"/>
          <w:u w:val="single"/>
          <w:rtl/>
        </w:rPr>
      </w:pPr>
      <w:r w:rsidRPr="009D7B08">
        <w:rPr>
          <w:rFonts w:cs="David" w:hint="cs"/>
          <w:u w:val="single"/>
          <w:rtl/>
        </w:rPr>
        <w:t>היו"ר יריב לוין:</w:t>
      </w:r>
    </w:p>
    <w:p w14:paraId="55AD3FD6" w14:textId="77777777" w:rsidR="000C2F9D" w:rsidRDefault="000C2F9D" w:rsidP="000C2F9D">
      <w:pPr>
        <w:keepNext/>
        <w:bidi/>
        <w:jc w:val="both"/>
        <w:rPr>
          <w:rFonts w:cs="David" w:hint="cs"/>
          <w:rtl/>
        </w:rPr>
      </w:pPr>
    </w:p>
    <w:p w14:paraId="7276D014" w14:textId="77777777" w:rsidR="000C2F9D" w:rsidRDefault="000C2F9D" w:rsidP="000C2F9D">
      <w:pPr>
        <w:keepNext/>
        <w:bidi/>
        <w:jc w:val="both"/>
        <w:rPr>
          <w:rFonts w:cs="David" w:hint="cs"/>
          <w:rtl/>
        </w:rPr>
      </w:pPr>
      <w:r>
        <w:rPr>
          <w:rFonts w:cs="David" w:hint="cs"/>
          <w:rtl/>
        </w:rPr>
        <w:tab/>
        <w:t xml:space="preserve">זה חייב להיות. זה מה שנעשה בפועל. </w:t>
      </w:r>
    </w:p>
    <w:p w14:paraId="53197937" w14:textId="77777777" w:rsidR="000C2F9D" w:rsidRDefault="000C2F9D" w:rsidP="000C2F9D">
      <w:pPr>
        <w:keepNext/>
        <w:bidi/>
        <w:jc w:val="both"/>
        <w:rPr>
          <w:rFonts w:cs="David" w:hint="cs"/>
          <w:rtl/>
        </w:rPr>
      </w:pPr>
    </w:p>
    <w:p w14:paraId="134C06D4" w14:textId="77777777" w:rsidR="000C2F9D" w:rsidRPr="009D7B08" w:rsidRDefault="000C2F9D" w:rsidP="000C2F9D">
      <w:pPr>
        <w:keepNext/>
        <w:bidi/>
        <w:jc w:val="both"/>
        <w:rPr>
          <w:rFonts w:cs="David" w:hint="cs"/>
          <w:u w:val="single"/>
          <w:rtl/>
        </w:rPr>
      </w:pPr>
      <w:r w:rsidRPr="009D7B08">
        <w:rPr>
          <w:rFonts w:cs="David" w:hint="cs"/>
          <w:u w:val="single"/>
          <w:rtl/>
        </w:rPr>
        <w:t>ארבל אסטרחן:</w:t>
      </w:r>
    </w:p>
    <w:p w14:paraId="66AEB04E" w14:textId="77777777" w:rsidR="000C2F9D" w:rsidRDefault="000C2F9D" w:rsidP="000C2F9D">
      <w:pPr>
        <w:keepNext/>
        <w:bidi/>
        <w:jc w:val="both"/>
        <w:rPr>
          <w:rFonts w:cs="David" w:hint="cs"/>
          <w:rtl/>
        </w:rPr>
      </w:pPr>
    </w:p>
    <w:p w14:paraId="56AE9081" w14:textId="77777777" w:rsidR="000C2F9D" w:rsidRDefault="000C2F9D" w:rsidP="000C2F9D">
      <w:pPr>
        <w:keepNext/>
        <w:bidi/>
        <w:jc w:val="both"/>
        <w:rPr>
          <w:rFonts w:cs="David" w:hint="cs"/>
          <w:rtl/>
        </w:rPr>
      </w:pPr>
      <w:r>
        <w:rPr>
          <w:rFonts w:cs="David" w:hint="cs"/>
          <w:rtl/>
        </w:rPr>
        <w:tab/>
        <w:t xml:space="preserve">נכון. אין פה חידושים, זה נעשה בפועל. </w:t>
      </w:r>
    </w:p>
    <w:p w14:paraId="01EA7B7C" w14:textId="77777777" w:rsidR="000C2F9D" w:rsidRDefault="000C2F9D" w:rsidP="000C2F9D">
      <w:pPr>
        <w:keepNext/>
        <w:bidi/>
        <w:jc w:val="both"/>
        <w:rPr>
          <w:rFonts w:cs="David" w:hint="cs"/>
          <w:rtl/>
        </w:rPr>
      </w:pPr>
    </w:p>
    <w:p w14:paraId="1B8FF6A0" w14:textId="77777777" w:rsidR="000C2F9D" w:rsidRDefault="000C2F9D" w:rsidP="000C2F9D">
      <w:pPr>
        <w:keepNext/>
        <w:bidi/>
        <w:jc w:val="both"/>
        <w:rPr>
          <w:rFonts w:cs="David" w:hint="cs"/>
          <w:rtl/>
        </w:rPr>
      </w:pPr>
      <w:r>
        <w:rPr>
          <w:rFonts w:cs="David" w:hint="cs"/>
          <w:rtl/>
        </w:rPr>
        <w:tab/>
        <w:t xml:space="preserve">לא הועברה הצעת חוק בקריאה הראשונה לדיון בוועדה מסוימת </w:t>
      </w:r>
      <w:r>
        <w:rPr>
          <w:rFonts w:cs="David"/>
          <w:rtl/>
        </w:rPr>
        <w:t>–</w:t>
      </w:r>
      <w:r>
        <w:rPr>
          <w:rFonts w:cs="David" w:hint="cs"/>
          <w:rtl/>
        </w:rPr>
        <w:t xml:space="preserve"> יכול להיות שהיתה קריאה ראשונה, והחליטו שזה עובר לוועדת הכנסת לקביעת ועדה, ונגמרה הכנסת, או שהוועדה שאליה הועברה אינה קיימת או שאין היא מוסמכת עוד לאותו עניין </w:t>
      </w:r>
      <w:r>
        <w:rPr>
          <w:rFonts w:cs="David"/>
          <w:rtl/>
        </w:rPr>
        <w:t>–</w:t>
      </w:r>
      <w:r>
        <w:rPr>
          <w:rFonts w:cs="David" w:hint="cs"/>
          <w:rtl/>
        </w:rPr>
        <w:t xml:space="preserve"> תקבע ועדת הכנסת את הוועדה שהצעת החוק היא בתחום עניינה ותודיע על כך לכנסת. "נקבעה ועדה כאמור רשאית היא להציע להחיל דין רציפות על הצעת חוק פרטית או על הצעת חוק מטעם ועדה, ולהמשיך לדון בהצעת החוק אם יוחל דין רציפות". כלומר, אנחנו במצב שעברה הצעת חוק, היא לא עברה לוועדה, לא קבעו ועדה. עכשיו יש חבר כנסת שרוצה להחיל רציפות אבל הוא לא יודע לאיזו ועדה לפנות. אז הוא פונה לוועדת הכנסת שתחליט איזו ועדה, ואותה ועדה תחליט אם להחיל דין רציפות. זה גם כן משהו שעשינו אותו בפועל, בפרשנויות, אבל הוא לא הוסדר. </w:t>
      </w:r>
    </w:p>
    <w:p w14:paraId="7CF522E7" w14:textId="77777777" w:rsidR="000C2F9D" w:rsidRDefault="000C2F9D" w:rsidP="000C2F9D">
      <w:pPr>
        <w:keepNext/>
        <w:bidi/>
        <w:jc w:val="both"/>
        <w:rPr>
          <w:rFonts w:cs="David" w:hint="cs"/>
          <w:rtl/>
        </w:rPr>
      </w:pPr>
    </w:p>
    <w:p w14:paraId="6348F366" w14:textId="77777777" w:rsidR="000C2F9D" w:rsidRDefault="000C2F9D" w:rsidP="000C2F9D">
      <w:pPr>
        <w:keepNext/>
        <w:bidi/>
        <w:jc w:val="both"/>
        <w:rPr>
          <w:rFonts w:cs="David" w:hint="cs"/>
          <w:rtl/>
        </w:rPr>
      </w:pPr>
      <w:r>
        <w:rPr>
          <w:rFonts w:cs="David" w:hint="cs"/>
          <w:rtl/>
        </w:rPr>
        <w:tab/>
        <w:t xml:space="preserve">"(4) הועברה הצעת חוק לוועדה בכנסת היוצאת או קבעה ועדת הכנסת ועדה כאמור.....יחולו הוראות סעיף 14...לעניין העברת הצעת החוק לוועדה אחרת". זאת אומרת, אמרנו מי יכול לבקש </w:t>
      </w:r>
      <w:r>
        <w:rPr>
          <w:rFonts w:cs="David"/>
          <w:rtl/>
        </w:rPr>
        <w:t>–</w:t>
      </w:r>
      <w:r>
        <w:rPr>
          <w:rFonts w:cs="David" w:hint="cs"/>
          <w:rtl/>
        </w:rPr>
        <w:t xml:space="preserve"> יו"ר הוועדה האחרת או יו"ר אותה ועדה, או יו"ר ועדת הכנסת, שעל זה יש הערה. יכולים לבקש העברה מוועדה לוועדה. זה גם בא להבהיר שכשהכנסת מצביעה על רציפות היא לא מצביעה על איזו ועדה. העברה מוועדה לוועדה זה משהו שנעשה כאן, לא במליאה. זה גם, בינתיים, הבהרות, אין פה חידושים. </w:t>
      </w:r>
    </w:p>
    <w:p w14:paraId="00AE7716" w14:textId="77777777" w:rsidR="000C2F9D" w:rsidRDefault="000C2F9D" w:rsidP="000C2F9D">
      <w:pPr>
        <w:keepNext/>
        <w:bidi/>
        <w:jc w:val="both"/>
        <w:rPr>
          <w:rFonts w:cs="David" w:hint="cs"/>
          <w:rtl/>
        </w:rPr>
      </w:pPr>
    </w:p>
    <w:p w14:paraId="401B311A" w14:textId="77777777" w:rsidR="000C2F9D" w:rsidRDefault="000C2F9D" w:rsidP="000C2F9D">
      <w:pPr>
        <w:keepNext/>
        <w:bidi/>
        <w:jc w:val="both"/>
        <w:rPr>
          <w:rFonts w:cs="David" w:hint="cs"/>
          <w:rtl/>
        </w:rPr>
      </w:pPr>
      <w:r>
        <w:rPr>
          <w:rFonts w:cs="David" w:hint="cs"/>
          <w:rtl/>
        </w:rPr>
        <w:tab/>
        <w:t xml:space="preserve">עכשיו רצינו להכניס משהו שקשור לסדרי הדיונים. היום כתוב בחוק רק שהממשלה רשאית להודיע בכנסת על רצונה שיחול דין רציפות. אז אמרנו : "הודעת הממשלה על רצונה להחיל דין רציפות תוצג על ידי שר או סגן שר". הודעת ועדה תוצג על ידי יו"ר ועדה. </w:t>
      </w:r>
    </w:p>
    <w:p w14:paraId="6E378F6E" w14:textId="77777777" w:rsidR="000C2F9D" w:rsidRDefault="000C2F9D" w:rsidP="000C2F9D">
      <w:pPr>
        <w:bidi/>
        <w:jc w:val="both"/>
        <w:rPr>
          <w:rFonts w:cs="David" w:hint="cs"/>
          <w:rtl/>
        </w:rPr>
      </w:pPr>
    </w:p>
    <w:p w14:paraId="64866439" w14:textId="77777777" w:rsidR="000C2F9D" w:rsidRPr="008E080E" w:rsidRDefault="000C2F9D" w:rsidP="000C2F9D">
      <w:pPr>
        <w:bidi/>
        <w:jc w:val="both"/>
        <w:rPr>
          <w:rFonts w:cs="David" w:hint="cs"/>
          <w:u w:val="single"/>
          <w:rtl/>
        </w:rPr>
      </w:pPr>
      <w:r w:rsidRPr="008E080E">
        <w:rPr>
          <w:rFonts w:cs="David" w:hint="cs"/>
          <w:u w:val="single"/>
          <w:rtl/>
        </w:rPr>
        <w:t>דורית ואג:</w:t>
      </w:r>
    </w:p>
    <w:p w14:paraId="12BFC2E4" w14:textId="77777777" w:rsidR="000C2F9D" w:rsidRDefault="000C2F9D" w:rsidP="000C2F9D">
      <w:pPr>
        <w:bidi/>
        <w:jc w:val="both"/>
        <w:rPr>
          <w:rFonts w:cs="David" w:hint="cs"/>
          <w:rtl/>
        </w:rPr>
      </w:pPr>
    </w:p>
    <w:p w14:paraId="61A452AF" w14:textId="77777777" w:rsidR="000C2F9D" w:rsidRDefault="000C2F9D" w:rsidP="000C2F9D">
      <w:pPr>
        <w:bidi/>
        <w:jc w:val="both"/>
        <w:rPr>
          <w:rFonts w:cs="David" w:hint="cs"/>
          <w:rtl/>
        </w:rPr>
      </w:pPr>
      <w:r>
        <w:rPr>
          <w:rFonts w:cs="David" w:hint="cs"/>
          <w:rtl/>
        </w:rPr>
        <w:tab/>
        <w:t xml:space="preserve">לא </w:t>
      </w:r>
      <w:r>
        <w:rPr>
          <w:rFonts w:cs="David"/>
          <w:rtl/>
        </w:rPr>
        <w:t>–</w:t>
      </w:r>
      <w:r>
        <w:rPr>
          <w:rFonts w:cs="David" w:hint="cs"/>
          <w:rtl/>
        </w:rPr>
        <w:t xml:space="preserve"> ו/או מי שהוא הסמיך לכך? </w:t>
      </w:r>
    </w:p>
    <w:p w14:paraId="7804E3B4" w14:textId="77777777" w:rsidR="000C2F9D" w:rsidRDefault="000C2F9D" w:rsidP="000C2F9D">
      <w:pPr>
        <w:bidi/>
        <w:jc w:val="both"/>
        <w:rPr>
          <w:rFonts w:cs="David" w:hint="cs"/>
          <w:rtl/>
        </w:rPr>
      </w:pPr>
    </w:p>
    <w:p w14:paraId="6EA07250" w14:textId="77777777" w:rsidR="000C2F9D" w:rsidRDefault="000C2F9D" w:rsidP="000C2F9D">
      <w:pPr>
        <w:keepNext/>
        <w:bidi/>
        <w:jc w:val="both"/>
        <w:rPr>
          <w:rFonts w:cs="David" w:hint="cs"/>
          <w:rtl/>
        </w:rPr>
      </w:pPr>
      <w:r>
        <w:rPr>
          <w:rFonts w:cs="David" w:hint="cs"/>
          <w:u w:val="single"/>
          <w:rtl/>
        </w:rPr>
        <w:t>ארבל אסטרחן:</w:t>
      </w:r>
    </w:p>
    <w:p w14:paraId="1C4E6612" w14:textId="77777777" w:rsidR="000C2F9D" w:rsidRDefault="000C2F9D" w:rsidP="000C2F9D">
      <w:pPr>
        <w:keepNext/>
        <w:bidi/>
        <w:jc w:val="both"/>
        <w:rPr>
          <w:rFonts w:cs="David" w:hint="cs"/>
          <w:rtl/>
        </w:rPr>
      </w:pPr>
      <w:r>
        <w:rPr>
          <w:rFonts w:cs="David" w:hint="cs"/>
          <w:rtl/>
        </w:rPr>
        <w:tab/>
      </w:r>
    </w:p>
    <w:p w14:paraId="06AE6F86" w14:textId="77777777" w:rsidR="000C2F9D" w:rsidRDefault="000C2F9D" w:rsidP="000C2F9D">
      <w:pPr>
        <w:keepNext/>
        <w:bidi/>
        <w:jc w:val="both"/>
        <w:rPr>
          <w:rFonts w:cs="David" w:hint="cs"/>
          <w:rtl/>
        </w:rPr>
      </w:pPr>
      <w:r>
        <w:rPr>
          <w:rFonts w:cs="David" w:hint="cs"/>
          <w:rtl/>
        </w:rPr>
        <w:tab/>
        <w:t xml:space="preserve">שאלה מצוינת. הוספנו בהתחלה איזשהו סעיף שאומר שיו"ר ועדה רשאי להסמיך אחד מחברי הוועדה לעניין סמכות הנתונה לו במליאת הכנסת. </w:t>
      </w:r>
    </w:p>
    <w:p w14:paraId="6CF916E2" w14:textId="77777777" w:rsidR="000C2F9D" w:rsidRDefault="000C2F9D" w:rsidP="000C2F9D">
      <w:pPr>
        <w:keepNext/>
        <w:bidi/>
        <w:jc w:val="both"/>
        <w:rPr>
          <w:rFonts w:cs="David" w:hint="cs"/>
          <w:rtl/>
        </w:rPr>
      </w:pPr>
    </w:p>
    <w:p w14:paraId="2AEFC694" w14:textId="77777777" w:rsidR="000C2F9D" w:rsidRDefault="000C2F9D" w:rsidP="000C2F9D">
      <w:pPr>
        <w:keepNext/>
        <w:bidi/>
        <w:jc w:val="both"/>
        <w:rPr>
          <w:rFonts w:cs="David" w:hint="cs"/>
          <w:rtl/>
        </w:rPr>
      </w:pPr>
      <w:r>
        <w:rPr>
          <w:rFonts w:cs="David" w:hint="cs"/>
          <w:rtl/>
        </w:rPr>
        <w:tab/>
        <w:t xml:space="preserve">"(ב) הגישה סיעה או הממשלה התנגדות להחלת דין רציפות....תנומק ההצעה על ידי אחד מחברי הסיעה או על ידי שר, לפי העניין, במסגרת זמן שלא תעלה על חמש דקות". היום לא כתובה מסגרת הדיון בשום מקום. </w:t>
      </w:r>
    </w:p>
    <w:p w14:paraId="4BA1D396" w14:textId="77777777" w:rsidR="000C2F9D" w:rsidRDefault="000C2F9D" w:rsidP="000C2F9D">
      <w:pPr>
        <w:keepNext/>
        <w:bidi/>
        <w:jc w:val="both"/>
        <w:rPr>
          <w:rFonts w:cs="David"/>
          <w:rtl/>
        </w:rPr>
      </w:pPr>
    </w:p>
    <w:p w14:paraId="1A3F07B2" w14:textId="77777777" w:rsidR="000C2F9D" w:rsidRPr="00E97A5F" w:rsidRDefault="000C2F9D" w:rsidP="000C2F9D">
      <w:pPr>
        <w:keepNext/>
        <w:bidi/>
        <w:jc w:val="both"/>
        <w:rPr>
          <w:rFonts w:cs="David" w:hint="cs"/>
          <w:rtl/>
        </w:rPr>
      </w:pPr>
      <w:r>
        <w:rPr>
          <w:rFonts w:cs="David" w:hint="cs"/>
          <w:rtl/>
        </w:rPr>
        <w:tab/>
        <w:t xml:space="preserve">אני ממשיכה: "שר או יושב ראש הוועדה, לפי העניין, וכן אחד מחברי הכנסת שהציעו את הצעת החוק, ישיבו להתנגדויות, במסגרת זמן שלא תעלה על חמש דקות". </w:t>
      </w:r>
    </w:p>
    <w:p w14:paraId="7F170835" w14:textId="77777777" w:rsidR="000C2F9D" w:rsidRDefault="000C2F9D" w:rsidP="000C2F9D">
      <w:pPr>
        <w:keepNext/>
        <w:bidi/>
        <w:jc w:val="both"/>
        <w:rPr>
          <w:rFonts w:cs="David" w:hint="cs"/>
          <w:rtl/>
        </w:rPr>
      </w:pPr>
      <w:r>
        <w:rPr>
          <w:rFonts w:cs="David" w:hint="cs"/>
          <w:rtl/>
        </w:rPr>
        <w:tab/>
      </w:r>
    </w:p>
    <w:p w14:paraId="31A2E393" w14:textId="77777777" w:rsidR="000C2F9D" w:rsidRDefault="000C2F9D" w:rsidP="000C2F9D">
      <w:pPr>
        <w:keepNext/>
        <w:bidi/>
        <w:jc w:val="both"/>
        <w:rPr>
          <w:rFonts w:cs="David" w:hint="cs"/>
          <w:rtl/>
        </w:rPr>
      </w:pPr>
    </w:p>
    <w:p w14:paraId="51013DDE" w14:textId="77777777" w:rsidR="000C2F9D" w:rsidRPr="008E080E" w:rsidRDefault="000C2F9D" w:rsidP="000C2F9D">
      <w:pPr>
        <w:keepNext/>
        <w:bidi/>
        <w:jc w:val="both"/>
        <w:rPr>
          <w:rFonts w:cs="David" w:hint="cs"/>
          <w:u w:val="single"/>
          <w:rtl/>
        </w:rPr>
      </w:pPr>
      <w:r w:rsidRPr="008E080E">
        <w:rPr>
          <w:rFonts w:cs="David" w:hint="cs"/>
          <w:u w:val="single"/>
          <w:rtl/>
        </w:rPr>
        <w:t>רונית חייקין:</w:t>
      </w:r>
    </w:p>
    <w:p w14:paraId="37AF41B8" w14:textId="77777777" w:rsidR="000C2F9D" w:rsidRDefault="000C2F9D" w:rsidP="000C2F9D">
      <w:pPr>
        <w:keepNext/>
        <w:bidi/>
        <w:jc w:val="both"/>
        <w:rPr>
          <w:rFonts w:cs="David" w:hint="cs"/>
          <w:rtl/>
        </w:rPr>
      </w:pPr>
    </w:p>
    <w:p w14:paraId="5979020A" w14:textId="77777777" w:rsidR="000C2F9D" w:rsidRDefault="000C2F9D" w:rsidP="000C2F9D">
      <w:pPr>
        <w:keepNext/>
        <w:bidi/>
        <w:jc w:val="both"/>
        <w:rPr>
          <w:rFonts w:cs="David" w:hint="cs"/>
          <w:rtl/>
        </w:rPr>
      </w:pPr>
      <w:r>
        <w:rPr>
          <w:rFonts w:cs="David" w:hint="cs"/>
          <w:rtl/>
        </w:rPr>
        <w:tab/>
        <w:t xml:space="preserve">ממתי מגבילים שר? </w:t>
      </w:r>
    </w:p>
    <w:p w14:paraId="12501D71" w14:textId="77777777" w:rsidR="000C2F9D" w:rsidRDefault="000C2F9D" w:rsidP="000C2F9D">
      <w:pPr>
        <w:keepNext/>
        <w:bidi/>
        <w:jc w:val="both"/>
        <w:rPr>
          <w:rFonts w:cs="David" w:hint="cs"/>
          <w:rtl/>
        </w:rPr>
      </w:pPr>
    </w:p>
    <w:p w14:paraId="2686296E" w14:textId="77777777" w:rsidR="000C2F9D" w:rsidRPr="00E03C2C" w:rsidRDefault="000C2F9D" w:rsidP="000C2F9D">
      <w:pPr>
        <w:keepNext/>
        <w:bidi/>
        <w:jc w:val="both"/>
        <w:rPr>
          <w:rFonts w:cs="David" w:hint="cs"/>
          <w:u w:val="single"/>
          <w:rtl/>
        </w:rPr>
      </w:pPr>
      <w:r w:rsidRPr="00E03C2C">
        <w:rPr>
          <w:rFonts w:cs="David" w:hint="cs"/>
          <w:u w:val="single"/>
          <w:rtl/>
        </w:rPr>
        <w:t>ירדנה מלר-הורוביץ:</w:t>
      </w:r>
    </w:p>
    <w:p w14:paraId="03F02F57" w14:textId="77777777" w:rsidR="000C2F9D" w:rsidRDefault="000C2F9D" w:rsidP="000C2F9D">
      <w:pPr>
        <w:keepNext/>
        <w:bidi/>
        <w:jc w:val="both"/>
        <w:rPr>
          <w:rFonts w:cs="David" w:hint="cs"/>
          <w:rtl/>
        </w:rPr>
      </w:pPr>
    </w:p>
    <w:p w14:paraId="3054CFEF" w14:textId="77777777" w:rsidR="000C2F9D" w:rsidRDefault="000C2F9D" w:rsidP="000C2F9D">
      <w:pPr>
        <w:keepNext/>
        <w:bidi/>
        <w:jc w:val="both"/>
        <w:rPr>
          <w:rFonts w:cs="David" w:hint="cs"/>
          <w:rtl/>
        </w:rPr>
      </w:pPr>
      <w:r>
        <w:rPr>
          <w:rFonts w:cs="David" w:hint="cs"/>
          <w:rtl/>
        </w:rPr>
        <w:tab/>
        <w:t xml:space="preserve">זו הצעה שלכם. </w:t>
      </w:r>
    </w:p>
    <w:p w14:paraId="40B9C78F" w14:textId="77777777" w:rsidR="000C2F9D" w:rsidRDefault="000C2F9D" w:rsidP="000C2F9D">
      <w:pPr>
        <w:keepNext/>
        <w:bidi/>
        <w:jc w:val="both"/>
        <w:rPr>
          <w:rFonts w:cs="David" w:hint="cs"/>
          <w:rtl/>
        </w:rPr>
      </w:pPr>
    </w:p>
    <w:p w14:paraId="32299A95" w14:textId="77777777" w:rsidR="000C2F9D" w:rsidRPr="008E080E" w:rsidRDefault="000C2F9D" w:rsidP="000C2F9D">
      <w:pPr>
        <w:keepNext/>
        <w:bidi/>
        <w:jc w:val="both"/>
        <w:rPr>
          <w:rFonts w:cs="David" w:hint="cs"/>
          <w:u w:val="single"/>
          <w:rtl/>
        </w:rPr>
      </w:pPr>
      <w:r w:rsidRPr="008E080E">
        <w:rPr>
          <w:rFonts w:cs="David" w:hint="cs"/>
          <w:u w:val="single"/>
          <w:rtl/>
        </w:rPr>
        <w:t>ארבל אסטרחן:</w:t>
      </w:r>
    </w:p>
    <w:p w14:paraId="011C139C" w14:textId="77777777" w:rsidR="000C2F9D" w:rsidRDefault="000C2F9D" w:rsidP="000C2F9D">
      <w:pPr>
        <w:keepNext/>
        <w:bidi/>
        <w:jc w:val="both"/>
        <w:rPr>
          <w:rFonts w:cs="David" w:hint="cs"/>
          <w:rtl/>
        </w:rPr>
      </w:pPr>
    </w:p>
    <w:p w14:paraId="2D28F41B" w14:textId="77777777" w:rsidR="000C2F9D" w:rsidRDefault="000C2F9D" w:rsidP="000C2F9D">
      <w:pPr>
        <w:keepNext/>
        <w:bidi/>
        <w:spacing w:before="240"/>
        <w:jc w:val="both"/>
        <w:rPr>
          <w:rFonts w:cs="David" w:hint="cs"/>
          <w:rtl/>
        </w:rPr>
      </w:pPr>
      <w:r>
        <w:rPr>
          <w:rFonts w:cs="David" w:hint="cs"/>
          <w:rtl/>
        </w:rPr>
        <w:tab/>
        <w:t xml:space="preserve">"(ג) הכנסת תחליט, בהצבעה אחת, אם להחיל דין רציפות או לקבל כאחת את ההתנגדויות, כאמור בסעיף קטן (ב), ככל שהוגשו". </w:t>
      </w:r>
    </w:p>
    <w:p w14:paraId="17297EA3" w14:textId="77777777" w:rsidR="000C2F9D" w:rsidRPr="008E080E" w:rsidRDefault="000C2F9D" w:rsidP="000C2F9D">
      <w:pPr>
        <w:keepNext/>
        <w:bidi/>
        <w:spacing w:before="240"/>
        <w:jc w:val="both"/>
        <w:rPr>
          <w:rFonts w:cs="David" w:hint="cs"/>
          <w:u w:val="single"/>
          <w:rtl/>
        </w:rPr>
      </w:pPr>
      <w:r w:rsidRPr="008E080E">
        <w:rPr>
          <w:rFonts w:cs="David" w:hint="cs"/>
          <w:u w:val="single"/>
          <w:rtl/>
        </w:rPr>
        <w:t>ירדנה מלר-הורוביץ:</w:t>
      </w:r>
    </w:p>
    <w:p w14:paraId="2DEBF57E" w14:textId="77777777" w:rsidR="000C2F9D" w:rsidRDefault="000C2F9D" w:rsidP="000C2F9D">
      <w:pPr>
        <w:keepNext/>
        <w:bidi/>
        <w:spacing w:before="240"/>
        <w:jc w:val="both"/>
        <w:rPr>
          <w:rFonts w:cs="David" w:hint="cs"/>
          <w:rtl/>
        </w:rPr>
      </w:pPr>
      <w:r>
        <w:rPr>
          <w:rFonts w:cs="David" w:hint="cs"/>
          <w:rtl/>
        </w:rPr>
        <w:tab/>
        <w:t xml:space="preserve">זה על כל ההתנגדויות ביחד, הצבעה אחת. מצוין. </w:t>
      </w:r>
    </w:p>
    <w:p w14:paraId="50359C6E" w14:textId="77777777" w:rsidR="000C2F9D" w:rsidRPr="008E080E" w:rsidRDefault="000C2F9D" w:rsidP="000C2F9D">
      <w:pPr>
        <w:keepNext/>
        <w:bidi/>
        <w:spacing w:before="240"/>
        <w:jc w:val="both"/>
        <w:rPr>
          <w:rFonts w:cs="David" w:hint="cs"/>
          <w:u w:val="single"/>
          <w:rtl/>
        </w:rPr>
      </w:pPr>
      <w:r w:rsidRPr="008E080E">
        <w:rPr>
          <w:rFonts w:cs="David" w:hint="cs"/>
          <w:u w:val="single"/>
          <w:rtl/>
        </w:rPr>
        <w:t>ארבל אסטרחן:</w:t>
      </w:r>
    </w:p>
    <w:p w14:paraId="33BF0C41" w14:textId="77777777" w:rsidR="000C2F9D" w:rsidRDefault="000C2F9D" w:rsidP="000C2F9D">
      <w:pPr>
        <w:keepNext/>
        <w:bidi/>
        <w:spacing w:before="240"/>
        <w:jc w:val="both"/>
        <w:rPr>
          <w:rFonts w:cs="David" w:hint="cs"/>
          <w:rtl/>
        </w:rPr>
      </w:pPr>
      <w:r>
        <w:rPr>
          <w:rFonts w:cs="David" w:hint="cs"/>
          <w:rtl/>
        </w:rPr>
        <w:tab/>
        <w:t xml:space="preserve">נכון, זו הבהרה. עד היום זה לא היה ברור וראיתי מקרים שעשו כך </w:t>
      </w:r>
      <w:r>
        <w:rPr>
          <w:rFonts w:cs="David"/>
          <w:rtl/>
        </w:rPr>
        <w:t>–</w:t>
      </w:r>
      <w:r>
        <w:rPr>
          <w:rFonts w:cs="David" w:hint="cs"/>
          <w:rtl/>
        </w:rPr>
        <w:t xml:space="preserve"> הצביעו על ההתנגדויות לחוד. מה יקרה אם אחת תתקבל ואחת לא? אז ברור שלא משנה כמה התנגדויות יש, הכנסת מצביעה פעם אחת. </w:t>
      </w:r>
    </w:p>
    <w:p w14:paraId="4345E524" w14:textId="77777777" w:rsidR="000C2F9D" w:rsidRDefault="000C2F9D" w:rsidP="000C2F9D">
      <w:pPr>
        <w:keepNext/>
        <w:bidi/>
        <w:spacing w:before="240"/>
        <w:jc w:val="both"/>
        <w:rPr>
          <w:rFonts w:cs="David" w:hint="cs"/>
          <w:rtl/>
        </w:rPr>
      </w:pPr>
      <w:r>
        <w:rPr>
          <w:rFonts w:cs="David" w:hint="cs"/>
          <w:rtl/>
        </w:rPr>
        <w:tab/>
        <w:t xml:space="preserve">"(ד) החליטה הכנסת שלא להחיל רציפות על הצעת חוק, לא תימסר בכנסת הודעה נוספת על רצון להחיל דין רציפות על אותה הצעה". זו איזושהי הצעה. היום לא נאמר מה קורה אם הכנסת החליטה לא להחיל דין רציפות </w:t>
      </w:r>
      <w:r>
        <w:rPr>
          <w:rFonts w:cs="David"/>
          <w:rtl/>
        </w:rPr>
        <w:t>–</w:t>
      </w:r>
      <w:r>
        <w:rPr>
          <w:rFonts w:cs="David" w:hint="cs"/>
          <w:rtl/>
        </w:rPr>
        <w:t xml:space="preserve"> אם אפשר עוד פעם לבקש. </w:t>
      </w:r>
    </w:p>
    <w:p w14:paraId="6B747383" w14:textId="77777777" w:rsidR="000C2F9D" w:rsidRPr="008E080E" w:rsidRDefault="000C2F9D" w:rsidP="000C2F9D">
      <w:pPr>
        <w:keepNext/>
        <w:bidi/>
        <w:spacing w:before="240"/>
        <w:jc w:val="both"/>
        <w:rPr>
          <w:rFonts w:cs="David" w:hint="cs"/>
          <w:u w:val="single"/>
          <w:rtl/>
        </w:rPr>
      </w:pPr>
      <w:r w:rsidRPr="008E080E">
        <w:rPr>
          <w:rFonts w:cs="David" w:hint="cs"/>
          <w:u w:val="single"/>
          <w:rtl/>
        </w:rPr>
        <w:t>תמר כנפו:</w:t>
      </w:r>
    </w:p>
    <w:p w14:paraId="6D8055D5" w14:textId="77777777" w:rsidR="000C2F9D" w:rsidRDefault="000C2F9D" w:rsidP="000C2F9D">
      <w:pPr>
        <w:keepNext/>
        <w:bidi/>
        <w:spacing w:before="240"/>
        <w:jc w:val="both"/>
        <w:rPr>
          <w:rFonts w:cs="David" w:hint="cs"/>
          <w:rtl/>
        </w:rPr>
      </w:pPr>
      <w:r>
        <w:rPr>
          <w:rFonts w:cs="David" w:hint="cs"/>
          <w:rtl/>
        </w:rPr>
        <w:tab/>
        <w:t xml:space="preserve">אם פתאום ממשלה מסכימה? </w:t>
      </w:r>
    </w:p>
    <w:p w14:paraId="6F69C649" w14:textId="77777777" w:rsidR="000C2F9D" w:rsidRPr="008E080E" w:rsidRDefault="000C2F9D" w:rsidP="000C2F9D">
      <w:pPr>
        <w:keepNext/>
        <w:bidi/>
        <w:spacing w:before="240"/>
        <w:jc w:val="both"/>
        <w:rPr>
          <w:rFonts w:cs="David" w:hint="cs"/>
          <w:u w:val="single"/>
          <w:rtl/>
        </w:rPr>
      </w:pPr>
      <w:r w:rsidRPr="008E080E">
        <w:rPr>
          <w:rFonts w:cs="David" w:hint="cs"/>
          <w:u w:val="single"/>
          <w:rtl/>
        </w:rPr>
        <w:t>ארבל אסטרחן:</w:t>
      </w:r>
    </w:p>
    <w:p w14:paraId="47E8CCBD" w14:textId="77777777" w:rsidR="000C2F9D" w:rsidRDefault="000C2F9D" w:rsidP="000C2F9D">
      <w:pPr>
        <w:keepNext/>
        <w:numPr>
          <w:ilvl w:val="0"/>
          <w:numId w:val="3"/>
        </w:numPr>
        <w:autoSpaceDE w:val="0"/>
        <w:autoSpaceDN w:val="0"/>
        <w:bidi/>
        <w:spacing w:before="240"/>
        <w:jc w:val="both"/>
        <w:rPr>
          <w:rFonts w:cs="David" w:hint="cs"/>
          <w:rtl/>
        </w:rPr>
      </w:pPr>
      <w:r>
        <w:rPr>
          <w:rFonts w:cs="David" w:hint="cs"/>
          <w:rtl/>
        </w:rPr>
        <w:t xml:space="preserve">כמו חוק שנפל. זהו. </w:t>
      </w:r>
    </w:p>
    <w:p w14:paraId="49034FFE" w14:textId="77777777" w:rsidR="000C2F9D" w:rsidRPr="008E080E" w:rsidRDefault="000C2F9D" w:rsidP="000C2F9D">
      <w:pPr>
        <w:keepNext/>
        <w:bidi/>
        <w:spacing w:before="240"/>
        <w:jc w:val="both"/>
        <w:rPr>
          <w:rFonts w:cs="David" w:hint="cs"/>
          <w:u w:val="single"/>
          <w:rtl/>
        </w:rPr>
      </w:pPr>
      <w:r w:rsidRPr="008E080E">
        <w:rPr>
          <w:rFonts w:cs="David" w:hint="cs"/>
          <w:u w:val="single"/>
          <w:rtl/>
        </w:rPr>
        <w:t>היו"ר יריב לוין:</w:t>
      </w:r>
    </w:p>
    <w:p w14:paraId="1F209B3E" w14:textId="77777777" w:rsidR="000C2F9D" w:rsidRDefault="000C2F9D" w:rsidP="000C2F9D">
      <w:pPr>
        <w:keepNext/>
        <w:bidi/>
        <w:spacing w:before="240"/>
        <w:jc w:val="both"/>
        <w:rPr>
          <w:rFonts w:cs="David" w:hint="cs"/>
          <w:rtl/>
        </w:rPr>
      </w:pPr>
      <w:r>
        <w:rPr>
          <w:rFonts w:cs="David" w:hint="cs"/>
          <w:rtl/>
        </w:rPr>
        <w:tab/>
        <w:t xml:space="preserve">ככה צריך לראות את זה. </w:t>
      </w:r>
    </w:p>
    <w:p w14:paraId="40F05671" w14:textId="77777777" w:rsidR="000C2F9D" w:rsidRDefault="000C2F9D" w:rsidP="000C2F9D">
      <w:pPr>
        <w:keepNext/>
        <w:bidi/>
        <w:spacing w:before="240"/>
        <w:jc w:val="both"/>
        <w:rPr>
          <w:rFonts w:cs="David" w:hint="cs"/>
          <w:rtl/>
        </w:rPr>
      </w:pPr>
      <w:r>
        <w:rPr>
          <w:rFonts w:cs="David" w:hint="cs"/>
          <w:rtl/>
        </w:rPr>
        <w:tab/>
      </w:r>
    </w:p>
    <w:p w14:paraId="5F30FA60" w14:textId="77777777" w:rsidR="000C2F9D" w:rsidRPr="008E080E" w:rsidRDefault="000C2F9D" w:rsidP="000C2F9D">
      <w:pPr>
        <w:keepNext/>
        <w:bidi/>
        <w:jc w:val="both"/>
        <w:rPr>
          <w:rFonts w:cs="David" w:hint="cs"/>
          <w:u w:val="single"/>
          <w:rtl/>
        </w:rPr>
      </w:pPr>
      <w:r w:rsidRPr="008E080E">
        <w:rPr>
          <w:rFonts w:cs="David" w:hint="cs"/>
          <w:u w:val="single"/>
          <w:rtl/>
        </w:rPr>
        <w:t>סהר פינטו:</w:t>
      </w:r>
    </w:p>
    <w:p w14:paraId="75022018" w14:textId="77777777" w:rsidR="000C2F9D" w:rsidRDefault="000C2F9D" w:rsidP="000C2F9D">
      <w:pPr>
        <w:keepNext/>
        <w:bidi/>
        <w:jc w:val="both"/>
        <w:rPr>
          <w:rFonts w:cs="David" w:hint="cs"/>
          <w:rtl/>
        </w:rPr>
      </w:pPr>
    </w:p>
    <w:p w14:paraId="6D963625" w14:textId="77777777" w:rsidR="000C2F9D" w:rsidRDefault="000C2F9D" w:rsidP="000C2F9D">
      <w:pPr>
        <w:keepNext/>
        <w:bidi/>
        <w:jc w:val="both"/>
        <w:rPr>
          <w:rFonts w:cs="David" w:hint="cs"/>
          <w:rtl/>
        </w:rPr>
      </w:pPr>
      <w:r>
        <w:rPr>
          <w:rFonts w:cs="David" w:hint="cs"/>
          <w:rtl/>
        </w:rPr>
        <w:tab/>
        <w:t xml:space="preserve">יש לי עניין טכני, שאולי אפשר להבהיר אותו. המון פעמים אני רואה שמסתבכים בהצעה אם יש התנגדות, כי אם יש התנגדות אז מצביעים על ההתנגדות. אז מי שהוא בעד החוק הוא נגד ההתנגדות. למה לא לקבוע שבין אם יש התנגדות ובין אם אין </w:t>
      </w:r>
      <w:r>
        <w:rPr>
          <w:rFonts w:cs="David"/>
          <w:rtl/>
        </w:rPr>
        <w:t>–</w:t>
      </w:r>
      <w:r>
        <w:rPr>
          <w:rFonts w:cs="David" w:hint="cs"/>
          <w:rtl/>
        </w:rPr>
        <w:t xml:space="preserve"> מצביעים האם להחיל דין רציפות או לא. </w:t>
      </w:r>
    </w:p>
    <w:p w14:paraId="36A82C58" w14:textId="77777777" w:rsidR="000C2F9D" w:rsidRDefault="000C2F9D" w:rsidP="000C2F9D">
      <w:pPr>
        <w:keepNext/>
        <w:bidi/>
        <w:jc w:val="both"/>
        <w:rPr>
          <w:rFonts w:cs="David" w:hint="cs"/>
          <w:rtl/>
        </w:rPr>
      </w:pPr>
    </w:p>
    <w:p w14:paraId="6CB9EC08" w14:textId="77777777" w:rsidR="000C2F9D" w:rsidRPr="00F62BA2" w:rsidRDefault="000C2F9D" w:rsidP="000C2F9D">
      <w:pPr>
        <w:keepNext/>
        <w:bidi/>
        <w:jc w:val="both"/>
        <w:rPr>
          <w:rFonts w:cs="David" w:hint="cs"/>
          <w:u w:val="single"/>
          <w:rtl/>
        </w:rPr>
      </w:pPr>
      <w:r w:rsidRPr="00F62BA2">
        <w:rPr>
          <w:rFonts w:cs="David" w:hint="cs"/>
          <w:u w:val="single"/>
          <w:rtl/>
        </w:rPr>
        <w:t>קריאות:</w:t>
      </w:r>
    </w:p>
    <w:p w14:paraId="33A0D45C" w14:textId="77777777" w:rsidR="000C2F9D" w:rsidRDefault="000C2F9D" w:rsidP="000C2F9D">
      <w:pPr>
        <w:keepNext/>
        <w:bidi/>
        <w:jc w:val="both"/>
        <w:rPr>
          <w:rFonts w:cs="David" w:hint="cs"/>
          <w:rtl/>
        </w:rPr>
      </w:pPr>
    </w:p>
    <w:p w14:paraId="3BFFA52A" w14:textId="77777777" w:rsidR="000C2F9D" w:rsidRDefault="000C2F9D" w:rsidP="000C2F9D">
      <w:pPr>
        <w:keepNext/>
        <w:numPr>
          <w:ilvl w:val="0"/>
          <w:numId w:val="2"/>
        </w:numPr>
        <w:autoSpaceDE w:val="0"/>
        <w:autoSpaceDN w:val="0"/>
        <w:bidi/>
        <w:jc w:val="both"/>
        <w:rPr>
          <w:rFonts w:cs="David" w:hint="cs"/>
          <w:rtl/>
        </w:rPr>
      </w:pPr>
      <w:r>
        <w:rPr>
          <w:rFonts w:cs="David" w:hint="cs"/>
          <w:rtl/>
        </w:rPr>
        <w:t>- -</w:t>
      </w:r>
    </w:p>
    <w:p w14:paraId="59700AA2" w14:textId="77777777" w:rsidR="000C2F9D" w:rsidRDefault="000C2F9D" w:rsidP="000C2F9D">
      <w:pPr>
        <w:keepNext/>
        <w:bidi/>
        <w:ind w:left="720"/>
        <w:jc w:val="both"/>
        <w:rPr>
          <w:rFonts w:cs="David" w:hint="cs"/>
          <w:rtl/>
        </w:rPr>
      </w:pPr>
    </w:p>
    <w:p w14:paraId="3A54C28B" w14:textId="77777777" w:rsidR="000C2F9D" w:rsidRPr="00F62BA2" w:rsidRDefault="000C2F9D" w:rsidP="000C2F9D">
      <w:pPr>
        <w:keepNext/>
        <w:bidi/>
        <w:jc w:val="both"/>
        <w:rPr>
          <w:rFonts w:cs="David" w:hint="cs"/>
          <w:u w:val="single"/>
          <w:rtl/>
        </w:rPr>
      </w:pPr>
      <w:r w:rsidRPr="00F62BA2">
        <w:rPr>
          <w:rFonts w:cs="David" w:hint="cs"/>
          <w:u w:val="single"/>
          <w:rtl/>
        </w:rPr>
        <w:t>ארבל אסטרחן:</w:t>
      </w:r>
    </w:p>
    <w:p w14:paraId="60B8123B" w14:textId="77777777" w:rsidR="000C2F9D" w:rsidRDefault="000C2F9D" w:rsidP="000C2F9D">
      <w:pPr>
        <w:keepNext/>
        <w:bidi/>
        <w:jc w:val="both"/>
        <w:rPr>
          <w:rFonts w:cs="David" w:hint="cs"/>
          <w:rtl/>
        </w:rPr>
      </w:pPr>
    </w:p>
    <w:p w14:paraId="10A04312" w14:textId="77777777" w:rsidR="000C2F9D" w:rsidRDefault="000C2F9D" w:rsidP="000C2F9D">
      <w:pPr>
        <w:keepNext/>
        <w:bidi/>
        <w:jc w:val="both"/>
        <w:rPr>
          <w:rFonts w:cs="David" w:hint="cs"/>
          <w:rtl/>
        </w:rPr>
      </w:pPr>
      <w:r>
        <w:rPr>
          <w:rFonts w:cs="David" w:hint="cs"/>
          <w:rtl/>
        </w:rPr>
        <w:tab/>
        <w:t xml:space="preserve">סעיף 6 אומר שאם אין התנגדות, הכנסת תצביע אם להחיל את הרציפות.  - - אומר שאם הוצעה התנגדות ונדחתה על ידי הכנסת </w:t>
      </w:r>
      <w:r>
        <w:rPr>
          <w:rFonts w:cs="David"/>
          <w:rtl/>
        </w:rPr>
        <w:t>–</w:t>
      </w:r>
      <w:r>
        <w:rPr>
          <w:rFonts w:cs="David" w:hint="cs"/>
          <w:rtl/>
        </w:rPr>
        <w:t xml:space="preserve"> זאת אומרת, מהחוק לומדים שמצביעים על ההתנגדות, ולא על הצעה אחרת. </w:t>
      </w:r>
    </w:p>
    <w:p w14:paraId="6F39B0A6" w14:textId="77777777" w:rsidR="000C2F9D" w:rsidRDefault="000C2F9D" w:rsidP="000C2F9D">
      <w:pPr>
        <w:keepNext/>
        <w:bidi/>
        <w:jc w:val="both"/>
        <w:rPr>
          <w:rFonts w:cs="David" w:hint="cs"/>
          <w:rtl/>
        </w:rPr>
      </w:pPr>
    </w:p>
    <w:p w14:paraId="133AC978" w14:textId="77777777" w:rsidR="000C2F9D" w:rsidRPr="008E080E" w:rsidRDefault="000C2F9D" w:rsidP="000C2F9D">
      <w:pPr>
        <w:keepNext/>
        <w:bidi/>
        <w:jc w:val="both"/>
        <w:rPr>
          <w:rFonts w:cs="David" w:hint="cs"/>
          <w:u w:val="single"/>
          <w:rtl/>
        </w:rPr>
      </w:pPr>
      <w:r w:rsidRPr="008E080E">
        <w:rPr>
          <w:rFonts w:cs="David" w:hint="cs"/>
          <w:u w:val="single"/>
          <w:rtl/>
        </w:rPr>
        <w:t>קריאות:</w:t>
      </w:r>
    </w:p>
    <w:p w14:paraId="514FA921" w14:textId="77777777" w:rsidR="000C2F9D" w:rsidRDefault="000C2F9D" w:rsidP="000C2F9D">
      <w:pPr>
        <w:keepNext/>
        <w:bidi/>
        <w:jc w:val="both"/>
        <w:rPr>
          <w:rFonts w:cs="David" w:hint="cs"/>
          <w:rtl/>
        </w:rPr>
      </w:pPr>
    </w:p>
    <w:p w14:paraId="78183B17" w14:textId="77777777" w:rsidR="000C2F9D" w:rsidRDefault="000C2F9D" w:rsidP="000C2F9D">
      <w:pPr>
        <w:keepNext/>
        <w:bidi/>
        <w:jc w:val="both"/>
        <w:rPr>
          <w:rFonts w:cs="David" w:hint="cs"/>
          <w:rtl/>
        </w:rPr>
      </w:pPr>
      <w:r>
        <w:rPr>
          <w:rFonts w:cs="David" w:hint="cs"/>
          <w:rtl/>
        </w:rPr>
        <w:tab/>
        <w:t>- - -</w:t>
      </w:r>
    </w:p>
    <w:p w14:paraId="549FD4F8" w14:textId="77777777" w:rsidR="000C2F9D" w:rsidRDefault="000C2F9D" w:rsidP="000C2F9D">
      <w:pPr>
        <w:keepNext/>
        <w:bidi/>
        <w:jc w:val="both"/>
        <w:rPr>
          <w:rFonts w:cs="David" w:hint="cs"/>
          <w:rtl/>
        </w:rPr>
      </w:pPr>
    </w:p>
    <w:p w14:paraId="12BA126D"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7619B65" w14:textId="77777777" w:rsidR="000C2F9D" w:rsidRDefault="000C2F9D" w:rsidP="000C2F9D">
      <w:pPr>
        <w:bidi/>
        <w:jc w:val="both"/>
        <w:rPr>
          <w:rFonts w:cs="David" w:hint="cs"/>
          <w:u w:val="single"/>
          <w:rtl/>
        </w:rPr>
      </w:pPr>
    </w:p>
    <w:p w14:paraId="46932338" w14:textId="77777777" w:rsidR="000C2F9D" w:rsidRDefault="000C2F9D" w:rsidP="000C2F9D">
      <w:pPr>
        <w:keepNext/>
        <w:bidi/>
        <w:jc w:val="both"/>
        <w:rPr>
          <w:rFonts w:cs="David" w:hint="cs"/>
          <w:rtl/>
        </w:rPr>
      </w:pPr>
      <w:r>
        <w:rPr>
          <w:rFonts w:cs="David" w:hint="cs"/>
          <w:rtl/>
        </w:rPr>
        <w:tab/>
        <w:t xml:space="preserve">אם אנחנו נכתוב פה, בתקנון, בכיוון הזה, שהכנסת תצביע </w:t>
      </w:r>
      <w:r>
        <w:rPr>
          <w:rFonts w:cs="David"/>
          <w:rtl/>
        </w:rPr>
        <w:t>–</w:t>
      </w:r>
      <w:r>
        <w:rPr>
          <w:rFonts w:cs="David" w:hint="cs"/>
          <w:rtl/>
        </w:rPr>
        <w:t xml:space="preserve"> ההצבעה של הכנסת תהיה האם להחיל את דין הרציפות ובמשמע </w:t>
      </w:r>
      <w:r>
        <w:rPr>
          <w:rFonts w:cs="David"/>
          <w:rtl/>
        </w:rPr>
        <w:t>–</w:t>
      </w:r>
      <w:r>
        <w:rPr>
          <w:rFonts w:cs="David" w:hint="cs"/>
          <w:rtl/>
        </w:rPr>
        <w:t xml:space="preserve"> דחיית ההתנגדות? ואז תפתרי את הסיפור. </w:t>
      </w:r>
    </w:p>
    <w:p w14:paraId="15BAF7A9" w14:textId="77777777" w:rsidR="000C2F9D" w:rsidRDefault="000C2F9D" w:rsidP="000C2F9D">
      <w:pPr>
        <w:keepNext/>
        <w:bidi/>
        <w:jc w:val="both"/>
        <w:rPr>
          <w:rFonts w:cs="David" w:hint="cs"/>
          <w:rtl/>
        </w:rPr>
      </w:pPr>
    </w:p>
    <w:p w14:paraId="40BBB97B" w14:textId="77777777" w:rsidR="000C2F9D" w:rsidRDefault="000C2F9D" w:rsidP="000C2F9D">
      <w:pPr>
        <w:keepNext/>
        <w:bidi/>
        <w:jc w:val="both"/>
        <w:rPr>
          <w:rFonts w:cs="David" w:hint="cs"/>
          <w:rtl/>
        </w:rPr>
      </w:pPr>
    </w:p>
    <w:p w14:paraId="7CC7682A" w14:textId="77777777" w:rsidR="000C2F9D" w:rsidRDefault="000C2F9D" w:rsidP="000C2F9D">
      <w:pPr>
        <w:keepNext/>
        <w:bidi/>
        <w:jc w:val="both"/>
        <w:rPr>
          <w:rFonts w:cs="David" w:hint="cs"/>
          <w:rtl/>
        </w:rPr>
      </w:pPr>
      <w:r>
        <w:rPr>
          <w:rFonts w:cs="David" w:hint="cs"/>
          <w:u w:val="single"/>
          <w:rtl/>
        </w:rPr>
        <w:t>ארבל אסטרחן:</w:t>
      </w:r>
    </w:p>
    <w:p w14:paraId="08F41437" w14:textId="77777777" w:rsidR="000C2F9D" w:rsidRPr="00E97A5F" w:rsidRDefault="000C2F9D" w:rsidP="000C2F9D">
      <w:pPr>
        <w:keepNext/>
        <w:bidi/>
        <w:jc w:val="both"/>
        <w:rPr>
          <w:rFonts w:cs="David" w:hint="cs"/>
          <w:rtl/>
        </w:rPr>
      </w:pPr>
      <w:r>
        <w:rPr>
          <w:rFonts w:cs="David" w:hint="cs"/>
          <w:rtl/>
        </w:rPr>
        <w:tab/>
      </w:r>
    </w:p>
    <w:p w14:paraId="16B82653" w14:textId="77777777" w:rsidR="000C2F9D" w:rsidRDefault="000C2F9D" w:rsidP="000C2F9D">
      <w:pPr>
        <w:keepNext/>
        <w:bidi/>
        <w:jc w:val="both"/>
        <w:rPr>
          <w:rFonts w:cs="David" w:hint="cs"/>
          <w:rtl/>
        </w:rPr>
      </w:pPr>
      <w:r>
        <w:rPr>
          <w:rFonts w:cs="David" w:hint="cs"/>
          <w:rtl/>
        </w:rPr>
        <w:tab/>
        <w:t xml:space="preserve">החוק אומר </w:t>
      </w:r>
      <w:r>
        <w:rPr>
          <w:rFonts w:cs="David"/>
          <w:rtl/>
        </w:rPr>
        <w:t>–</w:t>
      </w:r>
      <w:r>
        <w:rPr>
          <w:rFonts w:cs="David" w:hint="cs"/>
          <w:rtl/>
        </w:rPr>
        <w:t xml:space="preserve"> שהוצעה הצעה ונדחתה על ידי הכנסת. אז עכשיו תגיד </w:t>
      </w:r>
      <w:r>
        <w:rPr>
          <w:rFonts w:cs="David"/>
          <w:rtl/>
        </w:rPr>
        <w:t>–</w:t>
      </w:r>
      <w:r>
        <w:rPr>
          <w:rFonts w:cs="David" w:hint="cs"/>
          <w:rtl/>
        </w:rPr>
        <w:t xml:space="preserve"> יראו משהו כאילו הוא נדחה? </w:t>
      </w:r>
    </w:p>
    <w:p w14:paraId="31A2F54D" w14:textId="77777777" w:rsidR="000C2F9D" w:rsidRDefault="000C2F9D" w:rsidP="000C2F9D">
      <w:pPr>
        <w:keepNext/>
        <w:bidi/>
        <w:jc w:val="both"/>
        <w:rPr>
          <w:rFonts w:cs="David" w:hint="cs"/>
          <w:rtl/>
        </w:rPr>
      </w:pPr>
    </w:p>
    <w:p w14:paraId="53A958D3" w14:textId="77777777" w:rsidR="000C2F9D" w:rsidRDefault="000C2F9D" w:rsidP="000C2F9D">
      <w:pPr>
        <w:bidi/>
        <w:jc w:val="both"/>
        <w:rPr>
          <w:rFonts w:cs="David" w:hint="cs"/>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2C165EE" w14:textId="77777777" w:rsidR="000C2F9D" w:rsidRDefault="000C2F9D" w:rsidP="000C2F9D">
      <w:pPr>
        <w:bidi/>
        <w:jc w:val="both"/>
        <w:rPr>
          <w:rFonts w:cs="David" w:hint="cs"/>
          <w:rtl/>
        </w:rPr>
      </w:pPr>
    </w:p>
    <w:p w14:paraId="707015AD" w14:textId="77777777" w:rsidR="000C2F9D" w:rsidRDefault="000C2F9D" w:rsidP="000C2F9D">
      <w:pPr>
        <w:bidi/>
        <w:jc w:val="both"/>
        <w:rPr>
          <w:rFonts w:cs="David" w:hint="cs"/>
          <w:u w:val="single"/>
          <w:rtl/>
        </w:rPr>
      </w:pPr>
      <w:r>
        <w:rPr>
          <w:rFonts w:cs="David" w:hint="cs"/>
          <w:rtl/>
        </w:rPr>
        <w:tab/>
        <w:t xml:space="preserve">מה שאני מציע - דליה ואני נגיש הצעה לתקן את הסעיף הזה בחוק. אני אעביר אותה בפטור - - </w:t>
      </w:r>
    </w:p>
    <w:p w14:paraId="16FC9339" w14:textId="77777777" w:rsidR="000C2F9D" w:rsidRDefault="000C2F9D" w:rsidP="000C2F9D">
      <w:pPr>
        <w:bidi/>
        <w:jc w:val="both"/>
        <w:rPr>
          <w:rFonts w:cs="David" w:hint="cs"/>
          <w:u w:val="single"/>
          <w:rtl/>
        </w:rPr>
      </w:pPr>
    </w:p>
    <w:p w14:paraId="72A8B178" w14:textId="77777777" w:rsidR="000C2F9D" w:rsidRDefault="000C2F9D" w:rsidP="000C2F9D">
      <w:pPr>
        <w:bidi/>
        <w:jc w:val="both"/>
        <w:rPr>
          <w:rFonts w:cs="David" w:hint="cs"/>
          <w:rtl/>
        </w:rPr>
      </w:pPr>
      <w:r w:rsidRPr="00F62BA2">
        <w:rPr>
          <w:rFonts w:cs="David" w:hint="cs"/>
          <w:u w:val="single"/>
          <w:rtl/>
        </w:rPr>
        <w:t>קריאה:</w:t>
      </w:r>
    </w:p>
    <w:p w14:paraId="4CAD3889" w14:textId="77777777" w:rsidR="000C2F9D" w:rsidRDefault="000C2F9D" w:rsidP="000C2F9D">
      <w:pPr>
        <w:bidi/>
        <w:jc w:val="both"/>
        <w:rPr>
          <w:rFonts w:cs="David" w:hint="cs"/>
          <w:rtl/>
        </w:rPr>
      </w:pPr>
    </w:p>
    <w:p w14:paraId="2C5EC7FF" w14:textId="77777777" w:rsidR="000C2F9D" w:rsidRDefault="000C2F9D" w:rsidP="000C2F9D">
      <w:pPr>
        <w:bidi/>
        <w:jc w:val="both"/>
        <w:rPr>
          <w:rFonts w:cs="David" w:hint="cs"/>
          <w:u w:val="single"/>
          <w:rtl/>
        </w:rPr>
      </w:pPr>
      <w:r>
        <w:rPr>
          <w:rFonts w:cs="David" w:hint="cs"/>
          <w:rtl/>
        </w:rPr>
        <w:tab/>
        <w:t xml:space="preserve">בוא נבטל את חוק הרציפות. </w:t>
      </w:r>
    </w:p>
    <w:p w14:paraId="4B2B4E83" w14:textId="77777777" w:rsidR="000C2F9D" w:rsidRDefault="000C2F9D" w:rsidP="000C2F9D">
      <w:pPr>
        <w:bidi/>
        <w:jc w:val="both"/>
        <w:rPr>
          <w:rFonts w:cs="David" w:hint="cs"/>
          <w:u w:val="single"/>
          <w:rtl/>
        </w:rPr>
      </w:pPr>
    </w:p>
    <w:p w14:paraId="576FDF5D" w14:textId="77777777" w:rsidR="000C2F9D" w:rsidRDefault="000C2F9D" w:rsidP="000C2F9D">
      <w:pPr>
        <w:bidi/>
        <w:jc w:val="both"/>
        <w:rPr>
          <w:rFonts w:cs="David" w:hint="cs"/>
          <w:rtl/>
        </w:rPr>
      </w:pPr>
      <w:r w:rsidRPr="00F62BA2">
        <w:rPr>
          <w:rFonts w:cs="David" w:hint="cs"/>
          <w:u w:val="single"/>
          <w:rtl/>
        </w:rPr>
        <w:t>היו"ר יריב לוין:</w:t>
      </w:r>
    </w:p>
    <w:p w14:paraId="79D8E293" w14:textId="77777777" w:rsidR="000C2F9D" w:rsidRDefault="000C2F9D" w:rsidP="000C2F9D">
      <w:pPr>
        <w:bidi/>
        <w:jc w:val="both"/>
        <w:rPr>
          <w:rFonts w:cs="David" w:hint="cs"/>
          <w:rtl/>
        </w:rPr>
      </w:pPr>
    </w:p>
    <w:p w14:paraId="107921E8" w14:textId="77777777" w:rsidR="000C2F9D" w:rsidRDefault="000C2F9D" w:rsidP="000C2F9D">
      <w:pPr>
        <w:bidi/>
        <w:jc w:val="both"/>
        <w:rPr>
          <w:rFonts w:cs="David" w:hint="cs"/>
          <w:rtl/>
        </w:rPr>
      </w:pPr>
      <w:r>
        <w:rPr>
          <w:rFonts w:cs="David" w:hint="cs"/>
          <w:rtl/>
        </w:rPr>
        <w:tab/>
        <w:t xml:space="preserve">לא, עזבי, אני לא הולך לבטל את חוק הרציפות, אבל לעשות את התיקון הטכני הזה בתקווה שנספיק לגמור אותו לפני הסעיף. אם נספיק </w:t>
      </w:r>
      <w:r>
        <w:rPr>
          <w:rFonts w:cs="David"/>
          <w:rtl/>
        </w:rPr>
        <w:t>–</w:t>
      </w:r>
      <w:r>
        <w:rPr>
          <w:rFonts w:cs="David" w:hint="cs"/>
          <w:rtl/>
        </w:rPr>
        <w:t xml:space="preserve"> הצלחנו. לא נספיק </w:t>
      </w:r>
      <w:r>
        <w:rPr>
          <w:rFonts w:cs="David"/>
          <w:rtl/>
        </w:rPr>
        <w:t>–</w:t>
      </w:r>
      <w:r>
        <w:rPr>
          <w:rFonts w:cs="David" w:hint="cs"/>
          <w:rtl/>
        </w:rPr>
        <w:t xml:space="preserve"> נשאר הסעיף. אגב, אני מעריך שלא נספיק. </w:t>
      </w:r>
    </w:p>
    <w:p w14:paraId="1216888B" w14:textId="77777777" w:rsidR="000C2F9D" w:rsidRDefault="000C2F9D" w:rsidP="000C2F9D">
      <w:pPr>
        <w:bidi/>
        <w:jc w:val="both"/>
        <w:rPr>
          <w:rFonts w:cs="David" w:hint="cs"/>
          <w:rtl/>
        </w:rPr>
      </w:pPr>
    </w:p>
    <w:p w14:paraId="0580E603" w14:textId="77777777" w:rsidR="000C2F9D" w:rsidRPr="00F62BA2" w:rsidRDefault="000C2F9D" w:rsidP="000C2F9D">
      <w:pPr>
        <w:bidi/>
        <w:jc w:val="both"/>
        <w:rPr>
          <w:rFonts w:cs="David" w:hint="cs"/>
          <w:u w:val="single"/>
          <w:rtl/>
        </w:rPr>
      </w:pPr>
      <w:r w:rsidRPr="00F62BA2">
        <w:rPr>
          <w:rFonts w:cs="David" w:hint="cs"/>
          <w:u w:val="single"/>
          <w:rtl/>
        </w:rPr>
        <w:t>קריאות:</w:t>
      </w:r>
    </w:p>
    <w:p w14:paraId="3D04A654" w14:textId="77777777" w:rsidR="000C2F9D" w:rsidRDefault="000C2F9D" w:rsidP="000C2F9D">
      <w:pPr>
        <w:bidi/>
        <w:jc w:val="both"/>
        <w:rPr>
          <w:rFonts w:cs="David" w:hint="cs"/>
          <w:rtl/>
        </w:rPr>
      </w:pPr>
    </w:p>
    <w:p w14:paraId="766DC8EB" w14:textId="77777777" w:rsidR="000C2F9D" w:rsidRDefault="000C2F9D" w:rsidP="000C2F9D">
      <w:pPr>
        <w:bidi/>
        <w:jc w:val="both"/>
        <w:rPr>
          <w:rFonts w:cs="David" w:hint="cs"/>
          <w:rtl/>
        </w:rPr>
      </w:pPr>
      <w:r>
        <w:rPr>
          <w:rFonts w:cs="David" w:hint="cs"/>
          <w:rtl/>
        </w:rPr>
        <w:tab/>
        <w:t>- - -</w:t>
      </w:r>
    </w:p>
    <w:p w14:paraId="6CC1C87E" w14:textId="77777777" w:rsidR="000C2F9D" w:rsidRDefault="000C2F9D" w:rsidP="000C2F9D">
      <w:pPr>
        <w:keepNext/>
        <w:bidi/>
        <w:jc w:val="both"/>
        <w:rPr>
          <w:rFonts w:cs="David" w:hint="cs"/>
          <w:rtl/>
        </w:rPr>
      </w:pPr>
    </w:p>
    <w:p w14:paraId="613583FB" w14:textId="77777777" w:rsidR="000C2F9D" w:rsidRDefault="000C2F9D" w:rsidP="000C2F9D">
      <w:pPr>
        <w:keepNext/>
        <w:bidi/>
        <w:jc w:val="both"/>
        <w:rPr>
          <w:rFonts w:cs="David" w:hint="cs"/>
          <w:rtl/>
        </w:rPr>
      </w:pPr>
    </w:p>
    <w:p w14:paraId="5D1517E9" w14:textId="77777777" w:rsidR="000C2F9D" w:rsidRPr="000C2F9D" w:rsidRDefault="000C2F9D" w:rsidP="000C2F9D">
      <w:pPr>
        <w:keepNext/>
        <w:bidi/>
        <w:jc w:val="both"/>
        <w:rPr>
          <w:rFonts w:cs="David" w:hint="cs"/>
          <w:u w:val="single"/>
          <w:rtl/>
        </w:rPr>
      </w:pPr>
      <w:r w:rsidRPr="000C2F9D">
        <w:rPr>
          <w:rFonts w:cs="David" w:hint="cs"/>
          <w:u w:val="single"/>
          <w:rtl/>
        </w:rPr>
        <w:t>היו"ר יריב לוין:</w:t>
      </w:r>
    </w:p>
    <w:p w14:paraId="0D433CC9" w14:textId="77777777" w:rsidR="000C2F9D" w:rsidRDefault="000C2F9D" w:rsidP="000C2F9D">
      <w:pPr>
        <w:keepNext/>
        <w:bidi/>
        <w:jc w:val="both"/>
        <w:rPr>
          <w:rFonts w:cs="David" w:hint="cs"/>
          <w:rtl/>
        </w:rPr>
      </w:pPr>
    </w:p>
    <w:p w14:paraId="677F9726" w14:textId="77777777" w:rsidR="000C2F9D" w:rsidRDefault="000C2F9D" w:rsidP="000C2F9D">
      <w:pPr>
        <w:keepNext/>
        <w:bidi/>
        <w:jc w:val="both"/>
        <w:rPr>
          <w:rFonts w:cs="David" w:hint="cs"/>
          <w:rtl/>
        </w:rPr>
      </w:pPr>
      <w:r>
        <w:rPr>
          <w:rFonts w:cs="David" w:hint="cs"/>
          <w:rtl/>
        </w:rPr>
        <w:tab/>
        <w:t xml:space="preserve">גם ההיגיון אומר   - - אני אגיד לכם מה לא הגיוני </w:t>
      </w:r>
      <w:r>
        <w:rPr>
          <w:rFonts w:cs="David"/>
          <w:rtl/>
        </w:rPr>
        <w:t>–</w:t>
      </w:r>
      <w:r>
        <w:rPr>
          <w:rFonts w:cs="David" w:hint="cs"/>
          <w:rtl/>
        </w:rPr>
        <w:t xml:space="preserve"> הרי יוצא מצב שאם אני מצביע על דחיית ההתנגדות, ההנחה יוצאת כאילו שהרציפות מאושרת, אלא אם ההתנגדות התקבלה. עכשיו, זה לא המצב, כי אם אין התנגדות, עדיין אני צריך לאשר את הרציפות. לכן זה לא הגיוני. ההיגיון אומר שאני מאשר את הרציפות, זו ההחלטה. אני מקבל את החוק, זה לא שאם לא הצלחתי להפיל את החוק הוא ממשיך לרוץ. לכן אני חושב שזה נכון.  </w:t>
      </w:r>
    </w:p>
    <w:p w14:paraId="24D68C7C" w14:textId="77777777" w:rsidR="000C2F9D" w:rsidRDefault="000C2F9D" w:rsidP="000C2F9D">
      <w:pPr>
        <w:keepNext/>
        <w:bidi/>
        <w:jc w:val="both"/>
        <w:rPr>
          <w:rFonts w:cs="David" w:hint="cs"/>
          <w:rtl/>
        </w:rPr>
      </w:pPr>
    </w:p>
    <w:p w14:paraId="55D8384D" w14:textId="77777777" w:rsidR="000C2F9D" w:rsidRDefault="000C2F9D" w:rsidP="000C2F9D">
      <w:pPr>
        <w:keepNext/>
        <w:bidi/>
        <w:jc w:val="both"/>
        <w:rPr>
          <w:rFonts w:cs="David" w:hint="cs"/>
          <w:rtl/>
        </w:rPr>
      </w:pPr>
      <w:r>
        <w:rPr>
          <w:rFonts w:cs="David" w:hint="cs"/>
          <w:u w:val="single"/>
          <w:rtl/>
        </w:rPr>
        <w:t>ארבל אסטרחן:</w:t>
      </w:r>
    </w:p>
    <w:p w14:paraId="62F4D835" w14:textId="77777777" w:rsidR="000C2F9D" w:rsidRDefault="000C2F9D" w:rsidP="000C2F9D">
      <w:pPr>
        <w:keepNext/>
        <w:bidi/>
        <w:jc w:val="both"/>
        <w:rPr>
          <w:rFonts w:cs="David" w:hint="cs"/>
          <w:rtl/>
        </w:rPr>
      </w:pPr>
    </w:p>
    <w:p w14:paraId="66175B38" w14:textId="77777777" w:rsidR="000C2F9D" w:rsidRDefault="000C2F9D" w:rsidP="000C2F9D">
      <w:pPr>
        <w:keepNext/>
        <w:bidi/>
        <w:jc w:val="both"/>
        <w:rPr>
          <w:rFonts w:cs="David" w:hint="cs"/>
          <w:rtl/>
        </w:rPr>
      </w:pPr>
      <w:r>
        <w:rPr>
          <w:rFonts w:cs="David" w:hint="cs"/>
          <w:rtl/>
        </w:rPr>
        <w:tab/>
        <w:t xml:space="preserve">מה ש (ג) אומר זה שהכנסת תחליט זה להחיל רציפות, זה </w:t>
      </w:r>
      <w:r>
        <w:rPr>
          <w:rFonts w:cs="David"/>
          <w:rtl/>
        </w:rPr>
        <w:t>–</w:t>
      </w:r>
      <w:r>
        <w:rPr>
          <w:rFonts w:cs="David" w:hint="cs"/>
          <w:rtl/>
        </w:rPr>
        <w:t xml:space="preserve"> אם אין התנגדויות, או לקבל את ההתנגדויות, אם היו.</w:t>
      </w:r>
    </w:p>
    <w:p w14:paraId="291357C0" w14:textId="77777777" w:rsidR="000C2F9D" w:rsidRPr="00E97A5F" w:rsidRDefault="000C2F9D" w:rsidP="000C2F9D">
      <w:pPr>
        <w:keepNext/>
        <w:bidi/>
        <w:jc w:val="both"/>
        <w:rPr>
          <w:rFonts w:cs="David" w:hint="cs"/>
          <w:rtl/>
        </w:rPr>
      </w:pPr>
      <w:r>
        <w:rPr>
          <w:rFonts w:cs="David" w:hint="cs"/>
          <w:rtl/>
        </w:rPr>
        <w:t xml:space="preserve"> </w:t>
      </w:r>
      <w:r>
        <w:rPr>
          <w:rFonts w:cs="David" w:hint="cs"/>
          <w:rtl/>
        </w:rPr>
        <w:tab/>
      </w:r>
    </w:p>
    <w:p w14:paraId="661A2382"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3D12C5D" w14:textId="77777777" w:rsidR="000C2F9D" w:rsidRDefault="000C2F9D" w:rsidP="000C2F9D">
      <w:pPr>
        <w:bidi/>
        <w:jc w:val="both"/>
        <w:rPr>
          <w:rFonts w:cs="David" w:hint="cs"/>
          <w:u w:val="single"/>
          <w:rtl/>
        </w:rPr>
      </w:pPr>
    </w:p>
    <w:p w14:paraId="5A9FA21B" w14:textId="77777777" w:rsidR="000C2F9D" w:rsidRDefault="000C2F9D" w:rsidP="000C2F9D">
      <w:pPr>
        <w:keepNext/>
        <w:bidi/>
        <w:jc w:val="both"/>
        <w:rPr>
          <w:rFonts w:cs="David" w:hint="cs"/>
          <w:rtl/>
        </w:rPr>
      </w:pPr>
      <w:r>
        <w:rPr>
          <w:rFonts w:cs="David" w:hint="cs"/>
          <w:rtl/>
        </w:rPr>
        <w:tab/>
        <w:t xml:space="preserve">נעשה את זה ומקסימום אחר כך נתקן את הסעיף הזה בתקנון. </w:t>
      </w:r>
    </w:p>
    <w:p w14:paraId="391ADA19" w14:textId="77777777" w:rsidR="000C2F9D" w:rsidRDefault="000C2F9D" w:rsidP="000C2F9D">
      <w:pPr>
        <w:keepNext/>
        <w:bidi/>
        <w:jc w:val="both"/>
        <w:rPr>
          <w:rFonts w:cs="David" w:hint="cs"/>
          <w:rtl/>
        </w:rPr>
      </w:pPr>
    </w:p>
    <w:p w14:paraId="562DC753" w14:textId="77777777" w:rsidR="000C2F9D" w:rsidRDefault="000C2F9D" w:rsidP="000C2F9D">
      <w:pPr>
        <w:keepNext/>
        <w:bidi/>
        <w:jc w:val="both"/>
        <w:rPr>
          <w:rFonts w:cs="David" w:hint="cs"/>
          <w:rtl/>
        </w:rPr>
      </w:pPr>
      <w:r>
        <w:rPr>
          <w:rFonts w:cs="David" w:hint="cs"/>
          <w:u w:val="single"/>
          <w:rtl/>
        </w:rPr>
        <w:t>ארבל אסטרחן:</w:t>
      </w:r>
    </w:p>
    <w:p w14:paraId="3544979D" w14:textId="77777777" w:rsidR="000C2F9D" w:rsidRDefault="000C2F9D" w:rsidP="000C2F9D">
      <w:pPr>
        <w:keepNext/>
        <w:bidi/>
        <w:jc w:val="both"/>
        <w:rPr>
          <w:rFonts w:cs="David" w:hint="cs"/>
          <w:rtl/>
        </w:rPr>
      </w:pPr>
    </w:p>
    <w:p w14:paraId="2379416C" w14:textId="77777777" w:rsidR="000C2F9D" w:rsidRPr="00E97A5F" w:rsidRDefault="000C2F9D" w:rsidP="000C2F9D">
      <w:pPr>
        <w:keepNext/>
        <w:bidi/>
        <w:jc w:val="both"/>
        <w:rPr>
          <w:rFonts w:cs="David" w:hint="cs"/>
          <w:rtl/>
        </w:rPr>
      </w:pPr>
      <w:r>
        <w:rPr>
          <w:rFonts w:cs="David" w:hint="cs"/>
          <w:rtl/>
        </w:rPr>
        <w:tab/>
        <w:t xml:space="preserve">איך שזה כתוב כאן, תראה: "הכנסת תחליט בהצבעה אחת אם להחיל רציפות או לקבל את ההתנגדויות, ככל שהוגשו". זאת אומרת, בהצבעה אחת. </w:t>
      </w:r>
      <w:r>
        <w:rPr>
          <w:rFonts w:cs="David" w:hint="cs"/>
          <w:rtl/>
        </w:rPr>
        <w:tab/>
      </w:r>
    </w:p>
    <w:p w14:paraId="7DCF8879" w14:textId="77777777" w:rsidR="000C2F9D" w:rsidRDefault="000C2F9D" w:rsidP="000C2F9D">
      <w:pPr>
        <w:keepNext/>
        <w:bidi/>
        <w:jc w:val="both"/>
        <w:rPr>
          <w:rFonts w:cs="David" w:hint="cs"/>
          <w:rtl/>
        </w:rPr>
      </w:pPr>
    </w:p>
    <w:p w14:paraId="1DB38BA9"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C01960F" w14:textId="77777777" w:rsidR="000C2F9D" w:rsidRDefault="000C2F9D" w:rsidP="000C2F9D">
      <w:pPr>
        <w:bidi/>
        <w:jc w:val="both"/>
        <w:rPr>
          <w:rFonts w:cs="David" w:hint="cs"/>
          <w:u w:val="single"/>
          <w:rtl/>
        </w:rPr>
      </w:pPr>
    </w:p>
    <w:p w14:paraId="33E671C0" w14:textId="77777777" w:rsidR="000C2F9D" w:rsidRDefault="000C2F9D" w:rsidP="000C2F9D">
      <w:pPr>
        <w:keepNext/>
        <w:bidi/>
        <w:jc w:val="both"/>
        <w:rPr>
          <w:rFonts w:cs="David" w:hint="cs"/>
          <w:rtl/>
        </w:rPr>
      </w:pPr>
      <w:r>
        <w:rPr>
          <w:rFonts w:cs="David" w:hint="cs"/>
          <w:rtl/>
        </w:rPr>
        <w:tab/>
        <w:t xml:space="preserve">ולכן אני אומר שיכול להיות שאפשר לכתוב את זה פה בצורה כזו שיראו את ההצבעה בעד  -  - כדחיית ההתנגדות, וגמרנו. </w:t>
      </w:r>
    </w:p>
    <w:p w14:paraId="2AA6A459" w14:textId="77777777" w:rsidR="000C2F9D" w:rsidRDefault="000C2F9D" w:rsidP="000C2F9D">
      <w:pPr>
        <w:keepNext/>
        <w:bidi/>
        <w:jc w:val="both"/>
        <w:rPr>
          <w:rFonts w:cs="David" w:hint="cs"/>
          <w:rtl/>
        </w:rPr>
      </w:pPr>
    </w:p>
    <w:p w14:paraId="55FBBCC1" w14:textId="77777777" w:rsidR="000C2F9D" w:rsidRDefault="000C2F9D" w:rsidP="000C2F9D">
      <w:pPr>
        <w:keepNext/>
        <w:bidi/>
        <w:jc w:val="both"/>
        <w:rPr>
          <w:rFonts w:cs="David" w:hint="cs"/>
          <w:rtl/>
        </w:rPr>
      </w:pPr>
    </w:p>
    <w:p w14:paraId="35850A76" w14:textId="77777777" w:rsidR="000C2F9D" w:rsidRPr="00F62BA2" w:rsidRDefault="000C2F9D" w:rsidP="000C2F9D">
      <w:pPr>
        <w:keepNext/>
        <w:bidi/>
        <w:jc w:val="both"/>
        <w:rPr>
          <w:rFonts w:cs="David" w:hint="cs"/>
          <w:u w:val="single"/>
          <w:rtl/>
        </w:rPr>
      </w:pPr>
      <w:r w:rsidRPr="00F62BA2">
        <w:rPr>
          <w:rFonts w:cs="David" w:hint="cs"/>
          <w:u w:val="single"/>
          <w:rtl/>
        </w:rPr>
        <w:t>ארבל אסטרחן:</w:t>
      </w:r>
    </w:p>
    <w:p w14:paraId="4BEF1C3F" w14:textId="77777777" w:rsidR="000C2F9D" w:rsidRDefault="000C2F9D" w:rsidP="000C2F9D">
      <w:pPr>
        <w:keepNext/>
        <w:bidi/>
        <w:jc w:val="both"/>
        <w:rPr>
          <w:rFonts w:cs="David" w:hint="cs"/>
          <w:rtl/>
        </w:rPr>
      </w:pPr>
    </w:p>
    <w:p w14:paraId="2F1B6C63" w14:textId="77777777" w:rsidR="000C2F9D" w:rsidRDefault="000C2F9D" w:rsidP="000C2F9D">
      <w:pPr>
        <w:keepNext/>
        <w:bidi/>
        <w:jc w:val="both"/>
        <w:rPr>
          <w:rFonts w:cs="David" w:hint="cs"/>
          <w:rtl/>
        </w:rPr>
      </w:pPr>
      <w:r>
        <w:rPr>
          <w:rFonts w:cs="David" w:hint="cs"/>
          <w:rtl/>
        </w:rPr>
        <w:tab/>
        <w:t xml:space="preserve">אני חושבת שזה מה שהתכוונתי להגיד, בהצבעה אחת. הצבעה אחת אומרת את מה שאתה אומר: אם להחיל את הרציפות, או לקבל את ההתנגדויות? היום הוא אומר, אם אין התנגדויות: מי בעד הרציפות. אם יש התנגדויות הוא אומר: מי בעד ההתנגדויות. </w:t>
      </w:r>
    </w:p>
    <w:p w14:paraId="4A19E117" w14:textId="77777777" w:rsidR="000C2F9D" w:rsidRDefault="000C2F9D" w:rsidP="000C2F9D">
      <w:pPr>
        <w:keepNext/>
        <w:bidi/>
        <w:jc w:val="both"/>
        <w:rPr>
          <w:rFonts w:cs="David" w:hint="cs"/>
          <w:rtl/>
        </w:rPr>
      </w:pPr>
    </w:p>
    <w:p w14:paraId="5DDD0200" w14:textId="77777777" w:rsidR="000C2F9D" w:rsidRPr="00F62BA2" w:rsidRDefault="000C2F9D" w:rsidP="000C2F9D">
      <w:pPr>
        <w:keepNext/>
        <w:bidi/>
        <w:jc w:val="both"/>
        <w:rPr>
          <w:rFonts w:cs="David" w:hint="cs"/>
          <w:u w:val="single"/>
          <w:rtl/>
        </w:rPr>
      </w:pPr>
      <w:r w:rsidRPr="00F62BA2">
        <w:rPr>
          <w:rFonts w:cs="David" w:hint="cs"/>
          <w:u w:val="single"/>
          <w:rtl/>
        </w:rPr>
        <w:t>היו"ר יריב לוין:</w:t>
      </w:r>
    </w:p>
    <w:p w14:paraId="02A2A141" w14:textId="77777777" w:rsidR="000C2F9D" w:rsidRDefault="000C2F9D" w:rsidP="000C2F9D">
      <w:pPr>
        <w:keepNext/>
        <w:bidi/>
        <w:jc w:val="both"/>
        <w:rPr>
          <w:rFonts w:cs="David" w:hint="cs"/>
          <w:rtl/>
        </w:rPr>
      </w:pPr>
    </w:p>
    <w:p w14:paraId="3410F9A1" w14:textId="77777777" w:rsidR="000C2F9D" w:rsidRDefault="000C2F9D" w:rsidP="000C2F9D">
      <w:pPr>
        <w:keepNext/>
        <w:bidi/>
        <w:jc w:val="both"/>
        <w:rPr>
          <w:rFonts w:cs="David" w:hint="cs"/>
          <w:rtl/>
        </w:rPr>
      </w:pPr>
      <w:r>
        <w:rPr>
          <w:rFonts w:cs="David" w:hint="cs"/>
          <w:rtl/>
        </w:rPr>
        <w:tab/>
        <w:t xml:space="preserve">נכון. זה בדיוק מה שאנחנו רוצים לשנות. </w:t>
      </w:r>
    </w:p>
    <w:p w14:paraId="0A45661E" w14:textId="77777777" w:rsidR="000C2F9D" w:rsidRDefault="000C2F9D" w:rsidP="000C2F9D">
      <w:pPr>
        <w:keepNext/>
        <w:bidi/>
        <w:jc w:val="both"/>
        <w:rPr>
          <w:rFonts w:cs="David" w:hint="cs"/>
          <w:rtl/>
        </w:rPr>
      </w:pPr>
    </w:p>
    <w:p w14:paraId="236B4219" w14:textId="77777777" w:rsidR="000C2F9D" w:rsidRPr="006E764A" w:rsidRDefault="000C2F9D" w:rsidP="000C2F9D">
      <w:pPr>
        <w:keepNext/>
        <w:bidi/>
        <w:jc w:val="both"/>
        <w:rPr>
          <w:rFonts w:cs="David" w:hint="cs"/>
          <w:u w:val="single"/>
          <w:rtl/>
        </w:rPr>
      </w:pPr>
      <w:r w:rsidRPr="006E764A">
        <w:rPr>
          <w:rFonts w:cs="David" w:hint="cs"/>
          <w:u w:val="single"/>
          <w:rtl/>
        </w:rPr>
        <w:t>ארבל אסטרחן:</w:t>
      </w:r>
    </w:p>
    <w:p w14:paraId="64D39192" w14:textId="77777777" w:rsidR="000C2F9D" w:rsidRDefault="000C2F9D" w:rsidP="000C2F9D">
      <w:pPr>
        <w:keepNext/>
        <w:bidi/>
        <w:jc w:val="both"/>
        <w:rPr>
          <w:rFonts w:cs="David" w:hint="cs"/>
          <w:rtl/>
        </w:rPr>
      </w:pPr>
    </w:p>
    <w:p w14:paraId="23847BBC" w14:textId="77777777" w:rsidR="000C2F9D" w:rsidRDefault="000C2F9D" w:rsidP="000C2F9D">
      <w:pPr>
        <w:keepNext/>
        <w:bidi/>
        <w:jc w:val="both"/>
        <w:rPr>
          <w:rFonts w:cs="David" w:hint="cs"/>
          <w:rtl/>
        </w:rPr>
      </w:pPr>
      <w:r>
        <w:rPr>
          <w:rFonts w:cs="David" w:hint="cs"/>
          <w:rtl/>
        </w:rPr>
        <w:tab/>
        <w:t xml:space="preserve">אבל עדיין, אם נדחו ההסתייגויות, לא צריך להצביע עוד פעם. </w:t>
      </w:r>
    </w:p>
    <w:p w14:paraId="2C8BB224" w14:textId="77777777" w:rsidR="000C2F9D" w:rsidRDefault="000C2F9D" w:rsidP="000C2F9D">
      <w:pPr>
        <w:keepNext/>
        <w:bidi/>
        <w:jc w:val="both"/>
        <w:rPr>
          <w:rFonts w:cs="David" w:hint="cs"/>
          <w:rtl/>
        </w:rPr>
      </w:pPr>
    </w:p>
    <w:p w14:paraId="063DD690" w14:textId="77777777" w:rsidR="000C2F9D" w:rsidRPr="006E764A" w:rsidRDefault="000C2F9D" w:rsidP="000C2F9D">
      <w:pPr>
        <w:keepNext/>
        <w:bidi/>
        <w:jc w:val="both"/>
        <w:rPr>
          <w:rFonts w:cs="David" w:hint="cs"/>
          <w:u w:val="single"/>
          <w:rtl/>
        </w:rPr>
      </w:pPr>
      <w:r w:rsidRPr="006E764A">
        <w:rPr>
          <w:rFonts w:cs="David" w:hint="cs"/>
          <w:u w:val="single"/>
          <w:rtl/>
        </w:rPr>
        <w:t>היו"ר יריב לוין:</w:t>
      </w:r>
    </w:p>
    <w:p w14:paraId="0D5D10BB" w14:textId="77777777" w:rsidR="000C2F9D" w:rsidRDefault="000C2F9D" w:rsidP="000C2F9D">
      <w:pPr>
        <w:keepNext/>
        <w:bidi/>
        <w:jc w:val="both"/>
        <w:rPr>
          <w:rFonts w:cs="David" w:hint="cs"/>
          <w:rtl/>
        </w:rPr>
      </w:pPr>
    </w:p>
    <w:p w14:paraId="4657952C" w14:textId="77777777" w:rsidR="000C2F9D" w:rsidRDefault="000C2F9D" w:rsidP="000C2F9D">
      <w:pPr>
        <w:keepNext/>
        <w:bidi/>
        <w:jc w:val="both"/>
        <w:rPr>
          <w:rFonts w:cs="David" w:hint="cs"/>
          <w:rtl/>
        </w:rPr>
      </w:pPr>
      <w:r>
        <w:rPr>
          <w:rFonts w:cs="David" w:hint="cs"/>
          <w:rtl/>
        </w:rPr>
        <w:tab/>
        <w:t xml:space="preserve">זה ברור, על זה אין שאלה. הבעיה היא הבעיה המהותית שבה אני מאשר את החוק על ידי זה שאני לא מקבל את ההתנגדות. זה לא המצב. המצב הוא שאני מאשר את החוק. אז אני צריך להצביע בעד החוק. הבעיה היא ברציפות, לא נגד ההתנגדות. </w:t>
      </w:r>
    </w:p>
    <w:p w14:paraId="29029E84" w14:textId="77777777" w:rsidR="000C2F9D" w:rsidRDefault="000C2F9D" w:rsidP="000C2F9D">
      <w:pPr>
        <w:keepNext/>
        <w:bidi/>
        <w:jc w:val="both"/>
        <w:rPr>
          <w:rFonts w:cs="David" w:hint="cs"/>
          <w:rtl/>
        </w:rPr>
      </w:pPr>
    </w:p>
    <w:p w14:paraId="6487E626" w14:textId="77777777" w:rsidR="000C2F9D" w:rsidRPr="006E764A" w:rsidRDefault="000C2F9D" w:rsidP="000C2F9D">
      <w:pPr>
        <w:keepNext/>
        <w:bidi/>
        <w:jc w:val="both"/>
        <w:rPr>
          <w:rFonts w:cs="David" w:hint="cs"/>
          <w:u w:val="single"/>
          <w:rtl/>
        </w:rPr>
      </w:pPr>
      <w:r w:rsidRPr="006E764A">
        <w:rPr>
          <w:rFonts w:cs="David" w:hint="cs"/>
          <w:u w:val="single"/>
          <w:rtl/>
        </w:rPr>
        <w:t>קריאות:</w:t>
      </w:r>
    </w:p>
    <w:p w14:paraId="4C95227C" w14:textId="77777777" w:rsidR="000C2F9D" w:rsidRDefault="000C2F9D" w:rsidP="000C2F9D">
      <w:pPr>
        <w:keepNext/>
        <w:bidi/>
        <w:jc w:val="both"/>
        <w:rPr>
          <w:rFonts w:cs="David" w:hint="cs"/>
          <w:rtl/>
        </w:rPr>
      </w:pPr>
    </w:p>
    <w:p w14:paraId="1058D15B" w14:textId="77777777" w:rsidR="000C2F9D" w:rsidRDefault="000C2F9D" w:rsidP="000C2F9D">
      <w:pPr>
        <w:keepNext/>
        <w:numPr>
          <w:ilvl w:val="0"/>
          <w:numId w:val="2"/>
        </w:numPr>
        <w:autoSpaceDE w:val="0"/>
        <w:autoSpaceDN w:val="0"/>
        <w:bidi/>
        <w:jc w:val="both"/>
        <w:rPr>
          <w:rFonts w:cs="David" w:hint="cs"/>
          <w:rtl/>
        </w:rPr>
      </w:pPr>
      <w:r>
        <w:rPr>
          <w:rFonts w:cs="David" w:hint="cs"/>
          <w:rtl/>
        </w:rPr>
        <w:t>- -</w:t>
      </w:r>
    </w:p>
    <w:p w14:paraId="3A644F86" w14:textId="77777777" w:rsidR="000C2F9D" w:rsidRDefault="000C2F9D" w:rsidP="000C2F9D">
      <w:pPr>
        <w:keepNext/>
        <w:bidi/>
        <w:jc w:val="both"/>
        <w:rPr>
          <w:rFonts w:cs="David" w:hint="cs"/>
          <w:rtl/>
        </w:rPr>
      </w:pPr>
    </w:p>
    <w:p w14:paraId="354B9BC0" w14:textId="77777777" w:rsidR="000C2F9D" w:rsidRPr="006E764A" w:rsidRDefault="000C2F9D" w:rsidP="000C2F9D">
      <w:pPr>
        <w:keepNext/>
        <w:bidi/>
        <w:jc w:val="both"/>
        <w:rPr>
          <w:rFonts w:cs="David" w:hint="cs"/>
          <w:u w:val="single"/>
          <w:rtl/>
        </w:rPr>
      </w:pPr>
      <w:r w:rsidRPr="006E764A">
        <w:rPr>
          <w:rFonts w:cs="David" w:hint="cs"/>
          <w:u w:val="single"/>
          <w:rtl/>
        </w:rPr>
        <w:t>ארבל אסטרחן:</w:t>
      </w:r>
    </w:p>
    <w:p w14:paraId="30A2E6F3" w14:textId="77777777" w:rsidR="000C2F9D" w:rsidRDefault="000C2F9D" w:rsidP="000C2F9D">
      <w:pPr>
        <w:keepNext/>
        <w:bidi/>
        <w:jc w:val="both"/>
        <w:rPr>
          <w:rFonts w:cs="David" w:hint="cs"/>
          <w:rtl/>
        </w:rPr>
      </w:pPr>
    </w:p>
    <w:p w14:paraId="7482B5B7" w14:textId="77777777" w:rsidR="000C2F9D" w:rsidRDefault="000C2F9D" w:rsidP="000C2F9D">
      <w:pPr>
        <w:keepNext/>
        <w:bidi/>
        <w:jc w:val="both"/>
        <w:rPr>
          <w:rFonts w:cs="David" w:hint="cs"/>
          <w:rtl/>
        </w:rPr>
      </w:pPr>
      <w:r>
        <w:rPr>
          <w:rFonts w:cs="David" w:hint="cs"/>
          <w:rtl/>
        </w:rPr>
        <w:tab/>
        <w:t xml:space="preserve">אגב, האם צריך להתייחס פה למצב של משיכה? שאם הוא משך את התנגדותו -- </w:t>
      </w:r>
    </w:p>
    <w:p w14:paraId="55822B95" w14:textId="77777777" w:rsidR="000C2F9D" w:rsidRDefault="000C2F9D" w:rsidP="000C2F9D">
      <w:pPr>
        <w:keepNext/>
        <w:bidi/>
        <w:jc w:val="both"/>
        <w:rPr>
          <w:rFonts w:cs="David" w:hint="cs"/>
          <w:rtl/>
        </w:rPr>
      </w:pPr>
    </w:p>
    <w:p w14:paraId="7DCEE7F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5A4E936" w14:textId="77777777" w:rsidR="000C2F9D" w:rsidRDefault="000C2F9D" w:rsidP="000C2F9D">
      <w:pPr>
        <w:bidi/>
        <w:jc w:val="both"/>
        <w:rPr>
          <w:rFonts w:cs="David" w:hint="cs"/>
          <w:u w:val="single"/>
          <w:rtl/>
        </w:rPr>
      </w:pPr>
    </w:p>
    <w:p w14:paraId="22937C62" w14:textId="77777777" w:rsidR="000C2F9D" w:rsidRDefault="000C2F9D" w:rsidP="000C2F9D">
      <w:pPr>
        <w:keepNext/>
        <w:bidi/>
        <w:jc w:val="both"/>
        <w:rPr>
          <w:rFonts w:cs="David" w:hint="cs"/>
          <w:rtl/>
        </w:rPr>
      </w:pPr>
      <w:r>
        <w:rPr>
          <w:rFonts w:cs="David" w:hint="cs"/>
          <w:rtl/>
        </w:rPr>
        <w:tab/>
        <w:t xml:space="preserve">אז היא לא קיימת. את יכולה לכתוב את זה, אבל זה ברור . </w:t>
      </w:r>
    </w:p>
    <w:p w14:paraId="0F17852F" w14:textId="77777777" w:rsidR="000C2F9D" w:rsidRDefault="000C2F9D" w:rsidP="000C2F9D">
      <w:pPr>
        <w:keepNext/>
        <w:bidi/>
        <w:jc w:val="both"/>
        <w:rPr>
          <w:rFonts w:cs="David" w:hint="cs"/>
          <w:rtl/>
        </w:rPr>
      </w:pPr>
    </w:p>
    <w:p w14:paraId="145D1DCA" w14:textId="77777777" w:rsidR="000C2F9D" w:rsidRPr="00F025B3" w:rsidRDefault="000C2F9D" w:rsidP="000C2F9D">
      <w:pPr>
        <w:keepNext/>
        <w:bidi/>
        <w:jc w:val="both"/>
        <w:rPr>
          <w:rFonts w:cs="David" w:hint="cs"/>
          <w:u w:val="single"/>
          <w:rtl/>
        </w:rPr>
      </w:pPr>
      <w:r w:rsidRPr="00F025B3">
        <w:rPr>
          <w:rFonts w:cs="David" w:hint="cs"/>
          <w:u w:val="single"/>
          <w:rtl/>
        </w:rPr>
        <w:t>רונית חייקין:</w:t>
      </w:r>
    </w:p>
    <w:p w14:paraId="534C8D52" w14:textId="77777777" w:rsidR="000C2F9D" w:rsidRDefault="000C2F9D" w:rsidP="000C2F9D">
      <w:pPr>
        <w:keepNext/>
        <w:bidi/>
        <w:jc w:val="both"/>
        <w:rPr>
          <w:rFonts w:cs="David" w:hint="cs"/>
          <w:rtl/>
        </w:rPr>
      </w:pPr>
    </w:p>
    <w:p w14:paraId="3AD672CF" w14:textId="77777777" w:rsidR="000C2F9D" w:rsidRDefault="000C2F9D" w:rsidP="000C2F9D">
      <w:pPr>
        <w:keepNext/>
        <w:bidi/>
        <w:jc w:val="both"/>
        <w:rPr>
          <w:rFonts w:cs="David" w:hint="cs"/>
          <w:rtl/>
        </w:rPr>
      </w:pPr>
      <w:r>
        <w:rPr>
          <w:rFonts w:cs="David" w:hint="cs"/>
          <w:rtl/>
        </w:rPr>
        <w:tab/>
        <w:t xml:space="preserve">אפשר להחיל דין רציפות רק מכנסת אחת לשניה. </w:t>
      </w:r>
    </w:p>
    <w:p w14:paraId="4FFF37E1" w14:textId="77777777" w:rsidR="000C2F9D" w:rsidRDefault="000C2F9D" w:rsidP="000C2F9D">
      <w:pPr>
        <w:keepNext/>
        <w:bidi/>
        <w:jc w:val="both"/>
        <w:rPr>
          <w:rFonts w:cs="David" w:hint="cs"/>
          <w:rtl/>
        </w:rPr>
      </w:pPr>
    </w:p>
    <w:p w14:paraId="0D0F93EC" w14:textId="77777777" w:rsidR="000C2F9D" w:rsidRDefault="000C2F9D" w:rsidP="000C2F9D">
      <w:pPr>
        <w:keepNext/>
        <w:bidi/>
        <w:jc w:val="both"/>
        <w:rPr>
          <w:rFonts w:cs="David" w:hint="cs"/>
          <w:rtl/>
        </w:rPr>
      </w:pPr>
      <w:r>
        <w:rPr>
          <w:rFonts w:cs="David" w:hint="cs"/>
          <w:u w:val="single"/>
          <w:rtl/>
        </w:rPr>
        <w:t>ארבל אסטרחן:</w:t>
      </w:r>
    </w:p>
    <w:p w14:paraId="29AA8EC4" w14:textId="77777777" w:rsidR="000C2F9D" w:rsidRPr="00E97A5F" w:rsidRDefault="000C2F9D" w:rsidP="000C2F9D">
      <w:pPr>
        <w:keepNext/>
        <w:bidi/>
        <w:jc w:val="both"/>
        <w:rPr>
          <w:rFonts w:cs="David" w:hint="cs"/>
          <w:rtl/>
        </w:rPr>
      </w:pPr>
      <w:r>
        <w:rPr>
          <w:rFonts w:cs="David" w:hint="cs"/>
          <w:rtl/>
        </w:rPr>
        <w:tab/>
      </w:r>
    </w:p>
    <w:p w14:paraId="0F33BA5E" w14:textId="77777777" w:rsidR="000C2F9D" w:rsidRDefault="000C2F9D" w:rsidP="000C2F9D">
      <w:pPr>
        <w:keepNext/>
        <w:bidi/>
        <w:jc w:val="both"/>
        <w:rPr>
          <w:rFonts w:cs="David" w:hint="cs"/>
          <w:rtl/>
        </w:rPr>
      </w:pPr>
      <w:r>
        <w:rPr>
          <w:rFonts w:cs="David" w:hint="cs"/>
          <w:rtl/>
        </w:rPr>
        <w:tab/>
        <w:t xml:space="preserve">נכון. זה כתוב בחוק. </w:t>
      </w:r>
    </w:p>
    <w:p w14:paraId="4E814E5C" w14:textId="77777777" w:rsidR="000C2F9D" w:rsidRDefault="000C2F9D" w:rsidP="000C2F9D">
      <w:pPr>
        <w:keepNext/>
        <w:bidi/>
        <w:jc w:val="both"/>
        <w:rPr>
          <w:rFonts w:cs="David" w:hint="cs"/>
          <w:rtl/>
        </w:rPr>
      </w:pPr>
    </w:p>
    <w:p w14:paraId="51A811B0" w14:textId="77777777" w:rsidR="000C2F9D" w:rsidRPr="00F025B3" w:rsidRDefault="000C2F9D" w:rsidP="000C2F9D">
      <w:pPr>
        <w:keepNext/>
        <w:bidi/>
        <w:jc w:val="both"/>
        <w:rPr>
          <w:rFonts w:cs="David" w:hint="cs"/>
          <w:u w:val="single"/>
          <w:rtl/>
        </w:rPr>
      </w:pPr>
      <w:r w:rsidRPr="00F025B3">
        <w:rPr>
          <w:rFonts w:cs="David" w:hint="cs"/>
          <w:u w:val="single"/>
          <w:rtl/>
        </w:rPr>
        <w:t>קריאות:</w:t>
      </w:r>
    </w:p>
    <w:p w14:paraId="37BB66DA" w14:textId="77777777" w:rsidR="000C2F9D" w:rsidRDefault="000C2F9D" w:rsidP="000C2F9D">
      <w:pPr>
        <w:keepNext/>
        <w:bidi/>
        <w:jc w:val="both"/>
        <w:rPr>
          <w:rFonts w:cs="David" w:hint="cs"/>
          <w:rtl/>
        </w:rPr>
      </w:pPr>
    </w:p>
    <w:p w14:paraId="2B6591D6" w14:textId="77777777" w:rsidR="000C2F9D" w:rsidRDefault="000C2F9D" w:rsidP="000C2F9D">
      <w:pPr>
        <w:keepNext/>
        <w:bidi/>
        <w:jc w:val="both"/>
        <w:rPr>
          <w:rFonts w:cs="David" w:hint="cs"/>
          <w:rtl/>
        </w:rPr>
      </w:pPr>
      <w:r>
        <w:rPr>
          <w:rFonts w:cs="David" w:hint="cs"/>
          <w:rtl/>
        </w:rPr>
        <w:tab/>
        <w:t>- - -</w:t>
      </w:r>
    </w:p>
    <w:p w14:paraId="72989402" w14:textId="77777777" w:rsidR="000C2F9D" w:rsidRDefault="000C2F9D" w:rsidP="000C2F9D">
      <w:pPr>
        <w:keepNext/>
        <w:bidi/>
        <w:jc w:val="both"/>
        <w:rPr>
          <w:rFonts w:cs="David" w:hint="cs"/>
          <w:rtl/>
        </w:rPr>
      </w:pPr>
    </w:p>
    <w:p w14:paraId="627305B0" w14:textId="77777777" w:rsidR="000C2F9D" w:rsidRPr="00F025B3" w:rsidRDefault="000C2F9D" w:rsidP="000C2F9D">
      <w:pPr>
        <w:keepNext/>
        <w:bidi/>
        <w:jc w:val="both"/>
        <w:rPr>
          <w:rFonts w:cs="David" w:hint="cs"/>
          <w:u w:val="single"/>
          <w:rtl/>
        </w:rPr>
      </w:pPr>
      <w:r w:rsidRPr="00F025B3">
        <w:rPr>
          <w:rFonts w:cs="David" w:hint="cs"/>
          <w:u w:val="single"/>
          <w:rtl/>
        </w:rPr>
        <w:t>רונית חייקין:</w:t>
      </w:r>
    </w:p>
    <w:p w14:paraId="71AE1F9B" w14:textId="77777777" w:rsidR="000C2F9D" w:rsidRDefault="000C2F9D" w:rsidP="000C2F9D">
      <w:pPr>
        <w:keepNext/>
        <w:bidi/>
        <w:jc w:val="both"/>
        <w:rPr>
          <w:rFonts w:cs="David" w:hint="cs"/>
          <w:rtl/>
        </w:rPr>
      </w:pPr>
    </w:p>
    <w:p w14:paraId="3FFF6203" w14:textId="77777777" w:rsidR="000C2F9D" w:rsidRDefault="000C2F9D" w:rsidP="000C2F9D">
      <w:pPr>
        <w:keepNext/>
        <w:bidi/>
        <w:jc w:val="both"/>
        <w:rPr>
          <w:rFonts w:cs="David" w:hint="cs"/>
          <w:rtl/>
        </w:rPr>
      </w:pPr>
      <w:r>
        <w:rPr>
          <w:rFonts w:cs="David" w:hint="cs"/>
          <w:rtl/>
        </w:rPr>
        <w:tab/>
        <w:t xml:space="preserve">אבל היה לנו איזה מקרה שפספסנו כנסת אחת ש - - וחברת הכנסת אורלי לוי לקחה לנו עכשיו את כל הקרדיט. </w:t>
      </w:r>
    </w:p>
    <w:p w14:paraId="435FEBB9" w14:textId="77777777" w:rsidR="000C2F9D" w:rsidRDefault="000C2F9D" w:rsidP="000C2F9D">
      <w:pPr>
        <w:keepNext/>
        <w:bidi/>
        <w:jc w:val="both"/>
        <w:rPr>
          <w:rFonts w:cs="David" w:hint="cs"/>
          <w:rtl/>
        </w:rPr>
      </w:pPr>
    </w:p>
    <w:p w14:paraId="51E301DB" w14:textId="77777777" w:rsidR="000C2F9D" w:rsidRPr="00F025B3" w:rsidRDefault="000C2F9D" w:rsidP="000C2F9D">
      <w:pPr>
        <w:keepNext/>
        <w:bidi/>
        <w:jc w:val="both"/>
        <w:rPr>
          <w:rFonts w:cs="David" w:hint="cs"/>
          <w:u w:val="single"/>
          <w:rtl/>
        </w:rPr>
      </w:pPr>
      <w:r w:rsidRPr="00F025B3">
        <w:rPr>
          <w:rFonts w:cs="David" w:hint="cs"/>
          <w:u w:val="single"/>
          <w:rtl/>
        </w:rPr>
        <w:t>ארבל אסטרחן:</w:t>
      </w:r>
    </w:p>
    <w:p w14:paraId="0CCB0CBF" w14:textId="77777777" w:rsidR="000C2F9D" w:rsidRDefault="000C2F9D" w:rsidP="000C2F9D">
      <w:pPr>
        <w:keepNext/>
        <w:bidi/>
        <w:jc w:val="both"/>
        <w:rPr>
          <w:rFonts w:cs="David" w:hint="cs"/>
          <w:rtl/>
        </w:rPr>
      </w:pPr>
    </w:p>
    <w:p w14:paraId="64B4BB39" w14:textId="77777777" w:rsidR="000C2F9D" w:rsidRDefault="000C2F9D" w:rsidP="000C2F9D">
      <w:pPr>
        <w:keepNext/>
        <w:bidi/>
        <w:jc w:val="both"/>
        <w:rPr>
          <w:rFonts w:cs="David" w:hint="cs"/>
          <w:rtl/>
        </w:rPr>
      </w:pPr>
      <w:r>
        <w:rPr>
          <w:rFonts w:cs="David" w:hint="cs"/>
          <w:rtl/>
        </w:rPr>
        <w:tab/>
        <w:t xml:space="preserve">סעיף 32 הוא סעיף חשוב. כאשר מחילים רציפות </w:t>
      </w:r>
      <w:r>
        <w:rPr>
          <w:rFonts w:cs="David"/>
          <w:rtl/>
        </w:rPr>
        <w:t>–</w:t>
      </w:r>
      <w:r>
        <w:rPr>
          <w:rFonts w:cs="David" w:hint="cs"/>
          <w:rtl/>
        </w:rPr>
        <w:t xml:space="preserve"> יש הצעת חוק שעברה קריאה ראשונה. הכנסת הבאה מקבלת הצעת חוק אחרי קריאה ראשונה והיא יכולה לדון בה. אבל איזה החלטות של הוועדה מחייבות את הכנסת הבאה? אם מיזגו, אם פיצלו </w:t>
      </w:r>
      <w:r>
        <w:rPr>
          <w:rFonts w:cs="David"/>
          <w:rtl/>
        </w:rPr>
        <w:t>–</w:t>
      </w:r>
      <w:r>
        <w:rPr>
          <w:rFonts w:cs="David" w:hint="cs"/>
          <w:rtl/>
        </w:rPr>
        <w:t xml:space="preserve"> דברים כאלה, האם גם עליהם הוחלה הרציפות? ואז, מה שאומר הסעיף זה כך: </w:t>
      </w:r>
    </w:p>
    <w:p w14:paraId="047F709F" w14:textId="77777777" w:rsidR="000C2F9D" w:rsidRDefault="000C2F9D" w:rsidP="000C2F9D">
      <w:pPr>
        <w:keepNext/>
        <w:bidi/>
        <w:jc w:val="both"/>
        <w:rPr>
          <w:rFonts w:cs="David" w:hint="cs"/>
          <w:rtl/>
        </w:rPr>
      </w:pPr>
    </w:p>
    <w:p w14:paraId="2810415B" w14:textId="77777777" w:rsidR="000C2F9D" w:rsidRDefault="000C2F9D" w:rsidP="000C2F9D">
      <w:pPr>
        <w:keepNext/>
        <w:bidi/>
        <w:jc w:val="both"/>
        <w:rPr>
          <w:rFonts w:cs="David" w:hint="cs"/>
          <w:rtl/>
        </w:rPr>
      </w:pPr>
      <w:r>
        <w:rPr>
          <w:rFonts w:cs="David" w:hint="cs"/>
          <w:rtl/>
        </w:rPr>
        <w:tab/>
        <w:t xml:space="preserve">"החליטה כנסת נכנסת להחיל רציפות על הצעת החוק, תמשיך לדון בהצעת החוק ורשאית היא לנהוג בדיונים שהתקיימו בכנסת היוצאת כאילו היו אלה דיונים שלה...." כאמור בחוק. "ואולם, החלטות שהתקבלו בוועדה או בכנסת היוצאת אחרי הקריאה הראשונה לפי סעיפם 15 עד 18..." </w:t>
      </w:r>
      <w:r>
        <w:rPr>
          <w:rFonts w:cs="David"/>
          <w:rtl/>
        </w:rPr>
        <w:t>–</w:t>
      </w:r>
      <w:r>
        <w:rPr>
          <w:rFonts w:cs="David" w:hint="cs"/>
          <w:rtl/>
        </w:rPr>
        <w:t xml:space="preserve"> שזה אומר פיצול, מיזוג, נושא חדש והסתייגויות </w:t>
      </w:r>
      <w:r>
        <w:rPr>
          <w:rFonts w:cs="David"/>
          <w:rtl/>
        </w:rPr>
        <w:t>–</w:t>
      </w:r>
      <w:r>
        <w:rPr>
          <w:rFonts w:cs="David" w:hint="cs"/>
          <w:rtl/>
        </w:rPr>
        <w:t xml:space="preserve"> "..לא יהיו בתוקף בכנסת הנכנסת, למעט החלטת הכנסת על יצול הצעת החוק לפי סעיף 15(ב)" </w:t>
      </w:r>
      <w:r>
        <w:rPr>
          <w:rFonts w:cs="David"/>
          <w:rtl/>
        </w:rPr>
        <w:t>–</w:t>
      </w:r>
      <w:r>
        <w:rPr>
          <w:rFonts w:cs="David" w:hint="cs"/>
          <w:rtl/>
        </w:rPr>
        <w:t xml:space="preserve"> שהוא הפיצול אחרי קריאה ראשונה לשתי הצעות נפרדות, מה שהיום הוא 121. </w:t>
      </w:r>
    </w:p>
    <w:p w14:paraId="12A7FF60" w14:textId="77777777" w:rsidR="000C2F9D" w:rsidRDefault="000C2F9D" w:rsidP="000C2F9D">
      <w:pPr>
        <w:keepNext/>
        <w:bidi/>
        <w:jc w:val="both"/>
        <w:rPr>
          <w:rFonts w:cs="David" w:hint="cs"/>
          <w:rtl/>
        </w:rPr>
      </w:pPr>
    </w:p>
    <w:p w14:paraId="51FCCC02" w14:textId="77777777" w:rsidR="000C2F9D" w:rsidRDefault="000C2F9D" w:rsidP="000C2F9D">
      <w:pPr>
        <w:keepNext/>
        <w:bidi/>
        <w:jc w:val="both"/>
        <w:rPr>
          <w:rFonts w:cs="David" w:hint="cs"/>
          <w:rtl/>
        </w:rPr>
      </w:pPr>
      <w:r>
        <w:rPr>
          <w:rFonts w:cs="David" w:hint="cs"/>
          <w:rtl/>
        </w:rPr>
        <w:t>קריאות:</w:t>
      </w:r>
    </w:p>
    <w:p w14:paraId="6A2B432A" w14:textId="77777777" w:rsidR="000C2F9D" w:rsidRDefault="000C2F9D" w:rsidP="000C2F9D">
      <w:pPr>
        <w:keepNext/>
        <w:bidi/>
        <w:jc w:val="both"/>
        <w:rPr>
          <w:rFonts w:cs="David" w:hint="cs"/>
          <w:rtl/>
        </w:rPr>
      </w:pPr>
    </w:p>
    <w:p w14:paraId="18BC8551" w14:textId="77777777" w:rsidR="000C2F9D" w:rsidRDefault="000C2F9D" w:rsidP="000C2F9D">
      <w:pPr>
        <w:keepNext/>
        <w:bidi/>
        <w:jc w:val="both"/>
        <w:rPr>
          <w:rFonts w:cs="David" w:hint="cs"/>
          <w:rtl/>
        </w:rPr>
      </w:pPr>
      <w:r>
        <w:rPr>
          <w:rFonts w:cs="David" w:hint="cs"/>
          <w:rtl/>
        </w:rPr>
        <w:tab/>
        <w:t xml:space="preserve">למה? </w:t>
      </w:r>
    </w:p>
    <w:p w14:paraId="13532CDA" w14:textId="77777777" w:rsidR="000C2F9D" w:rsidRDefault="000C2F9D" w:rsidP="000C2F9D">
      <w:pPr>
        <w:keepNext/>
        <w:bidi/>
        <w:jc w:val="both"/>
        <w:rPr>
          <w:rFonts w:cs="David" w:hint="cs"/>
          <w:rtl/>
        </w:rPr>
      </w:pPr>
    </w:p>
    <w:p w14:paraId="78EC520D" w14:textId="77777777" w:rsidR="000C2F9D" w:rsidRDefault="000C2F9D" w:rsidP="000C2F9D">
      <w:pPr>
        <w:keepNext/>
        <w:bidi/>
        <w:jc w:val="both"/>
        <w:rPr>
          <w:rFonts w:cs="David" w:hint="cs"/>
          <w:rtl/>
        </w:rPr>
      </w:pPr>
      <w:r>
        <w:rPr>
          <w:rFonts w:cs="David" w:hint="cs"/>
          <w:rtl/>
        </w:rPr>
        <w:t>ארבל אסטרחן:</w:t>
      </w:r>
    </w:p>
    <w:p w14:paraId="1D14B908" w14:textId="77777777" w:rsidR="000C2F9D" w:rsidRDefault="000C2F9D" w:rsidP="000C2F9D">
      <w:pPr>
        <w:keepNext/>
        <w:bidi/>
        <w:jc w:val="both"/>
        <w:rPr>
          <w:rFonts w:cs="David" w:hint="cs"/>
          <w:rtl/>
        </w:rPr>
      </w:pPr>
    </w:p>
    <w:p w14:paraId="3F0B2892" w14:textId="77777777" w:rsidR="000C2F9D" w:rsidRDefault="000C2F9D" w:rsidP="000C2F9D">
      <w:pPr>
        <w:keepNext/>
        <w:bidi/>
        <w:jc w:val="both"/>
        <w:rPr>
          <w:rFonts w:cs="David" w:hint="cs"/>
          <w:rtl/>
        </w:rPr>
      </w:pPr>
      <w:r>
        <w:rPr>
          <w:rFonts w:cs="David" w:hint="cs"/>
          <w:rtl/>
        </w:rPr>
        <w:tab/>
        <w:t xml:space="preserve">הוגשו הסתייגויות. הכנסת, עכשיו ההסתייגויות מונחות בפניה והיא חייבת להצביע עליהן. האם זה מחייב אותה? </w:t>
      </w:r>
    </w:p>
    <w:p w14:paraId="2A203984" w14:textId="77777777" w:rsidR="000C2F9D" w:rsidRDefault="000C2F9D" w:rsidP="000C2F9D">
      <w:pPr>
        <w:keepNext/>
        <w:bidi/>
        <w:jc w:val="both"/>
        <w:rPr>
          <w:rFonts w:cs="David" w:hint="cs"/>
          <w:rtl/>
        </w:rPr>
      </w:pPr>
    </w:p>
    <w:p w14:paraId="314B3394" w14:textId="77777777" w:rsidR="000C2F9D" w:rsidRDefault="000C2F9D" w:rsidP="000C2F9D">
      <w:pPr>
        <w:keepNext/>
        <w:bidi/>
        <w:jc w:val="both"/>
        <w:rPr>
          <w:rFonts w:cs="David" w:hint="cs"/>
          <w:rtl/>
        </w:rPr>
      </w:pPr>
      <w:r>
        <w:rPr>
          <w:rFonts w:cs="David" w:hint="cs"/>
          <w:rtl/>
        </w:rPr>
        <w:t>סהר פינטו:</w:t>
      </w:r>
    </w:p>
    <w:p w14:paraId="2D067834" w14:textId="77777777" w:rsidR="000C2F9D" w:rsidRDefault="000C2F9D" w:rsidP="000C2F9D">
      <w:pPr>
        <w:keepNext/>
        <w:bidi/>
        <w:jc w:val="both"/>
        <w:rPr>
          <w:rFonts w:cs="David" w:hint="cs"/>
          <w:rtl/>
        </w:rPr>
      </w:pPr>
    </w:p>
    <w:p w14:paraId="6C3E28A6" w14:textId="77777777" w:rsidR="000C2F9D" w:rsidRDefault="000C2F9D" w:rsidP="000C2F9D">
      <w:pPr>
        <w:keepNext/>
        <w:bidi/>
        <w:jc w:val="both"/>
        <w:rPr>
          <w:rFonts w:cs="David" w:hint="cs"/>
          <w:rtl/>
        </w:rPr>
      </w:pPr>
      <w:r>
        <w:rPr>
          <w:rFonts w:cs="David" w:hint="cs"/>
          <w:rtl/>
        </w:rPr>
        <w:tab/>
        <w:t xml:space="preserve">למה שזה לא ימשיך מאותה נקודה שאליה זה הגיע? </w:t>
      </w:r>
    </w:p>
    <w:p w14:paraId="27AA4644" w14:textId="77777777" w:rsidR="000C2F9D" w:rsidRDefault="000C2F9D" w:rsidP="000C2F9D">
      <w:pPr>
        <w:keepNext/>
        <w:bidi/>
        <w:jc w:val="both"/>
        <w:rPr>
          <w:rFonts w:cs="David" w:hint="cs"/>
          <w:rtl/>
        </w:rPr>
      </w:pPr>
    </w:p>
    <w:p w14:paraId="4A567026" w14:textId="77777777" w:rsidR="000C2F9D" w:rsidRDefault="000C2F9D" w:rsidP="000C2F9D">
      <w:pPr>
        <w:keepNext/>
        <w:bidi/>
        <w:jc w:val="both"/>
        <w:rPr>
          <w:rFonts w:cs="David" w:hint="cs"/>
          <w:rtl/>
        </w:rPr>
      </w:pPr>
      <w:r>
        <w:rPr>
          <w:rFonts w:cs="David" w:hint="cs"/>
          <w:u w:val="single"/>
          <w:rtl/>
        </w:rPr>
        <w:t>ארבל אסטרחן:</w:t>
      </w:r>
    </w:p>
    <w:p w14:paraId="71194CA6" w14:textId="77777777" w:rsidR="000C2F9D" w:rsidRPr="00E97A5F" w:rsidRDefault="000C2F9D" w:rsidP="000C2F9D">
      <w:pPr>
        <w:keepNext/>
        <w:bidi/>
        <w:jc w:val="both"/>
        <w:rPr>
          <w:rFonts w:cs="David" w:hint="cs"/>
          <w:rtl/>
        </w:rPr>
      </w:pPr>
      <w:r>
        <w:rPr>
          <w:rFonts w:cs="David" w:hint="cs"/>
          <w:rtl/>
        </w:rPr>
        <w:tab/>
      </w:r>
    </w:p>
    <w:p w14:paraId="729E7D41" w14:textId="77777777" w:rsidR="000C2F9D" w:rsidRDefault="000C2F9D" w:rsidP="000C2F9D">
      <w:pPr>
        <w:keepNext/>
        <w:bidi/>
        <w:jc w:val="both"/>
        <w:rPr>
          <w:rFonts w:cs="David" w:hint="cs"/>
          <w:rtl/>
        </w:rPr>
      </w:pPr>
      <w:r>
        <w:rPr>
          <w:rFonts w:cs="David" w:hint="cs"/>
          <w:rtl/>
        </w:rPr>
        <w:tab/>
        <w:t xml:space="preserve">בגלל שיכול להיות שהוועדה לא סיימה. יכול להיות שהיא במהלך דיונים, שדבר תלוי בדבר. </w:t>
      </w:r>
    </w:p>
    <w:p w14:paraId="453817AE" w14:textId="77777777" w:rsidR="000C2F9D" w:rsidRDefault="000C2F9D" w:rsidP="000C2F9D">
      <w:pPr>
        <w:keepNext/>
        <w:bidi/>
        <w:jc w:val="both"/>
        <w:rPr>
          <w:rFonts w:cs="David" w:hint="cs"/>
          <w:rtl/>
        </w:rPr>
      </w:pPr>
    </w:p>
    <w:p w14:paraId="13F14BCD" w14:textId="77777777" w:rsidR="000C2F9D" w:rsidRPr="00F025B3" w:rsidRDefault="000C2F9D" w:rsidP="000C2F9D">
      <w:pPr>
        <w:keepNext/>
        <w:bidi/>
        <w:jc w:val="both"/>
        <w:rPr>
          <w:rFonts w:cs="David" w:hint="cs"/>
          <w:u w:val="single"/>
          <w:rtl/>
        </w:rPr>
      </w:pPr>
      <w:r w:rsidRPr="00F025B3">
        <w:rPr>
          <w:rFonts w:cs="David" w:hint="cs"/>
          <w:u w:val="single"/>
          <w:rtl/>
        </w:rPr>
        <w:t>קריאות:</w:t>
      </w:r>
    </w:p>
    <w:p w14:paraId="2AF5A5EE" w14:textId="77777777" w:rsidR="000C2F9D" w:rsidRDefault="000C2F9D" w:rsidP="000C2F9D">
      <w:pPr>
        <w:keepNext/>
        <w:bidi/>
        <w:jc w:val="both"/>
        <w:rPr>
          <w:rFonts w:cs="David" w:hint="cs"/>
          <w:rtl/>
        </w:rPr>
      </w:pPr>
    </w:p>
    <w:p w14:paraId="2CEB669E" w14:textId="77777777" w:rsidR="000C2F9D" w:rsidRDefault="000C2F9D" w:rsidP="000C2F9D">
      <w:pPr>
        <w:keepNext/>
        <w:bidi/>
        <w:jc w:val="both"/>
        <w:rPr>
          <w:rFonts w:cs="David" w:hint="cs"/>
          <w:rtl/>
        </w:rPr>
      </w:pPr>
      <w:r>
        <w:rPr>
          <w:rFonts w:cs="David" w:hint="cs"/>
          <w:rtl/>
        </w:rPr>
        <w:tab/>
        <w:t>- - -</w:t>
      </w:r>
    </w:p>
    <w:p w14:paraId="5DCC75FE" w14:textId="77777777" w:rsidR="000C2F9D" w:rsidRDefault="000C2F9D" w:rsidP="000C2F9D">
      <w:pPr>
        <w:keepNext/>
        <w:bidi/>
        <w:jc w:val="both"/>
        <w:rPr>
          <w:rFonts w:cs="David" w:hint="cs"/>
          <w:rtl/>
        </w:rPr>
      </w:pPr>
    </w:p>
    <w:p w14:paraId="07D76CC4" w14:textId="77777777" w:rsidR="000C2F9D" w:rsidRPr="00F025B3" w:rsidRDefault="000C2F9D" w:rsidP="000C2F9D">
      <w:pPr>
        <w:keepNext/>
        <w:bidi/>
        <w:jc w:val="both"/>
        <w:rPr>
          <w:rFonts w:cs="David" w:hint="cs"/>
          <w:u w:val="single"/>
          <w:rtl/>
        </w:rPr>
      </w:pPr>
      <w:r w:rsidRPr="00F025B3">
        <w:rPr>
          <w:rFonts w:cs="David" w:hint="cs"/>
          <w:u w:val="single"/>
          <w:rtl/>
        </w:rPr>
        <w:t>סהר פינטו:</w:t>
      </w:r>
    </w:p>
    <w:p w14:paraId="6E74465C" w14:textId="77777777" w:rsidR="000C2F9D" w:rsidRDefault="000C2F9D" w:rsidP="000C2F9D">
      <w:pPr>
        <w:keepNext/>
        <w:bidi/>
        <w:jc w:val="both"/>
        <w:rPr>
          <w:rFonts w:cs="David" w:hint="cs"/>
          <w:rtl/>
        </w:rPr>
      </w:pPr>
    </w:p>
    <w:p w14:paraId="7DBC293C" w14:textId="77777777" w:rsidR="000C2F9D" w:rsidRDefault="000C2F9D" w:rsidP="000C2F9D">
      <w:pPr>
        <w:keepNext/>
        <w:bidi/>
        <w:jc w:val="both"/>
        <w:rPr>
          <w:rFonts w:cs="David" w:hint="cs"/>
          <w:rtl/>
        </w:rPr>
      </w:pPr>
      <w:r>
        <w:rPr>
          <w:rFonts w:cs="David" w:hint="cs"/>
          <w:rtl/>
        </w:rPr>
        <w:tab/>
        <w:t xml:space="preserve">לצורך העניין  - משהו שפוצל מחוק ההסדרים, אני אצטרך לאשר החלת דין רציפות על כל - - </w:t>
      </w:r>
    </w:p>
    <w:p w14:paraId="3686DFB4" w14:textId="77777777" w:rsidR="000C2F9D" w:rsidRDefault="000C2F9D" w:rsidP="000C2F9D">
      <w:pPr>
        <w:keepNext/>
        <w:bidi/>
        <w:jc w:val="both"/>
        <w:rPr>
          <w:rFonts w:cs="David" w:hint="cs"/>
          <w:rtl/>
        </w:rPr>
      </w:pPr>
    </w:p>
    <w:p w14:paraId="6F40CE6F" w14:textId="77777777" w:rsidR="000C2F9D" w:rsidRDefault="000C2F9D" w:rsidP="000C2F9D">
      <w:pPr>
        <w:keepNext/>
        <w:bidi/>
        <w:jc w:val="both"/>
        <w:rPr>
          <w:rFonts w:cs="David" w:hint="cs"/>
          <w:rtl/>
        </w:rPr>
      </w:pPr>
    </w:p>
    <w:p w14:paraId="243C748F" w14:textId="77777777" w:rsidR="000C2F9D" w:rsidRDefault="000C2F9D" w:rsidP="000C2F9D">
      <w:pPr>
        <w:keepNext/>
        <w:bidi/>
        <w:jc w:val="both"/>
        <w:rPr>
          <w:rFonts w:cs="David" w:hint="cs"/>
          <w:rtl/>
        </w:rPr>
      </w:pPr>
      <w:r>
        <w:rPr>
          <w:rFonts w:cs="David" w:hint="cs"/>
          <w:u w:val="single"/>
          <w:rtl/>
        </w:rPr>
        <w:t>ארבל אסטרחן:</w:t>
      </w:r>
    </w:p>
    <w:p w14:paraId="3E504BB8" w14:textId="77777777" w:rsidR="000C2F9D" w:rsidRPr="00E97A5F" w:rsidRDefault="000C2F9D" w:rsidP="000C2F9D">
      <w:pPr>
        <w:keepNext/>
        <w:bidi/>
        <w:jc w:val="both"/>
        <w:rPr>
          <w:rFonts w:cs="David" w:hint="cs"/>
          <w:rtl/>
        </w:rPr>
      </w:pPr>
      <w:r>
        <w:rPr>
          <w:rFonts w:cs="David" w:hint="cs"/>
          <w:rtl/>
        </w:rPr>
        <w:tab/>
      </w:r>
    </w:p>
    <w:p w14:paraId="2975AD68" w14:textId="77777777" w:rsidR="000C2F9D" w:rsidRDefault="000C2F9D" w:rsidP="000C2F9D">
      <w:pPr>
        <w:keepNext/>
        <w:bidi/>
        <w:jc w:val="both"/>
        <w:rPr>
          <w:rFonts w:cs="David" w:hint="cs"/>
          <w:rtl/>
        </w:rPr>
      </w:pPr>
      <w:r>
        <w:rPr>
          <w:rFonts w:cs="David" w:hint="cs"/>
          <w:rtl/>
        </w:rPr>
        <w:tab/>
        <w:t xml:space="preserve">לא. זה 15(ב). זה הפיצול המהותי. מה שפוצל מתוך חוק </w:t>
      </w:r>
      <w:r>
        <w:rPr>
          <w:rFonts w:cs="David"/>
          <w:rtl/>
        </w:rPr>
        <w:t>–</w:t>
      </w:r>
      <w:r>
        <w:rPr>
          <w:rFonts w:cs="David" w:hint="cs"/>
          <w:rtl/>
        </w:rPr>
        <w:t xml:space="preserve"> חוק ההסדרים או חוק שפוצל לשניים, זה מחייב גם כנסת נכנסת. </w:t>
      </w:r>
    </w:p>
    <w:p w14:paraId="228A4746" w14:textId="77777777" w:rsidR="000C2F9D" w:rsidRDefault="000C2F9D" w:rsidP="000C2F9D">
      <w:pPr>
        <w:keepNext/>
        <w:bidi/>
        <w:jc w:val="both"/>
        <w:rPr>
          <w:rFonts w:cs="David" w:hint="cs"/>
          <w:rtl/>
        </w:rPr>
      </w:pPr>
      <w:r>
        <w:rPr>
          <w:rFonts w:cs="David" w:hint="cs"/>
          <w:rtl/>
        </w:rPr>
        <w:t xml:space="preserve"> </w:t>
      </w:r>
    </w:p>
    <w:p w14:paraId="2DDD0FC3" w14:textId="77777777" w:rsidR="000C2F9D" w:rsidRPr="00F025B3" w:rsidRDefault="000C2F9D" w:rsidP="000C2F9D">
      <w:pPr>
        <w:keepNext/>
        <w:bidi/>
        <w:jc w:val="both"/>
        <w:rPr>
          <w:rFonts w:cs="David" w:hint="cs"/>
          <w:u w:val="single"/>
          <w:rtl/>
        </w:rPr>
      </w:pPr>
      <w:r w:rsidRPr="00F025B3">
        <w:rPr>
          <w:rFonts w:cs="David" w:hint="cs"/>
          <w:u w:val="single"/>
          <w:rtl/>
        </w:rPr>
        <w:t>סהר פינטו:</w:t>
      </w:r>
    </w:p>
    <w:p w14:paraId="14B282AF" w14:textId="77777777" w:rsidR="000C2F9D" w:rsidRDefault="000C2F9D" w:rsidP="000C2F9D">
      <w:pPr>
        <w:keepNext/>
        <w:bidi/>
        <w:jc w:val="both"/>
        <w:rPr>
          <w:rFonts w:cs="David" w:hint="cs"/>
          <w:rtl/>
        </w:rPr>
      </w:pPr>
    </w:p>
    <w:p w14:paraId="1F4C3B0F" w14:textId="77777777" w:rsidR="000C2F9D" w:rsidRDefault="000C2F9D" w:rsidP="000C2F9D">
      <w:pPr>
        <w:keepNext/>
        <w:bidi/>
        <w:jc w:val="both"/>
        <w:rPr>
          <w:rFonts w:cs="David" w:hint="cs"/>
          <w:rtl/>
        </w:rPr>
      </w:pPr>
      <w:r>
        <w:rPr>
          <w:rFonts w:cs="David" w:hint="cs"/>
          <w:rtl/>
        </w:rPr>
        <w:tab/>
        <w:t xml:space="preserve">אז מה לא מחייב? </w:t>
      </w:r>
      <w:r>
        <w:rPr>
          <w:rFonts w:cs="David" w:hint="cs"/>
          <w:rtl/>
        </w:rPr>
        <w:tab/>
      </w:r>
    </w:p>
    <w:p w14:paraId="4A826CDD" w14:textId="77777777" w:rsidR="000C2F9D" w:rsidRDefault="000C2F9D" w:rsidP="000C2F9D">
      <w:pPr>
        <w:keepNext/>
        <w:bidi/>
        <w:jc w:val="both"/>
        <w:rPr>
          <w:rFonts w:cs="David" w:hint="cs"/>
          <w:rtl/>
        </w:rPr>
      </w:pPr>
    </w:p>
    <w:p w14:paraId="08973FE4" w14:textId="77777777" w:rsidR="000C2F9D" w:rsidRDefault="000C2F9D" w:rsidP="000C2F9D">
      <w:pPr>
        <w:keepNext/>
        <w:bidi/>
        <w:jc w:val="both"/>
        <w:rPr>
          <w:rFonts w:cs="David" w:hint="cs"/>
          <w:rtl/>
        </w:rPr>
      </w:pPr>
      <w:r>
        <w:rPr>
          <w:rFonts w:cs="David" w:hint="cs"/>
          <w:u w:val="single"/>
          <w:rtl/>
        </w:rPr>
        <w:t>ארבל אסטרחן:</w:t>
      </w:r>
    </w:p>
    <w:p w14:paraId="2D7ACCFE" w14:textId="77777777" w:rsidR="000C2F9D" w:rsidRDefault="000C2F9D" w:rsidP="000C2F9D">
      <w:pPr>
        <w:keepNext/>
        <w:bidi/>
        <w:jc w:val="both"/>
        <w:rPr>
          <w:rFonts w:cs="David" w:hint="cs"/>
          <w:rtl/>
        </w:rPr>
      </w:pPr>
    </w:p>
    <w:p w14:paraId="5B170AD5" w14:textId="77777777" w:rsidR="000C2F9D" w:rsidRDefault="000C2F9D" w:rsidP="000C2F9D">
      <w:pPr>
        <w:keepNext/>
        <w:bidi/>
        <w:jc w:val="both"/>
        <w:rPr>
          <w:rFonts w:cs="David" w:hint="cs"/>
          <w:rtl/>
        </w:rPr>
      </w:pPr>
      <w:r>
        <w:rPr>
          <w:rFonts w:cs="David" w:hint="cs"/>
          <w:rtl/>
        </w:rPr>
        <w:tab/>
        <w:t xml:space="preserve">אם היא לקחה שתי הצעות ומיזגה אותן. </w:t>
      </w:r>
    </w:p>
    <w:p w14:paraId="1E077010" w14:textId="77777777" w:rsidR="000C2F9D" w:rsidRDefault="000C2F9D" w:rsidP="000C2F9D">
      <w:pPr>
        <w:keepNext/>
        <w:bidi/>
        <w:jc w:val="both"/>
        <w:rPr>
          <w:rFonts w:cs="David" w:hint="cs"/>
          <w:rtl/>
        </w:rPr>
      </w:pPr>
    </w:p>
    <w:p w14:paraId="1E62D1C2" w14:textId="77777777" w:rsidR="000C2F9D" w:rsidRPr="00F025B3" w:rsidRDefault="000C2F9D" w:rsidP="000C2F9D">
      <w:pPr>
        <w:keepNext/>
        <w:bidi/>
        <w:jc w:val="both"/>
        <w:rPr>
          <w:rFonts w:cs="David" w:hint="cs"/>
          <w:u w:val="single"/>
          <w:rtl/>
        </w:rPr>
      </w:pPr>
      <w:r w:rsidRPr="00F025B3">
        <w:rPr>
          <w:rFonts w:cs="David" w:hint="cs"/>
          <w:u w:val="single"/>
          <w:rtl/>
        </w:rPr>
        <w:t>סהר פינטו:</w:t>
      </w:r>
    </w:p>
    <w:p w14:paraId="5015BEF1" w14:textId="77777777" w:rsidR="000C2F9D" w:rsidRDefault="000C2F9D" w:rsidP="000C2F9D">
      <w:pPr>
        <w:keepNext/>
        <w:bidi/>
        <w:jc w:val="both"/>
        <w:rPr>
          <w:rFonts w:cs="David" w:hint="cs"/>
          <w:rtl/>
        </w:rPr>
      </w:pPr>
    </w:p>
    <w:p w14:paraId="6D4AF79E" w14:textId="77777777" w:rsidR="000C2F9D" w:rsidRDefault="000C2F9D" w:rsidP="000C2F9D">
      <w:pPr>
        <w:keepNext/>
        <w:bidi/>
        <w:jc w:val="both"/>
        <w:rPr>
          <w:rFonts w:cs="David" w:hint="cs"/>
          <w:rtl/>
        </w:rPr>
      </w:pPr>
      <w:r>
        <w:rPr>
          <w:rFonts w:cs="David" w:hint="cs"/>
          <w:rtl/>
        </w:rPr>
        <w:tab/>
        <w:t xml:space="preserve">אז רק על אחת אחיל רציפות ועל השניה לא? </w:t>
      </w:r>
    </w:p>
    <w:p w14:paraId="700A60F5" w14:textId="77777777" w:rsidR="000C2F9D" w:rsidRDefault="000C2F9D" w:rsidP="000C2F9D">
      <w:pPr>
        <w:keepNext/>
        <w:bidi/>
        <w:jc w:val="both"/>
        <w:rPr>
          <w:rFonts w:cs="David" w:hint="cs"/>
          <w:rtl/>
        </w:rPr>
      </w:pPr>
    </w:p>
    <w:p w14:paraId="59367AE2" w14:textId="77777777" w:rsidR="000C2F9D" w:rsidRPr="00F025B3" w:rsidRDefault="000C2F9D" w:rsidP="000C2F9D">
      <w:pPr>
        <w:keepNext/>
        <w:bidi/>
        <w:jc w:val="both"/>
        <w:rPr>
          <w:rFonts w:cs="David" w:hint="cs"/>
          <w:u w:val="single"/>
          <w:rtl/>
        </w:rPr>
      </w:pPr>
      <w:r w:rsidRPr="00F025B3">
        <w:rPr>
          <w:rFonts w:cs="David" w:hint="cs"/>
          <w:u w:val="single"/>
          <w:rtl/>
        </w:rPr>
        <w:t>ארבל אסטרחן:</w:t>
      </w:r>
    </w:p>
    <w:p w14:paraId="1A150EE3" w14:textId="77777777" w:rsidR="000C2F9D" w:rsidRPr="00E97A5F" w:rsidRDefault="000C2F9D" w:rsidP="000C2F9D">
      <w:pPr>
        <w:keepNext/>
        <w:bidi/>
        <w:jc w:val="both"/>
        <w:rPr>
          <w:rFonts w:cs="David" w:hint="cs"/>
          <w:rtl/>
        </w:rPr>
      </w:pPr>
    </w:p>
    <w:p w14:paraId="34E8EBB0" w14:textId="77777777" w:rsidR="000C2F9D" w:rsidRDefault="000C2F9D" w:rsidP="000C2F9D">
      <w:pPr>
        <w:keepNext/>
        <w:bidi/>
        <w:jc w:val="both"/>
        <w:rPr>
          <w:rFonts w:cs="David" w:hint="cs"/>
          <w:rtl/>
        </w:rPr>
      </w:pPr>
      <w:r>
        <w:rPr>
          <w:rFonts w:cs="David" w:hint="cs"/>
          <w:rtl/>
        </w:rPr>
        <w:tab/>
        <w:t xml:space="preserve">צריך להחיל רציפות על כל אחת מהן. </w:t>
      </w:r>
    </w:p>
    <w:p w14:paraId="66A694E1" w14:textId="77777777" w:rsidR="000C2F9D" w:rsidRDefault="000C2F9D" w:rsidP="000C2F9D">
      <w:pPr>
        <w:keepNext/>
        <w:bidi/>
        <w:jc w:val="both"/>
        <w:rPr>
          <w:rFonts w:cs="David" w:hint="cs"/>
          <w:rtl/>
        </w:rPr>
      </w:pPr>
    </w:p>
    <w:p w14:paraId="1FAA62B1"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698E9CE" w14:textId="77777777" w:rsidR="000C2F9D" w:rsidRDefault="000C2F9D" w:rsidP="000C2F9D">
      <w:pPr>
        <w:bidi/>
        <w:jc w:val="both"/>
        <w:rPr>
          <w:rFonts w:cs="David" w:hint="cs"/>
          <w:u w:val="single"/>
          <w:rtl/>
        </w:rPr>
      </w:pPr>
    </w:p>
    <w:p w14:paraId="134E64F2" w14:textId="77777777" w:rsidR="000C2F9D" w:rsidRDefault="000C2F9D" w:rsidP="000C2F9D">
      <w:pPr>
        <w:keepNext/>
        <w:bidi/>
        <w:jc w:val="both"/>
        <w:rPr>
          <w:rFonts w:cs="David" w:hint="cs"/>
          <w:rtl/>
        </w:rPr>
      </w:pPr>
      <w:r>
        <w:rPr>
          <w:rFonts w:cs="David" w:hint="cs"/>
          <w:rtl/>
        </w:rPr>
        <w:tab/>
        <w:t xml:space="preserve">אני הייתי רואה  את המיזוג כחל אוטומטית. </w:t>
      </w:r>
    </w:p>
    <w:p w14:paraId="41835AFA" w14:textId="77777777" w:rsidR="000C2F9D" w:rsidRDefault="000C2F9D" w:rsidP="000C2F9D">
      <w:pPr>
        <w:keepNext/>
        <w:bidi/>
        <w:jc w:val="both"/>
        <w:rPr>
          <w:rFonts w:cs="David" w:hint="cs"/>
          <w:rtl/>
        </w:rPr>
      </w:pPr>
    </w:p>
    <w:p w14:paraId="6745F219" w14:textId="77777777" w:rsidR="000C2F9D" w:rsidRPr="00F025B3" w:rsidRDefault="000C2F9D" w:rsidP="000C2F9D">
      <w:pPr>
        <w:keepNext/>
        <w:bidi/>
        <w:jc w:val="both"/>
        <w:rPr>
          <w:rFonts w:cs="David" w:hint="cs"/>
          <w:u w:val="single"/>
          <w:rtl/>
        </w:rPr>
      </w:pPr>
      <w:r w:rsidRPr="00F025B3">
        <w:rPr>
          <w:rFonts w:cs="David" w:hint="cs"/>
          <w:u w:val="single"/>
          <w:rtl/>
        </w:rPr>
        <w:t>קריאה:</w:t>
      </w:r>
    </w:p>
    <w:p w14:paraId="01659BA7" w14:textId="77777777" w:rsidR="000C2F9D" w:rsidRDefault="000C2F9D" w:rsidP="000C2F9D">
      <w:pPr>
        <w:keepNext/>
        <w:bidi/>
        <w:jc w:val="both"/>
        <w:rPr>
          <w:rFonts w:cs="David" w:hint="cs"/>
          <w:rtl/>
        </w:rPr>
      </w:pPr>
    </w:p>
    <w:p w14:paraId="3210FEBB" w14:textId="77777777" w:rsidR="000C2F9D" w:rsidRDefault="000C2F9D" w:rsidP="000C2F9D">
      <w:pPr>
        <w:keepNext/>
        <w:bidi/>
        <w:jc w:val="both"/>
        <w:rPr>
          <w:rFonts w:cs="David" w:hint="cs"/>
          <w:rtl/>
        </w:rPr>
      </w:pPr>
      <w:r>
        <w:rPr>
          <w:rFonts w:cs="David" w:hint="cs"/>
          <w:rtl/>
        </w:rPr>
        <w:tab/>
        <w:t xml:space="preserve">בטח, על כל המכלול. </w:t>
      </w:r>
    </w:p>
    <w:p w14:paraId="51091417" w14:textId="77777777" w:rsidR="000C2F9D" w:rsidRDefault="000C2F9D" w:rsidP="000C2F9D">
      <w:pPr>
        <w:keepNext/>
        <w:bidi/>
        <w:jc w:val="both"/>
        <w:rPr>
          <w:rFonts w:cs="David" w:hint="cs"/>
          <w:rtl/>
        </w:rPr>
      </w:pPr>
    </w:p>
    <w:p w14:paraId="6454989F" w14:textId="77777777" w:rsidR="000C2F9D" w:rsidRPr="00F025B3" w:rsidRDefault="000C2F9D" w:rsidP="000C2F9D">
      <w:pPr>
        <w:keepNext/>
        <w:bidi/>
        <w:jc w:val="both"/>
        <w:rPr>
          <w:rFonts w:cs="David" w:hint="cs"/>
          <w:u w:val="single"/>
          <w:rtl/>
        </w:rPr>
      </w:pPr>
      <w:r w:rsidRPr="00F025B3">
        <w:rPr>
          <w:rFonts w:cs="David" w:hint="cs"/>
          <w:u w:val="single"/>
          <w:rtl/>
        </w:rPr>
        <w:t>ארבל אסטרחן:</w:t>
      </w:r>
    </w:p>
    <w:p w14:paraId="1C700140" w14:textId="77777777" w:rsidR="000C2F9D" w:rsidRDefault="000C2F9D" w:rsidP="000C2F9D">
      <w:pPr>
        <w:keepNext/>
        <w:bidi/>
        <w:jc w:val="both"/>
        <w:rPr>
          <w:rFonts w:cs="David" w:hint="cs"/>
          <w:rtl/>
        </w:rPr>
      </w:pPr>
    </w:p>
    <w:p w14:paraId="0FECC6E6" w14:textId="77777777" w:rsidR="000C2F9D" w:rsidRDefault="000C2F9D" w:rsidP="000C2F9D">
      <w:pPr>
        <w:keepNext/>
        <w:bidi/>
        <w:jc w:val="both"/>
        <w:rPr>
          <w:rFonts w:cs="David" w:hint="cs"/>
          <w:rtl/>
        </w:rPr>
      </w:pPr>
      <w:r>
        <w:rPr>
          <w:rFonts w:cs="David" w:hint="cs"/>
          <w:rtl/>
        </w:rPr>
        <w:tab/>
        <w:t xml:space="preserve">אם ועדת הכנסת החליטה על נושא מסוים שהוא נושא חדש, זה מחייב גם את הכנסת הבאה? </w:t>
      </w:r>
    </w:p>
    <w:p w14:paraId="09972672" w14:textId="77777777" w:rsidR="000C2F9D" w:rsidRDefault="000C2F9D" w:rsidP="000C2F9D">
      <w:pPr>
        <w:keepNext/>
        <w:bidi/>
        <w:jc w:val="both"/>
        <w:rPr>
          <w:rFonts w:cs="David" w:hint="cs"/>
          <w:rtl/>
        </w:rPr>
      </w:pPr>
    </w:p>
    <w:p w14:paraId="06AAA26F" w14:textId="77777777" w:rsidR="000C2F9D" w:rsidRPr="00F025B3" w:rsidRDefault="000C2F9D" w:rsidP="000C2F9D">
      <w:pPr>
        <w:keepNext/>
        <w:bidi/>
        <w:jc w:val="both"/>
        <w:rPr>
          <w:rFonts w:cs="David" w:hint="cs"/>
          <w:u w:val="single"/>
          <w:rtl/>
        </w:rPr>
      </w:pPr>
      <w:r w:rsidRPr="00F025B3">
        <w:rPr>
          <w:rFonts w:cs="David" w:hint="cs"/>
          <w:u w:val="single"/>
          <w:rtl/>
        </w:rPr>
        <w:t>היו"ר יריב לוין:</w:t>
      </w:r>
    </w:p>
    <w:p w14:paraId="5B262695" w14:textId="77777777" w:rsidR="000C2F9D" w:rsidRDefault="000C2F9D" w:rsidP="000C2F9D">
      <w:pPr>
        <w:keepNext/>
        <w:bidi/>
        <w:jc w:val="both"/>
        <w:rPr>
          <w:rFonts w:cs="David" w:hint="cs"/>
          <w:rtl/>
        </w:rPr>
      </w:pPr>
    </w:p>
    <w:p w14:paraId="61A30D0D" w14:textId="77777777" w:rsidR="000C2F9D" w:rsidRDefault="000C2F9D" w:rsidP="000C2F9D">
      <w:pPr>
        <w:keepNext/>
        <w:bidi/>
        <w:jc w:val="both"/>
        <w:rPr>
          <w:rFonts w:cs="David" w:hint="cs"/>
          <w:rtl/>
        </w:rPr>
      </w:pPr>
      <w:r>
        <w:rPr>
          <w:rFonts w:cs="David" w:hint="cs"/>
          <w:rtl/>
        </w:rPr>
        <w:tab/>
        <w:t xml:space="preserve">כן. הרי הרעיון הוא שממשיכים מאותה נקודה. </w:t>
      </w:r>
    </w:p>
    <w:p w14:paraId="47388D47" w14:textId="77777777" w:rsidR="000C2F9D" w:rsidRDefault="000C2F9D" w:rsidP="000C2F9D">
      <w:pPr>
        <w:keepNext/>
        <w:bidi/>
        <w:jc w:val="both"/>
        <w:rPr>
          <w:rFonts w:cs="David" w:hint="cs"/>
          <w:rtl/>
        </w:rPr>
      </w:pPr>
    </w:p>
    <w:p w14:paraId="5F90C9AA" w14:textId="77777777" w:rsidR="000C2F9D" w:rsidRDefault="000C2F9D" w:rsidP="000C2F9D">
      <w:pPr>
        <w:keepNext/>
        <w:bidi/>
        <w:jc w:val="both"/>
        <w:rPr>
          <w:rFonts w:cs="David" w:hint="cs"/>
          <w:rtl/>
        </w:rPr>
      </w:pPr>
      <w:r>
        <w:rPr>
          <w:rFonts w:cs="David" w:hint="cs"/>
          <w:u w:val="single"/>
          <w:rtl/>
        </w:rPr>
        <w:t>ארבל אסטרחן:</w:t>
      </w:r>
    </w:p>
    <w:p w14:paraId="509555AD" w14:textId="77777777" w:rsidR="000C2F9D" w:rsidRDefault="000C2F9D" w:rsidP="000C2F9D">
      <w:pPr>
        <w:keepNext/>
        <w:bidi/>
        <w:jc w:val="both"/>
        <w:rPr>
          <w:rFonts w:cs="David" w:hint="cs"/>
          <w:rtl/>
        </w:rPr>
      </w:pPr>
    </w:p>
    <w:p w14:paraId="0C049C4D" w14:textId="77777777" w:rsidR="000C2F9D" w:rsidRPr="00E97A5F" w:rsidRDefault="000C2F9D" w:rsidP="000C2F9D">
      <w:pPr>
        <w:keepNext/>
        <w:bidi/>
        <w:jc w:val="both"/>
        <w:rPr>
          <w:rFonts w:cs="David" w:hint="cs"/>
          <w:rtl/>
        </w:rPr>
      </w:pPr>
      <w:r>
        <w:rPr>
          <w:rFonts w:cs="David" w:hint="cs"/>
          <w:rtl/>
        </w:rPr>
        <w:tab/>
        <w:t xml:space="preserve">אבל זה לשניה </w:t>
      </w:r>
      <w:r>
        <w:rPr>
          <w:rFonts w:cs="David"/>
          <w:rtl/>
        </w:rPr>
        <w:t>–</w:t>
      </w:r>
      <w:r>
        <w:rPr>
          <w:rFonts w:cs="David" w:hint="cs"/>
          <w:rtl/>
        </w:rPr>
        <w:t xml:space="preserve">שלישית, זו ועדה חדשה, אנשים חדשים. </w:t>
      </w:r>
    </w:p>
    <w:p w14:paraId="27ECF045" w14:textId="77777777" w:rsidR="000C2F9D" w:rsidRDefault="000C2F9D" w:rsidP="000C2F9D">
      <w:pPr>
        <w:keepNext/>
        <w:bidi/>
        <w:jc w:val="both"/>
        <w:rPr>
          <w:rFonts w:cs="David" w:hint="cs"/>
          <w:rtl/>
        </w:rPr>
      </w:pPr>
    </w:p>
    <w:p w14:paraId="47CA46AE"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6066338" w14:textId="77777777" w:rsidR="000C2F9D" w:rsidRDefault="000C2F9D" w:rsidP="000C2F9D">
      <w:pPr>
        <w:bidi/>
        <w:jc w:val="both"/>
        <w:rPr>
          <w:rFonts w:cs="David" w:hint="cs"/>
          <w:u w:val="single"/>
          <w:rtl/>
        </w:rPr>
      </w:pPr>
    </w:p>
    <w:p w14:paraId="2E19254D" w14:textId="77777777" w:rsidR="000C2F9D" w:rsidRDefault="000C2F9D" w:rsidP="000C2F9D">
      <w:pPr>
        <w:keepNext/>
        <w:bidi/>
        <w:jc w:val="both"/>
        <w:rPr>
          <w:rFonts w:cs="David" w:hint="cs"/>
          <w:rtl/>
        </w:rPr>
      </w:pPr>
      <w:r>
        <w:rPr>
          <w:rFonts w:cs="David" w:hint="cs"/>
          <w:rtl/>
        </w:rPr>
        <w:tab/>
        <w:t xml:space="preserve">אבל הוועדה, זה שאת מגיעה לאותה נקודה, לא מונע ממנה לפתוח ולדון במה שהיא רוצה. </w:t>
      </w:r>
    </w:p>
    <w:p w14:paraId="15B8B92B" w14:textId="77777777" w:rsidR="000C2F9D" w:rsidRDefault="000C2F9D" w:rsidP="000C2F9D">
      <w:pPr>
        <w:keepNext/>
        <w:bidi/>
        <w:jc w:val="both"/>
        <w:rPr>
          <w:rFonts w:cs="David" w:hint="cs"/>
          <w:rtl/>
        </w:rPr>
      </w:pPr>
    </w:p>
    <w:p w14:paraId="6AA450F4" w14:textId="77777777" w:rsidR="000C2F9D" w:rsidRDefault="000C2F9D" w:rsidP="000C2F9D">
      <w:pPr>
        <w:bidi/>
        <w:jc w:val="both"/>
        <w:rPr>
          <w:rFonts w:cs="David" w:hint="cs"/>
          <w:u w:val="single"/>
          <w:rtl/>
        </w:rPr>
      </w:pPr>
      <w:r>
        <w:rPr>
          <w:rFonts w:cs="David" w:hint="cs"/>
          <w:u w:val="single"/>
          <w:rtl/>
        </w:rPr>
        <w:t>קריאות:</w:t>
      </w:r>
    </w:p>
    <w:p w14:paraId="3CC29288" w14:textId="77777777" w:rsidR="000C2F9D" w:rsidRDefault="000C2F9D" w:rsidP="000C2F9D">
      <w:pPr>
        <w:bidi/>
        <w:jc w:val="both"/>
        <w:rPr>
          <w:rFonts w:cs="David" w:hint="cs"/>
          <w:u w:val="single"/>
          <w:rtl/>
        </w:rPr>
      </w:pPr>
    </w:p>
    <w:p w14:paraId="0F7C48D8" w14:textId="77777777" w:rsidR="000C2F9D" w:rsidRDefault="000C2F9D" w:rsidP="000C2F9D">
      <w:pPr>
        <w:numPr>
          <w:ilvl w:val="0"/>
          <w:numId w:val="2"/>
        </w:numPr>
        <w:autoSpaceDE w:val="0"/>
        <w:autoSpaceDN w:val="0"/>
        <w:bidi/>
        <w:jc w:val="both"/>
        <w:rPr>
          <w:rFonts w:cs="David" w:hint="cs"/>
          <w:rtl/>
        </w:rPr>
      </w:pPr>
      <w:r>
        <w:rPr>
          <w:rFonts w:cs="David" w:hint="cs"/>
          <w:rtl/>
        </w:rPr>
        <w:t>- -</w:t>
      </w:r>
    </w:p>
    <w:p w14:paraId="2E034D5A" w14:textId="77777777" w:rsidR="000C2F9D" w:rsidRDefault="000C2F9D" w:rsidP="000C2F9D">
      <w:pPr>
        <w:bidi/>
        <w:jc w:val="both"/>
        <w:rPr>
          <w:rFonts w:cs="David" w:hint="cs"/>
          <w:rtl/>
        </w:rPr>
      </w:pPr>
    </w:p>
    <w:p w14:paraId="4FBB4917" w14:textId="77777777" w:rsidR="000C2F9D" w:rsidRPr="00F025B3" w:rsidRDefault="000C2F9D" w:rsidP="000C2F9D">
      <w:pPr>
        <w:bidi/>
        <w:jc w:val="both"/>
        <w:rPr>
          <w:rFonts w:cs="David" w:hint="cs"/>
          <w:u w:val="single"/>
          <w:rtl/>
        </w:rPr>
      </w:pPr>
      <w:r w:rsidRPr="00F025B3">
        <w:rPr>
          <w:rFonts w:cs="David" w:hint="cs"/>
          <w:u w:val="single"/>
          <w:rtl/>
        </w:rPr>
        <w:t>ירדנה מלר-הורוביץ;</w:t>
      </w:r>
    </w:p>
    <w:p w14:paraId="5EEFD790" w14:textId="77777777" w:rsidR="000C2F9D" w:rsidRDefault="000C2F9D" w:rsidP="000C2F9D">
      <w:pPr>
        <w:bidi/>
        <w:jc w:val="both"/>
        <w:rPr>
          <w:rFonts w:cs="David" w:hint="cs"/>
          <w:rtl/>
        </w:rPr>
      </w:pPr>
    </w:p>
    <w:p w14:paraId="322D91D8" w14:textId="77777777" w:rsidR="000C2F9D" w:rsidRPr="00F025B3" w:rsidRDefault="000C2F9D" w:rsidP="000C2F9D">
      <w:pPr>
        <w:bidi/>
        <w:jc w:val="both"/>
        <w:rPr>
          <w:rFonts w:cs="David" w:hint="cs"/>
          <w:rtl/>
        </w:rPr>
      </w:pPr>
      <w:r>
        <w:rPr>
          <w:rFonts w:cs="David" w:hint="cs"/>
          <w:rtl/>
        </w:rPr>
        <w:tab/>
        <w:t xml:space="preserve">אבל </w:t>
      </w:r>
      <w:r>
        <w:rPr>
          <w:rFonts w:cs="David" w:hint="cs"/>
        </w:rPr>
        <w:t xml:space="preserve"> </w:t>
      </w:r>
      <w:r>
        <w:rPr>
          <w:rFonts w:cs="David" w:hint="cs"/>
          <w:rtl/>
        </w:rPr>
        <w:t xml:space="preserve">אתה מעביר את החוק, ואז יש דיון בוועדה, וחזקה על מי שביקש את דין הרציפות למסור לחברי הוועדה החדשה שבוועדה הקודמת הגיעו עד לשלב כזה וכזה, ועל נושא כזה החליטו נושא חדש - - </w:t>
      </w:r>
    </w:p>
    <w:p w14:paraId="1940DFD7" w14:textId="77777777" w:rsidR="000C2F9D" w:rsidRDefault="000C2F9D" w:rsidP="000C2F9D">
      <w:pPr>
        <w:bidi/>
        <w:jc w:val="both"/>
        <w:rPr>
          <w:rFonts w:cs="David" w:hint="cs"/>
          <w:u w:val="single"/>
          <w:rtl/>
        </w:rPr>
      </w:pPr>
    </w:p>
    <w:p w14:paraId="68D802CF" w14:textId="77777777" w:rsidR="000C2F9D" w:rsidRDefault="000C2F9D" w:rsidP="000C2F9D">
      <w:pPr>
        <w:bidi/>
        <w:jc w:val="both"/>
        <w:rPr>
          <w:rFonts w:cs="David" w:hint="cs"/>
          <w:u w:val="single"/>
          <w:rtl/>
        </w:rPr>
      </w:pPr>
    </w:p>
    <w:p w14:paraId="41F0B8E2" w14:textId="77777777" w:rsidR="000C2F9D" w:rsidRDefault="000C2F9D" w:rsidP="000C2F9D">
      <w:pPr>
        <w:bidi/>
        <w:jc w:val="both"/>
        <w:rPr>
          <w:rFonts w:cs="David" w:hint="cs"/>
          <w:u w:val="single"/>
          <w:rtl/>
        </w:rPr>
      </w:pPr>
      <w:r>
        <w:rPr>
          <w:rFonts w:cs="David" w:hint="cs"/>
          <w:u w:val="single"/>
          <w:rtl/>
        </w:rPr>
        <w:t>היו"ר יריב לוין:</w:t>
      </w:r>
    </w:p>
    <w:p w14:paraId="4AF18F57" w14:textId="77777777" w:rsidR="000C2F9D" w:rsidRDefault="000C2F9D" w:rsidP="000C2F9D">
      <w:pPr>
        <w:bidi/>
        <w:jc w:val="both"/>
        <w:rPr>
          <w:rFonts w:cs="David" w:hint="cs"/>
          <w:u w:val="single"/>
          <w:rtl/>
        </w:rPr>
      </w:pPr>
    </w:p>
    <w:p w14:paraId="3014E342" w14:textId="77777777" w:rsidR="000C2F9D" w:rsidRDefault="000C2F9D" w:rsidP="000C2F9D">
      <w:pPr>
        <w:keepNext/>
        <w:bidi/>
        <w:jc w:val="both"/>
        <w:rPr>
          <w:rFonts w:cs="David" w:hint="cs"/>
          <w:rtl/>
        </w:rPr>
      </w:pPr>
      <w:r>
        <w:rPr>
          <w:rFonts w:cs="David" w:hint="cs"/>
          <w:rtl/>
        </w:rPr>
        <w:tab/>
        <w:t xml:space="preserve">אני בעד זה שזה צריך להיות הכל, כולל הכל. </w:t>
      </w:r>
    </w:p>
    <w:p w14:paraId="2C5F2EF9" w14:textId="77777777" w:rsidR="000C2F9D" w:rsidRDefault="000C2F9D" w:rsidP="000C2F9D">
      <w:pPr>
        <w:keepNext/>
        <w:bidi/>
        <w:jc w:val="both"/>
        <w:rPr>
          <w:rFonts w:cs="David" w:hint="cs"/>
          <w:rtl/>
        </w:rPr>
      </w:pPr>
    </w:p>
    <w:p w14:paraId="5A99D1AF" w14:textId="77777777" w:rsidR="000C2F9D" w:rsidRPr="00F025B3" w:rsidRDefault="000C2F9D" w:rsidP="000C2F9D">
      <w:pPr>
        <w:keepNext/>
        <w:bidi/>
        <w:jc w:val="both"/>
        <w:rPr>
          <w:rFonts w:cs="David" w:hint="cs"/>
          <w:u w:val="single"/>
          <w:rtl/>
        </w:rPr>
      </w:pPr>
      <w:r>
        <w:rPr>
          <w:rFonts w:cs="David" w:hint="cs"/>
          <w:u w:val="single"/>
          <w:rtl/>
        </w:rPr>
        <w:t>ארבל אסטרחן</w:t>
      </w:r>
      <w:r w:rsidRPr="00F025B3">
        <w:rPr>
          <w:rFonts w:cs="David" w:hint="cs"/>
          <w:u w:val="single"/>
          <w:rtl/>
        </w:rPr>
        <w:t>:</w:t>
      </w:r>
    </w:p>
    <w:p w14:paraId="5A0E0E80" w14:textId="77777777" w:rsidR="000C2F9D" w:rsidRDefault="000C2F9D" w:rsidP="000C2F9D">
      <w:pPr>
        <w:keepNext/>
        <w:bidi/>
        <w:jc w:val="both"/>
        <w:rPr>
          <w:rFonts w:cs="David" w:hint="cs"/>
          <w:rtl/>
        </w:rPr>
      </w:pPr>
    </w:p>
    <w:p w14:paraId="684F1BDD" w14:textId="77777777" w:rsidR="000C2F9D" w:rsidRDefault="000C2F9D" w:rsidP="000C2F9D">
      <w:pPr>
        <w:keepNext/>
        <w:bidi/>
        <w:jc w:val="both"/>
        <w:rPr>
          <w:rFonts w:cs="David" w:hint="cs"/>
          <w:rtl/>
        </w:rPr>
      </w:pPr>
      <w:r>
        <w:rPr>
          <w:rFonts w:cs="David" w:hint="cs"/>
          <w:rtl/>
        </w:rPr>
        <w:tab/>
        <w:t xml:space="preserve">כולל הסתייגויות? </w:t>
      </w:r>
    </w:p>
    <w:p w14:paraId="3DECE58C" w14:textId="77777777" w:rsidR="000C2F9D" w:rsidRDefault="000C2F9D" w:rsidP="000C2F9D">
      <w:pPr>
        <w:keepNext/>
        <w:bidi/>
        <w:jc w:val="both"/>
        <w:rPr>
          <w:rFonts w:cs="David" w:hint="cs"/>
          <w:rtl/>
        </w:rPr>
      </w:pPr>
    </w:p>
    <w:p w14:paraId="442EF3CA" w14:textId="77777777" w:rsidR="000C2F9D" w:rsidRDefault="000C2F9D" w:rsidP="000C2F9D">
      <w:pPr>
        <w:keepNext/>
        <w:bidi/>
        <w:jc w:val="both"/>
        <w:rPr>
          <w:rFonts w:cs="David" w:hint="cs"/>
          <w:rtl/>
        </w:rPr>
      </w:pPr>
    </w:p>
    <w:p w14:paraId="584B749B"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1C5518C" w14:textId="77777777" w:rsidR="000C2F9D" w:rsidRDefault="000C2F9D" w:rsidP="000C2F9D">
      <w:pPr>
        <w:bidi/>
        <w:jc w:val="both"/>
        <w:rPr>
          <w:rFonts w:cs="David" w:hint="cs"/>
          <w:u w:val="single"/>
          <w:rtl/>
        </w:rPr>
      </w:pPr>
    </w:p>
    <w:p w14:paraId="69D64FA2" w14:textId="77777777" w:rsidR="000C2F9D" w:rsidRDefault="000C2F9D" w:rsidP="000C2F9D">
      <w:pPr>
        <w:bidi/>
        <w:jc w:val="both"/>
        <w:rPr>
          <w:rFonts w:cs="David" w:hint="cs"/>
          <w:rtl/>
        </w:rPr>
      </w:pPr>
      <w:r>
        <w:rPr>
          <w:rFonts w:cs="David" w:hint="cs"/>
          <w:rtl/>
        </w:rPr>
        <w:tab/>
        <w:t xml:space="preserve">כן. אנשים הגישו הסתייגויות. הן לדיון בוועדה. יצביעו בעד </w:t>
      </w:r>
      <w:r>
        <w:rPr>
          <w:rFonts w:cs="David"/>
          <w:rtl/>
        </w:rPr>
        <w:t>–</w:t>
      </w:r>
      <w:r>
        <w:rPr>
          <w:rFonts w:cs="David" w:hint="cs"/>
          <w:rtl/>
        </w:rPr>
        <w:t xml:space="preserve"> או נגד - -</w:t>
      </w:r>
    </w:p>
    <w:p w14:paraId="5DB9E9A5" w14:textId="77777777" w:rsidR="000C2F9D" w:rsidRDefault="000C2F9D" w:rsidP="000C2F9D">
      <w:pPr>
        <w:bidi/>
        <w:jc w:val="both"/>
        <w:rPr>
          <w:rFonts w:cs="David" w:hint="cs"/>
          <w:rtl/>
        </w:rPr>
      </w:pPr>
    </w:p>
    <w:p w14:paraId="40453915" w14:textId="77777777" w:rsidR="000C2F9D" w:rsidRPr="00F025B3" w:rsidRDefault="000C2F9D" w:rsidP="000C2F9D">
      <w:pPr>
        <w:bidi/>
        <w:jc w:val="both"/>
        <w:rPr>
          <w:rFonts w:cs="David" w:hint="cs"/>
          <w:u w:val="single"/>
          <w:rtl/>
        </w:rPr>
      </w:pPr>
      <w:r w:rsidRPr="00F025B3">
        <w:rPr>
          <w:rFonts w:cs="David" w:hint="cs"/>
          <w:u w:val="single"/>
          <w:rtl/>
        </w:rPr>
        <w:t>ארבל אסטרחן:</w:t>
      </w:r>
    </w:p>
    <w:p w14:paraId="3AABA1D0" w14:textId="77777777" w:rsidR="000C2F9D" w:rsidRDefault="000C2F9D" w:rsidP="000C2F9D">
      <w:pPr>
        <w:bidi/>
        <w:jc w:val="both"/>
        <w:rPr>
          <w:rFonts w:cs="David" w:hint="cs"/>
          <w:rtl/>
        </w:rPr>
      </w:pPr>
    </w:p>
    <w:p w14:paraId="656B7177" w14:textId="77777777" w:rsidR="000C2F9D" w:rsidRDefault="000C2F9D" w:rsidP="000C2F9D">
      <w:pPr>
        <w:bidi/>
        <w:jc w:val="both"/>
        <w:rPr>
          <w:rFonts w:cs="David" w:hint="cs"/>
          <w:rtl/>
        </w:rPr>
      </w:pPr>
      <w:r>
        <w:rPr>
          <w:rFonts w:cs="David" w:hint="cs"/>
          <w:rtl/>
        </w:rPr>
        <w:tab/>
        <w:t xml:space="preserve">אם כבר הצביעו עליה? </w:t>
      </w:r>
    </w:p>
    <w:p w14:paraId="65ECD851" w14:textId="77777777" w:rsidR="000C2F9D" w:rsidRDefault="000C2F9D" w:rsidP="000C2F9D">
      <w:pPr>
        <w:bidi/>
        <w:jc w:val="both"/>
        <w:rPr>
          <w:rFonts w:cs="David" w:hint="cs"/>
          <w:rtl/>
        </w:rPr>
      </w:pPr>
    </w:p>
    <w:p w14:paraId="4A337F74" w14:textId="77777777" w:rsidR="000C2F9D" w:rsidRPr="00F025B3" w:rsidRDefault="000C2F9D" w:rsidP="000C2F9D">
      <w:pPr>
        <w:bidi/>
        <w:jc w:val="both"/>
        <w:rPr>
          <w:rFonts w:cs="David" w:hint="cs"/>
          <w:u w:val="single"/>
          <w:rtl/>
        </w:rPr>
      </w:pPr>
      <w:r w:rsidRPr="00F025B3">
        <w:rPr>
          <w:rFonts w:cs="David" w:hint="cs"/>
          <w:u w:val="single"/>
          <w:rtl/>
        </w:rPr>
        <w:t>היו"ר יריב לוין:</w:t>
      </w:r>
    </w:p>
    <w:p w14:paraId="34AD71CA" w14:textId="77777777" w:rsidR="000C2F9D" w:rsidRDefault="000C2F9D" w:rsidP="000C2F9D">
      <w:pPr>
        <w:bidi/>
        <w:jc w:val="both"/>
        <w:rPr>
          <w:rFonts w:cs="David" w:hint="cs"/>
          <w:rtl/>
        </w:rPr>
      </w:pPr>
    </w:p>
    <w:p w14:paraId="7CF31464" w14:textId="77777777" w:rsidR="000C2F9D" w:rsidRDefault="000C2F9D" w:rsidP="000C2F9D">
      <w:pPr>
        <w:bidi/>
        <w:jc w:val="both"/>
        <w:rPr>
          <w:rFonts w:cs="David" w:hint="cs"/>
          <w:rtl/>
        </w:rPr>
      </w:pPr>
      <w:r>
        <w:rPr>
          <w:rFonts w:cs="David" w:hint="cs"/>
          <w:rtl/>
        </w:rPr>
        <w:tab/>
        <w:t xml:space="preserve">אז זה חלק מהחוק. הוועדה תמיד יכולה לפתוח אותו. הרי כאשר אתה מחיל דין רציפות אתה מעביר את זה לוועדה להכנה לקריאה שניה ושלישית. </w:t>
      </w:r>
    </w:p>
    <w:p w14:paraId="14624182" w14:textId="77777777" w:rsidR="000C2F9D" w:rsidRDefault="000C2F9D" w:rsidP="000C2F9D">
      <w:pPr>
        <w:bidi/>
        <w:jc w:val="both"/>
        <w:rPr>
          <w:rFonts w:cs="David" w:hint="cs"/>
          <w:rtl/>
        </w:rPr>
      </w:pPr>
    </w:p>
    <w:p w14:paraId="1877D166" w14:textId="77777777" w:rsidR="000C2F9D" w:rsidRPr="00F025B3" w:rsidRDefault="000C2F9D" w:rsidP="000C2F9D">
      <w:pPr>
        <w:bidi/>
        <w:jc w:val="both"/>
        <w:rPr>
          <w:rFonts w:cs="David" w:hint="cs"/>
          <w:u w:val="single"/>
          <w:rtl/>
        </w:rPr>
      </w:pPr>
      <w:r w:rsidRPr="00F025B3">
        <w:rPr>
          <w:rFonts w:cs="David" w:hint="cs"/>
          <w:u w:val="single"/>
          <w:rtl/>
        </w:rPr>
        <w:t>ארבל אסטרחן:</w:t>
      </w:r>
    </w:p>
    <w:p w14:paraId="47A9003C" w14:textId="77777777" w:rsidR="000C2F9D" w:rsidRDefault="000C2F9D" w:rsidP="000C2F9D">
      <w:pPr>
        <w:bidi/>
        <w:jc w:val="both"/>
        <w:rPr>
          <w:rFonts w:cs="David" w:hint="cs"/>
          <w:rtl/>
        </w:rPr>
      </w:pPr>
    </w:p>
    <w:p w14:paraId="397AD0E5" w14:textId="77777777" w:rsidR="000C2F9D" w:rsidRDefault="000C2F9D" w:rsidP="000C2F9D">
      <w:pPr>
        <w:bidi/>
        <w:jc w:val="both"/>
        <w:rPr>
          <w:rFonts w:cs="David" w:hint="cs"/>
          <w:rtl/>
        </w:rPr>
      </w:pPr>
      <w:r>
        <w:rPr>
          <w:rFonts w:cs="David" w:hint="cs"/>
          <w:rtl/>
        </w:rPr>
        <w:tab/>
        <w:t>נגיד שהוועדה סיימה, הצביעה, והכנסת התפזרה, מבלי שהצביעו לקריאה שניה ושלישית. אז עכשיו זה חוזר לוועדה - -</w:t>
      </w:r>
    </w:p>
    <w:p w14:paraId="37ACA587" w14:textId="77777777" w:rsidR="000C2F9D" w:rsidRDefault="000C2F9D" w:rsidP="000C2F9D">
      <w:pPr>
        <w:bidi/>
        <w:jc w:val="both"/>
        <w:rPr>
          <w:rFonts w:cs="David" w:hint="cs"/>
          <w:rtl/>
        </w:rPr>
      </w:pPr>
    </w:p>
    <w:p w14:paraId="7556F8B1" w14:textId="77777777" w:rsidR="000C2F9D" w:rsidRPr="00F025B3" w:rsidRDefault="000C2F9D" w:rsidP="000C2F9D">
      <w:pPr>
        <w:bidi/>
        <w:jc w:val="both"/>
        <w:rPr>
          <w:rFonts w:cs="David" w:hint="cs"/>
          <w:u w:val="single"/>
          <w:rtl/>
        </w:rPr>
      </w:pPr>
      <w:r w:rsidRPr="00F025B3">
        <w:rPr>
          <w:rFonts w:cs="David" w:hint="cs"/>
          <w:u w:val="single"/>
          <w:rtl/>
        </w:rPr>
        <w:t>היו"ר יריב לוין:</w:t>
      </w:r>
    </w:p>
    <w:p w14:paraId="248F9789" w14:textId="77777777" w:rsidR="000C2F9D" w:rsidRDefault="000C2F9D" w:rsidP="000C2F9D">
      <w:pPr>
        <w:bidi/>
        <w:jc w:val="both"/>
        <w:rPr>
          <w:rFonts w:cs="David" w:hint="cs"/>
          <w:rtl/>
        </w:rPr>
      </w:pPr>
    </w:p>
    <w:p w14:paraId="33B538B7" w14:textId="77777777" w:rsidR="000C2F9D" w:rsidRDefault="000C2F9D" w:rsidP="000C2F9D">
      <w:pPr>
        <w:bidi/>
        <w:jc w:val="both"/>
        <w:rPr>
          <w:rFonts w:cs="David" w:hint="cs"/>
          <w:rtl/>
        </w:rPr>
      </w:pPr>
      <w:r>
        <w:rPr>
          <w:rFonts w:cs="David" w:hint="cs"/>
          <w:rtl/>
        </w:rPr>
        <w:tab/>
        <w:t xml:space="preserve">היא יכולה לעשות מה שהיא רוצה.  יושב ראש הוועדה קיבל, ויכול לעשות מה שהוא רוצה. מותר לו. </w:t>
      </w:r>
    </w:p>
    <w:p w14:paraId="4A4D8511" w14:textId="77777777" w:rsidR="000C2F9D" w:rsidRDefault="000C2F9D" w:rsidP="000C2F9D">
      <w:pPr>
        <w:bidi/>
        <w:jc w:val="both"/>
        <w:rPr>
          <w:rFonts w:cs="David" w:hint="cs"/>
          <w:rtl/>
        </w:rPr>
      </w:pPr>
    </w:p>
    <w:p w14:paraId="1AF6CD0C" w14:textId="77777777" w:rsidR="000C2F9D" w:rsidRPr="007F5EF1" w:rsidRDefault="000C2F9D" w:rsidP="000C2F9D">
      <w:pPr>
        <w:bidi/>
        <w:jc w:val="both"/>
        <w:rPr>
          <w:rFonts w:cs="David" w:hint="cs"/>
          <w:u w:val="single"/>
          <w:rtl/>
        </w:rPr>
      </w:pPr>
      <w:r w:rsidRPr="007F5EF1">
        <w:rPr>
          <w:rFonts w:cs="David" w:hint="cs"/>
          <w:u w:val="single"/>
          <w:rtl/>
        </w:rPr>
        <w:t>ארבל אסטרחן:</w:t>
      </w:r>
    </w:p>
    <w:p w14:paraId="0925001B" w14:textId="77777777" w:rsidR="000C2F9D" w:rsidRDefault="000C2F9D" w:rsidP="000C2F9D">
      <w:pPr>
        <w:bidi/>
        <w:jc w:val="both"/>
        <w:rPr>
          <w:rFonts w:cs="David" w:hint="cs"/>
          <w:rtl/>
        </w:rPr>
      </w:pPr>
    </w:p>
    <w:p w14:paraId="6B81CEDE" w14:textId="77777777" w:rsidR="000C2F9D" w:rsidRDefault="000C2F9D" w:rsidP="000C2F9D">
      <w:pPr>
        <w:bidi/>
        <w:jc w:val="both"/>
        <w:rPr>
          <w:rFonts w:cs="David" w:hint="cs"/>
          <w:rtl/>
        </w:rPr>
      </w:pPr>
      <w:r>
        <w:rPr>
          <w:rFonts w:cs="David" w:hint="cs"/>
          <w:rtl/>
        </w:rPr>
        <w:tab/>
        <w:t xml:space="preserve">חוץ מנושא חדש, זאת אומרת </w:t>
      </w:r>
      <w:r>
        <w:rPr>
          <w:rFonts w:cs="David"/>
          <w:rtl/>
        </w:rPr>
        <w:t>–</w:t>
      </w:r>
      <w:r>
        <w:rPr>
          <w:rFonts w:cs="David" w:hint="cs"/>
          <w:rtl/>
        </w:rPr>
        <w:t xml:space="preserve"> הוא חייב לכלול את כל ההסתייגויות שהוא קיבל. </w:t>
      </w:r>
    </w:p>
    <w:p w14:paraId="6DEA0A4A" w14:textId="77777777" w:rsidR="000C2F9D" w:rsidRDefault="000C2F9D" w:rsidP="000C2F9D">
      <w:pPr>
        <w:bidi/>
        <w:jc w:val="both"/>
        <w:rPr>
          <w:rFonts w:cs="David" w:hint="cs"/>
          <w:rtl/>
        </w:rPr>
      </w:pPr>
    </w:p>
    <w:p w14:paraId="4699AB99" w14:textId="77777777" w:rsidR="000C2F9D" w:rsidRPr="007F5EF1" w:rsidRDefault="000C2F9D" w:rsidP="000C2F9D">
      <w:pPr>
        <w:bidi/>
        <w:jc w:val="both"/>
        <w:rPr>
          <w:rFonts w:cs="David" w:hint="cs"/>
          <w:u w:val="single"/>
          <w:rtl/>
        </w:rPr>
      </w:pPr>
      <w:r w:rsidRPr="007F5EF1">
        <w:rPr>
          <w:rFonts w:cs="David" w:hint="cs"/>
          <w:u w:val="single"/>
          <w:rtl/>
        </w:rPr>
        <w:t>היו"ר יריב לוין:</w:t>
      </w:r>
    </w:p>
    <w:p w14:paraId="1058EA05" w14:textId="77777777" w:rsidR="000C2F9D" w:rsidRDefault="000C2F9D" w:rsidP="000C2F9D">
      <w:pPr>
        <w:bidi/>
        <w:jc w:val="both"/>
        <w:rPr>
          <w:rFonts w:cs="David" w:hint="cs"/>
          <w:rtl/>
        </w:rPr>
      </w:pPr>
    </w:p>
    <w:p w14:paraId="3E1688B3" w14:textId="77777777" w:rsidR="000C2F9D" w:rsidRDefault="000C2F9D" w:rsidP="000C2F9D">
      <w:pPr>
        <w:bidi/>
        <w:jc w:val="both"/>
        <w:rPr>
          <w:rFonts w:cs="David" w:hint="cs"/>
          <w:rtl/>
        </w:rPr>
      </w:pPr>
      <w:r>
        <w:rPr>
          <w:rFonts w:cs="David" w:hint="cs"/>
          <w:rtl/>
        </w:rPr>
        <w:tab/>
        <w:t xml:space="preserve">הוא לא חייב לכלול אותן, הוא חייב להצביע עליהן. </w:t>
      </w:r>
    </w:p>
    <w:p w14:paraId="01870E6D" w14:textId="77777777" w:rsidR="000C2F9D" w:rsidRDefault="000C2F9D" w:rsidP="000C2F9D">
      <w:pPr>
        <w:bidi/>
        <w:jc w:val="both"/>
        <w:rPr>
          <w:rFonts w:cs="David" w:hint="cs"/>
          <w:rtl/>
        </w:rPr>
      </w:pPr>
    </w:p>
    <w:p w14:paraId="35412571" w14:textId="77777777" w:rsidR="000C2F9D" w:rsidRPr="007F5EF1" w:rsidRDefault="000C2F9D" w:rsidP="000C2F9D">
      <w:pPr>
        <w:bidi/>
        <w:jc w:val="both"/>
        <w:rPr>
          <w:rFonts w:cs="David" w:hint="cs"/>
          <w:u w:val="single"/>
          <w:rtl/>
        </w:rPr>
      </w:pPr>
      <w:r w:rsidRPr="007F5EF1">
        <w:rPr>
          <w:rFonts w:cs="David" w:hint="cs"/>
          <w:u w:val="single"/>
          <w:rtl/>
        </w:rPr>
        <w:t>ארבל אסטרחן:</w:t>
      </w:r>
    </w:p>
    <w:p w14:paraId="1F464296" w14:textId="77777777" w:rsidR="000C2F9D" w:rsidRDefault="000C2F9D" w:rsidP="000C2F9D">
      <w:pPr>
        <w:bidi/>
        <w:jc w:val="both"/>
        <w:rPr>
          <w:rFonts w:cs="David" w:hint="cs"/>
          <w:rtl/>
        </w:rPr>
      </w:pPr>
    </w:p>
    <w:p w14:paraId="65752DFF" w14:textId="77777777" w:rsidR="000C2F9D" w:rsidRDefault="000C2F9D" w:rsidP="000C2F9D">
      <w:pPr>
        <w:bidi/>
        <w:jc w:val="both"/>
        <w:rPr>
          <w:rFonts w:cs="David" w:hint="cs"/>
          <w:rtl/>
        </w:rPr>
      </w:pPr>
      <w:r>
        <w:rPr>
          <w:rFonts w:cs="David" w:hint="cs"/>
          <w:rtl/>
        </w:rPr>
        <w:tab/>
        <w:t xml:space="preserve">אבל אם הצביעו עליהם כבר? </w:t>
      </w:r>
    </w:p>
    <w:p w14:paraId="5B728C5A" w14:textId="77777777" w:rsidR="000C2F9D" w:rsidRDefault="000C2F9D" w:rsidP="000C2F9D">
      <w:pPr>
        <w:bidi/>
        <w:jc w:val="both"/>
        <w:rPr>
          <w:rFonts w:cs="David" w:hint="cs"/>
          <w:rtl/>
        </w:rPr>
      </w:pPr>
    </w:p>
    <w:p w14:paraId="547F52D4" w14:textId="77777777" w:rsidR="000C2F9D" w:rsidRPr="007F5EF1" w:rsidRDefault="000C2F9D" w:rsidP="000C2F9D">
      <w:pPr>
        <w:bidi/>
        <w:jc w:val="both"/>
        <w:rPr>
          <w:rFonts w:cs="David" w:hint="cs"/>
          <w:u w:val="single"/>
          <w:rtl/>
        </w:rPr>
      </w:pPr>
      <w:r w:rsidRPr="007F5EF1">
        <w:rPr>
          <w:rFonts w:cs="David" w:hint="cs"/>
          <w:u w:val="single"/>
          <w:rtl/>
        </w:rPr>
        <w:t>היו"ר יריב לוין:</w:t>
      </w:r>
    </w:p>
    <w:p w14:paraId="33996BB4" w14:textId="77777777" w:rsidR="000C2F9D" w:rsidRDefault="000C2F9D" w:rsidP="000C2F9D">
      <w:pPr>
        <w:bidi/>
        <w:jc w:val="both"/>
        <w:rPr>
          <w:rFonts w:cs="David" w:hint="cs"/>
          <w:rtl/>
        </w:rPr>
      </w:pPr>
    </w:p>
    <w:p w14:paraId="1FC5A651" w14:textId="77777777" w:rsidR="000C2F9D" w:rsidRDefault="000C2F9D" w:rsidP="000C2F9D">
      <w:pPr>
        <w:bidi/>
        <w:jc w:val="both"/>
        <w:rPr>
          <w:rFonts w:cs="David" w:hint="cs"/>
          <w:rtl/>
        </w:rPr>
      </w:pPr>
      <w:r>
        <w:rPr>
          <w:rFonts w:cs="David" w:hint="cs"/>
          <w:rtl/>
        </w:rPr>
        <w:tab/>
        <w:t xml:space="preserve">אז מה? אבל הוא פותח את הנוסח. תמיד הוא יכול לפתוח את הנוסח. </w:t>
      </w:r>
    </w:p>
    <w:p w14:paraId="7C8A47AA" w14:textId="77777777" w:rsidR="000C2F9D" w:rsidRDefault="000C2F9D" w:rsidP="000C2F9D">
      <w:pPr>
        <w:bidi/>
        <w:jc w:val="both"/>
        <w:rPr>
          <w:rFonts w:cs="David" w:hint="cs"/>
          <w:rtl/>
        </w:rPr>
      </w:pPr>
    </w:p>
    <w:p w14:paraId="5FEC4795" w14:textId="77777777" w:rsidR="000C2F9D" w:rsidRPr="007F5EF1" w:rsidRDefault="000C2F9D" w:rsidP="000C2F9D">
      <w:pPr>
        <w:bidi/>
        <w:jc w:val="both"/>
        <w:rPr>
          <w:rFonts w:cs="David" w:hint="cs"/>
          <w:u w:val="single"/>
          <w:rtl/>
        </w:rPr>
      </w:pPr>
      <w:r w:rsidRPr="007F5EF1">
        <w:rPr>
          <w:rFonts w:cs="David" w:hint="cs"/>
          <w:u w:val="single"/>
          <w:rtl/>
        </w:rPr>
        <w:t>ארבל אסטרחן:</w:t>
      </w:r>
    </w:p>
    <w:p w14:paraId="0682FEAB" w14:textId="77777777" w:rsidR="000C2F9D" w:rsidRDefault="000C2F9D" w:rsidP="000C2F9D">
      <w:pPr>
        <w:bidi/>
        <w:jc w:val="both"/>
        <w:rPr>
          <w:rFonts w:cs="David" w:hint="cs"/>
          <w:rtl/>
        </w:rPr>
      </w:pPr>
    </w:p>
    <w:p w14:paraId="6A7089EF" w14:textId="77777777" w:rsidR="000C2F9D" w:rsidRDefault="000C2F9D" w:rsidP="000C2F9D">
      <w:pPr>
        <w:bidi/>
        <w:jc w:val="both"/>
        <w:rPr>
          <w:rFonts w:cs="David" w:hint="cs"/>
          <w:rtl/>
        </w:rPr>
      </w:pPr>
      <w:r>
        <w:rPr>
          <w:rFonts w:cs="David" w:hint="cs"/>
          <w:rtl/>
        </w:rPr>
        <w:tab/>
        <w:t xml:space="preserve">צריך להבהיר את זה </w:t>
      </w:r>
      <w:r>
        <w:rPr>
          <w:rFonts w:cs="David"/>
          <w:rtl/>
        </w:rPr>
        <w:t>–</w:t>
      </w:r>
      <w:r>
        <w:rPr>
          <w:rFonts w:cs="David" w:hint="cs"/>
          <w:rtl/>
        </w:rPr>
        <w:t xml:space="preserve"> אם היו הצבעות, האם ההצבעות בתוקף. </w:t>
      </w:r>
    </w:p>
    <w:p w14:paraId="7A688F48" w14:textId="77777777" w:rsidR="000C2F9D" w:rsidRDefault="000C2F9D" w:rsidP="000C2F9D">
      <w:pPr>
        <w:bidi/>
        <w:jc w:val="both"/>
        <w:rPr>
          <w:rFonts w:cs="David" w:hint="cs"/>
          <w:rtl/>
        </w:rPr>
      </w:pPr>
    </w:p>
    <w:p w14:paraId="184DA7DB" w14:textId="77777777" w:rsidR="000C2F9D" w:rsidRDefault="000C2F9D" w:rsidP="000C2F9D">
      <w:pPr>
        <w:bidi/>
        <w:jc w:val="both"/>
        <w:rPr>
          <w:rFonts w:cs="David" w:hint="cs"/>
          <w:u w:val="single"/>
          <w:rtl/>
        </w:rPr>
      </w:pPr>
      <w:r w:rsidRPr="007F5EF1">
        <w:rPr>
          <w:rFonts w:cs="David" w:hint="cs"/>
          <w:u w:val="single"/>
          <w:rtl/>
        </w:rPr>
        <w:t>היוו"ר יריב לוין:</w:t>
      </w:r>
    </w:p>
    <w:p w14:paraId="762D4935" w14:textId="77777777" w:rsidR="000C2F9D" w:rsidRDefault="000C2F9D" w:rsidP="000C2F9D">
      <w:pPr>
        <w:bidi/>
        <w:jc w:val="both"/>
        <w:rPr>
          <w:rFonts w:cs="David" w:hint="cs"/>
          <w:u w:val="single"/>
          <w:rtl/>
        </w:rPr>
      </w:pPr>
    </w:p>
    <w:p w14:paraId="425E6F7D" w14:textId="77777777" w:rsidR="000C2F9D" w:rsidRDefault="000C2F9D" w:rsidP="000C2F9D">
      <w:pPr>
        <w:bidi/>
        <w:jc w:val="both"/>
        <w:rPr>
          <w:rFonts w:cs="David" w:hint="cs"/>
          <w:rtl/>
        </w:rPr>
      </w:pPr>
      <w:r>
        <w:rPr>
          <w:rFonts w:cs="David" w:hint="cs"/>
          <w:rtl/>
        </w:rPr>
        <w:tab/>
        <w:t xml:space="preserve">כאשר עובר חוק, חל עליו מה שנקבע במליאה, וחל עליו, אם היתה החלטה פרוצדוראלית שלמשל אומרת </w:t>
      </w:r>
      <w:r>
        <w:rPr>
          <w:rFonts w:cs="David"/>
          <w:rtl/>
        </w:rPr>
        <w:t>–</w:t>
      </w:r>
      <w:r>
        <w:rPr>
          <w:rFonts w:cs="David" w:hint="cs"/>
          <w:rtl/>
        </w:rPr>
        <w:t xml:space="preserve"> אני מחבר אותך להצעה הנוספת, או </w:t>
      </w:r>
      <w:r>
        <w:rPr>
          <w:rFonts w:cs="David"/>
          <w:rtl/>
        </w:rPr>
        <w:t>–</w:t>
      </w:r>
      <w:r>
        <w:rPr>
          <w:rFonts w:cs="David" w:hint="cs"/>
          <w:rtl/>
        </w:rPr>
        <w:t xml:space="preserve"> אני מפצל חלק ממך. כל מה שבתוך חדר הוועדה אתה יכול לעשות בהכנה לקריאה שניה ושלישית </w:t>
      </w:r>
      <w:r>
        <w:rPr>
          <w:rFonts w:cs="David"/>
          <w:rtl/>
        </w:rPr>
        <w:t>–</w:t>
      </w:r>
      <w:r>
        <w:rPr>
          <w:rFonts w:cs="David" w:hint="cs"/>
          <w:rtl/>
        </w:rPr>
        <w:t xml:space="preserve"> הוא פתוח. זו הדיכוטומיה, לא יכול להיות משהו אחר. </w:t>
      </w:r>
    </w:p>
    <w:p w14:paraId="3BE7E45A" w14:textId="77777777" w:rsidR="000C2F9D" w:rsidRDefault="000C2F9D" w:rsidP="000C2F9D">
      <w:pPr>
        <w:bidi/>
        <w:jc w:val="both"/>
        <w:rPr>
          <w:rFonts w:cs="David" w:hint="cs"/>
          <w:rtl/>
        </w:rPr>
      </w:pPr>
    </w:p>
    <w:p w14:paraId="4A3037A6" w14:textId="77777777" w:rsidR="000C2F9D" w:rsidRDefault="000C2F9D" w:rsidP="000C2F9D">
      <w:pPr>
        <w:bidi/>
        <w:jc w:val="both"/>
        <w:rPr>
          <w:rFonts w:cs="David" w:hint="cs"/>
          <w:u w:val="single"/>
          <w:rtl/>
        </w:rPr>
      </w:pPr>
      <w:r w:rsidRPr="007F5EF1">
        <w:rPr>
          <w:rFonts w:cs="David" w:hint="cs"/>
          <w:u w:val="single"/>
          <w:rtl/>
        </w:rPr>
        <w:t>ארבל אסטרחן:</w:t>
      </w:r>
    </w:p>
    <w:p w14:paraId="36D3A4CF" w14:textId="77777777" w:rsidR="000C2F9D" w:rsidRDefault="000C2F9D" w:rsidP="000C2F9D">
      <w:pPr>
        <w:bidi/>
        <w:jc w:val="both"/>
        <w:rPr>
          <w:rFonts w:cs="David" w:hint="cs"/>
          <w:u w:val="single"/>
          <w:rtl/>
        </w:rPr>
      </w:pPr>
    </w:p>
    <w:p w14:paraId="70667A4E" w14:textId="77777777" w:rsidR="000C2F9D" w:rsidRDefault="000C2F9D" w:rsidP="000C2F9D">
      <w:pPr>
        <w:bidi/>
        <w:jc w:val="both"/>
        <w:rPr>
          <w:rFonts w:cs="David" w:hint="cs"/>
          <w:rtl/>
        </w:rPr>
      </w:pPr>
      <w:r>
        <w:rPr>
          <w:rFonts w:cs="David" w:hint="cs"/>
          <w:rtl/>
        </w:rPr>
        <w:tab/>
        <w:t>אם התחילה הקריאה השניה, הצביעו על שני הסעיפים ומשכו את זה לוועדה  - -</w:t>
      </w:r>
    </w:p>
    <w:p w14:paraId="266EEBC3" w14:textId="77777777" w:rsidR="000C2F9D" w:rsidRDefault="000C2F9D" w:rsidP="000C2F9D">
      <w:pPr>
        <w:keepNext/>
        <w:bidi/>
        <w:jc w:val="both"/>
        <w:rPr>
          <w:rFonts w:cs="David" w:hint="cs"/>
          <w:rtl/>
        </w:rPr>
      </w:pPr>
    </w:p>
    <w:p w14:paraId="08576133" w14:textId="77777777" w:rsidR="000C2F9D" w:rsidRPr="007F5EF1" w:rsidRDefault="000C2F9D" w:rsidP="000C2F9D">
      <w:pPr>
        <w:keepNext/>
        <w:bidi/>
        <w:jc w:val="both"/>
        <w:rPr>
          <w:rFonts w:cs="David" w:hint="cs"/>
          <w:u w:val="single"/>
          <w:rtl/>
        </w:rPr>
      </w:pPr>
      <w:r w:rsidRPr="007F5EF1">
        <w:rPr>
          <w:rFonts w:cs="David" w:hint="cs"/>
          <w:u w:val="single"/>
          <w:rtl/>
        </w:rPr>
        <w:t>היו"ר יריב לוין:</w:t>
      </w:r>
    </w:p>
    <w:p w14:paraId="1B388E56" w14:textId="77777777" w:rsidR="000C2F9D" w:rsidRDefault="000C2F9D" w:rsidP="000C2F9D">
      <w:pPr>
        <w:keepNext/>
        <w:bidi/>
        <w:jc w:val="both"/>
        <w:rPr>
          <w:rFonts w:cs="David" w:hint="cs"/>
          <w:rtl/>
        </w:rPr>
      </w:pPr>
    </w:p>
    <w:p w14:paraId="63B9448B" w14:textId="77777777" w:rsidR="000C2F9D" w:rsidRDefault="000C2F9D" w:rsidP="000C2F9D">
      <w:pPr>
        <w:keepNext/>
        <w:bidi/>
        <w:jc w:val="both"/>
        <w:rPr>
          <w:rFonts w:cs="David" w:hint="cs"/>
          <w:rtl/>
        </w:rPr>
      </w:pPr>
      <w:r>
        <w:rPr>
          <w:rFonts w:cs="David" w:hint="cs"/>
          <w:rtl/>
        </w:rPr>
        <w:tab/>
        <w:t xml:space="preserve">אבל אני מחיל רציפות מראשונה. אז זה פתוח. זה לא ששני הסעיפים עברו בקריאה שניה. אני מחיל רציפות מקריאה ראשונה. </w:t>
      </w:r>
    </w:p>
    <w:p w14:paraId="55877764" w14:textId="77777777" w:rsidR="000C2F9D" w:rsidRDefault="000C2F9D" w:rsidP="000C2F9D">
      <w:pPr>
        <w:keepNext/>
        <w:bidi/>
        <w:jc w:val="both"/>
        <w:rPr>
          <w:rFonts w:cs="David" w:hint="cs"/>
          <w:rtl/>
        </w:rPr>
      </w:pPr>
    </w:p>
    <w:p w14:paraId="48FC0A93" w14:textId="77777777" w:rsidR="000C2F9D" w:rsidRPr="007F5EF1" w:rsidRDefault="000C2F9D" w:rsidP="000C2F9D">
      <w:pPr>
        <w:keepNext/>
        <w:bidi/>
        <w:jc w:val="both"/>
        <w:rPr>
          <w:rFonts w:cs="David" w:hint="cs"/>
          <w:u w:val="single"/>
          <w:rtl/>
        </w:rPr>
      </w:pPr>
      <w:r w:rsidRPr="007F5EF1">
        <w:rPr>
          <w:rFonts w:cs="David" w:hint="cs"/>
          <w:u w:val="single"/>
          <w:rtl/>
        </w:rPr>
        <w:t>וילמה מאור:</w:t>
      </w:r>
    </w:p>
    <w:p w14:paraId="082E7BAD" w14:textId="77777777" w:rsidR="000C2F9D" w:rsidRDefault="000C2F9D" w:rsidP="000C2F9D">
      <w:pPr>
        <w:keepNext/>
        <w:bidi/>
        <w:jc w:val="both"/>
        <w:rPr>
          <w:rFonts w:cs="David" w:hint="cs"/>
          <w:rtl/>
        </w:rPr>
      </w:pPr>
    </w:p>
    <w:p w14:paraId="7A4B6041" w14:textId="77777777" w:rsidR="000C2F9D" w:rsidRDefault="000C2F9D" w:rsidP="000C2F9D">
      <w:pPr>
        <w:keepNext/>
        <w:bidi/>
        <w:jc w:val="both"/>
        <w:rPr>
          <w:rFonts w:cs="David" w:hint="cs"/>
          <w:rtl/>
        </w:rPr>
      </w:pPr>
      <w:r>
        <w:rPr>
          <w:rFonts w:cs="David" w:hint="cs"/>
          <w:rtl/>
        </w:rPr>
        <w:tab/>
        <w:t xml:space="preserve">הנוסח לדיון שעומד בפני הוועדה הוא הנוסח שעבר קריאה ראשונה. זה הנוסח. </w:t>
      </w:r>
    </w:p>
    <w:p w14:paraId="38B89799" w14:textId="77777777" w:rsidR="000C2F9D" w:rsidRDefault="000C2F9D" w:rsidP="000C2F9D">
      <w:pPr>
        <w:keepNext/>
        <w:bidi/>
        <w:jc w:val="both"/>
        <w:rPr>
          <w:rFonts w:cs="David" w:hint="cs"/>
          <w:rtl/>
        </w:rPr>
      </w:pPr>
    </w:p>
    <w:p w14:paraId="1C9C9756" w14:textId="77777777" w:rsidR="000C2F9D" w:rsidRDefault="000C2F9D" w:rsidP="000C2F9D">
      <w:pPr>
        <w:keepNext/>
        <w:bidi/>
        <w:jc w:val="both"/>
        <w:rPr>
          <w:rFonts w:cs="David" w:hint="cs"/>
          <w:rtl/>
        </w:rPr>
      </w:pPr>
      <w:r>
        <w:rPr>
          <w:rFonts w:cs="David" w:hint="cs"/>
          <w:u w:val="single"/>
          <w:rtl/>
        </w:rPr>
        <w:t xml:space="preserve">קריאות: </w:t>
      </w:r>
    </w:p>
    <w:p w14:paraId="3E666E0C" w14:textId="77777777" w:rsidR="000C2F9D" w:rsidRDefault="000C2F9D" w:rsidP="000C2F9D">
      <w:pPr>
        <w:keepNext/>
        <w:bidi/>
        <w:jc w:val="both"/>
        <w:rPr>
          <w:rFonts w:cs="David" w:hint="cs"/>
          <w:rtl/>
        </w:rPr>
      </w:pPr>
    </w:p>
    <w:p w14:paraId="7A9897D9" w14:textId="77777777" w:rsidR="000C2F9D" w:rsidRDefault="000C2F9D" w:rsidP="000C2F9D">
      <w:pPr>
        <w:keepNext/>
        <w:numPr>
          <w:ilvl w:val="0"/>
          <w:numId w:val="2"/>
        </w:numPr>
        <w:autoSpaceDE w:val="0"/>
        <w:autoSpaceDN w:val="0"/>
        <w:bidi/>
        <w:jc w:val="both"/>
        <w:rPr>
          <w:rFonts w:cs="David" w:hint="cs"/>
          <w:rtl/>
        </w:rPr>
      </w:pPr>
      <w:r>
        <w:rPr>
          <w:rFonts w:cs="David" w:hint="cs"/>
          <w:rtl/>
        </w:rPr>
        <w:t>- -</w:t>
      </w:r>
    </w:p>
    <w:p w14:paraId="4B0669B3" w14:textId="77777777" w:rsidR="000C2F9D" w:rsidRDefault="000C2F9D" w:rsidP="000C2F9D">
      <w:pPr>
        <w:keepNext/>
        <w:bidi/>
        <w:jc w:val="both"/>
        <w:rPr>
          <w:rFonts w:cs="David" w:hint="cs"/>
          <w:rtl/>
        </w:rPr>
      </w:pPr>
    </w:p>
    <w:p w14:paraId="5011DA42" w14:textId="77777777" w:rsidR="000C2F9D" w:rsidRPr="007F5EF1" w:rsidRDefault="000C2F9D" w:rsidP="000C2F9D">
      <w:pPr>
        <w:keepNext/>
        <w:bidi/>
        <w:jc w:val="both"/>
        <w:rPr>
          <w:rFonts w:cs="David" w:hint="cs"/>
          <w:u w:val="single"/>
          <w:rtl/>
        </w:rPr>
      </w:pPr>
      <w:r w:rsidRPr="007F5EF1">
        <w:rPr>
          <w:rFonts w:cs="David" w:hint="cs"/>
          <w:u w:val="single"/>
          <w:rtl/>
        </w:rPr>
        <w:t>ארבל אסטרחן:</w:t>
      </w:r>
    </w:p>
    <w:p w14:paraId="57EEF4D6" w14:textId="77777777" w:rsidR="000C2F9D" w:rsidRDefault="000C2F9D" w:rsidP="000C2F9D">
      <w:pPr>
        <w:keepNext/>
        <w:bidi/>
        <w:jc w:val="both"/>
        <w:rPr>
          <w:rFonts w:cs="David" w:hint="cs"/>
          <w:rtl/>
        </w:rPr>
      </w:pPr>
      <w:r>
        <w:rPr>
          <w:rFonts w:cs="David" w:hint="cs"/>
          <w:rtl/>
        </w:rPr>
        <w:tab/>
      </w:r>
    </w:p>
    <w:p w14:paraId="05338DF0" w14:textId="77777777" w:rsidR="000C2F9D" w:rsidRDefault="000C2F9D" w:rsidP="000C2F9D">
      <w:pPr>
        <w:keepNext/>
        <w:bidi/>
        <w:jc w:val="both"/>
        <w:rPr>
          <w:rFonts w:cs="David" w:hint="cs"/>
          <w:rtl/>
        </w:rPr>
      </w:pPr>
      <w:r>
        <w:rPr>
          <w:rFonts w:cs="David" w:hint="cs"/>
          <w:rtl/>
        </w:rPr>
        <w:tab/>
        <w:t xml:space="preserve">אם היה מיזוג, אתה אומר, הוא כן מחייב. </w:t>
      </w:r>
    </w:p>
    <w:p w14:paraId="25D8DBA6" w14:textId="77777777" w:rsidR="000C2F9D" w:rsidRDefault="000C2F9D" w:rsidP="000C2F9D">
      <w:pPr>
        <w:keepNext/>
        <w:bidi/>
        <w:jc w:val="both"/>
        <w:rPr>
          <w:rFonts w:cs="David" w:hint="cs"/>
          <w:rtl/>
        </w:rPr>
      </w:pPr>
    </w:p>
    <w:p w14:paraId="0B6F3045" w14:textId="77777777" w:rsidR="000C2F9D" w:rsidRPr="007F5EF1" w:rsidRDefault="000C2F9D" w:rsidP="000C2F9D">
      <w:pPr>
        <w:keepNext/>
        <w:bidi/>
        <w:jc w:val="both"/>
        <w:rPr>
          <w:rFonts w:cs="David" w:hint="cs"/>
          <w:u w:val="single"/>
          <w:rtl/>
        </w:rPr>
      </w:pPr>
      <w:r w:rsidRPr="007F5EF1">
        <w:rPr>
          <w:rFonts w:cs="David" w:hint="cs"/>
          <w:u w:val="single"/>
          <w:rtl/>
        </w:rPr>
        <w:t>היו"ר יריב לוין:</w:t>
      </w:r>
    </w:p>
    <w:p w14:paraId="439B8D0D" w14:textId="77777777" w:rsidR="000C2F9D" w:rsidRPr="00E97A5F" w:rsidRDefault="000C2F9D" w:rsidP="000C2F9D">
      <w:pPr>
        <w:keepNext/>
        <w:bidi/>
        <w:jc w:val="both"/>
        <w:rPr>
          <w:rFonts w:cs="David" w:hint="cs"/>
          <w:rtl/>
        </w:rPr>
      </w:pPr>
      <w:r>
        <w:rPr>
          <w:rFonts w:cs="David" w:hint="cs"/>
          <w:rtl/>
        </w:rPr>
        <w:tab/>
      </w:r>
    </w:p>
    <w:p w14:paraId="417EF83A" w14:textId="77777777" w:rsidR="000C2F9D" w:rsidRDefault="000C2F9D" w:rsidP="000C2F9D">
      <w:pPr>
        <w:keepNext/>
        <w:bidi/>
        <w:jc w:val="both"/>
        <w:rPr>
          <w:rFonts w:cs="David" w:hint="cs"/>
          <w:rtl/>
        </w:rPr>
      </w:pPr>
      <w:r>
        <w:rPr>
          <w:rFonts w:cs="David" w:hint="cs"/>
          <w:rtl/>
        </w:rPr>
        <w:tab/>
        <w:t>מיזוג ופיצול.</w:t>
      </w:r>
    </w:p>
    <w:p w14:paraId="3F058E01" w14:textId="77777777" w:rsidR="000C2F9D" w:rsidRDefault="000C2F9D" w:rsidP="000C2F9D">
      <w:pPr>
        <w:keepNext/>
        <w:bidi/>
        <w:jc w:val="both"/>
        <w:rPr>
          <w:rFonts w:cs="David" w:hint="cs"/>
          <w:rtl/>
        </w:rPr>
      </w:pPr>
    </w:p>
    <w:p w14:paraId="53259A66" w14:textId="77777777" w:rsidR="000C2F9D" w:rsidRPr="007F5EF1" w:rsidRDefault="000C2F9D" w:rsidP="000C2F9D">
      <w:pPr>
        <w:keepNext/>
        <w:bidi/>
        <w:jc w:val="both"/>
        <w:rPr>
          <w:rFonts w:cs="David" w:hint="cs"/>
          <w:u w:val="single"/>
          <w:rtl/>
        </w:rPr>
      </w:pPr>
      <w:r w:rsidRPr="007F5EF1">
        <w:rPr>
          <w:rFonts w:cs="David" w:hint="cs"/>
          <w:u w:val="single"/>
          <w:rtl/>
        </w:rPr>
        <w:t>ארבל אסטרחן:</w:t>
      </w:r>
    </w:p>
    <w:p w14:paraId="64A11351" w14:textId="77777777" w:rsidR="000C2F9D" w:rsidRDefault="000C2F9D" w:rsidP="000C2F9D">
      <w:pPr>
        <w:keepNext/>
        <w:bidi/>
        <w:jc w:val="both"/>
        <w:rPr>
          <w:rFonts w:cs="David" w:hint="cs"/>
          <w:rtl/>
        </w:rPr>
      </w:pPr>
    </w:p>
    <w:p w14:paraId="126F0995" w14:textId="77777777" w:rsidR="000C2F9D" w:rsidRDefault="000C2F9D" w:rsidP="000C2F9D">
      <w:pPr>
        <w:keepNext/>
        <w:bidi/>
        <w:jc w:val="both"/>
        <w:rPr>
          <w:rFonts w:cs="David" w:hint="cs"/>
          <w:rtl/>
        </w:rPr>
      </w:pPr>
      <w:r>
        <w:rPr>
          <w:rFonts w:cs="David" w:hint="cs"/>
          <w:rtl/>
        </w:rPr>
        <w:tab/>
        <w:t xml:space="preserve">ונושא חדש? </w:t>
      </w:r>
    </w:p>
    <w:p w14:paraId="48CF55F8" w14:textId="77777777" w:rsidR="000C2F9D" w:rsidRDefault="000C2F9D" w:rsidP="000C2F9D">
      <w:pPr>
        <w:keepNext/>
        <w:bidi/>
        <w:jc w:val="both"/>
        <w:rPr>
          <w:rFonts w:cs="David" w:hint="cs"/>
          <w:rtl/>
        </w:rPr>
      </w:pPr>
    </w:p>
    <w:p w14:paraId="5521F7D0"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32CD5E9" w14:textId="77777777" w:rsidR="000C2F9D" w:rsidRDefault="000C2F9D" w:rsidP="000C2F9D">
      <w:pPr>
        <w:bidi/>
        <w:jc w:val="both"/>
        <w:rPr>
          <w:rFonts w:cs="David" w:hint="cs"/>
          <w:u w:val="single"/>
          <w:rtl/>
        </w:rPr>
      </w:pPr>
    </w:p>
    <w:p w14:paraId="3A16FBF9" w14:textId="77777777" w:rsidR="000C2F9D" w:rsidRDefault="000C2F9D" w:rsidP="000C2F9D">
      <w:pPr>
        <w:bidi/>
        <w:jc w:val="both"/>
        <w:rPr>
          <w:rFonts w:cs="David" w:hint="cs"/>
          <w:rtl/>
        </w:rPr>
      </w:pPr>
      <w:r>
        <w:rPr>
          <w:rFonts w:cs="David" w:hint="cs"/>
          <w:rtl/>
        </w:rPr>
        <w:tab/>
        <w:t xml:space="preserve">במחשבה שניה </w:t>
      </w:r>
      <w:r>
        <w:rPr>
          <w:rFonts w:cs="David"/>
          <w:rtl/>
        </w:rPr>
        <w:t>–</w:t>
      </w:r>
      <w:r>
        <w:rPr>
          <w:rFonts w:cs="David" w:hint="cs"/>
          <w:rtl/>
        </w:rPr>
        <w:t xml:space="preserve"> אני חושב שמיזוג הוא מחייב. פיצול </w:t>
      </w:r>
      <w:r>
        <w:rPr>
          <w:rFonts w:cs="David"/>
          <w:rtl/>
        </w:rPr>
        <w:t>–</w:t>
      </w:r>
      <w:r>
        <w:rPr>
          <w:rFonts w:cs="David" w:hint="cs"/>
          <w:rtl/>
        </w:rPr>
        <w:t xml:space="preserve"> אני דווקא לא יודע, כי אם עבר קריאה ראשונה, הרי השאלה היא למה אני מתייחס: אני מתייחס למה שעבר קריאה ראשונה? </w:t>
      </w:r>
    </w:p>
    <w:p w14:paraId="1ECD5F5E" w14:textId="77777777" w:rsidR="000C2F9D" w:rsidRDefault="000C2F9D" w:rsidP="000C2F9D">
      <w:pPr>
        <w:bidi/>
        <w:jc w:val="both"/>
        <w:rPr>
          <w:rFonts w:cs="David" w:hint="cs"/>
          <w:rtl/>
        </w:rPr>
      </w:pPr>
    </w:p>
    <w:p w14:paraId="47D05FCE" w14:textId="77777777" w:rsidR="000C2F9D" w:rsidRPr="007F5EF1" w:rsidRDefault="000C2F9D" w:rsidP="000C2F9D">
      <w:pPr>
        <w:bidi/>
        <w:jc w:val="both"/>
        <w:rPr>
          <w:rFonts w:cs="David" w:hint="cs"/>
          <w:u w:val="single"/>
          <w:rtl/>
        </w:rPr>
      </w:pPr>
      <w:r w:rsidRPr="007F5EF1">
        <w:rPr>
          <w:rFonts w:cs="David" w:hint="cs"/>
          <w:u w:val="single"/>
          <w:rtl/>
        </w:rPr>
        <w:t>קריאות:</w:t>
      </w:r>
    </w:p>
    <w:p w14:paraId="1FF846B1" w14:textId="77777777" w:rsidR="000C2F9D" w:rsidRDefault="000C2F9D" w:rsidP="000C2F9D">
      <w:pPr>
        <w:bidi/>
        <w:jc w:val="both"/>
        <w:rPr>
          <w:rFonts w:cs="David" w:hint="cs"/>
          <w:rtl/>
        </w:rPr>
      </w:pPr>
    </w:p>
    <w:p w14:paraId="12BCBA83" w14:textId="77777777" w:rsidR="000C2F9D" w:rsidRDefault="000C2F9D" w:rsidP="000C2F9D">
      <w:pPr>
        <w:bidi/>
        <w:jc w:val="both"/>
        <w:rPr>
          <w:rFonts w:cs="David" w:hint="cs"/>
          <w:u w:val="single"/>
          <w:rtl/>
        </w:rPr>
      </w:pPr>
      <w:r>
        <w:rPr>
          <w:rFonts w:cs="David" w:hint="cs"/>
          <w:rtl/>
        </w:rPr>
        <w:tab/>
        <w:t xml:space="preserve">כן. אך ורק. </w:t>
      </w:r>
    </w:p>
    <w:p w14:paraId="6D4BEEA2" w14:textId="77777777" w:rsidR="000C2F9D" w:rsidRDefault="000C2F9D" w:rsidP="000C2F9D">
      <w:pPr>
        <w:bidi/>
        <w:jc w:val="both"/>
        <w:rPr>
          <w:rFonts w:cs="David" w:hint="cs"/>
          <w:u w:val="single"/>
          <w:rtl/>
        </w:rPr>
      </w:pPr>
    </w:p>
    <w:p w14:paraId="150E9BCA" w14:textId="77777777" w:rsidR="000C2F9D" w:rsidRDefault="000C2F9D" w:rsidP="000C2F9D">
      <w:pPr>
        <w:bidi/>
        <w:jc w:val="both"/>
        <w:rPr>
          <w:rFonts w:cs="David" w:hint="cs"/>
          <w:u w:val="single"/>
          <w:rtl/>
        </w:rPr>
      </w:pPr>
      <w:r w:rsidRPr="007F5EF1">
        <w:rPr>
          <w:rFonts w:cs="David" w:hint="cs"/>
          <w:u w:val="single"/>
          <w:rtl/>
        </w:rPr>
        <w:t>ירדנה מלר הורוביץ:</w:t>
      </w:r>
    </w:p>
    <w:p w14:paraId="6C7B4D40" w14:textId="77777777" w:rsidR="000C2F9D" w:rsidRDefault="000C2F9D" w:rsidP="000C2F9D">
      <w:pPr>
        <w:bidi/>
        <w:jc w:val="both"/>
        <w:rPr>
          <w:rFonts w:cs="David" w:hint="cs"/>
          <w:u w:val="single"/>
          <w:rtl/>
        </w:rPr>
      </w:pPr>
    </w:p>
    <w:p w14:paraId="514F8B48" w14:textId="77777777" w:rsidR="000C2F9D" w:rsidRDefault="000C2F9D" w:rsidP="000C2F9D">
      <w:pPr>
        <w:bidi/>
        <w:jc w:val="both"/>
        <w:rPr>
          <w:rFonts w:cs="David" w:hint="cs"/>
          <w:rtl/>
        </w:rPr>
      </w:pPr>
      <w:r>
        <w:rPr>
          <w:rFonts w:cs="David" w:hint="cs"/>
          <w:rtl/>
        </w:rPr>
        <w:tab/>
        <w:t xml:space="preserve">ברגע שאתה עושה פיצול </w:t>
      </w:r>
      <w:r>
        <w:rPr>
          <w:rFonts w:cs="David"/>
          <w:rtl/>
        </w:rPr>
        <w:t>–</w:t>
      </w:r>
      <w:r>
        <w:rPr>
          <w:rFonts w:cs="David" w:hint="cs"/>
          <w:rtl/>
        </w:rPr>
        <w:t xml:space="preserve"> החלק שפוצל ממנו הוא גם קריאה ראשונה. </w:t>
      </w:r>
    </w:p>
    <w:p w14:paraId="739F2CE2" w14:textId="77777777" w:rsidR="000C2F9D" w:rsidRDefault="000C2F9D" w:rsidP="000C2F9D">
      <w:pPr>
        <w:bidi/>
        <w:jc w:val="both"/>
        <w:rPr>
          <w:rFonts w:cs="David" w:hint="cs"/>
          <w:rtl/>
        </w:rPr>
      </w:pPr>
    </w:p>
    <w:p w14:paraId="3C89D13D" w14:textId="77777777" w:rsidR="000C2F9D" w:rsidRDefault="000C2F9D" w:rsidP="000C2F9D">
      <w:pPr>
        <w:keepNext/>
        <w:bidi/>
        <w:jc w:val="both"/>
        <w:rPr>
          <w:rFonts w:cs="David" w:hint="cs"/>
          <w:rtl/>
        </w:rPr>
      </w:pPr>
    </w:p>
    <w:p w14:paraId="0E2CE3CF" w14:textId="77777777" w:rsidR="000C2F9D" w:rsidRPr="007F5EF1" w:rsidRDefault="000C2F9D" w:rsidP="000C2F9D">
      <w:pPr>
        <w:keepNext/>
        <w:bidi/>
        <w:jc w:val="both"/>
        <w:rPr>
          <w:rFonts w:cs="David" w:hint="cs"/>
          <w:u w:val="single"/>
          <w:rtl/>
        </w:rPr>
      </w:pPr>
      <w:r w:rsidRPr="007F5EF1">
        <w:rPr>
          <w:rFonts w:cs="David" w:hint="cs"/>
          <w:u w:val="single"/>
          <w:rtl/>
        </w:rPr>
        <w:t>קריאות:</w:t>
      </w:r>
    </w:p>
    <w:p w14:paraId="6B2C3D16" w14:textId="77777777" w:rsidR="000C2F9D" w:rsidRDefault="000C2F9D" w:rsidP="000C2F9D">
      <w:pPr>
        <w:keepNext/>
        <w:bidi/>
        <w:jc w:val="both"/>
        <w:rPr>
          <w:rFonts w:cs="David" w:hint="cs"/>
          <w:rtl/>
        </w:rPr>
      </w:pPr>
    </w:p>
    <w:p w14:paraId="1B305A5F" w14:textId="77777777" w:rsidR="000C2F9D" w:rsidRDefault="000C2F9D" w:rsidP="000C2F9D">
      <w:pPr>
        <w:keepNext/>
        <w:numPr>
          <w:ilvl w:val="0"/>
          <w:numId w:val="2"/>
        </w:numPr>
        <w:autoSpaceDE w:val="0"/>
        <w:autoSpaceDN w:val="0"/>
        <w:bidi/>
        <w:jc w:val="both"/>
        <w:rPr>
          <w:rFonts w:cs="David" w:hint="cs"/>
          <w:rtl/>
        </w:rPr>
      </w:pPr>
      <w:r>
        <w:rPr>
          <w:rFonts w:cs="David" w:hint="cs"/>
          <w:rtl/>
        </w:rPr>
        <w:t xml:space="preserve">- - </w:t>
      </w:r>
    </w:p>
    <w:p w14:paraId="2907BF36" w14:textId="77777777" w:rsidR="000C2F9D" w:rsidRDefault="000C2F9D" w:rsidP="000C2F9D">
      <w:pPr>
        <w:keepNext/>
        <w:bidi/>
        <w:jc w:val="both"/>
        <w:rPr>
          <w:rFonts w:cs="David" w:hint="cs"/>
          <w:rtl/>
        </w:rPr>
      </w:pPr>
    </w:p>
    <w:p w14:paraId="293F4626" w14:textId="77777777" w:rsidR="000C2F9D" w:rsidRPr="007F5EF1" w:rsidRDefault="000C2F9D" w:rsidP="000C2F9D">
      <w:pPr>
        <w:keepNext/>
        <w:bidi/>
        <w:jc w:val="both"/>
        <w:rPr>
          <w:rFonts w:cs="David" w:hint="cs"/>
          <w:u w:val="single"/>
          <w:rtl/>
        </w:rPr>
      </w:pPr>
      <w:r w:rsidRPr="007F5EF1">
        <w:rPr>
          <w:rFonts w:cs="David" w:hint="cs"/>
          <w:u w:val="single"/>
          <w:rtl/>
        </w:rPr>
        <w:t>ארבל אסטרחן:</w:t>
      </w:r>
    </w:p>
    <w:p w14:paraId="7B72D6E0" w14:textId="77777777" w:rsidR="000C2F9D" w:rsidRDefault="000C2F9D" w:rsidP="000C2F9D">
      <w:pPr>
        <w:keepNext/>
        <w:bidi/>
        <w:jc w:val="both"/>
        <w:rPr>
          <w:rFonts w:cs="David" w:hint="cs"/>
          <w:rtl/>
        </w:rPr>
      </w:pPr>
    </w:p>
    <w:p w14:paraId="7FAA3C9E" w14:textId="77777777" w:rsidR="000C2F9D" w:rsidRDefault="000C2F9D" w:rsidP="000C2F9D">
      <w:pPr>
        <w:keepNext/>
        <w:bidi/>
        <w:jc w:val="both"/>
        <w:rPr>
          <w:rFonts w:cs="David" w:hint="cs"/>
          <w:rtl/>
        </w:rPr>
      </w:pPr>
      <w:r>
        <w:rPr>
          <w:rFonts w:cs="David" w:hint="cs"/>
          <w:rtl/>
        </w:rPr>
        <w:tab/>
        <w:t>הפרשנות עד היום היתה שצריך לבקש עליו - -  אם המליאה פיצלה את זה, אז זה כבר שני חוקים נפרדים. אז עכשיו השאלה היא - -</w:t>
      </w:r>
    </w:p>
    <w:p w14:paraId="40E4734F" w14:textId="77777777" w:rsidR="000C2F9D" w:rsidRDefault="000C2F9D" w:rsidP="000C2F9D">
      <w:pPr>
        <w:keepNext/>
        <w:bidi/>
        <w:jc w:val="both"/>
        <w:rPr>
          <w:rFonts w:cs="David" w:hint="cs"/>
          <w:rtl/>
        </w:rPr>
      </w:pPr>
    </w:p>
    <w:p w14:paraId="1728658F" w14:textId="77777777" w:rsidR="000C2F9D" w:rsidRPr="007F5EF1" w:rsidRDefault="000C2F9D" w:rsidP="000C2F9D">
      <w:pPr>
        <w:keepNext/>
        <w:bidi/>
        <w:jc w:val="both"/>
        <w:rPr>
          <w:rFonts w:cs="David" w:hint="cs"/>
          <w:u w:val="single"/>
          <w:rtl/>
        </w:rPr>
      </w:pPr>
      <w:r w:rsidRPr="007F5EF1">
        <w:rPr>
          <w:rFonts w:cs="David" w:hint="cs"/>
          <w:u w:val="single"/>
          <w:rtl/>
        </w:rPr>
        <w:t>היו"ר יריב לוין:</w:t>
      </w:r>
    </w:p>
    <w:p w14:paraId="03CCD9D9" w14:textId="77777777" w:rsidR="000C2F9D" w:rsidRDefault="000C2F9D" w:rsidP="000C2F9D">
      <w:pPr>
        <w:keepNext/>
        <w:bidi/>
        <w:jc w:val="both"/>
        <w:rPr>
          <w:rFonts w:cs="David" w:hint="cs"/>
          <w:rtl/>
        </w:rPr>
      </w:pPr>
    </w:p>
    <w:p w14:paraId="64CE0477" w14:textId="77777777" w:rsidR="000C2F9D" w:rsidRDefault="000C2F9D" w:rsidP="000C2F9D">
      <w:pPr>
        <w:keepNext/>
        <w:bidi/>
        <w:jc w:val="both"/>
        <w:rPr>
          <w:rFonts w:cs="David" w:hint="cs"/>
          <w:rtl/>
        </w:rPr>
      </w:pPr>
      <w:r>
        <w:rPr>
          <w:rFonts w:cs="David" w:hint="cs"/>
          <w:rtl/>
        </w:rPr>
        <w:tab/>
        <w:t xml:space="preserve">מה שקובע הוא מה שעבר במליאה. זו נקודת החיתוך. </w:t>
      </w:r>
    </w:p>
    <w:p w14:paraId="4E8E30A2" w14:textId="77777777" w:rsidR="000C2F9D" w:rsidRDefault="000C2F9D" w:rsidP="000C2F9D">
      <w:pPr>
        <w:keepNext/>
        <w:bidi/>
        <w:jc w:val="both"/>
        <w:rPr>
          <w:rFonts w:cs="David" w:hint="cs"/>
          <w:rtl/>
        </w:rPr>
      </w:pPr>
    </w:p>
    <w:p w14:paraId="3FEC83CE" w14:textId="77777777" w:rsidR="000C2F9D" w:rsidRDefault="000C2F9D" w:rsidP="000C2F9D">
      <w:pPr>
        <w:keepNext/>
        <w:bidi/>
        <w:jc w:val="both"/>
        <w:rPr>
          <w:rFonts w:cs="David" w:hint="cs"/>
          <w:rtl/>
        </w:rPr>
      </w:pPr>
      <w:r>
        <w:rPr>
          <w:rFonts w:cs="David" w:hint="cs"/>
          <w:u w:val="single"/>
          <w:rtl/>
        </w:rPr>
        <w:t>ארבל אסטרחן:</w:t>
      </w:r>
    </w:p>
    <w:p w14:paraId="6F893E37" w14:textId="77777777" w:rsidR="000C2F9D" w:rsidRDefault="000C2F9D" w:rsidP="000C2F9D">
      <w:pPr>
        <w:keepNext/>
        <w:bidi/>
        <w:jc w:val="both"/>
        <w:rPr>
          <w:rFonts w:cs="David" w:hint="cs"/>
          <w:rtl/>
        </w:rPr>
      </w:pPr>
    </w:p>
    <w:p w14:paraId="7F24AFA6" w14:textId="77777777" w:rsidR="000C2F9D" w:rsidRPr="00E97A5F" w:rsidRDefault="000C2F9D" w:rsidP="000C2F9D">
      <w:pPr>
        <w:keepNext/>
        <w:bidi/>
        <w:jc w:val="both"/>
        <w:rPr>
          <w:rFonts w:cs="David" w:hint="cs"/>
          <w:rtl/>
        </w:rPr>
      </w:pPr>
      <w:r>
        <w:rPr>
          <w:rFonts w:cs="David" w:hint="cs"/>
          <w:rtl/>
        </w:rPr>
        <w:tab/>
      </w:r>
    </w:p>
    <w:p w14:paraId="3D737442" w14:textId="77777777" w:rsidR="000C2F9D" w:rsidRDefault="000C2F9D" w:rsidP="000C2F9D">
      <w:pPr>
        <w:keepNext/>
        <w:bidi/>
        <w:jc w:val="both"/>
        <w:rPr>
          <w:rFonts w:cs="David" w:hint="cs"/>
          <w:rtl/>
        </w:rPr>
      </w:pPr>
      <w:r>
        <w:rPr>
          <w:rFonts w:cs="David" w:hint="cs"/>
          <w:rtl/>
        </w:rPr>
        <w:tab/>
        <w:t xml:space="preserve">כך חשבתי, אבל עכשיו הפכתם את זה. </w:t>
      </w:r>
    </w:p>
    <w:p w14:paraId="113FD2AF" w14:textId="77777777" w:rsidR="000C2F9D" w:rsidRDefault="000C2F9D" w:rsidP="000C2F9D">
      <w:pPr>
        <w:keepNext/>
        <w:bidi/>
        <w:jc w:val="both"/>
        <w:rPr>
          <w:rFonts w:cs="David" w:hint="cs"/>
          <w:rtl/>
        </w:rPr>
      </w:pPr>
    </w:p>
    <w:p w14:paraId="58823AB8" w14:textId="77777777" w:rsidR="000C2F9D" w:rsidRDefault="000C2F9D" w:rsidP="000C2F9D">
      <w:pPr>
        <w:keepNext/>
        <w:bidi/>
        <w:jc w:val="both"/>
        <w:rPr>
          <w:rFonts w:cs="David" w:hint="cs"/>
          <w:rtl/>
        </w:rPr>
      </w:pPr>
      <w:r>
        <w:rPr>
          <w:rFonts w:cs="David" w:hint="cs"/>
          <w:rtl/>
        </w:rPr>
        <w:tab/>
        <w:t>החוק בקריאה הראשונה, ברור שהוא קובע. עכשיו נראה מה הוועדה יכולה לעשות. אם הוועדה פיצלה לשני חוקים, אז זה חל, זה תופס גם בכנסת הבאה. אם הוועדה מיזגה שתי הצעות שעברו - -</w:t>
      </w:r>
    </w:p>
    <w:p w14:paraId="1713990F" w14:textId="77777777" w:rsidR="000C2F9D" w:rsidRDefault="000C2F9D" w:rsidP="000C2F9D">
      <w:pPr>
        <w:keepNext/>
        <w:bidi/>
        <w:jc w:val="both"/>
        <w:rPr>
          <w:rFonts w:cs="David" w:hint="cs"/>
          <w:rtl/>
        </w:rPr>
      </w:pPr>
    </w:p>
    <w:p w14:paraId="65E3A3B9"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90CD0CA" w14:textId="77777777" w:rsidR="000C2F9D" w:rsidRDefault="000C2F9D" w:rsidP="000C2F9D">
      <w:pPr>
        <w:bidi/>
        <w:jc w:val="both"/>
        <w:rPr>
          <w:rFonts w:cs="David" w:hint="cs"/>
          <w:u w:val="single"/>
          <w:rtl/>
        </w:rPr>
      </w:pPr>
    </w:p>
    <w:p w14:paraId="2BB2B465" w14:textId="77777777" w:rsidR="000C2F9D" w:rsidRDefault="000C2F9D" w:rsidP="000C2F9D">
      <w:pPr>
        <w:keepNext/>
        <w:bidi/>
        <w:jc w:val="both"/>
        <w:rPr>
          <w:rFonts w:cs="David" w:hint="cs"/>
          <w:rtl/>
        </w:rPr>
      </w:pPr>
      <w:r>
        <w:rPr>
          <w:rFonts w:cs="David" w:hint="cs"/>
          <w:rtl/>
        </w:rPr>
        <w:tab/>
        <w:t xml:space="preserve">כי אז אני בעצם מחיל רציפות על מרכיב שפוצל, אני לא מחיל רציפות כללית. </w:t>
      </w:r>
    </w:p>
    <w:p w14:paraId="01BF4676" w14:textId="77777777" w:rsidR="000C2F9D" w:rsidRDefault="000C2F9D" w:rsidP="000C2F9D">
      <w:pPr>
        <w:keepNext/>
        <w:bidi/>
        <w:jc w:val="both"/>
        <w:rPr>
          <w:rFonts w:cs="David" w:hint="cs"/>
          <w:rtl/>
        </w:rPr>
      </w:pPr>
    </w:p>
    <w:p w14:paraId="21FEC016" w14:textId="77777777" w:rsidR="000C2F9D" w:rsidRDefault="000C2F9D" w:rsidP="000C2F9D">
      <w:pPr>
        <w:keepNext/>
        <w:bidi/>
        <w:jc w:val="both"/>
        <w:rPr>
          <w:rFonts w:cs="David" w:hint="cs"/>
          <w:rtl/>
        </w:rPr>
      </w:pPr>
      <w:r>
        <w:rPr>
          <w:rFonts w:cs="David" w:hint="cs"/>
          <w:u w:val="single"/>
          <w:rtl/>
        </w:rPr>
        <w:t>ארבל אסטרחן:</w:t>
      </w:r>
    </w:p>
    <w:p w14:paraId="451BCDB5" w14:textId="77777777" w:rsidR="000C2F9D" w:rsidRDefault="000C2F9D" w:rsidP="000C2F9D">
      <w:pPr>
        <w:keepNext/>
        <w:bidi/>
        <w:jc w:val="both"/>
        <w:rPr>
          <w:rFonts w:cs="David" w:hint="cs"/>
          <w:rtl/>
        </w:rPr>
      </w:pPr>
    </w:p>
    <w:p w14:paraId="56AF6EB2" w14:textId="77777777" w:rsidR="000C2F9D" w:rsidRDefault="000C2F9D" w:rsidP="000C2F9D">
      <w:pPr>
        <w:keepNext/>
        <w:bidi/>
        <w:jc w:val="both"/>
        <w:rPr>
          <w:rFonts w:cs="David" w:hint="cs"/>
          <w:rtl/>
        </w:rPr>
      </w:pPr>
      <w:r>
        <w:rPr>
          <w:rFonts w:cs="David" w:hint="cs"/>
          <w:rtl/>
        </w:rPr>
        <w:tab/>
        <w:t xml:space="preserve">אם הוועדה לקחה שתי הצעות שעברו קריאה ראשונה ומיזגה אותן? </w:t>
      </w:r>
    </w:p>
    <w:p w14:paraId="2336899E" w14:textId="77777777" w:rsidR="000C2F9D" w:rsidRDefault="000C2F9D" w:rsidP="000C2F9D">
      <w:pPr>
        <w:keepNext/>
        <w:bidi/>
        <w:jc w:val="both"/>
        <w:rPr>
          <w:rFonts w:cs="David" w:hint="cs"/>
          <w:rtl/>
        </w:rPr>
      </w:pPr>
    </w:p>
    <w:p w14:paraId="7E4A3BE6"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0E8EE07" w14:textId="77777777" w:rsidR="000C2F9D" w:rsidRDefault="000C2F9D" w:rsidP="000C2F9D">
      <w:pPr>
        <w:bidi/>
        <w:jc w:val="both"/>
        <w:rPr>
          <w:rFonts w:cs="David" w:hint="cs"/>
          <w:u w:val="single"/>
          <w:rtl/>
        </w:rPr>
      </w:pPr>
    </w:p>
    <w:p w14:paraId="0300459C" w14:textId="77777777" w:rsidR="000C2F9D" w:rsidRDefault="000C2F9D" w:rsidP="000C2F9D">
      <w:pPr>
        <w:keepNext/>
        <w:bidi/>
        <w:jc w:val="both"/>
        <w:rPr>
          <w:rFonts w:cs="David" w:hint="cs"/>
          <w:rtl/>
        </w:rPr>
      </w:pPr>
      <w:r>
        <w:rPr>
          <w:rFonts w:cs="David" w:hint="cs"/>
          <w:rtl/>
        </w:rPr>
        <w:tab/>
        <w:t xml:space="preserve">גם יחול. </w:t>
      </w:r>
    </w:p>
    <w:p w14:paraId="3C7B1497" w14:textId="77777777" w:rsidR="000C2F9D" w:rsidRDefault="000C2F9D" w:rsidP="000C2F9D">
      <w:pPr>
        <w:keepNext/>
        <w:bidi/>
        <w:jc w:val="both"/>
        <w:rPr>
          <w:rFonts w:cs="David" w:hint="cs"/>
          <w:rtl/>
        </w:rPr>
      </w:pPr>
    </w:p>
    <w:p w14:paraId="58D1BC8E" w14:textId="77777777" w:rsidR="000C2F9D" w:rsidRDefault="000C2F9D" w:rsidP="000C2F9D">
      <w:pPr>
        <w:keepNext/>
        <w:bidi/>
        <w:jc w:val="both"/>
        <w:rPr>
          <w:rFonts w:cs="David" w:hint="cs"/>
          <w:rtl/>
        </w:rPr>
      </w:pPr>
      <w:r>
        <w:rPr>
          <w:rFonts w:cs="David" w:hint="cs"/>
          <w:u w:val="single"/>
          <w:rtl/>
        </w:rPr>
        <w:t>ארבל אסטרחן:</w:t>
      </w:r>
    </w:p>
    <w:p w14:paraId="013B810F" w14:textId="77777777" w:rsidR="000C2F9D" w:rsidRDefault="000C2F9D" w:rsidP="000C2F9D">
      <w:pPr>
        <w:keepNext/>
        <w:bidi/>
        <w:jc w:val="both"/>
        <w:rPr>
          <w:rFonts w:cs="David" w:hint="cs"/>
          <w:rtl/>
        </w:rPr>
      </w:pPr>
    </w:p>
    <w:p w14:paraId="62D2DE62" w14:textId="77777777" w:rsidR="000C2F9D" w:rsidRDefault="000C2F9D" w:rsidP="000C2F9D">
      <w:pPr>
        <w:keepNext/>
        <w:bidi/>
        <w:jc w:val="both"/>
        <w:rPr>
          <w:rFonts w:cs="David" w:hint="cs"/>
          <w:rtl/>
        </w:rPr>
      </w:pPr>
      <w:r>
        <w:rPr>
          <w:rFonts w:cs="David" w:hint="cs"/>
          <w:rtl/>
        </w:rPr>
        <w:tab/>
        <w:t xml:space="preserve">אם היא מיזגה משהו שעבר ראשונה עם משהו שעבר טרומית? </w:t>
      </w:r>
    </w:p>
    <w:p w14:paraId="4EAA4FCF" w14:textId="77777777" w:rsidR="000C2F9D" w:rsidRDefault="000C2F9D" w:rsidP="000C2F9D">
      <w:pPr>
        <w:keepNext/>
        <w:bidi/>
        <w:jc w:val="both"/>
        <w:rPr>
          <w:rFonts w:cs="David" w:hint="cs"/>
          <w:rtl/>
        </w:rPr>
      </w:pPr>
    </w:p>
    <w:p w14:paraId="76C4A751"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153B693" w14:textId="77777777" w:rsidR="000C2F9D" w:rsidRDefault="000C2F9D" w:rsidP="000C2F9D">
      <w:pPr>
        <w:bidi/>
        <w:jc w:val="both"/>
        <w:rPr>
          <w:rFonts w:cs="David" w:hint="cs"/>
          <w:u w:val="single"/>
          <w:rtl/>
        </w:rPr>
      </w:pPr>
    </w:p>
    <w:p w14:paraId="339011D3" w14:textId="77777777" w:rsidR="000C2F9D" w:rsidRDefault="000C2F9D" w:rsidP="000C2F9D">
      <w:pPr>
        <w:keepNext/>
        <w:bidi/>
        <w:jc w:val="both"/>
        <w:rPr>
          <w:rFonts w:cs="David" w:hint="cs"/>
          <w:rtl/>
        </w:rPr>
      </w:pPr>
      <w:r>
        <w:rPr>
          <w:rFonts w:cs="David" w:hint="cs"/>
          <w:rtl/>
        </w:rPr>
        <w:tab/>
        <w:t xml:space="preserve">אותו הדבר. </w:t>
      </w:r>
    </w:p>
    <w:p w14:paraId="39089F33" w14:textId="77777777" w:rsidR="000C2F9D" w:rsidRDefault="000C2F9D" w:rsidP="000C2F9D">
      <w:pPr>
        <w:keepNext/>
        <w:bidi/>
        <w:jc w:val="both"/>
        <w:rPr>
          <w:rFonts w:cs="David" w:hint="cs"/>
          <w:rtl/>
        </w:rPr>
      </w:pPr>
    </w:p>
    <w:p w14:paraId="1AD02F50" w14:textId="77777777" w:rsidR="000C2F9D" w:rsidRDefault="000C2F9D" w:rsidP="000C2F9D">
      <w:pPr>
        <w:keepNext/>
        <w:bidi/>
        <w:jc w:val="both"/>
        <w:rPr>
          <w:rFonts w:cs="David" w:hint="cs"/>
          <w:rtl/>
        </w:rPr>
      </w:pPr>
      <w:r>
        <w:rPr>
          <w:rFonts w:cs="David" w:hint="cs"/>
          <w:u w:val="single"/>
          <w:rtl/>
        </w:rPr>
        <w:t>ארבל אסטרחן:</w:t>
      </w:r>
    </w:p>
    <w:p w14:paraId="3FB3C3FD" w14:textId="77777777" w:rsidR="000C2F9D" w:rsidRDefault="000C2F9D" w:rsidP="000C2F9D">
      <w:pPr>
        <w:keepNext/>
        <w:bidi/>
        <w:jc w:val="both"/>
        <w:rPr>
          <w:rFonts w:cs="David" w:hint="cs"/>
          <w:rtl/>
        </w:rPr>
      </w:pPr>
    </w:p>
    <w:p w14:paraId="6E729607" w14:textId="77777777" w:rsidR="000C2F9D" w:rsidRPr="00E97A5F" w:rsidRDefault="000C2F9D" w:rsidP="000C2F9D">
      <w:pPr>
        <w:keepNext/>
        <w:bidi/>
        <w:jc w:val="both"/>
        <w:rPr>
          <w:rFonts w:cs="David" w:hint="cs"/>
          <w:rtl/>
        </w:rPr>
      </w:pPr>
      <w:r>
        <w:rPr>
          <w:rFonts w:cs="David" w:hint="cs"/>
          <w:rtl/>
        </w:rPr>
        <w:tab/>
        <w:t xml:space="preserve">כי על הטרומית אי אפשר להחיל רציפות בנפרד. </w:t>
      </w:r>
      <w:r>
        <w:rPr>
          <w:rFonts w:cs="David" w:hint="cs"/>
          <w:rtl/>
        </w:rPr>
        <w:tab/>
      </w:r>
    </w:p>
    <w:p w14:paraId="3CF27192" w14:textId="77777777" w:rsidR="000C2F9D" w:rsidRDefault="000C2F9D" w:rsidP="000C2F9D">
      <w:pPr>
        <w:keepNext/>
        <w:bidi/>
        <w:jc w:val="both"/>
        <w:rPr>
          <w:rFonts w:cs="David" w:hint="cs"/>
          <w:rtl/>
        </w:rPr>
      </w:pPr>
    </w:p>
    <w:p w14:paraId="3BFBBE96" w14:textId="77777777" w:rsidR="000C2F9D" w:rsidRDefault="000C2F9D" w:rsidP="000C2F9D">
      <w:pPr>
        <w:keepNext/>
        <w:bidi/>
        <w:jc w:val="both"/>
        <w:rPr>
          <w:rFonts w:cs="David" w:hint="cs"/>
          <w:rtl/>
        </w:rPr>
      </w:pPr>
      <w:r>
        <w:rPr>
          <w:rFonts w:cs="David" w:hint="cs"/>
          <w:rtl/>
        </w:rPr>
        <w:tab/>
        <w:t xml:space="preserve">אם במהלך הדיונים נטען נושא חדש ווועדת הכנסת החליטה על משהו שהוא נושא חדש, או לא נושא חדש? </w:t>
      </w:r>
    </w:p>
    <w:p w14:paraId="43CB6472" w14:textId="77777777" w:rsidR="000C2F9D" w:rsidRDefault="000C2F9D" w:rsidP="000C2F9D">
      <w:pPr>
        <w:keepNext/>
        <w:bidi/>
        <w:jc w:val="both"/>
        <w:rPr>
          <w:rFonts w:cs="David" w:hint="cs"/>
          <w:rtl/>
        </w:rPr>
      </w:pPr>
    </w:p>
    <w:p w14:paraId="6CD94F17"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7BC11D9" w14:textId="77777777" w:rsidR="000C2F9D" w:rsidRDefault="000C2F9D" w:rsidP="000C2F9D">
      <w:pPr>
        <w:bidi/>
        <w:jc w:val="both"/>
        <w:rPr>
          <w:rFonts w:cs="David" w:hint="cs"/>
          <w:u w:val="single"/>
          <w:rtl/>
        </w:rPr>
      </w:pPr>
    </w:p>
    <w:p w14:paraId="3505B2A2" w14:textId="77777777" w:rsidR="000C2F9D" w:rsidRDefault="000C2F9D" w:rsidP="000C2F9D">
      <w:pPr>
        <w:bidi/>
        <w:jc w:val="both"/>
        <w:rPr>
          <w:rFonts w:cs="David" w:hint="cs"/>
          <w:rtl/>
        </w:rPr>
      </w:pPr>
      <w:r>
        <w:rPr>
          <w:rFonts w:cs="David" w:hint="cs"/>
          <w:rtl/>
        </w:rPr>
        <w:tab/>
        <w:t xml:space="preserve">זו שאלה. יכול להיות שפה צריך להשאיר פתוח. הייתי משאיר את זה פתוח, לא הייתי כובל. אני אומר - נעשה את החיתוך לפי מה שהיא במליאה, זה יהיה הכלל. </w:t>
      </w:r>
    </w:p>
    <w:p w14:paraId="36A2D3E8" w14:textId="77777777" w:rsidR="000C2F9D" w:rsidRDefault="000C2F9D" w:rsidP="000C2F9D">
      <w:pPr>
        <w:keepNext/>
        <w:bidi/>
        <w:jc w:val="both"/>
        <w:rPr>
          <w:rFonts w:cs="David" w:hint="cs"/>
          <w:rtl/>
        </w:rPr>
      </w:pPr>
    </w:p>
    <w:p w14:paraId="1FA84A11" w14:textId="77777777" w:rsidR="000C2F9D" w:rsidRDefault="000C2F9D" w:rsidP="000C2F9D">
      <w:pPr>
        <w:keepNext/>
        <w:bidi/>
        <w:jc w:val="both"/>
        <w:rPr>
          <w:rFonts w:cs="David" w:hint="cs"/>
          <w:rtl/>
        </w:rPr>
      </w:pPr>
      <w:r>
        <w:rPr>
          <w:rFonts w:cs="David" w:hint="cs"/>
          <w:u w:val="single"/>
          <w:rtl/>
        </w:rPr>
        <w:t>ארבל אסטרחן:</w:t>
      </w:r>
    </w:p>
    <w:p w14:paraId="162E3F67" w14:textId="77777777" w:rsidR="000C2F9D" w:rsidRPr="00E97A5F" w:rsidRDefault="000C2F9D" w:rsidP="000C2F9D">
      <w:pPr>
        <w:keepNext/>
        <w:bidi/>
        <w:jc w:val="both"/>
        <w:rPr>
          <w:rFonts w:cs="David" w:hint="cs"/>
          <w:rtl/>
        </w:rPr>
      </w:pPr>
      <w:r>
        <w:rPr>
          <w:rFonts w:cs="David" w:hint="cs"/>
          <w:rtl/>
        </w:rPr>
        <w:tab/>
      </w:r>
    </w:p>
    <w:p w14:paraId="07430200" w14:textId="77777777" w:rsidR="000C2F9D" w:rsidRDefault="000C2F9D" w:rsidP="000C2F9D">
      <w:pPr>
        <w:keepNext/>
        <w:bidi/>
        <w:jc w:val="both"/>
        <w:rPr>
          <w:rFonts w:cs="David" w:hint="cs"/>
          <w:rtl/>
        </w:rPr>
      </w:pPr>
      <w:r>
        <w:rPr>
          <w:rFonts w:cs="David" w:hint="cs"/>
          <w:rtl/>
        </w:rPr>
        <w:tab/>
        <w:t xml:space="preserve">אם הוגשו הסתייגויות? </w:t>
      </w:r>
    </w:p>
    <w:p w14:paraId="30B07A97" w14:textId="77777777" w:rsidR="000C2F9D" w:rsidRDefault="000C2F9D" w:rsidP="000C2F9D">
      <w:pPr>
        <w:keepNext/>
        <w:bidi/>
        <w:jc w:val="both"/>
        <w:rPr>
          <w:rFonts w:cs="David" w:hint="cs"/>
          <w:rtl/>
        </w:rPr>
      </w:pPr>
    </w:p>
    <w:p w14:paraId="7D5BBC5B"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355F687" w14:textId="77777777" w:rsidR="000C2F9D" w:rsidRDefault="000C2F9D" w:rsidP="000C2F9D">
      <w:pPr>
        <w:bidi/>
        <w:jc w:val="both"/>
        <w:rPr>
          <w:rFonts w:cs="David" w:hint="cs"/>
          <w:u w:val="single"/>
          <w:rtl/>
        </w:rPr>
      </w:pPr>
    </w:p>
    <w:p w14:paraId="53DF8277" w14:textId="77777777" w:rsidR="000C2F9D" w:rsidRDefault="000C2F9D" w:rsidP="000C2F9D">
      <w:pPr>
        <w:keepNext/>
        <w:bidi/>
        <w:jc w:val="both"/>
        <w:rPr>
          <w:rFonts w:cs="David" w:hint="cs"/>
          <w:rtl/>
        </w:rPr>
      </w:pPr>
      <w:r>
        <w:rPr>
          <w:rFonts w:cs="David" w:hint="cs"/>
          <w:rtl/>
        </w:rPr>
        <w:tab/>
        <w:t xml:space="preserve">אז הכל יהיה מחדש נקודת החיתוך היא הקריאה הראשונה.  זה גם ההיגיון- אני מחיל דין רציפות על הקריאה הראשונה. </w:t>
      </w:r>
    </w:p>
    <w:p w14:paraId="409CFEE0" w14:textId="77777777" w:rsidR="000C2F9D" w:rsidRDefault="000C2F9D" w:rsidP="000C2F9D">
      <w:pPr>
        <w:keepNext/>
        <w:bidi/>
        <w:jc w:val="both"/>
        <w:rPr>
          <w:rFonts w:cs="David" w:hint="cs"/>
          <w:rtl/>
        </w:rPr>
      </w:pPr>
    </w:p>
    <w:p w14:paraId="61EAA393" w14:textId="77777777" w:rsidR="000C2F9D" w:rsidRDefault="000C2F9D" w:rsidP="000C2F9D">
      <w:pPr>
        <w:keepNext/>
        <w:bidi/>
        <w:jc w:val="both"/>
        <w:rPr>
          <w:rFonts w:cs="David" w:hint="cs"/>
          <w:rtl/>
        </w:rPr>
      </w:pPr>
      <w:r>
        <w:rPr>
          <w:rFonts w:cs="David" w:hint="cs"/>
          <w:u w:val="single"/>
          <w:rtl/>
        </w:rPr>
        <w:t>ארבל אסטרחן:</w:t>
      </w:r>
    </w:p>
    <w:p w14:paraId="01923432" w14:textId="77777777" w:rsidR="000C2F9D" w:rsidRDefault="000C2F9D" w:rsidP="000C2F9D">
      <w:pPr>
        <w:keepNext/>
        <w:bidi/>
        <w:jc w:val="both"/>
        <w:rPr>
          <w:rFonts w:cs="David" w:hint="cs"/>
          <w:rtl/>
        </w:rPr>
      </w:pPr>
    </w:p>
    <w:p w14:paraId="60E903F4" w14:textId="77777777" w:rsidR="000C2F9D" w:rsidRDefault="000C2F9D" w:rsidP="000C2F9D">
      <w:pPr>
        <w:keepNext/>
        <w:bidi/>
        <w:jc w:val="both"/>
        <w:rPr>
          <w:rFonts w:cs="David" w:hint="cs"/>
          <w:rtl/>
        </w:rPr>
      </w:pPr>
      <w:r>
        <w:rPr>
          <w:rFonts w:cs="David" w:hint="cs"/>
          <w:rtl/>
        </w:rPr>
        <w:tab/>
        <w:t xml:space="preserve">בסדר. אז השינוי ממה שכתבתי קודם זה רק הנושא של המיזוגים. </w:t>
      </w:r>
    </w:p>
    <w:p w14:paraId="6649A4C5" w14:textId="77777777" w:rsidR="000C2F9D" w:rsidRDefault="000C2F9D" w:rsidP="000C2F9D">
      <w:pPr>
        <w:keepNext/>
        <w:bidi/>
        <w:jc w:val="both"/>
        <w:rPr>
          <w:rFonts w:cs="David" w:hint="cs"/>
          <w:rtl/>
        </w:rPr>
      </w:pPr>
    </w:p>
    <w:p w14:paraId="32430BE8"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12CA42A" w14:textId="77777777" w:rsidR="000C2F9D" w:rsidRDefault="000C2F9D" w:rsidP="000C2F9D">
      <w:pPr>
        <w:bidi/>
        <w:jc w:val="both"/>
        <w:rPr>
          <w:rFonts w:cs="David" w:hint="cs"/>
          <w:u w:val="single"/>
          <w:rtl/>
        </w:rPr>
      </w:pPr>
    </w:p>
    <w:p w14:paraId="38A2B3C7" w14:textId="77777777" w:rsidR="000C2F9D" w:rsidRDefault="000C2F9D" w:rsidP="000C2F9D">
      <w:pPr>
        <w:keepNext/>
        <w:bidi/>
        <w:jc w:val="both"/>
        <w:rPr>
          <w:rFonts w:cs="David" w:hint="cs"/>
          <w:rtl/>
        </w:rPr>
      </w:pPr>
      <w:r>
        <w:rPr>
          <w:rFonts w:cs="David" w:hint="cs"/>
          <w:rtl/>
        </w:rPr>
        <w:tab/>
        <w:t xml:space="preserve">אז מה שנישאר לנו זה את סימן ה' לישיבה הבאה. </w:t>
      </w:r>
    </w:p>
    <w:p w14:paraId="54D7AEEF" w14:textId="77777777" w:rsidR="000C2F9D" w:rsidRDefault="000C2F9D" w:rsidP="000C2F9D">
      <w:pPr>
        <w:keepNext/>
        <w:bidi/>
        <w:jc w:val="both"/>
        <w:rPr>
          <w:rFonts w:cs="David" w:hint="cs"/>
          <w:rtl/>
        </w:rPr>
      </w:pPr>
    </w:p>
    <w:p w14:paraId="715EF843" w14:textId="77777777" w:rsidR="000C2F9D" w:rsidRPr="00D55CD5" w:rsidRDefault="000C2F9D" w:rsidP="000C2F9D">
      <w:pPr>
        <w:keepNext/>
        <w:bidi/>
        <w:jc w:val="both"/>
        <w:rPr>
          <w:rFonts w:cs="David" w:hint="cs"/>
          <w:u w:val="single"/>
          <w:rtl/>
        </w:rPr>
      </w:pPr>
      <w:r w:rsidRPr="00D55CD5">
        <w:rPr>
          <w:rFonts w:cs="David" w:hint="cs"/>
          <w:u w:val="single"/>
          <w:rtl/>
        </w:rPr>
        <w:t>סהר פינטו:</w:t>
      </w:r>
    </w:p>
    <w:p w14:paraId="636722B1" w14:textId="77777777" w:rsidR="000C2F9D" w:rsidRDefault="000C2F9D" w:rsidP="000C2F9D">
      <w:pPr>
        <w:keepNext/>
        <w:bidi/>
        <w:jc w:val="both"/>
        <w:rPr>
          <w:rFonts w:cs="David" w:hint="cs"/>
          <w:rtl/>
        </w:rPr>
      </w:pPr>
      <w:r>
        <w:rPr>
          <w:rFonts w:cs="David" w:hint="cs"/>
          <w:rtl/>
        </w:rPr>
        <w:tab/>
      </w:r>
    </w:p>
    <w:p w14:paraId="06AABFFD" w14:textId="77777777" w:rsidR="000C2F9D" w:rsidRDefault="000C2F9D" w:rsidP="000C2F9D">
      <w:pPr>
        <w:keepNext/>
        <w:bidi/>
        <w:jc w:val="both"/>
        <w:rPr>
          <w:rFonts w:cs="David" w:hint="cs"/>
          <w:rtl/>
        </w:rPr>
      </w:pPr>
      <w:r>
        <w:rPr>
          <w:rFonts w:cs="David" w:hint="cs"/>
          <w:rtl/>
        </w:rPr>
        <w:tab/>
        <w:t xml:space="preserve">הערה טכנית </w:t>
      </w:r>
      <w:r>
        <w:rPr>
          <w:rFonts w:cs="David"/>
          <w:rtl/>
        </w:rPr>
        <w:t>–</w:t>
      </w:r>
      <w:r>
        <w:rPr>
          <w:rFonts w:cs="David" w:hint="cs"/>
          <w:rtl/>
        </w:rPr>
        <w:t xml:space="preserve"> אפרופו הפיצולים. המספור. ברגע שמפצלים, זה נשאר עם אותו מספור. יש אפשרות לשנות? </w:t>
      </w:r>
    </w:p>
    <w:p w14:paraId="5F93FEA9" w14:textId="77777777" w:rsidR="000C2F9D" w:rsidRDefault="000C2F9D" w:rsidP="000C2F9D">
      <w:pPr>
        <w:keepNext/>
        <w:bidi/>
        <w:jc w:val="both"/>
        <w:rPr>
          <w:rFonts w:cs="David" w:hint="cs"/>
          <w:rtl/>
        </w:rPr>
      </w:pPr>
    </w:p>
    <w:p w14:paraId="4B9D8A9C" w14:textId="77777777" w:rsidR="000C2F9D" w:rsidRDefault="000C2F9D" w:rsidP="000C2F9D">
      <w:pPr>
        <w:keepNext/>
        <w:bidi/>
        <w:jc w:val="both"/>
        <w:rPr>
          <w:rFonts w:cs="David" w:hint="cs"/>
          <w:rtl/>
        </w:rPr>
      </w:pPr>
      <w:r>
        <w:rPr>
          <w:rFonts w:cs="David" w:hint="cs"/>
          <w:u w:val="single"/>
          <w:rtl/>
        </w:rPr>
        <w:t>ארבל אסטרחן:</w:t>
      </w:r>
    </w:p>
    <w:p w14:paraId="75DB6E1E" w14:textId="77777777" w:rsidR="000C2F9D" w:rsidRPr="00E97A5F" w:rsidRDefault="000C2F9D" w:rsidP="000C2F9D">
      <w:pPr>
        <w:keepNext/>
        <w:bidi/>
        <w:jc w:val="both"/>
        <w:rPr>
          <w:rFonts w:cs="David" w:hint="cs"/>
          <w:rtl/>
        </w:rPr>
      </w:pPr>
      <w:r>
        <w:rPr>
          <w:rFonts w:cs="David" w:hint="cs"/>
          <w:rtl/>
        </w:rPr>
        <w:tab/>
      </w:r>
    </w:p>
    <w:p w14:paraId="7E1C60DE" w14:textId="77777777" w:rsidR="000C2F9D" w:rsidRDefault="000C2F9D" w:rsidP="000C2F9D">
      <w:pPr>
        <w:keepNext/>
        <w:bidi/>
        <w:jc w:val="both"/>
        <w:rPr>
          <w:rFonts w:cs="David" w:hint="cs"/>
          <w:rtl/>
        </w:rPr>
      </w:pPr>
      <w:r>
        <w:rPr>
          <w:rFonts w:cs="David" w:hint="cs"/>
          <w:rtl/>
        </w:rPr>
        <w:tab/>
        <w:t xml:space="preserve">כבר היום, בחוברת אחת של - - יש אפשרות לשנות. </w:t>
      </w:r>
    </w:p>
    <w:p w14:paraId="21BD1B1D" w14:textId="77777777" w:rsidR="000C2F9D" w:rsidRDefault="000C2F9D" w:rsidP="000C2F9D">
      <w:pPr>
        <w:keepNext/>
        <w:bidi/>
        <w:jc w:val="both"/>
        <w:rPr>
          <w:rFonts w:cs="David" w:hint="cs"/>
          <w:rtl/>
        </w:rPr>
      </w:pPr>
    </w:p>
    <w:p w14:paraId="6EC5E1C0" w14:textId="77777777" w:rsidR="000C2F9D" w:rsidRPr="00D55CD5" w:rsidRDefault="000C2F9D" w:rsidP="000C2F9D">
      <w:pPr>
        <w:keepNext/>
        <w:bidi/>
        <w:jc w:val="both"/>
        <w:rPr>
          <w:rFonts w:cs="David" w:hint="cs"/>
          <w:u w:val="single"/>
          <w:rtl/>
        </w:rPr>
      </w:pPr>
      <w:r w:rsidRPr="00D55CD5">
        <w:rPr>
          <w:rFonts w:cs="David" w:hint="cs"/>
          <w:u w:val="single"/>
          <w:rtl/>
        </w:rPr>
        <w:t>סהר פינטו:</w:t>
      </w:r>
    </w:p>
    <w:p w14:paraId="38728820" w14:textId="77777777" w:rsidR="000C2F9D" w:rsidRDefault="000C2F9D" w:rsidP="000C2F9D">
      <w:pPr>
        <w:keepNext/>
        <w:bidi/>
        <w:jc w:val="both"/>
        <w:rPr>
          <w:rFonts w:cs="David" w:hint="cs"/>
          <w:rtl/>
        </w:rPr>
      </w:pPr>
    </w:p>
    <w:p w14:paraId="1CDCF364" w14:textId="77777777" w:rsidR="000C2F9D" w:rsidRDefault="000C2F9D" w:rsidP="000C2F9D">
      <w:pPr>
        <w:keepNext/>
        <w:bidi/>
        <w:jc w:val="both"/>
        <w:rPr>
          <w:rFonts w:cs="David" w:hint="cs"/>
          <w:rtl/>
        </w:rPr>
      </w:pPr>
      <w:r>
        <w:rPr>
          <w:rFonts w:cs="David" w:hint="cs"/>
          <w:rtl/>
        </w:rPr>
        <w:tab/>
        <w:t xml:space="preserve">זה מבלבל כי כאילו יש אותו מספר לכמה חוקים שונים. </w:t>
      </w:r>
    </w:p>
    <w:p w14:paraId="63720CE8" w14:textId="77777777" w:rsidR="000C2F9D" w:rsidRDefault="000C2F9D" w:rsidP="000C2F9D">
      <w:pPr>
        <w:keepNext/>
        <w:bidi/>
        <w:jc w:val="both"/>
        <w:rPr>
          <w:rFonts w:cs="David" w:hint="cs"/>
          <w:rtl/>
        </w:rPr>
      </w:pPr>
    </w:p>
    <w:p w14:paraId="2966085C" w14:textId="77777777" w:rsidR="000C2F9D" w:rsidRDefault="000C2F9D" w:rsidP="000C2F9D">
      <w:pPr>
        <w:keepNext/>
        <w:bidi/>
        <w:jc w:val="both"/>
        <w:rPr>
          <w:rFonts w:cs="David" w:hint="cs"/>
          <w:rtl/>
        </w:rPr>
      </w:pPr>
      <w:r>
        <w:rPr>
          <w:rFonts w:cs="David" w:hint="cs"/>
          <w:u w:val="single"/>
          <w:rtl/>
        </w:rPr>
        <w:t>ארבל אסטרחן:</w:t>
      </w:r>
    </w:p>
    <w:p w14:paraId="4A5B705D" w14:textId="77777777" w:rsidR="000C2F9D" w:rsidRDefault="000C2F9D" w:rsidP="000C2F9D">
      <w:pPr>
        <w:keepNext/>
        <w:bidi/>
        <w:jc w:val="both"/>
        <w:rPr>
          <w:rFonts w:cs="David" w:hint="cs"/>
          <w:rtl/>
        </w:rPr>
      </w:pPr>
    </w:p>
    <w:p w14:paraId="30F26971" w14:textId="77777777" w:rsidR="000C2F9D" w:rsidRDefault="000C2F9D" w:rsidP="000C2F9D">
      <w:pPr>
        <w:keepNext/>
        <w:bidi/>
        <w:jc w:val="both"/>
        <w:rPr>
          <w:rFonts w:cs="David" w:hint="cs"/>
          <w:rtl/>
        </w:rPr>
      </w:pPr>
      <w:r>
        <w:rPr>
          <w:rFonts w:cs="David" w:hint="cs"/>
          <w:rtl/>
        </w:rPr>
        <w:tab/>
        <w:t xml:space="preserve">המספר הוא מספר החוברת שבה זה פורסם לקריאה ראשונה. את זה אי אפשר לשנות.  את השם אנחנו כן משנים. נניח </w:t>
      </w:r>
      <w:r>
        <w:rPr>
          <w:rFonts w:cs="David"/>
          <w:rtl/>
        </w:rPr>
        <w:t>–</w:t>
      </w:r>
      <w:r>
        <w:rPr>
          <w:rFonts w:cs="David" w:hint="cs"/>
          <w:rtl/>
        </w:rPr>
        <w:t xml:space="preserve"> אם מתוך חוק ההסדרים מפצלים תיקון לחוק העונשין, אז כשהוא יעלה לשניה ושלישית הוא לא ייקרא </w:t>
      </w:r>
      <w:r>
        <w:rPr>
          <w:rFonts w:cs="David"/>
          <w:rtl/>
        </w:rPr>
        <w:t>–</w:t>
      </w:r>
      <w:r>
        <w:rPr>
          <w:rFonts w:cs="David" w:hint="cs"/>
          <w:rtl/>
        </w:rPr>
        <w:t xml:space="preserve"> חוק ההסדרים, תיקון מספר, אלא </w:t>
      </w:r>
      <w:r>
        <w:rPr>
          <w:rFonts w:cs="David"/>
          <w:rtl/>
        </w:rPr>
        <w:t>–</w:t>
      </w:r>
      <w:r>
        <w:rPr>
          <w:rFonts w:cs="David" w:hint="cs"/>
          <w:rtl/>
        </w:rPr>
        <w:t xml:space="preserve"> חוק העונשין, תיקון מספר. אפילו שהוא עבר קריאה ראשונה בשם חוק ההסדרים. השם ישתנה. אבל מספר החוברת </w:t>
      </w:r>
      <w:r>
        <w:rPr>
          <w:rFonts w:cs="David"/>
          <w:rtl/>
        </w:rPr>
        <w:t>–</w:t>
      </w:r>
      <w:r>
        <w:rPr>
          <w:rFonts w:cs="David" w:hint="cs"/>
          <w:rtl/>
        </w:rPr>
        <w:t xml:space="preserve"> זה משקף איפה זה פורסם לקריאה ראשונה, אי אפשר לשנות את זה. </w:t>
      </w:r>
    </w:p>
    <w:p w14:paraId="5EC3DCBB" w14:textId="77777777" w:rsidR="000C2F9D" w:rsidRDefault="000C2F9D" w:rsidP="000C2F9D">
      <w:pPr>
        <w:keepNext/>
        <w:bidi/>
        <w:jc w:val="both"/>
        <w:rPr>
          <w:rFonts w:cs="David" w:hint="cs"/>
          <w:rtl/>
        </w:rPr>
      </w:pPr>
    </w:p>
    <w:p w14:paraId="1AF7D31E" w14:textId="77777777" w:rsidR="000C2F9D" w:rsidRPr="00D55CD5" w:rsidRDefault="000C2F9D" w:rsidP="000C2F9D">
      <w:pPr>
        <w:keepNext/>
        <w:bidi/>
        <w:jc w:val="both"/>
        <w:rPr>
          <w:rFonts w:cs="David" w:hint="cs"/>
          <w:u w:val="single"/>
          <w:rtl/>
        </w:rPr>
      </w:pPr>
      <w:r w:rsidRPr="00D55CD5">
        <w:rPr>
          <w:rFonts w:cs="David" w:hint="cs"/>
          <w:u w:val="single"/>
          <w:rtl/>
        </w:rPr>
        <w:t>סהר פינטו:</w:t>
      </w:r>
    </w:p>
    <w:p w14:paraId="306AEFEE" w14:textId="77777777" w:rsidR="000C2F9D" w:rsidRDefault="000C2F9D" w:rsidP="000C2F9D">
      <w:pPr>
        <w:keepNext/>
        <w:bidi/>
        <w:jc w:val="both"/>
        <w:rPr>
          <w:rFonts w:cs="David" w:hint="cs"/>
          <w:rtl/>
        </w:rPr>
      </w:pPr>
    </w:p>
    <w:p w14:paraId="1183429F" w14:textId="77777777" w:rsidR="000C2F9D" w:rsidRDefault="000C2F9D" w:rsidP="000C2F9D">
      <w:pPr>
        <w:keepNext/>
        <w:numPr>
          <w:ilvl w:val="0"/>
          <w:numId w:val="2"/>
        </w:numPr>
        <w:autoSpaceDE w:val="0"/>
        <w:autoSpaceDN w:val="0"/>
        <w:bidi/>
        <w:jc w:val="both"/>
        <w:rPr>
          <w:rFonts w:cs="David" w:hint="cs"/>
          <w:rtl/>
        </w:rPr>
      </w:pPr>
      <w:r>
        <w:rPr>
          <w:rFonts w:cs="David" w:hint="cs"/>
          <w:rtl/>
        </w:rPr>
        <w:t>- כמו שיש לפרטי. כמו שיהיה לחוקים שאושרו בראשונה, כמו שיש לחוקים בכנסת, כמו שיש לחוק שפוצל - -</w:t>
      </w:r>
    </w:p>
    <w:p w14:paraId="739F9A56" w14:textId="77777777" w:rsidR="000C2F9D" w:rsidRDefault="000C2F9D" w:rsidP="000C2F9D">
      <w:pPr>
        <w:keepNext/>
        <w:numPr>
          <w:ilvl w:val="0"/>
          <w:numId w:val="2"/>
        </w:numPr>
        <w:autoSpaceDE w:val="0"/>
        <w:autoSpaceDN w:val="0"/>
        <w:bidi/>
        <w:jc w:val="both"/>
        <w:rPr>
          <w:rFonts w:cs="David" w:hint="cs"/>
          <w:rtl/>
        </w:rPr>
      </w:pPr>
    </w:p>
    <w:p w14:paraId="4CF0C782" w14:textId="77777777" w:rsidR="000C2F9D" w:rsidRDefault="000C2F9D" w:rsidP="000C2F9D">
      <w:pPr>
        <w:keepNext/>
        <w:bidi/>
        <w:jc w:val="both"/>
        <w:rPr>
          <w:rFonts w:cs="David" w:hint="cs"/>
          <w:rtl/>
        </w:rPr>
      </w:pPr>
      <w:r>
        <w:rPr>
          <w:rFonts w:cs="David" w:hint="cs"/>
          <w:u w:val="single"/>
          <w:rtl/>
        </w:rPr>
        <w:t>ארבל אסטרחן:</w:t>
      </w:r>
    </w:p>
    <w:p w14:paraId="4C22A037" w14:textId="77777777" w:rsidR="000C2F9D" w:rsidRPr="00E97A5F" w:rsidRDefault="000C2F9D" w:rsidP="000C2F9D">
      <w:pPr>
        <w:keepNext/>
        <w:bidi/>
        <w:jc w:val="both"/>
        <w:rPr>
          <w:rFonts w:cs="David" w:hint="cs"/>
          <w:rtl/>
        </w:rPr>
      </w:pPr>
      <w:r>
        <w:rPr>
          <w:rFonts w:cs="David" w:hint="cs"/>
          <w:rtl/>
        </w:rPr>
        <w:tab/>
      </w:r>
    </w:p>
    <w:p w14:paraId="67693D96" w14:textId="77777777" w:rsidR="000C2F9D" w:rsidRDefault="000C2F9D" w:rsidP="000C2F9D">
      <w:pPr>
        <w:keepNext/>
        <w:bidi/>
        <w:jc w:val="both"/>
        <w:rPr>
          <w:rFonts w:cs="David" w:hint="cs"/>
          <w:rtl/>
        </w:rPr>
      </w:pPr>
      <w:r>
        <w:rPr>
          <w:rFonts w:cs="David" w:hint="cs"/>
          <w:rtl/>
        </w:rPr>
        <w:tab/>
        <w:t>אבל גם היום יכולים להיות כמה חוקים עם אותו מספר. השם שונה, אבל - - הבעיה היא שזה אותו שם כי בכחול זה נקרא באותו שם. נותנים לזה אחר כך שם רק כשזה עולה לשניה ושלישית  - -</w:t>
      </w:r>
    </w:p>
    <w:p w14:paraId="4B6C9B01" w14:textId="77777777" w:rsidR="000C2F9D" w:rsidRDefault="000C2F9D" w:rsidP="000C2F9D">
      <w:pPr>
        <w:keepNext/>
        <w:bidi/>
        <w:jc w:val="both"/>
        <w:rPr>
          <w:rFonts w:cs="David" w:hint="cs"/>
          <w:rtl/>
        </w:rPr>
      </w:pPr>
    </w:p>
    <w:p w14:paraId="20834457"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6E18250" w14:textId="77777777" w:rsidR="000C2F9D" w:rsidRDefault="000C2F9D" w:rsidP="000C2F9D">
      <w:pPr>
        <w:bidi/>
        <w:jc w:val="both"/>
        <w:rPr>
          <w:rFonts w:cs="David" w:hint="cs"/>
          <w:u w:val="single"/>
          <w:rtl/>
        </w:rPr>
      </w:pPr>
    </w:p>
    <w:p w14:paraId="7451268E" w14:textId="77777777" w:rsidR="000C2F9D" w:rsidRDefault="000C2F9D" w:rsidP="000C2F9D">
      <w:pPr>
        <w:keepNext/>
        <w:bidi/>
        <w:jc w:val="both"/>
        <w:rPr>
          <w:rFonts w:cs="David" w:hint="cs"/>
          <w:rtl/>
        </w:rPr>
      </w:pPr>
      <w:r>
        <w:rPr>
          <w:rFonts w:cs="David" w:hint="cs"/>
          <w:rtl/>
        </w:rPr>
        <w:tab/>
        <w:t xml:space="preserve">למה לא למספר את הכחול לא לפי מספרי חוברת אלא על פי מספר חוק? </w:t>
      </w:r>
    </w:p>
    <w:p w14:paraId="6840FA36" w14:textId="77777777" w:rsidR="000C2F9D" w:rsidRDefault="000C2F9D" w:rsidP="000C2F9D">
      <w:pPr>
        <w:keepNext/>
        <w:bidi/>
        <w:jc w:val="both"/>
        <w:rPr>
          <w:rFonts w:cs="David" w:hint="cs"/>
          <w:rtl/>
        </w:rPr>
      </w:pPr>
    </w:p>
    <w:p w14:paraId="1FCBE7B9" w14:textId="77777777" w:rsidR="000C2F9D" w:rsidRDefault="000C2F9D" w:rsidP="000C2F9D">
      <w:pPr>
        <w:keepNext/>
        <w:bidi/>
        <w:jc w:val="both"/>
        <w:rPr>
          <w:rFonts w:cs="David" w:hint="cs"/>
          <w:rtl/>
        </w:rPr>
      </w:pPr>
      <w:r>
        <w:rPr>
          <w:rFonts w:cs="David" w:hint="cs"/>
          <w:u w:val="single"/>
          <w:rtl/>
        </w:rPr>
        <w:t>ארבל אסטרחן:</w:t>
      </w:r>
    </w:p>
    <w:p w14:paraId="6C857294" w14:textId="77777777" w:rsidR="000C2F9D" w:rsidRPr="00E97A5F" w:rsidRDefault="000C2F9D" w:rsidP="000C2F9D">
      <w:pPr>
        <w:keepNext/>
        <w:bidi/>
        <w:jc w:val="both"/>
        <w:rPr>
          <w:rFonts w:cs="David" w:hint="cs"/>
          <w:rtl/>
        </w:rPr>
      </w:pPr>
      <w:r>
        <w:rPr>
          <w:rFonts w:cs="David" w:hint="cs"/>
          <w:rtl/>
        </w:rPr>
        <w:tab/>
      </w:r>
    </w:p>
    <w:p w14:paraId="568997D1" w14:textId="77777777" w:rsidR="000C2F9D" w:rsidRDefault="000C2F9D" w:rsidP="000C2F9D">
      <w:pPr>
        <w:keepNext/>
        <w:bidi/>
        <w:jc w:val="both"/>
        <w:rPr>
          <w:rFonts w:cs="David" w:hint="cs"/>
          <w:rtl/>
        </w:rPr>
      </w:pPr>
      <w:r>
        <w:rPr>
          <w:rFonts w:cs="David" w:hint="cs"/>
          <w:rtl/>
        </w:rPr>
        <w:tab/>
        <w:t xml:space="preserve">אבל בכחול היה חוק מסוים עם מספר אחד. עכשיו, חלשניה ושלישית הוא יקבל שמות נפרדים. זה ייקרא-  חוק העונשין, וזה </w:t>
      </w:r>
      <w:r>
        <w:rPr>
          <w:rFonts w:cs="David"/>
          <w:rtl/>
        </w:rPr>
        <w:t>–</w:t>
      </w:r>
      <w:r>
        <w:rPr>
          <w:rFonts w:cs="David" w:hint="cs"/>
          <w:rtl/>
        </w:rPr>
        <w:t xml:space="preserve"> חוק סדר הדין הפלילי, אבל הם שניהם פורסמו באותה חוברת. היסטורית הם היו פעם אחד. </w:t>
      </w:r>
    </w:p>
    <w:p w14:paraId="77921719" w14:textId="77777777" w:rsidR="000C2F9D" w:rsidRDefault="000C2F9D" w:rsidP="000C2F9D">
      <w:pPr>
        <w:keepNext/>
        <w:bidi/>
        <w:jc w:val="both"/>
        <w:rPr>
          <w:rFonts w:cs="David" w:hint="cs"/>
          <w:rtl/>
        </w:rPr>
      </w:pPr>
    </w:p>
    <w:p w14:paraId="3A8D02AF" w14:textId="77777777" w:rsidR="000C2F9D" w:rsidRPr="00D55CD5" w:rsidRDefault="000C2F9D" w:rsidP="000C2F9D">
      <w:pPr>
        <w:keepNext/>
        <w:bidi/>
        <w:jc w:val="both"/>
        <w:rPr>
          <w:rFonts w:cs="David" w:hint="cs"/>
          <w:u w:val="single"/>
          <w:rtl/>
        </w:rPr>
      </w:pPr>
      <w:r w:rsidRPr="00D55CD5">
        <w:rPr>
          <w:rFonts w:cs="David" w:hint="cs"/>
          <w:u w:val="single"/>
          <w:rtl/>
        </w:rPr>
        <w:t>קריאות:</w:t>
      </w:r>
    </w:p>
    <w:p w14:paraId="4EACBCEE" w14:textId="77777777" w:rsidR="000C2F9D" w:rsidRDefault="000C2F9D" w:rsidP="000C2F9D">
      <w:pPr>
        <w:keepNext/>
        <w:bidi/>
        <w:jc w:val="both"/>
        <w:rPr>
          <w:rFonts w:cs="David" w:hint="cs"/>
          <w:rtl/>
        </w:rPr>
      </w:pPr>
    </w:p>
    <w:p w14:paraId="53D8C9A1" w14:textId="77777777" w:rsidR="000C2F9D" w:rsidRDefault="000C2F9D" w:rsidP="000C2F9D">
      <w:pPr>
        <w:keepNext/>
        <w:bidi/>
        <w:jc w:val="both"/>
        <w:rPr>
          <w:rFonts w:cs="David" w:hint="cs"/>
          <w:rtl/>
        </w:rPr>
      </w:pPr>
      <w:r>
        <w:rPr>
          <w:rFonts w:cs="David" w:hint="cs"/>
          <w:rtl/>
        </w:rPr>
        <w:tab/>
        <w:t>- - -</w:t>
      </w:r>
    </w:p>
    <w:p w14:paraId="3EBC1728" w14:textId="77777777" w:rsidR="000C2F9D" w:rsidRDefault="000C2F9D" w:rsidP="000C2F9D">
      <w:pPr>
        <w:keepNext/>
        <w:bidi/>
        <w:jc w:val="both"/>
        <w:rPr>
          <w:rFonts w:cs="David" w:hint="cs"/>
          <w:rtl/>
        </w:rPr>
      </w:pPr>
    </w:p>
    <w:p w14:paraId="50D12210" w14:textId="77777777" w:rsidR="000C2F9D" w:rsidRPr="00D55CD5" w:rsidRDefault="000C2F9D" w:rsidP="000C2F9D">
      <w:pPr>
        <w:keepNext/>
        <w:bidi/>
        <w:jc w:val="both"/>
        <w:rPr>
          <w:rFonts w:cs="David" w:hint="cs"/>
          <w:u w:val="single"/>
          <w:rtl/>
        </w:rPr>
      </w:pPr>
      <w:r w:rsidRPr="00D55CD5">
        <w:rPr>
          <w:rFonts w:cs="David" w:hint="cs"/>
          <w:u w:val="single"/>
          <w:rtl/>
        </w:rPr>
        <w:t>סהר פינטו:</w:t>
      </w:r>
    </w:p>
    <w:p w14:paraId="02149310" w14:textId="77777777" w:rsidR="000C2F9D" w:rsidRDefault="000C2F9D" w:rsidP="000C2F9D">
      <w:pPr>
        <w:keepNext/>
        <w:bidi/>
        <w:jc w:val="both"/>
        <w:rPr>
          <w:rFonts w:cs="David" w:hint="cs"/>
          <w:rtl/>
        </w:rPr>
      </w:pPr>
    </w:p>
    <w:p w14:paraId="6A5A78B8" w14:textId="77777777" w:rsidR="000C2F9D" w:rsidRDefault="000C2F9D" w:rsidP="000C2F9D">
      <w:pPr>
        <w:keepNext/>
        <w:bidi/>
        <w:jc w:val="both"/>
        <w:rPr>
          <w:rFonts w:cs="David" w:hint="cs"/>
          <w:rtl/>
        </w:rPr>
      </w:pPr>
      <w:r>
        <w:rPr>
          <w:rFonts w:cs="David" w:hint="cs"/>
          <w:rtl/>
        </w:rPr>
        <w:tab/>
        <w:t>היום זה קיים היום מ/541 שזה חוק ההסדרים, יש לך 20 חוקים שהם כאלה, כי כל מה שפיצלו נשאר מ/541</w:t>
      </w:r>
    </w:p>
    <w:p w14:paraId="2BD6159F" w14:textId="77777777" w:rsidR="000C2F9D" w:rsidRDefault="000C2F9D" w:rsidP="000C2F9D">
      <w:pPr>
        <w:keepNext/>
        <w:bidi/>
        <w:jc w:val="both"/>
        <w:rPr>
          <w:rFonts w:cs="David" w:hint="cs"/>
          <w:rtl/>
        </w:rPr>
      </w:pPr>
    </w:p>
    <w:p w14:paraId="4F083905" w14:textId="77777777" w:rsidR="000C2F9D" w:rsidRDefault="000C2F9D" w:rsidP="000C2F9D">
      <w:pPr>
        <w:keepNext/>
        <w:bidi/>
        <w:jc w:val="both"/>
        <w:rPr>
          <w:rFonts w:cs="David" w:hint="cs"/>
          <w:rtl/>
        </w:rPr>
      </w:pPr>
    </w:p>
    <w:p w14:paraId="098060DE" w14:textId="77777777" w:rsidR="000C2F9D" w:rsidRDefault="000C2F9D" w:rsidP="000C2F9D">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D10D548" w14:textId="77777777" w:rsidR="000C2F9D" w:rsidRDefault="000C2F9D" w:rsidP="000C2F9D">
      <w:pPr>
        <w:bidi/>
        <w:jc w:val="both"/>
        <w:rPr>
          <w:rFonts w:cs="David" w:hint="cs"/>
          <w:u w:val="single"/>
          <w:rtl/>
        </w:rPr>
      </w:pPr>
    </w:p>
    <w:p w14:paraId="29D2DA37" w14:textId="77777777" w:rsidR="000C2F9D" w:rsidRDefault="000C2F9D" w:rsidP="000C2F9D">
      <w:pPr>
        <w:keepNext/>
        <w:bidi/>
        <w:jc w:val="both"/>
        <w:rPr>
          <w:rFonts w:cs="David" w:hint="cs"/>
          <w:rtl/>
        </w:rPr>
      </w:pPr>
      <w:r>
        <w:rPr>
          <w:rFonts w:cs="David" w:hint="cs"/>
          <w:rtl/>
        </w:rPr>
        <w:tab/>
        <w:t xml:space="preserve">בישיבה הבאה נשלים  את הזנב הקטן ונתחיל את המעבר המכריע והסופי. </w:t>
      </w:r>
    </w:p>
    <w:p w14:paraId="190A2628" w14:textId="77777777" w:rsidR="000C2F9D" w:rsidRDefault="000C2F9D" w:rsidP="000C2F9D">
      <w:pPr>
        <w:keepNext/>
        <w:bidi/>
        <w:jc w:val="both"/>
        <w:rPr>
          <w:rFonts w:cs="David" w:hint="cs"/>
          <w:rtl/>
        </w:rPr>
      </w:pPr>
    </w:p>
    <w:p w14:paraId="35668C85" w14:textId="77777777" w:rsidR="000C2F9D" w:rsidRDefault="000C2F9D" w:rsidP="000C2F9D">
      <w:pPr>
        <w:keepNext/>
        <w:bidi/>
        <w:jc w:val="both"/>
        <w:rPr>
          <w:rFonts w:cs="David" w:hint="cs"/>
          <w:rtl/>
        </w:rPr>
      </w:pPr>
      <w:r>
        <w:rPr>
          <w:rFonts w:cs="David" w:hint="cs"/>
          <w:rtl/>
        </w:rPr>
        <w:t xml:space="preserve">אני מודה לכם, הישיבה נעולה. </w:t>
      </w:r>
    </w:p>
    <w:p w14:paraId="3A29A8CD" w14:textId="77777777" w:rsidR="000C2F9D" w:rsidRDefault="000C2F9D" w:rsidP="000C2F9D">
      <w:pPr>
        <w:keepNext/>
        <w:bidi/>
        <w:jc w:val="both"/>
        <w:rPr>
          <w:rFonts w:cs="David" w:hint="cs"/>
          <w:rtl/>
        </w:rPr>
      </w:pPr>
    </w:p>
    <w:p w14:paraId="6B3D9C2F" w14:textId="77777777" w:rsidR="000C2F9D" w:rsidRDefault="000C2F9D" w:rsidP="000C2F9D">
      <w:pPr>
        <w:keepNext/>
        <w:bidi/>
        <w:jc w:val="both"/>
        <w:rPr>
          <w:rFonts w:cs="David" w:hint="cs"/>
          <w:rtl/>
        </w:rPr>
      </w:pPr>
    </w:p>
    <w:p w14:paraId="359D9D81" w14:textId="77777777" w:rsidR="000C2F9D" w:rsidRDefault="000C2F9D" w:rsidP="000C2F9D">
      <w:pPr>
        <w:keepNext/>
        <w:bidi/>
        <w:jc w:val="both"/>
        <w:rPr>
          <w:rFonts w:cs="David" w:hint="cs"/>
          <w:rtl/>
        </w:rPr>
      </w:pPr>
    </w:p>
    <w:p w14:paraId="7AB01D06" w14:textId="77777777" w:rsidR="000C2F9D" w:rsidRDefault="000C2F9D" w:rsidP="000C2F9D">
      <w:pPr>
        <w:keepNext/>
        <w:bidi/>
        <w:jc w:val="both"/>
        <w:rPr>
          <w:rFonts w:cs="David" w:hint="cs"/>
          <w:rtl/>
        </w:rPr>
      </w:pPr>
    </w:p>
    <w:p w14:paraId="5156741A" w14:textId="77777777" w:rsidR="000C2F9D" w:rsidRDefault="000C2F9D" w:rsidP="000C2F9D">
      <w:pPr>
        <w:keepNext/>
        <w:bidi/>
        <w:jc w:val="both"/>
        <w:rPr>
          <w:rFonts w:cs="David" w:hint="cs"/>
          <w:rtl/>
        </w:rPr>
      </w:pPr>
    </w:p>
    <w:p w14:paraId="7CB0EC46" w14:textId="77777777" w:rsidR="000C2F9D" w:rsidRDefault="000C2F9D" w:rsidP="000C2F9D">
      <w:pPr>
        <w:keepNext/>
        <w:bidi/>
        <w:jc w:val="both"/>
        <w:rPr>
          <w:rFonts w:cs="David" w:hint="cs"/>
          <w:rtl/>
        </w:rPr>
      </w:pPr>
    </w:p>
    <w:p w14:paraId="2A6529AD" w14:textId="77777777" w:rsidR="000C2F9D" w:rsidRPr="000C2F9D" w:rsidRDefault="000C2F9D" w:rsidP="000C2F9D">
      <w:pPr>
        <w:keepNext/>
        <w:bidi/>
        <w:jc w:val="both"/>
        <w:rPr>
          <w:rFonts w:cs="David" w:hint="cs"/>
          <w:b/>
          <w:bCs/>
          <w:u w:val="single"/>
          <w:rtl/>
        </w:rPr>
      </w:pPr>
      <w:r w:rsidRPr="000C2F9D">
        <w:rPr>
          <w:rFonts w:cs="David" w:hint="cs"/>
          <w:b/>
          <w:bCs/>
          <w:u w:val="single"/>
          <w:rtl/>
        </w:rPr>
        <w:t>הישיבה ננעלה בשעה 15:20</w:t>
      </w:r>
    </w:p>
    <w:p w14:paraId="05FC8939" w14:textId="77777777" w:rsidR="00552A80" w:rsidRPr="000C2F9D" w:rsidRDefault="00552A80" w:rsidP="000C2F9D">
      <w:pPr>
        <w:bidi/>
      </w:pPr>
    </w:p>
    <w:sectPr w:rsidR="00552A80" w:rsidRPr="000C2F9D" w:rsidSect="000C2F9D">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EDFB" w14:textId="77777777" w:rsidR="000C2F9D" w:rsidRDefault="000C2F9D">
      <w:r>
        <w:separator/>
      </w:r>
    </w:p>
  </w:endnote>
  <w:endnote w:type="continuationSeparator" w:id="0">
    <w:p w14:paraId="787ADA36" w14:textId="77777777" w:rsidR="000C2F9D" w:rsidRDefault="000C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0C19" w14:textId="77777777" w:rsidR="000C2F9D" w:rsidRDefault="000C2F9D">
      <w:r>
        <w:separator/>
      </w:r>
    </w:p>
  </w:footnote>
  <w:footnote w:type="continuationSeparator" w:id="0">
    <w:p w14:paraId="2F2DF8C4" w14:textId="77777777" w:rsidR="000C2F9D" w:rsidRDefault="000C2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F01" w14:textId="77777777" w:rsidR="000C2F9D" w:rsidRDefault="000C2F9D" w:rsidP="000C2F9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87CB711" w14:textId="77777777" w:rsidR="000C2F9D" w:rsidRDefault="000C2F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B32C" w14:textId="77777777" w:rsidR="000C2F9D" w:rsidRDefault="000C2F9D" w:rsidP="000C2F9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4506C5">
      <w:rPr>
        <w:rStyle w:val="PageNumber"/>
        <w:rFonts w:cs="David"/>
        <w:noProof/>
        <w:szCs w:val="24"/>
        <w:rtl/>
      </w:rPr>
      <w:t>34</w:t>
    </w:r>
    <w:r>
      <w:rPr>
        <w:rStyle w:val="PageNumber"/>
        <w:rFonts w:cs="David"/>
        <w:szCs w:val="24"/>
      </w:rPr>
      <w:fldChar w:fldCharType="end"/>
    </w:r>
  </w:p>
  <w:p w14:paraId="5F68A40E" w14:textId="77777777" w:rsidR="000C2F9D" w:rsidRDefault="000C2F9D" w:rsidP="000C2F9D">
    <w:pPr>
      <w:pStyle w:val="Header"/>
      <w:ind w:right="360"/>
      <w:rPr>
        <w:rFonts w:cs="David" w:hint="cs"/>
        <w:sz w:val="24"/>
        <w:szCs w:val="24"/>
        <w:rtl/>
      </w:rPr>
    </w:pPr>
    <w:r>
      <w:rPr>
        <w:rFonts w:cs="David" w:hint="cs"/>
        <w:sz w:val="24"/>
        <w:szCs w:val="24"/>
        <w:rtl/>
      </w:rPr>
      <w:t>ועדת הכנסת</w:t>
    </w:r>
  </w:p>
  <w:p w14:paraId="4C6A9DB4" w14:textId="77777777" w:rsidR="000C2F9D" w:rsidRDefault="000C2F9D" w:rsidP="000C2F9D">
    <w:pPr>
      <w:pStyle w:val="Header"/>
      <w:ind w:right="360"/>
      <w:rPr>
        <w:rFonts w:cs="David" w:hint="cs"/>
        <w:sz w:val="24"/>
        <w:szCs w:val="24"/>
        <w:rtl/>
      </w:rPr>
    </w:pPr>
    <w:r>
      <w:rPr>
        <w:rFonts w:cs="David" w:hint="cs"/>
        <w:sz w:val="24"/>
        <w:szCs w:val="24"/>
        <w:rtl/>
      </w:rPr>
      <w:t>17.05.11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4737"/>
    <w:multiLevelType w:val="hybridMultilevel"/>
    <w:tmpl w:val="D724146C"/>
    <w:lvl w:ilvl="0" w:tplc="19FC566C">
      <w:start w:val="11"/>
      <w:numFmt w:val="bullet"/>
      <w:lvlText w:val=""/>
      <w:lvlJc w:val="left"/>
      <w:pPr>
        <w:tabs>
          <w:tab w:val="num" w:pos="1080"/>
        </w:tabs>
        <w:ind w:left="1080" w:hanging="360"/>
      </w:pPr>
      <w:rPr>
        <w:rFonts w:ascii="Wingdings" w:eastAsia="Times New Roman" w:hAnsi="Wingdings"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717C70FF"/>
    <w:multiLevelType w:val="hybridMultilevel"/>
    <w:tmpl w:val="C3088D6C"/>
    <w:lvl w:ilvl="0" w:tplc="D08E6ABA">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85358599">
    <w:abstractNumId w:val="1"/>
  </w:num>
  <w:num w:numId="2" w16cid:durableId="190152629">
    <w:abstractNumId w:val="2"/>
  </w:num>
  <w:num w:numId="3" w16cid:durableId="20351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1447פרוטוקול_ישיבת_ועדה.doc"/>
    <w:docVar w:name="StartMode" w:val="3"/>
  </w:docVars>
  <w:rsids>
    <w:rsidRoot w:val="00CB5737"/>
    <w:rsid w:val="000C2F9D"/>
    <w:rsid w:val="001B3343"/>
    <w:rsid w:val="004506C5"/>
    <w:rsid w:val="00552A80"/>
    <w:rsid w:val="00965806"/>
    <w:rsid w:val="00CB5737"/>
    <w:rsid w:val="00DE43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915C"/>
  <w15:chartTrackingRefBased/>
  <w15:docId w15:val="{103C17DC-7AF7-435B-8C32-5E9934EB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C2F9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C2F9D"/>
    <w:rPr>
      <w:rFonts w:cs="Miriam"/>
      <w:lang w:bidi="he-IL"/>
    </w:rPr>
  </w:style>
  <w:style w:type="paragraph" w:styleId="Footer">
    <w:name w:val="footer"/>
    <w:basedOn w:val="Normal"/>
    <w:rsid w:val="000C2F9D"/>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90E726-D772-474E-992A-9C3E515E4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C6CF539-F1E2-4918-B9BD-0F35351C99A0}">
  <ds:schemaRefs>
    <ds:schemaRef ds:uri="http://schemas.microsoft.com/sharepoint/v3/contenttype/forms"/>
  </ds:schemaRefs>
</ds:datastoreItem>
</file>

<file path=customXml/itemProps3.xml><?xml version="1.0" encoding="utf-8"?>
<ds:datastoreItem xmlns:ds="http://schemas.openxmlformats.org/officeDocument/2006/customXml" ds:itemID="{6BE4931D-D2C5-4211-82CA-2C5B6DCEFD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6505</Words>
  <Characters>37080</Characters>
  <Application>Microsoft Office Word</Application>
  <DocSecurity>0</DocSecurity>
  <Lines>309</Lines>
  <Paragraphs>86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