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4BFFC" w14:textId="77777777" w:rsidR="00A23608" w:rsidRPr="00A23608" w:rsidRDefault="00A23608" w:rsidP="00A23608">
      <w:pPr>
        <w:pStyle w:val="Heading5"/>
        <w:rPr>
          <w:b/>
          <w:bCs/>
          <w:sz w:val="24"/>
          <w:rtl/>
        </w:rPr>
      </w:pPr>
      <w:r w:rsidRPr="00A23608">
        <w:rPr>
          <w:b/>
          <w:bCs/>
          <w:sz w:val="24"/>
          <w:rtl/>
        </w:rPr>
        <w:t xml:space="preserve">הכנסת </w:t>
      </w:r>
      <w:r w:rsidRPr="00A23608">
        <w:rPr>
          <w:rFonts w:hint="cs"/>
          <w:b/>
          <w:bCs/>
          <w:sz w:val="24"/>
          <w:rtl/>
        </w:rPr>
        <w:t>השבע-עשרה</w:t>
      </w:r>
      <w:r w:rsidRPr="00A23608">
        <w:rPr>
          <w:b/>
          <w:bCs/>
          <w:sz w:val="24"/>
          <w:rtl/>
        </w:rPr>
        <w:tab/>
      </w:r>
      <w:r w:rsidRPr="00A23608">
        <w:rPr>
          <w:b/>
          <w:bCs/>
          <w:sz w:val="24"/>
          <w:rtl/>
        </w:rPr>
        <w:tab/>
      </w:r>
      <w:r w:rsidRPr="00A23608">
        <w:rPr>
          <w:b/>
          <w:bCs/>
          <w:sz w:val="24"/>
          <w:rtl/>
        </w:rPr>
        <w:tab/>
      </w:r>
      <w:r w:rsidRPr="00A23608">
        <w:rPr>
          <w:b/>
          <w:bCs/>
          <w:sz w:val="24"/>
          <w:rtl/>
        </w:rPr>
        <w:tab/>
      </w:r>
      <w:r w:rsidRPr="00A23608">
        <w:rPr>
          <w:b/>
          <w:bCs/>
          <w:sz w:val="24"/>
          <w:rtl/>
        </w:rPr>
        <w:tab/>
      </w:r>
      <w:r w:rsidRPr="00A23608">
        <w:rPr>
          <w:b/>
          <w:bCs/>
          <w:sz w:val="24"/>
          <w:rtl/>
        </w:rPr>
        <w:tab/>
        <w:t>נוסח לא מתוקן</w:t>
      </w:r>
    </w:p>
    <w:p w14:paraId="7F25F1B2" w14:textId="77777777" w:rsidR="00A23608" w:rsidRPr="00A23608" w:rsidRDefault="00A23608" w:rsidP="00A23608">
      <w:pPr>
        <w:bidi/>
        <w:jc w:val="both"/>
        <w:rPr>
          <w:rFonts w:cs="David" w:hint="cs"/>
          <w:b/>
          <w:bCs/>
          <w:rtl/>
        </w:rPr>
      </w:pPr>
      <w:r w:rsidRPr="00A23608">
        <w:rPr>
          <w:rFonts w:cs="David"/>
          <w:b/>
          <w:bCs/>
          <w:rtl/>
        </w:rPr>
        <w:t xml:space="preserve">מושב </w:t>
      </w:r>
      <w:r w:rsidRPr="00A23608">
        <w:rPr>
          <w:rFonts w:cs="David" w:hint="cs"/>
          <w:b/>
          <w:bCs/>
          <w:rtl/>
        </w:rPr>
        <w:t>שלישי</w:t>
      </w:r>
    </w:p>
    <w:p w14:paraId="6DB640FB" w14:textId="77777777" w:rsidR="00A23608" w:rsidRDefault="00A23608" w:rsidP="00A23608">
      <w:pPr>
        <w:bidi/>
        <w:jc w:val="both"/>
        <w:rPr>
          <w:rFonts w:cs="David" w:hint="cs"/>
          <w:b/>
          <w:bCs/>
          <w:rtl/>
        </w:rPr>
      </w:pPr>
    </w:p>
    <w:p w14:paraId="03E7DF30" w14:textId="77777777" w:rsidR="00A23608" w:rsidRDefault="00A23608" w:rsidP="00A23608">
      <w:pPr>
        <w:bidi/>
        <w:jc w:val="both"/>
        <w:rPr>
          <w:rFonts w:cs="David" w:hint="cs"/>
          <w:b/>
          <w:bCs/>
          <w:rtl/>
        </w:rPr>
      </w:pPr>
    </w:p>
    <w:p w14:paraId="7169ED9B" w14:textId="77777777" w:rsidR="00A23608" w:rsidRPr="00A23608" w:rsidRDefault="00A23608" w:rsidP="00A23608">
      <w:pPr>
        <w:bidi/>
        <w:jc w:val="both"/>
        <w:rPr>
          <w:rFonts w:cs="David" w:hint="cs"/>
          <w:b/>
          <w:bCs/>
          <w:rtl/>
        </w:rPr>
      </w:pPr>
    </w:p>
    <w:p w14:paraId="07CD43DB" w14:textId="77777777" w:rsidR="00A23608" w:rsidRPr="00A23608" w:rsidRDefault="00A23608" w:rsidP="00A23608">
      <w:pPr>
        <w:bidi/>
        <w:jc w:val="center"/>
        <w:rPr>
          <w:rFonts w:cs="David" w:hint="cs"/>
          <w:b/>
          <w:bCs/>
          <w:rtl/>
        </w:rPr>
      </w:pPr>
      <w:r w:rsidRPr="00A23608">
        <w:rPr>
          <w:rFonts w:cs="David"/>
          <w:b/>
          <w:bCs/>
          <w:rtl/>
        </w:rPr>
        <w:t>פרוטוקול מס'</w:t>
      </w:r>
      <w:r w:rsidRPr="00A23608">
        <w:rPr>
          <w:rFonts w:cs="David" w:hint="cs"/>
          <w:b/>
          <w:bCs/>
          <w:rtl/>
        </w:rPr>
        <w:t xml:space="preserve"> 173</w:t>
      </w:r>
    </w:p>
    <w:p w14:paraId="68B0D570" w14:textId="77777777" w:rsidR="00A23608" w:rsidRPr="00A23608" w:rsidRDefault="00A23608" w:rsidP="00A23608">
      <w:pPr>
        <w:bidi/>
        <w:jc w:val="center"/>
        <w:rPr>
          <w:rFonts w:cs="David" w:hint="cs"/>
          <w:b/>
          <w:bCs/>
          <w:rtl/>
        </w:rPr>
      </w:pPr>
      <w:r w:rsidRPr="00A23608">
        <w:rPr>
          <w:rFonts w:cs="David" w:hint="cs"/>
          <w:b/>
          <w:bCs/>
          <w:rtl/>
        </w:rPr>
        <w:t>מישיבת ועדת הכנסת וועדת האתיקה</w:t>
      </w:r>
    </w:p>
    <w:p w14:paraId="62F92252" w14:textId="77777777" w:rsidR="00A23608" w:rsidRPr="00A23608" w:rsidRDefault="00A23608" w:rsidP="00A23608">
      <w:pPr>
        <w:bidi/>
        <w:jc w:val="center"/>
        <w:rPr>
          <w:rFonts w:cs="David" w:hint="cs"/>
          <w:b/>
          <w:bCs/>
          <w:u w:val="single"/>
          <w:rtl/>
        </w:rPr>
      </w:pPr>
      <w:r w:rsidRPr="00A23608">
        <w:rPr>
          <w:rFonts w:cs="David" w:hint="cs"/>
          <w:b/>
          <w:bCs/>
          <w:u w:val="single"/>
          <w:rtl/>
        </w:rPr>
        <w:t xml:space="preserve">יום שלישי, י"ז בכסלו </w:t>
      </w:r>
      <w:proofErr w:type="spellStart"/>
      <w:r w:rsidRPr="00A23608">
        <w:rPr>
          <w:rFonts w:cs="David" w:hint="cs"/>
          <w:b/>
          <w:bCs/>
          <w:u w:val="single"/>
          <w:rtl/>
        </w:rPr>
        <w:t>התשס"ח</w:t>
      </w:r>
      <w:proofErr w:type="spellEnd"/>
      <w:r w:rsidRPr="00A23608">
        <w:rPr>
          <w:rFonts w:cs="David" w:hint="cs"/>
          <w:b/>
          <w:bCs/>
          <w:u w:val="single"/>
          <w:rtl/>
        </w:rPr>
        <w:t xml:space="preserve">, (27 </w:t>
      </w:r>
      <w:proofErr w:type="spellStart"/>
      <w:r w:rsidRPr="00A23608">
        <w:rPr>
          <w:rFonts w:cs="David" w:hint="cs"/>
          <w:b/>
          <w:bCs/>
          <w:u w:val="single"/>
          <w:rtl/>
        </w:rPr>
        <w:t>בנומבמר</w:t>
      </w:r>
      <w:proofErr w:type="spellEnd"/>
      <w:r w:rsidRPr="00A23608">
        <w:rPr>
          <w:rFonts w:cs="David" w:hint="cs"/>
          <w:b/>
          <w:bCs/>
          <w:u w:val="single"/>
          <w:rtl/>
        </w:rPr>
        <w:t xml:space="preserve"> 2007), שעה 14:00</w:t>
      </w:r>
    </w:p>
    <w:p w14:paraId="0AA68E91" w14:textId="77777777" w:rsidR="00A23608" w:rsidRPr="00A23608" w:rsidRDefault="00A23608" w:rsidP="00A23608">
      <w:pPr>
        <w:bidi/>
        <w:jc w:val="both"/>
        <w:rPr>
          <w:rFonts w:cs="David"/>
          <w:b/>
          <w:bCs/>
          <w:rtl/>
        </w:rPr>
      </w:pPr>
    </w:p>
    <w:p w14:paraId="32B7FDEF" w14:textId="77777777" w:rsidR="00A23608" w:rsidRPr="00A23608" w:rsidRDefault="00A23608" w:rsidP="00A23608">
      <w:pPr>
        <w:bidi/>
        <w:jc w:val="both"/>
        <w:rPr>
          <w:rFonts w:cs="David"/>
          <w:b/>
          <w:bCs/>
          <w:rtl/>
        </w:rPr>
      </w:pPr>
    </w:p>
    <w:p w14:paraId="57958893" w14:textId="77777777" w:rsidR="00A23608" w:rsidRPr="00A23608" w:rsidRDefault="00A23608" w:rsidP="00A23608">
      <w:pPr>
        <w:tabs>
          <w:tab w:val="left" w:pos="3541"/>
        </w:tabs>
        <w:bidi/>
        <w:jc w:val="both"/>
        <w:rPr>
          <w:rFonts w:cs="David" w:hint="cs"/>
          <w:b/>
          <w:bCs/>
          <w:u w:val="single"/>
          <w:rtl/>
        </w:rPr>
      </w:pPr>
    </w:p>
    <w:p w14:paraId="1EA54592" w14:textId="77777777" w:rsidR="00A23608" w:rsidRPr="00A23608" w:rsidRDefault="00A23608" w:rsidP="00A23608">
      <w:pPr>
        <w:tabs>
          <w:tab w:val="left" w:pos="1221"/>
        </w:tabs>
        <w:bidi/>
        <w:jc w:val="both"/>
        <w:rPr>
          <w:rFonts w:cs="David" w:hint="cs"/>
          <w:rtl/>
        </w:rPr>
      </w:pPr>
      <w:r w:rsidRPr="00A23608">
        <w:rPr>
          <w:rFonts w:cs="David"/>
          <w:b/>
          <w:bCs/>
          <w:u w:val="single"/>
          <w:rtl/>
        </w:rPr>
        <w:t>סדר היום</w:t>
      </w:r>
      <w:r w:rsidRPr="00A23608">
        <w:rPr>
          <w:rFonts w:cs="David"/>
          <w:rtl/>
        </w:rPr>
        <w:t>:</w:t>
      </w:r>
      <w:r w:rsidRPr="00A23608">
        <w:rPr>
          <w:rFonts w:cs="David" w:hint="cs"/>
          <w:b/>
          <w:bCs/>
          <w:rtl/>
        </w:rPr>
        <w:t xml:space="preserve"> </w:t>
      </w:r>
      <w:r w:rsidRPr="00A23608">
        <w:rPr>
          <w:rFonts w:cs="David" w:hint="cs"/>
          <w:rtl/>
        </w:rPr>
        <w:t xml:space="preserve">דוח הוועדה הציבורית בראשות פרופ' יצחק זמיר להכנת כללי האתיקה לחברי </w:t>
      </w:r>
    </w:p>
    <w:p w14:paraId="456AC788" w14:textId="77777777" w:rsidR="00A23608" w:rsidRPr="00A23608" w:rsidRDefault="00A23608" w:rsidP="00A23608">
      <w:pPr>
        <w:tabs>
          <w:tab w:val="left" w:pos="1221"/>
        </w:tabs>
        <w:bidi/>
        <w:jc w:val="both"/>
        <w:rPr>
          <w:rFonts w:cs="David" w:hint="cs"/>
          <w:rtl/>
        </w:rPr>
      </w:pPr>
      <w:r w:rsidRPr="00A23608">
        <w:rPr>
          <w:rFonts w:cs="David" w:hint="cs"/>
          <w:rtl/>
        </w:rPr>
        <w:t xml:space="preserve">                   הכנסת. פרק ז' </w:t>
      </w:r>
      <w:r w:rsidRPr="00A23608">
        <w:rPr>
          <w:rFonts w:cs="David"/>
          <w:rtl/>
        </w:rPr>
        <w:t>–</w:t>
      </w:r>
      <w:r w:rsidRPr="00A23608">
        <w:rPr>
          <w:rFonts w:cs="David" w:hint="cs"/>
          <w:rtl/>
        </w:rPr>
        <w:t xml:space="preserve"> עיסוק נוסף </w:t>
      </w:r>
      <w:r w:rsidRPr="00A23608">
        <w:rPr>
          <w:rFonts w:cs="David"/>
          <w:rtl/>
        </w:rPr>
        <w:t>–</w:t>
      </w:r>
      <w:r w:rsidRPr="00A23608">
        <w:rPr>
          <w:rFonts w:cs="David" w:hint="cs"/>
          <w:rtl/>
        </w:rPr>
        <w:t xml:space="preserve"> החל מסעיף 36</w:t>
      </w:r>
    </w:p>
    <w:p w14:paraId="2C758FEA" w14:textId="77777777" w:rsidR="00A23608" w:rsidRPr="00A23608" w:rsidRDefault="00A23608" w:rsidP="00A23608">
      <w:pPr>
        <w:bidi/>
        <w:jc w:val="both"/>
        <w:rPr>
          <w:rFonts w:cs="David" w:hint="cs"/>
          <w:b/>
          <w:bCs/>
          <w:rtl/>
        </w:rPr>
      </w:pPr>
    </w:p>
    <w:p w14:paraId="351EBFE0" w14:textId="77777777" w:rsidR="00A23608" w:rsidRPr="00A23608" w:rsidRDefault="00A23608" w:rsidP="00A23608">
      <w:pPr>
        <w:bidi/>
        <w:jc w:val="both"/>
        <w:rPr>
          <w:rFonts w:cs="David" w:hint="cs"/>
          <w:rtl/>
        </w:rPr>
      </w:pPr>
    </w:p>
    <w:p w14:paraId="77B3D33B" w14:textId="77777777" w:rsidR="00A23608" w:rsidRPr="00A23608" w:rsidRDefault="00A23608" w:rsidP="00A23608">
      <w:pPr>
        <w:bidi/>
        <w:jc w:val="both"/>
        <w:rPr>
          <w:rFonts w:cs="David"/>
          <w:rtl/>
        </w:rPr>
      </w:pPr>
    </w:p>
    <w:p w14:paraId="48BB7CFD" w14:textId="77777777" w:rsidR="00A23608" w:rsidRPr="00A23608" w:rsidRDefault="00A23608" w:rsidP="00A23608">
      <w:pPr>
        <w:bidi/>
        <w:jc w:val="both"/>
        <w:rPr>
          <w:rFonts w:cs="David"/>
          <w:b/>
          <w:bCs/>
          <w:u w:val="single"/>
          <w:rtl/>
        </w:rPr>
      </w:pPr>
      <w:r w:rsidRPr="00A23608">
        <w:rPr>
          <w:rFonts w:cs="David"/>
          <w:b/>
          <w:bCs/>
          <w:u w:val="single"/>
          <w:rtl/>
        </w:rPr>
        <w:t>נכחו</w:t>
      </w:r>
      <w:r w:rsidRPr="00A23608">
        <w:rPr>
          <w:rFonts w:cs="David"/>
          <w:rtl/>
        </w:rPr>
        <w:t>:</w:t>
      </w:r>
    </w:p>
    <w:p w14:paraId="5BB6C7CE" w14:textId="77777777" w:rsidR="00A23608" w:rsidRPr="00A23608" w:rsidRDefault="00A23608" w:rsidP="00A23608">
      <w:pPr>
        <w:bidi/>
        <w:jc w:val="both"/>
        <w:rPr>
          <w:rFonts w:cs="David"/>
          <w:rtl/>
        </w:rPr>
      </w:pPr>
    </w:p>
    <w:p w14:paraId="0E1C1822" w14:textId="77777777" w:rsidR="00A23608" w:rsidRPr="00A23608" w:rsidRDefault="00A23608" w:rsidP="00A23608">
      <w:pPr>
        <w:tabs>
          <w:tab w:val="left" w:pos="1788"/>
        </w:tabs>
        <w:bidi/>
        <w:jc w:val="both"/>
        <w:rPr>
          <w:rFonts w:cs="David"/>
          <w:rtl/>
        </w:rPr>
      </w:pPr>
      <w:r w:rsidRPr="00A23608">
        <w:rPr>
          <w:rFonts w:cs="David"/>
          <w:b/>
          <w:bCs/>
          <w:u w:val="single"/>
          <w:rtl/>
        </w:rPr>
        <w:t>חברי הוועדה</w:t>
      </w:r>
      <w:r w:rsidRPr="00A23608">
        <w:rPr>
          <w:rFonts w:cs="David"/>
          <w:rtl/>
        </w:rPr>
        <w:t>:</w:t>
      </w:r>
    </w:p>
    <w:p w14:paraId="66D69236" w14:textId="77777777" w:rsidR="00A23608" w:rsidRPr="00A23608" w:rsidRDefault="00A23608" w:rsidP="00A23608">
      <w:pPr>
        <w:bidi/>
        <w:jc w:val="both"/>
        <w:rPr>
          <w:rFonts w:cs="David" w:hint="cs"/>
          <w:rtl/>
        </w:rPr>
      </w:pPr>
      <w:r w:rsidRPr="00A23608">
        <w:rPr>
          <w:rFonts w:cs="David" w:hint="cs"/>
          <w:rtl/>
        </w:rPr>
        <w:t>היו"ר דוד טל</w:t>
      </w:r>
    </w:p>
    <w:p w14:paraId="50B414DB" w14:textId="77777777" w:rsidR="00A23608" w:rsidRPr="00A23608" w:rsidRDefault="00A23608" w:rsidP="00A23608">
      <w:pPr>
        <w:bidi/>
        <w:jc w:val="both"/>
        <w:rPr>
          <w:rFonts w:cs="David" w:hint="cs"/>
          <w:rtl/>
        </w:rPr>
      </w:pPr>
      <w:r w:rsidRPr="00A23608">
        <w:rPr>
          <w:rFonts w:cs="David" w:hint="cs"/>
          <w:rtl/>
        </w:rPr>
        <w:t>חיים אורון</w:t>
      </w:r>
    </w:p>
    <w:p w14:paraId="2790FD56" w14:textId="77777777" w:rsidR="00A23608" w:rsidRPr="00A23608" w:rsidRDefault="00A23608" w:rsidP="00A23608">
      <w:pPr>
        <w:bidi/>
        <w:jc w:val="both"/>
        <w:rPr>
          <w:rFonts w:cs="David" w:hint="cs"/>
          <w:rtl/>
        </w:rPr>
      </w:pPr>
      <w:r w:rsidRPr="00A23608">
        <w:rPr>
          <w:rFonts w:cs="David" w:hint="cs"/>
          <w:rtl/>
        </w:rPr>
        <w:t>יצחק זיו</w:t>
      </w:r>
    </w:p>
    <w:p w14:paraId="005395AD" w14:textId="77777777" w:rsidR="00A23608" w:rsidRPr="00A23608" w:rsidRDefault="00A23608" w:rsidP="00A23608">
      <w:pPr>
        <w:bidi/>
        <w:jc w:val="both"/>
        <w:rPr>
          <w:rFonts w:cs="David" w:hint="cs"/>
          <w:rtl/>
        </w:rPr>
      </w:pPr>
      <w:r w:rsidRPr="00A23608">
        <w:rPr>
          <w:rFonts w:cs="David" w:hint="cs"/>
          <w:rtl/>
        </w:rPr>
        <w:t xml:space="preserve">אביגדור </w:t>
      </w:r>
      <w:proofErr w:type="spellStart"/>
      <w:r w:rsidRPr="00A23608">
        <w:rPr>
          <w:rFonts w:cs="David" w:hint="cs"/>
          <w:rtl/>
        </w:rPr>
        <w:t>יצחקי</w:t>
      </w:r>
      <w:proofErr w:type="spellEnd"/>
    </w:p>
    <w:p w14:paraId="21A1C1A0" w14:textId="77777777" w:rsidR="00A23608" w:rsidRPr="00A23608" w:rsidRDefault="00A23608" w:rsidP="00A23608">
      <w:pPr>
        <w:bidi/>
        <w:jc w:val="both"/>
        <w:rPr>
          <w:rFonts w:cs="David" w:hint="cs"/>
          <w:rtl/>
        </w:rPr>
      </w:pPr>
      <w:r w:rsidRPr="00A23608">
        <w:rPr>
          <w:rFonts w:cs="David" w:hint="cs"/>
          <w:rtl/>
        </w:rPr>
        <w:t>גדעון סער</w:t>
      </w:r>
    </w:p>
    <w:p w14:paraId="558DDE4F" w14:textId="77777777" w:rsidR="00A23608" w:rsidRPr="00A23608" w:rsidRDefault="00A23608" w:rsidP="00A23608">
      <w:pPr>
        <w:bidi/>
        <w:jc w:val="both"/>
        <w:rPr>
          <w:rFonts w:cs="David" w:hint="cs"/>
          <w:rtl/>
        </w:rPr>
      </w:pPr>
      <w:r w:rsidRPr="00A23608">
        <w:rPr>
          <w:rFonts w:cs="David" w:hint="cs"/>
          <w:rtl/>
        </w:rPr>
        <w:t>ראובן ריבלין</w:t>
      </w:r>
    </w:p>
    <w:p w14:paraId="3E9653FE" w14:textId="77777777" w:rsidR="00A23608" w:rsidRPr="00A23608" w:rsidRDefault="00A23608" w:rsidP="00A23608">
      <w:pPr>
        <w:bidi/>
        <w:jc w:val="both"/>
        <w:rPr>
          <w:rFonts w:cs="David" w:hint="cs"/>
          <w:rtl/>
        </w:rPr>
      </w:pPr>
      <w:r w:rsidRPr="00A23608">
        <w:rPr>
          <w:rFonts w:cs="David" w:hint="cs"/>
          <w:rtl/>
        </w:rPr>
        <w:t>רונית תירוש</w:t>
      </w:r>
    </w:p>
    <w:p w14:paraId="28210234" w14:textId="77777777" w:rsidR="00A23608" w:rsidRPr="00A23608" w:rsidRDefault="00A23608" w:rsidP="00A23608">
      <w:pPr>
        <w:bidi/>
        <w:jc w:val="both"/>
        <w:rPr>
          <w:rFonts w:cs="David"/>
          <w:rtl/>
        </w:rPr>
      </w:pPr>
    </w:p>
    <w:p w14:paraId="155E50F2" w14:textId="77777777" w:rsidR="00A23608" w:rsidRPr="00A23608" w:rsidRDefault="00A23608" w:rsidP="00A23608">
      <w:pPr>
        <w:tabs>
          <w:tab w:val="left" w:pos="1788"/>
          <w:tab w:val="left" w:pos="3631"/>
        </w:tabs>
        <w:bidi/>
        <w:jc w:val="both"/>
        <w:rPr>
          <w:rFonts w:cs="David" w:hint="cs"/>
          <w:rtl/>
        </w:rPr>
      </w:pPr>
      <w:r w:rsidRPr="00A23608">
        <w:rPr>
          <w:rFonts w:cs="David"/>
          <w:b/>
          <w:bCs/>
          <w:u w:val="single"/>
          <w:rtl/>
        </w:rPr>
        <w:t>מוזמנים</w:t>
      </w:r>
      <w:r w:rsidRPr="00A23608">
        <w:rPr>
          <w:rFonts w:cs="David"/>
          <w:rtl/>
        </w:rPr>
        <w:t>:</w:t>
      </w:r>
    </w:p>
    <w:p w14:paraId="5E541566" w14:textId="77777777" w:rsidR="00A23608" w:rsidRPr="00A23608" w:rsidRDefault="00A23608" w:rsidP="00A23608">
      <w:pPr>
        <w:bidi/>
        <w:jc w:val="both"/>
        <w:rPr>
          <w:rFonts w:cs="David" w:hint="cs"/>
          <w:rtl/>
        </w:rPr>
      </w:pPr>
      <w:r w:rsidRPr="00A23608">
        <w:rPr>
          <w:rFonts w:cs="David" w:hint="cs"/>
          <w:rtl/>
        </w:rPr>
        <w:t xml:space="preserve">שילה </w:t>
      </w:r>
      <w:proofErr w:type="spellStart"/>
      <w:r w:rsidRPr="00A23608">
        <w:rPr>
          <w:rFonts w:cs="David" w:hint="cs"/>
          <w:rtl/>
        </w:rPr>
        <w:t>רולף</w:t>
      </w:r>
      <w:proofErr w:type="spellEnd"/>
      <w:r w:rsidRPr="00A23608">
        <w:rPr>
          <w:rFonts w:cs="David" w:hint="cs"/>
          <w:rtl/>
        </w:rPr>
        <w:t xml:space="preserve"> הטיס </w:t>
      </w:r>
      <w:r w:rsidRPr="00A23608">
        <w:rPr>
          <w:rFonts w:cs="David"/>
          <w:rtl/>
        </w:rPr>
        <w:t>–</w:t>
      </w:r>
      <w:r w:rsidRPr="00A23608">
        <w:rPr>
          <w:rFonts w:cs="David" w:hint="cs"/>
          <w:rtl/>
        </w:rPr>
        <w:t xml:space="preserve"> מחלקת מחקר של הכנסת</w:t>
      </w:r>
    </w:p>
    <w:p w14:paraId="5AC5E0D1" w14:textId="77777777" w:rsidR="00A23608" w:rsidRPr="00A23608" w:rsidRDefault="00A23608" w:rsidP="00A23608">
      <w:pPr>
        <w:bidi/>
        <w:jc w:val="both"/>
        <w:rPr>
          <w:rFonts w:cs="David" w:hint="cs"/>
          <w:rtl/>
        </w:rPr>
      </w:pPr>
      <w:r w:rsidRPr="00A23608">
        <w:rPr>
          <w:rFonts w:cs="David" w:hint="cs"/>
          <w:rtl/>
        </w:rPr>
        <w:t xml:space="preserve">ד"ר </w:t>
      </w:r>
      <w:proofErr w:type="spellStart"/>
      <w:r w:rsidRPr="00A23608">
        <w:rPr>
          <w:rFonts w:cs="David" w:hint="cs"/>
          <w:rtl/>
        </w:rPr>
        <w:t>סוזי</w:t>
      </w:r>
      <w:proofErr w:type="spellEnd"/>
      <w:r w:rsidRPr="00A23608">
        <w:rPr>
          <w:rFonts w:cs="David" w:hint="cs"/>
          <w:rtl/>
        </w:rPr>
        <w:t xml:space="preserve"> נבות </w:t>
      </w:r>
      <w:r w:rsidRPr="00A23608">
        <w:rPr>
          <w:rFonts w:cs="David"/>
          <w:rtl/>
        </w:rPr>
        <w:t>–</w:t>
      </w:r>
      <w:r w:rsidRPr="00A23608">
        <w:rPr>
          <w:rFonts w:cs="David" w:hint="cs"/>
          <w:rtl/>
        </w:rPr>
        <w:t xml:space="preserve"> חברת הוועדה הציבורית</w:t>
      </w:r>
    </w:p>
    <w:p w14:paraId="744E87F1" w14:textId="77777777" w:rsidR="00A23608" w:rsidRPr="00A23608" w:rsidRDefault="00E72B13" w:rsidP="00A23608">
      <w:pPr>
        <w:bidi/>
        <w:jc w:val="both"/>
        <w:rPr>
          <w:rFonts w:cs="David" w:hint="cs"/>
          <w:rtl/>
        </w:rPr>
      </w:pPr>
      <w:smartTag w:uri="urn:schemas-microsoft-com:office:smarttags" w:element="PersonName">
        <w:r>
          <w:rPr>
            <w:rFonts w:cs="David" w:hint="cs"/>
            <w:rtl/>
          </w:rPr>
          <w:t>עידו עשת</w:t>
        </w:r>
      </w:smartTag>
    </w:p>
    <w:p w14:paraId="03C21679" w14:textId="77777777" w:rsidR="00A23608" w:rsidRPr="00A23608" w:rsidRDefault="00A23608" w:rsidP="00A23608">
      <w:pPr>
        <w:bidi/>
        <w:jc w:val="both"/>
        <w:rPr>
          <w:rFonts w:cs="David"/>
          <w:rtl/>
        </w:rPr>
      </w:pPr>
    </w:p>
    <w:p w14:paraId="47E4E56A" w14:textId="77777777" w:rsidR="00A23608" w:rsidRDefault="00A23608" w:rsidP="00E72B13">
      <w:pPr>
        <w:tabs>
          <w:tab w:val="left" w:pos="1930"/>
        </w:tabs>
        <w:bidi/>
        <w:jc w:val="both"/>
        <w:rPr>
          <w:rFonts w:cs="David" w:hint="cs"/>
          <w:b/>
          <w:bCs/>
          <w:u w:val="single"/>
          <w:rtl/>
        </w:rPr>
      </w:pPr>
      <w:r w:rsidRPr="00A23608">
        <w:rPr>
          <w:rFonts w:cs="David"/>
          <w:b/>
          <w:bCs/>
          <w:u w:val="single"/>
          <w:rtl/>
        </w:rPr>
        <w:t>יוע</w:t>
      </w:r>
      <w:r w:rsidRPr="00A23608">
        <w:rPr>
          <w:rFonts w:cs="David" w:hint="cs"/>
          <w:b/>
          <w:bCs/>
          <w:u w:val="single"/>
          <w:rtl/>
        </w:rPr>
        <w:t>צת</w:t>
      </w:r>
      <w:r w:rsidRPr="00A23608">
        <w:rPr>
          <w:rFonts w:cs="David"/>
          <w:b/>
          <w:bCs/>
          <w:u w:val="single"/>
          <w:rtl/>
        </w:rPr>
        <w:t xml:space="preserve"> משפטי</w:t>
      </w:r>
      <w:r w:rsidRPr="00A23608">
        <w:rPr>
          <w:rFonts w:cs="David" w:hint="cs"/>
          <w:b/>
          <w:bCs/>
          <w:u w:val="single"/>
          <w:rtl/>
        </w:rPr>
        <w:t>ת</w:t>
      </w:r>
      <w:r w:rsidRPr="00A23608">
        <w:rPr>
          <w:rFonts w:cs="David"/>
          <w:rtl/>
        </w:rPr>
        <w:t>:</w:t>
      </w:r>
      <w:r w:rsidRPr="00A23608">
        <w:rPr>
          <w:rFonts w:cs="David" w:hint="cs"/>
          <w:rtl/>
        </w:rPr>
        <w:t xml:space="preserve"> ארבל </w:t>
      </w:r>
      <w:proofErr w:type="spellStart"/>
      <w:r w:rsidRPr="00A23608">
        <w:rPr>
          <w:rFonts w:cs="David" w:hint="cs"/>
          <w:rtl/>
        </w:rPr>
        <w:t>אסטרחן</w:t>
      </w:r>
      <w:proofErr w:type="spellEnd"/>
      <w:r w:rsidR="00E72B13">
        <w:rPr>
          <w:rFonts w:cs="David" w:hint="cs"/>
          <w:rtl/>
        </w:rPr>
        <w:t>.</w:t>
      </w:r>
    </w:p>
    <w:p w14:paraId="3341FBF5" w14:textId="77777777" w:rsidR="00E72B13" w:rsidRPr="00A23608" w:rsidRDefault="00E72B13" w:rsidP="00E72B13">
      <w:pPr>
        <w:tabs>
          <w:tab w:val="left" w:pos="1930"/>
        </w:tabs>
        <w:bidi/>
        <w:jc w:val="both"/>
        <w:rPr>
          <w:rFonts w:cs="David" w:hint="cs"/>
          <w:b/>
          <w:bCs/>
          <w:u w:val="single"/>
          <w:rtl/>
        </w:rPr>
      </w:pPr>
    </w:p>
    <w:p w14:paraId="056BC7CA" w14:textId="77777777" w:rsidR="00A23608" w:rsidRPr="00A23608" w:rsidRDefault="00A23608" w:rsidP="00A23608">
      <w:pPr>
        <w:bidi/>
        <w:jc w:val="both"/>
        <w:rPr>
          <w:rFonts w:cs="David" w:hint="cs"/>
          <w:rtl/>
        </w:rPr>
      </w:pPr>
      <w:r w:rsidRPr="00A23608">
        <w:rPr>
          <w:rFonts w:cs="David" w:hint="cs"/>
          <w:b/>
          <w:bCs/>
          <w:u w:val="single"/>
          <w:rtl/>
        </w:rPr>
        <w:t>מתמחה:</w:t>
      </w:r>
      <w:r w:rsidRPr="00A23608">
        <w:rPr>
          <w:rFonts w:cs="David" w:hint="cs"/>
          <w:rtl/>
        </w:rPr>
        <w:t xml:space="preserve"> דין ליבנה</w:t>
      </w:r>
    </w:p>
    <w:p w14:paraId="12DC456F" w14:textId="77777777" w:rsidR="00A23608" w:rsidRPr="00A23608" w:rsidRDefault="00A23608" w:rsidP="00A23608">
      <w:pPr>
        <w:bidi/>
        <w:jc w:val="both"/>
        <w:rPr>
          <w:rFonts w:cs="David" w:hint="cs"/>
          <w:rtl/>
        </w:rPr>
      </w:pPr>
    </w:p>
    <w:p w14:paraId="27607DE1" w14:textId="77777777" w:rsidR="00A23608" w:rsidRPr="00A23608" w:rsidRDefault="00A23608" w:rsidP="00A23608">
      <w:pPr>
        <w:tabs>
          <w:tab w:val="left" w:pos="1930"/>
        </w:tabs>
        <w:bidi/>
        <w:jc w:val="both"/>
        <w:rPr>
          <w:rFonts w:cs="David" w:hint="cs"/>
          <w:rtl/>
        </w:rPr>
      </w:pPr>
      <w:r w:rsidRPr="00A23608">
        <w:rPr>
          <w:rFonts w:cs="David"/>
          <w:b/>
          <w:bCs/>
          <w:u w:val="single"/>
          <w:rtl/>
        </w:rPr>
        <w:t>מנהלת הוועדה</w:t>
      </w:r>
      <w:r w:rsidRPr="00A23608">
        <w:rPr>
          <w:rFonts w:cs="David"/>
          <w:rtl/>
        </w:rPr>
        <w:t>:</w:t>
      </w:r>
      <w:r w:rsidRPr="00A23608">
        <w:rPr>
          <w:rFonts w:cs="David" w:hint="cs"/>
          <w:b/>
          <w:bCs/>
          <w:rtl/>
        </w:rPr>
        <w:t xml:space="preserve"> </w:t>
      </w:r>
      <w:r w:rsidRPr="00A23608">
        <w:rPr>
          <w:rFonts w:cs="David" w:hint="cs"/>
          <w:rtl/>
        </w:rPr>
        <w:t>אתי בן יוסף</w:t>
      </w:r>
    </w:p>
    <w:p w14:paraId="3BC9F050" w14:textId="77777777" w:rsidR="00A23608" w:rsidRPr="00A23608" w:rsidRDefault="00A23608" w:rsidP="00A23608">
      <w:pPr>
        <w:bidi/>
        <w:jc w:val="both"/>
        <w:rPr>
          <w:rFonts w:cs="David"/>
          <w:rtl/>
        </w:rPr>
      </w:pPr>
    </w:p>
    <w:p w14:paraId="4D150328" w14:textId="77777777" w:rsidR="00A23608" w:rsidRPr="00A23608" w:rsidRDefault="00A23608" w:rsidP="00A23608">
      <w:pPr>
        <w:tabs>
          <w:tab w:val="left" w:pos="1930"/>
        </w:tabs>
        <w:bidi/>
        <w:jc w:val="both"/>
        <w:rPr>
          <w:rFonts w:cs="David" w:hint="cs"/>
          <w:rtl/>
        </w:rPr>
      </w:pPr>
      <w:r w:rsidRPr="00A23608">
        <w:rPr>
          <w:rFonts w:cs="David" w:hint="cs"/>
          <w:b/>
          <w:bCs/>
          <w:u w:val="single"/>
          <w:rtl/>
        </w:rPr>
        <w:t xml:space="preserve">רשמת </w:t>
      </w:r>
      <w:proofErr w:type="spellStart"/>
      <w:r w:rsidRPr="00A23608">
        <w:rPr>
          <w:rFonts w:cs="David" w:hint="cs"/>
          <w:b/>
          <w:bCs/>
          <w:u w:val="single"/>
          <w:rtl/>
        </w:rPr>
        <w:t>פרלמנטרית</w:t>
      </w:r>
      <w:proofErr w:type="spellEnd"/>
      <w:r w:rsidRPr="00A23608">
        <w:rPr>
          <w:rFonts w:cs="David"/>
          <w:rtl/>
        </w:rPr>
        <w:t>:</w:t>
      </w:r>
      <w:r w:rsidRPr="00A23608">
        <w:rPr>
          <w:rFonts w:cs="David" w:hint="cs"/>
          <w:rtl/>
        </w:rPr>
        <w:t xml:space="preserve"> רותי וייס</w:t>
      </w:r>
    </w:p>
    <w:p w14:paraId="3A26E40F" w14:textId="77777777" w:rsidR="00A23608" w:rsidRPr="00A23608" w:rsidRDefault="00A23608" w:rsidP="00A23608">
      <w:pPr>
        <w:bidi/>
        <w:jc w:val="both"/>
        <w:rPr>
          <w:rFonts w:cs="David" w:hint="cs"/>
          <w:b/>
          <w:bCs/>
          <w:rtl/>
        </w:rPr>
      </w:pPr>
    </w:p>
    <w:p w14:paraId="0107D4B7" w14:textId="77777777" w:rsidR="00A23608" w:rsidRPr="00A23608" w:rsidRDefault="00A23608" w:rsidP="00A23608">
      <w:pPr>
        <w:pStyle w:val="Heading5"/>
        <w:rPr>
          <w:rFonts w:hint="cs"/>
          <w:sz w:val="24"/>
          <w:rtl/>
        </w:rPr>
      </w:pPr>
    </w:p>
    <w:p w14:paraId="24782BFA" w14:textId="77777777" w:rsidR="00A23608" w:rsidRPr="00A23608" w:rsidRDefault="00A23608" w:rsidP="00A23608">
      <w:pPr>
        <w:pStyle w:val="Heading5"/>
        <w:rPr>
          <w:sz w:val="24"/>
          <w:rtl/>
        </w:rPr>
      </w:pPr>
      <w:r w:rsidRPr="00A23608">
        <w:rPr>
          <w:sz w:val="24"/>
          <w:rtl/>
        </w:rPr>
        <w:t xml:space="preserve"> </w:t>
      </w:r>
    </w:p>
    <w:p w14:paraId="313BD1D7" w14:textId="77777777" w:rsidR="00A23608" w:rsidRPr="00A23608" w:rsidRDefault="00A23608" w:rsidP="00A23608">
      <w:pPr>
        <w:bidi/>
        <w:jc w:val="both"/>
        <w:rPr>
          <w:rFonts w:cs="David" w:hint="cs"/>
          <w:rtl/>
        </w:rPr>
      </w:pPr>
    </w:p>
    <w:p w14:paraId="5EEDF70A" w14:textId="77777777" w:rsidR="00A23608" w:rsidRPr="00A23608" w:rsidRDefault="00A23608" w:rsidP="00A23608">
      <w:pPr>
        <w:bidi/>
        <w:jc w:val="both"/>
        <w:rPr>
          <w:rFonts w:cs="David" w:hint="cs"/>
          <w:rtl/>
        </w:rPr>
      </w:pPr>
      <w:r w:rsidRPr="00A23608">
        <w:rPr>
          <w:rFonts w:cs="David" w:hint="cs"/>
          <w:rtl/>
        </w:rPr>
        <w:t xml:space="preserve"> </w:t>
      </w:r>
    </w:p>
    <w:p w14:paraId="6A2B193A" w14:textId="77777777" w:rsidR="00A23608" w:rsidRPr="00A23608" w:rsidRDefault="00A23608" w:rsidP="00A23608">
      <w:pPr>
        <w:bidi/>
        <w:jc w:val="both"/>
        <w:rPr>
          <w:rFonts w:cs="David" w:hint="cs"/>
          <w:rtl/>
        </w:rPr>
      </w:pPr>
    </w:p>
    <w:p w14:paraId="1273BF75" w14:textId="77777777" w:rsidR="00A23608" w:rsidRPr="00A23608" w:rsidRDefault="00A23608" w:rsidP="00A23608">
      <w:pPr>
        <w:bidi/>
        <w:jc w:val="both"/>
        <w:rPr>
          <w:rFonts w:cs="David" w:hint="cs"/>
          <w:rtl/>
        </w:rPr>
      </w:pPr>
    </w:p>
    <w:p w14:paraId="7D84A8DE" w14:textId="77777777" w:rsidR="00A23608" w:rsidRPr="00A23608" w:rsidRDefault="00A23608" w:rsidP="00A23608">
      <w:pPr>
        <w:bidi/>
        <w:jc w:val="both"/>
        <w:rPr>
          <w:rFonts w:cs="David" w:hint="cs"/>
          <w:rtl/>
        </w:rPr>
      </w:pPr>
    </w:p>
    <w:p w14:paraId="654F43C8" w14:textId="77777777" w:rsidR="00A23608" w:rsidRPr="00A23608" w:rsidRDefault="00A23608" w:rsidP="00A23608">
      <w:pPr>
        <w:bidi/>
        <w:jc w:val="both"/>
        <w:rPr>
          <w:rFonts w:cs="David" w:hint="cs"/>
          <w:rtl/>
        </w:rPr>
      </w:pPr>
    </w:p>
    <w:p w14:paraId="2CE848AB" w14:textId="77777777" w:rsidR="00A23608" w:rsidRPr="00A23608" w:rsidRDefault="00A23608" w:rsidP="00A23608">
      <w:pPr>
        <w:bidi/>
        <w:jc w:val="both"/>
        <w:rPr>
          <w:rFonts w:cs="David" w:hint="cs"/>
          <w:rtl/>
        </w:rPr>
      </w:pPr>
    </w:p>
    <w:p w14:paraId="66388902" w14:textId="77777777" w:rsidR="00A23608" w:rsidRPr="00A23608" w:rsidRDefault="00A23608" w:rsidP="00A23608">
      <w:pPr>
        <w:bidi/>
        <w:jc w:val="both"/>
        <w:rPr>
          <w:rFonts w:cs="David" w:hint="cs"/>
          <w:rtl/>
        </w:rPr>
      </w:pPr>
    </w:p>
    <w:p w14:paraId="21ECF71B" w14:textId="77777777" w:rsidR="00A23608" w:rsidRPr="00A23608" w:rsidRDefault="00A23608" w:rsidP="00A23608">
      <w:pPr>
        <w:bidi/>
        <w:jc w:val="both"/>
        <w:rPr>
          <w:rFonts w:cs="David" w:hint="cs"/>
          <w:rtl/>
        </w:rPr>
      </w:pPr>
    </w:p>
    <w:p w14:paraId="1AD0976F" w14:textId="77777777" w:rsidR="00A23608" w:rsidRPr="00A23608" w:rsidRDefault="00A23608" w:rsidP="00A23608">
      <w:pPr>
        <w:bidi/>
        <w:jc w:val="both"/>
        <w:rPr>
          <w:rFonts w:cs="David" w:hint="cs"/>
          <w:rtl/>
        </w:rPr>
      </w:pPr>
    </w:p>
    <w:p w14:paraId="4F4E41E2" w14:textId="77777777" w:rsidR="00A23608" w:rsidRPr="00A23608" w:rsidRDefault="00A23608" w:rsidP="00A23608">
      <w:pPr>
        <w:bidi/>
        <w:jc w:val="both"/>
        <w:rPr>
          <w:rFonts w:cs="David" w:hint="cs"/>
          <w:rtl/>
        </w:rPr>
      </w:pPr>
    </w:p>
    <w:p w14:paraId="08425CA9" w14:textId="77777777" w:rsidR="00A23608" w:rsidRPr="00A23608" w:rsidRDefault="00A23608" w:rsidP="00A23608">
      <w:pPr>
        <w:bidi/>
        <w:jc w:val="both"/>
        <w:rPr>
          <w:rFonts w:cs="David" w:hint="cs"/>
          <w:rtl/>
        </w:rPr>
      </w:pPr>
    </w:p>
    <w:p w14:paraId="74E985E6" w14:textId="77777777" w:rsidR="00A23608" w:rsidRPr="00A23608" w:rsidRDefault="00A23608" w:rsidP="00A23608">
      <w:pPr>
        <w:bidi/>
        <w:jc w:val="both"/>
        <w:rPr>
          <w:rFonts w:cs="David" w:hint="cs"/>
          <w:rtl/>
        </w:rPr>
      </w:pPr>
    </w:p>
    <w:p w14:paraId="3DC2C5D6" w14:textId="77777777" w:rsidR="00A23608" w:rsidRPr="00A23608" w:rsidRDefault="00A23608" w:rsidP="00A23608">
      <w:pPr>
        <w:bidi/>
        <w:jc w:val="both"/>
        <w:rPr>
          <w:rFonts w:cs="David" w:hint="cs"/>
          <w:rtl/>
        </w:rPr>
      </w:pPr>
    </w:p>
    <w:p w14:paraId="742C7130" w14:textId="77777777" w:rsidR="00A23608" w:rsidRPr="00A23608" w:rsidRDefault="00A23608" w:rsidP="00A23608">
      <w:pPr>
        <w:bidi/>
        <w:jc w:val="both"/>
        <w:rPr>
          <w:rFonts w:cs="David" w:hint="cs"/>
          <w:rtl/>
        </w:rPr>
      </w:pPr>
    </w:p>
    <w:p w14:paraId="67FF4575" w14:textId="77777777" w:rsidR="00A23608" w:rsidRPr="00A23608" w:rsidRDefault="00A23608" w:rsidP="00A23608">
      <w:pPr>
        <w:tabs>
          <w:tab w:val="left" w:pos="1221"/>
        </w:tabs>
        <w:bidi/>
        <w:jc w:val="both"/>
        <w:rPr>
          <w:rFonts w:cs="David" w:hint="cs"/>
          <w:rtl/>
        </w:rPr>
      </w:pPr>
    </w:p>
    <w:p w14:paraId="47187FA2" w14:textId="77777777" w:rsidR="00A23608" w:rsidRPr="00A23608" w:rsidRDefault="00A23608" w:rsidP="00A23608">
      <w:pPr>
        <w:tabs>
          <w:tab w:val="left" w:pos="1221"/>
        </w:tabs>
        <w:bidi/>
        <w:jc w:val="center"/>
        <w:rPr>
          <w:rFonts w:cs="David" w:hint="cs"/>
          <w:b/>
          <w:bCs/>
          <w:rtl/>
        </w:rPr>
      </w:pPr>
      <w:r w:rsidRPr="00A23608">
        <w:rPr>
          <w:rFonts w:cs="David" w:hint="cs"/>
          <w:b/>
          <w:bCs/>
          <w:rtl/>
        </w:rPr>
        <w:t>דוח הוועדה הציבורית בראשות פרופ' יצחק זמיר להכנת כללי האתיקה לחברי הכנסת.</w:t>
      </w:r>
    </w:p>
    <w:p w14:paraId="11E5336F" w14:textId="77777777" w:rsidR="00A23608" w:rsidRPr="00A23608" w:rsidRDefault="00A23608" w:rsidP="00A23608">
      <w:pPr>
        <w:tabs>
          <w:tab w:val="left" w:pos="1221"/>
        </w:tabs>
        <w:bidi/>
        <w:jc w:val="center"/>
        <w:rPr>
          <w:rFonts w:cs="David" w:hint="cs"/>
          <w:b/>
          <w:bCs/>
          <w:u w:val="single"/>
          <w:rtl/>
        </w:rPr>
      </w:pPr>
      <w:r w:rsidRPr="00A23608">
        <w:rPr>
          <w:rFonts w:cs="David" w:hint="cs"/>
          <w:b/>
          <w:bCs/>
          <w:u w:val="single"/>
          <w:rtl/>
        </w:rPr>
        <w:lastRenderedPageBreak/>
        <w:t xml:space="preserve">פרק ז' </w:t>
      </w:r>
      <w:r w:rsidRPr="00A23608">
        <w:rPr>
          <w:rFonts w:cs="David"/>
          <w:b/>
          <w:bCs/>
          <w:u w:val="single"/>
          <w:rtl/>
        </w:rPr>
        <w:t>–</w:t>
      </w:r>
      <w:r w:rsidRPr="00A23608">
        <w:rPr>
          <w:rFonts w:cs="David" w:hint="cs"/>
          <w:b/>
          <w:bCs/>
          <w:u w:val="single"/>
          <w:rtl/>
        </w:rPr>
        <w:t xml:space="preserve"> עיסוק נוסף </w:t>
      </w:r>
      <w:r w:rsidRPr="00A23608">
        <w:rPr>
          <w:rFonts w:cs="David"/>
          <w:b/>
          <w:bCs/>
          <w:u w:val="single"/>
          <w:rtl/>
        </w:rPr>
        <w:t>–</w:t>
      </w:r>
      <w:r w:rsidRPr="00A23608">
        <w:rPr>
          <w:rFonts w:cs="David" w:hint="cs"/>
          <w:b/>
          <w:bCs/>
          <w:u w:val="single"/>
          <w:rtl/>
        </w:rPr>
        <w:t xml:space="preserve"> החל מסעיף 36</w:t>
      </w:r>
    </w:p>
    <w:p w14:paraId="20F2EB0A" w14:textId="77777777" w:rsidR="00A23608" w:rsidRPr="00A23608" w:rsidRDefault="00A23608" w:rsidP="00A23608">
      <w:pPr>
        <w:bidi/>
        <w:jc w:val="center"/>
        <w:rPr>
          <w:rFonts w:cs="David" w:hint="cs"/>
          <w:b/>
          <w:bCs/>
          <w:u w:val="single"/>
          <w:rtl/>
        </w:rPr>
      </w:pPr>
    </w:p>
    <w:p w14:paraId="222F9D93" w14:textId="77777777" w:rsidR="00A23608" w:rsidRPr="00A23608" w:rsidRDefault="00A23608" w:rsidP="00A23608">
      <w:pPr>
        <w:bidi/>
        <w:jc w:val="both"/>
        <w:rPr>
          <w:rFonts w:cs="David" w:hint="cs"/>
          <w:rtl/>
        </w:rPr>
      </w:pPr>
    </w:p>
    <w:p w14:paraId="17BCDA0F" w14:textId="77777777" w:rsidR="00A23608" w:rsidRPr="00A23608" w:rsidRDefault="00A23608" w:rsidP="00A23608">
      <w:pPr>
        <w:bidi/>
        <w:jc w:val="both"/>
        <w:rPr>
          <w:rFonts w:cs="David" w:hint="cs"/>
          <w:rtl/>
        </w:rPr>
      </w:pPr>
    </w:p>
    <w:p w14:paraId="43063A21"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60F0E52B" w14:textId="77777777" w:rsidR="00A23608" w:rsidRPr="00A23608" w:rsidRDefault="00A23608" w:rsidP="00A23608">
      <w:pPr>
        <w:bidi/>
        <w:jc w:val="both"/>
        <w:rPr>
          <w:rFonts w:cs="David" w:hint="cs"/>
          <w:rtl/>
        </w:rPr>
      </w:pPr>
    </w:p>
    <w:p w14:paraId="14949304" w14:textId="77777777" w:rsidR="00A23608" w:rsidRPr="00A23608" w:rsidRDefault="00A23608" w:rsidP="00A23608">
      <w:pPr>
        <w:bidi/>
        <w:jc w:val="both"/>
        <w:rPr>
          <w:rFonts w:cs="David" w:hint="cs"/>
          <w:rtl/>
        </w:rPr>
      </w:pPr>
      <w:r w:rsidRPr="00A23608">
        <w:rPr>
          <w:rFonts w:cs="David" w:hint="cs"/>
          <w:rtl/>
        </w:rPr>
        <w:tab/>
        <w:t xml:space="preserve">צהריים טובים, אני מתכבד לפתוח את ישיבת הוועדה, אני מקדם בברכה את הגברת </w:t>
      </w:r>
      <w:proofErr w:type="spellStart"/>
      <w:r w:rsidRPr="00A23608">
        <w:rPr>
          <w:rFonts w:cs="David" w:hint="cs"/>
          <w:rtl/>
        </w:rPr>
        <w:t>סוזי</w:t>
      </w:r>
      <w:proofErr w:type="spellEnd"/>
      <w:r w:rsidRPr="00A23608">
        <w:rPr>
          <w:rFonts w:cs="David" w:hint="cs"/>
          <w:rtl/>
        </w:rPr>
        <w:t xml:space="preserve"> נבות ואת חבר הכנסת אורון. אני מבין שהגיעו עד "סייגים לעיסוק מותר" לסעיף 36.</w:t>
      </w:r>
    </w:p>
    <w:p w14:paraId="22D8C59D" w14:textId="77777777" w:rsidR="00A23608" w:rsidRPr="00A23608" w:rsidRDefault="00A23608" w:rsidP="00A23608">
      <w:pPr>
        <w:bidi/>
        <w:jc w:val="both"/>
        <w:rPr>
          <w:rFonts w:cs="David" w:hint="cs"/>
          <w:rtl/>
        </w:rPr>
      </w:pPr>
    </w:p>
    <w:p w14:paraId="7121E49C"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3C4C26F0" w14:textId="77777777" w:rsidR="00A23608" w:rsidRPr="00A23608" w:rsidRDefault="00A23608" w:rsidP="00A23608">
      <w:pPr>
        <w:bidi/>
        <w:jc w:val="both"/>
        <w:rPr>
          <w:rFonts w:cs="David" w:hint="cs"/>
          <w:rtl/>
        </w:rPr>
      </w:pPr>
    </w:p>
    <w:p w14:paraId="507E9F2D" w14:textId="77777777" w:rsidR="00A23608" w:rsidRPr="00A23608" w:rsidRDefault="00A23608" w:rsidP="00A23608">
      <w:pPr>
        <w:bidi/>
        <w:jc w:val="both"/>
        <w:rPr>
          <w:rFonts w:cs="David" w:hint="cs"/>
          <w:rtl/>
        </w:rPr>
      </w:pPr>
      <w:r w:rsidRPr="00A23608">
        <w:rPr>
          <w:rFonts w:cs="David" w:hint="cs"/>
          <w:rtl/>
        </w:rPr>
        <w:tab/>
        <w:t xml:space="preserve"> כן, אבל יש דבר שהתבקשתי להבהיר ודבר נוסף שרציתי לדבר עליו, אני שמחה שחבר הכנסת אורון פה כי זה דבר שקשור לחברות בקיבוץ שאמרנו אותו בסוף הישיבה בפעם שעברה. הדבר האחד שהתקשה הבהרה לגביו עוד בישיבה לפני הקודמת, זה נושא של סעיף 29 "מידע שגילויו אסור". באותה ישיבה סוכם בינתיים לא לדבר על זה כי התבקשה הבהרה מה הכוונה שחבר הכנסת לא יגלה מידע שנמסר לו בתוקף מילוי תפקידו כחבר הכנסת ושגילויו אסור על פי כל דין. </w:t>
      </w:r>
    </w:p>
    <w:p w14:paraId="24AD60F5" w14:textId="77777777" w:rsidR="00A23608" w:rsidRPr="00A23608" w:rsidRDefault="00A23608" w:rsidP="00A23608">
      <w:pPr>
        <w:bidi/>
        <w:jc w:val="both"/>
        <w:rPr>
          <w:rFonts w:cs="David" w:hint="cs"/>
          <w:rtl/>
        </w:rPr>
      </w:pPr>
    </w:p>
    <w:p w14:paraId="2A6D6827"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42416F24" w14:textId="77777777" w:rsidR="00A23608" w:rsidRPr="00A23608" w:rsidRDefault="00A23608" w:rsidP="00A23608">
      <w:pPr>
        <w:bidi/>
        <w:jc w:val="both"/>
        <w:rPr>
          <w:rFonts w:cs="David" w:hint="cs"/>
          <w:rtl/>
        </w:rPr>
      </w:pPr>
    </w:p>
    <w:p w14:paraId="6351A326" w14:textId="77777777" w:rsidR="00A23608" w:rsidRPr="00A23608" w:rsidRDefault="00A23608" w:rsidP="00A23608">
      <w:pPr>
        <w:bidi/>
        <w:jc w:val="both"/>
        <w:rPr>
          <w:rFonts w:cs="David" w:hint="cs"/>
          <w:rtl/>
        </w:rPr>
      </w:pPr>
      <w:r w:rsidRPr="00A23608">
        <w:rPr>
          <w:rFonts w:cs="David" w:hint="cs"/>
          <w:rtl/>
        </w:rPr>
        <w:tab/>
        <w:t xml:space="preserve">נתנו בזמנו את </w:t>
      </w:r>
      <w:proofErr w:type="spellStart"/>
      <w:r w:rsidRPr="00A23608">
        <w:rPr>
          <w:rFonts w:cs="David" w:hint="cs"/>
          <w:rtl/>
        </w:rPr>
        <w:t>שטאובר</w:t>
      </w:r>
      <w:proofErr w:type="spellEnd"/>
      <w:r w:rsidRPr="00A23608">
        <w:rPr>
          <w:rFonts w:cs="David" w:hint="cs"/>
          <w:rtl/>
        </w:rPr>
        <w:t xml:space="preserve"> - - - </w:t>
      </w:r>
    </w:p>
    <w:p w14:paraId="4DECD84C" w14:textId="77777777" w:rsidR="00A23608" w:rsidRPr="00A23608" w:rsidRDefault="00A23608" w:rsidP="00A23608">
      <w:pPr>
        <w:bidi/>
        <w:jc w:val="both"/>
        <w:rPr>
          <w:rFonts w:cs="David" w:hint="cs"/>
          <w:rtl/>
        </w:rPr>
      </w:pPr>
    </w:p>
    <w:p w14:paraId="1232C03E"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4005BBD4" w14:textId="77777777" w:rsidR="00A23608" w:rsidRPr="00A23608" w:rsidRDefault="00A23608" w:rsidP="00A23608">
      <w:pPr>
        <w:bidi/>
        <w:jc w:val="both"/>
        <w:rPr>
          <w:rFonts w:cs="David" w:hint="cs"/>
          <w:rtl/>
        </w:rPr>
      </w:pPr>
    </w:p>
    <w:p w14:paraId="37037B6C" w14:textId="77777777" w:rsidR="00A23608" w:rsidRPr="00A23608" w:rsidRDefault="00A23608" w:rsidP="00A23608">
      <w:pPr>
        <w:bidi/>
        <w:jc w:val="both"/>
        <w:rPr>
          <w:rFonts w:cs="David" w:hint="cs"/>
          <w:rtl/>
        </w:rPr>
      </w:pPr>
      <w:r w:rsidRPr="00A23608">
        <w:rPr>
          <w:rFonts w:cs="David" w:hint="cs"/>
          <w:rtl/>
        </w:rPr>
        <w:tab/>
        <w:t xml:space="preserve">נכון, יש מקרים שבהם החסינות עומדת לו וזה לא יהיה עבירה פלילית, למרות שכל אדם אחר שהיה עושה זה היה נחשב עבירה פלילית כי הוא גילה מידע אסור. </w:t>
      </w:r>
    </w:p>
    <w:p w14:paraId="1BA2BC0C" w14:textId="77777777" w:rsidR="00A23608" w:rsidRPr="00A23608" w:rsidRDefault="00A23608" w:rsidP="00A23608">
      <w:pPr>
        <w:bidi/>
        <w:ind w:firstLine="567"/>
        <w:jc w:val="both"/>
        <w:rPr>
          <w:rFonts w:cs="David" w:hint="cs"/>
          <w:rtl/>
        </w:rPr>
      </w:pPr>
    </w:p>
    <w:p w14:paraId="4D14DBB8"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343E06FF" w14:textId="77777777" w:rsidR="00A23608" w:rsidRPr="00A23608" w:rsidRDefault="00A23608" w:rsidP="00A23608">
      <w:pPr>
        <w:bidi/>
        <w:jc w:val="both"/>
        <w:rPr>
          <w:rFonts w:cs="David" w:hint="cs"/>
          <w:rtl/>
        </w:rPr>
      </w:pPr>
    </w:p>
    <w:p w14:paraId="4A9F46B8" w14:textId="77777777" w:rsidR="00A23608" w:rsidRPr="00A23608" w:rsidRDefault="00A23608" w:rsidP="00A23608">
      <w:pPr>
        <w:bidi/>
        <w:ind w:firstLine="567"/>
        <w:jc w:val="both"/>
        <w:rPr>
          <w:rFonts w:cs="David" w:hint="cs"/>
          <w:rtl/>
        </w:rPr>
      </w:pPr>
      <w:r w:rsidRPr="00A23608">
        <w:rPr>
          <w:rFonts w:cs="David" w:hint="cs"/>
          <w:rtl/>
        </w:rPr>
        <w:t xml:space="preserve">היות והוא קיבל את המידע בתוקף תפקידו. </w:t>
      </w:r>
    </w:p>
    <w:p w14:paraId="5B68D1C4" w14:textId="77777777" w:rsidR="00A23608" w:rsidRPr="00A23608" w:rsidRDefault="00A23608" w:rsidP="00A23608">
      <w:pPr>
        <w:bidi/>
        <w:ind w:firstLine="567"/>
        <w:jc w:val="both"/>
        <w:rPr>
          <w:rFonts w:cs="David" w:hint="cs"/>
          <w:rtl/>
        </w:rPr>
      </w:pPr>
    </w:p>
    <w:p w14:paraId="5F442CA2"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55713A49" w14:textId="77777777" w:rsidR="00A23608" w:rsidRPr="00A23608" w:rsidRDefault="00A23608" w:rsidP="00A23608">
      <w:pPr>
        <w:bidi/>
        <w:jc w:val="both"/>
        <w:rPr>
          <w:rFonts w:cs="David" w:hint="cs"/>
          <w:rtl/>
        </w:rPr>
      </w:pPr>
    </w:p>
    <w:p w14:paraId="73D5F0E3" w14:textId="77777777" w:rsidR="00A23608" w:rsidRPr="00A23608" w:rsidRDefault="00A23608" w:rsidP="00A23608">
      <w:pPr>
        <w:bidi/>
        <w:ind w:firstLine="567"/>
        <w:jc w:val="both"/>
        <w:rPr>
          <w:rFonts w:cs="David" w:hint="cs"/>
          <w:rtl/>
        </w:rPr>
      </w:pPr>
      <w:r w:rsidRPr="00A23608">
        <w:rPr>
          <w:rFonts w:cs="David" w:hint="cs"/>
          <w:rtl/>
        </w:rPr>
        <w:t xml:space="preserve">בית המשפט בדק את גבולות תפקידו של חבר הכנסת. חוק החסינות מדבר על מילוי תפקידו, למען מילוי תפקידו. הוא אמר שחבר הכנסת לא קם בבוקר והתכוון לגלות מידע סודי. נאמר משהו במליאה וחבר הכנסת רצה לסתור את זה ואמר, הנה אמרתם שאין מסמך, יש מסמך, ולכן ההחלטה, זה היה עתירה נגד החלטת היועץ המשפטי לממשלה, בית המשפט קבע שחלה החסינות המהותית. </w:t>
      </w:r>
    </w:p>
    <w:p w14:paraId="718723A8" w14:textId="77777777" w:rsidR="00A23608" w:rsidRPr="00A23608" w:rsidRDefault="00A23608" w:rsidP="00A23608">
      <w:pPr>
        <w:bidi/>
        <w:jc w:val="both"/>
        <w:rPr>
          <w:rFonts w:cs="David" w:hint="cs"/>
          <w:rtl/>
        </w:rPr>
      </w:pPr>
    </w:p>
    <w:p w14:paraId="686FD326" w14:textId="77777777" w:rsidR="00A23608" w:rsidRPr="00A23608" w:rsidRDefault="00A23608" w:rsidP="00A23608">
      <w:pPr>
        <w:bidi/>
        <w:ind w:firstLine="567"/>
        <w:jc w:val="both"/>
        <w:rPr>
          <w:rFonts w:cs="David" w:hint="cs"/>
          <w:rtl/>
        </w:rPr>
      </w:pPr>
      <w:r w:rsidRPr="00A23608">
        <w:rPr>
          <w:rFonts w:cs="David" w:hint="cs"/>
          <w:rtl/>
        </w:rPr>
        <w:t xml:space="preserve">מה שרציתי להגיד בהקשר הזה זה מה זה "גילויו אסור על פי דין". יש דינים רבים שאוסרים גילוי מידע. בדרך כלל תקנון הכנסת אוסר גילוי מידע מישיבות חשאיות, חוק הכנסת קובע ישיבות חסויות, ישיבות משנה בעניינים סודיים, יש הוראות בחוק העונשין שאוסרות גילוי ידיעה סודית. למשל, יש הגדרה בחוק העונשין: ידיעה שביטחון המדינה מחייב - - - </w:t>
      </w:r>
    </w:p>
    <w:p w14:paraId="25044108" w14:textId="77777777" w:rsidR="00A23608" w:rsidRPr="00A23608" w:rsidRDefault="00A23608" w:rsidP="00A23608">
      <w:pPr>
        <w:bidi/>
        <w:jc w:val="both"/>
        <w:rPr>
          <w:rFonts w:cs="David" w:hint="cs"/>
          <w:rtl/>
        </w:rPr>
      </w:pPr>
    </w:p>
    <w:p w14:paraId="2F3F9CC9"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366E8C6F" w14:textId="77777777" w:rsidR="00A23608" w:rsidRPr="00A23608" w:rsidRDefault="00A23608" w:rsidP="00A23608">
      <w:pPr>
        <w:bidi/>
        <w:jc w:val="both"/>
        <w:rPr>
          <w:rFonts w:cs="David" w:hint="cs"/>
          <w:rtl/>
        </w:rPr>
      </w:pPr>
    </w:p>
    <w:p w14:paraId="4A0E47C1" w14:textId="77777777" w:rsidR="00A23608" w:rsidRPr="00A23608" w:rsidRDefault="00A23608" w:rsidP="00A23608">
      <w:pPr>
        <w:bidi/>
        <w:jc w:val="both"/>
        <w:rPr>
          <w:rFonts w:cs="David" w:hint="cs"/>
          <w:rtl/>
        </w:rPr>
      </w:pPr>
      <w:r w:rsidRPr="00A23608">
        <w:rPr>
          <w:rFonts w:cs="David" w:hint="cs"/>
          <w:rtl/>
        </w:rPr>
        <w:tab/>
        <w:t xml:space="preserve">כל נושא שחבר ממשלה מדליף מישיבת ממשלה - - - </w:t>
      </w:r>
    </w:p>
    <w:p w14:paraId="20E39141" w14:textId="77777777" w:rsidR="00A23608" w:rsidRPr="00A23608" w:rsidRDefault="00A23608" w:rsidP="00A23608">
      <w:pPr>
        <w:bidi/>
        <w:jc w:val="both"/>
        <w:rPr>
          <w:rFonts w:cs="David" w:hint="cs"/>
          <w:rtl/>
        </w:rPr>
      </w:pPr>
    </w:p>
    <w:p w14:paraId="554831CB"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4DAB2804" w14:textId="77777777" w:rsidR="00A23608" w:rsidRPr="00A23608" w:rsidRDefault="00A23608" w:rsidP="00A23608">
      <w:pPr>
        <w:bidi/>
        <w:jc w:val="both"/>
        <w:rPr>
          <w:rFonts w:cs="David" w:hint="cs"/>
          <w:rtl/>
        </w:rPr>
      </w:pPr>
    </w:p>
    <w:p w14:paraId="3A2AF12D" w14:textId="77777777" w:rsidR="00A23608" w:rsidRPr="00A23608" w:rsidRDefault="00A23608" w:rsidP="00A23608">
      <w:pPr>
        <w:bidi/>
        <w:ind w:firstLine="567"/>
        <w:jc w:val="both"/>
        <w:rPr>
          <w:rFonts w:cs="David" w:hint="cs"/>
          <w:rtl/>
        </w:rPr>
      </w:pPr>
      <w:r w:rsidRPr="00A23608">
        <w:rPr>
          <w:rFonts w:cs="David" w:hint="cs"/>
          <w:rtl/>
        </w:rPr>
        <w:t xml:space="preserve">יש הוראות בחוק יסוד הממשלה שהגילוי הוא אסור אבל למשל בחוק העונשין יש הוראה שידיעה שביטחון המדינה מחייב לשמרה בסוד או מסוג עניינים שהממשלה באישור ועדת החוץ והביטחון הכריזה שהם עניינים סודיים. זאת אומרת שחברי ועדת החוץ והביטחון יכולים לקבל מידע מאוד סודי בשוטף מכוח דינים רבים. אם החוק אוסר לגלות את זה, כמובן שזה חל על חברי הוועדות. הוצאתי רשימה של חוקים, חוק הגנת הפרטיות יכול לאסור על פרסום דברים </w:t>
      </w:r>
      <w:r w:rsidRPr="00A23608">
        <w:rPr>
          <w:rFonts w:cs="David"/>
          <w:rtl/>
        </w:rPr>
        <w:t>–</w:t>
      </w:r>
      <w:r w:rsidRPr="00A23608">
        <w:rPr>
          <w:rFonts w:cs="David" w:hint="cs"/>
          <w:rtl/>
        </w:rPr>
        <w:t xml:space="preserve"> דבר שיחול גם על חברי הכנסת או חוק הכנסת שמדבר במפורש על ועדות משנה חסויות, חוק ועדות חקירה, חוק מבקר המדינה קובע שדינים וחשבונות מסוימים ידונו על ידי ועדת משנה. </w:t>
      </w:r>
    </w:p>
    <w:p w14:paraId="1C732F61" w14:textId="77777777" w:rsidR="00A23608" w:rsidRPr="00A23608" w:rsidRDefault="00A23608" w:rsidP="00A23608">
      <w:pPr>
        <w:bidi/>
        <w:jc w:val="both"/>
        <w:rPr>
          <w:rFonts w:cs="David" w:hint="cs"/>
          <w:rtl/>
        </w:rPr>
      </w:pPr>
    </w:p>
    <w:p w14:paraId="09ED6286" w14:textId="77777777" w:rsidR="00A23608" w:rsidRPr="00A23608" w:rsidRDefault="00A23608" w:rsidP="00A23608">
      <w:pPr>
        <w:bidi/>
        <w:jc w:val="both"/>
        <w:rPr>
          <w:rFonts w:cs="David" w:hint="cs"/>
          <w:rtl/>
        </w:rPr>
      </w:pPr>
      <w:r w:rsidRPr="00A23608">
        <w:rPr>
          <w:rFonts w:cs="David" w:hint="cs"/>
          <w:u w:val="single"/>
          <w:rtl/>
        </w:rPr>
        <w:t>חיים אורון:</w:t>
      </w:r>
    </w:p>
    <w:p w14:paraId="72E970B0" w14:textId="77777777" w:rsidR="00A23608" w:rsidRPr="00A23608" w:rsidRDefault="00A23608" w:rsidP="00A23608">
      <w:pPr>
        <w:bidi/>
        <w:jc w:val="both"/>
        <w:rPr>
          <w:rFonts w:cs="David" w:hint="cs"/>
          <w:rtl/>
        </w:rPr>
      </w:pPr>
    </w:p>
    <w:p w14:paraId="0095111E" w14:textId="77777777" w:rsidR="00A23608" w:rsidRPr="00A23608" w:rsidRDefault="00A23608" w:rsidP="00A23608">
      <w:pPr>
        <w:bidi/>
        <w:jc w:val="both"/>
        <w:rPr>
          <w:rFonts w:cs="David" w:hint="cs"/>
          <w:rtl/>
        </w:rPr>
      </w:pPr>
      <w:r w:rsidRPr="00A23608">
        <w:rPr>
          <w:rFonts w:cs="David" w:hint="cs"/>
          <w:rtl/>
        </w:rPr>
        <w:tab/>
        <w:t>אבל מה הבעיה?</w:t>
      </w:r>
    </w:p>
    <w:p w14:paraId="71BE6511" w14:textId="77777777" w:rsidR="00A23608" w:rsidRPr="00A23608" w:rsidRDefault="00A23608" w:rsidP="00A23608">
      <w:pPr>
        <w:bidi/>
        <w:jc w:val="both"/>
        <w:rPr>
          <w:rFonts w:cs="David" w:hint="cs"/>
          <w:rtl/>
        </w:rPr>
      </w:pPr>
    </w:p>
    <w:p w14:paraId="30382DB8"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763ECA7A" w14:textId="77777777" w:rsidR="00A23608" w:rsidRPr="00A23608" w:rsidRDefault="00A23608" w:rsidP="00A23608">
      <w:pPr>
        <w:bidi/>
        <w:jc w:val="both"/>
        <w:rPr>
          <w:rFonts w:cs="David" w:hint="cs"/>
          <w:rtl/>
        </w:rPr>
      </w:pPr>
    </w:p>
    <w:p w14:paraId="61EA93F8" w14:textId="77777777" w:rsidR="00A23608" w:rsidRPr="00A23608" w:rsidRDefault="00A23608" w:rsidP="00A23608">
      <w:pPr>
        <w:bidi/>
        <w:jc w:val="both"/>
        <w:rPr>
          <w:rFonts w:cs="David" w:hint="cs"/>
          <w:rtl/>
        </w:rPr>
      </w:pPr>
      <w:r w:rsidRPr="00A23608">
        <w:rPr>
          <w:rFonts w:cs="David" w:hint="cs"/>
          <w:rtl/>
        </w:rPr>
        <w:tab/>
        <w:t xml:space="preserve">פשוט נשאלה שאלה על מה מדובר שגילויו אסור. </w:t>
      </w:r>
    </w:p>
    <w:p w14:paraId="7F3B6F6D" w14:textId="77777777" w:rsidR="00A23608" w:rsidRPr="00A23608" w:rsidRDefault="00A23608" w:rsidP="00A23608">
      <w:pPr>
        <w:bidi/>
        <w:jc w:val="both"/>
        <w:rPr>
          <w:rFonts w:cs="David" w:hint="cs"/>
          <w:rtl/>
        </w:rPr>
      </w:pPr>
    </w:p>
    <w:p w14:paraId="262E9CBD"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653FC71D" w14:textId="77777777" w:rsidR="00A23608" w:rsidRPr="00A23608" w:rsidRDefault="00A23608" w:rsidP="00A23608">
      <w:pPr>
        <w:bidi/>
        <w:jc w:val="both"/>
        <w:rPr>
          <w:rFonts w:cs="David" w:hint="cs"/>
          <w:rtl/>
        </w:rPr>
      </w:pPr>
    </w:p>
    <w:p w14:paraId="5AC6962D" w14:textId="77777777" w:rsidR="00A23608" w:rsidRPr="00A23608" w:rsidRDefault="00A23608" w:rsidP="00A23608">
      <w:pPr>
        <w:bidi/>
        <w:jc w:val="both"/>
        <w:rPr>
          <w:rFonts w:cs="David" w:hint="cs"/>
          <w:rtl/>
        </w:rPr>
      </w:pPr>
      <w:r w:rsidRPr="00A23608">
        <w:rPr>
          <w:rFonts w:cs="David" w:hint="cs"/>
          <w:rtl/>
        </w:rPr>
        <w:tab/>
        <w:t xml:space="preserve"> זה מסביר את סעיף 29, כל הנושאים האלה. </w:t>
      </w:r>
    </w:p>
    <w:p w14:paraId="0F7C12BE" w14:textId="77777777" w:rsidR="00A23608" w:rsidRPr="00A23608" w:rsidRDefault="00A23608" w:rsidP="00A23608">
      <w:pPr>
        <w:bidi/>
        <w:jc w:val="both"/>
        <w:rPr>
          <w:rFonts w:cs="David" w:hint="cs"/>
          <w:rtl/>
        </w:rPr>
      </w:pPr>
    </w:p>
    <w:p w14:paraId="25E7C70F"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47CC6197" w14:textId="77777777" w:rsidR="00A23608" w:rsidRPr="00A23608" w:rsidRDefault="00A23608" w:rsidP="00A23608">
      <w:pPr>
        <w:bidi/>
        <w:jc w:val="both"/>
        <w:rPr>
          <w:rFonts w:cs="David" w:hint="cs"/>
          <w:rtl/>
        </w:rPr>
      </w:pPr>
    </w:p>
    <w:p w14:paraId="06C8C137" w14:textId="77777777" w:rsidR="00A23608" w:rsidRPr="00A23608" w:rsidRDefault="00A23608" w:rsidP="00A23608">
      <w:pPr>
        <w:bidi/>
        <w:jc w:val="both"/>
        <w:rPr>
          <w:rFonts w:cs="David" w:hint="cs"/>
          <w:rtl/>
        </w:rPr>
      </w:pPr>
      <w:r w:rsidRPr="00A23608">
        <w:rPr>
          <w:rFonts w:cs="David" w:hint="cs"/>
          <w:rtl/>
        </w:rPr>
        <w:tab/>
        <w:t xml:space="preserve"> חוק השב"כ למשל קובע שמידע שגילויו אסור על פי דין וחברי הכנסת מקבלים אותו במילוי תפקידם. יש דוגמאות נוספות, חוק המשטרה וכו'. </w:t>
      </w:r>
    </w:p>
    <w:p w14:paraId="5EA908E9" w14:textId="77777777" w:rsidR="00A23608" w:rsidRPr="00A23608" w:rsidRDefault="00A23608" w:rsidP="00A23608">
      <w:pPr>
        <w:bidi/>
        <w:jc w:val="both"/>
        <w:rPr>
          <w:rFonts w:cs="David" w:hint="cs"/>
          <w:rtl/>
        </w:rPr>
      </w:pPr>
    </w:p>
    <w:p w14:paraId="15C7B9C0"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2A2DABD4" w14:textId="77777777" w:rsidR="00A23608" w:rsidRPr="00A23608" w:rsidRDefault="00A23608" w:rsidP="00A23608">
      <w:pPr>
        <w:bidi/>
        <w:jc w:val="both"/>
        <w:rPr>
          <w:rFonts w:cs="David" w:hint="cs"/>
          <w:rtl/>
        </w:rPr>
      </w:pPr>
    </w:p>
    <w:p w14:paraId="3525BCE2" w14:textId="77777777" w:rsidR="00A23608" w:rsidRPr="00A23608" w:rsidRDefault="00A23608" w:rsidP="00A23608">
      <w:pPr>
        <w:bidi/>
        <w:jc w:val="both"/>
        <w:rPr>
          <w:rFonts w:cs="David" w:hint="cs"/>
          <w:rtl/>
        </w:rPr>
      </w:pPr>
      <w:r w:rsidRPr="00A23608">
        <w:rPr>
          <w:rFonts w:cs="David" w:hint="cs"/>
          <w:rtl/>
        </w:rPr>
        <w:tab/>
        <w:t xml:space="preserve"> את אומרת שדין וחשבון של מבקר המדינה אם נפרסם אותו לפני זמנו זו תהיה עבירה פלילית?</w:t>
      </w:r>
    </w:p>
    <w:p w14:paraId="03CBEDEA" w14:textId="77777777" w:rsidR="00A23608" w:rsidRPr="00A23608" w:rsidRDefault="00A23608" w:rsidP="00A23608">
      <w:pPr>
        <w:bidi/>
        <w:jc w:val="both"/>
        <w:rPr>
          <w:rFonts w:cs="David" w:hint="cs"/>
          <w:rtl/>
        </w:rPr>
      </w:pPr>
    </w:p>
    <w:p w14:paraId="4172EC3F"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70DDF63D" w14:textId="77777777" w:rsidR="00A23608" w:rsidRPr="00A23608" w:rsidRDefault="00A23608" w:rsidP="00A23608">
      <w:pPr>
        <w:bidi/>
        <w:jc w:val="both"/>
        <w:rPr>
          <w:rFonts w:cs="David" w:hint="cs"/>
          <w:rtl/>
        </w:rPr>
      </w:pPr>
    </w:p>
    <w:p w14:paraId="0E3C7BB2" w14:textId="77777777" w:rsidR="00A23608" w:rsidRPr="00A23608" w:rsidRDefault="00A23608" w:rsidP="00A23608">
      <w:pPr>
        <w:bidi/>
        <w:jc w:val="both"/>
        <w:rPr>
          <w:rFonts w:cs="David" w:hint="cs"/>
          <w:rtl/>
        </w:rPr>
      </w:pPr>
      <w:r w:rsidRPr="00A23608">
        <w:rPr>
          <w:rFonts w:cs="David" w:hint="cs"/>
          <w:rtl/>
        </w:rPr>
        <w:tab/>
        <w:t xml:space="preserve"> צריך לראות האם הדין אוסר פרסום?</w:t>
      </w:r>
    </w:p>
    <w:p w14:paraId="4162271E" w14:textId="77777777" w:rsidR="00A23608" w:rsidRPr="00A23608" w:rsidRDefault="00A23608" w:rsidP="00A23608">
      <w:pPr>
        <w:bidi/>
        <w:jc w:val="both"/>
        <w:rPr>
          <w:rFonts w:cs="David" w:hint="cs"/>
          <w:rtl/>
        </w:rPr>
      </w:pPr>
    </w:p>
    <w:p w14:paraId="6D83805D" w14:textId="77777777" w:rsidR="00A23608" w:rsidRPr="00A23608" w:rsidRDefault="00A23608" w:rsidP="00A23608">
      <w:pPr>
        <w:bidi/>
        <w:jc w:val="both"/>
        <w:rPr>
          <w:rFonts w:cs="David" w:hint="cs"/>
          <w:rtl/>
        </w:rPr>
      </w:pPr>
      <w:r w:rsidRPr="00A23608">
        <w:rPr>
          <w:rFonts w:cs="David" w:hint="cs"/>
          <w:u w:val="single"/>
          <w:rtl/>
        </w:rPr>
        <w:t>חיים אורון:</w:t>
      </w:r>
    </w:p>
    <w:p w14:paraId="68E06126" w14:textId="77777777" w:rsidR="00A23608" w:rsidRPr="00A23608" w:rsidRDefault="00A23608" w:rsidP="00A23608">
      <w:pPr>
        <w:bidi/>
        <w:jc w:val="both"/>
        <w:rPr>
          <w:rFonts w:cs="David" w:hint="cs"/>
          <w:rtl/>
        </w:rPr>
      </w:pPr>
    </w:p>
    <w:p w14:paraId="02FBE844" w14:textId="77777777" w:rsidR="00A23608" w:rsidRPr="00A23608" w:rsidRDefault="00A23608" w:rsidP="00A23608">
      <w:pPr>
        <w:bidi/>
        <w:jc w:val="both"/>
        <w:rPr>
          <w:rFonts w:cs="David" w:hint="cs"/>
          <w:rtl/>
        </w:rPr>
      </w:pPr>
      <w:r w:rsidRPr="00A23608">
        <w:rPr>
          <w:rFonts w:cs="David" w:hint="cs"/>
          <w:rtl/>
        </w:rPr>
        <w:tab/>
        <w:t xml:space="preserve">אם הוא מתפרסם קודם זמנו זו עבירה כי כתוב על החוברת - - - </w:t>
      </w:r>
    </w:p>
    <w:p w14:paraId="150A3D0A" w14:textId="77777777" w:rsidR="00A23608" w:rsidRPr="00A23608" w:rsidRDefault="00A23608" w:rsidP="00A23608">
      <w:pPr>
        <w:bidi/>
        <w:jc w:val="both"/>
        <w:rPr>
          <w:rFonts w:cs="David" w:hint="cs"/>
          <w:rtl/>
        </w:rPr>
      </w:pPr>
    </w:p>
    <w:p w14:paraId="44D47549"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25A45B65" w14:textId="77777777" w:rsidR="00A23608" w:rsidRPr="00A23608" w:rsidRDefault="00A23608" w:rsidP="00A23608">
      <w:pPr>
        <w:bidi/>
        <w:jc w:val="both"/>
        <w:rPr>
          <w:rFonts w:cs="David" w:hint="cs"/>
          <w:rtl/>
        </w:rPr>
      </w:pPr>
    </w:p>
    <w:p w14:paraId="2D52FE6B" w14:textId="77777777" w:rsidR="00A23608" w:rsidRPr="00A23608" w:rsidRDefault="00A23608" w:rsidP="00A23608">
      <w:pPr>
        <w:bidi/>
        <w:jc w:val="both"/>
        <w:rPr>
          <w:rFonts w:cs="David" w:hint="cs"/>
          <w:rtl/>
        </w:rPr>
      </w:pPr>
      <w:r w:rsidRPr="00A23608">
        <w:rPr>
          <w:rFonts w:cs="David" w:hint="cs"/>
          <w:rtl/>
        </w:rPr>
        <w:tab/>
        <w:t xml:space="preserve"> עבירה פלילית או עבירה אתית?</w:t>
      </w:r>
    </w:p>
    <w:p w14:paraId="63F728B5" w14:textId="77777777" w:rsidR="00A23608" w:rsidRPr="00A23608" w:rsidRDefault="00A23608" w:rsidP="00A23608">
      <w:pPr>
        <w:bidi/>
        <w:jc w:val="both"/>
        <w:rPr>
          <w:rFonts w:cs="David" w:hint="cs"/>
          <w:rtl/>
        </w:rPr>
      </w:pPr>
    </w:p>
    <w:p w14:paraId="1BE19FCB" w14:textId="77777777" w:rsidR="00A23608" w:rsidRPr="00A23608" w:rsidRDefault="00A23608" w:rsidP="00A23608">
      <w:pPr>
        <w:bidi/>
        <w:jc w:val="both"/>
        <w:rPr>
          <w:rFonts w:cs="David" w:hint="cs"/>
          <w:rtl/>
        </w:rPr>
      </w:pPr>
      <w:r w:rsidRPr="00A23608">
        <w:rPr>
          <w:rFonts w:cs="David" w:hint="cs"/>
          <w:u w:val="single"/>
          <w:rtl/>
        </w:rPr>
        <w:t>חיים אורון:</w:t>
      </w:r>
    </w:p>
    <w:p w14:paraId="39BBE1C6" w14:textId="77777777" w:rsidR="00A23608" w:rsidRPr="00A23608" w:rsidRDefault="00A23608" w:rsidP="00A23608">
      <w:pPr>
        <w:bidi/>
        <w:jc w:val="both"/>
        <w:rPr>
          <w:rFonts w:cs="David" w:hint="cs"/>
          <w:rtl/>
        </w:rPr>
      </w:pPr>
    </w:p>
    <w:p w14:paraId="77D13727" w14:textId="77777777" w:rsidR="00A23608" w:rsidRPr="00A23608" w:rsidRDefault="00A23608" w:rsidP="00A23608">
      <w:pPr>
        <w:bidi/>
        <w:jc w:val="both"/>
        <w:rPr>
          <w:rFonts w:cs="David" w:hint="cs"/>
          <w:rtl/>
        </w:rPr>
      </w:pPr>
      <w:r w:rsidRPr="00A23608">
        <w:rPr>
          <w:rFonts w:cs="David" w:hint="cs"/>
          <w:rtl/>
        </w:rPr>
        <w:tab/>
        <w:t xml:space="preserve"> מבקר המדינה זאת עבירה פלילית. </w:t>
      </w:r>
    </w:p>
    <w:p w14:paraId="303DC549" w14:textId="77777777" w:rsidR="00A23608" w:rsidRPr="00A23608" w:rsidRDefault="00A23608" w:rsidP="00A23608">
      <w:pPr>
        <w:bidi/>
        <w:jc w:val="both"/>
        <w:rPr>
          <w:rFonts w:cs="David" w:hint="cs"/>
          <w:rtl/>
        </w:rPr>
      </w:pPr>
    </w:p>
    <w:p w14:paraId="4CC64D92"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6E9AC1E3" w14:textId="77777777" w:rsidR="00A23608" w:rsidRPr="00A23608" w:rsidRDefault="00A23608" w:rsidP="00A23608">
      <w:pPr>
        <w:bidi/>
        <w:jc w:val="both"/>
        <w:rPr>
          <w:rFonts w:cs="David" w:hint="cs"/>
          <w:rtl/>
        </w:rPr>
      </w:pPr>
    </w:p>
    <w:p w14:paraId="420D183A" w14:textId="77777777" w:rsidR="00A23608" w:rsidRPr="00A23608" w:rsidRDefault="00A23608" w:rsidP="00A23608">
      <w:pPr>
        <w:bidi/>
        <w:jc w:val="both"/>
        <w:rPr>
          <w:rFonts w:cs="David" w:hint="cs"/>
          <w:rtl/>
        </w:rPr>
      </w:pPr>
      <w:r w:rsidRPr="00A23608">
        <w:rPr>
          <w:rFonts w:cs="David" w:hint="cs"/>
          <w:rtl/>
        </w:rPr>
        <w:tab/>
        <w:t xml:space="preserve"> זה לא משנה, זה עדיין יכול להיות עבירה פלילית שיש עליה חסינות. המסר הוא: כלפי חוץ, כל מה שאתה עושה יכול להיות עבירה פלילית אבל יכול להיות שלא תעמוד לדין על כך משום שיש חסינות. אם המשפט החיצוני לא יכול להיכנס לתוך הבית, ועשית משהו לא ראוי, עדיין ראוי שהבית יטפל בו באופן שזאת עבירה אתית, זה המסר. </w:t>
      </w:r>
    </w:p>
    <w:p w14:paraId="0B673F2B" w14:textId="77777777" w:rsidR="00A23608" w:rsidRPr="00A23608" w:rsidRDefault="00A23608" w:rsidP="00A23608">
      <w:pPr>
        <w:bidi/>
        <w:jc w:val="both"/>
        <w:rPr>
          <w:rFonts w:cs="David" w:hint="cs"/>
          <w:rtl/>
        </w:rPr>
      </w:pPr>
    </w:p>
    <w:p w14:paraId="12EEFCC9"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75646C47" w14:textId="77777777" w:rsidR="00A23608" w:rsidRPr="00A23608" w:rsidRDefault="00A23608" w:rsidP="00A23608">
      <w:pPr>
        <w:bidi/>
        <w:jc w:val="both"/>
        <w:rPr>
          <w:rFonts w:cs="David" w:hint="cs"/>
          <w:rtl/>
        </w:rPr>
      </w:pPr>
    </w:p>
    <w:p w14:paraId="289AE804" w14:textId="77777777" w:rsidR="00A23608" w:rsidRPr="00A23608" w:rsidRDefault="00A23608" w:rsidP="00A23608">
      <w:pPr>
        <w:bidi/>
        <w:jc w:val="both"/>
        <w:rPr>
          <w:rFonts w:cs="David" w:hint="cs"/>
          <w:rtl/>
        </w:rPr>
      </w:pPr>
      <w:r w:rsidRPr="00A23608">
        <w:rPr>
          <w:rFonts w:cs="David" w:hint="cs"/>
          <w:rtl/>
        </w:rPr>
        <w:tab/>
        <w:t xml:space="preserve">יש מקרים שאי אפשר להעמיד לדין כי חלה חסינות לפי סעיף 1 לחוק החסינות אבל ועדת האתיקה תגיד: אני חושב שעשית משהו לא בסדר. </w:t>
      </w:r>
    </w:p>
    <w:p w14:paraId="59C39D9F" w14:textId="77777777" w:rsidR="00A23608" w:rsidRPr="00A23608" w:rsidRDefault="00A23608" w:rsidP="00A23608">
      <w:pPr>
        <w:bidi/>
        <w:jc w:val="both"/>
        <w:rPr>
          <w:rFonts w:cs="David" w:hint="cs"/>
          <w:rtl/>
        </w:rPr>
      </w:pPr>
    </w:p>
    <w:p w14:paraId="4082B122" w14:textId="77777777" w:rsidR="00A23608" w:rsidRPr="00A23608" w:rsidRDefault="00A23608" w:rsidP="00A23608">
      <w:pPr>
        <w:bidi/>
        <w:ind w:firstLine="567"/>
        <w:jc w:val="both"/>
        <w:rPr>
          <w:rFonts w:cs="David" w:hint="cs"/>
          <w:rtl/>
        </w:rPr>
      </w:pPr>
      <w:r w:rsidRPr="00A23608">
        <w:rPr>
          <w:rFonts w:cs="David" w:hint="cs"/>
          <w:rtl/>
        </w:rPr>
        <w:t xml:space="preserve">באותה ישיבה לא אישרנו את סעיף 29 כי התבקשתי להבהיר את העניין הזה. אם רוצים אפשר לאשר אותו כעת.  </w:t>
      </w:r>
    </w:p>
    <w:p w14:paraId="70D22D0E" w14:textId="77777777" w:rsidR="00A23608" w:rsidRPr="00A23608" w:rsidRDefault="00A23608" w:rsidP="00A23608">
      <w:pPr>
        <w:bidi/>
        <w:jc w:val="both"/>
        <w:rPr>
          <w:rFonts w:cs="David" w:hint="cs"/>
          <w:rtl/>
        </w:rPr>
      </w:pPr>
    </w:p>
    <w:p w14:paraId="4A176BC5" w14:textId="77777777" w:rsidR="00A23608" w:rsidRPr="00A23608" w:rsidRDefault="00A23608" w:rsidP="00A23608">
      <w:pPr>
        <w:bidi/>
        <w:jc w:val="both"/>
        <w:rPr>
          <w:rFonts w:cs="David" w:hint="cs"/>
          <w:u w:val="single"/>
          <w:rtl/>
        </w:rPr>
      </w:pPr>
      <w:r>
        <w:rPr>
          <w:rFonts w:cs="David"/>
          <w:u w:val="single"/>
          <w:rtl/>
        </w:rPr>
        <w:br w:type="page"/>
      </w:r>
    </w:p>
    <w:p w14:paraId="7F8E3DCD" w14:textId="77777777" w:rsidR="00A23608" w:rsidRPr="00A23608" w:rsidRDefault="00A23608" w:rsidP="00A23608">
      <w:pPr>
        <w:bidi/>
        <w:jc w:val="both"/>
        <w:rPr>
          <w:rFonts w:cs="David" w:hint="cs"/>
          <w:u w:val="single"/>
          <w:rtl/>
        </w:rPr>
      </w:pPr>
    </w:p>
    <w:p w14:paraId="0EE5EE7E"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25FB058E" w14:textId="77777777" w:rsidR="00A23608" w:rsidRPr="00A23608" w:rsidRDefault="00A23608" w:rsidP="00A23608">
      <w:pPr>
        <w:bidi/>
        <w:jc w:val="both"/>
        <w:rPr>
          <w:rFonts w:cs="David" w:hint="cs"/>
          <w:rtl/>
        </w:rPr>
      </w:pPr>
    </w:p>
    <w:p w14:paraId="2A10F1C1" w14:textId="77777777" w:rsidR="00A23608" w:rsidRPr="00A23608" w:rsidRDefault="00A23608" w:rsidP="00A23608">
      <w:pPr>
        <w:bidi/>
        <w:jc w:val="both"/>
        <w:rPr>
          <w:rFonts w:cs="David" w:hint="cs"/>
          <w:rtl/>
        </w:rPr>
      </w:pPr>
      <w:r w:rsidRPr="00A23608">
        <w:rPr>
          <w:rFonts w:cs="David" w:hint="cs"/>
          <w:rtl/>
        </w:rPr>
        <w:tab/>
        <w:t>בסדר מבחינתך?</w:t>
      </w:r>
    </w:p>
    <w:p w14:paraId="6717326E" w14:textId="77777777" w:rsidR="00A23608" w:rsidRPr="00A23608" w:rsidRDefault="00A23608" w:rsidP="00A23608">
      <w:pPr>
        <w:bidi/>
        <w:jc w:val="both"/>
        <w:rPr>
          <w:rFonts w:cs="David" w:hint="cs"/>
          <w:rtl/>
        </w:rPr>
      </w:pPr>
    </w:p>
    <w:p w14:paraId="7FF6A470" w14:textId="77777777" w:rsidR="00A23608" w:rsidRPr="00A23608" w:rsidRDefault="00A23608" w:rsidP="00A23608">
      <w:pPr>
        <w:bidi/>
        <w:jc w:val="both"/>
        <w:rPr>
          <w:rFonts w:cs="David" w:hint="cs"/>
          <w:rtl/>
        </w:rPr>
      </w:pPr>
      <w:r w:rsidRPr="00A23608">
        <w:rPr>
          <w:rFonts w:cs="David" w:hint="cs"/>
          <w:u w:val="single"/>
          <w:rtl/>
        </w:rPr>
        <w:t>חיים אורון:</w:t>
      </w:r>
    </w:p>
    <w:p w14:paraId="340F4DE8" w14:textId="77777777" w:rsidR="00A23608" w:rsidRPr="00A23608" w:rsidRDefault="00A23608" w:rsidP="00A23608">
      <w:pPr>
        <w:bidi/>
        <w:jc w:val="both"/>
        <w:rPr>
          <w:rFonts w:cs="David" w:hint="cs"/>
          <w:rtl/>
        </w:rPr>
      </w:pPr>
    </w:p>
    <w:p w14:paraId="4A2C8271" w14:textId="77777777" w:rsidR="00A23608" w:rsidRPr="00A23608" w:rsidRDefault="00A23608" w:rsidP="00A23608">
      <w:pPr>
        <w:bidi/>
        <w:jc w:val="both"/>
        <w:rPr>
          <w:rFonts w:cs="David" w:hint="cs"/>
          <w:rtl/>
        </w:rPr>
      </w:pPr>
      <w:r w:rsidRPr="00A23608">
        <w:rPr>
          <w:rFonts w:cs="David" w:hint="cs"/>
          <w:rtl/>
        </w:rPr>
        <w:tab/>
        <w:t xml:space="preserve"> כן. </w:t>
      </w:r>
    </w:p>
    <w:p w14:paraId="2894F5A1" w14:textId="77777777" w:rsidR="00A23608" w:rsidRPr="00A23608" w:rsidRDefault="00A23608" w:rsidP="00A23608">
      <w:pPr>
        <w:bidi/>
        <w:jc w:val="both"/>
        <w:rPr>
          <w:rFonts w:cs="David" w:hint="cs"/>
          <w:rtl/>
        </w:rPr>
      </w:pPr>
    </w:p>
    <w:p w14:paraId="759FED63"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1362EF3F" w14:textId="77777777" w:rsidR="00A23608" w:rsidRPr="00A23608" w:rsidRDefault="00A23608" w:rsidP="00A23608">
      <w:pPr>
        <w:bidi/>
        <w:jc w:val="both"/>
        <w:rPr>
          <w:rFonts w:cs="David" w:hint="cs"/>
          <w:rtl/>
        </w:rPr>
      </w:pPr>
    </w:p>
    <w:p w14:paraId="5580F62A" w14:textId="77777777" w:rsidR="00A23608" w:rsidRPr="00A23608" w:rsidRDefault="00A23608" w:rsidP="00A23608">
      <w:pPr>
        <w:bidi/>
        <w:jc w:val="both"/>
        <w:rPr>
          <w:rFonts w:cs="David" w:hint="cs"/>
          <w:rtl/>
        </w:rPr>
      </w:pPr>
      <w:r w:rsidRPr="00A23608">
        <w:rPr>
          <w:rFonts w:cs="David" w:hint="cs"/>
          <w:rtl/>
        </w:rPr>
        <w:tab/>
        <w:t xml:space="preserve"> סעיף 29 אושר. </w:t>
      </w:r>
    </w:p>
    <w:p w14:paraId="4F707E87" w14:textId="77777777" w:rsidR="00A23608" w:rsidRPr="00A23608" w:rsidRDefault="00A23608" w:rsidP="00A23608">
      <w:pPr>
        <w:bidi/>
        <w:jc w:val="both"/>
        <w:rPr>
          <w:rFonts w:cs="David" w:hint="cs"/>
          <w:rtl/>
        </w:rPr>
      </w:pPr>
    </w:p>
    <w:p w14:paraId="29B2CFA5"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4BD4B52C" w14:textId="77777777" w:rsidR="00A23608" w:rsidRPr="00A23608" w:rsidRDefault="00A23608" w:rsidP="00A23608">
      <w:pPr>
        <w:bidi/>
        <w:jc w:val="both"/>
        <w:rPr>
          <w:rFonts w:cs="David" w:hint="cs"/>
          <w:rtl/>
        </w:rPr>
      </w:pPr>
    </w:p>
    <w:p w14:paraId="3A3736B8" w14:textId="77777777" w:rsidR="00A23608" w:rsidRPr="00A23608" w:rsidRDefault="00A23608" w:rsidP="00A23608">
      <w:pPr>
        <w:bidi/>
        <w:jc w:val="both"/>
        <w:rPr>
          <w:rFonts w:cs="David" w:hint="cs"/>
          <w:rtl/>
        </w:rPr>
      </w:pPr>
      <w:r w:rsidRPr="00A23608">
        <w:rPr>
          <w:rFonts w:cs="David" w:hint="cs"/>
          <w:rtl/>
        </w:rPr>
        <w:tab/>
        <w:t xml:space="preserve"> יש סעיף נוסף שהתבקשתי להכין נוסח, סעיף 30 בעמוד 10. פסקה (5) דובר על כך שחבר כנסת לא יתערב אצל רשות ציבורית במספר עניינים: הליך פלילי, מכרזים, קבלת זיכיון, קבלת תמיכות. הנוסח שהציעה ועדת זמיר היה: הליך למינוי אדם למשרה ברשות ציבורית, למעט מכתב המלצה המתבסס על קשר עבודה אישי. חברי כנסת העירו, וגם מי שניהל את הישיבה, נתנו 3 דוגמאות למקרים שהם חושבים שבהם חבר הכנסת יכול להתערב.</w:t>
      </w:r>
    </w:p>
    <w:p w14:paraId="733B1399" w14:textId="77777777" w:rsidR="00A23608" w:rsidRPr="00A23608" w:rsidRDefault="00A23608" w:rsidP="00A23608">
      <w:pPr>
        <w:bidi/>
        <w:jc w:val="both"/>
        <w:rPr>
          <w:rFonts w:cs="David" w:hint="cs"/>
          <w:rtl/>
        </w:rPr>
      </w:pPr>
    </w:p>
    <w:p w14:paraId="3C6BBDDB"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0C5F5C58" w14:textId="77777777" w:rsidR="00A23608" w:rsidRPr="00A23608" w:rsidRDefault="00A23608" w:rsidP="00A23608">
      <w:pPr>
        <w:bidi/>
        <w:jc w:val="both"/>
        <w:rPr>
          <w:rFonts w:cs="David" w:hint="cs"/>
          <w:rtl/>
        </w:rPr>
      </w:pPr>
    </w:p>
    <w:p w14:paraId="41665105" w14:textId="77777777" w:rsidR="00A23608" w:rsidRPr="00A23608" w:rsidRDefault="00A23608" w:rsidP="00A23608">
      <w:pPr>
        <w:bidi/>
        <w:jc w:val="both"/>
        <w:rPr>
          <w:rFonts w:cs="David" w:hint="cs"/>
          <w:rtl/>
        </w:rPr>
      </w:pPr>
      <w:r w:rsidRPr="00A23608">
        <w:rPr>
          <w:rFonts w:cs="David" w:hint="cs"/>
          <w:rtl/>
        </w:rPr>
        <w:tab/>
        <w:t xml:space="preserve"> אם </w:t>
      </w:r>
      <w:proofErr w:type="spellStart"/>
      <w:r w:rsidRPr="00A23608">
        <w:rPr>
          <w:rFonts w:cs="David" w:hint="cs"/>
          <w:rtl/>
        </w:rPr>
        <w:t>סוזי</w:t>
      </w:r>
      <w:proofErr w:type="spellEnd"/>
      <w:r w:rsidRPr="00A23608">
        <w:rPr>
          <w:rFonts w:cs="David" w:hint="cs"/>
          <w:rtl/>
        </w:rPr>
        <w:t xml:space="preserve"> אומרת לי שגברת ארבל היא מצוינת </w:t>
      </w:r>
      <w:proofErr w:type="spellStart"/>
      <w:r w:rsidRPr="00A23608">
        <w:rPr>
          <w:rFonts w:cs="David" w:hint="cs"/>
          <w:rtl/>
        </w:rPr>
        <w:t>וסוזי</w:t>
      </w:r>
      <w:proofErr w:type="spellEnd"/>
      <w:r w:rsidRPr="00A23608">
        <w:rPr>
          <w:rFonts w:cs="David" w:hint="cs"/>
          <w:rtl/>
        </w:rPr>
        <w:t xml:space="preserve"> נאמנה עלי מבחינה משפטית וכל שאר הדברים, אני לא יכול להמליץ בפני אל"ף, בי"ת, גימ"ל לגבי ארבל. </w:t>
      </w:r>
    </w:p>
    <w:p w14:paraId="0D3EF760" w14:textId="77777777" w:rsidR="00A23608" w:rsidRPr="00A23608" w:rsidRDefault="00A23608" w:rsidP="00A23608">
      <w:pPr>
        <w:bidi/>
        <w:jc w:val="both"/>
        <w:rPr>
          <w:rFonts w:cs="David" w:hint="cs"/>
          <w:rtl/>
        </w:rPr>
      </w:pPr>
    </w:p>
    <w:p w14:paraId="43A4C716"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23766D16" w14:textId="77777777" w:rsidR="00A23608" w:rsidRPr="00A23608" w:rsidRDefault="00A23608" w:rsidP="00A23608">
      <w:pPr>
        <w:bidi/>
        <w:jc w:val="both"/>
        <w:rPr>
          <w:rFonts w:cs="David" w:hint="cs"/>
          <w:rtl/>
        </w:rPr>
      </w:pPr>
    </w:p>
    <w:p w14:paraId="1143B385" w14:textId="77777777" w:rsidR="00A23608" w:rsidRPr="00A23608" w:rsidRDefault="00A23608" w:rsidP="00A23608">
      <w:pPr>
        <w:bidi/>
        <w:jc w:val="both"/>
        <w:rPr>
          <w:rFonts w:cs="David" w:hint="cs"/>
          <w:rtl/>
        </w:rPr>
      </w:pPr>
      <w:r w:rsidRPr="00A23608">
        <w:rPr>
          <w:rFonts w:cs="David" w:hint="cs"/>
          <w:rtl/>
        </w:rPr>
        <w:tab/>
        <w:t xml:space="preserve"> כבר בסיפא שהציעה הוועדה הציבורית כתוב: הליך למינוי אדם למשרה ציבורית, למעט מכתב המלצה המתבסס על קשר עבודה אישי. </w:t>
      </w:r>
    </w:p>
    <w:p w14:paraId="6D4AB694" w14:textId="77777777" w:rsidR="00A23608" w:rsidRPr="00A23608" w:rsidRDefault="00A23608" w:rsidP="00A23608">
      <w:pPr>
        <w:bidi/>
        <w:jc w:val="both"/>
        <w:rPr>
          <w:rFonts w:cs="David" w:hint="cs"/>
          <w:rtl/>
        </w:rPr>
      </w:pPr>
    </w:p>
    <w:p w14:paraId="664B2D9F"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6D220F4A" w14:textId="77777777" w:rsidR="00A23608" w:rsidRPr="00A23608" w:rsidRDefault="00A23608" w:rsidP="00A23608">
      <w:pPr>
        <w:bidi/>
        <w:jc w:val="both"/>
        <w:rPr>
          <w:rFonts w:cs="David" w:hint="cs"/>
          <w:rtl/>
        </w:rPr>
      </w:pPr>
    </w:p>
    <w:p w14:paraId="4EB1849D" w14:textId="77777777" w:rsidR="00A23608" w:rsidRPr="00A23608" w:rsidRDefault="00A23608" w:rsidP="00A23608">
      <w:pPr>
        <w:bidi/>
        <w:jc w:val="both"/>
        <w:rPr>
          <w:rFonts w:cs="David" w:hint="cs"/>
          <w:rtl/>
        </w:rPr>
      </w:pPr>
      <w:r w:rsidRPr="00A23608">
        <w:rPr>
          <w:rFonts w:cs="David" w:hint="cs"/>
          <w:rtl/>
        </w:rPr>
        <w:tab/>
        <w:t xml:space="preserve"> אבל לא עבדתי איתך. </w:t>
      </w:r>
    </w:p>
    <w:p w14:paraId="0B396942" w14:textId="77777777" w:rsidR="00A23608" w:rsidRPr="00A23608" w:rsidRDefault="00A23608" w:rsidP="00A23608">
      <w:pPr>
        <w:bidi/>
        <w:jc w:val="both"/>
        <w:rPr>
          <w:rFonts w:cs="David" w:hint="cs"/>
          <w:rtl/>
        </w:rPr>
      </w:pPr>
    </w:p>
    <w:p w14:paraId="3487C3DF"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57721302" w14:textId="77777777" w:rsidR="00A23608" w:rsidRPr="00A23608" w:rsidRDefault="00A23608" w:rsidP="00A23608">
      <w:pPr>
        <w:bidi/>
        <w:jc w:val="both"/>
        <w:rPr>
          <w:rFonts w:cs="David" w:hint="cs"/>
          <w:rtl/>
        </w:rPr>
      </w:pPr>
    </w:p>
    <w:p w14:paraId="4E501B21" w14:textId="77777777" w:rsidR="00A23608" w:rsidRPr="00A23608" w:rsidRDefault="00A23608" w:rsidP="00A23608">
      <w:pPr>
        <w:bidi/>
        <w:jc w:val="both"/>
        <w:rPr>
          <w:rFonts w:cs="David" w:hint="cs"/>
          <w:rtl/>
        </w:rPr>
      </w:pPr>
      <w:r w:rsidRPr="00A23608">
        <w:rPr>
          <w:rFonts w:cs="David" w:hint="cs"/>
          <w:rtl/>
        </w:rPr>
        <w:tab/>
        <w:t xml:space="preserve"> אז מאיפה אתה מכיר אותי?</w:t>
      </w:r>
    </w:p>
    <w:p w14:paraId="722D8DF0" w14:textId="77777777" w:rsidR="00A23608" w:rsidRPr="00A23608" w:rsidRDefault="00A23608" w:rsidP="00A23608">
      <w:pPr>
        <w:bidi/>
        <w:jc w:val="both"/>
        <w:rPr>
          <w:rFonts w:cs="David" w:hint="cs"/>
          <w:rtl/>
        </w:rPr>
      </w:pPr>
    </w:p>
    <w:p w14:paraId="58AB1EEE"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37CE7C49" w14:textId="77777777" w:rsidR="00A23608" w:rsidRPr="00A23608" w:rsidRDefault="00A23608" w:rsidP="00A23608">
      <w:pPr>
        <w:bidi/>
        <w:jc w:val="both"/>
        <w:rPr>
          <w:rFonts w:cs="David" w:hint="cs"/>
          <w:rtl/>
        </w:rPr>
      </w:pPr>
    </w:p>
    <w:p w14:paraId="0782BE9C" w14:textId="77777777" w:rsidR="00A23608" w:rsidRPr="00A23608" w:rsidRDefault="00A23608" w:rsidP="00A23608">
      <w:pPr>
        <w:bidi/>
        <w:jc w:val="both"/>
        <w:rPr>
          <w:rFonts w:cs="David" w:hint="cs"/>
          <w:rtl/>
        </w:rPr>
      </w:pPr>
      <w:r w:rsidRPr="00A23608">
        <w:rPr>
          <w:rFonts w:cs="David" w:hint="cs"/>
          <w:rtl/>
        </w:rPr>
        <w:tab/>
        <w:t xml:space="preserve">אבל </w:t>
      </w:r>
      <w:proofErr w:type="spellStart"/>
      <w:r w:rsidRPr="00A23608">
        <w:rPr>
          <w:rFonts w:cs="David" w:hint="cs"/>
          <w:rtl/>
        </w:rPr>
        <w:t>סוזי</w:t>
      </w:r>
      <w:proofErr w:type="spellEnd"/>
      <w:r w:rsidRPr="00A23608">
        <w:rPr>
          <w:rFonts w:cs="David" w:hint="cs"/>
          <w:rtl/>
        </w:rPr>
        <w:t xml:space="preserve"> עבדה. </w:t>
      </w:r>
    </w:p>
    <w:p w14:paraId="3DD72217" w14:textId="77777777" w:rsidR="00A23608" w:rsidRPr="00A23608" w:rsidRDefault="00A23608" w:rsidP="00A23608">
      <w:pPr>
        <w:bidi/>
        <w:jc w:val="both"/>
        <w:rPr>
          <w:rFonts w:cs="David" w:hint="cs"/>
          <w:rtl/>
        </w:rPr>
      </w:pPr>
    </w:p>
    <w:p w14:paraId="0143A7C6"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1B87FB1F" w14:textId="77777777" w:rsidR="00A23608" w:rsidRPr="00A23608" w:rsidRDefault="00A23608" w:rsidP="00A23608">
      <w:pPr>
        <w:bidi/>
        <w:jc w:val="both"/>
        <w:rPr>
          <w:rFonts w:cs="David" w:hint="cs"/>
          <w:rtl/>
        </w:rPr>
      </w:pPr>
    </w:p>
    <w:p w14:paraId="4AB9A3D6" w14:textId="77777777" w:rsidR="00A23608" w:rsidRPr="00A23608" w:rsidRDefault="00A23608" w:rsidP="00A23608">
      <w:pPr>
        <w:bidi/>
        <w:jc w:val="both"/>
        <w:rPr>
          <w:rFonts w:cs="David" w:hint="cs"/>
          <w:rtl/>
        </w:rPr>
      </w:pPr>
      <w:r w:rsidRPr="00A23608">
        <w:rPr>
          <w:rFonts w:cs="David" w:hint="cs"/>
          <w:rtl/>
        </w:rPr>
        <w:tab/>
        <w:t xml:space="preserve"> הוועדה סברה שיש כאן קושי. </w:t>
      </w:r>
    </w:p>
    <w:p w14:paraId="4ECF2A56" w14:textId="77777777" w:rsidR="00A23608" w:rsidRPr="00A23608" w:rsidRDefault="00A23608" w:rsidP="00A23608">
      <w:pPr>
        <w:bidi/>
        <w:jc w:val="both"/>
        <w:rPr>
          <w:rFonts w:cs="David" w:hint="cs"/>
          <w:rtl/>
        </w:rPr>
      </w:pPr>
    </w:p>
    <w:p w14:paraId="7C980273"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6EA2F47B" w14:textId="77777777" w:rsidR="00A23608" w:rsidRPr="00A23608" w:rsidRDefault="00A23608" w:rsidP="00A23608">
      <w:pPr>
        <w:bidi/>
        <w:jc w:val="both"/>
        <w:rPr>
          <w:rFonts w:cs="David" w:hint="cs"/>
          <w:rtl/>
        </w:rPr>
      </w:pPr>
    </w:p>
    <w:p w14:paraId="7C89F283" w14:textId="77777777" w:rsidR="00A23608" w:rsidRPr="00A23608" w:rsidRDefault="00A23608" w:rsidP="00A23608">
      <w:pPr>
        <w:bidi/>
        <w:jc w:val="both"/>
        <w:rPr>
          <w:rFonts w:cs="David" w:hint="cs"/>
          <w:rtl/>
        </w:rPr>
      </w:pPr>
      <w:r w:rsidRPr="00A23608">
        <w:rPr>
          <w:rFonts w:cs="David" w:hint="cs"/>
          <w:rtl/>
        </w:rPr>
        <w:tab/>
        <w:t xml:space="preserve"> הבנתי. </w:t>
      </w:r>
    </w:p>
    <w:p w14:paraId="53299814" w14:textId="77777777" w:rsidR="00A23608" w:rsidRPr="00A23608" w:rsidRDefault="00A23608" w:rsidP="00A23608">
      <w:pPr>
        <w:bidi/>
        <w:jc w:val="both"/>
        <w:rPr>
          <w:rFonts w:cs="David" w:hint="cs"/>
          <w:rtl/>
        </w:rPr>
      </w:pPr>
    </w:p>
    <w:p w14:paraId="7DBC2748"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363BE433" w14:textId="77777777" w:rsidR="00A23608" w:rsidRPr="00A23608" w:rsidRDefault="00A23608" w:rsidP="00A23608">
      <w:pPr>
        <w:bidi/>
        <w:jc w:val="both"/>
        <w:rPr>
          <w:rFonts w:cs="David" w:hint="cs"/>
          <w:rtl/>
        </w:rPr>
      </w:pPr>
    </w:p>
    <w:p w14:paraId="32AE59DC" w14:textId="77777777" w:rsidR="00A23608" w:rsidRPr="00A23608" w:rsidRDefault="00A23608" w:rsidP="00A23608">
      <w:pPr>
        <w:bidi/>
        <w:jc w:val="both"/>
        <w:rPr>
          <w:rFonts w:cs="David" w:hint="cs"/>
          <w:rtl/>
        </w:rPr>
      </w:pPr>
      <w:r w:rsidRPr="00A23608">
        <w:rPr>
          <w:rFonts w:cs="David" w:hint="cs"/>
          <w:rtl/>
        </w:rPr>
        <w:tab/>
        <w:t xml:space="preserve"> ובכלל רצוי לא לתת מכתבים על אנשים שאתה לא מכיר. </w:t>
      </w:r>
    </w:p>
    <w:p w14:paraId="65BA24E3" w14:textId="77777777" w:rsidR="00A23608" w:rsidRPr="00A23608" w:rsidRDefault="00A23608" w:rsidP="00A23608">
      <w:pPr>
        <w:bidi/>
        <w:jc w:val="both"/>
        <w:rPr>
          <w:rFonts w:cs="David" w:hint="cs"/>
          <w:rtl/>
        </w:rPr>
      </w:pPr>
      <w:r>
        <w:rPr>
          <w:rFonts w:cs="David"/>
          <w:rtl/>
        </w:rPr>
        <w:br w:type="page"/>
      </w:r>
    </w:p>
    <w:p w14:paraId="3125FBBF"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19379BB7" w14:textId="77777777" w:rsidR="00A23608" w:rsidRPr="00A23608" w:rsidRDefault="00A23608" w:rsidP="00A23608">
      <w:pPr>
        <w:bidi/>
        <w:jc w:val="both"/>
        <w:rPr>
          <w:rFonts w:cs="David" w:hint="cs"/>
          <w:rtl/>
        </w:rPr>
      </w:pPr>
    </w:p>
    <w:p w14:paraId="055D8058" w14:textId="77777777" w:rsidR="00A23608" w:rsidRPr="00A23608" w:rsidRDefault="00A23608" w:rsidP="00A23608">
      <w:pPr>
        <w:bidi/>
        <w:jc w:val="both"/>
        <w:rPr>
          <w:rFonts w:cs="David" w:hint="cs"/>
          <w:rtl/>
        </w:rPr>
      </w:pPr>
      <w:r w:rsidRPr="00A23608">
        <w:rPr>
          <w:rFonts w:cs="David" w:hint="cs"/>
          <w:rtl/>
        </w:rPr>
        <w:tab/>
        <w:t xml:space="preserve"> זה לא סעיף שצריך לאשר. </w:t>
      </w:r>
    </w:p>
    <w:p w14:paraId="6F1160AB" w14:textId="77777777" w:rsidR="00A23608" w:rsidRPr="00A23608" w:rsidRDefault="00A23608" w:rsidP="00A23608">
      <w:pPr>
        <w:bidi/>
        <w:jc w:val="both"/>
        <w:rPr>
          <w:rFonts w:cs="David" w:hint="cs"/>
          <w:rtl/>
        </w:rPr>
      </w:pPr>
    </w:p>
    <w:p w14:paraId="08B682E0"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5CC77D80" w14:textId="77777777" w:rsidR="00A23608" w:rsidRPr="00A23608" w:rsidRDefault="00A23608" w:rsidP="00A23608">
      <w:pPr>
        <w:bidi/>
        <w:jc w:val="both"/>
        <w:rPr>
          <w:rFonts w:cs="David" w:hint="cs"/>
          <w:rtl/>
        </w:rPr>
      </w:pPr>
    </w:p>
    <w:p w14:paraId="6C268531" w14:textId="77777777" w:rsidR="00A23608" w:rsidRPr="00A23608" w:rsidRDefault="00A23608" w:rsidP="00A23608">
      <w:pPr>
        <w:bidi/>
        <w:jc w:val="both"/>
        <w:rPr>
          <w:rFonts w:cs="David" w:hint="cs"/>
          <w:rtl/>
        </w:rPr>
      </w:pPr>
      <w:r w:rsidRPr="00A23608">
        <w:rPr>
          <w:rFonts w:cs="David" w:hint="cs"/>
          <w:rtl/>
        </w:rPr>
        <w:tab/>
        <w:t xml:space="preserve"> פסקה 5 בינתיים לא אושרה בגלל שדובר על כך: מינוי למשרת אמון או למשרה בכנסת או פנייה לחבר הכנסת שהוא שותף להליך המינוי כנציג הכנסת. </w:t>
      </w:r>
    </w:p>
    <w:p w14:paraId="1CD0A602" w14:textId="77777777" w:rsidR="00A23608" w:rsidRPr="00A23608" w:rsidRDefault="00A23608" w:rsidP="00A23608">
      <w:pPr>
        <w:bidi/>
        <w:jc w:val="both"/>
        <w:rPr>
          <w:rFonts w:cs="David" w:hint="cs"/>
          <w:rtl/>
        </w:rPr>
      </w:pPr>
    </w:p>
    <w:p w14:paraId="0B7D6249"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64304FE7" w14:textId="77777777" w:rsidR="00A23608" w:rsidRPr="00A23608" w:rsidRDefault="00A23608" w:rsidP="00A23608">
      <w:pPr>
        <w:bidi/>
        <w:jc w:val="both"/>
        <w:rPr>
          <w:rFonts w:cs="David" w:hint="cs"/>
          <w:rtl/>
        </w:rPr>
      </w:pPr>
    </w:p>
    <w:p w14:paraId="2C763267" w14:textId="77777777" w:rsidR="00A23608" w:rsidRPr="00A23608" w:rsidRDefault="00A23608" w:rsidP="00A23608">
      <w:pPr>
        <w:bidi/>
        <w:jc w:val="both"/>
        <w:rPr>
          <w:rFonts w:cs="David" w:hint="cs"/>
          <w:rtl/>
        </w:rPr>
      </w:pPr>
      <w:r w:rsidRPr="00A23608">
        <w:rPr>
          <w:rFonts w:cs="David" w:hint="cs"/>
          <w:rtl/>
        </w:rPr>
        <w:tab/>
        <w:t xml:space="preserve"> למה התמקדתם דווקא בכנסת? אם אני רוצה להמליץ על מישהו לאוניברסיטה?</w:t>
      </w:r>
    </w:p>
    <w:p w14:paraId="4D7858F5" w14:textId="77777777" w:rsidR="00A23608" w:rsidRPr="00A23608" w:rsidRDefault="00A23608" w:rsidP="00A23608">
      <w:pPr>
        <w:bidi/>
        <w:jc w:val="both"/>
        <w:rPr>
          <w:rFonts w:cs="David" w:hint="cs"/>
          <w:rtl/>
        </w:rPr>
      </w:pPr>
    </w:p>
    <w:p w14:paraId="1CF98A0B" w14:textId="77777777" w:rsidR="00A23608" w:rsidRPr="00A23608" w:rsidRDefault="00A23608" w:rsidP="00A23608">
      <w:pPr>
        <w:bidi/>
        <w:jc w:val="both"/>
        <w:rPr>
          <w:rFonts w:cs="David" w:hint="cs"/>
          <w:rtl/>
        </w:rPr>
      </w:pPr>
      <w:r w:rsidRPr="00A23608">
        <w:rPr>
          <w:rFonts w:cs="David" w:hint="cs"/>
          <w:u w:val="single"/>
          <w:rtl/>
        </w:rPr>
        <w:t>חיים אורון:</w:t>
      </w:r>
    </w:p>
    <w:p w14:paraId="2C319613" w14:textId="77777777" w:rsidR="00A23608" w:rsidRPr="00A23608" w:rsidRDefault="00A23608" w:rsidP="00A23608">
      <w:pPr>
        <w:bidi/>
        <w:jc w:val="both"/>
        <w:rPr>
          <w:rFonts w:cs="David" w:hint="cs"/>
          <w:rtl/>
        </w:rPr>
      </w:pPr>
    </w:p>
    <w:p w14:paraId="055714B9" w14:textId="77777777" w:rsidR="00A23608" w:rsidRPr="00A23608" w:rsidRDefault="00A23608" w:rsidP="00A23608">
      <w:pPr>
        <w:bidi/>
        <w:jc w:val="both"/>
        <w:rPr>
          <w:rFonts w:cs="David" w:hint="cs"/>
          <w:rtl/>
        </w:rPr>
      </w:pPr>
      <w:r w:rsidRPr="00A23608">
        <w:rPr>
          <w:rFonts w:cs="David" w:hint="cs"/>
          <w:rtl/>
        </w:rPr>
        <w:tab/>
        <w:t xml:space="preserve"> כי זה המועדון. אני הייתי בעמדה שמה </w:t>
      </w:r>
      <w:proofErr w:type="spellStart"/>
      <w:r w:rsidRPr="00A23608">
        <w:rPr>
          <w:rFonts w:cs="David" w:hint="cs"/>
          <w:rtl/>
        </w:rPr>
        <w:t>שמה</w:t>
      </w:r>
      <w:proofErr w:type="spellEnd"/>
      <w:r w:rsidRPr="00A23608">
        <w:rPr>
          <w:rFonts w:cs="David" w:hint="cs"/>
          <w:rtl/>
        </w:rPr>
        <w:t xml:space="preserve"> שכתוב בכחול יהיה ה"למעט" היחיד, שגם לא תוכל להמליץ על מישהו שאתה מכיר. </w:t>
      </w:r>
    </w:p>
    <w:p w14:paraId="78C2AB0F" w14:textId="77777777" w:rsidR="00A23608" w:rsidRPr="00A23608" w:rsidRDefault="00A23608" w:rsidP="00A23608">
      <w:pPr>
        <w:bidi/>
        <w:jc w:val="both"/>
        <w:rPr>
          <w:rFonts w:cs="David" w:hint="cs"/>
          <w:rtl/>
        </w:rPr>
      </w:pPr>
    </w:p>
    <w:p w14:paraId="5F2964F2" w14:textId="77777777" w:rsidR="00A23608" w:rsidRPr="00A23608" w:rsidRDefault="00A23608" w:rsidP="00A23608">
      <w:pPr>
        <w:bidi/>
        <w:jc w:val="both"/>
        <w:rPr>
          <w:rFonts w:cs="David" w:hint="cs"/>
          <w:rtl/>
        </w:rPr>
      </w:pPr>
      <w:r w:rsidRPr="00A23608">
        <w:rPr>
          <w:rFonts w:cs="David" w:hint="cs"/>
          <w:u w:val="single"/>
          <w:rtl/>
        </w:rPr>
        <w:t>חיים אורון:</w:t>
      </w:r>
    </w:p>
    <w:p w14:paraId="5212738D" w14:textId="77777777" w:rsidR="00A23608" w:rsidRPr="00A23608" w:rsidRDefault="00A23608" w:rsidP="00A23608">
      <w:pPr>
        <w:bidi/>
        <w:jc w:val="both"/>
        <w:rPr>
          <w:rFonts w:cs="David" w:hint="cs"/>
          <w:rtl/>
        </w:rPr>
      </w:pPr>
    </w:p>
    <w:p w14:paraId="28E7C7AF" w14:textId="77777777" w:rsidR="00A23608" w:rsidRPr="00A23608" w:rsidRDefault="00A23608" w:rsidP="00A23608">
      <w:pPr>
        <w:bidi/>
        <w:jc w:val="both"/>
        <w:rPr>
          <w:rFonts w:cs="David" w:hint="cs"/>
          <w:rtl/>
        </w:rPr>
      </w:pPr>
      <w:r w:rsidRPr="00A23608">
        <w:rPr>
          <w:rFonts w:cs="David" w:hint="cs"/>
          <w:rtl/>
        </w:rPr>
        <w:tab/>
        <w:t xml:space="preserve"> הבאתי דוגמאות כיצד זה נראה בחיים, לא כשאתה מכיר את ארבל אלא כשאתה מכיר את </w:t>
      </w:r>
      <w:proofErr w:type="spellStart"/>
      <w:r w:rsidRPr="00A23608">
        <w:rPr>
          <w:rFonts w:cs="David" w:hint="cs"/>
          <w:rtl/>
        </w:rPr>
        <w:t>הקוזינה</w:t>
      </w:r>
      <w:proofErr w:type="spellEnd"/>
      <w:r w:rsidRPr="00A23608">
        <w:rPr>
          <w:rFonts w:cs="David" w:hint="cs"/>
          <w:rtl/>
        </w:rPr>
        <w:t xml:space="preserve"> של מישהו שהולך להיות מנהל בית ספר, אתה אומר: אני מכיר אותו ואני ממליץ עליו לנהל בית ספר וזה בא למינוי במשרד החינוך ומופיע בתור מכתב של חבר כנסת. </w:t>
      </w:r>
    </w:p>
    <w:p w14:paraId="5EE447C9" w14:textId="77777777" w:rsidR="00A23608" w:rsidRPr="00A23608" w:rsidRDefault="00A23608" w:rsidP="00A23608">
      <w:pPr>
        <w:bidi/>
        <w:jc w:val="both"/>
        <w:rPr>
          <w:rFonts w:cs="David" w:hint="cs"/>
          <w:rtl/>
        </w:rPr>
      </w:pPr>
    </w:p>
    <w:p w14:paraId="76A2C13C"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5CDC051E" w14:textId="77777777" w:rsidR="00A23608" w:rsidRPr="00A23608" w:rsidRDefault="00A23608" w:rsidP="00A23608">
      <w:pPr>
        <w:bidi/>
        <w:jc w:val="both"/>
        <w:rPr>
          <w:rFonts w:cs="David" w:hint="cs"/>
          <w:rtl/>
        </w:rPr>
      </w:pPr>
    </w:p>
    <w:p w14:paraId="7FBD4682" w14:textId="77777777" w:rsidR="00A23608" w:rsidRPr="00A23608" w:rsidRDefault="00A23608" w:rsidP="00A23608">
      <w:pPr>
        <w:bidi/>
        <w:jc w:val="both"/>
        <w:rPr>
          <w:rFonts w:cs="David" w:hint="cs"/>
          <w:rtl/>
        </w:rPr>
      </w:pPr>
      <w:r w:rsidRPr="00A23608">
        <w:rPr>
          <w:rFonts w:cs="David" w:hint="cs"/>
          <w:rtl/>
        </w:rPr>
        <w:tab/>
        <w:t xml:space="preserve"> זה עושה רושם כשמגיע מכתב של חבר כנסת?</w:t>
      </w:r>
    </w:p>
    <w:p w14:paraId="1B46D7AC" w14:textId="77777777" w:rsidR="00A23608" w:rsidRPr="00A23608" w:rsidRDefault="00A23608" w:rsidP="00A23608">
      <w:pPr>
        <w:bidi/>
        <w:jc w:val="both"/>
        <w:rPr>
          <w:rFonts w:cs="David" w:hint="cs"/>
          <w:rtl/>
        </w:rPr>
      </w:pPr>
    </w:p>
    <w:p w14:paraId="07CCB170" w14:textId="77777777" w:rsidR="00A23608" w:rsidRPr="00A23608" w:rsidRDefault="00A23608" w:rsidP="00A23608">
      <w:pPr>
        <w:bidi/>
        <w:jc w:val="both"/>
        <w:rPr>
          <w:rFonts w:cs="David" w:hint="cs"/>
          <w:rtl/>
        </w:rPr>
      </w:pPr>
      <w:r w:rsidRPr="00A23608">
        <w:rPr>
          <w:rFonts w:cs="David" w:hint="cs"/>
          <w:u w:val="single"/>
          <w:rtl/>
        </w:rPr>
        <w:t>חיים אורון:</w:t>
      </w:r>
    </w:p>
    <w:p w14:paraId="52BFC1E5" w14:textId="77777777" w:rsidR="00A23608" w:rsidRPr="00A23608" w:rsidRDefault="00A23608" w:rsidP="00A23608">
      <w:pPr>
        <w:bidi/>
        <w:jc w:val="both"/>
        <w:rPr>
          <w:rFonts w:cs="David" w:hint="cs"/>
          <w:rtl/>
        </w:rPr>
      </w:pPr>
    </w:p>
    <w:p w14:paraId="217E4E7A" w14:textId="77777777" w:rsidR="00A23608" w:rsidRPr="00A23608" w:rsidRDefault="00A23608" w:rsidP="00A23608">
      <w:pPr>
        <w:bidi/>
        <w:jc w:val="both"/>
        <w:rPr>
          <w:rFonts w:cs="David" w:hint="cs"/>
          <w:rtl/>
        </w:rPr>
      </w:pPr>
      <w:r w:rsidRPr="00A23608">
        <w:rPr>
          <w:rFonts w:cs="David" w:hint="cs"/>
          <w:rtl/>
        </w:rPr>
        <w:tab/>
        <w:t xml:space="preserve"> אחרת למה ביקשו ממך את זה?</w:t>
      </w:r>
    </w:p>
    <w:p w14:paraId="05956176" w14:textId="77777777" w:rsidR="00A23608" w:rsidRPr="00A23608" w:rsidRDefault="00A23608" w:rsidP="00A23608">
      <w:pPr>
        <w:bidi/>
        <w:jc w:val="both"/>
        <w:rPr>
          <w:rFonts w:cs="David" w:hint="cs"/>
          <w:rtl/>
        </w:rPr>
      </w:pPr>
    </w:p>
    <w:p w14:paraId="4EC895C0"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0025D533" w14:textId="77777777" w:rsidR="00A23608" w:rsidRPr="00A23608" w:rsidRDefault="00A23608" w:rsidP="00A23608">
      <w:pPr>
        <w:bidi/>
        <w:jc w:val="both"/>
        <w:rPr>
          <w:rFonts w:cs="David" w:hint="cs"/>
          <w:rtl/>
        </w:rPr>
      </w:pPr>
    </w:p>
    <w:p w14:paraId="4670AEF6" w14:textId="77777777" w:rsidR="00A23608" w:rsidRPr="00A23608" w:rsidRDefault="00A23608" w:rsidP="00A23608">
      <w:pPr>
        <w:bidi/>
        <w:jc w:val="both"/>
        <w:rPr>
          <w:rFonts w:cs="David" w:hint="cs"/>
          <w:rtl/>
        </w:rPr>
      </w:pPr>
      <w:r w:rsidRPr="00A23608">
        <w:rPr>
          <w:rFonts w:cs="David" w:hint="cs"/>
          <w:rtl/>
        </w:rPr>
        <w:tab/>
        <w:t xml:space="preserve"> לדעתי פעמים רבות זה מקלקל. </w:t>
      </w:r>
    </w:p>
    <w:p w14:paraId="6BF4FE5D" w14:textId="77777777" w:rsidR="00A23608" w:rsidRPr="00A23608" w:rsidRDefault="00A23608" w:rsidP="00A23608">
      <w:pPr>
        <w:bidi/>
        <w:jc w:val="both"/>
        <w:rPr>
          <w:rFonts w:cs="David" w:hint="cs"/>
          <w:rtl/>
        </w:rPr>
      </w:pPr>
    </w:p>
    <w:p w14:paraId="30CF2CB3" w14:textId="77777777" w:rsidR="00A23608" w:rsidRPr="00A23608" w:rsidRDefault="00A23608" w:rsidP="00A23608">
      <w:pPr>
        <w:bidi/>
        <w:jc w:val="both"/>
        <w:rPr>
          <w:rFonts w:cs="David" w:hint="cs"/>
          <w:rtl/>
        </w:rPr>
      </w:pPr>
      <w:r w:rsidRPr="00A23608">
        <w:rPr>
          <w:rFonts w:cs="David" w:hint="cs"/>
          <w:u w:val="single"/>
          <w:rtl/>
        </w:rPr>
        <w:t>חיים אורון:</w:t>
      </w:r>
    </w:p>
    <w:p w14:paraId="16F28CB2" w14:textId="77777777" w:rsidR="00A23608" w:rsidRPr="00A23608" w:rsidRDefault="00A23608" w:rsidP="00A23608">
      <w:pPr>
        <w:bidi/>
        <w:jc w:val="both"/>
        <w:rPr>
          <w:rFonts w:cs="David" w:hint="cs"/>
          <w:rtl/>
        </w:rPr>
      </w:pPr>
    </w:p>
    <w:p w14:paraId="720C4EF2" w14:textId="77777777" w:rsidR="00A23608" w:rsidRPr="00A23608" w:rsidRDefault="00A23608" w:rsidP="00A23608">
      <w:pPr>
        <w:bidi/>
        <w:jc w:val="both"/>
        <w:rPr>
          <w:rFonts w:cs="David" w:hint="cs"/>
          <w:rtl/>
        </w:rPr>
      </w:pPr>
      <w:r w:rsidRPr="00A23608">
        <w:rPr>
          <w:rFonts w:cs="David" w:hint="cs"/>
          <w:rtl/>
        </w:rPr>
        <w:tab/>
        <w:t xml:space="preserve"> עובדה שאם זה היה מקלקל לא היו מבקשים אבל היות ונשארתי בדעת מיעוט אז ה"למעטים" הנוספים פה אמרו שאם אתה למשל נציג הכנסת אפילו בוועדה למינוי שופטים ואני רוצה להגיד לך שהמועמד הזה והזה הוא כך וכך, אני מדבר איתך. או יש ויכוח מי יהיה היועץ המשפטי של הכנסת בוועדה של הכנסת או מי יהיה מזכיר הכנסת. בפורומים שחברי כנסת נוטלים בהם חלק עקב תפקידם כחברי כנסת </w:t>
      </w:r>
      <w:r w:rsidRPr="00A23608">
        <w:rPr>
          <w:rFonts w:cs="David"/>
          <w:rtl/>
        </w:rPr>
        <w:t>–</w:t>
      </w:r>
      <w:r w:rsidRPr="00A23608">
        <w:rPr>
          <w:rFonts w:cs="David" w:hint="cs"/>
          <w:rtl/>
        </w:rPr>
        <w:t xml:space="preserve"> לא ראינו פגם בעובדה שאתה תדבר עם אחד מהחברים כי בהגדרה הוא מייצג שלך שם. </w:t>
      </w:r>
    </w:p>
    <w:p w14:paraId="5D3D824A" w14:textId="77777777" w:rsidR="00A23608" w:rsidRPr="00A23608" w:rsidRDefault="00A23608" w:rsidP="00A23608">
      <w:pPr>
        <w:bidi/>
        <w:jc w:val="both"/>
        <w:rPr>
          <w:rFonts w:cs="David" w:hint="cs"/>
          <w:rtl/>
        </w:rPr>
      </w:pPr>
    </w:p>
    <w:p w14:paraId="1BBC2BC6"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1CE80B12" w14:textId="77777777" w:rsidR="00A23608" w:rsidRPr="00A23608" w:rsidRDefault="00A23608" w:rsidP="00A23608">
      <w:pPr>
        <w:bidi/>
        <w:jc w:val="both"/>
        <w:rPr>
          <w:rFonts w:cs="David" w:hint="cs"/>
          <w:rtl/>
        </w:rPr>
      </w:pPr>
    </w:p>
    <w:p w14:paraId="0CFD779A" w14:textId="77777777" w:rsidR="00A23608" w:rsidRPr="00A23608" w:rsidRDefault="00A23608" w:rsidP="00A23608">
      <w:pPr>
        <w:bidi/>
        <w:jc w:val="both"/>
        <w:rPr>
          <w:rFonts w:cs="David" w:hint="cs"/>
          <w:rtl/>
        </w:rPr>
      </w:pPr>
      <w:r w:rsidRPr="00A23608">
        <w:rPr>
          <w:rFonts w:cs="David" w:hint="cs"/>
          <w:rtl/>
        </w:rPr>
        <w:tab/>
        <w:t xml:space="preserve">אני מבין אבל ראיתם בעיה אם אני ממליץ על מישהו לרשות אחרת? רשות </w:t>
      </w:r>
      <w:proofErr w:type="spellStart"/>
      <w:r w:rsidRPr="00A23608">
        <w:rPr>
          <w:rFonts w:cs="David" w:hint="cs"/>
          <w:rtl/>
        </w:rPr>
        <w:t>מוניציפלית</w:t>
      </w:r>
      <w:proofErr w:type="spellEnd"/>
      <w:r w:rsidRPr="00A23608">
        <w:rPr>
          <w:rFonts w:cs="David" w:hint="cs"/>
          <w:rtl/>
        </w:rPr>
        <w:t xml:space="preserve">. </w:t>
      </w:r>
    </w:p>
    <w:p w14:paraId="72E1FC0D" w14:textId="77777777" w:rsidR="00A23608" w:rsidRPr="00A23608" w:rsidRDefault="00A23608" w:rsidP="00A23608">
      <w:pPr>
        <w:bidi/>
        <w:jc w:val="both"/>
        <w:rPr>
          <w:rFonts w:cs="David" w:hint="cs"/>
          <w:rtl/>
        </w:rPr>
      </w:pPr>
    </w:p>
    <w:p w14:paraId="628F65E6" w14:textId="77777777" w:rsidR="00A23608" w:rsidRPr="00A23608" w:rsidRDefault="00A23608" w:rsidP="00A23608">
      <w:pPr>
        <w:bidi/>
        <w:jc w:val="both"/>
        <w:rPr>
          <w:rFonts w:cs="David" w:hint="cs"/>
          <w:rtl/>
        </w:rPr>
      </w:pPr>
      <w:r w:rsidRPr="00A23608">
        <w:rPr>
          <w:rFonts w:cs="David" w:hint="cs"/>
          <w:u w:val="single"/>
          <w:rtl/>
        </w:rPr>
        <w:t>חיים אורון:</w:t>
      </w:r>
    </w:p>
    <w:p w14:paraId="3245070A" w14:textId="77777777" w:rsidR="00A23608" w:rsidRPr="00A23608" w:rsidRDefault="00A23608" w:rsidP="00A23608">
      <w:pPr>
        <w:bidi/>
        <w:jc w:val="both"/>
        <w:rPr>
          <w:rFonts w:cs="David" w:hint="cs"/>
          <w:rtl/>
        </w:rPr>
      </w:pPr>
    </w:p>
    <w:p w14:paraId="1D2BE659" w14:textId="77777777" w:rsidR="00A23608" w:rsidRPr="00A23608" w:rsidRDefault="00A23608" w:rsidP="00A23608">
      <w:pPr>
        <w:bidi/>
        <w:jc w:val="both"/>
        <w:rPr>
          <w:rFonts w:cs="David" w:hint="cs"/>
          <w:rtl/>
        </w:rPr>
      </w:pPr>
      <w:r w:rsidRPr="00A23608">
        <w:rPr>
          <w:rFonts w:cs="David" w:hint="cs"/>
          <w:rtl/>
        </w:rPr>
        <w:tab/>
        <w:t xml:space="preserve">כן, כי הדעה שלנו כחברי כנסת היא יותר טובה משל מישהו אחר וחשבנו שחלק מהציבור יחשוב שזה כן משפיע ובעיקר אלה שלא ימונו יהיו בטוחים שההוא מונה כי אתה המלצת עליו. </w:t>
      </w:r>
    </w:p>
    <w:p w14:paraId="3830A466" w14:textId="77777777" w:rsidR="00A23608" w:rsidRPr="00A23608" w:rsidRDefault="00A23608" w:rsidP="00A23608">
      <w:pPr>
        <w:bidi/>
        <w:jc w:val="both"/>
        <w:rPr>
          <w:rFonts w:cs="David" w:hint="cs"/>
          <w:rtl/>
        </w:rPr>
      </w:pPr>
    </w:p>
    <w:p w14:paraId="3D1F9C25"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00B60F09" w14:textId="77777777" w:rsidR="00A23608" w:rsidRPr="00A23608" w:rsidRDefault="00A23608" w:rsidP="00A23608">
      <w:pPr>
        <w:bidi/>
        <w:jc w:val="both"/>
        <w:rPr>
          <w:rFonts w:cs="David" w:hint="cs"/>
          <w:rtl/>
        </w:rPr>
      </w:pPr>
    </w:p>
    <w:p w14:paraId="636B8CB5" w14:textId="77777777" w:rsidR="00A23608" w:rsidRPr="00A23608" w:rsidRDefault="00A23608" w:rsidP="00A23608">
      <w:pPr>
        <w:bidi/>
        <w:jc w:val="both"/>
        <w:rPr>
          <w:rFonts w:cs="David" w:hint="cs"/>
          <w:rtl/>
        </w:rPr>
      </w:pPr>
      <w:r w:rsidRPr="00A23608">
        <w:rPr>
          <w:rFonts w:cs="David" w:hint="cs"/>
          <w:rtl/>
        </w:rPr>
        <w:tab/>
        <w:t>אז ה"למעטים" האלה מתקבל?</w:t>
      </w:r>
    </w:p>
    <w:p w14:paraId="3001DDB0" w14:textId="77777777" w:rsidR="00A23608" w:rsidRPr="00A23608" w:rsidRDefault="00A23608" w:rsidP="00A23608">
      <w:pPr>
        <w:bidi/>
        <w:jc w:val="both"/>
        <w:rPr>
          <w:rFonts w:cs="David" w:hint="cs"/>
          <w:rtl/>
        </w:rPr>
      </w:pPr>
    </w:p>
    <w:p w14:paraId="52A27763" w14:textId="77777777" w:rsidR="00A23608" w:rsidRPr="00A23608" w:rsidRDefault="00A23608" w:rsidP="00A23608">
      <w:pPr>
        <w:bidi/>
        <w:jc w:val="both"/>
        <w:rPr>
          <w:rFonts w:cs="David" w:hint="cs"/>
          <w:rtl/>
        </w:rPr>
      </w:pPr>
      <w:r w:rsidRPr="00A23608">
        <w:rPr>
          <w:rFonts w:cs="David" w:hint="cs"/>
          <w:u w:val="single"/>
          <w:rtl/>
        </w:rPr>
        <w:t>חיים אורון:</w:t>
      </w:r>
    </w:p>
    <w:p w14:paraId="3DCAF19F" w14:textId="77777777" w:rsidR="00A23608" w:rsidRPr="00A23608" w:rsidRDefault="00A23608" w:rsidP="00A23608">
      <w:pPr>
        <w:bidi/>
        <w:jc w:val="both"/>
        <w:rPr>
          <w:rFonts w:cs="David" w:hint="cs"/>
          <w:rtl/>
        </w:rPr>
      </w:pPr>
    </w:p>
    <w:p w14:paraId="2DA446BE" w14:textId="77777777" w:rsidR="00A23608" w:rsidRPr="00A23608" w:rsidRDefault="00A23608" w:rsidP="00A23608">
      <w:pPr>
        <w:bidi/>
        <w:jc w:val="both"/>
        <w:rPr>
          <w:rFonts w:cs="David" w:hint="cs"/>
          <w:rtl/>
        </w:rPr>
      </w:pPr>
      <w:r w:rsidRPr="00A23608">
        <w:rPr>
          <w:rFonts w:cs="David" w:hint="cs"/>
          <w:rtl/>
        </w:rPr>
        <w:tab/>
        <w:t xml:space="preserve"> לדעתי כן. </w:t>
      </w:r>
    </w:p>
    <w:p w14:paraId="123AA2AB" w14:textId="77777777" w:rsidR="00A23608" w:rsidRPr="00A23608" w:rsidRDefault="00A23608" w:rsidP="00A23608">
      <w:pPr>
        <w:bidi/>
        <w:jc w:val="both"/>
        <w:rPr>
          <w:rFonts w:cs="David" w:hint="cs"/>
          <w:rtl/>
        </w:rPr>
      </w:pPr>
    </w:p>
    <w:p w14:paraId="6E7F4413"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23637175" w14:textId="77777777" w:rsidR="00A23608" w:rsidRPr="00A23608" w:rsidRDefault="00A23608" w:rsidP="00A23608">
      <w:pPr>
        <w:bidi/>
        <w:jc w:val="both"/>
        <w:rPr>
          <w:rFonts w:cs="David" w:hint="cs"/>
          <w:rtl/>
        </w:rPr>
      </w:pPr>
    </w:p>
    <w:p w14:paraId="3904665A" w14:textId="77777777" w:rsidR="00A23608" w:rsidRPr="00A23608" w:rsidRDefault="00A23608" w:rsidP="00A23608">
      <w:pPr>
        <w:bidi/>
        <w:jc w:val="both"/>
        <w:rPr>
          <w:rFonts w:cs="David" w:hint="cs"/>
          <w:rtl/>
        </w:rPr>
      </w:pPr>
      <w:r w:rsidRPr="00A23608">
        <w:rPr>
          <w:rFonts w:cs="David" w:hint="cs"/>
          <w:rtl/>
        </w:rPr>
        <w:tab/>
        <w:t xml:space="preserve">אושר. </w:t>
      </w:r>
    </w:p>
    <w:p w14:paraId="78D76428" w14:textId="77777777" w:rsidR="00A23608" w:rsidRPr="00A23608" w:rsidRDefault="00A23608" w:rsidP="00A23608">
      <w:pPr>
        <w:bidi/>
        <w:jc w:val="both"/>
        <w:rPr>
          <w:rFonts w:cs="David" w:hint="cs"/>
          <w:rtl/>
        </w:rPr>
      </w:pPr>
    </w:p>
    <w:p w14:paraId="7A2A4E16"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44029010" w14:textId="77777777" w:rsidR="00A23608" w:rsidRPr="00A23608" w:rsidRDefault="00A23608" w:rsidP="00A23608">
      <w:pPr>
        <w:bidi/>
        <w:jc w:val="both"/>
        <w:rPr>
          <w:rFonts w:cs="David" w:hint="cs"/>
          <w:rtl/>
        </w:rPr>
      </w:pPr>
    </w:p>
    <w:p w14:paraId="315D8935" w14:textId="77777777" w:rsidR="00A23608" w:rsidRPr="00A23608" w:rsidRDefault="00A23608" w:rsidP="00A23608">
      <w:pPr>
        <w:bidi/>
        <w:jc w:val="both"/>
        <w:rPr>
          <w:rFonts w:cs="David" w:hint="cs"/>
          <w:rtl/>
        </w:rPr>
      </w:pPr>
      <w:r w:rsidRPr="00A23608">
        <w:rPr>
          <w:rFonts w:cs="David" w:hint="cs"/>
          <w:rtl/>
        </w:rPr>
        <w:tab/>
        <w:t xml:space="preserve"> התחלנו לדון בפרק של העיסוק נוסף. יש שינוי קל בסעיף המטרה, יש הגדרה של עיסוק ועיסוק נוסף שדנו בה בסעיף 33. הכלל המרכזי בסעיף 34: חבר כנסת לא יעסוק בעיסוק נוסף. בסעיף 35 שזה הסעיף האחרון שהגענו אליו דובר על עיסוקים מותרים. נאמר שעל אף האיסור לעיסוק נוסף מותר לפעול ללא קבלת שכר במסגרת מפלגה; והוסיפו פה את הדברים שקיימים היום בחוק שבמסגרת הפעילות במפלגה מותר גם לקבל משרד, שירותי משרד, רכב ונהג; זה כבר נמצא בנוסח שלכם. (2) מותר לעסוק בפעילות בעלת אופי ציבורי בהתנדבות וללא תמורה; (3) להיות בעלים של נכס, לרבות מניות בתאגיד, או לקבל הכנסה מנכס בשיעור מקובל; (4) לקבל תמורה בשיעור מקובל בשל זכותו בקניין רוחני; הפסקה האחרונה אומרת: (5) להיות חבר בקיבוץ, מושב שיתופי או כל אגודה שיתופית להתיישבות. </w:t>
      </w:r>
    </w:p>
    <w:p w14:paraId="6C659676" w14:textId="77777777" w:rsidR="00A23608" w:rsidRPr="00A23608" w:rsidRDefault="00A23608" w:rsidP="00A23608">
      <w:pPr>
        <w:bidi/>
        <w:jc w:val="both"/>
        <w:rPr>
          <w:rFonts w:cs="David" w:hint="cs"/>
          <w:rtl/>
        </w:rPr>
      </w:pPr>
    </w:p>
    <w:p w14:paraId="104A0F67" w14:textId="77777777" w:rsidR="00A23608" w:rsidRPr="00A23608" w:rsidRDefault="00A23608" w:rsidP="00A23608">
      <w:pPr>
        <w:bidi/>
        <w:ind w:firstLine="567"/>
        <w:jc w:val="both"/>
        <w:rPr>
          <w:rFonts w:cs="David" w:hint="cs"/>
          <w:rtl/>
        </w:rPr>
      </w:pPr>
      <w:r w:rsidRPr="00A23608">
        <w:rPr>
          <w:rFonts w:cs="David" w:hint="cs"/>
          <w:rtl/>
        </w:rPr>
        <w:t xml:space="preserve">ביקשה ממני היועצת המשפטית להעלות כאן סוגיה שהבנתי שנדונה בוועדה האתיקה, סוגיה של מה המשמעות של להיות חבר בקיבוץ. לא עברנו את זה בישיבה הקודמת. זה קיים כבר היום בחוק הסייג הזה והשאלה שרציתי להעלות היא: האם זה אומר שמותר לחבר הקיבוץ לעסוק בעיסוק שאם הוא לא היה בקיבוץ היה מותר לו, למשל לעסוק במפעל ולהיות בו בעל תפקיד. </w:t>
      </w:r>
    </w:p>
    <w:p w14:paraId="043D9081" w14:textId="77777777" w:rsidR="00A23608" w:rsidRPr="00A23608" w:rsidRDefault="00A23608" w:rsidP="00A23608">
      <w:pPr>
        <w:bidi/>
        <w:ind w:firstLine="567"/>
        <w:jc w:val="both"/>
        <w:rPr>
          <w:rFonts w:cs="David" w:hint="cs"/>
          <w:rtl/>
        </w:rPr>
      </w:pPr>
    </w:p>
    <w:p w14:paraId="48DD4D2D"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6CE6868B" w14:textId="77777777" w:rsidR="00A23608" w:rsidRPr="00A23608" w:rsidRDefault="00A23608" w:rsidP="00A23608">
      <w:pPr>
        <w:bidi/>
        <w:jc w:val="both"/>
        <w:rPr>
          <w:rFonts w:cs="David" w:hint="cs"/>
          <w:rtl/>
        </w:rPr>
      </w:pPr>
    </w:p>
    <w:p w14:paraId="62C48279" w14:textId="77777777" w:rsidR="00A23608" w:rsidRPr="00A23608" w:rsidRDefault="00A23608" w:rsidP="00A23608">
      <w:pPr>
        <w:bidi/>
        <w:ind w:firstLine="567"/>
        <w:jc w:val="both"/>
        <w:rPr>
          <w:rFonts w:cs="David" w:hint="cs"/>
          <w:rtl/>
        </w:rPr>
      </w:pPr>
      <w:r w:rsidRPr="00A23608">
        <w:rPr>
          <w:rFonts w:cs="David" w:hint="cs"/>
          <w:rtl/>
        </w:rPr>
        <w:t>אם הוא עובד במטבח בקיבוץ, לדוגמא, אסור לו?</w:t>
      </w:r>
    </w:p>
    <w:p w14:paraId="27CE3F17" w14:textId="77777777" w:rsidR="00A23608" w:rsidRPr="00A23608" w:rsidRDefault="00A23608" w:rsidP="00A23608">
      <w:pPr>
        <w:bidi/>
        <w:ind w:firstLine="567"/>
        <w:jc w:val="both"/>
        <w:rPr>
          <w:rFonts w:cs="David" w:hint="cs"/>
          <w:rtl/>
        </w:rPr>
      </w:pPr>
    </w:p>
    <w:p w14:paraId="2E5714BF"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5DC3B07D" w14:textId="77777777" w:rsidR="00A23608" w:rsidRPr="00A23608" w:rsidRDefault="00A23608" w:rsidP="00A23608">
      <w:pPr>
        <w:bidi/>
        <w:jc w:val="both"/>
        <w:rPr>
          <w:rFonts w:cs="David" w:hint="cs"/>
          <w:rtl/>
        </w:rPr>
      </w:pPr>
    </w:p>
    <w:p w14:paraId="375681BA" w14:textId="77777777" w:rsidR="00A23608" w:rsidRPr="00A23608" w:rsidRDefault="00A23608" w:rsidP="00A23608">
      <w:pPr>
        <w:bidi/>
        <w:ind w:firstLine="567"/>
        <w:jc w:val="both"/>
        <w:rPr>
          <w:rFonts w:cs="David" w:hint="cs"/>
          <w:rtl/>
        </w:rPr>
      </w:pPr>
      <w:r w:rsidRPr="00A23608">
        <w:rPr>
          <w:rFonts w:cs="David" w:hint="cs"/>
          <w:rtl/>
        </w:rPr>
        <w:t xml:space="preserve">צריך לזכור שהסיבות לסייגים האלה יש להן כמה סיבות. הנושא של הקדשת הזמן לתפקיד כחבר הכנסת. למשל אם הוא יהיה כל יום הטבח בקיבוץ יש בזה בעיה והנושא של ניגוד עניינים שפעמים רבות יש עניין של מראית עין, שלא יהיה ניגוד עניינים בין עבודתו של חבר הכנסת לבין העיסוק הנוסף שלו, שלא תהיה איזושהי הטבה לאותו גוף שבו הוא חבר או מכהן לעומת גופים אחרים שאין להם חבר כנסת אצלם. </w:t>
      </w:r>
    </w:p>
    <w:p w14:paraId="0CBBA001" w14:textId="77777777" w:rsidR="00A23608" w:rsidRPr="00A23608" w:rsidRDefault="00A23608" w:rsidP="00A23608">
      <w:pPr>
        <w:bidi/>
        <w:ind w:firstLine="567"/>
        <w:jc w:val="both"/>
        <w:rPr>
          <w:rFonts w:cs="David" w:hint="cs"/>
          <w:rtl/>
        </w:rPr>
      </w:pPr>
    </w:p>
    <w:p w14:paraId="14F5FB44"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3BB51C52" w14:textId="77777777" w:rsidR="00A23608" w:rsidRPr="00A23608" w:rsidRDefault="00A23608" w:rsidP="00A23608">
      <w:pPr>
        <w:bidi/>
        <w:jc w:val="both"/>
        <w:rPr>
          <w:rFonts w:cs="David" w:hint="cs"/>
          <w:rtl/>
        </w:rPr>
      </w:pPr>
    </w:p>
    <w:p w14:paraId="2E0C4D9B" w14:textId="77777777" w:rsidR="00A23608" w:rsidRPr="00A23608" w:rsidRDefault="00A23608" w:rsidP="00A23608">
      <w:pPr>
        <w:bidi/>
        <w:ind w:firstLine="567"/>
        <w:jc w:val="both"/>
        <w:rPr>
          <w:rFonts w:cs="David" w:hint="cs"/>
          <w:rtl/>
        </w:rPr>
      </w:pPr>
      <w:r w:rsidRPr="00A23608">
        <w:rPr>
          <w:rFonts w:cs="David" w:hint="cs"/>
          <w:rtl/>
        </w:rPr>
        <w:t xml:space="preserve">אבל יש לחבר כנסת חופשה של חודשיים, מעבר לעבודה שהוא יכול לעשות בפגרה שהיא דלילה ביותר אז הוא עובד במטבח או במפעל של הקיבוץ ולא מקבל שכר על זה - - - </w:t>
      </w:r>
    </w:p>
    <w:p w14:paraId="290A08A7" w14:textId="77777777" w:rsidR="00A23608" w:rsidRPr="00A23608" w:rsidRDefault="00A23608" w:rsidP="00A23608">
      <w:pPr>
        <w:bidi/>
        <w:ind w:firstLine="567"/>
        <w:jc w:val="both"/>
        <w:rPr>
          <w:rFonts w:cs="David" w:hint="cs"/>
          <w:rtl/>
        </w:rPr>
      </w:pPr>
    </w:p>
    <w:p w14:paraId="00FAC43E"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2F471C45" w14:textId="77777777" w:rsidR="00A23608" w:rsidRPr="00A23608" w:rsidRDefault="00A23608" w:rsidP="00A23608">
      <w:pPr>
        <w:bidi/>
        <w:jc w:val="both"/>
        <w:rPr>
          <w:rFonts w:cs="David" w:hint="cs"/>
          <w:rtl/>
        </w:rPr>
      </w:pPr>
    </w:p>
    <w:p w14:paraId="5614612D" w14:textId="77777777" w:rsidR="00A23608" w:rsidRPr="00A23608" w:rsidRDefault="00A23608" w:rsidP="00A23608">
      <w:pPr>
        <w:bidi/>
        <w:ind w:firstLine="567"/>
        <w:jc w:val="both"/>
        <w:rPr>
          <w:rFonts w:cs="David" w:hint="cs"/>
          <w:rtl/>
        </w:rPr>
      </w:pPr>
      <w:r w:rsidRPr="00A23608">
        <w:rPr>
          <w:rFonts w:cs="David" w:hint="cs"/>
          <w:rtl/>
        </w:rPr>
        <w:t xml:space="preserve">אין ספק, שכר אסור לו לקבל. </w:t>
      </w:r>
    </w:p>
    <w:p w14:paraId="66E0E615" w14:textId="77777777" w:rsidR="00A23608" w:rsidRPr="00A23608" w:rsidRDefault="00A23608" w:rsidP="00A23608">
      <w:pPr>
        <w:bidi/>
        <w:ind w:firstLine="567"/>
        <w:jc w:val="both"/>
        <w:rPr>
          <w:rFonts w:cs="David" w:hint="cs"/>
          <w:rtl/>
        </w:rPr>
      </w:pPr>
    </w:p>
    <w:p w14:paraId="5CE796FB"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3B9815D8" w14:textId="77777777" w:rsidR="00A23608" w:rsidRPr="00A23608" w:rsidRDefault="00A23608" w:rsidP="00A23608">
      <w:pPr>
        <w:bidi/>
        <w:jc w:val="both"/>
        <w:rPr>
          <w:rFonts w:cs="David" w:hint="cs"/>
          <w:rtl/>
        </w:rPr>
      </w:pPr>
    </w:p>
    <w:p w14:paraId="548AC035" w14:textId="77777777" w:rsidR="00A23608" w:rsidRPr="00A23608" w:rsidRDefault="00A23608" w:rsidP="00A23608">
      <w:pPr>
        <w:bidi/>
        <w:ind w:firstLine="567"/>
        <w:jc w:val="both"/>
        <w:rPr>
          <w:rFonts w:cs="David" w:hint="cs"/>
          <w:rtl/>
        </w:rPr>
      </w:pPr>
      <w:r w:rsidRPr="00A23608">
        <w:rPr>
          <w:rFonts w:cs="David" w:hint="cs"/>
          <w:rtl/>
        </w:rPr>
        <w:t xml:space="preserve">אבל אין ספק שהקיבוץ נהנה מזה. </w:t>
      </w:r>
    </w:p>
    <w:p w14:paraId="69FC88B1" w14:textId="77777777" w:rsidR="00A23608" w:rsidRPr="00A23608" w:rsidRDefault="00A23608" w:rsidP="00A23608">
      <w:pPr>
        <w:bidi/>
        <w:ind w:firstLine="567"/>
        <w:jc w:val="both"/>
        <w:rPr>
          <w:rFonts w:cs="David" w:hint="cs"/>
          <w:rtl/>
        </w:rPr>
      </w:pPr>
    </w:p>
    <w:p w14:paraId="1814ED88"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75E93E37" w14:textId="77777777" w:rsidR="00A23608" w:rsidRPr="00A23608" w:rsidRDefault="00A23608" w:rsidP="00A23608">
      <w:pPr>
        <w:bidi/>
        <w:jc w:val="both"/>
        <w:rPr>
          <w:rFonts w:cs="David" w:hint="cs"/>
          <w:rtl/>
        </w:rPr>
      </w:pPr>
    </w:p>
    <w:p w14:paraId="1004AC95" w14:textId="77777777" w:rsidR="00A23608" w:rsidRPr="00A23608" w:rsidRDefault="00A23608" w:rsidP="00A23608">
      <w:pPr>
        <w:bidi/>
        <w:ind w:firstLine="567"/>
        <w:jc w:val="both"/>
        <w:rPr>
          <w:rFonts w:cs="David" w:hint="cs"/>
          <w:rtl/>
        </w:rPr>
      </w:pPr>
      <w:r w:rsidRPr="00A23608">
        <w:rPr>
          <w:rFonts w:cs="David" w:hint="cs"/>
          <w:rtl/>
        </w:rPr>
        <w:t xml:space="preserve">כשבוועדת האתיקה התחדדה עוד שאלה בהקשר זה. נגיע בקרוב לשאלה של נסיעות לחו"ל ושם נקבע שחבר כנסת לא יכול לטוס לחו"ל על חשבון גוף עסקי. </w:t>
      </w:r>
    </w:p>
    <w:p w14:paraId="1E5D997C" w14:textId="77777777" w:rsidR="00A23608" w:rsidRPr="00A23608" w:rsidRDefault="00A23608" w:rsidP="00A23608">
      <w:pPr>
        <w:bidi/>
        <w:ind w:firstLine="567"/>
        <w:jc w:val="both"/>
        <w:rPr>
          <w:rFonts w:cs="David" w:hint="cs"/>
          <w:rtl/>
        </w:rPr>
      </w:pPr>
      <w:r>
        <w:rPr>
          <w:rFonts w:cs="David"/>
          <w:rtl/>
        </w:rPr>
        <w:br w:type="page"/>
      </w:r>
    </w:p>
    <w:p w14:paraId="07D5FD39"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376018A6" w14:textId="77777777" w:rsidR="00A23608" w:rsidRPr="00A23608" w:rsidRDefault="00A23608" w:rsidP="00A23608">
      <w:pPr>
        <w:bidi/>
        <w:jc w:val="both"/>
        <w:rPr>
          <w:rFonts w:cs="David" w:hint="cs"/>
          <w:rtl/>
        </w:rPr>
      </w:pPr>
    </w:p>
    <w:p w14:paraId="7C9E60D5" w14:textId="77777777" w:rsidR="00A23608" w:rsidRPr="00A23608" w:rsidRDefault="00A23608" w:rsidP="00A23608">
      <w:pPr>
        <w:bidi/>
        <w:ind w:firstLine="567"/>
        <w:jc w:val="both"/>
        <w:rPr>
          <w:rFonts w:cs="David" w:hint="cs"/>
          <w:rtl/>
        </w:rPr>
      </w:pPr>
      <w:r w:rsidRPr="00A23608">
        <w:rPr>
          <w:rFonts w:cs="David" w:hint="cs"/>
          <w:rtl/>
        </w:rPr>
        <w:t>לצורך העניין הקיבוץ הוא גוף עסקי?</w:t>
      </w:r>
    </w:p>
    <w:p w14:paraId="62F5C4FC" w14:textId="77777777" w:rsidR="00A23608" w:rsidRPr="00A23608" w:rsidRDefault="00A23608" w:rsidP="00A23608">
      <w:pPr>
        <w:bidi/>
        <w:ind w:firstLine="567"/>
        <w:jc w:val="both"/>
        <w:rPr>
          <w:rFonts w:cs="David" w:hint="cs"/>
          <w:rtl/>
        </w:rPr>
      </w:pPr>
    </w:p>
    <w:p w14:paraId="0992F043" w14:textId="77777777" w:rsidR="00A23608" w:rsidRPr="00A23608" w:rsidRDefault="00A23608" w:rsidP="00A23608">
      <w:pPr>
        <w:bidi/>
        <w:jc w:val="both"/>
        <w:rPr>
          <w:rFonts w:cs="David" w:hint="cs"/>
          <w:u w:val="single"/>
          <w:rtl/>
        </w:rPr>
      </w:pPr>
    </w:p>
    <w:p w14:paraId="6517DF5A" w14:textId="77777777" w:rsidR="00A23608" w:rsidRPr="00A23608" w:rsidRDefault="00A23608" w:rsidP="00A23608">
      <w:pPr>
        <w:bidi/>
        <w:jc w:val="both"/>
        <w:rPr>
          <w:rFonts w:cs="David" w:hint="cs"/>
          <w:u w:val="single"/>
          <w:rtl/>
        </w:rPr>
      </w:pPr>
    </w:p>
    <w:p w14:paraId="5FE0758E"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410ABE13" w14:textId="77777777" w:rsidR="00A23608" w:rsidRPr="00A23608" w:rsidRDefault="00A23608" w:rsidP="00A23608">
      <w:pPr>
        <w:bidi/>
        <w:jc w:val="both"/>
        <w:rPr>
          <w:rFonts w:cs="David" w:hint="cs"/>
          <w:rtl/>
        </w:rPr>
      </w:pPr>
    </w:p>
    <w:p w14:paraId="542AB18C" w14:textId="77777777" w:rsidR="00A23608" w:rsidRPr="00A23608" w:rsidRDefault="00A23608" w:rsidP="00A23608">
      <w:pPr>
        <w:bidi/>
        <w:ind w:firstLine="567"/>
        <w:jc w:val="both"/>
        <w:rPr>
          <w:rFonts w:cs="David" w:hint="cs"/>
          <w:rtl/>
        </w:rPr>
      </w:pPr>
      <w:r w:rsidRPr="00A23608">
        <w:rPr>
          <w:rFonts w:cs="David" w:hint="cs"/>
          <w:rtl/>
        </w:rPr>
        <w:t xml:space="preserve">החברה של הקיבוץ היא גוף עסקי. </w:t>
      </w:r>
    </w:p>
    <w:p w14:paraId="04EA2F1D" w14:textId="77777777" w:rsidR="00A23608" w:rsidRPr="00A23608" w:rsidRDefault="00A23608" w:rsidP="00A23608">
      <w:pPr>
        <w:bidi/>
        <w:ind w:firstLine="567"/>
        <w:jc w:val="both"/>
        <w:rPr>
          <w:rFonts w:cs="David" w:hint="cs"/>
          <w:rtl/>
        </w:rPr>
      </w:pPr>
    </w:p>
    <w:p w14:paraId="271E2A8D" w14:textId="77777777" w:rsidR="00A23608" w:rsidRPr="00A23608" w:rsidRDefault="00A23608" w:rsidP="00A23608">
      <w:pPr>
        <w:bidi/>
        <w:jc w:val="both"/>
        <w:rPr>
          <w:rFonts w:cs="David" w:hint="cs"/>
          <w:rtl/>
        </w:rPr>
      </w:pPr>
      <w:r w:rsidRPr="00A23608">
        <w:rPr>
          <w:rFonts w:cs="David" w:hint="cs"/>
          <w:u w:val="single"/>
          <w:rtl/>
        </w:rPr>
        <w:t>ראובן ריבלין:</w:t>
      </w:r>
    </w:p>
    <w:p w14:paraId="4B5333D8" w14:textId="77777777" w:rsidR="00A23608" w:rsidRPr="00A23608" w:rsidRDefault="00A23608" w:rsidP="00A23608">
      <w:pPr>
        <w:bidi/>
        <w:jc w:val="both"/>
        <w:rPr>
          <w:rFonts w:cs="David" w:hint="cs"/>
          <w:rtl/>
        </w:rPr>
      </w:pPr>
    </w:p>
    <w:p w14:paraId="51F8D064" w14:textId="77777777" w:rsidR="00A23608" w:rsidRPr="00A23608" w:rsidRDefault="00A23608" w:rsidP="00A23608">
      <w:pPr>
        <w:bidi/>
        <w:jc w:val="both"/>
        <w:rPr>
          <w:rFonts w:cs="David" w:hint="cs"/>
          <w:rtl/>
        </w:rPr>
      </w:pPr>
      <w:r w:rsidRPr="00A23608">
        <w:rPr>
          <w:rFonts w:cs="David" w:hint="cs"/>
          <w:rtl/>
        </w:rPr>
        <w:tab/>
        <w:t xml:space="preserve"> אני רוצה לחדד את העניין. חבר כנסת יכול להיות חבר קיבוץ.</w:t>
      </w:r>
    </w:p>
    <w:p w14:paraId="515F6DE2" w14:textId="77777777" w:rsidR="00A23608" w:rsidRPr="00A23608" w:rsidRDefault="00A23608" w:rsidP="00A23608">
      <w:pPr>
        <w:bidi/>
        <w:jc w:val="both"/>
        <w:rPr>
          <w:rFonts w:cs="David" w:hint="cs"/>
          <w:rtl/>
        </w:rPr>
      </w:pPr>
    </w:p>
    <w:p w14:paraId="550763F9"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17931E60" w14:textId="77777777" w:rsidR="00A23608" w:rsidRPr="00A23608" w:rsidRDefault="00A23608" w:rsidP="00A23608">
      <w:pPr>
        <w:bidi/>
        <w:jc w:val="both"/>
        <w:rPr>
          <w:rFonts w:cs="David" w:hint="cs"/>
          <w:rtl/>
        </w:rPr>
      </w:pPr>
    </w:p>
    <w:p w14:paraId="02011754" w14:textId="77777777" w:rsidR="00A23608" w:rsidRPr="00A23608" w:rsidRDefault="00A23608" w:rsidP="00A23608">
      <w:pPr>
        <w:bidi/>
        <w:jc w:val="both"/>
        <w:rPr>
          <w:rFonts w:cs="David" w:hint="cs"/>
          <w:rtl/>
        </w:rPr>
      </w:pPr>
      <w:r w:rsidRPr="00A23608">
        <w:rPr>
          <w:rFonts w:cs="David" w:hint="cs"/>
          <w:rtl/>
        </w:rPr>
        <w:tab/>
        <w:t xml:space="preserve"> זה ברור, שאלתי אם הוא יכול לעבוד במטבח</w:t>
      </w:r>
    </w:p>
    <w:p w14:paraId="7EE8ABCE" w14:textId="77777777" w:rsidR="00A23608" w:rsidRPr="00A23608" w:rsidRDefault="00A23608" w:rsidP="00A23608">
      <w:pPr>
        <w:bidi/>
        <w:jc w:val="both"/>
        <w:rPr>
          <w:rFonts w:cs="David" w:hint="cs"/>
          <w:rtl/>
        </w:rPr>
      </w:pPr>
    </w:p>
    <w:p w14:paraId="3F140A2E" w14:textId="77777777" w:rsidR="00A23608" w:rsidRPr="00A23608" w:rsidRDefault="00A23608" w:rsidP="00A23608">
      <w:pPr>
        <w:bidi/>
        <w:jc w:val="both"/>
        <w:rPr>
          <w:rFonts w:cs="David" w:hint="cs"/>
          <w:rtl/>
        </w:rPr>
      </w:pPr>
      <w:r w:rsidRPr="00A23608">
        <w:rPr>
          <w:rFonts w:cs="David" w:hint="cs"/>
          <w:u w:val="single"/>
          <w:rtl/>
        </w:rPr>
        <w:t>ראובן ריבלין:</w:t>
      </w:r>
    </w:p>
    <w:p w14:paraId="7ED7595A" w14:textId="77777777" w:rsidR="00A23608" w:rsidRPr="00A23608" w:rsidRDefault="00A23608" w:rsidP="00A23608">
      <w:pPr>
        <w:bidi/>
        <w:jc w:val="both"/>
        <w:rPr>
          <w:rFonts w:cs="David" w:hint="cs"/>
          <w:rtl/>
        </w:rPr>
      </w:pPr>
    </w:p>
    <w:p w14:paraId="268BDF50" w14:textId="77777777" w:rsidR="00A23608" w:rsidRPr="00A23608" w:rsidRDefault="00A23608" w:rsidP="00A23608">
      <w:pPr>
        <w:bidi/>
        <w:jc w:val="both"/>
        <w:rPr>
          <w:rFonts w:cs="David" w:hint="cs"/>
          <w:rtl/>
        </w:rPr>
      </w:pPr>
      <w:r w:rsidRPr="00A23608">
        <w:rPr>
          <w:rFonts w:cs="David" w:hint="cs"/>
          <w:rtl/>
        </w:rPr>
        <w:tab/>
        <w:t xml:space="preserve">למשל חבר כנסת לא יכול להיות עורך דין. </w:t>
      </w:r>
    </w:p>
    <w:p w14:paraId="5F02BF3A" w14:textId="77777777" w:rsidR="00A23608" w:rsidRPr="00A23608" w:rsidRDefault="00A23608" w:rsidP="00A23608">
      <w:pPr>
        <w:bidi/>
        <w:jc w:val="both"/>
        <w:rPr>
          <w:rFonts w:cs="David" w:hint="cs"/>
          <w:rtl/>
        </w:rPr>
      </w:pPr>
    </w:p>
    <w:p w14:paraId="076EF2A2"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465EED2B" w14:textId="77777777" w:rsidR="00A23608" w:rsidRPr="00A23608" w:rsidRDefault="00A23608" w:rsidP="00A23608">
      <w:pPr>
        <w:bidi/>
        <w:jc w:val="both"/>
        <w:rPr>
          <w:rFonts w:cs="David" w:hint="cs"/>
          <w:rtl/>
        </w:rPr>
      </w:pPr>
    </w:p>
    <w:p w14:paraId="42BD6CED" w14:textId="77777777" w:rsidR="00A23608" w:rsidRPr="00A23608" w:rsidRDefault="00A23608" w:rsidP="00A23608">
      <w:pPr>
        <w:bidi/>
        <w:jc w:val="both"/>
        <w:rPr>
          <w:rFonts w:cs="David" w:hint="cs"/>
          <w:rtl/>
        </w:rPr>
      </w:pPr>
      <w:r w:rsidRPr="00A23608">
        <w:rPr>
          <w:rFonts w:cs="David" w:hint="cs"/>
          <w:rtl/>
        </w:rPr>
        <w:tab/>
        <w:t xml:space="preserve"> הוא יכול להיות עורך דין בלי לעבוד במשרד עורכי דין. </w:t>
      </w:r>
    </w:p>
    <w:p w14:paraId="7808A5EC" w14:textId="77777777" w:rsidR="00A23608" w:rsidRPr="00A23608" w:rsidRDefault="00A23608" w:rsidP="00A23608">
      <w:pPr>
        <w:bidi/>
        <w:jc w:val="both"/>
        <w:rPr>
          <w:rFonts w:cs="David" w:hint="cs"/>
          <w:rtl/>
        </w:rPr>
      </w:pPr>
    </w:p>
    <w:p w14:paraId="7ED2492A" w14:textId="77777777" w:rsidR="00A23608" w:rsidRPr="00A23608" w:rsidRDefault="00A23608" w:rsidP="00A23608">
      <w:pPr>
        <w:bidi/>
        <w:jc w:val="both"/>
        <w:rPr>
          <w:rFonts w:cs="David" w:hint="cs"/>
          <w:rtl/>
        </w:rPr>
      </w:pPr>
      <w:r w:rsidRPr="00A23608">
        <w:rPr>
          <w:rFonts w:cs="David" w:hint="cs"/>
          <w:u w:val="single"/>
          <w:rtl/>
        </w:rPr>
        <w:t>ראובן ריבלין:</w:t>
      </w:r>
    </w:p>
    <w:p w14:paraId="644DC8F7" w14:textId="77777777" w:rsidR="00A23608" w:rsidRPr="00A23608" w:rsidRDefault="00A23608" w:rsidP="00A23608">
      <w:pPr>
        <w:bidi/>
        <w:jc w:val="both"/>
        <w:rPr>
          <w:rFonts w:cs="David" w:hint="cs"/>
          <w:rtl/>
        </w:rPr>
      </w:pPr>
    </w:p>
    <w:p w14:paraId="17239D8D" w14:textId="77777777" w:rsidR="00A23608" w:rsidRPr="00A23608" w:rsidRDefault="00A23608" w:rsidP="00A23608">
      <w:pPr>
        <w:bidi/>
        <w:jc w:val="both"/>
        <w:rPr>
          <w:rFonts w:cs="David" w:hint="cs"/>
          <w:rtl/>
        </w:rPr>
      </w:pPr>
      <w:r w:rsidRPr="00A23608">
        <w:rPr>
          <w:rFonts w:cs="David" w:hint="cs"/>
          <w:rtl/>
        </w:rPr>
        <w:tab/>
        <w:t xml:space="preserve"> אני מתכוון שהוא יעשה טוב אם הוא ישעה את עצמו מלשכת עורכי הדין. הוא לא יכול להיות עורך דין פעיל. אני מכיר חברי כנסת שהם עורכי דין שאמרו ללשכת עורכי הדין, אנחנו משהים את חברותנו בלשכה כי פעמים יכולה להיות מחלוקת אמיתית או איזשהו ניגוד אינטרסים בעליל ולכן אני חושב שכך צריך להיות. אבל חבר קיבוץ יכול להיות חבר קיבוץ. חבר קיבוץ במובן הקלאסי של המילה לפני שהקיבוצים עברו תהליכים כאלו ואחרים, יש חברי קיבוצים שהם עדיין לפי האסכולה הקדומה שחבר קיבוץ והקיבוץ - האישיות היא אחת. פירושו של דבר: אין רכוש נפרד מרכוש הקיבוץ לחבר הכנסת ואין לחבר כנסת רכוש נפרד מהקיבוץ. כגון, שכל מה שחבר הכנסת שהוא חבר קיבוץ משתכר כתוצאה מהחברות שלו בכנסת עובר לקופה הקולקטיבית של כל חברי הקיבוץ. </w:t>
      </w:r>
    </w:p>
    <w:p w14:paraId="4C5FDA54" w14:textId="77777777" w:rsidR="00A23608" w:rsidRPr="00A23608" w:rsidRDefault="00A23608" w:rsidP="00A23608">
      <w:pPr>
        <w:bidi/>
        <w:jc w:val="both"/>
        <w:rPr>
          <w:rFonts w:cs="David" w:hint="cs"/>
          <w:rtl/>
        </w:rPr>
      </w:pPr>
    </w:p>
    <w:p w14:paraId="14479386" w14:textId="77777777" w:rsidR="00A23608" w:rsidRPr="00A23608" w:rsidRDefault="00A23608" w:rsidP="00A23608">
      <w:pPr>
        <w:bidi/>
        <w:ind w:firstLine="567"/>
        <w:jc w:val="both"/>
        <w:rPr>
          <w:rFonts w:cs="David" w:hint="cs"/>
          <w:rtl/>
        </w:rPr>
      </w:pPr>
      <w:r w:rsidRPr="00A23608">
        <w:rPr>
          <w:rFonts w:cs="David" w:hint="cs"/>
          <w:rtl/>
        </w:rPr>
        <w:t xml:space="preserve">למשל חבר כנסת שהוא בקיבוץ מקבל משכורת מעבודתו בכנסת - הדבר עובר ישירות לקיבוץ עצמו. הקיבוץ כקולקטיב יש לו כל מיני מפעלים. יש לו מפעלים חברתיים, יש לו מפעלים קהילתיים, יש לו גם מפעלים שהם מפעלים עסקיים. חבר הקיבוץ יכול להיות גם כאשר הוא חבר כנסת חבר בכל אחד ממוסדות הקיבוץ. הוא יכול להיות חבר במועדון החברים, הוא יכול להיות גם דירקטור בחברה שהקיבוץ שותפה לה או שהיא חברת בת שלה. </w:t>
      </w:r>
    </w:p>
    <w:p w14:paraId="18F32857" w14:textId="77777777" w:rsidR="00A23608" w:rsidRPr="00A23608" w:rsidRDefault="00A23608" w:rsidP="00A23608">
      <w:pPr>
        <w:bidi/>
        <w:jc w:val="both"/>
        <w:rPr>
          <w:rFonts w:cs="David" w:hint="cs"/>
          <w:rtl/>
        </w:rPr>
      </w:pPr>
    </w:p>
    <w:p w14:paraId="435F4EF9"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3A65773B" w14:textId="77777777" w:rsidR="00A23608" w:rsidRPr="00A23608" w:rsidRDefault="00A23608" w:rsidP="00A23608">
      <w:pPr>
        <w:bidi/>
        <w:jc w:val="both"/>
        <w:rPr>
          <w:rFonts w:cs="David" w:hint="cs"/>
          <w:rtl/>
        </w:rPr>
      </w:pPr>
    </w:p>
    <w:p w14:paraId="619BE4EE" w14:textId="77777777" w:rsidR="00A23608" w:rsidRPr="00A23608" w:rsidRDefault="00A23608" w:rsidP="00A23608">
      <w:pPr>
        <w:bidi/>
        <w:jc w:val="both"/>
        <w:rPr>
          <w:rFonts w:cs="David" w:hint="cs"/>
          <w:rtl/>
        </w:rPr>
      </w:pPr>
      <w:r w:rsidRPr="00A23608">
        <w:rPr>
          <w:rFonts w:cs="David" w:hint="cs"/>
          <w:rtl/>
        </w:rPr>
        <w:tab/>
        <w:t xml:space="preserve"> זה בתנאי שהחברה היא חברת בת של הקיבוץ - - - </w:t>
      </w:r>
    </w:p>
    <w:p w14:paraId="34AA57C7" w14:textId="77777777" w:rsidR="00A23608" w:rsidRPr="00A23608" w:rsidRDefault="00A23608" w:rsidP="00A23608">
      <w:pPr>
        <w:bidi/>
        <w:jc w:val="both"/>
        <w:rPr>
          <w:rFonts w:cs="David" w:hint="cs"/>
          <w:rtl/>
        </w:rPr>
      </w:pPr>
    </w:p>
    <w:p w14:paraId="05F6348E" w14:textId="77777777" w:rsidR="00A23608" w:rsidRPr="00A23608" w:rsidRDefault="00A23608" w:rsidP="00A23608">
      <w:pPr>
        <w:bidi/>
        <w:jc w:val="both"/>
        <w:rPr>
          <w:rFonts w:cs="David" w:hint="cs"/>
          <w:rtl/>
        </w:rPr>
      </w:pPr>
      <w:r w:rsidRPr="00A23608">
        <w:rPr>
          <w:rFonts w:cs="David" w:hint="cs"/>
          <w:u w:val="single"/>
          <w:rtl/>
        </w:rPr>
        <w:t>ראובן ריבלין:</w:t>
      </w:r>
    </w:p>
    <w:p w14:paraId="514AD518" w14:textId="77777777" w:rsidR="00A23608" w:rsidRPr="00A23608" w:rsidRDefault="00A23608" w:rsidP="00A23608">
      <w:pPr>
        <w:bidi/>
        <w:jc w:val="both"/>
        <w:rPr>
          <w:rFonts w:cs="David" w:hint="cs"/>
          <w:rtl/>
        </w:rPr>
      </w:pPr>
    </w:p>
    <w:p w14:paraId="3EDDEBAF" w14:textId="77777777" w:rsidR="00A23608" w:rsidRPr="00A23608" w:rsidRDefault="00A23608" w:rsidP="00A23608">
      <w:pPr>
        <w:bidi/>
        <w:jc w:val="both"/>
        <w:rPr>
          <w:rFonts w:cs="David" w:hint="cs"/>
          <w:rtl/>
        </w:rPr>
      </w:pPr>
      <w:r w:rsidRPr="00A23608">
        <w:rPr>
          <w:rFonts w:cs="David" w:hint="cs"/>
          <w:rtl/>
        </w:rPr>
        <w:tab/>
        <w:t xml:space="preserve"> הקיבוץ יכול להיות שותף עם חברות אחרות. </w:t>
      </w:r>
    </w:p>
    <w:p w14:paraId="62A77CFA" w14:textId="77777777" w:rsidR="00A23608" w:rsidRPr="00A23608" w:rsidRDefault="00A23608" w:rsidP="00A23608">
      <w:pPr>
        <w:bidi/>
        <w:jc w:val="both"/>
        <w:rPr>
          <w:rFonts w:cs="David" w:hint="cs"/>
          <w:rtl/>
        </w:rPr>
      </w:pPr>
    </w:p>
    <w:p w14:paraId="4E726BF2"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16A3F6B0" w14:textId="77777777" w:rsidR="00A23608" w:rsidRPr="00A23608" w:rsidRDefault="00A23608" w:rsidP="00A23608">
      <w:pPr>
        <w:bidi/>
        <w:jc w:val="both"/>
        <w:rPr>
          <w:rFonts w:cs="David" w:hint="cs"/>
          <w:rtl/>
        </w:rPr>
      </w:pPr>
    </w:p>
    <w:p w14:paraId="2B3B7443" w14:textId="77777777" w:rsidR="00A23608" w:rsidRPr="00A23608" w:rsidRDefault="00A23608" w:rsidP="00A23608">
      <w:pPr>
        <w:bidi/>
        <w:jc w:val="both"/>
        <w:rPr>
          <w:rFonts w:cs="David" w:hint="cs"/>
          <w:rtl/>
        </w:rPr>
      </w:pPr>
      <w:r w:rsidRPr="00A23608">
        <w:rPr>
          <w:rFonts w:cs="David" w:hint="cs"/>
          <w:rtl/>
        </w:rPr>
        <w:tab/>
        <w:t xml:space="preserve"> וגם אז הוא יכול לשמש כדירקטור בחברה משותפת?</w:t>
      </w:r>
    </w:p>
    <w:p w14:paraId="22E7FC44" w14:textId="77777777" w:rsidR="00A23608" w:rsidRPr="00A23608" w:rsidRDefault="00A23608" w:rsidP="00A23608">
      <w:pPr>
        <w:bidi/>
        <w:jc w:val="both"/>
        <w:rPr>
          <w:rFonts w:cs="David" w:hint="cs"/>
          <w:rtl/>
        </w:rPr>
      </w:pPr>
      <w:r>
        <w:rPr>
          <w:rFonts w:cs="David"/>
          <w:rtl/>
        </w:rPr>
        <w:br w:type="page"/>
      </w:r>
    </w:p>
    <w:p w14:paraId="38C592F2" w14:textId="77777777" w:rsidR="00A23608" w:rsidRPr="00A23608" w:rsidRDefault="00A23608" w:rsidP="00A23608">
      <w:pPr>
        <w:bidi/>
        <w:jc w:val="both"/>
        <w:rPr>
          <w:rFonts w:cs="David" w:hint="cs"/>
          <w:rtl/>
        </w:rPr>
      </w:pPr>
      <w:r w:rsidRPr="00A23608">
        <w:rPr>
          <w:rFonts w:cs="David" w:hint="cs"/>
          <w:u w:val="single"/>
          <w:rtl/>
        </w:rPr>
        <w:t>ראובן ריבלין:</w:t>
      </w:r>
    </w:p>
    <w:p w14:paraId="0EA32A61" w14:textId="77777777" w:rsidR="00A23608" w:rsidRPr="00A23608" w:rsidRDefault="00A23608" w:rsidP="00A23608">
      <w:pPr>
        <w:bidi/>
        <w:jc w:val="both"/>
        <w:rPr>
          <w:rFonts w:cs="David" w:hint="cs"/>
          <w:rtl/>
        </w:rPr>
      </w:pPr>
    </w:p>
    <w:p w14:paraId="249D8443" w14:textId="77777777" w:rsidR="00A23608" w:rsidRPr="00A23608" w:rsidRDefault="00A23608" w:rsidP="00A23608">
      <w:pPr>
        <w:bidi/>
        <w:jc w:val="both"/>
        <w:rPr>
          <w:rFonts w:cs="David" w:hint="cs"/>
          <w:rtl/>
        </w:rPr>
      </w:pPr>
      <w:r w:rsidRPr="00A23608">
        <w:rPr>
          <w:rFonts w:cs="David" w:hint="cs"/>
          <w:rtl/>
        </w:rPr>
        <w:tab/>
        <w:t xml:space="preserve"> בעניין זה אין מניעה.</w:t>
      </w:r>
    </w:p>
    <w:p w14:paraId="49E7BA95" w14:textId="77777777" w:rsidR="00A23608" w:rsidRPr="00A23608" w:rsidRDefault="00A23608" w:rsidP="00A23608">
      <w:pPr>
        <w:bidi/>
        <w:jc w:val="both"/>
        <w:rPr>
          <w:rFonts w:cs="David" w:hint="cs"/>
          <w:rtl/>
        </w:rPr>
      </w:pPr>
    </w:p>
    <w:p w14:paraId="59EDC177"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1123DC2F" w14:textId="77777777" w:rsidR="00A23608" w:rsidRPr="00A23608" w:rsidRDefault="00A23608" w:rsidP="00A23608">
      <w:pPr>
        <w:bidi/>
        <w:jc w:val="both"/>
        <w:rPr>
          <w:rFonts w:cs="David" w:hint="cs"/>
          <w:rtl/>
        </w:rPr>
      </w:pPr>
    </w:p>
    <w:p w14:paraId="27C2A468" w14:textId="77777777" w:rsidR="00A23608" w:rsidRPr="00A23608" w:rsidRDefault="00A23608" w:rsidP="00A23608">
      <w:pPr>
        <w:bidi/>
        <w:jc w:val="both"/>
        <w:rPr>
          <w:rFonts w:cs="David" w:hint="cs"/>
          <w:rtl/>
        </w:rPr>
      </w:pPr>
      <w:r w:rsidRPr="00A23608">
        <w:rPr>
          <w:rFonts w:cs="David" w:hint="cs"/>
          <w:rtl/>
        </w:rPr>
        <w:tab/>
        <w:t xml:space="preserve">מפני שיש פה ערבוב תחומים. </w:t>
      </w:r>
    </w:p>
    <w:p w14:paraId="7129FF7F" w14:textId="77777777" w:rsidR="00A23608" w:rsidRPr="00A23608" w:rsidRDefault="00A23608" w:rsidP="00A23608">
      <w:pPr>
        <w:bidi/>
        <w:jc w:val="both"/>
        <w:rPr>
          <w:rFonts w:cs="David" w:hint="cs"/>
          <w:u w:val="single"/>
          <w:rtl/>
        </w:rPr>
      </w:pPr>
    </w:p>
    <w:p w14:paraId="733BA38B" w14:textId="77777777" w:rsidR="00A23608" w:rsidRPr="00A23608" w:rsidRDefault="00A23608" w:rsidP="00A23608">
      <w:pPr>
        <w:bidi/>
        <w:jc w:val="both"/>
        <w:rPr>
          <w:rFonts w:cs="David" w:hint="cs"/>
          <w:rtl/>
        </w:rPr>
      </w:pPr>
      <w:r w:rsidRPr="00A23608">
        <w:rPr>
          <w:rFonts w:cs="David" w:hint="cs"/>
          <w:u w:val="single"/>
          <w:rtl/>
        </w:rPr>
        <w:t>ראובן ריבלין:</w:t>
      </w:r>
    </w:p>
    <w:p w14:paraId="51FE07CD" w14:textId="77777777" w:rsidR="00A23608" w:rsidRPr="00A23608" w:rsidRDefault="00A23608" w:rsidP="00A23608">
      <w:pPr>
        <w:bidi/>
        <w:jc w:val="both"/>
        <w:rPr>
          <w:rFonts w:cs="David" w:hint="cs"/>
          <w:rtl/>
        </w:rPr>
      </w:pPr>
    </w:p>
    <w:p w14:paraId="197E2A80" w14:textId="77777777" w:rsidR="00A23608" w:rsidRPr="00A23608" w:rsidRDefault="00A23608" w:rsidP="00A23608">
      <w:pPr>
        <w:bidi/>
        <w:jc w:val="both"/>
        <w:rPr>
          <w:rFonts w:cs="David" w:hint="cs"/>
          <w:rtl/>
        </w:rPr>
      </w:pPr>
      <w:r w:rsidRPr="00A23608">
        <w:rPr>
          <w:rFonts w:cs="David" w:hint="cs"/>
          <w:rtl/>
        </w:rPr>
        <w:tab/>
        <w:t xml:space="preserve"> ערבוב התחומים הוא בכך שהקיבוץ הוא הבעלים ולא חבר הקיבוץ. חבר הקיבוץ מכיר בקיבוץ ועד היום התייחסנו ליכולת של חבר כנסת לשמש, וגם היום בהתאם להסכם הקיים, חבר כנסת שהוא חבר קיבוץ יכול להיות אחד מהאורגניים שהקיבוץ שם כדי לנהל את אותם עניינים. אם הם עניינים עסקיים ואם הם עניינים חברתיים בתוך הקיבוץ.</w:t>
      </w:r>
    </w:p>
    <w:p w14:paraId="183140FA" w14:textId="77777777" w:rsidR="00A23608" w:rsidRPr="00A23608" w:rsidRDefault="00A23608" w:rsidP="00A23608">
      <w:pPr>
        <w:bidi/>
        <w:jc w:val="both"/>
        <w:rPr>
          <w:rFonts w:cs="David" w:hint="cs"/>
          <w:rtl/>
        </w:rPr>
      </w:pPr>
    </w:p>
    <w:p w14:paraId="34966D72"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09F171DA" w14:textId="77777777" w:rsidR="00A23608" w:rsidRPr="00A23608" w:rsidRDefault="00A23608" w:rsidP="00A23608">
      <w:pPr>
        <w:bidi/>
        <w:jc w:val="both"/>
        <w:rPr>
          <w:rFonts w:cs="David" w:hint="cs"/>
          <w:rtl/>
        </w:rPr>
      </w:pPr>
    </w:p>
    <w:p w14:paraId="0EA97DF5" w14:textId="77777777" w:rsidR="00A23608" w:rsidRPr="00A23608" w:rsidRDefault="00A23608" w:rsidP="00A23608">
      <w:pPr>
        <w:bidi/>
        <w:jc w:val="both"/>
        <w:rPr>
          <w:rFonts w:cs="David" w:hint="cs"/>
          <w:rtl/>
        </w:rPr>
      </w:pPr>
      <w:r w:rsidRPr="00A23608">
        <w:rPr>
          <w:rFonts w:cs="David" w:hint="cs"/>
          <w:rtl/>
        </w:rPr>
        <w:tab/>
        <w:t xml:space="preserve">לא מסתדר לי, מה מבדיל בין אותו חבר קיבוץ, הוא יושב ראש </w:t>
      </w:r>
      <w:proofErr w:type="spellStart"/>
      <w:r w:rsidRPr="00A23608">
        <w:rPr>
          <w:rFonts w:cs="David" w:hint="cs"/>
          <w:rtl/>
        </w:rPr>
        <w:t>ראש</w:t>
      </w:r>
      <w:proofErr w:type="spellEnd"/>
      <w:r w:rsidRPr="00A23608">
        <w:rPr>
          <w:rFonts w:cs="David" w:hint="cs"/>
          <w:rtl/>
        </w:rPr>
        <w:t xml:space="preserve"> דירקטוריון של חברת </w:t>
      </w:r>
      <w:proofErr w:type="spellStart"/>
      <w:r w:rsidRPr="00A23608">
        <w:rPr>
          <w:rFonts w:cs="David" w:hint="cs"/>
          <w:rtl/>
        </w:rPr>
        <w:t>הייטק</w:t>
      </w:r>
      <w:proofErr w:type="spellEnd"/>
      <w:r w:rsidRPr="00A23608">
        <w:rPr>
          <w:rFonts w:cs="David" w:hint="cs"/>
          <w:rtl/>
        </w:rPr>
        <w:t xml:space="preserve"> כזאת וכזאת שהשותפות בינה לבין הקיבוץ היא חמישים </w:t>
      </w:r>
      <w:proofErr w:type="spellStart"/>
      <w:r w:rsidRPr="00A23608">
        <w:rPr>
          <w:rFonts w:cs="David" w:hint="cs"/>
          <w:rtl/>
        </w:rPr>
        <w:t>חמישים</w:t>
      </w:r>
      <w:proofErr w:type="spellEnd"/>
      <w:r w:rsidRPr="00A23608">
        <w:rPr>
          <w:rFonts w:cs="David" w:hint="cs"/>
          <w:rtl/>
        </w:rPr>
        <w:t xml:space="preserve">. </w:t>
      </w:r>
      <w:proofErr w:type="spellStart"/>
      <w:r w:rsidRPr="00A23608">
        <w:rPr>
          <w:rFonts w:cs="David" w:hint="cs"/>
          <w:rtl/>
        </w:rPr>
        <w:t>ג'ומס</w:t>
      </w:r>
      <w:proofErr w:type="spellEnd"/>
      <w:r w:rsidRPr="00A23608">
        <w:rPr>
          <w:rFonts w:cs="David" w:hint="cs"/>
          <w:rtl/>
        </w:rPr>
        <w:t xml:space="preserve"> יכול להיות יושב ראש כזה?</w:t>
      </w:r>
    </w:p>
    <w:p w14:paraId="1751D79A" w14:textId="77777777" w:rsidR="00A23608" w:rsidRPr="00A23608" w:rsidRDefault="00A23608" w:rsidP="00A23608">
      <w:pPr>
        <w:bidi/>
        <w:jc w:val="both"/>
        <w:rPr>
          <w:rFonts w:cs="David" w:hint="cs"/>
          <w:rtl/>
        </w:rPr>
      </w:pPr>
    </w:p>
    <w:p w14:paraId="39C9003E" w14:textId="77777777" w:rsidR="00A23608" w:rsidRPr="00A23608" w:rsidRDefault="00A23608" w:rsidP="00A23608">
      <w:pPr>
        <w:bidi/>
        <w:jc w:val="both"/>
        <w:rPr>
          <w:rFonts w:cs="David" w:hint="cs"/>
          <w:rtl/>
        </w:rPr>
      </w:pPr>
      <w:r w:rsidRPr="00A23608">
        <w:rPr>
          <w:rFonts w:cs="David" w:hint="cs"/>
          <w:u w:val="single"/>
          <w:rtl/>
        </w:rPr>
        <w:t>ראובן ריבלין:</w:t>
      </w:r>
    </w:p>
    <w:p w14:paraId="6F1B276F" w14:textId="77777777" w:rsidR="00A23608" w:rsidRPr="00A23608" w:rsidRDefault="00A23608" w:rsidP="00A23608">
      <w:pPr>
        <w:bidi/>
        <w:jc w:val="both"/>
        <w:rPr>
          <w:rFonts w:cs="David" w:hint="cs"/>
          <w:rtl/>
        </w:rPr>
      </w:pPr>
    </w:p>
    <w:p w14:paraId="7FC4B027" w14:textId="77777777" w:rsidR="00A23608" w:rsidRPr="00A23608" w:rsidRDefault="00A23608" w:rsidP="00A23608">
      <w:pPr>
        <w:bidi/>
        <w:jc w:val="both"/>
        <w:rPr>
          <w:rFonts w:cs="David" w:hint="cs"/>
          <w:rtl/>
        </w:rPr>
      </w:pPr>
      <w:r w:rsidRPr="00A23608">
        <w:rPr>
          <w:rFonts w:cs="David" w:hint="cs"/>
          <w:rtl/>
        </w:rPr>
        <w:tab/>
        <w:t xml:space="preserve"> כן. </w:t>
      </w:r>
    </w:p>
    <w:p w14:paraId="37A6B87C" w14:textId="77777777" w:rsidR="00A23608" w:rsidRPr="00A23608" w:rsidRDefault="00A23608" w:rsidP="00A23608">
      <w:pPr>
        <w:bidi/>
        <w:jc w:val="both"/>
        <w:rPr>
          <w:rFonts w:cs="David" w:hint="cs"/>
          <w:rtl/>
        </w:rPr>
      </w:pPr>
    </w:p>
    <w:p w14:paraId="120051AE"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314A3184" w14:textId="77777777" w:rsidR="00A23608" w:rsidRPr="00A23608" w:rsidRDefault="00A23608" w:rsidP="00A23608">
      <w:pPr>
        <w:bidi/>
        <w:jc w:val="both"/>
        <w:rPr>
          <w:rFonts w:cs="David" w:hint="cs"/>
          <w:rtl/>
        </w:rPr>
      </w:pPr>
    </w:p>
    <w:p w14:paraId="065A5C5D" w14:textId="77777777" w:rsidR="00A23608" w:rsidRPr="00A23608" w:rsidRDefault="00A23608" w:rsidP="00A23608">
      <w:pPr>
        <w:bidi/>
        <w:jc w:val="both"/>
        <w:rPr>
          <w:rFonts w:cs="David" w:hint="cs"/>
          <w:rtl/>
        </w:rPr>
      </w:pPr>
      <w:r w:rsidRPr="00A23608">
        <w:rPr>
          <w:rFonts w:cs="David" w:hint="cs"/>
          <w:rtl/>
        </w:rPr>
        <w:tab/>
        <w:t xml:space="preserve"> ומה ההבדל עם עורך דין שהוא יושב ראש חברה כזאת?</w:t>
      </w:r>
    </w:p>
    <w:p w14:paraId="5396133B" w14:textId="77777777" w:rsidR="00A23608" w:rsidRPr="00A23608" w:rsidRDefault="00A23608" w:rsidP="00A23608">
      <w:pPr>
        <w:bidi/>
        <w:jc w:val="both"/>
        <w:rPr>
          <w:rFonts w:cs="David" w:hint="cs"/>
          <w:rtl/>
        </w:rPr>
      </w:pPr>
    </w:p>
    <w:p w14:paraId="3F6CA828" w14:textId="77777777" w:rsidR="00A23608" w:rsidRPr="00A23608" w:rsidRDefault="00A23608" w:rsidP="00A23608">
      <w:pPr>
        <w:bidi/>
        <w:jc w:val="both"/>
        <w:rPr>
          <w:rFonts w:cs="David" w:hint="cs"/>
          <w:rtl/>
        </w:rPr>
      </w:pPr>
      <w:r w:rsidRPr="00A23608">
        <w:rPr>
          <w:rFonts w:cs="David" w:hint="cs"/>
          <w:u w:val="single"/>
          <w:rtl/>
        </w:rPr>
        <w:t>ראובן ריבלין:</w:t>
      </w:r>
    </w:p>
    <w:p w14:paraId="467BEBAF" w14:textId="77777777" w:rsidR="00A23608" w:rsidRPr="00A23608" w:rsidRDefault="00A23608" w:rsidP="00A23608">
      <w:pPr>
        <w:bidi/>
        <w:jc w:val="both"/>
        <w:rPr>
          <w:rFonts w:cs="David" w:hint="cs"/>
          <w:rtl/>
        </w:rPr>
      </w:pPr>
    </w:p>
    <w:p w14:paraId="1B0D7AA8" w14:textId="77777777" w:rsidR="00A23608" w:rsidRPr="00A23608" w:rsidRDefault="00A23608" w:rsidP="00A23608">
      <w:pPr>
        <w:bidi/>
        <w:jc w:val="both"/>
        <w:rPr>
          <w:rFonts w:cs="David" w:hint="cs"/>
          <w:rtl/>
        </w:rPr>
      </w:pPr>
      <w:r w:rsidRPr="00A23608">
        <w:rPr>
          <w:rFonts w:cs="David" w:hint="cs"/>
          <w:rtl/>
        </w:rPr>
        <w:tab/>
        <w:t xml:space="preserve"> עורך דין זה אתה אישית בעצמך, זה עיסוק נוסף, פה אין כל עיסוק נוסף. השאלה איך ועדת זמיר רואה את זה </w:t>
      </w:r>
      <w:r w:rsidRPr="00A23608">
        <w:rPr>
          <w:rFonts w:cs="David"/>
          <w:rtl/>
        </w:rPr>
        <w:t>–</w:t>
      </w:r>
      <w:r w:rsidRPr="00A23608">
        <w:rPr>
          <w:rFonts w:cs="David" w:hint="cs"/>
          <w:rtl/>
        </w:rPr>
        <w:t xml:space="preserve"> זה עניין אחר. נמצאת פה נציגה בכירה של ועדת זמיר והיא בוודאי תאיר את עינינו בעניין זה האם בכלל התעסקו בנושא זה. עד היום לא הייתה מחלוקת ולא הייתה שאלה האם חבר קיבוץ יכול להיות אחד האורגניים של הקיבוץ, כי הוא לא מקבל שכר. כמובן אם חלילה הקיבוץ פונה למרכז השקעות ומבקש ממנו איזשהו סיוע - חבר הכנסת כפי שייעשה אחר ימנע אפילו ממראית עין או בוודאי מניגוד אינטרסים שהוא ברור בעליל. אבל דבר זה הוא משעה את עצמו שהרי חבר קיבוץ יכול להיות חבר כנסת ולעסוק בהסדר חובות הקיבוצים. הדבר לא מהווה ניגוד אינטרסים כי הוא נבחר כדי לייצג את המגזר הזה. </w:t>
      </w:r>
    </w:p>
    <w:p w14:paraId="6F274FF4" w14:textId="77777777" w:rsidR="00A23608" w:rsidRPr="00A23608" w:rsidRDefault="00A23608" w:rsidP="00A23608">
      <w:pPr>
        <w:bidi/>
        <w:jc w:val="both"/>
        <w:rPr>
          <w:rFonts w:cs="David" w:hint="cs"/>
          <w:rtl/>
        </w:rPr>
      </w:pPr>
    </w:p>
    <w:p w14:paraId="52332413" w14:textId="77777777" w:rsidR="00A23608" w:rsidRPr="00A23608" w:rsidRDefault="00A23608" w:rsidP="00A23608">
      <w:pPr>
        <w:bidi/>
        <w:ind w:firstLine="567"/>
        <w:jc w:val="both"/>
        <w:rPr>
          <w:rFonts w:cs="David" w:hint="cs"/>
          <w:rtl/>
        </w:rPr>
      </w:pPr>
      <w:r w:rsidRPr="00A23608">
        <w:rPr>
          <w:rFonts w:cs="David" w:hint="cs"/>
          <w:rtl/>
        </w:rPr>
        <w:t xml:space="preserve">השאלה שהתעוררה, אדוני היושב ראש וגברתי חברת ועדת זמיר, התעוררה רק בגלל סיבה אחת. הקיבוץ שהוא בעל עניין בחברה, שחבר הקיבוץ נמצא בה כמנהל צריכה לקיים ישיבה בחו"ל. למשל יש לי נכס בחו"ל שאני רשאי להחזיק כחבר כנסת ואחי מנהל אותו אבל הוא רוצה בעניין מסוים להתייעץ איתי אם למכור או לא. אחי אומר לי: בוא אלי לחו"ל. אני מוציא כסף מכיסי ונוסע אליו לחו"ל. אני לא צריך אפילו לשאול, לא רק שלא את ועדת האתיקה אפילו לא את יושב ראש ועדת הכנסת. אני בכספי יכול לעשות מה שאני רוצה. אני יכול למשל לקום מחר בבוקר ובלבד שאני לא מבטל ישיבות כנסת מעבר לטעם הדרוש ולקחת את אשתי לטייל ובלבד שאני משלם את הכסף מכיסי. אלה דברים מובנים. השאלה היא כאשר נוסע חבר הקיבוץ על חשבון הקיבוץ או על חשבון המפעל שהקיבוץ הוא הבעלים שלו לחו"ל - האם יש כאן דבר שהוא בבחינת עסק המשלם את דמי נסיעתו של חבר הקיבוץ. זאת השאלה שעד היום נשאלה מבחינה אתית. </w:t>
      </w:r>
    </w:p>
    <w:p w14:paraId="0EFBBE0E" w14:textId="77777777" w:rsidR="00A23608" w:rsidRPr="00A23608" w:rsidRDefault="00A23608" w:rsidP="00A23608">
      <w:pPr>
        <w:bidi/>
        <w:jc w:val="both"/>
        <w:rPr>
          <w:rFonts w:cs="David" w:hint="cs"/>
          <w:rtl/>
        </w:rPr>
      </w:pPr>
    </w:p>
    <w:p w14:paraId="6AB6C7B2"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0117E2BE" w14:textId="77777777" w:rsidR="00A23608" w:rsidRPr="00A23608" w:rsidRDefault="00A23608" w:rsidP="00A23608">
      <w:pPr>
        <w:bidi/>
        <w:jc w:val="both"/>
        <w:rPr>
          <w:rFonts w:cs="David" w:hint="cs"/>
          <w:rtl/>
        </w:rPr>
      </w:pPr>
    </w:p>
    <w:p w14:paraId="0C6235CB" w14:textId="77777777" w:rsidR="00A23608" w:rsidRPr="00A23608" w:rsidRDefault="00A23608" w:rsidP="00A23608">
      <w:pPr>
        <w:bidi/>
        <w:jc w:val="both"/>
        <w:rPr>
          <w:rFonts w:cs="David" w:hint="cs"/>
          <w:rtl/>
        </w:rPr>
      </w:pPr>
      <w:r w:rsidRPr="00A23608">
        <w:rPr>
          <w:rFonts w:cs="David" w:hint="cs"/>
          <w:rtl/>
        </w:rPr>
        <w:tab/>
        <w:t xml:space="preserve">יש שאלה נוספת שעולה תוך כדי, אותו חבר קיבוץ שלצורך העניין הוא יו"ר או מנכ"ל של שותפות בין הקיבוץ לבין חברה אחרת - - - </w:t>
      </w:r>
    </w:p>
    <w:p w14:paraId="2EB66B04" w14:textId="77777777" w:rsidR="00A23608" w:rsidRPr="00A23608" w:rsidRDefault="00A23608" w:rsidP="00A23608">
      <w:pPr>
        <w:bidi/>
        <w:jc w:val="both"/>
        <w:rPr>
          <w:rFonts w:cs="David" w:hint="cs"/>
          <w:rtl/>
        </w:rPr>
      </w:pPr>
    </w:p>
    <w:p w14:paraId="27343542" w14:textId="77777777" w:rsidR="00A23608" w:rsidRPr="00A23608" w:rsidRDefault="00A23608" w:rsidP="00A23608">
      <w:pPr>
        <w:bidi/>
        <w:jc w:val="both"/>
        <w:rPr>
          <w:rFonts w:cs="David" w:hint="cs"/>
          <w:rtl/>
        </w:rPr>
      </w:pPr>
      <w:r w:rsidRPr="00A23608">
        <w:rPr>
          <w:rFonts w:cs="David" w:hint="cs"/>
          <w:u w:val="single"/>
          <w:rtl/>
        </w:rPr>
        <w:t>חיים אורון:</w:t>
      </w:r>
    </w:p>
    <w:p w14:paraId="18EBFB09" w14:textId="77777777" w:rsidR="00A23608" w:rsidRPr="00A23608" w:rsidRDefault="00A23608" w:rsidP="00A23608">
      <w:pPr>
        <w:bidi/>
        <w:jc w:val="both"/>
        <w:rPr>
          <w:rFonts w:cs="David" w:hint="cs"/>
          <w:rtl/>
        </w:rPr>
      </w:pPr>
    </w:p>
    <w:p w14:paraId="300A4021" w14:textId="77777777" w:rsidR="00A23608" w:rsidRPr="00A23608" w:rsidRDefault="00A23608" w:rsidP="00A23608">
      <w:pPr>
        <w:bidi/>
        <w:jc w:val="both"/>
        <w:rPr>
          <w:rFonts w:cs="David" w:hint="cs"/>
          <w:rtl/>
        </w:rPr>
      </w:pPr>
      <w:r w:rsidRPr="00A23608">
        <w:rPr>
          <w:rFonts w:cs="David" w:hint="cs"/>
          <w:rtl/>
        </w:rPr>
        <w:tab/>
        <w:t xml:space="preserve"> של הקיבוץ בלבד, תתחיל בזה, זה יותר קל. </w:t>
      </w:r>
    </w:p>
    <w:p w14:paraId="144B087F" w14:textId="77777777" w:rsidR="00A23608" w:rsidRPr="00A23608" w:rsidRDefault="00A23608" w:rsidP="00A23608">
      <w:pPr>
        <w:bidi/>
        <w:jc w:val="both"/>
        <w:rPr>
          <w:rFonts w:cs="David" w:hint="cs"/>
          <w:rtl/>
        </w:rPr>
      </w:pPr>
    </w:p>
    <w:p w14:paraId="1D91AB72"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786AF230" w14:textId="77777777" w:rsidR="00A23608" w:rsidRPr="00A23608" w:rsidRDefault="00A23608" w:rsidP="00A23608">
      <w:pPr>
        <w:bidi/>
        <w:jc w:val="both"/>
        <w:rPr>
          <w:rFonts w:cs="David" w:hint="cs"/>
          <w:rtl/>
        </w:rPr>
      </w:pPr>
    </w:p>
    <w:p w14:paraId="39DA25B8" w14:textId="77777777" w:rsidR="00A23608" w:rsidRPr="00A23608" w:rsidRDefault="00A23608" w:rsidP="00A23608">
      <w:pPr>
        <w:bidi/>
        <w:jc w:val="both"/>
        <w:rPr>
          <w:rFonts w:cs="David" w:hint="cs"/>
          <w:rtl/>
        </w:rPr>
      </w:pPr>
      <w:r w:rsidRPr="00A23608">
        <w:rPr>
          <w:rFonts w:cs="David" w:hint="cs"/>
          <w:rtl/>
        </w:rPr>
        <w:tab/>
        <w:t xml:space="preserve">של הקיבוץ אין לי בעיה. אני לא רואה עם זה בעיה. אני רואה שיכולה להיות בעיה שקיבוץ שותף עם מפעל אחר ואז נניח שאותו חבר כנסת מקדיש את רוב עיתותיו למפעל ולא לכנסת. </w:t>
      </w:r>
    </w:p>
    <w:p w14:paraId="00E5D2E6" w14:textId="77777777" w:rsidR="00A23608" w:rsidRPr="00A23608" w:rsidRDefault="00A23608" w:rsidP="00A23608">
      <w:pPr>
        <w:bidi/>
        <w:jc w:val="both"/>
        <w:rPr>
          <w:rFonts w:cs="David" w:hint="cs"/>
          <w:rtl/>
        </w:rPr>
      </w:pPr>
    </w:p>
    <w:p w14:paraId="0BD866DF" w14:textId="77777777" w:rsidR="00A23608" w:rsidRPr="00A23608" w:rsidRDefault="00A23608" w:rsidP="00A23608">
      <w:pPr>
        <w:bidi/>
        <w:jc w:val="both"/>
        <w:rPr>
          <w:rFonts w:cs="David" w:hint="cs"/>
          <w:rtl/>
        </w:rPr>
      </w:pPr>
      <w:r w:rsidRPr="00A23608">
        <w:rPr>
          <w:rFonts w:cs="David" w:hint="cs"/>
          <w:u w:val="single"/>
          <w:rtl/>
        </w:rPr>
        <w:t>ראובן ריבלין:</w:t>
      </w:r>
    </w:p>
    <w:p w14:paraId="07EF3E07" w14:textId="77777777" w:rsidR="00A23608" w:rsidRPr="00A23608" w:rsidRDefault="00A23608" w:rsidP="00A23608">
      <w:pPr>
        <w:bidi/>
        <w:jc w:val="both"/>
        <w:rPr>
          <w:rFonts w:cs="David" w:hint="cs"/>
          <w:rtl/>
        </w:rPr>
      </w:pPr>
    </w:p>
    <w:p w14:paraId="002B3653" w14:textId="77777777" w:rsidR="00A23608" w:rsidRPr="00A23608" w:rsidRDefault="00A23608" w:rsidP="00A23608">
      <w:pPr>
        <w:bidi/>
        <w:jc w:val="both"/>
        <w:rPr>
          <w:rFonts w:cs="David" w:hint="cs"/>
          <w:rtl/>
        </w:rPr>
      </w:pPr>
      <w:r w:rsidRPr="00A23608">
        <w:rPr>
          <w:rFonts w:cs="David" w:hint="cs"/>
          <w:rtl/>
        </w:rPr>
        <w:tab/>
        <w:t xml:space="preserve">זה המבחן המעשי, הוא עוסק בעיסוק נוסף, הוא חבר בדירקטוריון שעיסוקו הוא עיסוק משני לחלוטין וטפל לעבודתו בכנסת. לפעמים יכולים להסתתר מאחורי מסווה שאם אתה מרים את המסך אתה רואה שחבר הכנסת פוגע בעיקר הכוונה של הקוד האתי שבו הוא במקום לשרת את העם בכנסת משרת את הקיבוץ במפעל. זה דבר שהוא במבחן המציאות אתה מרים את המסך ואומר לו: עד כאן. הרי אנחנו לא מתחבאים מאחורי נוסחאות. כרגע אני אומר לך שחבר קיבוץ יכול להיות חבר דירקטוריון שהוא חברת בת של הקיבוץ או חבר בדירקטוריון שהקיבוץ שותף בו לפחות ב-50%, שותף בכיר - הוא יכול לשמש אותו. זה כרגע המצב. השאלה היחידה שהתעוררה וזה מחלוקת שפרצה כתוצאה מחוות דעת משפטית שקיבלנו שחבר הקיבוץ לא יכול לקבל את דמי הנסיעה כי זה כאילו שהוא מקבל מגוף עסקי את דמי הנסיעה. שאם העסק היה שלו למשל או של אחיו או של בני משפחתו, הוא היה מוציא כסף מכיסו </w:t>
      </w:r>
      <w:r w:rsidRPr="00A23608">
        <w:rPr>
          <w:rFonts w:cs="David"/>
          <w:rtl/>
        </w:rPr>
        <w:t>–</w:t>
      </w:r>
      <w:r w:rsidRPr="00A23608">
        <w:rPr>
          <w:rFonts w:cs="David" w:hint="cs"/>
          <w:rtl/>
        </w:rPr>
        <w:t xml:space="preserve"> כמובן שהוא היה יכול לנסוע. הוא אין לו כסף מכיסו. כספו הוא כסף הקיבוץ וכסף הקיבוץ הוא כספו. </w:t>
      </w:r>
    </w:p>
    <w:p w14:paraId="14CFCA96" w14:textId="77777777" w:rsidR="00A23608" w:rsidRPr="00A23608" w:rsidRDefault="00A23608" w:rsidP="00A23608">
      <w:pPr>
        <w:bidi/>
        <w:jc w:val="both"/>
        <w:rPr>
          <w:rFonts w:cs="David" w:hint="cs"/>
          <w:rtl/>
        </w:rPr>
      </w:pPr>
    </w:p>
    <w:p w14:paraId="029B8FB6" w14:textId="77777777" w:rsidR="00A23608" w:rsidRPr="00A23608" w:rsidRDefault="00A23608" w:rsidP="00A23608">
      <w:pPr>
        <w:bidi/>
        <w:ind w:firstLine="567"/>
        <w:jc w:val="both"/>
        <w:rPr>
          <w:rFonts w:cs="David" w:hint="cs"/>
          <w:rtl/>
        </w:rPr>
      </w:pPr>
      <w:r w:rsidRPr="00A23608">
        <w:rPr>
          <w:rFonts w:cs="David" w:hint="cs"/>
          <w:rtl/>
        </w:rPr>
        <w:t xml:space="preserve">השאלה שלי היא שאלה כפולה. ראשית כיצד רואה ועדת זמיר את הקוד האתי משלים עם עובדה כזאת. האם מצב כזה אפשרי, ואם הוא אפשרי, האם הקיבוץ יכול לנהל את ענייו וחבר הכנסת יכול להתנהג כפי שכל חבר כנסת היה מתנהג כאשר הוא מוציא כסף מכיסו, הוא בכלל לא צריך לשאול את ועדת האתיקה האם הוא רשאי לנסוע.  </w:t>
      </w:r>
    </w:p>
    <w:p w14:paraId="24E4ED96" w14:textId="77777777" w:rsidR="00A23608" w:rsidRPr="00A23608" w:rsidRDefault="00A23608" w:rsidP="00A23608">
      <w:pPr>
        <w:bidi/>
        <w:jc w:val="both"/>
        <w:rPr>
          <w:rFonts w:cs="David" w:hint="cs"/>
          <w:rtl/>
        </w:rPr>
      </w:pPr>
    </w:p>
    <w:p w14:paraId="7D7B6B2D"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02CB9A42" w14:textId="77777777" w:rsidR="00A23608" w:rsidRPr="00A23608" w:rsidRDefault="00A23608" w:rsidP="00A23608">
      <w:pPr>
        <w:bidi/>
        <w:jc w:val="both"/>
        <w:rPr>
          <w:rFonts w:cs="David" w:hint="cs"/>
          <w:rtl/>
        </w:rPr>
      </w:pPr>
    </w:p>
    <w:p w14:paraId="57E981A9" w14:textId="77777777" w:rsidR="00A23608" w:rsidRPr="00A23608" w:rsidRDefault="00A23608" w:rsidP="00A23608">
      <w:pPr>
        <w:bidi/>
        <w:jc w:val="both"/>
        <w:rPr>
          <w:rFonts w:cs="David" w:hint="cs"/>
          <w:rtl/>
        </w:rPr>
      </w:pPr>
      <w:r w:rsidRPr="00A23608">
        <w:rPr>
          <w:rFonts w:cs="David" w:hint="cs"/>
          <w:rtl/>
        </w:rPr>
        <w:tab/>
        <w:t xml:space="preserve">הדוגמא של חבר קיבוץ תהיה טובה לחבר כנסת שנמצא בעמותה מסוימת, אותם דברים יחולו עליו? </w:t>
      </w:r>
    </w:p>
    <w:p w14:paraId="34200644" w14:textId="77777777" w:rsidR="00A23608" w:rsidRPr="00A23608" w:rsidRDefault="00A23608" w:rsidP="00A23608">
      <w:pPr>
        <w:bidi/>
        <w:jc w:val="both"/>
        <w:rPr>
          <w:rFonts w:cs="David" w:hint="cs"/>
          <w:rtl/>
        </w:rPr>
      </w:pPr>
    </w:p>
    <w:p w14:paraId="4B9D2F53" w14:textId="77777777" w:rsidR="00A23608" w:rsidRPr="00A23608" w:rsidRDefault="00A23608" w:rsidP="00A23608">
      <w:pPr>
        <w:bidi/>
        <w:jc w:val="both"/>
        <w:rPr>
          <w:rFonts w:cs="David" w:hint="cs"/>
          <w:rtl/>
        </w:rPr>
      </w:pPr>
      <w:r w:rsidRPr="00A23608">
        <w:rPr>
          <w:rFonts w:cs="David" w:hint="cs"/>
          <w:u w:val="single"/>
          <w:rtl/>
        </w:rPr>
        <w:t>ראובן ריבלין:</w:t>
      </w:r>
    </w:p>
    <w:p w14:paraId="682D6E13" w14:textId="77777777" w:rsidR="00A23608" w:rsidRPr="00A23608" w:rsidRDefault="00A23608" w:rsidP="00A23608">
      <w:pPr>
        <w:bidi/>
        <w:jc w:val="both"/>
        <w:rPr>
          <w:rFonts w:cs="David" w:hint="cs"/>
          <w:rtl/>
        </w:rPr>
      </w:pPr>
    </w:p>
    <w:p w14:paraId="31E4B076" w14:textId="77777777" w:rsidR="00A23608" w:rsidRPr="00A23608" w:rsidRDefault="00A23608" w:rsidP="00A23608">
      <w:pPr>
        <w:bidi/>
        <w:jc w:val="both"/>
        <w:rPr>
          <w:rFonts w:cs="David" w:hint="cs"/>
          <w:rtl/>
        </w:rPr>
      </w:pPr>
      <w:r w:rsidRPr="00A23608">
        <w:rPr>
          <w:rFonts w:cs="David" w:hint="cs"/>
          <w:rtl/>
        </w:rPr>
        <w:tab/>
        <w:t xml:space="preserve">לא, כי העמותה משלמת את ההוצאות שלו ופה הוא משלם את ההוצאות מכיסו כי הכיס של הקיבוץ והכיס שלו הם אותו כיס. אני מציע כך, להפריד את הדיון, לשמוע את ועדת זמיר איך היא רואה את המצב שאנחנו מצביעים עליו כדוגמא </w:t>
      </w:r>
      <w:proofErr w:type="spellStart"/>
      <w:r w:rsidRPr="00A23608">
        <w:rPr>
          <w:rFonts w:cs="David" w:hint="cs"/>
          <w:rtl/>
        </w:rPr>
        <w:t>קזואיסטית</w:t>
      </w:r>
      <w:proofErr w:type="spellEnd"/>
      <w:r w:rsidRPr="00A23608">
        <w:rPr>
          <w:rFonts w:cs="David" w:hint="cs"/>
          <w:rtl/>
        </w:rPr>
        <w:t xml:space="preserve"> על מנת לפסוק את ההלכה על פי התפיסה של ועדת זמיר לעניין זה.  </w:t>
      </w:r>
    </w:p>
    <w:p w14:paraId="2D526560" w14:textId="77777777" w:rsidR="00A23608" w:rsidRPr="00A23608" w:rsidRDefault="00A23608" w:rsidP="00A23608">
      <w:pPr>
        <w:bidi/>
        <w:jc w:val="both"/>
        <w:rPr>
          <w:rFonts w:cs="David" w:hint="cs"/>
          <w:rtl/>
        </w:rPr>
      </w:pPr>
    </w:p>
    <w:p w14:paraId="4D07EACB" w14:textId="77777777" w:rsidR="00A23608" w:rsidRPr="00A23608" w:rsidRDefault="00A23608" w:rsidP="00A23608">
      <w:pPr>
        <w:bidi/>
        <w:jc w:val="both"/>
        <w:rPr>
          <w:rFonts w:cs="David" w:hint="cs"/>
          <w:rtl/>
        </w:rPr>
      </w:pPr>
      <w:r w:rsidRPr="00A23608">
        <w:rPr>
          <w:rFonts w:cs="David" w:hint="cs"/>
          <w:u w:val="single"/>
          <w:rtl/>
        </w:rPr>
        <w:t>חיים אורון:</w:t>
      </w:r>
    </w:p>
    <w:p w14:paraId="43C73C32" w14:textId="77777777" w:rsidR="00A23608" w:rsidRPr="00A23608" w:rsidRDefault="00A23608" w:rsidP="00A23608">
      <w:pPr>
        <w:bidi/>
        <w:jc w:val="both"/>
        <w:rPr>
          <w:rFonts w:cs="David" w:hint="cs"/>
          <w:rtl/>
        </w:rPr>
      </w:pPr>
    </w:p>
    <w:p w14:paraId="4D5D2AD2" w14:textId="77777777" w:rsidR="00A23608" w:rsidRPr="00A23608" w:rsidRDefault="00A23608" w:rsidP="00A23608">
      <w:pPr>
        <w:bidi/>
        <w:jc w:val="both"/>
        <w:rPr>
          <w:rFonts w:cs="David" w:hint="cs"/>
          <w:rtl/>
        </w:rPr>
      </w:pPr>
      <w:r w:rsidRPr="00A23608">
        <w:rPr>
          <w:rFonts w:cs="David" w:hint="cs"/>
          <w:rtl/>
        </w:rPr>
        <w:tab/>
        <w:t xml:space="preserve">היות ואני נשוא הדוגמא - - - </w:t>
      </w:r>
    </w:p>
    <w:p w14:paraId="0A40A045" w14:textId="77777777" w:rsidR="00A23608" w:rsidRPr="00A23608" w:rsidRDefault="00A23608" w:rsidP="00A23608">
      <w:pPr>
        <w:bidi/>
        <w:jc w:val="both"/>
        <w:rPr>
          <w:rFonts w:cs="David" w:hint="cs"/>
          <w:rtl/>
        </w:rPr>
      </w:pPr>
    </w:p>
    <w:p w14:paraId="6C5132B5"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02133A13" w14:textId="77777777" w:rsidR="00A23608" w:rsidRPr="00A23608" w:rsidRDefault="00A23608" w:rsidP="00A23608">
      <w:pPr>
        <w:bidi/>
        <w:jc w:val="both"/>
        <w:rPr>
          <w:rFonts w:cs="David" w:hint="cs"/>
          <w:rtl/>
        </w:rPr>
      </w:pPr>
    </w:p>
    <w:p w14:paraId="36A7A92B" w14:textId="77777777" w:rsidR="00A23608" w:rsidRPr="00A23608" w:rsidRDefault="00A23608" w:rsidP="00A23608">
      <w:pPr>
        <w:bidi/>
        <w:jc w:val="both"/>
        <w:rPr>
          <w:rFonts w:cs="David" w:hint="cs"/>
          <w:rtl/>
        </w:rPr>
      </w:pPr>
      <w:r w:rsidRPr="00A23608">
        <w:rPr>
          <w:rFonts w:cs="David" w:hint="cs"/>
          <w:rtl/>
        </w:rPr>
        <w:tab/>
        <w:t xml:space="preserve">לא אמרתי את השם אבל כן. </w:t>
      </w:r>
    </w:p>
    <w:p w14:paraId="5911AE4A" w14:textId="77777777" w:rsidR="00A23608" w:rsidRPr="00A23608" w:rsidRDefault="00A23608" w:rsidP="00A23608">
      <w:pPr>
        <w:bidi/>
        <w:jc w:val="both"/>
        <w:rPr>
          <w:rFonts w:cs="David" w:hint="cs"/>
          <w:rtl/>
        </w:rPr>
      </w:pPr>
    </w:p>
    <w:p w14:paraId="16582B4C" w14:textId="77777777" w:rsidR="00A23608" w:rsidRPr="00A23608" w:rsidRDefault="00A23608" w:rsidP="00A23608">
      <w:pPr>
        <w:bidi/>
        <w:jc w:val="both"/>
        <w:rPr>
          <w:rFonts w:cs="David" w:hint="cs"/>
          <w:rtl/>
        </w:rPr>
      </w:pPr>
      <w:r w:rsidRPr="00A23608">
        <w:rPr>
          <w:rFonts w:cs="David" w:hint="cs"/>
          <w:u w:val="single"/>
          <w:rtl/>
        </w:rPr>
        <w:t>חיים אורון:</w:t>
      </w:r>
    </w:p>
    <w:p w14:paraId="4F81B0FD" w14:textId="77777777" w:rsidR="00A23608" w:rsidRPr="00A23608" w:rsidRDefault="00A23608" w:rsidP="00A23608">
      <w:pPr>
        <w:bidi/>
        <w:jc w:val="both"/>
        <w:rPr>
          <w:rFonts w:cs="David" w:hint="cs"/>
          <w:rtl/>
        </w:rPr>
      </w:pPr>
    </w:p>
    <w:p w14:paraId="3D6FC475" w14:textId="77777777" w:rsidR="00A23608" w:rsidRPr="00A23608" w:rsidRDefault="00A23608" w:rsidP="00A23608">
      <w:pPr>
        <w:bidi/>
        <w:jc w:val="both"/>
        <w:rPr>
          <w:rFonts w:cs="David" w:hint="cs"/>
          <w:rtl/>
        </w:rPr>
      </w:pPr>
      <w:r w:rsidRPr="00A23608">
        <w:rPr>
          <w:rFonts w:cs="David" w:hint="cs"/>
          <w:rtl/>
        </w:rPr>
        <w:tab/>
        <w:t xml:space="preserve"> לפי דעתי בקטגוריה שבה מדברים יש אחד וחצי כי בקיבוצים האחרים, ברגע שיש שכר דיפרנציאלי ממילא העניין נגמר מעצמו משום שהשכר הוא כבר חלק מהזכויות. מדובר על חיה שיכול להיות שהולכת ונעלמת. אני רוצה לחדד את השאלה בהתייחס לסעיף 35 (3) שמתיר לחבר כנסת להיות בעל נכסים ומתיר לחבר הכנסת לא רק להיות בעל נכסים אלא </w:t>
      </w:r>
      <w:proofErr w:type="spellStart"/>
      <w:r w:rsidRPr="00A23608">
        <w:rPr>
          <w:rFonts w:cs="David" w:hint="cs"/>
          <w:rtl/>
        </w:rPr>
        <w:t>להנות</w:t>
      </w:r>
      <w:proofErr w:type="spellEnd"/>
      <w:r w:rsidRPr="00A23608">
        <w:rPr>
          <w:rFonts w:cs="David" w:hint="cs"/>
          <w:rtl/>
        </w:rPr>
        <w:t xml:space="preserve"> באופן קבוע ומקובל מפירותיהם. חבר קיבוץ איננו בעל נכסים. אם הוא יכול להיות בסעיף 3 כבעל נכסים פרטי, זו הנקודה שרובי תיאר שהוא נוסע לאחיו לחו"ל שמנהל את העסקים שלו, אבל ההחלטה שם תשפיע גם עליו, אם הוא יכול להיות בעל נכסים פרטי </w:t>
      </w:r>
      <w:proofErr w:type="spellStart"/>
      <w:r w:rsidRPr="00A23608">
        <w:rPr>
          <w:rFonts w:cs="David" w:hint="cs"/>
          <w:rtl/>
        </w:rPr>
        <w:t>ולהנות</w:t>
      </w:r>
      <w:proofErr w:type="spellEnd"/>
      <w:r w:rsidRPr="00A23608">
        <w:rPr>
          <w:rFonts w:cs="David" w:hint="cs"/>
          <w:rtl/>
        </w:rPr>
        <w:t xml:space="preserve"> מפירותיהם - - - </w:t>
      </w:r>
    </w:p>
    <w:p w14:paraId="03D0A196" w14:textId="77777777" w:rsidR="00A23608" w:rsidRPr="00A23608" w:rsidRDefault="00A23608" w:rsidP="00A23608">
      <w:pPr>
        <w:bidi/>
        <w:jc w:val="both"/>
        <w:rPr>
          <w:rFonts w:cs="David" w:hint="cs"/>
          <w:rtl/>
        </w:rPr>
      </w:pPr>
    </w:p>
    <w:p w14:paraId="75D3AC3D"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54839B91" w14:textId="77777777" w:rsidR="00A23608" w:rsidRPr="00A23608" w:rsidRDefault="00A23608" w:rsidP="00A23608">
      <w:pPr>
        <w:bidi/>
        <w:jc w:val="both"/>
        <w:rPr>
          <w:rFonts w:cs="David" w:hint="cs"/>
          <w:rtl/>
        </w:rPr>
      </w:pPr>
    </w:p>
    <w:p w14:paraId="57F3E9CF" w14:textId="77777777" w:rsidR="00A23608" w:rsidRPr="00A23608" w:rsidRDefault="00A23608" w:rsidP="00A23608">
      <w:pPr>
        <w:bidi/>
        <w:jc w:val="both"/>
        <w:rPr>
          <w:rFonts w:cs="David" w:hint="cs"/>
          <w:rtl/>
        </w:rPr>
      </w:pPr>
      <w:r w:rsidRPr="00A23608">
        <w:rPr>
          <w:rFonts w:cs="David" w:hint="cs"/>
          <w:rtl/>
        </w:rPr>
        <w:tab/>
        <w:t xml:space="preserve">היום הוא רק הבעלים של הנכס, הוא לא בעל תפקיד, הוא לא גורם לכך ששוויו של הנכס עולה. </w:t>
      </w:r>
    </w:p>
    <w:p w14:paraId="435D85C3" w14:textId="77777777" w:rsidR="00A23608" w:rsidRPr="00A23608" w:rsidRDefault="00A23608" w:rsidP="00A23608">
      <w:pPr>
        <w:bidi/>
        <w:jc w:val="both"/>
        <w:rPr>
          <w:rFonts w:cs="David" w:hint="cs"/>
          <w:rtl/>
        </w:rPr>
      </w:pPr>
    </w:p>
    <w:p w14:paraId="75E16254" w14:textId="77777777" w:rsidR="00A23608" w:rsidRPr="00A23608" w:rsidRDefault="00A23608" w:rsidP="00A23608">
      <w:pPr>
        <w:bidi/>
        <w:jc w:val="both"/>
        <w:rPr>
          <w:rFonts w:cs="David" w:hint="cs"/>
          <w:rtl/>
        </w:rPr>
      </w:pPr>
      <w:r w:rsidRPr="00A23608">
        <w:rPr>
          <w:rFonts w:cs="David" w:hint="cs"/>
          <w:u w:val="single"/>
          <w:rtl/>
        </w:rPr>
        <w:t>ראובן ריבלין:</w:t>
      </w:r>
    </w:p>
    <w:p w14:paraId="62861E35" w14:textId="77777777" w:rsidR="00A23608" w:rsidRPr="00A23608" w:rsidRDefault="00A23608" w:rsidP="00A23608">
      <w:pPr>
        <w:bidi/>
        <w:jc w:val="both"/>
        <w:rPr>
          <w:rFonts w:cs="David" w:hint="cs"/>
          <w:rtl/>
        </w:rPr>
      </w:pPr>
    </w:p>
    <w:p w14:paraId="4E41D475" w14:textId="77777777" w:rsidR="00A23608" w:rsidRPr="00A23608" w:rsidRDefault="00A23608" w:rsidP="00A23608">
      <w:pPr>
        <w:bidi/>
        <w:jc w:val="both"/>
        <w:rPr>
          <w:rFonts w:cs="David" w:hint="cs"/>
          <w:rtl/>
        </w:rPr>
      </w:pPr>
      <w:r w:rsidRPr="00A23608">
        <w:rPr>
          <w:rFonts w:cs="David" w:hint="cs"/>
          <w:rtl/>
        </w:rPr>
        <w:tab/>
        <w:t xml:space="preserve"> נכון אבל אני יכול להחליט אם למכור אותו או לא, אם להשביח אותו או לא. </w:t>
      </w:r>
    </w:p>
    <w:p w14:paraId="4E807A59" w14:textId="77777777" w:rsidR="00A23608" w:rsidRPr="00A23608" w:rsidRDefault="00A23608" w:rsidP="00A23608">
      <w:pPr>
        <w:bidi/>
        <w:jc w:val="both"/>
        <w:rPr>
          <w:rFonts w:cs="David" w:hint="cs"/>
          <w:rtl/>
        </w:rPr>
      </w:pPr>
    </w:p>
    <w:p w14:paraId="31E28D1D"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5B4C50C6" w14:textId="77777777" w:rsidR="00A23608" w:rsidRPr="00A23608" w:rsidRDefault="00A23608" w:rsidP="00A23608">
      <w:pPr>
        <w:bidi/>
        <w:jc w:val="both"/>
        <w:rPr>
          <w:rFonts w:cs="David" w:hint="cs"/>
          <w:rtl/>
        </w:rPr>
      </w:pPr>
    </w:p>
    <w:p w14:paraId="19C3A176" w14:textId="77777777" w:rsidR="00A23608" w:rsidRPr="00A23608" w:rsidRDefault="00A23608" w:rsidP="00A23608">
      <w:pPr>
        <w:bidi/>
        <w:jc w:val="both"/>
        <w:rPr>
          <w:rFonts w:cs="David" w:hint="cs"/>
          <w:rtl/>
        </w:rPr>
      </w:pPr>
      <w:r w:rsidRPr="00A23608">
        <w:rPr>
          <w:rFonts w:cs="David" w:hint="cs"/>
          <w:rtl/>
        </w:rPr>
        <w:tab/>
        <w:t xml:space="preserve"> אתה לא מנהל ולא עובד בו. </w:t>
      </w:r>
    </w:p>
    <w:p w14:paraId="0115E411" w14:textId="77777777" w:rsidR="00A23608" w:rsidRPr="00A23608" w:rsidRDefault="00A23608" w:rsidP="00A23608">
      <w:pPr>
        <w:bidi/>
        <w:jc w:val="both"/>
        <w:rPr>
          <w:rFonts w:cs="David" w:hint="cs"/>
          <w:rtl/>
        </w:rPr>
      </w:pPr>
    </w:p>
    <w:p w14:paraId="3FDB1C7E" w14:textId="77777777" w:rsidR="00A23608" w:rsidRPr="00A23608" w:rsidRDefault="00A23608" w:rsidP="00A23608">
      <w:pPr>
        <w:bidi/>
        <w:jc w:val="both"/>
        <w:rPr>
          <w:rFonts w:cs="David" w:hint="cs"/>
          <w:rtl/>
        </w:rPr>
      </w:pPr>
      <w:r w:rsidRPr="00A23608">
        <w:rPr>
          <w:rFonts w:cs="David" w:hint="cs"/>
          <w:u w:val="single"/>
          <w:rtl/>
        </w:rPr>
        <w:t>חיים אורון:</w:t>
      </w:r>
    </w:p>
    <w:p w14:paraId="53E0F014" w14:textId="77777777" w:rsidR="00A23608" w:rsidRPr="00A23608" w:rsidRDefault="00A23608" w:rsidP="00A23608">
      <w:pPr>
        <w:bidi/>
        <w:jc w:val="both"/>
        <w:rPr>
          <w:rFonts w:cs="David" w:hint="cs"/>
          <w:rtl/>
        </w:rPr>
      </w:pPr>
    </w:p>
    <w:p w14:paraId="7767208E" w14:textId="77777777" w:rsidR="00A23608" w:rsidRPr="00A23608" w:rsidRDefault="00A23608" w:rsidP="00A23608">
      <w:pPr>
        <w:bidi/>
        <w:jc w:val="both"/>
        <w:rPr>
          <w:rFonts w:cs="David" w:hint="cs"/>
          <w:rtl/>
        </w:rPr>
      </w:pPr>
      <w:r w:rsidRPr="00A23608">
        <w:rPr>
          <w:rFonts w:cs="David" w:hint="cs"/>
          <w:rtl/>
        </w:rPr>
        <w:tab/>
        <w:t xml:space="preserve">גם חבר דירקטוריון לא עובד. </w:t>
      </w:r>
    </w:p>
    <w:p w14:paraId="4A58DA00" w14:textId="77777777" w:rsidR="00A23608" w:rsidRPr="00A23608" w:rsidRDefault="00A23608" w:rsidP="00A23608">
      <w:pPr>
        <w:bidi/>
        <w:jc w:val="both"/>
        <w:rPr>
          <w:rFonts w:cs="David" w:hint="cs"/>
          <w:rtl/>
        </w:rPr>
      </w:pPr>
    </w:p>
    <w:p w14:paraId="4DB019ED"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77DF7076" w14:textId="77777777" w:rsidR="00A23608" w:rsidRPr="00A23608" w:rsidRDefault="00A23608" w:rsidP="00A23608">
      <w:pPr>
        <w:bidi/>
        <w:jc w:val="both"/>
        <w:rPr>
          <w:rFonts w:cs="David" w:hint="cs"/>
          <w:rtl/>
        </w:rPr>
      </w:pPr>
    </w:p>
    <w:p w14:paraId="51EA5720" w14:textId="77777777" w:rsidR="00A23608" w:rsidRPr="00A23608" w:rsidRDefault="00A23608" w:rsidP="00A23608">
      <w:pPr>
        <w:bidi/>
        <w:jc w:val="both"/>
        <w:rPr>
          <w:rFonts w:cs="David" w:hint="cs"/>
          <w:rtl/>
        </w:rPr>
      </w:pPr>
      <w:r w:rsidRPr="00A23608">
        <w:rPr>
          <w:rFonts w:cs="David" w:hint="cs"/>
          <w:rtl/>
        </w:rPr>
        <w:tab/>
        <w:t xml:space="preserve"> הוא מנהל. </w:t>
      </w:r>
    </w:p>
    <w:p w14:paraId="261D54FF" w14:textId="77777777" w:rsidR="00A23608" w:rsidRPr="00A23608" w:rsidRDefault="00A23608" w:rsidP="00A23608">
      <w:pPr>
        <w:bidi/>
        <w:jc w:val="both"/>
        <w:rPr>
          <w:rFonts w:cs="David" w:hint="cs"/>
          <w:rtl/>
        </w:rPr>
      </w:pPr>
    </w:p>
    <w:p w14:paraId="4E528377" w14:textId="77777777" w:rsidR="00A23608" w:rsidRPr="00A23608" w:rsidRDefault="00A23608" w:rsidP="00A23608">
      <w:pPr>
        <w:bidi/>
        <w:jc w:val="both"/>
        <w:rPr>
          <w:rFonts w:cs="David" w:hint="cs"/>
          <w:rtl/>
        </w:rPr>
      </w:pPr>
      <w:r w:rsidRPr="00A23608">
        <w:rPr>
          <w:rFonts w:cs="David" w:hint="cs"/>
          <w:u w:val="single"/>
          <w:rtl/>
        </w:rPr>
        <w:t>חיים אורון:</w:t>
      </w:r>
    </w:p>
    <w:p w14:paraId="4E8A5B59" w14:textId="77777777" w:rsidR="00A23608" w:rsidRPr="00A23608" w:rsidRDefault="00A23608" w:rsidP="00A23608">
      <w:pPr>
        <w:bidi/>
        <w:jc w:val="both"/>
        <w:rPr>
          <w:rFonts w:cs="David" w:hint="cs"/>
          <w:rtl/>
        </w:rPr>
      </w:pPr>
    </w:p>
    <w:p w14:paraId="2CDF4D7C" w14:textId="77777777" w:rsidR="00A23608" w:rsidRPr="00A23608" w:rsidRDefault="00A23608" w:rsidP="00A23608">
      <w:pPr>
        <w:bidi/>
        <w:jc w:val="both"/>
        <w:rPr>
          <w:rFonts w:cs="David" w:hint="cs"/>
          <w:rtl/>
        </w:rPr>
      </w:pPr>
      <w:r w:rsidRPr="00A23608">
        <w:rPr>
          <w:rFonts w:cs="David" w:hint="cs"/>
          <w:rtl/>
        </w:rPr>
        <w:tab/>
        <w:t xml:space="preserve"> חבר דירקטוריון לא מנהל במובן שפה מדובר. אותו מקרה שרובי אמר. אחי מחזיק איתי נכס ברמת גן. יש התלבטות אם למכור אותו או לא או להשכיר אותו או לשפץ. </w:t>
      </w:r>
    </w:p>
    <w:p w14:paraId="0DAC53F5" w14:textId="77777777" w:rsidR="00A23608" w:rsidRPr="00A23608" w:rsidRDefault="00A23608" w:rsidP="00A23608">
      <w:pPr>
        <w:bidi/>
        <w:jc w:val="both"/>
        <w:rPr>
          <w:rFonts w:cs="David" w:hint="cs"/>
          <w:rtl/>
        </w:rPr>
      </w:pPr>
    </w:p>
    <w:p w14:paraId="271DA38A"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3717AE30" w14:textId="77777777" w:rsidR="00A23608" w:rsidRPr="00A23608" w:rsidRDefault="00A23608" w:rsidP="00A23608">
      <w:pPr>
        <w:bidi/>
        <w:jc w:val="both"/>
        <w:rPr>
          <w:rFonts w:cs="David" w:hint="cs"/>
          <w:rtl/>
        </w:rPr>
      </w:pPr>
    </w:p>
    <w:p w14:paraId="2282451A" w14:textId="77777777" w:rsidR="00A23608" w:rsidRPr="00A23608" w:rsidRDefault="00A23608" w:rsidP="00A23608">
      <w:pPr>
        <w:bidi/>
        <w:jc w:val="both"/>
        <w:rPr>
          <w:rFonts w:cs="David" w:hint="cs"/>
          <w:rtl/>
        </w:rPr>
      </w:pPr>
      <w:r w:rsidRPr="00A23608">
        <w:rPr>
          <w:rFonts w:cs="David" w:hint="cs"/>
          <w:rtl/>
        </w:rPr>
        <w:tab/>
        <w:t xml:space="preserve">נכון להיום אם חבר הכנסת יש לו מניות באיזושהי חברה הוא לא יכול להיות בעל תפקיד בה. </w:t>
      </w:r>
    </w:p>
    <w:p w14:paraId="7AA1ABDE" w14:textId="77777777" w:rsidR="00A23608" w:rsidRPr="00A23608" w:rsidRDefault="00A23608" w:rsidP="00A23608">
      <w:pPr>
        <w:bidi/>
        <w:jc w:val="both"/>
        <w:rPr>
          <w:rFonts w:cs="David" w:hint="cs"/>
          <w:rtl/>
        </w:rPr>
      </w:pPr>
    </w:p>
    <w:p w14:paraId="274B510C" w14:textId="77777777" w:rsidR="00A23608" w:rsidRPr="00A23608" w:rsidRDefault="00A23608" w:rsidP="00A23608">
      <w:pPr>
        <w:bidi/>
        <w:jc w:val="both"/>
        <w:rPr>
          <w:rFonts w:cs="David" w:hint="cs"/>
          <w:rtl/>
        </w:rPr>
      </w:pPr>
      <w:r w:rsidRPr="00A23608">
        <w:rPr>
          <w:rFonts w:cs="David" w:hint="cs"/>
          <w:u w:val="single"/>
          <w:rtl/>
        </w:rPr>
        <w:t>ראובן ריבלין:</w:t>
      </w:r>
    </w:p>
    <w:p w14:paraId="0F70F455" w14:textId="77777777" w:rsidR="00A23608" w:rsidRPr="00A23608" w:rsidRDefault="00A23608" w:rsidP="00A23608">
      <w:pPr>
        <w:bidi/>
        <w:jc w:val="both"/>
        <w:rPr>
          <w:rFonts w:cs="David" w:hint="cs"/>
          <w:rtl/>
        </w:rPr>
      </w:pPr>
    </w:p>
    <w:p w14:paraId="7B5A127A" w14:textId="77777777" w:rsidR="00A23608" w:rsidRPr="00A23608" w:rsidRDefault="00A23608" w:rsidP="00A23608">
      <w:pPr>
        <w:bidi/>
        <w:jc w:val="both"/>
        <w:rPr>
          <w:rFonts w:cs="David" w:hint="cs"/>
          <w:rtl/>
        </w:rPr>
      </w:pPr>
      <w:r w:rsidRPr="00A23608">
        <w:rPr>
          <w:rFonts w:cs="David" w:hint="cs"/>
          <w:rtl/>
        </w:rPr>
        <w:tab/>
        <w:t xml:space="preserve"> אבל אחי מנהל. </w:t>
      </w:r>
    </w:p>
    <w:p w14:paraId="4983DBF7" w14:textId="77777777" w:rsidR="00A23608" w:rsidRPr="00A23608" w:rsidRDefault="00A23608" w:rsidP="00A23608">
      <w:pPr>
        <w:bidi/>
        <w:jc w:val="both"/>
        <w:rPr>
          <w:rFonts w:cs="David" w:hint="cs"/>
          <w:rtl/>
        </w:rPr>
      </w:pPr>
    </w:p>
    <w:p w14:paraId="629A6021"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5766C42E" w14:textId="77777777" w:rsidR="00A23608" w:rsidRPr="00A23608" w:rsidRDefault="00A23608" w:rsidP="00A23608">
      <w:pPr>
        <w:bidi/>
        <w:jc w:val="both"/>
        <w:rPr>
          <w:rFonts w:cs="David" w:hint="cs"/>
          <w:rtl/>
        </w:rPr>
      </w:pPr>
    </w:p>
    <w:p w14:paraId="1C80EBA9" w14:textId="77777777" w:rsidR="00A23608" w:rsidRPr="00A23608" w:rsidRDefault="00A23608" w:rsidP="00A23608">
      <w:pPr>
        <w:bidi/>
        <w:jc w:val="both"/>
        <w:rPr>
          <w:rFonts w:cs="David" w:hint="cs"/>
          <w:rtl/>
        </w:rPr>
      </w:pPr>
      <w:r w:rsidRPr="00A23608">
        <w:rPr>
          <w:rFonts w:cs="David" w:hint="cs"/>
          <w:rtl/>
        </w:rPr>
        <w:tab/>
        <w:t xml:space="preserve"> אבל אחיך זה לא אתה. </w:t>
      </w:r>
    </w:p>
    <w:p w14:paraId="18DD68CC" w14:textId="77777777" w:rsidR="00A23608" w:rsidRPr="00A23608" w:rsidRDefault="00A23608" w:rsidP="00A23608">
      <w:pPr>
        <w:bidi/>
        <w:jc w:val="both"/>
        <w:rPr>
          <w:rFonts w:cs="David" w:hint="cs"/>
          <w:rtl/>
        </w:rPr>
      </w:pPr>
    </w:p>
    <w:p w14:paraId="010A08A5" w14:textId="77777777" w:rsidR="00A23608" w:rsidRPr="00A23608" w:rsidRDefault="00A23608" w:rsidP="00A23608">
      <w:pPr>
        <w:bidi/>
        <w:jc w:val="both"/>
        <w:rPr>
          <w:rFonts w:cs="David" w:hint="cs"/>
          <w:rtl/>
        </w:rPr>
      </w:pPr>
      <w:r w:rsidRPr="00A23608">
        <w:rPr>
          <w:rFonts w:cs="David" w:hint="cs"/>
          <w:u w:val="single"/>
          <w:rtl/>
        </w:rPr>
        <w:t>ראובן ריבלין:</w:t>
      </w:r>
    </w:p>
    <w:p w14:paraId="78FA4DB2" w14:textId="77777777" w:rsidR="00A23608" w:rsidRPr="00A23608" w:rsidRDefault="00A23608" w:rsidP="00A23608">
      <w:pPr>
        <w:bidi/>
        <w:jc w:val="both"/>
        <w:rPr>
          <w:rFonts w:cs="David" w:hint="cs"/>
          <w:rtl/>
        </w:rPr>
      </w:pPr>
    </w:p>
    <w:p w14:paraId="3583A8DE" w14:textId="77777777" w:rsidR="00A23608" w:rsidRPr="00A23608" w:rsidRDefault="00A23608" w:rsidP="00A23608">
      <w:pPr>
        <w:bidi/>
        <w:jc w:val="both"/>
        <w:rPr>
          <w:rFonts w:cs="David" w:hint="cs"/>
          <w:rtl/>
        </w:rPr>
      </w:pPr>
      <w:r w:rsidRPr="00A23608">
        <w:rPr>
          <w:rFonts w:cs="David" w:hint="cs"/>
          <w:rtl/>
        </w:rPr>
        <w:tab/>
        <w:t>עד היום ראינו בחבר קיבוץ ככזה הכשר להיות חבר בדירקטוריון. הבעיה היחידה שנוצרה האם הוא יכול לנסוע על חשבון הקיבוץ, כי אין לו חשבון פרטי שלו, לאחת מהנסיעות שבה הוא צרי לשמש כנציג הקיבוץ באותו דירקטוריון לחו"ל. איך ועדת זמיר רואה את הדברים?</w:t>
      </w:r>
    </w:p>
    <w:p w14:paraId="16F20DC4" w14:textId="77777777" w:rsidR="00A23608" w:rsidRPr="00A23608" w:rsidRDefault="00A23608" w:rsidP="00A23608">
      <w:pPr>
        <w:bidi/>
        <w:jc w:val="both"/>
        <w:rPr>
          <w:rFonts w:cs="David" w:hint="cs"/>
          <w:rtl/>
        </w:rPr>
      </w:pPr>
    </w:p>
    <w:p w14:paraId="5F06C5C2"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21DD8E1A" w14:textId="77777777" w:rsidR="00A23608" w:rsidRPr="00A23608" w:rsidRDefault="00A23608" w:rsidP="00A23608">
      <w:pPr>
        <w:bidi/>
        <w:jc w:val="both"/>
        <w:rPr>
          <w:rFonts w:cs="David" w:hint="cs"/>
          <w:rtl/>
        </w:rPr>
      </w:pPr>
    </w:p>
    <w:p w14:paraId="4BA14121" w14:textId="77777777" w:rsidR="00A23608" w:rsidRPr="00A23608" w:rsidRDefault="00A23608" w:rsidP="00A23608">
      <w:pPr>
        <w:bidi/>
        <w:jc w:val="both"/>
        <w:rPr>
          <w:rFonts w:cs="David" w:hint="cs"/>
          <w:rtl/>
        </w:rPr>
      </w:pPr>
      <w:r w:rsidRPr="00A23608">
        <w:rPr>
          <w:rFonts w:cs="David" w:hint="cs"/>
          <w:rtl/>
        </w:rPr>
        <w:tab/>
        <w:t xml:space="preserve">אני רוצה לחלק את זה לשניים, בגזרה היותר צרה כשאנחנו מדברים רק על קיבוץ, דירקטור, או יושב ראש הדירקטוריון שהוא רק קיבוץ, חברה שהיא נטו של הקיבוץ, ואם יש שינוי לחברה כזו של קיבוץ שהיא שותפה עם גורם עסקי אחר, וכרגע לא חשוב האחוזים, מניות שליטה, אלא ברמה העקרונית.  </w:t>
      </w:r>
    </w:p>
    <w:p w14:paraId="044C65FC" w14:textId="77777777" w:rsidR="00A23608" w:rsidRPr="00A23608" w:rsidRDefault="00A23608" w:rsidP="00A23608">
      <w:pPr>
        <w:bidi/>
        <w:jc w:val="both"/>
        <w:rPr>
          <w:rFonts w:cs="David" w:hint="cs"/>
          <w:rtl/>
        </w:rPr>
      </w:pPr>
    </w:p>
    <w:p w14:paraId="01F1239B"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1AEFA77C" w14:textId="77777777" w:rsidR="00A23608" w:rsidRPr="00A23608" w:rsidRDefault="00A23608" w:rsidP="00A23608">
      <w:pPr>
        <w:bidi/>
        <w:jc w:val="both"/>
        <w:rPr>
          <w:rFonts w:cs="David" w:hint="cs"/>
          <w:rtl/>
        </w:rPr>
      </w:pPr>
    </w:p>
    <w:p w14:paraId="76F90009" w14:textId="77777777" w:rsidR="00A23608" w:rsidRPr="00A23608" w:rsidRDefault="00A23608" w:rsidP="00A23608">
      <w:pPr>
        <w:bidi/>
        <w:jc w:val="both"/>
        <w:rPr>
          <w:rFonts w:cs="David" w:hint="cs"/>
          <w:rtl/>
        </w:rPr>
      </w:pPr>
      <w:r w:rsidRPr="00A23608">
        <w:rPr>
          <w:rFonts w:cs="David" w:hint="cs"/>
          <w:rtl/>
        </w:rPr>
        <w:tab/>
        <w:t xml:space="preserve">התשובה שוועדת זמיר נתנה לשאלה, האם חבר קיבוץ יכול להיות גם חבר דירקטוריון בקיבוץ היא תשובה שלילית, דהיינו הוא לא יכול. זה שינוי לאור המצב הקיים. המסר של ועדת זמיר בנושא הזה היה שחבר כנסת לא יכול לכהן בין אם זה בתמורה ובין אם זה לא בתמורה, גם אם הוא נבחר וגם אם הוא בתפקיד ניהולי בכל גוף שהוא תאגיד, בין אם הוא ציבורי, הכלל הוא שלילי, לא יכול. בכלל הזה נקבע איזשהו חריג שכשנגיע לסעיף 37 נדבר. יש כאן שינוי לעומת המצב הקיים. </w:t>
      </w:r>
    </w:p>
    <w:p w14:paraId="49834EC2" w14:textId="77777777" w:rsidR="00A23608" w:rsidRPr="00A23608" w:rsidRDefault="00A23608" w:rsidP="00A23608">
      <w:pPr>
        <w:bidi/>
        <w:jc w:val="both"/>
        <w:rPr>
          <w:rFonts w:cs="David" w:hint="cs"/>
          <w:rtl/>
        </w:rPr>
      </w:pPr>
    </w:p>
    <w:p w14:paraId="4D713B1F" w14:textId="77777777" w:rsidR="00A23608" w:rsidRPr="00A23608" w:rsidRDefault="00A23608" w:rsidP="00A23608">
      <w:pPr>
        <w:bidi/>
        <w:jc w:val="both"/>
        <w:rPr>
          <w:rFonts w:cs="David" w:hint="cs"/>
          <w:rtl/>
        </w:rPr>
      </w:pPr>
      <w:r w:rsidRPr="00A23608">
        <w:rPr>
          <w:rFonts w:cs="David" w:hint="cs"/>
          <w:u w:val="single"/>
          <w:rtl/>
        </w:rPr>
        <w:t>ראובן ריבלין:</w:t>
      </w:r>
    </w:p>
    <w:p w14:paraId="0BF5FB84" w14:textId="77777777" w:rsidR="00A23608" w:rsidRPr="00A23608" w:rsidRDefault="00A23608" w:rsidP="00A23608">
      <w:pPr>
        <w:bidi/>
        <w:jc w:val="both"/>
        <w:rPr>
          <w:rFonts w:cs="David" w:hint="cs"/>
          <w:rtl/>
        </w:rPr>
      </w:pPr>
    </w:p>
    <w:p w14:paraId="76BEB5F7" w14:textId="77777777" w:rsidR="00A23608" w:rsidRPr="00A23608" w:rsidRDefault="00A23608" w:rsidP="00A23608">
      <w:pPr>
        <w:bidi/>
        <w:jc w:val="both"/>
        <w:rPr>
          <w:rFonts w:cs="David" w:hint="cs"/>
          <w:rtl/>
        </w:rPr>
      </w:pPr>
      <w:r w:rsidRPr="00A23608">
        <w:rPr>
          <w:rFonts w:cs="David" w:hint="cs"/>
          <w:rtl/>
        </w:rPr>
        <w:tab/>
        <w:t xml:space="preserve"> חבר בדירקטוריון מקבל החלטות, הוא לא מנהל. האם רואים בחברות בדירקטוריון תפקיד ניהולי. </w:t>
      </w:r>
    </w:p>
    <w:p w14:paraId="0D57BBB8" w14:textId="77777777" w:rsidR="00A23608" w:rsidRPr="00A23608" w:rsidRDefault="00A23608" w:rsidP="00A23608">
      <w:pPr>
        <w:bidi/>
        <w:jc w:val="both"/>
        <w:rPr>
          <w:rFonts w:cs="David" w:hint="cs"/>
          <w:rtl/>
        </w:rPr>
      </w:pPr>
    </w:p>
    <w:p w14:paraId="79C94666" w14:textId="77777777" w:rsidR="00A23608" w:rsidRPr="00A23608" w:rsidRDefault="00A23608" w:rsidP="00A23608">
      <w:pPr>
        <w:bidi/>
        <w:jc w:val="both"/>
        <w:rPr>
          <w:rFonts w:cs="David" w:hint="cs"/>
          <w:u w:val="single"/>
          <w:rtl/>
        </w:rPr>
      </w:pPr>
    </w:p>
    <w:p w14:paraId="399EBEFA"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1A11437B" w14:textId="77777777" w:rsidR="00A23608" w:rsidRPr="00A23608" w:rsidRDefault="00A23608" w:rsidP="00A23608">
      <w:pPr>
        <w:bidi/>
        <w:jc w:val="both"/>
        <w:rPr>
          <w:rFonts w:cs="David" w:hint="cs"/>
          <w:rtl/>
        </w:rPr>
      </w:pPr>
    </w:p>
    <w:p w14:paraId="2356842D" w14:textId="77777777" w:rsidR="00A23608" w:rsidRPr="00A23608" w:rsidRDefault="00A23608" w:rsidP="00A23608">
      <w:pPr>
        <w:bidi/>
        <w:jc w:val="both"/>
        <w:rPr>
          <w:rFonts w:cs="David" w:hint="cs"/>
          <w:rtl/>
        </w:rPr>
      </w:pPr>
      <w:r w:rsidRPr="00A23608">
        <w:rPr>
          <w:rFonts w:cs="David" w:hint="cs"/>
          <w:rtl/>
        </w:rPr>
        <w:tab/>
        <w:t xml:space="preserve">כך ועדת זמיר ראתה את זה. בכל מקרה ועדת זמיר תמיד מפנה את המקרה לוועדת האתיקה לפרש את הדברים. לא נתנו את כל התשובות לכל הדוגמאות. לא ראינו את זה מתוקף סמכותנו, זה לא היה רצוי. אנחנו קובעים עיקרון שיכול להיות שוועדת האתיקה במסגרת הכללים תוכל למצוא לו חריג. </w:t>
      </w:r>
    </w:p>
    <w:p w14:paraId="4919788E" w14:textId="77777777" w:rsidR="00A23608" w:rsidRPr="00A23608" w:rsidRDefault="00A23608" w:rsidP="00A23608">
      <w:pPr>
        <w:bidi/>
        <w:jc w:val="both"/>
        <w:rPr>
          <w:rFonts w:cs="David" w:hint="cs"/>
          <w:rtl/>
        </w:rPr>
      </w:pPr>
    </w:p>
    <w:p w14:paraId="7132C0FD" w14:textId="77777777" w:rsidR="00A23608" w:rsidRPr="00A23608" w:rsidRDefault="00A23608" w:rsidP="00A23608">
      <w:pPr>
        <w:bidi/>
        <w:ind w:firstLine="567"/>
        <w:jc w:val="both"/>
        <w:rPr>
          <w:rFonts w:cs="David" w:hint="cs"/>
          <w:rtl/>
        </w:rPr>
      </w:pPr>
      <w:r w:rsidRPr="00A23608">
        <w:rPr>
          <w:rFonts w:cs="David" w:hint="cs"/>
          <w:rtl/>
        </w:rPr>
        <w:t xml:space="preserve">ברשותך אני רוצה לחזור אחורה להערה אחת שנאמרה כאן קודם. המטרה של הכללים זה למנוע מצב של ניגוד עניינים ושכמובן יוכל אותו חבר כנסת למלא את תפקידו כחבר כנסת בנאמנות. זה הרציונל של הכללים שעוסקים בעיסוק נוסף. לכן הכלל הוא שהוא לא יעסוק בשום עיסוק נוסף. לכלל הזה נקבע חריג לגבי חבר קיבוץ. אנחנו לא יכולים לומר שחבר קיבוץ דינו כדין חבר בגוף אחר. זה משהו שטבוע באופייה של מדינת ישראל, בין אם זה אגודה שיתופית ובין אם זה מושב שיתופי ולכן נקבע החריג, הוא יכול להיות חריג. אלא שכאן חלה התפתחות. מושג חבר בקיבוץ הפך להיות עם השנים בעל משמעויות אופרטיביות עסקיות. הוא חבר בדירקטוריון הוא יקבל החלטות. אחזור לדוגמא </w:t>
      </w:r>
      <w:proofErr w:type="spellStart"/>
      <w:r w:rsidRPr="00A23608">
        <w:rPr>
          <w:rFonts w:cs="David" w:hint="cs"/>
          <w:rtl/>
        </w:rPr>
        <w:t>ההיפוטתית</w:t>
      </w:r>
      <w:proofErr w:type="spellEnd"/>
      <w:r w:rsidRPr="00A23608">
        <w:rPr>
          <w:rFonts w:cs="David" w:hint="cs"/>
          <w:rtl/>
        </w:rPr>
        <w:t xml:space="preserve"> שדיברנו עליה. מה קורה לאותו חבר קיבוץ שהוא גם חבר דירקטוריון ולקיבוץ שלו יש עסק מסוים שמייצא נניח כסאות ומי שמייצג את הדירקטוריון בחו"ל בעסק של הכיסאות  הוא חבר הכנסת. מה יאמר העסק המקביל שנמצא במקום אחר שהוא תאגיד פרטי שבראשו לא עומד חבר כנסת? האם לא נוצרת בציבור תחושה של ניגוד עניינים או של שימוש בתפקיד של חבר כנסת בצורה שחורגת מעיסוקו? זאת הדוגמא שראינו לנגד עינינו. נעשה כאן ניצול </w:t>
      </w:r>
      <w:proofErr w:type="spellStart"/>
      <w:r w:rsidRPr="00A23608">
        <w:rPr>
          <w:rFonts w:cs="David" w:hint="cs"/>
          <w:rtl/>
        </w:rPr>
        <w:t>במרכאות</w:t>
      </w:r>
      <w:proofErr w:type="spellEnd"/>
      <w:r w:rsidRPr="00A23608">
        <w:rPr>
          <w:rFonts w:cs="David" w:hint="cs"/>
          <w:rtl/>
        </w:rPr>
        <w:t xml:space="preserve"> כי זה לא ניצול במובן השלילי של השם בהיותך חבר קיבוץ, כי אתה לא רק חבר קיבוץ אלא גם מייצג את הקיבוץ ופועל בשם הקיבוץ ונוסע בשמו - - - </w:t>
      </w:r>
    </w:p>
    <w:p w14:paraId="4322AF35" w14:textId="77777777" w:rsidR="00A23608" w:rsidRPr="00A23608" w:rsidRDefault="00A23608" w:rsidP="00A23608">
      <w:pPr>
        <w:bidi/>
        <w:jc w:val="both"/>
        <w:rPr>
          <w:rFonts w:cs="David" w:hint="cs"/>
          <w:rtl/>
        </w:rPr>
      </w:pPr>
    </w:p>
    <w:p w14:paraId="24A8637D"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6AFD8714" w14:textId="77777777" w:rsidR="00A23608" w:rsidRPr="00A23608" w:rsidRDefault="00A23608" w:rsidP="00A23608">
      <w:pPr>
        <w:bidi/>
        <w:jc w:val="both"/>
        <w:rPr>
          <w:rFonts w:cs="David" w:hint="cs"/>
          <w:rtl/>
        </w:rPr>
      </w:pPr>
    </w:p>
    <w:p w14:paraId="1B33EDD9" w14:textId="77777777" w:rsidR="00A23608" w:rsidRPr="00A23608" w:rsidRDefault="00A23608" w:rsidP="00A23608">
      <w:pPr>
        <w:bidi/>
        <w:jc w:val="both"/>
        <w:rPr>
          <w:rFonts w:cs="David" w:hint="cs"/>
          <w:rtl/>
        </w:rPr>
      </w:pPr>
      <w:r w:rsidRPr="00A23608">
        <w:rPr>
          <w:rFonts w:cs="David" w:hint="cs"/>
          <w:rtl/>
        </w:rPr>
        <w:tab/>
        <w:t xml:space="preserve">הוא יחתום חיים אורון, הוא לא יחתום חבר הכנסת חיים אורון. </w:t>
      </w:r>
    </w:p>
    <w:p w14:paraId="323860BF" w14:textId="77777777" w:rsidR="00A23608" w:rsidRPr="00A23608" w:rsidRDefault="00A23608" w:rsidP="00A23608">
      <w:pPr>
        <w:bidi/>
        <w:jc w:val="both"/>
        <w:rPr>
          <w:rFonts w:cs="David" w:hint="cs"/>
          <w:rtl/>
        </w:rPr>
      </w:pPr>
    </w:p>
    <w:p w14:paraId="37E43ABB" w14:textId="77777777" w:rsidR="00A23608" w:rsidRPr="00A23608" w:rsidRDefault="00A23608" w:rsidP="00A23608">
      <w:pPr>
        <w:bidi/>
        <w:jc w:val="both"/>
        <w:rPr>
          <w:rFonts w:cs="David" w:hint="cs"/>
          <w:rtl/>
        </w:rPr>
      </w:pPr>
      <w:r w:rsidRPr="00A23608">
        <w:rPr>
          <w:rFonts w:cs="David" w:hint="cs"/>
          <w:u w:val="single"/>
          <w:rtl/>
        </w:rPr>
        <w:t>ראובן ריבלין:</w:t>
      </w:r>
    </w:p>
    <w:p w14:paraId="49ADEC61" w14:textId="77777777" w:rsidR="00A23608" w:rsidRPr="00A23608" w:rsidRDefault="00A23608" w:rsidP="00A23608">
      <w:pPr>
        <w:bidi/>
        <w:jc w:val="both"/>
        <w:rPr>
          <w:rFonts w:cs="David" w:hint="cs"/>
          <w:rtl/>
        </w:rPr>
      </w:pPr>
    </w:p>
    <w:p w14:paraId="305213EA" w14:textId="77777777" w:rsidR="00A23608" w:rsidRPr="00A23608" w:rsidRDefault="00A23608" w:rsidP="00A23608">
      <w:pPr>
        <w:bidi/>
        <w:jc w:val="both"/>
        <w:rPr>
          <w:rFonts w:cs="David" w:hint="cs"/>
          <w:rtl/>
        </w:rPr>
      </w:pPr>
      <w:r w:rsidRPr="00A23608">
        <w:rPr>
          <w:rFonts w:cs="David" w:hint="cs"/>
          <w:rtl/>
        </w:rPr>
        <w:tab/>
        <w:t xml:space="preserve"> הוא יחתום: חיים אורון - קיבוץ להב.</w:t>
      </w:r>
    </w:p>
    <w:p w14:paraId="57D2C735" w14:textId="77777777" w:rsidR="00A23608" w:rsidRPr="00A23608" w:rsidRDefault="00A23608" w:rsidP="00A23608">
      <w:pPr>
        <w:bidi/>
        <w:jc w:val="both"/>
        <w:rPr>
          <w:rFonts w:cs="David" w:hint="cs"/>
          <w:rtl/>
        </w:rPr>
      </w:pPr>
    </w:p>
    <w:p w14:paraId="4C3115DE"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1220C8C8" w14:textId="77777777" w:rsidR="00A23608" w:rsidRPr="00A23608" w:rsidRDefault="00A23608" w:rsidP="00A23608">
      <w:pPr>
        <w:bidi/>
        <w:jc w:val="both"/>
        <w:rPr>
          <w:rFonts w:cs="David" w:hint="cs"/>
          <w:rtl/>
        </w:rPr>
      </w:pPr>
    </w:p>
    <w:p w14:paraId="0EC3600D" w14:textId="77777777" w:rsidR="00A23608" w:rsidRPr="00A23608" w:rsidRDefault="00A23608" w:rsidP="00A23608">
      <w:pPr>
        <w:bidi/>
        <w:jc w:val="both"/>
        <w:rPr>
          <w:rFonts w:cs="David" w:hint="cs"/>
          <w:rtl/>
        </w:rPr>
      </w:pPr>
      <w:r w:rsidRPr="00A23608">
        <w:rPr>
          <w:rFonts w:cs="David" w:hint="cs"/>
          <w:rtl/>
        </w:rPr>
        <w:tab/>
        <w:t xml:space="preserve">המקרה שנידון כאן לא נידון בוועדת זמיר, נידונו העקרונות והעקרונות הם שאנחנו רצינו ליצור שוויון. אם חבר כנסת לא יכול לכהן בתפקיד נבחר או ניהולי בכל תאגיד ציבורי, הוא לא יכול לכהן בתפקיד נבחר או ניהולי דהיינו דירקטוריון גם בקיבוץ. יכול להיות שצריך לחשוב על חריגים נוספים. אנחנו הצענו חריג אבל לא דנו בחריגים הקונקרטיים לחברי קיבוץ.  </w:t>
      </w:r>
    </w:p>
    <w:p w14:paraId="78487975" w14:textId="77777777" w:rsidR="00A23608" w:rsidRPr="00A23608" w:rsidRDefault="00A23608" w:rsidP="00A23608">
      <w:pPr>
        <w:bidi/>
        <w:jc w:val="both"/>
        <w:rPr>
          <w:rFonts w:cs="David" w:hint="cs"/>
          <w:rtl/>
        </w:rPr>
      </w:pPr>
    </w:p>
    <w:p w14:paraId="0F687A30" w14:textId="77777777" w:rsidR="00A23608" w:rsidRPr="00A23608" w:rsidRDefault="00A23608" w:rsidP="00A23608">
      <w:pPr>
        <w:bidi/>
        <w:jc w:val="both"/>
        <w:rPr>
          <w:rFonts w:cs="David" w:hint="cs"/>
          <w:rtl/>
        </w:rPr>
      </w:pPr>
      <w:r w:rsidRPr="00A23608">
        <w:rPr>
          <w:rFonts w:cs="David" w:hint="cs"/>
          <w:u w:val="single"/>
          <w:rtl/>
        </w:rPr>
        <w:t>חיים אורון:</w:t>
      </w:r>
    </w:p>
    <w:p w14:paraId="36244081" w14:textId="77777777" w:rsidR="00A23608" w:rsidRPr="00A23608" w:rsidRDefault="00A23608" w:rsidP="00A23608">
      <w:pPr>
        <w:bidi/>
        <w:jc w:val="both"/>
        <w:rPr>
          <w:rFonts w:cs="David" w:hint="cs"/>
          <w:rtl/>
        </w:rPr>
      </w:pPr>
    </w:p>
    <w:p w14:paraId="27CB7021" w14:textId="77777777" w:rsidR="00A23608" w:rsidRPr="00A23608" w:rsidRDefault="00A23608" w:rsidP="00A23608">
      <w:pPr>
        <w:bidi/>
        <w:jc w:val="both"/>
        <w:rPr>
          <w:rFonts w:cs="David" w:hint="cs"/>
          <w:rtl/>
        </w:rPr>
      </w:pPr>
      <w:r w:rsidRPr="00A23608">
        <w:rPr>
          <w:rFonts w:cs="David" w:hint="cs"/>
          <w:rtl/>
        </w:rPr>
        <w:tab/>
        <w:t xml:space="preserve"> אז חבר הקיבוץ כבעל נכס הוא נחות לעומת - - - </w:t>
      </w:r>
    </w:p>
    <w:p w14:paraId="42995E9B" w14:textId="77777777" w:rsidR="00A23608" w:rsidRPr="00A23608" w:rsidRDefault="00A23608" w:rsidP="00A23608">
      <w:pPr>
        <w:bidi/>
        <w:jc w:val="both"/>
        <w:rPr>
          <w:rFonts w:cs="David" w:hint="cs"/>
          <w:rtl/>
        </w:rPr>
      </w:pPr>
    </w:p>
    <w:p w14:paraId="10CF3821" w14:textId="77777777" w:rsidR="00A23608" w:rsidRPr="00A23608" w:rsidRDefault="00A23608" w:rsidP="00A23608">
      <w:pPr>
        <w:bidi/>
        <w:jc w:val="both"/>
        <w:rPr>
          <w:rFonts w:cs="David" w:hint="cs"/>
          <w:rtl/>
        </w:rPr>
      </w:pPr>
      <w:r w:rsidRPr="00A23608">
        <w:rPr>
          <w:rFonts w:cs="David" w:hint="cs"/>
          <w:u w:val="single"/>
          <w:rtl/>
        </w:rPr>
        <w:t>ראובן ריבלין:</w:t>
      </w:r>
    </w:p>
    <w:p w14:paraId="78A8F8F7" w14:textId="77777777" w:rsidR="00A23608" w:rsidRPr="00A23608" w:rsidRDefault="00A23608" w:rsidP="00A23608">
      <w:pPr>
        <w:bidi/>
        <w:jc w:val="both"/>
        <w:rPr>
          <w:rFonts w:cs="David" w:hint="cs"/>
          <w:rtl/>
        </w:rPr>
      </w:pPr>
    </w:p>
    <w:p w14:paraId="056417AA" w14:textId="77777777" w:rsidR="00A23608" w:rsidRPr="00A23608" w:rsidRDefault="00A23608" w:rsidP="00A23608">
      <w:pPr>
        <w:bidi/>
        <w:jc w:val="both"/>
        <w:rPr>
          <w:rFonts w:cs="David" w:hint="cs"/>
          <w:rtl/>
        </w:rPr>
      </w:pPr>
      <w:r w:rsidRPr="00A23608">
        <w:rPr>
          <w:rFonts w:cs="David" w:hint="cs"/>
          <w:rtl/>
        </w:rPr>
        <w:tab/>
        <w:t xml:space="preserve">אני בעל נכס אותו ירשתי מהורי יחד עם אחי והנכס מניב. אין לנו דירקטוריון כי זה שייך לשנינו. בפועל הוא מתעסק עם זה כי אני מתעסק בכנסת. אבל אם למשל הוא אומר לי: צריך להעלות את שכר הדירה, הוא מתייעץ איתי, זה לא מעניין את הכנסת. אם הוא יאמר לי: תלך לבעלי דירות ותאמר להם שצריך לקבל הנחה ממס הכנסה ואתה תשתתף בדיון בוועדת הכספים, זה דבר שלא - - - </w:t>
      </w:r>
    </w:p>
    <w:p w14:paraId="6BEC9904" w14:textId="77777777" w:rsidR="00A23608" w:rsidRPr="00A23608" w:rsidRDefault="00A23608" w:rsidP="00A23608">
      <w:pPr>
        <w:bidi/>
        <w:jc w:val="both"/>
        <w:rPr>
          <w:rFonts w:cs="David" w:hint="cs"/>
          <w:rtl/>
        </w:rPr>
      </w:pPr>
    </w:p>
    <w:p w14:paraId="6EB71A7F"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018077A5" w14:textId="77777777" w:rsidR="00A23608" w:rsidRPr="00A23608" w:rsidRDefault="00A23608" w:rsidP="00A23608">
      <w:pPr>
        <w:bidi/>
        <w:jc w:val="both"/>
        <w:rPr>
          <w:rFonts w:cs="David" w:hint="cs"/>
          <w:rtl/>
        </w:rPr>
      </w:pPr>
    </w:p>
    <w:p w14:paraId="387AB202" w14:textId="77777777" w:rsidR="00A23608" w:rsidRPr="00A23608" w:rsidRDefault="00A23608" w:rsidP="00A23608">
      <w:pPr>
        <w:bidi/>
        <w:jc w:val="both"/>
        <w:rPr>
          <w:rFonts w:cs="David" w:hint="cs"/>
          <w:rtl/>
        </w:rPr>
      </w:pPr>
      <w:r w:rsidRPr="00A23608">
        <w:rPr>
          <w:rFonts w:cs="David" w:hint="cs"/>
          <w:rtl/>
        </w:rPr>
        <w:tab/>
        <w:t xml:space="preserve"> אנחנו לא מפליגים לשם עכשיו. </w:t>
      </w:r>
    </w:p>
    <w:p w14:paraId="560BD1FD" w14:textId="77777777" w:rsidR="00A23608" w:rsidRPr="00A23608" w:rsidRDefault="00A23608" w:rsidP="00A23608">
      <w:pPr>
        <w:bidi/>
        <w:jc w:val="both"/>
        <w:rPr>
          <w:rFonts w:cs="David" w:hint="cs"/>
          <w:rtl/>
        </w:rPr>
      </w:pPr>
    </w:p>
    <w:p w14:paraId="1E83C55B" w14:textId="77777777" w:rsidR="00A23608" w:rsidRPr="00A23608" w:rsidRDefault="00A23608" w:rsidP="00A23608">
      <w:pPr>
        <w:bidi/>
        <w:jc w:val="both"/>
        <w:rPr>
          <w:rFonts w:cs="David" w:hint="cs"/>
          <w:rtl/>
        </w:rPr>
      </w:pPr>
      <w:r w:rsidRPr="00A23608">
        <w:rPr>
          <w:rFonts w:cs="David" w:hint="cs"/>
          <w:u w:val="single"/>
          <w:rtl/>
        </w:rPr>
        <w:t>ראובן ריבלין:</w:t>
      </w:r>
    </w:p>
    <w:p w14:paraId="403703DC" w14:textId="77777777" w:rsidR="00A23608" w:rsidRPr="00A23608" w:rsidRDefault="00A23608" w:rsidP="00A23608">
      <w:pPr>
        <w:bidi/>
        <w:jc w:val="both"/>
        <w:rPr>
          <w:rFonts w:cs="David" w:hint="cs"/>
          <w:rtl/>
        </w:rPr>
      </w:pPr>
    </w:p>
    <w:p w14:paraId="199BD38F" w14:textId="77777777" w:rsidR="00A23608" w:rsidRPr="00A23608" w:rsidRDefault="00A23608" w:rsidP="00A23608">
      <w:pPr>
        <w:bidi/>
        <w:jc w:val="both"/>
        <w:rPr>
          <w:rFonts w:cs="David" w:hint="cs"/>
          <w:rtl/>
        </w:rPr>
      </w:pPr>
      <w:r w:rsidRPr="00A23608">
        <w:rPr>
          <w:rFonts w:cs="David" w:hint="cs"/>
          <w:rtl/>
        </w:rPr>
        <w:tab/>
        <w:t xml:space="preserve"> זה לא צריך לומר לי כי זו עבירה אתית בעליל. </w:t>
      </w:r>
    </w:p>
    <w:p w14:paraId="0A0FD71D" w14:textId="77777777" w:rsidR="00A23608" w:rsidRPr="00A23608" w:rsidRDefault="00A23608" w:rsidP="00A23608">
      <w:pPr>
        <w:bidi/>
        <w:jc w:val="both"/>
        <w:rPr>
          <w:rFonts w:cs="David" w:hint="cs"/>
          <w:rtl/>
        </w:rPr>
      </w:pPr>
    </w:p>
    <w:p w14:paraId="1CBC35ED" w14:textId="77777777" w:rsidR="00A23608" w:rsidRPr="00A23608" w:rsidRDefault="00A23608" w:rsidP="00A23608">
      <w:pPr>
        <w:bidi/>
        <w:jc w:val="both"/>
        <w:rPr>
          <w:rFonts w:cs="David" w:hint="cs"/>
          <w:u w:val="single"/>
          <w:rtl/>
        </w:rPr>
      </w:pPr>
    </w:p>
    <w:p w14:paraId="7B6D7606"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3155B579" w14:textId="77777777" w:rsidR="00A23608" w:rsidRPr="00A23608" w:rsidRDefault="00A23608" w:rsidP="00A23608">
      <w:pPr>
        <w:bidi/>
        <w:jc w:val="both"/>
        <w:rPr>
          <w:rFonts w:cs="David" w:hint="cs"/>
          <w:rtl/>
        </w:rPr>
      </w:pPr>
    </w:p>
    <w:p w14:paraId="401FAF02" w14:textId="77777777" w:rsidR="00A23608" w:rsidRPr="00A23608" w:rsidRDefault="00A23608" w:rsidP="00A23608">
      <w:pPr>
        <w:bidi/>
        <w:jc w:val="both"/>
        <w:rPr>
          <w:rFonts w:cs="David" w:hint="cs"/>
          <w:rtl/>
        </w:rPr>
      </w:pPr>
      <w:r w:rsidRPr="00A23608">
        <w:rPr>
          <w:rFonts w:cs="David" w:hint="cs"/>
          <w:rtl/>
        </w:rPr>
        <w:tab/>
        <w:t xml:space="preserve">השאלה היא אם הדרך היחידה שיש לחבר הקיבוץ להשתתף בנכס זה להיות - - - </w:t>
      </w:r>
    </w:p>
    <w:p w14:paraId="1A89C794" w14:textId="77777777" w:rsidR="00A23608" w:rsidRPr="00A23608" w:rsidRDefault="00A23608" w:rsidP="00A23608">
      <w:pPr>
        <w:bidi/>
        <w:jc w:val="both"/>
        <w:rPr>
          <w:rFonts w:cs="David" w:hint="cs"/>
          <w:rtl/>
        </w:rPr>
      </w:pPr>
    </w:p>
    <w:p w14:paraId="32BA492A" w14:textId="77777777" w:rsidR="00A23608" w:rsidRPr="00A23608" w:rsidRDefault="00A23608" w:rsidP="00A23608">
      <w:pPr>
        <w:bidi/>
        <w:jc w:val="both"/>
        <w:rPr>
          <w:rFonts w:cs="David" w:hint="cs"/>
          <w:rtl/>
        </w:rPr>
      </w:pPr>
      <w:r w:rsidRPr="00A23608">
        <w:rPr>
          <w:rFonts w:cs="David" w:hint="cs"/>
          <w:u w:val="single"/>
          <w:rtl/>
        </w:rPr>
        <w:t>ראובן ריבלין:</w:t>
      </w:r>
    </w:p>
    <w:p w14:paraId="2F95A647" w14:textId="77777777" w:rsidR="00A23608" w:rsidRPr="00A23608" w:rsidRDefault="00A23608" w:rsidP="00A23608">
      <w:pPr>
        <w:bidi/>
        <w:jc w:val="both"/>
        <w:rPr>
          <w:rFonts w:cs="David" w:hint="cs"/>
          <w:rtl/>
        </w:rPr>
      </w:pPr>
    </w:p>
    <w:p w14:paraId="1B18B95A" w14:textId="77777777" w:rsidR="00A23608" w:rsidRPr="00A23608" w:rsidRDefault="00A23608" w:rsidP="00A23608">
      <w:pPr>
        <w:bidi/>
        <w:jc w:val="both"/>
        <w:rPr>
          <w:rFonts w:cs="David" w:hint="cs"/>
          <w:rtl/>
        </w:rPr>
      </w:pPr>
      <w:r w:rsidRPr="00A23608">
        <w:rPr>
          <w:rFonts w:cs="David" w:hint="cs"/>
          <w:rtl/>
        </w:rPr>
        <w:tab/>
        <w:t xml:space="preserve"> הקיבוץ יש לו מפעל, בין שחבר הכנסת הוא חבר כנסת ובין שהוא חבר קיבוץ, הזיקה שלו למפעל היא בהיותו חבר בקיבוץ שאין הפרדה בין רכוש הקיבוץ לרכושו. אם אני יכול ללכת לאחי ולייעץ לו, אני אפילו לא צריך לגלות את הדבר הזה כי הוא לא בניגוד אינטרסים.  </w:t>
      </w:r>
    </w:p>
    <w:p w14:paraId="1E8B7715" w14:textId="77777777" w:rsidR="00A23608" w:rsidRPr="00A23608" w:rsidRDefault="00A23608" w:rsidP="00A23608">
      <w:pPr>
        <w:bidi/>
        <w:jc w:val="both"/>
        <w:rPr>
          <w:rFonts w:cs="David" w:hint="cs"/>
          <w:rtl/>
        </w:rPr>
      </w:pPr>
    </w:p>
    <w:p w14:paraId="67641BBF" w14:textId="77777777" w:rsidR="00A23608" w:rsidRPr="00A23608" w:rsidRDefault="00A23608" w:rsidP="00A23608">
      <w:pPr>
        <w:bidi/>
        <w:jc w:val="both"/>
        <w:rPr>
          <w:rFonts w:cs="David" w:hint="cs"/>
          <w:rtl/>
        </w:rPr>
      </w:pPr>
      <w:r w:rsidRPr="00A23608">
        <w:rPr>
          <w:rFonts w:cs="David" w:hint="cs"/>
          <w:u w:val="single"/>
          <w:rtl/>
        </w:rPr>
        <w:t xml:space="preserve">אביגדור </w:t>
      </w:r>
      <w:proofErr w:type="spellStart"/>
      <w:r w:rsidRPr="00A23608">
        <w:rPr>
          <w:rFonts w:cs="David" w:hint="cs"/>
          <w:u w:val="single"/>
          <w:rtl/>
        </w:rPr>
        <w:t>יצחקי</w:t>
      </w:r>
      <w:proofErr w:type="spellEnd"/>
      <w:r w:rsidRPr="00A23608">
        <w:rPr>
          <w:rFonts w:cs="David" w:hint="cs"/>
          <w:u w:val="single"/>
          <w:rtl/>
        </w:rPr>
        <w:t>:</w:t>
      </w:r>
    </w:p>
    <w:p w14:paraId="0689544B" w14:textId="77777777" w:rsidR="00A23608" w:rsidRPr="00A23608" w:rsidRDefault="00A23608" w:rsidP="00A23608">
      <w:pPr>
        <w:bidi/>
        <w:jc w:val="both"/>
        <w:rPr>
          <w:rFonts w:cs="David" w:hint="cs"/>
          <w:rtl/>
        </w:rPr>
      </w:pPr>
    </w:p>
    <w:p w14:paraId="5D7375EB" w14:textId="77777777" w:rsidR="00A23608" w:rsidRPr="00A23608" w:rsidRDefault="00A23608" w:rsidP="00A23608">
      <w:pPr>
        <w:bidi/>
        <w:jc w:val="both"/>
        <w:rPr>
          <w:rFonts w:cs="David" w:hint="cs"/>
          <w:rtl/>
        </w:rPr>
      </w:pPr>
      <w:r w:rsidRPr="00A23608">
        <w:rPr>
          <w:rFonts w:cs="David" w:hint="cs"/>
          <w:rtl/>
        </w:rPr>
        <w:tab/>
        <w:t xml:space="preserve">אם אתה יושב בישיבת הדירקטור ומייעץ גם מניסיונך בעבר - - - </w:t>
      </w:r>
    </w:p>
    <w:p w14:paraId="317FACD0" w14:textId="77777777" w:rsidR="00A23608" w:rsidRPr="00A23608" w:rsidRDefault="00A23608" w:rsidP="00A23608">
      <w:pPr>
        <w:bidi/>
        <w:jc w:val="both"/>
        <w:rPr>
          <w:rFonts w:cs="David" w:hint="cs"/>
          <w:rtl/>
        </w:rPr>
      </w:pPr>
    </w:p>
    <w:p w14:paraId="0A156562" w14:textId="77777777" w:rsidR="00A23608" w:rsidRPr="00A23608" w:rsidRDefault="00A23608" w:rsidP="00A23608">
      <w:pPr>
        <w:bidi/>
        <w:jc w:val="both"/>
        <w:rPr>
          <w:rFonts w:cs="David" w:hint="cs"/>
          <w:rtl/>
        </w:rPr>
      </w:pPr>
      <w:r w:rsidRPr="00A23608">
        <w:rPr>
          <w:rFonts w:cs="David" w:hint="cs"/>
          <w:u w:val="single"/>
          <w:rtl/>
        </w:rPr>
        <w:t>ראובן ריבלין:</w:t>
      </w:r>
    </w:p>
    <w:p w14:paraId="71DF0E74" w14:textId="77777777" w:rsidR="00A23608" w:rsidRPr="00A23608" w:rsidRDefault="00A23608" w:rsidP="00A23608">
      <w:pPr>
        <w:bidi/>
        <w:jc w:val="both"/>
        <w:rPr>
          <w:rFonts w:cs="David" w:hint="cs"/>
          <w:rtl/>
        </w:rPr>
      </w:pPr>
    </w:p>
    <w:p w14:paraId="153A7EA4" w14:textId="77777777" w:rsidR="00A23608" w:rsidRPr="00A23608" w:rsidRDefault="00A23608" w:rsidP="00A23608">
      <w:pPr>
        <w:bidi/>
        <w:jc w:val="both"/>
        <w:rPr>
          <w:rFonts w:cs="David" w:hint="cs"/>
          <w:rtl/>
        </w:rPr>
      </w:pPr>
      <w:r w:rsidRPr="00A23608">
        <w:rPr>
          <w:rFonts w:cs="David" w:hint="cs"/>
          <w:rtl/>
        </w:rPr>
        <w:tab/>
        <w:t xml:space="preserve"> ברגע שהוא דירקטור יש דבר שהוא בבחינת תפקיד ניהולי.</w:t>
      </w:r>
    </w:p>
    <w:p w14:paraId="00190EDB" w14:textId="77777777" w:rsidR="00A23608" w:rsidRPr="00A23608" w:rsidRDefault="00A23608" w:rsidP="00A23608">
      <w:pPr>
        <w:bidi/>
        <w:jc w:val="both"/>
        <w:rPr>
          <w:rFonts w:cs="David" w:hint="cs"/>
          <w:rtl/>
        </w:rPr>
      </w:pPr>
    </w:p>
    <w:p w14:paraId="5C5BA0A7"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422F103E" w14:textId="77777777" w:rsidR="00A23608" w:rsidRPr="00A23608" w:rsidRDefault="00A23608" w:rsidP="00A23608">
      <w:pPr>
        <w:bidi/>
        <w:jc w:val="both"/>
        <w:rPr>
          <w:rFonts w:cs="David" w:hint="cs"/>
          <w:rtl/>
        </w:rPr>
      </w:pPr>
    </w:p>
    <w:p w14:paraId="228EFF61" w14:textId="77777777" w:rsidR="00A23608" w:rsidRPr="00A23608" w:rsidRDefault="00A23608" w:rsidP="00A23608">
      <w:pPr>
        <w:bidi/>
        <w:jc w:val="both"/>
        <w:rPr>
          <w:rFonts w:cs="David" w:hint="cs"/>
          <w:rtl/>
        </w:rPr>
      </w:pPr>
      <w:r w:rsidRPr="00A23608">
        <w:rPr>
          <w:rFonts w:cs="David" w:hint="cs"/>
          <w:rtl/>
        </w:rPr>
        <w:tab/>
        <w:t xml:space="preserve"> אין שום בעיה עם זה. </w:t>
      </w:r>
    </w:p>
    <w:p w14:paraId="62E7F272" w14:textId="77777777" w:rsidR="00A23608" w:rsidRPr="00A23608" w:rsidRDefault="00A23608" w:rsidP="00A23608">
      <w:pPr>
        <w:bidi/>
        <w:jc w:val="both"/>
        <w:rPr>
          <w:rFonts w:cs="David" w:hint="cs"/>
          <w:rtl/>
        </w:rPr>
      </w:pPr>
    </w:p>
    <w:p w14:paraId="774CE0D1" w14:textId="77777777" w:rsidR="00A23608" w:rsidRPr="00A23608" w:rsidRDefault="00A23608" w:rsidP="00A23608">
      <w:pPr>
        <w:bidi/>
        <w:jc w:val="both"/>
        <w:rPr>
          <w:rFonts w:cs="David" w:hint="cs"/>
          <w:rtl/>
        </w:rPr>
      </w:pPr>
      <w:r w:rsidRPr="00A23608">
        <w:rPr>
          <w:rFonts w:cs="David" w:hint="cs"/>
          <w:u w:val="single"/>
          <w:rtl/>
        </w:rPr>
        <w:t xml:space="preserve">אביגדור </w:t>
      </w:r>
      <w:proofErr w:type="spellStart"/>
      <w:r w:rsidRPr="00A23608">
        <w:rPr>
          <w:rFonts w:cs="David" w:hint="cs"/>
          <w:u w:val="single"/>
          <w:rtl/>
        </w:rPr>
        <w:t>יצחקי</w:t>
      </w:r>
      <w:proofErr w:type="spellEnd"/>
      <w:r w:rsidRPr="00A23608">
        <w:rPr>
          <w:rFonts w:cs="David" w:hint="cs"/>
          <w:u w:val="single"/>
          <w:rtl/>
        </w:rPr>
        <w:t>:</w:t>
      </w:r>
    </w:p>
    <w:p w14:paraId="5B59B739" w14:textId="77777777" w:rsidR="00A23608" w:rsidRPr="00A23608" w:rsidRDefault="00A23608" w:rsidP="00A23608">
      <w:pPr>
        <w:bidi/>
        <w:jc w:val="both"/>
        <w:rPr>
          <w:rFonts w:cs="David" w:hint="cs"/>
          <w:rtl/>
        </w:rPr>
      </w:pPr>
    </w:p>
    <w:p w14:paraId="1BD6E4F2" w14:textId="77777777" w:rsidR="00A23608" w:rsidRPr="00A23608" w:rsidRDefault="00A23608" w:rsidP="00A23608">
      <w:pPr>
        <w:bidi/>
        <w:jc w:val="both"/>
        <w:rPr>
          <w:rFonts w:cs="David" w:hint="cs"/>
          <w:rtl/>
        </w:rPr>
      </w:pPr>
      <w:r w:rsidRPr="00A23608">
        <w:rPr>
          <w:rFonts w:cs="David" w:hint="cs"/>
          <w:rtl/>
        </w:rPr>
        <w:tab/>
        <w:t xml:space="preserve"> אם זה לא בשכר למה הוא צריך את התואר דירקטור? </w:t>
      </w:r>
    </w:p>
    <w:p w14:paraId="1E19C639" w14:textId="77777777" w:rsidR="00A23608" w:rsidRPr="00A23608" w:rsidRDefault="00A23608" w:rsidP="00A23608">
      <w:pPr>
        <w:bidi/>
        <w:jc w:val="both"/>
        <w:rPr>
          <w:rFonts w:cs="David" w:hint="cs"/>
          <w:rtl/>
        </w:rPr>
      </w:pPr>
    </w:p>
    <w:p w14:paraId="5DD635EC" w14:textId="77777777" w:rsidR="00A23608" w:rsidRPr="00A23608" w:rsidRDefault="00A23608" w:rsidP="00A23608">
      <w:pPr>
        <w:bidi/>
        <w:jc w:val="both"/>
        <w:rPr>
          <w:rFonts w:cs="David" w:hint="cs"/>
          <w:rtl/>
        </w:rPr>
      </w:pPr>
      <w:r w:rsidRPr="00A23608">
        <w:rPr>
          <w:rFonts w:cs="David" w:hint="cs"/>
          <w:u w:val="single"/>
          <w:rtl/>
        </w:rPr>
        <w:t>חיים אורון:</w:t>
      </w:r>
    </w:p>
    <w:p w14:paraId="7DDF87EE" w14:textId="77777777" w:rsidR="00A23608" w:rsidRPr="00A23608" w:rsidRDefault="00A23608" w:rsidP="00A23608">
      <w:pPr>
        <w:bidi/>
        <w:jc w:val="both"/>
        <w:rPr>
          <w:rFonts w:cs="David" w:hint="cs"/>
          <w:rtl/>
        </w:rPr>
      </w:pPr>
    </w:p>
    <w:p w14:paraId="036EB691" w14:textId="77777777" w:rsidR="00A23608" w:rsidRPr="00A23608" w:rsidRDefault="00A23608" w:rsidP="00A23608">
      <w:pPr>
        <w:bidi/>
        <w:jc w:val="both"/>
        <w:rPr>
          <w:rFonts w:cs="David" w:hint="cs"/>
          <w:rtl/>
        </w:rPr>
      </w:pPr>
      <w:r w:rsidRPr="00A23608">
        <w:rPr>
          <w:rFonts w:cs="David" w:hint="cs"/>
          <w:rtl/>
        </w:rPr>
        <w:tab/>
        <w:t xml:space="preserve">זה מגיע ממקום לגמרי אחר. בא הקיבוץ לשי חרמש ואומר: אנחנו הפסדנו אותך, אתה עכשיו מתעסק למען כל עם ישראל. חסרים לנו אנשים במפעל שמייצר תרכובות לפלסטיק. בוא פעם בחודש, תקדיש לנו 4 שעות, תשב בדירקטוריון כחבר דירקטוריון ותתרום את תרומתך. </w:t>
      </w:r>
    </w:p>
    <w:p w14:paraId="495E8AF4" w14:textId="77777777" w:rsidR="00A23608" w:rsidRPr="00A23608" w:rsidRDefault="00A23608" w:rsidP="00A23608">
      <w:pPr>
        <w:bidi/>
        <w:jc w:val="both"/>
        <w:rPr>
          <w:rFonts w:cs="David" w:hint="cs"/>
          <w:rtl/>
        </w:rPr>
      </w:pPr>
    </w:p>
    <w:p w14:paraId="4B0587E9" w14:textId="77777777" w:rsidR="00A23608" w:rsidRPr="00A23608" w:rsidRDefault="00A23608" w:rsidP="00A23608">
      <w:pPr>
        <w:bidi/>
        <w:jc w:val="both"/>
        <w:rPr>
          <w:rFonts w:cs="David" w:hint="cs"/>
          <w:rtl/>
        </w:rPr>
      </w:pPr>
      <w:r w:rsidRPr="00A23608">
        <w:rPr>
          <w:rFonts w:cs="David" w:hint="cs"/>
          <w:u w:val="single"/>
          <w:rtl/>
        </w:rPr>
        <w:t xml:space="preserve">אביגדור </w:t>
      </w:r>
      <w:proofErr w:type="spellStart"/>
      <w:r w:rsidRPr="00A23608">
        <w:rPr>
          <w:rFonts w:cs="David" w:hint="cs"/>
          <w:u w:val="single"/>
          <w:rtl/>
        </w:rPr>
        <w:t>יצחקי</w:t>
      </w:r>
      <w:proofErr w:type="spellEnd"/>
      <w:r w:rsidRPr="00A23608">
        <w:rPr>
          <w:rFonts w:cs="David" w:hint="cs"/>
          <w:u w:val="single"/>
          <w:rtl/>
        </w:rPr>
        <w:t>:</w:t>
      </w:r>
    </w:p>
    <w:p w14:paraId="2E3BC43F" w14:textId="77777777" w:rsidR="00A23608" w:rsidRPr="00A23608" w:rsidRDefault="00A23608" w:rsidP="00A23608">
      <w:pPr>
        <w:bidi/>
        <w:jc w:val="both"/>
        <w:rPr>
          <w:rFonts w:cs="David" w:hint="cs"/>
          <w:rtl/>
        </w:rPr>
      </w:pPr>
    </w:p>
    <w:p w14:paraId="45E46D1E" w14:textId="77777777" w:rsidR="00A23608" w:rsidRPr="00A23608" w:rsidRDefault="00A23608" w:rsidP="00A23608">
      <w:pPr>
        <w:bidi/>
        <w:jc w:val="both"/>
        <w:rPr>
          <w:rFonts w:cs="David" w:hint="cs"/>
          <w:rtl/>
        </w:rPr>
      </w:pPr>
      <w:r w:rsidRPr="00A23608">
        <w:rPr>
          <w:rFonts w:cs="David" w:hint="cs"/>
          <w:rtl/>
        </w:rPr>
        <w:tab/>
        <w:t xml:space="preserve"> כיועץ שיכול לתת מניסיונך. הם לא לוקחים אותו כי יקראו לו חבר דירקטוריון, הם לוקחים אותו כדי שהוא יסייע מניסיונו. </w:t>
      </w:r>
    </w:p>
    <w:p w14:paraId="673AF5A2" w14:textId="77777777" w:rsidR="00A23608" w:rsidRPr="00A23608" w:rsidRDefault="00A23608" w:rsidP="00A23608">
      <w:pPr>
        <w:bidi/>
        <w:jc w:val="both"/>
        <w:rPr>
          <w:rFonts w:cs="David" w:hint="cs"/>
          <w:rtl/>
        </w:rPr>
      </w:pPr>
    </w:p>
    <w:p w14:paraId="5BEE2A9B"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5AE56595" w14:textId="77777777" w:rsidR="00A23608" w:rsidRPr="00A23608" w:rsidRDefault="00A23608" w:rsidP="00A23608">
      <w:pPr>
        <w:bidi/>
        <w:jc w:val="both"/>
        <w:rPr>
          <w:rFonts w:cs="David" w:hint="cs"/>
          <w:rtl/>
        </w:rPr>
      </w:pPr>
    </w:p>
    <w:p w14:paraId="2D76E6D6" w14:textId="77777777" w:rsidR="00A23608" w:rsidRPr="00A23608" w:rsidRDefault="00A23608" w:rsidP="00A23608">
      <w:pPr>
        <w:bidi/>
        <w:jc w:val="both"/>
        <w:rPr>
          <w:rFonts w:cs="David" w:hint="cs"/>
          <w:rtl/>
        </w:rPr>
      </w:pPr>
      <w:r w:rsidRPr="00A23608">
        <w:rPr>
          <w:rFonts w:cs="David" w:hint="cs"/>
          <w:rtl/>
        </w:rPr>
        <w:tab/>
        <w:t>זה לא עיסוק וזה לא תפקיד ניהולי.</w:t>
      </w:r>
    </w:p>
    <w:p w14:paraId="45827430" w14:textId="77777777" w:rsidR="00A23608" w:rsidRPr="00A23608" w:rsidRDefault="00A23608" w:rsidP="00A23608">
      <w:pPr>
        <w:bidi/>
        <w:jc w:val="both"/>
        <w:rPr>
          <w:rFonts w:cs="David" w:hint="cs"/>
          <w:rtl/>
        </w:rPr>
      </w:pPr>
    </w:p>
    <w:p w14:paraId="38B0241D" w14:textId="77777777" w:rsidR="00A23608" w:rsidRPr="00A23608" w:rsidRDefault="00A23608" w:rsidP="00A23608">
      <w:pPr>
        <w:bidi/>
        <w:jc w:val="both"/>
        <w:rPr>
          <w:rFonts w:cs="David" w:hint="cs"/>
          <w:rtl/>
        </w:rPr>
      </w:pPr>
      <w:r w:rsidRPr="00A23608">
        <w:rPr>
          <w:rFonts w:cs="David" w:hint="cs"/>
          <w:u w:val="single"/>
          <w:rtl/>
        </w:rPr>
        <w:t>חיים אורון:</w:t>
      </w:r>
    </w:p>
    <w:p w14:paraId="58663BBC" w14:textId="77777777" w:rsidR="00A23608" w:rsidRPr="00A23608" w:rsidRDefault="00A23608" w:rsidP="00A23608">
      <w:pPr>
        <w:bidi/>
        <w:jc w:val="both"/>
        <w:rPr>
          <w:rFonts w:cs="David" w:hint="cs"/>
          <w:rtl/>
        </w:rPr>
      </w:pPr>
    </w:p>
    <w:p w14:paraId="650E74E9" w14:textId="77777777" w:rsidR="00A23608" w:rsidRPr="00A23608" w:rsidRDefault="00A23608" w:rsidP="00A23608">
      <w:pPr>
        <w:bidi/>
        <w:jc w:val="both"/>
        <w:rPr>
          <w:rFonts w:cs="David" w:hint="cs"/>
          <w:rtl/>
        </w:rPr>
      </w:pPr>
      <w:r w:rsidRPr="00A23608">
        <w:rPr>
          <w:rFonts w:cs="David" w:hint="cs"/>
          <w:rtl/>
        </w:rPr>
        <w:tab/>
        <w:t xml:space="preserve">לכאורה הבעיה המעשית של שי חרמש או של עוד 2 אנשים פה פתרתם כי הם לא היו חברי דירקטוריון וכמו שאתה מכיר דירקטוריונים, אתה לא מקבל על זה כסף. בעצם אחת מהשתיים,  אם אני יכול להיות בעל נכס, אני כחבר קיבוץ לא בעל נכס. אומרים שמותר לך להיות בעל נכס. אני יושב ככל חבר אחר, בדירקטוריון שאני מנהל יש הצבעות פעם ב-20 ישיבות. השאלה אם אין משמעות להצבעה שלך, חבר דירקטוריון, אין לך משכורת. אגב, זה לא רק דירקטוריון, אתה יכול להגיד מחר, הוא בצוות הרפת. </w:t>
      </w:r>
    </w:p>
    <w:p w14:paraId="76A7F1C6" w14:textId="77777777" w:rsidR="00A23608" w:rsidRPr="00A23608" w:rsidRDefault="00A23608" w:rsidP="00A23608">
      <w:pPr>
        <w:bidi/>
        <w:jc w:val="both"/>
        <w:rPr>
          <w:rFonts w:cs="David" w:hint="cs"/>
          <w:rtl/>
        </w:rPr>
      </w:pPr>
    </w:p>
    <w:p w14:paraId="23F31EAF"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40ECECD3" w14:textId="77777777" w:rsidR="00A23608" w:rsidRPr="00A23608" w:rsidRDefault="00A23608" w:rsidP="00A23608">
      <w:pPr>
        <w:bidi/>
        <w:jc w:val="both"/>
        <w:rPr>
          <w:rFonts w:cs="David" w:hint="cs"/>
          <w:rtl/>
        </w:rPr>
      </w:pPr>
    </w:p>
    <w:p w14:paraId="5C463EE8" w14:textId="77777777" w:rsidR="00A23608" w:rsidRPr="00A23608" w:rsidRDefault="00A23608" w:rsidP="00A23608">
      <w:pPr>
        <w:bidi/>
        <w:jc w:val="both"/>
        <w:rPr>
          <w:rFonts w:cs="David" w:hint="cs"/>
          <w:rtl/>
        </w:rPr>
      </w:pPr>
      <w:r w:rsidRPr="00A23608">
        <w:rPr>
          <w:rFonts w:cs="David" w:hint="cs"/>
          <w:rtl/>
        </w:rPr>
        <w:tab/>
        <w:t xml:space="preserve"> ועדת תרבות.</w:t>
      </w:r>
    </w:p>
    <w:p w14:paraId="0DE82579" w14:textId="77777777" w:rsidR="00A23608" w:rsidRPr="00A23608" w:rsidRDefault="00A23608" w:rsidP="00A23608">
      <w:pPr>
        <w:bidi/>
        <w:jc w:val="both"/>
        <w:rPr>
          <w:rFonts w:cs="David" w:hint="cs"/>
          <w:rtl/>
        </w:rPr>
      </w:pPr>
    </w:p>
    <w:p w14:paraId="1DF2489C" w14:textId="77777777" w:rsidR="00A23608" w:rsidRPr="00A23608" w:rsidRDefault="00A23608" w:rsidP="00A23608">
      <w:pPr>
        <w:bidi/>
        <w:jc w:val="both"/>
        <w:rPr>
          <w:rFonts w:cs="David" w:hint="cs"/>
          <w:rtl/>
        </w:rPr>
      </w:pPr>
      <w:r w:rsidRPr="00A23608">
        <w:rPr>
          <w:rFonts w:cs="David" w:hint="cs"/>
          <w:u w:val="single"/>
          <w:rtl/>
        </w:rPr>
        <w:t>חיים אורון:</w:t>
      </w:r>
    </w:p>
    <w:p w14:paraId="72D83E3E" w14:textId="77777777" w:rsidR="00A23608" w:rsidRPr="00A23608" w:rsidRDefault="00A23608" w:rsidP="00A23608">
      <w:pPr>
        <w:bidi/>
        <w:jc w:val="both"/>
        <w:rPr>
          <w:rFonts w:cs="David" w:hint="cs"/>
          <w:rtl/>
        </w:rPr>
      </w:pPr>
    </w:p>
    <w:p w14:paraId="6CD8CBDA" w14:textId="77777777" w:rsidR="00A23608" w:rsidRPr="00A23608" w:rsidRDefault="00A23608" w:rsidP="00A23608">
      <w:pPr>
        <w:bidi/>
        <w:jc w:val="both"/>
        <w:rPr>
          <w:rFonts w:cs="David" w:hint="cs"/>
          <w:rtl/>
        </w:rPr>
      </w:pPr>
      <w:r w:rsidRPr="00A23608">
        <w:rPr>
          <w:rFonts w:cs="David" w:hint="cs"/>
          <w:rtl/>
        </w:rPr>
        <w:tab/>
        <w:t xml:space="preserve"> התחלנו מוועדת תרבות. לפי דעתי זה נכנס לחוק בגלל ועדת תרבות ומזכירות קיבוץ בעבר. אומרים לו: תעשה טובה, תהיה חבר מזכירות הקיבוץ, יש לך תבונה, יש לך ניסיון. אומרים לו תשב על תקן של יועץ. אני שואל אם זה נכון כי ברור ששאלת ניגוד עניינים ושאלת הייצוגיות הן השאלות. </w:t>
      </w:r>
    </w:p>
    <w:p w14:paraId="541169CC" w14:textId="77777777" w:rsidR="00A23608" w:rsidRPr="00A23608" w:rsidRDefault="00A23608" w:rsidP="00A23608">
      <w:pPr>
        <w:bidi/>
        <w:jc w:val="both"/>
        <w:rPr>
          <w:rFonts w:cs="David" w:hint="cs"/>
          <w:rtl/>
        </w:rPr>
      </w:pPr>
    </w:p>
    <w:p w14:paraId="3B149DD6" w14:textId="77777777" w:rsidR="00A23608" w:rsidRPr="00A23608" w:rsidRDefault="00A23608" w:rsidP="00A23608">
      <w:pPr>
        <w:bidi/>
        <w:jc w:val="both"/>
        <w:rPr>
          <w:rFonts w:cs="David" w:hint="cs"/>
          <w:rtl/>
        </w:rPr>
      </w:pPr>
      <w:r w:rsidRPr="00A23608">
        <w:rPr>
          <w:rFonts w:cs="David" w:hint="cs"/>
          <w:u w:val="single"/>
          <w:rtl/>
        </w:rPr>
        <w:t xml:space="preserve">אביגדור </w:t>
      </w:r>
      <w:proofErr w:type="spellStart"/>
      <w:r w:rsidRPr="00A23608">
        <w:rPr>
          <w:rFonts w:cs="David" w:hint="cs"/>
          <w:u w:val="single"/>
          <w:rtl/>
        </w:rPr>
        <w:t>יצחקי</w:t>
      </w:r>
      <w:proofErr w:type="spellEnd"/>
      <w:r w:rsidRPr="00A23608">
        <w:rPr>
          <w:rFonts w:cs="David" w:hint="cs"/>
          <w:u w:val="single"/>
          <w:rtl/>
        </w:rPr>
        <w:t>:</w:t>
      </w:r>
    </w:p>
    <w:p w14:paraId="20F7F5B5" w14:textId="77777777" w:rsidR="00A23608" w:rsidRPr="00A23608" w:rsidRDefault="00A23608" w:rsidP="00A23608">
      <w:pPr>
        <w:bidi/>
        <w:jc w:val="both"/>
        <w:rPr>
          <w:rFonts w:cs="David" w:hint="cs"/>
          <w:rtl/>
        </w:rPr>
      </w:pPr>
    </w:p>
    <w:p w14:paraId="6399E7DC" w14:textId="77777777" w:rsidR="00A23608" w:rsidRPr="00A23608" w:rsidRDefault="00A23608" w:rsidP="00A23608">
      <w:pPr>
        <w:bidi/>
        <w:jc w:val="both"/>
        <w:rPr>
          <w:rFonts w:cs="David" w:hint="cs"/>
          <w:rtl/>
        </w:rPr>
      </w:pPr>
      <w:r w:rsidRPr="00A23608">
        <w:rPr>
          <w:rFonts w:cs="David" w:hint="cs"/>
          <w:rtl/>
        </w:rPr>
        <w:tab/>
        <w:t xml:space="preserve"> אני לא חושב שחבר מזכירות יש לו בעיה. </w:t>
      </w:r>
    </w:p>
    <w:p w14:paraId="2260CB39" w14:textId="77777777" w:rsidR="00A23608" w:rsidRPr="00A23608" w:rsidRDefault="00A23608" w:rsidP="00A23608">
      <w:pPr>
        <w:bidi/>
        <w:jc w:val="both"/>
        <w:rPr>
          <w:rFonts w:cs="David" w:hint="cs"/>
          <w:rtl/>
        </w:rPr>
      </w:pPr>
    </w:p>
    <w:p w14:paraId="76611D8C"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06B78DE2" w14:textId="77777777" w:rsidR="00A23608" w:rsidRPr="00A23608" w:rsidRDefault="00A23608" w:rsidP="00A23608">
      <w:pPr>
        <w:bidi/>
        <w:jc w:val="both"/>
        <w:rPr>
          <w:rFonts w:cs="David" w:hint="cs"/>
          <w:rtl/>
        </w:rPr>
      </w:pPr>
    </w:p>
    <w:p w14:paraId="4ACABAB1" w14:textId="77777777" w:rsidR="00A23608" w:rsidRPr="00A23608" w:rsidRDefault="00A23608" w:rsidP="00A23608">
      <w:pPr>
        <w:bidi/>
        <w:jc w:val="both"/>
        <w:rPr>
          <w:rFonts w:cs="David" w:hint="cs"/>
          <w:rtl/>
        </w:rPr>
      </w:pPr>
      <w:r w:rsidRPr="00A23608">
        <w:rPr>
          <w:rFonts w:cs="David" w:hint="cs"/>
          <w:rtl/>
        </w:rPr>
        <w:tab/>
        <w:t xml:space="preserve"> אני חושב שבנושא הזה כמו שרובי נתן קודם דוגמא על חבר לשכת עורכי הדין שמקפיא או משעה את עצמו, באיזשהו מקום אנחנו מסתתרים משהו מלאכותי. אותו עורך דין לאחר שסיים את עבודתו בכנסת ישוב לכור מחצבתו וללשכת עורכי הדין. אתם חושבים שאם הוא ישעה את עצמו כרגע הוא לא יפעל מתוך השקפת עולם לטובת הציבור של עורכי הדין? הוא יעשה את זה. רק מה? למראית עין לפחות שיוריד או ישעה אבל עדיין זה יהיה למראית עין. ביום הראשון שנכנסתי לכנסת, לילה קודם, היה לי מפעל, העברתי את כל המניות לאשתי ולבני. את זה עשיתי למען מראית עין. אבל בפועל, אם הם מדברים איתי שקנו מכונה כזאת או אחרת, אני לא יודע? אני לא יכול לדבר איתם?</w:t>
      </w:r>
    </w:p>
    <w:p w14:paraId="5E68FCDA" w14:textId="77777777" w:rsidR="00A23608" w:rsidRPr="00A23608" w:rsidRDefault="00A23608" w:rsidP="00A23608">
      <w:pPr>
        <w:bidi/>
        <w:jc w:val="both"/>
        <w:rPr>
          <w:rFonts w:cs="David" w:hint="cs"/>
          <w:rtl/>
        </w:rPr>
      </w:pPr>
    </w:p>
    <w:p w14:paraId="7CB92E41" w14:textId="77777777" w:rsidR="00A23608" w:rsidRPr="00A23608" w:rsidRDefault="00A23608" w:rsidP="00A23608">
      <w:pPr>
        <w:bidi/>
        <w:jc w:val="both"/>
        <w:rPr>
          <w:rFonts w:cs="David" w:hint="cs"/>
          <w:rtl/>
        </w:rPr>
      </w:pPr>
      <w:r w:rsidRPr="00A23608">
        <w:rPr>
          <w:rFonts w:cs="David" w:hint="cs"/>
          <w:u w:val="single"/>
          <w:rtl/>
        </w:rPr>
        <w:t>ראובן ריבלין:</w:t>
      </w:r>
    </w:p>
    <w:p w14:paraId="67306581" w14:textId="77777777" w:rsidR="00A23608" w:rsidRPr="00A23608" w:rsidRDefault="00A23608" w:rsidP="00A23608">
      <w:pPr>
        <w:bidi/>
        <w:jc w:val="both"/>
        <w:rPr>
          <w:rFonts w:cs="David" w:hint="cs"/>
          <w:rtl/>
        </w:rPr>
      </w:pPr>
    </w:p>
    <w:p w14:paraId="46B2E34C" w14:textId="77777777" w:rsidR="00A23608" w:rsidRPr="00A23608" w:rsidRDefault="00A23608" w:rsidP="00A23608">
      <w:pPr>
        <w:bidi/>
        <w:jc w:val="both"/>
        <w:rPr>
          <w:rFonts w:cs="David" w:hint="cs"/>
          <w:rtl/>
        </w:rPr>
      </w:pPr>
      <w:r w:rsidRPr="00A23608">
        <w:rPr>
          <w:rFonts w:cs="David" w:hint="cs"/>
          <w:rtl/>
        </w:rPr>
        <w:tab/>
        <w:t xml:space="preserve">דרך אגב יכולת להישאר בעל מניות. </w:t>
      </w:r>
    </w:p>
    <w:p w14:paraId="57C6C7DB" w14:textId="77777777" w:rsidR="00A23608" w:rsidRPr="00A23608" w:rsidRDefault="00A23608" w:rsidP="00A23608">
      <w:pPr>
        <w:bidi/>
        <w:jc w:val="both"/>
        <w:rPr>
          <w:rFonts w:cs="David" w:hint="cs"/>
          <w:rtl/>
        </w:rPr>
      </w:pPr>
    </w:p>
    <w:p w14:paraId="7FEDEFF3"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661B43D9" w14:textId="77777777" w:rsidR="00A23608" w:rsidRPr="00A23608" w:rsidRDefault="00A23608" w:rsidP="00A23608">
      <w:pPr>
        <w:bidi/>
        <w:jc w:val="both"/>
        <w:rPr>
          <w:rFonts w:cs="David" w:hint="cs"/>
          <w:rtl/>
        </w:rPr>
      </w:pPr>
    </w:p>
    <w:p w14:paraId="3F06BE5D" w14:textId="77777777" w:rsidR="00A23608" w:rsidRPr="00A23608" w:rsidRDefault="00A23608" w:rsidP="00A23608">
      <w:pPr>
        <w:bidi/>
        <w:jc w:val="both"/>
        <w:rPr>
          <w:rFonts w:cs="David" w:hint="cs"/>
          <w:rtl/>
        </w:rPr>
      </w:pPr>
      <w:r w:rsidRPr="00A23608">
        <w:rPr>
          <w:rFonts w:cs="David" w:hint="cs"/>
          <w:rtl/>
        </w:rPr>
        <w:tab/>
        <w:t xml:space="preserve"> לא ידעתי, אמרתי, למען הסר כל ספק. </w:t>
      </w:r>
    </w:p>
    <w:p w14:paraId="00C1CA29" w14:textId="77777777" w:rsidR="00A23608" w:rsidRPr="00A23608" w:rsidRDefault="00A23608" w:rsidP="00A23608">
      <w:pPr>
        <w:bidi/>
        <w:jc w:val="both"/>
        <w:rPr>
          <w:rFonts w:cs="David" w:hint="cs"/>
          <w:rtl/>
        </w:rPr>
      </w:pPr>
    </w:p>
    <w:p w14:paraId="2575283D" w14:textId="77777777" w:rsidR="00A23608" w:rsidRPr="00A23608" w:rsidRDefault="00A23608" w:rsidP="00A23608">
      <w:pPr>
        <w:bidi/>
        <w:jc w:val="both"/>
        <w:rPr>
          <w:rFonts w:cs="David" w:hint="cs"/>
          <w:rtl/>
        </w:rPr>
      </w:pPr>
      <w:r w:rsidRPr="00A23608">
        <w:rPr>
          <w:rFonts w:cs="David" w:hint="cs"/>
          <w:u w:val="single"/>
          <w:rtl/>
        </w:rPr>
        <w:t>ראובן ריבלין:</w:t>
      </w:r>
    </w:p>
    <w:p w14:paraId="1A957F7C" w14:textId="77777777" w:rsidR="00A23608" w:rsidRPr="00A23608" w:rsidRDefault="00A23608" w:rsidP="00A23608">
      <w:pPr>
        <w:bidi/>
        <w:jc w:val="both"/>
        <w:rPr>
          <w:rFonts w:cs="David" w:hint="cs"/>
          <w:rtl/>
        </w:rPr>
      </w:pPr>
    </w:p>
    <w:p w14:paraId="7448766C" w14:textId="77777777" w:rsidR="00A23608" w:rsidRPr="00A23608" w:rsidRDefault="00A23608" w:rsidP="00A23608">
      <w:pPr>
        <w:bidi/>
        <w:jc w:val="both"/>
        <w:rPr>
          <w:rFonts w:cs="David" w:hint="cs"/>
          <w:rtl/>
        </w:rPr>
      </w:pPr>
      <w:r w:rsidRPr="00A23608">
        <w:rPr>
          <w:rFonts w:cs="David" w:hint="cs"/>
          <w:rtl/>
        </w:rPr>
        <w:tab/>
        <w:t xml:space="preserve">בינתיים יש לי שאלה לוועדת זמיר. אני בעל מניות עם אחי, אין לי למי להעביר אותם. אין דירקטוריון. אני צריך לבוא לישיבת בעלי מניות. הישיבה לא תתקיים כי יש רק 2 בעלי מניות, אחי ואני. ישיבה לא יכולה להתקיים במעמד אחד. אסור לי לבוא ואז החברה לא יכולה לקבל החלטות. האם מותר לי לבוא? בעלי המניות הם גם ההנהלה. כאשר מדובר בי אישית ולא כחבר קיבוץ, אפילו לא הייתה עולה השאלה לדיון כי סעיף 3 מאפשר לחבר כנסת להיות בעל נכסים, הייתי אומר שאני בעל הנכס. </w:t>
      </w:r>
    </w:p>
    <w:p w14:paraId="1AF4028A" w14:textId="77777777" w:rsidR="00A23608" w:rsidRPr="00A23608" w:rsidRDefault="00A23608" w:rsidP="00A23608">
      <w:pPr>
        <w:bidi/>
        <w:jc w:val="both"/>
        <w:rPr>
          <w:rFonts w:cs="David" w:hint="cs"/>
          <w:rtl/>
        </w:rPr>
      </w:pPr>
    </w:p>
    <w:p w14:paraId="1E121637"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36EB0AA8" w14:textId="77777777" w:rsidR="00A23608" w:rsidRPr="00A23608" w:rsidRDefault="00A23608" w:rsidP="00A23608">
      <w:pPr>
        <w:bidi/>
        <w:jc w:val="both"/>
        <w:rPr>
          <w:rFonts w:cs="David" w:hint="cs"/>
          <w:rtl/>
        </w:rPr>
      </w:pPr>
    </w:p>
    <w:p w14:paraId="72049E3A" w14:textId="77777777" w:rsidR="00A23608" w:rsidRPr="00A23608" w:rsidRDefault="00A23608" w:rsidP="00A23608">
      <w:pPr>
        <w:bidi/>
        <w:jc w:val="both"/>
        <w:rPr>
          <w:rFonts w:cs="David" w:hint="cs"/>
          <w:rtl/>
        </w:rPr>
      </w:pPr>
      <w:r w:rsidRPr="00A23608">
        <w:rPr>
          <w:rFonts w:cs="David" w:hint="cs"/>
          <w:rtl/>
        </w:rPr>
        <w:tab/>
        <w:t xml:space="preserve">אתה לא יכול לנהל את הנכס. אתה יכול באופן פסיבי לקבל את הכסף. </w:t>
      </w:r>
    </w:p>
    <w:p w14:paraId="3637170C" w14:textId="77777777" w:rsidR="00A23608" w:rsidRPr="00A23608" w:rsidRDefault="00A23608" w:rsidP="00A23608">
      <w:pPr>
        <w:bidi/>
        <w:jc w:val="both"/>
        <w:rPr>
          <w:rFonts w:cs="David" w:hint="cs"/>
          <w:rtl/>
        </w:rPr>
      </w:pPr>
    </w:p>
    <w:p w14:paraId="7A7C0A7C" w14:textId="77777777" w:rsidR="00A23608" w:rsidRPr="00A23608" w:rsidRDefault="00A23608" w:rsidP="00A23608">
      <w:pPr>
        <w:bidi/>
        <w:jc w:val="both"/>
        <w:rPr>
          <w:rFonts w:cs="David" w:hint="cs"/>
          <w:rtl/>
        </w:rPr>
      </w:pPr>
      <w:r w:rsidRPr="00A23608">
        <w:rPr>
          <w:rFonts w:cs="David" w:hint="cs"/>
          <w:u w:val="single"/>
          <w:rtl/>
        </w:rPr>
        <w:t>ראובן ריבלין:</w:t>
      </w:r>
    </w:p>
    <w:p w14:paraId="03AB432B" w14:textId="77777777" w:rsidR="00A23608" w:rsidRPr="00A23608" w:rsidRDefault="00A23608" w:rsidP="00A23608">
      <w:pPr>
        <w:bidi/>
        <w:jc w:val="both"/>
        <w:rPr>
          <w:rFonts w:cs="David" w:hint="cs"/>
          <w:rtl/>
        </w:rPr>
      </w:pPr>
    </w:p>
    <w:p w14:paraId="5C3C6F82" w14:textId="77777777" w:rsidR="00A23608" w:rsidRPr="00A23608" w:rsidRDefault="00A23608" w:rsidP="00A23608">
      <w:pPr>
        <w:bidi/>
        <w:jc w:val="both"/>
        <w:rPr>
          <w:rFonts w:cs="David" w:hint="cs"/>
          <w:rtl/>
        </w:rPr>
      </w:pPr>
      <w:r w:rsidRPr="00A23608">
        <w:rPr>
          <w:rFonts w:cs="David" w:hint="cs"/>
          <w:rtl/>
        </w:rPr>
        <w:tab/>
        <w:t xml:space="preserve"> יש 2 בעלי מניות יסוד, אין מניה אחרת, תקנון החברה ברור, הוא נכתב הרבה לפני שהייתי חבר כנסת. </w:t>
      </w:r>
    </w:p>
    <w:p w14:paraId="158EB27C" w14:textId="77777777" w:rsidR="00A23608" w:rsidRPr="00A23608" w:rsidRDefault="00A23608" w:rsidP="00A23608">
      <w:pPr>
        <w:bidi/>
        <w:jc w:val="both"/>
        <w:rPr>
          <w:rFonts w:cs="David" w:hint="cs"/>
          <w:rtl/>
        </w:rPr>
      </w:pPr>
    </w:p>
    <w:p w14:paraId="1E61F3E0"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2ED58E06" w14:textId="77777777" w:rsidR="00A23608" w:rsidRPr="00A23608" w:rsidRDefault="00A23608" w:rsidP="00A23608">
      <w:pPr>
        <w:bidi/>
        <w:jc w:val="both"/>
        <w:rPr>
          <w:rFonts w:cs="David" w:hint="cs"/>
          <w:rtl/>
        </w:rPr>
      </w:pPr>
    </w:p>
    <w:p w14:paraId="51B6581E" w14:textId="77777777" w:rsidR="00A23608" w:rsidRPr="00A23608" w:rsidRDefault="00A23608" w:rsidP="00A23608">
      <w:pPr>
        <w:bidi/>
        <w:jc w:val="both"/>
        <w:rPr>
          <w:rFonts w:cs="David" w:hint="cs"/>
          <w:rtl/>
        </w:rPr>
      </w:pPr>
      <w:r w:rsidRPr="00A23608">
        <w:rPr>
          <w:rFonts w:cs="David" w:hint="cs"/>
          <w:rtl/>
        </w:rPr>
        <w:tab/>
        <w:t xml:space="preserve"> יש לך סייגים כחבר כנסת. </w:t>
      </w:r>
    </w:p>
    <w:p w14:paraId="5B5F4BDE" w14:textId="77777777" w:rsidR="00A23608" w:rsidRPr="00A23608" w:rsidRDefault="00A23608" w:rsidP="00A23608">
      <w:pPr>
        <w:bidi/>
        <w:jc w:val="both"/>
        <w:rPr>
          <w:rFonts w:cs="David" w:hint="cs"/>
          <w:rtl/>
        </w:rPr>
      </w:pPr>
    </w:p>
    <w:p w14:paraId="71EE5CBC" w14:textId="77777777" w:rsidR="00A23608" w:rsidRPr="00A23608" w:rsidRDefault="00A23608" w:rsidP="00A23608">
      <w:pPr>
        <w:bidi/>
        <w:jc w:val="both"/>
        <w:rPr>
          <w:rFonts w:cs="David" w:hint="cs"/>
          <w:rtl/>
        </w:rPr>
      </w:pPr>
      <w:r w:rsidRPr="00A23608">
        <w:rPr>
          <w:rFonts w:cs="David" w:hint="cs"/>
          <w:u w:val="single"/>
          <w:rtl/>
        </w:rPr>
        <w:t>ראובן ריבלין:</w:t>
      </w:r>
    </w:p>
    <w:p w14:paraId="60689760" w14:textId="77777777" w:rsidR="00A23608" w:rsidRPr="00A23608" w:rsidRDefault="00A23608" w:rsidP="00A23608">
      <w:pPr>
        <w:bidi/>
        <w:jc w:val="both"/>
        <w:rPr>
          <w:rFonts w:cs="David" w:hint="cs"/>
          <w:rtl/>
        </w:rPr>
      </w:pPr>
    </w:p>
    <w:p w14:paraId="27841A1D" w14:textId="77777777" w:rsidR="00A23608" w:rsidRPr="00A23608" w:rsidRDefault="00A23608" w:rsidP="00A23608">
      <w:pPr>
        <w:bidi/>
        <w:jc w:val="both"/>
        <w:rPr>
          <w:rFonts w:cs="David" w:hint="cs"/>
          <w:rtl/>
        </w:rPr>
      </w:pPr>
      <w:r w:rsidRPr="00A23608">
        <w:rPr>
          <w:rFonts w:cs="David" w:hint="cs"/>
          <w:rtl/>
        </w:rPr>
        <w:tab/>
        <w:t xml:space="preserve"> אז מה אני צריך לעשות?</w:t>
      </w:r>
    </w:p>
    <w:p w14:paraId="11EA9504" w14:textId="77777777" w:rsidR="00A23608" w:rsidRPr="00A23608" w:rsidRDefault="00A23608" w:rsidP="00A23608">
      <w:pPr>
        <w:bidi/>
        <w:jc w:val="both"/>
        <w:rPr>
          <w:rFonts w:cs="David" w:hint="cs"/>
          <w:rtl/>
        </w:rPr>
      </w:pPr>
    </w:p>
    <w:p w14:paraId="6F63830E"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57A7B0A9" w14:textId="77777777" w:rsidR="00A23608" w:rsidRPr="00A23608" w:rsidRDefault="00A23608" w:rsidP="00A23608">
      <w:pPr>
        <w:bidi/>
        <w:jc w:val="both"/>
        <w:rPr>
          <w:rFonts w:cs="David" w:hint="cs"/>
          <w:rtl/>
        </w:rPr>
      </w:pPr>
    </w:p>
    <w:p w14:paraId="573137E8" w14:textId="77777777" w:rsidR="00A23608" w:rsidRPr="00A23608" w:rsidRDefault="00A23608" w:rsidP="00A23608">
      <w:pPr>
        <w:bidi/>
        <w:jc w:val="both"/>
        <w:rPr>
          <w:rFonts w:cs="David" w:hint="cs"/>
          <w:rtl/>
        </w:rPr>
      </w:pPr>
      <w:r w:rsidRPr="00A23608">
        <w:rPr>
          <w:rFonts w:cs="David" w:hint="cs"/>
          <w:rtl/>
        </w:rPr>
        <w:tab/>
        <w:t xml:space="preserve">אתה צריך לא לנהל את העסק הזה. </w:t>
      </w:r>
    </w:p>
    <w:p w14:paraId="163AAA6E" w14:textId="77777777" w:rsidR="00A23608" w:rsidRPr="00A23608" w:rsidRDefault="00A23608" w:rsidP="00A23608">
      <w:pPr>
        <w:bidi/>
        <w:jc w:val="both"/>
        <w:rPr>
          <w:rFonts w:cs="David" w:hint="cs"/>
          <w:rtl/>
        </w:rPr>
      </w:pPr>
    </w:p>
    <w:p w14:paraId="63A90E0F" w14:textId="77777777" w:rsidR="00A23608" w:rsidRPr="00A23608" w:rsidRDefault="00A23608" w:rsidP="00A23608">
      <w:pPr>
        <w:bidi/>
        <w:jc w:val="both"/>
        <w:rPr>
          <w:rFonts w:cs="David" w:hint="cs"/>
          <w:rtl/>
        </w:rPr>
      </w:pPr>
      <w:r w:rsidRPr="00A23608">
        <w:rPr>
          <w:rFonts w:cs="David" w:hint="cs"/>
          <w:u w:val="single"/>
          <w:rtl/>
        </w:rPr>
        <w:t>ראובן ריבלין:</w:t>
      </w:r>
    </w:p>
    <w:p w14:paraId="678D35F4" w14:textId="77777777" w:rsidR="00A23608" w:rsidRPr="00A23608" w:rsidRDefault="00A23608" w:rsidP="00A23608">
      <w:pPr>
        <w:bidi/>
        <w:jc w:val="both"/>
        <w:rPr>
          <w:rFonts w:cs="David" w:hint="cs"/>
          <w:rtl/>
        </w:rPr>
      </w:pPr>
    </w:p>
    <w:p w14:paraId="2F5BD00C" w14:textId="77777777" w:rsidR="00A23608" w:rsidRPr="00A23608" w:rsidRDefault="00A23608" w:rsidP="00A23608">
      <w:pPr>
        <w:bidi/>
        <w:jc w:val="both"/>
        <w:rPr>
          <w:rFonts w:cs="David" w:hint="cs"/>
          <w:rtl/>
        </w:rPr>
      </w:pPr>
      <w:r w:rsidRPr="00A23608">
        <w:rPr>
          <w:rFonts w:cs="David" w:hint="cs"/>
          <w:rtl/>
        </w:rPr>
        <w:tab/>
        <w:t xml:space="preserve">אני לא מנהל. </w:t>
      </w:r>
    </w:p>
    <w:p w14:paraId="7049203E" w14:textId="77777777" w:rsidR="00A23608" w:rsidRPr="00A23608" w:rsidRDefault="00A23608" w:rsidP="00A23608">
      <w:pPr>
        <w:bidi/>
        <w:jc w:val="both"/>
        <w:rPr>
          <w:rFonts w:cs="David" w:hint="cs"/>
          <w:rtl/>
        </w:rPr>
      </w:pPr>
    </w:p>
    <w:p w14:paraId="4066DA18" w14:textId="77777777" w:rsidR="00A23608" w:rsidRPr="00A23608" w:rsidRDefault="00A23608" w:rsidP="00A23608">
      <w:pPr>
        <w:bidi/>
        <w:jc w:val="both"/>
        <w:rPr>
          <w:rFonts w:cs="David" w:hint="cs"/>
          <w:rtl/>
        </w:rPr>
      </w:pPr>
      <w:r w:rsidRPr="00A23608">
        <w:rPr>
          <w:rFonts w:cs="David" w:hint="cs"/>
          <w:u w:val="single"/>
          <w:rtl/>
        </w:rPr>
        <w:t xml:space="preserve">אביגדור </w:t>
      </w:r>
      <w:proofErr w:type="spellStart"/>
      <w:r w:rsidRPr="00A23608">
        <w:rPr>
          <w:rFonts w:cs="David" w:hint="cs"/>
          <w:u w:val="single"/>
          <w:rtl/>
        </w:rPr>
        <w:t>יצחקי</w:t>
      </w:r>
      <w:proofErr w:type="spellEnd"/>
      <w:r w:rsidRPr="00A23608">
        <w:rPr>
          <w:rFonts w:cs="David" w:hint="cs"/>
          <w:u w:val="single"/>
          <w:rtl/>
        </w:rPr>
        <w:t>:</w:t>
      </w:r>
    </w:p>
    <w:p w14:paraId="44C99007" w14:textId="77777777" w:rsidR="00A23608" w:rsidRPr="00A23608" w:rsidRDefault="00A23608" w:rsidP="00A23608">
      <w:pPr>
        <w:bidi/>
        <w:jc w:val="both"/>
        <w:rPr>
          <w:rFonts w:cs="David" w:hint="cs"/>
          <w:rtl/>
        </w:rPr>
      </w:pPr>
    </w:p>
    <w:p w14:paraId="03A7370F" w14:textId="77777777" w:rsidR="00A23608" w:rsidRPr="00A23608" w:rsidRDefault="00A23608" w:rsidP="00A23608">
      <w:pPr>
        <w:bidi/>
        <w:jc w:val="both"/>
        <w:rPr>
          <w:rFonts w:cs="David" w:hint="cs"/>
          <w:rtl/>
        </w:rPr>
      </w:pPr>
      <w:r w:rsidRPr="00A23608">
        <w:rPr>
          <w:rFonts w:cs="David" w:hint="cs"/>
          <w:rtl/>
        </w:rPr>
        <w:tab/>
        <w:t xml:space="preserve">לא מנהל, רק מקבל החלטות. </w:t>
      </w:r>
    </w:p>
    <w:p w14:paraId="40F7FE1C" w14:textId="77777777" w:rsidR="00A23608" w:rsidRPr="00A23608" w:rsidRDefault="00A23608" w:rsidP="00A23608">
      <w:pPr>
        <w:bidi/>
        <w:jc w:val="both"/>
        <w:rPr>
          <w:rFonts w:cs="David" w:hint="cs"/>
          <w:rtl/>
        </w:rPr>
      </w:pPr>
    </w:p>
    <w:p w14:paraId="04DC52D7" w14:textId="77777777" w:rsidR="00A23608" w:rsidRPr="00A23608" w:rsidRDefault="00A23608" w:rsidP="00A23608">
      <w:pPr>
        <w:bidi/>
        <w:jc w:val="both"/>
        <w:rPr>
          <w:rFonts w:cs="David" w:hint="cs"/>
          <w:rtl/>
        </w:rPr>
      </w:pPr>
      <w:r w:rsidRPr="00A23608">
        <w:rPr>
          <w:rFonts w:cs="David" w:hint="cs"/>
          <w:u w:val="single"/>
          <w:rtl/>
        </w:rPr>
        <w:t>ראובן ריבלין:</w:t>
      </w:r>
    </w:p>
    <w:p w14:paraId="1362AD58" w14:textId="77777777" w:rsidR="00A23608" w:rsidRPr="00A23608" w:rsidRDefault="00A23608" w:rsidP="00A23608">
      <w:pPr>
        <w:bidi/>
        <w:jc w:val="both"/>
        <w:rPr>
          <w:rFonts w:cs="David" w:hint="cs"/>
          <w:rtl/>
        </w:rPr>
      </w:pPr>
    </w:p>
    <w:p w14:paraId="4BA0B507" w14:textId="77777777" w:rsidR="00A23608" w:rsidRPr="00A23608" w:rsidRDefault="00A23608" w:rsidP="00A23608">
      <w:pPr>
        <w:bidi/>
        <w:jc w:val="both"/>
        <w:rPr>
          <w:rFonts w:cs="David" w:hint="cs"/>
          <w:rtl/>
        </w:rPr>
      </w:pPr>
      <w:r w:rsidRPr="00A23608">
        <w:rPr>
          <w:rFonts w:cs="David" w:hint="cs"/>
          <w:rtl/>
        </w:rPr>
        <w:tab/>
        <w:t>בלעדי אי אפשר לקבל החלטה. הוא צריך אותי בישיבה כי בלעדי אין ישיבה.</w:t>
      </w:r>
    </w:p>
    <w:p w14:paraId="6F4D9FE3" w14:textId="77777777" w:rsidR="00A23608" w:rsidRPr="00A23608" w:rsidRDefault="00A23608" w:rsidP="00A23608">
      <w:pPr>
        <w:bidi/>
        <w:jc w:val="both"/>
        <w:rPr>
          <w:rFonts w:cs="David" w:hint="cs"/>
          <w:rtl/>
        </w:rPr>
      </w:pPr>
    </w:p>
    <w:p w14:paraId="0FFBB936"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46FCF5E7" w14:textId="77777777" w:rsidR="00A23608" w:rsidRPr="00A23608" w:rsidRDefault="00A23608" w:rsidP="00A23608">
      <w:pPr>
        <w:bidi/>
        <w:jc w:val="both"/>
        <w:rPr>
          <w:rFonts w:cs="David" w:hint="cs"/>
          <w:rtl/>
        </w:rPr>
      </w:pPr>
    </w:p>
    <w:p w14:paraId="71727BFA" w14:textId="77777777" w:rsidR="00A23608" w:rsidRPr="00A23608" w:rsidRDefault="00A23608" w:rsidP="00A23608">
      <w:pPr>
        <w:bidi/>
        <w:jc w:val="both"/>
        <w:rPr>
          <w:rFonts w:cs="David" w:hint="cs"/>
          <w:rtl/>
        </w:rPr>
      </w:pPr>
      <w:r w:rsidRPr="00A23608">
        <w:rPr>
          <w:rFonts w:cs="David" w:hint="cs"/>
          <w:rtl/>
        </w:rPr>
        <w:tab/>
        <w:t xml:space="preserve">יש 6 חודשים ראשונים שבהם הוא מתבקש לחסל את עסקיו, אפשר להעביר למהימנות. </w:t>
      </w:r>
    </w:p>
    <w:p w14:paraId="500B1696" w14:textId="77777777" w:rsidR="00A23608" w:rsidRPr="00A23608" w:rsidRDefault="00A23608" w:rsidP="00A23608">
      <w:pPr>
        <w:bidi/>
        <w:jc w:val="both"/>
        <w:rPr>
          <w:rFonts w:cs="David" w:hint="cs"/>
          <w:rtl/>
        </w:rPr>
      </w:pPr>
    </w:p>
    <w:p w14:paraId="546E6091"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297B7FFB" w14:textId="77777777" w:rsidR="00A23608" w:rsidRPr="00A23608" w:rsidRDefault="00A23608" w:rsidP="00A23608">
      <w:pPr>
        <w:bidi/>
        <w:jc w:val="both"/>
        <w:rPr>
          <w:rFonts w:cs="David" w:hint="cs"/>
          <w:rtl/>
        </w:rPr>
      </w:pPr>
    </w:p>
    <w:p w14:paraId="01E989D8" w14:textId="77777777" w:rsidR="00A23608" w:rsidRPr="00A23608" w:rsidRDefault="00A23608" w:rsidP="00A23608">
      <w:pPr>
        <w:bidi/>
        <w:jc w:val="both"/>
        <w:rPr>
          <w:rFonts w:cs="David" w:hint="cs"/>
          <w:rtl/>
        </w:rPr>
      </w:pPr>
      <w:r w:rsidRPr="00A23608">
        <w:rPr>
          <w:rFonts w:cs="David" w:hint="cs"/>
          <w:rtl/>
        </w:rPr>
        <w:tab/>
        <w:t xml:space="preserve"> טוב שאנחנו יורדים לפרטים אבל אני חושב שלעולם לא נוכל להקיף את כל הבעיות שיכולות להתעורר אבל אני חושב שלצורך העניין יש לנו את ועדת האתיקה שתפרשן את הנושא. </w:t>
      </w:r>
    </w:p>
    <w:p w14:paraId="7759C5C8" w14:textId="77777777" w:rsidR="00A23608" w:rsidRPr="00A23608" w:rsidRDefault="00A23608" w:rsidP="00A23608">
      <w:pPr>
        <w:bidi/>
        <w:jc w:val="both"/>
        <w:rPr>
          <w:rFonts w:cs="David" w:hint="cs"/>
          <w:rtl/>
        </w:rPr>
      </w:pPr>
    </w:p>
    <w:p w14:paraId="4A059134" w14:textId="77777777" w:rsidR="00A23608" w:rsidRPr="00A23608" w:rsidRDefault="00A23608" w:rsidP="00A23608">
      <w:pPr>
        <w:bidi/>
        <w:jc w:val="both"/>
        <w:rPr>
          <w:rFonts w:cs="David" w:hint="cs"/>
          <w:rtl/>
        </w:rPr>
      </w:pPr>
      <w:r w:rsidRPr="00A23608">
        <w:rPr>
          <w:rFonts w:cs="David" w:hint="cs"/>
          <w:u w:val="single"/>
          <w:rtl/>
        </w:rPr>
        <w:t>ראובן ריבלין:</w:t>
      </w:r>
    </w:p>
    <w:p w14:paraId="52A058EC" w14:textId="77777777" w:rsidR="00A23608" w:rsidRPr="00A23608" w:rsidRDefault="00A23608" w:rsidP="00A23608">
      <w:pPr>
        <w:bidi/>
        <w:jc w:val="both"/>
        <w:rPr>
          <w:rFonts w:cs="David" w:hint="cs"/>
          <w:rtl/>
        </w:rPr>
      </w:pPr>
    </w:p>
    <w:p w14:paraId="6C803830" w14:textId="77777777" w:rsidR="00A23608" w:rsidRPr="00A23608" w:rsidRDefault="00A23608" w:rsidP="00A23608">
      <w:pPr>
        <w:bidi/>
        <w:jc w:val="both"/>
        <w:rPr>
          <w:rFonts w:cs="David" w:hint="cs"/>
          <w:rtl/>
        </w:rPr>
      </w:pPr>
      <w:r w:rsidRPr="00A23608">
        <w:rPr>
          <w:rFonts w:cs="David" w:hint="cs"/>
          <w:rtl/>
        </w:rPr>
        <w:tab/>
        <w:t xml:space="preserve"> </w:t>
      </w:r>
      <w:proofErr w:type="spellStart"/>
      <w:r w:rsidRPr="00A23608">
        <w:rPr>
          <w:rFonts w:cs="David" w:hint="cs"/>
          <w:rtl/>
        </w:rPr>
        <w:t>סוזי</w:t>
      </w:r>
      <w:proofErr w:type="spellEnd"/>
      <w:r w:rsidRPr="00A23608">
        <w:rPr>
          <w:rFonts w:cs="David" w:hint="cs"/>
          <w:rtl/>
        </w:rPr>
        <w:t xml:space="preserve"> צדקה ברמה הערכית אבל כמו שחבר קיבוץ לא יכול לשנות את </w:t>
      </w:r>
      <w:proofErr w:type="spellStart"/>
      <w:r w:rsidRPr="00A23608">
        <w:rPr>
          <w:rFonts w:cs="David" w:hint="cs"/>
          <w:rtl/>
        </w:rPr>
        <w:t>הסטטוס</w:t>
      </w:r>
      <w:proofErr w:type="spellEnd"/>
      <w:r w:rsidRPr="00A23608">
        <w:rPr>
          <w:rFonts w:cs="David" w:hint="cs"/>
          <w:rtl/>
        </w:rPr>
        <w:t xml:space="preserve"> שלו כי הוא קשר את גורלו בגורל הקיבוץ והקיבוץ קשר את גורלו בגורל החבר והדבר הוא אישיות אחת. </w:t>
      </w:r>
    </w:p>
    <w:p w14:paraId="0DF87D35" w14:textId="77777777" w:rsidR="00A23608" w:rsidRPr="00A23608" w:rsidRDefault="00A23608" w:rsidP="00A23608">
      <w:pPr>
        <w:bidi/>
        <w:jc w:val="both"/>
        <w:rPr>
          <w:rFonts w:cs="David" w:hint="cs"/>
          <w:u w:val="single"/>
          <w:rtl/>
        </w:rPr>
      </w:pPr>
    </w:p>
    <w:p w14:paraId="10E7FFCC" w14:textId="77777777" w:rsidR="00A23608" w:rsidRPr="00A23608" w:rsidRDefault="00A23608" w:rsidP="00A23608">
      <w:pPr>
        <w:bidi/>
        <w:jc w:val="both"/>
        <w:rPr>
          <w:rFonts w:cs="David" w:hint="cs"/>
          <w:rtl/>
        </w:rPr>
      </w:pPr>
      <w:r w:rsidRPr="00A23608">
        <w:rPr>
          <w:rFonts w:cs="David" w:hint="cs"/>
          <w:u w:val="single"/>
          <w:rtl/>
        </w:rPr>
        <w:t>יצחק זיו:</w:t>
      </w:r>
    </w:p>
    <w:p w14:paraId="2F4CE8A9" w14:textId="77777777" w:rsidR="00A23608" w:rsidRPr="00A23608" w:rsidRDefault="00A23608" w:rsidP="00A23608">
      <w:pPr>
        <w:bidi/>
        <w:jc w:val="both"/>
        <w:rPr>
          <w:rFonts w:cs="David" w:hint="cs"/>
          <w:rtl/>
        </w:rPr>
      </w:pPr>
    </w:p>
    <w:p w14:paraId="34867409" w14:textId="77777777" w:rsidR="00A23608" w:rsidRPr="00A23608" w:rsidRDefault="00A23608" w:rsidP="00A23608">
      <w:pPr>
        <w:bidi/>
        <w:jc w:val="both"/>
        <w:rPr>
          <w:rFonts w:cs="David" w:hint="cs"/>
          <w:rtl/>
        </w:rPr>
      </w:pPr>
      <w:r w:rsidRPr="00A23608">
        <w:rPr>
          <w:rFonts w:cs="David" w:hint="cs"/>
          <w:rtl/>
        </w:rPr>
        <w:tab/>
        <w:t>זה גם המגורים שלו.</w:t>
      </w:r>
    </w:p>
    <w:p w14:paraId="251E528A" w14:textId="77777777" w:rsidR="00A23608" w:rsidRPr="00A23608" w:rsidRDefault="00A23608" w:rsidP="00A23608">
      <w:pPr>
        <w:bidi/>
        <w:jc w:val="both"/>
        <w:rPr>
          <w:rFonts w:cs="David" w:hint="cs"/>
          <w:rtl/>
        </w:rPr>
      </w:pPr>
    </w:p>
    <w:p w14:paraId="175146BC" w14:textId="77777777" w:rsidR="00A23608" w:rsidRPr="00A23608" w:rsidRDefault="00A23608" w:rsidP="00A23608">
      <w:pPr>
        <w:bidi/>
        <w:jc w:val="both"/>
        <w:rPr>
          <w:rFonts w:cs="David" w:hint="cs"/>
          <w:rtl/>
        </w:rPr>
      </w:pPr>
      <w:r w:rsidRPr="00A23608">
        <w:rPr>
          <w:rFonts w:cs="David" w:hint="cs"/>
          <w:u w:val="single"/>
          <w:rtl/>
        </w:rPr>
        <w:t>חיים אורון:</w:t>
      </w:r>
    </w:p>
    <w:p w14:paraId="24136288" w14:textId="77777777" w:rsidR="00A23608" w:rsidRPr="00A23608" w:rsidRDefault="00A23608" w:rsidP="00A23608">
      <w:pPr>
        <w:bidi/>
        <w:jc w:val="both"/>
        <w:rPr>
          <w:rFonts w:cs="David" w:hint="cs"/>
          <w:rtl/>
        </w:rPr>
      </w:pPr>
    </w:p>
    <w:p w14:paraId="16B7B2C8" w14:textId="77777777" w:rsidR="00A23608" w:rsidRPr="00A23608" w:rsidRDefault="00A23608" w:rsidP="00A23608">
      <w:pPr>
        <w:bidi/>
        <w:jc w:val="both"/>
        <w:rPr>
          <w:rFonts w:cs="David" w:hint="cs"/>
          <w:rtl/>
        </w:rPr>
      </w:pPr>
      <w:r w:rsidRPr="00A23608">
        <w:rPr>
          <w:rFonts w:cs="David" w:hint="cs"/>
          <w:rtl/>
        </w:rPr>
        <w:tab/>
        <w:t xml:space="preserve">ארבל פוחדת מטשטוש הגבול בין ניהול לבין בעלות. </w:t>
      </w:r>
    </w:p>
    <w:p w14:paraId="20525F0D" w14:textId="77777777" w:rsidR="00A23608" w:rsidRPr="00A23608" w:rsidRDefault="00A23608" w:rsidP="00A23608">
      <w:pPr>
        <w:bidi/>
        <w:jc w:val="both"/>
        <w:rPr>
          <w:rFonts w:cs="David" w:hint="cs"/>
          <w:rtl/>
        </w:rPr>
      </w:pPr>
    </w:p>
    <w:p w14:paraId="131538A3"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302A808F" w14:textId="77777777" w:rsidR="00A23608" w:rsidRPr="00A23608" w:rsidRDefault="00A23608" w:rsidP="00A23608">
      <w:pPr>
        <w:bidi/>
        <w:jc w:val="both"/>
        <w:rPr>
          <w:rFonts w:cs="David" w:hint="cs"/>
          <w:rtl/>
        </w:rPr>
      </w:pPr>
    </w:p>
    <w:p w14:paraId="6992C264" w14:textId="77777777" w:rsidR="00A23608" w:rsidRPr="00A23608" w:rsidRDefault="00A23608" w:rsidP="00A23608">
      <w:pPr>
        <w:bidi/>
        <w:jc w:val="both"/>
        <w:rPr>
          <w:rFonts w:cs="David" w:hint="cs"/>
          <w:rtl/>
        </w:rPr>
      </w:pPr>
      <w:r w:rsidRPr="00A23608">
        <w:rPr>
          <w:rFonts w:cs="David" w:hint="cs"/>
          <w:rtl/>
        </w:rPr>
        <w:tab/>
        <w:t xml:space="preserve">באחד הפרוטוקולים של ועדת זמיר אמר היו"ר פרופ' זמיר: אם נקבע שחבר כנסת אינו רשאי להיות חבר מועצת מנהלים, דירקטור, זה יחול גם על חבר קיבוץ. הסעיף הזה שמותר לו להיות חבר בקיבוץ לא יחסן אותו מפני זה. הוא יוצא מהכלל בשל החברות שלו בקיבוץ. לגבי כל תפקיד אחר נחיל עליו את אותם קריטריונים שנחיל על כל אדם אחר. סעיף 37 שתיכף נגיע אליו, יש בו שינוי לעומת המצב שקיים היום והוא אוסר על חבר כנסת לכהן בתפקיד נבחר או ניהולי בכל גוף ציבורי ותאגיד פרטי. </w:t>
      </w:r>
    </w:p>
    <w:p w14:paraId="3E386B5E" w14:textId="77777777" w:rsidR="00A23608" w:rsidRPr="00A23608" w:rsidRDefault="00A23608" w:rsidP="00A23608">
      <w:pPr>
        <w:bidi/>
        <w:jc w:val="both"/>
        <w:rPr>
          <w:rFonts w:cs="David" w:hint="cs"/>
          <w:rtl/>
        </w:rPr>
      </w:pPr>
    </w:p>
    <w:p w14:paraId="157BC45A"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482863F2" w14:textId="77777777" w:rsidR="00A23608" w:rsidRPr="00A23608" w:rsidRDefault="00A23608" w:rsidP="00A23608">
      <w:pPr>
        <w:bidi/>
        <w:jc w:val="both"/>
        <w:rPr>
          <w:rFonts w:cs="David" w:hint="cs"/>
          <w:rtl/>
        </w:rPr>
      </w:pPr>
    </w:p>
    <w:p w14:paraId="508F1E0B" w14:textId="77777777" w:rsidR="00A23608" w:rsidRPr="00A23608" w:rsidRDefault="00A23608" w:rsidP="00A23608">
      <w:pPr>
        <w:bidi/>
        <w:jc w:val="both"/>
        <w:rPr>
          <w:rFonts w:cs="David" w:hint="cs"/>
          <w:rtl/>
        </w:rPr>
      </w:pPr>
      <w:r w:rsidRPr="00A23608">
        <w:rPr>
          <w:rFonts w:cs="David" w:hint="cs"/>
          <w:rtl/>
        </w:rPr>
        <w:tab/>
        <w:t xml:space="preserve"> כולל קיבוץ.  </w:t>
      </w:r>
    </w:p>
    <w:p w14:paraId="1D8071C0" w14:textId="77777777" w:rsidR="00A23608" w:rsidRPr="00A23608" w:rsidRDefault="00A23608" w:rsidP="00A23608">
      <w:pPr>
        <w:bidi/>
        <w:jc w:val="both"/>
        <w:rPr>
          <w:rFonts w:cs="David" w:hint="cs"/>
          <w:rtl/>
        </w:rPr>
      </w:pPr>
      <w:r>
        <w:rPr>
          <w:rFonts w:cs="David"/>
          <w:rtl/>
        </w:rPr>
        <w:br w:type="page"/>
      </w:r>
    </w:p>
    <w:p w14:paraId="63989FD9" w14:textId="77777777" w:rsidR="00A23608" w:rsidRPr="00A23608" w:rsidRDefault="00A23608" w:rsidP="00A23608">
      <w:pPr>
        <w:bidi/>
        <w:jc w:val="both"/>
        <w:rPr>
          <w:rFonts w:cs="David" w:hint="cs"/>
          <w:rtl/>
        </w:rPr>
      </w:pPr>
      <w:r w:rsidRPr="00A23608">
        <w:rPr>
          <w:rFonts w:cs="David" w:hint="cs"/>
          <w:u w:val="single"/>
          <w:rtl/>
        </w:rPr>
        <w:t>חיים אורון:</w:t>
      </w:r>
    </w:p>
    <w:p w14:paraId="71394483" w14:textId="77777777" w:rsidR="00A23608" w:rsidRPr="00A23608" w:rsidRDefault="00A23608" w:rsidP="00A23608">
      <w:pPr>
        <w:bidi/>
        <w:jc w:val="both"/>
        <w:rPr>
          <w:rFonts w:cs="David" w:hint="cs"/>
          <w:rtl/>
        </w:rPr>
      </w:pPr>
    </w:p>
    <w:p w14:paraId="3D063905" w14:textId="77777777" w:rsidR="00A23608" w:rsidRPr="00A23608" w:rsidRDefault="00A23608" w:rsidP="00A23608">
      <w:pPr>
        <w:bidi/>
        <w:jc w:val="both"/>
        <w:rPr>
          <w:rFonts w:cs="David" w:hint="cs"/>
          <w:rtl/>
        </w:rPr>
      </w:pPr>
      <w:r w:rsidRPr="00A23608">
        <w:rPr>
          <w:rFonts w:cs="David" w:hint="cs"/>
          <w:rtl/>
        </w:rPr>
        <w:tab/>
        <w:t xml:space="preserve"> כי היום מותר ללא תמורה. את זה משנים ועל זה הויכוח המהותי. </w:t>
      </w:r>
    </w:p>
    <w:p w14:paraId="32C65028" w14:textId="77777777" w:rsidR="00A23608" w:rsidRPr="00A23608" w:rsidRDefault="00A23608" w:rsidP="00A23608">
      <w:pPr>
        <w:bidi/>
        <w:jc w:val="both"/>
        <w:rPr>
          <w:rFonts w:cs="David" w:hint="cs"/>
          <w:rtl/>
        </w:rPr>
      </w:pPr>
    </w:p>
    <w:p w14:paraId="7CFDD21D"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30729C98" w14:textId="77777777" w:rsidR="00A23608" w:rsidRPr="00A23608" w:rsidRDefault="00A23608" w:rsidP="00A23608">
      <w:pPr>
        <w:bidi/>
        <w:jc w:val="both"/>
        <w:rPr>
          <w:rFonts w:cs="David" w:hint="cs"/>
          <w:rtl/>
        </w:rPr>
      </w:pPr>
    </w:p>
    <w:p w14:paraId="37EE4903" w14:textId="77777777" w:rsidR="00A23608" w:rsidRPr="00A23608" w:rsidRDefault="00A23608" w:rsidP="00A23608">
      <w:pPr>
        <w:bidi/>
        <w:jc w:val="both"/>
        <w:rPr>
          <w:rFonts w:cs="David" w:hint="cs"/>
          <w:rtl/>
        </w:rPr>
      </w:pPr>
      <w:r w:rsidRPr="00A23608">
        <w:rPr>
          <w:rFonts w:cs="David" w:hint="cs"/>
          <w:rtl/>
        </w:rPr>
        <w:tab/>
        <w:t xml:space="preserve"> אני חשבתי שיש מקום להבהיר מה המשמעות של להיות חבר בקיבוץ ולהעביר האם הסייגים שחלים על כל חברי הכנסת יחולו גם על חבר קיבוץ. נכון שוועדת זמיר לא יכלה לחשוב על כל דוגמא שתתעורר אבל אם אנחנו יושבים פה מספר אנשים ולא בטוחים בתשובה במשהו שהתעורר בעבר, מן הראוי שתהיה ההסכמה לפחות כאן על הנקודות. זה שבעתיד יכול להיות שיגיעו דברים לפרשנות של ועדת האתיקה, זה בוודאי יקרה. השאלה הנשאלת לגבי דירקטוריון והוציאו את הסמכויות של דירקטוריון לחוק החברות. הוא מתווה מדיניות של חברה ומורה למנהל הכללי כיצד לפעול. לדעתי זה בהחלט תפקיד של הנהלה ואם זה לא ברור אולי יש מקום להבהיר בהגדרה של עיסוק נוסף שזה כולל לרבות חברות בדירקטוריון. </w:t>
      </w:r>
    </w:p>
    <w:p w14:paraId="4B73D11B" w14:textId="77777777" w:rsidR="00A23608" w:rsidRPr="00A23608" w:rsidRDefault="00A23608" w:rsidP="00A23608">
      <w:pPr>
        <w:bidi/>
        <w:jc w:val="both"/>
        <w:rPr>
          <w:rFonts w:cs="David" w:hint="cs"/>
          <w:rtl/>
        </w:rPr>
      </w:pPr>
    </w:p>
    <w:p w14:paraId="3529CA8E" w14:textId="77777777" w:rsidR="00A23608" w:rsidRPr="00A23608" w:rsidRDefault="00A23608" w:rsidP="00A23608">
      <w:pPr>
        <w:bidi/>
        <w:jc w:val="both"/>
        <w:rPr>
          <w:rFonts w:cs="David" w:hint="cs"/>
          <w:rtl/>
        </w:rPr>
      </w:pPr>
      <w:r w:rsidRPr="00A23608">
        <w:rPr>
          <w:rFonts w:cs="David" w:hint="cs"/>
          <w:u w:val="single"/>
          <w:rtl/>
        </w:rPr>
        <w:t>חיים אורון:</w:t>
      </w:r>
    </w:p>
    <w:p w14:paraId="1F4C89F2" w14:textId="77777777" w:rsidR="00A23608" w:rsidRPr="00A23608" w:rsidRDefault="00A23608" w:rsidP="00A23608">
      <w:pPr>
        <w:bidi/>
        <w:jc w:val="both"/>
        <w:rPr>
          <w:rFonts w:cs="David" w:hint="cs"/>
          <w:rtl/>
        </w:rPr>
      </w:pPr>
    </w:p>
    <w:p w14:paraId="5654D304" w14:textId="77777777" w:rsidR="00A23608" w:rsidRPr="00A23608" w:rsidRDefault="00A23608" w:rsidP="00A23608">
      <w:pPr>
        <w:bidi/>
        <w:jc w:val="both"/>
        <w:rPr>
          <w:rFonts w:cs="David" w:hint="cs"/>
          <w:rtl/>
        </w:rPr>
      </w:pPr>
      <w:r w:rsidRPr="00A23608">
        <w:rPr>
          <w:rFonts w:cs="David" w:hint="cs"/>
          <w:rtl/>
        </w:rPr>
        <w:tab/>
        <w:t>יש לי הצעה לסדר, בואו נעבור על כל הסעיפים, נגיד מה ההסכמה לגביהם ואז נעסוק בקיבוצניקים.</w:t>
      </w:r>
    </w:p>
    <w:p w14:paraId="0F3032F2" w14:textId="77777777" w:rsidR="00A23608" w:rsidRPr="00A23608" w:rsidRDefault="00A23608" w:rsidP="00A23608">
      <w:pPr>
        <w:bidi/>
        <w:jc w:val="both"/>
        <w:rPr>
          <w:rFonts w:cs="David" w:hint="cs"/>
          <w:rtl/>
        </w:rPr>
      </w:pPr>
    </w:p>
    <w:p w14:paraId="471F365F" w14:textId="77777777" w:rsidR="00A23608" w:rsidRPr="00A23608" w:rsidRDefault="00A23608" w:rsidP="00A23608">
      <w:pPr>
        <w:bidi/>
        <w:jc w:val="both"/>
        <w:rPr>
          <w:rFonts w:cs="David" w:hint="cs"/>
          <w:rtl/>
        </w:rPr>
      </w:pPr>
      <w:r w:rsidRPr="00A23608">
        <w:rPr>
          <w:rFonts w:cs="David" w:hint="cs"/>
          <w:u w:val="single"/>
          <w:rtl/>
        </w:rPr>
        <w:t>ראובן ריבלין:</w:t>
      </w:r>
    </w:p>
    <w:p w14:paraId="1375A6CB" w14:textId="77777777" w:rsidR="00A23608" w:rsidRPr="00A23608" w:rsidRDefault="00A23608" w:rsidP="00A23608">
      <w:pPr>
        <w:bidi/>
        <w:jc w:val="both"/>
        <w:rPr>
          <w:rFonts w:cs="David" w:hint="cs"/>
          <w:rtl/>
        </w:rPr>
      </w:pPr>
    </w:p>
    <w:p w14:paraId="238C69C7" w14:textId="77777777" w:rsidR="00A23608" w:rsidRPr="00A23608" w:rsidRDefault="00A23608" w:rsidP="00A23608">
      <w:pPr>
        <w:bidi/>
        <w:jc w:val="both"/>
        <w:rPr>
          <w:rFonts w:cs="David" w:hint="cs"/>
          <w:rtl/>
        </w:rPr>
      </w:pPr>
      <w:r w:rsidRPr="00A23608">
        <w:rPr>
          <w:rFonts w:cs="David" w:hint="cs"/>
          <w:rtl/>
        </w:rPr>
        <w:tab/>
        <w:t>יש לי קושיה, אני חבר כנסת וחבר קיבוץ ולקיבוץ יש מפעל ואני לא דירקטור כי אסרו עלי להיות דירקטור. הקיבוץ יש לו עניין שבו הוא רוצה את הייעוץ שלי. הייעוץ הוא עכשיו בפרנקפורט כי הדירקטוריון שלנו נסע לשם ואנחנו רוצים שתייעץ לו כי אתה האדם הכי מיומן בעניין זה וכדי שלא יסבנו אותנו, תיסע איתם. הוא לא מקבל כסף מהקיבוץ אבל הקיבוץ שזה הוא והוא שזה הקיבוץ מוציאים כסף מכיסם. הוא נוסע, האם זה מותר או אסור?</w:t>
      </w:r>
    </w:p>
    <w:p w14:paraId="5CC2BB54" w14:textId="77777777" w:rsidR="00A23608" w:rsidRPr="00A23608" w:rsidRDefault="00A23608" w:rsidP="00A23608">
      <w:pPr>
        <w:bidi/>
        <w:jc w:val="both"/>
        <w:rPr>
          <w:rFonts w:cs="David" w:hint="cs"/>
          <w:rtl/>
        </w:rPr>
      </w:pPr>
    </w:p>
    <w:p w14:paraId="35995CA8" w14:textId="77777777" w:rsidR="00A23608" w:rsidRPr="00A23608" w:rsidRDefault="00A23608" w:rsidP="00A23608">
      <w:pPr>
        <w:bidi/>
        <w:jc w:val="both"/>
        <w:rPr>
          <w:rFonts w:cs="David" w:hint="cs"/>
          <w:rtl/>
        </w:rPr>
      </w:pPr>
      <w:r w:rsidRPr="00A23608">
        <w:rPr>
          <w:rFonts w:cs="David" w:hint="cs"/>
          <w:u w:val="single"/>
          <w:rtl/>
        </w:rPr>
        <w:t xml:space="preserve">אביגדור </w:t>
      </w:r>
      <w:proofErr w:type="spellStart"/>
      <w:r w:rsidRPr="00A23608">
        <w:rPr>
          <w:rFonts w:cs="David" w:hint="cs"/>
          <w:u w:val="single"/>
          <w:rtl/>
        </w:rPr>
        <w:t>יצחקי</w:t>
      </w:r>
      <w:proofErr w:type="spellEnd"/>
      <w:r w:rsidRPr="00A23608">
        <w:rPr>
          <w:rFonts w:cs="David" w:hint="cs"/>
          <w:u w:val="single"/>
          <w:rtl/>
        </w:rPr>
        <w:t>:</w:t>
      </w:r>
    </w:p>
    <w:p w14:paraId="57847C63" w14:textId="77777777" w:rsidR="00A23608" w:rsidRPr="00A23608" w:rsidRDefault="00A23608" w:rsidP="00A23608">
      <w:pPr>
        <w:bidi/>
        <w:jc w:val="both"/>
        <w:rPr>
          <w:rFonts w:cs="David" w:hint="cs"/>
          <w:rtl/>
        </w:rPr>
      </w:pPr>
    </w:p>
    <w:p w14:paraId="10A4B643" w14:textId="77777777" w:rsidR="00A23608" w:rsidRPr="00A23608" w:rsidRDefault="00A23608" w:rsidP="00A23608">
      <w:pPr>
        <w:bidi/>
        <w:jc w:val="both"/>
        <w:rPr>
          <w:rFonts w:cs="David" w:hint="cs"/>
          <w:rtl/>
        </w:rPr>
      </w:pPr>
      <w:r w:rsidRPr="00A23608">
        <w:rPr>
          <w:rFonts w:cs="David" w:hint="cs"/>
          <w:rtl/>
        </w:rPr>
        <w:tab/>
        <w:t xml:space="preserve">מה שחל עליך חל גם עליו, אסור שיהיה שוני בעניין הזה כהוא זה. השאלה היא רק האם חבר קיבוץ בתוקף היותו חבר קיבוץ הוא בעל נכס? זו צריכה להיות השאלה. לפי דעתי צריך לכלול אותו כמי שהוא בעל נכס כי זו צורת הבעלות שלו על נכסים. אני מאוד אוהב את הסעיפים האלה. בעיקר את סעיף 35. הוא בהחלט בסדר וגם 36. אבל יש פה הרבה פרשנויות. מישהו יצטרך להחליט לבסוף מה אסור ומה מותר. אני לא בטוח שוועדת האתיקה תוכל לפרשן את הדברים בראי של האנשים שהשתתפו בניסוח של הדבר הזה. </w:t>
      </w:r>
    </w:p>
    <w:p w14:paraId="19F0E915" w14:textId="77777777" w:rsidR="00A23608" w:rsidRPr="00A23608" w:rsidRDefault="00A23608" w:rsidP="00A23608">
      <w:pPr>
        <w:bidi/>
        <w:jc w:val="both"/>
        <w:rPr>
          <w:rFonts w:cs="David" w:hint="cs"/>
          <w:rtl/>
        </w:rPr>
      </w:pPr>
    </w:p>
    <w:p w14:paraId="4A2A7BB5"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5AD8A79E" w14:textId="77777777" w:rsidR="00A23608" w:rsidRPr="00A23608" w:rsidRDefault="00A23608" w:rsidP="00A23608">
      <w:pPr>
        <w:bidi/>
        <w:jc w:val="both"/>
        <w:rPr>
          <w:rFonts w:cs="David" w:hint="cs"/>
          <w:rtl/>
        </w:rPr>
      </w:pPr>
    </w:p>
    <w:p w14:paraId="44A34292" w14:textId="77777777" w:rsidR="00A23608" w:rsidRPr="00A23608" w:rsidRDefault="00A23608" w:rsidP="00A23608">
      <w:pPr>
        <w:bidi/>
        <w:jc w:val="both"/>
        <w:rPr>
          <w:rFonts w:cs="David" w:hint="cs"/>
          <w:rtl/>
        </w:rPr>
      </w:pPr>
      <w:r w:rsidRPr="00A23608">
        <w:rPr>
          <w:rFonts w:cs="David" w:hint="cs"/>
          <w:rtl/>
        </w:rPr>
        <w:tab/>
        <w:t xml:space="preserve">היא תוכל לראות את זה יותר טוב דרך המשקפיים של אותו חבר הכנסת, היא יכולה להבין את הראש של חבר כנסת.  </w:t>
      </w:r>
    </w:p>
    <w:p w14:paraId="463DC3A4" w14:textId="77777777" w:rsidR="00A23608" w:rsidRPr="00A23608" w:rsidRDefault="00A23608" w:rsidP="00A23608">
      <w:pPr>
        <w:bidi/>
        <w:jc w:val="both"/>
        <w:rPr>
          <w:rFonts w:cs="David" w:hint="cs"/>
          <w:rtl/>
        </w:rPr>
      </w:pPr>
    </w:p>
    <w:p w14:paraId="4A8733EF" w14:textId="77777777" w:rsidR="00A23608" w:rsidRPr="00A23608" w:rsidRDefault="00A23608" w:rsidP="00A23608">
      <w:pPr>
        <w:bidi/>
        <w:jc w:val="both"/>
        <w:rPr>
          <w:rFonts w:cs="David" w:hint="cs"/>
          <w:rtl/>
        </w:rPr>
      </w:pPr>
    </w:p>
    <w:p w14:paraId="3FE02AFF" w14:textId="77777777" w:rsidR="00A23608" w:rsidRPr="00A23608" w:rsidRDefault="00A23608" w:rsidP="00A23608">
      <w:pPr>
        <w:bidi/>
        <w:jc w:val="both"/>
        <w:rPr>
          <w:rFonts w:cs="David" w:hint="cs"/>
          <w:rtl/>
        </w:rPr>
      </w:pPr>
      <w:r w:rsidRPr="00A23608">
        <w:rPr>
          <w:rFonts w:cs="David" w:hint="cs"/>
          <w:u w:val="single"/>
          <w:rtl/>
        </w:rPr>
        <w:t xml:space="preserve">אביגדור </w:t>
      </w:r>
      <w:proofErr w:type="spellStart"/>
      <w:r w:rsidRPr="00A23608">
        <w:rPr>
          <w:rFonts w:cs="David" w:hint="cs"/>
          <w:u w:val="single"/>
          <w:rtl/>
        </w:rPr>
        <w:t>יצחקי</w:t>
      </w:r>
      <w:proofErr w:type="spellEnd"/>
      <w:r w:rsidRPr="00A23608">
        <w:rPr>
          <w:rFonts w:cs="David" w:hint="cs"/>
          <w:u w:val="single"/>
          <w:rtl/>
        </w:rPr>
        <w:t>:</w:t>
      </w:r>
    </w:p>
    <w:p w14:paraId="15DE43F1" w14:textId="77777777" w:rsidR="00A23608" w:rsidRPr="00A23608" w:rsidRDefault="00A23608" w:rsidP="00A23608">
      <w:pPr>
        <w:bidi/>
        <w:jc w:val="both"/>
        <w:rPr>
          <w:rFonts w:cs="David" w:hint="cs"/>
          <w:rtl/>
        </w:rPr>
      </w:pPr>
    </w:p>
    <w:p w14:paraId="0AE13D16" w14:textId="77777777" w:rsidR="00A23608" w:rsidRPr="00A23608" w:rsidRDefault="00A23608" w:rsidP="00A23608">
      <w:pPr>
        <w:bidi/>
        <w:jc w:val="both"/>
        <w:rPr>
          <w:rFonts w:cs="David" w:hint="cs"/>
          <w:rtl/>
        </w:rPr>
      </w:pPr>
      <w:r w:rsidRPr="00A23608">
        <w:rPr>
          <w:rFonts w:cs="David" w:hint="cs"/>
          <w:rtl/>
        </w:rPr>
        <w:tab/>
        <w:t xml:space="preserve">מה שמטריד אותי הוא שיכול להיות שלצורכי הנושא של העיסוק הנוסף הדברים לא יישארו רק בידי ועדת האתיקה, למרות שאני מאוד מכבד ומעריך את חבריה, אבל אני חושב שגורם מקצועי או מישהו מחברי הוועדה צריך להכניס אותו לפה כדי שיוכל לתת את חוות הדעת הנדרשות בעניין הזה כי חברי ועדת האתיקה הם גם חברי כנסת. כולנו רוצים להראות שאנחנו לא תמיד מקלים עם החברים שלנו. אני חושב שדווקא ועדת האתיקה לא צריכה לעשות את ההחמרה לעומת גורם חיצוני שיסתכל על הדברים מבחוץ. </w:t>
      </w:r>
    </w:p>
    <w:p w14:paraId="7DF121DF" w14:textId="77777777" w:rsidR="00A23608" w:rsidRPr="00A23608" w:rsidRDefault="00A23608" w:rsidP="00A23608">
      <w:pPr>
        <w:bidi/>
        <w:jc w:val="both"/>
        <w:rPr>
          <w:rFonts w:cs="David" w:hint="cs"/>
          <w:rtl/>
        </w:rPr>
      </w:pPr>
    </w:p>
    <w:p w14:paraId="26AD60A6"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646184DD" w14:textId="77777777" w:rsidR="00A23608" w:rsidRPr="00A23608" w:rsidRDefault="00A23608" w:rsidP="00A23608">
      <w:pPr>
        <w:bidi/>
        <w:jc w:val="both"/>
        <w:rPr>
          <w:rFonts w:cs="David" w:hint="cs"/>
          <w:rtl/>
        </w:rPr>
      </w:pPr>
    </w:p>
    <w:p w14:paraId="0C32F3D8" w14:textId="77777777" w:rsidR="00A23608" w:rsidRPr="00A23608" w:rsidRDefault="00A23608" w:rsidP="00A23608">
      <w:pPr>
        <w:bidi/>
        <w:jc w:val="both"/>
        <w:rPr>
          <w:rFonts w:cs="David" w:hint="cs"/>
          <w:rtl/>
        </w:rPr>
      </w:pPr>
      <w:r w:rsidRPr="00A23608">
        <w:rPr>
          <w:rFonts w:cs="David" w:hint="cs"/>
          <w:rtl/>
        </w:rPr>
        <w:tab/>
        <w:t xml:space="preserve"> לא ראיתי שאיגוד השופטים מוציא את הדברים החוצה ולא לשכת עורכי הדין ולא לשכת רואי החשבון, יש להם ועדת אתיקה שהם דרך אותם משקפיים מסתכלים ויכולים להבין טוב יותר את הלך הרוחות ואת הראש של אותו חבר. </w:t>
      </w:r>
    </w:p>
    <w:p w14:paraId="19C16BFB" w14:textId="77777777" w:rsidR="00A23608" w:rsidRPr="00A23608" w:rsidRDefault="00A23608" w:rsidP="00A23608">
      <w:pPr>
        <w:bidi/>
        <w:jc w:val="both"/>
        <w:rPr>
          <w:rFonts w:cs="David" w:hint="cs"/>
          <w:rtl/>
        </w:rPr>
      </w:pPr>
    </w:p>
    <w:p w14:paraId="2C582CBD"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4DB91D1C" w14:textId="77777777" w:rsidR="00A23608" w:rsidRPr="00A23608" w:rsidRDefault="00A23608" w:rsidP="00A23608">
      <w:pPr>
        <w:bidi/>
        <w:jc w:val="both"/>
        <w:rPr>
          <w:rFonts w:cs="David" w:hint="cs"/>
          <w:rtl/>
        </w:rPr>
      </w:pPr>
    </w:p>
    <w:p w14:paraId="519E9BD4" w14:textId="77777777" w:rsidR="00A23608" w:rsidRPr="00A23608" w:rsidRDefault="00A23608" w:rsidP="00A23608">
      <w:pPr>
        <w:bidi/>
        <w:jc w:val="both"/>
        <w:rPr>
          <w:rFonts w:cs="David" w:hint="cs"/>
          <w:rtl/>
        </w:rPr>
      </w:pPr>
      <w:r w:rsidRPr="00A23608">
        <w:rPr>
          <w:rFonts w:cs="David" w:hint="cs"/>
          <w:rtl/>
        </w:rPr>
        <w:tab/>
        <w:t>הוצע שיהיה יועץ לאתיקה.</w:t>
      </w:r>
    </w:p>
    <w:p w14:paraId="4CCCF9FE" w14:textId="77777777" w:rsidR="00A23608" w:rsidRPr="00A23608" w:rsidRDefault="00A23608" w:rsidP="00A23608">
      <w:pPr>
        <w:bidi/>
        <w:jc w:val="both"/>
        <w:rPr>
          <w:rFonts w:cs="David" w:hint="cs"/>
          <w:rtl/>
        </w:rPr>
      </w:pPr>
    </w:p>
    <w:p w14:paraId="6E9F6747" w14:textId="77777777" w:rsidR="00A23608" w:rsidRPr="00A23608" w:rsidRDefault="00A23608" w:rsidP="00A23608">
      <w:pPr>
        <w:bidi/>
        <w:jc w:val="both"/>
        <w:rPr>
          <w:rFonts w:cs="David" w:hint="cs"/>
          <w:rtl/>
        </w:rPr>
      </w:pPr>
      <w:r w:rsidRPr="00A23608">
        <w:rPr>
          <w:rFonts w:cs="David" w:hint="cs"/>
          <w:u w:val="single"/>
          <w:rtl/>
        </w:rPr>
        <w:t>חיים אורון:</w:t>
      </w:r>
    </w:p>
    <w:p w14:paraId="7449FF1C" w14:textId="77777777" w:rsidR="00A23608" w:rsidRPr="00A23608" w:rsidRDefault="00A23608" w:rsidP="00A23608">
      <w:pPr>
        <w:bidi/>
        <w:jc w:val="both"/>
        <w:rPr>
          <w:rFonts w:cs="David" w:hint="cs"/>
          <w:rtl/>
        </w:rPr>
      </w:pPr>
    </w:p>
    <w:p w14:paraId="55CCB9CD" w14:textId="77777777" w:rsidR="00A23608" w:rsidRPr="00A23608" w:rsidRDefault="00A23608" w:rsidP="00A23608">
      <w:pPr>
        <w:bidi/>
        <w:jc w:val="both"/>
        <w:rPr>
          <w:rFonts w:cs="David" w:hint="cs"/>
          <w:rtl/>
        </w:rPr>
      </w:pPr>
      <w:r w:rsidRPr="00A23608">
        <w:rPr>
          <w:rFonts w:cs="David" w:hint="cs"/>
          <w:rtl/>
        </w:rPr>
        <w:tab/>
        <w:t xml:space="preserve">השאלה שאתה שואל היא לגבי סעיף 36, כמו לסעיף 18 וכמו לסעיף 1. מה עושה ועדת האתיקה? היא לוקחת את הספרים הקודמים שהם החוק, תקנון האתיקה וההחלטות הקודמות ומנסה להתמודד עם שאלות קונקרטיות על בסיס המסגרת שבתוכה היא חיה. לעיתים מאוד רחוקות זה קורה, היא לא יכולה לשנות את החוק, את התקנון משנה הוועדה הזאת, לעיתים היא משנה החלטה של ועדה קודמת לא ברמה של שינוי הנורמה הבסיסית אלא הפרשנות כי השתנתה המציאות, כי החיים היום נראים אחרת, כי חלק מהאווירה שלנו משתנה וכו'. אין לך דרך למנוע את זה. אתה יכול להגיד דבר שלא שייך לסעיף 35, שאתה חושב שבעניינים שקשורים בחברי כנסת </w:t>
      </w:r>
      <w:r w:rsidRPr="00A23608">
        <w:rPr>
          <w:rFonts w:cs="David"/>
          <w:rtl/>
        </w:rPr>
        <w:t>–</w:t>
      </w:r>
      <w:r w:rsidRPr="00A23608">
        <w:rPr>
          <w:rFonts w:cs="David" w:hint="cs"/>
          <w:rtl/>
        </w:rPr>
        <w:t xml:space="preserve"> חברי הכנסת עצמם לא יכולים להחליט וצריך להביא עוד מישהו מבחוץ. זה בשורש כל הדיון פה. אתה אומר שתקנון אתיקה הוא מכשיר של המועדון הזה ובתוכו הוא פועל. מה שאתה מעורר היא שאלה הרבה מעבר למקרה הנ"ל. האמן לי, לקיים דיון על חופש הביטוי עם חבר כנסת ערבי שאמר דברים שכל אחד מאיתנו מתהפכת לו הבטן ואתה אומר: אבל זה בגדר חופש הביטוי, וזה קורה לנו בזמן האחרון יותר מפעם אחת </w:t>
      </w:r>
      <w:r w:rsidRPr="00A23608">
        <w:rPr>
          <w:rFonts w:cs="David"/>
          <w:rtl/>
        </w:rPr>
        <w:t>–</w:t>
      </w:r>
      <w:r w:rsidRPr="00A23608">
        <w:rPr>
          <w:rFonts w:cs="David" w:hint="cs"/>
          <w:rtl/>
        </w:rPr>
        <w:t xml:space="preserve"> אתה יכול להגיד: בוא נוציא את זה למישהו אחר. ותקרא את ההחלטות שלנו. אגב זה לא רק אנחנו, זה גם היה בהרכב שהיושב ראש היה מהקצה השני של הבית, אריה אלדד, היא השאלה של חופש הביטוי. לפני שבוע היו אמירות קשות מאוד של השר ליברמן שעל פי כל אמת מידה הם על הגבול, אבל אמרנו, כל עוד זה בתוך הגבול אנחנו לא עושים שום דבר. אין לאן לברוח מזה. </w:t>
      </w:r>
    </w:p>
    <w:p w14:paraId="2A00C537" w14:textId="77777777" w:rsidR="00A23608" w:rsidRPr="00A23608" w:rsidRDefault="00A23608" w:rsidP="00A23608">
      <w:pPr>
        <w:bidi/>
        <w:jc w:val="both"/>
        <w:rPr>
          <w:rFonts w:cs="David" w:hint="cs"/>
          <w:rtl/>
        </w:rPr>
      </w:pPr>
    </w:p>
    <w:p w14:paraId="7A9A9D5A"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189385C0" w14:textId="77777777" w:rsidR="00A23608" w:rsidRPr="00A23608" w:rsidRDefault="00A23608" w:rsidP="00A23608">
      <w:pPr>
        <w:bidi/>
        <w:jc w:val="both"/>
        <w:rPr>
          <w:rFonts w:cs="David" w:hint="cs"/>
          <w:rtl/>
        </w:rPr>
      </w:pPr>
    </w:p>
    <w:p w14:paraId="6E7EDA8F" w14:textId="77777777" w:rsidR="00A23608" w:rsidRPr="00A23608" w:rsidRDefault="00A23608" w:rsidP="00A23608">
      <w:pPr>
        <w:bidi/>
        <w:jc w:val="both"/>
        <w:rPr>
          <w:rFonts w:cs="David" w:hint="cs"/>
          <w:rtl/>
        </w:rPr>
      </w:pPr>
      <w:r w:rsidRPr="00A23608">
        <w:rPr>
          <w:rFonts w:cs="David" w:hint="cs"/>
          <w:rtl/>
        </w:rPr>
        <w:tab/>
      </w:r>
      <w:proofErr w:type="spellStart"/>
      <w:r w:rsidRPr="00A23608">
        <w:rPr>
          <w:rFonts w:cs="David" w:hint="cs"/>
          <w:rtl/>
        </w:rPr>
        <w:t>ג'ומס</w:t>
      </w:r>
      <w:proofErr w:type="spellEnd"/>
      <w:r w:rsidRPr="00A23608">
        <w:rPr>
          <w:rFonts w:cs="David" w:hint="cs"/>
          <w:rtl/>
        </w:rPr>
        <w:t xml:space="preserve">, אני רוצה להציע שנאשר את 35 בלי סעיף (5) לגבי כל מה שקשור לחבר קיבוץ, כל אחד יבוא בדברים, יחשוב, אולי תהיה הצעה כזו או אחרת ולאחר מכן - - - </w:t>
      </w:r>
    </w:p>
    <w:p w14:paraId="1393888D" w14:textId="77777777" w:rsidR="00A23608" w:rsidRPr="00A23608" w:rsidRDefault="00A23608" w:rsidP="00A23608">
      <w:pPr>
        <w:bidi/>
        <w:jc w:val="both"/>
        <w:rPr>
          <w:rFonts w:cs="David" w:hint="cs"/>
          <w:rtl/>
        </w:rPr>
      </w:pPr>
    </w:p>
    <w:p w14:paraId="1DEA5294" w14:textId="77777777" w:rsidR="00A23608" w:rsidRPr="00A23608" w:rsidRDefault="00A23608" w:rsidP="00A23608">
      <w:pPr>
        <w:bidi/>
        <w:jc w:val="both"/>
        <w:rPr>
          <w:rFonts w:cs="David" w:hint="cs"/>
          <w:rtl/>
        </w:rPr>
      </w:pPr>
      <w:r w:rsidRPr="00A23608">
        <w:rPr>
          <w:rFonts w:cs="David" w:hint="cs"/>
          <w:u w:val="single"/>
          <w:rtl/>
        </w:rPr>
        <w:t>חיים אורון:</w:t>
      </w:r>
    </w:p>
    <w:p w14:paraId="416ECAF0" w14:textId="77777777" w:rsidR="00A23608" w:rsidRPr="00A23608" w:rsidRDefault="00A23608" w:rsidP="00A23608">
      <w:pPr>
        <w:bidi/>
        <w:jc w:val="both"/>
        <w:rPr>
          <w:rFonts w:cs="David" w:hint="cs"/>
          <w:rtl/>
        </w:rPr>
      </w:pPr>
    </w:p>
    <w:p w14:paraId="526C247D" w14:textId="77777777" w:rsidR="00A23608" w:rsidRPr="00A23608" w:rsidRDefault="00A23608" w:rsidP="00A23608">
      <w:pPr>
        <w:bidi/>
        <w:jc w:val="both"/>
        <w:rPr>
          <w:rFonts w:cs="David" w:hint="cs"/>
          <w:rtl/>
        </w:rPr>
      </w:pPr>
      <w:r w:rsidRPr="00A23608">
        <w:rPr>
          <w:rFonts w:cs="David" w:hint="cs"/>
          <w:rtl/>
        </w:rPr>
        <w:tab/>
        <w:t xml:space="preserve"> הבעיה היא בסעיף 37. </w:t>
      </w:r>
    </w:p>
    <w:p w14:paraId="19C0BE4F" w14:textId="77777777" w:rsidR="00A23608" w:rsidRPr="00A23608" w:rsidRDefault="00A23608" w:rsidP="00A23608">
      <w:pPr>
        <w:bidi/>
        <w:jc w:val="both"/>
        <w:rPr>
          <w:rFonts w:cs="David" w:hint="cs"/>
          <w:rtl/>
        </w:rPr>
      </w:pPr>
    </w:p>
    <w:p w14:paraId="12518996"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5D17EB66" w14:textId="77777777" w:rsidR="00A23608" w:rsidRPr="00A23608" w:rsidRDefault="00A23608" w:rsidP="00A23608">
      <w:pPr>
        <w:bidi/>
        <w:jc w:val="both"/>
        <w:rPr>
          <w:rFonts w:cs="David" w:hint="cs"/>
          <w:rtl/>
        </w:rPr>
      </w:pPr>
    </w:p>
    <w:p w14:paraId="79AE92D3" w14:textId="77777777" w:rsidR="00A23608" w:rsidRPr="00A23608" w:rsidRDefault="00A23608" w:rsidP="00A23608">
      <w:pPr>
        <w:bidi/>
        <w:jc w:val="both"/>
        <w:rPr>
          <w:rFonts w:cs="David" w:hint="cs"/>
          <w:rtl/>
        </w:rPr>
      </w:pPr>
      <w:r w:rsidRPr="00A23608">
        <w:rPr>
          <w:rFonts w:cs="David" w:hint="cs"/>
          <w:rtl/>
        </w:rPr>
        <w:tab/>
        <w:t xml:space="preserve"> הייתי רוצה להוציא כרגע את הקיבוץ - - - </w:t>
      </w:r>
    </w:p>
    <w:p w14:paraId="3943A2A3" w14:textId="77777777" w:rsidR="00A23608" w:rsidRPr="00A23608" w:rsidRDefault="00A23608" w:rsidP="00A23608">
      <w:pPr>
        <w:bidi/>
        <w:jc w:val="both"/>
        <w:rPr>
          <w:rFonts w:cs="David" w:hint="cs"/>
          <w:rtl/>
        </w:rPr>
      </w:pPr>
    </w:p>
    <w:p w14:paraId="72C315F6" w14:textId="77777777" w:rsidR="00A23608" w:rsidRPr="00A23608" w:rsidRDefault="00A23608" w:rsidP="00A23608">
      <w:pPr>
        <w:bidi/>
        <w:jc w:val="both"/>
        <w:rPr>
          <w:rFonts w:cs="David" w:hint="cs"/>
          <w:rtl/>
        </w:rPr>
      </w:pPr>
      <w:r w:rsidRPr="00A23608">
        <w:rPr>
          <w:rFonts w:cs="David" w:hint="cs"/>
          <w:u w:val="single"/>
          <w:rtl/>
        </w:rPr>
        <w:t xml:space="preserve">אביגדור </w:t>
      </w:r>
      <w:proofErr w:type="spellStart"/>
      <w:r w:rsidRPr="00A23608">
        <w:rPr>
          <w:rFonts w:cs="David" w:hint="cs"/>
          <w:u w:val="single"/>
          <w:rtl/>
        </w:rPr>
        <w:t>יצחקי</w:t>
      </w:r>
      <w:proofErr w:type="spellEnd"/>
      <w:r w:rsidRPr="00A23608">
        <w:rPr>
          <w:rFonts w:cs="David" w:hint="cs"/>
          <w:u w:val="single"/>
          <w:rtl/>
        </w:rPr>
        <w:t>:</w:t>
      </w:r>
    </w:p>
    <w:p w14:paraId="412E7AE6" w14:textId="77777777" w:rsidR="00A23608" w:rsidRPr="00A23608" w:rsidRDefault="00A23608" w:rsidP="00A23608">
      <w:pPr>
        <w:bidi/>
        <w:jc w:val="both"/>
        <w:rPr>
          <w:rFonts w:cs="David" w:hint="cs"/>
          <w:rtl/>
        </w:rPr>
      </w:pPr>
    </w:p>
    <w:p w14:paraId="2F2D9F33" w14:textId="77777777" w:rsidR="00A23608" w:rsidRPr="00A23608" w:rsidRDefault="00A23608" w:rsidP="00A23608">
      <w:pPr>
        <w:bidi/>
        <w:jc w:val="both"/>
        <w:rPr>
          <w:rFonts w:cs="David" w:hint="cs"/>
          <w:rtl/>
        </w:rPr>
      </w:pPr>
      <w:r w:rsidRPr="00A23608">
        <w:rPr>
          <w:rFonts w:cs="David" w:hint="cs"/>
          <w:rtl/>
        </w:rPr>
        <w:tab/>
        <w:t xml:space="preserve"> חבר כנסת לא יכול להיות חבר קיבוץ?</w:t>
      </w:r>
    </w:p>
    <w:p w14:paraId="0441329C" w14:textId="77777777" w:rsidR="00A23608" w:rsidRPr="00A23608" w:rsidRDefault="00A23608" w:rsidP="00A23608">
      <w:pPr>
        <w:bidi/>
        <w:jc w:val="both"/>
        <w:rPr>
          <w:rFonts w:cs="David" w:hint="cs"/>
          <w:rtl/>
        </w:rPr>
      </w:pPr>
    </w:p>
    <w:p w14:paraId="543F3E4C"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1945C938" w14:textId="77777777" w:rsidR="00A23608" w:rsidRPr="00A23608" w:rsidRDefault="00A23608" w:rsidP="00A23608">
      <w:pPr>
        <w:bidi/>
        <w:jc w:val="both"/>
        <w:rPr>
          <w:rFonts w:cs="David" w:hint="cs"/>
          <w:rtl/>
        </w:rPr>
      </w:pPr>
    </w:p>
    <w:p w14:paraId="25453A7E" w14:textId="77777777" w:rsidR="00A23608" w:rsidRPr="00A23608" w:rsidRDefault="00A23608" w:rsidP="00A23608">
      <w:pPr>
        <w:bidi/>
        <w:jc w:val="both"/>
        <w:rPr>
          <w:rFonts w:cs="David" w:hint="cs"/>
          <w:rtl/>
        </w:rPr>
      </w:pPr>
      <w:r w:rsidRPr="00A23608">
        <w:rPr>
          <w:rFonts w:cs="David" w:hint="cs"/>
          <w:rtl/>
        </w:rPr>
        <w:tab/>
        <w:t xml:space="preserve">הוא יכול, בוודאי. אמרה לך </w:t>
      </w:r>
      <w:proofErr w:type="spellStart"/>
      <w:r w:rsidRPr="00A23608">
        <w:rPr>
          <w:rFonts w:cs="David" w:hint="cs"/>
          <w:rtl/>
        </w:rPr>
        <w:t>סוזי</w:t>
      </w:r>
      <w:proofErr w:type="spellEnd"/>
      <w:r w:rsidRPr="00A23608">
        <w:rPr>
          <w:rFonts w:cs="David" w:hint="cs"/>
          <w:rtl/>
        </w:rPr>
        <w:t xml:space="preserve"> שוועדת זמיר ראתה את חבר הקיבוץ, כמו שאתה חבר בגוף כזה או אחר </w:t>
      </w:r>
      <w:r w:rsidRPr="00A23608">
        <w:rPr>
          <w:rFonts w:cs="David"/>
          <w:rtl/>
        </w:rPr>
        <w:t>–</w:t>
      </w:r>
      <w:r w:rsidRPr="00A23608">
        <w:rPr>
          <w:rFonts w:cs="David" w:hint="cs"/>
          <w:rtl/>
        </w:rPr>
        <w:t xml:space="preserve"> הוא חבר בקיבוץ. </w:t>
      </w:r>
    </w:p>
    <w:p w14:paraId="6BE1C2BF" w14:textId="77777777" w:rsidR="00A23608" w:rsidRPr="00A23608" w:rsidRDefault="00A23608" w:rsidP="00A23608">
      <w:pPr>
        <w:bidi/>
        <w:jc w:val="both"/>
        <w:rPr>
          <w:rFonts w:cs="David" w:hint="cs"/>
          <w:rtl/>
        </w:rPr>
      </w:pPr>
    </w:p>
    <w:p w14:paraId="4EF90475" w14:textId="77777777" w:rsidR="00A23608" w:rsidRPr="00A23608" w:rsidRDefault="00A23608" w:rsidP="00A23608">
      <w:pPr>
        <w:bidi/>
        <w:jc w:val="both"/>
        <w:rPr>
          <w:rFonts w:cs="David" w:hint="cs"/>
          <w:rtl/>
        </w:rPr>
      </w:pPr>
      <w:r w:rsidRPr="00A23608">
        <w:rPr>
          <w:rFonts w:cs="David" w:hint="cs"/>
          <w:u w:val="single"/>
          <w:rtl/>
        </w:rPr>
        <w:t xml:space="preserve">אביגדור </w:t>
      </w:r>
      <w:proofErr w:type="spellStart"/>
      <w:r w:rsidRPr="00A23608">
        <w:rPr>
          <w:rFonts w:cs="David" w:hint="cs"/>
          <w:u w:val="single"/>
          <w:rtl/>
        </w:rPr>
        <w:t>יצחקי</w:t>
      </w:r>
      <w:proofErr w:type="spellEnd"/>
      <w:r w:rsidRPr="00A23608">
        <w:rPr>
          <w:rFonts w:cs="David" w:hint="cs"/>
          <w:u w:val="single"/>
          <w:rtl/>
        </w:rPr>
        <w:t>:</w:t>
      </w:r>
    </w:p>
    <w:p w14:paraId="422CEC13" w14:textId="77777777" w:rsidR="00A23608" w:rsidRPr="00A23608" w:rsidRDefault="00A23608" w:rsidP="00A23608">
      <w:pPr>
        <w:bidi/>
        <w:jc w:val="both"/>
        <w:rPr>
          <w:rFonts w:cs="David" w:hint="cs"/>
          <w:rtl/>
        </w:rPr>
      </w:pPr>
    </w:p>
    <w:p w14:paraId="50695A23" w14:textId="77777777" w:rsidR="00A23608" w:rsidRPr="00A23608" w:rsidRDefault="00A23608" w:rsidP="00A23608">
      <w:pPr>
        <w:bidi/>
        <w:jc w:val="both"/>
        <w:rPr>
          <w:rFonts w:cs="David" w:hint="cs"/>
          <w:rtl/>
        </w:rPr>
      </w:pPr>
      <w:r w:rsidRPr="00A23608">
        <w:rPr>
          <w:rFonts w:cs="David" w:hint="cs"/>
          <w:rtl/>
        </w:rPr>
        <w:tab/>
        <w:t xml:space="preserve">כמו שיגידו שחבר כנסת אחד יכול לגור ברחוב </w:t>
      </w:r>
      <w:r w:rsidRPr="00A23608">
        <w:rPr>
          <w:rFonts w:cs="David" w:hint="cs"/>
        </w:rPr>
        <w:t>X</w:t>
      </w:r>
      <w:r w:rsidRPr="00A23608">
        <w:rPr>
          <w:rFonts w:cs="David" w:hint="cs"/>
          <w:rtl/>
        </w:rPr>
        <w:t xml:space="preserve"> ולא יכול לגור ברחוב </w:t>
      </w:r>
      <w:r w:rsidRPr="00A23608">
        <w:rPr>
          <w:rFonts w:cs="David" w:hint="cs"/>
        </w:rPr>
        <w:t>Y</w:t>
      </w:r>
      <w:r w:rsidRPr="00A23608">
        <w:rPr>
          <w:rFonts w:cs="David" w:hint="cs"/>
          <w:rtl/>
        </w:rPr>
        <w:t xml:space="preserve">. </w:t>
      </w:r>
    </w:p>
    <w:p w14:paraId="74B3C442" w14:textId="77777777" w:rsidR="00A23608" w:rsidRPr="00A23608" w:rsidRDefault="00A23608" w:rsidP="00A23608">
      <w:pPr>
        <w:bidi/>
        <w:jc w:val="both"/>
        <w:rPr>
          <w:rFonts w:cs="David" w:hint="cs"/>
          <w:rtl/>
        </w:rPr>
      </w:pPr>
    </w:p>
    <w:p w14:paraId="2F7D061F"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6A60ADB3" w14:textId="77777777" w:rsidR="00A23608" w:rsidRPr="00A23608" w:rsidRDefault="00A23608" w:rsidP="00A23608">
      <w:pPr>
        <w:bidi/>
        <w:jc w:val="both"/>
        <w:rPr>
          <w:rFonts w:cs="David" w:hint="cs"/>
          <w:rtl/>
        </w:rPr>
      </w:pPr>
    </w:p>
    <w:p w14:paraId="19F48F16" w14:textId="77777777" w:rsidR="00A23608" w:rsidRPr="00A23608" w:rsidRDefault="00A23608" w:rsidP="00A23608">
      <w:pPr>
        <w:bidi/>
        <w:jc w:val="both"/>
        <w:rPr>
          <w:rFonts w:cs="David" w:hint="cs"/>
          <w:rtl/>
        </w:rPr>
      </w:pPr>
      <w:r w:rsidRPr="00A23608">
        <w:rPr>
          <w:rFonts w:cs="David" w:hint="cs"/>
          <w:rtl/>
        </w:rPr>
        <w:tab/>
        <w:t xml:space="preserve"> יש הסכמה לגבי סעיף 35 בלי סעיף קטן (5) ?</w:t>
      </w:r>
    </w:p>
    <w:p w14:paraId="5621F76A" w14:textId="77777777" w:rsidR="00A23608" w:rsidRPr="00A23608" w:rsidRDefault="00A23608" w:rsidP="00A23608">
      <w:pPr>
        <w:bidi/>
        <w:jc w:val="both"/>
        <w:rPr>
          <w:rFonts w:cs="David" w:hint="cs"/>
          <w:rtl/>
        </w:rPr>
      </w:pPr>
    </w:p>
    <w:p w14:paraId="701D6EBA" w14:textId="77777777" w:rsidR="00A23608" w:rsidRPr="00A23608" w:rsidRDefault="00A23608" w:rsidP="00A23608">
      <w:pPr>
        <w:bidi/>
        <w:jc w:val="both"/>
        <w:rPr>
          <w:rFonts w:cs="David" w:hint="cs"/>
          <w:rtl/>
        </w:rPr>
      </w:pPr>
      <w:r w:rsidRPr="00A23608">
        <w:rPr>
          <w:rFonts w:cs="David" w:hint="cs"/>
          <w:u w:val="single"/>
          <w:rtl/>
        </w:rPr>
        <w:t xml:space="preserve">אביגדור </w:t>
      </w:r>
      <w:proofErr w:type="spellStart"/>
      <w:r w:rsidRPr="00A23608">
        <w:rPr>
          <w:rFonts w:cs="David" w:hint="cs"/>
          <w:u w:val="single"/>
          <w:rtl/>
        </w:rPr>
        <w:t>יצחקי</w:t>
      </w:r>
      <w:proofErr w:type="spellEnd"/>
      <w:r w:rsidRPr="00A23608">
        <w:rPr>
          <w:rFonts w:cs="David" w:hint="cs"/>
          <w:u w:val="single"/>
          <w:rtl/>
        </w:rPr>
        <w:t>:</w:t>
      </w:r>
    </w:p>
    <w:p w14:paraId="342DD1E1" w14:textId="77777777" w:rsidR="00A23608" w:rsidRPr="00A23608" w:rsidRDefault="00A23608" w:rsidP="00A23608">
      <w:pPr>
        <w:bidi/>
        <w:jc w:val="both"/>
        <w:rPr>
          <w:rFonts w:cs="David" w:hint="cs"/>
          <w:rtl/>
        </w:rPr>
      </w:pPr>
    </w:p>
    <w:p w14:paraId="5CD96566" w14:textId="77777777" w:rsidR="00A23608" w:rsidRPr="00A23608" w:rsidRDefault="00A23608" w:rsidP="00A23608">
      <w:pPr>
        <w:bidi/>
        <w:jc w:val="both"/>
        <w:rPr>
          <w:rFonts w:cs="David" w:hint="cs"/>
          <w:rtl/>
        </w:rPr>
      </w:pPr>
      <w:r w:rsidRPr="00A23608">
        <w:rPr>
          <w:rFonts w:cs="David" w:hint="cs"/>
          <w:rtl/>
        </w:rPr>
        <w:tab/>
        <w:t xml:space="preserve"> כן. </w:t>
      </w:r>
    </w:p>
    <w:p w14:paraId="1B13F0E5" w14:textId="77777777" w:rsidR="00A23608" w:rsidRPr="00A23608" w:rsidRDefault="00A23608" w:rsidP="00A23608">
      <w:pPr>
        <w:bidi/>
        <w:jc w:val="both"/>
        <w:rPr>
          <w:rFonts w:cs="David" w:hint="cs"/>
          <w:u w:val="single"/>
          <w:rtl/>
        </w:rPr>
      </w:pPr>
    </w:p>
    <w:p w14:paraId="670D37D0" w14:textId="77777777" w:rsidR="00A23608" w:rsidRPr="00A23608" w:rsidRDefault="00A23608" w:rsidP="00A23608">
      <w:pPr>
        <w:bidi/>
        <w:jc w:val="both"/>
        <w:rPr>
          <w:rFonts w:cs="David" w:hint="cs"/>
          <w:rtl/>
        </w:rPr>
      </w:pPr>
      <w:r w:rsidRPr="00A23608">
        <w:rPr>
          <w:rFonts w:cs="David" w:hint="cs"/>
          <w:u w:val="single"/>
          <w:rtl/>
        </w:rPr>
        <w:t>ראובן ריבלין:</w:t>
      </w:r>
    </w:p>
    <w:p w14:paraId="0123105E" w14:textId="77777777" w:rsidR="00A23608" w:rsidRPr="00A23608" w:rsidRDefault="00A23608" w:rsidP="00A23608">
      <w:pPr>
        <w:bidi/>
        <w:jc w:val="both"/>
        <w:rPr>
          <w:rFonts w:cs="David" w:hint="cs"/>
          <w:rtl/>
        </w:rPr>
      </w:pPr>
    </w:p>
    <w:p w14:paraId="3937858B" w14:textId="77777777" w:rsidR="00A23608" w:rsidRPr="00A23608" w:rsidRDefault="00A23608" w:rsidP="00A23608">
      <w:pPr>
        <w:bidi/>
        <w:jc w:val="both"/>
        <w:rPr>
          <w:rFonts w:cs="David" w:hint="cs"/>
          <w:rtl/>
        </w:rPr>
      </w:pPr>
      <w:r w:rsidRPr="00A23608">
        <w:rPr>
          <w:rFonts w:cs="David" w:hint="cs"/>
          <w:rtl/>
        </w:rPr>
        <w:tab/>
        <w:t>אבל ברור לכולם שאני יכול להיות בעל נכס?</w:t>
      </w:r>
    </w:p>
    <w:p w14:paraId="220B0376" w14:textId="77777777" w:rsidR="00A23608" w:rsidRPr="00A23608" w:rsidRDefault="00A23608" w:rsidP="00A23608">
      <w:pPr>
        <w:bidi/>
        <w:jc w:val="both"/>
        <w:rPr>
          <w:rFonts w:cs="David" w:hint="cs"/>
          <w:rtl/>
        </w:rPr>
      </w:pPr>
    </w:p>
    <w:p w14:paraId="1B907C45"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10FC119A" w14:textId="77777777" w:rsidR="00A23608" w:rsidRPr="00A23608" w:rsidRDefault="00A23608" w:rsidP="00A23608">
      <w:pPr>
        <w:bidi/>
        <w:jc w:val="both"/>
        <w:rPr>
          <w:rFonts w:cs="David" w:hint="cs"/>
          <w:rtl/>
        </w:rPr>
      </w:pPr>
    </w:p>
    <w:p w14:paraId="313BECB4" w14:textId="77777777" w:rsidR="00A23608" w:rsidRPr="00A23608" w:rsidRDefault="00A23608" w:rsidP="00A23608">
      <w:pPr>
        <w:bidi/>
        <w:jc w:val="both"/>
        <w:rPr>
          <w:rFonts w:cs="David" w:hint="cs"/>
          <w:rtl/>
        </w:rPr>
      </w:pPr>
      <w:r w:rsidRPr="00A23608">
        <w:rPr>
          <w:rFonts w:cs="David" w:hint="cs"/>
          <w:rtl/>
        </w:rPr>
        <w:tab/>
        <w:t xml:space="preserve"> כן. </w:t>
      </w:r>
    </w:p>
    <w:p w14:paraId="62F4923A" w14:textId="77777777" w:rsidR="00A23608" w:rsidRPr="00A23608" w:rsidRDefault="00A23608" w:rsidP="00A23608">
      <w:pPr>
        <w:bidi/>
        <w:jc w:val="both"/>
        <w:rPr>
          <w:rFonts w:cs="David" w:hint="cs"/>
          <w:rtl/>
        </w:rPr>
      </w:pPr>
    </w:p>
    <w:p w14:paraId="5B9A96EE" w14:textId="77777777" w:rsidR="00A23608" w:rsidRPr="00A23608" w:rsidRDefault="00A23608" w:rsidP="00A23608">
      <w:pPr>
        <w:bidi/>
        <w:jc w:val="both"/>
        <w:rPr>
          <w:rFonts w:cs="David" w:hint="cs"/>
          <w:rtl/>
        </w:rPr>
      </w:pPr>
      <w:r w:rsidRPr="00A23608">
        <w:rPr>
          <w:rFonts w:cs="David" w:hint="cs"/>
          <w:u w:val="single"/>
          <w:rtl/>
        </w:rPr>
        <w:t>ראובן ריבלין:</w:t>
      </w:r>
    </w:p>
    <w:p w14:paraId="549D1CD3" w14:textId="77777777" w:rsidR="00A23608" w:rsidRPr="00A23608" w:rsidRDefault="00A23608" w:rsidP="00A23608">
      <w:pPr>
        <w:bidi/>
        <w:jc w:val="both"/>
        <w:rPr>
          <w:rFonts w:cs="David" w:hint="cs"/>
          <w:rtl/>
        </w:rPr>
      </w:pPr>
    </w:p>
    <w:p w14:paraId="2A67A7DD" w14:textId="77777777" w:rsidR="00A23608" w:rsidRPr="00A23608" w:rsidRDefault="00A23608" w:rsidP="00A23608">
      <w:pPr>
        <w:bidi/>
        <w:jc w:val="both"/>
        <w:rPr>
          <w:rFonts w:cs="David" w:hint="cs"/>
          <w:rtl/>
        </w:rPr>
      </w:pPr>
      <w:r w:rsidRPr="00A23608">
        <w:rPr>
          <w:rFonts w:cs="David" w:hint="cs"/>
          <w:rtl/>
        </w:rPr>
        <w:tab/>
        <w:t>ברור לכולם שאני יכול לנסוע בכל רגע על חשבוני לראות את הנכס?</w:t>
      </w:r>
    </w:p>
    <w:p w14:paraId="659FA1A0" w14:textId="77777777" w:rsidR="00A23608" w:rsidRPr="00A23608" w:rsidRDefault="00A23608" w:rsidP="00A23608">
      <w:pPr>
        <w:bidi/>
        <w:jc w:val="both"/>
        <w:rPr>
          <w:rFonts w:cs="David" w:hint="cs"/>
          <w:rtl/>
        </w:rPr>
      </w:pPr>
    </w:p>
    <w:p w14:paraId="380856E2"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32F9FB30" w14:textId="77777777" w:rsidR="00A23608" w:rsidRPr="00A23608" w:rsidRDefault="00A23608" w:rsidP="00A23608">
      <w:pPr>
        <w:bidi/>
        <w:jc w:val="both"/>
        <w:rPr>
          <w:rFonts w:cs="David" w:hint="cs"/>
          <w:rtl/>
        </w:rPr>
      </w:pPr>
    </w:p>
    <w:p w14:paraId="3B26272C" w14:textId="77777777" w:rsidR="00A23608" w:rsidRPr="00A23608" w:rsidRDefault="00A23608" w:rsidP="00A23608">
      <w:pPr>
        <w:bidi/>
        <w:jc w:val="both"/>
        <w:rPr>
          <w:rFonts w:cs="David" w:hint="cs"/>
          <w:rtl/>
        </w:rPr>
      </w:pPr>
      <w:r w:rsidRPr="00A23608">
        <w:rPr>
          <w:rFonts w:cs="David" w:hint="cs"/>
          <w:rtl/>
        </w:rPr>
        <w:tab/>
        <w:t xml:space="preserve">נגיע לנסיעות לחו"ל על חשבונך. </w:t>
      </w:r>
    </w:p>
    <w:p w14:paraId="41B98871" w14:textId="77777777" w:rsidR="00A23608" w:rsidRPr="00A23608" w:rsidRDefault="00A23608" w:rsidP="00A23608">
      <w:pPr>
        <w:bidi/>
        <w:jc w:val="both"/>
        <w:rPr>
          <w:rFonts w:cs="David" w:hint="cs"/>
          <w:rtl/>
        </w:rPr>
      </w:pPr>
    </w:p>
    <w:p w14:paraId="05B43F81"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6EF4F347" w14:textId="77777777" w:rsidR="00A23608" w:rsidRPr="00A23608" w:rsidRDefault="00A23608" w:rsidP="00A23608">
      <w:pPr>
        <w:bidi/>
        <w:jc w:val="both"/>
        <w:rPr>
          <w:rFonts w:cs="David" w:hint="cs"/>
          <w:rtl/>
        </w:rPr>
      </w:pPr>
    </w:p>
    <w:p w14:paraId="4625EC92" w14:textId="77777777" w:rsidR="00A23608" w:rsidRPr="00A23608" w:rsidRDefault="00A23608" w:rsidP="00A23608">
      <w:pPr>
        <w:bidi/>
        <w:jc w:val="both"/>
        <w:rPr>
          <w:rFonts w:cs="David" w:hint="cs"/>
          <w:rtl/>
        </w:rPr>
      </w:pPr>
      <w:r w:rsidRPr="00A23608">
        <w:rPr>
          <w:rFonts w:cs="David" w:hint="cs"/>
          <w:rtl/>
        </w:rPr>
        <w:tab/>
        <w:t xml:space="preserve">אני חושב שלא נוכל לגדור את כל הפרצות. 35 בלי סעיף קטן (5) </w:t>
      </w:r>
      <w:r w:rsidRPr="00A23608">
        <w:rPr>
          <w:rFonts w:cs="David"/>
          <w:rtl/>
        </w:rPr>
        <w:t>–</w:t>
      </w:r>
      <w:r w:rsidRPr="00A23608">
        <w:rPr>
          <w:rFonts w:cs="David" w:hint="cs"/>
          <w:rtl/>
        </w:rPr>
        <w:t xml:space="preserve"> מאושר.  </w:t>
      </w:r>
    </w:p>
    <w:p w14:paraId="37F16798" w14:textId="77777777" w:rsidR="00A23608" w:rsidRPr="00A23608" w:rsidRDefault="00A23608" w:rsidP="00A23608">
      <w:pPr>
        <w:bidi/>
        <w:jc w:val="both"/>
        <w:rPr>
          <w:rFonts w:cs="David" w:hint="cs"/>
          <w:rtl/>
        </w:rPr>
      </w:pPr>
    </w:p>
    <w:p w14:paraId="432001CB"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3DF19ED7" w14:textId="77777777" w:rsidR="00A23608" w:rsidRPr="00A23608" w:rsidRDefault="00A23608" w:rsidP="00A23608">
      <w:pPr>
        <w:bidi/>
        <w:jc w:val="both"/>
        <w:rPr>
          <w:rFonts w:cs="David" w:hint="cs"/>
          <w:rtl/>
        </w:rPr>
      </w:pPr>
    </w:p>
    <w:p w14:paraId="79676CA1" w14:textId="77777777" w:rsidR="00A23608" w:rsidRPr="00A23608" w:rsidRDefault="00A23608" w:rsidP="00A23608">
      <w:pPr>
        <w:bidi/>
        <w:jc w:val="both"/>
        <w:rPr>
          <w:rFonts w:cs="David" w:hint="cs"/>
          <w:rtl/>
        </w:rPr>
      </w:pPr>
      <w:r w:rsidRPr="00A23608">
        <w:rPr>
          <w:rFonts w:cs="David" w:hint="cs"/>
          <w:rtl/>
        </w:rPr>
        <w:tab/>
        <w:t xml:space="preserve">נחזור לסעיף הזה. </w:t>
      </w:r>
    </w:p>
    <w:p w14:paraId="0FBF441E" w14:textId="77777777" w:rsidR="00A23608" w:rsidRPr="00A23608" w:rsidRDefault="00A23608" w:rsidP="00A23608">
      <w:pPr>
        <w:bidi/>
        <w:jc w:val="both"/>
        <w:rPr>
          <w:rFonts w:cs="David" w:hint="cs"/>
          <w:rtl/>
        </w:rPr>
      </w:pPr>
    </w:p>
    <w:p w14:paraId="37A4EE78"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4D5D3494" w14:textId="77777777" w:rsidR="00A23608" w:rsidRPr="00A23608" w:rsidRDefault="00A23608" w:rsidP="00A23608">
      <w:pPr>
        <w:bidi/>
        <w:jc w:val="both"/>
        <w:rPr>
          <w:rFonts w:cs="David" w:hint="cs"/>
          <w:rtl/>
        </w:rPr>
      </w:pPr>
    </w:p>
    <w:p w14:paraId="0BB6FA72" w14:textId="77777777" w:rsidR="00A23608" w:rsidRPr="00A23608" w:rsidRDefault="00A23608" w:rsidP="00A23608">
      <w:pPr>
        <w:bidi/>
        <w:jc w:val="both"/>
        <w:rPr>
          <w:rFonts w:cs="David" w:hint="cs"/>
          <w:rtl/>
        </w:rPr>
      </w:pPr>
      <w:r w:rsidRPr="00A23608">
        <w:rPr>
          <w:rFonts w:cs="David" w:hint="cs"/>
          <w:rtl/>
        </w:rPr>
        <w:tab/>
        <w:t xml:space="preserve">סעיף קטן (5) צריך עיון. </w:t>
      </w:r>
    </w:p>
    <w:p w14:paraId="05B29161" w14:textId="77777777" w:rsidR="00A23608" w:rsidRPr="00A23608" w:rsidRDefault="00A23608" w:rsidP="00A23608">
      <w:pPr>
        <w:bidi/>
        <w:jc w:val="both"/>
        <w:rPr>
          <w:rFonts w:cs="David" w:hint="cs"/>
          <w:rtl/>
        </w:rPr>
      </w:pPr>
    </w:p>
    <w:p w14:paraId="2E7FDEED"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7A97F5C6" w14:textId="77777777" w:rsidR="00A23608" w:rsidRPr="00A23608" w:rsidRDefault="00A23608" w:rsidP="00A23608">
      <w:pPr>
        <w:bidi/>
        <w:jc w:val="both"/>
        <w:rPr>
          <w:rFonts w:cs="David" w:hint="cs"/>
          <w:rtl/>
        </w:rPr>
      </w:pPr>
    </w:p>
    <w:p w14:paraId="32BC984E" w14:textId="77777777" w:rsidR="00A23608" w:rsidRPr="00A23608" w:rsidRDefault="00A23608" w:rsidP="00A23608">
      <w:pPr>
        <w:bidi/>
        <w:jc w:val="both"/>
        <w:rPr>
          <w:rFonts w:cs="David" w:hint="cs"/>
          <w:rtl/>
        </w:rPr>
      </w:pPr>
      <w:r w:rsidRPr="00A23608">
        <w:rPr>
          <w:rFonts w:cs="David" w:hint="cs"/>
          <w:rtl/>
        </w:rPr>
        <w:tab/>
        <w:t xml:space="preserve">בעצם נשאר לדיון המשמעות של להיות חבר קיבוץ כאשר מדובר על גוף עסקי. </w:t>
      </w:r>
    </w:p>
    <w:p w14:paraId="082BA70E" w14:textId="77777777" w:rsidR="00A23608" w:rsidRPr="00A23608" w:rsidRDefault="00A23608" w:rsidP="00A23608">
      <w:pPr>
        <w:bidi/>
        <w:jc w:val="both"/>
        <w:rPr>
          <w:rFonts w:cs="David" w:hint="cs"/>
          <w:rtl/>
        </w:rPr>
      </w:pPr>
    </w:p>
    <w:p w14:paraId="0DB478D7"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5F8C7EC9" w14:textId="77777777" w:rsidR="00A23608" w:rsidRPr="00A23608" w:rsidRDefault="00A23608" w:rsidP="00A23608">
      <w:pPr>
        <w:bidi/>
        <w:jc w:val="both"/>
        <w:rPr>
          <w:rFonts w:cs="David" w:hint="cs"/>
          <w:rtl/>
        </w:rPr>
      </w:pPr>
    </w:p>
    <w:p w14:paraId="2BE8C514" w14:textId="77777777" w:rsidR="00A23608" w:rsidRPr="00A23608" w:rsidRDefault="00A23608" w:rsidP="00A23608">
      <w:pPr>
        <w:bidi/>
        <w:jc w:val="both"/>
        <w:rPr>
          <w:rFonts w:cs="David" w:hint="cs"/>
          <w:rtl/>
        </w:rPr>
      </w:pPr>
      <w:r w:rsidRPr="00A23608">
        <w:rPr>
          <w:rFonts w:cs="David" w:hint="cs"/>
          <w:rtl/>
        </w:rPr>
        <w:tab/>
        <w:t xml:space="preserve"> נכון. </w:t>
      </w:r>
    </w:p>
    <w:p w14:paraId="1BDD64DD" w14:textId="77777777" w:rsidR="00A23608" w:rsidRPr="00A23608" w:rsidRDefault="00A23608" w:rsidP="00A23608">
      <w:pPr>
        <w:bidi/>
        <w:jc w:val="both"/>
        <w:rPr>
          <w:rFonts w:cs="David" w:hint="cs"/>
          <w:rtl/>
        </w:rPr>
      </w:pPr>
    </w:p>
    <w:p w14:paraId="17732889" w14:textId="77777777" w:rsidR="00A23608" w:rsidRPr="00A23608" w:rsidRDefault="00A23608" w:rsidP="00A23608">
      <w:pPr>
        <w:bidi/>
        <w:jc w:val="both"/>
        <w:rPr>
          <w:rFonts w:cs="David" w:hint="cs"/>
          <w:rtl/>
        </w:rPr>
      </w:pPr>
      <w:r w:rsidRPr="00A23608">
        <w:rPr>
          <w:rFonts w:cs="David" w:hint="cs"/>
          <w:u w:val="single"/>
          <w:rtl/>
        </w:rPr>
        <w:t>יצחק זיו:</w:t>
      </w:r>
    </w:p>
    <w:p w14:paraId="37E6D6BA" w14:textId="77777777" w:rsidR="00A23608" w:rsidRPr="00A23608" w:rsidRDefault="00A23608" w:rsidP="00A23608">
      <w:pPr>
        <w:bidi/>
        <w:jc w:val="both"/>
        <w:rPr>
          <w:rFonts w:cs="David" w:hint="cs"/>
          <w:rtl/>
        </w:rPr>
      </w:pPr>
    </w:p>
    <w:p w14:paraId="2DC877EF" w14:textId="77777777" w:rsidR="00A23608" w:rsidRPr="00A23608" w:rsidRDefault="00A23608" w:rsidP="00A23608">
      <w:pPr>
        <w:bidi/>
        <w:jc w:val="both"/>
        <w:rPr>
          <w:rFonts w:cs="David" w:hint="cs"/>
          <w:rtl/>
        </w:rPr>
      </w:pPr>
      <w:r w:rsidRPr="00A23608">
        <w:rPr>
          <w:rFonts w:cs="David" w:hint="cs"/>
          <w:rtl/>
        </w:rPr>
        <w:tab/>
        <w:t xml:space="preserve"> האם חבר כנסת יכול להיות יושב ראש ועד גמלאים?</w:t>
      </w:r>
    </w:p>
    <w:p w14:paraId="7EADE7E8" w14:textId="77777777" w:rsidR="00A23608" w:rsidRPr="00A23608" w:rsidRDefault="00A23608" w:rsidP="00A23608">
      <w:pPr>
        <w:bidi/>
        <w:jc w:val="both"/>
        <w:rPr>
          <w:rFonts w:cs="David" w:hint="cs"/>
          <w:rtl/>
        </w:rPr>
      </w:pPr>
    </w:p>
    <w:p w14:paraId="70A6B88C"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4702CA12" w14:textId="77777777" w:rsidR="00A23608" w:rsidRPr="00A23608" w:rsidRDefault="00A23608" w:rsidP="00A23608">
      <w:pPr>
        <w:bidi/>
        <w:jc w:val="both"/>
        <w:rPr>
          <w:rFonts w:cs="David" w:hint="cs"/>
          <w:rtl/>
        </w:rPr>
      </w:pPr>
    </w:p>
    <w:p w14:paraId="510EEE14" w14:textId="77777777" w:rsidR="00A23608" w:rsidRPr="00A23608" w:rsidRDefault="00A23608" w:rsidP="00A23608">
      <w:pPr>
        <w:bidi/>
        <w:jc w:val="both"/>
        <w:rPr>
          <w:rFonts w:cs="David" w:hint="cs"/>
          <w:rtl/>
        </w:rPr>
      </w:pPr>
      <w:r w:rsidRPr="00A23608">
        <w:rPr>
          <w:rFonts w:cs="David" w:hint="cs"/>
          <w:rtl/>
        </w:rPr>
        <w:tab/>
        <w:t xml:space="preserve"> אנחנו מגיעים לזה. </w:t>
      </w:r>
    </w:p>
    <w:p w14:paraId="44D0516D" w14:textId="77777777" w:rsidR="00A23608" w:rsidRPr="00A23608" w:rsidRDefault="00A23608" w:rsidP="00A23608">
      <w:pPr>
        <w:bidi/>
        <w:jc w:val="both"/>
        <w:rPr>
          <w:rFonts w:cs="David" w:hint="cs"/>
          <w:rtl/>
        </w:rPr>
      </w:pPr>
    </w:p>
    <w:p w14:paraId="06D0AC7A"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0E756AB0" w14:textId="77777777" w:rsidR="00A23608" w:rsidRPr="00A23608" w:rsidRDefault="00A23608" w:rsidP="00A23608">
      <w:pPr>
        <w:bidi/>
        <w:jc w:val="both"/>
        <w:rPr>
          <w:rFonts w:cs="David" w:hint="cs"/>
          <w:rtl/>
        </w:rPr>
      </w:pPr>
    </w:p>
    <w:p w14:paraId="498A956A" w14:textId="77777777" w:rsidR="00A23608" w:rsidRPr="00A23608" w:rsidRDefault="00A23608" w:rsidP="00A23608">
      <w:pPr>
        <w:bidi/>
        <w:jc w:val="both"/>
        <w:rPr>
          <w:rFonts w:cs="David" w:hint="cs"/>
          <w:rtl/>
        </w:rPr>
      </w:pPr>
      <w:r w:rsidRPr="00A23608">
        <w:rPr>
          <w:rFonts w:cs="David" w:hint="cs"/>
          <w:rtl/>
        </w:rPr>
        <w:tab/>
        <w:t xml:space="preserve"> גמלאי חברת חשמל, גמלאי בזק, גמלאי הנמל וכו'. </w:t>
      </w:r>
    </w:p>
    <w:p w14:paraId="6492D52E" w14:textId="77777777" w:rsidR="00A23608" w:rsidRPr="00A23608" w:rsidRDefault="00A23608" w:rsidP="00A23608">
      <w:pPr>
        <w:bidi/>
        <w:jc w:val="both"/>
        <w:rPr>
          <w:rFonts w:cs="David" w:hint="cs"/>
          <w:rtl/>
        </w:rPr>
      </w:pPr>
    </w:p>
    <w:p w14:paraId="70091F19"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28FAF6AC" w14:textId="77777777" w:rsidR="00A23608" w:rsidRPr="00A23608" w:rsidRDefault="00A23608" w:rsidP="00A23608">
      <w:pPr>
        <w:bidi/>
        <w:jc w:val="both"/>
        <w:rPr>
          <w:rFonts w:cs="David" w:hint="cs"/>
          <w:rtl/>
        </w:rPr>
      </w:pPr>
    </w:p>
    <w:p w14:paraId="3ED5F03D" w14:textId="77777777" w:rsidR="00A23608" w:rsidRPr="00A23608" w:rsidRDefault="00A23608" w:rsidP="00A23608">
      <w:pPr>
        <w:bidi/>
        <w:jc w:val="both"/>
        <w:rPr>
          <w:rFonts w:cs="David" w:hint="cs"/>
          <w:rtl/>
        </w:rPr>
      </w:pPr>
      <w:r w:rsidRPr="00A23608">
        <w:rPr>
          <w:rFonts w:cs="David" w:hint="cs"/>
          <w:rtl/>
        </w:rPr>
        <w:tab/>
        <w:t xml:space="preserve"> יש לנו גם חבר כנסת שהוא יו"ר ועד עובדים, גם לזה נגיע. </w:t>
      </w:r>
    </w:p>
    <w:p w14:paraId="306E2024" w14:textId="77777777" w:rsidR="00A23608" w:rsidRPr="00A23608" w:rsidRDefault="00A23608" w:rsidP="00A23608">
      <w:pPr>
        <w:bidi/>
        <w:jc w:val="both"/>
        <w:rPr>
          <w:rFonts w:cs="David" w:hint="cs"/>
          <w:rtl/>
        </w:rPr>
      </w:pPr>
    </w:p>
    <w:p w14:paraId="0BD3BF9A"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556A251A" w14:textId="77777777" w:rsidR="00A23608" w:rsidRPr="00A23608" w:rsidRDefault="00A23608" w:rsidP="00A23608">
      <w:pPr>
        <w:bidi/>
        <w:jc w:val="both"/>
        <w:rPr>
          <w:rFonts w:cs="David" w:hint="cs"/>
          <w:rtl/>
        </w:rPr>
      </w:pPr>
    </w:p>
    <w:p w14:paraId="641E2C16" w14:textId="77777777" w:rsidR="00A23608" w:rsidRPr="00A23608" w:rsidRDefault="00A23608" w:rsidP="00A23608">
      <w:pPr>
        <w:bidi/>
        <w:jc w:val="both"/>
        <w:rPr>
          <w:rFonts w:cs="David" w:hint="cs"/>
          <w:rtl/>
        </w:rPr>
      </w:pPr>
      <w:r w:rsidRPr="00A23608">
        <w:rPr>
          <w:rFonts w:cs="David" w:hint="cs"/>
          <w:rtl/>
        </w:rPr>
        <w:tab/>
        <w:t xml:space="preserve"> יו"ר הסתדרות היה בחוק. </w:t>
      </w:r>
    </w:p>
    <w:p w14:paraId="748E396E" w14:textId="77777777" w:rsidR="00A23608" w:rsidRPr="00A23608" w:rsidRDefault="00A23608" w:rsidP="00A23608">
      <w:pPr>
        <w:bidi/>
        <w:jc w:val="both"/>
        <w:rPr>
          <w:rFonts w:cs="David" w:hint="cs"/>
          <w:rtl/>
        </w:rPr>
      </w:pPr>
      <w:r>
        <w:rPr>
          <w:rFonts w:cs="David"/>
          <w:rtl/>
        </w:rPr>
        <w:br w:type="page"/>
      </w:r>
    </w:p>
    <w:p w14:paraId="0F3E3151" w14:textId="77777777" w:rsidR="00A23608" w:rsidRPr="00A23608" w:rsidRDefault="00A23608" w:rsidP="00A23608">
      <w:pPr>
        <w:bidi/>
        <w:jc w:val="both"/>
        <w:rPr>
          <w:rFonts w:cs="David" w:hint="cs"/>
          <w:rtl/>
        </w:rPr>
      </w:pPr>
      <w:r w:rsidRPr="00A23608">
        <w:rPr>
          <w:rFonts w:cs="David" w:hint="cs"/>
          <w:u w:val="single"/>
          <w:rtl/>
        </w:rPr>
        <w:t>גדעון סער:</w:t>
      </w:r>
    </w:p>
    <w:p w14:paraId="5FF6A9BF" w14:textId="77777777" w:rsidR="00A23608" w:rsidRPr="00A23608" w:rsidRDefault="00A23608" w:rsidP="00A23608">
      <w:pPr>
        <w:bidi/>
        <w:jc w:val="both"/>
        <w:rPr>
          <w:rFonts w:cs="David" w:hint="cs"/>
          <w:rtl/>
        </w:rPr>
      </w:pPr>
    </w:p>
    <w:p w14:paraId="14DADC81" w14:textId="77777777" w:rsidR="00A23608" w:rsidRPr="00A23608" w:rsidRDefault="00A23608" w:rsidP="00A23608">
      <w:pPr>
        <w:bidi/>
        <w:jc w:val="both"/>
        <w:rPr>
          <w:rFonts w:cs="David" w:hint="cs"/>
          <w:rtl/>
        </w:rPr>
      </w:pPr>
      <w:r w:rsidRPr="00A23608">
        <w:rPr>
          <w:rFonts w:cs="David" w:hint="cs"/>
          <w:rtl/>
        </w:rPr>
        <w:tab/>
        <w:t xml:space="preserve"> מה התגלה במהלך השנתיים שחלפו במהלך החקיקה  - - - </w:t>
      </w:r>
    </w:p>
    <w:p w14:paraId="2B4A0BB8" w14:textId="77777777" w:rsidR="00A23608" w:rsidRPr="00A23608" w:rsidRDefault="00A23608" w:rsidP="00A23608">
      <w:pPr>
        <w:bidi/>
        <w:jc w:val="both"/>
        <w:rPr>
          <w:rFonts w:cs="David" w:hint="cs"/>
          <w:rtl/>
        </w:rPr>
      </w:pPr>
    </w:p>
    <w:p w14:paraId="52B056ED" w14:textId="77777777" w:rsidR="00A23608" w:rsidRPr="00A23608" w:rsidRDefault="00A23608" w:rsidP="00A23608">
      <w:pPr>
        <w:bidi/>
        <w:jc w:val="both"/>
        <w:rPr>
          <w:rFonts w:cs="David" w:hint="cs"/>
          <w:rtl/>
        </w:rPr>
      </w:pPr>
      <w:r w:rsidRPr="00A23608">
        <w:rPr>
          <w:rFonts w:cs="David" w:hint="cs"/>
          <w:u w:val="single"/>
          <w:rtl/>
        </w:rPr>
        <w:t>חיים אורון:</w:t>
      </w:r>
    </w:p>
    <w:p w14:paraId="5203AE12" w14:textId="77777777" w:rsidR="00A23608" w:rsidRPr="00A23608" w:rsidRDefault="00A23608" w:rsidP="00A23608">
      <w:pPr>
        <w:bidi/>
        <w:jc w:val="both"/>
        <w:rPr>
          <w:rFonts w:cs="David" w:hint="cs"/>
          <w:rtl/>
        </w:rPr>
      </w:pPr>
    </w:p>
    <w:p w14:paraId="7239B88F" w14:textId="77777777" w:rsidR="00A23608" w:rsidRPr="00A23608" w:rsidRDefault="00A23608" w:rsidP="00A23608">
      <w:pPr>
        <w:bidi/>
        <w:jc w:val="both"/>
        <w:rPr>
          <w:rFonts w:cs="David" w:hint="cs"/>
          <w:rtl/>
        </w:rPr>
      </w:pPr>
      <w:r w:rsidRPr="00A23608">
        <w:rPr>
          <w:rFonts w:cs="David" w:hint="cs"/>
          <w:rtl/>
        </w:rPr>
        <w:tab/>
        <w:t xml:space="preserve">אני תמכתי בחקיקה שלך. </w:t>
      </w:r>
    </w:p>
    <w:p w14:paraId="2B6A45DA" w14:textId="77777777" w:rsidR="00A23608" w:rsidRPr="00A23608" w:rsidRDefault="00A23608" w:rsidP="00A23608">
      <w:pPr>
        <w:bidi/>
        <w:jc w:val="both"/>
        <w:rPr>
          <w:rFonts w:cs="David" w:hint="cs"/>
          <w:rtl/>
        </w:rPr>
      </w:pPr>
    </w:p>
    <w:p w14:paraId="2706986F" w14:textId="77777777" w:rsidR="00A23608" w:rsidRPr="00A23608" w:rsidRDefault="00A23608" w:rsidP="00A23608">
      <w:pPr>
        <w:bidi/>
        <w:jc w:val="both"/>
        <w:rPr>
          <w:rFonts w:cs="David" w:hint="cs"/>
          <w:rtl/>
        </w:rPr>
      </w:pPr>
      <w:r w:rsidRPr="00A23608">
        <w:rPr>
          <w:rFonts w:cs="David" w:hint="cs"/>
          <w:u w:val="single"/>
          <w:rtl/>
        </w:rPr>
        <w:t>גדעון סער:</w:t>
      </w:r>
    </w:p>
    <w:p w14:paraId="4312A4CE" w14:textId="77777777" w:rsidR="00A23608" w:rsidRPr="00A23608" w:rsidRDefault="00A23608" w:rsidP="00A23608">
      <w:pPr>
        <w:bidi/>
        <w:jc w:val="both"/>
        <w:rPr>
          <w:rFonts w:cs="David" w:hint="cs"/>
          <w:rtl/>
        </w:rPr>
      </w:pPr>
    </w:p>
    <w:p w14:paraId="3D493B71" w14:textId="77777777" w:rsidR="00A23608" w:rsidRPr="00A23608" w:rsidRDefault="00A23608" w:rsidP="00A23608">
      <w:pPr>
        <w:bidi/>
        <w:jc w:val="both"/>
        <w:rPr>
          <w:rFonts w:cs="David" w:hint="cs"/>
          <w:rtl/>
        </w:rPr>
      </w:pPr>
      <w:r w:rsidRPr="00A23608">
        <w:rPr>
          <w:rFonts w:cs="David" w:hint="cs"/>
          <w:rtl/>
        </w:rPr>
        <w:tab/>
        <w:t xml:space="preserve">אתם התנגדתם, כל מר"ץ הצביעו נגד. </w:t>
      </w:r>
    </w:p>
    <w:p w14:paraId="3D7A3844" w14:textId="77777777" w:rsidR="00A23608" w:rsidRPr="00A23608" w:rsidRDefault="00A23608" w:rsidP="00A23608">
      <w:pPr>
        <w:bidi/>
        <w:jc w:val="both"/>
        <w:rPr>
          <w:rFonts w:cs="David" w:hint="cs"/>
          <w:rtl/>
        </w:rPr>
      </w:pPr>
    </w:p>
    <w:p w14:paraId="14CD56DB" w14:textId="77777777" w:rsidR="00A23608" w:rsidRPr="00A23608" w:rsidRDefault="00A23608" w:rsidP="00A23608">
      <w:pPr>
        <w:bidi/>
        <w:jc w:val="both"/>
        <w:rPr>
          <w:rFonts w:cs="David" w:hint="cs"/>
          <w:u w:val="single"/>
          <w:rtl/>
        </w:rPr>
      </w:pPr>
    </w:p>
    <w:p w14:paraId="2489D458" w14:textId="77777777" w:rsidR="00A23608" w:rsidRPr="00A23608" w:rsidRDefault="00A23608" w:rsidP="00A23608">
      <w:pPr>
        <w:bidi/>
        <w:jc w:val="both"/>
        <w:rPr>
          <w:rFonts w:cs="David" w:hint="cs"/>
          <w:u w:val="single"/>
          <w:rtl/>
        </w:rPr>
      </w:pPr>
    </w:p>
    <w:p w14:paraId="56A40411"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6D3CE0AE" w14:textId="77777777" w:rsidR="00A23608" w:rsidRPr="00A23608" w:rsidRDefault="00A23608" w:rsidP="00A23608">
      <w:pPr>
        <w:bidi/>
        <w:jc w:val="both"/>
        <w:rPr>
          <w:rFonts w:cs="David" w:hint="cs"/>
          <w:rtl/>
        </w:rPr>
      </w:pPr>
    </w:p>
    <w:p w14:paraId="5384719D" w14:textId="77777777" w:rsidR="00A23608" w:rsidRPr="00A23608" w:rsidRDefault="00A23608" w:rsidP="00A23608">
      <w:pPr>
        <w:bidi/>
        <w:jc w:val="both"/>
        <w:rPr>
          <w:rFonts w:cs="David" w:hint="cs"/>
          <w:rtl/>
        </w:rPr>
      </w:pPr>
      <w:r w:rsidRPr="00A23608">
        <w:rPr>
          <w:rFonts w:cs="David" w:hint="cs"/>
          <w:rtl/>
        </w:rPr>
        <w:tab/>
        <w:t xml:space="preserve">סעיף 36 מדבר על סייגים לעיסוק המותר. הפרק הזה שינויים בו יחייבו שינויים בחוק. מוצע לקבוע כך, על אף ההיתר לעסוק בעיסוק מותר, חבר הכנסת לא יעסוק בעיסוק כזה אם יש בו או צפוי להיות בו אחד מאלה: (1) פגיעה בכבוד הכנסת או בכבוד חבריה, במעמדו של חבר הכנסת או בחובותיו כחבר הכנסת, לרבות החובה להקדיש למילוי תפקידו בכנסת את עיקר זמנו; (2) חשש של ניצול לרעה את המעמד של חבר כנסת או השגת יתרון אישי בשל היותו חבר כנסת; (3) אפשרות של ניגוד עניינים בין העיסוק הנוסף לבין תפקידו בכנסת; (4) ייצוג משפטי, או ניהול משא ומתן </w:t>
      </w:r>
      <w:proofErr w:type="spellStart"/>
      <w:r w:rsidRPr="00A23608">
        <w:rPr>
          <w:rFonts w:cs="David" w:hint="cs"/>
          <w:rtl/>
        </w:rPr>
        <w:t>עיסקי</w:t>
      </w:r>
      <w:proofErr w:type="spellEnd"/>
      <w:r w:rsidRPr="00A23608">
        <w:rPr>
          <w:rFonts w:cs="David" w:hint="cs"/>
          <w:rtl/>
        </w:rPr>
        <w:t xml:space="preserve">, מטעם גוף או אדם אחר. אלה הן בעצם הוראות שקיימות היום בחוק חסינות. </w:t>
      </w:r>
    </w:p>
    <w:p w14:paraId="1B077E5C" w14:textId="77777777" w:rsidR="00A23608" w:rsidRPr="00A23608" w:rsidRDefault="00A23608" w:rsidP="00A23608">
      <w:pPr>
        <w:bidi/>
        <w:jc w:val="both"/>
        <w:rPr>
          <w:rFonts w:cs="David" w:hint="cs"/>
          <w:rtl/>
        </w:rPr>
      </w:pPr>
    </w:p>
    <w:p w14:paraId="09875F99"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296B31B2" w14:textId="77777777" w:rsidR="00A23608" w:rsidRPr="00A23608" w:rsidRDefault="00A23608" w:rsidP="00A23608">
      <w:pPr>
        <w:bidi/>
        <w:jc w:val="both"/>
        <w:rPr>
          <w:rFonts w:cs="David" w:hint="cs"/>
          <w:rtl/>
        </w:rPr>
      </w:pPr>
    </w:p>
    <w:p w14:paraId="105E4D96" w14:textId="77777777" w:rsidR="00A23608" w:rsidRPr="00A23608" w:rsidRDefault="00A23608" w:rsidP="00A23608">
      <w:pPr>
        <w:bidi/>
        <w:jc w:val="both"/>
        <w:rPr>
          <w:rFonts w:cs="David" w:hint="cs"/>
          <w:rtl/>
        </w:rPr>
      </w:pPr>
      <w:r w:rsidRPr="00A23608">
        <w:rPr>
          <w:rFonts w:cs="David" w:hint="cs"/>
          <w:rtl/>
        </w:rPr>
        <w:tab/>
        <w:t xml:space="preserve"> התייחסות, חברים. </w:t>
      </w:r>
    </w:p>
    <w:p w14:paraId="0CD337C1" w14:textId="77777777" w:rsidR="00A23608" w:rsidRPr="00A23608" w:rsidRDefault="00A23608" w:rsidP="00A23608">
      <w:pPr>
        <w:bidi/>
        <w:jc w:val="both"/>
        <w:rPr>
          <w:rFonts w:cs="David" w:hint="cs"/>
          <w:rtl/>
        </w:rPr>
      </w:pPr>
      <w:r w:rsidRPr="00A23608">
        <w:rPr>
          <w:rFonts w:cs="David" w:hint="cs"/>
          <w:rtl/>
        </w:rPr>
        <w:t xml:space="preserve"> </w:t>
      </w:r>
    </w:p>
    <w:p w14:paraId="1E0EACCD" w14:textId="77777777" w:rsidR="00A23608" w:rsidRPr="00A23608" w:rsidRDefault="00A23608" w:rsidP="00A23608">
      <w:pPr>
        <w:bidi/>
        <w:jc w:val="both"/>
        <w:rPr>
          <w:rFonts w:cs="David" w:hint="cs"/>
          <w:rtl/>
        </w:rPr>
      </w:pPr>
      <w:r w:rsidRPr="00A23608">
        <w:rPr>
          <w:rFonts w:cs="David" w:hint="cs"/>
          <w:u w:val="single"/>
          <w:rtl/>
        </w:rPr>
        <w:t>יצחק זיו:</w:t>
      </w:r>
    </w:p>
    <w:p w14:paraId="3407E51A" w14:textId="77777777" w:rsidR="00A23608" w:rsidRPr="00A23608" w:rsidRDefault="00A23608" w:rsidP="00A23608">
      <w:pPr>
        <w:bidi/>
        <w:jc w:val="both"/>
        <w:rPr>
          <w:rFonts w:cs="David" w:hint="cs"/>
          <w:rtl/>
        </w:rPr>
      </w:pPr>
    </w:p>
    <w:p w14:paraId="2DECEBDD" w14:textId="77777777" w:rsidR="00A23608" w:rsidRPr="00A23608" w:rsidRDefault="00A23608" w:rsidP="00A23608">
      <w:pPr>
        <w:bidi/>
        <w:jc w:val="both"/>
        <w:rPr>
          <w:rFonts w:cs="David" w:hint="cs"/>
          <w:rtl/>
        </w:rPr>
      </w:pPr>
      <w:r w:rsidRPr="00A23608">
        <w:rPr>
          <w:rFonts w:cs="David" w:hint="cs"/>
          <w:rtl/>
        </w:rPr>
        <w:tab/>
        <w:t xml:space="preserve"> עצם העובדה שמי שמציין שהוא חבר כנסת זה כבר מעמיד אותו בנקודה של יתרון. </w:t>
      </w:r>
    </w:p>
    <w:p w14:paraId="752159D2" w14:textId="77777777" w:rsidR="00A23608" w:rsidRPr="00A23608" w:rsidRDefault="00A23608" w:rsidP="00A23608">
      <w:pPr>
        <w:bidi/>
        <w:jc w:val="both"/>
        <w:rPr>
          <w:rFonts w:cs="David" w:hint="cs"/>
          <w:rtl/>
        </w:rPr>
      </w:pPr>
    </w:p>
    <w:p w14:paraId="1B7FB3A5"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0D1B7937" w14:textId="77777777" w:rsidR="00A23608" w:rsidRPr="00A23608" w:rsidRDefault="00A23608" w:rsidP="00A23608">
      <w:pPr>
        <w:bidi/>
        <w:jc w:val="both"/>
        <w:rPr>
          <w:rFonts w:cs="David" w:hint="cs"/>
          <w:rtl/>
        </w:rPr>
      </w:pPr>
    </w:p>
    <w:p w14:paraId="7205F643" w14:textId="77777777" w:rsidR="00A23608" w:rsidRPr="00A23608" w:rsidRDefault="00A23608" w:rsidP="00A23608">
      <w:pPr>
        <w:bidi/>
        <w:jc w:val="both"/>
        <w:rPr>
          <w:rFonts w:cs="David" w:hint="cs"/>
          <w:rtl/>
        </w:rPr>
      </w:pPr>
      <w:r w:rsidRPr="00A23608">
        <w:rPr>
          <w:rFonts w:cs="David" w:hint="cs"/>
          <w:rtl/>
        </w:rPr>
        <w:tab/>
        <w:t xml:space="preserve"> זה מה שנאמר כאן. יש השגות?</w:t>
      </w:r>
    </w:p>
    <w:p w14:paraId="69C56CE3" w14:textId="77777777" w:rsidR="00A23608" w:rsidRPr="00A23608" w:rsidRDefault="00A23608" w:rsidP="00A23608">
      <w:pPr>
        <w:bidi/>
        <w:jc w:val="both"/>
        <w:rPr>
          <w:rFonts w:cs="David" w:hint="cs"/>
          <w:rtl/>
        </w:rPr>
      </w:pPr>
    </w:p>
    <w:p w14:paraId="55EF26BE" w14:textId="77777777" w:rsidR="00A23608" w:rsidRPr="00A23608" w:rsidRDefault="00A23608" w:rsidP="00A23608">
      <w:pPr>
        <w:bidi/>
        <w:jc w:val="both"/>
        <w:rPr>
          <w:rFonts w:cs="David" w:hint="cs"/>
          <w:rtl/>
        </w:rPr>
      </w:pPr>
      <w:r w:rsidRPr="00A23608">
        <w:rPr>
          <w:rFonts w:cs="David" w:hint="cs"/>
          <w:u w:val="single"/>
          <w:rtl/>
        </w:rPr>
        <w:t xml:space="preserve">אביגדור </w:t>
      </w:r>
      <w:proofErr w:type="spellStart"/>
      <w:r w:rsidRPr="00A23608">
        <w:rPr>
          <w:rFonts w:cs="David" w:hint="cs"/>
          <w:u w:val="single"/>
          <w:rtl/>
        </w:rPr>
        <w:t>יצחקי</w:t>
      </w:r>
      <w:proofErr w:type="spellEnd"/>
      <w:r w:rsidRPr="00A23608">
        <w:rPr>
          <w:rFonts w:cs="David" w:hint="cs"/>
          <w:u w:val="single"/>
          <w:rtl/>
        </w:rPr>
        <w:t>:</w:t>
      </w:r>
    </w:p>
    <w:p w14:paraId="52AE1E8A" w14:textId="77777777" w:rsidR="00A23608" w:rsidRPr="00A23608" w:rsidRDefault="00A23608" w:rsidP="00A23608">
      <w:pPr>
        <w:bidi/>
        <w:jc w:val="both"/>
        <w:rPr>
          <w:rFonts w:cs="David" w:hint="cs"/>
          <w:rtl/>
        </w:rPr>
      </w:pPr>
    </w:p>
    <w:p w14:paraId="7CD673F6" w14:textId="77777777" w:rsidR="00A23608" w:rsidRPr="00A23608" w:rsidRDefault="00A23608" w:rsidP="00A23608">
      <w:pPr>
        <w:bidi/>
        <w:jc w:val="both"/>
        <w:rPr>
          <w:rFonts w:cs="David" w:hint="cs"/>
          <w:rtl/>
        </w:rPr>
      </w:pPr>
      <w:r w:rsidRPr="00A23608">
        <w:rPr>
          <w:rFonts w:cs="David" w:hint="cs"/>
          <w:rtl/>
        </w:rPr>
        <w:tab/>
        <w:t xml:space="preserve"> הוא יכול להיות מגשר שלא בשכר?</w:t>
      </w:r>
    </w:p>
    <w:p w14:paraId="4A2BB0C8" w14:textId="77777777" w:rsidR="00A23608" w:rsidRPr="00A23608" w:rsidRDefault="00A23608" w:rsidP="00A23608">
      <w:pPr>
        <w:bidi/>
        <w:jc w:val="both"/>
        <w:rPr>
          <w:rFonts w:cs="David" w:hint="cs"/>
          <w:rtl/>
        </w:rPr>
      </w:pPr>
    </w:p>
    <w:p w14:paraId="0929D1C9"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2461B96E" w14:textId="77777777" w:rsidR="00A23608" w:rsidRPr="00A23608" w:rsidRDefault="00A23608" w:rsidP="00A23608">
      <w:pPr>
        <w:bidi/>
        <w:jc w:val="both"/>
        <w:rPr>
          <w:rFonts w:cs="David" w:hint="cs"/>
          <w:rtl/>
        </w:rPr>
      </w:pPr>
    </w:p>
    <w:p w14:paraId="54136748" w14:textId="77777777" w:rsidR="00A23608" w:rsidRPr="00A23608" w:rsidRDefault="00A23608" w:rsidP="00A23608">
      <w:pPr>
        <w:bidi/>
        <w:jc w:val="both"/>
        <w:rPr>
          <w:rFonts w:cs="David" w:hint="cs"/>
          <w:rtl/>
        </w:rPr>
      </w:pPr>
      <w:r w:rsidRPr="00A23608">
        <w:rPr>
          <w:rFonts w:cs="David" w:hint="cs"/>
          <w:rtl/>
        </w:rPr>
        <w:tab/>
        <w:t xml:space="preserve">זה עיסוק, עם תמורה אסור כלום. </w:t>
      </w:r>
    </w:p>
    <w:p w14:paraId="076E2973" w14:textId="77777777" w:rsidR="00A23608" w:rsidRPr="00A23608" w:rsidRDefault="00A23608" w:rsidP="00A23608">
      <w:pPr>
        <w:bidi/>
        <w:jc w:val="both"/>
        <w:rPr>
          <w:rFonts w:cs="David" w:hint="cs"/>
          <w:rtl/>
        </w:rPr>
      </w:pPr>
    </w:p>
    <w:p w14:paraId="2838D0A9"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26A9997F" w14:textId="77777777" w:rsidR="00A23608" w:rsidRPr="00A23608" w:rsidRDefault="00A23608" w:rsidP="00A23608">
      <w:pPr>
        <w:bidi/>
        <w:jc w:val="both"/>
        <w:rPr>
          <w:rFonts w:cs="David" w:hint="cs"/>
          <w:rtl/>
        </w:rPr>
      </w:pPr>
    </w:p>
    <w:p w14:paraId="53725628" w14:textId="77777777" w:rsidR="00A23608" w:rsidRPr="00A23608" w:rsidRDefault="00A23608" w:rsidP="00A23608">
      <w:pPr>
        <w:bidi/>
        <w:jc w:val="both"/>
        <w:rPr>
          <w:rFonts w:cs="David" w:hint="cs"/>
          <w:rtl/>
        </w:rPr>
      </w:pPr>
      <w:r w:rsidRPr="00A23608">
        <w:rPr>
          <w:rFonts w:cs="David" w:hint="cs"/>
          <w:rtl/>
        </w:rPr>
        <w:tab/>
        <w:t xml:space="preserve"> בלי שכר. </w:t>
      </w:r>
    </w:p>
    <w:p w14:paraId="64601F23" w14:textId="77777777" w:rsidR="00A23608" w:rsidRPr="00A23608" w:rsidRDefault="00A23608" w:rsidP="00A23608">
      <w:pPr>
        <w:bidi/>
        <w:jc w:val="both"/>
        <w:rPr>
          <w:rFonts w:cs="David" w:hint="cs"/>
          <w:u w:val="single"/>
          <w:rtl/>
        </w:rPr>
      </w:pPr>
    </w:p>
    <w:p w14:paraId="56975D0D" w14:textId="77777777" w:rsidR="00A23608" w:rsidRPr="00A23608" w:rsidRDefault="00A23608" w:rsidP="00A23608">
      <w:pPr>
        <w:bidi/>
        <w:jc w:val="both"/>
        <w:rPr>
          <w:rFonts w:cs="David" w:hint="cs"/>
          <w:rtl/>
        </w:rPr>
      </w:pPr>
      <w:r w:rsidRPr="00A23608">
        <w:rPr>
          <w:rFonts w:cs="David" w:hint="cs"/>
          <w:u w:val="single"/>
          <w:rtl/>
        </w:rPr>
        <w:t>חיים אורון:</w:t>
      </w:r>
    </w:p>
    <w:p w14:paraId="07D9A5AD" w14:textId="77777777" w:rsidR="00A23608" w:rsidRPr="00A23608" w:rsidRDefault="00A23608" w:rsidP="00A23608">
      <w:pPr>
        <w:bidi/>
        <w:jc w:val="both"/>
        <w:rPr>
          <w:rFonts w:cs="David" w:hint="cs"/>
          <w:rtl/>
        </w:rPr>
      </w:pPr>
    </w:p>
    <w:p w14:paraId="43B58B2E" w14:textId="77777777" w:rsidR="00A23608" w:rsidRPr="00A23608" w:rsidRDefault="00A23608" w:rsidP="00A23608">
      <w:pPr>
        <w:bidi/>
        <w:jc w:val="both"/>
        <w:rPr>
          <w:rFonts w:cs="David" w:hint="cs"/>
          <w:rtl/>
        </w:rPr>
      </w:pPr>
      <w:r w:rsidRPr="00A23608">
        <w:rPr>
          <w:rFonts w:cs="David" w:hint="cs"/>
          <w:rtl/>
        </w:rPr>
        <w:tab/>
        <w:t xml:space="preserve"> מגשר בין שתי משפחות בדואיות. </w:t>
      </w:r>
    </w:p>
    <w:p w14:paraId="26A9396E" w14:textId="77777777" w:rsidR="00A23608" w:rsidRPr="00A23608" w:rsidRDefault="00A23608" w:rsidP="00A23608">
      <w:pPr>
        <w:bidi/>
        <w:jc w:val="both"/>
        <w:rPr>
          <w:rFonts w:cs="David" w:hint="cs"/>
          <w:rtl/>
        </w:rPr>
      </w:pPr>
    </w:p>
    <w:p w14:paraId="450D0302"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1F393999" w14:textId="77777777" w:rsidR="00A23608" w:rsidRPr="00A23608" w:rsidRDefault="00A23608" w:rsidP="00A23608">
      <w:pPr>
        <w:bidi/>
        <w:jc w:val="both"/>
        <w:rPr>
          <w:rFonts w:cs="David" w:hint="cs"/>
          <w:rtl/>
        </w:rPr>
      </w:pPr>
    </w:p>
    <w:p w14:paraId="71635C33" w14:textId="77777777" w:rsidR="00A23608" w:rsidRPr="00A23608" w:rsidRDefault="00A23608" w:rsidP="00A23608">
      <w:pPr>
        <w:bidi/>
        <w:jc w:val="both"/>
        <w:rPr>
          <w:rFonts w:cs="David" w:hint="cs"/>
          <w:rtl/>
        </w:rPr>
      </w:pPr>
      <w:r w:rsidRPr="00A23608">
        <w:rPr>
          <w:rFonts w:cs="David" w:hint="cs"/>
          <w:rtl/>
        </w:rPr>
        <w:tab/>
        <w:t xml:space="preserve">השאלה באיזה כובע הוא מגשר, אם הוא מגשר משום שהוא חבר בוועדה שעוסקת - - - </w:t>
      </w:r>
    </w:p>
    <w:p w14:paraId="0BD50485" w14:textId="77777777" w:rsidR="00A23608" w:rsidRPr="00A23608" w:rsidRDefault="00A23608" w:rsidP="00A23608">
      <w:pPr>
        <w:bidi/>
        <w:jc w:val="both"/>
        <w:rPr>
          <w:rFonts w:cs="David" w:hint="cs"/>
          <w:rtl/>
        </w:rPr>
      </w:pPr>
      <w:r>
        <w:rPr>
          <w:rFonts w:cs="David"/>
          <w:rtl/>
        </w:rPr>
        <w:br w:type="page"/>
      </w:r>
    </w:p>
    <w:p w14:paraId="061B1CB0" w14:textId="77777777" w:rsidR="00A23608" w:rsidRPr="00A23608" w:rsidRDefault="00A23608" w:rsidP="00A23608">
      <w:pPr>
        <w:bidi/>
        <w:jc w:val="both"/>
        <w:rPr>
          <w:rFonts w:cs="David" w:hint="cs"/>
          <w:rtl/>
        </w:rPr>
      </w:pPr>
      <w:r w:rsidRPr="00A23608">
        <w:rPr>
          <w:rFonts w:cs="David" w:hint="cs"/>
          <w:u w:val="single"/>
          <w:rtl/>
        </w:rPr>
        <w:t>חיים אורון:</w:t>
      </w:r>
    </w:p>
    <w:p w14:paraId="59285285" w14:textId="77777777" w:rsidR="00A23608" w:rsidRPr="00A23608" w:rsidRDefault="00A23608" w:rsidP="00A23608">
      <w:pPr>
        <w:bidi/>
        <w:jc w:val="both"/>
        <w:rPr>
          <w:rFonts w:cs="David" w:hint="cs"/>
          <w:rtl/>
        </w:rPr>
      </w:pPr>
    </w:p>
    <w:p w14:paraId="7AF29633" w14:textId="77777777" w:rsidR="00A23608" w:rsidRPr="00A23608" w:rsidRDefault="00A23608" w:rsidP="00A23608">
      <w:pPr>
        <w:bidi/>
        <w:jc w:val="both"/>
        <w:rPr>
          <w:rFonts w:cs="David" w:hint="cs"/>
          <w:rtl/>
        </w:rPr>
      </w:pPr>
      <w:r w:rsidRPr="00A23608">
        <w:rPr>
          <w:rFonts w:cs="David" w:hint="cs"/>
          <w:rtl/>
        </w:rPr>
        <w:tab/>
        <w:t xml:space="preserve">לא, הוא אדם מכובד שיגשר בסכסוך בין שתי משפחות. </w:t>
      </w:r>
    </w:p>
    <w:p w14:paraId="47791338" w14:textId="77777777" w:rsidR="00A23608" w:rsidRPr="00A23608" w:rsidRDefault="00A23608" w:rsidP="00A23608">
      <w:pPr>
        <w:bidi/>
        <w:jc w:val="both"/>
        <w:rPr>
          <w:rFonts w:cs="David" w:hint="cs"/>
          <w:rtl/>
        </w:rPr>
      </w:pPr>
    </w:p>
    <w:p w14:paraId="0AE32C61" w14:textId="77777777" w:rsidR="00A23608" w:rsidRPr="00A23608" w:rsidRDefault="00A23608" w:rsidP="00A23608">
      <w:pPr>
        <w:bidi/>
        <w:jc w:val="both"/>
        <w:rPr>
          <w:rFonts w:cs="David" w:hint="cs"/>
          <w:rtl/>
        </w:rPr>
      </w:pPr>
      <w:r w:rsidRPr="00A23608">
        <w:rPr>
          <w:rFonts w:cs="David" w:hint="cs"/>
          <w:u w:val="single"/>
          <w:rtl/>
        </w:rPr>
        <w:t>רונית תירוש:</w:t>
      </w:r>
    </w:p>
    <w:p w14:paraId="482A4155" w14:textId="77777777" w:rsidR="00A23608" w:rsidRPr="00A23608" w:rsidRDefault="00A23608" w:rsidP="00A23608">
      <w:pPr>
        <w:bidi/>
        <w:jc w:val="both"/>
        <w:rPr>
          <w:rFonts w:cs="David" w:hint="cs"/>
          <w:rtl/>
        </w:rPr>
      </w:pPr>
    </w:p>
    <w:p w14:paraId="18192748" w14:textId="77777777" w:rsidR="00A23608" w:rsidRPr="00A23608" w:rsidRDefault="00A23608" w:rsidP="00A23608">
      <w:pPr>
        <w:bidi/>
        <w:jc w:val="both"/>
        <w:rPr>
          <w:rFonts w:cs="David" w:hint="cs"/>
          <w:rtl/>
        </w:rPr>
      </w:pPr>
      <w:r w:rsidRPr="00A23608">
        <w:rPr>
          <w:rFonts w:cs="David" w:hint="cs"/>
          <w:rtl/>
        </w:rPr>
        <w:tab/>
        <w:t xml:space="preserve">זה לא נוגד את העיסוקים שלנו פה אבל למה להתפזר על מיליון דברים? אני חושבת שלא צריך בכוח לחפש איך כן ואיך לא. אם יש לי עסוק ואני רוצה לראות איך זה מסתדר </w:t>
      </w:r>
      <w:r w:rsidRPr="00A23608">
        <w:rPr>
          <w:rFonts w:cs="David"/>
          <w:rtl/>
        </w:rPr>
        <w:t>–</w:t>
      </w:r>
      <w:r w:rsidRPr="00A23608">
        <w:rPr>
          <w:rFonts w:cs="David" w:hint="cs"/>
          <w:rtl/>
        </w:rPr>
        <w:t xml:space="preserve"> לגיטימי שנדון בזה. אבל אולי מישהו יציע לי בגלל דמותי פעם לגשר בין שני בני זוג - בשביל מה אני צריכה להיכנס לזה? במקרה הספציפי, תבוא לוועדת האתיקה.  </w:t>
      </w:r>
    </w:p>
    <w:p w14:paraId="1804C0FD" w14:textId="77777777" w:rsidR="00A23608" w:rsidRPr="00A23608" w:rsidRDefault="00A23608" w:rsidP="00A23608">
      <w:pPr>
        <w:bidi/>
        <w:jc w:val="both"/>
        <w:rPr>
          <w:rFonts w:cs="David" w:hint="cs"/>
          <w:rtl/>
        </w:rPr>
      </w:pPr>
    </w:p>
    <w:p w14:paraId="096C567F" w14:textId="77777777" w:rsidR="00A23608" w:rsidRPr="00A23608" w:rsidRDefault="00A23608" w:rsidP="00A23608">
      <w:pPr>
        <w:bidi/>
        <w:jc w:val="both"/>
        <w:rPr>
          <w:rFonts w:cs="David" w:hint="cs"/>
          <w:rtl/>
        </w:rPr>
      </w:pPr>
      <w:r w:rsidRPr="00A23608">
        <w:rPr>
          <w:rFonts w:cs="David" w:hint="cs"/>
          <w:u w:val="single"/>
          <w:rtl/>
        </w:rPr>
        <w:t>חיים אורון:</w:t>
      </w:r>
    </w:p>
    <w:p w14:paraId="1C3EFC8A" w14:textId="77777777" w:rsidR="00A23608" w:rsidRPr="00A23608" w:rsidRDefault="00A23608" w:rsidP="00A23608">
      <w:pPr>
        <w:bidi/>
        <w:jc w:val="both"/>
        <w:rPr>
          <w:rFonts w:cs="David" w:hint="cs"/>
          <w:rtl/>
        </w:rPr>
      </w:pPr>
    </w:p>
    <w:p w14:paraId="376AE8AA" w14:textId="77777777" w:rsidR="00A23608" w:rsidRPr="00A23608" w:rsidRDefault="00A23608" w:rsidP="00A23608">
      <w:pPr>
        <w:bidi/>
        <w:jc w:val="both"/>
        <w:rPr>
          <w:rFonts w:cs="David" w:hint="cs"/>
          <w:rtl/>
        </w:rPr>
      </w:pPr>
      <w:r w:rsidRPr="00A23608">
        <w:rPr>
          <w:rFonts w:cs="David" w:hint="cs"/>
          <w:rtl/>
        </w:rPr>
        <w:tab/>
        <w:t xml:space="preserve"> אבל כששאלו את ארבל גישור היא ענתה לו. גישור עסקי אני מסכים איתה לגמרי. אבל המודל של גישור שהוא לא עסקי הוא חלק מהחיים הציבוריים. </w:t>
      </w:r>
    </w:p>
    <w:p w14:paraId="1B6C93E2" w14:textId="77777777" w:rsidR="00A23608" w:rsidRPr="00A23608" w:rsidRDefault="00A23608" w:rsidP="00A23608">
      <w:pPr>
        <w:bidi/>
        <w:jc w:val="both"/>
        <w:rPr>
          <w:rFonts w:cs="David" w:hint="cs"/>
          <w:rtl/>
        </w:rPr>
      </w:pPr>
    </w:p>
    <w:p w14:paraId="2F71FB93"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42CD1244" w14:textId="77777777" w:rsidR="00A23608" w:rsidRPr="00A23608" w:rsidRDefault="00A23608" w:rsidP="00A23608">
      <w:pPr>
        <w:bidi/>
        <w:jc w:val="both"/>
        <w:rPr>
          <w:rFonts w:cs="David" w:hint="cs"/>
          <w:rtl/>
        </w:rPr>
      </w:pPr>
    </w:p>
    <w:p w14:paraId="504288B4" w14:textId="77777777" w:rsidR="00A23608" w:rsidRPr="00A23608" w:rsidRDefault="00A23608" w:rsidP="00A23608">
      <w:pPr>
        <w:bidi/>
        <w:jc w:val="both"/>
        <w:rPr>
          <w:rFonts w:cs="David" w:hint="cs"/>
          <w:rtl/>
        </w:rPr>
      </w:pPr>
      <w:r w:rsidRPr="00A23608">
        <w:rPr>
          <w:rFonts w:cs="David" w:hint="cs"/>
          <w:rtl/>
        </w:rPr>
        <w:tab/>
        <w:t xml:space="preserve">עיסוק מדבר גם על חד פעמי. </w:t>
      </w:r>
    </w:p>
    <w:p w14:paraId="23833E9A" w14:textId="77777777" w:rsidR="00A23608" w:rsidRPr="00A23608" w:rsidRDefault="00A23608" w:rsidP="00A23608">
      <w:pPr>
        <w:bidi/>
        <w:jc w:val="both"/>
        <w:rPr>
          <w:rFonts w:cs="David" w:hint="cs"/>
          <w:u w:val="single"/>
          <w:rtl/>
        </w:rPr>
      </w:pPr>
    </w:p>
    <w:p w14:paraId="7D057248" w14:textId="77777777" w:rsidR="00A23608" w:rsidRPr="00A23608" w:rsidRDefault="00A23608" w:rsidP="00A23608">
      <w:pPr>
        <w:bidi/>
        <w:jc w:val="both"/>
        <w:rPr>
          <w:rFonts w:cs="David" w:hint="cs"/>
          <w:rtl/>
        </w:rPr>
      </w:pPr>
      <w:r w:rsidRPr="00A23608">
        <w:rPr>
          <w:rFonts w:cs="David" w:hint="cs"/>
          <w:u w:val="single"/>
          <w:rtl/>
        </w:rPr>
        <w:t>רונית תירוש:</w:t>
      </w:r>
    </w:p>
    <w:p w14:paraId="54FE3A47" w14:textId="77777777" w:rsidR="00A23608" w:rsidRPr="00A23608" w:rsidRDefault="00A23608" w:rsidP="00A23608">
      <w:pPr>
        <w:bidi/>
        <w:jc w:val="both"/>
        <w:rPr>
          <w:rFonts w:cs="David" w:hint="cs"/>
          <w:rtl/>
        </w:rPr>
      </w:pPr>
    </w:p>
    <w:p w14:paraId="380E9507" w14:textId="77777777" w:rsidR="00A23608" w:rsidRPr="00A23608" w:rsidRDefault="00A23608" w:rsidP="00A23608">
      <w:pPr>
        <w:bidi/>
        <w:jc w:val="both"/>
        <w:rPr>
          <w:rFonts w:cs="David" w:hint="cs"/>
          <w:rtl/>
        </w:rPr>
      </w:pPr>
      <w:r w:rsidRPr="00A23608">
        <w:rPr>
          <w:rFonts w:cs="David" w:hint="cs"/>
          <w:rtl/>
        </w:rPr>
        <w:tab/>
        <w:t xml:space="preserve"> זה גם זילות. </w:t>
      </w:r>
    </w:p>
    <w:p w14:paraId="22780237" w14:textId="77777777" w:rsidR="00A23608" w:rsidRPr="00A23608" w:rsidRDefault="00A23608" w:rsidP="00A23608">
      <w:pPr>
        <w:bidi/>
        <w:jc w:val="both"/>
        <w:rPr>
          <w:rFonts w:cs="David" w:hint="cs"/>
          <w:rtl/>
        </w:rPr>
      </w:pPr>
    </w:p>
    <w:p w14:paraId="70F9B532"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36A9285D" w14:textId="77777777" w:rsidR="00A23608" w:rsidRPr="00A23608" w:rsidRDefault="00A23608" w:rsidP="00A23608">
      <w:pPr>
        <w:bidi/>
        <w:jc w:val="both"/>
        <w:rPr>
          <w:rFonts w:cs="David" w:hint="cs"/>
          <w:rtl/>
        </w:rPr>
      </w:pPr>
    </w:p>
    <w:p w14:paraId="127E5287" w14:textId="77777777" w:rsidR="00A23608" w:rsidRPr="00A23608" w:rsidRDefault="00A23608" w:rsidP="00A23608">
      <w:pPr>
        <w:bidi/>
        <w:jc w:val="both"/>
        <w:rPr>
          <w:rFonts w:cs="David" w:hint="cs"/>
          <w:rtl/>
        </w:rPr>
      </w:pPr>
      <w:r w:rsidRPr="00A23608">
        <w:rPr>
          <w:rFonts w:cs="David" w:hint="cs"/>
          <w:rtl/>
        </w:rPr>
        <w:tab/>
        <w:t xml:space="preserve"> אני לא חושב שחד פעמי זה עיסוק.  </w:t>
      </w:r>
    </w:p>
    <w:p w14:paraId="1330B73F" w14:textId="77777777" w:rsidR="00A23608" w:rsidRPr="00A23608" w:rsidRDefault="00A23608" w:rsidP="00A23608">
      <w:pPr>
        <w:bidi/>
        <w:jc w:val="both"/>
        <w:rPr>
          <w:rFonts w:cs="David" w:hint="cs"/>
          <w:rtl/>
        </w:rPr>
      </w:pPr>
    </w:p>
    <w:p w14:paraId="4EF2BA30" w14:textId="77777777" w:rsidR="00A23608" w:rsidRPr="00A23608" w:rsidRDefault="00A23608" w:rsidP="00A23608">
      <w:pPr>
        <w:bidi/>
        <w:jc w:val="both"/>
        <w:rPr>
          <w:rFonts w:cs="David" w:hint="cs"/>
          <w:rtl/>
        </w:rPr>
      </w:pPr>
      <w:r w:rsidRPr="00A23608">
        <w:rPr>
          <w:rFonts w:cs="David" w:hint="cs"/>
          <w:u w:val="single"/>
          <w:rtl/>
        </w:rPr>
        <w:t>גדעון סער:</w:t>
      </w:r>
    </w:p>
    <w:p w14:paraId="50DD9628" w14:textId="77777777" w:rsidR="00A23608" w:rsidRPr="00A23608" w:rsidRDefault="00A23608" w:rsidP="00A23608">
      <w:pPr>
        <w:bidi/>
        <w:jc w:val="both"/>
        <w:rPr>
          <w:rFonts w:cs="David" w:hint="cs"/>
          <w:rtl/>
        </w:rPr>
      </w:pPr>
    </w:p>
    <w:p w14:paraId="5FD66AC0" w14:textId="77777777" w:rsidR="00A23608" w:rsidRPr="00A23608" w:rsidRDefault="00A23608" w:rsidP="00A23608">
      <w:pPr>
        <w:bidi/>
        <w:jc w:val="both"/>
        <w:rPr>
          <w:rFonts w:cs="David" w:hint="cs"/>
          <w:rtl/>
        </w:rPr>
      </w:pPr>
      <w:r w:rsidRPr="00A23608">
        <w:rPr>
          <w:rFonts w:cs="David" w:hint="cs"/>
          <w:rtl/>
        </w:rPr>
        <w:tab/>
        <w:t xml:space="preserve"> אני חייב לומר שאני מוטרד כרגע כי אני לא יודע ממה אני צריך להיות מוטרד. בדרך כלל בחיים כאשר הדברים ברורים או מפורשים אתה יכול לדעת אם אתה מתנגד או תומך. במקרה הזה בסעיף 35 בעצם </w:t>
      </w:r>
      <w:proofErr w:type="spellStart"/>
      <w:r w:rsidRPr="00A23608">
        <w:rPr>
          <w:rFonts w:cs="David" w:hint="cs"/>
          <w:rtl/>
        </w:rPr>
        <w:t>החרגנו</w:t>
      </w:r>
      <w:proofErr w:type="spellEnd"/>
      <w:r w:rsidRPr="00A23608">
        <w:rPr>
          <w:rFonts w:cs="David" w:hint="cs"/>
          <w:rtl/>
        </w:rPr>
        <w:t xml:space="preserve"> וקבענו עיסוקים מותרים, לא כל כך רבים אבל מכלל ההן אנחנו שומעים את הלאו. זאת אומרת אנחנו שומעים מהו גדר העיסוקים שהוא לא לגיטימי כי הוא לא נופל בגדר הקטגוריות של סעיף 35. כאשר אנחנו באים לסעיף שלצורך העניין נכנה אותו סעיף ה"אף על פי כן" כי זאת עליה שאני ורובי זוכרים ומי שלא שילך למוזיאון </w:t>
      </w:r>
      <w:proofErr w:type="spellStart"/>
      <w:r w:rsidRPr="00A23608">
        <w:rPr>
          <w:rFonts w:cs="David" w:hint="cs"/>
          <w:rtl/>
        </w:rPr>
        <w:t>ז'בוטינסקי</w:t>
      </w:r>
      <w:proofErr w:type="spellEnd"/>
      <w:r w:rsidRPr="00A23608">
        <w:rPr>
          <w:rFonts w:cs="David" w:hint="cs"/>
          <w:rtl/>
        </w:rPr>
        <w:t xml:space="preserve"> ויש שם אגב מצגת חדשה ומצוינת. בעניין ה"אף על פי כן" - - - </w:t>
      </w:r>
    </w:p>
    <w:p w14:paraId="3FCA2902" w14:textId="77777777" w:rsidR="00A23608" w:rsidRPr="00A23608" w:rsidRDefault="00A23608" w:rsidP="00A23608">
      <w:pPr>
        <w:bidi/>
        <w:jc w:val="both"/>
        <w:rPr>
          <w:rFonts w:cs="David" w:hint="cs"/>
          <w:rtl/>
        </w:rPr>
      </w:pPr>
    </w:p>
    <w:p w14:paraId="499402B9"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4E395A9C" w14:textId="77777777" w:rsidR="00A23608" w:rsidRPr="00A23608" w:rsidRDefault="00A23608" w:rsidP="00A23608">
      <w:pPr>
        <w:bidi/>
        <w:jc w:val="both"/>
        <w:rPr>
          <w:rFonts w:cs="David" w:hint="cs"/>
          <w:rtl/>
        </w:rPr>
      </w:pPr>
    </w:p>
    <w:p w14:paraId="0955DFA0" w14:textId="77777777" w:rsidR="00A23608" w:rsidRPr="00A23608" w:rsidRDefault="00A23608" w:rsidP="00A23608">
      <w:pPr>
        <w:bidi/>
        <w:jc w:val="both"/>
        <w:rPr>
          <w:rFonts w:cs="David" w:hint="cs"/>
          <w:rtl/>
        </w:rPr>
      </w:pPr>
      <w:r w:rsidRPr="00A23608">
        <w:rPr>
          <w:rFonts w:cs="David" w:hint="cs"/>
          <w:rtl/>
        </w:rPr>
        <w:tab/>
        <w:t xml:space="preserve"> אתה מדבר על האונייה?</w:t>
      </w:r>
    </w:p>
    <w:p w14:paraId="3E70C582" w14:textId="77777777" w:rsidR="00A23608" w:rsidRPr="00A23608" w:rsidRDefault="00A23608" w:rsidP="00A23608">
      <w:pPr>
        <w:bidi/>
        <w:jc w:val="both"/>
        <w:rPr>
          <w:rFonts w:cs="David" w:hint="cs"/>
          <w:rtl/>
        </w:rPr>
      </w:pPr>
    </w:p>
    <w:p w14:paraId="0755D18A" w14:textId="77777777" w:rsidR="00A23608" w:rsidRPr="00A23608" w:rsidRDefault="00A23608" w:rsidP="00A23608">
      <w:pPr>
        <w:bidi/>
        <w:jc w:val="both"/>
        <w:rPr>
          <w:rFonts w:cs="David" w:hint="cs"/>
          <w:rtl/>
        </w:rPr>
      </w:pPr>
      <w:r w:rsidRPr="00A23608">
        <w:rPr>
          <w:rFonts w:cs="David" w:hint="cs"/>
          <w:u w:val="single"/>
          <w:rtl/>
        </w:rPr>
        <w:t>גדעון סער:</w:t>
      </w:r>
    </w:p>
    <w:p w14:paraId="02544F49" w14:textId="77777777" w:rsidR="00A23608" w:rsidRPr="00A23608" w:rsidRDefault="00A23608" w:rsidP="00A23608">
      <w:pPr>
        <w:bidi/>
        <w:jc w:val="both"/>
        <w:rPr>
          <w:rFonts w:cs="David" w:hint="cs"/>
          <w:rtl/>
        </w:rPr>
      </w:pPr>
    </w:p>
    <w:p w14:paraId="7772672D" w14:textId="77777777" w:rsidR="00A23608" w:rsidRPr="00A23608" w:rsidRDefault="00A23608" w:rsidP="00A23608">
      <w:pPr>
        <w:bidi/>
        <w:jc w:val="both"/>
        <w:rPr>
          <w:rFonts w:cs="David" w:hint="cs"/>
          <w:rtl/>
        </w:rPr>
      </w:pPr>
      <w:r w:rsidRPr="00A23608">
        <w:rPr>
          <w:rFonts w:cs="David" w:hint="cs"/>
          <w:rtl/>
        </w:rPr>
        <w:tab/>
        <w:t xml:space="preserve">ב"אף על פי כן" היו כמה אוניות שהיו במסגרת עליה ב', זה לעניין העלייה הבלתי </w:t>
      </w:r>
      <w:proofErr w:type="spellStart"/>
      <w:r w:rsidRPr="00A23608">
        <w:rPr>
          <w:rFonts w:cs="David" w:hint="cs"/>
          <w:rtl/>
        </w:rPr>
        <w:t>ליגלית</w:t>
      </w:r>
      <w:proofErr w:type="spellEnd"/>
      <w:r w:rsidRPr="00A23608">
        <w:rPr>
          <w:rFonts w:cs="David" w:hint="cs"/>
          <w:rtl/>
        </w:rPr>
        <w:t xml:space="preserve"> שארגנה התנועה הרביזיוניסטית אשר הרוב ביהדות ואף בציונות לא הבין את קריאתה לעליה כדבר שיכול להציל את יהדות אירופה והסוף לצערנו ידוע. עכשיו אני חוזר לסעיף 36, אם על אף סעיף 35 אנחנו אומרים: פגיעה בכבוד חבריה, ועכשיו ניכנס לגישור בין בני זוג. </w:t>
      </w:r>
    </w:p>
    <w:p w14:paraId="7AED2A60" w14:textId="77777777" w:rsidR="00A23608" w:rsidRPr="00A23608" w:rsidRDefault="00A23608" w:rsidP="00A23608">
      <w:pPr>
        <w:bidi/>
        <w:jc w:val="both"/>
        <w:rPr>
          <w:rFonts w:cs="David" w:hint="cs"/>
          <w:rtl/>
        </w:rPr>
      </w:pPr>
    </w:p>
    <w:p w14:paraId="777F8D8C" w14:textId="77777777" w:rsidR="00A23608" w:rsidRPr="00A23608" w:rsidRDefault="00A23608" w:rsidP="00A23608">
      <w:pPr>
        <w:bidi/>
        <w:jc w:val="both"/>
        <w:rPr>
          <w:rFonts w:cs="David" w:hint="cs"/>
          <w:rtl/>
        </w:rPr>
      </w:pPr>
      <w:r w:rsidRPr="00A23608">
        <w:rPr>
          <w:rFonts w:cs="David" w:hint="cs"/>
          <w:u w:val="single"/>
          <w:rtl/>
        </w:rPr>
        <w:t>חיים אורון:</w:t>
      </w:r>
    </w:p>
    <w:p w14:paraId="73662A9E" w14:textId="77777777" w:rsidR="00A23608" w:rsidRPr="00A23608" w:rsidRDefault="00A23608" w:rsidP="00A23608">
      <w:pPr>
        <w:bidi/>
        <w:jc w:val="both"/>
        <w:rPr>
          <w:rFonts w:cs="David" w:hint="cs"/>
          <w:rtl/>
        </w:rPr>
      </w:pPr>
    </w:p>
    <w:p w14:paraId="317DEBDB" w14:textId="77777777" w:rsidR="00A23608" w:rsidRPr="00A23608" w:rsidRDefault="00A23608" w:rsidP="00A23608">
      <w:pPr>
        <w:bidi/>
        <w:jc w:val="both"/>
        <w:rPr>
          <w:rFonts w:cs="David" w:hint="cs"/>
          <w:rtl/>
        </w:rPr>
      </w:pPr>
      <w:r w:rsidRPr="00A23608">
        <w:rPr>
          <w:rFonts w:cs="David" w:hint="cs"/>
          <w:rtl/>
        </w:rPr>
        <w:tab/>
        <w:t xml:space="preserve"> אין פה גישור בין בני זוג. </w:t>
      </w:r>
    </w:p>
    <w:p w14:paraId="46CDFF29" w14:textId="77777777" w:rsidR="00A23608" w:rsidRPr="00A23608" w:rsidRDefault="00A23608" w:rsidP="00A23608">
      <w:pPr>
        <w:bidi/>
        <w:jc w:val="both"/>
        <w:rPr>
          <w:rFonts w:cs="David" w:hint="cs"/>
          <w:rtl/>
        </w:rPr>
      </w:pPr>
    </w:p>
    <w:p w14:paraId="67C29020" w14:textId="77777777" w:rsidR="00A23608" w:rsidRPr="00A23608" w:rsidRDefault="00A23608" w:rsidP="00A23608">
      <w:pPr>
        <w:bidi/>
        <w:jc w:val="both"/>
        <w:rPr>
          <w:rFonts w:cs="David" w:hint="cs"/>
          <w:rtl/>
        </w:rPr>
      </w:pPr>
      <w:r w:rsidRPr="00A23608">
        <w:rPr>
          <w:rFonts w:cs="David" w:hint="cs"/>
          <w:u w:val="single"/>
          <w:rtl/>
        </w:rPr>
        <w:t>גדעון סער:</w:t>
      </w:r>
    </w:p>
    <w:p w14:paraId="2E1FF95D" w14:textId="77777777" w:rsidR="00A23608" w:rsidRPr="00A23608" w:rsidRDefault="00A23608" w:rsidP="00A23608">
      <w:pPr>
        <w:bidi/>
        <w:jc w:val="both"/>
        <w:rPr>
          <w:rFonts w:cs="David" w:hint="cs"/>
          <w:rtl/>
        </w:rPr>
      </w:pPr>
    </w:p>
    <w:p w14:paraId="1BAE212E" w14:textId="77777777" w:rsidR="00A23608" w:rsidRPr="00A23608" w:rsidRDefault="00A23608" w:rsidP="00A23608">
      <w:pPr>
        <w:bidi/>
        <w:jc w:val="both"/>
        <w:rPr>
          <w:rFonts w:cs="David" w:hint="cs"/>
          <w:rtl/>
        </w:rPr>
      </w:pPr>
      <w:r w:rsidRPr="00A23608">
        <w:rPr>
          <w:rFonts w:cs="David" w:hint="cs"/>
          <w:rtl/>
        </w:rPr>
        <w:tab/>
        <w:t>אבל עצם זה שזה עלה. זה לא עיסוק בכלל, אם אדם עושה מצווה, זה עיסוק?</w:t>
      </w:r>
    </w:p>
    <w:p w14:paraId="023BA4A0" w14:textId="77777777" w:rsidR="00A23608" w:rsidRPr="00A23608" w:rsidRDefault="00A23608" w:rsidP="00A23608">
      <w:pPr>
        <w:bidi/>
        <w:jc w:val="both"/>
        <w:rPr>
          <w:rFonts w:cs="David" w:hint="cs"/>
          <w:rtl/>
        </w:rPr>
      </w:pPr>
    </w:p>
    <w:p w14:paraId="45274978"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0F3A550B" w14:textId="77777777" w:rsidR="00A23608" w:rsidRPr="00A23608" w:rsidRDefault="00A23608" w:rsidP="00A23608">
      <w:pPr>
        <w:bidi/>
        <w:jc w:val="both"/>
        <w:rPr>
          <w:rFonts w:cs="David" w:hint="cs"/>
          <w:rtl/>
        </w:rPr>
      </w:pPr>
    </w:p>
    <w:p w14:paraId="4BDD464F" w14:textId="77777777" w:rsidR="00A23608" w:rsidRPr="00A23608" w:rsidRDefault="00A23608" w:rsidP="00A23608">
      <w:pPr>
        <w:bidi/>
        <w:jc w:val="both"/>
        <w:rPr>
          <w:rFonts w:cs="David" w:hint="cs"/>
          <w:rtl/>
        </w:rPr>
      </w:pPr>
      <w:r w:rsidRPr="00A23608">
        <w:rPr>
          <w:rFonts w:cs="David" w:hint="cs"/>
          <w:rtl/>
        </w:rPr>
        <w:tab/>
        <w:t xml:space="preserve"> יש מצוות שיכולות להיות עיסוק. </w:t>
      </w:r>
    </w:p>
    <w:p w14:paraId="02DF3133" w14:textId="77777777" w:rsidR="00A23608" w:rsidRPr="00A23608" w:rsidRDefault="00A23608" w:rsidP="00A23608">
      <w:pPr>
        <w:bidi/>
        <w:jc w:val="both"/>
        <w:rPr>
          <w:rFonts w:cs="David" w:hint="cs"/>
          <w:rtl/>
        </w:rPr>
      </w:pPr>
    </w:p>
    <w:p w14:paraId="476F259A" w14:textId="77777777" w:rsidR="00A23608" w:rsidRPr="00A23608" w:rsidRDefault="00A23608" w:rsidP="00A23608">
      <w:pPr>
        <w:bidi/>
        <w:jc w:val="both"/>
        <w:rPr>
          <w:rFonts w:cs="David" w:hint="cs"/>
          <w:rtl/>
        </w:rPr>
      </w:pPr>
      <w:r w:rsidRPr="00A23608">
        <w:rPr>
          <w:rFonts w:cs="David" w:hint="cs"/>
          <w:u w:val="single"/>
          <w:rtl/>
        </w:rPr>
        <w:t>גדעון סער:</w:t>
      </w:r>
    </w:p>
    <w:p w14:paraId="0E026802" w14:textId="77777777" w:rsidR="00A23608" w:rsidRPr="00A23608" w:rsidRDefault="00A23608" w:rsidP="00A23608">
      <w:pPr>
        <w:bidi/>
        <w:jc w:val="both"/>
        <w:rPr>
          <w:rFonts w:cs="David" w:hint="cs"/>
          <w:rtl/>
        </w:rPr>
      </w:pPr>
    </w:p>
    <w:p w14:paraId="0D5CBDCA" w14:textId="77777777" w:rsidR="00A23608" w:rsidRPr="00A23608" w:rsidRDefault="00A23608" w:rsidP="00A23608">
      <w:pPr>
        <w:bidi/>
        <w:jc w:val="both"/>
        <w:rPr>
          <w:rFonts w:cs="David" w:hint="cs"/>
          <w:rtl/>
        </w:rPr>
      </w:pPr>
      <w:r w:rsidRPr="00A23608">
        <w:rPr>
          <w:rFonts w:cs="David" w:hint="cs"/>
          <w:rtl/>
        </w:rPr>
        <w:tab/>
        <w:t xml:space="preserve">כל הדבר של ניגוד עניינים שזה 36 (3) </w:t>
      </w:r>
      <w:r w:rsidRPr="00A23608">
        <w:rPr>
          <w:rFonts w:cs="David"/>
          <w:rtl/>
        </w:rPr>
        <w:t>–</w:t>
      </w:r>
      <w:r w:rsidRPr="00A23608">
        <w:rPr>
          <w:rFonts w:cs="David" w:hint="cs"/>
          <w:rtl/>
        </w:rPr>
        <w:t xml:space="preserve"> זה סעיף שבמקום אחר יש איסור מפורש. את 4 אני מבין - - -  </w:t>
      </w:r>
    </w:p>
    <w:p w14:paraId="39E9B68A" w14:textId="77777777" w:rsidR="00A23608" w:rsidRPr="00A23608" w:rsidRDefault="00A23608" w:rsidP="00A23608">
      <w:pPr>
        <w:bidi/>
        <w:jc w:val="both"/>
        <w:rPr>
          <w:rFonts w:cs="David" w:hint="cs"/>
          <w:rtl/>
        </w:rPr>
      </w:pPr>
    </w:p>
    <w:p w14:paraId="560CA2E6"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3DD2386F" w14:textId="77777777" w:rsidR="00A23608" w:rsidRPr="00A23608" w:rsidRDefault="00A23608" w:rsidP="00A23608">
      <w:pPr>
        <w:bidi/>
        <w:jc w:val="both"/>
        <w:rPr>
          <w:rFonts w:cs="David" w:hint="cs"/>
          <w:rtl/>
        </w:rPr>
      </w:pPr>
    </w:p>
    <w:p w14:paraId="44CBBCDC" w14:textId="77777777" w:rsidR="00A23608" w:rsidRPr="00A23608" w:rsidRDefault="00A23608" w:rsidP="00A23608">
      <w:pPr>
        <w:bidi/>
        <w:jc w:val="both"/>
        <w:rPr>
          <w:rFonts w:cs="David" w:hint="cs"/>
          <w:rtl/>
        </w:rPr>
      </w:pPr>
      <w:r w:rsidRPr="00A23608">
        <w:rPr>
          <w:rFonts w:cs="David" w:hint="cs"/>
          <w:rtl/>
        </w:rPr>
        <w:tab/>
        <w:t>זה מועתק מהחוק, לא חידשנו דבר.</w:t>
      </w:r>
    </w:p>
    <w:p w14:paraId="57192926" w14:textId="77777777" w:rsidR="00A23608" w:rsidRPr="00A23608" w:rsidRDefault="00A23608" w:rsidP="00A23608">
      <w:pPr>
        <w:bidi/>
        <w:jc w:val="both"/>
        <w:rPr>
          <w:rFonts w:cs="David" w:hint="cs"/>
          <w:rtl/>
        </w:rPr>
      </w:pPr>
    </w:p>
    <w:p w14:paraId="7B4C7FDA"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40D1C15C" w14:textId="77777777" w:rsidR="00A23608" w:rsidRPr="00A23608" w:rsidRDefault="00A23608" w:rsidP="00A23608">
      <w:pPr>
        <w:bidi/>
        <w:jc w:val="both"/>
        <w:rPr>
          <w:rFonts w:cs="David" w:hint="cs"/>
          <w:rtl/>
        </w:rPr>
      </w:pPr>
    </w:p>
    <w:p w14:paraId="49F3C74E" w14:textId="77777777" w:rsidR="00A23608" w:rsidRPr="00A23608" w:rsidRDefault="00A23608" w:rsidP="00A23608">
      <w:pPr>
        <w:bidi/>
        <w:jc w:val="both"/>
        <w:rPr>
          <w:rFonts w:cs="David" w:hint="cs"/>
          <w:rtl/>
        </w:rPr>
      </w:pPr>
      <w:r w:rsidRPr="00A23608">
        <w:rPr>
          <w:rFonts w:cs="David" w:hint="cs"/>
          <w:rtl/>
        </w:rPr>
        <w:tab/>
        <w:t xml:space="preserve"> אני חושב שאם היו פה נציגי ש"ס, לפחות חלק מהם שנושאים תפקיד רבני, הוסמכו לרבנות, זה יכול להוות להם בעיה מפני שאז הם לא יוכלו להיות אפילו מגשרים. </w:t>
      </w:r>
    </w:p>
    <w:p w14:paraId="2831CFDB" w14:textId="77777777" w:rsidR="00A23608" w:rsidRPr="00A23608" w:rsidRDefault="00A23608" w:rsidP="00A23608">
      <w:pPr>
        <w:bidi/>
        <w:jc w:val="both"/>
        <w:rPr>
          <w:rFonts w:cs="David" w:hint="cs"/>
          <w:rtl/>
        </w:rPr>
      </w:pPr>
      <w:r w:rsidRPr="00A23608">
        <w:rPr>
          <w:rFonts w:cs="David" w:hint="cs"/>
          <w:u w:val="single"/>
          <w:rtl/>
        </w:rPr>
        <w:t>חיים אורון:</w:t>
      </w:r>
    </w:p>
    <w:p w14:paraId="19FFDA34" w14:textId="77777777" w:rsidR="00A23608" w:rsidRPr="00A23608" w:rsidRDefault="00A23608" w:rsidP="00A23608">
      <w:pPr>
        <w:bidi/>
        <w:jc w:val="both"/>
        <w:rPr>
          <w:rFonts w:cs="David" w:hint="cs"/>
          <w:rtl/>
        </w:rPr>
      </w:pPr>
    </w:p>
    <w:p w14:paraId="0762C7F9" w14:textId="77777777" w:rsidR="00A23608" w:rsidRPr="00A23608" w:rsidRDefault="00A23608" w:rsidP="00A23608">
      <w:pPr>
        <w:bidi/>
        <w:jc w:val="both"/>
        <w:rPr>
          <w:rFonts w:cs="David" w:hint="cs"/>
          <w:rtl/>
        </w:rPr>
      </w:pPr>
      <w:r w:rsidRPr="00A23608">
        <w:rPr>
          <w:rFonts w:cs="David" w:hint="cs"/>
          <w:rtl/>
        </w:rPr>
        <w:tab/>
        <w:t xml:space="preserve">אין פה גישור. גישור זה היה התשובה של ארבל. </w:t>
      </w:r>
    </w:p>
    <w:p w14:paraId="739E4F14" w14:textId="77777777" w:rsidR="00A23608" w:rsidRPr="00A23608" w:rsidRDefault="00A23608" w:rsidP="00A23608">
      <w:pPr>
        <w:bidi/>
        <w:jc w:val="both"/>
        <w:rPr>
          <w:rFonts w:cs="David" w:hint="cs"/>
          <w:rtl/>
        </w:rPr>
      </w:pPr>
    </w:p>
    <w:p w14:paraId="1B4CB83D"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6944CD4E" w14:textId="77777777" w:rsidR="00A23608" w:rsidRPr="00A23608" w:rsidRDefault="00A23608" w:rsidP="00A23608">
      <w:pPr>
        <w:bidi/>
        <w:jc w:val="both"/>
        <w:rPr>
          <w:rFonts w:cs="David" w:hint="cs"/>
          <w:rtl/>
        </w:rPr>
      </w:pPr>
    </w:p>
    <w:p w14:paraId="0F851EAD" w14:textId="77777777" w:rsidR="00A23608" w:rsidRPr="00A23608" w:rsidRDefault="00A23608" w:rsidP="00A23608">
      <w:pPr>
        <w:bidi/>
        <w:jc w:val="both"/>
        <w:rPr>
          <w:rFonts w:cs="David" w:hint="cs"/>
          <w:rtl/>
        </w:rPr>
      </w:pPr>
      <w:r w:rsidRPr="00A23608">
        <w:rPr>
          <w:rFonts w:cs="David" w:hint="cs"/>
          <w:rtl/>
        </w:rPr>
        <w:tab/>
        <w:t xml:space="preserve"> אני לא מדבר על גישור עסקי. </w:t>
      </w:r>
    </w:p>
    <w:p w14:paraId="00F69790" w14:textId="77777777" w:rsidR="00A23608" w:rsidRPr="00A23608" w:rsidRDefault="00A23608" w:rsidP="00A23608">
      <w:pPr>
        <w:bidi/>
        <w:jc w:val="both"/>
        <w:rPr>
          <w:rFonts w:cs="David" w:hint="cs"/>
          <w:rtl/>
        </w:rPr>
      </w:pPr>
    </w:p>
    <w:p w14:paraId="0F211215" w14:textId="77777777" w:rsidR="00A23608" w:rsidRPr="00A23608" w:rsidRDefault="00A23608" w:rsidP="00A23608">
      <w:pPr>
        <w:bidi/>
        <w:jc w:val="both"/>
        <w:rPr>
          <w:rFonts w:cs="David" w:hint="cs"/>
          <w:rtl/>
        </w:rPr>
      </w:pPr>
      <w:r w:rsidRPr="00A23608">
        <w:rPr>
          <w:rFonts w:cs="David" w:hint="cs"/>
          <w:u w:val="single"/>
          <w:rtl/>
        </w:rPr>
        <w:t>חיים אורון:</w:t>
      </w:r>
    </w:p>
    <w:p w14:paraId="02BF6DE6" w14:textId="77777777" w:rsidR="00A23608" w:rsidRPr="00A23608" w:rsidRDefault="00A23608" w:rsidP="00A23608">
      <w:pPr>
        <w:bidi/>
        <w:jc w:val="both"/>
        <w:rPr>
          <w:rFonts w:cs="David" w:hint="cs"/>
          <w:rtl/>
        </w:rPr>
      </w:pPr>
    </w:p>
    <w:p w14:paraId="04E7CD5D" w14:textId="77777777" w:rsidR="00A23608" w:rsidRPr="00A23608" w:rsidRDefault="00A23608" w:rsidP="00A23608">
      <w:pPr>
        <w:bidi/>
        <w:jc w:val="both"/>
        <w:rPr>
          <w:rFonts w:cs="David" w:hint="cs"/>
          <w:rtl/>
        </w:rPr>
      </w:pPr>
      <w:r w:rsidRPr="00A23608">
        <w:rPr>
          <w:rFonts w:cs="David" w:hint="cs"/>
          <w:rtl/>
        </w:rPr>
        <w:tab/>
        <w:t xml:space="preserve">זה לא מופיע בהיתר, לא מופיע באיסור, נשאר המצב הקיים. יוכל לגשר בין אב ובנו. </w:t>
      </w:r>
    </w:p>
    <w:p w14:paraId="4BBE187B" w14:textId="77777777" w:rsidR="00A23608" w:rsidRPr="00A23608" w:rsidRDefault="00A23608" w:rsidP="00A23608">
      <w:pPr>
        <w:bidi/>
        <w:jc w:val="both"/>
        <w:rPr>
          <w:rFonts w:cs="David" w:hint="cs"/>
          <w:rtl/>
        </w:rPr>
      </w:pPr>
    </w:p>
    <w:p w14:paraId="56BDF589" w14:textId="77777777" w:rsidR="00A23608" w:rsidRPr="00A23608" w:rsidRDefault="00A23608" w:rsidP="00A23608">
      <w:pPr>
        <w:bidi/>
        <w:jc w:val="both"/>
        <w:rPr>
          <w:rFonts w:cs="David" w:hint="cs"/>
          <w:rtl/>
        </w:rPr>
      </w:pPr>
      <w:r w:rsidRPr="00A23608">
        <w:rPr>
          <w:rFonts w:cs="David" w:hint="cs"/>
          <w:u w:val="single"/>
          <w:rtl/>
        </w:rPr>
        <w:t xml:space="preserve">אביגדור </w:t>
      </w:r>
      <w:proofErr w:type="spellStart"/>
      <w:r w:rsidRPr="00A23608">
        <w:rPr>
          <w:rFonts w:cs="David" w:hint="cs"/>
          <w:u w:val="single"/>
          <w:rtl/>
        </w:rPr>
        <w:t>יצחקי</w:t>
      </w:r>
      <w:proofErr w:type="spellEnd"/>
      <w:r w:rsidRPr="00A23608">
        <w:rPr>
          <w:rFonts w:cs="David" w:hint="cs"/>
          <w:u w:val="single"/>
          <w:rtl/>
        </w:rPr>
        <w:t>:</w:t>
      </w:r>
    </w:p>
    <w:p w14:paraId="50816D53" w14:textId="77777777" w:rsidR="00A23608" w:rsidRPr="00A23608" w:rsidRDefault="00A23608" w:rsidP="00A23608">
      <w:pPr>
        <w:bidi/>
        <w:jc w:val="both"/>
        <w:rPr>
          <w:rFonts w:cs="David" w:hint="cs"/>
          <w:rtl/>
        </w:rPr>
      </w:pPr>
    </w:p>
    <w:p w14:paraId="104BD9DA" w14:textId="77777777" w:rsidR="00A23608" w:rsidRPr="00A23608" w:rsidRDefault="00A23608" w:rsidP="00A23608">
      <w:pPr>
        <w:bidi/>
        <w:jc w:val="both"/>
        <w:rPr>
          <w:rFonts w:cs="David" w:hint="cs"/>
          <w:rtl/>
        </w:rPr>
      </w:pPr>
      <w:r w:rsidRPr="00A23608">
        <w:rPr>
          <w:rFonts w:cs="David" w:hint="cs"/>
          <w:rtl/>
        </w:rPr>
        <w:tab/>
        <w:t>גם אם זה קיים בחוק הקיים, אני את סעיף (4), או שזה עיסוק או שזה לא עיסוק. אם זה עיסוק אז אסור לו לעסוק באף עיסוק. למה צריך להגיד דווקא ייעוץ משפטי או לנהל משא ומתן עסקי, למה צריך לפרט?</w:t>
      </w:r>
    </w:p>
    <w:p w14:paraId="48F14BB9" w14:textId="77777777" w:rsidR="00A23608" w:rsidRPr="00A23608" w:rsidRDefault="00A23608" w:rsidP="00A23608">
      <w:pPr>
        <w:bidi/>
        <w:jc w:val="both"/>
        <w:rPr>
          <w:rFonts w:cs="David" w:hint="cs"/>
          <w:rtl/>
        </w:rPr>
      </w:pPr>
    </w:p>
    <w:p w14:paraId="6BF2D5A4"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5DFAE1D2" w14:textId="77777777" w:rsidR="00A23608" w:rsidRPr="00A23608" w:rsidRDefault="00A23608" w:rsidP="00A23608">
      <w:pPr>
        <w:bidi/>
        <w:jc w:val="both"/>
        <w:rPr>
          <w:rFonts w:cs="David" w:hint="cs"/>
          <w:rtl/>
        </w:rPr>
      </w:pPr>
    </w:p>
    <w:p w14:paraId="7CB62F32" w14:textId="77777777" w:rsidR="00A23608" w:rsidRPr="00A23608" w:rsidRDefault="00A23608" w:rsidP="00A23608">
      <w:pPr>
        <w:bidi/>
        <w:jc w:val="both"/>
        <w:rPr>
          <w:rFonts w:cs="David" w:hint="cs"/>
          <w:rtl/>
        </w:rPr>
      </w:pPr>
      <w:r w:rsidRPr="00A23608">
        <w:rPr>
          <w:rFonts w:cs="David" w:hint="cs"/>
          <w:rtl/>
        </w:rPr>
        <w:tab/>
        <w:t xml:space="preserve">הסיבה הראשונה היא שזה מועתק מילה במילה מהחוק. </w:t>
      </w:r>
    </w:p>
    <w:p w14:paraId="743D7F4E" w14:textId="77777777" w:rsidR="00A23608" w:rsidRPr="00A23608" w:rsidRDefault="00A23608" w:rsidP="00A23608">
      <w:pPr>
        <w:bidi/>
        <w:jc w:val="both"/>
        <w:rPr>
          <w:rFonts w:cs="David" w:hint="cs"/>
          <w:rtl/>
        </w:rPr>
      </w:pPr>
    </w:p>
    <w:p w14:paraId="7649D422" w14:textId="77777777" w:rsidR="00A23608" w:rsidRPr="00A23608" w:rsidRDefault="00A23608" w:rsidP="00A23608">
      <w:pPr>
        <w:bidi/>
        <w:jc w:val="both"/>
        <w:rPr>
          <w:rFonts w:cs="David" w:hint="cs"/>
          <w:rtl/>
        </w:rPr>
      </w:pPr>
      <w:r w:rsidRPr="00A23608">
        <w:rPr>
          <w:rFonts w:cs="David" w:hint="cs"/>
          <w:u w:val="single"/>
          <w:rtl/>
        </w:rPr>
        <w:t xml:space="preserve">אביגדור </w:t>
      </w:r>
      <w:proofErr w:type="spellStart"/>
      <w:r w:rsidRPr="00A23608">
        <w:rPr>
          <w:rFonts w:cs="David" w:hint="cs"/>
          <w:u w:val="single"/>
          <w:rtl/>
        </w:rPr>
        <w:t>יצחקי</w:t>
      </w:r>
      <w:proofErr w:type="spellEnd"/>
      <w:r w:rsidRPr="00A23608">
        <w:rPr>
          <w:rFonts w:cs="David" w:hint="cs"/>
          <w:u w:val="single"/>
          <w:rtl/>
        </w:rPr>
        <w:t>:</w:t>
      </w:r>
    </w:p>
    <w:p w14:paraId="095C25D9" w14:textId="77777777" w:rsidR="00A23608" w:rsidRPr="00A23608" w:rsidRDefault="00A23608" w:rsidP="00A23608">
      <w:pPr>
        <w:bidi/>
        <w:jc w:val="both"/>
        <w:rPr>
          <w:rFonts w:cs="David" w:hint="cs"/>
          <w:rtl/>
        </w:rPr>
      </w:pPr>
    </w:p>
    <w:p w14:paraId="2F24B54C" w14:textId="77777777" w:rsidR="00A23608" w:rsidRPr="00A23608" w:rsidRDefault="00A23608" w:rsidP="00A23608">
      <w:pPr>
        <w:bidi/>
        <w:jc w:val="both"/>
        <w:rPr>
          <w:rFonts w:cs="David" w:hint="cs"/>
          <w:rtl/>
        </w:rPr>
      </w:pPr>
      <w:r w:rsidRPr="00A23608">
        <w:rPr>
          <w:rFonts w:cs="David" w:hint="cs"/>
          <w:rtl/>
        </w:rPr>
        <w:tab/>
        <w:t xml:space="preserve"> זו לא סיבה משכנעת. </w:t>
      </w:r>
    </w:p>
    <w:p w14:paraId="2E4BF8AE" w14:textId="77777777" w:rsidR="00A23608" w:rsidRPr="00A23608" w:rsidRDefault="00A23608" w:rsidP="00A23608">
      <w:pPr>
        <w:bidi/>
        <w:jc w:val="both"/>
        <w:rPr>
          <w:rFonts w:cs="David" w:hint="cs"/>
          <w:rtl/>
        </w:rPr>
      </w:pPr>
    </w:p>
    <w:p w14:paraId="338FFD69"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35F96296" w14:textId="77777777" w:rsidR="00A23608" w:rsidRPr="00A23608" w:rsidRDefault="00A23608" w:rsidP="00A23608">
      <w:pPr>
        <w:bidi/>
        <w:jc w:val="both"/>
        <w:rPr>
          <w:rFonts w:cs="David" w:hint="cs"/>
          <w:rtl/>
        </w:rPr>
      </w:pPr>
    </w:p>
    <w:p w14:paraId="3B47EC3C" w14:textId="77777777" w:rsidR="00A23608" w:rsidRPr="00A23608" w:rsidRDefault="00A23608" w:rsidP="00A23608">
      <w:pPr>
        <w:bidi/>
        <w:jc w:val="both"/>
        <w:rPr>
          <w:rFonts w:cs="David" w:hint="cs"/>
          <w:rtl/>
        </w:rPr>
      </w:pPr>
      <w:r w:rsidRPr="00A23608">
        <w:rPr>
          <w:rFonts w:cs="David" w:hint="cs"/>
          <w:rtl/>
        </w:rPr>
        <w:tab/>
        <w:t xml:space="preserve"> עבורנו זו הייתה הסיבה. </w:t>
      </w:r>
    </w:p>
    <w:p w14:paraId="513E882C" w14:textId="77777777" w:rsidR="00A23608" w:rsidRPr="00A23608" w:rsidRDefault="00A23608" w:rsidP="00A23608">
      <w:pPr>
        <w:bidi/>
        <w:jc w:val="both"/>
        <w:rPr>
          <w:rFonts w:cs="David" w:hint="cs"/>
          <w:rtl/>
        </w:rPr>
      </w:pPr>
    </w:p>
    <w:p w14:paraId="66FAD9AC" w14:textId="77777777" w:rsidR="00A23608" w:rsidRPr="00A23608" w:rsidRDefault="00A23608" w:rsidP="00A23608">
      <w:pPr>
        <w:bidi/>
        <w:jc w:val="both"/>
        <w:rPr>
          <w:rFonts w:cs="David" w:hint="cs"/>
          <w:rtl/>
        </w:rPr>
      </w:pPr>
      <w:r w:rsidRPr="00A23608">
        <w:rPr>
          <w:rFonts w:cs="David" w:hint="cs"/>
          <w:u w:val="single"/>
          <w:rtl/>
        </w:rPr>
        <w:t>ראובן ריבלין:</w:t>
      </w:r>
    </w:p>
    <w:p w14:paraId="407D8595" w14:textId="77777777" w:rsidR="00A23608" w:rsidRPr="00A23608" w:rsidRDefault="00A23608" w:rsidP="00A23608">
      <w:pPr>
        <w:bidi/>
        <w:jc w:val="both"/>
        <w:rPr>
          <w:rFonts w:cs="David" w:hint="cs"/>
          <w:rtl/>
        </w:rPr>
      </w:pPr>
    </w:p>
    <w:p w14:paraId="2A7A86C3" w14:textId="77777777" w:rsidR="00A23608" w:rsidRPr="00A23608" w:rsidRDefault="00A23608" w:rsidP="00A23608">
      <w:pPr>
        <w:bidi/>
        <w:jc w:val="both"/>
        <w:rPr>
          <w:rFonts w:cs="David" w:hint="cs"/>
          <w:rtl/>
        </w:rPr>
      </w:pPr>
      <w:r w:rsidRPr="00A23608">
        <w:rPr>
          <w:rFonts w:cs="David" w:hint="cs"/>
          <w:rtl/>
        </w:rPr>
        <w:tab/>
        <w:t xml:space="preserve">החוק מדבר רק על נושאים שהם בחזקת עיסוק על מנת לקבל שכר או טובת הנאה אחרת. גם סעיף 4 שמדבר בייצוג משפטי זה לא ייצוג משפטי בעלמא, זה ייצוג משפטי שמתקשר לניהול משא ומתן עסקי, כלומר גם הייצוג המשפטי הוא עסקי ואי אפשר לראות את הייצוג המשפטי כנפרד ועומד באיזו הוויה כללית. הוא מדבר על עסקי כי מה כתוב פה: סייגים לעיסוק מותר. על אף ההיתר לעסוק בעיסוק מותר, חבר הכנסת לא יעסוק בעיסוק כזה אם יש אחד מהדברים האלה וכולם מדברים בנושא שהוא נושא עסקי. למשל חברת הכנסת רונית תירוש יכולה פתאום להתבקש על ידי הסתדרות המורים, שרת החינוך וההסתדרות לעמוד כמגשרת לצורך סיום שביתת המורים. בהחלט דבר ראוי, בהחלט דבר ציבורי. חבר הכנסת אורון שמקורב לשכניו הבדואים וגם רוצה מצב שבו ישרה שלום בישראל מתבקש לפשר בין שתי חמולות על מנת שלא תהיה שפיכות דמים. אני חושב שהדבר לא נעשה מבחינה זאת שהוא אומר אני רוצה להיות בורר או מגשר. או להיות מגשר בין חברת הכשרת היישוב למדינה בדבר רכישה שאחר כך אני מקבל 400,000 $ עליה. דוגמא דמיונית. אלה הם דברים ברורים לחלוטין. בא סעיף 37 והוא למהדרין מן המהדרין. אם רונית תירוש תתבקש על ידי כל המוסדות האלה לבוא ולשמש כגישור, אם היא הייתה רובי ריבלין או חיים אורון היא הייתה אומרת, יפה אבל אני קודם כל רוצה למרות בקשתכם והסכמתכם והרקע שלי בנושאי החינוך </w:t>
      </w:r>
      <w:r w:rsidRPr="00A23608">
        <w:rPr>
          <w:rFonts w:cs="David"/>
          <w:rtl/>
        </w:rPr>
        <w:t>–</w:t>
      </w:r>
      <w:r w:rsidRPr="00A23608">
        <w:rPr>
          <w:rFonts w:cs="David" w:hint="cs"/>
          <w:rtl/>
        </w:rPr>
        <w:t xml:space="preserve"> אני מבקשת לבדוק האם ועדת האתיקה תאשר לי.</w:t>
      </w:r>
    </w:p>
    <w:p w14:paraId="3990B451" w14:textId="77777777" w:rsidR="00A23608" w:rsidRPr="00A23608" w:rsidRDefault="00A23608" w:rsidP="00A23608">
      <w:pPr>
        <w:bidi/>
        <w:jc w:val="both"/>
        <w:rPr>
          <w:rFonts w:cs="David" w:hint="cs"/>
          <w:rtl/>
        </w:rPr>
      </w:pPr>
    </w:p>
    <w:p w14:paraId="7F625A38"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7B2C0B87" w14:textId="77777777" w:rsidR="00A23608" w:rsidRPr="00A23608" w:rsidRDefault="00A23608" w:rsidP="00A23608">
      <w:pPr>
        <w:bidi/>
        <w:jc w:val="both"/>
        <w:rPr>
          <w:rFonts w:cs="David" w:hint="cs"/>
          <w:rtl/>
        </w:rPr>
      </w:pPr>
    </w:p>
    <w:p w14:paraId="63C33D8A" w14:textId="77777777" w:rsidR="00A23608" w:rsidRPr="00A23608" w:rsidRDefault="00A23608" w:rsidP="00A23608">
      <w:pPr>
        <w:bidi/>
        <w:jc w:val="both"/>
        <w:rPr>
          <w:rFonts w:cs="David" w:hint="cs"/>
          <w:rtl/>
        </w:rPr>
      </w:pPr>
      <w:r w:rsidRPr="00A23608">
        <w:rPr>
          <w:rFonts w:cs="David" w:hint="cs"/>
          <w:rtl/>
        </w:rPr>
        <w:tab/>
        <w:t xml:space="preserve">זה תמיד קיים. </w:t>
      </w:r>
    </w:p>
    <w:p w14:paraId="541CCEF1" w14:textId="77777777" w:rsidR="00A23608" w:rsidRPr="00A23608" w:rsidRDefault="00A23608" w:rsidP="00A23608">
      <w:pPr>
        <w:bidi/>
        <w:jc w:val="both"/>
        <w:rPr>
          <w:rFonts w:cs="David" w:hint="cs"/>
          <w:rtl/>
        </w:rPr>
      </w:pPr>
    </w:p>
    <w:p w14:paraId="703BDE65" w14:textId="77777777" w:rsidR="00A23608" w:rsidRPr="00A23608" w:rsidRDefault="00A23608" w:rsidP="00A23608">
      <w:pPr>
        <w:bidi/>
        <w:jc w:val="both"/>
        <w:rPr>
          <w:rFonts w:cs="David" w:hint="cs"/>
          <w:rtl/>
        </w:rPr>
      </w:pPr>
      <w:r w:rsidRPr="00A23608">
        <w:rPr>
          <w:rFonts w:cs="David" w:hint="cs"/>
          <w:u w:val="single"/>
          <w:rtl/>
        </w:rPr>
        <w:t>ראובן ריבלין:</w:t>
      </w:r>
    </w:p>
    <w:p w14:paraId="43CFC9A5" w14:textId="77777777" w:rsidR="00A23608" w:rsidRPr="00A23608" w:rsidRDefault="00A23608" w:rsidP="00A23608">
      <w:pPr>
        <w:bidi/>
        <w:jc w:val="both"/>
        <w:rPr>
          <w:rFonts w:cs="David" w:hint="cs"/>
          <w:rtl/>
        </w:rPr>
      </w:pPr>
    </w:p>
    <w:p w14:paraId="157789A6" w14:textId="77777777" w:rsidR="00A23608" w:rsidRPr="00A23608" w:rsidRDefault="00A23608" w:rsidP="00A23608">
      <w:pPr>
        <w:bidi/>
        <w:jc w:val="both"/>
        <w:rPr>
          <w:rFonts w:cs="David" w:hint="cs"/>
          <w:rtl/>
        </w:rPr>
      </w:pPr>
      <w:r w:rsidRPr="00A23608">
        <w:rPr>
          <w:rFonts w:cs="David" w:hint="cs"/>
          <w:rtl/>
        </w:rPr>
        <w:tab/>
        <w:t xml:space="preserve"> ועדת האתיקה לא תיתן כי זה עסקי.</w:t>
      </w:r>
    </w:p>
    <w:p w14:paraId="25E85C74" w14:textId="77777777" w:rsidR="00A23608" w:rsidRPr="00A23608" w:rsidRDefault="00A23608" w:rsidP="00A23608">
      <w:pPr>
        <w:bidi/>
        <w:jc w:val="both"/>
        <w:rPr>
          <w:rFonts w:cs="David" w:hint="cs"/>
          <w:rtl/>
        </w:rPr>
      </w:pPr>
    </w:p>
    <w:p w14:paraId="5E2F9BFD" w14:textId="77777777" w:rsidR="00A23608" w:rsidRPr="00A23608" w:rsidRDefault="00A23608" w:rsidP="00A23608">
      <w:pPr>
        <w:bidi/>
        <w:jc w:val="both"/>
        <w:rPr>
          <w:rFonts w:cs="David" w:hint="cs"/>
          <w:u w:val="single"/>
          <w:rtl/>
        </w:rPr>
      </w:pPr>
    </w:p>
    <w:p w14:paraId="63802E8C" w14:textId="77777777" w:rsidR="00A23608" w:rsidRPr="00A23608" w:rsidRDefault="00A23608" w:rsidP="00A23608">
      <w:pPr>
        <w:bidi/>
        <w:jc w:val="both"/>
        <w:rPr>
          <w:rFonts w:cs="David" w:hint="cs"/>
          <w:rtl/>
        </w:rPr>
      </w:pPr>
      <w:r w:rsidRPr="00A23608">
        <w:rPr>
          <w:rFonts w:cs="David" w:hint="cs"/>
          <w:u w:val="single"/>
          <w:rtl/>
        </w:rPr>
        <w:t>חיים אורון:</w:t>
      </w:r>
    </w:p>
    <w:p w14:paraId="47869171" w14:textId="77777777" w:rsidR="00A23608" w:rsidRPr="00A23608" w:rsidRDefault="00A23608" w:rsidP="00A23608">
      <w:pPr>
        <w:bidi/>
        <w:jc w:val="both"/>
        <w:rPr>
          <w:rFonts w:cs="David" w:hint="cs"/>
          <w:rtl/>
        </w:rPr>
      </w:pPr>
    </w:p>
    <w:p w14:paraId="10867B10" w14:textId="77777777" w:rsidR="00A23608" w:rsidRPr="00A23608" w:rsidRDefault="00A23608" w:rsidP="00A23608">
      <w:pPr>
        <w:bidi/>
        <w:jc w:val="both"/>
        <w:rPr>
          <w:rFonts w:cs="David" w:hint="cs"/>
          <w:rtl/>
        </w:rPr>
      </w:pPr>
      <w:r w:rsidRPr="00A23608">
        <w:rPr>
          <w:rFonts w:cs="David" w:hint="cs"/>
          <w:rtl/>
        </w:rPr>
        <w:tab/>
        <w:t xml:space="preserve">היות וסעיף 2 מתיר לך לעסוק בפעילות בעלת אופי ציבורי והתנדבותי ללא תמורה אבל אומר לך: את זה אתה יכול לעשות אבל אסור לך לייצג משפטית גם ללא תמורה או לנהל משא ומתן מטעם הגוף הזה. אני חושב שזה בסדר. אני חבר בחבר הנאמנים של תיאטרון באר שבע. אני הולך לבית לסין לנהל משא ומתן על מחיר ההצגה שבית לסין מוכר לבאר שבע. </w:t>
      </w:r>
    </w:p>
    <w:p w14:paraId="122BD494" w14:textId="77777777" w:rsidR="00A23608" w:rsidRPr="00A23608" w:rsidRDefault="00A23608" w:rsidP="00A23608">
      <w:pPr>
        <w:bidi/>
        <w:jc w:val="both"/>
        <w:rPr>
          <w:rFonts w:cs="David" w:hint="cs"/>
          <w:rtl/>
        </w:rPr>
      </w:pPr>
    </w:p>
    <w:p w14:paraId="3686FB59"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7365470B" w14:textId="77777777" w:rsidR="00A23608" w:rsidRPr="00A23608" w:rsidRDefault="00A23608" w:rsidP="00A23608">
      <w:pPr>
        <w:bidi/>
        <w:jc w:val="both"/>
        <w:rPr>
          <w:rFonts w:cs="David" w:hint="cs"/>
          <w:rtl/>
        </w:rPr>
      </w:pPr>
    </w:p>
    <w:p w14:paraId="0F63564D" w14:textId="77777777" w:rsidR="00A23608" w:rsidRPr="00A23608" w:rsidRDefault="00A23608" w:rsidP="00A23608">
      <w:pPr>
        <w:bidi/>
        <w:jc w:val="both"/>
        <w:rPr>
          <w:rFonts w:cs="David" w:hint="cs"/>
          <w:rtl/>
        </w:rPr>
      </w:pPr>
      <w:r w:rsidRPr="00A23608">
        <w:rPr>
          <w:rFonts w:cs="David" w:hint="cs"/>
          <w:rtl/>
        </w:rPr>
        <w:tab/>
        <w:t xml:space="preserve"> </w:t>
      </w:r>
      <w:proofErr w:type="spellStart"/>
      <w:r w:rsidRPr="00A23608">
        <w:rPr>
          <w:rFonts w:cs="David" w:hint="cs"/>
          <w:rtl/>
        </w:rPr>
        <w:t>סוזי</w:t>
      </w:r>
      <w:proofErr w:type="spellEnd"/>
      <w:r w:rsidRPr="00A23608">
        <w:rPr>
          <w:rFonts w:cs="David" w:hint="cs"/>
          <w:rtl/>
        </w:rPr>
        <w:t xml:space="preserve"> בבקשה. </w:t>
      </w:r>
    </w:p>
    <w:p w14:paraId="70F291A0" w14:textId="77777777" w:rsidR="00A23608" w:rsidRPr="00A23608" w:rsidRDefault="00A23608" w:rsidP="00A23608">
      <w:pPr>
        <w:bidi/>
        <w:jc w:val="both"/>
        <w:rPr>
          <w:rFonts w:cs="David" w:hint="cs"/>
          <w:rtl/>
        </w:rPr>
      </w:pPr>
    </w:p>
    <w:p w14:paraId="24C9962C"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6492D0F3" w14:textId="77777777" w:rsidR="00A23608" w:rsidRPr="00A23608" w:rsidRDefault="00A23608" w:rsidP="00A23608">
      <w:pPr>
        <w:bidi/>
        <w:jc w:val="both"/>
        <w:rPr>
          <w:rFonts w:cs="David" w:hint="cs"/>
          <w:rtl/>
        </w:rPr>
      </w:pPr>
    </w:p>
    <w:p w14:paraId="6F66F89B" w14:textId="77777777" w:rsidR="00A23608" w:rsidRPr="00A23608" w:rsidRDefault="00A23608" w:rsidP="00A23608">
      <w:pPr>
        <w:bidi/>
        <w:jc w:val="both"/>
        <w:rPr>
          <w:rFonts w:cs="David" w:hint="cs"/>
          <w:rtl/>
        </w:rPr>
      </w:pPr>
      <w:r w:rsidRPr="00A23608">
        <w:rPr>
          <w:rFonts w:cs="David" w:hint="cs"/>
          <w:rtl/>
        </w:rPr>
        <w:tab/>
        <w:t xml:space="preserve">הכלל הוא שהוא לא יעסוק בעיסוק נוסף. כל מה שלא ייכנס בגדר המושג עיסוק, יהיה בגדר גישור, יהיה בגדר פעילות ציבורית, קודם כל הכלל הוא מותר אלא אם יש בו פגיעה בכבוד הכנסת. הדוגמא שוועדת זמיר חשבה עליה זה למשל חבר כנסת שנוסע לתת הרצאה באוניברסיטה. בעיני זה מצב דומה לחלוטין למצב שחבר כנסת הולך לגשר בין בני זוג. אין שום איסור על כך. אין בזה שום בעיה, להיפך. </w:t>
      </w:r>
    </w:p>
    <w:p w14:paraId="5C5C3596" w14:textId="77777777" w:rsidR="00A23608" w:rsidRPr="00A23608" w:rsidRDefault="00A23608" w:rsidP="00A23608">
      <w:pPr>
        <w:bidi/>
        <w:jc w:val="both"/>
        <w:rPr>
          <w:rFonts w:cs="David" w:hint="cs"/>
          <w:rtl/>
        </w:rPr>
      </w:pPr>
    </w:p>
    <w:p w14:paraId="5880AF41"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5BD042CD" w14:textId="77777777" w:rsidR="00A23608" w:rsidRPr="00A23608" w:rsidRDefault="00A23608" w:rsidP="00A23608">
      <w:pPr>
        <w:bidi/>
        <w:jc w:val="both"/>
        <w:rPr>
          <w:rFonts w:cs="David" w:hint="cs"/>
          <w:rtl/>
        </w:rPr>
      </w:pPr>
    </w:p>
    <w:p w14:paraId="5F9FABC8" w14:textId="77777777" w:rsidR="00A23608" w:rsidRPr="00A23608" w:rsidRDefault="00A23608" w:rsidP="00A23608">
      <w:pPr>
        <w:bidi/>
        <w:jc w:val="both"/>
        <w:rPr>
          <w:rFonts w:cs="David" w:hint="cs"/>
          <w:rtl/>
        </w:rPr>
      </w:pPr>
      <w:r w:rsidRPr="00A23608">
        <w:rPr>
          <w:rFonts w:cs="David" w:hint="cs"/>
          <w:rtl/>
        </w:rPr>
        <w:tab/>
        <w:t xml:space="preserve"> מה ההגדרה של עיסוק? כמה פעמים בחודש אני יכול לעשות את זה כדי שזה לא יקרא עיסוק?</w:t>
      </w:r>
    </w:p>
    <w:p w14:paraId="0B8DF46C" w14:textId="77777777" w:rsidR="00A23608" w:rsidRPr="00A23608" w:rsidRDefault="00A23608" w:rsidP="00A23608">
      <w:pPr>
        <w:bidi/>
        <w:jc w:val="both"/>
        <w:rPr>
          <w:rFonts w:cs="David" w:hint="cs"/>
          <w:rtl/>
        </w:rPr>
      </w:pPr>
    </w:p>
    <w:p w14:paraId="5FE681C3"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290D0E54" w14:textId="77777777" w:rsidR="00A23608" w:rsidRPr="00A23608" w:rsidRDefault="00A23608" w:rsidP="00A23608">
      <w:pPr>
        <w:bidi/>
        <w:jc w:val="both"/>
        <w:rPr>
          <w:rFonts w:cs="David" w:hint="cs"/>
          <w:rtl/>
        </w:rPr>
      </w:pPr>
    </w:p>
    <w:p w14:paraId="74EB62FC" w14:textId="77777777" w:rsidR="00A23608" w:rsidRPr="00A23608" w:rsidRDefault="00A23608" w:rsidP="00A23608">
      <w:pPr>
        <w:bidi/>
        <w:jc w:val="both"/>
        <w:rPr>
          <w:rFonts w:cs="David" w:hint="cs"/>
          <w:rtl/>
        </w:rPr>
      </w:pPr>
      <w:r w:rsidRPr="00A23608">
        <w:rPr>
          <w:rFonts w:cs="David" w:hint="cs"/>
          <w:rtl/>
        </w:rPr>
        <w:tab/>
        <w:t xml:space="preserve">עיסוק בעל אופי ציבורי, הוא יכול להיות מרצה באוניברסיטה אבל הוא לא יכול לקבל למשל משרה באוניברסיטה. </w:t>
      </w:r>
    </w:p>
    <w:p w14:paraId="05415FC7" w14:textId="77777777" w:rsidR="00A23608" w:rsidRPr="00A23608" w:rsidRDefault="00A23608" w:rsidP="00A23608">
      <w:pPr>
        <w:bidi/>
        <w:jc w:val="both"/>
        <w:rPr>
          <w:rFonts w:cs="David" w:hint="cs"/>
          <w:rtl/>
        </w:rPr>
      </w:pPr>
    </w:p>
    <w:p w14:paraId="3803FD15" w14:textId="77777777" w:rsidR="00A23608" w:rsidRPr="00A23608" w:rsidRDefault="00A23608" w:rsidP="00A23608">
      <w:pPr>
        <w:bidi/>
        <w:jc w:val="both"/>
        <w:rPr>
          <w:rFonts w:cs="David" w:hint="cs"/>
          <w:rtl/>
        </w:rPr>
      </w:pPr>
      <w:r w:rsidRPr="00A23608">
        <w:rPr>
          <w:rFonts w:cs="David" w:hint="cs"/>
          <w:u w:val="single"/>
          <w:rtl/>
        </w:rPr>
        <w:t>יצחק זיו:</w:t>
      </w:r>
    </w:p>
    <w:p w14:paraId="0C10D36B" w14:textId="77777777" w:rsidR="00A23608" w:rsidRPr="00A23608" w:rsidRDefault="00A23608" w:rsidP="00A23608">
      <w:pPr>
        <w:bidi/>
        <w:jc w:val="both"/>
        <w:rPr>
          <w:rFonts w:cs="David" w:hint="cs"/>
          <w:rtl/>
        </w:rPr>
      </w:pPr>
    </w:p>
    <w:p w14:paraId="7C8B599A" w14:textId="77777777" w:rsidR="00A23608" w:rsidRPr="00A23608" w:rsidRDefault="00A23608" w:rsidP="00A23608">
      <w:pPr>
        <w:bidi/>
        <w:jc w:val="both"/>
        <w:rPr>
          <w:rFonts w:cs="David" w:hint="cs"/>
          <w:rtl/>
        </w:rPr>
      </w:pPr>
      <w:r w:rsidRPr="00A23608">
        <w:rPr>
          <w:rFonts w:cs="David" w:hint="cs"/>
          <w:rtl/>
        </w:rPr>
        <w:tab/>
        <w:t xml:space="preserve">אבל הרצאה חד פעמית זה בסדר. צריך אולי להגדיר את הדברים של עיסוק חד פעמי. </w:t>
      </w:r>
    </w:p>
    <w:p w14:paraId="08F96FD2" w14:textId="77777777" w:rsidR="00A23608" w:rsidRPr="00A23608" w:rsidRDefault="00A23608" w:rsidP="00A23608">
      <w:pPr>
        <w:bidi/>
        <w:jc w:val="both"/>
        <w:rPr>
          <w:rFonts w:cs="David" w:hint="cs"/>
          <w:rtl/>
        </w:rPr>
      </w:pPr>
    </w:p>
    <w:p w14:paraId="64437CF7"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0C1DF9FB" w14:textId="77777777" w:rsidR="00A23608" w:rsidRPr="00A23608" w:rsidRDefault="00A23608" w:rsidP="00A23608">
      <w:pPr>
        <w:bidi/>
        <w:jc w:val="both"/>
        <w:rPr>
          <w:rFonts w:cs="David" w:hint="cs"/>
          <w:rtl/>
        </w:rPr>
      </w:pPr>
    </w:p>
    <w:p w14:paraId="750BDB63" w14:textId="77777777" w:rsidR="00A23608" w:rsidRPr="00A23608" w:rsidRDefault="00A23608" w:rsidP="00A23608">
      <w:pPr>
        <w:bidi/>
        <w:jc w:val="both"/>
        <w:rPr>
          <w:rFonts w:cs="David" w:hint="cs"/>
          <w:rtl/>
        </w:rPr>
      </w:pPr>
      <w:r w:rsidRPr="00A23608">
        <w:rPr>
          <w:rFonts w:cs="David" w:hint="cs"/>
          <w:rtl/>
        </w:rPr>
        <w:tab/>
        <w:t xml:space="preserve">אם הוא עסקי אסור אפילו באופן חד פעמי. </w:t>
      </w:r>
    </w:p>
    <w:p w14:paraId="62EC508F" w14:textId="77777777" w:rsidR="00A23608" w:rsidRPr="00A23608" w:rsidRDefault="00A23608" w:rsidP="00A23608">
      <w:pPr>
        <w:bidi/>
        <w:jc w:val="both"/>
        <w:rPr>
          <w:rFonts w:cs="David" w:hint="cs"/>
          <w:rtl/>
        </w:rPr>
      </w:pPr>
    </w:p>
    <w:p w14:paraId="1EDB77DC"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6491FAB4" w14:textId="77777777" w:rsidR="00A23608" w:rsidRPr="00A23608" w:rsidRDefault="00A23608" w:rsidP="00A23608">
      <w:pPr>
        <w:bidi/>
        <w:jc w:val="both"/>
        <w:rPr>
          <w:rFonts w:cs="David" w:hint="cs"/>
          <w:rtl/>
        </w:rPr>
      </w:pPr>
    </w:p>
    <w:p w14:paraId="4F4BA5AE" w14:textId="77777777" w:rsidR="00A23608" w:rsidRPr="00A23608" w:rsidRDefault="00A23608" w:rsidP="00A23608">
      <w:pPr>
        <w:bidi/>
        <w:jc w:val="both"/>
        <w:rPr>
          <w:rFonts w:cs="David" w:hint="cs"/>
          <w:rtl/>
        </w:rPr>
      </w:pPr>
      <w:r w:rsidRPr="00A23608">
        <w:rPr>
          <w:rFonts w:cs="David" w:hint="cs"/>
          <w:rtl/>
        </w:rPr>
        <w:tab/>
        <w:t xml:space="preserve">הרעיון שאסור לעסוק בעיסוק נוסף הוא די יוצא דופן בעולם. לא בכל הפרלמנטים בעולם אוסרים על חברי הפרלמנט לעסוק בעיסוק נוסף. </w:t>
      </w:r>
    </w:p>
    <w:p w14:paraId="241FD955" w14:textId="77777777" w:rsidR="00A23608" w:rsidRPr="00A23608" w:rsidRDefault="00A23608" w:rsidP="00A23608">
      <w:pPr>
        <w:bidi/>
        <w:jc w:val="both"/>
        <w:rPr>
          <w:rFonts w:cs="David" w:hint="cs"/>
          <w:rtl/>
        </w:rPr>
      </w:pPr>
    </w:p>
    <w:p w14:paraId="74E1528A"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03286EF9" w14:textId="77777777" w:rsidR="00A23608" w:rsidRPr="00A23608" w:rsidRDefault="00A23608" w:rsidP="00A23608">
      <w:pPr>
        <w:bidi/>
        <w:jc w:val="both"/>
        <w:rPr>
          <w:rFonts w:cs="David" w:hint="cs"/>
          <w:rtl/>
        </w:rPr>
      </w:pPr>
    </w:p>
    <w:p w14:paraId="4135FD3B" w14:textId="77777777" w:rsidR="00A23608" w:rsidRPr="00A23608" w:rsidRDefault="00A23608" w:rsidP="00A23608">
      <w:pPr>
        <w:bidi/>
        <w:jc w:val="both"/>
        <w:rPr>
          <w:rFonts w:cs="David" w:hint="cs"/>
          <w:rtl/>
        </w:rPr>
      </w:pPr>
      <w:r w:rsidRPr="00A23608">
        <w:rPr>
          <w:rFonts w:cs="David" w:hint="cs"/>
          <w:rtl/>
        </w:rPr>
        <w:tab/>
        <w:t xml:space="preserve"> גם אצלנו היה מותר פעם. </w:t>
      </w:r>
    </w:p>
    <w:p w14:paraId="4F4091CF" w14:textId="77777777" w:rsidR="00A23608" w:rsidRPr="00A23608" w:rsidRDefault="00A23608" w:rsidP="00A23608">
      <w:pPr>
        <w:bidi/>
        <w:jc w:val="both"/>
        <w:rPr>
          <w:rFonts w:cs="David" w:hint="cs"/>
          <w:rtl/>
        </w:rPr>
      </w:pPr>
    </w:p>
    <w:p w14:paraId="7B2686B7"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100B167D" w14:textId="77777777" w:rsidR="00A23608" w:rsidRPr="00A23608" w:rsidRDefault="00A23608" w:rsidP="00A23608">
      <w:pPr>
        <w:bidi/>
        <w:jc w:val="both"/>
        <w:rPr>
          <w:rFonts w:cs="David" w:hint="cs"/>
          <w:rtl/>
        </w:rPr>
      </w:pPr>
    </w:p>
    <w:p w14:paraId="146A8491" w14:textId="77777777" w:rsidR="00A23608" w:rsidRPr="00A23608" w:rsidRDefault="00A23608" w:rsidP="00A23608">
      <w:pPr>
        <w:bidi/>
        <w:jc w:val="both"/>
        <w:rPr>
          <w:rFonts w:cs="David" w:hint="cs"/>
          <w:rtl/>
        </w:rPr>
      </w:pPr>
      <w:r w:rsidRPr="00A23608">
        <w:rPr>
          <w:rFonts w:cs="David" w:hint="cs"/>
          <w:rtl/>
        </w:rPr>
        <w:tab/>
        <w:t xml:space="preserve">זה ככלל נתפס כמעשה חריג. חבר כנסת ברוב הפרלמנטים בעולם יכול לעסוק בעיסוקים נוספים ובתנאי שהוא מדווח, מוסר, שיש שקיפות מלאה ואולי יש איסורים על קבלת כספים. אבל קודם כל - כל הכלל הזה נתפס בקנה מידה בין לאומי כחריג, שאנחנו אוסרים. לכן הגישה צריכה לבוא מנקודת מבט שכל מה שלא נעשה כאן בצורה מובהקת ומפורשת -  אם זה לא פוגע בכבוד הכנסת, אם זה לא עניין של ניגוד עניינים, אם זה לא חריג שכל אדם מרגיש שהוא חריג מבחינה אתית, הכלל הוא שאם זה לא עסקי זה יותר. כל הדוגמאות שניתנו כאן, לכולן לדעתי ועדת האתיקה יכולה לתת תשובה על פי הכללים שיש.  </w:t>
      </w:r>
    </w:p>
    <w:p w14:paraId="556C6945" w14:textId="77777777" w:rsidR="00A23608" w:rsidRPr="00A23608" w:rsidRDefault="00A23608" w:rsidP="00A23608">
      <w:pPr>
        <w:bidi/>
        <w:jc w:val="both"/>
        <w:rPr>
          <w:rFonts w:cs="David" w:hint="cs"/>
          <w:rtl/>
        </w:rPr>
      </w:pPr>
    </w:p>
    <w:p w14:paraId="3B0F578E"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569EB41B" w14:textId="77777777" w:rsidR="00A23608" w:rsidRPr="00A23608" w:rsidRDefault="00A23608" w:rsidP="00A23608">
      <w:pPr>
        <w:bidi/>
        <w:jc w:val="both"/>
        <w:rPr>
          <w:rFonts w:cs="David" w:hint="cs"/>
          <w:rtl/>
        </w:rPr>
      </w:pPr>
    </w:p>
    <w:p w14:paraId="217061A0" w14:textId="77777777" w:rsidR="00A23608" w:rsidRPr="00A23608" w:rsidRDefault="00A23608" w:rsidP="00A23608">
      <w:pPr>
        <w:bidi/>
        <w:jc w:val="both"/>
        <w:rPr>
          <w:rFonts w:cs="David" w:hint="cs"/>
          <w:rtl/>
        </w:rPr>
      </w:pPr>
      <w:r w:rsidRPr="00A23608">
        <w:rPr>
          <w:rFonts w:cs="David" w:hint="cs"/>
          <w:rtl/>
        </w:rPr>
        <w:tab/>
        <w:t xml:space="preserve">הייצוג המשפטי שקיים היום בחוק הוא לא זהה לנוסח. היום קבוע בחוק החסינות שאסור ייצוג משפטי של בעל דין בהליך משפטי שאחד מבעלי הדין הוא המדינה. כאן זה רחב יותר. דבר שני, לאור מה שנאמר כאן, ובמיוחד לאור הדברים </w:t>
      </w:r>
      <w:proofErr w:type="spellStart"/>
      <w:r w:rsidRPr="00A23608">
        <w:rPr>
          <w:rFonts w:cs="David" w:hint="cs"/>
          <w:rtl/>
        </w:rPr>
        <w:t>שסוזי</w:t>
      </w:r>
      <w:proofErr w:type="spellEnd"/>
      <w:r w:rsidRPr="00A23608">
        <w:rPr>
          <w:rFonts w:cs="David" w:hint="cs"/>
          <w:rtl/>
        </w:rPr>
        <w:t xml:space="preserve"> אמרה עכשיו, שמה שלא אסור הוא מותר שזה כמובן נכון והכיוון צריך להיות עסקי - אולי יש מקום להבהיר בסעיף של העיסוק הנוסף: בעיקר כאשר מדובר בכהונה או בתפקיד בגוף עסקי, ואז יהיה ברור שתמיד הפרשנות היא לכיוון הזה. זאת אומרת, הרי ברור שאסור לחבר כנסת לכהן בתפקיד של דירקטור וכו'. </w:t>
      </w:r>
    </w:p>
    <w:p w14:paraId="6F5E0D97" w14:textId="77777777" w:rsidR="00A23608" w:rsidRPr="00A23608" w:rsidRDefault="00A23608" w:rsidP="00A23608">
      <w:pPr>
        <w:bidi/>
        <w:jc w:val="both"/>
        <w:rPr>
          <w:rFonts w:cs="David" w:hint="cs"/>
          <w:rtl/>
        </w:rPr>
      </w:pPr>
    </w:p>
    <w:p w14:paraId="063C4B3A" w14:textId="77777777" w:rsidR="00A23608" w:rsidRPr="00A23608" w:rsidRDefault="00A23608" w:rsidP="00A23608">
      <w:pPr>
        <w:bidi/>
        <w:jc w:val="both"/>
        <w:rPr>
          <w:rFonts w:cs="David" w:hint="cs"/>
          <w:rtl/>
        </w:rPr>
      </w:pPr>
      <w:r w:rsidRPr="00A23608">
        <w:rPr>
          <w:rFonts w:cs="David" w:hint="cs"/>
          <w:u w:val="single"/>
          <w:rtl/>
        </w:rPr>
        <w:t>ראובן ריבלין:</w:t>
      </w:r>
    </w:p>
    <w:p w14:paraId="521E9CCD" w14:textId="77777777" w:rsidR="00A23608" w:rsidRPr="00A23608" w:rsidRDefault="00A23608" w:rsidP="00A23608">
      <w:pPr>
        <w:bidi/>
        <w:jc w:val="both"/>
        <w:rPr>
          <w:rFonts w:cs="David" w:hint="cs"/>
          <w:rtl/>
        </w:rPr>
      </w:pPr>
    </w:p>
    <w:p w14:paraId="7B724F2B" w14:textId="77777777" w:rsidR="00A23608" w:rsidRPr="00A23608" w:rsidRDefault="00A23608" w:rsidP="00A23608">
      <w:pPr>
        <w:bidi/>
        <w:jc w:val="both"/>
        <w:rPr>
          <w:rFonts w:cs="David" w:hint="cs"/>
          <w:rtl/>
        </w:rPr>
      </w:pPr>
      <w:r w:rsidRPr="00A23608">
        <w:rPr>
          <w:rFonts w:cs="David" w:hint="cs"/>
          <w:rtl/>
        </w:rPr>
        <w:tab/>
        <w:t xml:space="preserve">גם 37 (ד), כשחבר כנסת עוסק בתפקידיו הציבוריים בעליל, גם אם מציעים לו כסף אסור לו לקחת. </w:t>
      </w:r>
    </w:p>
    <w:p w14:paraId="6B5417A2" w14:textId="77777777" w:rsidR="00A23608" w:rsidRPr="00A23608" w:rsidRDefault="00A23608" w:rsidP="00A23608">
      <w:pPr>
        <w:bidi/>
        <w:jc w:val="both"/>
        <w:rPr>
          <w:rFonts w:cs="David" w:hint="cs"/>
          <w:rtl/>
        </w:rPr>
      </w:pPr>
    </w:p>
    <w:p w14:paraId="141B9B2A"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021C50BC" w14:textId="77777777" w:rsidR="00A23608" w:rsidRPr="00A23608" w:rsidRDefault="00A23608" w:rsidP="00A23608">
      <w:pPr>
        <w:bidi/>
        <w:jc w:val="both"/>
        <w:rPr>
          <w:rFonts w:cs="David" w:hint="cs"/>
          <w:rtl/>
        </w:rPr>
      </w:pPr>
    </w:p>
    <w:p w14:paraId="1351F1CC" w14:textId="77777777" w:rsidR="00A23608" w:rsidRPr="00A23608" w:rsidRDefault="00A23608" w:rsidP="00A23608">
      <w:pPr>
        <w:bidi/>
        <w:jc w:val="both"/>
        <w:rPr>
          <w:rFonts w:cs="David" w:hint="cs"/>
          <w:rtl/>
        </w:rPr>
      </w:pPr>
      <w:r w:rsidRPr="00A23608">
        <w:rPr>
          <w:rFonts w:cs="David" w:hint="cs"/>
          <w:rtl/>
        </w:rPr>
        <w:tab/>
        <w:t xml:space="preserve">זה תמיד אסור, גם בעיסוק שהוא מותר. אני מציעה להבהיר בסעיף 34 שהוא הסעיף הכללי של חבר כנסת שלא יעסוק בעיסוק נוסף </w:t>
      </w:r>
      <w:r w:rsidRPr="00A23608">
        <w:rPr>
          <w:rFonts w:cs="David"/>
          <w:rtl/>
        </w:rPr>
        <w:t>–</w:t>
      </w:r>
      <w:r w:rsidRPr="00A23608">
        <w:rPr>
          <w:rFonts w:cs="David" w:hint="cs"/>
          <w:rtl/>
        </w:rPr>
        <w:t xml:space="preserve"> להבהיר שם: ובמיוחד כשמדובר בתפקיד, עבודה או כהונה בגוף עסקי. </w:t>
      </w:r>
    </w:p>
    <w:p w14:paraId="49B5ED1D" w14:textId="77777777" w:rsidR="00A23608" w:rsidRPr="00A23608" w:rsidRDefault="00A23608" w:rsidP="00A23608">
      <w:pPr>
        <w:bidi/>
        <w:jc w:val="both"/>
        <w:rPr>
          <w:rFonts w:cs="David" w:hint="cs"/>
          <w:rtl/>
        </w:rPr>
      </w:pPr>
    </w:p>
    <w:p w14:paraId="63563F62" w14:textId="77777777" w:rsidR="00A23608" w:rsidRPr="00A23608" w:rsidRDefault="00A23608" w:rsidP="00A23608">
      <w:pPr>
        <w:bidi/>
        <w:jc w:val="both"/>
        <w:rPr>
          <w:rFonts w:cs="David" w:hint="cs"/>
          <w:rtl/>
        </w:rPr>
      </w:pPr>
      <w:r w:rsidRPr="00A23608">
        <w:rPr>
          <w:rFonts w:cs="David" w:hint="cs"/>
          <w:u w:val="single"/>
          <w:rtl/>
        </w:rPr>
        <w:t>חיים אורון:</w:t>
      </w:r>
    </w:p>
    <w:p w14:paraId="7ECA883C" w14:textId="77777777" w:rsidR="00A23608" w:rsidRPr="00A23608" w:rsidRDefault="00A23608" w:rsidP="00A23608">
      <w:pPr>
        <w:bidi/>
        <w:jc w:val="both"/>
        <w:rPr>
          <w:rFonts w:cs="David" w:hint="cs"/>
          <w:rtl/>
        </w:rPr>
      </w:pPr>
    </w:p>
    <w:p w14:paraId="3AD96CBE" w14:textId="77777777" w:rsidR="00A23608" w:rsidRPr="00A23608" w:rsidRDefault="00A23608" w:rsidP="00A23608">
      <w:pPr>
        <w:bidi/>
        <w:jc w:val="both"/>
        <w:rPr>
          <w:rFonts w:cs="David" w:hint="cs"/>
          <w:rtl/>
        </w:rPr>
      </w:pPr>
      <w:r w:rsidRPr="00A23608">
        <w:rPr>
          <w:rFonts w:cs="David" w:hint="cs"/>
          <w:rtl/>
        </w:rPr>
        <w:tab/>
        <w:t xml:space="preserve"> את מחזקת או מחלישה? זה שאת מציינת רק את זה את משאירה מאוד עמום את כל השאר ובכל השאר יש דברים שהוא גם לא יכול לעשות. לכן ההגדרה הנורמטיבית החד משמעית פה נראית לי: והשאר מופיע בהמשך. יש 4 סעיפים שיוצרים את כל הכלל. </w:t>
      </w:r>
    </w:p>
    <w:p w14:paraId="422D941C" w14:textId="77777777" w:rsidR="00A23608" w:rsidRPr="00A23608" w:rsidRDefault="00A23608" w:rsidP="00A23608">
      <w:pPr>
        <w:bidi/>
        <w:jc w:val="both"/>
        <w:rPr>
          <w:rFonts w:cs="David" w:hint="cs"/>
          <w:rtl/>
        </w:rPr>
      </w:pPr>
    </w:p>
    <w:p w14:paraId="6997BCE7"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7D36D5BD" w14:textId="77777777" w:rsidR="00A23608" w:rsidRPr="00A23608" w:rsidRDefault="00A23608" w:rsidP="00A23608">
      <w:pPr>
        <w:bidi/>
        <w:jc w:val="both"/>
        <w:rPr>
          <w:rFonts w:cs="David" w:hint="cs"/>
          <w:rtl/>
        </w:rPr>
      </w:pPr>
    </w:p>
    <w:p w14:paraId="3BB29C1C" w14:textId="77777777" w:rsidR="00A23608" w:rsidRPr="00A23608" w:rsidRDefault="00A23608" w:rsidP="00A23608">
      <w:pPr>
        <w:bidi/>
        <w:jc w:val="both"/>
        <w:rPr>
          <w:rFonts w:cs="David" w:hint="cs"/>
          <w:rtl/>
        </w:rPr>
      </w:pPr>
      <w:r w:rsidRPr="00A23608">
        <w:rPr>
          <w:rFonts w:cs="David" w:hint="cs"/>
          <w:rtl/>
        </w:rPr>
        <w:tab/>
        <w:t xml:space="preserve"> נכון, אבל למשל לא ברור לגבי דירקטור אם יכול להיות או לא, לכן חשוב להבהיר שכאשר מדובר בגוף עסקי התשובה היא לא. אני מציעה להבהיר את זה ואז כל הפרשנות של הפרק תהיה מכוונת לכיוון הזה. </w:t>
      </w:r>
    </w:p>
    <w:p w14:paraId="4E1BC01A" w14:textId="77777777" w:rsidR="00A23608" w:rsidRPr="00A23608" w:rsidRDefault="00A23608" w:rsidP="00A23608">
      <w:pPr>
        <w:bidi/>
        <w:jc w:val="both"/>
        <w:rPr>
          <w:rFonts w:cs="David" w:hint="cs"/>
          <w:rtl/>
        </w:rPr>
      </w:pPr>
    </w:p>
    <w:p w14:paraId="19A58ECC" w14:textId="77777777" w:rsidR="00A23608" w:rsidRPr="00A23608" w:rsidRDefault="00A23608" w:rsidP="00A23608">
      <w:pPr>
        <w:bidi/>
        <w:jc w:val="both"/>
        <w:rPr>
          <w:rFonts w:cs="David" w:hint="cs"/>
          <w:rtl/>
        </w:rPr>
      </w:pPr>
      <w:r w:rsidRPr="00A23608">
        <w:rPr>
          <w:rFonts w:cs="David" w:hint="cs"/>
          <w:u w:val="single"/>
          <w:rtl/>
        </w:rPr>
        <w:t>חיים אורון:</w:t>
      </w:r>
    </w:p>
    <w:p w14:paraId="7F63EA6B" w14:textId="77777777" w:rsidR="00A23608" w:rsidRPr="00A23608" w:rsidRDefault="00A23608" w:rsidP="00A23608">
      <w:pPr>
        <w:bidi/>
        <w:jc w:val="both"/>
        <w:rPr>
          <w:rFonts w:cs="David" w:hint="cs"/>
          <w:rtl/>
        </w:rPr>
      </w:pPr>
    </w:p>
    <w:p w14:paraId="3725018F" w14:textId="77777777" w:rsidR="00A23608" w:rsidRPr="00A23608" w:rsidRDefault="00A23608" w:rsidP="00A23608">
      <w:pPr>
        <w:bidi/>
        <w:jc w:val="both"/>
        <w:rPr>
          <w:rFonts w:cs="David" w:hint="cs"/>
          <w:rtl/>
        </w:rPr>
      </w:pPr>
      <w:r w:rsidRPr="00A23608">
        <w:rPr>
          <w:rFonts w:cs="David" w:hint="cs"/>
          <w:rtl/>
        </w:rPr>
        <w:tab/>
        <w:t xml:space="preserve">זה ב-37 (א). </w:t>
      </w:r>
    </w:p>
    <w:p w14:paraId="21B99A00" w14:textId="77777777" w:rsidR="00A23608" w:rsidRPr="00A23608" w:rsidRDefault="00A23608" w:rsidP="00A23608">
      <w:pPr>
        <w:bidi/>
        <w:jc w:val="both"/>
        <w:rPr>
          <w:rFonts w:cs="David" w:hint="cs"/>
          <w:rtl/>
        </w:rPr>
      </w:pPr>
    </w:p>
    <w:p w14:paraId="6855BDAD"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3C5A8138" w14:textId="77777777" w:rsidR="00A23608" w:rsidRPr="00A23608" w:rsidRDefault="00A23608" w:rsidP="00A23608">
      <w:pPr>
        <w:bidi/>
        <w:jc w:val="both"/>
        <w:rPr>
          <w:rFonts w:cs="David" w:hint="cs"/>
          <w:rtl/>
        </w:rPr>
      </w:pPr>
    </w:p>
    <w:p w14:paraId="771C2658" w14:textId="77777777" w:rsidR="00A23608" w:rsidRPr="00A23608" w:rsidRDefault="00A23608" w:rsidP="00A23608">
      <w:pPr>
        <w:bidi/>
        <w:jc w:val="both"/>
        <w:rPr>
          <w:rFonts w:cs="David" w:hint="cs"/>
          <w:rtl/>
        </w:rPr>
      </w:pPr>
      <w:r w:rsidRPr="00A23608">
        <w:rPr>
          <w:rFonts w:cs="David" w:hint="cs"/>
          <w:rtl/>
        </w:rPr>
        <w:tab/>
        <w:t xml:space="preserve">אם לגבי 36 מוסכמים כל 4 </w:t>
      </w:r>
      <w:proofErr w:type="spellStart"/>
      <w:r w:rsidRPr="00A23608">
        <w:rPr>
          <w:rFonts w:cs="David" w:hint="cs"/>
          <w:rtl/>
        </w:rPr>
        <w:t>התת</w:t>
      </w:r>
      <w:proofErr w:type="spellEnd"/>
      <w:r w:rsidRPr="00A23608">
        <w:rPr>
          <w:rFonts w:cs="David" w:hint="cs"/>
          <w:rtl/>
        </w:rPr>
        <w:t xml:space="preserve"> סעיפים אז נאשר אותם. אנחנו מאשרים 36 - 1, 2, 3, 4, מקובל על כולם? תודה. מאושר. סעיף 37.  </w:t>
      </w:r>
    </w:p>
    <w:p w14:paraId="0DF7F87B" w14:textId="77777777" w:rsidR="00A23608" w:rsidRPr="00A23608" w:rsidRDefault="00A23608" w:rsidP="00A23608">
      <w:pPr>
        <w:bidi/>
        <w:jc w:val="both"/>
        <w:rPr>
          <w:rFonts w:cs="David" w:hint="cs"/>
          <w:rtl/>
        </w:rPr>
      </w:pPr>
      <w:r>
        <w:rPr>
          <w:rFonts w:cs="David"/>
          <w:rtl/>
        </w:rPr>
        <w:br w:type="page"/>
      </w:r>
    </w:p>
    <w:p w14:paraId="7D04398E"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2621099A" w14:textId="77777777" w:rsidR="00A23608" w:rsidRPr="00A23608" w:rsidRDefault="00A23608" w:rsidP="00A23608">
      <w:pPr>
        <w:bidi/>
        <w:jc w:val="both"/>
        <w:rPr>
          <w:rFonts w:cs="David" w:hint="cs"/>
          <w:rtl/>
        </w:rPr>
      </w:pPr>
    </w:p>
    <w:p w14:paraId="5C7A2D17" w14:textId="77777777" w:rsidR="00A23608" w:rsidRPr="00A23608" w:rsidRDefault="00A23608" w:rsidP="00A23608">
      <w:pPr>
        <w:bidi/>
        <w:jc w:val="both"/>
        <w:rPr>
          <w:rFonts w:cs="David" w:hint="cs"/>
          <w:rtl/>
        </w:rPr>
      </w:pPr>
      <w:r w:rsidRPr="00A23608">
        <w:rPr>
          <w:rFonts w:cs="David" w:hint="cs"/>
          <w:rtl/>
        </w:rPr>
        <w:tab/>
        <w:t xml:space="preserve">סעיף 37 הוא משמעותי במובן זה שהוא משנה מהקיים היום. היום חבר כנסת, כמובן ללא תמורה, יכול לכהן כנושא משרה, כנושא תפקיד בגופים ציבוריים, יושבי ראש עמותות וכו', חבר ועד מנהל של גופים שונים. פה מציעה הוועדה איסור עם סייגים בצידו. מוצע כך: חבר הכנסת לא יכהן, בין בתמורה ובין שלא בתמורה, בתפקיד נבחר או בתפקיד ניהולי בגוף ציבורי או בתאגיד פרטי, להוציא מפלגה. (ב) מי שנבחר לכנסת והוא מכהן בתפקיד נבחר או ניהולי כאמור, יודע מייד עם היותו לחבר הכנסת על התפטרותו מאותו תפקיד. (ג) על אף האמור חבר הכנסת רשאי לכהן בתפקיד נבחר בגוף ציבורי אם קיבל מראש היתר מוועדת האתיקה; הסייג הזה הצטרף בשלב מאוחר בדיוני הוועדה בעקבות הערות של חברי כנסת. מתי ועדת האתיקה תחליט? יש לה הוראות. (1) לבקשה לקבלת היתר יצורפו מסמכי היסוד של הגוף הציבורי, לרבות מאזנים שלו, וכן כל מסמך נוסף שתדרוש ועדת האתיקה; פה מדובר על היועץ לאתיקה, שבינתיים השארנו את ההוראות לגביו בצד, אבל יגיש לוועדת האתיקה חוות דעת.  (3) ועדת האתיקה תשקול בין היתר, את התועלת הצפויה לציבור ואת ההשלכה האפשרית על מילוי התפקיד כחבר הכנסת, והיא לא תיתן היתר אם יהיה בכך משום ניגוד להוראות סעיף 36 שדיברנו על הסייגים או 38 שזה מינוי מטעם הממשלה. (4) ועדת האתיקה רשאית לתת לחבר הכנסת היתר בתנאים שתיקבע, לרבות לעניין תקופת הכהונה. </w:t>
      </w:r>
    </w:p>
    <w:p w14:paraId="5620A485" w14:textId="77777777" w:rsidR="00A23608" w:rsidRPr="00A23608" w:rsidRDefault="00A23608" w:rsidP="00A23608">
      <w:pPr>
        <w:bidi/>
        <w:jc w:val="both"/>
        <w:rPr>
          <w:rFonts w:cs="David" w:hint="cs"/>
          <w:rtl/>
        </w:rPr>
      </w:pPr>
      <w:r w:rsidRPr="00A23608">
        <w:rPr>
          <w:rFonts w:cs="David" w:hint="cs"/>
          <w:u w:val="single"/>
          <w:rtl/>
        </w:rPr>
        <w:t>חיים אורון:</w:t>
      </w:r>
    </w:p>
    <w:p w14:paraId="3D546200" w14:textId="77777777" w:rsidR="00A23608" w:rsidRPr="00A23608" w:rsidRDefault="00A23608" w:rsidP="00A23608">
      <w:pPr>
        <w:bidi/>
        <w:jc w:val="both"/>
        <w:rPr>
          <w:rFonts w:cs="David" w:hint="cs"/>
          <w:rtl/>
        </w:rPr>
      </w:pPr>
    </w:p>
    <w:p w14:paraId="6940721D" w14:textId="77777777" w:rsidR="00A23608" w:rsidRPr="00A23608" w:rsidRDefault="00A23608" w:rsidP="00A23608">
      <w:pPr>
        <w:bidi/>
        <w:jc w:val="both"/>
        <w:rPr>
          <w:rFonts w:cs="David" w:hint="cs"/>
          <w:rtl/>
        </w:rPr>
      </w:pPr>
      <w:r w:rsidRPr="00A23608">
        <w:rPr>
          <w:rFonts w:cs="David" w:hint="cs"/>
          <w:rtl/>
        </w:rPr>
        <w:tab/>
        <w:t xml:space="preserve"> אני יכול להיות חבר בהנהלת שלום עכשיו?</w:t>
      </w:r>
    </w:p>
    <w:p w14:paraId="6866B3C0" w14:textId="77777777" w:rsidR="00A23608" w:rsidRPr="00A23608" w:rsidRDefault="00A23608" w:rsidP="00A23608">
      <w:pPr>
        <w:bidi/>
        <w:jc w:val="both"/>
        <w:rPr>
          <w:rFonts w:cs="David" w:hint="cs"/>
          <w:rtl/>
        </w:rPr>
      </w:pPr>
    </w:p>
    <w:p w14:paraId="470AB832"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01494224" w14:textId="77777777" w:rsidR="00A23608" w:rsidRPr="00A23608" w:rsidRDefault="00A23608" w:rsidP="00A23608">
      <w:pPr>
        <w:bidi/>
        <w:jc w:val="both"/>
        <w:rPr>
          <w:rFonts w:cs="David" w:hint="cs"/>
          <w:rtl/>
        </w:rPr>
      </w:pPr>
    </w:p>
    <w:p w14:paraId="727B08BC" w14:textId="77777777" w:rsidR="00A23608" w:rsidRPr="00A23608" w:rsidRDefault="00A23608" w:rsidP="00A23608">
      <w:pPr>
        <w:bidi/>
        <w:jc w:val="both"/>
        <w:rPr>
          <w:rFonts w:cs="David" w:hint="cs"/>
          <w:rtl/>
        </w:rPr>
      </w:pPr>
      <w:r w:rsidRPr="00A23608">
        <w:rPr>
          <w:rFonts w:cs="David" w:hint="cs"/>
          <w:rtl/>
        </w:rPr>
        <w:tab/>
        <w:t xml:space="preserve"> לפי זה? לא. </w:t>
      </w:r>
    </w:p>
    <w:p w14:paraId="750B1433" w14:textId="77777777" w:rsidR="00A23608" w:rsidRPr="00A23608" w:rsidRDefault="00A23608" w:rsidP="00A23608">
      <w:pPr>
        <w:bidi/>
        <w:jc w:val="both"/>
        <w:rPr>
          <w:rFonts w:cs="David" w:hint="cs"/>
          <w:rtl/>
        </w:rPr>
      </w:pPr>
    </w:p>
    <w:p w14:paraId="4512D04E" w14:textId="77777777" w:rsidR="00A23608" w:rsidRPr="00A23608" w:rsidRDefault="00A23608" w:rsidP="00A23608">
      <w:pPr>
        <w:bidi/>
        <w:jc w:val="both"/>
        <w:rPr>
          <w:rFonts w:cs="David" w:hint="cs"/>
          <w:rtl/>
        </w:rPr>
      </w:pPr>
      <w:r w:rsidRPr="00A23608">
        <w:rPr>
          <w:rFonts w:cs="David" w:hint="cs"/>
          <w:u w:val="single"/>
          <w:rtl/>
        </w:rPr>
        <w:t>חיים אורון:</w:t>
      </w:r>
    </w:p>
    <w:p w14:paraId="7DCE09D6" w14:textId="77777777" w:rsidR="00A23608" w:rsidRPr="00A23608" w:rsidRDefault="00A23608" w:rsidP="00A23608">
      <w:pPr>
        <w:bidi/>
        <w:jc w:val="both"/>
        <w:rPr>
          <w:rFonts w:cs="David" w:hint="cs"/>
          <w:rtl/>
        </w:rPr>
      </w:pPr>
    </w:p>
    <w:p w14:paraId="645C5E36" w14:textId="77777777" w:rsidR="00A23608" w:rsidRPr="00A23608" w:rsidRDefault="00A23608" w:rsidP="00A23608">
      <w:pPr>
        <w:bidi/>
        <w:jc w:val="both"/>
        <w:rPr>
          <w:rFonts w:cs="David" w:hint="cs"/>
          <w:rtl/>
        </w:rPr>
      </w:pPr>
      <w:r w:rsidRPr="00A23608">
        <w:rPr>
          <w:rFonts w:cs="David" w:hint="cs"/>
          <w:rtl/>
        </w:rPr>
        <w:tab/>
        <w:t xml:space="preserve">הוא לא יכול להיות חבר בוועד למען ארץ ישראל השלמה? סליחה. אני בעד המנגנון של נורמות והיתרים. אבל אני יכול להביא עכשיו 10 היתרים שהייתי צריך לבקש, אני </w:t>
      </w:r>
      <w:proofErr w:type="spellStart"/>
      <w:r w:rsidRPr="00A23608">
        <w:rPr>
          <w:rFonts w:cs="David" w:hint="cs"/>
          <w:rtl/>
        </w:rPr>
        <w:t>בג'ניבה</w:t>
      </w:r>
      <w:proofErr w:type="spellEnd"/>
      <w:r w:rsidRPr="00A23608">
        <w:rPr>
          <w:rFonts w:cs="David" w:hint="cs"/>
          <w:rtl/>
        </w:rPr>
        <w:t xml:space="preserve">,  אני בשלום עכשיו, אני במזכירות התנועה הקיבוצית. </w:t>
      </w:r>
    </w:p>
    <w:p w14:paraId="4697270B" w14:textId="77777777" w:rsidR="00A23608" w:rsidRPr="00A23608" w:rsidRDefault="00A23608" w:rsidP="00A23608">
      <w:pPr>
        <w:bidi/>
        <w:jc w:val="both"/>
        <w:rPr>
          <w:rFonts w:cs="David" w:hint="cs"/>
          <w:rtl/>
        </w:rPr>
      </w:pPr>
    </w:p>
    <w:p w14:paraId="2FC19A47" w14:textId="77777777" w:rsidR="00A23608" w:rsidRPr="00A23608" w:rsidRDefault="00A23608" w:rsidP="00A23608">
      <w:pPr>
        <w:bidi/>
        <w:jc w:val="both"/>
        <w:rPr>
          <w:rFonts w:cs="David" w:hint="cs"/>
          <w:rtl/>
        </w:rPr>
      </w:pPr>
      <w:r w:rsidRPr="00A23608">
        <w:rPr>
          <w:rFonts w:cs="David" w:hint="cs"/>
          <w:u w:val="single"/>
          <w:rtl/>
        </w:rPr>
        <w:t>גדעון סער:</w:t>
      </w:r>
    </w:p>
    <w:p w14:paraId="314861FF" w14:textId="77777777" w:rsidR="00A23608" w:rsidRPr="00A23608" w:rsidRDefault="00A23608" w:rsidP="00A23608">
      <w:pPr>
        <w:bidi/>
        <w:jc w:val="both"/>
        <w:rPr>
          <w:rFonts w:cs="David" w:hint="cs"/>
          <w:rtl/>
        </w:rPr>
      </w:pPr>
    </w:p>
    <w:p w14:paraId="40E44310" w14:textId="77777777" w:rsidR="00A23608" w:rsidRPr="00A23608" w:rsidRDefault="00A23608" w:rsidP="00A23608">
      <w:pPr>
        <w:bidi/>
        <w:jc w:val="both"/>
        <w:rPr>
          <w:rFonts w:cs="David" w:hint="cs"/>
          <w:rtl/>
        </w:rPr>
      </w:pPr>
      <w:r w:rsidRPr="00A23608">
        <w:rPr>
          <w:rFonts w:cs="David" w:hint="cs"/>
          <w:rtl/>
        </w:rPr>
        <w:tab/>
        <w:t xml:space="preserve"> אולי צריך לתקן את זה אם אני מוציא אותך בבת אחת מכל המקומות האלה. </w:t>
      </w:r>
    </w:p>
    <w:p w14:paraId="0FED84F9" w14:textId="77777777" w:rsidR="00A23608" w:rsidRPr="00A23608" w:rsidRDefault="00A23608" w:rsidP="00A23608">
      <w:pPr>
        <w:bidi/>
        <w:jc w:val="both"/>
        <w:rPr>
          <w:rFonts w:cs="David" w:hint="cs"/>
          <w:rtl/>
        </w:rPr>
      </w:pPr>
    </w:p>
    <w:p w14:paraId="2612F4DD" w14:textId="77777777" w:rsidR="00A23608" w:rsidRPr="00A23608" w:rsidRDefault="00A23608" w:rsidP="00A23608">
      <w:pPr>
        <w:bidi/>
        <w:jc w:val="both"/>
        <w:rPr>
          <w:rFonts w:cs="David" w:hint="cs"/>
          <w:rtl/>
        </w:rPr>
      </w:pPr>
      <w:r w:rsidRPr="00A23608">
        <w:rPr>
          <w:rFonts w:cs="David" w:hint="cs"/>
          <w:u w:val="single"/>
          <w:rtl/>
        </w:rPr>
        <w:t>חיים אורון:</w:t>
      </w:r>
    </w:p>
    <w:p w14:paraId="404882CC" w14:textId="77777777" w:rsidR="00A23608" w:rsidRPr="00A23608" w:rsidRDefault="00A23608" w:rsidP="00A23608">
      <w:pPr>
        <w:bidi/>
        <w:jc w:val="both"/>
        <w:rPr>
          <w:rFonts w:cs="David" w:hint="cs"/>
          <w:rtl/>
        </w:rPr>
      </w:pPr>
    </w:p>
    <w:p w14:paraId="38CEB502" w14:textId="77777777" w:rsidR="00A23608" w:rsidRPr="00A23608" w:rsidRDefault="00A23608" w:rsidP="00A23608">
      <w:pPr>
        <w:bidi/>
        <w:jc w:val="both"/>
        <w:rPr>
          <w:rFonts w:cs="David" w:hint="cs"/>
          <w:rtl/>
        </w:rPr>
      </w:pPr>
      <w:r w:rsidRPr="00A23608">
        <w:rPr>
          <w:rFonts w:cs="David" w:hint="cs"/>
          <w:rtl/>
        </w:rPr>
        <w:tab/>
        <w:t>אני בחבר הנאמנים של תיאטרון באר שבע.</w:t>
      </w:r>
    </w:p>
    <w:p w14:paraId="6D02F2F4" w14:textId="77777777" w:rsidR="00A23608" w:rsidRPr="00A23608" w:rsidRDefault="00A23608" w:rsidP="00A23608">
      <w:pPr>
        <w:bidi/>
        <w:jc w:val="both"/>
        <w:rPr>
          <w:rFonts w:cs="David" w:hint="cs"/>
          <w:rtl/>
        </w:rPr>
      </w:pPr>
    </w:p>
    <w:p w14:paraId="252F63B1"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26104A41" w14:textId="77777777" w:rsidR="00A23608" w:rsidRPr="00A23608" w:rsidRDefault="00A23608" w:rsidP="00A23608">
      <w:pPr>
        <w:bidi/>
        <w:jc w:val="both"/>
        <w:rPr>
          <w:rFonts w:cs="David" w:hint="cs"/>
          <w:rtl/>
        </w:rPr>
      </w:pPr>
    </w:p>
    <w:p w14:paraId="59FD67FE" w14:textId="77777777" w:rsidR="00A23608" w:rsidRPr="00A23608" w:rsidRDefault="00A23608" w:rsidP="00A23608">
      <w:pPr>
        <w:bidi/>
        <w:jc w:val="both"/>
        <w:rPr>
          <w:rFonts w:cs="David" w:hint="cs"/>
          <w:rtl/>
        </w:rPr>
      </w:pPr>
      <w:r w:rsidRPr="00A23608">
        <w:rPr>
          <w:rFonts w:cs="David" w:hint="cs"/>
          <w:rtl/>
        </w:rPr>
        <w:tab/>
        <w:t xml:space="preserve">לזה התכוונו. </w:t>
      </w:r>
    </w:p>
    <w:p w14:paraId="698B66F1" w14:textId="77777777" w:rsidR="00A23608" w:rsidRPr="00A23608" w:rsidRDefault="00A23608" w:rsidP="00A23608">
      <w:pPr>
        <w:bidi/>
        <w:jc w:val="both"/>
        <w:rPr>
          <w:rFonts w:cs="David" w:hint="cs"/>
          <w:rtl/>
        </w:rPr>
      </w:pPr>
    </w:p>
    <w:p w14:paraId="23F92C6E" w14:textId="77777777" w:rsidR="00A23608" w:rsidRPr="00A23608" w:rsidRDefault="00A23608" w:rsidP="00A23608">
      <w:pPr>
        <w:bidi/>
        <w:jc w:val="both"/>
        <w:rPr>
          <w:rFonts w:cs="David" w:hint="cs"/>
          <w:rtl/>
        </w:rPr>
      </w:pPr>
      <w:r w:rsidRPr="00A23608">
        <w:rPr>
          <w:rFonts w:cs="David" w:hint="cs"/>
          <w:u w:val="single"/>
          <w:rtl/>
        </w:rPr>
        <w:t>חיים אורון:</w:t>
      </w:r>
    </w:p>
    <w:p w14:paraId="292A3B9F" w14:textId="77777777" w:rsidR="00A23608" w:rsidRPr="00A23608" w:rsidRDefault="00A23608" w:rsidP="00A23608">
      <w:pPr>
        <w:bidi/>
        <w:jc w:val="both"/>
        <w:rPr>
          <w:rFonts w:cs="David" w:hint="cs"/>
          <w:rtl/>
        </w:rPr>
      </w:pPr>
    </w:p>
    <w:p w14:paraId="543E1D6D" w14:textId="77777777" w:rsidR="00A23608" w:rsidRPr="00A23608" w:rsidRDefault="00A23608" w:rsidP="00A23608">
      <w:pPr>
        <w:bidi/>
        <w:jc w:val="both"/>
        <w:rPr>
          <w:rFonts w:cs="David" w:hint="cs"/>
          <w:rtl/>
        </w:rPr>
      </w:pPr>
      <w:r w:rsidRPr="00A23608">
        <w:rPr>
          <w:rFonts w:cs="David" w:hint="cs"/>
          <w:rtl/>
        </w:rPr>
        <w:tab/>
        <w:t xml:space="preserve"> למה חבר כנסת לא יכול בחבר הנאמנים של אוניברסיטת באר שבע או של התזמורת? אתם מעקרים פה חלק מהשליחות הציבורית של חברי הכנסת. נכון, זה לא בדיוק באותם מקומות שבהם יש אנשים מכובדים שרוצים לשבת בהם </w:t>
      </w:r>
      <w:proofErr w:type="spellStart"/>
      <w:r w:rsidRPr="00A23608">
        <w:rPr>
          <w:rFonts w:cs="David" w:hint="cs"/>
          <w:rtl/>
        </w:rPr>
        <w:t>והכל</w:t>
      </w:r>
      <w:proofErr w:type="spellEnd"/>
      <w:r w:rsidRPr="00A23608">
        <w:rPr>
          <w:rFonts w:cs="David" w:hint="cs"/>
          <w:rtl/>
        </w:rPr>
        <w:t xml:space="preserve"> מלא. הם הרי משתגעים שנסכים לחתום להם רק שנופיע שם בצג עם השם שלנו. אני לא מבין איזה ניגוד עניינים יש פה.</w:t>
      </w:r>
    </w:p>
    <w:p w14:paraId="6DFBB031" w14:textId="77777777" w:rsidR="00A23608" w:rsidRPr="00A23608" w:rsidRDefault="00A23608" w:rsidP="00A23608">
      <w:pPr>
        <w:bidi/>
        <w:jc w:val="both"/>
        <w:rPr>
          <w:rFonts w:cs="David" w:hint="cs"/>
          <w:rtl/>
        </w:rPr>
      </w:pPr>
    </w:p>
    <w:p w14:paraId="6BA34095"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70F18CD6" w14:textId="77777777" w:rsidR="00A23608" w:rsidRPr="00A23608" w:rsidRDefault="00A23608" w:rsidP="00A23608">
      <w:pPr>
        <w:bidi/>
        <w:jc w:val="both"/>
        <w:rPr>
          <w:rFonts w:cs="David" w:hint="cs"/>
          <w:rtl/>
        </w:rPr>
      </w:pPr>
    </w:p>
    <w:p w14:paraId="7DB4DF8E" w14:textId="77777777" w:rsidR="00A23608" w:rsidRPr="00A23608" w:rsidRDefault="00A23608" w:rsidP="00A23608">
      <w:pPr>
        <w:bidi/>
        <w:jc w:val="both"/>
        <w:rPr>
          <w:rFonts w:cs="David" w:hint="cs"/>
          <w:rtl/>
        </w:rPr>
      </w:pPr>
      <w:r w:rsidRPr="00A23608">
        <w:rPr>
          <w:rFonts w:cs="David" w:hint="cs"/>
          <w:rtl/>
        </w:rPr>
        <w:tab/>
        <w:t xml:space="preserve">הוא שאמרתי קודם, ואני שותף לדעתך </w:t>
      </w:r>
      <w:proofErr w:type="spellStart"/>
      <w:r w:rsidRPr="00A23608">
        <w:rPr>
          <w:rFonts w:cs="David" w:hint="cs"/>
          <w:rtl/>
        </w:rPr>
        <w:t>ג'ומס</w:t>
      </w:r>
      <w:proofErr w:type="spellEnd"/>
      <w:r w:rsidRPr="00A23608">
        <w:rPr>
          <w:rFonts w:cs="David" w:hint="cs"/>
          <w:rtl/>
        </w:rPr>
        <w:t xml:space="preserve">, ברגע שתהיה כאן, התיאטרון מפיק משהו מכך שיו"ר ועדת האתיקה, חבר כנסת וכן הלאה, זה מוסיף משקל. ציינתי את זה כבר קודם - - - </w:t>
      </w:r>
    </w:p>
    <w:p w14:paraId="1EF1477E" w14:textId="77777777" w:rsidR="00A23608" w:rsidRPr="00A23608" w:rsidRDefault="00A23608" w:rsidP="00A23608">
      <w:pPr>
        <w:bidi/>
        <w:jc w:val="both"/>
        <w:rPr>
          <w:rFonts w:cs="David" w:hint="cs"/>
          <w:rtl/>
        </w:rPr>
      </w:pPr>
      <w:r>
        <w:rPr>
          <w:rFonts w:cs="David"/>
          <w:rtl/>
        </w:rPr>
        <w:br w:type="page"/>
      </w:r>
    </w:p>
    <w:p w14:paraId="29507ED2" w14:textId="77777777" w:rsidR="00A23608" w:rsidRPr="00A23608" w:rsidRDefault="00A23608" w:rsidP="00A23608">
      <w:pPr>
        <w:bidi/>
        <w:jc w:val="both"/>
        <w:rPr>
          <w:rFonts w:cs="David" w:hint="cs"/>
          <w:rtl/>
        </w:rPr>
      </w:pPr>
      <w:r w:rsidRPr="00A23608">
        <w:rPr>
          <w:rFonts w:cs="David" w:hint="cs"/>
          <w:u w:val="single"/>
          <w:rtl/>
        </w:rPr>
        <w:t>ראובן ריבלין:</w:t>
      </w:r>
    </w:p>
    <w:p w14:paraId="101E1429" w14:textId="77777777" w:rsidR="00A23608" w:rsidRPr="00A23608" w:rsidRDefault="00A23608" w:rsidP="00A23608">
      <w:pPr>
        <w:bidi/>
        <w:jc w:val="both"/>
        <w:rPr>
          <w:rFonts w:cs="David" w:hint="cs"/>
          <w:rtl/>
        </w:rPr>
      </w:pPr>
    </w:p>
    <w:p w14:paraId="6CF82283" w14:textId="77777777" w:rsidR="00A23608" w:rsidRPr="00A23608" w:rsidRDefault="00A23608" w:rsidP="00A23608">
      <w:pPr>
        <w:bidi/>
        <w:jc w:val="both"/>
        <w:rPr>
          <w:rFonts w:cs="David" w:hint="cs"/>
          <w:rtl/>
        </w:rPr>
      </w:pPr>
      <w:r w:rsidRPr="00A23608">
        <w:rPr>
          <w:rFonts w:cs="David" w:hint="cs"/>
          <w:rtl/>
        </w:rPr>
        <w:tab/>
        <w:t xml:space="preserve">אני רוצה לתת ליועצת המשפטית ולחברה הבכירה בוועדת זמיר דוגמא מאלפת. כאשר הייתי יושב ראש הכנסת, פנה אלי נשיא המדינה וביקש ממני להיות יושב ראש הדירקטוריון של נאות קדומים שהוא מפעל לאומי שמחנך את כל ילדי הארץ. לא יכולתי לסרב לו וקיבלתי ואז הבנתי מייד מאנשי נאות קדומים, מפרופ' </w:t>
      </w:r>
      <w:proofErr w:type="spellStart"/>
      <w:r w:rsidRPr="00A23608">
        <w:rPr>
          <w:rFonts w:cs="David" w:hint="cs"/>
          <w:rtl/>
        </w:rPr>
        <w:t>ראובני</w:t>
      </w:r>
      <w:proofErr w:type="spellEnd"/>
      <w:r w:rsidRPr="00A23608">
        <w:rPr>
          <w:rFonts w:cs="David" w:hint="cs"/>
          <w:rtl/>
        </w:rPr>
        <w:t xml:space="preserve"> ז"ל, שאני אהיה, כפי שהיה קודמי, כדי להשיג להם תקציבים. אמרתי להם: כדי להשיג לכם תקציבים אני יכול לעשות זאת רק בדרך אחת, אם אני לא אהיה חבר הדירקטוריון שלכם. הואיל ואני מאוד רוצה שיהיו לכם תקציבים אז תשחררו אותי מהתפקיד. הדבר היחיד שיכולתי לשכנע את </w:t>
      </w:r>
      <w:proofErr w:type="spellStart"/>
      <w:r w:rsidRPr="00A23608">
        <w:rPr>
          <w:rFonts w:cs="David" w:hint="cs"/>
          <w:rtl/>
        </w:rPr>
        <w:t>ראובני</w:t>
      </w:r>
      <w:proofErr w:type="spellEnd"/>
      <w:r w:rsidRPr="00A23608">
        <w:rPr>
          <w:rFonts w:cs="David" w:hint="cs"/>
          <w:rtl/>
        </w:rPr>
        <w:t xml:space="preserve"> היה בכך. ההיגיון בעניין הזה הוא היגיון מעולה ובריא ואני חושב שאנחנו צריכים להתכנס מאחוריו. האפשרות של חבר כנסת להיות גם בדירקטוריון כדי לעזור לדירקטוריון הוא מחשבה לא נכונה. מי שרוצה לעזור לאנשים האלה צריך להפריד בהפרדה מוחלטת את היותו לוביסט בתוך הכנסת למענם. </w:t>
      </w:r>
    </w:p>
    <w:p w14:paraId="0650EF95" w14:textId="77777777" w:rsidR="00A23608" w:rsidRPr="00A23608" w:rsidRDefault="00A23608" w:rsidP="00A23608">
      <w:pPr>
        <w:bidi/>
        <w:jc w:val="both"/>
        <w:rPr>
          <w:rFonts w:cs="David" w:hint="cs"/>
          <w:rtl/>
        </w:rPr>
      </w:pPr>
    </w:p>
    <w:p w14:paraId="6A03E17F"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31EEB215" w14:textId="77777777" w:rsidR="00A23608" w:rsidRPr="00A23608" w:rsidRDefault="00A23608" w:rsidP="00A23608">
      <w:pPr>
        <w:bidi/>
        <w:jc w:val="both"/>
        <w:rPr>
          <w:rFonts w:cs="David" w:hint="cs"/>
          <w:rtl/>
        </w:rPr>
      </w:pPr>
    </w:p>
    <w:p w14:paraId="2D32AD84" w14:textId="77777777" w:rsidR="00A23608" w:rsidRPr="00A23608" w:rsidRDefault="00A23608" w:rsidP="00A23608">
      <w:pPr>
        <w:bidi/>
        <w:jc w:val="both"/>
        <w:rPr>
          <w:rFonts w:cs="David" w:hint="cs"/>
          <w:rtl/>
        </w:rPr>
      </w:pPr>
      <w:r w:rsidRPr="00A23608">
        <w:rPr>
          <w:rFonts w:cs="David" w:hint="cs"/>
          <w:rtl/>
        </w:rPr>
        <w:tab/>
        <w:t xml:space="preserve"> אבל מותר להיות חבר לפי זה. </w:t>
      </w:r>
    </w:p>
    <w:p w14:paraId="0C376B49" w14:textId="77777777" w:rsidR="00A23608" w:rsidRPr="00A23608" w:rsidRDefault="00A23608" w:rsidP="00A23608">
      <w:pPr>
        <w:bidi/>
        <w:jc w:val="both"/>
        <w:rPr>
          <w:rFonts w:cs="David" w:hint="cs"/>
          <w:rtl/>
        </w:rPr>
      </w:pPr>
    </w:p>
    <w:p w14:paraId="451B8A30" w14:textId="77777777" w:rsidR="00A23608" w:rsidRPr="00A23608" w:rsidRDefault="00A23608" w:rsidP="00A23608">
      <w:pPr>
        <w:bidi/>
        <w:jc w:val="both"/>
        <w:rPr>
          <w:rFonts w:cs="David" w:hint="cs"/>
          <w:rtl/>
        </w:rPr>
      </w:pPr>
      <w:r w:rsidRPr="00A23608">
        <w:rPr>
          <w:rFonts w:cs="David" w:hint="cs"/>
          <w:u w:val="single"/>
          <w:rtl/>
        </w:rPr>
        <w:t>יצחק זיו:</w:t>
      </w:r>
    </w:p>
    <w:p w14:paraId="4C9135E5" w14:textId="77777777" w:rsidR="00A23608" w:rsidRPr="00A23608" w:rsidRDefault="00A23608" w:rsidP="00A23608">
      <w:pPr>
        <w:bidi/>
        <w:jc w:val="both"/>
        <w:rPr>
          <w:rFonts w:cs="David" w:hint="cs"/>
          <w:rtl/>
        </w:rPr>
      </w:pPr>
    </w:p>
    <w:p w14:paraId="79CD5F97" w14:textId="77777777" w:rsidR="00A23608" w:rsidRPr="00A23608" w:rsidRDefault="00A23608" w:rsidP="00A23608">
      <w:pPr>
        <w:bidi/>
        <w:jc w:val="both"/>
        <w:rPr>
          <w:rFonts w:cs="David" w:hint="cs"/>
          <w:rtl/>
        </w:rPr>
      </w:pPr>
      <w:r w:rsidRPr="00A23608">
        <w:rPr>
          <w:rFonts w:cs="David" w:hint="cs"/>
          <w:rtl/>
        </w:rPr>
        <w:tab/>
        <w:t xml:space="preserve">כלומר חבר ועד מותר. </w:t>
      </w:r>
    </w:p>
    <w:p w14:paraId="56D9160C"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612F9D4E" w14:textId="77777777" w:rsidR="00A23608" w:rsidRPr="00A23608" w:rsidRDefault="00A23608" w:rsidP="00A23608">
      <w:pPr>
        <w:bidi/>
        <w:jc w:val="both"/>
        <w:rPr>
          <w:rFonts w:cs="David" w:hint="cs"/>
          <w:rtl/>
        </w:rPr>
      </w:pPr>
    </w:p>
    <w:p w14:paraId="7AB29618" w14:textId="77777777" w:rsidR="00A23608" w:rsidRPr="00A23608" w:rsidRDefault="00A23608" w:rsidP="00A23608">
      <w:pPr>
        <w:bidi/>
        <w:jc w:val="both"/>
        <w:rPr>
          <w:rFonts w:cs="David" w:hint="cs"/>
          <w:rtl/>
        </w:rPr>
      </w:pPr>
      <w:r w:rsidRPr="00A23608">
        <w:rPr>
          <w:rFonts w:cs="David" w:hint="cs"/>
          <w:rtl/>
        </w:rPr>
        <w:tab/>
        <w:t xml:space="preserve">כלומר אתה יכול להיות חבר ועד הנאמנים, אתה רק לא יכול להיות חבר בהנהלת החבר. </w:t>
      </w:r>
    </w:p>
    <w:p w14:paraId="303511FA" w14:textId="77777777" w:rsidR="00A23608" w:rsidRPr="00A23608" w:rsidRDefault="00A23608" w:rsidP="00A23608">
      <w:pPr>
        <w:bidi/>
        <w:jc w:val="both"/>
        <w:rPr>
          <w:rFonts w:cs="David" w:hint="cs"/>
          <w:rtl/>
        </w:rPr>
      </w:pPr>
    </w:p>
    <w:p w14:paraId="7EFF7603" w14:textId="77777777" w:rsidR="00A23608" w:rsidRPr="00A23608" w:rsidRDefault="00A23608" w:rsidP="00A23608">
      <w:pPr>
        <w:bidi/>
        <w:jc w:val="both"/>
        <w:rPr>
          <w:rFonts w:cs="David" w:hint="cs"/>
          <w:rtl/>
        </w:rPr>
      </w:pPr>
      <w:r w:rsidRPr="00A23608">
        <w:rPr>
          <w:rFonts w:cs="David" w:hint="cs"/>
          <w:u w:val="single"/>
          <w:rtl/>
        </w:rPr>
        <w:t>ראובן ריבלין:</w:t>
      </w:r>
    </w:p>
    <w:p w14:paraId="295F5B42" w14:textId="77777777" w:rsidR="00A23608" w:rsidRPr="00A23608" w:rsidRDefault="00A23608" w:rsidP="00A23608">
      <w:pPr>
        <w:bidi/>
        <w:jc w:val="both"/>
        <w:rPr>
          <w:rFonts w:cs="David" w:hint="cs"/>
          <w:rtl/>
        </w:rPr>
      </w:pPr>
    </w:p>
    <w:p w14:paraId="4A3CCAB8" w14:textId="77777777" w:rsidR="00A23608" w:rsidRPr="00A23608" w:rsidRDefault="00A23608" w:rsidP="00A23608">
      <w:pPr>
        <w:bidi/>
        <w:jc w:val="both"/>
        <w:rPr>
          <w:rFonts w:cs="David" w:hint="cs"/>
          <w:rtl/>
        </w:rPr>
      </w:pPr>
      <w:r w:rsidRPr="00A23608">
        <w:rPr>
          <w:rFonts w:cs="David" w:hint="cs"/>
          <w:rtl/>
        </w:rPr>
        <w:tab/>
        <w:t xml:space="preserve">באותו רגע שהוא יהיה חבר ועד הנאמנים אני אומר לו חד משמעית שאם הוא יבוא לוועדת הכספים ויצביע על מנת לקבל תקציב הוא עובר עבירה אתית חמורה. </w:t>
      </w:r>
    </w:p>
    <w:p w14:paraId="1939C339" w14:textId="77777777" w:rsidR="00A23608" w:rsidRPr="00A23608" w:rsidRDefault="00A23608" w:rsidP="00A23608">
      <w:pPr>
        <w:bidi/>
        <w:jc w:val="both"/>
        <w:rPr>
          <w:rFonts w:cs="David" w:hint="cs"/>
          <w:rtl/>
        </w:rPr>
      </w:pPr>
    </w:p>
    <w:p w14:paraId="58031508"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094ABE02" w14:textId="77777777" w:rsidR="00A23608" w:rsidRPr="00A23608" w:rsidRDefault="00A23608" w:rsidP="00A23608">
      <w:pPr>
        <w:bidi/>
        <w:jc w:val="both"/>
        <w:rPr>
          <w:rFonts w:cs="David" w:hint="cs"/>
          <w:rtl/>
        </w:rPr>
      </w:pPr>
    </w:p>
    <w:p w14:paraId="13680DFF" w14:textId="77777777" w:rsidR="00A23608" w:rsidRPr="00A23608" w:rsidRDefault="00A23608" w:rsidP="00A23608">
      <w:pPr>
        <w:bidi/>
        <w:jc w:val="both"/>
        <w:rPr>
          <w:rFonts w:cs="David" w:hint="cs"/>
          <w:rtl/>
        </w:rPr>
      </w:pPr>
      <w:r w:rsidRPr="00A23608">
        <w:rPr>
          <w:rFonts w:cs="David" w:hint="cs"/>
          <w:rtl/>
        </w:rPr>
        <w:tab/>
        <w:t xml:space="preserve">השאלה היא אם הוא חבר ועד הנאמנים, אם לא נטיב עם גוף זה או אחר. </w:t>
      </w:r>
    </w:p>
    <w:p w14:paraId="19EDBD1D" w14:textId="77777777" w:rsidR="00A23608" w:rsidRPr="00A23608" w:rsidRDefault="00A23608" w:rsidP="00A23608">
      <w:pPr>
        <w:bidi/>
        <w:jc w:val="both"/>
        <w:rPr>
          <w:rFonts w:cs="David" w:hint="cs"/>
          <w:rtl/>
        </w:rPr>
      </w:pPr>
    </w:p>
    <w:p w14:paraId="507CD455" w14:textId="77777777" w:rsidR="00A23608" w:rsidRPr="00A23608" w:rsidRDefault="00A23608" w:rsidP="00A23608">
      <w:pPr>
        <w:bidi/>
        <w:jc w:val="both"/>
        <w:rPr>
          <w:rFonts w:cs="David" w:hint="cs"/>
          <w:rtl/>
        </w:rPr>
      </w:pPr>
      <w:r w:rsidRPr="00A23608">
        <w:rPr>
          <w:rFonts w:cs="David" w:hint="cs"/>
          <w:u w:val="single"/>
          <w:rtl/>
        </w:rPr>
        <w:t>ראובן ריבלין:</w:t>
      </w:r>
    </w:p>
    <w:p w14:paraId="5FEA8FB4" w14:textId="77777777" w:rsidR="00A23608" w:rsidRPr="00A23608" w:rsidRDefault="00A23608" w:rsidP="00A23608">
      <w:pPr>
        <w:bidi/>
        <w:jc w:val="both"/>
        <w:rPr>
          <w:rFonts w:cs="David" w:hint="cs"/>
          <w:rtl/>
        </w:rPr>
      </w:pPr>
    </w:p>
    <w:p w14:paraId="4497C987" w14:textId="77777777" w:rsidR="00A23608" w:rsidRPr="00A23608" w:rsidRDefault="00A23608" w:rsidP="00A23608">
      <w:pPr>
        <w:bidi/>
        <w:jc w:val="both"/>
        <w:rPr>
          <w:rFonts w:cs="David" w:hint="cs"/>
          <w:rtl/>
        </w:rPr>
      </w:pPr>
      <w:r w:rsidRPr="00A23608">
        <w:rPr>
          <w:rFonts w:cs="David" w:hint="cs"/>
          <w:rtl/>
        </w:rPr>
        <w:tab/>
        <w:t xml:space="preserve"> אל תשימו מכשול בפני חברי הכנסת. </w:t>
      </w:r>
    </w:p>
    <w:p w14:paraId="0E1B116B" w14:textId="77777777" w:rsidR="00A23608" w:rsidRPr="00A23608" w:rsidRDefault="00A23608" w:rsidP="00A23608">
      <w:pPr>
        <w:bidi/>
        <w:jc w:val="both"/>
        <w:rPr>
          <w:rFonts w:cs="David" w:hint="cs"/>
          <w:rtl/>
        </w:rPr>
      </w:pPr>
    </w:p>
    <w:p w14:paraId="3F77F363" w14:textId="77777777" w:rsidR="00A23608" w:rsidRPr="00A23608" w:rsidRDefault="00A23608" w:rsidP="00A23608">
      <w:pPr>
        <w:bidi/>
        <w:jc w:val="both"/>
        <w:rPr>
          <w:rFonts w:cs="David" w:hint="cs"/>
          <w:rtl/>
        </w:rPr>
      </w:pPr>
      <w:r w:rsidRPr="00A23608">
        <w:rPr>
          <w:rFonts w:cs="David" w:hint="cs"/>
          <w:u w:val="single"/>
          <w:rtl/>
        </w:rPr>
        <w:t>גדעון סער:</w:t>
      </w:r>
    </w:p>
    <w:p w14:paraId="77C0FBAC" w14:textId="77777777" w:rsidR="00A23608" w:rsidRPr="00A23608" w:rsidRDefault="00A23608" w:rsidP="00A23608">
      <w:pPr>
        <w:bidi/>
        <w:jc w:val="both"/>
        <w:rPr>
          <w:rFonts w:cs="David" w:hint="cs"/>
          <w:rtl/>
        </w:rPr>
      </w:pPr>
    </w:p>
    <w:p w14:paraId="4183E61A" w14:textId="77777777" w:rsidR="00A23608" w:rsidRPr="00A23608" w:rsidRDefault="00A23608" w:rsidP="00A23608">
      <w:pPr>
        <w:bidi/>
        <w:jc w:val="both"/>
        <w:rPr>
          <w:rFonts w:cs="David" w:hint="cs"/>
          <w:rtl/>
        </w:rPr>
      </w:pPr>
      <w:r w:rsidRPr="00A23608">
        <w:rPr>
          <w:rFonts w:cs="David" w:hint="cs"/>
          <w:rtl/>
        </w:rPr>
        <w:tab/>
        <w:t xml:space="preserve">אדוני היושב ראש, הבעיה עם ההצעה שלפנינו היא שהיא הצעה מאוד </w:t>
      </w:r>
      <w:proofErr w:type="spellStart"/>
      <w:r w:rsidRPr="00A23608">
        <w:rPr>
          <w:rFonts w:cs="David" w:hint="cs"/>
          <w:rtl/>
        </w:rPr>
        <w:t>סכמטית</w:t>
      </w:r>
      <w:proofErr w:type="spellEnd"/>
      <w:r w:rsidRPr="00A23608">
        <w:rPr>
          <w:rFonts w:cs="David" w:hint="cs"/>
          <w:rtl/>
        </w:rPr>
        <w:t xml:space="preserve">, פשטנית ולעיתים לא רואה את המורכבות של החיים הציבוריים. יש 3 מעגלים שחלקם על פי משנתו של רובי חשוב לסחור אותם מייד וחלקם מחייבים גישה יותר מורכבת. פה אומרים לנו: כהונה לתפקיד נבחר. קודם כל המעגל הראשון הוא הדברים שברור שמתירים כי החוק מתיר אותם אבל הם מתפקדים נבחרים. אם זה בוועדה למינוי שופטים או בוועדה למינוי היועץ המשפטי. זה תפקיד נבחר שהוא להוציא מפלגה. על זה אין מחלוקת.  </w:t>
      </w:r>
    </w:p>
    <w:p w14:paraId="7C1F4D95" w14:textId="77777777" w:rsidR="00A23608" w:rsidRPr="00A23608" w:rsidRDefault="00A23608" w:rsidP="00A23608">
      <w:pPr>
        <w:bidi/>
        <w:jc w:val="both"/>
        <w:rPr>
          <w:rFonts w:cs="David" w:hint="cs"/>
          <w:rtl/>
        </w:rPr>
      </w:pPr>
    </w:p>
    <w:p w14:paraId="57F03AAC" w14:textId="77777777" w:rsidR="00A23608" w:rsidRPr="00A23608" w:rsidRDefault="00A23608" w:rsidP="00A23608">
      <w:pPr>
        <w:bidi/>
        <w:jc w:val="both"/>
        <w:rPr>
          <w:rFonts w:cs="David" w:hint="cs"/>
          <w:rtl/>
        </w:rPr>
      </w:pPr>
      <w:r w:rsidRPr="00A23608">
        <w:rPr>
          <w:rFonts w:cs="David" w:hint="cs"/>
          <w:u w:val="single"/>
          <w:rtl/>
        </w:rPr>
        <w:t>חיים אורון:</w:t>
      </w:r>
    </w:p>
    <w:p w14:paraId="3607C7E7" w14:textId="77777777" w:rsidR="00A23608" w:rsidRPr="00A23608" w:rsidRDefault="00A23608" w:rsidP="00A23608">
      <w:pPr>
        <w:bidi/>
        <w:jc w:val="both"/>
        <w:rPr>
          <w:rFonts w:cs="David" w:hint="cs"/>
          <w:rtl/>
        </w:rPr>
      </w:pPr>
    </w:p>
    <w:p w14:paraId="638CC694" w14:textId="77777777" w:rsidR="00A23608" w:rsidRPr="00A23608" w:rsidRDefault="00A23608" w:rsidP="00A23608">
      <w:pPr>
        <w:bidi/>
        <w:jc w:val="both"/>
        <w:rPr>
          <w:rFonts w:cs="David" w:hint="cs"/>
          <w:rtl/>
        </w:rPr>
      </w:pPr>
      <w:r w:rsidRPr="00A23608">
        <w:rPr>
          <w:rFonts w:cs="David" w:hint="cs"/>
          <w:rtl/>
        </w:rPr>
        <w:tab/>
        <w:t xml:space="preserve"> זה בעיסוק הראשי, זה לא עיסוק נוסף.</w:t>
      </w:r>
    </w:p>
    <w:p w14:paraId="2AAAF78E" w14:textId="77777777" w:rsidR="00A23608" w:rsidRPr="00A23608" w:rsidRDefault="00A23608" w:rsidP="00A23608">
      <w:pPr>
        <w:bidi/>
        <w:jc w:val="both"/>
        <w:rPr>
          <w:rFonts w:cs="David" w:hint="cs"/>
          <w:rtl/>
        </w:rPr>
      </w:pPr>
    </w:p>
    <w:p w14:paraId="7BE7C99D" w14:textId="77777777" w:rsidR="00A23608" w:rsidRPr="00A23608" w:rsidRDefault="00A23608" w:rsidP="00A23608">
      <w:pPr>
        <w:bidi/>
        <w:jc w:val="both"/>
        <w:rPr>
          <w:rFonts w:cs="David" w:hint="cs"/>
          <w:rtl/>
        </w:rPr>
      </w:pPr>
      <w:r w:rsidRPr="00A23608">
        <w:rPr>
          <w:rFonts w:cs="David" w:hint="cs"/>
          <w:u w:val="single"/>
          <w:rtl/>
        </w:rPr>
        <w:t>גדעון סער:</w:t>
      </w:r>
    </w:p>
    <w:p w14:paraId="062E93BC" w14:textId="77777777" w:rsidR="00A23608" w:rsidRPr="00A23608" w:rsidRDefault="00A23608" w:rsidP="00A23608">
      <w:pPr>
        <w:bidi/>
        <w:jc w:val="both"/>
        <w:rPr>
          <w:rFonts w:cs="David" w:hint="cs"/>
          <w:rtl/>
        </w:rPr>
      </w:pPr>
    </w:p>
    <w:p w14:paraId="43E644F9" w14:textId="77777777" w:rsidR="00A23608" w:rsidRPr="00A23608" w:rsidRDefault="00A23608" w:rsidP="00A23608">
      <w:pPr>
        <w:bidi/>
        <w:jc w:val="both"/>
        <w:rPr>
          <w:rFonts w:cs="David" w:hint="cs"/>
          <w:rtl/>
        </w:rPr>
      </w:pPr>
      <w:r w:rsidRPr="00A23608">
        <w:rPr>
          <w:rFonts w:cs="David" w:hint="cs"/>
          <w:rtl/>
        </w:rPr>
        <w:tab/>
        <w:t xml:space="preserve"> פה זה תפקיד נבחר או ניהולי, זו הכותרת שלי. לכן אני נכנס ואומר: תאמין לי שזה תפקיד נוסף. אתה יודע כמה עבודה הם עובדים? הדברים האלה כאשר הם מתבצעים על פי ייצוג, תפקידים נבחרים שהם נבחרים בגדר הכנסת זה מעגל ראשון שחייבים לסייג אותו. אחרי זה יש מעגל שני ושלישי. אתחיל מהשלישי כי זה המעגל שברור שעליו כן צריך להחיל את האיסורים. כאשר אני רואה אנשים שיושבים בגופים ציבוריים שמחלקים תמיכות או שמחלקים תפקידים. אני לא יכול לתת דוגמא בלי להזכיר שם של חבר כנסת ולכן אני לא רוצה לתת דוגמא. אבל אם אני מדבר על גוף ציבורי שניזון מכספי מדינה, או שהוא מחלק תפקידים, גם אם הוא למען מטרות נורא טובות </w:t>
      </w:r>
      <w:r w:rsidRPr="00A23608">
        <w:rPr>
          <w:rFonts w:cs="David"/>
          <w:rtl/>
        </w:rPr>
        <w:t>–</w:t>
      </w:r>
      <w:r w:rsidRPr="00A23608">
        <w:rPr>
          <w:rFonts w:cs="David" w:hint="cs"/>
          <w:rtl/>
        </w:rPr>
        <w:t xml:space="preserve"> בלתי אפשרי שחבר כנסת יהיה בדבר כזה. זה חייב להיות ברור. </w:t>
      </w:r>
    </w:p>
    <w:p w14:paraId="73F0EEB4" w14:textId="77777777" w:rsidR="00A23608" w:rsidRPr="00A23608" w:rsidRDefault="00A23608" w:rsidP="00A23608">
      <w:pPr>
        <w:bidi/>
        <w:jc w:val="both"/>
        <w:rPr>
          <w:rFonts w:cs="David" w:hint="cs"/>
          <w:rtl/>
        </w:rPr>
      </w:pPr>
    </w:p>
    <w:p w14:paraId="7D025EF5" w14:textId="77777777" w:rsidR="00A23608" w:rsidRPr="00A23608" w:rsidRDefault="00A23608" w:rsidP="00A23608">
      <w:pPr>
        <w:bidi/>
        <w:ind w:firstLine="567"/>
        <w:jc w:val="both"/>
        <w:rPr>
          <w:rFonts w:cs="David" w:hint="cs"/>
          <w:rtl/>
        </w:rPr>
      </w:pPr>
      <w:r w:rsidRPr="00A23608">
        <w:rPr>
          <w:rFonts w:cs="David" w:hint="cs"/>
          <w:rtl/>
        </w:rPr>
        <w:t xml:space="preserve">לכן אני חושב שדווקא לעניין זה הדבר צריך להיות בהקדם כי חברי כנסת שחברים היום בדברים כאלה מכשילים את עצמם והם לא יודעים שהם מכשילים את עצמם אבל אני אומר לכם שיש כאלה. הקטגוריה השלישית היא הקטגוריה שנגע בה </w:t>
      </w:r>
      <w:proofErr w:type="spellStart"/>
      <w:r w:rsidRPr="00A23608">
        <w:rPr>
          <w:rFonts w:cs="David" w:hint="cs"/>
          <w:rtl/>
        </w:rPr>
        <w:t>ג'ומס</w:t>
      </w:r>
      <w:proofErr w:type="spellEnd"/>
      <w:r w:rsidRPr="00A23608">
        <w:rPr>
          <w:rFonts w:cs="David" w:hint="cs"/>
          <w:rtl/>
        </w:rPr>
        <w:t xml:space="preserve"> שזה בעצם תפקידים נבחרים פוליטיים במובן היותר צר של המילה פוליטי. זאת אומרת גופים שמטרתם, ופה האבחנה היא לא פשוטה כי יגידו לי: למה אתה חושב שלהיות למען ארץ ישראל יותר חשוב מנושא מאבק נגד תאונות עבודה. תאונות עבודה זה פחות חשוב? אז אני אומר: זה לא פחות חשוב אבל הגופים האלה שהזכרתי קודם זה גופים שלא יכול להתקיים בהם כל הדברים שאמרנו קודם, זאת אומרת, זיקה של כספים, זיקה של תפקידים, זיקה של הקשר למילוי התפקיד, סמוכים על שולחן הממשלה, סמוכים על שולחן הכנסת, כל הדברים המסוכנים האלה. איפה קו התפר המדויק בין הקטגוריה השנייה לשלישית? מאוד קשה לי לשרטט אותו. </w:t>
      </w:r>
    </w:p>
    <w:p w14:paraId="5F01C8AD" w14:textId="77777777" w:rsidR="00A23608" w:rsidRPr="00A23608" w:rsidRDefault="00A23608" w:rsidP="00A23608">
      <w:pPr>
        <w:bidi/>
        <w:jc w:val="both"/>
        <w:rPr>
          <w:rFonts w:cs="David" w:hint="cs"/>
          <w:rtl/>
        </w:rPr>
      </w:pPr>
    </w:p>
    <w:p w14:paraId="627C6F6F" w14:textId="77777777" w:rsidR="00A23608" w:rsidRPr="00A23608" w:rsidRDefault="00A23608" w:rsidP="00A23608">
      <w:pPr>
        <w:bidi/>
        <w:jc w:val="both"/>
        <w:rPr>
          <w:rFonts w:cs="David" w:hint="cs"/>
          <w:rtl/>
        </w:rPr>
      </w:pPr>
      <w:r w:rsidRPr="00A23608">
        <w:rPr>
          <w:rFonts w:cs="David" w:hint="cs"/>
          <w:u w:val="single"/>
          <w:rtl/>
        </w:rPr>
        <w:t>ראובן ריבלין:</w:t>
      </w:r>
    </w:p>
    <w:p w14:paraId="5ACBE651" w14:textId="77777777" w:rsidR="00A23608" w:rsidRPr="00A23608" w:rsidRDefault="00A23608" w:rsidP="00A23608">
      <w:pPr>
        <w:bidi/>
        <w:jc w:val="both"/>
        <w:rPr>
          <w:rFonts w:cs="David" w:hint="cs"/>
          <w:rtl/>
        </w:rPr>
      </w:pPr>
    </w:p>
    <w:p w14:paraId="5B4F87F7" w14:textId="77777777" w:rsidR="00A23608" w:rsidRPr="00A23608" w:rsidRDefault="00A23608" w:rsidP="00A23608">
      <w:pPr>
        <w:bidi/>
        <w:jc w:val="both"/>
        <w:rPr>
          <w:rFonts w:cs="David" w:hint="cs"/>
          <w:rtl/>
        </w:rPr>
      </w:pPr>
      <w:r w:rsidRPr="00A23608">
        <w:rPr>
          <w:rFonts w:cs="David" w:hint="cs"/>
          <w:rtl/>
        </w:rPr>
        <w:tab/>
        <w:t xml:space="preserve"> אני מציע שכאשר בסעיף 37 (א) כתוב: להוציא מפלגה, תכתבו: להוציא מפלגה או תנועה פוליטית. </w:t>
      </w:r>
    </w:p>
    <w:p w14:paraId="15200711" w14:textId="77777777" w:rsidR="00A23608" w:rsidRPr="00A23608" w:rsidRDefault="00A23608" w:rsidP="00A23608">
      <w:pPr>
        <w:bidi/>
        <w:jc w:val="both"/>
        <w:rPr>
          <w:rFonts w:cs="David" w:hint="cs"/>
          <w:rtl/>
        </w:rPr>
      </w:pPr>
    </w:p>
    <w:p w14:paraId="08BBE614" w14:textId="77777777" w:rsidR="00A23608" w:rsidRPr="00A23608" w:rsidRDefault="00A23608" w:rsidP="00A23608">
      <w:pPr>
        <w:bidi/>
        <w:jc w:val="both"/>
        <w:rPr>
          <w:rFonts w:cs="David" w:hint="cs"/>
          <w:u w:val="single"/>
          <w:rtl/>
        </w:rPr>
      </w:pPr>
    </w:p>
    <w:p w14:paraId="2B764B02" w14:textId="77777777" w:rsidR="00A23608" w:rsidRPr="00A23608" w:rsidRDefault="00A23608" w:rsidP="00A23608">
      <w:pPr>
        <w:bidi/>
        <w:jc w:val="both"/>
        <w:rPr>
          <w:rFonts w:cs="David" w:hint="cs"/>
          <w:rtl/>
        </w:rPr>
      </w:pPr>
      <w:r w:rsidRPr="00A23608">
        <w:rPr>
          <w:rFonts w:cs="David" w:hint="cs"/>
          <w:u w:val="single"/>
          <w:rtl/>
        </w:rPr>
        <w:t xml:space="preserve">אביגדור </w:t>
      </w:r>
      <w:proofErr w:type="spellStart"/>
      <w:r w:rsidRPr="00A23608">
        <w:rPr>
          <w:rFonts w:cs="David" w:hint="cs"/>
          <w:u w:val="single"/>
          <w:rtl/>
        </w:rPr>
        <w:t>יצחקי</w:t>
      </w:r>
      <w:proofErr w:type="spellEnd"/>
      <w:r w:rsidRPr="00A23608">
        <w:rPr>
          <w:rFonts w:cs="David" w:hint="cs"/>
          <w:u w:val="single"/>
          <w:rtl/>
        </w:rPr>
        <w:t>:</w:t>
      </w:r>
    </w:p>
    <w:p w14:paraId="742858FA" w14:textId="77777777" w:rsidR="00A23608" w:rsidRPr="00A23608" w:rsidRDefault="00A23608" w:rsidP="00A23608">
      <w:pPr>
        <w:bidi/>
        <w:jc w:val="both"/>
        <w:rPr>
          <w:rFonts w:cs="David" w:hint="cs"/>
          <w:rtl/>
        </w:rPr>
      </w:pPr>
    </w:p>
    <w:p w14:paraId="4AEA5313" w14:textId="77777777" w:rsidR="00A23608" w:rsidRPr="00A23608" w:rsidRDefault="00A23608" w:rsidP="00A23608">
      <w:pPr>
        <w:bidi/>
        <w:jc w:val="both"/>
        <w:rPr>
          <w:rFonts w:cs="David" w:hint="cs"/>
          <w:rtl/>
        </w:rPr>
      </w:pPr>
      <w:r w:rsidRPr="00A23608">
        <w:rPr>
          <w:rFonts w:cs="David" w:hint="cs"/>
          <w:rtl/>
        </w:rPr>
        <w:tab/>
        <w:t>מה הייתה התשובה לתנועה הקיבוצית?</w:t>
      </w:r>
    </w:p>
    <w:p w14:paraId="1A81DB3E" w14:textId="77777777" w:rsidR="00A23608" w:rsidRPr="00A23608" w:rsidRDefault="00A23608" w:rsidP="00A23608">
      <w:pPr>
        <w:bidi/>
        <w:jc w:val="both"/>
        <w:rPr>
          <w:rFonts w:cs="David" w:hint="cs"/>
          <w:rtl/>
        </w:rPr>
      </w:pPr>
    </w:p>
    <w:p w14:paraId="02C49D1D"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4BCC0EDE" w14:textId="77777777" w:rsidR="00A23608" w:rsidRPr="00A23608" w:rsidRDefault="00A23608" w:rsidP="00A23608">
      <w:pPr>
        <w:bidi/>
        <w:jc w:val="both"/>
        <w:rPr>
          <w:rFonts w:cs="David" w:hint="cs"/>
          <w:rtl/>
        </w:rPr>
      </w:pPr>
    </w:p>
    <w:p w14:paraId="6E63305E" w14:textId="77777777" w:rsidR="00A23608" w:rsidRPr="00A23608" w:rsidRDefault="00A23608" w:rsidP="00A23608">
      <w:pPr>
        <w:bidi/>
        <w:jc w:val="both"/>
        <w:rPr>
          <w:rFonts w:cs="David" w:hint="cs"/>
          <w:rtl/>
        </w:rPr>
      </w:pPr>
      <w:r w:rsidRPr="00A23608">
        <w:rPr>
          <w:rFonts w:cs="David" w:hint="cs"/>
          <w:rtl/>
        </w:rPr>
        <w:tab/>
        <w:t xml:space="preserve"> כרגע </w:t>
      </w:r>
      <w:proofErr w:type="spellStart"/>
      <w:r w:rsidRPr="00A23608">
        <w:rPr>
          <w:rFonts w:cs="David" w:hint="cs"/>
          <w:rtl/>
        </w:rPr>
        <w:t>החרגנו</w:t>
      </w:r>
      <w:proofErr w:type="spellEnd"/>
      <w:r w:rsidRPr="00A23608">
        <w:rPr>
          <w:rFonts w:cs="David" w:hint="cs"/>
          <w:rtl/>
        </w:rPr>
        <w:t xml:space="preserve"> את התנועה הקיבוצית ואנחנו צריכים לשוב לזה. </w:t>
      </w:r>
    </w:p>
    <w:p w14:paraId="6E436F32" w14:textId="77777777" w:rsidR="00A23608" w:rsidRPr="00A23608" w:rsidRDefault="00A23608" w:rsidP="00A23608">
      <w:pPr>
        <w:bidi/>
        <w:jc w:val="both"/>
        <w:rPr>
          <w:rFonts w:cs="David" w:hint="cs"/>
          <w:rtl/>
        </w:rPr>
      </w:pPr>
    </w:p>
    <w:p w14:paraId="2C0DC47B"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27376B24" w14:textId="77777777" w:rsidR="00A23608" w:rsidRPr="00A23608" w:rsidRDefault="00A23608" w:rsidP="00A23608">
      <w:pPr>
        <w:bidi/>
        <w:jc w:val="both"/>
        <w:rPr>
          <w:rFonts w:cs="David" w:hint="cs"/>
          <w:rtl/>
        </w:rPr>
      </w:pPr>
    </w:p>
    <w:p w14:paraId="1416105C" w14:textId="77777777" w:rsidR="00A23608" w:rsidRPr="00A23608" w:rsidRDefault="00A23608" w:rsidP="00A23608">
      <w:pPr>
        <w:bidi/>
        <w:jc w:val="both"/>
        <w:rPr>
          <w:rFonts w:cs="David" w:hint="cs"/>
          <w:rtl/>
        </w:rPr>
      </w:pPr>
      <w:r w:rsidRPr="00A23608">
        <w:rPr>
          <w:rFonts w:cs="David" w:hint="cs"/>
          <w:rtl/>
        </w:rPr>
        <w:tab/>
        <w:t xml:space="preserve">הופיעו בפני הוועדה כמה חברי כנסת, הופיע גם חבר כנסת שמכהן כיו"ר אל-סם. לא היה ספק בין חברי הוועדה שמדובר בגוף ציבורי שאין עליו מחלוקת, יש לו חשיבות רבה. חבר הכנסת הודה שיש פה יתרון הדדי. לו יש יתרון שהוא עומד בראש הגוף הזה, זה נותן לו איזשהו פרסום ואין ספק שלגוף עצמו יש יתרון שחבר כנסת עומד בראשו. הוא מביא אותו לציבוריות, עוזר בתקציבים וכו'. אין ספק שהגוף הוא בסדר. הסעיף שמאפשר לקבל היתר של ועדת אתיקה אולי יינתן ליו"ר הגוף הזה אבל הכלל הוא שאסור כי גוף מתחרה שאין בראשו חבר כנסת לא יקבל את אותם תקציבים ולא יקבל את אותה ציבוריות ואת אותו פרסום. אמרו לחבר הכנסת: אתה יכול להיות חבר בגוף. אם אתה רוצה לכהן בתפקיד נבחר או </w:t>
      </w:r>
      <w:proofErr w:type="spellStart"/>
      <w:r w:rsidRPr="00A23608">
        <w:rPr>
          <w:rFonts w:cs="David" w:hint="cs"/>
          <w:rtl/>
        </w:rPr>
        <w:t>נהולי</w:t>
      </w:r>
      <w:proofErr w:type="spellEnd"/>
      <w:r w:rsidRPr="00A23608">
        <w:rPr>
          <w:rFonts w:cs="David" w:hint="cs"/>
          <w:rtl/>
        </w:rPr>
        <w:t xml:space="preserve">? התשובה היא לא. זו הייתה עמדת הוועדה. </w:t>
      </w:r>
    </w:p>
    <w:p w14:paraId="2D7E4974" w14:textId="77777777" w:rsidR="00A23608" w:rsidRPr="00A23608" w:rsidRDefault="00A23608" w:rsidP="00A23608">
      <w:pPr>
        <w:bidi/>
        <w:jc w:val="both"/>
        <w:rPr>
          <w:rFonts w:cs="David" w:hint="cs"/>
          <w:rtl/>
        </w:rPr>
      </w:pPr>
    </w:p>
    <w:p w14:paraId="60D4AB2D"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59B7B47D" w14:textId="77777777" w:rsidR="00A23608" w:rsidRPr="00A23608" w:rsidRDefault="00A23608" w:rsidP="00A23608">
      <w:pPr>
        <w:bidi/>
        <w:jc w:val="both"/>
        <w:rPr>
          <w:rFonts w:cs="David" w:hint="cs"/>
          <w:rtl/>
        </w:rPr>
      </w:pPr>
    </w:p>
    <w:p w14:paraId="779402C3" w14:textId="77777777" w:rsidR="00A23608" w:rsidRPr="00A23608" w:rsidRDefault="00A23608" w:rsidP="00A23608">
      <w:pPr>
        <w:bidi/>
        <w:jc w:val="both"/>
        <w:rPr>
          <w:rFonts w:cs="David" w:hint="cs"/>
          <w:rtl/>
        </w:rPr>
      </w:pPr>
      <w:r w:rsidRPr="00A23608">
        <w:rPr>
          <w:rFonts w:cs="David" w:hint="cs"/>
          <w:rtl/>
        </w:rPr>
        <w:tab/>
        <w:t xml:space="preserve"> </w:t>
      </w:r>
      <w:proofErr w:type="spellStart"/>
      <w:r w:rsidRPr="00A23608">
        <w:rPr>
          <w:rFonts w:cs="David" w:hint="cs"/>
          <w:rtl/>
        </w:rPr>
        <w:t>סוזי</w:t>
      </w:r>
      <w:proofErr w:type="spellEnd"/>
      <w:r w:rsidRPr="00A23608">
        <w:rPr>
          <w:rFonts w:cs="David" w:hint="cs"/>
          <w:rtl/>
        </w:rPr>
        <w:t>, בקשר לתשובה לגדעון לגבי הקו שעובר, איפה?</w:t>
      </w:r>
    </w:p>
    <w:p w14:paraId="043AED80" w14:textId="77777777" w:rsidR="00A23608" w:rsidRPr="00A23608" w:rsidRDefault="00A23608" w:rsidP="00A23608">
      <w:pPr>
        <w:bidi/>
        <w:jc w:val="both"/>
        <w:rPr>
          <w:rFonts w:cs="David" w:hint="cs"/>
          <w:rtl/>
        </w:rPr>
      </w:pPr>
    </w:p>
    <w:p w14:paraId="63B60850"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5969C379" w14:textId="77777777" w:rsidR="00A23608" w:rsidRPr="00A23608" w:rsidRDefault="00A23608" w:rsidP="00A23608">
      <w:pPr>
        <w:bidi/>
        <w:jc w:val="both"/>
        <w:rPr>
          <w:rFonts w:cs="David" w:hint="cs"/>
          <w:rtl/>
        </w:rPr>
      </w:pPr>
    </w:p>
    <w:p w14:paraId="497CCDB3" w14:textId="77777777" w:rsidR="00A23608" w:rsidRPr="00A23608" w:rsidRDefault="00A23608" w:rsidP="00A23608">
      <w:pPr>
        <w:bidi/>
        <w:jc w:val="both"/>
        <w:rPr>
          <w:rFonts w:cs="David" w:hint="cs"/>
          <w:rtl/>
        </w:rPr>
      </w:pPr>
      <w:r w:rsidRPr="00A23608">
        <w:rPr>
          <w:rFonts w:cs="David" w:hint="cs"/>
          <w:rtl/>
        </w:rPr>
        <w:tab/>
        <w:t xml:space="preserve">אני מודה לחבר הכנסת סער על החיווט של 3 המעגלים. אני חושבת שכולם מקבלים תשובה במסגרת הכללים. לגבי תפקיד נבחר כחבר בוועדה לבחירת שופטים. נבחר במובן שהוא כביכול עיסוק בפני עצמו, לנו לא היה שום ספק שכל הסעיף הזה מתכוון רק לעיסוק נוסף של חבר כנסת שאיננו במסגרת מילוי תפקידו. והמושג מילוי תפקידו של חבר כנסת זה לא רק להופיע לוועדה הזאת ולהופיע למליאה ולהצביע וכיוצא באלה, אלא זה כל המרחב המאוד רחב של פעילויות לרבות למשל כהונה בגופים שהכנסת - - - </w:t>
      </w:r>
    </w:p>
    <w:p w14:paraId="53EC3693" w14:textId="77777777" w:rsidR="00A23608" w:rsidRPr="00A23608" w:rsidRDefault="00A23608" w:rsidP="00A23608">
      <w:pPr>
        <w:bidi/>
        <w:jc w:val="both"/>
        <w:rPr>
          <w:rFonts w:cs="David" w:hint="cs"/>
          <w:rtl/>
        </w:rPr>
      </w:pPr>
    </w:p>
    <w:p w14:paraId="27F68A7B" w14:textId="77777777" w:rsidR="00A23608" w:rsidRPr="00A23608" w:rsidRDefault="00A23608" w:rsidP="00A23608">
      <w:pPr>
        <w:bidi/>
        <w:jc w:val="both"/>
        <w:rPr>
          <w:rFonts w:cs="David" w:hint="cs"/>
          <w:rtl/>
        </w:rPr>
      </w:pPr>
      <w:r w:rsidRPr="00A23608">
        <w:rPr>
          <w:rFonts w:cs="David" w:hint="cs"/>
          <w:u w:val="single"/>
          <w:rtl/>
        </w:rPr>
        <w:t>גדעון סער:</w:t>
      </w:r>
    </w:p>
    <w:p w14:paraId="382B6BCC" w14:textId="77777777" w:rsidR="00A23608" w:rsidRPr="00A23608" w:rsidRDefault="00A23608" w:rsidP="00A23608">
      <w:pPr>
        <w:bidi/>
        <w:jc w:val="both"/>
        <w:rPr>
          <w:rFonts w:cs="David" w:hint="cs"/>
          <w:rtl/>
        </w:rPr>
      </w:pPr>
    </w:p>
    <w:p w14:paraId="74D34626" w14:textId="77777777" w:rsidR="00A23608" w:rsidRPr="00A23608" w:rsidRDefault="00A23608" w:rsidP="00A23608">
      <w:pPr>
        <w:bidi/>
        <w:jc w:val="both"/>
        <w:rPr>
          <w:rFonts w:cs="David" w:hint="cs"/>
          <w:rtl/>
        </w:rPr>
      </w:pPr>
      <w:r w:rsidRPr="00A23608">
        <w:rPr>
          <w:rFonts w:cs="David" w:hint="cs"/>
          <w:rtl/>
        </w:rPr>
        <w:tab/>
        <w:t>אבל למה לא לסייג את זה במפורש?</w:t>
      </w:r>
    </w:p>
    <w:p w14:paraId="68372639" w14:textId="77777777" w:rsidR="00A23608" w:rsidRPr="00A23608" w:rsidRDefault="00A23608" w:rsidP="00A23608">
      <w:pPr>
        <w:bidi/>
        <w:jc w:val="both"/>
        <w:rPr>
          <w:rFonts w:cs="David" w:hint="cs"/>
          <w:rtl/>
        </w:rPr>
      </w:pPr>
    </w:p>
    <w:p w14:paraId="26C253D1"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08163D1D" w14:textId="77777777" w:rsidR="00A23608" w:rsidRPr="00A23608" w:rsidRDefault="00A23608" w:rsidP="00A23608">
      <w:pPr>
        <w:bidi/>
        <w:jc w:val="both"/>
        <w:rPr>
          <w:rFonts w:cs="David" w:hint="cs"/>
          <w:rtl/>
        </w:rPr>
      </w:pPr>
    </w:p>
    <w:p w14:paraId="58334040" w14:textId="77777777" w:rsidR="00A23608" w:rsidRPr="00A23608" w:rsidRDefault="00A23608" w:rsidP="00A23608">
      <w:pPr>
        <w:bidi/>
        <w:jc w:val="both"/>
        <w:rPr>
          <w:rFonts w:cs="David" w:hint="cs"/>
          <w:rtl/>
        </w:rPr>
      </w:pPr>
      <w:r w:rsidRPr="00A23608">
        <w:rPr>
          <w:rFonts w:cs="David" w:hint="cs"/>
          <w:rtl/>
        </w:rPr>
        <w:tab/>
        <w:t xml:space="preserve"> זה עיסוק נוסף להיותו חבר כנסת. ברגע שאתה מסייג במפורש אתה כאילו לוקח מהמילה ח"כ משהו שהוא מאוד מהותי בעיני ולכן לא רצינו לכתוב את זה, לא ראינו שום צורך לכתוב את זה כך. </w:t>
      </w:r>
    </w:p>
    <w:p w14:paraId="4134B25D" w14:textId="77777777" w:rsidR="00A23608" w:rsidRPr="00A23608" w:rsidRDefault="00A23608" w:rsidP="00A23608">
      <w:pPr>
        <w:bidi/>
        <w:jc w:val="both"/>
        <w:rPr>
          <w:rFonts w:cs="David" w:hint="cs"/>
          <w:rtl/>
        </w:rPr>
      </w:pPr>
    </w:p>
    <w:p w14:paraId="1DAB6ED5" w14:textId="77777777" w:rsidR="00A23608" w:rsidRPr="00A23608" w:rsidRDefault="00A23608" w:rsidP="00A23608">
      <w:pPr>
        <w:bidi/>
        <w:jc w:val="both"/>
        <w:rPr>
          <w:rFonts w:cs="David" w:hint="cs"/>
          <w:rtl/>
        </w:rPr>
      </w:pPr>
      <w:r w:rsidRPr="00A23608">
        <w:rPr>
          <w:rFonts w:cs="David" w:hint="cs"/>
          <w:u w:val="single"/>
          <w:rtl/>
        </w:rPr>
        <w:t>ראובן ריבלין:</w:t>
      </w:r>
    </w:p>
    <w:p w14:paraId="54C79B13" w14:textId="77777777" w:rsidR="00A23608" w:rsidRPr="00A23608" w:rsidRDefault="00A23608" w:rsidP="00A23608">
      <w:pPr>
        <w:bidi/>
        <w:jc w:val="both"/>
        <w:rPr>
          <w:rFonts w:cs="David" w:hint="cs"/>
          <w:rtl/>
        </w:rPr>
      </w:pPr>
    </w:p>
    <w:p w14:paraId="0894FC80" w14:textId="77777777" w:rsidR="00A23608" w:rsidRPr="00A23608" w:rsidRDefault="00A23608" w:rsidP="00A23608">
      <w:pPr>
        <w:bidi/>
        <w:jc w:val="both"/>
        <w:rPr>
          <w:rFonts w:cs="David" w:hint="cs"/>
          <w:rtl/>
        </w:rPr>
      </w:pPr>
      <w:r w:rsidRPr="00A23608">
        <w:rPr>
          <w:rFonts w:cs="David" w:hint="cs"/>
          <w:rtl/>
        </w:rPr>
        <w:tab/>
        <w:t>כשהוא נבחר על ידי הכנסת, הוא משמש את הכנסת? כשהוא נבחר לוועדה למינוי שופטים?</w:t>
      </w:r>
    </w:p>
    <w:p w14:paraId="56A770BF" w14:textId="77777777" w:rsidR="00A23608" w:rsidRPr="00A23608" w:rsidRDefault="00A23608" w:rsidP="00A23608">
      <w:pPr>
        <w:bidi/>
        <w:jc w:val="both"/>
        <w:rPr>
          <w:rFonts w:cs="David" w:hint="cs"/>
          <w:rtl/>
        </w:rPr>
      </w:pPr>
    </w:p>
    <w:p w14:paraId="709D3CB4"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5B2EC61E" w14:textId="77777777" w:rsidR="00A23608" w:rsidRPr="00A23608" w:rsidRDefault="00A23608" w:rsidP="00A23608">
      <w:pPr>
        <w:bidi/>
        <w:jc w:val="both"/>
        <w:rPr>
          <w:rFonts w:cs="David" w:hint="cs"/>
          <w:rtl/>
        </w:rPr>
      </w:pPr>
    </w:p>
    <w:p w14:paraId="2C734923" w14:textId="77777777" w:rsidR="00A23608" w:rsidRPr="00A23608" w:rsidRDefault="00A23608" w:rsidP="00A23608">
      <w:pPr>
        <w:bidi/>
        <w:jc w:val="both"/>
        <w:rPr>
          <w:rFonts w:cs="David" w:hint="cs"/>
          <w:rtl/>
        </w:rPr>
      </w:pPr>
      <w:r w:rsidRPr="00A23608">
        <w:rPr>
          <w:rFonts w:cs="David" w:hint="cs"/>
          <w:rtl/>
        </w:rPr>
        <w:tab/>
        <w:t xml:space="preserve"> זה ברור, זה חלק ממילוי תפקידו של חבר כנסת. גם כשהוא נבחר כיו"ר ועדה </w:t>
      </w:r>
      <w:proofErr w:type="spellStart"/>
      <w:r w:rsidRPr="00A23608">
        <w:rPr>
          <w:rFonts w:cs="David" w:hint="cs"/>
          <w:rtl/>
        </w:rPr>
        <w:t>פרלמנטרית</w:t>
      </w:r>
      <w:proofErr w:type="spellEnd"/>
      <w:r w:rsidRPr="00A23608">
        <w:rPr>
          <w:rFonts w:cs="David" w:hint="cs"/>
          <w:rtl/>
        </w:rPr>
        <w:t xml:space="preserve"> מטעם הכנסת הוא גם נבחר, אין על כך ויכוח. לגבי האפשרות של חבר כנסת לכהן בגופים שמקבלים תמיכה - זה היה אחד </w:t>
      </w:r>
      <w:proofErr w:type="spellStart"/>
      <w:r w:rsidRPr="00A23608">
        <w:rPr>
          <w:rFonts w:cs="David" w:hint="cs"/>
          <w:rtl/>
        </w:rPr>
        <w:t>הרציונלים</w:t>
      </w:r>
      <w:proofErr w:type="spellEnd"/>
      <w:r w:rsidRPr="00A23608">
        <w:rPr>
          <w:rFonts w:cs="David" w:hint="cs"/>
          <w:rtl/>
        </w:rPr>
        <w:t xml:space="preserve"> וכיוון שלא רצינו להגיע לאיסור מוחלט עברנו בדרך הביניים. הכלל הוא שאסור לכהן רק בתפקיד נבחר או ניהולי. זאת אומרת הוא יכול להיות ובזה הוא יתרום את חלקו לרשימה המפוארת של החברים למשל, חברי תיאטרון </w:t>
      </w:r>
      <w:proofErr w:type="spellStart"/>
      <w:r w:rsidRPr="00A23608">
        <w:rPr>
          <w:rFonts w:cs="David" w:hint="cs"/>
          <w:rtl/>
        </w:rPr>
        <w:t>הקמרי</w:t>
      </w:r>
      <w:proofErr w:type="spellEnd"/>
      <w:r w:rsidRPr="00A23608">
        <w:rPr>
          <w:rFonts w:cs="David" w:hint="cs"/>
          <w:rtl/>
        </w:rPr>
        <w:t xml:space="preserve"> ואין שום בעיה. </w:t>
      </w:r>
    </w:p>
    <w:p w14:paraId="5DC98E31" w14:textId="77777777" w:rsidR="00A23608" w:rsidRPr="00A23608" w:rsidRDefault="00A23608" w:rsidP="00A23608">
      <w:pPr>
        <w:bidi/>
        <w:jc w:val="both"/>
        <w:rPr>
          <w:rFonts w:cs="David" w:hint="cs"/>
          <w:rtl/>
        </w:rPr>
      </w:pPr>
    </w:p>
    <w:p w14:paraId="1860DCC6" w14:textId="77777777" w:rsidR="00A23608" w:rsidRPr="00A23608" w:rsidRDefault="00A23608" w:rsidP="00A23608">
      <w:pPr>
        <w:bidi/>
        <w:jc w:val="both"/>
        <w:rPr>
          <w:rFonts w:cs="David" w:hint="cs"/>
          <w:u w:val="single"/>
          <w:rtl/>
        </w:rPr>
      </w:pPr>
    </w:p>
    <w:p w14:paraId="57024BC7" w14:textId="77777777" w:rsidR="00A23608" w:rsidRPr="00A23608" w:rsidRDefault="00A23608" w:rsidP="00A23608">
      <w:pPr>
        <w:bidi/>
        <w:jc w:val="both"/>
        <w:rPr>
          <w:rFonts w:cs="David" w:hint="cs"/>
          <w:rtl/>
        </w:rPr>
      </w:pPr>
      <w:r w:rsidRPr="00A23608">
        <w:rPr>
          <w:rFonts w:cs="David" w:hint="cs"/>
          <w:u w:val="single"/>
          <w:rtl/>
        </w:rPr>
        <w:t>חיים אורון:</w:t>
      </w:r>
    </w:p>
    <w:p w14:paraId="0E2205CF" w14:textId="77777777" w:rsidR="00A23608" w:rsidRPr="00A23608" w:rsidRDefault="00A23608" w:rsidP="00A23608">
      <w:pPr>
        <w:bidi/>
        <w:jc w:val="both"/>
        <w:rPr>
          <w:rFonts w:cs="David" w:hint="cs"/>
          <w:rtl/>
        </w:rPr>
      </w:pPr>
    </w:p>
    <w:p w14:paraId="4A459AFC" w14:textId="77777777" w:rsidR="00A23608" w:rsidRPr="00A23608" w:rsidRDefault="00A23608" w:rsidP="00A23608">
      <w:pPr>
        <w:bidi/>
        <w:jc w:val="both"/>
        <w:rPr>
          <w:rFonts w:cs="David" w:hint="cs"/>
          <w:rtl/>
        </w:rPr>
      </w:pPr>
      <w:r w:rsidRPr="00A23608">
        <w:rPr>
          <w:rFonts w:cs="David" w:hint="cs"/>
          <w:rtl/>
        </w:rPr>
        <w:tab/>
        <w:t>מה זה נבחר? היושב ראש?</w:t>
      </w:r>
    </w:p>
    <w:p w14:paraId="6B5785A5" w14:textId="77777777" w:rsidR="00A23608" w:rsidRPr="00A23608" w:rsidRDefault="00A23608" w:rsidP="00A23608">
      <w:pPr>
        <w:bidi/>
        <w:jc w:val="both"/>
        <w:rPr>
          <w:rFonts w:cs="David" w:hint="cs"/>
          <w:rtl/>
        </w:rPr>
      </w:pPr>
    </w:p>
    <w:p w14:paraId="17AEEB74"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2C8B72D2" w14:textId="77777777" w:rsidR="00A23608" w:rsidRPr="00A23608" w:rsidRDefault="00A23608" w:rsidP="00A23608">
      <w:pPr>
        <w:bidi/>
        <w:jc w:val="both"/>
        <w:rPr>
          <w:rFonts w:cs="David" w:hint="cs"/>
          <w:rtl/>
        </w:rPr>
      </w:pPr>
    </w:p>
    <w:p w14:paraId="7CC0A62C" w14:textId="77777777" w:rsidR="00A23608" w:rsidRPr="00A23608" w:rsidRDefault="00A23608" w:rsidP="00A23608">
      <w:pPr>
        <w:bidi/>
        <w:jc w:val="both"/>
        <w:rPr>
          <w:rFonts w:cs="David" w:hint="cs"/>
          <w:rtl/>
        </w:rPr>
      </w:pPr>
      <w:r w:rsidRPr="00A23608">
        <w:rPr>
          <w:rFonts w:cs="David" w:hint="cs"/>
          <w:rtl/>
        </w:rPr>
        <w:tab/>
        <w:t xml:space="preserve"> יושב הראש, הוועד המנהל. </w:t>
      </w:r>
    </w:p>
    <w:p w14:paraId="05B3D58E" w14:textId="77777777" w:rsidR="00A23608" w:rsidRPr="00A23608" w:rsidRDefault="00A23608" w:rsidP="00A23608">
      <w:pPr>
        <w:bidi/>
        <w:jc w:val="both"/>
        <w:rPr>
          <w:rFonts w:cs="David" w:hint="cs"/>
          <w:rtl/>
        </w:rPr>
      </w:pPr>
    </w:p>
    <w:p w14:paraId="5F146DE5" w14:textId="77777777" w:rsidR="00A23608" w:rsidRPr="00A23608" w:rsidRDefault="00A23608" w:rsidP="00A23608">
      <w:pPr>
        <w:bidi/>
        <w:jc w:val="both"/>
        <w:rPr>
          <w:rFonts w:cs="David" w:hint="cs"/>
          <w:rtl/>
        </w:rPr>
      </w:pPr>
      <w:r w:rsidRPr="00A23608">
        <w:rPr>
          <w:rFonts w:cs="David" w:hint="cs"/>
          <w:u w:val="single"/>
          <w:rtl/>
        </w:rPr>
        <w:t>חיים אורון:</w:t>
      </w:r>
    </w:p>
    <w:p w14:paraId="2DC8C4B5" w14:textId="77777777" w:rsidR="00A23608" w:rsidRPr="00A23608" w:rsidRDefault="00A23608" w:rsidP="00A23608">
      <w:pPr>
        <w:bidi/>
        <w:jc w:val="both"/>
        <w:rPr>
          <w:rFonts w:cs="David" w:hint="cs"/>
          <w:rtl/>
        </w:rPr>
      </w:pPr>
    </w:p>
    <w:p w14:paraId="0A2F176B" w14:textId="77777777" w:rsidR="00A23608" w:rsidRPr="00A23608" w:rsidRDefault="00A23608" w:rsidP="00A23608">
      <w:pPr>
        <w:bidi/>
        <w:jc w:val="both"/>
        <w:rPr>
          <w:rFonts w:cs="David" w:hint="cs"/>
          <w:rtl/>
        </w:rPr>
      </w:pPr>
      <w:r w:rsidRPr="00A23608">
        <w:rPr>
          <w:rFonts w:cs="David" w:hint="cs"/>
          <w:rtl/>
        </w:rPr>
        <w:tab/>
        <w:t xml:space="preserve">מה בחבר הנאמנים הוא נבחר לעומת כל חבר אחר? אולי אין פה ויכוח אבל משתמשים במילים אחרות על אותו דבר.  </w:t>
      </w:r>
    </w:p>
    <w:p w14:paraId="4BA2182C" w14:textId="77777777" w:rsidR="00A23608" w:rsidRPr="00A23608" w:rsidRDefault="00A23608" w:rsidP="00A23608">
      <w:pPr>
        <w:bidi/>
        <w:jc w:val="both"/>
        <w:rPr>
          <w:rFonts w:cs="David" w:hint="cs"/>
          <w:rtl/>
        </w:rPr>
      </w:pPr>
    </w:p>
    <w:p w14:paraId="24862195" w14:textId="77777777" w:rsidR="00A23608" w:rsidRPr="00A23608" w:rsidRDefault="00A23608" w:rsidP="00A23608">
      <w:pPr>
        <w:bidi/>
        <w:jc w:val="both"/>
        <w:rPr>
          <w:rFonts w:cs="David" w:hint="cs"/>
          <w:rtl/>
        </w:rPr>
      </w:pPr>
      <w:proofErr w:type="spellStart"/>
      <w:r w:rsidRPr="00A23608">
        <w:rPr>
          <w:rFonts w:cs="David" w:hint="cs"/>
          <w:u w:val="single"/>
          <w:rtl/>
        </w:rPr>
        <w:t>סוזי</w:t>
      </w:r>
      <w:proofErr w:type="spellEnd"/>
      <w:r w:rsidRPr="00A23608">
        <w:rPr>
          <w:rFonts w:cs="David" w:hint="cs"/>
          <w:u w:val="single"/>
          <w:rtl/>
        </w:rPr>
        <w:t xml:space="preserve"> נבות:</w:t>
      </w:r>
    </w:p>
    <w:p w14:paraId="48C3238D" w14:textId="77777777" w:rsidR="00A23608" w:rsidRPr="00A23608" w:rsidRDefault="00A23608" w:rsidP="00A23608">
      <w:pPr>
        <w:bidi/>
        <w:jc w:val="both"/>
        <w:rPr>
          <w:rFonts w:cs="David" w:hint="cs"/>
          <w:rtl/>
        </w:rPr>
      </w:pPr>
    </w:p>
    <w:p w14:paraId="0137AA93" w14:textId="77777777" w:rsidR="00A23608" w:rsidRPr="00A23608" w:rsidRDefault="00A23608" w:rsidP="00A23608">
      <w:pPr>
        <w:bidi/>
        <w:jc w:val="both"/>
        <w:rPr>
          <w:rFonts w:cs="David" w:hint="cs"/>
          <w:rtl/>
        </w:rPr>
      </w:pPr>
      <w:r w:rsidRPr="00A23608">
        <w:rPr>
          <w:rFonts w:cs="David" w:hint="cs"/>
          <w:rtl/>
        </w:rPr>
        <w:tab/>
        <w:t xml:space="preserve"> הרעיון הוא להגיע לקודקוד הפירמידה. קודקוד הפירמידה הוא בדרך כלל הגופים המנהלים. הנשיא, הסמנכ"ל, הוועד המנהל. אחר כך יש גופים שהם מועצות רחבות יותר שכל אחד שחובב את התחום יכול להיות חבר בו ובזה לא ראינו שום בעיה. לגבי גופים כמו ארץ ישראל וכיוצא באלה, אני לא רואה בזה שום בעיה, אלו גופים ציבוריים ובלבד שהוא איננו מנהל שם או איננו נבחר לצורך תפקיד שיש בו יתרון על פני גוף אחר או ניסיון לקבל דבר על פני קבוצה אחרת. אין באף אחד מהמעגלים האלה בעיה. הכלל צריך להיות שאסור, יש היתרים מיוחדים שהוועדה יכולה לתת לגוף שדיברנו. </w:t>
      </w:r>
    </w:p>
    <w:p w14:paraId="4F976E6B" w14:textId="77777777" w:rsidR="00A23608" w:rsidRPr="00A23608" w:rsidRDefault="00A23608" w:rsidP="00A23608">
      <w:pPr>
        <w:bidi/>
        <w:jc w:val="both"/>
        <w:rPr>
          <w:rFonts w:cs="David" w:hint="cs"/>
          <w:u w:val="single"/>
          <w:rtl/>
        </w:rPr>
      </w:pPr>
    </w:p>
    <w:p w14:paraId="7F73CE5E"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18C0ED1A" w14:textId="77777777" w:rsidR="00A23608" w:rsidRPr="00A23608" w:rsidRDefault="00A23608" w:rsidP="00A23608">
      <w:pPr>
        <w:bidi/>
        <w:jc w:val="both"/>
        <w:rPr>
          <w:rFonts w:cs="David" w:hint="cs"/>
          <w:rtl/>
        </w:rPr>
      </w:pPr>
    </w:p>
    <w:p w14:paraId="3C54C926" w14:textId="77777777" w:rsidR="00A23608" w:rsidRPr="00A23608" w:rsidRDefault="00A23608" w:rsidP="00A23608">
      <w:pPr>
        <w:bidi/>
        <w:jc w:val="both"/>
        <w:rPr>
          <w:rFonts w:cs="David" w:hint="cs"/>
          <w:rtl/>
        </w:rPr>
      </w:pPr>
      <w:r w:rsidRPr="00A23608">
        <w:rPr>
          <w:rFonts w:cs="David" w:hint="cs"/>
          <w:rtl/>
        </w:rPr>
        <w:tab/>
        <w:t>אני רוצה לסיים את סעיף 37 (1). על (2) לא נצביע היות ולא נדון על היועץ לאתיקה. האם (3) קשור באיזושהי צורה ליועץ לאתיקה?</w:t>
      </w:r>
    </w:p>
    <w:p w14:paraId="1BB59451" w14:textId="77777777" w:rsidR="00A23608" w:rsidRPr="00A23608" w:rsidRDefault="00A23608" w:rsidP="00A23608">
      <w:pPr>
        <w:bidi/>
        <w:jc w:val="both"/>
        <w:rPr>
          <w:rFonts w:cs="David" w:hint="cs"/>
          <w:rtl/>
        </w:rPr>
      </w:pPr>
    </w:p>
    <w:p w14:paraId="2007B547" w14:textId="77777777" w:rsidR="00A23608" w:rsidRPr="00A23608" w:rsidRDefault="00A23608" w:rsidP="00A23608">
      <w:pPr>
        <w:bidi/>
        <w:jc w:val="both"/>
        <w:rPr>
          <w:rFonts w:cs="David" w:hint="cs"/>
          <w:rtl/>
        </w:rPr>
      </w:pPr>
      <w:r w:rsidRPr="00A23608">
        <w:rPr>
          <w:rFonts w:cs="David" w:hint="cs"/>
          <w:u w:val="single"/>
          <w:rtl/>
        </w:rPr>
        <w:t>ראובן ריבלין:</w:t>
      </w:r>
    </w:p>
    <w:p w14:paraId="62C23411" w14:textId="77777777" w:rsidR="00A23608" w:rsidRPr="00A23608" w:rsidRDefault="00A23608" w:rsidP="00A23608">
      <w:pPr>
        <w:bidi/>
        <w:jc w:val="both"/>
        <w:rPr>
          <w:rFonts w:cs="David" w:hint="cs"/>
          <w:rtl/>
        </w:rPr>
      </w:pPr>
    </w:p>
    <w:p w14:paraId="4F5450C2" w14:textId="77777777" w:rsidR="00A23608" w:rsidRPr="00A23608" w:rsidRDefault="00A23608" w:rsidP="00A23608">
      <w:pPr>
        <w:bidi/>
        <w:jc w:val="both"/>
        <w:rPr>
          <w:rFonts w:cs="David" w:hint="cs"/>
          <w:rtl/>
        </w:rPr>
      </w:pPr>
      <w:r w:rsidRPr="00A23608">
        <w:rPr>
          <w:rFonts w:cs="David" w:hint="cs"/>
          <w:rtl/>
        </w:rPr>
        <w:tab/>
        <w:t xml:space="preserve">אני רק רוצה להוסיף ב-37 (א): להוציא מפלגה או תנועה פוליטית. </w:t>
      </w:r>
    </w:p>
    <w:p w14:paraId="70AB017C" w14:textId="77777777" w:rsidR="00A23608" w:rsidRPr="00A23608" w:rsidRDefault="00A23608" w:rsidP="00A23608">
      <w:pPr>
        <w:bidi/>
        <w:jc w:val="both"/>
        <w:rPr>
          <w:rFonts w:cs="David" w:hint="cs"/>
          <w:rtl/>
        </w:rPr>
      </w:pPr>
    </w:p>
    <w:p w14:paraId="6B64D82C" w14:textId="77777777" w:rsidR="00A23608" w:rsidRPr="00A23608" w:rsidRDefault="00A23608" w:rsidP="00A23608">
      <w:pPr>
        <w:bidi/>
        <w:jc w:val="both"/>
        <w:rPr>
          <w:rFonts w:cs="David" w:hint="cs"/>
          <w:rtl/>
        </w:rPr>
      </w:pPr>
      <w:r w:rsidRPr="00A23608">
        <w:rPr>
          <w:rFonts w:cs="David" w:hint="cs"/>
          <w:u w:val="single"/>
          <w:rtl/>
        </w:rPr>
        <w:t>גדעון סער:</w:t>
      </w:r>
    </w:p>
    <w:p w14:paraId="16C60001" w14:textId="77777777" w:rsidR="00A23608" w:rsidRPr="00A23608" w:rsidRDefault="00A23608" w:rsidP="00A23608">
      <w:pPr>
        <w:bidi/>
        <w:jc w:val="both"/>
        <w:rPr>
          <w:rFonts w:cs="David" w:hint="cs"/>
          <w:rtl/>
        </w:rPr>
      </w:pPr>
    </w:p>
    <w:p w14:paraId="44FAEF1E" w14:textId="77777777" w:rsidR="00A23608" w:rsidRPr="00A23608" w:rsidRDefault="00A23608" w:rsidP="00A23608">
      <w:pPr>
        <w:bidi/>
        <w:jc w:val="both"/>
        <w:rPr>
          <w:rFonts w:cs="David" w:hint="cs"/>
          <w:rtl/>
        </w:rPr>
      </w:pPr>
      <w:r w:rsidRPr="00A23608">
        <w:rPr>
          <w:rFonts w:cs="David" w:hint="cs"/>
          <w:rtl/>
        </w:rPr>
        <w:tab/>
        <w:t xml:space="preserve"> מצוין, זה פותר ויכוחים רבים. </w:t>
      </w:r>
    </w:p>
    <w:p w14:paraId="69B43A0C" w14:textId="77777777" w:rsidR="00A23608" w:rsidRPr="00A23608" w:rsidRDefault="00A23608" w:rsidP="00A23608">
      <w:pPr>
        <w:bidi/>
        <w:jc w:val="both"/>
        <w:rPr>
          <w:rFonts w:cs="David" w:hint="cs"/>
          <w:rtl/>
        </w:rPr>
      </w:pPr>
      <w:r>
        <w:rPr>
          <w:rFonts w:cs="David"/>
          <w:rtl/>
        </w:rPr>
        <w:br w:type="page"/>
      </w:r>
    </w:p>
    <w:p w14:paraId="4223CAA2"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72216E62" w14:textId="77777777" w:rsidR="00A23608" w:rsidRPr="00A23608" w:rsidRDefault="00A23608" w:rsidP="00A23608">
      <w:pPr>
        <w:bidi/>
        <w:jc w:val="both"/>
        <w:rPr>
          <w:rFonts w:cs="David" w:hint="cs"/>
          <w:rtl/>
        </w:rPr>
      </w:pPr>
    </w:p>
    <w:p w14:paraId="07949506" w14:textId="77777777" w:rsidR="00A23608" w:rsidRPr="00A23608" w:rsidRDefault="00A23608" w:rsidP="00A23608">
      <w:pPr>
        <w:bidi/>
        <w:jc w:val="both"/>
        <w:rPr>
          <w:rFonts w:cs="David" w:hint="cs"/>
          <w:rtl/>
        </w:rPr>
      </w:pPr>
      <w:r w:rsidRPr="00A23608">
        <w:rPr>
          <w:rFonts w:cs="David" w:hint="cs"/>
          <w:rtl/>
        </w:rPr>
        <w:tab/>
        <w:t xml:space="preserve"> בסדר. 37 (ג) (1) מאושר.  (2) לא מאושר. (3) קשור ליועץ לאתיקה?</w:t>
      </w:r>
    </w:p>
    <w:p w14:paraId="6A25BE8D" w14:textId="77777777" w:rsidR="00A23608" w:rsidRPr="00A23608" w:rsidRDefault="00A23608" w:rsidP="00A23608">
      <w:pPr>
        <w:bidi/>
        <w:jc w:val="both"/>
        <w:rPr>
          <w:rFonts w:cs="David" w:hint="cs"/>
          <w:rtl/>
        </w:rPr>
      </w:pPr>
    </w:p>
    <w:p w14:paraId="450C09FA"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79E7A517" w14:textId="77777777" w:rsidR="00A23608" w:rsidRPr="00A23608" w:rsidRDefault="00A23608" w:rsidP="00A23608">
      <w:pPr>
        <w:bidi/>
        <w:jc w:val="both"/>
        <w:rPr>
          <w:rFonts w:cs="David" w:hint="cs"/>
          <w:rtl/>
        </w:rPr>
      </w:pPr>
    </w:p>
    <w:p w14:paraId="46B56B6D" w14:textId="77777777" w:rsidR="00A23608" w:rsidRPr="00A23608" w:rsidRDefault="00A23608" w:rsidP="00A23608">
      <w:pPr>
        <w:bidi/>
        <w:jc w:val="both"/>
        <w:rPr>
          <w:rFonts w:cs="David" w:hint="cs"/>
          <w:rtl/>
        </w:rPr>
      </w:pPr>
      <w:r w:rsidRPr="00A23608">
        <w:rPr>
          <w:rFonts w:cs="David" w:hint="cs"/>
          <w:rtl/>
        </w:rPr>
        <w:tab/>
        <w:t xml:space="preserve">לא קשור. </w:t>
      </w:r>
    </w:p>
    <w:p w14:paraId="38E7090B" w14:textId="77777777" w:rsidR="00A23608" w:rsidRPr="00A23608" w:rsidRDefault="00A23608" w:rsidP="00A23608">
      <w:pPr>
        <w:bidi/>
        <w:jc w:val="both"/>
        <w:rPr>
          <w:rFonts w:cs="David" w:hint="cs"/>
          <w:rtl/>
        </w:rPr>
      </w:pPr>
    </w:p>
    <w:p w14:paraId="1252B9AD"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0AA9CAB0" w14:textId="77777777" w:rsidR="00A23608" w:rsidRPr="00A23608" w:rsidRDefault="00A23608" w:rsidP="00A23608">
      <w:pPr>
        <w:bidi/>
        <w:jc w:val="both"/>
        <w:rPr>
          <w:rFonts w:cs="David" w:hint="cs"/>
          <w:rtl/>
        </w:rPr>
      </w:pPr>
    </w:p>
    <w:p w14:paraId="2ED17531" w14:textId="77777777" w:rsidR="00A23608" w:rsidRPr="00A23608" w:rsidRDefault="00A23608" w:rsidP="00A23608">
      <w:pPr>
        <w:bidi/>
        <w:jc w:val="both"/>
        <w:rPr>
          <w:rFonts w:cs="David" w:hint="cs"/>
          <w:rtl/>
        </w:rPr>
      </w:pPr>
      <w:r w:rsidRPr="00A23608">
        <w:rPr>
          <w:rFonts w:cs="David" w:hint="cs"/>
          <w:rtl/>
        </w:rPr>
        <w:tab/>
        <w:t xml:space="preserve"> אין בעיה? </w:t>
      </w:r>
    </w:p>
    <w:p w14:paraId="34899592" w14:textId="77777777" w:rsidR="00A23608" w:rsidRPr="00A23608" w:rsidRDefault="00A23608" w:rsidP="00A23608">
      <w:pPr>
        <w:bidi/>
        <w:jc w:val="both"/>
        <w:rPr>
          <w:rFonts w:cs="David" w:hint="cs"/>
          <w:rtl/>
        </w:rPr>
      </w:pPr>
    </w:p>
    <w:p w14:paraId="1D3BC16E" w14:textId="77777777" w:rsidR="00A23608" w:rsidRPr="00A23608" w:rsidRDefault="00A23608" w:rsidP="00A23608">
      <w:pPr>
        <w:bidi/>
        <w:jc w:val="both"/>
        <w:rPr>
          <w:rFonts w:cs="David" w:hint="cs"/>
          <w:rtl/>
        </w:rPr>
      </w:pPr>
      <w:r w:rsidRPr="00A23608">
        <w:rPr>
          <w:rFonts w:cs="David" w:hint="cs"/>
          <w:u w:val="single"/>
          <w:rtl/>
        </w:rPr>
        <w:t xml:space="preserve">ארבל </w:t>
      </w:r>
      <w:proofErr w:type="spellStart"/>
      <w:r w:rsidRPr="00A23608">
        <w:rPr>
          <w:rFonts w:cs="David" w:hint="cs"/>
          <w:u w:val="single"/>
          <w:rtl/>
        </w:rPr>
        <w:t>אסטרחן</w:t>
      </w:r>
      <w:proofErr w:type="spellEnd"/>
      <w:r w:rsidRPr="00A23608">
        <w:rPr>
          <w:rFonts w:cs="David" w:hint="cs"/>
          <w:u w:val="single"/>
          <w:rtl/>
        </w:rPr>
        <w:t>:</w:t>
      </w:r>
    </w:p>
    <w:p w14:paraId="18786611" w14:textId="77777777" w:rsidR="00A23608" w:rsidRPr="00A23608" w:rsidRDefault="00A23608" w:rsidP="00A23608">
      <w:pPr>
        <w:bidi/>
        <w:jc w:val="both"/>
        <w:rPr>
          <w:rFonts w:cs="David" w:hint="cs"/>
          <w:rtl/>
        </w:rPr>
      </w:pPr>
    </w:p>
    <w:p w14:paraId="5DF04A21" w14:textId="77777777" w:rsidR="00A23608" w:rsidRPr="00A23608" w:rsidRDefault="00A23608" w:rsidP="00A23608">
      <w:pPr>
        <w:bidi/>
        <w:jc w:val="both"/>
        <w:rPr>
          <w:rFonts w:cs="David" w:hint="cs"/>
          <w:rtl/>
        </w:rPr>
      </w:pPr>
      <w:r w:rsidRPr="00A23608">
        <w:rPr>
          <w:rFonts w:cs="David" w:hint="cs"/>
          <w:rtl/>
        </w:rPr>
        <w:tab/>
        <w:t xml:space="preserve"> לא. </w:t>
      </w:r>
    </w:p>
    <w:p w14:paraId="6658B76B" w14:textId="77777777" w:rsidR="00A23608" w:rsidRPr="00A23608" w:rsidRDefault="00A23608" w:rsidP="00A23608">
      <w:pPr>
        <w:bidi/>
        <w:jc w:val="both"/>
        <w:rPr>
          <w:rFonts w:cs="David" w:hint="cs"/>
          <w:rtl/>
        </w:rPr>
      </w:pPr>
    </w:p>
    <w:p w14:paraId="74815F22" w14:textId="77777777" w:rsidR="00A23608" w:rsidRPr="00A23608" w:rsidRDefault="00A23608" w:rsidP="00A23608">
      <w:pPr>
        <w:bidi/>
        <w:jc w:val="both"/>
        <w:rPr>
          <w:rFonts w:cs="David" w:hint="cs"/>
          <w:rtl/>
        </w:rPr>
      </w:pPr>
      <w:r w:rsidRPr="00A23608">
        <w:rPr>
          <w:rFonts w:cs="David" w:hint="cs"/>
          <w:u w:val="single"/>
          <w:rtl/>
        </w:rPr>
        <w:t>היו</w:t>
      </w:r>
      <w:r w:rsidRPr="00A23608">
        <w:rPr>
          <w:rFonts w:cs="David"/>
          <w:u w:val="single"/>
          <w:rtl/>
        </w:rPr>
        <w:t>"</w:t>
      </w:r>
      <w:r w:rsidRPr="00A23608">
        <w:rPr>
          <w:rFonts w:cs="David" w:hint="cs"/>
          <w:u w:val="single"/>
          <w:rtl/>
        </w:rPr>
        <w:t>ר דוד טל:</w:t>
      </w:r>
    </w:p>
    <w:p w14:paraId="222B7E56" w14:textId="77777777" w:rsidR="00A23608" w:rsidRPr="00A23608" w:rsidRDefault="00A23608" w:rsidP="00A23608">
      <w:pPr>
        <w:bidi/>
        <w:jc w:val="both"/>
        <w:rPr>
          <w:rFonts w:cs="David" w:hint="cs"/>
          <w:rtl/>
        </w:rPr>
      </w:pPr>
    </w:p>
    <w:p w14:paraId="799A5AC4" w14:textId="77777777" w:rsidR="00A23608" w:rsidRPr="00A23608" w:rsidRDefault="00A23608" w:rsidP="00A23608">
      <w:pPr>
        <w:bidi/>
        <w:jc w:val="both"/>
        <w:rPr>
          <w:rFonts w:cs="David" w:hint="cs"/>
          <w:rtl/>
        </w:rPr>
      </w:pPr>
      <w:r w:rsidRPr="00A23608">
        <w:rPr>
          <w:rFonts w:cs="David" w:hint="cs"/>
          <w:rtl/>
        </w:rPr>
        <w:tab/>
        <w:t xml:space="preserve"> אישרנו את 37 (ג) (1), (3) (4). עד כאן, תודה רבה רבותי, אנחנו נועלים את הישיבה. </w:t>
      </w:r>
    </w:p>
    <w:p w14:paraId="319913E1" w14:textId="77777777" w:rsidR="00A23608" w:rsidRPr="00A23608" w:rsidRDefault="00A23608" w:rsidP="00A23608">
      <w:pPr>
        <w:bidi/>
        <w:jc w:val="both"/>
        <w:rPr>
          <w:rFonts w:cs="David" w:hint="cs"/>
          <w:rtl/>
        </w:rPr>
      </w:pPr>
    </w:p>
    <w:p w14:paraId="589C702F" w14:textId="77777777" w:rsidR="00A23608" w:rsidRPr="00A23608" w:rsidRDefault="00A23608" w:rsidP="00A23608">
      <w:pPr>
        <w:bidi/>
        <w:jc w:val="both"/>
        <w:rPr>
          <w:rFonts w:cs="David" w:hint="cs"/>
          <w:b/>
          <w:bCs/>
          <w:u w:val="single"/>
          <w:rtl/>
        </w:rPr>
      </w:pPr>
      <w:r w:rsidRPr="00A23608">
        <w:rPr>
          <w:rFonts w:cs="David" w:hint="cs"/>
          <w:b/>
          <w:bCs/>
          <w:u w:val="single"/>
          <w:rtl/>
        </w:rPr>
        <w:t>הישיבה ננעלה בשעה 15:30</w:t>
      </w:r>
    </w:p>
    <w:p w14:paraId="0488A5ED" w14:textId="77777777" w:rsidR="00A23608" w:rsidRPr="00A23608" w:rsidRDefault="00A23608" w:rsidP="00A23608">
      <w:pPr>
        <w:bidi/>
        <w:jc w:val="both"/>
        <w:rPr>
          <w:rFonts w:cs="David" w:hint="cs"/>
          <w:rtl/>
        </w:rPr>
      </w:pPr>
    </w:p>
    <w:p w14:paraId="09522954" w14:textId="77777777" w:rsidR="00A23608" w:rsidRPr="00A23608" w:rsidRDefault="00A23608" w:rsidP="00A23608">
      <w:pPr>
        <w:bidi/>
        <w:jc w:val="both"/>
        <w:rPr>
          <w:rFonts w:cs="David" w:hint="cs"/>
          <w:rtl/>
        </w:rPr>
      </w:pPr>
    </w:p>
    <w:p w14:paraId="30081FC8" w14:textId="77777777" w:rsidR="00A23608" w:rsidRPr="00A23608" w:rsidRDefault="00A23608" w:rsidP="00A23608">
      <w:pPr>
        <w:bidi/>
        <w:jc w:val="both"/>
        <w:rPr>
          <w:rFonts w:cs="David" w:hint="cs"/>
          <w:rtl/>
        </w:rPr>
      </w:pPr>
    </w:p>
    <w:p w14:paraId="42B81233" w14:textId="77777777" w:rsidR="00A23608" w:rsidRPr="00A23608" w:rsidRDefault="00A23608" w:rsidP="00A23608">
      <w:pPr>
        <w:bidi/>
        <w:jc w:val="both"/>
        <w:rPr>
          <w:rFonts w:cs="David" w:hint="cs"/>
          <w:rtl/>
        </w:rPr>
      </w:pPr>
    </w:p>
    <w:p w14:paraId="2A9F0080" w14:textId="77777777" w:rsidR="00A23608" w:rsidRPr="00A23608" w:rsidRDefault="00A23608" w:rsidP="00A23608">
      <w:pPr>
        <w:bidi/>
        <w:jc w:val="both"/>
        <w:rPr>
          <w:rFonts w:cs="David" w:hint="cs"/>
          <w:rtl/>
        </w:rPr>
      </w:pPr>
    </w:p>
    <w:p w14:paraId="30E2FD67" w14:textId="77777777" w:rsidR="00A23608" w:rsidRPr="00A23608" w:rsidRDefault="00A23608" w:rsidP="00A23608">
      <w:pPr>
        <w:bidi/>
        <w:jc w:val="both"/>
        <w:rPr>
          <w:rFonts w:cs="David" w:hint="cs"/>
          <w:rtl/>
        </w:rPr>
      </w:pPr>
    </w:p>
    <w:p w14:paraId="0F20162A" w14:textId="77777777" w:rsidR="00A23608" w:rsidRPr="00A23608" w:rsidRDefault="00A23608" w:rsidP="00A23608">
      <w:pPr>
        <w:bidi/>
        <w:jc w:val="both"/>
        <w:rPr>
          <w:rFonts w:cs="David" w:hint="cs"/>
          <w:rtl/>
        </w:rPr>
      </w:pPr>
    </w:p>
    <w:p w14:paraId="5CFEF025" w14:textId="77777777" w:rsidR="00A23608" w:rsidRPr="00A23608" w:rsidRDefault="00A23608" w:rsidP="00A23608">
      <w:pPr>
        <w:bidi/>
        <w:jc w:val="both"/>
        <w:rPr>
          <w:rFonts w:cs="David" w:hint="cs"/>
          <w:rtl/>
        </w:rPr>
      </w:pPr>
    </w:p>
    <w:p w14:paraId="3B4F9FB2" w14:textId="77777777" w:rsidR="00A23608" w:rsidRPr="00A23608" w:rsidRDefault="00A23608" w:rsidP="00A23608">
      <w:pPr>
        <w:bidi/>
        <w:jc w:val="both"/>
        <w:rPr>
          <w:rFonts w:cs="David" w:hint="cs"/>
          <w:rtl/>
        </w:rPr>
      </w:pPr>
      <w:r w:rsidRPr="00A23608">
        <w:rPr>
          <w:rFonts w:cs="David" w:hint="cs"/>
          <w:rtl/>
        </w:rPr>
        <w:tab/>
      </w:r>
    </w:p>
    <w:p w14:paraId="78AE4AD9" w14:textId="77777777" w:rsidR="00A23608" w:rsidRPr="00A23608" w:rsidRDefault="00A23608" w:rsidP="00A23608">
      <w:pPr>
        <w:bidi/>
        <w:jc w:val="both"/>
        <w:rPr>
          <w:rFonts w:cs="David" w:hint="cs"/>
          <w:rtl/>
        </w:rPr>
      </w:pPr>
    </w:p>
    <w:p w14:paraId="517A6935" w14:textId="77777777" w:rsidR="00552A80" w:rsidRPr="00A23608" w:rsidRDefault="00552A80" w:rsidP="00A23608">
      <w:pPr>
        <w:bidi/>
        <w:jc w:val="both"/>
        <w:rPr>
          <w:rFonts w:cs="David"/>
        </w:rPr>
      </w:pPr>
    </w:p>
    <w:sectPr w:rsidR="00552A80" w:rsidRPr="00A23608" w:rsidSect="00A23608">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B88A0" w14:textId="77777777" w:rsidR="00E72B13" w:rsidRDefault="00E72B13">
      <w:r>
        <w:separator/>
      </w:r>
    </w:p>
  </w:endnote>
  <w:endnote w:type="continuationSeparator" w:id="0">
    <w:p w14:paraId="450CFEEA" w14:textId="77777777" w:rsidR="00E72B13" w:rsidRDefault="00E72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2F230" w14:textId="77777777" w:rsidR="00E72B13" w:rsidRDefault="00E72B13">
      <w:r>
        <w:separator/>
      </w:r>
    </w:p>
  </w:footnote>
  <w:footnote w:type="continuationSeparator" w:id="0">
    <w:p w14:paraId="46205CA8" w14:textId="77777777" w:rsidR="00E72B13" w:rsidRDefault="00E72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25DB" w14:textId="77777777" w:rsidR="00E72B13" w:rsidRDefault="00E72B1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4CE2DB6" w14:textId="77777777" w:rsidR="00E72B13" w:rsidRDefault="00E72B13">
    <w:pPr>
      <w:pStyle w:val="Header"/>
      <w:ind w:right="360"/>
      <w:jc w:val="both"/>
      <w:rPr>
        <w:rtl/>
      </w:rPr>
    </w:pPr>
  </w:p>
  <w:p w14:paraId="74BC48D9" w14:textId="77777777" w:rsidR="00E72B13" w:rsidRDefault="00E72B13"/>
  <w:p w14:paraId="7643B3B3" w14:textId="77777777" w:rsidR="00E72B13" w:rsidRDefault="00E72B13"/>
  <w:p w14:paraId="1E51D86F" w14:textId="77777777" w:rsidR="00E72B13" w:rsidRDefault="00E72B13"/>
  <w:p w14:paraId="44E8DE49" w14:textId="77777777" w:rsidR="00E72B13" w:rsidRDefault="00E72B13"/>
  <w:p w14:paraId="34A466B2" w14:textId="77777777" w:rsidR="00E72B13" w:rsidRDefault="00E72B13"/>
  <w:p w14:paraId="22047BC7" w14:textId="77777777" w:rsidR="00E72B13" w:rsidRDefault="00E72B13"/>
  <w:p w14:paraId="210D5537" w14:textId="77777777" w:rsidR="00E72B13" w:rsidRDefault="00E72B13"/>
  <w:p w14:paraId="178AE33E" w14:textId="77777777" w:rsidR="00E72B13" w:rsidRDefault="00E72B13"/>
  <w:p w14:paraId="463C8735" w14:textId="77777777" w:rsidR="00E72B13" w:rsidRDefault="00E72B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3ED4F" w14:textId="77777777" w:rsidR="00E72B13" w:rsidRDefault="00E72B1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w:t>
    </w:r>
    <w:r>
      <w:rPr>
        <w:rStyle w:val="PageNumber"/>
        <w:rtl/>
      </w:rPr>
      <w:fldChar w:fldCharType="end"/>
    </w:r>
  </w:p>
  <w:p w14:paraId="0133A5E0" w14:textId="77777777" w:rsidR="00E72B13" w:rsidRDefault="00E72B13">
    <w:pPr>
      <w:pStyle w:val="Header"/>
      <w:ind w:right="360"/>
      <w:jc w:val="both"/>
      <w:rPr>
        <w:rFonts w:hint="cs"/>
        <w:rtl/>
      </w:rPr>
    </w:pPr>
    <w:r>
      <w:rPr>
        <w:rtl/>
      </w:rPr>
      <w:t>ועדת</w:t>
    </w:r>
    <w:r>
      <w:rPr>
        <w:rFonts w:hint="cs"/>
        <w:rtl/>
      </w:rPr>
      <w:t xml:space="preserve"> הכנסת + אתיקה</w:t>
    </w:r>
  </w:p>
  <w:p w14:paraId="356F425D" w14:textId="77777777" w:rsidR="00E72B13" w:rsidRDefault="00E72B13">
    <w:pPr>
      <w:pStyle w:val="Header"/>
      <w:ind w:right="360"/>
      <w:jc w:val="both"/>
      <w:rPr>
        <w:rStyle w:val="PageNumber"/>
        <w:rFonts w:hint="cs"/>
        <w:rtl/>
      </w:rPr>
    </w:pPr>
    <w:r>
      <w:rPr>
        <w:rFonts w:hint="cs"/>
        <w:rtl/>
      </w:rPr>
      <w:t>27.11.2007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3957פרוטוקול_ישיבת_ועדה.doc"/>
    <w:docVar w:name="StartMode" w:val="3"/>
  </w:docVars>
  <w:rsids>
    <w:rsidRoot w:val="00C64A70"/>
    <w:rsid w:val="002B2411"/>
    <w:rsid w:val="00552A80"/>
    <w:rsid w:val="008B768F"/>
    <w:rsid w:val="00965806"/>
    <w:rsid w:val="00A23608"/>
    <w:rsid w:val="00C64A70"/>
    <w:rsid w:val="00E72B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520BC391"/>
  <w15:chartTrackingRefBased/>
  <w15:docId w15:val="{312C9049-D1F0-41B0-AF87-EC0839C06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23608"/>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A23608"/>
  </w:style>
  <w:style w:type="paragraph" w:styleId="Header">
    <w:name w:val="header"/>
    <w:basedOn w:val="Normal"/>
    <w:rsid w:val="00A23608"/>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6817</Words>
  <Characters>38858</Characters>
  <Application>Microsoft Office Word</Application>
  <DocSecurity>0</DocSecurity>
  <Lines>323</Lines>
  <Paragraphs>91</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45584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