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8F37F" w14:textId="77777777" w:rsidR="00F26DDA" w:rsidRPr="00F26DDA" w:rsidRDefault="00F26DDA" w:rsidP="00F26DDA">
      <w:pPr>
        <w:pStyle w:val="Heading5"/>
        <w:jc w:val="left"/>
        <w:rPr>
          <w:b/>
          <w:bCs/>
          <w:sz w:val="24"/>
          <w:rtl/>
        </w:rPr>
      </w:pPr>
      <w:r w:rsidRPr="00F26DDA">
        <w:rPr>
          <w:b/>
          <w:bCs/>
          <w:sz w:val="24"/>
          <w:rtl/>
        </w:rPr>
        <w:t xml:space="preserve">הכנסת </w:t>
      </w:r>
      <w:r w:rsidRPr="00F26DDA">
        <w:rPr>
          <w:rFonts w:hint="cs"/>
          <w:b/>
          <w:bCs/>
          <w:sz w:val="24"/>
          <w:rtl/>
        </w:rPr>
        <w:t>השבע-עשרה</w:t>
      </w:r>
      <w:r w:rsidRPr="00F26DDA">
        <w:rPr>
          <w:b/>
          <w:bCs/>
          <w:sz w:val="24"/>
          <w:rtl/>
        </w:rPr>
        <w:tab/>
      </w:r>
      <w:r w:rsidRPr="00F26DDA">
        <w:rPr>
          <w:b/>
          <w:bCs/>
          <w:sz w:val="24"/>
          <w:rtl/>
        </w:rPr>
        <w:tab/>
      </w:r>
      <w:r w:rsidRPr="00F26DDA">
        <w:rPr>
          <w:b/>
          <w:bCs/>
          <w:sz w:val="24"/>
          <w:rtl/>
        </w:rPr>
        <w:tab/>
      </w:r>
      <w:r w:rsidRPr="00F26DDA">
        <w:rPr>
          <w:b/>
          <w:bCs/>
          <w:sz w:val="24"/>
          <w:rtl/>
        </w:rPr>
        <w:tab/>
      </w:r>
      <w:r w:rsidRPr="00F26DDA">
        <w:rPr>
          <w:b/>
          <w:bCs/>
          <w:sz w:val="24"/>
          <w:rtl/>
        </w:rPr>
        <w:tab/>
      </w:r>
      <w:r w:rsidRPr="00F26DDA">
        <w:rPr>
          <w:b/>
          <w:bCs/>
          <w:sz w:val="24"/>
          <w:rtl/>
        </w:rPr>
        <w:tab/>
        <w:t>נוסח לא מתוקן</w:t>
      </w:r>
    </w:p>
    <w:p w14:paraId="4E621E7C" w14:textId="77777777" w:rsidR="00F26DDA" w:rsidRPr="00F26DDA" w:rsidRDefault="00F26DDA" w:rsidP="00F26DDA">
      <w:pPr>
        <w:bidi/>
        <w:rPr>
          <w:rFonts w:cs="David" w:hint="cs"/>
          <w:b/>
          <w:bCs/>
          <w:rtl/>
        </w:rPr>
      </w:pPr>
      <w:r w:rsidRPr="00F26DDA">
        <w:rPr>
          <w:rFonts w:cs="David"/>
          <w:b/>
          <w:bCs/>
          <w:rtl/>
        </w:rPr>
        <w:t xml:space="preserve">מושב </w:t>
      </w:r>
      <w:r w:rsidRPr="00F26DDA">
        <w:rPr>
          <w:rFonts w:cs="David" w:hint="cs"/>
          <w:b/>
          <w:bCs/>
          <w:rtl/>
        </w:rPr>
        <w:t>שלישי</w:t>
      </w:r>
    </w:p>
    <w:p w14:paraId="2538629A" w14:textId="77777777" w:rsidR="00F26DDA" w:rsidRPr="00F26DDA" w:rsidRDefault="00F26DDA" w:rsidP="00F26DDA">
      <w:pPr>
        <w:bidi/>
        <w:rPr>
          <w:rFonts w:cs="David"/>
          <w:b/>
          <w:bCs/>
          <w:rtl/>
        </w:rPr>
      </w:pPr>
    </w:p>
    <w:p w14:paraId="7F2B6277" w14:textId="77777777" w:rsidR="00F26DDA" w:rsidRPr="00F26DDA" w:rsidRDefault="00F26DDA" w:rsidP="00F26DDA">
      <w:pPr>
        <w:bidi/>
        <w:rPr>
          <w:rFonts w:cs="David"/>
          <w:b/>
          <w:bCs/>
          <w:rtl/>
        </w:rPr>
      </w:pPr>
    </w:p>
    <w:p w14:paraId="3E6D7C19" w14:textId="77777777" w:rsidR="00F26DDA" w:rsidRPr="00F26DDA" w:rsidRDefault="00F26DDA" w:rsidP="00F26DDA">
      <w:pPr>
        <w:bidi/>
        <w:rPr>
          <w:rFonts w:cs="David"/>
          <w:b/>
          <w:bCs/>
          <w:rtl/>
        </w:rPr>
      </w:pPr>
    </w:p>
    <w:p w14:paraId="093E9125" w14:textId="77777777" w:rsidR="00F26DDA" w:rsidRPr="00F26DDA" w:rsidRDefault="00F26DDA" w:rsidP="00F26DDA">
      <w:pPr>
        <w:bidi/>
        <w:rPr>
          <w:rFonts w:cs="David"/>
          <w:b/>
          <w:bCs/>
          <w:rtl/>
        </w:rPr>
      </w:pPr>
    </w:p>
    <w:p w14:paraId="4052E58C" w14:textId="77777777" w:rsidR="00F26DDA" w:rsidRPr="00F26DDA" w:rsidRDefault="00F26DDA" w:rsidP="00F26DDA">
      <w:pPr>
        <w:bidi/>
        <w:jc w:val="center"/>
        <w:rPr>
          <w:rFonts w:cs="David" w:hint="cs"/>
          <w:b/>
          <w:bCs/>
          <w:rtl/>
        </w:rPr>
      </w:pPr>
      <w:r w:rsidRPr="00F26DDA">
        <w:rPr>
          <w:rFonts w:cs="David"/>
          <w:b/>
          <w:bCs/>
          <w:rtl/>
        </w:rPr>
        <w:t>פרוטוקול מס'</w:t>
      </w:r>
      <w:r w:rsidRPr="00F26DDA">
        <w:rPr>
          <w:rFonts w:cs="David" w:hint="cs"/>
          <w:b/>
          <w:bCs/>
          <w:rtl/>
        </w:rPr>
        <w:t xml:space="preserve"> 10</w:t>
      </w:r>
    </w:p>
    <w:p w14:paraId="473D1309" w14:textId="77777777" w:rsidR="00F26DDA" w:rsidRPr="00F26DDA" w:rsidRDefault="00F26DDA" w:rsidP="00F26DDA">
      <w:pPr>
        <w:bidi/>
        <w:jc w:val="center"/>
        <w:rPr>
          <w:rFonts w:cs="David" w:hint="cs"/>
          <w:b/>
          <w:bCs/>
          <w:rtl/>
        </w:rPr>
      </w:pPr>
      <w:r w:rsidRPr="00F26DDA">
        <w:rPr>
          <w:rFonts w:cs="David" w:hint="cs"/>
          <w:b/>
          <w:bCs/>
          <w:rtl/>
        </w:rPr>
        <w:t xml:space="preserve">מישיבת הוועדה המשותפת לוועדת הכנסת ולוועדת החוקה, חוק ומשפט </w:t>
      </w:r>
    </w:p>
    <w:p w14:paraId="0D101EAF" w14:textId="77777777" w:rsidR="00F26DDA" w:rsidRPr="00F26DDA" w:rsidRDefault="00F26DDA" w:rsidP="00F26DDA">
      <w:pPr>
        <w:bidi/>
        <w:jc w:val="center"/>
        <w:rPr>
          <w:rFonts w:cs="David"/>
          <w:b/>
          <w:bCs/>
          <w:rtl/>
        </w:rPr>
      </w:pPr>
      <w:r w:rsidRPr="00F26DDA">
        <w:rPr>
          <w:rFonts w:cs="David" w:hint="cs"/>
          <w:b/>
          <w:bCs/>
          <w:rtl/>
        </w:rPr>
        <w:t>להצעת חוק סדרי השלטון והמשפט</w:t>
      </w:r>
    </w:p>
    <w:p w14:paraId="3E75CDF5" w14:textId="77777777" w:rsidR="00F26DDA" w:rsidRPr="00F26DDA" w:rsidRDefault="00F26DDA" w:rsidP="00F26DDA">
      <w:pPr>
        <w:bidi/>
        <w:jc w:val="center"/>
        <w:rPr>
          <w:rFonts w:cs="David" w:hint="cs"/>
          <w:b/>
          <w:bCs/>
          <w:u w:val="single"/>
          <w:rtl/>
        </w:rPr>
      </w:pPr>
      <w:r w:rsidRPr="00F26DDA">
        <w:rPr>
          <w:rFonts w:cs="David" w:hint="cs"/>
          <w:b/>
          <w:bCs/>
          <w:u w:val="single"/>
          <w:rtl/>
        </w:rPr>
        <w:t>יום רביעי, יב' תמוז תשס"ח (16/07/2008), שעה 09:00</w:t>
      </w:r>
    </w:p>
    <w:p w14:paraId="486AF430" w14:textId="77777777" w:rsidR="00F26DDA" w:rsidRPr="00F26DDA" w:rsidRDefault="00F26DDA" w:rsidP="00F26DDA">
      <w:pPr>
        <w:bidi/>
        <w:rPr>
          <w:rFonts w:cs="David"/>
          <w:b/>
          <w:bCs/>
          <w:rtl/>
        </w:rPr>
      </w:pPr>
    </w:p>
    <w:p w14:paraId="4A26BA84" w14:textId="77777777" w:rsidR="00F26DDA" w:rsidRPr="00F26DDA" w:rsidRDefault="00F26DDA" w:rsidP="00F26DDA">
      <w:pPr>
        <w:bidi/>
        <w:rPr>
          <w:rFonts w:cs="David"/>
          <w:b/>
          <w:bCs/>
          <w:rtl/>
        </w:rPr>
      </w:pPr>
    </w:p>
    <w:p w14:paraId="4ACE3511" w14:textId="77777777" w:rsidR="00F26DDA" w:rsidRPr="00F26DDA" w:rsidRDefault="00F26DDA" w:rsidP="00F26DDA">
      <w:pPr>
        <w:tabs>
          <w:tab w:val="left" w:pos="1221"/>
        </w:tabs>
        <w:bidi/>
        <w:rPr>
          <w:rFonts w:cs="David" w:hint="cs"/>
          <w:b/>
          <w:bCs/>
          <w:u w:val="single"/>
          <w:rtl/>
        </w:rPr>
      </w:pPr>
    </w:p>
    <w:p w14:paraId="63D6A238" w14:textId="77777777" w:rsidR="00F26DDA" w:rsidRPr="00F26DDA" w:rsidRDefault="00F26DDA" w:rsidP="00F26DDA">
      <w:pPr>
        <w:tabs>
          <w:tab w:val="left" w:pos="1221"/>
        </w:tabs>
        <w:bidi/>
        <w:rPr>
          <w:rFonts w:cs="David" w:hint="cs"/>
          <w:rtl/>
        </w:rPr>
      </w:pPr>
      <w:r w:rsidRPr="00F26DDA">
        <w:rPr>
          <w:rFonts w:cs="David"/>
          <w:b/>
          <w:bCs/>
          <w:u w:val="single"/>
          <w:rtl/>
        </w:rPr>
        <w:t>סדר היום</w:t>
      </w:r>
      <w:r w:rsidRPr="00F26DDA">
        <w:rPr>
          <w:rFonts w:cs="David"/>
          <w:rtl/>
        </w:rPr>
        <w:t>:</w:t>
      </w:r>
      <w:r w:rsidRPr="00F26DDA">
        <w:rPr>
          <w:rFonts w:cs="David" w:hint="cs"/>
          <w:rtl/>
        </w:rPr>
        <w:tab/>
      </w:r>
      <w:r w:rsidRPr="00F26DDA">
        <w:rPr>
          <w:rFonts w:cs="David" w:hint="cs"/>
          <w:b/>
          <w:bCs/>
          <w:rtl/>
        </w:rPr>
        <w:tab/>
      </w:r>
    </w:p>
    <w:p w14:paraId="3C1A1E67" w14:textId="77777777" w:rsidR="00F26DDA" w:rsidRPr="00F26DDA" w:rsidRDefault="00F26DDA" w:rsidP="00F26DDA">
      <w:pPr>
        <w:bidi/>
        <w:rPr>
          <w:rFonts w:cs="David" w:hint="cs"/>
          <w:b/>
          <w:bCs/>
          <w:rtl/>
        </w:rPr>
      </w:pPr>
    </w:p>
    <w:p w14:paraId="510D2A03" w14:textId="77777777" w:rsidR="00F26DDA" w:rsidRPr="00F26DDA" w:rsidRDefault="00F26DDA" w:rsidP="00F26DDA">
      <w:pPr>
        <w:bidi/>
        <w:rPr>
          <w:rFonts w:cs="David" w:hint="cs"/>
          <w:b/>
          <w:bCs/>
          <w:rtl/>
        </w:rPr>
      </w:pPr>
      <w:r w:rsidRPr="00F26DDA">
        <w:rPr>
          <w:rFonts w:cs="David" w:hint="cs"/>
          <w:b/>
          <w:bCs/>
          <w:rtl/>
        </w:rPr>
        <w:t xml:space="preserve">הצעת חוק סדרי השלטון והמשפט (ביטול החלת המשפט, השיפוט והמינהל)(תיקון) (עריכת משאל עם), התשס"ח-2008 (כ/238) </w:t>
      </w:r>
      <w:r w:rsidRPr="00F26DDA">
        <w:rPr>
          <w:rFonts w:cs="David"/>
          <w:b/>
          <w:bCs/>
          <w:rtl/>
        </w:rPr>
        <w:t>–</w:t>
      </w:r>
      <w:r w:rsidRPr="00F26DDA">
        <w:rPr>
          <w:rFonts w:cs="David" w:hint="cs"/>
          <w:b/>
          <w:bCs/>
          <w:rtl/>
        </w:rPr>
        <w:t xml:space="preserve"> הכנה לקריאה שניי</w:t>
      </w:r>
      <w:r w:rsidRPr="00F26DDA">
        <w:rPr>
          <w:rFonts w:cs="David" w:hint="eastAsia"/>
          <w:b/>
          <w:bCs/>
          <w:rtl/>
        </w:rPr>
        <w:t>ה</w:t>
      </w:r>
      <w:r w:rsidRPr="00F26DDA">
        <w:rPr>
          <w:rFonts w:cs="David" w:hint="cs"/>
          <w:b/>
          <w:bCs/>
          <w:rtl/>
        </w:rPr>
        <w:t xml:space="preserve"> ושלישית.</w:t>
      </w:r>
    </w:p>
    <w:p w14:paraId="011191B5" w14:textId="77777777" w:rsidR="00F26DDA" w:rsidRPr="00F26DDA" w:rsidRDefault="00F26DDA" w:rsidP="00F26DDA">
      <w:pPr>
        <w:bidi/>
        <w:rPr>
          <w:rFonts w:cs="David" w:hint="cs"/>
          <w:b/>
          <w:bCs/>
          <w:rtl/>
        </w:rPr>
      </w:pPr>
    </w:p>
    <w:p w14:paraId="1A0F6D5A" w14:textId="77777777" w:rsidR="00F26DDA" w:rsidRPr="00F26DDA" w:rsidRDefault="00F26DDA" w:rsidP="00F26DDA">
      <w:pPr>
        <w:bidi/>
        <w:rPr>
          <w:rFonts w:cs="David"/>
          <w:b/>
          <w:bCs/>
          <w:u w:val="single"/>
          <w:rtl/>
        </w:rPr>
      </w:pPr>
      <w:r w:rsidRPr="00F26DDA">
        <w:rPr>
          <w:rFonts w:cs="David"/>
          <w:b/>
          <w:bCs/>
          <w:u w:val="single"/>
          <w:rtl/>
        </w:rPr>
        <w:t>נכחו</w:t>
      </w:r>
      <w:r w:rsidRPr="00F26DDA">
        <w:rPr>
          <w:rFonts w:cs="David"/>
          <w:rtl/>
        </w:rPr>
        <w:t>:</w:t>
      </w:r>
    </w:p>
    <w:p w14:paraId="5CE2C9B2" w14:textId="77777777" w:rsidR="00F26DDA" w:rsidRPr="00F26DDA" w:rsidRDefault="00F26DDA" w:rsidP="00F26DDA">
      <w:pPr>
        <w:bidi/>
        <w:rPr>
          <w:rFonts w:cs="David"/>
          <w:rtl/>
        </w:rPr>
      </w:pPr>
    </w:p>
    <w:p w14:paraId="03609942" w14:textId="77777777" w:rsidR="00F26DDA" w:rsidRPr="00F26DDA" w:rsidRDefault="00F26DDA" w:rsidP="00F26DDA">
      <w:pPr>
        <w:tabs>
          <w:tab w:val="left" w:pos="1788"/>
        </w:tabs>
        <w:bidi/>
        <w:rPr>
          <w:rFonts w:cs="David"/>
          <w:rtl/>
        </w:rPr>
      </w:pPr>
      <w:r w:rsidRPr="00F26DDA">
        <w:rPr>
          <w:rFonts w:cs="David"/>
          <w:b/>
          <w:bCs/>
          <w:u w:val="single"/>
          <w:rtl/>
        </w:rPr>
        <w:t>חברי הוועדה</w:t>
      </w:r>
      <w:r w:rsidRPr="00F26DDA">
        <w:rPr>
          <w:rFonts w:cs="David"/>
          <w:rtl/>
        </w:rPr>
        <w:t>:</w:t>
      </w:r>
    </w:p>
    <w:p w14:paraId="2BE41DD8" w14:textId="77777777" w:rsidR="00F26DDA" w:rsidRPr="00F26DDA" w:rsidRDefault="00F26DDA" w:rsidP="00F26DDA">
      <w:pPr>
        <w:bidi/>
        <w:rPr>
          <w:rFonts w:cs="David" w:hint="cs"/>
          <w:rtl/>
        </w:rPr>
      </w:pPr>
      <w:r w:rsidRPr="00F26DDA">
        <w:rPr>
          <w:rFonts w:cs="David" w:hint="cs"/>
          <w:rtl/>
        </w:rPr>
        <w:t xml:space="preserve">דוד טל </w:t>
      </w:r>
      <w:r w:rsidRPr="00F26DDA">
        <w:rPr>
          <w:rFonts w:cs="David"/>
          <w:rtl/>
        </w:rPr>
        <w:t>–</w:t>
      </w:r>
      <w:r w:rsidRPr="00F26DDA">
        <w:rPr>
          <w:rFonts w:cs="David" w:hint="cs"/>
          <w:rtl/>
        </w:rPr>
        <w:t xml:space="preserve"> יו"ר ועדת הכנסת</w:t>
      </w:r>
    </w:p>
    <w:p w14:paraId="6959A907" w14:textId="77777777" w:rsidR="00F26DDA" w:rsidRPr="00F26DDA" w:rsidRDefault="00F26DDA" w:rsidP="00F26DDA">
      <w:pPr>
        <w:bidi/>
        <w:rPr>
          <w:rFonts w:cs="David" w:hint="cs"/>
          <w:rtl/>
        </w:rPr>
      </w:pPr>
      <w:r w:rsidRPr="00F26DDA">
        <w:rPr>
          <w:rFonts w:cs="David" w:hint="cs"/>
          <w:rtl/>
        </w:rPr>
        <w:t xml:space="preserve">מנחם בן ששון </w:t>
      </w:r>
      <w:r w:rsidRPr="00F26DDA">
        <w:rPr>
          <w:rFonts w:cs="David"/>
          <w:rtl/>
        </w:rPr>
        <w:t>–</w:t>
      </w:r>
      <w:r w:rsidRPr="00F26DDA">
        <w:rPr>
          <w:rFonts w:cs="David" w:hint="cs"/>
          <w:rtl/>
        </w:rPr>
        <w:t xml:space="preserve"> יו"ר ועדת החוקה, חוק ומשפט</w:t>
      </w:r>
    </w:p>
    <w:p w14:paraId="2FB66F46" w14:textId="77777777" w:rsidR="00F26DDA" w:rsidRPr="00F26DDA" w:rsidRDefault="00F26DDA" w:rsidP="00F26DDA">
      <w:pPr>
        <w:bidi/>
        <w:rPr>
          <w:rFonts w:cs="David" w:hint="cs"/>
          <w:rtl/>
        </w:rPr>
      </w:pPr>
      <w:r w:rsidRPr="00F26DDA">
        <w:rPr>
          <w:rFonts w:cs="David" w:hint="cs"/>
          <w:rtl/>
        </w:rPr>
        <w:t>טלב אלסאנע</w:t>
      </w:r>
    </w:p>
    <w:p w14:paraId="04D7A255" w14:textId="77777777" w:rsidR="00F26DDA" w:rsidRPr="00F26DDA" w:rsidRDefault="00F26DDA" w:rsidP="00F26DDA">
      <w:pPr>
        <w:bidi/>
        <w:rPr>
          <w:rFonts w:cs="David" w:hint="cs"/>
          <w:rtl/>
        </w:rPr>
      </w:pPr>
      <w:r w:rsidRPr="00F26DDA">
        <w:rPr>
          <w:rFonts w:cs="David" w:hint="cs"/>
          <w:rtl/>
        </w:rPr>
        <w:t>מוחמד ברכה</w:t>
      </w:r>
    </w:p>
    <w:p w14:paraId="5F7B3872" w14:textId="77777777" w:rsidR="00F26DDA" w:rsidRPr="00F26DDA" w:rsidRDefault="00F26DDA" w:rsidP="00F26DDA">
      <w:pPr>
        <w:bidi/>
        <w:rPr>
          <w:rFonts w:cs="David" w:hint="cs"/>
          <w:rtl/>
        </w:rPr>
      </w:pPr>
      <w:r w:rsidRPr="00F26DDA">
        <w:rPr>
          <w:rFonts w:cs="David" w:hint="cs"/>
          <w:rtl/>
        </w:rPr>
        <w:t>זהבה גלאון</w:t>
      </w:r>
    </w:p>
    <w:p w14:paraId="153155A4" w14:textId="77777777" w:rsidR="00F26DDA" w:rsidRPr="00F26DDA" w:rsidRDefault="00F26DDA" w:rsidP="00F26DDA">
      <w:pPr>
        <w:bidi/>
        <w:rPr>
          <w:rFonts w:cs="David" w:hint="cs"/>
          <w:rtl/>
        </w:rPr>
      </w:pPr>
      <w:r w:rsidRPr="00F26DDA">
        <w:rPr>
          <w:rFonts w:cs="David" w:hint="cs"/>
          <w:rtl/>
        </w:rPr>
        <w:t>נסים זאב</w:t>
      </w:r>
    </w:p>
    <w:p w14:paraId="20AF4175" w14:textId="77777777" w:rsidR="00F26DDA" w:rsidRPr="00F26DDA" w:rsidRDefault="00F26DDA" w:rsidP="00F26DDA">
      <w:pPr>
        <w:bidi/>
        <w:rPr>
          <w:rFonts w:cs="David" w:hint="cs"/>
          <w:rtl/>
        </w:rPr>
      </w:pPr>
      <w:r w:rsidRPr="00F26DDA">
        <w:rPr>
          <w:rFonts w:cs="David" w:hint="cs"/>
          <w:rtl/>
        </w:rPr>
        <w:t>יצחק לוי</w:t>
      </w:r>
    </w:p>
    <w:p w14:paraId="7E6EE6EA" w14:textId="77777777" w:rsidR="00F26DDA" w:rsidRPr="00F26DDA" w:rsidRDefault="00F26DDA" w:rsidP="00F26DDA">
      <w:pPr>
        <w:bidi/>
        <w:rPr>
          <w:rFonts w:cs="David" w:hint="cs"/>
          <w:rtl/>
        </w:rPr>
      </w:pPr>
      <w:r w:rsidRPr="00F26DDA">
        <w:rPr>
          <w:rFonts w:cs="David" w:hint="cs"/>
          <w:rtl/>
        </w:rPr>
        <w:t>אברהם מיכאלי</w:t>
      </w:r>
    </w:p>
    <w:p w14:paraId="7F9D8ECC" w14:textId="77777777" w:rsidR="00F26DDA" w:rsidRPr="00F26DDA" w:rsidRDefault="00F26DDA" w:rsidP="00F26DDA">
      <w:pPr>
        <w:bidi/>
        <w:rPr>
          <w:rFonts w:cs="David" w:hint="cs"/>
          <w:rtl/>
        </w:rPr>
      </w:pPr>
      <w:r w:rsidRPr="00F26DDA">
        <w:rPr>
          <w:rFonts w:cs="David" w:hint="cs"/>
          <w:rtl/>
        </w:rPr>
        <w:t>מאיר פרוש</w:t>
      </w:r>
    </w:p>
    <w:p w14:paraId="5A7C289C" w14:textId="77777777" w:rsidR="00F26DDA" w:rsidRPr="00F26DDA" w:rsidRDefault="00F26DDA" w:rsidP="00F26DDA">
      <w:pPr>
        <w:tabs>
          <w:tab w:val="left" w:pos="1788"/>
          <w:tab w:val="left" w:pos="3631"/>
        </w:tabs>
        <w:bidi/>
        <w:rPr>
          <w:rFonts w:cs="David" w:hint="cs"/>
          <w:b/>
          <w:bCs/>
          <w:u w:val="single"/>
          <w:rtl/>
        </w:rPr>
      </w:pPr>
    </w:p>
    <w:p w14:paraId="682ED64A" w14:textId="77777777" w:rsidR="00F26DDA" w:rsidRPr="00F26DDA" w:rsidRDefault="00F26DDA" w:rsidP="00F26DDA">
      <w:pPr>
        <w:tabs>
          <w:tab w:val="left" w:pos="1788"/>
          <w:tab w:val="left" w:pos="3631"/>
        </w:tabs>
        <w:bidi/>
        <w:rPr>
          <w:rFonts w:cs="David" w:hint="cs"/>
          <w:rtl/>
        </w:rPr>
      </w:pPr>
      <w:r w:rsidRPr="00F26DDA">
        <w:rPr>
          <w:rFonts w:cs="David"/>
          <w:b/>
          <w:bCs/>
          <w:u w:val="single"/>
          <w:rtl/>
        </w:rPr>
        <w:t>מוזמנים</w:t>
      </w:r>
      <w:r w:rsidRPr="00F26DDA">
        <w:rPr>
          <w:rFonts w:cs="David"/>
          <w:rtl/>
        </w:rPr>
        <w:t>:</w:t>
      </w:r>
    </w:p>
    <w:p w14:paraId="67DFCB1E" w14:textId="77777777" w:rsidR="00F26DDA" w:rsidRPr="00F26DDA" w:rsidRDefault="00F26DDA" w:rsidP="00F26DDA">
      <w:pPr>
        <w:bidi/>
        <w:rPr>
          <w:rFonts w:cs="David" w:hint="cs"/>
          <w:rtl/>
        </w:rPr>
      </w:pPr>
      <w:r w:rsidRPr="00F26DDA">
        <w:rPr>
          <w:rFonts w:cs="David" w:hint="cs"/>
          <w:rtl/>
        </w:rPr>
        <w:t>עמי ברקוביץ- מח' יעוץ וחקיקה, משרד המשפטים</w:t>
      </w:r>
    </w:p>
    <w:p w14:paraId="0F802FDE" w14:textId="77777777" w:rsidR="00F26DDA" w:rsidRPr="00F26DDA" w:rsidRDefault="00F26DDA" w:rsidP="00F26DDA">
      <w:pPr>
        <w:bidi/>
        <w:rPr>
          <w:rFonts w:cs="David" w:hint="cs"/>
          <w:rtl/>
        </w:rPr>
      </w:pPr>
      <w:r w:rsidRPr="00F26DDA">
        <w:rPr>
          <w:rFonts w:cs="David" w:hint="cs"/>
          <w:rtl/>
        </w:rPr>
        <w:t xml:space="preserve">הילה בוגלר </w:t>
      </w:r>
      <w:r w:rsidRPr="00F26DDA">
        <w:rPr>
          <w:rFonts w:cs="David"/>
          <w:rtl/>
        </w:rPr>
        <w:t>–</w:t>
      </w:r>
      <w:r w:rsidRPr="00F26DDA">
        <w:rPr>
          <w:rFonts w:cs="David" w:hint="cs"/>
          <w:rtl/>
        </w:rPr>
        <w:t xml:space="preserve"> מח' יעוץ וחקיקה, משרד המשפטים</w:t>
      </w:r>
    </w:p>
    <w:p w14:paraId="43B915B0" w14:textId="77777777" w:rsidR="00F26DDA" w:rsidRPr="00F26DDA" w:rsidRDefault="00F26DDA" w:rsidP="00F26DDA">
      <w:pPr>
        <w:bidi/>
        <w:rPr>
          <w:rFonts w:cs="David" w:hint="cs"/>
          <w:rtl/>
        </w:rPr>
      </w:pPr>
      <w:r w:rsidRPr="00F26DDA">
        <w:rPr>
          <w:rFonts w:cs="David" w:hint="cs"/>
          <w:rtl/>
        </w:rPr>
        <w:t xml:space="preserve">הילה טנא </w:t>
      </w:r>
      <w:r w:rsidRPr="00F26DDA">
        <w:rPr>
          <w:rFonts w:cs="David"/>
          <w:rtl/>
        </w:rPr>
        <w:t>–</w:t>
      </w:r>
      <w:r w:rsidRPr="00F26DDA">
        <w:rPr>
          <w:rFonts w:cs="David" w:hint="cs"/>
          <w:rtl/>
        </w:rPr>
        <w:t xml:space="preserve"> מח' יעוץ וחקיקה, משרד המשפטים</w:t>
      </w:r>
    </w:p>
    <w:p w14:paraId="2E81EA10" w14:textId="77777777" w:rsidR="00F26DDA" w:rsidRPr="00F26DDA" w:rsidRDefault="00F26DDA" w:rsidP="00F26DDA">
      <w:pPr>
        <w:bidi/>
        <w:rPr>
          <w:rFonts w:cs="David" w:hint="cs"/>
          <w:rtl/>
        </w:rPr>
      </w:pPr>
      <w:r w:rsidRPr="00F26DDA">
        <w:rPr>
          <w:rFonts w:cs="David" w:hint="cs"/>
          <w:rtl/>
        </w:rPr>
        <w:t xml:space="preserve">אסתר אפרת סמילג </w:t>
      </w:r>
      <w:r w:rsidRPr="00F26DDA">
        <w:rPr>
          <w:rFonts w:cs="David"/>
          <w:rtl/>
        </w:rPr>
        <w:t>–</w:t>
      </w:r>
      <w:r w:rsidRPr="00F26DDA">
        <w:rPr>
          <w:rFonts w:cs="David" w:hint="cs"/>
          <w:rtl/>
        </w:rPr>
        <w:t xml:space="preserve"> סגן היועמ"ש ומנהלת מח' אמנות, משרד החוץ</w:t>
      </w:r>
    </w:p>
    <w:p w14:paraId="48FD3B95" w14:textId="77777777" w:rsidR="00F26DDA" w:rsidRPr="00F26DDA" w:rsidRDefault="00F26DDA" w:rsidP="00F26DDA">
      <w:pPr>
        <w:bidi/>
        <w:rPr>
          <w:rFonts w:cs="David" w:hint="cs"/>
          <w:rtl/>
        </w:rPr>
      </w:pPr>
      <w:r w:rsidRPr="00F26DDA">
        <w:rPr>
          <w:rFonts w:cs="David" w:hint="cs"/>
          <w:rtl/>
        </w:rPr>
        <w:t xml:space="preserve">נטליה איזנפלד </w:t>
      </w:r>
      <w:r w:rsidRPr="00F26DDA">
        <w:rPr>
          <w:rFonts w:cs="David"/>
          <w:rtl/>
        </w:rPr>
        <w:t>–</w:t>
      </w:r>
      <w:r w:rsidRPr="00F26DDA">
        <w:rPr>
          <w:rFonts w:cs="David" w:hint="cs"/>
          <w:rtl/>
        </w:rPr>
        <w:t xml:space="preserve"> מתמחה, משרד החוץ</w:t>
      </w:r>
    </w:p>
    <w:p w14:paraId="35E39FD1" w14:textId="77777777" w:rsidR="00F26DDA" w:rsidRPr="00F26DDA" w:rsidRDefault="00F26DDA" w:rsidP="00F26DDA">
      <w:pPr>
        <w:bidi/>
        <w:rPr>
          <w:rFonts w:cs="David" w:hint="cs"/>
          <w:rtl/>
        </w:rPr>
      </w:pPr>
      <w:r w:rsidRPr="00F26DDA">
        <w:rPr>
          <w:rFonts w:cs="David" w:hint="cs"/>
          <w:rtl/>
        </w:rPr>
        <w:t xml:space="preserve">תמי אדרי </w:t>
      </w:r>
      <w:r w:rsidRPr="00F26DDA">
        <w:rPr>
          <w:rFonts w:cs="David"/>
          <w:rtl/>
        </w:rPr>
        <w:t>–</w:t>
      </w:r>
      <w:r w:rsidRPr="00F26DDA">
        <w:rPr>
          <w:rFonts w:cs="David" w:hint="cs"/>
          <w:rtl/>
        </w:rPr>
        <w:t xml:space="preserve"> יושבת ראש ועדת הבחירות המרכזית</w:t>
      </w:r>
    </w:p>
    <w:p w14:paraId="7876E2D9" w14:textId="77777777" w:rsidR="00F26DDA" w:rsidRPr="00F26DDA" w:rsidRDefault="00F26DDA" w:rsidP="00F26DDA">
      <w:pPr>
        <w:bidi/>
        <w:rPr>
          <w:rFonts w:cs="David" w:hint="cs"/>
          <w:rtl/>
        </w:rPr>
      </w:pPr>
      <w:r w:rsidRPr="00F26DDA">
        <w:rPr>
          <w:rFonts w:cs="David" w:hint="cs"/>
          <w:rtl/>
        </w:rPr>
        <w:t xml:space="preserve">שילה הטיס </w:t>
      </w:r>
      <w:r w:rsidRPr="00F26DDA">
        <w:rPr>
          <w:rFonts w:cs="David"/>
          <w:rtl/>
        </w:rPr>
        <w:t>–</w:t>
      </w:r>
      <w:r w:rsidRPr="00F26DDA">
        <w:rPr>
          <w:rFonts w:cs="David" w:hint="cs"/>
          <w:rtl/>
        </w:rPr>
        <w:t xml:space="preserve"> מרכז המידע והמחקר של הכנסת</w:t>
      </w:r>
    </w:p>
    <w:p w14:paraId="03E99B71" w14:textId="77777777" w:rsidR="00F26DDA" w:rsidRPr="00F26DDA" w:rsidRDefault="00F26DDA" w:rsidP="00F26DDA">
      <w:pPr>
        <w:bidi/>
        <w:rPr>
          <w:rFonts w:cs="David" w:hint="cs"/>
          <w:rtl/>
        </w:rPr>
      </w:pPr>
    </w:p>
    <w:p w14:paraId="33FCF43A" w14:textId="77777777" w:rsidR="00F26DDA" w:rsidRPr="00F26DDA" w:rsidRDefault="00F26DDA" w:rsidP="00F26DDA">
      <w:pPr>
        <w:bidi/>
        <w:rPr>
          <w:rFonts w:cs="David" w:hint="cs"/>
          <w:rtl/>
        </w:rPr>
      </w:pPr>
      <w:r w:rsidRPr="00F26DDA">
        <w:rPr>
          <w:rFonts w:cs="David" w:hint="cs"/>
          <w:b/>
          <w:bCs/>
          <w:u w:val="single"/>
          <w:rtl/>
        </w:rPr>
        <w:t>ייעוץ משפטי:</w:t>
      </w:r>
      <w:r w:rsidRPr="00F26DDA">
        <w:rPr>
          <w:rFonts w:cs="David" w:hint="cs"/>
          <w:b/>
          <w:bCs/>
          <w:rtl/>
        </w:rPr>
        <w:tab/>
      </w:r>
      <w:r w:rsidRPr="00F26DDA">
        <w:rPr>
          <w:rFonts w:cs="David" w:hint="cs"/>
          <w:b/>
          <w:bCs/>
          <w:rtl/>
        </w:rPr>
        <w:tab/>
      </w:r>
      <w:r w:rsidRPr="00F26DDA">
        <w:rPr>
          <w:rFonts w:cs="David" w:hint="cs"/>
          <w:rtl/>
        </w:rPr>
        <w:t>עו"ד ארבל אסטרחן; עו"ד אייל זנדברג</w:t>
      </w:r>
    </w:p>
    <w:p w14:paraId="0A321510" w14:textId="77777777" w:rsidR="00F26DDA" w:rsidRPr="00F26DDA" w:rsidRDefault="00F26DDA" w:rsidP="00F26DDA">
      <w:pPr>
        <w:tabs>
          <w:tab w:val="left" w:pos="1930"/>
        </w:tabs>
        <w:bidi/>
        <w:rPr>
          <w:rFonts w:cs="David" w:hint="cs"/>
          <w:b/>
          <w:bCs/>
          <w:u w:val="single"/>
          <w:rtl/>
        </w:rPr>
      </w:pPr>
    </w:p>
    <w:p w14:paraId="3E5EBEEF" w14:textId="77777777" w:rsidR="00F26DDA" w:rsidRPr="00F26DDA" w:rsidRDefault="00F26DDA" w:rsidP="00F26DDA">
      <w:pPr>
        <w:tabs>
          <w:tab w:val="left" w:pos="1930"/>
        </w:tabs>
        <w:bidi/>
        <w:rPr>
          <w:rFonts w:cs="David" w:hint="cs"/>
          <w:rtl/>
        </w:rPr>
      </w:pPr>
      <w:r w:rsidRPr="00F26DDA">
        <w:rPr>
          <w:rFonts w:cs="David"/>
          <w:b/>
          <w:bCs/>
          <w:u w:val="single"/>
          <w:rtl/>
        </w:rPr>
        <w:t>מנהל</w:t>
      </w:r>
      <w:r w:rsidRPr="00F26DDA">
        <w:rPr>
          <w:rFonts w:cs="David" w:hint="cs"/>
          <w:b/>
          <w:bCs/>
          <w:u w:val="single"/>
          <w:rtl/>
        </w:rPr>
        <w:t>ו</w:t>
      </w:r>
      <w:r w:rsidRPr="00F26DDA">
        <w:rPr>
          <w:rFonts w:cs="David"/>
          <w:b/>
          <w:bCs/>
          <w:u w:val="single"/>
          <w:rtl/>
        </w:rPr>
        <w:t>ת הוועד</w:t>
      </w:r>
      <w:r w:rsidRPr="00F26DDA">
        <w:rPr>
          <w:rFonts w:cs="David" w:hint="cs"/>
          <w:b/>
          <w:bCs/>
          <w:u w:val="single"/>
          <w:rtl/>
        </w:rPr>
        <w:t>ות</w:t>
      </w:r>
      <w:r w:rsidRPr="00F26DDA">
        <w:rPr>
          <w:rFonts w:cs="David"/>
          <w:rtl/>
        </w:rPr>
        <w:t>:</w:t>
      </w:r>
      <w:r w:rsidRPr="00F26DDA">
        <w:rPr>
          <w:rFonts w:cs="David" w:hint="cs"/>
          <w:rtl/>
        </w:rPr>
        <w:tab/>
        <w:t xml:space="preserve"> </w:t>
      </w:r>
      <w:r w:rsidRPr="00F26DDA">
        <w:rPr>
          <w:rFonts w:cs="David" w:hint="cs"/>
          <w:rtl/>
        </w:rPr>
        <w:tab/>
        <w:t>אתי בן-יוסף; דורית ואג</w:t>
      </w:r>
    </w:p>
    <w:p w14:paraId="53CFB289" w14:textId="77777777" w:rsidR="00F26DDA" w:rsidRPr="00F26DDA" w:rsidRDefault="00F26DDA" w:rsidP="00F26DDA">
      <w:pPr>
        <w:tabs>
          <w:tab w:val="left" w:pos="1930"/>
        </w:tabs>
        <w:bidi/>
        <w:rPr>
          <w:rFonts w:cs="David" w:hint="cs"/>
          <w:b/>
          <w:bCs/>
          <w:rtl/>
        </w:rPr>
      </w:pPr>
    </w:p>
    <w:p w14:paraId="62011832" w14:textId="77777777" w:rsidR="00F26DDA" w:rsidRPr="00F26DDA" w:rsidRDefault="00F26DDA" w:rsidP="00F26DDA">
      <w:pPr>
        <w:tabs>
          <w:tab w:val="left" w:pos="1930"/>
        </w:tabs>
        <w:bidi/>
        <w:rPr>
          <w:rFonts w:cs="David" w:hint="cs"/>
          <w:rtl/>
        </w:rPr>
      </w:pPr>
      <w:r w:rsidRPr="00F26DDA">
        <w:rPr>
          <w:rFonts w:cs="David" w:hint="cs"/>
          <w:b/>
          <w:bCs/>
          <w:u w:val="single"/>
          <w:rtl/>
        </w:rPr>
        <w:t>רשמת פרלמנטרית</w:t>
      </w:r>
      <w:r w:rsidRPr="00F26DDA">
        <w:rPr>
          <w:rFonts w:cs="David"/>
          <w:rtl/>
        </w:rPr>
        <w:t>:</w:t>
      </w:r>
      <w:r w:rsidRPr="00F26DDA">
        <w:rPr>
          <w:rFonts w:cs="David" w:hint="cs"/>
          <w:rtl/>
        </w:rPr>
        <w:tab/>
      </w:r>
      <w:r w:rsidRPr="00F26DDA">
        <w:rPr>
          <w:rFonts w:cs="David" w:hint="cs"/>
          <w:rtl/>
        </w:rPr>
        <w:tab/>
        <w:t>אתי אפלבוים</w:t>
      </w:r>
    </w:p>
    <w:p w14:paraId="5F0A1B9E" w14:textId="77777777" w:rsidR="00F26DDA" w:rsidRPr="00F26DDA" w:rsidRDefault="00F26DDA" w:rsidP="00F26DDA">
      <w:pPr>
        <w:bidi/>
        <w:rPr>
          <w:rFonts w:cs="David" w:hint="cs"/>
          <w:b/>
          <w:bCs/>
          <w:rtl/>
        </w:rPr>
      </w:pPr>
    </w:p>
    <w:p w14:paraId="21D253FE" w14:textId="77777777" w:rsidR="00F26DDA" w:rsidRPr="00F26DDA" w:rsidRDefault="00F26DDA" w:rsidP="00F26DDA">
      <w:pPr>
        <w:pStyle w:val="Heading5"/>
        <w:jc w:val="left"/>
        <w:rPr>
          <w:rFonts w:hint="cs"/>
          <w:sz w:val="24"/>
          <w:rtl/>
        </w:rPr>
      </w:pPr>
    </w:p>
    <w:p w14:paraId="1CECF7B7" w14:textId="77777777" w:rsidR="00F26DDA" w:rsidRPr="00F26DDA" w:rsidRDefault="00F26DDA" w:rsidP="00F26DDA">
      <w:pPr>
        <w:pStyle w:val="Heading5"/>
        <w:jc w:val="left"/>
        <w:rPr>
          <w:sz w:val="24"/>
          <w:rtl/>
        </w:rPr>
      </w:pPr>
      <w:r w:rsidRPr="00F26DDA">
        <w:rPr>
          <w:sz w:val="24"/>
          <w:rtl/>
        </w:rPr>
        <w:t xml:space="preserve"> </w:t>
      </w:r>
    </w:p>
    <w:p w14:paraId="49E7E30C" w14:textId="77777777" w:rsidR="00F26DDA" w:rsidRPr="00F26DDA" w:rsidRDefault="00F26DDA" w:rsidP="00F26DDA">
      <w:pPr>
        <w:bidi/>
        <w:rPr>
          <w:rFonts w:cs="David" w:hint="cs"/>
          <w:rtl/>
        </w:rPr>
      </w:pPr>
    </w:p>
    <w:p w14:paraId="5FFE2CB5" w14:textId="77777777" w:rsidR="00F26DDA" w:rsidRDefault="00F26DDA" w:rsidP="00F26DDA">
      <w:pPr>
        <w:bidi/>
        <w:jc w:val="center"/>
        <w:rPr>
          <w:rFonts w:cs="David" w:hint="cs"/>
          <w:b/>
          <w:bCs/>
          <w:u w:val="single"/>
          <w:rtl/>
        </w:rPr>
      </w:pPr>
      <w:r w:rsidRPr="00F26DDA">
        <w:rPr>
          <w:rFonts w:cs="David"/>
          <w:rtl/>
        </w:rPr>
        <w:br w:type="page"/>
      </w:r>
    </w:p>
    <w:p w14:paraId="3506046E" w14:textId="77777777" w:rsidR="00F26DDA" w:rsidRDefault="00F26DDA" w:rsidP="00F26DDA">
      <w:pPr>
        <w:bidi/>
        <w:jc w:val="center"/>
        <w:rPr>
          <w:rFonts w:cs="David" w:hint="cs"/>
          <w:b/>
          <w:bCs/>
          <w:u w:val="single"/>
          <w:rtl/>
        </w:rPr>
      </w:pPr>
    </w:p>
    <w:p w14:paraId="42E4C049" w14:textId="77777777" w:rsidR="00F26DDA" w:rsidRDefault="00F26DDA" w:rsidP="00F26DDA">
      <w:pPr>
        <w:bidi/>
        <w:jc w:val="center"/>
        <w:rPr>
          <w:rFonts w:cs="David" w:hint="cs"/>
          <w:b/>
          <w:bCs/>
          <w:u w:val="single"/>
          <w:rtl/>
        </w:rPr>
      </w:pPr>
    </w:p>
    <w:p w14:paraId="5CB17F91" w14:textId="77777777" w:rsidR="00F26DDA" w:rsidRPr="00F26DDA" w:rsidRDefault="00F26DDA" w:rsidP="00F26DDA">
      <w:pPr>
        <w:bidi/>
        <w:jc w:val="center"/>
        <w:rPr>
          <w:rFonts w:cs="David" w:hint="cs"/>
          <w:b/>
          <w:bCs/>
          <w:u w:val="single"/>
          <w:rtl/>
        </w:rPr>
      </w:pPr>
      <w:r w:rsidRPr="00F26DDA">
        <w:rPr>
          <w:rFonts w:cs="David" w:hint="cs"/>
          <w:b/>
          <w:bCs/>
          <w:u w:val="single"/>
          <w:rtl/>
        </w:rPr>
        <w:t xml:space="preserve">הצעת חוק סדרי השלטון והמשפט (ביטול החלת המשפט, השיפוט והמינהל)(תיקון) (עריכת משאל עם), התשס"ח-2008 (כ/238) </w:t>
      </w:r>
      <w:r w:rsidRPr="00F26DDA">
        <w:rPr>
          <w:rFonts w:cs="David"/>
          <w:b/>
          <w:bCs/>
          <w:u w:val="single"/>
          <w:rtl/>
        </w:rPr>
        <w:t>–</w:t>
      </w:r>
      <w:r w:rsidRPr="00F26DDA">
        <w:rPr>
          <w:rFonts w:cs="David" w:hint="cs"/>
          <w:b/>
          <w:bCs/>
          <w:u w:val="single"/>
          <w:rtl/>
        </w:rPr>
        <w:t xml:space="preserve"> הכנה לקריאה שניה ושלישית</w:t>
      </w:r>
    </w:p>
    <w:p w14:paraId="2077CFB8" w14:textId="77777777" w:rsidR="00F26DDA" w:rsidRPr="00F26DDA" w:rsidRDefault="00F26DDA" w:rsidP="00F26DDA">
      <w:pPr>
        <w:bidi/>
        <w:rPr>
          <w:rFonts w:cs="David" w:hint="cs"/>
          <w:rtl/>
        </w:rPr>
      </w:pPr>
    </w:p>
    <w:p w14:paraId="2F688ADB" w14:textId="77777777" w:rsidR="00F26DDA" w:rsidRDefault="00F26DDA" w:rsidP="00F26DDA">
      <w:pPr>
        <w:bidi/>
        <w:rPr>
          <w:rFonts w:cs="David" w:hint="cs"/>
          <w:u w:val="single"/>
          <w:rtl/>
        </w:rPr>
      </w:pPr>
    </w:p>
    <w:p w14:paraId="58A3B233" w14:textId="77777777" w:rsidR="00F26DDA" w:rsidRDefault="00F26DDA" w:rsidP="00F26DDA">
      <w:pPr>
        <w:bidi/>
        <w:rPr>
          <w:rFonts w:cs="David" w:hint="cs"/>
          <w:u w:val="single"/>
          <w:rtl/>
        </w:rPr>
      </w:pPr>
    </w:p>
    <w:p w14:paraId="1AF822AD" w14:textId="77777777" w:rsidR="00F26DDA" w:rsidRDefault="00F26DDA" w:rsidP="00F26DDA">
      <w:pPr>
        <w:bidi/>
        <w:rPr>
          <w:rFonts w:cs="David" w:hint="cs"/>
          <w:u w:val="single"/>
          <w:rtl/>
        </w:rPr>
      </w:pPr>
    </w:p>
    <w:p w14:paraId="3C56F9A6" w14:textId="77777777" w:rsidR="00F26DDA" w:rsidRPr="00F26DDA" w:rsidRDefault="00F26DDA" w:rsidP="00F26DDA">
      <w:pPr>
        <w:bidi/>
        <w:rPr>
          <w:rFonts w:cs="David" w:hint="cs"/>
          <w:u w:val="single"/>
          <w:rtl/>
        </w:rPr>
      </w:pPr>
      <w:r w:rsidRPr="00F26DDA">
        <w:rPr>
          <w:rFonts w:cs="David" w:hint="cs"/>
          <w:u w:val="single"/>
          <w:rtl/>
        </w:rPr>
        <w:t>היו"ר דוד טל:</w:t>
      </w:r>
    </w:p>
    <w:p w14:paraId="6FB434FC" w14:textId="77777777" w:rsidR="00F26DDA" w:rsidRPr="00F26DDA" w:rsidRDefault="00F26DDA" w:rsidP="00F26DDA">
      <w:pPr>
        <w:bidi/>
        <w:rPr>
          <w:rFonts w:cs="David" w:hint="cs"/>
          <w:u w:val="single"/>
          <w:rtl/>
        </w:rPr>
      </w:pPr>
    </w:p>
    <w:p w14:paraId="6F61A606" w14:textId="77777777" w:rsidR="00F26DDA" w:rsidRPr="00F26DDA" w:rsidRDefault="00F26DDA" w:rsidP="00F26DDA">
      <w:pPr>
        <w:bidi/>
        <w:rPr>
          <w:rFonts w:cs="David" w:hint="cs"/>
          <w:rtl/>
        </w:rPr>
      </w:pPr>
      <w:r w:rsidRPr="00F26DDA">
        <w:rPr>
          <w:rFonts w:cs="David" w:hint="cs"/>
          <w:rtl/>
        </w:rPr>
        <w:tab/>
        <w:t xml:space="preserve">בוקר טוב. אני מתכבד לפתוח את ישיבת הוועדה המשותפת. אנחנו נתחיל לדון בנושא. היום נדון בשלושה נושאים: זכות השתתפות במשאל עם; פתקי הצבעה ומשמעותם; יום עריכת משאל עם </w:t>
      </w:r>
      <w:r w:rsidRPr="00F26DDA">
        <w:rPr>
          <w:rFonts w:cs="David"/>
          <w:rtl/>
        </w:rPr>
        <w:t>–</w:t>
      </w:r>
      <w:r w:rsidRPr="00F26DDA">
        <w:rPr>
          <w:rFonts w:cs="David" w:hint="cs"/>
          <w:rtl/>
        </w:rPr>
        <w:t xml:space="preserve"> יום שבתון כן או לא. </w:t>
      </w:r>
    </w:p>
    <w:p w14:paraId="102B2566" w14:textId="77777777" w:rsidR="00F26DDA" w:rsidRPr="00F26DDA" w:rsidRDefault="00F26DDA" w:rsidP="00F26DDA">
      <w:pPr>
        <w:bidi/>
        <w:rPr>
          <w:rFonts w:cs="David" w:hint="cs"/>
          <w:rtl/>
        </w:rPr>
      </w:pPr>
    </w:p>
    <w:p w14:paraId="62467F36" w14:textId="77777777" w:rsidR="00F26DDA" w:rsidRPr="00F26DDA" w:rsidRDefault="00F26DDA" w:rsidP="00F26DDA">
      <w:pPr>
        <w:bidi/>
        <w:rPr>
          <w:rFonts w:cs="David" w:hint="cs"/>
          <w:rtl/>
        </w:rPr>
      </w:pPr>
      <w:r w:rsidRPr="00F26DDA">
        <w:rPr>
          <w:rFonts w:cs="David" w:hint="cs"/>
          <w:rtl/>
        </w:rPr>
        <w:tab/>
        <w:t xml:space="preserve">לפני שנתחיל, שאלה לנציגת משרד החוץ. כאשר ראש ממשלה עושה הסכם שכזה, איזה דברים אנחנו צריכים לקחת בחשבון ואולי את יכולה לספר לנו איך הדברים האלה מתבצעים? לא היינו רוצים לחוקק חוק שאחר כך יתנגש עם הכללים שלכם. </w:t>
      </w:r>
    </w:p>
    <w:p w14:paraId="458B2D8F" w14:textId="77777777" w:rsidR="00F26DDA" w:rsidRPr="00F26DDA" w:rsidRDefault="00F26DDA" w:rsidP="00F26DDA">
      <w:pPr>
        <w:bidi/>
        <w:rPr>
          <w:rFonts w:cs="David" w:hint="cs"/>
          <w:rtl/>
        </w:rPr>
      </w:pPr>
    </w:p>
    <w:p w14:paraId="075F92DB" w14:textId="77777777" w:rsidR="00F26DDA" w:rsidRPr="00F26DDA" w:rsidRDefault="00F26DDA" w:rsidP="00F26DDA">
      <w:pPr>
        <w:bidi/>
        <w:rPr>
          <w:rFonts w:cs="David" w:hint="cs"/>
          <w:u w:val="single"/>
          <w:rtl/>
        </w:rPr>
      </w:pPr>
      <w:r w:rsidRPr="00F26DDA">
        <w:rPr>
          <w:rFonts w:cs="David" w:hint="cs"/>
          <w:u w:val="single"/>
          <w:rtl/>
        </w:rPr>
        <w:t>אסתר אפרת סמילג:</w:t>
      </w:r>
    </w:p>
    <w:p w14:paraId="78918F1B" w14:textId="77777777" w:rsidR="00F26DDA" w:rsidRPr="00F26DDA" w:rsidRDefault="00F26DDA" w:rsidP="00F26DDA">
      <w:pPr>
        <w:bidi/>
        <w:rPr>
          <w:rFonts w:cs="David" w:hint="cs"/>
          <w:u w:val="single"/>
          <w:rtl/>
        </w:rPr>
      </w:pPr>
    </w:p>
    <w:p w14:paraId="032BFDD1" w14:textId="77777777" w:rsidR="00F26DDA" w:rsidRPr="00F26DDA" w:rsidRDefault="00F26DDA" w:rsidP="00F26DDA">
      <w:pPr>
        <w:bidi/>
        <w:rPr>
          <w:rFonts w:cs="David" w:hint="cs"/>
          <w:rtl/>
        </w:rPr>
      </w:pPr>
      <w:r w:rsidRPr="00F26DDA">
        <w:rPr>
          <w:rFonts w:cs="David" w:hint="cs"/>
          <w:rtl/>
        </w:rPr>
        <w:tab/>
        <w:t xml:space="preserve">באופן כללי, עריכה של כל הסכם </w:t>
      </w:r>
      <w:r w:rsidRPr="00F26DDA">
        <w:rPr>
          <w:rFonts w:cs="David"/>
          <w:rtl/>
        </w:rPr>
        <w:t>–</w:t>
      </w:r>
      <w:r w:rsidRPr="00F26DDA">
        <w:rPr>
          <w:rFonts w:cs="David" w:hint="cs"/>
          <w:rtl/>
        </w:rPr>
        <w:t xml:space="preserve"> נתעלם כרגע מהתוכן של ההסכם והאם כן מדובר על נושאים שהצעת החוק שבפנינו עוסקת בהם. עקרונית, בהסכם מנהלים משא ומתן, לפי הצעה של צד אחד או של הצד השני ומגיעים לנוסח מוסכם. בדרך כלל חותמים על נוסח מוסכם, קודם כל בדרג מקצועי ולא פוליטי ואז יש חתימה בראשי תיבות. אחר כך מגיע השלב של חתימה על ההסכם, דהיינו, שר החוץ חותם על כל ההסכמים בשם ממשלת ישראל, זה הכלל. אחר כך מגיע השלב של אשרור על ידי הממשלה.</w:t>
      </w:r>
    </w:p>
    <w:p w14:paraId="49B4E9E8" w14:textId="77777777" w:rsidR="00F26DDA" w:rsidRPr="00F26DDA" w:rsidRDefault="00F26DDA" w:rsidP="00F26DDA">
      <w:pPr>
        <w:bidi/>
        <w:rPr>
          <w:rFonts w:cs="David" w:hint="cs"/>
          <w:rtl/>
        </w:rPr>
      </w:pPr>
    </w:p>
    <w:p w14:paraId="3C7E3EDA" w14:textId="77777777" w:rsidR="00F26DDA" w:rsidRPr="00F26DDA" w:rsidRDefault="00F26DDA" w:rsidP="00F26DDA">
      <w:pPr>
        <w:bidi/>
        <w:rPr>
          <w:rFonts w:cs="David" w:hint="cs"/>
          <w:rtl/>
        </w:rPr>
      </w:pPr>
      <w:r w:rsidRPr="00F26DDA">
        <w:rPr>
          <w:rFonts w:cs="David" w:hint="cs"/>
          <w:rtl/>
        </w:rPr>
        <w:tab/>
        <w:t>ההחלטה על האישור היא החלטה של הממשלה, אבל, לפני שהממשלה מביאה הסכם רגיל לאישור הוא מונח שבועיים על שולחן הכנסת לידיעת חברי הכנסת. אני מדברת על הסכם רגיל. לחברי הכנסת תמיד יש אפשרות להביע את עמדתם ויכולים, לפני האישור הפורמאל</w:t>
      </w:r>
      <w:r w:rsidRPr="00F26DDA">
        <w:rPr>
          <w:rFonts w:cs="David" w:hint="eastAsia"/>
          <w:rtl/>
        </w:rPr>
        <w:t>י</w:t>
      </w:r>
      <w:r w:rsidRPr="00F26DDA">
        <w:rPr>
          <w:rFonts w:cs="David" w:hint="cs"/>
          <w:rtl/>
        </w:rPr>
        <w:t xml:space="preserve"> של הממשלה. </w:t>
      </w:r>
    </w:p>
    <w:p w14:paraId="523E0C4F" w14:textId="77777777" w:rsidR="00F26DDA" w:rsidRPr="00F26DDA" w:rsidRDefault="00F26DDA" w:rsidP="00F26DDA">
      <w:pPr>
        <w:bidi/>
        <w:rPr>
          <w:rFonts w:cs="David" w:hint="cs"/>
          <w:u w:val="single"/>
          <w:rtl/>
        </w:rPr>
      </w:pPr>
    </w:p>
    <w:p w14:paraId="316B07BE"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7214E414" w14:textId="77777777" w:rsidR="00F26DDA" w:rsidRPr="00F26DDA" w:rsidRDefault="00F26DDA" w:rsidP="00F26DDA">
      <w:pPr>
        <w:bidi/>
        <w:rPr>
          <w:rFonts w:cs="David" w:hint="cs"/>
          <w:u w:val="single"/>
          <w:rtl/>
        </w:rPr>
      </w:pPr>
    </w:p>
    <w:p w14:paraId="267ECE3A" w14:textId="77777777" w:rsidR="00F26DDA" w:rsidRPr="00F26DDA" w:rsidRDefault="00F26DDA" w:rsidP="00F26DDA">
      <w:pPr>
        <w:bidi/>
        <w:rPr>
          <w:rFonts w:cs="David" w:hint="cs"/>
          <w:rtl/>
        </w:rPr>
      </w:pPr>
      <w:r w:rsidRPr="00F26DDA">
        <w:rPr>
          <w:rFonts w:cs="David" w:hint="cs"/>
          <w:rtl/>
        </w:rPr>
        <w:tab/>
        <w:t>מה פרק הזמן בין ההנחה אצל חברי הכנסת לבין האשרור של הממשלה?</w:t>
      </w:r>
    </w:p>
    <w:p w14:paraId="69BA3D64" w14:textId="77777777" w:rsidR="00F26DDA" w:rsidRPr="00F26DDA" w:rsidRDefault="00F26DDA" w:rsidP="00F26DDA">
      <w:pPr>
        <w:bidi/>
        <w:ind w:firstLine="567"/>
        <w:rPr>
          <w:rFonts w:cs="David" w:hint="cs"/>
          <w:rtl/>
        </w:rPr>
      </w:pPr>
    </w:p>
    <w:p w14:paraId="28D2199E" w14:textId="77777777" w:rsidR="00F26DDA" w:rsidRPr="00F26DDA" w:rsidRDefault="00F26DDA" w:rsidP="00F26DDA">
      <w:pPr>
        <w:bidi/>
        <w:rPr>
          <w:rFonts w:cs="David" w:hint="cs"/>
          <w:u w:val="single"/>
          <w:rtl/>
        </w:rPr>
      </w:pPr>
      <w:r w:rsidRPr="00F26DDA">
        <w:rPr>
          <w:rFonts w:cs="David" w:hint="cs"/>
          <w:u w:val="single"/>
          <w:rtl/>
        </w:rPr>
        <w:t>אסתר אפרת סמילג:</w:t>
      </w:r>
    </w:p>
    <w:p w14:paraId="1F2D98A5" w14:textId="77777777" w:rsidR="00F26DDA" w:rsidRPr="00F26DDA" w:rsidRDefault="00F26DDA" w:rsidP="00F26DDA">
      <w:pPr>
        <w:bidi/>
        <w:rPr>
          <w:rFonts w:cs="David" w:hint="cs"/>
          <w:u w:val="single"/>
          <w:rtl/>
        </w:rPr>
      </w:pPr>
    </w:p>
    <w:p w14:paraId="3345A80A" w14:textId="77777777" w:rsidR="00F26DDA" w:rsidRPr="00F26DDA" w:rsidRDefault="00F26DDA" w:rsidP="00F26DDA">
      <w:pPr>
        <w:bidi/>
        <w:rPr>
          <w:rFonts w:cs="David" w:hint="cs"/>
          <w:rtl/>
        </w:rPr>
      </w:pPr>
      <w:r w:rsidRPr="00F26DDA">
        <w:rPr>
          <w:rFonts w:cs="David" w:hint="cs"/>
          <w:rtl/>
        </w:rPr>
        <w:tab/>
        <w:t xml:space="preserve">אין פרק זמן מוגדר בתקנון, אבל כל הסכם מונח על שולחן הכנסת. הוא נשלח למזכיר הכנסת ומונח על שולחן הכנסת לידיעת חברי הכנסת למשך שבועיים. לחברי הכנסת יש שבועיים להעיר הערות. כבר היו מקרים שהיה חבר כנסת שהעיר הערה. אפילו היה מקרה שחבר כנסת העיר אחרי שהיתה החלטת ממשלה, אבל גם במקרה הזה, הממשלה דנה בכל זאת עוד פעם בהערה. </w:t>
      </w:r>
    </w:p>
    <w:p w14:paraId="124C6705" w14:textId="77777777" w:rsidR="00F26DDA" w:rsidRPr="00F26DDA" w:rsidRDefault="00F26DDA" w:rsidP="00F26DDA">
      <w:pPr>
        <w:bidi/>
        <w:rPr>
          <w:rFonts w:cs="David" w:hint="cs"/>
          <w:rtl/>
        </w:rPr>
      </w:pPr>
    </w:p>
    <w:p w14:paraId="1818E710"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0E6505CA" w14:textId="77777777" w:rsidR="00F26DDA" w:rsidRPr="00F26DDA" w:rsidRDefault="00F26DDA" w:rsidP="00F26DDA">
      <w:pPr>
        <w:bidi/>
        <w:rPr>
          <w:rFonts w:cs="David" w:hint="cs"/>
          <w:rtl/>
        </w:rPr>
      </w:pPr>
    </w:p>
    <w:p w14:paraId="549BD9F8" w14:textId="77777777" w:rsidR="00F26DDA" w:rsidRPr="00F26DDA" w:rsidRDefault="00F26DDA" w:rsidP="00F26DDA">
      <w:pPr>
        <w:bidi/>
        <w:rPr>
          <w:rFonts w:cs="David" w:hint="cs"/>
          <w:rtl/>
        </w:rPr>
      </w:pPr>
      <w:r w:rsidRPr="00F26DDA">
        <w:rPr>
          <w:rFonts w:cs="David" w:hint="cs"/>
          <w:rtl/>
        </w:rPr>
        <w:tab/>
        <w:t>היא דנה כדי לדון, או כדי שתהיה אפשרות לשנות את הדברים עם הפרטנר?</w:t>
      </w:r>
    </w:p>
    <w:p w14:paraId="7A05D2C9" w14:textId="77777777" w:rsidR="00F26DDA" w:rsidRPr="00F26DDA" w:rsidRDefault="00F26DDA" w:rsidP="00F26DDA">
      <w:pPr>
        <w:bidi/>
        <w:rPr>
          <w:rFonts w:cs="David" w:hint="cs"/>
          <w:rtl/>
        </w:rPr>
      </w:pPr>
    </w:p>
    <w:p w14:paraId="4C74651A" w14:textId="77777777" w:rsidR="00F26DDA" w:rsidRPr="00F26DDA" w:rsidRDefault="00F26DDA" w:rsidP="00F26DDA">
      <w:pPr>
        <w:bidi/>
        <w:rPr>
          <w:rFonts w:cs="David" w:hint="cs"/>
          <w:u w:val="single"/>
          <w:rtl/>
        </w:rPr>
      </w:pPr>
      <w:r w:rsidRPr="00F26DDA">
        <w:rPr>
          <w:rFonts w:cs="David" w:hint="cs"/>
          <w:u w:val="single"/>
          <w:rtl/>
        </w:rPr>
        <w:t>אסתר אפרת סמילג:</w:t>
      </w:r>
    </w:p>
    <w:p w14:paraId="2857687E" w14:textId="77777777" w:rsidR="00F26DDA" w:rsidRPr="00F26DDA" w:rsidRDefault="00F26DDA" w:rsidP="00F26DDA">
      <w:pPr>
        <w:bidi/>
        <w:rPr>
          <w:rFonts w:cs="David" w:hint="cs"/>
          <w:rtl/>
        </w:rPr>
      </w:pPr>
    </w:p>
    <w:p w14:paraId="3C507FA4" w14:textId="77777777" w:rsidR="00F26DDA" w:rsidRPr="00F26DDA" w:rsidRDefault="00F26DDA" w:rsidP="00F26DDA">
      <w:pPr>
        <w:bidi/>
        <w:rPr>
          <w:rFonts w:cs="David" w:hint="cs"/>
          <w:rtl/>
        </w:rPr>
      </w:pPr>
      <w:r w:rsidRPr="00F26DDA">
        <w:rPr>
          <w:rFonts w:cs="David" w:hint="cs"/>
          <w:rtl/>
        </w:rPr>
        <w:tab/>
        <w:t xml:space="preserve">זאת כבר שאלה אחרת. עקרונית, לפחות ההליך קיים, שחברי הכנסת יכולים להעיר הערות, אבל זה לידיעת חברי הכנסת. </w:t>
      </w:r>
    </w:p>
    <w:p w14:paraId="773D968F" w14:textId="77777777" w:rsidR="00F26DDA" w:rsidRPr="00F26DDA" w:rsidRDefault="00F26DDA" w:rsidP="00F26DDA">
      <w:pPr>
        <w:bidi/>
        <w:rPr>
          <w:rFonts w:cs="David" w:hint="cs"/>
          <w:rtl/>
        </w:rPr>
      </w:pPr>
    </w:p>
    <w:p w14:paraId="10C5DFF1"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122CDAEC" w14:textId="77777777" w:rsidR="00F26DDA" w:rsidRPr="00F26DDA" w:rsidRDefault="00F26DDA" w:rsidP="00F26DDA">
      <w:pPr>
        <w:bidi/>
        <w:rPr>
          <w:rFonts w:cs="David" w:hint="cs"/>
          <w:rtl/>
        </w:rPr>
      </w:pPr>
    </w:p>
    <w:p w14:paraId="5DD75651" w14:textId="77777777" w:rsidR="00F26DDA" w:rsidRPr="00F26DDA" w:rsidRDefault="00F26DDA" w:rsidP="00F26DDA">
      <w:pPr>
        <w:bidi/>
        <w:rPr>
          <w:rFonts w:cs="David" w:hint="cs"/>
          <w:rtl/>
        </w:rPr>
      </w:pPr>
      <w:r w:rsidRPr="00F26DDA">
        <w:rPr>
          <w:rFonts w:cs="David" w:hint="cs"/>
          <w:rtl/>
        </w:rPr>
        <w:tab/>
        <w:t>הסכמי שלום זה חוק יסוד?</w:t>
      </w:r>
    </w:p>
    <w:p w14:paraId="29173F50" w14:textId="77777777" w:rsidR="00F26DDA" w:rsidRPr="00F26DDA" w:rsidRDefault="00F26DDA" w:rsidP="00F26DDA">
      <w:pPr>
        <w:bidi/>
        <w:rPr>
          <w:rFonts w:cs="David" w:hint="cs"/>
          <w:rtl/>
        </w:rPr>
      </w:pPr>
    </w:p>
    <w:p w14:paraId="7BE4AA63" w14:textId="77777777" w:rsidR="00F26DDA" w:rsidRPr="00F26DDA" w:rsidRDefault="00F26DDA" w:rsidP="00F26DDA">
      <w:pPr>
        <w:bidi/>
        <w:rPr>
          <w:rFonts w:cs="David" w:hint="cs"/>
          <w:u w:val="single"/>
          <w:rtl/>
        </w:rPr>
      </w:pPr>
      <w:r w:rsidRPr="00F26DDA">
        <w:rPr>
          <w:rFonts w:cs="David" w:hint="cs"/>
          <w:u w:val="single"/>
          <w:rtl/>
        </w:rPr>
        <w:lastRenderedPageBreak/>
        <w:t>אסתר אפרת סמילג:</w:t>
      </w:r>
    </w:p>
    <w:p w14:paraId="0E699F5D" w14:textId="77777777" w:rsidR="00F26DDA" w:rsidRPr="00F26DDA" w:rsidRDefault="00F26DDA" w:rsidP="00F26DDA">
      <w:pPr>
        <w:bidi/>
        <w:rPr>
          <w:rFonts w:cs="David" w:hint="cs"/>
          <w:rtl/>
        </w:rPr>
      </w:pPr>
    </w:p>
    <w:p w14:paraId="05136EF5" w14:textId="77777777" w:rsidR="00F26DDA" w:rsidRPr="00F26DDA" w:rsidRDefault="00F26DDA" w:rsidP="00F26DDA">
      <w:pPr>
        <w:bidi/>
        <w:rPr>
          <w:rFonts w:cs="David" w:hint="cs"/>
          <w:rtl/>
        </w:rPr>
      </w:pPr>
      <w:r w:rsidRPr="00F26DDA">
        <w:rPr>
          <w:rFonts w:cs="David" w:hint="cs"/>
          <w:rtl/>
        </w:rPr>
        <w:tab/>
        <w:t>לגבי הסכמי שלום. עד עכשיו היה נוהל, שלא ברור אם זה הגיע לדרגה של נוהל או לא. לגבי הסכמי שלום, בדרך כלל הממשלה כן הביאה אותם לכנסת וביקשה אישור של הכנסת. בחלק מהמקרים זה היה לפני ההתחייבות הפורמאלית ובחלק זה היה אחרי החתימה.</w:t>
      </w:r>
    </w:p>
    <w:p w14:paraId="55945B02" w14:textId="77777777" w:rsidR="00F26DDA" w:rsidRPr="00F26DDA" w:rsidRDefault="00F26DDA" w:rsidP="00F26DDA">
      <w:pPr>
        <w:bidi/>
        <w:rPr>
          <w:rFonts w:cs="David" w:hint="cs"/>
          <w:rtl/>
        </w:rPr>
      </w:pPr>
    </w:p>
    <w:p w14:paraId="377449CC" w14:textId="77777777" w:rsidR="00F26DDA" w:rsidRPr="00F26DDA" w:rsidRDefault="00F26DDA" w:rsidP="00F26DDA">
      <w:pPr>
        <w:bidi/>
        <w:rPr>
          <w:rFonts w:cs="David" w:hint="cs"/>
          <w:rtl/>
        </w:rPr>
      </w:pPr>
      <w:r w:rsidRPr="00F26DDA">
        <w:rPr>
          <w:rFonts w:cs="David" w:hint="cs"/>
          <w:rtl/>
        </w:rPr>
        <w:tab/>
        <w:t xml:space="preserve">יש חוות דעת היועץ המשפטי לממשלה שאומר שכבר קיים נוהל, שהממשלה, במקרים של  הסכמי שלום או הסכמים חשובים במיוחד, היא כן תביא את זה ותקבל אישור אקטיבי של הכנסת, ולא רק שההסכם יהיה לידיעת חברי הכנסת. </w:t>
      </w:r>
    </w:p>
    <w:p w14:paraId="033FEA6F" w14:textId="77777777" w:rsidR="00F26DDA" w:rsidRPr="00F26DDA" w:rsidRDefault="00F26DDA" w:rsidP="00F26DDA">
      <w:pPr>
        <w:bidi/>
        <w:rPr>
          <w:rFonts w:cs="David" w:hint="cs"/>
          <w:rtl/>
        </w:rPr>
      </w:pPr>
    </w:p>
    <w:p w14:paraId="46115733"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224B262F" w14:textId="77777777" w:rsidR="00F26DDA" w:rsidRPr="00F26DDA" w:rsidRDefault="00F26DDA" w:rsidP="00F26DDA">
      <w:pPr>
        <w:bidi/>
        <w:rPr>
          <w:rFonts w:cs="David" w:hint="cs"/>
          <w:rtl/>
        </w:rPr>
      </w:pPr>
    </w:p>
    <w:p w14:paraId="38049DB6" w14:textId="77777777" w:rsidR="00F26DDA" w:rsidRPr="00F26DDA" w:rsidRDefault="00F26DDA" w:rsidP="00F26DDA">
      <w:pPr>
        <w:bidi/>
        <w:rPr>
          <w:rFonts w:cs="David" w:hint="cs"/>
          <w:rtl/>
        </w:rPr>
      </w:pPr>
      <w:r w:rsidRPr="00F26DDA">
        <w:rPr>
          <w:rFonts w:cs="David" w:hint="cs"/>
          <w:rtl/>
        </w:rPr>
        <w:tab/>
        <w:t>הסכם, נניח, בינינו לבין סוריה, ייכתב וייחתם בשפה העברית, האנגלית או הערבית?</w:t>
      </w:r>
    </w:p>
    <w:p w14:paraId="24231148" w14:textId="77777777" w:rsidR="00F26DDA" w:rsidRPr="00F26DDA" w:rsidRDefault="00F26DDA" w:rsidP="00F26DDA">
      <w:pPr>
        <w:bidi/>
        <w:rPr>
          <w:rFonts w:cs="David" w:hint="cs"/>
          <w:rtl/>
        </w:rPr>
      </w:pPr>
    </w:p>
    <w:p w14:paraId="705AB98A" w14:textId="77777777" w:rsidR="00F26DDA" w:rsidRPr="00F26DDA" w:rsidRDefault="00F26DDA" w:rsidP="00F26DDA">
      <w:pPr>
        <w:bidi/>
        <w:rPr>
          <w:rFonts w:cs="David" w:hint="cs"/>
          <w:u w:val="single"/>
          <w:rtl/>
        </w:rPr>
      </w:pPr>
      <w:r w:rsidRPr="00F26DDA">
        <w:rPr>
          <w:rFonts w:cs="David" w:hint="cs"/>
          <w:u w:val="single"/>
          <w:rtl/>
        </w:rPr>
        <w:t>אסתר אפרת סמילג:</w:t>
      </w:r>
    </w:p>
    <w:p w14:paraId="638CE0C9" w14:textId="77777777" w:rsidR="00F26DDA" w:rsidRPr="00F26DDA" w:rsidRDefault="00F26DDA" w:rsidP="00F26DDA">
      <w:pPr>
        <w:bidi/>
        <w:rPr>
          <w:rFonts w:cs="David" w:hint="cs"/>
          <w:rtl/>
        </w:rPr>
      </w:pPr>
    </w:p>
    <w:p w14:paraId="2E987063" w14:textId="77777777" w:rsidR="00F26DDA" w:rsidRPr="00F26DDA" w:rsidRDefault="00F26DDA" w:rsidP="00F26DDA">
      <w:pPr>
        <w:bidi/>
        <w:rPr>
          <w:rFonts w:cs="David" w:hint="cs"/>
          <w:rtl/>
        </w:rPr>
      </w:pPr>
      <w:r w:rsidRPr="00F26DDA">
        <w:rPr>
          <w:rFonts w:cs="David" w:hint="cs"/>
          <w:rtl/>
        </w:rPr>
        <w:tab/>
        <w:t xml:space="preserve">בדרך כלל, כל הסכם, לא כל שכן הסכמים כאלה, אנחנו חותמים בכל השפות שהזכרת. בדרך כלל חותמים באנגלית. עברית זה תמיד הדרישה שלנו. </w:t>
      </w:r>
    </w:p>
    <w:p w14:paraId="291C58FD" w14:textId="77777777" w:rsidR="00F26DDA" w:rsidRPr="00F26DDA" w:rsidRDefault="00F26DDA" w:rsidP="00F26DDA">
      <w:pPr>
        <w:bidi/>
        <w:rPr>
          <w:rFonts w:cs="David" w:hint="cs"/>
          <w:rtl/>
        </w:rPr>
      </w:pPr>
    </w:p>
    <w:p w14:paraId="3F8E9F47"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5D813790" w14:textId="77777777" w:rsidR="00F26DDA" w:rsidRPr="00F26DDA" w:rsidRDefault="00F26DDA" w:rsidP="00F26DDA">
      <w:pPr>
        <w:bidi/>
        <w:rPr>
          <w:rFonts w:cs="David" w:hint="cs"/>
          <w:rtl/>
        </w:rPr>
      </w:pPr>
    </w:p>
    <w:p w14:paraId="413D882C" w14:textId="77777777" w:rsidR="00F26DDA" w:rsidRPr="00F26DDA" w:rsidRDefault="00F26DDA" w:rsidP="00F26DDA">
      <w:pPr>
        <w:bidi/>
        <w:rPr>
          <w:rFonts w:cs="David" w:hint="cs"/>
          <w:rtl/>
        </w:rPr>
      </w:pPr>
      <w:r w:rsidRPr="00F26DDA">
        <w:rPr>
          <w:rFonts w:cs="David" w:hint="cs"/>
          <w:rtl/>
        </w:rPr>
        <w:tab/>
        <w:t>האם הנוסח בעברית הוא הנוסח המחייב?</w:t>
      </w:r>
    </w:p>
    <w:p w14:paraId="709DD94C" w14:textId="77777777" w:rsidR="00F26DDA" w:rsidRPr="00F26DDA" w:rsidRDefault="00F26DDA" w:rsidP="00F26DDA">
      <w:pPr>
        <w:bidi/>
        <w:rPr>
          <w:rFonts w:cs="David" w:hint="cs"/>
          <w:rtl/>
        </w:rPr>
      </w:pPr>
    </w:p>
    <w:p w14:paraId="72A6263A" w14:textId="77777777" w:rsidR="00F26DDA" w:rsidRPr="00F26DDA" w:rsidRDefault="00F26DDA" w:rsidP="00F26DDA">
      <w:pPr>
        <w:bidi/>
        <w:rPr>
          <w:rFonts w:cs="David" w:hint="cs"/>
          <w:u w:val="single"/>
          <w:rtl/>
        </w:rPr>
      </w:pPr>
      <w:r w:rsidRPr="00F26DDA">
        <w:rPr>
          <w:rFonts w:cs="David" w:hint="cs"/>
          <w:u w:val="single"/>
          <w:rtl/>
        </w:rPr>
        <w:t>אסתר אפרת סמילג:</w:t>
      </w:r>
    </w:p>
    <w:p w14:paraId="6B157561" w14:textId="77777777" w:rsidR="00F26DDA" w:rsidRPr="00F26DDA" w:rsidRDefault="00F26DDA" w:rsidP="00F26DDA">
      <w:pPr>
        <w:bidi/>
        <w:rPr>
          <w:rFonts w:cs="David" w:hint="cs"/>
          <w:rtl/>
        </w:rPr>
      </w:pPr>
    </w:p>
    <w:p w14:paraId="31450340" w14:textId="77777777" w:rsidR="00F26DDA" w:rsidRPr="00F26DDA" w:rsidRDefault="00F26DDA" w:rsidP="00F26DDA">
      <w:pPr>
        <w:bidi/>
        <w:rPr>
          <w:rFonts w:cs="David" w:hint="cs"/>
          <w:rtl/>
        </w:rPr>
      </w:pPr>
      <w:r w:rsidRPr="00F26DDA">
        <w:rPr>
          <w:rFonts w:cs="David" w:hint="cs"/>
          <w:rtl/>
        </w:rPr>
        <w:tab/>
        <w:t xml:space="preserve">לא. בדרך כלל בהסכם רגיל כותבים שהנוסח המחייב הוא הנוסח האנגלי. אם חותמים עם מדינה ערבית, אז עברית, אנגלית וערבית. הנוסח המחייב, בדרך כלל, הוא הנוסח האנגלי. </w:t>
      </w:r>
    </w:p>
    <w:p w14:paraId="3F9A6F37" w14:textId="77777777" w:rsidR="00F26DDA" w:rsidRPr="00F26DDA" w:rsidRDefault="00F26DDA" w:rsidP="00F26DDA">
      <w:pPr>
        <w:bidi/>
        <w:rPr>
          <w:rFonts w:cs="David" w:hint="cs"/>
          <w:rtl/>
        </w:rPr>
      </w:pPr>
    </w:p>
    <w:p w14:paraId="22A956F7"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557A0E3B" w14:textId="77777777" w:rsidR="00F26DDA" w:rsidRPr="00F26DDA" w:rsidRDefault="00F26DDA" w:rsidP="00F26DDA">
      <w:pPr>
        <w:bidi/>
        <w:rPr>
          <w:rFonts w:cs="David" w:hint="cs"/>
          <w:rtl/>
        </w:rPr>
      </w:pPr>
    </w:p>
    <w:p w14:paraId="4680D8BB" w14:textId="77777777" w:rsidR="00F26DDA" w:rsidRPr="00F26DDA" w:rsidRDefault="00F26DDA" w:rsidP="00F26DDA">
      <w:pPr>
        <w:bidi/>
        <w:rPr>
          <w:rFonts w:cs="David" w:hint="cs"/>
          <w:rtl/>
        </w:rPr>
      </w:pPr>
      <w:r w:rsidRPr="00F26DDA">
        <w:rPr>
          <w:rFonts w:cs="David" w:hint="cs"/>
          <w:rtl/>
        </w:rPr>
        <w:tab/>
        <w:t>לי יש בעיה עם השפה האנגלית. בוודאי שאני אבין חלק קטן, ודאי לא את הדקויות. לפעמים יש משמעות לדקויות האלה, בוודאי בהסכם שלום. איזה כלים אתם נותנים לחברי הכנסת, שלא מבינים אנגלית כמוני, מעבר לזה שזה יהיה מונח בשפה העברית?</w:t>
      </w:r>
    </w:p>
    <w:p w14:paraId="58075BF8" w14:textId="77777777" w:rsidR="00F26DDA" w:rsidRPr="00F26DDA" w:rsidRDefault="00F26DDA" w:rsidP="00F26DDA">
      <w:pPr>
        <w:bidi/>
        <w:rPr>
          <w:rFonts w:cs="David" w:hint="cs"/>
          <w:rtl/>
        </w:rPr>
      </w:pPr>
    </w:p>
    <w:p w14:paraId="2D60115C" w14:textId="77777777" w:rsidR="00F26DDA" w:rsidRPr="00F26DDA" w:rsidRDefault="00F26DDA" w:rsidP="00F26DDA">
      <w:pPr>
        <w:bidi/>
        <w:rPr>
          <w:rFonts w:cs="David" w:hint="cs"/>
          <w:u w:val="single"/>
          <w:rtl/>
        </w:rPr>
      </w:pPr>
      <w:r w:rsidRPr="00F26DDA">
        <w:rPr>
          <w:rFonts w:cs="David" w:hint="cs"/>
          <w:u w:val="single"/>
          <w:rtl/>
        </w:rPr>
        <w:t>אסתר אפרת סמילג:</w:t>
      </w:r>
    </w:p>
    <w:p w14:paraId="5986CF36" w14:textId="77777777" w:rsidR="00F26DDA" w:rsidRPr="00F26DDA" w:rsidRDefault="00F26DDA" w:rsidP="00F26DDA">
      <w:pPr>
        <w:bidi/>
        <w:rPr>
          <w:rFonts w:cs="David" w:hint="cs"/>
          <w:rtl/>
        </w:rPr>
      </w:pPr>
    </w:p>
    <w:p w14:paraId="23C82DD3" w14:textId="77777777" w:rsidR="00F26DDA" w:rsidRPr="00F26DDA" w:rsidRDefault="00F26DDA" w:rsidP="00F26DDA">
      <w:pPr>
        <w:bidi/>
        <w:rPr>
          <w:rFonts w:cs="David" w:hint="cs"/>
          <w:rtl/>
        </w:rPr>
      </w:pPr>
      <w:r w:rsidRPr="00F26DDA">
        <w:rPr>
          <w:rFonts w:cs="David" w:hint="cs"/>
          <w:rtl/>
        </w:rPr>
        <w:tab/>
        <w:t xml:space="preserve">כל הסכם שיובא לאשרור, כולל הסכם רגיל, אנחנו מקפידים, גם מסיבות של כבוד לאומי,שהוא ייחתם גם בשפה העברית. בסוף כל הסכם אנחנו כותבים שההסכם נכתב בשלוש שפות. כל אחד מהנוסחים מחייב באותה מידה. אבל במקרה של הבדלים בפרשנות, מחייב ההסכם באנגלית. זה לא שרק הנוסח האנגלי מחייב. זה למקרה שיש הבדלים בפרשנות. </w:t>
      </w:r>
    </w:p>
    <w:p w14:paraId="5192BE02" w14:textId="77777777" w:rsidR="00F26DDA" w:rsidRPr="00F26DDA" w:rsidRDefault="00F26DDA" w:rsidP="00F26DDA">
      <w:pPr>
        <w:bidi/>
        <w:rPr>
          <w:rFonts w:cs="David" w:hint="cs"/>
          <w:rtl/>
        </w:rPr>
      </w:pPr>
    </w:p>
    <w:p w14:paraId="05904213" w14:textId="77777777" w:rsidR="00F26DDA" w:rsidRPr="00F26DDA" w:rsidRDefault="00F26DDA" w:rsidP="00F26DDA">
      <w:pPr>
        <w:bidi/>
        <w:rPr>
          <w:rFonts w:cs="David" w:hint="cs"/>
          <w:rtl/>
        </w:rPr>
      </w:pPr>
      <w:r w:rsidRPr="00F26DDA">
        <w:rPr>
          <w:rFonts w:cs="David" w:hint="cs"/>
          <w:rtl/>
        </w:rPr>
        <w:tab/>
        <w:t xml:space="preserve">אנחנו מקפידים, ככל האפשר, שהתרגום יהיה מדויק. יש מחלקה במשרד המשפטים שמתרגמת. אנחנו משתדלים מאוד מאוד לעבור מאוד בהקפדה עד כמה שאפשר. אנחנו עושים הסכם עם מדינה נוספת. אף מדינה לא תסכים שהנוסח העברי הוא זה שיקבע. </w:t>
      </w:r>
    </w:p>
    <w:p w14:paraId="0A43833C" w14:textId="77777777" w:rsidR="00F26DDA" w:rsidRPr="00F26DDA" w:rsidRDefault="00F26DDA" w:rsidP="00F26DDA">
      <w:pPr>
        <w:bidi/>
        <w:rPr>
          <w:rFonts w:cs="David" w:hint="cs"/>
          <w:rtl/>
        </w:rPr>
      </w:pPr>
    </w:p>
    <w:p w14:paraId="5B0E4E57"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4EE04CA0" w14:textId="77777777" w:rsidR="00F26DDA" w:rsidRPr="00F26DDA" w:rsidRDefault="00F26DDA" w:rsidP="00F26DDA">
      <w:pPr>
        <w:bidi/>
        <w:rPr>
          <w:rFonts w:cs="David" w:hint="cs"/>
          <w:rtl/>
        </w:rPr>
      </w:pPr>
    </w:p>
    <w:p w14:paraId="0DE87AFB" w14:textId="77777777" w:rsidR="00F26DDA" w:rsidRPr="00F26DDA" w:rsidRDefault="00F26DDA" w:rsidP="00F26DDA">
      <w:pPr>
        <w:bidi/>
        <w:rPr>
          <w:rFonts w:cs="David" w:hint="cs"/>
          <w:rtl/>
        </w:rPr>
      </w:pPr>
      <w:r w:rsidRPr="00F26DDA">
        <w:rPr>
          <w:rFonts w:cs="David" w:hint="cs"/>
          <w:rtl/>
        </w:rPr>
        <w:tab/>
        <w:t xml:space="preserve">אתמול הייתי ברמת הגולן, ביום ההולדת ה-31 של קצרין והתבקשתי על ידי תושבי קצרין לברך את כל חברי הוועדה, בין אם הם הצביעו בעד החוק ובין שהצביעו נגד החוק. </w:t>
      </w:r>
    </w:p>
    <w:p w14:paraId="2AC2B565" w14:textId="77777777" w:rsidR="00F26DDA" w:rsidRPr="00F26DDA" w:rsidRDefault="00F26DDA" w:rsidP="00F26DDA">
      <w:pPr>
        <w:bidi/>
        <w:rPr>
          <w:rFonts w:cs="David" w:hint="cs"/>
          <w:rtl/>
        </w:rPr>
      </w:pPr>
    </w:p>
    <w:p w14:paraId="0AB59EBD" w14:textId="77777777" w:rsidR="00F26DDA" w:rsidRPr="00F26DDA" w:rsidRDefault="00F26DDA" w:rsidP="00F26DDA">
      <w:pPr>
        <w:bidi/>
        <w:rPr>
          <w:rFonts w:cs="David" w:hint="cs"/>
          <w:u w:val="single"/>
          <w:rtl/>
        </w:rPr>
      </w:pPr>
      <w:r w:rsidRPr="00F26DDA">
        <w:rPr>
          <w:rFonts w:cs="David" w:hint="cs"/>
          <w:u w:val="single"/>
          <w:rtl/>
        </w:rPr>
        <w:t>מנחם בן ששון:</w:t>
      </w:r>
    </w:p>
    <w:p w14:paraId="7497713A" w14:textId="77777777" w:rsidR="00F26DDA" w:rsidRPr="00F26DDA" w:rsidRDefault="00F26DDA" w:rsidP="00F26DDA">
      <w:pPr>
        <w:bidi/>
        <w:rPr>
          <w:rFonts w:cs="David" w:hint="cs"/>
          <w:rtl/>
        </w:rPr>
      </w:pPr>
    </w:p>
    <w:p w14:paraId="70DFC397" w14:textId="77777777" w:rsidR="00F26DDA" w:rsidRPr="00F26DDA" w:rsidRDefault="00F26DDA" w:rsidP="00F26DDA">
      <w:pPr>
        <w:bidi/>
        <w:rPr>
          <w:rFonts w:cs="David" w:hint="cs"/>
          <w:rtl/>
        </w:rPr>
      </w:pPr>
      <w:r w:rsidRPr="00F26DDA">
        <w:rPr>
          <w:rFonts w:cs="David" w:hint="cs"/>
          <w:rtl/>
        </w:rPr>
        <w:tab/>
        <w:t>הערה ראשונה שהיא לא למשרד החוץ. אני מקווה, ואני אומר את זה לפרוטוקול, שהחוק הזה ייחקק בסוף כחוק יסוד. הדרך שבה היושב ראש מוביל את הדיון ביסודיות ובטיפול בפרטים ובענייניות, לא מונעת אותו מלהיות חוק יסוד, חוץ מאשר הסכמה פוליטית, שננסה להשיג אותה בסוף מחברים שקודם אולי היו מתנגדים לכם ויראו שהדברים אינם מאיימים.</w:t>
      </w:r>
    </w:p>
    <w:p w14:paraId="535F6C12" w14:textId="77777777" w:rsidR="00F26DDA" w:rsidRPr="00F26DDA" w:rsidRDefault="00F26DDA" w:rsidP="00F26DDA">
      <w:pPr>
        <w:bidi/>
        <w:rPr>
          <w:rFonts w:cs="David" w:hint="cs"/>
          <w:rtl/>
        </w:rPr>
      </w:pPr>
    </w:p>
    <w:p w14:paraId="0EC1BDE4" w14:textId="77777777" w:rsidR="00F26DDA" w:rsidRPr="00F26DDA" w:rsidRDefault="00F26DDA" w:rsidP="00F26DDA">
      <w:pPr>
        <w:bidi/>
        <w:rPr>
          <w:rFonts w:cs="David" w:hint="cs"/>
          <w:rtl/>
        </w:rPr>
      </w:pPr>
      <w:r w:rsidRPr="00F26DDA">
        <w:rPr>
          <w:rFonts w:cs="David" w:hint="cs"/>
          <w:rtl/>
        </w:rPr>
        <w:tab/>
        <w:t>עכשיו אני הולך לשאלה שהיושב ראש שאל. אני חושב שצריך לדקדק בה כי אני חושב שהיא שאלה מהותית. לפי מיטב הבנתך, אין בחוק הישראלי שום חיוב להביא הסכם שלום, גם אם הוא לא קשור בויתור על שטחים, לאישור הכנסת, אלא אך ורק הנחיית יועץ משפטי ותקדימים?</w:t>
      </w:r>
    </w:p>
    <w:p w14:paraId="399E9504" w14:textId="77777777" w:rsidR="00F26DDA" w:rsidRPr="00F26DDA" w:rsidRDefault="00F26DDA" w:rsidP="00F26DDA">
      <w:pPr>
        <w:bidi/>
        <w:rPr>
          <w:rFonts w:cs="David" w:hint="cs"/>
          <w:rtl/>
        </w:rPr>
      </w:pPr>
    </w:p>
    <w:p w14:paraId="13C79558" w14:textId="77777777" w:rsidR="00F26DDA" w:rsidRPr="00F26DDA" w:rsidRDefault="00F26DDA" w:rsidP="00F26DDA">
      <w:pPr>
        <w:bidi/>
        <w:rPr>
          <w:rFonts w:cs="David" w:hint="cs"/>
          <w:rtl/>
        </w:rPr>
      </w:pPr>
      <w:r w:rsidRPr="00F26DDA">
        <w:rPr>
          <w:rFonts w:cs="David" w:hint="cs"/>
          <w:rtl/>
        </w:rPr>
        <w:tab/>
        <w:t>אני מחדד את השאלה שלך כי לפי דעתי היא אחת השאלות המהותיות ביותר. בזהירות הראויה אמרה חברתנו ממשרד החוץ שיש הנחייה של היועץ המשפטי להביא הסכמי שלום לאישור בכנסת. לא סתם הסכמה שבשתיקה אלא לאישור בפועל. אבל זאת הנחיית יועץ. במקרה הזה אני רוצה לחדד ולהבין שהבנתי היטב, דיינו, שאין על פי חוק במדינת ישראל חובה להביא הסכם שלום, לאישור הכנסת. כך אני מבין את מה שאת אמרת. הבנתי שאם זה נעשה, זה נעשה וולונטרית. אם את תעני לי שיש חוק מחייב, אשאל שאלה ברמה יותר מתקדמת, שגם אותה שאל היושב ראש. האם ממשלת ישראל חייבת להביא את ההסכם לפני אישורו או אחרי אישורו? הזמן הוא באמת שאלה קריטית. היא ענתה ואני רוצה לדעת מה אומר החוק ולא מה עושה המנהג. זאת שאלה קריטית.</w:t>
      </w:r>
    </w:p>
    <w:p w14:paraId="6AB9111B" w14:textId="77777777" w:rsidR="00F26DDA" w:rsidRPr="00F26DDA" w:rsidRDefault="00F26DDA" w:rsidP="00F26DDA">
      <w:pPr>
        <w:bidi/>
        <w:rPr>
          <w:rFonts w:cs="David" w:hint="cs"/>
          <w:rtl/>
        </w:rPr>
      </w:pPr>
    </w:p>
    <w:p w14:paraId="58D2253B"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10EB1BE8" w14:textId="77777777" w:rsidR="00F26DDA" w:rsidRPr="00F26DDA" w:rsidRDefault="00F26DDA" w:rsidP="00F26DDA">
      <w:pPr>
        <w:bidi/>
        <w:rPr>
          <w:rFonts w:cs="David" w:hint="cs"/>
          <w:rtl/>
        </w:rPr>
      </w:pPr>
    </w:p>
    <w:p w14:paraId="269A5419" w14:textId="77777777" w:rsidR="00F26DDA" w:rsidRPr="00F26DDA" w:rsidRDefault="00F26DDA" w:rsidP="00F26DDA">
      <w:pPr>
        <w:bidi/>
        <w:rPr>
          <w:rFonts w:cs="David" w:hint="cs"/>
          <w:rtl/>
        </w:rPr>
      </w:pPr>
      <w:r w:rsidRPr="00F26DDA">
        <w:rPr>
          <w:rFonts w:cs="David" w:hint="cs"/>
          <w:rtl/>
        </w:rPr>
        <w:tab/>
        <w:t xml:space="preserve">אני חושב שבג"צ כבר קבע שהיועץ המשפטי לממשלה הוא מורה דרך בנושאים הללו. אני חושב שזה מייתר את השאלה, אבל גברתי תשיב לחבר הכנסת בן ששון. </w:t>
      </w:r>
    </w:p>
    <w:p w14:paraId="0998FB22" w14:textId="77777777" w:rsidR="00F26DDA" w:rsidRPr="00F26DDA" w:rsidRDefault="00F26DDA" w:rsidP="00F26DDA">
      <w:pPr>
        <w:bidi/>
        <w:rPr>
          <w:rFonts w:cs="David" w:hint="cs"/>
          <w:rtl/>
        </w:rPr>
      </w:pPr>
    </w:p>
    <w:p w14:paraId="4CE6F5BB" w14:textId="77777777" w:rsidR="00F26DDA" w:rsidRPr="00F26DDA" w:rsidRDefault="00F26DDA" w:rsidP="00F26DDA">
      <w:pPr>
        <w:bidi/>
        <w:rPr>
          <w:rFonts w:cs="David" w:hint="cs"/>
          <w:u w:val="single"/>
          <w:rtl/>
        </w:rPr>
      </w:pPr>
      <w:r w:rsidRPr="00F26DDA">
        <w:rPr>
          <w:rFonts w:cs="David" w:hint="cs"/>
          <w:u w:val="single"/>
          <w:rtl/>
        </w:rPr>
        <w:t>יצחק לוי:</w:t>
      </w:r>
    </w:p>
    <w:p w14:paraId="536DF17B" w14:textId="77777777" w:rsidR="00F26DDA" w:rsidRPr="00F26DDA" w:rsidRDefault="00F26DDA" w:rsidP="00F26DDA">
      <w:pPr>
        <w:bidi/>
        <w:rPr>
          <w:rFonts w:cs="David" w:hint="cs"/>
          <w:rtl/>
        </w:rPr>
      </w:pPr>
    </w:p>
    <w:p w14:paraId="3BD5E0C3" w14:textId="77777777" w:rsidR="00F26DDA" w:rsidRPr="00F26DDA" w:rsidRDefault="00F26DDA" w:rsidP="00F26DDA">
      <w:pPr>
        <w:bidi/>
        <w:rPr>
          <w:rFonts w:cs="David" w:hint="cs"/>
          <w:rtl/>
        </w:rPr>
      </w:pPr>
      <w:r w:rsidRPr="00F26DDA">
        <w:rPr>
          <w:rFonts w:cs="David" w:hint="cs"/>
          <w:rtl/>
        </w:rPr>
        <w:tab/>
        <w:t xml:space="preserve">אולי לפני כן. בחוק הנדון, שאנחנו מדברים עליו, יש הוראת חוק שצריך אישור הכנסת. </w:t>
      </w:r>
    </w:p>
    <w:p w14:paraId="171C73F5" w14:textId="77777777" w:rsidR="00F26DDA" w:rsidRPr="00F26DDA" w:rsidRDefault="00F26DDA" w:rsidP="00F26DDA">
      <w:pPr>
        <w:bidi/>
        <w:rPr>
          <w:rFonts w:cs="David" w:hint="cs"/>
          <w:rtl/>
        </w:rPr>
      </w:pPr>
    </w:p>
    <w:p w14:paraId="39992CAF" w14:textId="77777777" w:rsidR="00F26DDA" w:rsidRPr="00F26DDA" w:rsidRDefault="00F26DDA" w:rsidP="00F26DDA">
      <w:pPr>
        <w:bidi/>
        <w:rPr>
          <w:rFonts w:cs="David" w:hint="cs"/>
          <w:u w:val="single"/>
          <w:rtl/>
        </w:rPr>
      </w:pPr>
      <w:r w:rsidRPr="00F26DDA">
        <w:rPr>
          <w:rFonts w:cs="David" w:hint="cs"/>
          <w:u w:val="single"/>
          <w:rtl/>
        </w:rPr>
        <w:t>מנחם בן ששון:</w:t>
      </w:r>
    </w:p>
    <w:p w14:paraId="445415A2" w14:textId="77777777" w:rsidR="00F26DDA" w:rsidRPr="00F26DDA" w:rsidRDefault="00F26DDA" w:rsidP="00F26DDA">
      <w:pPr>
        <w:bidi/>
        <w:rPr>
          <w:rFonts w:cs="David" w:hint="cs"/>
          <w:rtl/>
        </w:rPr>
      </w:pPr>
    </w:p>
    <w:p w14:paraId="68CEBC72" w14:textId="77777777" w:rsidR="00F26DDA" w:rsidRPr="00F26DDA" w:rsidRDefault="00F26DDA" w:rsidP="00F26DDA">
      <w:pPr>
        <w:bidi/>
        <w:rPr>
          <w:rFonts w:cs="David" w:hint="cs"/>
          <w:rtl/>
        </w:rPr>
      </w:pPr>
      <w:r w:rsidRPr="00F26DDA">
        <w:rPr>
          <w:rFonts w:cs="David" w:hint="cs"/>
          <w:rtl/>
        </w:rPr>
        <w:tab/>
        <w:t xml:space="preserve">כי זה ויתור על שטחים, זה לא הסכם שלום. </w:t>
      </w:r>
    </w:p>
    <w:p w14:paraId="5E203E06" w14:textId="77777777" w:rsidR="00F26DDA" w:rsidRPr="00F26DDA" w:rsidRDefault="00F26DDA" w:rsidP="00F26DDA">
      <w:pPr>
        <w:bidi/>
        <w:rPr>
          <w:rFonts w:cs="David" w:hint="cs"/>
          <w:rtl/>
        </w:rPr>
      </w:pPr>
    </w:p>
    <w:p w14:paraId="15F85981" w14:textId="77777777" w:rsidR="00F26DDA" w:rsidRPr="00F26DDA" w:rsidRDefault="00F26DDA" w:rsidP="00F26DDA">
      <w:pPr>
        <w:bidi/>
        <w:rPr>
          <w:rFonts w:cs="David" w:hint="cs"/>
          <w:u w:val="single"/>
          <w:rtl/>
        </w:rPr>
      </w:pPr>
      <w:r w:rsidRPr="00F26DDA">
        <w:rPr>
          <w:rFonts w:cs="David" w:hint="cs"/>
          <w:u w:val="single"/>
          <w:rtl/>
        </w:rPr>
        <w:t>יצחק לוי:</w:t>
      </w:r>
    </w:p>
    <w:p w14:paraId="738E5DDC" w14:textId="77777777" w:rsidR="00F26DDA" w:rsidRPr="00F26DDA" w:rsidRDefault="00F26DDA" w:rsidP="00F26DDA">
      <w:pPr>
        <w:bidi/>
        <w:rPr>
          <w:rFonts w:cs="David" w:hint="cs"/>
          <w:rtl/>
        </w:rPr>
      </w:pPr>
    </w:p>
    <w:p w14:paraId="37B3C35F" w14:textId="77777777" w:rsidR="00F26DDA" w:rsidRPr="00F26DDA" w:rsidRDefault="00F26DDA" w:rsidP="00F26DDA">
      <w:pPr>
        <w:bidi/>
        <w:rPr>
          <w:rFonts w:cs="David" w:hint="cs"/>
          <w:rtl/>
        </w:rPr>
      </w:pPr>
      <w:r w:rsidRPr="00F26DDA">
        <w:rPr>
          <w:rFonts w:cs="David" w:hint="cs"/>
          <w:rtl/>
        </w:rPr>
        <w:tab/>
        <w:t xml:space="preserve">הסכם שלום שמלווה בויתור על שטחים. </w:t>
      </w:r>
    </w:p>
    <w:p w14:paraId="065AF67F" w14:textId="77777777" w:rsidR="00F26DDA" w:rsidRPr="00F26DDA" w:rsidRDefault="00F26DDA" w:rsidP="00F26DDA">
      <w:pPr>
        <w:bidi/>
        <w:rPr>
          <w:rFonts w:cs="David" w:hint="cs"/>
          <w:rtl/>
        </w:rPr>
      </w:pPr>
    </w:p>
    <w:p w14:paraId="6AAF1796" w14:textId="77777777" w:rsidR="00F26DDA" w:rsidRPr="00F26DDA" w:rsidRDefault="00F26DDA" w:rsidP="00F26DDA">
      <w:pPr>
        <w:bidi/>
        <w:rPr>
          <w:rFonts w:cs="David" w:hint="cs"/>
          <w:u w:val="single"/>
          <w:rtl/>
        </w:rPr>
      </w:pPr>
      <w:r w:rsidRPr="00F26DDA">
        <w:rPr>
          <w:rFonts w:cs="David" w:hint="cs"/>
          <w:u w:val="single"/>
          <w:rtl/>
        </w:rPr>
        <w:t>מנחם בן ששון:</w:t>
      </w:r>
    </w:p>
    <w:p w14:paraId="5A28D133" w14:textId="77777777" w:rsidR="00F26DDA" w:rsidRPr="00F26DDA" w:rsidRDefault="00F26DDA" w:rsidP="00F26DDA">
      <w:pPr>
        <w:bidi/>
        <w:rPr>
          <w:rFonts w:cs="David" w:hint="cs"/>
          <w:rtl/>
        </w:rPr>
      </w:pPr>
    </w:p>
    <w:p w14:paraId="6AEE6718" w14:textId="77777777" w:rsidR="00F26DDA" w:rsidRPr="00F26DDA" w:rsidRDefault="00F26DDA" w:rsidP="00F26DDA">
      <w:pPr>
        <w:bidi/>
        <w:rPr>
          <w:rFonts w:cs="David" w:hint="cs"/>
          <w:rtl/>
        </w:rPr>
      </w:pPr>
      <w:r w:rsidRPr="00F26DDA">
        <w:rPr>
          <w:rFonts w:cs="David" w:hint="cs"/>
          <w:rtl/>
        </w:rPr>
        <w:tab/>
        <w:t xml:space="preserve">אני מדבר על הסכם שלום בינינו לבין סוריה ואין ויתור. </w:t>
      </w:r>
    </w:p>
    <w:p w14:paraId="56F5EE31" w14:textId="77777777" w:rsidR="00F26DDA" w:rsidRPr="00F26DDA" w:rsidRDefault="00F26DDA" w:rsidP="00F26DDA">
      <w:pPr>
        <w:bidi/>
        <w:rPr>
          <w:rFonts w:cs="David" w:hint="cs"/>
          <w:rtl/>
        </w:rPr>
      </w:pPr>
    </w:p>
    <w:p w14:paraId="33BFABFD" w14:textId="77777777" w:rsidR="00F26DDA" w:rsidRPr="00F26DDA" w:rsidRDefault="00F26DDA" w:rsidP="00F26DDA">
      <w:pPr>
        <w:bidi/>
        <w:rPr>
          <w:rFonts w:cs="David" w:hint="cs"/>
          <w:u w:val="single"/>
          <w:rtl/>
        </w:rPr>
      </w:pPr>
      <w:r w:rsidRPr="00F26DDA">
        <w:rPr>
          <w:rFonts w:cs="David" w:hint="cs"/>
          <w:u w:val="single"/>
          <w:rtl/>
        </w:rPr>
        <w:t>יצחק לוי:</w:t>
      </w:r>
    </w:p>
    <w:p w14:paraId="5B35C8BF" w14:textId="77777777" w:rsidR="00F26DDA" w:rsidRPr="00F26DDA" w:rsidRDefault="00F26DDA" w:rsidP="00F26DDA">
      <w:pPr>
        <w:bidi/>
        <w:rPr>
          <w:rFonts w:cs="David" w:hint="cs"/>
          <w:rtl/>
        </w:rPr>
      </w:pPr>
    </w:p>
    <w:p w14:paraId="39633E4C" w14:textId="77777777" w:rsidR="00F26DDA" w:rsidRPr="00F26DDA" w:rsidRDefault="00F26DDA" w:rsidP="00F26DDA">
      <w:pPr>
        <w:bidi/>
        <w:rPr>
          <w:rFonts w:cs="David" w:hint="cs"/>
          <w:rtl/>
        </w:rPr>
      </w:pPr>
      <w:r w:rsidRPr="00F26DDA">
        <w:rPr>
          <w:rFonts w:cs="David" w:hint="cs"/>
          <w:rtl/>
        </w:rPr>
        <w:tab/>
        <w:t xml:space="preserve">רציתי לחדד, שכאשר מדובר בהסכם שלום עם ויתור על שטחים שחלה עליהם משפט השיפוט והמנהל, החוק מחייב אישור הכנסת. </w:t>
      </w:r>
    </w:p>
    <w:p w14:paraId="2F59CD91" w14:textId="77777777" w:rsidR="00F26DDA" w:rsidRPr="00F26DDA" w:rsidRDefault="00F26DDA" w:rsidP="00F26DDA">
      <w:pPr>
        <w:bidi/>
        <w:rPr>
          <w:rFonts w:cs="David" w:hint="cs"/>
          <w:rtl/>
        </w:rPr>
      </w:pPr>
    </w:p>
    <w:p w14:paraId="232FF2FE"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0189C069" w14:textId="77777777" w:rsidR="00F26DDA" w:rsidRPr="00F26DDA" w:rsidRDefault="00F26DDA" w:rsidP="00F26DDA">
      <w:pPr>
        <w:bidi/>
        <w:rPr>
          <w:rFonts w:cs="David" w:hint="cs"/>
          <w:rtl/>
        </w:rPr>
      </w:pPr>
    </w:p>
    <w:p w14:paraId="1CA73039" w14:textId="77777777" w:rsidR="00F26DDA" w:rsidRPr="00F26DDA" w:rsidRDefault="00F26DDA" w:rsidP="00F26DDA">
      <w:pPr>
        <w:bidi/>
        <w:rPr>
          <w:rFonts w:cs="David" w:hint="cs"/>
          <w:rtl/>
        </w:rPr>
      </w:pPr>
      <w:r w:rsidRPr="00F26DDA">
        <w:rPr>
          <w:rFonts w:cs="David" w:hint="cs"/>
          <w:rtl/>
        </w:rPr>
        <w:tab/>
        <w:t xml:space="preserve">הרב  לוי, זאת כבר התקדמות. חבר הכנסת בן ששון אומר שיכול להיות הסכם שלום בלי ויתור על שטחים. </w:t>
      </w:r>
    </w:p>
    <w:p w14:paraId="54F1B766" w14:textId="77777777" w:rsidR="00F26DDA" w:rsidRPr="00F26DDA" w:rsidRDefault="00F26DDA" w:rsidP="00F26DDA">
      <w:pPr>
        <w:bidi/>
        <w:rPr>
          <w:rFonts w:cs="David" w:hint="cs"/>
          <w:rtl/>
        </w:rPr>
      </w:pPr>
    </w:p>
    <w:p w14:paraId="5815AE57" w14:textId="77777777" w:rsidR="00F26DDA" w:rsidRPr="00F26DDA" w:rsidRDefault="00F26DDA" w:rsidP="00F26DDA">
      <w:pPr>
        <w:bidi/>
        <w:rPr>
          <w:rFonts w:cs="David" w:hint="cs"/>
          <w:u w:val="single"/>
          <w:rtl/>
        </w:rPr>
      </w:pPr>
      <w:r w:rsidRPr="00F26DDA">
        <w:rPr>
          <w:rFonts w:cs="David" w:hint="cs"/>
          <w:u w:val="single"/>
          <w:rtl/>
        </w:rPr>
        <w:t>יצחק לוי:</w:t>
      </w:r>
    </w:p>
    <w:p w14:paraId="52CE1F83" w14:textId="77777777" w:rsidR="00F26DDA" w:rsidRPr="00F26DDA" w:rsidRDefault="00F26DDA" w:rsidP="00F26DDA">
      <w:pPr>
        <w:bidi/>
        <w:rPr>
          <w:rFonts w:cs="David" w:hint="cs"/>
          <w:rtl/>
        </w:rPr>
      </w:pPr>
    </w:p>
    <w:p w14:paraId="489BD19C" w14:textId="77777777" w:rsidR="00F26DDA" w:rsidRPr="00F26DDA" w:rsidRDefault="00F26DDA" w:rsidP="00F26DDA">
      <w:pPr>
        <w:bidi/>
        <w:rPr>
          <w:rFonts w:cs="David" w:hint="cs"/>
          <w:rtl/>
        </w:rPr>
      </w:pPr>
      <w:r w:rsidRPr="00F26DDA">
        <w:rPr>
          <w:rFonts w:cs="David" w:hint="cs"/>
          <w:rtl/>
        </w:rPr>
        <w:tab/>
        <w:t>אני רוצה לשאול מה יהיה הסטאטו</w:t>
      </w:r>
      <w:r w:rsidRPr="00F26DDA">
        <w:rPr>
          <w:rFonts w:cs="David" w:hint="eastAsia"/>
          <w:rtl/>
        </w:rPr>
        <w:t>ס</w:t>
      </w:r>
      <w:r w:rsidRPr="00F26DDA">
        <w:rPr>
          <w:rFonts w:cs="David" w:hint="cs"/>
          <w:rtl/>
        </w:rPr>
        <w:t xml:space="preserve"> החוקי אם הסכם השלום יהיה שאנחנו נקבל עוד קצת שטחים מסוריה. </w:t>
      </w:r>
    </w:p>
    <w:p w14:paraId="1CC53287" w14:textId="77777777" w:rsidR="00F26DDA" w:rsidRDefault="00F26DDA" w:rsidP="00F26DDA">
      <w:pPr>
        <w:bidi/>
        <w:rPr>
          <w:rFonts w:cs="David" w:hint="cs"/>
          <w:rtl/>
        </w:rPr>
      </w:pPr>
    </w:p>
    <w:p w14:paraId="54302B40" w14:textId="77777777" w:rsidR="00F26DDA" w:rsidRDefault="00F26DDA" w:rsidP="00F26DDA">
      <w:pPr>
        <w:bidi/>
        <w:rPr>
          <w:rFonts w:cs="David" w:hint="cs"/>
          <w:rtl/>
        </w:rPr>
      </w:pPr>
    </w:p>
    <w:p w14:paraId="56F817A8" w14:textId="77777777" w:rsidR="00F26DDA" w:rsidRDefault="00F26DDA" w:rsidP="00F26DDA">
      <w:pPr>
        <w:bidi/>
        <w:rPr>
          <w:rFonts w:cs="David" w:hint="cs"/>
          <w:rtl/>
        </w:rPr>
      </w:pPr>
    </w:p>
    <w:p w14:paraId="06B066F8" w14:textId="77777777" w:rsidR="00F26DDA" w:rsidRDefault="00F26DDA" w:rsidP="00F26DDA">
      <w:pPr>
        <w:bidi/>
        <w:rPr>
          <w:rFonts w:cs="David" w:hint="cs"/>
          <w:rtl/>
        </w:rPr>
      </w:pPr>
    </w:p>
    <w:p w14:paraId="386AF0E4" w14:textId="77777777" w:rsidR="00F26DDA" w:rsidRDefault="00F26DDA" w:rsidP="00F26DDA">
      <w:pPr>
        <w:bidi/>
        <w:rPr>
          <w:rFonts w:cs="David" w:hint="cs"/>
          <w:rtl/>
        </w:rPr>
      </w:pPr>
    </w:p>
    <w:p w14:paraId="79A82887" w14:textId="77777777" w:rsidR="00F26DDA" w:rsidRDefault="00F26DDA" w:rsidP="00F26DDA">
      <w:pPr>
        <w:bidi/>
        <w:rPr>
          <w:rFonts w:cs="David" w:hint="cs"/>
          <w:rtl/>
        </w:rPr>
      </w:pPr>
    </w:p>
    <w:p w14:paraId="4327AABE" w14:textId="77777777" w:rsidR="00F26DDA" w:rsidRDefault="00F26DDA" w:rsidP="00F26DDA">
      <w:pPr>
        <w:bidi/>
        <w:rPr>
          <w:rFonts w:cs="David" w:hint="cs"/>
          <w:rtl/>
        </w:rPr>
      </w:pPr>
    </w:p>
    <w:p w14:paraId="63CE23D9" w14:textId="77777777" w:rsidR="00F26DDA" w:rsidRDefault="00F26DDA" w:rsidP="00F26DDA">
      <w:pPr>
        <w:bidi/>
        <w:rPr>
          <w:rFonts w:cs="David" w:hint="cs"/>
          <w:rtl/>
        </w:rPr>
      </w:pPr>
    </w:p>
    <w:p w14:paraId="76421A17" w14:textId="77777777" w:rsidR="00F26DDA" w:rsidRDefault="00F26DDA" w:rsidP="00F26DDA">
      <w:pPr>
        <w:bidi/>
        <w:rPr>
          <w:rFonts w:cs="David" w:hint="cs"/>
          <w:rtl/>
        </w:rPr>
      </w:pPr>
    </w:p>
    <w:p w14:paraId="60EFD186" w14:textId="77777777" w:rsidR="00F26DDA" w:rsidRPr="00F26DDA" w:rsidRDefault="00F26DDA" w:rsidP="00F26DDA">
      <w:pPr>
        <w:bidi/>
        <w:rPr>
          <w:rFonts w:cs="David" w:hint="cs"/>
          <w:rtl/>
        </w:rPr>
      </w:pPr>
    </w:p>
    <w:p w14:paraId="6B45F48B"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75C363CA" w14:textId="77777777" w:rsidR="00F26DDA" w:rsidRPr="00F26DDA" w:rsidRDefault="00F26DDA" w:rsidP="00F26DDA">
      <w:pPr>
        <w:bidi/>
        <w:rPr>
          <w:rFonts w:cs="David" w:hint="cs"/>
          <w:rtl/>
        </w:rPr>
      </w:pPr>
    </w:p>
    <w:p w14:paraId="63D840C7" w14:textId="77777777" w:rsidR="00F26DDA" w:rsidRPr="00F26DDA" w:rsidRDefault="00F26DDA" w:rsidP="00F26DDA">
      <w:pPr>
        <w:bidi/>
        <w:rPr>
          <w:rFonts w:cs="David" w:hint="cs"/>
          <w:rtl/>
        </w:rPr>
      </w:pPr>
      <w:r w:rsidRPr="00F26DDA">
        <w:rPr>
          <w:rFonts w:cs="David" w:hint="cs"/>
          <w:rtl/>
        </w:rPr>
        <w:tab/>
        <w:t xml:space="preserve">אני רוצה להודיע לחברים, שירשמו בפניהם. בפגרה יש לנו ישיבות בימי ראשון, שלישי וחמישי, דהיינו,  3.8., 5.8, 7.8 נתחיל בשעה 09:00. </w:t>
      </w:r>
    </w:p>
    <w:p w14:paraId="7A3A10FE" w14:textId="77777777" w:rsidR="00F26DDA" w:rsidRPr="00F26DDA" w:rsidRDefault="00F26DDA" w:rsidP="00F26DDA">
      <w:pPr>
        <w:bidi/>
        <w:rPr>
          <w:rFonts w:cs="David" w:hint="cs"/>
          <w:rtl/>
        </w:rPr>
      </w:pPr>
    </w:p>
    <w:p w14:paraId="20AAE666" w14:textId="77777777" w:rsidR="00F26DDA" w:rsidRPr="00F26DDA" w:rsidRDefault="00F26DDA" w:rsidP="00F26DDA">
      <w:pPr>
        <w:bidi/>
        <w:rPr>
          <w:rFonts w:cs="David" w:hint="cs"/>
          <w:rtl/>
        </w:rPr>
      </w:pPr>
      <w:r w:rsidRPr="00F26DDA">
        <w:rPr>
          <w:rFonts w:cs="David" w:hint="cs"/>
          <w:rtl/>
        </w:rPr>
        <w:tab/>
        <w:t xml:space="preserve">אני רוצה לאפשר ליועצים המשפטיים להתארגן. </w:t>
      </w:r>
    </w:p>
    <w:p w14:paraId="57558FED" w14:textId="77777777" w:rsidR="00F26DDA" w:rsidRPr="00F26DDA" w:rsidRDefault="00F26DDA" w:rsidP="00F26DDA">
      <w:pPr>
        <w:bidi/>
        <w:rPr>
          <w:rFonts w:cs="David" w:hint="cs"/>
          <w:rtl/>
        </w:rPr>
      </w:pPr>
    </w:p>
    <w:p w14:paraId="087F4BC5" w14:textId="77777777" w:rsidR="00F26DDA" w:rsidRPr="00F26DDA" w:rsidRDefault="00F26DDA" w:rsidP="00F26DDA">
      <w:pPr>
        <w:bidi/>
        <w:rPr>
          <w:rFonts w:cs="David" w:hint="cs"/>
          <w:u w:val="single"/>
          <w:rtl/>
        </w:rPr>
      </w:pPr>
      <w:r w:rsidRPr="00F26DDA">
        <w:rPr>
          <w:rFonts w:cs="David" w:hint="cs"/>
          <w:u w:val="single"/>
          <w:rtl/>
        </w:rPr>
        <w:t>מנחם בן ששון:</w:t>
      </w:r>
    </w:p>
    <w:p w14:paraId="168A81C9" w14:textId="77777777" w:rsidR="00F26DDA" w:rsidRPr="00F26DDA" w:rsidRDefault="00F26DDA" w:rsidP="00F26DDA">
      <w:pPr>
        <w:bidi/>
        <w:rPr>
          <w:rFonts w:cs="David" w:hint="cs"/>
          <w:rtl/>
        </w:rPr>
      </w:pPr>
    </w:p>
    <w:p w14:paraId="5AA1BEDB" w14:textId="77777777" w:rsidR="00F26DDA" w:rsidRPr="00F26DDA" w:rsidRDefault="00F26DDA" w:rsidP="00F26DDA">
      <w:pPr>
        <w:bidi/>
        <w:rPr>
          <w:rFonts w:cs="David" w:hint="cs"/>
          <w:rtl/>
        </w:rPr>
      </w:pPr>
      <w:r w:rsidRPr="00F26DDA">
        <w:rPr>
          <w:rFonts w:cs="David" w:hint="cs"/>
          <w:rtl/>
        </w:rPr>
        <w:tab/>
        <w:t xml:space="preserve">אם תקבע את הדיונים לשעה 11:00 אני אוכל לקיים ישיבות בוועדה שלי. </w:t>
      </w:r>
    </w:p>
    <w:p w14:paraId="0A23B24D" w14:textId="77777777" w:rsidR="00F26DDA" w:rsidRPr="00F26DDA" w:rsidRDefault="00F26DDA" w:rsidP="00F26DDA">
      <w:pPr>
        <w:bidi/>
        <w:rPr>
          <w:rFonts w:cs="David" w:hint="cs"/>
          <w:rtl/>
        </w:rPr>
      </w:pPr>
    </w:p>
    <w:p w14:paraId="167BE62D"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2A3A1AA6" w14:textId="77777777" w:rsidR="00F26DDA" w:rsidRPr="00F26DDA" w:rsidRDefault="00F26DDA" w:rsidP="00F26DDA">
      <w:pPr>
        <w:bidi/>
        <w:rPr>
          <w:rFonts w:cs="David" w:hint="cs"/>
          <w:rtl/>
        </w:rPr>
      </w:pPr>
    </w:p>
    <w:p w14:paraId="121D2507" w14:textId="77777777" w:rsidR="00F26DDA" w:rsidRPr="00F26DDA" w:rsidRDefault="00F26DDA" w:rsidP="00F26DDA">
      <w:pPr>
        <w:bidi/>
        <w:rPr>
          <w:rFonts w:cs="David" w:hint="cs"/>
          <w:rtl/>
        </w:rPr>
      </w:pPr>
      <w:r w:rsidRPr="00F26DDA">
        <w:rPr>
          <w:rFonts w:cs="David" w:hint="cs"/>
          <w:rtl/>
        </w:rPr>
        <w:tab/>
        <w:t xml:space="preserve">קצתי בחיי בגלל סידורי העבודה שלך. יש לך מזל שאני יודע להעריך את כמויות העבודה שיש אצלך, אחרת לא הייתי כזה פשרן. </w:t>
      </w:r>
    </w:p>
    <w:p w14:paraId="03224567" w14:textId="77777777" w:rsidR="00F26DDA" w:rsidRPr="00F26DDA" w:rsidRDefault="00F26DDA" w:rsidP="00F26DDA">
      <w:pPr>
        <w:bidi/>
        <w:rPr>
          <w:rFonts w:cs="David" w:hint="cs"/>
          <w:rtl/>
        </w:rPr>
      </w:pPr>
    </w:p>
    <w:p w14:paraId="54CD3B50" w14:textId="77777777" w:rsidR="00F26DDA" w:rsidRPr="00F26DDA" w:rsidRDefault="00F26DDA" w:rsidP="00F26DDA">
      <w:pPr>
        <w:bidi/>
        <w:rPr>
          <w:rFonts w:cs="David" w:hint="cs"/>
          <w:u w:val="single"/>
          <w:rtl/>
        </w:rPr>
      </w:pPr>
      <w:r w:rsidRPr="00F26DDA">
        <w:rPr>
          <w:rFonts w:cs="David" w:hint="cs"/>
          <w:u w:val="single"/>
          <w:rtl/>
        </w:rPr>
        <w:t>מנחם בן ששון:</w:t>
      </w:r>
    </w:p>
    <w:p w14:paraId="60693D10" w14:textId="77777777" w:rsidR="00F26DDA" w:rsidRPr="00F26DDA" w:rsidRDefault="00F26DDA" w:rsidP="00F26DDA">
      <w:pPr>
        <w:bidi/>
        <w:rPr>
          <w:rFonts w:cs="David" w:hint="cs"/>
          <w:rtl/>
        </w:rPr>
      </w:pPr>
    </w:p>
    <w:p w14:paraId="405866DB" w14:textId="77777777" w:rsidR="00F26DDA" w:rsidRPr="00F26DDA" w:rsidRDefault="00F26DDA" w:rsidP="00F26DDA">
      <w:pPr>
        <w:bidi/>
        <w:rPr>
          <w:rFonts w:cs="David" w:hint="cs"/>
          <w:rtl/>
        </w:rPr>
      </w:pPr>
      <w:r w:rsidRPr="00F26DDA">
        <w:rPr>
          <w:rFonts w:cs="David" w:hint="cs"/>
          <w:rtl/>
        </w:rPr>
        <w:tab/>
        <w:t xml:space="preserve">שמעתי שהגיעו תלונות לאדוני והוא מגן עלי. </w:t>
      </w:r>
    </w:p>
    <w:p w14:paraId="1A6EA372" w14:textId="77777777" w:rsidR="00F26DDA" w:rsidRPr="00F26DDA" w:rsidRDefault="00F26DDA" w:rsidP="00F26DDA">
      <w:pPr>
        <w:bidi/>
        <w:rPr>
          <w:rFonts w:cs="David" w:hint="cs"/>
          <w:rtl/>
        </w:rPr>
      </w:pPr>
    </w:p>
    <w:p w14:paraId="2181159F"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702739FE" w14:textId="77777777" w:rsidR="00F26DDA" w:rsidRPr="00F26DDA" w:rsidRDefault="00F26DDA" w:rsidP="00F26DDA">
      <w:pPr>
        <w:bidi/>
        <w:rPr>
          <w:rFonts w:cs="David" w:hint="cs"/>
          <w:rtl/>
        </w:rPr>
      </w:pPr>
    </w:p>
    <w:p w14:paraId="2BE8BF2F" w14:textId="77777777" w:rsidR="00F26DDA" w:rsidRPr="00F26DDA" w:rsidRDefault="00F26DDA" w:rsidP="00F26DDA">
      <w:pPr>
        <w:bidi/>
        <w:rPr>
          <w:rFonts w:cs="David" w:hint="cs"/>
          <w:rtl/>
        </w:rPr>
      </w:pPr>
      <w:r w:rsidRPr="00F26DDA">
        <w:rPr>
          <w:rFonts w:cs="David" w:hint="cs"/>
          <w:rtl/>
        </w:rPr>
        <w:tab/>
        <w:t xml:space="preserve">אני מגן כפי יכולתי. </w:t>
      </w:r>
    </w:p>
    <w:p w14:paraId="1AFB35EF" w14:textId="77777777" w:rsidR="00F26DDA" w:rsidRPr="00F26DDA" w:rsidRDefault="00F26DDA" w:rsidP="00F26DDA">
      <w:pPr>
        <w:bidi/>
        <w:rPr>
          <w:rFonts w:cs="David" w:hint="cs"/>
          <w:rtl/>
        </w:rPr>
      </w:pPr>
    </w:p>
    <w:p w14:paraId="3250CCB8" w14:textId="77777777" w:rsidR="00F26DDA" w:rsidRPr="00F26DDA" w:rsidRDefault="00F26DDA" w:rsidP="00F26DDA">
      <w:pPr>
        <w:bidi/>
        <w:rPr>
          <w:rFonts w:cs="David" w:hint="cs"/>
          <w:rtl/>
        </w:rPr>
      </w:pPr>
      <w:r w:rsidRPr="00F26DDA">
        <w:rPr>
          <w:rFonts w:cs="David" w:hint="cs"/>
          <w:rtl/>
        </w:rPr>
        <w:tab/>
        <w:t xml:space="preserve">כדי לאפשר לאנשים להגיע אנחנו משנים את מועד הישיבות לשעה 09:30 ולא ב-09:00. </w:t>
      </w:r>
    </w:p>
    <w:p w14:paraId="60CA7FD7" w14:textId="77777777" w:rsidR="00F26DDA" w:rsidRPr="00F26DDA" w:rsidRDefault="00F26DDA" w:rsidP="00F26DDA">
      <w:pPr>
        <w:bidi/>
        <w:rPr>
          <w:rFonts w:cs="David" w:hint="cs"/>
          <w:rtl/>
        </w:rPr>
      </w:pPr>
    </w:p>
    <w:p w14:paraId="53974281" w14:textId="77777777" w:rsidR="00F26DDA" w:rsidRPr="00F26DDA" w:rsidRDefault="00F26DDA" w:rsidP="00F26DDA">
      <w:pPr>
        <w:bidi/>
        <w:rPr>
          <w:rFonts w:cs="David" w:hint="cs"/>
          <w:u w:val="single"/>
          <w:rtl/>
        </w:rPr>
      </w:pPr>
      <w:r w:rsidRPr="00F26DDA">
        <w:rPr>
          <w:rFonts w:cs="David" w:hint="cs"/>
          <w:u w:val="single"/>
          <w:rtl/>
        </w:rPr>
        <w:t>אייל זנדברג:</w:t>
      </w:r>
    </w:p>
    <w:p w14:paraId="6CDF422D" w14:textId="77777777" w:rsidR="00F26DDA" w:rsidRPr="00F26DDA" w:rsidRDefault="00F26DDA" w:rsidP="00F26DDA">
      <w:pPr>
        <w:bidi/>
        <w:rPr>
          <w:rFonts w:cs="David" w:hint="cs"/>
          <w:u w:val="single"/>
          <w:rtl/>
        </w:rPr>
      </w:pPr>
    </w:p>
    <w:p w14:paraId="4BFAA717" w14:textId="77777777" w:rsidR="00F26DDA" w:rsidRPr="00F26DDA" w:rsidRDefault="00F26DDA" w:rsidP="00F26DDA">
      <w:pPr>
        <w:bidi/>
        <w:rPr>
          <w:rFonts w:cs="David" w:hint="cs"/>
          <w:rtl/>
        </w:rPr>
      </w:pPr>
      <w:r w:rsidRPr="00F26DDA">
        <w:rPr>
          <w:rFonts w:cs="David" w:hint="cs"/>
          <w:rtl/>
        </w:rPr>
        <w:tab/>
        <w:t xml:space="preserve">אני רוצה לשאול את נציגת משרד החוץ בהמשך לשאלות של חברי הכנסת ששון ולוי. היא תפתור לנו הרבה בעיות בהמשך. </w:t>
      </w:r>
    </w:p>
    <w:p w14:paraId="69E9092D" w14:textId="77777777" w:rsidR="00F26DDA" w:rsidRPr="00F26DDA" w:rsidRDefault="00F26DDA" w:rsidP="00F26DDA">
      <w:pPr>
        <w:bidi/>
        <w:rPr>
          <w:rFonts w:cs="David" w:hint="cs"/>
          <w:rtl/>
        </w:rPr>
      </w:pPr>
    </w:p>
    <w:p w14:paraId="2C11EBCD" w14:textId="77777777" w:rsidR="00F26DDA" w:rsidRPr="00F26DDA" w:rsidRDefault="00F26DDA" w:rsidP="00F26DDA">
      <w:pPr>
        <w:bidi/>
        <w:rPr>
          <w:rFonts w:cs="David" w:hint="cs"/>
          <w:rtl/>
        </w:rPr>
      </w:pPr>
      <w:r w:rsidRPr="00F26DDA">
        <w:rPr>
          <w:rFonts w:cs="David" w:hint="cs"/>
          <w:rtl/>
        </w:rPr>
        <w:tab/>
        <w:t xml:space="preserve">איך את רואה את הסנכרון, מבחינת השלבים שתיארת, בהסכם מדיני שיש לו חתימה בראשי תיבות, הבאה בפני הכנסת, אישור הכנסת ואז אשרור של הממשלה? איך הדבר הזה מסתנכרן עם מה שמופיע בחוק משנת 1999? החוק משנת 1999 אינו קובע מתי מחליטה הממשלה ומה מחליטה הממשלה, אלא הוא קובע שכאשר יש החלטת ממשלה שהנושא שלה הוא ויתור על שטח, הרי שצריך אישור הכנסת. </w:t>
      </w:r>
    </w:p>
    <w:p w14:paraId="468FD2E4" w14:textId="77777777" w:rsidR="00F26DDA" w:rsidRPr="00F26DDA" w:rsidRDefault="00F26DDA" w:rsidP="00F26DDA">
      <w:pPr>
        <w:bidi/>
        <w:rPr>
          <w:rFonts w:cs="David" w:hint="cs"/>
          <w:rtl/>
        </w:rPr>
      </w:pPr>
    </w:p>
    <w:p w14:paraId="169A503E" w14:textId="77777777" w:rsidR="00F26DDA" w:rsidRPr="00F26DDA" w:rsidRDefault="00F26DDA" w:rsidP="00F26DDA">
      <w:pPr>
        <w:bidi/>
        <w:rPr>
          <w:rFonts w:cs="David" w:hint="cs"/>
          <w:rtl/>
        </w:rPr>
      </w:pPr>
      <w:r w:rsidRPr="00F26DDA">
        <w:rPr>
          <w:rFonts w:cs="David" w:hint="cs"/>
          <w:rtl/>
        </w:rPr>
        <w:tab/>
        <w:t>לפי התיאור שאת תיארת, הסדר הוא שהממשלה לא מקבלת החלטה על אישור הסכם, אלא שר החוץ חותם בראשי תיבות, מתגבש נוסח, מביאים לכנסת ואז הממשלה מחליטה בדרך של אשרור. סדר הדברים נראה הפוך מהחוק כי החוק, לכאורה, מניח שיש החלטת ממשלה ואז זה מגיע לכנסת. הסנכרון הזה הוא מאוד חשוב כשנדבר על משאל עם כי אז תתעורר השאלה מתי צריך לערוך משאל עם או על איזו החלטה? מה סדר הפעולות?</w:t>
      </w:r>
    </w:p>
    <w:p w14:paraId="39052514" w14:textId="77777777" w:rsidR="00F26DDA" w:rsidRPr="00F26DDA" w:rsidRDefault="00F26DDA" w:rsidP="00F26DDA">
      <w:pPr>
        <w:bidi/>
        <w:rPr>
          <w:rFonts w:cs="David" w:hint="cs"/>
          <w:rtl/>
        </w:rPr>
      </w:pPr>
    </w:p>
    <w:p w14:paraId="156C3FD8"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74D9F132" w14:textId="77777777" w:rsidR="00F26DDA" w:rsidRPr="00F26DDA" w:rsidRDefault="00F26DDA" w:rsidP="00F26DDA">
      <w:pPr>
        <w:bidi/>
        <w:rPr>
          <w:rFonts w:cs="David" w:hint="cs"/>
          <w:rtl/>
        </w:rPr>
      </w:pPr>
    </w:p>
    <w:p w14:paraId="6807000D" w14:textId="77777777" w:rsidR="00F26DDA" w:rsidRPr="00F26DDA" w:rsidRDefault="00F26DDA" w:rsidP="00F26DDA">
      <w:pPr>
        <w:bidi/>
        <w:rPr>
          <w:rFonts w:cs="David" w:hint="cs"/>
          <w:rtl/>
        </w:rPr>
      </w:pPr>
      <w:r w:rsidRPr="00F26DDA">
        <w:rPr>
          <w:rFonts w:cs="David" w:hint="cs"/>
          <w:rtl/>
        </w:rPr>
        <w:tab/>
        <w:t xml:space="preserve">אני חושב שמה שסגנית היועץ המשפטי אמרה הוא הסדר הנכון יותר. ראש הממשלה יכול לנהל משא ומתן, שרת החוץ תחתום על ההסכם. טרם שזה מגיע לאישור הממשלה זה מונח על שולחן הכנסת. יש להם פרק זמן של שבועיים ולקרוא ולהעיר את ההערות. ואז, היות ועדיין טרם התקבל האישור של הממשלה על ההסכם, אם ירצו לתקן דברים רציניים ומהותיים, אולי יוכלו לתקן. ברגע שהממשלה תאשרר ורק לאחר מכן חברי הכנסת יוכלו להגיב - - - </w:t>
      </w:r>
    </w:p>
    <w:p w14:paraId="6F99DA59" w14:textId="77777777" w:rsidR="00F26DDA" w:rsidRDefault="00F26DDA" w:rsidP="00F26DDA">
      <w:pPr>
        <w:bidi/>
        <w:rPr>
          <w:rFonts w:cs="David" w:hint="cs"/>
          <w:rtl/>
        </w:rPr>
      </w:pPr>
    </w:p>
    <w:p w14:paraId="7C5A6A2F" w14:textId="77777777" w:rsidR="00F26DDA" w:rsidRDefault="00F26DDA" w:rsidP="00F26DDA">
      <w:pPr>
        <w:bidi/>
        <w:rPr>
          <w:rFonts w:cs="David" w:hint="cs"/>
          <w:rtl/>
        </w:rPr>
      </w:pPr>
    </w:p>
    <w:p w14:paraId="33A895F8" w14:textId="77777777" w:rsidR="00F26DDA" w:rsidRDefault="00F26DDA" w:rsidP="00F26DDA">
      <w:pPr>
        <w:bidi/>
        <w:rPr>
          <w:rFonts w:cs="David" w:hint="cs"/>
          <w:rtl/>
        </w:rPr>
      </w:pPr>
    </w:p>
    <w:p w14:paraId="658E1F89" w14:textId="77777777" w:rsidR="00F26DDA" w:rsidRDefault="00F26DDA" w:rsidP="00F26DDA">
      <w:pPr>
        <w:bidi/>
        <w:rPr>
          <w:rFonts w:cs="David" w:hint="cs"/>
          <w:rtl/>
        </w:rPr>
      </w:pPr>
    </w:p>
    <w:p w14:paraId="185CBFCF" w14:textId="77777777" w:rsidR="00F26DDA" w:rsidRDefault="00F26DDA" w:rsidP="00F26DDA">
      <w:pPr>
        <w:bidi/>
        <w:rPr>
          <w:rFonts w:cs="David" w:hint="cs"/>
          <w:rtl/>
        </w:rPr>
      </w:pPr>
    </w:p>
    <w:p w14:paraId="39373766" w14:textId="77777777" w:rsidR="00F26DDA" w:rsidRDefault="00F26DDA" w:rsidP="00F26DDA">
      <w:pPr>
        <w:bidi/>
        <w:rPr>
          <w:rFonts w:cs="David" w:hint="cs"/>
          <w:rtl/>
        </w:rPr>
      </w:pPr>
    </w:p>
    <w:p w14:paraId="16551DAC" w14:textId="77777777" w:rsidR="00F26DDA" w:rsidRPr="00F26DDA" w:rsidRDefault="00F26DDA" w:rsidP="00F26DDA">
      <w:pPr>
        <w:bidi/>
        <w:rPr>
          <w:rFonts w:cs="David" w:hint="cs"/>
          <w:rtl/>
        </w:rPr>
      </w:pPr>
    </w:p>
    <w:p w14:paraId="5A600C40" w14:textId="77777777" w:rsidR="00F26DDA" w:rsidRPr="00F26DDA" w:rsidRDefault="00F26DDA" w:rsidP="00F26DDA">
      <w:pPr>
        <w:bidi/>
        <w:rPr>
          <w:rFonts w:cs="David" w:hint="cs"/>
          <w:u w:val="single"/>
          <w:rtl/>
        </w:rPr>
      </w:pPr>
      <w:r w:rsidRPr="00F26DDA">
        <w:rPr>
          <w:rFonts w:cs="David" w:hint="cs"/>
          <w:u w:val="single"/>
          <w:rtl/>
        </w:rPr>
        <w:t>אייל זנדברג:</w:t>
      </w:r>
    </w:p>
    <w:p w14:paraId="31C2D901" w14:textId="77777777" w:rsidR="00F26DDA" w:rsidRPr="00F26DDA" w:rsidRDefault="00F26DDA" w:rsidP="00F26DDA">
      <w:pPr>
        <w:bidi/>
        <w:rPr>
          <w:rFonts w:cs="David" w:hint="cs"/>
          <w:u w:val="single"/>
          <w:rtl/>
        </w:rPr>
      </w:pPr>
    </w:p>
    <w:p w14:paraId="1B0BC878" w14:textId="77777777" w:rsidR="00F26DDA" w:rsidRPr="00F26DDA" w:rsidRDefault="00F26DDA" w:rsidP="00F26DDA">
      <w:pPr>
        <w:bidi/>
        <w:rPr>
          <w:rFonts w:cs="David" w:hint="cs"/>
          <w:rtl/>
        </w:rPr>
      </w:pPr>
      <w:r w:rsidRPr="00F26DDA">
        <w:rPr>
          <w:rFonts w:cs="David" w:hint="cs"/>
          <w:rtl/>
        </w:rPr>
        <w:tab/>
        <w:t xml:space="preserve">אני יכול להסכים, אלא שהחוק בדיוק מדבר על שלב נוסף. החוק אומר שאחרי שמתקבלת החלטת ממשלה, בעלת תוכן מסוים, ההחלטה הזאת טעונה אישור הכנסת. זה לב החוק. לכאורה נובע מהשילוב שנדרשת עוד החלטה של הכנסת. אלה שתי החלטות של הכנסת, אחת שמאשרת ואת שמאשרת - - - </w:t>
      </w:r>
    </w:p>
    <w:p w14:paraId="2E16538D" w14:textId="77777777" w:rsidR="00F26DDA" w:rsidRPr="00F26DDA" w:rsidRDefault="00F26DDA" w:rsidP="00F26DDA">
      <w:pPr>
        <w:bidi/>
        <w:rPr>
          <w:rFonts w:cs="David" w:hint="cs"/>
          <w:rtl/>
        </w:rPr>
      </w:pPr>
    </w:p>
    <w:p w14:paraId="2990054A"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1527C326" w14:textId="77777777" w:rsidR="00F26DDA" w:rsidRPr="00F26DDA" w:rsidRDefault="00F26DDA" w:rsidP="00F26DDA">
      <w:pPr>
        <w:bidi/>
        <w:rPr>
          <w:rFonts w:cs="David" w:hint="cs"/>
          <w:rtl/>
        </w:rPr>
      </w:pPr>
    </w:p>
    <w:p w14:paraId="3176456C" w14:textId="77777777" w:rsidR="00F26DDA" w:rsidRPr="00F26DDA" w:rsidRDefault="00F26DDA" w:rsidP="00F26DDA">
      <w:pPr>
        <w:bidi/>
        <w:rPr>
          <w:rFonts w:cs="David" w:hint="cs"/>
          <w:rtl/>
        </w:rPr>
      </w:pPr>
      <w:r w:rsidRPr="00F26DDA">
        <w:rPr>
          <w:rFonts w:cs="David" w:hint="cs"/>
          <w:rtl/>
        </w:rPr>
        <w:tab/>
        <w:t>אני מבין נכון, יש החלטה אחת בסוף הדרך. קודם כל היא מונחת על שולחן חברי הכנסת והם יכולים לעיין ולהעיר את ההערות שלהם, ועדיין לא מצביעים. לאחר מכן, כשיש החלטה של הממשלה, תהיה הצבעה של הכנסת.</w:t>
      </w:r>
    </w:p>
    <w:p w14:paraId="2152180D" w14:textId="77777777" w:rsidR="00F26DDA" w:rsidRPr="00F26DDA" w:rsidRDefault="00F26DDA" w:rsidP="00F26DDA">
      <w:pPr>
        <w:bidi/>
        <w:rPr>
          <w:rFonts w:cs="David" w:hint="cs"/>
          <w:rtl/>
        </w:rPr>
      </w:pPr>
    </w:p>
    <w:p w14:paraId="65718010" w14:textId="77777777" w:rsidR="00F26DDA" w:rsidRPr="00F26DDA" w:rsidRDefault="00F26DDA" w:rsidP="00F26DDA">
      <w:pPr>
        <w:bidi/>
        <w:rPr>
          <w:rFonts w:cs="David" w:hint="cs"/>
          <w:u w:val="single"/>
          <w:rtl/>
        </w:rPr>
      </w:pPr>
      <w:r w:rsidRPr="00F26DDA">
        <w:rPr>
          <w:rFonts w:cs="David" w:hint="cs"/>
          <w:u w:val="single"/>
          <w:rtl/>
        </w:rPr>
        <w:t>אייל זנדברג:</w:t>
      </w:r>
    </w:p>
    <w:p w14:paraId="4E4AE1BE" w14:textId="77777777" w:rsidR="00F26DDA" w:rsidRPr="00F26DDA" w:rsidRDefault="00F26DDA" w:rsidP="00F26DDA">
      <w:pPr>
        <w:bidi/>
        <w:rPr>
          <w:rFonts w:cs="David" w:hint="cs"/>
          <w:rtl/>
        </w:rPr>
      </w:pPr>
    </w:p>
    <w:p w14:paraId="29C32080" w14:textId="77777777" w:rsidR="00F26DDA" w:rsidRPr="00F26DDA" w:rsidRDefault="00F26DDA" w:rsidP="00F26DDA">
      <w:pPr>
        <w:bidi/>
        <w:rPr>
          <w:rFonts w:cs="David" w:hint="cs"/>
          <w:rtl/>
        </w:rPr>
      </w:pPr>
      <w:r w:rsidRPr="00F26DDA">
        <w:rPr>
          <w:rFonts w:cs="David" w:hint="cs"/>
          <w:rtl/>
        </w:rPr>
        <w:tab/>
        <w:t xml:space="preserve">נדמה לי שזה לא המצב לגבי הסכמים מיוחדים. </w:t>
      </w:r>
    </w:p>
    <w:p w14:paraId="3DC2863F" w14:textId="77777777" w:rsidR="00F26DDA" w:rsidRPr="00F26DDA" w:rsidRDefault="00F26DDA" w:rsidP="00F26DDA">
      <w:pPr>
        <w:bidi/>
        <w:rPr>
          <w:rFonts w:cs="David" w:hint="cs"/>
          <w:rtl/>
        </w:rPr>
      </w:pPr>
    </w:p>
    <w:p w14:paraId="6AA4FE1E"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56B5BFEE" w14:textId="77777777" w:rsidR="00F26DDA" w:rsidRPr="00F26DDA" w:rsidRDefault="00F26DDA" w:rsidP="00F26DDA">
      <w:pPr>
        <w:bidi/>
        <w:rPr>
          <w:rFonts w:cs="David" w:hint="cs"/>
          <w:rtl/>
        </w:rPr>
      </w:pPr>
    </w:p>
    <w:p w14:paraId="1590F10B" w14:textId="77777777" w:rsidR="00F26DDA" w:rsidRPr="00F26DDA" w:rsidRDefault="00F26DDA" w:rsidP="00F26DDA">
      <w:pPr>
        <w:bidi/>
        <w:rPr>
          <w:rFonts w:cs="David" w:hint="cs"/>
          <w:rtl/>
        </w:rPr>
      </w:pPr>
      <w:r w:rsidRPr="00F26DDA">
        <w:rPr>
          <w:rFonts w:cs="David" w:hint="cs"/>
          <w:rtl/>
        </w:rPr>
        <w:tab/>
        <w:t>אולי גברתי תשכיל אותנו. האם יש הבדלים?</w:t>
      </w:r>
    </w:p>
    <w:p w14:paraId="747BF5D4" w14:textId="77777777" w:rsidR="00F26DDA" w:rsidRPr="00F26DDA" w:rsidRDefault="00F26DDA" w:rsidP="00F26DDA">
      <w:pPr>
        <w:bidi/>
        <w:rPr>
          <w:rFonts w:cs="David" w:hint="cs"/>
          <w:rtl/>
        </w:rPr>
      </w:pPr>
    </w:p>
    <w:p w14:paraId="5292C71E" w14:textId="77777777" w:rsidR="00F26DDA" w:rsidRPr="00F26DDA" w:rsidRDefault="00F26DDA" w:rsidP="00F26DDA">
      <w:pPr>
        <w:bidi/>
        <w:rPr>
          <w:rFonts w:cs="David" w:hint="cs"/>
          <w:u w:val="single"/>
          <w:rtl/>
        </w:rPr>
      </w:pPr>
      <w:r w:rsidRPr="00F26DDA">
        <w:rPr>
          <w:rFonts w:cs="David" w:hint="cs"/>
          <w:u w:val="single"/>
          <w:rtl/>
        </w:rPr>
        <w:t>אסתר אפרת סמילג:</w:t>
      </w:r>
    </w:p>
    <w:p w14:paraId="63EDA289" w14:textId="77777777" w:rsidR="00F26DDA" w:rsidRPr="00F26DDA" w:rsidRDefault="00F26DDA" w:rsidP="00F26DDA">
      <w:pPr>
        <w:bidi/>
        <w:rPr>
          <w:rFonts w:cs="David" w:hint="cs"/>
          <w:rtl/>
        </w:rPr>
      </w:pPr>
    </w:p>
    <w:p w14:paraId="2E815D67" w14:textId="77777777" w:rsidR="00F26DDA" w:rsidRPr="00F26DDA" w:rsidRDefault="00F26DDA" w:rsidP="00F26DDA">
      <w:pPr>
        <w:bidi/>
        <w:rPr>
          <w:rFonts w:cs="David" w:hint="cs"/>
          <w:rtl/>
        </w:rPr>
      </w:pPr>
      <w:r w:rsidRPr="00F26DDA">
        <w:rPr>
          <w:rFonts w:cs="David" w:hint="cs"/>
          <w:rtl/>
        </w:rPr>
        <w:tab/>
        <w:t xml:space="preserve">אולי אני אגיד קודם את הדבר הבא ולגבי החלק הנוסף אני מהססת. חבל שלא הבאתי איתי </w:t>
      </w:r>
      <w:r w:rsidRPr="00F26DDA">
        <w:rPr>
          <w:rFonts w:cs="David"/>
          <w:rtl/>
        </w:rPr>
        <w:t>–</w:t>
      </w:r>
      <w:r w:rsidRPr="00F26DDA">
        <w:rPr>
          <w:rFonts w:cs="David" w:hint="cs"/>
          <w:rtl/>
        </w:rPr>
        <w:t xml:space="preserve"> אולי למישהו ממשרד המשפטים יש את חוות הדעת של היועץ המשפטי לממשלה. אפשר להביא את זה, חבל להתווכח. </w:t>
      </w:r>
    </w:p>
    <w:p w14:paraId="33E90705" w14:textId="77777777" w:rsidR="00F26DDA" w:rsidRPr="00F26DDA" w:rsidRDefault="00F26DDA" w:rsidP="00F26DDA">
      <w:pPr>
        <w:bidi/>
        <w:rPr>
          <w:rFonts w:cs="David" w:hint="cs"/>
          <w:rtl/>
        </w:rPr>
      </w:pPr>
    </w:p>
    <w:p w14:paraId="0DBF130D" w14:textId="77777777" w:rsidR="00F26DDA" w:rsidRPr="00F26DDA" w:rsidRDefault="00F26DDA" w:rsidP="00F26DDA">
      <w:pPr>
        <w:bidi/>
        <w:rPr>
          <w:rFonts w:cs="David" w:hint="cs"/>
          <w:u w:val="single"/>
          <w:rtl/>
        </w:rPr>
      </w:pPr>
      <w:r w:rsidRPr="00F26DDA">
        <w:rPr>
          <w:rFonts w:cs="David" w:hint="cs"/>
          <w:u w:val="single"/>
          <w:rtl/>
        </w:rPr>
        <w:t>מנחם בן ששון:</w:t>
      </w:r>
    </w:p>
    <w:p w14:paraId="764A9117" w14:textId="77777777" w:rsidR="00F26DDA" w:rsidRPr="00F26DDA" w:rsidRDefault="00F26DDA" w:rsidP="00F26DDA">
      <w:pPr>
        <w:bidi/>
        <w:rPr>
          <w:rFonts w:cs="David" w:hint="cs"/>
          <w:rtl/>
        </w:rPr>
      </w:pPr>
    </w:p>
    <w:p w14:paraId="25AD287A" w14:textId="77777777" w:rsidR="00F26DDA" w:rsidRPr="00F26DDA" w:rsidRDefault="00F26DDA" w:rsidP="00F26DDA">
      <w:pPr>
        <w:bidi/>
        <w:rPr>
          <w:rFonts w:cs="David" w:hint="cs"/>
          <w:rtl/>
        </w:rPr>
      </w:pPr>
      <w:r w:rsidRPr="00F26DDA">
        <w:rPr>
          <w:rFonts w:cs="David" w:hint="cs"/>
          <w:rtl/>
        </w:rPr>
        <w:tab/>
        <w:t xml:space="preserve">אין די בזה. כוונתי שהיתה שאם יש לאקונה בחוק, כדאי להתעסק בה. לא טוב שהדבר הזה יהיה באוויר. </w:t>
      </w:r>
    </w:p>
    <w:p w14:paraId="7EF69361" w14:textId="77777777" w:rsidR="00F26DDA" w:rsidRPr="00F26DDA" w:rsidRDefault="00F26DDA" w:rsidP="00F26DDA">
      <w:pPr>
        <w:bidi/>
        <w:rPr>
          <w:rFonts w:cs="David" w:hint="cs"/>
          <w:rtl/>
        </w:rPr>
      </w:pPr>
    </w:p>
    <w:p w14:paraId="5480DFE1" w14:textId="77777777" w:rsidR="00F26DDA" w:rsidRPr="00F26DDA" w:rsidRDefault="00F26DDA" w:rsidP="00F26DDA">
      <w:pPr>
        <w:bidi/>
        <w:rPr>
          <w:rFonts w:cs="David" w:hint="cs"/>
          <w:u w:val="single"/>
          <w:rtl/>
        </w:rPr>
      </w:pPr>
      <w:r w:rsidRPr="00F26DDA">
        <w:rPr>
          <w:rFonts w:cs="David" w:hint="cs"/>
          <w:u w:val="single"/>
          <w:rtl/>
        </w:rPr>
        <w:t>אסתר אפרת סמילג:</w:t>
      </w:r>
    </w:p>
    <w:p w14:paraId="6F19AD73" w14:textId="77777777" w:rsidR="00F26DDA" w:rsidRPr="00F26DDA" w:rsidRDefault="00F26DDA" w:rsidP="00F26DDA">
      <w:pPr>
        <w:bidi/>
        <w:rPr>
          <w:rFonts w:cs="David" w:hint="cs"/>
          <w:rtl/>
        </w:rPr>
      </w:pPr>
    </w:p>
    <w:p w14:paraId="47201880" w14:textId="77777777" w:rsidR="00F26DDA" w:rsidRPr="00F26DDA" w:rsidRDefault="00F26DDA" w:rsidP="00F26DDA">
      <w:pPr>
        <w:bidi/>
        <w:rPr>
          <w:rFonts w:cs="David" w:hint="cs"/>
          <w:rtl/>
        </w:rPr>
      </w:pPr>
      <w:r w:rsidRPr="00F26DDA">
        <w:rPr>
          <w:rFonts w:cs="David" w:hint="cs"/>
          <w:rtl/>
        </w:rPr>
        <w:tab/>
        <w:t xml:space="preserve">לדעתי, מה שכתוב שם זה, שההערכה שלו היא שזאת לא רק הנחייה אלא לדעתו היא הגיעה לכדי נוהל מחייב, שהממשלה מביאה דברים כאלה לכנסת. להבדיל מהסכם רגיל, שההסכם מונח על שולחן הכנסת אבל ההחלטה על האשרור היא החלטת הממשלה, בהסכמים המיוחדים, לדעתי מה שאומר היועץ המשפטי לממשלה בחוות הדעת שלו הוא, שיש כבר נוהל מחייב שזה כן מובא לכנסת. </w:t>
      </w:r>
    </w:p>
    <w:p w14:paraId="3558CCEE" w14:textId="77777777" w:rsidR="00F26DDA" w:rsidRPr="00F26DDA" w:rsidRDefault="00F26DDA" w:rsidP="00F26DDA">
      <w:pPr>
        <w:bidi/>
        <w:rPr>
          <w:rFonts w:cs="David" w:hint="cs"/>
          <w:rtl/>
        </w:rPr>
      </w:pPr>
    </w:p>
    <w:p w14:paraId="2ABA858D" w14:textId="77777777" w:rsidR="00F26DDA" w:rsidRPr="00F26DDA" w:rsidRDefault="00F26DDA" w:rsidP="00F26DDA">
      <w:pPr>
        <w:bidi/>
        <w:rPr>
          <w:rFonts w:cs="David" w:hint="cs"/>
          <w:u w:val="single"/>
          <w:rtl/>
        </w:rPr>
      </w:pPr>
      <w:r w:rsidRPr="00F26DDA">
        <w:rPr>
          <w:rFonts w:cs="David" w:hint="cs"/>
          <w:u w:val="single"/>
          <w:rtl/>
        </w:rPr>
        <w:t>אייל זנדברג:</w:t>
      </w:r>
    </w:p>
    <w:p w14:paraId="50A249D0" w14:textId="77777777" w:rsidR="00F26DDA" w:rsidRPr="00F26DDA" w:rsidRDefault="00F26DDA" w:rsidP="00F26DDA">
      <w:pPr>
        <w:bidi/>
        <w:rPr>
          <w:rFonts w:cs="David" w:hint="cs"/>
          <w:rtl/>
        </w:rPr>
      </w:pPr>
    </w:p>
    <w:p w14:paraId="7CF6975C" w14:textId="77777777" w:rsidR="00F26DDA" w:rsidRPr="00F26DDA" w:rsidRDefault="00F26DDA" w:rsidP="00F26DDA">
      <w:pPr>
        <w:bidi/>
        <w:rPr>
          <w:rFonts w:cs="David" w:hint="cs"/>
          <w:rtl/>
        </w:rPr>
      </w:pPr>
      <w:r w:rsidRPr="00F26DDA">
        <w:rPr>
          <w:rFonts w:cs="David" w:hint="cs"/>
          <w:rtl/>
        </w:rPr>
        <w:tab/>
        <w:t xml:space="preserve">השאלה מתי. </w:t>
      </w:r>
    </w:p>
    <w:p w14:paraId="1B19ACB8" w14:textId="77777777" w:rsidR="00F26DDA" w:rsidRPr="00F26DDA" w:rsidRDefault="00F26DDA" w:rsidP="00F26DDA">
      <w:pPr>
        <w:bidi/>
        <w:rPr>
          <w:rFonts w:cs="David" w:hint="cs"/>
          <w:rtl/>
        </w:rPr>
      </w:pPr>
    </w:p>
    <w:p w14:paraId="4303D1E8" w14:textId="77777777" w:rsidR="00F26DDA" w:rsidRPr="00F26DDA" w:rsidRDefault="00F26DDA" w:rsidP="00F26DDA">
      <w:pPr>
        <w:bidi/>
        <w:rPr>
          <w:rFonts w:cs="David" w:hint="cs"/>
          <w:u w:val="single"/>
          <w:rtl/>
        </w:rPr>
      </w:pPr>
      <w:r w:rsidRPr="00F26DDA">
        <w:rPr>
          <w:rFonts w:cs="David" w:hint="cs"/>
          <w:u w:val="single"/>
          <w:rtl/>
        </w:rPr>
        <w:t>אסתר אפרת סמילג:</w:t>
      </w:r>
    </w:p>
    <w:p w14:paraId="04987A91" w14:textId="77777777" w:rsidR="00F26DDA" w:rsidRPr="00F26DDA" w:rsidRDefault="00F26DDA" w:rsidP="00F26DDA">
      <w:pPr>
        <w:bidi/>
        <w:rPr>
          <w:rFonts w:cs="David" w:hint="cs"/>
          <w:rtl/>
        </w:rPr>
      </w:pPr>
    </w:p>
    <w:p w14:paraId="68A2B283" w14:textId="77777777" w:rsidR="00F26DDA" w:rsidRPr="00F26DDA" w:rsidRDefault="00F26DDA" w:rsidP="00F26DDA">
      <w:pPr>
        <w:bidi/>
        <w:rPr>
          <w:rFonts w:cs="David" w:hint="cs"/>
          <w:rtl/>
        </w:rPr>
      </w:pPr>
      <w:r w:rsidRPr="00F26DDA">
        <w:rPr>
          <w:rFonts w:cs="David" w:hint="cs"/>
          <w:rtl/>
        </w:rPr>
        <w:tab/>
        <w:t>לגבי השאלה מתי, נדמה לי שזה לא קבוע. כאן אני רוצה להוסיף הערה שאני לא בטוחה שזה בתחום הסמכות שלי ולכן אעיר את זה רק בראשי תיבות. מכיוון שהממשלה צריכה אישור של הכנסת, אז זה בעצם לא בטוח אם זה משנה באיזה שלב. זאת אומרת, אם הממשלה תעריך שאין לה רוב בכנסת, אז ההנחה היא שהיא לא תעשה את זה לא לפני ולא אחרי. גם אם זה אחרי, אז הממשלה תהיה במצב הרבה יותר מביך. עדיף לממשלה להביא לפני מאשר לחתום ואחר כך שזה לא יהיה אפשרי. זאת הערה בסוגריים.</w:t>
      </w:r>
    </w:p>
    <w:p w14:paraId="44A74161" w14:textId="77777777" w:rsidR="00F26DDA" w:rsidRPr="00F26DDA" w:rsidRDefault="00F26DDA" w:rsidP="00F26DDA">
      <w:pPr>
        <w:bidi/>
        <w:rPr>
          <w:rFonts w:cs="David" w:hint="cs"/>
          <w:rtl/>
        </w:rPr>
      </w:pPr>
    </w:p>
    <w:p w14:paraId="5F83EE65" w14:textId="77777777" w:rsidR="00F26DDA" w:rsidRDefault="00F26DDA" w:rsidP="00F26DDA">
      <w:pPr>
        <w:bidi/>
        <w:rPr>
          <w:rFonts w:cs="David" w:hint="cs"/>
          <w:u w:val="single"/>
          <w:rtl/>
        </w:rPr>
      </w:pPr>
    </w:p>
    <w:p w14:paraId="635D6F75" w14:textId="77777777" w:rsidR="00F26DDA" w:rsidRDefault="00F26DDA" w:rsidP="00F26DDA">
      <w:pPr>
        <w:bidi/>
        <w:rPr>
          <w:rFonts w:cs="David" w:hint="cs"/>
          <w:u w:val="single"/>
          <w:rtl/>
        </w:rPr>
      </w:pPr>
    </w:p>
    <w:p w14:paraId="1289C262" w14:textId="77777777" w:rsidR="00F26DDA" w:rsidRDefault="00F26DDA" w:rsidP="00F26DDA">
      <w:pPr>
        <w:bidi/>
        <w:rPr>
          <w:rFonts w:cs="David" w:hint="cs"/>
          <w:u w:val="single"/>
          <w:rtl/>
        </w:rPr>
      </w:pPr>
    </w:p>
    <w:p w14:paraId="49F2EC23" w14:textId="77777777" w:rsidR="00F26DDA" w:rsidRPr="00F26DDA" w:rsidRDefault="00F26DDA" w:rsidP="00F26DDA">
      <w:pPr>
        <w:bidi/>
        <w:rPr>
          <w:rFonts w:cs="David" w:hint="cs"/>
          <w:u w:val="single"/>
          <w:rtl/>
        </w:rPr>
      </w:pPr>
      <w:r w:rsidRPr="00F26DDA">
        <w:rPr>
          <w:rFonts w:cs="David" w:hint="cs"/>
          <w:u w:val="single"/>
          <w:rtl/>
        </w:rPr>
        <w:t>אייל זנדברג:</w:t>
      </w:r>
    </w:p>
    <w:p w14:paraId="0759DFF2" w14:textId="77777777" w:rsidR="00F26DDA" w:rsidRPr="00F26DDA" w:rsidRDefault="00F26DDA" w:rsidP="00F26DDA">
      <w:pPr>
        <w:bidi/>
        <w:rPr>
          <w:rFonts w:cs="David" w:hint="cs"/>
          <w:rtl/>
        </w:rPr>
      </w:pPr>
    </w:p>
    <w:p w14:paraId="1DF1099A" w14:textId="77777777" w:rsidR="00F26DDA" w:rsidRPr="00F26DDA" w:rsidRDefault="00F26DDA" w:rsidP="00F26DDA">
      <w:pPr>
        <w:bidi/>
        <w:rPr>
          <w:rFonts w:cs="David" w:hint="cs"/>
          <w:rtl/>
        </w:rPr>
      </w:pPr>
      <w:r w:rsidRPr="00F26DDA">
        <w:rPr>
          <w:rFonts w:cs="David" w:hint="cs"/>
          <w:rtl/>
        </w:rPr>
        <w:tab/>
        <w:t>מבחינת המשפט הבינלאומי, האישור של הממשלה הוא האקט הסופי שמכניס את ההסכם למחויבות הבינלאומית. החוק משנת 1999 אומר שאחרי החלטת הממשלה יש עוד אקט של הפרלמנט, שהוא כנראה נדרש מבחינת המשפט הפנימי, אבל מה המשמעות שלו אם הכנסת לא תאשר, ופה נדרש רוב מיוחד של 61 אחרי שהממשלה כבר אישררה את זה?</w:t>
      </w:r>
    </w:p>
    <w:p w14:paraId="430A25BF" w14:textId="77777777" w:rsidR="00F26DDA" w:rsidRPr="00F26DDA" w:rsidRDefault="00F26DDA" w:rsidP="00F26DDA">
      <w:pPr>
        <w:bidi/>
        <w:rPr>
          <w:rFonts w:cs="David" w:hint="cs"/>
          <w:rtl/>
        </w:rPr>
      </w:pPr>
    </w:p>
    <w:p w14:paraId="7756F131" w14:textId="77777777" w:rsidR="00F26DDA" w:rsidRPr="00F26DDA" w:rsidRDefault="00F26DDA" w:rsidP="00F26DDA">
      <w:pPr>
        <w:bidi/>
        <w:rPr>
          <w:rFonts w:cs="David" w:hint="cs"/>
          <w:u w:val="single"/>
          <w:rtl/>
        </w:rPr>
      </w:pPr>
      <w:r w:rsidRPr="00F26DDA">
        <w:rPr>
          <w:rFonts w:cs="David" w:hint="cs"/>
          <w:u w:val="single"/>
          <w:rtl/>
        </w:rPr>
        <w:t>מנחם בן ששון:</w:t>
      </w:r>
    </w:p>
    <w:p w14:paraId="5D6FD8B7" w14:textId="77777777" w:rsidR="00F26DDA" w:rsidRPr="00F26DDA" w:rsidRDefault="00F26DDA" w:rsidP="00F26DDA">
      <w:pPr>
        <w:bidi/>
        <w:rPr>
          <w:rFonts w:cs="David" w:hint="cs"/>
          <w:rtl/>
        </w:rPr>
      </w:pPr>
    </w:p>
    <w:p w14:paraId="26D9BE52" w14:textId="77777777" w:rsidR="00F26DDA" w:rsidRPr="00F26DDA" w:rsidRDefault="00F26DDA" w:rsidP="00F26DDA">
      <w:pPr>
        <w:bidi/>
        <w:rPr>
          <w:rFonts w:cs="David" w:hint="cs"/>
          <w:rtl/>
        </w:rPr>
      </w:pPr>
      <w:r w:rsidRPr="00F26DDA">
        <w:rPr>
          <w:rFonts w:cs="David" w:hint="cs"/>
          <w:rtl/>
        </w:rPr>
        <w:tab/>
        <w:t xml:space="preserve">המילה "לא נעים" היא רכה מידי לסיטואציה שיש איתה שאלה קריטית, שלצורך העניין אגדיר אותה, כחיים או מוות. </w:t>
      </w:r>
    </w:p>
    <w:p w14:paraId="0A672177" w14:textId="77777777" w:rsidR="00F26DDA" w:rsidRPr="00F26DDA" w:rsidRDefault="00F26DDA" w:rsidP="00F26DDA">
      <w:pPr>
        <w:bidi/>
        <w:rPr>
          <w:rFonts w:cs="David" w:hint="cs"/>
          <w:rtl/>
        </w:rPr>
      </w:pPr>
    </w:p>
    <w:p w14:paraId="317B8542" w14:textId="77777777" w:rsidR="00F26DDA" w:rsidRPr="00F26DDA" w:rsidRDefault="00F26DDA" w:rsidP="00F26DDA">
      <w:pPr>
        <w:bidi/>
        <w:rPr>
          <w:rFonts w:cs="David" w:hint="cs"/>
          <w:u w:val="single"/>
          <w:rtl/>
        </w:rPr>
      </w:pPr>
      <w:r w:rsidRPr="00F26DDA">
        <w:rPr>
          <w:rFonts w:cs="David" w:hint="cs"/>
          <w:u w:val="single"/>
          <w:rtl/>
        </w:rPr>
        <w:t>אסתר אפרת סמילג:</w:t>
      </w:r>
    </w:p>
    <w:p w14:paraId="6AB40333" w14:textId="77777777" w:rsidR="00F26DDA" w:rsidRPr="00F26DDA" w:rsidRDefault="00F26DDA" w:rsidP="00F26DDA">
      <w:pPr>
        <w:bidi/>
        <w:rPr>
          <w:rFonts w:cs="David" w:hint="cs"/>
          <w:rtl/>
        </w:rPr>
      </w:pPr>
    </w:p>
    <w:p w14:paraId="16EBADA5" w14:textId="77777777" w:rsidR="00F26DDA" w:rsidRPr="00F26DDA" w:rsidRDefault="00F26DDA" w:rsidP="00F26DDA">
      <w:pPr>
        <w:bidi/>
        <w:rPr>
          <w:rFonts w:cs="David" w:hint="cs"/>
          <w:rtl/>
        </w:rPr>
      </w:pPr>
      <w:r w:rsidRPr="00F26DDA">
        <w:rPr>
          <w:rFonts w:cs="David" w:hint="cs"/>
          <w:rtl/>
        </w:rPr>
        <w:tab/>
        <w:t xml:space="preserve">לכן אני מניחה שהממשלה לא תעשה את זה. </w:t>
      </w:r>
    </w:p>
    <w:p w14:paraId="6A715EEB" w14:textId="77777777" w:rsidR="00F26DDA" w:rsidRPr="00F26DDA" w:rsidRDefault="00F26DDA" w:rsidP="00F26DDA">
      <w:pPr>
        <w:bidi/>
        <w:rPr>
          <w:rFonts w:cs="David" w:hint="cs"/>
          <w:rtl/>
        </w:rPr>
      </w:pPr>
    </w:p>
    <w:p w14:paraId="1A533E42"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06881823" w14:textId="77777777" w:rsidR="00F26DDA" w:rsidRPr="00F26DDA" w:rsidRDefault="00F26DDA" w:rsidP="00F26DDA">
      <w:pPr>
        <w:bidi/>
        <w:rPr>
          <w:rFonts w:cs="David" w:hint="cs"/>
          <w:rtl/>
        </w:rPr>
      </w:pPr>
    </w:p>
    <w:p w14:paraId="2E12A5FF" w14:textId="77777777" w:rsidR="00F26DDA" w:rsidRPr="00F26DDA" w:rsidRDefault="00F26DDA" w:rsidP="00F26DDA">
      <w:pPr>
        <w:bidi/>
        <w:rPr>
          <w:rFonts w:cs="David" w:hint="cs"/>
          <w:rtl/>
        </w:rPr>
      </w:pPr>
      <w:r w:rsidRPr="00F26DDA">
        <w:rPr>
          <w:rFonts w:cs="David" w:hint="cs"/>
          <w:rtl/>
        </w:rPr>
        <w:tab/>
        <w:t xml:space="preserve">אי אפשר לדעת. </w:t>
      </w:r>
    </w:p>
    <w:p w14:paraId="1C76F2B8" w14:textId="77777777" w:rsidR="00F26DDA" w:rsidRPr="00F26DDA" w:rsidRDefault="00F26DDA" w:rsidP="00F26DDA">
      <w:pPr>
        <w:bidi/>
        <w:rPr>
          <w:rFonts w:cs="David" w:hint="cs"/>
          <w:rtl/>
        </w:rPr>
      </w:pPr>
    </w:p>
    <w:p w14:paraId="1A4A3079" w14:textId="77777777" w:rsidR="00F26DDA" w:rsidRPr="00F26DDA" w:rsidRDefault="00F26DDA" w:rsidP="00F26DDA">
      <w:pPr>
        <w:bidi/>
        <w:rPr>
          <w:rFonts w:cs="David" w:hint="cs"/>
          <w:u w:val="single"/>
          <w:rtl/>
        </w:rPr>
      </w:pPr>
      <w:r w:rsidRPr="00F26DDA">
        <w:rPr>
          <w:rFonts w:cs="David" w:hint="cs"/>
          <w:u w:val="single"/>
          <w:rtl/>
        </w:rPr>
        <w:t>אייל זנדברג:</w:t>
      </w:r>
    </w:p>
    <w:p w14:paraId="2B324B34" w14:textId="77777777" w:rsidR="00F26DDA" w:rsidRPr="00F26DDA" w:rsidRDefault="00F26DDA" w:rsidP="00F26DDA">
      <w:pPr>
        <w:bidi/>
        <w:rPr>
          <w:rFonts w:cs="David" w:hint="cs"/>
          <w:rtl/>
        </w:rPr>
      </w:pPr>
    </w:p>
    <w:p w14:paraId="437BDB0A" w14:textId="77777777" w:rsidR="00F26DDA" w:rsidRPr="00F26DDA" w:rsidRDefault="00F26DDA" w:rsidP="00F26DDA">
      <w:pPr>
        <w:bidi/>
        <w:rPr>
          <w:rFonts w:cs="David" w:hint="cs"/>
          <w:rtl/>
        </w:rPr>
      </w:pPr>
      <w:r w:rsidRPr="00F26DDA">
        <w:rPr>
          <w:rFonts w:cs="David" w:hint="cs"/>
          <w:rtl/>
        </w:rPr>
        <w:tab/>
        <w:t xml:space="preserve">החוק מחייב אותה לעשות את השלב השני והיא חייבת לאשרר מבחינת החוק הבינלאומי. החוק אומר לה שאחרי שהיא אשררה היא צריכה לבוא לכנסת. אבל, בעצם, לפי הנוהג, היא כבר באה לכנסת לפני כן. </w:t>
      </w:r>
    </w:p>
    <w:p w14:paraId="018EDD9D" w14:textId="77777777" w:rsidR="00F26DDA" w:rsidRPr="00F26DDA" w:rsidRDefault="00F26DDA" w:rsidP="00F26DDA">
      <w:pPr>
        <w:bidi/>
        <w:rPr>
          <w:rFonts w:cs="David" w:hint="cs"/>
          <w:rtl/>
        </w:rPr>
      </w:pPr>
    </w:p>
    <w:p w14:paraId="60D86E61" w14:textId="77777777" w:rsidR="00F26DDA" w:rsidRPr="00F26DDA" w:rsidRDefault="00F26DDA" w:rsidP="00F26DDA">
      <w:pPr>
        <w:bidi/>
        <w:rPr>
          <w:rFonts w:cs="David" w:hint="cs"/>
          <w:u w:val="single"/>
          <w:rtl/>
        </w:rPr>
      </w:pPr>
      <w:r w:rsidRPr="00F26DDA">
        <w:rPr>
          <w:rFonts w:cs="David" w:hint="cs"/>
          <w:u w:val="single"/>
          <w:rtl/>
        </w:rPr>
        <w:t>אסתר אפרת סמילג:</w:t>
      </w:r>
    </w:p>
    <w:p w14:paraId="6A0F6EBB" w14:textId="77777777" w:rsidR="00F26DDA" w:rsidRPr="00F26DDA" w:rsidRDefault="00F26DDA" w:rsidP="00F26DDA">
      <w:pPr>
        <w:bidi/>
        <w:rPr>
          <w:rFonts w:cs="David" w:hint="cs"/>
          <w:rtl/>
        </w:rPr>
      </w:pPr>
    </w:p>
    <w:p w14:paraId="6D17EC06" w14:textId="77777777" w:rsidR="00F26DDA" w:rsidRPr="00F26DDA" w:rsidRDefault="00F26DDA" w:rsidP="00F26DDA">
      <w:pPr>
        <w:bidi/>
        <w:rPr>
          <w:rFonts w:cs="David" w:hint="cs"/>
          <w:rtl/>
        </w:rPr>
      </w:pPr>
      <w:r w:rsidRPr="00F26DDA">
        <w:rPr>
          <w:rFonts w:cs="David" w:hint="cs"/>
          <w:rtl/>
        </w:rPr>
        <w:tab/>
        <w:t>זה מה שקיים.</w:t>
      </w:r>
    </w:p>
    <w:p w14:paraId="49C69831" w14:textId="77777777" w:rsidR="00F26DDA" w:rsidRPr="00F26DDA" w:rsidRDefault="00F26DDA" w:rsidP="00F26DDA">
      <w:pPr>
        <w:bidi/>
        <w:rPr>
          <w:rFonts w:cs="David" w:hint="cs"/>
          <w:rtl/>
        </w:rPr>
      </w:pPr>
    </w:p>
    <w:p w14:paraId="62C96CEF"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6465048F" w14:textId="77777777" w:rsidR="00F26DDA" w:rsidRPr="00F26DDA" w:rsidRDefault="00F26DDA" w:rsidP="00F26DDA">
      <w:pPr>
        <w:bidi/>
        <w:rPr>
          <w:rFonts w:cs="David" w:hint="cs"/>
          <w:rtl/>
        </w:rPr>
      </w:pPr>
    </w:p>
    <w:p w14:paraId="126CC5D5" w14:textId="77777777" w:rsidR="00F26DDA" w:rsidRPr="00F26DDA" w:rsidRDefault="00F26DDA" w:rsidP="00F26DDA">
      <w:pPr>
        <w:bidi/>
        <w:rPr>
          <w:rFonts w:cs="David" w:hint="cs"/>
          <w:rtl/>
        </w:rPr>
      </w:pPr>
      <w:r w:rsidRPr="00F26DDA">
        <w:rPr>
          <w:rFonts w:cs="David" w:hint="cs"/>
          <w:rtl/>
        </w:rPr>
        <w:tab/>
        <w:t xml:space="preserve">האם גברתי תוכל לשלוח את חוות הדעת של היועץ המשפטי לממשלה. </w:t>
      </w:r>
    </w:p>
    <w:p w14:paraId="71EE34B9" w14:textId="77777777" w:rsidR="00F26DDA" w:rsidRPr="00F26DDA" w:rsidRDefault="00F26DDA" w:rsidP="00F26DDA">
      <w:pPr>
        <w:bidi/>
        <w:rPr>
          <w:rFonts w:cs="David" w:hint="cs"/>
          <w:rtl/>
        </w:rPr>
      </w:pPr>
    </w:p>
    <w:p w14:paraId="5A698DD3" w14:textId="77777777" w:rsidR="00F26DDA" w:rsidRPr="00F26DDA" w:rsidRDefault="00F26DDA" w:rsidP="00F26DDA">
      <w:pPr>
        <w:bidi/>
        <w:rPr>
          <w:rFonts w:cs="David" w:hint="cs"/>
          <w:u w:val="single"/>
          <w:rtl/>
        </w:rPr>
      </w:pPr>
      <w:r w:rsidRPr="00F26DDA">
        <w:rPr>
          <w:rFonts w:cs="David" w:hint="cs"/>
          <w:u w:val="single"/>
          <w:rtl/>
        </w:rPr>
        <w:t>אסתר אפרת סמילג:</w:t>
      </w:r>
    </w:p>
    <w:p w14:paraId="1E72B1CB" w14:textId="77777777" w:rsidR="00F26DDA" w:rsidRPr="00F26DDA" w:rsidRDefault="00F26DDA" w:rsidP="00F26DDA">
      <w:pPr>
        <w:bidi/>
        <w:rPr>
          <w:rFonts w:cs="David" w:hint="cs"/>
          <w:rtl/>
        </w:rPr>
      </w:pPr>
    </w:p>
    <w:p w14:paraId="311B7FEE" w14:textId="77777777" w:rsidR="00F26DDA" w:rsidRPr="00F26DDA" w:rsidRDefault="00F26DDA" w:rsidP="00F26DDA">
      <w:pPr>
        <w:bidi/>
        <w:rPr>
          <w:rFonts w:cs="David" w:hint="cs"/>
          <w:rtl/>
        </w:rPr>
      </w:pPr>
      <w:r w:rsidRPr="00F26DDA">
        <w:rPr>
          <w:rFonts w:cs="David" w:hint="cs"/>
          <w:rtl/>
        </w:rPr>
        <w:tab/>
        <w:t>אני חושבת שעדיף.</w:t>
      </w:r>
    </w:p>
    <w:p w14:paraId="0707965F" w14:textId="77777777" w:rsidR="00F26DDA" w:rsidRPr="00F26DDA" w:rsidRDefault="00F26DDA" w:rsidP="00F26DDA">
      <w:pPr>
        <w:bidi/>
        <w:rPr>
          <w:rFonts w:cs="David" w:hint="cs"/>
          <w:rtl/>
        </w:rPr>
      </w:pPr>
    </w:p>
    <w:p w14:paraId="492063DF"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7AA4460A" w14:textId="77777777" w:rsidR="00F26DDA" w:rsidRPr="00F26DDA" w:rsidRDefault="00F26DDA" w:rsidP="00F26DDA">
      <w:pPr>
        <w:bidi/>
        <w:rPr>
          <w:rFonts w:cs="David" w:hint="cs"/>
          <w:rtl/>
        </w:rPr>
      </w:pPr>
    </w:p>
    <w:p w14:paraId="0B1FDA48" w14:textId="77777777" w:rsidR="00F26DDA" w:rsidRPr="00F26DDA" w:rsidRDefault="00F26DDA" w:rsidP="00F26DDA">
      <w:pPr>
        <w:bidi/>
        <w:rPr>
          <w:rFonts w:cs="David" w:hint="cs"/>
          <w:rtl/>
        </w:rPr>
      </w:pPr>
      <w:r w:rsidRPr="00F26DDA">
        <w:rPr>
          <w:rFonts w:cs="David" w:hint="cs"/>
          <w:rtl/>
        </w:rPr>
        <w:tab/>
        <w:t xml:space="preserve">האם יש עוד מישהו שרוצה להתייחס לנושא הזה לפני שאנחנו עוברים לנושאים האחרים? אנחנו נקבל את חוות הדעת של היועץ המשפטי ונחזור לזה. </w:t>
      </w:r>
    </w:p>
    <w:p w14:paraId="6005BE51" w14:textId="77777777" w:rsidR="00F26DDA" w:rsidRPr="00F26DDA" w:rsidRDefault="00F26DDA" w:rsidP="00F26DDA">
      <w:pPr>
        <w:bidi/>
        <w:rPr>
          <w:rFonts w:cs="David" w:hint="cs"/>
          <w:rtl/>
        </w:rPr>
      </w:pPr>
    </w:p>
    <w:p w14:paraId="5763122D" w14:textId="77777777" w:rsidR="00F26DDA" w:rsidRPr="00F26DDA" w:rsidRDefault="00F26DDA" w:rsidP="00F26DDA">
      <w:pPr>
        <w:bidi/>
        <w:rPr>
          <w:rFonts w:cs="David" w:hint="cs"/>
          <w:u w:val="single"/>
          <w:rtl/>
        </w:rPr>
      </w:pPr>
      <w:r w:rsidRPr="00F26DDA">
        <w:rPr>
          <w:rFonts w:cs="David" w:hint="cs"/>
          <w:u w:val="single"/>
          <w:rtl/>
        </w:rPr>
        <w:t>מנחם בן ששון:</w:t>
      </w:r>
    </w:p>
    <w:p w14:paraId="0EBD1FA4" w14:textId="77777777" w:rsidR="00F26DDA" w:rsidRPr="00F26DDA" w:rsidRDefault="00F26DDA" w:rsidP="00F26DDA">
      <w:pPr>
        <w:bidi/>
        <w:rPr>
          <w:rFonts w:cs="David" w:hint="cs"/>
          <w:rtl/>
        </w:rPr>
      </w:pPr>
    </w:p>
    <w:p w14:paraId="0873A183" w14:textId="77777777" w:rsidR="00F26DDA" w:rsidRPr="00F26DDA" w:rsidRDefault="00F26DDA" w:rsidP="00F26DDA">
      <w:pPr>
        <w:bidi/>
        <w:rPr>
          <w:rFonts w:cs="David" w:hint="cs"/>
          <w:rtl/>
        </w:rPr>
      </w:pPr>
      <w:r w:rsidRPr="00F26DDA">
        <w:rPr>
          <w:rFonts w:cs="David" w:hint="cs"/>
          <w:rtl/>
        </w:rPr>
        <w:tab/>
        <w:t xml:space="preserve">אני מציע שבשבוע הבא, שיבוא נציג הממשלה ממשרד ראש הממשלה ויסביר איך צריך לנהל את זה. אני מהרהר אולי צריך את המזכיר הקודם או מישהו שעבר את זה פעם. אני מבין שלממשלה יש כל מיני התלבטויות, האם להביא הסכם בראשי תיבות, האם להביא את ההסכם השלם? </w:t>
      </w:r>
    </w:p>
    <w:p w14:paraId="5707C447" w14:textId="77777777" w:rsidR="00F26DDA" w:rsidRPr="00F26DDA" w:rsidRDefault="00F26DDA" w:rsidP="00F26DDA">
      <w:pPr>
        <w:bidi/>
        <w:rPr>
          <w:rFonts w:cs="David" w:hint="cs"/>
          <w:rtl/>
        </w:rPr>
      </w:pPr>
    </w:p>
    <w:p w14:paraId="6001BFA4" w14:textId="77777777" w:rsidR="00F26DDA" w:rsidRPr="00F26DDA" w:rsidRDefault="00F26DDA" w:rsidP="00F26DDA">
      <w:pPr>
        <w:bidi/>
        <w:rPr>
          <w:rFonts w:cs="David" w:hint="cs"/>
          <w:rtl/>
        </w:rPr>
      </w:pPr>
      <w:r w:rsidRPr="00F26DDA">
        <w:rPr>
          <w:rFonts w:cs="David" w:hint="cs"/>
          <w:rtl/>
        </w:rPr>
        <w:tab/>
        <w:t xml:space="preserve">אתה יודע מה יכול לקרות? יכולים לדבר על הסכם במושגים כלליים, ואחרי זה, את הסוגיה של ויתור על שטחים, שזה החוק - - - </w:t>
      </w:r>
    </w:p>
    <w:p w14:paraId="3E21ED57" w14:textId="77777777" w:rsidR="00F26DDA" w:rsidRDefault="00F26DDA" w:rsidP="00F26DDA">
      <w:pPr>
        <w:bidi/>
        <w:rPr>
          <w:rFonts w:cs="David" w:hint="cs"/>
          <w:rtl/>
        </w:rPr>
      </w:pPr>
    </w:p>
    <w:p w14:paraId="369AF8A0" w14:textId="77777777" w:rsidR="00F26DDA" w:rsidRDefault="00F26DDA" w:rsidP="00F26DDA">
      <w:pPr>
        <w:bidi/>
        <w:rPr>
          <w:rFonts w:cs="David" w:hint="cs"/>
          <w:rtl/>
        </w:rPr>
      </w:pPr>
    </w:p>
    <w:p w14:paraId="7240D9AE" w14:textId="77777777" w:rsidR="00F26DDA" w:rsidRDefault="00F26DDA" w:rsidP="00F26DDA">
      <w:pPr>
        <w:bidi/>
        <w:rPr>
          <w:rFonts w:cs="David" w:hint="cs"/>
          <w:rtl/>
        </w:rPr>
      </w:pPr>
    </w:p>
    <w:p w14:paraId="3CEBD3F5" w14:textId="77777777" w:rsidR="00F26DDA" w:rsidRDefault="00F26DDA" w:rsidP="00F26DDA">
      <w:pPr>
        <w:bidi/>
        <w:rPr>
          <w:rFonts w:cs="David" w:hint="cs"/>
          <w:rtl/>
        </w:rPr>
      </w:pPr>
    </w:p>
    <w:p w14:paraId="3E2F3FA3" w14:textId="77777777" w:rsidR="00F26DDA" w:rsidRPr="00F26DDA" w:rsidRDefault="00F26DDA" w:rsidP="00F26DDA">
      <w:pPr>
        <w:bidi/>
        <w:rPr>
          <w:rFonts w:cs="David" w:hint="cs"/>
          <w:rtl/>
        </w:rPr>
      </w:pPr>
    </w:p>
    <w:p w14:paraId="35A91DB1"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33E4E219" w14:textId="77777777" w:rsidR="00F26DDA" w:rsidRPr="00F26DDA" w:rsidRDefault="00F26DDA" w:rsidP="00F26DDA">
      <w:pPr>
        <w:bidi/>
        <w:rPr>
          <w:rFonts w:cs="David" w:hint="cs"/>
          <w:rtl/>
        </w:rPr>
      </w:pPr>
    </w:p>
    <w:p w14:paraId="6EC2A7E7" w14:textId="77777777" w:rsidR="00F26DDA" w:rsidRPr="00F26DDA" w:rsidRDefault="00F26DDA" w:rsidP="00F26DDA">
      <w:pPr>
        <w:bidi/>
        <w:rPr>
          <w:rFonts w:cs="David" w:hint="cs"/>
          <w:rtl/>
        </w:rPr>
      </w:pPr>
      <w:r w:rsidRPr="00F26DDA">
        <w:rPr>
          <w:rFonts w:cs="David" w:hint="cs"/>
          <w:rtl/>
        </w:rPr>
        <w:tab/>
        <w:t xml:space="preserve">אולי נציגת משרד המשפטים תאיר את עינינו. </w:t>
      </w:r>
    </w:p>
    <w:p w14:paraId="3CB04C6B" w14:textId="77777777" w:rsidR="00F26DDA" w:rsidRPr="00F26DDA" w:rsidRDefault="00F26DDA" w:rsidP="00F26DDA">
      <w:pPr>
        <w:bidi/>
        <w:rPr>
          <w:rFonts w:cs="David" w:hint="cs"/>
          <w:rtl/>
        </w:rPr>
      </w:pPr>
    </w:p>
    <w:p w14:paraId="52707651" w14:textId="77777777" w:rsidR="00F26DDA" w:rsidRPr="00F26DDA" w:rsidRDefault="00F26DDA" w:rsidP="00F26DDA">
      <w:pPr>
        <w:bidi/>
        <w:rPr>
          <w:rFonts w:cs="David" w:hint="cs"/>
          <w:u w:val="single"/>
          <w:rtl/>
        </w:rPr>
      </w:pPr>
      <w:r w:rsidRPr="00F26DDA">
        <w:rPr>
          <w:rFonts w:cs="David" w:hint="cs"/>
          <w:u w:val="single"/>
          <w:rtl/>
        </w:rPr>
        <w:t>יצחק לוי:</w:t>
      </w:r>
    </w:p>
    <w:p w14:paraId="3F77EC46" w14:textId="77777777" w:rsidR="00F26DDA" w:rsidRPr="00F26DDA" w:rsidRDefault="00F26DDA" w:rsidP="00F26DDA">
      <w:pPr>
        <w:bidi/>
        <w:rPr>
          <w:rFonts w:cs="David" w:hint="cs"/>
          <w:rtl/>
        </w:rPr>
      </w:pPr>
    </w:p>
    <w:p w14:paraId="76B01404" w14:textId="77777777" w:rsidR="00F26DDA" w:rsidRPr="00F26DDA" w:rsidRDefault="00F26DDA" w:rsidP="00F26DDA">
      <w:pPr>
        <w:bidi/>
        <w:rPr>
          <w:rFonts w:cs="David" w:hint="cs"/>
          <w:rtl/>
        </w:rPr>
      </w:pPr>
      <w:r w:rsidRPr="00F26DDA">
        <w:rPr>
          <w:rFonts w:cs="David" w:hint="cs"/>
          <w:rtl/>
        </w:rPr>
        <w:tab/>
        <w:t xml:space="preserve">אולי גדעון סער. </w:t>
      </w:r>
    </w:p>
    <w:p w14:paraId="5BFCCE72" w14:textId="77777777" w:rsidR="00F26DDA" w:rsidRPr="00F26DDA" w:rsidRDefault="00F26DDA" w:rsidP="00F26DDA">
      <w:pPr>
        <w:bidi/>
        <w:rPr>
          <w:rFonts w:cs="David" w:hint="cs"/>
          <w:rtl/>
        </w:rPr>
      </w:pPr>
    </w:p>
    <w:p w14:paraId="0C88C1F6"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7585A5F9" w14:textId="77777777" w:rsidR="00F26DDA" w:rsidRPr="00F26DDA" w:rsidRDefault="00F26DDA" w:rsidP="00F26DDA">
      <w:pPr>
        <w:bidi/>
        <w:rPr>
          <w:rFonts w:cs="David" w:hint="cs"/>
          <w:rtl/>
        </w:rPr>
      </w:pPr>
    </w:p>
    <w:p w14:paraId="233D36B9" w14:textId="77777777" w:rsidR="00F26DDA" w:rsidRPr="00F26DDA" w:rsidRDefault="00F26DDA" w:rsidP="00F26DDA">
      <w:pPr>
        <w:bidi/>
        <w:rPr>
          <w:rFonts w:cs="David" w:hint="cs"/>
          <w:rtl/>
        </w:rPr>
      </w:pPr>
      <w:r w:rsidRPr="00F26DDA">
        <w:rPr>
          <w:rFonts w:cs="David" w:hint="cs"/>
          <w:rtl/>
        </w:rPr>
        <w:tab/>
        <w:t xml:space="preserve">נציגת משרד המשפטים, בבקשה. </w:t>
      </w:r>
    </w:p>
    <w:p w14:paraId="7E691505" w14:textId="77777777" w:rsidR="00F26DDA" w:rsidRPr="00F26DDA" w:rsidRDefault="00F26DDA" w:rsidP="00F26DDA">
      <w:pPr>
        <w:bidi/>
        <w:rPr>
          <w:rFonts w:cs="David" w:hint="cs"/>
          <w:rtl/>
        </w:rPr>
      </w:pPr>
    </w:p>
    <w:p w14:paraId="20585B67" w14:textId="77777777" w:rsidR="00F26DDA" w:rsidRPr="00F26DDA" w:rsidRDefault="00F26DDA" w:rsidP="00F26DDA">
      <w:pPr>
        <w:bidi/>
        <w:rPr>
          <w:rFonts w:cs="David" w:hint="cs"/>
          <w:u w:val="single"/>
          <w:rtl/>
        </w:rPr>
      </w:pPr>
      <w:r w:rsidRPr="00F26DDA">
        <w:rPr>
          <w:rFonts w:cs="David" w:hint="cs"/>
          <w:u w:val="single"/>
          <w:rtl/>
        </w:rPr>
        <w:t>הילה טנא:</w:t>
      </w:r>
    </w:p>
    <w:p w14:paraId="78B7382F" w14:textId="77777777" w:rsidR="00F26DDA" w:rsidRPr="00F26DDA" w:rsidRDefault="00F26DDA" w:rsidP="00F26DDA">
      <w:pPr>
        <w:bidi/>
        <w:rPr>
          <w:rFonts w:cs="David" w:hint="cs"/>
          <w:u w:val="single"/>
          <w:rtl/>
        </w:rPr>
      </w:pPr>
    </w:p>
    <w:p w14:paraId="27F36500" w14:textId="77777777" w:rsidR="00F26DDA" w:rsidRPr="00F26DDA" w:rsidRDefault="00F26DDA" w:rsidP="00F26DDA">
      <w:pPr>
        <w:bidi/>
        <w:rPr>
          <w:rFonts w:cs="David" w:hint="cs"/>
          <w:rtl/>
        </w:rPr>
      </w:pPr>
      <w:r w:rsidRPr="00F26DDA">
        <w:rPr>
          <w:rFonts w:cs="David" w:hint="cs"/>
          <w:rtl/>
        </w:rPr>
        <w:tab/>
        <w:t xml:space="preserve">סעיף 6ג לתקנון הממשלה הנוכחי, שהכותרת שלו זה אישור אמנות בינלאומיות, אומר כי הממשלה רשאית לקבוע כי בשל חשיבותה, תוגש אמנה פלונית גם לאישור הכנסת או לאישרורה". הנוהל שהתקבע עם השנים, שגם עוגן בחוות הדעת של היועץ המשפטי לממשלה מ-2006 הוא, שהסכמי שלום, בגלל חשיבותם, הם הסכמים שעוברים גם את אישור הכנסת וזה מה שנעשה בפועל לאורך השנים. נעשתה בדיקה השוואתית גם אצלנו וגם במקומות אחרים, ולאורך ההיסטוריה כל הסכמי השלום וכל ההסכמים המהותיים יותר, עברו גם לכנסת לאישור שלה. </w:t>
      </w:r>
    </w:p>
    <w:p w14:paraId="3F7689A4" w14:textId="77777777" w:rsidR="00F26DDA" w:rsidRPr="00F26DDA" w:rsidRDefault="00F26DDA" w:rsidP="00F26DDA">
      <w:pPr>
        <w:bidi/>
        <w:rPr>
          <w:rFonts w:cs="David" w:hint="cs"/>
          <w:rtl/>
        </w:rPr>
      </w:pPr>
    </w:p>
    <w:p w14:paraId="418B2DD9" w14:textId="77777777" w:rsidR="00F26DDA" w:rsidRPr="00F26DDA" w:rsidRDefault="00F26DDA" w:rsidP="00F26DDA">
      <w:pPr>
        <w:bidi/>
        <w:rPr>
          <w:rFonts w:cs="David" w:hint="cs"/>
          <w:u w:val="single"/>
          <w:rtl/>
        </w:rPr>
      </w:pPr>
      <w:r w:rsidRPr="00F26DDA">
        <w:rPr>
          <w:rFonts w:cs="David" w:hint="cs"/>
          <w:u w:val="single"/>
          <w:rtl/>
        </w:rPr>
        <w:t>אייל זנדברג:</w:t>
      </w:r>
    </w:p>
    <w:p w14:paraId="136AAC6F" w14:textId="77777777" w:rsidR="00F26DDA" w:rsidRPr="00F26DDA" w:rsidRDefault="00F26DDA" w:rsidP="00F26DDA">
      <w:pPr>
        <w:bidi/>
        <w:rPr>
          <w:rFonts w:cs="David" w:hint="cs"/>
          <w:rtl/>
        </w:rPr>
      </w:pPr>
    </w:p>
    <w:p w14:paraId="7E65E68D" w14:textId="77777777" w:rsidR="00F26DDA" w:rsidRPr="00F26DDA" w:rsidRDefault="00F26DDA" w:rsidP="00F26DDA">
      <w:pPr>
        <w:bidi/>
        <w:rPr>
          <w:rFonts w:cs="David" w:hint="cs"/>
          <w:rtl/>
        </w:rPr>
      </w:pPr>
      <w:r w:rsidRPr="00F26DDA">
        <w:rPr>
          <w:rFonts w:cs="David" w:hint="cs"/>
          <w:rtl/>
        </w:rPr>
        <w:tab/>
        <w:t>באיזה שלב?</w:t>
      </w:r>
    </w:p>
    <w:p w14:paraId="264AB353" w14:textId="77777777" w:rsidR="00F26DDA" w:rsidRPr="00F26DDA" w:rsidRDefault="00F26DDA" w:rsidP="00F26DDA">
      <w:pPr>
        <w:bidi/>
        <w:rPr>
          <w:rFonts w:cs="David" w:hint="cs"/>
          <w:rtl/>
        </w:rPr>
      </w:pPr>
    </w:p>
    <w:p w14:paraId="1ACE339F" w14:textId="77777777" w:rsidR="00F26DDA" w:rsidRPr="00F26DDA" w:rsidRDefault="00F26DDA" w:rsidP="00F26DDA">
      <w:pPr>
        <w:bidi/>
        <w:rPr>
          <w:rFonts w:cs="David" w:hint="cs"/>
          <w:u w:val="single"/>
          <w:rtl/>
        </w:rPr>
      </w:pPr>
      <w:r w:rsidRPr="00F26DDA">
        <w:rPr>
          <w:rFonts w:cs="David" w:hint="cs"/>
          <w:u w:val="single"/>
          <w:rtl/>
        </w:rPr>
        <w:t>הילה טנא:</w:t>
      </w:r>
    </w:p>
    <w:p w14:paraId="739F24A3" w14:textId="77777777" w:rsidR="00F26DDA" w:rsidRPr="00F26DDA" w:rsidRDefault="00F26DDA" w:rsidP="00F26DDA">
      <w:pPr>
        <w:bidi/>
        <w:rPr>
          <w:rFonts w:cs="David" w:hint="cs"/>
          <w:u w:val="single"/>
          <w:rtl/>
        </w:rPr>
      </w:pPr>
    </w:p>
    <w:p w14:paraId="3B4D852A" w14:textId="77777777" w:rsidR="00F26DDA" w:rsidRPr="00F26DDA" w:rsidRDefault="00F26DDA" w:rsidP="00F26DDA">
      <w:pPr>
        <w:bidi/>
        <w:rPr>
          <w:rFonts w:cs="David" w:hint="cs"/>
          <w:rtl/>
        </w:rPr>
      </w:pPr>
      <w:r w:rsidRPr="00F26DDA">
        <w:rPr>
          <w:rFonts w:cs="David" w:hint="cs"/>
          <w:rtl/>
        </w:rPr>
        <w:tab/>
        <w:t xml:space="preserve">בשלב שלפני הכרעת הממשלה. </w:t>
      </w:r>
    </w:p>
    <w:p w14:paraId="27FA7127" w14:textId="77777777" w:rsidR="00F26DDA" w:rsidRPr="00F26DDA" w:rsidRDefault="00F26DDA" w:rsidP="00F26DDA">
      <w:pPr>
        <w:bidi/>
        <w:rPr>
          <w:rFonts w:cs="David" w:hint="cs"/>
          <w:rtl/>
        </w:rPr>
      </w:pPr>
    </w:p>
    <w:p w14:paraId="4DD3B74A"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4E2B6EB8" w14:textId="77777777" w:rsidR="00F26DDA" w:rsidRPr="00F26DDA" w:rsidRDefault="00F26DDA" w:rsidP="00F26DDA">
      <w:pPr>
        <w:bidi/>
        <w:rPr>
          <w:rFonts w:cs="David" w:hint="cs"/>
          <w:rtl/>
        </w:rPr>
      </w:pPr>
    </w:p>
    <w:p w14:paraId="734364B4" w14:textId="77777777" w:rsidR="00F26DDA" w:rsidRPr="00F26DDA" w:rsidRDefault="00F26DDA" w:rsidP="00F26DDA">
      <w:pPr>
        <w:bidi/>
        <w:rPr>
          <w:rFonts w:cs="David" w:hint="cs"/>
          <w:rtl/>
        </w:rPr>
      </w:pPr>
      <w:r w:rsidRPr="00F26DDA">
        <w:rPr>
          <w:rFonts w:cs="David" w:hint="cs"/>
          <w:rtl/>
        </w:rPr>
        <w:tab/>
        <w:t xml:space="preserve">לפני אישור הממשלה. </w:t>
      </w:r>
    </w:p>
    <w:p w14:paraId="7B7B41C0" w14:textId="77777777" w:rsidR="00F26DDA" w:rsidRPr="00F26DDA" w:rsidRDefault="00F26DDA" w:rsidP="00F26DDA">
      <w:pPr>
        <w:bidi/>
        <w:rPr>
          <w:rFonts w:cs="David" w:hint="cs"/>
          <w:rtl/>
        </w:rPr>
      </w:pPr>
    </w:p>
    <w:p w14:paraId="42966666" w14:textId="77777777" w:rsidR="00F26DDA" w:rsidRPr="00F26DDA" w:rsidRDefault="00F26DDA" w:rsidP="00F26DDA">
      <w:pPr>
        <w:bidi/>
        <w:rPr>
          <w:rFonts w:cs="David" w:hint="cs"/>
          <w:u w:val="single"/>
          <w:rtl/>
        </w:rPr>
      </w:pPr>
      <w:r w:rsidRPr="00F26DDA">
        <w:rPr>
          <w:rFonts w:cs="David" w:hint="cs"/>
          <w:u w:val="single"/>
          <w:rtl/>
        </w:rPr>
        <w:t>הילה טנא:</w:t>
      </w:r>
    </w:p>
    <w:p w14:paraId="1EE33671" w14:textId="77777777" w:rsidR="00F26DDA" w:rsidRPr="00F26DDA" w:rsidRDefault="00F26DDA" w:rsidP="00F26DDA">
      <w:pPr>
        <w:bidi/>
        <w:rPr>
          <w:rFonts w:cs="David" w:hint="cs"/>
          <w:u w:val="single"/>
          <w:rtl/>
        </w:rPr>
      </w:pPr>
    </w:p>
    <w:p w14:paraId="0DAC494C" w14:textId="77777777" w:rsidR="00F26DDA" w:rsidRPr="00F26DDA" w:rsidRDefault="00F26DDA" w:rsidP="00F26DDA">
      <w:pPr>
        <w:bidi/>
        <w:rPr>
          <w:rFonts w:cs="David" w:hint="cs"/>
          <w:rtl/>
        </w:rPr>
      </w:pPr>
      <w:r w:rsidRPr="00F26DDA">
        <w:rPr>
          <w:rFonts w:cs="David" w:hint="cs"/>
          <w:rtl/>
        </w:rPr>
        <w:tab/>
        <w:t xml:space="preserve">כן. כמובן שזה ארך יותר זמן. </w:t>
      </w:r>
    </w:p>
    <w:p w14:paraId="25849D96" w14:textId="77777777" w:rsidR="00F26DDA" w:rsidRPr="00F26DDA" w:rsidRDefault="00F26DDA" w:rsidP="00F26DDA">
      <w:pPr>
        <w:bidi/>
        <w:rPr>
          <w:rFonts w:cs="David" w:hint="cs"/>
          <w:rtl/>
        </w:rPr>
      </w:pPr>
    </w:p>
    <w:p w14:paraId="6B9E4713" w14:textId="77777777" w:rsidR="00F26DDA" w:rsidRPr="00F26DDA" w:rsidRDefault="00F26DDA" w:rsidP="00F26DDA">
      <w:pPr>
        <w:bidi/>
        <w:rPr>
          <w:rFonts w:cs="David" w:hint="cs"/>
          <w:u w:val="single"/>
          <w:rtl/>
        </w:rPr>
      </w:pPr>
      <w:r w:rsidRPr="00F26DDA">
        <w:rPr>
          <w:rFonts w:cs="David" w:hint="cs"/>
          <w:u w:val="single"/>
          <w:rtl/>
        </w:rPr>
        <w:t>מנחם בן ששון:</w:t>
      </w:r>
    </w:p>
    <w:p w14:paraId="32199DF6" w14:textId="77777777" w:rsidR="00F26DDA" w:rsidRPr="00F26DDA" w:rsidRDefault="00F26DDA" w:rsidP="00F26DDA">
      <w:pPr>
        <w:bidi/>
        <w:rPr>
          <w:rFonts w:cs="David" w:hint="cs"/>
          <w:rtl/>
        </w:rPr>
      </w:pPr>
    </w:p>
    <w:p w14:paraId="1BCDBC2A" w14:textId="77777777" w:rsidR="00F26DDA" w:rsidRPr="00F26DDA" w:rsidRDefault="00F26DDA" w:rsidP="00F26DDA">
      <w:pPr>
        <w:bidi/>
        <w:rPr>
          <w:rFonts w:cs="David" w:hint="cs"/>
          <w:rtl/>
        </w:rPr>
      </w:pPr>
      <w:r w:rsidRPr="00F26DDA">
        <w:rPr>
          <w:rFonts w:cs="David" w:hint="cs"/>
          <w:rtl/>
        </w:rPr>
        <w:tab/>
        <w:t xml:space="preserve">מה שאומר שהממשלה לא תתנגד אם אדוני חוקק את הדבר הזה בצורה מפורשת בחוק היסוד שהוא עומד לעשות כאן. </w:t>
      </w:r>
    </w:p>
    <w:p w14:paraId="3EB849E9" w14:textId="77777777" w:rsidR="00F26DDA" w:rsidRPr="00F26DDA" w:rsidRDefault="00F26DDA" w:rsidP="00F26DDA">
      <w:pPr>
        <w:bidi/>
        <w:rPr>
          <w:rFonts w:cs="David" w:hint="cs"/>
          <w:rtl/>
        </w:rPr>
      </w:pPr>
    </w:p>
    <w:p w14:paraId="3EF84164"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54F179AF" w14:textId="77777777" w:rsidR="00F26DDA" w:rsidRPr="00F26DDA" w:rsidRDefault="00F26DDA" w:rsidP="00F26DDA">
      <w:pPr>
        <w:bidi/>
        <w:rPr>
          <w:rFonts w:cs="David" w:hint="cs"/>
          <w:rtl/>
        </w:rPr>
      </w:pPr>
    </w:p>
    <w:p w14:paraId="4ED61F0A" w14:textId="77777777" w:rsidR="00F26DDA" w:rsidRPr="00F26DDA" w:rsidRDefault="00F26DDA" w:rsidP="00F26DDA">
      <w:pPr>
        <w:bidi/>
        <w:rPr>
          <w:rFonts w:cs="David" w:hint="cs"/>
          <w:rtl/>
        </w:rPr>
      </w:pPr>
      <w:r w:rsidRPr="00F26DDA">
        <w:rPr>
          <w:rFonts w:cs="David" w:hint="cs"/>
          <w:rtl/>
        </w:rPr>
        <w:tab/>
        <w:t xml:space="preserve">תודה. אתה מגרה אותי בנושא של חוק יסוד. בסוף אני אקבל את זה אבל אם תתחייב שאתה תצביע בעד אותו חוק. </w:t>
      </w:r>
    </w:p>
    <w:p w14:paraId="0771B521" w14:textId="77777777" w:rsidR="00F26DDA" w:rsidRPr="00F26DDA" w:rsidRDefault="00F26DDA" w:rsidP="00F26DDA">
      <w:pPr>
        <w:bidi/>
        <w:rPr>
          <w:rFonts w:cs="David" w:hint="cs"/>
          <w:rtl/>
        </w:rPr>
      </w:pPr>
    </w:p>
    <w:p w14:paraId="303E5515" w14:textId="77777777" w:rsidR="00F26DDA" w:rsidRPr="00F26DDA" w:rsidRDefault="00F26DDA" w:rsidP="00F26DDA">
      <w:pPr>
        <w:bidi/>
        <w:rPr>
          <w:rFonts w:cs="David" w:hint="cs"/>
          <w:u w:val="single"/>
          <w:rtl/>
        </w:rPr>
      </w:pPr>
      <w:r w:rsidRPr="00F26DDA">
        <w:rPr>
          <w:rFonts w:cs="David" w:hint="cs"/>
          <w:u w:val="single"/>
          <w:rtl/>
        </w:rPr>
        <w:t>מנחם בן ששון:</w:t>
      </w:r>
    </w:p>
    <w:p w14:paraId="6252D2E7" w14:textId="77777777" w:rsidR="00F26DDA" w:rsidRPr="00F26DDA" w:rsidRDefault="00F26DDA" w:rsidP="00F26DDA">
      <w:pPr>
        <w:bidi/>
        <w:rPr>
          <w:rFonts w:cs="David" w:hint="cs"/>
          <w:rtl/>
        </w:rPr>
      </w:pPr>
    </w:p>
    <w:p w14:paraId="1E71E4AD" w14:textId="77777777" w:rsidR="00F26DDA" w:rsidRPr="00F26DDA" w:rsidRDefault="00F26DDA" w:rsidP="00F26DDA">
      <w:pPr>
        <w:bidi/>
        <w:rPr>
          <w:rFonts w:cs="David" w:hint="cs"/>
          <w:rtl/>
        </w:rPr>
      </w:pPr>
      <w:r w:rsidRPr="00F26DDA">
        <w:rPr>
          <w:rFonts w:cs="David" w:hint="cs"/>
          <w:rtl/>
        </w:rPr>
        <w:tab/>
        <w:t xml:space="preserve">בוודאי. אני אמרתי את זה ממש. </w:t>
      </w:r>
    </w:p>
    <w:p w14:paraId="125E84E3" w14:textId="77777777" w:rsidR="00F26DDA" w:rsidRPr="00F26DDA" w:rsidRDefault="00F26DDA" w:rsidP="00F26DDA">
      <w:pPr>
        <w:bidi/>
        <w:rPr>
          <w:rFonts w:cs="David" w:hint="cs"/>
          <w:rtl/>
        </w:rPr>
      </w:pPr>
    </w:p>
    <w:p w14:paraId="4F1CA93E"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199592E2" w14:textId="77777777" w:rsidR="00F26DDA" w:rsidRPr="00F26DDA" w:rsidRDefault="00F26DDA" w:rsidP="00F26DDA">
      <w:pPr>
        <w:bidi/>
        <w:rPr>
          <w:rFonts w:cs="David" w:hint="cs"/>
          <w:rtl/>
        </w:rPr>
      </w:pPr>
    </w:p>
    <w:p w14:paraId="1A309609" w14:textId="77777777" w:rsidR="00F26DDA" w:rsidRPr="00F26DDA" w:rsidRDefault="00F26DDA" w:rsidP="00F26DDA">
      <w:pPr>
        <w:bidi/>
        <w:rPr>
          <w:rFonts w:cs="David" w:hint="cs"/>
          <w:rtl/>
        </w:rPr>
      </w:pPr>
      <w:r w:rsidRPr="00F26DDA">
        <w:rPr>
          <w:rFonts w:cs="David" w:hint="cs"/>
          <w:rtl/>
        </w:rPr>
        <w:tab/>
        <w:t>גם לגבי רמת הגולן?</w:t>
      </w:r>
    </w:p>
    <w:p w14:paraId="54F89802" w14:textId="77777777" w:rsidR="00F26DDA" w:rsidRPr="00F26DDA" w:rsidRDefault="00F26DDA" w:rsidP="00F26DDA">
      <w:pPr>
        <w:bidi/>
        <w:rPr>
          <w:rFonts w:cs="David" w:hint="cs"/>
          <w:rtl/>
        </w:rPr>
      </w:pPr>
    </w:p>
    <w:p w14:paraId="5FEC5C2B" w14:textId="77777777" w:rsidR="00F26DDA" w:rsidRPr="00F26DDA" w:rsidRDefault="00F26DDA" w:rsidP="00F26DDA">
      <w:pPr>
        <w:bidi/>
        <w:rPr>
          <w:rFonts w:cs="David" w:hint="cs"/>
          <w:u w:val="single"/>
          <w:rtl/>
        </w:rPr>
      </w:pPr>
      <w:r w:rsidRPr="00F26DDA">
        <w:rPr>
          <w:rFonts w:cs="David" w:hint="cs"/>
          <w:u w:val="single"/>
          <w:rtl/>
        </w:rPr>
        <w:t>מנחם בן ששון:</w:t>
      </w:r>
    </w:p>
    <w:p w14:paraId="0998B67D" w14:textId="77777777" w:rsidR="00F26DDA" w:rsidRPr="00F26DDA" w:rsidRDefault="00F26DDA" w:rsidP="00F26DDA">
      <w:pPr>
        <w:bidi/>
        <w:rPr>
          <w:rFonts w:cs="David" w:hint="cs"/>
          <w:rtl/>
        </w:rPr>
      </w:pPr>
    </w:p>
    <w:p w14:paraId="429D9D38" w14:textId="77777777" w:rsidR="00F26DDA" w:rsidRPr="00F26DDA" w:rsidRDefault="00F26DDA" w:rsidP="00F26DDA">
      <w:pPr>
        <w:bidi/>
        <w:rPr>
          <w:rFonts w:cs="David" w:hint="cs"/>
          <w:rtl/>
        </w:rPr>
      </w:pPr>
      <w:r w:rsidRPr="00F26DDA">
        <w:rPr>
          <w:rFonts w:cs="David" w:hint="cs"/>
          <w:rtl/>
        </w:rPr>
        <w:tab/>
        <w:t xml:space="preserve">כן, אני אמרתי את זה. </w:t>
      </w:r>
    </w:p>
    <w:p w14:paraId="33A555F2" w14:textId="77777777" w:rsidR="00F26DDA" w:rsidRPr="00F26DDA" w:rsidRDefault="00F26DDA" w:rsidP="00F26DDA">
      <w:pPr>
        <w:bidi/>
        <w:rPr>
          <w:rFonts w:cs="David" w:hint="cs"/>
          <w:rtl/>
        </w:rPr>
      </w:pPr>
    </w:p>
    <w:p w14:paraId="68DEEE44"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4B67A03D" w14:textId="77777777" w:rsidR="00F26DDA" w:rsidRPr="00F26DDA" w:rsidRDefault="00F26DDA" w:rsidP="00F26DDA">
      <w:pPr>
        <w:bidi/>
        <w:rPr>
          <w:rFonts w:cs="David" w:hint="cs"/>
          <w:rtl/>
        </w:rPr>
      </w:pPr>
    </w:p>
    <w:p w14:paraId="617B0F76" w14:textId="77777777" w:rsidR="00F26DDA" w:rsidRPr="00F26DDA" w:rsidRDefault="00F26DDA" w:rsidP="00F26DDA">
      <w:pPr>
        <w:bidi/>
        <w:rPr>
          <w:rFonts w:cs="David" w:hint="cs"/>
          <w:rtl/>
        </w:rPr>
      </w:pPr>
      <w:r w:rsidRPr="00F26DDA">
        <w:rPr>
          <w:rFonts w:cs="David" w:hint="cs"/>
          <w:rtl/>
        </w:rPr>
        <w:tab/>
        <w:t xml:space="preserve">אני אתן את דעתי. אני אחזור לאנשי קצרין ואשאל את דעתם. </w:t>
      </w:r>
    </w:p>
    <w:p w14:paraId="490D10C3" w14:textId="77777777" w:rsidR="00F26DDA" w:rsidRPr="00F26DDA" w:rsidRDefault="00F26DDA" w:rsidP="00F26DDA">
      <w:pPr>
        <w:bidi/>
        <w:rPr>
          <w:rFonts w:cs="David" w:hint="cs"/>
          <w:rtl/>
        </w:rPr>
      </w:pPr>
    </w:p>
    <w:p w14:paraId="1548DC17" w14:textId="77777777" w:rsidR="00F26DDA" w:rsidRPr="00F26DDA" w:rsidRDefault="00F26DDA" w:rsidP="00F26DDA">
      <w:pPr>
        <w:bidi/>
        <w:rPr>
          <w:rFonts w:cs="David" w:hint="cs"/>
          <w:rtl/>
        </w:rPr>
      </w:pPr>
      <w:r w:rsidRPr="00F26DDA">
        <w:rPr>
          <w:rFonts w:cs="David" w:hint="cs"/>
          <w:rtl/>
        </w:rPr>
        <w:tab/>
        <w:t>יש עוד מישהו שרוצה להתייחס? אנחנו נשוב לנושא הזה בדיון הבא לאחר שנקבל את חוות הדעת של היועץ המשפטי.</w:t>
      </w:r>
    </w:p>
    <w:p w14:paraId="27300A44" w14:textId="77777777" w:rsidR="00F26DDA" w:rsidRPr="00F26DDA" w:rsidRDefault="00F26DDA" w:rsidP="00F26DDA">
      <w:pPr>
        <w:bidi/>
        <w:rPr>
          <w:rFonts w:cs="David" w:hint="cs"/>
          <w:rtl/>
        </w:rPr>
      </w:pPr>
    </w:p>
    <w:p w14:paraId="7906971C" w14:textId="77777777" w:rsidR="00F26DDA" w:rsidRPr="00F26DDA" w:rsidRDefault="00F26DDA" w:rsidP="00F26DDA">
      <w:pPr>
        <w:bidi/>
        <w:rPr>
          <w:rFonts w:cs="David" w:hint="cs"/>
          <w:u w:val="single"/>
          <w:rtl/>
        </w:rPr>
      </w:pPr>
      <w:r w:rsidRPr="00F26DDA">
        <w:rPr>
          <w:rFonts w:cs="David" w:hint="cs"/>
          <w:u w:val="single"/>
          <w:rtl/>
        </w:rPr>
        <w:t>מנחם בן ששון:</w:t>
      </w:r>
    </w:p>
    <w:p w14:paraId="0CE00729" w14:textId="77777777" w:rsidR="00F26DDA" w:rsidRPr="00F26DDA" w:rsidRDefault="00F26DDA" w:rsidP="00F26DDA">
      <w:pPr>
        <w:bidi/>
        <w:rPr>
          <w:rFonts w:cs="David" w:hint="cs"/>
          <w:rtl/>
        </w:rPr>
      </w:pPr>
    </w:p>
    <w:p w14:paraId="097F5849" w14:textId="77777777" w:rsidR="00F26DDA" w:rsidRPr="00F26DDA" w:rsidRDefault="00F26DDA" w:rsidP="00F26DDA">
      <w:pPr>
        <w:bidi/>
        <w:rPr>
          <w:rFonts w:cs="David" w:hint="cs"/>
          <w:rtl/>
        </w:rPr>
      </w:pPr>
      <w:r w:rsidRPr="00F26DDA">
        <w:rPr>
          <w:rFonts w:cs="David" w:hint="cs"/>
          <w:rtl/>
        </w:rPr>
        <w:tab/>
        <w:t xml:space="preserve">אני רק אומר משפט של חוות דעת. אני אומר את דעתי לא רק כשאלה אלא כאמירה. לפי הבנתי, הנוהל צריך להיות כתוב בחוק ולא בהסדר. זה צריך להיות כתוב בצורה ברורה מה סדר הדברים. אני לא יודע אם זה צריך להיות בחוק יסוד או בחוק הנלווה לחוק יסוד - - - </w:t>
      </w:r>
    </w:p>
    <w:p w14:paraId="756A9852" w14:textId="77777777" w:rsidR="00F26DDA" w:rsidRPr="00F26DDA" w:rsidRDefault="00F26DDA" w:rsidP="00F26DDA">
      <w:pPr>
        <w:bidi/>
        <w:rPr>
          <w:rFonts w:cs="David" w:hint="cs"/>
          <w:rtl/>
        </w:rPr>
      </w:pPr>
    </w:p>
    <w:p w14:paraId="15627DA6"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7E7B0685" w14:textId="77777777" w:rsidR="00F26DDA" w:rsidRPr="00F26DDA" w:rsidRDefault="00F26DDA" w:rsidP="00F26DDA">
      <w:pPr>
        <w:bidi/>
        <w:rPr>
          <w:rFonts w:cs="David" w:hint="cs"/>
          <w:rtl/>
        </w:rPr>
      </w:pPr>
    </w:p>
    <w:p w14:paraId="50B60584" w14:textId="77777777" w:rsidR="00F26DDA" w:rsidRPr="00F26DDA" w:rsidRDefault="00F26DDA" w:rsidP="00F26DDA">
      <w:pPr>
        <w:bidi/>
        <w:rPr>
          <w:rFonts w:cs="David" w:hint="cs"/>
          <w:rtl/>
        </w:rPr>
      </w:pPr>
      <w:r w:rsidRPr="00F26DDA">
        <w:rPr>
          <w:rFonts w:cs="David" w:hint="cs"/>
          <w:rtl/>
        </w:rPr>
        <w:tab/>
        <w:t>בחוק יסוד לא היית עושה את זה. היית עושה חוק רגיל.</w:t>
      </w:r>
    </w:p>
    <w:p w14:paraId="71FE73B0" w14:textId="77777777" w:rsidR="00F26DDA" w:rsidRPr="00F26DDA" w:rsidRDefault="00F26DDA" w:rsidP="00F26DDA">
      <w:pPr>
        <w:bidi/>
        <w:rPr>
          <w:rFonts w:cs="David" w:hint="cs"/>
          <w:rtl/>
        </w:rPr>
      </w:pPr>
    </w:p>
    <w:p w14:paraId="49A925DE" w14:textId="77777777" w:rsidR="00F26DDA" w:rsidRPr="00F26DDA" w:rsidRDefault="00F26DDA" w:rsidP="00F26DDA">
      <w:pPr>
        <w:bidi/>
        <w:rPr>
          <w:rFonts w:cs="David" w:hint="cs"/>
          <w:u w:val="single"/>
          <w:rtl/>
        </w:rPr>
      </w:pPr>
    </w:p>
    <w:p w14:paraId="791E8418" w14:textId="77777777" w:rsidR="00F26DDA" w:rsidRPr="00F26DDA" w:rsidRDefault="00F26DDA" w:rsidP="00F26DDA">
      <w:pPr>
        <w:bidi/>
        <w:rPr>
          <w:rFonts w:cs="David" w:hint="cs"/>
          <w:u w:val="single"/>
          <w:rtl/>
        </w:rPr>
      </w:pPr>
    </w:p>
    <w:p w14:paraId="22BE93BE" w14:textId="77777777" w:rsidR="00F26DDA" w:rsidRPr="00F26DDA" w:rsidRDefault="00F26DDA" w:rsidP="00F26DDA">
      <w:pPr>
        <w:bidi/>
        <w:rPr>
          <w:rFonts w:cs="David" w:hint="cs"/>
          <w:u w:val="single"/>
          <w:rtl/>
        </w:rPr>
      </w:pPr>
      <w:r w:rsidRPr="00F26DDA">
        <w:rPr>
          <w:rFonts w:cs="David" w:hint="cs"/>
          <w:u w:val="single"/>
          <w:rtl/>
        </w:rPr>
        <w:t>מנחם בן ששון:</w:t>
      </w:r>
    </w:p>
    <w:p w14:paraId="04369FCB" w14:textId="77777777" w:rsidR="00F26DDA" w:rsidRPr="00F26DDA" w:rsidRDefault="00F26DDA" w:rsidP="00F26DDA">
      <w:pPr>
        <w:bidi/>
        <w:rPr>
          <w:rFonts w:cs="David" w:hint="cs"/>
          <w:rtl/>
        </w:rPr>
      </w:pPr>
    </w:p>
    <w:p w14:paraId="3E9CD1F6" w14:textId="77777777" w:rsidR="00F26DDA" w:rsidRPr="00F26DDA" w:rsidRDefault="00F26DDA" w:rsidP="00F26DDA">
      <w:pPr>
        <w:bidi/>
        <w:rPr>
          <w:rFonts w:cs="David" w:hint="cs"/>
          <w:rtl/>
        </w:rPr>
      </w:pPr>
      <w:r w:rsidRPr="00F26DDA">
        <w:rPr>
          <w:rFonts w:cs="David" w:hint="cs"/>
          <w:rtl/>
        </w:rPr>
        <w:tab/>
        <w:t xml:space="preserve">ממילא אתה הולך בצמוד, משום שחלק מהדברים הפרטניים אמרנו שאנחנו עושים בחוק מפורט. הייתי שמח לראות שהממשלה לא תתנגד לזה משום שממילא כך היא עשתה עד היום. </w:t>
      </w:r>
    </w:p>
    <w:p w14:paraId="212FB272" w14:textId="77777777" w:rsidR="00F26DDA" w:rsidRPr="00F26DDA" w:rsidRDefault="00F26DDA" w:rsidP="00F26DDA">
      <w:pPr>
        <w:bidi/>
        <w:rPr>
          <w:rFonts w:cs="David" w:hint="cs"/>
          <w:rtl/>
        </w:rPr>
      </w:pPr>
    </w:p>
    <w:p w14:paraId="3DDD7E5B" w14:textId="77777777" w:rsidR="00F26DDA" w:rsidRPr="00F26DDA" w:rsidRDefault="00F26DDA" w:rsidP="00F26DDA">
      <w:pPr>
        <w:bidi/>
        <w:rPr>
          <w:rFonts w:cs="David" w:hint="cs"/>
          <w:u w:val="single"/>
          <w:rtl/>
        </w:rPr>
      </w:pPr>
      <w:r w:rsidRPr="00F26DDA">
        <w:rPr>
          <w:rFonts w:cs="David" w:hint="cs"/>
          <w:u w:val="single"/>
          <w:rtl/>
        </w:rPr>
        <w:t>אייל זנדברג:</w:t>
      </w:r>
    </w:p>
    <w:p w14:paraId="754532B6" w14:textId="77777777" w:rsidR="00F26DDA" w:rsidRPr="00F26DDA" w:rsidRDefault="00F26DDA" w:rsidP="00F26DDA">
      <w:pPr>
        <w:bidi/>
        <w:rPr>
          <w:rFonts w:cs="David" w:hint="cs"/>
          <w:rtl/>
        </w:rPr>
      </w:pPr>
    </w:p>
    <w:p w14:paraId="7AB75F28" w14:textId="77777777" w:rsidR="00F26DDA" w:rsidRPr="00F26DDA" w:rsidRDefault="00F26DDA" w:rsidP="00F26DDA">
      <w:pPr>
        <w:bidi/>
        <w:rPr>
          <w:rFonts w:cs="David" w:hint="cs"/>
          <w:rtl/>
        </w:rPr>
      </w:pPr>
      <w:r w:rsidRPr="00F26DDA">
        <w:rPr>
          <w:rFonts w:cs="David" w:hint="cs"/>
          <w:rtl/>
        </w:rPr>
        <w:tab/>
        <w:t>אני מבקש להציע בעיה מסוימת שקיימת בחוק. היא קשורה לעניין הזה ואולי היא תאפשר להביא את כל התשובות במרוכז לדיון הבא. הקושי שאני מצביע עליו נוגע בעצם לשאלה מתי יחול החוק? מתי ניכנס לאותו מסלול שיביא למשאל עם? לא מבחינת המועדים, אלא מהי אותה החלטת ממשלה שתחייב משאל עם?</w:t>
      </w:r>
    </w:p>
    <w:p w14:paraId="67CA8939" w14:textId="77777777" w:rsidR="00F26DDA" w:rsidRPr="00F26DDA" w:rsidRDefault="00F26DDA" w:rsidP="00F26DDA">
      <w:pPr>
        <w:bidi/>
        <w:rPr>
          <w:rFonts w:cs="David" w:hint="cs"/>
          <w:rtl/>
        </w:rPr>
      </w:pPr>
    </w:p>
    <w:p w14:paraId="5FFF4E1C" w14:textId="77777777" w:rsidR="00F26DDA" w:rsidRPr="00F26DDA" w:rsidRDefault="00F26DDA" w:rsidP="00F26DDA">
      <w:pPr>
        <w:bidi/>
        <w:rPr>
          <w:rFonts w:cs="David" w:hint="cs"/>
          <w:rtl/>
        </w:rPr>
      </w:pPr>
      <w:r w:rsidRPr="00F26DDA">
        <w:rPr>
          <w:rFonts w:cs="David" w:hint="cs"/>
          <w:rtl/>
        </w:rPr>
        <w:tab/>
        <w:t>אני מודע לזה שהבעיה שאני מציג כבר כיום היום בחוק, אלא שהיום הבעיה יותר מצומצמת כי לכל היותר מגיעים או לא מגיעים למשאל הכנסת, כאשר סעיף של משאל עם, שהוא רדום היום, ייכנס לפעולה, ספק שייווצ</w:t>
      </w:r>
      <w:r w:rsidRPr="00F26DDA">
        <w:rPr>
          <w:rFonts w:cs="David" w:hint="eastAsia"/>
          <w:rtl/>
        </w:rPr>
        <w:t>ר</w:t>
      </w:r>
      <w:r w:rsidRPr="00F26DDA">
        <w:rPr>
          <w:rFonts w:cs="David" w:hint="cs"/>
          <w:rtl/>
        </w:rPr>
        <w:t xml:space="preserve">, אם החלטת ממשלה מסוימת נכנסת בגדרי חוק או לא, תחייב ללכת למשאל עם. אנחנו יכולים להגיע לאחת משתי תוצאות. או שנידרש למשאלי עם כפולים ומכופלים על אותו עניין, שזה מן הסתם לא רצוי, או שהממשלה "תתחמק", זאת אומרת, מצב מסוים שחברי הכנסת רצו שיידרש למשאל עם, לא יגיע לשם בגלל שהניסוחים לא מספיק מדויקים. </w:t>
      </w:r>
    </w:p>
    <w:p w14:paraId="6064726B" w14:textId="77777777" w:rsidR="00F26DDA" w:rsidRPr="00F26DDA" w:rsidRDefault="00F26DDA" w:rsidP="00F26DDA">
      <w:pPr>
        <w:bidi/>
        <w:rPr>
          <w:rFonts w:cs="David" w:hint="cs"/>
          <w:rtl/>
        </w:rPr>
      </w:pPr>
    </w:p>
    <w:p w14:paraId="08866271" w14:textId="77777777" w:rsidR="00F26DDA" w:rsidRPr="00F26DDA" w:rsidRDefault="00F26DDA" w:rsidP="00F26DDA">
      <w:pPr>
        <w:bidi/>
        <w:rPr>
          <w:rFonts w:cs="David" w:hint="cs"/>
          <w:u w:val="single"/>
          <w:rtl/>
        </w:rPr>
      </w:pPr>
      <w:r w:rsidRPr="00F26DDA">
        <w:rPr>
          <w:rFonts w:cs="David" w:hint="cs"/>
          <w:u w:val="single"/>
          <w:rtl/>
        </w:rPr>
        <w:t>יצחק לוי:</w:t>
      </w:r>
    </w:p>
    <w:p w14:paraId="267B4E49" w14:textId="77777777" w:rsidR="00F26DDA" w:rsidRPr="00F26DDA" w:rsidRDefault="00F26DDA" w:rsidP="00F26DDA">
      <w:pPr>
        <w:bidi/>
        <w:rPr>
          <w:rFonts w:cs="David" w:hint="cs"/>
          <w:rtl/>
        </w:rPr>
      </w:pPr>
    </w:p>
    <w:p w14:paraId="63771A10" w14:textId="77777777" w:rsidR="00F26DDA" w:rsidRPr="00F26DDA" w:rsidRDefault="00F26DDA" w:rsidP="00F26DDA">
      <w:pPr>
        <w:bidi/>
        <w:rPr>
          <w:rFonts w:cs="David" w:hint="cs"/>
          <w:rtl/>
        </w:rPr>
      </w:pPr>
      <w:r w:rsidRPr="00F26DDA">
        <w:rPr>
          <w:rFonts w:cs="David" w:hint="cs"/>
          <w:rtl/>
        </w:rPr>
        <w:tab/>
        <w:t xml:space="preserve">לא הבנתי. </w:t>
      </w:r>
    </w:p>
    <w:p w14:paraId="6B2FC5F4" w14:textId="77777777" w:rsidR="00F26DDA" w:rsidRPr="00F26DDA" w:rsidRDefault="00F26DDA" w:rsidP="00F26DDA">
      <w:pPr>
        <w:bidi/>
        <w:rPr>
          <w:rFonts w:cs="David" w:hint="cs"/>
          <w:rtl/>
        </w:rPr>
      </w:pPr>
    </w:p>
    <w:p w14:paraId="22CA224B" w14:textId="77777777" w:rsidR="00F26DDA" w:rsidRPr="00F26DDA" w:rsidRDefault="00F26DDA" w:rsidP="00F26DDA">
      <w:pPr>
        <w:bidi/>
        <w:rPr>
          <w:rFonts w:cs="David" w:hint="cs"/>
          <w:u w:val="single"/>
          <w:rtl/>
        </w:rPr>
      </w:pPr>
      <w:r w:rsidRPr="00F26DDA">
        <w:rPr>
          <w:rFonts w:cs="David" w:hint="cs"/>
          <w:u w:val="single"/>
          <w:rtl/>
        </w:rPr>
        <w:t>מנחם בן ששון:</w:t>
      </w:r>
    </w:p>
    <w:p w14:paraId="3F926C71" w14:textId="77777777" w:rsidR="00F26DDA" w:rsidRPr="00F26DDA" w:rsidRDefault="00F26DDA" w:rsidP="00F26DDA">
      <w:pPr>
        <w:bidi/>
        <w:rPr>
          <w:rFonts w:cs="David" w:hint="cs"/>
          <w:rtl/>
        </w:rPr>
      </w:pPr>
    </w:p>
    <w:p w14:paraId="6F56F2AE" w14:textId="77777777" w:rsidR="00F26DDA" w:rsidRPr="00F26DDA" w:rsidRDefault="00F26DDA" w:rsidP="00F26DDA">
      <w:pPr>
        <w:bidi/>
        <w:rPr>
          <w:rFonts w:cs="David" w:hint="cs"/>
          <w:rtl/>
        </w:rPr>
      </w:pPr>
      <w:r w:rsidRPr="00F26DDA">
        <w:rPr>
          <w:rFonts w:cs="David" w:hint="cs"/>
          <w:rtl/>
        </w:rPr>
        <w:tab/>
        <w:t xml:space="preserve">זאת הערת אזהרה. </w:t>
      </w:r>
    </w:p>
    <w:p w14:paraId="75A8EFEC" w14:textId="77777777" w:rsidR="00F26DDA" w:rsidRPr="00F26DDA" w:rsidRDefault="00F26DDA" w:rsidP="00F26DDA">
      <w:pPr>
        <w:bidi/>
        <w:rPr>
          <w:rFonts w:cs="David" w:hint="cs"/>
          <w:rtl/>
        </w:rPr>
      </w:pPr>
    </w:p>
    <w:p w14:paraId="6D093488"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153132BB" w14:textId="77777777" w:rsidR="00F26DDA" w:rsidRPr="00F26DDA" w:rsidRDefault="00F26DDA" w:rsidP="00F26DDA">
      <w:pPr>
        <w:bidi/>
        <w:rPr>
          <w:rFonts w:cs="David" w:hint="cs"/>
          <w:rtl/>
        </w:rPr>
      </w:pPr>
    </w:p>
    <w:p w14:paraId="1B73E403" w14:textId="77777777" w:rsidR="00F26DDA" w:rsidRPr="00F26DDA" w:rsidRDefault="00F26DDA" w:rsidP="00F26DDA">
      <w:pPr>
        <w:bidi/>
        <w:rPr>
          <w:rFonts w:cs="David" w:hint="cs"/>
          <w:rtl/>
        </w:rPr>
      </w:pPr>
      <w:r w:rsidRPr="00F26DDA">
        <w:rPr>
          <w:rFonts w:cs="David" w:hint="cs"/>
          <w:rtl/>
        </w:rPr>
        <w:tab/>
        <w:t>תאמר גם מה מסתתר מעבר לזה שהממשלה עלולה להתחמק?</w:t>
      </w:r>
    </w:p>
    <w:p w14:paraId="47FF03C8" w14:textId="77777777" w:rsidR="00F26DDA" w:rsidRDefault="00F26DDA" w:rsidP="00F26DDA">
      <w:pPr>
        <w:bidi/>
        <w:rPr>
          <w:rFonts w:cs="David" w:hint="cs"/>
          <w:rtl/>
        </w:rPr>
      </w:pPr>
    </w:p>
    <w:p w14:paraId="1D40EE71" w14:textId="77777777" w:rsidR="00F26DDA" w:rsidRDefault="00F26DDA" w:rsidP="00F26DDA">
      <w:pPr>
        <w:bidi/>
        <w:rPr>
          <w:rFonts w:cs="David" w:hint="cs"/>
          <w:rtl/>
        </w:rPr>
      </w:pPr>
    </w:p>
    <w:p w14:paraId="5F083645" w14:textId="77777777" w:rsidR="00F26DDA" w:rsidRDefault="00F26DDA" w:rsidP="00F26DDA">
      <w:pPr>
        <w:bidi/>
        <w:rPr>
          <w:rFonts w:cs="David" w:hint="cs"/>
          <w:rtl/>
        </w:rPr>
      </w:pPr>
    </w:p>
    <w:p w14:paraId="5916F15F" w14:textId="77777777" w:rsidR="00F26DDA" w:rsidRDefault="00F26DDA" w:rsidP="00F26DDA">
      <w:pPr>
        <w:bidi/>
        <w:rPr>
          <w:rFonts w:cs="David" w:hint="cs"/>
          <w:rtl/>
        </w:rPr>
      </w:pPr>
    </w:p>
    <w:p w14:paraId="6036B076" w14:textId="77777777" w:rsidR="00F26DDA" w:rsidRDefault="00F26DDA" w:rsidP="00F26DDA">
      <w:pPr>
        <w:bidi/>
        <w:rPr>
          <w:rFonts w:cs="David" w:hint="cs"/>
          <w:rtl/>
        </w:rPr>
      </w:pPr>
    </w:p>
    <w:p w14:paraId="2D1C8EBD" w14:textId="77777777" w:rsidR="00F26DDA" w:rsidRPr="00F26DDA" w:rsidRDefault="00F26DDA" w:rsidP="00F26DDA">
      <w:pPr>
        <w:bidi/>
        <w:rPr>
          <w:rFonts w:cs="David" w:hint="cs"/>
          <w:rtl/>
        </w:rPr>
      </w:pPr>
    </w:p>
    <w:p w14:paraId="3B9CA368" w14:textId="77777777" w:rsidR="00F26DDA" w:rsidRPr="00F26DDA" w:rsidRDefault="00F26DDA" w:rsidP="00F26DDA">
      <w:pPr>
        <w:bidi/>
        <w:rPr>
          <w:rFonts w:cs="David" w:hint="cs"/>
          <w:u w:val="single"/>
          <w:rtl/>
        </w:rPr>
      </w:pPr>
      <w:r w:rsidRPr="00F26DDA">
        <w:rPr>
          <w:rFonts w:cs="David" w:hint="cs"/>
          <w:u w:val="single"/>
          <w:rtl/>
        </w:rPr>
        <w:t>אייל זנדברג:</w:t>
      </w:r>
    </w:p>
    <w:p w14:paraId="03358FD9" w14:textId="77777777" w:rsidR="00F26DDA" w:rsidRPr="00F26DDA" w:rsidRDefault="00F26DDA" w:rsidP="00F26DDA">
      <w:pPr>
        <w:bidi/>
        <w:rPr>
          <w:rFonts w:cs="David" w:hint="cs"/>
          <w:rtl/>
        </w:rPr>
      </w:pPr>
    </w:p>
    <w:p w14:paraId="38DC1AC0" w14:textId="77777777" w:rsidR="00F26DDA" w:rsidRPr="00F26DDA" w:rsidRDefault="00F26DDA" w:rsidP="00F26DDA">
      <w:pPr>
        <w:bidi/>
        <w:rPr>
          <w:rFonts w:cs="David" w:hint="cs"/>
          <w:rtl/>
        </w:rPr>
      </w:pPr>
      <w:r w:rsidRPr="00F26DDA">
        <w:rPr>
          <w:rFonts w:cs="David" w:hint="cs"/>
          <w:rtl/>
        </w:rPr>
        <w:tab/>
        <w:t xml:space="preserve">אני אביא דוגמאות. </w:t>
      </w:r>
    </w:p>
    <w:p w14:paraId="6EFB03F4" w14:textId="77777777" w:rsidR="00F26DDA" w:rsidRPr="00F26DDA" w:rsidRDefault="00F26DDA" w:rsidP="00F26DDA">
      <w:pPr>
        <w:bidi/>
        <w:rPr>
          <w:rFonts w:cs="David" w:hint="cs"/>
          <w:rtl/>
        </w:rPr>
      </w:pPr>
    </w:p>
    <w:p w14:paraId="2ED38E12" w14:textId="77777777" w:rsidR="00F26DDA" w:rsidRPr="00F26DDA" w:rsidRDefault="00F26DDA" w:rsidP="00F26DDA">
      <w:pPr>
        <w:bidi/>
        <w:rPr>
          <w:rFonts w:cs="David" w:hint="cs"/>
          <w:u w:val="single"/>
          <w:rtl/>
        </w:rPr>
      </w:pPr>
      <w:r w:rsidRPr="00F26DDA">
        <w:rPr>
          <w:rFonts w:cs="David" w:hint="cs"/>
          <w:u w:val="single"/>
          <w:rtl/>
        </w:rPr>
        <w:t>יצחק לוי:</w:t>
      </w:r>
    </w:p>
    <w:p w14:paraId="04FE07B5" w14:textId="77777777" w:rsidR="00F26DDA" w:rsidRPr="00F26DDA" w:rsidRDefault="00F26DDA" w:rsidP="00F26DDA">
      <w:pPr>
        <w:bidi/>
        <w:rPr>
          <w:rFonts w:cs="David" w:hint="cs"/>
          <w:rtl/>
        </w:rPr>
      </w:pPr>
    </w:p>
    <w:p w14:paraId="207A62F4" w14:textId="77777777" w:rsidR="00F26DDA" w:rsidRPr="00F26DDA" w:rsidRDefault="00F26DDA" w:rsidP="00F26DDA">
      <w:pPr>
        <w:bidi/>
        <w:rPr>
          <w:rFonts w:cs="David" w:hint="cs"/>
          <w:rtl/>
        </w:rPr>
      </w:pPr>
      <w:r w:rsidRPr="00F26DDA">
        <w:rPr>
          <w:rFonts w:cs="David" w:hint="cs"/>
          <w:rtl/>
        </w:rPr>
        <w:tab/>
        <w:t xml:space="preserve">החוק דיי ברור. </w:t>
      </w:r>
    </w:p>
    <w:p w14:paraId="1232E6F6" w14:textId="77777777" w:rsidR="00F26DDA" w:rsidRPr="00F26DDA" w:rsidRDefault="00F26DDA" w:rsidP="00F26DDA">
      <w:pPr>
        <w:bidi/>
        <w:rPr>
          <w:rFonts w:cs="David" w:hint="cs"/>
          <w:rtl/>
        </w:rPr>
      </w:pPr>
    </w:p>
    <w:p w14:paraId="45D3274F" w14:textId="77777777" w:rsidR="00F26DDA" w:rsidRPr="00F26DDA" w:rsidRDefault="00F26DDA" w:rsidP="00F26DDA">
      <w:pPr>
        <w:bidi/>
        <w:rPr>
          <w:rFonts w:cs="David" w:hint="cs"/>
          <w:u w:val="single"/>
          <w:rtl/>
        </w:rPr>
      </w:pPr>
      <w:r w:rsidRPr="00F26DDA">
        <w:rPr>
          <w:rFonts w:cs="David" w:hint="cs"/>
          <w:u w:val="single"/>
          <w:rtl/>
        </w:rPr>
        <w:t>מנחם בן ששון:</w:t>
      </w:r>
    </w:p>
    <w:p w14:paraId="5097E787" w14:textId="77777777" w:rsidR="00F26DDA" w:rsidRPr="00F26DDA" w:rsidRDefault="00F26DDA" w:rsidP="00F26DDA">
      <w:pPr>
        <w:bidi/>
        <w:rPr>
          <w:rFonts w:cs="David" w:hint="cs"/>
          <w:u w:val="single"/>
          <w:rtl/>
        </w:rPr>
      </w:pPr>
    </w:p>
    <w:p w14:paraId="6E99FA1C" w14:textId="77777777" w:rsidR="00F26DDA" w:rsidRPr="00F26DDA" w:rsidRDefault="00F26DDA" w:rsidP="00F26DDA">
      <w:pPr>
        <w:bidi/>
        <w:rPr>
          <w:rFonts w:cs="David" w:hint="cs"/>
          <w:rtl/>
        </w:rPr>
      </w:pPr>
      <w:r w:rsidRPr="00F26DDA">
        <w:rPr>
          <w:rFonts w:cs="David" w:hint="cs"/>
          <w:rtl/>
        </w:rPr>
        <w:tab/>
        <w:t xml:space="preserve">הוא לא ברור, יצחק. </w:t>
      </w:r>
    </w:p>
    <w:p w14:paraId="241CFCBC" w14:textId="77777777" w:rsidR="00F26DDA" w:rsidRPr="00F26DDA" w:rsidRDefault="00F26DDA" w:rsidP="00F26DDA">
      <w:pPr>
        <w:bidi/>
        <w:rPr>
          <w:rFonts w:cs="David" w:hint="cs"/>
          <w:rtl/>
        </w:rPr>
      </w:pPr>
    </w:p>
    <w:p w14:paraId="071875D1" w14:textId="77777777" w:rsidR="00F26DDA" w:rsidRPr="00F26DDA" w:rsidRDefault="00F26DDA" w:rsidP="00F26DDA">
      <w:pPr>
        <w:bidi/>
        <w:rPr>
          <w:rFonts w:cs="David" w:hint="cs"/>
          <w:u w:val="single"/>
          <w:rtl/>
        </w:rPr>
      </w:pPr>
      <w:r w:rsidRPr="00F26DDA">
        <w:rPr>
          <w:rFonts w:cs="David" w:hint="cs"/>
          <w:u w:val="single"/>
          <w:rtl/>
        </w:rPr>
        <w:t>אייל זנדברג:</w:t>
      </w:r>
    </w:p>
    <w:p w14:paraId="506C8B45" w14:textId="77777777" w:rsidR="00F26DDA" w:rsidRPr="00F26DDA" w:rsidRDefault="00F26DDA" w:rsidP="00F26DDA">
      <w:pPr>
        <w:bidi/>
        <w:rPr>
          <w:rFonts w:cs="David" w:hint="cs"/>
          <w:rtl/>
        </w:rPr>
      </w:pPr>
    </w:p>
    <w:p w14:paraId="6F27C6AE" w14:textId="77777777" w:rsidR="00F26DDA" w:rsidRPr="00F26DDA" w:rsidRDefault="00F26DDA" w:rsidP="00F26DDA">
      <w:pPr>
        <w:bidi/>
        <w:rPr>
          <w:rFonts w:cs="David" w:hint="cs"/>
          <w:rtl/>
        </w:rPr>
      </w:pPr>
      <w:r w:rsidRPr="00F26DDA">
        <w:rPr>
          <w:rFonts w:cs="David" w:hint="cs"/>
          <w:rtl/>
        </w:rPr>
        <w:tab/>
        <w:t xml:space="preserve">אני חושב שהוא לא ברור ואני אדגים. אני הולך להסביר למה החוק עשוי להיות לא ברור. אני אדגים בעזרת מצבים שמראים את הקושי ואולי יחד עם נציגי הממשלה נוכל למצוא פיתרון. אני מודע לכך שאנחנו בשלב ההכנה לקריאה שניה ויש מגבלות למה הוועדה יכולה לעשות, אבל נדמה לי שרוב הדברים עדיין בתוך הגבולות האלה. </w:t>
      </w:r>
    </w:p>
    <w:p w14:paraId="63FE01A3" w14:textId="77777777" w:rsidR="00F26DDA" w:rsidRPr="00F26DDA" w:rsidRDefault="00F26DDA" w:rsidP="00F26DDA">
      <w:pPr>
        <w:bidi/>
        <w:rPr>
          <w:rFonts w:cs="David" w:hint="cs"/>
          <w:rtl/>
        </w:rPr>
      </w:pPr>
    </w:p>
    <w:p w14:paraId="2291B0F2" w14:textId="77777777" w:rsidR="00F26DDA" w:rsidRPr="00F26DDA" w:rsidRDefault="00F26DDA" w:rsidP="00F26DDA">
      <w:pPr>
        <w:bidi/>
        <w:rPr>
          <w:rFonts w:cs="David" w:hint="cs"/>
          <w:rtl/>
        </w:rPr>
      </w:pPr>
      <w:r w:rsidRPr="00F26DDA">
        <w:rPr>
          <w:rFonts w:cs="David" w:hint="cs"/>
          <w:rtl/>
        </w:rPr>
        <w:tab/>
        <w:t xml:space="preserve">בואו נראה מה הקושי. החוק היום הוא חוק מאוד קצר. הוא אומר מתי יידרש אישור הכנסת במשאל עם? במצב שיש החלטת ממשלה שמבטלת את משפט השיפוט והמנהל. אבל זה לא מה שלשון החוק אומר. לשון החוק קובעת שני דברים: היא מגדירה החלטת ממשלה. אתם יכולים לעיין בסעיף 1. החלטת ממשלה היא הגדרה מאוד רחבה. היינו מדמיינים שהחלטת ממשלה שחלה עליה, זאת החלטה שאומרת: "משפט השיפוט והמנהל על שטח פלוני, לא יחול עוד מיום כך וכך". זה לא הניסוח שהמחוקקים בחרו. מה ההגדרה? "החלטה של ממשלה בדרך של אישור אמנה, או הסכם או בדרך אחרת". כלומר, מה התוכן שלה, מה הסוג של שלה, זה יכול להיות דבר אין סופי. זה גם חד צדדי בדרך אחרת, להבנתי, לרבות התחייבות לעתיד, כלומר משהו שאין לו תוצאה מיידית, והתחייבות המותנית בתנאים. למעשה זה תופס הרבה מאוד סוגים של החלטות שהתוכן שלהם הוא מותנה, הוא רב שלבי, כי זה כל דבר שאיכשהו על פי תוכנו עוסק במשפט שיפוט ומנהל. </w:t>
      </w:r>
    </w:p>
    <w:p w14:paraId="4A3DE883" w14:textId="77777777" w:rsidR="00F26DDA" w:rsidRPr="00F26DDA" w:rsidRDefault="00F26DDA" w:rsidP="00F26DDA">
      <w:pPr>
        <w:bidi/>
        <w:rPr>
          <w:rFonts w:cs="David" w:hint="cs"/>
          <w:rtl/>
        </w:rPr>
      </w:pPr>
    </w:p>
    <w:p w14:paraId="440DD70F" w14:textId="77777777" w:rsidR="00F26DDA" w:rsidRPr="00F26DDA" w:rsidRDefault="00F26DDA" w:rsidP="00F26DDA">
      <w:pPr>
        <w:bidi/>
        <w:rPr>
          <w:rFonts w:cs="David" w:hint="cs"/>
          <w:u w:val="single"/>
          <w:rtl/>
        </w:rPr>
      </w:pPr>
      <w:r w:rsidRPr="00F26DDA">
        <w:rPr>
          <w:rFonts w:cs="David" w:hint="cs"/>
          <w:u w:val="single"/>
          <w:rtl/>
        </w:rPr>
        <w:t>יצחק לוי:</w:t>
      </w:r>
    </w:p>
    <w:p w14:paraId="620042BF" w14:textId="77777777" w:rsidR="00F26DDA" w:rsidRPr="00F26DDA" w:rsidRDefault="00F26DDA" w:rsidP="00F26DDA">
      <w:pPr>
        <w:bidi/>
        <w:rPr>
          <w:rFonts w:cs="David" w:hint="cs"/>
          <w:rtl/>
        </w:rPr>
      </w:pPr>
    </w:p>
    <w:p w14:paraId="3F0D9398" w14:textId="77777777" w:rsidR="00F26DDA" w:rsidRPr="00F26DDA" w:rsidRDefault="00F26DDA" w:rsidP="00F26DDA">
      <w:pPr>
        <w:bidi/>
        <w:rPr>
          <w:rFonts w:cs="David" w:hint="cs"/>
          <w:rtl/>
        </w:rPr>
      </w:pPr>
      <w:r w:rsidRPr="00F26DDA">
        <w:rPr>
          <w:rFonts w:cs="David" w:hint="cs"/>
          <w:rtl/>
        </w:rPr>
        <w:tab/>
        <w:t xml:space="preserve">שיש בו החלטה. </w:t>
      </w:r>
    </w:p>
    <w:p w14:paraId="06E411E1" w14:textId="77777777" w:rsidR="00F26DDA" w:rsidRPr="00F26DDA" w:rsidRDefault="00F26DDA" w:rsidP="00F26DDA">
      <w:pPr>
        <w:bidi/>
        <w:rPr>
          <w:rFonts w:cs="David" w:hint="cs"/>
          <w:rtl/>
        </w:rPr>
      </w:pPr>
    </w:p>
    <w:p w14:paraId="768E882D" w14:textId="77777777" w:rsidR="00F26DDA" w:rsidRPr="00F26DDA" w:rsidRDefault="00F26DDA" w:rsidP="00F26DDA">
      <w:pPr>
        <w:bidi/>
        <w:rPr>
          <w:rFonts w:cs="David" w:hint="cs"/>
          <w:u w:val="single"/>
          <w:rtl/>
        </w:rPr>
      </w:pPr>
      <w:r w:rsidRPr="00F26DDA">
        <w:rPr>
          <w:rFonts w:cs="David" w:hint="cs"/>
          <w:u w:val="single"/>
          <w:rtl/>
        </w:rPr>
        <w:t>אייל זנדברג:</w:t>
      </w:r>
    </w:p>
    <w:p w14:paraId="550B2354" w14:textId="77777777" w:rsidR="00F26DDA" w:rsidRPr="00F26DDA" w:rsidRDefault="00F26DDA" w:rsidP="00F26DDA">
      <w:pPr>
        <w:bidi/>
        <w:rPr>
          <w:rFonts w:cs="David" w:hint="cs"/>
          <w:rtl/>
        </w:rPr>
      </w:pPr>
    </w:p>
    <w:p w14:paraId="27572675" w14:textId="77777777" w:rsidR="00F26DDA" w:rsidRPr="00F26DDA" w:rsidRDefault="00F26DDA" w:rsidP="00F26DDA">
      <w:pPr>
        <w:bidi/>
        <w:rPr>
          <w:rFonts w:cs="David" w:hint="cs"/>
          <w:rtl/>
        </w:rPr>
      </w:pPr>
      <w:r w:rsidRPr="00F26DDA">
        <w:rPr>
          <w:rFonts w:cs="David" w:hint="cs"/>
          <w:rtl/>
        </w:rPr>
        <w:tab/>
        <w:t>עכשיו אני עובר למרכיב השני, שגם הוא בעייתי, וזה סעיף 2. סעיף 2 אומר מתי דרוש אישור הכנסת. על איזו החלטת ממשלה? זאת "החלטת ממשלה לפיה, שזאת מילת מפתח, המשפט השיפוט והמנהל לא יחולו עוד על שטח.</w:t>
      </w:r>
    </w:p>
    <w:p w14:paraId="556B2148" w14:textId="77777777" w:rsidR="00F26DDA" w:rsidRPr="00F26DDA" w:rsidRDefault="00F26DDA" w:rsidP="00F26DDA">
      <w:pPr>
        <w:bidi/>
        <w:rPr>
          <w:rFonts w:cs="David" w:hint="cs"/>
          <w:rtl/>
        </w:rPr>
      </w:pPr>
    </w:p>
    <w:p w14:paraId="09E8ABA4" w14:textId="77777777" w:rsidR="00F26DDA" w:rsidRPr="00F26DDA" w:rsidRDefault="00F26DDA" w:rsidP="00F26DDA">
      <w:pPr>
        <w:bidi/>
        <w:rPr>
          <w:rFonts w:cs="David" w:hint="cs"/>
          <w:rtl/>
        </w:rPr>
      </w:pPr>
      <w:r w:rsidRPr="00F26DDA">
        <w:rPr>
          <w:rFonts w:cs="David" w:hint="cs"/>
          <w:rtl/>
        </w:rPr>
        <w:tab/>
        <w:t>עכשיו בואו ניקח דוגמאות ונראה לאן זה יכול להוביל אותנו. במצב הרגיל, ההנחה היא שהחלטה לפיה משפט לא יחול היא, שזאת החלטה שאומרת, כמו שאמרתי, המשפט השיפוט והמנהל על רמת הגולן לא יחולו מיום כך וכך. ברוב המצבים שניתקל בהם, כך אני חושב, לא תהיה החלטה כזאת מכמה סיבות וניתן כמה דוגמאות.</w:t>
      </w:r>
    </w:p>
    <w:p w14:paraId="3E0D55F2" w14:textId="77777777" w:rsidR="00F26DDA" w:rsidRPr="00F26DDA" w:rsidRDefault="00F26DDA" w:rsidP="00F26DDA">
      <w:pPr>
        <w:bidi/>
        <w:rPr>
          <w:rFonts w:cs="David" w:hint="cs"/>
          <w:rtl/>
        </w:rPr>
      </w:pPr>
    </w:p>
    <w:p w14:paraId="20A6F491" w14:textId="77777777" w:rsidR="00F26DDA" w:rsidRPr="00F26DDA" w:rsidRDefault="00F26DDA" w:rsidP="00F26DDA">
      <w:pPr>
        <w:bidi/>
        <w:rPr>
          <w:rFonts w:cs="David" w:hint="cs"/>
          <w:rtl/>
        </w:rPr>
      </w:pPr>
      <w:r w:rsidRPr="00F26DDA">
        <w:rPr>
          <w:rFonts w:cs="David" w:hint="cs"/>
          <w:rtl/>
        </w:rPr>
        <w:tab/>
        <w:t xml:space="preserve">אחד, הסכם רב שלבי. הממשלה מקיימת משא ומתן ומגיעה להסכם עקרונות. יש פה כל דוגמאות מההיסטוריה שלנו. הממשלה מחליטה, עקרונית, שהיא שולחת את שר החוץ לנהל משא ומתן והיא קובעת שבמשא ומתן הממשלה מוכנה לוותר על שטח רמת הגולן, לצורך העניין, בתמורה לנורמליזציה. זה הסכם עקרונות. בהרבה מובנים, כשחושבים על משאל עם, על רצון העם, בשלב הזה הממשלה כבר ביססה משהו שאולי רצוי שיבוא למשאל עם מבחינת הלשון. השאלה היא, מבחינת הלשון, האם זאת החלטה שלפיה המשפט לא, הוא שהיא לא מספיק אופרטיבית. האם היא מסוימת מספיק או לא? זאת תהיה מחלוקת, והמחלוקת פה תהיה בין שתי רשויות, שרצוי לברר את זה מראש. זה בעצם מה שאני אומר. </w:t>
      </w:r>
    </w:p>
    <w:p w14:paraId="40011560" w14:textId="77777777" w:rsidR="00F26DDA" w:rsidRPr="00F26DDA" w:rsidRDefault="00F26DDA" w:rsidP="00F26DDA">
      <w:pPr>
        <w:bidi/>
        <w:rPr>
          <w:rFonts w:cs="David" w:hint="cs"/>
          <w:rtl/>
        </w:rPr>
      </w:pPr>
    </w:p>
    <w:p w14:paraId="049DCE48" w14:textId="77777777" w:rsidR="00F26DDA" w:rsidRPr="00F26DDA" w:rsidRDefault="00F26DDA" w:rsidP="00F26DDA">
      <w:pPr>
        <w:bidi/>
        <w:rPr>
          <w:rFonts w:cs="David" w:hint="cs"/>
          <w:rtl/>
        </w:rPr>
      </w:pPr>
      <w:r w:rsidRPr="00F26DDA">
        <w:rPr>
          <w:rFonts w:cs="David" w:hint="cs"/>
          <w:rtl/>
        </w:rPr>
        <w:tab/>
        <w:t xml:space="preserve">זאת החליטה לפיה? לא. הממשלה לא החליטה לבטל את השיפוט המשפט והמנהל, מהטעם הפשוט שהיא לא יכולה לעשות את זה לגבי רמת הגולן. רק המחוקק יכול לעשות את זה כי המשפט נקנה מחוק רמת הגולן ולא מהחלטת ממשלה. אבל זאת החלטת עקרונות. </w:t>
      </w:r>
    </w:p>
    <w:p w14:paraId="34FF61CB" w14:textId="77777777" w:rsidR="00F26DDA" w:rsidRPr="00F26DDA" w:rsidRDefault="00F26DDA" w:rsidP="00F26DDA">
      <w:pPr>
        <w:bidi/>
        <w:rPr>
          <w:rFonts w:cs="David" w:hint="cs"/>
          <w:rtl/>
        </w:rPr>
      </w:pPr>
    </w:p>
    <w:p w14:paraId="44578715"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6CE5FE67" w14:textId="77777777" w:rsidR="00F26DDA" w:rsidRPr="00F26DDA" w:rsidRDefault="00F26DDA" w:rsidP="00F26DDA">
      <w:pPr>
        <w:bidi/>
        <w:rPr>
          <w:rFonts w:cs="David" w:hint="cs"/>
          <w:rtl/>
        </w:rPr>
      </w:pPr>
    </w:p>
    <w:p w14:paraId="4E5DA416" w14:textId="77777777" w:rsidR="00F26DDA" w:rsidRPr="00F26DDA" w:rsidRDefault="00F26DDA" w:rsidP="00F26DDA">
      <w:pPr>
        <w:bidi/>
        <w:rPr>
          <w:rFonts w:cs="David" w:hint="cs"/>
          <w:rtl/>
        </w:rPr>
      </w:pPr>
      <w:r w:rsidRPr="00F26DDA">
        <w:rPr>
          <w:rFonts w:cs="David" w:hint="cs"/>
          <w:rtl/>
        </w:rPr>
        <w:tab/>
        <w:t xml:space="preserve">כל הסכם כזה הממשלה לא תוכל לבצע אותו אם הכנסת לא תאשר אותו. </w:t>
      </w:r>
    </w:p>
    <w:p w14:paraId="796CC4C4" w14:textId="77777777" w:rsidR="00F26DDA" w:rsidRPr="00F26DDA" w:rsidRDefault="00F26DDA" w:rsidP="00F26DDA">
      <w:pPr>
        <w:bidi/>
        <w:rPr>
          <w:rFonts w:cs="David" w:hint="cs"/>
          <w:rtl/>
        </w:rPr>
      </w:pPr>
    </w:p>
    <w:p w14:paraId="5CC59F2B" w14:textId="77777777" w:rsidR="00F26DDA" w:rsidRPr="00F26DDA" w:rsidRDefault="00F26DDA" w:rsidP="00F26DDA">
      <w:pPr>
        <w:bidi/>
        <w:rPr>
          <w:rFonts w:cs="David" w:hint="cs"/>
          <w:u w:val="single"/>
          <w:rtl/>
        </w:rPr>
      </w:pPr>
      <w:r w:rsidRPr="00F26DDA">
        <w:rPr>
          <w:rFonts w:cs="David" w:hint="cs"/>
          <w:u w:val="single"/>
          <w:rtl/>
        </w:rPr>
        <w:t>אייל זנדברג:</w:t>
      </w:r>
    </w:p>
    <w:p w14:paraId="24781A27" w14:textId="77777777" w:rsidR="00F26DDA" w:rsidRPr="00F26DDA" w:rsidRDefault="00F26DDA" w:rsidP="00F26DDA">
      <w:pPr>
        <w:bidi/>
        <w:rPr>
          <w:rFonts w:cs="David" w:hint="cs"/>
          <w:rtl/>
        </w:rPr>
      </w:pPr>
    </w:p>
    <w:p w14:paraId="2E90025E" w14:textId="77777777" w:rsidR="00F26DDA" w:rsidRPr="00F26DDA" w:rsidRDefault="00F26DDA" w:rsidP="00F26DDA">
      <w:pPr>
        <w:bidi/>
        <w:rPr>
          <w:rFonts w:cs="David" w:hint="cs"/>
          <w:rtl/>
        </w:rPr>
      </w:pPr>
      <w:r w:rsidRPr="00F26DDA">
        <w:rPr>
          <w:rFonts w:cs="David" w:hint="cs"/>
          <w:rtl/>
        </w:rPr>
        <w:tab/>
        <w:t xml:space="preserve">לא, זה תלוי. האם ניכנס, בכלל, למנגנון שמחייב? זאת השאלה.  תהיה שאלה. היועץ המשפטי לממשלה יצטרך לפרש, האם זאת החלטה שבאה לכנסת או לא. חבר הכנסת יחשבו אחרת ותהיה התנגשות. אני מציע לבהיר את זה. </w:t>
      </w:r>
    </w:p>
    <w:p w14:paraId="65B78C77" w14:textId="77777777" w:rsidR="00F26DDA" w:rsidRPr="00F26DDA" w:rsidRDefault="00F26DDA" w:rsidP="00F26DDA">
      <w:pPr>
        <w:bidi/>
        <w:rPr>
          <w:rFonts w:cs="David" w:hint="cs"/>
          <w:rtl/>
        </w:rPr>
      </w:pPr>
    </w:p>
    <w:p w14:paraId="4D949389" w14:textId="77777777" w:rsidR="00F26DDA" w:rsidRPr="00F26DDA" w:rsidRDefault="00F26DDA" w:rsidP="00F26DDA">
      <w:pPr>
        <w:bidi/>
        <w:rPr>
          <w:rFonts w:cs="David" w:hint="cs"/>
          <w:rtl/>
        </w:rPr>
      </w:pPr>
      <w:r w:rsidRPr="00F26DDA">
        <w:rPr>
          <w:rFonts w:cs="David" w:hint="cs"/>
          <w:rtl/>
        </w:rPr>
        <w:tab/>
        <w:t>זה לא דבר בשמים, זה יכול לקרות. בדוגמה שלי, בחלוף שנה, אחרי הסכם העקרונות, שכבר דיבר על החזרת שטחים ועל ביטול משפט, יהיה הסכם קונקרטי שמדבר על ויתור על שטח רק עד גבול קצרין או משהו כזה. שוב, מנקודת המבט של למה עושים משאל עם, אפשר לומר שעמדת העם העקרונית לגבי ויתור היא חשובה, אבל היא תשתנה כשהוא ידע על כמה מוותרים. בסופו של דבר חיים במציאות, זאת לא עמדה עקרונית של העם.</w:t>
      </w:r>
    </w:p>
    <w:p w14:paraId="57ECD499" w14:textId="77777777" w:rsidR="00F26DDA" w:rsidRPr="00F26DDA" w:rsidRDefault="00F26DDA" w:rsidP="00F26DDA">
      <w:pPr>
        <w:bidi/>
        <w:rPr>
          <w:rFonts w:cs="David" w:hint="cs"/>
          <w:rtl/>
        </w:rPr>
      </w:pPr>
    </w:p>
    <w:p w14:paraId="33A4C5A7" w14:textId="77777777" w:rsidR="00F26DDA" w:rsidRPr="00F26DDA" w:rsidRDefault="00F26DDA" w:rsidP="00F26DDA">
      <w:pPr>
        <w:bidi/>
        <w:rPr>
          <w:rFonts w:cs="David" w:hint="cs"/>
          <w:rtl/>
        </w:rPr>
      </w:pPr>
      <w:r w:rsidRPr="00F26DDA">
        <w:rPr>
          <w:rFonts w:cs="David" w:hint="cs"/>
          <w:rtl/>
        </w:rPr>
        <w:tab/>
        <w:t xml:space="preserve">מצד שני, לא רצוי שהממשלה, שהיא הרשות המבצעת, לא תוכל לנהל אפילו משא ומתן והיא תצטרך לרוץ למשאל עם בשלב של הסכם עקרונות. יכולות להיות שתי עמדות אבל רצוי שהוועדה והכנסת יחליטו היום ולא ישאירו את זה במצב של עמימות. זה מצב של הסכם רב שלבי ואני חושב שיכולות להיות דוגמאות עם הסכם שלום שהוא פרטני וקובע ויתור על שטח אבל הוא קובע שאחרי שיהיה ניסיון של 5 שנים ביישום ההסכם, אז יוחלט על שטח מסוים, שיהיה שטח סחר משותף, מה יהיה גורל השטח שם. זאת אומרת, זה הסכם עם הסמכה להסכם נוסף. תעלה השאלה האם ההסכם הנוסף נובע מההסכם שכבר קיבל את משאל העם, קיבל לגיטימציה של העם, או שצריך עוד משאל עם. ברור לנו שמשאל עם זה לא כמו אישור הכנסת. משאל עם זאת הוצאה ניכרת שהיא אינה רצויה. </w:t>
      </w:r>
    </w:p>
    <w:p w14:paraId="533F69DD" w14:textId="77777777" w:rsidR="00F26DDA" w:rsidRPr="00F26DDA" w:rsidRDefault="00F26DDA" w:rsidP="00F26DDA">
      <w:pPr>
        <w:bidi/>
        <w:rPr>
          <w:rFonts w:cs="David" w:hint="cs"/>
          <w:rtl/>
        </w:rPr>
      </w:pPr>
    </w:p>
    <w:p w14:paraId="42CD2717" w14:textId="77777777" w:rsidR="00F26DDA" w:rsidRPr="00F26DDA" w:rsidRDefault="00F26DDA" w:rsidP="00F26DDA">
      <w:pPr>
        <w:bidi/>
        <w:rPr>
          <w:rFonts w:cs="David" w:hint="cs"/>
          <w:rtl/>
        </w:rPr>
      </w:pPr>
      <w:r w:rsidRPr="00F26DDA">
        <w:rPr>
          <w:rFonts w:cs="David" w:hint="cs"/>
          <w:rtl/>
        </w:rPr>
        <w:tab/>
        <w:t xml:space="preserve">דוגמה נוספת, שעליה אני לא חושב שהמחוקקים חשבו בשנת 1999, זה המצב של ויתור חד צדדי. יש לנו כבר את הניסיון של ההתנתקות. בהתנתקות לא היתה שאלה של משפט שיפוט ומנהל אבל אפשר ללמוד ממנה דברים. החלטת ממשלה לפי הגדרתה, אני חוזרת, "בדרך של אישור אמנה או הסכם או בדרך אחרת", אז זה נכלל כאן. כלומר, אם הממשלה מחליטה מחר להסיג את הכוחות הישראלים והאזרחים משטח רמת הגולן או מחלקו. מבחינת המשפט הבינלאומי אין קושי כי הריבונות לא נקנית במשפט הפנימי והריבונות היא כנראה סורית לפי רוב החוקרים והמלומדים בתחום המשפט הבינלאומי. הממשלה יכולה להחליט לפנות. אז אולי בשביל לפנות ממש היא - - - </w:t>
      </w:r>
    </w:p>
    <w:p w14:paraId="53617518" w14:textId="77777777" w:rsidR="00F26DDA" w:rsidRPr="00F26DDA" w:rsidRDefault="00F26DDA" w:rsidP="00F26DDA">
      <w:pPr>
        <w:bidi/>
        <w:rPr>
          <w:rFonts w:cs="David" w:hint="cs"/>
          <w:u w:val="single"/>
          <w:rtl/>
        </w:rPr>
      </w:pPr>
    </w:p>
    <w:p w14:paraId="5CD60E75" w14:textId="77777777" w:rsidR="00F26DDA" w:rsidRPr="00F26DDA" w:rsidRDefault="00F26DDA" w:rsidP="00F26DDA">
      <w:pPr>
        <w:bidi/>
        <w:rPr>
          <w:rFonts w:cs="David" w:hint="cs"/>
          <w:u w:val="single"/>
          <w:rtl/>
        </w:rPr>
      </w:pPr>
      <w:r w:rsidRPr="00F26DDA">
        <w:rPr>
          <w:rFonts w:cs="David" w:hint="cs"/>
          <w:u w:val="single"/>
          <w:rtl/>
        </w:rPr>
        <w:t>מנחם בן ששון:</w:t>
      </w:r>
    </w:p>
    <w:p w14:paraId="1AF57832" w14:textId="77777777" w:rsidR="00F26DDA" w:rsidRPr="00F26DDA" w:rsidRDefault="00F26DDA" w:rsidP="00F26DDA">
      <w:pPr>
        <w:bidi/>
        <w:rPr>
          <w:rFonts w:cs="David" w:hint="cs"/>
          <w:rtl/>
        </w:rPr>
      </w:pPr>
    </w:p>
    <w:p w14:paraId="5610D9E6" w14:textId="77777777" w:rsidR="00F26DDA" w:rsidRPr="00F26DDA" w:rsidRDefault="00F26DDA" w:rsidP="00F26DDA">
      <w:pPr>
        <w:bidi/>
        <w:rPr>
          <w:rFonts w:cs="David" w:hint="cs"/>
          <w:rtl/>
        </w:rPr>
      </w:pPr>
      <w:r w:rsidRPr="00F26DDA">
        <w:rPr>
          <w:rFonts w:cs="David" w:hint="cs"/>
          <w:rtl/>
        </w:rPr>
        <w:tab/>
        <w:t xml:space="preserve">היא כבר עשתה את זה בקוניטרה. </w:t>
      </w:r>
    </w:p>
    <w:p w14:paraId="5F842E2F" w14:textId="77777777" w:rsidR="00F26DDA" w:rsidRPr="00F26DDA" w:rsidRDefault="00F26DDA" w:rsidP="00F26DDA">
      <w:pPr>
        <w:bidi/>
        <w:rPr>
          <w:rFonts w:cs="David" w:hint="cs"/>
          <w:rtl/>
        </w:rPr>
      </w:pPr>
    </w:p>
    <w:p w14:paraId="6CECB4E9" w14:textId="77777777" w:rsidR="00F26DDA" w:rsidRPr="00F26DDA" w:rsidRDefault="00F26DDA" w:rsidP="00F26DDA">
      <w:pPr>
        <w:bidi/>
        <w:rPr>
          <w:rFonts w:cs="David" w:hint="cs"/>
          <w:u w:val="single"/>
          <w:rtl/>
        </w:rPr>
      </w:pPr>
      <w:r w:rsidRPr="00F26DDA">
        <w:rPr>
          <w:rFonts w:cs="David" w:hint="cs"/>
          <w:u w:val="single"/>
          <w:rtl/>
        </w:rPr>
        <w:t>אייל זנדברג:</w:t>
      </w:r>
    </w:p>
    <w:p w14:paraId="4FE547CE" w14:textId="77777777" w:rsidR="00F26DDA" w:rsidRPr="00F26DDA" w:rsidRDefault="00F26DDA" w:rsidP="00F26DDA">
      <w:pPr>
        <w:bidi/>
        <w:rPr>
          <w:rFonts w:cs="David" w:hint="cs"/>
          <w:rtl/>
        </w:rPr>
      </w:pPr>
    </w:p>
    <w:p w14:paraId="2A0078BD" w14:textId="77777777" w:rsidR="00F26DDA" w:rsidRPr="00F26DDA" w:rsidRDefault="00F26DDA" w:rsidP="00F26DDA">
      <w:pPr>
        <w:bidi/>
        <w:rPr>
          <w:rFonts w:cs="David" w:hint="cs"/>
          <w:rtl/>
        </w:rPr>
      </w:pPr>
      <w:r w:rsidRPr="00F26DDA">
        <w:rPr>
          <w:rFonts w:cs="David" w:hint="cs"/>
          <w:rtl/>
        </w:rPr>
        <w:tab/>
        <w:t xml:space="preserve">לא בדקתי, אני לא יודע. זה היה חד צדדי. האם הוא נכלל בהחלטת ממשלה? כן. אבל, האם הוא זאת החלטת ממשלה לפיה המשפט השיפוט והמנהל לא יחולו? תלוי באיזה שטח. אם זה בשטח שהוא רמת הגולן, אז היא חייבת בגלל החקיקה. אם זה שטח אחר </w:t>
      </w:r>
      <w:r w:rsidRPr="00F26DDA">
        <w:rPr>
          <w:rFonts w:cs="David"/>
          <w:rtl/>
        </w:rPr>
        <w:t>–</w:t>
      </w:r>
      <w:r w:rsidRPr="00F26DDA">
        <w:rPr>
          <w:rFonts w:cs="David" w:hint="cs"/>
          <w:rtl/>
        </w:rPr>
        <w:t xml:space="preserve"> קח את הדוגמה של לבנון. עשו תיקוני גבול בעקבות הנסיגה בשנת 2000. ככל שאני יודע לא היה הסכם בינלאומי בהקשר זה, זה נתפס כדברים קטנים, למרות שכל שטח הוא שטח. היה שם איזה חלק של </w:t>
      </w:r>
      <w:smartTag w:uri="urn:schemas-microsoft-com:office:smarttags" w:element="metricconverter">
        <w:smartTagPr>
          <w:attr w:name="ProductID" w:val="200 מ'"/>
        </w:smartTagPr>
        <w:r w:rsidRPr="00F26DDA">
          <w:rPr>
            <w:rFonts w:cs="David" w:hint="cs"/>
            <w:rtl/>
          </w:rPr>
          <w:t>200 מ'</w:t>
        </w:r>
      </w:smartTag>
      <w:r w:rsidRPr="00F26DDA">
        <w:rPr>
          <w:rFonts w:cs="David" w:hint="cs"/>
          <w:rtl/>
        </w:rPr>
        <w:t xml:space="preserve"> ליד הגדר שפעם חל שם המשפט. מי שעשה שם עבירת תנועה המשפט חל עליו. היום המשפט לא חל עליו. האם הממשלה עשתה פעולה של ויתור? היתה החלטת ממשלה שדיברה בכלל על ביטול המשפט, השיפוט והמנהל שם? נדמה לי שלא, אני לא יודע. עכשיו תחילו את זה על הערבה או על כל מיני תיקוני גבול. לא ברור אם ההחלטה הזאת נופלת או לא נופלת. לפי התוכן שלה כנראה היא לא אומרת את זה אבל דה פקטו זה ברור שאם החזרתי, הזזת את הגבול, עכשיו זה כבר של לבנון. אז צריך לערוך משאל עם, כן או לא?</w:t>
      </w:r>
    </w:p>
    <w:p w14:paraId="6F24A866" w14:textId="77777777" w:rsidR="00F26DDA" w:rsidRPr="00F26DDA" w:rsidRDefault="00F26DDA" w:rsidP="00F26DDA">
      <w:pPr>
        <w:bidi/>
        <w:rPr>
          <w:rFonts w:cs="David" w:hint="cs"/>
          <w:rtl/>
        </w:rPr>
      </w:pPr>
    </w:p>
    <w:p w14:paraId="6C5D44AB" w14:textId="77777777" w:rsidR="00F26DDA" w:rsidRPr="00F26DDA" w:rsidRDefault="00F26DDA" w:rsidP="00F26DDA">
      <w:pPr>
        <w:bidi/>
        <w:rPr>
          <w:rFonts w:cs="David" w:hint="cs"/>
          <w:rtl/>
        </w:rPr>
      </w:pPr>
      <w:r w:rsidRPr="00F26DDA">
        <w:rPr>
          <w:rFonts w:cs="David" w:hint="cs"/>
          <w:rtl/>
        </w:rPr>
        <w:tab/>
        <w:t xml:space="preserve">באופן מיוחד, לגבי רמת הגולן או ירושלים, שהן הדוגמאות הדומות זו לזו, כיוון שיש חקיקה, יכול להיווצר מצב אבסורדי מסוג אחר </w:t>
      </w:r>
      <w:r w:rsidRPr="00F26DDA">
        <w:rPr>
          <w:rFonts w:cs="David"/>
          <w:rtl/>
        </w:rPr>
        <w:t>–</w:t>
      </w:r>
      <w:r w:rsidRPr="00F26DDA">
        <w:rPr>
          <w:rFonts w:cs="David" w:hint="cs"/>
          <w:rtl/>
        </w:rPr>
        <w:t xml:space="preserve"> נקרא לזה התחמקות. לא התחמקות מטעם הזדון, זה לא יגיע לכדי החוק, למרות שברור שזאת הכוונה היום של המחוקקים ואני חושב שזאת היתה כוונת המחוקקים בתשנ"ח. מה יקרה? הממשלה תחליט שהיא חותמת על הסכם שלום עם סוריה. ההסכם לא ידבר על ביטול המשפט, השיפוט והמנהל. הוא ידבר כמו תכנית ההתנתקות. תהיה החלטה שאומרת שזה חשוב וצריך לפנות את האנשים, ותהיה החלטה קונקרטית </w:t>
      </w:r>
      <w:r w:rsidRPr="00F26DDA">
        <w:rPr>
          <w:rFonts w:cs="David"/>
          <w:rtl/>
        </w:rPr>
        <w:t>–</w:t>
      </w:r>
      <w:r w:rsidRPr="00F26DDA">
        <w:rPr>
          <w:rFonts w:cs="David" w:hint="cs"/>
          <w:rtl/>
        </w:rPr>
        <w:t xml:space="preserve"> כך היתה החלטת הממשלה בהתנתקות. הממשלה תתכנס בעתיד להחליט על פינוי ישובים, כן או לא, איזה ישובים ומתי. </w:t>
      </w:r>
    </w:p>
    <w:p w14:paraId="51203873" w14:textId="77777777" w:rsidR="00F26DDA" w:rsidRPr="00F26DDA" w:rsidRDefault="00F26DDA" w:rsidP="00F26DDA">
      <w:pPr>
        <w:bidi/>
        <w:rPr>
          <w:rFonts w:cs="David" w:hint="cs"/>
          <w:rtl/>
        </w:rPr>
      </w:pPr>
      <w:r w:rsidRPr="00F26DDA">
        <w:rPr>
          <w:rFonts w:cs="David" w:hint="cs"/>
          <w:rtl/>
        </w:rPr>
        <w:tab/>
      </w:r>
    </w:p>
    <w:p w14:paraId="5C227602" w14:textId="77777777" w:rsidR="00F26DDA" w:rsidRPr="00F26DDA" w:rsidRDefault="00F26DDA" w:rsidP="00F26DDA">
      <w:pPr>
        <w:bidi/>
        <w:rPr>
          <w:rFonts w:cs="David" w:hint="cs"/>
          <w:rtl/>
        </w:rPr>
      </w:pPr>
      <w:r w:rsidRPr="00F26DDA">
        <w:rPr>
          <w:rFonts w:cs="David" w:hint="cs"/>
          <w:rtl/>
        </w:rPr>
        <w:tab/>
        <w:t xml:space="preserve">קודם כל, זאת כבר בעיה שהצגתי. האם זאת כבר החלטה על פינוי? אולי לא וזאת רק החלטה עקרונית ובעתיד תהיה החלטה. אז צריך כבר לעשות משאל עם? אבל ברור לנו שמההחלטה העקרונית עד הביצוע המדינה השקיעה מאות מיליונים בדבר הזה. </w:t>
      </w:r>
    </w:p>
    <w:p w14:paraId="31160996" w14:textId="77777777" w:rsidR="00F26DDA" w:rsidRPr="00F26DDA" w:rsidRDefault="00F26DDA" w:rsidP="00F26DDA">
      <w:pPr>
        <w:bidi/>
        <w:rPr>
          <w:rFonts w:cs="David" w:hint="cs"/>
          <w:rtl/>
        </w:rPr>
      </w:pPr>
    </w:p>
    <w:p w14:paraId="357A97AF"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3B19E666" w14:textId="77777777" w:rsidR="00F26DDA" w:rsidRPr="00F26DDA" w:rsidRDefault="00F26DDA" w:rsidP="00F26DDA">
      <w:pPr>
        <w:bidi/>
        <w:rPr>
          <w:rFonts w:cs="David" w:hint="cs"/>
          <w:rtl/>
        </w:rPr>
      </w:pPr>
    </w:p>
    <w:p w14:paraId="6BA89804" w14:textId="77777777" w:rsidR="00F26DDA" w:rsidRPr="00F26DDA" w:rsidRDefault="00F26DDA" w:rsidP="00F26DDA">
      <w:pPr>
        <w:bidi/>
        <w:rPr>
          <w:rFonts w:cs="David" w:hint="cs"/>
          <w:rtl/>
        </w:rPr>
      </w:pPr>
      <w:r w:rsidRPr="00F26DDA">
        <w:rPr>
          <w:rFonts w:cs="David" w:hint="cs"/>
          <w:rtl/>
        </w:rPr>
        <w:tab/>
        <w:t xml:space="preserve">אתה מחזק אותי בדעתי שאתם, היועצים המשפטיים, על כל פיתרון יש לכם בעיה. </w:t>
      </w:r>
    </w:p>
    <w:p w14:paraId="3DDCBDCD" w14:textId="77777777" w:rsidR="00F26DDA" w:rsidRPr="00F26DDA" w:rsidRDefault="00F26DDA" w:rsidP="00F26DDA">
      <w:pPr>
        <w:bidi/>
        <w:rPr>
          <w:rFonts w:cs="David" w:hint="cs"/>
          <w:rtl/>
        </w:rPr>
      </w:pPr>
    </w:p>
    <w:p w14:paraId="586A2E20" w14:textId="77777777" w:rsidR="00F26DDA" w:rsidRPr="00F26DDA" w:rsidRDefault="00F26DDA" w:rsidP="00F26DDA">
      <w:pPr>
        <w:bidi/>
        <w:rPr>
          <w:rFonts w:cs="David" w:hint="cs"/>
          <w:u w:val="single"/>
          <w:rtl/>
        </w:rPr>
      </w:pPr>
      <w:r w:rsidRPr="00F26DDA">
        <w:rPr>
          <w:rFonts w:cs="David" w:hint="cs"/>
          <w:u w:val="single"/>
          <w:rtl/>
        </w:rPr>
        <w:t>אייל זנדברג:</w:t>
      </w:r>
    </w:p>
    <w:p w14:paraId="7C78547E" w14:textId="77777777" w:rsidR="00F26DDA" w:rsidRPr="00F26DDA" w:rsidRDefault="00F26DDA" w:rsidP="00F26DDA">
      <w:pPr>
        <w:bidi/>
        <w:rPr>
          <w:rFonts w:cs="David" w:hint="cs"/>
          <w:rtl/>
        </w:rPr>
      </w:pPr>
    </w:p>
    <w:p w14:paraId="2F4E61EE" w14:textId="77777777" w:rsidR="00F26DDA" w:rsidRPr="00F26DDA" w:rsidRDefault="00F26DDA" w:rsidP="00F26DDA">
      <w:pPr>
        <w:bidi/>
        <w:rPr>
          <w:rFonts w:cs="David" w:hint="cs"/>
          <w:rtl/>
        </w:rPr>
      </w:pPr>
      <w:r w:rsidRPr="00F26DDA">
        <w:rPr>
          <w:rFonts w:cs="David" w:hint="cs"/>
          <w:rtl/>
        </w:rPr>
        <w:tab/>
        <w:t xml:space="preserve">אני חוסך עכשיו את השאלה שבה יהיו שתי חוות דעת משפטיות. </w:t>
      </w:r>
    </w:p>
    <w:p w14:paraId="6D0FC08C" w14:textId="77777777" w:rsidR="00F26DDA" w:rsidRPr="00F26DDA" w:rsidRDefault="00F26DDA" w:rsidP="00F26DDA">
      <w:pPr>
        <w:bidi/>
        <w:rPr>
          <w:rFonts w:cs="David" w:hint="cs"/>
          <w:rtl/>
        </w:rPr>
      </w:pPr>
    </w:p>
    <w:p w14:paraId="105AB9F1"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039C086E" w14:textId="77777777" w:rsidR="00F26DDA" w:rsidRPr="00F26DDA" w:rsidRDefault="00F26DDA" w:rsidP="00F26DDA">
      <w:pPr>
        <w:bidi/>
        <w:rPr>
          <w:rFonts w:cs="David" w:hint="cs"/>
          <w:rtl/>
        </w:rPr>
      </w:pPr>
    </w:p>
    <w:p w14:paraId="13FC0814" w14:textId="77777777" w:rsidR="00F26DDA" w:rsidRPr="00F26DDA" w:rsidRDefault="00F26DDA" w:rsidP="00F26DDA">
      <w:pPr>
        <w:bidi/>
        <w:rPr>
          <w:rFonts w:cs="David" w:hint="cs"/>
          <w:rtl/>
        </w:rPr>
      </w:pPr>
      <w:r w:rsidRPr="00F26DDA">
        <w:rPr>
          <w:rFonts w:cs="David" w:hint="cs"/>
          <w:rtl/>
        </w:rPr>
        <w:tab/>
        <w:t xml:space="preserve">היה העניין של שטח זעיר ובסוף התעלמנו מהשטח הזעיר. עכשיו אתה חוזר לשטח הזעיר. </w:t>
      </w:r>
    </w:p>
    <w:p w14:paraId="46CEAFDF" w14:textId="77777777" w:rsidR="00F26DDA" w:rsidRPr="00F26DDA" w:rsidRDefault="00F26DDA" w:rsidP="00F26DDA">
      <w:pPr>
        <w:bidi/>
        <w:rPr>
          <w:rFonts w:cs="David" w:hint="cs"/>
          <w:rtl/>
        </w:rPr>
      </w:pPr>
    </w:p>
    <w:p w14:paraId="023DD83B" w14:textId="77777777" w:rsidR="00F26DDA" w:rsidRPr="00F26DDA" w:rsidRDefault="00F26DDA" w:rsidP="00F26DDA">
      <w:pPr>
        <w:bidi/>
        <w:rPr>
          <w:rFonts w:cs="David" w:hint="cs"/>
          <w:u w:val="single"/>
          <w:rtl/>
        </w:rPr>
      </w:pPr>
      <w:r w:rsidRPr="00F26DDA">
        <w:rPr>
          <w:rFonts w:cs="David" w:hint="cs"/>
          <w:u w:val="single"/>
          <w:rtl/>
        </w:rPr>
        <w:t>אייל זנדברג:</w:t>
      </w:r>
    </w:p>
    <w:p w14:paraId="199CF739" w14:textId="77777777" w:rsidR="00F26DDA" w:rsidRPr="00F26DDA" w:rsidRDefault="00F26DDA" w:rsidP="00F26DDA">
      <w:pPr>
        <w:bidi/>
        <w:rPr>
          <w:rFonts w:cs="David" w:hint="cs"/>
          <w:rtl/>
        </w:rPr>
      </w:pPr>
    </w:p>
    <w:p w14:paraId="35C50A7F" w14:textId="77777777" w:rsidR="00F26DDA" w:rsidRPr="00F26DDA" w:rsidRDefault="00F26DDA" w:rsidP="00F26DDA">
      <w:pPr>
        <w:bidi/>
        <w:rPr>
          <w:rFonts w:cs="David" w:hint="cs"/>
          <w:rtl/>
        </w:rPr>
      </w:pPr>
      <w:r w:rsidRPr="00F26DDA">
        <w:rPr>
          <w:rFonts w:cs="David" w:hint="cs"/>
          <w:rtl/>
        </w:rPr>
        <w:tab/>
        <w:t xml:space="preserve">אם החוק לא יהיה ברור מי שיפרש אותו יהיו היועצים המשפטיים. </w:t>
      </w:r>
    </w:p>
    <w:p w14:paraId="63306ADF" w14:textId="77777777" w:rsidR="00F26DDA" w:rsidRPr="00F26DDA" w:rsidRDefault="00F26DDA" w:rsidP="00F26DDA">
      <w:pPr>
        <w:bidi/>
        <w:rPr>
          <w:rFonts w:cs="David" w:hint="cs"/>
          <w:rtl/>
        </w:rPr>
      </w:pPr>
    </w:p>
    <w:p w14:paraId="5380EAD1"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13BD2CCB" w14:textId="77777777" w:rsidR="00F26DDA" w:rsidRPr="00F26DDA" w:rsidRDefault="00F26DDA" w:rsidP="00F26DDA">
      <w:pPr>
        <w:bidi/>
        <w:rPr>
          <w:rFonts w:cs="David" w:hint="cs"/>
          <w:rtl/>
        </w:rPr>
      </w:pPr>
    </w:p>
    <w:p w14:paraId="5B6C2B8E" w14:textId="77777777" w:rsidR="00F26DDA" w:rsidRPr="00F26DDA" w:rsidRDefault="00F26DDA" w:rsidP="00F26DDA">
      <w:pPr>
        <w:bidi/>
        <w:rPr>
          <w:rFonts w:cs="David" w:hint="cs"/>
          <w:rtl/>
        </w:rPr>
      </w:pPr>
      <w:r w:rsidRPr="00F26DDA">
        <w:rPr>
          <w:rFonts w:cs="David" w:hint="cs"/>
          <w:rtl/>
        </w:rPr>
        <w:tab/>
        <w:t xml:space="preserve">אנחנו לא רוצים שבית המשפט יפרשן דבר. אנחנו רוצים שיהיה סדור. </w:t>
      </w:r>
    </w:p>
    <w:p w14:paraId="5FCFCF2F" w14:textId="77777777" w:rsidR="00F26DDA" w:rsidRPr="00F26DDA" w:rsidRDefault="00F26DDA" w:rsidP="00F26DDA">
      <w:pPr>
        <w:bidi/>
        <w:rPr>
          <w:rFonts w:cs="David" w:hint="cs"/>
          <w:rtl/>
        </w:rPr>
      </w:pPr>
    </w:p>
    <w:p w14:paraId="424C2DCB" w14:textId="77777777" w:rsidR="00F26DDA" w:rsidRPr="00F26DDA" w:rsidRDefault="00F26DDA" w:rsidP="00F26DDA">
      <w:pPr>
        <w:bidi/>
        <w:rPr>
          <w:rFonts w:cs="David" w:hint="cs"/>
          <w:u w:val="single"/>
          <w:rtl/>
        </w:rPr>
      </w:pPr>
      <w:r w:rsidRPr="00F26DDA">
        <w:rPr>
          <w:rFonts w:cs="David" w:hint="cs"/>
          <w:u w:val="single"/>
          <w:rtl/>
        </w:rPr>
        <w:t>אייל זנדברג:</w:t>
      </w:r>
    </w:p>
    <w:p w14:paraId="7F8597EA" w14:textId="77777777" w:rsidR="00F26DDA" w:rsidRPr="00F26DDA" w:rsidRDefault="00F26DDA" w:rsidP="00F26DDA">
      <w:pPr>
        <w:bidi/>
        <w:rPr>
          <w:rFonts w:cs="David" w:hint="cs"/>
          <w:rtl/>
        </w:rPr>
      </w:pPr>
    </w:p>
    <w:p w14:paraId="4321DDAD" w14:textId="77777777" w:rsidR="00F26DDA" w:rsidRPr="00F26DDA" w:rsidRDefault="00F26DDA" w:rsidP="00F26DDA">
      <w:pPr>
        <w:bidi/>
        <w:rPr>
          <w:rFonts w:cs="David" w:hint="cs"/>
          <w:rtl/>
        </w:rPr>
      </w:pPr>
      <w:r w:rsidRPr="00F26DDA">
        <w:rPr>
          <w:rFonts w:cs="David" w:hint="cs"/>
          <w:rtl/>
        </w:rPr>
        <w:tab/>
        <w:t xml:space="preserve">תראו מה קורה עם רמת הגולן. תהיה החלטת ממשלה. החלטת ממשלה אפשר לבצע אותה. החלטת הממשלה לא תדבר בכלל על ביטול המשפט. זה ברור שבמשתמע היא תדבר על הויתור. במשתמע ברור שבסופו של דבר לא יהיה שם משפט שיפוט ומנהל. </w:t>
      </w:r>
    </w:p>
    <w:p w14:paraId="0541FE75" w14:textId="77777777" w:rsidR="00F26DDA" w:rsidRPr="00F26DDA" w:rsidRDefault="00F26DDA" w:rsidP="00F26DDA">
      <w:pPr>
        <w:bidi/>
        <w:rPr>
          <w:rFonts w:cs="David" w:hint="cs"/>
          <w:rtl/>
        </w:rPr>
      </w:pPr>
    </w:p>
    <w:p w14:paraId="4FCB825B" w14:textId="77777777" w:rsidR="00F26DDA" w:rsidRPr="00F26DDA" w:rsidRDefault="00F26DDA" w:rsidP="00F26DDA">
      <w:pPr>
        <w:bidi/>
        <w:rPr>
          <w:rFonts w:cs="David" w:hint="cs"/>
          <w:u w:val="single"/>
          <w:rtl/>
        </w:rPr>
      </w:pPr>
      <w:r w:rsidRPr="00F26DDA">
        <w:rPr>
          <w:rFonts w:cs="David" w:hint="cs"/>
          <w:u w:val="single"/>
          <w:rtl/>
        </w:rPr>
        <w:t>יצחק לוי:</w:t>
      </w:r>
    </w:p>
    <w:p w14:paraId="4D54AB35" w14:textId="77777777" w:rsidR="00F26DDA" w:rsidRPr="00F26DDA" w:rsidRDefault="00F26DDA" w:rsidP="00F26DDA">
      <w:pPr>
        <w:bidi/>
        <w:rPr>
          <w:rFonts w:cs="David" w:hint="cs"/>
          <w:rtl/>
        </w:rPr>
      </w:pPr>
    </w:p>
    <w:p w14:paraId="4438FB67" w14:textId="77777777" w:rsidR="00F26DDA" w:rsidRPr="00F26DDA" w:rsidRDefault="00F26DDA" w:rsidP="00F26DDA">
      <w:pPr>
        <w:bidi/>
        <w:rPr>
          <w:rFonts w:cs="David" w:hint="cs"/>
          <w:rtl/>
        </w:rPr>
      </w:pPr>
      <w:r w:rsidRPr="00F26DDA">
        <w:rPr>
          <w:rFonts w:cs="David" w:hint="cs"/>
          <w:rtl/>
        </w:rPr>
        <w:tab/>
        <w:t xml:space="preserve">זה הפירוש של "לפיה". </w:t>
      </w:r>
    </w:p>
    <w:p w14:paraId="59116E84" w14:textId="77777777" w:rsidR="00F26DDA" w:rsidRPr="00F26DDA" w:rsidRDefault="00F26DDA" w:rsidP="00F26DDA">
      <w:pPr>
        <w:bidi/>
        <w:rPr>
          <w:rFonts w:cs="David" w:hint="cs"/>
          <w:rtl/>
        </w:rPr>
      </w:pPr>
    </w:p>
    <w:p w14:paraId="0CC99E77" w14:textId="77777777" w:rsidR="00F26DDA" w:rsidRPr="00F26DDA" w:rsidRDefault="00F26DDA" w:rsidP="00F26DDA">
      <w:pPr>
        <w:bidi/>
        <w:rPr>
          <w:rFonts w:cs="David" w:hint="cs"/>
          <w:u w:val="single"/>
          <w:rtl/>
        </w:rPr>
      </w:pPr>
      <w:r w:rsidRPr="00F26DDA">
        <w:rPr>
          <w:rFonts w:cs="David" w:hint="cs"/>
          <w:u w:val="single"/>
          <w:rtl/>
        </w:rPr>
        <w:t>אייל זנדברג:</w:t>
      </w:r>
    </w:p>
    <w:p w14:paraId="2DD0ECE9" w14:textId="77777777" w:rsidR="00F26DDA" w:rsidRPr="00F26DDA" w:rsidRDefault="00F26DDA" w:rsidP="00F26DDA">
      <w:pPr>
        <w:bidi/>
        <w:rPr>
          <w:rFonts w:cs="David" w:hint="cs"/>
          <w:rtl/>
        </w:rPr>
      </w:pPr>
    </w:p>
    <w:p w14:paraId="431D6A88" w14:textId="77777777" w:rsidR="00F26DDA" w:rsidRPr="00F26DDA" w:rsidRDefault="00F26DDA" w:rsidP="00F26DDA">
      <w:pPr>
        <w:bidi/>
        <w:rPr>
          <w:rFonts w:cs="David" w:hint="cs"/>
          <w:rtl/>
        </w:rPr>
      </w:pPr>
      <w:r w:rsidRPr="00F26DDA">
        <w:rPr>
          <w:rFonts w:cs="David" w:hint="cs"/>
          <w:rtl/>
        </w:rPr>
        <w:tab/>
        <w:t xml:space="preserve">אבל ה"לפיה" הזה זה בסוף. </w:t>
      </w:r>
    </w:p>
    <w:p w14:paraId="5A8CAC9C" w14:textId="77777777" w:rsidR="00F26DDA" w:rsidRPr="00F26DDA" w:rsidRDefault="00F26DDA" w:rsidP="00F26DDA">
      <w:pPr>
        <w:bidi/>
        <w:rPr>
          <w:rFonts w:cs="David" w:hint="cs"/>
          <w:rtl/>
        </w:rPr>
      </w:pPr>
    </w:p>
    <w:p w14:paraId="61C6C844" w14:textId="77777777" w:rsidR="00F26DDA" w:rsidRPr="00F26DDA" w:rsidRDefault="00F26DDA" w:rsidP="00F26DDA">
      <w:pPr>
        <w:bidi/>
        <w:rPr>
          <w:rFonts w:cs="David" w:hint="cs"/>
          <w:u w:val="single"/>
          <w:rtl/>
        </w:rPr>
      </w:pPr>
      <w:r w:rsidRPr="00F26DDA">
        <w:rPr>
          <w:rFonts w:cs="David" w:hint="cs"/>
          <w:u w:val="single"/>
          <w:rtl/>
        </w:rPr>
        <w:t>מנחם בן ששון:</w:t>
      </w:r>
    </w:p>
    <w:p w14:paraId="21FDD29D" w14:textId="77777777" w:rsidR="00F26DDA" w:rsidRPr="00F26DDA" w:rsidRDefault="00F26DDA" w:rsidP="00F26DDA">
      <w:pPr>
        <w:bidi/>
        <w:rPr>
          <w:rFonts w:cs="David" w:hint="cs"/>
          <w:rtl/>
        </w:rPr>
      </w:pPr>
    </w:p>
    <w:p w14:paraId="218598D2" w14:textId="77777777" w:rsidR="00F26DDA" w:rsidRPr="00F26DDA" w:rsidRDefault="00F26DDA" w:rsidP="00F26DDA">
      <w:pPr>
        <w:bidi/>
        <w:rPr>
          <w:rFonts w:cs="David" w:hint="cs"/>
          <w:rtl/>
        </w:rPr>
      </w:pPr>
      <w:r w:rsidRPr="00F26DDA">
        <w:rPr>
          <w:rFonts w:cs="David" w:hint="cs"/>
          <w:rtl/>
        </w:rPr>
        <w:tab/>
        <w:t xml:space="preserve">אתה תגרור ארבעה, חמישה משאלי עם בתהליך הזה. </w:t>
      </w:r>
    </w:p>
    <w:p w14:paraId="1D446438" w14:textId="77777777" w:rsidR="00F26DDA" w:rsidRDefault="00F26DDA" w:rsidP="00F26DDA">
      <w:pPr>
        <w:bidi/>
        <w:rPr>
          <w:rFonts w:cs="David" w:hint="cs"/>
          <w:rtl/>
        </w:rPr>
      </w:pPr>
    </w:p>
    <w:p w14:paraId="63C56719" w14:textId="77777777" w:rsidR="00F26DDA" w:rsidRDefault="00F26DDA" w:rsidP="00F26DDA">
      <w:pPr>
        <w:bidi/>
        <w:rPr>
          <w:rFonts w:cs="David" w:hint="cs"/>
          <w:rtl/>
        </w:rPr>
      </w:pPr>
    </w:p>
    <w:p w14:paraId="2711111C" w14:textId="77777777" w:rsidR="00F26DDA" w:rsidRDefault="00F26DDA" w:rsidP="00F26DDA">
      <w:pPr>
        <w:bidi/>
        <w:rPr>
          <w:rFonts w:cs="David" w:hint="cs"/>
          <w:rtl/>
        </w:rPr>
      </w:pPr>
    </w:p>
    <w:p w14:paraId="54CA2FA5" w14:textId="77777777" w:rsidR="00F26DDA" w:rsidRDefault="00F26DDA" w:rsidP="00F26DDA">
      <w:pPr>
        <w:bidi/>
        <w:rPr>
          <w:rFonts w:cs="David" w:hint="cs"/>
          <w:rtl/>
        </w:rPr>
      </w:pPr>
    </w:p>
    <w:p w14:paraId="6B92A9ED" w14:textId="77777777" w:rsidR="00F26DDA" w:rsidRDefault="00F26DDA" w:rsidP="00F26DDA">
      <w:pPr>
        <w:bidi/>
        <w:rPr>
          <w:rFonts w:cs="David" w:hint="cs"/>
          <w:rtl/>
        </w:rPr>
      </w:pPr>
    </w:p>
    <w:p w14:paraId="748DD2E5" w14:textId="77777777" w:rsidR="00F26DDA" w:rsidRDefault="00F26DDA" w:rsidP="00F26DDA">
      <w:pPr>
        <w:bidi/>
        <w:rPr>
          <w:rFonts w:cs="David" w:hint="cs"/>
          <w:rtl/>
        </w:rPr>
      </w:pPr>
    </w:p>
    <w:p w14:paraId="7FE0874F" w14:textId="77777777" w:rsidR="00F26DDA" w:rsidRPr="00F26DDA" w:rsidRDefault="00F26DDA" w:rsidP="00F26DDA">
      <w:pPr>
        <w:bidi/>
        <w:rPr>
          <w:rFonts w:cs="David" w:hint="cs"/>
          <w:rtl/>
        </w:rPr>
      </w:pPr>
    </w:p>
    <w:p w14:paraId="63B3E618" w14:textId="77777777" w:rsidR="00F26DDA" w:rsidRPr="00F26DDA" w:rsidRDefault="00F26DDA" w:rsidP="00F26DDA">
      <w:pPr>
        <w:bidi/>
        <w:rPr>
          <w:rFonts w:cs="David" w:hint="cs"/>
          <w:u w:val="single"/>
          <w:rtl/>
        </w:rPr>
      </w:pPr>
      <w:r w:rsidRPr="00F26DDA">
        <w:rPr>
          <w:rFonts w:cs="David" w:hint="cs"/>
          <w:u w:val="single"/>
          <w:rtl/>
        </w:rPr>
        <w:t>אייל זנדברג:</w:t>
      </w:r>
    </w:p>
    <w:p w14:paraId="078F256D" w14:textId="77777777" w:rsidR="00F26DDA" w:rsidRPr="00F26DDA" w:rsidRDefault="00F26DDA" w:rsidP="00F26DDA">
      <w:pPr>
        <w:bidi/>
        <w:rPr>
          <w:rFonts w:cs="David" w:hint="cs"/>
          <w:rtl/>
        </w:rPr>
      </w:pPr>
    </w:p>
    <w:p w14:paraId="199B7FFF" w14:textId="77777777" w:rsidR="00F26DDA" w:rsidRPr="00F26DDA" w:rsidRDefault="00F26DDA" w:rsidP="00F26DDA">
      <w:pPr>
        <w:bidi/>
        <w:rPr>
          <w:rFonts w:cs="David" w:hint="cs"/>
          <w:rtl/>
        </w:rPr>
      </w:pPr>
      <w:r w:rsidRPr="00F26DDA">
        <w:rPr>
          <w:rFonts w:cs="David" w:hint="cs"/>
          <w:rtl/>
        </w:rPr>
        <w:tab/>
        <w:t xml:space="preserve">הרב לוי, מתי יבטלו את השיפוט המשפט והמנהל על רמת הגולן? תקנו אותי אם אני טועה, זה יהיה האקט האחרון, לא מבטלים. </w:t>
      </w:r>
    </w:p>
    <w:p w14:paraId="7D8A125B" w14:textId="77777777" w:rsidR="00F26DDA" w:rsidRPr="00F26DDA" w:rsidRDefault="00F26DDA" w:rsidP="00F26DDA">
      <w:pPr>
        <w:bidi/>
        <w:rPr>
          <w:rFonts w:cs="David" w:hint="cs"/>
          <w:rtl/>
        </w:rPr>
      </w:pPr>
    </w:p>
    <w:p w14:paraId="34EF1A28" w14:textId="77777777" w:rsidR="00F26DDA" w:rsidRPr="00F26DDA" w:rsidRDefault="00F26DDA" w:rsidP="00F26DDA">
      <w:pPr>
        <w:bidi/>
        <w:rPr>
          <w:rFonts w:cs="David" w:hint="cs"/>
          <w:u w:val="single"/>
          <w:rtl/>
        </w:rPr>
      </w:pPr>
      <w:r w:rsidRPr="00F26DDA">
        <w:rPr>
          <w:rFonts w:cs="David" w:hint="cs"/>
          <w:u w:val="single"/>
          <w:rtl/>
        </w:rPr>
        <w:t>יצחק לוי:</w:t>
      </w:r>
    </w:p>
    <w:p w14:paraId="53CB35FD" w14:textId="77777777" w:rsidR="00F26DDA" w:rsidRPr="00F26DDA" w:rsidRDefault="00F26DDA" w:rsidP="00F26DDA">
      <w:pPr>
        <w:bidi/>
        <w:rPr>
          <w:rFonts w:cs="David" w:hint="cs"/>
          <w:rtl/>
        </w:rPr>
      </w:pPr>
    </w:p>
    <w:p w14:paraId="35E3135C" w14:textId="77777777" w:rsidR="00F26DDA" w:rsidRPr="00F26DDA" w:rsidRDefault="00F26DDA" w:rsidP="00F26DDA">
      <w:pPr>
        <w:bidi/>
        <w:rPr>
          <w:rFonts w:cs="David" w:hint="cs"/>
          <w:rtl/>
        </w:rPr>
      </w:pPr>
      <w:r w:rsidRPr="00F26DDA">
        <w:rPr>
          <w:rFonts w:cs="David" w:hint="cs"/>
          <w:rtl/>
        </w:rPr>
        <w:tab/>
        <w:t xml:space="preserve">אבל ההגדרה מדברת גם על שלביות. </w:t>
      </w:r>
    </w:p>
    <w:p w14:paraId="636A9234" w14:textId="77777777" w:rsidR="00F26DDA" w:rsidRPr="00F26DDA" w:rsidRDefault="00F26DDA" w:rsidP="00F26DDA">
      <w:pPr>
        <w:bidi/>
        <w:rPr>
          <w:rFonts w:cs="David" w:hint="cs"/>
          <w:rtl/>
        </w:rPr>
      </w:pPr>
    </w:p>
    <w:p w14:paraId="0A77B04F" w14:textId="77777777" w:rsidR="00F26DDA" w:rsidRPr="00F26DDA" w:rsidRDefault="00F26DDA" w:rsidP="00F26DDA">
      <w:pPr>
        <w:bidi/>
        <w:rPr>
          <w:rFonts w:cs="David" w:hint="cs"/>
          <w:u w:val="single"/>
          <w:rtl/>
        </w:rPr>
      </w:pPr>
      <w:r w:rsidRPr="00F26DDA">
        <w:rPr>
          <w:rFonts w:cs="David" w:hint="cs"/>
          <w:u w:val="single"/>
          <w:rtl/>
        </w:rPr>
        <w:t>אייל זנדברג:</w:t>
      </w:r>
    </w:p>
    <w:p w14:paraId="2CB36AE4" w14:textId="77777777" w:rsidR="00F26DDA" w:rsidRPr="00F26DDA" w:rsidRDefault="00F26DDA" w:rsidP="00F26DDA">
      <w:pPr>
        <w:bidi/>
        <w:rPr>
          <w:rFonts w:cs="David" w:hint="cs"/>
          <w:rtl/>
        </w:rPr>
      </w:pPr>
    </w:p>
    <w:p w14:paraId="7A187C66" w14:textId="77777777" w:rsidR="00F26DDA" w:rsidRPr="00F26DDA" w:rsidRDefault="00F26DDA" w:rsidP="00F26DDA">
      <w:pPr>
        <w:bidi/>
        <w:rPr>
          <w:rFonts w:cs="David" w:hint="cs"/>
          <w:rtl/>
        </w:rPr>
      </w:pPr>
      <w:r w:rsidRPr="00F26DDA">
        <w:rPr>
          <w:rFonts w:cs="David" w:hint="cs"/>
          <w:rtl/>
        </w:rPr>
        <w:tab/>
        <w:t xml:space="preserve">לא, היא מדברת על החלטה לפיה המשפט לא יחול עוד. </w:t>
      </w:r>
    </w:p>
    <w:p w14:paraId="18695183" w14:textId="77777777" w:rsidR="00F26DDA" w:rsidRPr="00F26DDA" w:rsidRDefault="00F26DDA" w:rsidP="00F26DDA">
      <w:pPr>
        <w:bidi/>
        <w:rPr>
          <w:rFonts w:cs="David" w:hint="cs"/>
          <w:rtl/>
        </w:rPr>
      </w:pPr>
    </w:p>
    <w:p w14:paraId="1B68DD31" w14:textId="77777777" w:rsidR="00F26DDA" w:rsidRPr="00F26DDA" w:rsidRDefault="00F26DDA" w:rsidP="00F26DDA">
      <w:pPr>
        <w:bidi/>
        <w:rPr>
          <w:rFonts w:cs="David" w:hint="cs"/>
          <w:u w:val="single"/>
          <w:rtl/>
        </w:rPr>
      </w:pPr>
      <w:r w:rsidRPr="00F26DDA">
        <w:rPr>
          <w:rFonts w:cs="David" w:hint="cs"/>
          <w:u w:val="single"/>
          <w:rtl/>
        </w:rPr>
        <w:t>יצחק לוי:</w:t>
      </w:r>
    </w:p>
    <w:p w14:paraId="20FA6909" w14:textId="77777777" w:rsidR="00F26DDA" w:rsidRPr="00F26DDA" w:rsidRDefault="00F26DDA" w:rsidP="00F26DDA">
      <w:pPr>
        <w:bidi/>
        <w:rPr>
          <w:rFonts w:cs="David" w:hint="cs"/>
          <w:rtl/>
        </w:rPr>
      </w:pPr>
    </w:p>
    <w:p w14:paraId="419C35A4" w14:textId="77777777" w:rsidR="00F26DDA" w:rsidRPr="00F26DDA" w:rsidRDefault="00F26DDA" w:rsidP="00F26DDA">
      <w:pPr>
        <w:bidi/>
        <w:rPr>
          <w:rFonts w:cs="David" w:hint="cs"/>
          <w:rtl/>
        </w:rPr>
      </w:pPr>
      <w:r w:rsidRPr="00F26DDA">
        <w:rPr>
          <w:rFonts w:cs="David" w:hint="cs"/>
          <w:rtl/>
        </w:rPr>
        <w:tab/>
        <w:t>אבל מהי ההגדרה?</w:t>
      </w:r>
    </w:p>
    <w:p w14:paraId="20C2B756" w14:textId="77777777" w:rsidR="00F26DDA" w:rsidRPr="00F26DDA" w:rsidRDefault="00F26DDA" w:rsidP="00F26DDA">
      <w:pPr>
        <w:bidi/>
        <w:rPr>
          <w:rFonts w:cs="David" w:hint="cs"/>
          <w:rtl/>
        </w:rPr>
      </w:pPr>
    </w:p>
    <w:p w14:paraId="69002127" w14:textId="77777777" w:rsidR="00F26DDA" w:rsidRPr="00F26DDA" w:rsidRDefault="00F26DDA" w:rsidP="00F26DDA">
      <w:pPr>
        <w:bidi/>
        <w:rPr>
          <w:rFonts w:cs="David" w:hint="cs"/>
          <w:u w:val="single"/>
          <w:rtl/>
        </w:rPr>
      </w:pPr>
      <w:r w:rsidRPr="00F26DDA">
        <w:rPr>
          <w:rFonts w:cs="David" w:hint="cs"/>
          <w:u w:val="single"/>
          <w:rtl/>
        </w:rPr>
        <w:t>אייל זנדברג:</w:t>
      </w:r>
    </w:p>
    <w:p w14:paraId="4504B6E0" w14:textId="77777777" w:rsidR="00F26DDA" w:rsidRPr="00F26DDA" w:rsidRDefault="00F26DDA" w:rsidP="00F26DDA">
      <w:pPr>
        <w:bidi/>
        <w:rPr>
          <w:rFonts w:cs="David" w:hint="cs"/>
          <w:rtl/>
        </w:rPr>
      </w:pPr>
    </w:p>
    <w:p w14:paraId="60E883D1" w14:textId="77777777" w:rsidR="00F26DDA" w:rsidRPr="00F26DDA" w:rsidRDefault="00F26DDA" w:rsidP="00F26DDA">
      <w:pPr>
        <w:bidi/>
        <w:rPr>
          <w:rFonts w:cs="David" w:hint="cs"/>
          <w:rtl/>
        </w:rPr>
      </w:pPr>
      <w:r w:rsidRPr="00F26DDA">
        <w:rPr>
          <w:rFonts w:cs="David" w:hint="cs"/>
          <w:rtl/>
        </w:rPr>
        <w:tab/>
        <w:t xml:space="preserve">זאת רק החלטה לפיה השיפוט לא יחול עוד. </w:t>
      </w:r>
    </w:p>
    <w:p w14:paraId="5315DDF7" w14:textId="77777777" w:rsidR="00F26DDA" w:rsidRPr="00F26DDA" w:rsidRDefault="00F26DDA" w:rsidP="00F26DDA">
      <w:pPr>
        <w:bidi/>
        <w:rPr>
          <w:rFonts w:cs="David" w:hint="cs"/>
          <w:rtl/>
        </w:rPr>
      </w:pPr>
    </w:p>
    <w:p w14:paraId="08F11BEF" w14:textId="77777777" w:rsidR="00F26DDA" w:rsidRPr="00F26DDA" w:rsidRDefault="00F26DDA" w:rsidP="00F26DDA">
      <w:pPr>
        <w:bidi/>
        <w:rPr>
          <w:rFonts w:cs="David" w:hint="cs"/>
          <w:u w:val="single"/>
          <w:rtl/>
        </w:rPr>
      </w:pPr>
      <w:r w:rsidRPr="00F26DDA">
        <w:rPr>
          <w:rFonts w:cs="David" w:hint="cs"/>
          <w:u w:val="single"/>
          <w:rtl/>
        </w:rPr>
        <w:t>יצחק לוי:</w:t>
      </w:r>
    </w:p>
    <w:p w14:paraId="24C95314" w14:textId="77777777" w:rsidR="00F26DDA" w:rsidRPr="00F26DDA" w:rsidRDefault="00F26DDA" w:rsidP="00F26DDA">
      <w:pPr>
        <w:bidi/>
        <w:rPr>
          <w:rFonts w:cs="David" w:hint="cs"/>
          <w:rtl/>
        </w:rPr>
      </w:pPr>
    </w:p>
    <w:p w14:paraId="5A84E308" w14:textId="77777777" w:rsidR="00F26DDA" w:rsidRPr="00F26DDA" w:rsidRDefault="00F26DDA" w:rsidP="00F26DDA">
      <w:pPr>
        <w:bidi/>
        <w:rPr>
          <w:rFonts w:cs="David" w:hint="cs"/>
          <w:rtl/>
        </w:rPr>
      </w:pPr>
      <w:r w:rsidRPr="00F26DDA">
        <w:rPr>
          <w:rFonts w:cs="David" w:hint="cs"/>
          <w:rtl/>
        </w:rPr>
        <w:tab/>
        <w:t xml:space="preserve">אם בשלב האחרון זה יהיה, אז כל ההחלטות שגוררות את זה - - - </w:t>
      </w:r>
    </w:p>
    <w:p w14:paraId="37068FA9" w14:textId="77777777" w:rsidR="00F26DDA" w:rsidRPr="00F26DDA" w:rsidRDefault="00F26DDA" w:rsidP="00F26DDA">
      <w:pPr>
        <w:bidi/>
        <w:rPr>
          <w:rFonts w:cs="David" w:hint="cs"/>
          <w:rtl/>
        </w:rPr>
      </w:pPr>
    </w:p>
    <w:p w14:paraId="11C21380" w14:textId="77777777" w:rsidR="00F26DDA" w:rsidRPr="00F26DDA" w:rsidRDefault="00F26DDA" w:rsidP="00F26DDA">
      <w:pPr>
        <w:bidi/>
        <w:rPr>
          <w:rFonts w:cs="David" w:hint="cs"/>
          <w:u w:val="single"/>
          <w:rtl/>
        </w:rPr>
      </w:pPr>
      <w:r w:rsidRPr="00F26DDA">
        <w:rPr>
          <w:rFonts w:cs="David" w:hint="cs"/>
          <w:u w:val="single"/>
          <w:rtl/>
        </w:rPr>
        <w:t>אייל זנדברג:</w:t>
      </w:r>
    </w:p>
    <w:p w14:paraId="5D72C574" w14:textId="77777777" w:rsidR="00F26DDA" w:rsidRPr="00F26DDA" w:rsidRDefault="00F26DDA" w:rsidP="00F26DDA">
      <w:pPr>
        <w:bidi/>
        <w:rPr>
          <w:rFonts w:cs="David" w:hint="cs"/>
          <w:rtl/>
        </w:rPr>
      </w:pPr>
    </w:p>
    <w:p w14:paraId="170DD693" w14:textId="77777777" w:rsidR="00F26DDA" w:rsidRPr="00F26DDA" w:rsidRDefault="00F26DDA" w:rsidP="00F26DDA">
      <w:pPr>
        <w:bidi/>
        <w:rPr>
          <w:rFonts w:cs="David" w:hint="cs"/>
          <w:rtl/>
        </w:rPr>
      </w:pPr>
      <w:r w:rsidRPr="00F26DDA">
        <w:rPr>
          <w:rFonts w:cs="David" w:hint="cs"/>
          <w:rtl/>
        </w:rPr>
        <w:tab/>
        <w:t>אבל שים לב שקודם לכן הממשלה יכולה להעביר הצעת חוק לביטול חוק רמת הגולן. האם הצעת חוק כזאת מחייבת את אישור הכנסת ברוב של 61?</w:t>
      </w:r>
    </w:p>
    <w:p w14:paraId="08ED7A4E" w14:textId="77777777" w:rsidR="00F26DDA" w:rsidRPr="00F26DDA" w:rsidRDefault="00F26DDA" w:rsidP="00F26DDA">
      <w:pPr>
        <w:bidi/>
        <w:rPr>
          <w:rFonts w:cs="David" w:hint="cs"/>
          <w:rtl/>
        </w:rPr>
      </w:pPr>
    </w:p>
    <w:p w14:paraId="1979BEF5" w14:textId="77777777" w:rsidR="00F26DDA" w:rsidRPr="00F26DDA" w:rsidRDefault="00F26DDA" w:rsidP="00F26DDA">
      <w:pPr>
        <w:bidi/>
        <w:rPr>
          <w:rFonts w:cs="David" w:hint="cs"/>
          <w:u w:val="single"/>
          <w:rtl/>
        </w:rPr>
      </w:pPr>
    </w:p>
    <w:p w14:paraId="6E9F6E74" w14:textId="77777777" w:rsidR="00F26DDA" w:rsidRPr="00F26DDA" w:rsidRDefault="00F26DDA" w:rsidP="00F26DDA">
      <w:pPr>
        <w:bidi/>
        <w:rPr>
          <w:rFonts w:cs="David" w:hint="cs"/>
          <w:u w:val="single"/>
          <w:rtl/>
        </w:rPr>
      </w:pPr>
      <w:r w:rsidRPr="00F26DDA">
        <w:rPr>
          <w:rFonts w:cs="David" w:hint="cs"/>
          <w:u w:val="single"/>
          <w:rtl/>
        </w:rPr>
        <w:t>יצחק לוי:</w:t>
      </w:r>
    </w:p>
    <w:p w14:paraId="755D53D8" w14:textId="77777777" w:rsidR="00F26DDA" w:rsidRPr="00F26DDA" w:rsidRDefault="00F26DDA" w:rsidP="00F26DDA">
      <w:pPr>
        <w:bidi/>
        <w:rPr>
          <w:rFonts w:cs="David" w:hint="cs"/>
          <w:rtl/>
        </w:rPr>
      </w:pPr>
    </w:p>
    <w:p w14:paraId="1866817A" w14:textId="77777777" w:rsidR="00F26DDA" w:rsidRPr="00F26DDA" w:rsidRDefault="00F26DDA" w:rsidP="00F26DDA">
      <w:pPr>
        <w:bidi/>
        <w:rPr>
          <w:rFonts w:cs="David" w:hint="cs"/>
          <w:rtl/>
        </w:rPr>
      </w:pPr>
      <w:r w:rsidRPr="00F26DDA">
        <w:rPr>
          <w:rFonts w:cs="David" w:hint="cs"/>
          <w:rtl/>
        </w:rPr>
        <w:tab/>
        <w:t xml:space="preserve">אם היא תרצה להוציא חוק לביטול חוק רמת הגולן, ללא קשר עם הסכם מסוים, זה לא קשור לחוק. </w:t>
      </w:r>
    </w:p>
    <w:p w14:paraId="2F81F07A" w14:textId="77777777" w:rsidR="00F26DDA" w:rsidRPr="00F26DDA" w:rsidRDefault="00F26DDA" w:rsidP="00F26DDA">
      <w:pPr>
        <w:bidi/>
        <w:rPr>
          <w:rFonts w:cs="David" w:hint="cs"/>
          <w:rtl/>
        </w:rPr>
      </w:pPr>
    </w:p>
    <w:p w14:paraId="26F332EB" w14:textId="77777777" w:rsidR="00F26DDA" w:rsidRPr="00F26DDA" w:rsidRDefault="00F26DDA" w:rsidP="00F26DDA">
      <w:pPr>
        <w:bidi/>
        <w:rPr>
          <w:rFonts w:cs="David" w:hint="cs"/>
          <w:u w:val="single"/>
          <w:rtl/>
        </w:rPr>
      </w:pPr>
      <w:r w:rsidRPr="00F26DDA">
        <w:rPr>
          <w:rFonts w:cs="David" w:hint="cs"/>
          <w:u w:val="single"/>
          <w:rtl/>
        </w:rPr>
        <w:t>אייל זנדברג:</w:t>
      </w:r>
    </w:p>
    <w:p w14:paraId="5AF5167E" w14:textId="77777777" w:rsidR="00F26DDA" w:rsidRPr="00F26DDA" w:rsidRDefault="00F26DDA" w:rsidP="00F26DDA">
      <w:pPr>
        <w:bidi/>
        <w:rPr>
          <w:rFonts w:cs="David" w:hint="cs"/>
          <w:rtl/>
        </w:rPr>
      </w:pPr>
    </w:p>
    <w:p w14:paraId="076CD7AA" w14:textId="77777777" w:rsidR="00F26DDA" w:rsidRPr="00F26DDA" w:rsidRDefault="00F26DDA" w:rsidP="00F26DDA">
      <w:pPr>
        <w:bidi/>
        <w:rPr>
          <w:rFonts w:cs="David" w:hint="cs"/>
          <w:rtl/>
        </w:rPr>
      </w:pPr>
      <w:r w:rsidRPr="00F26DDA">
        <w:rPr>
          <w:rFonts w:cs="David" w:hint="cs"/>
          <w:rtl/>
        </w:rPr>
        <w:tab/>
        <w:t>ואם היא עושה את זה אגב הסכם?</w:t>
      </w:r>
    </w:p>
    <w:p w14:paraId="759A39D8" w14:textId="77777777" w:rsidR="00F26DDA" w:rsidRPr="00F26DDA" w:rsidRDefault="00F26DDA" w:rsidP="00F26DDA">
      <w:pPr>
        <w:bidi/>
        <w:rPr>
          <w:rFonts w:cs="David" w:hint="cs"/>
          <w:rtl/>
        </w:rPr>
      </w:pPr>
    </w:p>
    <w:p w14:paraId="38AA104D" w14:textId="77777777" w:rsidR="00F26DDA" w:rsidRPr="00F26DDA" w:rsidRDefault="00F26DDA" w:rsidP="00F26DDA">
      <w:pPr>
        <w:bidi/>
        <w:rPr>
          <w:rFonts w:cs="David" w:hint="cs"/>
          <w:u w:val="single"/>
          <w:rtl/>
        </w:rPr>
      </w:pPr>
      <w:r w:rsidRPr="00F26DDA">
        <w:rPr>
          <w:rFonts w:cs="David" w:hint="cs"/>
          <w:u w:val="single"/>
          <w:rtl/>
        </w:rPr>
        <w:t>יצחק לוי:</w:t>
      </w:r>
    </w:p>
    <w:p w14:paraId="6F402520" w14:textId="77777777" w:rsidR="00F26DDA" w:rsidRPr="00F26DDA" w:rsidRDefault="00F26DDA" w:rsidP="00F26DDA">
      <w:pPr>
        <w:bidi/>
        <w:rPr>
          <w:rFonts w:cs="David" w:hint="cs"/>
          <w:rtl/>
        </w:rPr>
      </w:pPr>
    </w:p>
    <w:p w14:paraId="0ADD1D96" w14:textId="77777777" w:rsidR="00F26DDA" w:rsidRPr="00F26DDA" w:rsidRDefault="00F26DDA" w:rsidP="00F26DDA">
      <w:pPr>
        <w:bidi/>
        <w:rPr>
          <w:rFonts w:cs="David" w:hint="cs"/>
          <w:rtl/>
        </w:rPr>
      </w:pPr>
      <w:r w:rsidRPr="00F26DDA">
        <w:rPr>
          <w:rFonts w:cs="David" w:hint="cs"/>
          <w:rtl/>
        </w:rPr>
        <w:tab/>
        <w:t xml:space="preserve">אם היא עושה את זה אגב הסכם, זה קשור לחוק. </w:t>
      </w:r>
    </w:p>
    <w:p w14:paraId="5FC4B8C4" w14:textId="77777777" w:rsidR="00F26DDA" w:rsidRPr="00F26DDA" w:rsidRDefault="00F26DDA" w:rsidP="00F26DDA">
      <w:pPr>
        <w:bidi/>
        <w:rPr>
          <w:rFonts w:cs="David" w:hint="cs"/>
          <w:rtl/>
        </w:rPr>
      </w:pPr>
    </w:p>
    <w:p w14:paraId="18F116AA" w14:textId="77777777" w:rsidR="00F26DDA" w:rsidRPr="00F26DDA" w:rsidRDefault="00F26DDA" w:rsidP="00F26DDA">
      <w:pPr>
        <w:bidi/>
        <w:rPr>
          <w:rFonts w:cs="David" w:hint="cs"/>
          <w:u w:val="single"/>
          <w:rtl/>
        </w:rPr>
      </w:pPr>
      <w:r w:rsidRPr="00F26DDA">
        <w:rPr>
          <w:rFonts w:cs="David" w:hint="cs"/>
          <w:u w:val="single"/>
          <w:rtl/>
        </w:rPr>
        <w:t>אייל זנדברג:</w:t>
      </w:r>
    </w:p>
    <w:p w14:paraId="73FF3AF7" w14:textId="77777777" w:rsidR="00F26DDA" w:rsidRPr="00F26DDA" w:rsidRDefault="00F26DDA" w:rsidP="00F26DDA">
      <w:pPr>
        <w:bidi/>
        <w:rPr>
          <w:rFonts w:cs="David" w:hint="cs"/>
          <w:rtl/>
        </w:rPr>
      </w:pPr>
    </w:p>
    <w:p w14:paraId="21861350" w14:textId="77777777" w:rsidR="00F26DDA" w:rsidRPr="00F26DDA" w:rsidRDefault="00F26DDA" w:rsidP="00F26DDA">
      <w:pPr>
        <w:bidi/>
        <w:rPr>
          <w:rFonts w:cs="David" w:hint="cs"/>
          <w:rtl/>
        </w:rPr>
      </w:pPr>
      <w:r w:rsidRPr="00F26DDA">
        <w:rPr>
          <w:rFonts w:cs="David" w:hint="cs"/>
          <w:rtl/>
        </w:rPr>
        <w:tab/>
        <w:t xml:space="preserve">למה? אבל ההסכם לא מדבר על ביטול ההחלה. היא יוזמת הצעת חוק - - - </w:t>
      </w:r>
    </w:p>
    <w:p w14:paraId="2F9FA806" w14:textId="77777777" w:rsidR="00F26DDA" w:rsidRPr="00F26DDA" w:rsidRDefault="00F26DDA" w:rsidP="00F26DDA">
      <w:pPr>
        <w:bidi/>
        <w:rPr>
          <w:rFonts w:cs="David" w:hint="cs"/>
          <w:rtl/>
        </w:rPr>
      </w:pPr>
    </w:p>
    <w:p w14:paraId="1AFDBE5B"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137C6A2D" w14:textId="77777777" w:rsidR="00F26DDA" w:rsidRPr="00F26DDA" w:rsidRDefault="00F26DDA" w:rsidP="00F26DDA">
      <w:pPr>
        <w:bidi/>
        <w:rPr>
          <w:rFonts w:cs="David" w:hint="cs"/>
          <w:rtl/>
        </w:rPr>
      </w:pPr>
    </w:p>
    <w:p w14:paraId="2701EDE8" w14:textId="77777777" w:rsidR="00F26DDA" w:rsidRPr="00F26DDA" w:rsidRDefault="00F26DDA" w:rsidP="00F26DDA">
      <w:pPr>
        <w:bidi/>
        <w:rPr>
          <w:rFonts w:cs="David" w:hint="cs"/>
          <w:rtl/>
        </w:rPr>
      </w:pPr>
      <w:r w:rsidRPr="00F26DDA">
        <w:rPr>
          <w:rFonts w:cs="David" w:hint="cs"/>
          <w:rtl/>
        </w:rPr>
        <w:tab/>
        <w:t xml:space="preserve">הבעיה היא לא שאתה בא לבטל חוק אחר, הבעיה היא המהות של ההסכם. </w:t>
      </w:r>
    </w:p>
    <w:p w14:paraId="1010A18B" w14:textId="77777777" w:rsidR="00F26DDA" w:rsidRDefault="00F26DDA" w:rsidP="00F26DDA">
      <w:pPr>
        <w:bidi/>
        <w:rPr>
          <w:rFonts w:cs="David" w:hint="cs"/>
          <w:rtl/>
        </w:rPr>
      </w:pPr>
    </w:p>
    <w:p w14:paraId="6912172D" w14:textId="77777777" w:rsidR="00F26DDA" w:rsidRDefault="00F26DDA" w:rsidP="00F26DDA">
      <w:pPr>
        <w:bidi/>
        <w:rPr>
          <w:rFonts w:cs="David" w:hint="cs"/>
          <w:rtl/>
        </w:rPr>
      </w:pPr>
    </w:p>
    <w:p w14:paraId="761016B3" w14:textId="77777777" w:rsidR="00F26DDA" w:rsidRDefault="00F26DDA" w:rsidP="00F26DDA">
      <w:pPr>
        <w:bidi/>
        <w:rPr>
          <w:rFonts w:cs="David" w:hint="cs"/>
          <w:rtl/>
        </w:rPr>
      </w:pPr>
    </w:p>
    <w:p w14:paraId="6243CCCF" w14:textId="77777777" w:rsidR="00F26DDA" w:rsidRDefault="00F26DDA" w:rsidP="00F26DDA">
      <w:pPr>
        <w:bidi/>
        <w:rPr>
          <w:rFonts w:cs="David" w:hint="cs"/>
          <w:rtl/>
        </w:rPr>
      </w:pPr>
    </w:p>
    <w:p w14:paraId="5E14FDBC" w14:textId="77777777" w:rsidR="00F26DDA" w:rsidRDefault="00F26DDA" w:rsidP="00F26DDA">
      <w:pPr>
        <w:bidi/>
        <w:rPr>
          <w:rFonts w:cs="David" w:hint="cs"/>
          <w:rtl/>
        </w:rPr>
      </w:pPr>
    </w:p>
    <w:p w14:paraId="6656FBA6" w14:textId="77777777" w:rsidR="00F26DDA" w:rsidRPr="00F26DDA" w:rsidRDefault="00F26DDA" w:rsidP="00F26DDA">
      <w:pPr>
        <w:bidi/>
        <w:rPr>
          <w:rFonts w:cs="David" w:hint="cs"/>
          <w:rtl/>
        </w:rPr>
      </w:pPr>
    </w:p>
    <w:p w14:paraId="3200EDCA" w14:textId="77777777" w:rsidR="00F26DDA" w:rsidRPr="00F26DDA" w:rsidRDefault="00F26DDA" w:rsidP="00F26DDA">
      <w:pPr>
        <w:bidi/>
        <w:rPr>
          <w:rFonts w:cs="David" w:hint="cs"/>
          <w:u w:val="single"/>
          <w:rtl/>
        </w:rPr>
      </w:pPr>
      <w:r w:rsidRPr="00F26DDA">
        <w:rPr>
          <w:rFonts w:cs="David" w:hint="cs"/>
          <w:u w:val="single"/>
          <w:rtl/>
        </w:rPr>
        <w:t>טלב אלסאנע:</w:t>
      </w:r>
    </w:p>
    <w:p w14:paraId="68AF3A18" w14:textId="77777777" w:rsidR="00F26DDA" w:rsidRPr="00F26DDA" w:rsidRDefault="00F26DDA" w:rsidP="00F26DDA">
      <w:pPr>
        <w:bidi/>
        <w:rPr>
          <w:rFonts w:cs="David" w:hint="cs"/>
          <w:u w:val="single"/>
          <w:rtl/>
        </w:rPr>
      </w:pPr>
    </w:p>
    <w:p w14:paraId="25549126" w14:textId="77777777" w:rsidR="00F26DDA" w:rsidRPr="00F26DDA" w:rsidRDefault="00F26DDA" w:rsidP="00F26DDA">
      <w:pPr>
        <w:bidi/>
        <w:rPr>
          <w:rFonts w:cs="David" w:hint="cs"/>
          <w:rtl/>
        </w:rPr>
      </w:pPr>
      <w:r w:rsidRPr="00F26DDA">
        <w:rPr>
          <w:rFonts w:cs="David" w:hint="cs"/>
          <w:rtl/>
        </w:rPr>
        <w:tab/>
        <w:t>הוא מציג בעיה אמיתית.</w:t>
      </w:r>
    </w:p>
    <w:p w14:paraId="38511DE5" w14:textId="77777777" w:rsidR="00F26DDA" w:rsidRPr="00F26DDA" w:rsidRDefault="00F26DDA" w:rsidP="00F26DDA">
      <w:pPr>
        <w:bidi/>
        <w:rPr>
          <w:rFonts w:cs="David" w:hint="cs"/>
          <w:rtl/>
        </w:rPr>
      </w:pPr>
    </w:p>
    <w:p w14:paraId="1AF4B1C9" w14:textId="77777777" w:rsidR="00F26DDA" w:rsidRPr="00F26DDA" w:rsidRDefault="00F26DDA" w:rsidP="00F26DDA">
      <w:pPr>
        <w:bidi/>
        <w:rPr>
          <w:rFonts w:cs="David" w:hint="cs"/>
          <w:u w:val="single"/>
          <w:rtl/>
        </w:rPr>
      </w:pPr>
      <w:r w:rsidRPr="00F26DDA">
        <w:rPr>
          <w:rFonts w:cs="David" w:hint="cs"/>
          <w:u w:val="single"/>
          <w:rtl/>
        </w:rPr>
        <w:t>מנחם בן ששון:</w:t>
      </w:r>
    </w:p>
    <w:p w14:paraId="38552C75" w14:textId="77777777" w:rsidR="00F26DDA" w:rsidRPr="00F26DDA" w:rsidRDefault="00F26DDA" w:rsidP="00F26DDA">
      <w:pPr>
        <w:bidi/>
        <w:rPr>
          <w:rFonts w:cs="David" w:hint="cs"/>
          <w:rtl/>
        </w:rPr>
      </w:pPr>
    </w:p>
    <w:p w14:paraId="36976670" w14:textId="77777777" w:rsidR="00F26DDA" w:rsidRPr="00F26DDA" w:rsidRDefault="00F26DDA" w:rsidP="00F26DDA">
      <w:pPr>
        <w:bidi/>
        <w:rPr>
          <w:rFonts w:cs="David" w:hint="cs"/>
          <w:rtl/>
        </w:rPr>
      </w:pPr>
      <w:r w:rsidRPr="00F26DDA">
        <w:rPr>
          <w:rFonts w:cs="David" w:hint="cs"/>
          <w:rtl/>
        </w:rPr>
        <w:tab/>
        <w:t xml:space="preserve">לכן חשבתי שצריך לחוקק, בלי שום קשר לויתור על שטחים, חוק שמגדיר את המהלך שכשהממשלה עושה הסכם שלום, להבדיל מאשרות, צריך לדעת איך הוא מתנהל, לפי השלבים. מה היא יכולה לעשות בלי הכנסת? מה היא חייבת לעשות עם הכנסת? נחכה לנייר של משרד החוץ. </w:t>
      </w:r>
    </w:p>
    <w:p w14:paraId="694199AC" w14:textId="77777777" w:rsidR="00F26DDA" w:rsidRPr="00F26DDA" w:rsidRDefault="00F26DDA" w:rsidP="00F26DDA">
      <w:pPr>
        <w:bidi/>
        <w:rPr>
          <w:rFonts w:cs="David" w:hint="cs"/>
          <w:rtl/>
        </w:rPr>
      </w:pPr>
    </w:p>
    <w:p w14:paraId="14B1442A" w14:textId="77777777" w:rsidR="00F26DDA" w:rsidRPr="00F26DDA" w:rsidRDefault="00F26DDA" w:rsidP="00F26DDA">
      <w:pPr>
        <w:bidi/>
        <w:rPr>
          <w:rFonts w:cs="David" w:hint="cs"/>
          <w:u w:val="single"/>
          <w:rtl/>
        </w:rPr>
      </w:pPr>
      <w:r w:rsidRPr="00F26DDA">
        <w:rPr>
          <w:rFonts w:cs="David" w:hint="cs"/>
          <w:u w:val="single"/>
          <w:rtl/>
        </w:rPr>
        <w:t>אייל זנדברג:</w:t>
      </w:r>
    </w:p>
    <w:p w14:paraId="6F90A937" w14:textId="77777777" w:rsidR="00F26DDA" w:rsidRPr="00F26DDA" w:rsidRDefault="00F26DDA" w:rsidP="00F26DDA">
      <w:pPr>
        <w:bidi/>
        <w:rPr>
          <w:rFonts w:cs="David" w:hint="cs"/>
          <w:rtl/>
        </w:rPr>
      </w:pPr>
    </w:p>
    <w:p w14:paraId="1BB89865" w14:textId="77777777" w:rsidR="00F26DDA" w:rsidRPr="00F26DDA" w:rsidRDefault="00F26DDA" w:rsidP="00F26DDA">
      <w:pPr>
        <w:bidi/>
        <w:rPr>
          <w:rFonts w:cs="David" w:hint="cs"/>
          <w:rtl/>
        </w:rPr>
      </w:pPr>
      <w:r w:rsidRPr="00F26DDA">
        <w:rPr>
          <w:rFonts w:cs="David" w:hint="cs"/>
          <w:rtl/>
        </w:rPr>
        <w:tab/>
        <w:t>חבר הכנסת בן ששון, לא בטוח שהדבר הזה אפשרי בשלב הזה של החוק כי בעצם אתה אומר: בוא נחדש את הניסיונות שנעשו מטעם הכנסת פעמים רבות איך הכנסת תאשר אמנות מסוגים שונים.</w:t>
      </w:r>
    </w:p>
    <w:p w14:paraId="13BB2672" w14:textId="77777777" w:rsidR="00F26DDA" w:rsidRPr="00F26DDA" w:rsidRDefault="00F26DDA" w:rsidP="00F26DDA">
      <w:pPr>
        <w:bidi/>
        <w:rPr>
          <w:rFonts w:cs="David" w:hint="cs"/>
          <w:rtl/>
        </w:rPr>
      </w:pPr>
    </w:p>
    <w:p w14:paraId="0DBEAF65" w14:textId="77777777" w:rsidR="00F26DDA" w:rsidRPr="00F26DDA" w:rsidRDefault="00F26DDA" w:rsidP="00F26DDA">
      <w:pPr>
        <w:bidi/>
        <w:rPr>
          <w:rFonts w:cs="David" w:hint="cs"/>
          <w:u w:val="single"/>
          <w:rtl/>
        </w:rPr>
      </w:pPr>
      <w:r w:rsidRPr="00F26DDA">
        <w:rPr>
          <w:rFonts w:cs="David" w:hint="cs"/>
          <w:u w:val="single"/>
          <w:rtl/>
        </w:rPr>
        <w:t>מנחם בן-ששון:</w:t>
      </w:r>
    </w:p>
    <w:p w14:paraId="675B7035" w14:textId="77777777" w:rsidR="00F26DDA" w:rsidRPr="00F26DDA" w:rsidRDefault="00F26DDA" w:rsidP="00F26DDA">
      <w:pPr>
        <w:bidi/>
        <w:rPr>
          <w:rFonts w:cs="David" w:hint="cs"/>
          <w:rtl/>
        </w:rPr>
      </w:pPr>
    </w:p>
    <w:p w14:paraId="39EC9C23" w14:textId="77777777" w:rsidR="00F26DDA" w:rsidRPr="00F26DDA" w:rsidRDefault="00F26DDA" w:rsidP="00F26DDA">
      <w:pPr>
        <w:bidi/>
        <w:rPr>
          <w:rFonts w:cs="David" w:hint="cs"/>
          <w:rtl/>
        </w:rPr>
      </w:pPr>
      <w:r w:rsidRPr="00F26DDA">
        <w:rPr>
          <w:rFonts w:cs="David" w:hint="cs"/>
          <w:rtl/>
        </w:rPr>
        <w:tab/>
        <w:t xml:space="preserve">כן ולא ברמה הזאת של מקל וחומר. אם אתה תלך להסכם שלום, לא חשוב עם יש איתו או אין איתו החזרת שטחים. מדין היותו הסכם שלום, קודם כל הוא צריך את אישור הכנסת. זה לא קיים היום בחוק אלא רק בהנחיית יועץ. </w:t>
      </w:r>
    </w:p>
    <w:p w14:paraId="452EC05C" w14:textId="77777777" w:rsidR="00F26DDA" w:rsidRPr="00F26DDA" w:rsidRDefault="00F26DDA" w:rsidP="00F26DDA">
      <w:pPr>
        <w:bidi/>
        <w:rPr>
          <w:rFonts w:cs="David" w:hint="cs"/>
          <w:rtl/>
        </w:rPr>
      </w:pPr>
    </w:p>
    <w:p w14:paraId="2D965480" w14:textId="77777777" w:rsidR="00F26DDA" w:rsidRPr="00F26DDA" w:rsidRDefault="00F26DDA" w:rsidP="00F26DDA">
      <w:pPr>
        <w:bidi/>
        <w:rPr>
          <w:rFonts w:cs="David" w:hint="cs"/>
          <w:u w:val="single"/>
          <w:rtl/>
        </w:rPr>
      </w:pPr>
      <w:r w:rsidRPr="00F26DDA">
        <w:rPr>
          <w:rFonts w:cs="David" w:hint="cs"/>
          <w:u w:val="single"/>
          <w:rtl/>
        </w:rPr>
        <w:t>יצחק לוי:</w:t>
      </w:r>
    </w:p>
    <w:p w14:paraId="7B348C7C" w14:textId="77777777" w:rsidR="00F26DDA" w:rsidRPr="00F26DDA" w:rsidRDefault="00F26DDA" w:rsidP="00F26DDA">
      <w:pPr>
        <w:bidi/>
        <w:rPr>
          <w:rFonts w:cs="David" w:hint="cs"/>
          <w:rtl/>
        </w:rPr>
      </w:pPr>
    </w:p>
    <w:p w14:paraId="29FE7705" w14:textId="77777777" w:rsidR="00F26DDA" w:rsidRPr="00F26DDA" w:rsidRDefault="00F26DDA" w:rsidP="00F26DDA">
      <w:pPr>
        <w:bidi/>
        <w:rPr>
          <w:rFonts w:cs="David" w:hint="cs"/>
          <w:rtl/>
        </w:rPr>
      </w:pPr>
      <w:r w:rsidRPr="00F26DDA">
        <w:rPr>
          <w:rFonts w:cs="David" w:hint="cs"/>
          <w:rtl/>
        </w:rPr>
        <w:tab/>
        <w:t>מה זה מפריע לחוק הזה?</w:t>
      </w:r>
    </w:p>
    <w:p w14:paraId="2228CBF7" w14:textId="77777777" w:rsidR="00F26DDA" w:rsidRPr="00F26DDA" w:rsidRDefault="00F26DDA" w:rsidP="00F26DDA">
      <w:pPr>
        <w:bidi/>
        <w:rPr>
          <w:rFonts w:cs="David" w:hint="cs"/>
          <w:rtl/>
        </w:rPr>
      </w:pPr>
    </w:p>
    <w:p w14:paraId="122591B5" w14:textId="77777777" w:rsidR="00F26DDA" w:rsidRPr="00F26DDA" w:rsidRDefault="00F26DDA" w:rsidP="00F26DDA">
      <w:pPr>
        <w:bidi/>
        <w:rPr>
          <w:rFonts w:cs="David" w:hint="cs"/>
          <w:u w:val="single"/>
          <w:rtl/>
        </w:rPr>
      </w:pPr>
      <w:r w:rsidRPr="00F26DDA">
        <w:rPr>
          <w:rFonts w:cs="David" w:hint="cs"/>
          <w:u w:val="single"/>
          <w:rtl/>
        </w:rPr>
        <w:t>מנחם בן-ששון:</w:t>
      </w:r>
    </w:p>
    <w:p w14:paraId="46539177" w14:textId="77777777" w:rsidR="00F26DDA" w:rsidRPr="00F26DDA" w:rsidRDefault="00F26DDA" w:rsidP="00F26DDA">
      <w:pPr>
        <w:bidi/>
        <w:rPr>
          <w:rFonts w:cs="David" w:hint="cs"/>
          <w:rtl/>
        </w:rPr>
      </w:pPr>
    </w:p>
    <w:p w14:paraId="0F004B5D" w14:textId="77777777" w:rsidR="00F26DDA" w:rsidRPr="00F26DDA" w:rsidRDefault="00F26DDA" w:rsidP="00F26DDA">
      <w:pPr>
        <w:bidi/>
        <w:rPr>
          <w:rFonts w:cs="David" w:hint="cs"/>
          <w:rtl/>
        </w:rPr>
      </w:pPr>
      <w:r w:rsidRPr="00F26DDA">
        <w:rPr>
          <w:rFonts w:cs="David" w:hint="cs"/>
          <w:rtl/>
        </w:rPr>
        <w:tab/>
        <w:t xml:space="preserve">לא מפריע. חבר הכנסת לוי, זאת התשתית. מכאן אתה ממשיך הלאה. </w:t>
      </w:r>
    </w:p>
    <w:p w14:paraId="1957ED0E" w14:textId="77777777" w:rsidR="00F26DDA" w:rsidRPr="00F26DDA" w:rsidRDefault="00F26DDA" w:rsidP="00F26DDA">
      <w:pPr>
        <w:bidi/>
        <w:rPr>
          <w:rFonts w:cs="David" w:hint="cs"/>
          <w:rtl/>
        </w:rPr>
      </w:pPr>
    </w:p>
    <w:p w14:paraId="5D2DE363" w14:textId="77777777" w:rsidR="00F26DDA" w:rsidRPr="00F26DDA" w:rsidRDefault="00F26DDA" w:rsidP="00F26DDA">
      <w:pPr>
        <w:bidi/>
        <w:rPr>
          <w:rFonts w:cs="David" w:hint="cs"/>
          <w:u w:val="single"/>
          <w:rtl/>
        </w:rPr>
      </w:pPr>
      <w:r w:rsidRPr="00F26DDA">
        <w:rPr>
          <w:rFonts w:cs="David" w:hint="cs"/>
          <w:u w:val="single"/>
          <w:rtl/>
        </w:rPr>
        <w:t>יצחק לוי:</w:t>
      </w:r>
    </w:p>
    <w:p w14:paraId="44793ABC" w14:textId="77777777" w:rsidR="00F26DDA" w:rsidRPr="00F26DDA" w:rsidRDefault="00F26DDA" w:rsidP="00F26DDA">
      <w:pPr>
        <w:bidi/>
        <w:rPr>
          <w:rFonts w:cs="David" w:hint="cs"/>
          <w:rtl/>
        </w:rPr>
      </w:pPr>
    </w:p>
    <w:p w14:paraId="79CF1C1B" w14:textId="77777777" w:rsidR="00F26DDA" w:rsidRPr="00F26DDA" w:rsidRDefault="00F26DDA" w:rsidP="00F26DDA">
      <w:pPr>
        <w:bidi/>
        <w:rPr>
          <w:rFonts w:cs="David" w:hint="cs"/>
          <w:rtl/>
        </w:rPr>
      </w:pPr>
      <w:r w:rsidRPr="00F26DDA">
        <w:rPr>
          <w:rFonts w:cs="David" w:hint="cs"/>
          <w:rtl/>
        </w:rPr>
        <w:tab/>
        <w:t xml:space="preserve">זה גם לא התשתית לחוק הזה. זאת התשתית לכל סדר מנהל תקין, אבל זה לא קשור לחוק הזה. </w:t>
      </w:r>
    </w:p>
    <w:p w14:paraId="19762189" w14:textId="77777777" w:rsidR="00F26DDA" w:rsidRPr="00F26DDA" w:rsidRDefault="00F26DDA" w:rsidP="00F26DDA">
      <w:pPr>
        <w:bidi/>
        <w:rPr>
          <w:rFonts w:cs="David" w:hint="cs"/>
          <w:rtl/>
        </w:rPr>
      </w:pPr>
    </w:p>
    <w:p w14:paraId="63F143A2" w14:textId="77777777" w:rsidR="00F26DDA" w:rsidRPr="00F26DDA" w:rsidRDefault="00F26DDA" w:rsidP="00F26DDA">
      <w:pPr>
        <w:bidi/>
        <w:rPr>
          <w:rFonts w:cs="David" w:hint="cs"/>
          <w:u w:val="single"/>
          <w:rtl/>
        </w:rPr>
      </w:pPr>
      <w:r w:rsidRPr="00F26DDA">
        <w:rPr>
          <w:rFonts w:cs="David" w:hint="cs"/>
          <w:u w:val="single"/>
          <w:rtl/>
        </w:rPr>
        <w:t>מנחם בן-ששון:</w:t>
      </w:r>
    </w:p>
    <w:p w14:paraId="39BC86E7" w14:textId="77777777" w:rsidR="00F26DDA" w:rsidRPr="00F26DDA" w:rsidRDefault="00F26DDA" w:rsidP="00F26DDA">
      <w:pPr>
        <w:bidi/>
        <w:rPr>
          <w:rFonts w:cs="David" w:hint="cs"/>
          <w:rtl/>
        </w:rPr>
      </w:pPr>
    </w:p>
    <w:p w14:paraId="109018B9" w14:textId="77777777" w:rsidR="00F26DDA" w:rsidRPr="00F26DDA" w:rsidRDefault="00F26DDA" w:rsidP="00F26DDA">
      <w:pPr>
        <w:bidi/>
        <w:rPr>
          <w:rFonts w:cs="David" w:hint="cs"/>
          <w:rtl/>
        </w:rPr>
      </w:pPr>
      <w:r w:rsidRPr="00F26DDA">
        <w:rPr>
          <w:rFonts w:cs="David" w:hint="cs"/>
          <w:rtl/>
        </w:rPr>
        <w:tab/>
        <w:t>לא אמרתי שלא, אבל שמכאן ואילך זה ייגר</w:t>
      </w:r>
      <w:r w:rsidRPr="00F26DDA">
        <w:rPr>
          <w:rFonts w:cs="David" w:hint="eastAsia"/>
          <w:rtl/>
        </w:rPr>
        <w:t>ר</w:t>
      </w:r>
      <w:r w:rsidRPr="00F26DDA">
        <w:rPr>
          <w:rFonts w:cs="David" w:hint="cs"/>
          <w:rtl/>
        </w:rPr>
        <w:t xml:space="preserve">, שכאן לא תועמד בפני עובדה ויגידו לך: תשמע, אנחנו לא מוותרים על שטחים, מצד אחד. מצד שני, זה אשרור אמנה, אז תקבל את זה לשבועיים ואם יש לך הערה תחזיר לנו. </w:t>
      </w:r>
    </w:p>
    <w:p w14:paraId="03112BA8" w14:textId="77777777" w:rsidR="00F26DDA" w:rsidRPr="00F26DDA" w:rsidRDefault="00F26DDA" w:rsidP="00F26DDA">
      <w:pPr>
        <w:bidi/>
        <w:rPr>
          <w:rFonts w:cs="David" w:hint="cs"/>
          <w:rtl/>
        </w:rPr>
      </w:pPr>
    </w:p>
    <w:p w14:paraId="44C47338" w14:textId="77777777" w:rsidR="00F26DDA" w:rsidRPr="00F26DDA" w:rsidRDefault="00F26DDA" w:rsidP="00F26DDA">
      <w:pPr>
        <w:bidi/>
        <w:rPr>
          <w:rFonts w:cs="David" w:hint="cs"/>
          <w:u w:val="single"/>
          <w:rtl/>
        </w:rPr>
      </w:pPr>
      <w:r w:rsidRPr="00F26DDA">
        <w:rPr>
          <w:rFonts w:cs="David" w:hint="cs"/>
          <w:u w:val="single"/>
          <w:rtl/>
        </w:rPr>
        <w:t>יצחק לוי:</w:t>
      </w:r>
    </w:p>
    <w:p w14:paraId="3F85051C" w14:textId="77777777" w:rsidR="00F26DDA" w:rsidRPr="00F26DDA" w:rsidRDefault="00F26DDA" w:rsidP="00F26DDA">
      <w:pPr>
        <w:bidi/>
        <w:rPr>
          <w:rFonts w:cs="David" w:hint="cs"/>
          <w:rtl/>
        </w:rPr>
      </w:pPr>
    </w:p>
    <w:p w14:paraId="6D21E4E0" w14:textId="77777777" w:rsidR="00F26DDA" w:rsidRPr="00F26DDA" w:rsidRDefault="00F26DDA" w:rsidP="00F26DDA">
      <w:pPr>
        <w:bidi/>
        <w:rPr>
          <w:rFonts w:cs="David" w:hint="cs"/>
          <w:rtl/>
        </w:rPr>
      </w:pPr>
      <w:r w:rsidRPr="00F26DDA">
        <w:rPr>
          <w:rFonts w:cs="David" w:hint="cs"/>
          <w:rtl/>
        </w:rPr>
        <w:tab/>
        <w:t xml:space="preserve">זה מה שקורה היום. </w:t>
      </w:r>
    </w:p>
    <w:p w14:paraId="4856602F" w14:textId="77777777" w:rsidR="00F26DDA" w:rsidRPr="00F26DDA" w:rsidRDefault="00F26DDA" w:rsidP="00F26DDA">
      <w:pPr>
        <w:bidi/>
        <w:rPr>
          <w:rFonts w:cs="David" w:hint="cs"/>
          <w:rtl/>
        </w:rPr>
      </w:pPr>
    </w:p>
    <w:p w14:paraId="34B4B9D3" w14:textId="77777777" w:rsidR="00F26DDA" w:rsidRPr="00F26DDA" w:rsidRDefault="00F26DDA" w:rsidP="00F26DDA">
      <w:pPr>
        <w:bidi/>
        <w:rPr>
          <w:rFonts w:cs="David" w:hint="cs"/>
          <w:u w:val="single"/>
          <w:rtl/>
        </w:rPr>
      </w:pPr>
      <w:r w:rsidRPr="00F26DDA">
        <w:rPr>
          <w:rFonts w:cs="David" w:hint="cs"/>
          <w:u w:val="single"/>
          <w:rtl/>
        </w:rPr>
        <w:t>מנחם בן-ששון:</w:t>
      </w:r>
    </w:p>
    <w:p w14:paraId="1449A9D3" w14:textId="77777777" w:rsidR="00F26DDA" w:rsidRPr="00F26DDA" w:rsidRDefault="00F26DDA" w:rsidP="00F26DDA">
      <w:pPr>
        <w:bidi/>
        <w:rPr>
          <w:rFonts w:cs="David" w:hint="cs"/>
          <w:rtl/>
        </w:rPr>
      </w:pPr>
    </w:p>
    <w:p w14:paraId="6904B2C8" w14:textId="77777777" w:rsidR="00F26DDA" w:rsidRPr="00F26DDA" w:rsidRDefault="00F26DDA" w:rsidP="00F26DDA">
      <w:pPr>
        <w:bidi/>
        <w:rPr>
          <w:rFonts w:cs="David" w:hint="cs"/>
          <w:rtl/>
        </w:rPr>
      </w:pPr>
      <w:r w:rsidRPr="00F26DDA">
        <w:rPr>
          <w:rFonts w:cs="David" w:hint="cs"/>
          <w:rtl/>
        </w:rPr>
        <w:tab/>
        <w:t xml:space="preserve">השאלה האם זה בסדר. אתה יודע, זה לא קורה באמנות משמעותיות, זה מה שהסבירו. </w:t>
      </w:r>
    </w:p>
    <w:p w14:paraId="744B8628" w14:textId="77777777" w:rsidR="00F26DDA" w:rsidRPr="00F26DDA" w:rsidRDefault="00F26DDA" w:rsidP="00F26DDA">
      <w:pPr>
        <w:bidi/>
        <w:rPr>
          <w:rFonts w:cs="David" w:hint="cs"/>
          <w:rtl/>
        </w:rPr>
      </w:pPr>
    </w:p>
    <w:p w14:paraId="1066B521" w14:textId="77777777" w:rsidR="00F26DDA" w:rsidRPr="00F26DDA" w:rsidRDefault="00F26DDA" w:rsidP="00F26DDA">
      <w:pPr>
        <w:bidi/>
        <w:rPr>
          <w:rFonts w:cs="David" w:hint="cs"/>
          <w:u w:val="single"/>
          <w:rtl/>
        </w:rPr>
      </w:pPr>
      <w:r w:rsidRPr="00F26DDA">
        <w:rPr>
          <w:rFonts w:cs="David" w:hint="cs"/>
          <w:u w:val="single"/>
          <w:rtl/>
        </w:rPr>
        <w:t>יצחק לוי:</w:t>
      </w:r>
    </w:p>
    <w:p w14:paraId="4F3F6B8F" w14:textId="77777777" w:rsidR="00F26DDA" w:rsidRPr="00F26DDA" w:rsidRDefault="00F26DDA" w:rsidP="00F26DDA">
      <w:pPr>
        <w:bidi/>
        <w:rPr>
          <w:rFonts w:cs="David" w:hint="cs"/>
          <w:rtl/>
        </w:rPr>
      </w:pPr>
    </w:p>
    <w:p w14:paraId="4F0E2C1C" w14:textId="77777777" w:rsidR="00F26DDA" w:rsidRPr="00F26DDA" w:rsidRDefault="00F26DDA" w:rsidP="00F26DDA">
      <w:pPr>
        <w:bidi/>
        <w:rPr>
          <w:rFonts w:cs="David" w:hint="cs"/>
          <w:rtl/>
        </w:rPr>
      </w:pPr>
      <w:r w:rsidRPr="00F26DDA">
        <w:rPr>
          <w:rFonts w:cs="David" w:hint="cs"/>
          <w:rtl/>
        </w:rPr>
        <w:tab/>
        <w:t>נכון, כי הממשלה רוצה לקבל את אישור הציבור בעניין הזה ולכן היא מביאה לכנסת.</w:t>
      </w:r>
    </w:p>
    <w:p w14:paraId="6DBEFBDF" w14:textId="77777777" w:rsidR="00F26DDA" w:rsidRPr="00F26DDA" w:rsidRDefault="00F26DDA" w:rsidP="00F26DDA">
      <w:pPr>
        <w:bidi/>
        <w:rPr>
          <w:rFonts w:cs="David" w:hint="cs"/>
          <w:rtl/>
        </w:rPr>
      </w:pPr>
    </w:p>
    <w:p w14:paraId="52D181B6" w14:textId="77777777" w:rsidR="00F26DDA" w:rsidRPr="00F26DDA" w:rsidRDefault="00F26DDA" w:rsidP="00F26DDA">
      <w:pPr>
        <w:bidi/>
        <w:rPr>
          <w:rFonts w:cs="David" w:hint="cs"/>
          <w:u w:val="single"/>
          <w:rtl/>
        </w:rPr>
      </w:pPr>
      <w:r w:rsidRPr="00F26DDA">
        <w:rPr>
          <w:rFonts w:cs="David" w:hint="cs"/>
          <w:u w:val="single"/>
          <w:rtl/>
        </w:rPr>
        <w:t>אייל זנדברג:</w:t>
      </w:r>
    </w:p>
    <w:p w14:paraId="4A6A0BF1" w14:textId="77777777" w:rsidR="00F26DDA" w:rsidRPr="00F26DDA" w:rsidRDefault="00F26DDA" w:rsidP="00F26DDA">
      <w:pPr>
        <w:bidi/>
        <w:rPr>
          <w:rFonts w:cs="David" w:hint="cs"/>
          <w:rtl/>
        </w:rPr>
      </w:pPr>
    </w:p>
    <w:p w14:paraId="6158FACF" w14:textId="77777777" w:rsidR="00F26DDA" w:rsidRPr="00F26DDA" w:rsidRDefault="00F26DDA" w:rsidP="00F26DDA">
      <w:pPr>
        <w:bidi/>
        <w:rPr>
          <w:rFonts w:cs="David" w:hint="cs"/>
          <w:rtl/>
        </w:rPr>
      </w:pPr>
      <w:r w:rsidRPr="00F26DDA">
        <w:rPr>
          <w:rFonts w:cs="David" w:hint="cs"/>
          <w:rtl/>
        </w:rPr>
        <w:tab/>
        <w:t xml:space="preserve">בהקשר שלנו זה יאיין את רצון הכנסת. הכנסת מחוקקת עכשיו חוק, שאני מניח שמה שאתם מניחים, שיהיה משאל עם, לצורך העניין, על ויתור על רמת הגולן, אבל לא רק. אם הניסוח לא יביא לתוצאה הזאת, זה דבר שרצוי לברר אותו. </w:t>
      </w:r>
    </w:p>
    <w:p w14:paraId="2D9AC45F" w14:textId="77777777" w:rsidR="00F26DDA" w:rsidRPr="00F26DDA" w:rsidRDefault="00F26DDA" w:rsidP="00F26DDA">
      <w:pPr>
        <w:bidi/>
        <w:rPr>
          <w:rFonts w:cs="David" w:hint="cs"/>
          <w:rtl/>
        </w:rPr>
      </w:pPr>
    </w:p>
    <w:p w14:paraId="256C3CF1" w14:textId="77777777" w:rsidR="00F26DDA" w:rsidRPr="00F26DDA" w:rsidRDefault="00F26DDA" w:rsidP="00F26DDA">
      <w:pPr>
        <w:bidi/>
        <w:rPr>
          <w:rFonts w:cs="David" w:hint="cs"/>
          <w:u w:val="single"/>
          <w:rtl/>
        </w:rPr>
      </w:pPr>
      <w:r w:rsidRPr="00F26DDA">
        <w:rPr>
          <w:rFonts w:cs="David" w:hint="cs"/>
          <w:u w:val="single"/>
          <w:rtl/>
        </w:rPr>
        <w:t>היו"ר דוד טל:</w:t>
      </w:r>
    </w:p>
    <w:p w14:paraId="446AA784" w14:textId="77777777" w:rsidR="00F26DDA" w:rsidRPr="00F26DDA" w:rsidRDefault="00F26DDA" w:rsidP="00F26DDA">
      <w:pPr>
        <w:bidi/>
        <w:rPr>
          <w:rFonts w:cs="David" w:hint="cs"/>
          <w:rtl/>
        </w:rPr>
      </w:pPr>
    </w:p>
    <w:p w14:paraId="4AA9551C" w14:textId="77777777" w:rsidR="00F26DDA" w:rsidRPr="00F26DDA" w:rsidRDefault="00F26DDA" w:rsidP="00F26DDA">
      <w:pPr>
        <w:bidi/>
        <w:rPr>
          <w:rFonts w:cs="David" w:hint="cs"/>
          <w:rtl/>
        </w:rPr>
      </w:pPr>
      <w:r w:rsidRPr="00F26DDA">
        <w:rPr>
          <w:rFonts w:cs="David" w:hint="cs"/>
          <w:rtl/>
        </w:rPr>
        <w:tab/>
        <w:t xml:space="preserve">ברגע  שיש כזה ויתור על רמת הגולן, נקרא לה הקומה העליונה, אז צריך להיות משאל עם. ברגע שיש משאל עם כל הקומות התחתונות, הערוץ הזה והערוץ הזה, אני לא צריך לחזור שוב למשאל עם. </w:t>
      </w:r>
    </w:p>
    <w:p w14:paraId="5D32EB10" w14:textId="77777777" w:rsidR="00F26DDA" w:rsidRPr="00F26DDA" w:rsidRDefault="00F26DDA" w:rsidP="00F26DDA">
      <w:pPr>
        <w:bidi/>
        <w:rPr>
          <w:rFonts w:cs="David" w:hint="cs"/>
          <w:rtl/>
        </w:rPr>
      </w:pPr>
    </w:p>
    <w:p w14:paraId="0570A121" w14:textId="77777777" w:rsidR="00F26DDA" w:rsidRPr="00F26DDA" w:rsidRDefault="00F26DDA" w:rsidP="00F26DDA">
      <w:pPr>
        <w:bidi/>
        <w:rPr>
          <w:rFonts w:cs="David" w:hint="cs"/>
          <w:u w:val="single"/>
          <w:rtl/>
        </w:rPr>
      </w:pPr>
      <w:r w:rsidRPr="00F26DDA">
        <w:rPr>
          <w:rFonts w:cs="David" w:hint="cs"/>
          <w:u w:val="single"/>
          <w:rtl/>
        </w:rPr>
        <w:t>אייל זנדברג:</w:t>
      </w:r>
    </w:p>
    <w:p w14:paraId="4CE21A12" w14:textId="77777777" w:rsidR="00F26DDA" w:rsidRPr="00F26DDA" w:rsidRDefault="00F26DDA" w:rsidP="00F26DDA">
      <w:pPr>
        <w:bidi/>
        <w:rPr>
          <w:rFonts w:cs="David" w:hint="cs"/>
          <w:rtl/>
        </w:rPr>
      </w:pPr>
    </w:p>
    <w:p w14:paraId="190F0F64" w14:textId="77777777" w:rsidR="00F26DDA" w:rsidRPr="00F26DDA" w:rsidRDefault="00F26DDA" w:rsidP="00F26DDA">
      <w:pPr>
        <w:bidi/>
        <w:rPr>
          <w:rFonts w:cs="David" w:hint="cs"/>
          <w:rtl/>
        </w:rPr>
      </w:pPr>
      <w:r w:rsidRPr="00F26DDA">
        <w:rPr>
          <w:rFonts w:cs="David" w:hint="cs"/>
          <w:rtl/>
        </w:rPr>
        <w:tab/>
        <w:t xml:space="preserve">צריך שהנוסח יגרום לכך שלא נידרש לזה. </w:t>
      </w:r>
    </w:p>
    <w:p w14:paraId="71CE238D" w14:textId="77777777" w:rsidR="00F26DDA" w:rsidRPr="00F26DDA" w:rsidRDefault="00F26DDA" w:rsidP="00F26DDA">
      <w:pPr>
        <w:bidi/>
        <w:rPr>
          <w:rFonts w:cs="David" w:hint="cs"/>
          <w:rtl/>
        </w:rPr>
      </w:pPr>
    </w:p>
    <w:p w14:paraId="0C36C938" w14:textId="77777777" w:rsidR="00F26DDA" w:rsidRPr="00F26DDA" w:rsidRDefault="00F26DDA" w:rsidP="00F26DDA">
      <w:pPr>
        <w:bidi/>
        <w:rPr>
          <w:rFonts w:cs="David" w:hint="cs"/>
          <w:u w:val="single"/>
          <w:rtl/>
        </w:rPr>
      </w:pPr>
      <w:r w:rsidRPr="00F26DDA">
        <w:rPr>
          <w:rFonts w:cs="David" w:hint="cs"/>
          <w:u w:val="single"/>
          <w:rtl/>
        </w:rPr>
        <w:t>היו"ר דוד טל:</w:t>
      </w:r>
    </w:p>
    <w:p w14:paraId="2CD21986" w14:textId="77777777" w:rsidR="00F26DDA" w:rsidRPr="00F26DDA" w:rsidRDefault="00F26DDA" w:rsidP="00F26DDA">
      <w:pPr>
        <w:bidi/>
        <w:rPr>
          <w:rFonts w:cs="David" w:hint="cs"/>
          <w:rtl/>
        </w:rPr>
      </w:pPr>
    </w:p>
    <w:p w14:paraId="1329FBA8" w14:textId="77777777" w:rsidR="00F26DDA" w:rsidRPr="00F26DDA" w:rsidRDefault="00F26DDA" w:rsidP="00F26DDA">
      <w:pPr>
        <w:bidi/>
        <w:rPr>
          <w:rFonts w:cs="David" w:hint="cs"/>
          <w:rtl/>
        </w:rPr>
      </w:pPr>
      <w:r w:rsidRPr="00F26DDA">
        <w:rPr>
          <w:rFonts w:cs="David" w:hint="cs"/>
          <w:rtl/>
        </w:rPr>
        <w:tab/>
        <w:t xml:space="preserve">אדוני היועץ המשפטי, אתה ברוב שכלך אתה וודאי תציע לנו נוסח כזה שהמגמה תהיה ברורה, שאם יש הסכם של רצון, גם מבחינה עקרונית, לוותר על שטח של רמת הגולן </w:t>
      </w:r>
      <w:r w:rsidRPr="00F26DDA">
        <w:rPr>
          <w:rFonts w:cs="David"/>
          <w:rtl/>
        </w:rPr>
        <w:t>–</w:t>
      </w:r>
      <w:r w:rsidRPr="00F26DDA">
        <w:rPr>
          <w:rFonts w:cs="David" w:hint="cs"/>
          <w:rtl/>
        </w:rPr>
        <w:t xml:space="preserve"> לאחר מכן, כל השלבים הנוספים, הדו שלבי או הרב שלבי האחרים, לא נזדקק למשאל עם בכל שלב ושלב. </w:t>
      </w:r>
    </w:p>
    <w:p w14:paraId="4CA80491" w14:textId="77777777" w:rsidR="00F26DDA" w:rsidRPr="00F26DDA" w:rsidRDefault="00F26DDA" w:rsidP="00F26DDA">
      <w:pPr>
        <w:bidi/>
        <w:rPr>
          <w:rFonts w:cs="David" w:hint="cs"/>
          <w:rtl/>
        </w:rPr>
      </w:pPr>
    </w:p>
    <w:p w14:paraId="64C412C7" w14:textId="77777777" w:rsidR="00F26DDA" w:rsidRPr="00F26DDA" w:rsidRDefault="00F26DDA" w:rsidP="00F26DDA">
      <w:pPr>
        <w:bidi/>
        <w:rPr>
          <w:rFonts w:cs="David" w:hint="cs"/>
          <w:u w:val="single"/>
          <w:rtl/>
        </w:rPr>
      </w:pPr>
      <w:r w:rsidRPr="00F26DDA">
        <w:rPr>
          <w:rFonts w:cs="David" w:hint="cs"/>
          <w:u w:val="single"/>
          <w:rtl/>
        </w:rPr>
        <w:t>אייל זנדברג:</w:t>
      </w:r>
    </w:p>
    <w:p w14:paraId="51114FE8" w14:textId="77777777" w:rsidR="00F26DDA" w:rsidRPr="00F26DDA" w:rsidRDefault="00F26DDA" w:rsidP="00F26DDA">
      <w:pPr>
        <w:bidi/>
        <w:rPr>
          <w:rFonts w:cs="David" w:hint="cs"/>
          <w:rtl/>
        </w:rPr>
      </w:pPr>
    </w:p>
    <w:p w14:paraId="20335B8A" w14:textId="77777777" w:rsidR="00F26DDA" w:rsidRPr="00F26DDA" w:rsidRDefault="00F26DDA" w:rsidP="00F26DDA">
      <w:pPr>
        <w:bidi/>
        <w:rPr>
          <w:rFonts w:cs="David" w:hint="cs"/>
          <w:rtl/>
        </w:rPr>
      </w:pPr>
      <w:r w:rsidRPr="00F26DDA">
        <w:rPr>
          <w:rFonts w:cs="David" w:hint="cs"/>
          <w:rtl/>
        </w:rPr>
        <w:tab/>
        <w:t xml:space="preserve">לצורך כך צריך הנחיה ואולי מידע וסיוע מנציגי הממשלה, שקצת מצויים יותר בדוגמאות ההיסטוריות. בדוגמה הרב שלבית, שזה המקרה הבעייתי - - - </w:t>
      </w:r>
    </w:p>
    <w:p w14:paraId="6D4B71F4" w14:textId="77777777" w:rsidR="00F26DDA" w:rsidRPr="00F26DDA" w:rsidRDefault="00F26DDA" w:rsidP="00F26DDA">
      <w:pPr>
        <w:bidi/>
        <w:rPr>
          <w:rFonts w:cs="David" w:hint="cs"/>
          <w:rtl/>
        </w:rPr>
      </w:pPr>
    </w:p>
    <w:p w14:paraId="025FA005" w14:textId="77777777" w:rsidR="00F26DDA" w:rsidRPr="00F26DDA" w:rsidRDefault="00F26DDA" w:rsidP="00F26DDA">
      <w:pPr>
        <w:bidi/>
        <w:rPr>
          <w:rFonts w:cs="David" w:hint="cs"/>
          <w:u w:val="single"/>
          <w:rtl/>
        </w:rPr>
      </w:pPr>
      <w:r w:rsidRPr="00F26DDA">
        <w:rPr>
          <w:rFonts w:cs="David" w:hint="cs"/>
          <w:u w:val="single"/>
          <w:rtl/>
        </w:rPr>
        <w:t>יצחק לוי:</w:t>
      </w:r>
    </w:p>
    <w:p w14:paraId="298A9564" w14:textId="77777777" w:rsidR="00F26DDA" w:rsidRPr="00F26DDA" w:rsidRDefault="00F26DDA" w:rsidP="00F26DDA">
      <w:pPr>
        <w:bidi/>
        <w:rPr>
          <w:rFonts w:cs="David" w:hint="cs"/>
          <w:rtl/>
        </w:rPr>
      </w:pPr>
    </w:p>
    <w:p w14:paraId="4491F24D" w14:textId="77777777" w:rsidR="00F26DDA" w:rsidRPr="00F26DDA" w:rsidRDefault="00F26DDA" w:rsidP="00F26DDA">
      <w:pPr>
        <w:bidi/>
        <w:rPr>
          <w:rFonts w:cs="David" w:hint="cs"/>
          <w:rtl/>
        </w:rPr>
      </w:pPr>
      <w:r w:rsidRPr="00F26DDA">
        <w:rPr>
          <w:rFonts w:cs="David" w:hint="cs"/>
          <w:rtl/>
        </w:rPr>
        <w:tab/>
        <w:t xml:space="preserve">לפעמים אחרי שלב ראשון רואים שעשינו טעות חמורה וצריך להפסיק אותה. אני לא שותף לזה. נניח שהסכם השלום עם סוריה ידבר על נסיגה מהגולן בשלושה שלבים. ההסכם יהיה שמתנתקים מאיראן וכדומה. יש הסכם ואני לא בטוח שאנחנו צריכים להיות רגועים - - - </w:t>
      </w:r>
    </w:p>
    <w:p w14:paraId="2E093DB4" w14:textId="77777777" w:rsidR="00F26DDA" w:rsidRPr="00F26DDA" w:rsidRDefault="00F26DDA" w:rsidP="00F26DDA">
      <w:pPr>
        <w:bidi/>
        <w:rPr>
          <w:rFonts w:cs="David" w:hint="cs"/>
          <w:rtl/>
        </w:rPr>
      </w:pPr>
    </w:p>
    <w:p w14:paraId="3390F20A" w14:textId="77777777" w:rsidR="00F26DDA" w:rsidRPr="00F26DDA" w:rsidRDefault="00F26DDA" w:rsidP="00F26DDA">
      <w:pPr>
        <w:bidi/>
        <w:rPr>
          <w:rFonts w:cs="David" w:hint="cs"/>
          <w:u w:val="single"/>
          <w:rtl/>
        </w:rPr>
      </w:pPr>
      <w:r w:rsidRPr="00F26DDA">
        <w:rPr>
          <w:rFonts w:cs="David" w:hint="cs"/>
          <w:u w:val="single"/>
          <w:rtl/>
        </w:rPr>
        <w:t>היו"ר דוד טל:</w:t>
      </w:r>
    </w:p>
    <w:p w14:paraId="5AA246B1" w14:textId="77777777" w:rsidR="00F26DDA" w:rsidRPr="00F26DDA" w:rsidRDefault="00F26DDA" w:rsidP="00F26DDA">
      <w:pPr>
        <w:bidi/>
        <w:rPr>
          <w:rFonts w:cs="David" w:hint="cs"/>
          <w:rtl/>
        </w:rPr>
      </w:pPr>
    </w:p>
    <w:p w14:paraId="1E7EE512" w14:textId="77777777" w:rsidR="00F26DDA" w:rsidRPr="00F26DDA" w:rsidRDefault="00F26DDA" w:rsidP="00F26DDA">
      <w:pPr>
        <w:bidi/>
        <w:rPr>
          <w:rFonts w:cs="David" w:hint="cs"/>
          <w:rtl/>
        </w:rPr>
      </w:pPr>
      <w:r w:rsidRPr="00F26DDA">
        <w:rPr>
          <w:rFonts w:cs="David" w:hint="cs"/>
          <w:rtl/>
        </w:rPr>
        <w:tab/>
        <w:t>לפי דעתך, אנחנו הולכים להצבעה על משאל עם בהסכם שכזה?</w:t>
      </w:r>
    </w:p>
    <w:p w14:paraId="0526A52E" w14:textId="77777777" w:rsidR="00F26DDA" w:rsidRPr="00F26DDA" w:rsidRDefault="00F26DDA" w:rsidP="00F26DDA">
      <w:pPr>
        <w:bidi/>
        <w:rPr>
          <w:rFonts w:cs="David" w:hint="cs"/>
          <w:rtl/>
        </w:rPr>
      </w:pPr>
    </w:p>
    <w:p w14:paraId="369B8DAF" w14:textId="77777777" w:rsidR="00F26DDA" w:rsidRPr="00F26DDA" w:rsidRDefault="00F26DDA" w:rsidP="00F26DDA">
      <w:pPr>
        <w:bidi/>
        <w:rPr>
          <w:rFonts w:cs="David" w:hint="cs"/>
          <w:u w:val="single"/>
          <w:rtl/>
        </w:rPr>
      </w:pPr>
    </w:p>
    <w:p w14:paraId="0897405A" w14:textId="77777777" w:rsidR="00F26DDA" w:rsidRPr="00F26DDA" w:rsidRDefault="00F26DDA" w:rsidP="00F26DDA">
      <w:pPr>
        <w:bidi/>
        <w:rPr>
          <w:rFonts w:cs="David" w:hint="cs"/>
          <w:u w:val="single"/>
          <w:rtl/>
        </w:rPr>
      </w:pPr>
    </w:p>
    <w:p w14:paraId="2D8C8501" w14:textId="77777777" w:rsidR="00F26DDA" w:rsidRPr="00F26DDA" w:rsidRDefault="00F26DDA" w:rsidP="00F26DDA">
      <w:pPr>
        <w:bidi/>
        <w:rPr>
          <w:rFonts w:cs="David" w:hint="cs"/>
          <w:u w:val="single"/>
          <w:rtl/>
        </w:rPr>
      </w:pPr>
      <w:r w:rsidRPr="00F26DDA">
        <w:rPr>
          <w:rFonts w:cs="David" w:hint="cs"/>
          <w:u w:val="single"/>
          <w:rtl/>
        </w:rPr>
        <w:t>יצחק לוי:</w:t>
      </w:r>
    </w:p>
    <w:p w14:paraId="02D735B5" w14:textId="77777777" w:rsidR="00F26DDA" w:rsidRPr="00F26DDA" w:rsidRDefault="00F26DDA" w:rsidP="00F26DDA">
      <w:pPr>
        <w:bidi/>
        <w:rPr>
          <w:rFonts w:cs="David" w:hint="cs"/>
          <w:rtl/>
        </w:rPr>
      </w:pPr>
    </w:p>
    <w:p w14:paraId="15341907" w14:textId="77777777" w:rsidR="00F26DDA" w:rsidRPr="00F26DDA" w:rsidRDefault="00F26DDA" w:rsidP="00F26DDA">
      <w:pPr>
        <w:bidi/>
        <w:rPr>
          <w:rFonts w:cs="David" w:hint="cs"/>
          <w:rtl/>
        </w:rPr>
      </w:pPr>
      <w:r w:rsidRPr="00F26DDA">
        <w:rPr>
          <w:rFonts w:cs="David" w:hint="cs"/>
          <w:rtl/>
        </w:rPr>
        <w:tab/>
        <w:t xml:space="preserve">כן. בשלב הראשון ויתכן שגם בשלב השני, אינני יודע.  יתכן שהשלב השני הוא תוך 5 שנים. 5 שנים זה זמן לבחון דברים ולראות דברים. האם יש תנאים שלא התמלאו. </w:t>
      </w:r>
    </w:p>
    <w:p w14:paraId="0AB0E4D6" w14:textId="77777777" w:rsidR="00F26DDA" w:rsidRPr="00F26DDA" w:rsidRDefault="00F26DDA" w:rsidP="00F26DDA">
      <w:pPr>
        <w:bidi/>
        <w:rPr>
          <w:rFonts w:cs="David" w:hint="cs"/>
          <w:rtl/>
        </w:rPr>
      </w:pPr>
    </w:p>
    <w:p w14:paraId="3F478E34" w14:textId="77777777" w:rsidR="00F26DDA" w:rsidRPr="00F26DDA" w:rsidRDefault="00F26DDA" w:rsidP="00F26DDA">
      <w:pPr>
        <w:bidi/>
        <w:rPr>
          <w:rFonts w:cs="David" w:hint="cs"/>
          <w:u w:val="single"/>
          <w:rtl/>
        </w:rPr>
      </w:pPr>
      <w:r w:rsidRPr="00F26DDA">
        <w:rPr>
          <w:rFonts w:cs="David" w:hint="cs"/>
          <w:u w:val="single"/>
          <w:rtl/>
        </w:rPr>
        <w:t>היו"ר דוד טל:</w:t>
      </w:r>
    </w:p>
    <w:p w14:paraId="37273E07" w14:textId="77777777" w:rsidR="00F26DDA" w:rsidRPr="00F26DDA" w:rsidRDefault="00F26DDA" w:rsidP="00F26DDA">
      <w:pPr>
        <w:bidi/>
        <w:rPr>
          <w:rFonts w:cs="David" w:hint="cs"/>
          <w:rtl/>
        </w:rPr>
      </w:pPr>
    </w:p>
    <w:p w14:paraId="778363E9" w14:textId="77777777" w:rsidR="00F26DDA" w:rsidRPr="00F26DDA" w:rsidRDefault="00F26DDA" w:rsidP="00F26DDA">
      <w:pPr>
        <w:bidi/>
        <w:rPr>
          <w:rFonts w:cs="David" w:hint="cs"/>
          <w:rtl/>
        </w:rPr>
      </w:pPr>
      <w:r w:rsidRPr="00F26DDA">
        <w:rPr>
          <w:rFonts w:cs="David" w:hint="cs"/>
          <w:rtl/>
        </w:rPr>
        <w:tab/>
        <w:t xml:space="preserve">זאת אומרת ש-5 שנים זה פרק זמן סביר שבו אני יכול לעשות עוד משאל עם. </w:t>
      </w:r>
    </w:p>
    <w:p w14:paraId="069CEBE4" w14:textId="77777777" w:rsidR="00F26DDA" w:rsidRPr="00F26DDA" w:rsidRDefault="00F26DDA" w:rsidP="00F26DDA">
      <w:pPr>
        <w:bidi/>
        <w:rPr>
          <w:rFonts w:cs="David" w:hint="cs"/>
          <w:rtl/>
        </w:rPr>
      </w:pPr>
    </w:p>
    <w:p w14:paraId="4D124240" w14:textId="77777777" w:rsidR="00F26DDA" w:rsidRPr="00F26DDA" w:rsidRDefault="00F26DDA" w:rsidP="00F26DDA">
      <w:pPr>
        <w:bidi/>
        <w:rPr>
          <w:rFonts w:cs="David" w:hint="cs"/>
          <w:u w:val="single"/>
          <w:rtl/>
        </w:rPr>
      </w:pPr>
      <w:r w:rsidRPr="00F26DDA">
        <w:rPr>
          <w:rFonts w:cs="David" w:hint="cs"/>
          <w:u w:val="single"/>
          <w:rtl/>
        </w:rPr>
        <w:t>יצחק לוי:</w:t>
      </w:r>
    </w:p>
    <w:p w14:paraId="50846279" w14:textId="77777777" w:rsidR="00F26DDA" w:rsidRPr="00F26DDA" w:rsidRDefault="00F26DDA" w:rsidP="00F26DDA">
      <w:pPr>
        <w:bidi/>
        <w:rPr>
          <w:rFonts w:cs="David" w:hint="cs"/>
          <w:rtl/>
        </w:rPr>
      </w:pPr>
    </w:p>
    <w:p w14:paraId="01C291E7" w14:textId="77777777" w:rsidR="00F26DDA" w:rsidRPr="00F26DDA" w:rsidRDefault="00F26DDA" w:rsidP="00F26DDA">
      <w:pPr>
        <w:bidi/>
        <w:rPr>
          <w:rFonts w:cs="David" w:hint="cs"/>
          <w:rtl/>
        </w:rPr>
      </w:pPr>
      <w:r w:rsidRPr="00F26DDA">
        <w:rPr>
          <w:rFonts w:cs="David" w:hint="cs"/>
          <w:rtl/>
        </w:rPr>
        <w:tab/>
        <w:t xml:space="preserve">נכון. </w:t>
      </w:r>
    </w:p>
    <w:p w14:paraId="20640B82" w14:textId="77777777" w:rsidR="00F26DDA" w:rsidRPr="00F26DDA" w:rsidRDefault="00F26DDA" w:rsidP="00F26DDA">
      <w:pPr>
        <w:bidi/>
        <w:rPr>
          <w:rFonts w:cs="David" w:hint="cs"/>
          <w:rtl/>
        </w:rPr>
      </w:pPr>
    </w:p>
    <w:p w14:paraId="391A43BC" w14:textId="77777777" w:rsidR="00F26DDA" w:rsidRPr="00F26DDA" w:rsidRDefault="00F26DDA" w:rsidP="00F26DDA">
      <w:pPr>
        <w:bidi/>
        <w:rPr>
          <w:rFonts w:cs="David" w:hint="cs"/>
          <w:u w:val="single"/>
          <w:rtl/>
        </w:rPr>
      </w:pPr>
      <w:r w:rsidRPr="00F26DDA">
        <w:rPr>
          <w:rFonts w:cs="David" w:hint="cs"/>
          <w:u w:val="single"/>
          <w:rtl/>
        </w:rPr>
        <w:t>היו"ר דוד טל:</w:t>
      </w:r>
    </w:p>
    <w:p w14:paraId="3FA5550B" w14:textId="77777777" w:rsidR="00F26DDA" w:rsidRPr="00F26DDA" w:rsidRDefault="00F26DDA" w:rsidP="00F26DDA">
      <w:pPr>
        <w:bidi/>
        <w:rPr>
          <w:rFonts w:cs="David" w:hint="cs"/>
          <w:rtl/>
        </w:rPr>
      </w:pPr>
    </w:p>
    <w:p w14:paraId="44BC675B" w14:textId="77777777" w:rsidR="00F26DDA" w:rsidRPr="00F26DDA" w:rsidRDefault="00F26DDA" w:rsidP="00F26DDA">
      <w:pPr>
        <w:bidi/>
        <w:rPr>
          <w:rFonts w:cs="David" w:hint="cs"/>
          <w:rtl/>
        </w:rPr>
      </w:pPr>
      <w:r w:rsidRPr="00F26DDA">
        <w:rPr>
          <w:rFonts w:cs="David" w:hint="cs"/>
          <w:rtl/>
        </w:rPr>
        <w:tab/>
        <w:t xml:space="preserve">אבל אם זה באותה שנה אז לא. </w:t>
      </w:r>
    </w:p>
    <w:p w14:paraId="0AD5D82B" w14:textId="77777777" w:rsidR="00F26DDA" w:rsidRDefault="00F26DDA" w:rsidP="00F26DDA">
      <w:pPr>
        <w:bidi/>
        <w:rPr>
          <w:rFonts w:cs="David" w:hint="cs"/>
          <w:rtl/>
        </w:rPr>
      </w:pPr>
    </w:p>
    <w:p w14:paraId="48D28F62" w14:textId="77777777" w:rsidR="00F26DDA" w:rsidRDefault="00F26DDA" w:rsidP="00F26DDA">
      <w:pPr>
        <w:bidi/>
        <w:rPr>
          <w:rFonts w:cs="David" w:hint="cs"/>
          <w:rtl/>
        </w:rPr>
      </w:pPr>
    </w:p>
    <w:p w14:paraId="50D3916B" w14:textId="77777777" w:rsidR="00F26DDA" w:rsidRDefault="00F26DDA" w:rsidP="00F26DDA">
      <w:pPr>
        <w:bidi/>
        <w:rPr>
          <w:rFonts w:cs="David" w:hint="cs"/>
          <w:rtl/>
        </w:rPr>
      </w:pPr>
    </w:p>
    <w:p w14:paraId="5F7EA883" w14:textId="77777777" w:rsidR="00F26DDA" w:rsidRDefault="00F26DDA" w:rsidP="00F26DDA">
      <w:pPr>
        <w:bidi/>
        <w:rPr>
          <w:rFonts w:cs="David" w:hint="cs"/>
          <w:rtl/>
        </w:rPr>
      </w:pPr>
    </w:p>
    <w:p w14:paraId="19137FFC" w14:textId="77777777" w:rsidR="00F26DDA" w:rsidRDefault="00F26DDA" w:rsidP="00F26DDA">
      <w:pPr>
        <w:bidi/>
        <w:rPr>
          <w:rFonts w:cs="David" w:hint="cs"/>
          <w:rtl/>
        </w:rPr>
      </w:pPr>
    </w:p>
    <w:p w14:paraId="1C21AA96" w14:textId="77777777" w:rsidR="00F26DDA" w:rsidRPr="00F26DDA" w:rsidRDefault="00F26DDA" w:rsidP="00F26DDA">
      <w:pPr>
        <w:bidi/>
        <w:rPr>
          <w:rFonts w:cs="David" w:hint="cs"/>
          <w:rtl/>
        </w:rPr>
      </w:pPr>
    </w:p>
    <w:p w14:paraId="5299ED45" w14:textId="77777777" w:rsidR="00F26DDA" w:rsidRPr="00F26DDA" w:rsidRDefault="00F26DDA" w:rsidP="00F26DDA">
      <w:pPr>
        <w:bidi/>
        <w:rPr>
          <w:rFonts w:cs="David" w:hint="cs"/>
          <w:u w:val="single"/>
          <w:rtl/>
        </w:rPr>
      </w:pPr>
      <w:r w:rsidRPr="00F26DDA">
        <w:rPr>
          <w:rFonts w:cs="David" w:hint="cs"/>
          <w:u w:val="single"/>
          <w:rtl/>
        </w:rPr>
        <w:t>יצחק לוי:</w:t>
      </w:r>
    </w:p>
    <w:p w14:paraId="7630536B" w14:textId="77777777" w:rsidR="00F26DDA" w:rsidRPr="00F26DDA" w:rsidRDefault="00F26DDA" w:rsidP="00F26DDA">
      <w:pPr>
        <w:bidi/>
        <w:rPr>
          <w:rFonts w:cs="David" w:hint="cs"/>
          <w:rtl/>
        </w:rPr>
      </w:pPr>
    </w:p>
    <w:p w14:paraId="36FD2A88" w14:textId="77777777" w:rsidR="00F26DDA" w:rsidRPr="00F26DDA" w:rsidRDefault="00F26DDA" w:rsidP="00F26DDA">
      <w:pPr>
        <w:bidi/>
        <w:rPr>
          <w:rFonts w:cs="David" w:hint="cs"/>
          <w:rtl/>
        </w:rPr>
      </w:pPr>
      <w:r w:rsidRPr="00F26DDA">
        <w:rPr>
          <w:rFonts w:cs="David" w:hint="cs"/>
          <w:rtl/>
        </w:rPr>
        <w:tab/>
        <w:t xml:space="preserve">זה משהו אחר. אני רק אומר  - - - </w:t>
      </w:r>
    </w:p>
    <w:p w14:paraId="29556439" w14:textId="77777777" w:rsidR="00F26DDA" w:rsidRPr="00F26DDA" w:rsidRDefault="00F26DDA" w:rsidP="00F26DDA">
      <w:pPr>
        <w:bidi/>
        <w:rPr>
          <w:rFonts w:cs="David" w:hint="cs"/>
          <w:rtl/>
        </w:rPr>
      </w:pPr>
    </w:p>
    <w:p w14:paraId="4BF296C1" w14:textId="77777777" w:rsidR="00F26DDA" w:rsidRPr="00F26DDA" w:rsidRDefault="00F26DDA" w:rsidP="00F26DDA">
      <w:pPr>
        <w:bidi/>
        <w:rPr>
          <w:rFonts w:cs="David" w:hint="cs"/>
          <w:u w:val="single"/>
          <w:rtl/>
        </w:rPr>
      </w:pPr>
      <w:r w:rsidRPr="00F26DDA">
        <w:rPr>
          <w:rFonts w:cs="David" w:hint="cs"/>
          <w:u w:val="single"/>
          <w:rtl/>
        </w:rPr>
        <w:t>היו"ר דוד טל:</w:t>
      </w:r>
    </w:p>
    <w:p w14:paraId="348E3EDC" w14:textId="77777777" w:rsidR="00F26DDA" w:rsidRPr="00F26DDA" w:rsidRDefault="00F26DDA" w:rsidP="00F26DDA">
      <w:pPr>
        <w:bidi/>
        <w:rPr>
          <w:rFonts w:cs="David" w:hint="cs"/>
          <w:rtl/>
        </w:rPr>
      </w:pPr>
    </w:p>
    <w:p w14:paraId="500E421B" w14:textId="77777777" w:rsidR="00F26DDA" w:rsidRPr="00F26DDA" w:rsidRDefault="00F26DDA" w:rsidP="00F26DDA">
      <w:pPr>
        <w:bidi/>
        <w:rPr>
          <w:rFonts w:cs="David" w:hint="cs"/>
          <w:rtl/>
        </w:rPr>
      </w:pPr>
      <w:r w:rsidRPr="00F26DDA">
        <w:rPr>
          <w:rFonts w:cs="David" w:hint="cs"/>
          <w:rtl/>
        </w:rPr>
        <w:tab/>
        <w:t>אנחנו צריכים להגדיר.</w:t>
      </w:r>
    </w:p>
    <w:p w14:paraId="4E0AEAE3" w14:textId="77777777" w:rsidR="00F26DDA" w:rsidRPr="00F26DDA" w:rsidRDefault="00F26DDA" w:rsidP="00F26DDA">
      <w:pPr>
        <w:bidi/>
        <w:rPr>
          <w:rFonts w:cs="David" w:hint="cs"/>
          <w:rtl/>
        </w:rPr>
      </w:pPr>
    </w:p>
    <w:p w14:paraId="13E1E195" w14:textId="77777777" w:rsidR="00F26DDA" w:rsidRPr="00F26DDA" w:rsidRDefault="00F26DDA" w:rsidP="00F26DDA">
      <w:pPr>
        <w:bidi/>
        <w:rPr>
          <w:rFonts w:cs="David" w:hint="cs"/>
          <w:u w:val="single"/>
          <w:rtl/>
        </w:rPr>
      </w:pPr>
      <w:r w:rsidRPr="00F26DDA">
        <w:rPr>
          <w:rFonts w:cs="David" w:hint="cs"/>
          <w:u w:val="single"/>
          <w:rtl/>
        </w:rPr>
        <w:t>יצחק לוי:</w:t>
      </w:r>
    </w:p>
    <w:p w14:paraId="5B97BFCF" w14:textId="77777777" w:rsidR="00F26DDA" w:rsidRPr="00F26DDA" w:rsidRDefault="00F26DDA" w:rsidP="00F26DDA">
      <w:pPr>
        <w:bidi/>
        <w:rPr>
          <w:rFonts w:cs="David" w:hint="cs"/>
          <w:rtl/>
        </w:rPr>
      </w:pPr>
    </w:p>
    <w:p w14:paraId="67A64841" w14:textId="77777777" w:rsidR="00F26DDA" w:rsidRPr="00F26DDA" w:rsidRDefault="00F26DDA" w:rsidP="00F26DDA">
      <w:pPr>
        <w:bidi/>
        <w:rPr>
          <w:rFonts w:cs="David" w:hint="cs"/>
          <w:rtl/>
        </w:rPr>
      </w:pPr>
      <w:r w:rsidRPr="00F26DDA">
        <w:rPr>
          <w:rFonts w:cs="David" w:hint="cs"/>
          <w:rtl/>
        </w:rPr>
        <w:tab/>
        <w:t>יש שני סוגי שלביות. יש שלביות שנעשית כדי לבחון דברים. יש שלביות שנעשית מבחינת נוחיות הפינוי. אי אפשר לפנות בפעם אחת אז מפנים במשך שנה. זה דבר אחד.</w:t>
      </w:r>
    </w:p>
    <w:p w14:paraId="712EE091" w14:textId="77777777" w:rsidR="00F26DDA" w:rsidRPr="00F26DDA" w:rsidRDefault="00F26DDA" w:rsidP="00F26DDA">
      <w:pPr>
        <w:bidi/>
        <w:rPr>
          <w:rFonts w:cs="David" w:hint="cs"/>
          <w:rtl/>
        </w:rPr>
      </w:pPr>
    </w:p>
    <w:p w14:paraId="2E6A1DA7" w14:textId="77777777" w:rsidR="00F26DDA" w:rsidRPr="00F26DDA" w:rsidRDefault="00F26DDA" w:rsidP="00F26DDA">
      <w:pPr>
        <w:bidi/>
        <w:rPr>
          <w:rFonts w:cs="David" w:hint="cs"/>
          <w:rtl/>
        </w:rPr>
      </w:pPr>
      <w:r w:rsidRPr="00F26DDA">
        <w:rPr>
          <w:rFonts w:cs="David" w:hint="cs"/>
          <w:rtl/>
        </w:rPr>
        <w:tab/>
        <w:t xml:space="preserve">כשאנחנו מדברים על שלביות שמותנית במילוי הסכמים של שני הצדדים, לא כל כך פשוט לי שהדבר הזה יכול להיפתר בשלב אחד. צריך לחשוב על זה, אני לא אומר שלא. אבל לא כל כך לי שאם זה בהסכם שמתפרס על 15 שנה או על 20 שנה, שאנחנו צריכים לבוא ולהגיד שמשאל עם אחד פותר את הכל. אני לא יודע, צריך לחשוב על זה. </w:t>
      </w:r>
    </w:p>
    <w:p w14:paraId="380056A0" w14:textId="77777777" w:rsidR="00F26DDA" w:rsidRPr="00F26DDA" w:rsidRDefault="00F26DDA" w:rsidP="00F26DDA">
      <w:pPr>
        <w:bidi/>
        <w:rPr>
          <w:rFonts w:cs="David" w:hint="cs"/>
          <w:rtl/>
        </w:rPr>
      </w:pPr>
    </w:p>
    <w:p w14:paraId="0008127E" w14:textId="77777777" w:rsidR="00F26DDA" w:rsidRPr="00F26DDA" w:rsidRDefault="00F26DDA" w:rsidP="00F26DDA">
      <w:pPr>
        <w:bidi/>
        <w:rPr>
          <w:rFonts w:cs="David" w:hint="cs"/>
          <w:u w:val="single"/>
          <w:rtl/>
        </w:rPr>
      </w:pPr>
      <w:r w:rsidRPr="00F26DDA">
        <w:rPr>
          <w:rFonts w:cs="David" w:hint="cs"/>
          <w:u w:val="single"/>
          <w:rtl/>
        </w:rPr>
        <w:t>מנחם בן-ששון:</w:t>
      </w:r>
    </w:p>
    <w:p w14:paraId="50BA217F" w14:textId="77777777" w:rsidR="00F26DDA" w:rsidRPr="00F26DDA" w:rsidRDefault="00F26DDA" w:rsidP="00F26DDA">
      <w:pPr>
        <w:bidi/>
        <w:rPr>
          <w:rFonts w:cs="David" w:hint="cs"/>
          <w:rtl/>
        </w:rPr>
      </w:pPr>
    </w:p>
    <w:p w14:paraId="0FA3E80C" w14:textId="77777777" w:rsidR="00F26DDA" w:rsidRPr="00F26DDA" w:rsidRDefault="00F26DDA" w:rsidP="00F26DDA">
      <w:pPr>
        <w:bidi/>
        <w:rPr>
          <w:rFonts w:cs="David" w:hint="cs"/>
          <w:rtl/>
        </w:rPr>
      </w:pPr>
      <w:r w:rsidRPr="00F26DDA">
        <w:rPr>
          <w:rFonts w:cs="David" w:hint="cs"/>
          <w:rtl/>
        </w:rPr>
        <w:tab/>
        <w:t xml:space="preserve">זאת השאלה. </w:t>
      </w:r>
    </w:p>
    <w:p w14:paraId="1E09CC7C" w14:textId="77777777" w:rsidR="00F26DDA" w:rsidRPr="00F26DDA" w:rsidRDefault="00F26DDA" w:rsidP="00F26DDA">
      <w:pPr>
        <w:bidi/>
        <w:rPr>
          <w:rFonts w:cs="David" w:hint="cs"/>
          <w:rtl/>
        </w:rPr>
      </w:pPr>
    </w:p>
    <w:p w14:paraId="78F66665" w14:textId="77777777" w:rsidR="00F26DDA" w:rsidRPr="00F26DDA" w:rsidRDefault="00F26DDA" w:rsidP="00F26DDA">
      <w:pPr>
        <w:bidi/>
        <w:rPr>
          <w:rFonts w:cs="David" w:hint="cs"/>
          <w:u w:val="single"/>
          <w:rtl/>
        </w:rPr>
      </w:pPr>
      <w:r w:rsidRPr="00F26DDA">
        <w:rPr>
          <w:rFonts w:cs="David" w:hint="cs"/>
          <w:u w:val="single"/>
          <w:rtl/>
        </w:rPr>
        <w:t>יצחק לוי:</w:t>
      </w:r>
    </w:p>
    <w:p w14:paraId="1FC3171F" w14:textId="77777777" w:rsidR="00F26DDA" w:rsidRPr="00F26DDA" w:rsidRDefault="00F26DDA" w:rsidP="00F26DDA">
      <w:pPr>
        <w:bidi/>
        <w:rPr>
          <w:rFonts w:cs="David" w:hint="cs"/>
          <w:rtl/>
        </w:rPr>
      </w:pPr>
    </w:p>
    <w:p w14:paraId="1A5ABF6E" w14:textId="77777777" w:rsidR="00F26DDA" w:rsidRPr="00F26DDA" w:rsidRDefault="00F26DDA" w:rsidP="00F26DDA">
      <w:pPr>
        <w:bidi/>
        <w:rPr>
          <w:rFonts w:cs="David" w:hint="cs"/>
          <w:rtl/>
        </w:rPr>
      </w:pPr>
      <w:r w:rsidRPr="00F26DDA">
        <w:rPr>
          <w:rFonts w:cs="David" w:hint="cs"/>
          <w:rtl/>
        </w:rPr>
        <w:tab/>
        <w:t xml:space="preserve">זאת לא השאלה. השאלה הזאת היא הפשוטה בשאלות ששאל אייל. </w:t>
      </w:r>
    </w:p>
    <w:p w14:paraId="266E9729" w14:textId="77777777" w:rsidR="00F26DDA" w:rsidRPr="00F26DDA" w:rsidRDefault="00F26DDA" w:rsidP="00F26DDA">
      <w:pPr>
        <w:bidi/>
        <w:rPr>
          <w:rFonts w:cs="David" w:hint="cs"/>
          <w:rtl/>
        </w:rPr>
      </w:pPr>
    </w:p>
    <w:p w14:paraId="7BA9BC35" w14:textId="77777777" w:rsidR="00F26DDA" w:rsidRPr="00F26DDA" w:rsidRDefault="00F26DDA" w:rsidP="00F26DDA">
      <w:pPr>
        <w:bidi/>
        <w:rPr>
          <w:rFonts w:cs="David" w:hint="cs"/>
          <w:u w:val="single"/>
          <w:rtl/>
        </w:rPr>
      </w:pPr>
      <w:r w:rsidRPr="00F26DDA">
        <w:rPr>
          <w:rFonts w:cs="David" w:hint="cs"/>
          <w:u w:val="single"/>
          <w:rtl/>
        </w:rPr>
        <w:t>אייל זנדברג:</w:t>
      </w:r>
    </w:p>
    <w:p w14:paraId="39A645EC" w14:textId="77777777" w:rsidR="00F26DDA" w:rsidRPr="00F26DDA" w:rsidRDefault="00F26DDA" w:rsidP="00F26DDA">
      <w:pPr>
        <w:bidi/>
        <w:rPr>
          <w:rFonts w:cs="David" w:hint="cs"/>
          <w:rtl/>
        </w:rPr>
      </w:pPr>
    </w:p>
    <w:p w14:paraId="3AD55490" w14:textId="77777777" w:rsidR="00F26DDA" w:rsidRPr="00F26DDA" w:rsidRDefault="00F26DDA" w:rsidP="00F26DDA">
      <w:pPr>
        <w:bidi/>
        <w:rPr>
          <w:rFonts w:cs="David" w:hint="cs"/>
          <w:rtl/>
        </w:rPr>
      </w:pPr>
      <w:r w:rsidRPr="00F26DDA">
        <w:rPr>
          <w:rFonts w:cs="David" w:hint="cs"/>
          <w:rtl/>
        </w:rPr>
        <w:tab/>
        <w:t xml:space="preserve">היא עדיין שאלה. </w:t>
      </w:r>
    </w:p>
    <w:p w14:paraId="2519EC62" w14:textId="77777777" w:rsidR="00F26DDA" w:rsidRPr="00F26DDA" w:rsidRDefault="00F26DDA" w:rsidP="00F26DDA">
      <w:pPr>
        <w:bidi/>
        <w:rPr>
          <w:rFonts w:cs="David" w:hint="cs"/>
          <w:rtl/>
        </w:rPr>
      </w:pPr>
    </w:p>
    <w:p w14:paraId="6E8E3DCC" w14:textId="77777777" w:rsidR="00F26DDA" w:rsidRPr="00F26DDA" w:rsidRDefault="00F26DDA" w:rsidP="00F26DDA">
      <w:pPr>
        <w:bidi/>
        <w:rPr>
          <w:rFonts w:cs="David" w:hint="cs"/>
          <w:u w:val="single"/>
          <w:rtl/>
        </w:rPr>
      </w:pPr>
      <w:r w:rsidRPr="00F26DDA">
        <w:rPr>
          <w:rFonts w:cs="David" w:hint="cs"/>
          <w:u w:val="single"/>
          <w:rtl/>
        </w:rPr>
        <w:t>יצחק לוי:</w:t>
      </w:r>
    </w:p>
    <w:p w14:paraId="61E59EEA" w14:textId="77777777" w:rsidR="00F26DDA" w:rsidRPr="00F26DDA" w:rsidRDefault="00F26DDA" w:rsidP="00F26DDA">
      <w:pPr>
        <w:bidi/>
        <w:rPr>
          <w:rFonts w:cs="David" w:hint="cs"/>
          <w:rtl/>
        </w:rPr>
      </w:pPr>
    </w:p>
    <w:p w14:paraId="410E4EC0" w14:textId="77777777" w:rsidR="00F26DDA" w:rsidRPr="00F26DDA" w:rsidRDefault="00F26DDA" w:rsidP="00F26DDA">
      <w:pPr>
        <w:bidi/>
        <w:ind w:firstLine="567"/>
        <w:rPr>
          <w:rFonts w:cs="David" w:hint="cs"/>
          <w:rtl/>
        </w:rPr>
      </w:pPr>
      <w:r w:rsidRPr="00F26DDA">
        <w:rPr>
          <w:rFonts w:cs="David" w:hint="cs"/>
          <w:rtl/>
        </w:rPr>
        <w:t xml:space="preserve">אמרתי את דעתי אבל אני מוכן לשקול את זה. </w:t>
      </w:r>
    </w:p>
    <w:p w14:paraId="5CEFEA20" w14:textId="77777777" w:rsidR="00F26DDA" w:rsidRPr="00F26DDA" w:rsidRDefault="00F26DDA" w:rsidP="00F26DDA">
      <w:pPr>
        <w:bidi/>
        <w:rPr>
          <w:rFonts w:cs="David" w:hint="cs"/>
          <w:rtl/>
        </w:rPr>
      </w:pPr>
    </w:p>
    <w:p w14:paraId="7AF5A750" w14:textId="77777777" w:rsidR="00F26DDA" w:rsidRPr="00F26DDA" w:rsidRDefault="00F26DDA" w:rsidP="00F26DDA">
      <w:pPr>
        <w:bidi/>
        <w:rPr>
          <w:rFonts w:cs="David" w:hint="cs"/>
          <w:u w:val="single"/>
          <w:rtl/>
        </w:rPr>
      </w:pPr>
      <w:r w:rsidRPr="00F26DDA">
        <w:rPr>
          <w:rFonts w:cs="David" w:hint="cs"/>
          <w:u w:val="single"/>
          <w:rtl/>
        </w:rPr>
        <w:t>אייל זנדברג:</w:t>
      </w:r>
    </w:p>
    <w:p w14:paraId="3D209229" w14:textId="77777777" w:rsidR="00F26DDA" w:rsidRPr="00F26DDA" w:rsidRDefault="00F26DDA" w:rsidP="00F26DDA">
      <w:pPr>
        <w:bidi/>
        <w:rPr>
          <w:rFonts w:cs="David" w:hint="cs"/>
          <w:rtl/>
        </w:rPr>
      </w:pPr>
    </w:p>
    <w:p w14:paraId="25941087" w14:textId="77777777" w:rsidR="00F26DDA" w:rsidRPr="00F26DDA" w:rsidRDefault="00F26DDA" w:rsidP="00F26DDA">
      <w:pPr>
        <w:bidi/>
        <w:rPr>
          <w:rFonts w:cs="David" w:hint="cs"/>
          <w:rtl/>
        </w:rPr>
      </w:pPr>
      <w:r w:rsidRPr="00F26DDA">
        <w:rPr>
          <w:rFonts w:cs="David" w:hint="cs"/>
          <w:rtl/>
        </w:rPr>
        <w:tab/>
        <w:t xml:space="preserve">בשבוע הראשון של אוגוסט היא תוכרע. </w:t>
      </w:r>
    </w:p>
    <w:p w14:paraId="3C4AD885" w14:textId="77777777" w:rsidR="00F26DDA" w:rsidRPr="00F26DDA" w:rsidRDefault="00F26DDA" w:rsidP="00F26DDA">
      <w:pPr>
        <w:bidi/>
        <w:rPr>
          <w:rFonts w:cs="David" w:hint="cs"/>
          <w:u w:val="single"/>
          <w:rtl/>
        </w:rPr>
      </w:pPr>
    </w:p>
    <w:p w14:paraId="1E61391D" w14:textId="77777777" w:rsidR="00F26DDA" w:rsidRPr="00F26DDA" w:rsidRDefault="00F26DDA" w:rsidP="00F26DDA">
      <w:pPr>
        <w:bidi/>
        <w:rPr>
          <w:rFonts w:cs="David" w:hint="cs"/>
          <w:u w:val="single"/>
          <w:rtl/>
        </w:rPr>
      </w:pPr>
      <w:r w:rsidRPr="00F26DDA">
        <w:rPr>
          <w:rFonts w:cs="David" w:hint="cs"/>
          <w:u w:val="single"/>
          <w:rtl/>
        </w:rPr>
        <w:t>יצחק לוי:</w:t>
      </w:r>
    </w:p>
    <w:p w14:paraId="12D8DC5D" w14:textId="77777777" w:rsidR="00F26DDA" w:rsidRPr="00F26DDA" w:rsidRDefault="00F26DDA" w:rsidP="00F26DDA">
      <w:pPr>
        <w:bidi/>
        <w:rPr>
          <w:rFonts w:cs="David" w:hint="cs"/>
          <w:rtl/>
        </w:rPr>
      </w:pPr>
    </w:p>
    <w:p w14:paraId="248A928F" w14:textId="77777777" w:rsidR="00F26DDA" w:rsidRPr="00F26DDA" w:rsidRDefault="00F26DDA" w:rsidP="00F26DDA">
      <w:pPr>
        <w:bidi/>
        <w:rPr>
          <w:rFonts w:cs="David" w:hint="cs"/>
          <w:rtl/>
        </w:rPr>
      </w:pPr>
      <w:r w:rsidRPr="00F26DDA">
        <w:rPr>
          <w:rFonts w:cs="David" w:hint="cs"/>
          <w:rtl/>
        </w:rPr>
        <w:tab/>
        <w:t xml:space="preserve">יהיו לנו 25 שעות דיונים באוגוסט, אז יהיה לנו זמן לשקול את זה. </w:t>
      </w:r>
    </w:p>
    <w:p w14:paraId="73254952" w14:textId="77777777" w:rsidR="00F26DDA" w:rsidRPr="00F26DDA" w:rsidRDefault="00F26DDA" w:rsidP="00F26DDA">
      <w:pPr>
        <w:bidi/>
        <w:rPr>
          <w:rFonts w:cs="David" w:hint="cs"/>
          <w:rtl/>
        </w:rPr>
      </w:pPr>
    </w:p>
    <w:p w14:paraId="787AB2AA" w14:textId="77777777" w:rsidR="00F26DDA" w:rsidRPr="00F26DDA" w:rsidRDefault="00F26DDA" w:rsidP="00F26DDA">
      <w:pPr>
        <w:bidi/>
        <w:rPr>
          <w:rFonts w:cs="David" w:hint="cs"/>
          <w:u w:val="single"/>
          <w:rtl/>
        </w:rPr>
      </w:pPr>
      <w:r w:rsidRPr="00F26DDA">
        <w:rPr>
          <w:rFonts w:cs="David" w:hint="cs"/>
          <w:u w:val="single"/>
          <w:rtl/>
        </w:rPr>
        <w:t>היו"ר דוד טל:</w:t>
      </w:r>
    </w:p>
    <w:p w14:paraId="162528E9" w14:textId="77777777" w:rsidR="00F26DDA" w:rsidRPr="00F26DDA" w:rsidRDefault="00F26DDA" w:rsidP="00F26DDA">
      <w:pPr>
        <w:bidi/>
        <w:rPr>
          <w:rFonts w:cs="David" w:hint="cs"/>
          <w:rtl/>
        </w:rPr>
      </w:pPr>
    </w:p>
    <w:p w14:paraId="2A9F1D95" w14:textId="77777777" w:rsidR="00F26DDA" w:rsidRPr="00F26DDA" w:rsidRDefault="00F26DDA" w:rsidP="00F26DDA">
      <w:pPr>
        <w:bidi/>
        <w:rPr>
          <w:rFonts w:cs="David" w:hint="cs"/>
          <w:rtl/>
        </w:rPr>
      </w:pPr>
      <w:r w:rsidRPr="00F26DDA">
        <w:rPr>
          <w:rFonts w:cs="David" w:hint="cs"/>
          <w:rtl/>
        </w:rPr>
        <w:tab/>
        <w:t xml:space="preserve">אני לא מתחייב שיהיו רק 3 ימים. </w:t>
      </w:r>
    </w:p>
    <w:p w14:paraId="353E93AD" w14:textId="77777777" w:rsidR="00F26DDA" w:rsidRPr="00F26DDA" w:rsidRDefault="00F26DDA" w:rsidP="00F26DDA">
      <w:pPr>
        <w:bidi/>
        <w:rPr>
          <w:rFonts w:cs="David" w:hint="cs"/>
          <w:rtl/>
        </w:rPr>
      </w:pPr>
    </w:p>
    <w:p w14:paraId="3CB436AE" w14:textId="77777777" w:rsidR="00F26DDA" w:rsidRPr="00F26DDA" w:rsidRDefault="00F26DDA" w:rsidP="00F26DDA">
      <w:pPr>
        <w:bidi/>
        <w:rPr>
          <w:rFonts w:cs="David" w:hint="cs"/>
          <w:u w:val="single"/>
          <w:rtl/>
        </w:rPr>
      </w:pPr>
      <w:r w:rsidRPr="00F26DDA">
        <w:rPr>
          <w:rFonts w:cs="David" w:hint="cs"/>
          <w:u w:val="single"/>
          <w:rtl/>
        </w:rPr>
        <w:t>יצחק לוי:</w:t>
      </w:r>
    </w:p>
    <w:p w14:paraId="68A27B17" w14:textId="77777777" w:rsidR="00F26DDA" w:rsidRPr="00F26DDA" w:rsidRDefault="00F26DDA" w:rsidP="00F26DDA">
      <w:pPr>
        <w:bidi/>
        <w:rPr>
          <w:rFonts w:cs="David" w:hint="cs"/>
          <w:rtl/>
        </w:rPr>
      </w:pPr>
    </w:p>
    <w:p w14:paraId="3C58FEF1" w14:textId="77777777" w:rsidR="00F26DDA" w:rsidRPr="00F26DDA" w:rsidRDefault="00F26DDA" w:rsidP="00F26DDA">
      <w:pPr>
        <w:bidi/>
        <w:rPr>
          <w:rFonts w:cs="David" w:hint="cs"/>
          <w:rtl/>
        </w:rPr>
      </w:pPr>
      <w:r w:rsidRPr="00F26DDA">
        <w:rPr>
          <w:rFonts w:cs="David" w:hint="cs"/>
          <w:rtl/>
        </w:rPr>
        <w:tab/>
        <w:t xml:space="preserve">אני אומר שהשאלה הזאת איננה השאלה העיקרית. </w:t>
      </w:r>
    </w:p>
    <w:p w14:paraId="3D39385F" w14:textId="77777777" w:rsidR="00F26DDA" w:rsidRDefault="00F26DDA" w:rsidP="00F26DDA">
      <w:pPr>
        <w:bidi/>
        <w:rPr>
          <w:rFonts w:cs="David" w:hint="cs"/>
          <w:rtl/>
        </w:rPr>
      </w:pPr>
    </w:p>
    <w:p w14:paraId="57345FAA" w14:textId="77777777" w:rsidR="00F26DDA" w:rsidRDefault="00F26DDA" w:rsidP="00F26DDA">
      <w:pPr>
        <w:bidi/>
        <w:rPr>
          <w:rFonts w:cs="David" w:hint="cs"/>
          <w:rtl/>
        </w:rPr>
      </w:pPr>
    </w:p>
    <w:p w14:paraId="0F46DDB8" w14:textId="77777777" w:rsidR="00F26DDA" w:rsidRDefault="00F26DDA" w:rsidP="00F26DDA">
      <w:pPr>
        <w:bidi/>
        <w:rPr>
          <w:rFonts w:cs="David" w:hint="cs"/>
          <w:rtl/>
        </w:rPr>
      </w:pPr>
    </w:p>
    <w:p w14:paraId="2CB490F8" w14:textId="77777777" w:rsidR="00F26DDA" w:rsidRDefault="00F26DDA" w:rsidP="00F26DDA">
      <w:pPr>
        <w:bidi/>
        <w:rPr>
          <w:rFonts w:cs="David" w:hint="cs"/>
          <w:rtl/>
        </w:rPr>
      </w:pPr>
    </w:p>
    <w:p w14:paraId="262A4B9E" w14:textId="77777777" w:rsidR="00F26DDA" w:rsidRDefault="00F26DDA" w:rsidP="00F26DDA">
      <w:pPr>
        <w:bidi/>
        <w:rPr>
          <w:rFonts w:cs="David" w:hint="cs"/>
          <w:rtl/>
        </w:rPr>
      </w:pPr>
    </w:p>
    <w:p w14:paraId="3FA3B7DA" w14:textId="77777777" w:rsidR="00F26DDA" w:rsidRDefault="00F26DDA" w:rsidP="00F26DDA">
      <w:pPr>
        <w:bidi/>
        <w:rPr>
          <w:rFonts w:cs="David" w:hint="cs"/>
          <w:rtl/>
        </w:rPr>
      </w:pPr>
    </w:p>
    <w:p w14:paraId="06D0FCAB" w14:textId="77777777" w:rsidR="00F26DDA" w:rsidRPr="00F26DDA" w:rsidRDefault="00F26DDA" w:rsidP="00F26DDA">
      <w:pPr>
        <w:bidi/>
        <w:rPr>
          <w:rFonts w:cs="David" w:hint="cs"/>
          <w:rtl/>
        </w:rPr>
      </w:pPr>
    </w:p>
    <w:p w14:paraId="1A79D0C3" w14:textId="77777777" w:rsidR="00F26DDA" w:rsidRPr="00F26DDA" w:rsidRDefault="00F26DDA" w:rsidP="00F26DDA">
      <w:pPr>
        <w:bidi/>
        <w:rPr>
          <w:rFonts w:cs="David" w:hint="cs"/>
          <w:u w:val="single"/>
          <w:rtl/>
        </w:rPr>
      </w:pPr>
      <w:r w:rsidRPr="00F26DDA">
        <w:rPr>
          <w:rFonts w:cs="David" w:hint="cs"/>
          <w:u w:val="single"/>
          <w:rtl/>
        </w:rPr>
        <w:t>היו"ר דוד טל:</w:t>
      </w:r>
    </w:p>
    <w:p w14:paraId="4E4A9BDC" w14:textId="77777777" w:rsidR="00F26DDA" w:rsidRPr="00F26DDA" w:rsidRDefault="00F26DDA" w:rsidP="00F26DDA">
      <w:pPr>
        <w:bidi/>
        <w:rPr>
          <w:rFonts w:cs="David" w:hint="cs"/>
          <w:rtl/>
        </w:rPr>
      </w:pPr>
    </w:p>
    <w:p w14:paraId="1F4A2AA7" w14:textId="77777777" w:rsidR="00F26DDA" w:rsidRPr="00F26DDA" w:rsidRDefault="00F26DDA" w:rsidP="00F26DDA">
      <w:pPr>
        <w:bidi/>
        <w:rPr>
          <w:rFonts w:cs="David" w:hint="cs"/>
          <w:rtl/>
        </w:rPr>
      </w:pPr>
      <w:r w:rsidRPr="00F26DDA">
        <w:rPr>
          <w:rFonts w:cs="David" w:hint="cs"/>
          <w:rtl/>
        </w:rPr>
        <w:tab/>
        <w:t xml:space="preserve">חבר הכנסת בן ששון אמר שגם הם עובדים בפגרה ולכן צריך לסיים את זה בשבוע הראשון, כמו שאייל אמר. </w:t>
      </w:r>
    </w:p>
    <w:p w14:paraId="7B531970" w14:textId="77777777" w:rsidR="00F26DDA" w:rsidRPr="00F26DDA" w:rsidRDefault="00F26DDA" w:rsidP="00F26DDA">
      <w:pPr>
        <w:bidi/>
        <w:rPr>
          <w:rFonts w:cs="David" w:hint="cs"/>
          <w:rtl/>
        </w:rPr>
      </w:pPr>
    </w:p>
    <w:p w14:paraId="3E03D68C" w14:textId="77777777" w:rsidR="00F26DDA" w:rsidRPr="00F26DDA" w:rsidRDefault="00F26DDA" w:rsidP="00F26DDA">
      <w:pPr>
        <w:bidi/>
        <w:rPr>
          <w:rFonts w:cs="David" w:hint="cs"/>
          <w:u w:val="single"/>
          <w:rtl/>
        </w:rPr>
      </w:pPr>
      <w:r w:rsidRPr="00F26DDA">
        <w:rPr>
          <w:rFonts w:cs="David" w:hint="cs"/>
          <w:u w:val="single"/>
          <w:rtl/>
        </w:rPr>
        <w:t>יצחק לוי:</w:t>
      </w:r>
    </w:p>
    <w:p w14:paraId="344A9240" w14:textId="77777777" w:rsidR="00F26DDA" w:rsidRPr="00F26DDA" w:rsidRDefault="00F26DDA" w:rsidP="00F26DDA">
      <w:pPr>
        <w:bidi/>
        <w:rPr>
          <w:rFonts w:cs="David" w:hint="cs"/>
          <w:rtl/>
        </w:rPr>
      </w:pPr>
    </w:p>
    <w:p w14:paraId="2BD96F7A" w14:textId="77777777" w:rsidR="00F26DDA" w:rsidRPr="00F26DDA" w:rsidRDefault="00F26DDA" w:rsidP="00F26DDA">
      <w:pPr>
        <w:bidi/>
        <w:rPr>
          <w:rFonts w:cs="David" w:hint="cs"/>
          <w:rtl/>
        </w:rPr>
      </w:pPr>
      <w:r w:rsidRPr="00F26DDA">
        <w:rPr>
          <w:rFonts w:cs="David" w:hint="cs"/>
          <w:rtl/>
        </w:rPr>
        <w:tab/>
        <w:t xml:space="preserve">המקרה שאדוני הציב הוא אחת השאלות. זאת לא יכולה להיות הנחייה כוללת לאייל לפתור את כל הבעיות. בשאלה הזאת נצטרך לדון. האם הסכם שמתפרס על הרבה מאוד שנים, עם שלביות ועם הסכמי ביניים - האם פשוט הדבר שבמשאל עם אחד מסכימים עם כל ההסכם? </w:t>
      </w:r>
    </w:p>
    <w:p w14:paraId="4F966712" w14:textId="77777777" w:rsidR="00F26DDA" w:rsidRPr="00F26DDA" w:rsidRDefault="00F26DDA" w:rsidP="00F26DDA">
      <w:pPr>
        <w:bidi/>
        <w:rPr>
          <w:rFonts w:cs="David" w:hint="cs"/>
          <w:rtl/>
        </w:rPr>
      </w:pPr>
    </w:p>
    <w:p w14:paraId="57FD0FE1" w14:textId="77777777" w:rsidR="00F26DDA" w:rsidRPr="00F26DDA" w:rsidRDefault="00F26DDA" w:rsidP="00F26DDA">
      <w:pPr>
        <w:bidi/>
        <w:rPr>
          <w:rFonts w:cs="David" w:hint="cs"/>
          <w:rtl/>
        </w:rPr>
      </w:pPr>
      <w:r w:rsidRPr="00F26DDA">
        <w:rPr>
          <w:rFonts w:cs="David" w:hint="cs"/>
          <w:rtl/>
        </w:rPr>
        <w:tab/>
        <w:t xml:space="preserve">נשאלו גם שאלות אחרות לגבי הסכמי עקרונות, שעדיין אין תאריכים ואין מעשים בצידם. השאלה, האם הם מצריכים משאל עם או לא. זאת שאלה חשובה שצריך לדון בה. האם אנחנו מתכוונים רק כשיש הסכם מעשי עם תאריכים? אני נוטה יותר לעניין השני. כלומר, לא להכניס בחוק עניינים עקרוניים. ראש הממשלה יגיד שאנחנו יוצאים עכשיו למשא ומתן עם סוריה ואנחנו בעיקרון יודעים מה המחיר. אז כל אחד מבין שהמחיר זה לנטוש את הגולן. בסדר, אבל על זה לא צריך משאל עם. אני חושב שהכוונה של ההגדרה היא שמדובר בהסכם קונקרטי. ההסכם הקונקרטי הזה אומר שאנחנו הולכים להסכם של יציאה משטחים שהמנהל והחוק והשלטון חלים עליהם. </w:t>
      </w:r>
    </w:p>
    <w:p w14:paraId="22570B9F" w14:textId="77777777" w:rsidR="00F26DDA" w:rsidRPr="00F26DDA" w:rsidRDefault="00F26DDA" w:rsidP="00F26DDA">
      <w:pPr>
        <w:bidi/>
        <w:rPr>
          <w:rFonts w:cs="David" w:hint="cs"/>
          <w:rtl/>
        </w:rPr>
      </w:pPr>
    </w:p>
    <w:p w14:paraId="0065A749" w14:textId="77777777" w:rsidR="00F26DDA" w:rsidRPr="00F26DDA" w:rsidRDefault="00F26DDA" w:rsidP="00F26DDA">
      <w:pPr>
        <w:bidi/>
        <w:rPr>
          <w:rFonts w:cs="David" w:hint="cs"/>
          <w:u w:val="single"/>
          <w:rtl/>
        </w:rPr>
      </w:pPr>
      <w:r w:rsidRPr="00F26DDA">
        <w:rPr>
          <w:rFonts w:cs="David" w:hint="cs"/>
          <w:u w:val="single"/>
          <w:rtl/>
        </w:rPr>
        <w:t>אייל זנדברג:</w:t>
      </w:r>
    </w:p>
    <w:p w14:paraId="56CF4ACC" w14:textId="77777777" w:rsidR="00F26DDA" w:rsidRPr="00F26DDA" w:rsidRDefault="00F26DDA" w:rsidP="00F26DDA">
      <w:pPr>
        <w:bidi/>
        <w:rPr>
          <w:rFonts w:cs="David" w:hint="cs"/>
          <w:rtl/>
        </w:rPr>
      </w:pPr>
    </w:p>
    <w:p w14:paraId="6975658D" w14:textId="77777777" w:rsidR="00F26DDA" w:rsidRPr="00F26DDA" w:rsidRDefault="00F26DDA" w:rsidP="00F26DDA">
      <w:pPr>
        <w:bidi/>
        <w:rPr>
          <w:rFonts w:cs="David" w:hint="cs"/>
          <w:rtl/>
        </w:rPr>
      </w:pPr>
      <w:r w:rsidRPr="00F26DDA">
        <w:rPr>
          <w:rFonts w:cs="David" w:hint="cs"/>
          <w:rtl/>
        </w:rPr>
        <w:tab/>
        <w:t>זה אומר תוצאה משפטית אופרטיבית? תוצאה מיידית?</w:t>
      </w:r>
    </w:p>
    <w:p w14:paraId="57C5BA99" w14:textId="77777777" w:rsidR="00F26DDA" w:rsidRPr="00F26DDA" w:rsidRDefault="00F26DDA" w:rsidP="00F26DDA">
      <w:pPr>
        <w:bidi/>
        <w:rPr>
          <w:rFonts w:cs="David" w:hint="cs"/>
          <w:rtl/>
        </w:rPr>
      </w:pPr>
    </w:p>
    <w:p w14:paraId="57945A65" w14:textId="77777777" w:rsidR="00F26DDA" w:rsidRPr="00F26DDA" w:rsidRDefault="00F26DDA" w:rsidP="00F26DDA">
      <w:pPr>
        <w:bidi/>
        <w:rPr>
          <w:rFonts w:cs="David" w:hint="cs"/>
          <w:u w:val="single"/>
          <w:rtl/>
        </w:rPr>
      </w:pPr>
      <w:r w:rsidRPr="00F26DDA">
        <w:rPr>
          <w:rFonts w:cs="David" w:hint="cs"/>
          <w:u w:val="single"/>
          <w:rtl/>
        </w:rPr>
        <w:t>יצחק לוי:</w:t>
      </w:r>
    </w:p>
    <w:p w14:paraId="715CB439" w14:textId="77777777" w:rsidR="00F26DDA" w:rsidRPr="00F26DDA" w:rsidRDefault="00F26DDA" w:rsidP="00F26DDA">
      <w:pPr>
        <w:bidi/>
        <w:rPr>
          <w:rFonts w:cs="David" w:hint="cs"/>
          <w:rtl/>
        </w:rPr>
      </w:pPr>
    </w:p>
    <w:p w14:paraId="0C7ADF41" w14:textId="77777777" w:rsidR="00F26DDA" w:rsidRPr="00F26DDA" w:rsidRDefault="00F26DDA" w:rsidP="00F26DDA">
      <w:pPr>
        <w:bidi/>
        <w:rPr>
          <w:rFonts w:cs="David" w:hint="cs"/>
          <w:rtl/>
        </w:rPr>
      </w:pPr>
      <w:r w:rsidRPr="00F26DDA">
        <w:rPr>
          <w:rFonts w:cs="David" w:hint="cs"/>
          <w:rtl/>
        </w:rPr>
        <w:tab/>
        <w:t xml:space="preserve">לא מיידית אלא אופרטיבית. אני מדבר על תוצאה אופרטיבית ואני רוצה עוד לדון בעניין השלביות, מה פירוש העניין שלביות והאם בכל שלב צריך או לא. אבל אני מתכוון לתוצאה אופרטיבית ולא לתוצאה עקרונית, לא לקווי יסוד של ממשלה. אם יהיה בקווי יסוד של ממשלה, שהממשלה חושבת שצריך להגיע להסכם עם סוריה ולרדת מרמת הגולן, זה לא משאל עם. </w:t>
      </w:r>
    </w:p>
    <w:p w14:paraId="60D36D7E" w14:textId="77777777" w:rsidR="00F26DDA" w:rsidRPr="00F26DDA" w:rsidRDefault="00F26DDA" w:rsidP="00F26DDA">
      <w:pPr>
        <w:bidi/>
        <w:rPr>
          <w:rFonts w:cs="David" w:hint="cs"/>
          <w:rtl/>
        </w:rPr>
      </w:pPr>
    </w:p>
    <w:p w14:paraId="2A1C7369" w14:textId="77777777" w:rsidR="00F26DDA" w:rsidRPr="00F26DDA" w:rsidRDefault="00F26DDA" w:rsidP="00F26DDA">
      <w:pPr>
        <w:bidi/>
        <w:rPr>
          <w:rFonts w:cs="David" w:hint="cs"/>
          <w:rtl/>
        </w:rPr>
      </w:pPr>
      <w:r w:rsidRPr="00F26DDA">
        <w:rPr>
          <w:rFonts w:cs="David" w:hint="cs"/>
          <w:rtl/>
        </w:rPr>
        <w:tab/>
        <w:t xml:space="preserve">למשל, תבוא ממשלה ותקבע את זה בקווי היסוד שלה, בוודאי שלא יהיה משאל עם. הם ישלחו את שר החוץ לנהל משא ומתן על בסיס קווי היסוד של הממשלה וגם אז לא נלך למשאל עם. כלומר, אני חושב שאנחנו צריכים למקד את משאל העם לתוצאה אופרטיבית. יתכן שהתוצאה האופרטיבית ביצועה יהיה בעוד חודש ויתכן שהיא בעוד שלוש שנים, זה לא משנה, אבל יש כבר הסכם אופרטיבי. זה הדבר שצריך לקבוע את נושא משאל העם. בנושא השלביות עוד נדבר, אדוני היושב ראש. אני רוצה לשקול את זה. </w:t>
      </w:r>
    </w:p>
    <w:p w14:paraId="2084478E" w14:textId="77777777" w:rsidR="00F26DDA" w:rsidRPr="00F26DDA" w:rsidRDefault="00F26DDA" w:rsidP="00F26DDA">
      <w:pPr>
        <w:bidi/>
        <w:rPr>
          <w:rFonts w:cs="David" w:hint="cs"/>
          <w:rtl/>
        </w:rPr>
      </w:pPr>
    </w:p>
    <w:p w14:paraId="0DB9E636" w14:textId="77777777" w:rsidR="00F26DDA" w:rsidRPr="00F26DDA" w:rsidRDefault="00F26DDA" w:rsidP="00F26DDA">
      <w:pPr>
        <w:bidi/>
        <w:rPr>
          <w:rFonts w:cs="David" w:hint="cs"/>
          <w:u w:val="single"/>
          <w:rtl/>
        </w:rPr>
      </w:pPr>
      <w:r w:rsidRPr="00F26DDA">
        <w:rPr>
          <w:rFonts w:cs="David" w:hint="cs"/>
          <w:u w:val="single"/>
          <w:rtl/>
        </w:rPr>
        <w:t>אייל זנדברג:</w:t>
      </w:r>
    </w:p>
    <w:p w14:paraId="2FC14E01" w14:textId="77777777" w:rsidR="00F26DDA" w:rsidRPr="00F26DDA" w:rsidRDefault="00F26DDA" w:rsidP="00F26DDA">
      <w:pPr>
        <w:bidi/>
        <w:rPr>
          <w:rFonts w:cs="David" w:hint="cs"/>
          <w:rtl/>
        </w:rPr>
      </w:pPr>
    </w:p>
    <w:p w14:paraId="25DA5288" w14:textId="77777777" w:rsidR="00F26DDA" w:rsidRPr="00F26DDA" w:rsidRDefault="00F26DDA" w:rsidP="00F26DDA">
      <w:pPr>
        <w:bidi/>
        <w:rPr>
          <w:rFonts w:cs="David" w:hint="cs"/>
          <w:rtl/>
        </w:rPr>
      </w:pPr>
      <w:r w:rsidRPr="00F26DDA">
        <w:rPr>
          <w:rFonts w:cs="David" w:hint="cs"/>
          <w:rtl/>
        </w:rPr>
        <w:tab/>
        <w:t xml:space="preserve">מה היית אומר בדוגמה של ההתנתקות? החלטה שאומרת שמדינת ישראל תפנה את רצועת עזה לרבות הישובים בה  ואחר כך אומרים - - - </w:t>
      </w:r>
    </w:p>
    <w:p w14:paraId="439D00E6" w14:textId="77777777" w:rsidR="00F26DDA" w:rsidRPr="00F26DDA" w:rsidRDefault="00F26DDA" w:rsidP="00F26DDA">
      <w:pPr>
        <w:bidi/>
        <w:rPr>
          <w:rFonts w:cs="David" w:hint="cs"/>
          <w:rtl/>
        </w:rPr>
      </w:pPr>
    </w:p>
    <w:p w14:paraId="79385B0E" w14:textId="77777777" w:rsidR="00F26DDA" w:rsidRPr="00F26DDA" w:rsidRDefault="00F26DDA" w:rsidP="00F26DDA">
      <w:pPr>
        <w:bidi/>
        <w:rPr>
          <w:rFonts w:cs="David" w:hint="cs"/>
          <w:u w:val="single"/>
          <w:rtl/>
        </w:rPr>
      </w:pPr>
    </w:p>
    <w:p w14:paraId="020A30AF" w14:textId="77777777" w:rsidR="00F26DDA" w:rsidRPr="00F26DDA" w:rsidRDefault="00F26DDA" w:rsidP="00F26DDA">
      <w:pPr>
        <w:bidi/>
        <w:rPr>
          <w:rFonts w:cs="David" w:hint="cs"/>
          <w:u w:val="single"/>
          <w:rtl/>
        </w:rPr>
      </w:pPr>
    </w:p>
    <w:p w14:paraId="5BFA6225" w14:textId="77777777" w:rsidR="00F26DDA" w:rsidRPr="00F26DDA" w:rsidRDefault="00F26DDA" w:rsidP="00F26DDA">
      <w:pPr>
        <w:bidi/>
        <w:rPr>
          <w:rFonts w:cs="David" w:hint="cs"/>
          <w:u w:val="single"/>
          <w:rtl/>
        </w:rPr>
      </w:pPr>
      <w:r w:rsidRPr="00F26DDA">
        <w:rPr>
          <w:rFonts w:cs="David" w:hint="cs"/>
          <w:u w:val="single"/>
          <w:rtl/>
        </w:rPr>
        <w:t>יצחק לוי:</w:t>
      </w:r>
    </w:p>
    <w:p w14:paraId="2F94049B" w14:textId="77777777" w:rsidR="00F26DDA" w:rsidRPr="00F26DDA" w:rsidRDefault="00F26DDA" w:rsidP="00F26DDA">
      <w:pPr>
        <w:bidi/>
        <w:rPr>
          <w:rFonts w:cs="David" w:hint="cs"/>
          <w:rtl/>
        </w:rPr>
      </w:pPr>
    </w:p>
    <w:p w14:paraId="5C816CA6" w14:textId="77777777" w:rsidR="00F26DDA" w:rsidRPr="00F26DDA" w:rsidRDefault="00F26DDA" w:rsidP="00F26DDA">
      <w:pPr>
        <w:bidi/>
        <w:rPr>
          <w:rFonts w:cs="David" w:hint="cs"/>
          <w:rtl/>
        </w:rPr>
      </w:pPr>
      <w:r w:rsidRPr="00F26DDA">
        <w:rPr>
          <w:rFonts w:cs="David" w:hint="cs"/>
          <w:rtl/>
        </w:rPr>
        <w:tab/>
        <w:t>אם מדובר בגולן ובירושלים, גם אם זה חד צדדי, צריך משאל עם. זה נקרא דרך אחרת.</w:t>
      </w:r>
    </w:p>
    <w:p w14:paraId="6C31FAF0" w14:textId="77777777" w:rsidR="00F26DDA" w:rsidRPr="00F26DDA" w:rsidRDefault="00F26DDA" w:rsidP="00F26DDA">
      <w:pPr>
        <w:bidi/>
        <w:rPr>
          <w:rFonts w:cs="David" w:hint="cs"/>
          <w:rtl/>
        </w:rPr>
      </w:pPr>
    </w:p>
    <w:p w14:paraId="5474B2D6" w14:textId="77777777" w:rsidR="00F26DDA" w:rsidRPr="00F26DDA" w:rsidRDefault="00F26DDA" w:rsidP="00F26DDA">
      <w:pPr>
        <w:bidi/>
        <w:rPr>
          <w:rFonts w:cs="David" w:hint="cs"/>
          <w:u w:val="single"/>
          <w:rtl/>
        </w:rPr>
      </w:pPr>
      <w:r w:rsidRPr="00F26DDA">
        <w:rPr>
          <w:rFonts w:cs="David" w:hint="cs"/>
          <w:u w:val="single"/>
          <w:rtl/>
        </w:rPr>
        <w:t>אייל זנדברג:</w:t>
      </w:r>
    </w:p>
    <w:p w14:paraId="1BFD9A14" w14:textId="77777777" w:rsidR="00F26DDA" w:rsidRPr="00F26DDA" w:rsidRDefault="00F26DDA" w:rsidP="00F26DDA">
      <w:pPr>
        <w:bidi/>
        <w:rPr>
          <w:rFonts w:cs="David" w:hint="cs"/>
          <w:rtl/>
        </w:rPr>
      </w:pPr>
    </w:p>
    <w:p w14:paraId="6B0CBF0A" w14:textId="77777777" w:rsidR="00F26DDA" w:rsidRPr="00F26DDA" w:rsidRDefault="00F26DDA" w:rsidP="00F26DDA">
      <w:pPr>
        <w:bidi/>
        <w:rPr>
          <w:rFonts w:cs="David" w:hint="cs"/>
          <w:rtl/>
        </w:rPr>
      </w:pPr>
      <w:r w:rsidRPr="00F26DDA">
        <w:rPr>
          <w:rFonts w:cs="David" w:hint="cs"/>
          <w:rtl/>
        </w:rPr>
        <w:tab/>
        <w:t>אבל לכאורה זאת לא החלטה אופרטיבית כי סעיף אחד יהיה פינוי וסעיף אחר אומר שאין בהחלטה זאת כדי לפנות ישובים והממשלה תחליט בעתיד אם לפנות ישובים וכמה. זה אופרטיבי או לא אופרטיבי?</w:t>
      </w:r>
    </w:p>
    <w:p w14:paraId="6309D14D" w14:textId="77777777" w:rsidR="00F26DDA" w:rsidRPr="00F26DDA" w:rsidRDefault="00F26DDA" w:rsidP="00F26DDA">
      <w:pPr>
        <w:bidi/>
        <w:rPr>
          <w:rFonts w:cs="David" w:hint="cs"/>
          <w:rtl/>
        </w:rPr>
      </w:pPr>
    </w:p>
    <w:p w14:paraId="0AAF5BC1" w14:textId="77777777" w:rsidR="00F26DDA" w:rsidRDefault="00F26DDA" w:rsidP="00F26DDA">
      <w:pPr>
        <w:bidi/>
        <w:rPr>
          <w:rFonts w:cs="David" w:hint="cs"/>
          <w:u w:val="single"/>
          <w:rtl/>
        </w:rPr>
      </w:pPr>
    </w:p>
    <w:p w14:paraId="045FBA5B" w14:textId="77777777" w:rsidR="00F26DDA" w:rsidRDefault="00F26DDA" w:rsidP="00F26DDA">
      <w:pPr>
        <w:bidi/>
        <w:rPr>
          <w:rFonts w:cs="David" w:hint="cs"/>
          <w:u w:val="single"/>
          <w:rtl/>
        </w:rPr>
      </w:pPr>
    </w:p>
    <w:p w14:paraId="677CF439" w14:textId="77777777" w:rsidR="00F26DDA" w:rsidRPr="00F26DDA" w:rsidRDefault="00F26DDA" w:rsidP="00F26DDA">
      <w:pPr>
        <w:bidi/>
        <w:rPr>
          <w:rFonts w:cs="David" w:hint="cs"/>
          <w:u w:val="single"/>
          <w:rtl/>
        </w:rPr>
      </w:pPr>
      <w:r w:rsidRPr="00F26DDA">
        <w:rPr>
          <w:rFonts w:cs="David" w:hint="cs"/>
          <w:u w:val="single"/>
          <w:rtl/>
        </w:rPr>
        <w:t>יצחק לוי:</w:t>
      </w:r>
    </w:p>
    <w:p w14:paraId="3FB20D44" w14:textId="77777777" w:rsidR="00F26DDA" w:rsidRPr="00F26DDA" w:rsidRDefault="00F26DDA" w:rsidP="00F26DDA">
      <w:pPr>
        <w:bidi/>
        <w:rPr>
          <w:rFonts w:cs="David" w:hint="cs"/>
          <w:rtl/>
        </w:rPr>
      </w:pPr>
    </w:p>
    <w:p w14:paraId="2CB3CC63" w14:textId="77777777" w:rsidR="00F26DDA" w:rsidRPr="00F26DDA" w:rsidRDefault="00F26DDA" w:rsidP="00F26DDA">
      <w:pPr>
        <w:bidi/>
        <w:rPr>
          <w:rFonts w:cs="David" w:hint="cs"/>
          <w:rtl/>
        </w:rPr>
      </w:pPr>
      <w:r w:rsidRPr="00F26DDA">
        <w:rPr>
          <w:rFonts w:cs="David" w:hint="cs"/>
          <w:rtl/>
        </w:rPr>
        <w:tab/>
        <w:t>זה לא אופרטיבי, כי הממשלה פה רצתה קצת לשחק ולהרגיע, אבל היתה החלטה שיהיה פינוי. אם הממשלה אומרת שלא יהיה פינוי, אנחנו שוקלים ודנים, נדון עם אבו מאזן על העניין של מאזן, זה בסדר. ברגע שיש החלטה, צריך שיהיה משאל עם. בעזה לא צריך, כי החוק הזה לא חל. אני מדבר על הגולן וירושלים.</w:t>
      </w:r>
    </w:p>
    <w:p w14:paraId="08B4ADE9" w14:textId="77777777" w:rsidR="00F26DDA" w:rsidRPr="00F26DDA" w:rsidRDefault="00F26DDA" w:rsidP="00F26DDA">
      <w:pPr>
        <w:bidi/>
        <w:rPr>
          <w:rFonts w:cs="David" w:hint="cs"/>
          <w:u w:val="single"/>
          <w:rtl/>
        </w:rPr>
      </w:pPr>
    </w:p>
    <w:p w14:paraId="1680831D" w14:textId="77777777" w:rsidR="00F26DDA" w:rsidRPr="00F26DDA" w:rsidRDefault="00F26DDA" w:rsidP="00F26DDA">
      <w:pPr>
        <w:bidi/>
        <w:rPr>
          <w:rFonts w:cs="David" w:hint="cs"/>
          <w:u w:val="single"/>
          <w:rtl/>
        </w:rPr>
      </w:pPr>
      <w:r w:rsidRPr="00F26DDA">
        <w:rPr>
          <w:rFonts w:cs="David" w:hint="cs"/>
          <w:u w:val="single"/>
          <w:rtl/>
        </w:rPr>
        <w:t>אייל זנדברג:</w:t>
      </w:r>
    </w:p>
    <w:p w14:paraId="5B329D3D" w14:textId="77777777" w:rsidR="00F26DDA" w:rsidRPr="00F26DDA" w:rsidRDefault="00F26DDA" w:rsidP="00F26DDA">
      <w:pPr>
        <w:bidi/>
        <w:rPr>
          <w:rFonts w:cs="David" w:hint="cs"/>
          <w:rtl/>
        </w:rPr>
      </w:pPr>
    </w:p>
    <w:p w14:paraId="3FC725B8" w14:textId="77777777" w:rsidR="00F26DDA" w:rsidRPr="00F26DDA" w:rsidRDefault="00F26DDA" w:rsidP="00F26DDA">
      <w:pPr>
        <w:bidi/>
        <w:rPr>
          <w:rFonts w:cs="David" w:hint="cs"/>
          <w:rtl/>
        </w:rPr>
      </w:pPr>
      <w:r w:rsidRPr="00F26DDA">
        <w:rPr>
          <w:rFonts w:cs="David" w:hint="cs"/>
          <w:rtl/>
        </w:rPr>
        <w:tab/>
        <w:t xml:space="preserve">כזכור, מדובר לא רק על הגולן וירושלים. </w:t>
      </w:r>
    </w:p>
    <w:p w14:paraId="55FEE7A6" w14:textId="77777777" w:rsidR="00F26DDA" w:rsidRPr="00F26DDA" w:rsidRDefault="00F26DDA" w:rsidP="00F26DDA">
      <w:pPr>
        <w:bidi/>
        <w:rPr>
          <w:rFonts w:cs="David" w:hint="cs"/>
          <w:rtl/>
        </w:rPr>
      </w:pPr>
    </w:p>
    <w:p w14:paraId="2F09A30C" w14:textId="77777777" w:rsidR="00F26DDA" w:rsidRPr="00F26DDA" w:rsidRDefault="00F26DDA" w:rsidP="00F26DDA">
      <w:pPr>
        <w:bidi/>
        <w:rPr>
          <w:rFonts w:cs="David" w:hint="cs"/>
          <w:u w:val="single"/>
          <w:rtl/>
        </w:rPr>
      </w:pPr>
      <w:r w:rsidRPr="00F26DDA">
        <w:rPr>
          <w:rFonts w:cs="David" w:hint="cs"/>
          <w:u w:val="single"/>
          <w:rtl/>
        </w:rPr>
        <w:t>יצחק לוי:</w:t>
      </w:r>
    </w:p>
    <w:p w14:paraId="1FC0D1BD" w14:textId="77777777" w:rsidR="00F26DDA" w:rsidRPr="00F26DDA" w:rsidRDefault="00F26DDA" w:rsidP="00F26DDA">
      <w:pPr>
        <w:bidi/>
        <w:rPr>
          <w:rFonts w:cs="David" w:hint="cs"/>
          <w:rtl/>
        </w:rPr>
      </w:pPr>
    </w:p>
    <w:p w14:paraId="433AF2FC" w14:textId="77777777" w:rsidR="00F26DDA" w:rsidRPr="00F26DDA" w:rsidRDefault="00F26DDA" w:rsidP="00F26DDA">
      <w:pPr>
        <w:bidi/>
        <w:rPr>
          <w:rFonts w:cs="David" w:hint="cs"/>
          <w:rtl/>
        </w:rPr>
      </w:pPr>
      <w:r w:rsidRPr="00F26DDA">
        <w:rPr>
          <w:rFonts w:cs="David" w:hint="cs"/>
          <w:rtl/>
        </w:rPr>
        <w:tab/>
        <w:t xml:space="preserve">גם על ערבה. וגם על אותם קטעים בלבנון. </w:t>
      </w:r>
    </w:p>
    <w:p w14:paraId="478897A5" w14:textId="77777777" w:rsidR="00F26DDA" w:rsidRPr="00F26DDA" w:rsidRDefault="00F26DDA" w:rsidP="00F26DDA">
      <w:pPr>
        <w:bidi/>
        <w:rPr>
          <w:rFonts w:cs="David" w:hint="cs"/>
          <w:rtl/>
        </w:rPr>
      </w:pPr>
    </w:p>
    <w:p w14:paraId="5E2E7692" w14:textId="77777777" w:rsidR="00F26DDA" w:rsidRPr="00F26DDA" w:rsidRDefault="00F26DDA" w:rsidP="00F26DDA">
      <w:pPr>
        <w:bidi/>
        <w:rPr>
          <w:rFonts w:cs="David" w:hint="cs"/>
          <w:u w:val="single"/>
          <w:rtl/>
        </w:rPr>
      </w:pPr>
      <w:r w:rsidRPr="00F26DDA">
        <w:rPr>
          <w:rFonts w:cs="David" w:hint="cs"/>
          <w:u w:val="single"/>
          <w:rtl/>
        </w:rPr>
        <w:t>מנחם בן-ששון:</w:t>
      </w:r>
    </w:p>
    <w:p w14:paraId="3787B2E1" w14:textId="77777777" w:rsidR="00F26DDA" w:rsidRPr="00F26DDA" w:rsidRDefault="00F26DDA" w:rsidP="00F26DDA">
      <w:pPr>
        <w:bidi/>
        <w:rPr>
          <w:rFonts w:cs="David" w:hint="cs"/>
          <w:rtl/>
        </w:rPr>
      </w:pPr>
    </w:p>
    <w:p w14:paraId="6BE63488" w14:textId="77777777" w:rsidR="00F26DDA" w:rsidRPr="00F26DDA" w:rsidRDefault="00F26DDA" w:rsidP="00F26DDA">
      <w:pPr>
        <w:bidi/>
        <w:rPr>
          <w:rFonts w:cs="David" w:hint="cs"/>
          <w:rtl/>
        </w:rPr>
      </w:pPr>
      <w:r w:rsidRPr="00F26DDA">
        <w:rPr>
          <w:rFonts w:cs="David" w:hint="cs"/>
          <w:rtl/>
        </w:rPr>
        <w:tab/>
        <w:t xml:space="preserve">קודם כל לגבי שאלת השאלות הנשאלות במשאל. אני רואה לנגד עיניי, למשל, שהממשלה עוד יותר זהירה ואומרת: אני קודם כל מפנה תושבים. את החוק אני משאירה, את המשפט אני משאירה ואני רק מורידה ישובים. לשם כך היא לא צריכה משאל עם. היא יכולה לפנות את התושבים וגם להרוס בתים. </w:t>
      </w:r>
    </w:p>
    <w:p w14:paraId="797A3A97" w14:textId="77777777" w:rsidR="00F26DDA" w:rsidRPr="00F26DDA" w:rsidRDefault="00F26DDA" w:rsidP="00F26DDA">
      <w:pPr>
        <w:bidi/>
        <w:rPr>
          <w:rFonts w:cs="David" w:hint="cs"/>
          <w:rtl/>
        </w:rPr>
      </w:pPr>
    </w:p>
    <w:p w14:paraId="6126B65A" w14:textId="77777777" w:rsidR="00F26DDA" w:rsidRPr="00F26DDA" w:rsidRDefault="00F26DDA" w:rsidP="00F26DDA">
      <w:pPr>
        <w:bidi/>
        <w:rPr>
          <w:rFonts w:cs="David" w:hint="cs"/>
          <w:u w:val="single"/>
          <w:rtl/>
        </w:rPr>
      </w:pPr>
      <w:r w:rsidRPr="00F26DDA">
        <w:rPr>
          <w:rFonts w:cs="David" w:hint="cs"/>
          <w:u w:val="single"/>
          <w:rtl/>
        </w:rPr>
        <w:t>היו"ר דוד טל:</w:t>
      </w:r>
    </w:p>
    <w:p w14:paraId="252E9282" w14:textId="77777777" w:rsidR="00F26DDA" w:rsidRPr="00F26DDA" w:rsidRDefault="00F26DDA" w:rsidP="00F26DDA">
      <w:pPr>
        <w:bidi/>
        <w:rPr>
          <w:rFonts w:cs="David" w:hint="cs"/>
          <w:rtl/>
        </w:rPr>
      </w:pPr>
    </w:p>
    <w:p w14:paraId="06B749B7" w14:textId="77777777" w:rsidR="00F26DDA" w:rsidRPr="00F26DDA" w:rsidRDefault="00F26DDA" w:rsidP="00F26DDA">
      <w:pPr>
        <w:bidi/>
        <w:rPr>
          <w:rFonts w:cs="David" w:hint="cs"/>
          <w:rtl/>
        </w:rPr>
      </w:pPr>
      <w:r w:rsidRPr="00F26DDA">
        <w:rPr>
          <w:rFonts w:cs="David" w:hint="cs"/>
          <w:rtl/>
        </w:rPr>
        <w:tab/>
        <w:t xml:space="preserve">אם היא מפנה ישובים, הישוב מתייבש. </w:t>
      </w:r>
    </w:p>
    <w:p w14:paraId="4093A5B5" w14:textId="77777777" w:rsidR="00F26DDA" w:rsidRPr="00F26DDA" w:rsidRDefault="00F26DDA" w:rsidP="00F26DDA">
      <w:pPr>
        <w:bidi/>
        <w:rPr>
          <w:rFonts w:cs="David" w:hint="cs"/>
          <w:rtl/>
        </w:rPr>
      </w:pPr>
    </w:p>
    <w:p w14:paraId="7B48DB61" w14:textId="77777777" w:rsidR="00F26DDA" w:rsidRPr="00F26DDA" w:rsidRDefault="00F26DDA" w:rsidP="00F26DDA">
      <w:pPr>
        <w:bidi/>
        <w:rPr>
          <w:rFonts w:cs="David" w:hint="cs"/>
          <w:u w:val="single"/>
          <w:rtl/>
        </w:rPr>
      </w:pPr>
      <w:r w:rsidRPr="00F26DDA">
        <w:rPr>
          <w:rFonts w:cs="David" w:hint="cs"/>
          <w:u w:val="single"/>
          <w:rtl/>
        </w:rPr>
        <w:t>מנחם בן-ששון:</w:t>
      </w:r>
    </w:p>
    <w:p w14:paraId="35151525" w14:textId="77777777" w:rsidR="00F26DDA" w:rsidRPr="00F26DDA" w:rsidRDefault="00F26DDA" w:rsidP="00F26DDA">
      <w:pPr>
        <w:bidi/>
        <w:rPr>
          <w:rFonts w:cs="David" w:hint="cs"/>
          <w:rtl/>
        </w:rPr>
      </w:pPr>
    </w:p>
    <w:p w14:paraId="04D8FE7E" w14:textId="77777777" w:rsidR="00F26DDA" w:rsidRPr="00F26DDA" w:rsidRDefault="00F26DDA" w:rsidP="00F26DDA">
      <w:pPr>
        <w:bidi/>
        <w:rPr>
          <w:rFonts w:cs="David" w:hint="cs"/>
          <w:rtl/>
        </w:rPr>
      </w:pPr>
      <w:r w:rsidRPr="00F26DDA">
        <w:rPr>
          <w:rFonts w:cs="David" w:hint="cs"/>
          <w:rtl/>
        </w:rPr>
        <w:tab/>
        <w:t xml:space="preserve">אני רוצה לומר, מבחינת העניין, המהלך הוא מהלך מחוותי במהלכו של משא ומתן. אין איתו שום שינוי במעמד השיפוט והממשלה. זאת החלטה אופרטיבית ועוד איזה אופרטיבית. את ההוצאות כבר הוצאת. היא יכול להיעשות בשלבים. זאת אומרת, אני אומר למי שאני שותף איתו במשא ומתן: תראה, אני מוריד קודם שני ישובים קטנים, אחרי זה ישוב אחד גדול, אחרי זה עוד שניים קטנים. לאט לאט אני מפנה ישובים ועוד לא הוצאתי את השטח. </w:t>
      </w:r>
    </w:p>
    <w:p w14:paraId="13A7D748" w14:textId="77777777" w:rsidR="00F26DDA" w:rsidRPr="00F26DDA" w:rsidRDefault="00F26DDA" w:rsidP="00F26DDA">
      <w:pPr>
        <w:bidi/>
        <w:rPr>
          <w:rFonts w:cs="David" w:hint="cs"/>
          <w:rtl/>
        </w:rPr>
      </w:pPr>
    </w:p>
    <w:p w14:paraId="28FA9EC7" w14:textId="77777777" w:rsidR="00F26DDA" w:rsidRPr="00F26DDA" w:rsidRDefault="00F26DDA" w:rsidP="00F26DDA">
      <w:pPr>
        <w:bidi/>
        <w:rPr>
          <w:rFonts w:cs="David" w:hint="cs"/>
          <w:rtl/>
        </w:rPr>
      </w:pPr>
      <w:r w:rsidRPr="00F26DDA">
        <w:rPr>
          <w:rFonts w:cs="David" w:hint="cs"/>
          <w:rtl/>
        </w:rPr>
        <w:tab/>
        <w:t>נוצר איזה באפר מבחינת האזורים.</w:t>
      </w:r>
    </w:p>
    <w:p w14:paraId="31AA05EB" w14:textId="77777777" w:rsidR="00F26DDA" w:rsidRPr="00F26DDA" w:rsidRDefault="00F26DDA" w:rsidP="00F26DDA">
      <w:pPr>
        <w:bidi/>
        <w:rPr>
          <w:rFonts w:cs="David" w:hint="cs"/>
          <w:rtl/>
        </w:rPr>
      </w:pPr>
    </w:p>
    <w:p w14:paraId="62B1E91A" w14:textId="77777777" w:rsidR="00F26DDA" w:rsidRPr="00F26DDA" w:rsidRDefault="00F26DDA" w:rsidP="00F26DDA">
      <w:pPr>
        <w:bidi/>
        <w:rPr>
          <w:rFonts w:cs="David" w:hint="cs"/>
          <w:u w:val="single"/>
          <w:rtl/>
        </w:rPr>
      </w:pPr>
      <w:r w:rsidRPr="00F26DDA">
        <w:rPr>
          <w:rFonts w:cs="David" w:hint="cs"/>
          <w:u w:val="single"/>
          <w:rtl/>
        </w:rPr>
        <w:t>יצחק לוי:</w:t>
      </w:r>
    </w:p>
    <w:p w14:paraId="5E487764" w14:textId="77777777" w:rsidR="00F26DDA" w:rsidRPr="00F26DDA" w:rsidRDefault="00F26DDA" w:rsidP="00F26DDA">
      <w:pPr>
        <w:bidi/>
        <w:rPr>
          <w:rFonts w:cs="David" w:hint="cs"/>
          <w:rtl/>
        </w:rPr>
      </w:pPr>
    </w:p>
    <w:p w14:paraId="1D191537" w14:textId="77777777" w:rsidR="00F26DDA" w:rsidRPr="00F26DDA" w:rsidRDefault="00F26DDA" w:rsidP="00F26DDA">
      <w:pPr>
        <w:bidi/>
        <w:rPr>
          <w:rFonts w:cs="David" w:hint="cs"/>
          <w:rtl/>
        </w:rPr>
      </w:pPr>
      <w:r w:rsidRPr="00F26DDA">
        <w:rPr>
          <w:rFonts w:cs="David" w:hint="cs"/>
          <w:rtl/>
        </w:rPr>
        <w:tab/>
        <w:t>כמו ששרון עשה בצפון השומרון.</w:t>
      </w:r>
    </w:p>
    <w:p w14:paraId="664FA94F" w14:textId="77777777" w:rsidR="00F26DDA" w:rsidRPr="00F26DDA" w:rsidRDefault="00F26DDA" w:rsidP="00F26DDA">
      <w:pPr>
        <w:bidi/>
        <w:rPr>
          <w:rFonts w:cs="David" w:hint="cs"/>
          <w:rtl/>
        </w:rPr>
      </w:pPr>
    </w:p>
    <w:p w14:paraId="191F1CBC" w14:textId="77777777" w:rsidR="00F26DDA" w:rsidRPr="00F26DDA" w:rsidRDefault="00F26DDA" w:rsidP="00F26DDA">
      <w:pPr>
        <w:bidi/>
        <w:rPr>
          <w:rFonts w:cs="David" w:hint="cs"/>
          <w:u w:val="single"/>
          <w:rtl/>
        </w:rPr>
      </w:pPr>
      <w:r w:rsidRPr="00F26DDA">
        <w:rPr>
          <w:rFonts w:cs="David" w:hint="cs"/>
          <w:u w:val="single"/>
          <w:rtl/>
        </w:rPr>
        <w:t>מנחם בן-ששון:</w:t>
      </w:r>
    </w:p>
    <w:p w14:paraId="599E1463" w14:textId="77777777" w:rsidR="00F26DDA" w:rsidRPr="00F26DDA" w:rsidRDefault="00F26DDA" w:rsidP="00F26DDA">
      <w:pPr>
        <w:bidi/>
        <w:rPr>
          <w:rFonts w:cs="David" w:hint="cs"/>
          <w:rtl/>
        </w:rPr>
      </w:pPr>
    </w:p>
    <w:p w14:paraId="20810DBB" w14:textId="77777777" w:rsidR="00F26DDA" w:rsidRPr="00F26DDA" w:rsidRDefault="00F26DDA" w:rsidP="00F26DDA">
      <w:pPr>
        <w:bidi/>
        <w:rPr>
          <w:rFonts w:cs="David" w:hint="cs"/>
          <w:rtl/>
        </w:rPr>
      </w:pPr>
      <w:r w:rsidRPr="00F26DDA">
        <w:rPr>
          <w:rFonts w:cs="David" w:hint="cs"/>
          <w:rtl/>
        </w:rPr>
        <w:tab/>
        <w:t xml:space="preserve">נכון. אני חוזר קודם כל לבעיה. </w:t>
      </w:r>
    </w:p>
    <w:p w14:paraId="11F88AC4" w14:textId="77777777" w:rsidR="00F26DDA" w:rsidRPr="00F26DDA" w:rsidRDefault="00F26DDA" w:rsidP="00F26DDA">
      <w:pPr>
        <w:bidi/>
        <w:rPr>
          <w:rFonts w:cs="David" w:hint="cs"/>
          <w:rtl/>
        </w:rPr>
      </w:pPr>
    </w:p>
    <w:p w14:paraId="06F02DCA" w14:textId="77777777" w:rsidR="00F26DDA" w:rsidRPr="00F26DDA" w:rsidRDefault="00F26DDA" w:rsidP="00F26DDA">
      <w:pPr>
        <w:bidi/>
        <w:rPr>
          <w:rFonts w:cs="David" w:hint="cs"/>
          <w:u w:val="single"/>
          <w:rtl/>
        </w:rPr>
      </w:pPr>
      <w:r w:rsidRPr="00F26DDA">
        <w:rPr>
          <w:rFonts w:cs="David" w:hint="cs"/>
          <w:u w:val="single"/>
          <w:rtl/>
        </w:rPr>
        <w:t>יצחק לוי:</w:t>
      </w:r>
    </w:p>
    <w:p w14:paraId="471954C8" w14:textId="77777777" w:rsidR="00F26DDA" w:rsidRPr="00F26DDA" w:rsidRDefault="00F26DDA" w:rsidP="00F26DDA">
      <w:pPr>
        <w:bidi/>
        <w:rPr>
          <w:rFonts w:cs="David" w:hint="cs"/>
          <w:rtl/>
        </w:rPr>
      </w:pPr>
    </w:p>
    <w:p w14:paraId="31D6518D" w14:textId="77777777" w:rsidR="00F26DDA" w:rsidRPr="00F26DDA" w:rsidRDefault="00F26DDA" w:rsidP="00F26DDA">
      <w:pPr>
        <w:bidi/>
        <w:rPr>
          <w:rFonts w:cs="David" w:hint="cs"/>
          <w:rtl/>
        </w:rPr>
      </w:pPr>
      <w:r w:rsidRPr="00F26DDA">
        <w:rPr>
          <w:rFonts w:cs="David" w:hint="cs"/>
          <w:rtl/>
        </w:rPr>
        <w:tab/>
        <w:t xml:space="preserve">רציתי להגיד שיש דוגמה מעשית למה שאתה אומר. </w:t>
      </w:r>
    </w:p>
    <w:p w14:paraId="06036059" w14:textId="77777777" w:rsidR="00F26DDA" w:rsidRPr="00F26DDA" w:rsidRDefault="00F26DDA" w:rsidP="00F26DDA">
      <w:pPr>
        <w:bidi/>
        <w:rPr>
          <w:rFonts w:cs="David" w:hint="cs"/>
          <w:rtl/>
        </w:rPr>
      </w:pPr>
    </w:p>
    <w:p w14:paraId="4A93ECCE" w14:textId="77777777" w:rsidR="00F26DDA" w:rsidRPr="00F26DDA" w:rsidRDefault="00F26DDA" w:rsidP="00F26DDA">
      <w:pPr>
        <w:bidi/>
        <w:rPr>
          <w:rFonts w:cs="David" w:hint="cs"/>
          <w:u w:val="single"/>
          <w:rtl/>
        </w:rPr>
      </w:pPr>
      <w:r w:rsidRPr="00F26DDA">
        <w:rPr>
          <w:rFonts w:cs="David" w:hint="cs"/>
          <w:u w:val="single"/>
          <w:rtl/>
        </w:rPr>
        <w:t>מנחם בן-ששון:</w:t>
      </w:r>
    </w:p>
    <w:p w14:paraId="27F076B3" w14:textId="77777777" w:rsidR="00F26DDA" w:rsidRPr="00F26DDA" w:rsidRDefault="00F26DDA" w:rsidP="00F26DDA">
      <w:pPr>
        <w:bidi/>
        <w:rPr>
          <w:rFonts w:cs="David" w:hint="cs"/>
          <w:rtl/>
        </w:rPr>
      </w:pPr>
    </w:p>
    <w:p w14:paraId="4F067F07" w14:textId="77777777" w:rsidR="00F26DDA" w:rsidRDefault="00F26DDA" w:rsidP="00F26DDA">
      <w:pPr>
        <w:bidi/>
        <w:rPr>
          <w:rFonts w:cs="David" w:hint="cs"/>
          <w:rtl/>
        </w:rPr>
      </w:pPr>
      <w:r w:rsidRPr="00F26DDA">
        <w:rPr>
          <w:rFonts w:cs="David" w:hint="cs"/>
          <w:rtl/>
        </w:rPr>
        <w:tab/>
        <w:t>נדמה היה לך שכשהממשלה אומרת שהיא מפנה, באופן אוטומטי עברתה לעשייתן, יש אווירה לעשיי</w:t>
      </w:r>
      <w:r w:rsidRPr="00F26DDA">
        <w:rPr>
          <w:rFonts w:cs="David" w:hint="eastAsia"/>
          <w:rtl/>
        </w:rPr>
        <w:t>ה</w:t>
      </w:r>
      <w:r w:rsidRPr="00F26DDA">
        <w:rPr>
          <w:rFonts w:cs="David" w:hint="cs"/>
          <w:rtl/>
        </w:rPr>
        <w:t xml:space="preserve"> שהיא בהחלט פררוגטיבה של ממשלה שמיישבת ומנתקת, שהיא עוד לא נכנסת אל החוק הזה של שינוי סדרי ממשל. לכן, לפי הבנתי, השאלה שמעניינת יותר או חשובה יותר, ואני אקח אותה תכף על דרך השלילה, היא דווקא השאלה של הצהרת הכוונות של ההסכם </w:t>
      </w:r>
    </w:p>
    <w:p w14:paraId="47440CC1" w14:textId="77777777" w:rsidR="00F26DDA" w:rsidRDefault="00F26DDA" w:rsidP="00F26DDA">
      <w:pPr>
        <w:bidi/>
        <w:rPr>
          <w:rFonts w:cs="David" w:hint="cs"/>
          <w:rtl/>
        </w:rPr>
      </w:pPr>
    </w:p>
    <w:p w14:paraId="18AA2075" w14:textId="77777777" w:rsidR="00F26DDA" w:rsidRDefault="00F26DDA" w:rsidP="00F26DDA">
      <w:pPr>
        <w:bidi/>
        <w:rPr>
          <w:rFonts w:cs="David" w:hint="cs"/>
          <w:rtl/>
        </w:rPr>
      </w:pPr>
    </w:p>
    <w:p w14:paraId="51ABE1E6" w14:textId="77777777" w:rsidR="00F26DDA" w:rsidRDefault="00F26DDA" w:rsidP="00F26DDA">
      <w:pPr>
        <w:bidi/>
        <w:rPr>
          <w:rFonts w:cs="David" w:hint="cs"/>
          <w:rtl/>
        </w:rPr>
      </w:pPr>
    </w:p>
    <w:p w14:paraId="4A0613A3" w14:textId="77777777" w:rsidR="00F26DDA" w:rsidRPr="00F26DDA" w:rsidRDefault="00F26DDA" w:rsidP="00F26DDA">
      <w:pPr>
        <w:bidi/>
        <w:rPr>
          <w:rFonts w:cs="David" w:hint="cs"/>
          <w:rtl/>
        </w:rPr>
      </w:pPr>
      <w:r w:rsidRPr="00F26DDA">
        <w:rPr>
          <w:rFonts w:cs="David" w:hint="cs"/>
          <w:rtl/>
        </w:rPr>
        <w:t>הכולל. אני לא חושב שזה צריך להיות בקווי היסוד אבל אני אתן לך דוגמה. מתי פטרנו ממשאל עם? פטרנו ממשאל עם כשהולכים לבחירות. על מה הלכנו לבחירות? בבחירות אמרנו שזה לא יעלה על הדעת. על מה? מה היה הנושא של הבחירות?</w:t>
      </w:r>
    </w:p>
    <w:p w14:paraId="662C414F" w14:textId="77777777" w:rsidR="00F26DDA" w:rsidRPr="00F26DDA" w:rsidRDefault="00F26DDA" w:rsidP="00F26DDA">
      <w:pPr>
        <w:bidi/>
        <w:rPr>
          <w:rFonts w:cs="David" w:hint="cs"/>
          <w:rtl/>
        </w:rPr>
      </w:pPr>
    </w:p>
    <w:p w14:paraId="4AD25F85" w14:textId="77777777" w:rsidR="00F26DDA" w:rsidRPr="00F26DDA" w:rsidRDefault="00F26DDA" w:rsidP="00F26DDA">
      <w:pPr>
        <w:bidi/>
        <w:rPr>
          <w:rFonts w:cs="David" w:hint="cs"/>
          <w:rtl/>
        </w:rPr>
      </w:pPr>
      <w:r w:rsidRPr="00F26DDA">
        <w:rPr>
          <w:rFonts w:cs="David" w:hint="cs"/>
          <w:rtl/>
        </w:rPr>
        <w:tab/>
        <w:t xml:space="preserve">אתה בהחלט יכול לטעון שעם כל הכבוד, הנושא של הבחירות אמנם היה הנושא של החזרת שטחים תמורת הסכם שלום, אבל זה לא היה בדיוק כמו שעכשיו זה הולך לקרות ולכן אני גם מבקש משאל עם לאחר מכן. אני בהחלט מבין את העמדה שלך שאומרת: אני אגרור את המהלכים המנהליים </w:t>
      </w:r>
      <w:r w:rsidRPr="00F26DDA">
        <w:rPr>
          <w:rFonts w:cs="David"/>
          <w:rtl/>
        </w:rPr>
        <w:t>–</w:t>
      </w:r>
      <w:r w:rsidRPr="00F26DDA">
        <w:rPr>
          <w:rFonts w:cs="David" w:hint="cs"/>
          <w:rtl/>
        </w:rPr>
        <w:t xml:space="preserve"> מה שמטריד אותי זה בכלל לא הבחירות. מה שמטריד אותי זה, לפי הבנתי למי שיש יותר כוח כי יש לו יותר תושבים לארגן התנגדות אז את קצרין לא תוכל לפנות כי למשפחות שלהן יהיה רוב יותר גדול מאשר לרמת מגשימים כי להם יש פחות עורף. זה יצור אבסורדים אם תפרק את זה לחתיכות קטנות.</w:t>
      </w:r>
    </w:p>
    <w:p w14:paraId="03A759C5" w14:textId="77777777" w:rsidR="00F26DDA" w:rsidRPr="00F26DDA" w:rsidRDefault="00F26DDA" w:rsidP="00F26DDA">
      <w:pPr>
        <w:bidi/>
        <w:rPr>
          <w:rFonts w:cs="David" w:hint="cs"/>
          <w:rtl/>
        </w:rPr>
      </w:pPr>
    </w:p>
    <w:p w14:paraId="462B95FC" w14:textId="77777777" w:rsidR="00F26DDA" w:rsidRPr="00F26DDA" w:rsidRDefault="00F26DDA" w:rsidP="00F26DDA">
      <w:pPr>
        <w:bidi/>
        <w:rPr>
          <w:rFonts w:cs="David" w:hint="cs"/>
          <w:rtl/>
        </w:rPr>
      </w:pPr>
      <w:r w:rsidRPr="00F26DDA">
        <w:rPr>
          <w:rFonts w:cs="David" w:hint="cs"/>
          <w:rtl/>
        </w:rPr>
        <w:tab/>
        <w:t xml:space="preserve">אני חוזר, לפחות לתפיסה עקרונית, אני עדיין לא יודע איך לתרגם אותה ולכן חזרתי להסכמים באשר הם. לפי הבנתי, צריך להגדיר מה עתיד להיות בהסכמים או מה האלמנטים שהסכם מכיל. הסכם מכיל הצהרת כוונות, פרקטיקה של מהלך, הסכם מתייחס אל החזרת שטחים. </w:t>
      </w:r>
    </w:p>
    <w:p w14:paraId="1125BFF6" w14:textId="77777777" w:rsidR="00F26DDA" w:rsidRPr="00F26DDA" w:rsidRDefault="00F26DDA" w:rsidP="00F26DDA">
      <w:pPr>
        <w:bidi/>
        <w:rPr>
          <w:rFonts w:cs="David" w:hint="cs"/>
          <w:rtl/>
        </w:rPr>
      </w:pPr>
    </w:p>
    <w:p w14:paraId="70420AEB" w14:textId="77777777" w:rsidR="00F26DDA" w:rsidRPr="00F26DDA" w:rsidRDefault="00F26DDA" w:rsidP="00F26DDA">
      <w:pPr>
        <w:bidi/>
        <w:rPr>
          <w:rFonts w:cs="David" w:hint="cs"/>
          <w:u w:val="single"/>
          <w:rtl/>
        </w:rPr>
      </w:pPr>
      <w:r w:rsidRPr="00F26DDA">
        <w:rPr>
          <w:rFonts w:cs="David" w:hint="cs"/>
          <w:u w:val="single"/>
          <w:rtl/>
        </w:rPr>
        <w:t>יצחק לוי:</w:t>
      </w:r>
    </w:p>
    <w:p w14:paraId="30A9CF4F" w14:textId="77777777" w:rsidR="00F26DDA" w:rsidRPr="00F26DDA" w:rsidRDefault="00F26DDA" w:rsidP="00F26DDA">
      <w:pPr>
        <w:bidi/>
        <w:rPr>
          <w:rFonts w:cs="David" w:hint="cs"/>
          <w:rtl/>
        </w:rPr>
      </w:pPr>
    </w:p>
    <w:p w14:paraId="7D82DFF0" w14:textId="77777777" w:rsidR="00F26DDA" w:rsidRPr="00F26DDA" w:rsidRDefault="00F26DDA" w:rsidP="00F26DDA">
      <w:pPr>
        <w:bidi/>
        <w:rPr>
          <w:rFonts w:cs="David" w:hint="cs"/>
          <w:rtl/>
        </w:rPr>
      </w:pPr>
      <w:r w:rsidRPr="00F26DDA">
        <w:rPr>
          <w:rFonts w:cs="David" w:hint="cs"/>
          <w:rtl/>
        </w:rPr>
        <w:tab/>
        <w:t>זאת יכולה להיות החלטת ממשלה, זה לא חייב להיות הסכם. זה יכול להיות הסכם בין הליכוד לקדימה.</w:t>
      </w:r>
    </w:p>
    <w:p w14:paraId="20D5FD04" w14:textId="77777777" w:rsidR="00F26DDA" w:rsidRPr="00F26DDA" w:rsidRDefault="00F26DDA" w:rsidP="00F26DDA">
      <w:pPr>
        <w:bidi/>
        <w:rPr>
          <w:rFonts w:cs="David" w:hint="cs"/>
          <w:rtl/>
        </w:rPr>
      </w:pPr>
    </w:p>
    <w:p w14:paraId="4C583B9F" w14:textId="77777777" w:rsidR="00F26DDA" w:rsidRPr="00F26DDA" w:rsidRDefault="00F26DDA" w:rsidP="00F26DDA">
      <w:pPr>
        <w:bidi/>
        <w:rPr>
          <w:rFonts w:cs="David" w:hint="cs"/>
          <w:u w:val="single"/>
          <w:rtl/>
        </w:rPr>
      </w:pPr>
      <w:r w:rsidRPr="00F26DDA">
        <w:rPr>
          <w:rFonts w:cs="David" w:hint="cs"/>
          <w:u w:val="single"/>
          <w:rtl/>
        </w:rPr>
        <w:t>מנחם בן-ששון:</w:t>
      </w:r>
    </w:p>
    <w:p w14:paraId="6FF4334D" w14:textId="77777777" w:rsidR="00F26DDA" w:rsidRPr="00F26DDA" w:rsidRDefault="00F26DDA" w:rsidP="00F26DDA">
      <w:pPr>
        <w:bidi/>
        <w:rPr>
          <w:rFonts w:cs="David" w:hint="cs"/>
          <w:rtl/>
        </w:rPr>
      </w:pPr>
    </w:p>
    <w:p w14:paraId="06610A6F" w14:textId="77777777" w:rsidR="00F26DDA" w:rsidRPr="00F26DDA" w:rsidRDefault="00F26DDA" w:rsidP="00F26DDA">
      <w:pPr>
        <w:bidi/>
        <w:rPr>
          <w:rFonts w:cs="David" w:hint="cs"/>
          <w:rtl/>
        </w:rPr>
      </w:pPr>
      <w:r w:rsidRPr="00F26DDA">
        <w:rPr>
          <w:rFonts w:cs="David" w:hint="cs"/>
          <w:rtl/>
        </w:rPr>
        <w:tab/>
        <w:t xml:space="preserve">אני מוכן לזה. מה שחשוב מנקודת המבט של המחוקק, בחוק הקיים היום של החזרת שטחים או של הסרת סמכות ממשל ומשפט, היא שהאלמנט הזה יהיה אלמנט שמוכלל או מוחל בתוך ההסכם. את זה קראת בסעיף 2 של החוק. לכן, ברגע שיש לך הצהרת כוונה או החלטת ממשלה, שישי איתה תכלית של החזרת שטח, את הסוגיה הזאת אני צריך למצוא לה ניסוח. </w:t>
      </w:r>
    </w:p>
    <w:p w14:paraId="53DA08BC" w14:textId="77777777" w:rsidR="00F26DDA" w:rsidRPr="00F26DDA" w:rsidRDefault="00F26DDA" w:rsidP="00F26DDA">
      <w:pPr>
        <w:bidi/>
        <w:rPr>
          <w:rFonts w:cs="David" w:hint="cs"/>
          <w:rtl/>
        </w:rPr>
      </w:pPr>
    </w:p>
    <w:p w14:paraId="6E8DE7EA" w14:textId="77777777" w:rsidR="00F26DDA" w:rsidRPr="00F26DDA" w:rsidRDefault="00F26DDA" w:rsidP="00F26DDA">
      <w:pPr>
        <w:bidi/>
        <w:rPr>
          <w:rFonts w:cs="David" w:hint="cs"/>
          <w:rtl/>
        </w:rPr>
      </w:pPr>
      <w:r w:rsidRPr="00F26DDA">
        <w:rPr>
          <w:rFonts w:cs="David" w:hint="cs"/>
          <w:rtl/>
        </w:rPr>
        <w:tab/>
        <w:t xml:space="preserve">אם הממשלה, וזה אמרתי בזמנו כשהתווכחתי ארוכות כאן ונטענה נגדי טענת הפיליבסטר. אמרתי שזה לא נכון. השאלה היא המלך הקריטי. זאת לא סתם אמירה. זאת אומרת, זה לא שמזייפים אלא באמת אפשר לחלק את זה למנות שיהפכו את כל המהלך הזה לפירורים שיש בהם אחיזת עיניים, בעוד שכל אחד יודע שתכליתו של המהלך בסופו היא כזאת וכזאת. </w:t>
      </w:r>
    </w:p>
    <w:p w14:paraId="5506F11F" w14:textId="77777777" w:rsidR="00F26DDA" w:rsidRPr="00F26DDA" w:rsidRDefault="00F26DDA" w:rsidP="00F26DDA">
      <w:pPr>
        <w:bidi/>
        <w:rPr>
          <w:rFonts w:cs="David" w:hint="cs"/>
          <w:rtl/>
        </w:rPr>
      </w:pPr>
    </w:p>
    <w:p w14:paraId="065D0882" w14:textId="77777777" w:rsidR="00F26DDA" w:rsidRPr="00F26DDA" w:rsidRDefault="00F26DDA" w:rsidP="00F26DDA">
      <w:pPr>
        <w:bidi/>
        <w:rPr>
          <w:rFonts w:cs="David" w:hint="cs"/>
          <w:rtl/>
        </w:rPr>
      </w:pPr>
      <w:r w:rsidRPr="00F26DDA">
        <w:rPr>
          <w:rFonts w:cs="David" w:hint="cs"/>
          <w:rtl/>
        </w:rPr>
        <w:tab/>
        <w:t xml:space="preserve">כמובן שיש הגינות בהסכמים וכמובן שאתה לא מתכוון שהממשלה תשקר את אזרחיה, ובכל זאת היא יכולה להגיד בתום לב שהיא נוקטת במהלך המשתרע על 15-20 שנה. אני רוצה לדעת מה אני עושה בשלב הראשון, לכן אני רוצה, לפחות, את משאל העם. אגב, על פי חוק יסוד בשלב הראשון. </w:t>
      </w:r>
    </w:p>
    <w:p w14:paraId="3A1C1953" w14:textId="77777777" w:rsidR="00F26DDA" w:rsidRPr="00F26DDA" w:rsidRDefault="00F26DDA" w:rsidP="00F26DDA">
      <w:pPr>
        <w:bidi/>
        <w:rPr>
          <w:rFonts w:cs="David" w:hint="cs"/>
          <w:rtl/>
        </w:rPr>
      </w:pPr>
    </w:p>
    <w:p w14:paraId="63046489" w14:textId="77777777" w:rsidR="00F26DDA" w:rsidRPr="00F26DDA" w:rsidRDefault="00F26DDA" w:rsidP="00F26DDA">
      <w:pPr>
        <w:bidi/>
        <w:rPr>
          <w:rFonts w:cs="David" w:hint="cs"/>
          <w:u w:val="single"/>
          <w:rtl/>
        </w:rPr>
      </w:pPr>
      <w:r w:rsidRPr="00F26DDA">
        <w:rPr>
          <w:rFonts w:cs="David" w:hint="cs"/>
          <w:u w:val="single"/>
          <w:rtl/>
        </w:rPr>
        <w:t>היו"ר דוד טל:</w:t>
      </w:r>
    </w:p>
    <w:p w14:paraId="3A91BE60" w14:textId="77777777" w:rsidR="00F26DDA" w:rsidRPr="00F26DDA" w:rsidRDefault="00F26DDA" w:rsidP="00F26DDA">
      <w:pPr>
        <w:bidi/>
        <w:rPr>
          <w:rFonts w:cs="David" w:hint="cs"/>
          <w:rtl/>
        </w:rPr>
      </w:pPr>
    </w:p>
    <w:p w14:paraId="04414437" w14:textId="77777777" w:rsidR="00F26DDA" w:rsidRPr="00F26DDA" w:rsidRDefault="00F26DDA" w:rsidP="00F26DDA">
      <w:pPr>
        <w:bidi/>
        <w:rPr>
          <w:rFonts w:cs="David" w:hint="cs"/>
          <w:rtl/>
        </w:rPr>
      </w:pPr>
      <w:r w:rsidRPr="00F26DDA">
        <w:rPr>
          <w:rFonts w:cs="David" w:hint="cs"/>
          <w:rtl/>
        </w:rPr>
        <w:tab/>
        <w:t>משרד המשפטים או משרדי הממשלה, יש לכם פיתרון לסוגיה הזאת? עשיתם כבר הסכמים בשלבים?</w:t>
      </w:r>
    </w:p>
    <w:p w14:paraId="56E2B591" w14:textId="77777777" w:rsidR="00F26DDA" w:rsidRPr="00F26DDA" w:rsidRDefault="00F26DDA" w:rsidP="00F26DDA">
      <w:pPr>
        <w:bidi/>
        <w:rPr>
          <w:rFonts w:cs="David" w:hint="cs"/>
          <w:rtl/>
        </w:rPr>
      </w:pPr>
    </w:p>
    <w:p w14:paraId="525C4F5F" w14:textId="77777777" w:rsidR="00F26DDA" w:rsidRPr="00F26DDA" w:rsidRDefault="00F26DDA" w:rsidP="00F26DDA">
      <w:pPr>
        <w:bidi/>
        <w:rPr>
          <w:rFonts w:cs="David" w:hint="cs"/>
          <w:u w:val="single"/>
          <w:rtl/>
        </w:rPr>
      </w:pPr>
      <w:r w:rsidRPr="00F26DDA">
        <w:rPr>
          <w:rFonts w:cs="David" w:hint="cs"/>
          <w:u w:val="single"/>
          <w:rtl/>
        </w:rPr>
        <w:t>עמי ברקוביץ:</w:t>
      </w:r>
    </w:p>
    <w:p w14:paraId="3A5DC53B" w14:textId="77777777" w:rsidR="00F26DDA" w:rsidRPr="00F26DDA" w:rsidRDefault="00F26DDA" w:rsidP="00F26DDA">
      <w:pPr>
        <w:bidi/>
        <w:rPr>
          <w:rFonts w:cs="David" w:hint="cs"/>
          <w:rtl/>
        </w:rPr>
      </w:pPr>
    </w:p>
    <w:p w14:paraId="3A643A7B" w14:textId="77777777" w:rsidR="00F26DDA" w:rsidRPr="00F26DDA" w:rsidRDefault="00F26DDA" w:rsidP="00F26DDA">
      <w:pPr>
        <w:bidi/>
        <w:rPr>
          <w:rFonts w:cs="David" w:hint="cs"/>
          <w:rtl/>
        </w:rPr>
      </w:pPr>
      <w:r w:rsidRPr="00F26DDA">
        <w:rPr>
          <w:rFonts w:cs="David" w:hint="cs"/>
          <w:rtl/>
        </w:rPr>
        <w:tab/>
        <w:t xml:space="preserve">אני ממחלקת יעוץ וחקיקה במשרד המשפטים. אני לא מטפל בצד של ההסכמים הבינלאומיים אבל מבחינת החוק עצמו - - - </w:t>
      </w:r>
    </w:p>
    <w:p w14:paraId="3224568D" w14:textId="77777777" w:rsidR="00F26DDA" w:rsidRPr="00F26DDA" w:rsidRDefault="00F26DDA" w:rsidP="00F26DDA">
      <w:pPr>
        <w:bidi/>
        <w:rPr>
          <w:rFonts w:cs="David" w:hint="cs"/>
          <w:u w:val="single"/>
          <w:rtl/>
        </w:rPr>
      </w:pPr>
    </w:p>
    <w:p w14:paraId="37193F35" w14:textId="77777777" w:rsidR="00F26DDA" w:rsidRPr="00F26DDA" w:rsidRDefault="00F26DDA" w:rsidP="00F26DDA">
      <w:pPr>
        <w:bidi/>
        <w:rPr>
          <w:rFonts w:cs="David" w:hint="cs"/>
          <w:u w:val="single"/>
          <w:rtl/>
        </w:rPr>
      </w:pPr>
      <w:r w:rsidRPr="00F26DDA">
        <w:rPr>
          <w:rFonts w:cs="David" w:hint="cs"/>
          <w:u w:val="single"/>
          <w:rtl/>
        </w:rPr>
        <w:t>היו"ר דוד טל:</w:t>
      </w:r>
    </w:p>
    <w:p w14:paraId="5E9AA1E1" w14:textId="77777777" w:rsidR="00F26DDA" w:rsidRPr="00F26DDA" w:rsidRDefault="00F26DDA" w:rsidP="00F26DDA">
      <w:pPr>
        <w:bidi/>
        <w:rPr>
          <w:rFonts w:cs="David" w:hint="cs"/>
          <w:rtl/>
        </w:rPr>
      </w:pPr>
    </w:p>
    <w:p w14:paraId="6D411578" w14:textId="77777777" w:rsidR="00F26DDA" w:rsidRPr="00F26DDA" w:rsidRDefault="00F26DDA" w:rsidP="00F26DDA">
      <w:pPr>
        <w:bidi/>
        <w:rPr>
          <w:rFonts w:cs="David" w:hint="cs"/>
          <w:rtl/>
        </w:rPr>
      </w:pPr>
      <w:r w:rsidRPr="00F26DDA">
        <w:rPr>
          <w:rFonts w:cs="David" w:hint="cs"/>
          <w:rtl/>
        </w:rPr>
        <w:tab/>
        <w:t>יש מישהו מהצוות כאן שמטפל בנושאים בינלאומיים?</w:t>
      </w:r>
    </w:p>
    <w:p w14:paraId="74E18989" w14:textId="77777777" w:rsidR="00F26DDA" w:rsidRPr="00F26DDA" w:rsidRDefault="00F26DDA" w:rsidP="00F26DDA">
      <w:pPr>
        <w:bidi/>
        <w:rPr>
          <w:rFonts w:cs="David" w:hint="cs"/>
          <w:rtl/>
        </w:rPr>
      </w:pPr>
    </w:p>
    <w:p w14:paraId="0B66512C" w14:textId="77777777" w:rsidR="00F26DDA" w:rsidRDefault="00F26DDA" w:rsidP="00F26DDA">
      <w:pPr>
        <w:bidi/>
        <w:rPr>
          <w:rFonts w:cs="David" w:hint="cs"/>
          <w:u w:val="single"/>
          <w:rtl/>
        </w:rPr>
      </w:pPr>
    </w:p>
    <w:p w14:paraId="6F44B6F6" w14:textId="77777777" w:rsidR="00F26DDA" w:rsidRDefault="00F26DDA" w:rsidP="00F26DDA">
      <w:pPr>
        <w:bidi/>
        <w:rPr>
          <w:rFonts w:cs="David" w:hint="cs"/>
          <w:u w:val="single"/>
          <w:rtl/>
        </w:rPr>
      </w:pPr>
    </w:p>
    <w:p w14:paraId="3A2BDB20" w14:textId="77777777" w:rsidR="00F26DDA" w:rsidRDefault="00F26DDA" w:rsidP="00F26DDA">
      <w:pPr>
        <w:bidi/>
        <w:rPr>
          <w:rFonts w:cs="David" w:hint="cs"/>
          <w:u w:val="single"/>
          <w:rtl/>
        </w:rPr>
      </w:pPr>
    </w:p>
    <w:p w14:paraId="3F8239DC" w14:textId="77777777" w:rsidR="00F26DDA" w:rsidRDefault="00F26DDA" w:rsidP="00F26DDA">
      <w:pPr>
        <w:bidi/>
        <w:rPr>
          <w:rFonts w:cs="David" w:hint="cs"/>
          <w:u w:val="single"/>
          <w:rtl/>
        </w:rPr>
      </w:pPr>
    </w:p>
    <w:p w14:paraId="01F28198" w14:textId="77777777" w:rsidR="00F26DDA" w:rsidRPr="00F26DDA" w:rsidRDefault="00F26DDA" w:rsidP="00F26DDA">
      <w:pPr>
        <w:bidi/>
        <w:rPr>
          <w:rFonts w:cs="David" w:hint="cs"/>
          <w:u w:val="single"/>
          <w:rtl/>
        </w:rPr>
      </w:pPr>
      <w:r w:rsidRPr="00F26DDA">
        <w:rPr>
          <w:rFonts w:cs="David" w:hint="cs"/>
          <w:u w:val="single"/>
          <w:rtl/>
        </w:rPr>
        <w:t>עמי ברקוביץ:</w:t>
      </w:r>
    </w:p>
    <w:p w14:paraId="4F62616F" w14:textId="77777777" w:rsidR="00F26DDA" w:rsidRPr="00F26DDA" w:rsidRDefault="00F26DDA" w:rsidP="00F26DDA">
      <w:pPr>
        <w:bidi/>
        <w:rPr>
          <w:rFonts w:cs="David" w:hint="cs"/>
          <w:u w:val="single"/>
          <w:rtl/>
        </w:rPr>
      </w:pPr>
    </w:p>
    <w:p w14:paraId="0C40C888" w14:textId="77777777" w:rsidR="00F26DDA" w:rsidRPr="00F26DDA" w:rsidRDefault="00F26DDA" w:rsidP="00F26DDA">
      <w:pPr>
        <w:bidi/>
        <w:rPr>
          <w:rFonts w:cs="David" w:hint="cs"/>
          <w:rtl/>
        </w:rPr>
      </w:pPr>
      <w:r w:rsidRPr="00F26DDA">
        <w:rPr>
          <w:rFonts w:cs="David" w:hint="cs"/>
          <w:rtl/>
        </w:rPr>
        <w:tab/>
        <w:t xml:space="preserve">כן. </w:t>
      </w:r>
    </w:p>
    <w:p w14:paraId="2C59AE6C" w14:textId="77777777" w:rsidR="00F26DDA" w:rsidRPr="00F26DDA" w:rsidRDefault="00F26DDA" w:rsidP="00F26DDA">
      <w:pPr>
        <w:bidi/>
        <w:rPr>
          <w:rFonts w:cs="David" w:hint="cs"/>
          <w:rtl/>
        </w:rPr>
      </w:pPr>
    </w:p>
    <w:p w14:paraId="078534BD" w14:textId="77777777" w:rsidR="00F26DDA" w:rsidRPr="00F26DDA" w:rsidRDefault="00F26DDA" w:rsidP="00F26DDA">
      <w:pPr>
        <w:bidi/>
        <w:rPr>
          <w:rFonts w:cs="David" w:hint="cs"/>
          <w:rtl/>
        </w:rPr>
      </w:pPr>
      <w:r w:rsidRPr="00F26DDA">
        <w:rPr>
          <w:rFonts w:cs="David" w:hint="cs"/>
          <w:rtl/>
        </w:rPr>
        <w:tab/>
        <w:t>מבחינת הנוסח של החוק עצמו ובהמשך לשאלות שהציג היועץ המשפטי, אני לא בטוח שיש לנו תשובות לכל הניואנסים שהועלו כי יש באמת ניואנסים שמתחדדים. רשמתי בפני את הנקודות.</w:t>
      </w:r>
    </w:p>
    <w:p w14:paraId="1C44DF6C" w14:textId="77777777" w:rsidR="00F26DDA" w:rsidRPr="00F26DDA" w:rsidRDefault="00F26DDA" w:rsidP="00F26DDA">
      <w:pPr>
        <w:bidi/>
        <w:rPr>
          <w:rFonts w:cs="David" w:hint="cs"/>
          <w:rtl/>
        </w:rPr>
      </w:pPr>
    </w:p>
    <w:p w14:paraId="193C04E2" w14:textId="77777777" w:rsidR="00F26DDA" w:rsidRPr="00F26DDA" w:rsidRDefault="00F26DDA" w:rsidP="00F26DDA">
      <w:pPr>
        <w:bidi/>
        <w:rPr>
          <w:rFonts w:cs="David" w:hint="cs"/>
          <w:rtl/>
        </w:rPr>
      </w:pPr>
      <w:r w:rsidRPr="00F26DDA">
        <w:rPr>
          <w:rFonts w:cs="David" w:hint="cs"/>
          <w:rtl/>
        </w:rPr>
        <w:tab/>
        <w:t xml:space="preserve">באופן עקרוני הבנתי, גם ממי שהיה שותף לחקיקת החוק, או כמו שהם רואים את הפרשנות, עדיין נדרשת, ברוח הדברים שאמר חבר הכנסת לוי, איזו הסכמה קונקרטית. זאת אומרת, לא הצהרת עקרונות כללית אלא נדרשים תכנים יותר מוגדרים בעלי אופי קונקרטי ואופרטיבי. איזו מסוימות בהצעה כדי שהציבור יידע בדיוק על מה הוא מצביע, מה ניתן בתמורה וכדומה. לכן אנחנו חושבים </w:t>
      </w:r>
      <w:r w:rsidRPr="00F26DDA">
        <w:rPr>
          <w:rFonts w:cs="David"/>
          <w:rtl/>
        </w:rPr>
        <w:t>–</w:t>
      </w:r>
      <w:r w:rsidRPr="00F26DDA">
        <w:rPr>
          <w:rFonts w:cs="David" w:hint="cs"/>
          <w:rtl/>
        </w:rPr>
        <w:t xml:space="preserve"> אמנם החוק מנוסח בצורה רחבה, אבל מבחינת ההיגיון והפרשנות הסבירה שלו, אפשר יהיה לצמצם את זה בדרך של פרשנות,למרות שבהכרח יישארו גם פינות שלא לכולן יינתן מענה. באופן כללי המחשבה היא לכיוון אקט יותר קונקרטי בעל תוכן מוגדר שרק אז בשלב הזה יהיה צריך להצביע. </w:t>
      </w:r>
    </w:p>
    <w:p w14:paraId="2E9412FE" w14:textId="77777777" w:rsidR="00F26DDA" w:rsidRPr="00F26DDA" w:rsidRDefault="00F26DDA" w:rsidP="00F26DDA">
      <w:pPr>
        <w:bidi/>
        <w:rPr>
          <w:rFonts w:cs="David" w:hint="cs"/>
          <w:rtl/>
        </w:rPr>
      </w:pPr>
    </w:p>
    <w:p w14:paraId="01A9594B" w14:textId="77777777" w:rsidR="00F26DDA" w:rsidRPr="00F26DDA" w:rsidRDefault="00F26DDA" w:rsidP="00F26DDA">
      <w:pPr>
        <w:bidi/>
        <w:rPr>
          <w:rFonts w:cs="David" w:hint="cs"/>
          <w:rtl/>
        </w:rPr>
      </w:pPr>
      <w:r w:rsidRPr="00F26DDA">
        <w:rPr>
          <w:rFonts w:cs="David" w:hint="cs"/>
          <w:rtl/>
        </w:rPr>
        <w:tab/>
        <w:t>בדוגמה שניתנה, למשל, על הסכם עקרונות, זה עוד שלב שבו נדרשת גמישות ואין מספיק "בשר".</w:t>
      </w:r>
    </w:p>
    <w:p w14:paraId="58D33C81" w14:textId="77777777" w:rsidR="00F26DDA" w:rsidRPr="00F26DDA" w:rsidRDefault="00F26DDA" w:rsidP="00F26DDA">
      <w:pPr>
        <w:bidi/>
        <w:rPr>
          <w:rFonts w:cs="David" w:hint="cs"/>
          <w:rtl/>
        </w:rPr>
      </w:pPr>
    </w:p>
    <w:p w14:paraId="3AC50BCA" w14:textId="77777777" w:rsidR="00F26DDA" w:rsidRPr="00F26DDA" w:rsidRDefault="00F26DDA" w:rsidP="00F26DDA">
      <w:pPr>
        <w:bidi/>
        <w:rPr>
          <w:rFonts w:cs="David" w:hint="cs"/>
          <w:u w:val="single"/>
          <w:rtl/>
        </w:rPr>
      </w:pPr>
      <w:r w:rsidRPr="00F26DDA">
        <w:rPr>
          <w:rFonts w:cs="David" w:hint="cs"/>
          <w:u w:val="single"/>
          <w:rtl/>
        </w:rPr>
        <w:t>היו"ר דוד טל:</w:t>
      </w:r>
    </w:p>
    <w:p w14:paraId="34620B0B" w14:textId="77777777" w:rsidR="00F26DDA" w:rsidRPr="00F26DDA" w:rsidRDefault="00F26DDA" w:rsidP="00F26DDA">
      <w:pPr>
        <w:bidi/>
        <w:rPr>
          <w:rFonts w:cs="David" w:hint="cs"/>
          <w:rtl/>
        </w:rPr>
      </w:pPr>
    </w:p>
    <w:p w14:paraId="304E637D" w14:textId="77777777" w:rsidR="00F26DDA" w:rsidRPr="00F26DDA" w:rsidRDefault="00F26DDA" w:rsidP="00F26DDA">
      <w:pPr>
        <w:bidi/>
        <w:rPr>
          <w:rFonts w:cs="David" w:hint="cs"/>
          <w:rtl/>
        </w:rPr>
      </w:pPr>
      <w:r w:rsidRPr="00F26DDA">
        <w:rPr>
          <w:rFonts w:cs="David" w:hint="cs"/>
          <w:rtl/>
        </w:rPr>
        <w:tab/>
        <w:t xml:space="preserve">מתי לפי שיטתך אנחנו צריכים להצביע, אם ניקח את הדוגמה של בן ששון, שהממשלה נוהגת לפי שיטת הסלאמי, כל פעם מורידה ישוב ועוד ישוב ועוד ישוב. </w:t>
      </w:r>
    </w:p>
    <w:p w14:paraId="4A4B789E" w14:textId="77777777" w:rsidR="00F26DDA" w:rsidRPr="00F26DDA" w:rsidRDefault="00F26DDA" w:rsidP="00F26DDA">
      <w:pPr>
        <w:bidi/>
        <w:rPr>
          <w:rFonts w:cs="David" w:hint="cs"/>
          <w:rtl/>
        </w:rPr>
      </w:pPr>
    </w:p>
    <w:p w14:paraId="4C5F26CE" w14:textId="77777777" w:rsidR="00F26DDA" w:rsidRPr="00F26DDA" w:rsidRDefault="00F26DDA" w:rsidP="00F26DDA">
      <w:pPr>
        <w:bidi/>
        <w:rPr>
          <w:rFonts w:cs="David" w:hint="cs"/>
          <w:u w:val="single"/>
          <w:rtl/>
        </w:rPr>
      </w:pPr>
      <w:r w:rsidRPr="00F26DDA">
        <w:rPr>
          <w:rFonts w:cs="David" w:hint="cs"/>
          <w:u w:val="single"/>
          <w:rtl/>
        </w:rPr>
        <w:t>עמי ברקוביץ:</w:t>
      </w:r>
    </w:p>
    <w:p w14:paraId="79608BC4" w14:textId="77777777" w:rsidR="00F26DDA" w:rsidRPr="00F26DDA" w:rsidRDefault="00F26DDA" w:rsidP="00F26DDA">
      <w:pPr>
        <w:bidi/>
        <w:rPr>
          <w:rFonts w:cs="David" w:hint="cs"/>
          <w:u w:val="single"/>
          <w:rtl/>
        </w:rPr>
      </w:pPr>
    </w:p>
    <w:p w14:paraId="07DEE3BB" w14:textId="77777777" w:rsidR="00F26DDA" w:rsidRPr="00F26DDA" w:rsidRDefault="00F26DDA" w:rsidP="00F26DDA">
      <w:pPr>
        <w:bidi/>
        <w:rPr>
          <w:rFonts w:cs="David" w:hint="cs"/>
          <w:rtl/>
        </w:rPr>
      </w:pPr>
      <w:r w:rsidRPr="00F26DDA">
        <w:rPr>
          <w:rFonts w:cs="David" w:hint="cs"/>
          <w:rtl/>
        </w:rPr>
        <w:tab/>
        <w:t xml:space="preserve">זה תלוי בתוכן של ההסכם שהממשלה. </w:t>
      </w:r>
    </w:p>
    <w:p w14:paraId="0CD3246D" w14:textId="77777777" w:rsidR="00F26DDA" w:rsidRPr="00F26DDA" w:rsidRDefault="00F26DDA" w:rsidP="00F26DDA">
      <w:pPr>
        <w:bidi/>
        <w:rPr>
          <w:rFonts w:cs="David" w:hint="cs"/>
          <w:rtl/>
        </w:rPr>
      </w:pPr>
    </w:p>
    <w:p w14:paraId="1B291283" w14:textId="77777777" w:rsidR="00F26DDA" w:rsidRPr="00F26DDA" w:rsidRDefault="00F26DDA" w:rsidP="00F26DDA">
      <w:pPr>
        <w:bidi/>
        <w:rPr>
          <w:rFonts w:cs="David" w:hint="cs"/>
          <w:u w:val="single"/>
          <w:rtl/>
        </w:rPr>
      </w:pPr>
      <w:r w:rsidRPr="00F26DDA">
        <w:rPr>
          <w:rFonts w:cs="David" w:hint="cs"/>
          <w:u w:val="single"/>
          <w:rtl/>
        </w:rPr>
        <w:t>היו"ר דוד טל:</w:t>
      </w:r>
    </w:p>
    <w:p w14:paraId="11B7E5D0" w14:textId="77777777" w:rsidR="00F26DDA" w:rsidRPr="00F26DDA" w:rsidRDefault="00F26DDA" w:rsidP="00F26DDA">
      <w:pPr>
        <w:bidi/>
        <w:rPr>
          <w:rFonts w:cs="David" w:hint="cs"/>
          <w:rtl/>
        </w:rPr>
      </w:pPr>
    </w:p>
    <w:p w14:paraId="56F81535" w14:textId="77777777" w:rsidR="00F26DDA" w:rsidRPr="00F26DDA" w:rsidRDefault="00F26DDA" w:rsidP="00F26DDA">
      <w:pPr>
        <w:bidi/>
        <w:rPr>
          <w:rFonts w:cs="David" w:hint="cs"/>
          <w:rtl/>
        </w:rPr>
      </w:pPr>
      <w:r w:rsidRPr="00F26DDA">
        <w:rPr>
          <w:rFonts w:cs="David" w:hint="cs"/>
          <w:rtl/>
        </w:rPr>
        <w:tab/>
        <w:t>פינוי ישוב קצרין, פינוי ישוב חד-נס, פינוי ישוב חרוב, פינוי ישוב דרום הגולן, כל פעם ישוב אחר.</w:t>
      </w:r>
    </w:p>
    <w:p w14:paraId="06527863" w14:textId="77777777" w:rsidR="00F26DDA" w:rsidRPr="00F26DDA" w:rsidRDefault="00F26DDA" w:rsidP="00F26DDA">
      <w:pPr>
        <w:bidi/>
        <w:rPr>
          <w:rFonts w:cs="David" w:hint="cs"/>
          <w:rtl/>
        </w:rPr>
      </w:pPr>
    </w:p>
    <w:p w14:paraId="24E1112F" w14:textId="77777777" w:rsidR="00F26DDA" w:rsidRPr="00F26DDA" w:rsidRDefault="00F26DDA" w:rsidP="00F26DDA">
      <w:pPr>
        <w:bidi/>
        <w:rPr>
          <w:rFonts w:cs="David" w:hint="cs"/>
          <w:u w:val="single"/>
          <w:rtl/>
        </w:rPr>
      </w:pPr>
      <w:r w:rsidRPr="00F26DDA">
        <w:rPr>
          <w:rFonts w:cs="David" w:hint="cs"/>
          <w:u w:val="single"/>
          <w:rtl/>
        </w:rPr>
        <w:t>עמי ברקוביץ:</w:t>
      </w:r>
    </w:p>
    <w:p w14:paraId="695CF9C9" w14:textId="77777777" w:rsidR="00F26DDA" w:rsidRPr="00F26DDA" w:rsidRDefault="00F26DDA" w:rsidP="00F26DDA">
      <w:pPr>
        <w:bidi/>
        <w:rPr>
          <w:rFonts w:cs="David" w:hint="cs"/>
          <w:u w:val="single"/>
          <w:rtl/>
        </w:rPr>
      </w:pPr>
    </w:p>
    <w:p w14:paraId="2EE77953" w14:textId="77777777" w:rsidR="00F26DDA" w:rsidRPr="00F26DDA" w:rsidRDefault="00F26DDA" w:rsidP="00F26DDA">
      <w:pPr>
        <w:bidi/>
        <w:rPr>
          <w:rFonts w:cs="David" w:hint="cs"/>
          <w:rtl/>
        </w:rPr>
      </w:pPr>
      <w:r w:rsidRPr="00F26DDA">
        <w:rPr>
          <w:rFonts w:cs="David" w:hint="cs"/>
          <w:rtl/>
        </w:rPr>
        <w:tab/>
        <w:t xml:space="preserve">עדיין נצטרך לקבל איזה עוגן ראשוני בהחלטת ממשלה ולכן יהיה צריך לבחון את המקרה לפי נסיבותיו, מה גם שתתעורר פה השאלה עד כמה החוק נכנס לתוקף לאור השאלה האם זה ביטוי החלת - - - </w:t>
      </w:r>
    </w:p>
    <w:p w14:paraId="01262ED0" w14:textId="77777777" w:rsidR="00F26DDA" w:rsidRPr="00F26DDA" w:rsidRDefault="00F26DDA" w:rsidP="00F26DDA">
      <w:pPr>
        <w:bidi/>
        <w:rPr>
          <w:rFonts w:cs="David" w:hint="cs"/>
          <w:rtl/>
        </w:rPr>
      </w:pPr>
    </w:p>
    <w:p w14:paraId="30DE83E2" w14:textId="77777777" w:rsidR="00F26DDA" w:rsidRPr="00F26DDA" w:rsidRDefault="00F26DDA" w:rsidP="00F26DDA">
      <w:pPr>
        <w:bidi/>
        <w:rPr>
          <w:rFonts w:cs="David" w:hint="cs"/>
          <w:u w:val="single"/>
          <w:rtl/>
        </w:rPr>
      </w:pPr>
      <w:r w:rsidRPr="00F26DDA">
        <w:rPr>
          <w:rFonts w:cs="David" w:hint="cs"/>
          <w:u w:val="single"/>
          <w:rtl/>
        </w:rPr>
        <w:t>אייל זנדברג:</w:t>
      </w:r>
    </w:p>
    <w:p w14:paraId="63762FEB" w14:textId="77777777" w:rsidR="00F26DDA" w:rsidRPr="00F26DDA" w:rsidRDefault="00F26DDA" w:rsidP="00F26DDA">
      <w:pPr>
        <w:bidi/>
        <w:rPr>
          <w:rFonts w:cs="David" w:hint="cs"/>
          <w:rtl/>
        </w:rPr>
      </w:pPr>
    </w:p>
    <w:p w14:paraId="48194644" w14:textId="77777777" w:rsidR="00F26DDA" w:rsidRPr="00F26DDA" w:rsidRDefault="00F26DDA" w:rsidP="00F26DDA">
      <w:pPr>
        <w:bidi/>
        <w:rPr>
          <w:rFonts w:cs="David" w:hint="cs"/>
          <w:rtl/>
        </w:rPr>
      </w:pPr>
      <w:r w:rsidRPr="00F26DDA">
        <w:rPr>
          <w:rFonts w:cs="David" w:hint="cs"/>
          <w:rtl/>
        </w:rPr>
        <w:tab/>
        <w:t xml:space="preserve">זה לא יהיה ביטול. זה פינוי ישובים ולא ביטול המשפט. האקט האחרון שיעשו זה ביטול המשפט. </w:t>
      </w:r>
    </w:p>
    <w:p w14:paraId="0CA9727A" w14:textId="77777777" w:rsidR="00F26DDA" w:rsidRPr="00F26DDA" w:rsidRDefault="00F26DDA" w:rsidP="00F26DDA">
      <w:pPr>
        <w:bidi/>
        <w:rPr>
          <w:rFonts w:cs="David" w:hint="cs"/>
          <w:rtl/>
        </w:rPr>
      </w:pPr>
    </w:p>
    <w:p w14:paraId="5B9968A4" w14:textId="77777777" w:rsidR="00F26DDA" w:rsidRPr="00F26DDA" w:rsidRDefault="00F26DDA" w:rsidP="00F26DDA">
      <w:pPr>
        <w:bidi/>
        <w:rPr>
          <w:rFonts w:cs="David" w:hint="cs"/>
          <w:u w:val="single"/>
          <w:rtl/>
        </w:rPr>
      </w:pPr>
      <w:r w:rsidRPr="00F26DDA">
        <w:rPr>
          <w:rFonts w:cs="David" w:hint="cs"/>
          <w:u w:val="single"/>
          <w:rtl/>
        </w:rPr>
        <w:t>היו"ר דוד טל:</w:t>
      </w:r>
    </w:p>
    <w:p w14:paraId="27504FDE" w14:textId="77777777" w:rsidR="00F26DDA" w:rsidRPr="00F26DDA" w:rsidRDefault="00F26DDA" w:rsidP="00F26DDA">
      <w:pPr>
        <w:bidi/>
        <w:rPr>
          <w:rFonts w:cs="David" w:hint="cs"/>
          <w:rtl/>
        </w:rPr>
      </w:pPr>
    </w:p>
    <w:p w14:paraId="4F14CDE4" w14:textId="77777777" w:rsidR="00F26DDA" w:rsidRPr="00F26DDA" w:rsidRDefault="00F26DDA" w:rsidP="00F26DDA">
      <w:pPr>
        <w:bidi/>
        <w:rPr>
          <w:rFonts w:cs="David" w:hint="cs"/>
          <w:rtl/>
        </w:rPr>
      </w:pPr>
      <w:r w:rsidRPr="00F26DDA">
        <w:rPr>
          <w:rFonts w:cs="David" w:hint="cs"/>
          <w:rtl/>
        </w:rPr>
        <w:tab/>
        <w:t>אחרי שפינו את הישובים ולא נשאר דבר, כבר אין על מה לוותר.</w:t>
      </w:r>
    </w:p>
    <w:p w14:paraId="6C2B804A" w14:textId="77777777" w:rsidR="00F26DDA" w:rsidRPr="00F26DDA" w:rsidRDefault="00F26DDA" w:rsidP="00F26DDA">
      <w:pPr>
        <w:bidi/>
        <w:rPr>
          <w:rFonts w:cs="David" w:hint="cs"/>
          <w:rtl/>
        </w:rPr>
      </w:pPr>
    </w:p>
    <w:p w14:paraId="5BE57644" w14:textId="77777777" w:rsidR="00F26DDA" w:rsidRPr="00F26DDA" w:rsidRDefault="00F26DDA" w:rsidP="00F26DDA">
      <w:pPr>
        <w:bidi/>
        <w:rPr>
          <w:rFonts w:cs="David" w:hint="cs"/>
          <w:u w:val="single"/>
          <w:rtl/>
        </w:rPr>
      </w:pPr>
      <w:r w:rsidRPr="00F26DDA">
        <w:rPr>
          <w:rFonts w:cs="David" w:hint="cs"/>
          <w:u w:val="single"/>
          <w:rtl/>
        </w:rPr>
        <w:t>עמי ברקוביץ:</w:t>
      </w:r>
    </w:p>
    <w:p w14:paraId="0CF6F163" w14:textId="77777777" w:rsidR="00F26DDA" w:rsidRPr="00F26DDA" w:rsidRDefault="00F26DDA" w:rsidP="00F26DDA">
      <w:pPr>
        <w:bidi/>
        <w:rPr>
          <w:rFonts w:cs="David" w:hint="cs"/>
          <w:u w:val="single"/>
          <w:rtl/>
        </w:rPr>
      </w:pPr>
    </w:p>
    <w:p w14:paraId="78971EE8" w14:textId="77777777" w:rsidR="00F26DDA" w:rsidRDefault="00F26DDA" w:rsidP="00F26DDA">
      <w:pPr>
        <w:bidi/>
        <w:rPr>
          <w:rFonts w:cs="David" w:hint="cs"/>
          <w:rtl/>
        </w:rPr>
      </w:pPr>
      <w:r w:rsidRPr="00F26DDA">
        <w:rPr>
          <w:rFonts w:cs="David" w:hint="cs"/>
          <w:rtl/>
        </w:rPr>
        <w:tab/>
        <w:t xml:space="preserve">זה נכון, אבל זאת בעיה שלא מכניסה אותך לגדרי החוק. במצב של החוק משנת 1999, בהסכם עם סוריה למשל ורמת הגולן, בהקשר הזה, עד כמה שהבנתי, הכוונה היא להסכם יותר </w:t>
      </w:r>
    </w:p>
    <w:p w14:paraId="5889901C" w14:textId="77777777" w:rsidR="00F26DDA" w:rsidRDefault="00F26DDA" w:rsidP="00F26DDA">
      <w:pPr>
        <w:bidi/>
        <w:rPr>
          <w:rFonts w:cs="David" w:hint="cs"/>
          <w:rtl/>
        </w:rPr>
      </w:pPr>
    </w:p>
    <w:p w14:paraId="306A5651" w14:textId="77777777" w:rsidR="00F26DDA" w:rsidRDefault="00F26DDA" w:rsidP="00F26DDA">
      <w:pPr>
        <w:bidi/>
        <w:rPr>
          <w:rFonts w:cs="David" w:hint="cs"/>
          <w:rtl/>
        </w:rPr>
      </w:pPr>
    </w:p>
    <w:p w14:paraId="7A7E3A96" w14:textId="77777777" w:rsidR="00F26DDA" w:rsidRDefault="00F26DDA" w:rsidP="00F26DDA">
      <w:pPr>
        <w:bidi/>
        <w:rPr>
          <w:rFonts w:cs="David" w:hint="cs"/>
          <w:rtl/>
        </w:rPr>
      </w:pPr>
    </w:p>
    <w:p w14:paraId="579A928A" w14:textId="77777777" w:rsidR="00F26DDA" w:rsidRPr="00F26DDA" w:rsidRDefault="00F26DDA" w:rsidP="00F26DDA">
      <w:pPr>
        <w:bidi/>
        <w:rPr>
          <w:rFonts w:cs="David" w:hint="cs"/>
          <w:rtl/>
        </w:rPr>
      </w:pPr>
      <w:r w:rsidRPr="00F26DDA">
        <w:rPr>
          <w:rFonts w:cs="David" w:hint="cs"/>
          <w:rtl/>
        </w:rPr>
        <w:t xml:space="preserve">פרטני ומפורט שאומר מה בדיוק מחזירים, איזה שטח מחזירים, מה מקבלים בתמורה וכדומה, ולא איזו הצהרת כוונות יותר כללית, שהמשמעות שלה היא הסכמה לעיקרון של נסיגה מרמת הגולן תמורת תנאים שעוד אף אחד לא יודע מה הם. </w:t>
      </w:r>
    </w:p>
    <w:p w14:paraId="5FF49052" w14:textId="77777777" w:rsidR="00F26DDA" w:rsidRPr="00F26DDA" w:rsidRDefault="00F26DDA" w:rsidP="00F26DDA">
      <w:pPr>
        <w:bidi/>
        <w:rPr>
          <w:rFonts w:cs="David" w:hint="cs"/>
          <w:rtl/>
        </w:rPr>
      </w:pPr>
    </w:p>
    <w:p w14:paraId="445191F9" w14:textId="77777777" w:rsidR="00F26DDA" w:rsidRPr="00F26DDA" w:rsidRDefault="00F26DDA" w:rsidP="00F26DDA">
      <w:pPr>
        <w:bidi/>
        <w:rPr>
          <w:rFonts w:cs="David" w:hint="cs"/>
          <w:u w:val="single"/>
          <w:rtl/>
        </w:rPr>
      </w:pPr>
      <w:r w:rsidRPr="00F26DDA">
        <w:rPr>
          <w:rFonts w:cs="David" w:hint="cs"/>
          <w:u w:val="single"/>
          <w:rtl/>
        </w:rPr>
        <w:t>הילה טנא:</w:t>
      </w:r>
    </w:p>
    <w:p w14:paraId="0859E4C9" w14:textId="77777777" w:rsidR="00F26DDA" w:rsidRPr="00F26DDA" w:rsidRDefault="00F26DDA" w:rsidP="00F26DDA">
      <w:pPr>
        <w:bidi/>
        <w:rPr>
          <w:rFonts w:cs="David" w:hint="cs"/>
          <w:rtl/>
        </w:rPr>
      </w:pPr>
    </w:p>
    <w:p w14:paraId="7BAAB900" w14:textId="77777777" w:rsidR="00F26DDA" w:rsidRPr="00F26DDA" w:rsidRDefault="00F26DDA" w:rsidP="00F26DDA">
      <w:pPr>
        <w:bidi/>
        <w:rPr>
          <w:rFonts w:cs="David" w:hint="cs"/>
          <w:rtl/>
        </w:rPr>
      </w:pPr>
      <w:r w:rsidRPr="00F26DDA">
        <w:rPr>
          <w:rFonts w:cs="David" w:hint="cs"/>
          <w:rtl/>
        </w:rPr>
        <w:tab/>
        <w:t xml:space="preserve">אני מהיחידה להסכמים בינלאומיים. הסוגיה כאן היא פחות בהיבט של משפט בינלאומי מכיוון שלגבי תוכן ההסכם, תלוי איזה תוכן ניצוק לו. </w:t>
      </w:r>
    </w:p>
    <w:p w14:paraId="5F8827DD" w14:textId="77777777" w:rsidR="00F26DDA" w:rsidRPr="00F26DDA" w:rsidRDefault="00F26DDA" w:rsidP="00F26DDA">
      <w:pPr>
        <w:bidi/>
        <w:rPr>
          <w:rFonts w:cs="David" w:hint="cs"/>
          <w:rtl/>
        </w:rPr>
      </w:pPr>
    </w:p>
    <w:p w14:paraId="056E34A9" w14:textId="77777777" w:rsidR="00F26DDA" w:rsidRPr="00F26DDA" w:rsidRDefault="00F26DDA" w:rsidP="00F26DDA">
      <w:pPr>
        <w:bidi/>
        <w:rPr>
          <w:rFonts w:cs="David" w:hint="cs"/>
          <w:u w:val="single"/>
          <w:rtl/>
        </w:rPr>
      </w:pPr>
      <w:r w:rsidRPr="00F26DDA">
        <w:rPr>
          <w:rFonts w:cs="David" w:hint="cs"/>
          <w:u w:val="single"/>
          <w:rtl/>
        </w:rPr>
        <w:t>היו"ר דוד טל:</w:t>
      </w:r>
    </w:p>
    <w:p w14:paraId="6FE6F608" w14:textId="77777777" w:rsidR="00F26DDA" w:rsidRPr="00F26DDA" w:rsidRDefault="00F26DDA" w:rsidP="00F26DDA">
      <w:pPr>
        <w:bidi/>
        <w:rPr>
          <w:rFonts w:cs="David" w:hint="cs"/>
          <w:rtl/>
        </w:rPr>
      </w:pPr>
    </w:p>
    <w:p w14:paraId="0A798B6B" w14:textId="77777777" w:rsidR="00F26DDA" w:rsidRPr="00F26DDA" w:rsidRDefault="00F26DDA" w:rsidP="00F26DDA">
      <w:pPr>
        <w:bidi/>
        <w:rPr>
          <w:rFonts w:cs="David" w:hint="cs"/>
          <w:rtl/>
        </w:rPr>
      </w:pPr>
      <w:r w:rsidRPr="00F26DDA">
        <w:rPr>
          <w:rFonts w:cs="David" w:hint="cs"/>
          <w:rtl/>
        </w:rPr>
        <w:tab/>
        <w:t>גברתי מציעה שנזמין את היועץ המשפטי לממשלה?</w:t>
      </w:r>
    </w:p>
    <w:p w14:paraId="73E63ABF" w14:textId="77777777" w:rsidR="00F26DDA" w:rsidRPr="00F26DDA" w:rsidRDefault="00F26DDA" w:rsidP="00F26DDA">
      <w:pPr>
        <w:bidi/>
        <w:rPr>
          <w:rFonts w:cs="David" w:hint="cs"/>
          <w:rtl/>
        </w:rPr>
      </w:pPr>
    </w:p>
    <w:p w14:paraId="62689809" w14:textId="77777777" w:rsidR="00F26DDA" w:rsidRPr="00F26DDA" w:rsidRDefault="00F26DDA" w:rsidP="00F26DDA">
      <w:pPr>
        <w:bidi/>
        <w:rPr>
          <w:rFonts w:cs="David" w:hint="cs"/>
          <w:u w:val="single"/>
          <w:rtl/>
        </w:rPr>
      </w:pPr>
      <w:r w:rsidRPr="00F26DDA">
        <w:rPr>
          <w:rFonts w:cs="David" w:hint="cs"/>
          <w:u w:val="single"/>
          <w:rtl/>
        </w:rPr>
        <w:t>הילה טנא:</w:t>
      </w:r>
    </w:p>
    <w:p w14:paraId="619D8BC7" w14:textId="77777777" w:rsidR="00F26DDA" w:rsidRPr="00F26DDA" w:rsidRDefault="00F26DDA" w:rsidP="00F26DDA">
      <w:pPr>
        <w:bidi/>
        <w:rPr>
          <w:rFonts w:cs="David" w:hint="cs"/>
          <w:u w:val="single"/>
          <w:rtl/>
        </w:rPr>
      </w:pPr>
    </w:p>
    <w:p w14:paraId="74082A74" w14:textId="77777777" w:rsidR="00F26DDA" w:rsidRPr="00F26DDA" w:rsidRDefault="00F26DDA" w:rsidP="00F26DDA">
      <w:pPr>
        <w:bidi/>
        <w:rPr>
          <w:rFonts w:cs="David" w:hint="cs"/>
          <w:rtl/>
        </w:rPr>
      </w:pPr>
      <w:r w:rsidRPr="00F26DDA">
        <w:rPr>
          <w:rFonts w:cs="David" w:hint="cs"/>
          <w:rtl/>
        </w:rPr>
        <w:tab/>
        <w:t xml:space="preserve">לא אדוני. היועץ המשפטי לממשלה חיווה דעתי לגבי המצבים שבהם נדרש אישור. מהותית, נצטרך לבחון את הנוסח של החוק. </w:t>
      </w:r>
    </w:p>
    <w:p w14:paraId="7851AA2F" w14:textId="77777777" w:rsidR="00F26DDA" w:rsidRPr="00F26DDA" w:rsidRDefault="00F26DDA" w:rsidP="00F26DDA">
      <w:pPr>
        <w:bidi/>
        <w:rPr>
          <w:rFonts w:cs="David" w:hint="cs"/>
          <w:rtl/>
        </w:rPr>
      </w:pPr>
    </w:p>
    <w:p w14:paraId="6FFACBA0" w14:textId="77777777" w:rsidR="00F26DDA" w:rsidRPr="00F26DDA" w:rsidRDefault="00F26DDA" w:rsidP="00F26DDA">
      <w:pPr>
        <w:bidi/>
        <w:rPr>
          <w:rFonts w:cs="David" w:hint="cs"/>
          <w:u w:val="single"/>
          <w:rtl/>
        </w:rPr>
      </w:pPr>
      <w:r w:rsidRPr="00F26DDA">
        <w:rPr>
          <w:rFonts w:cs="David" w:hint="cs"/>
          <w:u w:val="single"/>
          <w:rtl/>
        </w:rPr>
        <w:t>היו"ר דוד טל:</w:t>
      </w:r>
    </w:p>
    <w:p w14:paraId="0362B164" w14:textId="77777777" w:rsidR="00F26DDA" w:rsidRPr="00F26DDA" w:rsidRDefault="00F26DDA" w:rsidP="00F26DDA">
      <w:pPr>
        <w:bidi/>
        <w:rPr>
          <w:rFonts w:cs="David" w:hint="cs"/>
          <w:rtl/>
        </w:rPr>
      </w:pPr>
    </w:p>
    <w:p w14:paraId="7C3BEAF8" w14:textId="77777777" w:rsidR="00F26DDA" w:rsidRPr="00F26DDA" w:rsidRDefault="00F26DDA" w:rsidP="00F26DDA">
      <w:pPr>
        <w:bidi/>
        <w:rPr>
          <w:rFonts w:cs="David" w:hint="cs"/>
          <w:rtl/>
        </w:rPr>
      </w:pPr>
      <w:r w:rsidRPr="00F26DDA">
        <w:rPr>
          <w:rFonts w:cs="David" w:hint="cs"/>
          <w:rtl/>
        </w:rPr>
        <w:tab/>
        <w:t xml:space="preserve">אתם המשפטנים. </w:t>
      </w:r>
    </w:p>
    <w:p w14:paraId="21B21B4A" w14:textId="77777777" w:rsidR="00F26DDA" w:rsidRPr="00F26DDA" w:rsidRDefault="00F26DDA" w:rsidP="00F26DDA">
      <w:pPr>
        <w:bidi/>
        <w:rPr>
          <w:rFonts w:cs="David" w:hint="cs"/>
          <w:rtl/>
        </w:rPr>
      </w:pPr>
    </w:p>
    <w:p w14:paraId="48CDAEA3" w14:textId="77777777" w:rsidR="00F26DDA" w:rsidRPr="00F26DDA" w:rsidRDefault="00F26DDA" w:rsidP="00F26DDA">
      <w:pPr>
        <w:bidi/>
        <w:rPr>
          <w:rFonts w:cs="David" w:hint="cs"/>
          <w:u w:val="single"/>
          <w:rtl/>
        </w:rPr>
      </w:pPr>
      <w:r w:rsidRPr="00F26DDA">
        <w:rPr>
          <w:rFonts w:cs="David" w:hint="cs"/>
          <w:u w:val="single"/>
          <w:rtl/>
        </w:rPr>
        <w:t>הילה טנא:</w:t>
      </w:r>
    </w:p>
    <w:p w14:paraId="15B18B5E" w14:textId="77777777" w:rsidR="00F26DDA" w:rsidRPr="00F26DDA" w:rsidRDefault="00F26DDA" w:rsidP="00F26DDA">
      <w:pPr>
        <w:bidi/>
        <w:rPr>
          <w:rFonts w:cs="David" w:hint="cs"/>
          <w:u w:val="single"/>
          <w:rtl/>
        </w:rPr>
      </w:pPr>
    </w:p>
    <w:p w14:paraId="573C5B0E" w14:textId="77777777" w:rsidR="00F26DDA" w:rsidRPr="00F26DDA" w:rsidRDefault="00F26DDA" w:rsidP="00F26DDA">
      <w:pPr>
        <w:bidi/>
        <w:rPr>
          <w:rFonts w:cs="David" w:hint="cs"/>
          <w:rtl/>
        </w:rPr>
      </w:pPr>
      <w:r w:rsidRPr="00F26DDA">
        <w:rPr>
          <w:rFonts w:cs="David" w:hint="cs"/>
          <w:rtl/>
        </w:rPr>
        <w:tab/>
        <w:t xml:space="preserve">מה בדיוק השאלה? האם אתה מחפש פיתרון לשיטת הסלאמי או הסכם בשלבים, כי יש הבדל. אם אתה מדבר על שיטת הסלאמי, אז כל עוד זה רק פינוי ישובים ולא ביטול משפט, להבנתי החוק הזה לא חל. זה בכלל לא נכנס תחת גדרי החוק. </w:t>
      </w:r>
    </w:p>
    <w:p w14:paraId="417E13FC" w14:textId="77777777" w:rsidR="00F26DDA" w:rsidRPr="00F26DDA" w:rsidRDefault="00F26DDA" w:rsidP="00F26DDA">
      <w:pPr>
        <w:bidi/>
        <w:rPr>
          <w:rFonts w:cs="David" w:hint="cs"/>
          <w:rtl/>
        </w:rPr>
      </w:pPr>
    </w:p>
    <w:p w14:paraId="1CD1739B" w14:textId="77777777" w:rsidR="00F26DDA" w:rsidRPr="00F26DDA" w:rsidRDefault="00F26DDA" w:rsidP="00F26DDA">
      <w:pPr>
        <w:bidi/>
        <w:rPr>
          <w:rFonts w:cs="David" w:hint="cs"/>
          <w:u w:val="single"/>
          <w:rtl/>
        </w:rPr>
      </w:pPr>
      <w:r w:rsidRPr="00F26DDA">
        <w:rPr>
          <w:rFonts w:cs="David" w:hint="cs"/>
          <w:u w:val="single"/>
          <w:rtl/>
        </w:rPr>
        <w:t>אייל זנדברג:</w:t>
      </w:r>
    </w:p>
    <w:p w14:paraId="2A4CB89B" w14:textId="77777777" w:rsidR="00F26DDA" w:rsidRPr="00F26DDA" w:rsidRDefault="00F26DDA" w:rsidP="00F26DDA">
      <w:pPr>
        <w:bidi/>
        <w:rPr>
          <w:rFonts w:cs="David" w:hint="cs"/>
          <w:rtl/>
        </w:rPr>
      </w:pPr>
    </w:p>
    <w:p w14:paraId="5C52EE18" w14:textId="77777777" w:rsidR="00F26DDA" w:rsidRPr="00F26DDA" w:rsidRDefault="00F26DDA" w:rsidP="00F26DDA">
      <w:pPr>
        <w:bidi/>
        <w:rPr>
          <w:rFonts w:cs="David" w:hint="cs"/>
          <w:rtl/>
        </w:rPr>
      </w:pPr>
      <w:r w:rsidRPr="00F26DDA">
        <w:rPr>
          <w:rFonts w:cs="David" w:hint="cs"/>
          <w:rtl/>
        </w:rPr>
        <w:tab/>
        <w:t xml:space="preserve">אבל יש כוונה שאולי זה כן יחול. </w:t>
      </w:r>
    </w:p>
    <w:p w14:paraId="7484FC1C" w14:textId="77777777" w:rsidR="00F26DDA" w:rsidRPr="00F26DDA" w:rsidRDefault="00F26DDA" w:rsidP="00F26DDA">
      <w:pPr>
        <w:bidi/>
        <w:rPr>
          <w:rFonts w:cs="David" w:hint="cs"/>
          <w:rtl/>
        </w:rPr>
      </w:pPr>
    </w:p>
    <w:p w14:paraId="2CC8C5DE" w14:textId="77777777" w:rsidR="00F26DDA" w:rsidRPr="00F26DDA" w:rsidRDefault="00F26DDA" w:rsidP="00F26DDA">
      <w:pPr>
        <w:bidi/>
        <w:rPr>
          <w:rFonts w:cs="David" w:hint="cs"/>
          <w:u w:val="single"/>
          <w:rtl/>
        </w:rPr>
      </w:pPr>
      <w:r w:rsidRPr="00F26DDA">
        <w:rPr>
          <w:rFonts w:cs="David" w:hint="cs"/>
          <w:u w:val="single"/>
          <w:rtl/>
        </w:rPr>
        <w:t>הילה טנא:</w:t>
      </w:r>
    </w:p>
    <w:p w14:paraId="2D5BADB1" w14:textId="77777777" w:rsidR="00F26DDA" w:rsidRPr="00F26DDA" w:rsidRDefault="00F26DDA" w:rsidP="00F26DDA">
      <w:pPr>
        <w:bidi/>
        <w:rPr>
          <w:rFonts w:cs="David" w:hint="cs"/>
          <w:u w:val="single"/>
          <w:rtl/>
        </w:rPr>
      </w:pPr>
    </w:p>
    <w:p w14:paraId="31232330" w14:textId="77777777" w:rsidR="00F26DDA" w:rsidRPr="00F26DDA" w:rsidRDefault="00F26DDA" w:rsidP="00F26DDA">
      <w:pPr>
        <w:bidi/>
        <w:rPr>
          <w:rFonts w:cs="David" w:hint="cs"/>
          <w:rtl/>
        </w:rPr>
      </w:pPr>
      <w:r w:rsidRPr="00F26DDA">
        <w:rPr>
          <w:rFonts w:cs="David" w:hint="cs"/>
          <w:rtl/>
        </w:rPr>
        <w:tab/>
        <w:t>סיטואציה אחרת יכולה להיות שיתבצע במסגרת חוק פינוי פיצוי באיזה תהליך, שהחוק הזה, כפי שציין עורך דין ברקוביץ, יצטרך לעבור הליך של ועדת שרים לענייני חקיקה, קרי, החלטת ממשלה. זה מאוד תלוי.</w:t>
      </w:r>
    </w:p>
    <w:p w14:paraId="2C09B1A5" w14:textId="77777777" w:rsidR="00F26DDA" w:rsidRPr="00F26DDA" w:rsidRDefault="00F26DDA" w:rsidP="00F26DDA">
      <w:pPr>
        <w:bidi/>
        <w:rPr>
          <w:rFonts w:cs="David" w:hint="cs"/>
          <w:rtl/>
        </w:rPr>
      </w:pPr>
    </w:p>
    <w:p w14:paraId="0AF0CC2E" w14:textId="77777777" w:rsidR="00F26DDA" w:rsidRPr="00F26DDA" w:rsidRDefault="00F26DDA" w:rsidP="00F26DDA">
      <w:pPr>
        <w:bidi/>
        <w:rPr>
          <w:rFonts w:cs="David" w:hint="cs"/>
          <w:u w:val="single"/>
          <w:rtl/>
        </w:rPr>
      </w:pPr>
      <w:r w:rsidRPr="00F26DDA">
        <w:rPr>
          <w:rFonts w:cs="David" w:hint="cs"/>
          <w:u w:val="single"/>
          <w:rtl/>
        </w:rPr>
        <w:t>אייל זנדברג:</w:t>
      </w:r>
    </w:p>
    <w:p w14:paraId="52D5ADE4" w14:textId="77777777" w:rsidR="00F26DDA" w:rsidRPr="00F26DDA" w:rsidRDefault="00F26DDA" w:rsidP="00F26DDA">
      <w:pPr>
        <w:bidi/>
        <w:rPr>
          <w:rFonts w:cs="David" w:hint="cs"/>
          <w:rtl/>
        </w:rPr>
      </w:pPr>
    </w:p>
    <w:p w14:paraId="6A7CF1F8" w14:textId="77777777" w:rsidR="00F26DDA" w:rsidRPr="00F26DDA" w:rsidRDefault="00F26DDA" w:rsidP="00F26DDA">
      <w:pPr>
        <w:bidi/>
        <w:rPr>
          <w:rFonts w:cs="David" w:hint="cs"/>
          <w:rtl/>
        </w:rPr>
      </w:pPr>
      <w:r w:rsidRPr="00F26DDA">
        <w:rPr>
          <w:rFonts w:cs="David" w:hint="cs"/>
          <w:rtl/>
        </w:rPr>
        <w:tab/>
        <w:t xml:space="preserve">להבנתכם זה ייפול? אתם מפרשים את החוק. אתם כממשלה צריכים להביא אותה לאישור הכנסת. אם תהיה החלטה על פינוי ישובים מרמת הגולן, אתם תראו את זה </w:t>
      </w:r>
      <w:r w:rsidRPr="00F26DDA">
        <w:rPr>
          <w:rFonts w:cs="David"/>
          <w:rtl/>
        </w:rPr>
        <w:t>–</w:t>
      </w:r>
      <w:r w:rsidRPr="00F26DDA">
        <w:rPr>
          <w:rFonts w:cs="David" w:hint="cs"/>
          <w:rtl/>
        </w:rPr>
        <w:t xml:space="preserve"> אני שואל לפי החוק משנת 1999. </w:t>
      </w:r>
    </w:p>
    <w:p w14:paraId="565BB7BF" w14:textId="77777777" w:rsidR="00F26DDA" w:rsidRPr="00F26DDA" w:rsidRDefault="00F26DDA" w:rsidP="00F26DDA">
      <w:pPr>
        <w:bidi/>
        <w:rPr>
          <w:rFonts w:cs="David" w:hint="cs"/>
          <w:rtl/>
        </w:rPr>
      </w:pPr>
    </w:p>
    <w:p w14:paraId="17A4EF82" w14:textId="77777777" w:rsidR="00F26DDA" w:rsidRPr="00F26DDA" w:rsidRDefault="00F26DDA" w:rsidP="00F26DDA">
      <w:pPr>
        <w:bidi/>
        <w:rPr>
          <w:rFonts w:cs="David" w:hint="cs"/>
          <w:u w:val="single"/>
          <w:rtl/>
        </w:rPr>
      </w:pPr>
      <w:r w:rsidRPr="00F26DDA">
        <w:rPr>
          <w:rFonts w:cs="David" w:hint="cs"/>
          <w:u w:val="single"/>
          <w:rtl/>
        </w:rPr>
        <w:t>יצחק לוי:</w:t>
      </w:r>
    </w:p>
    <w:p w14:paraId="2D850EE4" w14:textId="77777777" w:rsidR="00F26DDA" w:rsidRPr="00F26DDA" w:rsidRDefault="00F26DDA" w:rsidP="00F26DDA">
      <w:pPr>
        <w:bidi/>
        <w:rPr>
          <w:rFonts w:cs="David" w:hint="cs"/>
          <w:u w:val="single"/>
          <w:rtl/>
        </w:rPr>
      </w:pPr>
    </w:p>
    <w:p w14:paraId="6499114D" w14:textId="77777777" w:rsidR="00F26DDA" w:rsidRPr="00F26DDA" w:rsidRDefault="00F26DDA" w:rsidP="00F26DDA">
      <w:pPr>
        <w:bidi/>
        <w:rPr>
          <w:rFonts w:cs="David" w:hint="cs"/>
          <w:rtl/>
        </w:rPr>
      </w:pPr>
      <w:r w:rsidRPr="00F26DDA">
        <w:rPr>
          <w:rFonts w:cs="David" w:hint="cs"/>
          <w:rtl/>
        </w:rPr>
        <w:tab/>
        <w:t>הוא לא בא לכנסת. אנחנו מדברים על דבר שהוא לא כלול בחוק. אם מחר מחליטה הממשלה לפנות את חיספין, היא צריכה להביא את זה לכנסת?</w:t>
      </w:r>
    </w:p>
    <w:p w14:paraId="5F3993F5" w14:textId="77777777" w:rsidR="00F26DDA" w:rsidRPr="00F26DDA" w:rsidRDefault="00F26DDA" w:rsidP="00F26DDA">
      <w:pPr>
        <w:bidi/>
        <w:rPr>
          <w:rFonts w:cs="David" w:hint="cs"/>
          <w:rtl/>
        </w:rPr>
      </w:pPr>
    </w:p>
    <w:p w14:paraId="3EEE07CE" w14:textId="77777777" w:rsidR="00F26DDA" w:rsidRPr="00F26DDA" w:rsidRDefault="00F26DDA" w:rsidP="00F26DDA">
      <w:pPr>
        <w:bidi/>
        <w:rPr>
          <w:rFonts w:cs="David" w:hint="cs"/>
          <w:u w:val="single"/>
          <w:rtl/>
        </w:rPr>
      </w:pPr>
      <w:r w:rsidRPr="00F26DDA">
        <w:rPr>
          <w:rFonts w:cs="David" w:hint="cs"/>
          <w:u w:val="single"/>
          <w:rtl/>
        </w:rPr>
        <w:t>אייל זנדברג:</w:t>
      </w:r>
    </w:p>
    <w:p w14:paraId="4CAE2F98" w14:textId="77777777" w:rsidR="00F26DDA" w:rsidRPr="00F26DDA" w:rsidRDefault="00F26DDA" w:rsidP="00F26DDA">
      <w:pPr>
        <w:bidi/>
        <w:rPr>
          <w:rFonts w:cs="David" w:hint="cs"/>
          <w:rtl/>
        </w:rPr>
      </w:pPr>
    </w:p>
    <w:p w14:paraId="5164B82E" w14:textId="77777777" w:rsidR="00F26DDA" w:rsidRPr="00F26DDA" w:rsidRDefault="00F26DDA" w:rsidP="00F26DDA">
      <w:pPr>
        <w:bidi/>
        <w:rPr>
          <w:rFonts w:cs="David" w:hint="cs"/>
          <w:rtl/>
        </w:rPr>
      </w:pPr>
      <w:r w:rsidRPr="00F26DDA">
        <w:rPr>
          <w:rFonts w:cs="David" w:hint="cs"/>
          <w:rtl/>
        </w:rPr>
        <w:tab/>
        <w:t xml:space="preserve">אם היא מחליטה לפנות את כל הישובים ולהסיג את הכוחות, היא גם לא צריכה. </w:t>
      </w:r>
    </w:p>
    <w:p w14:paraId="1FFA8E03" w14:textId="77777777" w:rsidR="00F26DDA" w:rsidRPr="00F26DDA" w:rsidRDefault="00F26DDA" w:rsidP="00F26DDA">
      <w:pPr>
        <w:bidi/>
        <w:rPr>
          <w:rFonts w:cs="David" w:hint="cs"/>
          <w:rtl/>
        </w:rPr>
      </w:pPr>
    </w:p>
    <w:p w14:paraId="6A26BFA3" w14:textId="77777777" w:rsidR="00F26DDA" w:rsidRPr="00F26DDA" w:rsidRDefault="00F26DDA" w:rsidP="00F26DDA">
      <w:pPr>
        <w:bidi/>
        <w:rPr>
          <w:rFonts w:cs="David" w:hint="cs"/>
          <w:u w:val="single"/>
          <w:rtl/>
        </w:rPr>
      </w:pPr>
    </w:p>
    <w:p w14:paraId="6B92B30B" w14:textId="77777777" w:rsidR="00F26DDA" w:rsidRPr="00F26DDA" w:rsidRDefault="00F26DDA" w:rsidP="00F26DDA">
      <w:pPr>
        <w:bidi/>
        <w:rPr>
          <w:rFonts w:cs="David" w:hint="cs"/>
          <w:u w:val="single"/>
          <w:rtl/>
        </w:rPr>
      </w:pPr>
    </w:p>
    <w:p w14:paraId="75EB9D3C" w14:textId="77777777" w:rsidR="00F26DDA" w:rsidRPr="00F26DDA" w:rsidRDefault="00F26DDA" w:rsidP="00F26DDA">
      <w:pPr>
        <w:bidi/>
        <w:rPr>
          <w:rFonts w:cs="David" w:hint="cs"/>
          <w:u w:val="single"/>
          <w:rtl/>
        </w:rPr>
      </w:pPr>
    </w:p>
    <w:p w14:paraId="6AFC0AE5" w14:textId="77777777" w:rsidR="00F26DDA" w:rsidRPr="00F26DDA" w:rsidRDefault="00F26DDA" w:rsidP="00F26DDA">
      <w:pPr>
        <w:bidi/>
        <w:rPr>
          <w:rFonts w:cs="David" w:hint="cs"/>
          <w:u w:val="single"/>
          <w:rtl/>
        </w:rPr>
      </w:pPr>
    </w:p>
    <w:p w14:paraId="623AD605" w14:textId="77777777" w:rsidR="00F26DDA" w:rsidRPr="00F26DDA" w:rsidRDefault="00F26DDA" w:rsidP="00F26DDA">
      <w:pPr>
        <w:bidi/>
        <w:rPr>
          <w:rFonts w:cs="David" w:hint="cs"/>
          <w:u w:val="single"/>
          <w:rtl/>
        </w:rPr>
      </w:pPr>
      <w:r w:rsidRPr="00F26DDA">
        <w:rPr>
          <w:rFonts w:cs="David" w:hint="cs"/>
          <w:u w:val="single"/>
          <w:rtl/>
        </w:rPr>
        <w:t>טלב אלסאנע:</w:t>
      </w:r>
    </w:p>
    <w:p w14:paraId="06316E23" w14:textId="77777777" w:rsidR="00F26DDA" w:rsidRPr="00F26DDA" w:rsidRDefault="00F26DDA" w:rsidP="00F26DDA">
      <w:pPr>
        <w:bidi/>
        <w:rPr>
          <w:rFonts w:cs="David" w:hint="cs"/>
          <w:u w:val="single"/>
          <w:rtl/>
        </w:rPr>
      </w:pPr>
    </w:p>
    <w:p w14:paraId="315AF2E8" w14:textId="77777777" w:rsidR="00F26DDA" w:rsidRPr="00F26DDA" w:rsidRDefault="00F26DDA" w:rsidP="00F26DDA">
      <w:pPr>
        <w:bidi/>
        <w:rPr>
          <w:rFonts w:cs="David" w:hint="cs"/>
          <w:rtl/>
        </w:rPr>
      </w:pPr>
      <w:r w:rsidRPr="00F26DDA">
        <w:rPr>
          <w:rFonts w:cs="David" w:hint="cs"/>
          <w:rtl/>
        </w:rPr>
        <w:tab/>
        <w:t xml:space="preserve">אני חושב שהסוגיה של פינוי ישובים איננה המהות של הדבר. העניין המהותי הוא העניין של החלת המשפט והמנהל והמשמעויות של הדבר הזה, כשהמטרה היא לספח, הסיפוח של הגולן. זאת הסוגיה המהותית. </w:t>
      </w:r>
    </w:p>
    <w:p w14:paraId="09257EFC" w14:textId="77777777" w:rsidR="00F26DDA" w:rsidRPr="00F26DDA" w:rsidRDefault="00F26DDA" w:rsidP="00F26DDA">
      <w:pPr>
        <w:bidi/>
        <w:rPr>
          <w:rFonts w:cs="David" w:hint="cs"/>
          <w:rtl/>
        </w:rPr>
      </w:pPr>
    </w:p>
    <w:p w14:paraId="7E852EB5" w14:textId="77777777" w:rsidR="00F26DDA" w:rsidRPr="00F26DDA" w:rsidRDefault="00F26DDA" w:rsidP="00F26DDA">
      <w:pPr>
        <w:bidi/>
        <w:rPr>
          <w:rFonts w:cs="David" w:hint="cs"/>
          <w:rtl/>
        </w:rPr>
      </w:pPr>
      <w:r w:rsidRPr="00F26DDA">
        <w:rPr>
          <w:rFonts w:cs="David" w:hint="cs"/>
          <w:rtl/>
        </w:rPr>
        <w:tab/>
        <w:t xml:space="preserve">כאשר נכנסים לכל מיני ויכוחים, אפשר להעלות כל מיני תביעות אין סופיות. ברמה העקרונית,לדעתי  יש כאן סוגיה מהותית אחת: כאשר הממשלה מגיעה להסכם, הממשלה הזאת נשענת על הכנסת. אם הכנסת לא מסכימה, הכנסת יכולה להביע אי אמון בממשלה. אז ההסכם הזה יקבל את אישור הכנסת ברמה העקרונית ואחר כך מביאים את זה למשאל עם. אם כל שלוש המערכות מאשרות, ברמה העקרונית הסכם נסיגה, אז כל השלבים וכל הסוגיות זה צריך - - - </w:t>
      </w:r>
    </w:p>
    <w:p w14:paraId="565DD98D" w14:textId="77777777" w:rsidR="00F26DDA" w:rsidRPr="00F26DDA" w:rsidRDefault="00F26DDA" w:rsidP="00F26DDA">
      <w:pPr>
        <w:bidi/>
        <w:rPr>
          <w:rFonts w:cs="David" w:hint="cs"/>
          <w:rtl/>
        </w:rPr>
      </w:pPr>
    </w:p>
    <w:p w14:paraId="696FE38A" w14:textId="77777777" w:rsidR="00F26DDA" w:rsidRPr="00F26DDA" w:rsidRDefault="00F26DDA" w:rsidP="00F26DDA">
      <w:pPr>
        <w:bidi/>
        <w:rPr>
          <w:rFonts w:cs="David" w:hint="cs"/>
          <w:u w:val="single"/>
          <w:rtl/>
        </w:rPr>
      </w:pPr>
      <w:r w:rsidRPr="00F26DDA">
        <w:rPr>
          <w:rFonts w:cs="David" w:hint="cs"/>
          <w:u w:val="single"/>
          <w:rtl/>
        </w:rPr>
        <w:t>היו"ר דוד טל:</w:t>
      </w:r>
    </w:p>
    <w:p w14:paraId="047925DD" w14:textId="77777777" w:rsidR="00F26DDA" w:rsidRPr="00F26DDA" w:rsidRDefault="00F26DDA" w:rsidP="00F26DDA">
      <w:pPr>
        <w:bidi/>
        <w:rPr>
          <w:rFonts w:cs="David" w:hint="cs"/>
          <w:rtl/>
        </w:rPr>
      </w:pPr>
    </w:p>
    <w:p w14:paraId="36AE4502" w14:textId="77777777" w:rsidR="00F26DDA" w:rsidRPr="00F26DDA" w:rsidRDefault="00F26DDA" w:rsidP="00F26DDA">
      <w:pPr>
        <w:bidi/>
        <w:rPr>
          <w:rFonts w:cs="David" w:hint="cs"/>
          <w:rtl/>
        </w:rPr>
      </w:pPr>
      <w:r w:rsidRPr="00F26DDA">
        <w:rPr>
          <w:rFonts w:cs="David" w:hint="cs"/>
          <w:rtl/>
        </w:rPr>
        <w:tab/>
        <w:t xml:space="preserve">אני חושב שבן ששון נתן רעיון לממשלה, כל הזמן לפנות עוד ישוב ועוד ישוב. </w:t>
      </w:r>
    </w:p>
    <w:p w14:paraId="569A40A1" w14:textId="77777777" w:rsidR="00F26DDA" w:rsidRPr="00F26DDA" w:rsidRDefault="00F26DDA" w:rsidP="00F26DDA">
      <w:pPr>
        <w:bidi/>
        <w:rPr>
          <w:rFonts w:cs="David" w:hint="cs"/>
          <w:rtl/>
        </w:rPr>
      </w:pPr>
    </w:p>
    <w:p w14:paraId="76AE57B2" w14:textId="77777777" w:rsidR="00F26DDA" w:rsidRPr="00F26DDA" w:rsidRDefault="00F26DDA" w:rsidP="00F26DDA">
      <w:pPr>
        <w:bidi/>
        <w:rPr>
          <w:rFonts w:cs="David" w:hint="cs"/>
          <w:u w:val="single"/>
          <w:rtl/>
        </w:rPr>
      </w:pPr>
      <w:r w:rsidRPr="00F26DDA">
        <w:rPr>
          <w:rFonts w:cs="David" w:hint="cs"/>
          <w:u w:val="single"/>
          <w:rtl/>
        </w:rPr>
        <w:t>מנחם בן-ששון:</w:t>
      </w:r>
    </w:p>
    <w:p w14:paraId="1967477F" w14:textId="77777777" w:rsidR="00F26DDA" w:rsidRPr="00F26DDA" w:rsidRDefault="00F26DDA" w:rsidP="00F26DDA">
      <w:pPr>
        <w:bidi/>
        <w:rPr>
          <w:rFonts w:cs="David" w:hint="cs"/>
          <w:rtl/>
        </w:rPr>
      </w:pPr>
    </w:p>
    <w:p w14:paraId="2A2E821E" w14:textId="77777777" w:rsidR="00F26DDA" w:rsidRPr="00F26DDA" w:rsidRDefault="00F26DDA" w:rsidP="00F26DDA">
      <w:pPr>
        <w:bidi/>
        <w:rPr>
          <w:rFonts w:cs="David" w:hint="cs"/>
          <w:rtl/>
        </w:rPr>
      </w:pPr>
      <w:r w:rsidRPr="00F26DDA">
        <w:rPr>
          <w:rFonts w:cs="David" w:hint="cs"/>
          <w:rtl/>
        </w:rPr>
        <w:tab/>
        <w:t xml:space="preserve">בהתחלה אפילו בלי. </w:t>
      </w:r>
    </w:p>
    <w:p w14:paraId="55428E77" w14:textId="77777777" w:rsidR="00F26DDA" w:rsidRPr="00F26DDA" w:rsidRDefault="00F26DDA" w:rsidP="00F26DDA">
      <w:pPr>
        <w:bidi/>
        <w:rPr>
          <w:rFonts w:cs="David" w:hint="cs"/>
          <w:rtl/>
        </w:rPr>
      </w:pPr>
    </w:p>
    <w:p w14:paraId="756055B3" w14:textId="77777777" w:rsidR="00F26DDA" w:rsidRPr="00F26DDA" w:rsidRDefault="00F26DDA" w:rsidP="00F26DDA">
      <w:pPr>
        <w:bidi/>
        <w:rPr>
          <w:rFonts w:cs="David" w:hint="cs"/>
          <w:u w:val="single"/>
          <w:rtl/>
        </w:rPr>
      </w:pPr>
      <w:r w:rsidRPr="00F26DDA">
        <w:rPr>
          <w:rFonts w:cs="David" w:hint="cs"/>
          <w:u w:val="single"/>
          <w:rtl/>
        </w:rPr>
        <w:t>יצחק לוי:</w:t>
      </w:r>
    </w:p>
    <w:p w14:paraId="0BC4B881" w14:textId="77777777" w:rsidR="00F26DDA" w:rsidRPr="00F26DDA" w:rsidRDefault="00F26DDA" w:rsidP="00F26DDA">
      <w:pPr>
        <w:bidi/>
        <w:rPr>
          <w:rFonts w:cs="David" w:hint="cs"/>
          <w:u w:val="single"/>
          <w:rtl/>
        </w:rPr>
      </w:pPr>
    </w:p>
    <w:p w14:paraId="14E6E5BD" w14:textId="77777777" w:rsidR="00F26DDA" w:rsidRPr="00F26DDA" w:rsidRDefault="00F26DDA" w:rsidP="00F26DDA">
      <w:pPr>
        <w:bidi/>
        <w:rPr>
          <w:rFonts w:cs="David" w:hint="cs"/>
          <w:rtl/>
        </w:rPr>
      </w:pPr>
      <w:r w:rsidRPr="00F26DDA">
        <w:rPr>
          <w:rFonts w:cs="David" w:hint="cs"/>
          <w:rtl/>
        </w:rPr>
        <w:tab/>
        <w:t xml:space="preserve">הרעיון הזה זה רק אם בן ששון יהיה בממשלה. </w:t>
      </w:r>
    </w:p>
    <w:p w14:paraId="790831F6" w14:textId="77777777" w:rsidR="00F26DDA" w:rsidRPr="00F26DDA" w:rsidRDefault="00F26DDA" w:rsidP="00F26DDA">
      <w:pPr>
        <w:bidi/>
        <w:rPr>
          <w:rFonts w:cs="David" w:hint="cs"/>
          <w:rtl/>
        </w:rPr>
      </w:pPr>
    </w:p>
    <w:p w14:paraId="4A71B44F" w14:textId="77777777" w:rsidR="00F26DDA" w:rsidRPr="00F26DDA" w:rsidRDefault="00F26DDA" w:rsidP="00F26DDA">
      <w:pPr>
        <w:bidi/>
        <w:rPr>
          <w:rFonts w:cs="David" w:hint="cs"/>
          <w:u w:val="single"/>
          <w:rtl/>
        </w:rPr>
      </w:pPr>
      <w:r w:rsidRPr="00F26DDA">
        <w:rPr>
          <w:rFonts w:cs="David" w:hint="cs"/>
          <w:u w:val="single"/>
          <w:rtl/>
        </w:rPr>
        <w:t>מנחם בן-ששון:</w:t>
      </w:r>
    </w:p>
    <w:p w14:paraId="071F23FA" w14:textId="77777777" w:rsidR="00F26DDA" w:rsidRPr="00F26DDA" w:rsidRDefault="00F26DDA" w:rsidP="00F26DDA">
      <w:pPr>
        <w:bidi/>
        <w:rPr>
          <w:rFonts w:cs="David" w:hint="cs"/>
          <w:rtl/>
        </w:rPr>
      </w:pPr>
    </w:p>
    <w:p w14:paraId="50B3E92A" w14:textId="77777777" w:rsidR="00F26DDA" w:rsidRPr="00F26DDA" w:rsidRDefault="00F26DDA" w:rsidP="00F26DDA">
      <w:pPr>
        <w:bidi/>
        <w:rPr>
          <w:rFonts w:cs="David" w:hint="cs"/>
          <w:rtl/>
        </w:rPr>
      </w:pPr>
      <w:r w:rsidRPr="00F26DDA">
        <w:rPr>
          <w:rFonts w:cs="David" w:hint="cs"/>
          <w:rtl/>
        </w:rPr>
        <w:tab/>
        <w:t xml:space="preserve">הרב לוי חוזר בו מברכתו לי אתמול. </w:t>
      </w:r>
    </w:p>
    <w:p w14:paraId="2104C4B4" w14:textId="77777777" w:rsidR="00F26DDA" w:rsidRPr="00F26DDA" w:rsidRDefault="00F26DDA" w:rsidP="00F26DDA">
      <w:pPr>
        <w:bidi/>
        <w:rPr>
          <w:rFonts w:cs="David" w:hint="cs"/>
          <w:rtl/>
        </w:rPr>
      </w:pPr>
    </w:p>
    <w:p w14:paraId="4EFAFC11" w14:textId="77777777" w:rsidR="00F26DDA" w:rsidRPr="00F26DDA" w:rsidRDefault="00F26DDA" w:rsidP="00F26DDA">
      <w:pPr>
        <w:bidi/>
        <w:rPr>
          <w:rFonts w:cs="David" w:hint="cs"/>
          <w:u w:val="single"/>
          <w:rtl/>
        </w:rPr>
      </w:pPr>
      <w:r w:rsidRPr="00F26DDA">
        <w:rPr>
          <w:rFonts w:cs="David" w:hint="cs"/>
          <w:u w:val="single"/>
          <w:rtl/>
        </w:rPr>
        <w:t>טלב אלסאנע:</w:t>
      </w:r>
    </w:p>
    <w:p w14:paraId="0DA4E761" w14:textId="77777777" w:rsidR="00F26DDA" w:rsidRPr="00F26DDA" w:rsidRDefault="00F26DDA" w:rsidP="00F26DDA">
      <w:pPr>
        <w:bidi/>
        <w:rPr>
          <w:rFonts w:cs="David" w:hint="cs"/>
          <w:u w:val="single"/>
          <w:rtl/>
        </w:rPr>
      </w:pPr>
    </w:p>
    <w:p w14:paraId="0A4D277E" w14:textId="77777777" w:rsidR="00F26DDA" w:rsidRPr="00F26DDA" w:rsidRDefault="00F26DDA" w:rsidP="00F26DDA">
      <w:pPr>
        <w:bidi/>
        <w:rPr>
          <w:rFonts w:cs="David" w:hint="cs"/>
          <w:rtl/>
        </w:rPr>
      </w:pPr>
      <w:r w:rsidRPr="00F26DDA">
        <w:rPr>
          <w:rFonts w:cs="David" w:hint="cs"/>
          <w:rtl/>
        </w:rPr>
        <w:tab/>
        <w:t xml:space="preserve">לפני שבוע פינו ישוב בדואי בנגב ואף אחד לא דיבר על זה. אז מפנים ישובים. </w:t>
      </w:r>
    </w:p>
    <w:p w14:paraId="4CF0C98A" w14:textId="77777777" w:rsidR="00F26DDA" w:rsidRPr="00F26DDA" w:rsidRDefault="00F26DDA" w:rsidP="00F26DDA">
      <w:pPr>
        <w:bidi/>
        <w:rPr>
          <w:rFonts w:cs="David" w:hint="cs"/>
          <w:rtl/>
        </w:rPr>
      </w:pPr>
    </w:p>
    <w:p w14:paraId="4C7098E3" w14:textId="77777777" w:rsidR="00F26DDA" w:rsidRPr="00F26DDA" w:rsidRDefault="00F26DDA" w:rsidP="00F26DDA">
      <w:pPr>
        <w:bidi/>
        <w:rPr>
          <w:rFonts w:cs="David" w:hint="cs"/>
          <w:u w:val="single"/>
          <w:rtl/>
        </w:rPr>
      </w:pPr>
      <w:r w:rsidRPr="00F26DDA">
        <w:rPr>
          <w:rFonts w:cs="David" w:hint="cs"/>
          <w:u w:val="single"/>
          <w:rtl/>
        </w:rPr>
        <w:t>היו"ר דוד טל:</w:t>
      </w:r>
    </w:p>
    <w:p w14:paraId="16A60992" w14:textId="77777777" w:rsidR="00F26DDA" w:rsidRPr="00F26DDA" w:rsidRDefault="00F26DDA" w:rsidP="00F26DDA">
      <w:pPr>
        <w:bidi/>
        <w:rPr>
          <w:rFonts w:cs="David" w:hint="cs"/>
          <w:rtl/>
        </w:rPr>
      </w:pPr>
    </w:p>
    <w:p w14:paraId="7AC9D5FD" w14:textId="77777777" w:rsidR="00F26DDA" w:rsidRPr="00F26DDA" w:rsidRDefault="00F26DDA" w:rsidP="00F26DDA">
      <w:pPr>
        <w:bidi/>
        <w:rPr>
          <w:rFonts w:cs="David" w:hint="cs"/>
          <w:rtl/>
        </w:rPr>
      </w:pPr>
      <w:r w:rsidRPr="00F26DDA">
        <w:rPr>
          <w:rFonts w:cs="David" w:hint="cs"/>
          <w:rtl/>
        </w:rPr>
        <w:tab/>
        <w:t xml:space="preserve">פיניתי ישוב ולא צריך משאל עם, פיניתי עוד ישוב ולא צריך משאל עם. ועוד ישוב ועוד ישוב. </w:t>
      </w:r>
    </w:p>
    <w:p w14:paraId="2C2354B4" w14:textId="77777777" w:rsidR="00F26DDA" w:rsidRPr="00F26DDA" w:rsidRDefault="00F26DDA" w:rsidP="00F26DDA">
      <w:pPr>
        <w:bidi/>
        <w:rPr>
          <w:rFonts w:cs="David" w:hint="cs"/>
          <w:rtl/>
        </w:rPr>
      </w:pPr>
    </w:p>
    <w:p w14:paraId="627558BA" w14:textId="77777777" w:rsidR="00F26DDA" w:rsidRPr="00F26DDA" w:rsidRDefault="00F26DDA" w:rsidP="00F26DDA">
      <w:pPr>
        <w:bidi/>
        <w:rPr>
          <w:rFonts w:cs="David" w:hint="cs"/>
          <w:u w:val="single"/>
          <w:rtl/>
        </w:rPr>
      </w:pPr>
      <w:r w:rsidRPr="00F26DDA">
        <w:rPr>
          <w:rFonts w:cs="David" w:hint="cs"/>
          <w:u w:val="single"/>
          <w:rtl/>
        </w:rPr>
        <w:t>טלב אלסאנע:</w:t>
      </w:r>
    </w:p>
    <w:p w14:paraId="4AD9C185" w14:textId="77777777" w:rsidR="00F26DDA" w:rsidRPr="00F26DDA" w:rsidRDefault="00F26DDA" w:rsidP="00F26DDA">
      <w:pPr>
        <w:bidi/>
        <w:rPr>
          <w:rFonts w:cs="David" w:hint="cs"/>
          <w:rtl/>
        </w:rPr>
      </w:pPr>
    </w:p>
    <w:p w14:paraId="1EE1DF03" w14:textId="77777777" w:rsidR="00F26DDA" w:rsidRPr="00F26DDA" w:rsidRDefault="00F26DDA" w:rsidP="00F26DDA">
      <w:pPr>
        <w:bidi/>
        <w:rPr>
          <w:rFonts w:cs="David" w:hint="cs"/>
          <w:rtl/>
        </w:rPr>
      </w:pPr>
      <w:r w:rsidRPr="00F26DDA">
        <w:rPr>
          <w:rFonts w:cs="David" w:hint="cs"/>
          <w:rtl/>
        </w:rPr>
        <w:tab/>
        <w:t xml:space="preserve">השאלה היא שאלה עקרונית של ריבונות. זאת שאלה של ריבונות שזה מושג מופשט, לא קיים. זה לא בית שמזיזים אותו. זה עניין של החלת הריבונות. אם לא החילו את הריבונות, הסוגיה לא היתה עולה פה. אפשר לפנות, להעביר, להעביר קרוואן, לבנות </w:t>
      </w:r>
      <w:r w:rsidRPr="00F26DDA">
        <w:rPr>
          <w:rFonts w:cs="David"/>
          <w:rtl/>
        </w:rPr>
        <w:t>–</w:t>
      </w:r>
      <w:r w:rsidRPr="00F26DDA">
        <w:rPr>
          <w:rFonts w:cs="David" w:hint="cs"/>
          <w:rtl/>
        </w:rPr>
        <w:t xml:space="preserve"> עוד מעט יצטרכו לעשות משאל עם על כל קרוואן, על כל שכונה. זה לא רציני. השאלה היא שאלה מהותית, העניין של הריבונות. מאחר ועל השטח הזה חל החוק, בשונה משאר השטחים בגדה, כאן מתעוררת הסוגיה. </w:t>
      </w:r>
    </w:p>
    <w:p w14:paraId="5A354BCE" w14:textId="77777777" w:rsidR="00F26DDA" w:rsidRPr="00F26DDA" w:rsidRDefault="00F26DDA" w:rsidP="00F26DDA">
      <w:pPr>
        <w:bidi/>
        <w:rPr>
          <w:rFonts w:cs="David" w:hint="cs"/>
          <w:rtl/>
        </w:rPr>
      </w:pPr>
    </w:p>
    <w:p w14:paraId="49AA163F" w14:textId="77777777" w:rsidR="00F26DDA" w:rsidRPr="00F26DDA" w:rsidRDefault="00F26DDA" w:rsidP="00F26DDA">
      <w:pPr>
        <w:bidi/>
        <w:rPr>
          <w:rFonts w:cs="David" w:hint="cs"/>
          <w:u w:val="single"/>
          <w:rtl/>
        </w:rPr>
      </w:pPr>
      <w:r w:rsidRPr="00F26DDA">
        <w:rPr>
          <w:rFonts w:cs="David" w:hint="cs"/>
          <w:u w:val="single"/>
          <w:rtl/>
        </w:rPr>
        <w:t>יצחק לוי:</w:t>
      </w:r>
    </w:p>
    <w:p w14:paraId="1D2444C2" w14:textId="77777777" w:rsidR="00F26DDA" w:rsidRPr="00F26DDA" w:rsidRDefault="00F26DDA" w:rsidP="00F26DDA">
      <w:pPr>
        <w:bidi/>
        <w:rPr>
          <w:rFonts w:cs="David" w:hint="cs"/>
          <w:rtl/>
        </w:rPr>
      </w:pPr>
    </w:p>
    <w:p w14:paraId="136E8019" w14:textId="77777777" w:rsidR="00F26DDA" w:rsidRPr="00F26DDA" w:rsidRDefault="00F26DDA" w:rsidP="00F26DDA">
      <w:pPr>
        <w:bidi/>
        <w:rPr>
          <w:rFonts w:cs="David" w:hint="cs"/>
          <w:rtl/>
        </w:rPr>
      </w:pPr>
      <w:r w:rsidRPr="00F26DDA">
        <w:rPr>
          <w:rFonts w:cs="David" w:hint="cs"/>
          <w:rtl/>
        </w:rPr>
        <w:tab/>
        <w:t xml:space="preserve">אנחנו יכולים למסמס את החוק על ידי העלאת כל מיני אפשרויות ותסריטים וכל הלאה. </w:t>
      </w:r>
    </w:p>
    <w:p w14:paraId="11350CB6" w14:textId="77777777" w:rsidR="00F26DDA" w:rsidRPr="00F26DDA" w:rsidRDefault="00F26DDA" w:rsidP="00F26DDA">
      <w:pPr>
        <w:bidi/>
        <w:rPr>
          <w:rFonts w:cs="David" w:hint="cs"/>
          <w:rtl/>
        </w:rPr>
      </w:pPr>
    </w:p>
    <w:p w14:paraId="3B355C7D" w14:textId="77777777" w:rsidR="00F26DDA" w:rsidRPr="00F26DDA" w:rsidRDefault="00F26DDA" w:rsidP="00F26DDA">
      <w:pPr>
        <w:bidi/>
        <w:rPr>
          <w:rFonts w:cs="David" w:hint="cs"/>
          <w:u w:val="single"/>
          <w:rtl/>
        </w:rPr>
      </w:pPr>
      <w:r w:rsidRPr="00F26DDA">
        <w:rPr>
          <w:rFonts w:cs="David" w:hint="cs"/>
          <w:u w:val="single"/>
          <w:rtl/>
        </w:rPr>
        <w:t>אייל זנדברג:</w:t>
      </w:r>
    </w:p>
    <w:p w14:paraId="0929EDFF" w14:textId="77777777" w:rsidR="00F26DDA" w:rsidRPr="00F26DDA" w:rsidRDefault="00F26DDA" w:rsidP="00F26DDA">
      <w:pPr>
        <w:bidi/>
        <w:rPr>
          <w:rFonts w:cs="David" w:hint="cs"/>
          <w:rtl/>
        </w:rPr>
      </w:pPr>
    </w:p>
    <w:p w14:paraId="289C0729" w14:textId="77777777" w:rsidR="00F26DDA" w:rsidRPr="00F26DDA" w:rsidRDefault="00F26DDA" w:rsidP="00F26DDA">
      <w:pPr>
        <w:bidi/>
        <w:rPr>
          <w:rFonts w:cs="David" w:hint="cs"/>
          <w:rtl/>
        </w:rPr>
      </w:pPr>
      <w:r w:rsidRPr="00F26DDA">
        <w:rPr>
          <w:rFonts w:cs="David" w:hint="cs"/>
          <w:rtl/>
        </w:rPr>
        <w:tab/>
        <w:t xml:space="preserve">זאת לא הכוונה. </w:t>
      </w:r>
    </w:p>
    <w:p w14:paraId="04CB7A3A" w14:textId="77777777" w:rsidR="00F26DDA" w:rsidRPr="00F26DDA" w:rsidRDefault="00F26DDA" w:rsidP="00F26DDA">
      <w:pPr>
        <w:bidi/>
        <w:rPr>
          <w:rFonts w:cs="David" w:hint="cs"/>
          <w:rtl/>
        </w:rPr>
      </w:pPr>
    </w:p>
    <w:p w14:paraId="0D1CBDBE" w14:textId="77777777" w:rsidR="00F26DDA" w:rsidRPr="00F26DDA" w:rsidRDefault="00F26DDA" w:rsidP="00F26DDA">
      <w:pPr>
        <w:bidi/>
        <w:rPr>
          <w:rFonts w:cs="David" w:hint="cs"/>
          <w:u w:val="single"/>
          <w:rtl/>
        </w:rPr>
      </w:pPr>
    </w:p>
    <w:p w14:paraId="22A7DE1E" w14:textId="77777777" w:rsidR="00F26DDA" w:rsidRPr="00F26DDA" w:rsidRDefault="00F26DDA" w:rsidP="00F26DDA">
      <w:pPr>
        <w:bidi/>
        <w:rPr>
          <w:rFonts w:cs="David" w:hint="cs"/>
          <w:u w:val="single"/>
          <w:rtl/>
        </w:rPr>
      </w:pPr>
    </w:p>
    <w:p w14:paraId="1D00F24D" w14:textId="77777777" w:rsidR="00F26DDA" w:rsidRPr="00F26DDA" w:rsidRDefault="00F26DDA" w:rsidP="00F26DDA">
      <w:pPr>
        <w:bidi/>
        <w:rPr>
          <w:rFonts w:cs="David" w:hint="cs"/>
          <w:u w:val="single"/>
          <w:rtl/>
        </w:rPr>
      </w:pPr>
    </w:p>
    <w:p w14:paraId="485C3FCD" w14:textId="77777777" w:rsidR="00F26DDA" w:rsidRPr="00F26DDA" w:rsidRDefault="00F26DDA" w:rsidP="00F26DDA">
      <w:pPr>
        <w:bidi/>
        <w:rPr>
          <w:rFonts w:cs="David" w:hint="cs"/>
          <w:u w:val="single"/>
          <w:rtl/>
        </w:rPr>
      </w:pPr>
      <w:r w:rsidRPr="00F26DDA">
        <w:rPr>
          <w:rFonts w:cs="David" w:hint="cs"/>
          <w:u w:val="single"/>
          <w:rtl/>
        </w:rPr>
        <w:t>יצחק לוי:</w:t>
      </w:r>
    </w:p>
    <w:p w14:paraId="16086E6C" w14:textId="77777777" w:rsidR="00F26DDA" w:rsidRPr="00F26DDA" w:rsidRDefault="00F26DDA" w:rsidP="00F26DDA">
      <w:pPr>
        <w:bidi/>
        <w:rPr>
          <w:rFonts w:cs="David" w:hint="cs"/>
          <w:rtl/>
        </w:rPr>
      </w:pPr>
    </w:p>
    <w:p w14:paraId="5C80DBA2" w14:textId="77777777" w:rsidR="00F26DDA" w:rsidRPr="00F26DDA" w:rsidRDefault="00F26DDA" w:rsidP="00F26DDA">
      <w:pPr>
        <w:bidi/>
        <w:rPr>
          <w:rFonts w:cs="David" w:hint="cs"/>
          <w:rtl/>
        </w:rPr>
      </w:pPr>
      <w:r w:rsidRPr="00F26DDA">
        <w:rPr>
          <w:rFonts w:cs="David" w:hint="cs"/>
          <w:rtl/>
        </w:rPr>
        <w:tab/>
        <w:t xml:space="preserve">אני יודע שזאת לא כוונתכם. אני חושב שאני צריך להגביל את עצמנו להגדרות החוק. אנחנו מדברים על החלטת ממשלה שיש בה חזרה מביטול החלת המשפט, השיפוט והמנהל, זה הכל. פינוי ישובים לא נמצא בזה. רוצים לפנות ישוב בדואי, לא צריך משאל עם. צריך לפנות ישוב יהודי, לא צריך משאל עם. מחר ירצו לפנות את עופרה, לא צריך משאל עם. בואו לא נכניס את זה לחוק הזה כי אין לדבר סוף. יקרה מקרה, כמו שאומר חבר הכנסת בן ששון? העם יידע כבר איך לטפל בממשלה אם הוא רוצה. זה לא הנושא שאנחנו דנים בו עכשיו. אנחנו לא דנים בפינוי ישובים. זה בכלל לא הנושא. </w:t>
      </w:r>
    </w:p>
    <w:p w14:paraId="5676AABF" w14:textId="77777777" w:rsidR="00F26DDA" w:rsidRPr="00F26DDA" w:rsidRDefault="00F26DDA" w:rsidP="00F26DDA">
      <w:pPr>
        <w:bidi/>
        <w:rPr>
          <w:rFonts w:cs="David" w:hint="cs"/>
          <w:rtl/>
        </w:rPr>
      </w:pPr>
    </w:p>
    <w:p w14:paraId="21813383" w14:textId="77777777" w:rsidR="00F26DDA" w:rsidRPr="00F26DDA" w:rsidRDefault="00F26DDA" w:rsidP="00F26DDA">
      <w:pPr>
        <w:bidi/>
        <w:rPr>
          <w:rFonts w:cs="David" w:hint="cs"/>
          <w:rtl/>
        </w:rPr>
      </w:pPr>
      <w:r w:rsidRPr="00F26DDA">
        <w:rPr>
          <w:rFonts w:cs="David" w:hint="cs"/>
          <w:rtl/>
        </w:rPr>
        <w:tab/>
        <w:t>אגב, אפשר לעשות עוד כל מיני רעיונות. אפשר להסיג את הצבא, למה את הישובים? להשאיר את האנשים בלי הגנה? מסיגים צבא אז צריך משאל עם? זה דבר ראשון.</w:t>
      </w:r>
    </w:p>
    <w:p w14:paraId="74A1DF0F" w14:textId="77777777" w:rsidR="00F26DDA" w:rsidRPr="00F26DDA" w:rsidRDefault="00F26DDA" w:rsidP="00F26DDA">
      <w:pPr>
        <w:bidi/>
        <w:rPr>
          <w:rFonts w:cs="David" w:hint="cs"/>
          <w:rtl/>
        </w:rPr>
      </w:pPr>
    </w:p>
    <w:p w14:paraId="00F744AE" w14:textId="77777777" w:rsidR="00F26DDA" w:rsidRPr="00F26DDA" w:rsidRDefault="00F26DDA" w:rsidP="00F26DDA">
      <w:pPr>
        <w:bidi/>
        <w:rPr>
          <w:rFonts w:cs="David" w:hint="cs"/>
          <w:rtl/>
        </w:rPr>
      </w:pPr>
      <w:r w:rsidRPr="00F26DDA">
        <w:rPr>
          <w:rFonts w:cs="David" w:hint="cs"/>
          <w:rtl/>
        </w:rPr>
        <w:tab/>
        <w:t>לכן אני מציע שאנחנו נתמקד בנושא של ביטול החלת המשפט, השיפוט והמנהל. בזה נתרכז.</w:t>
      </w:r>
    </w:p>
    <w:p w14:paraId="29126F00" w14:textId="77777777" w:rsidR="00F26DDA" w:rsidRPr="00F26DDA" w:rsidRDefault="00F26DDA" w:rsidP="00F26DDA">
      <w:pPr>
        <w:bidi/>
        <w:rPr>
          <w:rFonts w:cs="David" w:hint="cs"/>
          <w:rtl/>
        </w:rPr>
      </w:pPr>
    </w:p>
    <w:p w14:paraId="433917C9" w14:textId="77777777" w:rsidR="00F26DDA" w:rsidRPr="00F26DDA" w:rsidRDefault="00F26DDA" w:rsidP="00F26DDA">
      <w:pPr>
        <w:bidi/>
        <w:rPr>
          <w:rFonts w:cs="David" w:hint="cs"/>
          <w:rtl/>
        </w:rPr>
      </w:pPr>
      <w:r w:rsidRPr="00F26DDA">
        <w:rPr>
          <w:rFonts w:cs="David" w:hint="cs"/>
          <w:rtl/>
        </w:rPr>
        <w:tab/>
        <w:t xml:space="preserve">דבר נוסף. אנחנו צריכים לבוא לעם עם דברים ברורים. זה כל ענינו של משאל עם. אתה לא בא לעם עם עקרונות, עם תחילת משא ומתן, אם שולחים את שר החוץ, אם אומרים כל מיני דברים. העם לא יכול להתמודד עם זה. בקושי הכנסת יכולה להתמודד עם זה. צריך להבין את הדברים לעומקם. כשנדון בזה, נשאל את השאלה. השאלה צריכה להיות ברורה ותמציתית. ההחלטה צריכה להיות חדה וברורה. שלביות, זה כן חד. בעיניי, אם אתה אומר לעם: אנחנו הולכים לפנות את הגולן במשך 15 שנה, כל 5 שנים שלב, זה ברור. זה לא סותר את עניין השלביות. יש הסכם וההסכם מדבר על זה או על זה. </w:t>
      </w:r>
    </w:p>
    <w:p w14:paraId="005255A0" w14:textId="77777777" w:rsidR="00F26DDA" w:rsidRPr="00F26DDA" w:rsidRDefault="00F26DDA" w:rsidP="00F26DDA">
      <w:pPr>
        <w:bidi/>
        <w:rPr>
          <w:rFonts w:cs="David" w:hint="cs"/>
          <w:rtl/>
        </w:rPr>
      </w:pPr>
    </w:p>
    <w:p w14:paraId="71AB7D97" w14:textId="77777777" w:rsidR="00F26DDA" w:rsidRPr="00F26DDA" w:rsidRDefault="00F26DDA" w:rsidP="00F26DDA">
      <w:pPr>
        <w:bidi/>
        <w:rPr>
          <w:rFonts w:cs="David" w:hint="cs"/>
          <w:rtl/>
        </w:rPr>
      </w:pPr>
      <w:r w:rsidRPr="00F26DDA">
        <w:rPr>
          <w:rFonts w:cs="David" w:hint="cs"/>
          <w:rtl/>
        </w:rPr>
        <w:tab/>
        <w:t xml:space="preserve">לכן אני מציע לאדוני לחזור לעניין ביטול החלת המשפט השיפוט והמנהל בלבד. כלומר, לא לראות תסריטים אחרים כי אחרת אנחנו מתפזרים. </w:t>
      </w:r>
    </w:p>
    <w:p w14:paraId="5AFDF8F9" w14:textId="77777777" w:rsidR="00F26DDA" w:rsidRPr="00F26DDA" w:rsidRDefault="00F26DDA" w:rsidP="00F26DDA">
      <w:pPr>
        <w:bidi/>
        <w:rPr>
          <w:rFonts w:cs="David" w:hint="cs"/>
          <w:rtl/>
        </w:rPr>
      </w:pPr>
    </w:p>
    <w:p w14:paraId="5C455F11" w14:textId="77777777" w:rsidR="00F26DDA" w:rsidRPr="00F26DDA" w:rsidRDefault="00F26DDA" w:rsidP="00F26DDA">
      <w:pPr>
        <w:bidi/>
        <w:rPr>
          <w:rFonts w:cs="David" w:hint="cs"/>
          <w:u w:val="single"/>
          <w:rtl/>
        </w:rPr>
      </w:pPr>
      <w:r w:rsidRPr="00F26DDA">
        <w:rPr>
          <w:rFonts w:cs="David" w:hint="cs"/>
          <w:u w:val="single"/>
          <w:rtl/>
        </w:rPr>
        <w:t>מנחם בן-ששון:</w:t>
      </w:r>
    </w:p>
    <w:p w14:paraId="6C5CFD9E" w14:textId="77777777" w:rsidR="00F26DDA" w:rsidRPr="00F26DDA" w:rsidRDefault="00F26DDA" w:rsidP="00F26DDA">
      <w:pPr>
        <w:bidi/>
        <w:rPr>
          <w:rFonts w:cs="David" w:hint="cs"/>
          <w:rtl/>
        </w:rPr>
      </w:pPr>
    </w:p>
    <w:p w14:paraId="467A8C8F" w14:textId="77777777" w:rsidR="00F26DDA" w:rsidRPr="00F26DDA" w:rsidRDefault="00F26DDA" w:rsidP="00F26DDA">
      <w:pPr>
        <w:bidi/>
        <w:rPr>
          <w:rFonts w:cs="David" w:hint="cs"/>
          <w:rtl/>
        </w:rPr>
      </w:pPr>
      <w:r w:rsidRPr="00F26DDA">
        <w:rPr>
          <w:rFonts w:cs="David" w:hint="cs"/>
          <w:rtl/>
        </w:rPr>
        <w:tab/>
        <w:t>יש לי פיתרון אבל יכול להיות שהוא פיתרון קיצוני מידיי. במקום להיכנס לשאלה של החזרת שטחים או לא, שכך החוק מתאר היום, יכול להיות שאתה היית רוצה לעשות משאל עם כל אימת שאנחנו חותמים על הסכם שלום עם מדינה?</w:t>
      </w:r>
    </w:p>
    <w:p w14:paraId="666F3505" w14:textId="77777777" w:rsidR="00F26DDA" w:rsidRPr="00F26DDA" w:rsidRDefault="00F26DDA" w:rsidP="00F26DDA">
      <w:pPr>
        <w:bidi/>
        <w:rPr>
          <w:rFonts w:cs="David" w:hint="cs"/>
          <w:rtl/>
        </w:rPr>
      </w:pPr>
    </w:p>
    <w:p w14:paraId="5351F04F" w14:textId="77777777" w:rsidR="00F26DDA" w:rsidRPr="00F26DDA" w:rsidRDefault="00F26DDA" w:rsidP="00F26DDA">
      <w:pPr>
        <w:bidi/>
        <w:rPr>
          <w:rFonts w:cs="David" w:hint="cs"/>
          <w:u w:val="single"/>
          <w:rtl/>
        </w:rPr>
      </w:pPr>
      <w:r w:rsidRPr="00F26DDA">
        <w:rPr>
          <w:rFonts w:cs="David" w:hint="cs"/>
          <w:u w:val="single"/>
          <w:rtl/>
        </w:rPr>
        <w:t>יצחק לוי:</w:t>
      </w:r>
    </w:p>
    <w:p w14:paraId="097CEB55" w14:textId="77777777" w:rsidR="00F26DDA" w:rsidRPr="00F26DDA" w:rsidRDefault="00F26DDA" w:rsidP="00F26DDA">
      <w:pPr>
        <w:bidi/>
        <w:rPr>
          <w:rFonts w:cs="David" w:hint="cs"/>
          <w:rtl/>
        </w:rPr>
      </w:pPr>
    </w:p>
    <w:p w14:paraId="185CCD2F" w14:textId="77777777" w:rsidR="00F26DDA" w:rsidRPr="00F26DDA" w:rsidRDefault="00F26DDA" w:rsidP="00F26DDA">
      <w:pPr>
        <w:bidi/>
        <w:rPr>
          <w:rFonts w:cs="David" w:hint="cs"/>
          <w:rtl/>
        </w:rPr>
      </w:pPr>
      <w:r w:rsidRPr="00F26DDA">
        <w:rPr>
          <w:rFonts w:cs="David" w:hint="cs"/>
          <w:rtl/>
        </w:rPr>
        <w:tab/>
        <w:t xml:space="preserve">התשובה היא לא. </w:t>
      </w:r>
    </w:p>
    <w:p w14:paraId="3B384B7B" w14:textId="77777777" w:rsidR="00F26DDA" w:rsidRPr="00F26DDA" w:rsidRDefault="00F26DDA" w:rsidP="00F26DDA">
      <w:pPr>
        <w:bidi/>
        <w:rPr>
          <w:rFonts w:cs="David" w:hint="cs"/>
          <w:rtl/>
        </w:rPr>
      </w:pPr>
    </w:p>
    <w:p w14:paraId="79B48B7E" w14:textId="77777777" w:rsidR="00F26DDA" w:rsidRPr="00F26DDA" w:rsidRDefault="00F26DDA" w:rsidP="00F26DDA">
      <w:pPr>
        <w:bidi/>
        <w:rPr>
          <w:rFonts w:cs="David" w:hint="cs"/>
          <w:u w:val="single"/>
          <w:rtl/>
        </w:rPr>
      </w:pPr>
      <w:r w:rsidRPr="00F26DDA">
        <w:rPr>
          <w:rFonts w:cs="David" w:hint="cs"/>
          <w:u w:val="single"/>
          <w:rtl/>
        </w:rPr>
        <w:t>מנחם בן-ששון:</w:t>
      </w:r>
    </w:p>
    <w:p w14:paraId="1E584A80" w14:textId="77777777" w:rsidR="00F26DDA" w:rsidRPr="00F26DDA" w:rsidRDefault="00F26DDA" w:rsidP="00F26DDA">
      <w:pPr>
        <w:bidi/>
        <w:rPr>
          <w:rFonts w:cs="David" w:hint="cs"/>
          <w:rtl/>
        </w:rPr>
      </w:pPr>
    </w:p>
    <w:p w14:paraId="3C2ECF5E" w14:textId="77777777" w:rsidR="00F26DDA" w:rsidRPr="00F26DDA" w:rsidRDefault="00F26DDA" w:rsidP="00F26DDA">
      <w:pPr>
        <w:bidi/>
        <w:rPr>
          <w:rFonts w:cs="David" w:hint="cs"/>
          <w:rtl/>
        </w:rPr>
      </w:pPr>
      <w:r w:rsidRPr="00F26DDA">
        <w:rPr>
          <w:rFonts w:cs="David" w:hint="cs"/>
          <w:rtl/>
        </w:rPr>
        <w:tab/>
        <w:t xml:space="preserve">למשל, היה הסכם עם ירדן - - - </w:t>
      </w:r>
    </w:p>
    <w:p w14:paraId="6AD60BD5" w14:textId="77777777" w:rsidR="00F26DDA" w:rsidRPr="00F26DDA" w:rsidRDefault="00F26DDA" w:rsidP="00F26DDA">
      <w:pPr>
        <w:bidi/>
        <w:rPr>
          <w:rFonts w:cs="David" w:hint="cs"/>
          <w:rtl/>
        </w:rPr>
      </w:pPr>
    </w:p>
    <w:p w14:paraId="3090DD8C" w14:textId="77777777" w:rsidR="00F26DDA" w:rsidRPr="00F26DDA" w:rsidRDefault="00F26DDA" w:rsidP="00F26DDA">
      <w:pPr>
        <w:bidi/>
        <w:rPr>
          <w:rFonts w:cs="David" w:hint="cs"/>
          <w:u w:val="single"/>
          <w:rtl/>
        </w:rPr>
      </w:pPr>
      <w:r w:rsidRPr="00F26DDA">
        <w:rPr>
          <w:rFonts w:cs="David" w:hint="cs"/>
          <w:u w:val="single"/>
          <w:rtl/>
        </w:rPr>
        <w:t>יצחק לוי:</w:t>
      </w:r>
    </w:p>
    <w:p w14:paraId="408FFE61" w14:textId="77777777" w:rsidR="00F26DDA" w:rsidRPr="00F26DDA" w:rsidRDefault="00F26DDA" w:rsidP="00F26DDA">
      <w:pPr>
        <w:bidi/>
        <w:rPr>
          <w:rFonts w:cs="David" w:hint="cs"/>
          <w:rtl/>
        </w:rPr>
      </w:pPr>
    </w:p>
    <w:p w14:paraId="6F1EA3C1" w14:textId="77777777" w:rsidR="00F26DDA" w:rsidRPr="00F26DDA" w:rsidRDefault="00F26DDA" w:rsidP="00F26DDA">
      <w:pPr>
        <w:bidi/>
        <w:rPr>
          <w:rFonts w:cs="David" w:hint="cs"/>
          <w:rtl/>
        </w:rPr>
      </w:pPr>
      <w:r w:rsidRPr="00F26DDA">
        <w:rPr>
          <w:rFonts w:cs="David" w:hint="cs"/>
          <w:rtl/>
        </w:rPr>
        <w:tab/>
        <w:t xml:space="preserve">התשובה היא לא, זה לא החוק הזה. אנחנו לא רוצים לסטות מזה. בוא נכתוב שנינו הצעת חוק אחרת. אני לא רוצה שפה אנחנו נסטה מהחוק. אם לא, לא נעשה אותו. אנחנו כרגע נמצאים בחוק שנקרא "החלת המשפט השיפוט והמנהל". </w:t>
      </w:r>
    </w:p>
    <w:p w14:paraId="057D1F20" w14:textId="77777777" w:rsidR="00F26DDA" w:rsidRPr="00F26DDA" w:rsidRDefault="00F26DDA" w:rsidP="00F26DDA">
      <w:pPr>
        <w:bidi/>
        <w:rPr>
          <w:rFonts w:cs="David" w:hint="cs"/>
          <w:rtl/>
        </w:rPr>
      </w:pPr>
    </w:p>
    <w:p w14:paraId="2C1FB36B" w14:textId="77777777" w:rsidR="00F26DDA" w:rsidRPr="00F26DDA" w:rsidRDefault="00F26DDA" w:rsidP="00F26DDA">
      <w:pPr>
        <w:bidi/>
        <w:rPr>
          <w:rFonts w:cs="David" w:hint="cs"/>
          <w:u w:val="single"/>
          <w:rtl/>
        </w:rPr>
      </w:pPr>
      <w:r w:rsidRPr="00F26DDA">
        <w:rPr>
          <w:rFonts w:cs="David" w:hint="cs"/>
          <w:u w:val="single"/>
          <w:rtl/>
        </w:rPr>
        <w:t>מנחם בן-ששון:</w:t>
      </w:r>
    </w:p>
    <w:p w14:paraId="5732CA77" w14:textId="77777777" w:rsidR="00F26DDA" w:rsidRPr="00F26DDA" w:rsidRDefault="00F26DDA" w:rsidP="00F26DDA">
      <w:pPr>
        <w:bidi/>
        <w:rPr>
          <w:rFonts w:cs="David" w:hint="cs"/>
          <w:rtl/>
        </w:rPr>
      </w:pPr>
    </w:p>
    <w:p w14:paraId="528E12B8" w14:textId="77777777" w:rsidR="00F26DDA" w:rsidRPr="00F26DDA" w:rsidRDefault="00F26DDA" w:rsidP="00F26DDA">
      <w:pPr>
        <w:bidi/>
        <w:rPr>
          <w:rFonts w:cs="David" w:hint="cs"/>
          <w:rtl/>
        </w:rPr>
      </w:pPr>
      <w:r w:rsidRPr="00F26DDA">
        <w:rPr>
          <w:rFonts w:cs="David" w:hint="cs"/>
          <w:rtl/>
        </w:rPr>
        <w:tab/>
        <w:t xml:space="preserve">אני מבין את התשובה, והיא תשובה טובה, כדרכו של הרב לוי. אם כך, אני חושב שהמעבר להגדרת השאלה יחדד את חלק מהפיתרונות למה שהיועץ המשפטי שאל. אם נצליח להגדיר איך תהיה השאלה, לפי דעתי זה ישליך גם על השאלה מה אנחנו מציבים במשאל עם ומה עדיין לא. זאת הפרקטיקה. </w:t>
      </w:r>
    </w:p>
    <w:p w14:paraId="2F70EE5E" w14:textId="77777777" w:rsidR="00F26DDA" w:rsidRPr="00F26DDA" w:rsidRDefault="00F26DDA" w:rsidP="00F26DDA">
      <w:pPr>
        <w:bidi/>
        <w:rPr>
          <w:rFonts w:cs="David" w:hint="cs"/>
          <w:rtl/>
        </w:rPr>
      </w:pPr>
    </w:p>
    <w:p w14:paraId="1A75579B" w14:textId="77777777" w:rsidR="00F26DDA" w:rsidRPr="00F26DDA" w:rsidRDefault="00F26DDA" w:rsidP="00F26DDA">
      <w:pPr>
        <w:bidi/>
        <w:rPr>
          <w:rFonts w:cs="David" w:hint="cs"/>
          <w:u w:val="single"/>
          <w:rtl/>
        </w:rPr>
      </w:pPr>
    </w:p>
    <w:p w14:paraId="22AE856A" w14:textId="77777777" w:rsidR="00F26DDA" w:rsidRPr="00F26DDA" w:rsidRDefault="00F26DDA" w:rsidP="00F26DDA">
      <w:pPr>
        <w:bidi/>
        <w:rPr>
          <w:rFonts w:cs="David" w:hint="cs"/>
          <w:u w:val="single"/>
          <w:rtl/>
        </w:rPr>
      </w:pPr>
    </w:p>
    <w:p w14:paraId="1C40FE83" w14:textId="77777777" w:rsidR="00F26DDA" w:rsidRPr="00F26DDA" w:rsidRDefault="00F26DDA" w:rsidP="00F26DDA">
      <w:pPr>
        <w:bidi/>
        <w:rPr>
          <w:rFonts w:cs="David" w:hint="cs"/>
          <w:u w:val="single"/>
          <w:rtl/>
        </w:rPr>
      </w:pPr>
    </w:p>
    <w:p w14:paraId="0470BA9D" w14:textId="77777777" w:rsidR="00F26DDA" w:rsidRPr="00F26DDA" w:rsidRDefault="00F26DDA" w:rsidP="00F26DDA">
      <w:pPr>
        <w:bidi/>
        <w:rPr>
          <w:rFonts w:cs="David" w:hint="cs"/>
          <w:u w:val="single"/>
          <w:rtl/>
        </w:rPr>
      </w:pPr>
      <w:r w:rsidRPr="00F26DDA">
        <w:rPr>
          <w:rFonts w:cs="David" w:hint="cs"/>
          <w:u w:val="single"/>
          <w:rtl/>
        </w:rPr>
        <w:t>אייל זנדברג:</w:t>
      </w:r>
    </w:p>
    <w:p w14:paraId="73B3D666" w14:textId="77777777" w:rsidR="00F26DDA" w:rsidRPr="00F26DDA" w:rsidRDefault="00F26DDA" w:rsidP="00F26DDA">
      <w:pPr>
        <w:bidi/>
        <w:rPr>
          <w:rFonts w:cs="David" w:hint="cs"/>
          <w:rtl/>
        </w:rPr>
      </w:pPr>
    </w:p>
    <w:p w14:paraId="5534FE31" w14:textId="77777777" w:rsidR="00F26DDA" w:rsidRPr="00F26DDA" w:rsidRDefault="00F26DDA" w:rsidP="00F26DDA">
      <w:pPr>
        <w:bidi/>
        <w:rPr>
          <w:rFonts w:cs="David" w:hint="cs"/>
          <w:rtl/>
        </w:rPr>
      </w:pPr>
      <w:r w:rsidRPr="00F26DDA">
        <w:rPr>
          <w:rFonts w:cs="David" w:hint="cs"/>
          <w:rtl/>
        </w:rPr>
        <w:tab/>
        <w:t xml:space="preserve">אפשר לשאול את משרד החוץ מה היה במקרה של לבנון, שהתרחש אחרי שהחוק היה בתוקף? ככל שידוע לי, זה לא הגיע לאישור הכנסת. לכאורה, בניסוח הרגיל, היה נראה שהיה מצב כזה. איך זה שזה לא הגיע לאישור לכנסת? </w:t>
      </w:r>
    </w:p>
    <w:p w14:paraId="6D087072" w14:textId="77777777" w:rsidR="00F26DDA" w:rsidRPr="00F26DDA" w:rsidRDefault="00F26DDA" w:rsidP="00F26DDA">
      <w:pPr>
        <w:bidi/>
        <w:rPr>
          <w:rFonts w:cs="David" w:hint="cs"/>
          <w:rtl/>
        </w:rPr>
      </w:pPr>
    </w:p>
    <w:p w14:paraId="77CEACAA" w14:textId="77777777" w:rsidR="00F26DDA" w:rsidRPr="00F26DDA" w:rsidRDefault="00F26DDA" w:rsidP="00F26DDA">
      <w:pPr>
        <w:bidi/>
        <w:rPr>
          <w:rFonts w:cs="David" w:hint="cs"/>
          <w:u w:val="single"/>
          <w:rtl/>
        </w:rPr>
      </w:pPr>
      <w:r w:rsidRPr="00F26DDA">
        <w:rPr>
          <w:rFonts w:cs="David" w:hint="cs"/>
          <w:u w:val="single"/>
          <w:rtl/>
        </w:rPr>
        <w:t>יצחק לוי:</w:t>
      </w:r>
    </w:p>
    <w:p w14:paraId="4EC2DB49" w14:textId="77777777" w:rsidR="00F26DDA" w:rsidRPr="00F26DDA" w:rsidRDefault="00F26DDA" w:rsidP="00F26DDA">
      <w:pPr>
        <w:bidi/>
        <w:rPr>
          <w:rFonts w:cs="David" w:hint="cs"/>
          <w:rtl/>
        </w:rPr>
      </w:pPr>
    </w:p>
    <w:p w14:paraId="24635E28" w14:textId="77777777" w:rsidR="00F26DDA" w:rsidRPr="00F26DDA" w:rsidRDefault="00F26DDA" w:rsidP="00F26DDA">
      <w:pPr>
        <w:bidi/>
        <w:rPr>
          <w:rFonts w:cs="David" w:hint="cs"/>
          <w:rtl/>
        </w:rPr>
      </w:pPr>
      <w:r w:rsidRPr="00F26DDA">
        <w:rPr>
          <w:rFonts w:cs="David" w:hint="cs"/>
          <w:rtl/>
        </w:rPr>
        <w:tab/>
        <w:t xml:space="preserve">זאת לא פעם ראשונה שהממשלה לא מכבדת חוקים. </w:t>
      </w:r>
    </w:p>
    <w:p w14:paraId="131FE7D2" w14:textId="77777777" w:rsidR="00F26DDA" w:rsidRPr="00F26DDA" w:rsidRDefault="00F26DDA" w:rsidP="00F26DDA">
      <w:pPr>
        <w:bidi/>
        <w:rPr>
          <w:rFonts w:cs="David" w:hint="cs"/>
          <w:rtl/>
        </w:rPr>
      </w:pPr>
    </w:p>
    <w:p w14:paraId="4A0D1B1C" w14:textId="77777777" w:rsidR="00F26DDA" w:rsidRPr="00F26DDA" w:rsidRDefault="00F26DDA" w:rsidP="00F26DDA">
      <w:pPr>
        <w:bidi/>
        <w:rPr>
          <w:rFonts w:cs="David" w:hint="cs"/>
          <w:u w:val="single"/>
          <w:rtl/>
        </w:rPr>
      </w:pPr>
      <w:r w:rsidRPr="00F26DDA">
        <w:rPr>
          <w:rFonts w:cs="David" w:hint="cs"/>
          <w:u w:val="single"/>
          <w:rtl/>
        </w:rPr>
        <w:t>אייל זנדברג:</w:t>
      </w:r>
    </w:p>
    <w:p w14:paraId="73D5E75F" w14:textId="77777777" w:rsidR="00F26DDA" w:rsidRPr="00F26DDA" w:rsidRDefault="00F26DDA" w:rsidP="00F26DDA">
      <w:pPr>
        <w:bidi/>
        <w:rPr>
          <w:rFonts w:cs="David" w:hint="cs"/>
          <w:rtl/>
        </w:rPr>
      </w:pPr>
    </w:p>
    <w:p w14:paraId="701A1E6C" w14:textId="77777777" w:rsidR="00F26DDA" w:rsidRPr="00F26DDA" w:rsidRDefault="00F26DDA" w:rsidP="00F26DDA">
      <w:pPr>
        <w:bidi/>
        <w:rPr>
          <w:rFonts w:cs="David" w:hint="cs"/>
          <w:rtl/>
        </w:rPr>
      </w:pPr>
      <w:r w:rsidRPr="00F26DDA">
        <w:rPr>
          <w:rFonts w:cs="David" w:hint="cs"/>
          <w:rtl/>
        </w:rPr>
        <w:tab/>
        <w:t xml:space="preserve">אני לא יודע אם זה המצב. זה טסט קייס מעניין לראות איך החוק הזה והניסוחים והקשיים </w:t>
      </w:r>
      <w:r w:rsidRPr="00F26DDA">
        <w:rPr>
          <w:rFonts w:cs="David"/>
          <w:rtl/>
        </w:rPr>
        <w:t>–</w:t>
      </w:r>
      <w:r w:rsidRPr="00F26DDA">
        <w:rPr>
          <w:rFonts w:cs="David" w:hint="cs"/>
          <w:rtl/>
        </w:rPr>
        <w:t xml:space="preserve"> האם גברתי יודעת האם תיקוני הגבול חייבו העברה של שטח ולו קטן לריבונות לבנונית?</w:t>
      </w:r>
    </w:p>
    <w:p w14:paraId="350DF944" w14:textId="77777777" w:rsidR="00F26DDA" w:rsidRPr="00F26DDA" w:rsidRDefault="00F26DDA" w:rsidP="00F26DDA">
      <w:pPr>
        <w:bidi/>
        <w:rPr>
          <w:rFonts w:cs="David" w:hint="cs"/>
          <w:rtl/>
        </w:rPr>
      </w:pPr>
    </w:p>
    <w:p w14:paraId="74206C0F" w14:textId="77777777" w:rsidR="00F26DDA" w:rsidRPr="00F26DDA" w:rsidRDefault="00F26DDA" w:rsidP="00F26DDA">
      <w:pPr>
        <w:bidi/>
        <w:rPr>
          <w:rFonts w:cs="David" w:hint="cs"/>
          <w:u w:val="single"/>
          <w:rtl/>
        </w:rPr>
      </w:pPr>
      <w:r w:rsidRPr="00F26DDA">
        <w:rPr>
          <w:rFonts w:cs="David" w:hint="cs"/>
          <w:u w:val="single"/>
          <w:rtl/>
        </w:rPr>
        <w:t>אסתר אפרת סמילג:</w:t>
      </w:r>
    </w:p>
    <w:p w14:paraId="1ADE6ACC" w14:textId="77777777" w:rsidR="00F26DDA" w:rsidRPr="00F26DDA" w:rsidRDefault="00F26DDA" w:rsidP="00F26DDA">
      <w:pPr>
        <w:bidi/>
        <w:rPr>
          <w:rFonts w:cs="David" w:hint="cs"/>
          <w:u w:val="single"/>
          <w:rtl/>
        </w:rPr>
      </w:pPr>
    </w:p>
    <w:p w14:paraId="61B3C496" w14:textId="77777777" w:rsidR="00F26DDA" w:rsidRPr="00F26DDA" w:rsidRDefault="00F26DDA" w:rsidP="00F26DDA">
      <w:pPr>
        <w:bidi/>
        <w:rPr>
          <w:rFonts w:cs="David" w:hint="cs"/>
          <w:rtl/>
        </w:rPr>
      </w:pPr>
      <w:r w:rsidRPr="00F26DDA">
        <w:rPr>
          <w:rFonts w:cs="David" w:hint="cs"/>
          <w:rtl/>
        </w:rPr>
        <w:tab/>
        <w:t xml:space="preserve">אני לא יודעת. אני צריכה לחזור ולבדוק. אני מוכנה לתת תשובה בפעם הבאה. </w:t>
      </w:r>
    </w:p>
    <w:p w14:paraId="48899C56" w14:textId="77777777" w:rsidR="00F26DDA" w:rsidRPr="00F26DDA" w:rsidRDefault="00F26DDA" w:rsidP="00F26DDA">
      <w:pPr>
        <w:bidi/>
        <w:rPr>
          <w:rFonts w:cs="David" w:hint="cs"/>
          <w:rtl/>
        </w:rPr>
      </w:pPr>
    </w:p>
    <w:p w14:paraId="623F7405" w14:textId="77777777" w:rsidR="00F26DDA" w:rsidRPr="00F26DDA" w:rsidRDefault="00F26DDA" w:rsidP="00F26DDA">
      <w:pPr>
        <w:bidi/>
        <w:rPr>
          <w:rFonts w:cs="David" w:hint="cs"/>
          <w:u w:val="single"/>
          <w:rtl/>
        </w:rPr>
      </w:pPr>
      <w:r w:rsidRPr="00F26DDA">
        <w:rPr>
          <w:rFonts w:cs="David" w:hint="cs"/>
          <w:u w:val="single"/>
          <w:rtl/>
        </w:rPr>
        <w:t>היו"ר דוד טל:</w:t>
      </w:r>
    </w:p>
    <w:p w14:paraId="3752C96C" w14:textId="77777777" w:rsidR="00F26DDA" w:rsidRPr="00F26DDA" w:rsidRDefault="00F26DDA" w:rsidP="00F26DDA">
      <w:pPr>
        <w:bidi/>
        <w:rPr>
          <w:rFonts w:cs="David" w:hint="cs"/>
          <w:rtl/>
        </w:rPr>
      </w:pPr>
    </w:p>
    <w:p w14:paraId="7E05F365" w14:textId="77777777" w:rsidR="00F26DDA" w:rsidRPr="00F26DDA" w:rsidRDefault="00F26DDA" w:rsidP="00F26DDA">
      <w:pPr>
        <w:bidi/>
        <w:rPr>
          <w:rFonts w:cs="David" w:hint="cs"/>
          <w:rtl/>
        </w:rPr>
      </w:pPr>
      <w:r w:rsidRPr="00F26DDA">
        <w:rPr>
          <w:rFonts w:cs="David" w:hint="cs"/>
          <w:rtl/>
        </w:rPr>
        <w:tab/>
        <w:t xml:space="preserve">עם כל הכבוד הראוי, אני מבקש שבפעם הבאה גברתי תזמין את האנשים הרלוונטיים שבקיאים בנושאים האלה. </w:t>
      </w:r>
    </w:p>
    <w:p w14:paraId="45576E9D" w14:textId="77777777" w:rsidR="00F26DDA" w:rsidRPr="00F26DDA" w:rsidRDefault="00F26DDA" w:rsidP="00F26DDA">
      <w:pPr>
        <w:bidi/>
        <w:rPr>
          <w:rFonts w:cs="David" w:hint="cs"/>
          <w:rtl/>
        </w:rPr>
      </w:pPr>
    </w:p>
    <w:p w14:paraId="463B5FDE" w14:textId="77777777" w:rsidR="00F26DDA" w:rsidRPr="00F26DDA" w:rsidRDefault="00F26DDA" w:rsidP="00F26DDA">
      <w:pPr>
        <w:bidi/>
        <w:rPr>
          <w:rFonts w:cs="David" w:hint="cs"/>
          <w:u w:val="single"/>
          <w:rtl/>
        </w:rPr>
      </w:pPr>
      <w:r w:rsidRPr="00F26DDA">
        <w:rPr>
          <w:rFonts w:cs="David" w:hint="cs"/>
          <w:u w:val="single"/>
          <w:rtl/>
        </w:rPr>
        <w:t>אסתר אפרת סמילג:</w:t>
      </w:r>
    </w:p>
    <w:p w14:paraId="6ED99186" w14:textId="77777777" w:rsidR="00F26DDA" w:rsidRPr="00F26DDA" w:rsidRDefault="00F26DDA" w:rsidP="00F26DDA">
      <w:pPr>
        <w:bidi/>
        <w:rPr>
          <w:rFonts w:cs="David" w:hint="cs"/>
          <w:u w:val="single"/>
          <w:rtl/>
        </w:rPr>
      </w:pPr>
    </w:p>
    <w:p w14:paraId="2BB0C5A1" w14:textId="77777777" w:rsidR="00F26DDA" w:rsidRPr="00F26DDA" w:rsidRDefault="00F26DDA" w:rsidP="00F26DDA">
      <w:pPr>
        <w:bidi/>
        <w:rPr>
          <w:rFonts w:cs="David" w:hint="cs"/>
          <w:rtl/>
        </w:rPr>
      </w:pPr>
      <w:r w:rsidRPr="00F26DDA">
        <w:rPr>
          <w:rFonts w:cs="David" w:hint="cs"/>
          <w:rtl/>
        </w:rPr>
        <w:tab/>
        <w:t>אני אבדוק את החומר. אני הנחתי שהדיון הוא על משאל עם.</w:t>
      </w:r>
    </w:p>
    <w:p w14:paraId="379A8662" w14:textId="77777777" w:rsidR="00F26DDA" w:rsidRPr="00F26DDA" w:rsidRDefault="00F26DDA" w:rsidP="00F26DDA">
      <w:pPr>
        <w:bidi/>
        <w:rPr>
          <w:rFonts w:cs="David" w:hint="cs"/>
          <w:rtl/>
        </w:rPr>
      </w:pPr>
    </w:p>
    <w:p w14:paraId="3E222FB9" w14:textId="77777777" w:rsidR="00F26DDA" w:rsidRPr="00F26DDA" w:rsidRDefault="00F26DDA" w:rsidP="00F26DDA">
      <w:pPr>
        <w:bidi/>
        <w:rPr>
          <w:rFonts w:cs="David" w:hint="cs"/>
          <w:u w:val="single"/>
          <w:rtl/>
        </w:rPr>
      </w:pPr>
      <w:r w:rsidRPr="00F26DDA">
        <w:rPr>
          <w:rFonts w:cs="David" w:hint="cs"/>
          <w:u w:val="single"/>
          <w:rtl/>
        </w:rPr>
        <w:t>היו"ר דוד טל:</w:t>
      </w:r>
    </w:p>
    <w:p w14:paraId="408DA90B" w14:textId="77777777" w:rsidR="00F26DDA" w:rsidRPr="00F26DDA" w:rsidRDefault="00F26DDA" w:rsidP="00F26DDA">
      <w:pPr>
        <w:bidi/>
        <w:rPr>
          <w:rFonts w:cs="David" w:hint="cs"/>
          <w:rtl/>
        </w:rPr>
      </w:pPr>
    </w:p>
    <w:p w14:paraId="159AE6DC" w14:textId="77777777" w:rsidR="00F26DDA" w:rsidRPr="00F26DDA" w:rsidRDefault="00F26DDA" w:rsidP="00F26DDA">
      <w:pPr>
        <w:bidi/>
        <w:rPr>
          <w:rFonts w:cs="David" w:hint="cs"/>
          <w:rtl/>
        </w:rPr>
      </w:pPr>
      <w:r w:rsidRPr="00F26DDA">
        <w:rPr>
          <w:rFonts w:cs="David" w:hint="cs"/>
          <w:rtl/>
        </w:rPr>
        <w:tab/>
        <w:t xml:space="preserve">זה בסדר אבל אנחנו קצת מתפזרים אז אם אפשר, שגברתי תואיל בטובה, כי רב הוא </w:t>
      </w:r>
      <w:r w:rsidRPr="00F26DDA">
        <w:rPr>
          <w:rFonts w:cs="David"/>
          <w:rtl/>
        </w:rPr>
        <w:t>–</w:t>
      </w:r>
      <w:r w:rsidRPr="00F26DDA">
        <w:rPr>
          <w:rFonts w:cs="David" w:hint="cs"/>
          <w:rtl/>
        </w:rPr>
        <w:t xml:space="preserve"> לא רק בנושא לבנון, להביא לכאן אנשים שבקיאים בהסכמי שלום וכדומה. </w:t>
      </w:r>
    </w:p>
    <w:p w14:paraId="729753EB" w14:textId="77777777" w:rsidR="00F26DDA" w:rsidRPr="00F26DDA" w:rsidRDefault="00F26DDA" w:rsidP="00F26DDA">
      <w:pPr>
        <w:bidi/>
        <w:rPr>
          <w:rFonts w:cs="David" w:hint="cs"/>
          <w:rtl/>
        </w:rPr>
      </w:pPr>
    </w:p>
    <w:p w14:paraId="327B61F2" w14:textId="77777777" w:rsidR="00F26DDA" w:rsidRPr="00F26DDA" w:rsidRDefault="00F26DDA" w:rsidP="00F26DDA">
      <w:pPr>
        <w:bidi/>
        <w:rPr>
          <w:rFonts w:cs="David" w:hint="cs"/>
          <w:rtl/>
        </w:rPr>
      </w:pPr>
      <w:r w:rsidRPr="00F26DDA">
        <w:rPr>
          <w:rFonts w:cs="David" w:hint="cs"/>
          <w:rtl/>
        </w:rPr>
        <w:tab/>
        <w:t xml:space="preserve">עוד מישהו רוצה לומר משהו? כל הנושא הזה עדיין לא מסוכם. אנחנו נשוב ונדבר עליו אחרי שהיועץ המשפטי לממשלה ומשרד המשפטים יעבירו לנו את זה. אני בהחלט נוטה לקבל את הצעתו של הרב לוי כי זה מחזיר אותי ליום שבו היינו אמורים להצביע בקריאה ראשונה, אם היה שטח מזערי או לא שטח מזער, מתי כן, מתי לא, באיזה דרך וכדומה ואז אנחנו יכולים הסתבך עם זה יותר. </w:t>
      </w:r>
    </w:p>
    <w:p w14:paraId="42695941" w14:textId="77777777" w:rsidR="00F26DDA" w:rsidRPr="00F26DDA" w:rsidRDefault="00F26DDA" w:rsidP="00F26DDA">
      <w:pPr>
        <w:bidi/>
        <w:rPr>
          <w:rFonts w:cs="David" w:hint="cs"/>
          <w:rtl/>
        </w:rPr>
      </w:pPr>
    </w:p>
    <w:p w14:paraId="5E91F25F" w14:textId="77777777" w:rsidR="00F26DDA" w:rsidRPr="00F26DDA" w:rsidRDefault="00F26DDA" w:rsidP="00F26DDA">
      <w:pPr>
        <w:bidi/>
        <w:rPr>
          <w:rFonts w:cs="David" w:hint="cs"/>
          <w:rtl/>
        </w:rPr>
      </w:pPr>
      <w:r w:rsidRPr="00F26DDA">
        <w:rPr>
          <w:rFonts w:cs="David" w:hint="cs"/>
          <w:rtl/>
        </w:rPr>
        <w:tab/>
        <w:t>אנחנו נעבור לנושא הבא: זכות השתתפות במשאל עם. שילה, רצית לומר לנו משהו בנושא?</w:t>
      </w:r>
    </w:p>
    <w:p w14:paraId="200C0599" w14:textId="77777777" w:rsidR="00F26DDA" w:rsidRPr="00F26DDA" w:rsidRDefault="00F26DDA" w:rsidP="00F26DDA">
      <w:pPr>
        <w:bidi/>
        <w:rPr>
          <w:rFonts w:cs="David" w:hint="cs"/>
          <w:rtl/>
        </w:rPr>
      </w:pPr>
    </w:p>
    <w:p w14:paraId="083F8551" w14:textId="77777777" w:rsidR="00F26DDA" w:rsidRPr="00F26DDA" w:rsidRDefault="00F26DDA" w:rsidP="00F26DDA">
      <w:pPr>
        <w:bidi/>
        <w:rPr>
          <w:rFonts w:cs="David" w:hint="cs"/>
          <w:u w:val="single"/>
          <w:rtl/>
        </w:rPr>
      </w:pPr>
      <w:r w:rsidRPr="00F26DDA">
        <w:rPr>
          <w:rFonts w:cs="David" w:hint="cs"/>
          <w:u w:val="single"/>
          <w:rtl/>
        </w:rPr>
        <w:t>שילה הטיס:</w:t>
      </w:r>
    </w:p>
    <w:p w14:paraId="07EA39E3" w14:textId="77777777" w:rsidR="00F26DDA" w:rsidRPr="00F26DDA" w:rsidRDefault="00F26DDA" w:rsidP="00F26DDA">
      <w:pPr>
        <w:bidi/>
        <w:rPr>
          <w:rFonts w:cs="David" w:hint="cs"/>
          <w:u w:val="single"/>
          <w:rtl/>
        </w:rPr>
      </w:pPr>
    </w:p>
    <w:p w14:paraId="3FBB7B8D" w14:textId="77777777" w:rsidR="00F26DDA" w:rsidRPr="00F26DDA" w:rsidRDefault="00F26DDA" w:rsidP="00F26DDA">
      <w:pPr>
        <w:bidi/>
        <w:rPr>
          <w:rFonts w:cs="David" w:hint="cs"/>
          <w:rtl/>
        </w:rPr>
      </w:pPr>
      <w:r w:rsidRPr="00F26DDA">
        <w:rPr>
          <w:rFonts w:cs="David" w:hint="cs"/>
          <w:rtl/>
        </w:rPr>
        <w:tab/>
        <w:t xml:space="preserve">אני חושבת שהכל כתוב במסמך שלי. </w:t>
      </w:r>
    </w:p>
    <w:p w14:paraId="167FB202" w14:textId="77777777" w:rsidR="00F26DDA" w:rsidRPr="00F26DDA" w:rsidRDefault="00F26DDA" w:rsidP="00F26DDA">
      <w:pPr>
        <w:bidi/>
        <w:rPr>
          <w:rFonts w:cs="David" w:hint="cs"/>
          <w:rtl/>
        </w:rPr>
      </w:pPr>
    </w:p>
    <w:p w14:paraId="3BDCABC7" w14:textId="77777777" w:rsidR="00F26DDA" w:rsidRPr="00F26DDA" w:rsidRDefault="00F26DDA" w:rsidP="00F26DDA">
      <w:pPr>
        <w:bidi/>
        <w:rPr>
          <w:rFonts w:cs="David" w:hint="cs"/>
          <w:u w:val="single"/>
          <w:rtl/>
        </w:rPr>
      </w:pPr>
      <w:r w:rsidRPr="00F26DDA">
        <w:rPr>
          <w:rFonts w:cs="David" w:hint="cs"/>
          <w:u w:val="single"/>
          <w:rtl/>
        </w:rPr>
        <w:t>היו"ר דוד טל:</w:t>
      </w:r>
    </w:p>
    <w:p w14:paraId="1BB6BBD9" w14:textId="77777777" w:rsidR="00F26DDA" w:rsidRPr="00F26DDA" w:rsidRDefault="00F26DDA" w:rsidP="00F26DDA">
      <w:pPr>
        <w:bidi/>
        <w:rPr>
          <w:rFonts w:cs="David" w:hint="cs"/>
          <w:rtl/>
        </w:rPr>
      </w:pPr>
    </w:p>
    <w:p w14:paraId="4C514368" w14:textId="77777777" w:rsidR="00F26DDA" w:rsidRPr="00F26DDA" w:rsidRDefault="00F26DDA" w:rsidP="00F26DDA">
      <w:pPr>
        <w:bidi/>
        <w:rPr>
          <w:rFonts w:cs="David" w:hint="cs"/>
          <w:rtl/>
        </w:rPr>
      </w:pPr>
      <w:r w:rsidRPr="00F26DDA">
        <w:rPr>
          <w:rFonts w:cs="David" w:hint="cs"/>
          <w:rtl/>
        </w:rPr>
        <w:tab/>
        <w:t xml:space="preserve">עוד לא הספקתי לקרוא. </w:t>
      </w:r>
    </w:p>
    <w:p w14:paraId="6493C2DF" w14:textId="77777777" w:rsidR="00F26DDA" w:rsidRDefault="00F26DDA" w:rsidP="00F26DDA">
      <w:pPr>
        <w:bidi/>
        <w:rPr>
          <w:rFonts w:cs="David" w:hint="cs"/>
          <w:rtl/>
        </w:rPr>
      </w:pPr>
    </w:p>
    <w:p w14:paraId="13A7D9E7" w14:textId="77777777" w:rsidR="00F26DDA" w:rsidRDefault="00F26DDA" w:rsidP="00F26DDA">
      <w:pPr>
        <w:bidi/>
        <w:rPr>
          <w:rFonts w:cs="David" w:hint="cs"/>
          <w:rtl/>
        </w:rPr>
      </w:pPr>
    </w:p>
    <w:p w14:paraId="295F342F" w14:textId="77777777" w:rsidR="00F26DDA" w:rsidRDefault="00F26DDA" w:rsidP="00F26DDA">
      <w:pPr>
        <w:bidi/>
        <w:rPr>
          <w:rFonts w:cs="David" w:hint="cs"/>
          <w:rtl/>
        </w:rPr>
      </w:pPr>
    </w:p>
    <w:p w14:paraId="4461AA91" w14:textId="77777777" w:rsidR="00F26DDA" w:rsidRDefault="00F26DDA" w:rsidP="00F26DDA">
      <w:pPr>
        <w:bidi/>
        <w:rPr>
          <w:rFonts w:cs="David" w:hint="cs"/>
          <w:rtl/>
        </w:rPr>
      </w:pPr>
    </w:p>
    <w:p w14:paraId="71D95F0E" w14:textId="77777777" w:rsidR="00F26DDA" w:rsidRDefault="00F26DDA" w:rsidP="00F26DDA">
      <w:pPr>
        <w:bidi/>
        <w:rPr>
          <w:rFonts w:cs="David" w:hint="cs"/>
          <w:rtl/>
        </w:rPr>
      </w:pPr>
    </w:p>
    <w:p w14:paraId="3B2088E2" w14:textId="77777777" w:rsidR="00F26DDA" w:rsidRDefault="00F26DDA" w:rsidP="00F26DDA">
      <w:pPr>
        <w:bidi/>
        <w:rPr>
          <w:rFonts w:cs="David" w:hint="cs"/>
          <w:rtl/>
        </w:rPr>
      </w:pPr>
    </w:p>
    <w:p w14:paraId="6A30160C" w14:textId="77777777" w:rsidR="00F26DDA" w:rsidRPr="00F26DDA" w:rsidRDefault="00F26DDA" w:rsidP="00F26DDA">
      <w:pPr>
        <w:bidi/>
        <w:rPr>
          <w:rFonts w:cs="David" w:hint="cs"/>
          <w:rtl/>
        </w:rPr>
      </w:pPr>
    </w:p>
    <w:p w14:paraId="51CAC34B" w14:textId="77777777" w:rsidR="00F26DDA" w:rsidRPr="00F26DDA" w:rsidRDefault="00F26DDA" w:rsidP="00F26DDA">
      <w:pPr>
        <w:bidi/>
        <w:rPr>
          <w:rFonts w:cs="David" w:hint="cs"/>
          <w:u w:val="single"/>
          <w:rtl/>
        </w:rPr>
      </w:pPr>
      <w:r w:rsidRPr="00F26DDA">
        <w:rPr>
          <w:rFonts w:cs="David" w:hint="cs"/>
          <w:u w:val="single"/>
          <w:rtl/>
        </w:rPr>
        <w:t>שילה הטיס:</w:t>
      </w:r>
    </w:p>
    <w:p w14:paraId="6AB2F487" w14:textId="77777777" w:rsidR="00F26DDA" w:rsidRPr="00F26DDA" w:rsidRDefault="00F26DDA" w:rsidP="00F26DDA">
      <w:pPr>
        <w:bidi/>
        <w:rPr>
          <w:rFonts w:cs="David" w:hint="cs"/>
          <w:u w:val="single"/>
          <w:rtl/>
        </w:rPr>
      </w:pPr>
    </w:p>
    <w:p w14:paraId="6E5BC88A" w14:textId="77777777" w:rsidR="00F26DDA" w:rsidRPr="00F26DDA" w:rsidRDefault="00F26DDA" w:rsidP="00F26DDA">
      <w:pPr>
        <w:bidi/>
        <w:rPr>
          <w:rFonts w:cs="David" w:hint="cs"/>
          <w:rtl/>
        </w:rPr>
      </w:pPr>
      <w:r w:rsidRPr="00F26DDA">
        <w:rPr>
          <w:rFonts w:cs="David" w:hint="cs"/>
          <w:rtl/>
        </w:rPr>
        <w:tab/>
        <w:t xml:space="preserve">בכל המדינות זה מי שיש לו את הזכות להצביע בבחירות כלליות. יש מדיניות ששם זה מבוסס על תושבות. באירלנד, מי שמשתתף בבחירות כלליות זה תושבים קבועים. אז במדינות שונות זה דברים שונים. יש, לפעמים, שזה רק אזרחים או בעלי זכות הבחירה באזור מסוים, שזה במקרה שלנו לא תופס. </w:t>
      </w:r>
    </w:p>
    <w:p w14:paraId="52294CBE" w14:textId="77777777" w:rsidR="00F26DDA" w:rsidRPr="00F26DDA" w:rsidRDefault="00F26DDA" w:rsidP="00F26DDA">
      <w:pPr>
        <w:bidi/>
        <w:rPr>
          <w:rFonts w:cs="David" w:hint="cs"/>
          <w:rtl/>
        </w:rPr>
      </w:pPr>
    </w:p>
    <w:p w14:paraId="1572038C" w14:textId="77777777" w:rsidR="00F26DDA" w:rsidRPr="00F26DDA" w:rsidRDefault="00F26DDA" w:rsidP="00F26DDA">
      <w:pPr>
        <w:bidi/>
        <w:rPr>
          <w:rFonts w:cs="David" w:hint="cs"/>
          <w:u w:val="single"/>
          <w:rtl/>
        </w:rPr>
      </w:pPr>
      <w:r w:rsidRPr="00F26DDA">
        <w:rPr>
          <w:rFonts w:cs="David" w:hint="cs"/>
          <w:u w:val="single"/>
          <w:rtl/>
        </w:rPr>
        <w:t>יצחק לוי:</w:t>
      </w:r>
    </w:p>
    <w:p w14:paraId="51FEC243" w14:textId="77777777" w:rsidR="00F26DDA" w:rsidRPr="00F26DDA" w:rsidRDefault="00F26DDA" w:rsidP="00F26DDA">
      <w:pPr>
        <w:bidi/>
        <w:rPr>
          <w:rFonts w:cs="David" w:hint="cs"/>
          <w:rtl/>
        </w:rPr>
      </w:pPr>
    </w:p>
    <w:p w14:paraId="356F6B38" w14:textId="77777777" w:rsidR="00F26DDA" w:rsidRPr="00F26DDA" w:rsidRDefault="00F26DDA" w:rsidP="00F26DDA">
      <w:pPr>
        <w:bidi/>
        <w:rPr>
          <w:rFonts w:cs="David" w:hint="cs"/>
          <w:rtl/>
        </w:rPr>
      </w:pPr>
      <w:r w:rsidRPr="00F26DDA">
        <w:rPr>
          <w:rFonts w:cs="David" w:hint="cs"/>
          <w:rtl/>
        </w:rPr>
        <w:tab/>
        <w:t xml:space="preserve">אפשר לעשות משאל עם רק לתושבי הגולן. </w:t>
      </w:r>
    </w:p>
    <w:p w14:paraId="0E7105E2" w14:textId="77777777" w:rsidR="00F26DDA" w:rsidRPr="00F26DDA" w:rsidRDefault="00F26DDA" w:rsidP="00F26DDA">
      <w:pPr>
        <w:bidi/>
        <w:rPr>
          <w:rFonts w:cs="David" w:hint="cs"/>
          <w:rtl/>
        </w:rPr>
      </w:pPr>
    </w:p>
    <w:p w14:paraId="20FB6DF8" w14:textId="77777777" w:rsidR="00F26DDA" w:rsidRPr="00F26DDA" w:rsidRDefault="00F26DDA" w:rsidP="00F26DDA">
      <w:pPr>
        <w:bidi/>
        <w:rPr>
          <w:rFonts w:cs="David" w:hint="cs"/>
          <w:u w:val="single"/>
          <w:rtl/>
        </w:rPr>
      </w:pPr>
      <w:r w:rsidRPr="00F26DDA">
        <w:rPr>
          <w:rFonts w:cs="David" w:hint="cs"/>
          <w:u w:val="single"/>
          <w:rtl/>
        </w:rPr>
        <w:t>היו"ר דוד טל:</w:t>
      </w:r>
    </w:p>
    <w:p w14:paraId="68B685C7" w14:textId="77777777" w:rsidR="00F26DDA" w:rsidRPr="00F26DDA" w:rsidRDefault="00F26DDA" w:rsidP="00F26DDA">
      <w:pPr>
        <w:bidi/>
        <w:rPr>
          <w:rFonts w:cs="David" w:hint="cs"/>
          <w:rtl/>
        </w:rPr>
      </w:pPr>
    </w:p>
    <w:p w14:paraId="3D371675" w14:textId="77777777" w:rsidR="00F26DDA" w:rsidRPr="00F26DDA" w:rsidRDefault="00F26DDA" w:rsidP="00F26DDA">
      <w:pPr>
        <w:bidi/>
        <w:rPr>
          <w:rFonts w:cs="David" w:hint="cs"/>
          <w:rtl/>
        </w:rPr>
      </w:pPr>
      <w:r w:rsidRPr="00F26DDA">
        <w:rPr>
          <w:rFonts w:cs="David" w:hint="cs"/>
          <w:rtl/>
        </w:rPr>
        <w:tab/>
        <w:t xml:space="preserve">רק לאזרחים כי שם המצב הוא חצי חצי. </w:t>
      </w:r>
    </w:p>
    <w:p w14:paraId="05656751" w14:textId="77777777" w:rsidR="00F26DDA" w:rsidRPr="00F26DDA" w:rsidRDefault="00F26DDA" w:rsidP="00F26DDA">
      <w:pPr>
        <w:bidi/>
        <w:rPr>
          <w:rFonts w:cs="David" w:hint="cs"/>
          <w:rtl/>
        </w:rPr>
      </w:pPr>
    </w:p>
    <w:p w14:paraId="1E39359E" w14:textId="77777777" w:rsidR="00F26DDA" w:rsidRPr="00F26DDA" w:rsidRDefault="00F26DDA" w:rsidP="00F26DDA">
      <w:pPr>
        <w:bidi/>
        <w:rPr>
          <w:rFonts w:cs="David" w:hint="cs"/>
          <w:u w:val="single"/>
          <w:rtl/>
        </w:rPr>
      </w:pPr>
      <w:r w:rsidRPr="00F26DDA">
        <w:rPr>
          <w:rFonts w:cs="David" w:hint="cs"/>
          <w:u w:val="single"/>
          <w:rtl/>
        </w:rPr>
        <w:t>שילה הטיס:</w:t>
      </w:r>
    </w:p>
    <w:p w14:paraId="13CAA1CD" w14:textId="77777777" w:rsidR="00F26DDA" w:rsidRPr="00F26DDA" w:rsidRDefault="00F26DDA" w:rsidP="00F26DDA">
      <w:pPr>
        <w:bidi/>
        <w:rPr>
          <w:rFonts w:cs="David" w:hint="cs"/>
          <w:u w:val="single"/>
          <w:rtl/>
        </w:rPr>
      </w:pPr>
    </w:p>
    <w:p w14:paraId="5FAE002D" w14:textId="77777777" w:rsidR="00F26DDA" w:rsidRPr="00F26DDA" w:rsidRDefault="00F26DDA" w:rsidP="00F26DDA">
      <w:pPr>
        <w:bidi/>
        <w:rPr>
          <w:rFonts w:cs="David" w:hint="cs"/>
          <w:rtl/>
        </w:rPr>
      </w:pPr>
      <w:r w:rsidRPr="00F26DDA">
        <w:rPr>
          <w:rFonts w:cs="David" w:hint="cs"/>
          <w:rtl/>
        </w:rPr>
        <w:tab/>
        <w:t xml:space="preserve">באירלנד משתתפים בבחירות תושבים. זה על בסיס תושבות ולא על בסיס אזרחות. </w:t>
      </w:r>
    </w:p>
    <w:p w14:paraId="31499BDC" w14:textId="77777777" w:rsidR="00F26DDA" w:rsidRPr="00F26DDA" w:rsidRDefault="00F26DDA" w:rsidP="00F26DDA">
      <w:pPr>
        <w:bidi/>
        <w:rPr>
          <w:rFonts w:cs="David" w:hint="cs"/>
          <w:rtl/>
        </w:rPr>
      </w:pPr>
    </w:p>
    <w:p w14:paraId="6FED14C5" w14:textId="77777777" w:rsidR="00F26DDA" w:rsidRPr="00F26DDA" w:rsidRDefault="00F26DDA" w:rsidP="00F26DDA">
      <w:pPr>
        <w:bidi/>
        <w:rPr>
          <w:rFonts w:cs="David" w:hint="cs"/>
          <w:u w:val="single"/>
          <w:rtl/>
        </w:rPr>
      </w:pPr>
      <w:r w:rsidRPr="00F26DDA">
        <w:rPr>
          <w:rFonts w:cs="David" w:hint="cs"/>
          <w:u w:val="single"/>
          <w:rtl/>
        </w:rPr>
        <w:t>היו"ר דוד טל:</w:t>
      </w:r>
    </w:p>
    <w:p w14:paraId="7542BF33" w14:textId="77777777" w:rsidR="00F26DDA" w:rsidRPr="00F26DDA" w:rsidRDefault="00F26DDA" w:rsidP="00F26DDA">
      <w:pPr>
        <w:bidi/>
        <w:rPr>
          <w:rFonts w:cs="David" w:hint="cs"/>
          <w:rtl/>
        </w:rPr>
      </w:pPr>
    </w:p>
    <w:p w14:paraId="1CAE0EA0" w14:textId="77777777" w:rsidR="00F26DDA" w:rsidRPr="00F26DDA" w:rsidRDefault="00F26DDA" w:rsidP="00F26DDA">
      <w:pPr>
        <w:bidi/>
        <w:rPr>
          <w:rFonts w:cs="David" w:hint="cs"/>
          <w:rtl/>
        </w:rPr>
      </w:pPr>
      <w:r w:rsidRPr="00F26DDA">
        <w:rPr>
          <w:rFonts w:cs="David" w:hint="cs"/>
          <w:rtl/>
        </w:rPr>
        <w:tab/>
        <w:t>אבל זה לא יהיה נורא שכל מי שיש לו זכות בחירה יוכל להשתתף במשאל עם?</w:t>
      </w:r>
    </w:p>
    <w:p w14:paraId="5C73D6C8" w14:textId="77777777" w:rsidR="00F26DDA" w:rsidRPr="00F26DDA" w:rsidRDefault="00F26DDA" w:rsidP="00F26DDA">
      <w:pPr>
        <w:bidi/>
        <w:rPr>
          <w:rFonts w:cs="David" w:hint="cs"/>
          <w:rtl/>
        </w:rPr>
      </w:pPr>
    </w:p>
    <w:p w14:paraId="63039B82" w14:textId="77777777" w:rsidR="00F26DDA" w:rsidRPr="00F26DDA" w:rsidRDefault="00F26DDA" w:rsidP="00F26DDA">
      <w:pPr>
        <w:bidi/>
        <w:rPr>
          <w:rFonts w:cs="David" w:hint="cs"/>
          <w:u w:val="single"/>
          <w:rtl/>
        </w:rPr>
      </w:pPr>
      <w:r w:rsidRPr="00F26DDA">
        <w:rPr>
          <w:rFonts w:cs="David" w:hint="cs"/>
          <w:u w:val="single"/>
          <w:rtl/>
        </w:rPr>
        <w:t>שילה הטיס:</w:t>
      </w:r>
    </w:p>
    <w:p w14:paraId="1C71B6CD" w14:textId="77777777" w:rsidR="00F26DDA" w:rsidRPr="00F26DDA" w:rsidRDefault="00F26DDA" w:rsidP="00F26DDA">
      <w:pPr>
        <w:bidi/>
        <w:rPr>
          <w:rFonts w:cs="David" w:hint="cs"/>
          <w:u w:val="single"/>
          <w:rtl/>
        </w:rPr>
      </w:pPr>
    </w:p>
    <w:p w14:paraId="517E9184" w14:textId="77777777" w:rsidR="00F26DDA" w:rsidRPr="00F26DDA" w:rsidRDefault="00F26DDA" w:rsidP="00F26DDA">
      <w:pPr>
        <w:bidi/>
        <w:rPr>
          <w:rFonts w:cs="David" w:hint="cs"/>
          <w:rtl/>
        </w:rPr>
      </w:pPr>
      <w:r w:rsidRPr="00F26DDA">
        <w:rPr>
          <w:rFonts w:cs="David" w:hint="cs"/>
          <w:rtl/>
        </w:rPr>
        <w:tab/>
        <w:t xml:space="preserve">זאת ההגדרה. מניתי את היוצאים מהכלל. </w:t>
      </w:r>
    </w:p>
    <w:p w14:paraId="7FA153E2" w14:textId="77777777" w:rsidR="00F26DDA" w:rsidRPr="00F26DDA" w:rsidRDefault="00F26DDA" w:rsidP="00F26DDA">
      <w:pPr>
        <w:bidi/>
        <w:rPr>
          <w:rFonts w:cs="David" w:hint="cs"/>
          <w:rtl/>
        </w:rPr>
      </w:pPr>
    </w:p>
    <w:p w14:paraId="6B1C0A9F" w14:textId="77777777" w:rsidR="00F26DDA" w:rsidRPr="00F26DDA" w:rsidRDefault="00F26DDA" w:rsidP="00F26DDA">
      <w:pPr>
        <w:bidi/>
        <w:rPr>
          <w:rFonts w:cs="David" w:hint="cs"/>
          <w:u w:val="single"/>
          <w:rtl/>
        </w:rPr>
      </w:pPr>
      <w:r w:rsidRPr="00F26DDA">
        <w:rPr>
          <w:rFonts w:cs="David" w:hint="cs"/>
          <w:u w:val="single"/>
          <w:rtl/>
        </w:rPr>
        <w:t>מנחם בן-ששון:</w:t>
      </w:r>
    </w:p>
    <w:p w14:paraId="2DD069FA" w14:textId="77777777" w:rsidR="00F26DDA" w:rsidRPr="00F26DDA" w:rsidRDefault="00F26DDA" w:rsidP="00F26DDA">
      <w:pPr>
        <w:bidi/>
        <w:rPr>
          <w:rFonts w:cs="David" w:hint="cs"/>
          <w:rtl/>
        </w:rPr>
      </w:pPr>
    </w:p>
    <w:p w14:paraId="2F7E6B2C" w14:textId="77777777" w:rsidR="00F26DDA" w:rsidRPr="00F26DDA" w:rsidRDefault="00F26DDA" w:rsidP="00F26DDA">
      <w:pPr>
        <w:bidi/>
        <w:rPr>
          <w:rFonts w:cs="David" w:hint="cs"/>
          <w:rtl/>
        </w:rPr>
      </w:pPr>
      <w:r w:rsidRPr="00F26DDA">
        <w:rPr>
          <w:rFonts w:cs="David" w:hint="cs"/>
          <w:rtl/>
        </w:rPr>
        <w:tab/>
        <w:t xml:space="preserve">אני חוזר על שאלה ששאלתי בזמנו. האם לא היה ראוי לחשוב גם על אנשים שיש להם תושבות ולא רק אזרחות? הסיבה </w:t>
      </w:r>
      <w:r w:rsidRPr="00F26DDA">
        <w:rPr>
          <w:rFonts w:cs="David"/>
          <w:rtl/>
        </w:rPr>
        <w:t>–</w:t>
      </w:r>
      <w:r w:rsidRPr="00F26DDA">
        <w:rPr>
          <w:rFonts w:cs="David" w:hint="cs"/>
          <w:rtl/>
        </w:rPr>
        <w:t xml:space="preserve"> אני מדבר על תעודות זהות ירושלמיות שהם לא בעלי זכות בחירה לכנסת אבל הם בעלי זכות בחירה לרשות המוניציפאלית. ברמת הגולן הדברים דומים. כאן בהחלט מדובר באוכלוסיה שמדובר בה. אם היינו אומרים שרק אנשי הגולן יצביעו, זה אחרת, כי המשקל היחסי שלהם גובר. אבל כאן, זה ברור שהם מיעוט שבמיעוט. לפחות אמרת שמשתתף גם מי שהסוגיה נוגעת לו ולחייו. </w:t>
      </w:r>
    </w:p>
    <w:p w14:paraId="1FE2382D" w14:textId="77777777" w:rsidR="00F26DDA" w:rsidRPr="00F26DDA" w:rsidRDefault="00F26DDA" w:rsidP="00F26DDA">
      <w:pPr>
        <w:bidi/>
        <w:rPr>
          <w:rFonts w:cs="David" w:hint="cs"/>
          <w:rtl/>
        </w:rPr>
      </w:pPr>
    </w:p>
    <w:p w14:paraId="4491CADF" w14:textId="77777777" w:rsidR="00F26DDA" w:rsidRPr="00F26DDA" w:rsidRDefault="00F26DDA" w:rsidP="00F26DDA">
      <w:pPr>
        <w:bidi/>
        <w:rPr>
          <w:rFonts w:cs="David" w:hint="cs"/>
          <w:u w:val="single"/>
          <w:rtl/>
        </w:rPr>
      </w:pPr>
      <w:r w:rsidRPr="00F26DDA">
        <w:rPr>
          <w:rFonts w:cs="David" w:hint="cs"/>
          <w:u w:val="single"/>
          <w:rtl/>
        </w:rPr>
        <w:t>יצחק לוי:</w:t>
      </w:r>
    </w:p>
    <w:p w14:paraId="2820B384" w14:textId="77777777" w:rsidR="00F26DDA" w:rsidRPr="00F26DDA" w:rsidRDefault="00F26DDA" w:rsidP="00F26DDA">
      <w:pPr>
        <w:bidi/>
        <w:rPr>
          <w:rFonts w:cs="David" w:hint="cs"/>
          <w:rtl/>
        </w:rPr>
      </w:pPr>
    </w:p>
    <w:p w14:paraId="09939504" w14:textId="77777777" w:rsidR="00F26DDA" w:rsidRPr="00F26DDA" w:rsidRDefault="00F26DDA" w:rsidP="00F26DDA">
      <w:pPr>
        <w:bidi/>
        <w:rPr>
          <w:rFonts w:cs="David" w:hint="cs"/>
          <w:rtl/>
        </w:rPr>
      </w:pPr>
      <w:r w:rsidRPr="00F26DDA">
        <w:rPr>
          <w:rFonts w:cs="David" w:hint="cs"/>
          <w:rtl/>
        </w:rPr>
        <w:tab/>
        <w:t xml:space="preserve">אני מציע ללכת פה לפי פנקס הבוחרים של הכנסת ולא להיכנס לסמטאות נוספות, מכיוון שנושא התושבות הוא מאוד מורכב. בתושבות, אתה לא יכול להבדיל בין תושבים ירושלמים לבין תושבי רמת הגולן, בזמן שאתה עושה על הגולן או בזמן שאתה עושה על ירושלים. מה תכתוב בחוק? אם מדובר באזור הצפון, אז רק התושבים שבאזור הצפון. אם מדובר באזור ירושלים, אז רק באזור ירושלים. יכולים להיות תושבים שהם לא פה ולא פה. יש תושבים במקומות אחרים בארץ. יכול להיות גם שיש סטאטוסים אחרים, אני לא בקיא בכך. </w:t>
      </w:r>
    </w:p>
    <w:p w14:paraId="7DC8678E" w14:textId="77777777" w:rsidR="00F26DDA" w:rsidRPr="00F26DDA" w:rsidRDefault="00F26DDA" w:rsidP="00F26DDA">
      <w:pPr>
        <w:bidi/>
        <w:rPr>
          <w:rFonts w:cs="David" w:hint="cs"/>
          <w:rtl/>
        </w:rPr>
      </w:pPr>
    </w:p>
    <w:p w14:paraId="0C39C021" w14:textId="77777777" w:rsidR="00F26DDA" w:rsidRPr="00F26DDA" w:rsidRDefault="00F26DDA" w:rsidP="00F26DDA">
      <w:pPr>
        <w:bidi/>
        <w:rPr>
          <w:rFonts w:cs="David" w:hint="cs"/>
          <w:u w:val="single"/>
          <w:rtl/>
        </w:rPr>
      </w:pPr>
      <w:r w:rsidRPr="00F26DDA">
        <w:rPr>
          <w:rFonts w:cs="David" w:hint="cs"/>
          <w:u w:val="single"/>
          <w:rtl/>
        </w:rPr>
        <w:t>אייל זנדברג:</w:t>
      </w:r>
    </w:p>
    <w:p w14:paraId="1E8C6A1D" w14:textId="77777777" w:rsidR="00F26DDA" w:rsidRPr="00F26DDA" w:rsidRDefault="00F26DDA" w:rsidP="00F26DDA">
      <w:pPr>
        <w:bidi/>
        <w:rPr>
          <w:rFonts w:cs="David" w:hint="cs"/>
          <w:rtl/>
        </w:rPr>
      </w:pPr>
    </w:p>
    <w:p w14:paraId="0BCF8FE3" w14:textId="77777777" w:rsidR="00F26DDA" w:rsidRPr="00F26DDA" w:rsidRDefault="00F26DDA" w:rsidP="00F26DDA">
      <w:pPr>
        <w:bidi/>
        <w:rPr>
          <w:rFonts w:cs="David" w:hint="cs"/>
          <w:rtl/>
        </w:rPr>
      </w:pPr>
      <w:r w:rsidRPr="00F26DDA">
        <w:rPr>
          <w:rFonts w:cs="David" w:hint="cs"/>
          <w:rtl/>
        </w:rPr>
        <w:tab/>
        <w:t xml:space="preserve">יש תושב קבע, תושב ארעי. </w:t>
      </w:r>
    </w:p>
    <w:p w14:paraId="34CFB788" w14:textId="77777777" w:rsidR="00F26DDA" w:rsidRPr="00F26DDA" w:rsidRDefault="00F26DDA" w:rsidP="00F26DDA">
      <w:pPr>
        <w:bidi/>
        <w:rPr>
          <w:rFonts w:cs="David" w:hint="cs"/>
          <w:rtl/>
        </w:rPr>
      </w:pPr>
    </w:p>
    <w:p w14:paraId="1FC09B80" w14:textId="77777777" w:rsidR="00F26DDA" w:rsidRPr="00F26DDA" w:rsidRDefault="00F26DDA" w:rsidP="00F26DDA">
      <w:pPr>
        <w:bidi/>
        <w:rPr>
          <w:rFonts w:cs="David" w:hint="cs"/>
          <w:u w:val="single"/>
          <w:rtl/>
        </w:rPr>
      </w:pPr>
      <w:r w:rsidRPr="00F26DDA">
        <w:rPr>
          <w:rFonts w:cs="David" w:hint="cs"/>
          <w:u w:val="single"/>
          <w:rtl/>
        </w:rPr>
        <w:t>יצחק לוי:</w:t>
      </w:r>
    </w:p>
    <w:p w14:paraId="3B1A2EBB" w14:textId="77777777" w:rsidR="00F26DDA" w:rsidRPr="00F26DDA" w:rsidRDefault="00F26DDA" w:rsidP="00F26DDA">
      <w:pPr>
        <w:bidi/>
        <w:rPr>
          <w:rFonts w:cs="David" w:hint="cs"/>
          <w:u w:val="single"/>
          <w:rtl/>
        </w:rPr>
      </w:pPr>
    </w:p>
    <w:p w14:paraId="767F7C5E" w14:textId="77777777" w:rsidR="00F26DDA" w:rsidRPr="00F26DDA" w:rsidRDefault="00F26DDA" w:rsidP="00F26DDA">
      <w:pPr>
        <w:bidi/>
        <w:rPr>
          <w:rFonts w:cs="David" w:hint="cs"/>
          <w:rtl/>
        </w:rPr>
      </w:pPr>
      <w:r w:rsidRPr="00F26DDA">
        <w:rPr>
          <w:rFonts w:cs="David" w:hint="cs"/>
          <w:rtl/>
        </w:rPr>
        <w:tab/>
        <w:t xml:space="preserve">אני אומר מה ההיגיון שבהצעה. אני מבין את ההיגיון שבהצעה של חבר הכנסת בן ששון. הוא רוצה לשתף את האנשים שזה נוגע להם. אני חושב שזאת בעיה. קודם כל, בגלל מה שאמרתי קודם. דבר שני, החיבור וכתיבת ספר בוחרים לוקח הרבה זמן. ספר הבוחרים לכנסת הוא לעולם מוכן וברור. </w:t>
      </w:r>
    </w:p>
    <w:p w14:paraId="13D32A72" w14:textId="77777777" w:rsidR="00F26DDA" w:rsidRPr="00F26DDA" w:rsidRDefault="00F26DDA" w:rsidP="00F26DDA">
      <w:pPr>
        <w:bidi/>
        <w:rPr>
          <w:rFonts w:cs="David" w:hint="cs"/>
          <w:rtl/>
        </w:rPr>
      </w:pPr>
    </w:p>
    <w:p w14:paraId="27101A7A" w14:textId="77777777" w:rsidR="00F26DDA" w:rsidRPr="00F26DDA" w:rsidRDefault="00F26DDA" w:rsidP="00F26DDA">
      <w:pPr>
        <w:bidi/>
        <w:rPr>
          <w:rFonts w:cs="David" w:hint="cs"/>
          <w:u w:val="single"/>
          <w:rtl/>
        </w:rPr>
      </w:pPr>
      <w:r w:rsidRPr="00F26DDA">
        <w:rPr>
          <w:rFonts w:cs="David" w:hint="cs"/>
          <w:u w:val="single"/>
          <w:rtl/>
        </w:rPr>
        <w:t>היו"ר דוד טל:</w:t>
      </w:r>
    </w:p>
    <w:p w14:paraId="2FD4839A" w14:textId="77777777" w:rsidR="00F26DDA" w:rsidRPr="00F26DDA" w:rsidRDefault="00F26DDA" w:rsidP="00F26DDA">
      <w:pPr>
        <w:bidi/>
        <w:rPr>
          <w:rFonts w:cs="David" w:hint="cs"/>
          <w:rtl/>
        </w:rPr>
      </w:pPr>
    </w:p>
    <w:p w14:paraId="06C97727" w14:textId="77777777" w:rsidR="00F26DDA" w:rsidRPr="00F26DDA" w:rsidRDefault="00F26DDA" w:rsidP="00F26DDA">
      <w:pPr>
        <w:bidi/>
        <w:rPr>
          <w:rFonts w:cs="David" w:hint="cs"/>
          <w:rtl/>
        </w:rPr>
      </w:pPr>
      <w:r w:rsidRPr="00F26DDA">
        <w:rPr>
          <w:rFonts w:cs="David" w:hint="cs"/>
          <w:rtl/>
        </w:rPr>
        <w:tab/>
        <w:t xml:space="preserve">מה שאדוני מציע זה כבר בעצם בחוק. ההצעה של אדוני היא הצעה שכבר מוטמעת בחוק. </w:t>
      </w:r>
    </w:p>
    <w:p w14:paraId="79ECBC3A" w14:textId="77777777" w:rsidR="00F26DDA" w:rsidRPr="00F26DDA" w:rsidRDefault="00F26DDA" w:rsidP="00F26DDA">
      <w:pPr>
        <w:bidi/>
        <w:rPr>
          <w:rFonts w:cs="David" w:hint="cs"/>
          <w:rtl/>
        </w:rPr>
      </w:pPr>
    </w:p>
    <w:p w14:paraId="09FDEB98" w14:textId="77777777" w:rsidR="00F26DDA" w:rsidRPr="00F26DDA" w:rsidRDefault="00F26DDA" w:rsidP="00F26DDA">
      <w:pPr>
        <w:bidi/>
        <w:rPr>
          <w:rFonts w:cs="David" w:hint="cs"/>
          <w:u w:val="single"/>
          <w:rtl/>
        </w:rPr>
      </w:pPr>
      <w:r w:rsidRPr="00F26DDA">
        <w:rPr>
          <w:rFonts w:cs="David" w:hint="cs"/>
          <w:u w:val="single"/>
          <w:rtl/>
        </w:rPr>
        <w:t>יצחק לוי:</w:t>
      </w:r>
    </w:p>
    <w:p w14:paraId="6D43D6B2" w14:textId="77777777" w:rsidR="00F26DDA" w:rsidRPr="00F26DDA" w:rsidRDefault="00F26DDA" w:rsidP="00F26DDA">
      <w:pPr>
        <w:bidi/>
        <w:rPr>
          <w:rFonts w:cs="David" w:hint="cs"/>
          <w:rtl/>
        </w:rPr>
      </w:pPr>
    </w:p>
    <w:p w14:paraId="5E905882" w14:textId="77777777" w:rsidR="00F26DDA" w:rsidRPr="00F26DDA" w:rsidRDefault="00F26DDA" w:rsidP="00F26DDA">
      <w:pPr>
        <w:bidi/>
        <w:rPr>
          <w:rFonts w:cs="David" w:hint="cs"/>
          <w:rtl/>
        </w:rPr>
      </w:pPr>
      <w:r w:rsidRPr="00F26DDA">
        <w:rPr>
          <w:rFonts w:cs="David" w:hint="cs"/>
          <w:rtl/>
        </w:rPr>
        <w:tab/>
        <w:t xml:space="preserve">בסך הכל אנחנו באים פה לתת מעין אישור או אי אישור להחלטה של הכנסת. אנחנו לא מדברים על אוכלוסיות אחרות במדינה. יש כל מיני אוכלוסיות במדינה שלא משתתפות בעניין של הכנסת. מי ששולח את האנשים האלה לכנסת, הם יצטרכו לומר האם הם מסכימים לשליחיהם או לא מסכימים לשליחיהם. זה הכי פשוט. </w:t>
      </w:r>
    </w:p>
    <w:p w14:paraId="62A05827" w14:textId="77777777" w:rsidR="00F26DDA" w:rsidRPr="00F26DDA" w:rsidRDefault="00F26DDA" w:rsidP="00F26DDA">
      <w:pPr>
        <w:bidi/>
        <w:rPr>
          <w:rFonts w:cs="David" w:hint="cs"/>
          <w:rtl/>
        </w:rPr>
      </w:pPr>
    </w:p>
    <w:p w14:paraId="3C62C3B5" w14:textId="77777777" w:rsidR="00F26DDA" w:rsidRPr="00F26DDA" w:rsidRDefault="00F26DDA" w:rsidP="00F26DDA">
      <w:pPr>
        <w:bidi/>
        <w:rPr>
          <w:rFonts w:cs="David" w:hint="cs"/>
          <w:u w:val="single"/>
          <w:rtl/>
        </w:rPr>
      </w:pPr>
      <w:r w:rsidRPr="00F26DDA">
        <w:rPr>
          <w:rFonts w:cs="David" w:hint="cs"/>
          <w:u w:val="single"/>
          <w:rtl/>
        </w:rPr>
        <w:t>טלב אלסאנע:</w:t>
      </w:r>
    </w:p>
    <w:p w14:paraId="33FAD40A" w14:textId="77777777" w:rsidR="00F26DDA" w:rsidRPr="00F26DDA" w:rsidRDefault="00F26DDA" w:rsidP="00F26DDA">
      <w:pPr>
        <w:bidi/>
        <w:rPr>
          <w:rFonts w:cs="David" w:hint="cs"/>
          <w:rtl/>
        </w:rPr>
      </w:pPr>
    </w:p>
    <w:p w14:paraId="38A562F1" w14:textId="77777777" w:rsidR="00F26DDA" w:rsidRPr="00F26DDA" w:rsidRDefault="00F26DDA" w:rsidP="00F26DDA">
      <w:pPr>
        <w:bidi/>
        <w:rPr>
          <w:rFonts w:cs="David" w:hint="cs"/>
          <w:rtl/>
        </w:rPr>
      </w:pPr>
      <w:r w:rsidRPr="00F26DDA">
        <w:rPr>
          <w:rFonts w:cs="David" w:hint="cs"/>
          <w:rtl/>
        </w:rPr>
        <w:tab/>
        <w:t xml:space="preserve">יש הבדל בין בחירות כלליות לבין משאל עם. בבחירות כלליות בוחרים את הנציגים שלהם, את המנהיגים שלהם שיקבלו החלטות בשמם למשך תקופה של 4 שנים. במשאל עם יש שאלה קונקרטית מוגדרת. לכן, לדעתי, אותם אנשים שזה נוגע להם, חשוב מאוד שיהיו בעלי דעה בסוגיה שנוגעת להם. כולם יחליטו כולל הם. </w:t>
      </w:r>
    </w:p>
    <w:p w14:paraId="3BD19330" w14:textId="77777777" w:rsidR="00F26DDA" w:rsidRPr="00F26DDA" w:rsidRDefault="00F26DDA" w:rsidP="00F26DDA">
      <w:pPr>
        <w:bidi/>
        <w:rPr>
          <w:rFonts w:cs="David" w:hint="cs"/>
          <w:rtl/>
        </w:rPr>
      </w:pPr>
    </w:p>
    <w:p w14:paraId="720877E5" w14:textId="77777777" w:rsidR="00F26DDA" w:rsidRPr="00F26DDA" w:rsidRDefault="00F26DDA" w:rsidP="00F26DDA">
      <w:pPr>
        <w:bidi/>
        <w:rPr>
          <w:rFonts w:cs="David" w:hint="cs"/>
          <w:u w:val="single"/>
          <w:rtl/>
        </w:rPr>
      </w:pPr>
      <w:r w:rsidRPr="00F26DDA">
        <w:rPr>
          <w:rFonts w:cs="David" w:hint="cs"/>
          <w:u w:val="single"/>
          <w:rtl/>
        </w:rPr>
        <w:t>יצחק לוי:</w:t>
      </w:r>
    </w:p>
    <w:p w14:paraId="49EC75C4" w14:textId="77777777" w:rsidR="00F26DDA" w:rsidRPr="00F26DDA" w:rsidRDefault="00F26DDA" w:rsidP="00F26DDA">
      <w:pPr>
        <w:bidi/>
        <w:rPr>
          <w:rFonts w:cs="David" w:hint="cs"/>
          <w:rtl/>
        </w:rPr>
      </w:pPr>
    </w:p>
    <w:p w14:paraId="0F6EB77F" w14:textId="77777777" w:rsidR="00F26DDA" w:rsidRPr="00F26DDA" w:rsidRDefault="00F26DDA" w:rsidP="00F26DDA">
      <w:pPr>
        <w:bidi/>
        <w:rPr>
          <w:rFonts w:cs="David" w:hint="cs"/>
          <w:rtl/>
        </w:rPr>
      </w:pPr>
      <w:r w:rsidRPr="00F26DDA">
        <w:rPr>
          <w:rFonts w:cs="David" w:hint="cs"/>
          <w:rtl/>
        </w:rPr>
        <w:tab/>
        <w:t>אם, נניח, מדברים על הגולן, אז גם תושבי ירושלים?</w:t>
      </w:r>
    </w:p>
    <w:p w14:paraId="25824E11" w14:textId="77777777" w:rsidR="00F26DDA" w:rsidRPr="00F26DDA" w:rsidRDefault="00F26DDA" w:rsidP="00F26DDA">
      <w:pPr>
        <w:bidi/>
        <w:rPr>
          <w:rFonts w:cs="David" w:hint="cs"/>
          <w:rtl/>
        </w:rPr>
      </w:pPr>
    </w:p>
    <w:p w14:paraId="12F9AE3B" w14:textId="77777777" w:rsidR="00F26DDA" w:rsidRPr="00F26DDA" w:rsidRDefault="00F26DDA" w:rsidP="00F26DDA">
      <w:pPr>
        <w:bidi/>
        <w:rPr>
          <w:rFonts w:cs="David" w:hint="cs"/>
          <w:u w:val="single"/>
          <w:rtl/>
        </w:rPr>
      </w:pPr>
      <w:r w:rsidRPr="00F26DDA">
        <w:rPr>
          <w:rFonts w:cs="David" w:hint="cs"/>
          <w:u w:val="single"/>
          <w:rtl/>
        </w:rPr>
        <w:t>טלב אלסאנע:</w:t>
      </w:r>
    </w:p>
    <w:p w14:paraId="0F9DCEED" w14:textId="77777777" w:rsidR="00F26DDA" w:rsidRPr="00F26DDA" w:rsidRDefault="00F26DDA" w:rsidP="00F26DDA">
      <w:pPr>
        <w:bidi/>
        <w:rPr>
          <w:rFonts w:cs="David" w:hint="cs"/>
          <w:u w:val="single"/>
          <w:rtl/>
        </w:rPr>
      </w:pPr>
    </w:p>
    <w:p w14:paraId="34180422" w14:textId="77777777" w:rsidR="00F26DDA" w:rsidRPr="00F26DDA" w:rsidRDefault="00F26DDA" w:rsidP="00F26DDA">
      <w:pPr>
        <w:bidi/>
        <w:rPr>
          <w:rFonts w:cs="David" w:hint="cs"/>
          <w:rtl/>
        </w:rPr>
      </w:pPr>
      <w:r w:rsidRPr="00F26DDA">
        <w:rPr>
          <w:rFonts w:cs="David" w:hint="cs"/>
          <w:rtl/>
        </w:rPr>
        <w:tab/>
        <w:t xml:space="preserve">על בסיס התושבות. לא יכול להיות שדווקא אנשים שזה נוגע להם - - - </w:t>
      </w:r>
    </w:p>
    <w:p w14:paraId="1863625F" w14:textId="77777777" w:rsidR="00F26DDA" w:rsidRPr="00F26DDA" w:rsidRDefault="00F26DDA" w:rsidP="00F26DDA">
      <w:pPr>
        <w:bidi/>
        <w:rPr>
          <w:rFonts w:cs="David" w:hint="cs"/>
          <w:rtl/>
        </w:rPr>
      </w:pPr>
    </w:p>
    <w:p w14:paraId="37C19E12" w14:textId="77777777" w:rsidR="00F26DDA" w:rsidRPr="00F26DDA" w:rsidRDefault="00F26DDA" w:rsidP="00F26DDA">
      <w:pPr>
        <w:bidi/>
        <w:rPr>
          <w:rFonts w:cs="David" w:hint="cs"/>
          <w:u w:val="single"/>
          <w:rtl/>
        </w:rPr>
      </w:pPr>
      <w:r w:rsidRPr="00F26DDA">
        <w:rPr>
          <w:rFonts w:cs="David" w:hint="cs"/>
          <w:u w:val="single"/>
          <w:rtl/>
        </w:rPr>
        <w:t>היו"ר דוד טל:</w:t>
      </w:r>
    </w:p>
    <w:p w14:paraId="19D9DDED" w14:textId="77777777" w:rsidR="00F26DDA" w:rsidRPr="00F26DDA" w:rsidRDefault="00F26DDA" w:rsidP="00F26DDA">
      <w:pPr>
        <w:bidi/>
        <w:rPr>
          <w:rFonts w:cs="David" w:hint="cs"/>
          <w:rtl/>
        </w:rPr>
      </w:pPr>
    </w:p>
    <w:p w14:paraId="56238837" w14:textId="77777777" w:rsidR="00F26DDA" w:rsidRPr="00F26DDA" w:rsidRDefault="00F26DDA" w:rsidP="00F26DDA">
      <w:pPr>
        <w:bidi/>
        <w:rPr>
          <w:rFonts w:cs="David" w:hint="cs"/>
          <w:rtl/>
        </w:rPr>
      </w:pPr>
      <w:r w:rsidRPr="00F26DDA">
        <w:rPr>
          <w:rFonts w:cs="David" w:hint="cs"/>
          <w:rtl/>
        </w:rPr>
        <w:tab/>
        <w:t>תושבי מזרח ירושלים תהיה להם זכות להצביע במשאל עם ברמת הגולן?</w:t>
      </w:r>
    </w:p>
    <w:p w14:paraId="2C2D8BE2" w14:textId="77777777" w:rsidR="00F26DDA" w:rsidRPr="00F26DDA" w:rsidRDefault="00F26DDA" w:rsidP="00F26DDA">
      <w:pPr>
        <w:bidi/>
        <w:rPr>
          <w:rFonts w:cs="David" w:hint="cs"/>
          <w:rtl/>
        </w:rPr>
      </w:pPr>
    </w:p>
    <w:p w14:paraId="6A5C3823" w14:textId="77777777" w:rsidR="00F26DDA" w:rsidRPr="00F26DDA" w:rsidRDefault="00F26DDA" w:rsidP="00F26DDA">
      <w:pPr>
        <w:bidi/>
        <w:rPr>
          <w:rFonts w:cs="David" w:hint="cs"/>
          <w:u w:val="single"/>
          <w:rtl/>
        </w:rPr>
      </w:pPr>
      <w:r w:rsidRPr="00F26DDA">
        <w:rPr>
          <w:rFonts w:cs="David" w:hint="cs"/>
          <w:u w:val="single"/>
          <w:rtl/>
        </w:rPr>
        <w:t>טלב אלסאנע:</w:t>
      </w:r>
    </w:p>
    <w:p w14:paraId="6EE28B27" w14:textId="77777777" w:rsidR="00F26DDA" w:rsidRPr="00F26DDA" w:rsidRDefault="00F26DDA" w:rsidP="00F26DDA">
      <w:pPr>
        <w:bidi/>
        <w:rPr>
          <w:rFonts w:cs="David" w:hint="cs"/>
          <w:u w:val="single"/>
          <w:rtl/>
        </w:rPr>
      </w:pPr>
    </w:p>
    <w:p w14:paraId="04013B5A" w14:textId="77777777" w:rsidR="00F26DDA" w:rsidRPr="00F26DDA" w:rsidRDefault="00F26DDA" w:rsidP="00F26DDA">
      <w:pPr>
        <w:bidi/>
        <w:rPr>
          <w:rFonts w:cs="David" w:hint="cs"/>
          <w:rtl/>
        </w:rPr>
      </w:pPr>
      <w:r w:rsidRPr="00F26DDA">
        <w:rPr>
          <w:rFonts w:cs="David" w:hint="cs"/>
          <w:rtl/>
        </w:rPr>
        <w:tab/>
        <w:t xml:space="preserve">אם אתה אומר תושבים, אז תושבים. </w:t>
      </w:r>
      <w:r w:rsidRPr="00F26DDA">
        <w:rPr>
          <w:rFonts w:cs="David" w:hint="cs"/>
          <w:rtl/>
        </w:rPr>
        <w:tab/>
      </w:r>
    </w:p>
    <w:p w14:paraId="3E4E99A0" w14:textId="77777777" w:rsidR="00F26DDA" w:rsidRPr="00F26DDA" w:rsidRDefault="00F26DDA" w:rsidP="00F26DDA">
      <w:pPr>
        <w:bidi/>
        <w:rPr>
          <w:rFonts w:cs="David" w:hint="cs"/>
          <w:rtl/>
        </w:rPr>
      </w:pPr>
    </w:p>
    <w:p w14:paraId="68687639" w14:textId="77777777" w:rsidR="00F26DDA" w:rsidRPr="00F26DDA" w:rsidRDefault="00F26DDA" w:rsidP="00F26DDA">
      <w:pPr>
        <w:bidi/>
        <w:rPr>
          <w:rFonts w:cs="David" w:hint="cs"/>
          <w:u w:val="single"/>
          <w:rtl/>
        </w:rPr>
      </w:pPr>
      <w:r w:rsidRPr="00F26DDA">
        <w:rPr>
          <w:rFonts w:cs="David" w:hint="cs"/>
          <w:u w:val="single"/>
          <w:rtl/>
        </w:rPr>
        <w:t>יצחק לוי:</w:t>
      </w:r>
    </w:p>
    <w:p w14:paraId="0A8C6684" w14:textId="77777777" w:rsidR="00F26DDA" w:rsidRPr="00F26DDA" w:rsidRDefault="00F26DDA" w:rsidP="00F26DDA">
      <w:pPr>
        <w:bidi/>
        <w:rPr>
          <w:rFonts w:cs="David" w:hint="cs"/>
          <w:u w:val="single"/>
          <w:rtl/>
        </w:rPr>
      </w:pPr>
    </w:p>
    <w:p w14:paraId="47458874" w14:textId="77777777" w:rsidR="00F26DDA" w:rsidRPr="00F26DDA" w:rsidRDefault="00F26DDA" w:rsidP="00F26DDA">
      <w:pPr>
        <w:bidi/>
        <w:rPr>
          <w:rFonts w:cs="David" w:hint="cs"/>
          <w:rtl/>
        </w:rPr>
      </w:pPr>
      <w:r w:rsidRPr="00F26DDA">
        <w:rPr>
          <w:rFonts w:cs="David" w:hint="cs"/>
          <w:rtl/>
        </w:rPr>
        <w:tab/>
        <w:t>אבל זה לא נוגע להם.</w:t>
      </w:r>
    </w:p>
    <w:p w14:paraId="5190B450" w14:textId="77777777" w:rsidR="00F26DDA" w:rsidRPr="00F26DDA" w:rsidRDefault="00F26DDA" w:rsidP="00F26DDA">
      <w:pPr>
        <w:bidi/>
        <w:rPr>
          <w:rFonts w:cs="David" w:hint="cs"/>
          <w:rtl/>
        </w:rPr>
      </w:pPr>
    </w:p>
    <w:p w14:paraId="376249AA" w14:textId="77777777" w:rsidR="00F26DDA" w:rsidRPr="00F26DDA" w:rsidRDefault="00F26DDA" w:rsidP="00F26DDA">
      <w:pPr>
        <w:bidi/>
        <w:rPr>
          <w:rFonts w:cs="David" w:hint="cs"/>
          <w:u w:val="single"/>
          <w:rtl/>
        </w:rPr>
      </w:pPr>
      <w:r w:rsidRPr="00F26DDA">
        <w:rPr>
          <w:rFonts w:cs="David" w:hint="cs"/>
          <w:u w:val="single"/>
          <w:rtl/>
        </w:rPr>
        <w:t>היו"ר דוד טל:</w:t>
      </w:r>
    </w:p>
    <w:p w14:paraId="50B0C81D" w14:textId="77777777" w:rsidR="00F26DDA" w:rsidRPr="00F26DDA" w:rsidRDefault="00F26DDA" w:rsidP="00F26DDA">
      <w:pPr>
        <w:bidi/>
        <w:rPr>
          <w:rFonts w:cs="David" w:hint="cs"/>
          <w:rtl/>
        </w:rPr>
      </w:pPr>
    </w:p>
    <w:p w14:paraId="28F9D3B5" w14:textId="77777777" w:rsidR="00F26DDA" w:rsidRPr="00F26DDA" w:rsidRDefault="00F26DDA" w:rsidP="00F26DDA">
      <w:pPr>
        <w:bidi/>
        <w:rPr>
          <w:rFonts w:cs="David" w:hint="cs"/>
          <w:rtl/>
        </w:rPr>
      </w:pPr>
      <w:r w:rsidRPr="00F26DDA">
        <w:rPr>
          <w:rFonts w:cs="David" w:hint="cs"/>
          <w:rtl/>
        </w:rPr>
        <w:tab/>
        <w:t>איפה זה נוגע לתושבי ירושלים?</w:t>
      </w:r>
    </w:p>
    <w:p w14:paraId="133B920F" w14:textId="77777777" w:rsidR="00F26DDA" w:rsidRPr="00F26DDA" w:rsidRDefault="00F26DDA" w:rsidP="00F26DDA">
      <w:pPr>
        <w:bidi/>
        <w:rPr>
          <w:rFonts w:cs="David" w:hint="cs"/>
          <w:rtl/>
        </w:rPr>
      </w:pPr>
    </w:p>
    <w:p w14:paraId="6F5F11FA" w14:textId="77777777" w:rsidR="00F26DDA" w:rsidRPr="00F26DDA" w:rsidRDefault="00F26DDA" w:rsidP="00F26DDA">
      <w:pPr>
        <w:bidi/>
        <w:rPr>
          <w:rFonts w:cs="David" w:hint="cs"/>
          <w:u w:val="single"/>
          <w:rtl/>
        </w:rPr>
      </w:pPr>
      <w:r w:rsidRPr="00F26DDA">
        <w:rPr>
          <w:rFonts w:cs="David" w:hint="cs"/>
          <w:u w:val="single"/>
          <w:rtl/>
        </w:rPr>
        <w:t>טלב אלסאנע:</w:t>
      </w:r>
    </w:p>
    <w:p w14:paraId="2D419D6E" w14:textId="77777777" w:rsidR="00F26DDA" w:rsidRPr="00F26DDA" w:rsidRDefault="00F26DDA" w:rsidP="00F26DDA">
      <w:pPr>
        <w:bidi/>
        <w:rPr>
          <w:rFonts w:cs="David" w:hint="cs"/>
          <w:u w:val="single"/>
          <w:rtl/>
        </w:rPr>
      </w:pPr>
    </w:p>
    <w:p w14:paraId="4941574F" w14:textId="77777777" w:rsidR="00F26DDA" w:rsidRPr="00F26DDA" w:rsidRDefault="00F26DDA" w:rsidP="00F26DDA">
      <w:pPr>
        <w:bidi/>
        <w:rPr>
          <w:rFonts w:cs="David" w:hint="cs"/>
          <w:rtl/>
        </w:rPr>
      </w:pPr>
      <w:r w:rsidRPr="00F26DDA">
        <w:rPr>
          <w:rFonts w:cs="David" w:hint="cs"/>
          <w:rtl/>
        </w:rPr>
        <w:tab/>
        <w:t>העיקרון הוא כל האוכלוסיי</w:t>
      </w:r>
      <w:r w:rsidRPr="00F26DDA">
        <w:rPr>
          <w:rFonts w:cs="David" w:hint="eastAsia"/>
          <w:rtl/>
        </w:rPr>
        <w:t>ה</w:t>
      </w:r>
      <w:r w:rsidRPr="00F26DDA">
        <w:rPr>
          <w:rFonts w:cs="David" w:hint="cs"/>
          <w:rtl/>
        </w:rPr>
        <w:t xml:space="preserve"> ולא תושב א' כן ותושב א' ב'. הבסיס הוא או תושבות או אזרחות. </w:t>
      </w:r>
    </w:p>
    <w:p w14:paraId="6ABF3D13" w14:textId="77777777" w:rsidR="00F26DDA" w:rsidRPr="00F26DDA" w:rsidRDefault="00F26DDA" w:rsidP="00F26DDA">
      <w:pPr>
        <w:bidi/>
        <w:rPr>
          <w:rFonts w:cs="David" w:hint="cs"/>
          <w:rtl/>
        </w:rPr>
      </w:pPr>
    </w:p>
    <w:p w14:paraId="4596F7C4" w14:textId="77777777" w:rsidR="00F26DDA" w:rsidRPr="00F26DDA" w:rsidRDefault="00F26DDA" w:rsidP="00F26DDA">
      <w:pPr>
        <w:bidi/>
        <w:rPr>
          <w:rFonts w:cs="David" w:hint="cs"/>
          <w:u w:val="single"/>
          <w:rtl/>
        </w:rPr>
      </w:pPr>
      <w:r w:rsidRPr="00F26DDA">
        <w:rPr>
          <w:rFonts w:cs="David" w:hint="cs"/>
          <w:u w:val="single"/>
          <w:rtl/>
        </w:rPr>
        <w:t>היו"ר דוד טל:</w:t>
      </w:r>
    </w:p>
    <w:p w14:paraId="4BABE954" w14:textId="77777777" w:rsidR="00F26DDA" w:rsidRPr="00F26DDA" w:rsidRDefault="00F26DDA" w:rsidP="00F26DDA">
      <w:pPr>
        <w:bidi/>
        <w:rPr>
          <w:rFonts w:cs="David" w:hint="cs"/>
          <w:rtl/>
        </w:rPr>
      </w:pPr>
    </w:p>
    <w:p w14:paraId="1D230E2A" w14:textId="77777777" w:rsidR="00F26DDA" w:rsidRPr="00F26DDA" w:rsidRDefault="00F26DDA" w:rsidP="00F26DDA">
      <w:pPr>
        <w:bidi/>
        <w:rPr>
          <w:rFonts w:cs="David" w:hint="cs"/>
          <w:rtl/>
        </w:rPr>
      </w:pPr>
      <w:r w:rsidRPr="00F26DDA">
        <w:rPr>
          <w:rFonts w:cs="David" w:hint="cs"/>
          <w:rtl/>
        </w:rPr>
        <w:tab/>
        <w:t>יש הבדל.</w:t>
      </w:r>
    </w:p>
    <w:p w14:paraId="64E32225" w14:textId="77777777" w:rsidR="00F26DDA" w:rsidRDefault="00F26DDA" w:rsidP="00F26DDA">
      <w:pPr>
        <w:bidi/>
        <w:rPr>
          <w:rFonts w:cs="David" w:hint="cs"/>
          <w:rtl/>
        </w:rPr>
      </w:pPr>
    </w:p>
    <w:p w14:paraId="78A1CAD1" w14:textId="77777777" w:rsidR="00F26DDA" w:rsidRDefault="00F26DDA" w:rsidP="00F26DDA">
      <w:pPr>
        <w:bidi/>
        <w:rPr>
          <w:rFonts w:cs="David" w:hint="cs"/>
          <w:rtl/>
        </w:rPr>
      </w:pPr>
    </w:p>
    <w:p w14:paraId="71EEAAE9" w14:textId="77777777" w:rsidR="00F26DDA" w:rsidRDefault="00F26DDA" w:rsidP="00F26DDA">
      <w:pPr>
        <w:bidi/>
        <w:rPr>
          <w:rFonts w:cs="David" w:hint="cs"/>
          <w:rtl/>
        </w:rPr>
      </w:pPr>
    </w:p>
    <w:p w14:paraId="6C1F9791" w14:textId="77777777" w:rsidR="00F26DDA" w:rsidRDefault="00F26DDA" w:rsidP="00F26DDA">
      <w:pPr>
        <w:bidi/>
        <w:rPr>
          <w:rFonts w:cs="David" w:hint="cs"/>
          <w:rtl/>
        </w:rPr>
      </w:pPr>
    </w:p>
    <w:p w14:paraId="1306774F" w14:textId="77777777" w:rsidR="00F26DDA" w:rsidRDefault="00F26DDA" w:rsidP="00F26DDA">
      <w:pPr>
        <w:bidi/>
        <w:rPr>
          <w:rFonts w:cs="David" w:hint="cs"/>
          <w:rtl/>
        </w:rPr>
      </w:pPr>
    </w:p>
    <w:p w14:paraId="7A1BDF3F" w14:textId="77777777" w:rsidR="00F26DDA" w:rsidRPr="00F26DDA" w:rsidRDefault="00F26DDA" w:rsidP="00F26DDA">
      <w:pPr>
        <w:bidi/>
        <w:rPr>
          <w:rFonts w:cs="David" w:hint="cs"/>
          <w:rtl/>
        </w:rPr>
      </w:pPr>
    </w:p>
    <w:p w14:paraId="1A507404" w14:textId="77777777" w:rsidR="00F26DDA" w:rsidRPr="00F26DDA" w:rsidRDefault="00F26DDA" w:rsidP="00F26DDA">
      <w:pPr>
        <w:bidi/>
        <w:rPr>
          <w:rFonts w:cs="David" w:hint="cs"/>
          <w:u w:val="single"/>
          <w:rtl/>
        </w:rPr>
      </w:pPr>
      <w:r w:rsidRPr="00F26DDA">
        <w:rPr>
          <w:rFonts w:cs="David" w:hint="cs"/>
          <w:u w:val="single"/>
          <w:rtl/>
        </w:rPr>
        <w:t>טלב אלסאנע:</w:t>
      </w:r>
    </w:p>
    <w:p w14:paraId="1B7F884F" w14:textId="77777777" w:rsidR="00F26DDA" w:rsidRPr="00F26DDA" w:rsidRDefault="00F26DDA" w:rsidP="00F26DDA">
      <w:pPr>
        <w:bidi/>
        <w:rPr>
          <w:rFonts w:cs="David" w:hint="cs"/>
          <w:u w:val="single"/>
          <w:rtl/>
        </w:rPr>
      </w:pPr>
    </w:p>
    <w:p w14:paraId="069D03C9" w14:textId="77777777" w:rsidR="00F26DDA" w:rsidRPr="00F26DDA" w:rsidRDefault="00F26DDA" w:rsidP="00F26DDA">
      <w:pPr>
        <w:bidi/>
        <w:rPr>
          <w:rFonts w:cs="David" w:hint="cs"/>
          <w:rtl/>
        </w:rPr>
      </w:pPr>
      <w:r w:rsidRPr="00F26DDA">
        <w:rPr>
          <w:rFonts w:cs="David" w:hint="cs"/>
          <w:rtl/>
        </w:rPr>
        <w:tab/>
        <w:t xml:space="preserve">אם אנחנו אומרים תושבות, אז אתה לא יכול לחלק. מאחר ונאמר תושבות אני חושב שאי אפשר לעשות חלוקה. </w:t>
      </w:r>
    </w:p>
    <w:p w14:paraId="50A6FBA1" w14:textId="77777777" w:rsidR="00F26DDA" w:rsidRPr="00F26DDA" w:rsidRDefault="00F26DDA" w:rsidP="00F26DDA">
      <w:pPr>
        <w:bidi/>
        <w:rPr>
          <w:rFonts w:cs="David" w:hint="cs"/>
          <w:rtl/>
        </w:rPr>
      </w:pPr>
    </w:p>
    <w:p w14:paraId="31101F83" w14:textId="77777777" w:rsidR="00F26DDA" w:rsidRPr="00F26DDA" w:rsidRDefault="00F26DDA" w:rsidP="00F26DDA">
      <w:pPr>
        <w:bidi/>
        <w:rPr>
          <w:rFonts w:cs="David" w:hint="cs"/>
          <w:u w:val="single"/>
          <w:rtl/>
        </w:rPr>
      </w:pPr>
      <w:r w:rsidRPr="00F26DDA">
        <w:rPr>
          <w:rFonts w:cs="David" w:hint="cs"/>
          <w:u w:val="single"/>
          <w:rtl/>
        </w:rPr>
        <w:t>אברהם מיכאלי:</w:t>
      </w:r>
    </w:p>
    <w:p w14:paraId="5295BE21" w14:textId="77777777" w:rsidR="00F26DDA" w:rsidRPr="00F26DDA" w:rsidRDefault="00F26DDA" w:rsidP="00F26DDA">
      <w:pPr>
        <w:bidi/>
        <w:rPr>
          <w:rFonts w:cs="David" w:hint="cs"/>
          <w:u w:val="single"/>
          <w:rtl/>
        </w:rPr>
      </w:pPr>
    </w:p>
    <w:p w14:paraId="55ABD426" w14:textId="77777777" w:rsidR="00F26DDA" w:rsidRPr="00F26DDA" w:rsidRDefault="00F26DDA" w:rsidP="00F26DDA">
      <w:pPr>
        <w:bidi/>
        <w:rPr>
          <w:rFonts w:cs="David" w:hint="cs"/>
          <w:rtl/>
        </w:rPr>
      </w:pPr>
      <w:r w:rsidRPr="00F26DDA">
        <w:rPr>
          <w:rFonts w:cs="David" w:hint="cs"/>
          <w:rtl/>
        </w:rPr>
        <w:tab/>
        <w:t>אני חושב שצריך להשאיר, כמו שהרב לוי אמר, את עיקרון של השתתפות בבחירות לכנסת. עצם ההכרעה במשאל עם זאת הכרעה דומה למה שמכריעים בבחירות לכנסת, רק במשאל עם אנחנו עושים זאת בהרחבה יתרה, בפעילות יתר, בהדגשה יתרה של הנושא שעומד על הפרק.</w:t>
      </w:r>
    </w:p>
    <w:p w14:paraId="3BF69FAE" w14:textId="77777777" w:rsidR="00F26DDA" w:rsidRPr="00F26DDA" w:rsidRDefault="00F26DDA" w:rsidP="00F26DDA">
      <w:pPr>
        <w:bidi/>
        <w:rPr>
          <w:rFonts w:cs="David" w:hint="cs"/>
          <w:rtl/>
        </w:rPr>
      </w:pPr>
    </w:p>
    <w:p w14:paraId="7F58A2EF" w14:textId="77777777" w:rsidR="00F26DDA" w:rsidRPr="00F26DDA" w:rsidRDefault="00F26DDA" w:rsidP="00F26DDA">
      <w:pPr>
        <w:bidi/>
        <w:rPr>
          <w:rFonts w:cs="David" w:hint="cs"/>
          <w:rtl/>
        </w:rPr>
      </w:pPr>
      <w:r w:rsidRPr="00F26DDA">
        <w:rPr>
          <w:rFonts w:cs="David" w:hint="cs"/>
          <w:rtl/>
        </w:rPr>
        <w:tab/>
        <w:t xml:space="preserve">לכן אין אפשרות, כרגע, לפתוח פה </w:t>
      </w:r>
      <w:r w:rsidRPr="00F26DDA">
        <w:rPr>
          <w:rFonts w:cs="David"/>
          <w:rtl/>
        </w:rPr>
        <w:t>–</w:t>
      </w:r>
      <w:r w:rsidRPr="00F26DDA">
        <w:rPr>
          <w:rFonts w:cs="David" w:hint="cs"/>
          <w:rtl/>
        </w:rPr>
        <w:t xml:space="preserve"> זה לא סקר, זה משאל עם שאחריו יש תוצאה למדינה איך לעשות. אי אפשר לתת פה משהו לקבוצה חדשה שלא משתתפת בבחירות לכנסת. </w:t>
      </w:r>
    </w:p>
    <w:p w14:paraId="066FAB08" w14:textId="77777777" w:rsidR="00F26DDA" w:rsidRPr="00F26DDA" w:rsidRDefault="00F26DDA" w:rsidP="00F26DDA">
      <w:pPr>
        <w:bidi/>
        <w:rPr>
          <w:rFonts w:cs="David" w:hint="cs"/>
          <w:rtl/>
        </w:rPr>
      </w:pPr>
    </w:p>
    <w:p w14:paraId="0500FD4B" w14:textId="77777777" w:rsidR="00F26DDA" w:rsidRPr="00F26DDA" w:rsidRDefault="00F26DDA" w:rsidP="00F26DDA">
      <w:pPr>
        <w:bidi/>
        <w:rPr>
          <w:rFonts w:cs="David" w:hint="cs"/>
          <w:u w:val="single"/>
          <w:rtl/>
        </w:rPr>
      </w:pPr>
      <w:r w:rsidRPr="00F26DDA">
        <w:rPr>
          <w:rFonts w:cs="David" w:hint="cs"/>
          <w:u w:val="single"/>
          <w:rtl/>
        </w:rPr>
        <w:t>יצחק לוי:</w:t>
      </w:r>
    </w:p>
    <w:p w14:paraId="1201E03E" w14:textId="77777777" w:rsidR="00F26DDA" w:rsidRPr="00F26DDA" w:rsidRDefault="00F26DDA" w:rsidP="00F26DDA">
      <w:pPr>
        <w:bidi/>
        <w:rPr>
          <w:rFonts w:cs="David" w:hint="cs"/>
          <w:u w:val="single"/>
          <w:rtl/>
        </w:rPr>
      </w:pPr>
    </w:p>
    <w:p w14:paraId="6D0474A0" w14:textId="77777777" w:rsidR="00F26DDA" w:rsidRPr="00F26DDA" w:rsidRDefault="00F26DDA" w:rsidP="00F26DDA">
      <w:pPr>
        <w:bidi/>
        <w:rPr>
          <w:rFonts w:cs="David" w:hint="cs"/>
          <w:rtl/>
        </w:rPr>
      </w:pPr>
      <w:r w:rsidRPr="00F26DDA">
        <w:rPr>
          <w:rFonts w:cs="David" w:hint="cs"/>
          <w:rtl/>
        </w:rPr>
        <w:tab/>
        <w:t xml:space="preserve">אני רוצה לחזק את דבריי. עצם העובדה שאנחנו אומרים שסמוך לבחירות לא עושים משאל עם, הווה אומר שזה ספר הבוחרים. </w:t>
      </w:r>
    </w:p>
    <w:p w14:paraId="5EFB109D" w14:textId="77777777" w:rsidR="00F26DDA" w:rsidRPr="00F26DDA" w:rsidRDefault="00F26DDA" w:rsidP="00F26DDA">
      <w:pPr>
        <w:bidi/>
        <w:rPr>
          <w:rFonts w:cs="David" w:hint="cs"/>
          <w:rtl/>
        </w:rPr>
      </w:pPr>
    </w:p>
    <w:p w14:paraId="60B945DA" w14:textId="77777777" w:rsidR="00F26DDA" w:rsidRPr="00F26DDA" w:rsidRDefault="00F26DDA" w:rsidP="00F26DDA">
      <w:pPr>
        <w:bidi/>
        <w:rPr>
          <w:rFonts w:cs="David" w:hint="cs"/>
          <w:u w:val="single"/>
          <w:rtl/>
        </w:rPr>
      </w:pPr>
      <w:r w:rsidRPr="00F26DDA">
        <w:rPr>
          <w:rFonts w:cs="David" w:hint="cs"/>
          <w:u w:val="single"/>
          <w:rtl/>
        </w:rPr>
        <w:t>היו"ר דוד טל:</w:t>
      </w:r>
    </w:p>
    <w:p w14:paraId="3EB9AED6" w14:textId="77777777" w:rsidR="00F26DDA" w:rsidRPr="00F26DDA" w:rsidRDefault="00F26DDA" w:rsidP="00F26DDA">
      <w:pPr>
        <w:bidi/>
        <w:rPr>
          <w:rFonts w:cs="David" w:hint="cs"/>
          <w:rtl/>
        </w:rPr>
      </w:pPr>
    </w:p>
    <w:p w14:paraId="74751E22" w14:textId="77777777" w:rsidR="00F26DDA" w:rsidRPr="00F26DDA" w:rsidRDefault="00F26DDA" w:rsidP="00F26DDA">
      <w:pPr>
        <w:bidi/>
        <w:rPr>
          <w:rFonts w:cs="David" w:hint="cs"/>
          <w:rtl/>
        </w:rPr>
      </w:pPr>
      <w:r w:rsidRPr="00F26DDA">
        <w:rPr>
          <w:rFonts w:cs="David" w:hint="cs"/>
          <w:rtl/>
        </w:rPr>
        <w:tab/>
        <w:t xml:space="preserve">רציתי לחזק את דבריך ולומר שאני מסכים לכל דבר מהדברים שאמרת כרגע בנושא הזה ולו רק שאנחנו צריכים למצוא את המצב היותר פשוט. אם לא, ניכנס פה לסמטאות שלא נוכל לצאת מהן. </w:t>
      </w:r>
    </w:p>
    <w:p w14:paraId="4C11E8C0" w14:textId="77777777" w:rsidR="00F26DDA" w:rsidRPr="00F26DDA" w:rsidRDefault="00F26DDA" w:rsidP="00F26DDA">
      <w:pPr>
        <w:bidi/>
        <w:rPr>
          <w:rFonts w:cs="David" w:hint="cs"/>
          <w:rtl/>
        </w:rPr>
      </w:pPr>
    </w:p>
    <w:p w14:paraId="661AE4E4" w14:textId="77777777" w:rsidR="00F26DDA" w:rsidRPr="00F26DDA" w:rsidRDefault="00F26DDA" w:rsidP="00F26DDA">
      <w:pPr>
        <w:bidi/>
        <w:rPr>
          <w:rFonts w:cs="David" w:hint="cs"/>
          <w:rtl/>
        </w:rPr>
      </w:pPr>
      <w:r w:rsidRPr="00F26DDA">
        <w:rPr>
          <w:rFonts w:cs="David" w:hint="cs"/>
          <w:rtl/>
        </w:rPr>
        <w:tab/>
        <w:t>יש מישהו מהאורחים שרוצה להביע את עמדתו בנושא הזה?</w:t>
      </w:r>
    </w:p>
    <w:p w14:paraId="30CBE22F" w14:textId="77777777" w:rsidR="00F26DDA" w:rsidRPr="00F26DDA" w:rsidRDefault="00F26DDA" w:rsidP="00F26DDA">
      <w:pPr>
        <w:bidi/>
        <w:rPr>
          <w:rFonts w:cs="David" w:hint="cs"/>
          <w:rtl/>
        </w:rPr>
      </w:pPr>
    </w:p>
    <w:p w14:paraId="18B0F95F" w14:textId="77777777" w:rsidR="00F26DDA" w:rsidRPr="00F26DDA" w:rsidRDefault="00F26DDA" w:rsidP="00F26DDA">
      <w:pPr>
        <w:bidi/>
        <w:rPr>
          <w:rFonts w:cs="David" w:hint="cs"/>
          <w:rtl/>
        </w:rPr>
      </w:pPr>
      <w:r w:rsidRPr="00F26DDA">
        <w:rPr>
          <w:rFonts w:cs="David" w:hint="cs"/>
          <w:rtl/>
        </w:rPr>
        <w:tab/>
        <w:t xml:space="preserve">תודה, אנחנו עוברים לנושא הבא. אנחנו נאמץ את מה שהרב לוי אמר, ואם יהיו הסתייגויות, תוכלו להכניס הסתייגויות, חבר הכנסת בן ששון וחבר הכנסת טלב אלסאנע. </w:t>
      </w:r>
    </w:p>
    <w:p w14:paraId="585B7240" w14:textId="77777777" w:rsidR="00F26DDA" w:rsidRPr="00F26DDA" w:rsidRDefault="00F26DDA" w:rsidP="00F26DDA">
      <w:pPr>
        <w:bidi/>
        <w:rPr>
          <w:rFonts w:cs="David" w:hint="cs"/>
          <w:rtl/>
        </w:rPr>
      </w:pPr>
    </w:p>
    <w:p w14:paraId="473AD8B1" w14:textId="77777777" w:rsidR="00F26DDA" w:rsidRPr="00F26DDA" w:rsidRDefault="00F26DDA" w:rsidP="00F26DDA">
      <w:pPr>
        <w:bidi/>
        <w:rPr>
          <w:rFonts w:cs="David" w:hint="cs"/>
          <w:rtl/>
        </w:rPr>
      </w:pPr>
      <w:r w:rsidRPr="00F26DDA">
        <w:rPr>
          <w:rFonts w:cs="David" w:hint="cs"/>
          <w:rtl/>
        </w:rPr>
        <w:tab/>
        <w:t>אנחנו עוברים לפתקי הצבעה ומשמעותם. שילה, בנושא הזה מה יש לגברתי לומר?</w:t>
      </w:r>
    </w:p>
    <w:p w14:paraId="3797D72B" w14:textId="77777777" w:rsidR="00F26DDA" w:rsidRPr="00F26DDA" w:rsidRDefault="00F26DDA" w:rsidP="00F26DDA">
      <w:pPr>
        <w:bidi/>
        <w:rPr>
          <w:rFonts w:cs="David" w:hint="cs"/>
          <w:rtl/>
        </w:rPr>
      </w:pPr>
    </w:p>
    <w:p w14:paraId="5726506E" w14:textId="77777777" w:rsidR="00F26DDA" w:rsidRPr="00F26DDA" w:rsidRDefault="00F26DDA" w:rsidP="00F26DDA">
      <w:pPr>
        <w:bidi/>
        <w:rPr>
          <w:rFonts w:cs="David" w:hint="cs"/>
          <w:u w:val="single"/>
          <w:rtl/>
        </w:rPr>
      </w:pPr>
      <w:r w:rsidRPr="00F26DDA">
        <w:rPr>
          <w:rFonts w:cs="David" w:hint="cs"/>
          <w:u w:val="single"/>
          <w:rtl/>
        </w:rPr>
        <w:t>שילה הטיס:</w:t>
      </w:r>
    </w:p>
    <w:p w14:paraId="73E8748F" w14:textId="77777777" w:rsidR="00F26DDA" w:rsidRPr="00F26DDA" w:rsidRDefault="00F26DDA" w:rsidP="00F26DDA">
      <w:pPr>
        <w:bidi/>
        <w:rPr>
          <w:rFonts w:cs="David" w:hint="cs"/>
          <w:u w:val="single"/>
          <w:rtl/>
        </w:rPr>
      </w:pPr>
    </w:p>
    <w:p w14:paraId="37CC81AB" w14:textId="77777777" w:rsidR="00F26DDA" w:rsidRPr="00F26DDA" w:rsidRDefault="00F26DDA" w:rsidP="00F26DDA">
      <w:pPr>
        <w:bidi/>
        <w:rPr>
          <w:rFonts w:cs="David" w:hint="cs"/>
          <w:rtl/>
        </w:rPr>
      </w:pPr>
      <w:r w:rsidRPr="00F26DDA">
        <w:rPr>
          <w:rFonts w:cs="David" w:hint="cs"/>
          <w:rtl/>
        </w:rPr>
        <w:tab/>
        <w:t>אתה מדבר על הפתקים פיזית.</w:t>
      </w:r>
    </w:p>
    <w:p w14:paraId="3B97505E" w14:textId="77777777" w:rsidR="00F26DDA" w:rsidRPr="00F26DDA" w:rsidRDefault="00F26DDA" w:rsidP="00F26DDA">
      <w:pPr>
        <w:bidi/>
        <w:rPr>
          <w:rFonts w:cs="David" w:hint="cs"/>
          <w:rtl/>
        </w:rPr>
      </w:pPr>
    </w:p>
    <w:p w14:paraId="36F2F86C" w14:textId="77777777" w:rsidR="00F26DDA" w:rsidRPr="00F26DDA" w:rsidRDefault="00F26DDA" w:rsidP="00F26DDA">
      <w:pPr>
        <w:bidi/>
        <w:rPr>
          <w:rFonts w:cs="David" w:hint="cs"/>
          <w:u w:val="single"/>
          <w:rtl/>
        </w:rPr>
      </w:pPr>
      <w:r w:rsidRPr="00F26DDA">
        <w:rPr>
          <w:rFonts w:cs="David" w:hint="cs"/>
          <w:u w:val="single"/>
          <w:rtl/>
        </w:rPr>
        <w:t>היו"ר דוד טל:</w:t>
      </w:r>
    </w:p>
    <w:p w14:paraId="22310BA5" w14:textId="77777777" w:rsidR="00F26DDA" w:rsidRPr="00F26DDA" w:rsidRDefault="00F26DDA" w:rsidP="00F26DDA">
      <w:pPr>
        <w:bidi/>
        <w:rPr>
          <w:rFonts w:cs="David" w:hint="cs"/>
          <w:rtl/>
        </w:rPr>
      </w:pPr>
    </w:p>
    <w:p w14:paraId="4E988C90" w14:textId="77777777" w:rsidR="00F26DDA" w:rsidRPr="00F26DDA" w:rsidRDefault="00F26DDA" w:rsidP="00F26DDA">
      <w:pPr>
        <w:bidi/>
        <w:rPr>
          <w:rFonts w:cs="David" w:hint="cs"/>
          <w:rtl/>
        </w:rPr>
      </w:pPr>
      <w:r w:rsidRPr="00F26DDA">
        <w:rPr>
          <w:rFonts w:cs="David" w:hint="cs"/>
          <w:rtl/>
        </w:rPr>
        <w:tab/>
        <w:t xml:space="preserve">כן. </w:t>
      </w:r>
    </w:p>
    <w:p w14:paraId="4D553F10" w14:textId="77777777" w:rsidR="00F26DDA" w:rsidRPr="00F26DDA" w:rsidRDefault="00F26DDA" w:rsidP="00F26DDA">
      <w:pPr>
        <w:bidi/>
        <w:rPr>
          <w:rFonts w:cs="David" w:hint="cs"/>
          <w:rtl/>
        </w:rPr>
      </w:pPr>
    </w:p>
    <w:p w14:paraId="5A611EFB" w14:textId="77777777" w:rsidR="00F26DDA" w:rsidRPr="00F26DDA" w:rsidRDefault="00F26DDA" w:rsidP="00F26DDA">
      <w:pPr>
        <w:bidi/>
        <w:rPr>
          <w:rFonts w:cs="David" w:hint="cs"/>
          <w:u w:val="single"/>
          <w:rtl/>
        </w:rPr>
      </w:pPr>
      <w:r w:rsidRPr="00F26DDA">
        <w:rPr>
          <w:rFonts w:cs="David" w:hint="cs"/>
          <w:u w:val="single"/>
          <w:rtl/>
        </w:rPr>
        <w:t>שילה הטיס:</w:t>
      </w:r>
    </w:p>
    <w:p w14:paraId="5AEE58AD" w14:textId="77777777" w:rsidR="00F26DDA" w:rsidRPr="00F26DDA" w:rsidRDefault="00F26DDA" w:rsidP="00F26DDA">
      <w:pPr>
        <w:bidi/>
        <w:rPr>
          <w:rFonts w:cs="David" w:hint="cs"/>
          <w:u w:val="single"/>
          <w:rtl/>
        </w:rPr>
      </w:pPr>
    </w:p>
    <w:p w14:paraId="04CCC85B" w14:textId="77777777" w:rsidR="00F26DDA" w:rsidRPr="00F26DDA" w:rsidRDefault="00F26DDA" w:rsidP="00F26DDA">
      <w:pPr>
        <w:bidi/>
        <w:rPr>
          <w:rFonts w:cs="David" w:hint="cs"/>
          <w:rtl/>
        </w:rPr>
      </w:pPr>
      <w:r w:rsidRPr="00F26DDA">
        <w:rPr>
          <w:rFonts w:cs="David" w:hint="cs"/>
          <w:rtl/>
        </w:rPr>
        <w:tab/>
        <w:t xml:space="preserve">בצרפת כתוב, כן או לא. ההנחה היא שאתה יודע מראש על מה אתה מצביע. אני הבאתי לכם דוגמאות מכמה מדינות, איך נראה הפתק. בדרך כלל אם השאלה מסובכת או השאלה היא: האם אתה מאשר חוק מסוים או תיקון לחוק מסוים, מעבירים לך את החומר מראש. זאת אומרת, או באינטרנט או - - - </w:t>
      </w:r>
    </w:p>
    <w:p w14:paraId="3F2F06ED" w14:textId="77777777" w:rsidR="00F26DDA" w:rsidRPr="00F26DDA" w:rsidRDefault="00F26DDA" w:rsidP="00F26DDA">
      <w:pPr>
        <w:bidi/>
        <w:rPr>
          <w:rFonts w:cs="David" w:hint="cs"/>
          <w:rtl/>
        </w:rPr>
      </w:pPr>
    </w:p>
    <w:p w14:paraId="0A2990F6" w14:textId="77777777" w:rsidR="00F26DDA" w:rsidRPr="00F26DDA" w:rsidRDefault="00F26DDA" w:rsidP="00F26DDA">
      <w:pPr>
        <w:bidi/>
        <w:rPr>
          <w:rFonts w:cs="David" w:hint="cs"/>
          <w:u w:val="single"/>
          <w:rtl/>
        </w:rPr>
      </w:pPr>
      <w:r w:rsidRPr="00F26DDA">
        <w:rPr>
          <w:rFonts w:cs="David" w:hint="cs"/>
          <w:u w:val="single"/>
          <w:rtl/>
        </w:rPr>
        <w:t>היו"ר דוד טל:</w:t>
      </w:r>
    </w:p>
    <w:p w14:paraId="77AADF31" w14:textId="77777777" w:rsidR="00F26DDA" w:rsidRPr="00F26DDA" w:rsidRDefault="00F26DDA" w:rsidP="00F26DDA">
      <w:pPr>
        <w:bidi/>
        <w:rPr>
          <w:rFonts w:cs="David" w:hint="cs"/>
          <w:rtl/>
        </w:rPr>
      </w:pPr>
    </w:p>
    <w:p w14:paraId="714152FC" w14:textId="77777777" w:rsidR="00F26DDA" w:rsidRPr="00F26DDA" w:rsidRDefault="00F26DDA" w:rsidP="00F26DDA">
      <w:pPr>
        <w:bidi/>
        <w:rPr>
          <w:rFonts w:cs="David" w:hint="cs"/>
          <w:rtl/>
        </w:rPr>
      </w:pPr>
      <w:r w:rsidRPr="00F26DDA">
        <w:rPr>
          <w:rFonts w:cs="David" w:hint="cs"/>
          <w:rtl/>
        </w:rPr>
        <w:tab/>
        <w:t xml:space="preserve">כנראה שתהיה תעמולה ויהיו אנשים שיגיעו למה צריך להצביע בעד או נגד. </w:t>
      </w:r>
    </w:p>
    <w:p w14:paraId="721974DF" w14:textId="77777777" w:rsidR="00F26DDA" w:rsidRDefault="00F26DDA" w:rsidP="00F26DDA">
      <w:pPr>
        <w:bidi/>
        <w:rPr>
          <w:rFonts w:cs="David" w:hint="cs"/>
          <w:rtl/>
        </w:rPr>
      </w:pPr>
    </w:p>
    <w:p w14:paraId="55A57B6F" w14:textId="77777777" w:rsidR="00F26DDA" w:rsidRDefault="00F26DDA" w:rsidP="00F26DDA">
      <w:pPr>
        <w:bidi/>
        <w:rPr>
          <w:rFonts w:cs="David" w:hint="cs"/>
          <w:rtl/>
        </w:rPr>
      </w:pPr>
    </w:p>
    <w:p w14:paraId="487D24DE" w14:textId="77777777" w:rsidR="00F26DDA" w:rsidRDefault="00F26DDA" w:rsidP="00F26DDA">
      <w:pPr>
        <w:bidi/>
        <w:rPr>
          <w:rFonts w:cs="David" w:hint="cs"/>
          <w:rtl/>
        </w:rPr>
      </w:pPr>
    </w:p>
    <w:p w14:paraId="03FC46CC" w14:textId="77777777" w:rsidR="00F26DDA" w:rsidRDefault="00F26DDA" w:rsidP="00F26DDA">
      <w:pPr>
        <w:bidi/>
        <w:rPr>
          <w:rFonts w:cs="David" w:hint="cs"/>
          <w:rtl/>
        </w:rPr>
      </w:pPr>
    </w:p>
    <w:p w14:paraId="0034B40A" w14:textId="77777777" w:rsidR="00F26DDA" w:rsidRDefault="00F26DDA" w:rsidP="00F26DDA">
      <w:pPr>
        <w:bidi/>
        <w:rPr>
          <w:rFonts w:cs="David" w:hint="cs"/>
          <w:rtl/>
        </w:rPr>
      </w:pPr>
    </w:p>
    <w:p w14:paraId="00EB9264" w14:textId="77777777" w:rsidR="00F26DDA" w:rsidRDefault="00F26DDA" w:rsidP="00F26DDA">
      <w:pPr>
        <w:bidi/>
        <w:rPr>
          <w:rFonts w:cs="David" w:hint="cs"/>
          <w:rtl/>
        </w:rPr>
      </w:pPr>
    </w:p>
    <w:p w14:paraId="685BC6FE" w14:textId="77777777" w:rsidR="00F26DDA" w:rsidRPr="00F26DDA" w:rsidRDefault="00F26DDA" w:rsidP="00F26DDA">
      <w:pPr>
        <w:bidi/>
        <w:rPr>
          <w:rFonts w:cs="David" w:hint="cs"/>
          <w:rtl/>
        </w:rPr>
      </w:pPr>
    </w:p>
    <w:p w14:paraId="23EDDD1F" w14:textId="77777777" w:rsidR="00F26DDA" w:rsidRPr="00F26DDA" w:rsidRDefault="00F26DDA" w:rsidP="00F26DDA">
      <w:pPr>
        <w:bidi/>
        <w:rPr>
          <w:rFonts w:cs="David" w:hint="cs"/>
          <w:u w:val="single"/>
          <w:rtl/>
        </w:rPr>
      </w:pPr>
      <w:r w:rsidRPr="00F26DDA">
        <w:rPr>
          <w:rFonts w:cs="David" w:hint="cs"/>
          <w:u w:val="single"/>
          <w:rtl/>
        </w:rPr>
        <w:t>שילה הטיס:</w:t>
      </w:r>
    </w:p>
    <w:p w14:paraId="7748BB0F" w14:textId="77777777" w:rsidR="00F26DDA" w:rsidRPr="00F26DDA" w:rsidRDefault="00F26DDA" w:rsidP="00F26DDA">
      <w:pPr>
        <w:bidi/>
        <w:rPr>
          <w:rFonts w:cs="David" w:hint="cs"/>
          <w:u w:val="single"/>
          <w:rtl/>
        </w:rPr>
      </w:pPr>
    </w:p>
    <w:p w14:paraId="3C3D359F" w14:textId="77777777" w:rsidR="00F26DDA" w:rsidRPr="00F26DDA" w:rsidRDefault="00F26DDA" w:rsidP="00F26DDA">
      <w:pPr>
        <w:bidi/>
        <w:rPr>
          <w:rFonts w:cs="David" w:hint="cs"/>
          <w:rtl/>
        </w:rPr>
      </w:pPr>
      <w:r w:rsidRPr="00F26DDA">
        <w:rPr>
          <w:rFonts w:cs="David" w:hint="cs"/>
          <w:rtl/>
        </w:rPr>
        <w:tab/>
        <w:t xml:space="preserve">נדמה לי שאז הדוגמה המעניינת ביותר זה דווקא מארצות הברית. הבאתי נספח ממסצ'וסטס. נותנים לך מראש בדיוק מה השאלה, נותנים לך גם כן קישורית באינטרט לחוק את השלום. מסבירים לך את כל הדברים, נותנים לך את הבעד ואת הנגד. </w:t>
      </w:r>
    </w:p>
    <w:p w14:paraId="133EE251" w14:textId="77777777" w:rsidR="00F26DDA" w:rsidRPr="00F26DDA" w:rsidRDefault="00F26DDA" w:rsidP="00F26DDA">
      <w:pPr>
        <w:bidi/>
        <w:rPr>
          <w:rFonts w:cs="David" w:hint="cs"/>
          <w:rtl/>
        </w:rPr>
      </w:pPr>
    </w:p>
    <w:p w14:paraId="6E7CF0D3" w14:textId="77777777" w:rsidR="00F26DDA" w:rsidRPr="00F26DDA" w:rsidRDefault="00F26DDA" w:rsidP="00F26DDA">
      <w:pPr>
        <w:bidi/>
        <w:rPr>
          <w:rFonts w:cs="David" w:hint="cs"/>
          <w:u w:val="single"/>
          <w:rtl/>
        </w:rPr>
      </w:pPr>
      <w:r w:rsidRPr="00F26DDA">
        <w:rPr>
          <w:rFonts w:cs="David" w:hint="cs"/>
          <w:u w:val="single"/>
          <w:rtl/>
        </w:rPr>
        <w:t>היו"ר דוד טל:</w:t>
      </w:r>
    </w:p>
    <w:p w14:paraId="4A2FBFB8" w14:textId="77777777" w:rsidR="00F26DDA" w:rsidRPr="00F26DDA" w:rsidRDefault="00F26DDA" w:rsidP="00F26DDA">
      <w:pPr>
        <w:bidi/>
        <w:rPr>
          <w:rFonts w:cs="David" w:hint="cs"/>
          <w:rtl/>
        </w:rPr>
      </w:pPr>
    </w:p>
    <w:p w14:paraId="24DAD36E" w14:textId="77777777" w:rsidR="00F26DDA" w:rsidRPr="00F26DDA" w:rsidRDefault="00F26DDA" w:rsidP="00F26DDA">
      <w:pPr>
        <w:bidi/>
        <w:rPr>
          <w:rFonts w:cs="David" w:hint="cs"/>
          <w:rtl/>
        </w:rPr>
      </w:pPr>
      <w:r w:rsidRPr="00F26DDA">
        <w:rPr>
          <w:rFonts w:cs="David" w:hint="cs"/>
          <w:rtl/>
        </w:rPr>
        <w:tab/>
        <w:t xml:space="preserve">שילה, אני לא רוצה לסבך את התושבים. </w:t>
      </w:r>
    </w:p>
    <w:p w14:paraId="79EDF7C7" w14:textId="77777777" w:rsidR="00F26DDA" w:rsidRPr="00F26DDA" w:rsidRDefault="00F26DDA" w:rsidP="00F26DDA">
      <w:pPr>
        <w:bidi/>
        <w:rPr>
          <w:rFonts w:cs="David" w:hint="cs"/>
          <w:rtl/>
        </w:rPr>
      </w:pPr>
    </w:p>
    <w:p w14:paraId="39477ECF" w14:textId="77777777" w:rsidR="00F26DDA" w:rsidRPr="00F26DDA" w:rsidRDefault="00F26DDA" w:rsidP="00F26DDA">
      <w:pPr>
        <w:bidi/>
        <w:rPr>
          <w:rFonts w:cs="David" w:hint="cs"/>
          <w:u w:val="single"/>
          <w:rtl/>
        </w:rPr>
      </w:pPr>
      <w:r w:rsidRPr="00F26DDA">
        <w:rPr>
          <w:rFonts w:cs="David" w:hint="cs"/>
          <w:u w:val="single"/>
          <w:rtl/>
        </w:rPr>
        <w:t>שילה הטיס:</w:t>
      </w:r>
    </w:p>
    <w:p w14:paraId="06D8AC3C" w14:textId="77777777" w:rsidR="00F26DDA" w:rsidRPr="00F26DDA" w:rsidRDefault="00F26DDA" w:rsidP="00F26DDA">
      <w:pPr>
        <w:bidi/>
        <w:rPr>
          <w:rFonts w:cs="David" w:hint="cs"/>
          <w:u w:val="single"/>
          <w:rtl/>
        </w:rPr>
      </w:pPr>
    </w:p>
    <w:p w14:paraId="415435E4" w14:textId="77777777" w:rsidR="00F26DDA" w:rsidRPr="00F26DDA" w:rsidRDefault="00F26DDA" w:rsidP="00F26DDA">
      <w:pPr>
        <w:bidi/>
        <w:rPr>
          <w:rFonts w:cs="David" w:hint="cs"/>
          <w:rtl/>
        </w:rPr>
      </w:pPr>
      <w:r w:rsidRPr="00F26DDA">
        <w:rPr>
          <w:rFonts w:cs="David" w:hint="cs"/>
          <w:rtl/>
        </w:rPr>
        <w:tab/>
        <w:t xml:space="preserve">בסדר. את זה עושים מראש מכיוון שבפתק ההצבעה אומרים לך </w:t>
      </w:r>
      <w:r w:rsidRPr="00F26DDA">
        <w:rPr>
          <w:rFonts w:cs="David"/>
          <w:rtl/>
        </w:rPr>
        <w:t>–</w:t>
      </w:r>
      <w:r w:rsidRPr="00F26DDA">
        <w:rPr>
          <w:rFonts w:cs="David" w:hint="cs"/>
          <w:rtl/>
        </w:rPr>
        <w:t xml:space="preserve"> בעיקר כשזה כמה שאלות. שאלה מספר 1 כן או לא, שאלה מספר 2 כן או לא וכן הלאה, כשנותנים לך את הכותרת על הנייר. </w:t>
      </w:r>
    </w:p>
    <w:p w14:paraId="56A4393A" w14:textId="77777777" w:rsidR="00F26DDA" w:rsidRPr="00F26DDA" w:rsidRDefault="00F26DDA" w:rsidP="00F26DDA">
      <w:pPr>
        <w:bidi/>
        <w:rPr>
          <w:rFonts w:cs="David" w:hint="cs"/>
          <w:rtl/>
        </w:rPr>
      </w:pPr>
    </w:p>
    <w:p w14:paraId="75345842" w14:textId="77777777" w:rsidR="00F26DDA" w:rsidRPr="00F26DDA" w:rsidRDefault="00F26DDA" w:rsidP="00F26DDA">
      <w:pPr>
        <w:bidi/>
        <w:rPr>
          <w:rFonts w:cs="David" w:hint="cs"/>
          <w:u w:val="single"/>
          <w:rtl/>
        </w:rPr>
      </w:pPr>
      <w:r w:rsidRPr="00F26DDA">
        <w:rPr>
          <w:rFonts w:cs="David" w:hint="cs"/>
          <w:u w:val="single"/>
          <w:rtl/>
        </w:rPr>
        <w:t>היו"ר דוד טל:</w:t>
      </w:r>
    </w:p>
    <w:p w14:paraId="742AD548" w14:textId="77777777" w:rsidR="00F26DDA" w:rsidRPr="00F26DDA" w:rsidRDefault="00F26DDA" w:rsidP="00F26DDA">
      <w:pPr>
        <w:bidi/>
        <w:rPr>
          <w:rFonts w:cs="David" w:hint="cs"/>
          <w:rtl/>
        </w:rPr>
      </w:pPr>
    </w:p>
    <w:p w14:paraId="2A452E5B" w14:textId="77777777" w:rsidR="00F26DDA" w:rsidRPr="00F26DDA" w:rsidRDefault="00F26DDA" w:rsidP="00F26DDA">
      <w:pPr>
        <w:bidi/>
        <w:rPr>
          <w:rFonts w:cs="David" w:hint="cs"/>
          <w:rtl/>
        </w:rPr>
      </w:pPr>
      <w:r w:rsidRPr="00F26DDA">
        <w:rPr>
          <w:rFonts w:cs="David" w:hint="cs"/>
          <w:rtl/>
        </w:rPr>
        <w:tab/>
        <w:t xml:space="preserve">אנחנו שואלים שאלה אחת: בעד ויתור על רמת הגולן. </w:t>
      </w:r>
    </w:p>
    <w:p w14:paraId="3B1034FF" w14:textId="77777777" w:rsidR="00F26DDA" w:rsidRPr="00F26DDA" w:rsidRDefault="00F26DDA" w:rsidP="00F26DDA">
      <w:pPr>
        <w:bidi/>
        <w:rPr>
          <w:rFonts w:cs="David" w:hint="cs"/>
          <w:rtl/>
        </w:rPr>
      </w:pPr>
    </w:p>
    <w:p w14:paraId="77CDEF9A" w14:textId="77777777" w:rsidR="00F26DDA" w:rsidRPr="00F26DDA" w:rsidRDefault="00F26DDA" w:rsidP="00F26DDA">
      <w:pPr>
        <w:bidi/>
        <w:rPr>
          <w:rFonts w:cs="David" w:hint="cs"/>
          <w:u w:val="single"/>
          <w:rtl/>
        </w:rPr>
      </w:pPr>
      <w:r w:rsidRPr="00F26DDA">
        <w:rPr>
          <w:rFonts w:cs="David" w:hint="cs"/>
          <w:u w:val="single"/>
          <w:rtl/>
        </w:rPr>
        <w:t>שילה הטיס:</w:t>
      </w:r>
    </w:p>
    <w:p w14:paraId="326DE666" w14:textId="77777777" w:rsidR="00F26DDA" w:rsidRPr="00F26DDA" w:rsidRDefault="00F26DDA" w:rsidP="00F26DDA">
      <w:pPr>
        <w:bidi/>
        <w:rPr>
          <w:rFonts w:cs="David" w:hint="cs"/>
          <w:u w:val="single"/>
          <w:rtl/>
        </w:rPr>
      </w:pPr>
    </w:p>
    <w:p w14:paraId="3D2CAFD8" w14:textId="77777777" w:rsidR="00F26DDA" w:rsidRPr="00F26DDA" w:rsidRDefault="00F26DDA" w:rsidP="00F26DDA">
      <w:pPr>
        <w:bidi/>
        <w:rPr>
          <w:rFonts w:cs="David" w:hint="cs"/>
          <w:rtl/>
        </w:rPr>
      </w:pPr>
      <w:r w:rsidRPr="00F26DDA">
        <w:rPr>
          <w:rFonts w:cs="David" w:hint="cs"/>
          <w:rtl/>
        </w:rPr>
        <w:tab/>
        <w:t xml:space="preserve">אז יש לך שתי דוגמאות. בעמוד 3 יש דוגמה של האירים, שיש קצת יותר שאלות על הנייר ויש לך את הצרפתים ששם יש שאלה כן או לא. </w:t>
      </w:r>
    </w:p>
    <w:p w14:paraId="7662D4AC" w14:textId="77777777" w:rsidR="00F26DDA" w:rsidRPr="00F26DDA" w:rsidRDefault="00F26DDA" w:rsidP="00F26DDA">
      <w:pPr>
        <w:bidi/>
        <w:rPr>
          <w:rFonts w:cs="David" w:hint="cs"/>
          <w:rtl/>
        </w:rPr>
      </w:pPr>
    </w:p>
    <w:p w14:paraId="4885B735" w14:textId="77777777" w:rsidR="00F26DDA" w:rsidRPr="00F26DDA" w:rsidRDefault="00F26DDA" w:rsidP="00F26DDA">
      <w:pPr>
        <w:bidi/>
        <w:rPr>
          <w:rFonts w:cs="David" w:hint="cs"/>
          <w:u w:val="single"/>
          <w:rtl/>
        </w:rPr>
      </w:pPr>
      <w:r w:rsidRPr="00F26DDA">
        <w:rPr>
          <w:rFonts w:cs="David" w:hint="cs"/>
          <w:u w:val="single"/>
          <w:rtl/>
        </w:rPr>
        <w:t>היו"ר דוד טל:</w:t>
      </w:r>
    </w:p>
    <w:p w14:paraId="4CD2354F" w14:textId="77777777" w:rsidR="00F26DDA" w:rsidRPr="00F26DDA" w:rsidRDefault="00F26DDA" w:rsidP="00F26DDA">
      <w:pPr>
        <w:bidi/>
        <w:rPr>
          <w:rFonts w:cs="David" w:hint="cs"/>
          <w:rtl/>
        </w:rPr>
      </w:pPr>
    </w:p>
    <w:p w14:paraId="3753F55C" w14:textId="77777777" w:rsidR="00F26DDA" w:rsidRPr="00F26DDA" w:rsidRDefault="00F26DDA" w:rsidP="00F26DDA">
      <w:pPr>
        <w:bidi/>
        <w:rPr>
          <w:rFonts w:cs="David" w:hint="cs"/>
          <w:rtl/>
        </w:rPr>
      </w:pPr>
      <w:r w:rsidRPr="00F26DDA">
        <w:rPr>
          <w:rFonts w:cs="David" w:hint="cs"/>
          <w:rtl/>
        </w:rPr>
        <w:tab/>
        <w:t>מישהו ממשרד המשפטים רוצה להתייחס לעניין הזה?</w:t>
      </w:r>
    </w:p>
    <w:p w14:paraId="2AF8A636" w14:textId="77777777" w:rsidR="00F26DDA" w:rsidRPr="00F26DDA" w:rsidRDefault="00F26DDA" w:rsidP="00F26DDA">
      <w:pPr>
        <w:bidi/>
        <w:rPr>
          <w:rFonts w:cs="David" w:hint="cs"/>
          <w:rtl/>
        </w:rPr>
      </w:pPr>
    </w:p>
    <w:p w14:paraId="200D2CA7" w14:textId="77777777" w:rsidR="00F26DDA" w:rsidRPr="00F26DDA" w:rsidRDefault="00F26DDA" w:rsidP="00F26DDA">
      <w:pPr>
        <w:bidi/>
        <w:rPr>
          <w:rFonts w:cs="David" w:hint="cs"/>
          <w:u w:val="single"/>
          <w:rtl/>
        </w:rPr>
      </w:pPr>
      <w:r w:rsidRPr="00F26DDA">
        <w:rPr>
          <w:rFonts w:cs="David" w:hint="cs"/>
          <w:u w:val="single"/>
          <w:rtl/>
        </w:rPr>
        <w:t>עמי ברקוביץ:</w:t>
      </w:r>
    </w:p>
    <w:p w14:paraId="3476BDA3" w14:textId="77777777" w:rsidR="00F26DDA" w:rsidRPr="00F26DDA" w:rsidRDefault="00F26DDA" w:rsidP="00F26DDA">
      <w:pPr>
        <w:bidi/>
        <w:rPr>
          <w:rFonts w:cs="David" w:hint="cs"/>
          <w:u w:val="single"/>
          <w:rtl/>
        </w:rPr>
      </w:pPr>
    </w:p>
    <w:p w14:paraId="4A55EE2E" w14:textId="77777777" w:rsidR="00F26DDA" w:rsidRPr="00F26DDA" w:rsidRDefault="00F26DDA" w:rsidP="00F26DDA">
      <w:pPr>
        <w:bidi/>
        <w:rPr>
          <w:rFonts w:cs="David" w:hint="cs"/>
          <w:rtl/>
        </w:rPr>
      </w:pPr>
      <w:r w:rsidRPr="00F26DDA">
        <w:rPr>
          <w:rFonts w:cs="David" w:hint="cs"/>
          <w:rtl/>
        </w:rPr>
        <w:tab/>
        <w:t xml:space="preserve">בהצעות של משאל עם, שבשעתו יזמה השאלה, הכוונה היתה לפשט, עד כמה שהבנתי, כמה שיותר, ולכן, בעצם, להעמיד את החלטת הממשלה </w:t>
      </w:r>
      <w:r w:rsidRPr="00F26DDA">
        <w:rPr>
          <w:rFonts w:cs="David"/>
          <w:rtl/>
        </w:rPr>
        <w:t>–</w:t>
      </w:r>
      <w:r w:rsidRPr="00F26DDA">
        <w:rPr>
          <w:rFonts w:cs="David" w:hint="cs"/>
          <w:rtl/>
        </w:rPr>
        <w:t xml:space="preserve"> שוב יש את השאלה של הבהירות שאנחנו מקווים שתבוא על פתרונה, אבל בכפוף לכך, את אותה החלטת ממשלה שמאשרת את ההסכם, פשוט להעמיד להצבעה כן או לא ולא להיכנס לכל מיני מנגנונים שיכולים ליצור בעיה. </w:t>
      </w:r>
    </w:p>
    <w:p w14:paraId="5D9F3DFD" w14:textId="77777777" w:rsidR="00F26DDA" w:rsidRPr="00F26DDA" w:rsidRDefault="00F26DDA" w:rsidP="00F26DDA">
      <w:pPr>
        <w:bidi/>
        <w:rPr>
          <w:rFonts w:cs="David" w:hint="cs"/>
          <w:rtl/>
        </w:rPr>
      </w:pPr>
    </w:p>
    <w:p w14:paraId="411A069A" w14:textId="77777777" w:rsidR="00F26DDA" w:rsidRPr="00F26DDA" w:rsidRDefault="00F26DDA" w:rsidP="00F26DDA">
      <w:pPr>
        <w:bidi/>
        <w:rPr>
          <w:rFonts w:cs="David" w:hint="cs"/>
          <w:u w:val="single"/>
          <w:rtl/>
        </w:rPr>
      </w:pPr>
      <w:r w:rsidRPr="00F26DDA">
        <w:rPr>
          <w:rFonts w:cs="David" w:hint="cs"/>
          <w:u w:val="single"/>
          <w:rtl/>
        </w:rPr>
        <w:t>אייל זנדברג:</w:t>
      </w:r>
    </w:p>
    <w:p w14:paraId="1E7C06CF" w14:textId="77777777" w:rsidR="00F26DDA" w:rsidRPr="00F26DDA" w:rsidRDefault="00F26DDA" w:rsidP="00F26DDA">
      <w:pPr>
        <w:bidi/>
        <w:rPr>
          <w:rFonts w:cs="David" w:hint="cs"/>
          <w:rtl/>
        </w:rPr>
      </w:pPr>
    </w:p>
    <w:p w14:paraId="171DE3E8" w14:textId="77777777" w:rsidR="00F26DDA" w:rsidRPr="00F26DDA" w:rsidRDefault="00F26DDA" w:rsidP="00F26DDA">
      <w:pPr>
        <w:bidi/>
        <w:rPr>
          <w:rFonts w:cs="David" w:hint="cs"/>
          <w:rtl/>
        </w:rPr>
      </w:pPr>
      <w:r w:rsidRPr="00F26DDA">
        <w:rPr>
          <w:rFonts w:cs="David" w:hint="cs"/>
          <w:rtl/>
        </w:rPr>
        <w:tab/>
        <w:t xml:space="preserve">כאן יכול להיווצר קושי נוסף. הוא לא באותו סדר גודל כמו הקשיים הקודמים עליהם דיברנו. מה שמובא להכרעה זאת החלטת ממשלה. זה ההיגיון בפשטות, שיש טקסט ועליו אומרים אתה תומך או מתנגד. אני מציע להוסיף בהצעת החוק הוראה שמחייבת או שמסדירה את האופן שבו ההחלטה תובא לידיעת הציבור ולא רק לסמוך על התעמולה. צריכה להיות הוראה שאומרת, או בדרך של הסמכה - - - </w:t>
      </w:r>
    </w:p>
    <w:p w14:paraId="70BCF14D" w14:textId="77777777" w:rsidR="00F26DDA" w:rsidRPr="00F26DDA" w:rsidRDefault="00F26DDA" w:rsidP="00F26DDA">
      <w:pPr>
        <w:bidi/>
        <w:rPr>
          <w:rFonts w:cs="David" w:hint="cs"/>
          <w:rtl/>
        </w:rPr>
      </w:pPr>
    </w:p>
    <w:p w14:paraId="1B8215C1" w14:textId="77777777" w:rsidR="00F26DDA" w:rsidRPr="00F26DDA" w:rsidRDefault="00F26DDA" w:rsidP="00F26DDA">
      <w:pPr>
        <w:bidi/>
        <w:rPr>
          <w:rFonts w:cs="David" w:hint="cs"/>
          <w:u w:val="single"/>
          <w:rtl/>
        </w:rPr>
      </w:pPr>
      <w:r w:rsidRPr="00F26DDA">
        <w:rPr>
          <w:rFonts w:cs="David" w:hint="cs"/>
          <w:u w:val="single"/>
          <w:rtl/>
        </w:rPr>
        <w:t>יצחק לוי:</w:t>
      </w:r>
    </w:p>
    <w:p w14:paraId="68894D79" w14:textId="77777777" w:rsidR="00F26DDA" w:rsidRPr="00F26DDA" w:rsidRDefault="00F26DDA" w:rsidP="00F26DDA">
      <w:pPr>
        <w:bidi/>
        <w:rPr>
          <w:rFonts w:cs="David" w:hint="cs"/>
          <w:u w:val="single"/>
          <w:rtl/>
        </w:rPr>
      </w:pPr>
    </w:p>
    <w:p w14:paraId="766E1C48" w14:textId="77777777" w:rsidR="00F26DDA" w:rsidRPr="00F26DDA" w:rsidRDefault="00F26DDA" w:rsidP="00F26DDA">
      <w:pPr>
        <w:bidi/>
        <w:rPr>
          <w:rFonts w:cs="David" w:hint="cs"/>
          <w:rtl/>
        </w:rPr>
      </w:pPr>
      <w:r w:rsidRPr="00F26DDA">
        <w:rPr>
          <w:rFonts w:cs="David" w:hint="cs"/>
          <w:rtl/>
        </w:rPr>
        <w:tab/>
        <w:t xml:space="preserve">זה ב-5 באוגוסט, זה לא על סדר היום. </w:t>
      </w:r>
    </w:p>
    <w:p w14:paraId="793FE3A0" w14:textId="77777777" w:rsidR="00F26DDA" w:rsidRPr="00F26DDA" w:rsidRDefault="00F26DDA" w:rsidP="00F26DDA">
      <w:pPr>
        <w:bidi/>
        <w:rPr>
          <w:rFonts w:cs="David" w:hint="cs"/>
          <w:rtl/>
        </w:rPr>
      </w:pPr>
    </w:p>
    <w:p w14:paraId="230C5981" w14:textId="77777777" w:rsidR="00F26DDA" w:rsidRPr="00F26DDA" w:rsidRDefault="00F26DDA" w:rsidP="00F26DDA">
      <w:pPr>
        <w:bidi/>
        <w:rPr>
          <w:rFonts w:cs="David" w:hint="cs"/>
          <w:u w:val="single"/>
          <w:rtl/>
        </w:rPr>
      </w:pPr>
      <w:r w:rsidRPr="00F26DDA">
        <w:rPr>
          <w:rFonts w:cs="David" w:hint="cs"/>
          <w:u w:val="single"/>
          <w:rtl/>
        </w:rPr>
        <w:t>מנחם בן-ששון:</w:t>
      </w:r>
    </w:p>
    <w:p w14:paraId="2BD25E64" w14:textId="77777777" w:rsidR="00F26DDA" w:rsidRPr="00F26DDA" w:rsidRDefault="00F26DDA" w:rsidP="00F26DDA">
      <w:pPr>
        <w:bidi/>
        <w:rPr>
          <w:rFonts w:cs="David" w:hint="cs"/>
          <w:rtl/>
        </w:rPr>
      </w:pPr>
    </w:p>
    <w:p w14:paraId="407BE278" w14:textId="77777777" w:rsidR="00F26DDA" w:rsidRPr="00F26DDA" w:rsidRDefault="00F26DDA" w:rsidP="00F26DDA">
      <w:pPr>
        <w:bidi/>
        <w:rPr>
          <w:rFonts w:cs="David" w:hint="cs"/>
          <w:rtl/>
        </w:rPr>
      </w:pPr>
      <w:r w:rsidRPr="00F26DDA">
        <w:rPr>
          <w:rFonts w:cs="David" w:hint="cs"/>
          <w:rtl/>
        </w:rPr>
        <w:tab/>
        <w:t xml:space="preserve">השאלה כאן היא מה יהיה על פתק ההצבעה. </w:t>
      </w:r>
    </w:p>
    <w:p w14:paraId="6BABDBA6" w14:textId="77777777" w:rsidR="00F26DDA" w:rsidRDefault="00F26DDA" w:rsidP="00F26DDA">
      <w:pPr>
        <w:bidi/>
        <w:rPr>
          <w:rFonts w:cs="David" w:hint="cs"/>
          <w:rtl/>
        </w:rPr>
      </w:pPr>
    </w:p>
    <w:p w14:paraId="3B166924" w14:textId="77777777" w:rsidR="00F26DDA" w:rsidRDefault="00F26DDA" w:rsidP="00F26DDA">
      <w:pPr>
        <w:bidi/>
        <w:rPr>
          <w:rFonts w:cs="David" w:hint="cs"/>
          <w:rtl/>
        </w:rPr>
      </w:pPr>
    </w:p>
    <w:p w14:paraId="65CC4B0A" w14:textId="77777777" w:rsidR="00F26DDA" w:rsidRDefault="00F26DDA" w:rsidP="00F26DDA">
      <w:pPr>
        <w:bidi/>
        <w:rPr>
          <w:rFonts w:cs="David" w:hint="cs"/>
          <w:rtl/>
        </w:rPr>
      </w:pPr>
    </w:p>
    <w:p w14:paraId="6967AAFA" w14:textId="77777777" w:rsidR="00F26DDA" w:rsidRDefault="00F26DDA" w:rsidP="00F26DDA">
      <w:pPr>
        <w:bidi/>
        <w:rPr>
          <w:rFonts w:cs="David" w:hint="cs"/>
          <w:rtl/>
        </w:rPr>
      </w:pPr>
    </w:p>
    <w:p w14:paraId="49172BAF" w14:textId="77777777" w:rsidR="00F26DDA" w:rsidRDefault="00F26DDA" w:rsidP="00F26DDA">
      <w:pPr>
        <w:bidi/>
        <w:rPr>
          <w:rFonts w:cs="David" w:hint="cs"/>
          <w:rtl/>
        </w:rPr>
      </w:pPr>
    </w:p>
    <w:p w14:paraId="18F3C3E0" w14:textId="77777777" w:rsidR="00F26DDA" w:rsidRPr="00F26DDA" w:rsidRDefault="00F26DDA" w:rsidP="00F26DDA">
      <w:pPr>
        <w:bidi/>
        <w:rPr>
          <w:rFonts w:cs="David" w:hint="cs"/>
          <w:rtl/>
        </w:rPr>
      </w:pPr>
    </w:p>
    <w:p w14:paraId="5AAE200C" w14:textId="77777777" w:rsidR="00F26DDA" w:rsidRPr="00F26DDA" w:rsidRDefault="00F26DDA" w:rsidP="00F26DDA">
      <w:pPr>
        <w:bidi/>
        <w:rPr>
          <w:rFonts w:cs="David" w:hint="cs"/>
          <w:u w:val="single"/>
          <w:rtl/>
        </w:rPr>
      </w:pPr>
      <w:r w:rsidRPr="00F26DDA">
        <w:rPr>
          <w:rFonts w:cs="David" w:hint="cs"/>
          <w:u w:val="single"/>
          <w:rtl/>
        </w:rPr>
        <w:t>אייל זנדברג:</w:t>
      </w:r>
    </w:p>
    <w:p w14:paraId="6510449F" w14:textId="77777777" w:rsidR="00F26DDA" w:rsidRPr="00F26DDA" w:rsidRDefault="00F26DDA" w:rsidP="00F26DDA">
      <w:pPr>
        <w:bidi/>
        <w:rPr>
          <w:rFonts w:cs="David" w:hint="cs"/>
          <w:rtl/>
        </w:rPr>
      </w:pPr>
    </w:p>
    <w:p w14:paraId="3C2586EA" w14:textId="77777777" w:rsidR="00F26DDA" w:rsidRPr="00F26DDA" w:rsidRDefault="00F26DDA" w:rsidP="00F26DDA">
      <w:pPr>
        <w:bidi/>
        <w:rPr>
          <w:rFonts w:cs="David" w:hint="cs"/>
          <w:rtl/>
        </w:rPr>
      </w:pPr>
      <w:r w:rsidRPr="00F26DDA">
        <w:rPr>
          <w:rFonts w:cs="David" w:hint="cs"/>
          <w:rtl/>
        </w:rPr>
        <w:tab/>
        <w:t>זה קשור אחד לשני. הפיתרון שאומר כן או לא רוצה להשיג תוצאה של פשטות ושל בהירות. אז הכן או לא מתייחס למשהו הזה. מהו המשהו הזה? מהו הטקסט? אז אומרים, הטקסט לא ייקבע במיוחד למשאל, זאת החלטת ממשלה. אבל צריך לשים לב שכיוון שהמנגנון יהיה ידוע מראש, איך תנוסח החלטת הממשלה, יכול להשפיע.</w:t>
      </w:r>
    </w:p>
    <w:p w14:paraId="06B5A237" w14:textId="77777777" w:rsidR="00F26DDA" w:rsidRPr="00F26DDA" w:rsidRDefault="00F26DDA" w:rsidP="00F26DDA">
      <w:pPr>
        <w:bidi/>
        <w:rPr>
          <w:rFonts w:cs="David" w:hint="cs"/>
          <w:rtl/>
        </w:rPr>
      </w:pPr>
    </w:p>
    <w:p w14:paraId="011CDE58" w14:textId="77777777" w:rsidR="00F26DDA" w:rsidRPr="00F26DDA" w:rsidRDefault="00F26DDA" w:rsidP="00F26DDA">
      <w:pPr>
        <w:bidi/>
        <w:rPr>
          <w:rFonts w:cs="David" w:hint="cs"/>
          <w:rtl/>
        </w:rPr>
      </w:pPr>
      <w:r w:rsidRPr="00F26DDA">
        <w:rPr>
          <w:rFonts w:cs="David" w:hint="cs"/>
          <w:rtl/>
        </w:rPr>
        <w:tab/>
        <w:t xml:space="preserve">זה נכון שבדרך כלל, ויתקנו אותי אנשי משרד החוץ אם אני טועה - - - </w:t>
      </w:r>
    </w:p>
    <w:p w14:paraId="4B8A7896" w14:textId="77777777" w:rsidR="00F26DDA" w:rsidRPr="00F26DDA" w:rsidRDefault="00F26DDA" w:rsidP="00F26DDA">
      <w:pPr>
        <w:bidi/>
        <w:rPr>
          <w:rFonts w:cs="David" w:hint="cs"/>
          <w:rtl/>
        </w:rPr>
      </w:pPr>
    </w:p>
    <w:p w14:paraId="1A40E930" w14:textId="77777777" w:rsidR="00F26DDA" w:rsidRPr="00F26DDA" w:rsidRDefault="00F26DDA" w:rsidP="00F26DDA">
      <w:pPr>
        <w:bidi/>
        <w:rPr>
          <w:rFonts w:cs="David" w:hint="cs"/>
          <w:u w:val="single"/>
          <w:rtl/>
        </w:rPr>
      </w:pPr>
      <w:r w:rsidRPr="00F26DDA">
        <w:rPr>
          <w:rFonts w:cs="David" w:hint="cs"/>
          <w:u w:val="single"/>
          <w:rtl/>
        </w:rPr>
        <w:t>היו"ר דוד טל:</w:t>
      </w:r>
    </w:p>
    <w:p w14:paraId="473E9B72" w14:textId="77777777" w:rsidR="00F26DDA" w:rsidRPr="00F26DDA" w:rsidRDefault="00F26DDA" w:rsidP="00F26DDA">
      <w:pPr>
        <w:bidi/>
        <w:rPr>
          <w:rFonts w:cs="David" w:hint="cs"/>
          <w:rtl/>
        </w:rPr>
      </w:pPr>
    </w:p>
    <w:p w14:paraId="47DE496B" w14:textId="77777777" w:rsidR="00F26DDA" w:rsidRPr="00F26DDA" w:rsidRDefault="00F26DDA" w:rsidP="00F26DDA">
      <w:pPr>
        <w:bidi/>
        <w:rPr>
          <w:rFonts w:cs="David" w:hint="cs"/>
          <w:rtl/>
        </w:rPr>
      </w:pPr>
      <w:r w:rsidRPr="00F26DDA">
        <w:rPr>
          <w:rFonts w:cs="David" w:hint="cs"/>
          <w:rtl/>
        </w:rPr>
        <w:tab/>
        <w:t xml:space="preserve">לקחנו את זה בחשבון, זאת בעיה לא קטנה אבל זה ממשלה. </w:t>
      </w:r>
    </w:p>
    <w:p w14:paraId="35B36204" w14:textId="77777777" w:rsidR="00F26DDA" w:rsidRPr="00F26DDA" w:rsidRDefault="00F26DDA" w:rsidP="00F26DDA">
      <w:pPr>
        <w:bidi/>
        <w:rPr>
          <w:rFonts w:cs="David" w:hint="cs"/>
          <w:rtl/>
        </w:rPr>
      </w:pPr>
    </w:p>
    <w:p w14:paraId="3DC40C9E" w14:textId="77777777" w:rsidR="00F26DDA" w:rsidRPr="00F26DDA" w:rsidRDefault="00F26DDA" w:rsidP="00F26DDA">
      <w:pPr>
        <w:bidi/>
        <w:rPr>
          <w:rFonts w:cs="David" w:hint="cs"/>
          <w:u w:val="single"/>
          <w:rtl/>
        </w:rPr>
      </w:pPr>
      <w:r w:rsidRPr="00F26DDA">
        <w:rPr>
          <w:rFonts w:cs="David" w:hint="cs"/>
          <w:u w:val="single"/>
          <w:rtl/>
        </w:rPr>
        <w:t>אייל זנדברג:</w:t>
      </w:r>
    </w:p>
    <w:p w14:paraId="2524E915" w14:textId="77777777" w:rsidR="00F26DDA" w:rsidRPr="00F26DDA" w:rsidRDefault="00F26DDA" w:rsidP="00F26DDA">
      <w:pPr>
        <w:bidi/>
        <w:rPr>
          <w:rFonts w:cs="David" w:hint="cs"/>
          <w:rtl/>
        </w:rPr>
      </w:pPr>
    </w:p>
    <w:p w14:paraId="140EA2BF" w14:textId="77777777" w:rsidR="00F26DDA" w:rsidRPr="00F26DDA" w:rsidRDefault="00F26DDA" w:rsidP="00F26DDA">
      <w:pPr>
        <w:bidi/>
        <w:rPr>
          <w:rFonts w:cs="David" w:hint="cs"/>
          <w:rtl/>
        </w:rPr>
      </w:pPr>
      <w:r w:rsidRPr="00F26DDA">
        <w:rPr>
          <w:rFonts w:cs="David" w:hint="cs"/>
          <w:rtl/>
        </w:rPr>
        <w:tab/>
        <w:t xml:space="preserve">בואו נראה מנקודת מבטו של האזרח. </w:t>
      </w:r>
    </w:p>
    <w:p w14:paraId="1086443E" w14:textId="77777777" w:rsidR="00F26DDA" w:rsidRPr="00F26DDA" w:rsidRDefault="00F26DDA" w:rsidP="00F26DDA">
      <w:pPr>
        <w:bidi/>
        <w:rPr>
          <w:rFonts w:cs="David" w:hint="cs"/>
          <w:rtl/>
        </w:rPr>
      </w:pPr>
    </w:p>
    <w:p w14:paraId="09F4C39C"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0E00FD49" w14:textId="77777777" w:rsidR="00F26DDA" w:rsidRPr="00F26DDA" w:rsidRDefault="00F26DDA" w:rsidP="00F26DDA">
      <w:pPr>
        <w:bidi/>
        <w:rPr>
          <w:rFonts w:cs="David" w:hint="cs"/>
          <w:rtl/>
        </w:rPr>
      </w:pPr>
    </w:p>
    <w:p w14:paraId="5701832E" w14:textId="77777777" w:rsidR="00F26DDA" w:rsidRPr="00F26DDA" w:rsidRDefault="00F26DDA" w:rsidP="00F26DDA">
      <w:pPr>
        <w:bidi/>
        <w:rPr>
          <w:rFonts w:cs="David" w:hint="cs"/>
          <w:rtl/>
        </w:rPr>
      </w:pPr>
      <w:r w:rsidRPr="00F26DDA">
        <w:rPr>
          <w:rFonts w:cs="David" w:hint="cs"/>
          <w:rtl/>
        </w:rPr>
        <w:tab/>
        <w:t xml:space="preserve">אייל, אני לא רוצה להיכנס לזה. אני חושש שאתה רוצה לסבך אותנו יותר ויותר. </w:t>
      </w:r>
    </w:p>
    <w:p w14:paraId="7012553F" w14:textId="77777777" w:rsidR="00F26DDA" w:rsidRPr="00F26DDA" w:rsidRDefault="00F26DDA" w:rsidP="00F26DDA">
      <w:pPr>
        <w:bidi/>
        <w:rPr>
          <w:rFonts w:cs="David" w:hint="cs"/>
          <w:rtl/>
        </w:rPr>
      </w:pPr>
    </w:p>
    <w:p w14:paraId="0A5D546A" w14:textId="77777777" w:rsidR="00F26DDA" w:rsidRPr="00F26DDA" w:rsidRDefault="00F26DDA" w:rsidP="00F26DDA">
      <w:pPr>
        <w:bidi/>
        <w:rPr>
          <w:rFonts w:cs="David" w:hint="cs"/>
          <w:u w:val="single"/>
          <w:rtl/>
        </w:rPr>
      </w:pPr>
      <w:r w:rsidRPr="00F26DDA">
        <w:rPr>
          <w:rFonts w:cs="David" w:hint="cs"/>
          <w:u w:val="single"/>
          <w:rtl/>
        </w:rPr>
        <w:t>אייל זנדברג:</w:t>
      </w:r>
    </w:p>
    <w:p w14:paraId="397C2A2B" w14:textId="77777777" w:rsidR="00F26DDA" w:rsidRPr="00F26DDA" w:rsidRDefault="00F26DDA" w:rsidP="00F26DDA">
      <w:pPr>
        <w:bidi/>
        <w:rPr>
          <w:rFonts w:cs="David" w:hint="cs"/>
          <w:rtl/>
        </w:rPr>
      </w:pPr>
    </w:p>
    <w:p w14:paraId="6B6A8E48" w14:textId="77777777" w:rsidR="00F26DDA" w:rsidRPr="00F26DDA" w:rsidRDefault="00F26DDA" w:rsidP="00F26DDA">
      <w:pPr>
        <w:bidi/>
        <w:rPr>
          <w:rFonts w:cs="David" w:hint="cs"/>
          <w:rtl/>
        </w:rPr>
      </w:pPr>
      <w:r w:rsidRPr="00F26DDA">
        <w:rPr>
          <w:rFonts w:cs="David" w:hint="cs"/>
          <w:rtl/>
        </w:rPr>
        <w:tab/>
        <w:t xml:space="preserve">אני מניח שההסכם יופיע כהסכם להחלטת הממשלה, נדמה לי שזאת הפרקטיקה. אז האזרח יראה הסכם באנגלית, ערבית ועברית. מן הסתם, כיוון שעורכי דין ינסחו אותו, הוא יהיה מסובך, מורכב ובלתי ניתן להבנה על ידי האזרח. מה האזרח יעשה? הוא יקרא את החלטת הממשלה. החלטת הממשלה יכולה לומר: מאשרים בזאת זאת ההסכם המצורף. יש אפשרות שהיא גם תאמר: שכדי לומר את... וכדומה, היא תיתן איזו אידיאולוגיה של הממשלה. היא גם תעשה איזה פרפראזה על ההסכם הארוך ובסוף לאזרח יהיה משהו מאוד ארוך. </w:t>
      </w:r>
    </w:p>
    <w:p w14:paraId="71E1581D" w14:textId="77777777" w:rsidR="00F26DDA" w:rsidRPr="00F26DDA" w:rsidRDefault="00F26DDA" w:rsidP="00F26DDA">
      <w:pPr>
        <w:bidi/>
        <w:rPr>
          <w:rFonts w:cs="David" w:hint="cs"/>
          <w:rtl/>
        </w:rPr>
      </w:pPr>
    </w:p>
    <w:p w14:paraId="6CFE4964" w14:textId="77777777" w:rsidR="00F26DDA" w:rsidRPr="00F26DDA" w:rsidRDefault="00F26DDA" w:rsidP="00F26DDA">
      <w:pPr>
        <w:bidi/>
        <w:rPr>
          <w:rFonts w:cs="David" w:hint="cs"/>
          <w:rtl/>
        </w:rPr>
      </w:pPr>
      <w:r w:rsidRPr="00F26DDA">
        <w:rPr>
          <w:rFonts w:cs="David" w:hint="cs"/>
          <w:rtl/>
        </w:rPr>
        <w:tab/>
        <w:t xml:space="preserve">אם ישאלו אותו: האם אתה בעד או נגד ההחלטה, וההחלטה תכלול את היתרונות - - - </w:t>
      </w:r>
    </w:p>
    <w:p w14:paraId="72528114" w14:textId="77777777" w:rsidR="00F26DDA" w:rsidRPr="00F26DDA" w:rsidRDefault="00F26DDA" w:rsidP="00F26DDA">
      <w:pPr>
        <w:bidi/>
        <w:rPr>
          <w:rFonts w:cs="David" w:hint="cs"/>
          <w:rtl/>
        </w:rPr>
      </w:pPr>
    </w:p>
    <w:p w14:paraId="622ED0ED" w14:textId="77777777" w:rsidR="00F26DDA" w:rsidRPr="00F26DDA" w:rsidRDefault="00F26DDA" w:rsidP="00F26DDA">
      <w:pPr>
        <w:bidi/>
        <w:rPr>
          <w:rFonts w:cs="David" w:hint="cs"/>
          <w:u w:val="single"/>
          <w:rtl/>
        </w:rPr>
      </w:pPr>
      <w:r w:rsidRPr="00F26DDA">
        <w:rPr>
          <w:rFonts w:cs="David" w:hint="cs"/>
          <w:u w:val="single"/>
          <w:rtl/>
        </w:rPr>
        <w:t>יצחק לוי:</w:t>
      </w:r>
    </w:p>
    <w:p w14:paraId="39120D42" w14:textId="77777777" w:rsidR="00F26DDA" w:rsidRPr="00F26DDA" w:rsidRDefault="00F26DDA" w:rsidP="00F26DDA">
      <w:pPr>
        <w:bidi/>
        <w:rPr>
          <w:rFonts w:cs="David" w:hint="cs"/>
          <w:rtl/>
        </w:rPr>
      </w:pPr>
    </w:p>
    <w:p w14:paraId="04936BCE" w14:textId="77777777" w:rsidR="00F26DDA" w:rsidRPr="00F26DDA" w:rsidRDefault="00F26DDA" w:rsidP="00F26DDA">
      <w:pPr>
        <w:bidi/>
        <w:rPr>
          <w:rFonts w:cs="David" w:hint="cs"/>
          <w:rtl/>
        </w:rPr>
      </w:pPr>
      <w:r w:rsidRPr="00F26DDA">
        <w:rPr>
          <w:rFonts w:cs="David" w:hint="cs"/>
          <w:rtl/>
        </w:rPr>
        <w:tab/>
        <w:t>למה אתה מוביל?</w:t>
      </w:r>
    </w:p>
    <w:p w14:paraId="269B749C" w14:textId="77777777" w:rsidR="00F26DDA" w:rsidRPr="00F26DDA" w:rsidRDefault="00F26DDA" w:rsidP="00F26DDA">
      <w:pPr>
        <w:bidi/>
        <w:rPr>
          <w:rFonts w:cs="David" w:hint="cs"/>
          <w:rtl/>
        </w:rPr>
      </w:pPr>
    </w:p>
    <w:p w14:paraId="34D5560C" w14:textId="77777777" w:rsidR="00F26DDA" w:rsidRPr="00F26DDA" w:rsidRDefault="00F26DDA" w:rsidP="00F26DDA">
      <w:pPr>
        <w:bidi/>
        <w:rPr>
          <w:rFonts w:cs="David" w:hint="cs"/>
          <w:u w:val="single"/>
          <w:rtl/>
        </w:rPr>
      </w:pPr>
      <w:r w:rsidRPr="00F26DDA">
        <w:rPr>
          <w:rFonts w:cs="David" w:hint="cs"/>
          <w:u w:val="single"/>
          <w:rtl/>
        </w:rPr>
        <w:t>אייל זנדברג:</w:t>
      </w:r>
    </w:p>
    <w:p w14:paraId="7752C7DF" w14:textId="77777777" w:rsidR="00F26DDA" w:rsidRPr="00F26DDA" w:rsidRDefault="00F26DDA" w:rsidP="00F26DDA">
      <w:pPr>
        <w:bidi/>
        <w:rPr>
          <w:rFonts w:cs="David" w:hint="cs"/>
          <w:rtl/>
        </w:rPr>
      </w:pPr>
    </w:p>
    <w:p w14:paraId="3DCABB16" w14:textId="77777777" w:rsidR="00F26DDA" w:rsidRPr="00F26DDA" w:rsidRDefault="00F26DDA" w:rsidP="00F26DDA">
      <w:pPr>
        <w:bidi/>
        <w:rPr>
          <w:rFonts w:cs="David" w:hint="cs"/>
          <w:rtl/>
        </w:rPr>
      </w:pPr>
      <w:r w:rsidRPr="00F26DDA">
        <w:rPr>
          <w:rFonts w:cs="David" w:hint="cs"/>
          <w:rtl/>
        </w:rPr>
        <w:tab/>
        <w:t xml:space="preserve">אני אומר שאם רוצים לפשט - - - </w:t>
      </w:r>
    </w:p>
    <w:p w14:paraId="25780540" w14:textId="77777777" w:rsidR="00F26DDA" w:rsidRPr="00F26DDA" w:rsidRDefault="00F26DDA" w:rsidP="00F26DDA">
      <w:pPr>
        <w:bidi/>
        <w:rPr>
          <w:rFonts w:cs="David" w:hint="cs"/>
          <w:rtl/>
        </w:rPr>
      </w:pPr>
    </w:p>
    <w:p w14:paraId="086E1BF4" w14:textId="77777777" w:rsidR="00F26DDA" w:rsidRPr="00F26DDA" w:rsidRDefault="00F26DDA" w:rsidP="00F26DDA">
      <w:pPr>
        <w:bidi/>
        <w:rPr>
          <w:rFonts w:cs="David" w:hint="cs"/>
          <w:u w:val="single"/>
          <w:rtl/>
        </w:rPr>
      </w:pPr>
      <w:r w:rsidRPr="00F26DDA">
        <w:rPr>
          <w:rFonts w:cs="David" w:hint="cs"/>
          <w:u w:val="single"/>
          <w:rtl/>
        </w:rPr>
        <w:t>יצחק לוי:</w:t>
      </w:r>
    </w:p>
    <w:p w14:paraId="03331FDC" w14:textId="77777777" w:rsidR="00F26DDA" w:rsidRPr="00F26DDA" w:rsidRDefault="00F26DDA" w:rsidP="00F26DDA">
      <w:pPr>
        <w:bidi/>
        <w:rPr>
          <w:rFonts w:cs="David" w:hint="cs"/>
          <w:rtl/>
        </w:rPr>
      </w:pPr>
    </w:p>
    <w:p w14:paraId="5B59E195" w14:textId="77777777" w:rsidR="00F26DDA" w:rsidRPr="00F26DDA" w:rsidRDefault="00F26DDA" w:rsidP="00F26DDA">
      <w:pPr>
        <w:bidi/>
        <w:rPr>
          <w:rFonts w:cs="David" w:hint="cs"/>
          <w:rtl/>
        </w:rPr>
      </w:pPr>
      <w:r w:rsidRPr="00F26DDA">
        <w:rPr>
          <w:rFonts w:cs="David" w:hint="cs"/>
          <w:rtl/>
        </w:rPr>
        <w:tab/>
        <w:t xml:space="preserve">אנחנו לא נכתיב לממשלה כמה עמודים לכתוב. </w:t>
      </w:r>
    </w:p>
    <w:p w14:paraId="223006D9" w14:textId="77777777" w:rsidR="00F26DDA" w:rsidRPr="00F26DDA" w:rsidRDefault="00F26DDA" w:rsidP="00F26DDA">
      <w:pPr>
        <w:bidi/>
        <w:rPr>
          <w:rFonts w:cs="David" w:hint="cs"/>
          <w:rtl/>
        </w:rPr>
      </w:pPr>
    </w:p>
    <w:p w14:paraId="278364A9"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76B97937" w14:textId="77777777" w:rsidR="00F26DDA" w:rsidRPr="00F26DDA" w:rsidRDefault="00F26DDA" w:rsidP="00F26DDA">
      <w:pPr>
        <w:bidi/>
        <w:rPr>
          <w:rFonts w:cs="David" w:hint="cs"/>
          <w:rtl/>
        </w:rPr>
      </w:pPr>
    </w:p>
    <w:p w14:paraId="446C1A4F" w14:textId="77777777" w:rsidR="00F26DDA" w:rsidRPr="00F26DDA" w:rsidRDefault="00F26DDA" w:rsidP="00F26DDA">
      <w:pPr>
        <w:bidi/>
        <w:rPr>
          <w:rFonts w:cs="David" w:hint="cs"/>
          <w:rtl/>
        </w:rPr>
      </w:pPr>
      <w:r w:rsidRPr="00F26DDA">
        <w:rPr>
          <w:rFonts w:cs="David" w:hint="cs"/>
          <w:rtl/>
        </w:rPr>
        <w:tab/>
        <w:t xml:space="preserve">אייל, אם רוצים לפשט, לא צריך לסבך. </w:t>
      </w:r>
    </w:p>
    <w:p w14:paraId="023A0EC3" w14:textId="77777777" w:rsidR="00F26DDA" w:rsidRPr="00F26DDA" w:rsidRDefault="00F26DDA" w:rsidP="00F26DDA">
      <w:pPr>
        <w:bidi/>
        <w:rPr>
          <w:rFonts w:cs="David" w:hint="cs"/>
          <w:rtl/>
        </w:rPr>
      </w:pPr>
    </w:p>
    <w:p w14:paraId="0854FBF3" w14:textId="77777777" w:rsidR="00F26DDA" w:rsidRPr="00F26DDA" w:rsidRDefault="00F26DDA" w:rsidP="00F26DDA">
      <w:pPr>
        <w:bidi/>
        <w:rPr>
          <w:rFonts w:cs="David" w:hint="cs"/>
          <w:u w:val="single"/>
          <w:rtl/>
        </w:rPr>
      </w:pPr>
      <w:r w:rsidRPr="00F26DDA">
        <w:rPr>
          <w:rFonts w:cs="David" w:hint="cs"/>
          <w:u w:val="single"/>
          <w:rtl/>
        </w:rPr>
        <w:t>יצחק לוי:</w:t>
      </w:r>
    </w:p>
    <w:p w14:paraId="3F525A18" w14:textId="77777777" w:rsidR="00F26DDA" w:rsidRPr="00F26DDA" w:rsidRDefault="00F26DDA" w:rsidP="00F26DDA">
      <w:pPr>
        <w:bidi/>
        <w:rPr>
          <w:rFonts w:cs="David" w:hint="cs"/>
          <w:rtl/>
        </w:rPr>
      </w:pPr>
    </w:p>
    <w:p w14:paraId="555719C2" w14:textId="77777777" w:rsidR="00F26DDA" w:rsidRPr="00F26DDA" w:rsidRDefault="00F26DDA" w:rsidP="00F26DDA">
      <w:pPr>
        <w:bidi/>
        <w:rPr>
          <w:rFonts w:cs="David" w:hint="cs"/>
          <w:rtl/>
        </w:rPr>
      </w:pPr>
      <w:r w:rsidRPr="00F26DDA">
        <w:rPr>
          <w:rFonts w:cs="David" w:hint="cs"/>
          <w:rtl/>
        </w:rPr>
        <w:tab/>
        <w:t xml:space="preserve">בסוף ההחלטה צריכה להיות בעד ונגד. </w:t>
      </w:r>
    </w:p>
    <w:p w14:paraId="09840A3C" w14:textId="77777777" w:rsidR="00F26DDA" w:rsidRDefault="00F26DDA" w:rsidP="00F26DDA">
      <w:pPr>
        <w:bidi/>
        <w:rPr>
          <w:rFonts w:cs="David" w:hint="cs"/>
          <w:rtl/>
        </w:rPr>
      </w:pPr>
    </w:p>
    <w:p w14:paraId="298962B6" w14:textId="77777777" w:rsidR="00F26DDA" w:rsidRDefault="00F26DDA" w:rsidP="00F26DDA">
      <w:pPr>
        <w:bidi/>
        <w:rPr>
          <w:rFonts w:cs="David" w:hint="cs"/>
          <w:rtl/>
        </w:rPr>
      </w:pPr>
    </w:p>
    <w:p w14:paraId="169C9B77" w14:textId="77777777" w:rsidR="00F26DDA" w:rsidRDefault="00F26DDA" w:rsidP="00F26DDA">
      <w:pPr>
        <w:bidi/>
        <w:rPr>
          <w:rFonts w:cs="David" w:hint="cs"/>
          <w:rtl/>
        </w:rPr>
      </w:pPr>
    </w:p>
    <w:p w14:paraId="1104D251" w14:textId="77777777" w:rsidR="00F26DDA" w:rsidRDefault="00F26DDA" w:rsidP="00F26DDA">
      <w:pPr>
        <w:bidi/>
        <w:rPr>
          <w:rFonts w:cs="David" w:hint="cs"/>
          <w:rtl/>
        </w:rPr>
      </w:pPr>
    </w:p>
    <w:p w14:paraId="010515BE" w14:textId="77777777" w:rsidR="00F26DDA" w:rsidRPr="00F26DDA" w:rsidRDefault="00F26DDA" w:rsidP="00F26DDA">
      <w:pPr>
        <w:bidi/>
        <w:rPr>
          <w:rFonts w:cs="David" w:hint="cs"/>
          <w:rtl/>
        </w:rPr>
      </w:pPr>
    </w:p>
    <w:p w14:paraId="3B1FC2DC"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4C834B89" w14:textId="77777777" w:rsidR="00F26DDA" w:rsidRPr="00F26DDA" w:rsidRDefault="00F26DDA" w:rsidP="00F26DDA">
      <w:pPr>
        <w:bidi/>
        <w:rPr>
          <w:rFonts w:cs="David" w:hint="cs"/>
          <w:rtl/>
        </w:rPr>
      </w:pPr>
    </w:p>
    <w:p w14:paraId="63F5B55D" w14:textId="77777777" w:rsidR="00F26DDA" w:rsidRPr="00F26DDA" w:rsidRDefault="00F26DDA" w:rsidP="00F26DDA">
      <w:pPr>
        <w:bidi/>
        <w:rPr>
          <w:rFonts w:cs="David" w:hint="cs"/>
          <w:rtl/>
        </w:rPr>
      </w:pPr>
      <w:r w:rsidRPr="00F26DDA">
        <w:rPr>
          <w:rFonts w:cs="David" w:hint="cs"/>
          <w:rtl/>
        </w:rPr>
        <w:tab/>
        <w:t xml:space="preserve">הציבור ידע, הציבור לא מטומטם, הציבור מבין. אני מניח שרוב רובו של הציבור ידע על מה הוא מצביע. יהיו אנשים שיבלבלו לו את הראש מכאן ומכאן </w:t>
      </w:r>
      <w:r w:rsidRPr="00F26DDA">
        <w:rPr>
          <w:rFonts w:cs="David"/>
          <w:rtl/>
        </w:rPr>
        <w:t>–</w:t>
      </w:r>
      <w:r w:rsidRPr="00F26DDA">
        <w:rPr>
          <w:rFonts w:cs="David" w:hint="cs"/>
          <w:rtl/>
        </w:rPr>
        <w:t xml:space="preserve"> בפרט שכאשר מדובר במשאל עם ראשון, יעשו הכל בלהט רב. </w:t>
      </w:r>
    </w:p>
    <w:p w14:paraId="643B8E85" w14:textId="77777777" w:rsidR="00F26DDA" w:rsidRPr="00F26DDA" w:rsidRDefault="00F26DDA" w:rsidP="00F26DDA">
      <w:pPr>
        <w:bidi/>
        <w:rPr>
          <w:rFonts w:cs="David" w:hint="cs"/>
          <w:rtl/>
        </w:rPr>
      </w:pPr>
    </w:p>
    <w:p w14:paraId="5BD76712" w14:textId="77777777" w:rsidR="00F26DDA" w:rsidRPr="00F26DDA" w:rsidRDefault="00F26DDA" w:rsidP="00F26DDA">
      <w:pPr>
        <w:bidi/>
        <w:rPr>
          <w:rFonts w:cs="David" w:hint="cs"/>
          <w:rtl/>
        </w:rPr>
      </w:pPr>
      <w:r w:rsidRPr="00F26DDA">
        <w:rPr>
          <w:rFonts w:cs="David" w:hint="cs"/>
          <w:rtl/>
        </w:rPr>
        <w:tab/>
        <w:t>אנחנו נסכם את הנושא הזה. שילה, יש משהו שלא אמרת ואת רוצה להוסיף?</w:t>
      </w:r>
    </w:p>
    <w:p w14:paraId="719A06D0" w14:textId="77777777" w:rsidR="00F26DDA" w:rsidRPr="00F26DDA" w:rsidRDefault="00F26DDA" w:rsidP="00F26DDA">
      <w:pPr>
        <w:bidi/>
        <w:rPr>
          <w:rFonts w:cs="David" w:hint="cs"/>
          <w:rtl/>
        </w:rPr>
      </w:pPr>
    </w:p>
    <w:p w14:paraId="3D043B45" w14:textId="77777777" w:rsidR="00F26DDA" w:rsidRPr="00F26DDA" w:rsidRDefault="00F26DDA" w:rsidP="00F26DDA">
      <w:pPr>
        <w:bidi/>
        <w:rPr>
          <w:rFonts w:cs="David" w:hint="cs"/>
          <w:u w:val="single"/>
          <w:rtl/>
        </w:rPr>
      </w:pPr>
      <w:r w:rsidRPr="00F26DDA">
        <w:rPr>
          <w:rFonts w:cs="David" w:hint="cs"/>
          <w:u w:val="single"/>
          <w:rtl/>
        </w:rPr>
        <w:t>שילה הטיס:</w:t>
      </w:r>
    </w:p>
    <w:p w14:paraId="66629A82" w14:textId="77777777" w:rsidR="00F26DDA" w:rsidRPr="00F26DDA" w:rsidRDefault="00F26DDA" w:rsidP="00F26DDA">
      <w:pPr>
        <w:bidi/>
        <w:rPr>
          <w:rFonts w:cs="David" w:hint="cs"/>
          <w:u w:val="single"/>
          <w:rtl/>
        </w:rPr>
      </w:pPr>
    </w:p>
    <w:p w14:paraId="6FCE6243" w14:textId="77777777" w:rsidR="00F26DDA" w:rsidRPr="00F26DDA" w:rsidRDefault="00F26DDA" w:rsidP="00F26DDA">
      <w:pPr>
        <w:bidi/>
        <w:rPr>
          <w:rFonts w:cs="David" w:hint="cs"/>
          <w:rtl/>
        </w:rPr>
      </w:pPr>
      <w:r w:rsidRPr="00F26DDA">
        <w:rPr>
          <w:rFonts w:cs="David" w:hint="cs"/>
          <w:rtl/>
        </w:rPr>
        <w:tab/>
        <w:t xml:space="preserve">יכול להיות לך נוסח קבוע מראש של מה צריך להיות שאלה, חוץ מהדבר המפורט. </w:t>
      </w:r>
    </w:p>
    <w:p w14:paraId="5B9C99E7" w14:textId="77777777" w:rsidR="00F26DDA" w:rsidRPr="00F26DDA" w:rsidRDefault="00F26DDA" w:rsidP="00F26DDA">
      <w:pPr>
        <w:bidi/>
        <w:rPr>
          <w:rFonts w:cs="David" w:hint="cs"/>
          <w:rtl/>
        </w:rPr>
      </w:pPr>
    </w:p>
    <w:p w14:paraId="21C90C9C"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38F58068" w14:textId="77777777" w:rsidR="00F26DDA" w:rsidRPr="00F26DDA" w:rsidRDefault="00F26DDA" w:rsidP="00F26DDA">
      <w:pPr>
        <w:bidi/>
        <w:rPr>
          <w:rFonts w:cs="David" w:hint="cs"/>
          <w:rtl/>
        </w:rPr>
      </w:pPr>
    </w:p>
    <w:p w14:paraId="3D4BF76A" w14:textId="77777777" w:rsidR="00F26DDA" w:rsidRPr="00F26DDA" w:rsidRDefault="00F26DDA" w:rsidP="00F26DDA">
      <w:pPr>
        <w:bidi/>
        <w:rPr>
          <w:rFonts w:cs="David" w:hint="cs"/>
          <w:rtl/>
        </w:rPr>
      </w:pPr>
      <w:r w:rsidRPr="00F26DDA">
        <w:rPr>
          <w:rFonts w:cs="David" w:hint="cs"/>
          <w:rtl/>
        </w:rPr>
        <w:tab/>
        <w:t xml:space="preserve">בקטע הזה אני חושב שכולם מסכימים שפתקי ההצבעה יהיו כן ולא. </w:t>
      </w:r>
    </w:p>
    <w:p w14:paraId="265F6AFC" w14:textId="77777777" w:rsidR="00F26DDA" w:rsidRPr="00F26DDA" w:rsidRDefault="00F26DDA" w:rsidP="00F26DDA">
      <w:pPr>
        <w:bidi/>
        <w:rPr>
          <w:rFonts w:cs="David" w:hint="cs"/>
          <w:rtl/>
        </w:rPr>
      </w:pPr>
    </w:p>
    <w:p w14:paraId="35981858" w14:textId="77777777" w:rsidR="00F26DDA" w:rsidRPr="00F26DDA" w:rsidRDefault="00F26DDA" w:rsidP="00F26DDA">
      <w:pPr>
        <w:bidi/>
        <w:rPr>
          <w:rFonts w:cs="David" w:hint="cs"/>
          <w:u w:val="single"/>
          <w:rtl/>
        </w:rPr>
      </w:pPr>
      <w:r w:rsidRPr="00F26DDA">
        <w:rPr>
          <w:rFonts w:cs="David" w:hint="cs"/>
          <w:u w:val="single"/>
          <w:rtl/>
        </w:rPr>
        <w:t>טלב אלסאנע:</w:t>
      </w:r>
    </w:p>
    <w:p w14:paraId="26EAB6CC" w14:textId="77777777" w:rsidR="00F26DDA" w:rsidRPr="00F26DDA" w:rsidRDefault="00F26DDA" w:rsidP="00F26DDA">
      <w:pPr>
        <w:bidi/>
        <w:rPr>
          <w:rFonts w:cs="David" w:hint="cs"/>
          <w:u w:val="single"/>
          <w:rtl/>
        </w:rPr>
      </w:pPr>
    </w:p>
    <w:p w14:paraId="157366E3" w14:textId="77777777" w:rsidR="00F26DDA" w:rsidRPr="00F26DDA" w:rsidRDefault="00F26DDA" w:rsidP="00F26DDA">
      <w:pPr>
        <w:bidi/>
        <w:rPr>
          <w:rFonts w:cs="David" w:hint="cs"/>
          <w:rtl/>
        </w:rPr>
      </w:pPr>
      <w:r w:rsidRPr="00F26DDA">
        <w:rPr>
          <w:rFonts w:cs="David" w:hint="cs"/>
          <w:rtl/>
        </w:rPr>
        <w:tab/>
        <w:t>אין פתקי נמנע?</w:t>
      </w:r>
    </w:p>
    <w:p w14:paraId="073EBD7A" w14:textId="77777777" w:rsidR="00F26DDA" w:rsidRPr="00F26DDA" w:rsidRDefault="00F26DDA" w:rsidP="00F26DDA">
      <w:pPr>
        <w:bidi/>
        <w:rPr>
          <w:rFonts w:cs="David" w:hint="cs"/>
          <w:rtl/>
        </w:rPr>
      </w:pPr>
    </w:p>
    <w:p w14:paraId="0CF7AED7"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14FB2674" w14:textId="77777777" w:rsidR="00F26DDA" w:rsidRPr="00F26DDA" w:rsidRDefault="00F26DDA" w:rsidP="00F26DDA">
      <w:pPr>
        <w:bidi/>
        <w:rPr>
          <w:rFonts w:cs="David" w:hint="cs"/>
          <w:rtl/>
        </w:rPr>
      </w:pPr>
    </w:p>
    <w:p w14:paraId="01FEFA66" w14:textId="77777777" w:rsidR="00F26DDA" w:rsidRPr="00F26DDA" w:rsidRDefault="00F26DDA" w:rsidP="00F26DDA">
      <w:pPr>
        <w:bidi/>
        <w:rPr>
          <w:rFonts w:cs="David" w:hint="cs"/>
          <w:rtl/>
        </w:rPr>
      </w:pPr>
      <w:r w:rsidRPr="00F26DDA">
        <w:rPr>
          <w:rFonts w:cs="David" w:hint="cs"/>
          <w:rtl/>
        </w:rPr>
        <w:tab/>
        <w:t>זאת שאלה טובה. האם יש בפתקים נמנע?</w:t>
      </w:r>
    </w:p>
    <w:p w14:paraId="2DD8CEC2" w14:textId="77777777" w:rsidR="00F26DDA" w:rsidRPr="00F26DDA" w:rsidRDefault="00F26DDA" w:rsidP="00F26DDA">
      <w:pPr>
        <w:bidi/>
        <w:rPr>
          <w:rFonts w:cs="David" w:hint="cs"/>
          <w:rtl/>
        </w:rPr>
      </w:pPr>
    </w:p>
    <w:p w14:paraId="7180A8B1" w14:textId="77777777" w:rsidR="00F26DDA" w:rsidRPr="00F26DDA" w:rsidRDefault="00F26DDA" w:rsidP="00F26DDA">
      <w:pPr>
        <w:bidi/>
        <w:rPr>
          <w:rFonts w:cs="David" w:hint="cs"/>
          <w:u w:val="single"/>
          <w:rtl/>
        </w:rPr>
      </w:pPr>
      <w:r w:rsidRPr="00F26DDA">
        <w:rPr>
          <w:rFonts w:cs="David" w:hint="cs"/>
          <w:u w:val="single"/>
          <w:rtl/>
        </w:rPr>
        <w:t>שילה הטיס:</w:t>
      </w:r>
    </w:p>
    <w:p w14:paraId="6FD47254" w14:textId="77777777" w:rsidR="00F26DDA" w:rsidRPr="00F26DDA" w:rsidRDefault="00F26DDA" w:rsidP="00F26DDA">
      <w:pPr>
        <w:bidi/>
        <w:rPr>
          <w:rFonts w:cs="David" w:hint="cs"/>
          <w:u w:val="single"/>
          <w:rtl/>
        </w:rPr>
      </w:pPr>
    </w:p>
    <w:p w14:paraId="4432ED3D" w14:textId="77777777" w:rsidR="00F26DDA" w:rsidRPr="00F26DDA" w:rsidRDefault="00F26DDA" w:rsidP="00F26DDA">
      <w:pPr>
        <w:bidi/>
        <w:rPr>
          <w:rFonts w:cs="David" w:hint="cs"/>
          <w:rtl/>
        </w:rPr>
      </w:pPr>
      <w:r w:rsidRPr="00F26DDA">
        <w:rPr>
          <w:rFonts w:cs="David" w:hint="cs"/>
          <w:rtl/>
        </w:rPr>
        <w:tab/>
        <w:t xml:space="preserve">לא. </w:t>
      </w:r>
    </w:p>
    <w:p w14:paraId="70C40636" w14:textId="77777777" w:rsidR="00F26DDA" w:rsidRPr="00F26DDA" w:rsidRDefault="00F26DDA" w:rsidP="00F26DDA">
      <w:pPr>
        <w:bidi/>
        <w:rPr>
          <w:rFonts w:cs="David" w:hint="cs"/>
          <w:rtl/>
        </w:rPr>
      </w:pPr>
    </w:p>
    <w:p w14:paraId="2B2F49A4"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5028F484" w14:textId="77777777" w:rsidR="00F26DDA" w:rsidRPr="00F26DDA" w:rsidRDefault="00F26DDA" w:rsidP="00F26DDA">
      <w:pPr>
        <w:bidi/>
        <w:rPr>
          <w:rFonts w:cs="David" w:hint="cs"/>
          <w:rtl/>
        </w:rPr>
      </w:pPr>
    </w:p>
    <w:p w14:paraId="4E3940EC" w14:textId="77777777" w:rsidR="00F26DDA" w:rsidRPr="00F26DDA" w:rsidRDefault="00F26DDA" w:rsidP="00F26DDA">
      <w:pPr>
        <w:bidi/>
        <w:rPr>
          <w:rFonts w:cs="David" w:hint="cs"/>
          <w:rtl/>
        </w:rPr>
      </w:pPr>
      <w:r w:rsidRPr="00F26DDA">
        <w:rPr>
          <w:rFonts w:cs="David" w:hint="cs"/>
          <w:rtl/>
        </w:rPr>
        <w:tab/>
        <w:t xml:space="preserve">זאת אומרת, מי שנמנע לא מגיע להצביע. </w:t>
      </w:r>
    </w:p>
    <w:p w14:paraId="057C76D4" w14:textId="77777777" w:rsidR="00F26DDA" w:rsidRPr="00F26DDA" w:rsidRDefault="00F26DDA" w:rsidP="00F26DDA">
      <w:pPr>
        <w:bidi/>
        <w:rPr>
          <w:rFonts w:cs="David" w:hint="cs"/>
          <w:rtl/>
        </w:rPr>
      </w:pPr>
    </w:p>
    <w:p w14:paraId="12E7555F" w14:textId="77777777" w:rsidR="00F26DDA" w:rsidRPr="00F26DDA" w:rsidRDefault="00F26DDA" w:rsidP="00F26DDA">
      <w:pPr>
        <w:bidi/>
        <w:rPr>
          <w:rFonts w:cs="David" w:hint="cs"/>
          <w:u w:val="single"/>
          <w:rtl/>
        </w:rPr>
      </w:pPr>
      <w:r w:rsidRPr="00F26DDA">
        <w:rPr>
          <w:rFonts w:cs="David" w:hint="cs"/>
          <w:u w:val="single"/>
          <w:rtl/>
        </w:rPr>
        <w:t>תמי אדרי:</w:t>
      </w:r>
    </w:p>
    <w:p w14:paraId="4FC2D362" w14:textId="77777777" w:rsidR="00F26DDA" w:rsidRPr="00F26DDA" w:rsidRDefault="00F26DDA" w:rsidP="00F26DDA">
      <w:pPr>
        <w:bidi/>
        <w:rPr>
          <w:rFonts w:cs="David" w:hint="cs"/>
          <w:u w:val="single"/>
          <w:rtl/>
        </w:rPr>
      </w:pPr>
    </w:p>
    <w:p w14:paraId="00344773" w14:textId="77777777" w:rsidR="00F26DDA" w:rsidRPr="00F26DDA" w:rsidRDefault="00F26DDA" w:rsidP="00F26DDA">
      <w:pPr>
        <w:bidi/>
        <w:rPr>
          <w:rFonts w:cs="David" w:hint="cs"/>
          <w:rtl/>
        </w:rPr>
      </w:pPr>
      <w:r w:rsidRPr="00F26DDA">
        <w:rPr>
          <w:rFonts w:cs="David" w:hint="cs"/>
          <w:rtl/>
        </w:rPr>
        <w:tab/>
        <w:t xml:space="preserve">אם הוא שם פתק שאין בו כלום, הוא פסול. </w:t>
      </w:r>
    </w:p>
    <w:p w14:paraId="70A5A904" w14:textId="77777777" w:rsidR="00F26DDA" w:rsidRPr="00F26DDA" w:rsidRDefault="00F26DDA" w:rsidP="00F26DDA">
      <w:pPr>
        <w:bidi/>
        <w:rPr>
          <w:rFonts w:cs="David" w:hint="cs"/>
          <w:rtl/>
        </w:rPr>
      </w:pPr>
    </w:p>
    <w:p w14:paraId="1E51FF09" w14:textId="77777777" w:rsidR="00F26DDA" w:rsidRPr="00F26DDA" w:rsidRDefault="00F26DDA" w:rsidP="00F26DDA">
      <w:pPr>
        <w:bidi/>
        <w:rPr>
          <w:rFonts w:cs="David" w:hint="cs"/>
          <w:u w:val="single"/>
          <w:rtl/>
        </w:rPr>
      </w:pPr>
      <w:r w:rsidRPr="00F26DDA">
        <w:rPr>
          <w:rFonts w:cs="David" w:hint="cs"/>
          <w:u w:val="single"/>
          <w:rtl/>
        </w:rPr>
        <w:t>טלב אלסאנע:</w:t>
      </w:r>
    </w:p>
    <w:p w14:paraId="4AB1B271" w14:textId="77777777" w:rsidR="00F26DDA" w:rsidRPr="00F26DDA" w:rsidRDefault="00F26DDA" w:rsidP="00F26DDA">
      <w:pPr>
        <w:bidi/>
        <w:rPr>
          <w:rFonts w:cs="David" w:hint="cs"/>
          <w:u w:val="single"/>
          <w:rtl/>
        </w:rPr>
      </w:pPr>
    </w:p>
    <w:p w14:paraId="1E177F68" w14:textId="77777777" w:rsidR="00F26DDA" w:rsidRPr="00F26DDA" w:rsidRDefault="00F26DDA" w:rsidP="00F26DDA">
      <w:pPr>
        <w:bidi/>
        <w:rPr>
          <w:rFonts w:cs="David" w:hint="cs"/>
          <w:rtl/>
        </w:rPr>
      </w:pPr>
      <w:r w:rsidRPr="00F26DDA">
        <w:rPr>
          <w:rFonts w:cs="David" w:hint="cs"/>
          <w:rtl/>
        </w:rPr>
        <w:tab/>
        <w:t xml:space="preserve">אם אנחנו דורשים אחוז מסוים, חשוב שהוא ישתתף. </w:t>
      </w:r>
    </w:p>
    <w:p w14:paraId="067F70E8" w14:textId="77777777" w:rsidR="00F26DDA" w:rsidRPr="00F26DDA" w:rsidRDefault="00F26DDA" w:rsidP="00F26DDA">
      <w:pPr>
        <w:bidi/>
        <w:rPr>
          <w:rFonts w:cs="David" w:hint="cs"/>
          <w:rtl/>
        </w:rPr>
      </w:pPr>
    </w:p>
    <w:p w14:paraId="621B29A1" w14:textId="77777777" w:rsidR="00F26DDA" w:rsidRPr="00F26DDA" w:rsidRDefault="00F26DDA" w:rsidP="00F26DDA">
      <w:pPr>
        <w:bidi/>
        <w:rPr>
          <w:rFonts w:cs="David" w:hint="cs"/>
          <w:u w:val="single"/>
          <w:rtl/>
        </w:rPr>
      </w:pPr>
      <w:r w:rsidRPr="00F26DDA">
        <w:rPr>
          <w:rFonts w:cs="David" w:hint="cs"/>
          <w:u w:val="single"/>
          <w:rtl/>
        </w:rPr>
        <w:t>מנחם בן ששון:</w:t>
      </w:r>
    </w:p>
    <w:p w14:paraId="4718EBEA" w14:textId="77777777" w:rsidR="00F26DDA" w:rsidRPr="00F26DDA" w:rsidRDefault="00F26DDA" w:rsidP="00F26DDA">
      <w:pPr>
        <w:bidi/>
        <w:rPr>
          <w:rFonts w:cs="David" w:hint="cs"/>
          <w:rtl/>
        </w:rPr>
      </w:pPr>
    </w:p>
    <w:p w14:paraId="221F5576" w14:textId="77777777" w:rsidR="00F26DDA" w:rsidRPr="00F26DDA" w:rsidRDefault="00F26DDA" w:rsidP="00F26DDA">
      <w:pPr>
        <w:bidi/>
        <w:rPr>
          <w:rFonts w:cs="David" w:hint="cs"/>
          <w:rtl/>
        </w:rPr>
      </w:pPr>
      <w:r w:rsidRPr="00F26DDA">
        <w:rPr>
          <w:rFonts w:cs="David" w:hint="cs"/>
          <w:rtl/>
        </w:rPr>
        <w:tab/>
        <w:t xml:space="preserve">זאת שאלה שתשאל אותה ב-3 לחודש או ב-5 לחודש. </w:t>
      </w:r>
    </w:p>
    <w:p w14:paraId="271E6776" w14:textId="77777777" w:rsidR="00F26DDA" w:rsidRPr="00F26DDA" w:rsidRDefault="00F26DDA" w:rsidP="00F26DDA">
      <w:pPr>
        <w:bidi/>
        <w:rPr>
          <w:rFonts w:cs="David" w:hint="cs"/>
          <w:rtl/>
        </w:rPr>
      </w:pPr>
    </w:p>
    <w:p w14:paraId="5473DA4E"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7B8AC444" w14:textId="77777777" w:rsidR="00F26DDA" w:rsidRPr="00F26DDA" w:rsidRDefault="00F26DDA" w:rsidP="00F26DDA">
      <w:pPr>
        <w:bidi/>
        <w:rPr>
          <w:rFonts w:cs="David" w:hint="cs"/>
          <w:rtl/>
        </w:rPr>
      </w:pPr>
    </w:p>
    <w:p w14:paraId="15984E0E" w14:textId="77777777" w:rsidR="00F26DDA" w:rsidRPr="00F26DDA" w:rsidRDefault="00F26DDA" w:rsidP="00F26DDA">
      <w:pPr>
        <w:bidi/>
        <w:rPr>
          <w:rFonts w:cs="David" w:hint="cs"/>
          <w:rtl/>
        </w:rPr>
      </w:pPr>
      <w:r w:rsidRPr="00F26DDA">
        <w:rPr>
          <w:rFonts w:cs="David" w:hint="cs"/>
          <w:rtl/>
        </w:rPr>
        <w:tab/>
        <w:t xml:space="preserve">ברמה העקרונית במשאל עם יש רק כן ולא ואין פתק ולא. ההנחה היא שמי שלא רוצה לא מגיע להצבעה. </w:t>
      </w:r>
    </w:p>
    <w:p w14:paraId="0EF7318D" w14:textId="77777777" w:rsidR="00F26DDA" w:rsidRPr="00F26DDA" w:rsidRDefault="00F26DDA" w:rsidP="00F26DDA">
      <w:pPr>
        <w:bidi/>
        <w:rPr>
          <w:rFonts w:cs="David" w:hint="cs"/>
          <w:rtl/>
        </w:rPr>
      </w:pPr>
    </w:p>
    <w:p w14:paraId="3C34A61F" w14:textId="77777777" w:rsidR="00F26DDA" w:rsidRPr="00F26DDA" w:rsidRDefault="00F26DDA" w:rsidP="00F26DDA">
      <w:pPr>
        <w:bidi/>
        <w:rPr>
          <w:rFonts w:cs="David" w:hint="cs"/>
          <w:u w:val="single"/>
          <w:rtl/>
        </w:rPr>
      </w:pPr>
      <w:r w:rsidRPr="00F26DDA">
        <w:rPr>
          <w:rFonts w:cs="David" w:hint="cs"/>
          <w:u w:val="single"/>
          <w:rtl/>
        </w:rPr>
        <w:t>אסתר אפרת-סמילג:</w:t>
      </w:r>
    </w:p>
    <w:p w14:paraId="4AD5BA12" w14:textId="77777777" w:rsidR="00F26DDA" w:rsidRPr="00F26DDA" w:rsidRDefault="00F26DDA" w:rsidP="00F26DDA">
      <w:pPr>
        <w:bidi/>
        <w:rPr>
          <w:rFonts w:cs="David" w:hint="cs"/>
          <w:u w:val="single"/>
          <w:rtl/>
        </w:rPr>
      </w:pPr>
    </w:p>
    <w:p w14:paraId="045010F8" w14:textId="77777777" w:rsidR="00F26DDA" w:rsidRPr="00F26DDA" w:rsidRDefault="00F26DDA" w:rsidP="00F26DDA">
      <w:pPr>
        <w:bidi/>
        <w:rPr>
          <w:rFonts w:cs="David" w:hint="cs"/>
          <w:rtl/>
        </w:rPr>
      </w:pPr>
      <w:r w:rsidRPr="00F26DDA">
        <w:rPr>
          <w:rFonts w:cs="David" w:hint="cs"/>
          <w:rtl/>
        </w:rPr>
        <w:tab/>
        <w:t xml:space="preserve">אני לא מבינה - - - </w:t>
      </w:r>
    </w:p>
    <w:p w14:paraId="0EA7B810" w14:textId="77777777" w:rsidR="00F26DDA" w:rsidRDefault="00F26DDA" w:rsidP="00F26DDA">
      <w:pPr>
        <w:bidi/>
        <w:rPr>
          <w:rFonts w:cs="David" w:hint="cs"/>
          <w:rtl/>
        </w:rPr>
      </w:pPr>
    </w:p>
    <w:p w14:paraId="534CF99B" w14:textId="77777777" w:rsidR="00F26DDA" w:rsidRDefault="00F26DDA" w:rsidP="00F26DDA">
      <w:pPr>
        <w:bidi/>
        <w:rPr>
          <w:rFonts w:cs="David" w:hint="cs"/>
          <w:rtl/>
        </w:rPr>
      </w:pPr>
    </w:p>
    <w:p w14:paraId="4B108733" w14:textId="77777777" w:rsidR="00F26DDA" w:rsidRDefault="00F26DDA" w:rsidP="00F26DDA">
      <w:pPr>
        <w:bidi/>
        <w:rPr>
          <w:rFonts w:cs="David" w:hint="cs"/>
          <w:rtl/>
        </w:rPr>
      </w:pPr>
    </w:p>
    <w:p w14:paraId="541F8BD7" w14:textId="77777777" w:rsidR="00F26DDA" w:rsidRDefault="00F26DDA" w:rsidP="00F26DDA">
      <w:pPr>
        <w:bidi/>
        <w:rPr>
          <w:rFonts w:cs="David" w:hint="cs"/>
          <w:rtl/>
        </w:rPr>
      </w:pPr>
    </w:p>
    <w:p w14:paraId="5944888D" w14:textId="77777777" w:rsidR="00F26DDA" w:rsidRPr="00F26DDA" w:rsidRDefault="00F26DDA" w:rsidP="00F26DDA">
      <w:pPr>
        <w:bidi/>
        <w:rPr>
          <w:rFonts w:cs="David" w:hint="cs"/>
          <w:rtl/>
        </w:rPr>
      </w:pPr>
    </w:p>
    <w:p w14:paraId="35377412"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2B6CB121" w14:textId="77777777" w:rsidR="00F26DDA" w:rsidRPr="00F26DDA" w:rsidRDefault="00F26DDA" w:rsidP="00F26DDA">
      <w:pPr>
        <w:bidi/>
        <w:rPr>
          <w:rFonts w:cs="David" w:hint="cs"/>
          <w:rtl/>
        </w:rPr>
      </w:pPr>
    </w:p>
    <w:p w14:paraId="03D4099F" w14:textId="77777777" w:rsidR="00F26DDA" w:rsidRPr="00F26DDA" w:rsidRDefault="00F26DDA" w:rsidP="00F26DDA">
      <w:pPr>
        <w:bidi/>
        <w:rPr>
          <w:rFonts w:cs="David" w:hint="cs"/>
          <w:rtl/>
        </w:rPr>
      </w:pPr>
      <w:r w:rsidRPr="00F26DDA">
        <w:rPr>
          <w:rFonts w:cs="David" w:hint="cs"/>
          <w:rtl/>
        </w:rPr>
        <w:tab/>
        <w:t xml:space="preserve">את לא מבינה כיועצת משפטית או כאזרחית? אני חושב שאזרח, טרם בואו לקלפי, יידע עבור מה הוא מצביע. יהיה רב לוי מחד, ואולי בן-ששון מצד שני. את כאזרחית תצטרכי להחליט אם את תומכת או מתנגדת. </w:t>
      </w:r>
    </w:p>
    <w:p w14:paraId="7881C8F0" w14:textId="77777777" w:rsidR="00F26DDA" w:rsidRPr="00F26DDA" w:rsidRDefault="00F26DDA" w:rsidP="00F26DDA">
      <w:pPr>
        <w:bidi/>
        <w:rPr>
          <w:rFonts w:cs="David" w:hint="cs"/>
          <w:rtl/>
        </w:rPr>
      </w:pPr>
    </w:p>
    <w:p w14:paraId="26069786" w14:textId="77777777" w:rsidR="00F26DDA" w:rsidRPr="00F26DDA" w:rsidRDefault="00F26DDA" w:rsidP="00F26DDA">
      <w:pPr>
        <w:bidi/>
        <w:rPr>
          <w:rFonts w:cs="David" w:hint="cs"/>
          <w:u w:val="single"/>
          <w:rtl/>
        </w:rPr>
      </w:pPr>
      <w:r w:rsidRPr="00F26DDA">
        <w:rPr>
          <w:rFonts w:cs="David" w:hint="cs"/>
          <w:u w:val="single"/>
          <w:rtl/>
        </w:rPr>
        <w:t>אסתר אפרת-סמילג:</w:t>
      </w:r>
    </w:p>
    <w:p w14:paraId="65EFBEBA" w14:textId="77777777" w:rsidR="00F26DDA" w:rsidRPr="00F26DDA" w:rsidRDefault="00F26DDA" w:rsidP="00F26DDA">
      <w:pPr>
        <w:bidi/>
        <w:rPr>
          <w:rFonts w:cs="David" w:hint="cs"/>
          <w:u w:val="single"/>
          <w:rtl/>
        </w:rPr>
      </w:pPr>
    </w:p>
    <w:p w14:paraId="3974D79D" w14:textId="77777777" w:rsidR="00F26DDA" w:rsidRPr="00F26DDA" w:rsidRDefault="00F26DDA" w:rsidP="00F26DDA">
      <w:pPr>
        <w:bidi/>
        <w:rPr>
          <w:rFonts w:cs="David" w:hint="cs"/>
          <w:rtl/>
        </w:rPr>
      </w:pPr>
      <w:r w:rsidRPr="00F26DDA">
        <w:rPr>
          <w:rFonts w:cs="David" w:hint="cs"/>
          <w:rtl/>
        </w:rPr>
        <w:tab/>
        <w:t xml:space="preserve">למיטב הבנתי כיום, על פי החוק, משאל עם יהיה כאשר יש החלטה שמשפט השיפוט והמנהל של מדינת ישראל לא יחולו על שטח מסוים. החלטת הממשלה תתייחס לאישור ההסכם. </w:t>
      </w:r>
    </w:p>
    <w:p w14:paraId="5280670B" w14:textId="77777777" w:rsidR="00F26DDA" w:rsidRPr="00F26DDA" w:rsidRDefault="00F26DDA" w:rsidP="00F26DDA">
      <w:pPr>
        <w:bidi/>
        <w:rPr>
          <w:rFonts w:cs="David" w:hint="cs"/>
          <w:rtl/>
        </w:rPr>
      </w:pPr>
    </w:p>
    <w:p w14:paraId="22FDF600" w14:textId="77777777" w:rsidR="00F26DDA" w:rsidRPr="00F26DDA" w:rsidRDefault="00F26DDA" w:rsidP="00F26DDA">
      <w:pPr>
        <w:bidi/>
        <w:rPr>
          <w:rFonts w:cs="David" w:hint="cs"/>
          <w:u w:val="single"/>
          <w:rtl/>
        </w:rPr>
      </w:pPr>
      <w:r w:rsidRPr="00F26DDA">
        <w:rPr>
          <w:rFonts w:cs="David" w:hint="cs"/>
          <w:u w:val="single"/>
          <w:rtl/>
        </w:rPr>
        <w:t>יצחק לוי:</w:t>
      </w:r>
    </w:p>
    <w:p w14:paraId="03D33226" w14:textId="77777777" w:rsidR="00F26DDA" w:rsidRPr="00F26DDA" w:rsidRDefault="00F26DDA" w:rsidP="00F26DDA">
      <w:pPr>
        <w:bidi/>
        <w:rPr>
          <w:rFonts w:cs="David" w:hint="cs"/>
          <w:rtl/>
        </w:rPr>
      </w:pPr>
    </w:p>
    <w:p w14:paraId="58378E9B" w14:textId="77777777" w:rsidR="00F26DDA" w:rsidRPr="00F26DDA" w:rsidRDefault="00F26DDA" w:rsidP="00F26DDA">
      <w:pPr>
        <w:bidi/>
        <w:rPr>
          <w:rFonts w:cs="David" w:hint="cs"/>
          <w:rtl/>
        </w:rPr>
      </w:pPr>
      <w:r w:rsidRPr="00F26DDA">
        <w:rPr>
          <w:rFonts w:cs="David" w:hint="cs"/>
          <w:rtl/>
        </w:rPr>
        <w:tab/>
        <w:t xml:space="preserve">זה בדיוק הדיון של ה-5 לאוגוסט. </w:t>
      </w:r>
    </w:p>
    <w:p w14:paraId="6666AFFD" w14:textId="77777777" w:rsidR="00F26DDA" w:rsidRPr="00F26DDA" w:rsidRDefault="00F26DDA" w:rsidP="00F26DDA">
      <w:pPr>
        <w:bidi/>
        <w:rPr>
          <w:rFonts w:cs="David" w:hint="cs"/>
          <w:rtl/>
        </w:rPr>
      </w:pPr>
    </w:p>
    <w:p w14:paraId="0C7A7B65" w14:textId="77777777" w:rsidR="00F26DDA" w:rsidRPr="00F26DDA" w:rsidRDefault="00F26DDA" w:rsidP="00F26DDA">
      <w:pPr>
        <w:bidi/>
        <w:rPr>
          <w:rFonts w:cs="David" w:hint="cs"/>
          <w:u w:val="single"/>
          <w:rtl/>
        </w:rPr>
      </w:pPr>
      <w:r w:rsidRPr="00F26DDA">
        <w:rPr>
          <w:rFonts w:cs="David" w:hint="cs"/>
          <w:u w:val="single"/>
          <w:rtl/>
        </w:rPr>
        <w:t>מנחם בן ששון:</w:t>
      </w:r>
    </w:p>
    <w:p w14:paraId="51DC762E" w14:textId="77777777" w:rsidR="00F26DDA" w:rsidRPr="00F26DDA" w:rsidRDefault="00F26DDA" w:rsidP="00F26DDA">
      <w:pPr>
        <w:bidi/>
        <w:rPr>
          <w:rFonts w:cs="David" w:hint="cs"/>
          <w:rtl/>
        </w:rPr>
      </w:pPr>
    </w:p>
    <w:p w14:paraId="11AEAE29" w14:textId="77777777" w:rsidR="00F26DDA" w:rsidRPr="00F26DDA" w:rsidRDefault="00F26DDA" w:rsidP="00F26DDA">
      <w:pPr>
        <w:bidi/>
        <w:rPr>
          <w:rFonts w:cs="David" w:hint="cs"/>
          <w:rtl/>
        </w:rPr>
      </w:pPr>
      <w:r w:rsidRPr="00F26DDA">
        <w:rPr>
          <w:rFonts w:cs="David" w:hint="cs"/>
          <w:rtl/>
        </w:rPr>
        <w:tab/>
        <w:t xml:space="preserve">העניין הוא כזה: מה שהיום על סדר היום הוא האם אנחנו רוצים תשובה פשוטה, בעד ונגד, או שאנחנו אומרים שבהצבעה תהיה גם איזו שאלה. התשובה היא שהשאיפה שלנו יהיה בעד או נגד. יש עוד 3 שאלות משנה, שהיום לא דנים בהן. </w:t>
      </w:r>
    </w:p>
    <w:p w14:paraId="755C2080" w14:textId="77777777" w:rsidR="00F26DDA" w:rsidRPr="00F26DDA" w:rsidRDefault="00F26DDA" w:rsidP="00F26DDA">
      <w:pPr>
        <w:bidi/>
        <w:rPr>
          <w:rFonts w:cs="David" w:hint="cs"/>
          <w:rtl/>
        </w:rPr>
      </w:pPr>
    </w:p>
    <w:p w14:paraId="6A57C4E2" w14:textId="77777777" w:rsidR="00F26DDA" w:rsidRPr="00F26DDA" w:rsidRDefault="00F26DDA" w:rsidP="00F26DDA">
      <w:pPr>
        <w:bidi/>
        <w:rPr>
          <w:rFonts w:cs="David" w:hint="cs"/>
          <w:rtl/>
        </w:rPr>
      </w:pPr>
      <w:r w:rsidRPr="00F26DDA">
        <w:rPr>
          <w:rFonts w:cs="David" w:hint="cs"/>
          <w:rtl/>
        </w:rPr>
        <w:tab/>
        <w:t xml:space="preserve">יכול להיות שכן נגיע למסקנה שאנחנו רוצים שיהיה נמנע, אבל זה לא להיום. יכול להיות שנגיע מסקנה, אחרי שננסח, שהרבה יותר טוב שהשאלות יהיו על הפתק ולא במקום אחר. זאת אומרת, שהתשובה תהיה מנוסחת. זאת הנגזרת, אבל היום השאיפה היא שאנחנו רוצים טופס פשוט. כמו שאמר טלב אלסאנע, זה קריטי לדעת איך סופרים נמנעים או לא משתתפים כי השאלה היא אם נצטרך אחוז או לא. אנחנו לא גומרים את החוק ביום אחד ויש שאלות שנגזרות אחת מרעותה. </w:t>
      </w:r>
    </w:p>
    <w:p w14:paraId="44291201" w14:textId="77777777" w:rsidR="00F26DDA" w:rsidRPr="00F26DDA" w:rsidRDefault="00F26DDA" w:rsidP="00F26DDA">
      <w:pPr>
        <w:bidi/>
        <w:rPr>
          <w:rFonts w:cs="David" w:hint="cs"/>
          <w:rtl/>
        </w:rPr>
      </w:pPr>
    </w:p>
    <w:p w14:paraId="76A48C86"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21AFDA8E" w14:textId="77777777" w:rsidR="00F26DDA" w:rsidRPr="00F26DDA" w:rsidRDefault="00F26DDA" w:rsidP="00F26DDA">
      <w:pPr>
        <w:bidi/>
        <w:rPr>
          <w:rFonts w:cs="David" w:hint="cs"/>
          <w:rtl/>
        </w:rPr>
      </w:pPr>
    </w:p>
    <w:p w14:paraId="72604662" w14:textId="77777777" w:rsidR="00F26DDA" w:rsidRPr="00F26DDA" w:rsidRDefault="00F26DDA" w:rsidP="00F26DDA">
      <w:pPr>
        <w:bidi/>
        <w:rPr>
          <w:rFonts w:cs="David" w:hint="cs"/>
          <w:rtl/>
        </w:rPr>
      </w:pPr>
      <w:r w:rsidRPr="00F26DDA">
        <w:rPr>
          <w:rFonts w:cs="David" w:hint="cs"/>
          <w:rtl/>
        </w:rPr>
        <w:tab/>
        <w:t xml:space="preserve">יום עריכת משאל עם. חבר הכנסת לוי, בבקשה. </w:t>
      </w:r>
    </w:p>
    <w:p w14:paraId="727924C5" w14:textId="77777777" w:rsidR="00F26DDA" w:rsidRPr="00F26DDA" w:rsidRDefault="00F26DDA" w:rsidP="00F26DDA">
      <w:pPr>
        <w:bidi/>
        <w:rPr>
          <w:rFonts w:cs="David" w:hint="cs"/>
          <w:rtl/>
        </w:rPr>
      </w:pPr>
    </w:p>
    <w:p w14:paraId="2C848D7B" w14:textId="77777777" w:rsidR="00F26DDA" w:rsidRPr="00F26DDA" w:rsidRDefault="00F26DDA" w:rsidP="00F26DDA">
      <w:pPr>
        <w:bidi/>
        <w:rPr>
          <w:rFonts w:cs="David" w:hint="cs"/>
          <w:u w:val="single"/>
          <w:rtl/>
        </w:rPr>
      </w:pPr>
      <w:r w:rsidRPr="00F26DDA">
        <w:rPr>
          <w:rFonts w:cs="David" w:hint="cs"/>
          <w:u w:val="single"/>
          <w:rtl/>
        </w:rPr>
        <w:t>יצחק לוי:</w:t>
      </w:r>
    </w:p>
    <w:p w14:paraId="74348185" w14:textId="77777777" w:rsidR="00F26DDA" w:rsidRPr="00F26DDA" w:rsidRDefault="00F26DDA" w:rsidP="00F26DDA">
      <w:pPr>
        <w:bidi/>
        <w:rPr>
          <w:rFonts w:cs="David" w:hint="cs"/>
          <w:rtl/>
        </w:rPr>
      </w:pPr>
    </w:p>
    <w:p w14:paraId="1D59C35B" w14:textId="77777777" w:rsidR="00F26DDA" w:rsidRPr="00F26DDA" w:rsidRDefault="00F26DDA" w:rsidP="00F26DDA">
      <w:pPr>
        <w:bidi/>
        <w:rPr>
          <w:rFonts w:cs="David" w:hint="cs"/>
          <w:rtl/>
        </w:rPr>
      </w:pPr>
      <w:r w:rsidRPr="00F26DDA">
        <w:rPr>
          <w:rFonts w:cs="David" w:hint="cs"/>
          <w:rtl/>
        </w:rPr>
        <w:tab/>
        <w:t xml:space="preserve">לדעתי לא צריך להיות יום שבתון וגם לא חצי. בעניין משאל העם אני חושב שזה יותר פשוט מאשר בחירות לכנסת, מכל מיני טעמים וסיבות. </w:t>
      </w:r>
    </w:p>
    <w:p w14:paraId="17A82D3D" w14:textId="77777777" w:rsidR="00F26DDA" w:rsidRPr="00F26DDA" w:rsidRDefault="00F26DDA" w:rsidP="00F26DDA">
      <w:pPr>
        <w:bidi/>
        <w:rPr>
          <w:rFonts w:cs="David" w:hint="cs"/>
          <w:rtl/>
        </w:rPr>
      </w:pPr>
    </w:p>
    <w:p w14:paraId="29DC32F6" w14:textId="77777777" w:rsidR="00F26DDA" w:rsidRPr="00F26DDA" w:rsidRDefault="00F26DDA" w:rsidP="00F26DDA">
      <w:pPr>
        <w:bidi/>
        <w:rPr>
          <w:rFonts w:cs="David" w:hint="cs"/>
          <w:u w:val="single"/>
          <w:rtl/>
        </w:rPr>
      </w:pPr>
      <w:r w:rsidRPr="00F26DDA">
        <w:rPr>
          <w:rFonts w:cs="David" w:hint="cs"/>
          <w:u w:val="single"/>
          <w:rtl/>
        </w:rPr>
        <w:t>טלב אלסאנע:</w:t>
      </w:r>
    </w:p>
    <w:p w14:paraId="7F9BCAE0" w14:textId="77777777" w:rsidR="00F26DDA" w:rsidRPr="00F26DDA" w:rsidRDefault="00F26DDA" w:rsidP="00F26DDA">
      <w:pPr>
        <w:bidi/>
        <w:rPr>
          <w:rFonts w:cs="David" w:hint="cs"/>
          <w:u w:val="single"/>
          <w:rtl/>
        </w:rPr>
      </w:pPr>
    </w:p>
    <w:p w14:paraId="16C2E678" w14:textId="77777777" w:rsidR="00F26DDA" w:rsidRPr="00F26DDA" w:rsidRDefault="00F26DDA" w:rsidP="00F26DDA">
      <w:pPr>
        <w:bidi/>
        <w:rPr>
          <w:rFonts w:cs="David" w:hint="cs"/>
          <w:rtl/>
        </w:rPr>
      </w:pPr>
      <w:r w:rsidRPr="00F26DDA">
        <w:rPr>
          <w:rFonts w:cs="David" w:hint="cs"/>
          <w:rtl/>
        </w:rPr>
        <w:tab/>
        <w:t xml:space="preserve">אנשים לא יבואו להצביע. אם חשוב לך לדעת מה דעתם - - - </w:t>
      </w:r>
    </w:p>
    <w:p w14:paraId="4E103D12" w14:textId="77777777" w:rsidR="00F26DDA" w:rsidRPr="00F26DDA" w:rsidRDefault="00F26DDA" w:rsidP="00F26DDA">
      <w:pPr>
        <w:bidi/>
        <w:rPr>
          <w:rFonts w:cs="David" w:hint="cs"/>
          <w:rtl/>
        </w:rPr>
      </w:pPr>
    </w:p>
    <w:p w14:paraId="6003AD36" w14:textId="77777777" w:rsidR="00F26DDA" w:rsidRPr="00F26DDA" w:rsidRDefault="00F26DDA" w:rsidP="00F26DDA">
      <w:pPr>
        <w:bidi/>
        <w:rPr>
          <w:rFonts w:cs="David" w:hint="cs"/>
          <w:u w:val="single"/>
          <w:rtl/>
        </w:rPr>
      </w:pPr>
      <w:r w:rsidRPr="00F26DDA">
        <w:rPr>
          <w:rFonts w:cs="David" w:hint="cs"/>
          <w:u w:val="single"/>
          <w:rtl/>
        </w:rPr>
        <w:t>יצחק לוי:</w:t>
      </w:r>
    </w:p>
    <w:p w14:paraId="0818CA03" w14:textId="77777777" w:rsidR="00F26DDA" w:rsidRPr="00F26DDA" w:rsidRDefault="00F26DDA" w:rsidP="00F26DDA">
      <w:pPr>
        <w:bidi/>
        <w:rPr>
          <w:rFonts w:cs="David" w:hint="cs"/>
          <w:rtl/>
        </w:rPr>
      </w:pPr>
    </w:p>
    <w:p w14:paraId="3A0A7CF4" w14:textId="77777777" w:rsidR="00F26DDA" w:rsidRPr="00F26DDA" w:rsidRDefault="00F26DDA" w:rsidP="00F26DDA">
      <w:pPr>
        <w:bidi/>
        <w:rPr>
          <w:rFonts w:cs="David" w:hint="cs"/>
          <w:rtl/>
        </w:rPr>
      </w:pPr>
      <w:r w:rsidRPr="00F26DDA">
        <w:rPr>
          <w:rFonts w:cs="David" w:hint="cs"/>
          <w:rtl/>
        </w:rPr>
        <w:tab/>
        <w:t xml:space="preserve">אנשים יבואו להצביע. מי שחשוב לו, יבוא ומי שלא חשוב לו, לא יבוא. </w:t>
      </w:r>
    </w:p>
    <w:p w14:paraId="3F686865" w14:textId="77777777" w:rsidR="00F26DDA" w:rsidRPr="00F26DDA" w:rsidRDefault="00F26DDA" w:rsidP="00F26DDA">
      <w:pPr>
        <w:bidi/>
        <w:rPr>
          <w:rFonts w:cs="David" w:hint="cs"/>
          <w:rtl/>
        </w:rPr>
      </w:pPr>
    </w:p>
    <w:p w14:paraId="2379B6AC"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0F619F02" w14:textId="77777777" w:rsidR="00F26DDA" w:rsidRPr="00F26DDA" w:rsidRDefault="00F26DDA" w:rsidP="00F26DDA">
      <w:pPr>
        <w:bidi/>
        <w:rPr>
          <w:rFonts w:cs="David" w:hint="cs"/>
          <w:rtl/>
        </w:rPr>
      </w:pPr>
    </w:p>
    <w:p w14:paraId="2F1DBDE2" w14:textId="77777777" w:rsidR="00F26DDA" w:rsidRPr="00F26DDA" w:rsidRDefault="00F26DDA" w:rsidP="00F26DDA">
      <w:pPr>
        <w:bidi/>
        <w:rPr>
          <w:rFonts w:cs="David" w:hint="cs"/>
          <w:rtl/>
        </w:rPr>
      </w:pPr>
      <w:r w:rsidRPr="00F26DDA">
        <w:rPr>
          <w:rFonts w:cs="David" w:hint="cs"/>
          <w:rtl/>
        </w:rPr>
        <w:tab/>
        <w:t xml:space="preserve">איפה יצביעו? אם בתי הספר יעבדו כסדרם - - - </w:t>
      </w:r>
    </w:p>
    <w:p w14:paraId="230A5CBF" w14:textId="77777777" w:rsidR="00F26DDA" w:rsidRPr="00F26DDA" w:rsidRDefault="00F26DDA" w:rsidP="00F26DDA">
      <w:pPr>
        <w:bidi/>
        <w:rPr>
          <w:rFonts w:cs="David" w:hint="cs"/>
          <w:rtl/>
        </w:rPr>
      </w:pPr>
    </w:p>
    <w:p w14:paraId="5F94D677" w14:textId="77777777" w:rsidR="00F26DDA" w:rsidRPr="00F26DDA" w:rsidRDefault="00F26DDA" w:rsidP="00F26DDA">
      <w:pPr>
        <w:bidi/>
        <w:rPr>
          <w:rFonts w:cs="David" w:hint="cs"/>
          <w:u w:val="single"/>
          <w:rtl/>
        </w:rPr>
      </w:pPr>
      <w:r w:rsidRPr="00F26DDA">
        <w:rPr>
          <w:rFonts w:cs="David" w:hint="cs"/>
          <w:u w:val="single"/>
          <w:rtl/>
        </w:rPr>
        <w:t>יצחק לוי:</w:t>
      </w:r>
    </w:p>
    <w:p w14:paraId="6BF46D38" w14:textId="77777777" w:rsidR="00F26DDA" w:rsidRPr="00F26DDA" w:rsidRDefault="00F26DDA" w:rsidP="00F26DDA">
      <w:pPr>
        <w:bidi/>
        <w:rPr>
          <w:rFonts w:cs="David" w:hint="cs"/>
          <w:rtl/>
        </w:rPr>
      </w:pPr>
      <w:r w:rsidRPr="00F26DDA">
        <w:rPr>
          <w:rFonts w:cs="David" w:hint="cs"/>
          <w:rtl/>
        </w:rPr>
        <w:tab/>
      </w:r>
    </w:p>
    <w:p w14:paraId="1B0EDCF4" w14:textId="77777777" w:rsidR="00F26DDA" w:rsidRPr="00F26DDA" w:rsidRDefault="00F26DDA" w:rsidP="00F26DDA">
      <w:pPr>
        <w:bidi/>
        <w:rPr>
          <w:rFonts w:cs="David" w:hint="cs"/>
          <w:rtl/>
        </w:rPr>
      </w:pPr>
      <w:r w:rsidRPr="00F26DDA">
        <w:rPr>
          <w:rFonts w:cs="David" w:hint="cs"/>
          <w:rtl/>
        </w:rPr>
        <w:tab/>
        <w:t xml:space="preserve">במוניציפאלי אין שבתון ופותרים את הבעיה. אני חושב שאנחנו צריכים כבר להתגבר על זה כי הגענו כבר לגיל 60. </w:t>
      </w:r>
    </w:p>
    <w:p w14:paraId="243F4DCA" w14:textId="77777777" w:rsidR="00F26DDA" w:rsidRDefault="00F26DDA" w:rsidP="00F26DDA">
      <w:pPr>
        <w:bidi/>
        <w:rPr>
          <w:rFonts w:cs="David" w:hint="cs"/>
          <w:rtl/>
        </w:rPr>
      </w:pPr>
    </w:p>
    <w:p w14:paraId="2B980D5C" w14:textId="77777777" w:rsidR="00F26DDA" w:rsidRDefault="00F26DDA" w:rsidP="00F26DDA">
      <w:pPr>
        <w:bidi/>
        <w:rPr>
          <w:rFonts w:cs="David" w:hint="cs"/>
          <w:rtl/>
        </w:rPr>
      </w:pPr>
    </w:p>
    <w:p w14:paraId="03454723" w14:textId="77777777" w:rsidR="00F26DDA" w:rsidRDefault="00F26DDA" w:rsidP="00F26DDA">
      <w:pPr>
        <w:bidi/>
        <w:rPr>
          <w:rFonts w:cs="David" w:hint="cs"/>
          <w:rtl/>
        </w:rPr>
      </w:pPr>
    </w:p>
    <w:p w14:paraId="13C6AC7C" w14:textId="77777777" w:rsidR="00F26DDA" w:rsidRDefault="00F26DDA" w:rsidP="00F26DDA">
      <w:pPr>
        <w:bidi/>
        <w:rPr>
          <w:rFonts w:cs="David" w:hint="cs"/>
          <w:rtl/>
        </w:rPr>
      </w:pPr>
    </w:p>
    <w:p w14:paraId="47D3CF51" w14:textId="77777777" w:rsidR="00F26DDA" w:rsidRDefault="00F26DDA" w:rsidP="00F26DDA">
      <w:pPr>
        <w:bidi/>
        <w:rPr>
          <w:rFonts w:cs="David" w:hint="cs"/>
          <w:rtl/>
        </w:rPr>
      </w:pPr>
    </w:p>
    <w:p w14:paraId="23C51EBC" w14:textId="77777777" w:rsidR="00F26DDA" w:rsidRPr="00F26DDA" w:rsidRDefault="00F26DDA" w:rsidP="00F26DDA">
      <w:pPr>
        <w:bidi/>
        <w:rPr>
          <w:rFonts w:cs="David" w:hint="cs"/>
          <w:rtl/>
        </w:rPr>
      </w:pPr>
    </w:p>
    <w:p w14:paraId="5C38D0A3"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0AA8DBDA" w14:textId="77777777" w:rsidR="00F26DDA" w:rsidRPr="00F26DDA" w:rsidRDefault="00F26DDA" w:rsidP="00F26DDA">
      <w:pPr>
        <w:bidi/>
        <w:rPr>
          <w:rFonts w:cs="David" w:hint="cs"/>
          <w:rtl/>
        </w:rPr>
      </w:pPr>
    </w:p>
    <w:p w14:paraId="0B06FD7C" w14:textId="77777777" w:rsidR="00F26DDA" w:rsidRPr="00F26DDA" w:rsidRDefault="00F26DDA" w:rsidP="00F26DDA">
      <w:pPr>
        <w:bidi/>
        <w:rPr>
          <w:rFonts w:cs="David" w:hint="cs"/>
          <w:rtl/>
        </w:rPr>
      </w:pPr>
      <w:r w:rsidRPr="00F26DDA">
        <w:rPr>
          <w:rFonts w:cs="David" w:hint="cs"/>
          <w:rtl/>
        </w:rPr>
        <w:tab/>
        <w:t xml:space="preserve">לא מתגברים, פחות ופחות אנשים באים להצביע. </w:t>
      </w:r>
    </w:p>
    <w:p w14:paraId="263735DF" w14:textId="77777777" w:rsidR="00F26DDA" w:rsidRPr="00F26DDA" w:rsidRDefault="00F26DDA" w:rsidP="00F26DDA">
      <w:pPr>
        <w:bidi/>
        <w:rPr>
          <w:rFonts w:cs="David" w:hint="cs"/>
          <w:rtl/>
        </w:rPr>
      </w:pPr>
    </w:p>
    <w:p w14:paraId="2F1A6BDA" w14:textId="77777777" w:rsidR="00F26DDA" w:rsidRPr="00F26DDA" w:rsidRDefault="00F26DDA" w:rsidP="00F26DDA">
      <w:pPr>
        <w:bidi/>
        <w:rPr>
          <w:rFonts w:cs="David" w:hint="cs"/>
          <w:u w:val="single"/>
          <w:rtl/>
        </w:rPr>
      </w:pPr>
      <w:r w:rsidRPr="00F26DDA">
        <w:rPr>
          <w:rFonts w:cs="David" w:hint="cs"/>
          <w:u w:val="single"/>
          <w:rtl/>
        </w:rPr>
        <w:t>יצחק לוי:</w:t>
      </w:r>
    </w:p>
    <w:p w14:paraId="23A85ABF" w14:textId="77777777" w:rsidR="00F26DDA" w:rsidRPr="00F26DDA" w:rsidRDefault="00F26DDA" w:rsidP="00F26DDA">
      <w:pPr>
        <w:bidi/>
        <w:rPr>
          <w:rFonts w:cs="David" w:hint="cs"/>
          <w:rtl/>
        </w:rPr>
      </w:pPr>
    </w:p>
    <w:p w14:paraId="0CAE0EFB" w14:textId="77777777" w:rsidR="00F26DDA" w:rsidRPr="00F26DDA" w:rsidRDefault="00F26DDA" w:rsidP="00F26DDA">
      <w:pPr>
        <w:bidi/>
        <w:rPr>
          <w:rFonts w:cs="David" w:hint="cs"/>
          <w:rtl/>
        </w:rPr>
      </w:pPr>
      <w:r w:rsidRPr="00F26DDA">
        <w:rPr>
          <w:rFonts w:cs="David" w:hint="cs"/>
          <w:rtl/>
        </w:rPr>
        <w:tab/>
        <w:t xml:space="preserve">לא בגלל זה. לא בגלל שזה בבתי הספר. יש הרבה מוסדות ציבור, יש מקומות אחרים. לא צריכים להיות כל הזמן צמודים לבתי הספר. לא הכל על חשבון תלמידי ישראל, הם לא ילמדו בשביל שנצביע. </w:t>
      </w:r>
    </w:p>
    <w:p w14:paraId="0C817280" w14:textId="77777777" w:rsidR="00F26DDA" w:rsidRPr="00F26DDA" w:rsidRDefault="00F26DDA" w:rsidP="00F26DDA">
      <w:pPr>
        <w:bidi/>
        <w:rPr>
          <w:rFonts w:cs="David" w:hint="cs"/>
          <w:rtl/>
        </w:rPr>
      </w:pPr>
    </w:p>
    <w:p w14:paraId="5D125EA2" w14:textId="77777777" w:rsidR="00F26DDA" w:rsidRPr="00F26DDA" w:rsidRDefault="00F26DDA" w:rsidP="00F26DDA">
      <w:pPr>
        <w:bidi/>
        <w:rPr>
          <w:rFonts w:cs="David" w:hint="cs"/>
          <w:rtl/>
        </w:rPr>
      </w:pPr>
      <w:r w:rsidRPr="00F26DDA">
        <w:rPr>
          <w:rFonts w:cs="David" w:hint="cs"/>
          <w:rtl/>
        </w:rPr>
        <w:tab/>
        <w:t xml:space="preserve">מלבד העובדה שיום שבתון גורם לנזק כלכלי, בסופו של דבר הוא לא דרוש. אני מוכן להתפשר על חצי יום שבתון. כנ"ל גם בבחירות. אפשר להיערך, אפשר לסיים את הלימודים בשעה 14:00. </w:t>
      </w:r>
    </w:p>
    <w:p w14:paraId="24C5474B" w14:textId="77777777" w:rsidR="00F26DDA" w:rsidRPr="00F26DDA" w:rsidRDefault="00F26DDA" w:rsidP="00F26DDA">
      <w:pPr>
        <w:bidi/>
        <w:rPr>
          <w:rFonts w:cs="David" w:hint="cs"/>
          <w:rtl/>
        </w:rPr>
      </w:pPr>
    </w:p>
    <w:p w14:paraId="3F4CC4F0" w14:textId="77777777" w:rsidR="00F26DDA" w:rsidRPr="00F26DDA" w:rsidRDefault="00F26DDA" w:rsidP="00F26DDA">
      <w:pPr>
        <w:bidi/>
        <w:rPr>
          <w:rFonts w:cs="David" w:hint="cs"/>
          <w:rtl/>
        </w:rPr>
      </w:pPr>
      <w:r w:rsidRPr="00F26DDA">
        <w:rPr>
          <w:rFonts w:cs="David" w:hint="cs"/>
          <w:rtl/>
        </w:rPr>
        <w:tab/>
        <w:t xml:space="preserve">בדוח שנמסר לנו פה יש שתי סוגי מדינות. מדינות שעושות משאל עם בשבת שזה יום שבתון ואלה שלא עושות בשבת, אין להן יום שבתון. </w:t>
      </w:r>
    </w:p>
    <w:p w14:paraId="7F2C09F8" w14:textId="77777777" w:rsidR="00F26DDA" w:rsidRPr="00F26DDA" w:rsidRDefault="00F26DDA" w:rsidP="00F26DDA">
      <w:pPr>
        <w:bidi/>
        <w:rPr>
          <w:rFonts w:cs="David" w:hint="cs"/>
          <w:rtl/>
        </w:rPr>
      </w:pPr>
    </w:p>
    <w:p w14:paraId="578766AE"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007AF728" w14:textId="77777777" w:rsidR="00F26DDA" w:rsidRPr="00F26DDA" w:rsidRDefault="00F26DDA" w:rsidP="00F26DDA">
      <w:pPr>
        <w:bidi/>
        <w:rPr>
          <w:rFonts w:cs="David" w:hint="cs"/>
          <w:rtl/>
        </w:rPr>
      </w:pPr>
    </w:p>
    <w:p w14:paraId="08687A20" w14:textId="77777777" w:rsidR="00F26DDA" w:rsidRPr="00F26DDA" w:rsidRDefault="00F26DDA" w:rsidP="00F26DDA">
      <w:pPr>
        <w:bidi/>
        <w:rPr>
          <w:rFonts w:cs="David" w:hint="cs"/>
          <w:rtl/>
        </w:rPr>
      </w:pPr>
      <w:r w:rsidRPr="00F26DDA">
        <w:rPr>
          <w:rFonts w:cs="David" w:hint="cs"/>
          <w:rtl/>
        </w:rPr>
        <w:tab/>
        <w:t>תמי, איך ועדת הבחירות יכולה להיערך?</w:t>
      </w:r>
    </w:p>
    <w:p w14:paraId="2B21C0C5" w14:textId="77777777" w:rsidR="00F26DDA" w:rsidRPr="00F26DDA" w:rsidRDefault="00F26DDA" w:rsidP="00F26DDA">
      <w:pPr>
        <w:bidi/>
        <w:rPr>
          <w:rFonts w:cs="David" w:hint="cs"/>
          <w:rtl/>
        </w:rPr>
      </w:pPr>
    </w:p>
    <w:p w14:paraId="48ED0BD0" w14:textId="77777777" w:rsidR="00F26DDA" w:rsidRPr="00F26DDA" w:rsidRDefault="00F26DDA" w:rsidP="00F26DDA">
      <w:pPr>
        <w:bidi/>
        <w:rPr>
          <w:rFonts w:cs="David" w:hint="cs"/>
          <w:u w:val="single"/>
          <w:rtl/>
        </w:rPr>
      </w:pPr>
      <w:r w:rsidRPr="00F26DDA">
        <w:rPr>
          <w:rFonts w:cs="David" w:hint="cs"/>
          <w:u w:val="single"/>
          <w:rtl/>
        </w:rPr>
        <w:t>תמי אדרי:</w:t>
      </w:r>
    </w:p>
    <w:p w14:paraId="48EAFC46" w14:textId="77777777" w:rsidR="00F26DDA" w:rsidRPr="00F26DDA" w:rsidRDefault="00F26DDA" w:rsidP="00F26DDA">
      <w:pPr>
        <w:bidi/>
        <w:rPr>
          <w:rFonts w:cs="David" w:hint="cs"/>
          <w:u w:val="single"/>
          <w:rtl/>
        </w:rPr>
      </w:pPr>
    </w:p>
    <w:p w14:paraId="79DCD328" w14:textId="77777777" w:rsidR="00F26DDA" w:rsidRPr="00F26DDA" w:rsidRDefault="00F26DDA" w:rsidP="00F26DDA">
      <w:pPr>
        <w:bidi/>
        <w:rPr>
          <w:rFonts w:cs="David" w:hint="cs"/>
          <w:rtl/>
        </w:rPr>
      </w:pPr>
      <w:r w:rsidRPr="00F26DDA">
        <w:rPr>
          <w:rFonts w:cs="David" w:hint="cs"/>
          <w:rtl/>
        </w:rPr>
        <w:tab/>
        <w:t xml:space="preserve">הבחירות הן בקלפיות ובבתי ספר. נכון להיום יש 9,700 קלפיות. אני לא יודעת איפה אפשר למצוא את זה במקומות אחרים. מה שהרב לוי מציע, להתחיל יותר מאוחר ולסיים שעה יותר מאוחר, אולי יהיה צריך להוסיף עוד זמן ולהקטין את הקלפיות ולהוסיף עוד קלפיות. </w:t>
      </w:r>
    </w:p>
    <w:p w14:paraId="279D9B8C" w14:textId="77777777" w:rsidR="00F26DDA" w:rsidRPr="00F26DDA" w:rsidRDefault="00F26DDA" w:rsidP="00F26DDA">
      <w:pPr>
        <w:bidi/>
        <w:rPr>
          <w:rFonts w:cs="David" w:hint="cs"/>
          <w:rtl/>
        </w:rPr>
      </w:pPr>
    </w:p>
    <w:p w14:paraId="646500A1"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11D6183A" w14:textId="77777777" w:rsidR="00F26DDA" w:rsidRPr="00F26DDA" w:rsidRDefault="00F26DDA" w:rsidP="00F26DDA">
      <w:pPr>
        <w:bidi/>
        <w:rPr>
          <w:rFonts w:cs="David" w:hint="cs"/>
          <w:rtl/>
        </w:rPr>
      </w:pPr>
    </w:p>
    <w:p w14:paraId="5D6C2696" w14:textId="77777777" w:rsidR="00F26DDA" w:rsidRPr="00F26DDA" w:rsidRDefault="00F26DDA" w:rsidP="00F26DDA">
      <w:pPr>
        <w:bidi/>
        <w:rPr>
          <w:rFonts w:cs="David" w:hint="cs"/>
          <w:rtl/>
        </w:rPr>
      </w:pPr>
      <w:r w:rsidRPr="00F26DDA">
        <w:rPr>
          <w:rFonts w:cs="David" w:hint="cs"/>
          <w:rtl/>
        </w:rPr>
        <w:tab/>
        <w:t>אתם תעמדו בזה?</w:t>
      </w:r>
    </w:p>
    <w:p w14:paraId="19112734" w14:textId="77777777" w:rsidR="00F26DDA" w:rsidRPr="00F26DDA" w:rsidRDefault="00F26DDA" w:rsidP="00F26DDA">
      <w:pPr>
        <w:bidi/>
        <w:rPr>
          <w:rFonts w:cs="David" w:hint="cs"/>
          <w:rtl/>
        </w:rPr>
      </w:pPr>
    </w:p>
    <w:p w14:paraId="4219C025" w14:textId="77777777" w:rsidR="00F26DDA" w:rsidRPr="00F26DDA" w:rsidRDefault="00F26DDA" w:rsidP="00F26DDA">
      <w:pPr>
        <w:bidi/>
        <w:rPr>
          <w:rFonts w:cs="David" w:hint="cs"/>
          <w:u w:val="single"/>
          <w:rtl/>
        </w:rPr>
      </w:pPr>
      <w:r w:rsidRPr="00F26DDA">
        <w:rPr>
          <w:rFonts w:cs="David" w:hint="cs"/>
          <w:u w:val="single"/>
          <w:rtl/>
        </w:rPr>
        <w:t>תמי אדרי:</w:t>
      </w:r>
    </w:p>
    <w:p w14:paraId="70ED2581" w14:textId="77777777" w:rsidR="00F26DDA" w:rsidRPr="00F26DDA" w:rsidRDefault="00F26DDA" w:rsidP="00F26DDA">
      <w:pPr>
        <w:bidi/>
        <w:rPr>
          <w:rFonts w:cs="David" w:hint="cs"/>
          <w:u w:val="single"/>
          <w:rtl/>
        </w:rPr>
      </w:pPr>
    </w:p>
    <w:p w14:paraId="54C4AC70" w14:textId="77777777" w:rsidR="00F26DDA" w:rsidRPr="00F26DDA" w:rsidRDefault="00F26DDA" w:rsidP="00F26DDA">
      <w:pPr>
        <w:bidi/>
        <w:rPr>
          <w:rFonts w:cs="David" w:hint="cs"/>
          <w:rtl/>
        </w:rPr>
      </w:pPr>
      <w:r w:rsidRPr="00F26DDA">
        <w:rPr>
          <w:rFonts w:cs="David" w:hint="cs"/>
          <w:rtl/>
        </w:rPr>
        <w:tab/>
        <w:t>צריך להוסיף קלפיות, צריך למצוא קלפיות וההצבעה תתחיל יותר מאוחר ותסתיים יותר מאוחר.</w:t>
      </w:r>
    </w:p>
    <w:p w14:paraId="18183828" w14:textId="77777777" w:rsidR="00F26DDA" w:rsidRPr="00F26DDA" w:rsidRDefault="00F26DDA" w:rsidP="00F26DDA">
      <w:pPr>
        <w:bidi/>
        <w:rPr>
          <w:rFonts w:cs="David" w:hint="cs"/>
          <w:rtl/>
        </w:rPr>
      </w:pPr>
    </w:p>
    <w:p w14:paraId="742F067C"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4B18A67A" w14:textId="77777777" w:rsidR="00F26DDA" w:rsidRPr="00F26DDA" w:rsidRDefault="00F26DDA" w:rsidP="00F26DDA">
      <w:pPr>
        <w:bidi/>
        <w:rPr>
          <w:rFonts w:cs="David" w:hint="cs"/>
          <w:rtl/>
        </w:rPr>
      </w:pPr>
    </w:p>
    <w:p w14:paraId="0BB771A9" w14:textId="77777777" w:rsidR="00F26DDA" w:rsidRPr="00F26DDA" w:rsidRDefault="00F26DDA" w:rsidP="00F26DDA">
      <w:pPr>
        <w:bidi/>
        <w:rPr>
          <w:rFonts w:cs="David" w:hint="cs"/>
          <w:rtl/>
        </w:rPr>
      </w:pPr>
      <w:r w:rsidRPr="00F26DDA">
        <w:rPr>
          <w:rFonts w:cs="David" w:hint="cs"/>
          <w:rtl/>
        </w:rPr>
        <w:tab/>
        <w:t>גברתי יכולה לבדוק את הנושא הזה?</w:t>
      </w:r>
    </w:p>
    <w:p w14:paraId="179023FC" w14:textId="77777777" w:rsidR="00F26DDA" w:rsidRPr="00F26DDA" w:rsidRDefault="00F26DDA" w:rsidP="00F26DDA">
      <w:pPr>
        <w:bidi/>
        <w:rPr>
          <w:rFonts w:cs="David" w:hint="cs"/>
          <w:rtl/>
        </w:rPr>
      </w:pPr>
    </w:p>
    <w:p w14:paraId="0FC127E2" w14:textId="77777777" w:rsidR="00F26DDA" w:rsidRPr="00F26DDA" w:rsidRDefault="00F26DDA" w:rsidP="00F26DDA">
      <w:pPr>
        <w:bidi/>
        <w:rPr>
          <w:rFonts w:cs="David" w:hint="cs"/>
          <w:u w:val="single"/>
          <w:rtl/>
        </w:rPr>
      </w:pPr>
      <w:r w:rsidRPr="00F26DDA">
        <w:rPr>
          <w:rFonts w:cs="David" w:hint="cs"/>
          <w:u w:val="single"/>
          <w:rtl/>
        </w:rPr>
        <w:t>תמי אדרי:</w:t>
      </w:r>
    </w:p>
    <w:p w14:paraId="0023B876" w14:textId="77777777" w:rsidR="00F26DDA" w:rsidRPr="00F26DDA" w:rsidRDefault="00F26DDA" w:rsidP="00F26DDA">
      <w:pPr>
        <w:bidi/>
        <w:rPr>
          <w:rFonts w:cs="David" w:hint="cs"/>
          <w:u w:val="single"/>
          <w:rtl/>
        </w:rPr>
      </w:pPr>
    </w:p>
    <w:p w14:paraId="7568328C" w14:textId="77777777" w:rsidR="00F26DDA" w:rsidRPr="00F26DDA" w:rsidRDefault="00F26DDA" w:rsidP="00F26DDA">
      <w:pPr>
        <w:bidi/>
        <w:rPr>
          <w:rFonts w:cs="David" w:hint="cs"/>
          <w:rtl/>
        </w:rPr>
      </w:pPr>
      <w:r w:rsidRPr="00F26DDA">
        <w:rPr>
          <w:rFonts w:cs="David" w:hint="cs"/>
          <w:rtl/>
        </w:rPr>
        <w:tab/>
        <w:t xml:space="preserve">אני לא יודעת איפה אני יכולה לבדוק. </w:t>
      </w:r>
    </w:p>
    <w:p w14:paraId="39682118" w14:textId="77777777" w:rsidR="00F26DDA" w:rsidRPr="00F26DDA" w:rsidRDefault="00F26DDA" w:rsidP="00F26DDA">
      <w:pPr>
        <w:bidi/>
        <w:rPr>
          <w:rFonts w:cs="David" w:hint="cs"/>
          <w:rtl/>
        </w:rPr>
      </w:pPr>
    </w:p>
    <w:p w14:paraId="6ACA5DB9"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707A7166" w14:textId="77777777" w:rsidR="00F26DDA" w:rsidRPr="00F26DDA" w:rsidRDefault="00F26DDA" w:rsidP="00F26DDA">
      <w:pPr>
        <w:bidi/>
        <w:rPr>
          <w:rFonts w:cs="David" w:hint="cs"/>
          <w:rtl/>
        </w:rPr>
      </w:pPr>
    </w:p>
    <w:p w14:paraId="245D452D" w14:textId="77777777" w:rsidR="00F26DDA" w:rsidRPr="00F26DDA" w:rsidRDefault="00F26DDA" w:rsidP="00F26DDA">
      <w:pPr>
        <w:bidi/>
        <w:rPr>
          <w:rFonts w:cs="David" w:hint="cs"/>
          <w:rtl/>
        </w:rPr>
      </w:pPr>
      <w:r w:rsidRPr="00F26DDA">
        <w:rPr>
          <w:rFonts w:cs="David" w:hint="cs"/>
          <w:rtl/>
        </w:rPr>
        <w:tab/>
        <w:t xml:space="preserve">את צריכה משהו חלופי. </w:t>
      </w:r>
    </w:p>
    <w:p w14:paraId="29339136" w14:textId="77777777" w:rsidR="00F26DDA" w:rsidRPr="00F26DDA" w:rsidRDefault="00F26DDA" w:rsidP="00F26DDA">
      <w:pPr>
        <w:bidi/>
        <w:rPr>
          <w:rFonts w:cs="David" w:hint="cs"/>
          <w:rtl/>
        </w:rPr>
      </w:pPr>
    </w:p>
    <w:p w14:paraId="3A56917F" w14:textId="77777777" w:rsidR="00F26DDA" w:rsidRPr="00F26DDA" w:rsidRDefault="00F26DDA" w:rsidP="00F26DDA">
      <w:pPr>
        <w:bidi/>
        <w:rPr>
          <w:rFonts w:cs="David" w:hint="cs"/>
          <w:u w:val="single"/>
          <w:rtl/>
        </w:rPr>
      </w:pPr>
      <w:r w:rsidRPr="00F26DDA">
        <w:rPr>
          <w:rFonts w:cs="David" w:hint="cs"/>
          <w:u w:val="single"/>
          <w:rtl/>
        </w:rPr>
        <w:t>תמי אדרי:</w:t>
      </w:r>
    </w:p>
    <w:p w14:paraId="2618768D" w14:textId="77777777" w:rsidR="00F26DDA" w:rsidRPr="00F26DDA" w:rsidRDefault="00F26DDA" w:rsidP="00F26DDA">
      <w:pPr>
        <w:bidi/>
        <w:rPr>
          <w:rFonts w:cs="David" w:hint="cs"/>
          <w:u w:val="single"/>
          <w:rtl/>
        </w:rPr>
      </w:pPr>
    </w:p>
    <w:p w14:paraId="1388C8A8" w14:textId="77777777" w:rsidR="00F26DDA" w:rsidRPr="00F26DDA" w:rsidRDefault="00F26DDA" w:rsidP="00F26DDA">
      <w:pPr>
        <w:bidi/>
        <w:rPr>
          <w:rFonts w:cs="David" w:hint="cs"/>
          <w:rtl/>
        </w:rPr>
      </w:pPr>
      <w:r w:rsidRPr="00F26DDA">
        <w:rPr>
          <w:rFonts w:cs="David" w:hint="cs"/>
          <w:rtl/>
        </w:rPr>
        <w:tab/>
        <w:t xml:space="preserve">אני יכולה להגיד שאין מקומות חלופיים לבתי הספר. </w:t>
      </w:r>
    </w:p>
    <w:p w14:paraId="018688D0" w14:textId="77777777" w:rsidR="00F26DDA" w:rsidRDefault="00F26DDA" w:rsidP="00F26DDA">
      <w:pPr>
        <w:bidi/>
        <w:rPr>
          <w:rFonts w:cs="David" w:hint="cs"/>
          <w:rtl/>
        </w:rPr>
      </w:pPr>
    </w:p>
    <w:p w14:paraId="213B3462" w14:textId="77777777" w:rsidR="00F26DDA" w:rsidRDefault="00F26DDA" w:rsidP="00F26DDA">
      <w:pPr>
        <w:bidi/>
        <w:rPr>
          <w:rFonts w:cs="David" w:hint="cs"/>
          <w:rtl/>
        </w:rPr>
      </w:pPr>
    </w:p>
    <w:p w14:paraId="77555C81" w14:textId="77777777" w:rsidR="00F26DDA" w:rsidRDefault="00F26DDA" w:rsidP="00F26DDA">
      <w:pPr>
        <w:bidi/>
        <w:rPr>
          <w:rFonts w:cs="David" w:hint="cs"/>
          <w:rtl/>
        </w:rPr>
      </w:pPr>
    </w:p>
    <w:p w14:paraId="20CAC274" w14:textId="77777777" w:rsidR="00F26DDA" w:rsidRDefault="00F26DDA" w:rsidP="00F26DDA">
      <w:pPr>
        <w:bidi/>
        <w:rPr>
          <w:rFonts w:cs="David" w:hint="cs"/>
          <w:rtl/>
        </w:rPr>
      </w:pPr>
    </w:p>
    <w:p w14:paraId="1D92A87F" w14:textId="77777777" w:rsidR="00F26DDA" w:rsidRPr="00F26DDA" w:rsidRDefault="00F26DDA" w:rsidP="00F26DDA">
      <w:pPr>
        <w:bidi/>
        <w:rPr>
          <w:rFonts w:cs="David" w:hint="cs"/>
          <w:rtl/>
        </w:rPr>
      </w:pPr>
    </w:p>
    <w:p w14:paraId="1E56C723"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022249A2" w14:textId="77777777" w:rsidR="00F26DDA" w:rsidRPr="00F26DDA" w:rsidRDefault="00F26DDA" w:rsidP="00F26DDA">
      <w:pPr>
        <w:bidi/>
        <w:rPr>
          <w:rFonts w:cs="David" w:hint="cs"/>
          <w:rtl/>
        </w:rPr>
      </w:pPr>
    </w:p>
    <w:p w14:paraId="786F7D00" w14:textId="77777777" w:rsidR="00F26DDA" w:rsidRPr="00F26DDA" w:rsidRDefault="00F26DDA" w:rsidP="00F26DDA">
      <w:pPr>
        <w:bidi/>
        <w:rPr>
          <w:rFonts w:cs="David" w:hint="cs"/>
          <w:rtl/>
        </w:rPr>
      </w:pPr>
      <w:r w:rsidRPr="00F26DDA">
        <w:rPr>
          <w:rFonts w:cs="David" w:hint="cs"/>
          <w:rtl/>
        </w:rPr>
        <w:tab/>
        <w:t xml:space="preserve">אם אין מקומות חלופיים, אז אי אפשר לבצע את זה. </w:t>
      </w:r>
    </w:p>
    <w:p w14:paraId="681B6F32" w14:textId="77777777" w:rsidR="00F26DDA" w:rsidRPr="00F26DDA" w:rsidRDefault="00F26DDA" w:rsidP="00F26DDA">
      <w:pPr>
        <w:bidi/>
        <w:rPr>
          <w:rFonts w:cs="David" w:hint="cs"/>
          <w:rtl/>
        </w:rPr>
      </w:pPr>
    </w:p>
    <w:p w14:paraId="7F85CE37" w14:textId="77777777" w:rsidR="00F26DDA" w:rsidRPr="00F26DDA" w:rsidRDefault="00F26DDA" w:rsidP="00F26DDA">
      <w:pPr>
        <w:bidi/>
        <w:rPr>
          <w:rFonts w:cs="David" w:hint="cs"/>
          <w:u w:val="single"/>
          <w:rtl/>
        </w:rPr>
      </w:pPr>
      <w:r w:rsidRPr="00F26DDA">
        <w:rPr>
          <w:rFonts w:cs="David" w:hint="cs"/>
          <w:u w:val="single"/>
          <w:rtl/>
        </w:rPr>
        <w:t>תמי אדרי:</w:t>
      </w:r>
    </w:p>
    <w:p w14:paraId="4B451A40" w14:textId="77777777" w:rsidR="00F26DDA" w:rsidRPr="00F26DDA" w:rsidRDefault="00F26DDA" w:rsidP="00F26DDA">
      <w:pPr>
        <w:bidi/>
        <w:rPr>
          <w:rFonts w:cs="David" w:hint="cs"/>
          <w:u w:val="single"/>
          <w:rtl/>
        </w:rPr>
      </w:pPr>
    </w:p>
    <w:p w14:paraId="350CF646" w14:textId="77777777" w:rsidR="00F26DDA" w:rsidRPr="00F26DDA" w:rsidRDefault="00F26DDA" w:rsidP="00F26DDA">
      <w:pPr>
        <w:bidi/>
        <w:rPr>
          <w:rFonts w:cs="David" w:hint="cs"/>
          <w:rtl/>
        </w:rPr>
      </w:pPr>
      <w:r w:rsidRPr="00F26DDA">
        <w:rPr>
          <w:rFonts w:cs="David" w:hint="cs"/>
          <w:rtl/>
        </w:rPr>
        <w:tab/>
        <w:t xml:space="preserve">אבל אפשר שיהיו יותר קלפיות בכל בתי ספר ואז לא נצטרך לעמוד בדרישה של נגישות, שמחייב אותנו שזה יהיה בקומה ראשונה. זה אפשרי, אבל זה חייב להיות בבתי ספר או בגני ילדים. </w:t>
      </w:r>
    </w:p>
    <w:p w14:paraId="4D5099EB" w14:textId="77777777" w:rsidR="00F26DDA" w:rsidRPr="00F26DDA" w:rsidRDefault="00F26DDA" w:rsidP="00F26DDA">
      <w:pPr>
        <w:bidi/>
        <w:rPr>
          <w:rFonts w:cs="David" w:hint="cs"/>
          <w:rtl/>
        </w:rPr>
      </w:pPr>
    </w:p>
    <w:p w14:paraId="282DB8F2" w14:textId="77777777" w:rsidR="00F26DDA" w:rsidRPr="00F26DDA" w:rsidRDefault="00F26DDA" w:rsidP="00F26DDA">
      <w:pPr>
        <w:bidi/>
        <w:rPr>
          <w:rFonts w:cs="David" w:hint="cs"/>
          <w:u w:val="single"/>
          <w:rtl/>
        </w:rPr>
      </w:pPr>
      <w:r w:rsidRPr="00F26DDA">
        <w:rPr>
          <w:rFonts w:cs="David" w:hint="cs"/>
          <w:u w:val="single"/>
          <w:rtl/>
        </w:rPr>
        <w:t>מנחם בן ששון:</w:t>
      </w:r>
    </w:p>
    <w:p w14:paraId="7D1CD6F4" w14:textId="77777777" w:rsidR="00F26DDA" w:rsidRPr="00F26DDA" w:rsidRDefault="00F26DDA" w:rsidP="00F26DDA">
      <w:pPr>
        <w:bidi/>
        <w:rPr>
          <w:rFonts w:cs="David" w:hint="cs"/>
          <w:rtl/>
        </w:rPr>
      </w:pPr>
    </w:p>
    <w:p w14:paraId="566F53F0" w14:textId="77777777" w:rsidR="00F26DDA" w:rsidRPr="00F26DDA" w:rsidRDefault="00F26DDA" w:rsidP="00F26DDA">
      <w:pPr>
        <w:bidi/>
        <w:rPr>
          <w:rFonts w:cs="David" w:hint="cs"/>
          <w:rtl/>
        </w:rPr>
      </w:pPr>
      <w:r w:rsidRPr="00F26DDA">
        <w:rPr>
          <w:rFonts w:cs="David" w:hint="cs"/>
          <w:rtl/>
        </w:rPr>
        <w:tab/>
        <w:t xml:space="preserve">הרב לוי, אני רוצה להציע לך הצעה, דווקא בגלל שדיברת קודם על ספר הבוחרים. אתה לא רוצה לשגע ואתה לא רוצה לסבך. אתה לא רוצה שהספר הזה ישלח אותך לבית ספר איקס וביום משאל עם ישלחו אותך למתנ"ס שבפתוח בשעות מסוימות. </w:t>
      </w:r>
    </w:p>
    <w:p w14:paraId="07F3FD6D" w14:textId="77777777" w:rsidR="00F26DDA" w:rsidRPr="00F26DDA" w:rsidRDefault="00F26DDA" w:rsidP="00F26DDA">
      <w:pPr>
        <w:bidi/>
        <w:rPr>
          <w:rFonts w:cs="David" w:hint="cs"/>
          <w:rtl/>
        </w:rPr>
      </w:pPr>
    </w:p>
    <w:p w14:paraId="364DECE7" w14:textId="77777777" w:rsidR="00F26DDA" w:rsidRPr="00F26DDA" w:rsidRDefault="00F26DDA" w:rsidP="00F26DDA">
      <w:pPr>
        <w:bidi/>
        <w:rPr>
          <w:rFonts w:cs="David" w:hint="cs"/>
          <w:u w:val="single"/>
          <w:rtl/>
        </w:rPr>
      </w:pPr>
      <w:r w:rsidRPr="00F26DDA">
        <w:rPr>
          <w:rFonts w:cs="David" w:hint="cs"/>
          <w:u w:val="single"/>
          <w:rtl/>
        </w:rPr>
        <w:t>תמי אדרי:</w:t>
      </w:r>
    </w:p>
    <w:p w14:paraId="66863D7F" w14:textId="77777777" w:rsidR="00F26DDA" w:rsidRPr="00F26DDA" w:rsidRDefault="00F26DDA" w:rsidP="00F26DDA">
      <w:pPr>
        <w:bidi/>
        <w:rPr>
          <w:rFonts w:cs="David" w:hint="cs"/>
          <w:u w:val="single"/>
          <w:rtl/>
        </w:rPr>
      </w:pPr>
    </w:p>
    <w:p w14:paraId="46F21A56" w14:textId="77777777" w:rsidR="00F26DDA" w:rsidRPr="00F26DDA" w:rsidRDefault="00F26DDA" w:rsidP="00F26DDA">
      <w:pPr>
        <w:bidi/>
        <w:rPr>
          <w:rFonts w:cs="David" w:hint="cs"/>
          <w:rtl/>
        </w:rPr>
      </w:pPr>
      <w:r w:rsidRPr="00F26DDA">
        <w:rPr>
          <w:rFonts w:cs="David" w:hint="cs"/>
          <w:rtl/>
        </w:rPr>
        <w:tab/>
        <w:t xml:space="preserve">סליחה, בזמנו בדקנו לגבי מתנסים וזה לא בסדר כי מתנס עובד כל היום לאורך כל היום והלילה. </w:t>
      </w:r>
    </w:p>
    <w:p w14:paraId="50E92FFB" w14:textId="77777777" w:rsidR="00F26DDA" w:rsidRPr="00F26DDA" w:rsidRDefault="00F26DDA" w:rsidP="00F26DDA">
      <w:pPr>
        <w:bidi/>
        <w:rPr>
          <w:rFonts w:cs="David" w:hint="cs"/>
          <w:rtl/>
        </w:rPr>
      </w:pPr>
    </w:p>
    <w:p w14:paraId="1CE288C0" w14:textId="77777777" w:rsidR="00F26DDA" w:rsidRPr="00F26DDA" w:rsidRDefault="00F26DDA" w:rsidP="00F26DDA">
      <w:pPr>
        <w:bidi/>
        <w:rPr>
          <w:rFonts w:cs="David" w:hint="cs"/>
          <w:u w:val="single"/>
          <w:rtl/>
        </w:rPr>
      </w:pPr>
      <w:r w:rsidRPr="00F26DDA">
        <w:rPr>
          <w:rFonts w:cs="David" w:hint="cs"/>
          <w:u w:val="single"/>
          <w:rtl/>
        </w:rPr>
        <w:t>מנחם בן ששון:</w:t>
      </w:r>
    </w:p>
    <w:p w14:paraId="39A4FC0D" w14:textId="77777777" w:rsidR="00F26DDA" w:rsidRPr="00F26DDA" w:rsidRDefault="00F26DDA" w:rsidP="00F26DDA">
      <w:pPr>
        <w:bidi/>
        <w:rPr>
          <w:rFonts w:cs="David" w:hint="cs"/>
          <w:rtl/>
        </w:rPr>
      </w:pPr>
    </w:p>
    <w:p w14:paraId="09665172" w14:textId="77777777" w:rsidR="00F26DDA" w:rsidRPr="00F26DDA" w:rsidRDefault="00F26DDA" w:rsidP="00F26DDA">
      <w:pPr>
        <w:bidi/>
        <w:rPr>
          <w:rFonts w:cs="David" w:hint="cs"/>
          <w:rtl/>
        </w:rPr>
      </w:pPr>
      <w:r w:rsidRPr="00F26DDA">
        <w:rPr>
          <w:rFonts w:cs="David" w:hint="cs"/>
          <w:rtl/>
        </w:rPr>
        <w:tab/>
        <w:t xml:space="preserve">אני רוצה להציע שדרך הניהול לגבי יום חופש של משאל עם יהיה כדרך ניהולן של בחירות. אתה במהלך לגבי בחירות, שזה יהיה חצי יום. אם תצליח, תצליח. קודם אמרת שאתה לא רוצה לסבך וליצור משהו מיוחד. לשיטתך, אל תיצור משהו מיוחד לגבי אותו יום. </w:t>
      </w:r>
    </w:p>
    <w:p w14:paraId="354F4A45" w14:textId="77777777" w:rsidR="00F26DDA" w:rsidRPr="00F26DDA" w:rsidRDefault="00F26DDA" w:rsidP="00F26DDA">
      <w:pPr>
        <w:bidi/>
        <w:rPr>
          <w:rFonts w:cs="David" w:hint="cs"/>
          <w:rtl/>
        </w:rPr>
      </w:pPr>
    </w:p>
    <w:p w14:paraId="3DE11A53" w14:textId="77777777" w:rsidR="00F26DDA" w:rsidRPr="00F26DDA" w:rsidRDefault="00F26DDA" w:rsidP="00F26DDA">
      <w:pPr>
        <w:bidi/>
        <w:rPr>
          <w:rFonts w:cs="David" w:hint="cs"/>
          <w:u w:val="single"/>
          <w:rtl/>
        </w:rPr>
      </w:pPr>
      <w:r w:rsidRPr="00F26DDA">
        <w:rPr>
          <w:rFonts w:cs="David" w:hint="cs"/>
          <w:u w:val="single"/>
          <w:rtl/>
        </w:rPr>
        <w:t>יצחק לוי:</w:t>
      </w:r>
    </w:p>
    <w:p w14:paraId="7FBBB325" w14:textId="77777777" w:rsidR="00F26DDA" w:rsidRPr="00F26DDA" w:rsidRDefault="00F26DDA" w:rsidP="00F26DDA">
      <w:pPr>
        <w:bidi/>
        <w:rPr>
          <w:rFonts w:cs="David" w:hint="cs"/>
          <w:rtl/>
        </w:rPr>
      </w:pPr>
    </w:p>
    <w:p w14:paraId="5ED4A034" w14:textId="77777777" w:rsidR="00F26DDA" w:rsidRPr="00F26DDA" w:rsidRDefault="00F26DDA" w:rsidP="00F26DDA">
      <w:pPr>
        <w:bidi/>
        <w:rPr>
          <w:rFonts w:cs="David" w:hint="cs"/>
          <w:rtl/>
        </w:rPr>
      </w:pPr>
      <w:r w:rsidRPr="00F26DDA">
        <w:rPr>
          <w:rFonts w:cs="David" w:hint="cs"/>
          <w:rtl/>
        </w:rPr>
        <w:tab/>
        <w:t xml:space="preserve">אתה צודק, אני רוצה שזה יהיה כך גם לגבי בחירות. </w:t>
      </w:r>
    </w:p>
    <w:p w14:paraId="1E12DE35" w14:textId="77777777" w:rsidR="00F26DDA" w:rsidRPr="00F26DDA" w:rsidRDefault="00F26DDA" w:rsidP="00F26DDA">
      <w:pPr>
        <w:bidi/>
        <w:rPr>
          <w:rFonts w:cs="David" w:hint="cs"/>
          <w:rtl/>
        </w:rPr>
      </w:pPr>
    </w:p>
    <w:p w14:paraId="54E35FA2" w14:textId="77777777" w:rsidR="00F26DDA" w:rsidRPr="00F26DDA" w:rsidRDefault="00F26DDA" w:rsidP="00F26DDA">
      <w:pPr>
        <w:bidi/>
        <w:rPr>
          <w:rFonts w:cs="David" w:hint="cs"/>
          <w:u w:val="single"/>
          <w:rtl/>
        </w:rPr>
      </w:pPr>
      <w:r w:rsidRPr="00F26DDA">
        <w:rPr>
          <w:rFonts w:cs="David" w:hint="cs"/>
          <w:u w:val="single"/>
          <w:rtl/>
        </w:rPr>
        <w:t>מנחם בן ששון:</w:t>
      </w:r>
    </w:p>
    <w:p w14:paraId="31D8B586" w14:textId="77777777" w:rsidR="00F26DDA" w:rsidRPr="00F26DDA" w:rsidRDefault="00F26DDA" w:rsidP="00F26DDA">
      <w:pPr>
        <w:bidi/>
        <w:rPr>
          <w:rFonts w:cs="David" w:hint="cs"/>
          <w:rtl/>
        </w:rPr>
      </w:pPr>
    </w:p>
    <w:p w14:paraId="61B8B031" w14:textId="77777777" w:rsidR="00F26DDA" w:rsidRPr="00F26DDA" w:rsidRDefault="00F26DDA" w:rsidP="00F26DDA">
      <w:pPr>
        <w:bidi/>
        <w:rPr>
          <w:rFonts w:cs="David" w:hint="cs"/>
          <w:rtl/>
        </w:rPr>
      </w:pPr>
      <w:r w:rsidRPr="00F26DDA">
        <w:rPr>
          <w:rFonts w:cs="David" w:hint="cs"/>
          <w:rtl/>
        </w:rPr>
        <w:tab/>
        <w:t>לכן אני מציע שדינו יהיה כדינו של יום בחירות. זה רק יחזק את הטענה שלך. זה נראה לך?</w:t>
      </w:r>
    </w:p>
    <w:p w14:paraId="054C31D4" w14:textId="77777777" w:rsidR="00F26DDA" w:rsidRPr="00F26DDA" w:rsidRDefault="00F26DDA" w:rsidP="00F26DDA">
      <w:pPr>
        <w:bidi/>
        <w:rPr>
          <w:rFonts w:cs="David" w:hint="cs"/>
          <w:rtl/>
        </w:rPr>
      </w:pPr>
    </w:p>
    <w:p w14:paraId="57204651" w14:textId="77777777" w:rsidR="00F26DDA" w:rsidRPr="00F26DDA" w:rsidRDefault="00F26DDA" w:rsidP="00F26DDA">
      <w:pPr>
        <w:bidi/>
        <w:rPr>
          <w:rFonts w:cs="David" w:hint="cs"/>
          <w:u w:val="single"/>
          <w:rtl/>
        </w:rPr>
      </w:pPr>
      <w:r w:rsidRPr="00F26DDA">
        <w:rPr>
          <w:rFonts w:cs="David" w:hint="cs"/>
          <w:u w:val="single"/>
          <w:rtl/>
        </w:rPr>
        <w:t>יצחק לוי:</w:t>
      </w:r>
    </w:p>
    <w:p w14:paraId="0C366307" w14:textId="77777777" w:rsidR="00F26DDA" w:rsidRPr="00F26DDA" w:rsidRDefault="00F26DDA" w:rsidP="00F26DDA">
      <w:pPr>
        <w:bidi/>
        <w:rPr>
          <w:rFonts w:cs="David" w:hint="cs"/>
          <w:rtl/>
        </w:rPr>
      </w:pPr>
    </w:p>
    <w:p w14:paraId="1D81AF9A" w14:textId="77777777" w:rsidR="00F26DDA" w:rsidRPr="00F26DDA" w:rsidRDefault="00F26DDA" w:rsidP="00F26DDA">
      <w:pPr>
        <w:bidi/>
        <w:rPr>
          <w:rFonts w:cs="David" w:hint="cs"/>
          <w:rtl/>
        </w:rPr>
      </w:pPr>
      <w:r w:rsidRPr="00F26DDA">
        <w:rPr>
          <w:rFonts w:cs="David" w:hint="cs"/>
          <w:rtl/>
        </w:rPr>
        <w:tab/>
        <w:t xml:space="preserve">אשקול את הצעתך עד ה-7 לאוגוסט. </w:t>
      </w:r>
    </w:p>
    <w:p w14:paraId="133A794B" w14:textId="77777777" w:rsidR="00F26DDA" w:rsidRPr="00F26DDA" w:rsidRDefault="00F26DDA" w:rsidP="00F26DDA">
      <w:pPr>
        <w:bidi/>
        <w:rPr>
          <w:rFonts w:cs="David" w:hint="cs"/>
          <w:rtl/>
        </w:rPr>
      </w:pPr>
    </w:p>
    <w:p w14:paraId="454BFDA0" w14:textId="77777777" w:rsidR="00F26DDA" w:rsidRPr="00F26DDA" w:rsidRDefault="00F26DDA" w:rsidP="00F26DDA">
      <w:pPr>
        <w:bidi/>
        <w:rPr>
          <w:rFonts w:cs="David" w:hint="cs"/>
          <w:u w:val="single"/>
          <w:rtl/>
        </w:rPr>
      </w:pPr>
    </w:p>
    <w:p w14:paraId="0F4DB2A1" w14:textId="77777777" w:rsidR="00F26DDA" w:rsidRPr="00F26DDA" w:rsidRDefault="00F26DDA" w:rsidP="00F26DDA">
      <w:pPr>
        <w:bidi/>
        <w:rPr>
          <w:rFonts w:cs="David" w:hint="cs"/>
          <w:u w:val="single"/>
          <w:rtl/>
        </w:rPr>
      </w:pPr>
      <w:r w:rsidRPr="00F26DDA">
        <w:rPr>
          <w:rFonts w:cs="David" w:hint="cs"/>
          <w:u w:val="single"/>
          <w:rtl/>
        </w:rPr>
        <w:t>מנחם בן ששון:</w:t>
      </w:r>
    </w:p>
    <w:p w14:paraId="32CA7340" w14:textId="77777777" w:rsidR="00F26DDA" w:rsidRPr="00F26DDA" w:rsidRDefault="00F26DDA" w:rsidP="00F26DDA">
      <w:pPr>
        <w:bidi/>
        <w:rPr>
          <w:rFonts w:cs="David" w:hint="cs"/>
          <w:rtl/>
        </w:rPr>
      </w:pPr>
    </w:p>
    <w:p w14:paraId="1BB430E6" w14:textId="77777777" w:rsidR="00F26DDA" w:rsidRPr="00F26DDA" w:rsidRDefault="00F26DDA" w:rsidP="00F26DDA">
      <w:pPr>
        <w:bidi/>
        <w:rPr>
          <w:rFonts w:cs="David" w:hint="cs"/>
          <w:rtl/>
        </w:rPr>
      </w:pPr>
      <w:r w:rsidRPr="00F26DDA">
        <w:rPr>
          <w:rFonts w:cs="David" w:hint="cs"/>
          <w:rtl/>
        </w:rPr>
        <w:tab/>
        <w:t xml:space="preserve">במקום שהיא תלך לעשות שיעורי בית. </w:t>
      </w:r>
    </w:p>
    <w:p w14:paraId="6AC4A871" w14:textId="77777777" w:rsidR="00F26DDA" w:rsidRPr="00F26DDA" w:rsidRDefault="00F26DDA" w:rsidP="00F26DDA">
      <w:pPr>
        <w:bidi/>
        <w:rPr>
          <w:rFonts w:cs="David" w:hint="cs"/>
          <w:rtl/>
        </w:rPr>
      </w:pPr>
    </w:p>
    <w:p w14:paraId="157EDC6F"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3EDB38A9" w14:textId="77777777" w:rsidR="00F26DDA" w:rsidRPr="00F26DDA" w:rsidRDefault="00F26DDA" w:rsidP="00F26DDA">
      <w:pPr>
        <w:bidi/>
        <w:rPr>
          <w:rFonts w:cs="David" w:hint="cs"/>
          <w:rtl/>
        </w:rPr>
      </w:pPr>
    </w:p>
    <w:p w14:paraId="7B1976EB" w14:textId="77777777" w:rsidR="00F26DDA" w:rsidRPr="00F26DDA" w:rsidRDefault="00F26DDA" w:rsidP="00F26DDA">
      <w:pPr>
        <w:bidi/>
        <w:rPr>
          <w:rFonts w:cs="David" w:hint="cs"/>
          <w:rtl/>
        </w:rPr>
      </w:pPr>
      <w:r w:rsidRPr="00F26DDA">
        <w:rPr>
          <w:rFonts w:cs="David" w:hint="cs"/>
          <w:rtl/>
        </w:rPr>
        <w:tab/>
        <w:t xml:space="preserve">היא כבר בדקה את זה וקבעה שאי אפשר. </w:t>
      </w:r>
    </w:p>
    <w:p w14:paraId="1AF4192C" w14:textId="77777777" w:rsidR="00F26DDA" w:rsidRPr="00F26DDA" w:rsidRDefault="00F26DDA" w:rsidP="00F26DDA">
      <w:pPr>
        <w:bidi/>
        <w:rPr>
          <w:rFonts w:cs="David" w:hint="cs"/>
          <w:rtl/>
        </w:rPr>
      </w:pPr>
    </w:p>
    <w:p w14:paraId="217673F2" w14:textId="77777777" w:rsidR="00F26DDA" w:rsidRPr="00F26DDA" w:rsidRDefault="00F26DDA" w:rsidP="00F26DDA">
      <w:pPr>
        <w:bidi/>
        <w:rPr>
          <w:rFonts w:cs="David" w:hint="cs"/>
          <w:u w:val="single"/>
          <w:rtl/>
        </w:rPr>
      </w:pPr>
      <w:r w:rsidRPr="00F26DDA">
        <w:rPr>
          <w:rFonts w:cs="David" w:hint="cs"/>
          <w:u w:val="single"/>
          <w:rtl/>
        </w:rPr>
        <w:t>יצחק לוי:</w:t>
      </w:r>
    </w:p>
    <w:p w14:paraId="584ABEEA" w14:textId="77777777" w:rsidR="00F26DDA" w:rsidRPr="00F26DDA" w:rsidRDefault="00F26DDA" w:rsidP="00F26DDA">
      <w:pPr>
        <w:bidi/>
        <w:rPr>
          <w:rFonts w:cs="David" w:hint="cs"/>
          <w:rtl/>
        </w:rPr>
      </w:pPr>
    </w:p>
    <w:p w14:paraId="468AF318" w14:textId="77777777" w:rsidR="00F26DDA" w:rsidRPr="00F26DDA" w:rsidRDefault="00F26DDA" w:rsidP="00F26DDA">
      <w:pPr>
        <w:bidi/>
        <w:rPr>
          <w:rFonts w:cs="David" w:hint="cs"/>
          <w:rtl/>
        </w:rPr>
      </w:pPr>
      <w:r w:rsidRPr="00F26DDA">
        <w:rPr>
          <w:rFonts w:cs="David" w:hint="cs"/>
          <w:rtl/>
        </w:rPr>
        <w:tab/>
        <w:t xml:space="preserve">ההצעה שלך עושה שכל. תעשה חשבון על ההפסד הכלכלי של המדינה. </w:t>
      </w:r>
    </w:p>
    <w:p w14:paraId="5B9CC29F" w14:textId="77777777" w:rsidR="00F26DDA" w:rsidRDefault="00F26DDA" w:rsidP="00F26DDA">
      <w:pPr>
        <w:bidi/>
        <w:rPr>
          <w:rFonts w:cs="David" w:hint="cs"/>
          <w:rtl/>
        </w:rPr>
      </w:pPr>
    </w:p>
    <w:p w14:paraId="27E344F9" w14:textId="77777777" w:rsidR="00F26DDA" w:rsidRDefault="00F26DDA" w:rsidP="00F26DDA">
      <w:pPr>
        <w:bidi/>
        <w:rPr>
          <w:rFonts w:cs="David" w:hint="cs"/>
          <w:rtl/>
        </w:rPr>
      </w:pPr>
    </w:p>
    <w:p w14:paraId="54D9DDEC" w14:textId="77777777" w:rsidR="00F26DDA" w:rsidRDefault="00F26DDA" w:rsidP="00F26DDA">
      <w:pPr>
        <w:bidi/>
        <w:rPr>
          <w:rFonts w:cs="David" w:hint="cs"/>
          <w:rtl/>
        </w:rPr>
      </w:pPr>
    </w:p>
    <w:p w14:paraId="45237BEE" w14:textId="77777777" w:rsidR="00F26DDA" w:rsidRDefault="00F26DDA" w:rsidP="00F26DDA">
      <w:pPr>
        <w:bidi/>
        <w:rPr>
          <w:rFonts w:cs="David" w:hint="cs"/>
          <w:rtl/>
        </w:rPr>
      </w:pPr>
    </w:p>
    <w:p w14:paraId="7D562117" w14:textId="77777777" w:rsidR="00F26DDA" w:rsidRDefault="00F26DDA" w:rsidP="00F26DDA">
      <w:pPr>
        <w:bidi/>
        <w:rPr>
          <w:rFonts w:cs="David" w:hint="cs"/>
          <w:rtl/>
        </w:rPr>
      </w:pPr>
    </w:p>
    <w:p w14:paraId="6C406211" w14:textId="77777777" w:rsidR="00F26DDA" w:rsidRPr="00F26DDA" w:rsidRDefault="00F26DDA" w:rsidP="00F26DDA">
      <w:pPr>
        <w:bidi/>
        <w:rPr>
          <w:rFonts w:cs="David" w:hint="cs"/>
          <w:rtl/>
        </w:rPr>
      </w:pPr>
    </w:p>
    <w:p w14:paraId="7CFF29F9" w14:textId="77777777" w:rsidR="00F26DDA" w:rsidRPr="00F26DDA" w:rsidRDefault="00F26DDA" w:rsidP="00F26DDA">
      <w:pPr>
        <w:bidi/>
        <w:rPr>
          <w:rFonts w:cs="David" w:hint="cs"/>
          <w:u w:val="single"/>
          <w:rtl/>
        </w:rPr>
      </w:pPr>
      <w:r w:rsidRPr="00F26DDA">
        <w:rPr>
          <w:rFonts w:cs="David" w:hint="cs"/>
          <w:u w:val="single"/>
          <w:rtl/>
        </w:rPr>
        <w:t>מנחם בן ששון:</w:t>
      </w:r>
    </w:p>
    <w:p w14:paraId="63FA22C7" w14:textId="77777777" w:rsidR="00F26DDA" w:rsidRPr="00F26DDA" w:rsidRDefault="00F26DDA" w:rsidP="00F26DDA">
      <w:pPr>
        <w:bidi/>
        <w:rPr>
          <w:rFonts w:cs="David" w:hint="cs"/>
          <w:rtl/>
        </w:rPr>
      </w:pPr>
    </w:p>
    <w:p w14:paraId="0E1506BC" w14:textId="77777777" w:rsidR="00F26DDA" w:rsidRPr="00F26DDA" w:rsidRDefault="00F26DDA" w:rsidP="00F26DDA">
      <w:pPr>
        <w:bidi/>
        <w:rPr>
          <w:rFonts w:cs="David" w:hint="cs"/>
          <w:rtl/>
        </w:rPr>
      </w:pPr>
      <w:r w:rsidRPr="00F26DDA">
        <w:rPr>
          <w:rFonts w:cs="David" w:hint="cs"/>
          <w:rtl/>
        </w:rPr>
        <w:tab/>
        <w:t xml:space="preserve">אתה במלחמה נכונה. </w:t>
      </w:r>
    </w:p>
    <w:p w14:paraId="57B016FD" w14:textId="77777777" w:rsidR="00F26DDA" w:rsidRPr="00F26DDA" w:rsidRDefault="00F26DDA" w:rsidP="00F26DDA">
      <w:pPr>
        <w:bidi/>
        <w:rPr>
          <w:rFonts w:cs="David" w:hint="cs"/>
          <w:rtl/>
        </w:rPr>
      </w:pPr>
    </w:p>
    <w:p w14:paraId="196EC6B2" w14:textId="77777777" w:rsidR="00F26DDA" w:rsidRPr="00F26DDA" w:rsidRDefault="00F26DDA" w:rsidP="00F26DDA">
      <w:pPr>
        <w:bidi/>
        <w:rPr>
          <w:rFonts w:cs="David" w:hint="cs"/>
          <w:u w:val="single"/>
          <w:rtl/>
        </w:rPr>
      </w:pPr>
      <w:r w:rsidRPr="00F26DDA">
        <w:rPr>
          <w:rFonts w:cs="David" w:hint="cs"/>
          <w:u w:val="single"/>
          <w:rtl/>
        </w:rPr>
        <w:t>טלב אלסאנע:</w:t>
      </w:r>
    </w:p>
    <w:p w14:paraId="49C96BE3" w14:textId="77777777" w:rsidR="00F26DDA" w:rsidRPr="00F26DDA" w:rsidRDefault="00F26DDA" w:rsidP="00F26DDA">
      <w:pPr>
        <w:bidi/>
        <w:rPr>
          <w:rFonts w:cs="David" w:hint="cs"/>
          <w:u w:val="single"/>
          <w:rtl/>
        </w:rPr>
      </w:pPr>
    </w:p>
    <w:p w14:paraId="4F3CB968" w14:textId="77777777" w:rsidR="00F26DDA" w:rsidRPr="00F26DDA" w:rsidRDefault="00F26DDA" w:rsidP="00F26DDA">
      <w:pPr>
        <w:bidi/>
        <w:rPr>
          <w:rFonts w:cs="David" w:hint="cs"/>
          <w:rtl/>
        </w:rPr>
      </w:pPr>
      <w:r w:rsidRPr="00F26DDA">
        <w:rPr>
          <w:rFonts w:cs="David" w:hint="cs"/>
          <w:rtl/>
        </w:rPr>
        <w:tab/>
        <w:t>חבר הכנסת לוי אומר דבר חשוב. על מנת לחסוך את ההפסד הכלכלי צריך לוותר על משאל עם כי הוא מיותר. אם הממשלה והכנסת מאשרים, אז בשביל מה להטריח את העם כולו? לכן, אם כבר הוחלט שהעם ייטו</w:t>
      </w:r>
      <w:r w:rsidRPr="00F26DDA">
        <w:rPr>
          <w:rFonts w:cs="David" w:hint="eastAsia"/>
          <w:rtl/>
        </w:rPr>
        <w:t>ל</w:t>
      </w:r>
      <w:r w:rsidRPr="00F26DDA">
        <w:rPr>
          <w:rFonts w:cs="David" w:hint="cs"/>
          <w:rtl/>
        </w:rPr>
        <w:t xml:space="preserve"> חלק, צריך לאפשר לו, מבחינת הסבירות וההקלות הדרושות. מה זה חצי יום? לכן צריך להיות יום שבתון. </w:t>
      </w:r>
    </w:p>
    <w:p w14:paraId="67A1B1BB" w14:textId="77777777" w:rsidR="00F26DDA" w:rsidRPr="00F26DDA" w:rsidRDefault="00F26DDA" w:rsidP="00F26DDA">
      <w:pPr>
        <w:bidi/>
        <w:rPr>
          <w:rFonts w:cs="David" w:hint="cs"/>
          <w:rtl/>
        </w:rPr>
      </w:pPr>
    </w:p>
    <w:p w14:paraId="412C42CD"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5A0B9394" w14:textId="77777777" w:rsidR="00F26DDA" w:rsidRPr="00F26DDA" w:rsidRDefault="00F26DDA" w:rsidP="00F26DDA">
      <w:pPr>
        <w:bidi/>
        <w:rPr>
          <w:rFonts w:cs="David" w:hint="cs"/>
          <w:rtl/>
        </w:rPr>
      </w:pPr>
    </w:p>
    <w:p w14:paraId="09297E32" w14:textId="77777777" w:rsidR="00F26DDA" w:rsidRPr="00F26DDA" w:rsidRDefault="00F26DDA" w:rsidP="00F26DDA">
      <w:pPr>
        <w:bidi/>
        <w:rPr>
          <w:rFonts w:cs="David" w:hint="cs"/>
          <w:rtl/>
        </w:rPr>
      </w:pPr>
      <w:r w:rsidRPr="00F26DDA">
        <w:rPr>
          <w:rFonts w:cs="David" w:hint="cs"/>
          <w:rtl/>
        </w:rPr>
        <w:tab/>
        <w:t xml:space="preserve">אני מבין שוועדת הבחירות, בנוסחה של הרב לוי, לא יכולה להתקיים. </w:t>
      </w:r>
    </w:p>
    <w:p w14:paraId="17DAE715" w14:textId="77777777" w:rsidR="00F26DDA" w:rsidRPr="00F26DDA" w:rsidRDefault="00F26DDA" w:rsidP="00F26DDA">
      <w:pPr>
        <w:bidi/>
        <w:rPr>
          <w:rFonts w:cs="David" w:hint="cs"/>
          <w:rtl/>
        </w:rPr>
      </w:pPr>
    </w:p>
    <w:p w14:paraId="43DFDCD5" w14:textId="77777777" w:rsidR="00F26DDA" w:rsidRPr="00F26DDA" w:rsidRDefault="00F26DDA" w:rsidP="00F26DDA">
      <w:pPr>
        <w:bidi/>
        <w:rPr>
          <w:rFonts w:cs="David" w:hint="cs"/>
          <w:u w:val="single"/>
          <w:rtl/>
        </w:rPr>
      </w:pPr>
      <w:r w:rsidRPr="00F26DDA">
        <w:rPr>
          <w:rFonts w:cs="David" w:hint="cs"/>
          <w:u w:val="single"/>
          <w:rtl/>
        </w:rPr>
        <w:t>תמי אדרי:</w:t>
      </w:r>
    </w:p>
    <w:p w14:paraId="7E27A6CD" w14:textId="77777777" w:rsidR="00F26DDA" w:rsidRPr="00F26DDA" w:rsidRDefault="00F26DDA" w:rsidP="00F26DDA">
      <w:pPr>
        <w:bidi/>
        <w:rPr>
          <w:rFonts w:cs="David" w:hint="cs"/>
          <w:u w:val="single"/>
          <w:rtl/>
        </w:rPr>
      </w:pPr>
    </w:p>
    <w:p w14:paraId="5236F4FE" w14:textId="77777777" w:rsidR="00F26DDA" w:rsidRPr="00F26DDA" w:rsidRDefault="00F26DDA" w:rsidP="00F26DDA">
      <w:pPr>
        <w:bidi/>
        <w:rPr>
          <w:rFonts w:cs="David" w:hint="cs"/>
          <w:rtl/>
        </w:rPr>
      </w:pPr>
      <w:r w:rsidRPr="00F26DDA">
        <w:rPr>
          <w:rFonts w:cs="David" w:hint="cs"/>
          <w:rtl/>
        </w:rPr>
        <w:tab/>
        <w:t xml:space="preserve">אני חושבת שהן חייבות להיות בבתי הספר. 50,000 איש אמורים לעבוד בקלפיות. איך הם יעבדו? אתה לא תחסוך עלות כספית. עוסקים בזה הרבה אנשים והעיקר זה המקום של הקלפיות. </w:t>
      </w:r>
    </w:p>
    <w:p w14:paraId="21618B1E" w14:textId="77777777" w:rsidR="00F26DDA" w:rsidRPr="00F26DDA" w:rsidRDefault="00F26DDA" w:rsidP="00F26DDA">
      <w:pPr>
        <w:bidi/>
        <w:rPr>
          <w:rFonts w:cs="David" w:hint="cs"/>
          <w:rtl/>
        </w:rPr>
      </w:pPr>
    </w:p>
    <w:p w14:paraId="3622C562"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6EFAFF04" w14:textId="77777777" w:rsidR="00F26DDA" w:rsidRPr="00F26DDA" w:rsidRDefault="00F26DDA" w:rsidP="00F26DDA">
      <w:pPr>
        <w:bidi/>
        <w:rPr>
          <w:rFonts w:cs="David" w:hint="cs"/>
          <w:rtl/>
        </w:rPr>
      </w:pPr>
    </w:p>
    <w:p w14:paraId="2E16220F" w14:textId="77777777" w:rsidR="00F26DDA" w:rsidRPr="00F26DDA" w:rsidRDefault="00F26DDA" w:rsidP="00F26DDA">
      <w:pPr>
        <w:bidi/>
        <w:rPr>
          <w:rFonts w:cs="David" w:hint="cs"/>
          <w:rtl/>
        </w:rPr>
      </w:pPr>
      <w:r w:rsidRPr="00F26DDA">
        <w:rPr>
          <w:rFonts w:cs="David" w:hint="cs"/>
          <w:rtl/>
        </w:rPr>
        <w:tab/>
        <w:t>העיקר זה החגיגה הדמוקרטית.</w:t>
      </w:r>
    </w:p>
    <w:p w14:paraId="2225589E" w14:textId="77777777" w:rsidR="00F26DDA" w:rsidRPr="00F26DDA" w:rsidRDefault="00F26DDA" w:rsidP="00F26DDA">
      <w:pPr>
        <w:bidi/>
        <w:rPr>
          <w:rFonts w:cs="David" w:hint="cs"/>
          <w:rtl/>
        </w:rPr>
      </w:pPr>
    </w:p>
    <w:p w14:paraId="0DC55D99" w14:textId="77777777" w:rsidR="00F26DDA" w:rsidRPr="00F26DDA" w:rsidRDefault="00F26DDA" w:rsidP="00F26DDA">
      <w:pPr>
        <w:bidi/>
        <w:rPr>
          <w:rFonts w:cs="David" w:hint="cs"/>
          <w:u w:val="single"/>
          <w:rtl/>
        </w:rPr>
      </w:pPr>
      <w:r w:rsidRPr="00F26DDA">
        <w:rPr>
          <w:rFonts w:cs="David" w:hint="cs"/>
          <w:u w:val="single"/>
          <w:rtl/>
        </w:rPr>
        <w:t>תמי אדרי:</w:t>
      </w:r>
    </w:p>
    <w:p w14:paraId="67A472E6" w14:textId="77777777" w:rsidR="00F26DDA" w:rsidRPr="00F26DDA" w:rsidRDefault="00F26DDA" w:rsidP="00F26DDA">
      <w:pPr>
        <w:bidi/>
        <w:rPr>
          <w:rFonts w:cs="David" w:hint="cs"/>
          <w:u w:val="single"/>
          <w:rtl/>
        </w:rPr>
      </w:pPr>
    </w:p>
    <w:p w14:paraId="2AD8C3DD" w14:textId="77777777" w:rsidR="00F26DDA" w:rsidRPr="00F26DDA" w:rsidRDefault="00F26DDA" w:rsidP="00F26DDA">
      <w:pPr>
        <w:bidi/>
        <w:rPr>
          <w:rFonts w:cs="David" w:hint="cs"/>
          <w:rtl/>
        </w:rPr>
      </w:pPr>
      <w:r w:rsidRPr="00F26DDA">
        <w:rPr>
          <w:rFonts w:cs="David" w:hint="cs"/>
          <w:rtl/>
        </w:rPr>
        <w:tab/>
        <w:t xml:space="preserve">יום השבתון לא נועד לתת לאנשים יום חופש כדי ללכת להצביע. אפשר להצביע במשך היום. עובדה שיש אנשים שכן עובדים ואחר כך מצביעים. הנושא הארגוני הוא שקבע. </w:t>
      </w:r>
    </w:p>
    <w:p w14:paraId="58DEB4C0" w14:textId="77777777" w:rsidR="00F26DDA" w:rsidRPr="00F26DDA" w:rsidRDefault="00F26DDA" w:rsidP="00F26DDA">
      <w:pPr>
        <w:bidi/>
        <w:rPr>
          <w:rFonts w:cs="David" w:hint="cs"/>
          <w:rtl/>
        </w:rPr>
      </w:pPr>
    </w:p>
    <w:p w14:paraId="72C8FDD1" w14:textId="77777777" w:rsidR="00F26DDA" w:rsidRPr="00F26DDA" w:rsidRDefault="00F26DDA" w:rsidP="00F26DDA">
      <w:pPr>
        <w:bidi/>
        <w:rPr>
          <w:rFonts w:cs="David" w:hint="cs"/>
          <w:rtl/>
        </w:rPr>
      </w:pPr>
      <w:r w:rsidRPr="00F26DDA">
        <w:rPr>
          <w:rFonts w:cs="David" w:hint="cs"/>
          <w:rtl/>
        </w:rPr>
        <w:tab/>
        <w:t xml:space="preserve">יש מגבלה שקלפי לא תהיה במקום שמזוהה עם מישהו. בבתי כנסת אסור, במוסדות מסוימים אסור. בזמנו, כשהיה צריך להציג את פנקס הבוחרים, לא הסכימו שזה יהיה בבניין של קופת חולים. לכן נשארנו עם בתי הספר. </w:t>
      </w:r>
    </w:p>
    <w:p w14:paraId="23BE337D" w14:textId="77777777" w:rsidR="00F26DDA" w:rsidRPr="00F26DDA" w:rsidRDefault="00F26DDA" w:rsidP="00F26DDA">
      <w:pPr>
        <w:bidi/>
        <w:rPr>
          <w:rFonts w:cs="David" w:hint="cs"/>
          <w:rtl/>
        </w:rPr>
      </w:pPr>
    </w:p>
    <w:p w14:paraId="52C9FFED" w14:textId="77777777" w:rsidR="00F26DDA" w:rsidRPr="00F26DDA" w:rsidRDefault="00F26DDA" w:rsidP="00F26DDA">
      <w:pPr>
        <w:bidi/>
        <w:rPr>
          <w:rFonts w:cs="David" w:hint="cs"/>
          <w:rtl/>
        </w:rPr>
      </w:pPr>
      <w:r w:rsidRPr="00F26DDA">
        <w:rPr>
          <w:rFonts w:cs="David" w:hint="cs"/>
          <w:u w:val="single"/>
          <w:rtl/>
        </w:rPr>
        <w:t>היו</w:t>
      </w:r>
      <w:r w:rsidRPr="00F26DDA">
        <w:rPr>
          <w:rFonts w:cs="David"/>
          <w:u w:val="single"/>
          <w:rtl/>
        </w:rPr>
        <w:t>”</w:t>
      </w:r>
      <w:r w:rsidRPr="00F26DDA">
        <w:rPr>
          <w:rFonts w:cs="David" w:hint="cs"/>
          <w:u w:val="single"/>
          <w:rtl/>
        </w:rPr>
        <w:t>ר דוד טל:</w:t>
      </w:r>
    </w:p>
    <w:p w14:paraId="2A6C05CF" w14:textId="77777777" w:rsidR="00F26DDA" w:rsidRPr="00F26DDA" w:rsidRDefault="00F26DDA" w:rsidP="00F26DDA">
      <w:pPr>
        <w:bidi/>
        <w:rPr>
          <w:rFonts w:cs="David" w:hint="cs"/>
          <w:rtl/>
        </w:rPr>
      </w:pPr>
    </w:p>
    <w:p w14:paraId="0D27A075" w14:textId="77777777" w:rsidR="00F26DDA" w:rsidRPr="00F26DDA" w:rsidRDefault="00F26DDA" w:rsidP="00F26DDA">
      <w:pPr>
        <w:bidi/>
        <w:rPr>
          <w:rFonts w:cs="David" w:hint="cs"/>
          <w:rtl/>
        </w:rPr>
      </w:pPr>
      <w:r w:rsidRPr="00F26DDA">
        <w:rPr>
          <w:rFonts w:cs="David" w:hint="cs"/>
          <w:rtl/>
        </w:rPr>
        <w:tab/>
        <w:t>מישהו רוצה להוסיף?</w:t>
      </w:r>
    </w:p>
    <w:p w14:paraId="44435C34" w14:textId="77777777" w:rsidR="00F26DDA" w:rsidRPr="00F26DDA" w:rsidRDefault="00F26DDA" w:rsidP="00F26DDA">
      <w:pPr>
        <w:bidi/>
        <w:rPr>
          <w:rFonts w:cs="David" w:hint="cs"/>
          <w:rtl/>
        </w:rPr>
      </w:pPr>
    </w:p>
    <w:p w14:paraId="67351D77" w14:textId="77777777" w:rsidR="00F26DDA" w:rsidRPr="00F26DDA" w:rsidRDefault="00F26DDA" w:rsidP="00F26DDA">
      <w:pPr>
        <w:bidi/>
        <w:rPr>
          <w:rFonts w:cs="David" w:hint="cs"/>
          <w:rtl/>
        </w:rPr>
      </w:pPr>
      <w:r w:rsidRPr="00F26DDA">
        <w:rPr>
          <w:rFonts w:cs="David" w:hint="cs"/>
          <w:rtl/>
        </w:rPr>
        <w:tab/>
        <w:t xml:space="preserve">תודה רבה. אני רוצה להזכיר ולומר לאנשי משרד המשפטים ומשרד החוץ. שמעתם כאן את הבעיות שיכולות להתעורר. אנחנו רוצים לפשט את הדבר עד כמה שניתן. </w:t>
      </w:r>
    </w:p>
    <w:p w14:paraId="7BB8519E" w14:textId="77777777" w:rsidR="00F26DDA" w:rsidRPr="00F26DDA" w:rsidRDefault="00F26DDA" w:rsidP="00F26DDA">
      <w:pPr>
        <w:bidi/>
        <w:rPr>
          <w:rFonts w:cs="David" w:hint="cs"/>
          <w:rtl/>
        </w:rPr>
      </w:pPr>
    </w:p>
    <w:p w14:paraId="6920101C" w14:textId="77777777" w:rsidR="00F26DDA" w:rsidRPr="00F26DDA" w:rsidRDefault="00F26DDA" w:rsidP="00F26DDA">
      <w:pPr>
        <w:bidi/>
        <w:rPr>
          <w:rFonts w:cs="David" w:hint="cs"/>
          <w:rtl/>
        </w:rPr>
      </w:pPr>
      <w:r w:rsidRPr="00F26DDA">
        <w:rPr>
          <w:rFonts w:cs="David" w:hint="cs"/>
          <w:rtl/>
        </w:rPr>
        <w:tab/>
        <w:t xml:space="preserve">אודה לכם אם תוכלו לבוא לדיון הבא עם פיתרונות לשאלות שהועלו כאן. </w:t>
      </w:r>
    </w:p>
    <w:p w14:paraId="0E16E9CD" w14:textId="77777777" w:rsidR="00F26DDA" w:rsidRPr="00F26DDA" w:rsidRDefault="00F26DDA" w:rsidP="00F26DDA">
      <w:pPr>
        <w:bidi/>
        <w:rPr>
          <w:rFonts w:cs="David" w:hint="cs"/>
          <w:rtl/>
        </w:rPr>
      </w:pPr>
    </w:p>
    <w:p w14:paraId="201418F8" w14:textId="77777777" w:rsidR="00F26DDA" w:rsidRPr="00F26DDA" w:rsidRDefault="00F26DDA" w:rsidP="00F26DDA">
      <w:pPr>
        <w:bidi/>
        <w:rPr>
          <w:rFonts w:cs="David" w:hint="cs"/>
          <w:rtl/>
        </w:rPr>
      </w:pPr>
      <w:r w:rsidRPr="00F26DDA">
        <w:rPr>
          <w:rFonts w:cs="David" w:hint="cs"/>
          <w:rtl/>
        </w:rPr>
        <w:tab/>
        <w:t xml:space="preserve">אם תמצאו לנכון לזמן את היועץ המשפטי לממשלה, אנא אימרו לי ואני אזמן אותו. </w:t>
      </w:r>
    </w:p>
    <w:p w14:paraId="3E0E9E1D" w14:textId="77777777" w:rsidR="00F26DDA" w:rsidRPr="00F26DDA" w:rsidRDefault="00F26DDA" w:rsidP="00F26DDA">
      <w:pPr>
        <w:bidi/>
        <w:rPr>
          <w:rFonts w:cs="David" w:hint="cs"/>
          <w:rtl/>
        </w:rPr>
      </w:pPr>
      <w:r w:rsidRPr="00F26DDA">
        <w:rPr>
          <w:rFonts w:cs="David" w:hint="cs"/>
          <w:rtl/>
        </w:rPr>
        <w:tab/>
        <w:t xml:space="preserve">הישיבה נעולה. </w:t>
      </w:r>
    </w:p>
    <w:p w14:paraId="51D484F8" w14:textId="77777777" w:rsidR="00F26DDA" w:rsidRDefault="00F26DDA" w:rsidP="00F26DDA">
      <w:pPr>
        <w:bidi/>
        <w:rPr>
          <w:rFonts w:cs="David" w:hint="cs"/>
          <w:b/>
          <w:bCs/>
          <w:rtl/>
        </w:rPr>
      </w:pPr>
    </w:p>
    <w:p w14:paraId="60FDEE0A" w14:textId="77777777" w:rsidR="00F26DDA" w:rsidRDefault="00F26DDA" w:rsidP="00F26DDA">
      <w:pPr>
        <w:bidi/>
        <w:rPr>
          <w:rFonts w:cs="David" w:hint="cs"/>
          <w:b/>
          <w:bCs/>
          <w:rtl/>
        </w:rPr>
      </w:pPr>
    </w:p>
    <w:p w14:paraId="08A1EE92" w14:textId="77777777" w:rsidR="00F26DDA" w:rsidRDefault="00F26DDA" w:rsidP="00F26DDA">
      <w:pPr>
        <w:bidi/>
        <w:rPr>
          <w:rFonts w:cs="David" w:hint="cs"/>
          <w:b/>
          <w:bCs/>
          <w:rtl/>
        </w:rPr>
      </w:pPr>
    </w:p>
    <w:p w14:paraId="474A10F5" w14:textId="77777777" w:rsidR="00F26DDA" w:rsidRPr="00F26DDA" w:rsidRDefault="00F26DDA" w:rsidP="00F26DDA">
      <w:pPr>
        <w:bidi/>
        <w:rPr>
          <w:rFonts w:cs="David" w:hint="cs"/>
          <w:b/>
          <w:bCs/>
          <w:u w:val="single"/>
          <w:rtl/>
        </w:rPr>
      </w:pPr>
      <w:r w:rsidRPr="00F26DDA">
        <w:rPr>
          <w:rFonts w:cs="David" w:hint="cs"/>
          <w:b/>
          <w:bCs/>
          <w:u w:val="single"/>
          <w:rtl/>
        </w:rPr>
        <w:t>הישיבה ננעלה בשעה 10:40.</w:t>
      </w:r>
    </w:p>
    <w:p w14:paraId="7F797080" w14:textId="77777777" w:rsidR="00552A80" w:rsidRPr="00F26DDA" w:rsidRDefault="00552A80" w:rsidP="00F26DDA">
      <w:pPr>
        <w:bidi/>
        <w:rPr>
          <w:rFonts w:cs="David"/>
        </w:rPr>
      </w:pPr>
    </w:p>
    <w:sectPr w:rsidR="00552A80" w:rsidRPr="00F26DDA" w:rsidSect="00F26DDA">
      <w:headerReference w:type="even" r:id="rId9"/>
      <w:head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89683" w14:textId="77777777" w:rsidR="00DE30AB" w:rsidRDefault="00DE30AB">
      <w:r>
        <w:separator/>
      </w:r>
    </w:p>
  </w:endnote>
  <w:endnote w:type="continuationSeparator" w:id="0">
    <w:p w14:paraId="5E9B0E54" w14:textId="77777777" w:rsidR="00DE30AB" w:rsidRDefault="00DE3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DD51C" w14:textId="77777777" w:rsidR="00DE30AB" w:rsidRDefault="00DE30AB">
      <w:r>
        <w:separator/>
      </w:r>
    </w:p>
  </w:footnote>
  <w:footnote w:type="continuationSeparator" w:id="0">
    <w:p w14:paraId="4A8D3A24" w14:textId="77777777" w:rsidR="00DE30AB" w:rsidRDefault="00DE3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13A95" w14:textId="77777777" w:rsidR="00F26DDA" w:rsidRDefault="00F26DD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28F14883" w14:textId="77777777" w:rsidR="00F26DDA" w:rsidRDefault="00F26DDA">
    <w:pPr>
      <w:pStyle w:val="Header"/>
      <w:ind w:right="360"/>
      <w:jc w:val="both"/>
      <w:rPr>
        <w:rtl/>
      </w:rPr>
    </w:pPr>
  </w:p>
  <w:p w14:paraId="4B779019" w14:textId="77777777" w:rsidR="00F26DDA" w:rsidRDefault="00F26DDA"/>
  <w:p w14:paraId="44DFE600" w14:textId="77777777" w:rsidR="00F26DDA" w:rsidRDefault="00F26DDA"/>
  <w:p w14:paraId="5C875C73" w14:textId="77777777" w:rsidR="00F26DDA" w:rsidRDefault="00F26DDA"/>
  <w:p w14:paraId="4FF2886F" w14:textId="77777777" w:rsidR="00F26DDA" w:rsidRDefault="00F26DDA"/>
  <w:p w14:paraId="2668F04E" w14:textId="77777777" w:rsidR="00F26DDA" w:rsidRDefault="00F26DDA"/>
  <w:p w14:paraId="22D79BFB" w14:textId="77777777" w:rsidR="00F26DDA" w:rsidRDefault="00F26DDA"/>
  <w:p w14:paraId="4487B623" w14:textId="77777777" w:rsidR="00F26DDA" w:rsidRDefault="00F26DDA"/>
  <w:p w14:paraId="25634145" w14:textId="77777777" w:rsidR="00F26DDA" w:rsidRDefault="00F26DDA"/>
  <w:p w14:paraId="6BCBC4C3" w14:textId="77777777" w:rsidR="00F26DDA" w:rsidRDefault="00F26DD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7095F" w14:textId="77777777" w:rsidR="00F26DDA" w:rsidRDefault="00F26DD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297358">
      <w:rPr>
        <w:rStyle w:val="PageNumber"/>
        <w:noProof/>
        <w:rtl/>
      </w:rPr>
      <w:t>1</w:t>
    </w:r>
    <w:r>
      <w:rPr>
        <w:rStyle w:val="PageNumber"/>
        <w:rtl/>
      </w:rPr>
      <w:fldChar w:fldCharType="end"/>
    </w:r>
  </w:p>
  <w:p w14:paraId="2DDF4866" w14:textId="77777777" w:rsidR="00F26DDA" w:rsidRDefault="00F26DDA" w:rsidP="00F26DDA">
    <w:pPr>
      <w:pStyle w:val="Header"/>
      <w:ind w:right="360"/>
      <w:jc w:val="both"/>
      <w:rPr>
        <w:rFonts w:hint="cs"/>
        <w:rtl/>
      </w:rPr>
    </w:pPr>
    <w:r>
      <w:rPr>
        <w:rFonts w:hint="cs"/>
        <w:rtl/>
      </w:rPr>
      <w:t>ועדה משותפת לוועדת הכנסת ולוועדת החוקה, חוק ומשפט</w:t>
    </w:r>
  </w:p>
  <w:p w14:paraId="69E93514" w14:textId="77777777" w:rsidR="00F26DDA" w:rsidRDefault="00F26DDA" w:rsidP="00F26DDA">
    <w:pPr>
      <w:pStyle w:val="Header"/>
      <w:ind w:right="360"/>
      <w:jc w:val="both"/>
      <w:rPr>
        <w:rFonts w:hint="cs"/>
        <w:rtl/>
      </w:rPr>
    </w:pPr>
    <w:r>
      <w:rPr>
        <w:rFonts w:hint="cs"/>
        <w:rtl/>
      </w:rPr>
      <w:t>להצעת חוק סדרי השלטון והמשפט</w:t>
    </w:r>
  </w:p>
  <w:p w14:paraId="32A62E86" w14:textId="77777777" w:rsidR="00F26DDA" w:rsidRDefault="00F26DDA" w:rsidP="00F26DDA">
    <w:pPr>
      <w:pStyle w:val="Header"/>
      <w:ind w:right="360"/>
      <w:jc w:val="both"/>
      <w:rPr>
        <w:rFonts w:hint="cs"/>
        <w:rtl/>
      </w:rPr>
    </w:pPr>
    <w:r>
      <w:rPr>
        <w:rFonts w:hint="cs"/>
        <w:rtl/>
      </w:rPr>
      <w:t>16/07/2008</w:t>
    </w:r>
  </w:p>
  <w:p w14:paraId="2C539C34" w14:textId="77777777" w:rsidR="00F26DDA" w:rsidRDefault="00F26DDA">
    <w:pPr>
      <w:pStyle w:val="Header"/>
      <w:ind w:right="360"/>
      <w:jc w:val="both"/>
      <w:rPr>
        <w:rStyle w:val="PageNumbe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2358פרוטוקול_ישיבת_ועדה.doc"/>
    <w:docVar w:name="StartMode" w:val="3"/>
  </w:docVars>
  <w:rsids>
    <w:rsidRoot w:val="007519B2"/>
    <w:rsid w:val="00297358"/>
    <w:rsid w:val="00552A80"/>
    <w:rsid w:val="007519B2"/>
    <w:rsid w:val="00965806"/>
    <w:rsid w:val="00AA341C"/>
    <w:rsid w:val="00C27819"/>
    <w:rsid w:val="00DE30AB"/>
    <w:rsid w:val="00F26D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331C065"/>
  <w15:chartTrackingRefBased/>
  <w15:docId w15:val="{0338EDC9-DDA4-47E7-98C1-1AB417121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26DDA"/>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F26DDA"/>
  </w:style>
  <w:style w:type="paragraph" w:styleId="Header">
    <w:name w:val="header"/>
    <w:basedOn w:val="Normal"/>
    <w:rsid w:val="00F26DDA"/>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E61B5B636C1D3346A367D91174AF0833" ma:contentTypeVersion="0" ma:contentTypeDescription="צור מסמך חדש." ma:contentTypeScope="" ma:versionID="2cd3a6a1124a41b0116a164a5e1b80be">
  <xsd:schema xmlns:xsd="http://www.w3.org/2001/XMLSchema" xmlns:xs="http://www.w3.org/2001/XMLSchema" xmlns:p="http://schemas.microsoft.com/office/2006/metadata/properties" targetNamespace="http://schemas.microsoft.com/office/2006/metadata/properties" ma:root="true" ma:fieldsID="11ec9ca63ef1dfba155cc40b866cc39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EC1922-A2AC-4A13-B224-F1523B1B6D05}">
  <ds:schemaRefs>
    <ds:schemaRef ds:uri="http://schemas.microsoft.com/sharepoint/v3/contenttype/forms"/>
  </ds:schemaRefs>
</ds:datastoreItem>
</file>

<file path=customXml/itemProps2.xml><?xml version="1.0" encoding="utf-8"?>
<ds:datastoreItem xmlns:ds="http://schemas.openxmlformats.org/officeDocument/2006/customXml" ds:itemID="{3FABE6ED-93ED-40C7-8AA9-1F8B3A277A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ED83C87-AEAF-4AC2-8AE0-E31E4F4DD0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8014</Words>
  <Characters>45682</Characters>
  <Application>Microsoft Office Word</Application>
  <DocSecurity>0</DocSecurity>
  <Lines>380</Lines>
  <Paragraphs>107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