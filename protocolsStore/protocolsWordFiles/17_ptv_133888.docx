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BCF4" w14:textId="77777777" w:rsidR="00E532C9" w:rsidRPr="00E532C9" w:rsidRDefault="00E532C9" w:rsidP="00E532C9">
      <w:pPr>
        <w:pStyle w:val="Heading5"/>
        <w:jc w:val="left"/>
        <w:rPr>
          <w:b/>
          <w:bCs/>
          <w:rtl/>
        </w:rPr>
      </w:pPr>
      <w:r w:rsidRPr="00E532C9">
        <w:rPr>
          <w:b/>
          <w:bCs/>
          <w:rtl/>
        </w:rPr>
        <w:t xml:space="preserve">הכנסת </w:t>
      </w:r>
      <w:r w:rsidRPr="00E532C9">
        <w:rPr>
          <w:rFonts w:hint="cs"/>
          <w:b/>
          <w:bCs/>
          <w:rtl/>
        </w:rPr>
        <w:t>השבע-עשרה</w:t>
      </w:r>
      <w:r w:rsidRPr="00E532C9">
        <w:rPr>
          <w:b/>
          <w:bCs/>
          <w:rtl/>
        </w:rPr>
        <w:tab/>
      </w:r>
      <w:r w:rsidRPr="00E532C9">
        <w:rPr>
          <w:b/>
          <w:bCs/>
          <w:rtl/>
        </w:rPr>
        <w:tab/>
      </w:r>
      <w:r w:rsidRPr="00E532C9">
        <w:rPr>
          <w:b/>
          <w:bCs/>
          <w:rtl/>
        </w:rPr>
        <w:tab/>
      </w:r>
      <w:r w:rsidRPr="00E532C9">
        <w:rPr>
          <w:b/>
          <w:bCs/>
          <w:rtl/>
        </w:rPr>
        <w:tab/>
      </w:r>
      <w:r w:rsidRPr="00E532C9">
        <w:rPr>
          <w:b/>
          <w:bCs/>
          <w:rtl/>
        </w:rPr>
        <w:tab/>
      </w:r>
      <w:r w:rsidRPr="00E532C9">
        <w:rPr>
          <w:b/>
          <w:bCs/>
          <w:rtl/>
        </w:rPr>
        <w:tab/>
      </w:r>
      <w:r w:rsidRPr="00E532C9">
        <w:rPr>
          <w:b/>
          <w:bCs/>
          <w:rtl/>
        </w:rPr>
        <w:tab/>
        <w:t>נוסח לא מתוקן</w:t>
      </w:r>
    </w:p>
    <w:p w14:paraId="78FFA997" w14:textId="77777777" w:rsidR="00E532C9" w:rsidRPr="00E532C9" w:rsidRDefault="00E532C9" w:rsidP="00E532C9">
      <w:pPr>
        <w:bidi/>
        <w:rPr>
          <w:rFonts w:cs="David" w:hint="cs"/>
          <w:b/>
          <w:bCs/>
          <w:rtl/>
        </w:rPr>
      </w:pPr>
      <w:r w:rsidRPr="00E532C9">
        <w:rPr>
          <w:rFonts w:cs="David"/>
          <w:b/>
          <w:bCs/>
          <w:rtl/>
        </w:rPr>
        <w:t xml:space="preserve">מושב </w:t>
      </w:r>
      <w:r w:rsidRPr="00E532C9">
        <w:rPr>
          <w:rFonts w:cs="David" w:hint="cs"/>
          <w:b/>
          <w:bCs/>
          <w:rtl/>
        </w:rPr>
        <w:t>שני</w:t>
      </w:r>
    </w:p>
    <w:p w14:paraId="0319F49B" w14:textId="77777777" w:rsidR="00E532C9" w:rsidRDefault="00E532C9" w:rsidP="00E532C9">
      <w:pPr>
        <w:bidi/>
        <w:rPr>
          <w:rFonts w:cs="David" w:hint="cs"/>
          <w:b/>
          <w:bCs/>
          <w:rtl/>
        </w:rPr>
      </w:pPr>
    </w:p>
    <w:p w14:paraId="15C97D68" w14:textId="77777777" w:rsidR="00E532C9" w:rsidRDefault="00E532C9" w:rsidP="00E532C9">
      <w:pPr>
        <w:bidi/>
        <w:rPr>
          <w:rFonts w:cs="David" w:hint="cs"/>
          <w:b/>
          <w:bCs/>
          <w:rtl/>
        </w:rPr>
      </w:pPr>
    </w:p>
    <w:p w14:paraId="6DDCC0DE" w14:textId="77777777" w:rsidR="00E532C9" w:rsidRPr="00E532C9" w:rsidRDefault="00E532C9" w:rsidP="00E532C9">
      <w:pPr>
        <w:bidi/>
        <w:rPr>
          <w:rFonts w:cs="David" w:hint="cs"/>
          <w:b/>
          <w:bCs/>
          <w:rtl/>
        </w:rPr>
      </w:pPr>
    </w:p>
    <w:p w14:paraId="48DFFD6F" w14:textId="77777777" w:rsidR="00E532C9" w:rsidRPr="00E532C9" w:rsidRDefault="00E532C9" w:rsidP="00E532C9">
      <w:pPr>
        <w:bidi/>
        <w:jc w:val="center"/>
        <w:rPr>
          <w:rFonts w:cs="David" w:hint="cs"/>
          <w:b/>
          <w:bCs/>
          <w:rtl/>
        </w:rPr>
      </w:pPr>
      <w:r w:rsidRPr="00E532C9">
        <w:rPr>
          <w:rFonts w:cs="David"/>
          <w:b/>
          <w:bCs/>
          <w:rtl/>
        </w:rPr>
        <w:t>פרוטוקול מס'</w:t>
      </w:r>
      <w:r w:rsidRPr="00E532C9">
        <w:rPr>
          <w:rFonts w:cs="David" w:hint="cs"/>
          <w:b/>
          <w:bCs/>
          <w:rtl/>
        </w:rPr>
        <w:t xml:space="preserve"> 118</w:t>
      </w:r>
    </w:p>
    <w:p w14:paraId="540A5DAB" w14:textId="77777777" w:rsidR="00E532C9" w:rsidRPr="00E532C9" w:rsidRDefault="00E532C9" w:rsidP="00E532C9">
      <w:pPr>
        <w:bidi/>
        <w:jc w:val="center"/>
        <w:rPr>
          <w:rFonts w:cs="David" w:hint="cs"/>
          <w:b/>
          <w:bCs/>
          <w:rtl/>
        </w:rPr>
      </w:pPr>
      <w:r w:rsidRPr="00E532C9">
        <w:rPr>
          <w:rFonts w:cs="David" w:hint="cs"/>
          <w:b/>
          <w:bCs/>
          <w:rtl/>
        </w:rPr>
        <w:t>מישיבה משותפת של ועדת הכנסת עם חברי ועדת האתיקה</w:t>
      </w:r>
    </w:p>
    <w:p w14:paraId="2CB85ADD" w14:textId="77777777" w:rsidR="00E532C9" w:rsidRPr="00E532C9" w:rsidRDefault="00E532C9" w:rsidP="00E532C9">
      <w:pPr>
        <w:bidi/>
        <w:jc w:val="center"/>
        <w:rPr>
          <w:rFonts w:cs="David" w:hint="cs"/>
          <w:b/>
          <w:bCs/>
          <w:rtl/>
        </w:rPr>
      </w:pPr>
      <w:r w:rsidRPr="00E532C9">
        <w:rPr>
          <w:rFonts w:cs="David" w:hint="cs"/>
          <w:b/>
          <w:bCs/>
          <w:rtl/>
        </w:rPr>
        <w:t>וחברי הוועדה הציבורית להכנת כללי אתיקה לחברי הכנסת בראשות פרופ' יצחק זמיר</w:t>
      </w:r>
    </w:p>
    <w:p w14:paraId="37829FC9" w14:textId="77777777" w:rsidR="00E532C9" w:rsidRPr="00E532C9" w:rsidRDefault="00E532C9" w:rsidP="00E532C9">
      <w:pPr>
        <w:bidi/>
        <w:jc w:val="center"/>
        <w:rPr>
          <w:rFonts w:cs="David" w:hint="cs"/>
          <w:b/>
          <w:bCs/>
          <w:u w:val="single"/>
          <w:rtl/>
        </w:rPr>
      </w:pPr>
      <w:r w:rsidRPr="00E532C9">
        <w:rPr>
          <w:rFonts w:cs="David" w:hint="cs"/>
          <w:b/>
          <w:bCs/>
          <w:u w:val="single"/>
          <w:rtl/>
        </w:rPr>
        <w:t xml:space="preserve">יום שלישי, י"ט בסיוון </w:t>
      </w:r>
      <w:proofErr w:type="spellStart"/>
      <w:r w:rsidRPr="00E532C9">
        <w:rPr>
          <w:rFonts w:cs="David" w:hint="cs"/>
          <w:b/>
          <w:bCs/>
          <w:u w:val="single"/>
          <w:rtl/>
        </w:rPr>
        <w:t>התשס"ז</w:t>
      </w:r>
      <w:proofErr w:type="spellEnd"/>
      <w:r w:rsidRPr="00E532C9">
        <w:rPr>
          <w:rFonts w:cs="David" w:hint="cs"/>
          <w:b/>
          <w:bCs/>
          <w:u w:val="single"/>
          <w:rtl/>
        </w:rPr>
        <w:t xml:space="preserve"> (5 ביוני 2007), שעה: 14:00</w:t>
      </w:r>
    </w:p>
    <w:p w14:paraId="2938B125" w14:textId="77777777" w:rsidR="00E532C9" w:rsidRPr="00E532C9" w:rsidRDefault="00E532C9" w:rsidP="00E532C9">
      <w:pPr>
        <w:bidi/>
        <w:rPr>
          <w:rFonts w:cs="David"/>
          <w:b/>
          <w:bCs/>
          <w:rtl/>
        </w:rPr>
      </w:pPr>
    </w:p>
    <w:p w14:paraId="7EF0AB15" w14:textId="77777777" w:rsidR="00E532C9" w:rsidRPr="00E532C9" w:rsidRDefault="00E532C9" w:rsidP="00E532C9">
      <w:pPr>
        <w:bidi/>
        <w:rPr>
          <w:rFonts w:cs="David"/>
          <w:b/>
          <w:bCs/>
          <w:rtl/>
        </w:rPr>
      </w:pPr>
    </w:p>
    <w:p w14:paraId="71E0523E" w14:textId="77777777" w:rsidR="00E532C9" w:rsidRPr="00E532C9" w:rsidRDefault="00E532C9" w:rsidP="00E532C9">
      <w:pPr>
        <w:tabs>
          <w:tab w:val="left" w:pos="1221"/>
        </w:tabs>
        <w:bidi/>
        <w:rPr>
          <w:rFonts w:cs="David" w:hint="cs"/>
          <w:b/>
          <w:bCs/>
          <w:u w:val="single"/>
          <w:rtl/>
        </w:rPr>
      </w:pPr>
    </w:p>
    <w:p w14:paraId="45BFFA0D" w14:textId="77777777" w:rsidR="00E532C9" w:rsidRPr="00E532C9" w:rsidRDefault="00E532C9" w:rsidP="00E532C9">
      <w:pPr>
        <w:tabs>
          <w:tab w:val="left" w:pos="1221"/>
        </w:tabs>
        <w:bidi/>
        <w:rPr>
          <w:rFonts w:cs="David" w:hint="cs"/>
          <w:b/>
          <w:bCs/>
          <w:rtl/>
        </w:rPr>
      </w:pPr>
      <w:r w:rsidRPr="00E532C9">
        <w:rPr>
          <w:rFonts w:cs="David"/>
          <w:b/>
          <w:bCs/>
          <w:u w:val="single"/>
          <w:rtl/>
        </w:rPr>
        <w:t>סדר היום</w:t>
      </w:r>
      <w:r w:rsidRPr="00E532C9">
        <w:rPr>
          <w:rFonts w:cs="David"/>
          <w:rtl/>
        </w:rPr>
        <w:t>:</w:t>
      </w:r>
      <w:r w:rsidRPr="00E532C9">
        <w:rPr>
          <w:rFonts w:cs="David" w:hint="cs"/>
          <w:b/>
          <w:bCs/>
          <w:rtl/>
        </w:rPr>
        <w:tab/>
      </w:r>
      <w:r w:rsidRPr="00E532C9">
        <w:rPr>
          <w:rFonts w:cs="David" w:hint="cs"/>
          <w:b/>
          <w:bCs/>
          <w:rtl/>
        </w:rPr>
        <w:tab/>
        <w:t xml:space="preserve">1. בקשת יושב ראש ועדת החינוך, התרבות והספורט להקדמת הדיון בהצעת </w:t>
      </w:r>
    </w:p>
    <w:p w14:paraId="70E8A35B" w14:textId="77777777" w:rsidR="00E532C9" w:rsidRPr="00E532C9" w:rsidRDefault="00E532C9" w:rsidP="00E532C9">
      <w:pPr>
        <w:tabs>
          <w:tab w:val="left" w:pos="1221"/>
        </w:tabs>
        <w:bidi/>
        <w:rPr>
          <w:rFonts w:cs="David" w:hint="cs"/>
          <w:b/>
          <w:bCs/>
          <w:rtl/>
        </w:rPr>
      </w:pPr>
      <w:r w:rsidRPr="00E532C9">
        <w:rPr>
          <w:rFonts w:cs="David" w:hint="cs"/>
          <w:b/>
          <w:bCs/>
          <w:rtl/>
        </w:rPr>
        <w:tab/>
      </w:r>
      <w:r w:rsidRPr="00E532C9">
        <w:rPr>
          <w:rFonts w:cs="David" w:hint="cs"/>
          <w:b/>
          <w:bCs/>
          <w:rtl/>
        </w:rPr>
        <w:tab/>
        <w:t xml:space="preserve">חוק לימוד חובה (תיקון מס' 28) </w:t>
      </w:r>
    </w:p>
    <w:p w14:paraId="27CFC3B6" w14:textId="77777777" w:rsidR="00E532C9" w:rsidRPr="00E532C9" w:rsidRDefault="00E532C9" w:rsidP="00E532C9">
      <w:pPr>
        <w:tabs>
          <w:tab w:val="left" w:pos="1221"/>
        </w:tabs>
        <w:bidi/>
        <w:rPr>
          <w:rFonts w:cs="David" w:hint="cs"/>
          <w:b/>
          <w:bCs/>
          <w:rtl/>
        </w:rPr>
      </w:pPr>
      <w:r w:rsidRPr="00E532C9">
        <w:rPr>
          <w:rFonts w:cs="David" w:hint="cs"/>
          <w:b/>
          <w:bCs/>
          <w:rtl/>
        </w:rPr>
        <w:tab/>
      </w:r>
      <w:r w:rsidRPr="00E532C9">
        <w:rPr>
          <w:rFonts w:cs="David" w:hint="cs"/>
          <w:b/>
          <w:bCs/>
          <w:rtl/>
        </w:rPr>
        <w:tab/>
        <w:t xml:space="preserve">(הגבלת מס' התלמידים בגני ילדים ובכיתות היסוד), </w:t>
      </w:r>
      <w:proofErr w:type="spellStart"/>
      <w:r w:rsidRPr="00E532C9">
        <w:rPr>
          <w:rFonts w:cs="David" w:hint="cs"/>
          <w:b/>
          <w:bCs/>
          <w:rtl/>
        </w:rPr>
        <w:t>התשס"ז</w:t>
      </w:r>
      <w:proofErr w:type="spellEnd"/>
      <w:r w:rsidRPr="00E532C9">
        <w:rPr>
          <w:rFonts w:cs="David" w:hint="cs"/>
          <w:b/>
          <w:bCs/>
          <w:rtl/>
        </w:rPr>
        <w:t xml:space="preserve">-2007, </w:t>
      </w:r>
    </w:p>
    <w:p w14:paraId="6893D516" w14:textId="77777777" w:rsidR="00E532C9" w:rsidRPr="00E532C9" w:rsidRDefault="00E532C9" w:rsidP="00E532C9">
      <w:pPr>
        <w:tabs>
          <w:tab w:val="left" w:pos="1221"/>
        </w:tabs>
        <w:bidi/>
        <w:rPr>
          <w:rFonts w:cs="David" w:hint="cs"/>
          <w:b/>
          <w:bCs/>
          <w:rtl/>
        </w:rPr>
      </w:pPr>
      <w:r w:rsidRPr="00E532C9">
        <w:rPr>
          <w:rFonts w:cs="David" w:hint="cs"/>
          <w:b/>
          <w:bCs/>
          <w:rtl/>
        </w:rPr>
        <w:tab/>
      </w:r>
      <w:r w:rsidRPr="00E532C9">
        <w:rPr>
          <w:rFonts w:cs="David" w:hint="cs"/>
          <w:b/>
          <w:bCs/>
          <w:rtl/>
        </w:rPr>
        <w:tab/>
        <w:t xml:space="preserve">לפני הקריאה השנייה והשלישית. </w:t>
      </w:r>
    </w:p>
    <w:p w14:paraId="0A62A122" w14:textId="77777777" w:rsidR="00E532C9" w:rsidRPr="00E532C9" w:rsidRDefault="00E532C9" w:rsidP="00E532C9">
      <w:pPr>
        <w:tabs>
          <w:tab w:val="left" w:pos="1221"/>
        </w:tabs>
        <w:bidi/>
        <w:rPr>
          <w:rFonts w:cs="David" w:hint="cs"/>
          <w:b/>
          <w:bCs/>
          <w:rtl/>
        </w:rPr>
      </w:pPr>
    </w:p>
    <w:p w14:paraId="04CC5DA9" w14:textId="77777777" w:rsidR="00E532C9" w:rsidRPr="00E532C9" w:rsidRDefault="00E532C9" w:rsidP="00E532C9">
      <w:pPr>
        <w:tabs>
          <w:tab w:val="left" w:pos="1221"/>
        </w:tabs>
        <w:bidi/>
        <w:rPr>
          <w:rFonts w:cs="David" w:hint="cs"/>
          <w:b/>
          <w:bCs/>
          <w:rtl/>
        </w:rPr>
      </w:pPr>
      <w:r w:rsidRPr="00E532C9">
        <w:rPr>
          <w:rFonts w:cs="David" w:hint="cs"/>
          <w:b/>
          <w:bCs/>
          <w:rtl/>
        </w:rPr>
        <w:tab/>
      </w:r>
      <w:r w:rsidRPr="00E532C9">
        <w:rPr>
          <w:rFonts w:cs="David" w:hint="cs"/>
          <w:b/>
          <w:bCs/>
          <w:rtl/>
        </w:rPr>
        <w:tab/>
        <w:t xml:space="preserve">2. בקשת חבר הכנסת מיכאל </w:t>
      </w:r>
      <w:proofErr w:type="spellStart"/>
      <w:r w:rsidRPr="00E532C9">
        <w:rPr>
          <w:rFonts w:cs="David" w:hint="cs"/>
          <w:b/>
          <w:bCs/>
          <w:rtl/>
        </w:rPr>
        <w:t>מלכיאור</w:t>
      </w:r>
      <w:proofErr w:type="spellEnd"/>
      <w:r w:rsidRPr="00E532C9">
        <w:rPr>
          <w:rFonts w:cs="David" w:hint="cs"/>
          <w:b/>
          <w:bCs/>
          <w:rtl/>
        </w:rPr>
        <w:t xml:space="preserve"> להקדמת הדיון בהצעת חוק המועצה</w:t>
      </w:r>
    </w:p>
    <w:p w14:paraId="2F31DABC" w14:textId="77777777" w:rsidR="00E532C9" w:rsidRPr="00E532C9" w:rsidRDefault="00E532C9" w:rsidP="00E532C9">
      <w:pPr>
        <w:tabs>
          <w:tab w:val="left" w:pos="1221"/>
        </w:tabs>
        <w:bidi/>
        <w:rPr>
          <w:rFonts w:cs="David" w:hint="cs"/>
          <w:b/>
          <w:bCs/>
          <w:rtl/>
        </w:rPr>
      </w:pPr>
      <w:r w:rsidRPr="00E532C9">
        <w:rPr>
          <w:rFonts w:cs="David" w:hint="cs"/>
          <w:b/>
          <w:bCs/>
          <w:rtl/>
        </w:rPr>
        <w:tab/>
      </w:r>
      <w:r w:rsidRPr="00E532C9">
        <w:rPr>
          <w:rFonts w:cs="David" w:hint="cs"/>
          <w:b/>
          <w:bCs/>
          <w:rtl/>
        </w:rPr>
        <w:tab/>
        <w:t xml:space="preserve">להשכלה גבוהה (תיקון </w:t>
      </w:r>
      <w:r w:rsidRPr="00E532C9">
        <w:rPr>
          <w:rFonts w:cs="David"/>
          <w:b/>
          <w:bCs/>
          <w:rtl/>
        </w:rPr>
        <w:t>–</w:t>
      </w:r>
      <w:r w:rsidRPr="00E532C9">
        <w:rPr>
          <w:rFonts w:cs="David" w:hint="cs"/>
          <w:b/>
          <w:bCs/>
          <w:rtl/>
        </w:rPr>
        <w:t xml:space="preserve"> חופש אקדמי), </w:t>
      </w:r>
      <w:proofErr w:type="spellStart"/>
      <w:r w:rsidRPr="00E532C9">
        <w:rPr>
          <w:rFonts w:cs="David" w:hint="cs"/>
          <w:b/>
          <w:bCs/>
          <w:rtl/>
        </w:rPr>
        <w:t>התשס"ז</w:t>
      </w:r>
      <w:proofErr w:type="spellEnd"/>
      <w:r w:rsidRPr="00E532C9">
        <w:rPr>
          <w:rFonts w:cs="David" w:hint="cs"/>
          <w:b/>
          <w:bCs/>
          <w:rtl/>
        </w:rPr>
        <w:t>-2007 (פ/2651/17),</w:t>
      </w:r>
    </w:p>
    <w:p w14:paraId="26A13CEF" w14:textId="77777777" w:rsidR="00E532C9" w:rsidRPr="00E532C9" w:rsidRDefault="00E532C9" w:rsidP="00E532C9">
      <w:pPr>
        <w:tabs>
          <w:tab w:val="left" w:pos="1221"/>
        </w:tabs>
        <w:bidi/>
        <w:rPr>
          <w:rFonts w:cs="David" w:hint="cs"/>
          <w:b/>
          <w:bCs/>
          <w:rtl/>
        </w:rPr>
      </w:pPr>
      <w:r w:rsidRPr="00E532C9">
        <w:rPr>
          <w:rFonts w:cs="David" w:hint="cs"/>
          <w:b/>
          <w:bCs/>
          <w:rtl/>
        </w:rPr>
        <w:tab/>
      </w:r>
      <w:r w:rsidRPr="00E532C9">
        <w:rPr>
          <w:rFonts w:cs="David" w:hint="cs"/>
          <w:b/>
          <w:bCs/>
          <w:rtl/>
        </w:rPr>
        <w:tab/>
        <w:t>לפני הקריאה הטרומית.</w:t>
      </w:r>
    </w:p>
    <w:p w14:paraId="12AB601D" w14:textId="77777777" w:rsidR="00E532C9" w:rsidRPr="00E532C9" w:rsidRDefault="00E532C9" w:rsidP="00E532C9">
      <w:pPr>
        <w:tabs>
          <w:tab w:val="left" w:pos="1221"/>
        </w:tabs>
        <w:bidi/>
        <w:rPr>
          <w:rFonts w:cs="David" w:hint="cs"/>
          <w:b/>
          <w:bCs/>
          <w:rtl/>
        </w:rPr>
      </w:pPr>
    </w:p>
    <w:p w14:paraId="5392F05B" w14:textId="77777777" w:rsidR="00E532C9" w:rsidRPr="00E532C9" w:rsidRDefault="00E532C9" w:rsidP="00E532C9">
      <w:pPr>
        <w:tabs>
          <w:tab w:val="left" w:pos="1221"/>
        </w:tabs>
        <w:bidi/>
        <w:rPr>
          <w:rFonts w:cs="David" w:hint="cs"/>
          <w:b/>
          <w:bCs/>
          <w:rtl/>
        </w:rPr>
      </w:pPr>
      <w:r w:rsidRPr="00E532C9">
        <w:rPr>
          <w:rFonts w:cs="David" w:hint="cs"/>
          <w:b/>
          <w:bCs/>
          <w:rtl/>
        </w:rPr>
        <w:tab/>
      </w:r>
      <w:r w:rsidRPr="00E532C9">
        <w:rPr>
          <w:rFonts w:cs="David" w:hint="cs"/>
          <w:b/>
          <w:bCs/>
          <w:rtl/>
        </w:rPr>
        <w:tab/>
        <w:t>3. תחילת דיון בדו"ח הוועדה הציבורית להכנת כללי האתיקה לחברי הכנסת</w:t>
      </w:r>
    </w:p>
    <w:p w14:paraId="471BB943" w14:textId="77777777" w:rsidR="00E532C9" w:rsidRDefault="00E532C9" w:rsidP="00E532C9">
      <w:pPr>
        <w:bidi/>
        <w:rPr>
          <w:rFonts w:cs="David" w:hint="cs"/>
          <w:b/>
          <w:bCs/>
          <w:u w:val="single"/>
          <w:rtl/>
        </w:rPr>
      </w:pPr>
    </w:p>
    <w:p w14:paraId="0D9F0FE4" w14:textId="77777777" w:rsidR="00E532C9" w:rsidRDefault="00E532C9" w:rsidP="00E532C9">
      <w:pPr>
        <w:bidi/>
        <w:rPr>
          <w:rFonts w:cs="David" w:hint="cs"/>
          <w:b/>
          <w:bCs/>
          <w:u w:val="single"/>
          <w:rtl/>
        </w:rPr>
      </w:pPr>
    </w:p>
    <w:p w14:paraId="2A315B6C" w14:textId="77777777" w:rsidR="00E532C9" w:rsidRPr="00E532C9" w:rsidRDefault="00E532C9" w:rsidP="00E532C9">
      <w:pPr>
        <w:bidi/>
        <w:rPr>
          <w:rFonts w:cs="David"/>
          <w:b/>
          <w:bCs/>
          <w:u w:val="single"/>
          <w:rtl/>
        </w:rPr>
      </w:pPr>
      <w:r w:rsidRPr="00E532C9">
        <w:rPr>
          <w:rFonts w:cs="David"/>
          <w:b/>
          <w:bCs/>
          <w:u w:val="single"/>
          <w:rtl/>
        </w:rPr>
        <w:t>נכחו</w:t>
      </w:r>
      <w:r w:rsidRPr="00E532C9">
        <w:rPr>
          <w:rFonts w:cs="David"/>
          <w:rtl/>
        </w:rPr>
        <w:t>:</w:t>
      </w:r>
    </w:p>
    <w:p w14:paraId="428CFD8D" w14:textId="77777777" w:rsidR="00E532C9" w:rsidRPr="00E532C9" w:rsidRDefault="00E532C9" w:rsidP="00E532C9">
      <w:pPr>
        <w:bidi/>
        <w:rPr>
          <w:rFonts w:cs="David"/>
          <w:rtl/>
        </w:rPr>
      </w:pPr>
    </w:p>
    <w:p w14:paraId="35E7D05B" w14:textId="77777777" w:rsidR="00E532C9" w:rsidRPr="00E532C9" w:rsidRDefault="00E532C9" w:rsidP="00E532C9">
      <w:pPr>
        <w:tabs>
          <w:tab w:val="left" w:pos="1788"/>
        </w:tabs>
        <w:bidi/>
        <w:rPr>
          <w:rFonts w:cs="David"/>
          <w:rtl/>
        </w:rPr>
      </w:pPr>
      <w:r w:rsidRPr="00E532C9">
        <w:rPr>
          <w:rFonts w:cs="David"/>
          <w:b/>
          <w:bCs/>
          <w:u w:val="single"/>
          <w:rtl/>
        </w:rPr>
        <w:t>חברי הוועדה</w:t>
      </w:r>
      <w:r w:rsidRPr="00E532C9">
        <w:rPr>
          <w:rFonts w:cs="David"/>
          <w:rtl/>
        </w:rPr>
        <w:t>:</w:t>
      </w:r>
    </w:p>
    <w:p w14:paraId="19310D80" w14:textId="77777777" w:rsidR="00E532C9" w:rsidRPr="00E532C9" w:rsidRDefault="00E532C9" w:rsidP="00E532C9">
      <w:pPr>
        <w:bidi/>
        <w:rPr>
          <w:rFonts w:cs="David" w:hint="cs"/>
          <w:rtl/>
        </w:rPr>
      </w:pPr>
      <w:r w:rsidRPr="00E532C9">
        <w:rPr>
          <w:rFonts w:cs="David" w:hint="cs"/>
          <w:rtl/>
        </w:rPr>
        <w:t xml:space="preserve">רוחמה אברהם </w:t>
      </w:r>
      <w:proofErr w:type="spellStart"/>
      <w:r w:rsidRPr="00E532C9">
        <w:rPr>
          <w:rFonts w:cs="David" w:hint="cs"/>
          <w:rtl/>
        </w:rPr>
        <w:t>בלילא</w:t>
      </w:r>
      <w:proofErr w:type="spellEnd"/>
      <w:r w:rsidRPr="00E532C9">
        <w:rPr>
          <w:rFonts w:cs="David" w:hint="cs"/>
          <w:rtl/>
        </w:rPr>
        <w:t xml:space="preserve"> </w:t>
      </w:r>
      <w:r w:rsidRPr="00E532C9">
        <w:rPr>
          <w:rFonts w:cs="David"/>
          <w:rtl/>
        </w:rPr>
        <w:t>–</w:t>
      </w:r>
      <w:r w:rsidRPr="00E532C9">
        <w:rPr>
          <w:rFonts w:cs="David" w:hint="cs"/>
          <w:rtl/>
        </w:rPr>
        <w:t xml:space="preserve"> היו"ר</w:t>
      </w:r>
    </w:p>
    <w:p w14:paraId="09DFA432" w14:textId="77777777" w:rsidR="00E532C9" w:rsidRPr="00E532C9" w:rsidRDefault="00E532C9" w:rsidP="00E532C9">
      <w:pPr>
        <w:bidi/>
        <w:rPr>
          <w:rFonts w:cs="David" w:hint="cs"/>
          <w:rtl/>
        </w:rPr>
      </w:pPr>
      <w:r w:rsidRPr="00E532C9">
        <w:rPr>
          <w:rFonts w:cs="David" w:hint="cs"/>
          <w:rtl/>
        </w:rPr>
        <w:t xml:space="preserve">יולי </w:t>
      </w:r>
      <w:proofErr w:type="spellStart"/>
      <w:r w:rsidRPr="00E532C9">
        <w:rPr>
          <w:rFonts w:cs="David" w:hint="cs"/>
          <w:rtl/>
        </w:rPr>
        <w:t>אדלשטיין</w:t>
      </w:r>
      <w:proofErr w:type="spellEnd"/>
    </w:p>
    <w:p w14:paraId="63AACA95" w14:textId="77777777" w:rsidR="00E532C9" w:rsidRPr="00E532C9" w:rsidRDefault="00E532C9" w:rsidP="00E532C9">
      <w:pPr>
        <w:bidi/>
        <w:rPr>
          <w:rFonts w:cs="David" w:hint="cs"/>
          <w:rtl/>
        </w:rPr>
      </w:pPr>
      <w:r w:rsidRPr="00E532C9">
        <w:rPr>
          <w:rFonts w:cs="David" w:hint="cs"/>
          <w:rtl/>
        </w:rPr>
        <w:t>דוד אזולאי</w:t>
      </w:r>
    </w:p>
    <w:p w14:paraId="2A2AADB7" w14:textId="77777777" w:rsidR="00E532C9" w:rsidRPr="00E532C9" w:rsidRDefault="00E532C9" w:rsidP="00E532C9">
      <w:pPr>
        <w:bidi/>
        <w:rPr>
          <w:rFonts w:cs="David" w:hint="cs"/>
          <w:rtl/>
        </w:rPr>
      </w:pPr>
      <w:r w:rsidRPr="00E532C9">
        <w:rPr>
          <w:rFonts w:cs="David" w:hint="cs"/>
          <w:rtl/>
        </w:rPr>
        <w:t>אורי אריאל</w:t>
      </w:r>
    </w:p>
    <w:p w14:paraId="42571B6C" w14:textId="77777777" w:rsidR="00E532C9" w:rsidRPr="00E532C9" w:rsidRDefault="00E532C9" w:rsidP="00E532C9">
      <w:pPr>
        <w:bidi/>
        <w:rPr>
          <w:rFonts w:cs="David" w:hint="cs"/>
          <w:rtl/>
        </w:rPr>
      </w:pPr>
      <w:r w:rsidRPr="00E532C9">
        <w:rPr>
          <w:rFonts w:cs="David" w:hint="cs"/>
          <w:rtl/>
        </w:rPr>
        <w:t>משה גפני</w:t>
      </w:r>
    </w:p>
    <w:p w14:paraId="22C3E530" w14:textId="77777777" w:rsidR="00E532C9" w:rsidRPr="00E532C9" w:rsidRDefault="00E532C9" w:rsidP="00E532C9">
      <w:pPr>
        <w:bidi/>
        <w:rPr>
          <w:rFonts w:cs="David" w:hint="cs"/>
          <w:rtl/>
        </w:rPr>
      </w:pPr>
      <w:r w:rsidRPr="00E532C9">
        <w:rPr>
          <w:rFonts w:cs="David" w:hint="cs"/>
          <w:rtl/>
        </w:rPr>
        <w:t>מגלי והבה</w:t>
      </w:r>
    </w:p>
    <w:p w14:paraId="503C2BF1" w14:textId="77777777" w:rsidR="00E532C9" w:rsidRPr="00E532C9" w:rsidRDefault="00E532C9" w:rsidP="00E532C9">
      <w:pPr>
        <w:bidi/>
        <w:rPr>
          <w:rFonts w:cs="David" w:hint="cs"/>
          <w:rtl/>
        </w:rPr>
      </w:pPr>
      <w:r w:rsidRPr="00E532C9">
        <w:rPr>
          <w:rFonts w:cs="David" w:hint="cs"/>
          <w:rtl/>
        </w:rPr>
        <w:t>נסים זאב</w:t>
      </w:r>
    </w:p>
    <w:p w14:paraId="2F6E9DA9" w14:textId="77777777" w:rsidR="00E532C9" w:rsidRPr="00E532C9" w:rsidRDefault="00E532C9" w:rsidP="00E532C9">
      <w:pPr>
        <w:bidi/>
        <w:rPr>
          <w:rFonts w:cs="David" w:hint="cs"/>
          <w:rtl/>
        </w:rPr>
      </w:pPr>
      <w:proofErr w:type="spellStart"/>
      <w:r w:rsidRPr="00E532C9">
        <w:rPr>
          <w:rFonts w:cs="David" w:hint="cs"/>
          <w:rtl/>
        </w:rPr>
        <w:t>נאדיה</w:t>
      </w:r>
      <w:proofErr w:type="spellEnd"/>
      <w:r w:rsidRPr="00E532C9">
        <w:rPr>
          <w:rFonts w:cs="David" w:hint="cs"/>
          <w:rtl/>
        </w:rPr>
        <w:t xml:space="preserve"> חילו</w:t>
      </w:r>
    </w:p>
    <w:p w14:paraId="41A31F75" w14:textId="77777777" w:rsidR="00E532C9" w:rsidRPr="00E532C9" w:rsidRDefault="00E532C9" w:rsidP="00E532C9">
      <w:pPr>
        <w:bidi/>
        <w:rPr>
          <w:rFonts w:cs="David" w:hint="cs"/>
          <w:rtl/>
        </w:rPr>
      </w:pPr>
      <w:proofErr w:type="spellStart"/>
      <w:r w:rsidRPr="00E532C9">
        <w:rPr>
          <w:rFonts w:cs="David" w:hint="cs"/>
          <w:rtl/>
        </w:rPr>
        <w:t>אחמד</w:t>
      </w:r>
      <w:proofErr w:type="spellEnd"/>
      <w:r w:rsidRPr="00E532C9">
        <w:rPr>
          <w:rFonts w:cs="David" w:hint="cs"/>
          <w:rtl/>
        </w:rPr>
        <w:t xml:space="preserve"> טיבי</w:t>
      </w:r>
    </w:p>
    <w:p w14:paraId="29FA94C9" w14:textId="77777777" w:rsidR="00E532C9" w:rsidRPr="00E532C9" w:rsidRDefault="00E532C9" w:rsidP="00E532C9">
      <w:pPr>
        <w:bidi/>
        <w:rPr>
          <w:rFonts w:cs="David" w:hint="cs"/>
          <w:rtl/>
        </w:rPr>
      </w:pPr>
      <w:proofErr w:type="spellStart"/>
      <w:r w:rsidRPr="00E532C9">
        <w:rPr>
          <w:rFonts w:cs="David" w:hint="cs"/>
          <w:rtl/>
        </w:rPr>
        <w:t>אסתרינה</w:t>
      </w:r>
      <w:proofErr w:type="spellEnd"/>
      <w:r w:rsidRPr="00E532C9">
        <w:rPr>
          <w:rFonts w:cs="David" w:hint="cs"/>
          <w:rtl/>
        </w:rPr>
        <w:t xml:space="preserve"> </w:t>
      </w:r>
      <w:proofErr w:type="spellStart"/>
      <w:r w:rsidRPr="00E532C9">
        <w:rPr>
          <w:rFonts w:cs="David" w:hint="cs"/>
          <w:rtl/>
        </w:rPr>
        <w:t>טרטמן</w:t>
      </w:r>
      <w:proofErr w:type="spellEnd"/>
    </w:p>
    <w:p w14:paraId="0D2AAF3A" w14:textId="77777777" w:rsidR="00E532C9" w:rsidRPr="00E532C9" w:rsidRDefault="00E532C9" w:rsidP="00E532C9">
      <w:pPr>
        <w:bidi/>
        <w:rPr>
          <w:rFonts w:cs="David" w:hint="cs"/>
          <w:rtl/>
        </w:rPr>
      </w:pPr>
      <w:r w:rsidRPr="00E532C9">
        <w:rPr>
          <w:rFonts w:cs="David" w:hint="cs"/>
          <w:rtl/>
        </w:rPr>
        <w:t xml:space="preserve">שלי </w:t>
      </w:r>
      <w:proofErr w:type="spellStart"/>
      <w:r w:rsidRPr="00E532C9">
        <w:rPr>
          <w:rFonts w:cs="David" w:hint="cs"/>
          <w:rtl/>
        </w:rPr>
        <w:t>יחימוביץ</w:t>
      </w:r>
      <w:proofErr w:type="spellEnd"/>
      <w:r w:rsidRPr="00E532C9">
        <w:rPr>
          <w:rFonts w:cs="David" w:hint="cs"/>
          <w:rtl/>
        </w:rPr>
        <w:t>'</w:t>
      </w:r>
    </w:p>
    <w:p w14:paraId="3990ED22" w14:textId="77777777" w:rsidR="00E532C9" w:rsidRPr="00E532C9" w:rsidRDefault="00E532C9" w:rsidP="00E532C9">
      <w:pPr>
        <w:bidi/>
        <w:rPr>
          <w:rFonts w:cs="David" w:hint="cs"/>
          <w:rtl/>
        </w:rPr>
      </w:pPr>
      <w:r w:rsidRPr="00E532C9">
        <w:rPr>
          <w:rFonts w:cs="David" w:hint="cs"/>
          <w:rtl/>
        </w:rPr>
        <w:t xml:space="preserve">מיכאל </w:t>
      </w:r>
      <w:proofErr w:type="spellStart"/>
      <w:r w:rsidRPr="00E532C9">
        <w:rPr>
          <w:rFonts w:cs="David" w:hint="cs"/>
          <w:rtl/>
        </w:rPr>
        <w:t>מלכיאור</w:t>
      </w:r>
      <w:proofErr w:type="spellEnd"/>
    </w:p>
    <w:p w14:paraId="07E5F983" w14:textId="77777777" w:rsidR="00E532C9" w:rsidRPr="00E532C9" w:rsidRDefault="00E532C9" w:rsidP="00E532C9">
      <w:pPr>
        <w:bidi/>
        <w:rPr>
          <w:rFonts w:cs="David" w:hint="cs"/>
          <w:rtl/>
        </w:rPr>
      </w:pPr>
      <w:r w:rsidRPr="00E532C9">
        <w:rPr>
          <w:rFonts w:cs="David" w:hint="cs"/>
          <w:rtl/>
        </w:rPr>
        <w:t>ראובן ריבלין</w:t>
      </w:r>
    </w:p>
    <w:p w14:paraId="1CA1C6FF" w14:textId="77777777" w:rsidR="00E532C9" w:rsidRPr="00E532C9" w:rsidRDefault="00E532C9" w:rsidP="00E532C9">
      <w:pPr>
        <w:bidi/>
        <w:rPr>
          <w:rFonts w:cs="David" w:hint="cs"/>
          <w:rtl/>
        </w:rPr>
      </w:pPr>
      <w:r w:rsidRPr="00E532C9">
        <w:rPr>
          <w:rFonts w:cs="David" w:hint="cs"/>
          <w:rtl/>
        </w:rPr>
        <w:t xml:space="preserve">משה </w:t>
      </w:r>
      <w:proofErr w:type="spellStart"/>
      <w:r w:rsidRPr="00E532C9">
        <w:rPr>
          <w:rFonts w:cs="David" w:hint="cs"/>
          <w:rtl/>
        </w:rPr>
        <w:t>שרוני</w:t>
      </w:r>
      <w:proofErr w:type="spellEnd"/>
    </w:p>
    <w:p w14:paraId="055BE527" w14:textId="77777777" w:rsidR="00E532C9" w:rsidRPr="00E532C9" w:rsidRDefault="00E532C9" w:rsidP="00E532C9">
      <w:pPr>
        <w:bidi/>
        <w:rPr>
          <w:rFonts w:cs="David" w:hint="cs"/>
          <w:rtl/>
        </w:rPr>
      </w:pPr>
      <w:r w:rsidRPr="00E532C9">
        <w:rPr>
          <w:rFonts w:cs="David" w:hint="cs"/>
          <w:rtl/>
        </w:rPr>
        <w:t>רונית תירוש</w:t>
      </w:r>
    </w:p>
    <w:p w14:paraId="3172CBB5" w14:textId="77777777" w:rsidR="00E532C9" w:rsidRPr="00E532C9" w:rsidRDefault="00E532C9" w:rsidP="00E532C9">
      <w:pPr>
        <w:bidi/>
        <w:rPr>
          <w:rFonts w:cs="David" w:hint="cs"/>
          <w:rtl/>
        </w:rPr>
      </w:pPr>
    </w:p>
    <w:p w14:paraId="1BFD9D9F" w14:textId="77777777" w:rsidR="00E532C9" w:rsidRPr="00E532C9" w:rsidRDefault="00E532C9" w:rsidP="00E532C9">
      <w:pPr>
        <w:bidi/>
        <w:rPr>
          <w:rFonts w:cs="David" w:hint="cs"/>
          <w:b/>
          <w:bCs/>
          <w:u w:val="single"/>
          <w:rtl/>
        </w:rPr>
      </w:pPr>
      <w:r w:rsidRPr="00E532C9">
        <w:rPr>
          <w:rFonts w:cs="David" w:hint="cs"/>
          <w:b/>
          <w:bCs/>
          <w:u w:val="single"/>
          <w:rtl/>
        </w:rPr>
        <w:t>חברי ועדת האתיקה:</w:t>
      </w:r>
    </w:p>
    <w:p w14:paraId="6B949F72" w14:textId="77777777" w:rsidR="00E532C9" w:rsidRPr="00E532C9" w:rsidRDefault="00E532C9" w:rsidP="00E532C9">
      <w:pPr>
        <w:bidi/>
        <w:rPr>
          <w:rFonts w:cs="David" w:hint="cs"/>
          <w:rtl/>
        </w:rPr>
      </w:pPr>
      <w:r w:rsidRPr="00E532C9">
        <w:rPr>
          <w:rFonts w:cs="David" w:hint="cs"/>
          <w:rtl/>
        </w:rPr>
        <w:t xml:space="preserve">חיים אורון </w:t>
      </w:r>
      <w:r w:rsidRPr="00E532C9">
        <w:rPr>
          <w:rFonts w:cs="David"/>
          <w:rtl/>
        </w:rPr>
        <w:t>–</w:t>
      </w:r>
      <w:r w:rsidRPr="00E532C9">
        <w:rPr>
          <w:rFonts w:cs="David" w:hint="cs"/>
          <w:rtl/>
        </w:rPr>
        <w:t xml:space="preserve"> היו"ר</w:t>
      </w:r>
    </w:p>
    <w:p w14:paraId="3FB5CB94" w14:textId="77777777" w:rsidR="00E532C9" w:rsidRPr="00E532C9" w:rsidRDefault="00E532C9" w:rsidP="00E532C9">
      <w:pPr>
        <w:bidi/>
        <w:rPr>
          <w:rFonts w:cs="David" w:hint="cs"/>
          <w:rtl/>
        </w:rPr>
      </w:pPr>
      <w:proofErr w:type="spellStart"/>
      <w:r w:rsidRPr="00E532C9">
        <w:rPr>
          <w:rFonts w:cs="David" w:hint="cs"/>
          <w:rtl/>
        </w:rPr>
        <w:t>עמירה</w:t>
      </w:r>
      <w:proofErr w:type="spellEnd"/>
      <w:r w:rsidRPr="00E532C9">
        <w:rPr>
          <w:rFonts w:cs="David" w:hint="cs"/>
          <w:rtl/>
        </w:rPr>
        <w:t xml:space="preserve"> </w:t>
      </w:r>
      <w:proofErr w:type="spellStart"/>
      <w:r w:rsidRPr="00E532C9">
        <w:rPr>
          <w:rFonts w:cs="David" w:hint="cs"/>
          <w:rtl/>
        </w:rPr>
        <w:t>דותן</w:t>
      </w:r>
      <w:proofErr w:type="spellEnd"/>
    </w:p>
    <w:p w14:paraId="3C4FCDA6" w14:textId="77777777" w:rsidR="00E532C9" w:rsidRPr="00E532C9" w:rsidRDefault="00E532C9" w:rsidP="00E532C9">
      <w:pPr>
        <w:bidi/>
        <w:rPr>
          <w:rFonts w:cs="David" w:hint="cs"/>
          <w:rtl/>
        </w:rPr>
      </w:pPr>
    </w:p>
    <w:p w14:paraId="5C912DD3" w14:textId="77777777" w:rsidR="00E532C9" w:rsidRPr="00E532C9" w:rsidRDefault="00E532C9" w:rsidP="00E532C9">
      <w:pPr>
        <w:tabs>
          <w:tab w:val="left" w:pos="1788"/>
          <w:tab w:val="left" w:pos="3631"/>
        </w:tabs>
        <w:bidi/>
        <w:rPr>
          <w:rFonts w:cs="David" w:hint="cs"/>
          <w:rtl/>
        </w:rPr>
      </w:pPr>
      <w:r w:rsidRPr="00E532C9">
        <w:rPr>
          <w:rFonts w:cs="David"/>
          <w:b/>
          <w:bCs/>
          <w:u w:val="single"/>
          <w:rtl/>
        </w:rPr>
        <w:t>מוזמנים</w:t>
      </w:r>
      <w:r w:rsidRPr="00E532C9">
        <w:rPr>
          <w:rFonts w:cs="David"/>
          <w:rtl/>
        </w:rPr>
        <w:t>:</w:t>
      </w:r>
    </w:p>
    <w:p w14:paraId="4897CD4C" w14:textId="77777777" w:rsidR="00E532C9" w:rsidRPr="00E532C9" w:rsidRDefault="00E532C9" w:rsidP="00E532C9">
      <w:pPr>
        <w:bidi/>
        <w:rPr>
          <w:rFonts w:cs="David" w:hint="cs"/>
          <w:rtl/>
        </w:rPr>
      </w:pPr>
      <w:r w:rsidRPr="00E532C9">
        <w:rPr>
          <w:rFonts w:cs="David" w:hint="cs"/>
          <w:rtl/>
        </w:rPr>
        <w:t>השופט בדימוס, פרופ' יצחק זמיר</w:t>
      </w:r>
    </w:p>
    <w:p w14:paraId="02ABA7B1" w14:textId="77777777" w:rsidR="00E532C9" w:rsidRPr="00E532C9" w:rsidRDefault="00E532C9" w:rsidP="00E532C9">
      <w:pPr>
        <w:bidi/>
        <w:rPr>
          <w:rFonts w:cs="David" w:hint="cs"/>
          <w:rtl/>
        </w:rPr>
      </w:pPr>
      <w:r w:rsidRPr="00E532C9">
        <w:rPr>
          <w:rFonts w:cs="David" w:hint="cs"/>
          <w:rtl/>
        </w:rPr>
        <w:t xml:space="preserve">ד"ר </w:t>
      </w:r>
      <w:proofErr w:type="spellStart"/>
      <w:r w:rsidRPr="00E532C9">
        <w:rPr>
          <w:rFonts w:cs="David" w:hint="cs"/>
          <w:rtl/>
        </w:rPr>
        <w:t>סוזי</w:t>
      </w:r>
      <w:proofErr w:type="spellEnd"/>
      <w:r w:rsidRPr="00E532C9">
        <w:rPr>
          <w:rFonts w:cs="David" w:hint="cs"/>
          <w:rtl/>
        </w:rPr>
        <w:t xml:space="preserve"> נבות</w:t>
      </w:r>
    </w:p>
    <w:p w14:paraId="0E4CE4EE" w14:textId="77777777" w:rsidR="00E532C9" w:rsidRPr="00E532C9" w:rsidRDefault="00E532C9" w:rsidP="00E532C9">
      <w:pPr>
        <w:bidi/>
        <w:rPr>
          <w:rFonts w:cs="David" w:hint="cs"/>
          <w:rtl/>
        </w:rPr>
      </w:pPr>
      <w:r w:rsidRPr="00E532C9">
        <w:rPr>
          <w:rFonts w:cs="David" w:hint="cs"/>
          <w:rtl/>
        </w:rPr>
        <w:t xml:space="preserve">יצחק </w:t>
      </w:r>
      <w:proofErr w:type="spellStart"/>
      <w:r w:rsidRPr="00E532C9">
        <w:rPr>
          <w:rFonts w:cs="David" w:hint="cs"/>
          <w:rtl/>
        </w:rPr>
        <w:t>קורפו</w:t>
      </w:r>
      <w:proofErr w:type="spellEnd"/>
    </w:p>
    <w:p w14:paraId="36F737B6" w14:textId="77777777" w:rsidR="00E532C9" w:rsidRPr="00E532C9" w:rsidRDefault="00E532C9" w:rsidP="00E532C9">
      <w:pPr>
        <w:bidi/>
        <w:rPr>
          <w:rFonts w:cs="David" w:hint="cs"/>
          <w:rtl/>
        </w:rPr>
      </w:pPr>
    </w:p>
    <w:p w14:paraId="452102E7" w14:textId="77777777" w:rsidR="00E532C9" w:rsidRPr="00E532C9" w:rsidRDefault="00E532C9" w:rsidP="00E532C9">
      <w:pPr>
        <w:bidi/>
        <w:rPr>
          <w:rFonts w:cs="David" w:hint="cs"/>
          <w:rtl/>
        </w:rPr>
      </w:pPr>
      <w:r w:rsidRPr="00E532C9">
        <w:rPr>
          <w:rFonts w:cs="David" w:hint="cs"/>
          <w:rtl/>
        </w:rPr>
        <w:t>עו"ד דלית דרור, משרד המשפטים</w:t>
      </w:r>
    </w:p>
    <w:p w14:paraId="1E794431" w14:textId="77777777" w:rsidR="00E532C9" w:rsidRPr="00E532C9" w:rsidRDefault="00E532C9" w:rsidP="00E532C9">
      <w:pPr>
        <w:bidi/>
        <w:rPr>
          <w:rFonts w:cs="David" w:hint="cs"/>
          <w:rtl/>
        </w:rPr>
      </w:pPr>
    </w:p>
    <w:p w14:paraId="2D39D156" w14:textId="77777777" w:rsidR="00E532C9" w:rsidRPr="00E532C9" w:rsidRDefault="00E532C9" w:rsidP="00E532C9">
      <w:pPr>
        <w:bidi/>
        <w:rPr>
          <w:rFonts w:cs="David" w:hint="cs"/>
          <w:rtl/>
        </w:rPr>
      </w:pPr>
      <w:r w:rsidRPr="00E532C9">
        <w:rPr>
          <w:rFonts w:cs="David" w:hint="cs"/>
          <w:rtl/>
        </w:rPr>
        <w:t>יצחק שד"ר, קצין הכנסת</w:t>
      </w:r>
    </w:p>
    <w:p w14:paraId="1E20994D" w14:textId="77777777" w:rsidR="00E532C9" w:rsidRPr="00E532C9" w:rsidRDefault="00E532C9" w:rsidP="00E532C9">
      <w:pPr>
        <w:bidi/>
        <w:rPr>
          <w:rFonts w:cs="David" w:hint="cs"/>
          <w:rtl/>
        </w:rPr>
      </w:pPr>
    </w:p>
    <w:p w14:paraId="63A5D645" w14:textId="77777777" w:rsidR="00E532C9" w:rsidRPr="00E532C9" w:rsidRDefault="00E532C9" w:rsidP="00E532C9">
      <w:pPr>
        <w:bidi/>
        <w:rPr>
          <w:rFonts w:cs="David" w:hint="cs"/>
          <w:rtl/>
        </w:rPr>
      </w:pPr>
    </w:p>
    <w:p w14:paraId="6C19F0DA" w14:textId="77777777" w:rsidR="00E532C9" w:rsidRDefault="00E532C9" w:rsidP="00E532C9">
      <w:pPr>
        <w:bidi/>
        <w:rPr>
          <w:rFonts w:cs="David" w:hint="cs"/>
          <w:b/>
          <w:bCs/>
          <w:u w:val="single"/>
          <w:rtl/>
        </w:rPr>
      </w:pPr>
      <w:r>
        <w:rPr>
          <w:rFonts w:cs="David"/>
          <w:b/>
          <w:bCs/>
          <w:u w:val="single"/>
          <w:rtl/>
        </w:rPr>
        <w:br w:type="page"/>
      </w:r>
    </w:p>
    <w:p w14:paraId="3A39C897" w14:textId="77777777" w:rsidR="00E532C9" w:rsidRDefault="00E532C9" w:rsidP="00E532C9">
      <w:pPr>
        <w:bidi/>
        <w:rPr>
          <w:rFonts w:cs="David" w:hint="cs"/>
          <w:b/>
          <w:bCs/>
          <w:u w:val="single"/>
          <w:rtl/>
        </w:rPr>
      </w:pPr>
    </w:p>
    <w:p w14:paraId="55D12A30" w14:textId="77777777" w:rsidR="00E532C9" w:rsidRPr="00E532C9" w:rsidRDefault="00E532C9" w:rsidP="00E532C9">
      <w:pPr>
        <w:bidi/>
        <w:rPr>
          <w:rFonts w:cs="David" w:hint="cs"/>
          <w:rtl/>
        </w:rPr>
      </w:pPr>
      <w:r w:rsidRPr="00E532C9">
        <w:rPr>
          <w:rFonts w:cs="David"/>
          <w:b/>
          <w:bCs/>
          <w:u w:val="single"/>
          <w:rtl/>
        </w:rPr>
        <w:t>י</w:t>
      </w:r>
      <w:r w:rsidRPr="00E532C9">
        <w:rPr>
          <w:rFonts w:cs="David" w:hint="cs"/>
          <w:b/>
          <w:bCs/>
          <w:u w:val="single"/>
          <w:rtl/>
        </w:rPr>
        <w:t>יעוץ משפטי</w:t>
      </w:r>
      <w:r w:rsidRPr="00E532C9">
        <w:rPr>
          <w:rFonts w:cs="David"/>
          <w:b/>
          <w:bCs/>
          <w:u w:val="single"/>
          <w:rtl/>
        </w:rPr>
        <w:t>:</w:t>
      </w:r>
    </w:p>
    <w:p w14:paraId="544C4B67" w14:textId="77777777" w:rsidR="00E532C9" w:rsidRPr="00E532C9" w:rsidRDefault="00E532C9" w:rsidP="00E532C9">
      <w:pPr>
        <w:bidi/>
        <w:rPr>
          <w:rFonts w:cs="David" w:hint="cs"/>
          <w:rtl/>
        </w:rPr>
      </w:pPr>
      <w:r w:rsidRPr="00E532C9">
        <w:rPr>
          <w:rFonts w:cs="David" w:hint="cs"/>
          <w:rtl/>
        </w:rPr>
        <w:t xml:space="preserve">ארבל </w:t>
      </w:r>
      <w:proofErr w:type="spellStart"/>
      <w:r w:rsidRPr="00E532C9">
        <w:rPr>
          <w:rFonts w:cs="David" w:hint="cs"/>
          <w:rtl/>
        </w:rPr>
        <w:t>אסטרחן</w:t>
      </w:r>
      <w:proofErr w:type="spellEnd"/>
    </w:p>
    <w:p w14:paraId="0DF591B4" w14:textId="77777777" w:rsidR="00E532C9" w:rsidRPr="00E532C9" w:rsidRDefault="00E532C9" w:rsidP="00E532C9">
      <w:pPr>
        <w:bidi/>
        <w:rPr>
          <w:rFonts w:cs="David" w:hint="cs"/>
          <w:rtl/>
        </w:rPr>
      </w:pPr>
    </w:p>
    <w:p w14:paraId="20E34D5B" w14:textId="77777777" w:rsidR="00E532C9" w:rsidRPr="00E532C9" w:rsidRDefault="00E532C9" w:rsidP="00E532C9">
      <w:pPr>
        <w:bidi/>
        <w:rPr>
          <w:rFonts w:cs="David" w:hint="cs"/>
          <w:rtl/>
        </w:rPr>
      </w:pPr>
    </w:p>
    <w:p w14:paraId="4B1B60EB" w14:textId="77777777" w:rsidR="00E532C9" w:rsidRPr="00E532C9" w:rsidRDefault="00E532C9" w:rsidP="00E532C9">
      <w:pPr>
        <w:tabs>
          <w:tab w:val="left" w:pos="1930"/>
        </w:tabs>
        <w:bidi/>
        <w:rPr>
          <w:rFonts w:cs="David" w:hint="cs"/>
          <w:b/>
          <w:bCs/>
          <w:rtl/>
        </w:rPr>
      </w:pPr>
      <w:r w:rsidRPr="00E532C9">
        <w:rPr>
          <w:rFonts w:cs="David"/>
          <w:b/>
          <w:bCs/>
          <w:u w:val="single"/>
          <w:rtl/>
        </w:rPr>
        <w:t>מנהלת הוועדה</w:t>
      </w:r>
      <w:r w:rsidRPr="00E532C9">
        <w:rPr>
          <w:rFonts w:cs="David"/>
          <w:rtl/>
        </w:rPr>
        <w:t>:</w:t>
      </w:r>
    </w:p>
    <w:p w14:paraId="7461EE6F" w14:textId="77777777" w:rsidR="00E532C9" w:rsidRPr="00E532C9" w:rsidRDefault="00E532C9" w:rsidP="00E532C9">
      <w:pPr>
        <w:bidi/>
        <w:rPr>
          <w:rFonts w:cs="David" w:hint="cs"/>
          <w:rtl/>
        </w:rPr>
      </w:pPr>
      <w:r w:rsidRPr="00E532C9">
        <w:rPr>
          <w:rFonts w:cs="David" w:hint="cs"/>
          <w:rtl/>
        </w:rPr>
        <w:t>אתי בן-יוסף</w:t>
      </w:r>
    </w:p>
    <w:p w14:paraId="6C051B12" w14:textId="77777777" w:rsidR="00E532C9" w:rsidRPr="00E532C9" w:rsidRDefault="00E532C9" w:rsidP="00E532C9">
      <w:pPr>
        <w:tabs>
          <w:tab w:val="left" w:pos="1930"/>
        </w:tabs>
        <w:bidi/>
        <w:rPr>
          <w:rFonts w:cs="David" w:hint="cs"/>
          <w:b/>
          <w:bCs/>
          <w:u w:val="single"/>
          <w:rtl/>
        </w:rPr>
      </w:pPr>
    </w:p>
    <w:p w14:paraId="1AEC8065" w14:textId="77777777" w:rsidR="00E532C9" w:rsidRPr="00E532C9" w:rsidRDefault="00E532C9" w:rsidP="00E532C9">
      <w:pPr>
        <w:tabs>
          <w:tab w:val="left" w:pos="1930"/>
        </w:tabs>
        <w:bidi/>
        <w:rPr>
          <w:rFonts w:cs="David" w:hint="cs"/>
          <w:b/>
          <w:bCs/>
          <w:u w:val="single"/>
          <w:rtl/>
        </w:rPr>
      </w:pPr>
    </w:p>
    <w:p w14:paraId="7E066A18" w14:textId="77777777" w:rsidR="00E532C9" w:rsidRPr="00E532C9" w:rsidRDefault="00E532C9" w:rsidP="00E532C9">
      <w:pPr>
        <w:tabs>
          <w:tab w:val="left" w:pos="1930"/>
        </w:tabs>
        <w:bidi/>
        <w:rPr>
          <w:rFonts w:cs="David" w:hint="cs"/>
          <w:rtl/>
        </w:rPr>
      </w:pPr>
      <w:r w:rsidRPr="00E532C9">
        <w:rPr>
          <w:rFonts w:cs="David" w:hint="cs"/>
          <w:b/>
          <w:bCs/>
          <w:u w:val="single"/>
          <w:rtl/>
        </w:rPr>
        <w:t>רשמת פרלמנטרית</w:t>
      </w:r>
      <w:r w:rsidRPr="00E532C9">
        <w:rPr>
          <w:rFonts w:cs="David"/>
          <w:rtl/>
        </w:rPr>
        <w:t>:</w:t>
      </w:r>
      <w:r w:rsidRPr="00E532C9">
        <w:rPr>
          <w:rFonts w:cs="David" w:hint="cs"/>
          <w:rtl/>
        </w:rPr>
        <w:tab/>
      </w:r>
    </w:p>
    <w:p w14:paraId="57211EE4" w14:textId="77777777" w:rsidR="00E532C9" w:rsidRPr="00E532C9" w:rsidRDefault="00E532C9" w:rsidP="00E532C9">
      <w:pPr>
        <w:bidi/>
        <w:rPr>
          <w:rFonts w:cs="David" w:hint="cs"/>
          <w:rtl/>
        </w:rPr>
      </w:pPr>
      <w:r w:rsidRPr="00E532C9">
        <w:rPr>
          <w:rFonts w:cs="David" w:hint="cs"/>
          <w:rtl/>
        </w:rPr>
        <w:t>דרורה רשף</w:t>
      </w:r>
    </w:p>
    <w:p w14:paraId="2CAAFA8E" w14:textId="77777777" w:rsidR="00E532C9" w:rsidRPr="00E532C9" w:rsidRDefault="00E532C9" w:rsidP="00E532C9">
      <w:pPr>
        <w:pStyle w:val="Heading5"/>
        <w:jc w:val="left"/>
        <w:rPr>
          <w:rFonts w:hint="cs"/>
          <w:rtl/>
        </w:rPr>
      </w:pPr>
    </w:p>
    <w:p w14:paraId="365AD860" w14:textId="77777777" w:rsidR="00E532C9" w:rsidRPr="00E532C9" w:rsidRDefault="00E532C9" w:rsidP="00E532C9">
      <w:pPr>
        <w:pStyle w:val="Heading5"/>
        <w:jc w:val="left"/>
        <w:rPr>
          <w:rtl/>
        </w:rPr>
      </w:pPr>
      <w:r w:rsidRPr="00E532C9">
        <w:rPr>
          <w:rtl/>
        </w:rPr>
        <w:t xml:space="preserve"> </w:t>
      </w:r>
    </w:p>
    <w:p w14:paraId="562BBCF5" w14:textId="77777777" w:rsidR="00E532C9" w:rsidRPr="00E532C9" w:rsidRDefault="00E532C9" w:rsidP="00E532C9">
      <w:pPr>
        <w:bidi/>
        <w:rPr>
          <w:rFonts w:cs="David" w:hint="cs"/>
          <w:rtl/>
        </w:rPr>
      </w:pPr>
    </w:p>
    <w:p w14:paraId="66FCD3ED" w14:textId="77777777" w:rsidR="00E532C9" w:rsidRPr="00E532C9" w:rsidRDefault="00E532C9" w:rsidP="00E532C9">
      <w:pPr>
        <w:numPr>
          <w:ilvl w:val="0"/>
          <w:numId w:val="13"/>
        </w:numPr>
        <w:overflowPunct w:val="0"/>
        <w:autoSpaceDE w:val="0"/>
        <w:autoSpaceDN w:val="0"/>
        <w:bidi/>
        <w:adjustRightInd w:val="0"/>
        <w:jc w:val="center"/>
        <w:textAlignment w:val="baseline"/>
        <w:rPr>
          <w:rFonts w:cs="David" w:hint="cs"/>
          <w:b/>
          <w:bCs/>
          <w:u w:val="single"/>
        </w:rPr>
      </w:pPr>
      <w:r w:rsidRPr="00E532C9">
        <w:rPr>
          <w:rFonts w:cs="David"/>
          <w:rtl/>
        </w:rPr>
        <w:br w:type="page"/>
      </w:r>
      <w:r w:rsidRPr="00E532C9">
        <w:rPr>
          <w:rFonts w:cs="David" w:hint="cs"/>
          <w:b/>
          <w:bCs/>
          <w:rtl/>
        </w:rPr>
        <w:lastRenderedPageBreak/>
        <w:t>בקשת יושב ראש ועדת החינוך, התרבות והספורט להקדמת הדיון בהצעת חוק לימוד חובה (תיקון מס' 28)(הגבלת מס' התלמידים בגני ילדים ובכיתות היסוד),</w:t>
      </w:r>
    </w:p>
    <w:p w14:paraId="0C5B0B89" w14:textId="77777777" w:rsidR="00E532C9" w:rsidRPr="00E532C9" w:rsidRDefault="00E532C9" w:rsidP="00E532C9">
      <w:pPr>
        <w:bidi/>
        <w:ind w:left="360" w:firstLine="207"/>
        <w:jc w:val="center"/>
        <w:rPr>
          <w:rFonts w:cs="David" w:hint="cs"/>
          <w:b/>
          <w:bCs/>
          <w:u w:val="single"/>
          <w:rtl/>
        </w:rPr>
      </w:pPr>
      <w:proofErr w:type="spellStart"/>
      <w:r w:rsidRPr="00E532C9">
        <w:rPr>
          <w:rFonts w:cs="David" w:hint="cs"/>
          <w:b/>
          <w:bCs/>
          <w:u w:val="single"/>
          <w:rtl/>
        </w:rPr>
        <w:t>התשס"ז</w:t>
      </w:r>
      <w:proofErr w:type="spellEnd"/>
      <w:r w:rsidRPr="00E532C9">
        <w:rPr>
          <w:rFonts w:cs="David" w:hint="cs"/>
          <w:b/>
          <w:bCs/>
          <w:u w:val="single"/>
          <w:rtl/>
        </w:rPr>
        <w:t>-2007, לפני הקריאה השנייה והשלישית</w:t>
      </w:r>
    </w:p>
    <w:p w14:paraId="1BD6317B" w14:textId="77777777" w:rsidR="00E532C9" w:rsidRPr="00E532C9" w:rsidRDefault="00E532C9" w:rsidP="00E532C9">
      <w:pPr>
        <w:bidi/>
        <w:ind w:left="360"/>
        <w:rPr>
          <w:rFonts w:cs="David" w:hint="cs"/>
          <w:b/>
          <w:bCs/>
          <w:rtl/>
        </w:rPr>
      </w:pPr>
    </w:p>
    <w:p w14:paraId="033503B2" w14:textId="77777777" w:rsidR="00E532C9" w:rsidRPr="00E532C9" w:rsidRDefault="00E532C9" w:rsidP="00E532C9">
      <w:pPr>
        <w:bidi/>
        <w:rPr>
          <w:rFonts w:cs="David" w:hint="cs"/>
          <w:u w:val="single"/>
          <w:rtl/>
        </w:rPr>
      </w:pPr>
    </w:p>
    <w:p w14:paraId="23DB6622" w14:textId="77777777" w:rsidR="00E532C9" w:rsidRPr="00E532C9" w:rsidRDefault="00E532C9" w:rsidP="00E532C9">
      <w:pPr>
        <w:bidi/>
        <w:rPr>
          <w:rFonts w:cs="David" w:hint="cs"/>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2E9EF1C" w14:textId="77777777" w:rsidR="00E532C9" w:rsidRPr="00E532C9" w:rsidRDefault="00E532C9" w:rsidP="00E532C9">
      <w:pPr>
        <w:bidi/>
        <w:rPr>
          <w:rFonts w:cs="David" w:hint="cs"/>
          <w:rtl/>
        </w:rPr>
      </w:pPr>
    </w:p>
    <w:p w14:paraId="5386DDF6" w14:textId="77777777" w:rsidR="00E532C9" w:rsidRPr="00E532C9" w:rsidRDefault="00E532C9" w:rsidP="00E532C9">
      <w:pPr>
        <w:bidi/>
        <w:rPr>
          <w:rFonts w:cs="David" w:hint="cs"/>
          <w:rtl/>
        </w:rPr>
      </w:pPr>
      <w:r w:rsidRPr="00E532C9">
        <w:rPr>
          <w:rFonts w:cs="David" w:hint="cs"/>
          <w:rtl/>
        </w:rPr>
        <w:tab/>
        <w:t>חבריי חברי הכנסת. הוועדה נתכנסה, בין השאר, בשעה 14:00, לבקשות דחופות של יושב ראש ועדת החינוך, התרבות והספורט ושל חברת הכנסת רונית תירוש כדי לפטור כמה הצעות חוק מחובת הנחה. עד שנתחיל בכינוס של הוועדה המשותפת בנושא של הקוד האתי כפי שאמרתי בבוקר,  נשמע את בקשתך, אדוני יושב ראש ועדת החינוך, התרבות והספורט, מדוע אתה מבקש לפטור את הצעת חוק לימוד חובה (תיקון מס' 28)(הגבלת מס' התלמידים בגני ילדים ובכיתות היסוד)מחובת הנחה, לפני הקריאה השנייה והשלישית.</w:t>
      </w:r>
    </w:p>
    <w:p w14:paraId="77FE0992" w14:textId="77777777" w:rsidR="00E532C9" w:rsidRPr="00E532C9" w:rsidRDefault="00E532C9" w:rsidP="00E532C9">
      <w:pPr>
        <w:bidi/>
        <w:rPr>
          <w:rFonts w:cs="David" w:hint="cs"/>
          <w:rtl/>
        </w:rPr>
      </w:pPr>
    </w:p>
    <w:p w14:paraId="67C212C2" w14:textId="77777777" w:rsidR="00E532C9" w:rsidRPr="00E532C9" w:rsidRDefault="00E532C9" w:rsidP="00E532C9">
      <w:pPr>
        <w:bidi/>
        <w:rPr>
          <w:rFonts w:cs="David" w:hint="cs"/>
          <w:rtl/>
        </w:rPr>
      </w:pPr>
      <w:r w:rsidRPr="00E532C9">
        <w:rPr>
          <w:rFonts w:cs="David" w:hint="cs"/>
          <w:rtl/>
        </w:rPr>
        <w:tab/>
        <w:t>ברשותך, השופט זמיר, אני מנצלת את הרגעים עד שכולנו נתארגן, לפטור שתי הצעות חוק מחובת הנחה.</w:t>
      </w:r>
    </w:p>
    <w:p w14:paraId="1B568BE6" w14:textId="77777777" w:rsidR="00E532C9" w:rsidRPr="00E532C9" w:rsidRDefault="00E532C9" w:rsidP="00E532C9">
      <w:pPr>
        <w:bidi/>
        <w:rPr>
          <w:rFonts w:cs="David" w:hint="cs"/>
          <w:rtl/>
        </w:rPr>
      </w:pPr>
    </w:p>
    <w:p w14:paraId="6241ADDA" w14:textId="77777777" w:rsidR="00E532C9" w:rsidRPr="00E532C9" w:rsidRDefault="00E532C9" w:rsidP="00E532C9">
      <w:pPr>
        <w:bidi/>
        <w:rPr>
          <w:rFonts w:cs="David" w:hint="cs"/>
          <w:rtl/>
        </w:rPr>
      </w:pPr>
      <w:r w:rsidRPr="00E532C9">
        <w:rPr>
          <w:rFonts w:cs="David" w:hint="cs"/>
          <w:rtl/>
        </w:rPr>
        <w:tab/>
        <w:t xml:space="preserve">כן, בבקשה, חבר הכנסת </w:t>
      </w:r>
      <w:proofErr w:type="spellStart"/>
      <w:r w:rsidRPr="00E532C9">
        <w:rPr>
          <w:rFonts w:cs="David" w:hint="cs"/>
          <w:rtl/>
        </w:rPr>
        <w:t>מלכיאור</w:t>
      </w:r>
      <w:proofErr w:type="spellEnd"/>
      <w:r w:rsidRPr="00E532C9">
        <w:rPr>
          <w:rFonts w:cs="David" w:hint="cs"/>
          <w:rtl/>
        </w:rPr>
        <w:t>.</w:t>
      </w:r>
    </w:p>
    <w:p w14:paraId="0CB75FFC" w14:textId="77777777" w:rsidR="00E532C9" w:rsidRPr="00E532C9" w:rsidRDefault="00E532C9" w:rsidP="00E532C9">
      <w:pPr>
        <w:bidi/>
        <w:rPr>
          <w:rFonts w:cs="David" w:hint="cs"/>
          <w:rtl/>
        </w:rPr>
      </w:pPr>
    </w:p>
    <w:p w14:paraId="71EA0D94" w14:textId="77777777" w:rsidR="00E532C9" w:rsidRPr="00E532C9" w:rsidRDefault="00E532C9" w:rsidP="00E532C9">
      <w:pPr>
        <w:bidi/>
        <w:rPr>
          <w:rFonts w:cs="David" w:hint="cs"/>
          <w:rtl/>
        </w:rPr>
      </w:pPr>
      <w:r w:rsidRPr="00E532C9">
        <w:rPr>
          <w:rFonts w:cs="David" w:hint="cs"/>
          <w:u w:val="single"/>
          <w:rtl/>
        </w:rPr>
        <w:t xml:space="preserve">יו"ר ועדת החינוך, התרבות והספורט, מיכאל </w:t>
      </w:r>
      <w:proofErr w:type="spellStart"/>
      <w:r w:rsidRPr="00E532C9">
        <w:rPr>
          <w:rFonts w:cs="David" w:hint="cs"/>
          <w:u w:val="single"/>
          <w:rtl/>
        </w:rPr>
        <w:t>מלכיאור</w:t>
      </w:r>
      <w:proofErr w:type="spellEnd"/>
      <w:r w:rsidRPr="00E532C9">
        <w:rPr>
          <w:rFonts w:cs="David" w:hint="cs"/>
          <w:u w:val="single"/>
          <w:rtl/>
        </w:rPr>
        <w:t>:</w:t>
      </w:r>
    </w:p>
    <w:p w14:paraId="3B17C819" w14:textId="77777777" w:rsidR="00E532C9" w:rsidRPr="00E532C9" w:rsidRDefault="00E532C9" w:rsidP="00E532C9">
      <w:pPr>
        <w:bidi/>
        <w:rPr>
          <w:rFonts w:cs="David" w:hint="cs"/>
          <w:rtl/>
        </w:rPr>
      </w:pPr>
    </w:p>
    <w:p w14:paraId="1A643F20" w14:textId="77777777" w:rsidR="00E532C9" w:rsidRPr="00E532C9" w:rsidRDefault="00E532C9" w:rsidP="00E532C9">
      <w:pPr>
        <w:bidi/>
        <w:rPr>
          <w:rFonts w:cs="David" w:hint="cs"/>
          <w:rtl/>
        </w:rPr>
      </w:pPr>
      <w:r w:rsidRPr="00E532C9">
        <w:rPr>
          <w:rFonts w:cs="David" w:hint="cs"/>
          <w:rtl/>
        </w:rPr>
        <w:tab/>
        <w:t xml:space="preserve">הצעת החוק הראשונה שהצעתי עם חברת הכנסת רונית תירוש, זו הצעת חוק משמעותית ביותר לכל מערכת החינוך שלנו. זו הצעה שמאפשרת הקניית מיומנויות יסוד שאחר כך יאפשרו לתלמידים להשתלב בכל מערכת החינוך. בלי מיומנויות יסוד, נוצר כבר פיגור בכיתות הראשונות. היו הרבה דיונים על העניין הזה עד שהגענו לפשרה עם הממשלה, ואני חושב שאחרי שסוף סוף הגענו לפשרה עם הממשלה, טוב שכבר נסגור את זה במהירות האפשרית. דנו בזה בהרחבה בוועדה, אבל זה יכול היה </w:t>
      </w:r>
      <w:r w:rsidRPr="00E532C9">
        <w:rPr>
          <w:rFonts w:cs="David"/>
          <w:rtl/>
        </w:rPr>
        <w:t>–</w:t>
      </w:r>
      <w:r w:rsidRPr="00E532C9">
        <w:rPr>
          <w:rFonts w:cs="David" w:hint="cs"/>
          <w:rtl/>
        </w:rPr>
        <w:t xml:space="preserve"> בגלל השינויים שהממשלה ביקשה </w:t>
      </w:r>
      <w:r w:rsidRPr="00E532C9">
        <w:rPr>
          <w:rFonts w:cs="David"/>
          <w:rtl/>
        </w:rPr>
        <w:t>–</w:t>
      </w:r>
      <w:r w:rsidRPr="00E532C9">
        <w:rPr>
          <w:rFonts w:cs="David" w:hint="cs"/>
          <w:rtl/>
        </w:rPr>
        <w:t xml:space="preserve"> לעבור רביזיה רק היום, ולכן אנחנו מרשים לעצמנו לבוא בפני ועדת הכנסת, כדי שזה יעלה היום בקריאה שנייה ושלישית. זה בהסכמה.</w:t>
      </w:r>
    </w:p>
    <w:p w14:paraId="12D67283" w14:textId="77777777" w:rsidR="00E532C9" w:rsidRPr="00E532C9" w:rsidRDefault="00E532C9" w:rsidP="00E532C9">
      <w:pPr>
        <w:bidi/>
        <w:rPr>
          <w:rFonts w:cs="David" w:hint="cs"/>
          <w:rtl/>
        </w:rPr>
      </w:pPr>
    </w:p>
    <w:p w14:paraId="47F3D4CB"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70375B57" w14:textId="77777777" w:rsidR="00E532C9" w:rsidRPr="00E532C9" w:rsidRDefault="00E532C9" w:rsidP="00E532C9">
      <w:pPr>
        <w:bidi/>
        <w:rPr>
          <w:rFonts w:cs="David" w:hint="cs"/>
          <w:rtl/>
        </w:rPr>
      </w:pPr>
    </w:p>
    <w:p w14:paraId="16B81284" w14:textId="77777777" w:rsidR="00E532C9" w:rsidRPr="00E532C9" w:rsidRDefault="00E532C9" w:rsidP="00E532C9">
      <w:pPr>
        <w:bidi/>
        <w:rPr>
          <w:rFonts w:cs="David" w:hint="cs"/>
          <w:rtl/>
        </w:rPr>
      </w:pPr>
      <w:r w:rsidRPr="00E532C9">
        <w:rPr>
          <w:rFonts w:cs="David" w:hint="cs"/>
          <w:rtl/>
        </w:rPr>
        <w:tab/>
        <w:t>חברת הכנסת תירוש, מעוניינת להוסיף?</w:t>
      </w:r>
    </w:p>
    <w:p w14:paraId="2EAB19D0" w14:textId="77777777" w:rsidR="00E532C9" w:rsidRPr="00E532C9" w:rsidRDefault="00E532C9" w:rsidP="00E532C9">
      <w:pPr>
        <w:bidi/>
        <w:rPr>
          <w:rFonts w:cs="David" w:hint="cs"/>
          <w:rtl/>
        </w:rPr>
      </w:pPr>
    </w:p>
    <w:p w14:paraId="7509FB74" w14:textId="77777777" w:rsidR="00E532C9" w:rsidRPr="00E532C9" w:rsidRDefault="00E532C9" w:rsidP="00E532C9">
      <w:pPr>
        <w:bidi/>
        <w:rPr>
          <w:rFonts w:cs="David" w:hint="cs"/>
          <w:rtl/>
        </w:rPr>
      </w:pPr>
      <w:r w:rsidRPr="00E532C9">
        <w:rPr>
          <w:rFonts w:cs="David" w:hint="cs"/>
          <w:u w:val="single"/>
          <w:rtl/>
        </w:rPr>
        <w:t>רונית תירוש:</w:t>
      </w:r>
    </w:p>
    <w:p w14:paraId="1B008881" w14:textId="77777777" w:rsidR="00E532C9" w:rsidRPr="00E532C9" w:rsidRDefault="00E532C9" w:rsidP="00E532C9">
      <w:pPr>
        <w:bidi/>
        <w:rPr>
          <w:rFonts w:cs="David" w:hint="cs"/>
          <w:rtl/>
        </w:rPr>
      </w:pPr>
    </w:p>
    <w:p w14:paraId="7E817DF9" w14:textId="77777777" w:rsidR="00E532C9" w:rsidRPr="00E532C9" w:rsidRDefault="00E532C9" w:rsidP="00E532C9">
      <w:pPr>
        <w:bidi/>
        <w:rPr>
          <w:rFonts w:cs="David" w:hint="cs"/>
          <w:rtl/>
        </w:rPr>
      </w:pPr>
      <w:r w:rsidRPr="00E532C9">
        <w:rPr>
          <w:rFonts w:cs="David" w:hint="cs"/>
          <w:rtl/>
        </w:rPr>
        <w:tab/>
        <w:t xml:space="preserve"> לא, אין לי מה להוסיף. אני מודה ליושב ראש שסייעני לכל אורך הדרך, אל מול המצוקות והקשיים שהערים עלי האוצר.</w:t>
      </w:r>
    </w:p>
    <w:p w14:paraId="48CAB3BD" w14:textId="77777777" w:rsidR="00E532C9" w:rsidRPr="00E532C9" w:rsidRDefault="00E532C9" w:rsidP="00E532C9">
      <w:pPr>
        <w:bidi/>
        <w:rPr>
          <w:rFonts w:cs="David" w:hint="cs"/>
          <w:rtl/>
        </w:rPr>
      </w:pPr>
    </w:p>
    <w:p w14:paraId="235E4449"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726E6A33" w14:textId="77777777" w:rsidR="00E532C9" w:rsidRPr="00E532C9" w:rsidRDefault="00E532C9" w:rsidP="00E532C9">
      <w:pPr>
        <w:bidi/>
        <w:rPr>
          <w:rFonts w:cs="David" w:hint="cs"/>
          <w:rtl/>
        </w:rPr>
      </w:pPr>
    </w:p>
    <w:p w14:paraId="10ED23E3" w14:textId="77777777" w:rsidR="00E532C9" w:rsidRPr="00E532C9" w:rsidRDefault="00E532C9" w:rsidP="00E532C9">
      <w:pPr>
        <w:bidi/>
        <w:rPr>
          <w:rFonts w:cs="David" w:hint="cs"/>
          <w:rtl/>
        </w:rPr>
      </w:pPr>
      <w:r w:rsidRPr="00E532C9">
        <w:rPr>
          <w:rFonts w:cs="David" w:hint="cs"/>
          <w:rtl/>
        </w:rPr>
        <w:tab/>
        <w:t>אני מודה לך גברתי, אני רוצה לעבור להצבעה. מי בעד לפטור את הצעת חוק לימוד חובה (תיקון מס' 28)(הגבלת מס' התלמידים בגני ילדים ובכיתות היסוד) מחובת הנחה? מי מתנגד? מי נמנע? תוצאות ההצבעה: 12 הצביעו בעד, לא היו מתנגדים, לא היו נמנעים, לפיכך אני קובעת כי הצעת חוק לימוד חובה (תיקון מס' 28)(הגבלת מס' התלמידים בגני ילדים ובכיתות היסוד) קיבלה פטור מחובת הנחה לקראת הקריאה השנייה והשלישית.</w:t>
      </w:r>
    </w:p>
    <w:p w14:paraId="74866A98" w14:textId="77777777" w:rsidR="00E532C9" w:rsidRPr="00E532C9" w:rsidRDefault="00E532C9" w:rsidP="00E532C9">
      <w:pPr>
        <w:bidi/>
        <w:rPr>
          <w:rFonts w:cs="David" w:hint="cs"/>
          <w:rtl/>
        </w:rPr>
      </w:pPr>
    </w:p>
    <w:p w14:paraId="63B42CB9" w14:textId="77777777" w:rsidR="00E532C9" w:rsidRPr="00E532C9" w:rsidRDefault="00E532C9" w:rsidP="00E532C9">
      <w:pPr>
        <w:numPr>
          <w:ilvl w:val="0"/>
          <w:numId w:val="13"/>
        </w:numPr>
        <w:tabs>
          <w:tab w:val="left" w:pos="1221"/>
        </w:tabs>
        <w:overflowPunct w:val="0"/>
        <w:autoSpaceDE w:val="0"/>
        <w:autoSpaceDN w:val="0"/>
        <w:bidi/>
        <w:adjustRightInd w:val="0"/>
        <w:jc w:val="center"/>
        <w:textAlignment w:val="baseline"/>
        <w:rPr>
          <w:rFonts w:cs="David" w:hint="cs"/>
          <w:b/>
          <w:bCs/>
          <w:u w:val="single"/>
          <w:rtl/>
        </w:rPr>
      </w:pPr>
      <w:r w:rsidRPr="00E532C9">
        <w:rPr>
          <w:rFonts w:cs="David"/>
          <w:rtl/>
        </w:rPr>
        <w:br w:type="page"/>
      </w:r>
      <w:r w:rsidRPr="00E532C9">
        <w:rPr>
          <w:rFonts w:cs="David" w:hint="cs"/>
          <w:b/>
          <w:bCs/>
          <w:rtl/>
        </w:rPr>
        <w:t xml:space="preserve">בקשת חבר הכנסת מיכאל </w:t>
      </w:r>
      <w:proofErr w:type="spellStart"/>
      <w:r w:rsidRPr="00E532C9">
        <w:rPr>
          <w:rFonts w:cs="David" w:hint="cs"/>
          <w:b/>
          <w:bCs/>
          <w:rtl/>
        </w:rPr>
        <w:t>מלכיאור</w:t>
      </w:r>
      <w:proofErr w:type="spellEnd"/>
      <w:r w:rsidRPr="00E532C9">
        <w:rPr>
          <w:rFonts w:cs="David" w:hint="cs"/>
          <w:b/>
          <w:bCs/>
          <w:rtl/>
        </w:rPr>
        <w:t xml:space="preserve"> להקדמת הדיון בהצעת חוק המועצה להשכלה </w:t>
      </w:r>
      <w:r w:rsidRPr="00E532C9">
        <w:rPr>
          <w:rFonts w:cs="David" w:hint="cs"/>
          <w:b/>
          <w:bCs/>
          <w:u w:val="single"/>
          <w:rtl/>
        </w:rPr>
        <w:t xml:space="preserve">גבוהה (תיקון </w:t>
      </w:r>
      <w:r w:rsidRPr="00E532C9">
        <w:rPr>
          <w:rFonts w:cs="David"/>
          <w:b/>
          <w:bCs/>
          <w:u w:val="single"/>
          <w:rtl/>
        </w:rPr>
        <w:t>–</w:t>
      </w:r>
      <w:r w:rsidRPr="00E532C9">
        <w:rPr>
          <w:rFonts w:cs="David" w:hint="cs"/>
          <w:b/>
          <w:bCs/>
          <w:u w:val="single"/>
          <w:rtl/>
        </w:rPr>
        <w:t xml:space="preserve"> חופש אקדמי), </w:t>
      </w:r>
      <w:proofErr w:type="spellStart"/>
      <w:r w:rsidRPr="00E532C9">
        <w:rPr>
          <w:rFonts w:cs="David" w:hint="cs"/>
          <w:b/>
          <w:bCs/>
          <w:u w:val="single"/>
          <w:rtl/>
        </w:rPr>
        <w:t>התשס"ז</w:t>
      </w:r>
      <w:proofErr w:type="spellEnd"/>
      <w:r w:rsidRPr="00E532C9">
        <w:rPr>
          <w:rFonts w:cs="David" w:hint="cs"/>
          <w:b/>
          <w:bCs/>
          <w:u w:val="single"/>
          <w:rtl/>
        </w:rPr>
        <w:t>-2007 (פ/2651/17), לפני הקריאה הטרומית.</w:t>
      </w:r>
    </w:p>
    <w:p w14:paraId="12249771" w14:textId="77777777" w:rsidR="00E532C9" w:rsidRPr="00E532C9" w:rsidRDefault="00E532C9" w:rsidP="00E532C9">
      <w:pPr>
        <w:bidi/>
        <w:rPr>
          <w:rFonts w:cs="David" w:hint="cs"/>
          <w:rtl/>
        </w:rPr>
      </w:pPr>
    </w:p>
    <w:p w14:paraId="20D2828D" w14:textId="77777777" w:rsidR="00E532C9" w:rsidRPr="00E532C9" w:rsidRDefault="00E532C9" w:rsidP="00E532C9">
      <w:pPr>
        <w:bidi/>
        <w:rPr>
          <w:rFonts w:cs="David" w:hint="cs"/>
          <w:rtl/>
        </w:rPr>
      </w:pPr>
    </w:p>
    <w:p w14:paraId="46E70D0D" w14:textId="77777777" w:rsidR="00E532C9" w:rsidRPr="00E532C9" w:rsidRDefault="00E532C9" w:rsidP="00E532C9">
      <w:pPr>
        <w:bidi/>
        <w:rPr>
          <w:rFonts w:cs="David" w:hint="cs"/>
          <w:rtl/>
        </w:rPr>
      </w:pPr>
    </w:p>
    <w:p w14:paraId="28EC7D8C"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139924D3" w14:textId="77777777" w:rsidR="00E532C9" w:rsidRPr="00E532C9" w:rsidRDefault="00E532C9" w:rsidP="00E532C9">
      <w:pPr>
        <w:bidi/>
        <w:rPr>
          <w:rFonts w:cs="David" w:hint="cs"/>
          <w:rtl/>
        </w:rPr>
      </w:pPr>
    </w:p>
    <w:p w14:paraId="752678A2" w14:textId="77777777" w:rsidR="00E532C9" w:rsidRPr="00E532C9" w:rsidRDefault="00E532C9" w:rsidP="00E532C9">
      <w:pPr>
        <w:bidi/>
        <w:rPr>
          <w:rFonts w:cs="David" w:hint="cs"/>
          <w:rtl/>
        </w:rPr>
      </w:pPr>
      <w:r w:rsidRPr="00E532C9">
        <w:rPr>
          <w:rFonts w:cs="David" w:hint="cs"/>
          <w:rtl/>
        </w:rPr>
        <w:tab/>
        <w:t xml:space="preserve">אני רוצה לעבור לבקשה הנוספת שלך. אנא נמק לוועדה בקצרה מדוע אתה מבקש להקדים את הדיון בהצעת חוק המועצה להשכלה גבוהה (תיקון </w:t>
      </w:r>
      <w:r w:rsidRPr="00E532C9">
        <w:rPr>
          <w:rFonts w:cs="David"/>
          <w:rtl/>
        </w:rPr>
        <w:t>–</w:t>
      </w:r>
      <w:r w:rsidRPr="00E532C9">
        <w:rPr>
          <w:rFonts w:cs="David" w:hint="cs"/>
          <w:rtl/>
        </w:rPr>
        <w:t xml:space="preserve"> חופש אקדמי), </w:t>
      </w:r>
      <w:proofErr w:type="spellStart"/>
      <w:r w:rsidRPr="00E532C9">
        <w:rPr>
          <w:rFonts w:cs="David" w:hint="cs"/>
          <w:rtl/>
        </w:rPr>
        <w:t>התשס"ז</w:t>
      </w:r>
      <w:proofErr w:type="spellEnd"/>
      <w:r w:rsidRPr="00E532C9">
        <w:rPr>
          <w:rFonts w:cs="David" w:hint="cs"/>
          <w:rtl/>
        </w:rPr>
        <w:t>-2007 (פ/2651/17) לפני הקריאה הטרומית.</w:t>
      </w:r>
    </w:p>
    <w:p w14:paraId="5FEED1B7" w14:textId="77777777" w:rsidR="00E532C9" w:rsidRPr="00E532C9" w:rsidRDefault="00E532C9" w:rsidP="00E532C9">
      <w:pPr>
        <w:bidi/>
        <w:rPr>
          <w:rFonts w:cs="David" w:hint="cs"/>
          <w:rtl/>
        </w:rPr>
      </w:pPr>
    </w:p>
    <w:p w14:paraId="67F044DA" w14:textId="77777777" w:rsidR="00E532C9" w:rsidRPr="00E532C9" w:rsidRDefault="00E532C9" w:rsidP="00E532C9">
      <w:pPr>
        <w:bidi/>
        <w:rPr>
          <w:rFonts w:cs="David" w:hint="cs"/>
          <w:rtl/>
        </w:rPr>
      </w:pPr>
      <w:r w:rsidRPr="00E532C9">
        <w:rPr>
          <w:rFonts w:cs="David" w:hint="cs"/>
          <w:u w:val="single"/>
          <w:rtl/>
        </w:rPr>
        <w:t xml:space="preserve">מיכאל </w:t>
      </w:r>
      <w:proofErr w:type="spellStart"/>
      <w:r w:rsidRPr="00E532C9">
        <w:rPr>
          <w:rFonts w:cs="David" w:hint="cs"/>
          <w:u w:val="single"/>
          <w:rtl/>
        </w:rPr>
        <w:t>מלכיאור</w:t>
      </w:r>
      <w:proofErr w:type="spellEnd"/>
      <w:r w:rsidRPr="00E532C9">
        <w:rPr>
          <w:rFonts w:cs="David" w:hint="cs"/>
          <w:u w:val="single"/>
          <w:rtl/>
        </w:rPr>
        <w:t>:</w:t>
      </w:r>
    </w:p>
    <w:p w14:paraId="078E4434" w14:textId="77777777" w:rsidR="00E532C9" w:rsidRPr="00E532C9" w:rsidRDefault="00E532C9" w:rsidP="00E532C9">
      <w:pPr>
        <w:bidi/>
        <w:rPr>
          <w:rFonts w:cs="David" w:hint="cs"/>
          <w:rtl/>
        </w:rPr>
      </w:pPr>
    </w:p>
    <w:p w14:paraId="77DB2CAB" w14:textId="77777777" w:rsidR="00E532C9" w:rsidRPr="00E532C9" w:rsidRDefault="00E532C9" w:rsidP="00E532C9">
      <w:pPr>
        <w:bidi/>
        <w:rPr>
          <w:rFonts w:cs="David" w:hint="cs"/>
          <w:rtl/>
        </w:rPr>
      </w:pPr>
      <w:r w:rsidRPr="00E532C9">
        <w:rPr>
          <w:rFonts w:cs="David" w:hint="cs"/>
          <w:rtl/>
        </w:rPr>
        <w:tab/>
        <w:t xml:space="preserve"> יש פה הצעת חוק שגם היא באה בהסכמה. הפעם אין פה תקציבים, אין שום דבר, אין חשש לחוק ההסדרים. הצעת החוק באה להוסיף לחוק המועצה להשכלה גבוהה הסתייגויות בכמה נושאים חשובים. זו גם הצעת חוק בהסכמה כללית של כל סיעות הבית שחתמו, כל חברי ועדת החינוך חתמו על החוק, כולל גם שרת החינוך, שלפי מה שנאמר לי גם היא תומכת בעניין. 45 יום כבר יביאו אותנו למקום שבו לא נוכל לגמור את התיקון בחוק במושב הנוכחי, ולכן ביקשתי מיושבת ראש ועדת הכנסת לקבל פטור מההנחה של 45 ימים.  </w:t>
      </w:r>
    </w:p>
    <w:p w14:paraId="2E4D9BA7" w14:textId="77777777" w:rsidR="00E532C9" w:rsidRPr="00E532C9" w:rsidRDefault="00E532C9" w:rsidP="00E532C9">
      <w:pPr>
        <w:bidi/>
        <w:rPr>
          <w:rFonts w:cs="David" w:hint="cs"/>
          <w:rtl/>
        </w:rPr>
      </w:pPr>
    </w:p>
    <w:p w14:paraId="72590F23"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DA697C4" w14:textId="77777777" w:rsidR="00E532C9" w:rsidRPr="00E532C9" w:rsidRDefault="00E532C9" w:rsidP="00E532C9">
      <w:pPr>
        <w:bidi/>
        <w:rPr>
          <w:rFonts w:cs="David" w:hint="cs"/>
          <w:rtl/>
        </w:rPr>
      </w:pPr>
    </w:p>
    <w:p w14:paraId="5B192354" w14:textId="77777777" w:rsidR="00E532C9" w:rsidRPr="00E532C9" w:rsidRDefault="00E532C9" w:rsidP="00E532C9">
      <w:pPr>
        <w:bidi/>
        <w:ind w:firstLine="567"/>
        <w:rPr>
          <w:rFonts w:cs="David" w:hint="cs"/>
          <w:rtl/>
        </w:rPr>
      </w:pPr>
      <w:r w:rsidRPr="00E532C9">
        <w:rPr>
          <w:rFonts w:cs="David" w:hint="cs"/>
          <w:rtl/>
        </w:rPr>
        <w:t>אני מודה לך, אדוני. יש למי מחברי הכנסת משהו לומר בנדון? לא. אני עוברת להצבעה.</w:t>
      </w:r>
    </w:p>
    <w:p w14:paraId="6E6D2148" w14:textId="77777777" w:rsidR="00E532C9" w:rsidRPr="00E532C9" w:rsidRDefault="00E532C9" w:rsidP="00E532C9">
      <w:pPr>
        <w:bidi/>
        <w:ind w:firstLine="567"/>
        <w:rPr>
          <w:rFonts w:cs="David" w:hint="cs"/>
          <w:rtl/>
        </w:rPr>
      </w:pPr>
    </w:p>
    <w:p w14:paraId="6BA2CA34" w14:textId="77777777" w:rsidR="00E532C9" w:rsidRPr="00E532C9" w:rsidRDefault="00E532C9" w:rsidP="00E532C9">
      <w:pPr>
        <w:bidi/>
        <w:ind w:firstLine="567"/>
        <w:rPr>
          <w:rFonts w:cs="David" w:hint="cs"/>
          <w:rtl/>
        </w:rPr>
      </w:pPr>
      <w:r w:rsidRPr="00E532C9">
        <w:rPr>
          <w:rFonts w:cs="David" w:hint="cs"/>
          <w:rtl/>
        </w:rPr>
        <w:t>מי בעד לפטור את הצעת החוק מחובת הנחה? מי מתנגד? מי נמנע? 12 הצביעו בעד, לא היו  מתנגדים, לא היו נמנעים, ולפיכך אני קובעת שהצעתך קיבלה פטור מחובת הנחה. בהצלחה בהמשך הדרך.</w:t>
      </w:r>
    </w:p>
    <w:p w14:paraId="5F342141" w14:textId="77777777" w:rsidR="00E532C9" w:rsidRPr="00E532C9" w:rsidRDefault="00E532C9" w:rsidP="00E532C9">
      <w:pPr>
        <w:bidi/>
        <w:rPr>
          <w:rFonts w:cs="David" w:hint="cs"/>
          <w:rtl/>
        </w:rPr>
      </w:pPr>
    </w:p>
    <w:p w14:paraId="6DEC97E6" w14:textId="77777777" w:rsidR="00E532C9" w:rsidRPr="00E532C9" w:rsidRDefault="00E532C9" w:rsidP="00E532C9">
      <w:pPr>
        <w:bidi/>
        <w:rPr>
          <w:rFonts w:cs="David" w:hint="cs"/>
          <w:rtl/>
        </w:rPr>
      </w:pPr>
      <w:r w:rsidRPr="00E532C9">
        <w:rPr>
          <w:rFonts w:cs="David" w:hint="cs"/>
          <w:u w:val="single"/>
          <w:rtl/>
        </w:rPr>
        <w:t xml:space="preserve">מיכאל </w:t>
      </w:r>
      <w:proofErr w:type="spellStart"/>
      <w:r w:rsidRPr="00E532C9">
        <w:rPr>
          <w:rFonts w:cs="David" w:hint="cs"/>
          <w:u w:val="single"/>
          <w:rtl/>
        </w:rPr>
        <w:t>מלכיאור</w:t>
      </w:r>
      <w:proofErr w:type="spellEnd"/>
      <w:r w:rsidRPr="00E532C9">
        <w:rPr>
          <w:rFonts w:cs="David" w:hint="cs"/>
          <w:u w:val="single"/>
          <w:rtl/>
        </w:rPr>
        <w:t>:</w:t>
      </w:r>
    </w:p>
    <w:p w14:paraId="288C31DD" w14:textId="77777777" w:rsidR="00E532C9" w:rsidRPr="00E532C9" w:rsidRDefault="00E532C9" w:rsidP="00E532C9">
      <w:pPr>
        <w:bidi/>
        <w:rPr>
          <w:rFonts w:cs="David" w:hint="cs"/>
          <w:rtl/>
        </w:rPr>
      </w:pPr>
    </w:p>
    <w:p w14:paraId="2561C6ED" w14:textId="77777777" w:rsidR="00E532C9" w:rsidRPr="00E532C9" w:rsidRDefault="00E532C9" w:rsidP="00E532C9">
      <w:pPr>
        <w:bidi/>
        <w:rPr>
          <w:rFonts w:cs="David" w:hint="cs"/>
          <w:rtl/>
        </w:rPr>
      </w:pPr>
      <w:r w:rsidRPr="00E532C9">
        <w:rPr>
          <w:rFonts w:cs="David" w:hint="cs"/>
          <w:rtl/>
        </w:rPr>
        <w:tab/>
        <w:t xml:space="preserve"> תודה רבה ליושבת הראש.</w:t>
      </w:r>
    </w:p>
    <w:p w14:paraId="33192B32" w14:textId="77777777" w:rsidR="00E532C9" w:rsidRPr="00E532C9" w:rsidRDefault="00E532C9" w:rsidP="00E532C9">
      <w:pPr>
        <w:bidi/>
        <w:rPr>
          <w:rFonts w:cs="David" w:hint="cs"/>
          <w:rtl/>
        </w:rPr>
      </w:pPr>
    </w:p>
    <w:p w14:paraId="679AE05F"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B9E9A18" w14:textId="77777777" w:rsidR="00E532C9" w:rsidRPr="00E532C9" w:rsidRDefault="00E532C9" w:rsidP="00E532C9">
      <w:pPr>
        <w:bidi/>
        <w:rPr>
          <w:rFonts w:cs="David" w:hint="cs"/>
          <w:rtl/>
        </w:rPr>
      </w:pPr>
    </w:p>
    <w:p w14:paraId="4E8A4EAE" w14:textId="77777777" w:rsidR="00E532C9" w:rsidRPr="00E532C9" w:rsidRDefault="00E532C9" w:rsidP="00E532C9">
      <w:pPr>
        <w:bidi/>
        <w:rPr>
          <w:rFonts w:cs="David" w:hint="cs"/>
          <w:rtl/>
        </w:rPr>
      </w:pPr>
      <w:r w:rsidRPr="00E532C9">
        <w:rPr>
          <w:rFonts w:cs="David" w:hint="cs"/>
          <w:rtl/>
        </w:rPr>
        <w:tab/>
        <w:t xml:space="preserve">אני אשמח אם תישארו לדיון הבא, חבר הכנסת </w:t>
      </w:r>
      <w:proofErr w:type="spellStart"/>
      <w:r w:rsidRPr="00E532C9">
        <w:rPr>
          <w:rFonts w:cs="David" w:hint="cs"/>
          <w:rtl/>
        </w:rPr>
        <w:t>מלכיאור</w:t>
      </w:r>
      <w:proofErr w:type="spellEnd"/>
      <w:r w:rsidRPr="00E532C9">
        <w:rPr>
          <w:rFonts w:cs="David" w:hint="cs"/>
          <w:rtl/>
        </w:rPr>
        <w:t xml:space="preserve"> וחברת הכנסת תירוש, כי זה דיון שבוודאי נוגע לכלל חברי הכנסת וכולם מוזמנים.</w:t>
      </w:r>
    </w:p>
    <w:p w14:paraId="2AF93963" w14:textId="77777777" w:rsidR="00E532C9" w:rsidRPr="00E532C9" w:rsidRDefault="00E532C9" w:rsidP="00E532C9">
      <w:pPr>
        <w:bidi/>
        <w:rPr>
          <w:rFonts w:cs="David" w:hint="cs"/>
          <w:rtl/>
        </w:rPr>
      </w:pPr>
    </w:p>
    <w:p w14:paraId="361B4C14" w14:textId="77777777" w:rsidR="00E532C9" w:rsidRPr="00E532C9" w:rsidRDefault="00E532C9" w:rsidP="00E532C9">
      <w:pPr>
        <w:bidi/>
        <w:rPr>
          <w:rFonts w:cs="David" w:hint="cs"/>
          <w:rtl/>
        </w:rPr>
      </w:pPr>
      <w:r w:rsidRPr="00E532C9">
        <w:rPr>
          <w:rFonts w:cs="David" w:hint="cs"/>
          <w:u w:val="single"/>
          <w:rtl/>
        </w:rPr>
        <w:t xml:space="preserve">מיכאל </w:t>
      </w:r>
      <w:proofErr w:type="spellStart"/>
      <w:r w:rsidRPr="00E532C9">
        <w:rPr>
          <w:rFonts w:cs="David" w:hint="cs"/>
          <w:u w:val="single"/>
          <w:rtl/>
        </w:rPr>
        <w:t>מלכיאור</w:t>
      </w:r>
      <w:proofErr w:type="spellEnd"/>
      <w:r w:rsidRPr="00E532C9">
        <w:rPr>
          <w:rFonts w:cs="David" w:hint="cs"/>
          <w:u w:val="single"/>
          <w:rtl/>
        </w:rPr>
        <w:t>:</w:t>
      </w:r>
    </w:p>
    <w:p w14:paraId="50426F2F" w14:textId="77777777" w:rsidR="00E532C9" w:rsidRPr="00E532C9" w:rsidRDefault="00E532C9" w:rsidP="00E532C9">
      <w:pPr>
        <w:bidi/>
        <w:rPr>
          <w:rFonts w:cs="David" w:hint="cs"/>
          <w:rtl/>
        </w:rPr>
      </w:pPr>
    </w:p>
    <w:p w14:paraId="1FB048B3" w14:textId="77777777" w:rsidR="00E532C9" w:rsidRPr="00E532C9" w:rsidRDefault="00E532C9" w:rsidP="00E532C9">
      <w:pPr>
        <w:bidi/>
        <w:rPr>
          <w:rFonts w:cs="David" w:hint="cs"/>
          <w:rtl/>
        </w:rPr>
      </w:pPr>
      <w:r w:rsidRPr="00E532C9">
        <w:rPr>
          <w:rFonts w:cs="David" w:hint="cs"/>
          <w:rtl/>
        </w:rPr>
        <w:tab/>
        <w:t xml:space="preserve"> אני יצאתי מדיון אצלי בשביל זה. </w:t>
      </w:r>
    </w:p>
    <w:p w14:paraId="48E1C0B6" w14:textId="77777777" w:rsidR="00E532C9" w:rsidRPr="00E532C9" w:rsidRDefault="00E532C9" w:rsidP="00E532C9">
      <w:pPr>
        <w:bidi/>
        <w:rPr>
          <w:rFonts w:cs="David" w:hint="cs"/>
          <w:rtl/>
        </w:rPr>
      </w:pPr>
    </w:p>
    <w:p w14:paraId="17AADD1D" w14:textId="77777777" w:rsidR="00E532C9" w:rsidRPr="00E532C9" w:rsidRDefault="00E532C9" w:rsidP="00E532C9">
      <w:pPr>
        <w:bidi/>
        <w:rPr>
          <w:rFonts w:cs="David" w:hint="cs"/>
          <w:rtl/>
        </w:rPr>
      </w:pPr>
    </w:p>
    <w:p w14:paraId="10F15098" w14:textId="77777777" w:rsidR="00E532C9" w:rsidRPr="00E532C9" w:rsidRDefault="00E532C9" w:rsidP="00E532C9">
      <w:pPr>
        <w:bidi/>
        <w:rPr>
          <w:rFonts w:cs="David" w:hint="cs"/>
          <w:rtl/>
        </w:rPr>
      </w:pPr>
    </w:p>
    <w:p w14:paraId="14AD8D65" w14:textId="77777777" w:rsidR="00E532C9" w:rsidRPr="00E532C9" w:rsidRDefault="00E532C9" w:rsidP="00E532C9">
      <w:pPr>
        <w:bidi/>
        <w:rPr>
          <w:rFonts w:cs="David" w:hint="cs"/>
          <w:rtl/>
        </w:rPr>
      </w:pPr>
    </w:p>
    <w:p w14:paraId="61161BAE" w14:textId="77777777" w:rsidR="00E532C9" w:rsidRPr="00E532C9" w:rsidRDefault="00E532C9" w:rsidP="00E532C9">
      <w:pPr>
        <w:bidi/>
        <w:rPr>
          <w:rFonts w:cs="David" w:hint="cs"/>
          <w:rtl/>
        </w:rPr>
      </w:pPr>
    </w:p>
    <w:p w14:paraId="2830C0B3" w14:textId="77777777" w:rsidR="00E532C9" w:rsidRPr="00E532C9" w:rsidRDefault="00E532C9" w:rsidP="00E532C9">
      <w:pPr>
        <w:bidi/>
        <w:rPr>
          <w:rFonts w:cs="David" w:hint="cs"/>
          <w:rtl/>
        </w:rPr>
      </w:pPr>
    </w:p>
    <w:p w14:paraId="715D4860" w14:textId="77777777" w:rsidR="00E532C9" w:rsidRPr="00E532C9" w:rsidRDefault="00E532C9" w:rsidP="00E532C9">
      <w:pPr>
        <w:bidi/>
        <w:rPr>
          <w:rFonts w:cs="David" w:hint="cs"/>
          <w:rtl/>
        </w:rPr>
      </w:pPr>
    </w:p>
    <w:p w14:paraId="22AE714E" w14:textId="77777777" w:rsidR="00E532C9" w:rsidRPr="00E532C9" w:rsidRDefault="00E532C9" w:rsidP="00E532C9">
      <w:pPr>
        <w:bidi/>
        <w:rPr>
          <w:rFonts w:cs="David" w:hint="cs"/>
          <w:rtl/>
        </w:rPr>
      </w:pPr>
    </w:p>
    <w:p w14:paraId="193D7C81" w14:textId="77777777" w:rsidR="00E532C9" w:rsidRPr="00E532C9" w:rsidRDefault="00E532C9" w:rsidP="00E532C9">
      <w:pPr>
        <w:bidi/>
        <w:rPr>
          <w:rFonts w:cs="David" w:hint="cs"/>
          <w:rtl/>
        </w:rPr>
      </w:pPr>
    </w:p>
    <w:p w14:paraId="66DE190F" w14:textId="77777777" w:rsidR="00E532C9" w:rsidRPr="00E532C9" w:rsidRDefault="00E532C9" w:rsidP="00E532C9">
      <w:pPr>
        <w:bidi/>
        <w:rPr>
          <w:rFonts w:cs="David" w:hint="cs"/>
          <w:rtl/>
        </w:rPr>
      </w:pPr>
    </w:p>
    <w:p w14:paraId="71743721" w14:textId="77777777" w:rsidR="00E532C9" w:rsidRPr="00E532C9" w:rsidRDefault="00E532C9" w:rsidP="00E532C9">
      <w:pPr>
        <w:bidi/>
        <w:rPr>
          <w:rFonts w:cs="David" w:hint="cs"/>
          <w:rtl/>
        </w:rPr>
      </w:pPr>
      <w:r w:rsidRPr="00E532C9">
        <w:rPr>
          <w:rFonts w:cs="David"/>
        </w:rPr>
        <w:br w:type="column"/>
      </w:r>
    </w:p>
    <w:p w14:paraId="1273CF4C" w14:textId="77777777" w:rsidR="00E532C9" w:rsidRPr="00E532C9" w:rsidRDefault="00E532C9" w:rsidP="00E532C9">
      <w:pPr>
        <w:bidi/>
        <w:jc w:val="center"/>
        <w:rPr>
          <w:rFonts w:cs="David" w:hint="cs"/>
          <w:u w:val="single"/>
          <w:rtl/>
        </w:rPr>
      </w:pPr>
      <w:r w:rsidRPr="00E532C9">
        <w:rPr>
          <w:rFonts w:cs="David" w:hint="cs"/>
          <w:b/>
          <w:bCs/>
          <w:u w:val="single"/>
          <w:rtl/>
        </w:rPr>
        <w:t>3. תחילת דיון בדו"ח הוועדה הציבורית להכנת כללי האתיקה לחברי הכנסת</w:t>
      </w:r>
    </w:p>
    <w:p w14:paraId="7FE45612" w14:textId="77777777" w:rsidR="00E532C9" w:rsidRPr="00E532C9" w:rsidRDefault="00E532C9" w:rsidP="00E532C9">
      <w:pPr>
        <w:bidi/>
        <w:rPr>
          <w:rFonts w:cs="David" w:hint="cs"/>
          <w:u w:val="single"/>
          <w:rtl/>
        </w:rPr>
      </w:pPr>
    </w:p>
    <w:p w14:paraId="75C6EAF8" w14:textId="77777777" w:rsidR="00E532C9" w:rsidRPr="00E532C9" w:rsidRDefault="00E532C9" w:rsidP="00E532C9">
      <w:pPr>
        <w:bidi/>
        <w:rPr>
          <w:rFonts w:cs="David" w:hint="cs"/>
          <w:u w:val="single"/>
          <w:rtl/>
        </w:rPr>
      </w:pPr>
    </w:p>
    <w:p w14:paraId="6B3124CD" w14:textId="77777777" w:rsidR="00E532C9" w:rsidRPr="00E532C9" w:rsidRDefault="00E532C9" w:rsidP="00E532C9">
      <w:pPr>
        <w:bidi/>
        <w:rPr>
          <w:rFonts w:cs="David" w:hint="cs"/>
          <w:u w:val="single"/>
          <w:rtl/>
        </w:rPr>
      </w:pPr>
    </w:p>
    <w:p w14:paraId="575DBE4A"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4259F36D" w14:textId="77777777" w:rsidR="00E532C9" w:rsidRPr="00E532C9" w:rsidRDefault="00E532C9" w:rsidP="00E532C9">
      <w:pPr>
        <w:bidi/>
        <w:rPr>
          <w:rFonts w:cs="David" w:hint="cs"/>
          <w:rtl/>
        </w:rPr>
      </w:pPr>
    </w:p>
    <w:p w14:paraId="0FDC6E93" w14:textId="77777777" w:rsidR="00E532C9" w:rsidRPr="00E532C9" w:rsidRDefault="00E532C9" w:rsidP="00E532C9">
      <w:pPr>
        <w:bidi/>
        <w:rPr>
          <w:rFonts w:cs="David" w:hint="cs"/>
          <w:rtl/>
        </w:rPr>
      </w:pPr>
      <w:r w:rsidRPr="00E532C9">
        <w:rPr>
          <w:rFonts w:cs="David" w:hint="cs"/>
          <w:rtl/>
        </w:rPr>
        <w:tab/>
        <w:t xml:space="preserve">חבריי חברי הכנסת, אני שמחה לפתוח היום את הדיונים בדוח הוועדה הציבורית להכנת כללי האתיקה לחברי הכנסת, ועדה שעמד בראשה כבוד השופט בדימוס, פרופ' יצחק זמיר, וזו הזדמנות טובה מאד לשוב ולהודות לכל אחד מחברי הוועדה על העבודה הרצינית והמעמיקה שהם הקדישו להכנת הדוח החשוב הזה. כמו כן, אני בטוחה שככל שיעלו נושאים שיצריכו הבהרות או התערבויות מצד ועדת זמיר, כולה או חלקה, אנחנו בטוחים שתעמדו לצדנו, תעזרו ותסייעו לנו ככל שניתן. </w:t>
      </w:r>
    </w:p>
    <w:p w14:paraId="168AA5F1" w14:textId="77777777" w:rsidR="00E532C9" w:rsidRPr="00E532C9" w:rsidRDefault="00E532C9" w:rsidP="00E532C9">
      <w:pPr>
        <w:bidi/>
        <w:rPr>
          <w:rFonts w:cs="David" w:hint="cs"/>
          <w:rtl/>
        </w:rPr>
      </w:pPr>
    </w:p>
    <w:p w14:paraId="600CCC4A" w14:textId="77777777" w:rsidR="00E532C9" w:rsidRPr="00E532C9" w:rsidRDefault="00E532C9" w:rsidP="00E532C9">
      <w:pPr>
        <w:bidi/>
        <w:rPr>
          <w:rFonts w:cs="David" w:hint="cs"/>
          <w:rtl/>
        </w:rPr>
      </w:pPr>
      <w:r w:rsidRPr="00E532C9">
        <w:rPr>
          <w:rFonts w:cs="David" w:hint="cs"/>
          <w:rtl/>
        </w:rPr>
        <w:tab/>
        <w:t xml:space="preserve">נמצאים אתנו כאן חלק מחברי הוועדה. אני מודה שניסיתי לקיים את הישיבה המשותפת הזו עם ועדת האתיקה עוד בתחילתו של המושב, אבל עקב בעיה אישית שלי, לצערי, אנחנו מקיימים את זה היום </w:t>
      </w:r>
      <w:r w:rsidRPr="00E532C9">
        <w:rPr>
          <w:rFonts w:cs="David"/>
          <w:rtl/>
        </w:rPr>
        <w:t>–</w:t>
      </w:r>
      <w:r w:rsidRPr="00E532C9">
        <w:rPr>
          <w:rFonts w:cs="David" w:hint="cs"/>
          <w:rtl/>
        </w:rPr>
        <w:t xml:space="preserve"> לשמחתי אנחנו מקיימים את זה היום. </w:t>
      </w:r>
    </w:p>
    <w:p w14:paraId="6606267F" w14:textId="77777777" w:rsidR="00E532C9" w:rsidRPr="00E532C9" w:rsidRDefault="00E532C9" w:rsidP="00E532C9">
      <w:pPr>
        <w:bidi/>
        <w:rPr>
          <w:rFonts w:cs="David" w:hint="cs"/>
          <w:rtl/>
        </w:rPr>
      </w:pPr>
    </w:p>
    <w:p w14:paraId="14FFBA65" w14:textId="77777777" w:rsidR="00E532C9" w:rsidRPr="00E532C9" w:rsidRDefault="00E532C9" w:rsidP="00E532C9">
      <w:pPr>
        <w:bidi/>
        <w:rPr>
          <w:rFonts w:cs="David" w:hint="cs"/>
          <w:rtl/>
        </w:rPr>
      </w:pPr>
      <w:r w:rsidRPr="00E532C9">
        <w:rPr>
          <w:rFonts w:cs="David" w:hint="cs"/>
          <w:rtl/>
        </w:rPr>
        <w:tab/>
        <w:t xml:space="preserve">כמו כן אני מוכרחה להודות שהחלטנו על הקמת ועדה משותפת, ואני מודה לחבר הכנסת חיים אורון, יושב ראש ועדת האתיקה, שנענה לבקשתי, כדי לקיים את הישיבות הללו, הן של ועדת האתיקה והן של ועדת הכנסת, כישיבות משותפות. </w:t>
      </w:r>
    </w:p>
    <w:p w14:paraId="319E6984" w14:textId="77777777" w:rsidR="00E532C9" w:rsidRPr="00E532C9" w:rsidRDefault="00E532C9" w:rsidP="00E532C9">
      <w:pPr>
        <w:bidi/>
        <w:rPr>
          <w:rFonts w:cs="David" w:hint="cs"/>
          <w:rtl/>
        </w:rPr>
      </w:pPr>
    </w:p>
    <w:p w14:paraId="2542C8F8" w14:textId="77777777" w:rsidR="00E532C9" w:rsidRPr="00E532C9" w:rsidRDefault="00E532C9" w:rsidP="00E532C9">
      <w:pPr>
        <w:bidi/>
        <w:rPr>
          <w:rFonts w:cs="David" w:hint="cs"/>
          <w:rtl/>
        </w:rPr>
      </w:pPr>
      <w:r w:rsidRPr="00E532C9">
        <w:rPr>
          <w:rFonts w:cs="David" w:hint="cs"/>
          <w:rtl/>
        </w:rPr>
        <w:tab/>
        <w:t xml:space="preserve">נמצאים אתנו חלק מחברי הוועדה. השרים לשעבר חיים </w:t>
      </w:r>
      <w:proofErr w:type="spellStart"/>
      <w:r w:rsidRPr="00E532C9">
        <w:rPr>
          <w:rFonts w:cs="David" w:hint="cs"/>
          <w:rtl/>
        </w:rPr>
        <w:t>קורפו</w:t>
      </w:r>
      <w:proofErr w:type="spellEnd"/>
      <w:r w:rsidRPr="00E532C9">
        <w:rPr>
          <w:rFonts w:cs="David" w:hint="cs"/>
          <w:rtl/>
        </w:rPr>
        <w:t xml:space="preserve"> ו- אני ראיתי במסדרון גם את עוזי ברעם, אבל איפה הוא?</w:t>
      </w:r>
    </w:p>
    <w:p w14:paraId="0E2487AC" w14:textId="77777777" w:rsidR="00E532C9" w:rsidRPr="00E532C9" w:rsidRDefault="00E532C9" w:rsidP="00E532C9">
      <w:pPr>
        <w:bidi/>
        <w:rPr>
          <w:rFonts w:cs="David" w:hint="cs"/>
          <w:rtl/>
        </w:rPr>
      </w:pPr>
    </w:p>
    <w:p w14:paraId="2A758017" w14:textId="77777777" w:rsidR="00E532C9" w:rsidRPr="00E532C9" w:rsidRDefault="00E532C9" w:rsidP="00E532C9">
      <w:pPr>
        <w:bidi/>
        <w:rPr>
          <w:rFonts w:cs="David" w:hint="cs"/>
          <w:u w:val="single"/>
          <w:rtl/>
        </w:rPr>
      </w:pPr>
      <w:r w:rsidRPr="00E532C9">
        <w:rPr>
          <w:rFonts w:cs="David" w:hint="cs"/>
          <w:u w:val="single"/>
          <w:rtl/>
        </w:rPr>
        <w:t>קריאה:</w:t>
      </w:r>
    </w:p>
    <w:p w14:paraId="78BFCB71" w14:textId="77777777" w:rsidR="00E532C9" w:rsidRPr="00E532C9" w:rsidRDefault="00E532C9" w:rsidP="00E532C9">
      <w:pPr>
        <w:bidi/>
        <w:rPr>
          <w:rFonts w:cs="David" w:hint="cs"/>
          <w:rtl/>
        </w:rPr>
      </w:pPr>
    </w:p>
    <w:p w14:paraId="70ECAD20" w14:textId="77777777" w:rsidR="00E532C9" w:rsidRPr="00E532C9" w:rsidRDefault="00E532C9" w:rsidP="00E532C9">
      <w:pPr>
        <w:bidi/>
        <w:rPr>
          <w:rFonts w:cs="David" w:hint="cs"/>
          <w:rtl/>
        </w:rPr>
      </w:pPr>
      <w:r w:rsidRPr="00E532C9">
        <w:rPr>
          <w:rFonts w:cs="David" w:hint="cs"/>
          <w:rtl/>
        </w:rPr>
        <w:tab/>
        <w:t xml:space="preserve">יצא. </w:t>
      </w:r>
    </w:p>
    <w:p w14:paraId="42BAA73A" w14:textId="77777777" w:rsidR="00E532C9" w:rsidRPr="00E532C9" w:rsidRDefault="00E532C9" w:rsidP="00E532C9">
      <w:pPr>
        <w:bidi/>
        <w:rPr>
          <w:rFonts w:cs="David" w:hint="cs"/>
          <w:rtl/>
        </w:rPr>
      </w:pPr>
    </w:p>
    <w:p w14:paraId="0DAE26A1"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6D0C97B2" w14:textId="77777777" w:rsidR="00E532C9" w:rsidRPr="00E532C9" w:rsidRDefault="00E532C9" w:rsidP="00E532C9">
      <w:pPr>
        <w:bidi/>
        <w:rPr>
          <w:rFonts w:cs="David" w:hint="cs"/>
          <w:rtl/>
        </w:rPr>
      </w:pPr>
    </w:p>
    <w:p w14:paraId="1724841F" w14:textId="77777777" w:rsidR="00E532C9" w:rsidRPr="00E532C9" w:rsidRDefault="00E532C9" w:rsidP="00E532C9">
      <w:pPr>
        <w:bidi/>
        <w:rPr>
          <w:rFonts w:cs="David" w:hint="cs"/>
          <w:rtl/>
        </w:rPr>
      </w:pPr>
      <w:r w:rsidRPr="00E532C9">
        <w:rPr>
          <w:rFonts w:cs="David" w:hint="cs"/>
          <w:rtl/>
        </w:rPr>
        <w:tab/>
        <w:t xml:space="preserve">יצא. ד"ר </w:t>
      </w:r>
      <w:proofErr w:type="spellStart"/>
      <w:r w:rsidRPr="00E532C9">
        <w:rPr>
          <w:rFonts w:cs="David" w:hint="cs"/>
          <w:rtl/>
        </w:rPr>
        <w:t>סוזי</w:t>
      </w:r>
      <w:proofErr w:type="spellEnd"/>
      <w:r w:rsidRPr="00E532C9">
        <w:rPr>
          <w:rFonts w:cs="David" w:hint="cs"/>
          <w:rtl/>
        </w:rPr>
        <w:t xml:space="preserve"> נבות אתנו. נעדרים מהישיבה הזאת השופט בדימוס יצחק </w:t>
      </w:r>
      <w:proofErr w:type="spellStart"/>
      <w:r w:rsidRPr="00E532C9">
        <w:rPr>
          <w:rFonts w:cs="David" w:hint="cs"/>
          <w:rtl/>
        </w:rPr>
        <w:t>אליאסוף</w:t>
      </w:r>
      <w:proofErr w:type="spellEnd"/>
      <w:r w:rsidRPr="00E532C9">
        <w:rPr>
          <w:rFonts w:cs="David" w:hint="cs"/>
          <w:rtl/>
        </w:rPr>
        <w:t xml:space="preserve">, עו"ד צבי ענבר שבוודאי מוכר לכם מתוקף כהונתו כיועץ המשפטי של הכנסת לשעבר, פרופ' </w:t>
      </w:r>
      <w:proofErr w:type="spellStart"/>
      <w:r w:rsidRPr="00E532C9">
        <w:rPr>
          <w:rFonts w:cs="David" w:hint="cs"/>
          <w:rtl/>
        </w:rPr>
        <w:t>אסא</w:t>
      </w:r>
      <w:proofErr w:type="spellEnd"/>
      <w:r w:rsidRPr="00E532C9">
        <w:rPr>
          <w:rFonts w:cs="David" w:hint="cs"/>
          <w:rtl/>
        </w:rPr>
        <w:t xml:space="preserve"> כשר שהוא מומחה בעל שם בתחום האתיקה. </w:t>
      </w:r>
    </w:p>
    <w:p w14:paraId="6EED67DC" w14:textId="77777777" w:rsidR="00E532C9" w:rsidRPr="00E532C9" w:rsidRDefault="00E532C9" w:rsidP="00E532C9">
      <w:pPr>
        <w:bidi/>
        <w:rPr>
          <w:rFonts w:cs="David" w:hint="cs"/>
          <w:rtl/>
        </w:rPr>
      </w:pPr>
    </w:p>
    <w:p w14:paraId="24B65185" w14:textId="77777777" w:rsidR="00E532C9" w:rsidRPr="00E532C9" w:rsidRDefault="00E532C9" w:rsidP="00E532C9">
      <w:pPr>
        <w:bidi/>
        <w:ind w:firstLine="567"/>
        <w:rPr>
          <w:rFonts w:cs="David" w:hint="cs"/>
          <w:rtl/>
        </w:rPr>
      </w:pPr>
      <w:r w:rsidRPr="00E532C9">
        <w:rPr>
          <w:rFonts w:cs="David" w:hint="cs"/>
          <w:rtl/>
        </w:rPr>
        <w:t xml:space="preserve">אני מודה שכיושב ראש ועדת הכנסת נפלה בחלקי זכות, אפילו זכות גדולה, להצטרף לחלק לא קטן של דיוני הוועדה הזאת, ואני מוכרחה לומר שזה היה מרתק איך בכל סוגיה וסוגיה, כל אחד מחברי הוועדה הביא את כל ההשלכות הרבות, את הדוגמאות הרבות, של מה קורה בעולם ולאחר השלמת הדוח הזה, אני אומרת בוודאות שזה אולי אחד מהדוחות המקיפים והברורים שיצאו בכלל בקרב פרלמנטים בעולם, ושוב אני מודה לכם.       </w:t>
      </w:r>
    </w:p>
    <w:p w14:paraId="016212B1" w14:textId="77777777" w:rsidR="00E532C9" w:rsidRPr="00E532C9" w:rsidRDefault="00E532C9" w:rsidP="00E532C9">
      <w:pPr>
        <w:bidi/>
        <w:rPr>
          <w:rFonts w:cs="David" w:hint="cs"/>
          <w:rtl/>
        </w:rPr>
      </w:pPr>
    </w:p>
    <w:p w14:paraId="2A73CCB2" w14:textId="77777777" w:rsidR="00E532C9" w:rsidRPr="00E532C9" w:rsidRDefault="00E532C9" w:rsidP="00E532C9">
      <w:pPr>
        <w:bidi/>
        <w:rPr>
          <w:rFonts w:cs="David" w:hint="cs"/>
          <w:rtl/>
        </w:rPr>
      </w:pPr>
      <w:r w:rsidRPr="00E532C9">
        <w:rPr>
          <w:rFonts w:cs="David" w:hint="cs"/>
          <w:rtl/>
        </w:rPr>
        <w:tab/>
        <w:t xml:space="preserve">אני החלפתי בתפקידי את השר רוני בר-און, שגם לו היה חלק גדול מאד בהכנת כל הדוח הזה. </w:t>
      </w:r>
    </w:p>
    <w:p w14:paraId="37808B94" w14:textId="77777777" w:rsidR="00E532C9" w:rsidRPr="00E532C9" w:rsidRDefault="00E532C9" w:rsidP="00E532C9">
      <w:pPr>
        <w:bidi/>
        <w:rPr>
          <w:rFonts w:cs="David" w:hint="cs"/>
          <w:rtl/>
        </w:rPr>
      </w:pPr>
    </w:p>
    <w:p w14:paraId="5977739C" w14:textId="77777777" w:rsidR="00E532C9" w:rsidRPr="00E532C9" w:rsidRDefault="00E532C9" w:rsidP="00E532C9">
      <w:pPr>
        <w:bidi/>
        <w:rPr>
          <w:rFonts w:cs="David" w:hint="cs"/>
          <w:rtl/>
        </w:rPr>
      </w:pPr>
      <w:r w:rsidRPr="00E532C9">
        <w:rPr>
          <w:rFonts w:cs="David" w:hint="cs"/>
          <w:rtl/>
        </w:rPr>
        <w:tab/>
        <w:t xml:space="preserve">חברי ועדת האתיקה מצטרפים אלינו. כמובן, יושב ראש הוועדה, חבר הכנסת חיים אורון </w:t>
      </w:r>
      <w:r w:rsidRPr="00E532C9">
        <w:rPr>
          <w:rFonts w:cs="David"/>
          <w:rtl/>
        </w:rPr>
        <w:t>–</w:t>
      </w:r>
      <w:r w:rsidRPr="00E532C9">
        <w:rPr>
          <w:rFonts w:cs="David" w:hint="cs"/>
          <w:rtl/>
        </w:rPr>
        <w:t xml:space="preserve"> שבחלק מהישיבות גם ינהל את הוועדה, במיוחד החלטות שחשובות ונוגעות לוועדת האתיקה </w:t>
      </w:r>
      <w:r w:rsidRPr="00E532C9">
        <w:rPr>
          <w:rFonts w:cs="David"/>
          <w:rtl/>
        </w:rPr>
        <w:t>–</w:t>
      </w:r>
      <w:r w:rsidRPr="00E532C9">
        <w:rPr>
          <w:rFonts w:cs="David" w:hint="cs"/>
          <w:rtl/>
        </w:rPr>
        <w:t xml:space="preserve"> חבר הכנסת ראובן ריבלין שאני מצירה על זה שהוא לא נמצא אתנו כאן, כיושב ראש הכנסת לשעבר וכמי שהחליט על הקמת הוועדה החשובה הזאת, חברת הכנסת </w:t>
      </w:r>
      <w:proofErr w:type="spellStart"/>
      <w:r w:rsidRPr="00E532C9">
        <w:rPr>
          <w:rFonts w:cs="David" w:hint="cs"/>
          <w:rtl/>
        </w:rPr>
        <w:t>עמירה</w:t>
      </w:r>
      <w:proofErr w:type="spellEnd"/>
      <w:r w:rsidRPr="00E532C9">
        <w:rPr>
          <w:rFonts w:cs="David" w:hint="cs"/>
          <w:rtl/>
        </w:rPr>
        <w:t xml:space="preserve"> </w:t>
      </w:r>
      <w:proofErr w:type="spellStart"/>
      <w:r w:rsidRPr="00E532C9">
        <w:rPr>
          <w:rFonts w:cs="David" w:hint="cs"/>
          <w:rtl/>
        </w:rPr>
        <w:t>דותן</w:t>
      </w:r>
      <w:proofErr w:type="spellEnd"/>
      <w:r w:rsidRPr="00E532C9">
        <w:rPr>
          <w:rFonts w:cs="David" w:hint="cs"/>
          <w:rtl/>
        </w:rPr>
        <w:t xml:space="preserve"> וחבר הכנסת עמי איילון. אני בטוחה שיחד, בכוחות משותפים, נצליח להוציא מהקוד הזה  אשר נמצא על שולחננו, משהו שכולנו, לא רק שנוכל לעבוד לפיו, אלא שנוכל להטמיע אותו.</w:t>
      </w:r>
    </w:p>
    <w:p w14:paraId="569B0ABA" w14:textId="77777777" w:rsidR="00E532C9" w:rsidRPr="00E532C9" w:rsidRDefault="00E532C9" w:rsidP="00E532C9">
      <w:pPr>
        <w:bidi/>
        <w:rPr>
          <w:rFonts w:cs="David" w:hint="cs"/>
          <w:rtl/>
        </w:rPr>
      </w:pPr>
    </w:p>
    <w:p w14:paraId="14F7605C" w14:textId="77777777" w:rsidR="00E532C9" w:rsidRPr="00E532C9" w:rsidRDefault="00E532C9" w:rsidP="00E532C9">
      <w:pPr>
        <w:bidi/>
        <w:rPr>
          <w:rFonts w:cs="David" w:hint="cs"/>
          <w:rtl/>
        </w:rPr>
      </w:pPr>
      <w:r w:rsidRPr="00E532C9">
        <w:rPr>
          <w:rFonts w:cs="David" w:hint="cs"/>
          <w:u w:val="single"/>
          <w:rtl/>
        </w:rPr>
        <w:t>נסים זאב:</w:t>
      </w:r>
    </w:p>
    <w:p w14:paraId="71385447" w14:textId="77777777" w:rsidR="00E532C9" w:rsidRPr="00E532C9" w:rsidRDefault="00E532C9" w:rsidP="00E532C9">
      <w:pPr>
        <w:bidi/>
        <w:rPr>
          <w:rFonts w:cs="David" w:hint="cs"/>
          <w:rtl/>
        </w:rPr>
      </w:pPr>
    </w:p>
    <w:p w14:paraId="1906241A" w14:textId="77777777" w:rsidR="00E532C9" w:rsidRPr="00E532C9" w:rsidRDefault="00E532C9" w:rsidP="00E532C9">
      <w:pPr>
        <w:bidi/>
        <w:rPr>
          <w:rFonts w:cs="David" w:hint="cs"/>
          <w:rtl/>
        </w:rPr>
      </w:pPr>
      <w:r w:rsidRPr="00E532C9">
        <w:rPr>
          <w:rFonts w:cs="David" w:hint="cs"/>
          <w:rtl/>
        </w:rPr>
        <w:tab/>
        <w:t xml:space="preserve"> זה ניתן לשינוי עדיין או שזה סופי? זה נראה משהו מוגמר שרק צריך לאשר אותו.</w:t>
      </w:r>
    </w:p>
    <w:p w14:paraId="1BA3BA1C" w14:textId="77777777" w:rsidR="00E532C9" w:rsidRPr="00E532C9" w:rsidRDefault="00E532C9" w:rsidP="00E532C9">
      <w:pPr>
        <w:bidi/>
        <w:rPr>
          <w:rFonts w:cs="David" w:hint="cs"/>
          <w:rtl/>
        </w:rPr>
      </w:pPr>
    </w:p>
    <w:p w14:paraId="732794A4" w14:textId="77777777" w:rsidR="00E532C9" w:rsidRPr="00E532C9" w:rsidRDefault="00E532C9" w:rsidP="00E532C9">
      <w:pPr>
        <w:bidi/>
        <w:rPr>
          <w:rFonts w:cs="David" w:hint="cs"/>
          <w:rtl/>
        </w:rPr>
      </w:pPr>
    </w:p>
    <w:p w14:paraId="507E5AED" w14:textId="77777777" w:rsidR="00E532C9" w:rsidRPr="00E532C9" w:rsidRDefault="00E532C9" w:rsidP="00E532C9">
      <w:pPr>
        <w:bidi/>
        <w:rPr>
          <w:rFonts w:cs="David" w:hint="cs"/>
          <w:rtl/>
        </w:rPr>
      </w:pPr>
    </w:p>
    <w:p w14:paraId="1A731FF9" w14:textId="77777777" w:rsidR="00E532C9" w:rsidRPr="00E532C9" w:rsidRDefault="00E532C9" w:rsidP="00E532C9">
      <w:pPr>
        <w:bidi/>
        <w:rPr>
          <w:rFonts w:cs="David" w:hint="cs"/>
          <w:rtl/>
        </w:rPr>
      </w:pPr>
    </w:p>
    <w:p w14:paraId="4D9E602F"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4FDCC4EA" w14:textId="77777777" w:rsidR="00E532C9" w:rsidRPr="00E532C9" w:rsidRDefault="00E532C9" w:rsidP="00E532C9">
      <w:pPr>
        <w:bidi/>
        <w:rPr>
          <w:rFonts w:cs="David" w:hint="cs"/>
          <w:rtl/>
        </w:rPr>
      </w:pPr>
    </w:p>
    <w:p w14:paraId="637B16AE" w14:textId="77777777" w:rsidR="00E532C9" w:rsidRPr="00E532C9" w:rsidRDefault="00E532C9" w:rsidP="00E532C9">
      <w:pPr>
        <w:bidi/>
        <w:rPr>
          <w:rFonts w:cs="David" w:hint="cs"/>
          <w:rtl/>
        </w:rPr>
      </w:pPr>
      <w:r w:rsidRPr="00E532C9">
        <w:rPr>
          <w:rFonts w:cs="David" w:hint="cs"/>
          <w:rtl/>
        </w:rPr>
        <w:tab/>
        <w:t xml:space="preserve">אני תכף </w:t>
      </w:r>
      <w:r w:rsidRPr="00E532C9">
        <w:rPr>
          <w:rFonts w:cs="David"/>
          <w:rtl/>
        </w:rPr>
        <w:t>–</w:t>
      </w:r>
      <w:r w:rsidRPr="00E532C9">
        <w:rPr>
          <w:rFonts w:cs="David" w:hint="cs"/>
          <w:rtl/>
        </w:rPr>
        <w:t xml:space="preserve"> אם תרשה לי לסיים את דבריי תדע את </w:t>
      </w:r>
      <w:proofErr w:type="spellStart"/>
      <w:r w:rsidRPr="00E532C9">
        <w:rPr>
          <w:rFonts w:cs="David" w:hint="cs"/>
          <w:rtl/>
        </w:rPr>
        <w:t>הכל</w:t>
      </w:r>
      <w:proofErr w:type="spellEnd"/>
      <w:r w:rsidRPr="00E532C9">
        <w:rPr>
          <w:rFonts w:cs="David" w:hint="cs"/>
          <w:rtl/>
        </w:rPr>
        <w:t xml:space="preserve">. אבל אני אשווה את זה ל"בלו </w:t>
      </w:r>
      <w:proofErr w:type="spellStart"/>
      <w:r w:rsidRPr="00E532C9">
        <w:rPr>
          <w:rFonts w:cs="David" w:hint="cs"/>
          <w:rtl/>
        </w:rPr>
        <w:t>פרינט</w:t>
      </w:r>
      <w:proofErr w:type="spellEnd"/>
      <w:r w:rsidRPr="00E532C9">
        <w:rPr>
          <w:rFonts w:cs="David" w:hint="cs"/>
          <w:rtl/>
        </w:rPr>
        <w:t xml:space="preserve">" הכחול כאשר מניחים הצעת החוק. בוודאי שזה  ניתן לשינויים, וזו הכוונה שלי. אני בהחלט רואה בכתיבת קוד אתי חדש, מעודכן ורלוונטי לכנסת, את אחת המשימות החשובות המוטלות, הן על ועדת הכנסת, הן על הוועדה המשותפת והן על הבית הזה. לצערנו, תדמיתה של הכנסת, אינה כזו שאזרחי המדינה מתפארים בה. ועלינו, חברי הכנסת, מוטל לקבוע את כללי המשחק, את הראוי ואת הלא ראוי בתחום האתיקה של חברי הכנסת. חבר כנסת הפועל באופן שאינו אתי מכתים, לא רק את שמו שלו, אלא את שמם של כלל חברי הכנסת ואת שמה של הכנסת כולה. </w:t>
      </w:r>
    </w:p>
    <w:p w14:paraId="0421EA9B" w14:textId="77777777" w:rsidR="00E532C9" w:rsidRPr="00E532C9" w:rsidRDefault="00E532C9" w:rsidP="00E532C9">
      <w:pPr>
        <w:bidi/>
        <w:rPr>
          <w:rFonts w:cs="David" w:hint="cs"/>
          <w:rtl/>
        </w:rPr>
      </w:pPr>
    </w:p>
    <w:p w14:paraId="2431E42C" w14:textId="77777777" w:rsidR="00E532C9" w:rsidRPr="00E532C9" w:rsidRDefault="00E532C9" w:rsidP="00E532C9">
      <w:pPr>
        <w:bidi/>
        <w:rPr>
          <w:rFonts w:cs="David" w:hint="cs"/>
          <w:rtl/>
        </w:rPr>
      </w:pPr>
      <w:r w:rsidRPr="00E532C9">
        <w:rPr>
          <w:rFonts w:cs="David" w:hint="cs"/>
          <w:rtl/>
        </w:rPr>
        <w:tab/>
        <w:t xml:space="preserve">כללי האתיקה הקיימים נכתבו לפני למעלה מ-20 שנה, ובמשך השנים הם תוקנו ואף נוספו להם החלטות של ועדת האתיקה וחוות דעת של היועצים המשפטיים, אך עדיין מדובר במסמך שאינו שלם ומספק. כפי שתראו, הכללים המוצעים על ידי הוועדה הציבורית, שמונחים לפניכם כאן, הינם משנה סדורה, כללים מפורטים מאד, שמבוססים במידה רבה על הכללים וההחלטות הקיימים, אך כוללים גם שינויים. הפירוט בא להבטיח שחבר כנסת לא יפעל באופן שאינו אתי מבלי דעת, דבר שוודאי קרה לרבים מאתנו, וכן לסייע לחברי הכנסת המתחבטים באופן תדיר בשאלות של מותר ואסור, ולפעול בצורה הולמת וראויה יותר. </w:t>
      </w:r>
    </w:p>
    <w:p w14:paraId="290B37BD" w14:textId="77777777" w:rsidR="00E532C9" w:rsidRPr="00E532C9" w:rsidRDefault="00E532C9" w:rsidP="00E532C9">
      <w:pPr>
        <w:bidi/>
        <w:rPr>
          <w:rFonts w:cs="David" w:hint="cs"/>
          <w:rtl/>
        </w:rPr>
      </w:pPr>
    </w:p>
    <w:p w14:paraId="2E6619A4" w14:textId="77777777" w:rsidR="00E532C9" w:rsidRPr="00E532C9" w:rsidRDefault="00E532C9" w:rsidP="00E532C9">
      <w:pPr>
        <w:bidi/>
        <w:rPr>
          <w:rFonts w:cs="David" w:hint="cs"/>
          <w:rtl/>
        </w:rPr>
      </w:pPr>
      <w:r w:rsidRPr="00E532C9">
        <w:rPr>
          <w:rFonts w:cs="David" w:hint="cs"/>
          <w:rtl/>
        </w:rPr>
        <w:tab/>
        <w:t xml:space="preserve">ישנם חוקים הקובעים איסורים שונים הקשורים להתנהגות ולטוהר המידות של נבחרי ציבור. למשל, חוקים העוסקים בקבלת שוחד, מתנות, מרמה, הפרת אמונים ועוד. כל אלה עוסקים בסף של ההתנהגות הראויה. אין ספק שלא די בכך שחבר הכנסת יפעל לפי אמות המידה שקובע אותו סף משפטי. החוק אינו יכול להסדיר את כל אורחות החיים, והוא משאיר, מטבע הדברים, תחומי התנהגות רבים להסדרים אתיים. במובן הזה, כללי האתיקה אינם מותרות, אלא הם מהווים את כללי היסוד של התנהגות הולמת. במילים אחרות, כללי האתיקה באים לקבוע את רף ההתנהגות הראויה הנמצא מעל הסף שקובע החוק. כללי האתיקה קובעים, למשל, שחבר הכנסת ישמור על כבוד הכנסת וכבוד חבריה ויפעל לטיפוח אמון הציבור בכנסת. ועוד הם קובעים, שחבר הכנסת אמור לשמש בהתנהגותו דוגמה אישית להתנהגות ראויה. </w:t>
      </w:r>
    </w:p>
    <w:p w14:paraId="1DF26319" w14:textId="77777777" w:rsidR="00E532C9" w:rsidRPr="00E532C9" w:rsidRDefault="00E532C9" w:rsidP="00E532C9">
      <w:pPr>
        <w:bidi/>
        <w:rPr>
          <w:rFonts w:cs="David" w:hint="cs"/>
          <w:rtl/>
        </w:rPr>
      </w:pPr>
    </w:p>
    <w:p w14:paraId="76D08A99" w14:textId="77777777" w:rsidR="00E532C9" w:rsidRPr="00E532C9" w:rsidRDefault="00E532C9" w:rsidP="00E532C9">
      <w:pPr>
        <w:bidi/>
        <w:ind w:firstLine="567"/>
        <w:rPr>
          <w:rFonts w:cs="David" w:hint="cs"/>
          <w:rtl/>
        </w:rPr>
      </w:pPr>
      <w:r w:rsidRPr="00E532C9">
        <w:rPr>
          <w:rFonts w:cs="David" w:hint="cs"/>
          <w:rtl/>
        </w:rPr>
        <w:t xml:space="preserve">הדבר נכון לגבי כללי האתיקה המקובלים אצל בעלי מקצועות שונים ובארגונים שונים, כמו למשל עורכי דין, רופאים, עובדי מדינה, מוסדות להשכלה גבוהה, ועוד. עם זאת, כללי האתיקה משתנים מארגון לארגון בהתאם למעמד הארגון או המקצוע. כשמדובר בחברי כנסת החבים חובת נאמנות לציבור, ברור כי רף ההתנהגות הנדרש מהם ימוקם במקום גבוה, באופן שיהלום את מעמדם ויבטיח כי יישמר האמון של הציבור בכנסת. </w:t>
      </w:r>
    </w:p>
    <w:p w14:paraId="39620B97" w14:textId="77777777" w:rsidR="00E532C9" w:rsidRPr="00E532C9" w:rsidRDefault="00E532C9" w:rsidP="00E532C9">
      <w:pPr>
        <w:bidi/>
        <w:rPr>
          <w:rFonts w:cs="David" w:hint="cs"/>
          <w:rtl/>
        </w:rPr>
      </w:pPr>
    </w:p>
    <w:p w14:paraId="01636B03" w14:textId="77777777" w:rsidR="00E532C9" w:rsidRPr="00E532C9" w:rsidRDefault="00E532C9" w:rsidP="00E532C9">
      <w:pPr>
        <w:bidi/>
        <w:rPr>
          <w:rFonts w:cs="David" w:hint="cs"/>
          <w:rtl/>
        </w:rPr>
      </w:pPr>
      <w:r w:rsidRPr="00E532C9">
        <w:rPr>
          <w:rFonts w:cs="David" w:hint="cs"/>
          <w:rtl/>
        </w:rPr>
        <w:tab/>
        <w:t xml:space="preserve">כללי האתיקה שמציעה ועדת זמיר, פותחים בסעיפים הצהרתיים הקובעים את מטרתם ואת הערכים הכלליים בקשר להתנהגותם הראויה של חברי הכנסת. מטרת הכללים היא לטפח התנהגות ראויה של כל אחד ואחד מחברי הכנסת כדי לשפר את תפקוד הכנסת ולשמור על כבודה, וכן להבטיח טוהר מידות ולקדם את אמון הציבור בכנסת </w:t>
      </w:r>
      <w:r w:rsidRPr="00E532C9">
        <w:rPr>
          <w:rFonts w:cs="David"/>
          <w:rtl/>
        </w:rPr>
        <w:t>–</w:t>
      </w:r>
      <w:r w:rsidRPr="00E532C9">
        <w:rPr>
          <w:rFonts w:cs="David" w:hint="cs"/>
          <w:rtl/>
        </w:rPr>
        <w:t xml:space="preserve"> ואני אפילו אחדד ואומר שלא רק לקדם את אמון הציבור בכנסת, אלא להשיב את האמון של הציבור בכנסת, שלצערי בשנים האחרונות די אבד. ברור שלא די שנקבע את כללי האתיקה כדי להשיב את אמון הציבור בנבחריו, אלא עלינו להטמיעם ולפעול לפיהם דרך קבע. תקוותי היא כי עם קבלת הכללים ייפתחו חברי הכנסת חשיבה אתית, ואנחנו נשאל את עצמנו כיצד ראוי לו לנבחר הציבור להתנהג, כיצד ההתנהגות נראית בעיני הציבור, ואם אנחנו משמשים דוגמה אישית להתנהגות ראויה. רק כך נוכל להשיב את אמון הציבור בכנסת ולהעלות את קרנה של הכנסת.  </w:t>
      </w:r>
    </w:p>
    <w:p w14:paraId="5E0D0CAF" w14:textId="77777777" w:rsidR="00E532C9" w:rsidRPr="00E532C9" w:rsidRDefault="00E532C9" w:rsidP="00E532C9">
      <w:pPr>
        <w:bidi/>
        <w:rPr>
          <w:rFonts w:cs="David" w:hint="cs"/>
          <w:rtl/>
        </w:rPr>
      </w:pPr>
    </w:p>
    <w:p w14:paraId="35AC7110" w14:textId="77777777" w:rsidR="00E532C9" w:rsidRPr="00E532C9" w:rsidRDefault="00E532C9" w:rsidP="00E532C9">
      <w:pPr>
        <w:bidi/>
        <w:rPr>
          <w:rFonts w:cs="David" w:hint="cs"/>
          <w:rtl/>
        </w:rPr>
      </w:pPr>
      <w:r w:rsidRPr="00E532C9">
        <w:rPr>
          <w:rFonts w:cs="David" w:hint="cs"/>
          <w:rtl/>
        </w:rPr>
        <w:tab/>
        <w:t xml:space="preserve">דוח ועדת זמיר המונח בפנינו כולל מספר חלקים, ואני מיד אתן לפרופ' זמיר להציג את הדברים, כמובן, וכן לכל אחד מחברי הוועדה אשר ירצה לומר או להוסיף דברים. אני אשמח לעשות את זה, וכמובן שבהמשך הדיונים בכוונתי, חבר הכנסת זאב, לדון בכל פרק ופרק בנפרד. בכוונתי לקיים את הדיונים הללו כל יום שלישי בין השעות 14:00 ל-16:00, כאשר אודיע מראש לכל חברי הכנסת איזה פרק אמור </w:t>
      </w:r>
      <w:proofErr w:type="spellStart"/>
      <w:r w:rsidRPr="00E532C9">
        <w:rPr>
          <w:rFonts w:cs="David" w:hint="cs"/>
          <w:rtl/>
        </w:rPr>
        <w:t>לידון</w:t>
      </w:r>
      <w:proofErr w:type="spellEnd"/>
      <w:r w:rsidRPr="00E532C9">
        <w:rPr>
          <w:rFonts w:cs="David" w:hint="cs"/>
          <w:rtl/>
        </w:rPr>
        <w:t xml:space="preserve"> בשבוע שלאחר מכן, כדי שכולכם תוכלו להתכונן, לבוא עם ההערות שלכם, וכמובן, את מה שנצטרך לשנות אנחנו נשנה. </w:t>
      </w:r>
    </w:p>
    <w:p w14:paraId="337A4FCD" w14:textId="77777777" w:rsidR="00E532C9" w:rsidRPr="00E532C9" w:rsidRDefault="00E532C9" w:rsidP="00E532C9">
      <w:pPr>
        <w:bidi/>
        <w:rPr>
          <w:rFonts w:cs="David" w:hint="cs"/>
          <w:rtl/>
        </w:rPr>
      </w:pPr>
    </w:p>
    <w:p w14:paraId="76542EE8" w14:textId="77777777" w:rsidR="00E532C9" w:rsidRPr="00E532C9" w:rsidRDefault="00E532C9" w:rsidP="00E532C9">
      <w:pPr>
        <w:bidi/>
        <w:ind w:firstLine="567"/>
        <w:rPr>
          <w:rFonts w:cs="David" w:hint="cs"/>
          <w:rtl/>
        </w:rPr>
      </w:pPr>
      <w:r w:rsidRPr="00E532C9">
        <w:rPr>
          <w:rFonts w:cs="David" w:hint="cs"/>
          <w:rtl/>
        </w:rPr>
        <w:t xml:space="preserve">אני מתכוונת להקדיש לזה הרבה זמן. הוועדה הציבורית ישבה על המדוכה במשך שלוש שנים </w:t>
      </w:r>
      <w:r w:rsidRPr="00E532C9">
        <w:rPr>
          <w:rFonts w:cs="David"/>
          <w:rtl/>
        </w:rPr>
        <w:t>–</w:t>
      </w:r>
      <w:r w:rsidRPr="00E532C9">
        <w:rPr>
          <w:rFonts w:cs="David" w:hint="cs"/>
          <w:rtl/>
        </w:rPr>
        <w:t xml:space="preserve"> אני לא אומרת שוועדת הכנסת תשב על זה שלוש שנים, אנחנו נשב הרבה פחות </w:t>
      </w:r>
      <w:r w:rsidRPr="00E532C9">
        <w:rPr>
          <w:rFonts w:cs="David"/>
          <w:rtl/>
        </w:rPr>
        <w:t>–</w:t>
      </w:r>
      <w:r w:rsidRPr="00E532C9">
        <w:rPr>
          <w:rFonts w:cs="David" w:hint="cs"/>
          <w:rtl/>
        </w:rPr>
        <w:t xml:space="preserve"> יחד עם זה נאמץ את כל הקוד האתי וגם נשתדל להטמיע אותו.</w:t>
      </w:r>
    </w:p>
    <w:p w14:paraId="16986668" w14:textId="77777777" w:rsidR="00E532C9" w:rsidRPr="00E532C9" w:rsidRDefault="00E532C9" w:rsidP="00E532C9">
      <w:pPr>
        <w:bidi/>
        <w:rPr>
          <w:rFonts w:cs="David" w:hint="cs"/>
          <w:rtl/>
        </w:rPr>
      </w:pPr>
    </w:p>
    <w:p w14:paraId="6F9D5B73" w14:textId="77777777" w:rsidR="00E532C9" w:rsidRPr="00E532C9" w:rsidRDefault="00E532C9" w:rsidP="00E532C9">
      <w:pPr>
        <w:bidi/>
        <w:rPr>
          <w:rFonts w:cs="David" w:hint="cs"/>
          <w:rtl/>
        </w:rPr>
      </w:pPr>
      <w:r w:rsidRPr="00E532C9">
        <w:rPr>
          <w:rFonts w:cs="David" w:hint="cs"/>
          <w:rtl/>
        </w:rPr>
        <w:tab/>
        <w:t xml:space="preserve">בשלב הזה אני רוצה להפנות את תשומת לבכם לכך שבנוסף להצעות כללי האתיקה שמופיעים בפרק הרביעי של הדוח, הפרק השלישי כולל הסבר מפורט, מעין מדריך. כך יהיה לכל אחד ואחת מאתנו יותר קל לגשת לדוח הזה. הצורה הזאת של הדוח תאפשר לנו להבין טוב יותר את המוצר הכללי ולהתכונן, כפי שאמרתי, לכל נושא.  </w:t>
      </w:r>
    </w:p>
    <w:p w14:paraId="02CA4969" w14:textId="77777777" w:rsidR="00E532C9" w:rsidRPr="00E532C9" w:rsidRDefault="00E532C9" w:rsidP="00E532C9">
      <w:pPr>
        <w:bidi/>
        <w:rPr>
          <w:rFonts w:cs="David" w:hint="cs"/>
          <w:rtl/>
        </w:rPr>
      </w:pPr>
    </w:p>
    <w:p w14:paraId="256EF3B9" w14:textId="77777777" w:rsidR="00E532C9" w:rsidRPr="00E532C9" w:rsidRDefault="00E532C9" w:rsidP="00E532C9">
      <w:pPr>
        <w:bidi/>
        <w:rPr>
          <w:rFonts w:cs="David" w:hint="cs"/>
          <w:rtl/>
        </w:rPr>
      </w:pPr>
      <w:r w:rsidRPr="00E532C9">
        <w:rPr>
          <w:rFonts w:cs="David" w:hint="cs"/>
          <w:rtl/>
        </w:rPr>
        <w:tab/>
        <w:t xml:space="preserve">עוד חשוב להזכיר כי לפני הגשת הדוח הסופי הוועדה הציבורית הפיצה טיוטה של הכללים וחברי כנסת, כמו גם אנשים מן הציבור, העבירו לה הערות שחלקן נתקבלו ונכללות בדוח שבפנינו. אני מקווה שהדיונים יהיו יעילים, מוצלחים ופוריים, כך שבסיומם נוכל להציג קוד אתי שלם לחברי הכנסת, ולא פחות חשוב, להטמיע את הכללים הללו, כפי שאמרתי בדבריי קודם. </w:t>
      </w:r>
    </w:p>
    <w:p w14:paraId="2C88CAFD" w14:textId="77777777" w:rsidR="00E532C9" w:rsidRPr="00E532C9" w:rsidRDefault="00E532C9" w:rsidP="00E532C9">
      <w:pPr>
        <w:bidi/>
        <w:rPr>
          <w:rFonts w:cs="David" w:hint="cs"/>
          <w:rtl/>
        </w:rPr>
      </w:pPr>
    </w:p>
    <w:p w14:paraId="16E02108" w14:textId="77777777" w:rsidR="00E532C9" w:rsidRPr="00E532C9" w:rsidRDefault="00E532C9" w:rsidP="00E532C9">
      <w:pPr>
        <w:bidi/>
        <w:rPr>
          <w:rFonts w:cs="David" w:hint="cs"/>
          <w:rtl/>
        </w:rPr>
      </w:pPr>
      <w:r w:rsidRPr="00E532C9">
        <w:rPr>
          <w:rFonts w:cs="David" w:hint="cs"/>
          <w:rtl/>
        </w:rPr>
        <w:tab/>
        <w:t xml:space="preserve">ואני שוב מודה לכולם. היה לי העונג והכבוד לשבת עם כל אחת ואחד מכם, ואני מודה לחבר הכנסת חיים אורון, שניאות לעצם העובדה שנקיים ישיבה משותפת. אני רק רוצה להזכיר שבתום - רובי, חסרת לי. אמרתי שחסרת לי וברוך הבא. </w:t>
      </w:r>
    </w:p>
    <w:p w14:paraId="2F5FF092" w14:textId="77777777" w:rsidR="00E532C9" w:rsidRPr="00E532C9" w:rsidRDefault="00E532C9" w:rsidP="00E532C9">
      <w:pPr>
        <w:bidi/>
        <w:rPr>
          <w:rFonts w:cs="David" w:hint="cs"/>
          <w:rtl/>
        </w:rPr>
      </w:pPr>
    </w:p>
    <w:p w14:paraId="0E9CE184" w14:textId="77777777" w:rsidR="00E532C9" w:rsidRPr="00E532C9" w:rsidRDefault="00E532C9" w:rsidP="00E532C9">
      <w:pPr>
        <w:bidi/>
        <w:rPr>
          <w:rFonts w:cs="David" w:hint="cs"/>
          <w:rtl/>
        </w:rPr>
      </w:pPr>
      <w:r w:rsidRPr="00E532C9">
        <w:rPr>
          <w:rFonts w:cs="David" w:hint="cs"/>
          <w:u w:val="single"/>
          <w:rtl/>
        </w:rPr>
        <w:t>ראובן ריבלין:</w:t>
      </w:r>
    </w:p>
    <w:p w14:paraId="33843B94" w14:textId="77777777" w:rsidR="00E532C9" w:rsidRPr="00E532C9" w:rsidRDefault="00E532C9" w:rsidP="00E532C9">
      <w:pPr>
        <w:bidi/>
        <w:rPr>
          <w:rFonts w:cs="David" w:hint="cs"/>
          <w:rtl/>
        </w:rPr>
      </w:pPr>
    </w:p>
    <w:p w14:paraId="72EE6033" w14:textId="77777777" w:rsidR="00E532C9" w:rsidRPr="00E532C9" w:rsidRDefault="00E532C9" w:rsidP="00E532C9">
      <w:pPr>
        <w:bidi/>
        <w:rPr>
          <w:rFonts w:cs="David" w:hint="cs"/>
          <w:rtl/>
        </w:rPr>
      </w:pPr>
      <w:r w:rsidRPr="00E532C9">
        <w:rPr>
          <w:rFonts w:cs="David" w:hint="cs"/>
          <w:rtl/>
        </w:rPr>
        <w:tab/>
        <w:t xml:space="preserve"> אני מתנצל, הייתי בראיון עיתונאי. </w:t>
      </w:r>
    </w:p>
    <w:p w14:paraId="3DED70A6" w14:textId="77777777" w:rsidR="00E532C9" w:rsidRPr="00E532C9" w:rsidRDefault="00E532C9" w:rsidP="00E532C9">
      <w:pPr>
        <w:bidi/>
        <w:rPr>
          <w:rFonts w:cs="David" w:hint="cs"/>
          <w:rtl/>
        </w:rPr>
      </w:pPr>
    </w:p>
    <w:p w14:paraId="59076E57"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0D20D7E0" w14:textId="77777777" w:rsidR="00E532C9" w:rsidRPr="00E532C9" w:rsidRDefault="00E532C9" w:rsidP="00E532C9">
      <w:pPr>
        <w:bidi/>
        <w:rPr>
          <w:rFonts w:cs="David" w:hint="cs"/>
          <w:rtl/>
        </w:rPr>
      </w:pPr>
    </w:p>
    <w:p w14:paraId="40065ECD" w14:textId="77777777" w:rsidR="00E532C9" w:rsidRPr="00E532C9" w:rsidRDefault="00E532C9" w:rsidP="00E532C9">
      <w:pPr>
        <w:bidi/>
        <w:rPr>
          <w:rFonts w:cs="David" w:hint="cs"/>
          <w:rtl/>
        </w:rPr>
      </w:pPr>
      <w:r w:rsidRPr="00E532C9">
        <w:rPr>
          <w:rFonts w:cs="David" w:hint="cs"/>
          <w:rtl/>
        </w:rPr>
        <w:tab/>
        <w:t xml:space="preserve">זה חשוב מאד. אמרתי שהיום זו מעין ישיבה חגיגית, כאשר חברי ועדת זמיר יציגו בפנינו את הדוח, ומיד בשבוע הבא בכוונתי, בתום כל ישיבה לערוך הצבעה על כל אחד ואחד מהסעיפים. לא הייתי רוצה שנעבור על כל הדוח ובסוף הדוח ננסה לזכור מהם השינויים שהיו מוצעים ונתחיל להתווכח על </w:t>
      </w:r>
      <w:proofErr w:type="spellStart"/>
      <w:r w:rsidRPr="00E532C9">
        <w:rPr>
          <w:rFonts w:cs="David" w:hint="cs"/>
          <w:rtl/>
        </w:rPr>
        <w:t>הכל</w:t>
      </w:r>
      <w:proofErr w:type="spellEnd"/>
      <w:r w:rsidRPr="00E532C9">
        <w:rPr>
          <w:rFonts w:cs="David" w:hint="cs"/>
          <w:rtl/>
        </w:rPr>
        <w:t xml:space="preserve"> מחדש. כך זה ייקח הרבה יותר זמן. </w:t>
      </w:r>
    </w:p>
    <w:p w14:paraId="4F6FC1AD" w14:textId="77777777" w:rsidR="00E532C9" w:rsidRPr="00E532C9" w:rsidRDefault="00E532C9" w:rsidP="00E532C9">
      <w:pPr>
        <w:bidi/>
        <w:rPr>
          <w:rFonts w:cs="David" w:hint="cs"/>
          <w:rtl/>
        </w:rPr>
      </w:pPr>
    </w:p>
    <w:p w14:paraId="0D65F692" w14:textId="77777777" w:rsidR="00E532C9" w:rsidRPr="00E532C9" w:rsidRDefault="00E532C9" w:rsidP="00E532C9">
      <w:pPr>
        <w:bidi/>
        <w:rPr>
          <w:rFonts w:cs="David" w:hint="cs"/>
          <w:rtl/>
        </w:rPr>
      </w:pPr>
      <w:r w:rsidRPr="00E532C9">
        <w:rPr>
          <w:rFonts w:cs="David" w:hint="cs"/>
          <w:rtl/>
        </w:rPr>
        <w:tab/>
        <w:t xml:space="preserve">אני, כמובן, אתן את רשות הדיבור לפרופסור זמיר, ושוב תודה על </w:t>
      </w:r>
      <w:proofErr w:type="spellStart"/>
      <w:r w:rsidRPr="00E532C9">
        <w:rPr>
          <w:rFonts w:cs="David" w:hint="cs"/>
          <w:rtl/>
        </w:rPr>
        <w:t>הכל</w:t>
      </w:r>
      <w:proofErr w:type="spellEnd"/>
      <w:r w:rsidRPr="00E532C9">
        <w:rPr>
          <w:rFonts w:cs="David" w:hint="cs"/>
          <w:rtl/>
        </w:rPr>
        <w:t xml:space="preserve">. בבקשה. </w:t>
      </w:r>
    </w:p>
    <w:p w14:paraId="1BB10806" w14:textId="77777777" w:rsidR="00E532C9" w:rsidRPr="00E532C9" w:rsidRDefault="00E532C9" w:rsidP="00E532C9">
      <w:pPr>
        <w:bidi/>
        <w:rPr>
          <w:rFonts w:cs="David" w:hint="cs"/>
          <w:rtl/>
        </w:rPr>
      </w:pPr>
    </w:p>
    <w:p w14:paraId="718D7E81" w14:textId="77777777" w:rsidR="00E532C9" w:rsidRPr="00E532C9" w:rsidRDefault="00E532C9" w:rsidP="00E532C9">
      <w:pPr>
        <w:bidi/>
        <w:rPr>
          <w:rFonts w:cs="David" w:hint="cs"/>
          <w:u w:val="single"/>
          <w:rtl/>
        </w:rPr>
      </w:pPr>
      <w:r w:rsidRPr="00E532C9">
        <w:rPr>
          <w:rFonts w:cs="David" w:hint="cs"/>
          <w:u w:val="single"/>
          <w:rtl/>
        </w:rPr>
        <w:t>יצחק זמיר:</w:t>
      </w:r>
    </w:p>
    <w:p w14:paraId="5C3B2122" w14:textId="77777777" w:rsidR="00E532C9" w:rsidRPr="00E532C9" w:rsidRDefault="00E532C9" w:rsidP="00E532C9">
      <w:pPr>
        <w:bidi/>
        <w:rPr>
          <w:rFonts w:cs="David" w:hint="cs"/>
          <w:rtl/>
        </w:rPr>
      </w:pPr>
    </w:p>
    <w:p w14:paraId="6373025F" w14:textId="77777777" w:rsidR="00E532C9" w:rsidRPr="00E532C9" w:rsidRDefault="00E532C9" w:rsidP="00E532C9">
      <w:pPr>
        <w:bidi/>
        <w:rPr>
          <w:rFonts w:cs="David" w:hint="cs"/>
          <w:rtl/>
        </w:rPr>
      </w:pPr>
      <w:r w:rsidRPr="00E532C9">
        <w:rPr>
          <w:rFonts w:cs="David" w:hint="cs"/>
          <w:rtl/>
        </w:rPr>
        <w:tab/>
        <w:t xml:space="preserve">אני, ראשית דבר, מבקש להודות ליושבת ראש ולחברי הוועדה המשותפת, ועדת הכנסת וועדת האתיקה, על כך שהוזמנו לישיבה הזאת. וגם, אם אפשר להחזיר מחמאה ליושבת ראש, ולומר שגם לנו, לי באופן אישי, היה זה כבוד ועונג לשתף אתך פעולה בעבודת הוועדה. </w:t>
      </w:r>
      <w:proofErr w:type="spellStart"/>
      <w:r w:rsidRPr="00E532C9">
        <w:rPr>
          <w:rFonts w:cs="David" w:hint="cs"/>
          <w:rtl/>
        </w:rPr>
        <w:t>היתה</w:t>
      </w:r>
      <w:proofErr w:type="spellEnd"/>
      <w:r w:rsidRPr="00E532C9">
        <w:rPr>
          <w:rFonts w:cs="David" w:hint="cs"/>
          <w:rtl/>
        </w:rPr>
        <w:t xml:space="preserve"> עבודה רבה וממושכת </w:t>
      </w:r>
      <w:r w:rsidRPr="00E532C9">
        <w:rPr>
          <w:rFonts w:cs="David"/>
          <w:rtl/>
        </w:rPr>
        <w:t>–</w:t>
      </w:r>
      <w:r w:rsidRPr="00E532C9">
        <w:rPr>
          <w:rFonts w:cs="David" w:hint="cs"/>
          <w:rtl/>
        </w:rPr>
        <w:t xml:space="preserve"> את אמרת שזה אחד הדוחות היסודיים והמקיפים ביותר, אני חושב שאני יכול לומר יותר מזה, שלנו לא ידוע תקדים של דוח שבודק את הנושא של אתיקה של חברי פרלמנט בצורה שיטתית ויסודית כזאת ומסכם את העבודה בדוח שמציג הצעה מקיפה של כללי אתיקה לחברי הכנסת.</w:t>
      </w:r>
    </w:p>
    <w:p w14:paraId="4E2EDB5D" w14:textId="77777777" w:rsidR="00E532C9" w:rsidRPr="00E532C9" w:rsidRDefault="00E532C9" w:rsidP="00E532C9">
      <w:pPr>
        <w:bidi/>
        <w:rPr>
          <w:rFonts w:cs="David" w:hint="cs"/>
          <w:rtl/>
        </w:rPr>
      </w:pPr>
    </w:p>
    <w:p w14:paraId="76A26B5A" w14:textId="77777777" w:rsidR="00E532C9" w:rsidRPr="00E532C9" w:rsidRDefault="00E532C9" w:rsidP="00E532C9">
      <w:pPr>
        <w:bidi/>
        <w:rPr>
          <w:rFonts w:cs="David" w:hint="cs"/>
          <w:rtl/>
        </w:rPr>
      </w:pPr>
      <w:r w:rsidRPr="00E532C9">
        <w:rPr>
          <w:rFonts w:cs="David" w:hint="cs"/>
          <w:rtl/>
        </w:rPr>
        <w:tab/>
        <w:t xml:space="preserve">אנחנו, כוועדה, סיימנו את תפקידנו עם הגשת הדוח הזה לכנסת, כמובן על מנת שיהיה נדון על ידי הכנסת סעיף </w:t>
      </w:r>
      <w:proofErr w:type="spellStart"/>
      <w:r w:rsidRPr="00E532C9">
        <w:rPr>
          <w:rFonts w:cs="David" w:hint="cs"/>
          <w:rtl/>
        </w:rPr>
        <w:t>סעיף</w:t>
      </w:r>
      <w:proofErr w:type="spellEnd"/>
      <w:r w:rsidRPr="00E532C9">
        <w:rPr>
          <w:rFonts w:cs="David" w:hint="cs"/>
          <w:rtl/>
        </w:rPr>
        <w:t xml:space="preserve"> והכנסת תחליט כחוכמתה. יחד עם זאת אנחנו, באופן אישי, לא רק מוכנים </w:t>
      </w:r>
      <w:r w:rsidRPr="00E532C9">
        <w:rPr>
          <w:rFonts w:cs="David"/>
          <w:rtl/>
        </w:rPr>
        <w:t>–</w:t>
      </w:r>
      <w:r w:rsidRPr="00E532C9">
        <w:rPr>
          <w:rFonts w:cs="David" w:hint="cs"/>
          <w:rtl/>
        </w:rPr>
        <w:t xml:space="preserve"> אנחנו נשמח </w:t>
      </w:r>
      <w:r w:rsidRPr="00E532C9">
        <w:rPr>
          <w:rFonts w:cs="David"/>
          <w:rtl/>
        </w:rPr>
        <w:t>–</w:t>
      </w:r>
      <w:r w:rsidRPr="00E532C9">
        <w:rPr>
          <w:rFonts w:cs="David" w:hint="cs"/>
          <w:rtl/>
        </w:rPr>
        <w:t xml:space="preserve"> לעמוד לשירותה של הכנסת גם בהמשך הדיונים בדוח הזה, ובמידה שנתבקש נדאג לכך שבישיבות של הוועדה יהיה נוכח לפחות נציג אחד של הוועדה הציבורית כדי להציג את הדיונים והשיקולים שעמדו בפני הוועדה, להבהיר את ההחלטה בכל עניין ועניין ולענות לשאלות ככל שיתעוררו. הדוח הזה, לדעתנו, הוא דוח לא רק חשוב, אלא גם דוח מורכב. לכן אני חושב שטוב אם לרשות הוועדה הזאת יעמוד מישהו מהוועדה שהכינה את הדוח, שיוכל להאיר פינות לא ברורות ולענות לשאלות של חברי הכנסת במהלך הדיון.</w:t>
      </w:r>
    </w:p>
    <w:p w14:paraId="4FFD6377" w14:textId="77777777" w:rsidR="00E532C9" w:rsidRPr="00E532C9" w:rsidRDefault="00E532C9" w:rsidP="00E532C9">
      <w:pPr>
        <w:bidi/>
        <w:rPr>
          <w:rFonts w:cs="David" w:hint="cs"/>
          <w:rtl/>
        </w:rPr>
      </w:pPr>
    </w:p>
    <w:p w14:paraId="46DDAB2A" w14:textId="77777777" w:rsidR="00E532C9" w:rsidRPr="00E532C9" w:rsidRDefault="00E532C9" w:rsidP="00E532C9">
      <w:pPr>
        <w:bidi/>
        <w:rPr>
          <w:rFonts w:cs="David" w:hint="cs"/>
          <w:rtl/>
        </w:rPr>
      </w:pPr>
      <w:r w:rsidRPr="00E532C9">
        <w:rPr>
          <w:rFonts w:cs="David" w:hint="cs"/>
          <w:rtl/>
        </w:rPr>
        <w:tab/>
        <w:t>בדברי המבוא שלך, גברתי, אמרת הרבה ממה שאני הייתי אומר לולא מה שאמרת, לא נותר לי, כמי שהיה שופט, אלא לומר: אני מסכים. הדברים מקובלים עלי לחלוטין. אני רק - - -</w:t>
      </w:r>
    </w:p>
    <w:p w14:paraId="40FC496B" w14:textId="77777777" w:rsidR="00E532C9" w:rsidRPr="00E532C9" w:rsidRDefault="00E532C9" w:rsidP="00E532C9">
      <w:pPr>
        <w:bidi/>
        <w:rPr>
          <w:rFonts w:cs="David" w:hint="cs"/>
          <w:rtl/>
        </w:rPr>
      </w:pPr>
    </w:p>
    <w:p w14:paraId="29995B93"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7B5AD7BD" w14:textId="77777777" w:rsidR="00E532C9" w:rsidRPr="00E532C9" w:rsidRDefault="00E532C9" w:rsidP="00E532C9">
      <w:pPr>
        <w:bidi/>
        <w:rPr>
          <w:rFonts w:cs="David" w:hint="cs"/>
          <w:rtl/>
        </w:rPr>
      </w:pPr>
    </w:p>
    <w:p w14:paraId="6713567C" w14:textId="77777777" w:rsidR="00E532C9" w:rsidRPr="00E532C9" w:rsidRDefault="00E532C9" w:rsidP="00E532C9">
      <w:pPr>
        <w:bidi/>
        <w:rPr>
          <w:rFonts w:cs="David" w:hint="cs"/>
          <w:rtl/>
        </w:rPr>
      </w:pPr>
      <w:r w:rsidRPr="00E532C9">
        <w:rPr>
          <w:rFonts w:cs="David" w:hint="cs"/>
          <w:rtl/>
        </w:rPr>
        <w:tab/>
        <w:t>אני שמחה שקלעתי לדעתם של גדולים.</w:t>
      </w:r>
    </w:p>
    <w:p w14:paraId="6BE9B161" w14:textId="77777777" w:rsidR="00E532C9" w:rsidRPr="00E532C9" w:rsidRDefault="00E532C9" w:rsidP="00E532C9">
      <w:pPr>
        <w:bidi/>
        <w:rPr>
          <w:rFonts w:cs="David" w:hint="cs"/>
          <w:rtl/>
        </w:rPr>
      </w:pPr>
    </w:p>
    <w:p w14:paraId="7F46CA60" w14:textId="77777777" w:rsidR="00E532C9" w:rsidRPr="00E532C9" w:rsidRDefault="00E532C9" w:rsidP="00E532C9">
      <w:pPr>
        <w:bidi/>
        <w:rPr>
          <w:rFonts w:cs="David" w:hint="cs"/>
          <w:u w:val="single"/>
          <w:rtl/>
        </w:rPr>
      </w:pPr>
      <w:r w:rsidRPr="00E532C9">
        <w:rPr>
          <w:rFonts w:cs="David" w:hint="cs"/>
          <w:u w:val="single"/>
          <w:rtl/>
        </w:rPr>
        <w:t>יצחק זמיר:</w:t>
      </w:r>
    </w:p>
    <w:p w14:paraId="59CEB3B1" w14:textId="77777777" w:rsidR="00E532C9" w:rsidRPr="00E532C9" w:rsidRDefault="00E532C9" w:rsidP="00E532C9">
      <w:pPr>
        <w:bidi/>
        <w:rPr>
          <w:rFonts w:cs="David" w:hint="cs"/>
          <w:rtl/>
        </w:rPr>
      </w:pPr>
    </w:p>
    <w:p w14:paraId="69D08004" w14:textId="77777777" w:rsidR="00E532C9" w:rsidRPr="00E532C9" w:rsidRDefault="00E532C9" w:rsidP="00E532C9">
      <w:pPr>
        <w:bidi/>
        <w:rPr>
          <w:rFonts w:cs="David" w:hint="cs"/>
          <w:rtl/>
        </w:rPr>
      </w:pPr>
      <w:r w:rsidRPr="00E532C9">
        <w:rPr>
          <w:rFonts w:cs="David" w:hint="cs"/>
          <w:rtl/>
        </w:rPr>
        <w:tab/>
        <w:t xml:space="preserve">אני לא יודע כמה גדול, אבל </w:t>
      </w:r>
      <w:r w:rsidRPr="00E532C9">
        <w:rPr>
          <w:rFonts w:cs="David"/>
          <w:rtl/>
        </w:rPr>
        <w:t>–</w:t>
      </w:r>
      <w:r w:rsidRPr="00E532C9">
        <w:rPr>
          <w:rFonts w:cs="David" w:hint="cs"/>
          <w:rtl/>
        </w:rPr>
        <w:t xml:space="preserve"> כן, אנחנו בנושא הזה חושבים בראש אחד. אני בכל זאת אומר כמה דברי פתיחה, ואבקש להציג בקיצור את ההיסטוריה של הוועדה שהולידה את הדוח המונח לפניכם. </w:t>
      </w:r>
    </w:p>
    <w:p w14:paraId="7ECBF6CF" w14:textId="77777777" w:rsidR="00E532C9" w:rsidRPr="00E532C9" w:rsidRDefault="00E532C9" w:rsidP="00E532C9">
      <w:pPr>
        <w:bidi/>
        <w:rPr>
          <w:rFonts w:cs="David" w:hint="cs"/>
          <w:rtl/>
        </w:rPr>
      </w:pPr>
    </w:p>
    <w:p w14:paraId="71C86FD6" w14:textId="77777777" w:rsidR="00E532C9" w:rsidRPr="00E532C9" w:rsidRDefault="00E532C9" w:rsidP="00E532C9">
      <w:pPr>
        <w:bidi/>
        <w:rPr>
          <w:rFonts w:cs="David" w:hint="cs"/>
          <w:rtl/>
        </w:rPr>
      </w:pPr>
      <w:r w:rsidRPr="00E532C9">
        <w:rPr>
          <w:rFonts w:cs="David" w:hint="cs"/>
          <w:rtl/>
        </w:rPr>
        <w:tab/>
        <w:t xml:space="preserve">אז כפי שכבר שמעתם ואתם יודעים, הוועדה הזאת מונתה על ידי יושב ראש הכנסת הקודמת, חבר הכנסת רובי ריבלין </w:t>
      </w:r>
      <w:r w:rsidRPr="00E532C9">
        <w:rPr>
          <w:rFonts w:cs="David"/>
          <w:rtl/>
        </w:rPr>
        <w:t>–</w:t>
      </w:r>
      <w:r w:rsidRPr="00E532C9">
        <w:rPr>
          <w:rFonts w:cs="David" w:hint="cs"/>
          <w:rtl/>
        </w:rPr>
        <w:t xml:space="preserve"> אני שמח לראות אותו כאן. היא הוקמה לאחר פרשת ההצבעות הכפולות, אבל אני חושב שלא זאת </w:t>
      </w:r>
      <w:proofErr w:type="spellStart"/>
      <w:r w:rsidRPr="00E532C9">
        <w:rPr>
          <w:rFonts w:cs="David" w:hint="cs"/>
          <w:rtl/>
        </w:rPr>
        <w:t>היתה</w:t>
      </w:r>
      <w:proofErr w:type="spellEnd"/>
      <w:r w:rsidRPr="00E532C9">
        <w:rPr>
          <w:rFonts w:cs="David" w:hint="cs"/>
          <w:rtl/>
        </w:rPr>
        <w:t xml:space="preserve"> הסיבה האמיתית, מכל מקום לא הסיבה היחידה להקמת הוועדה. היא הוקמה על רקע של תחושה שהכנסת איננה זוכה למעמד ציבורי שהיא בהחלט ראויה לו. ו </w:t>
      </w:r>
      <w:r w:rsidRPr="00E532C9">
        <w:rPr>
          <w:rFonts w:cs="David"/>
          <w:rtl/>
        </w:rPr>
        <w:t>–</w:t>
      </w:r>
      <w:r w:rsidRPr="00E532C9">
        <w:rPr>
          <w:rFonts w:cs="David" w:hint="cs"/>
          <w:rtl/>
        </w:rPr>
        <w:t xml:space="preserve"> כך הדבר נראה לי </w:t>
      </w:r>
      <w:r w:rsidRPr="00E532C9">
        <w:rPr>
          <w:rFonts w:cs="David"/>
          <w:rtl/>
        </w:rPr>
        <w:t>–</w:t>
      </w:r>
      <w:r w:rsidRPr="00E532C9">
        <w:rPr>
          <w:rFonts w:cs="David" w:hint="cs"/>
          <w:rtl/>
        </w:rPr>
        <w:t xml:space="preserve"> הדבר איננו נובע מן המחלוקות הקיימות והטבעיות בתוך הכנסת, אלא במידה רבה מתוך התייחסות הציבור אל האתיקה של חברי הכנסת. וההרגשה היא שאכן, ראוי לתת את הדעת לנושא הזה ולשפר אותו, במידה שאפשר וראוי.  </w:t>
      </w:r>
    </w:p>
    <w:p w14:paraId="317762B3" w14:textId="77777777" w:rsidR="00E532C9" w:rsidRPr="00E532C9" w:rsidRDefault="00E532C9" w:rsidP="00E532C9">
      <w:pPr>
        <w:bidi/>
        <w:rPr>
          <w:rFonts w:cs="David" w:hint="cs"/>
          <w:rtl/>
        </w:rPr>
      </w:pPr>
    </w:p>
    <w:p w14:paraId="4C122D8A" w14:textId="77777777" w:rsidR="00E532C9" w:rsidRPr="00E532C9" w:rsidRDefault="00E532C9" w:rsidP="00E532C9">
      <w:pPr>
        <w:bidi/>
        <w:rPr>
          <w:rFonts w:cs="David" w:hint="cs"/>
          <w:rtl/>
        </w:rPr>
      </w:pPr>
      <w:r w:rsidRPr="00E532C9">
        <w:rPr>
          <w:rFonts w:cs="David" w:hint="cs"/>
          <w:rtl/>
        </w:rPr>
        <w:tab/>
        <w:t xml:space="preserve">ואכן, לכנסת יש מערכת של כללי אתיקה, שראשיתה בשנת 1983 ומאז, כפי ששמענו, היא עברה תיקונים והרחבות, והיא היום מפוזרת על פני הרבה מאד הוראות ממקורות שונים. חלק מכללי האתיקה קבועים בחוקי הכנסת </w:t>
      </w:r>
      <w:r w:rsidRPr="00E532C9">
        <w:rPr>
          <w:rFonts w:cs="David"/>
          <w:rtl/>
        </w:rPr>
        <w:t>–</w:t>
      </w:r>
      <w:r w:rsidRPr="00E532C9">
        <w:rPr>
          <w:rFonts w:cs="David" w:hint="cs"/>
          <w:rtl/>
        </w:rPr>
        <w:t xml:space="preserve"> קודם כל בחוק החסינות, אבל גם בחוקים אחרים </w:t>
      </w:r>
      <w:r w:rsidRPr="00E532C9">
        <w:rPr>
          <w:rFonts w:cs="David"/>
          <w:rtl/>
        </w:rPr>
        <w:t>–</w:t>
      </w:r>
      <w:r w:rsidRPr="00E532C9">
        <w:rPr>
          <w:rFonts w:cs="David" w:hint="cs"/>
          <w:rtl/>
        </w:rPr>
        <w:t xml:space="preserve"> האחרים בתקנון הכנסת, בכללי האתיקה, בנהלים שונים, בהחלטות של ועדת האתיקה, בחוות דעת של הלשכה המשפטית של הכנסת </w:t>
      </w:r>
      <w:r w:rsidRPr="00E532C9">
        <w:rPr>
          <w:rFonts w:cs="David"/>
          <w:rtl/>
        </w:rPr>
        <w:t>–</w:t>
      </w:r>
      <w:r w:rsidRPr="00E532C9">
        <w:rPr>
          <w:rFonts w:cs="David" w:hint="cs"/>
          <w:rtl/>
        </w:rPr>
        <w:t xml:space="preserve"> מערכת מאד מורכבת ומסועפת, וגם מכובדת. </w:t>
      </w:r>
    </w:p>
    <w:p w14:paraId="7069F008" w14:textId="77777777" w:rsidR="00E532C9" w:rsidRPr="00E532C9" w:rsidRDefault="00E532C9" w:rsidP="00E532C9">
      <w:pPr>
        <w:bidi/>
        <w:rPr>
          <w:rFonts w:cs="David" w:hint="cs"/>
          <w:rtl/>
        </w:rPr>
      </w:pPr>
    </w:p>
    <w:p w14:paraId="2B2A4823" w14:textId="77777777" w:rsidR="00E532C9" w:rsidRPr="00E532C9" w:rsidRDefault="00E532C9" w:rsidP="00E532C9">
      <w:pPr>
        <w:bidi/>
        <w:rPr>
          <w:rFonts w:cs="David" w:hint="cs"/>
          <w:rtl/>
        </w:rPr>
      </w:pPr>
      <w:r w:rsidRPr="00E532C9">
        <w:rPr>
          <w:rFonts w:cs="David" w:hint="cs"/>
          <w:rtl/>
        </w:rPr>
        <w:tab/>
        <w:t xml:space="preserve">יחד עם זאת היה ברור מלכתחילה </w:t>
      </w:r>
      <w:r w:rsidRPr="00E532C9">
        <w:rPr>
          <w:rFonts w:cs="David"/>
          <w:rtl/>
        </w:rPr>
        <w:t>–</w:t>
      </w:r>
      <w:r w:rsidRPr="00E532C9">
        <w:rPr>
          <w:rFonts w:cs="David" w:hint="cs"/>
          <w:rtl/>
        </w:rPr>
        <w:t xml:space="preserve"> והתברר לנו גם תוך כדי העבודה </w:t>
      </w:r>
      <w:r w:rsidRPr="00E532C9">
        <w:rPr>
          <w:rFonts w:cs="David"/>
          <w:rtl/>
        </w:rPr>
        <w:t>–</w:t>
      </w:r>
      <w:r w:rsidRPr="00E532C9">
        <w:rPr>
          <w:rFonts w:cs="David" w:hint="cs"/>
          <w:rtl/>
        </w:rPr>
        <w:t xml:space="preserve"> שהמערכת איננה שלמה. יש נושאים שאינם מוסדרים כיום, יש נושאים שהיו יפים לשעתם והזמן מחייב את תיקונם, וראוי לחזק את הכללים עצמם וכך גם את המנגנון להטמעה ואכיפה של כללי האתיקה. </w:t>
      </w:r>
    </w:p>
    <w:p w14:paraId="101E297B" w14:textId="77777777" w:rsidR="00E532C9" w:rsidRPr="00E532C9" w:rsidRDefault="00E532C9" w:rsidP="00E532C9">
      <w:pPr>
        <w:bidi/>
        <w:rPr>
          <w:rFonts w:cs="David" w:hint="cs"/>
          <w:rtl/>
        </w:rPr>
      </w:pPr>
    </w:p>
    <w:p w14:paraId="702A0116" w14:textId="77777777" w:rsidR="00E532C9" w:rsidRPr="00E532C9" w:rsidRDefault="00E532C9" w:rsidP="00E532C9">
      <w:pPr>
        <w:bidi/>
        <w:ind w:firstLine="567"/>
        <w:rPr>
          <w:rFonts w:cs="David" w:hint="cs"/>
          <w:rtl/>
        </w:rPr>
      </w:pPr>
      <w:r w:rsidRPr="00E532C9">
        <w:rPr>
          <w:rFonts w:cs="David" w:hint="cs"/>
          <w:rtl/>
        </w:rPr>
        <w:t xml:space="preserve">הוועדה התבססה בעבודתה על המערכת הקיימת של הכללים. כל החומר הנוגע לכללי האתיקה של חברי הכנסת, לרבות ההחלטות של ועדת האתיקה וחוות הדעת המשפטיות, היה בפני הוועדה, כשם </w:t>
      </w:r>
      <w:proofErr w:type="spellStart"/>
      <w:r w:rsidRPr="00E532C9">
        <w:rPr>
          <w:rFonts w:cs="David" w:hint="cs"/>
          <w:rtl/>
        </w:rPr>
        <w:t>שהיתה</w:t>
      </w:r>
      <w:proofErr w:type="spellEnd"/>
      <w:r w:rsidRPr="00E532C9">
        <w:rPr>
          <w:rFonts w:cs="David" w:hint="cs"/>
          <w:rtl/>
        </w:rPr>
        <w:t xml:space="preserve"> לנו תמונה כללית על כללי אתיקה שנוהגים בפרלמנטים אחרים. לקחנו את החומר הזה כתשתית לעבודה שלנו, כאשר העיקרון המנחה אותנו היה, שאנחנו מתייחסים לכל אחד מן הכללים הקיימים בכל הכבוד, מתוך נטייה להשאיר אותו בעינו </w:t>
      </w:r>
      <w:r w:rsidRPr="00E532C9">
        <w:rPr>
          <w:rFonts w:cs="David"/>
          <w:rtl/>
        </w:rPr>
        <w:t>–</w:t>
      </w:r>
      <w:r w:rsidRPr="00E532C9">
        <w:rPr>
          <w:rFonts w:cs="David" w:hint="cs"/>
          <w:rtl/>
        </w:rPr>
        <w:t xml:space="preserve"> אולי בשינוי נוסח </w:t>
      </w:r>
      <w:r w:rsidRPr="00E532C9">
        <w:rPr>
          <w:rFonts w:cs="David"/>
          <w:rtl/>
        </w:rPr>
        <w:t>–</w:t>
      </w:r>
      <w:r w:rsidRPr="00E532C9">
        <w:rPr>
          <w:rFonts w:cs="David" w:hint="cs"/>
          <w:rtl/>
        </w:rPr>
        <w:t xml:space="preserve"> אלא אם אנחנו רואים טעם טוב להציע את שינוי הכלל. לכן, רבים מן הכללים הקיימים מצאו את מקומם, בשינויי נוסח קלים, אל הכללים המוצעים על ידינו. אבל בצדם יש לא מעט שינויים, וחלק מהם גם </w:t>
      </w:r>
      <w:proofErr w:type="spellStart"/>
      <w:r w:rsidRPr="00E532C9">
        <w:rPr>
          <w:rFonts w:cs="David" w:hint="cs"/>
          <w:rtl/>
        </w:rPr>
        <w:t>שינוייים</w:t>
      </w:r>
      <w:proofErr w:type="spellEnd"/>
      <w:r w:rsidRPr="00E532C9">
        <w:rPr>
          <w:rFonts w:cs="David" w:hint="cs"/>
          <w:rtl/>
        </w:rPr>
        <w:t xml:space="preserve"> חשובים.  </w:t>
      </w:r>
    </w:p>
    <w:p w14:paraId="1678AC0B" w14:textId="77777777" w:rsidR="00E532C9" w:rsidRPr="00E532C9" w:rsidRDefault="00E532C9" w:rsidP="00E532C9">
      <w:pPr>
        <w:bidi/>
        <w:rPr>
          <w:rFonts w:cs="David" w:hint="cs"/>
          <w:rtl/>
        </w:rPr>
      </w:pPr>
    </w:p>
    <w:p w14:paraId="2E6CEFFF" w14:textId="77777777" w:rsidR="00E532C9" w:rsidRPr="00E532C9" w:rsidRDefault="00E532C9" w:rsidP="00E532C9">
      <w:pPr>
        <w:bidi/>
        <w:rPr>
          <w:rFonts w:cs="David" w:hint="cs"/>
          <w:rtl/>
        </w:rPr>
      </w:pPr>
      <w:r w:rsidRPr="00E532C9">
        <w:rPr>
          <w:rFonts w:cs="David" w:hint="cs"/>
          <w:rtl/>
        </w:rPr>
        <w:tab/>
        <w:t xml:space="preserve">הערכים המוצעים על ידינו, נחלקים באופן מהותי לשלושה חלקים עיקריים שאני אציג אותם בקיצור נמרץ. </w:t>
      </w:r>
    </w:p>
    <w:p w14:paraId="243FE6D9" w14:textId="77777777" w:rsidR="00E532C9" w:rsidRPr="00E532C9" w:rsidRDefault="00E532C9" w:rsidP="00E532C9">
      <w:pPr>
        <w:bidi/>
        <w:rPr>
          <w:rFonts w:cs="David" w:hint="cs"/>
          <w:rtl/>
        </w:rPr>
      </w:pPr>
    </w:p>
    <w:p w14:paraId="4287EB2C" w14:textId="77777777" w:rsidR="00E532C9" w:rsidRPr="00E532C9" w:rsidRDefault="00E532C9" w:rsidP="00E532C9">
      <w:pPr>
        <w:bidi/>
        <w:rPr>
          <w:rFonts w:cs="David" w:hint="cs"/>
          <w:rtl/>
        </w:rPr>
      </w:pPr>
      <w:r w:rsidRPr="00E532C9">
        <w:rPr>
          <w:rFonts w:cs="David" w:hint="cs"/>
          <w:rtl/>
        </w:rPr>
        <w:tab/>
        <w:t xml:space="preserve">החלק הראשון </w:t>
      </w:r>
      <w:r w:rsidRPr="00E532C9">
        <w:rPr>
          <w:rFonts w:cs="David"/>
          <w:rtl/>
        </w:rPr>
        <w:t>–</w:t>
      </w:r>
      <w:r w:rsidRPr="00E532C9">
        <w:rPr>
          <w:rFonts w:cs="David" w:hint="cs"/>
          <w:rtl/>
        </w:rPr>
        <w:t xml:space="preserve"> סעיף 1 בכללים </w:t>
      </w:r>
      <w:r w:rsidRPr="00E532C9">
        <w:rPr>
          <w:rFonts w:cs="David"/>
          <w:rtl/>
        </w:rPr>
        <w:t>–</w:t>
      </w:r>
      <w:r w:rsidRPr="00E532C9">
        <w:rPr>
          <w:rFonts w:cs="David" w:hint="cs"/>
          <w:rtl/>
        </w:rPr>
        <w:t xml:space="preserve"> מציג את המטרה והערכים היסודיים של האתיקה בכנסת. אלה הם ערכי יסוד שמהם, אחר כך, נגזרים כל שאר הכללים. אנחנו גיבשנו את המערכת של ערכי היסוד במהלך השנה הראשונה לעבודתנו, ובתום השנה הצענו את ערכי היסוד האלה במסגרת דוח ביניים לכנסת והכנסת קיבלה את הערכים האלה, דנה בהם בישיבה חגיגית של הכנסת, העבירה אותם לוועדת הכנסת שעל פי החוק היום מוסמכת לתת תוקף לכללים, וערכי היסוד האלה שהוועדה הציעה, נתקבלו על ידי ועדת הכנסת לפני שלוש שנים לערך, ושולבו כבר אז בתוך כללי האתיקה הקיימים. </w:t>
      </w:r>
    </w:p>
    <w:p w14:paraId="7355D6BD" w14:textId="77777777" w:rsidR="00E532C9" w:rsidRPr="00E532C9" w:rsidRDefault="00E532C9" w:rsidP="00E532C9">
      <w:pPr>
        <w:bidi/>
        <w:rPr>
          <w:rFonts w:cs="David" w:hint="cs"/>
          <w:rtl/>
        </w:rPr>
      </w:pPr>
    </w:p>
    <w:p w14:paraId="3F1C161C" w14:textId="77777777" w:rsidR="00E532C9" w:rsidRPr="00E532C9" w:rsidRDefault="00E532C9" w:rsidP="00E532C9">
      <w:pPr>
        <w:bidi/>
        <w:rPr>
          <w:rFonts w:cs="David" w:hint="cs"/>
          <w:rtl/>
        </w:rPr>
      </w:pPr>
      <w:r w:rsidRPr="00E532C9">
        <w:rPr>
          <w:rFonts w:cs="David" w:hint="cs"/>
          <w:rtl/>
        </w:rPr>
        <w:tab/>
        <w:t xml:space="preserve">הלכה למעשה, ערכי היסוד האלה </w:t>
      </w:r>
      <w:r w:rsidRPr="00E532C9">
        <w:rPr>
          <w:rFonts w:cs="David"/>
          <w:rtl/>
        </w:rPr>
        <w:t>–</w:t>
      </w:r>
      <w:r w:rsidRPr="00E532C9">
        <w:rPr>
          <w:rFonts w:cs="David" w:hint="cs"/>
          <w:rtl/>
        </w:rPr>
        <w:t xml:space="preserve"> שהם כבר שלוש שנים חלק מכללי האתיקה של חברי הכנסת </w:t>
      </w:r>
      <w:r w:rsidRPr="00E532C9">
        <w:rPr>
          <w:rFonts w:cs="David"/>
          <w:rtl/>
        </w:rPr>
        <w:t>–</w:t>
      </w:r>
      <w:r w:rsidRPr="00E532C9">
        <w:rPr>
          <w:rFonts w:cs="David" w:hint="cs"/>
          <w:rtl/>
        </w:rPr>
        <w:t xml:space="preserve"> משמשים הן את ועדת האתיקה והן את הלשכה המשפטית של הכנסת בחיי היום יום של הכנסת, וככל שאני יודע נעשה בהם שימוש רב, הם מקובלים, הם הוכיחו את עצמם </w:t>
      </w:r>
      <w:r w:rsidRPr="00E532C9">
        <w:rPr>
          <w:rFonts w:cs="David"/>
          <w:rtl/>
        </w:rPr>
        <w:t>–</w:t>
      </w:r>
      <w:r w:rsidRPr="00E532C9">
        <w:rPr>
          <w:rFonts w:cs="David" w:hint="cs"/>
          <w:rtl/>
        </w:rPr>
        <w:t xml:space="preserve"> אני, מכל מקום, לא שמעתי על הסתייגות מן הערכים האלה </w:t>
      </w:r>
      <w:r w:rsidRPr="00E532C9">
        <w:rPr>
          <w:rFonts w:cs="David"/>
          <w:rtl/>
        </w:rPr>
        <w:t>–</w:t>
      </w:r>
      <w:r w:rsidRPr="00E532C9">
        <w:rPr>
          <w:rFonts w:cs="David" w:hint="cs"/>
          <w:rtl/>
        </w:rPr>
        <w:t xml:space="preserve"> לכן גם, על רקע הניסיון שנצבר, שילבנו את הערכים האלה, שנתקבלו כבר על ידי הכנסת, בכללים המוצעים על ידינו.</w:t>
      </w:r>
    </w:p>
    <w:p w14:paraId="3388F6FB" w14:textId="77777777" w:rsidR="00E532C9" w:rsidRPr="00E532C9" w:rsidRDefault="00E532C9" w:rsidP="00E532C9">
      <w:pPr>
        <w:bidi/>
        <w:rPr>
          <w:rFonts w:cs="David" w:hint="cs"/>
          <w:rtl/>
        </w:rPr>
      </w:pPr>
    </w:p>
    <w:p w14:paraId="2877C79D" w14:textId="77777777" w:rsidR="00E532C9" w:rsidRPr="00E532C9" w:rsidRDefault="00E532C9" w:rsidP="00E532C9">
      <w:pPr>
        <w:bidi/>
        <w:rPr>
          <w:rFonts w:cs="David" w:hint="cs"/>
          <w:rtl/>
        </w:rPr>
      </w:pPr>
      <w:r w:rsidRPr="00E532C9">
        <w:rPr>
          <w:rFonts w:cs="David" w:hint="cs"/>
          <w:rtl/>
        </w:rPr>
        <w:tab/>
        <w:t xml:space="preserve">מערכי היסוד האלה נגזרים הכללים הפרטניים, שהם החלק השני של כללי האתיקה. מערכת מורכבת של, דומני, כ-120 כללים, מהם קצרים ומהם ארוכים ומורכבים, מחולקים לפי פרקים ונושאים. חלק לא קטן מן הנושאים מוסדר היום, באופן חלקי, על ידי כללי האתיקה. אני לא חושב שכדאי להיכנס לגוף הדברים - - </w:t>
      </w:r>
    </w:p>
    <w:p w14:paraId="16319001" w14:textId="77777777" w:rsidR="00E532C9" w:rsidRPr="00E532C9" w:rsidRDefault="00E532C9" w:rsidP="00E532C9">
      <w:pPr>
        <w:bidi/>
        <w:rPr>
          <w:rFonts w:cs="David" w:hint="cs"/>
          <w:rtl/>
        </w:rPr>
      </w:pPr>
    </w:p>
    <w:p w14:paraId="066E3229"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4C87006C" w14:textId="77777777" w:rsidR="00E532C9" w:rsidRPr="00E532C9" w:rsidRDefault="00E532C9" w:rsidP="00E532C9">
      <w:pPr>
        <w:bidi/>
        <w:rPr>
          <w:rFonts w:cs="David" w:hint="cs"/>
          <w:rtl/>
        </w:rPr>
      </w:pPr>
    </w:p>
    <w:p w14:paraId="72280B8B" w14:textId="77777777" w:rsidR="00E532C9" w:rsidRPr="00E532C9" w:rsidRDefault="00E532C9" w:rsidP="00E532C9">
      <w:pPr>
        <w:bidi/>
        <w:rPr>
          <w:rFonts w:cs="David" w:hint="cs"/>
          <w:rtl/>
        </w:rPr>
      </w:pPr>
      <w:r w:rsidRPr="00E532C9">
        <w:rPr>
          <w:rFonts w:cs="David" w:hint="cs"/>
          <w:rtl/>
        </w:rPr>
        <w:tab/>
        <w:t>לא, אנחנו ניכנס אליהם בדיונים.</w:t>
      </w:r>
    </w:p>
    <w:p w14:paraId="054FCB4F" w14:textId="77777777" w:rsidR="00E532C9" w:rsidRPr="00E532C9" w:rsidRDefault="00E532C9" w:rsidP="00E532C9">
      <w:pPr>
        <w:bidi/>
        <w:rPr>
          <w:rFonts w:cs="David" w:hint="cs"/>
          <w:rtl/>
        </w:rPr>
      </w:pPr>
    </w:p>
    <w:p w14:paraId="61375A42" w14:textId="77777777" w:rsidR="00E532C9" w:rsidRPr="00E532C9" w:rsidRDefault="00E532C9" w:rsidP="00E532C9">
      <w:pPr>
        <w:bidi/>
        <w:rPr>
          <w:rFonts w:cs="David" w:hint="cs"/>
          <w:u w:val="single"/>
          <w:rtl/>
        </w:rPr>
      </w:pPr>
      <w:r w:rsidRPr="00E532C9">
        <w:rPr>
          <w:rFonts w:cs="David" w:hint="cs"/>
          <w:u w:val="single"/>
          <w:rtl/>
        </w:rPr>
        <w:t>יצחק זמיר:</w:t>
      </w:r>
    </w:p>
    <w:p w14:paraId="238E7789" w14:textId="77777777" w:rsidR="00E532C9" w:rsidRPr="00E532C9" w:rsidRDefault="00E532C9" w:rsidP="00E532C9">
      <w:pPr>
        <w:bidi/>
        <w:rPr>
          <w:rFonts w:cs="David" w:hint="cs"/>
          <w:rtl/>
        </w:rPr>
      </w:pPr>
    </w:p>
    <w:p w14:paraId="2B8C8947" w14:textId="77777777" w:rsidR="00E532C9" w:rsidRPr="00E532C9" w:rsidRDefault="00E532C9" w:rsidP="00E532C9">
      <w:pPr>
        <w:bidi/>
        <w:rPr>
          <w:rFonts w:cs="David" w:hint="cs"/>
          <w:rtl/>
        </w:rPr>
      </w:pPr>
      <w:r w:rsidRPr="00E532C9">
        <w:rPr>
          <w:rFonts w:cs="David" w:hint="cs"/>
          <w:rtl/>
        </w:rPr>
        <w:tab/>
        <w:t xml:space="preserve">אז אני מפסיק את החלק הזה. זה עיקר הכללים, החלק השני שלהם. </w:t>
      </w:r>
    </w:p>
    <w:p w14:paraId="497B3FB6" w14:textId="77777777" w:rsidR="00E532C9" w:rsidRPr="00E532C9" w:rsidRDefault="00E532C9" w:rsidP="00E532C9">
      <w:pPr>
        <w:bidi/>
        <w:rPr>
          <w:rFonts w:cs="David" w:hint="cs"/>
          <w:rtl/>
        </w:rPr>
      </w:pPr>
    </w:p>
    <w:p w14:paraId="1847F792" w14:textId="77777777" w:rsidR="00E532C9" w:rsidRPr="00E532C9" w:rsidRDefault="00E532C9" w:rsidP="00E532C9">
      <w:pPr>
        <w:bidi/>
        <w:rPr>
          <w:rFonts w:cs="David" w:hint="cs"/>
          <w:rtl/>
        </w:rPr>
      </w:pPr>
      <w:r w:rsidRPr="00E532C9">
        <w:rPr>
          <w:rFonts w:cs="David" w:hint="cs"/>
          <w:rtl/>
        </w:rPr>
        <w:tab/>
        <w:t xml:space="preserve">החלק השלישי עוסק במנגנון של הטמעה ואכיפה של כללי האתיקה. מנגנון כזה, בעצם, קיים מלכתחילה, בדמות ועדת האתיקה שמקבלת קובלנות </w:t>
      </w:r>
      <w:r w:rsidRPr="00E532C9">
        <w:rPr>
          <w:rFonts w:cs="David"/>
          <w:rtl/>
        </w:rPr>
        <w:t>–</w:t>
      </w:r>
      <w:r w:rsidRPr="00E532C9">
        <w:rPr>
          <w:rFonts w:cs="David" w:hint="cs"/>
          <w:rtl/>
        </w:rPr>
        <w:t xml:space="preserve"> בעצם, מכל אדם בציבור </w:t>
      </w:r>
      <w:r w:rsidRPr="00E532C9">
        <w:rPr>
          <w:rFonts w:cs="David"/>
          <w:rtl/>
        </w:rPr>
        <w:t>–</w:t>
      </w:r>
      <w:r w:rsidRPr="00E532C9">
        <w:rPr>
          <w:rFonts w:cs="David" w:hint="cs"/>
          <w:rtl/>
        </w:rPr>
        <w:t xml:space="preserve"> על הפרה של כללי האתיקה ובסמכותה, מאז ומתמיד, היה להטיל עיצומים שנקבעו בכללים, על חבר הכנסת שנמצא מפר את הכללים. המנגנון הזה, לדעת רבים, נמצא לוקה בחסר. יושב ראש ועדת האתיקה בכנסת הקודמת גם כתב לנו וגם הופיע בפנינו ואמר שהוועדה, לא פעם, מרגישה את עצמה חסרת אונים, אין בידיה כלים נאותים כדי לאכוף - - - </w:t>
      </w:r>
    </w:p>
    <w:p w14:paraId="1BF15656" w14:textId="77777777" w:rsidR="00E532C9" w:rsidRPr="00E532C9" w:rsidRDefault="00E532C9" w:rsidP="00E532C9">
      <w:pPr>
        <w:bidi/>
        <w:rPr>
          <w:rFonts w:cs="David" w:hint="cs"/>
          <w:rtl/>
        </w:rPr>
      </w:pPr>
    </w:p>
    <w:p w14:paraId="1489E0DC" w14:textId="77777777" w:rsidR="00E532C9" w:rsidRPr="00E532C9" w:rsidRDefault="00E532C9" w:rsidP="00E532C9">
      <w:pPr>
        <w:bidi/>
        <w:rPr>
          <w:rFonts w:cs="David" w:hint="cs"/>
          <w:rtl/>
        </w:rPr>
      </w:pPr>
      <w:r w:rsidRPr="00E532C9">
        <w:rPr>
          <w:rFonts w:cs="David" w:hint="cs"/>
          <w:u w:val="single"/>
          <w:rtl/>
        </w:rPr>
        <w:t xml:space="preserve">ארבל </w:t>
      </w:r>
      <w:proofErr w:type="spellStart"/>
      <w:r w:rsidRPr="00E532C9">
        <w:rPr>
          <w:rFonts w:cs="David" w:hint="cs"/>
          <w:u w:val="single"/>
          <w:rtl/>
        </w:rPr>
        <w:t>אסטרחן</w:t>
      </w:r>
      <w:proofErr w:type="spellEnd"/>
      <w:r w:rsidRPr="00E532C9">
        <w:rPr>
          <w:rFonts w:cs="David" w:hint="cs"/>
          <w:u w:val="single"/>
          <w:rtl/>
        </w:rPr>
        <w:t xml:space="preserve">: </w:t>
      </w:r>
    </w:p>
    <w:p w14:paraId="08841392" w14:textId="77777777" w:rsidR="00E532C9" w:rsidRPr="00E532C9" w:rsidRDefault="00E532C9" w:rsidP="00E532C9">
      <w:pPr>
        <w:bidi/>
        <w:rPr>
          <w:rFonts w:cs="David" w:hint="cs"/>
          <w:rtl/>
        </w:rPr>
      </w:pPr>
    </w:p>
    <w:p w14:paraId="4DEF6BA1" w14:textId="77777777" w:rsidR="00E532C9" w:rsidRPr="00E532C9" w:rsidRDefault="00E532C9" w:rsidP="00E532C9">
      <w:pPr>
        <w:bidi/>
        <w:rPr>
          <w:rFonts w:cs="David" w:hint="cs"/>
          <w:rtl/>
        </w:rPr>
      </w:pPr>
      <w:r w:rsidRPr="00E532C9">
        <w:rPr>
          <w:rFonts w:cs="David" w:hint="cs"/>
          <w:rtl/>
        </w:rPr>
        <w:tab/>
        <w:t xml:space="preserve">אריה אלדד, כדאי להזכיר למי שלא זוכר. </w:t>
      </w:r>
    </w:p>
    <w:p w14:paraId="7500E40A" w14:textId="77777777" w:rsidR="00E532C9" w:rsidRPr="00E532C9" w:rsidRDefault="00E532C9" w:rsidP="00E532C9">
      <w:pPr>
        <w:bidi/>
        <w:rPr>
          <w:rFonts w:cs="David" w:hint="cs"/>
          <w:rtl/>
        </w:rPr>
      </w:pPr>
    </w:p>
    <w:p w14:paraId="3E394AB2" w14:textId="77777777" w:rsidR="00E532C9" w:rsidRPr="00E532C9" w:rsidRDefault="00E532C9" w:rsidP="00E532C9">
      <w:pPr>
        <w:bidi/>
        <w:rPr>
          <w:rFonts w:cs="David" w:hint="cs"/>
          <w:u w:val="single"/>
          <w:rtl/>
        </w:rPr>
      </w:pPr>
      <w:r w:rsidRPr="00E532C9">
        <w:rPr>
          <w:rFonts w:cs="David" w:hint="cs"/>
          <w:u w:val="single"/>
          <w:rtl/>
        </w:rPr>
        <w:t>יצחק זמיר:</w:t>
      </w:r>
    </w:p>
    <w:p w14:paraId="36F35A45" w14:textId="77777777" w:rsidR="00E532C9" w:rsidRPr="00E532C9" w:rsidRDefault="00E532C9" w:rsidP="00E532C9">
      <w:pPr>
        <w:bidi/>
        <w:rPr>
          <w:rFonts w:cs="David" w:hint="cs"/>
          <w:rtl/>
        </w:rPr>
      </w:pPr>
    </w:p>
    <w:p w14:paraId="30DAC71C" w14:textId="77777777" w:rsidR="00E532C9" w:rsidRPr="00E532C9" w:rsidRDefault="00E532C9" w:rsidP="00E532C9">
      <w:pPr>
        <w:bidi/>
        <w:rPr>
          <w:rFonts w:cs="David" w:hint="cs"/>
          <w:rtl/>
        </w:rPr>
      </w:pPr>
      <w:r w:rsidRPr="00E532C9">
        <w:rPr>
          <w:rFonts w:cs="David" w:hint="cs"/>
          <w:rtl/>
        </w:rPr>
        <w:tab/>
        <w:t xml:space="preserve">חבר הכנסת אריה אלדד, יושב ראש ועדת האתיקה בכנסת הקודמת. והוא בא בהצעות שונות להוסיף לוועדת האתיקה סמכויות נוספות. אנחנו חשבנו שיש טעם בדברים ושינינו, או מציעים לשנות, את המבנה של ועדת האתיקה </w:t>
      </w:r>
      <w:r w:rsidRPr="00E532C9">
        <w:rPr>
          <w:rFonts w:cs="David"/>
          <w:rtl/>
        </w:rPr>
        <w:t>–</w:t>
      </w:r>
      <w:r w:rsidRPr="00E532C9">
        <w:rPr>
          <w:rFonts w:cs="David" w:hint="cs"/>
          <w:rtl/>
        </w:rPr>
        <w:t xml:space="preserve"> שוב, אני לא נכנס לפרטים </w:t>
      </w:r>
      <w:r w:rsidRPr="00E532C9">
        <w:rPr>
          <w:rFonts w:cs="David"/>
          <w:rtl/>
        </w:rPr>
        <w:t>–</w:t>
      </w:r>
      <w:r w:rsidRPr="00E532C9">
        <w:rPr>
          <w:rFonts w:cs="David" w:hint="cs"/>
          <w:rtl/>
        </w:rPr>
        <w:t xml:space="preserve"> להוסיף לוועדת האתיקה עיצומים וגם להוסיף מוסד שכבר אנחנו יודעים ששנוי במחלוקת בקרב חברי הכנסת, של יועץ לאתיקה, שאנחנו </w:t>
      </w:r>
      <w:r w:rsidRPr="00E532C9">
        <w:rPr>
          <w:rFonts w:cs="David"/>
          <w:rtl/>
        </w:rPr>
        <w:t>–</w:t>
      </w:r>
      <w:r w:rsidRPr="00E532C9">
        <w:rPr>
          <w:rFonts w:cs="David" w:hint="cs"/>
          <w:rtl/>
        </w:rPr>
        <w:t xml:space="preserve"> אין צורך לומר </w:t>
      </w:r>
      <w:r w:rsidRPr="00E532C9">
        <w:rPr>
          <w:rFonts w:cs="David"/>
          <w:rtl/>
        </w:rPr>
        <w:t>–</w:t>
      </w:r>
      <w:r w:rsidRPr="00E532C9">
        <w:rPr>
          <w:rFonts w:cs="David" w:hint="cs"/>
          <w:rtl/>
        </w:rPr>
        <w:t xml:space="preserve"> רואים בו מוסד פנימי שתפקידו העיקרי הוא לסייע לחברי הכנסת ולא לקיים פיקוח או לשטר אחרי חברי הכנסת </w:t>
      </w:r>
      <w:r w:rsidRPr="00E532C9">
        <w:rPr>
          <w:rFonts w:cs="David"/>
          <w:rtl/>
        </w:rPr>
        <w:t>–</w:t>
      </w:r>
      <w:r w:rsidRPr="00E532C9">
        <w:rPr>
          <w:rFonts w:cs="David" w:hint="cs"/>
          <w:rtl/>
        </w:rPr>
        <w:t xml:space="preserve"> דעה ששמענו שנתקבלה אצל חברי כנסת אחדים. אבל שוב, אני לא אכנס לפרטים האלה.</w:t>
      </w:r>
    </w:p>
    <w:p w14:paraId="54153FEF" w14:textId="77777777" w:rsidR="00E532C9" w:rsidRPr="00E532C9" w:rsidRDefault="00E532C9" w:rsidP="00E532C9">
      <w:pPr>
        <w:bidi/>
        <w:rPr>
          <w:rFonts w:cs="David" w:hint="cs"/>
          <w:rtl/>
        </w:rPr>
      </w:pPr>
    </w:p>
    <w:p w14:paraId="4E428798" w14:textId="77777777" w:rsidR="00E532C9" w:rsidRPr="00E532C9" w:rsidRDefault="00E532C9" w:rsidP="00E532C9">
      <w:pPr>
        <w:bidi/>
        <w:rPr>
          <w:rFonts w:cs="David" w:hint="cs"/>
          <w:rtl/>
        </w:rPr>
      </w:pPr>
      <w:r w:rsidRPr="00E532C9">
        <w:rPr>
          <w:rFonts w:cs="David" w:hint="cs"/>
          <w:rtl/>
        </w:rPr>
        <w:tab/>
        <w:t xml:space="preserve">זאת היא המתכונת הכללית של הדוח. השתדלנו בדוח לתת גם הסבר מפורט לכל אחד מהכללים, להציג את הכללים הקיימים ואת השוני בהצעה שלנו, לתת את המקורות הקיימים, כך שלחברי הכנסת, כאשר הם ידונו בנושא מסוים, תהיה תמונה מקיפה. </w:t>
      </w:r>
    </w:p>
    <w:p w14:paraId="6958AEE7" w14:textId="77777777" w:rsidR="00E532C9" w:rsidRPr="00E532C9" w:rsidRDefault="00E532C9" w:rsidP="00E532C9">
      <w:pPr>
        <w:bidi/>
        <w:rPr>
          <w:rFonts w:cs="David" w:hint="cs"/>
          <w:rtl/>
        </w:rPr>
      </w:pPr>
    </w:p>
    <w:p w14:paraId="0A3AC836" w14:textId="77777777" w:rsidR="00E532C9" w:rsidRPr="00E532C9" w:rsidRDefault="00E532C9" w:rsidP="00E532C9">
      <w:pPr>
        <w:bidi/>
        <w:rPr>
          <w:rFonts w:cs="David" w:hint="cs"/>
          <w:rtl/>
        </w:rPr>
      </w:pPr>
      <w:r w:rsidRPr="00E532C9">
        <w:rPr>
          <w:rFonts w:cs="David" w:hint="cs"/>
          <w:rtl/>
        </w:rPr>
        <w:tab/>
        <w:t>עוד הערה אחרונה - - -</w:t>
      </w:r>
    </w:p>
    <w:p w14:paraId="0C1F6F80" w14:textId="77777777" w:rsidR="00E532C9" w:rsidRPr="00E532C9" w:rsidRDefault="00E532C9" w:rsidP="00E532C9">
      <w:pPr>
        <w:bidi/>
        <w:rPr>
          <w:rFonts w:cs="David" w:hint="cs"/>
          <w:rtl/>
        </w:rPr>
      </w:pPr>
    </w:p>
    <w:p w14:paraId="2D05379A" w14:textId="77777777" w:rsidR="00E532C9" w:rsidRPr="00E532C9" w:rsidRDefault="00E532C9" w:rsidP="00E532C9">
      <w:pPr>
        <w:bidi/>
        <w:rPr>
          <w:rFonts w:cs="David" w:hint="cs"/>
          <w:rtl/>
        </w:rPr>
      </w:pPr>
      <w:r w:rsidRPr="00E532C9">
        <w:rPr>
          <w:rFonts w:cs="David" w:hint="cs"/>
          <w:u w:val="single"/>
          <w:rtl/>
        </w:rPr>
        <w:t>נסים זאב:</w:t>
      </w:r>
    </w:p>
    <w:p w14:paraId="3C32C7F7" w14:textId="77777777" w:rsidR="00E532C9" w:rsidRPr="00E532C9" w:rsidRDefault="00E532C9" w:rsidP="00E532C9">
      <w:pPr>
        <w:bidi/>
        <w:rPr>
          <w:rFonts w:cs="David" w:hint="cs"/>
          <w:rtl/>
        </w:rPr>
      </w:pPr>
    </w:p>
    <w:p w14:paraId="032E3157" w14:textId="77777777" w:rsidR="00E532C9" w:rsidRPr="00E532C9" w:rsidRDefault="00E532C9" w:rsidP="00E532C9">
      <w:pPr>
        <w:bidi/>
        <w:rPr>
          <w:rFonts w:cs="David" w:hint="cs"/>
          <w:rtl/>
        </w:rPr>
      </w:pPr>
      <w:r w:rsidRPr="00E532C9">
        <w:rPr>
          <w:rFonts w:cs="David" w:hint="cs"/>
          <w:rtl/>
        </w:rPr>
        <w:tab/>
        <w:t xml:space="preserve"> אין פירוט של העונשים.</w:t>
      </w:r>
    </w:p>
    <w:p w14:paraId="1E278B95" w14:textId="77777777" w:rsidR="00E532C9" w:rsidRPr="00E532C9" w:rsidRDefault="00E532C9" w:rsidP="00E532C9">
      <w:pPr>
        <w:bidi/>
        <w:rPr>
          <w:rFonts w:cs="David" w:hint="cs"/>
          <w:rtl/>
        </w:rPr>
      </w:pPr>
    </w:p>
    <w:p w14:paraId="6E2296B7"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FFCD52E" w14:textId="77777777" w:rsidR="00E532C9" w:rsidRPr="00E532C9" w:rsidRDefault="00E532C9" w:rsidP="00E532C9">
      <w:pPr>
        <w:bidi/>
        <w:rPr>
          <w:rFonts w:cs="David" w:hint="cs"/>
          <w:rtl/>
        </w:rPr>
      </w:pPr>
    </w:p>
    <w:p w14:paraId="618B125C" w14:textId="77777777" w:rsidR="00E532C9" w:rsidRPr="00E532C9" w:rsidRDefault="00E532C9" w:rsidP="00E532C9">
      <w:pPr>
        <w:bidi/>
        <w:rPr>
          <w:rFonts w:cs="David" w:hint="cs"/>
          <w:rtl/>
        </w:rPr>
      </w:pPr>
      <w:r w:rsidRPr="00E532C9">
        <w:rPr>
          <w:rFonts w:cs="David" w:hint="cs"/>
          <w:rtl/>
        </w:rPr>
        <w:tab/>
        <w:t xml:space="preserve">יש. יש </w:t>
      </w:r>
      <w:proofErr w:type="spellStart"/>
      <w:r w:rsidRPr="00E532C9">
        <w:rPr>
          <w:rFonts w:cs="David" w:hint="cs"/>
          <w:rtl/>
        </w:rPr>
        <w:t>הכל</w:t>
      </w:r>
      <w:proofErr w:type="spellEnd"/>
      <w:r w:rsidRPr="00E532C9">
        <w:rPr>
          <w:rFonts w:cs="David" w:hint="cs"/>
          <w:rtl/>
        </w:rPr>
        <w:t>.</w:t>
      </w:r>
    </w:p>
    <w:p w14:paraId="2F4C4CA8" w14:textId="77777777" w:rsidR="00E532C9" w:rsidRPr="00E532C9" w:rsidRDefault="00E532C9" w:rsidP="00E532C9">
      <w:pPr>
        <w:bidi/>
        <w:rPr>
          <w:rFonts w:cs="David" w:hint="cs"/>
          <w:rtl/>
        </w:rPr>
      </w:pPr>
    </w:p>
    <w:p w14:paraId="1D259ED4" w14:textId="77777777" w:rsidR="00E532C9" w:rsidRPr="00E532C9" w:rsidRDefault="00E532C9" w:rsidP="00E532C9">
      <w:pPr>
        <w:bidi/>
        <w:rPr>
          <w:rFonts w:cs="David" w:hint="cs"/>
          <w:rtl/>
        </w:rPr>
      </w:pPr>
      <w:r w:rsidRPr="00E532C9">
        <w:rPr>
          <w:rFonts w:cs="David" w:hint="cs"/>
          <w:u w:val="single"/>
          <w:rtl/>
        </w:rPr>
        <w:t>נסים זאב:</w:t>
      </w:r>
    </w:p>
    <w:p w14:paraId="474ADDAB" w14:textId="77777777" w:rsidR="00E532C9" w:rsidRPr="00E532C9" w:rsidRDefault="00E532C9" w:rsidP="00E532C9">
      <w:pPr>
        <w:bidi/>
        <w:rPr>
          <w:rFonts w:cs="David" w:hint="cs"/>
          <w:rtl/>
        </w:rPr>
      </w:pPr>
    </w:p>
    <w:p w14:paraId="1E26BADF" w14:textId="77777777" w:rsidR="00E532C9" w:rsidRPr="00E532C9" w:rsidRDefault="00E532C9" w:rsidP="00E532C9">
      <w:pPr>
        <w:bidi/>
        <w:rPr>
          <w:rFonts w:cs="David" w:hint="cs"/>
          <w:rtl/>
        </w:rPr>
      </w:pPr>
      <w:r w:rsidRPr="00E532C9">
        <w:rPr>
          <w:rFonts w:cs="David" w:hint="cs"/>
          <w:rtl/>
        </w:rPr>
        <w:tab/>
        <w:t>על כל דבר איזה עונש?</w:t>
      </w:r>
    </w:p>
    <w:p w14:paraId="4EDBB701" w14:textId="77777777" w:rsidR="00E532C9" w:rsidRPr="00E532C9" w:rsidRDefault="00E532C9" w:rsidP="00E532C9">
      <w:pPr>
        <w:bidi/>
        <w:rPr>
          <w:rFonts w:cs="David" w:hint="cs"/>
          <w:rtl/>
        </w:rPr>
      </w:pPr>
    </w:p>
    <w:p w14:paraId="5E0891D4" w14:textId="77777777" w:rsidR="00E532C9" w:rsidRPr="00E532C9" w:rsidRDefault="00E532C9" w:rsidP="00E532C9">
      <w:pPr>
        <w:bidi/>
        <w:rPr>
          <w:rFonts w:cs="David" w:hint="cs"/>
          <w:u w:val="single"/>
          <w:rtl/>
        </w:rPr>
      </w:pPr>
      <w:r w:rsidRPr="00E532C9">
        <w:rPr>
          <w:rFonts w:cs="David" w:hint="cs"/>
          <w:u w:val="single"/>
          <w:rtl/>
        </w:rPr>
        <w:t>יצחק זמיר:</w:t>
      </w:r>
    </w:p>
    <w:p w14:paraId="09CF6482" w14:textId="77777777" w:rsidR="00E532C9" w:rsidRPr="00E532C9" w:rsidRDefault="00E532C9" w:rsidP="00E532C9">
      <w:pPr>
        <w:bidi/>
        <w:rPr>
          <w:rFonts w:cs="David" w:hint="cs"/>
          <w:rtl/>
        </w:rPr>
      </w:pPr>
    </w:p>
    <w:p w14:paraId="744F97AE" w14:textId="77777777" w:rsidR="00E532C9" w:rsidRPr="00E532C9" w:rsidRDefault="00E532C9" w:rsidP="00E532C9">
      <w:pPr>
        <w:bidi/>
        <w:rPr>
          <w:rFonts w:cs="David" w:hint="cs"/>
          <w:rtl/>
        </w:rPr>
      </w:pPr>
      <w:r w:rsidRPr="00E532C9">
        <w:rPr>
          <w:rFonts w:cs="David" w:hint="cs"/>
          <w:rtl/>
        </w:rPr>
        <w:tab/>
      </w:r>
      <w:proofErr w:type="spellStart"/>
      <w:r w:rsidRPr="00E532C9">
        <w:rPr>
          <w:rFonts w:cs="David" w:hint="cs"/>
          <w:rtl/>
        </w:rPr>
        <w:t>הכל</w:t>
      </w:r>
      <w:proofErr w:type="spellEnd"/>
      <w:r w:rsidRPr="00E532C9">
        <w:rPr>
          <w:rFonts w:cs="David" w:hint="cs"/>
          <w:rtl/>
        </w:rPr>
        <w:t xml:space="preserve">, </w:t>
      </w:r>
      <w:proofErr w:type="spellStart"/>
      <w:r w:rsidRPr="00E532C9">
        <w:rPr>
          <w:rFonts w:cs="David" w:hint="cs"/>
          <w:rtl/>
        </w:rPr>
        <w:t>הכל</w:t>
      </w:r>
      <w:proofErr w:type="spellEnd"/>
      <w:r w:rsidRPr="00E532C9">
        <w:rPr>
          <w:rFonts w:cs="David" w:hint="cs"/>
          <w:rtl/>
        </w:rPr>
        <w:t xml:space="preserve">. ודאי. </w:t>
      </w:r>
    </w:p>
    <w:p w14:paraId="2C7AE0DA" w14:textId="77777777" w:rsidR="00E532C9" w:rsidRPr="00E532C9" w:rsidRDefault="00E532C9" w:rsidP="00E532C9">
      <w:pPr>
        <w:bidi/>
        <w:rPr>
          <w:rFonts w:cs="David" w:hint="cs"/>
          <w:rtl/>
        </w:rPr>
      </w:pPr>
    </w:p>
    <w:p w14:paraId="0110E1BE" w14:textId="77777777" w:rsidR="00E532C9" w:rsidRPr="00E532C9" w:rsidRDefault="00E532C9" w:rsidP="00E532C9">
      <w:pPr>
        <w:bidi/>
        <w:rPr>
          <w:rFonts w:cs="David" w:hint="cs"/>
          <w:rtl/>
        </w:rPr>
      </w:pPr>
      <w:r w:rsidRPr="00E532C9">
        <w:rPr>
          <w:rFonts w:cs="David" w:hint="cs"/>
          <w:u w:val="single"/>
          <w:rtl/>
        </w:rPr>
        <w:t>נסים זאב:</w:t>
      </w:r>
    </w:p>
    <w:p w14:paraId="7FB0E1A1" w14:textId="77777777" w:rsidR="00E532C9" w:rsidRPr="00E532C9" w:rsidRDefault="00E532C9" w:rsidP="00E532C9">
      <w:pPr>
        <w:bidi/>
        <w:rPr>
          <w:rFonts w:cs="David" w:hint="cs"/>
          <w:rtl/>
        </w:rPr>
      </w:pPr>
    </w:p>
    <w:p w14:paraId="3FCCD2C1" w14:textId="77777777" w:rsidR="00E532C9" w:rsidRPr="00E532C9" w:rsidRDefault="00E532C9" w:rsidP="00E532C9">
      <w:pPr>
        <w:bidi/>
        <w:rPr>
          <w:rFonts w:cs="David" w:hint="cs"/>
          <w:rtl/>
        </w:rPr>
      </w:pPr>
      <w:r w:rsidRPr="00E532C9">
        <w:rPr>
          <w:rFonts w:cs="David" w:hint="cs"/>
          <w:rtl/>
        </w:rPr>
        <w:tab/>
        <w:t>זה צריך לעבור לוועדת החוקה, חוק ומשפט, לדעתי. חוק העונשין.</w:t>
      </w:r>
    </w:p>
    <w:p w14:paraId="2FBDFF78" w14:textId="77777777" w:rsidR="00E532C9" w:rsidRPr="00E532C9" w:rsidRDefault="00E532C9" w:rsidP="00E532C9">
      <w:pPr>
        <w:bidi/>
        <w:rPr>
          <w:rFonts w:cs="David" w:hint="cs"/>
          <w:rtl/>
        </w:rPr>
      </w:pPr>
    </w:p>
    <w:p w14:paraId="26FE71C4" w14:textId="77777777" w:rsidR="00E532C9" w:rsidRPr="00E532C9" w:rsidRDefault="00E532C9" w:rsidP="00E532C9">
      <w:pPr>
        <w:bidi/>
        <w:rPr>
          <w:rFonts w:cs="David" w:hint="cs"/>
          <w:u w:val="single"/>
          <w:rtl/>
        </w:rPr>
      </w:pPr>
      <w:r w:rsidRPr="00E532C9">
        <w:rPr>
          <w:rFonts w:cs="David" w:hint="cs"/>
          <w:u w:val="single"/>
          <w:rtl/>
        </w:rPr>
        <w:t>יצחק זמיר:</w:t>
      </w:r>
    </w:p>
    <w:p w14:paraId="0A5F3782" w14:textId="77777777" w:rsidR="00E532C9" w:rsidRPr="00E532C9" w:rsidRDefault="00E532C9" w:rsidP="00E532C9">
      <w:pPr>
        <w:bidi/>
        <w:rPr>
          <w:rFonts w:cs="David" w:hint="cs"/>
          <w:rtl/>
        </w:rPr>
      </w:pPr>
    </w:p>
    <w:p w14:paraId="01E13EC3" w14:textId="77777777" w:rsidR="00E532C9" w:rsidRPr="00E532C9" w:rsidRDefault="00E532C9" w:rsidP="00E532C9">
      <w:pPr>
        <w:bidi/>
        <w:rPr>
          <w:rFonts w:cs="David" w:hint="cs"/>
          <w:rtl/>
        </w:rPr>
      </w:pPr>
      <w:r w:rsidRPr="00E532C9">
        <w:rPr>
          <w:rFonts w:cs="David" w:hint="cs"/>
          <w:rtl/>
        </w:rPr>
        <w:tab/>
        <w:t xml:space="preserve">לפי החוק הקיים היום, ועדת הכנסת תהיה הגוף המוסמך לדון בדבר. </w:t>
      </w:r>
    </w:p>
    <w:p w14:paraId="39316BB9" w14:textId="77777777" w:rsidR="00E532C9" w:rsidRPr="00E532C9" w:rsidRDefault="00E532C9" w:rsidP="00E532C9">
      <w:pPr>
        <w:bidi/>
        <w:rPr>
          <w:rFonts w:cs="David" w:hint="cs"/>
          <w:rtl/>
        </w:rPr>
      </w:pPr>
    </w:p>
    <w:p w14:paraId="37FE6A7B" w14:textId="77777777" w:rsidR="00E532C9" w:rsidRPr="00E532C9" w:rsidRDefault="00E532C9" w:rsidP="00E532C9">
      <w:pPr>
        <w:bidi/>
        <w:rPr>
          <w:rFonts w:cs="David" w:hint="cs"/>
          <w:rtl/>
        </w:rPr>
      </w:pPr>
      <w:r w:rsidRPr="00E532C9">
        <w:rPr>
          <w:rFonts w:cs="David" w:hint="cs"/>
          <w:rtl/>
        </w:rPr>
        <w:tab/>
        <w:t xml:space="preserve">הערה אחרונה, והיא זאת: אני אינני מתערב בסדרי העבודה של הוועדה הזאת, אני מקבל את מה שהיושבת ראש הציעה מתוך כוונה ליעל תהליכים, כלומר: לדון בנושא ולהצביע עליו. אני רק, יש לי הצעה לשיקול דעת הוועדה. נושאים שונים בכללים קשורים זה בזה. יש נושאים שהם בתחילת הכללים אבל הם קשורים איכשהו לפרק על ועדת האתיקה והעיצומים של ועדת האתיקה. לכן אני חושב, שאם הוועדה מצביעה על נושא מסוים או על סעיף מסוים, שזו לא תהיה הצבעה סופית. שהוועדה תשמור לעצמה את הכוח אם, ובמידה שהיא תרצה, לפתוח אחר כך את הנושא, בשלב מאוחר יותר, לאור דיון מורחב יותר. </w:t>
      </w:r>
    </w:p>
    <w:p w14:paraId="3647CC19" w14:textId="77777777" w:rsidR="00E532C9" w:rsidRPr="00E532C9" w:rsidRDefault="00E532C9" w:rsidP="00E532C9">
      <w:pPr>
        <w:bidi/>
        <w:rPr>
          <w:rFonts w:cs="David" w:hint="cs"/>
          <w:u w:val="single"/>
          <w:rtl/>
        </w:rPr>
      </w:pPr>
    </w:p>
    <w:p w14:paraId="7B6DA5A2"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8782DCA" w14:textId="77777777" w:rsidR="00E532C9" w:rsidRPr="00E532C9" w:rsidRDefault="00E532C9" w:rsidP="00E532C9">
      <w:pPr>
        <w:bidi/>
        <w:rPr>
          <w:rFonts w:cs="David" w:hint="cs"/>
          <w:u w:val="single"/>
          <w:rtl/>
        </w:rPr>
      </w:pPr>
    </w:p>
    <w:p w14:paraId="7581749F" w14:textId="77777777" w:rsidR="00E532C9" w:rsidRPr="00E532C9" w:rsidRDefault="00E532C9" w:rsidP="00E532C9">
      <w:pPr>
        <w:bidi/>
        <w:rPr>
          <w:rFonts w:cs="David" w:hint="cs"/>
          <w:rtl/>
        </w:rPr>
      </w:pPr>
      <w:r w:rsidRPr="00E532C9">
        <w:rPr>
          <w:rFonts w:cs="David" w:hint="cs"/>
          <w:rtl/>
        </w:rPr>
        <w:tab/>
        <w:t xml:space="preserve">אני מודה לאדוני על הדברים. אני מוכרחה להודות שאתמול ישבתי עם היועצת המשפטית של הוועדה, הגברת ארבל </w:t>
      </w:r>
      <w:proofErr w:type="spellStart"/>
      <w:r w:rsidRPr="00E532C9">
        <w:rPr>
          <w:rFonts w:cs="David" w:hint="cs"/>
          <w:rtl/>
        </w:rPr>
        <w:t>אסטרחן</w:t>
      </w:r>
      <w:proofErr w:type="spellEnd"/>
      <w:r w:rsidRPr="00E532C9">
        <w:rPr>
          <w:rFonts w:cs="David" w:hint="cs"/>
          <w:rtl/>
        </w:rPr>
        <w:t>,  ובהחלט העלינו את הסוגיה הזאת.  ומה שביקשתי הוא שאם אנחנו עוברים ומצביעים על סעיף כזה, כשיש לו השלכה על פרק אחר, שתהיה שם כוכבית ואנחנו לא נצביע עליו באופן סופי ומוחלט, אלא ההצבעה תיעשה אך ורק לאחר שנביא לדיון והחלטה, או שינוי כזה או אחר, בסעיף הקשור באותו סעיף קודם. כך שנתנו על זה את הדעת, ושוב, אני מודה לאדוני על תשומת הלב, הנכונות וההשקעה, וגם על הנכונות להמשיך לסייע ולגבות אותנו בכל תהליך הכתיבה והקבלה הסופי של הקוד האתי.</w:t>
      </w:r>
    </w:p>
    <w:p w14:paraId="0263FA97" w14:textId="77777777" w:rsidR="00E532C9" w:rsidRPr="00E532C9" w:rsidRDefault="00E532C9" w:rsidP="00E532C9">
      <w:pPr>
        <w:bidi/>
        <w:rPr>
          <w:rFonts w:cs="David" w:hint="cs"/>
          <w:rtl/>
        </w:rPr>
      </w:pPr>
    </w:p>
    <w:p w14:paraId="50912C06" w14:textId="77777777" w:rsidR="00E532C9" w:rsidRPr="00E532C9" w:rsidRDefault="00E532C9" w:rsidP="00E532C9">
      <w:pPr>
        <w:bidi/>
        <w:rPr>
          <w:rFonts w:cs="David" w:hint="cs"/>
          <w:rtl/>
        </w:rPr>
      </w:pPr>
      <w:r w:rsidRPr="00E532C9">
        <w:rPr>
          <w:rFonts w:cs="David" w:hint="cs"/>
          <w:rtl/>
        </w:rPr>
        <w:tab/>
        <w:t xml:space="preserve">חבר הכנסת אורון כיושב ראש ועדת האתיקה, אשמח אם תאמר את דבריך. </w:t>
      </w:r>
    </w:p>
    <w:p w14:paraId="6C52D2B9" w14:textId="77777777" w:rsidR="00E532C9" w:rsidRPr="00E532C9" w:rsidRDefault="00E532C9" w:rsidP="00E532C9">
      <w:pPr>
        <w:bidi/>
        <w:rPr>
          <w:rFonts w:cs="David" w:hint="cs"/>
          <w:rtl/>
        </w:rPr>
      </w:pPr>
    </w:p>
    <w:p w14:paraId="406AED4E"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611EAAF7" w14:textId="77777777" w:rsidR="00E532C9" w:rsidRPr="00E532C9" w:rsidRDefault="00E532C9" w:rsidP="00E532C9">
      <w:pPr>
        <w:bidi/>
        <w:rPr>
          <w:rFonts w:cs="David" w:hint="cs"/>
          <w:rtl/>
        </w:rPr>
      </w:pPr>
    </w:p>
    <w:p w14:paraId="7091B991" w14:textId="77777777" w:rsidR="00E532C9" w:rsidRPr="00E532C9" w:rsidRDefault="00E532C9" w:rsidP="00E532C9">
      <w:pPr>
        <w:bidi/>
        <w:rPr>
          <w:rFonts w:cs="David" w:hint="cs"/>
          <w:rtl/>
        </w:rPr>
      </w:pPr>
      <w:r w:rsidRPr="00E532C9">
        <w:rPr>
          <w:rFonts w:cs="David" w:hint="cs"/>
          <w:rtl/>
        </w:rPr>
        <w:tab/>
        <w:t xml:space="preserve">אין לי הרבה מה לומר, חוץ מזה שצריך להתחיל לעשות את זה. </w:t>
      </w:r>
    </w:p>
    <w:p w14:paraId="2188E8D6" w14:textId="77777777" w:rsidR="00E532C9" w:rsidRPr="00E532C9" w:rsidRDefault="00E532C9" w:rsidP="00E532C9">
      <w:pPr>
        <w:bidi/>
        <w:rPr>
          <w:rFonts w:cs="David" w:hint="cs"/>
          <w:rtl/>
        </w:rPr>
      </w:pPr>
    </w:p>
    <w:p w14:paraId="1C5928A5"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2378FFAF" w14:textId="77777777" w:rsidR="00E532C9" w:rsidRPr="00E532C9" w:rsidRDefault="00E532C9" w:rsidP="00E532C9">
      <w:pPr>
        <w:bidi/>
        <w:rPr>
          <w:rFonts w:cs="David" w:hint="cs"/>
          <w:rtl/>
        </w:rPr>
      </w:pPr>
    </w:p>
    <w:p w14:paraId="73F5A9D3" w14:textId="77777777" w:rsidR="00E532C9" w:rsidRPr="00E532C9" w:rsidRDefault="00E532C9" w:rsidP="00E532C9">
      <w:pPr>
        <w:bidi/>
        <w:rPr>
          <w:rFonts w:cs="David" w:hint="cs"/>
          <w:rtl/>
        </w:rPr>
      </w:pPr>
      <w:r w:rsidRPr="00E532C9">
        <w:rPr>
          <w:rFonts w:cs="David" w:hint="cs"/>
          <w:rtl/>
        </w:rPr>
        <w:tab/>
        <w:t xml:space="preserve">צריך לעבוד. </w:t>
      </w:r>
    </w:p>
    <w:p w14:paraId="3280E7E8" w14:textId="77777777" w:rsidR="00E532C9" w:rsidRPr="00E532C9" w:rsidRDefault="00E532C9" w:rsidP="00E532C9">
      <w:pPr>
        <w:bidi/>
        <w:rPr>
          <w:rFonts w:cs="David" w:hint="cs"/>
          <w:rtl/>
        </w:rPr>
      </w:pPr>
    </w:p>
    <w:p w14:paraId="164D8A9F"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37CBB959" w14:textId="77777777" w:rsidR="00E532C9" w:rsidRPr="00E532C9" w:rsidRDefault="00E532C9" w:rsidP="00E532C9">
      <w:pPr>
        <w:bidi/>
        <w:rPr>
          <w:rFonts w:cs="David" w:hint="cs"/>
          <w:rtl/>
        </w:rPr>
      </w:pPr>
    </w:p>
    <w:p w14:paraId="1D925F08" w14:textId="77777777" w:rsidR="00E532C9" w:rsidRPr="00E532C9" w:rsidRDefault="00E532C9" w:rsidP="00E532C9">
      <w:pPr>
        <w:bidi/>
        <w:rPr>
          <w:rFonts w:cs="David" w:hint="cs"/>
          <w:rtl/>
        </w:rPr>
      </w:pPr>
      <w:r w:rsidRPr="00E532C9">
        <w:rPr>
          <w:rFonts w:cs="David" w:hint="cs"/>
          <w:rtl/>
        </w:rPr>
        <w:tab/>
        <w:t xml:space="preserve">כן. נאמרו פה כבר הרבה מאד דברים, אנחנו חוגגים פה כמעט שנה. וגם לחגיגות גדולות שנה זה הרבה זמן. אני מבין שצריך להתחיל מפרק ד' בעצם, כי שלושת הפרקים הראשונים קיימים. צריך תמיד לזכור שאנחנו בתוך המסגרת של דוח הוועדה ובתוך המסגרת של כמה וכמה חוקים תקפים, שלמיטב ידיעתי לא משנים אותם כרגע, וגם הם חלק מהבסיס של הדיון הזה. </w:t>
      </w:r>
    </w:p>
    <w:p w14:paraId="13546544" w14:textId="77777777" w:rsidR="00E532C9" w:rsidRPr="00E532C9" w:rsidRDefault="00E532C9" w:rsidP="00E532C9">
      <w:pPr>
        <w:bidi/>
        <w:rPr>
          <w:rFonts w:cs="David" w:hint="cs"/>
          <w:rtl/>
        </w:rPr>
      </w:pPr>
    </w:p>
    <w:p w14:paraId="27BD8D63" w14:textId="77777777" w:rsidR="00E532C9" w:rsidRPr="00E532C9" w:rsidRDefault="00E532C9" w:rsidP="00E532C9">
      <w:pPr>
        <w:bidi/>
        <w:rPr>
          <w:rFonts w:cs="David" w:hint="cs"/>
          <w:rtl/>
        </w:rPr>
      </w:pPr>
      <w:r w:rsidRPr="00E532C9">
        <w:rPr>
          <w:rFonts w:cs="David" w:hint="cs"/>
          <w:rtl/>
        </w:rPr>
        <w:tab/>
        <w:t xml:space="preserve">מבלי להתחייב לכל פסיק ולכל פרק ואפילו לכל סעיף באותו פרק, אני חושב שהמגמה של הוועדה היא בעיני מגמה נכונה, אני חושב שצריך להתחיל להתקדם עם זה קדימה, ולהתחיל לדון סעיף </w:t>
      </w:r>
      <w:proofErr w:type="spellStart"/>
      <w:r w:rsidRPr="00E532C9">
        <w:rPr>
          <w:rFonts w:cs="David" w:hint="cs"/>
          <w:rtl/>
        </w:rPr>
        <w:t>סעיף</w:t>
      </w:r>
      <w:proofErr w:type="spellEnd"/>
      <w:r w:rsidRPr="00E532C9">
        <w:rPr>
          <w:rFonts w:cs="David" w:hint="cs"/>
          <w:rtl/>
        </w:rPr>
        <w:t xml:space="preserve">. </w:t>
      </w:r>
    </w:p>
    <w:p w14:paraId="2DE5E4D6" w14:textId="77777777" w:rsidR="00E532C9" w:rsidRPr="00E532C9" w:rsidRDefault="00E532C9" w:rsidP="00E532C9">
      <w:pPr>
        <w:bidi/>
        <w:rPr>
          <w:rFonts w:cs="David" w:hint="cs"/>
          <w:rtl/>
        </w:rPr>
      </w:pPr>
    </w:p>
    <w:p w14:paraId="67889F5C" w14:textId="77777777" w:rsidR="00E532C9" w:rsidRPr="00E532C9" w:rsidRDefault="00E532C9" w:rsidP="00E532C9">
      <w:pPr>
        <w:bidi/>
        <w:ind w:firstLine="567"/>
        <w:rPr>
          <w:rFonts w:cs="David" w:hint="cs"/>
          <w:rtl/>
        </w:rPr>
      </w:pPr>
      <w:r w:rsidRPr="00E532C9">
        <w:rPr>
          <w:rFonts w:cs="David" w:hint="cs"/>
          <w:rtl/>
        </w:rPr>
        <w:t xml:space="preserve">באשר לדרך ההצבעה, גברתי היושבת ראש, היות שאני קצת מכיר את הכנסת, אז החגיגיות תיגמר בישיבה השלישית ובישיבה הרביעית יישבו פה שלושה אנשים, ואני מציע שנשקול אם אנחנו רוצים להצביע בהרכבים כאלה. </w:t>
      </w:r>
    </w:p>
    <w:p w14:paraId="7F568068" w14:textId="77777777" w:rsidR="00E532C9" w:rsidRPr="00E532C9" w:rsidRDefault="00E532C9" w:rsidP="00E532C9">
      <w:pPr>
        <w:bidi/>
        <w:rPr>
          <w:rFonts w:cs="David" w:hint="cs"/>
          <w:rtl/>
        </w:rPr>
      </w:pPr>
    </w:p>
    <w:p w14:paraId="34891CE1"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0B25AA66" w14:textId="77777777" w:rsidR="00E532C9" w:rsidRPr="00E532C9" w:rsidRDefault="00E532C9" w:rsidP="00E532C9">
      <w:pPr>
        <w:bidi/>
        <w:ind w:left="360"/>
        <w:rPr>
          <w:rFonts w:cs="David" w:hint="cs"/>
          <w:rtl/>
        </w:rPr>
      </w:pPr>
    </w:p>
    <w:p w14:paraId="3F06C98C" w14:textId="77777777" w:rsidR="00E532C9" w:rsidRPr="00E532C9" w:rsidRDefault="00E532C9" w:rsidP="00E532C9">
      <w:pPr>
        <w:bidi/>
        <w:ind w:left="360"/>
        <w:rPr>
          <w:rFonts w:cs="David" w:hint="cs"/>
          <w:rtl/>
        </w:rPr>
      </w:pPr>
      <w:r w:rsidRPr="00E532C9">
        <w:rPr>
          <w:rFonts w:cs="David" w:hint="cs"/>
          <w:rtl/>
        </w:rPr>
        <w:tab/>
        <w:t>אוקי. בוא נשקול כל דבר לגופו של עניין.</w:t>
      </w:r>
    </w:p>
    <w:p w14:paraId="026EC612" w14:textId="77777777" w:rsidR="00E532C9" w:rsidRPr="00E532C9" w:rsidRDefault="00E532C9" w:rsidP="00E532C9">
      <w:pPr>
        <w:bidi/>
        <w:rPr>
          <w:rFonts w:cs="David" w:hint="cs"/>
          <w:rtl/>
        </w:rPr>
      </w:pPr>
    </w:p>
    <w:p w14:paraId="6EB15B94"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25134211" w14:textId="77777777" w:rsidR="00E532C9" w:rsidRPr="00E532C9" w:rsidRDefault="00E532C9" w:rsidP="00E532C9">
      <w:pPr>
        <w:bidi/>
        <w:rPr>
          <w:rFonts w:cs="David" w:hint="cs"/>
          <w:rtl/>
        </w:rPr>
      </w:pPr>
    </w:p>
    <w:p w14:paraId="6EDA55F9" w14:textId="77777777" w:rsidR="00E532C9" w:rsidRPr="00E532C9" w:rsidRDefault="00E532C9" w:rsidP="00E532C9">
      <w:pPr>
        <w:bidi/>
        <w:ind w:firstLine="567"/>
        <w:rPr>
          <w:rFonts w:cs="David" w:hint="cs"/>
          <w:rtl/>
        </w:rPr>
      </w:pPr>
      <w:r w:rsidRPr="00E532C9">
        <w:rPr>
          <w:rFonts w:cs="David" w:hint="cs"/>
          <w:rtl/>
        </w:rPr>
        <w:t xml:space="preserve">אני אומר </w:t>
      </w:r>
      <w:r w:rsidRPr="00E532C9">
        <w:rPr>
          <w:rFonts w:cs="David"/>
          <w:rtl/>
        </w:rPr>
        <w:t>–</w:t>
      </w:r>
      <w:r w:rsidRPr="00E532C9">
        <w:rPr>
          <w:rFonts w:cs="David" w:hint="cs"/>
          <w:rtl/>
        </w:rPr>
        <w:t xml:space="preserve"> אני נורא לא אוהב את הישיבות לצורך הצבעה. מאידך, לקבל החלטות ואחר כך ליפול במליאה כי היה איזה רוב שנראה מאד צודק ומאד מהותי אבל הוא היה גם מאד מקרי, זו בעיה. אני מקווה שיהיה פה איזשהו תהליך של אינטראקציה, ובסופו של דבר יגיעו להסכמות ופחות להורדות ידיים על סעיף כזה או אחר. אני רואה איזה שניים שלושה סעיפים </w:t>
      </w:r>
      <w:r w:rsidRPr="00E532C9">
        <w:rPr>
          <w:rFonts w:cs="David"/>
          <w:rtl/>
        </w:rPr>
        <w:t>–</w:t>
      </w:r>
      <w:r w:rsidRPr="00E532C9">
        <w:rPr>
          <w:rFonts w:cs="David" w:hint="cs"/>
          <w:rtl/>
        </w:rPr>
        <w:t xml:space="preserve"> קראתי את הדברים פעם אחרת </w:t>
      </w:r>
      <w:r w:rsidRPr="00E532C9">
        <w:rPr>
          <w:rFonts w:cs="David"/>
          <w:rtl/>
        </w:rPr>
        <w:t>–</w:t>
      </w:r>
      <w:r w:rsidRPr="00E532C9">
        <w:rPr>
          <w:rFonts w:cs="David" w:hint="cs"/>
          <w:rtl/>
        </w:rPr>
        <w:t xml:space="preserve"> שסביבם תהיה מחלוקת שלא על ניואנסים. כבר הסעיף הראשון שצריך על פי הסדר לדון בו, סעיף הנוכחות, הוא מאד משמעותי והוא ללא ספק יעורר הרבה מאד שאלות. כמובן, הסעיף על היועץ ואולי עוד סעיף אחד. </w:t>
      </w:r>
    </w:p>
    <w:p w14:paraId="49211C74" w14:textId="77777777" w:rsidR="00E532C9" w:rsidRPr="00E532C9" w:rsidRDefault="00E532C9" w:rsidP="00E532C9">
      <w:pPr>
        <w:bidi/>
        <w:rPr>
          <w:rFonts w:cs="David" w:hint="cs"/>
          <w:rtl/>
        </w:rPr>
      </w:pPr>
    </w:p>
    <w:p w14:paraId="164D76AB" w14:textId="77777777" w:rsidR="00E532C9" w:rsidRPr="00E532C9" w:rsidRDefault="00E532C9" w:rsidP="00E532C9">
      <w:pPr>
        <w:bidi/>
        <w:rPr>
          <w:rFonts w:cs="David" w:hint="cs"/>
          <w:rtl/>
        </w:rPr>
      </w:pPr>
      <w:r w:rsidRPr="00E532C9">
        <w:rPr>
          <w:rFonts w:cs="David" w:hint="cs"/>
          <w:rtl/>
        </w:rPr>
        <w:tab/>
        <w:t>זה מה שיש לי לומר. אני מציע שנתחיל להתקדם.</w:t>
      </w:r>
    </w:p>
    <w:p w14:paraId="34CE4082" w14:textId="77777777" w:rsidR="00E532C9" w:rsidRPr="00E532C9" w:rsidRDefault="00E532C9" w:rsidP="00E532C9">
      <w:pPr>
        <w:bidi/>
        <w:rPr>
          <w:rFonts w:cs="David" w:hint="cs"/>
          <w:rtl/>
        </w:rPr>
      </w:pPr>
    </w:p>
    <w:p w14:paraId="678D9284" w14:textId="77777777" w:rsidR="00E532C9" w:rsidRPr="00E532C9" w:rsidRDefault="00E532C9" w:rsidP="00E532C9">
      <w:pPr>
        <w:bidi/>
        <w:rPr>
          <w:rFonts w:cs="David" w:hint="cs"/>
          <w:rtl/>
        </w:rPr>
      </w:pPr>
    </w:p>
    <w:p w14:paraId="3D3AC33F" w14:textId="77777777" w:rsidR="00E532C9" w:rsidRPr="00E532C9" w:rsidRDefault="00E532C9" w:rsidP="00E532C9">
      <w:pPr>
        <w:bidi/>
        <w:rPr>
          <w:rFonts w:cs="David" w:hint="cs"/>
          <w:rtl/>
        </w:rPr>
      </w:pPr>
    </w:p>
    <w:p w14:paraId="126113F1" w14:textId="77777777" w:rsidR="00E532C9" w:rsidRPr="00E532C9" w:rsidRDefault="00E532C9" w:rsidP="00E532C9">
      <w:pPr>
        <w:bidi/>
        <w:rPr>
          <w:rFonts w:cs="David" w:hint="cs"/>
          <w:rtl/>
        </w:rPr>
      </w:pPr>
    </w:p>
    <w:p w14:paraId="3146C60A" w14:textId="77777777" w:rsidR="00E532C9" w:rsidRPr="00E532C9" w:rsidRDefault="00E532C9" w:rsidP="00E532C9">
      <w:pPr>
        <w:bidi/>
        <w:rPr>
          <w:rFonts w:cs="David" w:hint="cs"/>
          <w:rtl/>
        </w:rPr>
      </w:pPr>
    </w:p>
    <w:p w14:paraId="03283E09" w14:textId="77777777" w:rsidR="00E532C9" w:rsidRPr="00E532C9" w:rsidRDefault="00E532C9" w:rsidP="00E532C9">
      <w:pPr>
        <w:bidi/>
        <w:rPr>
          <w:rFonts w:cs="David" w:hint="cs"/>
          <w:u w:val="single"/>
          <w:rtl/>
        </w:rPr>
      </w:pPr>
      <w:r w:rsidRPr="00E532C9">
        <w:rPr>
          <w:rFonts w:cs="David"/>
          <w:u w:val="single"/>
          <w:rtl/>
        </w:rPr>
        <w:br w:type="page"/>
      </w: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9E08EED" w14:textId="77777777" w:rsidR="00E532C9" w:rsidRPr="00E532C9" w:rsidRDefault="00E532C9" w:rsidP="00E532C9">
      <w:pPr>
        <w:bidi/>
        <w:rPr>
          <w:rFonts w:cs="David" w:hint="cs"/>
          <w:rtl/>
        </w:rPr>
      </w:pPr>
    </w:p>
    <w:p w14:paraId="76D7E1A7" w14:textId="77777777" w:rsidR="00E532C9" w:rsidRPr="00E532C9" w:rsidRDefault="00E532C9" w:rsidP="00E532C9">
      <w:pPr>
        <w:bidi/>
        <w:rPr>
          <w:rFonts w:cs="David" w:hint="cs"/>
          <w:rtl/>
        </w:rPr>
      </w:pPr>
      <w:r w:rsidRPr="00E532C9">
        <w:rPr>
          <w:rFonts w:cs="David" w:hint="cs"/>
          <w:rtl/>
        </w:rPr>
        <w:tab/>
        <w:t xml:space="preserve">אני אאפשר לחברי כנסת נוספים לומר משהו בעניין, אבל לא לפני שאני אתן, כמובן, למי שהחליט להקים את ועדת זמיר, היושב ראש לשעבר ראובן ריבלין, לומר את דברו. רק, ברשותך, משפט נוסף לגבי אופן ההצבעה. </w:t>
      </w:r>
    </w:p>
    <w:p w14:paraId="52F8C66B" w14:textId="77777777" w:rsidR="00E532C9" w:rsidRPr="00E532C9" w:rsidRDefault="00E532C9" w:rsidP="00E532C9">
      <w:pPr>
        <w:bidi/>
        <w:rPr>
          <w:rFonts w:cs="David" w:hint="cs"/>
          <w:rtl/>
        </w:rPr>
      </w:pPr>
    </w:p>
    <w:p w14:paraId="2CE0CF5D" w14:textId="77777777" w:rsidR="00E532C9" w:rsidRPr="00E532C9" w:rsidRDefault="00E532C9" w:rsidP="00E532C9">
      <w:pPr>
        <w:bidi/>
        <w:rPr>
          <w:rFonts w:cs="David" w:hint="cs"/>
          <w:rtl/>
        </w:rPr>
      </w:pPr>
      <w:r w:rsidRPr="00E532C9">
        <w:rPr>
          <w:rFonts w:cs="David" w:hint="cs"/>
          <w:rtl/>
        </w:rPr>
        <w:tab/>
        <w:t xml:space="preserve">מטרתי היא שתהיה ועדה משותפת של ועדת הכנסת ושל ועדת האתיקה, אבל בהחלט הישיבה פתוחה לכל אחד מחברי הכנסת שירצה לומר את דעתו. וכפי שאמרתי, בכוונתי להפיץ סדר יום מראש, על מנת שאותם דברים, כפי שאתה הסכמת, שהם בהחלט שנויים במחלוקת, שחברי כנסת יבואו ויביעו את עמדתם, כדי שמה שמסוכם, פחות או יותר, יסוכם כמעט על כל חברי הבית הזה. אני חושבת שהמסר שלנו כאן הוא שהקוד הזה נוגע לכל אחד מקרב 120 חברי הכנסת. וזה נכון שבחוקים שלא פחות חשובים, חוקים שלפעמים גם קובעים גורלות, לא תמיד </w:t>
      </w:r>
      <w:r w:rsidRPr="00E532C9">
        <w:rPr>
          <w:rFonts w:cs="David"/>
          <w:rtl/>
        </w:rPr>
        <w:t>–</w:t>
      </w:r>
      <w:r w:rsidRPr="00E532C9">
        <w:rPr>
          <w:rFonts w:cs="David" w:hint="cs"/>
          <w:rtl/>
        </w:rPr>
        <w:t xml:space="preserve"> וכמי שזכתה לעבוד לצדך ולהיות לצדך בוועדת הכספים, לא אחת נתקלנו בחוקים אשר קבעו גורלות והופיעו שם חבר כנסת אחד או שניים, וזה בהחלט די צרם. אבל, אני לא מתכוונת להיעצר. אני חושבת שאנחנו צריכים ללכת בתלם, להריץ את זה, והגיע הזמן שבכנסת הזו, הכנסת ה-17, נאמץ את הקוד הזה.  </w:t>
      </w:r>
    </w:p>
    <w:p w14:paraId="477FEA1E" w14:textId="77777777" w:rsidR="00E532C9" w:rsidRPr="00E532C9" w:rsidRDefault="00E532C9" w:rsidP="00E532C9">
      <w:pPr>
        <w:bidi/>
        <w:rPr>
          <w:rFonts w:cs="David" w:hint="cs"/>
          <w:rtl/>
        </w:rPr>
      </w:pPr>
    </w:p>
    <w:p w14:paraId="114557BE" w14:textId="77777777" w:rsidR="00E532C9" w:rsidRPr="00E532C9" w:rsidRDefault="00E532C9" w:rsidP="00E532C9">
      <w:pPr>
        <w:bidi/>
        <w:rPr>
          <w:rFonts w:cs="David" w:hint="cs"/>
          <w:rtl/>
        </w:rPr>
      </w:pPr>
      <w:r w:rsidRPr="00E532C9">
        <w:rPr>
          <w:rFonts w:cs="David" w:hint="cs"/>
          <w:rtl/>
        </w:rPr>
        <w:tab/>
        <w:t xml:space="preserve">אני מאמינה שזה ייקח לנו לא יאוחר מאשר כינוס המושב הבא, כי בכינוס הזה לא נספיק לעשות את זה. </w:t>
      </w:r>
    </w:p>
    <w:p w14:paraId="2C43DB82" w14:textId="77777777" w:rsidR="00E532C9" w:rsidRPr="00E532C9" w:rsidRDefault="00E532C9" w:rsidP="00E532C9">
      <w:pPr>
        <w:bidi/>
        <w:rPr>
          <w:rFonts w:cs="David" w:hint="cs"/>
          <w:rtl/>
        </w:rPr>
      </w:pPr>
    </w:p>
    <w:p w14:paraId="4248C8A4" w14:textId="77777777" w:rsidR="00E532C9" w:rsidRPr="00E532C9" w:rsidRDefault="00E532C9" w:rsidP="00E532C9">
      <w:pPr>
        <w:bidi/>
        <w:ind w:firstLine="567"/>
        <w:rPr>
          <w:rFonts w:cs="David" w:hint="cs"/>
          <w:rtl/>
        </w:rPr>
      </w:pPr>
      <w:r w:rsidRPr="00E532C9">
        <w:rPr>
          <w:rFonts w:cs="David" w:hint="cs"/>
          <w:rtl/>
        </w:rPr>
        <w:t xml:space="preserve">בבקשה, יושב ראש הכנסת לשעבר, חבר הכנסת ראובן ריבלין. </w:t>
      </w:r>
    </w:p>
    <w:p w14:paraId="7D46212D" w14:textId="77777777" w:rsidR="00E532C9" w:rsidRPr="00E532C9" w:rsidRDefault="00E532C9" w:rsidP="00E532C9">
      <w:pPr>
        <w:bidi/>
        <w:rPr>
          <w:rFonts w:cs="David" w:hint="cs"/>
          <w:rtl/>
        </w:rPr>
      </w:pPr>
    </w:p>
    <w:p w14:paraId="0673C73E" w14:textId="77777777" w:rsidR="00E532C9" w:rsidRPr="00E532C9" w:rsidRDefault="00E532C9" w:rsidP="00E532C9">
      <w:pPr>
        <w:bidi/>
        <w:rPr>
          <w:rFonts w:cs="David" w:hint="cs"/>
          <w:rtl/>
        </w:rPr>
      </w:pPr>
      <w:r w:rsidRPr="00E532C9">
        <w:rPr>
          <w:rFonts w:cs="David" w:hint="cs"/>
          <w:u w:val="single"/>
          <w:rtl/>
        </w:rPr>
        <w:t>ראובן ריבלין:</w:t>
      </w:r>
    </w:p>
    <w:p w14:paraId="22AF4DCC" w14:textId="77777777" w:rsidR="00E532C9" w:rsidRPr="00E532C9" w:rsidRDefault="00E532C9" w:rsidP="00E532C9">
      <w:pPr>
        <w:bidi/>
        <w:ind w:left="360"/>
        <w:rPr>
          <w:rFonts w:cs="David" w:hint="cs"/>
          <w:rtl/>
        </w:rPr>
      </w:pPr>
    </w:p>
    <w:p w14:paraId="3A484E65" w14:textId="77777777" w:rsidR="00E532C9" w:rsidRPr="00E532C9" w:rsidRDefault="00E532C9" w:rsidP="00E532C9">
      <w:pPr>
        <w:bidi/>
        <w:ind w:firstLine="567"/>
        <w:rPr>
          <w:rFonts w:cs="David" w:hint="cs"/>
          <w:rtl/>
        </w:rPr>
      </w:pPr>
      <w:r w:rsidRPr="00E532C9">
        <w:rPr>
          <w:rFonts w:cs="David" w:hint="cs"/>
          <w:rtl/>
        </w:rPr>
        <w:t>תודה רבה, גברתי היושבת ראש. אני רוצה לנצל את ההזדמנות, קודם כל, להודות לוועדה הידועה כ"ועדת זמיר", לשופט זמיר - - -</w:t>
      </w:r>
    </w:p>
    <w:p w14:paraId="02F456E1" w14:textId="77777777" w:rsidR="00E532C9" w:rsidRPr="00E532C9" w:rsidRDefault="00E532C9" w:rsidP="00E532C9">
      <w:pPr>
        <w:bidi/>
        <w:rPr>
          <w:rFonts w:cs="David" w:hint="cs"/>
          <w:rtl/>
        </w:rPr>
      </w:pPr>
    </w:p>
    <w:p w14:paraId="72B5B593"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4003BF51" w14:textId="77777777" w:rsidR="00E532C9" w:rsidRPr="00E532C9" w:rsidRDefault="00E532C9" w:rsidP="00E532C9">
      <w:pPr>
        <w:bidi/>
        <w:rPr>
          <w:rFonts w:cs="David" w:hint="cs"/>
          <w:rtl/>
        </w:rPr>
      </w:pPr>
      <w:r w:rsidRPr="00E532C9">
        <w:rPr>
          <w:rFonts w:cs="David" w:hint="cs"/>
          <w:rtl/>
        </w:rPr>
        <w:tab/>
      </w:r>
    </w:p>
    <w:p w14:paraId="6ACF5B04" w14:textId="77777777" w:rsidR="00E532C9" w:rsidRPr="00E532C9" w:rsidRDefault="00E532C9" w:rsidP="00E532C9">
      <w:pPr>
        <w:bidi/>
        <w:ind w:firstLine="567"/>
        <w:rPr>
          <w:rFonts w:cs="David" w:hint="cs"/>
          <w:rtl/>
        </w:rPr>
      </w:pPr>
      <w:r w:rsidRPr="00E532C9">
        <w:rPr>
          <w:rFonts w:cs="David" w:hint="cs"/>
          <w:rtl/>
        </w:rPr>
        <w:t xml:space="preserve">אוי, שכחתי להודות. אני כבר הודיתי מאה פעמים, אז שלא ייראה כאילו אני לא מודה. </w:t>
      </w:r>
    </w:p>
    <w:p w14:paraId="2FE3AB6E" w14:textId="77777777" w:rsidR="00E532C9" w:rsidRPr="00E532C9" w:rsidRDefault="00E532C9" w:rsidP="00E532C9">
      <w:pPr>
        <w:bidi/>
        <w:ind w:firstLine="567"/>
        <w:rPr>
          <w:rFonts w:cs="David" w:hint="cs"/>
          <w:rtl/>
        </w:rPr>
      </w:pPr>
    </w:p>
    <w:p w14:paraId="4C3461EB"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109D4EBD" w14:textId="77777777" w:rsidR="00E532C9" w:rsidRPr="00E532C9" w:rsidRDefault="00E532C9" w:rsidP="00E532C9">
      <w:pPr>
        <w:bidi/>
        <w:rPr>
          <w:rFonts w:cs="David" w:hint="cs"/>
          <w:rtl/>
        </w:rPr>
      </w:pPr>
    </w:p>
    <w:p w14:paraId="7DE25E61" w14:textId="77777777" w:rsidR="00E532C9" w:rsidRPr="00E532C9" w:rsidRDefault="00E532C9" w:rsidP="00E532C9">
      <w:pPr>
        <w:bidi/>
        <w:rPr>
          <w:rFonts w:cs="David" w:hint="cs"/>
          <w:rtl/>
        </w:rPr>
      </w:pPr>
      <w:r w:rsidRPr="00E532C9">
        <w:rPr>
          <w:rFonts w:cs="David" w:hint="cs"/>
          <w:rtl/>
        </w:rPr>
        <w:tab/>
        <w:t xml:space="preserve">מודה </w:t>
      </w:r>
      <w:proofErr w:type="spellStart"/>
      <w:r w:rsidRPr="00E532C9">
        <w:rPr>
          <w:rFonts w:cs="David" w:hint="cs"/>
          <w:rtl/>
        </w:rPr>
        <w:t>מודה</w:t>
      </w:r>
      <w:proofErr w:type="spellEnd"/>
      <w:r w:rsidRPr="00E532C9">
        <w:rPr>
          <w:rFonts w:cs="David" w:hint="cs"/>
          <w:rtl/>
        </w:rPr>
        <w:t xml:space="preserve"> </w:t>
      </w:r>
      <w:proofErr w:type="spellStart"/>
      <w:r w:rsidRPr="00E532C9">
        <w:rPr>
          <w:rFonts w:cs="David" w:hint="cs"/>
          <w:rtl/>
        </w:rPr>
        <w:t>מודה</w:t>
      </w:r>
      <w:proofErr w:type="spellEnd"/>
      <w:r w:rsidRPr="00E532C9">
        <w:rPr>
          <w:rFonts w:cs="David" w:hint="cs"/>
          <w:rtl/>
        </w:rPr>
        <w:t>.</w:t>
      </w:r>
    </w:p>
    <w:p w14:paraId="704BB881" w14:textId="77777777" w:rsidR="00E532C9" w:rsidRPr="00E532C9" w:rsidRDefault="00E532C9" w:rsidP="00E532C9">
      <w:pPr>
        <w:bidi/>
        <w:rPr>
          <w:rFonts w:cs="David" w:hint="cs"/>
          <w:rtl/>
        </w:rPr>
      </w:pPr>
    </w:p>
    <w:p w14:paraId="23F22414" w14:textId="77777777" w:rsidR="00E532C9" w:rsidRPr="00E532C9" w:rsidRDefault="00E532C9" w:rsidP="00E532C9">
      <w:pPr>
        <w:bidi/>
        <w:rPr>
          <w:rFonts w:cs="David" w:hint="cs"/>
          <w:rtl/>
        </w:rPr>
      </w:pPr>
      <w:r w:rsidRPr="00E532C9">
        <w:rPr>
          <w:rFonts w:cs="David" w:hint="cs"/>
          <w:u w:val="single"/>
          <w:rtl/>
        </w:rPr>
        <w:t>ראובן ריבלין:</w:t>
      </w:r>
    </w:p>
    <w:p w14:paraId="1B5EC672" w14:textId="77777777" w:rsidR="00E532C9" w:rsidRPr="00E532C9" w:rsidRDefault="00E532C9" w:rsidP="00E532C9">
      <w:pPr>
        <w:bidi/>
        <w:rPr>
          <w:rFonts w:cs="David" w:hint="cs"/>
          <w:rtl/>
        </w:rPr>
      </w:pPr>
    </w:p>
    <w:p w14:paraId="1DEFB937" w14:textId="77777777" w:rsidR="00E532C9" w:rsidRPr="00E532C9" w:rsidRDefault="00E532C9" w:rsidP="00E532C9">
      <w:pPr>
        <w:bidi/>
        <w:rPr>
          <w:rFonts w:cs="David" w:hint="cs"/>
          <w:rtl/>
        </w:rPr>
      </w:pPr>
      <w:r w:rsidRPr="00E532C9">
        <w:rPr>
          <w:rFonts w:cs="David" w:hint="cs"/>
          <w:rtl/>
        </w:rPr>
        <w:tab/>
        <w:t xml:space="preserve">אני אומר זאת עכשיו בנוסטלגיה לתפקידי הקודם </w:t>
      </w:r>
      <w:r w:rsidRPr="00E532C9">
        <w:rPr>
          <w:rFonts w:cs="David"/>
          <w:rtl/>
        </w:rPr>
        <w:t>–</w:t>
      </w:r>
      <w:r w:rsidRPr="00E532C9">
        <w:rPr>
          <w:rFonts w:cs="David" w:hint="cs"/>
          <w:rtl/>
        </w:rPr>
        <w:t xml:space="preserve"> ויש נוסטלגיה </w:t>
      </w:r>
      <w:r w:rsidRPr="00E532C9">
        <w:rPr>
          <w:rFonts w:cs="David"/>
          <w:rtl/>
        </w:rPr>
        <w:t>–</w:t>
      </w:r>
      <w:r w:rsidRPr="00E532C9">
        <w:rPr>
          <w:rFonts w:cs="David" w:hint="cs"/>
          <w:rtl/>
        </w:rPr>
        <w:t xml:space="preserve"> ולחברי הוועדה </w:t>
      </w:r>
      <w:proofErr w:type="spellStart"/>
      <w:r w:rsidRPr="00E532C9">
        <w:rPr>
          <w:rFonts w:cs="David" w:hint="cs"/>
          <w:rtl/>
        </w:rPr>
        <w:t>המאד</w:t>
      </w:r>
      <w:proofErr w:type="spellEnd"/>
      <w:r w:rsidRPr="00E532C9">
        <w:rPr>
          <w:rFonts w:cs="David" w:hint="cs"/>
          <w:rtl/>
        </w:rPr>
        <w:t xml:space="preserve"> מצוינים, שהיו אספקלריא של כל הזוויות שכרוכות בנושא האתיקה, כולל שני חברי כנסת ותיקים וכולל יושב ראש ועדת הכנסת הקודם ויושבת ראש ועדת הכנסת הנוכחית. אני לא רוצה להיכנס לפרטים אלא להמשיך את הדברים שבהם דיבר יושב ראש ועדת האתיקה חבר הכנסת חיים אורון. </w:t>
      </w:r>
    </w:p>
    <w:p w14:paraId="10A1367E" w14:textId="77777777" w:rsidR="00E532C9" w:rsidRPr="00E532C9" w:rsidRDefault="00E532C9" w:rsidP="00E532C9">
      <w:pPr>
        <w:bidi/>
        <w:rPr>
          <w:rFonts w:cs="David" w:hint="cs"/>
          <w:rtl/>
        </w:rPr>
      </w:pPr>
    </w:p>
    <w:p w14:paraId="13B44C81" w14:textId="77777777" w:rsidR="00E532C9" w:rsidRPr="00E532C9" w:rsidRDefault="00E532C9" w:rsidP="00E532C9">
      <w:pPr>
        <w:bidi/>
        <w:ind w:firstLine="567"/>
        <w:rPr>
          <w:rFonts w:cs="David" w:hint="cs"/>
          <w:rtl/>
        </w:rPr>
      </w:pPr>
      <w:r w:rsidRPr="00E532C9">
        <w:rPr>
          <w:rFonts w:cs="David" w:hint="cs"/>
          <w:rtl/>
        </w:rPr>
        <w:t xml:space="preserve">תראו רבותיי, ביקשנו מהשופט זמיר לשבת על המדוכה כוועדה חיצונית שתבוא ותמליץ בפני הכנסת עצמה לאמץ תקנון אתי, משום שהנסיבות היו כאלה, שהכורח הפך להיות כורח,  שאפילו בעיני אנשים הוא יכול להיות מגונה </w:t>
      </w:r>
      <w:r w:rsidRPr="00E532C9">
        <w:rPr>
          <w:rFonts w:cs="David"/>
          <w:rtl/>
        </w:rPr>
        <w:t>–</w:t>
      </w:r>
      <w:r w:rsidRPr="00E532C9">
        <w:rPr>
          <w:rFonts w:cs="David" w:hint="cs"/>
          <w:rtl/>
        </w:rPr>
        <w:t xml:space="preserve"> שהרי איך נבחרי העם צריכים שיהיו גם בעלי יכולת של שיקול דעת או הכרעה, מבלי שיהיה מופעל עליהם לחץ כלשהו או מורא כלשהו, איך הם בכל זאת יהיו כפופים </w:t>
      </w:r>
      <w:proofErr w:type="spellStart"/>
      <w:r w:rsidRPr="00E532C9">
        <w:rPr>
          <w:rFonts w:cs="David" w:hint="cs"/>
          <w:rtl/>
        </w:rPr>
        <w:t>לאיזשהם</w:t>
      </w:r>
      <w:proofErr w:type="spellEnd"/>
      <w:r w:rsidRPr="00E532C9">
        <w:rPr>
          <w:rFonts w:cs="David" w:hint="cs"/>
          <w:rtl/>
        </w:rPr>
        <w:t xml:space="preserve"> הליכים שיכולים להוות איום על יכולתם לשמש שליחי ציבור, שמפעילים את שיקול דעתם, מבלי איזשהו נטל שעלול להביא אותם לשקול שיקולים שאינם ממין העניין. ואל לכם לזלזל בעניין זה. חשיבות היכולת העצמאית של חבר כנסת לשקול, ובסופו של דבר להחליט ולהכריע, היא מהדברים ומהמעלות החשובים ביותר של הדמוקרטיה הישראלית.</w:t>
      </w:r>
    </w:p>
    <w:p w14:paraId="06E7A458" w14:textId="77777777" w:rsidR="00E532C9" w:rsidRPr="00E532C9" w:rsidRDefault="00E532C9" w:rsidP="00E532C9">
      <w:pPr>
        <w:bidi/>
        <w:ind w:firstLine="567"/>
        <w:rPr>
          <w:rFonts w:cs="David" w:hint="cs"/>
          <w:rtl/>
        </w:rPr>
      </w:pPr>
    </w:p>
    <w:p w14:paraId="7F986F46" w14:textId="77777777" w:rsidR="00E532C9" w:rsidRPr="00E532C9" w:rsidRDefault="00E532C9" w:rsidP="00E532C9">
      <w:pPr>
        <w:bidi/>
        <w:ind w:firstLine="567"/>
        <w:rPr>
          <w:rFonts w:cs="David" w:hint="cs"/>
          <w:rtl/>
        </w:rPr>
      </w:pPr>
      <w:r w:rsidRPr="00E532C9">
        <w:rPr>
          <w:rFonts w:cs="David" w:hint="cs"/>
          <w:rtl/>
        </w:rPr>
        <w:t xml:space="preserve">אבל, דור הולך ודור בא. לא שבדורות הקודמים היו אנשים יותר טובים </w:t>
      </w:r>
      <w:r w:rsidRPr="00E532C9">
        <w:rPr>
          <w:rFonts w:cs="David"/>
          <w:rtl/>
        </w:rPr>
        <w:t>–</w:t>
      </w:r>
      <w:r w:rsidRPr="00E532C9">
        <w:rPr>
          <w:rFonts w:cs="David" w:hint="cs"/>
          <w:rtl/>
        </w:rPr>
        <w:t xml:space="preserve"> אולי </w:t>
      </w:r>
      <w:proofErr w:type="spellStart"/>
      <w:r w:rsidRPr="00E532C9">
        <w:rPr>
          <w:rFonts w:cs="David" w:hint="cs"/>
          <w:rtl/>
        </w:rPr>
        <w:t>היתה</w:t>
      </w:r>
      <w:proofErr w:type="spellEnd"/>
      <w:r w:rsidRPr="00E532C9">
        <w:rPr>
          <w:rFonts w:cs="David" w:hint="cs"/>
          <w:rtl/>
        </w:rPr>
        <w:t xml:space="preserve"> יותר הרגשת שליחות, משום שהמסר האידיאולוגי בכל מפלגה ומפלגה היה הרבה יותר - - -</w:t>
      </w:r>
    </w:p>
    <w:p w14:paraId="15F1D02F" w14:textId="77777777" w:rsidR="00E532C9" w:rsidRPr="00E532C9" w:rsidRDefault="00E532C9" w:rsidP="00E532C9">
      <w:pPr>
        <w:bidi/>
        <w:rPr>
          <w:rFonts w:cs="David" w:hint="cs"/>
          <w:rtl/>
        </w:rPr>
      </w:pPr>
    </w:p>
    <w:p w14:paraId="78CC695F" w14:textId="77777777" w:rsidR="00E532C9" w:rsidRPr="00E532C9" w:rsidRDefault="00E532C9" w:rsidP="00E532C9">
      <w:pPr>
        <w:bidi/>
        <w:rPr>
          <w:rFonts w:cs="David"/>
          <w:rtl/>
        </w:rPr>
      </w:pPr>
      <w:r w:rsidRPr="00E532C9">
        <w:rPr>
          <w:rFonts w:cs="David" w:hint="eastAsia"/>
          <w:u w:val="single"/>
          <w:rtl/>
        </w:rPr>
        <w:t>אורי</w:t>
      </w:r>
      <w:r w:rsidRPr="00E532C9">
        <w:rPr>
          <w:rFonts w:cs="David"/>
          <w:u w:val="single"/>
          <w:rtl/>
        </w:rPr>
        <w:t xml:space="preserve"> אריאל:</w:t>
      </w:r>
    </w:p>
    <w:p w14:paraId="54F35A98" w14:textId="77777777" w:rsidR="00E532C9" w:rsidRPr="00E532C9" w:rsidRDefault="00E532C9" w:rsidP="00E532C9">
      <w:pPr>
        <w:bidi/>
        <w:rPr>
          <w:rFonts w:cs="David"/>
          <w:rtl/>
        </w:rPr>
      </w:pPr>
    </w:p>
    <w:p w14:paraId="16E76771" w14:textId="77777777" w:rsidR="00E532C9" w:rsidRPr="00E532C9" w:rsidRDefault="00E532C9" w:rsidP="00E532C9">
      <w:pPr>
        <w:bidi/>
        <w:rPr>
          <w:rFonts w:cs="David" w:hint="cs"/>
          <w:rtl/>
        </w:rPr>
      </w:pPr>
      <w:r w:rsidRPr="00E532C9">
        <w:rPr>
          <w:rFonts w:cs="David"/>
          <w:rtl/>
        </w:rPr>
        <w:tab/>
      </w:r>
      <w:r w:rsidRPr="00E532C9">
        <w:rPr>
          <w:rFonts w:cs="David" w:hint="cs"/>
          <w:rtl/>
        </w:rPr>
        <w:t>מחודד.</w:t>
      </w:r>
    </w:p>
    <w:p w14:paraId="467814F2" w14:textId="77777777" w:rsidR="00E532C9" w:rsidRPr="00E532C9" w:rsidRDefault="00E532C9" w:rsidP="00E532C9">
      <w:pPr>
        <w:bidi/>
        <w:rPr>
          <w:rFonts w:cs="David" w:hint="cs"/>
          <w:rtl/>
        </w:rPr>
      </w:pPr>
    </w:p>
    <w:p w14:paraId="07C858EA" w14:textId="77777777" w:rsidR="00E532C9" w:rsidRPr="00E532C9" w:rsidRDefault="00E532C9" w:rsidP="00E532C9">
      <w:pPr>
        <w:bidi/>
        <w:rPr>
          <w:rFonts w:cs="David" w:hint="cs"/>
          <w:rtl/>
        </w:rPr>
      </w:pPr>
      <w:r w:rsidRPr="00E532C9">
        <w:rPr>
          <w:rFonts w:cs="David" w:hint="cs"/>
          <w:u w:val="single"/>
          <w:rtl/>
        </w:rPr>
        <w:t>ראובן ריבלין:</w:t>
      </w:r>
    </w:p>
    <w:p w14:paraId="2C07CA0C" w14:textId="77777777" w:rsidR="00E532C9" w:rsidRPr="00E532C9" w:rsidRDefault="00E532C9" w:rsidP="00E532C9">
      <w:pPr>
        <w:bidi/>
        <w:rPr>
          <w:rFonts w:cs="David" w:hint="cs"/>
          <w:rtl/>
        </w:rPr>
      </w:pPr>
    </w:p>
    <w:p w14:paraId="41DEFB50" w14:textId="77777777" w:rsidR="00E532C9" w:rsidRPr="00E532C9" w:rsidRDefault="00E532C9" w:rsidP="00E532C9">
      <w:pPr>
        <w:bidi/>
        <w:rPr>
          <w:rFonts w:cs="David" w:hint="cs"/>
          <w:rtl/>
        </w:rPr>
      </w:pPr>
      <w:r w:rsidRPr="00E532C9">
        <w:rPr>
          <w:rFonts w:cs="David" w:hint="cs"/>
          <w:rtl/>
        </w:rPr>
        <w:tab/>
        <w:t xml:space="preserve"> מחודד. אני מאד מודה לחבר הכנסת אריאל. </w:t>
      </w:r>
    </w:p>
    <w:p w14:paraId="225BF472" w14:textId="77777777" w:rsidR="00E532C9" w:rsidRPr="00E532C9" w:rsidRDefault="00E532C9" w:rsidP="00E532C9">
      <w:pPr>
        <w:bidi/>
        <w:rPr>
          <w:rFonts w:cs="David" w:hint="cs"/>
          <w:rtl/>
        </w:rPr>
      </w:pPr>
    </w:p>
    <w:p w14:paraId="3CBD7EB9" w14:textId="77777777" w:rsidR="00E532C9" w:rsidRPr="00E532C9" w:rsidRDefault="00E532C9" w:rsidP="00E532C9">
      <w:pPr>
        <w:bidi/>
        <w:rPr>
          <w:rFonts w:cs="David" w:hint="cs"/>
          <w:rtl/>
        </w:rPr>
      </w:pPr>
      <w:r w:rsidRPr="00E532C9">
        <w:rPr>
          <w:rFonts w:cs="David" w:hint="cs"/>
          <w:u w:val="single"/>
          <w:rtl/>
        </w:rPr>
        <w:t>ראובן ריבלין:</w:t>
      </w:r>
    </w:p>
    <w:p w14:paraId="4CB359B8" w14:textId="77777777" w:rsidR="00E532C9" w:rsidRPr="00E532C9" w:rsidRDefault="00E532C9" w:rsidP="00E532C9">
      <w:pPr>
        <w:bidi/>
        <w:rPr>
          <w:rFonts w:cs="David" w:hint="cs"/>
          <w:rtl/>
        </w:rPr>
      </w:pPr>
    </w:p>
    <w:p w14:paraId="1785D1DF" w14:textId="77777777" w:rsidR="00E532C9" w:rsidRPr="00E532C9" w:rsidRDefault="00E532C9" w:rsidP="00E532C9">
      <w:pPr>
        <w:bidi/>
        <w:rPr>
          <w:rFonts w:cs="David" w:hint="cs"/>
          <w:rtl/>
        </w:rPr>
      </w:pPr>
      <w:r w:rsidRPr="00E532C9">
        <w:rPr>
          <w:rFonts w:cs="David" w:hint="cs"/>
          <w:rtl/>
        </w:rPr>
        <w:tab/>
        <w:t xml:space="preserve"> והיום החידודים הם פחות. יש אנשים היום בכנסת, רבים מאי פעם, שפעם היו בסיעה כזאת ופעם בסיעה אחרת, מהם אפילו חברי כנסת שהיו בשלוש סיעות בשלוש כנסות.</w:t>
      </w:r>
    </w:p>
    <w:p w14:paraId="03D10C51" w14:textId="77777777" w:rsidR="00E532C9" w:rsidRPr="00E532C9" w:rsidRDefault="00E532C9" w:rsidP="00E532C9">
      <w:pPr>
        <w:bidi/>
        <w:rPr>
          <w:rFonts w:cs="David" w:hint="cs"/>
          <w:rtl/>
        </w:rPr>
      </w:pPr>
    </w:p>
    <w:p w14:paraId="05D22AAA" w14:textId="77777777" w:rsidR="00E532C9" w:rsidRPr="00E532C9" w:rsidRDefault="00E532C9" w:rsidP="00E532C9">
      <w:pPr>
        <w:bidi/>
        <w:rPr>
          <w:rFonts w:cs="David"/>
          <w:rtl/>
        </w:rPr>
      </w:pPr>
      <w:r w:rsidRPr="00E532C9">
        <w:rPr>
          <w:rFonts w:cs="David" w:hint="eastAsia"/>
          <w:u w:val="single"/>
          <w:rtl/>
        </w:rPr>
        <w:t>אורי</w:t>
      </w:r>
      <w:r w:rsidRPr="00E532C9">
        <w:rPr>
          <w:rFonts w:cs="David"/>
          <w:u w:val="single"/>
          <w:rtl/>
        </w:rPr>
        <w:t xml:space="preserve"> אריאל:</w:t>
      </w:r>
    </w:p>
    <w:p w14:paraId="6ABB67D0" w14:textId="77777777" w:rsidR="00E532C9" w:rsidRPr="00E532C9" w:rsidRDefault="00E532C9" w:rsidP="00E532C9">
      <w:pPr>
        <w:bidi/>
        <w:rPr>
          <w:rFonts w:cs="David"/>
          <w:rtl/>
        </w:rPr>
      </w:pPr>
    </w:p>
    <w:p w14:paraId="328A8F46" w14:textId="77777777" w:rsidR="00E532C9" w:rsidRPr="00E532C9" w:rsidRDefault="00E532C9" w:rsidP="00E532C9">
      <w:pPr>
        <w:bidi/>
        <w:rPr>
          <w:rFonts w:cs="David" w:hint="cs"/>
          <w:rtl/>
        </w:rPr>
      </w:pPr>
      <w:r w:rsidRPr="00E532C9">
        <w:rPr>
          <w:rFonts w:cs="David"/>
          <w:rtl/>
        </w:rPr>
        <w:tab/>
      </w:r>
      <w:r w:rsidRPr="00E532C9">
        <w:rPr>
          <w:rFonts w:cs="David" w:hint="cs"/>
          <w:rtl/>
        </w:rPr>
        <w:t xml:space="preserve"> ועוד היד נטויה. </w:t>
      </w:r>
    </w:p>
    <w:p w14:paraId="08A73BD0" w14:textId="77777777" w:rsidR="00E532C9" w:rsidRPr="00E532C9" w:rsidRDefault="00E532C9" w:rsidP="00E532C9">
      <w:pPr>
        <w:bidi/>
        <w:rPr>
          <w:rFonts w:cs="David" w:hint="cs"/>
          <w:rtl/>
        </w:rPr>
      </w:pPr>
    </w:p>
    <w:p w14:paraId="12AE43B4" w14:textId="77777777" w:rsidR="00E532C9" w:rsidRPr="00E532C9" w:rsidRDefault="00E532C9" w:rsidP="00E532C9">
      <w:pPr>
        <w:bidi/>
        <w:rPr>
          <w:rFonts w:cs="David" w:hint="cs"/>
          <w:rtl/>
        </w:rPr>
      </w:pPr>
      <w:r w:rsidRPr="00E532C9">
        <w:rPr>
          <w:rFonts w:cs="David" w:hint="cs"/>
          <w:u w:val="single"/>
          <w:rtl/>
        </w:rPr>
        <w:t>ראובן ריבלין:</w:t>
      </w:r>
    </w:p>
    <w:p w14:paraId="4267F927" w14:textId="77777777" w:rsidR="00E532C9" w:rsidRPr="00E532C9" w:rsidRDefault="00E532C9" w:rsidP="00E532C9">
      <w:pPr>
        <w:bidi/>
        <w:rPr>
          <w:rFonts w:cs="David" w:hint="cs"/>
          <w:rtl/>
        </w:rPr>
      </w:pPr>
    </w:p>
    <w:p w14:paraId="29CE1FD1" w14:textId="77777777" w:rsidR="00E532C9" w:rsidRPr="00E532C9" w:rsidRDefault="00E532C9" w:rsidP="00E532C9">
      <w:pPr>
        <w:bidi/>
        <w:rPr>
          <w:rFonts w:cs="David" w:hint="cs"/>
          <w:rtl/>
        </w:rPr>
      </w:pPr>
      <w:r w:rsidRPr="00E532C9">
        <w:rPr>
          <w:rFonts w:cs="David" w:hint="cs"/>
          <w:rtl/>
        </w:rPr>
        <w:tab/>
        <w:t xml:space="preserve"> ועוד היד יכולה להיות נטויה. וגם </w:t>
      </w:r>
      <w:r w:rsidRPr="00E532C9">
        <w:rPr>
          <w:rFonts w:cs="David"/>
          <w:rtl/>
        </w:rPr>
        <w:t>–</w:t>
      </w:r>
      <w:r w:rsidRPr="00E532C9">
        <w:rPr>
          <w:rFonts w:cs="David" w:hint="cs"/>
          <w:rtl/>
        </w:rPr>
        <w:t xml:space="preserve"> חבר הכנסת זאב יצא, אבל בהחלט הגענו למצבים בהם היועץ המשפטי היה שולח לכנסת </w:t>
      </w:r>
      <w:proofErr w:type="spellStart"/>
      <w:r w:rsidRPr="00E532C9">
        <w:rPr>
          <w:rFonts w:cs="David" w:hint="cs"/>
          <w:rtl/>
        </w:rPr>
        <w:t>איזשהן</w:t>
      </w:r>
      <w:proofErr w:type="spellEnd"/>
      <w:r w:rsidRPr="00E532C9">
        <w:rPr>
          <w:rFonts w:cs="David" w:hint="cs"/>
          <w:rtl/>
        </w:rPr>
        <w:t xml:space="preserve"> תהיות או בקשות או אפילו תלונות, שלא ידונו ברמה הפלילית אלא שידונו  ברמה האתית, או שידונו ברמה האתית לאחר הרמה הפלילית. פעמים עשו זאת אנשי משרד המשפטים או הרשות החוקרת והרשות התובעת כדי להתחמק מכורח שנפל עליהם, אבל בסך </w:t>
      </w:r>
      <w:proofErr w:type="spellStart"/>
      <w:r w:rsidRPr="00E532C9">
        <w:rPr>
          <w:rFonts w:cs="David" w:hint="cs"/>
          <w:rtl/>
        </w:rPr>
        <w:t>הכל</w:t>
      </w:r>
      <w:proofErr w:type="spellEnd"/>
      <w:r w:rsidRPr="00E532C9">
        <w:rPr>
          <w:rFonts w:cs="David" w:hint="cs"/>
          <w:rtl/>
        </w:rPr>
        <w:t xml:space="preserve"> חברי הכנסת היו עומדים במצב שבו היו אומרים: אין עונשין ולא </w:t>
      </w:r>
      <w:proofErr w:type="spellStart"/>
      <w:r w:rsidRPr="00E532C9">
        <w:rPr>
          <w:rFonts w:cs="David" w:hint="cs"/>
          <w:rtl/>
        </w:rPr>
        <w:t>מזהירין</w:t>
      </w:r>
      <w:proofErr w:type="spellEnd"/>
      <w:r w:rsidRPr="00E532C9">
        <w:rPr>
          <w:rFonts w:cs="David" w:hint="cs"/>
          <w:rtl/>
        </w:rPr>
        <w:t xml:space="preserve">. וחשבתי אני, שהשקיפות, והפתיחות והליווי של הציבור את המערכת כולה, הוא יום יומי, שעה </w:t>
      </w:r>
      <w:proofErr w:type="spellStart"/>
      <w:r w:rsidRPr="00E532C9">
        <w:rPr>
          <w:rFonts w:cs="David" w:hint="cs"/>
          <w:rtl/>
        </w:rPr>
        <w:t>שעה</w:t>
      </w:r>
      <w:proofErr w:type="spellEnd"/>
      <w:r w:rsidRPr="00E532C9">
        <w:rPr>
          <w:rFonts w:cs="David" w:hint="cs"/>
          <w:rtl/>
        </w:rPr>
        <w:t xml:space="preserve">, דקה </w:t>
      </w:r>
      <w:proofErr w:type="spellStart"/>
      <w:r w:rsidRPr="00E532C9">
        <w:rPr>
          <w:rFonts w:cs="David" w:hint="cs"/>
          <w:rtl/>
        </w:rPr>
        <w:t>דקה</w:t>
      </w:r>
      <w:proofErr w:type="spellEnd"/>
      <w:r w:rsidRPr="00E532C9">
        <w:rPr>
          <w:rFonts w:cs="David" w:hint="cs"/>
          <w:rtl/>
        </w:rPr>
        <w:t xml:space="preserve">. חשבתי, כאשר נקלענו למצבים כמעט בלתי נסבלים, שהגיעה העת שנקבע קודקס שיחייב את כולנו. הדברים שהם די מובנים מאליהם יירשמו ויכתבו </w:t>
      </w:r>
      <w:r w:rsidRPr="00E532C9">
        <w:rPr>
          <w:rFonts w:cs="David"/>
          <w:rtl/>
        </w:rPr>
        <w:t>–</w:t>
      </w:r>
      <w:r w:rsidRPr="00E532C9">
        <w:rPr>
          <w:rFonts w:cs="David" w:hint="cs"/>
          <w:rtl/>
        </w:rPr>
        <w:t xml:space="preserve"> כפי שמנחם בגין היה אומר: "המובן מאליו טוב שייאמר" </w:t>
      </w:r>
      <w:r w:rsidRPr="00E532C9">
        <w:rPr>
          <w:rFonts w:cs="David"/>
          <w:rtl/>
        </w:rPr>
        <w:t>–</w:t>
      </w:r>
      <w:r w:rsidRPr="00E532C9">
        <w:rPr>
          <w:rFonts w:cs="David" w:hint="cs"/>
          <w:rtl/>
        </w:rPr>
        <w:t xml:space="preserve"> יש פה דברים רבים, שגם בפני הוועדה לא היו מובנים מאליהם והם היו צריכים ללבן אותם ולבוא ולבדוק ולראות כיצד, בהתנגשות בין שני ערכים ושתי תפיסות של עצמאות מלאה של חבר הכנסת מול החובה שלו כלפי הכנסת, צריך למצוא את חוט השני המקשר והמחבר, ומאפשר את קיומם זה בצד זה.  </w:t>
      </w:r>
    </w:p>
    <w:p w14:paraId="63A755D0" w14:textId="77777777" w:rsidR="00E532C9" w:rsidRPr="00E532C9" w:rsidRDefault="00E532C9" w:rsidP="00E532C9">
      <w:pPr>
        <w:bidi/>
        <w:rPr>
          <w:rFonts w:cs="David" w:hint="cs"/>
          <w:rtl/>
        </w:rPr>
      </w:pPr>
    </w:p>
    <w:p w14:paraId="2593F1F1" w14:textId="77777777" w:rsidR="00E532C9" w:rsidRPr="00E532C9" w:rsidRDefault="00E532C9" w:rsidP="00E532C9">
      <w:pPr>
        <w:bidi/>
        <w:rPr>
          <w:rFonts w:cs="David" w:hint="cs"/>
          <w:rtl/>
        </w:rPr>
      </w:pPr>
      <w:r w:rsidRPr="00E532C9">
        <w:rPr>
          <w:rFonts w:cs="David" w:hint="cs"/>
          <w:rtl/>
        </w:rPr>
        <w:tab/>
        <w:t xml:space="preserve">אני רוצה עוד להדגיש שנמצאנו במצב שבו לא יכולנו בכל פעם לבוא ולהגדיר את מהות הנזק שנגרם לכנסת. אני מוכרח לומר שיש היום מאבק בין שלושת הרשויות העיקריות </w:t>
      </w:r>
      <w:r w:rsidRPr="00E532C9">
        <w:rPr>
          <w:rFonts w:cs="David"/>
          <w:rtl/>
        </w:rPr>
        <w:t>–</w:t>
      </w:r>
      <w:r w:rsidRPr="00E532C9">
        <w:rPr>
          <w:rFonts w:cs="David" w:hint="cs"/>
          <w:rtl/>
        </w:rPr>
        <w:t xml:space="preserve"> כי היום יש כבר רשויות נוספות. אני מדבר על שלושת הרשויות שהן הרשויות המסורתיות בדמוקרטיה </w:t>
      </w:r>
      <w:r w:rsidRPr="00E532C9">
        <w:rPr>
          <w:rFonts w:cs="David"/>
          <w:rtl/>
        </w:rPr>
        <w:t>–</w:t>
      </w:r>
      <w:r w:rsidRPr="00E532C9">
        <w:rPr>
          <w:rFonts w:cs="David" w:hint="cs"/>
          <w:rtl/>
        </w:rPr>
        <w:t xml:space="preserve"> שבה אחת זולגת לכיוון רעותה. ובהחלט, כשהזליגה באה על חשבון רשות שנחלשת בדעת הציבור </w:t>
      </w:r>
      <w:r w:rsidRPr="00E532C9">
        <w:rPr>
          <w:rFonts w:cs="David"/>
          <w:rtl/>
        </w:rPr>
        <w:t>–</w:t>
      </w:r>
      <w:r w:rsidRPr="00E532C9">
        <w:rPr>
          <w:rFonts w:cs="David" w:hint="cs"/>
          <w:rtl/>
        </w:rPr>
        <w:t xml:space="preserve"> והמעמד של הכנסת בציבור היה כזה, </w:t>
      </w:r>
      <w:proofErr w:type="spellStart"/>
      <w:r w:rsidRPr="00E532C9">
        <w:rPr>
          <w:rFonts w:cs="David" w:hint="cs"/>
          <w:rtl/>
        </w:rPr>
        <w:t>שהיתה</w:t>
      </w:r>
      <w:proofErr w:type="spellEnd"/>
      <w:r w:rsidRPr="00E532C9">
        <w:rPr>
          <w:rFonts w:cs="David" w:hint="cs"/>
          <w:rtl/>
        </w:rPr>
        <w:t xml:space="preserve"> סכנה לקיומה של הדמוקרטיה, משום שאנשים באו ואמרו: אתם לא שליחי העם. והרי אנחנו שליחי העם, בין שאנחנו טובים ובין שאנחנו יותר טובים, אנחנו שליחי העם. אנחנו הגוף היחידי שנבחר בבחירות כלליות, ישירות וחשאיות. אחרים הם מעולים ומצוינים, אבל הם נבחרו על ידי גוף בוחר שהוא לא הריבון. הריבון היחידי שקיים במדינת ישראל הוא העם. </w:t>
      </w:r>
    </w:p>
    <w:p w14:paraId="37B57B2D" w14:textId="77777777" w:rsidR="00E532C9" w:rsidRPr="00E532C9" w:rsidRDefault="00E532C9" w:rsidP="00E532C9">
      <w:pPr>
        <w:bidi/>
        <w:rPr>
          <w:rFonts w:cs="David" w:hint="cs"/>
          <w:rtl/>
        </w:rPr>
      </w:pPr>
    </w:p>
    <w:p w14:paraId="484331E8" w14:textId="77777777" w:rsidR="00E532C9" w:rsidRPr="00E532C9" w:rsidRDefault="00E532C9" w:rsidP="00E532C9">
      <w:pPr>
        <w:bidi/>
        <w:rPr>
          <w:rFonts w:cs="David" w:hint="cs"/>
          <w:rtl/>
        </w:rPr>
      </w:pPr>
      <w:r w:rsidRPr="00E532C9">
        <w:rPr>
          <w:rFonts w:cs="David" w:hint="cs"/>
          <w:rtl/>
        </w:rPr>
        <w:tab/>
        <w:t xml:space="preserve">ולכן חשבתי שבימים של חולשת הכנסת טוב נעשה </w:t>
      </w:r>
      <w:r w:rsidRPr="00E532C9">
        <w:rPr>
          <w:rFonts w:cs="David"/>
          <w:rtl/>
        </w:rPr>
        <w:t>–</w:t>
      </w:r>
      <w:r w:rsidRPr="00E532C9">
        <w:rPr>
          <w:rFonts w:cs="David" w:hint="cs"/>
          <w:rtl/>
        </w:rPr>
        <w:t xml:space="preserve"> אנחנו, הכנסת </w:t>
      </w:r>
      <w:r w:rsidRPr="00E532C9">
        <w:rPr>
          <w:rFonts w:cs="David"/>
          <w:rtl/>
        </w:rPr>
        <w:t>–</w:t>
      </w:r>
      <w:r w:rsidRPr="00E532C9">
        <w:rPr>
          <w:rFonts w:cs="David" w:hint="cs"/>
          <w:rtl/>
        </w:rPr>
        <w:t xml:space="preserve"> דבר שהוא מובן מאליו, גם לגבי עצמנו בחיי היום יום, לא רק בגלל הכורח, אם נראה שאנחנו מכים על חטא, ושנבוא ונהיה אמיצים מספיק לבוא ולקבוע קודקס אתי. בימים לא קלים אלה של הכנסת, אני חושב שהדבר הזה הוא הכרחי, ויפה שעה אחת קודם. </w:t>
      </w:r>
    </w:p>
    <w:p w14:paraId="54DE72D6" w14:textId="77777777" w:rsidR="00E532C9" w:rsidRPr="00E532C9" w:rsidRDefault="00E532C9" w:rsidP="00E532C9">
      <w:pPr>
        <w:bidi/>
        <w:rPr>
          <w:rFonts w:cs="David" w:hint="cs"/>
          <w:rtl/>
        </w:rPr>
      </w:pPr>
    </w:p>
    <w:p w14:paraId="74E8689C" w14:textId="77777777" w:rsidR="00E532C9" w:rsidRPr="00E532C9" w:rsidRDefault="00E532C9" w:rsidP="00E532C9">
      <w:pPr>
        <w:bidi/>
        <w:ind w:firstLine="567"/>
        <w:rPr>
          <w:rFonts w:cs="David" w:hint="cs"/>
          <w:rtl/>
        </w:rPr>
      </w:pPr>
      <w:r w:rsidRPr="00E532C9">
        <w:rPr>
          <w:rFonts w:cs="David" w:hint="cs"/>
          <w:rtl/>
        </w:rPr>
        <w:t xml:space="preserve">בוודאי שיהיו ויכוחים, אבל הוויכוחים האלה צריכים להצטמצם, כי תמיד צריך לזכור, חברים: כאשר מוסד ציבורי, בפרט המוסד הראשון במעלה מבחינת הציבור, שהוא הנציג של הציבור בין בחירות לבחירות </w:t>
      </w:r>
      <w:r w:rsidRPr="00E532C9">
        <w:rPr>
          <w:rFonts w:cs="David"/>
          <w:rtl/>
        </w:rPr>
        <w:t>–</w:t>
      </w:r>
      <w:r w:rsidRPr="00E532C9">
        <w:rPr>
          <w:rFonts w:cs="David" w:hint="cs"/>
          <w:rtl/>
        </w:rPr>
        <w:t xml:space="preserve"> והוא כנסת ישראל </w:t>
      </w:r>
      <w:r w:rsidRPr="00E532C9">
        <w:rPr>
          <w:rFonts w:cs="David"/>
          <w:rtl/>
        </w:rPr>
        <w:t>–</w:t>
      </w:r>
      <w:r w:rsidRPr="00E532C9">
        <w:rPr>
          <w:rFonts w:cs="David" w:hint="cs"/>
          <w:rtl/>
        </w:rPr>
        <w:t xml:space="preserve"> ממנה ועדה ציבורית, לא טוב יעשה אם לא יאמץ את המלצותיה. לא בכל מחיר </w:t>
      </w:r>
      <w:r w:rsidRPr="00E532C9">
        <w:rPr>
          <w:rFonts w:cs="David"/>
          <w:rtl/>
        </w:rPr>
        <w:t>–</w:t>
      </w:r>
      <w:r w:rsidRPr="00E532C9">
        <w:rPr>
          <w:rFonts w:cs="David" w:hint="cs"/>
          <w:rtl/>
        </w:rPr>
        <w:t xml:space="preserve"> יש פעמים שחברי הכנסת רואים אחרת מאשר הוועדה. לא בכדי, בעצת השופט זמיר, השתתפו בוועדה שניים מהוותיקים בין אנשי הבית ובעלי הניסיון הרב ביותר, שהיו גם בממשלה, וגם בכנסת כחברי כנסת מן השורה, וגם כיושבי ראש ועדות וגם כיושבי ראש ועדת הכנסת </w:t>
      </w:r>
      <w:r w:rsidRPr="00E532C9">
        <w:rPr>
          <w:rFonts w:cs="David"/>
          <w:rtl/>
        </w:rPr>
        <w:t>–</w:t>
      </w:r>
      <w:r w:rsidRPr="00E532C9">
        <w:rPr>
          <w:rFonts w:cs="David" w:hint="cs"/>
          <w:rtl/>
        </w:rPr>
        <w:t xml:space="preserve"> גם השר לשעבר חיים </w:t>
      </w:r>
      <w:proofErr w:type="spellStart"/>
      <w:r w:rsidRPr="00E532C9">
        <w:rPr>
          <w:rFonts w:cs="David" w:hint="cs"/>
          <w:rtl/>
        </w:rPr>
        <w:t>קורפו</w:t>
      </w:r>
      <w:proofErr w:type="spellEnd"/>
      <w:r w:rsidRPr="00E532C9">
        <w:rPr>
          <w:rFonts w:cs="David" w:hint="cs"/>
          <w:rtl/>
        </w:rPr>
        <w:t xml:space="preserve"> שנמצא פה אתנו, וגם השר לשעבר עוזי ברעם שנפקד מקומו היום. הם בהחלט ליוו את המערכת יחד עם יושב ראש מאד פעיל של ועדת הכנסת </w:t>
      </w:r>
      <w:r w:rsidRPr="00E532C9">
        <w:rPr>
          <w:rFonts w:cs="David"/>
          <w:rtl/>
        </w:rPr>
        <w:t>–</w:t>
      </w:r>
      <w:r w:rsidRPr="00E532C9">
        <w:rPr>
          <w:rFonts w:cs="David" w:hint="cs"/>
          <w:rtl/>
        </w:rPr>
        <w:t xml:space="preserve"> שלטעמי, כיושב ראש הכנסת, היה יותר מדי פעיל, אבל אי אפשר להמעיט בערכו ובפעילותו </w:t>
      </w:r>
      <w:r w:rsidRPr="00E532C9">
        <w:rPr>
          <w:rFonts w:cs="David"/>
          <w:rtl/>
        </w:rPr>
        <w:t>–</w:t>
      </w:r>
      <w:r w:rsidRPr="00E532C9">
        <w:rPr>
          <w:rFonts w:cs="David" w:hint="cs"/>
          <w:rtl/>
        </w:rPr>
        <w:t xml:space="preserve"> השר רוני בר-און היום, ליוו ועמדו על כל דבר שבו הכנסת יש לה מה לומר, כאשר באה ועדה בראשות שופט, שהזווית שלו קצת שונה מהזווית של חברי כנסת, כי לפעמים יש תעלולים בכנסת שהפכו להיות מותרים והם לא מובנים לכל אחד, אבל הם תעלולים פוליטיים שהם ממין העניין. ככה מתנהלת דמוקרטיה ואי אפשר אחרת. </w:t>
      </w:r>
    </w:p>
    <w:p w14:paraId="130225F4" w14:textId="77777777" w:rsidR="00E532C9" w:rsidRPr="00E532C9" w:rsidRDefault="00E532C9" w:rsidP="00E532C9">
      <w:pPr>
        <w:bidi/>
        <w:ind w:firstLine="567"/>
        <w:rPr>
          <w:rFonts w:cs="David" w:hint="cs"/>
          <w:rtl/>
        </w:rPr>
      </w:pPr>
    </w:p>
    <w:p w14:paraId="5476D017" w14:textId="77777777" w:rsidR="00E532C9" w:rsidRPr="00E532C9" w:rsidRDefault="00E532C9" w:rsidP="00E532C9">
      <w:pPr>
        <w:bidi/>
        <w:ind w:firstLine="567"/>
        <w:rPr>
          <w:rFonts w:cs="David" w:hint="cs"/>
          <w:rtl/>
        </w:rPr>
      </w:pPr>
      <w:r w:rsidRPr="00E532C9">
        <w:rPr>
          <w:rFonts w:cs="David" w:hint="cs"/>
          <w:rtl/>
        </w:rPr>
        <w:t xml:space="preserve">שלא לדבר על כך שבוועדה השתתפה אחת מהמומחיות הגדולות ביותר לחוקה לישראל ולשלטון שהוא השלטון החוקתי בישראל, ד"ר </w:t>
      </w:r>
      <w:proofErr w:type="spellStart"/>
      <w:r w:rsidRPr="00E532C9">
        <w:rPr>
          <w:rFonts w:cs="David" w:hint="cs"/>
          <w:rtl/>
        </w:rPr>
        <w:t>סוזי</w:t>
      </w:r>
      <w:proofErr w:type="spellEnd"/>
      <w:r w:rsidRPr="00E532C9">
        <w:rPr>
          <w:rFonts w:cs="David" w:hint="cs"/>
          <w:rtl/>
        </w:rPr>
        <w:t xml:space="preserve"> נבות </w:t>
      </w:r>
      <w:r w:rsidRPr="00E532C9">
        <w:rPr>
          <w:rFonts w:cs="David"/>
          <w:rtl/>
        </w:rPr>
        <w:t>–</w:t>
      </w:r>
      <w:r w:rsidRPr="00E532C9">
        <w:rPr>
          <w:rFonts w:cs="David" w:hint="cs"/>
          <w:rtl/>
        </w:rPr>
        <w:t xml:space="preserve"> אני מקווה שאת כבר פרופסור - - - </w:t>
      </w:r>
    </w:p>
    <w:p w14:paraId="6D19E303" w14:textId="77777777" w:rsidR="00E532C9" w:rsidRPr="00E532C9" w:rsidRDefault="00E532C9" w:rsidP="00E532C9">
      <w:pPr>
        <w:bidi/>
        <w:rPr>
          <w:rFonts w:cs="David" w:hint="cs"/>
          <w:rtl/>
        </w:rPr>
      </w:pPr>
    </w:p>
    <w:p w14:paraId="1526D012" w14:textId="77777777" w:rsidR="00E532C9" w:rsidRPr="00E532C9" w:rsidRDefault="00E532C9" w:rsidP="00E532C9">
      <w:pPr>
        <w:bidi/>
        <w:rPr>
          <w:rFonts w:cs="David" w:hint="cs"/>
          <w:u w:val="single"/>
          <w:rtl/>
        </w:rPr>
      </w:pPr>
      <w:proofErr w:type="spellStart"/>
      <w:r w:rsidRPr="00E532C9">
        <w:rPr>
          <w:rFonts w:cs="David" w:hint="cs"/>
          <w:u w:val="single"/>
          <w:rtl/>
        </w:rPr>
        <w:t>סוזי</w:t>
      </w:r>
      <w:proofErr w:type="spellEnd"/>
      <w:r w:rsidRPr="00E532C9">
        <w:rPr>
          <w:rFonts w:cs="David" w:hint="cs"/>
          <w:u w:val="single"/>
          <w:rtl/>
        </w:rPr>
        <w:t xml:space="preserve"> נבות:</w:t>
      </w:r>
    </w:p>
    <w:p w14:paraId="0D08FE43" w14:textId="77777777" w:rsidR="00E532C9" w:rsidRPr="00E532C9" w:rsidRDefault="00E532C9" w:rsidP="00E532C9">
      <w:pPr>
        <w:bidi/>
        <w:rPr>
          <w:rFonts w:cs="David" w:hint="cs"/>
          <w:rtl/>
        </w:rPr>
      </w:pPr>
    </w:p>
    <w:p w14:paraId="2D0EFAE7" w14:textId="77777777" w:rsidR="00E532C9" w:rsidRPr="00E532C9" w:rsidRDefault="00E532C9" w:rsidP="00E532C9">
      <w:pPr>
        <w:bidi/>
        <w:rPr>
          <w:rFonts w:cs="David" w:hint="cs"/>
          <w:rtl/>
        </w:rPr>
      </w:pPr>
      <w:r w:rsidRPr="00E532C9">
        <w:rPr>
          <w:rFonts w:cs="David" w:hint="cs"/>
          <w:rtl/>
        </w:rPr>
        <w:tab/>
        <w:t xml:space="preserve">עדיין לא. </w:t>
      </w:r>
    </w:p>
    <w:p w14:paraId="32BC29FD" w14:textId="77777777" w:rsidR="00E532C9" w:rsidRPr="00E532C9" w:rsidRDefault="00E532C9" w:rsidP="00E532C9">
      <w:pPr>
        <w:bidi/>
        <w:rPr>
          <w:rFonts w:cs="David" w:hint="cs"/>
          <w:rtl/>
        </w:rPr>
      </w:pPr>
    </w:p>
    <w:p w14:paraId="77A39FFB" w14:textId="77777777" w:rsidR="00E532C9" w:rsidRPr="00E532C9" w:rsidRDefault="00E532C9" w:rsidP="00E532C9">
      <w:pPr>
        <w:bidi/>
        <w:rPr>
          <w:rFonts w:cs="David" w:hint="cs"/>
          <w:rtl/>
        </w:rPr>
      </w:pPr>
      <w:r w:rsidRPr="00E532C9">
        <w:rPr>
          <w:rFonts w:cs="David" w:hint="cs"/>
          <w:u w:val="single"/>
          <w:rtl/>
        </w:rPr>
        <w:t>ראובן ריבלין:</w:t>
      </w:r>
    </w:p>
    <w:p w14:paraId="5B3D4E8D" w14:textId="77777777" w:rsidR="00E532C9" w:rsidRPr="00E532C9" w:rsidRDefault="00E532C9" w:rsidP="00E532C9">
      <w:pPr>
        <w:bidi/>
        <w:rPr>
          <w:rFonts w:cs="David" w:hint="cs"/>
          <w:rtl/>
        </w:rPr>
      </w:pPr>
    </w:p>
    <w:p w14:paraId="59FB667D" w14:textId="77777777" w:rsidR="00E532C9" w:rsidRPr="00E532C9" w:rsidRDefault="00E532C9" w:rsidP="00E532C9">
      <w:pPr>
        <w:bidi/>
        <w:rPr>
          <w:rFonts w:cs="David" w:hint="cs"/>
          <w:rtl/>
        </w:rPr>
      </w:pPr>
      <w:r w:rsidRPr="00E532C9">
        <w:rPr>
          <w:rFonts w:cs="David" w:hint="cs"/>
          <w:rtl/>
        </w:rPr>
        <w:tab/>
        <w:t>אין בידינו להושיע בעניין זה.</w:t>
      </w:r>
      <w:r w:rsidRPr="00E532C9">
        <w:rPr>
          <w:rFonts w:cs="David" w:hint="cs"/>
          <w:rtl/>
        </w:rPr>
        <w:tab/>
      </w:r>
    </w:p>
    <w:p w14:paraId="1C97BF80" w14:textId="77777777" w:rsidR="00E532C9" w:rsidRPr="00E532C9" w:rsidRDefault="00E532C9" w:rsidP="00E532C9">
      <w:pPr>
        <w:bidi/>
        <w:rPr>
          <w:rFonts w:cs="David" w:hint="cs"/>
          <w:rtl/>
        </w:rPr>
      </w:pPr>
    </w:p>
    <w:p w14:paraId="049A4F2C" w14:textId="77777777" w:rsidR="00E532C9" w:rsidRPr="00E532C9" w:rsidRDefault="00E532C9" w:rsidP="00E532C9">
      <w:pPr>
        <w:bidi/>
        <w:rPr>
          <w:rFonts w:cs="David"/>
          <w:rtl/>
        </w:rPr>
      </w:pPr>
      <w:r w:rsidRPr="00E532C9">
        <w:rPr>
          <w:rFonts w:cs="David" w:hint="eastAsia"/>
          <w:u w:val="single"/>
          <w:rtl/>
        </w:rPr>
        <w:t>אורי</w:t>
      </w:r>
      <w:r w:rsidRPr="00E532C9">
        <w:rPr>
          <w:rFonts w:cs="David"/>
          <w:u w:val="single"/>
          <w:rtl/>
        </w:rPr>
        <w:t xml:space="preserve"> אריאל:</w:t>
      </w:r>
    </w:p>
    <w:p w14:paraId="2EDBEAE8" w14:textId="77777777" w:rsidR="00E532C9" w:rsidRPr="00E532C9" w:rsidRDefault="00E532C9" w:rsidP="00E532C9">
      <w:pPr>
        <w:bidi/>
        <w:rPr>
          <w:rFonts w:cs="David"/>
          <w:rtl/>
        </w:rPr>
      </w:pPr>
    </w:p>
    <w:p w14:paraId="45CF884B" w14:textId="77777777" w:rsidR="00E532C9" w:rsidRPr="00E532C9" w:rsidRDefault="00E532C9" w:rsidP="00E532C9">
      <w:pPr>
        <w:bidi/>
        <w:rPr>
          <w:rFonts w:cs="David" w:hint="cs"/>
          <w:rtl/>
        </w:rPr>
      </w:pPr>
      <w:r w:rsidRPr="00E532C9">
        <w:rPr>
          <w:rFonts w:cs="David"/>
          <w:rtl/>
        </w:rPr>
        <w:tab/>
      </w:r>
      <w:r w:rsidRPr="00E532C9">
        <w:rPr>
          <w:rFonts w:cs="David" w:hint="cs"/>
          <w:rtl/>
        </w:rPr>
        <w:t xml:space="preserve"> אתה רוצה להביא את זה להחלטה?</w:t>
      </w:r>
    </w:p>
    <w:p w14:paraId="45AC800F" w14:textId="77777777" w:rsidR="00E532C9" w:rsidRPr="00E532C9" w:rsidRDefault="00E532C9" w:rsidP="00E532C9">
      <w:pPr>
        <w:bidi/>
        <w:rPr>
          <w:rFonts w:cs="David" w:hint="cs"/>
          <w:rtl/>
        </w:rPr>
      </w:pPr>
    </w:p>
    <w:p w14:paraId="05B99EFD" w14:textId="77777777" w:rsidR="00E532C9" w:rsidRPr="00E532C9" w:rsidRDefault="00E532C9" w:rsidP="00E532C9">
      <w:pPr>
        <w:bidi/>
        <w:rPr>
          <w:rFonts w:cs="David" w:hint="cs"/>
          <w:rtl/>
        </w:rPr>
      </w:pPr>
      <w:r w:rsidRPr="00E532C9">
        <w:rPr>
          <w:rFonts w:cs="David" w:hint="cs"/>
          <w:u w:val="single"/>
          <w:rtl/>
        </w:rPr>
        <w:t>ראובן ריבלין:</w:t>
      </w:r>
    </w:p>
    <w:p w14:paraId="3D14F3BA" w14:textId="77777777" w:rsidR="00E532C9" w:rsidRPr="00E532C9" w:rsidRDefault="00E532C9" w:rsidP="00E532C9">
      <w:pPr>
        <w:bidi/>
        <w:rPr>
          <w:rFonts w:cs="David" w:hint="cs"/>
          <w:rtl/>
        </w:rPr>
      </w:pPr>
    </w:p>
    <w:p w14:paraId="67D6F9AA" w14:textId="77777777" w:rsidR="00E532C9" w:rsidRPr="00E532C9" w:rsidRDefault="00E532C9" w:rsidP="00E532C9">
      <w:pPr>
        <w:bidi/>
        <w:rPr>
          <w:rFonts w:cs="David" w:hint="cs"/>
          <w:rtl/>
        </w:rPr>
      </w:pPr>
      <w:r w:rsidRPr="00E532C9">
        <w:rPr>
          <w:rFonts w:cs="David" w:hint="cs"/>
          <w:rtl/>
        </w:rPr>
        <w:tab/>
        <w:t>אם ההחלטה היא פה, דרך אגב, אין לנו שום בעיה. כי ההחלטות כאן הן לא החלטות משפטיות, הן החלטות פוליטיות, בוועדת הכנסת.</w:t>
      </w:r>
    </w:p>
    <w:p w14:paraId="3D34D975" w14:textId="77777777" w:rsidR="00E532C9" w:rsidRPr="00E532C9" w:rsidRDefault="00E532C9" w:rsidP="00E532C9">
      <w:pPr>
        <w:bidi/>
        <w:rPr>
          <w:rFonts w:cs="David" w:hint="cs"/>
          <w:rtl/>
        </w:rPr>
      </w:pPr>
    </w:p>
    <w:p w14:paraId="2F872A28" w14:textId="77777777" w:rsidR="00E532C9" w:rsidRPr="00E532C9" w:rsidRDefault="00E532C9" w:rsidP="00E532C9">
      <w:pPr>
        <w:bidi/>
        <w:rPr>
          <w:rFonts w:cs="David" w:hint="cs"/>
          <w:rtl/>
        </w:rPr>
      </w:pPr>
      <w:r w:rsidRPr="00E532C9">
        <w:rPr>
          <w:rFonts w:cs="David" w:hint="cs"/>
          <w:rtl/>
        </w:rPr>
        <w:tab/>
        <w:t xml:space="preserve"> לכן הייתי ממליץ בפני חברי הכנסת: כאשר יש איזושהי בעיה שהיא באמת חשובה, ונראית כדבר שמתנגש עם עקרונות אחרים שאנחנו מאמינים בהם, צריך לבוא ולומר, לנסות לשכנע ואפילו להתווכח עם הוועדה. אבל בסך </w:t>
      </w:r>
      <w:proofErr w:type="spellStart"/>
      <w:r w:rsidRPr="00E532C9">
        <w:rPr>
          <w:rFonts w:cs="David" w:hint="cs"/>
          <w:rtl/>
        </w:rPr>
        <w:t>הכל</w:t>
      </w:r>
      <w:proofErr w:type="spellEnd"/>
      <w:r w:rsidRPr="00E532C9">
        <w:rPr>
          <w:rFonts w:cs="David" w:hint="cs"/>
          <w:rtl/>
        </w:rPr>
        <w:t xml:space="preserve"> אנחנו צריכים ללכת בתפיסה, שכאשר מינינו ועדה, היא מונתה על ידינו ברוב עם ובפאר ובלי טקסים </w:t>
      </w:r>
      <w:r w:rsidRPr="00E532C9">
        <w:rPr>
          <w:rFonts w:cs="David"/>
          <w:rtl/>
        </w:rPr>
        <w:t>–</w:t>
      </w:r>
      <w:r w:rsidRPr="00E532C9">
        <w:rPr>
          <w:rFonts w:cs="David" w:hint="cs"/>
          <w:rtl/>
        </w:rPr>
        <w:t xml:space="preserve"> כי בקדנציה הקודמת המעטנו בטקסים, עסקנו קצת יותר באותו זמן בדברים שהיו - - - - אז אני מבקש, באמת, מכל חברי הוועדה, לא חלילה לבטל את דעתם מפני דעת הוועדה, אבל לשקול, לבחון ולהתקדם מתוך כוונה אמיתית להגיע למצב, שבו כנסת ישראל סוף </w:t>
      </w:r>
      <w:proofErr w:type="spellStart"/>
      <w:r w:rsidRPr="00E532C9">
        <w:rPr>
          <w:rFonts w:cs="David" w:hint="cs"/>
          <w:rtl/>
        </w:rPr>
        <w:t>סוף</w:t>
      </w:r>
      <w:proofErr w:type="spellEnd"/>
      <w:r w:rsidRPr="00E532C9">
        <w:rPr>
          <w:rFonts w:cs="David" w:hint="cs"/>
          <w:rtl/>
        </w:rPr>
        <w:t xml:space="preserve"> תקיים את החובה שלה לעצב קודקס אתי.</w:t>
      </w:r>
    </w:p>
    <w:p w14:paraId="6F691366" w14:textId="77777777" w:rsidR="00E532C9" w:rsidRPr="00E532C9" w:rsidRDefault="00E532C9" w:rsidP="00E532C9">
      <w:pPr>
        <w:bidi/>
        <w:rPr>
          <w:rFonts w:cs="David" w:hint="cs"/>
          <w:rtl/>
        </w:rPr>
      </w:pPr>
    </w:p>
    <w:p w14:paraId="2D1A2C36" w14:textId="77777777" w:rsidR="00E532C9" w:rsidRPr="00E532C9" w:rsidRDefault="00E532C9" w:rsidP="00E532C9">
      <w:pPr>
        <w:bidi/>
        <w:rPr>
          <w:rFonts w:cs="David" w:hint="cs"/>
          <w:rtl/>
        </w:rPr>
      </w:pPr>
      <w:r w:rsidRPr="00E532C9">
        <w:rPr>
          <w:rFonts w:cs="David" w:hint="cs"/>
          <w:rtl/>
        </w:rPr>
        <w:tab/>
        <w:t xml:space="preserve"> אני מאד מודה ליושב ראש, ושוב, תודה נוספות לשופט ולכל חברי הוועדה.  </w:t>
      </w:r>
    </w:p>
    <w:p w14:paraId="601EECB5" w14:textId="77777777" w:rsidR="00E532C9" w:rsidRPr="00E532C9" w:rsidRDefault="00E532C9" w:rsidP="00E532C9">
      <w:pPr>
        <w:bidi/>
        <w:rPr>
          <w:rFonts w:cs="David" w:hint="cs"/>
          <w:rtl/>
        </w:rPr>
      </w:pPr>
    </w:p>
    <w:p w14:paraId="1D6BB479"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47F73BD5" w14:textId="77777777" w:rsidR="00E532C9" w:rsidRPr="00E532C9" w:rsidRDefault="00E532C9" w:rsidP="00E532C9">
      <w:pPr>
        <w:bidi/>
        <w:rPr>
          <w:rFonts w:cs="David" w:hint="cs"/>
          <w:rtl/>
        </w:rPr>
      </w:pPr>
    </w:p>
    <w:p w14:paraId="72BF24DB" w14:textId="77777777" w:rsidR="00E532C9" w:rsidRPr="00E532C9" w:rsidRDefault="00E532C9" w:rsidP="00E532C9">
      <w:pPr>
        <w:bidi/>
        <w:rPr>
          <w:rFonts w:cs="David" w:hint="cs"/>
          <w:rtl/>
        </w:rPr>
      </w:pPr>
      <w:r w:rsidRPr="00E532C9">
        <w:rPr>
          <w:rFonts w:cs="David" w:hint="cs"/>
          <w:rtl/>
        </w:rPr>
        <w:tab/>
        <w:t xml:space="preserve">אני מודה לך, אדוני. </w:t>
      </w:r>
    </w:p>
    <w:p w14:paraId="29F5D487" w14:textId="77777777" w:rsidR="00E532C9" w:rsidRPr="00E532C9" w:rsidRDefault="00E532C9" w:rsidP="00E532C9">
      <w:pPr>
        <w:bidi/>
        <w:rPr>
          <w:rFonts w:cs="David" w:hint="cs"/>
          <w:rtl/>
        </w:rPr>
      </w:pPr>
    </w:p>
    <w:p w14:paraId="56E71955" w14:textId="77777777" w:rsidR="00E532C9" w:rsidRPr="00E532C9" w:rsidRDefault="00E532C9" w:rsidP="00E532C9">
      <w:pPr>
        <w:bidi/>
        <w:rPr>
          <w:rFonts w:cs="David" w:hint="cs"/>
          <w:rtl/>
        </w:rPr>
      </w:pPr>
      <w:r w:rsidRPr="00E532C9">
        <w:rPr>
          <w:rFonts w:cs="David" w:hint="cs"/>
          <w:rtl/>
        </w:rPr>
        <w:tab/>
        <w:t>עורכת דין דרור, אני ראיתי את בקשתך לדבר. אני אאפשר לך לדבר, למרות שבעיני יש פה איזושהי סתירה, משום שאנחנו דנים פה בקוד האתי של חברי הכנסת, ואני לא רואה מה למשרד המשפטים לומר פה בעניין הזה, למרות שאני גם יודעת שמשרד המשפטים העביר את ההערות שלו לקוד הזה, הערות שלא תמיד הוועדה בחרה לקבל. אז אם תרצי לומר משהו באופן כללי על הדוח, אני אשמח לשמוע. מעבר לזה, זה יהיה לאחר התבטאויותיהם של חברי הכנסת.</w:t>
      </w:r>
    </w:p>
    <w:p w14:paraId="7AC3A6FF" w14:textId="77777777" w:rsidR="00E532C9" w:rsidRPr="00E532C9" w:rsidRDefault="00E532C9" w:rsidP="00E532C9">
      <w:pPr>
        <w:bidi/>
        <w:rPr>
          <w:rFonts w:cs="David" w:hint="cs"/>
          <w:rtl/>
        </w:rPr>
      </w:pPr>
    </w:p>
    <w:p w14:paraId="3EEA6BAA" w14:textId="77777777" w:rsidR="00E532C9" w:rsidRPr="00E532C9" w:rsidRDefault="00E532C9" w:rsidP="00E532C9">
      <w:pPr>
        <w:bidi/>
        <w:rPr>
          <w:rFonts w:cs="David" w:hint="cs"/>
          <w:rtl/>
        </w:rPr>
      </w:pPr>
      <w:r w:rsidRPr="00E532C9">
        <w:rPr>
          <w:rFonts w:cs="David" w:hint="cs"/>
          <w:rtl/>
        </w:rPr>
        <w:tab/>
        <w:t xml:space="preserve">למען ההגינות אני מוכרחה לומר שיושב ראש סיעת הליכוד חבר הכנסת גדעון סער, ויושב ראש סיעת ש"ס חבר הכנסת יעקב </w:t>
      </w:r>
      <w:proofErr w:type="spellStart"/>
      <w:r w:rsidRPr="00E532C9">
        <w:rPr>
          <w:rFonts w:cs="David" w:hint="cs"/>
          <w:rtl/>
        </w:rPr>
        <w:t>מרגי</w:t>
      </w:r>
      <w:proofErr w:type="spellEnd"/>
      <w:r w:rsidRPr="00E532C9">
        <w:rPr>
          <w:rFonts w:cs="David" w:hint="cs"/>
          <w:rtl/>
        </w:rPr>
        <w:t xml:space="preserve">, ביקשו ממני שהיום לא נתחיל בדיון עצמו, כיוון שהם מאד רוצים להשתתף בדיון הזה ואנחנו נתחיל בשבוע הבא, החל מהחלק השלישי שזה פרק 7, "מטרות הכללים" ואנחנו נתקדם ונגיע גם להצבעה, כפי שאמרתי. </w:t>
      </w:r>
    </w:p>
    <w:p w14:paraId="4231294E" w14:textId="77777777" w:rsidR="00E532C9" w:rsidRPr="00E532C9" w:rsidRDefault="00E532C9" w:rsidP="00E532C9">
      <w:pPr>
        <w:bidi/>
        <w:rPr>
          <w:rFonts w:cs="David" w:hint="cs"/>
          <w:rtl/>
        </w:rPr>
      </w:pPr>
    </w:p>
    <w:p w14:paraId="730A794A" w14:textId="77777777" w:rsidR="00E532C9" w:rsidRPr="00E532C9" w:rsidRDefault="00E532C9" w:rsidP="00E532C9">
      <w:pPr>
        <w:bidi/>
        <w:rPr>
          <w:rFonts w:cs="David" w:hint="cs"/>
          <w:rtl/>
        </w:rPr>
      </w:pPr>
      <w:r w:rsidRPr="00E532C9">
        <w:rPr>
          <w:rFonts w:cs="David" w:hint="cs"/>
          <w:rtl/>
        </w:rPr>
        <w:tab/>
        <w:t xml:space="preserve">אני מניחה שחברי הכנסת שביקשו את רשות הדיבור רוצים לומר משהו כללי על הדוח. לאחר שכאמור מהשבוע שעבר ניקח כל פרק לגופו של עניין, ונדון לגופה של כל מילה ואפילו לגופו של כל פסיק. </w:t>
      </w:r>
    </w:p>
    <w:p w14:paraId="73DBF18F" w14:textId="77777777" w:rsidR="00E532C9" w:rsidRPr="00E532C9" w:rsidRDefault="00E532C9" w:rsidP="00E532C9">
      <w:pPr>
        <w:bidi/>
        <w:rPr>
          <w:rFonts w:cs="David" w:hint="cs"/>
          <w:rtl/>
        </w:rPr>
      </w:pPr>
    </w:p>
    <w:p w14:paraId="57CEE785" w14:textId="77777777" w:rsidR="00E532C9" w:rsidRPr="00E532C9" w:rsidRDefault="00E532C9" w:rsidP="00E532C9">
      <w:pPr>
        <w:bidi/>
        <w:ind w:firstLine="567"/>
        <w:rPr>
          <w:rFonts w:cs="David" w:hint="cs"/>
          <w:rtl/>
        </w:rPr>
      </w:pPr>
      <w:r w:rsidRPr="00E532C9">
        <w:rPr>
          <w:rFonts w:cs="David" w:hint="cs"/>
          <w:rtl/>
        </w:rPr>
        <w:t xml:space="preserve">חבר הכנסת אורי אריאל, ולאחר מכן חבר הכנסת מגלי והבה, ולאחר מכן חברת הכנסת </w:t>
      </w:r>
      <w:proofErr w:type="spellStart"/>
      <w:r w:rsidRPr="00E532C9">
        <w:rPr>
          <w:rFonts w:cs="David" w:hint="cs"/>
          <w:rtl/>
        </w:rPr>
        <w:t>דותן</w:t>
      </w:r>
      <w:proofErr w:type="spellEnd"/>
      <w:r w:rsidRPr="00E532C9">
        <w:rPr>
          <w:rFonts w:cs="David" w:hint="cs"/>
          <w:rtl/>
        </w:rPr>
        <w:t xml:space="preserve">.  בבקשה. </w:t>
      </w:r>
    </w:p>
    <w:p w14:paraId="3794BACD" w14:textId="77777777" w:rsidR="00E532C9" w:rsidRPr="00E532C9" w:rsidRDefault="00E532C9" w:rsidP="00E532C9">
      <w:pPr>
        <w:bidi/>
        <w:rPr>
          <w:rFonts w:cs="David" w:hint="cs"/>
          <w:rtl/>
        </w:rPr>
      </w:pPr>
    </w:p>
    <w:p w14:paraId="5FCF0A03" w14:textId="77777777" w:rsidR="00E532C9" w:rsidRPr="00E532C9" w:rsidRDefault="00E532C9" w:rsidP="00E532C9">
      <w:pPr>
        <w:bidi/>
        <w:rPr>
          <w:rFonts w:cs="David"/>
          <w:rtl/>
        </w:rPr>
      </w:pPr>
      <w:r w:rsidRPr="00E532C9">
        <w:rPr>
          <w:rFonts w:cs="David" w:hint="eastAsia"/>
          <w:u w:val="single"/>
          <w:rtl/>
        </w:rPr>
        <w:t>אורי</w:t>
      </w:r>
      <w:r w:rsidRPr="00E532C9">
        <w:rPr>
          <w:rFonts w:cs="David"/>
          <w:u w:val="single"/>
          <w:rtl/>
        </w:rPr>
        <w:t xml:space="preserve"> אריאל:</w:t>
      </w:r>
    </w:p>
    <w:p w14:paraId="24BFF021" w14:textId="77777777" w:rsidR="00E532C9" w:rsidRPr="00E532C9" w:rsidRDefault="00E532C9" w:rsidP="00E532C9">
      <w:pPr>
        <w:bidi/>
        <w:rPr>
          <w:rFonts w:cs="David"/>
          <w:rtl/>
        </w:rPr>
      </w:pPr>
    </w:p>
    <w:p w14:paraId="726BF010" w14:textId="77777777" w:rsidR="00E532C9" w:rsidRPr="00E532C9" w:rsidRDefault="00E532C9" w:rsidP="00E532C9">
      <w:pPr>
        <w:bidi/>
        <w:rPr>
          <w:rFonts w:cs="David" w:hint="cs"/>
          <w:rtl/>
        </w:rPr>
      </w:pPr>
      <w:r w:rsidRPr="00E532C9">
        <w:rPr>
          <w:rFonts w:cs="David"/>
          <w:rtl/>
        </w:rPr>
        <w:tab/>
      </w:r>
      <w:r w:rsidRPr="00E532C9">
        <w:rPr>
          <w:rFonts w:cs="David" w:hint="cs"/>
          <w:rtl/>
        </w:rPr>
        <w:t xml:space="preserve"> תודה לגברתי היושבת ראש. ראשית, מצטרף לתודות לוועדה. אני מסכים עם חבר הכנסת ריבלין, יושב הראש לשעבר שהקים את הוועדה </w:t>
      </w:r>
      <w:r w:rsidRPr="00E532C9">
        <w:rPr>
          <w:rFonts w:cs="David"/>
          <w:rtl/>
        </w:rPr>
        <w:t>–</w:t>
      </w:r>
      <w:r w:rsidRPr="00E532C9">
        <w:rPr>
          <w:rFonts w:cs="David" w:hint="cs"/>
          <w:rtl/>
        </w:rPr>
        <w:t xml:space="preserve"> וגם שאר החברים ציינו את זה </w:t>
      </w:r>
      <w:r w:rsidRPr="00E532C9">
        <w:rPr>
          <w:rFonts w:cs="David"/>
          <w:rtl/>
        </w:rPr>
        <w:t>–</w:t>
      </w:r>
      <w:r w:rsidRPr="00E532C9">
        <w:rPr>
          <w:rFonts w:cs="David" w:hint="cs"/>
          <w:rtl/>
        </w:rPr>
        <w:t xml:space="preserve"> שהמבחן הוא קודם כל בקבלת ההחלטה ואחרי זה בהטמעה. וזה מונח לפתחכם, היות ואני מעריך שאין זמן רב לכנסת הזו, אני מציע למהר גם בעניין הזה, לטובת כולנו. </w:t>
      </w:r>
    </w:p>
    <w:p w14:paraId="31E579FE" w14:textId="77777777" w:rsidR="00E532C9" w:rsidRPr="00E532C9" w:rsidRDefault="00E532C9" w:rsidP="00E532C9">
      <w:pPr>
        <w:bidi/>
        <w:rPr>
          <w:rFonts w:cs="David" w:hint="cs"/>
          <w:rtl/>
        </w:rPr>
      </w:pPr>
    </w:p>
    <w:p w14:paraId="4B85D991"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68F876C6" w14:textId="77777777" w:rsidR="00E532C9" w:rsidRPr="00E532C9" w:rsidRDefault="00E532C9" w:rsidP="00E532C9">
      <w:pPr>
        <w:bidi/>
        <w:rPr>
          <w:rFonts w:cs="David" w:hint="cs"/>
          <w:rtl/>
        </w:rPr>
      </w:pPr>
    </w:p>
    <w:p w14:paraId="1EF187BD" w14:textId="77777777" w:rsidR="00E532C9" w:rsidRPr="00E532C9" w:rsidRDefault="00E532C9" w:rsidP="00E532C9">
      <w:pPr>
        <w:bidi/>
        <w:rPr>
          <w:rFonts w:cs="David" w:hint="cs"/>
          <w:rtl/>
        </w:rPr>
      </w:pPr>
      <w:r w:rsidRPr="00E532C9">
        <w:rPr>
          <w:rFonts w:cs="David" w:hint="cs"/>
          <w:rtl/>
        </w:rPr>
        <w:tab/>
        <w:t>יש משהו שאתה יודע שלא הגיע לידיעתנו?</w:t>
      </w:r>
    </w:p>
    <w:p w14:paraId="32F1102A" w14:textId="77777777" w:rsidR="00E532C9" w:rsidRPr="00E532C9" w:rsidRDefault="00E532C9" w:rsidP="00E532C9">
      <w:pPr>
        <w:bidi/>
        <w:rPr>
          <w:rFonts w:cs="David" w:hint="cs"/>
          <w:rtl/>
        </w:rPr>
      </w:pPr>
    </w:p>
    <w:p w14:paraId="6505DF11"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2D4B77C7" w14:textId="77777777" w:rsidR="00E532C9" w:rsidRPr="00E532C9" w:rsidRDefault="00E532C9" w:rsidP="00E532C9">
      <w:pPr>
        <w:bidi/>
        <w:rPr>
          <w:rFonts w:cs="David" w:hint="cs"/>
          <w:rtl/>
        </w:rPr>
      </w:pPr>
    </w:p>
    <w:p w14:paraId="433ED6A6" w14:textId="77777777" w:rsidR="00E532C9" w:rsidRPr="00E532C9" w:rsidRDefault="00E532C9" w:rsidP="00E532C9">
      <w:pPr>
        <w:bidi/>
        <w:rPr>
          <w:rFonts w:cs="David" w:hint="cs"/>
          <w:rtl/>
        </w:rPr>
      </w:pPr>
      <w:r w:rsidRPr="00E532C9">
        <w:rPr>
          <w:rFonts w:cs="David" w:hint="cs"/>
          <w:rtl/>
        </w:rPr>
        <w:tab/>
        <w:t>זהו. שאנחנו לא יודעים?</w:t>
      </w:r>
    </w:p>
    <w:p w14:paraId="5CBD7179" w14:textId="77777777" w:rsidR="00E532C9" w:rsidRPr="00E532C9" w:rsidRDefault="00E532C9" w:rsidP="00E532C9">
      <w:pPr>
        <w:bidi/>
        <w:rPr>
          <w:rFonts w:cs="David" w:hint="cs"/>
          <w:rtl/>
        </w:rPr>
      </w:pPr>
    </w:p>
    <w:p w14:paraId="6AB7209F" w14:textId="77777777" w:rsidR="00E532C9" w:rsidRPr="00E532C9" w:rsidRDefault="00E532C9" w:rsidP="00E532C9">
      <w:pPr>
        <w:bidi/>
        <w:rPr>
          <w:rFonts w:cs="David"/>
          <w:rtl/>
        </w:rPr>
      </w:pPr>
      <w:r w:rsidRPr="00E532C9">
        <w:rPr>
          <w:rFonts w:cs="David" w:hint="eastAsia"/>
          <w:u w:val="single"/>
          <w:rtl/>
        </w:rPr>
        <w:t>אורי</w:t>
      </w:r>
      <w:r w:rsidRPr="00E532C9">
        <w:rPr>
          <w:rFonts w:cs="David"/>
          <w:u w:val="single"/>
          <w:rtl/>
        </w:rPr>
        <w:t xml:space="preserve"> אריאל:</w:t>
      </w:r>
    </w:p>
    <w:p w14:paraId="0E6B62A9" w14:textId="77777777" w:rsidR="00E532C9" w:rsidRPr="00E532C9" w:rsidRDefault="00E532C9" w:rsidP="00E532C9">
      <w:pPr>
        <w:bidi/>
        <w:rPr>
          <w:rFonts w:cs="David"/>
          <w:rtl/>
        </w:rPr>
      </w:pPr>
    </w:p>
    <w:p w14:paraId="48B49A47" w14:textId="77777777" w:rsidR="00E532C9" w:rsidRPr="00E532C9" w:rsidRDefault="00E532C9" w:rsidP="00E532C9">
      <w:pPr>
        <w:bidi/>
        <w:rPr>
          <w:rFonts w:cs="David" w:hint="cs"/>
          <w:rtl/>
        </w:rPr>
      </w:pPr>
      <w:r w:rsidRPr="00E532C9">
        <w:rPr>
          <w:rFonts w:cs="David"/>
          <w:rtl/>
        </w:rPr>
        <w:tab/>
      </w:r>
      <w:r w:rsidRPr="00E532C9">
        <w:rPr>
          <w:rFonts w:cs="David" w:hint="cs"/>
          <w:rtl/>
        </w:rPr>
        <w:t xml:space="preserve"> לפי דעתי אתם מודעים </w:t>
      </w:r>
      <w:proofErr w:type="spellStart"/>
      <w:r w:rsidRPr="00E532C9">
        <w:rPr>
          <w:rFonts w:cs="David" w:hint="cs"/>
          <w:rtl/>
        </w:rPr>
        <w:t>להכל</w:t>
      </w:r>
      <w:proofErr w:type="spellEnd"/>
      <w:r w:rsidRPr="00E532C9">
        <w:rPr>
          <w:rFonts w:cs="David" w:hint="cs"/>
          <w:rtl/>
        </w:rPr>
        <w:t xml:space="preserve">. </w:t>
      </w:r>
    </w:p>
    <w:p w14:paraId="538F6810" w14:textId="77777777" w:rsidR="00E532C9" w:rsidRPr="00E532C9" w:rsidRDefault="00E532C9" w:rsidP="00E532C9">
      <w:pPr>
        <w:bidi/>
        <w:rPr>
          <w:rFonts w:cs="David" w:hint="cs"/>
          <w:rtl/>
        </w:rPr>
      </w:pPr>
    </w:p>
    <w:p w14:paraId="3F981896" w14:textId="77777777" w:rsidR="00E532C9" w:rsidRPr="00E532C9" w:rsidRDefault="00E532C9" w:rsidP="00E532C9">
      <w:pPr>
        <w:bidi/>
        <w:rPr>
          <w:rFonts w:cs="David" w:hint="cs"/>
          <w:rtl/>
        </w:rPr>
      </w:pPr>
      <w:r w:rsidRPr="00E532C9">
        <w:rPr>
          <w:rFonts w:cs="David" w:hint="cs"/>
          <w:rtl/>
        </w:rPr>
        <w:tab/>
        <w:t xml:space="preserve">בכל מקרה, אני מציע לעצמנו לזכור את הראשונים שעסקו בארגון המנהל והשיפוט בעם ישראל, מי שרוצה שיסתכל בפרשת יתרו. מאד מתומצת שם, זה לא ספר עבה, אדוני היושב ראש,  אבל נדמה לי שזה מכיל </w:t>
      </w:r>
      <w:r w:rsidRPr="00E532C9">
        <w:rPr>
          <w:rFonts w:cs="David"/>
          <w:rtl/>
        </w:rPr>
        <w:t>–</w:t>
      </w:r>
      <w:r w:rsidRPr="00E532C9">
        <w:rPr>
          <w:rFonts w:cs="David" w:hint="cs"/>
          <w:rtl/>
        </w:rPr>
        <w:t xml:space="preserve"> נגיד בזהירות </w:t>
      </w:r>
      <w:r w:rsidRPr="00E532C9">
        <w:rPr>
          <w:rFonts w:cs="David"/>
          <w:rtl/>
        </w:rPr>
        <w:t>–</w:t>
      </w:r>
      <w:r w:rsidRPr="00E532C9">
        <w:rPr>
          <w:rFonts w:cs="David" w:hint="cs"/>
          <w:rtl/>
        </w:rPr>
        <w:t xml:space="preserve"> את הרוב ואולי את </w:t>
      </w:r>
      <w:proofErr w:type="spellStart"/>
      <w:r w:rsidRPr="00E532C9">
        <w:rPr>
          <w:rFonts w:cs="David" w:hint="cs"/>
          <w:rtl/>
        </w:rPr>
        <w:t>הכל</w:t>
      </w:r>
      <w:proofErr w:type="spellEnd"/>
      <w:r w:rsidRPr="00E532C9">
        <w:rPr>
          <w:rFonts w:cs="David" w:hint="cs"/>
          <w:rtl/>
        </w:rPr>
        <w:t xml:space="preserve">, במילים של אז. ואם נשכיל לעשות את מה שאז הציעו יתרו ומשה רבנו, אני חושב שנגיע למקומות גבוהים. </w:t>
      </w:r>
    </w:p>
    <w:p w14:paraId="48F4061D" w14:textId="77777777" w:rsidR="00E532C9" w:rsidRPr="00E532C9" w:rsidRDefault="00E532C9" w:rsidP="00E532C9">
      <w:pPr>
        <w:bidi/>
        <w:rPr>
          <w:rFonts w:cs="David" w:hint="cs"/>
          <w:rtl/>
        </w:rPr>
      </w:pPr>
    </w:p>
    <w:p w14:paraId="549B5549" w14:textId="77777777" w:rsidR="00E532C9" w:rsidRPr="00E532C9" w:rsidRDefault="00E532C9" w:rsidP="00E532C9">
      <w:pPr>
        <w:bidi/>
        <w:rPr>
          <w:rFonts w:cs="David" w:hint="cs"/>
          <w:rtl/>
        </w:rPr>
      </w:pPr>
      <w:r w:rsidRPr="00E532C9">
        <w:rPr>
          <w:rFonts w:cs="David" w:hint="cs"/>
          <w:rtl/>
        </w:rPr>
        <w:tab/>
        <w:t xml:space="preserve">אני רוצה להציע לשקול שהאישור הסופי יהיה במליאה. אני לא יודע את הנוהל בדיוק, אז תסלחו לי על הנוהל אלא על העניין. פה ודאי יהיה דיון ממצה כמו שאת ציינת, בכל תו וכדומה. בסוף, נדמה לי שהדבר הזה, היות שהוא מחייב את כל ה-120, והוא ראוי </w:t>
      </w:r>
      <w:r w:rsidRPr="00E532C9">
        <w:rPr>
          <w:rFonts w:cs="David"/>
          <w:rtl/>
        </w:rPr>
        <w:t>–</w:t>
      </w:r>
      <w:r w:rsidRPr="00E532C9">
        <w:rPr>
          <w:rFonts w:cs="David" w:hint="cs"/>
          <w:rtl/>
        </w:rPr>
        <w:t xml:space="preserve"> זה ודאי, חבר הכנסת ריבלין, יהיה משהו בכיוון שאתה אומר </w:t>
      </w:r>
      <w:r w:rsidRPr="00E532C9">
        <w:rPr>
          <w:rFonts w:cs="David"/>
          <w:rtl/>
        </w:rPr>
        <w:t>–</w:t>
      </w:r>
      <w:r w:rsidRPr="00E532C9">
        <w:rPr>
          <w:rFonts w:cs="David" w:hint="cs"/>
          <w:rtl/>
        </w:rPr>
        <w:t xml:space="preserve"> אנחנו, הכנסת, מינינו את הוועדה, מן הסתם נקבל את המלצותיה עם התיקונים הנדרשים, ודאי, ואני מעריך גם שהתיקונים ייעשו, אני מעריך, בהתייעצות עם הוועדה שתלווה אותנו. אני מציע לתאם את זה עם יושבת ראש הכנסת או עם מי שתבחרי לנכון - - -</w:t>
      </w:r>
    </w:p>
    <w:p w14:paraId="6623A7AF" w14:textId="77777777" w:rsidR="00E532C9" w:rsidRPr="00E532C9" w:rsidRDefault="00E532C9" w:rsidP="00E532C9">
      <w:pPr>
        <w:bidi/>
        <w:rPr>
          <w:rFonts w:cs="David" w:hint="cs"/>
          <w:u w:val="single"/>
          <w:rtl/>
        </w:rPr>
      </w:pPr>
    </w:p>
    <w:p w14:paraId="00E4E06F"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6782BF77" w14:textId="77777777" w:rsidR="00E532C9" w:rsidRPr="00E532C9" w:rsidRDefault="00E532C9" w:rsidP="00E532C9">
      <w:pPr>
        <w:bidi/>
        <w:rPr>
          <w:rFonts w:cs="David" w:hint="cs"/>
          <w:rtl/>
        </w:rPr>
      </w:pPr>
    </w:p>
    <w:p w14:paraId="1DF81A77" w14:textId="77777777" w:rsidR="00E532C9" w:rsidRPr="00E532C9" w:rsidRDefault="00E532C9" w:rsidP="00E532C9">
      <w:pPr>
        <w:bidi/>
        <w:rPr>
          <w:rFonts w:cs="David" w:hint="cs"/>
          <w:rtl/>
        </w:rPr>
      </w:pPr>
      <w:r w:rsidRPr="00E532C9">
        <w:rPr>
          <w:rFonts w:cs="David" w:hint="cs"/>
          <w:rtl/>
        </w:rPr>
        <w:tab/>
        <w:t xml:space="preserve">אורי, תסתכל בעמוד 324. יש שם טבלה. חלק מחייב חקיקה בשלוש קריאות. </w:t>
      </w:r>
    </w:p>
    <w:p w14:paraId="521C0B31" w14:textId="77777777" w:rsidR="00E532C9" w:rsidRPr="00E532C9" w:rsidRDefault="00E532C9" w:rsidP="00E532C9">
      <w:pPr>
        <w:bidi/>
        <w:rPr>
          <w:rFonts w:cs="David" w:hint="cs"/>
          <w:rtl/>
        </w:rPr>
      </w:pPr>
    </w:p>
    <w:p w14:paraId="18E626FA"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07205EF" w14:textId="77777777" w:rsidR="00E532C9" w:rsidRPr="00E532C9" w:rsidRDefault="00E532C9" w:rsidP="00E532C9">
      <w:pPr>
        <w:bidi/>
        <w:rPr>
          <w:rFonts w:cs="David" w:hint="cs"/>
          <w:rtl/>
        </w:rPr>
      </w:pPr>
    </w:p>
    <w:p w14:paraId="415A75BF" w14:textId="77777777" w:rsidR="00E532C9" w:rsidRPr="00E532C9" w:rsidRDefault="00E532C9" w:rsidP="00E532C9">
      <w:pPr>
        <w:bidi/>
        <w:rPr>
          <w:rFonts w:cs="David" w:hint="cs"/>
          <w:rtl/>
        </w:rPr>
      </w:pPr>
      <w:r w:rsidRPr="00E532C9">
        <w:rPr>
          <w:rFonts w:cs="David" w:hint="cs"/>
          <w:rtl/>
        </w:rPr>
        <w:tab/>
        <w:t>בסדר. לתהליך של החקיקה אנחנו נלך בנפרד.</w:t>
      </w:r>
    </w:p>
    <w:p w14:paraId="4663E4A5" w14:textId="77777777" w:rsidR="00E532C9" w:rsidRPr="00E532C9" w:rsidRDefault="00E532C9" w:rsidP="00E532C9">
      <w:pPr>
        <w:bidi/>
        <w:rPr>
          <w:rFonts w:cs="David" w:hint="cs"/>
          <w:rtl/>
        </w:rPr>
      </w:pPr>
    </w:p>
    <w:p w14:paraId="014779FE" w14:textId="77777777" w:rsidR="00E532C9" w:rsidRPr="00E532C9" w:rsidRDefault="00E532C9" w:rsidP="00E532C9">
      <w:pPr>
        <w:bidi/>
        <w:rPr>
          <w:rFonts w:cs="David"/>
          <w:rtl/>
        </w:rPr>
      </w:pPr>
      <w:r w:rsidRPr="00E532C9">
        <w:rPr>
          <w:rFonts w:cs="David" w:hint="eastAsia"/>
          <w:u w:val="single"/>
          <w:rtl/>
        </w:rPr>
        <w:t>אורי</w:t>
      </w:r>
      <w:r w:rsidRPr="00E532C9">
        <w:rPr>
          <w:rFonts w:cs="David"/>
          <w:u w:val="single"/>
          <w:rtl/>
        </w:rPr>
        <w:t xml:space="preserve"> אריאל:</w:t>
      </w:r>
    </w:p>
    <w:p w14:paraId="2E1FB5E7" w14:textId="77777777" w:rsidR="00E532C9" w:rsidRPr="00E532C9" w:rsidRDefault="00E532C9" w:rsidP="00E532C9">
      <w:pPr>
        <w:bidi/>
        <w:rPr>
          <w:rFonts w:cs="David"/>
          <w:rtl/>
        </w:rPr>
      </w:pPr>
    </w:p>
    <w:p w14:paraId="11923457" w14:textId="77777777" w:rsidR="00E532C9" w:rsidRPr="00E532C9" w:rsidRDefault="00E532C9" w:rsidP="00E532C9">
      <w:pPr>
        <w:bidi/>
        <w:rPr>
          <w:rFonts w:cs="David" w:hint="cs"/>
          <w:rtl/>
        </w:rPr>
      </w:pPr>
      <w:r w:rsidRPr="00E532C9">
        <w:rPr>
          <w:rFonts w:cs="David" w:hint="cs"/>
          <w:rtl/>
        </w:rPr>
        <w:tab/>
      </w:r>
      <w:proofErr w:type="spellStart"/>
      <w:r w:rsidRPr="00E532C9">
        <w:rPr>
          <w:rFonts w:cs="David" w:hint="cs"/>
          <w:rtl/>
        </w:rPr>
        <w:t>ג'ומס</w:t>
      </w:r>
      <w:proofErr w:type="spellEnd"/>
      <w:r w:rsidRPr="00E532C9">
        <w:rPr>
          <w:rFonts w:cs="David" w:hint="cs"/>
          <w:rtl/>
        </w:rPr>
        <w:t>, מה שחקיקה ודאי שיהיה - - -</w:t>
      </w:r>
    </w:p>
    <w:p w14:paraId="30EEAF48" w14:textId="77777777" w:rsidR="00E532C9" w:rsidRPr="00E532C9" w:rsidRDefault="00E532C9" w:rsidP="00E532C9">
      <w:pPr>
        <w:bidi/>
        <w:rPr>
          <w:rFonts w:cs="David" w:hint="cs"/>
          <w:rtl/>
        </w:rPr>
      </w:pPr>
    </w:p>
    <w:p w14:paraId="4FC72BCB"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26E7E9A5" w14:textId="77777777" w:rsidR="00E532C9" w:rsidRPr="00E532C9" w:rsidRDefault="00E532C9" w:rsidP="00E532C9">
      <w:pPr>
        <w:bidi/>
        <w:rPr>
          <w:rFonts w:cs="David" w:hint="cs"/>
          <w:rtl/>
        </w:rPr>
      </w:pPr>
    </w:p>
    <w:p w14:paraId="29FB2779" w14:textId="77777777" w:rsidR="00E532C9" w:rsidRPr="00E532C9" w:rsidRDefault="00E532C9" w:rsidP="00E532C9">
      <w:pPr>
        <w:bidi/>
        <w:rPr>
          <w:rFonts w:cs="David" w:hint="cs"/>
          <w:rtl/>
        </w:rPr>
      </w:pPr>
      <w:r w:rsidRPr="00E532C9">
        <w:rPr>
          <w:rFonts w:cs="David" w:hint="cs"/>
          <w:rtl/>
        </w:rPr>
        <w:tab/>
        <w:t xml:space="preserve">חלק זה חוקים וחלק זה תקנות. שלושת הדברים האלה מגיעים למליאה. התקנון מגיע למליאה. </w:t>
      </w:r>
    </w:p>
    <w:p w14:paraId="23262034" w14:textId="77777777" w:rsidR="00E532C9" w:rsidRPr="00E532C9" w:rsidRDefault="00E532C9" w:rsidP="00E532C9">
      <w:pPr>
        <w:bidi/>
        <w:rPr>
          <w:rFonts w:cs="David" w:hint="cs"/>
          <w:rtl/>
        </w:rPr>
      </w:pPr>
    </w:p>
    <w:p w14:paraId="08AE3D2A" w14:textId="77777777" w:rsidR="00E532C9" w:rsidRPr="00E532C9" w:rsidRDefault="00E532C9" w:rsidP="00E532C9">
      <w:pPr>
        <w:bidi/>
        <w:rPr>
          <w:rFonts w:cs="David"/>
          <w:rtl/>
        </w:rPr>
      </w:pPr>
      <w:r w:rsidRPr="00E532C9">
        <w:rPr>
          <w:rFonts w:cs="David" w:hint="eastAsia"/>
          <w:u w:val="single"/>
          <w:rtl/>
        </w:rPr>
        <w:t>אורי</w:t>
      </w:r>
      <w:r w:rsidRPr="00E532C9">
        <w:rPr>
          <w:rFonts w:cs="David"/>
          <w:u w:val="single"/>
          <w:rtl/>
        </w:rPr>
        <w:t xml:space="preserve"> אריאל:</w:t>
      </w:r>
    </w:p>
    <w:p w14:paraId="1F6D38AB" w14:textId="77777777" w:rsidR="00E532C9" w:rsidRPr="00E532C9" w:rsidRDefault="00E532C9" w:rsidP="00E532C9">
      <w:pPr>
        <w:bidi/>
        <w:rPr>
          <w:rFonts w:cs="David"/>
          <w:rtl/>
        </w:rPr>
      </w:pPr>
    </w:p>
    <w:p w14:paraId="3C23CBBE" w14:textId="77777777" w:rsidR="00E532C9" w:rsidRPr="00E532C9" w:rsidRDefault="00E532C9" w:rsidP="00E532C9">
      <w:pPr>
        <w:bidi/>
        <w:rPr>
          <w:rFonts w:cs="David" w:hint="cs"/>
          <w:rtl/>
        </w:rPr>
      </w:pPr>
      <w:r w:rsidRPr="00E532C9">
        <w:rPr>
          <w:rFonts w:cs="David"/>
          <w:rtl/>
        </w:rPr>
        <w:tab/>
      </w:r>
      <w:r w:rsidRPr="00E532C9">
        <w:rPr>
          <w:rFonts w:cs="David" w:hint="cs"/>
          <w:rtl/>
        </w:rPr>
        <w:t xml:space="preserve"> אני מציע </w:t>
      </w:r>
      <w:proofErr w:type="spellStart"/>
      <w:r w:rsidRPr="00E532C9">
        <w:rPr>
          <w:rFonts w:cs="David" w:hint="cs"/>
          <w:rtl/>
        </w:rPr>
        <w:t>שהכל</w:t>
      </w:r>
      <w:proofErr w:type="spellEnd"/>
      <w:r w:rsidRPr="00E532C9">
        <w:rPr>
          <w:rFonts w:cs="David" w:hint="cs"/>
          <w:rtl/>
        </w:rPr>
        <w:t xml:space="preserve">. יש גם דברים שלא צריכים </w:t>
      </w:r>
      <w:r w:rsidRPr="00E532C9">
        <w:rPr>
          <w:rFonts w:cs="David"/>
          <w:rtl/>
        </w:rPr>
        <w:t>–</w:t>
      </w:r>
      <w:r w:rsidRPr="00E532C9">
        <w:rPr>
          <w:rFonts w:cs="David" w:hint="cs"/>
          <w:rtl/>
        </w:rPr>
        <w:t xml:space="preserve"> אני יודע מה? לא קראתי את כל הספר הזה </w:t>
      </w:r>
      <w:r w:rsidRPr="00E532C9">
        <w:rPr>
          <w:rFonts w:cs="David"/>
          <w:rtl/>
        </w:rPr>
        <w:t>–</w:t>
      </w:r>
      <w:r w:rsidRPr="00E532C9">
        <w:rPr>
          <w:rFonts w:cs="David" w:hint="cs"/>
          <w:rtl/>
        </w:rPr>
        <w:t xml:space="preserve"> אבל אני מציע שבסדר, אם כיוונתי לדעת מה שכבר נאמר, אני חוזר ומחזק את הבקשה הזאת. ואני מאחל לך שיהיה לך כוח להעביר גם את זה, גם את חוק ההסדרים. יש כמה משימות שאנחנו יכולים להודיע בשאר הוועדות שאנחנו לא מגיעים וזהו.  </w:t>
      </w:r>
    </w:p>
    <w:p w14:paraId="444C06C6" w14:textId="77777777" w:rsidR="00E532C9" w:rsidRPr="00E532C9" w:rsidRDefault="00E532C9" w:rsidP="00E532C9">
      <w:pPr>
        <w:bidi/>
        <w:rPr>
          <w:rFonts w:cs="David" w:hint="cs"/>
          <w:rtl/>
        </w:rPr>
      </w:pPr>
    </w:p>
    <w:p w14:paraId="33ACB019"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02EC8494" w14:textId="77777777" w:rsidR="00E532C9" w:rsidRPr="00E532C9" w:rsidRDefault="00E532C9" w:rsidP="00E532C9">
      <w:pPr>
        <w:bidi/>
        <w:rPr>
          <w:rFonts w:cs="David" w:hint="cs"/>
          <w:rtl/>
        </w:rPr>
      </w:pPr>
    </w:p>
    <w:p w14:paraId="46A6DEE8" w14:textId="77777777" w:rsidR="00E532C9" w:rsidRPr="00E532C9" w:rsidRDefault="00E532C9" w:rsidP="00E532C9">
      <w:pPr>
        <w:bidi/>
        <w:rPr>
          <w:rFonts w:cs="David" w:hint="cs"/>
          <w:rtl/>
        </w:rPr>
      </w:pPr>
      <w:r w:rsidRPr="00E532C9">
        <w:rPr>
          <w:rFonts w:cs="David" w:hint="cs"/>
          <w:rtl/>
        </w:rPr>
        <w:tab/>
        <w:t xml:space="preserve">נכון. אני מודה לאדוני, אבל בהחלט חבר הכנסת אורון נגע בכמה קווים מקבילים שבכוונתי ללכת בהם. הקוד הזה, יש בו את הכלים שאנחנו נשב על המדוכה שנראה מה אנחנו משנים וכולי. יש דבר נוסף שמחייב תיקון בתקנון ודבר נוסף, שחשוב לא פחות, זה תיקוני חקיקה. ובכוונתי ללכת סעיף </w:t>
      </w:r>
      <w:proofErr w:type="spellStart"/>
      <w:r w:rsidRPr="00E532C9">
        <w:rPr>
          <w:rFonts w:cs="David" w:hint="cs"/>
          <w:rtl/>
        </w:rPr>
        <w:t>סעיף</w:t>
      </w:r>
      <w:proofErr w:type="spellEnd"/>
      <w:r w:rsidRPr="00E532C9">
        <w:rPr>
          <w:rFonts w:cs="David" w:hint="cs"/>
          <w:rtl/>
        </w:rPr>
        <w:t xml:space="preserve">. ברגע שנצטרך ללכת לסעיף של תיקון תקנון, אנחנו ניגע בזה באותה ישיבה, כולל הצעת חוק של הוועדה שתוגש למליאה. </w:t>
      </w:r>
    </w:p>
    <w:p w14:paraId="0AC24C85" w14:textId="77777777" w:rsidR="00E532C9" w:rsidRPr="00E532C9" w:rsidRDefault="00E532C9" w:rsidP="00E532C9">
      <w:pPr>
        <w:bidi/>
        <w:rPr>
          <w:rFonts w:cs="David" w:hint="cs"/>
          <w:rtl/>
        </w:rPr>
      </w:pPr>
    </w:p>
    <w:p w14:paraId="5AFE3373" w14:textId="77777777" w:rsidR="00E532C9" w:rsidRPr="00E532C9" w:rsidRDefault="00E532C9" w:rsidP="00E532C9">
      <w:pPr>
        <w:bidi/>
        <w:rPr>
          <w:rFonts w:cs="David" w:hint="cs"/>
          <w:rtl/>
        </w:rPr>
      </w:pPr>
      <w:r w:rsidRPr="00E532C9">
        <w:rPr>
          <w:rFonts w:cs="David" w:hint="cs"/>
          <w:rtl/>
        </w:rPr>
        <w:tab/>
        <w:t xml:space="preserve">אני שמחה על הרעיון שנתת לי, חבר הכנסת אריאל, ואני חושבת </w:t>
      </w:r>
      <w:proofErr w:type="spellStart"/>
      <w:r w:rsidRPr="00E532C9">
        <w:rPr>
          <w:rFonts w:cs="David" w:hint="cs"/>
          <w:rtl/>
        </w:rPr>
        <w:t>שאזום</w:t>
      </w:r>
      <w:proofErr w:type="spellEnd"/>
      <w:r w:rsidRPr="00E532C9">
        <w:rPr>
          <w:rFonts w:cs="David" w:hint="cs"/>
          <w:rtl/>
        </w:rPr>
        <w:t xml:space="preserve"> פנייה ליושבת ראש הכנסת, שברגע שנסיים, את ההכנה של הקוד הזה, יכול מאד להיות שאני אבקש דיון מיוחד במליאה, יום מיוחד במליאה, שיוקדש לתקנון האתי, שבו כל אחד מחברי הכנסת יוכל להתייחס, יוכל להעיר, ובסופו תיערך הצבעה של כל ה-120 </w:t>
      </w:r>
      <w:r w:rsidRPr="00E532C9">
        <w:rPr>
          <w:rFonts w:cs="David"/>
          <w:rtl/>
        </w:rPr>
        <w:t>–</w:t>
      </w:r>
      <w:r w:rsidRPr="00E532C9">
        <w:rPr>
          <w:rFonts w:cs="David" w:hint="cs"/>
          <w:rtl/>
        </w:rPr>
        <w:t xml:space="preserve"> אני מקווה שיהיו כל ה-120 </w:t>
      </w:r>
      <w:r w:rsidRPr="00E532C9">
        <w:rPr>
          <w:rFonts w:cs="David"/>
          <w:rtl/>
        </w:rPr>
        <w:t>–</w:t>
      </w:r>
      <w:r w:rsidRPr="00E532C9">
        <w:rPr>
          <w:rFonts w:cs="David" w:hint="cs"/>
          <w:rtl/>
        </w:rPr>
        <w:t xml:space="preserve"> כך שכל אחד ואחד יביע את עצם העובדה שהוא מקבל עליו את הקוד הזה. </w:t>
      </w:r>
    </w:p>
    <w:p w14:paraId="6508B843" w14:textId="77777777" w:rsidR="00E532C9" w:rsidRPr="00E532C9" w:rsidRDefault="00E532C9" w:rsidP="00E532C9">
      <w:pPr>
        <w:bidi/>
        <w:rPr>
          <w:rFonts w:cs="David" w:hint="cs"/>
          <w:rtl/>
        </w:rPr>
      </w:pPr>
    </w:p>
    <w:p w14:paraId="1A91DB5A" w14:textId="77777777" w:rsidR="00E532C9" w:rsidRPr="00E532C9" w:rsidRDefault="00E532C9" w:rsidP="00E532C9">
      <w:pPr>
        <w:bidi/>
        <w:rPr>
          <w:rFonts w:cs="David" w:hint="cs"/>
          <w:rtl/>
        </w:rPr>
      </w:pPr>
      <w:r w:rsidRPr="00E532C9">
        <w:rPr>
          <w:rFonts w:cs="David" w:hint="cs"/>
          <w:rtl/>
        </w:rPr>
        <w:tab/>
        <w:t xml:space="preserve">חבר הכנסת מגלי והבה, בבקשה. </w:t>
      </w:r>
    </w:p>
    <w:p w14:paraId="6898CC95" w14:textId="77777777" w:rsidR="00E532C9" w:rsidRPr="00E532C9" w:rsidRDefault="00E532C9" w:rsidP="00E532C9">
      <w:pPr>
        <w:bidi/>
        <w:rPr>
          <w:rFonts w:cs="David" w:hint="cs"/>
          <w:rtl/>
        </w:rPr>
      </w:pPr>
    </w:p>
    <w:p w14:paraId="48ED5582" w14:textId="77777777" w:rsidR="00E532C9" w:rsidRPr="00E532C9" w:rsidRDefault="00E532C9" w:rsidP="00E532C9">
      <w:pPr>
        <w:bidi/>
        <w:rPr>
          <w:rFonts w:cs="David" w:hint="cs"/>
          <w:rtl/>
        </w:rPr>
      </w:pPr>
      <w:r w:rsidRPr="00E532C9">
        <w:rPr>
          <w:rFonts w:cs="David" w:hint="cs"/>
          <w:u w:val="single"/>
          <w:rtl/>
        </w:rPr>
        <w:t>מגלי והבה:</w:t>
      </w:r>
      <w:r w:rsidRPr="00E532C9">
        <w:rPr>
          <w:rFonts w:cs="David"/>
          <w:rtl/>
        </w:rPr>
        <w:tab/>
      </w:r>
    </w:p>
    <w:p w14:paraId="53F62CD9" w14:textId="77777777" w:rsidR="00E532C9" w:rsidRPr="00E532C9" w:rsidRDefault="00E532C9" w:rsidP="00E532C9">
      <w:pPr>
        <w:bidi/>
        <w:ind w:left="570"/>
        <w:rPr>
          <w:rFonts w:cs="David" w:hint="cs"/>
          <w:rtl/>
        </w:rPr>
      </w:pPr>
    </w:p>
    <w:p w14:paraId="26236BC2" w14:textId="77777777" w:rsidR="00E532C9" w:rsidRPr="00E532C9" w:rsidRDefault="00E532C9" w:rsidP="00E532C9">
      <w:pPr>
        <w:bidi/>
        <w:ind w:firstLine="567"/>
        <w:rPr>
          <w:rFonts w:cs="David" w:hint="cs"/>
          <w:rtl/>
        </w:rPr>
      </w:pPr>
      <w:r w:rsidRPr="00E532C9">
        <w:rPr>
          <w:rFonts w:cs="David" w:hint="cs"/>
          <w:rtl/>
        </w:rPr>
        <w:t xml:space="preserve">גברתי היושבת ראש, אני רוצה להצטרף למברכים. ודאי וודאי כחבר כנסת שזו הקדנציה השנייה שלו, כל יום אני לומד משהו חדש, אין ספק שאחת הבעיות שאנחנו רואים, והזכירו אותה חבריי </w:t>
      </w:r>
      <w:r w:rsidRPr="00E532C9">
        <w:rPr>
          <w:rFonts w:cs="David"/>
          <w:rtl/>
        </w:rPr>
        <w:t>–</w:t>
      </w:r>
      <w:r w:rsidRPr="00E532C9">
        <w:rPr>
          <w:rFonts w:cs="David" w:hint="cs"/>
          <w:rtl/>
        </w:rPr>
        <w:t xml:space="preserve"> אני מצטרף לדברים הקודמים </w:t>
      </w:r>
      <w:r w:rsidRPr="00E532C9">
        <w:rPr>
          <w:rFonts w:cs="David"/>
          <w:rtl/>
        </w:rPr>
        <w:t>–</w:t>
      </w:r>
      <w:r w:rsidRPr="00E532C9">
        <w:rPr>
          <w:rFonts w:cs="David" w:hint="cs"/>
          <w:rtl/>
        </w:rPr>
        <w:t xml:space="preserve"> זה נושא ההטמעה והאכיפה. אנחנו מכירים את זה מתחומים אחרים בביקורת, בכל מקום. אנחנו לומדים את הממצאים ומנסים ללמוד מה היה, אבל נושא ההטמעה והאכיפה, זה אחד הדברים שאנחנו נתקלים בהם, ואני מקווה שאחרי שראינו חלק מהעבודה, יהיה לנו את הזמן ללמוד, להשכיל ולהבין את השינויים הנדרשים. אבל אני מקווה גם שבסופו של דבר יהיה לנו קוד אתי שיהיה הבחירה שנלך לפיו, ונוכל להקפיד לא רק שיהיה לנו אלא גם להטמיע אותו ולאכוף אותו. כי בסופו של דבר אנחנו יודעים מה ההשלכות, מה ההשלכה של חבר כנסת אחד על ה-120. </w:t>
      </w:r>
    </w:p>
    <w:p w14:paraId="37E9ACAC" w14:textId="77777777" w:rsidR="00E532C9" w:rsidRPr="00E532C9" w:rsidRDefault="00E532C9" w:rsidP="00E532C9">
      <w:pPr>
        <w:bidi/>
        <w:ind w:firstLine="567"/>
        <w:rPr>
          <w:rFonts w:cs="David" w:hint="cs"/>
          <w:rtl/>
        </w:rPr>
      </w:pPr>
    </w:p>
    <w:p w14:paraId="1A9208FF" w14:textId="77777777" w:rsidR="00E532C9" w:rsidRPr="00E532C9" w:rsidRDefault="00E532C9" w:rsidP="00E532C9">
      <w:pPr>
        <w:bidi/>
        <w:ind w:firstLine="567"/>
        <w:rPr>
          <w:rFonts w:cs="David" w:hint="cs"/>
          <w:rtl/>
        </w:rPr>
      </w:pPr>
      <w:r w:rsidRPr="00E532C9">
        <w:rPr>
          <w:rFonts w:cs="David" w:hint="cs"/>
          <w:rtl/>
        </w:rPr>
        <w:t>שוב אני רוצה לברך את אלה שעסקו במלאכה, אני מקווה שביחד נבוא ונוציא מתחת לידיים האלה, גם חברי ועדת האתיקה וגם חברי ועדת הכנסת, פרי שהוא מתאים וטוב לכולם. תודה רבה.</w:t>
      </w:r>
    </w:p>
    <w:p w14:paraId="6F6FCF30" w14:textId="77777777" w:rsidR="00E532C9" w:rsidRPr="00E532C9" w:rsidRDefault="00E532C9" w:rsidP="00E532C9">
      <w:pPr>
        <w:bidi/>
        <w:rPr>
          <w:rFonts w:cs="David" w:hint="cs"/>
          <w:rtl/>
        </w:rPr>
      </w:pPr>
    </w:p>
    <w:p w14:paraId="2F6C5941"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6AA8CCFB" w14:textId="77777777" w:rsidR="00E532C9" w:rsidRPr="00E532C9" w:rsidRDefault="00E532C9" w:rsidP="00E532C9">
      <w:pPr>
        <w:bidi/>
        <w:rPr>
          <w:rFonts w:cs="David" w:hint="cs"/>
          <w:rtl/>
        </w:rPr>
      </w:pPr>
    </w:p>
    <w:p w14:paraId="68CCA621" w14:textId="77777777" w:rsidR="00E532C9" w:rsidRPr="00E532C9" w:rsidRDefault="00E532C9" w:rsidP="00E532C9">
      <w:pPr>
        <w:bidi/>
        <w:rPr>
          <w:rFonts w:cs="David" w:hint="cs"/>
          <w:rtl/>
        </w:rPr>
      </w:pPr>
      <w:r w:rsidRPr="00E532C9">
        <w:rPr>
          <w:rFonts w:cs="David" w:hint="cs"/>
          <w:rtl/>
        </w:rPr>
        <w:tab/>
        <w:t xml:space="preserve">אני מודה לך, אדוני. </w:t>
      </w:r>
    </w:p>
    <w:p w14:paraId="0E0E1DE0" w14:textId="77777777" w:rsidR="00E532C9" w:rsidRPr="00E532C9" w:rsidRDefault="00E532C9" w:rsidP="00E532C9">
      <w:pPr>
        <w:bidi/>
        <w:rPr>
          <w:rFonts w:cs="David" w:hint="cs"/>
          <w:rtl/>
        </w:rPr>
      </w:pPr>
    </w:p>
    <w:p w14:paraId="4E9CE4B4" w14:textId="77777777" w:rsidR="00E532C9" w:rsidRPr="00E532C9" w:rsidRDefault="00E532C9" w:rsidP="00E532C9">
      <w:pPr>
        <w:bidi/>
        <w:ind w:firstLine="567"/>
        <w:rPr>
          <w:rFonts w:cs="David" w:hint="cs"/>
          <w:rtl/>
        </w:rPr>
      </w:pPr>
      <w:r w:rsidRPr="00E532C9">
        <w:rPr>
          <w:rFonts w:cs="David" w:hint="cs"/>
          <w:rtl/>
        </w:rPr>
        <w:t xml:space="preserve">הודיתי לכולם, אבל לא שכחתי את היועצת המשפטית שלי </w:t>
      </w:r>
      <w:r w:rsidRPr="00E532C9">
        <w:rPr>
          <w:rFonts w:cs="David"/>
          <w:rtl/>
        </w:rPr>
        <w:t>–</w:t>
      </w:r>
      <w:r w:rsidRPr="00E532C9">
        <w:rPr>
          <w:rFonts w:cs="David" w:hint="cs"/>
          <w:rtl/>
        </w:rPr>
        <w:t xml:space="preserve"> אני מגדירה אותה שלי </w:t>
      </w:r>
      <w:r w:rsidRPr="00E532C9">
        <w:rPr>
          <w:rFonts w:cs="David"/>
          <w:rtl/>
        </w:rPr>
        <w:t>–</w:t>
      </w:r>
      <w:r w:rsidRPr="00E532C9">
        <w:rPr>
          <w:rFonts w:cs="David" w:hint="cs"/>
          <w:rtl/>
        </w:rPr>
        <w:t xml:space="preserve"> הגברת ארבל </w:t>
      </w:r>
      <w:proofErr w:type="spellStart"/>
      <w:r w:rsidRPr="00E532C9">
        <w:rPr>
          <w:rFonts w:cs="David" w:hint="cs"/>
          <w:rtl/>
        </w:rPr>
        <w:t>אסטרחן</w:t>
      </w:r>
      <w:proofErr w:type="spellEnd"/>
      <w:r w:rsidRPr="00E532C9">
        <w:rPr>
          <w:rFonts w:cs="David" w:hint="cs"/>
          <w:rtl/>
        </w:rPr>
        <w:t xml:space="preserve"> - - -</w:t>
      </w:r>
    </w:p>
    <w:p w14:paraId="73FEAE6B" w14:textId="77777777" w:rsidR="00E532C9" w:rsidRPr="00E532C9" w:rsidRDefault="00E532C9" w:rsidP="00E532C9">
      <w:pPr>
        <w:bidi/>
        <w:rPr>
          <w:rFonts w:cs="David" w:hint="cs"/>
          <w:rtl/>
        </w:rPr>
      </w:pPr>
    </w:p>
    <w:p w14:paraId="0C7647B2" w14:textId="77777777" w:rsidR="00E532C9" w:rsidRPr="00E532C9" w:rsidRDefault="00E532C9" w:rsidP="00E532C9">
      <w:pPr>
        <w:bidi/>
        <w:rPr>
          <w:rFonts w:cs="David" w:hint="cs"/>
          <w:u w:val="single"/>
          <w:rtl/>
        </w:rPr>
      </w:pPr>
      <w:proofErr w:type="spellStart"/>
      <w:r w:rsidRPr="00E532C9">
        <w:rPr>
          <w:rFonts w:cs="David" w:hint="cs"/>
          <w:u w:val="single"/>
          <w:rtl/>
        </w:rPr>
        <w:t>סוזי</w:t>
      </w:r>
      <w:proofErr w:type="spellEnd"/>
      <w:r w:rsidRPr="00E532C9">
        <w:rPr>
          <w:rFonts w:cs="David" w:hint="cs"/>
          <w:u w:val="single"/>
          <w:rtl/>
        </w:rPr>
        <w:t xml:space="preserve"> נבות:</w:t>
      </w:r>
    </w:p>
    <w:p w14:paraId="30A91EDA" w14:textId="77777777" w:rsidR="00E532C9" w:rsidRPr="00E532C9" w:rsidRDefault="00E532C9" w:rsidP="00E532C9">
      <w:pPr>
        <w:bidi/>
        <w:rPr>
          <w:rFonts w:cs="David" w:hint="cs"/>
          <w:rtl/>
        </w:rPr>
      </w:pPr>
    </w:p>
    <w:p w14:paraId="63116AF5" w14:textId="77777777" w:rsidR="00E532C9" w:rsidRPr="00E532C9" w:rsidRDefault="00E532C9" w:rsidP="00E532C9">
      <w:pPr>
        <w:bidi/>
        <w:rPr>
          <w:rFonts w:cs="David" w:hint="cs"/>
          <w:rtl/>
        </w:rPr>
      </w:pPr>
      <w:r w:rsidRPr="00E532C9">
        <w:rPr>
          <w:rFonts w:cs="David" w:hint="cs"/>
          <w:rtl/>
        </w:rPr>
        <w:tab/>
        <w:t xml:space="preserve">שלנו. </w:t>
      </w:r>
    </w:p>
    <w:p w14:paraId="2E412A12" w14:textId="77777777" w:rsidR="00E532C9" w:rsidRPr="00E532C9" w:rsidRDefault="00E532C9" w:rsidP="00E532C9">
      <w:pPr>
        <w:bidi/>
        <w:rPr>
          <w:rFonts w:cs="David" w:hint="cs"/>
          <w:rtl/>
        </w:rPr>
      </w:pPr>
    </w:p>
    <w:p w14:paraId="14F7D20D"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02420A94" w14:textId="77777777" w:rsidR="00E532C9" w:rsidRPr="00E532C9" w:rsidRDefault="00E532C9" w:rsidP="00E532C9">
      <w:pPr>
        <w:bidi/>
        <w:rPr>
          <w:rFonts w:cs="David" w:hint="cs"/>
          <w:rtl/>
        </w:rPr>
      </w:pPr>
    </w:p>
    <w:p w14:paraId="3A9C78AD" w14:textId="77777777" w:rsidR="00E532C9" w:rsidRPr="00E532C9" w:rsidRDefault="00E532C9" w:rsidP="00E532C9">
      <w:pPr>
        <w:bidi/>
        <w:rPr>
          <w:rFonts w:cs="David" w:hint="cs"/>
          <w:rtl/>
        </w:rPr>
      </w:pPr>
      <w:r w:rsidRPr="00E532C9">
        <w:rPr>
          <w:rFonts w:cs="David" w:hint="cs"/>
          <w:rtl/>
        </w:rPr>
        <w:tab/>
        <w:t xml:space="preserve">שלנו. שלי אבל יותר משלי. אבל בהחלט, כמי שליוותה את הוועדה, עבדה לילות כימים והשקיעה מיטב מרצה וזמנה ורצונה. אז בהחלט, ארבל, בשמי ובשם חברי ועדת זמיר, חברי ועדת הכנסת וועדת האתיקה, אנחנו מודים לך. תודה רבה על </w:t>
      </w:r>
      <w:proofErr w:type="spellStart"/>
      <w:r w:rsidRPr="00E532C9">
        <w:rPr>
          <w:rFonts w:cs="David" w:hint="cs"/>
          <w:rtl/>
        </w:rPr>
        <w:t>הכל</w:t>
      </w:r>
      <w:proofErr w:type="spellEnd"/>
      <w:r w:rsidRPr="00E532C9">
        <w:rPr>
          <w:rFonts w:cs="David" w:hint="cs"/>
          <w:rtl/>
        </w:rPr>
        <w:t>.</w:t>
      </w:r>
    </w:p>
    <w:p w14:paraId="1FCE656F" w14:textId="77777777" w:rsidR="00E532C9" w:rsidRPr="00E532C9" w:rsidRDefault="00E532C9" w:rsidP="00E532C9">
      <w:pPr>
        <w:bidi/>
        <w:rPr>
          <w:rFonts w:cs="David" w:hint="cs"/>
          <w:rtl/>
        </w:rPr>
      </w:pPr>
    </w:p>
    <w:p w14:paraId="4C1622F9" w14:textId="77777777" w:rsidR="00E532C9" w:rsidRPr="00E532C9" w:rsidRDefault="00E532C9" w:rsidP="00E532C9">
      <w:pPr>
        <w:bidi/>
        <w:rPr>
          <w:rFonts w:cs="David" w:hint="cs"/>
          <w:rtl/>
        </w:rPr>
      </w:pPr>
      <w:r w:rsidRPr="00E532C9">
        <w:rPr>
          <w:rFonts w:cs="David" w:hint="cs"/>
          <w:u w:val="single"/>
          <w:rtl/>
        </w:rPr>
        <w:t>ראובן ריבלין:</w:t>
      </w:r>
    </w:p>
    <w:p w14:paraId="08488786" w14:textId="77777777" w:rsidR="00E532C9" w:rsidRPr="00E532C9" w:rsidRDefault="00E532C9" w:rsidP="00E532C9">
      <w:pPr>
        <w:bidi/>
        <w:rPr>
          <w:rFonts w:cs="David" w:hint="cs"/>
          <w:rtl/>
        </w:rPr>
      </w:pPr>
    </w:p>
    <w:p w14:paraId="6183C3B8" w14:textId="77777777" w:rsidR="00E532C9" w:rsidRPr="00E532C9" w:rsidRDefault="00E532C9" w:rsidP="00E532C9">
      <w:pPr>
        <w:bidi/>
        <w:rPr>
          <w:rFonts w:cs="David" w:hint="cs"/>
          <w:rtl/>
        </w:rPr>
      </w:pPr>
      <w:r w:rsidRPr="00E532C9">
        <w:rPr>
          <w:rFonts w:cs="David" w:hint="cs"/>
          <w:rtl/>
        </w:rPr>
        <w:tab/>
        <w:t xml:space="preserve"> אני בהחלט חושב שהיא תרומה חיונית. אני מצר על זה - - -</w:t>
      </w:r>
    </w:p>
    <w:p w14:paraId="16F851D9" w14:textId="77777777" w:rsidR="00E532C9" w:rsidRPr="00E532C9" w:rsidRDefault="00E532C9" w:rsidP="00E532C9">
      <w:pPr>
        <w:bidi/>
        <w:rPr>
          <w:rFonts w:cs="David" w:hint="cs"/>
          <w:rtl/>
        </w:rPr>
      </w:pPr>
    </w:p>
    <w:p w14:paraId="4F68A9CE"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7D47119C" w14:textId="77777777" w:rsidR="00E532C9" w:rsidRPr="00E532C9" w:rsidRDefault="00E532C9" w:rsidP="00E532C9">
      <w:pPr>
        <w:bidi/>
        <w:rPr>
          <w:rFonts w:cs="David" w:hint="cs"/>
          <w:rtl/>
        </w:rPr>
      </w:pPr>
    </w:p>
    <w:p w14:paraId="2A7B7C58" w14:textId="77777777" w:rsidR="00E532C9" w:rsidRPr="00E532C9" w:rsidRDefault="00E532C9" w:rsidP="00E532C9">
      <w:pPr>
        <w:bidi/>
        <w:rPr>
          <w:rFonts w:cs="David" w:hint="cs"/>
          <w:rtl/>
        </w:rPr>
      </w:pPr>
      <w:r w:rsidRPr="00E532C9">
        <w:rPr>
          <w:rFonts w:cs="David" w:hint="cs"/>
          <w:rtl/>
        </w:rPr>
        <w:tab/>
        <w:t>חיונית ומשמעותית.</w:t>
      </w:r>
    </w:p>
    <w:p w14:paraId="5E5DFA62" w14:textId="77777777" w:rsidR="00E532C9" w:rsidRPr="00E532C9" w:rsidRDefault="00E532C9" w:rsidP="00E532C9">
      <w:pPr>
        <w:bidi/>
        <w:rPr>
          <w:rFonts w:cs="David" w:hint="cs"/>
          <w:rtl/>
        </w:rPr>
      </w:pPr>
    </w:p>
    <w:p w14:paraId="565B6734" w14:textId="77777777" w:rsidR="00E532C9" w:rsidRPr="00E532C9" w:rsidRDefault="00E532C9" w:rsidP="00E532C9">
      <w:pPr>
        <w:bidi/>
        <w:rPr>
          <w:rFonts w:cs="David" w:hint="cs"/>
          <w:rtl/>
        </w:rPr>
      </w:pPr>
      <w:r w:rsidRPr="00E532C9">
        <w:rPr>
          <w:rFonts w:cs="David" w:hint="cs"/>
          <w:u w:val="single"/>
          <w:rtl/>
        </w:rPr>
        <w:t>ראובן ריבלין:</w:t>
      </w:r>
    </w:p>
    <w:p w14:paraId="0B931B6C" w14:textId="77777777" w:rsidR="00E532C9" w:rsidRPr="00E532C9" w:rsidRDefault="00E532C9" w:rsidP="00E532C9">
      <w:pPr>
        <w:bidi/>
        <w:rPr>
          <w:rFonts w:cs="David" w:hint="cs"/>
          <w:rtl/>
        </w:rPr>
      </w:pPr>
    </w:p>
    <w:p w14:paraId="258FB66F" w14:textId="77777777" w:rsidR="00E532C9" w:rsidRPr="00E532C9" w:rsidRDefault="00E532C9" w:rsidP="00E532C9">
      <w:pPr>
        <w:bidi/>
        <w:rPr>
          <w:rFonts w:cs="David" w:hint="cs"/>
          <w:rtl/>
        </w:rPr>
      </w:pPr>
      <w:r w:rsidRPr="00E532C9">
        <w:rPr>
          <w:rFonts w:cs="David" w:hint="cs"/>
          <w:rtl/>
        </w:rPr>
        <w:tab/>
        <w:t xml:space="preserve"> חיונית ומשמעותית, ולפי דעתי גם כמעט מספקת, אבל יש דמות שהיא דמות שאנחנו לא יכולים </w:t>
      </w:r>
      <w:r w:rsidRPr="00E532C9">
        <w:rPr>
          <w:rFonts w:cs="David"/>
          <w:rtl/>
        </w:rPr>
        <w:t>–</w:t>
      </w:r>
      <w:r w:rsidRPr="00E532C9">
        <w:rPr>
          <w:rFonts w:cs="David" w:hint="cs"/>
          <w:rtl/>
        </w:rPr>
        <w:t xml:space="preserve"> יש חוק מיוחד שבחר אותה, ואני חושב שזה לא יכול להיות שהיא לא תשתתף בישיבה כזאת. </w:t>
      </w:r>
    </w:p>
    <w:p w14:paraId="15567CA5" w14:textId="77777777" w:rsidR="00E532C9" w:rsidRPr="00E532C9" w:rsidRDefault="00E532C9" w:rsidP="00E532C9">
      <w:pPr>
        <w:bidi/>
        <w:rPr>
          <w:rFonts w:cs="David" w:hint="cs"/>
          <w:rtl/>
        </w:rPr>
      </w:pPr>
    </w:p>
    <w:p w14:paraId="31F881E3"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259BA0EE" w14:textId="77777777" w:rsidR="00E532C9" w:rsidRPr="00E532C9" w:rsidRDefault="00E532C9" w:rsidP="00E532C9">
      <w:pPr>
        <w:bidi/>
        <w:rPr>
          <w:rFonts w:cs="David" w:hint="cs"/>
          <w:rtl/>
        </w:rPr>
      </w:pPr>
    </w:p>
    <w:p w14:paraId="5E799E87" w14:textId="77777777" w:rsidR="00E532C9" w:rsidRPr="00E532C9" w:rsidRDefault="00E532C9" w:rsidP="00E532C9">
      <w:pPr>
        <w:bidi/>
        <w:rPr>
          <w:rFonts w:cs="David" w:hint="cs"/>
          <w:rtl/>
        </w:rPr>
      </w:pPr>
      <w:r w:rsidRPr="00E532C9">
        <w:rPr>
          <w:rFonts w:cs="David" w:hint="cs"/>
          <w:rtl/>
        </w:rPr>
        <w:tab/>
        <w:t>מי?</w:t>
      </w:r>
    </w:p>
    <w:p w14:paraId="7AC39999" w14:textId="77777777" w:rsidR="00E532C9" w:rsidRPr="00E532C9" w:rsidRDefault="00E532C9" w:rsidP="00E532C9">
      <w:pPr>
        <w:bidi/>
        <w:rPr>
          <w:rFonts w:cs="David" w:hint="cs"/>
          <w:rtl/>
        </w:rPr>
      </w:pPr>
    </w:p>
    <w:p w14:paraId="3CE88CC0" w14:textId="77777777" w:rsidR="00E532C9" w:rsidRPr="00E532C9" w:rsidRDefault="00E532C9" w:rsidP="00E532C9">
      <w:pPr>
        <w:bidi/>
        <w:rPr>
          <w:rFonts w:cs="David" w:hint="cs"/>
          <w:rtl/>
        </w:rPr>
      </w:pPr>
      <w:r w:rsidRPr="00E532C9">
        <w:rPr>
          <w:rFonts w:cs="David" w:hint="cs"/>
          <w:u w:val="single"/>
          <w:rtl/>
        </w:rPr>
        <w:t>ראובן ריבלין:</w:t>
      </w:r>
    </w:p>
    <w:p w14:paraId="406C797E" w14:textId="77777777" w:rsidR="00E532C9" w:rsidRPr="00E532C9" w:rsidRDefault="00E532C9" w:rsidP="00E532C9">
      <w:pPr>
        <w:bidi/>
        <w:rPr>
          <w:rFonts w:cs="David" w:hint="cs"/>
          <w:rtl/>
        </w:rPr>
      </w:pPr>
    </w:p>
    <w:p w14:paraId="1C7DA527" w14:textId="77777777" w:rsidR="00E532C9" w:rsidRPr="00E532C9" w:rsidRDefault="00E532C9" w:rsidP="00E532C9">
      <w:pPr>
        <w:bidi/>
        <w:rPr>
          <w:rFonts w:cs="David" w:hint="cs"/>
          <w:rtl/>
        </w:rPr>
      </w:pPr>
      <w:r w:rsidRPr="00E532C9">
        <w:rPr>
          <w:rFonts w:cs="David" w:hint="cs"/>
          <w:rtl/>
        </w:rPr>
        <w:tab/>
        <w:t xml:space="preserve">היועצת המשפטית של הכנסת. זה לא אדם כזה או אחר. זה דבר שהוא חוקתי. </w:t>
      </w:r>
    </w:p>
    <w:p w14:paraId="1B357C7F" w14:textId="77777777" w:rsidR="00E532C9" w:rsidRPr="00E532C9" w:rsidRDefault="00E532C9" w:rsidP="00E532C9">
      <w:pPr>
        <w:bidi/>
        <w:rPr>
          <w:rFonts w:cs="David" w:hint="cs"/>
          <w:rtl/>
        </w:rPr>
      </w:pPr>
    </w:p>
    <w:p w14:paraId="6DF5D7DF"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0B6767A6" w14:textId="77777777" w:rsidR="00E532C9" w:rsidRPr="00E532C9" w:rsidRDefault="00E532C9" w:rsidP="00E532C9">
      <w:pPr>
        <w:bidi/>
        <w:rPr>
          <w:rFonts w:cs="David" w:hint="cs"/>
          <w:u w:val="single"/>
          <w:rtl/>
        </w:rPr>
      </w:pPr>
    </w:p>
    <w:p w14:paraId="18FFF27F" w14:textId="77777777" w:rsidR="00E532C9" w:rsidRPr="00E532C9" w:rsidRDefault="00E532C9" w:rsidP="00E532C9">
      <w:pPr>
        <w:bidi/>
        <w:rPr>
          <w:rFonts w:cs="David" w:hint="cs"/>
          <w:rtl/>
        </w:rPr>
      </w:pPr>
      <w:r w:rsidRPr="00E532C9">
        <w:rPr>
          <w:rFonts w:cs="David" w:hint="cs"/>
          <w:rtl/>
        </w:rPr>
        <w:tab/>
        <w:t xml:space="preserve">לא, אני לא מקבל את הפירוש הזה. אני לא מסכים אתך. </w:t>
      </w:r>
    </w:p>
    <w:p w14:paraId="2E06A58A" w14:textId="77777777" w:rsidR="00E532C9" w:rsidRPr="00E532C9" w:rsidRDefault="00E532C9" w:rsidP="00E532C9">
      <w:pPr>
        <w:bidi/>
        <w:rPr>
          <w:rFonts w:cs="David" w:hint="cs"/>
          <w:rtl/>
        </w:rPr>
      </w:pPr>
    </w:p>
    <w:p w14:paraId="500969D6" w14:textId="77777777" w:rsidR="00E532C9" w:rsidRPr="00E532C9" w:rsidRDefault="00E532C9" w:rsidP="00E532C9">
      <w:pPr>
        <w:bidi/>
        <w:rPr>
          <w:rFonts w:cs="David" w:hint="cs"/>
          <w:rtl/>
        </w:rPr>
      </w:pPr>
      <w:r w:rsidRPr="00E532C9">
        <w:rPr>
          <w:rFonts w:cs="David" w:hint="cs"/>
          <w:u w:val="single"/>
          <w:rtl/>
        </w:rPr>
        <w:t>ראובן ריבלין:</w:t>
      </w:r>
    </w:p>
    <w:p w14:paraId="142E1441" w14:textId="77777777" w:rsidR="00E532C9" w:rsidRPr="00E532C9" w:rsidRDefault="00E532C9" w:rsidP="00E532C9">
      <w:pPr>
        <w:bidi/>
        <w:rPr>
          <w:rFonts w:cs="David" w:hint="cs"/>
          <w:rtl/>
        </w:rPr>
      </w:pPr>
    </w:p>
    <w:p w14:paraId="46CBCF77" w14:textId="77777777" w:rsidR="00E532C9" w:rsidRPr="00E532C9" w:rsidRDefault="00E532C9" w:rsidP="00E532C9">
      <w:pPr>
        <w:bidi/>
        <w:rPr>
          <w:rFonts w:cs="David" w:hint="cs"/>
          <w:rtl/>
        </w:rPr>
      </w:pPr>
      <w:r w:rsidRPr="00E532C9">
        <w:rPr>
          <w:rFonts w:cs="David" w:hint="cs"/>
          <w:rtl/>
        </w:rPr>
        <w:tab/>
        <w:t xml:space="preserve"> אתה לא מקבל את הפירוש הזה? טוב. אני מקווה שוועדת האתיקה לא תאמר שאני צודק, כי אני מקווה שאתה צודק. אבל יש לי חשש כבד מאד שאני צודק.</w:t>
      </w:r>
    </w:p>
    <w:p w14:paraId="13E2D782" w14:textId="77777777" w:rsidR="00E532C9" w:rsidRPr="00E532C9" w:rsidRDefault="00E532C9" w:rsidP="00E532C9">
      <w:pPr>
        <w:bidi/>
        <w:rPr>
          <w:rFonts w:cs="David" w:hint="cs"/>
          <w:rtl/>
        </w:rPr>
      </w:pPr>
    </w:p>
    <w:p w14:paraId="00725073"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C85046C" w14:textId="77777777" w:rsidR="00E532C9" w:rsidRPr="00E532C9" w:rsidRDefault="00E532C9" w:rsidP="00E532C9">
      <w:pPr>
        <w:bidi/>
        <w:rPr>
          <w:rFonts w:cs="David" w:hint="cs"/>
          <w:rtl/>
        </w:rPr>
      </w:pPr>
    </w:p>
    <w:p w14:paraId="5607895D" w14:textId="77777777" w:rsidR="00E532C9" w:rsidRPr="00E532C9" w:rsidRDefault="00E532C9" w:rsidP="00E532C9">
      <w:pPr>
        <w:bidi/>
        <w:rPr>
          <w:rFonts w:cs="David" w:hint="cs"/>
          <w:rtl/>
        </w:rPr>
      </w:pPr>
      <w:r w:rsidRPr="00E532C9">
        <w:rPr>
          <w:rFonts w:cs="David" w:hint="cs"/>
          <w:rtl/>
        </w:rPr>
        <w:tab/>
        <w:t>היועצת המשפטית של הכנסת שוחחה אתי בעניין, ובכוונתה המלאה להשתתף בכל אחת מן הישיבות, אלא שבשל סיבה אישית - - -</w:t>
      </w:r>
    </w:p>
    <w:p w14:paraId="7A2D89D3" w14:textId="77777777" w:rsidR="00E532C9" w:rsidRPr="00E532C9" w:rsidRDefault="00E532C9" w:rsidP="00E532C9">
      <w:pPr>
        <w:bidi/>
        <w:rPr>
          <w:rFonts w:cs="David" w:hint="cs"/>
          <w:rtl/>
        </w:rPr>
      </w:pPr>
    </w:p>
    <w:p w14:paraId="400D6A13" w14:textId="77777777" w:rsidR="00E532C9" w:rsidRPr="00E532C9" w:rsidRDefault="00E532C9" w:rsidP="00E532C9">
      <w:pPr>
        <w:bidi/>
        <w:rPr>
          <w:rFonts w:cs="David" w:hint="cs"/>
          <w:rtl/>
        </w:rPr>
      </w:pPr>
      <w:r w:rsidRPr="00E532C9">
        <w:rPr>
          <w:rFonts w:cs="David" w:hint="cs"/>
          <w:u w:val="single"/>
          <w:rtl/>
        </w:rPr>
        <w:t>ראובן ריבלין:</w:t>
      </w:r>
    </w:p>
    <w:p w14:paraId="5DAB2FA5" w14:textId="77777777" w:rsidR="00E532C9" w:rsidRPr="00E532C9" w:rsidRDefault="00E532C9" w:rsidP="00E532C9">
      <w:pPr>
        <w:bidi/>
        <w:rPr>
          <w:rFonts w:cs="David" w:hint="cs"/>
          <w:rtl/>
        </w:rPr>
      </w:pPr>
    </w:p>
    <w:p w14:paraId="0B4FB77E" w14:textId="77777777" w:rsidR="00E532C9" w:rsidRPr="00E532C9" w:rsidRDefault="00E532C9" w:rsidP="00E532C9">
      <w:pPr>
        <w:bidi/>
        <w:rPr>
          <w:rFonts w:cs="David" w:hint="cs"/>
          <w:rtl/>
        </w:rPr>
      </w:pPr>
      <w:r w:rsidRPr="00E532C9">
        <w:rPr>
          <w:rFonts w:cs="David" w:hint="cs"/>
          <w:rtl/>
        </w:rPr>
        <w:tab/>
        <w:t>היא בנבצרות היום.</w:t>
      </w:r>
    </w:p>
    <w:p w14:paraId="0C3F1B7E" w14:textId="77777777" w:rsidR="00E532C9" w:rsidRPr="00E532C9" w:rsidRDefault="00E532C9" w:rsidP="00E532C9">
      <w:pPr>
        <w:pStyle w:val="Heading5"/>
        <w:jc w:val="left"/>
        <w:rPr>
          <w:rFonts w:hint="cs"/>
          <w:u w:val="single"/>
          <w:rtl/>
        </w:rPr>
      </w:pPr>
    </w:p>
    <w:p w14:paraId="6C0E6585"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7F599AB8" w14:textId="77777777" w:rsidR="00E532C9" w:rsidRPr="00E532C9" w:rsidRDefault="00E532C9" w:rsidP="00E532C9">
      <w:pPr>
        <w:pStyle w:val="Heading5"/>
        <w:jc w:val="left"/>
        <w:rPr>
          <w:rFonts w:hint="cs"/>
          <w:u w:val="single"/>
          <w:rtl/>
        </w:rPr>
      </w:pPr>
    </w:p>
    <w:p w14:paraId="2B918B57" w14:textId="77777777" w:rsidR="00E532C9" w:rsidRPr="00E532C9" w:rsidRDefault="00E532C9" w:rsidP="00E532C9">
      <w:pPr>
        <w:bidi/>
        <w:rPr>
          <w:rFonts w:cs="David" w:hint="cs"/>
          <w:rtl/>
        </w:rPr>
      </w:pPr>
      <w:r w:rsidRPr="00E532C9">
        <w:rPr>
          <w:rFonts w:cs="David" w:hint="cs"/>
          <w:rtl/>
        </w:rPr>
        <w:tab/>
        <w:t>בשל סיבה אישית היא ביקשה ממני רשות לא להיות נוכחת, כמו חלק מחברי הוועדה שאינם נוכחים כאן היום.</w:t>
      </w:r>
    </w:p>
    <w:p w14:paraId="099B643F" w14:textId="77777777" w:rsidR="00E532C9" w:rsidRPr="00E532C9" w:rsidRDefault="00E532C9" w:rsidP="00E532C9">
      <w:pPr>
        <w:pStyle w:val="Heading5"/>
        <w:jc w:val="left"/>
        <w:rPr>
          <w:rFonts w:hint="cs"/>
          <w:u w:val="single"/>
          <w:rtl/>
        </w:rPr>
      </w:pPr>
    </w:p>
    <w:p w14:paraId="29617DFC" w14:textId="77777777" w:rsidR="00E532C9" w:rsidRPr="00E532C9" w:rsidRDefault="00E532C9" w:rsidP="00E532C9">
      <w:pPr>
        <w:bidi/>
        <w:rPr>
          <w:rFonts w:cs="David" w:hint="cs"/>
          <w:rtl/>
        </w:rPr>
      </w:pPr>
      <w:r w:rsidRPr="00E532C9">
        <w:rPr>
          <w:rFonts w:cs="David" w:hint="cs"/>
          <w:rtl/>
        </w:rPr>
        <w:tab/>
        <w:t xml:space="preserve">טוב, אנחנו לא נכנסים לזה עכשיו. חברת הכנסת </w:t>
      </w:r>
      <w:proofErr w:type="spellStart"/>
      <w:r w:rsidRPr="00E532C9">
        <w:rPr>
          <w:rFonts w:cs="David" w:hint="cs"/>
          <w:rtl/>
        </w:rPr>
        <w:t>דותן</w:t>
      </w:r>
      <w:proofErr w:type="spellEnd"/>
      <w:r w:rsidRPr="00E532C9">
        <w:rPr>
          <w:rFonts w:cs="David" w:hint="cs"/>
          <w:rtl/>
        </w:rPr>
        <w:t xml:space="preserve">. </w:t>
      </w:r>
    </w:p>
    <w:p w14:paraId="1C2AEFC3" w14:textId="77777777" w:rsidR="00E532C9" w:rsidRPr="00E532C9" w:rsidRDefault="00E532C9" w:rsidP="00E532C9">
      <w:pPr>
        <w:bidi/>
        <w:rPr>
          <w:rFonts w:cs="David" w:hint="cs"/>
          <w:rtl/>
        </w:rPr>
      </w:pPr>
    </w:p>
    <w:p w14:paraId="363CBCB2" w14:textId="77777777" w:rsidR="00E532C9" w:rsidRPr="00E532C9" w:rsidRDefault="00E532C9" w:rsidP="00E532C9">
      <w:pPr>
        <w:pStyle w:val="Heading5"/>
        <w:jc w:val="left"/>
        <w:rPr>
          <w:rFonts w:hint="cs"/>
          <w:rtl/>
        </w:rPr>
      </w:pPr>
      <w:proofErr w:type="spellStart"/>
      <w:r w:rsidRPr="00E532C9">
        <w:rPr>
          <w:rFonts w:hint="cs"/>
          <w:u w:val="single"/>
          <w:rtl/>
        </w:rPr>
        <w:t>עמירה</w:t>
      </w:r>
      <w:proofErr w:type="spellEnd"/>
      <w:r w:rsidRPr="00E532C9">
        <w:rPr>
          <w:rFonts w:hint="cs"/>
          <w:u w:val="single"/>
          <w:rtl/>
        </w:rPr>
        <w:t xml:space="preserve"> </w:t>
      </w:r>
      <w:proofErr w:type="spellStart"/>
      <w:r w:rsidRPr="00E532C9">
        <w:rPr>
          <w:rFonts w:hint="cs"/>
          <w:u w:val="single"/>
          <w:rtl/>
        </w:rPr>
        <w:t>דותן</w:t>
      </w:r>
      <w:proofErr w:type="spellEnd"/>
      <w:r w:rsidRPr="00E532C9">
        <w:rPr>
          <w:rFonts w:hint="cs"/>
          <w:u w:val="single"/>
          <w:rtl/>
        </w:rPr>
        <w:t>:</w:t>
      </w:r>
    </w:p>
    <w:p w14:paraId="531FBCA0" w14:textId="77777777" w:rsidR="00E532C9" w:rsidRPr="00E532C9" w:rsidRDefault="00E532C9" w:rsidP="00E532C9">
      <w:pPr>
        <w:pStyle w:val="Heading5"/>
        <w:jc w:val="left"/>
        <w:rPr>
          <w:rFonts w:hint="cs"/>
          <w:rtl/>
        </w:rPr>
      </w:pPr>
    </w:p>
    <w:p w14:paraId="0394164D" w14:textId="77777777" w:rsidR="00E532C9" w:rsidRPr="00E532C9" w:rsidRDefault="00E532C9" w:rsidP="00E532C9">
      <w:pPr>
        <w:bidi/>
        <w:rPr>
          <w:rFonts w:cs="David" w:hint="cs"/>
          <w:rtl/>
        </w:rPr>
      </w:pPr>
      <w:r w:rsidRPr="00E532C9">
        <w:rPr>
          <w:rFonts w:cs="David" w:hint="cs"/>
          <w:rtl/>
        </w:rPr>
        <w:tab/>
        <w:t xml:space="preserve">גם אני, כמובן, מברכת את השופט בדימוס הפרופ' זמיר ומודה לו, לחברתי, לחברי, לכל חברי הוועדה שנמצאים ולא נמצאים כאן. </w:t>
      </w:r>
    </w:p>
    <w:p w14:paraId="63284915" w14:textId="77777777" w:rsidR="00E532C9" w:rsidRPr="00E532C9" w:rsidRDefault="00E532C9" w:rsidP="00E532C9">
      <w:pPr>
        <w:bidi/>
        <w:rPr>
          <w:rFonts w:cs="David" w:hint="cs"/>
          <w:rtl/>
        </w:rPr>
      </w:pPr>
    </w:p>
    <w:p w14:paraId="1B88A4EA" w14:textId="77777777" w:rsidR="00E532C9" w:rsidRPr="00E532C9" w:rsidRDefault="00E532C9" w:rsidP="00E532C9">
      <w:pPr>
        <w:bidi/>
        <w:ind w:firstLine="567"/>
        <w:rPr>
          <w:rFonts w:cs="David" w:hint="cs"/>
          <w:rtl/>
        </w:rPr>
      </w:pPr>
      <w:r w:rsidRPr="00E532C9">
        <w:rPr>
          <w:rFonts w:cs="David" w:hint="cs"/>
          <w:rtl/>
        </w:rPr>
        <w:t xml:space="preserve">כמו שאמר חברי אורי על פרשת יתרו, בית גידולי היה הצבא, ששם הדוגמה האישית היא זאת שנותנת את הקוד, וגם מגדירה אותו וגם מסמנת את הגבולות שלו. ואני אומרת את זה משום שאני מאד מעריכה, פרופ' זמיר, שהתחלת את הישיבה היום ואמרת שהוועדה הוקמה כדי שהכנסת תזכה לאותה מידת הערכה שהיא ראויה לו. אני רוצה לומר לכולנו שאנחנו צריכים לזכור בכל הדיונים שלנו </w:t>
      </w:r>
      <w:r w:rsidRPr="00E532C9">
        <w:rPr>
          <w:rFonts w:cs="David"/>
          <w:rtl/>
        </w:rPr>
        <w:t>–</w:t>
      </w:r>
      <w:r w:rsidRPr="00E532C9">
        <w:rPr>
          <w:rFonts w:cs="David" w:hint="cs"/>
          <w:rtl/>
        </w:rPr>
        <w:t xml:space="preserve"> עם הוויכוחים ובלי הוויכוחים </w:t>
      </w:r>
      <w:r w:rsidRPr="00E532C9">
        <w:rPr>
          <w:rFonts w:cs="David"/>
          <w:rtl/>
        </w:rPr>
        <w:t>–</w:t>
      </w:r>
      <w:r w:rsidRPr="00E532C9">
        <w:rPr>
          <w:rFonts w:cs="David" w:hint="cs"/>
          <w:rtl/>
        </w:rPr>
        <w:t xml:space="preserve"> שחלק מהדבר הוא להחזיר לכנסת ולחברי הכנסת את הכבוד שהם ראויים לו ובאמת לראות את היוצאים מן הכלל כיוצאים מן הכלל ולא כאלה שמשליכים על הכלל. זאת נקודה אחת. </w:t>
      </w:r>
    </w:p>
    <w:p w14:paraId="642B6944" w14:textId="77777777" w:rsidR="00E532C9" w:rsidRPr="00E532C9" w:rsidRDefault="00E532C9" w:rsidP="00E532C9">
      <w:pPr>
        <w:bidi/>
        <w:ind w:firstLine="567"/>
        <w:rPr>
          <w:rFonts w:cs="David" w:hint="cs"/>
          <w:rtl/>
        </w:rPr>
      </w:pPr>
    </w:p>
    <w:p w14:paraId="707241BF" w14:textId="77777777" w:rsidR="00E532C9" w:rsidRPr="00E532C9" w:rsidRDefault="00E532C9" w:rsidP="00E532C9">
      <w:pPr>
        <w:bidi/>
        <w:rPr>
          <w:rFonts w:cs="David" w:hint="cs"/>
          <w:rtl/>
        </w:rPr>
      </w:pPr>
      <w:r w:rsidRPr="00E532C9">
        <w:rPr>
          <w:rFonts w:cs="David" w:hint="cs"/>
          <w:rtl/>
        </w:rPr>
        <w:tab/>
        <w:t xml:space="preserve">נקודה שנייה, לאור ההערה של רובי </w:t>
      </w:r>
      <w:r w:rsidRPr="00E532C9">
        <w:rPr>
          <w:rFonts w:cs="David"/>
          <w:rtl/>
        </w:rPr>
        <w:t>–</w:t>
      </w:r>
      <w:r w:rsidRPr="00E532C9">
        <w:rPr>
          <w:rFonts w:cs="David" w:hint="cs"/>
          <w:rtl/>
        </w:rPr>
        <w:t xml:space="preserve"> אני בהחלט רואה שוני בין משפט ובין אתיקה. זה טוב מאד שישנם פה אנשים שיש להם השכלה משפטית, אבל אנחנו לא יוצרים פה ועדת חוקה נוספת. יש פה אתיקה. וכללי אתיקה הם לאו דווקא הפן החוקתי של הנושא. ובהיותי היום חברת אתיקה </w:t>
      </w:r>
      <w:r w:rsidRPr="00E532C9">
        <w:rPr>
          <w:rFonts w:cs="David"/>
          <w:rtl/>
        </w:rPr>
        <w:t>–</w:t>
      </w:r>
      <w:r w:rsidRPr="00E532C9">
        <w:rPr>
          <w:rFonts w:cs="David" w:hint="cs"/>
          <w:rtl/>
        </w:rPr>
        <w:t xml:space="preserve"> כבר שנה אנחנו יושבים? </w:t>
      </w:r>
      <w:r w:rsidRPr="00E532C9">
        <w:rPr>
          <w:rFonts w:cs="David"/>
          <w:rtl/>
        </w:rPr>
        <w:t>–</w:t>
      </w:r>
      <w:r w:rsidRPr="00E532C9">
        <w:rPr>
          <w:rFonts w:cs="David" w:hint="cs"/>
          <w:rtl/>
        </w:rPr>
        <w:t xml:space="preserve"> אני מוכרחה לומר שאני רואה את ההבדלים בכל אחת מהישיבות שלנו. אני רוצה להזכיר לעצמנו גם את הנקודה הזאת. אנחנו יוצרים פה קוד אתי והתנהגויות אתיות. ישנה הוועדה שנתנה לנו את הדוח הזה, וישנם אנחנו, שצריכים לחיות על פי הדוח הזה, ולכן הסינרגיה, או העבודה, או המארג שייצא כתוצר של הוועדה המשותפת הזו, צריך לתת את הביטוי של שני הדברים האלה יחד. שלא נשכח את שתי אבני היסוד שצריכים להנחות אותנו בנושא הזה. תודה רבה.</w:t>
      </w:r>
    </w:p>
    <w:p w14:paraId="6A5139BD" w14:textId="77777777" w:rsidR="00E532C9" w:rsidRPr="00E532C9" w:rsidRDefault="00E532C9" w:rsidP="00E532C9">
      <w:pPr>
        <w:bidi/>
        <w:rPr>
          <w:rFonts w:cs="David" w:hint="cs"/>
          <w:rtl/>
        </w:rPr>
      </w:pPr>
    </w:p>
    <w:p w14:paraId="49210384"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1290C276" w14:textId="77777777" w:rsidR="00E532C9" w:rsidRPr="00E532C9" w:rsidRDefault="00E532C9" w:rsidP="00E532C9">
      <w:pPr>
        <w:bidi/>
        <w:rPr>
          <w:rFonts w:cs="David" w:hint="cs"/>
          <w:rtl/>
        </w:rPr>
      </w:pPr>
    </w:p>
    <w:p w14:paraId="5680E4BC" w14:textId="77777777" w:rsidR="00E532C9" w:rsidRPr="00E532C9" w:rsidRDefault="00E532C9" w:rsidP="00E532C9">
      <w:pPr>
        <w:bidi/>
        <w:rPr>
          <w:rFonts w:cs="David" w:hint="cs"/>
          <w:rtl/>
        </w:rPr>
      </w:pPr>
      <w:r w:rsidRPr="00E532C9">
        <w:rPr>
          <w:rFonts w:cs="David" w:hint="cs"/>
          <w:rtl/>
        </w:rPr>
        <w:tab/>
        <w:t xml:space="preserve">תודה לגברתי. חבר הכנסת יולי </w:t>
      </w:r>
      <w:proofErr w:type="spellStart"/>
      <w:r w:rsidRPr="00E532C9">
        <w:rPr>
          <w:rFonts w:cs="David" w:hint="cs"/>
          <w:rtl/>
        </w:rPr>
        <w:t>אדלשטיין</w:t>
      </w:r>
      <w:proofErr w:type="spellEnd"/>
      <w:r w:rsidRPr="00E532C9">
        <w:rPr>
          <w:rFonts w:cs="David" w:hint="cs"/>
          <w:rtl/>
        </w:rPr>
        <w:t>.</w:t>
      </w:r>
    </w:p>
    <w:p w14:paraId="29D3DF28" w14:textId="77777777" w:rsidR="00E532C9" w:rsidRPr="00E532C9" w:rsidRDefault="00E532C9" w:rsidP="00E532C9">
      <w:pPr>
        <w:bidi/>
        <w:rPr>
          <w:rFonts w:cs="David" w:hint="cs"/>
          <w:rtl/>
        </w:rPr>
      </w:pPr>
    </w:p>
    <w:p w14:paraId="4024D9B9" w14:textId="77777777" w:rsidR="00E532C9" w:rsidRPr="00E532C9" w:rsidRDefault="00E532C9" w:rsidP="00E532C9">
      <w:pPr>
        <w:bidi/>
        <w:rPr>
          <w:rFonts w:cs="David" w:hint="cs"/>
          <w:rtl/>
        </w:rPr>
      </w:pPr>
    </w:p>
    <w:p w14:paraId="60C16007" w14:textId="77777777" w:rsidR="00E532C9" w:rsidRPr="00E532C9" w:rsidRDefault="00E532C9" w:rsidP="00E532C9">
      <w:pPr>
        <w:bidi/>
        <w:rPr>
          <w:rFonts w:cs="David" w:hint="cs"/>
          <w:rtl/>
        </w:rPr>
      </w:pPr>
      <w:r w:rsidRPr="00E532C9">
        <w:rPr>
          <w:rFonts w:cs="David" w:hint="cs"/>
          <w:u w:val="single"/>
          <w:rtl/>
        </w:rPr>
        <w:t xml:space="preserve">יולי </w:t>
      </w:r>
      <w:proofErr w:type="spellStart"/>
      <w:r w:rsidRPr="00E532C9">
        <w:rPr>
          <w:rFonts w:cs="David" w:hint="cs"/>
          <w:u w:val="single"/>
          <w:rtl/>
        </w:rPr>
        <w:t>אדלשטיין</w:t>
      </w:r>
      <w:proofErr w:type="spellEnd"/>
      <w:r w:rsidRPr="00E532C9">
        <w:rPr>
          <w:rFonts w:cs="David" w:hint="cs"/>
          <w:u w:val="single"/>
          <w:rtl/>
        </w:rPr>
        <w:t>:</w:t>
      </w:r>
    </w:p>
    <w:p w14:paraId="758DD3DE" w14:textId="77777777" w:rsidR="00E532C9" w:rsidRPr="00E532C9" w:rsidRDefault="00E532C9" w:rsidP="00E532C9">
      <w:pPr>
        <w:bidi/>
        <w:rPr>
          <w:rFonts w:cs="David" w:hint="cs"/>
          <w:rtl/>
        </w:rPr>
      </w:pPr>
    </w:p>
    <w:p w14:paraId="5D05D7FE" w14:textId="77777777" w:rsidR="00E532C9" w:rsidRPr="00E532C9" w:rsidRDefault="00E532C9" w:rsidP="00E532C9">
      <w:pPr>
        <w:bidi/>
        <w:rPr>
          <w:rFonts w:cs="David" w:hint="cs"/>
          <w:rtl/>
        </w:rPr>
      </w:pPr>
      <w:r w:rsidRPr="00E532C9">
        <w:rPr>
          <w:rFonts w:cs="David" w:hint="cs"/>
          <w:rtl/>
        </w:rPr>
        <w:tab/>
        <w:t xml:space="preserve">גברתי היושבת ראש, ואדוני היושב ראש </w:t>
      </w:r>
      <w:r w:rsidRPr="00E532C9">
        <w:rPr>
          <w:rFonts w:cs="David"/>
          <w:rtl/>
        </w:rPr>
        <w:t>–</w:t>
      </w:r>
      <w:r w:rsidRPr="00E532C9">
        <w:rPr>
          <w:rFonts w:cs="David" w:hint="cs"/>
          <w:rtl/>
        </w:rPr>
        <w:t xml:space="preserve"> זו הרי ישיבה משותפת </w:t>
      </w:r>
      <w:r w:rsidRPr="00E532C9">
        <w:rPr>
          <w:rFonts w:cs="David"/>
          <w:rtl/>
        </w:rPr>
        <w:t>–</w:t>
      </w:r>
      <w:r w:rsidRPr="00E532C9">
        <w:rPr>
          <w:rFonts w:cs="David" w:hint="cs"/>
          <w:rtl/>
        </w:rPr>
        <w:t xml:space="preserve"> בנוסף לפרק התודות, שאני לא אחזור על כולן </w:t>
      </w:r>
      <w:r w:rsidRPr="00E532C9">
        <w:rPr>
          <w:rFonts w:cs="David"/>
          <w:rtl/>
        </w:rPr>
        <w:t>–</w:t>
      </w:r>
      <w:r w:rsidRPr="00E532C9">
        <w:rPr>
          <w:rFonts w:cs="David" w:hint="cs"/>
          <w:rtl/>
        </w:rPr>
        <w:t xml:space="preserve"> אני ודאי מסכים עם כולם </w:t>
      </w:r>
      <w:r w:rsidRPr="00E532C9">
        <w:rPr>
          <w:rFonts w:cs="David"/>
          <w:rtl/>
        </w:rPr>
        <w:t>–</w:t>
      </w:r>
      <w:r w:rsidRPr="00E532C9">
        <w:rPr>
          <w:rFonts w:cs="David" w:hint="cs"/>
          <w:rtl/>
        </w:rPr>
        <w:t xml:space="preserve"> הייתי רוצה לומר כך: אני טיפה חולק על הנימה בדבריו של יושב ראש הכנסת הקודם ומקים הוועדה, חברי חבר הכנסת רובי ריבלין. אני חושב שרוב הדברים שאנחנו עוסקים בהם בתחום האתי הם לא כל כך פשוטים. ודאי שלכאורה, היינו מצפים מכל נבחר ציבור ואולי גם מכל פקיד, להבין מה אתי ומה לא אתי. אבל אני חושב שחלק גדול מן הדברים שהתפרסמו והיו להם הד ציבורי ותגובות קשות גם במוסד שאנחנו נמצאים בתוכו, נבעו </w:t>
      </w:r>
      <w:r w:rsidRPr="00E532C9">
        <w:rPr>
          <w:rFonts w:cs="David"/>
          <w:rtl/>
        </w:rPr>
        <w:t>–</w:t>
      </w:r>
      <w:r w:rsidRPr="00E532C9">
        <w:rPr>
          <w:rFonts w:cs="David" w:hint="cs"/>
          <w:rtl/>
        </w:rPr>
        <w:t xml:space="preserve"> ואני מקווה שאני לא תמים ולא אופטימי מדי </w:t>
      </w:r>
      <w:r w:rsidRPr="00E532C9">
        <w:rPr>
          <w:rFonts w:cs="David"/>
          <w:rtl/>
        </w:rPr>
        <w:t>–</w:t>
      </w:r>
      <w:r w:rsidRPr="00E532C9">
        <w:rPr>
          <w:rFonts w:cs="David" w:hint="cs"/>
          <w:rtl/>
        </w:rPr>
        <w:t xml:space="preserve"> גם מהיעדר כללים ברורים וגם מחוסר הבנה איפה עובר הגבול. לא </w:t>
      </w:r>
      <w:proofErr w:type="spellStart"/>
      <w:r w:rsidRPr="00E532C9">
        <w:rPr>
          <w:rFonts w:cs="David" w:hint="cs"/>
          <w:rtl/>
        </w:rPr>
        <w:t>הכל</w:t>
      </w:r>
      <w:proofErr w:type="spellEnd"/>
      <w:r w:rsidRPr="00E532C9">
        <w:rPr>
          <w:rFonts w:cs="David" w:hint="cs"/>
          <w:rtl/>
        </w:rPr>
        <w:t>, אבל גם דברים כאלה היו.</w:t>
      </w:r>
    </w:p>
    <w:p w14:paraId="443C1E4A" w14:textId="77777777" w:rsidR="00E532C9" w:rsidRPr="00E532C9" w:rsidRDefault="00E532C9" w:rsidP="00E532C9">
      <w:pPr>
        <w:bidi/>
        <w:rPr>
          <w:rFonts w:cs="David" w:hint="cs"/>
          <w:rtl/>
        </w:rPr>
      </w:pPr>
    </w:p>
    <w:p w14:paraId="5162CFC1" w14:textId="77777777" w:rsidR="00E532C9" w:rsidRPr="00E532C9" w:rsidRDefault="00E532C9" w:rsidP="00E532C9">
      <w:pPr>
        <w:bidi/>
        <w:rPr>
          <w:rFonts w:cs="David" w:hint="cs"/>
          <w:rtl/>
        </w:rPr>
      </w:pPr>
      <w:r w:rsidRPr="00E532C9">
        <w:rPr>
          <w:rFonts w:cs="David" w:hint="cs"/>
          <w:rtl/>
        </w:rPr>
        <w:tab/>
        <w:t xml:space="preserve">לכן, אני אגיד שני דברים. אני ודאי </w:t>
      </w:r>
      <w:proofErr w:type="spellStart"/>
      <w:r w:rsidRPr="00E532C9">
        <w:rPr>
          <w:rFonts w:cs="David" w:hint="cs"/>
          <w:rtl/>
        </w:rPr>
        <w:t>מברף</w:t>
      </w:r>
      <w:proofErr w:type="spellEnd"/>
      <w:r w:rsidRPr="00E532C9">
        <w:rPr>
          <w:rFonts w:cs="David" w:hint="cs"/>
          <w:rtl/>
        </w:rPr>
        <w:t xml:space="preserve"> על כך שהדברים, בסופו של התהליך, יהיו כתובים וברורים, אני חושב שזה ימנע מאנשים רבים לבצע דברים לא נכונים, ואולי גם אפילו דברים שאחר כך הוגדרו כעבירה.</w:t>
      </w:r>
    </w:p>
    <w:p w14:paraId="56C8F4E8" w14:textId="77777777" w:rsidR="00E532C9" w:rsidRPr="00E532C9" w:rsidRDefault="00E532C9" w:rsidP="00E532C9">
      <w:pPr>
        <w:bidi/>
        <w:rPr>
          <w:rFonts w:cs="David" w:hint="cs"/>
          <w:rtl/>
        </w:rPr>
      </w:pPr>
    </w:p>
    <w:p w14:paraId="7668414B" w14:textId="77777777" w:rsidR="00E532C9" w:rsidRPr="00E532C9" w:rsidRDefault="00E532C9" w:rsidP="00E532C9">
      <w:pPr>
        <w:bidi/>
        <w:ind w:firstLine="567"/>
        <w:rPr>
          <w:rFonts w:cs="David" w:hint="cs"/>
          <w:rtl/>
        </w:rPr>
      </w:pPr>
      <w:r w:rsidRPr="00E532C9">
        <w:rPr>
          <w:rFonts w:cs="David" w:hint="cs"/>
          <w:rtl/>
        </w:rPr>
        <w:t xml:space="preserve">דבר שני, אני פחות מודאג מהנושא של האכיפה, אני רוצה לומר לך גברתי היושבת ראש, שמניסיוני הצנוע בכנסת הקודמת, למשל, עמדתי בראש ועדה בנושא שנדון גם פה, דף קשר לבוחר. והוועדה הוקמה בעקבות פרסומים על חברי כנסת שמנצלים את הדף, </w:t>
      </w:r>
      <w:proofErr w:type="spellStart"/>
      <w:r w:rsidRPr="00E532C9">
        <w:rPr>
          <w:rFonts w:cs="David" w:hint="cs"/>
          <w:rtl/>
        </w:rPr>
        <w:t>והיתה</w:t>
      </w:r>
      <w:proofErr w:type="spellEnd"/>
      <w:r w:rsidRPr="00E532C9">
        <w:rPr>
          <w:rFonts w:cs="David" w:hint="cs"/>
          <w:rtl/>
        </w:rPr>
        <w:t xml:space="preserve"> סערה, ודברים כאלה ואחרים, וכבר בבדיקה הראשונית שלי, עוד טרם הישיבה הראשונה, הסתבר שבדרך כלל הסערה קמה בגלל אחד או שניים מתוך ה-120, שבאמת עשו את הדבר הלא ראוי הזה. קרי: 118 או 119 גם בהיעדר כללים לא העלו על דעתם שמותר, קל וחומר שעם הכללים הכתובים והברורים. </w:t>
      </w:r>
    </w:p>
    <w:p w14:paraId="189DD25C" w14:textId="77777777" w:rsidR="00E532C9" w:rsidRPr="00E532C9" w:rsidRDefault="00E532C9" w:rsidP="00E532C9">
      <w:pPr>
        <w:bidi/>
        <w:rPr>
          <w:rFonts w:cs="David" w:hint="cs"/>
          <w:rtl/>
        </w:rPr>
      </w:pPr>
    </w:p>
    <w:p w14:paraId="799BCD7D" w14:textId="77777777" w:rsidR="00E532C9" w:rsidRPr="00E532C9" w:rsidRDefault="00E532C9" w:rsidP="00E532C9">
      <w:pPr>
        <w:bidi/>
        <w:rPr>
          <w:rFonts w:cs="David" w:hint="cs"/>
          <w:rtl/>
        </w:rPr>
      </w:pPr>
      <w:r w:rsidRPr="00E532C9">
        <w:rPr>
          <w:rFonts w:cs="David" w:hint="cs"/>
          <w:rtl/>
        </w:rPr>
        <w:tab/>
        <w:t xml:space="preserve">דבר אחרון, לגבי הנושא </w:t>
      </w:r>
      <w:proofErr w:type="spellStart"/>
      <w:r w:rsidRPr="00E532C9">
        <w:rPr>
          <w:rFonts w:cs="David" w:hint="cs"/>
          <w:rtl/>
        </w:rPr>
        <w:t>הפרוצדורלי</w:t>
      </w:r>
      <w:proofErr w:type="spellEnd"/>
      <w:r w:rsidRPr="00E532C9">
        <w:rPr>
          <w:rFonts w:cs="David" w:hint="cs"/>
          <w:rtl/>
        </w:rPr>
        <w:t xml:space="preserve">. שמעתי בקשב רב את דברי חיים אורון, הלוא הוא </w:t>
      </w:r>
      <w:proofErr w:type="spellStart"/>
      <w:r w:rsidRPr="00E532C9">
        <w:rPr>
          <w:rFonts w:cs="David" w:hint="cs"/>
          <w:rtl/>
        </w:rPr>
        <w:t>ג'ומס</w:t>
      </w:r>
      <w:proofErr w:type="spellEnd"/>
      <w:r w:rsidRPr="00E532C9">
        <w:rPr>
          <w:rFonts w:cs="David" w:hint="cs"/>
          <w:rtl/>
        </w:rPr>
        <w:t xml:space="preserve">, לגבי מיעוט הנוכחים בהצבעות. וזה אכן מה שיהיה בדיון השלישי או הרביעי. אתה צודק. אני לא מוצא סתירה בין השניים, ואפילו זה אולי משלים. גברתי רוצה להתקדם וטוב שכך. אנחנו צריכים להתקדם, ואין מה לעשות. כנראה בחלק גדול מן ההצבעות, בפרקים כאלה או אחרים, יהיו שניים שלושה מצביעים ותו לא. אבל גם מה שאמר כאן אורי אריאל, וגם מה שכולנו, פחות או יותר מסכימים אתו, הפורום הסופי לקבלת הדוח הזה צריך להיות רחב ככל שיהיה, רצוי מליאה, רצוי, באמת, ברוב הכי מסיבי והכי מכריע שיכול להיות בנושא הזה, וזה, בעיני, ההבדל המהותי בין דיון פרטני בסוגיה זו או אחרת, לבין קבלת הכלל הרצוי של אתיקה, כלל כתוב. </w:t>
      </w:r>
    </w:p>
    <w:p w14:paraId="69272BD8" w14:textId="77777777" w:rsidR="00E532C9" w:rsidRPr="00E532C9" w:rsidRDefault="00E532C9" w:rsidP="00E532C9">
      <w:pPr>
        <w:bidi/>
        <w:rPr>
          <w:rFonts w:cs="David" w:hint="cs"/>
          <w:rtl/>
        </w:rPr>
      </w:pPr>
    </w:p>
    <w:p w14:paraId="1EC9EBFE" w14:textId="77777777" w:rsidR="00E532C9" w:rsidRPr="00E532C9" w:rsidRDefault="00E532C9" w:rsidP="00E532C9">
      <w:pPr>
        <w:bidi/>
        <w:rPr>
          <w:rFonts w:cs="David" w:hint="cs"/>
          <w:rtl/>
        </w:rPr>
      </w:pPr>
      <w:r w:rsidRPr="00E532C9">
        <w:rPr>
          <w:rFonts w:cs="David" w:hint="cs"/>
          <w:rtl/>
        </w:rPr>
        <w:tab/>
        <w:t>ואני מסיים עוד פעם במילות תודה לכל מי שעסקו במלאכה. תודה.</w:t>
      </w:r>
    </w:p>
    <w:p w14:paraId="436F1FAD" w14:textId="77777777" w:rsidR="00E532C9" w:rsidRPr="00E532C9" w:rsidRDefault="00E532C9" w:rsidP="00E532C9">
      <w:pPr>
        <w:bidi/>
        <w:rPr>
          <w:rFonts w:cs="David" w:hint="cs"/>
          <w:rtl/>
        </w:rPr>
      </w:pPr>
    </w:p>
    <w:p w14:paraId="191F16BA"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8B7A01B" w14:textId="77777777" w:rsidR="00E532C9" w:rsidRPr="00E532C9" w:rsidRDefault="00E532C9" w:rsidP="00E532C9">
      <w:pPr>
        <w:bidi/>
        <w:rPr>
          <w:rFonts w:cs="David" w:hint="cs"/>
          <w:rtl/>
        </w:rPr>
      </w:pPr>
    </w:p>
    <w:p w14:paraId="1786110A" w14:textId="77777777" w:rsidR="00E532C9" w:rsidRPr="00E532C9" w:rsidRDefault="00E532C9" w:rsidP="00E532C9">
      <w:pPr>
        <w:bidi/>
        <w:rPr>
          <w:rFonts w:cs="David" w:hint="cs"/>
          <w:rtl/>
        </w:rPr>
      </w:pPr>
      <w:r w:rsidRPr="00E532C9">
        <w:rPr>
          <w:rFonts w:cs="David" w:hint="cs"/>
          <w:rtl/>
        </w:rPr>
        <w:tab/>
        <w:t xml:space="preserve">אני מודה לך, אדוני. מישהו מחברי הכנסת שרוצה להוסיף משהו? גפני, איך לא תאמר שום דבר? זה פשוט חסר לי. </w:t>
      </w:r>
    </w:p>
    <w:p w14:paraId="0D486F53" w14:textId="77777777" w:rsidR="00E532C9" w:rsidRPr="00E532C9" w:rsidRDefault="00E532C9" w:rsidP="00E532C9">
      <w:pPr>
        <w:bidi/>
        <w:rPr>
          <w:rFonts w:cs="David" w:hint="cs"/>
          <w:rtl/>
        </w:rPr>
      </w:pPr>
    </w:p>
    <w:p w14:paraId="2EE36998" w14:textId="77777777" w:rsidR="00E532C9" w:rsidRPr="00E532C9" w:rsidRDefault="00E532C9" w:rsidP="00E532C9">
      <w:pPr>
        <w:bidi/>
        <w:rPr>
          <w:rFonts w:cs="David" w:hint="cs"/>
          <w:u w:val="single"/>
          <w:rtl/>
        </w:rPr>
      </w:pPr>
      <w:r w:rsidRPr="00E532C9">
        <w:rPr>
          <w:rFonts w:cs="David" w:hint="cs"/>
          <w:u w:val="single"/>
          <w:rtl/>
        </w:rPr>
        <w:t>קריאה:</w:t>
      </w:r>
    </w:p>
    <w:p w14:paraId="6556A6A9" w14:textId="77777777" w:rsidR="00E532C9" w:rsidRPr="00E532C9" w:rsidRDefault="00E532C9" w:rsidP="00E532C9">
      <w:pPr>
        <w:bidi/>
        <w:rPr>
          <w:rFonts w:cs="David" w:hint="cs"/>
          <w:rtl/>
        </w:rPr>
      </w:pPr>
    </w:p>
    <w:p w14:paraId="4844954F" w14:textId="77777777" w:rsidR="00E532C9" w:rsidRPr="00E532C9" w:rsidRDefault="00E532C9" w:rsidP="00E532C9">
      <w:pPr>
        <w:bidi/>
        <w:rPr>
          <w:rFonts w:cs="David" w:hint="cs"/>
          <w:rtl/>
        </w:rPr>
      </w:pPr>
      <w:r w:rsidRPr="00E532C9">
        <w:rPr>
          <w:rFonts w:cs="David" w:hint="cs"/>
          <w:rtl/>
        </w:rPr>
        <w:tab/>
        <w:t>הוא פשוט המום מכללי האתיקה.</w:t>
      </w:r>
    </w:p>
    <w:p w14:paraId="0A20D178" w14:textId="77777777" w:rsidR="00E532C9" w:rsidRPr="00E532C9" w:rsidRDefault="00E532C9" w:rsidP="00E532C9">
      <w:pPr>
        <w:bidi/>
        <w:rPr>
          <w:rFonts w:cs="David" w:hint="cs"/>
          <w:rtl/>
        </w:rPr>
      </w:pPr>
    </w:p>
    <w:p w14:paraId="28108CF0" w14:textId="77777777" w:rsidR="00E532C9" w:rsidRPr="00E532C9" w:rsidRDefault="00E532C9" w:rsidP="00E532C9">
      <w:pPr>
        <w:bidi/>
        <w:rPr>
          <w:rFonts w:cs="David" w:hint="cs"/>
          <w:rtl/>
        </w:rPr>
      </w:pPr>
      <w:r w:rsidRPr="00E532C9">
        <w:rPr>
          <w:rFonts w:cs="David" w:hint="cs"/>
          <w:u w:val="single"/>
          <w:rtl/>
        </w:rPr>
        <w:t>משה גפני:</w:t>
      </w:r>
    </w:p>
    <w:p w14:paraId="1DFB8A56" w14:textId="77777777" w:rsidR="00E532C9" w:rsidRPr="00E532C9" w:rsidRDefault="00E532C9" w:rsidP="00E532C9">
      <w:pPr>
        <w:bidi/>
        <w:rPr>
          <w:rFonts w:cs="David" w:hint="cs"/>
          <w:rtl/>
        </w:rPr>
      </w:pPr>
    </w:p>
    <w:p w14:paraId="55F6D317" w14:textId="77777777" w:rsidR="00E532C9" w:rsidRPr="00E532C9" w:rsidRDefault="00E532C9" w:rsidP="00E532C9">
      <w:pPr>
        <w:bidi/>
        <w:rPr>
          <w:rFonts w:cs="David" w:hint="cs"/>
          <w:rtl/>
        </w:rPr>
      </w:pPr>
      <w:r w:rsidRPr="00E532C9">
        <w:rPr>
          <w:rFonts w:cs="David" w:hint="cs"/>
          <w:rtl/>
        </w:rPr>
        <w:tab/>
        <w:t xml:space="preserve"> גברתי היושבת ראש </w:t>
      </w:r>
      <w:r w:rsidRPr="00E532C9">
        <w:rPr>
          <w:rFonts w:cs="David"/>
          <w:rtl/>
        </w:rPr>
        <w:t>–</w:t>
      </w:r>
      <w:r w:rsidRPr="00E532C9">
        <w:rPr>
          <w:rFonts w:cs="David" w:hint="cs"/>
          <w:rtl/>
        </w:rPr>
        <w:t xml:space="preserve"> נתת לי את רשות הדיבור?</w:t>
      </w:r>
    </w:p>
    <w:p w14:paraId="790D0EFD" w14:textId="77777777" w:rsidR="00E532C9" w:rsidRPr="00E532C9" w:rsidRDefault="00E532C9" w:rsidP="00E532C9">
      <w:pPr>
        <w:bidi/>
        <w:rPr>
          <w:rFonts w:cs="David" w:hint="cs"/>
          <w:rtl/>
        </w:rPr>
      </w:pPr>
    </w:p>
    <w:p w14:paraId="050506DC"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2CE4DEA5" w14:textId="77777777" w:rsidR="00E532C9" w:rsidRPr="00E532C9" w:rsidRDefault="00E532C9" w:rsidP="00E532C9">
      <w:pPr>
        <w:bidi/>
        <w:rPr>
          <w:rFonts w:cs="David" w:hint="cs"/>
          <w:rtl/>
        </w:rPr>
      </w:pPr>
    </w:p>
    <w:p w14:paraId="633E26AC" w14:textId="77777777" w:rsidR="00E532C9" w:rsidRPr="00E532C9" w:rsidRDefault="00E532C9" w:rsidP="00E532C9">
      <w:pPr>
        <w:bidi/>
        <w:rPr>
          <w:rFonts w:cs="David" w:hint="cs"/>
          <w:rtl/>
        </w:rPr>
      </w:pPr>
      <w:r w:rsidRPr="00E532C9">
        <w:rPr>
          <w:rFonts w:cs="David" w:hint="cs"/>
          <w:rtl/>
        </w:rPr>
        <w:tab/>
        <w:t>ברור.</w:t>
      </w:r>
    </w:p>
    <w:p w14:paraId="625E804E" w14:textId="77777777" w:rsidR="00E532C9" w:rsidRPr="00E532C9" w:rsidRDefault="00E532C9" w:rsidP="00E532C9">
      <w:pPr>
        <w:bidi/>
        <w:rPr>
          <w:rFonts w:cs="David" w:hint="cs"/>
          <w:rtl/>
        </w:rPr>
      </w:pPr>
    </w:p>
    <w:p w14:paraId="5E6D18C9" w14:textId="77777777" w:rsidR="00E532C9" w:rsidRPr="00E532C9" w:rsidRDefault="00E532C9" w:rsidP="00E532C9">
      <w:pPr>
        <w:bidi/>
        <w:rPr>
          <w:rFonts w:cs="David" w:hint="cs"/>
          <w:rtl/>
        </w:rPr>
      </w:pPr>
      <w:r w:rsidRPr="00E532C9">
        <w:rPr>
          <w:rFonts w:cs="David" w:hint="cs"/>
          <w:u w:val="single"/>
          <w:rtl/>
        </w:rPr>
        <w:t>ראובן ריבלין:</w:t>
      </w:r>
    </w:p>
    <w:p w14:paraId="1A5CB8CE" w14:textId="77777777" w:rsidR="00E532C9" w:rsidRPr="00E532C9" w:rsidRDefault="00E532C9" w:rsidP="00E532C9">
      <w:pPr>
        <w:bidi/>
        <w:rPr>
          <w:rFonts w:cs="David" w:hint="cs"/>
          <w:rtl/>
        </w:rPr>
      </w:pPr>
    </w:p>
    <w:p w14:paraId="722A6BE2" w14:textId="77777777" w:rsidR="00E532C9" w:rsidRPr="00E532C9" w:rsidRDefault="00E532C9" w:rsidP="00E532C9">
      <w:pPr>
        <w:bidi/>
        <w:rPr>
          <w:rFonts w:cs="David" w:hint="cs"/>
          <w:rtl/>
        </w:rPr>
      </w:pPr>
      <w:r w:rsidRPr="00E532C9">
        <w:rPr>
          <w:rFonts w:cs="David" w:hint="cs"/>
          <w:rtl/>
        </w:rPr>
        <w:tab/>
        <w:t xml:space="preserve"> הבעיה שלו היא לא מה לומר, אלא מה לא לומר. </w:t>
      </w:r>
    </w:p>
    <w:p w14:paraId="6079AE04" w14:textId="77777777" w:rsidR="00E532C9" w:rsidRPr="00E532C9" w:rsidRDefault="00E532C9" w:rsidP="00E532C9">
      <w:pPr>
        <w:bidi/>
        <w:rPr>
          <w:rFonts w:cs="David" w:hint="cs"/>
          <w:rtl/>
        </w:rPr>
      </w:pPr>
    </w:p>
    <w:p w14:paraId="3715C577" w14:textId="77777777" w:rsidR="00E532C9" w:rsidRPr="00E532C9" w:rsidRDefault="00E532C9" w:rsidP="00E532C9">
      <w:pPr>
        <w:bidi/>
        <w:rPr>
          <w:rFonts w:cs="David" w:hint="cs"/>
          <w:rtl/>
        </w:rPr>
      </w:pPr>
      <w:r w:rsidRPr="00E532C9">
        <w:rPr>
          <w:rFonts w:cs="David"/>
          <w:u w:val="single"/>
          <w:rtl/>
        </w:rPr>
        <w:br w:type="page"/>
      </w:r>
      <w:r w:rsidRPr="00E532C9">
        <w:rPr>
          <w:rFonts w:cs="David" w:hint="cs"/>
          <w:u w:val="single"/>
          <w:rtl/>
        </w:rPr>
        <w:t>משה גפני:</w:t>
      </w:r>
    </w:p>
    <w:p w14:paraId="5945434A" w14:textId="77777777" w:rsidR="00E532C9" w:rsidRPr="00E532C9" w:rsidRDefault="00E532C9" w:rsidP="00E532C9">
      <w:pPr>
        <w:bidi/>
        <w:rPr>
          <w:rFonts w:cs="David" w:hint="cs"/>
          <w:rtl/>
        </w:rPr>
      </w:pPr>
    </w:p>
    <w:p w14:paraId="51335EA6" w14:textId="77777777" w:rsidR="00E532C9" w:rsidRPr="00E532C9" w:rsidRDefault="00E532C9" w:rsidP="00E532C9">
      <w:pPr>
        <w:bidi/>
        <w:rPr>
          <w:rFonts w:cs="David" w:hint="cs"/>
          <w:rtl/>
        </w:rPr>
      </w:pPr>
      <w:r w:rsidRPr="00E532C9">
        <w:rPr>
          <w:rFonts w:cs="David" w:hint="cs"/>
          <w:rtl/>
        </w:rPr>
        <w:tab/>
        <w:t xml:space="preserve"> גברתי היושבת ראש, אדוני יושב ראש ועדת האתיקה, כבוד השופט יצחק זמיר, חברי הוועדה. אני הופעתי בפני הוועדה המכובדת הזאת, היה לי הכבוד. אני רוצה לומר לכם: ועדה יוצאת מן הכלל. אנשים מהשורה הראשונה. ומיותר לומר שאני מברך גם את העבודה הרצינית של חברי הוועדה, של יושב ראש הוועדה, של חברי הוועדה, של מזכירת הוועדה </w:t>
      </w:r>
      <w:r w:rsidRPr="00E532C9">
        <w:rPr>
          <w:rFonts w:cs="David"/>
          <w:rtl/>
        </w:rPr>
        <w:t>–</w:t>
      </w:r>
      <w:r w:rsidRPr="00E532C9">
        <w:rPr>
          <w:rFonts w:cs="David" w:hint="cs"/>
          <w:rtl/>
        </w:rPr>
        <w:t xml:space="preserve"> מזכירת הוועדה?</w:t>
      </w:r>
    </w:p>
    <w:p w14:paraId="3AC2EE4E" w14:textId="77777777" w:rsidR="00E532C9" w:rsidRPr="00E532C9" w:rsidRDefault="00E532C9" w:rsidP="00E532C9">
      <w:pPr>
        <w:bidi/>
        <w:rPr>
          <w:rFonts w:cs="David" w:hint="cs"/>
          <w:rtl/>
        </w:rPr>
      </w:pPr>
    </w:p>
    <w:p w14:paraId="633D04AB" w14:textId="77777777" w:rsidR="00E532C9" w:rsidRPr="00E532C9" w:rsidRDefault="00E532C9" w:rsidP="00E532C9">
      <w:pPr>
        <w:bidi/>
        <w:rPr>
          <w:rFonts w:cs="David" w:hint="cs"/>
          <w:u w:val="single"/>
          <w:rtl/>
        </w:rPr>
      </w:pPr>
      <w:r w:rsidRPr="00E532C9">
        <w:rPr>
          <w:rFonts w:cs="David" w:hint="cs"/>
          <w:u w:val="single"/>
          <w:rtl/>
        </w:rPr>
        <w:t xml:space="preserve">ארבל </w:t>
      </w:r>
      <w:proofErr w:type="spellStart"/>
      <w:r w:rsidRPr="00E532C9">
        <w:rPr>
          <w:rFonts w:cs="David" w:hint="cs"/>
          <w:u w:val="single"/>
          <w:rtl/>
        </w:rPr>
        <w:t>אסטרחן</w:t>
      </w:r>
      <w:proofErr w:type="spellEnd"/>
      <w:r w:rsidRPr="00E532C9">
        <w:rPr>
          <w:rFonts w:cs="David" w:hint="cs"/>
          <w:u w:val="single"/>
          <w:rtl/>
        </w:rPr>
        <w:t xml:space="preserve">: </w:t>
      </w:r>
    </w:p>
    <w:p w14:paraId="36E90843" w14:textId="77777777" w:rsidR="00E532C9" w:rsidRPr="00E532C9" w:rsidRDefault="00E532C9" w:rsidP="00E532C9">
      <w:pPr>
        <w:bidi/>
        <w:rPr>
          <w:rFonts w:cs="David" w:hint="cs"/>
          <w:rtl/>
        </w:rPr>
      </w:pPr>
    </w:p>
    <w:p w14:paraId="24EEBAA6" w14:textId="77777777" w:rsidR="00E532C9" w:rsidRPr="00E532C9" w:rsidRDefault="00E532C9" w:rsidP="00E532C9">
      <w:pPr>
        <w:bidi/>
        <w:rPr>
          <w:rFonts w:cs="David" w:hint="cs"/>
          <w:rtl/>
        </w:rPr>
      </w:pPr>
      <w:r w:rsidRPr="00E532C9">
        <w:rPr>
          <w:rFonts w:cs="David" w:hint="cs"/>
          <w:rtl/>
        </w:rPr>
        <w:tab/>
        <w:t xml:space="preserve">כן. </w:t>
      </w:r>
    </w:p>
    <w:p w14:paraId="757B30A4" w14:textId="77777777" w:rsidR="00E532C9" w:rsidRPr="00E532C9" w:rsidRDefault="00E532C9" w:rsidP="00E532C9">
      <w:pPr>
        <w:bidi/>
        <w:rPr>
          <w:rFonts w:cs="David" w:hint="cs"/>
          <w:rtl/>
        </w:rPr>
      </w:pPr>
    </w:p>
    <w:p w14:paraId="12060894" w14:textId="77777777" w:rsidR="00E532C9" w:rsidRPr="00E532C9" w:rsidRDefault="00E532C9" w:rsidP="00E532C9">
      <w:pPr>
        <w:bidi/>
        <w:rPr>
          <w:rFonts w:cs="David" w:hint="cs"/>
          <w:rtl/>
        </w:rPr>
      </w:pPr>
      <w:r w:rsidRPr="00E532C9">
        <w:rPr>
          <w:rFonts w:cs="David" w:hint="cs"/>
          <w:u w:val="single"/>
          <w:rtl/>
        </w:rPr>
        <w:t>משה גפני:</w:t>
      </w:r>
    </w:p>
    <w:p w14:paraId="0C83D921" w14:textId="77777777" w:rsidR="00E532C9" w:rsidRPr="00E532C9" w:rsidRDefault="00E532C9" w:rsidP="00E532C9">
      <w:pPr>
        <w:bidi/>
        <w:rPr>
          <w:rFonts w:cs="David" w:hint="cs"/>
          <w:rtl/>
        </w:rPr>
      </w:pPr>
    </w:p>
    <w:p w14:paraId="392D85C7" w14:textId="77777777" w:rsidR="00E532C9" w:rsidRPr="00E532C9" w:rsidRDefault="00E532C9" w:rsidP="00E532C9">
      <w:pPr>
        <w:bidi/>
        <w:rPr>
          <w:rFonts w:cs="David" w:hint="cs"/>
          <w:rtl/>
        </w:rPr>
      </w:pPr>
      <w:r w:rsidRPr="00E532C9">
        <w:rPr>
          <w:rFonts w:cs="David" w:hint="cs"/>
          <w:rtl/>
        </w:rPr>
        <w:tab/>
        <w:t xml:space="preserve"> מזכירת הוועדה. עבודה מקיפה ורצינית. </w:t>
      </w:r>
    </w:p>
    <w:p w14:paraId="22720560" w14:textId="77777777" w:rsidR="00E532C9" w:rsidRPr="00E532C9" w:rsidRDefault="00E532C9" w:rsidP="00E532C9">
      <w:pPr>
        <w:bidi/>
        <w:rPr>
          <w:rFonts w:cs="David" w:hint="cs"/>
          <w:rtl/>
        </w:rPr>
      </w:pPr>
    </w:p>
    <w:p w14:paraId="0B4504CD" w14:textId="77777777" w:rsidR="00E532C9" w:rsidRPr="00E532C9" w:rsidRDefault="00E532C9" w:rsidP="00E532C9">
      <w:pPr>
        <w:bidi/>
        <w:rPr>
          <w:rFonts w:cs="David" w:hint="cs"/>
          <w:rtl/>
        </w:rPr>
      </w:pPr>
      <w:r w:rsidRPr="00E532C9">
        <w:rPr>
          <w:rFonts w:cs="David" w:hint="cs"/>
          <w:rtl/>
        </w:rPr>
        <w:tab/>
        <w:t xml:space="preserve">כדי שלא ישעמם לכם אני רוצה לומר משהו. אני עד בשנים האחרונות </w:t>
      </w:r>
      <w:r w:rsidRPr="00E532C9">
        <w:rPr>
          <w:rFonts w:cs="David"/>
          <w:rtl/>
        </w:rPr>
        <w:t>–</w:t>
      </w:r>
      <w:r w:rsidRPr="00E532C9">
        <w:rPr>
          <w:rFonts w:cs="David" w:hint="cs"/>
          <w:rtl/>
        </w:rPr>
        <w:t xml:space="preserve"> אני לא יודע מה היה קודם. אין בוועדה הזאת חבר </w:t>
      </w:r>
      <w:r w:rsidRPr="00E532C9">
        <w:rPr>
          <w:rFonts w:cs="David"/>
          <w:rtl/>
        </w:rPr>
        <w:t>–</w:t>
      </w:r>
      <w:r w:rsidRPr="00E532C9">
        <w:rPr>
          <w:rFonts w:cs="David" w:hint="cs"/>
          <w:rtl/>
        </w:rPr>
        <w:t xml:space="preserve"> הוועדה יוצאת מן הכלל, שלא תהיה אי הבנה במה שאני הולך לומר עכשיו </w:t>
      </w:r>
      <w:r w:rsidRPr="00E532C9">
        <w:rPr>
          <w:rFonts w:cs="David"/>
          <w:rtl/>
        </w:rPr>
        <w:t>–</w:t>
      </w:r>
      <w:r w:rsidRPr="00E532C9">
        <w:rPr>
          <w:rFonts w:cs="David" w:hint="cs"/>
          <w:rtl/>
        </w:rPr>
        <w:t xml:space="preserve"> אין בוועדה הזאת חבר אחד, שהוא למשל דיין. יש שופטים, שאחד מהם הוא יושב ראש הוועדה, מהרמה הראשונה, שכל מילה שלו בסדר. אין חבר דתי. אין חבר חרדי. וזה לא דבר של מה בכך. יש מעורבות שהולכת וגוברת של הציבור החרדי במה שמתרחש בוודאי בכנסת, בוודאי בכללי האתיקה. ואל תזלזלו בעניין הזה. יש הבדלי ניואנסים. הופעתי בפני הוועדה והרגשתי שאני מביא לידי ביטוי איזושהי </w:t>
      </w:r>
      <w:proofErr w:type="spellStart"/>
      <w:r w:rsidRPr="00E532C9">
        <w:rPr>
          <w:rFonts w:cs="David" w:hint="cs"/>
          <w:rtl/>
        </w:rPr>
        <w:t>מנטליות</w:t>
      </w:r>
      <w:proofErr w:type="spellEnd"/>
      <w:r w:rsidRPr="00E532C9">
        <w:rPr>
          <w:rFonts w:cs="David" w:hint="cs"/>
          <w:rtl/>
        </w:rPr>
        <w:t xml:space="preserve"> או אורח חיים שונה, לגבי מה תפקידו של חבר הכנסת בטיפול </w:t>
      </w:r>
      <w:r w:rsidRPr="00E532C9">
        <w:rPr>
          <w:rFonts w:cs="David"/>
          <w:rtl/>
        </w:rPr>
        <w:t>–</w:t>
      </w:r>
      <w:r w:rsidRPr="00E532C9">
        <w:rPr>
          <w:rFonts w:cs="David" w:hint="cs"/>
          <w:rtl/>
        </w:rPr>
        <w:t xml:space="preserve"> היה לנו דיון מאד רציני בעניין הזה. אגב, הוועדה שינתה מהחלטתה הקודמת, במידה מסוימת, לגבי ההערה שהערתי. והיה רצוי מאד, לפי דעתי גם חובה, שישב בוועדה דיין או מישהו שיש לו אורח חיים כזה. אגב, זו תופעה שהולכת ומתפשטת יותר ויותר. הוקמה כאן ועדה על מימון המפלגות. אין חבר דתי. אני, אחרי הקמת כל הוועדות האלה, הולך לבדוק את עצמי - - - </w:t>
      </w:r>
    </w:p>
    <w:p w14:paraId="71D5E68A" w14:textId="77777777" w:rsidR="00E532C9" w:rsidRPr="00E532C9" w:rsidRDefault="00E532C9" w:rsidP="00E532C9">
      <w:pPr>
        <w:bidi/>
        <w:rPr>
          <w:rFonts w:cs="David" w:hint="cs"/>
          <w:rtl/>
        </w:rPr>
      </w:pPr>
    </w:p>
    <w:p w14:paraId="35FA3392"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A993032" w14:textId="77777777" w:rsidR="00E532C9" w:rsidRPr="00E532C9" w:rsidRDefault="00E532C9" w:rsidP="00E532C9">
      <w:pPr>
        <w:bidi/>
        <w:rPr>
          <w:rFonts w:cs="David" w:hint="cs"/>
          <w:rtl/>
        </w:rPr>
      </w:pPr>
    </w:p>
    <w:p w14:paraId="41DAC4EE" w14:textId="77777777" w:rsidR="00E532C9" w:rsidRPr="00E532C9" w:rsidRDefault="00E532C9" w:rsidP="00E532C9">
      <w:pPr>
        <w:bidi/>
        <w:rPr>
          <w:rFonts w:cs="David" w:hint="cs"/>
          <w:rtl/>
        </w:rPr>
      </w:pPr>
      <w:r w:rsidRPr="00E532C9">
        <w:rPr>
          <w:rFonts w:cs="David" w:hint="cs"/>
          <w:rtl/>
        </w:rPr>
        <w:tab/>
        <w:t>אבל בטוחני שאתה תבוא ותופיע בפני הוועדה או חלק מהוועדה ותביע את עמדותיך.</w:t>
      </w:r>
    </w:p>
    <w:p w14:paraId="00C1C557" w14:textId="77777777" w:rsidR="00E532C9" w:rsidRPr="00E532C9" w:rsidRDefault="00E532C9" w:rsidP="00E532C9">
      <w:pPr>
        <w:bidi/>
        <w:rPr>
          <w:rFonts w:cs="David" w:hint="cs"/>
          <w:rtl/>
        </w:rPr>
      </w:pPr>
    </w:p>
    <w:p w14:paraId="24BC5D25" w14:textId="77777777" w:rsidR="00E532C9" w:rsidRPr="00E532C9" w:rsidRDefault="00E532C9" w:rsidP="00E532C9">
      <w:pPr>
        <w:bidi/>
        <w:rPr>
          <w:rFonts w:cs="David" w:hint="cs"/>
          <w:rtl/>
        </w:rPr>
      </w:pPr>
      <w:r w:rsidRPr="00E532C9">
        <w:rPr>
          <w:rFonts w:cs="David" w:hint="cs"/>
          <w:u w:val="single"/>
          <w:rtl/>
        </w:rPr>
        <w:t>משה גפני:</w:t>
      </w:r>
    </w:p>
    <w:p w14:paraId="694E134E" w14:textId="77777777" w:rsidR="00E532C9" w:rsidRPr="00E532C9" w:rsidRDefault="00E532C9" w:rsidP="00E532C9">
      <w:pPr>
        <w:bidi/>
        <w:rPr>
          <w:rFonts w:cs="David" w:hint="cs"/>
          <w:rtl/>
        </w:rPr>
      </w:pPr>
    </w:p>
    <w:p w14:paraId="73478BE2" w14:textId="77777777" w:rsidR="00E532C9" w:rsidRPr="00E532C9" w:rsidRDefault="00E532C9" w:rsidP="00E532C9">
      <w:pPr>
        <w:bidi/>
        <w:rPr>
          <w:rFonts w:cs="David" w:hint="cs"/>
          <w:rtl/>
        </w:rPr>
      </w:pPr>
      <w:r w:rsidRPr="00E532C9">
        <w:rPr>
          <w:rFonts w:cs="David" w:hint="cs"/>
          <w:rtl/>
        </w:rPr>
        <w:tab/>
        <w:t xml:space="preserve"> הופעתי בפני הוועדה של מימון המפלגות, הופעתי בפני הוועדה. אפילו </w:t>
      </w:r>
      <w:proofErr w:type="spellStart"/>
      <w:r w:rsidRPr="00E532C9">
        <w:rPr>
          <w:rFonts w:cs="David" w:hint="cs"/>
          <w:rtl/>
        </w:rPr>
        <w:t>היתה</w:t>
      </w:r>
      <w:proofErr w:type="spellEnd"/>
      <w:r w:rsidRPr="00E532C9">
        <w:rPr>
          <w:rFonts w:cs="David" w:hint="cs"/>
          <w:rtl/>
        </w:rPr>
        <w:t xml:space="preserve"> לי שיחה טובה עם חבר הוועדה </w:t>
      </w:r>
      <w:proofErr w:type="spellStart"/>
      <w:r w:rsidRPr="00E532C9">
        <w:rPr>
          <w:rFonts w:cs="David" w:hint="cs"/>
          <w:rtl/>
        </w:rPr>
        <w:t>טומי</w:t>
      </w:r>
      <w:proofErr w:type="spellEnd"/>
      <w:r w:rsidRPr="00E532C9">
        <w:rPr>
          <w:rFonts w:cs="David" w:hint="cs"/>
          <w:rtl/>
        </w:rPr>
        <w:t xml:space="preserve"> לפיד. אני לא מערער על העניין הזה. אני רק הולך לבדוק את עצמי, אולי באמת הציבור הדתי, והחרדי בעיקר, אולי הוא לא ברמה הזאת. אני באמת הולך לבדוק את זה. יכול להיות. מכיוון שאני מעוניין בכללי אתיקה - - -</w:t>
      </w:r>
    </w:p>
    <w:p w14:paraId="1ACE5EE1" w14:textId="77777777" w:rsidR="00E532C9" w:rsidRPr="00E532C9" w:rsidRDefault="00E532C9" w:rsidP="00E532C9">
      <w:pPr>
        <w:bidi/>
        <w:rPr>
          <w:rFonts w:cs="David" w:hint="cs"/>
          <w:rtl/>
        </w:rPr>
      </w:pPr>
    </w:p>
    <w:p w14:paraId="7A1AA84A"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6BB714D1" w14:textId="77777777" w:rsidR="00E532C9" w:rsidRPr="00E532C9" w:rsidRDefault="00E532C9" w:rsidP="00E532C9">
      <w:pPr>
        <w:bidi/>
        <w:rPr>
          <w:rFonts w:cs="David" w:hint="cs"/>
          <w:u w:val="single"/>
          <w:rtl/>
        </w:rPr>
      </w:pPr>
    </w:p>
    <w:p w14:paraId="69A69288" w14:textId="77777777" w:rsidR="00E532C9" w:rsidRPr="00E532C9" w:rsidRDefault="00E532C9" w:rsidP="00E532C9">
      <w:pPr>
        <w:bidi/>
        <w:rPr>
          <w:rFonts w:cs="David" w:hint="cs"/>
          <w:rtl/>
        </w:rPr>
      </w:pPr>
      <w:r w:rsidRPr="00E532C9">
        <w:rPr>
          <w:rFonts w:cs="David" w:hint="cs"/>
          <w:rtl/>
        </w:rPr>
        <w:tab/>
        <w:t>משה, עד שאתה גומר את הבדיקה ההיא, תן פה דוגמה. את הבדיקה ההיא תמשיך לבדוק. מה פה מפריע לך כאדם חרדי?</w:t>
      </w:r>
    </w:p>
    <w:p w14:paraId="365047F2" w14:textId="77777777" w:rsidR="00E532C9" w:rsidRPr="00E532C9" w:rsidRDefault="00E532C9" w:rsidP="00E532C9">
      <w:pPr>
        <w:bidi/>
        <w:rPr>
          <w:rFonts w:cs="David" w:hint="cs"/>
          <w:rtl/>
        </w:rPr>
      </w:pPr>
    </w:p>
    <w:p w14:paraId="40E4CEE7" w14:textId="77777777" w:rsidR="00E532C9" w:rsidRPr="00E532C9" w:rsidRDefault="00E532C9" w:rsidP="00E532C9">
      <w:pPr>
        <w:bidi/>
        <w:rPr>
          <w:rFonts w:cs="David" w:hint="cs"/>
          <w:rtl/>
        </w:rPr>
      </w:pPr>
      <w:r w:rsidRPr="00E532C9">
        <w:rPr>
          <w:rFonts w:cs="David" w:hint="cs"/>
          <w:u w:val="single"/>
          <w:rtl/>
        </w:rPr>
        <w:t>משה גפני:</w:t>
      </w:r>
    </w:p>
    <w:p w14:paraId="24E25268" w14:textId="77777777" w:rsidR="00E532C9" w:rsidRPr="00E532C9" w:rsidRDefault="00E532C9" w:rsidP="00E532C9">
      <w:pPr>
        <w:bidi/>
        <w:rPr>
          <w:rFonts w:cs="David" w:hint="cs"/>
          <w:rtl/>
        </w:rPr>
      </w:pPr>
    </w:p>
    <w:p w14:paraId="19801522" w14:textId="77777777" w:rsidR="00E532C9" w:rsidRPr="00E532C9" w:rsidRDefault="00E532C9" w:rsidP="00E532C9">
      <w:pPr>
        <w:bidi/>
        <w:rPr>
          <w:rFonts w:cs="David" w:hint="cs"/>
          <w:rtl/>
        </w:rPr>
      </w:pPr>
      <w:r w:rsidRPr="00E532C9">
        <w:rPr>
          <w:rFonts w:cs="David" w:hint="cs"/>
          <w:rtl/>
        </w:rPr>
        <w:tab/>
        <w:t xml:space="preserve"> קודם כל, לא מפריע לי שום דבר כאדם חרדי.  </w:t>
      </w:r>
    </w:p>
    <w:p w14:paraId="61B7796A" w14:textId="77777777" w:rsidR="00E532C9" w:rsidRPr="00E532C9" w:rsidRDefault="00E532C9" w:rsidP="00E532C9">
      <w:pPr>
        <w:bidi/>
        <w:rPr>
          <w:rFonts w:cs="David" w:hint="cs"/>
          <w:rtl/>
        </w:rPr>
      </w:pPr>
    </w:p>
    <w:p w14:paraId="56B9BCF6"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2E9300F6" w14:textId="77777777" w:rsidR="00E532C9" w:rsidRPr="00E532C9" w:rsidRDefault="00E532C9" w:rsidP="00E532C9">
      <w:pPr>
        <w:bidi/>
        <w:rPr>
          <w:rFonts w:cs="David" w:hint="cs"/>
          <w:rtl/>
        </w:rPr>
      </w:pPr>
    </w:p>
    <w:p w14:paraId="58989DCE" w14:textId="77777777" w:rsidR="00E532C9" w:rsidRPr="00E532C9" w:rsidRDefault="00E532C9" w:rsidP="00E532C9">
      <w:pPr>
        <w:bidi/>
        <w:rPr>
          <w:rFonts w:cs="David" w:hint="cs"/>
          <w:rtl/>
        </w:rPr>
      </w:pPr>
      <w:r w:rsidRPr="00E532C9">
        <w:rPr>
          <w:rFonts w:cs="David" w:hint="cs"/>
          <w:rtl/>
        </w:rPr>
        <w:tab/>
        <w:t>אז למה אתה חרד?</w:t>
      </w:r>
    </w:p>
    <w:p w14:paraId="71EAC9C4" w14:textId="77777777" w:rsidR="00E532C9" w:rsidRPr="00E532C9" w:rsidRDefault="00E532C9" w:rsidP="00E532C9">
      <w:pPr>
        <w:bidi/>
        <w:rPr>
          <w:rFonts w:cs="David" w:hint="cs"/>
          <w:rtl/>
        </w:rPr>
      </w:pPr>
    </w:p>
    <w:p w14:paraId="574B4D8D" w14:textId="77777777" w:rsidR="00E532C9" w:rsidRPr="00E532C9" w:rsidRDefault="00E532C9" w:rsidP="00E532C9">
      <w:pPr>
        <w:bidi/>
        <w:rPr>
          <w:rFonts w:cs="David" w:hint="cs"/>
          <w:rtl/>
        </w:rPr>
      </w:pPr>
      <w:r w:rsidRPr="00E532C9">
        <w:rPr>
          <w:rFonts w:cs="David" w:hint="cs"/>
          <w:u w:val="single"/>
          <w:rtl/>
        </w:rPr>
        <w:t>משה גפני:</w:t>
      </w:r>
    </w:p>
    <w:p w14:paraId="7EEB030B" w14:textId="77777777" w:rsidR="00E532C9" w:rsidRPr="00E532C9" w:rsidRDefault="00E532C9" w:rsidP="00E532C9">
      <w:pPr>
        <w:bidi/>
        <w:rPr>
          <w:rFonts w:cs="David" w:hint="cs"/>
          <w:rtl/>
        </w:rPr>
      </w:pPr>
    </w:p>
    <w:p w14:paraId="18E0C19F" w14:textId="77777777" w:rsidR="00E532C9" w:rsidRPr="00E532C9" w:rsidRDefault="00E532C9" w:rsidP="00E532C9">
      <w:pPr>
        <w:bidi/>
        <w:rPr>
          <w:rFonts w:cs="David" w:hint="cs"/>
          <w:rtl/>
        </w:rPr>
      </w:pPr>
      <w:r w:rsidRPr="00E532C9">
        <w:rPr>
          <w:rFonts w:cs="David" w:hint="cs"/>
          <w:rtl/>
        </w:rPr>
        <w:tab/>
        <w:t xml:space="preserve"> היות שלא נכנסים לפרטים של הוועדה, אז אני אגיד לך: באיזה נושא הופעתי? הופעתי בכמה דברים לפני הוועדה. אחד הדברים המרכזיים בעניין והוועדה נתנה את דעתה על הנושא </w:t>
      </w:r>
      <w:r w:rsidRPr="00E532C9">
        <w:rPr>
          <w:rFonts w:cs="David"/>
          <w:rtl/>
        </w:rPr>
        <w:t>–</w:t>
      </w:r>
      <w:r w:rsidRPr="00E532C9">
        <w:rPr>
          <w:rFonts w:cs="David" w:hint="cs"/>
          <w:rtl/>
        </w:rPr>
        <w:t xml:space="preserve"> אני מדבר על </w:t>
      </w:r>
      <w:proofErr w:type="spellStart"/>
      <w:r w:rsidRPr="00E532C9">
        <w:rPr>
          <w:rFonts w:cs="David" w:hint="cs"/>
          <w:rtl/>
        </w:rPr>
        <w:t>המנטליות</w:t>
      </w:r>
      <w:proofErr w:type="spellEnd"/>
      <w:r w:rsidRPr="00E532C9">
        <w:rPr>
          <w:rFonts w:cs="David" w:hint="cs"/>
          <w:rtl/>
        </w:rPr>
        <w:t xml:space="preserve"> שלי כאדם חרדי </w:t>
      </w:r>
      <w:r w:rsidRPr="00E532C9">
        <w:rPr>
          <w:rFonts w:cs="David"/>
          <w:rtl/>
        </w:rPr>
        <w:t>–</w:t>
      </w:r>
      <w:r w:rsidRPr="00E532C9">
        <w:rPr>
          <w:rFonts w:cs="David" w:hint="cs"/>
          <w:rtl/>
        </w:rPr>
        <w:t xml:space="preserve"> אמרתי שלא יכול להיות </w:t>
      </w:r>
      <w:r w:rsidRPr="00E532C9">
        <w:rPr>
          <w:rFonts w:cs="David"/>
          <w:rtl/>
        </w:rPr>
        <w:t>–</w:t>
      </w:r>
      <w:r w:rsidRPr="00E532C9">
        <w:rPr>
          <w:rFonts w:cs="David" w:hint="cs"/>
          <w:rtl/>
        </w:rPr>
        <w:t xml:space="preserve"> והבאתי דוגמה. פנו אלי פה מהכנסת, עם מקרה של אישה שצריכה לעבור, מעבר לסל הבריאות הרגיל, ניתוח קשה מאד בחו"ל, שמשרד הבריאות יעשה את זה. פניתי לפקיד במשרד הבריאות שבודק את העניין, אמרתי לו: תבדוק את הנתונים האלה, צריך את האישור בתוך יומיים, אחרת האישה תמות. הוא בדק את העניין ונתן את האישור, יש לי את הפרטים. בכללים שקבעו חברי הוועדה בהתחלה </w:t>
      </w:r>
      <w:r w:rsidRPr="00E532C9">
        <w:rPr>
          <w:rFonts w:cs="David"/>
          <w:rtl/>
        </w:rPr>
        <w:t>–</w:t>
      </w:r>
      <w:r w:rsidRPr="00E532C9">
        <w:rPr>
          <w:rFonts w:cs="David" w:hint="cs"/>
          <w:rtl/>
        </w:rPr>
        <w:t xml:space="preserve"> זו </w:t>
      </w:r>
      <w:proofErr w:type="spellStart"/>
      <w:r w:rsidRPr="00E532C9">
        <w:rPr>
          <w:rFonts w:cs="David" w:hint="cs"/>
          <w:rtl/>
        </w:rPr>
        <w:t>המנטליות</w:t>
      </w:r>
      <w:proofErr w:type="spellEnd"/>
      <w:r w:rsidRPr="00E532C9">
        <w:rPr>
          <w:rFonts w:cs="David" w:hint="cs"/>
          <w:rtl/>
        </w:rPr>
        <w:t>. אני לא אומר - - -</w:t>
      </w:r>
    </w:p>
    <w:p w14:paraId="0170B7B9" w14:textId="77777777" w:rsidR="00E532C9" w:rsidRPr="00E532C9" w:rsidRDefault="00E532C9" w:rsidP="00E532C9">
      <w:pPr>
        <w:bidi/>
        <w:rPr>
          <w:rFonts w:cs="David" w:hint="cs"/>
          <w:rtl/>
        </w:rPr>
      </w:pPr>
    </w:p>
    <w:p w14:paraId="5C44E835"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5A8D1557" w14:textId="77777777" w:rsidR="00E532C9" w:rsidRPr="00E532C9" w:rsidRDefault="00E532C9" w:rsidP="00E532C9">
      <w:pPr>
        <w:bidi/>
        <w:rPr>
          <w:rFonts w:cs="David" w:hint="cs"/>
          <w:u w:val="single"/>
          <w:rtl/>
        </w:rPr>
      </w:pPr>
    </w:p>
    <w:p w14:paraId="717898F9" w14:textId="77777777" w:rsidR="00E532C9" w:rsidRPr="00E532C9" w:rsidRDefault="00E532C9" w:rsidP="00E532C9">
      <w:pPr>
        <w:bidi/>
        <w:rPr>
          <w:rFonts w:cs="David" w:hint="cs"/>
          <w:rtl/>
        </w:rPr>
      </w:pPr>
      <w:r w:rsidRPr="00E532C9">
        <w:rPr>
          <w:rFonts w:cs="David" w:hint="cs"/>
          <w:rtl/>
        </w:rPr>
        <w:tab/>
        <w:t>עכשיו אני מבין שאני חרדי.</w:t>
      </w:r>
    </w:p>
    <w:p w14:paraId="3A9177A7" w14:textId="77777777" w:rsidR="00E532C9" w:rsidRPr="00E532C9" w:rsidRDefault="00E532C9" w:rsidP="00E532C9">
      <w:pPr>
        <w:bidi/>
        <w:rPr>
          <w:rFonts w:cs="David" w:hint="cs"/>
          <w:rtl/>
        </w:rPr>
      </w:pPr>
    </w:p>
    <w:p w14:paraId="79A80A6C" w14:textId="77777777" w:rsidR="00E532C9" w:rsidRPr="00E532C9" w:rsidRDefault="00E532C9" w:rsidP="00E532C9">
      <w:pPr>
        <w:bidi/>
        <w:rPr>
          <w:rFonts w:cs="David" w:hint="cs"/>
          <w:rtl/>
        </w:rPr>
      </w:pPr>
      <w:r w:rsidRPr="00E532C9">
        <w:rPr>
          <w:rFonts w:cs="David" w:hint="cs"/>
          <w:u w:val="single"/>
          <w:rtl/>
        </w:rPr>
        <w:t>משה גפני:</w:t>
      </w:r>
    </w:p>
    <w:p w14:paraId="3EA4B963" w14:textId="77777777" w:rsidR="00E532C9" w:rsidRPr="00E532C9" w:rsidRDefault="00E532C9" w:rsidP="00E532C9">
      <w:pPr>
        <w:bidi/>
        <w:rPr>
          <w:rFonts w:cs="David" w:hint="cs"/>
          <w:rtl/>
        </w:rPr>
      </w:pPr>
    </w:p>
    <w:p w14:paraId="5068D106" w14:textId="77777777" w:rsidR="00E532C9" w:rsidRPr="00E532C9" w:rsidRDefault="00E532C9" w:rsidP="00E532C9">
      <w:pPr>
        <w:bidi/>
        <w:rPr>
          <w:rFonts w:cs="David" w:hint="cs"/>
          <w:rtl/>
        </w:rPr>
      </w:pPr>
      <w:r w:rsidRPr="00E532C9">
        <w:rPr>
          <w:rFonts w:cs="David" w:hint="cs"/>
          <w:rtl/>
        </w:rPr>
        <w:tab/>
        <w:t xml:space="preserve"> אתה חרדי. כבר מזמן - - -</w:t>
      </w:r>
    </w:p>
    <w:p w14:paraId="6027A6A6" w14:textId="77777777" w:rsidR="00E532C9" w:rsidRPr="00E532C9" w:rsidRDefault="00E532C9" w:rsidP="00E532C9">
      <w:pPr>
        <w:bidi/>
        <w:rPr>
          <w:rFonts w:cs="David" w:hint="cs"/>
          <w:rtl/>
        </w:rPr>
      </w:pPr>
    </w:p>
    <w:p w14:paraId="6C31157B"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3211EE18" w14:textId="77777777" w:rsidR="00E532C9" w:rsidRPr="00E532C9" w:rsidRDefault="00E532C9" w:rsidP="00E532C9">
      <w:pPr>
        <w:bidi/>
        <w:rPr>
          <w:rFonts w:cs="David" w:hint="cs"/>
          <w:rtl/>
        </w:rPr>
      </w:pPr>
    </w:p>
    <w:p w14:paraId="74E7E376" w14:textId="77777777" w:rsidR="00E532C9" w:rsidRPr="00E532C9" w:rsidRDefault="00E532C9" w:rsidP="00E532C9">
      <w:pPr>
        <w:bidi/>
        <w:ind w:firstLine="567"/>
        <w:rPr>
          <w:rFonts w:cs="David" w:hint="cs"/>
          <w:rtl/>
        </w:rPr>
      </w:pPr>
      <w:r w:rsidRPr="00E532C9">
        <w:rPr>
          <w:rFonts w:cs="David" w:hint="cs"/>
          <w:rtl/>
        </w:rPr>
        <w:t xml:space="preserve">כי לי גם היה סיפור כזה בוועדה. אני באתי בדיוק עם אותו סיפור </w:t>
      </w:r>
      <w:r w:rsidRPr="00E532C9">
        <w:rPr>
          <w:rFonts w:cs="David"/>
          <w:rtl/>
        </w:rPr>
        <w:t>–</w:t>
      </w:r>
      <w:r w:rsidRPr="00E532C9">
        <w:rPr>
          <w:rFonts w:cs="David" w:hint="cs"/>
          <w:rtl/>
        </w:rPr>
        <w:t xml:space="preserve"> לא עם אותה אישה </w:t>
      </w:r>
      <w:r w:rsidRPr="00E532C9">
        <w:rPr>
          <w:rFonts w:cs="David"/>
          <w:rtl/>
        </w:rPr>
        <w:t>–</w:t>
      </w:r>
      <w:r w:rsidRPr="00E532C9">
        <w:rPr>
          <w:rFonts w:cs="David" w:hint="cs"/>
          <w:rtl/>
        </w:rPr>
        <w:t xml:space="preserve"> אבל סיפור על אישה אחרת. </w:t>
      </w:r>
    </w:p>
    <w:p w14:paraId="7F0E1069" w14:textId="77777777" w:rsidR="00E532C9" w:rsidRPr="00E532C9" w:rsidRDefault="00E532C9" w:rsidP="00E532C9">
      <w:pPr>
        <w:bidi/>
        <w:rPr>
          <w:rFonts w:cs="David" w:hint="cs"/>
          <w:rtl/>
        </w:rPr>
      </w:pPr>
    </w:p>
    <w:p w14:paraId="599897BC" w14:textId="77777777" w:rsidR="00E532C9" w:rsidRPr="00E532C9" w:rsidRDefault="00E532C9" w:rsidP="00E532C9">
      <w:pPr>
        <w:bidi/>
        <w:rPr>
          <w:rFonts w:cs="David" w:hint="cs"/>
          <w:rtl/>
        </w:rPr>
      </w:pPr>
      <w:r w:rsidRPr="00E532C9">
        <w:rPr>
          <w:rFonts w:cs="David" w:hint="cs"/>
          <w:u w:val="single"/>
          <w:rtl/>
        </w:rPr>
        <w:t>משה גפני:</w:t>
      </w:r>
    </w:p>
    <w:p w14:paraId="4E01F06C" w14:textId="77777777" w:rsidR="00E532C9" w:rsidRPr="00E532C9" w:rsidRDefault="00E532C9" w:rsidP="00E532C9">
      <w:pPr>
        <w:bidi/>
        <w:rPr>
          <w:rFonts w:cs="David" w:hint="cs"/>
          <w:rtl/>
        </w:rPr>
      </w:pPr>
    </w:p>
    <w:p w14:paraId="3B713301" w14:textId="77777777" w:rsidR="00E532C9" w:rsidRPr="00E532C9" w:rsidRDefault="00E532C9" w:rsidP="00E532C9">
      <w:pPr>
        <w:numPr>
          <w:ilvl w:val="0"/>
          <w:numId w:val="1"/>
        </w:numPr>
        <w:overflowPunct w:val="0"/>
        <w:autoSpaceDE w:val="0"/>
        <w:autoSpaceDN w:val="0"/>
        <w:bidi/>
        <w:adjustRightInd w:val="0"/>
        <w:jc w:val="both"/>
        <w:textAlignment w:val="baseline"/>
        <w:rPr>
          <w:rFonts w:cs="David" w:hint="cs"/>
        </w:rPr>
      </w:pPr>
      <w:r w:rsidRPr="00E532C9">
        <w:rPr>
          <w:rFonts w:cs="David" w:hint="cs"/>
          <w:rtl/>
        </w:rPr>
        <w:t>- - כדי להגיע לתוצאה הזאת. ואני אומר לך: נכון.</w:t>
      </w:r>
    </w:p>
    <w:p w14:paraId="00BE8A0E" w14:textId="77777777" w:rsidR="00E532C9" w:rsidRPr="00E532C9" w:rsidRDefault="00E532C9" w:rsidP="00E532C9">
      <w:pPr>
        <w:bidi/>
        <w:rPr>
          <w:rFonts w:cs="David" w:hint="cs"/>
          <w:rtl/>
        </w:rPr>
      </w:pPr>
    </w:p>
    <w:p w14:paraId="28C2E2A6"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577DD08C" w14:textId="77777777" w:rsidR="00E532C9" w:rsidRPr="00E532C9" w:rsidRDefault="00E532C9" w:rsidP="00E532C9">
      <w:pPr>
        <w:bidi/>
        <w:rPr>
          <w:rFonts w:cs="David" w:hint="cs"/>
          <w:rtl/>
        </w:rPr>
      </w:pPr>
    </w:p>
    <w:p w14:paraId="10B672D3" w14:textId="77777777" w:rsidR="00E532C9" w:rsidRPr="00E532C9" w:rsidRDefault="00E532C9" w:rsidP="00E532C9">
      <w:pPr>
        <w:bidi/>
        <w:rPr>
          <w:rFonts w:cs="David" w:hint="cs"/>
          <w:rtl/>
        </w:rPr>
      </w:pPr>
      <w:r w:rsidRPr="00E532C9">
        <w:rPr>
          <w:rFonts w:cs="David" w:hint="cs"/>
          <w:rtl/>
        </w:rPr>
        <w:tab/>
        <w:t xml:space="preserve">אבל זה לא חרדי. </w:t>
      </w:r>
    </w:p>
    <w:p w14:paraId="425FD049" w14:textId="77777777" w:rsidR="00E532C9" w:rsidRPr="00E532C9" w:rsidRDefault="00E532C9" w:rsidP="00E532C9">
      <w:pPr>
        <w:bidi/>
        <w:rPr>
          <w:rFonts w:cs="David" w:hint="cs"/>
          <w:rtl/>
        </w:rPr>
      </w:pPr>
    </w:p>
    <w:p w14:paraId="70C64CDE" w14:textId="77777777" w:rsidR="00E532C9" w:rsidRPr="00E532C9" w:rsidRDefault="00E532C9" w:rsidP="00E532C9">
      <w:pPr>
        <w:bidi/>
        <w:rPr>
          <w:rFonts w:cs="David" w:hint="cs"/>
          <w:rtl/>
        </w:rPr>
      </w:pPr>
      <w:r w:rsidRPr="00E532C9">
        <w:rPr>
          <w:rFonts w:cs="David" w:hint="cs"/>
          <w:u w:val="single"/>
          <w:rtl/>
        </w:rPr>
        <w:t>משה גפני:</w:t>
      </w:r>
    </w:p>
    <w:p w14:paraId="027FE460" w14:textId="77777777" w:rsidR="00E532C9" w:rsidRPr="00E532C9" w:rsidRDefault="00E532C9" w:rsidP="00E532C9">
      <w:pPr>
        <w:bidi/>
        <w:rPr>
          <w:rFonts w:cs="David" w:hint="cs"/>
          <w:rtl/>
        </w:rPr>
      </w:pPr>
    </w:p>
    <w:p w14:paraId="7F68F6EF" w14:textId="77777777" w:rsidR="00E532C9" w:rsidRPr="00E532C9" w:rsidRDefault="00E532C9" w:rsidP="00E532C9">
      <w:pPr>
        <w:bidi/>
        <w:rPr>
          <w:rFonts w:cs="David" w:hint="cs"/>
          <w:rtl/>
        </w:rPr>
      </w:pPr>
      <w:r w:rsidRPr="00E532C9">
        <w:rPr>
          <w:rFonts w:cs="David" w:hint="cs"/>
          <w:rtl/>
        </w:rPr>
        <w:tab/>
        <w:t xml:space="preserve"> בכללי האתיקה אלה הנושאים. אין נושאים אחרים.</w:t>
      </w:r>
    </w:p>
    <w:p w14:paraId="78D63AA4" w14:textId="77777777" w:rsidR="00E532C9" w:rsidRPr="00E532C9" w:rsidRDefault="00E532C9" w:rsidP="00E532C9">
      <w:pPr>
        <w:bidi/>
        <w:rPr>
          <w:rFonts w:cs="David" w:hint="cs"/>
          <w:rtl/>
        </w:rPr>
      </w:pPr>
    </w:p>
    <w:p w14:paraId="4D94943F" w14:textId="77777777" w:rsidR="00E532C9" w:rsidRPr="00E532C9" w:rsidRDefault="00E532C9" w:rsidP="00E532C9">
      <w:pPr>
        <w:bidi/>
        <w:rPr>
          <w:rFonts w:cs="David" w:hint="cs"/>
          <w:rtl/>
        </w:rPr>
      </w:pPr>
      <w:r w:rsidRPr="00E532C9">
        <w:rPr>
          <w:rFonts w:cs="David" w:hint="cs"/>
          <w:rtl/>
        </w:rPr>
        <w:tab/>
        <w:t xml:space="preserve">גברתי היושבת ראש, תגידי לי מתי להפסיק. אני - -  את רצונך לעשות בלגן. </w:t>
      </w:r>
    </w:p>
    <w:p w14:paraId="580819AA" w14:textId="77777777" w:rsidR="00E532C9" w:rsidRPr="00E532C9" w:rsidRDefault="00E532C9" w:rsidP="00E532C9">
      <w:pPr>
        <w:bidi/>
        <w:rPr>
          <w:rFonts w:cs="David" w:hint="cs"/>
          <w:rtl/>
        </w:rPr>
      </w:pPr>
    </w:p>
    <w:p w14:paraId="49CD745C"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69F5D2F3" w14:textId="77777777" w:rsidR="00E532C9" w:rsidRPr="00E532C9" w:rsidRDefault="00E532C9" w:rsidP="00E532C9">
      <w:pPr>
        <w:bidi/>
        <w:rPr>
          <w:rFonts w:cs="David" w:hint="cs"/>
          <w:rtl/>
        </w:rPr>
      </w:pPr>
    </w:p>
    <w:p w14:paraId="16AA92D7" w14:textId="77777777" w:rsidR="00E532C9" w:rsidRPr="00E532C9" w:rsidRDefault="00E532C9" w:rsidP="00E532C9">
      <w:pPr>
        <w:bidi/>
        <w:rPr>
          <w:rFonts w:cs="David" w:hint="cs"/>
          <w:rtl/>
        </w:rPr>
      </w:pPr>
      <w:r w:rsidRPr="00E532C9">
        <w:rPr>
          <w:rFonts w:cs="David" w:hint="cs"/>
          <w:rtl/>
        </w:rPr>
        <w:tab/>
        <w:t xml:space="preserve">אתה מוזמן לסיים. </w:t>
      </w:r>
    </w:p>
    <w:p w14:paraId="28CFFE6D" w14:textId="77777777" w:rsidR="00E532C9" w:rsidRPr="00E532C9" w:rsidRDefault="00E532C9" w:rsidP="00E532C9">
      <w:pPr>
        <w:bidi/>
        <w:rPr>
          <w:rFonts w:cs="David" w:hint="cs"/>
          <w:rtl/>
        </w:rPr>
      </w:pPr>
    </w:p>
    <w:p w14:paraId="4E60578A"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610B2EF5" w14:textId="77777777" w:rsidR="00E532C9" w:rsidRPr="00E532C9" w:rsidRDefault="00E532C9" w:rsidP="00E532C9">
      <w:pPr>
        <w:bidi/>
        <w:rPr>
          <w:rFonts w:cs="David" w:hint="cs"/>
          <w:rtl/>
        </w:rPr>
      </w:pPr>
      <w:r w:rsidRPr="00E532C9">
        <w:rPr>
          <w:rFonts w:cs="David" w:hint="cs"/>
          <w:rtl/>
        </w:rPr>
        <w:tab/>
      </w:r>
    </w:p>
    <w:p w14:paraId="05156771" w14:textId="77777777" w:rsidR="00E532C9" w:rsidRPr="00E532C9" w:rsidRDefault="00E532C9" w:rsidP="00E532C9">
      <w:pPr>
        <w:bidi/>
        <w:rPr>
          <w:rFonts w:cs="David" w:hint="cs"/>
          <w:rtl/>
        </w:rPr>
      </w:pPr>
      <w:r w:rsidRPr="00E532C9">
        <w:rPr>
          <w:rFonts w:cs="David" w:hint="cs"/>
          <w:rtl/>
        </w:rPr>
        <w:tab/>
        <w:t>תביא דוגמאות אחרות.</w:t>
      </w:r>
    </w:p>
    <w:p w14:paraId="212E05E3" w14:textId="77777777" w:rsidR="00E532C9" w:rsidRPr="00E532C9" w:rsidRDefault="00E532C9" w:rsidP="00E532C9">
      <w:pPr>
        <w:bidi/>
        <w:rPr>
          <w:rFonts w:cs="David" w:hint="cs"/>
          <w:rtl/>
        </w:rPr>
      </w:pPr>
    </w:p>
    <w:p w14:paraId="7DA492E7" w14:textId="77777777" w:rsidR="00E532C9" w:rsidRPr="00E532C9" w:rsidRDefault="00E532C9" w:rsidP="00E532C9">
      <w:pPr>
        <w:bidi/>
        <w:rPr>
          <w:rFonts w:cs="David" w:hint="cs"/>
          <w:rtl/>
        </w:rPr>
      </w:pPr>
      <w:r w:rsidRPr="00E532C9">
        <w:rPr>
          <w:rFonts w:cs="David" w:hint="cs"/>
          <w:u w:val="single"/>
          <w:rtl/>
        </w:rPr>
        <w:t>משה גפני:</w:t>
      </w:r>
    </w:p>
    <w:p w14:paraId="2DA4A606" w14:textId="77777777" w:rsidR="00E532C9" w:rsidRPr="00E532C9" w:rsidRDefault="00E532C9" w:rsidP="00E532C9">
      <w:pPr>
        <w:bidi/>
        <w:rPr>
          <w:rFonts w:cs="David" w:hint="cs"/>
          <w:rtl/>
        </w:rPr>
      </w:pPr>
    </w:p>
    <w:p w14:paraId="208202A2" w14:textId="77777777" w:rsidR="00E532C9" w:rsidRPr="00E532C9" w:rsidRDefault="00E532C9" w:rsidP="00E532C9">
      <w:pPr>
        <w:bidi/>
        <w:rPr>
          <w:rFonts w:cs="David" w:hint="cs"/>
          <w:rtl/>
        </w:rPr>
      </w:pPr>
      <w:r w:rsidRPr="00E532C9">
        <w:rPr>
          <w:rFonts w:cs="David" w:hint="cs"/>
          <w:rtl/>
        </w:rPr>
        <w:tab/>
        <w:t xml:space="preserve">אין שום דוגמה. </w:t>
      </w:r>
      <w:proofErr w:type="spellStart"/>
      <w:r w:rsidRPr="00E532C9">
        <w:rPr>
          <w:rFonts w:cs="David" w:hint="cs"/>
          <w:rtl/>
        </w:rPr>
        <w:t>הכל</w:t>
      </w:r>
      <w:proofErr w:type="spellEnd"/>
      <w:r w:rsidRPr="00E532C9">
        <w:rPr>
          <w:rFonts w:cs="David" w:hint="cs"/>
          <w:rtl/>
        </w:rPr>
        <w:t xml:space="preserve"> אותו דבר. אני אומר לך, יושבת ראש ועדת הכסת. אני לא חושב שזה נכון לעשות את זה. אני חושב שצריך לתת ייצוג. יש את המשפט העברי שבזה עוסק יותר דיין, ויש פה ושם דיינים מצוינים כמו שיש פה ושם שופטים טובים. אני סבור שצריך לעשות את זה. אני שוב מסיים, גברתי היושבת ראש: הוועדה עשתה עבודה מצוינת, וניתן את דעתנו על הסעיפים השונים כאשר המוטיב המרכזי קיים, ועם זה נצטרך להחליט כך או אחרת. אני מברך על הקמת הוועדה, אני מברך על עבודת הוועדה, ואני מציע שירשמו ברצינות את מה שאמרתי בצחוק. </w:t>
      </w:r>
    </w:p>
    <w:p w14:paraId="36ABBB26" w14:textId="77777777" w:rsidR="00E532C9" w:rsidRPr="00E532C9" w:rsidRDefault="00E532C9" w:rsidP="00E532C9">
      <w:pPr>
        <w:bidi/>
        <w:rPr>
          <w:rFonts w:cs="David" w:hint="cs"/>
          <w:rtl/>
        </w:rPr>
      </w:pPr>
    </w:p>
    <w:p w14:paraId="7537606A" w14:textId="77777777" w:rsidR="00E532C9" w:rsidRPr="00E532C9" w:rsidRDefault="00E532C9" w:rsidP="00E532C9">
      <w:pPr>
        <w:bidi/>
        <w:rPr>
          <w:rFonts w:cs="David" w:hint="cs"/>
          <w:rtl/>
        </w:rPr>
      </w:pPr>
      <w:r w:rsidRPr="00E532C9">
        <w:rPr>
          <w:rFonts w:cs="David" w:hint="cs"/>
          <w:u w:val="single"/>
          <w:rtl/>
        </w:rPr>
        <w:t>ראובן ריבלין:</w:t>
      </w:r>
    </w:p>
    <w:p w14:paraId="687ACAE0" w14:textId="77777777" w:rsidR="00E532C9" w:rsidRPr="00E532C9" w:rsidRDefault="00E532C9" w:rsidP="00E532C9">
      <w:pPr>
        <w:bidi/>
        <w:rPr>
          <w:rFonts w:cs="David" w:hint="cs"/>
          <w:rtl/>
        </w:rPr>
      </w:pPr>
    </w:p>
    <w:p w14:paraId="49C5E3B1" w14:textId="77777777" w:rsidR="00E532C9" w:rsidRPr="00E532C9" w:rsidRDefault="00E532C9" w:rsidP="00E532C9">
      <w:pPr>
        <w:bidi/>
        <w:rPr>
          <w:rFonts w:cs="David" w:hint="cs"/>
          <w:rtl/>
        </w:rPr>
      </w:pPr>
      <w:r w:rsidRPr="00E532C9">
        <w:rPr>
          <w:rFonts w:cs="David" w:hint="cs"/>
          <w:rtl/>
        </w:rPr>
        <w:tab/>
        <w:t xml:space="preserve"> אבל גם בצחוק אי אפשר לעבור על זה לסדר היום.  נדמה לי שהוועדה התייחסה למצב שבו, בגלל שאתה ביקשת, תיכנס אישה אחת במקום אישה אחרת </w:t>
      </w:r>
      <w:proofErr w:type="spellStart"/>
      <w:r w:rsidRPr="00E532C9">
        <w:rPr>
          <w:rFonts w:cs="David" w:hint="cs"/>
          <w:rtl/>
        </w:rPr>
        <w:t>שהיתה</w:t>
      </w:r>
      <w:proofErr w:type="spellEnd"/>
      <w:r w:rsidRPr="00E532C9">
        <w:rPr>
          <w:rFonts w:cs="David" w:hint="cs"/>
          <w:rtl/>
        </w:rPr>
        <w:t xml:space="preserve"> בתור ולא נכנסה. </w:t>
      </w:r>
    </w:p>
    <w:p w14:paraId="47BCE1DB" w14:textId="77777777" w:rsidR="00E532C9" w:rsidRPr="00E532C9" w:rsidRDefault="00E532C9" w:rsidP="00E532C9">
      <w:pPr>
        <w:bidi/>
        <w:rPr>
          <w:rFonts w:cs="David" w:hint="cs"/>
          <w:rtl/>
        </w:rPr>
      </w:pPr>
    </w:p>
    <w:p w14:paraId="34315F42" w14:textId="77777777" w:rsidR="00E532C9" w:rsidRPr="00E532C9" w:rsidRDefault="00E532C9" w:rsidP="00E532C9">
      <w:pPr>
        <w:bidi/>
        <w:rPr>
          <w:rFonts w:cs="David" w:hint="cs"/>
          <w:rtl/>
        </w:rPr>
      </w:pPr>
      <w:r w:rsidRPr="00E532C9">
        <w:rPr>
          <w:rFonts w:cs="David" w:hint="cs"/>
          <w:u w:val="single"/>
          <w:rtl/>
        </w:rPr>
        <w:t>משה גפני:</w:t>
      </w:r>
    </w:p>
    <w:p w14:paraId="65203281" w14:textId="77777777" w:rsidR="00E532C9" w:rsidRPr="00E532C9" w:rsidRDefault="00E532C9" w:rsidP="00E532C9">
      <w:pPr>
        <w:bidi/>
        <w:rPr>
          <w:rFonts w:cs="David" w:hint="cs"/>
          <w:rtl/>
        </w:rPr>
      </w:pPr>
    </w:p>
    <w:p w14:paraId="1F3E5C4D" w14:textId="77777777" w:rsidR="00E532C9" w:rsidRPr="00E532C9" w:rsidRDefault="00E532C9" w:rsidP="00E532C9">
      <w:pPr>
        <w:bidi/>
        <w:rPr>
          <w:rFonts w:cs="David" w:hint="cs"/>
          <w:rtl/>
        </w:rPr>
      </w:pPr>
      <w:r w:rsidRPr="00E532C9">
        <w:rPr>
          <w:rFonts w:cs="David" w:hint="cs"/>
          <w:rtl/>
        </w:rPr>
        <w:tab/>
        <w:t xml:space="preserve"> יכול להיות. אבל על זה צריך לקיים דיון.</w:t>
      </w:r>
    </w:p>
    <w:p w14:paraId="3667BCDB" w14:textId="77777777" w:rsidR="00E532C9" w:rsidRPr="00E532C9" w:rsidRDefault="00E532C9" w:rsidP="00E532C9">
      <w:pPr>
        <w:bidi/>
        <w:rPr>
          <w:rFonts w:cs="David" w:hint="cs"/>
          <w:rtl/>
        </w:rPr>
      </w:pPr>
    </w:p>
    <w:p w14:paraId="44C4F0F4" w14:textId="77777777" w:rsidR="00E532C9" w:rsidRPr="00E532C9" w:rsidRDefault="00E532C9" w:rsidP="00E532C9">
      <w:pPr>
        <w:bidi/>
        <w:rPr>
          <w:rFonts w:cs="David" w:hint="cs"/>
          <w:rtl/>
        </w:rPr>
      </w:pPr>
    </w:p>
    <w:p w14:paraId="525CA0D9" w14:textId="77777777" w:rsidR="00E532C9" w:rsidRPr="00E532C9" w:rsidRDefault="00E532C9" w:rsidP="00E532C9">
      <w:pPr>
        <w:bidi/>
        <w:rPr>
          <w:rFonts w:cs="David" w:hint="cs"/>
          <w:rtl/>
        </w:rPr>
      </w:pPr>
      <w:r w:rsidRPr="00E532C9">
        <w:rPr>
          <w:rFonts w:cs="David" w:hint="cs"/>
          <w:u w:val="single"/>
          <w:rtl/>
        </w:rPr>
        <w:t>ראובן ריבלין:</w:t>
      </w:r>
    </w:p>
    <w:p w14:paraId="4693875D" w14:textId="77777777" w:rsidR="00E532C9" w:rsidRPr="00E532C9" w:rsidRDefault="00E532C9" w:rsidP="00E532C9">
      <w:pPr>
        <w:bidi/>
        <w:rPr>
          <w:rFonts w:cs="David" w:hint="cs"/>
          <w:rtl/>
        </w:rPr>
      </w:pPr>
    </w:p>
    <w:p w14:paraId="24BCCF28" w14:textId="77777777" w:rsidR="00E532C9" w:rsidRPr="00E532C9" w:rsidRDefault="00E532C9" w:rsidP="00E532C9">
      <w:pPr>
        <w:bidi/>
        <w:rPr>
          <w:rFonts w:cs="David" w:hint="cs"/>
          <w:u w:val="single"/>
          <w:rtl/>
        </w:rPr>
      </w:pPr>
      <w:r w:rsidRPr="00E532C9">
        <w:rPr>
          <w:rFonts w:cs="David" w:hint="cs"/>
          <w:rtl/>
        </w:rPr>
        <w:tab/>
        <w:t xml:space="preserve"> אבל לא חלילה - - -  כי על זה נאמר על תלמידי חכמים, שכל העוסק בצרכי ציבור, הקדוש ברוך הוא משלם את שכרו.  </w:t>
      </w:r>
      <w:r w:rsidRPr="00E532C9">
        <w:rPr>
          <w:rFonts w:cs="David" w:hint="cs"/>
          <w:rtl/>
        </w:rPr>
        <w:tab/>
      </w:r>
    </w:p>
    <w:p w14:paraId="7A63F93C" w14:textId="77777777" w:rsidR="00E532C9" w:rsidRPr="00E532C9" w:rsidRDefault="00E532C9" w:rsidP="00E532C9">
      <w:pPr>
        <w:bidi/>
        <w:rPr>
          <w:rFonts w:cs="David" w:hint="cs"/>
          <w:rtl/>
        </w:rPr>
      </w:pPr>
    </w:p>
    <w:p w14:paraId="685D6C7A" w14:textId="77777777" w:rsidR="00E532C9" w:rsidRPr="00E532C9" w:rsidRDefault="00E532C9" w:rsidP="00E532C9">
      <w:pPr>
        <w:bidi/>
        <w:rPr>
          <w:rFonts w:cs="David" w:hint="cs"/>
          <w:u w:val="single"/>
          <w:rtl/>
        </w:rPr>
      </w:pPr>
      <w:r w:rsidRPr="00E532C9">
        <w:rPr>
          <w:rFonts w:cs="David" w:hint="cs"/>
          <w:u w:val="single"/>
          <w:rtl/>
        </w:rPr>
        <w:t>קריאות:</w:t>
      </w:r>
    </w:p>
    <w:p w14:paraId="631783EC" w14:textId="77777777" w:rsidR="00E532C9" w:rsidRPr="00E532C9" w:rsidRDefault="00E532C9" w:rsidP="00E532C9">
      <w:pPr>
        <w:bidi/>
        <w:rPr>
          <w:rFonts w:cs="David" w:hint="cs"/>
          <w:u w:val="single"/>
          <w:rtl/>
        </w:rPr>
      </w:pPr>
    </w:p>
    <w:p w14:paraId="182CDB64" w14:textId="77777777" w:rsidR="00E532C9" w:rsidRPr="00E532C9" w:rsidRDefault="00E532C9" w:rsidP="00E532C9">
      <w:pPr>
        <w:bidi/>
        <w:rPr>
          <w:rFonts w:cs="David" w:hint="cs"/>
          <w:rtl/>
        </w:rPr>
      </w:pPr>
    </w:p>
    <w:p w14:paraId="0BE938F7" w14:textId="77777777" w:rsidR="00E532C9" w:rsidRPr="00E532C9" w:rsidRDefault="00E532C9" w:rsidP="00E532C9">
      <w:pPr>
        <w:numPr>
          <w:ilvl w:val="0"/>
          <w:numId w:val="1"/>
        </w:numPr>
        <w:overflowPunct w:val="0"/>
        <w:autoSpaceDE w:val="0"/>
        <w:autoSpaceDN w:val="0"/>
        <w:bidi/>
        <w:adjustRightInd w:val="0"/>
        <w:jc w:val="both"/>
        <w:textAlignment w:val="baseline"/>
        <w:rPr>
          <w:rFonts w:cs="David" w:hint="cs"/>
          <w:rtl/>
        </w:rPr>
      </w:pPr>
      <w:r w:rsidRPr="00E532C9">
        <w:rPr>
          <w:rFonts w:cs="David" w:hint="cs"/>
          <w:rtl/>
        </w:rPr>
        <w:t>- -</w:t>
      </w:r>
    </w:p>
    <w:p w14:paraId="0D3B0099" w14:textId="77777777" w:rsidR="00E532C9" w:rsidRPr="00E532C9" w:rsidRDefault="00E532C9" w:rsidP="00E532C9">
      <w:pPr>
        <w:bidi/>
        <w:rPr>
          <w:rFonts w:cs="David" w:hint="cs"/>
          <w:rtl/>
        </w:rPr>
      </w:pPr>
    </w:p>
    <w:p w14:paraId="2B92AF25"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555F5CF" w14:textId="77777777" w:rsidR="00E532C9" w:rsidRPr="00E532C9" w:rsidRDefault="00E532C9" w:rsidP="00E532C9">
      <w:pPr>
        <w:bidi/>
        <w:rPr>
          <w:rFonts w:cs="David" w:hint="cs"/>
          <w:rtl/>
        </w:rPr>
      </w:pPr>
    </w:p>
    <w:p w14:paraId="3DC3D819" w14:textId="77777777" w:rsidR="00E532C9" w:rsidRPr="00E532C9" w:rsidRDefault="00E532C9" w:rsidP="00E532C9">
      <w:pPr>
        <w:bidi/>
        <w:rPr>
          <w:rFonts w:cs="David" w:hint="cs"/>
          <w:rtl/>
        </w:rPr>
      </w:pPr>
      <w:r w:rsidRPr="00E532C9">
        <w:rPr>
          <w:rFonts w:cs="David" w:hint="cs"/>
          <w:rtl/>
        </w:rPr>
        <w:tab/>
        <w:t xml:space="preserve">תודה </w:t>
      </w:r>
      <w:proofErr w:type="spellStart"/>
      <w:r w:rsidRPr="00E532C9">
        <w:rPr>
          <w:rFonts w:cs="David" w:hint="cs"/>
          <w:rtl/>
        </w:rPr>
        <w:t>תודה</w:t>
      </w:r>
      <w:proofErr w:type="spellEnd"/>
      <w:r w:rsidRPr="00E532C9">
        <w:rPr>
          <w:rFonts w:cs="David" w:hint="cs"/>
          <w:rtl/>
        </w:rPr>
        <w:t xml:space="preserve">. </w:t>
      </w:r>
    </w:p>
    <w:p w14:paraId="1D45FF04" w14:textId="77777777" w:rsidR="00E532C9" w:rsidRPr="00E532C9" w:rsidRDefault="00E532C9" w:rsidP="00E532C9">
      <w:pPr>
        <w:bidi/>
        <w:rPr>
          <w:rFonts w:cs="David" w:hint="cs"/>
          <w:rtl/>
        </w:rPr>
      </w:pPr>
    </w:p>
    <w:p w14:paraId="2154FE51" w14:textId="77777777" w:rsidR="00E532C9" w:rsidRPr="00E532C9" w:rsidRDefault="00E532C9" w:rsidP="00E532C9">
      <w:pPr>
        <w:bidi/>
        <w:rPr>
          <w:rFonts w:cs="David" w:hint="cs"/>
          <w:rtl/>
        </w:rPr>
      </w:pPr>
      <w:r w:rsidRPr="00E532C9">
        <w:rPr>
          <w:rFonts w:cs="David" w:hint="cs"/>
          <w:u w:val="single"/>
          <w:rtl/>
        </w:rPr>
        <w:t>משה גפני:</w:t>
      </w:r>
    </w:p>
    <w:p w14:paraId="54AD364D" w14:textId="77777777" w:rsidR="00E532C9" w:rsidRPr="00E532C9" w:rsidRDefault="00E532C9" w:rsidP="00E532C9">
      <w:pPr>
        <w:bidi/>
        <w:rPr>
          <w:rFonts w:cs="David" w:hint="cs"/>
          <w:rtl/>
        </w:rPr>
      </w:pPr>
    </w:p>
    <w:p w14:paraId="14090FC0" w14:textId="77777777" w:rsidR="00E532C9" w:rsidRPr="00E532C9" w:rsidRDefault="00E532C9" w:rsidP="00E532C9">
      <w:pPr>
        <w:bidi/>
        <w:rPr>
          <w:rFonts w:cs="David" w:hint="cs"/>
          <w:rtl/>
        </w:rPr>
      </w:pPr>
      <w:r w:rsidRPr="00E532C9">
        <w:rPr>
          <w:rFonts w:cs="David" w:hint="cs"/>
          <w:rtl/>
        </w:rPr>
        <w:tab/>
        <w:t xml:space="preserve"> את לא יכולה לבקש ממני לדבר, ואחרי זה לא לתת לי לעשות בלגן. </w:t>
      </w:r>
    </w:p>
    <w:p w14:paraId="3AAE022E" w14:textId="77777777" w:rsidR="00E532C9" w:rsidRPr="00E532C9" w:rsidRDefault="00E532C9" w:rsidP="00E532C9">
      <w:pPr>
        <w:bidi/>
        <w:rPr>
          <w:rFonts w:cs="David" w:hint="cs"/>
          <w:rtl/>
        </w:rPr>
      </w:pPr>
    </w:p>
    <w:p w14:paraId="409678DA"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67A70A60" w14:textId="77777777" w:rsidR="00E532C9" w:rsidRPr="00E532C9" w:rsidRDefault="00E532C9" w:rsidP="00E532C9">
      <w:pPr>
        <w:bidi/>
        <w:rPr>
          <w:rFonts w:cs="David" w:hint="cs"/>
          <w:rtl/>
        </w:rPr>
      </w:pPr>
    </w:p>
    <w:p w14:paraId="0E45F426" w14:textId="77777777" w:rsidR="00E532C9" w:rsidRPr="00E532C9" w:rsidRDefault="00E532C9" w:rsidP="00E532C9">
      <w:pPr>
        <w:bidi/>
        <w:rPr>
          <w:rFonts w:cs="David" w:hint="cs"/>
          <w:rtl/>
        </w:rPr>
      </w:pPr>
      <w:r w:rsidRPr="00E532C9">
        <w:rPr>
          <w:rFonts w:cs="David" w:hint="cs"/>
          <w:rtl/>
        </w:rPr>
        <w:tab/>
        <w:t xml:space="preserve">אני מודה לך אדוני. אני רוצה להודות גם לשילה  שסקרה הרבה מאד מחקרים ונתנה את הקורטוב הטוב של מה שקורה בעולם. אז בשמי ובשם כולם, תודה רבה. </w:t>
      </w:r>
    </w:p>
    <w:p w14:paraId="2CB3FF2B" w14:textId="77777777" w:rsidR="00E532C9" w:rsidRPr="00E532C9" w:rsidRDefault="00E532C9" w:rsidP="00E532C9">
      <w:pPr>
        <w:bidi/>
        <w:rPr>
          <w:rFonts w:cs="David" w:hint="cs"/>
          <w:rtl/>
        </w:rPr>
      </w:pPr>
    </w:p>
    <w:p w14:paraId="1050D24A" w14:textId="77777777" w:rsidR="00E532C9" w:rsidRPr="00E532C9" w:rsidRDefault="00E532C9" w:rsidP="00E532C9">
      <w:pPr>
        <w:bidi/>
        <w:rPr>
          <w:rFonts w:cs="David" w:hint="cs"/>
          <w:rtl/>
        </w:rPr>
      </w:pPr>
      <w:r w:rsidRPr="00E532C9">
        <w:rPr>
          <w:rFonts w:cs="David" w:hint="cs"/>
          <w:rtl/>
        </w:rPr>
        <w:tab/>
        <w:t xml:space="preserve">אני אאפשר לך, עורכת הדין דרור, לומר מספר משפטים. אמרת שאת רוצה לומר משהו בנושא של היועץ המשפטי לממשלה. </w:t>
      </w:r>
    </w:p>
    <w:p w14:paraId="07A0272B" w14:textId="77777777" w:rsidR="00E532C9" w:rsidRPr="00E532C9" w:rsidRDefault="00E532C9" w:rsidP="00E532C9">
      <w:pPr>
        <w:bidi/>
        <w:rPr>
          <w:rFonts w:cs="David" w:hint="cs"/>
          <w:rtl/>
        </w:rPr>
      </w:pPr>
    </w:p>
    <w:p w14:paraId="260B5EA3" w14:textId="77777777" w:rsidR="00E532C9" w:rsidRPr="00E532C9" w:rsidRDefault="00E532C9" w:rsidP="00E532C9">
      <w:pPr>
        <w:bidi/>
        <w:rPr>
          <w:rFonts w:cs="David" w:hint="cs"/>
          <w:rtl/>
        </w:rPr>
      </w:pPr>
      <w:r w:rsidRPr="00E532C9">
        <w:rPr>
          <w:rFonts w:cs="David" w:hint="cs"/>
          <w:u w:val="single"/>
          <w:rtl/>
        </w:rPr>
        <w:t>דלית דרור:</w:t>
      </w:r>
    </w:p>
    <w:p w14:paraId="1D3A47AB" w14:textId="77777777" w:rsidR="00E532C9" w:rsidRPr="00E532C9" w:rsidRDefault="00E532C9" w:rsidP="00E532C9">
      <w:pPr>
        <w:bidi/>
        <w:rPr>
          <w:rFonts w:cs="David" w:hint="cs"/>
          <w:rtl/>
        </w:rPr>
      </w:pPr>
    </w:p>
    <w:p w14:paraId="5FDC244A" w14:textId="77777777" w:rsidR="00E532C9" w:rsidRPr="00E532C9" w:rsidRDefault="00E532C9" w:rsidP="00E532C9">
      <w:pPr>
        <w:bidi/>
        <w:ind w:firstLine="567"/>
        <w:rPr>
          <w:rFonts w:cs="David" w:hint="cs"/>
          <w:rtl/>
        </w:rPr>
      </w:pPr>
      <w:r w:rsidRPr="00E532C9">
        <w:rPr>
          <w:rFonts w:cs="David" w:hint="cs"/>
          <w:rtl/>
        </w:rPr>
        <w:t>כן. אנחנו העברנו מספר רב של הערות ממשרד המשפטים, על דעת היועץ המשפטי לממשלה, שנדונו על ידי הוועדה. חלקן התקבלו והוטמעו, חלקן לא. יתכן שזה כתוצאה מכך שהן הועברו סמוך מאד למועד סיום עבודתה של הוועדה. יכול להיות שבגלל זה חלק מההערות לא הוטמעו. אני מניחה שהן יידונו כשתגיע העת. גם פה, המסמכים המפורטים נמצאים, לפחות אצל ארבל.</w:t>
      </w:r>
    </w:p>
    <w:p w14:paraId="1B691B6D" w14:textId="77777777" w:rsidR="00E532C9" w:rsidRPr="00E532C9" w:rsidRDefault="00E532C9" w:rsidP="00E532C9">
      <w:pPr>
        <w:bidi/>
        <w:rPr>
          <w:rFonts w:cs="David" w:hint="cs"/>
          <w:rtl/>
        </w:rPr>
      </w:pPr>
    </w:p>
    <w:p w14:paraId="2A4DF7B2"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0C242C01" w14:textId="77777777" w:rsidR="00E532C9" w:rsidRPr="00E532C9" w:rsidRDefault="00E532C9" w:rsidP="00E532C9">
      <w:pPr>
        <w:bidi/>
        <w:rPr>
          <w:rFonts w:cs="David" w:hint="cs"/>
          <w:rtl/>
        </w:rPr>
      </w:pPr>
    </w:p>
    <w:p w14:paraId="62B8C8A6" w14:textId="77777777" w:rsidR="00E532C9" w:rsidRPr="00E532C9" w:rsidRDefault="00E532C9" w:rsidP="00E532C9">
      <w:pPr>
        <w:bidi/>
        <w:rPr>
          <w:rFonts w:cs="David" w:hint="cs"/>
          <w:rtl/>
        </w:rPr>
      </w:pPr>
      <w:r w:rsidRPr="00E532C9">
        <w:rPr>
          <w:rFonts w:cs="David" w:hint="cs"/>
          <w:rtl/>
        </w:rPr>
        <w:tab/>
        <w:t xml:space="preserve">אוקי. </w:t>
      </w:r>
    </w:p>
    <w:p w14:paraId="65F68189" w14:textId="77777777" w:rsidR="00E532C9" w:rsidRPr="00E532C9" w:rsidRDefault="00E532C9" w:rsidP="00E532C9">
      <w:pPr>
        <w:bidi/>
        <w:rPr>
          <w:rFonts w:cs="David" w:hint="cs"/>
          <w:rtl/>
        </w:rPr>
      </w:pPr>
    </w:p>
    <w:p w14:paraId="3CD460ED" w14:textId="77777777" w:rsidR="00E532C9" w:rsidRPr="00E532C9" w:rsidRDefault="00E532C9" w:rsidP="00E532C9">
      <w:pPr>
        <w:bidi/>
        <w:rPr>
          <w:rFonts w:cs="David" w:hint="cs"/>
          <w:rtl/>
        </w:rPr>
      </w:pPr>
      <w:r w:rsidRPr="00E532C9">
        <w:rPr>
          <w:rFonts w:cs="David" w:hint="cs"/>
          <w:u w:val="single"/>
          <w:rtl/>
        </w:rPr>
        <w:t>משה גפני:</w:t>
      </w:r>
    </w:p>
    <w:p w14:paraId="3A973D1D" w14:textId="77777777" w:rsidR="00E532C9" w:rsidRPr="00E532C9" w:rsidRDefault="00E532C9" w:rsidP="00E532C9">
      <w:pPr>
        <w:bidi/>
        <w:rPr>
          <w:rFonts w:cs="David" w:hint="cs"/>
          <w:rtl/>
        </w:rPr>
      </w:pPr>
    </w:p>
    <w:p w14:paraId="57105348" w14:textId="77777777" w:rsidR="00E532C9" w:rsidRPr="00E532C9" w:rsidRDefault="00E532C9" w:rsidP="00E532C9">
      <w:pPr>
        <w:bidi/>
        <w:rPr>
          <w:rFonts w:cs="David" w:hint="cs"/>
          <w:rtl/>
        </w:rPr>
      </w:pPr>
      <w:r w:rsidRPr="00E532C9">
        <w:rPr>
          <w:rFonts w:cs="David" w:hint="cs"/>
          <w:rtl/>
        </w:rPr>
        <w:tab/>
        <w:t xml:space="preserve"> אגב, עורכת דין דרור, מה המעמד של היועץ המשפטי לממשלה?</w:t>
      </w:r>
    </w:p>
    <w:p w14:paraId="2857D184" w14:textId="77777777" w:rsidR="00E532C9" w:rsidRPr="00E532C9" w:rsidRDefault="00E532C9" w:rsidP="00E532C9">
      <w:pPr>
        <w:bidi/>
        <w:rPr>
          <w:rFonts w:cs="David" w:hint="cs"/>
          <w:rtl/>
        </w:rPr>
      </w:pPr>
    </w:p>
    <w:p w14:paraId="4C0D7F0F" w14:textId="77777777" w:rsidR="00E532C9" w:rsidRPr="00E532C9" w:rsidRDefault="00E532C9" w:rsidP="00E532C9">
      <w:pPr>
        <w:bidi/>
        <w:rPr>
          <w:rFonts w:cs="David" w:hint="cs"/>
          <w:u w:val="single"/>
          <w:rtl/>
        </w:rPr>
      </w:pPr>
      <w:r w:rsidRPr="00E532C9">
        <w:rPr>
          <w:rFonts w:cs="David" w:hint="cs"/>
          <w:u w:val="single"/>
          <w:rtl/>
        </w:rPr>
        <w:t>דלית דרור:</w:t>
      </w:r>
    </w:p>
    <w:p w14:paraId="3CD02E94" w14:textId="77777777" w:rsidR="00E532C9" w:rsidRPr="00E532C9" w:rsidRDefault="00E532C9" w:rsidP="00E532C9">
      <w:pPr>
        <w:bidi/>
        <w:rPr>
          <w:rFonts w:cs="David" w:hint="cs"/>
          <w:rtl/>
        </w:rPr>
      </w:pPr>
    </w:p>
    <w:p w14:paraId="1997AC39" w14:textId="77777777" w:rsidR="00E532C9" w:rsidRPr="00E532C9" w:rsidRDefault="00E532C9" w:rsidP="00E532C9">
      <w:pPr>
        <w:bidi/>
        <w:rPr>
          <w:rFonts w:cs="David" w:hint="cs"/>
          <w:rtl/>
        </w:rPr>
      </w:pPr>
      <w:r w:rsidRPr="00E532C9">
        <w:rPr>
          <w:rFonts w:cs="David" w:hint="cs"/>
          <w:rtl/>
        </w:rPr>
        <w:tab/>
        <w:t xml:space="preserve">אני תכף אומר הערה שקשורה ליועץ ישירות. בכלל, התיקונים, מעבר להחלפת כללי האתיקה, כמו שנאמר, טעונים תקנון הכנסת, למשל, עיגון כל פעולת ועדת האתיקה ותיקונים ברמת חקיקה ראשית, בחוק החסינות, בחוק הכנסת בנוגע ליועץ אתיקה, וגם, לדעתנו, בחוק שירות הציבור: מתנות, שלנו היה ברור מאז ומעולם שהוא חל על חברי הכנסת, אבל בגלל שעל זה </w:t>
      </w:r>
      <w:proofErr w:type="spellStart"/>
      <w:r w:rsidRPr="00E532C9">
        <w:rPr>
          <w:rFonts w:cs="David" w:hint="cs"/>
          <w:rtl/>
        </w:rPr>
        <w:t>היתה</w:t>
      </w:r>
      <w:proofErr w:type="spellEnd"/>
      <w:r w:rsidRPr="00E532C9">
        <w:rPr>
          <w:rFonts w:cs="David" w:hint="cs"/>
          <w:rtl/>
        </w:rPr>
        <w:t xml:space="preserve"> מחלוקת, אז צריך להבהיר.</w:t>
      </w:r>
    </w:p>
    <w:p w14:paraId="6AB6D2FB" w14:textId="77777777" w:rsidR="00E532C9" w:rsidRPr="00E532C9" w:rsidRDefault="00E532C9" w:rsidP="00E532C9">
      <w:pPr>
        <w:bidi/>
        <w:rPr>
          <w:rFonts w:cs="David" w:hint="cs"/>
          <w:rtl/>
        </w:rPr>
      </w:pPr>
    </w:p>
    <w:p w14:paraId="02C8E3F1" w14:textId="77777777" w:rsidR="00E532C9" w:rsidRPr="00E532C9" w:rsidRDefault="00E532C9" w:rsidP="00E532C9">
      <w:pPr>
        <w:bidi/>
        <w:rPr>
          <w:rFonts w:cs="David" w:hint="cs"/>
          <w:rtl/>
        </w:rPr>
      </w:pPr>
      <w:r w:rsidRPr="00E532C9">
        <w:rPr>
          <w:rFonts w:cs="David" w:hint="cs"/>
          <w:rtl/>
        </w:rPr>
        <w:tab/>
        <w:t>עכשיו, אני לא אכנס בכלל לכל ההערות שהושמעו. הערנו לגבי - - -</w:t>
      </w:r>
    </w:p>
    <w:p w14:paraId="6FDD5895" w14:textId="77777777" w:rsidR="00E532C9" w:rsidRPr="00E532C9" w:rsidRDefault="00E532C9" w:rsidP="00E532C9">
      <w:pPr>
        <w:bidi/>
        <w:rPr>
          <w:rFonts w:cs="David" w:hint="cs"/>
          <w:rtl/>
        </w:rPr>
      </w:pPr>
    </w:p>
    <w:p w14:paraId="199C49A4"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1BC1C636" w14:textId="77777777" w:rsidR="00E532C9" w:rsidRPr="00E532C9" w:rsidRDefault="00E532C9" w:rsidP="00E532C9">
      <w:pPr>
        <w:bidi/>
        <w:rPr>
          <w:rFonts w:cs="David" w:hint="cs"/>
          <w:u w:val="single"/>
          <w:rtl/>
        </w:rPr>
      </w:pPr>
    </w:p>
    <w:p w14:paraId="73DDD0D8" w14:textId="77777777" w:rsidR="00E532C9" w:rsidRPr="00E532C9" w:rsidRDefault="00E532C9" w:rsidP="00E532C9">
      <w:pPr>
        <w:bidi/>
        <w:rPr>
          <w:rFonts w:cs="David" w:hint="cs"/>
          <w:rtl/>
        </w:rPr>
      </w:pPr>
      <w:r w:rsidRPr="00E532C9">
        <w:rPr>
          <w:rFonts w:cs="David" w:hint="cs"/>
          <w:rtl/>
        </w:rPr>
        <w:tab/>
        <w:t xml:space="preserve">לא, לא. באמת לא. אמרת שאת רוצה לגבי היועץ המשפטי, אז תתייחסי רק לזאת, בבקשה. </w:t>
      </w:r>
    </w:p>
    <w:p w14:paraId="1FA1D666" w14:textId="77777777" w:rsidR="00E532C9" w:rsidRPr="00E532C9" w:rsidRDefault="00E532C9" w:rsidP="00E532C9">
      <w:pPr>
        <w:bidi/>
        <w:rPr>
          <w:rFonts w:cs="David" w:hint="cs"/>
          <w:u w:val="single"/>
          <w:rtl/>
        </w:rPr>
      </w:pPr>
    </w:p>
    <w:p w14:paraId="1EAAB823" w14:textId="77777777" w:rsidR="00E532C9" w:rsidRPr="00E532C9" w:rsidRDefault="00E532C9" w:rsidP="00E532C9">
      <w:pPr>
        <w:bidi/>
        <w:rPr>
          <w:rFonts w:cs="David" w:hint="cs"/>
          <w:u w:val="single"/>
          <w:rtl/>
        </w:rPr>
      </w:pPr>
    </w:p>
    <w:p w14:paraId="1666C938" w14:textId="77777777" w:rsidR="00E532C9" w:rsidRPr="00E532C9" w:rsidRDefault="00E532C9" w:rsidP="00E532C9">
      <w:pPr>
        <w:bidi/>
        <w:rPr>
          <w:rFonts w:cs="David" w:hint="cs"/>
          <w:u w:val="single"/>
          <w:rtl/>
        </w:rPr>
      </w:pPr>
    </w:p>
    <w:p w14:paraId="00422D28" w14:textId="77777777" w:rsidR="00E532C9" w:rsidRPr="00E532C9" w:rsidRDefault="00E532C9" w:rsidP="00E532C9">
      <w:pPr>
        <w:bidi/>
        <w:rPr>
          <w:rFonts w:cs="David" w:hint="cs"/>
          <w:u w:val="single"/>
          <w:rtl/>
        </w:rPr>
      </w:pPr>
      <w:r w:rsidRPr="00E532C9">
        <w:rPr>
          <w:rFonts w:cs="David" w:hint="cs"/>
          <w:u w:val="single"/>
          <w:rtl/>
        </w:rPr>
        <w:t>דלית דרור:</w:t>
      </w:r>
    </w:p>
    <w:p w14:paraId="05CB19C6" w14:textId="77777777" w:rsidR="00E532C9" w:rsidRPr="00E532C9" w:rsidRDefault="00E532C9" w:rsidP="00E532C9">
      <w:pPr>
        <w:bidi/>
        <w:rPr>
          <w:rFonts w:cs="David" w:hint="cs"/>
          <w:u w:val="single"/>
          <w:rtl/>
        </w:rPr>
      </w:pPr>
    </w:p>
    <w:p w14:paraId="5BA863EC" w14:textId="77777777" w:rsidR="00E532C9" w:rsidRPr="00E532C9" w:rsidRDefault="00E532C9" w:rsidP="00E532C9">
      <w:pPr>
        <w:bidi/>
        <w:rPr>
          <w:rFonts w:cs="David" w:hint="cs"/>
          <w:rtl/>
        </w:rPr>
      </w:pPr>
      <w:r w:rsidRPr="00E532C9">
        <w:rPr>
          <w:rFonts w:cs="David" w:hint="cs"/>
          <w:rtl/>
        </w:rPr>
        <w:tab/>
        <w:t xml:space="preserve">אוקי. לגבי היועץ המשפטי לממשלה, מה שחשוב לנו הוא כלל 90 </w:t>
      </w:r>
      <w:r w:rsidRPr="00E532C9">
        <w:rPr>
          <w:rFonts w:cs="David"/>
          <w:rtl/>
        </w:rPr>
        <w:t>–</w:t>
      </w:r>
      <w:r w:rsidRPr="00E532C9">
        <w:rPr>
          <w:rFonts w:cs="David" w:hint="cs"/>
          <w:rtl/>
        </w:rPr>
        <w:t xml:space="preserve"> אני אומרת את זה עכשיו, כי אני לא בטוחה שאני - - -</w:t>
      </w:r>
    </w:p>
    <w:p w14:paraId="660E3646" w14:textId="77777777" w:rsidR="00E532C9" w:rsidRPr="00E532C9" w:rsidRDefault="00E532C9" w:rsidP="00E532C9">
      <w:pPr>
        <w:bidi/>
        <w:rPr>
          <w:rFonts w:cs="David" w:hint="cs"/>
          <w:rtl/>
        </w:rPr>
      </w:pPr>
    </w:p>
    <w:p w14:paraId="4A4517CF"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7AF4E1E" w14:textId="77777777" w:rsidR="00E532C9" w:rsidRPr="00E532C9" w:rsidRDefault="00E532C9" w:rsidP="00E532C9">
      <w:pPr>
        <w:bidi/>
        <w:rPr>
          <w:rFonts w:cs="David" w:hint="cs"/>
          <w:u w:val="single"/>
          <w:rtl/>
        </w:rPr>
      </w:pPr>
    </w:p>
    <w:p w14:paraId="7B54C0A4" w14:textId="77777777" w:rsidR="00E532C9" w:rsidRPr="00E532C9" w:rsidRDefault="00E532C9" w:rsidP="00E532C9">
      <w:pPr>
        <w:bidi/>
        <w:rPr>
          <w:rFonts w:cs="David" w:hint="cs"/>
          <w:rtl/>
        </w:rPr>
      </w:pPr>
      <w:r w:rsidRPr="00E532C9">
        <w:rPr>
          <w:rFonts w:cs="David" w:hint="cs"/>
          <w:rtl/>
        </w:rPr>
        <w:tab/>
        <w:t>לא. בואי נעשה כזה דבר - - -</w:t>
      </w:r>
    </w:p>
    <w:p w14:paraId="7D6F5B6B" w14:textId="77777777" w:rsidR="00E532C9" w:rsidRPr="00E532C9" w:rsidRDefault="00E532C9" w:rsidP="00E532C9">
      <w:pPr>
        <w:bidi/>
        <w:rPr>
          <w:rFonts w:cs="David" w:hint="cs"/>
          <w:rtl/>
        </w:rPr>
      </w:pPr>
    </w:p>
    <w:p w14:paraId="34132436" w14:textId="77777777" w:rsidR="00E532C9" w:rsidRPr="00E532C9" w:rsidRDefault="00E532C9" w:rsidP="00E532C9">
      <w:pPr>
        <w:bidi/>
        <w:rPr>
          <w:rFonts w:cs="David" w:hint="cs"/>
          <w:u w:val="single"/>
          <w:rtl/>
        </w:rPr>
      </w:pPr>
      <w:r w:rsidRPr="00E532C9">
        <w:rPr>
          <w:rFonts w:cs="David" w:hint="cs"/>
          <w:u w:val="single"/>
          <w:rtl/>
        </w:rPr>
        <w:t>דלית דרור:</w:t>
      </w:r>
    </w:p>
    <w:p w14:paraId="5D610DB2" w14:textId="77777777" w:rsidR="00E532C9" w:rsidRPr="00E532C9" w:rsidRDefault="00E532C9" w:rsidP="00E532C9">
      <w:pPr>
        <w:bidi/>
        <w:rPr>
          <w:rFonts w:cs="David" w:hint="cs"/>
          <w:rtl/>
        </w:rPr>
      </w:pPr>
    </w:p>
    <w:p w14:paraId="6F575CF3" w14:textId="77777777" w:rsidR="00E532C9" w:rsidRPr="00E532C9" w:rsidRDefault="00E532C9" w:rsidP="00E532C9">
      <w:pPr>
        <w:bidi/>
        <w:rPr>
          <w:rFonts w:cs="David" w:hint="cs"/>
          <w:rtl/>
        </w:rPr>
      </w:pPr>
      <w:r w:rsidRPr="00E532C9">
        <w:rPr>
          <w:rFonts w:cs="David" w:hint="cs"/>
          <w:rtl/>
        </w:rPr>
        <w:tab/>
        <w:t>לא, אני לא, שנייה - - -</w:t>
      </w:r>
    </w:p>
    <w:p w14:paraId="0595B6B7" w14:textId="77777777" w:rsidR="00E532C9" w:rsidRPr="00E532C9" w:rsidRDefault="00E532C9" w:rsidP="00E532C9">
      <w:pPr>
        <w:bidi/>
        <w:rPr>
          <w:rFonts w:cs="David" w:hint="cs"/>
          <w:rtl/>
        </w:rPr>
      </w:pPr>
    </w:p>
    <w:p w14:paraId="5B8F3543"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1FFB40AE" w14:textId="77777777" w:rsidR="00E532C9" w:rsidRPr="00E532C9" w:rsidRDefault="00E532C9" w:rsidP="00E532C9">
      <w:pPr>
        <w:bidi/>
        <w:rPr>
          <w:rFonts w:cs="David" w:hint="cs"/>
          <w:rtl/>
        </w:rPr>
      </w:pPr>
    </w:p>
    <w:p w14:paraId="04ED17ED" w14:textId="77777777" w:rsidR="00E532C9" w:rsidRPr="00E532C9" w:rsidRDefault="00E532C9" w:rsidP="00E532C9">
      <w:pPr>
        <w:bidi/>
        <w:rPr>
          <w:rFonts w:cs="David" w:hint="cs"/>
          <w:rtl/>
        </w:rPr>
      </w:pPr>
      <w:r w:rsidRPr="00E532C9">
        <w:rPr>
          <w:rFonts w:cs="David" w:hint="cs"/>
          <w:rtl/>
        </w:rPr>
        <w:tab/>
        <w:t xml:space="preserve">לא, לא </w:t>
      </w:r>
      <w:proofErr w:type="spellStart"/>
      <w:r w:rsidRPr="00E532C9">
        <w:rPr>
          <w:rFonts w:cs="David" w:hint="cs"/>
          <w:rtl/>
        </w:rPr>
        <w:t>לא</w:t>
      </w:r>
      <w:proofErr w:type="spellEnd"/>
      <w:r w:rsidRPr="00E532C9">
        <w:rPr>
          <w:rFonts w:cs="David" w:hint="cs"/>
          <w:rtl/>
        </w:rPr>
        <w:t>. אני לא אאפשר לך. לא. אני לא מאפשרת לך לומר את זה. כשנגיע לזה את תוזמני. אגב, אם את רוצה להשתתף בכל הדיונים את מוזמנת - - -</w:t>
      </w:r>
    </w:p>
    <w:p w14:paraId="16BB81DE" w14:textId="77777777" w:rsidR="00E532C9" w:rsidRPr="00E532C9" w:rsidRDefault="00E532C9" w:rsidP="00E532C9">
      <w:pPr>
        <w:bidi/>
        <w:rPr>
          <w:rFonts w:cs="David" w:hint="cs"/>
          <w:rtl/>
        </w:rPr>
      </w:pPr>
    </w:p>
    <w:p w14:paraId="3271DFEA" w14:textId="77777777" w:rsidR="00E532C9" w:rsidRPr="00E532C9" w:rsidRDefault="00E532C9" w:rsidP="00E532C9">
      <w:pPr>
        <w:bidi/>
        <w:rPr>
          <w:rFonts w:cs="David" w:hint="cs"/>
          <w:u w:val="single"/>
          <w:rtl/>
        </w:rPr>
      </w:pPr>
      <w:r w:rsidRPr="00E532C9">
        <w:rPr>
          <w:rFonts w:cs="David" w:hint="cs"/>
          <w:u w:val="single"/>
          <w:rtl/>
        </w:rPr>
        <w:t>דלית דרור:</w:t>
      </w:r>
    </w:p>
    <w:p w14:paraId="55A7EBAC" w14:textId="77777777" w:rsidR="00E532C9" w:rsidRPr="00E532C9" w:rsidRDefault="00E532C9" w:rsidP="00E532C9">
      <w:pPr>
        <w:bidi/>
        <w:rPr>
          <w:rFonts w:cs="David" w:hint="cs"/>
          <w:rtl/>
        </w:rPr>
      </w:pPr>
    </w:p>
    <w:p w14:paraId="26091342" w14:textId="77777777" w:rsidR="00E532C9" w:rsidRPr="00E532C9" w:rsidRDefault="00E532C9" w:rsidP="00E532C9">
      <w:pPr>
        <w:bidi/>
        <w:rPr>
          <w:rFonts w:cs="David" w:hint="cs"/>
          <w:rtl/>
        </w:rPr>
      </w:pPr>
      <w:r w:rsidRPr="00E532C9">
        <w:rPr>
          <w:rFonts w:cs="David" w:hint="cs"/>
          <w:rtl/>
        </w:rPr>
        <w:tab/>
        <w:t>לא, אני - - -</w:t>
      </w:r>
    </w:p>
    <w:p w14:paraId="4534826C" w14:textId="77777777" w:rsidR="00E532C9" w:rsidRPr="00E532C9" w:rsidRDefault="00E532C9" w:rsidP="00E532C9">
      <w:pPr>
        <w:bidi/>
        <w:rPr>
          <w:rFonts w:cs="David" w:hint="cs"/>
          <w:rtl/>
        </w:rPr>
      </w:pPr>
    </w:p>
    <w:p w14:paraId="0A7C52F6"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E876628" w14:textId="77777777" w:rsidR="00E532C9" w:rsidRPr="00E532C9" w:rsidRDefault="00E532C9" w:rsidP="00E532C9">
      <w:pPr>
        <w:bidi/>
        <w:rPr>
          <w:rFonts w:cs="David" w:hint="cs"/>
          <w:rtl/>
        </w:rPr>
      </w:pPr>
    </w:p>
    <w:p w14:paraId="0B66EE9E" w14:textId="77777777" w:rsidR="00E532C9" w:rsidRPr="00E532C9" w:rsidRDefault="00E532C9" w:rsidP="00E532C9">
      <w:pPr>
        <w:bidi/>
        <w:rPr>
          <w:rFonts w:cs="David" w:hint="cs"/>
          <w:rtl/>
        </w:rPr>
      </w:pPr>
      <w:r w:rsidRPr="00E532C9">
        <w:rPr>
          <w:rFonts w:cs="David" w:hint="cs"/>
          <w:rtl/>
        </w:rPr>
        <w:tab/>
        <w:t xml:space="preserve">לא. אז תעבירי את זה בכתב בבקשה, תודה. </w:t>
      </w:r>
    </w:p>
    <w:p w14:paraId="06DCCDF6" w14:textId="77777777" w:rsidR="00E532C9" w:rsidRPr="00E532C9" w:rsidRDefault="00E532C9" w:rsidP="00E532C9">
      <w:pPr>
        <w:bidi/>
        <w:rPr>
          <w:rFonts w:cs="David" w:hint="cs"/>
          <w:rtl/>
        </w:rPr>
      </w:pPr>
    </w:p>
    <w:p w14:paraId="5FD6106F" w14:textId="77777777" w:rsidR="00E532C9" w:rsidRPr="00E532C9" w:rsidRDefault="00E532C9" w:rsidP="00E532C9">
      <w:pPr>
        <w:bidi/>
        <w:rPr>
          <w:rFonts w:cs="David" w:hint="cs"/>
          <w:u w:val="single"/>
          <w:rtl/>
        </w:rPr>
      </w:pPr>
      <w:r w:rsidRPr="00E532C9">
        <w:rPr>
          <w:rFonts w:cs="David" w:hint="cs"/>
          <w:u w:val="single"/>
          <w:rtl/>
        </w:rPr>
        <w:t>דלית דרור:</w:t>
      </w:r>
    </w:p>
    <w:p w14:paraId="324169C3" w14:textId="77777777" w:rsidR="00E532C9" w:rsidRPr="00E532C9" w:rsidRDefault="00E532C9" w:rsidP="00E532C9">
      <w:pPr>
        <w:bidi/>
        <w:rPr>
          <w:rFonts w:cs="David" w:hint="cs"/>
          <w:rtl/>
        </w:rPr>
      </w:pPr>
    </w:p>
    <w:p w14:paraId="128325D9" w14:textId="77777777" w:rsidR="00E532C9" w:rsidRPr="00E532C9" w:rsidRDefault="00E532C9" w:rsidP="00E532C9">
      <w:pPr>
        <w:bidi/>
        <w:rPr>
          <w:rFonts w:cs="David" w:hint="cs"/>
          <w:rtl/>
        </w:rPr>
      </w:pPr>
      <w:r w:rsidRPr="00E532C9">
        <w:rPr>
          <w:rFonts w:cs="David" w:hint="cs"/>
          <w:rtl/>
        </w:rPr>
        <w:tab/>
        <w:t>אי אפשר להגיד משפט אחד או הערה לגבי - - -</w:t>
      </w:r>
    </w:p>
    <w:p w14:paraId="4C4FBEA9" w14:textId="77777777" w:rsidR="00E532C9" w:rsidRPr="00E532C9" w:rsidRDefault="00E532C9" w:rsidP="00E532C9">
      <w:pPr>
        <w:bidi/>
        <w:rPr>
          <w:rFonts w:cs="David" w:hint="cs"/>
          <w:rtl/>
        </w:rPr>
      </w:pPr>
    </w:p>
    <w:p w14:paraId="2A524884"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31B4B1BE" w14:textId="77777777" w:rsidR="00E532C9" w:rsidRPr="00E532C9" w:rsidRDefault="00E532C9" w:rsidP="00E532C9">
      <w:pPr>
        <w:bidi/>
        <w:rPr>
          <w:rFonts w:cs="David" w:hint="cs"/>
          <w:rtl/>
        </w:rPr>
      </w:pPr>
    </w:p>
    <w:p w14:paraId="7C138BEE" w14:textId="77777777" w:rsidR="00E532C9" w:rsidRPr="00E532C9" w:rsidRDefault="00E532C9" w:rsidP="00E532C9">
      <w:pPr>
        <w:bidi/>
        <w:rPr>
          <w:rFonts w:cs="David" w:hint="cs"/>
          <w:rtl/>
        </w:rPr>
      </w:pPr>
      <w:r w:rsidRPr="00E532C9">
        <w:rPr>
          <w:rFonts w:cs="David" w:hint="cs"/>
          <w:rtl/>
        </w:rPr>
        <w:tab/>
        <w:t xml:space="preserve">לא. לא. זו לא המטרה של הישיבה הזאת. </w:t>
      </w:r>
    </w:p>
    <w:p w14:paraId="14EC155C" w14:textId="77777777" w:rsidR="00E532C9" w:rsidRPr="00E532C9" w:rsidRDefault="00E532C9" w:rsidP="00E532C9">
      <w:pPr>
        <w:bidi/>
        <w:rPr>
          <w:rFonts w:cs="David" w:hint="cs"/>
          <w:rtl/>
        </w:rPr>
      </w:pPr>
    </w:p>
    <w:p w14:paraId="3FFC337A" w14:textId="77777777" w:rsidR="00E532C9" w:rsidRPr="00E532C9" w:rsidRDefault="00E532C9" w:rsidP="00E532C9">
      <w:pPr>
        <w:bidi/>
        <w:rPr>
          <w:rFonts w:cs="David" w:hint="cs"/>
          <w:u w:val="single"/>
          <w:rtl/>
        </w:rPr>
      </w:pPr>
      <w:r w:rsidRPr="00E532C9">
        <w:rPr>
          <w:rFonts w:cs="David" w:hint="cs"/>
          <w:u w:val="single"/>
          <w:rtl/>
        </w:rPr>
        <w:t>דלית דרור:</w:t>
      </w:r>
    </w:p>
    <w:p w14:paraId="494FACFB" w14:textId="77777777" w:rsidR="00E532C9" w:rsidRPr="00E532C9" w:rsidRDefault="00E532C9" w:rsidP="00E532C9">
      <w:pPr>
        <w:bidi/>
        <w:rPr>
          <w:rFonts w:cs="David" w:hint="cs"/>
          <w:rtl/>
        </w:rPr>
      </w:pPr>
    </w:p>
    <w:p w14:paraId="10ABF4F9" w14:textId="77777777" w:rsidR="00E532C9" w:rsidRPr="00E532C9" w:rsidRDefault="00E532C9" w:rsidP="00E532C9">
      <w:pPr>
        <w:bidi/>
        <w:rPr>
          <w:rFonts w:cs="David" w:hint="cs"/>
          <w:rtl/>
        </w:rPr>
      </w:pPr>
      <w:r w:rsidRPr="00E532C9">
        <w:rPr>
          <w:rFonts w:cs="David" w:hint="cs"/>
          <w:rtl/>
        </w:rPr>
        <w:tab/>
        <w:t xml:space="preserve">אלה לא הערות מטעם הממשלה שהיא מתערבת לכנסת בעבודתה. אלה הערות מטעם היועץ המשפטי לממשלה.  </w:t>
      </w:r>
    </w:p>
    <w:p w14:paraId="2FE1BB7E" w14:textId="77777777" w:rsidR="00E532C9" w:rsidRPr="00E532C9" w:rsidRDefault="00E532C9" w:rsidP="00E532C9">
      <w:pPr>
        <w:bidi/>
        <w:rPr>
          <w:rFonts w:cs="David" w:hint="cs"/>
          <w:rtl/>
        </w:rPr>
      </w:pPr>
    </w:p>
    <w:p w14:paraId="01E28BBF"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6B17CFFD" w14:textId="77777777" w:rsidR="00E532C9" w:rsidRPr="00E532C9" w:rsidRDefault="00E532C9" w:rsidP="00E532C9">
      <w:pPr>
        <w:bidi/>
        <w:rPr>
          <w:rFonts w:cs="David" w:hint="cs"/>
          <w:rtl/>
        </w:rPr>
      </w:pPr>
    </w:p>
    <w:p w14:paraId="0B930032" w14:textId="77777777" w:rsidR="00E532C9" w:rsidRPr="00E532C9" w:rsidRDefault="00E532C9" w:rsidP="00E532C9">
      <w:pPr>
        <w:bidi/>
        <w:rPr>
          <w:rFonts w:cs="David" w:hint="cs"/>
          <w:rtl/>
        </w:rPr>
      </w:pPr>
      <w:r w:rsidRPr="00E532C9">
        <w:rPr>
          <w:rFonts w:cs="David" w:hint="cs"/>
          <w:rtl/>
        </w:rPr>
        <w:tab/>
        <w:t>תודה. תעבירי את זה בכתב.</w:t>
      </w:r>
    </w:p>
    <w:p w14:paraId="217B3C22" w14:textId="77777777" w:rsidR="00E532C9" w:rsidRPr="00E532C9" w:rsidRDefault="00E532C9" w:rsidP="00E532C9">
      <w:pPr>
        <w:bidi/>
        <w:rPr>
          <w:rFonts w:cs="David" w:hint="cs"/>
          <w:rtl/>
        </w:rPr>
      </w:pPr>
    </w:p>
    <w:p w14:paraId="0FBEA026" w14:textId="77777777" w:rsidR="00E532C9" w:rsidRPr="00E532C9" w:rsidRDefault="00E532C9" w:rsidP="00E532C9">
      <w:pPr>
        <w:bidi/>
        <w:rPr>
          <w:rFonts w:cs="David" w:hint="cs"/>
          <w:u w:val="single"/>
          <w:rtl/>
        </w:rPr>
      </w:pPr>
      <w:r w:rsidRPr="00E532C9">
        <w:rPr>
          <w:rFonts w:cs="David" w:hint="cs"/>
          <w:u w:val="single"/>
          <w:rtl/>
        </w:rPr>
        <w:t>דלית דרור:</w:t>
      </w:r>
    </w:p>
    <w:p w14:paraId="1F128356" w14:textId="77777777" w:rsidR="00E532C9" w:rsidRPr="00E532C9" w:rsidRDefault="00E532C9" w:rsidP="00E532C9">
      <w:pPr>
        <w:bidi/>
        <w:rPr>
          <w:rFonts w:cs="David" w:hint="cs"/>
          <w:rtl/>
        </w:rPr>
      </w:pPr>
    </w:p>
    <w:p w14:paraId="24453031" w14:textId="77777777" w:rsidR="00E532C9" w:rsidRPr="00E532C9" w:rsidRDefault="00E532C9" w:rsidP="00E532C9">
      <w:pPr>
        <w:bidi/>
        <w:rPr>
          <w:rFonts w:cs="David" w:hint="cs"/>
          <w:rtl/>
        </w:rPr>
      </w:pPr>
      <w:r w:rsidRPr="00E532C9">
        <w:rPr>
          <w:rFonts w:cs="David" w:hint="cs"/>
          <w:rtl/>
        </w:rPr>
        <w:tab/>
        <w:t>ההערה הזו, אני חושבת שהיא חייבת להישמע.</w:t>
      </w:r>
    </w:p>
    <w:p w14:paraId="0D569940" w14:textId="77777777" w:rsidR="00E532C9" w:rsidRPr="00E532C9" w:rsidRDefault="00E532C9" w:rsidP="00E532C9">
      <w:pPr>
        <w:bidi/>
        <w:rPr>
          <w:rFonts w:cs="David" w:hint="cs"/>
          <w:rtl/>
        </w:rPr>
      </w:pPr>
    </w:p>
    <w:p w14:paraId="4E41F0BC"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2BD36E2" w14:textId="77777777" w:rsidR="00E532C9" w:rsidRPr="00E532C9" w:rsidRDefault="00E532C9" w:rsidP="00E532C9">
      <w:pPr>
        <w:bidi/>
        <w:rPr>
          <w:rFonts w:cs="David" w:hint="cs"/>
          <w:rtl/>
        </w:rPr>
      </w:pPr>
    </w:p>
    <w:p w14:paraId="3FEF6D18" w14:textId="77777777" w:rsidR="00E532C9" w:rsidRPr="00E532C9" w:rsidRDefault="00E532C9" w:rsidP="00E532C9">
      <w:pPr>
        <w:bidi/>
        <w:rPr>
          <w:rFonts w:cs="David" w:hint="cs"/>
          <w:rtl/>
        </w:rPr>
      </w:pPr>
      <w:r w:rsidRPr="00E532C9">
        <w:rPr>
          <w:rFonts w:cs="David" w:hint="cs"/>
          <w:rtl/>
        </w:rPr>
        <w:tab/>
        <w:t>תודה, תעבירי את זה בכתב. אני מודה לך, גברתי.</w:t>
      </w:r>
    </w:p>
    <w:p w14:paraId="5F390842" w14:textId="77777777" w:rsidR="00E532C9" w:rsidRPr="00E532C9" w:rsidRDefault="00E532C9" w:rsidP="00E532C9">
      <w:pPr>
        <w:bidi/>
        <w:rPr>
          <w:rFonts w:cs="David" w:hint="cs"/>
          <w:rtl/>
        </w:rPr>
      </w:pPr>
    </w:p>
    <w:p w14:paraId="29FEC450" w14:textId="77777777" w:rsidR="00E532C9" w:rsidRPr="00E532C9" w:rsidRDefault="00E532C9" w:rsidP="00E532C9">
      <w:pPr>
        <w:bidi/>
        <w:rPr>
          <w:rFonts w:cs="David" w:hint="cs"/>
          <w:rtl/>
        </w:rPr>
      </w:pPr>
      <w:r w:rsidRPr="00E532C9">
        <w:rPr>
          <w:rFonts w:cs="David" w:hint="cs"/>
          <w:rtl/>
        </w:rPr>
        <w:tab/>
        <w:t>אני מודה שוב לכל המשתתפים בישיבה. כמו כן אני מודה שוב לשופט בדימוס, הפרופ' יצחק זמיר.</w:t>
      </w:r>
    </w:p>
    <w:p w14:paraId="2DBDFFF7" w14:textId="77777777" w:rsidR="00E532C9" w:rsidRPr="00E532C9" w:rsidRDefault="00E532C9" w:rsidP="00E532C9">
      <w:pPr>
        <w:bidi/>
        <w:rPr>
          <w:rFonts w:cs="David" w:hint="cs"/>
          <w:rtl/>
        </w:rPr>
      </w:pPr>
    </w:p>
    <w:p w14:paraId="6D116478" w14:textId="77777777" w:rsidR="00E532C9" w:rsidRPr="00E532C9" w:rsidRDefault="00E532C9" w:rsidP="00E532C9">
      <w:pPr>
        <w:bidi/>
        <w:rPr>
          <w:rFonts w:cs="David" w:hint="cs"/>
          <w:u w:val="single"/>
          <w:rtl/>
        </w:rPr>
      </w:pPr>
      <w:r w:rsidRPr="00E532C9">
        <w:rPr>
          <w:rFonts w:cs="David"/>
          <w:u w:val="single"/>
          <w:rtl/>
        </w:rPr>
        <w:br w:type="page"/>
      </w:r>
      <w:r w:rsidRPr="00E532C9">
        <w:rPr>
          <w:rFonts w:cs="David" w:hint="cs"/>
          <w:u w:val="single"/>
          <w:rtl/>
        </w:rPr>
        <w:t>יושב ראש ועדת האתיקה, חיים אורון:</w:t>
      </w:r>
    </w:p>
    <w:p w14:paraId="4F484335" w14:textId="77777777" w:rsidR="00E532C9" w:rsidRPr="00E532C9" w:rsidRDefault="00E532C9" w:rsidP="00E532C9">
      <w:pPr>
        <w:bidi/>
        <w:ind w:left="360"/>
        <w:rPr>
          <w:rFonts w:cs="David" w:hint="cs"/>
          <w:rtl/>
        </w:rPr>
      </w:pPr>
    </w:p>
    <w:p w14:paraId="22472C96" w14:textId="77777777" w:rsidR="00E532C9" w:rsidRPr="00E532C9" w:rsidRDefault="00E532C9" w:rsidP="00E532C9">
      <w:pPr>
        <w:bidi/>
        <w:ind w:left="360"/>
        <w:rPr>
          <w:rFonts w:cs="David" w:hint="cs"/>
          <w:rtl/>
        </w:rPr>
      </w:pPr>
      <w:r w:rsidRPr="00E532C9">
        <w:rPr>
          <w:rFonts w:cs="David" w:hint="cs"/>
          <w:rtl/>
        </w:rPr>
        <w:tab/>
        <w:t>אולי הוא רוצה לומר משהו.</w:t>
      </w:r>
    </w:p>
    <w:p w14:paraId="1F86324A" w14:textId="77777777" w:rsidR="00E532C9" w:rsidRPr="00E532C9" w:rsidRDefault="00E532C9" w:rsidP="00E532C9">
      <w:pPr>
        <w:bidi/>
        <w:rPr>
          <w:rFonts w:cs="David" w:hint="cs"/>
          <w:rtl/>
        </w:rPr>
      </w:pPr>
    </w:p>
    <w:p w14:paraId="7A43F268"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1BB78275" w14:textId="77777777" w:rsidR="00E532C9" w:rsidRPr="00E532C9" w:rsidRDefault="00E532C9" w:rsidP="00E532C9">
      <w:pPr>
        <w:bidi/>
        <w:rPr>
          <w:rFonts w:cs="David" w:hint="cs"/>
          <w:rtl/>
        </w:rPr>
      </w:pPr>
    </w:p>
    <w:p w14:paraId="6A1493F3" w14:textId="77777777" w:rsidR="00E532C9" w:rsidRPr="00E532C9" w:rsidRDefault="00E532C9" w:rsidP="00E532C9">
      <w:pPr>
        <w:bidi/>
        <w:rPr>
          <w:rFonts w:cs="David" w:hint="cs"/>
          <w:rtl/>
        </w:rPr>
      </w:pPr>
      <w:r w:rsidRPr="00E532C9">
        <w:rPr>
          <w:rFonts w:cs="David" w:hint="cs"/>
          <w:rtl/>
        </w:rPr>
        <w:tab/>
        <w:t xml:space="preserve">לא. הבנתי בדיוק מה הכוונה. לא יהיו כאן מחטפים. </w:t>
      </w:r>
    </w:p>
    <w:p w14:paraId="327CBC20" w14:textId="77777777" w:rsidR="00E532C9" w:rsidRPr="00E532C9" w:rsidRDefault="00E532C9" w:rsidP="00E532C9">
      <w:pPr>
        <w:bidi/>
        <w:rPr>
          <w:rFonts w:cs="David" w:hint="cs"/>
          <w:rtl/>
        </w:rPr>
      </w:pPr>
    </w:p>
    <w:p w14:paraId="7649F236" w14:textId="77777777" w:rsidR="00E532C9" w:rsidRPr="00E532C9" w:rsidRDefault="00E532C9" w:rsidP="00E532C9">
      <w:pPr>
        <w:bidi/>
        <w:rPr>
          <w:rFonts w:cs="David" w:hint="cs"/>
          <w:u w:val="single"/>
          <w:rtl/>
        </w:rPr>
      </w:pPr>
      <w:r w:rsidRPr="00E532C9">
        <w:rPr>
          <w:rFonts w:cs="David" w:hint="cs"/>
          <w:u w:val="single"/>
          <w:rtl/>
        </w:rPr>
        <w:t>יושב ראש ועדת האתיקה, חיים אורון:</w:t>
      </w:r>
    </w:p>
    <w:p w14:paraId="0DDDF29D" w14:textId="77777777" w:rsidR="00E532C9" w:rsidRPr="00E532C9" w:rsidRDefault="00E532C9" w:rsidP="00E532C9">
      <w:pPr>
        <w:bidi/>
        <w:rPr>
          <w:rFonts w:cs="David" w:hint="cs"/>
          <w:rtl/>
        </w:rPr>
      </w:pPr>
    </w:p>
    <w:p w14:paraId="16B12138" w14:textId="77777777" w:rsidR="00E532C9" w:rsidRPr="00E532C9" w:rsidRDefault="00E532C9" w:rsidP="00E532C9">
      <w:pPr>
        <w:bidi/>
        <w:rPr>
          <w:rFonts w:cs="David" w:hint="cs"/>
          <w:rtl/>
        </w:rPr>
      </w:pPr>
      <w:r w:rsidRPr="00E532C9">
        <w:rPr>
          <w:rFonts w:cs="David" w:hint="cs"/>
          <w:rtl/>
        </w:rPr>
        <w:tab/>
        <w:t>לא. אולי הוא רוצה להגיד משהו.</w:t>
      </w:r>
    </w:p>
    <w:p w14:paraId="24540CF4" w14:textId="77777777" w:rsidR="00E532C9" w:rsidRPr="00E532C9" w:rsidRDefault="00E532C9" w:rsidP="00E532C9">
      <w:pPr>
        <w:bidi/>
        <w:rPr>
          <w:rFonts w:cs="David" w:hint="cs"/>
          <w:rtl/>
        </w:rPr>
      </w:pPr>
    </w:p>
    <w:p w14:paraId="4781BB8A"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5704813C" w14:textId="77777777" w:rsidR="00E532C9" w:rsidRPr="00E532C9" w:rsidRDefault="00E532C9" w:rsidP="00E532C9">
      <w:pPr>
        <w:bidi/>
        <w:rPr>
          <w:rFonts w:cs="David" w:hint="cs"/>
          <w:rtl/>
        </w:rPr>
      </w:pPr>
    </w:p>
    <w:p w14:paraId="62DECE69" w14:textId="77777777" w:rsidR="00E532C9" w:rsidRPr="00E532C9" w:rsidRDefault="00E532C9" w:rsidP="00E532C9">
      <w:pPr>
        <w:bidi/>
        <w:rPr>
          <w:rFonts w:cs="David" w:hint="cs"/>
          <w:rtl/>
        </w:rPr>
      </w:pPr>
      <w:r w:rsidRPr="00E532C9">
        <w:rPr>
          <w:rFonts w:cs="David" w:hint="cs"/>
          <w:rtl/>
        </w:rPr>
        <w:tab/>
        <w:t xml:space="preserve">אה. לא. אם הוא רוצה להגיד משהו </w:t>
      </w:r>
      <w:r w:rsidRPr="00E532C9">
        <w:rPr>
          <w:rFonts w:cs="David"/>
          <w:rtl/>
        </w:rPr>
        <w:t>–</w:t>
      </w:r>
      <w:r w:rsidRPr="00E532C9">
        <w:rPr>
          <w:rFonts w:cs="David" w:hint="cs"/>
          <w:rtl/>
        </w:rPr>
        <w:t xml:space="preserve"> יאמר. </w:t>
      </w:r>
    </w:p>
    <w:p w14:paraId="18A17667" w14:textId="77777777" w:rsidR="00E532C9" w:rsidRPr="00E532C9" w:rsidRDefault="00E532C9" w:rsidP="00E532C9">
      <w:pPr>
        <w:bidi/>
        <w:rPr>
          <w:rFonts w:cs="David" w:hint="cs"/>
          <w:rtl/>
        </w:rPr>
      </w:pPr>
    </w:p>
    <w:p w14:paraId="0548023F" w14:textId="77777777" w:rsidR="00E532C9" w:rsidRPr="00E532C9" w:rsidRDefault="00E532C9" w:rsidP="00E532C9">
      <w:pPr>
        <w:bidi/>
        <w:rPr>
          <w:rFonts w:cs="David" w:hint="cs"/>
          <w:rtl/>
        </w:rPr>
      </w:pPr>
      <w:r w:rsidRPr="00E532C9">
        <w:rPr>
          <w:rFonts w:cs="David" w:hint="cs"/>
          <w:rtl/>
        </w:rPr>
        <w:tab/>
        <w:t xml:space="preserve">אני שוב מודה לכולם על הישיבה. אם לאדוני יש משהו לומר אני אשמח לשמוע. </w:t>
      </w:r>
    </w:p>
    <w:p w14:paraId="368AE089" w14:textId="77777777" w:rsidR="00E532C9" w:rsidRPr="00E532C9" w:rsidRDefault="00E532C9" w:rsidP="00E532C9">
      <w:pPr>
        <w:bidi/>
        <w:rPr>
          <w:rFonts w:cs="David" w:hint="cs"/>
          <w:rtl/>
        </w:rPr>
      </w:pPr>
    </w:p>
    <w:p w14:paraId="08D4C3B6" w14:textId="77777777" w:rsidR="00E532C9" w:rsidRPr="00E532C9" w:rsidRDefault="00E532C9" w:rsidP="00E532C9">
      <w:pPr>
        <w:bidi/>
        <w:rPr>
          <w:rFonts w:cs="David" w:hint="cs"/>
          <w:u w:val="single"/>
          <w:rtl/>
        </w:rPr>
      </w:pPr>
      <w:r w:rsidRPr="00E532C9">
        <w:rPr>
          <w:rFonts w:cs="David" w:hint="cs"/>
          <w:u w:val="single"/>
          <w:rtl/>
        </w:rPr>
        <w:t>יצחק זמיר:</w:t>
      </w:r>
    </w:p>
    <w:p w14:paraId="6564CBB8" w14:textId="77777777" w:rsidR="00E532C9" w:rsidRPr="00E532C9" w:rsidRDefault="00E532C9" w:rsidP="00E532C9">
      <w:pPr>
        <w:bidi/>
        <w:rPr>
          <w:rFonts w:cs="David" w:hint="cs"/>
          <w:rtl/>
        </w:rPr>
      </w:pPr>
    </w:p>
    <w:p w14:paraId="66E8514B" w14:textId="77777777" w:rsidR="00E532C9" w:rsidRPr="00E532C9" w:rsidRDefault="00E532C9" w:rsidP="00E532C9">
      <w:pPr>
        <w:bidi/>
        <w:rPr>
          <w:rFonts w:cs="David" w:hint="cs"/>
          <w:rtl/>
        </w:rPr>
      </w:pPr>
      <w:r w:rsidRPr="00E532C9">
        <w:rPr>
          <w:rFonts w:cs="David" w:hint="cs"/>
          <w:rtl/>
        </w:rPr>
        <w:tab/>
        <w:t xml:space="preserve">לא. </w:t>
      </w:r>
    </w:p>
    <w:p w14:paraId="7983A952" w14:textId="77777777" w:rsidR="00E532C9" w:rsidRPr="00E532C9" w:rsidRDefault="00E532C9" w:rsidP="00E532C9">
      <w:pPr>
        <w:bidi/>
        <w:rPr>
          <w:rFonts w:cs="David" w:hint="cs"/>
          <w:rtl/>
        </w:rPr>
      </w:pPr>
    </w:p>
    <w:p w14:paraId="4B03B164" w14:textId="77777777" w:rsidR="00E532C9" w:rsidRPr="00E532C9" w:rsidRDefault="00E532C9" w:rsidP="00E532C9">
      <w:pPr>
        <w:bidi/>
        <w:rPr>
          <w:rFonts w:cs="David" w:hint="cs"/>
          <w:u w:val="single"/>
          <w:rtl/>
        </w:rPr>
      </w:pPr>
      <w:r w:rsidRPr="00E532C9">
        <w:rPr>
          <w:rFonts w:cs="David" w:hint="cs"/>
          <w:u w:val="single"/>
          <w:rtl/>
        </w:rPr>
        <w:t xml:space="preserve">היו"ר רוחמה אברהם </w:t>
      </w:r>
      <w:proofErr w:type="spellStart"/>
      <w:r w:rsidRPr="00E532C9">
        <w:rPr>
          <w:rFonts w:cs="David" w:hint="cs"/>
          <w:u w:val="single"/>
          <w:rtl/>
        </w:rPr>
        <w:t>בלילא</w:t>
      </w:r>
      <w:proofErr w:type="spellEnd"/>
      <w:r w:rsidRPr="00E532C9">
        <w:rPr>
          <w:rFonts w:cs="David" w:hint="cs"/>
          <w:u w:val="single"/>
          <w:rtl/>
        </w:rPr>
        <w:t>:</w:t>
      </w:r>
    </w:p>
    <w:p w14:paraId="67B913E1" w14:textId="77777777" w:rsidR="00E532C9" w:rsidRPr="00E532C9" w:rsidRDefault="00E532C9" w:rsidP="00E532C9">
      <w:pPr>
        <w:bidi/>
        <w:rPr>
          <w:rFonts w:cs="David" w:hint="cs"/>
          <w:rtl/>
        </w:rPr>
      </w:pPr>
    </w:p>
    <w:p w14:paraId="423C94AD" w14:textId="77777777" w:rsidR="00E532C9" w:rsidRPr="00E532C9" w:rsidRDefault="00E532C9" w:rsidP="00E532C9">
      <w:pPr>
        <w:bidi/>
        <w:rPr>
          <w:rFonts w:cs="David" w:hint="cs"/>
          <w:rtl/>
        </w:rPr>
      </w:pPr>
      <w:r w:rsidRPr="00E532C9">
        <w:rPr>
          <w:rFonts w:cs="David" w:hint="cs"/>
          <w:rtl/>
        </w:rPr>
        <w:tab/>
        <w:t xml:space="preserve">תודה רבה, ובשבוע הבא נמשיך את הדיונים.  </w:t>
      </w:r>
    </w:p>
    <w:p w14:paraId="292086F1" w14:textId="77777777" w:rsidR="00E532C9" w:rsidRPr="00E532C9" w:rsidRDefault="00E532C9" w:rsidP="00E532C9">
      <w:pPr>
        <w:bidi/>
        <w:rPr>
          <w:rFonts w:cs="David" w:hint="cs"/>
          <w:rtl/>
        </w:rPr>
      </w:pPr>
    </w:p>
    <w:p w14:paraId="5FE59A13" w14:textId="77777777" w:rsidR="00E532C9" w:rsidRPr="00E532C9" w:rsidRDefault="00E532C9" w:rsidP="00E532C9">
      <w:pPr>
        <w:bidi/>
        <w:rPr>
          <w:rFonts w:cs="David" w:hint="cs"/>
          <w:rtl/>
        </w:rPr>
      </w:pPr>
    </w:p>
    <w:p w14:paraId="0654B288" w14:textId="77777777" w:rsidR="00E532C9" w:rsidRPr="00E532C9" w:rsidRDefault="00E532C9" w:rsidP="00E532C9">
      <w:pPr>
        <w:bidi/>
        <w:rPr>
          <w:rFonts w:cs="David" w:hint="cs"/>
          <w:rtl/>
        </w:rPr>
      </w:pPr>
    </w:p>
    <w:p w14:paraId="7A51C6E5" w14:textId="77777777" w:rsidR="00552A80" w:rsidRPr="00E532C9" w:rsidRDefault="00E532C9" w:rsidP="00E532C9">
      <w:pPr>
        <w:bidi/>
        <w:rPr>
          <w:rFonts w:cs="David"/>
        </w:rPr>
      </w:pPr>
      <w:r w:rsidRPr="00E532C9">
        <w:rPr>
          <w:rFonts w:cs="David" w:hint="cs"/>
          <w:rtl/>
        </w:rPr>
        <w:tab/>
      </w:r>
      <w:r w:rsidRPr="00E532C9">
        <w:rPr>
          <w:rFonts w:cs="David" w:hint="cs"/>
          <w:b/>
          <w:bCs/>
          <w:u w:val="single"/>
          <w:rtl/>
        </w:rPr>
        <w:t>הישיבה ננעלה בשעה: 15:15.</w:t>
      </w:r>
    </w:p>
    <w:sectPr w:rsidR="00552A80" w:rsidRPr="00E532C9" w:rsidSect="00E532C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EB6D" w14:textId="77777777" w:rsidR="00000000" w:rsidRDefault="005A6234">
      <w:r>
        <w:separator/>
      </w:r>
    </w:p>
  </w:endnote>
  <w:endnote w:type="continuationSeparator" w:id="0">
    <w:p w14:paraId="67801D9F" w14:textId="77777777" w:rsidR="00000000" w:rsidRDefault="005A6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47F0" w14:textId="77777777" w:rsidR="00000000" w:rsidRDefault="005A6234">
      <w:r>
        <w:separator/>
      </w:r>
    </w:p>
  </w:footnote>
  <w:footnote w:type="continuationSeparator" w:id="0">
    <w:p w14:paraId="6414EB94" w14:textId="77777777" w:rsidR="00000000" w:rsidRDefault="005A6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DCD1" w14:textId="77777777" w:rsidR="00E532C9" w:rsidRDefault="00E532C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F5E34FC" w14:textId="77777777" w:rsidR="00E532C9" w:rsidRDefault="00E532C9">
    <w:pPr>
      <w:pStyle w:val="Header"/>
      <w:ind w:right="360"/>
      <w:jc w:val="both"/>
      <w:rPr>
        <w:rtl/>
      </w:rPr>
    </w:pPr>
  </w:p>
  <w:p w14:paraId="5C239970" w14:textId="77777777" w:rsidR="00E532C9" w:rsidRDefault="00E532C9"/>
  <w:p w14:paraId="5CC23B1F" w14:textId="77777777" w:rsidR="00E532C9" w:rsidRDefault="00E532C9"/>
  <w:p w14:paraId="22630182" w14:textId="77777777" w:rsidR="00E532C9" w:rsidRDefault="00E532C9"/>
  <w:p w14:paraId="4B3DAB9F" w14:textId="77777777" w:rsidR="00E532C9" w:rsidRDefault="00E532C9"/>
  <w:p w14:paraId="17EDD2F9" w14:textId="77777777" w:rsidR="00E532C9" w:rsidRDefault="00E532C9"/>
  <w:p w14:paraId="19C356A1" w14:textId="77777777" w:rsidR="00E532C9" w:rsidRDefault="00E532C9"/>
  <w:p w14:paraId="75DF0C7E" w14:textId="77777777" w:rsidR="00E532C9" w:rsidRDefault="00E532C9"/>
  <w:p w14:paraId="08EF2BD9" w14:textId="77777777" w:rsidR="00E532C9" w:rsidRDefault="00E532C9"/>
  <w:p w14:paraId="5A71D0DD" w14:textId="77777777" w:rsidR="00E532C9" w:rsidRDefault="00E532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5A4F" w14:textId="77777777" w:rsidR="00E532C9" w:rsidRDefault="00E532C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23</w:t>
    </w:r>
    <w:r>
      <w:rPr>
        <w:rStyle w:val="PageNumber"/>
        <w:rtl/>
      </w:rPr>
      <w:fldChar w:fldCharType="end"/>
    </w:r>
  </w:p>
  <w:p w14:paraId="191636B5" w14:textId="77777777" w:rsidR="00E532C9" w:rsidRDefault="00E532C9">
    <w:pPr>
      <w:pStyle w:val="Header"/>
      <w:ind w:right="360"/>
      <w:jc w:val="both"/>
      <w:rPr>
        <w:rFonts w:hint="cs"/>
        <w:rtl/>
      </w:rPr>
    </w:pPr>
    <w:r>
      <w:rPr>
        <w:rtl/>
      </w:rPr>
      <w:t>ועדת</w:t>
    </w:r>
    <w:r>
      <w:rPr>
        <w:rFonts w:hint="cs"/>
        <w:rtl/>
      </w:rPr>
      <w:t xml:space="preserve"> הכנסת וועדת האתיקה</w:t>
    </w:r>
  </w:p>
  <w:p w14:paraId="043D8577" w14:textId="77777777" w:rsidR="00E532C9" w:rsidRDefault="00E532C9">
    <w:pPr>
      <w:pStyle w:val="Header"/>
      <w:ind w:right="360"/>
      <w:jc w:val="both"/>
      <w:rPr>
        <w:rStyle w:val="PageNumber"/>
        <w:rFonts w:hint="cs"/>
        <w:rtl/>
      </w:rPr>
    </w:pPr>
    <w:r>
      <w:rPr>
        <w:rFonts w:hint="cs"/>
        <w:rtl/>
      </w:rPr>
      <w:t>5.6.07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ECC0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3E6C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9A6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E2A0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4435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8673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8015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FE96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723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0ED9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9596A"/>
    <w:multiLevelType w:val="hybridMultilevel"/>
    <w:tmpl w:val="61E63E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F93102"/>
    <w:multiLevelType w:val="hybridMultilevel"/>
    <w:tmpl w:val="00704B28"/>
    <w:lvl w:ilvl="0" w:tplc="0AF24B4C">
      <w:start w:val="12"/>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DC2E48"/>
    <w:multiLevelType w:val="hybridMultilevel"/>
    <w:tmpl w:val="478ADEDA"/>
    <w:lvl w:ilvl="0" w:tplc="B99AE308">
      <w:start w:val="12"/>
      <w:numFmt w:val="bullet"/>
      <w:lvlText w:val=""/>
      <w:lvlJc w:val="left"/>
      <w:pPr>
        <w:tabs>
          <w:tab w:val="num" w:pos="930"/>
        </w:tabs>
        <w:ind w:left="930" w:hanging="360"/>
      </w:pPr>
      <w:rPr>
        <w:rFonts w:ascii="Wingdings" w:eastAsia="Times New Roman" w:hAnsi="Wingdings"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364406272">
    <w:abstractNumId w:val="11"/>
  </w:num>
  <w:num w:numId="2" w16cid:durableId="1297224034">
    <w:abstractNumId w:val="12"/>
  </w:num>
  <w:num w:numId="3" w16cid:durableId="2121560117">
    <w:abstractNumId w:val="8"/>
  </w:num>
  <w:num w:numId="4" w16cid:durableId="1738670933">
    <w:abstractNumId w:val="3"/>
  </w:num>
  <w:num w:numId="5" w16cid:durableId="2134054611">
    <w:abstractNumId w:val="2"/>
  </w:num>
  <w:num w:numId="6" w16cid:durableId="1331442268">
    <w:abstractNumId w:val="1"/>
  </w:num>
  <w:num w:numId="7" w16cid:durableId="1063672499">
    <w:abstractNumId w:val="0"/>
  </w:num>
  <w:num w:numId="8" w16cid:durableId="1110859985">
    <w:abstractNumId w:val="9"/>
  </w:num>
  <w:num w:numId="9" w16cid:durableId="121849488">
    <w:abstractNumId w:val="7"/>
  </w:num>
  <w:num w:numId="10" w16cid:durableId="1000501893">
    <w:abstractNumId w:val="6"/>
  </w:num>
  <w:num w:numId="11" w16cid:durableId="986738668">
    <w:abstractNumId w:val="5"/>
  </w:num>
  <w:num w:numId="12" w16cid:durableId="2146727196">
    <w:abstractNumId w:val="4"/>
  </w:num>
  <w:num w:numId="13" w16cid:durableId="189338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8392פרוטוקול_ישיבת_ועדה.doc"/>
    <w:docVar w:name="StartMode" w:val="3"/>
  </w:docVars>
  <w:rsids>
    <w:rsidRoot w:val="00AE600A"/>
    <w:rsid w:val="000B4796"/>
    <w:rsid w:val="00552A80"/>
    <w:rsid w:val="005A6234"/>
    <w:rsid w:val="00965806"/>
    <w:rsid w:val="00AE600A"/>
    <w:rsid w:val="00E53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8FA2A6"/>
  <w15:chartTrackingRefBased/>
  <w15:docId w15:val="{50BD5D7F-FA75-4FB7-B0B7-84965849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532C9"/>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E532C9"/>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E532C9"/>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E532C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532C9"/>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532C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53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6585</Words>
  <Characters>37535</Characters>
  <Application>Microsoft Office Word</Application>
  <DocSecurity>0</DocSecurity>
  <Lines>312</Lines>
  <Paragraphs>88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