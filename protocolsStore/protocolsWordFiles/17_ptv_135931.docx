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4680" w14:textId="77777777" w:rsidR="003159F6" w:rsidRPr="003159F6" w:rsidRDefault="003159F6" w:rsidP="003159F6">
      <w:pPr>
        <w:pStyle w:val="Heading5"/>
        <w:rPr>
          <w:b/>
          <w:bCs/>
          <w:sz w:val="24"/>
          <w:rtl/>
        </w:rPr>
      </w:pPr>
      <w:r w:rsidRPr="003159F6">
        <w:rPr>
          <w:b/>
          <w:bCs/>
          <w:sz w:val="24"/>
          <w:rtl/>
        </w:rPr>
        <w:t xml:space="preserve">הכנסת </w:t>
      </w:r>
      <w:r w:rsidRPr="003159F6">
        <w:rPr>
          <w:rFonts w:hint="cs"/>
          <w:b/>
          <w:bCs/>
          <w:sz w:val="24"/>
          <w:rtl/>
        </w:rPr>
        <w:t>השבע-עשרה</w:t>
      </w:r>
      <w:r w:rsidRPr="003159F6">
        <w:rPr>
          <w:b/>
          <w:bCs/>
          <w:sz w:val="24"/>
          <w:rtl/>
        </w:rPr>
        <w:tab/>
      </w:r>
      <w:r w:rsidRPr="003159F6">
        <w:rPr>
          <w:b/>
          <w:bCs/>
          <w:sz w:val="24"/>
          <w:rtl/>
        </w:rPr>
        <w:tab/>
      </w:r>
      <w:r w:rsidRPr="003159F6">
        <w:rPr>
          <w:b/>
          <w:bCs/>
          <w:sz w:val="24"/>
          <w:rtl/>
        </w:rPr>
        <w:tab/>
      </w:r>
      <w:r w:rsidRPr="003159F6">
        <w:rPr>
          <w:b/>
          <w:bCs/>
          <w:sz w:val="24"/>
          <w:rtl/>
        </w:rPr>
        <w:tab/>
      </w:r>
      <w:r w:rsidRPr="003159F6">
        <w:rPr>
          <w:b/>
          <w:bCs/>
          <w:sz w:val="24"/>
          <w:rtl/>
        </w:rPr>
        <w:tab/>
      </w:r>
      <w:r w:rsidRPr="003159F6">
        <w:rPr>
          <w:b/>
          <w:bCs/>
          <w:sz w:val="24"/>
          <w:rtl/>
        </w:rPr>
        <w:tab/>
      </w:r>
      <w:r w:rsidRPr="003159F6">
        <w:rPr>
          <w:b/>
          <w:bCs/>
          <w:sz w:val="24"/>
          <w:rtl/>
        </w:rPr>
        <w:tab/>
        <w:t>נוסח לא מתוקן</w:t>
      </w:r>
    </w:p>
    <w:p w14:paraId="56A276F0" w14:textId="77777777" w:rsidR="003159F6" w:rsidRPr="003159F6" w:rsidRDefault="003159F6" w:rsidP="003159F6">
      <w:pPr>
        <w:bidi/>
        <w:jc w:val="both"/>
        <w:rPr>
          <w:rFonts w:cs="David"/>
          <w:b/>
          <w:bCs/>
          <w:rtl/>
        </w:rPr>
      </w:pPr>
      <w:r w:rsidRPr="003159F6">
        <w:rPr>
          <w:rFonts w:cs="David"/>
          <w:b/>
          <w:bCs/>
          <w:rtl/>
        </w:rPr>
        <w:t xml:space="preserve">מושב </w:t>
      </w:r>
      <w:r w:rsidRPr="003159F6">
        <w:rPr>
          <w:rFonts w:cs="David" w:hint="cs"/>
          <w:b/>
          <w:bCs/>
          <w:rtl/>
        </w:rPr>
        <w:t>שלישי</w:t>
      </w:r>
    </w:p>
    <w:p w14:paraId="31B9B83E" w14:textId="77777777" w:rsidR="003159F6" w:rsidRPr="003159F6" w:rsidRDefault="003159F6" w:rsidP="003159F6">
      <w:pPr>
        <w:bidi/>
        <w:jc w:val="both"/>
        <w:rPr>
          <w:rFonts w:cs="David"/>
          <w:b/>
          <w:bCs/>
          <w:rtl/>
        </w:rPr>
      </w:pPr>
    </w:p>
    <w:p w14:paraId="3CDE014F" w14:textId="77777777" w:rsidR="003159F6" w:rsidRPr="003159F6" w:rsidRDefault="003159F6" w:rsidP="003159F6">
      <w:pPr>
        <w:bidi/>
        <w:jc w:val="both"/>
        <w:rPr>
          <w:rFonts w:cs="David"/>
          <w:b/>
          <w:bCs/>
          <w:rtl/>
        </w:rPr>
      </w:pPr>
    </w:p>
    <w:p w14:paraId="2BE504EC" w14:textId="77777777" w:rsidR="003159F6" w:rsidRPr="003159F6" w:rsidRDefault="003159F6" w:rsidP="003159F6">
      <w:pPr>
        <w:bidi/>
        <w:jc w:val="both"/>
        <w:rPr>
          <w:rFonts w:cs="David"/>
          <w:b/>
          <w:bCs/>
          <w:rtl/>
        </w:rPr>
      </w:pPr>
    </w:p>
    <w:p w14:paraId="0BFAA7AE" w14:textId="77777777" w:rsidR="003159F6" w:rsidRPr="003159F6" w:rsidRDefault="003159F6" w:rsidP="003159F6">
      <w:pPr>
        <w:bidi/>
        <w:jc w:val="both"/>
        <w:rPr>
          <w:rFonts w:cs="David"/>
          <w:b/>
          <w:bCs/>
          <w:rtl/>
        </w:rPr>
      </w:pPr>
    </w:p>
    <w:p w14:paraId="29FF7ECD" w14:textId="77777777" w:rsidR="003159F6" w:rsidRPr="003159F6" w:rsidRDefault="003159F6" w:rsidP="003159F6">
      <w:pPr>
        <w:bidi/>
        <w:jc w:val="center"/>
        <w:rPr>
          <w:rFonts w:cs="David" w:hint="cs"/>
          <w:b/>
          <w:bCs/>
          <w:rtl/>
        </w:rPr>
      </w:pPr>
      <w:r w:rsidRPr="003159F6">
        <w:rPr>
          <w:rFonts w:cs="David"/>
          <w:b/>
          <w:bCs/>
          <w:rtl/>
        </w:rPr>
        <w:t>פרוטוקול מס'</w:t>
      </w:r>
      <w:r w:rsidRPr="003159F6">
        <w:rPr>
          <w:rFonts w:cs="David" w:hint="cs"/>
          <w:b/>
          <w:bCs/>
          <w:rtl/>
        </w:rPr>
        <w:t xml:space="preserve"> 220</w:t>
      </w:r>
    </w:p>
    <w:p w14:paraId="49B047FA" w14:textId="77777777" w:rsidR="003159F6" w:rsidRPr="003159F6" w:rsidRDefault="003159F6" w:rsidP="003159F6">
      <w:pPr>
        <w:bidi/>
        <w:jc w:val="center"/>
        <w:rPr>
          <w:rFonts w:cs="David" w:hint="cs"/>
          <w:b/>
          <w:bCs/>
          <w:rtl/>
        </w:rPr>
      </w:pPr>
      <w:r w:rsidRPr="003159F6">
        <w:rPr>
          <w:rFonts w:cs="David" w:hint="cs"/>
          <w:b/>
          <w:bCs/>
          <w:rtl/>
        </w:rPr>
        <w:t>מישיבת ועדת הכנסת</w:t>
      </w:r>
    </w:p>
    <w:p w14:paraId="0AC622EE" w14:textId="77777777" w:rsidR="003159F6" w:rsidRPr="003159F6" w:rsidRDefault="003159F6" w:rsidP="003159F6">
      <w:pPr>
        <w:bidi/>
        <w:jc w:val="center"/>
        <w:rPr>
          <w:rFonts w:cs="David" w:hint="cs"/>
          <w:b/>
          <w:bCs/>
          <w:u w:val="single"/>
          <w:rtl/>
        </w:rPr>
      </w:pPr>
      <w:r w:rsidRPr="003159F6">
        <w:rPr>
          <w:rFonts w:cs="David" w:hint="cs"/>
          <w:b/>
          <w:bCs/>
          <w:u w:val="single"/>
          <w:rtl/>
        </w:rPr>
        <w:t xml:space="preserve">יום שני י' באדר ב' </w:t>
      </w:r>
      <w:proofErr w:type="spellStart"/>
      <w:r w:rsidRPr="003159F6">
        <w:rPr>
          <w:rFonts w:cs="David" w:hint="cs"/>
          <w:b/>
          <w:bCs/>
          <w:u w:val="single"/>
          <w:rtl/>
        </w:rPr>
        <w:t>התשס"ח</w:t>
      </w:r>
      <w:proofErr w:type="spellEnd"/>
      <w:r w:rsidRPr="003159F6">
        <w:rPr>
          <w:rFonts w:cs="David" w:hint="cs"/>
          <w:b/>
          <w:bCs/>
          <w:u w:val="single"/>
          <w:rtl/>
        </w:rPr>
        <w:t>, (17 במרץ 2008), שעה 10:30</w:t>
      </w:r>
    </w:p>
    <w:p w14:paraId="6E36C785" w14:textId="77777777" w:rsidR="003159F6" w:rsidRPr="003159F6" w:rsidRDefault="003159F6" w:rsidP="003159F6">
      <w:pPr>
        <w:bidi/>
        <w:jc w:val="both"/>
        <w:rPr>
          <w:rFonts w:cs="David"/>
          <w:b/>
          <w:bCs/>
          <w:u w:val="single"/>
          <w:rtl/>
        </w:rPr>
      </w:pPr>
    </w:p>
    <w:p w14:paraId="469128F6" w14:textId="77777777" w:rsidR="003159F6" w:rsidRPr="003159F6" w:rsidRDefault="003159F6" w:rsidP="003159F6">
      <w:pPr>
        <w:tabs>
          <w:tab w:val="left" w:pos="1221"/>
        </w:tabs>
        <w:bidi/>
        <w:jc w:val="both"/>
        <w:rPr>
          <w:rFonts w:cs="David" w:hint="cs"/>
          <w:b/>
          <w:bCs/>
          <w:u w:val="single"/>
          <w:rtl/>
        </w:rPr>
      </w:pPr>
    </w:p>
    <w:p w14:paraId="49DD31B8" w14:textId="77777777" w:rsidR="003159F6" w:rsidRPr="003159F6" w:rsidRDefault="003159F6" w:rsidP="003159F6">
      <w:pPr>
        <w:tabs>
          <w:tab w:val="left" w:pos="1221"/>
        </w:tabs>
        <w:bidi/>
        <w:jc w:val="both"/>
        <w:rPr>
          <w:rFonts w:cs="David" w:hint="cs"/>
          <w:b/>
          <w:bCs/>
          <w:rtl/>
        </w:rPr>
      </w:pPr>
      <w:r w:rsidRPr="003159F6">
        <w:rPr>
          <w:rFonts w:cs="David"/>
          <w:b/>
          <w:bCs/>
          <w:u w:val="single"/>
          <w:rtl/>
        </w:rPr>
        <w:t>סדר היום</w:t>
      </w:r>
      <w:r w:rsidRPr="003159F6">
        <w:rPr>
          <w:rFonts w:cs="David"/>
          <w:rtl/>
        </w:rPr>
        <w:t>:</w:t>
      </w:r>
      <w:r w:rsidRPr="003159F6">
        <w:rPr>
          <w:rFonts w:cs="David" w:hint="cs"/>
          <w:rtl/>
        </w:rPr>
        <w:t xml:space="preserve"> א. קביעת מסגרת הדיון להצעות להביע אי אמון בממשלה.</w:t>
      </w:r>
    </w:p>
    <w:p w14:paraId="45C93D34" w14:textId="77777777" w:rsidR="003159F6" w:rsidRPr="003159F6" w:rsidRDefault="003159F6" w:rsidP="003159F6">
      <w:pPr>
        <w:bidi/>
        <w:jc w:val="both"/>
        <w:rPr>
          <w:rFonts w:cs="David" w:hint="cs"/>
          <w:rtl/>
        </w:rPr>
      </w:pPr>
      <w:r w:rsidRPr="003159F6">
        <w:rPr>
          <w:rFonts w:cs="David" w:hint="cs"/>
          <w:b/>
          <w:bCs/>
          <w:rtl/>
        </w:rPr>
        <w:t xml:space="preserve">                   </w:t>
      </w:r>
      <w:r w:rsidRPr="003159F6">
        <w:rPr>
          <w:rFonts w:cs="David" w:hint="cs"/>
          <w:rtl/>
        </w:rPr>
        <w:t xml:space="preserve">ב. קביעת ועדה לדיון בהצעת חוק סיוע לעסקים קטנים ובינוניים בעת לחימה, </w:t>
      </w:r>
    </w:p>
    <w:p w14:paraId="543DDA2B" w14:textId="77777777" w:rsidR="003159F6" w:rsidRPr="003159F6" w:rsidRDefault="003159F6" w:rsidP="003159F6">
      <w:pPr>
        <w:bidi/>
        <w:jc w:val="both"/>
        <w:rPr>
          <w:rFonts w:cs="David" w:hint="cs"/>
          <w:rtl/>
        </w:rPr>
      </w:pPr>
      <w:r w:rsidRPr="003159F6">
        <w:rPr>
          <w:rFonts w:cs="David" w:hint="cs"/>
          <w:rtl/>
        </w:rPr>
        <w:t xml:space="preserve">                       </w:t>
      </w:r>
      <w:proofErr w:type="spellStart"/>
      <w:r w:rsidRPr="003159F6">
        <w:rPr>
          <w:rFonts w:cs="David" w:hint="cs"/>
          <w:rtl/>
        </w:rPr>
        <w:t>התשס"ז</w:t>
      </w:r>
      <w:proofErr w:type="spellEnd"/>
      <w:r w:rsidRPr="003159F6">
        <w:rPr>
          <w:rFonts w:cs="David" w:hint="cs"/>
          <w:rtl/>
        </w:rPr>
        <w:t xml:space="preserve">-2006 </w:t>
      </w:r>
      <w:r w:rsidRPr="003159F6">
        <w:rPr>
          <w:rFonts w:cs="David"/>
          <w:rtl/>
        </w:rPr>
        <w:t>–</w:t>
      </w:r>
      <w:r w:rsidRPr="003159F6">
        <w:rPr>
          <w:rFonts w:cs="David" w:hint="cs"/>
          <w:rtl/>
        </w:rPr>
        <w:t xml:space="preserve"> של חה"כ </w:t>
      </w:r>
      <w:proofErr w:type="spellStart"/>
      <w:r w:rsidRPr="003159F6">
        <w:rPr>
          <w:rFonts w:cs="David" w:hint="cs"/>
          <w:rtl/>
        </w:rPr>
        <w:t>סילבן</w:t>
      </w:r>
      <w:proofErr w:type="spellEnd"/>
      <w:r w:rsidRPr="003159F6">
        <w:rPr>
          <w:rFonts w:cs="David" w:hint="cs"/>
          <w:rtl/>
        </w:rPr>
        <w:t xml:space="preserve"> שלום </w:t>
      </w:r>
      <w:r w:rsidRPr="003159F6">
        <w:rPr>
          <w:rFonts w:cs="David"/>
          <w:rtl/>
        </w:rPr>
        <w:t>–</w:t>
      </w:r>
      <w:r w:rsidRPr="003159F6">
        <w:rPr>
          <w:rFonts w:cs="David" w:hint="cs"/>
          <w:rtl/>
        </w:rPr>
        <w:t xml:space="preserve"> רביזיה. </w:t>
      </w:r>
    </w:p>
    <w:p w14:paraId="63E77B23" w14:textId="77777777" w:rsidR="003159F6" w:rsidRPr="003159F6" w:rsidRDefault="003159F6" w:rsidP="003159F6">
      <w:pPr>
        <w:bidi/>
        <w:jc w:val="both"/>
        <w:rPr>
          <w:rFonts w:cs="David" w:hint="cs"/>
          <w:rtl/>
        </w:rPr>
      </w:pPr>
      <w:r w:rsidRPr="003159F6">
        <w:rPr>
          <w:rFonts w:cs="David" w:hint="cs"/>
          <w:rtl/>
        </w:rPr>
        <w:t xml:space="preserve">                   ג. תיקון סעיף 88 לתקנון הכנסת בדבר תשובת הממשלה להצעה לסדר היום </w:t>
      </w:r>
      <w:r w:rsidRPr="003159F6">
        <w:rPr>
          <w:rFonts w:cs="David"/>
          <w:rtl/>
        </w:rPr>
        <w:t>–</w:t>
      </w:r>
      <w:r w:rsidRPr="003159F6">
        <w:rPr>
          <w:rFonts w:cs="David" w:hint="cs"/>
          <w:rtl/>
        </w:rPr>
        <w:t xml:space="preserve"> רביזיה. </w:t>
      </w:r>
    </w:p>
    <w:p w14:paraId="426BCD8C" w14:textId="77777777" w:rsidR="003159F6" w:rsidRPr="003159F6" w:rsidRDefault="003159F6" w:rsidP="003159F6">
      <w:pPr>
        <w:bidi/>
        <w:jc w:val="both"/>
        <w:rPr>
          <w:rFonts w:cs="David" w:hint="cs"/>
          <w:rtl/>
        </w:rPr>
      </w:pPr>
      <w:r w:rsidRPr="003159F6">
        <w:rPr>
          <w:rFonts w:cs="David" w:hint="cs"/>
          <w:rtl/>
        </w:rPr>
        <w:t xml:space="preserve">                   ד. דיון מחודש בהצעה לתיקון סעיף 10 לתקנון הכנסת בנושא: יו"ר הוועדה לענייני </w:t>
      </w:r>
    </w:p>
    <w:p w14:paraId="3CB959EA" w14:textId="77777777" w:rsidR="003159F6" w:rsidRPr="003159F6" w:rsidRDefault="003159F6" w:rsidP="003159F6">
      <w:pPr>
        <w:bidi/>
        <w:jc w:val="both"/>
        <w:rPr>
          <w:rFonts w:cs="David" w:hint="cs"/>
          <w:rtl/>
        </w:rPr>
      </w:pPr>
      <w:r w:rsidRPr="003159F6">
        <w:rPr>
          <w:rFonts w:cs="David" w:hint="cs"/>
          <w:rtl/>
        </w:rPr>
        <w:t xml:space="preserve">                       ביקורת המדינה. </w:t>
      </w:r>
    </w:p>
    <w:p w14:paraId="2DBB289F" w14:textId="77777777" w:rsidR="003159F6" w:rsidRPr="003159F6" w:rsidRDefault="003159F6" w:rsidP="003159F6">
      <w:pPr>
        <w:bidi/>
        <w:jc w:val="both"/>
        <w:rPr>
          <w:rFonts w:cs="David" w:hint="cs"/>
          <w:rtl/>
        </w:rPr>
      </w:pPr>
      <w:r w:rsidRPr="003159F6">
        <w:rPr>
          <w:rFonts w:cs="David" w:hint="cs"/>
          <w:rtl/>
        </w:rPr>
        <w:t xml:space="preserve">                   ה. הצעת חוק הכנסת (תיקון מס' 27) (הסדרת פעולתם של שדלנים), </w:t>
      </w:r>
      <w:proofErr w:type="spellStart"/>
      <w:r w:rsidRPr="003159F6">
        <w:rPr>
          <w:rFonts w:cs="David" w:hint="cs"/>
          <w:rtl/>
        </w:rPr>
        <w:t>התשס"ח</w:t>
      </w:r>
      <w:proofErr w:type="spellEnd"/>
      <w:r w:rsidRPr="003159F6">
        <w:rPr>
          <w:rFonts w:cs="David" w:hint="cs"/>
          <w:rtl/>
        </w:rPr>
        <w:t xml:space="preserve">-2007, </w:t>
      </w:r>
    </w:p>
    <w:p w14:paraId="00122199" w14:textId="77777777" w:rsidR="003159F6" w:rsidRPr="003159F6" w:rsidRDefault="003159F6" w:rsidP="003159F6">
      <w:pPr>
        <w:bidi/>
        <w:jc w:val="both"/>
        <w:rPr>
          <w:rFonts w:cs="David" w:hint="cs"/>
          <w:rtl/>
        </w:rPr>
      </w:pPr>
      <w:r w:rsidRPr="003159F6">
        <w:rPr>
          <w:rFonts w:cs="David" w:hint="cs"/>
          <w:rtl/>
        </w:rPr>
        <w:t xml:space="preserve">                       הצעת חברי הכנסת גדעון סער ושלי </w:t>
      </w:r>
      <w:proofErr w:type="spellStart"/>
      <w:r w:rsidRPr="003159F6">
        <w:rPr>
          <w:rFonts w:cs="David" w:hint="cs"/>
          <w:rtl/>
        </w:rPr>
        <w:t>יחימוביץ</w:t>
      </w:r>
      <w:proofErr w:type="spellEnd"/>
      <w:r w:rsidRPr="003159F6">
        <w:rPr>
          <w:rFonts w:cs="David" w:hint="cs"/>
          <w:rtl/>
        </w:rPr>
        <w:t xml:space="preserve"> (פ/3130,כ/207) </w:t>
      </w:r>
      <w:r w:rsidRPr="003159F6">
        <w:rPr>
          <w:rFonts w:cs="David"/>
          <w:rtl/>
        </w:rPr>
        <w:t>–</w:t>
      </w:r>
      <w:r w:rsidRPr="003159F6">
        <w:rPr>
          <w:rFonts w:cs="David" w:hint="cs"/>
          <w:rtl/>
        </w:rPr>
        <w:t xml:space="preserve"> הכנה לקריאה </w:t>
      </w:r>
    </w:p>
    <w:p w14:paraId="529FA925" w14:textId="77777777" w:rsidR="003159F6" w:rsidRPr="003159F6" w:rsidRDefault="003159F6" w:rsidP="003159F6">
      <w:pPr>
        <w:bidi/>
        <w:jc w:val="both"/>
        <w:rPr>
          <w:rFonts w:cs="David" w:hint="cs"/>
          <w:rtl/>
        </w:rPr>
      </w:pPr>
      <w:r w:rsidRPr="003159F6">
        <w:rPr>
          <w:rFonts w:cs="David" w:hint="cs"/>
          <w:rtl/>
        </w:rPr>
        <w:t xml:space="preserve">                       שנייה ושלישית.</w:t>
      </w:r>
    </w:p>
    <w:p w14:paraId="5228E3FB" w14:textId="77777777" w:rsidR="003159F6" w:rsidRPr="003159F6" w:rsidRDefault="003159F6" w:rsidP="003159F6">
      <w:pPr>
        <w:bidi/>
        <w:jc w:val="both"/>
        <w:rPr>
          <w:rFonts w:cs="David" w:hint="cs"/>
          <w:rtl/>
        </w:rPr>
      </w:pPr>
    </w:p>
    <w:p w14:paraId="05BEFF1C" w14:textId="77777777" w:rsidR="003159F6" w:rsidRPr="003159F6" w:rsidRDefault="003159F6" w:rsidP="003159F6">
      <w:pPr>
        <w:bidi/>
        <w:jc w:val="both"/>
        <w:rPr>
          <w:rFonts w:cs="David" w:hint="cs"/>
          <w:rtl/>
        </w:rPr>
      </w:pPr>
    </w:p>
    <w:p w14:paraId="0B4D905E" w14:textId="77777777" w:rsidR="003159F6" w:rsidRPr="003159F6" w:rsidRDefault="003159F6" w:rsidP="003159F6">
      <w:pPr>
        <w:tabs>
          <w:tab w:val="left" w:pos="1221"/>
        </w:tabs>
        <w:bidi/>
        <w:jc w:val="both"/>
        <w:rPr>
          <w:rFonts w:cs="David" w:hint="cs"/>
          <w:rtl/>
        </w:rPr>
      </w:pPr>
      <w:r w:rsidRPr="003159F6">
        <w:rPr>
          <w:rFonts w:cs="David" w:hint="cs"/>
          <w:rtl/>
        </w:rPr>
        <w:t xml:space="preserve">                   </w:t>
      </w:r>
    </w:p>
    <w:p w14:paraId="39A82CA8" w14:textId="77777777" w:rsidR="003159F6" w:rsidRPr="003159F6" w:rsidRDefault="003159F6" w:rsidP="003159F6">
      <w:pPr>
        <w:bidi/>
        <w:jc w:val="both"/>
        <w:rPr>
          <w:rFonts w:cs="David"/>
          <w:b/>
          <w:bCs/>
          <w:rtl/>
        </w:rPr>
      </w:pPr>
      <w:r w:rsidRPr="003159F6">
        <w:rPr>
          <w:rFonts w:cs="David" w:hint="cs"/>
          <w:b/>
          <w:bCs/>
          <w:rtl/>
        </w:rPr>
        <w:t xml:space="preserve"> </w:t>
      </w:r>
      <w:r w:rsidRPr="003159F6">
        <w:rPr>
          <w:rFonts w:cs="David"/>
          <w:b/>
          <w:bCs/>
          <w:u w:val="single"/>
          <w:rtl/>
        </w:rPr>
        <w:t>נכחו</w:t>
      </w:r>
      <w:r w:rsidRPr="003159F6">
        <w:rPr>
          <w:rFonts w:cs="David"/>
          <w:rtl/>
        </w:rPr>
        <w:t>:</w:t>
      </w:r>
    </w:p>
    <w:p w14:paraId="03C5FFF4" w14:textId="77777777" w:rsidR="003159F6" w:rsidRPr="003159F6" w:rsidRDefault="003159F6" w:rsidP="003159F6">
      <w:pPr>
        <w:bidi/>
        <w:jc w:val="both"/>
        <w:rPr>
          <w:rFonts w:cs="David"/>
          <w:rtl/>
        </w:rPr>
      </w:pPr>
    </w:p>
    <w:p w14:paraId="5DF8DBBA" w14:textId="77777777" w:rsidR="003159F6" w:rsidRPr="003159F6" w:rsidRDefault="003159F6" w:rsidP="003159F6">
      <w:pPr>
        <w:tabs>
          <w:tab w:val="left" w:pos="1788"/>
        </w:tabs>
        <w:bidi/>
        <w:jc w:val="both"/>
        <w:rPr>
          <w:rFonts w:cs="David"/>
          <w:rtl/>
        </w:rPr>
      </w:pPr>
      <w:r w:rsidRPr="003159F6">
        <w:rPr>
          <w:rFonts w:cs="David"/>
          <w:b/>
          <w:bCs/>
          <w:u w:val="single"/>
          <w:rtl/>
        </w:rPr>
        <w:t>חברי הוועדה</w:t>
      </w:r>
      <w:r w:rsidRPr="003159F6">
        <w:rPr>
          <w:rFonts w:cs="David"/>
          <w:rtl/>
        </w:rPr>
        <w:t>:</w:t>
      </w:r>
    </w:p>
    <w:p w14:paraId="2F124F3B" w14:textId="77777777" w:rsidR="003159F6" w:rsidRPr="003159F6" w:rsidRDefault="003159F6" w:rsidP="003159F6">
      <w:pPr>
        <w:bidi/>
        <w:jc w:val="both"/>
        <w:rPr>
          <w:rFonts w:cs="David" w:hint="cs"/>
          <w:rtl/>
        </w:rPr>
      </w:pPr>
      <w:r w:rsidRPr="003159F6">
        <w:rPr>
          <w:rFonts w:cs="David" w:hint="cs"/>
          <w:rtl/>
        </w:rPr>
        <w:t xml:space="preserve">דוד טל </w:t>
      </w:r>
      <w:r w:rsidRPr="003159F6">
        <w:rPr>
          <w:rFonts w:cs="David"/>
          <w:rtl/>
        </w:rPr>
        <w:t>–</w:t>
      </w:r>
      <w:r w:rsidRPr="003159F6">
        <w:rPr>
          <w:rFonts w:cs="David" w:hint="cs"/>
          <w:rtl/>
        </w:rPr>
        <w:t xml:space="preserve"> היו"ר</w:t>
      </w:r>
    </w:p>
    <w:p w14:paraId="6C764A0C" w14:textId="77777777" w:rsidR="003159F6" w:rsidRPr="003159F6" w:rsidRDefault="003159F6" w:rsidP="003159F6">
      <w:pPr>
        <w:bidi/>
        <w:jc w:val="both"/>
        <w:rPr>
          <w:rFonts w:cs="David" w:hint="cs"/>
          <w:rtl/>
        </w:rPr>
      </w:pPr>
      <w:r w:rsidRPr="003159F6">
        <w:rPr>
          <w:rFonts w:cs="David" w:hint="cs"/>
          <w:rtl/>
        </w:rPr>
        <w:t xml:space="preserve">יולי </w:t>
      </w:r>
      <w:proofErr w:type="spellStart"/>
      <w:r w:rsidRPr="003159F6">
        <w:rPr>
          <w:rFonts w:cs="David" w:hint="cs"/>
          <w:rtl/>
        </w:rPr>
        <w:t>אדלשטיין</w:t>
      </w:r>
      <w:proofErr w:type="spellEnd"/>
    </w:p>
    <w:p w14:paraId="1103905E" w14:textId="77777777" w:rsidR="003159F6" w:rsidRPr="003159F6" w:rsidRDefault="003159F6" w:rsidP="003159F6">
      <w:pPr>
        <w:bidi/>
        <w:jc w:val="both"/>
        <w:rPr>
          <w:rFonts w:cs="David" w:hint="cs"/>
          <w:rtl/>
        </w:rPr>
      </w:pPr>
      <w:proofErr w:type="spellStart"/>
      <w:r w:rsidRPr="003159F6">
        <w:rPr>
          <w:rFonts w:cs="David" w:hint="cs"/>
          <w:rtl/>
        </w:rPr>
        <w:t>רוברט</w:t>
      </w:r>
      <w:proofErr w:type="spellEnd"/>
      <w:r w:rsidRPr="003159F6">
        <w:rPr>
          <w:rFonts w:cs="David" w:hint="cs"/>
          <w:rtl/>
        </w:rPr>
        <w:t xml:space="preserve"> </w:t>
      </w:r>
      <w:proofErr w:type="spellStart"/>
      <w:r w:rsidRPr="003159F6">
        <w:rPr>
          <w:rFonts w:cs="David" w:hint="cs"/>
          <w:rtl/>
        </w:rPr>
        <w:t>אילטוב</w:t>
      </w:r>
      <w:proofErr w:type="spellEnd"/>
    </w:p>
    <w:p w14:paraId="50C6301A" w14:textId="77777777" w:rsidR="003159F6" w:rsidRPr="003159F6" w:rsidRDefault="003159F6" w:rsidP="003159F6">
      <w:pPr>
        <w:bidi/>
        <w:jc w:val="both"/>
        <w:rPr>
          <w:rFonts w:cs="David" w:hint="cs"/>
          <w:rtl/>
        </w:rPr>
      </w:pPr>
      <w:r w:rsidRPr="003159F6">
        <w:rPr>
          <w:rFonts w:cs="David" w:hint="cs"/>
          <w:rtl/>
        </w:rPr>
        <w:t>אריה אלדד</w:t>
      </w:r>
    </w:p>
    <w:p w14:paraId="5E3039FF" w14:textId="77777777" w:rsidR="003159F6" w:rsidRPr="003159F6" w:rsidRDefault="003159F6" w:rsidP="003159F6">
      <w:pPr>
        <w:bidi/>
        <w:jc w:val="both"/>
        <w:rPr>
          <w:rFonts w:cs="David" w:hint="cs"/>
          <w:rtl/>
        </w:rPr>
      </w:pPr>
      <w:r w:rsidRPr="003159F6">
        <w:rPr>
          <w:rFonts w:cs="David" w:hint="cs"/>
          <w:rtl/>
        </w:rPr>
        <w:t xml:space="preserve">אלי </w:t>
      </w:r>
      <w:proofErr w:type="spellStart"/>
      <w:r w:rsidRPr="003159F6">
        <w:rPr>
          <w:rFonts w:cs="David" w:hint="cs"/>
          <w:rtl/>
        </w:rPr>
        <w:t>אפללו</w:t>
      </w:r>
      <w:proofErr w:type="spellEnd"/>
    </w:p>
    <w:p w14:paraId="7B2DE2B2" w14:textId="77777777" w:rsidR="003159F6" w:rsidRPr="003159F6" w:rsidRDefault="003159F6" w:rsidP="003159F6">
      <w:pPr>
        <w:bidi/>
        <w:jc w:val="both"/>
        <w:rPr>
          <w:rFonts w:cs="David" w:hint="cs"/>
          <w:rtl/>
        </w:rPr>
      </w:pPr>
      <w:r w:rsidRPr="003159F6">
        <w:rPr>
          <w:rFonts w:cs="David" w:hint="cs"/>
          <w:rtl/>
        </w:rPr>
        <w:t>יצחק גלנטי</w:t>
      </w:r>
    </w:p>
    <w:p w14:paraId="2A5EB88F" w14:textId="77777777" w:rsidR="003159F6" w:rsidRPr="003159F6" w:rsidRDefault="003159F6" w:rsidP="003159F6">
      <w:pPr>
        <w:bidi/>
        <w:jc w:val="both"/>
        <w:rPr>
          <w:rFonts w:cs="David" w:hint="cs"/>
          <w:rtl/>
        </w:rPr>
      </w:pPr>
      <w:r w:rsidRPr="003159F6">
        <w:rPr>
          <w:rFonts w:cs="David" w:hint="cs"/>
          <w:rtl/>
        </w:rPr>
        <w:t xml:space="preserve">שמואל </w:t>
      </w:r>
      <w:proofErr w:type="spellStart"/>
      <w:r w:rsidRPr="003159F6">
        <w:rPr>
          <w:rFonts w:cs="David" w:hint="cs"/>
          <w:rtl/>
        </w:rPr>
        <w:t>הלפרט</w:t>
      </w:r>
      <w:proofErr w:type="spellEnd"/>
    </w:p>
    <w:p w14:paraId="0EDAFD06" w14:textId="77777777" w:rsidR="003159F6" w:rsidRPr="003159F6" w:rsidRDefault="003159F6" w:rsidP="003159F6">
      <w:pPr>
        <w:bidi/>
        <w:jc w:val="both"/>
        <w:rPr>
          <w:rFonts w:cs="David" w:hint="cs"/>
          <w:rtl/>
        </w:rPr>
      </w:pPr>
      <w:r w:rsidRPr="003159F6">
        <w:rPr>
          <w:rFonts w:cs="David" w:hint="cs"/>
          <w:rtl/>
        </w:rPr>
        <w:t>צבי הנדל</w:t>
      </w:r>
    </w:p>
    <w:p w14:paraId="02299611" w14:textId="77777777" w:rsidR="003159F6" w:rsidRPr="003159F6" w:rsidRDefault="003159F6" w:rsidP="003159F6">
      <w:pPr>
        <w:bidi/>
        <w:jc w:val="both"/>
        <w:rPr>
          <w:rFonts w:cs="David" w:hint="cs"/>
          <w:rtl/>
        </w:rPr>
      </w:pPr>
      <w:r w:rsidRPr="003159F6">
        <w:rPr>
          <w:rFonts w:cs="David" w:hint="cs"/>
          <w:rtl/>
        </w:rPr>
        <w:t xml:space="preserve">אבשלום </w:t>
      </w:r>
      <w:proofErr w:type="spellStart"/>
      <w:r w:rsidRPr="003159F6">
        <w:rPr>
          <w:rFonts w:cs="David" w:hint="cs"/>
          <w:rtl/>
        </w:rPr>
        <w:t>וילן</w:t>
      </w:r>
      <w:proofErr w:type="spellEnd"/>
    </w:p>
    <w:p w14:paraId="106EB736" w14:textId="77777777" w:rsidR="003159F6" w:rsidRPr="003159F6" w:rsidRDefault="003159F6" w:rsidP="003159F6">
      <w:pPr>
        <w:bidi/>
        <w:jc w:val="both"/>
        <w:rPr>
          <w:rFonts w:cs="David" w:hint="cs"/>
          <w:rtl/>
        </w:rPr>
      </w:pPr>
      <w:r w:rsidRPr="003159F6">
        <w:rPr>
          <w:rFonts w:cs="David" w:hint="cs"/>
          <w:rtl/>
        </w:rPr>
        <w:t>נסים זאב</w:t>
      </w:r>
    </w:p>
    <w:p w14:paraId="02774C78" w14:textId="77777777" w:rsidR="003159F6" w:rsidRPr="003159F6" w:rsidRDefault="003159F6" w:rsidP="003159F6">
      <w:pPr>
        <w:bidi/>
        <w:jc w:val="both"/>
        <w:rPr>
          <w:rFonts w:cs="David" w:hint="cs"/>
          <w:rtl/>
        </w:rPr>
      </w:pPr>
      <w:r w:rsidRPr="003159F6">
        <w:rPr>
          <w:rFonts w:cs="David" w:hint="cs"/>
          <w:rtl/>
        </w:rPr>
        <w:t>יצחק זיו</w:t>
      </w:r>
    </w:p>
    <w:p w14:paraId="35BD4467" w14:textId="77777777" w:rsidR="003159F6" w:rsidRPr="003159F6" w:rsidRDefault="003159F6" w:rsidP="003159F6">
      <w:pPr>
        <w:bidi/>
        <w:jc w:val="both"/>
        <w:rPr>
          <w:rFonts w:cs="David" w:hint="cs"/>
          <w:rtl/>
        </w:rPr>
      </w:pPr>
      <w:proofErr w:type="spellStart"/>
      <w:r w:rsidRPr="003159F6">
        <w:rPr>
          <w:rFonts w:cs="David" w:hint="cs"/>
          <w:rtl/>
        </w:rPr>
        <w:t>נדיה</w:t>
      </w:r>
      <w:proofErr w:type="spellEnd"/>
      <w:r w:rsidRPr="003159F6">
        <w:rPr>
          <w:rFonts w:cs="David" w:hint="cs"/>
          <w:rtl/>
        </w:rPr>
        <w:t xml:space="preserve"> חילו</w:t>
      </w:r>
    </w:p>
    <w:p w14:paraId="38F5EEB9" w14:textId="77777777" w:rsidR="003159F6" w:rsidRPr="003159F6" w:rsidRDefault="003159F6" w:rsidP="003159F6">
      <w:pPr>
        <w:bidi/>
        <w:jc w:val="both"/>
        <w:rPr>
          <w:rFonts w:cs="David" w:hint="cs"/>
          <w:rtl/>
        </w:rPr>
      </w:pPr>
      <w:r w:rsidRPr="003159F6">
        <w:rPr>
          <w:rFonts w:cs="David" w:hint="cs"/>
          <w:rtl/>
        </w:rPr>
        <w:t xml:space="preserve">דב </w:t>
      </w:r>
      <w:proofErr w:type="spellStart"/>
      <w:r w:rsidRPr="003159F6">
        <w:rPr>
          <w:rFonts w:cs="David" w:hint="cs"/>
          <w:rtl/>
        </w:rPr>
        <w:t>חנין</w:t>
      </w:r>
      <w:proofErr w:type="spellEnd"/>
    </w:p>
    <w:p w14:paraId="4DD40EBD" w14:textId="77777777" w:rsidR="003159F6" w:rsidRPr="003159F6" w:rsidRDefault="003159F6" w:rsidP="003159F6">
      <w:pPr>
        <w:bidi/>
        <w:jc w:val="both"/>
        <w:rPr>
          <w:rFonts w:cs="David" w:hint="cs"/>
          <w:rtl/>
        </w:rPr>
      </w:pPr>
      <w:r w:rsidRPr="003159F6">
        <w:rPr>
          <w:rFonts w:cs="David" w:hint="cs"/>
          <w:rtl/>
        </w:rPr>
        <w:t>שי חרמש</w:t>
      </w:r>
    </w:p>
    <w:p w14:paraId="5B465933" w14:textId="77777777" w:rsidR="003159F6" w:rsidRPr="003159F6" w:rsidRDefault="003159F6" w:rsidP="003159F6">
      <w:pPr>
        <w:bidi/>
        <w:jc w:val="both"/>
        <w:rPr>
          <w:rFonts w:cs="David" w:hint="cs"/>
          <w:rtl/>
        </w:rPr>
      </w:pPr>
      <w:proofErr w:type="spellStart"/>
      <w:r w:rsidRPr="003159F6">
        <w:rPr>
          <w:rFonts w:cs="David" w:hint="cs"/>
          <w:rtl/>
        </w:rPr>
        <w:t>אחמד</w:t>
      </w:r>
      <w:proofErr w:type="spellEnd"/>
      <w:r w:rsidRPr="003159F6">
        <w:rPr>
          <w:rFonts w:cs="David" w:hint="cs"/>
          <w:rtl/>
        </w:rPr>
        <w:t xml:space="preserve"> טיבי</w:t>
      </w:r>
    </w:p>
    <w:p w14:paraId="34D8F2FD" w14:textId="77777777" w:rsidR="003159F6" w:rsidRPr="003159F6" w:rsidRDefault="003159F6" w:rsidP="003159F6">
      <w:pPr>
        <w:bidi/>
        <w:jc w:val="both"/>
        <w:rPr>
          <w:rFonts w:cs="David" w:hint="cs"/>
          <w:rtl/>
        </w:rPr>
      </w:pPr>
      <w:r w:rsidRPr="003159F6">
        <w:rPr>
          <w:rFonts w:cs="David" w:hint="cs"/>
          <w:rtl/>
        </w:rPr>
        <w:t xml:space="preserve">שלי </w:t>
      </w:r>
      <w:proofErr w:type="spellStart"/>
      <w:r w:rsidRPr="003159F6">
        <w:rPr>
          <w:rFonts w:cs="David" w:hint="cs"/>
          <w:rtl/>
        </w:rPr>
        <w:t>יחימוביץ</w:t>
      </w:r>
      <w:proofErr w:type="spellEnd"/>
    </w:p>
    <w:p w14:paraId="01EE9840" w14:textId="77777777" w:rsidR="003159F6" w:rsidRPr="003159F6" w:rsidRDefault="003159F6" w:rsidP="003159F6">
      <w:pPr>
        <w:bidi/>
        <w:jc w:val="both"/>
        <w:rPr>
          <w:rFonts w:cs="David" w:hint="cs"/>
          <w:rtl/>
        </w:rPr>
      </w:pPr>
      <w:r w:rsidRPr="003159F6">
        <w:rPr>
          <w:rFonts w:cs="David" w:hint="cs"/>
          <w:rtl/>
        </w:rPr>
        <w:t>איתן כבל</w:t>
      </w:r>
    </w:p>
    <w:p w14:paraId="3953758A" w14:textId="77777777" w:rsidR="003159F6" w:rsidRPr="003159F6" w:rsidRDefault="003159F6" w:rsidP="003159F6">
      <w:pPr>
        <w:bidi/>
        <w:jc w:val="both"/>
        <w:rPr>
          <w:rFonts w:cs="David" w:hint="cs"/>
          <w:rtl/>
        </w:rPr>
      </w:pPr>
      <w:r w:rsidRPr="003159F6">
        <w:rPr>
          <w:rFonts w:cs="David" w:hint="cs"/>
          <w:rtl/>
        </w:rPr>
        <w:t>יעקב כהן</w:t>
      </w:r>
    </w:p>
    <w:p w14:paraId="51D10201" w14:textId="77777777" w:rsidR="003159F6" w:rsidRPr="003159F6" w:rsidRDefault="003159F6" w:rsidP="003159F6">
      <w:pPr>
        <w:bidi/>
        <w:jc w:val="both"/>
        <w:rPr>
          <w:rFonts w:cs="David" w:hint="cs"/>
          <w:rtl/>
        </w:rPr>
      </w:pPr>
      <w:r w:rsidRPr="003159F6">
        <w:rPr>
          <w:rFonts w:cs="David" w:hint="cs"/>
          <w:rtl/>
        </w:rPr>
        <w:t>שלמה מולה</w:t>
      </w:r>
    </w:p>
    <w:p w14:paraId="5A46CD28" w14:textId="77777777" w:rsidR="003159F6" w:rsidRPr="003159F6" w:rsidRDefault="003159F6" w:rsidP="003159F6">
      <w:pPr>
        <w:bidi/>
        <w:jc w:val="both"/>
        <w:rPr>
          <w:rFonts w:cs="David" w:hint="cs"/>
          <w:rtl/>
        </w:rPr>
      </w:pPr>
      <w:r w:rsidRPr="003159F6">
        <w:rPr>
          <w:rFonts w:cs="David" w:hint="cs"/>
          <w:rtl/>
        </w:rPr>
        <w:t>אלכס מילר</w:t>
      </w:r>
    </w:p>
    <w:p w14:paraId="69396DD7" w14:textId="77777777" w:rsidR="003159F6" w:rsidRPr="003159F6" w:rsidRDefault="003159F6" w:rsidP="003159F6">
      <w:pPr>
        <w:bidi/>
        <w:jc w:val="both"/>
        <w:rPr>
          <w:rFonts w:cs="David" w:hint="cs"/>
          <w:rtl/>
        </w:rPr>
      </w:pPr>
      <w:proofErr w:type="spellStart"/>
      <w:r w:rsidRPr="003159F6">
        <w:rPr>
          <w:rFonts w:cs="David" w:hint="cs"/>
          <w:rtl/>
        </w:rPr>
        <w:t>סטס</w:t>
      </w:r>
      <w:proofErr w:type="spellEnd"/>
      <w:r w:rsidRPr="003159F6">
        <w:rPr>
          <w:rFonts w:cs="David" w:hint="cs"/>
          <w:rtl/>
        </w:rPr>
        <w:t xml:space="preserve"> </w:t>
      </w:r>
      <w:proofErr w:type="spellStart"/>
      <w:r w:rsidRPr="003159F6">
        <w:rPr>
          <w:rFonts w:cs="David" w:hint="cs"/>
          <w:rtl/>
        </w:rPr>
        <w:t>מיסז'ניקוב</w:t>
      </w:r>
      <w:proofErr w:type="spellEnd"/>
    </w:p>
    <w:p w14:paraId="5B37CA0A" w14:textId="77777777" w:rsidR="003159F6" w:rsidRPr="003159F6" w:rsidRDefault="003159F6" w:rsidP="003159F6">
      <w:pPr>
        <w:bidi/>
        <w:jc w:val="both"/>
        <w:rPr>
          <w:rFonts w:cs="David" w:hint="cs"/>
          <w:rtl/>
        </w:rPr>
      </w:pPr>
      <w:r w:rsidRPr="003159F6">
        <w:rPr>
          <w:rFonts w:cs="David" w:hint="cs"/>
          <w:rtl/>
        </w:rPr>
        <w:t xml:space="preserve">יעקב </w:t>
      </w:r>
      <w:proofErr w:type="spellStart"/>
      <w:r w:rsidRPr="003159F6">
        <w:rPr>
          <w:rFonts w:cs="David" w:hint="cs"/>
          <w:rtl/>
        </w:rPr>
        <w:t>מרגי</w:t>
      </w:r>
      <w:proofErr w:type="spellEnd"/>
    </w:p>
    <w:p w14:paraId="064EC1EB" w14:textId="77777777" w:rsidR="003159F6" w:rsidRPr="003159F6" w:rsidRDefault="003159F6" w:rsidP="003159F6">
      <w:pPr>
        <w:bidi/>
        <w:jc w:val="both"/>
        <w:rPr>
          <w:rFonts w:cs="David" w:hint="cs"/>
          <w:rtl/>
        </w:rPr>
      </w:pPr>
      <w:r w:rsidRPr="003159F6">
        <w:rPr>
          <w:rFonts w:cs="David" w:hint="cs"/>
          <w:rtl/>
        </w:rPr>
        <w:t>אורית נוקד</w:t>
      </w:r>
    </w:p>
    <w:p w14:paraId="16721782" w14:textId="77777777" w:rsidR="003159F6" w:rsidRPr="003159F6" w:rsidRDefault="003159F6" w:rsidP="003159F6">
      <w:pPr>
        <w:bidi/>
        <w:jc w:val="both"/>
        <w:rPr>
          <w:rFonts w:cs="David" w:hint="cs"/>
          <w:rtl/>
        </w:rPr>
      </w:pPr>
      <w:r w:rsidRPr="003159F6">
        <w:rPr>
          <w:rFonts w:cs="David" w:hint="cs"/>
          <w:rtl/>
        </w:rPr>
        <w:t xml:space="preserve">ניסן </w:t>
      </w:r>
      <w:proofErr w:type="spellStart"/>
      <w:r w:rsidRPr="003159F6">
        <w:rPr>
          <w:rFonts w:cs="David" w:hint="cs"/>
          <w:rtl/>
        </w:rPr>
        <w:t>סלומינסקי</w:t>
      </w:r>
      <w:proofErr w:type="spellEnd"/>
    </w:p>
    <w:p w14:paraId="31FCA67A" w14:textId="77777777" w:rsidR="003159F6" w:rsidRPr="003159F6" w:rsidRDefault="003159F6" w:rsidP="003159F6">
      <w:pPr>
        <w:bidi/>
        <w:jc w:val="both"/>
        <w:rPr>
          <w:rFonts w:cs="David" w:hint="cs"/>
          <w:rtl/>
        </w:rPr>
      </w:pPr>
      <w:r w:rsidRPr="003159F6">
        <w:rPr>
          <w:rFonts w:cs="David" w:hint="cs"/>
          <w:rtl/>
        </w:rPr>
        <w:t>גדעון סער</w:t>
      </w:r>
    </w:p>
    <w:p w14:paraId="448B5E67" w14:textId="77777777" w:rsidR="003159F6" w:rsidRPr="003159F6" w:rsidRDefault="003159F6" w:rsidP="003159F6">
      <w:pPr>
        <w:bidi/>
        <w:jc w:val="both"/>
        <w:rPr>
          <w:rFonts w:cs="David" w:hint="cs"/>
          <w:rtl/>
        </w:rPr>
      </w:pPr>
      <w:r w:rsidRPr="003159F6">
        <w:rPr>
          <w:rFonts w:cs="David" w:hint="cs"/>
          <w:rtl/>
        </w:rPr>
        <w:t xml:space="preserve">יוחנן </w:t>
      </w:r>
      <w:proofErr w:type="spellStart"/>
      <w:r w:rsidRPr="003159F6">
        <w:rPr>
          <w:rFonts w:cs="David" w:hint="cs"/>
          <w:rtl/>
        </w:rPr>
        <w:t>פלסנר</w:t>
      </w:r>
      <w:proofErr w:type="spellEnd"/>
    </w:p>
    <w:p w14:paraId="31B16538" w14:textId="77777777" w:rsidR="003159F6" w:rsidRPr="003159F6" w:rsidRDefault="003159F6" w:rsidP="003159F6">
      <w:pPr>
        <w:bidi/>
        <w:jc w:val="both"/>
        <w:rPr>
          <w:rFonts w:cs="David" w:hint="cs"/>
          <w:rtl/>
        </w:rPr>
      </w:pPr>
      <w:proofErr w:type="spellStart"/>
      <w:r w:rsidRPr="003159F6">
        <w:rPr>
          <w:rFonts w:cs="David" w:hint="cs"/>
          <w:rtl/>
        </w:rPr>
        <w:t>סילבן</w:t>
      </w:r>
      <w:proofErr w:type="spellEnd"/>
      <w:r w:rsidRPr="003159F6">
        <w:rPr>
          <w:rFonts w:cs="David" w:hint="cs"/>
          <w:rtl/>
        </w:rPr>
        <w:t xml:space="preserve"> שלום</w:t>
      </w:r>
    </w:p>
    <w:p w14:paraId="7D84D9FA" w14:textId="77777777" w:rsidR="003159F6" w:rsidRPr="003159F6" w:rsidRDefault="003159F6" w:rsidP="003159F6">
      <w:pPr>
        <w:bidi/>
        <w:jc w:val="both"/>
        <w:rPr>
          <w:rFonts w:cs="David" w:hint="cs"/>
          <w:rtl/>
        </w:rPr>
      </w:pPr>
      <w:r w:rsidRPr="003159F6">
        <w:rPr>
          <w:rFonts w:cs="David" w:hint="cs"/>
          <w:rtl/>
        </w:rPr>
        <w:t>רונית תירוש</w:t>
      </w:r>
    </w:p>
    <w:p w14:paraId="6CAB3458" w14:textId="77777777" w:rsidR="003159F6" w:rsidRPr="003159F6" w:rsidRDefault="003159F6" w:rsidP="003159F6">
      <w:pPr>
        <w:bidi/>
        <w:jc w:val="both"/>
        <w:rPr>
          <w:rFonts w:cs="David" w:hint="cs"/>
          <w:rtl/>
        </w:rPr>
      </w:pPr>
    </w:p>
    <w:p w14:paraId="7F03FCCA" w14:textId="77777777" w:rsidR="003159F6" w:rsidRPr="003159F6" w:rsidRDefault="003159F6" w:rsidP="003159F6">
      <w:pPr>
        <w:tabs>
          <w:tab w:val="left" w:pos="1788"/>
          <w:tab w:val="left" w:pos="3631"/>
        </w:tabs>
        <w:bidi/>
        <w:jc w:val="both"/>
        <w:rPr>
          <w:rFonts w:cs="David" w:hint="cs"/>
          <w:b/>
          <w:bCs/>
          <w:u w:val="single"/>
          <w:rtl/>
        </w:rPr>
      </w:pPr>
    </w:p>
    <w:p w14:paraId="5705D614" w14:textId="77777777" w:rsidR="003159F6" w:rsidRPr="003159F6" w:rsidRDefault="003159F6" w:rsidP="003159F6">
      <w:pPr>
        <w:tabs>
          <w:tab w:val="left" w:pos="1788"/>
          <w:tab w:val="left" w:pos="3631"/>
        </w:tabs>
        <w:bidi/>
        <w:jc w:val="both"/>
        <w:rPr>
          <w:rFonts w:cs="David" w:hint="cs"/>
          <w:b/>
          <w:bCs/>
          <w:u w:val="single"/>
          <w:rtl/>
        </w:rPr>
      </w:pPr>
    </w:p>
    <w:p w14:paraId="15F2B17B" w14:textId="77777777" w:rsidR="003159F6" w:rsidRDefault="003159F6" w:rsidP="003159F6">
      <w:pPr>
        <w:tabs>
          <w:tab w:val="left" w:pos="1788"/>
          <w:tab w:val="left" w:pos="3631"/>
        </w:tabs>
        <w:bidi/>
        <w:jc w:val="both"/>
        <w:rPr>
          <w:rFonts w:cs="David" w:hint="cs"/>
          <w:b/>
          <w:bCs/>
          <w:u w:val="single"/>
          <w:rtl/>
        </w:rPr>
      </w:pPr>
      <w:r w:rsidRPr="003159F6">
        <w:rPr>
          <w:rFonts w:cs="David"/>
          <w:b/>
          <w:bCs/>
          <w:u w:val="single"/>
          <w:rtl/>
        </w:rPr>
        <w:br w:type="page"/>
      </w:r>
    </w:p>
    <w:p w14:paraId="1A8F8AF6" w14:textId="77777777" w:rsidR="003159F6" w:rsidRDefault="003159F6" w:rsidP="003159F6">
      <w:pPr>
        <w:tabs>
          <w:tab w:val="left" w:pos="1788"/>
          <w:tab w:val="left" w:pos="3631"/>
        </w:tabs>
        <w:bidi/>
        <w:jc w:val="both"/>
        <w:rPr>
          <w:rFonts w:cs="David" w:hint="cs"/>
          <w:b/>
          <w:bCs/>
          <w:u w:val="single"/>
          <w:rtl/>
        </w:rPr>
      </w:pPr>
    </w:p>
    <w:p w14:paraId="0FD2B997" w14:textId="77777777" w:rsidR="003159F6" w:rsidRDefault="003159F6" w:rsidP="003159F6">
      <w:pPr>
        <w:tabs>
          <w:tab w:val="left" w:pos="1788"/>
          <w:tab w:val="left" w:pos="3631"/>
        </w:tabs>
        <w:bidi/>
        <w:jc w:val="both"/>
        <w:rPr>
          <w:rFonts w:cs="David" w:hint="cs"/>
          <w:b/>
          <w:bCs/>
          <w:u w:val="single"/>
          <w:rtl/>
        </w:rPr>
      </w:pPr>
    </w:p>
    <w:p w14:paraId="22268E81" w14:textId="77777777" w:rsidR="003159F6" w:rsidRPr="003159F6" w:rsidRDefault="003159F6" w:rsidP="003159F6">
      <w:pPr>
        <w:tabs>
          <w:tab w:val="left" w:pos="1788"/>
          <w:tab w:val="left" w:pos="3631"/>
        </w:tabs>
        <w:bidi/>
        <w:jc w:val="both"/>
        <w:rPr>
          <w:rFonts w:cs="David" w:hint="cs"/>
          <w:rtl/>
        </w:rPr>
      </w:pPr>
      <w:r w:rsidRPr="003159F6">
        <w:rPr>
          <w:rFonts w:cs="David"/>
          <w:b/>
          <w:bCs/>
          <w:u w:val="single"/>
          <w:rtl/>
        </w:rPr>
        <w:t>מוזמנים</w:t>
      </w:r>
      <w:r w:rsidRPr="003159F6">
        <w:rPr>
          <w:rFonts w:cs="David"/>
          <w:rtl/>
        </w:rPr>
        <w:t>:</w:t>
      </w:r>
    </w:p>
    <w:p w14:paraId="3C35AAA1" w14:textId="77777777" w:rsidR="003159F6" w:rsidRPr="003159F6" w:rsidRDefault="003159F6" w:rsidP="003159F6">
      <w:pPr>
        <w:bidi/>
        <w:jc w:val="both"/>
        <w:rPr>
          <w:rFonts w:cs="David" w:hint="cs"/>
          <w:rtl/>
        </w:rPr>
      </w:pPr>
      <w:r w:rsidRPr="003159F6">
        <w:rPr>
          <w:rFonts w:cs="David" w:hint="cs"/>
          <w:rtl/>
        </w:rPr>
        <w:t>איל ינון - מזכיר הכנסת</w:t>
      </w:r>
    </w:p>
    <w:p w14:paraId="71DFAC11" w14:textId="77777777" w:rsidR="003159F6" w:rsidRPr="003159F6" w:rsidRDefault="003159F6" w:rsidP="003159F6">
      <w:pPr>
        <w:bidi/>
        <w:jc w:val="both"/>
        <w:rPr>
          <w:rFonts w:cs="David" w:hint="cs"/>
          <w:rtl/>
        </w:rPr>
      </w:pPr>
      <w:proofErr w:type="spellStart"/>
      <w:r w:rsidRPr="003159F6">
        <w:rPr>
          <w:rFonts w:cs="David" w:hint="cs"/>
          <w:rtl/>
        </w:rPr>
        <w:t>נאזם</w:t>
      </w:r>
      <w:proofErr w:type="spellEnd"/>
      <w:r w:rsidRPr="003159F6">
        <w:rPr>
          <w:rFonts w:cs="David" w:hint="cs"/>
          <w:rtl/>
        </w:rPr>
        <w:t xml:space="preserve"> בדר </w:t>
      </w:r>
      <w:r w:rsidRPr="003159F6">
        <w:rPr>
          <w:rFonts w:cs="David"/>
          <w:rtl/>
        </w:rPr>
        <w:t>–</w:t>
      </w:r>
      <w:r w:rsidRPr="003159F6">
        <w:rPr>
          <w:rFonts w:cs="David" w:hint="cs"/>
          <w:rtl/>
        </w:rPr>
        <w:t xml:space="preserve"> ס. מזכיר הכנסת</w:t>
      </w:r>
    </w:p>
    <w:p w14:paraId="2CD8F041" w14:textId="77777777" w:rsidR="003159F6" w:rsidRPr="003159F6" w:rsidRDefault="003159F6" w:rsidP="003159F6">
      <w:pPr>
        <w:bidi/>
        <w:jc w:val="both"/>
        <w:rPr>
          <w:rFonts w:cs="David" w:hint="cs"/>
          <w:rtl/>
        </w:rPr>
      </w:pPr>
      <w:r w:rsidRPr="003159F6">
        <w:rPr>
          <w:rFonts w:cs="David" w:hint="cs"/>
          <w:rtl/>
        </w:rPr>
        <w:t xml:space="preserve">דן </w:t>
      </w:r>
      <w:proofErr w:type="spellStart"/>
      <w:r w:rsidRPr="003159F6">
        <w:rPr>
          <w:rFonts w:cs="David" w:hint="cs"/>
          <w:rtl/>
        </w:rPr>
        <w:t>מרזוק</w:t>
      </w:r>
      <w:proofErr w:type="spellEnd"/>
      <w:r w:rsidRPr="003159F6">
        <w:rPr>
          <w:rFonts w:cs="David" w:hint="cs"/>
          <w:rtl/>
        </w:rPr>
        <w:t xml:space="preserve"> </w:t>
      </w:r>
      <w:r w:rsidRPr="003159F6">
        <w:rPr>
          <w:rFonts w:cs="David"/>
          <w:rtl/>
        </w:rPr>
        <w:t>–</w:t>
      </w:r>
      <w:r w:rsidRPr="003159F6">
        <w:rPr>
          <w:rFonts w:cs="David" w:hint="cs"/>
          <w:rtl/>
        </w:rPr>
        <w:t xml:space="preserve"> ע. למזכיר הכנסת</w:t>
      </w:r>
    </w:p>
    <w:p w14:paraId="1985ACA1" w14:textId="77777777" w:rsidR="003159F6" w:rsidRPr="003159F6" w:rsidRDefault="003159F6" w:rsidP="003159F6">
      <w:pPr>
        <w:bidi/>
        <w:jc w:val="both"/>
        <w:rPr>
          <w:rFonts w:cs="David" w:hint="cs"/>
          <w:rtl/>
        </w:rPr>
      </w:pPr>
      <w:r w:rsidRPr="003159F6">
        <w:rPr>
          <w:rFonts w:cs="David" w:hint="cs"/>
          <w:rtl/>
        </w:rPr>
        <w:t xml:space="preserve">עו"ד </w:t>
      </w:r>
      <w:proofErr w:type="spellStart"/>
      <w:r w:rsidRPr="003159F6">
        <w:rPr>
          <w:rFonts w:cs="David" w:hint="cs"/>
          <w:rtl/>
        </w:rPr>
        <w:t>דבי</w:t>
      </w:r>
      <w:proofErr w:type="spellEnd"/>
      <w:r w:rsidRPr="003159F6">
        <w:rPr>
          <w:rFonts w:cs="David" w:hint="cs"/>
          <w:rtl/>
        </w:rPr>
        <w:t xml:space="preserve"> </w:t>
      </w:r>
      <w:proofErr w:type="spellStart"/>
      <w:r w:rsidRPr="003159F6">
        <w:rPr>
          <w:rFonts w:cs="David" w:hint="cs"/>
          <w:rtl/>
        </w:rPr>
        <w:t>גילד</w:t>
      </w:r>
      <w:proofErr w:type="spellEnd"/>
      <w:r w:rsidRPr="003159F6">
        <w:rPr>
          <w:rFonts w:cs="David" w:hint="cs"/>
          <w:rtl/>
        </w:rPr>
        <w:t xml:space="preserve">-חיו </w:t>
      </w:r>
      <w:r w:rsidRPr="003159F6">
        <w:rPr>
          <w:rFonts w:cs="David"/>
          <w:rtl/>
        </w:rPr>
        <w:t>–</w:t>
      </w:r>
      <w:r w:rsidRPr="003159F6">
        <w:rPr>
          <w:rFonts w:cs="David" w:hint="cs"/>
          <w:rtl/>
        </w:rPr>
        <w:t xml:space="preserve"> האגודה לזכויות האזרח</w:t>
      </w:r>
    </w:p>
    <w:p w14:paraId="383C6D1D" w14:textId="77777777" w:rsidR="003159F6" w:rsidRPr="003159F6" w:rsidRDefault="003159F6" w:rsidP="003159F6">
      <w:pPr>
        <w:bidi/>
        <w:jc w:val="both"/>
        <w:rPr>
          <w:rFonts w:cs="David" w:hint="cs"/>
          <w:rtl/>
        </w:rPr>
      </w:pPr>
      <w:r w:rsidRPr="003159F6">
        <w:rPr>
          <w:rFonts w:cs="David" w:hint="cs"/>
          <w:rtl/>
        </w:rPr>
        <w:t xml:space="preserve">עו"ד יעל גויס </w:t>
      </w:r>
      <w:r w:rsidRPr="003159F6">
        <w:rPr>
          <w:rFonts w:cs="David"/>
          <w:rtl/>
        </w:rPr>
        <w:t>–</w:t>
      </w:r>
      <w:r w:rsidRPr="003159F6">
        <w:rPr>
          <w:rFonts w:cs="David" w:hint="cs"/>
          <w:rtl/>
        </w:rPr>
        <w:t xml:space="preserve"> לשכת עורכי הדין</w:t>
      </w:r>
    </w:p>
    <w:p w14:paraId="0132B619" w14:textId="77777777" w:rsidR="003159F6" w:rsidRPr="003159F6" w:rsidRDefault="003159F6" w:rsidP="003159F6">
      <w:pPr>
        <w:bidi/>
        <w:jc w:val="both"/>
        <w:rPr>
          <w:rFonts w:cs="David" w:hint="cs"/>
          <w:rtl/>
        </w:rPr>
      </w:pPr>
      <w:r w:rsidRPr="003159F6">
        <w:rPr>
          <w:rFonts w:cs="David" w:hint="cs"/>
          <w:rtl/>
        </w:rPr>
        <w:t xml:space="preserve">ארז </w:t>
      </w:r>
      <w:proofErr w:type="spellStart"/>
      <w:r w:rsidRPr="003159F6">
        <w:rPr>
          <w:rFonts w:cs="David" w:hint="cs"/>
          <w:rtl/>
        </w:rPr>
        <w:t>גלהר</w:t>
      </w:r>
      <w:proofErr w:type="spellEnd"/>
      <w:r w:rsidRPr="003159F6">
        <w:rPr>
          <w:rFonts w:cs="David" w:hint="cs"/>
          <w:rtl/>
        </w:rPr>
        <w:t xml:space="preserve"> </w:t>
      </w:r>
      <w:r w:rsidRPr="003159F6">
        <w:rPr>
          <w:rFonts w:cs="David"/>
          <w:rtl/>
        </w:rPr>
        <w:t>–</w:t>
      </w:r>
      <w:r w:rsidRPr="003159F6">
        <w:rPr>
          <w:rFonts w:cs="David" w:hint="cs"/>
          <w:rtl/>
        </w:rPr>
        <w:t xml:space="preserve"> שתדלן, חברת </w:t>
      </w:r>
      <w:proofErr w:type="spellStart"/>
      <w:r w:rsidRPr="003159F6">
        <w:rPr>
          <w:rFonts w:cs="David" w:hint="cs"/>
          <w:rtl/>
        </w:rPr>
        <w:t>פוליסי</w:t>
      </w:r>
      <w:proofErr w:type="spellEnd"/>
    </w:p>
    <w:p w14:paraId="11809847" w14:textId="77777777" w:rsidR="003159F6" w:rsidRPr="003159F6" w:rsidRDefault="003159F6" w:rsidP="003159F6">
      <w:pPr>
        <w:bidi/>
        <w:jc w:val="both"/>
        <w:rPr>
          <w:rFonts w:cs="David" w:hint="cs"/>
          <w:rtl/>
        </w:rPr>
      </w:pPr>
      <w:r w:rsidRPr="003159F6">
        <w:rPr>
          <w:rFonts w:cs="David" w:hint="cs"/>
          <w:rtl/>
        </w:rPr>
        <w:t>עו"ד יוסי כהן- נציג תושבי שדרות</w:t>
      </w:r>
    </w:p>
    <w:p w14:paraId="0D5EA24E" w14:textId="77777777" w:rsidR="003159F6" w:rsidRDefault="003159F6" w:rsidP="003159F6">
      <w:pPr>
        <w:tabs>
          <w:tab w:val="left" w:pos="1930"/>
        </w:tabs>
        <w:bidi/>
        <w:spacing w:line="360" w:lineRule="auto"/>
        <w:jc w:val="both"/>
        <w:rPr>
          <w:rFonts w:cs="David" w:hint="cs"/>
          <w:b/>
          <w:bCs/>
          <w:u w:val="single"/>
          <w:rtl/>
        </w:rPr>
      </w:pPr>
    </w:p>
    <w:p w14:paraId="02854665" w14:textId="77777777" w:rsidR="003159F6" w:rsidRDefault="003159F6" w:rsidP="003159F6">
      <w:pPr>
        <w:tabs>
          <w:tab w:val="left" w:pos="1930"/>
        </w:tabs>
        <w:bidi/>
        <w:spacing w:line="360" w:lineRule="auto"/>
        <w:jc w:val="both"/>
        <w:rPr>
          <w:rFonts w:cs="David" w:hint="cs"/>
          <w:b/>
          <w:bCs/>
          <w:u w:val="single"/>
          <w:rtl/>
        </w:rPr>
      </w:pPr>
    </w:p>
    <w:p w14:paraId="4DEA476D" w14:textId="77777777" w:rsidR="003159F6" w:rsidRPr="003159F6" w:rsidRDefault="003159F6" w:rsidP="003159F6">
      <w:pPr>
        <w:tabs>
          <w:tab w:val="left" w:pos="1930"/>
        </w:tabs>
        <w:bidi/>
        <w:spacing w:line="360" w:lineRule="auto"/>
        <w:jc w:val="both"/>
        <w:rPr>
          <w:rFonts w:cs="David" w:hint="cs"/>
          <w:b/>
          <w:bCs/>
          <w:u w:val="single"/>
          <w:rtl/>
        </w:rPr>
      </w:pPr>
    </w:p>
    <w:p w14:paraId="2FC301AC" w14:textId="77777777" w:rsidR="003159F6" w:rsidRPr="003159F6" w:rsidRDefault="003159F6" w:rsidP="003159F6">
      <w:pPr>
        <w:tabs>
          <w:tab w:val="left" w:pos="1930"/>
        </w:tabs>
        <w:bidi/>
        <w:spacing w:line="360" w:lineRule="auto"/>
        <w:jc w:val="both"/>
        <w:rPr>
          <w:rFonts w:cs="David" w:hint="cs"/>
          <w:rtl/>
        </w:rPr>
      </w:pPr>
      <w:r w:rsidRPr="003159F6">
        <w:rPr>
          <w:rFonts w:cs="David"/>
          <w:b/>
          <w:bCs/>
          <w:u w:val="single"/>
          <w:rtl/>
        </w:rPr>
        <w:t>י</w:t>
      </w:r>
      <w:r w:rsidRPr="003159F6">
        <w:rPr>
          <w:rFonts w:cs="David" w:hint="cs"/>
          <w:b/>
          <w:bCs/>
          <w:u w:val="single"/>
          <w:rtl/>
        </w:rPr>
        <w:t>יעוץ משפטי</w:t>
      </w:r>
      <w:r w:rsidRPr="003159F6">
        <w:rPr>
          <w:rFonts w:cs="David"/>
          <w:b/>
          <w:bCs/>
          <w:u w:val="single"/>
          <w:rtl/>
        </w:rPr>
        <w:t>:</w:t>
      </w:r>
      <w:r w:rsidRPr="003159F6">
        <w:rPr>
          <w:rFonts w:cs="David" w:hint="cs"/>
          <w:rtl/>
        </w:rPr>
        <w:t xml:space="preserve"> ארבל </w:t>
      </w:r>
      <w:proofErr w:type="spellStart"/>
      <w:r w:rsidRPr="003159F6">
        <w:rPr>
          <w:rFonts w:cs="David" w:hint="cs"/>
          <w:rtl/>
        </w:rPr>
        <w:t>אסטרחן</w:t>
      </w:r>
      <w:proofErr w:type="spellEnd"/>
    </w:p>
    <w:p w14:paraId="6723E6D8" w14:textId="77777777" w:rsidR="003159F6" w:rsidRPr="003159F6" w:rsidRDefault="003159F6" w:rsidP="003159F6">
      <w:pPr>
        <w:tabs>
          <w:tab w:val="left" w:pos="1930"/>
        </w:tabs>
        <w:bidi/>
        <w:spacing w:line="360" w:lineRule="auto"/>
        <w:jc w:val="both"/>
        <w:rPr>
          <w:rFonts w:cs="David" w:hint="cs"/>
          <w:rtl/>
        </w:rPr>
      </w:pPr>
      <w:r w:rsidRPr="003159F6">
        <w:rPr>
          <w:rFonts w:cs="David" w:hint="cs"/>
          <w:b/>
          <w:bCs/>
          <w:u w:val="single"/>
          <w:rtl/>
        </w:rPr>
        <w:t>מתמחה:</w:t>
      </w:r>
      <w:r w:rsidRPr="003159F6">
        <w:rPr>
          <w:rFonts w:cs="David" w:hint="cs"/>
          <w:rtl/>
        </w:rPr>
        <w:t xml:space="preserve">  שלומי בלבן</w:t>
      </w:r>
    </w:p>
    <w:p w14:paraId="675BD19F" w14:textId="77777777" w:rsidR="003159F6" w:rsidRPr="003159F6" w:rsidRDefault="003159F6" w:rsidP="003159F6">
      <w:pPr>
        <w:tabs>
          <w:tab w:val="left" w:pos="1930"/>
        </w:tabs>
        <w:bidi/>
        <w:spacing w:line="360" w:lineRule="auto"/>
        <w:jc w:val="both"/>
        <w:rPr>
          <w:rFonts w:cs="David" w:hint="cs"/>
          <w:b/>
          <w:bCs/>
          <w:rtl/>
        </w:rPr>
      </w:pPr>
      <w:r w:rsidRPr="003159F6">
        <w:rPr>
          <w:rFonts w:cs="David"/>
          <w:b/>
          <w:bCs/>
          <w:u w:val="single"/>
          <w:rtl/>
        </w:rPr>
        <w:t>מנהלת הוועדה</w:t>
      </w:r>
      <w:r w:rsidRPr="003159F6">
        <w:rPr>
          <w:rFonts w:cs="David"/>
          <w:rtl/>
        </w:rPr>
        <w:t>:</w:t>
      </w:r>
      <w:r w:rsidRPr="003159F6">
        <w:rPr>
          <w:rFonts w:cs="David" w:hint="cs"/>
          <w:rtl/>
        </w:rPr>
        <w:t xml:space="preserve"> אתי בן יוסף</w:t>
      </w:r>
    </w:p>
    <w:p w14:paraId="4885A2D8" w14:textId="77777777" w:rsidR="003159F6" w:rsidRPr="003159F6" w:rsidRDefault="003159F6" w:rsidP="003159F6">
      <w:pPr>
        <w:tabs>
          <w:tab w:val="left" w:pos="1930"/>
        </w:tabs>
        <w:bidi/>
        <w:spacing w:line="360" w:lineRule="auto"/>
        <w:jc w:val="both"/>
        <w:rPr>
          <w:rFonts w:cs="David" w:hint="cs"/>
          <w:rtl/>
        </w:rPr>
      </w:pPr>
      <w:r w:rsidRPr="003159F6">
        <w:rPr>
          <w:rFonts w:cs="David" w:hint="cs"/>
          <w:b/>
          <w:bCs/>
          <w:u w:val="single"/>
          <w:rtl/>
        </w:rPr>
        <w:t>מזכירת הוועדה:</w:t>
      </w:r>
      <w:r w:rsidRPr="003159F6">
        <w:rPr>
          <w:rFonts w:cs="David" w:hint="cs"/>
          <w:rtl/>
        </w:rPr>
        <w:t xml:space="preserve"> נועה בירן</w:t>
      </w:r>
    </w:p>
    <w:p w14:paraId="49C50964" w14:textId="77777777" w:rsidR="003159F6" w:rsidRPr="003159F6" w:rsidRDefault="003159F6" w:rsidP="003159F6">
      <w:pPr>
        <w:tabs>
          <w:tab w:val="left" w:pos="1930"/>
        </w:tabs>
        <w:bidi/>
        <w:spacing w:line="360" w:lineRule="auto"/>
        <w:jc w:val="both"/>
        <w:rPr>
          <w:rFonts w:cs="David" w:hint="cs"/>
          <w:rtl/>
        </w:rPr>
      </w:pPr>
      <w:r w:rsidRPr="003159F6">
        <w:rPr>
          <w:rFonts w:cs="David" w:hint="cs"/>
          <w:b/>
          <w:bCs/>
          <w:u w:val="single"/>
          <w:rtl/>
        </w:rPr>
        <w:t xml:space="preserve">רשמת </w:t>
      </w:r>
      <w:proofErr w:type="spellStart"/>
      <w:r w:rsidRPr="003159F6">
        <w:rPr>
          <w:rFonts w:cs="David" w:hint="cs"/>
          <w:b/>
          <w:bCs/>
          <w:u w:val="single"/>
          <w:rtl/>
        </w:rPr>
        <w:t>פרלמנטרית</w:t>
      </w:r>
      <w:proofErr w:type="spellEnd"/>
      <w:r w:rsidRPr="003159F6">
        <w:rPr>
          <w:rFonts w:cs="David"/>
          <w:rtl/>
        </w:rPr>
        <w:t>:</w:t>
      </w:r>
      <w:r w:rsidRPr="003159F6">
        <w:rPr>
          <w:rFonts w:cs="David" w:hint="cs"/>
          <w:rtl/>
        </w:rPr>
        <w:t xml:space="preserve"> רותי וייס</w:t>
      </w:r>
      <w:r w:rsidRPr="003159F6">
        <w:rPr>
          <w:rFonts w:cs="David" w:hint="cs"/>
          <w:rtl/>
        </w:rPr>
        <w:tab/>
      </w:r>
    </w:p>
    <w:p w14:paraId="270621C3" w14:textId="77777777" w:rsidR="003159F6" w:rsidRPr="003159F6" w:rsidRDefault="003159F6" w:rsidP="003159F6">
      <w:pPr>
        <w:bidi/>
        <w:jc w:val="both"/>
        <w:rPr>
          <w:rFonts w:cs="David" w:hint="cs"/>
          <w:b/>
          <w:bCs/>
          <w:rtl/>
        </w:rPr>
      </w:pPr>
    </w:p>
    <w:p w14:paraId="314A06EA" w14:textId="77777777" w:rsidR="003159F6" w:rsidRPr="003159F6" w:rsidRDefault="003159F6" w:rsidP="003159F6">
      <w:pPr>
        <w:pStyle w:val="Heading5"/>
        <w:rPr>
          <w:rFonts w:hint="cs"/>
          <w:sz w:val="24"/>
          <w:rtl/>
        </w:rPr>
      </w:pPr>
    </w:p>
    <w:p w14:paraId="7FF80703" w14:textId="77777777" w:rsidR="003159F6" w:rsidRPr="003159F6" w:rsidRDefault="003159F6" w:rsidP="003159F6">
      <w:pPr>
        <w:pStyle w:val="Heading5"/>
        <w:rPr>
          <w:sz w:val="24"/>
          <w:rtl/>
        </w:rPr>
      </w:pPr>
      <w:r w:rsidRPr="003159F6">
        <w:rPr>
          <w:rFonts w:hint="cs"/>
          <w:sz w:val="24"/>
          <w:rtl/>
        </w:rPr>
        <w:t xml:space="preserve">                                                 </w:t>
      </w:r>
      <w:r w:rsidRPr="003159F6">
        <w:rPr>
          <w:sz w:val="24"/>
          <w:rtl/>
        </w:rPr>
        <w:t xml:space="preserve"> </w:t>
      </w:r>
    </w:p>
    <w:p w14:paraId="6931ED48" w14:textId="77777777" w:rsidR="003159F6" w:rsidRPr="003159F6" w:rsidRDefault="003159F6" w:rsidP="003159F6">
      <w:pPr>
        <w:bidi/>
        <w:jc w:val="both"/>
        <w:rPr>
          <w:rFonts w:cs="David" w:hint="cs"/>
          <w:rtl/>
        </w:rPr>
      </w:pPr>
    </w:p>
    <w:p w14:paraId="3B68D247" w14:textId="77777777" w:rsidR="003159F6" w:rsidRDefault="003159F6" w:rsidP="003159F6">
      <w:pPr>
        <w:tabs>
          <w:tab w:val="left" w:pos="1221"/>
        </w:tabs>
        <w:bidi/>
        <w:jc w:val="both"/>
        <w:rPr>
          <w:rFonts w:cs="David" w:hint="cs"/>
          <w:rtl/>
        </w:rPr>
      </w:pPr>
      <w:r w:rsidRPr="003159F6">
        <w:rPr>
          <w:rFonts w:cs="David"/>
          <w:rtl/>
        </w:rPr>
        <w:br w:type="page"/>
      </w:r>
      <w:r w:rsidRPr="003159F6">
        <w:rPr>
          <w:rFonts w:cs="David" w:hint="cs"/>
          <w:rtl/>
        </w:rPr>
        <w:lastRenderedPageBreak/>
        <w:t xml:space="preserve">                       </w:t>
      </w:r>
    </w:p>
    <w:p w14:paraId="3F57AF95" w14:textId="77777777" w:rsidR="003159F6" w:rsidRDefault="003159F6" w:rsidP="003159F6">
      <w:pPr>
        <w:tabs>
          <w:tab w:val="left" w:pos="1221"/>
        </w:tabs>
        <w:bidi/>
        <w:jc w:val="both"/>
        <w:rPr>
          <w:rFonts w:cs="David" w:hint="cs"/>
          <w:rtl/>
        </w:rPr>
      </w:pPr>
    </w:p>
    <w:p w14:paraId="21F7AD0A" w14:textId="77777777" w:rsidR="003159F6" w:rsidRDefault="003159F6" w:rsidP="003159F6">
      <w:pPr>
        <w:tabs>
          <w:tab w:val="left" w:pos="1221"/>
        </w:tabs>
        <w:bidi/>
        <w:jc w:val="both"/>
        <w:rPr>
          <w:rFonts w:cs="David" w:hint="cs"/>
          <w:rtl/>
        </w:rPr>
      </w:pPr>
    </w:p>
    <w:p w14:paraId="35B61E2B" w14:textId="77777777" w:rsidR="003159F6" w:rsidRDefault="003159F6" w:rsidP="003159F6">
      <w:pPr>
        <w:tabs>
          <w:tab w:val="left" w:pos="1221"/>
        </w:tabs>
        <w:bidi/>
        <w:jc w:val="both"/>
        <w:rPr>
          <w:rFonts w:cs="David" w:hint="cs"/>
          <w:rtl/>
        </w:rPr>
      </w:pPr>
    </w:p>
    <w:p w14:paraId="26B020AE" w14:textId="77777777" w:rsidR="003159F6" w:rsidRDefault="003159F6" w:rsidP="003159F6">
      <w:pPr>
        <w:tabs>
          <w:tab w:val="left" w:pos="1221"/>
        </w:tabs>
        <w:bidi/>
        <w:jc w:val="both"/>
        <w:rPr>
          <w:rFonts w:cs="David" w:hint="cs"/>
          <w:rtl/>
        </w:rPr>
      </w:pPr>
    </w:p>
    <w:p w14:paraId="4DE26A82" w14:textId="77777777" w:rsidR="003159F6" w:rsidRDefault="003159F6" w:rsidP="003159F6">
      <w:pPr>
        <w:tabs>
          <w:tab w:val="left" w:pos="1221"/>
        </w:tabs>
        <w:bidi/>
        <w:jc w:val="both"/>
        <w:rPr>
          <w:rFonts w:cs="David" w:hint="cs"/>
          <w:rtl/>
        </w:rPr>
      </w:pPr>
    </w:p>
    <w:p w14:paraId="021CD905" w14:textId="77777777" w:rsidR="003159F6" w:rsidRDefault="003159F6" w:rsidP="003159F6">
      <w:pPr>
        <w:tabs>
          <w:tab w:val="left" w:pos="1221"/>
        </w:tabs>
        <w:bidi/>
        <w:jc w:val="both"/>
        <w:rPr>
          <w:rFonts w:cs="David" w:hint="cs"/>
          <w:rtl/>
        </w:rPr>
      </w:pPr>
    </w:p>
    <w:p w14:paraId="27BE357D" w14:textId="77777777" w:rsidR="003159F6" w:rsidRPr="003159F6" w:rsidRDefault="003159F6" w:rsidP="003159F6">
      <w:pPr>
        <w:tabs>
          <w:tab w:val="left" w:pos="1221"/>
        </w:tabs>
        <w:bidi/>
        <w:jc w:val="both"/>
        <w:rPr>
          <w:rFonts w:cs="David" w:hint="cs"/>
          <w:b/>
          <w:bCs/>
          <w:u w:val="single"/>
          <w:rtl/>
        </w:rPr>
      </w:pPr>
      <w:r w:rsidRPr="003159F6">
        <w:rPr>
          <w:rFonts w:cs="David" w:hint="cs"/>
          <w:rtl/>
        </w:rPr>
        <w:t xml:space="preserve">  </w:t>
      </w:r>
      <w:r w:rsidRPr="003159F6">
        <w:rPr>
          <w:rFonts w:cs="David" w:hint="cs"/>
          <w:b/>
          <w:bCs/>
          <w:u w:val="single"/>
          <w:rtl/>
        </w:rPr>
        <w:t>א. קביעת מסגרת הדיון להצעות להביע אי אמון בממשלה</w:t>
      </w:r>
    </w:p>
    <w:p w14:paraId="4716B762" w14:textId="77777777" w:rsidR="003159F6" w:rsidRPr="003159F6" w:rsidRDefault="003159F6" w:rsidP="003159F6">
      <w:pPr>
        <w:bidi/>
        <w:jc w:val="both"/>
        <w:rPr>
          <w:rFonts w:cs="David" w:hint="cs"/>
          <w:b/>
          <w:bCs/>
          <w:u w:val="single"/>
          <w:rtl/>
        </w:rPr>
      </w:pPr>
    </w:p>
    <w:p w14:paraId="4D85F335" w14:textId="77777777" w:rsidR="003159F6" w:rsidRPr="003159F6" w:rsidRDefault="003159F6" w:rsidP="003159F6">
      <w:pPr>
        <w:bidi/>
        <w:jc w:val="both"/>
        <w:rPr>
          <w:rFonts w:cs="David" w:hint="cs"/>
          <w:b/>
          <w:bCs/>
          <w:u w:val="single"/>
          <w:rtl/>
        </w:rPr>
      </w:pPr>
    </w:p>
    <w:p w14:paraId="26D01278"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76153BF" w14:textId="77777777" w:rsidR="003159F6" w:rsidRPr="003159F6" w:rsidRDefault="003159F6" w:rsidP="003159F6">
      <w:pPr>
        <w:bidi/>
        <w:jc w:val="both"/>
        <w:rPr>
          <w:rFonts w:cs="David" w:hint="cs"/>
          <w:rtl/>
        </w:rPr>
      </w:pPr>
    </w:p>
    <w:p w14:paraId="0BD68B2D" w14:textId="77777777" w:rsidR="003159F6" w:rsidRPr="003159F6" w:rsidRDefault="003159F6" w:rsidP="003159F6">
      <w:pPr>
        <w:bidi/>
        <w:jc w:val="both"/>
        <w:rPr>
          <w:rFonts w:cs="David" w:hint="cs"/>
          <w:rtl/>
        </w:rPr>
      </w:pPr>
      <w:r w:rsidRPr="003159F6">
        <w:rPr>
          <w:rFonts w:cs="David" w:hint="cs"/>
          <w:rtl/>
        </w:rPr>
        <w:tab/>
        <w:t xml:space="preserve">בוקר טוב לכולם, אני מתכבד לפתוח את ישיבת ועדת הכנסת. אני מקדם בברכה את תושבי שדרות שנמצאים פה איתנו. על סדר היום, קביעת מסגרת הדיון להצעות להביע אי אמון בממשלה. כדרכנו עשר שלוש, מי בעד ירים את ידו? מי נגד? מי נמנע? תודה. ההצעה התקבלה. </w:t>
      </w:r>
    </w:p>
    <w:p w14:paraId="40A5E715" w14:textId="77777777" w:rsidR="003159F6" w:rsidRPr="003159F6" w:rsidRDefault="003159F6" w:rsidP="003159F6">
      <w:pPr>
        <w:bidi/>
        <w:jc w:val="both"/>
        <w:rPr>
          <w:rFonts w:cs="David" w:hint="cs"/>
          <w:rtl/>
        </w:rPr>
      </w:pPr>
    </w:p>
    <w:p w14:paraId="379EF123" w14:textId="77777777" w:rsidR="003159F6" w:rsidRPr="003159F6" w:rsidRDefault="003159F6" w:rsidP="003159F6">
      <w:pPr>
        <w:bidi/>
        <w:jc w:val="both"/>
        <w:rPr>
          <w:rFonts w:cs="David" w:hint="cs"/>
          <w:rtl/>
        </w:rPr>
      </w:pPr>
    </w:p>
    <w:p w14:paraId="6795A3C1" w14:textId="77777777" w:rsidR="003159F6" w:rsidRPr="003159F6" w:rsidRDefault="003159F6" w:rsidP="003159F6">
      <w:pPr>
        <w:bidi/>
        <w:jc w:val="both"/>
        <w:rPr>
          <w:rFonts w:cs="David" w:hint="cs"/>
          <w:rtl/>
        </w:rPr>
      </w:pPr>
    </w:p>
    <w:p w14:paraId="72B80D5C" w14:textId="77777777" w:rsidR="003159F6" w:rsidRPr="003159F6" w:rsidRDefault="003159F6" w:rsidP="003159F6">
      <w:pPr>
        <w:bidi/>
        <w:jc w:val="both"/>
        <w:rPr>
          <w:rFonts w:cs="David" w:hint="cs"/>
          <w:rtl/>
        </w:rPr>
      </w:pPr>
    </w:p>
    <w:p w14:paraId="19E571FE" w14:textId="77777777" w:rsidR="003159F6" w:rsidRPr="003159F6" w:rsidRDefault="003159F6" w:rsidP="003159F6">
      <w:pPr>
        <w:bidi/>
        <w:jc w:val="both"/>
        <w:rPr>
          <w:rFonts w:cs="David" w:hint="cs"/>
          <w:rtl/>
        </w:rPr>
      </w:pPr>
    </w:p>
    <w:p w14:paraId="1252E296" w14:textId="77777777" w:rsidR="003159F6" w:rsidRPr="003159F6" w:rsidRDefault="003159F6" w:rsidP="003159F6">
      <w:pPr>
        <w:bidi/>
        <w:jc w:val="both"/>
        <w:rPr>
          <w:rFonts w:cs="David" w:hint="cs"/>
          <w:rtl/>
        </w:rPr>
      </w:pPr>
    </w:p>
    <w:p w14:paraId="10CB48A5" w14:textId="77777777" w:rsidR="003159F6" w:rsidRPr="003159F6" w:rsidRDefault="003159F6" w:rsidP="003159F6">
      <w:pPr>
        <w:bidi/>
        <w:jc w:val="both"/>
        <w:rPr>
          <w:rFonts w:cs="David" w:hint="cs"/>
          <w:rtl/>
        </w:rPr>
      </w:pPr>
    </w:p>
    <w:p w14:paraId="61AEA59A" w14:textId="77777777" w:rsidR="003159F6" w:rsidRPr="003159F6" w:rsidRDefault="003159F6" w:rsidP="003159F6">
      <w:pPr>
        <w:bidi/>
        <w:jc w:val="both"/>
        <w:rPr>
          <w:rFonts w:cs="David" w:hint="cs"/>
          <w:rtl/>
        </w:rPr>
      </w:pPr>
    </w:p>
    <w:p w14:paraId="0413DF9D" w14:textId="77777777" w:rsidR="003159F6" w:rsidRPr="003159F6" w:rsidRDefault="003159F6" w:rsidP="003159F6">
      <w:pPr>
        <w:bidi/>
        <w:jc w:val="both"/>
        <w:rPr>
          <w:rFonts w:cs="David" w:hint="cs"/>
          <w:rtl/>
        </w:rPr>
      </w:pPr>
    </w:p>
    <w:p w14:paraId="09763546" w14:textId="77777777" w:rsidR="003159F6" w:rsidRPr="003159F6" w:rsidRDefault="003159F6" w:rsidP="003159F6">
      <w:pPr>
        <w:bidi/>
        <w:jc w:val="both"/>
        <w:rPr>
          <w:rFonts w:cs="David" w:hint="cs"/>
          <w:rtl/>
        </w:rPr>
      </w:pPr>
    </w:p>
    <w:p w14:paraId="16E66A7E" w14:textId="77777777" w:rsidR="003159F6" w:rsidRPr="003159F6" w:rsidRDefault="003159F6" w:rsidP="003159F6">
      <w:pPr>
        <w:bidi/>
        <w:jc w:val="both"/>
        <w:rPr>
          <w:rFonts w:cs="David" w:hint="cs"/>
          <w:rtl/>
        </w:rPr>
      </w:pPr>
    </w:p>
    <w:p w14:paraId="20900FC2" w14:textId="77777777" w:rsidR="003159F6" w:rsidRPr="003159F6" w:rsidRDefault="003159F6" w:rsidP="003159F6">
      <w:pPr>
        <w:bidi/>
        <w:jc w:val="both"/>
        <w:rPr>
          <w:rFonts w:cs="David" w:hint="cs"/>
          <w:rtl/>
        </w:rPr>
      </w:pPr>
    </w:p>
    <w:p w14:paraId="51B950DB" w14:textId="77777777" w:rsidR="003159F6" w:rsidRPr="003159F6" w:rsidRDefault="003159F6" w:rsidP="003159F6">
      <w:pPr>
        <w:bidi/>
        <w:jc w:val="both"/>
        <w:rPr>
          <w:rFonts w:cs="David" w:hint="cs"/>
          <w:rtl/>
        </w:rPr>
      </w:pPr>
    </w:p>
    <w:p w14:paraId="4D5FB10F" w14:textId="77777777" w:rsidR="003159F6" w:rsidRPr="003159F6" w:rsidRDefault="003159F6" w:rsidP="003159F6">
      <w:pPr>
        <w:bidi/>
        <w:jc w:val="both"/>
        <w:rPr>
          <w:rFonts w:cs="David" w:hint="cs"/>
          <w:rtl/>
        </w:rPr>
      </w:pPr>
    </w:p>
    <w:p w14:paraId="6B185B92" w14:textId="77777777" w:rsidR="003159F6" w:rsidRPr="003159F6" w:rsidRDefault="003159F6" w:rsidP="003159F6">
      <w:pPr>
        <w:bidi/>
        <w:jc w:val="both"/>
        <w:rPr>
          <w:rFonts w:cs="David" w:hint="cs"/>
          <w:rtl/>
        </w:rPr>
      </w:pPr>
    </w:p>
    <w:p w14:paraId="207DE90D" w14:textId="77777777" w:rsidR="003159F6" w:rsidRPr="003159F6" w:rsidRDefault="003159F6" w:rsidP="003159F6">
      <w:pPr>
        <w:bidi/>
        <w:jc w:val="both"/>
        <w:rPr>
          <w:rFonts w:cs="David" w:hint="cs"/>
          <w:rtl/>
        </w:rPr>
      </w:pPr>
    </w:p>
    <w:p w14:paraId="196258B0" w14:textId="77777777" w:rsidR="003159F6" w:rsidRPr="003159F6" w:rsidRDefault="003159F6" w:rsidP="003159F6">
      <w:pPr>
        <w:bidi/>
        <w:jc w:val="both"/>
        <w:rPr>
          <w:rFonts w:cs="David" w:hint="cs"/>
          <w:rtl/>
        </w:rPr>
      </w:pPr>
    </w:p>
    <w:p w14:paraId="6CF11DEB" w14:textId="77777777" w:rsidR="003159F6" w:rsidRPr="003159F6" w:rsidRDefault="003159F6" w:rsidP="003159F6">
      <w:pPr>
        <w:bidi/>
        <w:jc w:val="both"/>
        <w:rPr>
          <w:rFonts w:cs="David" w:hint="cs"/>
          <w:rtl/>
        </w:rPr>
      </w:pPr>
    </w:p>
    <w:p w14:paraId="7915B33C" w14:textId="77777777" w:rsidR="003159F6" w:rsidRPr="003159F6" w:rsidRDefault="003159F6" w:rsidP="003159F6">
      <w:pPr>
        <w:bidi/>
        <w:jc w:val="both"/>
        <w:rPr>
          <w:rFonts w:cs="David" w:hint="cs"/>
          <w:rtl/>
        </w:rPr>
      </w:pPr>
    </w:p>
    <w:p w14:paraId="5089F02B" w14:textId="77777777" w:rsidR="003159F6" w:rsidRPr="003159F6" w:rsidRDefault="003159F6" w:rsidP="003159F6">
      <w:pPr>
        <w:bidi/>
        <w:jc w:val="both"/>
        <w:rPr>
          <w:rFonts w:cs="David" w:hint="cs"/>
          <w:rtl/>
        </w:rPr>
      </w:pPr>
    </w:p>
    <w:p w14:paraId="56CF86B3" w14:textId="77777777" w:rsidR="003159F6" w:rsidRPr="003159F6" w:rsidRDefault="003159F6" w:rsidP="003159F6">
      <w:pPr>
        <w:bidi/>
        <w:jc w:val="both"/>
        <w:rPr>
          <w:rFonts w:cs="David" w:hint="cs"/>
          <w:rtl/>
        </w:rPr>
      </w:pPr>
    </w:p>
    <w:p w14:paraId="726F5C23" w14:textId="77777777" w:rsidR="003159F6" w:rsidRPr="003159F6" w:rsidRDefault="003159F6" w:rsidP="003159F6">
      <w:pPr>
        <w:bidi/>
        <w:jc w:val="both"/>
        <w:rPr>
          <w:rFonts w:cs="David" w:hint="cs"/>
          <w:rtl/>
        </w:rPr>
      </w:pPr>
    </w:p>
    <w:p w14:paraId="352EA61F" w14:textId="77777777" w:rsidR="003159F6" w:rsidRPr="003159F6" w:rsidRDefault="003159F6" w:rsidP="003159F6">
      <w:pPr>
        <w:bidi/>
        <w:jc w:val="both"/>
        <w:rPr>
          <w:rFonts w:cs="David" w:hint="cs"/>
          <w:rtl/>
        </w:rPr>
      </w:pPr>
    </w:p>
    <w:p w14:paraId="59A7D365" w14:textId="77777777" w:rsidR="003159F6" w:rsidRPr="003159F6" w:rsidRDefault="003159F6" w:rsidP="003159F6">
      <w:pPr>
        <w:bidi/>
        <w:jc w:val="both"/>
        <w:rPr>
          <w:rFonts w:cs="David" w:hint="cs"/>
          <w:rtl/>
        </w:rPr>
      </w:pPr>
    </w:p>
    <w:p w14:paraId="1665A542" w14:textId="77777777" w:rsidR="003159F6" w:rsidRPr="003159F6" w:rsidRDefault="003159F6" w:rsidP="003159F6">
      <w:pPr>
        <w:bidi/>
        <w:jc w:val="both"/>
        <w:rPr>
          <w:rFonts w:cs="David" w:hint="cs"/>
          <w:rtl/>
        </w:rPr>
      </w:pPr>
    </w:p>
    <w:p w14:paraId="5481871A" w14:textId="77777777" w:rsidR="003159F6" w:rsidRPr="003159F6" w:rsidRDefault="003159F6" w:rsidP="003159F6">
      <w:pPr>
        <w:bidi/>
        <w:jc w:val="both"/>
        <w:rPr>
          <w:rFonts w:cs="David" w:hint="cs"/>
          <w:rtl/>
        </w:rPr>
      </w:pPr>
    </w:p>
    <w:p w14:paraId="0828DE25" w14:textId="77777777" w:rsidR="003159F6" w:rsidRPr="003159F6" w:rsidRDefault="003159F6" w:rsidP="003159F6">
      <w:pPr>
        <w:bidi/>
        <w:jc w:val="both"/>
        <w:rPr>
          <w:rFonts w:cs="David" w:hint="cs"/>
          <w:rtl/>
        </w:rPr>
      </w:pPr>
    </w:p>
    <w:p w14:paraId="22DEE1EC" w14:textId="77777777" w:rsidR="003159F6" w:rsidRPr="003159F6" w:rsidRDefault="003159F6" w:rsidP="003159F6">
      <w:pPr>
        <w:bidi/>
        <w:jc w:val="both"/>
        <w:rPr>
          <w:rFonts w:cs="David" w:hint="cs"/>
          <w:rtl/>
        </w:rPr>
      </w:pPr>
    </w:p>
    <w:p w14:paraId="5B8DE237" w14:textId="77777777" w:rsidR="003159F6" w:rsidRPr="003159F6" w:rsidRDefault="003159F6" w:rsidP="003159F6">
      <w:pPr>
        <w:bidi/>
        <w:jc w:val="both"/>
        <w:rPr>
          <w:rFonts w:cs="David" w:hint="cs"/>
          <w:rtl/>
        </w:rPr>
      </w:pPr>
    </w:p>
    <w:p w14:paraId="6D2C3CC2" w14:textId="77777777" w:rsidR="003159F6" w:rsidRPr="003159F6" w:rsidRDefault="003159F6" w:rsidP="003159F6">
      <w:pPr>
        <w:bidi/>
        <w:jc w:val="both"/>
        <w:rPr>
          <w:rFonts w:cs="David" w:hint="cs"/>
          <w:rtl/>
        </w:rPr>
      </w:pPr>
    </w:p>
    <w:p w14:paraId="5523C414" w14:textId="77777777" w:rsidR="003159F6" w:rsidRPr="003159F6" w:rsidRDefault="003159F6" w:rsidP="003159F6">
      <w:pPr>
        <w:bidi/>
        <w:jc w:val="both"/>
        <w:rPr>
          <w:rFonts w:cs="David" w:hint="cs"/>
          <w:rtl/>
        </w:rPr>
      </w:pPr>
    </w:p>
    <w:p w14:paraId="582618CB" w14:textId="77777777" w:rsidR="003159F6" w:rsidRPr="003159F6" w:rsidRDefault="003159F6" w:rsidP="003159F6">
      <w:pPr>
        <w:bidi/>
        <w:jc w:val="both"/>
        <w:rPr>
          <w:rFonts w:cs="David" w:hint="cs"/>
          <w:rtl/>
        </w:rPr>
      </w:pPr>
    </w:p>
    <w:p w14:paraId="4892024E" w14:textId="77777777" w:rsidR="003159F6" w:rsidRPr="003159F6" w:rsidRDefault="003159F6" w:rsidP="003159F6">
      <w:pPr>
        <w:bidi/>
        <w:jc w:val="both"/>
        <w:rPr>
          <w:rFonts w:cs="David" w:hint="cs"/>
          <w:rtl/>
        </w:rPr>
      </w:pPr>
    </w:p>
    <w:p w14:paraId="246F4D05" w14:textId="77777777" w:rsidR="003159F6" w:rsidRPr="003159F6" w:rsidRDefault="003159F6" w:rsidP="003159F6">
      <w:pPr>
        <w:bidi/>
        <w:jc w:val="both"/>
        <w:rPr>
          <w:rFonts w:cs="David" w:hint="cs"/>
          <w:rtl/>
        </w:rPr>
      </w:pPr>
    </w:p>
    <w:p w14:paraId="5CEA74C2" w14:textId="77777777" w:rsidR="003159F6" w:rsidRPr="003159F6" w:rsidRDefault="003159F6" w:rsidP="003159F6">
      <w:pPr>
        <w:bidi/>
        <w:jc w:val="both"/>
        <w:rPr>
          <w:rFonts w:cs="David" w:hint="cs"/>
          <w:rtl/>
        </w:rPr>
      </w:pPr>
    </w:p>
    <w:p w14:paraId="298E1C4E" w14:textId="77777777" w:rsidR="003159F6" w:rsidRPr="003159F6" w:rsidRDefault="003159F6" w:rsidP="003159F6">
      <w:pPr>
        <w:bidi/>
        <w:jc w:val="both"/>
        <w:rPr>
          <w:rFonts w:cs="David" w:hint="cs"/>
          <w:rtl/>
        </w:rPr>
      </w:pPr>
    </w:p>
    <w:p w14:paraId="4BE0B068" w14:textId="77777777" w:rsidR="003159F6" w:rsidRPr="003159F6" w:rsidRDefault="003159F6" w:rsidP="003159F6">
      <w:pPr>
        <w:bidi/>
        <w:jc w:val="both"/>
        <w:rPr>
          <w:rFonts w:cs="David" w:hint="cs"/>
          <w:rtl/>
        </w:rPr>
      </w:pPr>
    </w:p>
    <w:p w14:paraId="05DC57FB" w14:textId="77777777" w:rsidR="003159F6" w:rsidRPr="003159F6" w:rsidRDefault="003159F6" w:rsidP="003159F6">
      <w:pPr>
        <w:bidi/>
        <w:jc w:val="both"/>
        <w:rPr>
          <w:rFonts w:cs="David" w:hint="cs"/>
          <w:rtl/>
        </w:rPr>
      </w:pPr>
    </w:p>
    <w:p w14:paraId="7127F59F" w14:textId="77777777" w:rsidR="003159F6" w:rsidRPr="003159F6" w:rsidRDefault="003159F6" w:rsidP="003159F6">
      <w:pPr>
        <w:bidi/>
        <w:jc w:val="both"/>
        <w:rPr>
          <w:rFonts w:cs="David" w:hint="cs"/>
          <w:rtl/>
        </w:rPr>
      </w:pPr>
    </w:p>
    <w:p w14:paraId="2506D2DE" w14:textId="77777777" w:rsidR="003159F6" w:rsidRPr="003159F6" w:rsidRDefault="003159F6" w:rsidP="003159F6">
      <w:pPr>
        <w:bidi/>
        <w:jc w:val="both"/>
        <w:rPr>
          <w:rFonts w:cs="David" w:hint="cs"/>
          <w:rtl/>
        </w:rPr>
      </w:pPr>
    </w:p>
    <w:p w14:paraId="11D45D1A" w14:textId="77777777" w:rsidR="003159F6" w:rsidRPr="003159F6" w:rsidRDefault="003159F6" w:rsidP="003159F6">
      <w:pPr>
        <w:bidi/>
        <w:jc w:val="both"/>
        <w:rPr>
          <w:rFonts w:cs="David" w:hint="cs"/>
          <w:rtl/>
        </w:rPr>
      </w:pPr>
    </w:p>
    <w:p w14:paraId="1B0468BE" w14:textId="77777777" w:rsidR="003159F6" w:rsidRPr="003159F6" w:rsidRDefault="003159F6" w:rsidP="003159F6">
      <w:pPr>
        <w:bidi/>
        <w:jc w:val="both"/>
        <w:rPr>
          <w:rFonts w:cs="David" w:hint="cs"/>
          <w:rtl/>
        </w:rPr>
      </w:pPr>
    </w:p>
    <w:p w14:paraId="133300A4" w14:textId="77777777" w:rsidR="003159F6" w:rsidRPr="003159F6" w:rsidRDefault="003159F6" w:rsidP="003159F6">
      <w:pPr>
        <w:bidi/>
        <w:jc w:val="both"/>
        <w:rPr>
          <w:rFonts w:cs="David" w:hint="cs"/>
          <w:rtl/>
        </w:rPr>
      </w:pPr>
    </w:p>
    <w:p w14:paraId="26AC4F39" w14:textId="77777777" w:rsidR="003159F6" w:rsidRPr="003159F6" w:rsidRDefault="003159F6" w:rsidP="003159F6">
      <w:pPr>
        <w:bidi/>
        <w:jc w:val="both"/>
        <w:rPr>
          <w:rFonts w:cs="David" w:hint="cs"/>
          <w:rtl/>
        </w:rPr>
      </w:pPr>
    </w:p>
    <w:p w14:paraId="3B6807A9" w14:textId="77777777" w:rsidR="003159F6" w:rsidRPr="003159F6" w:rsidRDefault="003159F6" w:rsidP="003159F6">
      <w:pPr>
        <w:bidi/>
        <w:jc w:val="both"/>
        <w:rPr>
          <w:rFonts w:cs="David" w:hint="cs"/>
          <w:rtl/>
        </w:rPr>
      </w:pPr>
    </w:p>
    <w:p w14:paraId="20FAC2F3" w14:textId="77777777" w:rsidR="003159F6" w:rsidRPr="003159F6" w:rsidRDefault="003159F6" w:rsidP="003159F6">
      <w:pPr>
        <w:bidi/>
        <w:jc w:val="both"/>
        <w:rPr>
          <w:rFonts w:cs="David" w:hint="cs"/>
          <w:rtl/>
        </w:rPr>
      </w:pPr>
    </w:p>
    <w:p w14:paraId="4F15B4F9" w14:textId="77777777" w:rsidR="003159F6" w:rsidRPr="003159F6" w:rsidRDefault="003159F6" w:rsidP="003159F6">
      <w:pPr>
        <w:bidi/>
        <w:jc w:val="both"/>
        <w:rPr>
          <w:rFonts w:cs="David" w:hint="cs"/>
          <w:rtl/>
        </w:rPr>
      </w:pPr>
    </w:p>
    <w:p w14:paraId="0ECCA65A" w14:textId="77777777" w:rsidR="003159F6" w:rsidRPr="003159F6" w:rsidRDefault="003159F6" w:rsidP="003159F6">
      <w:pPr>
        <w:bidi/>
        <w:jc w:val="both"/>
        <w:rPr>
          <w:rFonts w:cs="David" w:hint="cs"/>
          <w:rtl/>
        </w:rPr>
      </w:pPr>
    </w:p>
    <w:p w14:paraId="5C1681C4" w14:textId="77777777" w:rsidR="003159F6" w:rsidRPr="003159F6" w:rsidRDefault="003159F6" w:rsidP="003159F6">
      <w:pPr>
        <w:bidi/>
        <w:jc w:val="both"/>
        <w:rPr>
          <w:rFonts w:cs="David" w:hint="cs"/>
          <w:rtl/>
        </w:rPr>
      </w:pPr>
    </w:p>
    <w:p w14:paraId="667D2972" w14:textId="77777777" w:rsidR="003159F6" w:rsidRPr="003159F6" w:rsidRDefault="003159F6" w:rsidP="003159F6">
      <w:pPr>
        <w:bidi/>
        <w:jc w:val="both"/>
        <w:rPr>
          <w:rFonts w:cs="David" w:hint="cs"/>
          <w:rtl/>
        </w:rPr>
      </w:pPr>
    </w:p>
    <w:p w14:paraId="6AABF42C" w14:textId="77777777" w:rsidR="003159F6" w:rsidRPr="003159F6" w:rsidRDefault="003159F6" w:rsidP="003159F6">
      <w:pPr>
        <w:bidi/>
        <w:jc w:val="both"/>
        <w:rPr>
          <w:rFonts w:cs="David" w:hint="cs"/>
          <w:b/>
          <w:bCs/>
          <w:u w:val="single"/>
          <w:rtl/>
        </w:rPr>
      </w:pPr>
      <w:r w:rsidRPr="003159F6">
        <w:rPr>
          <w:rFonts w:cs="David" w:hint="cs"/>
          <w:b/>
          <w:bCs/>
          <w:rtl/>
        </w:rPr>
        <w:t xml:space="preserve">קביעת ועדה לדיון בהצעת חוק סיוע לעסקים קטנים ובינוניים בעת לחימה, </w:t>
      </w:r>
      <w:proofErr w:type="spellStart"/>
      <w:r w:rsidRPr="003159F6">
        <w:rPr>
          <w:rFonts w:cs="David" w:hint="cs"/>
          <w:b/>
          <w:bCs/>
          <w:rtl/>
        </w:rPr>
        <w:t>התשס"ז</w:t>
      </w:r>
      <w:proofErr w:type="spellEnd"/>
      <w:r w:rsidRPr="003159F6">
        <w:rPr>
          <w:rFonts w:cs="David" w:hint="cs"/>
          <w:b/>
          <w:bCs/>
          <w:rtl/>
        </w:rPr>
        <w:t xml:space="preserve">-2006 </w:t>
      </w:r>
      <w:r w:rsidRPr="003159F6">
        <w:rPr>
          <w:rFonts w:cs="David"/>
          <w:b/>
          <w:bCs/>
          <w:rtl/>
        </w:rPr>
        <w:t>–</w:t>
      </w:r>
      <w:r w:rsidRPr="003159F6">
        <w:rPr>
          <w:rFonts w:cs="David" w:hint="cs"/>
          <w:b/>
          <w:bCs/>
          <w:rtl/>
        </w:rPr>
        <w:t xml:space="preserve"> </w:t>
      </w:r>
      <w:r w:rsidRPr="003159F6">
        <w:rPr>
          <w:rFonts w:cs="David" w:hint="cs"/>
          <w:b/>
          <w:bCs/>
          <w:u w:val="single"/>
          <w:rtl/>
        </w:rPr>
        <w:t xml:space="preserve">של חה"כ </w:t>
      </w:r>
      <w:proofErr w:type="spellStart"/>
      <w:r w:rsidRPr="003159F6">
        <w:rPr>
          <w:rFonts w:cs="David" w:hint="cs"/>
          <w:b/>
          <w:bCs/>
          <w:u w:val="single"/>
          <w:rtl/>
        </w:rPr>
        <w:t>סילבן</w:t>
      </w:r>
      <w:proofErr w:type="spellEnd"/>
      <w:r w:rsidRPr="003159F6">
        <w:rPr>
          <w:rFonts w:cs="David" w:hint="cs"/>
          <w:b/>
          <w:bCs/>
          <w:u w:val="single"/>
          <w:rtl/>
        </w:rPr>
        <w:t xml:space="preserve"> שלום </w:t>
      </w:r>
      <w:r w:rsidRPr="003159F6">
        <w:rPr>
          <w:rFonts w:cs="David"/>
          <w:b/>
          <w:bCs/>
          <w:u w:val="single"/>
          <w:rtl/>
        </w:rPr>
        <w:t>–</w:t>
      </w:r>
      <w:r w:rsidRPr="003159F6">
        <w:rPr>
          <w:rFonts w:cs="David" w:hint="cs"/>
          <w:b/>
          <w:bCs/>
          <w:u w:val="single"/>
          <w:rtl/>
        </w:rPr>
        <w:t xml:space="preserve"> רביזיה </w:t>
      </w:r>
    </w:p>
    <w:p w14:paraId="61C31C31" w14:textId="77777777" w:rsidR="003159F6" w:rsidRPr="003159F6" w:rsidRDefault="003159F6" w:rsidP="003159F6">
      <w:pPr>
        <w:bidi/>
        <w:jc w:val="both"/>
        <w:rPr>
          <w:rFonts w:cs="David" w:hint="cs"/>
          <w:u w:val="single"/>
          <w:rtl/>
        </w:rPr>
      </w:pPr>
    </w:p>
    <w:p w14:paraId="151D665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3EB9F40" w14:textId="77777777" w:rsidR="003159F6" w:rsidRPr="003159F6" w:rsidRDefault="003159F6" w:rsidP="003159F6">
      <w:pPr>
        <w:bidi/>
        <w:jc w:val="both"/>
        <w:rPr>
          <w:rFonts w:cs="David" w:hint="cs"/>
          <w:rtl/>
        </w:rPr>
      </w:pPr>
    </w:p>
    <w:p w14:paraId="214921F5" w14:textId="77777777" w:rsidR="003159F6" w:rsidRPr="003159F6" w:rsidRDefault="003159F6" w:rsidP="003159F6">
      <w:pPr>
        <w:bidi/>
        <w:jc w:val="both"/>
        <w:rPr>
          <w:rFonts w:cs="David" w:hint="cs"/>
          <w:rtl/>
        </w:rPr>
      </w:pPr>
      <w:r w:rsidRPr="003159F6">
        <w:rPr>
          <w:rFonts w:cs="David" w:hint="cs"/>
          <w:rtl/>
        </w:rPr>
        <w:tab/>
        <w:t xml:space="preserve"> הנושא הבא שעל סדר היום, קביעת ועדה לדיון בהצעת חוק סיוע לעסקים קטנים ובינוניים בעת לחימה, </w:t>
      </w:r>
      <w:proofErr w:type="spellStart"/>
      <w:r w:rsidRPr="003159F6">
        <w:rPr>
          <w:rFonts w:cs="David" w:hint="cs"/>
          <w:rtl/>
        </w:rPr>
        <w:t>התשס"ז</w:t>
      </w:r>
      <w:proofErr w:type="spellEnd"/>
      <w:r w:rsidRPr="003159F6">
        <w:rPr>
          <w:rFonts w:cs="David" w:hint="cs"/>
          <w:rtl/>
        </w:rPr>
        <w:t xml:space="preserve">-2006 </w:t>
      </w:r>
      <w:r w:rsidRPr="003159F6">
        <w:rPr>
          <w:rFonts w:cs="David"/>
          <w:rtl/>
        </w:rPr>
        <w:t>–</w:t>
      </w:r>
      <w:r w:rsidRPr="003159F6">
        <w:rPr>
          <w:rFonts w:cs="David" w:hint="cs"/>
          <w:rtl/>
        </w:rPr>
        <w:t xml:space="preserve"> של חה"כ </w:t>
      </w:r>
      <w:proofErr w:type="spellStart"/>
      <w:r w:rsidRPr="003159F6">
        <w:rPr>
          <w:rFonts w:cs="David" w:hint="cs"/>
          <w:rtl/>
        </w:rPr>
        <w:t>סילבן</w:t>
      </w:r>
      <w:proofErr w:type="spellEnd"/>
      <w:r w:rsidRPr="003159F6">
        <w:rPr>
          <w:rFonts w:cs="David" w:hint="cs"/>
          <w:rtl/>
        </w:rPr>
        <w:t xml:space="preserve"> שלום </w:t>
      </w:r>
      <w:r w:rsidRPr="003159F6">
        <w:rPr>
          <w:rFonts w:cs="David"/>
          <w:rtl/>
        </w:rPr>
        <w:t>–</w:t>
      </w:r>
      <w:r w:rsidRPr="003159F6">
        <w:rPr>
          <w:rFonts w:cs="David" w:hint="cs"/>
          <w:rtl/>
        </w:rPr>
        <w:t xml:space="preserve"> רביזיה. יושב ראש ועדת הכספים, בבקשה. </w:t>
      </w:r>
    </w:p>
    <w:p w14:paraId="0DA88754" w14:textId="77777777" w:rsidR="003159F6" w:rsidRPr="003159F6" w:rsidRDefault="003159F6" w:rsidP="003159F6">
      <w:pPr>
        <w:bidi/>
        <w:jc w:val="both"/>
        <w:rPr>
          <w:rFonts w:cs="David" w:hint="cs"/>
          <w:rtl/>
        </w:rPr>
      </w:pPr>
    </w:p>
    <w:p w14:paraId="155C5465"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121E66FC" w14:textId="77777777" w:rsidR="003159F6" w:rsidRPr="003159F6" w:rsidRDefault="003159F6" w:rsidP="003159F6">
      <w:pPr>
        <w:bidi/>
        <w:jc w:val="both"/>
        <w:rPr>
          <w:rFonts w:cs="David" w:hint="cs"/>
          <w:rtl/>
        </w:rPr>
      </w:pPr>
    </w:p>
    <w:p w14:paraId="33617F2E" w14:textId="77777777" w:rsidR="003159F6" w:rsidRPr="003159F6" w:rsidRDefault="003159F6" w:rsidP="003159F6">
      <w:pPr>
        <w:bidi/>
        <w:jc w:val="both"/>
        <w:rPr>
          <w:rFonts w:cs="David" w:hint="cs"/>
          <w:rtl/>
        </w:rPr>
      </w:pPr>
      <w:r w:rsidRPr="003159F6">
        <w:rPr>
          <w:rFonts w:cs="David" w:hint="cs"/>
          <w:rtl/>
        </w:rPr>
        <w:tab/>
        <w:t xml:space="preserve">אדוני היושב ראש, יצאתי במיוחד למרות ששר האוצר נמצא אצלי בוועדה על מנת להגיד רק דבר אחד. ועדת הכספים יש לה גם ועדת משנה לנושא של העסקים הקטנים והבינוניים. כל הנושא של העסקים הקטנים, לפחות בשנתיים האחרונות שאני נמצא בכנסת, היו במסגרת ועדת הכספים. גם ההמלצה של היועצים המשפטיים הייתה שזה יהיה במסגרת ועדת הכספים. רוב אנשי הוועדה תומכים בהצעת החוק של </w:t>
      </w:r>
      <w:proofErr w:type="spellStart"/>
      <w:r w:rsidRPr="003159F6">
        <w:rPr>
          <w:rFonts w:cs="David" w:hint="cs"/>
          <w:rtl/>
        </w:rPr>
        <w:t>סילבן</w:t>
      </w:r>
      <w:proofErr w:type="spellEnd"/>
      <w:r w:rsidRPr="003159F6">
        <w:rPr>
          <w:rFonts w:cs="David" w:hint="cs"/>
          <w:rtl/>
        </w:rPr>
        <w:t xml:space="preserve"> שלום אבל מן הדין שזה יישאר בוועדת הכספים כפי שהיה גם עם חוק שדרות שכלל את הקמת הקרן למען העסקים הקטנים והבינוניים, וגם את הדברים האחרים. ושוב, אני מזכיר שיש ועדת משנה לטיפול נקודתי בעסקים הקטנים והבינוניים במסגרת ועדת הכספים. </w:t>
      </w:r>
    </w:p>
    <w:p w14:paraId="3E58D2F0" w14:textId="77777777" w:rsidR="003159F6" w:rsidRPr="003159F6" w:rsidRDefault="003159F6" w:rsidP="003159F6">
      <w:pPr>
        <w:bidi/>
        <w:jc w:val="both"/>
        <w:rPr>
          <w:rFonts w:cs="David" w:hint="cs"/>
          <w:rtl/>
        </w:rPr>
      </w:pPr>
    </w:p>
    <w:p w14:paraId="70A1291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1B314E6" w14:textId="77777777" w:rsidR="003159F6" w:rsidRPr="003159F6" w:rsidRDefault="003159F6" w:rsidP="003159F6">
      <w:pPr>
        <w:bidi/>
        <w:jc w:val="both"/>
        <w:rPr>
          <w:rFonts w:cs="David" w:hint="cs"/>
          <w:rtl/>
        </w:rPr>
      </w:pPr>
    </w:p>
    <w:p w14:paraId="7E35B3F6" w14:textId="77777777" w:rsidR="003159F6" w:rsidRPr="003159F6" w:rsidRDefault="003159F6" w:rsidP="003159F6">
      <w:pPr>
        <w:bidi/>
        <w:jc w:val="both"/>
        <w:rPr>
          <w:rFonts w:cs="David" w:hint="cs"/>
          <w:rtl/>
        </w:rPr>
      </w:pPr>
      <w:r w:rsidRPr="003159F6">
        <w:rPr>
          <w:rFonts w:cs="David" w:hint="cs"/>
          <w:rtl/>
        </w:rPr>
        <w:tab/>
        <w:t xml:space="preserve"> תודה רבה. חבר הכנסת </w:t>
      </w:r>
      <w:proofErr w:type="spellStart"/>
      <w:r w:rsidRPr="003159F6">
        <w:rPr>
          <w:rFonts w:cs="David" w:hint="cs"/>
          <w:rtl/>
        </w:rPr>
        <w:t>סטס</w:t>
      </w:r>
      <w:proofErr w:type="spellEnd"/>
      <w:r w:rsidRPr="003159F6">
        <w:rPr>
          <w:rFonts w:cs="David" w:hint="cs"/>
          <w:rtl/>
        </w:rPr>
        <w:t xml:space="preserve">, אם רק דעתי הייתה נשמעת בשולחן הזה ובכלל בכנסת היינו נצמדים להוראות של היועצת המשפטית שלנו והייתי אך שמח אם כל ההצעות היו מגיעות להיכן שהן צריכות להגיע. אבל פעמים רבות הצעות שאמורות להגיע לוועדה אחת עוברות לוועדה שנייה מכל מיני שיקולים, היות והשולחן הזה פוליטי. </w:t>
      </w:r>
    </w:p>
    <w:p w14:paraId="6D45E0AC" w14:textId="77777777" w:rsidR="003159F6" w:rsidRPr="003159F6" w:rsidRDefault="003159F6" w:rsidP="003159F6">
      <w:pPr>
        <w:bidi/>
        <w:jc w:val="both"/>
        <w:rPr>
          <w:rFonts w:cs="David" w:hint="cs"/>
          <w:rtl/>
        </w:rPr>
      </w:pPr>
    </w:p>
    <w:p w14:paraId="2CC90D83" w14:textId="77777777" w:rsidR="003159F6" w:rsidRPr="003159F6" w:rsidRDefault="003159F6" w:rsidP="003159F6">
      <w:pPr>
        <w:bidi/>
        <w:jc w:val="both"/>
        <w:rPr>
          <w:rFonts w:cs="David" w:hint="cs"/>
          <w:rtl/>
        </w:rPr>
      </w:pPr>
      <w:r w:rsidRPr="003159F6">
        <w:rPr>
          <w:rFonts w:cs="David" w:hint="cs"/>
          <w:u w:val="single"/>
          <w:rtl/>
        </w:rPr>
        <w:t>צבי הנדל:</w:t>
      </w:r>
    </w:p>
    <w:p w14:paraId="38182B23" w14:textId="77777777" w:rsidR="003159F6" w:rsidRPr="003159F6" w:rsidRDefault="003159F6" w:rsidP="003159F6">
      <w:pPr>
        <w:bidi/>
        <w:jc w:val="both"/>
        <w:rPr>
          <w:rFonts w:cs="David" w:hint="cs"/>
          <w:rtl/>
        </w:rPr>
      </w:pPr>
    </w:p>
    <w:p w14:paraId="123BC1AC" w14:textId="77777777" w:rsidR="003159F6" w:rsidRPr="003159F6" w:rsidRDefault="003159F6" w:rsidP="003159F6">
      <w:pPr>
        <w:bidi/>
        <w:jc w:val="both"/>
        <w:rPr>
          <w:rFonts w:cs="David" w:hint="cs"/>
          <w:rtl/>
        </w:rPr>
      </w:pPr>
      <w:r w:rsidRPr="003159F6">
        <w:rPr>
          <w:rFonts w:cs="David" w:hint="cs"/>
          <w:rtl/>
        </w:rPr>
        <w:tab/>
        <w:t xml:space="preserve"> מה אומרת היועצת המשפטית?</w:t>
      </w:r>
    </w:p>
    <w:p w14:paraId="1981A2CD" w14:textId="77777777" w:rsidR="003159F6" w:rsidRPr="003159F6" w:rsidRDefault="003159F6" w:rsidP="003159F6">
      <w:pPr>
        <w:bidi/>
        <w:jc w:val="both"/>
        <w:rPr>
          <w:rFonts w:cs="David" w:hint="cs"/>
          <w:rtl/>
        </w:rPr>
      </w:pPr>
    </w:p>
    <w:p w14:paraId="1D4F589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8070CC0" w14:textId="77777777" w:rsidR="003159F6" w:rsidRPr="003159F6" w:rsidRDefault="003159F6" w:rsidP="003159F6">
      <w:pPr>
        <w:bidi/>
        <w:jc w:val="both"/>
        <w:rPr>
          <w:rFonts w:cs="David" w:hint="cs"/>
          <w:rtl/>
        </w:rPr>
      </w:pPr>
    </w:p>
    <w:p w14:paraId="1180DE72" w14:textId="77777777" w:rsidR="003159F6" w:rsidRPr="003159F6" w:rsidRDefault="003159F6" w:rsidP="003159F6">
      <w:pPr>
        <w:bidi/>
        <w:jc w:val="both"/>
        <w:rPr>
          <w:rFonts w:cs="David" w:hint="cs"/>
          <w:rtl/>
        </w:rPr>
      </w:pPr>
      <w:r w:rsidRPr="003159F6">
        <w:rPr>
          <w:rFonts w:cs="David" w:hint="cs"/>
          <w:rtl/>
        </w:rPr>
        <w:tab/>
        <w:t xml:space="preserve"> היועצת המשפטית ממליצה על ועדת הכלכלה או כספים, היא כותבת שזה מתאים יותר לכלכלה. </w:t>
      </w:r>
    </w:p>
    <w:p w14:paraId="17E273D6" w14:textId="77777777" w:rsidR="003159F6" w:rsidRPr="003159F6" w:rsidRDefault="003159F6" w:rsidP="003159F6">
      <w:pPr>
        <w:bidi/>
        <w:jc w:val="both"/>
        <w:rPr>
          <w:rFonts w:cs="David" w:hint="cs"/>
          <w:rtl/>
        </w:rPr>
      </w:pPr>
    </w:p>
    <w:p w14:paraId="6582A9F6"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60BF3EAC" w14:textId="77777777" w:rsidR="003159F6" w:rsidRPr="003159F6" w:rsidRDefault="003159F6" w:rsidP="003159F6">
      <w:pPr>
        <w:bidi/>
        <w:jc w:val="both"/>
        <w:rPr>
          <w:rFonts w:cs="David" w:hint="cs"/>
          <w:u w:val="single"/>
          <w:rtl/>
        </w:rPr>
      </w:pPr>
    </w:p>
    <w:p w14:paraId="23D43370" w14:textId="77777777" w:rsidR="003159F6" w:rsidRPr="003159F6" w:rsidRDefault="003159F6" w:rsidP="003159F6">
      <w:pPr>
        <w:bidi/>
        <w:jc w:val="both"/>
        <w:rPr>
          <w:rFonts w:cs="David" w:hint="cs"/>
          <w:rtl/>
        </w:rPr>
      </w:pPr>
      <w:r w:rsidRPr="003159F6">
        <w:rPr>
          <w:rFonts w:cs="David" w:hint="cs"/>
          <w:rtl/>
        </w:rPr>
        <w:tab/>
        <w:t xml:space="preserve">יפה מאוד. </w:t>
      </w:r>
    </w:p>
    <w:p w14:paraId="1EC61932" w14:textId="77777777" w:rsidR="003159F6" w:rsidRPr="003159F6" w:rsidRDefault="003159F6" w:rsidP="003159F6">
      <w:pPr>
        <w:bidi/>
        <w:jc w:val="both"/>
        <w:rPr>
          <w:rFonts w:cs="David" w:hint="cs"/>
          <w:rtl/>
        </w:rPr>
      </w:pPr>
    </w:p>
    <w:p w14:paraId="30C14DE9"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02D6A6B6" w14:textId="77777777" w:rsidR="003159F6" w:rsidRPr="003159F6" w:rsidRDefault="003159F6" w:rsidP="003159F6">
      <w:pPr>
        <w:bidi/>
        <w:jc w:val="both"/>
        <w:rPr>
          <w:rFonts w:cs="David" w:hint="cs"/>
          <w:rtl/>
        </w:rPr>
      </w:pPr>
    </w:p>
    <w:p w14:paraId="7FC63708" w14:textId="77777777" w:rsidR="003159F6" w:rsidRPr="003159F6" w:rsidRDefault="003159F6" w:rsidP="003159F6">
      <w:pPr>
        <w:bidi/>
        <w:jc w:val="both"/>
        <w:rPr>
          <w:rFonts w:cs="David" w:hint="cs"/>
          <w:rtl/>
        </w:rPr>
      </w:pPr>
      <w:r w:rsidRPr="003159F6">
        <w:rPr>
          <w:rFonts w:cs="David" w:hint="cs"/>
          <w:rtl/>
        </w:rPr>
        <w:tab/>
        <w:t xml:space="preserve"> החוק אומר - - - </w:t>
      </w:r>
    </w:p>
    <w:p w14:paraId="723A2079" w14:textId="77777777" w:rsidR="003159F6" w:rsidRPr="003159F6" w:rsidRDefault="003159F6" w:rsidP="003159F6">
      <w:pPr>
        <w:bidi/>
        <w:jc w:val="both"/>
        <w:rPr>
          <w:rFonts w:cs="David" w:hint="cs"/>
          <w:rtl/>
        </w:rPr>
      </w:pPr>
    </w:p>
    <w:p w14:paraId="3AFCA86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9D49D22" w14:textId="77777777" w:rsidR="003159F6" w:rsidRPr="003159F6" w:rsidRDefault="003159F6" w:rsidP="003159F6">
      <w:pPr>
        <w:bidi/>
        <w:jc w:val="both"/>
        <w:rPr>
          <w:rFonts w:cs="David" w:hint="cs"/>
          <w:rtl/>
        </w:rPr>
      </w:pPr>
    </w:p>
    <w:p w14:paraId="3C9CD98C" w14:textId="77777777" w:rsidR="003159F6" w:rsidRPr="003159F6" w:rsidRDefault="003159F6" w:rsidP="003159F6">
      <w:pPr>
        <w:bidi/>
        <w:jc w:val="both"/>
        <w:rPr>
          <w:rFonts w:cs="David" w:hint="cs"/>
          <w:rtl/>
        </w:rPr>
      </w:pPr>
      <w:r w:rsidRPr="003159F6">
        <w:rPr>
          <w:rFonts w:cs="David" w:hint="cs"/>
          <w:rtl/>
        </w:rPr>
        <w:tab/>
        <w:t xml:space="preserve"> הלוואי והייתם נצמדים לחוק ואז בחוק ההסדרים הרבה מאוד סעיפים לא היו מגיעים לוועדת כספים, היו מגיעים גם לוועדות אחרות. אני אשמח מאוד אם תבקשו לתקן את התקנון שעל פי היועצת המשפטית של הוועדה - - -  אם נדע מראש איזה אכסניה היא מהווה לכל נושא. </w:t>
      </w:r>
    </w:p>
    <w:p w14:paraId="6852B28A" w14:textId="77777777" w:rsidR="003159F6" w:rsidRDefault="003159F6" w:rsidP="003159F6">
      <w:pPr>
        <w:bidi/>
        <w:jc w:val="both"/>
        <w:rPr>
          <w:rFonts w:cs="David" w:hint="cs"/>
          <w:rtl/>
        </w:rPr>
      </w:pPr>
    </w:p>
    <w:p w14:paraId="47983A70" w14:textId="77777777" w:rsidR="003159F6" w:rsidRDefault="003159F6" w:rsidP="003159F6">
      <w:pPr>
        <w:bidi/>
        <w:jc w:val="both"/>
        <w:rPr>
          <w:rFonts w:cs="David" w:hint="cs"/>
          <w:rtl/>
        </w:rPr>
      </w:pPr>
    </w:p>
    <w:p w14:paraId="3606C084" w14:textId="77777777" w:rsidR="003159F6" w:rsidRDefault="003159F6" w:rsidP="003159F6">
      <w:pPr>
        <w:bidi/>
        <w:jc w:val="both"/>
        <w:rPr>
          <w:rFonts w:cs="David" w:hint="cs"/>
          <w:rtl/>
        </w:rPr>
      </w:pPr>
    </w:p>
    <w:p w14:paraId="3C145C06" w14:textId="77777777" w:rsidR="003159F6" w:rsidRDefault="003159F6" w:rsidP="003159F6">
      <w:pPr>
        <w:bidi/>
        <w:jc w:val="both"/>
        <w:rPr>
          <w:rFonts w:cs="David" w:hint="cs"/>
          <w:rtl/>
        </w:rPr>
      </w:pPr>
    </w:p>
    <w:p w14:paraId="741B2460" w14:textId="77777777" w:rsidR="003159F6" w:rsidRPr="003159F6" w:rsidRDefault="003159F6" w:rsidP="003159F6">
      <w:pPr>
        <w:bidi/>
        <w:jc w:val="both"/>
        <w:rPr>
          <w:rFonts w:cs="David" w:hint="cs"/>
          <w:rtl/>
        </w:rPr>
      </w:pPr>
    </w:p>
    <w:p w14:paraId="504F5AAE"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0F569CF5" w14:textId="77777777" w:rsidR="003159F6" w:rsidRPr="003159F6" w:rsidRDefault="003159F6" w:rsidP="003159F6">
      <w:pPr>
        <w:bidi/>
        <w:jc w:val="both"/>
        <w:rPr>
          <w:rFonts w:cs="David" w:hint="cs"/>
          <w:u w:val="single"/>
          <w:rtl/>
        </w:rPr>
      </w:pPr>
    </w:p>
    <w:p w14:paraId="08D00B05" w14:textId="77777777" w:rsidR="003159F6" w:rsidRPr="003159F6" w:rsidRDefault="003159F6" w:rsidP="003159F6">
      <w:pPr>
        <w:bidi/>
        <w:jc w:val="both"/>
        <w:rPr>
          <w:rFonts w:cs="David" w:hint="cs"/>
          <w:rtl/>
        </w:rPr>
      </w:pPr>
      <w:r w:rsidRPr="003159F6">
        <w:rPr>
          <w:rFonts w:cs="David" w:hint="cs"/>
          <w:rtl/>
        </w:rPr>
        <w:tab/>
        <w:t xml:space="preserve">אדוני היושב ראש, ראשית אני שמח על עמדת היועצת המשפטית. אני מבין למה יושב ראש ועדת הכספים רוצה שזה יהיה אצלו וזה טבעי. אי אפשר לנתק את זה מההקשר. הממשלה התנגדה לחוק הזה במליאה, הוא עבר על אפה ועל חמתה. המלחמה של הקואליציה להעביר את החוק לוועדת הכספים היא מלחמה כדי לנסות למנוע את קידום החוק. </w:t>
      </w:r>
    </w:p>
    <w:p w14:paraId="30437225" w14:textId="77777777" w:rsidR="003159F6" w:rsidRPr="003159F6" w:rsidRDefault="003159F6" w:rsidP="003159F6">
      <w:pPr>
        <w:bidi/>
        <w:jc w:val="both"/>
        <w:rPr>
          <w:rFonts w:cs="David" w:hint="cs"/>
          <w:rtl/>
        </w:rPr>
      </w:pPr>
    </w:p>
    <w:p w14:paraId="267EB92E" w14:textId="77777777" w:rsidR="003159F6" w:rsidRPr="003159F6" w:rsidRDefault="003159F6" w:rsidP="003159F6">
      <w:pPr>
        <w:bidi/>
        <w:jc w:val="both"/>
        <w:rPr>
          <w:rFonts w:cs="David" w:hint="cs"/>
          <w:u w:val="single"/>
          <w:rtl/>
        </w:rPr>
      </w:pPr>
    </w:p>
    <w:p w14:paraId="6692D4FA"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2A016EA9" w14:textId="77777777" w:rsidR="003159F6" w:rsidRPr="003159F6" w:rsidRDefault="003159F6" w:rsidP="003159F6">
      <w:pPr>
        <w:bidi/>
        <w:jc w:val="both"/>
        <w:rPr>
          <w:rFonts w:cs="David" w:hint="cs"/>
          <w:rtl/>
        </w:rPr>
      </w:pPr>
    </w:p>
    <w:p w14:paraId="13FF1C31" w14:textId="77777777" w:rsidR="003159F6" w:rsidRPr="003159F6" w:rsidRDefault="003159F6" w:rsidP="003159F6">
      <w:pPr>
        <w:bidi/>
        <w:jc w:val="both"/>
        <w:rPr>
          <w:rFonts w:cs="David" w:hint="cs"/>
          <w:rtl/>
        </w:rPr>
      </w:pPr>
      <w:r w:rsidRPr="003159F6">
        <w:rPr>
          <w:rFonts w:cs="David" w:hint="cs"/>
          <w:rtl/>
        </w:rPr>
        <w:tab/>
        <w:t>קשקוש.</w:t>
      </w:r>
    </w:p>
    <w:p w14:paraId="3CE952A0" w14:textId="77777777" w:rsidR="003159F6" w:rsidRPr="003159F6" w:rsidRDefault="003159F6" w:rsidP="003159F6">
      <w:pPr>
        <w:bidi/>
        <w:jc w:val="both"/>
        <w:rPr>
          <w:rFonts w:cs="David" w:hint="cs"/>
          <w:rtl/>
        </w:rPr>
      </w:pPr>
    </w:p>
    <w:p w14:paraId="5E13A142"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321E58B7" w14:textId="77777777" w:rsidR="003159F6" w:rsidRPr="003159F6" w:rsidRDefault="003159F6" w:rsidP="003159F6">
      <w:pPr>
        <w:bidi/>
        <w:jc w:val="both"/>
        <w:rPr>
          <w:rFonts w:cs="David" w:hint="cs"/>
          <w:rtl/>
        </w:rPr>
      </w:pPr>
    </w:p>
    <w:p w14:paraId="513E21FF" w14:textId="77777777" w:rsidR="003159F6" w:rsidRPr="003159F6" w:rsidRDefault="003159F6" w:rsidP="003159F6">
      <w:pPr>
        <w:bidi/>
        <w:jc w:val="both"/>
        <w:rPr>
          <w:rFonts w:cs="David" w:hint="cs"/>
          <w:rtl/>
        </w:rPr>
      </w:pPr>
      <w:r w:rsidRPr="003159F6">
        <w:rPr>
          <w:rFonts w:cs="David" w:hint="cs"/>
          <w:rtl/>
        </w:rPr>
        <w:tab/>
        <w:t xml:space="preserve">הצבעתי יחד איתך, חברי ועדת הכספים, הצבענו כולנו בעד החוק. </w:t>
      </w:r>
    </w:p>
    <w:p w14:paraId="57AB1258" w14:textId="77777777" w:rsidR="003159F6" w:rsidRPr="003159F6" w:rsidRDefault="003159F6" w:rsidP="003159F6">
      <w:pPr>
        <w:bidi/>
        <w:jc w:val="both"/>
        <w:rPr>
          <w:rFonts w:cs="David" w:hint="cs"/>
          <w:rtl/>
        </w:rPr>
      </w:pPr>
    </w:p>
    <w:p w14:paraId="58EBAA96" w14:textId="77777777" w:rsidR="003159F6" w:rsidRPr="003159F6" w:rsidRDefault="003159F6" w:rsidP="003159F6">
      <w:pPr>
        <w:pStyle w:val="Heading5"/>
        <w:rPr>
          <w:rFonts w:hint="cs"/>
          <w:sz w:val="24"/>
          <w:rtl/>
        </w:rPr>
      </w:pPr>
      <w:r w:rsidRPr="003159F6">
        <w:rPr>
          <w:rFonts w:hint="cs"/>
          <w:sz w:val="24"/>
          <w:u w:val="single"/>
          <w:rtl/>
        </w:rPr>
        <w:t>שי חרמש:</w:t>
      </w:r>
    </w:p>
    <w:p w14:paraId="63FC168E" w14:textId="77777777" w:rsidR="003159F6" w:rsidRPr="003159F6" w:rsidRDefault="003159F6" w:rsidP="003159F6">
      <w:pPr>
        <w:pStyle w:val="Heading5"/>
        <w:rPr>
          <w:rFonts w:hint="cs"/>
          <w:sz w:val="24"/>
          <w:rtl/>
        </w:rPr>
      </w:pPr>
    </w:p>
    <w:p w14:paraId="58FA2C29" w14:textId="77777777" w:rsidR="003159F6" w:rsidRPr="003159F6" w:rsidRDefault="003159F6" w:rsidP="003159F6">
      <w:pPr>
        <w:bidi/>
        <w:jc w:val="both"/>
        <w:rPr>
          <w:rFonts w:cs="David" w:hint="cs"/>
          <w:rtl/>
        </w:rPr>
      </w:pPr>
      <w:r w:rsidRPr="003159F6">
        <w:rPr>
          <w:rFonts w:cs="David" w:hint="cs"/>
          <w:rtl/>
        </w:rPr>
        <w:tab/>
        <w:t xml:space="preserve">הצבעתי בעד החוק - - - </w:t>
      </w:r>
    </w:p>
    <w:p w14:paraId="107D144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98003DF" w14:textId="77777777" w:rsidR="003159F6" w:rsidRPr="003159F6" w:rsidRDefault="003159F6" w:rsidP="003159F6">
      <w:pPr>
        <w:bidi/>
        <w:jc w:val="both"/>
        <w:rPr>
          <w:rFonts w:cs="David" w:hint="cs"/>
          <w:rtl/>
        </w:rPr>
      </w:pPr>
    </w:p>
    <w:p w14:paraId="2F214333" w14:textId="77777777" w:rsidR="003159F6" w:rsidRPr="003159F6" w:rsidRDefault="003159F6" w:rsidP="003159F6">
      <w:pPr>
        <w:bidi/>
        <w:jc w:val="both"/>
        <w:rPr>
          <w:rFonts w:cs="David" w:hint="cs"/>
          <w:rtl/>
        </w:rPr>
      </w:pPr>
      <w:r w:rsidRPr="003159F6">
        <w:rPr>
          <w:rFonts w:cs="David" w:hint="cs"/>
          <w:rtl/>
        </w:rPr>
        <w:tab/>
        <w:t xml:space="preserve">חבר הכנסת חרמש, גם אני הצבעתי כמוך ועוד שניים מקדימה הצביעו כמוך חוץ ממך וממני.   </w:t>
      </w:r>
    </w:p>
    <w:p w14:paraId="2A1BD66B" w14:textId="77777777" w:rsidR="003159F6" w:rsidRPr="003159F6" w:rsidRDefault="003159F6" w:rsidP="003159F6">
      <w:pPr>
        <w:bidi/>
        <w:jc w:val="both"/>
        <w:rPr>
          <w:rFonts w:cs="David" w:hint="cs"/>
          <w:rtl/>
        </w:rPr>
      </w:pPr>
    </w:p>
    <w:p w14:paraId="08FD8703"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01314427" w14:textId="77777777" w:rsidR="003159F6" w:rsidRPr="003159F6" w:rsidRDefault="003159F6" w:rsidP="003159F6">
      <w:pPr>
        <w:bidi/>
        <w:jc w:val="both"/>
        <w:rPr>
          <w:rFonts w:cs="David" w:hint="cs"/>
          <w:u w:val="single"/>
          <w:rtl/>
        </w:rPr>
      </w:pPr>
    </w:p>
    <w:p w14:paraId="5A103946" w14:textId="77777777" w:rsidR="003159F6" w:rsidRPr="003159F6" w:rsidRDefault="003159F6" w:rsidP="003159F6">
      <w:pPr>
        <w:bidi/>
        <w:jc w:val="both"/>
        <w:rPr>
          <w:rFonts w:cs="David" w:hint="cs"/>
          <w:rtl/>
        </w:rPr>
      </w:pPr>
      <w:r w:rsidRPr="003159F6">
        <w:rPr>
          <w:rFonts w:cs="David" w:hint="cs"/>
          <w:rtl/>
        </w:rPr>
        <w:tab/>
        <w:t xml:space="preserve">לא הטלתי ספק ואני מבהיר את זה, לא בתמיכתו של חבר הכנסת </w:t>
      </w:r>
      <w:proofErr w:type="spellStart"/>
      <w:r w:rsidRPr="003159F6">
        <w:rPr>
          <w:rFonts w:cs="David" w:hint="cs"/>
          <w:rtl/>
        </w:rPr>
        <w:t>מיסז'ניקוב</w:t>
      </w:r>
      <w:proofErr w:type="spellEnd"/>
      <w:r w:rsidRPr="003159F6">
        <w:rPr>
          <w:rFonts w:cs="David" w:hint="cs"/>
          <w:rtl/>
        </w:rPr>
        <w:t xml:space="preserve"> בחוק כי היא באה לידי ביטוי בהצבעה במליאה. בוודאי לא בהצבעתו של חבר הכנסת חרמש שהצביע בנושא הזה באומץ לב במליאה. אני רק מסביר מדוע הממשלה זה מאוד חשוב לה העניין הזה ואין מה לעשות. אם נקודת המוצא של הממשלה הייתה של התנגדות לחוק </w:t>
      </w:r>
      <w:r w:rsidRPr="003159F6">
        <w:rPr>
          <w:rFonts w:cs="David"/>
          <w:rtl/>
        </w:rPr>
        <w:t>–</w:t>
      </w:r>
      <w:r w:rsidRPr="003159F6">
        <w:rPr>
          <w:rFonts w:cs="David" w:hint="cs"/>
          <w:rtl/>
        </w:rPr>
        <w:t xml:space="preserve"> אך ורק בוועדה שאי אפשר להפעיל עליה מנופים של ממשלה יכול להיות ביטחון שהחוק הזה יקודם כראוי, וכל אחד מכם שמצביע שייקח בחשבון גם את העובדה הזאת, כי העובדה שתושבי שדרות שיושבים פה, עובדה שבעניין הזה יש להם עמדה מאוד ברורה, הדבר הזה אומר דרשני.</w:t>
      </w:r>
    </w:p>
    <w:p w14:paraId="3B72199C" w14:textId="77777777" w:rsidR="003159F6" w:rsidRPr="003159F6" w:rsidRDefault="003159F6" w:rsidP="003159F6">
      <w:pPr>
        <w:bidi/>
        <w:jc w:val="both"/>
        <w:rPr>
          <w:rFonts w:cs="David" w:hint="cs"/>
          <w:rtl/>
        </w:rPr>
      </w:pPr>
    </w:p>
    <w:p w14:paraId="234D392F"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4978CCD" w14:textId="77777777" w:rsidR="003159F6" w:rsidRPr="003159F6" w:rsidRDefault="003159F6" w:rsidP="003159F6">
      <w:pPr>
        <w:bidi/>
        <w:jc w:val="both"/>
        <w:rPr>
          <w:rFonts w:cs="David" w:hint="cs"/>
          <w:rtl/>
        </w:rPr>
      </w:pPr>
    </w:p>
    <w:p w14:paraId="25016E50" w14:textId="77777777" w:rsidR="003159F6" w:rsidRPr="003159F6" w:rsidRDefault="003159F6" w:rsidP="003159F6">
      <w:pPr>
        <w:bidi/>
        <w:jc w:val="both"/>
        <w:rPr>
          <w:rFonts w:cs="David" w:hint="cs"/>
          <w:rtl/>
        </w:rPr>
      </w:pPr>
      <w:r w:rsidRPr="003159F6">
        <w:rPr>
          <w:rFonts w:cs="David" w:hint="cs"/>
          <w:rtl/>
        </w:rPr>
        <w:tab/>
        <w:t xml:space="preserve"> תודה רבה. חבר הכנסת שלום, בבקשה. </w:t>
      </w:r>
    </w:p>
    <w:p w14:paraId="42F1C4BC" w14:textId="77777777" w:rsidR="003159F6" w:rsidRPr="003159F6" w:rsidRDefault="003159F6" w:rsidP="003159F6">
      <w:pPr>
        <w:bidi/>
        <w:jc w:val="both"/>
        <w:rPr>
          <w:rFonts w:cs="David" w:hint="cs"/>
          <w:rtl/>
        </w:rPr>
      </w:pPr>
    </w:p>
    <w:p w14:paraId="501539B0" w14:textId="77777777" w:rsidR="003159F6" w:rsidRPr="003159F6" w:rsidRDefault="003159F6" w:rsidP="003159F6">
      <w:pPr>
        <w:bidi/>
        <w:jc w:val="both"/>
        <w:rPr>
          <w:rFonts w:cs="David" w:hint="cs"/>
          <w:rtl/>
        </w:rPr>
      </w:pPr>
      <w:proofErr w:type="spellStart"/>
      <w:r w:rsidRPr="003159F6">
        <w:rPr>
          <w:rFonts w:cs="David" w:hint="cs"/>
          <w:u w:val="single"/>
          <w:rtl/>
        </w:rPr>
        <w:t>סילבן</w:t>
      </w:r>
      <w:proofErr w:type="spellEnd"/>
      <w:r w:rsidRPr="003159F6">
        <w:rPr>
          <w:rFonts w:cs="David" w:hint="cs"/>
          <w:u w:val="single"/>
          <w:rtl/>
        </w:rPr>
        <w:t xml:space="preserve"> שלום:</w:t>
      </w:r>
    </w:p>
    <w:p w14:paraId="5952E329" w14:textId="77777777" w:rsidR="003159F6" w:rsidRPr="003159F6" w:rsidRDefault="003159F6" w:rsidP="003159F6">
      <w:pPr>
        <w:bidi/>
        <w:jc w:val="both"/>
        <w:rPr>
          <w:rFonts w:cs="David" w:hint="cs"/>
          <w:rtl/>
        </w:rPr>
      </w:pPr>
    </w:p>
    <w:p w14:paraId="5BE18E02" w14:textId="77777777" w:rsidR="003159F6" w:rsidRPr="003159F6" w:rsidRDefault="003159F6" w:rsidP="003159F6">
      <w:pPr>
        <w:bidi/>
        <w:jc w:val="both"/>
        <w:rPr>
          <w:rFonts w:cs="David" w:hint="cs"/>
          <w:rtl/>
        </w:rPr>
      </w:pPr>
      <w:r w:rsidRPr="003159F6">
        <w:rPr>
          <w:rFonts w:cs="David" w:hint="cs"/>
          <w:rtl/>
        </w:rPr>
        <w:tab/>
        <w:t xml:space="preserve">כמו שדיבר יושב ראש הוועדה שרוצה שזה יהיה בכספים, אני צריך להסביר למה לכלכלה. יש כאן טעם לפגם בניסיון להעביר את זה לוועדה שהיא לא הוועדה הטבעית לעניין. גם הממשלה כשהחליטה לשלוח שר שיענה על הצעת החוק שלי - לא שלחה את שר האוצר. במקרה היא שלחה את שר </w:t>
      </w:r>
      <w:proofErr w:type="spellStart"/>
      <w:r w:rsidRPr="003159F6">
        <w:rPr>
          <w:rFonts w:cs="David" w:hint="cs"/>
          <w:rtl/>
        </w:rPr>
        <w:t>התמ"ת</w:t>
      </w:r>
      <w:proofErr w:type="spellEnd"/>
      <w:r w:rsidRPr="003159F6">
        <w:rPr>
          <w:rFonts w:cs="David" w:hint="cs"/>
          <w:rtl/>
        </w:rPr>
        <w:t xml:space="preserve">, אבל זה לא במקרה. כי עסקים קטנים שייכים למשרד התעשייה והמסחר. ומה לעשות שמשרד התעשייה והמסחר נמצא בוועדת הכלכלה ולא בוועדת הכספים. יש כאן מצב כל כך טבעי וכל כך הגיוני ואני לא מבין מדוע מנסים לעשות כאן שינוי וגיוס המוני למשהו שעל פניו היה נראה מובן מאליו. </w:t>
      </w:r>
    </w:p>
    <w:p w14:paraId="7711D510" w14:textId="77777777" w:rsidR="003159F6" w:rsidRPr="003159F6" w:rsidRDefault="003159F6" w:rsidP="003159F6">
      <w:pPr>
        <w:bidi/>
        <w:jc w:val="both"/>
        <w:rPr>
          <w:rFonts w:cs="David" w:hint="cs"/>
          <w:rtl/>
        </w:rPr>
      </w:pPr>
    </w:p>
    <w:p w14:paraId="0227CE10"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C18EA0B" w14:textId="77777777" w:rsidR="003159F6" w:rsidRPr="003159F6" w:rsidRDefault="003159F6" w:rsidP="003159F6">
      <w:pPr>
        <w:bidi/>
        <w:jc w:val="both"/>
        <w:rPr>
          <w:rFonts w:cs="David" w:hint="cs"/>
          <w:rtl/>
        </w:rPr>
      </w:pPr>
    </w:p>
    <w:p w14:paraId="72D7849B" w14:textId="77777777" w:rsidR="003159F6" w:rsidRPr="003159F6" w:rsidRDefault="003159F6" w:rsidP="003159F6">
      <w:pPr>
        <w:bidi/>
        <w:jc w:val="both"/>
        <w:rPr>
          <w:rFonts w:cs="David" w:hint="cs"/>
          <w:rtl/>
        </w:rPr>
      </w:pPr>
      <w:r w:rsidRPr="003159F6">
        <w:rPr>
          <w:rFonts w:cs="David" w:hint="cs"/>
          <w:rtl/>
        </w:rPr>
        <w:tab/>
        <w:t xml:space="preserve"> זה רק טבעי, </w:t>
      </w:r>
      <w:proofErr w:type="spellStart"/>
      <w:r w:rsidRPr="003159F6">
        <w:rPr>
          <w:rFonts w:cs="David" w:hint="cs"/>
          <w:rtl/>
        </w:rPr>
        <w:t>סילבן</w:t>
      </w:r>
      <w:proofErr w:type="spellEnd"/>
      <w:r w:rsidRPr="003159F6">
        <w:rPr>
          <w:rFonts w:cs="David" w:hint="cs"/>
          <w:rtl/>
        </w:rPr>
        <w:t xml:space="preserve">. </w:t>
      </w:r>
    </w:p>
    <w:p w14:paraId="510732A2" w14:textId="77777777" w:rsidR="003159F6" w:rsidRDefault="003159F6" w:rsidP="003159F6">
      <w:pPr>
        <w:bidi/>
        <w:jc w:val="both"/>
        <w:rPr>
          <w:rFonts w:cs="David" w:hint="cs"/>
          <w:rtl/>
        </w:rPr>
      </w:pPr>
    </w:p>
    <w:p w14:paraId="1C2E424D" w14:textId="77777777" w:rsidR="003159F6" w:rsidRDefault="003159F6" w:rsidP="003159F6">
      <w:pPr>
        <w:bidi/>
        <w:jc w:val="both"/>
        <w:rPr>
          <w:rFonts w:cs="David" w:hint="cs"/>
          <w:rtl/>
        </w:rPr>
      </w:pPr>
    </w:p>
    <w:p w14:paraId="35B24875" w14:textId="77777777" w:rsidR="003159F6" w:rsidRDefault="003159F6" w:rsidP="003159F6">
      <w:pPr>
        <w:bidi/>
        <w:jc w:val="both"/>
        <w:rPr>
          <w:rFonts w:cs="David" w:hint="cs"/>
          <w:rtl/>
        </w:rPr>
      </w:pPr>
    </w:p>
    <w:p w14:paraId="13928B18" w14:textId="77777777" w:rsidR="003159F6" w:rsidRDefault="003159F6" w:rsidP="003159F6">
      <w:pPr>
        <w:bidi/>
        <w:jc w:val="both"/>
        <w:rPr>
          <w:rFonts w:cs="David" w:hint="cs"/>
          <w:rtl/>
        </w:rPr>
      </w:pPr>
    </w:p>
    <w:p w14:paraId="77EEE258" w14:textId="77777777" w:rsidR="003159F6" w:rsidRDefault="003159F6" w:rsidP="003159F6">
      <w:pPr>
        <w:bidi/>
        <w:jc w:val="both"/>
        <w:rPr>
          <w:rFonts w:cs="David" w:hint="cs"/>
          <w:rtl/>
        </w:rPr>
      </w:pPr>
    </w:p>
    <w:p w14:paraId="226E46E0" w14:textId="77777777" w:rsidR="003159F6" w:rsidRDefault="003159F6" w:rsidP="003159F6">
      <w:pPr>
        <w:bidi/>
        <w:jc w:val="both"/>
        <w:rPr>
          <w:rFonts w:cs="David" w:hint="cs"/>
          <w:rtl/>
        </w:rPr>
      </w:pPr>
    </w:p>
    <w:p w14:paraId="7BA1D16B" w14:textId="77777777" w:rsidR="003159F6" w:rsidRPr="003159F6" w:rsidRDefault="003159F6" w:rsidP="003159F6">
      <w:pPr>
        <w:bidi/>
        <w:jc w:val="both"/>
        <w:rPr>
          <w:rFonts w:cs="David" w:hint="cs"/>
          <w:rtl/>
        </w:rPr>
      </w:pPr>
    </w:p>
    <w:p w14:paraId="09EBF21B" w14:textId="77777777" w:rsidR="003159F6" w:rsidRPr="003159F6" w:rsidRDefault="003159F6" w:rsidP="003159F6">
      <w:pPr>
        <w:bidi/>
        <w:jc w:val="both"/>
        <w:rPr>
          <w:rFonts w:cs="David" w:hint="cs"/>
          <w:rtl/>
        </w:rPr>
      </w:pPr>
      <w:proofErr w:type="spellStart"/>
      <w:r w:rsidRPr="003159F6">
        <w:rPr>
          <w:rFonts w:cs="David" w:hint="cs"/>
          <w:u w:val="single"/>
          <w:rtl/>
        </w:rPr>
        <w:t>סילבן</w:t>
      </w:r>
      <w:proofErr w:type="spellEnd"/>
      <w:r w:rsidRPr="003159F6">
        <w:rPr>
          <w:rFonts w:cs="David" w:hint="cs"/>
          <w:u w:val="single"/>
          <w:rtl/>
        </w:rPr>
        <w:t xml:space="preserve"> שלום:</w:t>
      </w:r>
    </w:p>
    <w:p w14:paraId="3BB3AF94" w14:textId="77777777" w:rsidR="003159F6" w:rsidRPr="003159F6" w:rsidRDefault="003159F6" w:rsidP="003159F6">
      <w:pPr>
        <w:bidi/>
        <w:jc w:val="both"/>
        <w:rPr>
          <w:rFonts w:cs="David" w:hint="cs"/>
          <w:rtl/>
        </w:rPr>
      </w:pPr>
    </w:p>
    <w:p w14:paraId="77639C53" w14:textId="77777777" w:rsidR="003159F6" w:rsidRPr="003159F6" w:rsidRDefault="003159F6" w:rsidP="003159F6">
      <w:pPr>
        <w:bidi/>
        <w:jc w:val="both"/>
        <w:rPr>
          <w:rFonts w:cs="David" w:hint="cs"/>
          <w:rtl/>
        </w:rPr>
      </w:pPr>
      <w:r w:rsidRPr="003159F6">
        <w:rPr>
          <w:rFonts w:cs="David" w:hint="cs"/>
          <w:rtl/>
        </w:rPr>
        <w:tab/>
        <w:t xml:space="preserve"> לכן, גם עכשיו שר </w:t>
      </w:r>
      <w:proofErr w:type="spellStart"/>
      <w:r w:rsidRPr="003159F6">
        <w:rPr>
          <w:rFonts w:cs="David" w:hint="cs"/>
          <w:rtl/>
        </w:rPr>
        <w:t>התמ"ת</w:t>
      </w:r>
      <w:proofErr w:type="spellEnd"/>
      <w:r w:rsidRPr="003159F6">
        <w:rPr>
          <w:rFonts w:cs="David" w:hint="cs"/>
          <w:rtl/>
        </w:rPr>
        <w:t xml:space="preserve"> רוצה ומבקש שזה יהיה בוועדת הכלכלה. לכן אני לא מבין מדוע יש כאן רצון אחר להעביר את זה. אני גם הצעתי הצעה ליושב ראש ועדת הכספים, וחשבתי שזאת </w:t>
      </w:r>
    </w:p>
    <w:p w14:paraId="43711B02" w14:textId="77777777" w:rsidR="003159F6" w:rsidRPr="003159F6" w:rsidRDefault="003159F6" w:rsidP="003159F6">
      <w:pPr>
        <w:bidi/>
        <w:jc w:val="both"/>
        <w:rPr>
          <w:rFonts w:cs="David" w:hint="cs"/>
          <w:rtl/>
        </w:rPr>
      </w:pPr>
      <w:r w:rsidRPr="003159F6">
        <w:rPr>
          <w:rFonts w:cs="David" w:hint="cs"/>
          <w:rtl/>
        </w:rPr>
        <w:t xml:space="preserve">נדיבות גדולה מאוד. אמרתי: בוא נעשה ועדה משותפת, כלכלה וכספים - - - </w:t>
      </w:r>
    </w:p>
    <w:p w14:paraId="6525E322" w14:textId="77777777" w:rsidR="003159F6" w:rsidRPr="003159F6" w:rsidRDefault="003159F6" w:rsidP="003159F6">
      <w:pPr>
        <w:bidi/>
        <w:jc w:val="both"/>
        <w:rPr>
          <w:rFonts w:cs="David" w:hint="cs"/>
          <w:rtl/>
        </w:rPr>
      </w:pPr>
    </w:p>
    <w:p w14:paraId="79876D2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B73A79E" w14:textId="77777777" w:rsidR="003159F6" w:rsidRPr="003159F6" w:rsidRDefault="003159F6" w:rsidP="003159F6">
      <w:pPr>
        <w:bidi/>
        <w:jc w:val="both"/>
        <w:rPr>
          <w:rFonts w:cs="David" w:hint="cs"/>
          <w:rtl/>
        </w:rPr>
      </w:pPr>
    </w:p>
    <w:p w14:paraId="7EF23D9F" w14:textId="77777777" w:rsidR="003159F6" w:rsidRPr="003159F6" w:rsidRDefault="003159F6" w:rsidP="003159F6">
      <w:pPr>
        <w:bidi/>
        <w:jc w:val="both"/>
        <w:rPr>
          <w:rFonts w:cs="David" w:hint="cs"/>
          <w:rtl/>
        </w:rPr>
      </w:pPr>
      <w:r w:rsidRPr="003159F6">
        <w:rPr>
          <w:rFonts w:cs="David" w:hint="cs"/>
          <w:rtl/>
        </w:rPr>
        <w:tab/>
        <w:t xml:space="preserve"> בראשות יושב ראש ועדת הכלכלה. </w:t>
      </w:r>
    </w:p>
    <w:p w14:paraId="2E330C2D" w14:textId="77777777" w:rsidR="003159F6" w:rsidRPr="003159F6" w:rsidRDefault="003159F6" w:rsidP="003159F6">
      <w:pPr>
        <w:bidi/>
        <w:jc w:val="both"/>
        <w:rPr>
          <w:rFonts w:cs="David" w:hint="cs"/>
          <w:rtl/>
        </w:rPr>
      </w:pPr>
    </w:p>
    <w:p w14:paraId="7766E74C" w14:textId="77777777" w:rsidR="003159F6" w:rsidRPr="003159F6" w:rsidRDefault="003159F6" w:rsidP="003159F6">
      <w:pPr>
        <w:bidi/>
        <w:jc w:val="both"/>
        <w:rPr>
          <w:rFonts w:cs="David" w:hint="cs"/>
          <w:rtl/>
        </w:rPr>
      </w:pPr>
      <w:proofErr w:type="spellStart"/>
      <w:r w:rsidRPr="003159F6">
        <w:rPr>
          <w:rFonts w:cs="David" w:hint="cs"/>
          <w:u w:val="single"/>
          <w:rtl/>
        </w:rPr>
        <w:t>סילבן</w:t>
      </w:r>
      <w:proofErr w:type="spellEnd"/>
      <w:r w:rsidRPr="003159F6">
        <w:rPr>
          <w:rFonts w:cs="David" w:hint="cs"/>
          <w:u w:val="single"/>
          <w:rtl/>
        </w:rPr>
        <w:t xml:space="preserve"> שלום:</w:t>
      </w:r>
    </w:p>
    <w:p w14:paraId="41C43D5B" w14:textId="77777777" w:rsidR="003159F6" w:rsidRPr="003159F6" w:rsidRDefault="003159F6" w:rsidP="003159F6">
      <w:pPr>
        <w:bidi/>
        <w:jc w:val="both"/>
        <w:rPr>
          <w:rFonts w:cs="David" w:hint="cs"/>
          <w:rtl/>
        </w:rPr>
      </w:pPr>
    </w:p>
    <w:p w14:paraId="20729185" w14:textId="77777777" w:rsidR="003159F6" w:rsidRPr="003159F6" w:rsidRDefault="003159F6" w:rsidP="003159F6">
      <w:pPr>
        <w:bidi/>
        <w:jc w:val="both"/>
        <w:rPr>
          <w:rFonts w:cs="David" w:hint="cs"/>
          <w:rtl/>
        </w:rPr>
      </w:pPr>
      <w:r w:rsidRPr="003159F6">
        <w:rPr>
          <w:rFonts w:cs="David" w:hint="cs"/>
          <w:rtl/>
        </w:rPr>
        <w:tab/>
        <w:t xml:space="preserve"> אמרתי לו שאני אפילו מוכן שזה יהיה בראשותו, עד כדי כך הוא לא רצה. אבל זה לא משנה, זה כבר נגמר, זה כבר מגיע להצבעה. אבל הייתי כל כך נדיב שאמרתי לו: אפילו בראשותך, רק שתהיה ועדה משותפת. </w:t>
      </w:r>
    </w:p>
    <w:p w14:paraId="66455D67" w14:textId="77777777" w:rsidR="003159F6" w:rsidRPr="003159F6" w:rsidRDefault="003159F6" w:rsidP="003159F6">
      <w:pPr>
        <w:bidi/>
        <w:jc w:val="both"/>
        <w:rPr>
          <w:rFonts w:cs="David" w:hint="cs"/>
          <w:rtl/>
        </w:rPr>
      </w:pPr>
    </w:p>
    <w:p w14:paraId="0E1D1A34"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D82F1F1" w14:textId="77777777" w:rsidR="003159F6" w:rsidRPr="003159F6" w:rsidRDefault="003159F6" w:rsidP="003159F6">
      <w:pPr>
        <w:bidi/>
        <w:jc w:val="both"/>
        <w:rPr>
          <w:rFonts w:cs="David" w:hint="cs"/>
          <w:rtl/>
        </w:rPr>
      </w:pPr>
    </w:p>
    <w:p w14:paraId="7388751A" w14:textId="77777777" w:rsidR="003159F6" w:rsidRPr="003159F6" w:rsidRDefault="003159F6" w:rsidP="003159F6">
      <w:pPr>
        <w:bidi/>
        <w:jc w:val="both"/>
        <w:rPr>
          <w:rFonts w:cs="David" w:hint="cs"/>
          <w:rtl/>
        </w:rPr>
      </w:pPr>
      <w:r w:rsidRPr="003159F6">
        <w:rPr>
          <w:rFonts w:cs="David" w:hint="cs"/>
          <w:rtl/>
        </w:rPr>
        <w:tab/>
        <w:t xml:space="preserve">תודה </w:t>
      </w:r>
      <w:proofErr w:type="spellStart"/>
      <w:r w:rsidRPr="003159F6">
        <w:rPr>
          <w:rFonts w:cs="David" w:hint="cs"/>
          <w:rtl/>
        </w:rPr>
        <w:t>סילבן</w:t>
      </w:r>
      <w:proofErr w:type="spellEnd"/>
      <w:r w:rsidRPr="003159F6">
        <w:rPr>
          <w:rFonts w:cs="David" w:hint="cs"/>
          <w:rtl/>
        </w:rPr>
        <w:t xml:space="preserve">, אני רוצה לאפשר לפנים משורת הדין לעורך דין יוסי כהן, נציג שדרות שיאמר את דברו. </w:t>
      </w:r>
    </w:p>
    <w:p w14:paraId="55015C62" w14:textId="77777777" w:rsidR="003159F6" w:rsidRPr="003159F6" w:rsidRDefault="003159F6" w:rsidP="003159F6">
      <w:pPr>
        <w:bidi/>
        <w:jc w:val="both"/>
        <w:rPr>
          <w:rFonts w:cs="David" w:hint="cs"/>
          <w:rtl/>
        </w:rPr>
      </w:pPr>
    </w:p>
    <w:p w14:paraId="3041F1D8" w14:textId="77777777" w:rsidR="003159F6" w:rsidRPr="003159F6" w:rsidRDefault="003159F6" w:rsidP="003159F6">
      <w:pPr>
        <w:bidi/>
        <w:jc w:val="both"/>
        <w:rPr>
          <w:rFonts w:cs="David" w:hint="cs"/>
          <w:rtl/>
        </w:rPr>
      </w:pPr>
      <w:r w:rsidRPr="003159F6">
        <w:rPr>
          <w:rFonts w:cs="David" w:hint="cs"/>
          <w:u w:val="single"/>
          <w:rtl/>
        </w:rPr>
        <w:t>יוסי כהן:</w:t>
      </w:r>
    </w:p>
    <w:p w14:paraId="6CE7C7EE" w14:textId="77777777" w:rsidR="003159F6" w:rsidRPr="003159F6" w:rsidRDefault="003159F6" w:rsidP="003159F6">
      <w:pPr>
        <w:bidi/>
        <w:jc w:val="both"/>
        <w:rPr>
          <w:rFonts w:cs="David" w:hint="cs"/>
          <w:rtl/>
        </w:rPr>
      </w:pPr>
    </w:p>
    <w:p w14:paraId="12EDD4D9" w14:textId="77777777" w:rsidR="003159F6" w:rsidRPr="003159F6" w:rsidRDefault="003159F6" w:rsidP="003159F6">
      <w:pPr>
        <w:bidi/>
        <w:jc w:val="both"/>
        <w:rPr>
          <w:rFonts w:cs="David" w:hint="cs"/>
          <w:rtl/>
        </w:rPr>
      </w:pPr>
      <w:r w:rsidRPr="003159F6">
        <w:rPr>
          <w:rFonts w:cs="David" w:hint="cs"/>
          <w:rtl/>
        </w:rPr>
        <w:tab/>
        <w:t xml:space="preserve">אני פה עם כל בעלי העסקים משדרות. אני רק רוצה לספר לכם למה נואשנו וביקשנו לקדם הצעת חוק פרטית. נואשנו כי אנחנו כבר שנתיים מתחננים בכל ועדות הכנסת, מתחננים לשר האוצר, עתרנו לבג"ץ. שר האוצר הקים ועדה מקצועית מטעמו שתבחן את כל נושא הפיצויים ביישובי הספר. המלצות הוועדה הוגשו גם לבג"ץ, גם לנו, גם לשר האוצר, הוא החליט לא לאמץ את המלצות הוועדה שהוא הקים ואנחנו תקועים כבר שבועיים בוועדת הכספים, דוחים אותנו מדיון לדיון, כולל בשבוע שעבר היו 2 דיונים. ועדת הכספים לא עושה את כל מה שהיא יכולה לעשות. </w:t>
      </w:r>
    </w:p>
    <w:p w14:paraId="490B4526" w14:textId="77777777" w:rsidR="003159F6" w:rsidRPr="003159F6" w:rsidRDefault="003159F6" w:rsidP="003159F6">
      <w:pPr>
        <w:bidi/>
        <w:jc w:val="both"/>
        <w:rPr>
          <w:rFonts w:cs="David" w:hint="cs"/>
          <w:rtl/>
        </w:rPr>
      </w:pPr>
    </w:p>
    <w:p w14:paraId="5068A51C" w14:textId="77777777" w:rsidR="003159F6" w:rsidRPr="003159F6" w:rsidRDefault="003159F6" w:rsidP="003159F6">
      <w:pPr>
        <w:bidi/>
        <w:jc w:val="both"/>
        <w:rPr>
          <w:rFonts w:cs="David" w:hint="cs"/>
          <w:rtl/>
        </w:rPr>
      </w:pPr>
      <w:r w:rsidRPr="003159F6">
        <w:rPr>
          <w:rFonts w:cs="David" w:hint="cs"/>
          <w:u w:val="single"/>
          <w:rtl/>
        </w:rPr>
        <w:t>צבי הנדל:</w:t>
      </w:r>
    </w:p>
    <w:p w14:paraId="59930900" w14:textId="77777777" w:rsidR="003159F6" w:rsidRPr="003159F6" w:rsidRDefault="003159F6" w:rsidP="003159F6">
      <w:pPr>
        <w:bidi/>
        <w:jc w:val="both"/>
        <w:rPr>
          <w:rFonts w:cs="David" w:hint="cs"/>
          <w:rtl/>
        </w:rPr>
      </w:pPr>
    </w:p>
    <w:p w14:paraId="78CD1911" w14:textId="77777777" w:rsidR="003159F6" w:rsidRPr="003159F6" w:rsidRDefault="003159F6" w:rsidP="003159F6">
      <w:pPr>
        <w:bidi/>
        <w:jc w:val="both"/>
        <w:rPr>
          <w:rFonts w:cs="David" w:hint="cs"/>
          <w:rtl/>
        </w:rPr>
      </w:pPr>
      <w:r w:rsidRPr="003159F6">
        <w:rPr>
          <w:rFonts w:cs="David" w:hint="cs"/>
          <w:rtl/>
        </w:rPr>
        <w:tab/>
        <w:t xml:space="preserve"> אתה עושה טעות גדולה. </w:t>
      </w:r>
    </w:p>
    <w:p w14:paraId="6F4799BC" w14:textId="77777777" w:rsidR="003159F6" w:rsidRPr="003159F6" w:rsidRDefault="003159F6" w:rsidP="003159F6">
      <w:pPr>
        <w:bidi/>
        <w:jc w:val="both"/>
        <w:rPr>
          <w:rFonts w:cs="David" w:hint="cs"/>
          <w:rtl/>
        </w:rPr>
      </w:pPr>
    </w:p>
    <w:p w14:paraId="28E1A52E"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738A8E21" w14:textId="77777777" w:rsidR="003159F6" w:rsidRPr="003159F6" w:rsidRDefault="003159F6" w:rsidP="003159F6">
      <w:pPr>
        <w:pStyle w:val="Heading5"/>
        <w:rPr>
          <w:rFonts w:hint="cs"/>
          <w:sz w:val="24"/>
          <w:rtl/>
        </w:rPr>
      </w:pPr>
    </w:p>
    <w:p w14:paraId="257B7F93" w14:textId="77777777" w:rsidR="003159F6" w:rsidRPr="003159F6" w:rsidRDefault="003159F6" w:rsidP="003159F6">
      <w:pPr>
        <w:bidi/>
        <w:jc w:val="both"/>
        <w:rPr>
          <w:rFonts w:cs="David" w:hint="cs"/>
          <w:rtl/>
        </w:rPr>
      </w:pPr>
      <w:r w:rsidRPr="003159F6">
        <w:rPr>
          <w:rFonts w:cs="David" w:hint="cs"/>
          <w:rtl/>
        </w:rPr>
        <w:tab/>
        <w:t xml:space="preserve">יוסי, הוועדה לטובתכם - - - </w:t>
      </w:r>
    </w:p>
    <w:p w14:paraId="0DDA0059" w14:textId="77777777" w:rsidR="003159F6" w:rsidRPr="003159F6" w:rsidRDefault="003159F6" w:rsidP="003159F6">
      <w:pPr>
        <w:bidi/>
        <w:jc w:val="both"/>
        <w:rPr>
          <w:rFonts w:cs="David" w:hint="cs"/>
          <w:u w:val="single"/>
          <w:rtl/>
        </w:rPr>
      </w:pPr>
    </w:p>
    <w:p w14:paraId="7F4C16EB"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2518253E" w14:textId="77777777" w:rsidR="003159F6" w:rsidRPr="003159F6" w:rsidRDefault="003159F6" w:rsidP="003159F6">
      <w:pPr>
        <w:bidi/>
        <w:jc w:val="both"/>
        <w:rPr>
          <w:rFonts w:cs="David" w:hint="cs"/>
          <w:rtl/>
        </w:rPr>
      </w:pPr>
    </w:p>
    <w:p w14:paraId="2A597658" w14:textId="77777777" w:rsidR="003159F6" w:rsidRPr="003159F6" w:rsidRDefault="003159F6" w:rsidP="003159F6">
      <w:pPr>
        <w:bidi/>
        <w:jc w:val="both"/>
        <w:rPr>
          <w:rFonts w:cs="David" w:hint="cs"/>
          <w:rtl/>
        </w:rPr>
      </w:pPr>
      <w:r w:rsidRPr="003159F6">
        <w:rPr>
          <w:rFonts w:cs="David" w:hint="cs"/>
          <w:rtl/>
        </w:rPr>
        <w:tab/>
        <w:t xml:space="preserve"> חוצפה שאין כמוה, איזה חוצפנים אתם, אתה אומר את זה בפני? איזה חוצפן אתה, את מי אתה מייצג בכלל?</w:t>
      </w:r>
    </w:p>
    <w:p w14:paraId="451DD7FF" w14:textId="77777777" w:rsidR="003159F6" w:rsidRPr="003159F6" w:rsidRDefault="003159F6" w:rsidP="003159F6">
      <w:pPr>
        <w:bidi/>
        <w:jc w:val="both"/>
        <w:rPr>
          <w:rFonts w:cs="David" w:hint="cs"/>
          <w:rtl/>
        </w:rPr>
      </w:pPr>
    </w:p>
    <w:p w14:paraId="24F43D29" w14:textId="77777777" w:rsidR="003159F6" w:rsidRPr="003159F6" w:rsidRDefault="003159F6" w:rsidP="003159F6">
      <w:pPr>
        <w:bidi/>
        <w:jc w:val="both"/>
        <w:rPr>
          <w:rFonts w:cs="David" w:hint="cs"/>
          <w:rtl/>
        </w:rPr>
      </w:pPr>
      <w:r w:rsidRPr="003159F6">
        <w:rPr>
          <w:rFonts w:cs="David" w:hint="cs"/>
          <w:u w:val="single"/>
          <w:rtl/>
        </w:rPr>
        <w:t>יוסי כהן:</w:t>
      </w:r>
    </w:p>
    <w:p w14:paraId="48DB1A79" w14:textId="77777777" w:rsidR="003159F6" w:rsidRPr="003159F6" w:rsidRDefault="003159F6" w:rsidP="003159F6">
      <w:pPr>
        <w:bidi/>
        <w:jc w:val="both"/>
        <w:rPr>
          <w:rFonts w:cs="David" w:hint="cs"/>
          <w:rtl/>
        </w:rPr>
      </w:pPr>
    </w:p>
    <w:p w14:paraId="18935FDD" w14:textId="77777777" w:rsidR="003159F6" w:rsidRPr="003159F6" w:rsidRDefault="003159F6" w:rsidP="003159F6">
      <w:pPr>
        <w:bidi/>
        <w:jc w:val="both"/>
        <w:rPr>
          <w:rFonts w:cs="David" w:hint="cs"/>
          <w:rtl/>
        </w:rPr>
      </w:pPr>
      <w:r w:rsidRPr="003159F6">
        <w:rPr>
          <w:rFonts w:cs="David" w:hint="cs"/>
          <w:rtl/>
        </w:rPr>
        <w:tab/>
        <w:t>למה לא הצבעתם?</w:t>
      </w:r>
    </w:p>
    <w:p w14:paraId="68D154D5" w14:textId="77777777" w:rsidR="003159F6" w:rsidRPr="003159F6" w:rsidRDefault="003159F6" w:rsidP="003159F6">
      <w:pPr>
        <w:bidi/>
        <w:jc w:val="both"/>
        <w:rPr>
          <w:rFonts w:cs="David" w:hint="cs"/>
          <w:rtl/>
        </w:rPr>
      </w:pPr>
    </w:p>
    <w:p w14:paraId="41B06E62"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28877ADF" w14:textId="77777777" w:rsidR="003159F6" w:rsidRPr="003159F6" w:rsidRDefault="003159F6" w:rsidP="003159F6">
      <w:pPr>
        <w:bidi/>
        <w:jc w:val="both"/>
        <w:rPr>
          <w:rFonts w:cs="David" w:hint="cs"/>
          <w:rtl/>
        </w:rPr>
      </w:pPr>
    </w:p>
    <w:p w14:paraId="70818B9C" w14:textId="77777777" w:rsidR="003159F6" w:rsidRPr="003159F6" w:rsidRDefault="003159F6" w:rsidP="003159F6">
      <w:pPr>
        <w:bidi/>
        <w:jc w:val="both"/>
        <w:rPr>
          <w:rFonts w:cs="David" w:hint="cs"/>
          <w:rtl/>
        </w:rPr>
      </w:pPr>
      <w:r w:rsidRPr="003159F6">
        <w:rPr>
          <w:rFonts w:cs="David" w:hint="cs"/>
          <w:rtl/>
        </w:rPr>
        <w:tab/>
        <w:t xml:space="preserve"> רק בגללך לא הצבענו.</w:t>
      </w:r>
    </w:p>
    <w:p w14:paraId="34D5CE44" w14:textId="77777777" w:rsidR="003159F6" w:rsidRPr="003159F6" w:rsidRDefault="003159F6" w:rsidP="003159F6">
      <w:pPr>
        <w:pStyle w:val="Heading5"/>
        <w:rPr>
          <w:rFonts w:hint="cs"/>
          <w:sz w:val="24"/>
          <w:u w:val="single"/>
          <w:rtl/>
        </w:rPr>
      </w:pPr>
    </w:p>
    <w:p w14:paraId="0956E471" w14:textId="77777777" w:rsidR="003159F6" w:rsidRDefault="003159F6" w:rsidP="003159F6">
      <w:pPr>
        <w:pStyle w:val="Heading5"/>
        <w:rPr>
          <w:rFonts w:hint="cs"/>
          <w:sz w:val="24"/>
          <w:u w:val="single"/>
          <w:rtl/>
        </w:rPr>
      </w:pPr>
    </w:p>
    <w:p w14:paraId="65867F71" w14:textId="77777777" w:rsidR="003159F6" w:rsidRDefault="003159F6" w:rsidP="003159F6">
      <w:pPr>
        <w:pStyle w:val="Heading5"/>
        <w:rPr>
          <w:rFonts w:hint="cs"/>
          <w:sz w:val="24"/>
          <w:u w:val="single"/>
          <w:rtl/>
        </w:rPr>
      </w:pPr>
    </w:p>
    <w:p w14:paraId="73D3FB52" w14:textId="77777777" w:rsidR="003159F6" w:rsidRDefault="003159F6" w:rsidP="003159F6">
      <w:pPr>
        <w:pStyle w:val="Heading5"/>
        <w:rPr>
          <w:rFonts w:hint="cs"/>
          <w:sz w:val="24"/>
          <w:u w:val="single"/>
          <w:rtl/>
        </w:rPr>
      </w:pPr>
    </w:p>
    <w:p w14:paraId="265D80DC" w14:textId="77777777" w:rsidR="003159F6" w:rsidRPr="003159F6" w:rsidRDefault="003159F6" w:rsidP="003159F6">
      <w:pPr>
        <w:pStyle w:val="Heading5"/>
        <w:rPr>
          <w:rFonts w:hint="cs"/>
          <w:sz w:val="24"/>
          <w:rtl/>
        </w:rPr>
      </w:pPr>
      <w:r w:rsidRPr="003159F6">
        <w:rPr>
          <w:rFonts w:hint="cs"/>
          <w:sz w:val="24"/>
          <w:u w:val="single"/>
          <w:rtl/>
        </w:rPr>
        <w:t>שי חרמש:</w:t>
      </w:r>
    </w:p>
    <w:p w14:paraId="6C254C5D" w14:textId="77777777" w:rsidR="003159F6" w:rsidRPr="003159F6" w:rsidRDefault="003159F6" w:rsidP="003159F6">
      <w:pPr>
        <w:pStyle w:val="Heading5"/>
        <w:rPr>
          <w:rFonts w:hint="cs"/>
          <w:sz w:val="24"/>
          <w:rtl/>
        </w:rPr>
      </w:pPr>
    </w:p>
    <w:p w14:paraId="6DEF80D2" w14:textId="77777777" w:rsidR="003159F6" w:rsidRPr="003159F6" w:rsidRDefault="003159F6" w:rsidP="003159F6">
      <w:pPr>
        <w:bidi/>
        <w:jc w:val="both"/>
        <w:rPr>
          <w:rFonts w:cs="David" w:hint="cs"/>
          <w:rtl/>
        </w:rPr>
      </w:pPr>
      <w:r w:rsidRPr="003159F6">
        <w:rPr>
          <w:rFonts w:cs="David" w:hint="cs"/>
          <w:rtl/>
        </w:rPr>
        <w:tab/>
        <w:t xml:space="preserve"> יצאת מדעתך?</w:t>
      </w:r>
    </w:p>
    <w:p w14:paraId="182DEE01" w14:textId="77777777" w:rsidR="003159F6" w:rsidRPr="003159F6" w:rsidRDefault="003159F6" w:rsidP="003159F6">
      <w:pPr>
        <w:bidi/>
        <w:jc w:val="both"/>
        <w:rPr>
          <w:rFonts w:cs="David" w:hint="cs"/>
          <w:rtl/>
        </w:rPr>
      </w:pPr>
    </w:p>
    <w:p w14:paraId="35105DA0"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4FE4A4FB" w14:textId="77777777" w:rsidR="003159F6" w:rsidRPr="003159F6" w:rsidRDefault="003159F6" w:rsidP="003159F6">
      <w:pPr>
        <w:bidi/>
        <w:jc w:val="both"/>
        <w:rPr>
          <w:rFonts w:cs="David" w:hint="cs"/>
          <w:rtl/>
        </w:rPr>
      </w:pPr>
    </w:p>
    <w:p w14:paraId="119A1391" w14:textId="77777777" w:rsidR="003159F6" w:rsidRPr="003159F6" w:rsidRDefault="003159F6" w:rsidP="003159F6">
      <w:pPr>
        <w:bidi/>
        <w:jc w:val="both"/>
        <w:rPr>
          <w:rFonts w:cs="David" w:hint="cs"/>
          <w:rtl/>
        </w:rPr>
      </w:pPr>
      <w:r w:rsidRPr="003159F6">
        <w:rPr>
          <w:rFonts w:cs="David" w:hint="cs"/>
          <w:rtl/>
        </w:rPr>
        <w:tab/>
        <w:t>גם היום אנחנו לא יכולים להצביע, מיולי 2007 אנחנו יכולים להצביע, אתה תהיה מרוצה מזה?</w:t>
      </w:r>
    </w:p>
    <w:p w14:paraId="5EED681B" w14:textId="77777777" w:rsidR="003159F6" w:rsidRPr="003159F6" w:rsidRDefault="003159F6" w:rsidP="003159F6">
      <w:pPr>
        <w:bidi/>
        <w:jc w:val="both"/>
        <w:rPr>
          <w:rFonts w:cs="David" w:hint="cs"/>
          <w:rtl/>
        </w:rPr>
      </w:pPr>
    </w:p>
    <w:p w14:paraId="54BFCA1F" w14:textId="77777777" w:rsidR="003159F6" w:rsidRPr="003159F6" w:rsidRDefault="003159F6" w:rsidP="003159F6">
      <w:pPr>
        <w:bidi/>
        <w:jc w:val="both"/>
        <w:rPr>
          <w:rFonts w:cs="David" w:hint="cs"/>
          <w:rtl/>
        </w:rPr>
      </w:pPr>
      <w:r w:rsidRPr="003159F6">
        <w:rPr>
          <w:rFonts w:cs="David" w:hint="cs"/>
          <w:u w:val="single"/>
          <w:rtl/>
        </w:rPr>
        <w:t>יוסי כהן:</w:t>
      </w:r>
    </w:p>
    <w:p w14:paraId="5CB9D9D5" w14:textId="77777777" w:rsidR="003159F6" w:rsidRPr="003159F6" w:rsidRDefault="003159F6" w:rsidP="003159F6">
      <w:pPr>
        <w:bidi/>
        <w:jc w:val="both"/>
        <w:rPr>
          <w:rFonts w:cs="David" w:hint="cs"/>
          <w:rtl/>
        </w:rPr>
      </w:pPr>
    </w:p>
    <w:p w14:paraId="60E6A0A9" w14:textId="77777777" w:rsidR="003159F6" w:rsidRPr="003159F6" w:rsidRDefault="003159F6" w:rsidP="003159F6">
      <w:pPr>
        <w:bidi/>
        <w:jc w:val="both"/>
        <w:rPr>
          <w:rFonts w:cs="David" w:hint="cs"/>
          <w:rtl/>
        </w:rPr>
      </w:pPr>
      <w:r w:rsidRPr="003159F6">
        <w:rPr>
          <w:rFonts w:cs="David" w:hint="cs"/>
          <w:rtl/>
        </w:rPr>
        <w:tab/>
        <w:t xml:space="preserve"> למה לא הצבעת? למה נכנסת לחדר עם מנכ"ל האוצר? </w:t>
      </w:r>
    </w:p>
    <w:p w14:paraId="0AAE5CE6" w14:textId="77777777" w:rsidR="003159F6" w:rsidRPr="003159F6" w:rsidRDefault="003159F6" w:rsidP="003159F6">
      <w:pPr>
        <w:bidi/>
        <w:jc w:val="both"/>
        <w:rPr>
          <w:rFonts w:cs="David" w:hint="cs"/>
          <w:rtl/>
        </w:rPr>
      </w:pPr>
    </w:p>
    <w:p w14:paraId="5E2E8D70"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3AF4F022" w14:textId="77777777" w:rsidR="003159F6" w:rsidRPr="003159F6" w:rsidRDefault="003159F6" w:rsidP="003159F6">
      <w:pPr>
        <w:bidi/>
        <w:jc w:val="both"/>
        <w:rPr>
          <w:rFonts w:cs="David" w:hint="cs"/>
          <w:rtl/>
        </w:rPr>
      </w:pPr>
    </w:p>
    <w:p w14:paraId="61AD1826" w14:textId="77777777" w:rsidR="003159F6" w:rsidRPr="003159F6" w:rsidRDefault="003159F6" w:rsidP="003159F6">
      <w:pPr>
        <w:bidi/>
        <w:ind w:firstLine="567"/>
        <w:jc w:val="both"/>
        <w:rPr>
          <w:rFonts w:cs="David" w:hint="cs"/>
          <w:rtl/>
        </w:rPr>
      </w:pPr>
      <w:r w:rsidRPr="003159F6">
        <w:rPr>
          <w:rFonts w:cs="David" w:hint="cs"/>
          <w:rtl/>
        </w:rPr>
        <w:t xml:space="preserve">זה לא יאומן, אתה לא מתבייש? חוצפה להגיד דבר כזה. אתה לא מייצג פה אף אחד. </w:t>
      </w:r>
    </w:p>
    <w:p w14:paraId="488454CD" w14:textId="77777777" w:rsidR="003159F6" w:rsidRPr="003159F6" w:rsidRDefault="003159F6" w:rsidP="003159F6">
      <w:pPr>
        <w:bidi/>
        <w:jc w:val="both"/>
        <w:rPr>
          <w:rFonts w:cs="David" w:hint="cs"/>
          <w:rtl/>
        </w:rPr>
      </w:pPr>
      <w:r w:rsidRPr="003159F6">
        <w:rPr>
          <w:rFonts w:cs="David" w:hint="cs"/>
          <w:u w:val="single"/>
          <w:rtl/>
        </w:rPr>
        <w:t>יוסי כהן:</w:t>
      </w:r>
    </w:p>
    <w:p w14:paraId="17B62500" w14:textId="77777777" w:rsidR="003159F6" w:rsidRPr="003159F6" w:rsidRDefault="003159F6" w:rsidP="003159F6">
      <w:pPr>
        <w:bidi/>
        <w:jc w:val="both"/>
        <w:rPr>
          <w:rFonts w:cs="David" w:hint="cs"/>
          <w:rtl/>
        </w:rPr>
      </w:pPr>
    </w:p>
    <w:p w14:paraId="41B63363" w14:textId="77777777" w:rsidR="003159F6" w:rsidRPr="003159F6" w:rsidRDefault="003159F6" w:rsidP="003159F6">
      <w:pPr>
        <w:bidi/>
        <w:jc w:val="both"/>
        <w:rPr>
          <w:rFonts w:cs="David" w:hint="cs"/>
          <w:rtl/>
        </w:rPr>
      </w:pPr>
      <w:r w:rsidRPr="003159F6">
        <w:rPr>
          <w:rFonts w:cs="David" w:hint="cs"/>
          <w:rtl/>
        </w:rPr>
        <w:tab/>
        <w:t xml:space="preserve">נכנסת לחדר עם מנכ"ל האוצר לעשות דילים. </w:t>
      </w:r>
    </w:p>
    <w:p w14:paraId="05DE3443" w14:textId="77777777" w:rsidR="003159F6" w:rsidRPr="003159F6" w:rsidRDefault="003159F6" w:rsidP="003159F6">
      <w:pPr>
        <w:bidi/>
        <w:jc w:val="both"/>
        <w:rPr>
          <w:rFonts w:cs="David" w:hint="cs"/>
          <w:rtl/>
        </w:rPr>
      </w:pPr>
    </w:p>
    <w:p w14:paraId="388792E8" w14:textId="77777777" w:rsidR="003159F6" w:rsidRPr="003159F6" w:rsidRDefault="003159F6" w:rsidP="003159F6">
      <w:pPr>
        <w:pStyle w:val="Heading5"/>
        <w:rPr>
          <w:rFonts w:hint="cs"/>
          <w:sz w:val="24"/>
          <w:rtl/>
        </w:rPr>
      </w:pPr>
      <w:r w:rsidRPr="003159F6">
        <w:rPr>
          <w:rFonts w:hint="cs"/>
          <w:sz w:val="24"/>
          <w:u w:val="single"/>
          <w:rtl/>
        </w:rPr>
        <w:t>שי חרמש:</w:t>
      </w:r>
    </w:p>
    <w:p w14:paraId="441B9A55" w14:textId="77777777" w:rsidR="003159F6" w:rsidRPr="003159F6" w:rsidRDefault="003159F6" w:rsidP="003159F6">
      <w:pPr>
        <w:pStyle w:val="Heading5"/>
        <w:rPr>
          <w:rFonts w:hint="cs"/>
          <w:sz w:val="24"/>
          <w:rtl/>
        </w:rPr>
      </w:pPr>
    </w:p>
    <w:p w14:paraId="71FC96BA" w14:textId="77777777" w:rsidR="003159F6" w:rsidRPr="003159F6" w:rsidRDefault="003159F6" w:rsidP="003159F6">
      <w:pPr>
        <w:bidi/>
        <w:jc w:val="both"/>
        <w:rPr>
          <w:rFonts w:cs="David" w:hint="cs"/>
          <w:rtl/>
        </w:rPr>
      </w:pPr>
      <w:r w:rsidRPr="003159F6">
        <w:rPr>
          <w:rFonts w:cs="David" w:hint="cs"/>
          <w:rtl/>
        </w:rPr>
        <w:tab/>
        <w:t xml:space="preserve"> אתה לא מתבייש? </w:t>
      </w:r>
      <w:proofErr w:type="spellStart"/>
      <w:r w:rsidRPr="003159F6">
        <w:rPr>
          <w:rFonts w:cs="David" w:hint="cs"/>
          <w:rtl/>
        </w:rPr>
        <w:t>לסטס</w:t>
      </w:r>
      <w:proofErr w:type="spellEnd"/>
      <w:r w:rsidRPr="003159F6">
        <w:rPr>
          <w:rFonts w:cs="David" w:hint="cs"/>
          <w:rtl/>
        </w:rPr>
        <w:t xml:space="preserve"> להגיד דבר כזה?</w:t>
      </w:r>
    </w:p>
    <w:p w14:paraId="022F5456" w14:textId="77777777" w:rsidR="003159F6" w:rsidRPr="003159F6" w:rsidRDefault="003159F6" w:rsidP="003159F6">
      <w:pPr>
        <w:bidi/>
        <w:jc w:val="both"/>
        <w:rPr>
          <w:rFonts w:cs="David" w:hint="cs"/>
          <w:rtl/>
        </w:rPr>
      </w:pPr>
    </w:p>
    <w:p w14:paraId="6CC316F8"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13551CFD" w14:textId="77777777" w:rsidR="003159F6" w:rsidRPr="003159F6" w:rsidRDefault="003159F6" w:rsidP="003159F6">
      <w:pPr>
        <w:bidi/>
        <w:jc w:val="both"/>
        <w:rPr>
          <w:rFonts w:cs="David" w:hint="cs"/>
          <w:rtl/>
        </w:rPr>
      </w:pPr>
    </w:p>
    <w:p w14:paraId="4345C7E3" w14:textId="77777777" w:rsidR="003159F6" w:rsidRPr="003159F6" w:rsidRDefault="003159F6" w:rsidP="003159F6">
      <w:pPr>
        <w:bidi/>
        <w:jc w:val="both"/>
        <w:rPr>
          <w:rFonts w:cs="David" w:hint="cs"/>
          <w:rtl/>
        </w:rPr>
      </w:pPr>
      <w:r w:rsidRPr="003159F6">
        <w:rPr>
          <w:rFonts w:cs="David" w:hint="cs"/>
          <w:rtl/>
        </w:rPr>
        <w:tab/>
        <w:t xml:space="preserve"> רק בגלל אנשים כמוך אנשים בשדרות סובלים. </w:t>
      </w:r>
    </w:p>
    <w:p w14:paraId="67122F39" w14:textId="77777777" w:rsidR="003159F6" w:rsidRPr="003159F6" w:rsidRDefault="003159F6" w:rsidP="003159F6">
      <w:pPr>
        <w:bidi/>
        <w:jc w:val="both"/>
        <w:rPr>
          <w:rFonts w:cs="David" w:hint="cs"/>
          <w:rtl/>
        </w:rPr>
      </w:pPr>
    </w:p>
    <w:p w14:paraId="3FAA7CCB" w14:textId="77777777" w:rsidR="003159F6" w:rsidRPr="003159F6" w:rsidRDefault="003159F6" w:rsidP="003159F6">
      <w:pPr>
        <w:bidi/>
        <w:jc w:val="both"/>
        <w:rPr>
          <w:rFonts w:cs="David" w:hint="cs"/>
          <w:rtl/>
        </w:rPr>
      </w:pPr>
      <w:r w:rsidRPr="003159F6">
        <w:rPr>
          <w:rFonts w:cs="David" w:hint="cs"/>
          <w:u w:val="single"/>
          <w:rtl/>
        </w:rPr>
        <w:t>יוסי כהן:</w:t>
      </w:r>
    </w:p>
    <w:p w14:paraId="0A823E7B" w14:textId="77777777" w:rsidR="003159F6" w:rsidRPr="003159F6" w:rsidRDefault="003159F6" w:rsidP="003159F6">
      <w:pPr>
        <w:bidi/>
        <w:jc w:val="both"/>
        <w:rPr>
          <w:rFonts w:cs="David" w:hint="cs"/>
          <w:rtl/>
        </w:rPr>
      </w:pPr>
    </w:p>
    <w:p w14:paraId="41A3BA24" w14:textId="77777777" w:rsidR="003159F6" w:rsidRPr="003159F6" w:rsidRDefault="003159F6" w:rsidP="003159F6">
      <w:pPr>
        <w:bidi/>
        <w:jc w:val="both"/>
        <w:rPr>
          <w:rFonts w:cs="David" w:hint="cs"/>
          <w:rtl/>
        </w:rPr>
      </w:pPr>
      <w:r w:rsidRPr="003159F6">
        <w:rPr>
          <w:rFonts w:cs="David" w:hint="cs"/>
          <w:rtl/>
        </w:rPr>
        <w:tab/>
        <w:t xml:space="preserve">שנתיים הולכת אותנו שולל. </w:t>
      </w:r>
    </w:p>
    <w:p w14:paraId="4128DF87" w14:textId="77777777" w:rsidR="003159F6" w:rsidRPr="003159F6" w:rsidRDefault="003159F6" w:rsidP="003159F6">
      <w:pPr>
        <w:bidi/>
        <w:jc w:val="both"/>
        <w:rPr>
          <w:rFonts w:cs="David" w:hint="cs"/>
          <w:rtl/>
        </w:rPr>
      </w:pPr>
    </w:p>
    <w:p w14:paraId="58141FD3"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1715BD11" w14:textId="77777777" w:rsidR="003159F6" w:rsidRPr="003159F6" w:rsidRDefault="003159F6" w:rsidP="003159F6">
      <w:pPr>
        <w:bidi/>
        <w:jc w:val="both"/>
        <w:rPr>
          <w:rFonts w:cs="David" w:hint="cs"/>
          <w:rtl/>
        </w:rPr>
      </w:pPr>
    </w:p>
    <w:p w14:paraId="3802FFBB" w14:textId="77777777" w:rsidR="003159F6" w:rsidRPr="003159F6" w:rsidRDefault="003159F6" w:rsidP="003159F6">
      <w:pPr>
        <w:bidi/>
        <w:jc w:val="both"/>
        <w:rPr>
          <w:rFonts w:cs="David" w:hint="cs"/>
          <w:rtl/>
        </w:rPr>
      </w:pPr>
      <w:r w:rsidRPr="003159F6">
        <w:rPr>
          <w:rFonts w:cs="David" w:hint="cs"/>
          <w:rtl/>
        </w:rPr>
        <w:tab/>
        <w:t xml:space="preserve">אני הולכתי אתכם שולל? לא יאומן. </w:t>
      </w:r>
    </w:p>
    <w:p w14:paraId="66197881" w14:textId="77777777" w:rsidR="003159F6" w:rsidRPr="003159F6" w:rsidRDefault="003159F6" w:rsidP="003159F6">
      <w:pPr>
        <w:bidi/>
        <w:jc w:val="both"/>
        <w:rPr>
          <w:rFonts w:cs="David" w:hint="cs"/>
          <w:rtl/>
        </w:rPr>
      </w:pPr>
    </w:p>
    <w:p w14:paraId="7A30E951"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173BD50" w14:textId="77777777" w:rsidR="003159F6" w:rsidRPr="003159F6" w:rsidRDefault="003159F6" w:rsidP="003159F6">
      <w:pPr>
        <w:bidi/>
        <w:jc w:val="both"/>
        <w:rPr>
          <w:rFonts w:cs="David" w:hint="cs"/>
          <w:rtl/>
        </w:rPr>
      </w:pPr>
    </w:p>
    <w:p w14:paraId="10328DB1" w14:textId="77777777" w:rsidR="003159F6" w:rsidRPr="003159F6" w:rsidRDefault="003159F6" w:rsidP="003159F6">
      <w:pPr>
        <w:bidi/>
        <w:jc w:val="both"/>
        <w:rPr>
          <w:rFonts w:cs="David" w:hint="cs"/>
          <w:rtl/>
        </w:rPr>
      </w:pPr>
      <w:r w:rsidRPr="003159F6">
        <w:rPr>
          <w:rFonts w:cs="David" w:hint="cs"/>
          <w:rtl/>
        </w:rPr>
        <w:tab/>
        <w:t xml:space="preserve"> עורך דין כהן, עד כאן, עם כל הכבוד. </w:t>
      </w:r>
    </w:p>
    <w:p w14:paraId="7E727ACA" w14:textId="77777777" w:rsidR="003159F6" w:rsidRPr="003159F6" w:rsidRDefault="003159F6" w:rsidP="003159F6">
      <w:pPr>
        <w:bidi/>
        <w:jc w:val="both"/>
        <w:rPr>
          <w:rFonts w:cs="David" w:hint="cs"/>
          <w:rtl/>
        </w:rPr>
      </w:pPr>
    </w:p>
    <w:p w14:paraId="08DDA021" w14:textId="77777777" w:rsidR="003159F6" w:rsidRPr="003159F6" w:rsidRDefault="003159F6" w:rsidP="003159F6">
      <w:pPr>
        <w:bidi/>
        <w:jc w:val="both"/>
        <w:rPr>
          <w:rFonts w:cs="David" w:hint="cs"/>
          <w:rtl/>
        </w:rPr>
      </w:pPr>
      <w:r w:rsidRPr="003159F6">
        <w:rPr>
          <w:rFonts w:cs="David" w:hint="cs"/>
          <w:u w:val="single"/>
          <w:rtl/>
        </w:rPr>
        <w:t>שלמה מולה:</w:t>
      </w:r>
    </w:p>
    <w:p w14:paraId="3954D87F" w14:textId="77777777" w:rsidR="003159F6" w:rsidRPr="003159F6" w:rsidRDefault="003159F6" w:rsidP="003159F6">
      <w:pPr>
        <w:bidi/>
        <w:jc w:val="both"/>
        <w:rPr>
          <w:rFonts w:cs="David" w:hint="cs"/>
          <w:rtl/>
        </w:rPr>
      </w:pPr>
    </w:p>
    <w:p w14:paraId="0702570F" w14:textId="77777777" w:rsidR="003159F6" w:rsidRPr="003159F6" w:rsidRDefault="003159F6" w:rsidP="003159F6">
      <w:pPr>
        <w:bidi/>
        <w:jc w:val="both"/>
        <w:rPr>
          <w:rFonts w:cs="David" w:hint="cs"/>
          <w:rtl/>
        </w:rPr>
      </w:pPr>
      <w:r w:rsidRPr="003159F6">
        <w:rPr>
          <w:rFonts w:cs="David" w:hint="cs"/>
          <w:rtl/>
        </w:rPr>
        <w:tab/>
        <w:t>אדוני היושב ראש, מה אתה מביא לפה אנשים בכלל?</w:t>
      </w:r>
    </w:p>
    <w:p w14:paraId="7FD28288" w14:textId="77777777" w:rsidR="003159F6" w:rsidRPr="003159F6" w:rsidRDefault="003159F6" w:rsidP="003159F6">
      <w:pPr>
        <w:bidi/>
        <w:jc w:val="both"/>
        <w:rPr>
          <w:rFonts w:cs="David" w:hint="cs"/>
          <w:rtl/>
        </w:rPr>
      </w:pPr>
    </w:p>
    <w:p w14:paraId="49E6A26D" w14:textId="77777777" w:rsidR="003159F6" w:rsidRPr="003159F6" w:rsidRDefault="003159F6" w:rsidP="003159F6">
      <w:pPr>
        <w:bidi/>
        <w:jc w:val="both"/>
        <w:rPr>
          <w:rFonts w:cs="David" w:hint="cs"/>
          <w:rtl/>
        </w:rPr>
      </w:pPr>
      <w:r w:rsidRPr="003159F6">
        <w:rPr>
          <w:rFonts w:cs="David" w:hint="cs"/>
          <w:u w:val="single"/>
          <w:rtl/>
        </w:rPr>
        <w:t>נסים זאב:</w:t>
      </w:r>
    </w:p>
    <w:p w14:paraId="2FF215BA" w14:textId="77777777" w:rsidR="003159F6" w:rsidRPr="003159F6" w:rsidRDefault="003159F6" w:rsidP="003159F6">
      <w:pPr>
        <w:bidi/>
        <w:jc w:val="both"/>
        <w:rPr>
          <w:rFonts w:cs="David" w:hint="cs"/>
          <w:rtl/>
        </w:rPr>
      </w:pPr>
    </w:p>
    <w:p w14:paraId="75384A26" w14:textId="77777777" w:rsidR="003159F6" w:rsidRPr="003159F6" w:rsidRDefault="003159F6" w:rsidP="003159F6">
      <w:pPr>
        <w:bidi/>
        <w:jc w:val="both"/>
        <w:rPr>
          <w:rFonts w:cs="David" w:hint="cs"/>
          <w:rtl/>
        </w:rPr>
      </w:pPr>
      <w:r w:rsidRPr="003159F6">
        <w:rPr>
          <w:rFonts w:cs="David" w:hint="cs"/>
          <w:rtl/>
        </w:rPr>
        <w:tab/>
        <w:t xml:space="preserve">אדוני היושב ראש, קשה לי להאמין שמנסים לטרפד את הצעת החוק אך ורק בגלל שזה בוועדת הכספים. אם שר </w:t>
      </w:r>
      <w:proofErr w:type="spellStart"/>
      <w:r w:rsidRPr="003159F6">
        <w:rPr>
          <w:rFonts w:cs="David" w:hint="cs"/>
          <w:rtl/>
        </w:rPr>
        <w:t>התמ"ת</w:t>
      </w:r>
      <w:proofErr w:type="spellEnd"/>
      <w:r w:rsidRPr="003159F6">
        <w:rPr>
          <w:rFonts w:cs="David" w:hint="cs"/>
          <w:rtl/>
        </w:rPr>
        <w:t xml:space="preserve"> מבקש שזה יהיה בוועדת הכלכלה - - - </w:t>
      </w:r>
    </w:p>
    <w:p w14:paraId="0B817BE2" w14:textId="77777777" w:rsidR="003159F6" w:rsidRPr="003159F6" w:rsidRDefault="003159F6" w:rsidP="003159F6">
      <w:pPr>
        <w:bidi/>
        <w:jc w:val="both"/>
        <w:rPr>
          <w:rFonts w:cs="David" w:hint="cs"/>
          <w:rtl/>
        </w:rPr>
      </w:pPr>
    </w:p>
    <w:p w14:paraId="017A4C1F"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BC6EB85" w14:textId="77777777" w:rsidR="003159F6" w:rsidRPr="003159F6" w:rsidRDefault="003159F6" w:rsidP="003159F6">
      <w:pPr>
        <w:bidi/>
        <w:jc w:val="both"/>
        <w:rPr>
          <w:rFonts w:cs="David" w:hint="cs"/>
          <w:rtl/>
        </w:rPr>
      </w:pPr>
    </w:p>
    <w:p w14:paraId="2946383E" w14:textId="77777777" w:rsidR="003159F6" w:rsidRPr="003159F6" w:rsidRDefault="003159F6" w:rsidP="003159F6">
      <w:pPr>
        <w:bidi/>
        <w:jc w:val="both"/>
        <w:rPr>
          <w:rFonts w:cs="David" w:hint="cs"/>
          <w:rtl/>
        </w:rPr>
      </w:pPr>
      <w:r w:rsidRPr="003159F6">
        <w:rPr>
          <w:rFonts w:cs="David" w:hint="cs"/>
          <w:rtl/>
        </w:rPr>
        <w:tab/>
        <w:t xml:space="preserve"> צריך לכבד את דעתו. </w:t>
      </w:r>
    </w:p>
    <w:p w14:paraId="05E8692F" w14:textId="77777777" w:rsidR="003159F6" w:rsidRDefault="003159F6" w:rsidP="003159F6">
      <w:pPr>
        <w:bidi/>
        <w:jc w:val="both"/>
        <w:rPr>
          <w:rFonts w:cs="David" w:hint="cs"/>
          <w:rtl/>
        </w:rPr>
      </w:pPr>
    </w:p>
    <w:p w14:paraId="4017EE91" w14:textId="77777777" w:rsidR="003159F6" w:rsidRDefault="003159F6" w:rsidP="003159F6">
      <w:pPr>
        <w:bidi/>
        <w:jc w:val="both"/>
        <w:rPr>
          <w:rFonts w:cs="David" w:hint="cs"/>
          <w:rtl/>
        </w:rPr>
      </w:pPr>
    </w:p>
    <w:p w14:paraId="7127F6E2" w14:textId="77777777" w:rsidR="003159F6" w:rsidRDefault="003159F6" w:rsidP="003159F6">
      <w:pPr>
        <w:bidi/>
        <w:jc w:val="both"/>
        <w:rPr>
          <w:rFonts w:cs="David" w:hint="cs"/>
          <w:rtl/>
        </w:rPr>
      </w:pPr>
    </w:p>
    <w:p w14:paraId="25371D83" w14:textId="77777777" w:rsidR="003159F6" w:rsidRDefault="003159F6" w:rsidP="003159F6">
      <w:pPr>
        <w:bidi/>
        <w:jc w:val="both"/>
        <w:rPr>
          <w:rFonts w:cs="David" w:hint="cs"/>
          <w:rtl/>
        </w:rPr>
      </w:pPr>
    </w:p>
    <w:p w14:paraId="4E73E329" w14:textId="77777777" w:rsidR="003159F6" w:rsidRPr="003159F6" w:rsidRDefault="003159F6" w:rsidP="003159F6">
      <w:pPr>
        <w:bidi/>
        <w:jc w:val="both"/>
        <w:rPr>
          <w:rFonts w:cs="David" w:hint="cs"/>
          <w:rtl/>
        </w:rPr>
      </w:pPr>
    </w:p>
    <w:p w14:paraId="4EDE7B0E" w14:textId="77777777" w:rsidR="003159F6" w:rsidRPr="003159F6" w:rsidRDefault="003159F6" w:rsidP="003159F6">
      <w:pPr>
        <w:bidi/>
        <w:jc w:val="both"/>
        <w:rPr>
          <w:rFonts w:cs="David" w:hint="cs"/>
          <w:rtl/>
        </w:rPr>
      </w:pPr>
      <w:r w:rsidRPr="003159F6">
        <w:rPr>
          <w:rFonts w:cs="David" w:hint="cs"/>
          <w:u w:val="single"/>
          <w:rtl/>
        </w:rPr>
        <w:t>נסים זאב:</w:t>
      </w:r>
    </w:p>
    <w:p w14:paraId="482395C9" w14:textId="77777777" w:rsidR="003159F6" w:rsidRPr="003159F6" w:rsidRDefault="003159F6" w:rsidP="003159F6">
      <w:pPr>
        <w:bidi/>
        <w:jc w:val="both"/>
        <w:rPr>
          <w:rFonts w:cs="David" w:hint="cs"/>
          <w:rtl/>
        </w:rPr>
      </w:pPr>
    </w:p>
    <w:p w14:paraId="183627B9" w14:textId="77777777" w:rsidR="003159F6" w:rsidRPr="003159F6" w:rsidRDefault="003159F6" w:rsidP="003159F6">
      <w:pPr>
        <w:bidi/>
        <w:jc w:val="both"/>
        <w:rPr>
          <w:rFonts w:cs="David" w:hint="cs"/>
          <w:rtl/>
        </w:rPr>
      </w:pPr>
      <w:r w:rsidRPr="003159F6">
        <w:rPr>
          <w:rFonts w:cs="David" w:hint="cs"/>
          <w:rtl/>
        </w:rPr>
        <w:tab/>
        <w:t xml:space="preserve"> צריך לכבד את בקשתו כי זה נושא שיותר קשור לכלכלה, וזו חוות הדעת של היועצת המשפטית. אבל כדי שהממשלה לא תרגיש מקופחת בעניין וצריך לשלב אותה, צריך ששני יושבי הראש יישבו בוועדת הכלכלה, יושב ראש ועדת הכספים ויושב ראש ועדת הכלכלה ואני מאמין שיש להם מטרה אחת לקדם את הצעת החוק. אם הממשלה לא תרצה לקדם את זה, בכל ועדה שזה יידון בסופו של דבר זה יטורפד, לכן כדי לקדם זה צריך להיות גם על דעתה של הממשלה. </w:t>
      </w:r>
    </w:p>
    <w:p w14:paraId="709EA6AA" w14:textId="77777777" w:rsidR="003159F6" w:rsidRPr="003159F6" w:rsidRDefault="003159F6" w:rsidP="003159F6">
      <w:pPr>
        <w:bidi/>
        <w:jc w:val="both"/>
        <w:rPr>
          <w:rFonts w:cs="David" w:hint="cs"/>
          <w:rtl/>
        </w:rPr>
      </w:pPr>
    </w:p>
    <w:p w14:paraId="116CCC6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5E99290" w14:textId="77777777" w:rsidR="003159F6" w:rsidRPr="003159F6" w:rsidRDefault="003159F6" w:rsidP="003159F6">
      <w:pPr>
        <w:bidi/>
        <w:jc w:val="both"/>
        <w:rPr>
          <w:rFonts w:cs="David" w:hint="cs"/>
          <w:rtl/>
        </w:rPr>
      </w:pPr>
    </w:p>
    <w:p w14:paraId="3CA85250" w14:textId="77777777" w:rsidR="003159F6" w:rsidRPr="003159F6" w:rsidRDefault="003159F6" w:rsidP="003159F6">
      <w:pPr>
        <w:bidi/>
        <w:jc w:val="both"/>
        <w:rPr>
          <w:rFonts w:cs="David" w:hint="cs"/>
          <w:rtl/>
        </w:rPr>
      </w:pPr>
      <w:r w:rsidRPr="003159F6">
        <w:rPr>
          <w:rFonts w:cs="David" w:hint="cs"/>
          <w:rtl/>
        </w:rPr>
        <w:tab/>
        <w:t xml:space="preserve">אמר חבר הכנסת </w:t>
      </w:r>
      <w:proofErr w:type="spellStart"/>
      <w:r w:rsidRPr="003159F6">
        <w:rPr>
          <w:rFonts w:cs="David" w:hint="cs"/>
          <w:rtl/>
        </w:rPr>
        <w:t>סילבן</w:t>
      </w:r>
      <w:proofErr w:type="spellEnd"/>
      <w:r w:rsidRPr="003159F6">
        <w:rPr>
          <w:rFonts w:cs="David" w:hint="cs"/>
          <w:rtl/>
        </w:rPr>
        <w:t xml:space="preserve"> שלום שהייתה לו הצעה, שהוא עשה את זה בנדיבות לב וזה לא התקבל. כשכל הדוברים יאמרו את דברם אנחנו הולכים להצביע על הרביזיה, כן רביזיה או לא רביזיה. חבר הכנסת סער ביקש רביזיה. תצביעו לתמוך ברביזיה או לא. </w:t>
      </w:r>
    </w:p>
    <w:p w14:paraId="206AA327" w14:textId="77777777" w:rsidR="003159F6" w:rsidRPr="003159F6" w:rsidRDefault="003159F6" w:rsidP="003159F6">
      <w:pPr>
        <w:bidi/>
        <w:jc w:val="both"/>
        <w:rPr>
          <w:rFonts w:cs="David" w:hint="cs"/>
          <w:rtl/>
        </w:rPr>
      </w:pPr>
    </w:p>
    <w:p w14:paraId="3601CBB6"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7DF0D5F6" w14:textId="77777777" w:rsidR="003159F6" w:rsidRPr="003159F6" w:rsidRDefault="003159F6" w:rsidP="003159F6">
      <w:pPr>
        <w:bidi/>
        <w:jc w:val="both"/>
        <w:rPr>
          <w:rFonts w:cs="David" w:hint="cs"/>
          <w:u w:val="single"/>
          <w:rtl/>
        </w:rPr>
      </w:pPr>
    </w:p>
    <w:p w14:paraId="1B4D3E33" w14:textId="77777777" w:rsidR="003159F6" w:rsidRPr="003159F6" w:rsidRDefault="003159F6" w:rsidP="003159F6">
      <w:pPr>
        <w:bidi/>
        <w:jc w:val="both"/>
        <w:rPr>
          <w:rFonts w:cs="David" w:hint="cs"/>
          <w:rtl/>
        </w:rPr>
      </w:pPr>
      <w:r w:rsidRPr="003159F6">
        <w:rPr>
          <w:rFonts w:cs="David" w:hint="cs"/>
          <w:rtl/>
        </w:rPr>
        <w:tab/>
        <w:t xml:space="preserve"> הייתה בעיה שלא הייתה הכרעה, היה ארבע מול ארבע. </w:t>
      </w:r>
    </w:p>
    <w:p w14:paraId="7D57D981" w14:textId="77777777" w:rsidR="003159F6" w:rsidRPr="003159F6" w:rsidRDefault="003159F6" w:rsidP="003159F6">
      <w:pPr>
        <w:bidi/>
        <w:jc w:val="both"/>
        <w:rPr>
          <w:rFonts w:cs="David" w:hint="cs"/>
          <w:rtl/>
        </w:rPr>
      </w:pPr>
    </w:p>
    <w:p w14:paraId="2E4025C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DF6C75E" w14:textId="77777777" w:rsidR="003159F6" w:rsidRPr="003159F6" w:rsidRDefault="003159F6" w:rsidP="003159F6">
      <w:pPr>
        <w:bidi/>
        <w:jc w:val="both"/>
        <w:rPr>
          <w:rFonts w:cs="David" w:hint="cs"/>
          <w:rtl/>
        </w:rPr>
      </w:pPr>
    </w:p>
    <w:p w14:paraId="2F4B4D32" w14:textId="77777777" w:rsidR="003159F6" w:rsidRPr="003159F6" w:rsidRDefault="003159F6" w:rsidP="003159F6">
      <w:pPr>
        <w:bidi/>
        <w:jc w:val="both"/>
        <w:rPr>
          <w:rFonts w:cs="David" w:hint="cs"/>
          <w:rtl/>
        </w:rPr>
      </w:pPr>
      <w:r w:rsidRPr="003159F6">
        <w:rPr>
          <w:rFonts w:cs="David" w:hint="cs"/>
          <w:rtl/>
        </w:rPr>
        <w:tab/>
        <w:t xml:space="preserve"> חבר הכנסת </w:t>
      </w:r>
      <w:proofErr w:type="spellStart"/>
      <w:r w:rsidRPr="003159F6">
        <w:rPr>
          <w:rFonts w:cs="David" w:hint="cs"/>
          <w:rtl/>
        </w:rPr>
        <w:t>אחמד</w:t>
      </w:r>
      <w:proofErr w:type="spellEnd"/>
      <w:r w:rsidRPr="003159F6">
        <w:rPr>
          <w:rFonts w:cs="David" w:hint="cs"/>
          <w:rtl/>
        </w:rPr>
        <w:t xml:space="preserve"> טיבי, בבקשה.  </w:t>
      </w:r>
    </w:p>
    <w:p w14:paraId="76DD4E4D" w14:textId="77777777" w:rsidR="003159F6" w:rsidRPr="003159F6" w:rsidRDefault="003159F6" w:rsidP="003159F6">
      <w:pPr>
        <w:bidi/>
        <w:jc w:val="both"/>
        <w:rPr>
          <w:rFonts w:cs="David" w:hint="cs"/>
          <w:rtl/>
        </w:rPr>
      </w:pPr>
      <w:proofErr w:type="spellStart"/>
      <w:r w:rsidRPr="003159F6">
        <w:rPr>
          <w:rFonts w:cs="David" w:hint="cs"/>
          <w:u w:val="single"/>
          <w:rtl/>
        </w:rPr>
        <w:t>אחמד</w:t>
      </w:r>
      <w:proofErr w:type="spellEnd"/>
      <w:r w:rsidRPr="003159F6">
        <w:rPr>
          <w:rFonts w:cs="David" w:hint="cs"/>
          <w:u w:val="single"/>
          <w:rtl/>
        </w:rPr>
        <w:t xml:space="preserve"> טיבי:</w:t>
      </w:r>
    </w:p>
    <w:p w14:paraId="2311E9B1" w14:textId="77777777" w:rsidR="003159F6" w:rsidRPr="003159F6" w:rsidRDefault="003159F6" w:rsidP="003159F6">
      <w:pPr>
        <w:bidi/>
        <w:jc w:val="both"/>
        <w:rPr>
          <w:rFonts w:cs="David" w:hint="cs"/>
          <w:rtl/>
        </w:rPr>
      </w:pPr>
    </w:p>
    <w:p w14:paraId="013EFFC0" w14:textId="77777777" w:rsidR="003159F6" w:rsidRPr="003159F6" w:rsidRDefault="003159F6" w:rsidP="003159F6">
      <w:pPr>
        <w:bidi/>
        <w:jc w:val="both"/>
        <w:rPr>
          <w:rFonts w:cs="David" w:hint="cs"/>
          <w:rtl/>
        </w:rPr>
      </w:pPr>
      <w:r w:rsidRPr="003159F6">
        <w:rPr>
          <w:rFonts w:cs="David" w:hint="cs"/>
          <w:rtl/>
        </w:rPr>
        <w:tab/>
        <w:t xml:space="preserve">אני רוצה להעלות להכרעת חברי הוועדה הצעת פשרה שהעלה אותה עכשיו </w:t>
      </w:r>
      <w:proofErr w:type="spellStart"/>
      <w:r w:rsidRPr="003159F6">
        <w:rPr>
          <w:rFonts w:cs="David" w:hint="cs"/>
          <w:rtl/>
        </w:rPr>
        <w:t>סילבן</w:t>
      </w:r>
      <w:proofErr w:type="spellEnd"/>
      <w:r w:rsidRPr="003159F6">
        <w:rPr>
          <w:rFonts w:cs="David" w:hint="cs"/>
          <w:rtl/>
        </w:rPr>
        <w:t xml:space="preserve"> - - - </w:t>
      </w:r>
    </w:p>
    <w:p w14:paraId="68E6110F" w14:textId="77777777" w:rsidR="003159F6" w:rsidRPr="003159F6" w:rsidRDefault="003159F6" w:rsidP="003159F6">
      <w:pPr>
        <w:bidi/>
        <w:jc w:val="both"/>
        <w:rPr>
          <w:rFonts w:cs="David" w:hint="cs"/>
          <w:rtl/>
        </w:rPr>
      </w:pPr>
    </w:p>
    <w:p w14:paraId="5D296203" w14:textId="77777777" w:rsidR="003159F6" w:rsidRPr="003159F6" w:rsidRDefault="003159F6" w:rsidP="003159F6">
      <w:pPr>
        <w:bidi/>
        <w:jc w:val="both"/>
        <w:rPr>
          <w:rFonts w:cs="David" w:hint="cs"/>
          <w:rtl/>
        </w:rPr>
      </w:pPr>
      <w:proofErr w:type="spellStart"/>
      <w:r w:rsidRPr="003159F6">
        <w:rPr>
          <w:rFonts w:cs="David" w:hint="cs"/>
          <w:u w:val="single"/>
          <w:rtl/>
        </w:rPr>
        <w:t>סילבן</w:t>
      </w:r>
      <w:proofErr w:type="spellEnd"/>
      <w:r w:rsidRPr="003159F6">
        <w:rPr>
          <w:rFonts w:cs="David" w:hint="cs"/>
          <w:u w:val="single"/>
          <w:rtl/>
        </w:rPr>
        <w:t xml:space="preserve"> שלום:</w:t>
      </w:r>
    </w:p>
    <w:p w14:paraId="17A1F22C" w14:textId="77777777" w:rsidR="003159F6" w:rsidRPr="003159F6" w:rsidRDefault="003159F6" w:rsidP="003159F6">
      <w:pPr>
        <w:bidi/>
        <w:jc w:val="both"/>
        <w:rPr>
          <w:rFonts w:cs="David" w:hint="cs"/>
          <w:rtl/>
        </w:rPr>
      </w:pPr>
    </w:p>
    <w:p w14:paraId="3AD436BC" w14:textId="77777777" w:rsidR="003159F6" w:rsidRPr="003159F6" w:rsidRDefault="003159F6" w:rsidP="003159F6">
      <w:pPr>
        <w:bidi/>
        <w:jc w:val="both"/>
        <w:rPr>
          <w:rFonts w:cs="David" w:hint="cs"/>
          <w:rtl/>
        </w:rPr>
      </w:pPr>
      <w:r w:rsidRPr="003159F6">
        <w:rPr>
          <w:rFonts w:cs="David" w:hint="cs"/>
          <w:rtl/>
        </w:rPr>
        <w:tab/>
        <w:t xml:space="preserve"> הצעתי אותה לפני שבועיים.</w:t>
      </w:r>
    </w:p>
    <w:p w14:paraId="7A449F56" w14:textId="77777777" w:rsidR="003159F6" w:rsidRPr="003159F6" w:rsidRDefault="003159F6" w:rsidP="003159F6">
      <w:pPr>
        <w:bidi/>
        <w:jc w:val="both"/>
        <w:rPr>
          <w:rFonts w:cs="David" w:hint="cs"/>
          <w:rtl/>
        </w:rPr>
      </w:pPr>
    </w:p>
    <w:p w14:paraId="35A1ACAA" w14:textId="77777777" w:rsidR="003159F6" w:rsidRPr="003159F6" w:rsidRDefault="003159F6" w:rsidP="003159F6">
      <w:pPr>
        <w:bidi/>
        <w:jc w:val="both"/>
        <w:rPr>
          <w:rFonts w:cs="David" w:hint="cs"/>
          <w:rtl/>
        </w:rPr>
      </w:pPr>
      <w:proofErr w:type="spellStart"/>
      <w:r w:rsidRPr="003159F6">
        <w:rPr>
          <w:rFonts w:cs="David" w:hint="cs"/>
          <w:u w:val="single"/>
          <w:rtl/>
        </w:rPr>
        <w:t>אחמד</w:t>
      </w:r>
      <w:proofErr w:type="spellEnd"/>
      <w:r w:rsidRPr="003159F6">
        <w:rPr>
          <w:rFonts w:cs="David" w:hint="cs"/>
          <w:u w:val="single"/>
          <w:rtl/>
        </w:rPr>
        <w:t xml:space="preserve"> טיבי:</w:t>
      </w:r>
    </w:p>
    <w:p w14:paraId="1669CA81" w14:textId="77777777" w:rsidR="003159F6" w:rsidRPr="003159F6" w:rsidRDefault="003159F6" w:rsidP="003159F6">
      <w:pPr>
        <w:bidi/>
        <w:jc w:val="both"/>
        <w:rPr>
          <w:rFonts w:cs="David" w:hint="cs"/>
          <w:rtl/>
        </w:rPr>
      </w:pPr>
    </w:p>
    <w:p w14:paraId="738A7B0C" w14:textId="77777777" w:rsidR="003159F6" w:rsidRPr="003159F6" w:rsidRDefault="003159F6" w:rsidP="003159F6">
      <w:pPr>
        <w:bidi/>
        <w:jc w:val="both"/>
        <w:rPr>
          <w:rFonts w:cs="David" w:hint="cs"/>
          <w:rtl/>
        </w:rPr>
      </w:pPr>
      <w:r w:rsidRPr="003159F6">
        <w:rPr>
          <w:rFonts w:cs="David" w:hint="cs"/>
          <w:rtl/>
        </w:rPr>
        <w:tab/>
        <w:t xml:space="preserve">אם היא הצעת אותה לפני שבועיים אז היא מקובלת עליך. </w:t>
      </w:r>
    </w:p>
    <w:p w14:paraId="229F6071" w14:textId="77777777" w:rsidR="003159F6" w:rsidRPr="003159F6" w:rsidRDefault="003159F6" w:rsidP="003159F6">
      <w:pPr>
        <w:bidi/>
        <w:jc w:val="both"/>
        <w:rPr>
          <w:rFonts w:cs="David" w:hint="cs"/>
          <w:rtl/>
        </w:rPr>
      </w:pPr>
    </w:p>
    <w:p w14:paraId="574383E0" w14:textId="77777777" w:rsidR="003159F6" w:rsidRPr="003159F6" w:rsidRDefault="003159F6" w:rsidP="003159F6">
      <w:pPr>
        <w:bidi/>
        <w:jc w:val="both"/>
        <w:rPr>
          <w:rFonts w:cs="David" w:hint="cs"/>
          <w:rtl/>
        </w:rPr>
      </w:pPr>
      <w:proofErr w:type="spellStart"/>
      <w:r w:rsidRPr="003159F6">
        <w:rPr>
          <w:rFonts w:cs="David" w:hint="cs"/>
          <w:u w:val="single"/>
          <w:rtl/>
        </w:rPr>
        <w:t>סילבן</w:t>
      </w:r>
      <w:proofErr w:type="spellEnd"/>
      <w:r w:rsidRPr="003159F6">
        <w:rPr>
          <w:rFonts w:cs="David" w:hint="cs"/>
          <w:u w:val="single"/>
          <w:rtl/>
        </w:rPr>
        <w:t xml:space="preserve"> שלום:</w:t>
      </w:r>
    </w:p>
    <w:p w14:paraId="54270463" w14:textId="77777777" w:rsidR="003159F6" w:rsidRPr="003159F6" w:rsidRDefault="003159F6" w:rsidP="003159F6">
      <w:pPr>
        <w:bidi/>
        <w:jc w:val="both"/>
        <w:rPr>
          <w:rFonts w:cs="David" w:hint="cs"/>
          <w:rtl/>
        </w:rPr>
      </w:pPr>
    </w:p>
    <w:p w14:paraId="77E025E6" w14:textId="77777777" w:rsidR="003159F6" w:rsidRPr="003159F6" w:rsidRDefault="003159F6" w:rsidP="003159F6">
      <w:pPr>
        <w:bidi/>
        <w:jc w:val="both"/>
        <w:rPr>
          <w:rFonts w:cs="David" w:hint="cs"/>
          <w:rtl/>
        </w:rPr>
      </w:pPr>
      <w:r w:rsidRPr="003159F6">
        <w:rPr>
          <w:rFonts w:cs="David" w:hint="cs"/>
          <w:rtl/>
        </w:rPr>
        <w:tab/>
        <w:t xml:space="preserve"> היא מקובלת עלי, בוודאי.</w:t>
      </w:r>
    </w:p>
    <w:p w14:paraId="6D1AE3E2" w14:textId="77777777" w:rsidR="003159F6" w:rsidRPr="003159F6" w:rsidRDefault="003159F6" w:rsidP="003159F6">
      <w:pPr>
        <w:bidi/>
        <w:jc w:val="both"/>
        <w:rPr>
          <w:rFonts w:cs="David" w:hint="cs"/>
          <w:rtl/>
        </w:rPr>
      </w:pPr>
    </w:p>
    <w:p w14:paraId="3BA554B4" w14:textId="77777777" w:rsidR="003159F6" w:rsidRPr="003159F6" w:rsidRDefault="003159F6" w:rsidP="003159F6">
      <w:pPr>
        <w:bidi/>
        <w:jc w:val="both"/>
        <w:rPr>
          <w:rFonts w:cs="David" w:hint="cs"/>
          <w:rtl/>
        </w:rPr>
      </w:pPr>
      <w:proofErr w:type="spellStart"/>
      <w:r w:rsidRPr="003159F6">
        <w:rPr>
          <w:rFonts w:cs="David" w:hint="cs"/>
          <w:u w:val="single"/>
          <w:rtl/>
        </w:rPr>
        <w:t>אחמד</w:t>
      </w:r>
      <w:proofErr w:type="spellEnd"/>
      <w:r w:rsidRPr="003159F6">
        <w:rPr>
          <w:rFonts w:cs="David" w:hint="cs"/>
          <w:u w:val="single"/>
          <w:rtl/>
        </w:rPr>
        <w:t xml:space="preserve"> טיבי:</w:t>
      </w:r>
    </w:p>
    <w:p w14:paraId="50AF641E" w14:textId="77777777" w:rsidR="003159F6" w:rsidRPr="003159F6" w:rsidRDefault="003159F6" w:rsidP="003159F6">
      <w:pPr>
        <w:bidi/>
        <w:jc w:val="both"/>
        <w:rPr>
          <w:rFonts w:cs="David" w:hint="cs"/>
          <w:rtl/>
        </w:rPr>
      </w:pPr>
    </w:p>
    <w:p w14:paraId="73A0ADDC" w14:textId="77777777" w:rsidR="003159F6" w:rsidRPr="003159F6" w:rsidRDefault="003159F6" w:rsidP="003159F6">
      <w:pPr>
        <w:bidi/>
        <w:jc w:val="both"/>
        <w:rPr>
          <w:rFonts w:cs="David" w:hint="cs"/>
          <w:rtl/>
        </w:rPr>
      </w:pPr>
      <w:r w:rsidRPr="003159F6">
        <w:rPr>
          <w:rFonts w:cs="David" w:hint="cs"/>
          <w:rtl/>
        </w:rPr>
        <w:tab/>
        <w:t xml:space="preserve"> אתה אמרת שהיא לא מקובלת על </w:t>
      </w:r>
      <w:proofErr w:type="spellStart"/>
      <w:r w:rsidRPr="003159F6">
        <w:rPr>
          <w:rFonts w:cs="David" w:hint="cs"/>
          <w:rtl/>
        </w:rPr>
        <w:t>סטס</w:t>
      </w:r>
      <w:proofErr w:type="spellEnd"/>
      <w:r w:rsidRPr="003159F6">
        <w:rPr>
          <w:rFonts w:cs="David" w:hint="cs"/>
          <w:rtl/>
        </w:rPr>
        <w:t xml:space="preserve">. אני רוצה להציע הצעה להקים ועדה משותפת בראשות </w:t>
      </w:r>
      <w:proofErr w:type="spellStart"/>
      <w:r w:rsidRPr="003159F6">
        <w:rPr>
          <w:rFonts w:cs="David" w:hint="cs"/>
          <w:rtl/>
        </w:rPr>
        <w:t>סטס</w:t>
      </w:r>
      <w:proofErr w:type="spellEnd"/>
      <w:r w:rsidRPr="003159F6">
        <w:rPr>
          <w:rFonts w:cs="David" w:hint="cs"/>
          <w:rtl/>
        </w:rPr>
        <w:t xml:space="preserve"> ואני רוצה לשמוע מי מתנגד. כל מי שמתנגד אני אצביע נגדו. ואגב זו הצעה משותפת שלי ושל אבו </w:t>
      </w:r>
      <w:proofErr w:type="spellStart"/>
      <w:r w:rsidRPr="003159F6">
        <w:rPr>
          <w:rFonts w:cs="David" w:hint="cs"/>
          <w:rtl/>
        </w:rPr>
        <w:t>וילן</w:t>
      </w:r>
      <w:proofErr w:type="spellEnd"/>
      <w:r w:rsidRPr="003159F6">
        <w:rPr>
          <w:rFonts w:cs="David" w:hint="cs"/>
          <w:rtl/>
        </w:rPr>
        <w:t xml:space="preserve">. </w:t>
      </w:r>
    </w:p>
    <w:p w14:paraId="763ABE64" w14:textId="77777777" w:rsidR="003159F6" w:rsidRPr="003159F6" w:rsidRDefault="003159F6" w:rsidP="003159F6">
      <w:pPr>
        <w:bidi/>
        <w:jc w:val="both"/>
        <w:rPr>
          <w:rFonts w:cs="David" w:hint="cs"/>
          <w:rtl/>
        </w:rPr>
      </w:pPr>
    </w:p>
    <w:p w14:paraId="46A6EAB4"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C86D648" w14:textId="77777777" w:rsidR="003159F6" w:rsidRPr="003159F6" w:rsidRDefault="003159F6" w:rsidP="003159F6">
      <w:pPr>
        <w:bidi/>
        <w:jc w:val="both"/>
        <w:rPr>
          <w:rFonts w:cs="David" w:hint="cs"/>
          <w:rtl/>
        </w:rPr>
      </w:pPr>
    </w:p>
    <w:p w14:paraId="2BD7484C" w14:textId="77777777" w:rsidR="003159F6" w:rsidRPr="003159F6" w:rsidRDefault="003159F6" w:rsidP="003159F6">
      <w:pPr>
        <w:bidi/>
        <w:jc w:val="both"/>
        <w:rPr>
          <w:rFonts w:cs="David" w:hint="cs"/>
          <w:rtl/>
        </w:rPr>
      </w:pPr>
      <w:r w:rsidRPr="003159F6">
        <w:rPr>
          <w:rFonts w:cs="David" w:hint="cs"/>
          <w:rtl/>
        </w:rPr>
        <w:tab/>
        <w:t xml:space="preserve">תודה, שלי </w:t>
      </w:r>
      <w:proofErr w:type="spellStart"/>
      <w:r w:rsidRPr="003159F6">
        <w:rPr>
          <w:rFonts w:cs="David" w:hint="cs"/>
          <w:rtl/>
        </w:rPr>
        <w:t>יחימוביץ</w:t>
      </w:r>
      <w:proofErr w:type="spellEnd"/>
      <w:r w:rsidRPr="003159F6">
        <w:rPr>
          <w:rFonts w:cs="David" w:hint="cs"/>
          <w:rtl/>
        </w:rPr>
        <w:t xml:space="preserve"> בבקשה. </w:t>
      </w:r>
    </w:p>
    <w:p w14:paraId="7CFD51AA" w14:textId="77777777" w:rsidR="003159F6" w:rsidRPr="003159F6" w:rsidRDefault="003159F6" w:rsidP="003159F6">
      <w:pPr>
        <w:bidi/>
        <w:jc w:val="both"/>
        <w:rPr>
          <w:rFonts w:cs="David" w:hint="cs"/>
          <w:rtl/>
        </w:rPr>
      </w:pPr>
    </w:p>
    <w:p w14:paraId="1D32E098"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43DEE82F" w14:textId="77777777" w:rsidR="003159F6" w:rsidRPr="003159F6" w:rsidRDefault="003159F6" w:rsidP="003159F6">
      <w:pPr>
        <w:pStyle w:val="Heading5"/>
        <w:rPr>
          <w:rFonts w:hint="cs"/>
          <w:sz w:val="24"/>
          <w:rtl/>
        </w:rPr>
      </w:pPr>
    </w:p>
    <w:p w14:paraId="597E190E" w14:textId="77777777" w:rsidR="003159F6" w:rsidRDefault="003159F6" w:rsidP="003159F6">
      <w:pPr>
        <w:bidi/>
        <w:jc w:val="both"/>
        <w:rPr>
          <w:rFonts w:cs="David" w:hint="cs"/>
          <w:rtl/>
        </w:rPr>
      </w:pPr>
      <w:r w:rsidRPr="003159F6">
        <w:rPr>
          <w:rFonts w:cs="David" w:hint="cs"/>
          <w:rtl/>
        </w:rPr>
        <w:tab/>
        <w:t xml:space="preserve"> אני רק רוצה לתקן כאן עוול שנעשה. אמר כאן יוסי איש שדרות שוועדת הכספים מעכבת את ההסדר, היא מעכבת את ההסדר מסיבה אחת ויחידה </w:t>
      </w:r>
      <w:r w:rsidRPr="003159F6">
        <w:rPr>
          <w:rFonts w:cs="David"/>
          <w:rtl/>
        </w:rPr>
        <w:t>–</w:t>
      </w:r>
      <w:r w:rsidRPr="003159F6">
        <w:rPr>
          <w:rFonts w:cs="David" w:hint="cs"/>
          <w:rtl/>
        </w:rPr>
        <w:t xml:space="preserve"> שאנחנו חולקים על האוצר, אנחנו חושבים שהאוצר לא מביא הסדר מספיק טוב ואנחנו מתעקשים מול האוצר ועומדים על שלנו למען תושבי שדרות. יכולנו היום להצביע על ההסדר שמביא האוצר, הוא פשוט לא מספיק טוב, הוא לא מספק אותנו לא פועל רטרו אקטיבית לטובת מי שנפגע כתוצאה מהקסמים, ואני חושבת שמגיעה כאן התנצלות ליושב ראש הוועדה </w:t>
      </w:r>
      <w:proofErr w:type="spellStart"/>
      <w:r w:rsidRPr="003159F6">
        <w:rPr>
          <w:rFonts w:cs="David" w:hint="cs"/>
          <w:rtl/>
        </w:rPr>
        <w:t>סטס</w:t>
      </w:r>
      <w:proofErr w:type="spellEnd"/>
      <w:r w:rsidRPr="003159F6">
        <w:rPr>
          <w:rFonts w:cs="David" w:hint="cs"/>
          <w:rtl/>
        </w:rPr>
        <w:t xml:space="preserve"> </w:t>
      </w:r>
      <w:proofErr w:type="spellStart"/>
      <w:r w:rsidRPr="003159F6">
        <w:rPr>
          <w:rFonts w:cs="David" w:hint="cs"/>
          <w:rtl/>
        </w:rPr>
        <w:t>מיסז'יניקוב</w:t>
      </w:r>
      <w:proofErr w:type="spellEnd"/>
      <w:r w:rsidRPr="003159F6">
        <w:rPr>
          <w:rFonts w:cs="David" w:hint="cs"/>
          <w:rtl/>
        </w:rPr>
        <w:t xml:space="preserve"> שעושה ככל שביכולתו יחד עם חברי </w:t>
      </w:r>
    </w:p>
    <w:p w14:paraId="559420F3" w14:textId="77777777" w:rsidR="003159F6" w:rsidRDefault="003159F6" w:rsidP="003159F6">
      <w:pPr>
        <w:bidi/>
        <w:jc w:val="both"/>
        <w:rPr>
          <w:rFonts w:cs="David" w:hint="cs"/>
          <w:rtl/>
        </w:rPr>
      </w:pPr>
    </w:p>
    <w:p w14:paraId="2EC0F593" w14:textId="77777777" w:rsidR="003159F6" w:rsidRDefault="003159F6" w:rsidP="003159F6">
      <w:pPr>
        <w:bidi/>
        <w:jc w:val="both"/>
        <w:rPr>
          <w:rFonts w:cs="David" w:hint="cs"/>
          <w:rtl/>
        </w:rPr>
      </w:pPr>
    </w:p>
    <w:p w14:paraId="3B99E670" w14:textId="77777777" w:rsidR="003159F6" w:rsidRDefault="003159F6" w:rsidP="003159F6">
      <w:pPr>
        <w:bidi/>
        <w:jc w:val="both"/>
        <w:rPr>
          <w:rFonts w:cs="David" w:hint="cs"/>
          <w:rtl/>
        </w:rPr>
      </w:pPr>
    </w:p>
    <w:p w14:paraId="1A2A2EF5" w14:textId="77777777" w:rsidR="003159F6" w:rsidRPr="003159F6" w:rsidRDefault="003159F6" w:rsidP="003159F6">
      <w:pPr>
        <w:bidi/>
        <w:jc w:val="both"/>
        <w:rPr>
          <w:rFonts w:cs="David" w:hint="cs"/>
          <w:rtl/>
        </w:rPr>
      </w:pPr>
      <w:r w:rsidRPr="003159F6">
        <w:rPr>
          <w:rFonts w:cs="David" w:hint="cs"/>
          <w:rtl/>
        </w:rPr>
        <w:t xml:space="preserve">הוועדה כדי להביא למקסימום תוצאות עבור תושבי שדרות. לגופו של עניין, אני  מצטרפת להצעת הפשרה של טיבי, היא נראית לי הגיונית ומקובלת על כולם. </w:t>
      </w:r>
    </w:p>
    <w:p w14:paraId="5F581F6E" w14:textId="77777777" w:rsidR="003159F6" w:rsidRPr="003159F6" w:rsidRDefault="003159F6" w:rsidP="003159F6">
      <w:pPr>
        <w:bidi/>
        <w:jc w:val="both"/>
        <w:rPr>
          <w:rFonts w:cs="David" w:hint="cs"/>
          <w:rtl/>
        </w:rPr>
      </w:pPr>
    </w:p>
    <w:p w14:paraId="52BAA22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CEC11FA" w14:textId="77777777" w:rsidR="003159F6" w:rsidRPr="003159F6" w:rsidRDefault="003159F6" w:rsidP="003159F6">
      <w:pPr>
        <w:bidi/>
        <w:jc w:val="both"/>
        <w:rPr>
          <w:rFonts w:cs="David" w:hint="cs"/>
          <w:rtl/>
        </w:rPr>
      </w:pPr>
    </w:p>
    <w:p w14:paraId="677A9329" w14:textId="77777777" w:rsidR="003159F6" w:rsidRPr="003159F6" w:rsidRDefault="003159F6" w:rsidP="003159F6">
      <w:pPr>
        <w:bidi/>
        <w:jc w:val="both"/>
        <w:rPr>
          <w:rFonts w:cs="David" w:hint="cs"/>
          <w:rtl/>
        </w:rPr>
      </w:pPr>
      <w:r w:rsidRPr="003159F6">
        <w:rPr>
          <w:rFonts w:cs="David" w:hint="cs"/>
          <w:rtl/>
        </w:rPr>
        <w:tab/>
        <w:t xml:space="preserve"> תודה, חבר הכנסת </w:t>
      </w:r>
      <w:proofErr w:type="spellStart"/>
      <w:r w:rsidRPr="003159F6">
        <w:rPr>
          <w:rFonts w:cs="David" w:hint="cs"/>
          <w:rtl/>
        </w:rPr>
        <w:t>אילטוב</w:t>
      </w:r>
      <w:proofErr w:type="spellEnd"/>
      <w:r w:rsidRPr="003159F6">
        <w:rPr>
          <w:rFonts w:cs="David" w:hint="cs"/>
          <w:rtl/>
        </w:rPr>
        <w:t xml:space="preserve">, בבקשה.  </w:t>
      </w:r>
    </w:p>
    <w:p w14:paraId="646C88F3" w14:textId="77777777" w:rsidR="003159F6" w:rsidRPr="003159F6" w:rsidRDefault="003159F6" w:rsidP="003159F6">
      <w:pPr>
        <w:bidi/>
        <w:jc w:val="both"/>
        <w:rPr>
          <w:rFonts w:cs="David" w:hint="cs"/>
          <w:rtl/>
        </w:rPr>
      </w:pPr>
    </w:p>
    <w:p w14:paraId="32CEB230" w14:textId="77777777" w:rsidR="003159F6" w:rsidRPr="003159F6" w:rsidRDefault="003159F6" w:rsidP="003159F6">
      <w:pPr>
        <w:bidi/>
        <w:jc w:val="both"/>
        <w:rPr>
          <w:rFonts w:cs="David"/>
          <w:rtl/>
        </w:rPr>
      </w:pPr>
      <w:proofErr w:type="spellStart"/>
      <w:r w:rsidRPr="003159F6">
        <w:rPr>
          <w:rFonts w:cs="David" w:hint="eastAsia"/>
          <w:u w:val="single"/>
          <w:rtl/>
        </w:rPr>
        <w:t>רוברט</w:t>
      </w:r>
      <w:proofErr w:type="spellEnd"/>
      <w:r w:rsidRPr="003159F6">
        <w:rPr>
          <w:rFonts w:cs="David"/>
          <w:u w:val="single"/>
          <w:rtl/>
        </w:rPr>
        <w:t xml:space="preserve"> </w:t>
      </w:r>
      <w:proofErr w:type="spellStart"/>
      <w:r w:rsidRPr="003159F6">
        <w:rPr>
          <w:rFonts w:cs="David"/>
          <w:u w:val="single"/>
          <w:rtl/>
        </w:rPr>
        <w:t>אילטוב</w:t>
      </w:r>
      <w:proofErr w:type="spellEnd"/>
      <w:r w:rsidRPr="003159F6">
        <w:rPr>
          <w:rFonts w:cs="David"/>
          <w:u w:val="single"/>
          <w:rtl/>
        </w:rPr>
        <w:t>:</w:t>
      </w:r>
    </w:p>
    <w:p w14:paraId="3E96A218" w14:textId="77777777" w:rsidR="003159F6" w:rsidRPr="003159F6" w:rsidRDefault="003159F6" w:rsidP="003159F6">
      <w:pPr>
        <w:bidi/>
        <w:jc w:val="both"/>
        <w:rPr>
          <w:rFonts w:cs="David"/>
          <w:rtl/>
        </w:rPr>
      </w:pPr>
    </w:p>
    <w:p w14:paraId="33D55793" w14:textId="77777777" w:rsidR="003159F6" w:rsidRPr="003159F6" w:rsidRDefault="003159F6" w:rsidP="003159F6">
      <w:pPr>
        <w:bidi/>
        <w:jc w:val="both"/>
        <w:rPr>
          <w:rFonts w:cs="David" w:hint="cs"/>
          <w:rtl/>
        </w:rPr>
      </w:pPr>
      <w:r w:rsidRPr="003159F6">
        <w:rPr>
          <w:rFonts w:cs="David"/>
          <w:rtl/>
        </w:rPr>
        <w:tab/>
      </w:r>
      <w:r w:rsidRPr="003159F6">
        <w:rPr>
          <w:rFonts w:cs="David" w:hint="cs"/>
          <w:rtl/>
        </w:rPr>
        <w:t xml:space="preserve"> מה שקורה היום ומה שקרה בהצבעה הקודמת יוצא מכל פרופורציה ומכל התנהלות </w:t>
      </w:r>
      <w:proofErr w:type="spellStart"/>
      <w:r w:rsidRPr="003159F6">
        <w:rPr>
          <w:rFonts w:cs="David" w:hint="cs"/>
          <w:rtl/>
        </w:rPr>
        <w:t>נורמלית</w:t>
      </w:r>
      <w:proofErr w:type="spellEnd"/>
      <w:r w:rsidRPr="003159F6">
        <w:rPr>
          <w:rFonts w:cs="David" w:hint="cs"/>
          <w:rtl/>
        </w:rPr>
        <w:t xml:space="preserve"> בוועדה הזאת. </w:t>
      </w:r>
    </w:p>
    <w:p w14:paraId="1A8D689D" w14:textId="77777777" w:rsidR="003159F6" w:rsidRPr="003159F6" w:rsidRDefault="003159F6" w:rsidP="003159F6">
      <w:pPr>
        <w:bidi/>
        <w:jc w:val="both"/>
        <w:rPr>
          <w:rFonts w:cs="David" w:hint="cs"/>
          <w:rtl/>
        </w:rPr>
      </w:pPr>
    </w:p>
    <w:p w14:paraId="3DF30A14"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2FD68033" w14:textId="77777777" w:rsidR="003159F6" w:rsidRPr="003159F6" w:rsidRDefault="003159F6" w:rsidP="003159F6">
      <w:pPr>
        <w:pStyle w:val="Heading5"/>
        <w:rPr>
          <w:rFonts w:hint="cs"/>
          <w:sz w:val="24"/>
          <w:rtl/>
        </w:rPr>
      </w:pPr>
    </w:p>
    <w:p w14:paraId="530103AF" w14:textId="77777777" w:rsidR="003159F6" w:rsidRPr="003159F6" w:rsidRDefault="003159F6" w:rsidP="003159F6">
      <w:pPr>
        <w:bidi/>
        <w:jc w:val="both"/>
        <w:rPr>
          <w:rFonts w:cs="David" w:hint="cs"/>
          <w:rtl/>
        </w:rPr>
      </w:pPr>
      <w:r w:rsidRPr="003159F6">
        <w:rPr>
          <w:rFonts w:cs="David" w:hint="cs"/>
          <w:rtl/>
        </w:rPr>
        <w:tab/>
        <w:t xml:space="preserve">עורך דין יוסי כהן,, אתה פשוט לא בסדר. זה שאנחנו נלחמים בשבילכם אז אתה בא לפה בשביל הכותרת הזו ואומר ההיפך? תודה רבה. </w:t>
      </w:r>
    </w:p>
    <w:p w14:paraId="68F744A3" w14:textId="77777777" w:rsidR="003159F6" w:rsidRPr="003159F6" w:rsidRDefault="003159F6" w:rsidP="003159F6">
      <w:pPr>
        <w:bidi/>
        <w:jc w:val="both"/>
        <w:rPr>
          <w:rFonts w:cs="David" w:hint="cs"/>
          <w:rtl/>
        </w:rPr>
      </w:pPr>
    </w:p>
    <w:p w14:paraId="711108EA" w14:textId="77777777" w:rsidR="003159F6" w:rsidRPr="003159F6" w:rsidRDefault="003159F6" w:rsidP="003159F6">
      <w:pPr>
        <w:bidi/>
        <w:jc w:val="both"/>
        <w:rPr>
          <w:rFonts w:cs="David" w:hint="cs"/>
          <w:rtl/>
        </w:rPr>
      </w:pPr>
      <w:r w:rsidRPr="003159F6">
        <w:rPr>
          <w:rFonts w:cs="David" w:hint="cs"/>
          <w:u w:val="single"/>
          <w:rtl/>
        </w:rPr>
        <w:t xml:space="preserve">אלי </w:t>
      </w:r>
      <w:proofErr w:type="spellStart"/>
      <w:r w:rsidRPr="003159F6">
        <w:rPr>
          <w:rFonts w:cs="David" w:hint="cs"/>
          <w:u w:val="single"/>
          <w:rtl/>
        </w:rPr>
        <w:t>אפללו</w:t>
      </w:r>
      <w:proofErr w:type="spellEnd"/>
      <w:r w:rsidRPr="003159F6">
        <w:rPr>
          <w:rFonts w:cs="David" w:hint="cs"/>
          <w:u w:val="single"/>
          <w:rtl/>
        </w:rPr>
        <w:t>:</w:t>
      </w:r>
    </w:p>
    <w:p w14:paraId="358FE1D5" w14:textId="77777777" w:rsidR="003159F6" w:rsidRPr="003159F6" w:rsidRDefault="003159F6" w:rsidP="003159F6">
      <w:pPr>
        <w:bidi/>
        <w:jc w:val="both"/>
        <w:rPr>
          <w:rFonts w:cs="David" w:hint="cs"/>
          <w:rtl/>
        </w:rPr>
      </w:pPr>
    </w:p>
    <w:p w14:paraId="6BD786B6" w14:textId="77777777" w:rsidR="003159F6" w:rsidRPr="003159F6" w:rsidRDefault="003159F6" w:rsidP="003159F6">
      <w:pPr>
        <w:bidi/>
        <w:jc w:val="both"/>
        <w:rPr>
          <w:rFonts w:cs="David" w:hint="cs"/>
          <w:rtl/>
        </w:rPr>
      </w:pPr>
      <w:r w:rsidRPr="003159F6">
        <w:rPr>
          <w:rFonts w:cs="David" w:hint="cs"/>
          <w:rtl/>
        </w:rPr>
        <w:tab/>
        <w:t xml:space="preserve">גברתי תושבת שדרות, את לא יכולה להפריע. </w:t>
      </w:r>
    </w:p>
    <w:p w14:paraId="4657E842" w14:textId="77777777" w:rsidR="003159F6" w:rsidRPr="003159F6" w:rsidRDefault="003159F6" w:rsidP="003159F6">
      <w:pPr>
        <w:bidi/>
        <w:jc w:val="both"/>
        <w:rPr>
          <w:rFonts w:cs="David" w:hint="cs"/>
          <w:u w:val="single"/>
          <w:rtl/>
        </w:rPr>
      </w:pPr>
    </w:p>
    <w:p w14:paraId="3575F46F" w14:textId="77777777" w:rsidR="003159F6" w:rsidRPr="003159F6" w:rsidRDefault="003159F6" w:rsidP="003159F6">
      <w:pPr>
        <w:bidi/>
        <w:jc w:val="both"/>
        <w:rPr>
          <w:rFonts w:cs="David" w:hint="cs"/>
          <w:u w:val="single"/>
          <w:rtl/>
        </w:rPr>
      </w:pPr>
      <w:r w:rsidRPr="003159F6">
        <w:rPr>
          <w:rFonts w:cs="David" w:hint="cs"/>
          <w:u w:val="single"/>
          <w:rtl/>
        </w:rPr>
        <w:t>דוברת:</w:t>
      </w:r>
    </w:p>
    <w:p w14:paraId="092F129B" w14:textId="77777777" w:rsidR="003159F6" w:rsidRPr="003159F6" w:rsidRDefault="003159F6" w:rsidP="003159F6">
      <w:pPr>
        <w:bidi/>
        <w:jc w:val="both"/>
        <w:rPr>
          <w:rFonts w:cs="David" w:hint="cs"/>
          <w:rtl/>
        </w:rPr>
      </w:pPr>
    </w:p>
    <w:p w14:paraId="6DE97456" w14:textId="77777777" w:rsidR="003159F6" w:rsidRPr="003159F6" w:rsidRDefault="003159F6" w:rsidP="003159F6">
      <w:pPr>
        <w:bidi/>
        <w:ind w:firstLine="567"/>
        <w:jc w:val="both"/>
        <w:rPr>
          <w:rFonts w:cs="David" w:hint="cs"/>
          <w:rtl/>
        </w:rPr>
      </w:pPr>
      <w:r w:rsidRPr="003159F6">
        <w:rPr>
          <w:rFonts w:cs="David" w:hint="cs"/>
          <w:rtl/>
        </w:rPr>
        <w:t>אתה מוכר אותי ואומר לי לא לדבר?</w:t>
      </w:r>
    </w:p>
    <w:p w14:paraId="3020F1A4" w14:textId="77777777" w:rsidR="003159F6" w:rsidRPr="003159F6" w:rsidRDefault="003159F6" w:rsidP="003159F6">
      <w:pPr>
        <w:bidi/>
        <w:jc w:val="both"/>
        <w:rPr>
          <w:rFonts w:cs="David" w:hint="cs"/>
          <w:rtl/>
        </w:rPr>
      </w:pPr>
    </w:p>
    <w:p w14:paraId="7AE2F7B7"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70463132" w14:textId="77777777" w:rsidR="003159F6" w:rsidRPr="003159F6" w:rsidRDefault="003159F6" w:rsidP="003159F6">
      <w:pPr>
        <w:bidi/>
        <w:jc w:val="both"/>
        <w:rPr>
          <w:rFonts w:cs="David" w:hint="cs"/>
          <w:rtl/>
        </w:rPr>
      </w:pPr>
    </w:p>
    <w:p w14:paraId="4FDA45F9" w14:textId="77777777" w:rsidR="003159F6" w:rsidRPr="003159F6" w:rsidRDefault="003159F6" w:rsidP="003159F6">
      <w:pPr>
        <w:bidi/>
        <w:jc w:val="both"/>
        <w:rPr>
          <w:rFonts w:cs="David" w:hint="cs"/>
          <w:rtl/>
        </w:rPr>
      </w:pPr>
      <w:r w:rsidRPr="003159F6">
        <w:rPr>
          <w:rFonts w:cs="David" w:hint="cs"/>
          <w:rtl/>
        </w:rPr>
        <w:tab/>
        <w:t xml:space="preserve"> מי מוכר אותך?</w:t>
      </w:r>
    </w:p>
    <w:p w14:paraId="03BB3036" w14:textId="77777777" w:rsidR="003159F6" w:rsidRPr="003159F6" w:rsidRDefault="003159F6" w:rsidP="003159F6">
      <w:pPr>
        <w:bidi/>
        <w:jc w:val="both"/>
        <w:rPr>
          <w:rFonts w:cs="David" w:hint="cs"/>
          <w:rtl/>
        </w:rPr>
      </w:pPr>
    </w:p>
    <w:p w14:paraId="3F35376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79BFFB9" w14:textId="77777777" w:rsidR="003159F6" w:rsidRPr="003159F6" w:rsidRDefault="003159F6" w:rsidP="003159F6">
      <w:pPr>
        <w:bidi/>
        <w:jc w:val="both"/>
        <w:rPr>
          <w:rFonts w:cs="David" w:hint="cs"/>
          <w:rtl/>
        </w:rPr>
      </w:pPr>
    </w:p>
    <w:p w14:paraId="36AE6613" w14:textId="77777777" w:rsidR="003159F6" w:rsidRPr="003159F6" w:rsidRDefault="003159F6" w:rsidP="003159F6">
      <w:pPr>
        <w:bidi/>
        <w:jc w:val="both"/>
        <w:rPr>
          <w:rFonts w:cs="David" w:hint="cs"/>
          <w:rtl/>
        </w:rPr>
      </w:pPr>
      <w:r w:rsidRPr="003159F6">
        <w:rPr>
          <w:rFonts w:cs="David" w:hint="cs"/>
          <w:rtl/>
        </w:rPr>
        <w:tab/>
        <w:t xml:space="preserve"> גברתי, מפני כבודכם אפשרתי לכם להיכנס, אפילו לשאת דברים, הגם שזה לא מקובל. </w:t>
      </w:r>
    </w:p>
    <w:p w14:paraId="5B8EC922" w14:textId="77777777" w:rsidR="003159F6" w:rsidRPr="003159F6" w:rsidRDefault="003159F6" w:rsidP="003159F6">
      <w:pPr>
        <w:bidi/>
        <w:jc w:val="both"/>
        <w:rPr>
          <w:rFonts w:cs="David" w:hint="cs"/>
          <w:rtl/>
        </w:rPr>
      </w:pPr>
    </w:p>
    <w:p w14:paraId="0FC6FC37" w14:textId="77777777" w:rsidR="003159F6" w:rsidRPr="003159F6" w:rsidRDefault="003159F6" w:rsidP="003159F6">
      <w:pPr>
        <w:bidi/>
        <w:jc w:val="both"/>
        <w:rPr>
          <w:rFonts w:cs="David" w:hint="cs"/>
          <w:rtl/>
        </w:rPr>
      </w:pPr>
      <w:r w:rsidRPr="003159F6">
        <w:rPr>
          <w:rFonts w:cs="David" w:hint="cs"/>
          <w:u w:val="single"/>
          <w:rtl/>
        </w:rPr>
        <w:t>דוברת:</w:t>
      </w:r>
    </w:p>
    <w:p w14:paraId="5FC67BCE" w14:textId="77777777" w:rsidR="003159F6" w:rsidRPr="003159F6" w:rsidRDefault="003159F6" w:rsidP="003159F6">
      <w:pPr>
        <w:bidi/>
        <w:jc w:val="both"/>
        <w:rPr>
          <w:rFonts w:cs="David" w:hint="cs"/>
          <w:rtl/>
        </w:rPr>
      </w:pPr>
    </w:p>
    <w:p w14:paraId="5C888605" w14:textId="77777777" w:rsidR="003159F6" w:rsidRPr="003159F6" w:rsidRDefault="003159F6" w:rsidP="003159F6">
      <w:pPr>
        <w:bidi/>
        <w:jc w:val="both"/>
        <w:rPr>
          <w:rFonts w:cs="David" w:hint="cs"/>
          <w:rtl/>
        </w:rPr>
      </w:pPr>
      <w:r w:rsidRPr="003159F6">
        <w:rPr>
          <w:rFonts w:cs="David" w:hint="cs"/>
          <w:rtl/>
        </w:rPr>
        <w:tab/>
        <w:t xml:space="preserve"> אתה מזמין אותי ואומר לי לא לדבר? מה עשית בשבילי? על שדרות כולם צריכים להרים יד אחת, לא צריך להיות קואליציה ואופוזיציה, זו מדינה חולה. </w:t>
      </w:r>
    </w:p>
    <w:p w14:paraId="7C8A5524" w14:textId="77777777" w:rsidR="003159F6" w:rsidRPr="003159F6" w:rsidRDefault="003159F6" w:rsidP="003159F6">
      <w:pPr>
        <w:bidi/>
        <w:jc w:val="both"/>
        <w:rPr>
          <w:rFonts w:cs="David" w:hint="cs"/>
          <w:rtl/>
        </w:rPr>
      </w:pPr>
    </w:p>
    <w:p w14:paraId="61F1326C" w14:textId="77777777" w:rsidR="003159F6" w:rsidRPr="003159F6" w:rsidRDefault="003159F6" w:rsidP="003159F6">
      <w:pPr>
        <w:bidi/>
        <w:jc w:val="both"/>
        <w:rPr>
          <w:rFonts w:cs="David"/>
          <w:rtl/>
        </w:rPr>
      </w:pPr>
      <w:proofErr w:type="spellStart"/>
      <w:r w:rsidRPr="003159F6">
        <w:rPr>
          <w:rFonts w:cs="David" w:hint="eastAsia"/>
          <w:u w:val="single"/>
          <w:rtl/>
        </w:rPr>
        <w:t>רוברט</w:t>
      </w:r>
      <w:proofErr w:type="spellEnd"/>
      <w:r w:rsidRPr="003159F6">
        <w:rPr>
          <w:rFonts w:cs="David"/>
          <w:u w:val="single"/>
          <w:rtl/>
        </w:rPr>
        <w:t xml:space="preserve"> </w:t>
      </w:r>
      <w:proofErr w:type="spellStart"/>
      <w:r w:rsidRPr="003159F6">
        <w:rPr>
          <w:rFonts w:cs="David"/>
          <w:u w:val="single"/>
          <w:rtl/>
        </w:rPr>
        <w:t>אילטוב</w:t>
      </w:r>
      <w:proofErr w:type="spellEnd"/>
      <w:r w:rsidRPr="003159F6">
        <w:rPr>
          <w:rFonts w:cs="David"/>
          <w:u w:val="single"/>
          <w:rtl/>
        </w:rPr>
        <w:t>:</w:t>
      </w:r>
    </w:p>
    <w:p w14:paraId="7D284C3F" w14:textId="77777777" w:rsidR="003159F6" w:rsidRPr="003159F6" w:rsidRDefault="003159F6" w:rsidP="003159F6">
      <w:pPr>
        <w:bidi/>
        <w:jc w:val="both"/>
        <w:rPr>
          <w:rFonts w:cs="David"/>
          <w:rtl/>
        </w:rPr>
      </w:pPr>
    </w:p>
    <w:p w14:paraId="0E020620" w14:textId="77777777" w:rsidR="003159F6" w:rsidRPr="003159F6" w:rsidRDefault="003159F6" w:rsidP="003159F6">
      <w:pPr>
        <w:bidi/>
        <w:jc w:val="both"/>
        <w:rPr>
          <w:rFonts w:cs="David" w:hint="cs"/>
          <w:rtl/>
        </w:rPr>
      </w:pPr>
      <w:r w:rsidRPr="003159F6">
        <w:rPr>
          <w:rFonts w:cs="David"/>
          <w:rtl/>
        </w:rPr>
        <w:tab/>
      </w:r>
      <w:r w:rsidRPr="003159F6">
        <w:rPr>
          <w:rFonts w:cs="David" w:hint="cs"/>
          <w:rtl/>
        </w:rPr>
        <w:t xml:space="preserve"> מה שקרה בשבוע שעבר עם ההצבעה ומה שקורה עכשיו זה דבר פסול ולא מקובל. אני רוצה לדחות את מה שאמר חבר הכנסת גדעון סער מכיוון שבנושא שדרות אין שום ויכוח בין אופוזיציה לקואליציה. </w:t>
      </w:r>
    </w:p>
    <w:p w14:paraId="7EB1A933" w14:textId="77777777" w:rsidR="003159F6" w:rsidRPr="003159F6" w:rsidRDefault="003159F6" w:rsidP="003159F6">
      <w:pPr>
        <w:bidi/>
        <w:jc w:val="both"/>
        <w:rPr>
          <w:rFonts w:cs="David" w:hint="cs"/>
          <w:rtl/>
        </w:rPr>
      </w:pPr>
    </w:p>
    <w:p w14:paraId="00B516D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E3A2620" w14:textId="77777777" w:rsidR="003159F6" w:rsidRPr="003159F6" w:rsidRDefault="003159F6" w:rsidP="003159F6">
      <w:pPr>
        <w:bidi/>
        <w:jc w:val="both"/>
        <w:rPr>
          <w:rFonts w:cs="David" w:hint="cs"/>
          <w:rtl/>
        </w:rPr>
      </w:pPr>
    </w:p>
    <w:p w14:paraId="57D5624E" w14:textId="77777777" w:rsidR="003159F6" w:rsidRPr="003159F6" w:rsidRDefault="003159F6" w:rsidP="003159F6">
      <w:pPr>
        <w:bidi/>
        <w:jc w:val="both"/>
        <w:rPr>
          <w:rFonts w:cs="David" w:hint="cs"/>
          <w:rtl/>
        </w:rPr>
      </w:pPr>
      <w:r w:rsidRPr="003159F6">
        <w:rPr>
          <w:rFonts w:cs="David" w:hint="cs"/>
          <w:rtl/>
        </w:rPr>
        <w:tab/>
        <w:t xml:space="preserve"> בהצבעה במליאה היה ויכוח. </w:t>
      </w:r>
    </w:p>
    <w:p w14:paraId="302936FC" w14:textId="77777777" w:rsidR="003159F6" w:rsidRPr="003159F6" w:rsidRDefault="003159F6" w:rsidP="003159F6">
      <w:pPr>
        <w:bidi/>
        <w:jc w:val="both"/>
        <w:rPr>
          <w:rFonts w:cs="David" w:hint="cs"/>
          <w:rtl/>
        </w:rPr>
      </w:pPr>
    </w:p>
    <w:p w14:paraId="382F238F"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0373FFC4" w14:textId="77777777" w:rsidR="003159F6" w:rsidRPr="003159F6" w:rsidRDefault="003159F6" w:rsidP="003159F6">
      <w:pPr>
        <w:bidi/>
        <w:jc w:val="both"/>
        <w:rPr>
          <w:rFonts w:cs="David" w:hint="cs"/>
          <w:u w:val="single"/>
          <w:rtl/>
        </w:rPr>
      </w:pPr>
    </w:p>
    <w:p w14:paraId="1427BB60" w14:textId="77777777" w:rsidR="003159F6" w:rsidRPr="003159F6" w:rsidRDefault="003159F6" w:rsidP="003159F6">
      <w:pPr>
        <w:bidi/>
        <w:jc w:val="both"/>
        <w:rPr>
          <w:rFonts w:cs="David" w:hint="cs"/>
          <w:rtl/>
        </w:rPr>
      </w:pPr>
      <w:r w:rsidRPr="003159F6">
        <w:rPr>
          <w:rFonts w:cs="David" w:hint="cs"/>
          <w:rtl/>
        </w:rPr>
        <w:tab/>
        <w:t xml:space="preserve"> היה ויכוח במליאה והיה רוב שהצביע בעד ועדת הכלכלה. </w:t>
      </w:r>
    </w:p>
    <w:p w14:paraId="534C1C0E" w14:textId="77777777" w:rsidR="003159F6" w:rsidRDefault="003159F6" w:rsidP="003159F6">
      <w:pPr>
        <w:bidi/>
        <w:jc w:val="both"/>
        <w:rPr>
          <w:rFonts w:cs="David" w:hint="cs"/>
          <w:rtl/>
        </w:rPr>
      </w:pPr>
    </w:p>
    <w:p w14:paraId="29DD182F" w14:textId="77777777" w:rsidR="003159F6" w:rsidRDefault="003159F6" w:rsidP="003159F6">
      <w:pPr>
        <w:bidi/>
        <w:jc w:val="both"/>
        <w:rPr>
          <w:rFonts w:cs="David" w:hint="cs"/>
          <w:rtl/>
        </w:rPr>
      </w:pPr>
    </w:p>
    <w:p w14:paraId="21F58769" w14:textId="77777777" w:rsidR="003159F6" w:rsidRDefault="003159F6" w:rsidP="003159F6">
      <w:pPr>
        <w:bidi/>
        <w:jc w:val="both"/>
        <w:rPr>
          <w:rFonts w:cs="David" w:hint="cs"/>
          <w:rtl/>
        </w:rPr>
      </w:pPr>
    </w:p>
    <w:p w14:paraId="635893CB" w14:textId="77777777" w:rsidR="003159F6" w:rsidRDefault="003159F6" w:rsidP="003159F6">
      <w:pPr>
        <w:bidi/>
        <w:jc w:val="both"/>
        <w:rPr>
          <w:rFonts w:cs="David" w:hint="cs"/>
          <w:rtl/>
        </w:rPr>
      </w:pPr>
    </w:p>
    <w:p w14:paraId="582ACBFB" w14:textId="77777777" w:rsidR="003159F6" w:rsidRDefault="003159F6" w:rsidP="003159F6">
      <w:pPr>
        <w:bidi/>
        <w:jc w:val="both"/>
        <w:rPr>
          <w:rFonts w:cs="David" w:hint="cs"/>
          <w:rtl/>
        </w:rPr>
      </w:pPr>
    </w:p>
    <w:p w14:paraId="7CE031F9" w14:textId="77777777" w:rsidR="003159F6" w:rsidRPr="003159F6" w:rsidRDefault="003159F6" w:rsidP="003159F6">
      <w:pPr>
        <w:bidi/>
        <w:jc w:val="both"/>
        <w:rPr>
          <w:rFonts w:cs="David" w:hint="cs"/>
          <w:rtl/>
        </w:rPr>
      </w:pPr>
    </w:p>
    <w:p w14:paraId="3FEA1CD6" w14:textId="77777777" w:rsidR="003159F6" w:rsidRPr="003159F6" w:rsidRDefault="003159F6" w:rsidP="003159F6">
      <w:pPr>
        <w:bidi/>
        <w:jc w:val="both"/>
        <w:rPr>
          <w:rFonts w:cs="David"/>
          <w:rtl/>
        </w:rPr>
      </w:pPr>
      <w:proofErr w:type="spellStart"/>
      <w:r w:rsidRPr="003159F6">
        <w:rPr>
          <w:rFonts w:cs="David" w:hint="eastAsia"/>
          <w:u w:val="single"/>
          <w:rtl/>
        </w:rPr>
        <w:t>רוברט</w:t>
      </w:r>
      <w:proofErr w:type="spellEnd"/>
      <w:r w:rsidRPr="003159F6">
        <w:rPr>
          <w:rFonts w:cs="David"/>
          <w:u w:val="single"/>
          <w:rtl/>
        </w:rPr>
        <w:t xml:space="preserve"> </w:t>
      </w:r>
      <w:proofErr w:type="spellStart"/>
      <w:r w:rsidRPr="003159F6">
        <w:rPr>
          <w:rFonts w:cs="David"/>
          <w:u w:val="single"/>
          <w:rtl/>
        </w:rPr>
        <w:t>אילטוב</w:t>
      </w:r>
      <w:proofErr w:type="spellEnd"/>
      <w:r w:rsidRPr="003159F6">
        <w:rPr>
          <w:rFonts w:cs="David"/>
          <w:u w:val="single"/>
          <w:rtl/>
        </w:rPr>
        <w:t>:</w:t>
      </w:r>
    </w:p>
    <w:p w14:paraId="13610F7E" w14:textId="77777777" w:rsidR="003159F6" w:rsidRPr="003159F6" w:rsidRDefault="003159F6" w:rsidP="003159F6">
      <w:pPr>
        <w:bidi/>
        <w:jc w:val="both"/>
        <w:rPr>
          <w:rFonts w:cs="David"/>
          <w:rtl/>
        </w:rPr>
      </w:pPr>
    </w:p>
    <w:p w14:paraId="0D9C0EC5" w14:textId="77777777" w:rsidR="003159F6" w:rsidRPr="003159F6" w:rsidRDefault="003159F6" w:rsidP="003159F6">
      <w:pPr>
        <w:bidi/>
        <w:jc w:val="both"/>
        <w:rPr>
          <w:rFonts w:cs="David" w:hint="cs"/>
          <w:rtl/>
        </w:rPr>
      </w:pPr>
      <w:r w:rsidRPr="003159F6">
        <w:rPr>
          <w:rFonts w:cs="David"/>
          <w:rtl/>
        </w:rPr>
        <w:tab/>
      </w:r>
      <w:r w:rsidRPr="003159F6">
        <w:rPr>
          <w:rFonts w:cs="David" w:hint="cs"/>
          <w:rtl/>
        </w:rPr>
        <w:t xml:space="preserve"> לגיטימי להתווכח על מהות החוק ועל מה שיהיה בחוק. לא לגיטימי להפעיל פה לחץ של ציבור כשהציבור הזה שמע צד אחד בלבד. הם לא באו ודיברו איתנו ולא שאלו את עמדתנו, אבל בטח הם דיברו עם </w:t>
      </w:r>
      <w:proofErr w:type="spellStart"/>
      <w:r w:rsidRPr="003159F6">
        <w:rPr>
          <w:rFonts w:cs="David" w:hint="cs"/>
          <w:rtl/>
        </w:rPr>
        <w:t>סילבן</w:t>
      </w:r>
      <w:proofErr w:type="spellEnd"/>
      <w:r w:rsidRPr="003159F6">
        <w:rPr>
          <w:rFonts w:cs="David" w:hint="cs"/>
          <w:rtl/>
        </w:rPr>
        <w:t xml:space="preserve"> שלום. אז עם כל הכבוד, הדבר הזה לא מקובל ידידי, ולא יפה מה שאתם עושים פה. אתם לא יכולים להשפיע על החלטה של חברי הכנסת. כל חבר כנסת סוברני והוא נבחר לפה. אני מבקש מחברי הכנסת להצביע לפי מצפונם ואני אומר לכם שגם בוועדת הכספים וגם בוועדת הכלכלה חברי הכנסת כן יתמכו בחוק הזה, ויש פה ויכוחים אבל זה לא עניין של השפעה כזאת כמו שאתם עושים כאן, זה לא לגיטימי ולא יפה, תודה רבה. </w:t>
      </w:r>
    </w:p>
    <w:p w14:paraId="36EF65AC" w14:textId="77777777" w:rsidR="003159F6" w:rsidRPr="003159F6" w:rsidRDefault="003159F6" w:rsidP="003159F6">
      <w:pPr>
        <w:bidi/>
        <w:jc w:val="both"/>
        <w:rPr>
          <w:rFonts w:cs="David" w:hint="cs"/>
          <w:rtl/>
        </w:rPr>
      </w:pPr>
    </w:p>
    <w:p w14:paraId="191C439D" w14:textId="77777777" w:rsidR="003159F6" w:rsidRPr="003159F6" w:rsidRDefault="003159F6" w:rsidP="003159F6">
      <w:pPr>
        <w:bidi/>
        <w:jc w:val="both"/>
        <w:rPr>
          <w:rFonts w:cs="David" w:hint="cs"/>
          <w:rtl/>
        </w:rPr>
      </w:pPr>
      <w:r w:rsidRPr="003159F6">
        <w:rPr>
          <w:rFonts w:cs="David" w:hint="cs"/>
          <w:u w:val="single"/>
          <w:rtl/>
        </w:rPr>
        <w:t>דוברת:</w:t>
      </w:r>
    </w:p>
    <w:p w14:paraId="6C5AA67D" w14:textId="77777777" w:rsidR="003159F6" w:rsidRPr="003159F6" w:rsidRDefault="003159F6" w:rsidP="003159F6">
      <w:pPr>
        <w:bidi/>
        <w:jc w:val="both"/>
        <w:rPr>
          <w:rFonts w:cs="David" w:hint="cs"/>
          <w:rtl/>
        </w:rPr>
      </w:pPr>
    </w:p>
    <w:p w14:paraId="6CB1FC0C" w14:textId="77777777" w:rsidR="003159F6" w:rsidRPr="003159F6" w:rsidRDefault="003159F6" w:rsidP="003159F6">
      <w:pPr>
        <w:bidi/>
        <w:ind w:left="630"/>
        <w:jc w:val="both"/>
        <w:rPr>
          <w:rFonts w:cs="David" w:hint="cs"/>
          <w:rtl/>
        </w:rPr>
      </w:pPr>
      <w:r w:rsidRPr="003159F6">
        <w:rPr>
          <w:rFonts w:cs="David" w:hint="cs"/>
          <w:rtl/>
        </w:rPr>
        <w:t xml:space="preserve">- - - </w:t>
      </w:r>
    </w:p>
    <w:p w14:paraId="031F5545" w14:textId="77777777" w:rsidR="003159F6" w:rsidRPr="003159F6" w:rsidRDefault="003159F6" w:rsidP="003159F6">
      <w:pPr>
        <w:bidi/>
        <w:jc w:val="both"/>
        <w:rPr>
          <w:rFonts w:cs="David" w:hint="cs"/>
          <w:rtl/>
        </w:rPr>
      </w:pPr>
    </w:p>
    <w:p w14:paraId="6416E3BF" w14:textId="77777777" w:rsidR="003159F6" w:rsidRPr="003159F6" w:rsidRDefault="003159F6" w:rsidP="003159F6">
      <w:pPr>
        <w:bidi/>
        <w:jc w:val="both"/>
        <w:rPr>
          <w:rFonts w:cs="David"/>
          <w:rtl/>
        </w:rPr>
      </w:pPr>
      <w:proofErr w:type="spellStart"/>
      <w:r w:rsidRPr="003159F6">
        <w:rPr>
          <w:rFonts w:cs="David" w:hint="eastAsia"/>
          <w:u w:val="single"/>
          <w:rtl/>
        </w:rPr>
        <w:t>רוברט</w:t>
      </w:r>
      <w:proofErr w:type="spellEnd"/>
      <w:r w:rsidRPr="003159F6">
        <w:rPr>
          <w:rFonts w:cs="David"/>
          <w:u w:val="single"/>
          <w:rtl/>
        </w:rPr>
        <w:t xml:space="preserve"> </w:t>
      </w:r>
      <w:proofErr w:type="spellStart"/>
      <w:r w:rsidRPr="003159F6">
        <w:rPr>
          <w:rFonts w:cs="David"/>
          <w:u w:val="single"/>
          <w:rtl/>
        </w:rPr>
        <w:t>אילטוב</w:t>
      </w:r>
      <w:proofErr w:type="spellEnd"/>
      <w:r w:rsidRPr="003159F6">
        <w:rPr>
          <w:rFonts w:cs="David"/>
          <w:u w:val="single"/>
          <w:rtl/>
        </w:rPr>
        <w:t>:</w:t>
      </w:r>
    </w:p>
    <w:p w14:paraId="5D2C129E" w14:textId="77777777" w:rsidR="003159F6" w:rsidRPr="003159F6" w:rsidRDefault="003159F6" w:rsidP="003159F6">
      <w:pPr>
        <w:bidi/>
        <w:jc w:val="both"/>
        <w:rPr>
          <w:rFonts w:cs="David"/>
          <w:rtl/>
        </w:rPr>
      </w:pPr>
    </w:p>
    <w:p w14:paraId="7ED32E62" w14:textId="77777777" w:rsidR="003159F6" w:rsidRPr="003159F6" w:rsidRDefault="003159F6" w:rsidP="003159F6">
      <w:pPr>
        <w:bidi/>
        <w:jc w:val="both"/>
        <w:rPr>
          <w:rFonts w:cs="David" w:hint="cs"/>
          <w:rtl/>
        </w:rPr>
      </w:pPr>
      <w:r w:rsidRPr="003159F6">
        <w:rPr>
          <w:rFonts w:cs="David"/>
          <w:rtl/>
        </w:rPr>
        <w:tab/>
      </w:r>
      <w:r w:rsidRPr="003159F6">
        <w:rPr>
          <w:rFonts w:cs="David" w:hint="cs"/>
          <w:rtl/>
        </w:rPr>
        <w:t>תתביישי.</w:t>
      </w:r>
    </w:p>
    <w:p w14:paraId="06A75087" w14:textId="77777777" w:rsidR="003159F6" w:rsidRPr="003159F6" w:rsidRDefault="003159F6" w:rsidP="003159F6">
      <w:pPr>
        <w:bidi/>
        <w:jc w:val="both"/>
        <w:rPr>
          <w:rFonts w:cs="David" w:hint="cs"/>
          <w:rtl/>
        </w:rPr>
      </w:pPr>
    </w:p>
    <w:p w14:paraId="5BC9064F" w14:textId="77777777" w:rsidR="003159F6" w:rsidRPr="003159F6" w:rsidRDefault="003159F6" w:rsidP="003159F6">
      <w:pPr>
        <w:bidi/>
        <w:jc w:val="both"/>
        <w:rPr>
          <w:rFonts w:cs="David" w:hint="cs"/>
          <w:rtl/>
        </w:rPr>
      </w:pPr>
      <w:r w:rsidRPr="003159F6">
        <w:rPr>
          <w:rFonts w:cs="David" w:hint="cs"/>
          <w:u w:val="single"/>
          <w:rtl/>
        </w:rPr>
        <w:t>דוברת:</w:t>
      </w:r>
    </w:p>
    <w:p w14:paraId="4A03F88A" w14:textId="77777777" w:rsidR="003159F6" w:rsidRPr="003159F6" w:rsidRDefault="003159F6" w:rsidP="003159F6">
      <w:pPr>
        <w:bidi/>
        <w:jc w:val="both"/>
        <w:rPr>
          <w:rFonts w:cs="David" w:hint="cs"/>
          <w:rtl/>
        </w:rPr>
      </w:pPr>
    </w:p>
    <w:p w14:paraId="156298EE" w14:textId="77777777" w:rsidR="003159F6" w:rsidRPr="003159F6" w:rsidRDefault="003159F6" w:rsidP="003159F6">
      <w:pPr>
        <w:bidi/>
        <w:jc w:val="both"/>
        <w:rPr>
          <w:rFonts w:cs="David" w:hint="cs"/>
          <w:rtl/>
        </w:rPr>
      </w:pPr>
      <w:r w:rsidRPr="003159F6">
        <w:rPr>
          <w:rFonts w:cs="David" w:hint="cs"/>
          <w:rtl/>
        </w:rPr>
        <w:tab/>
        <w:t>אני סופגת קסמים ואני צריכה להתבייש?</w:t>
      </w:r>
    </w:p>
    <w:p w14:paraId="0291B14A" w14:textId="77777777" w:rsidR="003159F6" w:rsidRPr="003159F6" w:rsidRDefault="003159F6" w:rsidP="003159F6">
      <w:pPr>
        <w:bidi/>
        <w:jc w:val="both"/>
        <w:rPr>
          <w:rFonts w:cs="David" w:hint="cs"/>
          <w:rtl/>
        </w:rPr>
      </w:pPr>
    </w:p>
    <w:p w14:paraId="2A4B1AA8"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E4A7068" w14:textId="77777777" w:rsidR="003159F6" w:rsidRPr="003159F6" w:rsidRDefault="003159F6" w:rsidP="003159F6">
      <w:pPr>
        <w:bidi/>
        <w:jc w:val="both"/>
        <w:rPr>
          <w:rFonts w:cs="David" w:hint="cs"/>
          <w:rtl/>
        </w:rPr>
      </w:pPr>
    </w:p>
    <w:p w14:paraId="28C71A4D" w14:textId="77777777" w:rsidR="003159F6" w:rsidRPr="003159F6" w:rsidRDefault="003159F6" w:rsidP="003159F6">
      <w:pPr>
        <w:bidi/>
        <w:jc w:val="both"/>
        <w:rPr>
          <w:rFonts w:cs="David" w:hint="cs"/>
          <w:rtl/>
        </w:rPr>
      </w:pPr>
      <w:r w:rsidRPr="003159F6">
        <w:rPr>
          <w:rFonts w:cs="David" w:hint="cs"/>
          <w:rtl/>
        </w:rPr>
        <w:tab/>
        <w:t xml:space="preserve"> גברתי הנכבדה, אני מבקש ממך בכל לשון של בקשה, אנה ממך. חבר הכנסת הנדל, בבקשה.</w:t>
      </w:r>
    </w:p>
    <w:p w14:paraId="7948D19D" w14:textId="77777777" w:rsidR="003159F6" w:rsidRPr="003159F6" w:rsidRDefault="003159F6" w:rsidP="003159F6">
      <w:pPr>
        <w:bidi/>
        <w:jc w:val="both"/>
        <w:rPr>
          <w:rFonts w:cs="David" w:hint="cs"/>
          <w:u w:val="single"/>
          <w:rtl/>
        </w:rPr>
      </w:pPr>
    </w:p>
    <w:p w14:paraId="799E6579" w14:textId="77777777" w:rsidR="003159F6" w:rsidRPr="003159F6" w:rsidRDefault="003159F6" w:rsidP="003159F6">
      <w:pPr>
        <w:bidi/>
        <w:jc w:val="both"/>
        <w:rPr>
          <w:rFonts w:cs="David" w:hint="cs"/>
          <w:rtl/>
        </w:rPr>
      </w:pPr>
      <w:r w:rsidRPr="003159F6">
        <w:rPr>
          <w:rFonts w:cs="David" w:hint="cs"/>
          <w:u w:val="single"/>
          <w:rtl/>
        </w:rPr>
        <w:t>צבי הנדל:</w:t>
      </w:r>
    </w:p>
    <w:p w14:paraId="4CA7D375" w14:textId="77777777" w:rsidR="003159F6" w:rsidRPr="003159F6" w:rsidRDefault="003159F6" w:rsidP="003159F6">
      <w:pPr>
        <w:bidi/>
        <w:jc w:val="both"/>
        <w:rPr>
          <w:rFonts w:cs="David" w:hint="cs"/>
          <w:rtl/>
        </w:rPr>
      </w:pPr>
    </w:p>
    <w:p w14:paraId="5D681D1F" w14:textId="77777777" w:rsidR="003159F6" w:rsidRPr="003159F6" w:rsidRDefault="003159F6" w:rsidP="003159F6">
      <w:pPr>
        <w:bidi/>
        <w:jc w:val="both"/>
        <w:rPr>
          <w:rFonts w:cs="David" w:hint="cs"/>
          <w:rtl/>
        </w:rPr>
      </w:pPr>
      <w:r w:rsidRPr="003159F6">
        <w:rPr>
          <w:rFonts w:cs="David" w:hint="cs"/>
          <w:rtl/>
        </w:rPr>
        <w:tab/>
        <w:t xml:space="preserve"> מכובדי היושב ראש, פעם ראשונה שיש ויכוח ובשיקול האישי שלעיתים הוא מושפע מהאישים שמתווכחים </w:t>
      </w:r>
      <w:r w:rsidRPr="003159F6">
        <w:rPr>
          <w:rFonts w:cs="David"/>
          <w:rtl/>
        </w:rPr>
        <w:t>–</w:t>
      </w:r>
      <w:r w:rsidRPr="003159F6">
        <w:rPr>
          <w:rFonts w:cs="David" w:hint="cs"/>
          <w:rtl/>
        </w:rPr>
        <w:t xml:space="preserve"> שני המתווכחים הם חברים טובים ואהובים עלי. שני הצדדים הם אנשים טובים ואהובים עלי והמניעים טהורים. בלי להיות חבר בוועדת הכספים אין לי צל של ספק לאן נוטים רצונותיו של </w:t>
      </w:r>
      <w:proofErr w:type="spellStart"/>
      <w:r w:rsidRPr="003159F6">
        <w:rPr>
          <w:rFonts w:cs="David" w:hint="cs"/>
          <w:rtl/>
        </w:rPr>
        <w:t>סטס</w:t>
      </w:r>
      <w:proofErr w:type="spellEnd"/>
      <w:r w:rsidRPr="003159F6">
        <w:rPr>
          <w:rFonts w:cs="David" w:hint="cs"/>
          <w:rtl/>
        </w:rPr>
        <w:t xml:space="preserve"> </w:t>
      </w:r>
      <w:proofErr w:type="spellStart"/>
      <w:r w:rsidRPr="003159F6">
        <w:rPr>
          <w:rFonts w:cs="David" w:hint="cs"/>
          <w:rtl/>
        </w:rPr>
        <w:t>מיסז'יניקוב</w:t>
      </w:r>
      <w:proofErr w:type="spellEnd"/>
      <w:r w:rsidRPr="003159F6">
        <w:rPr>
          <w:rFonts w:cs="David" w:hint="cs"/>
          <w:rtl/>
        </w:rPr>
        <w:t xml:space="preserve"> וגם אגב רוב חברי ועדת הכספים. אבל מאחר ואני כרגע מנוטרל מחברויות כי שניהם חברים טובים שלי -אז אני צריך לשקול עניינית. בניתוח קר, מנופי הלחץ כמו שאמר גדעון, על ועדת הכספים של משרד האוצר בשל ריבוי הנושאים בהם יש דין ודברים בין משרד האוצר ובין ועדת הכספים, מנופי הלחץ על ועדת הכספים הם יותר גדולים גם אם, ואלוקים עדי, אני סומך על </w:t>
      </w:r>
      <w:proofErr w:type="spellStart"/>
      <w:r w:rsidRPr="003159F6">
        <w:rPr>
          <w:rFonts w:cs="David" w:hint="cs"/>
          <w:rtl/>
        </w:rPr>
        <w:t>סטס</w:t>
      </w:r>
      <w:proofErr w:type="spellEnd"/>
      <w:r w:rsidRPr="003159F6">
        <w:rPr>
          <w:rFonts w:cs="David" w:hint="cs"/>
          <w:rtl/>
        </w:rPr>
        <w:t xml:space="preserve"> במיליון אחוז, לכן אני חושב, אם אפשר לעשות כמו </w:t>
      </w:r>
      <w:proofErr w:type="spellStart"/>
      <w:r w:rsidRPr="003159F6">
        <w:rPr>
          <w:rFonts w:cs="David" w:hint="cs"/>
          <w:rtl/>
        </w:rPr>
        <w:t>שאחמד</w:t>
      </w:r>
      <w:proofErr w:type="spellEnd"/>
      <w:r w:rsidRPr="003159F6">
        <w:rPr>
          <w:rFonts w:cs="David" w:hint="cs"/>
          <w:rtl/>
        </w:rPr>
        <w:t xml:space="preserve"> אמר ולצרף </w:t>
      </w:r>
      <w:r w:rsidRPr="003159F6">
        <w:rPr>
          <w:rFonts w:cs="David"/>
          <w:rtl/>
        </w:rPr>
        <w:t>–</w:t>
      </w:r>
      <w:r w:rsidRPr="003159F6">
        <w:rPr>
          <w:rFonts w:cs="David" w:hint="cs"/>
          <w:rtl/>
        </w:rPr>
        <w:t xml:space="preserve"> טוב. אם אי אפשר לצרף אז ועדת הכלכלה. </w:t>
      </w:r>
    </w:p>
    <w:p w14:paraId="7E32247F" w14:textId="77777777" w:rsidR="003159F6" w:rsidRPr="003159F6" w:rsidRDefault="003159F6" w:rsidP="003159F6">
      <w:pPr>
        <w:bidi/>
        <w:jc w:val="both"/>
        <w:rPr>
          <w:rFonts w:cs="David" w:hint="cs"/>
          <w:rtl/>
        </w:rPr>
      </w:pPr>
    </w:p>
    <w:p w14:paraId="64AF0E1A"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2ABCDFED" w14:textId="77777777" w:rsidR="003159F6" w:rsidRPr="003159F6" w:rsidRDefault="003159F6" w:rsidP="003159F6">
      <w:pPr>
        <w:pStyle w:val="Heading5"/>
        <w:rPr>
          <w:rFonts w:hint="cs"/>
          <w:sz w:val="24"/>
          <w:rtl/>
        </w:rPr>
      </w:pPr>
    </w:p>
    <w:p w14:paraId="2AE750D4" w14:textId="77777777" w:rsidR="003159F6" w:rsidRPr="003159F6" w:rsidRDefault="003159F6" w:rsidP="003159F6">
      <w:pPr>
        <w:bidi/>
        <w:jc w:val="both"/>
        <w:rPr>
          <w:rFonts w:cs="David" w:hint="cs"/>
          <w:rtl/>
        </w:rPr>
      </w:pPr>
      <w:r w:rsidRPr="003159F6">
        <w:rPr>
          <w:rFonts w:cs="David" w:hint="cs"/>
          <w:rtl/>
        </w:rPr>
        <w:tab/>
        <w:t xml:space="preserve"> בוודאי שאפשר. </w:t>
      </w:r>
    </w:p>
    <w:p w14:paraId="0714A4AB" w14:textId="77777777" w:rsidR="003159F6" w:rsidRPr="003159F6" w:rsidRDefault="003159F6" w:rsidP="003159F6">
      <w:pPr>
        <w:bidi/>
        <w:jc w:val="both"/>
        <w:rPr>
          <w:rFonts w:cs="David" w:hint="cs"/>
          <w:rtl/>
        </w:rPr>
      </w:pPr>
    </w:p>
    <w:p w14:paraId="3DFDEAD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12644B1" w14:textId="77777777" w:rsidR="003159F6" w:rsidRPr="003159F6" w:rsidRDefault="003159F6" w:rsidP="003159F6">
      <w:pPr>
        <w:bidi/>
        <w:jc w:val="both"/>
        <w:rPr>
          <w:rFonts w:cs="David" w:hint="cs"/>
          <w:rtl/>
        </w:rPr>
      </w:pPr>
    </w:p>
    <w:p w14:paraId="4426224D" w14:textId="77777777" w:rsidR="003159F6" w:rsidRPr="003159F6" w:rsidRDefault="003159F6" w:rsidP="003159F6">
      <w:pPr>
        <w:bidi/>
        <w:jc w:val="both"/>
        <w:rPr>
          <w:rFonts w:cs="David" w:hint="cs"/>
          <w:rtl/>
        </w:rPr>
      </w:pPr>
      <w:r w:rsidRPr="003159F6">
        <w:rPr>
          <w:rFonts w:cs="David" w:hint="cs"/>
          <w:rtl/>
        </w:rPr>
        <w:tab/>
        <w:t xml:space="preserve"> תודה. חבר הכנסת </w:t>
      </w:r>
      <w:proofErr w:type="spellStart"/>
      <w:r w:rsidRPr="003159F6">
        <w:rPr>
          <w:rFonts w:cs="David" w:hint="cs"/>
          <w:rtl/>
        </w:rPr>
        <w:t>מרגי</w:t>
      </w:r>
      <w:proofErr w:type="spellEnd"/>
      <w:r w:rsidRPr="003159F6">
        <w:rPr>
          <w:rFonts w:cs="David" w:hint="cs"/>
          <w:rtl/>
        </w:rPr>
        <w:t xml:space="preserve">. </w:t>
      </w:r>
    </w:p>
    <w:p w14:paraId="05FEC250" w14:textId="77777777" w:rsidR="003159F6" w:rsidRPr="003159F6" w:rsidRDefault="003159F6" w:rsidP="003159F6">
      <w:pPr>
        <w:bidi/>
        <w:jc w:val="both"/>
        <w:rPr>
          <w:rFonts w:cs="David" w:hint="cs"/>
          <w:rtl/>
        </w:rPr>
      </w:pPr>
    </w:p>
    <w:p w14:paraId="19711E7A" w14:textId="77777777" w:rsidR="003159F6" w:rsidRPr="003159F6" w:rsidRDefault="003159F6" w:rsidP="003159F6">
      <w:pPr>
        <w:bidi/>
        <w:jc w:val="both"/>
        <w:rPr>
          <w:rFonts w:cs="David" w:hint="cs"/>
          <w:rtl/>
        </w:rPr>
      </w:pPr>
      <w:r w:rsidRPr="003159F6">
        <w:rPr>
          <w:rFonts w:cs="David" w:hint="cs"/>
          <w:u w:val="single"/>
          <w:rtl/>
        </w:rPr>
        <w:t xml:space="preserve">יעקב </w:t>
      </w:r>
      <w:proofErr w:type="spellStart"/>
      <w:r w:rsidRPr="003159F6">
        <w:rPr>
          <w:rFonts w:cs="David" w:hint="cs"/>
          <w:u w:val="single"/>
          <w:rtl/>
        </w:rPr>
        <w:t>מרגי</w:t>
      </w:r>
      <w:proofErr w:type="spellEnd"/>
      <w:r w:rsidRPr="003159F6">
        <w:rPr>
          <w:rFonts w:cs="David" w:hint="cs"/>
          <w:u w:val="single"/>
          <w:rtl/>
        </w:rPr>
        <w:t>:</w:t>
      </w:r>
    </w:p>
    <w:p w14:paraId="23AAF6A1" w14:textId="77777777" w:rsidR="003159F6" w:rsidRPr="003159F6" w:rsidRDefault="003159F6" w:rsidP="003159F6">
      <w:pPr>
        <w:bidi/>
        <w:jc w:val="both"/>
        <w:rPr>
          <w:rFonts w:cs="David" w:hint="cs"/>
          <w:rtl/>
        </w:rPr>
      </w:pPr>
    </w:p>
    <w:p w14:paraId="70C43CD3" w14:textId="77777777" w:rsidR="003159F6" w:rsidRPr="003159F6" w:rsidRDefault="003159F6" w:rsidP="003159F6">
      <w:pPr>
        <w:bidi/>
        <w:jc w:val="both"/>
        <w:rPr>
          <w:rFonts w:cs="David" w:hint="cs"/>
          <w:rtl/>
        </w:rPr>
      </w:pPr>
      <w:r w:rsidRPr="003159F6">
        <w:rPr>
          <w:rFonts w:cs="David" w:hint="cs"/>
          <w:rtl/>
        </w:rPr>
        <w:tab/>
        <w:t xml:space="preserve">אדוני היושב ראש, אני שמח שיש כאן ויכוח ובסופו של דבר תושבי שדרות הם המנצחים והם ינצחו. הויכוח פה הוא לשם שמיים ואני שמח על כך כי בסך </w:t>
      </w:r>
      <w:proofErr w:type="spellStart"/>
      <w:r w:rsidRPr="003159F6">
        <w:rPr>
          <w:rFonts w:cs="David" w:hint="cs"/>
          <w:rtl/>
        </w:rPr>
        <w:t>הכל</w:t>
      </w:r>
      <w:proofErr w:type="spellEnd"/>
      <w:r w:rsidRPr="003159F6">
        <w:rPr>
          <w:rFonts w:cs="David" w:hint="cs"/>
          <w:rtl/>
        </w:rPr>
        <w:t xml:space="preserve"> הכללי אנחנו לא חושדים לא בוועדת הכספים ולא </w:t>
      </w:r>
      <w:proofErr w:type="spellStart"/>
      <w:r w:rsidRPr="003159F6">
        <w:rPr>
          <w:rFonts w:cs="David" w:hint="cs"/>
          <w:rtl/>
        </w:rPr>
        <w:t>בסטס</w:t>
      </w:r>
      <w:proofErr w:type="spellEnd"/>
      <w:r w:rsidRPr="003159F6">
        <w:rPr>
          <w:rFonts w:cs="David" w:hint="cs"/>
          <w:rtl/>
        </w:rPr>
        <w:t xml:space="preserve"> שהוא לא יקדם את זה, לפעמים יש עיכובים אובייקטיבים ואתם חושבים שהדרך סוגה בשושנים בוועדת הכלכלה, אבל למרות זאת, מאחר ודרישתו של יושב ראש התנועה שלנו שהוא השר אלי ישי שר </w:t>
      </w:r>
      <w:proofErr w:type="spellStart"/>
      <w:r w:rsidRPr="003159F6">
        <w:rPr>
          <w:rFonts w:cs="David" w:hint="cs"/>
          <w:rtl/>
        </w:rPr>
        <w:t>התמ"ת</w:t>
      </w:r>
      <w:proofErr w:type="spellEnd"/>
      <w:r w:rsidRPr="003159F6">
        <w:rPr>
          <w:rFonts w:cs="David" w:hint="cs"/>
          <w:rtl/>
        </w:rPr>
        <w:t xml:space="preserve"> לבקש להעביר לוועדת הכלכלה </w:t>
      </w:r>
      <w:r w:rsidRPr="003159F6">
        <w:rPr>
          <w:rFonts w:cs="David"/>
          <w:rtl/>
        </w:rPr>
        <w:t>–</w:t>
      </w:r>
      <w:r w:rsidRPr="003159F6">
        <w:rPr>
          <w:rFonts w:cs="David" w:hint="cs"/>
          <w:rtl/>
        </w:rPr>
        <w:t xml:space="preserve"> אנחנו נתמוך. אבל אני רוצה להרגיע את כולם, גם ועדת הכספים, גם ועדת הכלכלה, חברי הכנסת, הממשלה כולם רוצים לעזור לתושבי שדרות. </w:t>
      </w:r>
    </w:p>
    <w:p w14:paraId="335E6FA7" w14:textId="77777777" w:rsidR="003159F6" w:rsidRPr="003159F6" w:rsidRDefault="003159F6" w:rsidP="003159F6">
      <w:pPr>
        <w:bidi/>
        <w:jc w:val="both"/>
        <w:rPr>
          <w:rFonts w:cs="David" w:hint="cs"/>
          <w:rtl/>
        </w:rPr>
      </w:pPr>
    </w:p>
    <w:p w14:paraId="48EE1D07" w14:textId="77777777" w:rsidR="003159F6" w:rsidRDefault="003159F6" w:rsidP="003159F6">
      <w:pPr>
        <w:bidi/>
        <w:jc w:val="both"/>
        <w:rPr>
          <w:rFonts w:cs="David" w:hint="cs"/>
          <w:u w:val="single"/>
          <w:rtl/>
        </w:rPr>
      </w:pPr>
    </w:p>
    <w:p w14:paraId="71DC7AB2" w14:textId="77777777" w:rsidR="003159F6" w:rsidRDefault="003159F6" w:rsidP="003159F6">
      <w:pPr>
        <w:bidi/>
        <w:jc w:val="both"/>
        <w:rPr>
          <w:rFonts w:cs="David" w:hint="cs"/>
          <w:u w:val="single"/>
          <w:rtl/>
        </w:rPr>
      </w:pPr>
    </w:p>
    <w:p w14:paraId="325BE0BF" w14:textId="77777777" w:rsidR="003159F6" w:rsidRPr="003159F6" w:rsidRDefault="003159F6" w:rsidP="003159F6">
      <w:pPr>
        <w:bidi/>
        <w:jc w:val="both"/>
        <w:rPr>
          <w:rFonts w:cs="David" w:hint="cs"/>
          <w:rtl/>
        </w:rPr>
      </w:pPr>
      <w:r w:rsidRPr="003159F6">
        <w:rPr>
          <w:rFonts w:cs="David" w:hint="cs"/>
          <w:u w:val="single"/>
          <w:rtl/>
        </w:rPr>
        <w:t>שלמה מולה:</w:t>
      </w:r>
    </w:p>
    <w:p w14:paraId="09C9D063" w14:textId="77777777" w:rsidR="003159F6" w:rsidRPr="003159F6" w:rsidRDefault="003159F6" w:rsidP="003159F6">
      <w:pPr>
        <w:bidi/>
        <w:jc w:val="both"/>
        <w:rPr>
          <w:rFonts w:cs="David" w:hint="cs"/>
          <w:rtl/>
        </w:rPr>
      </w:pPr>
    </w:p>
    <w:p w14:paraId="1E4C2701" w14:textId="77777777" w:rsidR="003159F6" w:rsidRPr="003159F6" w:rsidRDefault="003159F6" w:rsidP="003159F6">
      <w:pPr>
        <w:bidi/>
        <w:jc w:val="both"/>
        <w:rPr>
          <w:rFonts w:cs="David" w:hint="cs"/>
          <w:rtl/>
        </w:rPr>
      </w:pPr>
      <w:r w:rsidRPr="003159F6">
        <w:rPr>
          <w:rFonts w:cs="David" w:hint="cs"/>
          <w:rtl/>
        </w:rPr>
        <w:tab/>
        <w:t xml:space="preserve"> אם חושבים </w:t>
      </w:r>
      <w:proofErr w:type="spellStart"/>
      <w:r w:rsidRPr="003159F6">
        <w:rPr>
          <w:rFonts w:cs="David" w:hint="cs"/>
          <w:rtl/>
        </w:rPr>
        <w:t>שסטס</w:t>
      </w:r>
      <w:proofErr w:type="spellEnd"/>
      <w:r w:rsidRPr="003159F6">
        <w:rPr>
          <w:rFonts w:cs="David" w:hint="cs"/>
          <w:rtl/>
        </w:rPr>
        <w:t xml:space="preserve"> לא יקדם את החוק, אני אפילו מתפלא מי שמעלה את הנושא אפילו במחשבה אחרי שראיתי אותו בשבוע שעבר איך הוא ניהל את הדיון על החוק שהממשלה רצתה לוותר עליו. אני אומר לכולנו: חברים, לפעמים אפשר להיות גם לא פופוליסט. אפשר לחשוב בצורה הגיונית. אם יושב ראש ועדת הכספים - - -  למה לא לאפשר לו? </w:t>
      </w:r>
    </w:p>
    <w:p w14:paraId="6A811E50" w14:textId="77777777" w:rsidR="003159F6" w:rsidRPr="003159F6" w:rsidRDefault="003159F6" w:rsidP="003159F6">
      <w:pPr>
        <w:bidi/>
        <w:jc w:val="both"/>
        <w:rPr>
          <w:rFonts w:cs="David" w:hint="cs"/>
          <w:rtl/>
        </w:rPr>
      </w:pPr>
    </w:p>
    <w:p w14:paraId="7674D1CE"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AA1B781" w14:textId="77777777" w:rsidR="003159F6" w:rsidRPr="003159F6" w:rsidRDefault="003159F6" w:rsidP="003159F6">
      <w:pPr>
        <w:bidi/>
        <w:jc w:val="both"/>
        <w:rPr>
          <w:rFonts w:cs="David" w:hint="cs"/>
          <w:rtl/>
        </w:rPr>
      </w:pPr>
    </w:p>
    <w:p w14:paraId="2909D0D1" w14:textId="77777777" w:rsidR="003159F6" w:rsidRPr="003159F6" w:rsidRDefault="003159F6" w:rsidP="003159F6">
      <w:pPr>
        <w:bidi/>
        <w:jc w:val="both"/>
        <w:rPr>
          <w:rFonts w:cs="David" w:hint="cs"/>
          <w:rtl/>
        </w:rPr>
      </w:pPr>
      <w:r w:rsidRPr="003159F6">
        <w:rPr>
          <w:rFonts w:cs="David" w:hint="cs"/>
          <w:rtl/>
        </w:rPr>
        <w:tab/>
        <w:t xml:space="preserve"> תודה, חבר הכנסת </w:t>
      </w:r>
      <w:proofErr w:type="spellStart"/>
      <w:r w:rsidRPr="003159F6">
        <w:rPr>
          <w:rFonts w:cs="David" w:hint="cs"/>
          <w:rtl/>
        </w:rPr>
        <w:t>וילן</w:t>
      </w:r>
      <w:proofErr w:type="spellEnd"/>
      <w:r w:rsidRPr="003159F6">
        <w:rPr>
          <w:rFonts w:cs="David" w:hint="cs"/>
          <w:rtl/>
        </w:rPr>
        <w:t xml:space="preserve">, בבקשה. </w:t>
      </w:r>
    </w:p>
    <w:p w14:paraId="789CACA0" w14:textId="77777777" w:rsidR="003159F6" w:rsidRPr="003159F6" w:rsidRDefault="003159F6" w:rsidP="003159F6">
      <w:pPr>
        <w:bidi/>
        <w:jc w:val="both"/>
        <w:rPr>
          <w:rFonts w:cs="David" w:hint="cs"/>
          <w:rtl/>
        </w:rPr>
      </w:pPr>
    </w:p>
    <w:p w14:paraId="2D977A00" w14:textId="77777777" w:rsidR="003159F6" w:rsidRPr="003159F6" w:rsidRDefault="003159F6" w:rsidP="003159F6">
      <w:pPr>
        <w:bidi/>
        <w:jc w:val="both"/>
        <w:rPr>
          <w:rFonts w:cs="David" w:hint="cs"/>
          <w:rtl/>
        </w:rPr>
      </w:pPr>
      <w:r w:rsidRPr="003159F6">
        <w:rPr>
          <w:rFonts w:cs="David" w:hint="cs"/>
          <w:u w:val="single"/>
          <w:rtl/>
        </w:rPr>
        <w:t xml:space="preserve">אבשלום </w:t>
      </w:r>
      <w:proofErr w:type="spellStart"/>
      <w:r w:rsidRPr="003159F6">
        <w:rPr>
          <w:rFonts w:cs="David" w:hint="cs"/>
          <w:u w:val="single"/>
          <w:rtl/>
        </w:rPr>
        <w:t>וילן</w:t>
      </w:r>
      <w:proofErr w:type="spellEnd"/>
      <w:r w:rsidRPr="003159F6">
        <w:rPr>
          <w:rFonts w:cs="David" w:hint="cs"/>
          <w:u w:val="single"/>
          <w:rtl/>
        </w:rPr>
        <w:t>:</w:t>
      </w:r>
    </w:p>
    <w:p w14:paraId="27301FDA" w14:textId="77777777" w:rsidR="003159F6" w:rsidRPr="003159F6" w:rsidRDefault="003159F6" w:rsidP="003159F6">
      <w:pPr>
        <w:bidi/>
        <w:jc w:val="both"/>
        <w:rPr>
          <w:rFonts w:cs="David" w:hint="cs"/>
          <w:rtl/>
        </w:rPr>
      </w:pPr>
    </w:p>
    <w:p w14:paraId="7C42BD77" w14:textId="77777777" w:rsidR="003159F6" w:rsidRPr="003159F6" w:rsidRDefault="003159F6" w:rsidP="003159F6">
      <w:pPr>
        <w:bidi/>
        <w:jc w:val="both"/>
        <w:rPr>
          <w:rFonts w:cs="David" w:hint="cs"/>
          <w:rtl/>
        </w:rPr>
      </w:pPr>
      <w:r w:rsidRPr="003159F6">
        <w:rPr>
          <w:rFonts w:cs="David" w:hint="cs"/>
          <w:rtl/>
        </w:rPr>
        <w:tab/>
        <w:t xml:space="preserve">אני מציע ברגע האחרון לקבל את הצעת הפשרה שהציע </w:t>
      </w:r>
      <w:proofErr w:type="spellStart"/>
      <w:r w:rsidRPr="003159F6">
        <w:rPr>
          <w:rFonts w:cs="David" w:hint="cs"/>
          <w:rtl/>
        </w:rPr>
        <w:t>סילבן</w:t>
      </w:r>
      <w:proofErr w:type="spellEnd"/>
      <w:r w:rsidRPr="003159F6">
        <w:rPr>
          <w:rFonts w:cs="David" w:hint="cs"/>
          <w:rtl/>
        </w:rPr>
        <w:t xml:space="preserve"> שלום לפני שבועיים. היא ההגיונית ביותר. </w:t>
      </w:r>
    </w:p>
    <w:p w14:paraId="276B852E" w14:textId="77777777" w:rsidR="003159F6" w:rsidRPr="003159F6" w:rsidRDefault="003159F6" w:rsidP="003159F6">
      <w:pPr>
        <w:bidi/>
        <w:jc w:val="both"/>
        <w:rPr>
          <w:rFonts w:cs="David" w:hint="cs"/>
          <w:rtl/>
        </w:rPr>
      </w:pPr>
    </w:p>
    <w:p w14:paraId="62E0EE6E" w14:textId="77777777" w:rsidR="003159F6" w:rsidRPr="003159F6" w:rsidRDefault="003159F6" w:rsidP="003159F6">
      <w:pPr>
        <w:bidi/>
        <w:jc w:val="both"/>
        <w:rPr>
          <w:rFonts w:cs="David" w:hint="cs"/>
          <w:rtl/>
        </w:rPr>
      </w:pPr>
      <w:proofErr w:type="spellStart"/>
      <w:r w:rsidRPr="003159F6">
        <w:rPr>
          <w:rFonts w:cs="David" w:hint="cs"/>
          <w:u w:val="single"/>
          <w:rtl/>
        </w:rPr>
        <w:t>אחמד</w:t>
      </w:r>
      <w:proofErr w:type="spellEnd"/>
      <w:r w:rsidRPr="003159F6">
        <w:rPr>
          <w:rFonts w:cs="David" w:hint="cs"/>
          <w:u w:val="single"/>
          <w:rtl/>
        </w:rPr>
        <w:t xml:space="preserve"> טיבי:</w:t>
      </w:r>
    </w:p>
    <w:p w14:paraId="6A27DF0E" w14:textId="77777777" w:rsidR="003159F6" w:rsidRPr="003159F6" w:rsidRDefault="003159F6" w:rsidP="003159F6">
      <w:pPr>
        <w:bidi/>
        <w:jc w:val="both"/>
        <w:rPr>
          <w:rFonts w:cs="David" w:hint="cs"/>
          <w:rtl/>
        </w:rPr>
      </w:pPr>
    </w:p>
    <w:p w14:paraId="16A507E9" w14:textId="77777777" w:rsidR="003159F6" w:rsidRPr="003159F6" w:rsidRDefault="003159F6" w:rsidP="003159F6">
      <w:pPr>
        <w:bidi/>
        <w:jc w:val="both"/>
        <w:rPr>
          <w:rFonts w:cs="David" w:hint="cs"/>
          <w:rtl/>
        </w:rPr>
      </w:pPr>
      <w:r w:rsidRPr="003159F6">
        <w:rPr>
          <w:rFonts w:cs="David" w:hint="cs"/>
          <w:rtl/>
        </w:rPr>
        <w:tab/>
        <w:t xml:space="preserve"> הצעת הפשרה שהציע טיבי לפני 5 דקות. </w:t>
      </w:r>
    </w:p>
    <w:p w14:paraId="542D37BB" w14:textId="77777777" w:rsidR="003159F6" w:rsidRPr="003159F6" w:rsidRDefault="003159F6" w:rsidP="003159F6">
      <w:pPr>
        <w:bidi/>
        <w:jc w:val="both"/>
        <w:rPr>
          <w:rFonts w:cs="David" w:hint="cs"/>
          <w:rtl/>
        </w:rPr>
      </w:pPr>
    </w:p>
    <w:p w14:paraId="65BFE2B7" w14:textId="77777777" w:rsidR="003159F6" w:rsidRPr="003159F6" w:rsidRDefault="003159F6" w:rsidP="003159F6">
      <w:pPr>
        <w:bidi/>
        <w:jc w:val="both"/>
        <w:rPr>
          <w:rFonts w:cs="David" w:hint="cs"/>
          <w:rtl/>
        </w:rPr>
      </w:pPr>
      <w:r w:rsidRPr="003159F6">
        <w:rPr>
          <w:rFonts w:cs="David" w:hint="cs"/>
          <w:u w:val="single"/>
          <w:rtl/>
        </w:rPr>
        <w:t xml:space="preserve">אבשלום </w:t>
      </w:r>
      <w:proofErr w:type="spellStart"/>
      <w:r w:rsidRPr="003159F6">
        <w:rPr>
          <w:rFonts w:cs="David" w:hint="cs"/>
          <w:u w:val="single"/>
          <w:rtl/>
        </w:rPr>
        <w:t>וילן</w:t>
      </w:r>
      <w:proofErr w:type="spellEnd"/>
      <w:r w:rsidRPr="003159F6">
        <w:rPr>
          <w:rFonts w:cs="David" w:hint="cs"/>
          <w:u w:val="single"/>
          <w:rtl/>
        </w:rPr>
        <w:t>:</w:t>
      </w:r>
    </w:p>
    <w:p w14:paraId="0D6961E5" w14:textId="77777777" w:rsidR="003159F6" w:rsidRPr="003159F6" w:rsidRDefault="003159F6" w:rsidP="003159F6">
      <w:pPr>
        <w:bidi/>
        <w:jc w:val="both"/>
        <w:rPr>
          <w:rFonts w:cs="David" w:hint="cs"/>
          <w:rtl/>
        </w:rPr>
      </w:pPr>
    </w:p>
    <w:p w14:paraId="1EDD58BF" w14:textId="77777777" w:rsidR="003159F6" w:rsidRPr="003159F6" w:rsidRDefault="003159F6" w:rsidP="003159F6">
      <w:pPr>
        <w:bidi/>
        <w:jc w:val="both"/>
        <w:rPr>
          <w:rFonts w:cs="David" w:hint="cs"/>
          <w:rtl/>
        </w:rPr>
      </w:pPr>
      <w:r w:rsidRPr="003159F6">
        <w:rPr>
          <w:rFonts w:cs="David" w:hint="cs"/>
          <w:rtl/>
        </w:rPr>
        <w:tab/>
        <w:t xml:space="preserve"> וחידש אותה כרגע </w:t>
      </w:r>
      <w:proofErr w:type="spellStart"/>
      <w:r w:rsidRPr="003159F6">
        <w:rPr>
          <w:rFonts w:cs="David" w:hint="cs"/>
          <w:rtl/>
        </w:rPr>
        <w:t>אחמד</w:t>
      </w:r>
      <w:proofErr w:type="spellEnd"/>
      <w:r w:rsidRPr="003159F6">
        <w:rPr>
          <w:rFonts w:cs="David" w:hint="cs"/>
          <w:rtl/>
        </w:rPr>
        <w:t xml:space="preserve"> טיבי, ואני הצטרפתי אליו. אני חושב שכל הויכוח פה מיותר. מנופים קואליציוניים יכולים להופיע על 2 הוועדות. היועצת המשפטית אומרת: כלכלה. הפשרה היא ההגיונית ביותר, אני מציע לך קודם להצביע על הרביזיה ואם הרביזיה לא תתקבל נצביע על הפשרה. </w:t>
      </w:r>
    </w:p>
    <w:p w14:paraId="2CA266F6" w14:textId="77777777" w:rsidR="003159F6" w:rsidRPr="003159F6" w:rsidRDefault="003159F6" w:rsidP="003159F6">
      <w:pPr>
        <w:bidi/>
        <w:jc w:val="both"/>
        <w:rPr>
          <w:rFonts w:cs="David" w:hint="cs"/>
          <w:rtl/>
        </w:rPr>
      </w:pPr>
    </w:p>
    <w:p w14:paraId="6D54C175" w14:textId="77777777" w:rsidR="003159F6" w:rsidRPr="003159F6" w:rsidRDefault="003159F6" w:rsidP="003159F6">
      <w:pPr>
        <w:bidi/>
        <w:jc w:val="both"/>
        <w:rPr>
          <w:rFonts w:cs="David" w:hint="cs"/>
          <w:u w:val="single"/>
          <w:rtl/>
        </w:rPr>
      </w:pPr>
    </w:p>
    <w:p w14:paraId="678E9A64"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4C5D5F4" w14:textId="77777777" w:rsidR="003159F6" w:rsidRPr="003159F6" w:rsidRDefault="003159F6" w:rsidP="003159F6">
      <w:pPr>
        <w:bidi/>
        <w:jc w:val="both"/>
        <w:rPr>
          <w:rFonts w:cs="David" w:hint="cs"/>
          <w:rtl/>
        </w:rPr>
      </w:pPr>
    </w:p>
    <w:p w14:paraId="14ADD380" w14:textId="77777777" w:rsidR="003159F6" w:rsidRPr="003159F6" w:rsidRDefault="003159F6" w:rsidP="003159F6">
      <w:pPr>
        <w:bidi/>
        <w:jc w:val="both"/>
        <w:rPr>
          <w:rFonts w:cs="David" w:hint="cs"/>
          <w:rtl/>
        </w:rPr>
      </w:pPr>
      <w:r w:rsidRPr="003159F6">
        <w:rPr>
          <w:rFonts w:cs="David" w:hint="cs"/>
          <w:rtl/>
        </w:rPr>
        <w:tab/>
        <w:t xml:space="preserve"> לא תהיה הצבעה על רביזיה. חבר הכנסת </w:t>
      </w:r>
      <w:proofErr w:type="spellStart"/>
      <w:r w:rsidRPr="003159F6">
        <w:rPr>
          <w:rFonts w:cs="David" w:hint="cs"/>
          <w:rtl/>
        </w:rPr>
        <w:t>סילבן</w:t>
      </w:r>
      <w:proofErr w:type="spellEnd"/>
      <w:r w:rsidRPr="003159F6">
        <w:rPr>
          <w:rFonts w:cs="David" w:hint="cs"/>
          <w:rtl/>
        </w:rPr>
        <w:t xml:space="preserve"> שלום, אתה מוכן גם בנקודת הזמן הזאת לוועדה משותפת?</w:t>
      </w:r>
    </w:p>
    <w:p w14:paraId="6B979184" w14:textId="77777777" w:rsidR="003159F6" w:rsidRPr="003159F6" w:rsidRDefault="003159F6" w:rsidP="003159F6">
      <w:pPr>
        <w:bidi/>
        <w:jc w:val="both"/>
        <w:rPr>
          <w:rFonts w:cs="David" w:hint="cs"/>
          <w:rtl/>
        </w:rPr>
      </w:pPr>
    </w:p>
    <w:p w14:paraId="30B661C0" w14:textId="77777777" w:rsidR="003159F6" w:rsidRPr="003159F6" w:rsidRDefault="003159F6" w:rsidP="003159F6">
      <w:pPr>
        <w:bidi/>
        <w:jc w:val="both"/>
        <w:rPr>
          <w:rFonts w:cs="David" w:hint="cs"/>
          <w:rtl/>
        </w:rPr>
      </w:pPr>
      <w:proofErr w:type="spellStart"/>
      <w:r w:rsidRPr="003159F6">
        <w:rPr>
          <w:rFonts w:cs="David" w:hint="cs"/>
          <w:u w:val="single"/>
          <w:rtl/>
        </w:rPr>
        <w:t>סילבן</w:t>
      </w:r>
      <w:proofErr w:type="spellEnd"/>
      <w:r w:rsidRPr="003159F6">
        <w:rPr>
          <w:rFonts w:cs="David" w:hint="cs"/>
          <w:u w:val="single"/>
          <w:rtl/>
        </w:rPr>
        <w:t xml:space="preserve"> שלום:</w:t>
      </w:r>
    </w:p>
    <w:p w14:paraId="5FD0D2B2" w14:textId="77777777" w:rsidR="003159F6" w:rsidRPr="003159F6" w:rsidRDefault="003159F6" w:rsidP="003159F6">
      <w:pPr>
        <w:bidi/>
        <w:jc w:val="both"/>
        <w:rPr>
          <w:rFonts w:cs="David" w:hint="cs"/>
          <w:rtl/>
        </w:rPr>
      </w:pPr>
    </w:p>
    <w:p w14:paraId="692FEF99" w14:textId="77777777" w:rsidR="003159F6" w:rsidRPr="003159F6" w:rsidRDefault="003159F6" w:rsidP="003159F6">
      <w:pPr>
        <w:bidi/>
        <w:jc w:val="both"/>
        <w:rPr>
          <w:rFonts w:cs="David" w:hint="cs"/>
          <w:rtl/>
        </w:rPr>
      </w:pPr>
      <w:r w:rsidRPr="003159F6">
        <w:rPr>
          <w:rFonts w:cs="David" w:hint="cs"/>
          <w:rtl/>
        </w:rPr>
        <w:tab/>
        <w:t xml:space="preserve">כן, אבל אני רוצה להסביר, זה לחבר הכנסת מולה. אם הייתי מטיל ספק </w:t>
      </w:r>
      <w:proofErr w:type="spellStart"/>
      <w:r w:rsidRPr="003159F6">
        <w:rPr>
          <w:rFonts w:cs="David" w:hint="cs"/>
          <w:rtl/>
        </w:rPr>
        <w:t>שסטס</w:t>
      </w:r>
      <w:proofErr w:type="spellEnd"/>
      <w:r w:rsidRPr="003159F6">
        <w:rPr>
          <w:rFonts w:cs="David" w:hint="cs"/>
          <w:rtl/>
        </w:rPr>
        <w:t xml:space="preserve"> הוא בעד החוק לא הייתי מציע לו לעמוד בראש ועדה משותפת. הסיבה האחת והיחידה, ואני אגיד אותה כאן כי אמרתי אותה גם לו, אמרתי שמאחר ואני לא יודע שהוא ימשיך להיות יו"ר ועדת הכספים, צריך להיות במצב שבו ההצעה הזאת תעבור לכן הצעתי לו לעמוד בראש הוועדה. אם הייתי חושב שהוא לא יהיה בעד ההצעה לא הייתי מציע לו את זה, ולכן כל העניין הוא שברגע שהוא יושב ראש ועדה משותפת, גם אם מחליפים אותו כיושב ראש ועדת הכספים, הוא נשאר יושב ראש הוועדה המשותפת. זה מה שהצעתי, </w:t>
      </w:r>
      <w:proofErr w:type="spellStart"/>
      <w:r w:rsidRPr="003159F6">
        <w:rPr>
          <w:rFonts w:cs="David" w:hint="cs"/>
          <w:rtl/>
        </w:rPr>
        <w:t>הכל</w:t>
      </w:r>
      <w:proofErr w:type="spellEnd"/>
      <w:r w:rsidRPr="003159F6">
        <w:rPr>
          <w:rFonts w:cs="David" w:hint="cs"/>
          <w:rtl/>
        </w:rPr>
        <w:t xml:space="preserve"> מבחינה עניינית. </w:t>
      </w:r>
    </w:p>
    <w:p w14:paraId="6F07A0DD" w14:textId="77777777" w:rsidR="003159F6" w:rsidRPr="003159F6" w:rsidRDefault="003159F6" w:rsidP="003159F6">
      <w:pPr>
        <w:bidi/>
        <w:jc w:val="both"/>
        <w:rPr>
          <w:rFonts w:cs="David" w:hint="cs"/>
          <w:rtl/>
        </w:rPr>
      </w:pPr>
    </w:p>
    <w:p w14:paraId="12B327C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E0A1A44" w14:textId="77777777" w:rsidR="003159F6" w:rsidRPr="003159F6" w:rsidRDefault="003159F6" w:rsidP="003159F6">
      <w:pPr>
        <w:bidi/>
        <w:jc w:val="both"/>
        <w:rPr>
          <w:rFonts w:cs="David" w:hint="cs"/>
          <w:rtl/>
        </w:rPr>
      </w:pPr>
    </w:p>
    <w:p w14:paraId="649E9125" w14:textId="77777777" w:rsidR="003159F6" w:rsidRPr="003159F6" w:rsidRDefault="003159F6" w:rsidP="003159F6">
      <w:pPr>
        <w:bidi/>
        <w:jc w:val="both"/>
        <w:rPr>
          <w:rFonts w:cs="David" w:hint="cs"/>
          <w:rtl/>
        </w:rPr>
      </w:pPr>
      <w:r w:rsidRPr="003159F6">
        <w:rPr>
          <w:rFonts w:cs="David" w:hint="cs"/>
          <w:rtl/>
        </w:rPr>
        <w:tab/>
        <w:t xml:space="preserve">אפשר לאמץ את ההצעה של </w:t>
      </w:r>
      <w:proofErr w:type="spellStart"/>
      <w:r w:rsidRPr="003159F6">
        <w:rPr>
          <w:rFonts w:cs="David" w:hint="cs"/>
          <w:rtl/>
        </w:rPr>
        <w:t>אחמד</w:t>
      </w:r>
      <w:proofErr w:type="spellEnd"/>
      <w:r w:rsidRPr="003159F6">
        <w:rPr>
          <w:rFonts w:cs="David" w:hint="cs"/>
          <w:rtl/>
        </w:rPr>
        <w:t xml:space="preserve"> טיבי לוועדה משותפת? </w:t>
      </w:r>
      <w:proofErr w:type="spellStart"/>
      <w:r w:rsidRPr="003159F6">
        <w:rPr>
          <w:rFonts w:cs="David" w:hint="cs"/>
          <w:rtl/>
        </w:rPr>
        <w:t>סטס</w:t>
      </w:r>
      <w:proofErr w:type="spellEnd"/>
      <w:r w:rsidRPr="003159F6">
        <w:rPr>
          <w:rFonts w:cs="David" w:hint="cs"/>
          <w:rtl/>
        </w:rPr>
        <w:t>, אתה לא מסכים לוועדה משותפת?</w:t>
      </w:r>
    </w:p>
    <w:p w14:paraId="32332EC1" w14:textId="77777777" w:rsidR="003159F6" w:rsidRPr="003159F6" w:rsidRDefault="003159F6" w:rsidP="003159F6">
      <w:pPr>
        <w:bidi/>
        <w:jc w:val="both"/>
        <w:rPr>
          <w:rFonts w:cs="David" w:hint="cs"/>
          <w:rtl/>
        </w:rPr>
      </w:pPr>
    </w:p>
    <w:p w14:paraId="709574AE"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30AA3DDC" w14:textId="77777777" w:rsidR="003159F6" w:rsidRPr="003159F6" w:rsidRDefault="003159F6" w:rsidP="003159F6">
      <w:pPr>
        <w:bidi/>
        <w:jc w:val="both"/>
        <w:rPr>
          <w:rFonts w:cs="David" w:hint="cs"/>
          <w:rtl/>
        </w:rPr>
      </w:pPr>
    </w:p>
    <w:p w14:paraId="0E13E423" w14:textId="77777777" w:rsidR="003159F6" w:rsidRPr="003159F6" w:rsidRDefault="003159F6" w:rsidP="003159F6">
      <w:pPr>
        <w:bidi/>
        <w:jc w:val="both"/>
        <w:rPr>
          <w:rFonts w:cs="David" w:hint="cs"/>
          <w:rtl/>
        </w:rPr>
      </w:pPr>
      <w:r w:rsidRPr="003159F6">
        <w:rPr>
          <w:rFonts w:cs="David" w:hint="cs"/>
          <w:rtl/>
        </w:rPr>
        <w:tab/>
        <w:t xml:space="preserve"> לא. </w:t>
      </w:r>
    </w:p>
    <w:p w14:paraId="2C23C392" w14:textId="77777777" w:rsidR="003159F6" w:rsidRPr="003159F6" w:rsidRDefault="003159F6" w:rsidP="003159F6">
      <w:pPr>
        <w:bidi/>
        <w:jc w:val="both"/>
        <w:rPr>
          <w:rFonts w:cs="David" w:hint="cs"/>
          <w:rtl/>
        </w:rPr>
      </w:pPr>
    </w:p>
    <w:p w14:paraId="73127BFF"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72BDC2D" w14:textId="77777777" w:rsidR="003159F6" w:rsidRPr="003159F6" w:rsidRDefault="003159F6" w:rsidP="003159F6">
      <w:pPr>
        <w:bidi/>
        <w:jc w:val="both"/>
        <w:rPr>
          <w:rFonts w:cs="David" w:hint="cs"/>
          <w:rtl/>
        </w:rPr>
      </w:pPr>
    </w:p>
    <w:p w14:paraId="58AA6B9C" w14:textId="77777777" w:rsidR="003159F6" w:rsidRPr="003159F6" w:rsidRDefault="003159F6" w:rsidP="003159F6">
      <w:pPr>
        <w:bidi/>
        <w:jc w:val="both"/>
        <w:rPr>
          <w:rFonts w:cs="David" w:hint="cs"/>
          <w:rtl/>
        </w:rPr>
      </w:pPr>
      <w:r w:rsidRPr="003159F6">
        <w:rPr>
          <w:rFonts w:cs="David" w:hint="cs"/>
          <w:rtl/>
        </w:rPr>
        <w:tab/>
        <w:t xml:space="preserve">  כרגע יש הצעה או ועדת כספים או ועדת כלכלה. </w:t>
      </w:r>
    </w:p>
    <w:p w14:paraId="1CEF2188" w14:textId="77777777" w:rsidR="003159F6" w:rsidRPr="003159F6" w:rsidRDefault="003159F6" w:rsidP="003159F6">
      <w:pPr>
        <w:bidi/>
        <w:jc w:val="both"/>
        <w:rPr>
          <w:rFonts w:cs="David" w:hint="cs"/>
          <w:rtl/>
        </w:rPr>
      </w:pPr>
    </w:p>
    <w:p w14:paraId="1CE61A6D" w14:textId="77777777" w:rsidR="003159F6" w:rsidRPr="003159F6" w:rsidRDefault="003159F6" w:rsidP="003159F6">
      <w:pPr>
        <w:bidi/>
        <w:jc w:val="both"/>
        <w:rPr>
          <w:rFonts w:cs="David" w:hint="cs"/>
          <w:rtl/>
        </w:rPr>
      </w:pPr>
      <w:r w:rsidRPr="003159F6">
        <w:rPr>
          <w:rFonts w:cs="David" w:hint="cs"/>
          <w:u w:val="single"/>
          <w:rtl/>
        </w:rPr>
        <w:t>צבי הנדל:</w:t>
      </w:r>
    </w:p>
    <w:p w14:paraId="42908E08" w14:textId="77777777" w:rsidR="003159F6" w:rsidRPr="003159F6" w:rsidRDefault="003159F6" w:rsidP="003159F6">
      <w:pPr>
        <w:bidi/>
        <w:jc w:val="both"/>
        <w:rPr>
          <w:rFonts w:cs="David" w:hint="cs"/>
          <w:rtl/>
        </w:rPr>
      </w:pPr>
    </w:p>
    <w:p w14:paraId="3EA598DB" w14:textId="77777777" w:rsidR="003159F6" w:rsidRPr="003159F6" w:rsidRDefault="003159F6" w:rsidP="003159F6">
      <w:pPr>
        <w:bidi/>
        <w:jc w:val="both"/>
        <w:rPr>
          <w:rFonts w:cs="David" w:hint="cs"/>
          <w:rtl/>
        </w:rPr>
      </w:pPr>
      <w:r w:rsidRPr="003159F6">
        <w:rPr>
          <w:rFonts w:cs="David" w:hint="cs"/>
          <w:rtl/>
        </w:rPr>
        <w:tab/>
        <w:t xml:space="preserve"> ועדה משותפת. </w:t>
      </w:r>
    </w:p>
    <w:p w14:paraId="71E5DC20" w14:textId="77777777" w:rsidR="003159F6" w:rsidRPr="003159F6" w:rsidRDefault="003159F6" w:rsidP="003159F6">
      <w:pPr>
        <w:bidi/>
        <w:jc w:val="both"/>
        <w:rPr>
          <w:rFonts w:cs="David" w:hint="cs"/>
          <w:rtl/>
        </w:rPr>
      </w:pPr>
    </w:p>
    <w:p w14:paraId="1A3ABE46" w14:textId="77777777" w:rsidR="003159F6" w:rsidRPr="003159F6" w:rsidRDefault="003159F6" w:rsidP="003159F6">
      <w:pPr>
        <w:bidi/>
        <w:jc w:val="both"/>
        <w:rPr>
          <w:rFonts w:cs="David" w:hint="cs"/>
          <w:rtl/>
        </w:rPr>
      </w:pPr>
      <w:r w:rsidRPr="003159F6">
        <w:rPr>
          <w:rFonts w:cs="David" w:hint="cs"/>
          <w:u w:val="single"/>
          <w:rtl/>
        </w:rPr>
        <w:t xml:space="preserve">אבשלום </w:t>
      </w:r>
      <w:proofErr w:type="spellStart"/>
      <w:r w:rsidRPr="003159F6">
        <w:rPr>
          <w:rFonts w:cs="David" w:hint="cs"/>
          <w:u w:val="single"/>
          <w:rtl/>
        </w:rPr>
        <w:t>וילן</w:t>
      </w:r>
      <w:proofErr w:type="spellEnd"/>
      <w:r w:rsidRPr="003159F6">
        <w:rPr>
          <w:rFonts w:cs="David" w:hint="cs"/>
          <w:u w:val="single"/>
          <w:rtl/>
        </w:rPr>
        <w:t>:</w:t>
      </w:r>
    </w:p>
    <w:p w14:paraId="5AA246A4" w14:textId="77777777" w:rsidR="003159F6" w:rsidRPr="003159F6" w:rsidRDefault="003159F6" w:rsidP="003159F6">
      <w:pPr>
        <w:bidi/>
        <w:jc w:val="both"/>
        <w:rPr>
          <w:rFonts w:cs="David" w:hint="cs"/>
          <w:rtl/>
        </w:rPr>
      </w:pPr>
    </w:p>
    <w:p w14:paraId="1E7CD8CC" w14:textId="77777777" w:rsidR="003159F6" w:rsidRPr="003159F6" w:rsidRDefault="003159F6" w:rsidP="003159F6">
      <w:pPr>
        <w:bidi/>
        <w:jc w:val="both"/>
        <w:rPr>
          <w:rFonts w:cs="David" w:hint="cs"/>
          <w:rtl/>
        </w:rPr>
      </w:pPr>
      <w:r w:rsidRPr="003159F6">
        <w:rPr>
          <w:rFonts w:cs="David" w:hint="cs"/>
          <w:rtl/>
        </w:rPr>
        <w:tab/>
        <w:t xml:space="preserve"> </w:t>
      </w:r>
      <w:proofErr w:type="spellStart"/>
      <w:r w:rsidRPr="003159F6">
        <w:rPr>
          <w:rFonts w:cs="David" w:hint="cs"/>
          <w:rtl/>
        </w:rPr>
        <w:t>אחמד</w:t>
      </w:r>
      <w:proofErr w:type="spellEnd"/>
      <w:r w:rsidRPr="003159F6">
        <w:rPr>
          <w:rFonts w:cs="David" w:hint="cs"/>
          <w:rtl/>
        </w:rPr>
        <w:t xml:space="preserve"> טיבי ואני מציעים הצעת פשרה, למה לא תצביע עליה. </w:t>
      </w:r>
    </w:p>
    <w:p w14:paraId="3695CE12" w14:textId="77777777" w:rsidR="003159F6" w:rsidRPr="003159F6" w:rsidRDefault="003159F6" w:rsidP="003159F6">
      <w:pPr>
        <w:bidi/>
        <w:jc w:val="both"/>
        <w:rPr>
          <w:rFonts w:cs="David" w:hint="cs"/>
          <w:rtl/>
        </w:rPr>
      </w:pPr>
    </w:p>
    <w:p w14:paraId="2C0F58B7" w14:textId="77777777" w:rsidR="003159F6" w:rsidRPr="003159F6" w:rsidRDefault="003159F6" w:rsidP="003159F6">
      <w:pPr>
        <w:bidi/>
        <w:jc w:val="both"/>
        <w:rPr>
          <w:rFonts w:cs="David" w:hint="cs"/>
          <w:rtl/>
        </w:rPr>
      </w:pPr>
      <w:r w:rsidRPr="003159F6">
        <w:rPr>
          <w:rFonts w:cs="David" w:hint="cs"/>
          <w:u w:val="single"/>
          <w:rtl/>
        </w:rPr>
        <w:t>צבי הנדל:</w:t>
      </w:r>
    </w:p>
    <w:p w14:paraId="63CB2597" w14:textId="77777777" w:rsidR="003159F6" w:rsidRPr="003159F6" w:rsidRDefault="003159F6" w:rsidP="003159F6">
      <w:pPr>
        <w:bidi/>
        <w:jc w:val="both"/>
        <w:rPr>
          <w:rFonts w:cs="David" w:hint="cs"/>
          <w:rtl/>
        </w:rPr>
      </w:pPr>
    </w:p>
    <w:p w14:paraId="036E0C24" w14:textId="77777777" w:rsidR="003159F6" w:rsidRPr="003159F6" w:rsidRDefault="003159F6" w:rsidP="003159F6">
      <w:pPr>
        <w:bidi/>
        <w:jc w:val="both"/>
        <w:rPr>
          <w:rFonts w:cs="David" w:hint="cs"/>
          <w:rtl/>
        </w:rPr>
      </w:pPr>
      <w:r w:rsidRPr="003159F6">
        <w:rPr>
          <w:rFonts w:cs="David" w:hint="cs"/>
          <w:rtl/>
        </w:rPr>
        <w:tab/>
        <w:t xml:space="preserve"> אני רוצה פשרה.</w:t>
      </w:r>
    </w:p>
    <w:p w14:paraId="2FD48557" w14:textId="77777777" w:rsidR="003159F6" w:rsidRPr="003159F6" w:rsidRDefault="003159F6" w:rsidP="003159F6">
      <w:pPr>
        <w:bidi/>
        <w:jc w:val="both"/>
        <w:rPr>
          <w:rFonts w:cs="David" w:hint="cs"/>
          <w:rtl/>
        </w:rPr>
      </w:pPr>
    </w:p>
    <w:p w14:paraId="070C204B"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773F8DDF" w14:textId="77777777" w:rsidR="003159F6" w:rsidRPr="003159F6" w:rsidRDefault="003159F6" w:rsidP="003159F6">
      <w:pPr>
        <w:pStyle w:val="Heading5"/>
        <w:rPr>
          <w:rFonts w:hint="cs"/>
          <w:sz w:val="24"/>
          <w:rtl/>
        </w:rPr>
      </w:pPr>
    </w:p>
    <w:p w14:paraId="5C329FCB" w14:textId="77777777" w:rsidR="003159F6" w:rsidRPr="003159F6" w:rsidRDefault="003159F6" w:rsidP="003159F6">
      <w:pPr>
        <w:bidi/>
        <w:jc w:val="both"/>
        <w:rPr>
          <w:rFonts w:cs="David" w:hint="cs"/>
          <w:rtl/>
        </w:rPr>
      </w:pPr>
      <w:r w:rsidRPr="003159F6">
        <w:rPr>
          <w:rFonts w:cs="David" w:hint="cs"/>
          <w:rtl/>
        </w:rPr>
        <w:tab/>
        <w:t xml:space="preserve"> גם אני רוצה פשרה.</w:t>
      </w:r>
    </w:p>
    <w:p w14:paraId="1D290B49" w14:textId="77777777" w:rsidR="003159F6" w:rsidRPr="003159F6" w:rsidRDefault="003159F6" w:rsidP="003159F6">
      <w:pPr>
        <w:bidi/>
        <w:jc w:val="both"/>
        <w:rPr>
          <w:rFonts w:cs="David" w:hint="cs"/>
          <w:rtl/>
        </w:rPr>
      </w:pPr>
    </w:p>
    <w:p w14:paraId="4AA2AF8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E33ECB6" w14:textId="77777777" w:rsidR="003159F6" w:rsidRPr="003159F6" w:rsidRDefault="003159F6" w:rsidP="003159F6">
      <w:pPr>
        <w:bidi/>
        <w:jc w:val="both"/>
        <w:rPr>
          <w:rFonts w:cs="David" w:hint="cs"/>
          <w:rtl/>
        </w:rPr>
      </w:pPr>
    </w:p>
    <w:p w14:paraId="090CDDD5" w14:textId="77777777" w:rsidR="003159F6" w:rsidRPr="003159F6" w:rsidRDefault="003159F6" w:rsidP="003159F6">
      <w:pPr>
        <w:bidi/>
        <w:jc w:val="both"/>
        <w:rPr>
          <w:rFonts w:cs="David" w:hint="cs"/>
          <w:rtl/>
        </w:rPr>
      </w:pPr>
      <w:r w:rsidRPr="003159F6">
        <w:rPr>
          <w:rFonts w:cs="David" w:hint="cs"/>
          <w:rtl/>
        </w:rPr>
        <w:tab/>
        <w:t xml:space="preserve"> בראשות מי?</w:t>
      </w:r>
    </w:p>
    <w:p w14:paraId="4DA6F471" w14:textId="77777777" w:rsidR="003159F6" w:rsidRPr="003159F6" w:rsidRDefault="003159F6" w:rsidP="003159F6">
      <w:pPr>
        <w:bidi/>
        <w:jc w:val="both"/>
        <w:rPr>
          <w:rFonts w:cs="David" w:hint="cs"/>
          <w:rtl/>
        </w:rPr>
      </w:pPr>
    </w:p>
    <w:p w14:paraId="18FC7882"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28A7C475" w14:textId="77777777" w:rsidR="003159F6" w:rsidRPr="003159F6" w:rsidRDefault="003159F6" w:rsidP="003159F6">
      <w:pPr>
        <w:pStyle w:val="Heading5"/>
        <w:rPr>
          <w:rFonts w:hint="cs"/>
          <w:sz w:val="24"/>
          <w:rtl/>
        </w:rPr>
      </w:pPr>
    </w:p>
    <w:p w14:paraId="47287CF1" w14:textId="77777777" w:rsidR="003159F6" w:rsidRPr="003159F6" w:rsidRDefault="003159F6" w:rsidP="003159F6">
      <w:pPr>
        <w:bidi/>
        <w:jc w:val="both"/>
        <w:rPr>
          <w:rFonts w:cs="David" w:hint="cs"/>
          <w:rtl/>
        </w:rPr>
      </w:pPr>
      <w:r w:rsidRPr="003159F6">
        <w:rPr>
          <w:rFonts w:cs="David" w:hint="cs"/>
          <w:rtl/>
        </w:rPr>
        <w:tab/>
        <w:t xml:space="preserve"> </w:t>
      </w:r>
      <w:proofErr w:type="spellStart"/>
      <w:r w:rsidRPr="003159F6">
        <w:rPr>
          <w:rFonts w:cs="David" w:hint="cs"/>
          <w:rtl/>
        </w:rPr>
        <w:t>סטס</w:t>
      </w:r>
      <w:proofErr w:type="spellEnd"/>
      <w:r w:rsidRPr="003159F6">
        <w:rPr>
          <w:rFonts w:cs="David" w:hint="cs"/>
          <w:rtl/>
        </w:rPr>
        <w:t>.</w:t>
      </w:r>
    </w:p>
    <w:p w14:paraId="774E0B7B" w14:textId="77777777" w:rsidR="003159F6" w:rsidRPr="003159F6" w:rsidRDefault="003159F6" w:rsidP="003159F6">
      <w:pPr>
        <w:bidi/>
        <w:jc w:val="both"/>
        <w:rPr>
          <w:rFonts w:cs="David" w:hint="cs"/>
          <w:rtl/>
        </w:rPr>
      </w:pPr>
    </w:p>
    <w:p w14:paraId="081B570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BE6B6BC" w14:textId="77777777" w:rsidR="003159F6" w:rsidRPr="003159F6" w:rsidRDefault="003159F6" w:rsidP="003159F6">
      <w:pPr>
        <w:bidi/>
        <w:jc w:val="both"/>
        <w:rPr>
          <w:rFonts w:cs="David" w:hint="cs"/>
          <w:rtl/>
        </w:rPr>
      </w:pPr>
    </w:p>
    <w:p w14:paraId="7CFD0231" w14:textId="77777777" w:rsidR="003159F6" w:rsidRPr="003159F6" w:rsidRDefault="003159F6" w:rsidP="003159F6">
      <w:pPr>
        <w:bidi/>
        <w:jc w:val="both"/>
        <w:rPr>
          <w:rFonts w:cs="David" w:hint="cs"/>
          <w:rtl/>
        </w:rPr>
      </w:pPr>
      <w:r w:rsidRPr="003159F6">
        <w:rPr>
          <w:rFonts w:cs="David" w:hint="cs"/>
          <w:rtl/>
        </w:rPr>
        <w:tab/>
        <w:t xml:space="preserve">הצעה של </w:t>
      </w:r>
      <w:proofErr w:type="spellStart"/>
      <w:r w:rsidRPr="003159F6">
        <w:rPr>
          <w:rFonts w:cs="David" w:hint="cs"/>
          <w:rtl/>
        </w:rPr>
        <w:t>אחמד</w:t>
      </w:r>
      <w:proofErr w:type="spellEnd"/>
      <w:r w:rsidRPr="003159F6">
        <w:rPr>
          <w:rFonts w:cs="David" w:hint="cs"/>
          <w:rtl/>
        </w:rPr>
        <w:t xml:space="preserve"> טיבי לוועדה משותפת בראשותו של </w:t>
      </w:r>
      <w:proofErr w:type="spellStart"/>
      <w:r w:rsidRPr="003159F6">
        <w:rPr>
          <w:rFonts w:cs="David" w:hint="cs"/>
          <w:rtl/>
        </w:rPr>
        <w:t>סטס</w:t>
      </w:r>
      <w:proofErr w:type="spellEnd"/>
      <w:r w:rsidRPr="003159F6">
        <w:rPr>
          <w:rFonts w:cs="David" w:hint="cs"/>
          <w:rtl/>
        </w:rPr>
        <w:t xml:space="preserve">. זה בסדר? אם כך אנחנו מצביעים על הצעה אחת, על ועדה משותפת בראשותו של </w:t>
      </w:r>
      <w:proofErr w:type="spellStart"/>
      <w:r w:rsidRPr="003159F6">
        <w:rPr>
          <w:rFonts w:cs="David" w:hint="cs"/>
          <w:rtl/>
        </w:rPr>
        <w:t>סטס</w:t>
      </w:r>
      <w:proofErr w:type="spellEnd"/>
      <w:r w:rsidRPr="003159F6">
        <w:rPr>
          <w:rFonts w:cs="David" w:hint="cs"/>
          <w:rtl/>
        </w:rPr>
        <w:t>, אם זה ייפול נדבר על ועדת כלכלה.</w:t>
      </w:r>
    </w:p>
    <w:p w14:paraId="1149FEF9" w14:textId="77777777" w:rsidR="003159F6" w:rsidRPr="003159F6" w:rsidRDefault="003159F6" w:rsidP="003159F6">
      <w:pPr>
        <w:bidi/>
        <w:jc w:val="both"/>
        <w:rPr>
          <w:rFonts w:cs="David" w:hint="cs"/>
          <w:rtl/>
        </w:rPr>
      </w:pPr>
    </w:p>
    <w:p w14:paraId="5EC762F5" w14:textId="77777777" w:rsidR="003159F6" w:rsidRPr="003159F6" w:rsidRDefault="003159F6" w:rsidP="003159F6">
      <w:pPr>
        <w:bidi/>
        <w:jc w:val="both"/>
        <w:rPr>
          <w:rFonts w:cs="David"/>
          <w:rtl/>
        </w:rPr>
      </w:pPr>
      <w:proofErr w:type="spellStart"/>
      <w:r w:rsidRPr="003159F6">
        <w:rPr>
          <w:rFonts w:cs="David" w:hint="eastAsia"/>
          <w:u w:val="single"/>
          <w:rtl/>
        </w:rPr>
        <w:t>רוברט</w:t>
      </w:r>
      <w:proofErr w:type="spellEnd"/>
      <w:r w:rsidRPr="003159F6">
        <w:rPr>
          <w:rFonts w:cs="David"/>
          <w:u w:val="single"/>
          <w:rtl/>
        </w:rPr>
        <w:t xml:space="preserve"> </w:t>
      </w:r>
      <w:proofErr w:type="spellStart"/>
      <w:r w:rsidRPr="003159F6">
        <w:rPr>
          <w:rFonts w:cs="David"/>
          <w:u w:val="single"/>
          <w:rtl/>
        </w:rPr>
        <w:t>אילטוב</w:t>
      </w:r>
      <w:proofErr w:type="spellEnd"/>
      <w:r w:rsidRPr="003159F6">
        <w:rPr>
          <w:rFonts w:cs="David"/>
          <w:u w:val="single"/>
          <w:rtl/>
        </w:rPr>
        <w:t>:</w:t>
      </w:r>
    </w:p>
    <w:p w14:paraId="222C3C4E" w14:textId="77777777" w:rsidR="003159F6" w:rsidRPr="003159F6" w:rsidRDefault="003159F6" w:rsidP="003159F6">
      <w:pPr>
        <w:bidi/>
        <w:jc w:val="both"/>
        <w:rPr>
          <w:rFonts w:cs="David"/>
          <w:rtl/>
        </w:rPr>
      </w:pPr>
    </w:p>
    <w:p w14:paraId="16123403" w14:textId="77777777" w:rsidR="003159F6" w:rsidRPr="003159F6" w:rsidRDefault="003159F6" w:rsidP="003159F6">
      <w:pPr>
        <w:bidi/>
        <w:jc w:val="both"/>
        <w:rPr>
          <w:rFonts w:cs="David" w:hint="cs"/>
          <w:rtl/>
        </w:rPr>
      </w:pPr>
      <w:r w:rsidRPr="003159F6">
        <w:rPr>
          <w:rFonts w:cs="David"/>
          <w:rtl/>
        </w:rPr>
        <w:tab/>
      </w:r>
      <w:r w:rsidRPr="003159F6">
        <w:rPr>
          <w:rFonts w:cs="David" w:hint="cs"/>
          <w:rtl/>
        </w:rPr>
        <w:t xml:space="preserve"> למה אתה לא מצביע על ועדת כספים?</w:t>
      </w:r>
    </w:p>
    <w:p w14:paraId="536208FE" w14:textId="77777777" w:rsidR="003159F6" w:rsidRPr="003159F6" w:rsidRDefault="003159F6" w:rsidP="003159F6">
      <w:pPr>
        <w:bidi/>
        <w:jc w:val="both"/>
        <w:rPr>
          <w:rFonts w:cs="David" w:hint="cs"/>
          <w:rtl/>
        </w:rPr>
      </w:pPr>
    </w:p>
    <w:p w14:paraId="72FFD110"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5B043604" w14:textId="77777777" w:rsidR="003159F6" w:rsidRPr="003159F6" w:rsidRDefault="003159F6" w:rsidP="003159F6">
      <w:pPr>
        <w:bidi/>
        <w:jc w:val="both"/>
        <w:rPr>
          <w:rFonts w:cs="David" w:hint="cs"/>
          <w:rtl/>
        </w:rPr>
      </w:pPr>
    </w:p>
    <w:p w14:paraId="4B99242C" w14:textId="77777777" w:rsidR="003159F6" w:rsidRPr="003159F6" w:rsidRDefault="003159F6" w:rsidP="003159F6">
      <w:pPr>
        <w:bidi/>
        <w:jc w:val="both"/>
        <w:rPr>
          <w:rFonts w:cs="David" w:hint="cs"/>
          <w:rtl/>
        </w:rPr>
      </w:pPr>
      <w:r w:rsidRPr="003159F6">
        <w:rPr>
          <w:rFonts w:cs="David" w:hint="cs"/>
          <w:rtl/>
        </w:rPr>
        <w:tab/>
        <w:t xml:space="preserve"> דוד, אתה לא יכול להצביע. </w:t>
      </w:r>
    </w:p>
    <w:p w14:paraId="4D0D9B54" w14:textId="77777777" w:rsidR="003159F6" w:rsidRPr="003159F6" w:rsidRDefault="003159F6" w:rsidP="003159F6">
      <w:pPr>
        <w:bidi/>
        <w:jc w:val="both"/>
        <w:rPr>
          <w:rFonts w:cs="David" w:hint="cs"/>
          <w:rtl/>
        </w:rPr>
      </w:pPr>
    </w:p>
    <w:p w14:paraId="1E0CBC3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99D1D29" w14:textId="77777777" w:rsidR="003159F6" w:rsidRPr="003159F6" w:rsidRDefault="003159F6" w:rsidP="003159F6">
      <w:pPr>
        <w:bidi/>
        <w:jc w:val="both"/>
        <w:rPr>
          <w:rFonts w:cs="David" w:hint="cs"/>
          <w:rtl/>
        </w:rPr>
      </w:pPr>
    </w:p>
    <w:p w14:paraId="4B749AEA" w14:textId="77777777" w:rsidR="003159F6" w:rsidRPr="003159F6" w:rsidRDefault="003159F6" w:rsidP="003159F6">
      <w:pPr>
        <w:bidi/>
        <w:jc w:val="both"/>
        <w:rPr>
          <w:rFonts w:cs="David" w:hint="cs"/>
          <w:rtl/>
        </w:rPr>
      </w:pPr>
      <w:r w:rsidRPr="003159F6">
        <w:rPr>
          <w:rFonts w:cs="David" w:hint="cs"/>
          <w:rtl/>
        </w:rPr>
        <w:tab/>
        <w:t xml:space="preserve"> אני יכול, יש הצעה כזאת ואני מצביע בעד ההצעה של חבר הכנסת </w:t>
      </w:r>
      <w:proofErr w:type="spellStart"/>
      <w:r w:rsidRPr="003159F6">
        <w:rPr>
          <w:rFonts w:cs="David" w:hint="cs"/>
          <w:rtl/>
        </w:rPr>
        <w:t>אחמד</w:t>
      </w:r>
      <w:proofErr w:type="spellEnd"/>
      <w:r w:rsidRPr="003159F6">
        <w:rPr>
          <w:rFonts w:cs="David" w:hint="cs"/>
          <w:rtl/>
        </w:rPr>
        <w:t xml:space="preserve"> טיבי. </w:t>
      </w:r>
    </w:p>
    <w:p w14:paraId="5367E7DC" w14:textId="77777777" w:rsidR="003159F6" w:rsidRPr="003159F6" w:rsidRDefault="003159F6" w:rsidP="003159F6">
      <w:pPr>
        <w:bidi/>
        <w:jc w:val="both"/>
        <w:rPr>
          <w:rFonts w:cs="David" w:hint="cs"/>
          <w:rtl/>
        </w:rPr>
      </w:pPr>
    </w:p>
    <w:p w14:paraId="5436CF7E" w14:textId="77777777" w:rsidR="003159F6" w:rsidRPr="003159F6" w:rsidRDefault="003159F6" w:rsidP="003159F6">
      <w:pPr>
        <w:bidi/>
        <w:jc w:val="both"/>
        <w:rPr>
          <w:rFonts w:cs="David" w:hint="cs"/>
          <w:rtl/>
        </w:rPr>
      </w:pPr>
      <w:proofErr w:type="spellStart"/>
      <w:r w:rsidRPr="003159F6">
        <w:rPr>
          <w:rFonts w:cs="David" w:hint="cs"/>
          <w:u w:val="single"/>
          <w:rtl/>
        </w:rPr>
        <w:t>סטס</w:t>
      </w:r>
      <w:proofErr w:type="spellEnd"/>
      <w:r w:rsidRPr="003159F6">
        <w:rPr>
          <w:rFonts w:cs="David" w:hint="cs"/>
          <w:u w:val="single"/>
          <w:rtl/>
        </w:rPr>
        <w:t xml:space="preserve"> </w:t>
      </w:r>
      <w:proofErr w:type="spellStart"/>
      <w:r w:rsidRPr="003159F6">
        <w:rPr>
          <w:rFonts w:cs="David" w:hint="cs"/>
          <w:u w:val="single"/>
          <w:rtl/>
        </w:rPr>
        <w:t>מיסז'ניקוב</w:t>
      </w:r>
      <w:proofErr w:type="spellEnd"/>
      <w:r w:rsidRPr="003159F6">
        <w:rPr>
          <w:rFonts w:cs="David" w:hint="cs"/>
          <w:u w:val="single"/>
          <w:rtl/>
        </w:rPr>
        <w:t>:</w:t>
      </w:r>
    </w:p>
    <w:p w14:paraId="55C2F62E" w14:textId="77777777" w:rsidR="003159F6" w:rsidRPr="003159F6" w:rsidRDefault="003159F6" w:rsidP="003159F6">
      <w:pPr>
        <w:bidi/>
        <w:jc w:val="both"/>
        <w:rPr>
          <w:rFonts w:cs="David" w:hint="cs"/>
          <w:rtl/>
        </w:rPr>
      </w:pPr>
    </w:p>
    <w:p w14:paraId="336B21A5" w14:textId="77777777" w:rsidR="003159F6" w:rsidRPr="003159F6" w:rsidRDefault="003159F6" w:rsidP="003159F6">
      <w:pPr>
        <w:bidi/>
        <w:jc w:val="both"/>
        <w:rPr>
          <w:rFonts w:cs="David" w:hint="cs"/>
          <w:rtl/>
        </w:rPr>
      </w:pPr>
      <w:r w:rsidRPr="003159F6">
        <w:rPr>
          <w:rFonts w:cs="David" w:hint="cs"/>
          <w:rtl/>
        </w:rPr>
        <w:tab/>
        <w:t xml:space="preserve"> זה לא הגיוני. </w:t>
      </w:r>
    </w:p>
    <w:p w14:paraId="2FF6961A" w14:textId="77777777" w:rsidR="003159F6" w:rsidRPr="003159F6" w:rsidRDefault="003159F6" w:rsidP="003159F6">
      <w:pPr>
        <w:bidi/>
        <w:jc w:val="both"/>
        <w:rPr>
          <w:rFonts w:cs="David" w:hint="cs"/>
          <w:rtl/>
        </w:rPr>
      </w:pPr>
    </w:p>
    <w:p w14:paraId="21E9312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A0F4025" w14:textId="77777777" w:rsidR="003159F6" w:rsidRPr="003159F6" w:rsidRDefault="003159F6" w:rsidP="003159F6">
      <w:pPr>
        <w:bidi/>
        <w:jc w:val="both"/>
        <w:rPr>
          <w:rFonts w:cs="David" w:hint="cs"/>
          <w:rtl/>
        </w:rPr>
      </w:pPr>
    </w:p>
    <w:p w14:paraId="061C8DE8" w14:textId="77777777" w:rsidR="003159F6" w:rsidRPr="003159F6" w:rsidRDefault="003159F6" w:rsidP="003159F6">
      <w:pPr>
        <w:bidi/>
        <w:jc w:val="both"/>
        <w:rPr>
          <w:rFonts w:cs="David" w:hint="cs"/>
          <w:rtl/>
        </w:rPr>
      </w:pPr>
      <w:r w:rsidRPr="003159F6">
        <w:rPr>
          <w:rFonts w:cs="David" w:hint="cs"/>
          <w:rtl/>
        </w:rPr>
        <w:tab/>
        <w:t xml:space="preserve"> גם גדעון סער, גם שלי </w:t>
      </w:r>
      <w:proofErr w:type="spellStart"/>
      <w:r w:rsidRPr="003159F6">
        <w:rPr>
          <w:rFonts w:cs="David" w:hint="cs"/>
          <w:rtl/>
        </w:rPr>
        <w:t>יחימוביץ</w:t>
      </w:r>
      <w:proofErr w:type="spellEnd"/>
      <w:r w:rsidRPr="003159F6">
        <w:rPr>
          <w:rFonts w:cs="David" w:hint="cs"/>
          <w:rtl/>
        </w:rPr>
        <w:t xml:space="preserve"> וגם הנדל תומכים בזה. </w:t>
      </w:r>
    </w:p>
    <w:p w14:paraId="107CB52E" w14:textId="77777777" w:rsidR="003159F6" w:rsidRPr="003159F6" w:rsidRDefault="003159F6" w:rsidP="003159F6">
      <w:pPr>
        <w:bidi/>
        <w:jc w:val="both"/>
        <w:rPr>
          <w:rFonts w:cs="David" w:hint="cs"/>
          <w:rtl/>
        </w:rPr>
      </w:pPr>
    </w:p>
    <w:p w14:paraId="1B3F6C85" w14:textId="77777777" w:rsidR="003159F6" w:rsidRPr="003159F6" w:rsidRDefault="003159F6" w:rsidP="003159F6">
      <w:pPr>
        <w:bidi/>
        <w:jc w:val="both"/>
        <w:rPr>
          <w:rFonts w:cs="David" w:hint="cs"/>
          <w:rtl/>
        </w:rPr>
      </w:pPr>
      <w:r w:rsidRPr="003159F6">
        <w:rPr>
          <w:rFonts w:cs="David" w:hint="cs"/>
          <w:u w:val="single"/>
          <w:rtl/>
        </w:rPr>
        <w:t xml:space="preserve">אלי </w:t>
      </w:r>
      <w:proofErr w:type="spellStart"/>
      <w:r w:rsidRPr="003159F6">
        <w:rPr>
          <w:rFonts w:cs="David" w:hint="cs"/>
          <w:u w:val="single"/>
          <w:rtl/>
        </w:rPr>
        <w:t>אפללו</w:t>
      </w:r>
      <w:proofErr w:type="spellEnd"/>
      <w:r w:rsidRPr="003159F6">
        <w:rPr>
          <w:rFonts w:cs="David" w:hint="cs"/>
          <w:u w:val="single"/>
          <w:rtl/>
        </w:rPr>
        <w:t>:</w:t>
      </w:r>
    </w:p>
    <w:p w14:paraId="6B32F6BE" w14:textId="77777777" w:rsidR="003159F6" w:rsidRPr="003159F6" w:rsidRDefault="003159F6" w:rsidP="003159F6">
      <w:pPr>
        <w:bidi/>
        <w:jc w:val="both"/>
        <w:rPr>
          <w:rFonts w:cs="David" w:hint="cs"/>
          <w:rtl/>
        </w:rPr>
      </w:pPr>
    </w:p>
    <w:p w14:paraId="1D30BB5B" w14:textId="77777777" w:rsidR="003159F6" w:rsidRPr="003159F6" w:rsidRDefault="003159F6" w:rsidP="003159F6">
      <w:pPr>
        <w:bidi/>
        <w:jc w:val="both"/>
        <w:rPr>
          <w:rFonts w:cs="David" w:hint="cs"/>
          <w:rtl/>
        </w:rPr>
      </w:pPr>
      <w:r w:rsidRPr="003159F6">
        <w:rPr>
          <w:rFonts w:cs="David" w:hint="cs"/>
          <w:rtl/>
        </w:rPr>
        <w:tab/>
        <w:t xml:space="preserve">יש פה את היועצת המשפטית, בוא נשאל אותה מה הסדר - - - </w:t>
      </w:r>
    </w:p>
    <w:p w14:paraId="71904DEC" w14:textId="77777777" w:rsidR="003159F6" w:rsidRDefault="003159F6" w:rsidP="003159F6">
      <w:pPr>
        <w:bidi/>
        <w:jc w:val="both"/>
        <w:rPr>
          <w:rFonts w:cs="David" w:hint="cs"/>
          <w:rtl/>
        </w:rPr>
      </w:pPr>
    </w:p>
    <w:p w14:paraId="480A5BF5" w14:textId="77777777" w:rsidR="003159F6" w:rsidRDefault="003159F6" w:rsidP="003159F6">
      <w:pPr>
        <w:bidi/>
        <w:jc w:val="both"/>
        <w:rPr>
          <w:rFonts w:cs="David" w:hint="cs"/>
          <w:rtl/>
        </w:rPr>
      </w:pPr>
    </w:p>
    <w:p w14:paraId="50769E58" w14:textId="77777777" w:rsidR="003159F6" w:rsidRDefault="003159F6" w:rsidP="003159F6">
      <w:pPr>
        <w:bidi/>
        <w:jc w:val="both"/>
        <w:rPr>
          <w:rFonts w:cs="David" w:hint="cs"/>
          <w:rtl/>
        </w:rPr>
      </w:pPr>
    </w:p>
    <w:p w14:paraId="71A575B9" w14:textId="77777777" w:rsidR="003159F6" w:rsidRDefault="003159F6" w:rsidP="003159F6">
      <w:pPr>
        <w:bidi/>
        <w:jc w:val="both"/>
        <w:rPr>
          <w:rFonts w:cs="David" w:hint="cs"/>
          <w:rtl/>
        </w:rPr>
      </w:pPr>
    </w:p>
    <w:p w14:paraId="73A23FA7" w14:textId="77777777" w:rsidR="003159F6" w:rsidRDefault="003159F6" w:rsidP="003159F6">
      <w:pPr>
        <w:bidi/>
        <w:jc w:val="both"/>
        <w:rPr>
          <w:rFonts w:cs="David" w:hint="cs"/>
          <w:rtl/>
        </w:rPr>
      </w:pPr>
    </w:p>
    <w:p w14:paraId="3270D6D7" w14:textId="77777777" w:rsidR="003159F6" w:rsidRDefault="003159F6" w:rsidP="003159F6">
      <w:pPr>
        <w:bidi/>
        <w:jc w:val="both"/>
        <w:rPr>
          <w:rFonts w:cs="David" w:hint="cs"/>
          <w:rtl/>
        </w:rPr>
      </w:pPr>
    </w:p>
    <w:p w14:paraId="2DEEC29C" w14:textId="77777777" w:rsidR="003159F6" w:rsidRPr="003159F6" w:rsidRDefault="003159F6" w:rsidP="003159F6">
      <w:pPr>
        <w:bidi/>
        <w:jc w:val="both"/>
        <w:rPr>
          <w:rFonts w:cs="David" w:hint="cs"/>
          <w:rtl/>
        </w:rPr>
      </w:pPr>
    </w:p>
    <w:p w14:paraId="3BAC9F9B"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873DB57" w14:textId="77777777" w:rsidR="003159F6" w:rsidRPr="003159F6" w:rsidRDefault="003159F6" w:rsidP="003159F6">
      <w:pPr>
        <w:bidi/>
        <w:jc w:val="both"/>
        <w:rPr>
          <w:rFonts w:cs="David" w:hint="cs"/>
          <w:rtl/>
        </w:rPr>
      </w:pPr>
    </w:p>
    <w:p w14:paraId="3FB2973C" w14:textId="77777777" w:rsidR="003159F6" w:rsidRPr="003159F6" w:rsidRDefault="003159F6" w:rsidP="003159F6">
      <w:pPr>
        <w:bidi/>
        <w:jc w:val="both"/>
        <w:rPr>
          <w:rFonts w:cs="David" w:hint="cs"/>
          <w:rtl/>
        </w:rPr>
      </w:pPr>
      <w:r w:rsidRPr="003159F6">
        <w:rPr>
          <w:rFonts w:cs="David" w:hint="cs"/>
          <w:rtl/>
        </w:rPr>
        <w:tab/>
        <w:t xml:space="preserve">שאלתי, אם אדוני רוצה אתן לו הסבר. היות והיו תוצאות של 4 בעד ו-4 נגד, יש הצעה אחרת. </w:t>
      </w:r>
    </w:p>
    <w:p w14:paraId="4160B196" w14:textId="77777777" w:rsidR="003159F6" w:rsidRPr="003159F6" w:rsidRDefault="003159F6" w:rsidP="003159F6">
      <w:pPr>
        <w:bidi/>
        <w:jc w:val="both"/>
        <w:rPr>
          <w:rFonts w:cs="David" w:hint="cs"/>
          <w:rtl/>
        </w:rPr>
      </w:pPr>
    </w:p>
    <w:p w14:paraId="3589AAB3" w14:textId="77777777" w:rsidR="003159F6" w:rsidRPr="003159F6" w:rsidRDefault="003159F6" w:rsidP="003159F6">
      <w:pPr>
        <w:bidi/>
        <w:jc w:val="both"/>
        <w:rPr>
          <w:rFonts w:cs="David" w:hint="cs"/>
          <w:rtl/>
        </w:rPr>
      </w:pPr>
      <w:proofErr w:type="spellStart"/>
      <w:r w:rsidRPr="003159F6">
        <w:rPr>
          <w:rFonts w:cs="David" w:hint="cs"/>
          <w:u w:val="single"/>
          <w:rtl/>
        </w:rPr>
        <w:t>אחמד</w:t>
      </w:r>
      <w:proofErr w:type="spellEnd"/>
      <w:r w:rsidRPr="003159F6">
        <w:rPr>
          <w:rFonts w:cs="David" w:hint="cs"/>
          <w:u w:val="single"/>
          <w:rtl/>
        </w:rPr>
        <w:t xml:space="preserve"> טיבי:</w:t>
      </w:r>
    </w:p>
    <w:p w14:paraId="7D665B62" w14:textId="77777777" w:rsidR="003159F6" w:rsidRPr="003159F6" w:rsidRDefault="003159F6" w:rsidP="003159F6">
      <w:pPr>
        <w:bidi/>
        <w:jc w:val="both"/>
        <w:rPr>
          <w:rFonts w:cs="David" w:hint="cs"/>
          <w:rtl/>
        </w:rPr>
      </w:pPr>
    </w:p>
    <w:p w14:paraId="5ACCADF2" w14:textId="77777777" w:rsidR="003159F6" w:rsidRPr="003159F6" w:rsidRDefault="003159F6" w:rsidP="003159F6">
      <w:pPr>
        <w:bidi/>
        <w:jc w:val="both"/>
        <w:rPr>
          <w:rFonts w:cs="David" w:hint="cs"/>
          <w:rtl/>
        </w:rPr>
      </w:pPr>
      <w:r w:rsidRPr="003159F6">
        <w:rPr>
          <w:rFonts w:cs="David" w:hint="cs"/>
          <w:rtl/>
        </w:rPr>
        <w:tab/>
        <w:t xml:space="preserve"> יש לראש הוועדה סמכות לשנות כל סעיף. </w:t>
      </w:r>
    </w:p>
    <w:p w14:paraId="7939F3C1" w14:textId="77777777" w:rsidR="003159F6" w:rsidRPr="003159F6" w:rsidRDefault="003159F6" w:rsidP="003159F6">
      <w:pPr>
        <w:bidi/>
        <w:jc w:val="both"/>
        <w:rPr>
          <w:rFonts w:cs="David" w:hint="cs"/>
          <w:rtl/>
        </w:rPr>
      </w:pPr>
    </w:p>
    <w:p w14:paraId="3F4920F5"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3823BEE" w14:textId="77777777" w:rsidR="003159F6" w:rsidRPr="003159F6" w:rsidRDefault="003159F6" w:rsidP="003159F6">
      <w:pPr>
        <w:bidi/>
        <w:jc w:val="both"/>
        <w:rPr>
          <w:rFonts w:cs="David" w:hint="cs"/>
          <w:rtl/>
        </w:rPr>
      </w:pPr>
    </w:p>
    <w:p w14:paraId="66420D00" w14:textId="77777777" w:rsidR="003159F6" w:rsidRPr="003159F6" w:rsidRDefault="003159F6" w:rsidP="003159F6">
      <w:pPr>
        <w:bidi/>
        <w:jc w:val="both"/>
        <w:rPr>
          <w:rFonts w:cs="David" w:hint="cs"/>
          <w:rtl/>
        </w:rPr>
      </w:pPr>
      <w:r w:rsidRPr="003159F6">
        <w:rPr>
          <w:rFonts w:cs="David" w:hint="cs"/>
          <w:rtl/>
        </w:rPr>
        <w:tab/>
        <w:t xml:space="preserve"> מי בעד ועדה משותפת בראשותו של </w:t>
      </w:r>
      <w:proofErr w:type="spellStart"/>
      <w:r w:rsidRPr="003159F6">
        <w:rPr>
          <w:rFonts w:cs="David" w:hint="cs"/>
          <w:rtl/>
        </w:rPr>
        <w:t>סטס</w:t>
      </w:r>
      <w:proofErr w:type="spellEnd"/>
      <w:r w:rsidRPr="003159F6">
        <w:rPr>
          <w:rFonts w:cs="David" w:hint="cs"/>
          <w:rtl/>
        </w:rPr>
        <w:t xml:space="preserve"> ירים את ידו? מי נגד? מי נמנע? תודה. התוצאות הן כדלקמן: בעד 11, נגד 9, אין נמנעים. אשר על כן תהיה ועדה משותפת בראשותו של </w:t>
      </w:r>
      <w:proofErr w:type="spellStart"/>
      <w:r w:rsidRPr="003159F6">
        <w:rPr>
          <w:rFonts w:cs="David" w:hint="cs"/>
          <w:rtl/>
        </w:rPr>
        <w:t>סטס</w:t>
      </w:r>
      <w:proofErr w:type="spellEnd"/>
      <w:r w:rsidRPr="003159F6">
        <w:rPr>
          <w:rFonts w:cs="David" w:hint="cs"/>
          <w:rtl/>
        </w:rPr>
        <w:t xml:space="preserve"> בנושא הזה. יהיו 4 חברים מוועדת הכספים, 4 חברים מוועדת הכלכלה. אני מבקש שוועדת הכספים וועדת הכלכלה יעבירו לוועדה את שמות החברים למען האיזון, תודה רבה, אני מודה לכם מאוד. </w:t>
      </w:r>
    </w:p>
    <w:p w14:paraId="0EF99670" w14:textId="77777777" w:rsidR="003159F6" w:rsidRPr="003159F6" w:rsidRDefault="003159F6" w:rsidP="003159F6">
      <w:pPr>
        <w:bidi/>
        <w:jc w:val="both"/>
        <w:rPr>
          <w:rFonts w:cs="David" w:hint="cs"/>
          <w:rtl/>
        </w:rPr>
      </w:pPr>
    </w:p>
    <w:p w14:paraId="180D0D93" w14:textId="77777777" w:rsidR="003159F6" w:rsidRPr="003159F6" w:rsidRDefault="003159F6" w:rsidP="003159F6">
      <w:pPr>
        <w:bidi/>
        <w:jc w:val="both"/>
        <w:rPr>
          <w:rFonts w:cs="David" w:hint="cs"/>
          <w:rtl/>
        </w:rPr>
      </w:pPr>
      <w:r w:rsidRPr="003159F6">
        <w:rPr>
          <w:rFonts w:cs="David" w:hint="cs"/>
          <w:u w:val="single"/>
          <w:rtl/>
        </w:rPr>
        <w:t>דוברת:</w:t>
      </w:r>
    </w:p>
    <w:p w14:paraId="47CE6D6F" w14:textId="77777777" w:rsidR="003159F6" w:rsidRPr="003159F6" w:rsidRDefault="003159F6" w:rsidP="003159F6">
      <w:pPr>
        <w:bidi/>
        <w:jc w:val="both"/>
        <w:rPr>
          <w:rFonts w:cs="David" w:hint="cs"/>
          <w:rtl/>
        </w:rPr>
      </w:pPr>
    </w:p>
    <w:p w14:paraId="55491B88" w14:textId="77777777" w:rsidR="003159F6" w:rsidRPr="003159F6" w:rsidRDefault="003159F6" w:rsidP="003159F6">
      <w:pPr>
        <w:bidi/>
        <w:jc w:val="both"/>
        <w:rPr>
          <w:rFonts w:cs="David" w:hint="cs"/>
          <w:rtl/>
        </w:rPr>
      </w:pPr>
      <w:r w:rsidRPr="003159F6">
        <w:rPr>
          <w:rFonts w:cs="David" w:hint="cs"/>
          <w:rtl/>
        </w:rPr>
        <w:tab/>
        <w:t xml:space="preserve">היום קברתם את החוק, היום קברתם אותנו, תשכחו מהפיצויים שלנו. תודה רבה לכולכם פה אחד, אחד. תגיעו לשדרות, תחבקו אותנו כמו - - - </w:t>
      </w:r>
    </w:p>
    <w:p w14:paraId="70B212EF" w14:textId="77777777" w:rsidR="003159F6" w:rsidRPr="003159F6" w:rsidRDefault="003159F6" w:rsidP="003159F6">
      <w:pPr>
        <w:bidi/>
        <w:jc w:val="both"/>
        <w:rPr>
          <w:rFonts w:cs="David" w:hint="cs"/>
          <w:rtl/>
        </w:rPr>
      </w:pPr>
    </w:p>
    <w:p w14:paraId="7A8D558E" w14:textId="77777777" w:rsidR="003159F6" w:rsidRPr="003159F6" w:rsidRDefault="003159F6" w:rsidP="003159F6">
      <w:pPr>
        <w:bidi/>
        <w:jc w:val="both"/>
        <w:rPr>
          <w:rFonts w:cs="David"/>
          <w:rtl/>
        </w:rPr>
      </w:pPr>
      <w:proofErr w:type="spellStart"/>
      <w:r w:rsidRPr="003159F6">
        <w:rPr>
          <w:rFonts w:cs="David" w:hint="eastAsia"/>
          <w:u w:val="single"/>
          <w:rtl/>
        </w:rPr>
        <w:t>רוברט</w:t>
      </w:r>
      <w:proofErr w:type="spellEnd"/>
      <w:r w:rsidRPr="003159F6">
        <w:rPr>
          <w:rFonts w:cs="David"/>
          <w:u w:val="single"/>
          <w:rtl/>
        </w:rPr>
        <w:t xml:space="preserve"> </w:t>
      </w:r>
      <w:proofErr w:type="spellStart"/>
      <w:r w:rsidRPr="003159F6">
        <w:rPr>
          <w:rFonts w:cs="David"/>
          <w:u w:val="single"/>
          <w:rtl/>
        </w:rPr>
        <w:t>אילטוב</w:t>
      </w:r>
      <w:proofErr w:type="spellEnd"/>
      <w:r w:rsidRPr="003159F6">
        <w:rPr>
          <w:rFonts w:cs="David"/>
          <w:u w:val="single"/>
          <w:rtl/>
        </w:rPr>
        <w:t>:</w:t>
      </w:r>
    </w:p>
    <w:p w14:paraId="1B1816CF" w14:textId="77777777" w:rsidR="003159F6" w:rsidRPr="003159F6" w:rsidRDefault="003159F6" w:rsidP="003159F6">
      <w:pPr>
        <w:bidi/>
        <w:jc w:val="both"/>
        <w:rPr>
          <w:rFonts w:cs="David"/>
          <w:rtl/>
        </w:rPr>
      </w:pPr>
    </w:p>
    <w:p w14:paraId="062FBE2C" w14:textId="77777777" w:rsidR="003159F6" w:rsidRPr="003159F6" w:rsidRDefault="003159F6" w:rsidP="003159F6">
      <w:pPr>
        <w:bidi/>
        <w:jc w:val="both"/>
        <w:rPr>
          <w:rFonts w:cs="David" w:hint="cs"/>
          <w:rtl/>
        </w:rPr>
      </w:pPr>
      <w:r w:rsidRPr="003159F6">
        <w:rPr>
          <w:rFonts w:cs="David"/>
          <w:rtl/>
        </w:rPr>
        <w:tab/>
      </w:r>
      <w:r w:rsidRPr="003159F6">
        <w:rPr>
          <w:rFonts w:cs="David" w:hint="cs"/>
          <w:rtl/>
        </w:rPr>
        <w:t xml:space="preserve"> מי שהביא אותה שיסביר לה. </w:t>
      </w:r>
    </w:p>
    <w:p w14:paraId="709F4F96" w14:textId="77777777" w:rsidR="003159F6" w:rsidRPr="003159F6" w:rsidRDefault="003159F6" w:rsidP="003159F6">
      <w:pPr>
        <w:bidi/>
        <w:jc w:val="both"/>
        <w:rPr>
          <w:rFonts w:cs="David" w:hint="cs"/>
          <w:rtl/>
        </w:rPr>
      </w:pPr>
    </w:p>
    <w:p w14:paraId="2ABD10C6" w14:textId="77777777" w:rsidR="003159F6" w:rsidRDefault="003159F6" w:rsidP="003159F6">
      <w:pPr>
        <w:bidi/>
        <w:jc w:val="both"/>
        <w:rPr>
          <w:rFonts w:cs="David" w:hint="cs"/>
          <w:rtl/>
        </w:rPr>
      </w:pPr>
    </w:p>
    <w:p w14:paraId="32394955" w14:textId="77777777" w:rsidR="003159F6" w:rsidRDefault="003159F6" w:rsidP="003159F6">
      <w:pPr>
        <w:bidi/>
        <w:jc w:val="both"/>
        <w:rPr>
          <w:rFonts w:cs="David" w:hint="cs"/>
          <w:rtl/>
        </w:rPr>
      </w:pPr>
    </w:p>
    <w:p w14:paraId="5ABF0DB4" w14:textId="77777777" w:rsidR="003159F6" w:rsidRDefault="003159F6" w:rsidP="003159F6">
      <w:pPr>
        <w:bidi/>
        <w:jc w:val="both"/>
        <w:rPr>
          <w:rFonts w:cs="David" w:hint="cs"/>
          <w:rtl/>
        </w:rPr>
      </w:pPr>
    </w:p>
    <w:p w14:paraId="6E7DABB2" w14:textId="77777777" w:rsidR="003159F6" w:rsidRDefault="003159F6" w:rsidP="003159F6">
      <w:pPr>
        <w:bidi/>
        <w:jc w:val="both"/>
        <w:rPr>
          <w:rFonts w:cs="David" w:hint="cs"/>
          <w:rtl/>
        </w:rPr>
      </w:pPr>
    </w:p>
    <w:p w14:paraId="6630CEC9" w14:textId="77777777" w:rsidR="003159F6" w:rsidRDefault="003159F6" w:rsidP="003159F6">
      <w:pPr>
        <w:bidi/>
        <w:jc w:val="both"/>
        <w:rPr>
          <w:rFonts w:cs="David" w:hint="cs"/>
          <w:rtl/>
        </w:rPr>
      </w:pPr>
    </w:p>
    <w:p w14:paraId="7979F06C" w14:textId="77777777" w:rsidR="003159F6" w:rsidRDefault="003159F6" w:rsidP="003159F6">
      <w:pPr>
        <w:bidi/>
        <w:jc w:val="both"/>
        <w:rPr>
          <w:rFonts w:cs="David" w:hint="cs"/>
          <w:rtl/>
        </w:rPr>
      </w:pPr>
    </w:p>
    <w:p w14:paraId="560965A8" w14:textId="77777777" w:rsidR="003159F6" w:rsidRDefault="003159F6" w:rsidP="003159F6">
      <w:pPr>
        <w:bidi/>
        <w:jc w:val="both"/>
        <w:rPr>
          <w:rFonts w:cs="David" w:hint="cs"/>
          <w:rtl/>
        </w:rPr>
      </w:pPr>
    </w:p>
    <w:p w14:paraId="418DB2C6" w14:textId="77777777" w:rsidR="003159F6" w:rsidRDefault="003159F6" w:rsidP="003159F6">
      <w:pPr>
        <w:bidi/>
        <w:jc w:val="both"/>
        <w:rPr>
          <w:rFonts w:cs="David" w:hint="cs"/>
          <w:rtl/>
        </w:rPr>
      </w:pPr>
    </w:p>
    <w:p w14:paraId="7410407A" w14:textId="77777777" w:rsidR="003159F6" w:rsidRDefault="003159F6" w:rsidP="003159F6">
      <w:pPr>
        <w:bidi/>
        <w:jc w:val="both"/>
        <w:rPr>
          <w:rFonts w:cs="David" w:hint="cs"/>
          <w:rtl/>
        </w:rPr>
      </w:pPr>
    </w:p>
    <w:p w14:paraId="2E866D66" w14:textId="77777777" w:rsidR="003159F6" w:rsidRDefault="003159F6" w:rsidP="003159F6">
      <w:pPr>
        <w:bidi/>
        <w:jc w:val="both"/>
        <w:rPr>
          <w:rFonts w:cs="David" w:hint="cs"/>
          <w:rtl/>
        </w:rPr>
      </w:pPr>
    </w:p>
    <w:p w14:paraId="761FBD3D" w14:textId="77777777" w:rsidR="003159F6" w:rsidRDefault="003159F6" w:rsidP="003159F6">
      <w:pPr>
        <w:bidi/>
        <w:jc w:val="both"/>
        <w:rPr>
          <w:rFonts w:cs="David" w:hint="cs"/>
          <w:rtl/>
        </w:rPr>
      </w:pPr>
    </w:p>
    <w:p w14:paraId="3AABCF89" w14:textId="77777777" w:rsidR="003159F6" w:rsidRDefault="003159F6" w:rsidP="003159F6">
      <w:pPr>
        <w:bidi/>
        <w:jc w:val="both"/>
        <w:rPr>
          <w:rFonts w:cs="David" w:hint="cs"/>
          <w:rtl/>
        </w:rPr>
      </w:pPr>
    </w:p>
    <w:p w14:paraId="6C4596B4" w14:textId="77777777" w:rsidR="003159F6" w:rsidRDefault="003159F6" w:rsidP="003159F6">
      <w:pPr>
        <w:bidi/>
        <w:jc w:val="both"/>
        <w:rPr>
          <w:rFonts w:cs="David" w:hint="cs"/>
          <w:rtl/>
        </w:rPr>
      </w:pPr>
    </w:p>
    <w:p w14:paraId="44B372B9" w14:textId="77777777" w:rsidR="003159F6" w:rsidRDefault="003159F6" w:rsidP="003159F6">
      <w:pPr>
        <w:bidi/>
        <w:jc w:val="both"/>
        <w:rPr>
          <w:rFonts w:cs="David" w:hint="cs"/>
          <w:rtl/>
        </w:rPr>
      </w:pPr>
    </w:p>
    <w:p w14:paraId="3344FC73" w14:textId="77777777" w:rsidR="003159F6" w:rsidRDefault="003159F6" w:rsidP="003159F6">
      <w:pPr>
        <w:bidi/>
        <w:jc w:val="both"/>
        <w:rPr>
          <w:rFonts w:cs="David" w:hint="cs"/>
          <w:rtl/>
        </w:rPr>
      </w:pPr>
    </w:p>
    <w:p w14:paraId="78958810" w14:textId="77777777" w:rsidR="003159F6" w:rsidRDefault="003159F6" w:rsidP="003159F6">
      <w:pPr>
        <w:bidi/>
        <w:jc w:val="both"/>
        <w:rPr>
          <w:rFonts w:cs="David" w:hint="cs"/>
          <w:rtl/>
        </w:rPr>
      </w:pPr>
    </w:p>
    <w:p w14:paraId="1B91C82C" w14:textId="77777777" w:rsidR="003159F6" w:rsidRDefault="003159F6" w:rsidP="003159F6">
      <w:pPr>
        <w:bidi/>
        <w:jc w:val="both"/>
        <w:rPr>
          <w:rFonts w:cs="David" w:hint="cs"/>
          <w:rtl/>
        </w:rPr>
      </w:pPr>
    </w:p>
    <w:p w14:paraId="42B90B4A" w14:textId="77777777" w:rsidR="003159F6" w:rsidRDefault="003159F6" w:rsidP="003159F6">
      <w:pPr>
        <w:bidi/>
        <w:jc w:val="both"/>
        <w:rPr>
          <w:rFonts w:cs="David" w:hint="cs"/>
          <w:rtl/>
        </w:rPr>
      </w:pPr>
    </w:p>
    <w:p w14:paraId="4FF2DE6A" w14:textId="77777777" w:rsidR="003159F6" w:rsidRDefault="003159F6" w:rsidP="003159F6">
      <w:pPr>
        <w:bidi/>
        <w:jc w:val="both"/>
        <w:rPr>
          <w:rFonts w:cs="David" w:hint="cs"/>
          <w:rtl/>
        </w:rPr>
      </w:pPr>
    </w:p>
    <w:p w14:paraId="334B5BC1" w14:textId="77777777" w:rsidR="003159F6" w:rsidRDefault="003159F6" w:rsidP="003159F6">
      <w:pPr>
        <w:bidi/>
        <w:jc w:val="both"/>
        <w:rPr>
          <w:rFonts w:cs="David" w:hint="cs"/>
          <w:rtl/>
        </w:rPr>
      </w:pPr>
    </w:p>
    <w:p w14:paraId="6D0BCD62" w14:textId="77777777" w:rsidR="003159F6" w:rsidRDefault="003159F6" w:rsidP="003159F6">
      <w:pPr>
        <w:bidi/>
        <w:jc w:val="both"/>
        <w:rPr>
          <w:rFonts w:cs="David" w:hint="cs"/>
          <w:rtl/>
        </w:rPr>
      </w:pPr>
    </w:p>
    <w:p w14:paraId="78D3135F" w14:textId="77777777" w:rsidR="003159F6" w:rsidRDefault="003159F6" w:rsidP="003159F6">
      <w:pPr>
        <w:bidi/>
        <w:jc w:val="both"/>
        <w:rPr>
          <w:rFonts w:cs="David" w:hint="cs"/>
          <w:rtl/>
        </w:rPr>
      </w:pPr>
    </w:p>
    <w:p w14:paraId="549B1D92" w14:textId="77777777" w:rsidR="003159F6" w:rsidRDefault="003159F6" w:rsidP="003159F6">
      <w:pPr>
        <w:bidi/>
        <w:jc w:val="both"/>
        <w:rPr>
          <w:rFonts w:cs="David" w:hint="cs"/>
          <w:rtl/>
        </w:rPr>
      </w:pPr>
    </w:p>
    <w:p w14:paraId="5DCA3FD5" w14:textId="77777777" w:rsidR="003159F6" w:rsidRDefault="003159F6" w:rsidP="003159F6">
      <w:pPr>
        <w:bidi/>
        <w:jc w:val="both"/>
        <w:rPr>
          <w:rFonts w:cs="David" w:hint="cs"/>
          <w:rtl/>
        </w:rPr>
      </w:pPr>
    </w:p>
    <w:p w14:paraId="32FFA765" w14:textId="77777777" w:rsidR="003159F6" w:rsidRDefault="003159F6" w:rsidP="003159F6">
      <w:pPr>
        <w:bidi/>
        <w:jc w:val="both"/>
        <w:rPr>
          <w:rFonts w:cs="David" w:hint="cs"/>
          <w:rtl/>
        </w:rPr>
      </w:pPr>
    </w:p>
    <w:p w14:paraId="14C59F71" w14:textId="77777777" w:rsidR="003159F6" w:rsidRDefault="003159F6" w:rsidP="003159F6">
      <w:pPr>
        <w:bidi/>
        <w:jc w:val="both"/>
        <w:rPr>
          <w:rFonts w:cs="David" w:hint="cs"/>
          <w:rtl/>
        </w:rPr>
      </w:pPr>
    </w:p>
    <w:p w14:paraId="7C826C0B" w14:textId="77777777" w:rsidR="003159F6" w:rsidRDefault="003159F6" w:rsidP="003159F6">
      <w:pPr>
        <w:bidi/>
        <w:jc w:val="both"/>
        <w:rPr>
          <w:rFonts w:cs="David" w:hint="cs"/>
          <w:rtl/>
        </w:rPr>
      </w:pPr>
    </w:p>
    <w:p w14:paraId="3277D277" w14:textId="77777777" w:rsidR="003159F6" w:rsidRDefault="003159F6" w:rsidP="003159F6">
      <w:pPr>
        <w:bidi/>
        <w:jc w:val="both"/>
        <w:rPr>
          <w:rFonts w:cs="David" w:hint="cs"/>
          <w:rtl/>
        </w:rPr>
      </w:pPr>
    </w:p>
    <w:p w14:paraId="39D1EB6F" w14:textId="77777777" w:rsidR="003159F6" w:rsidRDefault="003159F6" w:rsidP="003159F6">
      <w:pPr>
        <w:bidi/>
        <w:jc w:val="both"/>
        <w:rPr>
          <w:rFonts w:cs="David" w:hint="cs"/>
          <w:rtl/>
        </w:rPr>
      </w:pPr>
    </w:p>
    <w:p w14:paraId="4541D0C0" w14:textId="77777777" w:rsidR="003159F6" w:rsidRDefault="003159F6" w:rsidP="003159F6">
      <w:pPr>
        <w:bidi/>
        <w:jc w:val="both"/>
        <w:rPr>
          <w:rFonts w:cs="David" w:hint="cs"/>
          <w:rtl/>
        </w:rPr>
      </w:pPr>
    </w:p>
    <w:p w14:paraId="08F21DE9" w14:textId="77777777" w:rsidR="003159F6" w:rsidRPr="003159F6" w:rsidRDefault="003159F6" w:rsidP="003159F6">
      <w:pPr>
        <w:bidi/>
        <w:jc w:val="both"/>
        <w:rPr>
          <w:rFonts w:cs="David" w:hint="cs"/>
          <w:rtl/>
        </w:rPr>
      </w:pPr>
    </w:p>
    <w:p w14:paraId="4B72240C" w14:textId="77777777" w:rsidR="003159F6" w:rsidRPr="003159F6" w:rsidRDefault="003159F6" w:rsidP="003159F6">
      <w:pPr>
        <w:bidi/>
        <w:jc w:val="both"/>
        <w:rPr>
          <w:rFonts w:cs="David" w:hint="cs"/>
          <w:rtl/>
        </w:rPr>
      </w:pPr>
    </w:p>
    <w:p w14:paraId="74DDC73C" w14:textId="77777777" w:rsidR="003159F6" w:rsidRPr="003159F6" w:rsidRDefault="003159F6" w:rsidP="003159F6">
      <w:pPr>
        <w:bidi/>
        <w:jc w:val="both"/>
        <w:rPr>
          <w:rFonts w:cs="David" w:hint="cs"/>
          <w:b/>
          <w:bCs/>
          <w:u w:val="single"/>
          <w:rtl/>
        </w:rPr>
      </w:pPr>
      <w:r w:rsidRPr="003159F6">
        <w:rPr>
          <w:rFonts w:cs="David" w:hint="cs"/>
          <w:rtl/>
        </w:rPr>
        <w:t xml:space="preserve">    </w:t>
      </w:r>
      <w:r w:rsidRPr="003159F6">
        <w:rPr>
          <w:rFonts w:cs="David" w:hint="cs"/>
          <w:b/>
          <w:bCs/>
          <w:u w:val="single"/>
          <w:rtl/>
        </w:rPr>
        <w:t xml:space="preserve">ג. תיקון סעיף 88 לתקנון הכנסת בדבר תשובת הממשלה להצעה לסדר היום </w:t>
      </w:r>
      <w:r w:rsidRPr="003159F6">
        <w:rPr>
          <w:rFonts w:cs="David"/>
          <w:b/>
          <w:bCs/>
          <w:u w:val="single"/>
          <w:rtl/>
        </w:rPr>
        <w:t>–</w:t>
      </w:r>
      <w:r w:rsidRPr="003159F6">
        <w:rPr>
          <w:rFonts w:cs="David" w:hint="cs"/>
          <w:b/>
          <w:bCs/>
          <w:u w:val="single"/>
          <w:rtl/>
        </w:rPr>
        <w:t xml:space="preserve"> רביזיה</w:t>
      </w:r>
    </w:p>
    <w:p w14:paraId="7B3131B1" w14:textId="77777777" w:rsidR="003159F6" w:rsidRPr="003159F6" w:rsidRDefault="003159F6" w:rsidP="003159F6">
      <w:pPr>
        <w:bidi/>
        <w:jc w:val="both"/>
        <w:rPr>
          <w:rFonts w:cs="David" w:hint="cs"/>
          <w:b/>
          <w:bCs/>
          <w:u w:val="single"/>
          <w:rtl/>
        </w:rPr>
      </w:pPr>
    </w:p>
    <w:p w14:paraId="294C5EE5" w14:textId="77777777" w:rsidR="003159F6" w:rsidRPr="003159F6" w:rsidRDefault="003159F6" w:rsidP="003159F6">
      <w:pPr>
        <w:bidi/>
        <w:jc w:val="both"/>
        <w:rPr>
          <w:rFonts w:cs="David" w:hint="cs"/>
          <w:rtl/>
        </w:rPr>
      </w:pPr>
    </w:p>
    <w:p w14:paraId="71E139F3"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8791969" w14:textId="77777777" w:rsidR="003159F6" w:rsidRPr="003159F6" w:rsidRDefault="003159F6" w:rsidP="003159F6">
      <w:pPr>
        <w:bidi/>
        <w:jc w:val="both"/>
        <w:rPr>
          <w:rFonts w:cs="David" w:hint="cs"/>
          <w:rtl/>
        </w:rPr>
      </w:pPr>
    </w:p>
    <w:p w14:paraId="08D0ADFC" w14:textId="77777777" w:rsidR="003159F6" w:rsidRPr="003159F6" w:rsidRDefault="003159F6" w:rsidP="003159F6">
      <w:pPr>
        <w:bidi/>
        <w:jc w:val="both"/>
        <w:rPr>
          <w:rFonts w:cs="David" w:hint="cs"/>
          <w:rtl/>
        </w:rPr>
      </w:pPr>
      <w:r w:rsidRPr="003159F6">
        <w:rPr>
          <w:rFonts w:cs="David" w:hint="cs"/>
          <w:rtl/>
        </w:rPr>
        <w:tab/>
        <w:t xml:space="preserve"> נעבור לסעיף הבא, תיקון סעיף 88 לתקנון הכנסת בדבר תשובת הממשלה להצעה לסדר היום </w:t>
      </w:r>
      <w:r w:rsidRPr="003159F6">
        <w:rPr>
          <w:rFonts w:cs="David"/>
          <w:rtl/>
        </w:rPr>
        <w:t>–</w:t>
      </w:r>
      <w:r w:rsidRPr="003159F6">
        <w:rPr>
          <w:rFonts w:cs="David" w:hint="cs"/>
          <w:rtl/>
        </w:rPr>
        <w:t xml:space="preserve"> רביזיה. היו השגות של חבר הכנסת סער. חבר הכנסת סער אתה מוכן לומר לנו את ההשגות? </w:t>
      </w:r>
    </w:p>
    <w:p w14:paraId="48AF520C" w14:textId="77777777" w:rsidR="003159F6" w:rsidRPr="003159F6" w:rsidRDefault="003159F6" w:rsidP="003159F6">
      <w:pPr>
        <w:bidi/>
        <w:jc w:val="both"/>
        <w:rPr>
          <w:rFonts w:cs="David" w:hint="cs"/>
          <w:rtl/>
        </w:rPr>
      </w:pPr>
    </w:p>
    <w:p w14:paraId="08EB645D"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4975FAA2" w14:textId="77777777" w:rsidR="003159F6" w:rsidRPr="003159F6" w:rsidRDefault="003159F6" w:rsidP="003159F6">
      <w:pPr>
        <w:bidi/>
        <w:jc w:val="both"/>
        <w:rPr>
          <w:rFonts w:cs="David" w:hint="cs"/>
          <w:u w:val="single"/>
          <w:rtl/>
        </w:rPr>
      </w:pPr>
    </w:p>
    <w:p w14:paraId="4E1CF131" w14:textId="77777777" w:rsidR="003159F6" w:rsidRPr="003159F6" w:rsidRDefault="003159F6" w:rsidP="003159F6">
      <w:pPr>
        <w:bidi/>
        <w:jc w:val="both"/>
        <w:rPr>
          <w:rFonts w:cs="David" w:hint="cs"/>
          <w:rtl/>
        </w:rPr>
      </w:pPr>
      <w:r w:rsidRPr="003159F6">
        <w:rPr>
          <w:rFonts w:cs="David" w:hint="cs"/>
          <w:rtl/>
        </w:rPr>
        <w:tab/>
        <w:t xml:space="preserve">מה שקרה הוא שקודם כל הייתה השגה של 4 חברי כנסת, חברת הכנסת שלי </w:t>
      </w:r>
      <w:proofErr w:type="spellStart"/>
      <w:r w:rsidRPr="003159F6">
        <w:rPr>
          <w:rFonts w:cs="David" w:hint="cs"/>
          <w:rtl/>
        </w:rPr>
        <w:t>יחימוביץ</w:t>
      </w:r>
      <w:proofErr w:type="spellEnd"/>
      <w:r w:rsidRPr="003159F6">
        <w:rPr>
          <w:rFonts w:cs="David" w:hint="cs"/>
          <w:rtl/>
        </w:rPr>
        <w:t xml:space="preserve">, חבר הכנסת דב </w:t>
      </w:r>
      <w:proofErr w:type="spellStart"/>
      <w:r w:rsidRPr="003159F6">
        <w:rPr>
          <w:rFonts w:cs="David" w:hint="cs"/>
          <w:rtl/>
        </w:rPr>
        <w:t>חנין</w:t>
      </w:r>
      <w:proofErr w:type="spellEnd"/>
      <w:r w:rsidRPr="003159F6">
        <w:rPr>
          <w:rFonts w:cs="David" w:hint="cs"/>
          <w:rtl/>
        </w:rPr>
        <w:t xml:space="preserve">, חבר הכנסת </w:t>
      </w:r>
      <w:proofErr w:type="spellStart"/>
      <w:r w:rsidRPr="003159F6">
        <w:rPr>
          <w:rFonts w:cs="David" w:hint="cs"/>
          <w:rtl/>
        </w:rPr>
        <w:t>אחמד</w:t>
      </w:r>
      <w:proofErr w:type="spellEnd"/>
      <w:r w:rsidRPr="003159F6">
        <w:rPr>
          <w:rFonts w:cs="David" w:hint="cs"/>
          <w:rtl/>
        </w:rPr>
        <w:t xml:space="preserve"> טיבי ואני. ההשגה אמרה: איננו משיגים על סמכות יושבת ראש הכנסת והשרה המתאמת, אנו תובעים להגביל את מספר הפעמים ששר עונה במקום שר אחר למספר פעמים במושב. העמדה הזאת התקבלה. זאת כרגע עמדת הוועדה. אחרי זה הייתה רביזיה והרביזיה נפלה.</w:t>
      </w:r>
    </w:p>
    <w:p w14:paraId="475DC48F" w14:textId="77777777" w:rsidR="003159F6" w:rsidRPr="003159F6" w:rsidRDefault="003159F6" w:rsidP="003159F6">
      <w:pPr>
        <w:bidi/>
        <w:jc w:val="both"/>
        <w:rPr>
          <w:rFonts w:cs="David" w:hint="cs"/>
          <w:rtl/>
        </w:rPr>
      </w:pPr>
    </w:p>
    <w:p w14:paraId="734A8108"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0C44FD01" w14:textId="77777777" w:rsidR="003159F6" w:rsidRPr="003159F6" w:rsidRDefault="003159F6" w:rsidP="003159F6">
      <w:pPr>
        <w:bidi/>
        <w:jc w:val="both"/>
        <w:rPr>
          <w:rFonts w:cs="David" w:hint="cs"/>
          <w:rtl/>
        </w:rPr>
      </w:pPr>
    </w:p>
    <w:p w14:paraId="4DAAD4D2" w14:textId="77777777" w:rsidR="003159F6" w:rsidRPr="003159F6" w:rsidRDefault="003159F6" w:rsidP="003159F6">
      <w:pPr>
        <w:bidi/>
        <w:jc w:val="both"/>
        <w:rPr>
          <w:rFonts w:cs="David" w:hint="cs"/>
          <w:rtl/>
        </w:rPr>
      </w:pPr>
      <w:r w:rsidRPr="003159F6">
        <w:rPr>
          <w:rFonts w:cs="David" w:hint="cs"/>
          <w:rtl/>
        </w:rPr>
        <w:tab/>
        <w:t xml:space="preserve">היה שוויון לגבי ההשגה. </w:t>
      </w:r>
    </w:p>
    <w:p w14:paraId="2DB364BE" w14:textId="77777777" w:rsidR="003159F6" w:rsidRPr="003159F6" w:rsidRDefault="003159F6" w:rsidP="003159F6">
      <w:pPr>
        <w:bidi/>
        <w:jc w:val="both"/>
        <w:rPr>
          <w:rFonts w:cs="David" w:hint="cs"/>
          <w:u w:val="single"/>
          <w:rtl/>
        </w:rPr>
      </w:pPr>
    </w:p>
    <w:p w14:paraId="562C8871"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057B3278" w14:textId="77777777" w:rsidR="003159F6" w:rsidRPr="003159F6" w:rsidRDefault="003159F6" w:rsidP="003159F6">
      <w:pPr>
        <w:bidi/>
        <w:jc w:val="both"/>
        <w:rPr>
          <w:rFonts w:cs="David" w:hint="cs"/>
          <w:u w:val="single"/>
          <w:rtl/>
        </w:rPr>
      </w:pPr>
    </w:p>
    <w:p w14:paraId="624BC9C8" w14:textId="77777777" w:rsidR="003159F6" w:rsidRPr="003159F6" w:rsidRDefault="003159F6" w:rsidP="003159F6">
      <w:pPr>
        <w:bidi/>
        <w:jc w:val="both"/>
        <w:rPr>
          <w:rFonts w:cs="David" w:hint="cs"/>
          <w:rtl/>
        </w:rPr>
      </w:pPr>
      <w:r w:rsidRPr="003159F6">
        <w:rPr>
          <w:rFonts w:cs="David" w:hint="cs"/>
          <w:rtl/>
        </w:rPr>
        <w:tab/>
        <w:t xml:space="preserve">לא. אני מציע שיקראו את הפרוטוקולים של הישיבה הקודמת, ההשגה שלנו התקבלה וניצחנו ברביזיה. </w:t>
      </w:r>
    </w:p>
    <w:p w14:paraId="1088F399" w14:textId="77777777" w:rsidR="003159F6" w:rsidRPr="003159F6" w:rsidRDefault="003159F6" w:rsidP="003159F6">
      <w:pPr>
        <w:bidi/>
        <w:jc w:val="both"/>
        <w:rPr>
          <w:rFonts w:cs="David" w:hint="cs"/>
          <w:rtl/>
        </w:rPr>
      </w:pPr>
    </w:p>
    <w:p w14:paraId="70F5E44F"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24449F97" w14:textId="77777777" w:rsidR="003159F6" w:rsidRPr="003159F6" w:rsidRDefault="003159F6" w:rsidP="003159F6">
      <w:pPr>
        <w:bidi/>
        <w:jc w:val="both"/>
        <w:rPr>
          <w:rFonts w:cs="David" w:hint="cs"/>
          <w:rtl/>
        </w:rPr>
      </w:pPr>
    </w:p>
    <w:p w14:paraId="77AB251D" w14:textId="77777777" w:rsidR="003159F6" w:rsidRPr="003159F6" w:rsidRDefault="003159F6" w:rsidP="003159F6">
      <w:pPr>
        <w:bidi/>
        <w:jc w:val="both"/>
        <w:rPr>
          <w:rFonts w:cs="David" w:hint="cs"/>
          <w:rtl/>
        </w:rPr>
      </w:pPr>
      <w:r w:rsidRPr="003159F6">
        <w:rPr>
          <w:rFonts w:cs="David" w:hint="cs"/>
          <w:rtl/>
        </w:rPr>
        <w:tab/>
        <w:t xml:space="preserve">היה שוויון. </w:t>
      </w:r>
    </w:p>
    <w:p w14:paraId="7BBBD1C0" w14:textId="77777777" w:rsidR="003159F6" w:rsidRPr="003159F6" w:rsidRDefault="003159F6" w:rsidP="003159F6">
      <w:pPr>
        <w:bidi/>
        <w:jc w:val="both"/>
        <w:rPr>
          <w:rFonts w:cs="David" w:hint="cs"/>
          <w:rtl/>
        </w:rPr>
      </w:pPr>
    </w:p>
    <w:p w14:paraId="6F6ABBA4"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6CAD7D62" w14:textId="77777777" w:rsidR="003159F6" w:rsidRPr="003159F6" w:rsidRDefault="003159F6" w:rsidP="003159F6">
      <w:pPr>
        <w:bidi/>
        <w:jc w:val="both"/>
        <w:rPr>
          <w:rFonts w:cs="David" w:hint="cs"/>
          <w:u w:val="single"/>
          <w:rtl/>
        </w:rPr>
      </w:pPr>
    </w:p>
    <w:p w14:paraId="56B00DB7" w14:textId="77777777" w:rsidR="003159F6" w:rsidRPr="003159F6" w:rsidRDefault="003159F6" w:rsidP="003159F6">
      <w:pPr>
        <w:bidi/>
        <w:jc w:val="both"/>
        <w:rPr>
          <w:rFonts w:cs="David" w:hint="cs"/>
          <w:rtl/>
        </w:rPr>
      </w:pPr>
      <w:r w:rsidRPr="003159F6">
        <w:rPr>
          <w:rFonts w:cs="David" w:hint="cs"/>
          <w:rtl/>
        </w:rPr>
        <w:tab/>
        <w:t xml:space="preserve"> לא נכון. ניצחנו בהצבעה שמית ברביזיה, גם ההשגה של </w:t>
      </w:r>
      <w:proofErr w:type="spellStart"/>
      <w:r w:rsidRPr="003159F6">
        <w:rPr>
          <w:rFonts w:cs="David" w:hint="cs"/>
          <w:rtl/>
        </w:rPr>
        <w:t>אדלשטיין</w:t>
      </w:r>
      <w:proofErr w:type="spellEnd"/>
      <w:r w:rsidRPr="003159F6">
        <w:rPr>
          <w:rFonts w:cs="David" w:hint="cs"/>
          <w:rtl/>
        </w:rPr>
        <w:t xml:space="preserve"> עברה. גברתי היועצת המשפטית, את טועה טעות חמורה. ההשגה שלי עברה בהצבעה שמית. לכן מי שרוצה עכשיו לשנות חייב לגייס רוב להפוך החלטה שהתקבלה, לקבל את ההשגה שאני חוזר וקובע, ואני בטוח שהיועצת המשפטית תרענן את זיכרונה עם הפרוטוקול ותראה שאני צודק שההשגה התקבלה בהצבעה שמית שהתקיימה. </w:t>
      </w:r>
    </w:p>
    <w:p w14:paraId="3B0AFBB9" w14:textId="77777777" w:rsidR="003159F6" w:rsidRPr="003159F6" w:rsidRDefault="003159F6" w:rsidP="003159F6">
      <w:pPr>
        <w:bidi/>
        <w:jc w:val="both"/>
        <w:rPr>
          <w:rFonts w:cs="David" w:hint="cs"/>
          <w:rtl/>
        </w:rPr>
      </w:pPr>
    </w:p>
    <w:p w14:paraId="2F67C4AB"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AF0B381" w14:textId="77777777" w:rsidR="003159F6" w:rsidRPr="003159F6" w:rsidRDefault="003159F6" w:rsidP="003159F6">
      <w:pPr>
        <w:bidi/>
        <w:jc w:val="both"/>
        <w:rPr>
          <w:rFonts w:cs="David" w:hint="cs"/>
          <w:rtl/>
        </w:rPr>
      </w:pPr>
    </w:p>
    <w:p w14:paraId="3F233E78" w14:textId="77777777" w:rsidR="003159F6" w:rsidRPr="003159F6" w:rsidRDefault="003159F6" w:rsidP="003159F6">
      <w:pPr>
        <w:bidi/>
        <w:jc w:val="both"/>
        <w:rPr>
          <w:rFonts w:cs="David" w:hint="cs"/>
          <w:rtl/>
        </w:rPr>
      </w:pPr>
      <w:r w:rsidRPr="003159F6">
        <w:rPr>
          <w:rFonts w:cs="David" w:hint="cs"/>
          <w:rtl/>
        </w:rPr>
        <w:tab/>
        <w:t xml:space="preserve"> תודה. חבר הכנסת איתן כבל, יושב ראש סיעת מפלגת העבודה. </w:t>
      </w:r>
    </w:p>
    <w:p w14:paraId="46205CEE" w14:textId="77777777" w:rsidR="003159F6" w:rsidRPr="003159F6" w:rsidRDefault="003159F6" w:rsidP="003159F6">
      <w:pPr>
        <w:bidi/>
        <w:jc w:val="both"/>
        <w:rPr>
          <w:rFonts w:cs="David" w:hint="cs"/>
          <w:rtl/>
        </w:rPr>
      </w:pPr>
    </w:p>
    <w:p w14:paraId="629A0068" w14:textId="77777777" w:rsidR="003159F6" w:rsidRPr="003159F6" w:rsidRDefault="003159F6" w:rsidP="003159F6">
      <w:pPr>
        <w:pStyle w:val="Heading5"/>
        <w:rPr>
          <w:rFonts w:hint="cs"/>
          <w:sz w:val="24"/>
          <w:rtl/>
        </w:rPr>
      </w:pPr>
      <w:r w:rsidRPr="003159F6">
        <w:rPr>
          <w:rFonts w:hint="cs"/>
          <w:sz w:val="24"/>
          <w:u w:val="single"/>
          <w:rtl/>
        </w:rPr>
        <w:t>איתן כבל:</w:t>
      </w:r>
    </w:p>
    <w:p w14:paraId="490E8FD7" w14:textId="77777777" w:rsidR="003159F6" w:rsidRPr="003159F6" w:rsidRDefault="003159F6" w:rsidP="003159F6">
      <w:pPr>
        <w:pStyle w:val="Heading5"/>
        <w:rPr>
          <w:rFonts w:hint="cs"/>
          <w:sz w:val="24"/>
          <w:rtl/>
        </w:rPr>
      </w:pPr>
    </w:p>
    <w:p w14:paraId="4EB100D3" w14:textId="77777777" w:rsidR="003159F6" w:rsidRPr="003159F6" w:rsidRDefault="003159F6" w:rsidP="003159F6">
      <w:pPr>
        <w:bidi/>
        <w:jc w:val="both"/>
        <w:rPr>
          <w:rFonts w:cs="David" w:hint="cs"/>
          <w:rtl/>
        </w:rPr>
      </w:pPr>
      <w:r w:rsidRPr="003159F6">
        <w:rPr>
          <w:rFonts w:cs="David" w:hint="cs"/>
          <w:rtl/>
        </w:rPr>
        <w:tab/>
        <w:t xml:space="preserve"> אני רוצה להזכיר לכל חברי הכנסת, השאלה הזאת היא לא קואליציה אופוזיציה והגלגל מתגלגל לו. לכן, כיוון שהגלגל מתגלגל לו ואנחנו חברי הכנסת מוצאים את עצמנו במבוכה, אני מציע לכולם להסתכל קדימה ולא להסתכל כל הזמן לקצה הנעל. עבודת הכנסת מאוד נפגעת, שוב,  אני מוכן לקבל את ההסתייגות הזאת. אם זה היה תלוי בי הייתי מכריח להביא את השרים ורק במקרים חריגים שהם לא יוכלו לענות. אני מציע לקבל את ההסתייגות ולהיות שלמים איתה. </w:t>
      </w:r>
    </w:p>
    <w:p w14:paraId="777970B2" w14:textId="77777777" w:rsidR="003159F6" w:rsidRPr="003159F6" w:rsidRDefault="003159F6" w:rsidP="003159F6">
      <w:pPr>
        <w:bidi/>
        <w:jc w:val="both"/>
        <w:rPr>
          <w:rFonts w:cs="David" w:hint="cs"/>
          <w:rtl/>
        </w:rPr>
      </w:pPr>
    </w:p>
    <w:p w14:paraId="08E558E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1902953" w14:textId="77777777" w:rsidR="003159F6" w:rsidRPr="003159F6" w:rsidRDefault="003159F6" w:rsidP="003159F6">
      <w:pPr>
        <w:bidi/>
        <w:jc w:val="both"/>
        <w:rPr>
          <w:rFonts w:cs="David" w:hint="cs"/>
          <w:rtl/>
        </w:rPr>
      </w:pPr>
    </w:p>
    <w:p w14:paraId="728E30B6" w14:textId="77777777" w:rsidR="003159F6" w:rsidRPr="003159F6" w:rsidRDefault="003159F6" w:rsidP="003159F6">
      <w:pPr>
        <w:bidi/>
        <w:jc w:val="both"/>
        <w:rPr>
          <w:rFonts w:cs="David" w:hint="cs"/>
          <w:rtl/>
        </w:rPr>
      </w:pPr>
      <w:r w:rsidRPr="003159F6">
        <w:rPr>
          <w:rFonts w:cs="David" w:hint="cs"/>
          <w:rtl/>
        </w:rPr>
        <w:tab/>
        <w:t xml:space="preserve"> תודה, חבר הכנסת יולי </w:t>
      </w:r>
      <w:proofErr w:type="spellStart"/>
      <w:r w:rsidRPr="003159F6">
        <w:rPr>
          <w:rFonts w:cs="David" w:hint="cs"/>
          <w:rtl/>
        </w:rPr>
        <w:t>אדלשטיין</w:t>
      </w:r>
      <w:proofErr w:type="spellEnd"/>
      <w:r w:rsidRPr="003159F6">
        <w:rPr>
          <w:rFonts w:cs="David" w:hint="cs"/>
          <w:rtl/>
        </w:rPr>
        <w:t xml:space="preserve">, ולאחר מכן היועצת המשפטית תסביר לכל אלו שלא היו כאן את מהות התקנון ואת ההסתייגויות של חבר הכנסת סער. אני חושב שאפשר לקבל אותה, היא לא כל כך נוראית, אפשר להגיע אולי לאיזון מתאים אבל היא לא נוראית. </w:t>
      </w:r>
    </w:p>
    <w:p w14:paraId="53EFB4F8" w14:textId="77777777" w:rsidR="003159F6" w:rsidRPr="003159F6" w:rsidRDefault="003159F6" w:rsidP="003159F6">
      <w:pPr>
        <w:bidi/>
        <w:jc w:val="both"/>
        <w:rPr>
          <w:rFonts w:cs="David" w:hint="cs"/>
          <w:rtl/>
        </w:rPr>
      </w:pPr>
    </w:p>
    <w:p w14:paraId="2DFE7BDD" w14:textId="77777777" w:rsidR="003159F6" w:rsidRPr="003159F6" w:rsidRDefault="003159F6" w:rsidP="003159F6">
      <w:pPr>
        <w:bidi/>
        <w:jc w:val="both"/>
        <w:rPr>
          <w:rFonts w:cs="David" w:hint="cs"/>
          <w:u w:val="single"/>
          <w:rtl/>
        </w:rPr>
      </w:pPr>
    </w:p>
    <w:p w14:paraId="16E2AB19" w14:textId="77777777" w:rsidR="003159F6" w:rsidRPr="003159F6" w:rsidRDefault="003159F6" w:rsidP="003159F6">
      <w:pPr>
        <w:bidi/>
        <w:jc w:val="both"/>
        <w:rPr>
          <w:rFonts w:cs="David" w:hint="cs"/>
          <w:u w:val="single"/>
          <w:rtl/>
        </w:rPr>
      </w:pPr>
    </w:p>
    <w:p w14:paraId="10CAA172" w14:textId="77777777" w:rsidR="003159F6" w:rsidRDefault="003159F6" w:rsidP="003159F6">
      <w:pPr>
        <w:bidi/>
        <w:jc w:val="both"/>
        <w:rPr>
          <w:rFonts w:cs="David" w:hint="cs"/>
          <w:u w:val="single"/>
          <w:rtl/>
        </w:rPr>
      </w:pPr>
    </w:p>
    <w:p w14:paraId="48A05134" w14:textId="77777777" w:rsidR="003159F6" w:rsidRDefault="003159F6" w:rsidP="003159F6">
      <w:pPr>
        <w:bidi/>
        <w:jc w:val="both"/>
        <w:rPr>
          <w:rFonts w:cs="David" w:hint="cs"/>
          <w:u w:val="single"/>
          <w:rtl/>
        </w:rPr>
      </w:pPr>
    </w:p>
    <w:p w14:paraId="495819F9" w14:textId="77777777" w:rsidR="003159F6" w:rsidRDefault="003159F6" w:rsidP="003159F6">
      <w:pPr>
        <w:bidi/>
        <w:jc w:val="both"/>
        <w:rPr>
          <w:rFonts w:cs="David" w:hint="cs"/>
          <w:u w:val="single"/>
          <w:rtl/>
        </w:rPr>
      </w:pPr>
    </w:p>
    <w:p w14:paraId="53E93661" w14:textId="77777777" w:rsidR="003159F6" w:rsidRPr="003159F6" w:rsidRDefault="003159F6" w:rsidP="003159F6">
      <w:pPr>
        <w:bidi/>
        <w:jc w:val="both"/>
        <w:rPr>
          <w:rFonts w:cs="David" w:hint="cs"/>
          <w:rtl/>
        </w:rPr>
      </w:pPr>
      <w:r w:rsidRPr="003159F6">
        <w:rPr>
          <w:rFonts w:cs="David" w:hint="cs"/>
          <w:u w:val="single"/>
          <w:rtl/>
        </w:rPr>
        <w:t xml:space="preserve">יולי </w:t>
      </w:r>
      <w:proofErr w:type="spellStart"/>
      <w:r w:rsidRPr="003159F6">
        <w:rPr>
          <w:rFonts w:cs="David" w:hint="cs"/>
          <w:u w:val="single"/>
          <w:rtl/>
        </w:rPr>
        <w:t>אדלשטיין</w:t>
      </w:r>
      <w:proofErr w:type="spellEnd"/>
      <w:r w:rsidRPr="003159F6">
        <w:rPr>
          <w:rFonts w:cs="David" w:hint="cs"/>
          <w:u w:val="single"/>
          <w:rtl/>
        </w:rPr>
        <w:t>:</w:t>
      </w:r>
    </w:p>
    <w:p w14:paraId="34D807AC" w14:textId="77777777" w:rsidR="003159F6" w:rsidRPr="003159F6" w:rsidRDefault="003159F6" w:rsidP="003159F6">
      <w:pPr>
        <w:bidi/>
        <w:jc w:val="both"/>
        <w:rPr>
          <w:rFonts w:cs="David" w:hint="cs"/>
          <w:rtl/>
        </w:rPr>
      </w:pPr>
    </w:p>
    <w:p w14:paraId="5EAB228E" w14:textId="77777777" w:rsidR="003159F6" w:rsidRPr="003159F6" w:rsidRDefault="003159F6" w:rsidP="003159F6">
      <w:pPr>
        <w:bidi/>
        <w:jc w:val="both"/>
        <w:rPr>
          <w:rFonts w:cs="David" w:hint="cs"/>
          <w:rtl/>
        </w:rPr>
      </w:pPr>
      <w:r w:rsidRPr="003159F6">
        <w:rPr>
          <w:rFonts w:cs="David" w:hint="cs"/>
          <w:rtl/>
        </w:rPr>
        <w:tab/>
        <w:t xml:space="preserve">מה שביקשתי זה לשנות את הנוסח שאומר: בתיאום עם יושב ראש הכנסת ל"באישור". ביקשתי את רשות הדיבור לומר דבר כזה, כנראה בכנסת </w:t>
      </w:r>
      <w:proofErr w:type="spellStart"/>
      <w:r w:rsidRPr="003159F6">
        <w:rPr>
          <w:rFonts w:cs="David" w:hint="cs"/>
          <w:rtl/>
        </w:rPr>
        <w:t>הכל</w:t>
      </w:r>
      <w:proofErr w:type="spellEnd"/>
      <w:r w:rsidRPr="003159F6">
        <w:rPr>
          <w:rFonts w:cs="David" w:hint="cs"/>
          <w:rtl/>
        </w:rPr>
        <w:t xml:space="preserve"> אקטואלי. באותו יום שהיה כאן כל הסיפור עם הרביזיות </w:t>
      </w:r>
      <w:r w:rsidRPr="003159F6">
        <w:rPr>
          <w:rFonts w:cs="David"/>
          <w:rtl/>
        </w:rPr>
        <w:t>–</w:t>
      </w:r>
      <w:r w:rsidRPr="003159F6">
        <w:rPr>
          <w:rFonts w:cs="David" w:hint="cs"/>
          <w:rtl/>
        </w:rPr>
        <w:t xml:space="preserve"> פתחה יושבת ראש הכנסת את ישיבת המליאה. היה אמור להשיב לה שר מסוים, השר המסוים הזה היה במקרה מקוזז איתי מבעוד שבוע ושהה בחו"ל. אם היה מקובל מה שביקשתי באישור יו"ר הכנסת </w:t>
      </w:r>
      <w:r w:rsidRPr="003159F6">
        <w:rPr>
          <w:rFonts w:cs="David"/>
          <w:rtl/>
        </w:rPr>
        <w:t>–</w:t>
      </w:r>
      <w:r w:rsidRPr="003159F6">
        <w:rPr>
          <w:rFonts w:cs="David" w:hint="cs"/>
          <w:rtl/>
        </w:rPr>
        <w:t xml:space="preserve"> לא היה קורה כל המצב המביך שבו היא נאלצה לסגור את הישיבה, לדרוש שיופיע שר אחר וכן הלאה. לכן אני אומר, הדברים האלה זה לא פלפול. אלו דברים מעשיים וחשובים מאוד לעבודה סדירה של הכנסת. אני מבקש שגם בנושא הזה שלא יהיו כאן קווים של קואליציה ואופוזיציה. </w:t>
      </w:r>
    </w:p>
    <w:p w14:paraId="66598FF4" w14:textId="77777777" w:rsidR="003159F6" w:rsidRPr="003159F6" w:rsidRDefault="003159F6" w:rsidP="003159F6">
      <w:pPr>
        <w:bidi/>
        <w:jc w:val="both"/>
        <w:rPr>
          <w:rFonts w:cs="David" w:hint="cs"/>
          <w:rtl/>
        </w:rPr>
      </w:pPr>
    </w:p>
    <w:p w14:paraId="14F472D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0E64480" w14:textId="77777777" w:rsidR="003159F6" w:rsidRPr="003159F6" w:rsidRDefault="003159F6" w:rsidP="003159F6">
      <w:pPr>
        <w:bidi/>
        <w:jc w:val="both"/>
        <w:rPr>
          <w:rFonts w:cs="David" w:hint="cs"/>
          <w:rtl/>
        </w:rPr>
      </w:pPr>
    </w:p>
    <w:p w14:paraId="1CDEA44A" w14:textId="77777777" w:rsidR="003159F6" w:rsidRPr="003159F6" w:rsidRDefault="003159F6" w:rsidP="003159F6">
      <w:pPr>
        <w:bidi/>
        <w:jc w:val="both"/>
        <w:rPr>
          <w:rFonts w:cs="David" w:hint="cs"/>
          <w:rtl/>
        </w:rPr>
      </w:pPr>
      <w:r w:rsidRPr="003159F6">
        <w:rPr>
          <w:rFonts w:cs="David" w:hint="cs"/>
          <w:rtl/>
        </w:rPr>
        <w:tab/>
        <w:t xml:space="preserve"> תודה, גברתי היועצת המשפטית, תסבירי בבקשה את סעיף 88 כדי שחברים אחרים שלא היו בדיון הקודם יבינו על מה אנחנו מצביעים וגם מה ההסתייגויות של גדעון. </w:t>
      </w:r>
    </w:p>
    <w:p w14:paraId="245170CB" w14:textId="77777777" w:rsidR="003159F6" w:rsidRPr="003159F6" w:rsidRDefault="003159F6" w:rsidP="003159F6">
      <w:pPr>
        <w:bidi/>
        <w:jc w:val="both"/>
        <w:rPr>
          <w:rFonts w:cs="David" w:hint="cs"/>
          <w:rtl/>
        </w:rPr>
      </w:pPr>
    </w:p>
    <w:p w14:paraId="6360ECC7"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18688C5D" w14:textId="77777777" w:rsidR="003159F6" w:rsidRPr="003159F6" w:rsidRDefault="003159F6" w:rsidP="003159F6">
      <w:pPr>
        <w:bidi/>
        <w:jc w:val="both"/>
        <w:rPr>
          <w:rFonts w:cs="David" w:hint="cs"/>
          <w:rtl/>
        </w:rPr>
      </w:pPr>
    </w:p>
    <w:p w14:paraId="7DDD8387" w14:textId="77777777" w:rsidR="003159F6" w:rsidRPr="003159F6" w:rsidRDefault="003159F6" w:rsidP="003159F6">
      <w:pPr>
        <w:bidi/>
        <w:jc w:val="both"/>
        <w:rPr>
          <w:rFonts w:cs="David" w:hint="cs"/>
          <w:rtl/>
        </w:rPr>
      </w:pPr>
      <w:r w:rsidRPr="003159F6">
        <w:rPr>
          <w:rFonts w:cs="David" w:hint="cs"/>
          <w:rtl/>
        </w:rPr>
        <w:tab/>
        <w:t xml:space="preserve"> לפי הפרוטוקול של הישיבה מה-26 בפברואר, חברי הכנסת סער, </w:t>
      </w:r>
      <w:proofErr w:type="spellStart"/>
      <w:r w:rsidRPr="003159F6">
        <w:rPr>
          <w:rFonts w:cs="David" w:hint="cs"/>
          <w:rtl/>
        </w:rPr>
        <w:t>יחימוביץ</w:t>
      </w:r>
      <w:proofErr w:type="spellEnd"/>
      <w:r w:rsidRPr="003159F6">
        <w:rPr>
          <w:rFonts w:cs="David" w:hint="cs"/>
          <w:rtl/>
        </w:rPr>
        <w:t xml:space="preserve"> </w:t>
      </w:r>
      <w:proofErr w:type="spellStart"/>
      <w:r w:rsidRPr="003159F6">
        <w:rPr>
          <w:rFonts w:cs="David" w:hint="cs"/>
          <w:rtl/>
        </w:rPr>
        <w:t>וחנין</w:t>
      </w:r>
      <w:proofErr w:type="spellEnd"/>
      <w:r w:rsidRPr="003159F6">
        <w:rPr>
          <w:rFonts w:cs="David" w:hint="cs"/>
          <w:rtl/>
        </w:rPr>
        <w:t xml:space="preserve"> הגישו השגה על החלטת הוועדה שעניינה, כפי שאמר חבר הכנסת סער, ששר יוכל להיות מוחלף על ידי שר אחר לא יותר מ-3 פעמים במהלך מושב הכנסת. כאשר הצביעו על ההשגה היו 6 בעד ו-9 נגד. חבר הכנסת סער ביקש רביזיה והרביזיה עברה. מכאן שעכשיו הנושא שוב פתוח וצריך שוב להצביע על ההשגה. החלטת הוועדה הייתה שכאשר שר משיב על הצעה לסדר היום - - - </w:t>
      </w:r>
    </w:p>
    <w:p w14:paraId="360BD7A4" w14:textId="77777777" w:rsidR="003159F6" w:rsidRPr="003159F6" w:rsidRDefault="003159F6" w:rsidP="003159F6">
      <w:pPr>
        <w:bidi/>
        <w:jc w:val="both"/>
        <w:rPr>
          <w:rFonts w:cs="David" w:hint="cs"/>
          <w:rtl/>
        </w:rPr>
      </w:pPr>
    </w:p>
    <w:p w14:paraId="7F5C8352" w14:textId="77777777" w:rsidR="003159F6" w:rsidRPr="003159F6" w:rsidRDefault="003159F6" w:rsidP="003159F6">
      <w:pPr>
        <w:bidi/>
        <w:jc w:val="both"/>
        <w:rPr>
          <w:rFonts w:cs="David" w:hint="cs"/>
          <w:rtl/>
        </w:rPr>
      </w:pPr>
      <w:r w:rsidRPr="003159F6">
        <w:rPr>
          <w:rFonts w:cs="David" w:hint="cs"/>
          <w:u w:val="single"/>
          <w:rtl/>
        </w:rPr>
        <w:t>צבי הנדל:</w:t>
      </w:r>
    </w:p>
    <w:p w14:paraId="1B26CB57" w14:textId="77777777" w:rsidR="003159F6" w:rsidRPr="003159F6" w:rsidRDefault="003159F6" w:rsidP="003159F6">
      <w:pPr>
        <w:bidi/>
        <w:jc w:val="both"/>
        <w:rPr>
          <w:rFonts w:cs="David" w:hint="cs"/>
          <w:rtl/>
        </w:rPr>
      </w:pPr>
    </w:p>
    <w:p w14:paraId="3A538779" w14:textId="77777777" w:rsidR="003159F6" w:rsidRPr="003159F6" w:rsidRDefault="003159F6" w:rsidP="003159F6">
      <w:pPr>
        <w:bidi/>
        <w:jc w:val="both"/>
        <w:rPr>
          <w:rFonts w:cs="David" w:hint="cs"/>
          <w:rtl/>
        </w:rPr>
      </w:pPr>
      <w:r w:rsidRPr="003159F6">
        <w:rPr>
          <w:rFonts w:cs="David" w:hint="cs"/>
          <w:rtl/>
        </w:rPr>
        <w:tab/>
        <w:t xml:space="preserve"> יכול 3 פעמים להחליף אותו שר אחר. </w:t>
      </w:r>
    </w:p>
    <w:p w14:paraId="3180EFA5" w14:textId="77777777" w:rsidR="003159F6" w:rsidRPr="003159F6" w:rsidRDefault="003159F6" w:rsidP="003159F6">
      <w:pPr>
        <w:bidi/>
        <w:jc w:val="both"/>
        <w:rPr>
          <w:rFonts w:cs="David" w:hint="cs"/>
          <w:rtl/>
        </w:rPr>
      </w:pPr>
    </w:p>
    <w:p w14:paraId="3A7659BE"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695DAED4" w14:textId="77777777" w:rsidR="003159F6" w:rsidRPr="003159F6" w:rsidRDefault="003159F6" w:rsidP="003159F6">
      <w:pPr>
        <w:bidi/>
        <w:jc w:val="both"/>
        <w:rPr>
          <w:rFonts w:cs="David" w:hint="cs"/>
          <w:rtl/>
        </w:rPr>
      </w:pPr>
    </w:p>
    <w:p w14:paraId="4A08EEEE" w14:textId="77777777" w:rsidR="003159F6" w:rsidRPr="003159F6" w:rsidRDefault="003159F6" w:rsidP="003159F6">
      <w:pPr>
        <w:bidi/>
        <w:jc w:val="both"/>
        <w:rPr>
          <w:rFonts w:cs="David" w:hint="cs"/>
          <w:rtl/>
        </w:rPr>
      </w:pPr>
      <w:r w:rsidRPr="003159F6">
        <w:rPr>
          <w:rFonts w:cs="David" w:hint="cs"/>
          <w:rtl/>
        </w:rPr>
        <w:tab/>
        <w:t xml:space="preserve"> הוועדה החליטה שככלל ישיבה השר שהנושא בסמכותו או סגנו והממשלה לא תיוצג על ידי שר או סגן שר אחר אלא אם זה בנסיבות מיוחדות באישור השר המקשר ובתיאום עם יו"ר הכנסת. </w:t>
      </w:r>
    </w:p>
    <w:p w14:paraId="53C2FA39" w14:textId="77777777" w:rsidR="003159F6" w:rsidRPr="003159F6" w:rsidRDefault="003159F6" w:rsidP="003159F6">
      <w:pPr>
        <w:bidi/>
        <w:jc w:val="both"/>
        <w:rPr>
          <w:rFonts w:cs="David" w:hint="cs"/>
          <w:rtl/>
        </w:rPr>
      </w:pPr>
    </w:p>
    <w:p w14:paraId="7A064DC5"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EE28270" w14:textId="77777777" w:rsidR="003159F6" w:rsidRPr="003159F6" w:rsidRDefault="003159F6" w:rsidP="003159F6">
      <w:pPr>
        <w:bidi/>
        <w:jc w:val="both"/>
        <w:rPr>
          <w:rFonts w:cs="David" w:hint="cs"/>
          <w:rtl/>
        </w:rPr>
      </w:pPr>
    </w:p>
    <w:p w14:paraId="32B2F6E7" w14:textId="77777777" w:rsidR="003159F6" w:rsidRPr="003159F6" w:rsidRDefault="003159F6" w:rsidP="003159F6">
      <w:pPr>
        <w:bidi/>
        <w:jc w:val="both"/>
        <w:rPr>
          <w:rFonts w:cs="David" w:hint="cs"/>
          <w:rtl/>
        </w:rPr>
      </w:pPr>
      <w:r w:rsidRPr="003159F6">
        <w:rPr>
          <w:rFonts w:cs="David" w:hint="cs"/>
          <w:rtl/>
        </w:rPr>
        <w:tab/>
        <w:t xml:space="preserve">וגדעון אומר: זה בסדר אבל בוא נגביל את זה לפרק של 3 פעמים. </w:t>
      </w:r>
    </w:p>
    <w:p w14:paraId="16B6CB32" w14:textId="77777777" w:rsidR="003159F6" w:rsidRPr="003159F6" w:rsidRDefault="003159F6" w:rsidP="003159F6">
      <w:pPr>
        <w:bidi/>
        <w:jc w:val="both"/>
        <w:rPr>
          <w:rFonts w:cs="David" w:hint="cs"/>
          <w:rtl/>
        </w:rPr>
      </w:pPr>
    </w:p>
    <w:p w14:paraId="7D9DF761"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3028499D" w14:textId="77777777" w:rsidR="003159F6" w:rsidRPr="003159F6" w:rsidRDefault="003159F6" w:rsidP="003159F6">
      <w:pPr>
        <w:bidi/>
        <w:jc w:val="both"/>
        <w:rPr>
          <w:rFonts w:cs="David" w:hint="cs"/>
          <w:rtl/>
        </w:rPr>
      </w:pPr>
    </w:p>
    <w:p w14:paraId="149CCBCD" w14:textId="77777777" w:rsidR="003159F6" w:rsidRPr="003159F6" w:rsidRDefault="003159F6" w:rsidP="003159F6">
      <w:pPr>
        <w:bidi/>
        <w:jc w:val="both"/>
        <w:rPr>
          <w:rFonts w:cs="David" w:hint="cs"/>
          <w:rtl/>
        </w:rPr>
      </w:pPr>
      <w:r w:rsidRPr="003159F6">
        <w:rPr>
          <w:rFonts w:cs="David" w:hint="cs"/>
          <w:rtl/>
        </w:rPr>
        <w:tab/>
        <w:t xml:space="preserve"> לא יותר מ-3 פעמים במושב. </w:t>
      </w:r>
    </w:p>
    <w:p w14:paraId="5E43410D" w14:textId="77777777" w:rsidR="003159F6" w:rsidRPr="003159F6" w:rsidRDefault="003159F6" w:rsidP="003159F6">
      <w:pPr>
        <w:bidi/>
        <w:jc w:val="both"/>
        <w:rPr>
          <w:rFonts w:cs="David" w:hint="cs"/>
          <w:rtl/>
        </w:rPr>
      </w:pPr>
    </w:p>
    <w:p w14:paraId="552377C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CB7B269" w14:textId="77777777" w:rsidR="003159F6" w:rsidRPr="003159F6" w:rsidRDefault="003159F6" w:rsidP="003159F6">
      <w:pPr>
        <w:bidi/>
        <w:jc w:val="both"/>
        <w:rPr>
          <w:rFonts w:cs="David" w:hint="cs"/>
          <w:rtl/>
        </w:rPr>
      </w:pPr>
    </w:p>
    <w:p w14:paraId="3E44562A" w14:textId="77777777" w:rsidR="003159F6" w:rsidRPr="003159F6" w:rsidRDefault="003159F6" w:rsidP="003159F6">
      <w:pPr>
        <w:bidi/>
        <w:jc w:val="both"/>
        <w:rPr>
          <w:rFonts w:cs="David" w:hint="cs"/>
          <w:rtl/>
        </w:rPr>
      </w:pPr>
      <w:r w:rsidRPr="003159F6">
        <w:rPr>
          <w:rFonts w:cs="David" w:hint="cs"/>
          <w:rtl/>
        </w:rPr>
        <w:tab/>
        <w:t xml:space="preserve"> רבותי, אני חושב שאם נתכנס ל-5 פעמים - - - </w:t>
      </w:r>
    </w:p>
    <w:p w14:paraId="5EAA51F0" w14:textId="77777777" w:rsidR="003159F6" w:rsidRPr="003159F6" w:rsidRDefault="003159F6" w:rsidP="003159F6">
      <w:pPr>
        <w:bidi/>
        <w:jc w:val="both"/>
        <w:rPr>
          <w:rFonts w:cs="David" w:hint="cs"/>
          <w:rtl/>
        </w:rPr>
      </w:pPr>
    </w:p>
    <w:p w14:paraId="4716455F"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3C70178B" w14:textId="77777777" w:rsidR="003159F6" w:rsidRPr="003159F6" w:rsidRDefault="003159F6" w:rsidP="003159F6">
      <w:pPr>
        <w:bidi/>
        <w:jc w:val="both"/>
        <w:rPr>
          <w:rFonts w:cs="David" w:hint="cs"/>
          <w:u w:val="single"/>
          <w:rtl/>
        </w:rPr>
      </w:pPr>
    </w:p>
    <w:p w14:paraId="3343F4A8" w14:textId="77777777" w:rsidR="003159F6" w:rsidRPr="003159F6" w:rsidRDefault="003159F6" w:rsidP="003159F6">
      <w:pPr>
        <w:bidi/>
        <w:jc w:val="both"/>
        <w:rPr>
          <w:rFonts w:cs="David" w:hint="cs"/>
          <w:rtl/>
        </w:rPr>
      </w:pPr>
      <w:r w:rsidRPr="003159F6">
        <w:rPr>
          <w:rFonts w:cs="David" w:hint="cs"/>
          <w:rtl/>
        </w:rPr>
        <w:tab/>
        <w:t xml:space="preserve"> לא נתכנס ל-5 פעמים. </w:t>
      </w:r>
    </w:p>
    <w:p w14:paraId="510D9D9B" w14:textId="77777777" w:rsidR="003159F6" w:rsidRDefault="003159F6" w:rsidP="003159F6">
      <w:pPr>
        <w:bidi/>
        <w:jc w:val="both"/>
        <w:rPr>
          <w:rFonts w:cs="David" w:hint="cs"/>
          <w:rtl/>
        </w:rPr>
      </w:pPr>
    </w:p>
    <w:p w14:paraId="12643594" w14:textId="77777777" w:rsidR="003159F6" w:rsidRDefault="003159F6" w:rsidP="003159F6">
      <w:pPr>
        <w:bidi/>
        <w:jc w:val="both"/>
        <w:rPr>
          <w:rFonts w:cs="David" w:hint="cs"/>
          <w:rtl/>
        </w:rPr>
      </w:pPr>
    </w:p>
    <w:p w14:paraId="29682251" w14:textId="77777777" w:rsidR="003159F6" w:rsidRDefault="003159F6" w:rsidP="003159F6">
      <w:pPr>
        <w:bidi/>
        <w:jc w:val="both"/>
        <w:rPr>
          <w:rFonts w:cs="David" w:hint="cs"/>
          <w:rtl/>
        </w:rPr>
      </w:pPr>
    </w:p>
    <w:p w14:paraId="1AF95612" w14:textId="77777777" w:rsidR="003159F6" w:rsidRDefault="003159F6" w:rsidP="003159F6">
      <w:pPr>
        <w:bidi/>
        <w:jc w:val="both"/>
        <w:rPr>
          <w:rFonts w:cs="David" w:hint="cs"/>
          <w:rtl/>
        </w:rPr>
      </w:pPr>
    </w:p>
    <w:p w14:paraId="6A679F71" w14:textId="77777777" w:rsidR="003159F6" w:rsidRDefault="003159F6" w:rsidP="003159F6">
      <w:pPr>
        <w:bidi/>
        <w:jc w:val="both"/>
        <w:rPr>
          <w:rFonts w:cs="David" w:hint="cs"/>
          <w:rtl/>
        </w:rPr>
      </w:pPr>
    </w:p>
    <w:p w14:paraId="245CA704" w14:textId="77777777" w:rsidR="003159F6" w:rsidRPr="003159F6" w:rsidRDefault="003159F6" w:rsidP="003159F6">
      <w:pPr>
        <w:bidi/>
        <w:jc w:val="both"/>
        <w:rPr>
          <w:rFonts w:cs="David" w:hint="cs"/>
          <w:rtl/>
        </w:rPr>
      </w:pPr>
    </w:p>
    <w:p w14:paraId="11800CB0"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873734E" w14:textId="77777777" w:rsidR="003159F6" w:rsidRPr="003159F6" w:rsidRDefault="003159F6" w:rsidP="003159F6">
      <w:pPr>
        <w:bidi/>
        <w:jc w:val="both"/>
        <w:rPr>
          <w:rFonts w:cs="David" w:hint="cs"/>
          <w:rtl/>
        </w:rPr>
      </w:pPr>
    </w:p>
    <w:p w14:paraId="001B8075" w14:textId="77777777" w:rsidR="003159F6" w:rsidRPr="003159F6" w:rsidRDefault="003159F6" w:rsidP="003159F6">
      <w:pPr>
        <w:bidi/>
        <w:jc w:val="both"/>
        <w:rPr>
          <w:rFonts w:cs="David" w:hint="cs"/>
          <w:rtl/>
        </w:rPr>
      </w:pPr>
      <w:r w:rsidRPr="003159F6">
        <w:rPr>
          <w:rFonts w:cs="David" w:hint="cs"/>
          <w:rtl/>
        </w:rPr>
        <w:tab/>
        <w:t xml:space="preserve"> אז נצביע על זה.</w:t>
      </w:r>
    </w:p>
    <w:p w14:paraId="3A1BCB91" w14:textId="77777777" w:rsidR="003159F6" w:rsidRPr="003159F6" w:rsidRDefault="003159F6" w:rsidP="003159F6">
      <w:pPr>
        <w:bidi/>
        <w:jc w:val="both"/>
        <w:rPr>
          <w:rFonts w:cs="David" w:hint="cs"/>
          <w:rtl/>
        </w:rPr>
      </w:pPr>
    </w:p>
    <w:p w14:paraId="575D42F5" w14:textId="77777777" w:rsidR="003159F6" w:rsidRPr="003159F6" w:rsidRDefault="003159F6" w:rsidP="003159F6">
      <w:pPr>
        <w:bidi/>
        <w:jc w:val="both"/>
        <w:rPr>
          <w:rFonts w:cs="David" w:hint="cs"/>
          <w:rtl/>
        </w:rPr>
      </w:pPr>
      <w:r w:rsidRPr="003159F6">
        <w:rPr>
          <w:rFonts w:cs="David" w:hint="cs"/>
          <w:u w:val="single"/>
          <w:rtl/>
        </w:rPr>
        <w:t>נסים זאב:</w:t>
      </w:r>
    </w:p>
    <w:p w14:paraId="2FDE8B98" w14:textId="77777777" w:rsidR="003159F6" w:rsidRPr="003159F6" w:rsidRDefault="003159F6" w:rsidP="003159F6">
      <w:pPr>
        <w:bidi/>
        <w:jc w:val="both"/>
        <w:rPr>
          <w:rFonts w:cs="David" w:hint="cs"/>
          <w:rtl/>
        </w:rPr>
      </w:pPr>
    </w:p>
    <w:p w14:paraId="079E10DA" w14:textId="77777777" w:rsidR="003159F6" w:rsidRPr="003159F6" w:rsidRDefault="003159F6" w:rsidP="003159F6">
      <w:pPr>
        <w:bidi/>
        <w:jc w:val="both"/>
        <w:rPr>
          <w:rFonts w:cs="David" w:hint="cs"/>
          <w:rtl/>
        </w:rPr>
      </w:pPr>
      <w:r w:rsidRPr="003159F6">
        <w:rPr>
          <w:rFonts w:cs="David" w:hint="cs"/>
          <w:rtl/>
        </w:rPr>
        <w:tab/>
        <w:t xml:space="preserve"> אני אומר: תפסת מרובה לא תפסת. </w:t>
      </w:r>
    </w:p>
    <w:p w14:paraId="55F92B60" w14:textId="77777777" w:rsidR="003159F6" w:rsidRPr="003159F6" w:rsidRDefault="003159F6" w:rsidP="003159F6">
      <w:pPr>
        <w:bidi/>
        <w:jc w:val="both"/>
        <w:rPr>
          <w:rFonts w:cs="David" w:hint="cs"/>
          <w:rtl/>
        </w:rPr>
      </w:pPr>
    </w:p>
    <w:p w14:paraId="5301D3D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828FABC" w14:textId="77777777" w:rsidR="003159F6" w:rsidRPr="003159F6" w:rsidRDefault="003159F6" w:rsidP="003159F6">
      <w:pPr>
        <w:bidi/>
        <w:jc w:val="both"/>
        <w:rPr>
          <w:rFonts w:cs="David" w:hint="cs"/>
          <w:rtl/>
        </w:rPr>
      </w:pPr>
    </w:p>
    <w:p w14:paraId="2727BC0A" w14:textId="77777777" w:rsidR="003159F6" w:rsidRPr="003159F6" w:rsidRDefault="003159F6" w:rsidP="003159F6">
      <w:pPr>
        <w:bidi/>
        <w:jc w:val="both"/>
        <w:rPr>
          <w:rFonts w:cs="David" w:hint="cs"/>
          <w:rtl/>
        </w:rPr>
      </w:pPr>
      <w:r w:rsidRPr="003159F6">
        <w:rPr>
          <w:rFonts w:cs="David" w:hint="cs"/>
          <w:rtl/>
        </w:rPr>
        <w:tab/>
        <w:t xml:space="preserve"> נכון. </w:t>
      </w:r>
    </w:p>
    <w:p w14:paraId="3A6598E2" w14:textId="77777777" w:rsidR="003159F6" w:rsidRPr="003159F6" w:rsidRDefault="003159F6" w:rsidP="003159F6">
      <w:pPr>
        <w:bidi/>
        <w:jc w:val="both"/>
        <w:rPr>
          <w:rFonts w:cs="David" w:hint="cs"/>
          <w:rtl/>
        </w:rPr>
      </w:pPr>
    </w:p>
    <w:p w14:paraId="66A6FA5B" w14:textId="77777777" w:rsidR="003159F6" w:rsidRPr="003159F6" w:rsidRDefault="003159F6" w:rsidP="003159F6">
      <w:pPr>
        <w:bidi/>
        <w:jc w:val="both"/>
        <w:rPr>
          <w:rFonts w:cs="David" w:hint="cs"/>
          <w:rtl/>
        </w:rPr>
      </w:pPr>
      <w:r w:rsidRPr="003159F6">
        <w:rPr>
          <w:rFonts w:cs="David" w:hint="cs"/>
          <w:u w:val="single"/>
          <w:rtl/>
        </w:rPr>
        <w:t>נסים זאב:</w:t>
      </w:r>
    </w:p>
    <w:p w14:paraId="2EDF503F" w14:textId="77777777" w:rsidR="003159F6" w:rsidRPr="003159F6" w:rsidRDefault="003159F6" w:rsidP="003159F6">
      <w:pPr>
        <w:bidi/>
        <w:jc w:val="both"/>
        <w:rPr>
          <w:rFonts w:cs="David" w:hint="cs"/>
          <w:rtl/>
        </w:rPr>
      </w:pPr>
    </w:p>
    <w:p w14:paraId="48165CE6" w14:textId="77777777" w:rsidR="003159F6" w:rsidRPr="003159F6" w:rsidRDefault="003159F6" w:rsidP="003159F6">
      <w:pPr>
        <w:bidi/>
        <w:jc w:val="both"/>
        <w:rPr>
          <w:rFonts w:cs="David" w:hint="cs"/>
          <w:rtl/>
        </w:rPr>
      </w:pPr>
      <w:r w:rsidRPr="003159F6">
        <w:rPr>
          <w:rFonts w:cs="David" w:hint="cs"/>
          <w:rtl/>
        </w:rPr>
        <w:tab/>
        <w:t xml:space="preserve"> גדעון, מה שיקרה הוא שאתה בעצם תשתק את דיוני הכנסת. אתה לא יכול לחייב שר לבוא ולענות על הצעות לסדר או על כל דבר שהכנסת מעלה על ידי חברי הכנסת. אנחנו יודעים שפעמים רבות חברי כנסת מיוזמתם מוותרים אפילו על תשובת שר. יש להם עניין שהדבר יירשם בפרוטוקול, הם אמרו מה שאמרו ואם זה יותר חשוב שזה יירשם גם בעיתון. אם זה לא </w:t>
      </w:r>
      <w:proofErr w:type="spellStart"/>
      <w:r w:rsidRPr="003159F6">
        <w:rPr>
          <w:rFonts w:cs="David" w:hint="cs"/>
          <w:rtl/>
        </w:rPr>
        <w:t>נרשםלפחות</w:t>
      </w:r>
      <w:proofErr w:type="spellEnd"/>
      <w:r w:rsidRPr="003159F6">
        <w:rPr>
          <w:rFonts w:cs="David" w:hint="cs"/>
          <w:rtl/>
        </w:rPr>
        <w:t xml:space="preserve"> זה נאמר. לכן, אדוני היושב ראש, אנחנו פשוט פוגעים בעצמנו. </w:t>
      </w:r>
    </w:p>
    <w:p w14:paraId="1CF6BF7F" w14:textId="77777777" w:rsidR="003159F6" w:rsidRPr="003159F6" w:rsidRDefault="003159F6" w:rsidP="003159F6">
      <w:pPr>
        <w:bidi/>
        <w:jc w:val="both"/>
        <w:rPr>
          <w:rFonts w:cs="David" w:hint="cs"/>
          <w:rtl/>
        </w:rPr>
      </w:pPr>
    </w:p>
    <w:p w14:paraId="411D19BE"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471671E" w14:textId="77777777" w:rsidR="003159F6" w:rsidRPr="003159F6" w:rsidRDefault="003159F6" w:rsidP="003159F6">
      <w:pPr>
        <w:bidi/>
        <w:jc w:val="both"/>
        <w:rPr>
          <w:rFonts w:cs="David" w:hint="cs"/>
          <w:rtl/>
        </w:rPr>
      </w:pPr>
    </w:p>
    <w:p w14:paraId="5D8D9C40" w14:textId="77777777" w:rsidR="003159F6" w:rsidRPr="003159F6" w:rsidRDefault="003159F6" w:rsidP="003159F6">
      <w:pPr>
        <w:bidi/>
        <w:jc w:val="both"/>
        <w:rPr>
          <w:rFonts w:cs="David" w:hint="cs"/>
          <w:rtl/>
        </w:rPr>
      </w:pPr>
      <w:r w:rsidRPr="003159F6">
        <w:rPr>
          <w:rFonts w:cs="David" w:hint="cs"/>
          <w:rtl/>
        </w:rPr>
        <w:tab/>
        <w:t xml:space="preserve"> תודה. גדעון, אתה לא רוצה להגיע ל-5 פעמים?</w:t>
      </w:r>
    </w:p>
    <w:p w14:paraId="1CB01F7D" w14:textId="77777777" w:rsidR="003159F6" w:rsidRPr="003159F6" w:rsidRDefault="003159F6" w:rsidP="003159F6">
      <w:pPr>
        <w:bidi/>
        <w:jc w:val="both"/>
        <w:rPr>
          <w:rFonts w:cs="David" w:hint="cs"/>
          <w:rtl/>
        </w:rPr>
      </w:pPr>
    </w:p>
    <w:p w14:paraId="2BB4C8E4"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518B9B6F" w14:textId="77777777" w:rsidR="003159F6" w:rsidRPr="003159F6" w:rsidRDefault="003159F6" w:rsidP="003159F6">
      <w:pPr>
        <w:bidi/>
        <w:jc w:val="both"/>
        <w:rPr>
          <w:rFonts w:cs="David" w:hint="cs"/>
          <w:u w:val="single"/>
          <w:rtl/>
        </w:rPr>
      </w:pPr>
    </w:p>
    <w:p w14:paraId="73D6CB89" w14:textId="77777777" w:rsidR="003159F6" w:rsidRPr="003159F6" w:rsidRDefault="003159F6" w:rsidP="003159F6">
      <w:pPr>
        <w:bidi/>
        <w:jc w:val="both"/>
        <w:rPr>
          <w:rFonts w:cs="David" w:hint="cs"/>
          <w:rtl/>
        </w:rPr>
      </w:pPr>
      <w:r w:rsidRPr="003159F6">
        <w:rPr>
          <w:rFonts w:cs="David" w:hint="cs"/>
          <w:rtl/>
        </w:rPr>
        <w:tab/>
        <w:t xml:space="preserve"> לא, 5 זה מטורף, כפול 5 זה 25 פעמים. </w:t>
      </w:r>
    </w:p>
    <w:p w14:paraId="124B3B49" w14:textId="77777777" w:rsidR="003159F6" w:rsidRPr="003159F6" w:rsidRDefault="003159F6" w:rsidP="003159F6">
      <w:pPr>
        <w:bidi/>
        <w:jc w:val="both"/>
        <w:rPr>
          <w:rFonts w:cs="David" w:hint="cs"/>
          <w:rtl/>
        </w:rPr>
      </w:pPr>
    </w:p>
    <w:p w14:paraId="6B2E2460"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436744E" w14:textId="77777777" w:rsidR="003159F6" w:rsidRPr="003159F6" w:rsidRDefault="003159F6" w:rsidP="003159F6">
      <w:pPr>
        <w:bidi/>
        <w:jc w:val="both"/>
        <w:rPr>
          <w:rFonts w:cs="David" w:hint="cs"/>
          <w:rtl/>
        </w:rPr>
      </w:pPr>
    </w:p>
    <w:p w14:paraId="1818B0E0" w14:textId="77777777" w:rsidR="003159F6" w:rsidRPr="003159F6" w:rsidRDefault="003159F6" w:rsidP="003159F6">
      <w:pPr>
        <w:bidi/>
        <w:jc w:val="both"/>
        <w:rPr>
          <w:rFonts w:cs="David" w:hint="cs"/>
          <w:rtl/>
        </w:rPr>
      </w:pPr>
      <w:r w:rsidRPr="003159F6">
        <w:rPr>
          <w:rFonts w:cs="David" w:hint="cs"/>
          <w:rtl/>
        </w:rPr>
        <w:tab/>
        <w:t xml:space="preserve">5 זה לא נורא, זה משאיר גמישות. </w:t>
      </w:r>
    </w:p>
    <w:p w14:paraId="0646415E" w14:textId="77777777" w:rsidR="003159F6" w:rsidRPr="003159F6" w:rsidRDefault="003159F6" w:rsidP="003159F6">
      <w:pPr>
        <w:bidi/>
        <w:jc w:val="both"/>
        <w:rPr>
          <w:rFonts w:cs="David" w:hint="cs"/>
          <w:rtl/>
        </w:rPr>
      </w:pPr>
    </w:p>
    <w:p w14:paraId="50466B45"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388E11C8" w14:textId="77777777" w:rsidR="003159F6" w:rsidRPr="003159F6" w:rsidRDefault="003159F6" w:rsidP="003159F6">
      <w:pPr>
        <w:bidi/>
        <w:jc w:val="both"/>
        <w:rPr>
          <w:rFonts w:cs="David" w:hint="cs"/>
          <w:u w:val="single"/>
          <w:rtl/>
        </w:rPr>
      </w:pPr>
    </w:p>
    <w:p w14:paraId="3D4CE5B8" w14:textId="77777777" w:rsidR="003159F6" w:rsidRPr="003159F6" w:rsidRDefault="003159F6" w:rsidP="003159F6">
      <w:pPr>
        <w:bidi/>
        <w:jc w:val="both"/>
        <w:rPr>
          <w:rFonts w:cs="David" w:hint="cs"/>
          <w:rtl/>
        </w:rPr>
      </w:pPr>
      <w:r w:rsidRPr="003159F6">
        <w:rPr>
          <w:rFonts w:cs="David" w:hint="cs"/>
          <w:rtl/>
        </w:rPr>
        <w:tab/>
        <w:t xml:space="preserve"> 5 זה מטורף - - - </w:t>
      </w:r>
    </w:p>
    <w:p w14:paraId="4A15A94C" w14:textId="77777777" w:rsidR="003159F6" w:rsidRPr="003159F6" w:rsidRDefault="003159F6" w:rsidP="003159F6">
      <w:pPr>
        <w:bidi/>
        <w:jc w:val="both"/>
        <w:rPr>
          <w:rFonts w:cs="David" w:hint="cs"/>
          <w:rtl/>
        </w:rPr>
      </w:pPr>
    </w:p>
    <w:p w14:paraId="3C0CA033"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B6AAB54" w14:textId="77777777" w:rsidR="003159F6" w:rsidRPr="003159F6" w:rsidRDefault="003159F6" w:rsidP="003159F6">
      <w:pPr>
        <w:bidi/>
        <w:jc w:val="both"/>
        <w:rPr>
          <w:rFonts w:cs="David" w:hint="cs"/>
          <w:rtl/>
        </w:rPr>
      </w:pPr>
    </w:p>
    <w:p w14:paraId="563B9772" w14:textId="77777777" w:rsidR="003159F6" w:rsidRPr="003159F6" w:rsidRDefault="003159F6" w:rsidP="003159F6">
      <w:pPr>
        <w:bidi/>
        <w:jc w:val="both"/>
        <w:rPr>
          <w:rFonts w:cs="David" w:hint="cs"/>
          <w:rtl/>
        </w:rPr>
      </w:pPr>
      <w:r w:rsidRPr="003159F6">
        <w:rPr>
          <w:rFonts w:cs="David" w:hint="cs"/>
          <w:rtl/>
        </w:rPr>
        <w:tab/>
        <w:t>אני מעלה את זה להצבעה. מי בעד ההסתייגות של גדעון ירים את ידו. מי נגד? מי נמנע?</w:t>
      </w:r>
    </w:p>
    <w:p w14:paraId="472DD9C3" w14:textId="77777777" w:rsidR="003159F6" w:rsidRPr="003159F6" w:rsidRDefault="003159F6" w:rsidP="003159F6">
      <w:pPr>
        <w:bidi/>
        <w:jc w:val="both"/>
        <w:rPr>
          <w:rFonts w:cs="David" w:hint="cs"/>
          <w:rtl/>
        </w:rPr>
      </w:pPr>
    </w:p>
    <w:p w14:paraId="4507F684" w14:textId="77777777" w:rsidR="003159F6" w:rsidRPr="003159F6" w:rsidRDefault="003159F6" w:rsidP="003159F6">
      <w:pPr>
        <w:bidi/>
        <w:jc w:val="both"/>
        <w:rPr>
          <w:rFonts w:cs="David" w:hint="cs"/>
          <w:rtl/>
        </w:rPr>
      </w:pPr>
      <w:r w:rsidRPr="003159F6">
        <w:rPr>
          <w:rFonts w:cs="David" w:hint="cs"/>
          <w:u w:val="single"/>
          <w:rtl/>
        </w:rPr>
        <w:t>רונית תירוש:</w:t>
      </w:r>
    </w:p>
    <w:p w14:paraId="5D88F646" w14:textId="77777777" w:rsidR="003159F6" w:rsidRPr="003159F6" w:rsidRDefault="003159F6" w:rsidP="003159F6">
      <w:pPr>
        <w:bidi/>
        <w:jc w:val="both"/>
        <w:rPr>
          <w:rFonts w:cs="David" w:hint="cs"/>
          <w:rtl/>
        </w:rPr>
      </w:pPr>
    </w:p>
    <w:p w14:paraId="6A5CD0D7" w14:textId="77777777" w:rsidR="003159F6" w:rsidRPr="003159F6" w:rsidRDefault="003159F6" w:rsidP="003159F6">
      <w:pPr>
        <w:bidi/>
        <w:jc w:val="both"/>
        <w:rPr>
          <w:rFonts w:cs="David" w:hint="cs"/>
          <w:rtl/>
        </w:rPr>
      </w:pPr>
      <w:r w:rsidRPr="003159F6">
        <w:rPr>
          <w:rFonts w:cs="David" w:hint="cs"/>
          <w:rtl/>
        </w:rPr>
        <w:tab/>
        <w:t xml:space="preserve"> אני רוצה לראות את שרת החינוך, אני לא רואה אותה אף פעם.</w:t>
      </w:r>
    </w:p>
    <w:p w14:paraId="05C4BA26" w14:textId="77777777" w:rsidR="003159F6" w:rsidRPr="003159F6" w:rsidRDefault="003159F6" w:rsidP="003159F6">
      <w:pPr>
        <w:bidi/>
        <w:jc w:val="both"/>
        <w:rPr>
          <w:rFonts w:cs="David" w:hint="cs"/>
          <w:rtl/>
        </w:rPr>
      </w:pPr>
    </w:p>
    <w:p w14:paraId="672608D0"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92CF891" w14:textId="77777777" w:rsidR="003159F6" w:rsidRPr="003159F6" w:rsidRDefault="003159F6" w:rsidP="003159F6">
      <w:pPr>
        <w:bidi/>
        <w:jc w:val="both"/>
        <w:rPr>
          <w:rFonts w:cs="David" w:hint="cs"/>
          <w:rtl/>
        </w:rPr>
      </w:pPr>
    </w:p>
    <w:p w14:paraId="0D48A6D3" w14:textId="77777777" w:rsidR="003159F6" w:rsidRPr="003159F6" w:rsidRDefault="003159F6" w:rsidP="003159F6">
      <w:pPr>
        <w:bidi/>
        <w:jc w:val="both"/>
        <w:rPr>
          <w:rFonts w:cs="David" w:hint="cs"/>
          <w:rtl/>
        </w:rPr>
      </w:pPr>
      <w:r w:rsidRPr="003159F6">
        <w:rPr>
          <w:rFonts w:cs="David" w:hint="cs"/>
          <w:rtl/>
        </w:rPr>
        <w:tab/>
        <w:t xml:space="preserve">תודה רבה, ההסתייגות התקבלה. אני מודה לכם מאוד. </w:t>
      </w:r>
    </w:p>
    <w:p w14:paraId="37349F74" w14:textId="77777777" w:rsidR="003159F6" w:rsidRPr="003159F6" w:rsidRDefault="003159F6" w:rsidP="003159F6">
      <w:pPr>
        <w:bidi/>
        <w:jc w:val="both"/>
        <w:rPr>
          <w:rFonts w:cs="David" w:hint="cs"/>
          <w:rtl/>
        </w:rPr>
      </w:pPr>
    </w:p>
    <w:p w14:paraId="78D604D2" w14:textId="77777777" w:rsidR="003159F6" w:rsidRPr="003159F6" w:rsidRDefault="003159F6" w:rsidP="003159F6">
      <w:pPr>
        <w:bidi/>
        <w:jc w:val="both"/>
        <w:rPr>
          <w:rFonts w:cs="David" w:hint="cs"/>
          <w:rtl/>
        </w:rPr>
      </w:pPr>
      <w:r w:rsidRPr="003159F6">
        <w:rPr>
          <w:rFonts w:cs="David" w:hint="cs"/>
          <w:u w:val="single"/>
          <w:rtl/>
        </w:rPr>
        <w:t xml:space="preserve">אלי </w:t>
      </w:r>
      <w:proofErr w:type="spellStart"/>
      <w:r w:rsidRPr="003159F6">
        <w:rPr>
          <w:rFonts w:cs="David" w:hint="cs"/>
          <w:u w:val="single"/>
          <w:rtl/>
        </w:rPr>
        <w:t>אפללו</w:t>
      </w:r>
      <w:proofErr w:type="spellEnd"/>
      <w:r w:rsidRPr="003159F6">
        <w:rPr>
          <w:rFonts w:cs="David" w:hint="cs"/>
          <w:u w:val="single"/>
          <w:rtl/>
        </w:rPr>
        <w:t>:</w:t>
      </w:r>
    </w:p>
    <w:p w14:paraId="4583EAC5" w14:textId="77777777" w:rsidR="003159F6" w:rsidRPr="003159F6" w:rsidRDefault="003159F6" w:rsidP="003159F6">
      <w:pPr>
        <w:bidi/>
        <w:jc w:val="both"/>
        <w:rPr>
          <w:rFonts w:cs="David" w:hint="cs"/>
          <w:rtl/>
        </w:rPr>
      </w:pPr>
    </w:p>
    <w:p w14:paraId="70D2526B" w14:textId="77777777" w:rsidR="003159F6" w:rsidRPr="003159F6" w:rsidRDefault="003159F6" w:rsidP="003159F6">
      <w:pPr>
        <w:bidi/>
        <w:jc w:val="both"/>
        <w:rPr>
          <w:rFonts w:cs="David" w:hint="cs"/>
          <w:rtl/>
        </w:rPr>
      </w:pPr>
      <w:r w:rsidRPr="003159F6">
        <w:rPr>
          <w:rFonts w:cs="David" w:hint="cs"/>
          <w:rtl/>
        </w:rPr>
        <w:tab/>
        <w:t xml:space="preserve"> אני יכול לדעת כמה </w:t>
      </w:r>
      <w:proofErr w:type="spellStart"/>
      <w:r w:rsidRPr="003159F6">
        <w:rPr>
          <w:rFonts w:cs="David" w:hint="cs"/>
          <w:rtl/>
        </w:rPr>
        <w:t>כמה</w:t>
      </w:r>
      <w:proofErr w:type="spellEnd"/>
      <w:r w:rsidRPr="003159F6">
        <w:rPr>
          <w:rFonts w:cs="David" w:hint="cs"/>
          <w:rtl/>
        </w:rPr>
        <w:t xml:space="preserve">.  </w:t>
      </w:r>
    </w:p>
    <w:p w14:paraId="4FB0BE51" w14:textId="77777777" w:rsidR="003159F6" w:rsidRDefault="003159F6" w:rsidP="003159F6">
      <w:pPr>
        <w:bidi/>
        <w:jc w:val="both"/>
        <w:rPr>
          <w:rFonts w:cs="David" w:hint="cs"/>
          <w:rtl/>
        </w:rPr>
      </w:pPr>
    </w:p>
    <w:p w14:paraId="4A82158C" w14:textId="77777777" w:rsidR="003159F6" w:rsidRDefault="003159F6" w:rsidP="003159F6">
      <w:pPr>
        <w:bidi/>
        <w:jc w:val="both"/>
        <w:rPr>
          <w:rFonts w:cs="David" w:hint="cs"/>
          <w:rtl/>
        </w:rPr>
      </w:pPr>
    </w:p>
    <w:p w14:paraId="7B8179D1" w14:textId="77777777" w:rsidR="003159F6" w:rsidRDefault="003159F6" w:rsidP="003159F6">
      <w:pPr>
        <w:bidi/>
        <w:jc w:val="both"/>
        <w:rPr>
          <w:rFonts w:cs="David" w:hint="cs"/>
          <w:rtl/>
        </w:rPr>
      </w:pPr>
    </w:p>
    <w:p w14:paraId="312B3E96" w14:textId="77777777" w:rsidR="003159F6" w:rsidRDefault="003159F6" w:rsidP="003159F6">
      <w:pPr>
        <w:bidi/>
        <w:jc w:val="both"/>
        <w:rPr>
          <w:rFonts w:cs="David" w:hint="cs"/>
          <w:rtl/>
        </w:rPr>
      </w:pPr>
    </w:p>
    <w:p w14:paraId="630CDD7A" w14:textId="77777777" w:rsidR="003159F6" w:rsidRDefault="003159F6" w:rsidP="003159F6">
      <w:pPr>
        <w:bidi/>
        <w:jc w:val="both"/>
        <w:rPr>
          <w:rFonts w:cs="David" w:hint="cs"/>
          <w:rtl/>
        </w:rPr>
      </w:pPr>
    </w:p>
    <w:p w14:paraId="7F997B1E" w14:textId="77777777" w:rsidR="003159F6" w:rsidRDefault="003159F6" w:rsidP="003159F6">
      <w:pPr>
        <w:bidi/>
        <w:jc w:val="both"/>
        <w:rPr>
          <w:rFonts w:cs="David" w:hint="cs"/>
          <w:rtl/>
        </w:rPr>
      </w:pPr>
    </w:p>
    <w:p w14:paraId="3E151A05" w14:textId="77777777" w:rsidR="003159F6" w:rsidRPr="003159F6" w:rsidRDefault="003159F6" w:rsidP="003159F6">
      <w:pPr>
        <w:bidi/>
        <w:jc w:val="both"/>
        <w:rPr>
          <w:rFonts w:cs="David" w:hint="cs"/>
          <w:rtl/>
        </w:rPr>
      </w:pPr>
    </w:p>
    <w:p w14:paraId="4A940FD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D30F676" w14:textId="77777777" w:rsidR="003159F6" w:rsidRPr="003159F6" w:rsidRDefault="003159F6" w:rsidP="003159F6">
      <w:pPr>
        <w:bidi/>
        <w:jc w:val="both"/>
        <w:rPr>
          <w:rFonts w:cs="David" w:hint="cs"/>
          <w:rtl/>
        </w:rPr>
      </w:pPr>
    </w:p>
    <w:p w14:paraId="4A6BE5A8" w14:textId="77777777" w:rsidR="003159F6" w:rsidRPr="003159F6" w:rsidRDefault="003159F6" w:rsidP="003159F6">
      <w:pPr>
        <w:bidi/>
        <w:jc w:val="both"/>
        <w:rPr>
          <w:rFonts w:cs="David" w:hint="cs"/>
          <w:rtl/>
        </w:rPr>
      </w:pPr>
      <w:r w:rsidRPr="003159F6">
        <w:rPr>
          <w:rFonts w:cs="David" w:hint="cs"/>
          <w:rtl/>
        </w:rPr>
        <w:tab/>
        <w:t xml:space="preserve"> 13 בעד, 7 נגד, 2 נמנעים. </w:t>
      </w:r>
    </w:p>
    <w:p w14:paraId="2856413D" w14:textId="77777777" w:rsidR="003159F6" w:rsidRPr="003159F6" w:rsidRDefault="003159F6" w:rsidP="003159F6">
      <w:pPr>
        <w:bidi/>
        <w:jc w:val="both"/>
        <w:rPr>
          <w:rFonts w:cs="David" w:hint="cs"/>
          <w:rtl/>
        </w:rPr>
      </w:pPr>
    </w:p>
    <w:p w14:paraId="10118785" w14:textId="77777777" w:rsidR="003159F6" w:rsidRPr="003159F6" w:rsidRDefault="003159F6" w:rsidP="003159F6">
      <w:pPr>
        <w:bidi/>
        <w:jc w:val="both"/>
        <w:rPr>
          <w:rFonts w:cs="David" w:hint="cs"/>
          <w:rtl/>
        </w:rPr>
      </w:pPr>
      <w:r w:rsidRPr="003159F6">
        <w:rPr>
          <w:rFonts w:cs="David" w:hint="cs"/>
          <w:rtl/>
        </w:rPr>
        <w:tab/>
        <w:t xml:space="preserve">אנחנו עוברים להסתייגות של יולי </w:t>
      </w:r>
      <w:proofErr w:type="spellStart"/>
      <w:r w:rsidRPr="003159F6">
        <w:rPr>
          <w:rFonts w:cs="David" w:hint="cs"/>
          <w:rtl/>
        </w:rPr>
        <w:t>אדלשטיין</w:t>
      </w:r>
      <w:proofErr w:type="spellEnd"/>
      <w:r w:rsidRPr="003159F6">
        <w:rPr>
          <w:rFonts w:cs="David" w:hint="cs"/>
          <w:rtl/>
        </w:rPr>
        <w:t xml:space="preserve"> שאומרת "באישור".</w:t>
      </w:r>
    </w:p>
    <w:p w14:paraId="0B88C24D" w14:textId="77777777" w:rsidR="003159F6" w:rsidRPr="003159F6" w:rsidRDefault="003159F6" w:rsidP="003159F6">
      <w:pPr>
        <w:bidi/>
        <w:jc w:val="both"/>
        <w:rPr>
          <w:rFonts w:cs="David" w:hint="cs"/>
          <w:rtl/>
        </w:rPr>
      </w:pPr>
    </w:p>
    <w:p w14:paraId="1892B44E"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4F1BCDE1" w14:textId="77777777" w:rsidR="003159F6" w:rsidRPr="003159F6" w:rsidRDefault="003159F6" w:rsidP="003159F6">
      <w:pPr>
        <w:bidi/>
        <w:jc w:val="both"/>
        <w:rPr>
          <w:rFonts w:cs="David" w:hint="cs"/>
          <w:u w:val="single"/>
          <w:rtl/>
        </w:rPr>
      </w:pPr>
    </w:p>
    <w:p w14:paraId="78B61DC1" w14:textId="77777777" w:rsidR="003159F6" w:rsidRPr="003159F6" w:rsidRDefault="003159F6" w:rsidP="003159F6">
      <w:pPr>
        <w:bidi/>
        <w:jc w:val="both"/>
        <w:rPr>
          <w:rFonts w:cs="David" w:hint="cs"/>
          <w:rtl/>
        </w:rPr>
      </w:pPr>
      <w:r w:rsidRPr="003159F6">
        <w:rPr>
          <w:rFonts w:cs="David" w:hint="cs"/>
          <w:rtl/>
        </w:rPr>
        <w:tab/>
        <w:t xml:space="preserve"> היא התקבלה. </w:t>
      </w:r>
    </w:p>
    <w:p w14:paraId="7DA08054" w14:textId="77777777" w:rsidR="003159F6" w:rsidRPr="003159F6" w:rsidRDefault="003159F6" w:rsidP="003159F6">
      <w:pPr>
        <w:bidi/>
        <w:jc w:val="both"/>
        <w:rPr>
          <w:rFonts w:cs="David" w:hint="cs"/>
          <w:rtl/>
        </w:rPr>
      </w:pPr>
    </w:p>
    <w:p w14:paraId="1168033D"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5E510437" w14:textId="77777777" w:rsidR="003159F6" w:rsidRPr="003159F6" w:rsidRDefault="003159F6" w:rsidP="003159F6">
      <w:pPr>
        <w:bidi/>
        <w:jc w:val="both"/>
        <w:rPr>
          <w:rFonts w:cs="David" w:hint="cs"/>
          <w:rtl/>
        </w:rPr>
      </w:pPr>
    </w:p>
    <w:p w14:paraId="651B8FA4" w14:textId="77777777" w:rsidR="003159F6" w:rsidRPr="003159F6" w:rsidRDefault="003159F6" w:rsidP="003159F6">
      <w:pPr>
        <w:bidi/>
        <w:jc w:val="both"/>
        <w:rPr>
          <w:rFonts w:cs="David" w:hint="cs"/>
          <w:rtl/>
        </w:rPr>
      </w:pPr>
      <w:r w:rsidRPr="003159F6">
        <w:rPr>
          <w:rFonts w:cs="David" w:hint="cs"/>
          <w:rtl/>
        </w:rPr>
        <w:tab/>
        <w:t xml:space="preserve"> היא התקבלה וחבר הכנסת </w:t>
      </w:r>
      <w:proofErr w:type="spellStart"/>
      <w:r w:rsidRPr="003159F6">
        <w:rPr>
          <w:rFonts w:cs="David" w:hint="cs"/>
          <w:rtl/>
        </w:rPr>
        <w:t>אפללו</w:t>
      </w:r>
      <w:proofErr w:type="spellEnd"/>
      <w:r w:rsidRPr="003159F6">
        <w:rPr>
          <w:rFonts w:cs="David" w:hint="cs"/>
          <w:rtl/>
        </w:rPr>
        <w:t xml:space="preserve"> ביקשה רביזיה. </w:t>
      </w:r>
    </w:p>
    <w:p w14:paraId="6D62625D" w14:textId="77777777" w:rsidR="003159F6" w:rsidRPr="003159F6" w:rsidRDefault="003159F6" w:rsidP="003159F6">
      <w:pPr>
        <w:bidi/>
        <w:jc w:val="both"/>
        <w:rPr>
          <w:rFonts w:cs="David" w:hint="cs"/>
          <w:rtl/>
        </w:rPr>
      </w:pPr>
    </w:p>
    <w:p w14:paraId="7264772D"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33D010C" w14:textId="77777777" w:rsidR="003159F6" w:rsidRPr="003159F6" w:rsidRDefault="003159F6" w:rsidP="003159F6">
      <w:pPr>
        <w:bidi/>
        <w:jc w:val="both"/>
        <w:rPr>
          <w:rFonts w:cs="David" w:hint="cs"/>
          <w:rtl/>
        </w:rPr>
      </w:pPr>
    </w:p>
    <w:p w14:paraId="265DDB0A" w14:textId="77777777" w:rsidR="003159F6" w:rsidRPr="003159F6" w:rsidRDefault="003159F6" w:rsidP="003159F6">
      <w:pPr>
        <w:bidi/>
        <w:jc w:val="both"/>
        <w:rPr>
          <w:rFonts w:cs="David" w:hint="cs"/>
          <w:rtl/>
        </w:rPr>
      </w:pPr>
      <w:r w:rsidRPr="003159F6">
        <w:rPr>
          <w:rFonts w:cs="David" w:hint="cs"/>
          <w:rtl/>
        </w:rPr>
        <w:tab/>
        <w:t xml:space="preserve"> מי בעד הרביזיה של </w:t>
      </w:r>
      <w:proofErr w:type="spellStart"/>
      <w:r w:rsidRPr="003159F6">
        <w:rPr>
          <w:rFonts w:cs="David" w:hint="cs"/>
          <w:rtl/>
        </w:rPr>
        <w:t>אפללו</w:t>
      </w:r>
      <w:proofErr w:type="spellEnd"/>
      <w:r w:rsidRPr="003159F6">
        <w:rPr>
          <w:rFonts w:cs="David" w:hint="cs"/>
          <w:rtl/>
        </w:rPr>
        <w:t xml:space="preserve"> ירים את ידו. מי נגד? מי נמנע? </w:t>
      </w:r>
    </w:p>
    <w:p w14:paraId="79A8D284" w14:textId="77777777" w:rsidR="003159F6" w:rsidRPr="003159F6" w:rsidRDefault="003159F6" w:rsidP="003159F6">
      <w:pPr>
        <w:bidi/>
        <w:jc w:val="both"/>
        <w:rPr>
          <w:rFonts w:cs="David" w:hint="cs"/>
          <w:rtl/>
        </w:rPr>
      </w:pPr>
    </w:p>
    <w:p w14:paraId="5CA10185" w14:textId="77777777" w:rsidR="003159F6" w:rsidRPr="003159F6" w:rsidRDefault="003159F6" w:rsidP="003159F6">
      <w:pPr>
        <w:bidi/>
        <w:ind w:firstLine="567"/>
        <w:jc w:val="both"/>
        <w:rPr>
          <w:rFonts w:cs="David"/>
          <w:rtl/>
        </w:rPr>
      </w:pPr>
      <w:r w:rsidRPr="003159F6">
        <w:rPr>
          <w:rFonts w:cs="David" w:hint="cs"/>
          <w:rtl/>
        </w:rPr>
        <w:t xml:space="preserve">תודה רבה, הרביזיה לא התקבלה. </w:t>
      </w:r>
    </w:p>
    <w:p w14:paraId="27C436FD" w14:textId="77777777" w:rsidR="003159F6" w:rsidRPr="003159F6" w:rsidRDefault="003159F6" w:rsidP="003159F6">
      <w:pPr>
        <w:bidi/>
        <w:jc w:val="both"/>
        <w:rPr>
          <w:rFonts w:cs="David" w:hint="cs"/>
          <w:rtl/>
        </w:rPr>
      </w:pPr>
      <w:r w:rsidRPr="003159F6">
        <w:rPr>
          <w:rFonts w:cs="David"/>
          <w:rtl/>
        </w:rPr>
        <w:br w:type="page"/>
      </w:r>
      <w:r w:rsidRPr="003159F6">
        <w:rPr>
          <w:rFonts w:cs="David" w:hint="cs"/>
          <w:b/>
          <w:bCs/>
          <w:rtl/>
        </w:rPr>
        <w:t xml:space="preserve">               ד. דיון מחודש בהצעה לתיקון סעיף 10 לתקנון הכנסת בנושא: יו"ר הוועדה </w:t>
      </w:r>
    </w:p>
    <w:p w14:paraId="2D7E626D" w14:textId="77777777" w:rsidR="003159F6" w:rsidRPr="003159F6" w:rsidRDefault="003159F6" w:rsidP="003159F6">
      <w:pPr>
        <w:bidi/>
        <w:jc w:val="both"/>
        <w:rPr>
          <w:rFonts w:cs="David" w:hint="cs"/>
          <w:u w:val="single"/>
          <w:rtl/>
        </w:rPr>
      </w:pPr>
      <w:r w:rsidRPr="003159F6">
        <w:rPr>
          <w:rFonts w:cs="David" w:hint="cs"/>
          <w:b/>
          <w:bCs/>
          <w:rtl/>
        </w:rPr>
        <w:t xml:space="preserve">               </w:t>
      </w:r>
      <w:r w:rsidRPr="003159F6">
        <w:rPr>
          <w:rFonts w:cs="David" w:hint="cs"/>
          <w:b/>
          <w:bCs/>
          <w:u w:val="single"/>
          <w:rtl/>
        </w:rPr>
        <w:t xml:space="preserve">לענייני ביקורת המדינה </w:t>
      </w:r>
    </w:p>
    <w:p w14:paraId="6492B342" w14:textId="77777777" w:rsidR="003159F6" w:rsidRPr="003159F6" w:rsidRDefault="003159F6" w:rsidP="003159F6">
      <w:pPr>
        <w:bidi/>
        <w:jc w:val="both"/>
        <w:rPr>
          <w:rFonts w:cs="David" w:hint="cs"/>
          <w:b/>
          <w:bCs/>
          <w:u w:val="single"/>
          <w:rtl/>
        </w:rPr>
      </w:pPr>
    </w:p>
    <w:p w14:paraId="6AF3C5A3" w14:textId="77777777" w:rsidR="003159F6" w:rsidRPr="003159F6" w:rsidRDefault="003159F6" w:rsidP="003159F6">
      <w:pPr>
        <w:bidi/>
        <w:jc w:val="both"/>
        <w:rPr>
          <w:rFonts w:cs="David" w:hint="cs"/>
          <w:rtl/>
        </w:rPr>
      </w:pPr>
    </w:p>
    <w:p w14:paraId="24F1F62D"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17DEED7" w14:textId="77777777" w:rsidR="003159F6" w:rsidRPr="003159F6" w:rsidRDefault="003159F6" w:rsidP="003159F6">
      <w:pPr>
        <w:bidi/>
        <w:jc w:val="both"/>
        <w:rPr>
          <w:rFonts w:cs="David" w:hint="cs"/>
          <w:rtl/>
        </w:rPr>
      </w:pPr>
    </w:p>
    <w:p w14:paraId="0740ADC9" w14:textId="77777777" w:rsidR="003159F6" w:rsidRPr="003159F6" w:rsidRDefault="003159F6" w:rsidP="003159F6">
      <w:pPr>
        <w:bidi/>
        <w:jc w:val="both"/>
        <w:rPr>
          <w:rFonts w:cs="David" w:hint="cs"/>
          <w:rtl/>
        </w:rPr>
      </w:pPr>
      <w:r w:rsidRPr="003159F6">
        <w:rPr>
          <w:rFonts w:cs="David" w:hint="cs"/>
          <w:rtl/>
        </w:rPr>
        <w:tab/>
        <w:t xml:space="preserve"> אנחנו עוברים לנושא הבא, דיון מחודש בהצעה לתיקון סעיף 10 לתקנון הכנסת בנושא: יו"ר הוועדה לענייני ביקורת המדינה. הנושא כבר הובא לאישור מליאת הכנסת. תוך כדי הצגת הנושא העיר חבר הכנסת איתן כיצד ועל איזו דרך ייבחר יושב ראש ועדת הביקורת. ואלה המילים שלי כרגע: האם סיעת האופוזיציה הגדולה בכנסת תקבע ותחליט? האם זה יהיה בשיתוף דעת של כל חברי האופוזיציה או בכל דרך אחרת שתמצאו לנכון. חבר הכנסת סער, בבקשה. </w:t>
      </w:r>
    </w:p>
    <w:p w14:paraId="5757BF46" w14:textId="77777777" w:rsidR="003159F6" w:rsidRPr="003159F6" w:rsidRDefault="003159F6" w:rsidP="003159F6">
      <w:pPr>
        <w:bidi/>
        <w:jc w:val="both"/>
        <w:rPr>
          <w:rFonts w:cs="David" w:hint="cs"/>
          <w:rtl/>
        </w:rPr>
      </w:pPr>
    </w:p>
    <w:p w14:paraId="5C51D6AA"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4AA529B9" w14:textId="77777777" w:rsidR="003159F6" w:rsidRPr="003159F6" w:rsidRDefault="003159F6" w:rsidP="003159F6">
      <w:pPr>
        <w:bidi/>
        <w:jc w:val="both"/>
        <w:rPr>
          <w:rFonts w:cs="David" w:hint="cs"/>
          <w:u w:val="single"/>
          <w:rtl/>
        </w:rPr>
      </w:pPr>
    </w:p>
    <w:p w14:paraId="3D3E829D" w14:textId="77777777" w:rsidR="003159F6" w:rsidRPr="003159F6" w:rsidRDefault="003159F6" w:rsidP="003159F6">
      <w:pPr>
        <w:bidi/>
        <w:jc w:val="both"/>
        <w:rPr>
          <w:rFonts w:cs="David" w:hint="cs"/>
          <w:rtl/>
        </w:rPr>
      </w:pPr>
      <w:r w:rsidRPr="003159F6">
        <w:rPr>
          <w:rFonts w:cs="David" w:hint="cs"/>
          <w:rtl/>
        </w:rPr>
        <w:tab/>
        <w:t xml:space="preserve"> הדיונים הקודמים בוועדה התמקדו בכיוונים אחרים. חבר הכנסת איתן העלה נקודה נכונה. הפרקטיקה שהייתה קיימת ושעדיין קיימת בכנסת היא שוועדת ביקורת המדינה הולכת לסיעת האופוזיציה הגדולה, אלא אם כן היא רוצה להגיע לסידור אחר. אתן דוגמא מה הכוונה, בכנסת הזאת למשל  סיעת הליכוד שאמורה הייתה לקבל את הוועדה לביקורת המדינה סיכמה שהיא רוצה לקבל בהתחלה את ועדת הכלכלה ולכן סיעת ישראל ביתנו שהייתה הסיעה השנייה באופוזיציה קיבלה את ועדת ביקורת המדינה ואחרי זה האיחוד הלאומי כשישראל ביתנו הצטרפו לממשלה וכן הלאה. </w:t>
      </w:r>
    </w:p>
    <w:p w14:paraId="222583CC" w14:textId="77777777" w:rsidR="003159F6" w:rsidRPr="003159F6" w:rsidRDefault="003159F6" w:rsidP="003159F6">
      <w:pPr>
        <w:bidi/>
        <w:jc w:val="both"/>
        <w:rPr>
          <w:rFonts w:cs="David" w:hint="cs"/>
          <w:rtl/>
        </w:rPr>
      </w:pPr>
    </w:p>
    <w:p w14:paraId="143DFCE2" w14:textId="77777777" w:rsidR="003159F6" w:rsidRPr="003159F6" w:rsidRDefault="003159F6" w:rsidP="003159F6">
      <w:pPr>
        <w:bidi/>
        <w:ind w:firstLine="567"/>
        <w:jc w:val="both"/>
        <w:rPr>
          <w:rFonts w:cs="David" w:hint="cs"/>
          <w:rtl/>
        </w:rPr>
      </w:pPr>
      <w:r w:rsidRPr="003159F6">
        <w:rPr>
          <w:rFonts w:cs="David" w:hint="cs"/>
          <w:rtl/>
        </w:rPr>
        <w:t xml:space="preserve">לכן אני מציע לעגן את אותו נוהל. הוא מחזק את הרעיון העיקרי שכשם שיושב ראש אופוזיציה בא תמיד מהסיעה הגדולה של האופוזיציה, אלא אם כן יש איזשהו מנגנון אחר שקיים בחוק, </w:t>
      </w:r>
      <w:proofErr w:type="spellStart"/>
      <w:r w:rsidRPr="003159F6">
        <w:rPr>
          <w:rFonts w:cs="David" w:hint="cs"/>
          <w:rtl/>
        </w:rPr>
        <w:t>שאגב</w:t>
      </w:r>
      <w:proofErr w:type="spellEnd"/>
      <w:r w:rsidRPr="003159F6">
        <w:rPr>
          <w:rFonts w:cs="David" w:hint="cs"/>
          <w:rtl/>
        </w:rPr>
        <w:t xml:space="preserve"> מעולם לא הופעל מאז שהחוק ההוא נכנס לתוקף. לכן אני מציע לקבוע ככלל שרשות הוועדה לביקורת המדינה תהיה לסיעת האופוזיציה הגדולה, אלא אם כן הייתה הסכמה אחרת בין סיעות האופוזיציה. </w:t>
      </w:r>
    </w:p>
    <w:p w14:paraId="291B206D" w14:textId="77777777" w:rsidR="003159F6" w:rsidRPr="003159F6" w:rsidRDefault="003159F6" w:rsidP="003159F6">
      <w:pPr>
        <w:bidi/>
        <w:ind w:firstLine="567"/>
        <w:jc w:val="both"/>
        <w:rPr>
          <w:rFonts w:cs="David" w:hint="cs"/>
          <w:rtl/>
        </w:rPr>
      </w:pPr>
    </w:p>
    <w:p w14:paraId="10B7C387"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4D4C1EB" w14:textId="77777777" w:rsidR="003159F6" w:rsidRPr="003159F6" w:rsidRDefault="003159F6" w:rsidP="003159F6">
      <w:pPr>
        <w:bidi/>
        <w:jc w:val="both"/>
        <w:rPr>
          <w:rFonts w:cs="David" w:hint="cs"/>
          <w:rtl/>
        </w:rPr>
      </w:pPr>
    </w:p>
    <w:p w14:paraId="21205733" w14:textId="77777777" w:rsidR="003159F6" w:rsidRPr="003159F6" w:rsidRDefault="003159F6" w:rsidP="003159F6">
      <w:pPr>
        <w:bidi/>
        <w:ind w:firstLine="567"/>
        <w:jc w:val="both"/>
        <w:rPr>
          <w:rFonts w:cs="David" w:hint="cs"/>
          <w:rtl/>
        </w:rPr>
      </w:pPr>
      <w:r w:rsidRPr="003159F6">
        <w:rPr>
          <w:rFonts w:cs="David" w:hint="cs"/>
          <w:rtl/>
        </w:rPr>
        <w:t xml:space="preserve">תודה, חבר הכנסת הנדל.  </w:t>
      </w:r>
    </w:p>
    <w:p w14:paraId="70BDF8B2" w14:textId="77777777" w:rsidR="003159F6" w:rsidRPr="003159F6" w:rsidRDefault="003159F6" w:rsidP="003159F6">
      <w:pPr>
        <w:bidi/>
        <w:jc w:val="both"/>
        <w:rPr>
          <w:rFonts w:cs="David" w:hint="cs"/>
          <w:rtl/>
        </w:rPr>
      </w:pPr>
    </w:p>
    <w:p w14:paraId="42FAB535" w14:textId="77777777" w:rsidR="003159F6" w:rsidRPr="003159F6" w:rsidRDefault="003159F6" w:rsidP="003159F6">
      <w:pPr>
        <w:bidi/>
        <w:jc w:val="both"/>
        <w:rPr>
          <w:rFonts w:cs="David" w:hint="cs"/>
          <w:rtl/>
        </w:rPr>
      </w:pPr>
      <w:r w:rsidRPr="003159F6">
        <w:rPr>
          <w:rFonts w:cs="David" w:hint="cs"/>
          <w:u w:val="single"/>
          <w:rtl/>
        </w:rPr>
        <w:t>צבי הנדל:</w:t>
      </w:r>
    </w:p>
    <w:p w14:paraId="27068580" w14:textId="77777777" w:rsidR="003159F6" w:rsidRPr="003159F6" w:rsidRDefault="003159F6" w:rsidP="003159F6">
      <w:pPr>
        <w:bidi/>
        <w:jc w:val="both"/>
        <w:rPr>
          <w:rFonts w:cs="David" w:hint="cs"/>
          <w:rtl/>
        </w:rPr>
      </w:pPr>
    </w:p>
    <w:p w14:paraId="403C51C6" w14:textId="77777777" w:rsidR="003159F6" w:rsidRPr="003159F6" w:rsidRDefault="003159F6" w:rsidP="003159F6">
      <w:pPr>
        <w:bidi/>
        <w:jc w:val="both"/>
        <w:rPr>
          <w:rFonts w:cs="David" w:hint="cs"/>
          <w:rtl/>
        </w:rPr>
      </w:pPr>
      <w:r w:rsidRPr="003159F6">
        <w:rPr>
          <w:rFonts w:cs="David" w:hint="cs"/>
          <w:rtl/>
        </w:rPr>
        <w:tab/>
        <w:t xml:space="preserve"> אני טוען שהחיים יש להם כוח משלהם והעובדה שבחיים זה מתקיים, אתה מעיד על כך, סותר את מה שאמרת. אני מציע לא להכניס את זה לחוק כי לפעמים זו בעיה אמיתית ואני לא יודע אם זה מעוגן בחוק באיזשהו מקום, שהסיעה הגדולה באופוזיציה אתמול היא הייתה הממשלה.  </w:t>
      </w:r>
    </w:p>
    <w:p w14:paraId="6519DD56" w14:textId="77777777" w:rsidR="003159F6" w:rsidRPr="003159F6" w:rsidRDefault="003159F6" w:rsidP="003159F6">
      <w:pPr>
        <w:bidi/>
        <w:jc w:val="both"/>
        <w:rPr>
          <w:rFonts w:cs="David" w:hint="cs"/>
          <w:rtl/>
        </w:rPr>
      </w:pPr>
    </w:p>
    <w:p w14:paraId="2C4D263A"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26C04DD2" w14:textId="77777777" w:rsidR="003159F6" w:rsidRPr="003159F6" w:rsidRDefault="003159F6" w:rsidP="003159F6">
      <w:pPr>
        <w:bidi/>
        <w:jc w:val="both"/>
        <w:rPr>
          <w:rFonts w:cs="David" w:hint="cs"/>
          <w:u w:val="single"/>
          <w:rtl/>
        </w:rPr>
      </w:pPr>
    </w:p>
    <w:p w14:paraId="3A764775" w14:textId="77777777" w:rsidR="003159F6" w:rsidRPr="003159F6" w:rsidRDefault="003159F6" w:rsidP="003159F6">
      <w:pPr>
        <w:bidi/>
        <w:jc w:val="both"/>
        <w:rPr>
          <w:rFonts w:cs="David" w:hint="cs"/>
          <w:rtl/>
        </w:rPr>
      </w:pPr>
      <w:r w:rsidRPr="003159F6">
        <w:rPr>
          <w:rFonts w:cs="David" w:hint="cs"/>
          <w:rtl/>
        </w:rPr>
        <w:tab/>
        <w:t xml:space="preserve"> אבל אז אסור לשרים שכיהנו בממשלה במשך שנה מאז שהם התפטרו להיות יושב ראש הוועדה לביקורת המדינה אבל יכול להיות גלעד </w:t>
      </w:r>
      <w:proofErr w:type="spellStart"/>
      <w:r w:rsidRPr="003159F6">
        <w:rPr>
          <w:rFonts w:cs="David" w:hint="cs"/>
          <w:rtl/>
        </w:rPr>
        <w:t>ארדן</w:t>
      </w:r>
      <w:proofErr w:type="spellEnd"/>
      <w:r w:rsidRPr="003159F6">
        <w:rPr>
          <w:rFonts w:cs="David" w:hint="cs"/>
          <w:rtl/>
        </w:rPr>
        <w:t xml:space="preserve"> או מיקי איתן או מישהו אחר. </w:t>
      </w:r>
    </w:p>
    <w:p w14:paraId="66A028FF" w14:textId="77777777" w:rsidR="003159F6" w:rsidRPr="003159F6" w:rsidRDefault="003159F6" w:rsidP="003159F6">
      <w:pPr>
        <w:bidi/>
        <w:jc w:val="both"/>
        <w:rPr>
          <w:rFonts w:cs="David" w:hint="cs"/>
          <w:rtl/>
        </w:rPr>
      </w:pPr>
    </w:p>
    <w:p w14:paraId="2951A225" w14:textId="77777777" w:rsidR="003159F6" w:rsidRPr="003159F6" w:rsidRDefault="003159F6" w:rsidP="003159F6">
      <w:pPr>
        <w:bidi/>
        <w:jc w:val="both"/>
        <w:rPr>
          <w:rFonts w:cs="David" w:hint="cs"/>
          <w:rtl/>
        </w:rPr>
      </w:pPr>
      <w:r w:rsidRPr="003159F6">
        <w:rPr>
          <w:rFonts w:cs="David" w:hint="cs"/>
          <w:u w:val="single"/>
          <w:rtl/>
        </w:rPr>
        <w:t>צבי הנדל:</w:t>
      </w:r>
    </w:p>
    <w:p w14:paraId="3BC6214F" w14:textId="77777777" w:rsidR="003159F6" w:rsidRPr="003159F6" w:rsidRDefault="003159F6" w:rsidP="003159F6">
      <w:pPr>
        <w:bidi/>
        <w:jc w:val="both"/>
        <w:rPr>
          <w:rFonts w:cs="David" w:hint="cs"/>
          <w:rtl/>
        </w:rPr>
      </w:pPr>
    </w:p>
    <w:p w14:paraId="3AF8B28F" w14:textId="77777777" w:rsidR="003159F6" w:rsidRPr="003159F6" w:rsidRDefault="003159F6" w:rsidP="003159F6">
      <w:pPr>
        <w:bidi/>
        <w:jc w:val="both"/>
        <w:rPr>
          <w:rFonts w:cs="David" w:hint="cs"/>
          <w:rtl/>
        </w:rPr>
      </w:pPr>
      <w:r w:rsidRPr="003159F6">
        <w:rPr>
          <w:rFonts w:cs="David" w:hint="cs"/>
          <w:rtl/>
        </w:rPr>
        <w:tab/>
        <w:t xml:space="preserve">לכן אני מציע לא לעגן בחוק שזו הסיעה הגדולה כמו שלא לעגן בחוק שאי אפשר שיהיה מי שהיה בממשלה  במשך שנה. יש בזה היגיון פנימי של משא ומתן, לא הייתי מכניס את זה לחוק כי זה לא כל כך הגיוני שאתה שלא היית שר אתה תהיה יושב ראש הוועדה לביקורת המדינה ואילו  ראש הסיעה שלך שהיה ראש ממשלה, חלק מהחברים היו שרים והספיחים של הוועדה בוודאי קושרים אותך להתנהלות הממשלה הקודמת. אני אומר: לא לעגן את זה ולא את זה. תן לחיים לנהל את עצמם כמו שהיה עד היום.  </w:t>
      </w:r>
    </w:p>
    <w:p w14:paraId="71E6F023" w14:textId="77777777" w:rsidR="003159F6" w:rsidRPr="003159F6" w:rsidRDefault="003159F6" w:rsidP="003159F6">
      <w:pPr>
        <w:bidi/>
        <w:jc w:val="both"/>
        <w:rPr>
          <w:rFonts w:cs="David" w:hint="cs"/>
          <w:rtl/>
        </w:rPr>
      </w:pPr>
    </w:p>
    <w:p w14:paraId="439766E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2536CE2" w14:textId="77777777" w:rsidR="003159F6" w:rsidRPr="003159F6" w:rsidRDefault="003159F6" w:rsidP="003159F6">
      <w:pPr>
        <w:bidi/>
        <w:jc w:val="both"/>
        <w:rPr>
          <w:rFonts w:cs="David" w:hint="cs"/>
          <w:rtl/>
        </w:rPr>
      </w:pPr>
    </w:p>
    <w:p w14:paraId="7584E015" w14:textId="77777777" w:rsidR="003159F6" w:rsidRPr="003159F6" w:rsidRDefault="003159F6" w:rsidP="003159F6">
      <w:pPr>
        <w:bidi/>
        <w:jc w:val="both"/>
        <w:rPr>
          <w:rFonts w:cs="David" w:hint="cs"/>
          <w:rtl/>
        </w:rPr>
      </w:pPr>
      <w:r w:rsidRPr="003159F6">
        <w:rPr>
          <w:rFonts w:cs="David" w:hint="cs"/>
          <w:rtl/>
        </w:rPr>
        <w:tab/>
        <w:t xml:space="preserve"> ואז סיעות האופוזיציה יקבעו בעצמם - - - </w:t>
      </w:r>
    </w:p>
    <w:p w14:paraId="0595787F" w14:textId="77777777" w:rsidR="003159F6" w:rsidRPr="003159F6" w:rsidRDefault="003159F6" w:rsidP="003159F6">
      <w:pPr>
        <w:bidi/>
        <w:jc w:val="both"/>
        <w:rPr>
          <w:rFonts w:cs="David" w:hint="cs"/>
          <w:rtl/>
        </w:rPr>
      </w:pPr>
    </w:p>
    <w:p w14:paraId="523C6525" w14:textId="77777777" w:rsidR="003159F6" w:rsidRPr="003159F6" w:rsidRDefault="003159F6" w:rsidP="003159F6">
      <w:pPr>
        <w:bidi/>
        <w:jc w:val="both"/>
        <w:rPr>
          <w:rFonts w:cs="David" w:hint="cs"/>
          <w:u w:val="single"/>
          <w:rtl/>
        </w:rPr>
      </w:pPr>
    </w:p>
    <w:p w14:paraId="72012171" w14:textId="77777777" w:rsidR="003159F6" w:rsidRPr="003159F6" w:rsidRDefault="003159F6" w:rsidP="003159F6">
      <w:pPr>
        <w:bidi/>
        <w:jc w:val="both"/>
        <w:rPr>
          <w:rFonts w:cs="David" w:hint="cs"/>
          <w:rtl/>
        </w:rPr>
      </w:pPr>
      <w:r w:rsidRPr="003159F6">
        <w:rPr>
          <w:rFonts w:cs="David" w:hint="cs"/>
          <w:u w:val="single"/>
          <w:rtl/>
        </w:rPr>
        <w:t>צבי הנדל:</w:t>
      </w:r>
    </w:p>
    <w:p w14:paraId="306CE68F" w14:textId="77777777" w:rsidR="003159F6" w:rsidRPr="003159F6" w:rsidRDefault="003159F6" w:rsidP="003159F6">
      <w:pPr>
        <w:bidi/>
        <w:jc w:val="both"/>
        <w:rPr>
          <w:rFonts w:cs="David" w:hint="cs"/>
          <w:rtl/>
        </w:rPr>
      </w:pPr>
    </w:p>
    <w:p w14:paraId="5CD5D530" w14:textId="77777777" w:rsidR="003159F6" w:rsidRPr="003159F6" w:rsidRDefault="003159F6" w:rsidP="003159F6">
      <w:pPr>
        <w:bidi/>
        <w:jc w:val="both"/>
        <w:rPr>
          <w:rFonts w:cs="David" w:hint="cs"/>
          <w:rtl/>
        </w:rPr>
      </w:pPr>
      <w:r w:rsidRPr="003159F6">
        <w:rPr>
          <w:rFonts w:cs="David" w:hint="cs"/>
          <w:rtl/>
        </w:rPr>
        <w:tab/>
        <w:t xml:space="preserve">ממילא הסיעה הגדולה יש לה את הכוח הגדול ביותר.  </w:t>
      </w:r>
    </w:p>
    <w:p w14:paraId="12607918" w14:textId="77777777" w:rsidR="003159F6" w:rsidRPr="003159F6" w:rsidRDefault="003159F6" w:rsidP="003159F6">
      <w:pPr>
        <w:bidi/>
        <w:jc w:val="both"/>
        <w:rPr>
          <w:rFonts w:cs="David" w:hint="cs"/>
          <w:rtl/>
        </w:rPr>
      </w:pPr>
    </w:p>
    <w:p w14:paraId="1A123B5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87BB6EC" w14:textId="77777777" w:rsidR="003159F6" w:rsidRPr="003159F6" w:rsidRDefault="003159F6" w:rsidP="003159F6">
      <w:pPr>
        <w:bidi/>
        <w:jc w:val="both"/>
        <w:rPr>
          <w:rFonts w:cs="David" w:hint="cs"/>
          <w:rtl/>
        </w:rPr>
      </w:pPr>
    </w:p>
    <w:p w14:paraId="4D2563A9" w14:textId="77777777" w:rsidR="003159F6" w:rsidRPr="003159F6" w:rsidRDefault="003159F6" w:rsidP="003159F6">
      <w:pPr>
        <w:bidi/>
        <w:jc w:val="both"/>
        <w:rPr>
          <w:rFonts w:cs="David" w:hint="cs"/>
          <w:rtl/>
        </w:rPr>
      </w:pPr>
      <w:r w:rsidRPr="003159F6">
        <w:rPr>
          <w:rFonts w:cs="David" w:hint="cs"/>
          <w:rtl/>
        </w:rPr>
        <w:tab/>
        <w:t xml:space="preserve">כלומר להשאיר את זה בנוסח הקיים. יש טעם בדבריו של הנדל. </w:t>
      </w:r>
    </w:p>
    <w:p w14:paraId="2E6D21C3" w14:textId="77777777" w:rsidR="003159F6" w:rsidRPr="003159F6" w:rsidRDefault="003159F6" w:rsidP="003159F6">
      <w:pPr>
        <w:bidi/>
        <w:jc w:val="both"/>
        <w:rPr>
          <w:rFonts w:cs="David" w:hint="cs"/>
          <w:rtl/>
        </w:rPr>
      </w:pPr>
    </w:p>
    <w:p w14:paraId="2BB507BD" w14:textId="77777777" w:rsidR="003159F6" w:rsidRPr="003159F6" w:rsidRDefault="003159F6" w:rsidP="003159F6">
      <w:pPr>
        <w:bidi/>
        <w:jc w:val="both"/>
        <w:rPr>
          <w:rFonts w:cs="David" w:hint="cs"/>
          <w:rtl/>
        </w:rPr>
      </w:pPr>
      <w:r w:rsidRPr="003159F6">
        <w:rPr>
          <w:rFonts w:cs="David" w:hint="cs"/>
          <w:u w:val="single"/>
          <w:rtl/>
        </w:rPr>
        <w:t xml:space="preserve">אלי </w:t>
      </w:r>
      <w:proofErr w:type="spellStart"/>
      <w:r w:rsidRPr="003159F6">
        <w:rPr>
          <w:rFonts w:cs="David" w:hint="cs"/>
          <w:u w:val="single"/>
          <w:rtl/>
        </w:rPr>
        <w:t>אפללו</w:t>
      </w:r>
      <w:proofErr w:type="spellEnd"/>
      <w:r w:rsidRPr="003159F6">
        <w:rPr>
          <w:rFonts w:cs="David" w:hint="cs"/>
          <w:u w:val="single"/>
          <w:rtl/>
        </w:rPr>
        <w:t>:</w:t>
      </w:r>
    </w:p>
    <w:p w14:paraId="5AF6A597" w14:textId="77777777" w:rsidR="003159F6" w:rsidRPr="003159F6" w:rsidRDefault="003159F6" w:rsidP="003159F6">
      <w:pPr>
        <w:bidi/>
        <w:jc w:val="both"/>
        <w:rPr>
          <w:rFonts w:cs="David" w:hint="cs"/>
          <w:rtl/>
        </w:rPr>
      </w:pPr>
    </w:p>
    <w:p w14:paraId="433B7A15" w14:textId="77777777" w:rsidR="003159F6" w:rsidRPr="003159F6" w:rsidRDefault="003159F6" w:rsidP="003159F6">
      <w:pPr>
        <w:bidi/>
        <w:jc w:val="both"/>
        <w:rPr>
          <w:rFonts w:cs="David" w:hint="cs"/>
          <w:rtl/>
        </w:rPr>
      </w:pPr>
      <w:r w:rsidRPr="003159F6">
        <w:rPr>
          <w:rFonts w:cs="David" w:hint="cs"/>
          <w:rtl/>
        </w:rPr>
        <w:tab/>
        <w:t xml:space="preserve">אני חושב שצריך להשאיר את הנוסח הקיים, לא לקבוע, זה מה שביקשתי. </w:t>
      </w:r>
    </w:p>
    <w:p w14:paraId="5BC74481" w14:textId="77777777" w:rsidR="003159F6" w:rsidRPr="003159F6" w:rsidRDefault="003159F6" w:rsidP="003159F6">
      <w:pPr>
        <w:bidi/>
        <w:jc w:val="both"/>
        <w:rPr>
          <w:rFonts w:cs="David" w:hint="cs"/>
          <w:rtl/>
        </w:rPr>
      </w:pPr>
    </w:p>
    <w:p w14:paraId="069BF0A5"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76B8D02" w14:textId="77777777" w:rsidR="003159F6" w:rsidRPr="003159F6" w:rsidRDefault="003159F6" w:rsidP="003159F6">
      <w:pPr>
        <w:bidi/>
        <w:jc w:val="both"/>
        <w:rPr>
          <w:rFonts w:cs="David" w:hint="cs"/>
          <w:rtl/>
        </w:rPr>
      </w:pPr>
    </w:p>
    <w:p w14:paraId="640D5FDD" w14:textId="77777777" w:rsidR="003159F6" w:rsidRPr="003159F6" w:rsidRDefault="003159F6" w:rsidP="003159F6">
      <w:pPr>
        <w:bidi/>
        <w:jc w:val="both"/>
        <w:rPr>
          <w:rFonts w:cs="David" w:hint="cs"/>
          <w:rtl/>
        </w:rPr>
      </w:pPr>
      <w:r w:rsidRPr="003159F6">
        <w:rPr>
          <w:rFonts w:cs="David" w:hint="cs"/>
          <w:rtl/>
        </w:rPr>
        <w:tab/>
        <w:t xml:space="preserve">תודה. אם כך אנחנו מצביעים, האם אנחנו משאירים את המצב כפי שהוא. מי בעד להשאיר את המצב כפי שהוא, כפי שמציעה הוועדה ירים את ידו. מי מתנגד? מי נמנע? אשר על כן נשאיר את המצב כפי שהוא, אני מודה לכם מאוד.  </w:t>
      </w:r>
    </w:p>
    <w:p w14:paraId="70238ED4" w14:textId="77777777" w:rsidR="003159F6" w:rsidRPr="003159F6" w:rsidRDefault="003159F6" w:rsidP="003159F6">
      <w:pPr>
        <w:bidi/>
        <w:jc w:val="both"/>
        <w:rPr>
          <w:rFonts w:cs="David" w:hint="cs"/>
          <w:rtl/>
        </w:rPr>
      </w:pPr>
    </w:p>
    <w:p w14:paraId="1F2B4A49" w14:textId="77777777" w:rsidR="003159F6" w:rsidRPr="003159F6" w:rsidRDefault="003159F6" w:rsidP="003159F6">
      <w:pPr>
        <w:bidi/>
        <w:jc w:val="both"/>
        <w:rPr>
          <w:rFonts w:cs="David" w:hint="cs"/>
          <w:rtl/>
        </w:rPr>
      </w:pPr>
    </w:p>
    <w:p w14:paraId="5ACDA251" w14:textId="77777777" w:rsidR="003159F6" w:rsidRPr="003159F6" w:rsidRDefault="003159F6" w:rsidP="003159F6">
      <w:pPr>
        <w:bidi/>
        <w:jc w:val="both"/>
        <w:rPr>
          <w:rFonts w:cs="David" w:hint="cs"/>
          <w:b/>
          <w:bCs/>
          <w:u w:val="single"/>
          <w:rtl/>
        </w:rPr>
      </w:pPr>
      <w:r w:rsidRPr="003159F6">
        <w:rPr>
          <w:rFonts w:cs="David"/>
          <w:rtl/>
        </w:rPr>
        <w:br w:type="page"/>
      </w:r>
      <w:r w:rsidRPr="003159F6">
        <w:rPr>
          <w:rFonts w:cs="David" w:hint="cs"/>
          <w:rtl/>
        </w:rPr>
        <w:t xml:space="preserve"> </w:t>
      </w:r>
      <w:r w:rsidRPr="003159F6">
        <w:rPr>
          <w:rFonts w:cs="David" w:hint="cs"/>
          <w:b/>
          <w:bCs/>
          <w:rtl/>
        </w:rPr>
        <w:t xml:space="preserve">ה. הצעת חוק הכנסת (תיקון מס' 27) (הסדרת פעולתם של שדלנים), </w:t>
      </w:r>
      <w:proofErr w:type="spellStart"/>
      <w:r w:rsidRPr="003159F6">
        <w:rPr>
          <w:rFonts w:cs="David" w:hint="cs"/>
          <w:b/>
          <w:bCs/>
          <w:rtl/>
        </w:rPr>
        <w:t>התשס"ח</w:t>
      </w:r>
      <w:proofErr w:type="spellEnd"/>
      <w:r w:rsidRPr="003159F6">
        <w:rPr>
          <w:rFonts w:cs="David" w:hint="cs"/>
          <w:b/>
          <w:bCs/>
          <w:rtl/>
        </w:rPr>
        <w:t xml:space="preserve">-2007, הצעת </w:t>
      </w:r>
      <w:r w:rsidRPr="003159F6">
        <w:rPr>
          <w:rFonts w:cs="David" w:hint="cs"/>
          <w:b/>
          <w:bCs/>
          <w:u w:val="single"/>
          <w:rtl/>
        </w:rPr>
        <w:t xml:space="preserve">חברי הכנסת גדעון סער ושלי </w:t>
      </w:r>
      <w:proofErr w:type="spellStart"/>
      <w:r w:rsidRPr="003159F6">
        <w:rPr>
          <w:rFonts w:cs="David" w:hint="cs"/>
          <w:b/>
          <w:bCs/>
          <w:u w:val="single"/>
          <w:rtl/>
        </w:rPr>
        <w:t>יחימוביץ</w:t>
      </w:r>
      <w:proofErr w:type="spellEnd"/>
      <w:r w:rsidRPr="003159F6">
        <w:rPr>
          <w:rFonts w:cs="David" w:hint="cs"/>
          <w:b/>
          <w:bCs/>
          <w:u w:val="single"/>
          <w:rtl/>
        </w:rPr>
        <w:t xml:space="preserve"> (פ/3130,כ/207) </w:t>
      </w:r>
      <w:r w:rsidRPr="003159F6">
        <w:rPr>
          <w:rFonts w:cs="David"/>
          <w:b/>
          <w:bCs/>
          <w:u w:val="single"/>
          <w:rtl/>
        </w:rPr>
        <w:t>–</w:t>
      </w:r>
      <w:r w:rsidRPr="003159F6">
        <w:rPr>
          <w:rFonts w:cs="David" w:hint="cs"/>
          <w:b/>
          <w:bCs/>
          <w:u w:val="single"/>
          <w:rtl/>
        </w:rPr>
        <w:t xml:space="preserve"> הכנה לקריאה שנייה ושלישית</w:t>
      </w:r>
    </w:p>
    <w:p w14:paraId="1DD8E86D" w14:textId="77777777" w:rsidR="003159F6" w:rsidRPr="003159F6" w:rsidRDefault="003159F6" w:rsidP="003159F6">
      <w:pPr>
        <w:bidi/>
        <w:jc w:val="both"/>
        <w:rPr>
          <w:rFonts w:cs="David" w:hint="cs"/>
          <w:b/>
          <w:bCs/>
          <w:u w:val="single"/>
          <w:rtl/>
        </w:rPr>
      </w:pPr>
    </w:p>
    <w:p w14:paraId="25595FC3" w14:textId="77777777" w:rsidR="003159F6" w:rsidRPr="003159F6" w:rsidRDefault="003159F6" w:rsidP="003159F6">
      <w:pPr>
        <w:bidi/>
        <w:jc w:val="both"/>
        <w:rPr>
          <w:rFonts w:cs="David" w:hint="cs"/>
          <w:rtl/>
        </w:rPr>
      </w:pPr>
    </w:p>
    <w:p w14:paraId="70BB7E3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3E64E5C" w14:textId="77777777" w:rsidR="003159F6" w:rsidRPr="003159F6" w:rsidRDefault="003159F6" w:rsidP="003159F6">
      <w:pPr>
        <w:bidi/>
        <w:jc w:val="both"/>
        <w:rPr>
          <w:rFonts w:cs="David" w:hint="cs"/>
          <w:rtl/>
        </w:rPr>
      </w:pPr>
    </w:p>
    <w:p w14:paraId="155910CB" w14:textId="77777777" w:rsidR="003159F6" w:rsidRPr="003159F6" w:rsidRDefault="003159F6" w:rsidP="003159F6">
      <w:pPr>
        <w:bidi/>
        <w:jc w:val="both"/>
        <w:rPr>
          <w:rFonts w:cs="David" w:hint="cs"/>
          <w:rtl/>
        </w:rPr>
      </w:pPr>
      <w:r w:rsidRPr="003159F6">
        <w:rPr>
          <w:rFonts w:cs="David" w:hint="cs"/>
          <w:rtl/>
        </w:rPr>
        <w:tab/>
        <w:t xml:space="preserve"> נעבור לנושא הבא, הצעת חוק הכנסת (תיקון מס' 27) (הסדרת פעולתם של שדלנים), </w:t>
      </w:r>
      <w:proofErr w:type="spellStart"/>
      <w:r w:rsidRPr="003159F6">
        <w:rPr>
          <w:rFonts w:cs="David" w:hint="cs"/>
          <w:rtl/>
        </w:rPr>
        <w:t>התשס"ח</w:t>
      </w:r>
      <w:proofErr w:type="spellEnd"/>
      <w:r w:rsidRPr="003159F6">
        <w:rPr>
          <w:rFonts w:cs="David" w:hint="cs"/>
          <w:rtl/>
        </w:rPr>
        <w:t xml:space="preserve">-2007, הצעת חברי הכנסת גדעון סער ושלי </w:t>
      </w:r>
      <w:proofErr w:type="spellStart"/>
      <w:r w:rsidRPr="003159F6">
        <w:rPr>
          <w:rFonts w:cs="David" w:hint="cs"/>
          <w:rtl/>
        </w:rPr>
        <w:t>יחימוביץ</w:t>
      </w:r>
      <w:proofErr w:type="spellEnd"/>
      <w:r w:rsidRPr="003159F6">
        <w:rPr>
          <w:rFonts w:cs="David" w:hint="cs"/>
          <w:rtl/>
        </w:rPr>
        <w:t xml:space="preserve"> (פ/3130,כ/207) </w:t>
      </w:r>
      <w:r w:rsidRPr="003159F6">
        <w:rPr>
          <w:rFonts w:cs="David"/>
          <w:rtl/>
        </w:rPr>
        <w:t>–</w:t>
      </w:r>
      <w:r w:rsidRPr="003159F6">
        <w:rPr>
          <w:rFonts w:cs="David" w:hint="cs"/>
          <w:rtl/>
        </w:rPr>
        <w:t xml:space="preserve"> הכנה לקריאה שנייה ושלישית. גברתי היועצת המשפטית, אני מבקש להתחיל לקרוא את הצעת החוק. </w:t>
      </w:r>
    </w:p>
    <w:p w14:paraId="14E5E868" w14:textId="77777777" w:rsidR="003159F6" w:rsidRPr="003159F6" w:rsidRDefault="003159F6" w:rsidP="003159F6">
      <w:pPr>
        <w:bidi/>
        <w:jc w:val="both"/>
        <w:rPr>
          <w:rFonts w:cs="David" w:hint="cs"/>
          <w:rtl/>
        </w:rPr>
      </w:pPr>
    </w:p>
    <w:p w14:paraId="53119B26" w14:textId="77777777" w:rsidR="003159F6" w:rsidRPr="003159F6" w:rsidRDefault="003159F6" w:rsidP="003159F6">
      <w:pPr>
        <w:bidi/>
        <w:jc w:val="both"/>
        <w:rPr>
          <w:rFonts w:cs="David" w:hint="cs"/>
          <w:rtl/>
        </w:rPr>
      </w:pPr>
      <w:r w:rsidRPr="003159F6">
        <w:rPr>
          <w:rFonts w:cs="David" w:hint="cs"/>
          <w:u w:val="single"/>
          <w:rtl/>
        </w:rPr>
        <w:t>רונית תירוש:</w:t>
      </w:r>
    </w:p>
    <w:p w14:paraId="6579D193" w14:textId="77777777" w:rsidR="003159F6" w:rsidRPr="003159F6" w:rsidRDefault="003159F6" w:rsidP="003159F6">
      <w:pPr>
        <w:bidi/>
        <w:jc w:val="both"/>
        <w:rPr>
          <w:rFonts w:cs="David" w:hint="cs"/>
          <w:rtl/>
        </w:rPr>
      </w:pPr>
    </w:p>
    <w:p w14:paraId="0D69ED44" w14:textId="77777777" w:rsidR="003159F6" w:rsidRPr="003159F6" w:rsidRDefault="003159F6" w:rsidP="003159F6">
      <w:pPr>
        <w:bidi/>
        <w:jc w:val="both"/>
        <w:rPr>
          <w:rFonts w:cs="David" w:hint="cs"/>
          <w:rtl/>
        </w:rPr>
      </w:pPr>
      <w:r w:rsidRPr="003159F6">
        <w:rPr>
          <w:rFonts w:cs="David" w:hint="cs"/>
          <w:rtl/>
        </w:rPr>
        <w:tab/>
        <w:t xml:space="preserve"> אדוני היושב ראש, אם אני רוצה להוסיף שם סעיף - - - </w:t>
      </w:r>
    </w:p>
    <w:p w14:paraId="33BFFCA8" w14:textId="77777777" w:rsidR="003159F6" w:rsidRPr="003159F6" w:rsidRDefault="003159F6" w:rsidP="003159F6">
      <w:pPr>
        <w:bidi/>
        <w:jc w:val="both"/>
        <w:rPr>
          <w:rFonts w:cs="David" w:hint="cs"/>
          <w:rtl/>
        </w:rPr>
      </w:pPr>
    </w:p>
    <w:p w14:paraId="674C804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CE266C1" w14:textId="77777777" w:rsidR="003159F6" w:rsidRPr="003159F6" w:rsidRDefault="003159F6" w:rsidP="003159F6">
      <w:pPr>
        <w:bidi/>
        <w:jc w:val="both"/>
        <w:rPr>
          <w:rFonts w:cs="David" w:hint="cs"/>
          <w:rtl/>
        </w:rPr>
      </w:pPr>
    </w:p>
    <w:p w14:paraId="148CEC15" w14:textId="77777777" w:rsidR="003159F6" w:rsidRPr="003159F6" w:rsidRDefault="003159F6" w:rsidP="003159F6">
      <w:pPr>
        <w:bidi/>
        <w:jc w:val="both"/>
        <w:rPr>
          <w:rFonts w:cs="David" w:hint="cs"/>
          <w:rtl/>
        </w:rPr>
      </w:pPr>
      <w:r w:rsidRPr="003159F6">
        <w:rPr>
          <w:rFonts w:cs="David" w:hint="cs"/>
          <w:rtl/>
        </w:rPr>
        <w:tab/>
        <w:t xml:space="preserve"> תוכלי להוסיף תוך כדי בצורת הסתייגות שאם היא תתקבל תיכנס לגוף החוק ואם היא לא תתקבל היא תעלה למליאה ונצביע עליה במליאה. גברתי היועצת המשפטית, הנוסח מונח לפניכם.</w:t>
      </w:r>
    </w:p>
    <w:p w14:paraId="7D499FBE" w14:textId="77777777" w:rsidR="003159F6" w:rsidRPr="003159F6" w:rsidRDefault="003159F6" w:rsidP="003159F6">
      <w:pPr>
        <w:bidi/>
        <w:jc w:val="both"/>
        <w:rPr>
          <w:rFonts w:cs="David" w:hint="cs"/>
          <w:rtl/>
        </w:rPr>
      </w:pPr>
    </w:p>
    <w:p w14:paraId="0C822C1F"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78E34A8B" w14:textId="77777777" w:rsidR="003159F6" w:rsidRPr="003159F6" w:rsidRDefault="003159F6" w:rsidP="003159F6">
      <w:pPr>
        <w:bidi/>
        <w:jc w:val="both"/>
        <w:rPr>
          <w:rFonts w:cs="David" w:hint="cs"/>
          <w:rtl/>
        </w:rPr>
      </w:pPr>
    </w:p>
    <w:p w14:paraId="42AFB9EC" w14:textId="77777777" w:rsidR="003159F6" w:rsidRPr="003159F6" w:rsidRDefault="003159F6" w:rsidP="003159F6">
      <w:pPr>
        <w:bidi/>
        <w:jc w:val="both"/>
        <w:rPr>
          <w:rFonts w:cs="David" w:hint="cs"/>
          <w:rtl/>
        </w:rPr>
      </w:pPr>
      <w:r w:rsidRPr="003159F6">
        <w:rPr>
          <w:rFonts w:cs="David" w:hint="cs"/>
          <w:rtl/>
        </w:rPr>
        <w:tab/>
        <w:t xml:space="preserve"> כולל הערות שלי והערות שעלו בישיבות הקודמות והוחלט לא לכלול אותם בנוסח שעבר קריאה ראשונה אבל סוכם שידברו עליהם בהמשך. </w:t>
      </w:r>
    </w:p>
    <w:p w14:paraId="6A7C5D49" w14:textId="77777777" w:rsidR="003159F6" w:rsidRPr="003159F6" w:rsidRDefault="003159F6" w:rsidP="003159F6">
      <w:pPr>
        <w:bidi/>
        <w:jc w:val="both"/>
        <w:rPr>
          <w:rFonts w:cs="David" w:hint="cs"/>
          <w:rtl/>
        </w:rPr>
      </w:pPr>
    </w:p>
    <w:p w14:paraId="4013AF75"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4E3EF199" w14:textId="77777777" w:rsidR="003159F6" w:rsidRPr="003159F6" w:rsidRDefault="003159F6" w:rsidP="003159F6">
      <w:pPr>
        <w:pStyle w:val="Heading5"/>
        <w:rPr>
          <w:rFonts w:hint="cs"/>
          <w:sz w:val="24"/>
          <w:rtl/>
        </w:rPr>
      </w:pPr>
    </w:p>
    <w:p w14:paraId="5FC7491B" w14:textId="77777777" w:rsidR="003159F6" w:rsidRPr="003159F6" w:rsidRDefault="003159F6" w:rsidP="003159F6">
      <w:pPr>
        <w:bidi/>
        <w:jc w:val="both"/>
        <w:rPr>
          <w:rFonts w:cs="David" w:hint="cs"/>
          <w:rtl/>
        </w:rPr>
      </w:pPr>
      <w:r w:rsidRPr="003159F6">
        <w:rPr>
          <w:rFonts w:cs="David" w:hint="cs"/>
          <w:rtl/>
        </w:rPr>
        <w:tab/>
        <w:t xml:space="preserve">אדוני היושב ראש, כיוון שלא הייתי בדיונים הקודמים, אני פונה גם למציעים חברי הכנסת סער </w:t>
      </w:r>
      <w:proofErr w:type="spellStart"/>
      <w:r w:rsidRPr="003159F6">
        <w:rPr>
          <w:rFonts w:cs="David" w:hint="cs"/>
          <w:rtl/>
        </w:rPr>
        <w:t>ויחימוביץ</w:t>
      </w:r>
      <w:proofErr w:type="spellEnd"/>
      <w:r w:rsidRPr="003159F6">
        <w:rPr>
          <w:rFonts w:cs="David" w:hint="cs"/>
          <w:rtl/>
        </w:rPr>
        <w:t xml:space="preserve">. מונח לפנינו מכתב של הארגונים הסביבתיים והחברתיים עם הצעה לכמה תיקונים נוספים. התיקונים הנוספים האלה לא מופיעים בנוסח שבפני הוועדה. </w:t>
      </w:r>
    </w:p>
    <w:p w14:paraId="7B4C786E" w14:textId="77777777" w:rsidR="003159F6" w:rsidRPr="003159F6" w:rsidRDefault="003159F6" w:rsidP="003159F6">
      <w:pPr>
        <w:bidi/>
        <w:jc w:val="both"/>
        <w:rPr>
          <w:rFonts w:cs="David" w:hint="cs"/>
          <w:rtl/>
        </w:rPr>
      </w:pPr>
    </w:p>
    <w:p w14:paraId="3FB51C2E"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206F33E" w14:textId="77777777" w:rsidR="003159F6" w:rsidRPr="003159F6" w:rsidRDefault="003159F6" w:rsidP="003159F6">
      <w:pPr>
        <w:bidi/>
        <w:jc w:val="both"/>
        <w:rPr>
          <w:rFonts w:cs="David" w:hint="cs"/>
          <w:rtl/>
        </w:rPr>
      </w:pPr>
    </w:p>
    <w:p w14:paraId="7FAE65E4" w14:textId="77777777" w:rsidR="003159F6" w:rsidRPr="003159F6" w:rsidRDefault="003159F6" w:rsidP="003159F6">
      <w:pPr>
        <w:bidi/>
        <w:jc w:val="both"/>
        <w:rPr>
          <w:rFonts w:cs="David" w:hint="cs"/>
          <w:rtl/>
        </w:rPr>
      </w:pPr>
      <w:r w:rsidRPr="003159F6">
        <w:rPr>
          <w:rFonts w:cs="David" w:hint="cs"/>
          <w:rtl/>
        </w:rPr>
        <w:tab/>
        <w:t xml:space="preserve">אדוני, נגיע לסעיפים הרלוונטיים וכל כל סעיף שיש הערה רלוונטית לארגון חברתי, איכותי, סביבתי, בריאותי - נתייחס אליהם בכל הכבוד הראוי, וגם מי שיש לו הסתייגות, שינוי, רונית וכו'.  </w:t>
      </w:r>
    </w:p>
    <w:p w14:paraId="6087C9E5" w14:textId="77777777" w:rsidR="003159F6" w:rsidRPr="003159F6" w:rsidRDefault="003159F6" w:rsidP="003159F6">
      <w:pPr>
        <w:bidi/>
        <w:jc w:val="both"/>
        <w:rPr>
          <w:rFonts w:cs="David" w:hint="cs"/>
          <w:rtl/>
        </w:rPr>
      </w:pPr>
    </w:p>
    <w:p w14:paraId="54594FF3"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015CFD7D" w14:textId="77777777" w:rsidR="003159F6" w:rsidRPr="003159F6" w:rsidRDefault="003159F6" w:rsidP="003159F6">
      <w:pPr>
        <w:bidi/>
        <w:jc w:val="both"/>
        <w:rPr>
          <w:rFonts w:cs="David" w:hint="cs"/>
          <w:rtl/>
        </w:rPr>
      </w:pPr>
    </w:p>
    <w:p w14:paraId="67756093" w14:textId="77777777" w:rsidR="003159F6" w:rsidRPr="003159F6" w:rsidRDefault="003159F6" w:rsidP="003159F6">
      <w:pPr>
        <w:bidi/>
        <w:jc w:val="both"/>
        <w:rPr>
          <w:rFonts w:cs="David" w:hint="cs"/>
          <w:rtl/>
        </w:rPr>
      </w:pPr>
      <w:r w:rsidRPr="003159F6">
        <w:rPr>
          <w:rFonts w:cs="David" w:hint="cs"/>
          <w:rtl/>
        </w:rPr>
        <w:tab/>
        <w:t>נתחיל עם סעיף ההגדרות שנוגע פה גם למרות. מדובר על הוועדה שהיא הוועדה שיכולה לתת היתרים לתת היתרים לפעול כשתדלן והיא יכולה גם לשלול היתרים במקרים מסוימים. מוצע שהיא תהיה ועדה שחבריה הם יו"ר הכנסת והוא יהיה היושב ראש, ושני סגנים ליו"ר, אחד מסיעות הקואליציה ואחד מסיעות האופוזיציה. פה רשמתי הערה - מי יבחר את שני הסגנים.</w:t>
      </w:r>
    </w:p>
    <w:p w14:paraId="1D06E223" w14:textId="77777777" w:rsidR="003159F6" w:rsidRPr="003159F6" w:rsidRDefault="003159F6" w:rsidP="003159F6">
      <w:pPr>
        <w:bidi/>
        <w:jc w:val="both"/>
        <w:rPr>
          <w:rFonts w:cs="David" w:hint="cs"/>
          <w:rtl/>
        </w:rPr>
      </w:pPr>
    </w:p>
    <w:p w14:paraId="2C1E2BE3" w14:textId="77777777" w:rsidR="003159F6" w:rsidRPr="003159F6" w:rsidRDefault="003159F6" w:rsidP="003159F6">
      <w:pPr>
        <w:bidi/>
        <w:jc w:val="both"/>
        <w:rPr>
          <w:rFonts w:cs="David" w:hint="cs"/>
          <w:rtl/>
        </w:rPr>
      </w:pPr>
      <w:r w:rsidRPr="003159F6">
        <w:rPr>
          <w:rFonts w:cs="David" w:hint="cs"/>
          <w:u w:val="single"/>
          <w:rtl/>
        </w:rPr>
        <w:t>אייל ינון:</w:t>
      </w:r>
    </w:p>
    <w:p w14:paraId="1C866EC5" w14:textId="77777777" w:rsidR="003159F6" w:rsidRPr="003159F6" w:rsidRDefault="003159F6" w:rsidP="003159F6">
      <w:pPr>
        <w:bidi/>
        <w:jc w:val="both"/>
        <w:rPr>
          <w:rFonts w:cs="David" w:hint="cs"/>
          <w:rtl/>
        </w:rPr>
      </w:pPr>
    </w:p>
    <w:p w14:paraId="6C544418" w14:textId="77777777" w:rsidR="003159F6" w:rsidRPr="003159F6" w:rsidRDefault="003159F6" w:rsidP="003159F6">
      <w:pPr>
        <w:bidi/>
        <w:jc w:val="both"/>
        <w:rPr>
          <w:rFonts w:cs="David" w:hint="cs"/>
          <w:rtl/>
        </w:rPr>
      </w:pPr>
      <w:r w:rsidRPr="003159F6">
        <w:rPr>
          <w:rFonts w:cs="David" w:hint="cs"/>
          <w:rtl/>
        </w:rPr>
        <w:tab/>
        <w:t xml:space="preserve"> אני מציע שנשיאות הכנסת תבחר.</w:t>
      </w:r>
    </w:p>
    <w:p w14:paraId="77C54653" w14:textId="77777777" w:rsidR="003159F6" w:rsidRPr="003159F6" w:rsidRDefault="003159F6" w:rsidP="003159F6">
      <w:pPr>
        <w:bidi/>
        <w:jc w:val="both"/>
        <w:rPr>
          <w:rFonts w:cs="David" w:hint="cs"/>
          <w:rtl/>
        </w:rPr>
      </w:pPr>
    </w:p>
    <w:p w14:paraId="6627D6DC"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216AA7BD" w14:textId="77777777" w:rsidR="003159F6" w:rsidRPr="003159F6" w:rsidRDefault="003159F6" w:rsidP="003159F6">
      <w:pPr>
        <w:bidi/>
        <w:jc w:val="both"/>
        <w:rPr>
          <w:rFonts w:cs="David" w:hint="cs"/>
          <w:rtl/>
        </w:rPr>
      </w:pPr>
    </w:p>
    <w:p w14:paraId="13B1D421" w14:textId="77777777" w:rsidR="003159F6" w:rsidRPr="003159F6" w:rsidRDefault="003159F6" w:rsidP="003159F6">
      <w:pPr>
        <w:bidi/>
        <w:jc w:val="both"/>
        <w:rPr>
          <w:rFonts w:cs="David" w:hint="cs"/>
          <w:rtl/>
        </w:rPr>
      </w:pPr>
      <w:r w:rsidRPr="003159F6">
        <w:rPr>
          <w:rFonts w:cs="David" w:hint="cs"/>
          <w:rtl/>
        </w:rPr>
        <w:tab/>
        <w:t xml:space="preserve"> והאם הם צריכים להיות מהקואליציה ומהאופוזיציה בהיבחרם - - - </w:t>
      </w:r>
    </w:p>
    <w:p w14:paraId="2823C0FE" w14:textId="77777777" w:rsidR="003159F6" w:rsidRPr="003159F6" w:rsidRDefault="003159F6" w:rsidP="003159F6">
      <w:pPr>
        <w:bidi/>
        <w:jc w:val="both"/>
        <w:rPr>
          <w:rFonts w:cs="David" w:hint="cs"/>
          <w:rtl/>
        </w:rPr>
      </w:pPr>
    </w:p>
    <w:p w14:paraId="7EAFA34A" w14:textId="77777777" w:rsidR="003159F6" w:rsidRPr="003159F6" w:rsidRDefault="003159F6" w:rsidP="003159F6">
      <w:pPr>
        <w:bidi/>
        <w:jc w:val="both"/>
        <w:rPr>
          <w:rFonts w:cs="David" w:hint="cs"/>
          <w:rtl/>
        </w:rPr>
      </w:pPr>
      <w:r w:rsidRPr="003159F6">
        <w:rPr>
          <w:rFonts w:cs="David" w:hint="cs"/>
          <w:u w:val="single"/>
          <w:rtl/>
        </w:rPr>
        <w:t>אייל ינון:</w:t>
      </w:r>
    </w:p>
    <w:p w14:paraId="331857FA" w14:textId="77777777" w:rsidR="003159F6" w:rsidRPr="003159F6" w:rsidRDefault="003159F6" w:rsidP="003159F6">
      <w:pPr>
        <w:bidi/>
        <w:jc w:val="both"/>
        <w:rPr>
          <w:rFonts w:cs="David" w:hint="cs"/>
          <w:rtl/>
        </w:rPr>
      </w:pPr>
    </w:p>
    <w:p w14:paraId="47F3E2AB" w14:textId="77777777" w:rsidR="003159F6" w:rsidRPr="003159F6" w:rsidRDefault="003159F6" w:rsidP="003159F6">
      <w:pPr>
        <w:bidi/>
        <w:jc w:val="both"/>
        <w:rPr>
          <w:rFonts w:cs="David" w:hint="cs"/>
          <w:rtl/>
        </w:rPr>
      </w:pPr>
      <w:r w:rsidRPr="003159F6">
        <w:rPr>
          <w:rFonts w:cs="David" w:hint="cs"/>
          <w:rtl/>
        </w:rPr>
        <w:tab/>
        <w:t xml:space="preserve"> הנשיאות תבחר מי יהיו הסגנים, או היושב או הנשיאות, מה שאתם רוצים. </w:t>
      </w:r>
    </w:p>
    <w:p w14:paraId="724B9395" w14:textId="77777777" w:rsidR="003159F6" w:rsidRDefault="003159F6" w:rsidP="003159F6">
      <w:pPr>
        <w:bidi/>
        <w:jc w:val="both"/>
        <w:rPr>
          <w:rFonts w:cs="David" w:hint="cs"/>
          <w:rtl/>
        </w:rPr>
      </w:pPr>
    </w:p>
    <w:p w14:paraId="5869B6AF" w14:textId="77777777" w:rsidR="003159F6" w:rsidRDefault="003159F6" w:rsidP="003159F6">
      <w:pPr>
        <w:bidi/>
        <w:jc w:val="both"/>
        <w:rPr>
          <w:rFonts w:cs="David" w:hint="cs"/>
          <w:rtl/>
        </w:rPr>
      </w:pPr>
    </w:p>
    <w:p w14:paraId="6A9245A4" w14:textId="77777777" w:rsidR="003159F6" w:rsidRDefault="003159F6" w:rsidP="003159F6">
      <w:pPr>
        <w:bidi/>
        <w:jc w:val="both"/>
        <w:rPr>
          <w:rFonts w:cs="David" w:hint="cs"/>
          <w:rtl/>
        </w:rPr>
      </w:pPr>
    </w:p>
    <w:p w14:paraId="08869E44" w14:textId="77777777" w:rsidR="003159F6" w:rsidRDefault="003159F6" w:rsidP="003159F6">
      <w:pPr>
        <w:bidi/>
        <w:jc w:val="both"/>
        <w:rPr>
          <w:rFonts w:cs="David" w:hint="cs"/>
          <w:rtl/>
        </w:rPr>
      </w:pPr>
    </w:p>
    <w:p w14:paraId="2F724995" w14:textId="77777777" w:rsidR="003159F6" w:rsidRDefault="003159F6" w:rsidP="003159F6">
      <w:pPr>
        <w:bidi/>
        <w:jc w:val="both"/>
        <w:rPr>
          <w:rFonts w:cs="David" w:hint="cs"/>
          <w:rtl/>
        </w:rPr>
      </w:pPr>
    </w:p>
    <w:p w14:paraId="4E7D996B" w14:textId="77777777" w:rsidR="003159F6" w:rsidRPr="003159F6" w:rsidRDefault="003159F6" w:rsidP="003159F6">
      <w:pPr>
        <w:bidi/>
        <w:jc w:val="both"/>
        <w:rPr>
          <w:rFonts w:cs="David" w:hint="cs"/>
          <w:rtl/>
        </w:rPr>
      </w:pPr>
    </w:p>
    <w:p w14:paraId="437371DE"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EE41CE0" w14:textId="77777777" w:rsidR="003159F6" w:rsidRPr="003159F6" w:rsidRDefault="003159F6" w:rsidP="003159F6">
      <w:pPr>
        <w:bidi/>
        <w:jc w:val="both"/>
        <w:rPr>
          <w:rFonts w:cs="David" w:hint="cs"/>
          <w:rtl/>
        </w:rPr>
      </w:pPr>
    </w:p>
    <w:p w14:paraId="5034A54D" w14:textId="77777777" w:rsidR="003159F6" w:rsidRPr="003159F6" w:rsidRDefault="003159F6" w:rsidP="003159F6">
      <w:pPr>
        <w:bidi/>
        <w:jc w:val="both"/>
        <w:rPr>
          <w:rFonts w:cs="David" w:hint="cs"/>
          <w:rtl/>
        </w:rPr>
      </w:pPr>
      <w:r w:rsidRPr="003159F6">
        <w:rPr>
          <w:rFonts w:cs="David" w:hint="cs"/>
          <w:rtl/>
        </w:rPr>
        <w:tab/>
        <w:t xml:space="preserve">אני חושב הנשיאות, יש שם נציגות לכולם. </w:t>
      </w:r>
    </w:p>
    <w:p w14:paraId="0EB65258" w14:textId="77777777" w:rsidR="003159F6" w:rsidRPr="003159F6" w:rsidRDefault="003159F6" w:rsidP="003159F6">
      <w:pPr>
        <w:bidi/>
        <w:jc w:val="both"/>
        <w:rPr>
          <w:rFonts w:cs="David" w:hint="cs"/>
          <w:rtl/>
        </w:rPr>
      </w:pPr>
    </w:p>
    <w:p w14:paraId="0381A582"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1FB70DCC" w14:textId="77777777" w:rsidR="003159F6" w:rsidRPr="003159F6" w:rsidRDefault="003159F6" w:rsidP="003159F6">
      <w:pPr>
        <w:bidi/>
        <w:jc w:val="both"/>
        <w:rPr>
          <w:rFonts w:cs="David" w:hint="cs"/>
          <w:u w:val="single"/>
          <w:rtl/>
        </w:rPr>
      </w:pPr>
    </w:p>
    <w:p w14:paraId="4C990CF9" w14:textId="77777777" w:rsidR="003159F6" w:rsidRPr="003159F6" w:rsidRDefault="003159F6" w:rsidP="003159F6">
      <w:pPr>
        <w:bidi/>
        <w:jc w:val="both"/>
        <w:rPr>
          <w:rFonts w:cs="David" w:hint="cs"/>
          <w:rtl/>
        </w:rPr>
      </w:pPr>
      <w:r w:rsidRPr="003159F6">
        <w:rPr>
          <w:rFonts w:cs="David" w:hint="cs"/>
          <w:rtl/>
        </w:rPr>
        <w:tab/>
        <w:t xml:space="preserve">אני חושב שהנשיאות זה פורום שיש בו באופן אוטומטי רוב לקואליציה. </w:t>
      </w:r>
    </w:p>
    <w:p w14:paraId="26937956" w14:textId="77777777" w:rsidR="003159F6" w:rsidRPr="003159F6" w:rsidRDefault="003159F6" w:rsidP="003159F6">
      <w:pPr>
        <w:bidi/>
        <w:jc w:val="both"/>
        <w:rPr>
          <w:rFonts w:cs="David" w:hint="cs"/>
          <w:rtl/>
        </w:rPr>
      </w:pPr>
    </w:p>
    <w:p w14:paraId="02A299A9" w14:textId="77777777" w:rsidR="003159F6" w:rsidRPr="003159F6" w:rsidRDefault="003159F6" w:rsidP="003159F6">
      <w:pPr>
        <w:bidi/>
        <w:jc w:val="both"/>
        <w:rPr>
          <w:rFonts w:cs="David" w:hint="cs"/>
          <w:rtl/>
        </w:rPr>
      </w:pPr>
      <w:r w:rsidRPr="003159F6">
        <w:rPr>
          <w:rFonts w:cs="David" w:hint="cs"/>
          <w:u w:val="single"/>
          <w:rtl/>
        </w:rPr>
        <w:t>אייל ינון:</w:t>
      </w:r>
    </w:p>
    <w:p w14:paraId="32ED8B76" w14:textId="77777777" w:rsidR="003159F6" w:rsidRPr="003159F6" w:rsidRDefault="003159F6" w:rsidP="003159F6">
      <w:pPr>
        <w:bidi/>
        <w:jc w:val="both"/>
        <w:rPr>
          <w:rFonts w:cs="David" w:hint="cs"/>
          <w:rtl/>
        </w:rPr>
      </w:pPr>
    </w:p>
    <w:p w14:paraId="5E0C0802" w14:textId="77777777" w:rsidR="003159F6" w:rsidRPr="003159F6" w:rsidRDefault="003159F6" w:rsidP="003159F6">
      <w:pPr>
        <w:bidi/>
        <w:jc w:val="both"/>
        <w:rPr>
          <w:rFonts w:cs="David" w:hint="cs"/>
          <w:rtl/>
        </w:rPr>
      </w:pPr>
      <w:r w:rsidRPr="003159F6">
        <w:rPr>
          <w:rFonts w:cs="David" w:hint="cs"/>
          <w:rtl/>
        </w:rPr>
        <w:tab/>
        <w:t xml:space="preserve"> אבל תמיד ייבחרו 2 סגנים, אחד מהקואליציה ואחד מהאופוזיציה, זה לא משנה. </w:t>
      </w:r>
    </w:p>
    <w:p w14:paraId="0E9C12EA" w14:textId="77777777" w:rsidR="003159F6" w:rsidRPr="003159F6" w:rsidRDefault="003159F6" w:rsidP="003159F6">
      <w:pPr>
        <w:bidi/>
        <w:jc w:val="both"/>
        <w:rPr>
          <w:rFonts w:cs="David" w:hint="cs"/>
          <w:rtl/>
        </w:rPr>
      </w:pPr>
    </w:p>
    <w:p w14:paraId="148E5ADA"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34400762" w14:textId="77777777" w:rsidR="003159F6" w:rsidRPr="003159F6" w:rsidRDefault="003159F6" w:rsidP="003159F6">
      <w:pPr>
        <w:pStyle w:val="Heading5"/>
        <w:rPr>
          <w:rFonts w:hint="cs"/>
          <w:sz w:val="24"/>
          <w:rtl/>
        </w:rPr>
      </w:pPr>
    </w:p>
    <w:p w14:paraId="1767F832" w14:textId="77777777" w:rsidR="003159F6" w:rsidRPr="003159F6" w:rsidRDefault="003159F6" w:rsidP="003159F6">
      <w:pPr>
        <w:bidi/>
        <w:jc w:val="both"/>
        <w:rPr>
          <w:rFonts w:cs="David" w:hint="cs"/>
          <w:rtl/>
        </w:rPr>
      </w:pPr>
      <w:r w:rsidRPr="003159F6">
        <w:rPr>
          <w:rFonts w:cs="David" w:hint="cs"/>
          <w:rtl/>
        </w:rPr>
        <w:tab/>
        <w:t xml:space="preserve"> יכול להיבחר גם אופוזיציה שנוח לקואליציה. </w:t>
      </w:r>
    </w:p>
    <w:p w14:paraId="0AA9557B" w14:textId="77777777" w:rsidR="003159F6" w:rsidRPr="003159F6" w:rsidRDefault="003159F6" w:rsidP="003159F6">
      <w:pPr>
        <w:bidi/>
        <w:jc w:val="both"/>
        <w:rPr>
          <w:rFonts w:cs="David" w:hint="cs"/>
          <w:rtl/>
        </w:rPr>
      </w:pPr>
    </w:p>
    <w:p w14:paraId="1D4115D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4EECD5D" w14:textId="77777777" w:rsidR="003159F6" w:rsidRPr="003159F6" w:rsidRDefault="003159F6" w:rsidP="003159F6">
      <w:pPr>
        <w:bidi/>
        <w:jc w:val="both"/>
        <w:rPr>
          <w:rFonts w:cs="David" w:hint="cs"/>
          <w:rtl/>
        </w:rPr>
      </w:pPr>
    </w:p>
    <w:p w14:paraId="38494BD7" w14:textId="77777777" w:rsidR="003159F6" w:rsidRPr="003159F6" w:rsidRDefault="003159F6" w:rsidP="003159F6">
      <w:pPr>
        <w:bidi/>
        <w:jc w:val="both"/>
        <w:rPr>
          <w:rFonts w:cs="David" w:hint="cs"/>
          <w:rtl/>
        </w:rPr>
      </w:pPr>
      <w:r w:rsidRPr="003159F6">
        <w:rPr>
          <w:rFonts w:cs="David" w:hint="cs"/>
          <w:rtl/>
        </w:rPr>
        <w:tab/>
        <w:t xml:space="preserve"> אין דבר כזה. </w:t>
      </w:r>
    </w:p>
    <w:p w14:paraId="6EEF55E3" w14:textId="77777777" w:rsidR="003159F6" w:rsidRPr="003159F6" w:rsidRDefault="003159F6" w:rsidP="003159F6">
      <w:pPr>
        <w:bidi/>
        <w:jc w:val="both"/>
        <w:rPr>
          <w:rFonts w:cs="David" w:hint="cs"/>
          <w:rtl/>
        </w:rPr>
      </w:pPr>
    </w:p>
    <w:p w14:paraId="6EBEDD0C" w14:textId="77777777" w:rsidR="003159F6" w:rsidRPr="003159F6" w:rsidRDefault="003159F6" w:rsidP="003159F6">
      <w:pPr>
        <w:bidi/>
        <w:jc w:val="both"/>
        <w:rPr>
          <w:rFonts w:cs="David" w:hint="cs"/>
          <w:rtl/>
        </w:rPr>
      </w:pPr>
      <w:r w:rsidRPr="003159F6">
        <w:rPr>
          <w:rFonts w:cs="David" w:hint="cs"/>
          <w:u w:val="single"/>
          <w:rtl/>
        </w:rPr>
        <w:t>אייל ינון:</w:t>
      </w:r>
    </w:p>
    <w:p w14:paraId="2B3311AB" w14:textId="77777777" w:rsidR="003159F6" w:rsidRPr="003159F6" w:rsidRDefault="003159F6" w:rsidP="003159F6">
      <w:pPr>
        <w:bidi/>
        <w:jc w:val="both"/>
        <w:rPr>
          <w:rFonts w:cs="David" w:hint="cs"/>
          <w:rtl/>
        </w:rPr>
      </w:pPr>
    </w:p>
    <w:p w14:paraId="61398DC8" w14:textId="77777777" w:rsidR="003159F6" w:rsidRPr="003159F6" w:rsidRDefault="003159F6" w:rsidP="003159F6">
      <w:pPr>
        <w:bidi/>
        <w:jc w:val="both"/>
        <w:rPr>
          <w:rFonts w:cs="David" w:hint="cs"/>
          <w:rtl/>
        </w:rPr>
      </w:pPr>
      <w:r w:rsidRPr="003159F6">
        <w:rPr>
          <w:rFonts w:cs="David" w:hint="cs"/>
          <w:rtl/>
        </w:rPr>
        <w:tab/>
        <w:t xml:space="preserve"> זה לא משנה בהקשר הזה, זה לא עניין פוליטי. </w:t>
      </w:r>
    </w:p>
    <w:p w14:paraId="7801287D" w14:textId="77777777" w:rsidR="003159F6" w:rsidRPr="003159F6" w:rsidRDefault="003159F6" w:rsidP="003159F6">
      <w:pPr>
        <w:bidi/>
        <w:jc w:val="both"/>
        <w:rPr>
          <w:rFonts w:cs="David" w:hint="cs"/>
          <w:rtl/>
        </w:rPr>
      </w:pPr>
    </w:p>
    <w:p w14:paraId="5F7B46C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7566A5A" w14:textId="77777777" w:rsidR="003159F6" w:rsidRPr="003159F6" w:rsidRDefault="003159F6" w:rsidP="003159F6">
      <w:pPr>
        <w:bidi/>
        <w:jc w:val="both"/>
        <w:rPr>
          <w:rFonts w:cs="David" w:hint="cs"/>
          <w:rtl/>
        </w:rPr>
      </w:pPr>
    </w:p>
    <w:p w14:paraId="693ACB6B" w14:textId="77777777" w:rsidR="003159F6" w:rsidRPr="003159F6" w:rsidRDefault="003159F6" w:rsidP="003159F6">
      <w:pPr>
        <w:bidi/>
        <w:jc w:val="both"/>
        <w:rPr>
          <w:rFonts w:cs="David" w:hint="cs"/>
          <w:rtl/>
        </w:rPr>
      </w:pPr>
      <w:r w:rsidRPr="003159F6">
        <w:rPr>
          <w:rFonts w:cs="David" w:hint="cs"/>
          <w:rtl/>
        </w:rPr>
        <w:tab/>
        <w:t xml:space="preserve"> הרי אתם רציתם שיושבת ראש הכנסת תחליט לבד, אנחנו בזרנו את זה.</w:t>
      </w:r>
    </w:p>
    <w:p w14:paraId="0F9AC814" w14:textId="77777777" w:rsidR="003159F6" w:rsidRPr="003159F6" w:rsidRDefault="003159F6" w:rsidP="003159F6">
      <w:pPr>
        <w:bidi/>
        <w:jc w:val="both"/>
        <w:rPr>
          <w:rFonts w:cs="David" w:hint="cs"/>
          <w:rtl/>
        </w:rPr>
      </w:pPr>
    </w:p>
    <w:p w14:paraId="3FFA5293"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013EAACC" w14:textId="77777777" w:rsidR="003159F6" w:rsidRPr="003159F6" w:rsidRDefault="003159F6" w:rsidP="003159F6">
      <w:pPr>
        <w:bidi/>
        <w:jc w:val="both"/>
        <w:rPr>
          <w:rFonts w:cs="David" w:hint="cs"/>
          <w:u w:val="single"/>
          <w:rtl/>
        </w:rPr>
      </w:pPr>
    </w:p>
    <w:p w14:paraId="5C2AFBF8" w14:textId="77777777" w:rsidR="003159F6" w:rsidRPr="003159F6" w:rsidRDefault="003159F6" w:rsidP="003159F6">
      <w:pPr>
        <w:bidi/>
        <w:jc w:val="both"/>
        <w:rPr>
          <w:rFonts w:cs="David" w:hint="cs"/>
          <w:rtl/>
        </w:rPr>
      </w:pPr>
      <w:r w:rsidRPr="003159F6">
        <w:rPr>
          <w:rFonts w:cs="David" w:hint="cs"/>
          <w:rtl/>
        </w:rPr>
        <w:tab/>
        <w:t xml:space="preserve"> אני זה שהצעתי את ההצעה, אין לי בעיה שהנשיאות תבחר. השאלה היחידה, נדמה לי באחת השיחות שהתקיימו בלשכת יושבת ראש הכנסת, גם המנגנון הזה היו עליו איזה שהן השגות. </w:t>
      </w:r>
    </w:p>
    <w:p w14:paraId="78114B35" w14:textId="77777777" w:rsidR="003159F6" w:rsidRPr="003159F6" w:rsidRDefault="003159F6" w:rsidP="003159F6">
      <w:pPr>
        <w:bidi/>
        <w:jc w:val="both"/>
        <w:rPr>
          <w:rFonts w:cs="David" w:hint="cs"/>
          <w:rtl/>
        </w:rPr>
      </w:pPr>
      <w:r w:rsidRPr="003159F6">
        <w:rPr>
          <w:rFonts w:cs="David" w:hint="cs"/>
          <w:rtl/>
        </w:rPr>
        <w:t xml:space="preserve"> </w:t>
      </w:r>
    </w:p>
    <w:p w14:paraId="4A7F2E0F"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0C16CE65" w14:textId="77777777" w:rsidR="003159F6" w:rsidRPr="003159F6" w:rsidRDefault="003159F6" w:rsidP="003159F6">
      <w:pPr>
        <w:pStyle w:val="Heading5"/>
        <w:rPr>
          <w:rFonts w:hint="cs"/>
          <w:sz w:val="24"/>
          <w:rtl/>
        </w:rPr>
      </w:pPr>
    </w:p>
    <w:p w14:paraId="61F89D1B" w14:textId="77777777" w:rsidR="003159F6" w:rsidRPr="003159F6" w:rsidRDefault="003159F6" w:rsidP="003159F6">
      <w:pPr>
        <w:bidi/>
        <w:jc w:val="both"/>
        <w:rPr>
          <w:rFonts w:cs="David" w:hint="cs"/>
          <w:rtl/>
        </w:rPr>
      </w:pPr>
      <w:r w:rsidRPr="003159F6">
        <w:rPr>
          <w:rFonts w:cs="David" w:hint="cs"/>
          <w:rtl/>
        </w:rPr>
        <w:tab/>
        <w:t xml:space="preserve"> נשיאות הכנסת לא מייצגת את כל סיעות הבית.</w:t>
      </w:r>
    </w:p>
    <w:p w14:paraId="19AFF94A" w14:textId="77777777" w:rsidR="003159F6" w:rsidRPr="003159F6" w:rsidRDefault="003159F6" w:rsidP="003159F6">
      <w:pPr>
        <w:bidi/>
        <w:jc w:val="both"/>
        <w:rPr>
          <w:rFonts w:cs="David" w:hint="cs"/>
          <w:rtl/>
        </w:rPr>
      </w:pPr>
    </w:p>
    <w:p w14:paraId="0EFB559E" w14:textId="77777777" w:rsidR="003159F6" w:rsidRPr="003159F6" w:rsidRDefault="003159F6" w:rsidP="003159F6">
      <w:pPr>
        <w:bidi/>
        <w:jc w:val="both"/>
        <w:rPr>
          <w:rFonts w:cs="David" w:hint="cs"/>
          <w:rtl/>
        </w:rPr>
      </w:pPr>
      <w:r w:rsidRPr="003159F6">
        <w:rPr>
          <w:rFonts w:cs="David" w:hint="cs"/>
          <w:u w:val="single"/>
          <w:rtl/>
        </w:rPr>
        <w:t>אייל ינון:</w:t>
      </w:r>
    </w:p>
    <w:p w14:paraId="5B1037AF" w14:textId="77777777" w:rsidR="003159F6" w:rsidRPr="003159F6" w:rsidRDefault="003159F6" w:rsidP="003159F6">
      <w:pPr>
        <w:bidi/>
        <w:jc w:val="both"/>
        <w:rPr>
          <w:rFonts w:cs="David" w:hint="cs"/>
          <w:rtl/>
        </w:rPr>
      </w:pPr>
    </w:p>
    <w:p w14:paraId="183511A3" w14:textId="77777777" w:rsidR="003159F6" w:rsidRPr="003159F6" w:rsidRDefault="003159F6" w:rsidP="003159F6">
      <w:pPr>
        <w:bidi/>
        <w:jc w:val="both"/>
        <w:rPr>
          <w:rFonts w:cs="David" w:hint="cs"/>
          <w:rtl/>
        </w:rPr>
      </w:pPr>
      <w:r w:rsidRPr="003159F6">
        <w:rPr>
          <w:rFonts w:cs="David" w:hint="cs"/>
          <w:rtl/>
        </w:rPr>
        <w:tab/>
        <w:t xml:space="preserve">יש בה ייצוג למגוון, לא לכל סיעה וסיעה.  </w:t>
      </w:r>
    </w:p>
    <w:p w14:paraId="46F2649E" w14:textId="77777777" w:rsidR="003159F6" w:rsidRPr="003159F6" w:rsidRDefault="003159F6" w:rsidP="003159F6">
      <w:pPr>
        <w:bidi/>
        <w:jc w:val="both"/>
        <w:rPr>
          <w:rFonts w:cs="David" w:hint="cs"/>
          <w:rtl/>
        </w:rPr>
      </w:pPr>
    </w:p>
    <w:p w14:paraId="5C0AE96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9A8CC64" w14:textId="77777777" w:rsidR="003159F6" w:rsidRPr="003159F6" w:rsidRDefault="003159F6" w:rsidP="003159F6">
      <w:pPr>
        <w:bidi/>
        <w:jc w:val="both"/>
        <w:rPr>
          <w:rFonts w:cs="David" w:hint="cs"/>
          <w:rtl/>
        </w:rPr>
      </w:pPr>
    </w:p>
    <w:p w14:paraId="4BB5E61A" w14:textId="77777777" w:rsidR="003159F6" w:rsidRPr="003159F6" w:rsidRDefault="003159F6" w:rsidP="003159F6">
      <w:pPr>
        <w:bidi/>
        <w:jc w:val="both"/>
        <w:rPr>
          <w:rFonts w:cs="David" w:hint="cs"/>
          <w:rtl/>
        </w:rPr>
      </w:pPr>
      <w:r w:rsidRPr="003159F6">
        <w:rPr>
          <w:rFonts w:cs="David" w:hint="cs"/>
          <w:rtl/>
        </w:rPr>
        <w:tab/>
        <w:t xml:space="preserve">אנחנו משאירים את זה תלוי ועומד, זה יהיה מעלינו שנשיאות הכנסת תבחר, אלא אם גדעון ויושבת ראש הכנסת יחליטו אחרת.  </w:t>
      </w:r>
    </w:p>
    <w:p w14:paraId="1C49621E" w14:textId="77777777" w:rsidR="003159F6" w:rsidRPr="003159F6" w:rsidRDefault="003159F6" w:rsidP="003159F6">
      <w:pPr>
        <w:bidi/>
        <w:jc w:val="both"/>
        <w:rPr>
          <w:rFonts w:cs="David" w:hint="cs"/>
          <w:rtl/>
        </w:rPr>
      </w:pPr>
    </w:p>
    <w:p w14:paraId="4645D73D"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005F1DCC" w14:textId="77777777" w:rsidR="003159F6" w:rsidRPr="003159F6" w:rsidRDefault="003159F6" w:rsidP="003159F6">
      <w:pPr>
        <w:bidi/>
        <w:jc w:val="both"/>
        <w:rPr>
          <w:rFonts w:cs="David" w:hint="cs"/>
          <w:rtl/>
        </w:rPr>
      </w:pPr>
    </w:p>
    <w:p w14:paraId="5C06DE65" w14:textId="77777777" w:rsidR="003159F6" w:rsidRPr="003159F6" w:rsidRDefault="003159F6" w:rsidP="003159F6">
      <w:pPr>
        <w:bidi/>
        <w:jc w:val="both"/>
        <w:rPr>
          <w:rFonts w:cs="David" w:hint="cs"/>
          <w:rtl/>
        </w:rPr>
      </w:pPr>
      <w:r w:rsidRPr="003159F6">
        <w:rPr>
          <w:rFonts w:cs="David" w:hint="cs"/>
          <w:rtl/>
        </w:rPr>
        <w:tab/>
        <w:t>האם מעבר של סגן בין הקואליציה לאופוזיציה ישנה את ההרכב?</w:t>
      </w:r>
    </w:p>
    <w:p w14:paraId="0E8EA6E2" w14:textId="77777777" w:rsidR="003159F6" w:rsidRPr="003159F6" w:rsidRDefault="003159F6" w:rsidP="003159F6">
      <w:pPr>
        <w:bidi/>
        <w:jc w:val="both"/>
        <w:rPr>
          <w:rFonts w:cs="David" w:hint="cs"/>
          <w:rtl/>
        </w:rPr>
      </w:pPr>
    </w:p>
    <w:p w14:paraId="11A4D3F7"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B64767B" w14:textId="77777777" w:rsidR="003159F6" w:rsidRPr="003159F6" w:rsidRDefault="003159F6" w:rsidP="003159F6">
      <w:pPr>
        <w:bidi/>
        <w:jc w:val="both"/>
        <w:rPr>
          <w:rFonts w:cs="David" w:hint="cs"/>
          <w:rtl/>
        </w:rPr>
      </w:pPr>
    </w:p>
    <w:p w14:paraId="58223F06" w14:textId="77777777" w:rsidR="003159F6" w:rsidRPr="003159F6" w:rsidRDefault="003159F6" w:rsidP="003159F6">
      <w:pPr>
        <w:bidi/>
        <w:jc w:val="both"/>
        <w:rPr>
          <w:rFonts w:cs="David" w:hint="cs"/>
          <w:rtl/>
        </w:rPr>
      </w:pPr>
      <w:r w:rsidRPr="003159F6">
        <w:rPr>
          <w:rFonts w:cs="David" w:hint="cs"/>
          <w:rtl/>
        </w:rPr>
        <w:tab/>
        <w:t>בוודאי, אנחנו רוצים תמיד שיהיה איש מהאופוזיציה.</w:t>
      </w:r>
    </w:p>
    <w:p w14:paraId="34D8AA36" w14:textId="77777777" w:rsidR="003159F6" w:rsidRPr="003159F6" w:rsidRDefault="003159F6" w:rsidP="003159F6">
      <w:pPr>
        <w:bidi/>
        <w:jc w:val="both"/>
        <w:rPr>
          <w:rFonts w:cs="David" w:hint="cs"/>
          <w:rtl/>
        </w:rPr>
      </w:pPr>
    </w:p>
    <w:p w14:paraId="7706BC12"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5869F24D" w14:textId="77777777" w:rsidR="003159F6" w:rsidRPr="003159F6" w:rsidRDefault="003159F6" w:rsidP="003159F6">
      <w:pPr>
        <w:bidi/>
        <w:jc w:val="both"/>
        <w:rPr>
          <w:rFonts w:cs="David" w:hint="cs"/>
          <w:u w:val="single"/>
          <w:rtl/>
        </w:rPr>
      </w:pPr>
    </w:p>
    <w:p w14:paraId="7381663C" w14:textId="77777777" w:rsidR="003159F6" w:rsidRPr="003159F6" w:rsidRDefault="003159F6" w:rsidP="003159F6">
      <w:pPr>
        <w:bidi/>
        <w:jc w:val="both"/>
        <w:rPr>
          <w:rFonts w:cs="David" w:hint="cs"/>
          <w:rtl/>
        </w:rPr>
      </w:pPr>
      <w:r w:rsidRPr="003159F6">
        <w:rPr>
          <w:rFonts w:cs="David" w:hint="cs"/>
          <w:rtl/>
        </w:rPr>
        <w:tab/>
        <w:t xml:space="preserve">יכול להיות שעל רקע זה שיהיו טענות שהוא אידיאולוגי, כלכלי כזה או אחר - - - </w:t>
      </w:r>
    </w:p>
    <w:p w14:paraId="463C0C13" w14:textId="77777777" w:rsidR="003159F6" w:rsidRPr="003159F6" w:rsidRDefault="003159F6" w:rsidP="003159F6">
      <w:pPr>
        <w:bidi/>
        <w:jc w:val="both"/>
        <w:rPr>
          <w:rFonts w:cs="David" w:hint="cs"/>
          <w:rtl/>
        </w:rPr>
      </w:pPr>
    </w:p>
    <w:p w14:paraId="08A80D8C"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321C62C4" w14:textId="77777777" w:rsidR="003159F6" w:rsidRPr="003159F6" w:rsidRDefault="003159F6" w:rsidP="003159F6">
      <w:pPr>
        <w:bidi/>
        <w:jc w:val="both"/>
        <w:rPr>
          <w:rFonts w:cs="David" w:hint="cs"/>
          <w:rtl/>
        </w:rPr>
      </w:pPr>
    </w:p>
    <w:p w14:paraId="0605C7CF" w14:textId="77777777" w:rsidR="003159F6" w:rsidRPr="003159F6" w:rsidRDefault="003159F6" w:rsidP="003159F6">
      <w:pPr>
        <w:bidi/>
        <w:jc w:val="both"/>
        <w:rPr>
          <w:rFonts w:cs="David" w:hint="cs"/>
          <w:rtl/>
        </w:rPr>
      </w:pPr>
      <w:r w:rsidRPr="003159F6">
        <w:rPr>
          <w:rFonts w:cs="David" w:hint="cs"/>
          <w:rtl/>
        </w:rPr>
        <w:tab/>
        <w:t>הנשיאות תצטרך לבחור. טובת הנאה, לרבות כסף, שווה כסף, נכס, מוצר או שירות; אז באה ההגדרה של לקוח שקשורה להגדרה הבאה של שתדלן. לקוח מוגדר כאן כמי שמשלם לאחר או נותן לו טובת הנאה לפי ההגדרה שראינו לפני רגע כדי שישמש שתדלן מטעמו, ובלבד שאם מקבל התשלום או טובת ההנאה הוא עובד של התאגיד המשלם, לא יראו את התאגיד כלקוח לעניין פרק זה;</w:t>
      </w:r>
    </w:p>
    <w:p w14:paraId="26CEF212" w14:textId="77777777" w:rsidR="003159F6" w:rsidRPr="003159F6" w:rsidRDefault="003159F6" w:rsidP="003159F6">
      <w:pPr>
        <w:bidi/>
        <w:jc w:val="both"/>
        <w:rPr>
          <w:rFonts w:cs="David" w:hint="cs"/>
          <w:rtl/>
        </w:rPr>
      </w:pPr>
    </w:p>
    <w:p w14:paraId="6C2953E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884F467" w14:textId="77777777" w:rsidR="003159F6" w:rsidRPr="003159F6" w:rsidRDefault="003159F6" w:rsidP="003159F6">
      <w:pPr>
        <w:bidi/>
        <w:jc w:val="both"/>
        <w:rPr>
          <w:rFonts w:cs="David" w:hint="cs"/>
          <w:rtl/>
        </w:rPr>
      </w:pPr>
    </w:p>
    <w:p w14:paraId="6FA0D67A" w14:textId="77777777" w:rsidR="003159F6" w:rsidRPr="003159F6" w:rsidRDefault="003159F6" w:rsidP="003159F6">
      <w:pPr>
        <w:bidi/>
        <w:jc w:val="both"/>
        <w:rPr>
          <w:rFonts w:cs="David" w:hint="cs"/>
          <w:rtl/>
        </w:rPr>
      </w:pPr>
      <w:r w:rsidRPr="003159F6">
        <w:rPr>
          <w:rFonts w:cs="David" w:hint="cs"/>
          <w:rtl/>
        </w:rPr>
        <w:tab/>
        <w:t xml:space="preserve"> הערות? ארגונים  חברתיים, איכותיים?</w:t>
      </w:r>
    </w:p>
    <w:p w14:paraId="0850F5F8" w14:textId="77777777" w:rsidR="003159F6" w:rsidRPr="003159F6" w:rsidRDefault="003159F6" w:rsidP="003159F6">
      <w:pPr>
        <w:bidi/>
        <w:jc w:val="both"/>
        <w:rPr>
          <w:rFonts w:cs="David" w:hint="cs"/>
          <w:rtl/>
        </w:rPr>
      </w:pPr>
    </w:p>
    <w:p w14:paraId="24F8D116"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7879EFFD" w14:textId="77777777" w:rsidR="003159F6" w:rsidRPr="003159F6" w:rsidRDefault="003159F6" w:rsidP="003159F6">
      <w:pPr>
        <w:pStyle w:val="Heading5"/>
        <w:rPr>
          <w:rFonts w:hint="cs"/>
          <w:sz w:val="24"/>
          <w:rtl/>
        </w:rPr>
      </w:pPr>
    </w:p>
    <w:p w14:paraId="78F8A32F" w14:textId="77777777" w:rsidR="003159F6" w:rsidRPr="003159F6" w:rsidRDefault="003159F6" w:rsidP="003159F6">
      <w:pPr>
        <w:bidi/>
        <w:jc w:val="both"/>
        <w:rPr>
          <w:rFonts w:cs="David" w:hint="cs"/>
          <w:rtl/>
        </w:rPr>
      </w:pPr>
      <w:r w:rsidRPr="003159F6">
        <w:rPr>
          <w:rFonts w:cs="David" w:hint="cs"/>
          <w:rtl/>
        </w:rPr>
        <w:tab/>
        <w:t xml:space="preserve"> הצעת החוק הזאת היא הצעת חוק מאוד חשובה, אני מאוד מעריך את היוזמים ואני מתנצל שלא הייתי בדיונים הקודמים. אני חושב שלמען המטרה החשובה, החיובית, הראויה והדחופה שהצעת החוק באה לטפל בה -  צריך לעשות את הדברים בצורה מאוזנת ושקולה. יש הבדל גדול מבחינתי בין לוביסטים של אינטרסים כלכליים, מסחריים - - -  </w:t>
      </w:r>
    </w:p>
    <w:p w14:paraId="75994007" w14:textId="77777777" w:rsidR="003159F6" w:rsidRPr="003159F6" w:rsidRDefault="003159F6" w:rsidP="003159F6">
      <w:pPr>
        <w:bidi/>
        <w:jc w:val="both"/>
        <w:rPr>
          <w:rFonts w:cs="David" w:hint="cs"/>
          <w:rtl/>
        </w:rPr>
      </w:pPr>
    </w:p>
    <w:p w14:paraId="133A336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AD378D9" w14:textId="77777777" w:rsidR="003159F6" w:rsidRPr="003159F6" w:rsidRDefault="003159F6" w:rsidP="003159F6">
      <w:pPr>
        <w:bidi/>
        <w:jc w:val="both"/>
        <w:rPr>
          <w:rFonts w:cs="David" w:hint="cs"/>
          <w:rtl/>
        </w:rPr>
      </w:pPr>
    </w:p>
    <w:p w14:paraId="5DCFE2AA" w14:textId="77777777" w:rsidR="003159F6" w:rsidRPr="003159F6" w:rsidRDefault="003159F6" w:rsidP="003159F6">
      <w:pPr>
        <w:bidi/>
        <w:jc w:val="both"/>
        <w:rPr>
          <w:rFonts w:cs="David" w:hint="cs"/>
          <w:rtl/>
        </w:rPr>
      </w:pPr>
      <w:r w:rsidRPr="003159F6">
        <w:rPr>
          <w:rFonts w:cs="David" w:hint="cs"/>
          <w:rtl/>
        </w:rPr>
        <w:tab/>
        <w:t xml:space="preserve"> אדוני לא היה בישיבות הראשונות, דנו בנושא הזה. </w:t>
      </w:r>
    </w:p>
    <w:p w14:paraId="0B3778B1" w14:textId="77777777" w:rsidR="003159F6" w:rsidRPr="003159F6" w:rsidRDefault="003159F6" w:rsidP="003159F6">
      <w:pPr>
        <w:bidi/>
        <w:jc w:val="both"/>
        <w:rPr>
          <w:rFonts w:cs="David" w:hint="cs"/>
          <w:rtl/>
        </w:rPr>
      </w:pPr>
    </w:p>
    <w:p w14:paraId="6A1DC51D"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131FC6D3" w14:textId="77777777" w:rsidR="003159F6" w:rsidRPr="003159F6" w:rsidRDefault="003159F6" w:rsidP="003159F6">
      <w:pPr>
        <w:pStyle w:val="Heading5"/>
        <w:rPr>
          <w:rFonts w:hint="cs"/>
          <w:sz w:val="24"/>
          <w:rtl/>
        </w:rPr>
      </w:pPr>
    </w:p>
    <w:p w14:paraId="451B4599" w14:textId="77777777" w:rsidR="003159F6" w:rsidRPr="003159F6" w:rsidRDefault="003159F6" w:rsidP="003159F6">
      <w:pPr>
        <w:bidi/>
        <w:jc w:val="both"/>
        <w:rPr>
          <w:rFonts w:cs="David" w:hint="cs"/>
          <w:rtl/>
        </w:rPr>
      </w:pPr>
      <w:r w:rsidRPr="003159F6">
        <w:rPr>
          <w:rFonts w:cs="David" w:hint="cs"/>
          <w:rtl/>
        </w:rPr>
        <w:tab/>
        <w:t xml:space="preserve"> לבין נציגים של ארגונים חברתיים וסביבתיים. אני מכיר את הארגונים האלה היטב. אני אומר את זה באופן פתוח לגמרי במליאה. עולם אחר לחלוטין, זו לא אותה מטרייה, זה לא אותם עניינים, זה לא אותם אינטרסים. אין טעם לערבב את כל הדברים בעיסה אחת. </w:t>
      </w:r>
    </w:p>
    <w:p w14:paraId="4249DA38" w14:textId="77777777" w:rsidR="003159F6" w:rsidRPr="003159F6" w:rsidRDefault="003159F6" w:rsidP="003159F6">
      <w:pPr>
        <w:bidi/>
        <w:jc w:val="both"/>
        <w:rPr>
          <w:rFonts w:cs="David" w:hint="cs"/>
          <w:rtl/>
        </w:rPr>
      </w:pPr>
    </w:p>
    <w:p w14:paraId="264575CE" w14:textId="77777777" w:rsidR="003159F6" w:rsidRPr="003159F6" w:rsidRDefault="003159F6" w:rsidP="003159F6">
      <w:pPr>
        <w:bidi/>
        <w:jc w:val="both"/>
        <w:rPr>
          <w:rFonts w:cs="David" w:hint="cs"/>
          <w:rtl/>
        </w:rPr>
      </w:pPr>
      <w:r w:rsidRPr="003159F6">
        <w:rPr>
          <w:rFonts w:cs="David" w:hint="cs"/>
          <w:u w:val="single"/>
          <w:rtl/>
        </w:rPr>
        <w:t>רונית תירוש:</w:t>
      </w:r>
    </w:p>
    <w:p w14:paraId="51C5230C" w14:textId="77777777" w:rsidR="003159F6" w:rsidRPr="003159F6" w:rsidRDefault="003159F6" w:rsidP="003159F6">
      <w:pPr>
        <w:bidi/>
        <w:jc w:val="both"/>
        <w:rPr>
          <w:rFonts w:cs="David" w:hint="cs"/>
          <w:rtl/>
        </w:rPr>
      </w:pPr>
    </w:p>
    <w:p w14:paraId="12DE5A94" w14:textId="77777777" w:rsidR="003159F6" w:rsidRPr="003159F6" w:rsidRDefault="003159F6" w:rsidP="003159F6">
      <w:pPr>
        <w:bidi/>
        <w:jc w:val="both"/>
        <w:rPr>
          <w:rFonts w:cs="David" w:hint="cs"/>
          <w:rtl/>
        </w:rPr>
      </w:pPr>
      <w:r w:rsidRPr="003159F6">
        <w:rPr>
          <w:rFonts w:cs="David" w:hint="cs"/>
          <w:rtl/>
        </w:rPr>
        <w:tab/>
        <w:t xml:space="preserve"> ברוב המקרים הם גם שלא למטרות רווח. </w:t>
      </w:r>
    </w:p>
    <w:p w14:paraId="7745A3B9" w14:textId="77777777" w:rsidR="003159F6" w:rsidRPr="003159F6" w:rsidRDefault="003159F6" w:rsidP="003159F6">
      <w:pPr>
        <w:bidi/>
        <w:jc w:val="both"/>
        <w:rPr>
          <w:rFonts w:cs="David" w:hint="cs"/>
          <w:rtl/>
        </w:rPr>
      </w:pPr>
    </w:p>
    <w:p w14:paraId="45A6E6BE"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2EEEEEA7" w14:textId="77777777" w:rsidR="003159F6" w:rsidRPr="003159F6" w:rsidRDefault="003159F6" w:rsidP="003159F6">
      <w:pPr>
        <w:pStyle w:val="Heading5"/>
        <w:rPr>
          <w:rFonts w:hint="cs"/>
          <w:sz w:val="24"/>
          <w:rtl/>
        </w:rPr>
      </w:pPr>
    </w:p>
    <w:p w14:paraId="1F46382A" w14:textId="77777777" w:rsidR="003159F6" w:rsidRPr="003159F6" w:rsidRDefault="003159F6" w:rsidP="003159F6">
      <w:pPr>
        <w:bidi/>
        <w:jc w:val="both"/>
        <w:rPr>
          <w:rFonts w:cs="David" w:hint="cs"/>
          <w:rtl/>
        </w:rPr>
      </w:pPr>
      <w:r w:rsidRPr="003159F6">
        <w:rPr>
          <w:rFonts w:cs="David" w:hint="cs"/>
          <w:rtl/>
        </w:rPr>
        <w:tab/>
        <w:t xml:space="preserve"> נכון, לכן כיוון שאני מאוד תומך בהצעת החוק ומאוד תומך בהסדרת העניין ואני רואה את המטרה ואת האינטרס החברתי ביישומן, אני מציע לעשות את העבודה בזהירות, למרות שאני מבין שהוועדה  כבר דנה בנושא הזה, לעשות את העבודה בזהירות, לראות מהן המטרות החברתיות שאנחנו רוצים לטפל בהן ויש מטרות חשובות כאלה שאנחנו מטפלים בהן.  </w:t>
      </w:r>
    </w:p>
    <w:p w14:paraId="63E55F46" w14:textId="77777777" w:rsidR="003159F6" w:rsidRPr="003159F6" w:rsidRDefault="003159F6" w:rsidP="003159F6">
      <w:pPr>
        <w:bidi/>
        <w:jc w:val="both"/>
        <w:rPr>
          <w:rFonts w:cs="David" w:hint="cs"/>
          <w:rtl/>
        </w:rPr>
      </w:pPr>
    </w:p>
    <w:p w14:paraId="7184ED3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138D9A06" w14:textId="77777777" w:rsidR="003159F6" w:rsidRPr="003159F6" w:rsidRDefault="003159F6" w:rsidP="003159F6">
      <w:pPr>
        <w:bidi/>
        <w:jc w:val="both"/>
        <w:rPr>
          <w:rFonts w:cs="David" w:hint="cs"/>
          <w:rtl/>
        </w:rPr>
      </w:pPr>
    </w:p>
    <w:p w14:paraId="3A5A8477" w14:textId="77777777" w:rsidR="003159F6" w:rsidRPr="003159F6" w:rsidRDefault="003159F6" w:rsidP="003159F6">
      <w:pPr>
        <w:bidi/>
        <w:jc w:val="both"/>
        <w:rPr>
          <w:rFonts w:cs="David" w:hint="cs"/>
          <w:rtl/>
        </w:rPr>
      </w:pPr>
      <w:r w:rsidRPr="003159F6">
        <w:rPr>
          <w:rFonts w:cs="David" w:hint="cs"/>
          <w:rtl/>
        </w:rPr>
        <w:tab/>
        <w:t xml:space="preserve">חבר הכנסת </w:t>
      </w:r>
      <w:proofErr w:type="spellStart"/>
      <w:r w:rsidRPr="003159F6">
        <w:rPr>
          <w:rFonts w:cs="David" w:hint="cs"/>
          <w:rtl/>
        </w:rPr>
        <w:t>חנין</w:t>
      </w:r>
      <w:proofErr w:type="spellEnd"/>
      <w:r w:rsidRPr="003159F6">
        <w:rPr>
          <w:rFonts w:cs="David" w:hint="cs"/>
          <w:rtl/>
        </w:rPr>
        <w:t>, לא כל המטרות החברתיות שעולות בקנה אחד עם השקפת עולמך והשקפת עולמי עולות בקנה אחד עם השקפת עולמם של חברי כנסת אחרים.</w:t>
      </w:r>
    </w:p>
    <w:p w14:paraId="3D988A1E" w14:textId="77777777" w:rsidR="003159F6" w:rsidRPr="003159F6" w:rsidRDefault="003159F6" w:rsidP="003159F6">
      <w:pPr>
        <w:bidi/>
        <w:jc w:val="both"/>
        <w:rPr>
          <w:rFonts w:cs="David" w:hint="cs"/>
          <w:rtl/>
        </w:rPr>
      </w:pPr>
    </w:p>
    <w:p w14:paraId="1FF78647"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75E7226A" w14:textId="77777777" w:rsidR="003159F6" w:rsidRPr="003159F6" w:rsidRDefault="003159F6" w:rsidP="003159F6">
      <w:pPr>
        <w:pStyle w:val="Heading5"/>
        <w:rPr>
          <w:rFonts w:hint="cs"/>
          <w:sz w:val="24"/>
          <w:rtl/>
        </w:rPr>
      </w:pPr>
    </w:p>
    <w:p w14:paraId="3F20276E" w14:textId="77777777" w:rsidR="003159F6" w:rsidRPr="003159F6" w:rsidRDefault="003159F6" w:rsidP="003159F6">
      <w:pPr>
        <w:bidi/>
        <w:jc w:val="both"/>
        <w:rPr>
          <w:rFonts w:cs="David" w:hint="cs"/>
          <w:rtl/>
        </w:rPr>
      </w:pPr>
      <w:r w:rsidRPr="003159F6">
        <w:rPr>
          <w:rFonts w:cs="David" w:hint="cs"/>
          <w:rtl/>
        </w:rPr>
        <w:tab/>
        <w:t xml:space="preserve">בסדר גמור, אבל אני אומר שיש הבדל גדול בין מטרות חברתיות, גם אם הן מקובלות עלי וגם אם הן לא מקובלות עלי, לדוגמא, היו פה קודם נציגי תושבי שדירות. נניח שתושבי שדירות היו מקימים ועד פעולה - - - </w:t>
      </w:r>
    </w:p>
    <w:p w14:paraId="4F958898" w14:textId="77777777" w:rsidR="003159F6" w:rsidRPr="003159F6" w:rsidRDefault="003159F6" w:rsidP="003159F6">
      <w:pPr>
        <w:bidi/>
        <w:jc w:val="both"/>
        <w:rPr>
          <w:rFonts w:cs="David" w:hint="cs"/>
          <w:rtl/>
        </w:rPr>
      </w:pPr>
    </w:p>
    <w:p w14:paraId="36A5FCB2"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18DC0B76" w14:textId="77777777" w:rsidR="003159F6" w:rsidRPr="003159F6" w:rsidRDefault="003159F6" w:rsidP="003159F6">
      <w:pPr>
        <w:bidi/>
        <w:jc w:val="both"/>
        <w:rPr>
          <w:rFonts w:cs="David" w:hint="cs"/>
          <w:u w:val="single"/>
          <w:rtl/>
        </w:rPr>
      </w:pPr>
    </w:p>
    <w:p w14:paraId="4CB07CB1" w14:textId="77777777" w:rsidR="003159F6" w:rsidRPr="003159F6" w:rsidRDefault="003159F6" w:rsidP="003159F6">
      <w:pPr>
        <w:bidi/>
        <w:jc w:val="both"/>
        <w:rPr>
          <w:rFonts w:cs="David" w:hint="cs"/>
          <w:rtl/>
        </w:rPr>
      </w:pPr>
      <w:r w:rsidRPr="003159F6">
        <w:rPr>
          <w:rFonts w:cs="David" w:hint="cs"/>
          <w:rtl/>
        </w:rPr>
        <w:tab/>
        <w:t xml:space="preserve"> אי אפשר למתוח קו גבול אמיתי. </w:t>
      </w:r>
    </w:p>
    <w:p w14:paraId="29AC6F70" w14:textId="77777777" w:rsidR="003159F6" w:rsidRPr="003159F6" w:rsidRDefault="003159F6" w:rsidP="003159F6">
      <w:pPr>
        <w:bidi/>
        <w:jc w:val="both"/>
        <w:rPr>
          <w:rFonts w:cs="David" w:hint="cs"/>
          <w:rtl/>
        </w:rPr>
      </w:pPr>
    </w:p>
    <w:p w14:paraId="573BED0F" w14:textId="77777777" w:rsidR="003159F6" w:rsidRDefault="003159F6" w:rsidP="003159F6">
      <w:pPr>
        <w:pStyle w:val="Heading5"/>
        <w:rPr>
          <w:rFonts w:hint="cs"/>
          <w:sz w:val="24"/>
          <w:u w:val="single"/>
          <w:rtl/>
        </w:rPr>
      </w:pPr>
    </w:p>
    <w:p w14:paraId="31023C54" w14:textId="77777777" w:rsidR="003159F6" w:rsidRDefault="003159F6" w:rsidP="003159F6">
      <w:pPr>
        <w:pStyle w:val="Heading5"/>
        <w:rPr>
          <w:rFonts w:hint="cs"/>
          <w:sz w:val="24"/>
          <w:u w:val="single"/>
          <w:rtl/>
        </w:rPr>
      </w:pPr>
    </w:p>
    <w:p w14:paraId="3DD1413A" w14:textId="77777777" w:rsidR="003159F6" w:rsidRDefault="003159F6" w:rsidP="003159F6">
      <w:pPr>
        <w:pStyle w:val="Heading5"/>
        <w:rPr>
          <w:rFonts w:hint="cs"/>
          <w:sz w:val="24"/>
          <w:u w:val="single"/>
          <w:rtl/>
        </w:rPr>
      </w:pPr>
    </w:p>
    <w:p w14:paraId="1FC01854"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27720238" w14:textId="77777777" w:rsidR="003159F6" w:rsidRPr="003159F6" w:rsidRDefault="003159F6" w:rsidP="003159F6">
      <w:pPr>
        <w:pStyle w:val="Heading5"/>
        <w:rPr>
          <w:rFonts w:hint="cs"/>
          <w:sz w:val="24"/>
          <w:rtl/>
        </w:rPr>
      </w:pPr>
    </w:p>
    <w:p w14:paraId="5BCBDE8E" w14:textId="77777777" w:rsidR="003159F6" w:rsidRPr="003159F6" w:rsidRDefault="003159F6" w:rsidP="003159F6">
      <w:pPr>
        <w:bidi/>
        <w:jc w:val="both"/>
        <w:rPr>
          <w:rFonts w:cs="David" w:hint="cs"/>
          <w:rtl/>
        </w:rPr>
      </w:pPr>
      <w:r w:rsidRPr="003159F6">
        <w:rPr>
          <w:rFonts w:cs="David" w:hint="cs"/>
          <w:rtl/>
        </w:rPr>
        <w:tab/>
        <w:t xml:space="preserve">אפשר למתוח. אני אומר שקו הגבול הוא בדיוק של פעולה למטרות רווח. נניח שתושבי שדרות היו מקימים התארגנות והיו מקימים ועד פעולה והיו באים לשכנע אותנו בעד שזה יעבור לוועדת הכלכלה. האם זו המטרה של החוק הזה? זו ממש לא המטרה של החוק הזה. לכן, עמיתי המציעים, אני חושב שההצעה שאומרת שהלקוח צריך להיות אותו גורם, ואפשר להגדיר את זה משפטית, חבר הכנסת סער. </w:t>
      </w:r>
    </w:p>
    <w:p w14:paraId="3725E0FA" w14:textId="77777777" w:rsidR="003159F6" w:rsidRPr="003159F6" w:rsidRDefault="003159F6" w:rsidP="003159F6">
      <w:pPr>
        <w:bidi/>
        <w:jc w:val="both"/>
        <w:rPr>
          <w:rFonts w:cs="David" w:hint="cs"/>
          <w:rtl/>
        </w:rPr>
      </w:pPr>
    </w:p>
    <w:p w14:paraId="4334A62B"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5D7A72C" w14:textId="77777777" w:rsidR="003159F6" w:rsidRPr="003159F6" w:rsidRDefault="003159F6" w:rsidP="003159F6">
      <w:pPr>
        <w:bidi/>
        <w:jc w:val="both"/>
        <w:rPr>
          <w:rFonts w:cs="David" w:hint="cs"/>
          <w:rtl/>
        </w:rPr>
      </w:pPr>
    </w:p>
    <w:p w14:paraId="4D351DDF" w14:textId="77777777" w:rsidR="003159F6" w:rsidRPr="003159F6" w:rsidRDefault="003159F6" w:rsidP="003159F6">
      <w:pPr>
        <w:bidi/>
        <w:jc w:val="both"/>
        <w:rPr>
          <w:rFonts w:cs="David" w:hint="cs"/>
          <w:rtl/>
        </w:rPr>
      </w:pPr>
      <w:r w:rsidRPr="003159F6">
        <w:rPr>
          <w:rFonts w:cs="David" w:hint="cs"/>
          <w:rtl/>
        </w:rPr>
        <w:tab/>
        <w:t xml:space="preserve">חבר הכנסת דב </w:t>
      </w:r>
      <w:proofErr w:type="spellStart"/>
      <w:r w:rsidRPr="003159F6">
        <w:rPr>
          <w:rFonts w:cs="David" w:hint="cs"/>
          <w:rtl/>
        </w:rPr>
        <w:t>חנין</w:t>
      </w:r>
      <w:proofErr w:type="spellEnd"/>
      <w:r w:rsidRPr="003159F6">
        <w:rPr>
          <w:rFonts w:cs="David" w:hint="cs"/>
          <w:rtl/>
        </w:rPr>
        <w:t xml:space="preserve">, אתה מוכן להגדיר את זה משפטית? לתת לנו הצעה? דנו בנושא והיה לנו מאוד קשה לשים את הקו איפה זה יהיה.  </w:t>
      </w:r>
    </w:p>
    <w:p w14:paraId="09C7DA84" w14:textId="77777777" w:rsidR="003159F6" w:rsidRPr="003159F6" w:rsidRDefault="003159F6" w:rsidP="003159F6">
      <w:pPr>
        <w:bidi/>
        <w:jc w:val="both"/>
        <w:rPr>
          <w:rFonts w:cs="David" w:hint="cs"/>
          <w:rtl/>
        </w:rPr>
      </w:pPr>
    </w:p>
    <w:p w14:paraId="5316C003"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2AD10690" w14:textId="77777777" w:rsidR="003159F6" w:rsidRPr="003159F6" w:rsidRDefault="003159F6" w:rsidP="003159F6">
      <w:pPr>
        <w:pStyle w:val="Heading5"/>
        <w:rPr>
          <w:rFonts w:hint="cs"/>
          <w:sz w:val="24"/>
          <w:rtl/>
        </w:rPr>
      </w:pPr>
    </w:p>
    <w:p w14:paraId="2FF58320" w14:textId="77777777" w:rsidR="003159F6" w:rsidRPr="003159F6" w:rsidRDefault="003159F6" w:rsidP="003159F6">
      <w:pPr>
        <w:bidi/>
        <w:jc w:val="both"/>
        <w:rPr>
          <w:rFonts w:cs="David" w:hint="cs"/>
          <w:rtl/>
        </w:rPr>
      </w:pPr>
      <w:r w:rsidRPr="003159F6">
        <w:rPr>
          <w:rFonts w:cs="David" w:hint="cs"/>
          <w:rtl/>
        </w:rPr>
        <w:tab/>
        <w:t xml:space="preserve">אני יכול עכשיו. </w:t>
      </w:r>
    </w:p>
    <w:p w14:paraId="78B44108" w14:textId="77777777" w:rsidR="003159F6" w:rsidRPr="003159F6" w:rsidRDefault="003159F6" w:rsidP="003159F6">
      <w:pPr>
        <w:bidi/>
        <w:jc w:val="both"/>
        <w:rPr>
          <w:rFonts w:cs="David" w:hint="cs"/>
          <w:rtl/>
        </w:rPr>
      </w:pPr>
    </w:p>
    <w:p w14:paraId="362FCB04"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28C1CB6" w14:textId="77777777" w:rsidR="003159F6" w:rsidRPr="003159F6" w:rsidRDefault="003159F6" w:rsidP="003159F6">
      <w:pPr>
        <w:bidi/>
        <w:jc w:val="both"/>
        <w:rPr>
          <w:rFonts w:cs="David" w:hint="cs"/>
          <w:rtl/>
        </w:rPr>
      </w:pPr>
    </w:p>
    <w:p w14:paraId="34365E2A" w14:textId="77777777" w:rsidR="003159F6" w:rsidRPr="003159F6" w:rsidRDefault="003159F6" w:rsidP="003159F6">
      <w:pPr>
        <w:bidi/>
        <w:jc w:val="both"/>
        <w:rPr>
          <w:rFonts w:cs="David" w:hint="cs"/>
          <w:rtl/>
        </w:rPr>
      </w:pPr>
      <w:r w:rsidRPr="003159F6">
        <w:rPr>
          <w:rFonts w:cs="David" w:hint="cs"/>
          <w:rtl/>
        </w:rPr>
        <w:tab/>
        <w:t xml:space="preserve"> תעשה את זה בניחותא. </w:t>
      </w:r>
    </w:p>
    <w:p w14:paraId="24C74840" w14:textId="77777777" w:rsidR="003159F6" w:rsidRPr="003159F6" w:rsidRDefault="003159F6" w:rsidP="003159F6">
      <w:pPr>
        <w:bidi/>
        <w:jc w:val="both"/>
        <w:rPr>
          <w:rFonts w:cs="David" w:hint="cs"/>
          <w:rtl/>
        </w:rPr>
      </w:pPr>
    </w:p>
    <w:p w14:paraId="0C2B94AC"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7EF340A7" w14:textId="77777777" w:rsidR="003159F6" w:rsidRPr="003159F6" w:rsidRDefault="003159F6" w:rsidP="003159F6">
      <w:pPr>
        <w:pStyle w:val="Heading5"/>
        <w:rPr>
          <w:rFonts w:hint="cs"/>
          <w:sz w:val="24"/>
          <w:rtl/>
        </w:rPr>
      </w:pPr>
    </w:p>
    <w:p w14:paraId="55045362" w14:textId="77777777" w:rsidR="003159F6" w:rsidRPr="003159F6" w:rsidRDefault="003159F6" w:rsidP="003159F6">
      <w:pPr>
        <w:bidi/>
        <w:jc w:val="both"/>
        <w:rPr>
          <w:rFonts w:cs="David" w:hint="cs"/>
          <w:rtl/>
        </w:rPr>
      </w:pPr>
      <w:r w:rsidRPr="003159F6">
        <w:rPr>
          <w:rFonts w:cs="David" w:hint="cs"/>
          <w:rtl/>
        </w:rPr>
        <w:tab/>
        <w:t xml:space="preserve"> זה בניחותא לגמרי. היועצת המשפטית יכולה כמובן לשפר את ההגדרה שלי. "מי שפועל למען מטרות רווח או לקידום ענייניו של גורם שפועל למטרות רווח, להכניס את זה להגדרת הלקוח." אם זה תאגיד, מבחינתי אפילו אם זה לא תאגיד, אפילו אם זה אדם שפועל למטרות רווח של עצמו. </w:t>
      </w:r>
    </w:p>
    <w:p w14:paraId="21FFB53D" w14:textId="77777777" w:rsidR="003159F6" w:rsidRPr="003159F6" w:rsidRDefault="003159F6" w:rsidP="003159F6">
      <w:pPr>
        <w:bidi/>
        <w:jc w:val="both"/>
        <w:rPr>
          <w:rFonts w:cs="David" w:hint="cs"/>
          <w:rtl/>
        </w:rPr>
      </w:pPr>
    </w:p>
    <w:p w14:paraId="69D8A872" w14:textId="77777777" w:rsidR="003159F6" w:rsidRPr="003159F6" w:rsidRDefault="003159F6" w:rsidP="003159F6">
      <w:pPr>
        <w:bidi/>
        <w:jc w:val="both"/>
        <w:rPr>
          <w:rFonts w:cs="David" w:hint="cs"/>
          <w:rtl/>
        </w:rPr>
      </w:pPr>
      <w:r w:rsidRPr="003159F6">
        <w:rPr>
          <w:rFonts w:cs="David" w:hint="cs"/>
          <w:u w:val="single"/>
          <w:rtl/>
        </w:rPr>
        <w:t xml:space="preserve">יולי </w:t>
      </w:r>
      <w:proofErr w:type="spellStart"/>
      <w:r w:rsidRPr="003159F6">
        <w:rPr>
          <w:rFonts w:cs="David" w:hint="cs"/>
          <w:u w:val="single"/>
          <w:rtl/>
        </w:rPr>
        <w:t>אדלשטיין</w:t>
      </w:r>
      <w:proofErr w:type="spellEnd"/>
      <w:r w:rsidRPr="003159F6">
        <w:rPr>
          <w:rFonts w:cs="David" w:hint="cs"/>
          <w:u w:val="single"/>
          <w:rtl/>
        </w:rPr>
        <w:t>:</w:t>
      </w:r>
    </w:p>
    <w:p w14:paraId="37C2FB9A" w14:textId="77777777" w:rsidR="003159F6" w:rsidRPr="003159F6" w:rsidRDefault="003159F6" w:rsidP="003159F6">
      <w:pPr>
        <w:bidi/>
        <w:jc w:val="both"/>
        <w:rPr>
          <w:rFonts w:cs="David" w:hint="cs"/>
          <w:rtl/>
        </w:rPr>
      </w:pPr>
    </w:p>
    <w:p w14:paraId="4E3B02C9" w14:textId="77777777" w:rsidR="003159F6" w:rsidRPr="003159F6" w:rsidRDefault="003159F6" w:rsidP="003159F6">
      <w:pPr>
        <w:bidi/>
        <w:jc w:val="both"/>
        <w:rPr>
          <w:rFonts w:cs="David" w:hint="cs"/>
          <w:rtl/>
        </w:rPr>
      </w:pPr>
      <w:r w:rsidRPr="003159F6">
        <w:rPr>
          <w:rFonts w:cs="David" w:hint="cs"/>
          <w:rtl/>
        </w:rPr>
        <w:tab/>
        <w:t xml:space="preserve">אתה מתכוון שפועל למטרות רווח דרך קבע? כי ועד תושבי שדרות יכול לבוא יחד עם מפעל כור, לצורך העניין, לכנסת ולדרוש שמפעל כור יקבל עובדים - - -  </w:t>
      </w:r>
    </w:p>
    <w:p w14:paraId="48E6A991" w14:textId="77777777" w:rsidR="003159F6" w:rsidRPr="003159F6" w:rsidRDefault="003159F6" w:rsidP="003159F6">
      <w:pPr>
        <w:bidi/>
        <w:jc w:val="both"/>
        <w:rPr>
          <w:rFonts w:cs="David" w:hint="cs"/>
          <w:rtl/>
        </w:rPr>
      </w:pPr>
    </w:p>
    <w:p w14:paraId="540403A1" w14:textId="77777777" w:rsidR="003159F6" w:rsidRPr="003159F6" w:rsidRDefault="003159F6" w:rsidP="003159F6">
      <w:pPr>
        <w:bidi/>
        <w:jc w:val="both"/>
        <w:rPr>
          <w:rFonts w:cs="David" w:hint="cs"/>
          <w:rtl/>
        </w:rPr>
      </w:pPr>
      <w:r w:rsidRPr="003159F6">
        <w:rPr>
          <w:rFonts w:cs="David" w:hint="cs"/>
          <w:u w:val="single"/>
          <w:rtl/>
        </w:rPr>
        <w:t xml:space="preserve">יוחנן </w:t>
      </w:r>
      <w:proofErr w:type="spellStart"/>
      <w:r w:rsidRPr="003159F6">
        <w:rPr>
          <w:rFonts w:cs="David" w:hint="cs"/>
          <w:u w:val="single"/>
          <w:rtl/>
        </w:rPr>
        <w:t>פלסנר</w:t>
      </w:r>
      <w:proofErr w:type="spellEnd"/>
      <w:r w:rsidRPr="003159F6">
        <w:rPr>
          <w:rFonts w:cs="David" w:hint="cs"/>
          <w:u w:val="single"/>
          <w:rtl/>
        </w:rPr>
        <w:t>:</w:t>
      </w:r>
    </w:p>
    <w:p w14:paraId="390C1D2B" w14:textId="77777777" w:rsidR="003159F6" w:rsidRPr="003159F6" w:rsidRDefault="003159F6" w:rsidP="003159F6">
      <w:pPr>
        <w:bidi/>
        <w:jc w:val="both"/>
        <w:rPr>
          <w:rFonts w:cs="David" w:hint="cs"/>
          <w:rtl/>
        </w:rPr>
      </w:pPr>
    </w:p>
    <w:p w14:paraId="20C7C0C2" w14:textId="77777777" w:rsidR="003159F6" w:rsidRPr="003159F6" w:rsidRDefault="003159F6" w:rsidP="003159F6">
      <w:pPr>
        <w:bidi/>
        <w:jc w:val="both"/>
        <w:rPr>
          <w:rFonts w:cs="David" w:hint="cs"/>
          <w:rtl/>
        </w:rPr>
      </w:pPr>
      <w:r w:rsidRPr="003159F6">
        <w:rPr>
          <w:rFonts w:cs="David" w:hint="cs"/>
          <w:rtl/>
        </w:rPr>
        <w:tab/>
        <w:t xml:space="preserve">איגוד הבנקים זה עמותה שלא למען רווח. </w:t>
      </w:r>
    </w:p>
    <w:p w14:paraId="2A3A868E" w14:textId="77777777" w:rsidR="003159F6" w:rsidRPr="003159F6" w:rsidRDefault="003159F6" w:rsidP="003159F6">
      <w:pPr>
        <w:bidi/>
        <w:jc w:val="both"/>
        <w:rPr>
          <w:rFonts w:cs="David" w:hint="cs"/>
          <w:rtl/>
        </w:rPr>
      </w:pPr>
    </w:p>
    <w:p w14:paraId="2248B248"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9EC2C93" w14:textId="77777777" w:rsidR="003159F6" w:rsidRPr="003159F6" w:rsidRDefault="003159F6" w:rsidP="003159F6">
      <w:pPr>
        <w:bidi/>
        <w:jc w:val="both"/>
        <w:rPr>
          <w:rFonts w:cs="David" w:hint="cs"/>
          <w:rtl/>
        </w:rPr>
      </w:pPr>
    </w:p>
    <w:p w14:paraId="5476FAFD" w14:textId="77777777" w:rsidR="003159F6" w:rsidRPr="003159F6" w:rsidRDefault="003159F6" w:rsidP="003159F6">
      <w:pPr>
        <w:bidi/>
        <w:jc w:val="both"/>
        <w:rPr>
          <w:rFonts w:cs="David" w:hint="cs"/>
          <w:rtl/>
        </w:rPr>
      </w:pPr>
      <w:r w:rsidRPr="003159F6">
        <w:rPr>
          <w:rFonts w:cs="David" w:hint="cs"/>
          <w:rtl/>
        </w:rPr>
        <w:tab/>
        <w:t xml:space="preserve"> תודה, חבר הכנסת סער. </w:t>
      </w:r>
    </w:p>
    <w:p w14:paraId="738791DA" w14:textId="77777777" w:rsidR="003159F6" w:rsidRPr="003159F6" w:rsidRDefault="003159F6" w:rsidP="003159F6">
      <w:pPr>
        <w:bidi/>
        <w:jc w:val="both"/>
        <w:rPr>
          <w:rFonts w:cs="David" w:hint="cs"/>
          <w:rtl/>
        </w:rPr>
      </w:pPr>
    </w:p>
    <w:p w14:paraId="32F33F26"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38CA5E76" w14:textId="77777777" w:rsidR="003159F6" w:rsidRPr="003159F6" w:rsidRDefault="003159F6" w:rsidP="003159F6">
      <w:pPr>
        <w:bidi/>
        <w:jc w:val="both"/>
        <w:rPr>
          <w:rFonts w:cs="David" w:hint="cs"/>
          <w:u w:val="single"/>
          <w:rtl/>
        </w:rPr>
      </w:pPr>
    </w:p>
    <w:p w14:paraId="46969D8C" w14:textId="77777777" w:rsidR="003159F6" w:rsidRPr="003159F6" w:rsidRDefault="003159F6" w:rsidP="003159F6">
      <w:pPr>
        <w:bidi/>
        <w:jc w:val="both"/>
        <w:rPr>
          <w:rFonts w:cs="David" w:hint="cs"/>
          <w:rtl/>
        </w:rPr>
      </w:pPr>
      <w:r w:rsidRPr="003159F6">
        <w:rPr>
          <w:rFonts w:cs="David" w:hint="cs"/>
          <w:rtl/>
        </w:rPr>
        <w:tab/>
        <w:t xml:space="preserve"> קיימנו בנושא הזה דיון מפורט. יש 2 סיבות מדוע לא ניתן להגיע לדבר שחבר הכנסת </w:t>
      </w:r>
      <w:proofErr w:type="spellStart"/>
      <w:r w:rsidRPr="003159F6">
        <w:rPr>
          <w:rFonts w:cs="David" w:hint="cs"/>
          <w:rtl/>
        </w:rPr>
        <w:t>חנין</w:t>
      </w:r>
      <w:proofErr w:type="spellEnd"/>
      <w:r w:rsidRPr="003159F6">
        <w:rPr>
          <w:rFonts w:cs="David" w:hint="cs"/>
          <w:rtl/>
        </w:rPr>
        <w:t xml:space="preserve"> רוצה להגיע אליו. קודם כל כי לא ניתן כאן, ניתן קודם נבואה של דבר שיכול להביא רווח לגורם כלכלי בשדרות ועדיין אנשי שדרות בעד זה ואיפה פה הכלכלי ואיפה פה החברתי? החברתי זה דבר שדב </w:t>
      </w:r>
      <w:proofErr w:type="spellStart"/>
      <w:r w:rsidRPr="003159F6">
        <w:rPr>
          <w:rFonts w:cs="David" w:hint="cs"/>
          <w:rtl/>
        </w:rPr>
        <w:t>חנין</w:t>
      </w:r>
      <w:proofErr w:type="spellEnd"/>
      <w:r w:rsidRPr="003159F6">
        <w:rPr>
          <w:rFonts w:cs="David" w:hint="cs"/>
          <w:rtl/>
        </w:rPr>
        <w:t xml:space="preserve"> הוא בעדו ומה שדב </w:t>
      </w:r>
      <w:proofErr w:type="spellStart"/>
      <w:r w:rsidRPr="003159F6">
        <w:rPr>
          <w:rFonts w:cs="David" w:hint="cs"/>
          <w:rtl/>
        </w:rPr>
        <w:t>חנין</w:t>
      </w:r>
      <w:proofErr w:type="spellEnd"/>
      <w:r w:rsidRPr="003159F6">
        <w:rPr>
          <w:rFonts w:cs="David" w:hint="cs"/>
          <w:rtl/>
        </w:rPr>
        <w:t xml:space="preserve"> הוא נגדו הוא כבר לא חברתי. </w:t>
      </w:r>
    </w:p>
    <w:p w14:paraId="1B26E50B" w14:textId="77777777" w:rsidR="003159F6" w:rsidRPr="003159F6" w:rsidRDefault="003159F6" w:rsidP="003159F6">
      <w:pPr>
        <w:bidi/>
        <w:jc w:val="both"/>
        <w:rPr>
          <w:rFonts w:cs="David" w:hint="cs"/>
          <w:rtl/>
        </w:rPr>
      </w:pPr>
    </w:p>
    <w:p w14:paraId="3E2DA107"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77874EB3" w14:textId="77777777" w:rsidR="003159F6" w:rsidRPr="003159F6" w:rsidRDefault="003159F6" w:rsidP="003159F6">
      <w:pPr>
        <w:pStyle w:val="Heading5"/>
        <w:rPr>
          <w:rFonts w:hint="cs"/>
          <w:sz w:val="24"/>
          <w:rtl/>
        </w:rPr>
      </w:pPr>
    </w:p>
    <w:p w14:paraId="1CE31BF8" w14:textId="77777777" w:rsidR="003159F6" w:rsidRPr="003159F6" w:rsidRDefault="003159F6" w:rsidP="003159F6">
      <w:pPr>
        <w:bidi/>
        <w:jc w:val="both"/>
        <w:rPr>
          <w:rFonts w:cs="David" w:hint="cs"/>
          <w:rtl/>
        </w:rPr>
      </w:pPr>
      <w:r w:rsidRPr="003159F6">
        <w:rPr>
          <w:rFonts w:cs="David" w:hint="cs"/>
          <w:rtl/>
        </w:rPr>
        <w:tab/>
        <w:t xml:space="preserve">- - - </w:t>
      </w:r>
    </w:p>
    <w:p w14:paraId="4FB4C525" w14:textId="77777777" w:rsidR="003159F6" w:rsidRDefault="003159F6" w:rsidP="003159F6">
      <w:pPr>
        <w:bidi/>
        <w:jc w:val="both"/>
        <w:rPr>
          <w:rFonts w:cs="David" w:hint="cs"/>
          <w:rtl/>
        </w:rPr>
      </w:pPr>
    </w:p>
    <w:p w14:paraId="64FC044A" w14:textId="77777777" w:rsidR="003159F6" w:rsidRDefault="003159F6" w:rsidP="003159F6">
      <w:pPr>
        <w:bidi/>
        <w:jc w:val="both"/>
        <w:rPr>
          <w:rFonts w:cs="David" w:hint="cs"/>
          <w:rtl/>
        </w:rPr>
      </w:pPr>
    </w:p>
    <w:p w14:paraId="333D81A5" w14:textId="77777777" w:rsidR="003159F6" w:rsidRDefault="003159F6" w:rsidP="003159F6">
      <w:pPr>
        <w:bidi/>
        <w:jc w:val="both"/>
        <w:rPr>
          <w:rFonts w:cs="David" w:hint="cs"/>
          <w:rtl/>
        </w:rPr>
      </w:pPr>
    </w:p>
    <w:p w14:paraId="59A36CF5" w14:textId="77777777" w:rsidR="003159F6" w:rsidRDefault="003159F6" w:rsidP="003159F6">
      <w:pPr>
        <w:bidi/>
        <w:jc w:val="both"/>
        <w:rPr>
          <w:rFonts w:cs="David" w:hint="cs"/>
          <w:rtl/>
        </w:rPr>
      </w:pPr>
    </w:p>
    <w:p w14:paraId="6D97E0EC" w14:textId="77777777" w:rsidR="003159F6" w:rsidRDefault="003159F6" w:rsidP="003159F6">
      <w:pPr>
        <w:bidi/>
        <w:jc w:val="both"/>
        <w:rPr>
          <w:rFonts w:cs="David" w:hint="cs"/>
          <w:rtl/>
        </w:rPr>
      </w:pPr>
    </w:p>
    <w:p w14:paraId="769CA97A" w14:textId="77777777" w:rsidR="003159F6" w:rsidRPr="003159F6" w:rsidRDefault="003159F6" w:rsidP="003159F6">
      <w:pPr>
        <w:bidi/>
        <w:jc w:val="both"/>
        <w:rPr>
          <w:rFonts w:cs="David" w:hint="cs"/>
          <w:rtl/>
        </w:rPr>
      </w:pPr>
    </w:p>
    <w:p w14:paraId="731EB550"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7C1EB1F9" w14:textId="77777777" w:rsidR="003159F6" w:rsidRPr="003159F6" w:rsidRDefault="003159F6" w:rsidP="003159F6">
      <w:pPr>
        <w:bidi/>
        <w:jc w:val="both"/>
        <w:rPr>
          <w:rFonts w:cs="David" w:hint="cs"/>
          <w:u w:val="single"/>
          <w:rtl/>
        </w:rPr>
      </w:pPr>
    </w:p>
    <w:p w14:paraId="409E9DA9" w14:textId="77777777" w:rsidR="003159F6" w:rsidRPr="003159F6" w:rsidRDefault="003159F6" w:rsidP="003159F6">
      <w:pPr>
        <w:bidi/>
        <w:jc w:val="both"/>
        <w:rPr>
          <w:rFonts w:cs="David" w:hint="cs"/>
          <w:rtl/>
        </w:rPr>
      </w:pPr>
      <w:r w:rsidRPr="003159F6">
        <w:rPr>
          <w:rFonts w:cs="David" w:hint="cs"/>
          <w:rtl/>
        </w:rPr>
        <w:tab/>
        <w:t xml:space="preserve"> יש הרבה דברים שהם לא על הציר הזה. בפעם הקודמת נתתי דוגמא, נניח שיש גורם שנותן ללוביסט מיליון שקל כדי לקדם את החוק שלי בעד ירושלים. למה? כי יש לו עמדות אידיאולוגיות מסוימות. האם העובדה הזאת צריכה להיות שקופה לציבור או לא צריכה להיות שקופה לציבור? זאת אומרת ששוכרים מישהו כדי שישפיע על חקיקה בתחום מסוים. אם זה כן אז זה נכון בנושא פוליטי, כלכלי, חברתי דתי והסיבה שיש לוביסטים שעובדים עם ארגונים חברתיים וארגונים סביבתיים והם לא מעוניינים שהחוק הזה יחול עליהם - היא לא סיבה מספיק טובה לקעקע את היסודות של הצעת החוק.  </w:t>
      </w:r>
    </w:p>
    <w:p w14:paraId="20132E25" w14:textId="77777777" w:rsidR="003159F6" w:rsidRPr="003159F6" w:rsidRDefault="003159F6" w:rsidP="003159F6">
      <w:pPr>
        <w:bidi/>
        <w:jc w:val="both"/>
        <w:rPr>
          <w:rFonts w:cs="David" w:hint="cs"/>
          <w:rtl/>
        </w:rPr>
      </w:pPr>
    </w:p>
    <w:p w14:paraId="1ADDFB70"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103C1CA" w14:textId="77777777" w:rsidR="003159F6" w:rsidRPr="003159F6" w:rsidRDefault="003159F6" w:rsidP="003159F6">
      <w:pPr>
        <w:bidi/>
        <w:jc w:val="both"/>
        <w:rPr>
          <w:rFonts w:cs="David" w:hint="cs"/>
          <w:rtl/>
        </w:rPr>
      </w:pPr>
    </w:p>
    <w:p w14:paraId="182E54E0" w14:textId="77777777" w:rsidR="003159F6" w:rsidRPr="003159F6" w:rsidRDefault="003159F6" w:rsidP="003159F6">
      <w:pPr>
        <w:bidi/>
        <w:jc w:val="both"/>
        <w:rPr>
          <w:rFonts w:cs="David" w:hint="cs"/>
          <w:rtl/>
        </w:rPr>
      </w:pPr>
      <w:r w:rsidRPr="003159F6">
        <w:rPr>
          <w:rFonts w:cs="David" w:hint="cs"/>
          <w:rtl/>
        </w:rPr>
        <w:tab/>
        <w:t xml:space="preserve">לצורך העניין הוקמה עמותה למען שלמות ירושלים ואני מוסיף את מה שאמר גדעון סער, אותו מיליונר בארה"ב שבגלל השקפת עולמו שירושלים מאוחדת ואחת הוא בא לאותה עמותה חברתית שיש לה השקפת עולם של שמירת ירושלים ונותן לה מיליון שקל כדי שהיא תייצג את הרעיון הזה. אז זה יהיה בסדר? זה נכון שזה לא יהיה שקוף? </w:t>
      </w:r>
    </w:p>
    <w:p w14:paraId="447ADDD5" w14:textId="77777777" w:rsidR="003159F6" w:rsidRPr="003159F6" w:rsidRDefault="003159F6" w:rsidP="003159F6">
      <w:pPr>
        <w:bidi/>
        <w:jc w:val="both"/>
        <w:rPr>
          <w:rFonts w:cs="David" w:hint="cs"/>
          <w:rtl/>
        </w:rPr>
      </w:pPr>
    </w:p>
    <w:p w14:paraId="389D00A8"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7A2F036C" w14:textId="77777777" w:rsidR="003159F6" w:rsidRPr="003159F6" w:rsidRDefault="003159F6" w:rsidP="003159F6">
      <w:pPr>
        <w:pStyle w:val="Heading5"/>
        <w:rPr>
          <w:rFonts w:hint="cs"/>
          <w:sz w:val="24"/>
          <w:rtl/>
        </w:rPr>
      </w:pPr>
    </w:p>
    <w:p w14:paraId="78A330A1" w14:textId="77777777" w:rsidR="003159F6" w:rsidRPr="003159F6" w:rsidRDefault="003159F6" w:rsidP="003159F6">
      <w:pPr>
        <w:bidi/>
        <w:jc w:val="both"/>
        <w:rPr>
          <w:rFonts w:cs="David" w:hint="cs"/>
          <w:rtl/>
        </w:rPr>
      </w:pPr>
      <w:r w:rsidRPr="003159F6">
        <w:rPr>
          <w:rFonts w:cs="David" w:hint="cs"/>
          <w:rtl/>
        </w:rPr>
        <w:tab/>
        <w:t xml:space="preserve">אני רוצה להפנות להסדר האמריקאי בנושא הזה.  </w:t>
      </w:r>
    </w:p>
    <w:p w14:paraId="278D8DFF" w14:textId="77777777" w:rsidR="003159F6" w:rsidRPr="003159F6" w:rsidRDefault="003159F6" w:rsidP="003159F6">
      <w:pPr>
        <w:bidi/>
        <w:jc w:val="both"/>
        <w:rPr>
          <w:rFonts w:cs="David" w:hint="cs"/>
          <w:rtl/>
        </w:rPr>
      </w:pPr>
    </w:p>
    <w:p w14:paraId="7C8D2CB3"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EF8D0A7" w14:textId="77777777" w:rsidR="003159F6" w:rsidRPr="003159F6" w:rsidRDefault="003159F6" w:rsidP="003159F6">
      <w:pPr>
        <w:bidi/>
        <w:jc w:val="both"/>
        <w:rPr>
          <w:rFonts w:cs="David" w:hint="cs"/>
          <w:rtl/>
        </w:rPr>
      </w:pPr>
    </w:p>
    <w:p w14:paraId="3A6979CC" w14:textId="77777777" w:rsidR="003159F6" w:rsidRPr="003159F6" w:rsidRDefault="003159F6" w:rsidP="003159F6">
      <w:pPr>
        <w:bidi/>
        <w:jc w:val="both"/>
        <w:rPr>
          <w:rFonts w:cs="David" w:hint="cs"/>
          <w:rtl/>
        </w:rPr>
      </w:pPr>
      <w:r w:rsidRPr="003159F6">
        <w:rPr>
          <w:rFonts w:cs="David" w:hint="cs"/>
          <w:rtl/>
        </w:rPr>
        <w:tab/>
        <w:t>אם אדוני רוצה שנאמץ את ההסדר האמריקאי אז בוא נעשה חוק אחר, את כל ההסדר האמריקאי נכניס לכאן ואני מקבל אותו על קרבו וכרעיו.</w:t>
      </w:r>
    </w:p>
    <w:p w14:paraId="7B726CDC" w14:textId="77777777" w:rsidR="003159F6" w:rsidRPr="003159F6" w:rsidRDefault="003159F6" w:rsidP="003159F6">
      <w:pPr>
        <w:bidi/>
        <w:jc w:val="both"/>
        <w:rPr>
          <w:rFonts w:cs="David" w:hint="cs"/>
          <w:rtl/>
        </w:rPr>
      </w:pPr>
    </w:p>
    <w:p w14:paraId="6FC72762"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463ED75B" w14:textId="77777777" w:rsidR="003159F6" w:rsidRPr="003159F6" w:rsidRDefault="003159F6" w:rsidP="003159F6">
      <w:pPr>
        <w:pStyle w:val="Heading5"/>
        <w:rPr>
          <w:rFonts w:hint="cs"/>
          <w:sz w:val="24"/>
          <w:rtl/>
        </w:rPr>
      </w:pPr>
    </w:p>
    <w:p w14:paraId="73D8A887" w14:textId="77777777" w:rsidR="003159F6" w:rsidRPr="003159F6" w:rsidRDefault="003159F6" w:rsidP="003159F6">
      <w:pPr>
        <w:bidi/>
        <w:jc w:val="both"/>
        <w:rPr>
          <w:rFonts w:cs="David" w:hint="cs"/>
          <w:rtl/>
        </w:rPr>
      </w:pPr>
      <w:r w:rsidRPr="003159F6">
        <w:rPr>
          <w:rFonts w:cs="David" w:hint="cs"/>
          <w:rtl/>
        </w:rPr>
        <w:tab/>
        <w:t xml:space="preserve"> לא מציע להעתיק הסדרים זרים שלמים. </w:t>
      </w:r>
    </w:p>
    <w:p w14:paraId="59C64784" w14:textId="77777777" w:rsidR="003159F6" w:rsidRPr="003159F6" w:rsidRDefault="003159F6" w:rsidP="003159F6">
      <w:pPr>
        <w:bidi/>
        <w:jc w:val="both"/>
        <w:rPr>
          <w:rFonts w:cs="David" w:hint="cs"/>
          <w:rtl/>
        </w:rPr>
      </w:pPr>
    </w:p>
    <w:p w14:paraId="26B27230"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26D3701C" w14:textId="77777777" w:rsidR="003159F6" w:rsidRPr="003159F6" w:rsidRDefault="003159F6" w:rsidP="003159F6">
      <w:pPr>
        <w:bidi/>
        <w:jc w:val="both"/>
        <w:rPr>
          <w:rFonts w:cs="David" w:hint="cs"/>
          <w:u w:val="single"/>
          <w:rtl/>
        </w:rPr>
      </w:pPr>
    </w:p>
    <w:p w14:paraId="18809F64" w14:textId="77777777" w:rsidR="003159F6" w:rsidRPr="003159F6" w:rsidRDefault="003159F6" w:rsidP="003159F6">
      <w:pPr>
        <w:bidi/>
        <w:jc w:val="both"/>
        <w:rPr>
          <w:rFonts w:cs="David" w:hint="cs"/>
          <w:rtl/>
        </w:rPr>
      </w:pPr>
      <w:r w:rsidRPr="003159F6">
        <w:rPr>
          <w:rFonts w:cs="David" w:hint="cs"/>
          <w:rtl/>
        </w:rPr>
        <w:tab/>
        <w:t xml:space="preserve">אני אוהב שאתה נותן דוגמאות מאמריקה ומאוד מקווה שבסניפי מכ"י יידעו שנתחשב באמריקה, נציג חדש בכנסת מביא את המודל הראוי מהחקיקה האמריקאית ואני מברך על כך. </w:t>
      </w:r>
    </w:p>
    <w:p w14:paraId="196F822B" w14:textId="77777777" w:rsidR="003159F6" w:rsidRPr="003159F6" w:rsidRDefault="003159F6" w:rsidP="003159F6">
      <w:pPr>
        <w:bidi/>
        <w:jc w:val="both"/>
        <w:rPr>
          <w:rFonts w:cs="David" w:hint="cs"/>
          <w:rtl/>
        </w:rPr>
      </w:pPr>
    </w:p>
    <w:p w14:paraId="65E15FFE"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122C9235" w14:textId="77777777" w:rsidR="003159F6" w:rsidRPr="003159F6" w:rsidRDefault="003159F6" w:rsidP="003159F6">
      <w:pPr>
        <w:pStyle w:val="Heading5"/>
        <w:rPr>
          <w:rFonts w:hint="cs"/>
          <w:sz w:val="24"/>
          <w:rtl/>
        </w:rPr>
      </w:pPr>
    </w:p>
    <w:p w14:paraId="52F1A331" w14:textId="77777777" w:rsidR="003159F6" w:rsidRPr="003159F6" w:rsidRDefault="003159F6" w:rsidP="003159F6">
      <w:pPr>
        <w:bidi/>
        <w:jc w:val="both"/>
        <w:rPr>
          <w:rFonts w:cs="David" w:hint="cs"/>
          <w:rtl/>
        </w:rPr>
      </w:pPr>
      <w:r w:rsidRPr="003159F6">
        <w:rPr>
          <w:rFonts w:cs="David" w:hint="cs"/>
          <w:rtl/>
        </w:rPr>
        <w:tab/>
        <w:t xml:space="preserve">אני אומר בגלוי שהמפלגה שלך והיושב ראש שלך לוקחים קפיטליזם שאפילו בארה"ב לא מיישמים. </w:t>
      </w:r>
    </w:p>
    <w:p w14:paraId="1B0E6186" w14:textId="77777777" w:rsidR="003159F6" w:rsidRPr="003159F6" w:rsidRDefault="003159F6" w:rsidP="003159F6">
      <w:pPr>
        <w:bidi/>
        <w:jc w:val="both"/>
        <w:rPr>
          <w:rFonts w:cs="David" w:hint="cs"/>
          <w:rtl/>
        </w:rPr>
      </w:pPr>
    </w:p>
    <w:p w14:paraId="11C0198A"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11A07E08" w14:textId="77777777" w:rsidR="003159F6" w:rsidRPr="003159F6" w:rsidRDefault="003159F6" w:rsidP="003159F6">
      <w:pPr>
        <w:pStyle w:val="Heading5"/>
        <w:rPr>
          <w:rFonts w:hint="cs"/>
          <w:sz w:val="24"/>
          <w:rtl/>
        </w:rPr>
      </w:pPr>
    </w:p>
    <w:p w14:paraId="550FA38A" w14:textId="77777777" w:rsidR="003159F6" w:rsidRPr="003159F6" w:rsidRDefault="003159F6" w:rsidP="003159F6">
      <w:pPr>
        <w:bidi/>
        <w:jc w:val="both"/>
        <w:rPr>
          <w:rFonts w:cs="David" w:hint="cs"/>
          <w:rtl/>
        </w:rPr>
      </w:pPr>
      <w:r w:rsidRPr="003159F6">
        <w:rPr>
          <w:rFonts w:cs="David" w:hint="cs"/>
          <w:rtl/>
        </w:rPr>
        <w:tab/>
        <w:t xml:space="preserve"> בתחילת שנות השמונים זה היה אופנתי. </w:t>
      </w:r>
    </w:p>
    <w:p w14:paraId="5401CC88" w14:textId="77777777" w:rsidR="003159F6" w:rsidRPr="003159F6" w:rsidRDefault="003159F6" w:rsidP="003159F6">
      <w:pPr>
        <w:bidi/>
        <w:jc w:val="both"/>
        <w:rPr>
          <w:rFonts w:cs="David" w:hint="cs"/>
          <w:rtl/>
        </w:rPr>
      </w:pPr>
    </w:p>
    <w:p w14:paraId="641070B8"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65C13196" w14:textId="77777777" w:rsidR="003159F6" w:rsidRPr="003159F6" w:rsidRDefault="003159F6" w:rsidP="003159F6">
      <w:pPr>
        <w:pStyle w:val="Heading5"/>
        <w:rPr>
          <w:rFonts w:hint="cs"/>
          <w:sz w:val="24"/>
          <w:rtl/>
        </w:rPr>
      </w:pPr>
    </w:p>
    <w:p w14:paraId="3F98332A" w14:textId="77777777" w:rsidR="003159F6" w:rsidRPr="003159F6" w:rsidRDefault="003159F6" w:rsidP="003159F6">
      <w:pPr>
        <w:bidi/>
        <w:jc w:val="both"/>
        <w:rPr>
          <w:rFonts w:cs="David" w:hint="cs"/>
          <w:rtl/>
        </w:rPr>
      </w:pPr>
      <w:r w:rsidRPr="003159F6">
        <w:rPr>
          <w:rFonts w:cs="David" w:hint="cs"/>
          <w:rtl/>
        </w:rPr>
        <w:tab/>
        <w:t xml:space="preserve"> אבל אני בהחלט מקבל באהבה את הערתו של גדעון סער ואשתדל למעט להביא דוגמאות מאמריקה בעתיד. </w:t>
      </w:r>
    </w:p>
    <w:p w14:paraId="4CEFACC5" w14:textId="77777777" w:rsidR="003159F6" w:rsidRPr="003159F6" w:rsidRDefault="003159F6" w:rsidP="003159F6">
      <w:pPr>
        <w:bidi/>
        <w:jc w:val="both"/>
        <w:rPr>
          <w:rFonts w:cs="David" w:hint="cs"/>
          <w:rtl/>
        </w:rPr>
      </w:pPr>
    </w:p>
    <w:p w14:paraId="21C3EB98"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431DA84" w14:textId="77777777" w:rsidR="003159F6" w:rsidRPr="003159F6" w:rsidRDefault="003159F6" w:rsidP="003159F6">
      <w:pPr>
        <w:bidi/>
        <w:jc w:val="both"/>
        <w:rPr>
          <w:rFonts w:cs="David" w:hint="cs"/>
          <w:rtl/>
        </w:rPr>
      </w:pPr>
    </w:p>
    <w:p w14:paraId="3798F1EA" w14:textId="77777777" w:rsidR="003159F6" w:rsidRPr="003159F6" w:rsidRDefault="003159F6" w:rsidP="003159F6">
      <w:pPr>
        <w:bidi/>
        <w:jc w:val="both"/>
        <w:rPr>
          <w:rFonts w:cs="David" w:hint="cs"/>
          <w:rtl/>
        </w:rPr>
      </w:pPr>
      <w:r w:rsidRPr="003159F6">
        <w:rPr>
          <w:rFonts w:cs="David" w:hint="cs"/>
          <w:rtl/>
        </w:rPr>
        <w:tab/>
        <w:t xml:space="preserve"> אדוני רוצה שנמחק את הדברים שלו מהפרוטוקול? אני יכול להורות לפרוטוקול למחוק. </w:t>
      </w:r>
    </w:p>
    <w:p w14:paraId="01857082" w14:textId="77777777" w:rsidR="003159F6" w:rsidRPr="003159F6" w:rsidRDefault="003159F6" w:rsidP="003159F6">
      <w:pPr>
        <w:bidi/>
        <w:jc w:val="both"/>
        <w:rPr>
          <w:rFonts w:cs="David" w:hint="cs"/>
          <w:rtl/>
        </w:rPr>
      </w:pPr>
    </w:p>
    <w:p w14:paraId="7739DE2D" w14:textId="77777777" w:rsidR="003159F6" w:rsidRDefault="003159F6" w:rsidP="003159F6">
      <w:pPr>
        <w:pStyle w:val="Heading5"/>
        <w:rPr>
          <w:rFonts w:hint="cs"/>
          <w:sz w:val="24"/>
          <w:u w:val="single"/>
          <w:rtl/>
        </w:rPr>
      </w:pPr>
    </w:p>
    <w:p w14:paraId="020D51F9" w14:textId="77777777" w:rsidR="003159F6" w:rsidRDefault="003159F6" w:rsidP="003159F6">
      <w:pPr>
        <w:pStyle w:val="Heading5"/>
        <w:rPr>
          <w:rFonts w:hint="cs"/>
          <w:sz w:val="24"/>
          <w:u w:val="single"/>
          <w:rtl/>
        </w:rPr>
      </w:pPr>
    </w:p>
    <w:p w14:paraId="540E7295" w14:textId="77777777" w:rsidR="003159F6" w:rsidRDefault="003159F6" w:rsidP="003159F6">
      <w:pPr>
        <w:pStyle w:val="Heading5"/>
        <w:rPr>
          <w:rFonts w:hint="cs"/>
          <w:sz w:val="24"/>
          <w:u w:val="single"/>
          <w:rtl/>
        </w:rPr>
      </w:pPr>
    </w:p>
    <w:p w14:paraId="494E8FA7" w14:textId="77777777" w:rsidR="003159F6" w:rsidRDefault="003159F6" w:rsidP="003159F6">
      <w:pPr>
        <w:pStyle w:val="Heading5"/>
        <w:rPr>
          <w:rFonts w:hint="cs"/>
          <w:sz w:val="24"/>
          <w:u w:val="single"/>
          <w:rtl/>
        </w:rPr>
      </w:pPr>
    </w:p>
    <w:p w14:paraId="65E9DC1F"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57AE8506" w14:textId="77777777" w:rsidR="003159F6" w:rsidRPr="003159F6" w:rsidRDefault="003159F6" w:rsidP="003159F6">
      <w:pPr>
        <w:pStyle w:val="Heading5"/>
        <w:rPr>
          <w:rFonts w:hint="cs"/>
          <w:sz w:val="24"/>
          <w:rtl/>
        </w:rPr>
      </w:pPr>
    </w:p>
    <w:p w14:paraId="5D32295E" w14:textId="77777777" w:rsidR="003159F6" w:rsidRPr="003159F6" w:rsidRDefault="003159F6" w:rsidP="003159F6">
      <w:pPr>
        <w:bidi/>
        <w:jc w:val="both"/>
        <w:rPr>
          <w:rFonts w:cs="David" w:hint="cs"/>
          <w:rtl/>
        </w:rPr>
      </w:pPr>
      <w:r w:rsidRPr="003159F6">
        <w:rPr>
          <w:rFonts w:cs="David" w:hint="cs"/>
          <w:rtl/>
        </w:rPr>
        <w:tab/>
        <w:t xml:space="preserve"> אנחנו נגד שכתוב האמת ההיסטורית בדיעבד. </w:t>
      </w:r>
    </w:p>
    <w:p w14:paraId="6869F475" w14:textId="77777777" w:rsidR="003159F6" w:rsidRPr="003159F6" w:rsidRDefault="003159F6" w:rsidP="003159F6">
      <w:pPr>
        <w:bidi/>
        <w:jc w:val="both"/>
        <w:rPr>
          <w:rFonts w:cs="David" w:hint="cs"/>
          <w:rtl/>
        </w:rPr>
      </w:pPr>
    </w:p>
    <w:p w14:paraId="43D40944"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38744A99" w14:textId="77777777" w:rsidR="003159F6" w:rsidRPr="003159F6" w:rsidRDefault="003159F6" w:rsidP="003159F6">
      <w:pPr>
        <w:pStyle w:val="Heading5"/>
        <w:rPr>
          <w:rFonts w:hint="cs"/>
          <w:sz w:val="24"/>
          <w:rtl/>
        </w:rPr>
      </w:pPr>
    </w:p>
    <w:p w14:paraId="605EA1B4" w14:textId="77777777" w:rsidR="003159F6" w:rsidRPr="003159F6" w:rsidRDefault="003159F6" w:rsidP="003159F6">
      <w:pPr>
        <w:bidi/>
        <w:jc w:val="both"/>
        <w:rPr>
          <w:rFonts w:cs="David" w:hint="cs"/>
          <w:rtl/>
        </w:rPr>
      </w:pPr>
      <w:r w:rsidRPr="003159F6">
        <w:rPr>
          <w:rFonts w:cs="David" w:hint="cs"/>
          <w:rtl/>
        </w:rPr>
        <w:tab/>
        <w:t xml:space="preserve">ראשית באמת דנו בנושא ארוכות וגם אני בראשית הדרך חשבתי שצריך </w:t>
      </w:r>
      <w:proofErr w:type="spellStart"/>
      <w:r w:rsidRPr="003159F6">
        <w:rPr>
          <w:rFonts w:cs="David" w:hint="cs"/>
          <w:rtl/>
        </w:rPr>
        <w:t>להחריג</w:t>
      </w:r>
      <w:proofErr w:type="spellEnd"/>
      <w:r w:rsidRPr="003159F6">
        <w:rPr>
          <w:rFonts w:cs="David" w:hint="cs"/>
          <w:rtl/>
        </w:rPr>
        <w:t xml:space="preserve"> את הארגונים האלה. הוכחנו שהם כמובן גם לי שותפים בדרכם האידיאולוגית מאוד ובהשקפותיהם ובחקיקה שאני מקדמת יחד איתם. עסקנו הרבה בנושא, ישבנו גם עם ארבל, ניסינו לחשוב על דרך להכניס את </w:t>
      </w:r>
      <w:proofErr w:type="spellStart"/>
      <w:r w:rsidRPr="003159F6">
        <w:rPr>
          <w:rFonts w:cs="David" w:hint="cs"/>
          <w:rtl/>
        </w:rPr>
        <w:t>ההחרגה</w:t>
      </w:r>
      <w:proofErr w:type="spellEnd"/>
      <w:r w:rsidRPr="003159F6">
        <w:rPr>
          <w:rFonts w:cs="David" w:hint="cs"/>
          <w:rtl/>
        </w:rPr>
        <w:t xml:space="preserve"> הזאת ואני מודה שלא עלה בידינו. לא עלה בידינו כיוון שמאוד קשה להגדיר במובהק </w:t>
      </w:r>
      <w:proofErr w:type="spellStart"/>
      <w:r w:rsidRPr="003159F6">
        <w:rPr>
          <w:rFonts w:cs="David" w:hint="cs"/>
          <w:rtl/>
        </w:rPr>
        <w:t>ולהחריג</w:t>
      </w:r>
      <w:proofErr w:type="spellEnd"/>
      <w:r w:rsidRPr="003159F6">
        <w:rPr>
          <w:rFonts w:cs="David" w:hint="cs"/>
          <w:rtl/>
        </w:rPr>
        <w:t xml:space="preserve"> במובהק סוג מסוים של ארגונים. למשל לו היה פועל כאן ארגון לוביסטים למען ארץ ישראל השלמה שגם אתה וגם אני מתנגדים לדרכו והוא היה פועל בלא כוונות רווח ובמסגרת פעילותו הוא היה מבקש ששכר המינימום לפלסטינים שמועסקים בהתנחלויות לא יעלה על 1500 ₪ בחודש. יש כאן עניין כלכלי שמנוגד לחלוטין להשקפת עולמנו ויש כאן אינטרס כלכלי של בעלי מפעלים בהתנחלויות ושנינו היינו זועקים חמס לו הארגון הזה היה </w:t>
      </w:r>
      <w:proofErr w:type="spellStart"/>
      <w:r w:rsidRPr="003159F6">
        <w:rPr>
          <w:rFonts w:cs="David" w:hint="cs"/>
          <w:rtl/>
        </w:rPr>
        <w:t>מוחרג</w:t>
      </w:r>
      <w:proofErr w:type="spellEnd"/>
      <w:r w:rsidRPr="003159F6">
        <w:rPr>
          <w:rFonts w:cs="David" w:hint="cs"/>
          <w:rtl/>
        </w:rPr>
        <w:t xml:space="preserve">. אני יכולה להביא לך עוד דוגמאות כהנה וכהנה. אגב, גם ארגוני הלוביסטים שעובדים   בשביל בעלי ההון שבעצם בשבילם החוק הזה הונח מלכתחילה </w:t>
      </w:r>
      <w:r w:rsidRPr="003159F6">
        <w:rPr>
          <w:rFonts w:cs="David"/>
          <w:rtl/>
        </w:rPr>
        <w:t>–</w:t>
      </w:r>
      <w:r w:rsidRPr="003159F6">
        <w:rPr>
          <w:rFonts w:cs="David" w:hint="cs"/>
          <w:rtl/>
        </w:rPr>
        <w:t xml:space="preserve"> עושים הרבה </w:t>
      </w:r>
      <w:proofErr w:type="spellStart"/>
      <w:r w:rsidRPr="003159F6">
        <w:rPr>
          <w:rFonts w:cs="David" w:hint="cs"/>
          <w:rtl/>
        </w:rPr>
        <w:t>פרובונו</w:t>
      </w:r>
      <w:proofErr w:type="spellEnd"/>
      <w:r w:rsidRPr="003159F6">
        <w:rPr>
          <w:rFonts w:cs="David" w:hint="cs"/>
          <w:rtl/>
        </w:rPr>
        <w:t xml:space="preserve"> ופועלים בהתנדבות למען גופים אחרים ללא שכר. האם כשהם באים לוועדה והם עושים </w:t>
      </w:r>
      <w:proofErr w:type="spellStart"/>
      <w:r w:rsidRPr="003159F6">
        <w:rPr>
          <w:rFonts w:cs="David" w:hint="cs"/>
          <w:rtl/>
        </w:rPr>
        <w:t>פרובונו</w:t>
      </w:r>
      <w:proofErr w:type="spellEnd"/>
      <w:r w:rsidRPr="003159F6">
        <w:rPr>
          <w:rFonts w:cs="David" w:hint="cs"/>
          <w:rtl/>
        </w:rPr>
        <w:t xml:space="preserve"> הם יורידו את התג שמזהה אותם? אנחנו נכנסים כאן לשדה מוקשים שהוא כל כך רב מהמורות. לו הצעת החוק שלנו הייתה  באיזשהו אופן מצרה את צעדיהם של הלוביסטים, יכול להיות שהייתי מוותרת על החקיקה הזאת כדי לגונן על הארגונים החברתיים. אבל כיוון שהצעת החוק הזאת כל כך מינימליסטית, אגב מינימליסטית מדי ואני סופגת על זה ביקורת. כל שהיא עומדת עליו הוא שקיפות. אין כאן שום הצרת צעדים. מדובר על חשיפה באתר האינטרנט עבור - - - </w:t>
      </w:r>
    </w:p>
    <w:p w14:paraId="296E533A" w14:textId="77777777" w:rsidR="003159F6" w:rsidRPr="003159F6" w:rsidRDefault="003159F6" w:rsidP="003159F6">
      <w:pPr>
        <w:bidi/>
        <w:jc w:val="both"/>
        <w:rPr>
          <w:rFonts w:cs="David" w:hint="cs"/>
          <w:rtl/>
        </w:rPr>
      </w:pPr>
    </w:p>
    <w:p w14:paraId="087BB3F0"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0CB2A5D4" w14:textId="77777777" w:rsidR="003159F6" w:rsidRPr="003159F6" w:rsidRDefault="003159F6" w:rsidP="003159F6">
      <w:pPr>
        <w:pStyle w:val="Heading5"/>
        <w:rPr>
          <w:rFonts w:hint="cs"/>
          <w:sz w:val="24"/>
          <w:rtl/>
        </w:rPr>
      </w:pPr>
    </w:p>
    <w:p w14:paraId="3C906CDD" w14:textId="77777777" w:rsidR="003159F6" w:rsidRPr="003159F6" w:rsidRDefault="003159F6" w:rsidP="003159F6">
      <w:pPr>
        <w:bidi/>
        <w:jc w:val="both"/>
        <w:rPr>
          <w:rFonts w:cs="David" w:hint="cs"/>
          <w:rtl/>
        </w:rPr>
      </w:pPr>
      <w:r w:rsidRPr="003159F6">
        <w:rPr>
          <w:rFonts w:cs="David" w:hint="cs"/>
          <w:rtl/>
        </w:rPr>
        <w:tab/>
        <w:t xml:space="preserve"> היתר מאיזה ועדה? זה הדבר שמטריד אותי.</w:t>
      </w:r>
    </w:p>
    <w:p w14:paraId="0BAD32A1" w14:textId="77777777" w:rsidR="003159F6" w:rsidRPr="003159F6" w:rsidRDefault="003159F6" w:rsidP="003159F6">
      <w:pPr>
        <w:bidi/>
        <w:jc w:val="both"/>
        <w:rPr>
          <w:rFonts w:cs="David" w:hint="cs"/>
          <w:rtl/>
        </w:rPr>
      </w:pPr>
    </w:p>
    <w:p w14:paraId="0E7C03E3"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46ADD42F" w14:textId="77777777" w:rsidR="003159F6" w:rsidRPr="003159F6" w:rsidRDefault="003159F6" w:rsidP="003159F6">
      <w:pPr>
        <w:pStyle w:val="Heading5"/>
        <w:rPr>
          <w:rFonts w:hint="cs"/>
          <w:sz w:val="24"/>
          <w:rtl/>
        </w:rPr>
      </w:pPr>
    </w:p>
    <w:p w14:paraId="15B1FC2C" w14:textId="77777777" w:rsidR="003159F6" w:rsidRPr="003159F6" w:rsidRDefault="003159F6" w:rsidP="003159F6">
      <w:pPr>
        <w:bidi/>
        <w:jc w:val="both"/>
        <w:rPr>
          <w:rFonts w:cs="David" w:hint="cs"/>
          <w:rtl/>
        </w:rPr>
      </w:pPr>
      <w:r w:rsidRPr="003159F6">
        <w:rPr>
          <w:rFonts w:cs="David" w:hint="cs"/>
          <w:rtl/>
        </w:rPr>
        <w:tab/>
        <w:t xml:space="preserve"> גם היום יש להם היתר.  </w:t>
      </w:r>
    </w:p>
    <w:p w14:paraId="6823E971" w14:textId="77777777" w:rsidR="003159F6" w:rsidRPr="003159F6" w:rsidRDefault="003159F6" w:rsidP="003159F6">
      <w:pPr>
        <w:bidi/>
        <w:jc w:val="both"/>
        <w:rPr>
          <w:rFonts w:cs="David" w:hint="cs"/>
          <w:rtl/>
        </w:rPr>
      </w:pPr>
    </w:p>
    <w:p w14:paraId="44BF7C80"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01181C49" w14:textId="77777777" w:rsidR="003159F6" w:rsidRPr="003159F6" w:rsidRDefault="003159F6" w:rsidP="003159F6">
      <w:pPr>
        <w:bidi/>
        <w:jc w:val="both"/>
        <w:rPr>
          <w:rFonts w:cs="David" w:hint="cs"/>
          <w:u w:val="single"/>
          <w:rtl/>
        </w:rPr>
      </w:pPr>
    </w:p>
    <w:p w14:paraId="1501D192" w14:textId="77777777" w:rsidR="003159F6" w:rsidRPr="003159F6" w:rsidRDefault="003159F6" w:rsidP="003159F6">
      <w:pPr>
        <w:bidi/>
        <w:jc w:val="both"/>
        <w:rPr>
          <w:rFonts w:cs="David" w:hint="cs"/>
          <w:rtl/>
        </w:rPr>
      </w:pPr>
      <w:r w:rsidRPr="003159F6">
        <w:rPr>
          <w:rFonts w:cs="David" w:hint="cs"/>
          <w:rtl/>
        </w:rPr>
        <w:tab/>
        <w:t xml:space="preserve"> רק מיושבת ראש הכנסת. </w:t>
      </w:r>
    </w:p>
    <w:p w14:paraId="01D19899" w14:textId="77777777" w:rsidR="003159F6" w:rsidRPr="003159F6" w:rsidRDefault="003159F6" w:rsidP="003159F6">
      <w:pPr>
        <w:bidi/>
        <w:jc w:val="both"/>
        <w:rPr>
          <w:rFonts w:cs="David" w:hint="cs"/>
          <w:rtl/>
        </w:rPr>
      </w:pPr>
    </w:p>
    <w:p w14:paraId="60D7DA4B"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53DE53FD" w14:textId="77777777" w:rsidR="003159F6" w:rsidRPr="003159F6" w:rsidRDefault="003159F6" w:rsidP="003159F6">
      <w:pPr>
        <w:pStyle w:val="Heading5"/>
        <w:rPr>
          <w:rFonts w:hint="cs"/>
          <w:sz w:val="24"/>
          <w:rtl/>
        </w:rPr>
      </w:pPr>
    </w:p>
    <w:p w14:paraId="1348F6D1" w14:textId="77777777" w:rsidR="003159F6" w:rsidRPr="003159F6" w:rsidRDefault="003159F6" w:rsidP="003159F6">
      <w:pPr>
        <w:bidi/>
        <w:jc w:val="both"/>
        <w:rPr>
          <w:rFonts w:cs="David" w:hint="cs"/>
          <w:rtl/>
        </w:rPr>
      </w:pPr>
      <w:r w:rsidRPr="003159F6">
        <w:rPr>
          <w:rFonts w:cs="David" w:hint="cs"/>
          <w:rtl/>
        </w:rPr>
        <w:tab/>
        <w:t xml:space="preserve"> המצב לא רק שלא מחמיר את מצבם אלא מקל על מצבם כי היום הם זקוקים להיתר מיושבת ראש הכנסת, בקונסטלציה החקיקה - - - </w:t>
      </w:r>
    </w:p>
    <w:p w14:paraId="71316499" w14:textId="77777777" w:rsidR="003159F6" w:rsidRPr="003159F6" w:rsidRDefault="003159F6" w:rsidP="003159F6">
      <w:pPr>
        <w:bidi/>
        <w:jc w:val="both"/>
        <w:rPr>
          <w:rFonts w:cs="David" w:hint="cs"/>
          <w:rtl/>
        </w:rPr>
      </w:pPr>
    </w:p>
    <w:p w14:paraId="0EED360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D3E4225" w14:textId="77777777" w:rsidR="003159F6" w:rsidRPr="003159F6" w:rsidRDefault="003159F6" w:rsidP="003159F6">
      <w:pPr>
        <w:bidi/>
        <w:jc w:val="both"/>
        <w:rPr>
          <w:rFonts w:cs="David" w:hint="cs"/>
          <w:rtl/>
        </w:rPr>
      </w:pPr>
    </w:p>
    <w:p w14:paraId="187C679A" w14:textId="77777777" w:rsidR="003159F6" w:rsidRPr="003159F6" w:rsidRDefault="003159F6" w:rsidP="003159F6">
      <w:pPr>
        <w:bidi/>
        <w:jc w:val="both"/>
        <w:rPr>
          <w:rFonts w:cs="David" w:hint="cs"/>
          <w:rtl/>
        </w:rPr>
      </w:pPr>
      <w:r w:rsidRPr="003159F6">
        <w:rPr>
          <w:rFonts w:cs="David" w:hint="cs"/>
          <w:rtl/>
        </w:rPr>
        <w:tab/>
        <w:t xml:space="preserve"> זה יכול להיות שרירותי, שהיא לא תיתן לאדם מסוים. </w:t>
      </w:r>
    </w:p>
    <w:p w14:paraId="779F3078" w14:textId="77777777" w:rsidR="003159F6" w:rsidRPr="003159F6" w:rsidRDefault="003159F6" w:rsidP="003159F6">
      <w:pPr>
        <w:bidi/>
        <w:jc w:val="both"/>
        <w:rPr>
          <w:rFonts w:cs="David" w:hint="cs"/>
          <w:rtl/>
        </w:rPr>
      </w:pPr>
    </w:p>
    <w:p w14:paraId="31136E45"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517A1E83" w14:textId="77777777" w:rsidR="003159F6" w:rsidRPr="003159F6" w:rsidRDefault="003159F6" w:rsidP="003159F6">
      <w:pPr>
        <w:pStyle w:val="Heading5"/>
        <w:rPr>
          <w:rFonts w:hint="cs"/>
          <w:sz w:val="24"/>
          <w:rtl/>
        </w:rPr>
      </w:pPr>
    </w:p>
    <w:p w14:paraId="54F17270" w14:textId="77777777" w:rsidR="003159F6" w:rsidRPr="003159F6" w:rsidRDefault="003159F6" w:rsidP="003159F6">
      <w:pPr>
        <w:bidi/>
        <w:jc w:val="both"/>
        <w:rPr>
          <w:rFonts w:cs="David" w:hint="cs"/>
          <w:rtl/>
        </w:rPr>
      </w:pPr>
      <w:r w:rsidRPr="003159F6">
        <w:rPr>
          <w:rFonts w:cs="David" w:hint="cs"/>
          <w:rtl/>
        </w:rPr>
        <w:tab/>
        <w:t xml:space="preserve"> אגב, זה יכול להיות שרירותי גם היום, זאת אגב יושבת ראש הכנסת שהפכה את הכנסת לאולם אירועים לטובת כנס הרצלייה שממומן בידי בעלי ממון. למה שהיא תהיה </w:t>
      </w:r>
      <w:proofErr w:type="spellStart"/>
      <w:r w:rsidRPr="003159F6">
        <w:rPr>
          <w:rFonts w:cs="David"/>
        </w:rPr>
        <w:t>frindly</w:t>
      </w:r>
      <w:proofErr w:type="spellEnd"/>
      <w:r w:rsidRPr="003159F6">
        <w:rPr>
          <w:rFonts w:cs="David" w:hint="cs"/>
          <w:rtl/>
        </w:rPr>
        <w:t xml:space="preserve"> לארגונים החברתיים? </w:t>
      </w:r>
    </w:p>
    <w:p w14:paraId="4DC00D46" w14:textId="77777777" w:rsidR="003159F6" w:rsidRDefault="003159F6" w:rsidP="003159F6">
      <w:pPr>
        <w:bidi/>
        <w:jc w:val="both"/>
        <w:rPr>
          <w:rFonts w:cs="David" w:hint="cs"/>
          <w:rtl/>
        </w:rPr>
      </w:pPr>
    </w:p>
    <w:p w14:paraId="5BCA276C" w14:textId="77777777" w:rsidR="003159F6" w:rsidRDefault="003159F6" w:rsidP="003159F6">
      <w:pPr>
        <w:bidi/>
        <w:jc w:val="both"/>
        <w:rPr>
          <w:rFonts w:cs="David" w:hint="cs"/>
          <w:rtl/>
        </w:rPr>
      </w:pPr>
    </w:p>
    <w:p w14:paraId="755730C6" w14:textId="77777777" w:rsidR="003159F6" w:rsidRDefault="003159F6" w:rsidP="003159F6">
      <w:pPr>
        <w:bidi/>
        <w:jc w:val="both"/>
        <w:rPr>
          <w:rFonts w:cs="David" w:hint="cs"/>
          <w:rtl/>
        </w:rPr>
      </w:pPr>
    </w:p>
    <w:p w14:paraId="2CF71444" w14:textId="77777777" w:rsidR="003159F6" w:rsidRDefault="003159F6" w:rsidP="003159F6">
      <w:pPr>
        <w:bidi/>
        <w:jc w:val="both"/>
        <w:rPr>
          <w:rFonts w:cs="David" w:hint="cs"/>
          <w:rtl/>
        </w:rPr>
      </w:pPr>
    </w:p>
    <w:p w14:paraId="1DD143C1" w14:textId="77777777" w:rsidR="003159F6" w:rsidRDefault="003159F6" w:rsidP="003159F6">
      <w:pPr>
        <w:bidi/>
        <w:jc w:val="both"/>
        <w:rPr>
          <w:rFonts w:cs="David" w:hint="cs"/>
          <w:rtl/>
        </w:rPr>
      </w:pPr>
    </w:p>
    <w:p w14:paraId="00210ECC" w14:textId="77777777" w:rsidR="003159F6" w:rsidRPr="003159F6" w:rsidRDefault="003159F6" w:rsidP="003159F6">
      <w:pPr>
        <w:bidi/>
        <w:jc w:val="both"/>
        <w:rPr>
          <w:rFonts w:cs="David" w:hint="cs"/>
          <w:rtl/>
        </w:rPr>
      </w:pPr>
    </w:p>
    <w:p w14:paraId="0F4146C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6443F1E" w14:textId="77777777" w:rsidR="003159F6" w:rsidRPr="003159F6" w:rsidRDefault="003159F6" w:rsidP="003159F6">
      <w:pPr>
        <w:bidi/>
        <w:jc w:val="both"/>
        <w:rPr>
          <w:rFonts w:cs="David" w:hint="cs"/>
          <w:rtl/>
        </w:rPr>
      </w:pPr>
    </w:p>
    <w:p w14:paraId="1336446A" w14:textId="77777777" w:rsidR="003159F6" w:rsidRPr="003159F6" w:rsidRDefault="003159F6" w:rsidP="003159F6">
      <w:pPr>
        <w:bidi/>
        <w:jc w:val="both"/>
        <w:rPr>
          <w:rFonts w:cs="David" w:hint="cs"/>
          <w:rtl/>
        </w:rPr>
      </w:pPr>
      <w:r w:rsidRPr="003159F6">
        <w:rPr>
          <w:rFonts w:cs="David" w:hint="cs"/>
          <w:rtl/>
        </w:rPr>
        <w:tab/>
        <w:t xml:space="preserve"> לא רצתה לשאת לבד במעמסה והסכימה לבזר את הסמכות הזאת גם לסגנים אחרים, צריך לומר גם את זה. </w:t>
      </w:r>
    </w:p>
    <w:p w14:paraId="23EB4C62" w14:textId="77777777" w:rsidR="003159F6" w:rsidRPr="003159F6" w:rsidRDefault="003159F6" w:rsidP="003159F6">
      <w:pPr>
        <w:bidi/>
        <w:jc w:val="both"/>
        <w:rPr>
          <w:rFonts w:cs="David" w:hint="cs"/>
          <w:rtl/>
        </w:rPr>
      </w:pPr>
    </w:p>
    <w:p w14:paraId="14DE1615"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2701EC3C" w14:textId="77777777" w:rsidR="003159F6" w:rsidRPr="003159F6" w:rsidRDefault="003159F6" w:rsidP="003159F6">
      <w:pPr>
        <w:pStyle w:val="Heading5"/>
        <w:rPr>
          <w:rFonts w:hint="cs"/>
          <w:sz w:val="24"/>
          <w:rtl/>
        </w:rPr>
      </w:pPr>
    </w:p>
    <w:p w14:paraId="0FD09404" w14:textId="77777777" w:rsidR="003159F6" w:rsidRPr="003159F6" w:rsidRDefault="003159F6" w:rsidP="003159F6">
      <w:pPr>
        <w:bidi/>
        <w:jc w:val="both"/>
        <w:rPr>
          <w:rFonts w:cs="David" w:hint="cs"/>
          <w:rtl/>
        </w:rPr>
      </w:pPr>
      <w:r w:rsidRPr="003159F6">
        <w:rPr>
          <w:rFonts w:cs="David" w:hint="cs"/>
          <w:rtl/>
        </w:rPr>
        <w:tab/>
        <w:t xml:space="preserve">אני מאוד מעריכה את הנכונות הזאת. עכשיו אנחנו בעצמם מפקיעים מידיה ביוזמתה את הסמכות הבלעדית לתת להם היתר ואנחנו מוסיפים עוד חבר מהאופוזיציה ומהקואליציה ובעצם מרחיבים את היריעה. </w:t>
      </w:r>
    </w:p>
    <w:p w14:paraId="4FCB053D" w14:textId="77777777" w:rsidR="003159F6" w:rsidRPr="003159F6" w:rsidRDefault="003159F6" w:rsidP="003159F6">
      <w:pPr>
        <w:bidi/>
        <w:jc w:val="both"/>
        <w:rPr>
          <w:rFonts w:cs="David" w:hint="cs"/>
          <w:rtl/>
        </w:rPr>
      </w:pPr>
    </w:p>
    <w:p w14:paraId="3A94E04F" w14:textId="77777777" w:rsidR="003159F6" w:rsidRPr="003159F6" w:rsidRDefault="003159F6" w:rsidP="003159F6">
      <w:pPr>
        <w:bidi/>
        <w:ind w:firstLine="567"/>
        <w:jc w:val="both"/>
        <w:rPr>
          <w:rFonts w:cs="David" w:hint="cs"/>
          <w:rtl/>
        </w:rPr>
      </w:pPr>
      <w:r w:rsidRPr="003159F6">
        <w:rPr>
          <w:rFonts w:cs="David" w:hint="cs"/>
          <w:rtl/>
        </w:rPr>
        <w:t xml:space="preserve">הדבר הנוסף הוא אין כאן שום הצרת צעדים. יש כאן רק חובת שקיפות. ואני חושבת שהעובדה שהארגונים האלה פועלים בלא מטרות רווח והדבר הזה שקוף לציבור מעלה את קרנם ולא מוריד את קרנם. מה אנחנו מבקשים? שיהיה מפורסם באתר הכנסת, ויעודכן, ברגע שיהיה שינוי, עבור מי הם עובדים, שהם ישאו תג מטעם מי הם עובדים. אנחנו לא מצרים את צעדיהם. מדובר כאן רק באלמנט של השקיפות ואני רוצה לספר לך, אתה לא היית כאן בדיונים, אבל מלחמת חורמה שניהלו הלוביסטים בשכר הייתה נגד השקיפות. זה הדבר שעליו הם נלחמו. אני בטוחה שהארגונים הטובים האלה לא מתנגדים לשקיפות. נהפוך הוא. </w:t>
      </w:r>
    </w:p>
    <w:p w14:paraId="7C6E06CB" w14:textId="77777777" w:rsidR="003159F6" w:rsidRPr="003159F6" w:rsidRDefault="003159F6" w:rsidP="003159F6">
      <w:pPr>
        <w:bidi/>
        <w:ind w:firstLine="567"/>
        <w:jc w:val="both"/>
        <w:rPr>
          <w:rFonts w:cs="David" w:hint="cs"/>
          <w:rtl/>
        </w:rPr>
      </w:pPr>
    </w:p>
    <w:p w14:paraId="2407A09E" w14:textId="77777777" w:rsidR="003159F6" w:rsidRPr="003159F6" w:rsidRDefault="003159F6" w:rsidP="003159F6">
      <w:pPr>
        <w:bidi/>
        <w:ind w:firstLine="567"/>
        <w:jc w:val="both"/>
        <w:rPr>
          <w:rFonts w:cs="David" w:hint="cs"/>
          <w:rtl/>
        </w:rPr>
      </w:pPr>
      <w:r w:rsidRPr="003159F6">
        <w:rPr>
          <w:rFonts w:cs="David" w:hint="cs"/>
          <w:rtl/>
        </w:rPr>
        <w:t xml:space="preserve">בצד דברי השבח שחלקתי לארגונים האלה אני רוצה להסתייג מהחבירה הקלוקלת ללוביסטים שמייצגים את בעלי ההון לצורך טרפוד החוק שהייתה כאן מאוד אינטנסיבית במהלך העבודה. זה מאוד צרם לי, מאוד לא היה לרוחי. כל פעם שהם דיברו ראית חיוכים וקריאות סיפור בצד הלוביסטים של המשרדים בשכר. הייתה כאן חבירה מאוד לא חביבה בעיני. הייתי רוצה לראות אותם מתגייסים ביתר שאת לנושאים אחרים כמו למשל הרחבת סמכויות בתי הדין הרבניים שניהלנו כאן קרב חורמה עכשיו שלושה שבועות, שעמדה לתת לעובדים החלשים ביותר אפשרות לדון בענייניהם בבית דין לעבודה בכפיה. על זה לא שמעתי התגייסות כזאת, הייתי רוצה רבע מההתגייסות הזאת לטובת המאבק במתן סמכויות לבתי הדין הרבניים. </w:t>
      </w:r>
    </w:p>
    <w:p w14:paraId="53A9A570" w14:textId="77777777" w:rsidR="003159F6" w:rsidRPr="003159F6" w:rsidRDefault="003159F6" w:rsidP="003159F6">
      <w:pPr>
        <w:bidi/>
        <w:jc w:val="both"/>
        <w:rPr>
          <w:rFonts w:cs="David" w:hint="cs"/>
          <w:rtl/>
        </w:rPr>
      </w:pPr>
    </w:p>
    <w:p w14:paraId="2E3CA3F0"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6769F764" w14:textId="77777777" w:rsidR="003159F6" w:rsidRPr="003159F6" w:rsidRDefault="003159F6" w:rsidP="003159F6">
      <w:pPr>
        <w:pStyle w:val="Heading5"/>
        <w:rPr>
          <w:rFonts w:hint="cs"/>
          <w:sz w:val="24"/>
          <w:rtl/>
        </w:rPr>
      </w:pPr>
    </w:p>
    <w:p w14:paraId="6744A2EC" w14:textId="77777777" w:rsidR="003159F6" w:rsidRPr="003159F6" w:rsidRDefault="003159F6" w:rsidP="003159F6">
      <w:pPr>
        <w:bidi/>
        <w:jc w:val="both"/>
        <w:rPr>
          <w:rFonts w:cs="David" w:hint="cs"/>
          <w:rtl/>
        </w:rPr>
      </w:pPr>
      <w:r w:rsidRPr="003159F6">
        <w:rPr>
          <w:rFonts w:cs="David" w:hint="cs"/>
          <w:rtl/>
        </w:rPr>
        <w:tab/>
        <w:t xml:space="preserve">משפט אחד למען הפרוטוקול, בעניין השקיפות אני מסכים לגמרי עם דבריה של חברת הכנסת </w:t>
      </w:r>
      <w:proofErr w:type="spellStart"/>
      <w:r w:rsidRPr="003159F6">
        <w:rPr>
          <w:rFonts w:cs="David" w:hint="cs"/>
          <w:rtl/>
        </w:rPr>
        <w:t>יחימוביץ</w:t>
      </w:r>
      <w:proofErr w:type="spellEnd"/>
      <w:r w:rsidRPr="003159F6">
        <w:rPr>
          <w:rFonts w:cs="David" w:hint="cs"/>
          <w:rtl/>
        </w:rPr>
        <w:t xml:space="preserve">. מה שמטריד אותי זה היכולת למנוע מאנשים לעבוד בכנסת וכיוון שההיתר, השאלה של מתי נותנים היתר ומתי לא נותנים היתר לא מוגדרת בחוק - - - </w:t>
      </w:r>
    </w:p>
    <w:p w14:paraId="4F2B31A4" w14:textId="77777777" w:rsidR="003159F6" w:rsidRPr="003159F6" w:rsidRDefault="003159F6" w:rsidP="003159F6">
      <w:pPr>
        <w:bidi/>
        <w:jc w:val="both"/>
        <w:rPr>
          <w:rFonts w:cs="David" w:hint="cs"/>
          <w:rtl/>
        </w:rPr>
      </w:pPr>
    </w:p>
    <w:p w14:paraId="471C4EB9"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2404E97F" w14:textId="77777777" w:rsidR="003159F6" w:rsidRPr="003159F6" w:rsidRDefault="003159F6" w:rsidP="003159F6">
      <w:pPr>
        <w:bidi/>
        <w:jc w:val="both"/>
        <w:rPr>
          <w:rFonts w:cs="David" w:hint="cs"/>
          <w:u w:val="single"/>
          <w:rtl/>
        </w:rPr>
      </w:pPr>
    </w:p>
    <w:p w14:paraId="6B7E8241" w14:textId="77777777" w:rsidR="003159F6" w:rsidRPr="003159F6" w:rsidRDefault="003159F6" w:rsidP="003159F6">
      <w:pPr>
        <w:bidi/>
        <w:jc w:val="both"/>
        <w:rPr>
          <w:rFonts w:cs="David" w:hint="cs"/>
          <w:rtl/>
        </w:rPr>
      </w:pPr>
      <w:r w:rsidRPr="003159F6">
        <w:rPr>
          <w:rFonts w:cs="David" w:hint="cs"/>
          <w:rtl/>
        </w:rPr>
        <w:tab/>
        <w:t xml:space="preserve"> גם היום היא לא מוגדרת. </w:t>
      </w:r>
    </w:p>
    <w:p w14:paraId="6F57DEA3" w14:textId="77777777" w:rsidR="003159F6" w:rsidRPr="003159F6" w:rsidRDefault="003159F6" w:rsidP="003159F6">
      <w:pPr>
        <w:bidi/>
        <w:jc w:val="both"/>
        <w:rPr>
          <w:rFonts w:cs="David" w:hint="cs"/>
          <w:rtl/>
        </w:rPr>
      </w:pPr>
    </w:p>
    <w:p w14:paraId="19050A21"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716251A7" w14:textId="77777777" w:rsidR="003159F6" w:rsidRPr="003159F6" w:rsidRDefault="003159F6" w:rsidP="003159F6">
      <w:pPr>
        <w:pStyle w:val="Heading5"/>
        <w:rPr>
          <w:rFonts w:hint="cs"/>
          <w:sz w:val="24"/>
          <w:rtl/>
        </w:rPr>
      </w:pPr>
    </w:p>
    <w:p w14:paraId="63E36050" w14:textId="77777777" w:rsidR="003159F6" w:rsidRPr="003159F6" w:rsidRDefault="003159F6" w:rsidP="003159F6">
      <w:pPr>
        <w:bidi/>
        <w:jc w:val="both"/>
        <w:rPr>
          <w:rFonts w:cs="David" w:hint="cs"/>
          <w:rtl/>
        </w:rPr>
      </w:pPr>
      <w:r w:rsidRPr="003159F6">
        <w:rPr>
          <w:rFonts w:cs="David" w:hint="cs"/>
          <w:rtl/>
        </w:rPr>
        <w:tab/>
        <w:t xml:space="preserve"> אני חושב שזה רע מאוד. </w:t>
      </w:r>
    </w:p>
    <w:p w14:paraId="24F2C597" w14:textId="77777777" w:rsidR="003159F6" w:rsidRPr="003159F6" w:rsidRDefault="003159F6" w:rsidP="003159F6">
      <w:pPr>
        <w:bidi/>
        <w:jc w:val="both"/>
        <w:rPr>
          <w:rFonts w:cs="David" w:hint="cs"/>
          <w:rtl/>
        </w:rPr>
      </w:pPr>
    </w:p>
    <w:p w14:paraId="1092F43F"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70B0C5D0" w14:textId="77777777" w:rsidR="003159F6" w:rsidRPr="003159F6" w:rsidRDefault="003159F6" w:rsidP="003159F6">
      <w:pPr>
        <w:bidi/>
        <w:jc w:val="both"/>
        <w:rPr>
          <w:rFonts w:cs="David" w:hint="cs"/>
          <w:u w:val="single"/>
          <w:rtl/>
        </w:rPr>
      </w:pPr>
    </w:p>
    <w:p w14:paraId="48A1ADDB" w14:textId="77777777" w:rsidR="003159F6" w:rsidRPr="003159F6" w:rsidRDefault="003159F6" w:rsidP="003159F6">
      <w:pPr>
        <w:bidi/>
        <w:jc w:val="both"/>
        <w:rPr>
          <w:rFonts w:cs="David" w:hint="cs"/>
          <w:rtl/>
        </w:rPr>
      </w:pPr>
      <w:r w:rsidRPr="003159F6">
        <w:rPr>
          <w:rFonts w:cs="David" w:hint="cs"/>
          <w:rtl/>
        </w:rPr>
        <w:tab/>
        <w:t xml:space="preserve"> אתה לא נכנס בחקיקה ראשית לכל דבר - - - </w:t>
      </w:r>
    </w:p>
    <w:p w14:paraId="7D97769B" w14:textId="77777777" w:rsidR="003159F6" w:rsidRPr="003159F6" w:rsidRDefault="003159F6" w:rsidP="003159F6">
      <w:pPr>
        <w:bidi/>
        <w:jc w:val="both"/>
        <w:rPr>
          <w:rFonts w:cs="David" w:hint="cs"/>
          <w:rtl/>
        </w:rPr>
      </w:pPr>
    </w:p>
    <w:p w14:paraId="36AE2686"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208B33A" w14:textId="77777777" w:rsidR="003159F6" w:rsidRPr="003159F6" w:rsidRDefault="003159F6" w:rsidP="003159F6">
      <w:pPr>
        <w:bidi/>
        <w:jc w:val="both"/>
        <w:rPr>
          <w:rFonts w:cs="David" w:hint="cs"/>
          <w:rtl/>
        </w:rPr>
      </w:pPr>
    </w:p>
    <w:p w14:paraId="32D09C07" w14:textId="77777777" w:rsidR="003159F6" w:rsidRPr="003159F6" w:rsidRDefault="003159F6" w:rsidP="003159F6">
      <w:pPr>
        <w:bidi/>
        <w:jc w:val="both"/>
        <w:rPr>
          <w:rFonts w:cs="David" w:hint="cs"/>
          <w:rtl/>
        </w:rPr>
      </w:pPr>
      <w:r w:rsidRPr="003159F6">
        <w:rPr>
          <w:rFonts w:cs="David" w:hint="cs"/>
          <w:rtl/>
        </w:rPr>
        <w:tab/>
        <w:t xml:space="preserve">תודה רבה, חבר הכנסת </w:t>
      </w:r>
      <w:proofErr w:type="spellStart"/>
      <w:r w:rsidRPr="003159F6">
        <w:rPr>
          <w:rFonts w:cs="David" w:hint="cs"/>
          <w:rtl/>
        </w:rPr>
        <w:t>מרגי</w:t>
      </w:r>
      <w:proofErr w:type="spellEnd"/>
      <w:r w:rsidRPr="003159F6">
        <w:rPr>
          <w:rFonts w:cs="David" w:hint="cs"/>
          <w:rtl/>
        </w:rPr>
        <w:t xml:space="preserve">, בבקשה. דב, אתה עושה שירות דוב לארגונים החברתיים. </w:t>
      </w:r>
    </w:p>
    <w:p w14:paraId="07FE77DC" w14:textId="77777777" w:rsidR="003159F6" w:rsidRPr="003159F6" w:rsidRDefault="003159F6" w:rsidP="003159F6">
      <w:pPr>
        <w:bidi/>
        <w:jc w:val="both"/>
        <w:rPr>
          <w:rFonts w:cs="David" w:hint="cs"/>
          <w:rtl/>
        </w:rPr>
      </w:pPr>
    </w:p>
    <w:p w14:paraId="4848F90E" w14:textId="77777777" w:rsidR="003159F6" w:rsidRPr="003159F6" w:rsidRDefault="003159F6" w:rsidP="003159F6">
      <w:pPr>
        <w:pStyle w:val="Heading5"/>
        <w:rPr>
          <w:rFonts w:hint="cs"/>
          <w:sz w:val="24"/>
          <w:rtl/>
        </w:rPr>
      </w:pPr>
      <w:r w:rsidRPr="003159F6">
        <w:rPr>
          <w:rFonts w:hint="cs"/>
          <w:sz w:val="24"/>
          <w:u w:val="single"/>
          <w:rtl/>
        </w:rPr>
        <w:t xml:space="preserve">דב </w:t>
      </w:r>
      <w:proofErr w:type="spellStart"/>
      <w:r w:rsidRPr="003159F6">
        <w:rPr>
          <w:rFonts w:hint="cs"/>
          <w:sz w:val="24"/>
          <w:u w:val="single"/>
          <w:rtl/>
        </w:rPr>
        <w:t>חנין</w:t>
      </w:r>
      <w:proofErr w:type="spellEnd"/>
      <w:r w:rsidRPr="003159F6">
        <w:rPr>
          <w:rFonts w:hint="cs"/>
          <w:sz w:val="24"/>
          <w:u w:val="single"/>
          <w:rtl/>
        </w:rPr>
        <w:t>:</w:t>
      </w:r>
    </w:p>
    <w:p w14:paraId="32876887" w14:textId="77777777" w:rsidR="003159F6" w:rsidRPr="003159F6" w:rsidRDefault="003159F6" w:rsidP="003159F6">
      <w:pPr>
        <w:pStyle w:val="Heading5"/>
        <w:rPr>
          <w:rFonts w:hint="cs"/>
          <w:sz w:val="24"/>
          <w:rtl/>
        </w:rPr>
      </w:pPr>
    </w:p>
    <w:p w14:paraId="0FC1BFBD" w14:textId="77777777" w:rsidR="003159F6" w:rsidRPr="003159F6" w:rsidRDefault="003159F6" w:rsidP="003159F6">
      <w:pPr>
        <w:bidi/>
        <w:jc w:val="both"/>
        <w:rPr>
          <w:rFonts w:cs="David" w:hint="cs"/>
          <w:rtl/>
        </w:rPr>
      </w:pPr>
      <w:r w:rsidRPr="003159F6">
        <w:rPr>
          <w:rFonts w:cs="David" w:hint="cs"/>
          <w:rtl/>
        </w:rPr>
        <w:tab/>
        <w:t xml:space="preserve"> למה?</w:t>
      </w:r>
    </w:p>
    <w:p w14:paraId="16E56E16" w14:textId="77777777" w:rsidR="003159F6" w:rsidRDefault="003159F6" w:rsidP="003159F6">
      <w:pPr>
        <w:bidi/>
        <w:jc w:val="both"/>
        <w:rPr>
          <w:rFonts w:cs="David" w:hint="cs"/>
          <w:rtl/>
        </w:rPr>
      </w:pPr>
    </w:p>
    <w:p w14:paraId="7ABCECD9" w14:textId="77777777" w:rsidR="003159F6" w:rsidRDefault="003159F6" w:rsidP="003159F6">
      <w:pPr>
        <w:bidi/>
        <w:jc w:val="both"/>
        <w:rPr>
          <w:rFonts w:cs="David" w:hint="cs"/>
          <w:rtl/>
        </w:rPr>
      </w:pPr>
    </w:p>
    <w:p w14:paraId="3CD73D23" w14:textId="77777777" w:rsidR="003159F6" w:rsidRDefault="003159F6" w:rsidP="003159F6">
      <w:pPr>
        <w:bidi/>
        <w:jc w:val="both"/>
        <w:rPr>
          <w:rFonts w:cs="David" w:hint="cs"/>
          <w:rtl/>
        </w:rPr>
      </w:pPr>
    </w:p>
    <w:p w14:paraId="28514EBE" w14:textId="77777777" w:rsidR="003159F6" w:rsidRPr="003159F6" w:rsidRDefault="003159F6" w:rsidP="003159F6">
      <w:pPr>
        <w:bidi/>
        <w:jc w:val="both"/>
        <w:rPr>
          <w:rFonts w:cs="David" w:hint="cs"/>
          <w:rtl/>
        </w:rPr>
      </w:pPr>
    </w:p>
    <w:p w14:paraId="52469F7F"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A61A81F" w14:textId="77777777" w:rsidR="003159F6" w:rsidRPr="003159F6" w:rsidRDefault="003159F6" w:rsidP="003159F6">
      <w:pPr>
        <w:bidi/>
        <w:jc w:val="both"/>
        <w:rPr>
          <w:rFonts w:cs="David" w:hint="cs"/>
          <w:rtl/>
        </w:rPr>
      </w:pPr>
    </w:p>
    <w:p w14:paraId="0F7B9710" w14:textId="77777777" w:rsidR="003159F6" w:rsidRPr="003159F6" w:rsidRDefault="003159F6" w:rsidP="003159F6">
      <w:pPr>
        <w:bidi/>
        <w:jc w:val="both"/>
        <w:rPr>
          <w:rFonts w:cs="David" w:hint="cs"/>
          <w:rtl/>
        </w:rPr>
      </w:pPr>
      <w:r w:rsidRPr="003159F6">
        <w:rPr>
          <w:rFonts w:cs="David" w:hint="cs"/>
          <w:rtl/>
        </w:rPr>
        <w:tab/>
        <w:t xml:space="preserve"> ככה. מפני שלא היית בדיונים הקודמים ועכשיו אם אתה רוצה שנרד לרזולוציה כזאת הם יפגעו. </w:t>
      </w:r>
    </w:p>
    <w:p w14:paraId="135F0693" w14:textId="77777777" w:rsidR="003159F6" w:rsidRPr="003159F6" w:rsidRDefault="003159F6" w:rsidP="003159F6">
      <w:pPr>
        <w:bidi/>
        <w:jc w:val="both"/>
        <w:rPr>
          <w:rFonts w:cs="David" w:hint="cs"/>
          <w:rtl/>
        </w:rPr>
      </w:pPr>
    </w:p>
    <w:p w14:paraId="3F8BED00" w14:textId="77777777" w:rsidR="003159F6" w:rsidRPr="003159F6" w:rsidRDefault="003159F6" w:rsidP="003159F6">
      <w:pPr>
        <w:bidi/>
        <w:jc w:val="both"/>
        <w:rPr>
          <w:rFonts w:cs="David" w:hint="cs"/>
          <w:rtl/>
        </w:rPr>
      </w:pPr>
      <w:r w:rsidRPr="003159F6">
        <w:rPr>
          <w:rFonts w:cs="David" w:hint="cs"/>
          <w:u w:val="single"/>
          <w:rtl/>
        </w:rPr>
        <w:t xml:space="preserve">יעקב </w:t>
      </w:r>
      <w:proofErr w:type="spellStart"/>
      <w:r w:rsidRPr="003159F6">
        <w:rPr>
          <w:rFonts w:cs="David" w:hint="cs"/>
          <w:u w:val="single"/>
          <w:rtl/>
        </w:rPr>
        <w:t>מרגי</w:t>
      </w:r>
      <w:proofErr w:type="spellEnd"/>
      <w:r w:rsidRPr="003159F6">
        <w:rPr>
          <w:rFonts w:cs="David" w:hint="cs"/>
          <w:u w:val="single"/>
          <w:rtl/>
        </w:rPr>
        <w:t>:</w:t>
      </w:r>
    </w:p>
    <w:p w14:paraId="760FEA4B" w14:textId="77777777" w:rsidR="003159F6" w:rsidRPr="003159F6" w:rsidRDefault="003159F6" w:rsidP="003159F6">
      <w:pPr>
        <w:bidi/>
        <w:jc w:val="both"/>
        <w:rPr>
          <w:rFonts w:cs="David" w:hint="cs"/>
          <w:rtl/>
        </w:rPr>
      </w:pPr>
    </w:p>
    <w:p w14:paraId="5B9C4285" w14:textId="77777777" w:rsidR="003159F6" w:rsidRPr="003159F6" w:rsidRDefault="003159F6" w:rsidP="003159F6">
      <w:pPr>
        <w:bidi/>
        <w:jc w:val="both"/>
        <w:rPr>
          <w:rFonts w:cs="David" w:hint="cs"/>
          <w:rtl/>
        </w:rPr>
      </w:pPr>
      <w:r w:rsidRPr="003159F6">
        <w:rPr>
          <w:rFonts w:cs="David" w:hint="cs"/>
          <w:rtl/>
        </w:rPr>
        <w:tab/>
        <w:t xml:space="preserve">אני רוצה להרגיע את הארגונים החברתיים פעם שביעית. מאחר וממשלת ישראל הודיעה שהיא לא תנהג כמו סין וטיבט אז אין להם מה לדאוג, הם יוכלו לפעול בכנסת. הייתי רוצה מהארגונים החברתיים, כשהם פועלים שלא למטרות רווח </w:t>
      </w:r>
      <w:proofErr w:type="spellStart"/>
      <w:r w:rsidRPr="003159F6">
        <w:rPr>
          <w:rFonts w:cs="David" w:hint="cs"/>
          <w:rtl/>
        </w:rPr>
        <w:t>והכל</w:t>
      </w:r>
      <w:proofErr w:type="spellEnd"/>
      <w:r w:rsidRPr="003159F6">
        <w:rPr>
          <w:rFonts w:cs="David" w:hint="cs"/>
          <w:rtl/>
        </w:rPr>
        <w:t xml:space="preserve"> למען מטרות חברתיות, גם כשיאמרו שאם בעל עניין שם להם תרומה של מיליון דולר או חצי מיליון דולר כדי לקדם מטרה חברתית - אני גם רוצה לדעת אותה. ראה ערך עיר </w:t>
      </w:r>
      <w:proofErr w:type="spellStart"/>
      <w:r w:rsidRPr="003159F6">
        <w:rPr>
          <w:rFonts w:cs="David" w:hint="cs"/>
          <w:rtl/>
        </w:rPr>
        <w:t>הבה"דים</w:t>
      </w:r>
      <w:proofErr w:type="spellEnd"/>
      <w:r w:rsidRPr="003159F6">
        <w:rPr>
          <w:rFonts w:cs="David" w:hint="cs"/>
          <w:rtl/>
        </w:rPr>
        <w:t xml:space="preserve">, מי מפעיל את הירוקים האלה. </w:t>
      </w:r>
    </w:p>
    <w:p w14:paraId="14B0CB26" w14:textId="77777777" w:rsidR="003159F6" w:rsidRPr="003159F6" w:rsidRDefault="003159F6" w:rsidP="003159F6">
      <w:pPr>
        <w:bidi/>
        <w:jc w:val="both"/>
        <w:rPr>
          <w:rFonts w:cs="David" w:hint="cs"/>
          <w:rtl/>
        </w:rPr>
      </w:pPr>
    </w:p>
    <w:p w14:paraId="5D6E3AAF"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8CE2928" w14:textId="77777777" w:rsidR="003159F6" w:rsidRPr="003159F6" w:rsidRDefault="003159F6" w:rsidP="003159F6">
      <w:pPr>
        <w:bidi/>
        <w:jc w:val="both"/>
        <w:rPr>
          <w:rFonts w:cs="David" w:hint="cs"/>
          <w:rtl/>
        </w:rPr>
      </w:pPr>
    </w:p>
    <w:p w14:paraId="480DDEB7" w14:textId="77777777" w:rsidR="003159F6" w:rsidRPr="003159F6" w:rsidRDefault="003159F6" w:rsidP="003159F6">
      <w:pPr>
        <w:bidi/>
        <w:jc w:val="both"/>
        <w:rPr>
          <w:rFonts w:cs="David" w:hint="cs"/>
          <w:rtl/>
        </w:rPr>
      </w:pPr>
      <w:r w:rsidRPr="003159F6">
        <w:rPr>
          <w:rFonts w:cs="David" w:hint="cs"/>
          <w:rtl/>
        </w:rPr>
        <w:tab/>
        <w:t xml:space="preserve"> תודה רבה. נציגת התנועה לזכויות האזרח, עורכת הדין </w:t>
      </w:r>
      <w:proofErr w:type="spellStart"/>
      <w:r w:rsidRPr="003159F6">
        <w:rPr>
          <w:rFonts w:cs="David" w:hint="cs"/>
          <w:rtl/>
        </w:rPr>
        <w:t>דבי</w:t>
      </w:r>
      <w:proofErr w:type="spellEnd"/>
      <w:r w:rsidRPr="003159F6">
        <w:rPr>
          <w:rFonts w:cs="David" w:hint="cs"/>
          <w:rtl/>
        </w:rPr>
        <w:t xml:space="preserve"> </w:t>
      </w:r>
      <w:proofErr w:type="spellStart"/>
      <w:r w:rsidRPr="003159F6">
        <w:rPr>
          <w:rFonts w:cs="David" w:hint="cs"/>
          <w:rtl/>
        </w:rPr>
        <w:t>גילד</w:t>
      </w:r>
      <w:proofErr w:type="spellEnd"/>
      <w:r w:rsidRPr="003159F6">
        <w:rPr>
          <w:rFonts w:cs="David" w:hint="cs"/>
          <w:rtl/>
        </w:rPr>
        <w:t xml:space="preserve">-חיו, בבקשה. </w:t>
      </w:r>
    </w:p>
    <w:p w14:paraId="5725DDA2" w14:textId="77777777" w:rsidR="003159F6" w:rsidRPr="003159F6" w:rsidRDefault="003159F6" w:rsidP="003159F6">
      <w:pPr>
        <w:bidi/>
        <w:jc w:val="both"/>
        <w:rPr>
          <w:rFonts w:cs="David" w:hint="cs"/>
          <w:rtl/>
        </w:rPr>
      </w:pPr>
    </w:p>
    <w:p w14:paraId="62B470CF" w14:textId="77777777" w:rsidR="003159F6" w:rsidRPr="003159F6" w:rsidRDefault="003159F6" w:rsidP="003159F6">
      <w:pPr>
        <w:bidi/>
        <w:jc w:val="both"/>
        <w:rPr>
          <w:rFonts w:cs="David" w:hint="cs"/>
          <w:i/>
          <w:iCs/>
          <w:rtl/>
        </w:rPr>
      </w:pPr>
      <w:proofErr w:type="spellStart"/>
      <w:r w:rsidRPr="003159F6">
        <w:rPr>
          <w:rFonts w:cs="David" w:hint="cs"/>
          <w:u w:val="single"/>
          <w:rtl/>
        </w:rPr>
        <w:t>דבי</w:t>
      </w:r>
      <w:proofErr w:type="spellEnd"/>
      <w:r w:rsidRPr="003159F6">
        <w:rPr>
          <w:rFonts w:cs="David" w:hint="cs"/>
          <w:u w:val="single"/>
          <w:rtl/>
        </w:rPr>
        <w:t xml:space="preserve"> </w:t>
      </w:r>
      <w:proofErr w:type="spellStart"/>
      <w:r w:rsidRPr="003159F6">
        <w:rPr>
          <w:rFonts w:cs="David" w:hint="cs"/>
          <w:u w:val="single"/>
          <w:rtl/>
        </w:rPr>
        <w:t>גילד</w:t>
      </w:r>
      <w:proofErr w:type="spellEnd"/>
      <w:r w:rsidRPr="003159F6">
        <w:rPr>
          <w:rFonts w:cs="David" w:hint="cs"/>
          <w:u w:val="single"/>
          <w:rtl/>
        </w:rPr>
        <w:t>-חיו:</w:t>
      </w:r>
    </w:p>
    <w:p w14:paraId="3F5890B0" w14:textId="77777777" w:rsidR="003159F6" w:rsidRPr="003159F6" w:rsidRDefault="003159F6" w:rsidP="003159F6">
      <w:pPr>
        <w:bidi/>
        <w:jc w:val="both"/>
        <w:rPr>
          <w:rFonts w:cs="David" w:hint="cs"/>
          <w:i/>
          <w:iCs/>
          <w:rtl/>
        </w:rPr>
      </w:pPr>
    </w:p>
    <w:p w14:paraId="43B38176" w14:textId="77777777" w:rsidR="003159F6" w:rsidRPr="003159F6" w:rsidRDefault="003159F6" w:rsidP="003159F6">
      <w:pPr>
        <w:bidi/>
        <w:ind w:firstLine="567"/>
        <w:jc w:val="both"/>
        <w:rPr>
          <w:rFonts w:cs="David" w:hint="cs"/>
          <w:i/>
          <w:iCs/>
          <w:rtl/>
        </w:rPr>
      </w:pPr>
      <w:r w:rsidRPr="003159F6">
        <w:rPr>
          <w:rFonts w:cs="David" w:hint="cs"/>
          <w:rtl/>
        </w:rPr>
        <w:t xml:space="preserve">אחת הבעיות בחוק היא הפתיחה של נושא השקיפות, אנחנו כמובן בעדו ואנחנו פועלים על פיו מן הסתם, לבין מגבלות אחרות בחוק. החוק לא עוסק רק בשקיפות אלא גם בהגבלת הצעדים. הגבלת הצעדים יכולה להיות טובה אם היא תהיה מנוסחת באופן יותר קונקרטי שלא יעורר טעויות ולא יפתח אפשרות לפגיעה בארגונים. כמובן שהיינו רוצים בגלל ההגבלות שהן בעייתיות ואין מי </w:t>
      </w:r>
      <w:proofErr w:type="spellStart"/>
      <w:r w:rsidRPr="003159F6">
        <w:rPr>
          <w:rFonts w:cs="David" w:hint="cs"/>
          <w:rtl/>
        </w:rPr>
        <w:t>שיחריג</w:t>
      </w:r>
      <w:proofErr w:type="spellEnd"/>
      <w:r w:rsidRPr="003159F6">
        <w:rPr>
          <w:rFonts w:cs="David" w:hint="cs"/>
          <w:rtl/>
        </w:rPr>
        <w:t xml:space="preserve"> אותן - - - </w:t>
      </w:r>
    </w:p>
    <w:p w14:paraId="587A5752" w14:textId="77777777" w:rsidR="003159F6" w:rsidRPr="003159F6" w:rsidRDefault="003159F6" w:rsidP="003159F6">
      <w:pPr>
        <w:bidi/>
        <w:jc w:val="both"/>
        <w:rPr>
          <w:rFonts w:cs="David" w:hint="cs"/>
          <w:rtl/>
        </w:rPr>
      </w:pPr>
    </w:p>
    <w:p w14:paraId="6874BB41" w14:textId="77777777" w:rsidR="003159F6" w:rsidRPr="003159F6" w:rsidRDefault="003159F6" w:rsidP="003159F6">
      <w:pPr>
        <w:bidi/>
        <w:jc w:val="both"/>
        <w:rPr>
          <w:rFonts w:cs="David" w:hint="cs"/>
          <w:u w:val="single"/>
          <w:rtl/>
        </w:rPr>
      </w:pPr>
    </w:p>
    <w:p w14:paraId="61409DF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06F97935" w14:textId="77777777" w:rsidR="003159F6" w:rsidRPr="003159F6" w:rsidRDefault="003159F6" w:rsidP="003159F6">
      <w:pPr>
        <w:bidi/>
        <w:jc w:val="both"/>
        <w:rPr>
          <w:rFonts w:cs="David" w:hint="cs"/>
          <w:rtl/>
        </w:rPr>
      </w:pPr>
    </w:p>
    <w:p w14:paraId="2BABA39F" w14:textId="77777777" w:rsidR="003159F6" w:rsidRPr="003159F6" w:rsidRDefault="003159F6" w:rsidP="003159F6">
      <w:pPr>
        <w:bidi/>
        <w:jc w:val="both"/>
        <w:rPr>
          <w:rFonts w:cs="David" w:hint="cs"/>
          <w:rtl/>
        </w:rPr>
      </w:pPr>
      <w:r w:rsidRPr="003159F6">
        <w:rPr>
          <w:rFonts w:cs="David" w:hint="cs"/>
          <w:rtl/>
        </w:rPr>
        <w:tab/>
        <w:t xml:space="preserve">איפה זה מצר את צעדייך כנציגת ארגון חברתי? </w:t>
      </w:r>
    </w:p>
    <w:p w14:paraId="72B0DB88" w14:textId="77777777" w:rsidR="003159F6" w:rsidRPr="003159F6" w:rsidRDefault="003159F6" w:rsidP="003159F6">
      <w:pPr>
        <w:bidi/>
        <w:jc w:val="both"/>
        <w:rPr>
          <w:rFonts w:cs="David" w:hint="cs"/>
          <w:rtl/>
        </w:rPr>
      </w:pPr>
    </w:p>
    <w:p w14:paraId="05E2E945" w14:textId="77777777" w:rsidR="003159F6" w:rsidRPr="003159F6" w:rsidRDefault="003159F6" w:rsidP="003159F6">
      <w:pPr>
        <w:bidi/>
        <w:jc w:val="both"/>
        <w:rPr>
          <w:rFonts w:cs="David" w:hint="cs"/>
          <w:i/>
          <w:iCs/>
          <w:rtl/>
        </w:rPr>
      </w:pPr>
      <w:proofErr w:type="spellStart"/>
      <w:r w:rsidRPr="003159F6">
        <w:rPr>
          <w:rFonts w:cs="David" w:hint="cs"/>
          <w:u w:val="single"/>
          <w:rtl/>
        </w:rPr>
        <w:t>דבי</w:t>
      </w:r>
      <w:proofErr w:type="spellEnd"/>
      <w:r w:rsidRPr="003159F6">
        <w:rPr>
          <w:rFonts w:cs="David" w:hint="cs"/>
          <w:u w:val="single"/>
          <w:rtl/>
        </w:rPr>
        <w:t xml:space="preserve"> </w:t>
      </w:r>
      <w:proofErr w:type="spellStart"/>
      <w:r w:rsidRPr="003159F6">
        <w:rPr>
          <w:rFonts w:cs="David" w:hint="cs"/>
          <w:u w:val="single"/>
          <w:rtl/>
        </w:rPr>
        <w:t>גילד</w:t>
      </w:r>
      <w:proofErr w:type="spellEnd"/>
      <w:r w:rsidRPr="003159F6">
        <w:rPr>
          <w:rFonts w:cs="David" w:hint="cs"/>
          <w:u w:val="single"/>
          <w:rtl/>
        </w:rPr>
        <w:t>-חיו:</w:t>
      </w:r>
    </w:p>
    <w:p w14:paraId="6D1BAF17" w14:textId="77777777" w:rsidR="003159F6" w:rsidRPr="003159F6" w:rsidRDefault="003159F6" w:rsidP="003159F6">
      <w:pPr>
        <w:bidi/>
        <w:jc w:val="both"/>
        <w:rPr>
          <w:rFonts w:cs="David" w:hint="cs"/>
          <w:i/>
          <w:iCs/>
          <w:rtl/>
        </w:rPr>
      </w:pPr>
    </w:p>
    <w:p w14:paraId="5A18F9F1" w14:textId="77777777" w:rsidR="003159F6" w:rsidRPr="003159F6" w:rsidRDefault="003159F6" w:rsidP="003159F6">
      <w:pPr>
        <w:bidi/>
        <w:jc w:val="both"/>
        <w:rPr>
          <w:rFonts w:cs="David" w:hint="cs"/>
          <w:rtl/>
        </w:rPr>
      </w:pPr>
      <w:r w:rsidRPr="003159F6">
        <w:rPr>
          <w:rFonts w:cs="David" w:hint="cs"/>
          <w:i/>
          <w:iCs/>
          <w:rtl/>
        </w:rPr>
        <w:tab/>
        <w:t xml:space="preserve"> </w:t>
      </w:r>
      <w:r w:rsidRPr="003159F6">
        <w:rPr>
          <w:rFonts w:cs="David" w:hint="cs"/>
          <w:rtl/>
        </w:rPr>
        <w:t xml:space="preserve">פירטתי את זה מאוד בהרחבה. </w:t>
      </w:r>
    </w:p>
    <w:p w14:paraId="0B3984AC" w14:textId="77777777" w:rsidR="003159F6" w:rsidRPr="003159F6" w:rsidRDefault="003159F6" w:rsidP="003159F6">
      <w:pPr>
        <w:bidi/>
        <w:jc w:val="both"/>
        <w:rPr>
          <w:rFonts w:cs="David" w:hint="cs"/>
          <w:rtl/>
        </w:rPr>
      </w:pPr>
    </w:p>
    <w:p w14:paraId="38A3601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EAA7FF6" w14:textId="77777777" w:rsidR="003159F6" w:rsidRPr="003159F6" w:rsidRDefault="003159F6" w:rsidP="003159F6">
      <w:pPr>
        <w:bidi/>
        <w:jc w:val="both"/>
        <w:rPr>
          <w:rFonts w:cs="David" w:hint="cs"/>
          <w:rtl/>
        </w:rPr>
      </w:pPr>
    </w:p>
    <w:p w14:paraId="1DFBFB41" w14:textId="77777777" w:rsidR="003159F6" w:rsidRPr="003159F6" w:rsidRDefault="003159F6" w:rsidP="003159F6">
      <w:pPr>
        <w:bidi/>
        <w:jc w:val="both"/>
        <w:rPr>
          <w:rFonts w:cs="David" w:hint="cs"/>
          <w:rtl/>
        </w:rPr>
      </w:pPr>
      <w:r w:rsidRPr="003159F6">
        <w:rPr>
          <w:rFonts w:cs="David" w:hint="cs"/>
          <w:rtl/>
        </w:rPr>
        <w:tab/>
        <w:t xml:space="preserve"> קראתי את זה, לא שכנעת אותי. </w:t>
      </w:r>
    </w:p>
    <w:p w14:paraId="66E29BE4" w14:textId="77777777" w:rsidR="003159F6" w:rsidRPr="003159F6" w:rsidRDefault="003159F6" w:rsidP="003159F6">
      <w:pPr>
        <w:bidi/>
        <w:jc w:val="both"/>
        <w:rPr>
          <w:rFonts w:cs="David" w:hint="cs"/>
          <w:rtl/>
        </w:rPr>
      </w:pPr>
    </w:p>
    <w:p w14:paraId="1E836B46" w14:textId="77777777" w:rsidR="003159F6" w:rsidRPr="003159F6" w:rsidRDefault="003159F6" w:rsidP="003159F6">
      <w:pPr>
        <w:bidi/>
        <w:jc w:val="both"/>
        <w:rPr>
          <w:rFonts w:cs="David" w:hint="cs"/>
          <w:i/>
          <w:iCs/>
          <w:rtl/>
        </w:rPr>
      </w:pPr>
      <w:proofErr w:type="spellStart"/>
      <w:r w:rsidRPr="003159F6">
        <w:rPr>
          <w:rFonts w:cs="David" w:hint="cs"/>
          <w:u w:val="single"/>
          <w:rtl/>
        </w:rPr>
        <w:t>דבי</w:t>
      </w:r>
      <w:proofErr w:type="spellEnd"/>
      <w:r w:rsidRPr="003159F6">
        <w:rPr>
          <w:rFonts w:cs="David" w:hint="cs"/>
          <w:u w:val="single"/>
          <w:rtl/>
        </w:rPr>
        <w:t xml:space="preserve"> </w:t>
      </w:r>
      <w:proofErr w:type="spellStart"/>
      <w:r w:rsidRPr="003159F6">
        <w:rPr>
          <w:rFonts w:cs="David" w:hint="cs"/>
          <w:u w:val="single"/>
          <w:rtl/>
        </w:rPr>
        <w:t>גילד</w:t>
      </w:r>
      <w:proofErr w:type="spellEnd"/>
      <w:r w:rsidRPr="003159F6">
        <w:rPr>
          <w:rFonts w:cs="David" w:hint="cs"/>
          <w:u w:val="single"/>
          <w:rtl/>
        </w:rPr>
        <w:t>-חיו:</w:t>
      </w:r>
    </w:p>
    <w:p w14:paraId="32B7100E" w14:textId="77777777" w:rsidR="003159F6" w:rsidRPr="003159F6" w:rsidRDefault="003159F6" w:rsidP="003159F6">
      <w:pPr>
        <w:bidi/>
        <w:jc w:val="both"/>
        <w:rPr>
          <w:rFonts w:cs="David" w:hint="cs"/>
          <w:i/>
          <w:iCs/>
          <w:rtl/>
        </w:rPr>
      </w:pPr>
    </w:p>
    <w:p w14:paraId="33EFC8B2" w14:textId="77777777" w:rsidR="003159F6" w:rsidRPr="003159F6" w:rsidRDefault="003159F6" w:rsidP="003159F6">
      <w:pPr>
        <w:bidi/>
        <w:jc w:val="both"/>
        <w:rPr>
          <w:rFonts w:cs="David" w:hint="cs"/>
          <w:rtl/>
        </w:rPr>
      </w:pPr>
      <w:r w:rsidRPr="003159F6">
        <w:rPr>
          <w:rFonts w:cs="David" w:hint="cs"/>
          <w:i/>
          <w:iCs/>
          <w:rtl/>
        </w:rPr>
        <w:tab/>
      </w:r>
      <w:r w:rsidRPr="003159F6">
        <w:rPr>
          <w:rFonts w:cs="David" w:hint="cs"/>
          <w:rtl/>
        </w:rPr>
        <w:t xml:space="preserve"> הליכי המתן והביטול לא מספיק מאורגנים באופן שיגן על הארגונים. </w:t>
      </w:r>
    </w:p>
    <w:p w14:paraId="10F325D1" w14:textId="77777777" w:rsidR="003159F6" w:rsidRPr="003159F6" w:rsidRDefault="003159F6" w:rsidP="003159F6">
      <w:pPr>
        <w:bidi/>
        <w:jc w:val="both"/>
        <w:rPr>
          <w:rFonts w:cs="David" w:hint="cs"/>
          <w:rtl/>
        </w:rPr>
      </w:pPr>
    </w:p>
    <w:p w14:paraId="5AFE6B89" w14:textId="77777777" w:rsidR="003159F6" w:rsidRPr="003159F6" w:rsidRDefault="003159F6" w:rsidP="003159F6">
      <w:pPr>
        <w:bidi/>
        <w:jc w:val="both"/>
        <w:rPr>
          <w:rFonts w:cs="David" w:hint="cs"/>
          <w:rtl/>
        </w:rPr>
      </w:pPr>
      <w:r w:rsidRPr="003159F6">
        <w:rPr>
          <w:rFonts w:cs="David" w:hint="cs"/>
          <w:u w:val="single"/>
          <w:rtl/>
        </w:rPr>
        <w:t>אייל ינון:</w:t>
      </w:r>
    </w:p>
    <w:p w14:paraId="6D7051D7" w14:textId="77777777" w:rsidR="003159F6" w:rsidRPr="003159F6" w:rsidRDefault="003159F6" w:rsidP="003159F6">
      <w:pPr>
        <w:bidi/>
        <w:jc w:val="both"/>
        <w:rPr>
          <w:rFonts w:cs="David" w:hint="cs"/>
          <w:rtl/>
        </w:rPr>
      </w:pPr>
    </w:p>
    <w:p w14:paraId="0900949A" w14:textId="77777777" w:rsidR="003159F6" w:rsidRPr="003159F6" w:rsidRDefault="003159F6" w:rsidP="003159F6">
      <w:pPr>
        <w:bidi/>
        <w:jc w:val="both"/>
        <w:rPr>
          <w:rFonts w:cs="David" w:hint="cs"/>
          <w:rtl/>
        </w:rPr>
      </w:pPr>
      <w:r w:rsidRPr="003159F6">
        <w:rPr>
          <w:rFonts w:cs="David" w:hint="cs"/>
          <w:rtl/>
        </w:rPr>
        <w:tab/>
        <w:t xml:space="preserve"> למה אתם זקוקים להגנה יותר מכל אחד אחר? האם אתם מרגישים שמישהו רודף אחריכם? שמישהו לא נותן לכם היתרים? שמישהו יעיז לא לתת היתר? איפה הבעיה? </w:t>
      </w:r>
    </w:p>
    <w:p w14:paraId="76519635" w14:textId="77777777" w:rsidR="003159F6" w:rsidRPr="003159F6" w:rsidRDefault="003159F6" w:rsidP="003159F6">
      <w:pPr>
        <w:bidi/>
        <w:jc w:val="both"/>
        <w:rPr>
          <w:rFonts w:cs="David" w:hint="cs"/>
          <w:rtl/>
        </w:rPr>
      </w:pPr>
    </w:p>
    <w:p w14:paraId="32FC6D49" w14:textId="77777777" w:rsidR="003159F6" w:rsidRPr="003159F6" w:rsidRDefault="003159F6" w:rsidP="003159F6">
      <w:pPr>
        <w:bidi/>
        <w:jc w:val="both"/>
        <w:rPr>
          <w:rFonts w:cs="David" w:hint="cs"/>
          <w:i/>
          <w:iCs/>
          <w:rtl/>
        </w:rPr>
      </w:pPr>
      <w:proofErr w:type="spellStart"/>
      <w:r w:rsidRPr="003159F6">
        <w:rPr>
          <w:rFonts w:cs="David" w:hint="cs"/>
          <w:u w:val="single"/>
          <w:rtl/>
        </w:rPr>
        <w:t>דבי</w:t>
      </w:r>
      <w:proofErr w:type="spellEnd"/>
      <w:r w:rsidRPr="003159F6">
        <w:rPr>
          <w:rFonts w:cs="David" w:hint="cs"/>
          <w:u w:val="single"/>
          <w:rtl/>
        </w:rPr>
        <w:t xml:space="preserve"> </w:t>
      </w:r>
      <w:proofErr w:type="spellStart"/>
      <w:r w:rsidRPr="003159F6">
        <w:rPr>
          <w:rFonts w:cs="David" w:hint="cs"/>
          <w:u w:val="single"/>
          <w:rtl/>
        </w:rPr>
        <w:t>גילד</w:t>
      </w:r>
      <w:proofErr w:type="spellEnd"/>
      <w:r w:rsidRPr="003159F6">
        <w:rPr>
          <w:rFonts w:cs="David" w:hint="cs"/>
          <w:u w:val="single"/>
          <w:rtl/>
        </w:rPr>
        <w:t>-חיו:</w:t>
      </w:r>
    </w:p>
    <w:p w14:paraId="18F95114" w14:textId="77777777" w:rsidR="003159F6" w:rsidRPr="003159F6" w:rsidRDefault="003159F6" w:rsidP="003159F6">
      <w:pPr>
        <w:bidi/>
        <w:jc w:val="both"/>
        <w:rPr>
          <w:rFonts w:cs="David" w:hint="cs"/>
          <w:i/>
          <w:iCs/>
          <w:rtl/>
        </w:rPr>
      </w:pPr>
    </w:p>
    <w:p w14:paraId="2FA831A7" w14:textId="77777777" w:rsidR="003159F6" w:rsidRPr="003159F6" w:rsidRDefault="003159F6" w:rsidP="003159F6">
      <w:pPr>
        <w:bidi/>
        <w:jc w:val="both"/>
        <w:rPr>
          <w:rFonts w:cs="David" w:hint="cs"/>
          <w:rtl/>
        </w:rPr>
      </w:pPr>
      <w:r w:rsidRPr="003159F6">
        <w:rPr>
          <w:rFonts w:cs="David" w:hint="cs"/>
          <w:i/>
          <w:iCs/>
          <w:rtl/>
        </w:rPr>
        <w:tab/>
      </w:r>
      <w:r w:rsidRPr="003159F6">
        <w:rPr>
          <w:rFonts w:cs="David" w:hint="cs"/>
          <w:rtl/>
        </w:rPr>
        <w:t xml:space="preserve">כן אנחנו מרגישים. </w:t>
      </w:r>
    </w:p>
    <w:p w14:paraId="62858EC9" w14:textId="77777777" w:rsidR="003159F6" w:rsidRPr="003159F6" w:rsidRDefault="003159F6" w:rsidP="003159F6">
      <w:pPr>
        <w:bidi/>
        <w:jc w:val="both"/>
        <w:rPr>
          <w:rFonts w:cs="David" w:hint="cs"/>
          <w:rtl/>
        </w:rPr>
      </w:pPr>
    </w:p>
    <w:p w14:paraId="38C39AEC"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31B2AC6" w14:textId="77777777" w:rsidR="003159F6" w:rsidRPr="003159F6" w:rsidRDefault="003159F6" w:rsidP="003159F6">
      <w:pPr>
        <w:bidi/>
        <w:jc w:val="both"/>
        <w:rPr>
          <w:rFonts w:cs="David" w:hint="cs"/>
          <w:rtl/>
        </w:rPr>
      </w:pPr>
    </w:p>
    <w:p w14:paraId="0444BC02" w14:textId="77777777" w:rsidR="003159F6" w:rsidRPr="003159F6" w:rsidRDefault="003159F6" w:rsidP="003159F6">
      <w:pPr>
        <w:bidi/>
        <w:jc w:val="both"/>
        <w:rPr>
          <w:rFonts w:cs="David" w:hint="cs"/>
          <w:rtl/>
        </w:rPr>
      </w:pPr>
      <w:r w:rsidRPr="003159F6">
        <w:rPr>
          <w:rFonts w:cs="David" w:hint="cs"/>
          <w:rtl/>
        </w:rPr>
        <w:tab/>
        <w:t>מאיפה זה נובע? מה הבסיס? אם היית אומרת לי, יש בסיס, אנחנו נרדפים כאן על ידי ממשלה קפיטליסטית שלא נותנת לארגונים החברתיים לומר את דברם?</w:t>
      </w:r>
    </w:p>
    <w:p w14:paraId="5BED568B" w14:textId="77777777" w:rsidR="003159F6" w:rsidRPr="003159F6" w:rsidRDefault="003159F6" w:rsidP="003159F6">
      <w:pPr>
        <w:bidi/>
        <w:jc w:val="both"/>
        <w:rPr>
          <w:rFonts w:cs="David" w:hint="cs"/>
          <w:rtl/>
        </w:rPr>
      </w:pPr>
    </w:p>
    <w:p w14:paraId="3B1DE6B7" w14:textId="77777777" w:rsidR="003159F6" w:rsidRDefault="003159F6" w:rsidP="003159F6">
      <w:pPr>
        <w:bidi/>
        <w:jc w:val="both"/>
        <w:rPr>
          <w:rFonts w:cs="David" w:hint="cs"/>
          <w:u w:val="single"/>
          <w:rtl/>
        </w:rPr>
      </w:pPr>
    </w:p>
    <w:p w14:paraId="0528DA9E" w14:textId="77777777" w:rsidR="003159F6" w:rsidRDefault="003159F6" w:rsidP="003159F6">
      <w:pPr>
        <w:bidi/>
        <w:jc w:val="both"/>
        <w:rPr>
          <w:rFonts w:cs="David" w:hint="cs"/>
          <w:u w:val="single"/>
          <w:rtl/>
        </w:rPr>
      </w:pPr>
    </w:p>
    <w:p w14:paraId="0B57949A" w14:textId="77777777" w:rsidR="003159F6" w:rsidRDefault="003159F6" w:rsidP="003159F6">
      <w:pPr>
        <w:bidi/>
        <w:jc w:val="both"/>
        <w:rPr>
          <w:rFonts w:cs="David" w:hint="cs"/>
          <w:u w:val="single"/>
          <w:rtl/>
        </w:rPr>
      </w:pPr>
    </w:p>
    <w:p w14:paraId="39EC8A13" w14:textId="77777777" w:rsidR="003159F6" w:rsidRPr="003159F6" w:rsidRDefault="003159F6" w:rsidP="003159F6">
      <w:pPr>
        <w:bidi/>
        <w:jc w:val="both"/>
        <w:rPr>
          <w:rFonts w:cs="David" w:hint="cs"/>
          <w:rtl/>
        </w:rPr>
      </w:pPr>
      <w:r w:rsidRPr="003159F6">
        <w:rPr>
          <w:rFonts w:cs="David" w:hint="cs"/>
          <w:u w:val="single"/>
          <w:rtl/>
        </w:rPr>
        <w:t>אייל ינון:</w:t>
      </w:r>
    </w:p>
    <w:p w14:paraId="4279C23C" w14:textId="77777777" w:rsidR="003159F6" w:rsidRPr="003159F6" w:rsidRDefault="003159F6" w:rsidP="003159F6">
      <w:pPr>
        <w:bidi/>
        <w:jc w:val="both"/>
        <w:rPr>
          <w:rFonts w:cs="David" w:hint="cs"/>
          <w:rtl/>
        </w:rPr>
      </w:pPr>
    </w:p>
    <w:p w14:paraId="541D4EA3" w14:textId="77777777" w:rsidR="003159F6" w:rsidRPr="003159F6" w:rsidRDefault="003159F6" w:rsidP="003159F6">
      <w:pPr>
        <w:bidi/>
        <w:jc w:val="both"/>
        <w:rPr>
          <w:rFonts w:cs="David" w:hint="cs"/>
          <w:rtl/>
        </w:rPr>
      </w:pPr>
      <w:r w:rsidRPr="003159F6">
        <w:rPr>
          <w:rFonts w:cs="David" w:hint="cs"/>
          <w:rtl/>
        </w:rPr>
        <w:tab/>
        <w:t xml:space="preserve"> מישהו יעז לא לתת לאגודה לזכויות האזרח?</w:t>
      </w:r>
    </w:p>
    <w:p w14:paraId="035EB110" w14:textId="77777777" w:rsidR="003159F6" w:rsidRPr="003159F6" w:rsidRDefault="003159F6" w:rsidP="003159F6">
      <w:pPr>
        <w:bidi/>
        <w:jc w:val="both"/>
        <w:rPr>
          <w:rFonts w:cs="David" w:hint="cs"/>
          <w:rtl/>
        </w:rPr>
      </w:pPr>
    </w:p>
    <w:p w14:paraId="62BB713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BF3A3AC" w14:textId="77777777" w:rsidR="003159F6" w:rsidRPr="003159F6" w:rsidRDefault="003159F6" w:rsidP="003159F6">
      <w:pPr>
        <w:bidi/>
        <w:jc w:val="both"/>
        <w:rPr>
          <w:rFonts w:cs="David" w:hint="cs"/>
          <w:rtl/>
        </w:rPr>
      </w:pPr>
    </w:p>
    <w:p w14:paraId="5CDAE303" w14:textId="77777777" w:rsidR="003159F6" w:rsidRPr="003159F6" w:rsidRDefault="003159F6" w:rsidP="003159F6">
      <w:pPr>
        <w:bidi/>
        <w:jc w:val="both"/>
        <w:rPr>
          <w:rFonts w:cs="David" w:hint="cs"/>
          <w:rtl/>
        </w:rPr>
      </w:pPr>
      <w:r w:rsidRPr="003159F6">
        <w:rPr>
          <w:rFonts w:cs="David" w:hint="cs"/>
          <w:rtl/>
        </w:rPr>
        <w:tab/>
        <w:t xml:space="preserve"> תאמינו לי,  תמיד יהיו ואני מקווה ששלי תהיה גם בכנסת הבאה, אני לא יודע איפה אני אהיה אבל תמיד יהיו חברי כנסת שייצגו את הארגונים החברתיים ויתנו להם גיבוי. </w:t>
      </w:r>
    </w:p>
    <w:p w14:paraId="5443C8A6" w14:textId="77777777" w:rsidR="003159F6" w:rsidRPr="003159F6" w:rsidRDefault="003159F6" w:rsidP="003159F6">
      <w:pPr>
        <w:bidi/>
        <w:jc w:val="both"/>
        <w:rPr>
          <w:rFonts w:cs="David" w:hint="cs"/>
          <w:rtl/>
        </w:rPr>
      </w:pPr>
    </w:p>
    <w:p w14:paraId="47756AFC" w14:textId="77777777" w:rsidR="003159F6" w:rsidRPr="003159F6" w:rsidRDefault="003159F6" w:rsidP="003159F6">
      <w:pPr>
        <w:bidi/>
        <w:jc w:val="both"/>
        <w:rPr>
          <w:rFonts w:cs="David" w:hint="cs"/>
          <w:i/>
          <w:iCs/>
          <w:rtl/>
        </w:rPr>
      </w:pPr>
      <w:proofErr w:type="spellStart"/>
      <w:r w:rsidRPr="003159F6">
        <w:rPr>
          <w:rFonts w:cs="David" w:hint="cs"/>
          <w:u w:val="single"/>
          <w:rtl/>
        </w:rPr>
        <w:t>דבי</w:t>
      </w:r>
      <w:proofErr w:type="spellEnd"/>
      <w:r w:rsidRPr="003159F6">
        <w:rPr>
          <w:rFonts w:cs="David" w:hint="cs"/>
          <w:u w:val="single"/>
          <w:rtl/>
        </w:rPr>
        <w:t xml:space="preserve"> </w:t>
      </w:r>
      <w:proofErr w:type="spellStart"/>
      <w:r w:rsidRPr="003159F6">
        <w:rPr>
          <w:rFonts w:cs="David" w:hint="cs"/>
          <w:u w:val="single"/>
          <w:rtl/>
        </w:rPr>
        <w:t>גילד</w:t>
      </w:r>
      <w:proofErr w:type="spellEnd"/>
      <w:r w:rsidRPr="003159F6">
        <w:rPr>
          <w:rFonts w:cs="David" w:hint="cs"/>
          <w:u w:val="single"/>
          <w:rtl/>
        </w:rPr>
        <w:t>-חיו:</w:t>
      </w:r>
    </w:p>
    <w:p w14:paraId="7E9627D9" w14:textId="77777777" w:rsidR="003159F6" w:rsidRPr="003159F6" w:rsidRDefault="003159F6" w:rsidP="003159F6">
      <w:pPr>
        <w:bidi/>
        <w:jc w:val="both"/>
        <w:rPr>
          <w:rFonts w:cs="David" w:hint="cs"/>
          <w:i/>
          <w:iCs/>
          <w:rtl/>
        </w:rPr>
      </w:pPr>
    </w:p>
    <w:p w14:paraId="6183BC05" w14:textId="77777777" w:rsidR="003159F6" w:rsidRPr="003159F6" w:rsidRDefault="003159F6" w:rsidP="003159F6">
      <w:pPr>
        <w:bidi/>
        <w:jc w:val="both"/>
        <w:rPr>
          <w:rFonts w:cs="David" w:hint="cs"/>
          <w:rtl/>
        </w:rPr>
      </w:pPr>
      <w:r w:rsidRPr="003159F6">
        <w:rPr>
          <w:rFonts w:cs="David" w:hint="cs"/>
          <w:i/>
          <w:iCs/>
          <w:rtl/>
        </w:rPr>
        <w:tab/>
      </w:r>
      <w:r w:rsidRPr="003159F6">
        <w:rPr>
          <w:rFonts w:cs="David" w:hint="cs"/>
          <w:rtl/>
        </w:rPr>
        <w:t xml:space="preserve">מדובר בעניין עקרוני, שמים חקיקה על השולחן איזשהו הסדר שפותח פתחים מסוימים, חייבים להתייחס לפתחים האלה, אי אפשר להגיד: זה לא היה אף פעם. אם זה יהיה מחר זה לא אומר שבגלל שזה לא היה עד עכשיו - - - </w:t>
      </w:r>
    </w:p>
    <w:p w14:paraId="15D10654" w14:textId="77777777" w:rsidR="003159F6" w:rsidRPr="003159F6" w:rsidRDefault="003159F6" w:rsidP="003159F6">
      <w:pPr>
        <w:bidi/>
        <w:jc w:val="both"/>
        <w:rPr>
          <w:rFonts w:cs="David" w:hint="cs"/>
          <w:rtl/>
        </w:rPr>
      </w:pPr>
    </w:p>
    <w:p w14:paraId="0EEC775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0AA3E1D" w14:textId="77777777" w:rsidR="003159F6" w:rsidRPr="003159F6" w:rsidRDefault="003159F6" w:rsidP="003159F6">
      <w:pPr>
        <w:bidi/>
        <w:jc w:val="both"/>
        <w:rPr>
          <w:rFonts w:cs="David" w:hint="cs"/>
          <w:rtl/>
        </w:rPr>
      </w:pPr>
    </w:p>
    <w:p w14:paraId="3E1D904A" w14:textId="77777777" w:rsidR="003159F6" w:rsidRPr="003159F6" w:rsidRDefault="003159F6" w:rsidP="003159F6">
      <w:pPr>
        <w:bidi/>
        <w:jc w:val="both"/>
        <w:rPr>
          <w:rFonts w:cs="David" w:hint="cs"/>
          <w:rtl/>
        </w:rPr>
      </w:pPr>
      <w:r w:rsidRPr="003159F6">
        <w:rPr>
          <w:rFonts w:cs="David" w:hint="cs"/>
          <w:rtl/>
        </w:rPr>
        <w:tab/>
        <w:t xml:space="preserve">גברתי, תרשי לי לומר לך משהו, את לא חושדת בחברת הכנסת שלי </w:t>
      </w:r>
      <w:proofErr w:type="spellStart"/>
      <w:r w:rsidRPr="003159F6">
        <w:rPr>
          <w:rFonts w:cs="David" w:hint="cs"/>
          <w:rtl/>
        </w:rPr>
        <w:t>יחימוביץ</w:t>
      </w:r>
      <w:proofErr w:type="spellEnd"/>
      <w:r w:rsidRPr="003159F6">
        <w:rPr>
          <w:rFonts w:cs="David" w:hint="cs"/>
          <w:rtl/>
        </w:rPr>
        <w:t xml:space="preserve"> וגם בי. הצעת החוק הזאת היא באמת מאוד מצומצמת, דיברתי עם כמה לוביסטים, היא לא עושה לכם שום עוול, היא רק מסדירה את העניינים ואולי מגבירה את השקיפות שזה טוב לכל אחד מכם יותר מאשר לנו. </w:t>
      </w:r>
    </w:p>
    <w:p w14:paraId="0F3531BD" w14:textId="77777777" w:rsidR="003159F6" w:rsidRPr="003159F6" w:rsidRDefault="003159F6" w:rsidP="003159F6">
      <w:pPr>
        <w:bidi/>
        <w:jc w:val="both"/>
        <w:rPr>
          <w:rFonts w:cs="David" w:hint="cs"/>
          <w:rtl/>
        </w:rPr>
      </w:pPr>
    </w:p>
    <w:p w14:paraId="06C1E4BF" w14:textId="77777777" w:rsidR="003159F6" w:rsidRPr="003159F6" w:rsidRDefault="003159F6" w:rsidP="003159F6">
      <w:pPr>
        <w:bidi/>
        <w:jc w:val="both"/>
        <w:rPr>
          <w:rFonts w:cs="David" w:hint="cs"/>
          <w:u w:val="single"/>
          <w:rtl/>
        </w:rPr>
      </w:pPr>
    </w:p>
    <w:p w14:paraId="577138FE" w14:textId="77777777" w:rsidR="003159F6" w:rsidRPr="003159F6" w:rsidRDefault="003159F6" w:rsidP="003159F6">
      <w:pPr>
        <w:bidi/>
        <w:jc w:val="both"/>
        <w:rPr>
          <w:rFonts w:cs="David" w:hint="cs"/>
          <w:u w:val="single"/>
          <w:rtl/>
        </w:rPr>
      </w:pPr>
    </w:p>
    <w:p w14:paraId="2DA45EA9" w14:textId="77777777" w:rsidR="003159F6" w:rsidRPr="003159F6" w:rsidRDefault="003159F6" w:rsidP="003159F6">
      <w:pPr>
        <w:bidi/>
        <w:jc w:val="both"/>
        <w:rPr>
          <w:rFonts w:cs="David" w:hint="cs"/>
          <w:rtl/>
        </w:rPr>
      </w:pPr>
      <w:r w:rsidRPr="003159F6">
        <w:rPr>
          <w:rFonts w:cs="David" w:hint="cs"/>
          <w:u w:val="single"/>
          <w:rtl/>
        </w:rPr>
        <w:t>אייל ינון:</w:t>
      </w:r>
    </w:p>
    <w:p w14:paraId="15D052F0" w14:textId="77777777" w:rsidR="003159F6" w:rsidRPr="003159F6" w:rsidRDefault="003159F6" w:rsidP="003159F6">
      <w:pPr>
        <w:bidi/>
        <w:jc w:val="both"/>
        <w:rPr>
          <w:rFonts w:cs="David" w:hint="cs"/>
          <w:rtl/>
        </w:rPr>
      </w:pPr>
    </w:p>
    <w:p w14:paraId="740A76FC" w14:textId="77777777" w:rsidR="003159F6" w:rsidRPr="003159F6" w:rsidRDefault="003159F6" w:rsidP="003159F6">
      <w:pPr>
        <w:bidi/>
        <w:jc w:val="both"/>
        <w:rPr>
          <w:rFonts w:cs="David" w:hint="cs"/>
          <w:rtl/>
        </w:rPr>
      </w:pPr>
      <w:r w:rsidRPr="003159F6">
        <w:rPr>
          <w:rFonts w:cs="David" w:hint="cs"/>
          <w:rtl/>
        </w:rPr>
        <w:tab/>
        <w:t xml:space="preserve"> לי נראה שהבעיה שלכם היא אחרת. הבעיה שלכם היא שכרכו אתכם יחד עם השתדלנים המסחריים וזה מאוד חורה לכם כי אתם מרגישים שאתם פועלים למען מטרות נעלות והם פועלים למען מטרות מסחריות, אבל אין ברירה. </w:t>
      </w:r>
    </w:p>
    <w:p w14:paraId="50838B6B" w14:textId="77777777" w:rsidR="003159F6" w:rsidRPr="003159F6" w:rsidRDefault="003159F6" w:rsidP="003159F6">
      <w:pPr>
        <w:bidi/>
        <w:jc w:val="both"/>
        <w:rPr>
          <w:rFonts w:cs="David" w:hint="cs"/>
          <w:rtl/>
        </w:rPr>
      </w:pPr>
    </w:p>
    <w:p w14:paraId="61887B0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BE4E914" w14:textId="77777777" w:rsidR="003159F6" w:rsidRPr="003159F6" w:rsidRDefault="003159F6" w:rsidP="003159F6">
      <w:pPr>
        <w:bidi/>
        <w:jc w:val="both"/>
        <w:rPr>
          <w:rFonts w:cs="David" w:hint="cs"/>
          <w:rtl/>
        </w:rPr>
      </w:pPr>
    </w:p>
    <w:p w14:paraId="27CE71D1" w14:textId="77777777" w:rsidR="003159F6" w:rsidRPr="003159F6" w:rsidRDefault="003159F6" w:rsidP="003159F6">
      <w:pPr>
        <w:pStyle w:val="Heading5"/>
        <w:rPr>
          <w:rFonts w:hint="cs"/>
          <w:sz w:val="24"/>
          <w:rtl/>
        </w:rPr>
      </w:pPr>
      <w:r w:rsidRPr="003159F6">
        <w:rPr>
          <w:rFonts w:hint="cs"/>
          <w:sz w:val="24"/>
          <w:rtl/>
        </w:rPr>
        <w:tab/>
        <w:t xml:space="preserve"> אם היינו יכולים לעשות את המחיצה הזאת היינו עושים, אי אפשר.</w:t>
      </w:r>
    </w:p>
    <w:p w14:paraId="35F138B1" w14:textId="77777777" w:rsidR="003159F6" w:rsidRPr="003159F6" w:rsidRDefault="003159F6" w:rsidP="003159F6">
      <w:pPr>
        <w:bidi/>
        <w:jc w:val="both"/>
        <w:rPr>
          <w:rFonts w:cs="David" w:hint="cs"/>
          <w:rtl/>
        </w:rPr>
      </w:pPr>
    </w:p>
    <w:p w14:paraId="0218A902"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071868E1" w14:textId="77777777" w:rsidR="003159F6" w:rsidRPr="003159F6" w:rsidRDefault="003159F6" w:rsidP="003159F6">
      <w:pPr>
        <w:pStyle w:val="Heading5"/>
        <w:rPr>
          <w:rFonts w:hint="cs"/>
          <w:sz w:val="24"/>
          <w:rtl/>
        </w:rPr>
      </w:pPr>
    </w:p>
    <w:p w14:paraId="4E7C273A" w14:textId="77777777" w:rsidR="003159F6" w:rsidRPr="003159F6" w:rsidRDefault="003159F6" w:rsidP="003159F6">
      <w:pPr>
        <w:bidi/>
        <w:jc w:val="both"/>
        <w:rPr>
          <w:rFonts w:cs="David" w:hint="cs"/>
          <w:rtl/>
        </w:rPr>
      </w:pPr>
      <w:r w:rsidRPr="003159F6">
        <w:rPr>
          <w:rFonts w:cs="David" w:hint="cs"/>
          <w:rtl/>
        </w:rPr>
        <w:tab/>
        <w:t xml:space="preserve">אדוני היושב ראש, בשביל הפרוטוקול, אמרת שדעותיי ודעותיו של חבר הכנסת גדעון סער חד הן. חשוב לי להדגיש שחבר הכנסת סער ואני אומנם חברים ותיקים, כמעט 20 שנה, ואף משתפים פעולה בעבודה </w:t>
      </w:r>
      <w:proofErr w:type="spellStart"/>
      <w:r w:rsidRPr="003159F6">
        <w:rPr>
          <w:rFonts w:cs="David" w:hint="cs"/>
          <w:rtl/>
        </w:rPr>
        <w:t>פרלמנטרית</w:t>
      </w:r>
      <w:proofErr w:type="spellEnd"/>
      <w:r w:rsidRPr="003159F6">
        <w:rPr>
          <w:rFonts w:cs="David" w:hint="cs"/>
          <w:rtl/>
        </w:rPr>
        <w:t xml:space="preserve"> אבל אנחנו חלוקים בעמדותינו המדיניות - - - </w:t>
      </w:r>
    </w:p>
    <w:p w14:paraId="0BF9C257" w14:textId="77777777" w:rsidR="003159F6" w:rsidRPr="003159F6" w:rsidRDefault="003159F6" w:rsidP="003159F6">
      <w:pPr>
        <w:bidi/>
        <w:jc w:val="both"/>
        <w:rPr>
          <w:rFonts w:cs="David" w:hint="cs"/>
          <w:rtl/>
        </w:rPr>
      </w:pPr>
    </w:p>
    <w:p w14:paraId="07A14BD7"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1E72E7A" w14:textId="77777777" w:rsidR="003159F6" w:rsidRPr="003159F6" w:rsidRDefault="003159F6" w:rsidP="003159F6">
      <w:pPr>
        <w:bidi/>
        <w:jc w:val="both"/>
        <w:rPr>
          <w:rFonts w:cs="David" w:hint="cs"/>
          <w:rtl/>
        </w:rPr>
      </w:pPr>
    </w:p>
    <w:p w14:paraId="2CEEE114" w14:textId="77777777" w:rsidR="003159F6" w:rsidRPr="003159F6" w:rsidRDefault="003159F6" w:rsidP="003159F6">
      <w:pPr>
        <w:bidi/>
        <w:jc w:val="both"/>
        <w:rPr>
          <w:rFonts w:cs="David" w:hint="cs"/>
          <w:rtl/>
        </w:rPr>
      </w:pPr>
      <w:r w:rsidRPr="003159F6">
        <w:rPr>
          <w:rFonts w:cs="David" w:hint="cs"/>
          <w:rtl/>
        </w:rPr>
        <w:tab/>
        <w:t xml:space="preserve">אני חוזר בי - - - </w:t>
      </w:r>
    </w:p>
    <w:p w14:paraId="633D7F2D" w14:textId="77777777" w:rsidR="003159F6" w:rsidRPr="003159F6" w:rsidRDefault="003159F6" w:rsidP="003159F6">
      <w:pPr>
        <w:bidi/>
        <w:jc w:val="both"/>
        <w:rPr>
          <w:rFonts w:cs="David" w:hint="cs"/>
          <w:rtl/>
        </w:rPr>
      </w:pPr>
    </w:p>
    <w:p w14:paraId="4944C30E"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6DFBC487" w14:textId="77777777" w:rsidR="003159F6" w:rsidRPr="003159F6" w:rsidRDefault="003159F6" w:rsidP="003159F6">
      <w:pPr>
        <w:pStyle w:val="Heading5"/>
        <w:rPr>
          <w:rFonts w:hint="cs"/>
          <w:sz w:val="24"/>
          <w:rtl/>
        </w:rPr>
      </w:pPr>
    </w:p>
    <w:p w14:paraId="6EAF6414" w14:textId="77777777" w:rsidR="003159F6" w:rsidRPr="003159F6" w:rsidRDefault="003159F6" w:rsidP="003159F6">
      <w:pPr>
        <w:bidi/>
        <w:jc w:val="both"/>
        <w:rPr>
          <w:rFonts w:cs="David" w:hint="cs"/>
          <w:rtl/>
        </w:rPr>
      </w:pPr>
      <w:r w:rsidRPr="003159F6">
        <w:rPr>
          <w:rFonts w:cs="David" w:hint="cs"/>
          <w:rtl/>
        </w:rPr>
        <w:tab/>
        <w:t xml:space="preserve"> הדבר הזה חייב להירשם. </w:t>
      </w:r>
    </w:p>
    <w:p w14:paraId="599F48FA" w14:textId="77777777" w:rsidR="003159F6" w:rsidRPr="003159F6" w:rsidRDefault="003159F6" w:rsidP="003159F6">
      <w:pPr>
        <w:bidi/>
        <w:jc w:val="both"/>
        <w:rPr>
          <w:rFonts w:cs="David" w:hint="cs"/>
          <w:rtl/>
        </w:rPr>
      </w:pPr>
    </w:p>
    <w:p w14:paraId="4EBF8672"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495A546" w14:textId="77777777" w:rsidR="003159F6" w:rsidRPr="003159F6" w:rsidRDefault="003159F6" w:rsidP="003159F6">
      <w:pPr>
        <w:bidi/>
        <w:jc w:val="both"/>
        <w:rPr>
          <w:rFonts w:cs="David" w:hint="cs"/>
          <w:rtl/>
        </w:rPr>
      </w:pPr>
    </w:p>
    <w:p w14:paraId="1BF22A73" w14:textId="77777777" w:rsidR="003159F6" w:rsidRPr="003159F6" w:rsidRDefault="003159F6" w:rsidP="003159F6">
      <w:pPr>
        <w:bidi/>
        <w:jc w:val="both"/>
        <w:rPr>
          <w:rFonts w:cs="David" w:hint="cs"/>
          <w:rtl/>
        </w:rPr>
      </w:pPr>
      <w:r w:rsidRPr="003159F6">
        <w:rPr>
          <w:rFonts w:cs="David" w:hint="cs"/>
          <w:rtl/>
        </w:rPr>
        <w:tab/>
        <w:t xml:space="preserve"> אני חוזר בי,  חלק מהדעות של שלי </w:t>
      </w:r>
      <w:proofErr w:type="spellStart"/>
      <w:r w:rsidRPr="003159F6">
        <w:rPr>
          <w:rFonts w:cs="David" w:hint="cs"/>
          <w:rtl/>
        </w:rPr>
        <w:t>יחימוביץ</w:t>
      </w:r>
      <w:proofErr w:type="spellEnd"/>
      <w:r w:rsidRPr="003159F6">
        <w:rPr>
          <w:rFonts w:cs="David" w:hint="cs"/>
          <w:rtl/>
        </w:rPr>
        <w:t xml:space="preserve"> וחלק מהדעות של גדעון סער עולות בקנה אחד, ופעמים הם נפגשות עם הדעות שלי.  </w:t>
      </w:r>
    </w:p>
    <w:p w14:paraId="34534436" w14:textId="77777777" w:rsidR="003159F6" w:rsidRDefault="003159F6" w:rsidP="003159F6">
      <w:pPr>
        <w:bidi/>
        <w:jc w:val="both"/>
        <w:rPr>
          <w:rFonts w:cs="David" w:hint="cs"/>
          <w:rtl/>
        </w:rPr>
      </w:pPr>
    </w:p>
    <w:p w14:paraId="796C9B90" w14:textId="77777777" w:rsidR="003159F6" w:rsidRDefault="003159F6" w:rsidP="003159F6">
      <w:pPr>
        <w:bidi/>
        <w:jc w:val="both"/>
        <w:rPr>
          <w:rFonts w:cs="David" w:hint="cs"/>
          <w:rtl/>
        </w:rPr>
      </w:pPr>
    </w:p>
    <w:p w14:paraId="5698DC3F" w14:textId="77777777" w:rsidR="003159F6" w:rsidRDefault="003159F6" w:rsidP="003159F6">
      <w:pPr>
        <w:bidi/>
        <w:jc w:val="both"/>
        <w:rPr>
          <w:rFonts w:cs="David" w:hint="cs"/>
          <w:rtl/>
        </w:rPr>
      </w:pPr>
    </w:p>
    <w:p w14:paraId="41463D52" w14:textId="77777777" w:rsidR="003159F6" w:rsidRDefault="003159F6" w:rsidP="003159F6">
      <w:pPr>
        <w:bidi/>
        <w:jc w:val="both"/>
        <w:rPr>
          <w:rFonts w:cs="David" w:hint="cs"/>
          <w:rtl/>
        </w:rPr>
      </w:pPr>
    </w:p>
    <w:p w14:paraId="3EAB43DD" w14:textId="77777777" w:rsidR="003159F6" w:rsidRDefault="003159F6" w:rsidP="003159F6">
      <w:pPr>
        <w:bidi/>
        <w:jc w:val="both"/>
        <w:rPr>
          <w:rFonts w:cs="David" w:hint="cs"/>
          <w:rtl/>
        </w:rPr>
      </w:pPr>
    </w:p>
    <w:p w14:paraId="4B573D4A" w14:textId="77777777" w:rsidR="003159F6" w:rsidRPr="003159F6" w:rsidRDefault="003159F6" w:rsidP="003159F6">
      <w:pPr>
        <w:bidi/>
        <w:jc w:val="both"/>
        <w:rPr>
          <w:rFonts w:cs="David" w:hint="cs"/>
          <w:rtl/>
        </w:rPr>
      </w:pPr>
    </w:p>
    <w:p w14:paraId="6CD72F13" w14:textId="77777777" w:rsidR="003159F6" w:rsidRPr="003159F6" w:rsidRDefault="003159F6" w:rsidP="003159F6">
      <w:pPr>
        <w:bidi/>
        <w:jc w:val="both"/>
        <w:rPr>
          <w:rFonts w:cs="David" w:hint="cs"/>
          <w:u w:val="single"/>
          <w:rtl/>
        </w:rPr>
      </w:pPr>
      <w:r w:rsidRPr="003159F6">
        <w:rPr>
          <w:rFonts w:cs="David" w:hint="cs"/>
          <w:u w:val="single"/>
          <w:rtl/>
        </w:rPr>
        <w:t>גדעון סער:</w:t>
      </w:r>
    </w:p>
    <w:p w14:paraId="1635DB06" w14:textId="77777777" w:rsidR="003159F6" w:rsidRPr="003159F6" w:rsidRDefault="003159F6" w:rsidP="003159F6">
      <w:pPr>
        <w:bidi/>
        <w:jc w:val="both"/>
        <w:rPr>
          <w:rFonts w:cs="David" w:hint="cs"/>
          <w:u w:val="single"/>
          <w:rtl/>
        </w:rPr>
      </w:pPr>
    </w:p>
    <w:p w14:paraId="2B20370B" w14:textId="77777777" w:rsidR="003159F6" w:rsidRPr="003159F6" w:rsidRDefault="003159F6" w:rsidP="003159F6">
      <w:pPr>
        <w:bidi/>
        <w:jc w:val="both"/>
        <w:rPr>
          <w:rFonts w:cs="David" w:hint="cs"/>
          <w:rtl/>
        </w:rPr>
      </w:pPr>
      <w:r w:rsidRPr="003159F6">
        <w:rPr>
          <w:rFonts w:cs="David" w:hint="cs"/>
          <w:rtl/>
        </w:rPr>
        <w:tab/>
        <w:t xml:space="preserve">כמה הצליח המהלך האחרון של חברת הכנסת </w:t>
      </w:r>
      <w:proofErr w:type="spellStart"/>
      <w:r w:rsidRPr="003159F6">
        <w:rPr>
          <w:rFonts w:cs="David" w:hint="cs"/>
          <w:rtl/>
        </w:rPr>
        <w:t>יחימוביץ</w:t>
      </w:r>
      <w:proofErr w:type="spellEnd"/>
      <w:r w:rsidRPr="003159F6">
        <w:rPr>
          <w:rFonts w:cs="David" w:hint="cs"/>
          <w:rtl/>
        </w:rPr>
        <w:t xml:space="preserve"> שדגלה בו של התערבות במסחר במטבע חוץ על ידי הנגיד. </w:t>
      </w:r>
    </w:p>
    <w:p w14:paraId="0DEC6DE0" w14:textId="77777777" w:rsidR="003159F6" w:rsidRPr="003159F6" w:rsidRDefault="003159F6" w:rsidP="003159F6">
      <w:pPr>
        <w:bidi/>
        <w:jc w:val="both"/>
        <w:rPr>
          <w:rFonts w:cs="David" w:hint="cs"/>
          <w:rtl/>
        </w:rPr>
      </w:pPr>
    </w:p>
    <w:p w14:paraId="423FEBCA"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9456DD0" w14:textId="77777777" w:rsidR="003159F6" w:rsidRPr="003159F6" w:rsidRDefault="003159F6" w:rsidP="003159F6">
      <w:pPr>
        <w:bidi/>
        <w:jc w:val="both"/>
        <w:rPr>
          <w:rFonts w:cs="David" w:hint="cs"/>
          <w:rtl/>
        </w:rPr>
      </w:pPr>
    </w:p>
    <w:p w14:paraId="67929EB3" w14:textId="77777777" w:rsidR="003159F6" w:rsidRPr="003159F6" w:rsidRDefault="003159F6" w:rsidP="003159F6">
      <w:pPr>
        <w:bidi/>
        <w:jc w:val="both"/>
        <w:rPr>
          <w:rFonts w:cs="David" w:hint="cs"/>
          <w:rtl/>
        </w:rPr>
      </w:pPr>
      <w:r w:rsidRPr="003159F6">
        <w:rPr>
          <w:rFonts w:cs="David" w:hint="cs"/>
          <w:rtl/>
        </w:rPr>
        <w:tab/>
        <w:t xml:space="preserve"> אנחנו ממשיכים. </w:t>
      </w:r>
    </w:p>
    <w:p w14:paraId="7EDF2692" w14:textId="77777777" w:rsidR="003159F6" w:rsidRPr="003159F6" w:rsidRDefault="003159F6" w:rsidP="003159F6">
      <w:pPr>
        <w:bidi/>
        <w:jc w:val="both"/>
        <w:rPr>
          <w:rFonts w:cs="David" w:hint="cs"/>
          <w:rtl/>
        </w:rPr>
      </w:pPr>
    </w:p>
    <w:p w14:paraId="51D79E4F"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57E10C7F" w14:textId="77777777" w:rsidR="003159F6" w:rsidRPr="003159F6" w:rsidRDefault="003159F6" w:rsidP="003159F6">
      <w:pPr>
        <w:bidi/>
        <w:jc w:val="both"/>
        <w:rPr>
          <w:rFonts w:cs="David" w:hint="cs"/>
          <w:rtl/>
        </w:rPr>
      </w:pPr>
    </w:p>
    <w:p w14:paraId="6FA94F22" w14:textId="77777777" w:rsidR="003159F6" w:rsidRPr="003159F6" w:rsidRDefault="003159F6" w:rsidP="003159F6">
      <w:pPr>
        <w:bidi/>
        <w:jc w:val="both"/>
        <w:rPr>
          <w:rFonts w:cs="David" w:hint="cs"/>
          <w:rtl/>
        </w:rPr>
      </w:pPr>
      <w:r w:rsidRPr="003159F6">
        <w:rPr>
          <w:rFonts w:cs="David" w:hint="cs"/>
          <w:rtl/>
        </w:rPr>
        <w:tab/>
        <w:t xml:space="preserve"> ההגדרה של שתדלן קשורה גם להגדרה של לקוח ולכן נצטרך לראות אותן ביחד ולהעלות גם הערות. ההגדרה של שתדלן שהיא בעצם הסיבה שעד היום תמיד התקשו בקביעת הוראות בעניין הזה, מוצעת כך: "מי שנוקט, דרך עיסוק או למען לקוח, זה משתי חלופות, פעולות לשכנוע חבר הכנסת בקשר להצעות חוק ולחקיקת משנה בכנסת או בוועדותיה, להחלטות הכנסת וועדותיה ולמינוי או לבחירה של אדם לתפקיד על ידי הכנסת או על ידי גוף שנציג הכנסת חבר בו, ולמעט אלה: (1) עובד המדינה או עובד רשות מקומית, במסגרת תפקידו; (2) עובד תאגיד שהוקם בחוק בעניינים הנוגעים לסמכויות ותפקידים של אותו תאגיד". כלומר תאגיד סטטוטורי. </w:t>
      </w:r>
    </w:p>
    <w:p w14:paraId="4D4DB3E0" w14:textId="77777777" w:rsidR="003159F6" w:rsidRPr="003159F6" w:rsidRDefault="003159F6" w:rsidP="003159F6">
      <w:pPr>
        <w:bidi/>
        <w:jc w:val="both"/>
        <w:rPr>
          <w:rFonts w:cs="David" w:hint="cs"/>
          <w:rtl/>
        </w:rPr>
      </w:pPr>
    </w:p>
    <w:p w14:paraId="38FA8133" w14:textId="77777777" w:rsidR="003159F6" w:rsidRPr="003159F6" w:rsidRDefault="003159F6" w:rsidP="003159F6">
      <w:pPr>
        <w:bidi/>
        <w:jc w:val="both"/>
        <w:rPr>
          <w:rFonts w:cs="David" w:hint="cs"/>
          <w:rtl/>
        </w:rPr>
      </w:pPr>
      <w:r w:rsidRPr="003159F6">
        <w:rPr>
          <w:rFonts w:cs="David" w:hint="cs"/>
          <w:rtl/>
        </w:rPr>
        <w:tab/>
        <w:t xml:space="preserve">רציתי להעיר פה כמה דברים. לשכת עורכי הדין דיברה באחת הישיבות הקודמות לגבי שימועים שיש בכנסת שאולי במקרים כאלה יש </w:t>
      </w:r>
      <w:proofErr w:type="spellStart"/>
      <w:r w:rsidRPr="003159F6">
        <w:rPr>
          <w:rFonts w:cs="David" w:hint="cs"/>
          <w:rtl/>
        </w:rPr>
        <w:t>להחריג</w:t>
      </w:r>
      <w:proofErr w:type="spellEnd"/>
      <w:r w:rsidRPr="003159F6">
        <w:rPr>
          <w:rFonts w:cs="David" w:hint="cs"/>
          <w:rtl/>
        </w:rPr>
        <w:t xml:space="preserve"> עורכי דין. אז אין בכנסת בדיוק שימועים אבל מה שיש זה מקרים שבהם חבר כנסת מגיע לוועדה של הכנסת לגבי החלטות בעניינו של חסינות, השעיה.  </w:t>
      </w:r>
    </w:p>
    <w:p w14:paraId="7D3B5FC9" w14:textId="77777777" w:rsidR="003159F6" w:rsidRPr="003159F6" w:rsidRDefault="003159F6" w:rsidP="003159F6">
      <w:pPr>
        <w:bidi/>
        <w:jc w:val="both"/>
        <w:rPr>
          <w:rFonts w:cs="David" w:hint="cs"/>
          <w:rtl/>
        </w:rPr>
      </w:pPr>
    </w:p>
    <w:p w14:paraId="69D68F30" w14:textId="77777777" w:rsidR="003159F6" w:rsidRPr="003159F6" w:rsidRDefault="003159F6" w:rsidP="003159F6">
      <w:pPr>
        <w:bidi/>
        <w:jc w:val="both"/>
        <w:rPr>
          <w:rFonts w:cs="David" w:hint="cs"/>
          <w:rtl/>
        </w:rPr>
      </w:pPr>
      <w:r w:rsidRPr="003159F6">
        <w:rPr>
          <w:rFonts w:cs="David" w:hint="cs"/>
          <w:u w:val="single"/>
          <w:rtl/>
        </w:rPr>
        <w:t>אייל ינון:</w:t>
      </w:r>
    </w:p>
    <w:p w14:paraId="6740174D" w14:textId="77777777" w:rsidR="003159F6" w:rsidRPr="003159F6" w:rsidRDefault="003159F6" w:rsidP="003159F6">
      <w:pPr>
        <w:bidi/>
        <w:jc w:val="both"/>
        <w:rPr>
          <w:rFonts w:cs="David" w:hint="cs"/>
          <w:rtl/>
        </w:rPr>
      </w:pPr>
    </w:p>
    <w:p w14:paraId="20CAD046" w14:textId="77777777" w:rsidR="003159F6" w:rsidRPr="003159F6" w:rsidRDefault="003159F6" w:rsidP="003159F6">
      <w:pPr>
        <w:bidi/>
        <w:jc w:val="both"/>
        <w:rPr>
          <w:rFonts w:cs="David" w:hint="cs"/>
          <w:rtl/>
        </w:rPr>
      </w:pPr>
      <w:r w:rsidRPr="003159F6">
        <w:rPr>
          <w:rFonts w:cs="David" w:hint="cs"/>
          <w:rtl/>
        </w:rPr>
        <w:tab/>
        <w:t xml:space="preserve"> אבל אז הוא לא צריך היתר קבוע. כל החוק הזה עוסק במתן ההיתר. אדם שבא לייצג מישהו - - - </w:t>
      </w:r>
    </w:p>
    <w:p w14:paraId="1FA4C51B" w14:textId="77777777" w:rsidR="003159F6" w:rsidRPr="003159F6" w:rsidRDefault="003159F6" w:rsidP="003159F6">
      <w:pPr>
        <w:bidi/>
        <w:jc w:val="both"/>
        <w:rPr>
          <w:rFonts w:cs="David" w:hint="cs"/>
          <w:rtl/>
        </w:rPr>
      </w:pPr>
    </w:p>
    <w:p w14:paraId="0F2A4EB7"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651A74E8" w14:textId="77777777" w:rsidR="003159F6" w:rsidRPr="003159F6" w:rsidRDefault="003159F6" w:rsidP="003159F6">
      <w:pPr>
        <w:bidi/>
        <w:jc w:val="both"/>
        <w:rPr>
          <w:rFonts w:cs="David" w:hint="cs"/>
          <w:rtl/>
        </w:rPr>
      </w:pPr>
    </w:p>
    <w:p w14:paraId="4303CB7D" w14:textId="77777777" w:rsidR="003159F6" w:rsidRPr="003159F6" w:rsidRDefault="003159F6" w:rsidP="003159F6">
      <w:pPr>
        <w:bidi/>
        <w:jc w:val="both"/>
        <w:rPr>
          <w:rFonts w:cs="David" w:hint="cs"/>
          <w:rtl/>
        </w:rPr>
      </w:pPr>
      <w:r w:rsidRPr="003159F6">
        <w:rPr>
          <w:rFonts w:cs="David" w:hint="cs"/>
          <w:rtl/>
        </w:rPr>
        <w:tab/>
        <w:t xml:space="preserve"> שלא תיטען טענה. הרי הוא לפי ההגדרה, הוא למען לקוח בא לשכנע חברי כנסת בקשר להחלטות של ועדה. </w:t>
      </w:r>
    </w:p>
    <w:p w14:paraId="03A240C6" w14:textId="77777777" w:rsidR="003159F6" w:rsidRPr="003159F6" w:rsidRDefault="003159F6" w:rsidP="003159F6">
      <w:pPr>
        <w:bidi/>
        <w:jc w:val="both"/>
        <w:rPr>
          <w:rFonts w:cs="David" w:hint="cs"/>
          <w:rtl/>
        </w:rPr>
      </w:pPr>
    </w:p>
    <w:p w14:paraId="029B8E8D" w14:textId="77777777" w:rsidR="003159F6" w:rsidRPr="003159F6" w:rsidRDefault="003159F6" w:rsidP="003159F6">
      <w:pPr>
        <w:bidi/>
        <w:jc w:val="both"/>
        <w:rPr>
          <w:rFonts w:cs="David" w:hint="cs"/>
          <w:rtl/>
        </w:rPr>
      </w:pPr>
      <w:r w:rsidRPr="003159F6">
        <w:rPr>
          <w:rFonts w:cs="David" w:hint="cs"/>
          <w:u w:val="single"/>
          <w:rtl/>
        </w:rPr>
        <w:t>אייל ינון:</w:t>
      </w:r>
    </w:p>
    <w:p w14:paraId="24B8678E" w14:textId="77777777" w:rsidR="003159F6" w:rsidRPr="003159F6" w:rsidRDefault="003159F6" w:rsidP="003159F6">
      <w:pPr>
        <w:bidi/>
        <w:jc w:val="both"/>
        <w:rPr>
          <w:rFonts w:cs="David" w:hint="cs"/>
          <w:rtl/>
        </w:rPr>
      </w:pPr>
    </w:p>
    <w:p w14:paraId="51696C22" w14:textId="77777777" w:rsidR="003159F6" w:rsidRPr="003159F6" w:rsidRDefault="003159F6" w:rsidP="003159F6">
      <w:pPr>
        <w:bidi/>
        <w:jc w:val="both"/>
        <w:rPr>
          <w:rFonts w:cs="David" w:hint="cs"/>
          <w:rtl/>
        </w:rPr>
      </w:pPr>
      <w:r w:rsidRPr="003159F6">
        <w:rPr>
          <w:rFonts w:cs="David" w:hint="cs"/>
          <w:rtl/>
        </w:rPr>
        <w:tab/>
        <w:t xml:space="preserve"> שהוא צריך היתר קבוע בגלל זה?</w:t>
      </w:r>
    </w:p>
    <w:p w14:paraId="54663203" w14:textId="77777777" w:rsidR="003159F6" w:rsidRPr="003159F6" w:rsidRDefault="003159F6" w:rsidP="003159F6">
      <w:pPr>
        <w:bidi/>
        <w:jc w:val="both"/>
        <w:rPr>
          <w:rFonts w:cs="David" w:hint="cs"/>
          <w:rtl/>
        </w:rPr>
      </w:pPr>
    </w:p>
    <w:p w14:paraId="6F9978E0"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6DBF16C5" w14:textId="77777777" w:rsidR="003159F6" w:rsidRPr="003159F6" w:rsidRDefault="003159F6" w:rsidP="003159F6">
      <w:pPr>
        <w:bidi/>
        <w:jc w:val="both"/>
        <w:rPr>
          <w:rFonts w:cs="David" w:hint="cs"/>
          <w:rtl/>
        </w:rPr>
      </w:pPr>
    </w:p>
    <w:p w14:paraId="56D964E6" w14:textId="77777777" w:rsidR="003159F6" w:rsidRPr="003159F6" w:rsidRDefault="003159F6" w:rsidP="003159F6">
      <w:pPr>
        <w:bidi/>
        <w:jc w:val="both"/>
        <w:rPr>
          <w:rFonts w:cs="David" w:hint="cs"/>
          <w:rtl/>
        </w:rPr>
      </w:pPr>
      <w:r w:rsidRPr="003159F6">
        <w:rPr>
          <w:rFonts w:cs="David" w:hint="cs"/>
          <w:rtl/>
        </w:rPr>
        <w:tab/>
        <w:t xml:space="preserve">לכאורה הוא נכנס בתוך ההגדרה של שתדלן כפי שהיא כתובה כרגע כי הוא נוקט למען לקוח שמשלם לו פעולה לשכנוע חברי כנסת בקשר להחלטה של ועדה. לכן חשבתי שיש מקום לעשות את זה קצת בנוסח שונה ממה שהם הציעו ולהתייחס למי שמייצג נושא משרה הממלא תפקיד בהליך משמעתי או מעין שיפוטי בפני הכנסת או ועדה של הכנסת, כפי שמופיע בהערה בצד, כאשר הכוונה למקרים שאמרתי כמו דיון בחסינות, השעיה. אם חברת כנסת בא עם עורך דין לוועדת האתיקה אז שיהיה ברור שעורך הדין שמייצג אותו או מישהו אחר שמייצג אותו הוא לא שתדלן. </w:t>
      </w:r>
    </w:p>
    <w:p w14:paraId="6D00A398" w14:textId="77777777" w:rsidR="003159F6" w:rsidRPr="003159F6" w:rsidRDefault="003159F6" w:rsidP="003159F6">
      <w:pPr>
        <w:bidi/>
        <w:jc w:val="both"/>
        <w:rPr>
          <w:rFonts w:cs="David" w:hint="cs"/>
          <w:rtl/>
        </w:rPr>
      </w:pPr>
    </w:p>
    <w:p w14:paraId="4C90E877"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E330CF2" w14:textId="77777777" w:rsidR="003159F6" w:rsidRPr="003159F6" w:rsidRDefault="003159F6" w:rsidP="003159F6">
      <w:pPr>
        <w:bidi/>
        <w:jc w:val="both"/>
        <w:rPr>
          <w:rFonts w:cs="David" w:hint="cs"/>
          <w:rtl/>
        </w:rPr>
      </w:pPr>
    </w:p>
    <w:p w14:paraId="37849973" w14:textId="77777777" w:rsidR="003159F6" w:rsidRPr="003159F6" w:rsidRDefault="003159F6" w:rsidP="003159F6">
      <w:pPr>
        <w:bidi/>
        <w:jc w:val="both"/>
        <w:rPr>
          <w:rFonts w:cs="David" w:hint="cs"/>
          <w:rtl/>
        </w:rPr>
      </w:pPr>
      <w:r w:rsidRPr="003159F6">
        <w:rPr>
          <w:rFonts w:cs="David" w:hint="cs"/>
          <w:rtl/>
        </w:rPr>
        <w:tab/>
        <w:t xml:space="preserve"> תודה. נציגת לשכת עורכי הדין, עורכת הדין יעל גויס, בבקשה. </w:t>
      </w:r>
    </w:p>
    <w:p w14:paraId="74FF9C3A" w14:textId="77777777" w:rsidR="003159F6" w:rsidRDefault="003159F6" w:rsidP="003159F6">
      <w:pPr>
        <w:bidi/>
        <w:jc w:val="both"/>
        <w:rPr>
          <w:rFonts w:cs="David" w:hint="cs"/>
          <w:rtl/>
        </w:rPr>
      </w:pPr>
    </w:p>
    <w:p w14:paraId="0D1959E7" w14:textId="77777777" w:rsidR="003159F6" w:rsidRDefault="003159F6" w:rsidP="003159F6">
      <w:pPr>
        <w:bidi/>
        <w:jc w:val="both"/>
        <w:rPr>
          <w:rFonts w:cs="David" w:hint="cs"/>
          <w:rtl/>
        </w:rPr>
      </w:pPr>
    </w:p>
    <w:p w14:paraId="209ABE13" w14:textId="77777777" w:rsidR="003159F6" w:rsidRDefault="003159F6" w:rsidP="003159F6">
      <w:pPr>
        <w:bidi/>
        <w:jc w:val="both"/>
        <w:rPr>
          <w:rFonts w:cs="David" w:hint="cs"/>
          <w:rtl/>
        </w:rPr>
      </w:pPr>
    </w:p>
    <w:p w14:paraId="6B7A997E" w14:textId="77777777" w:rsidR="003159F6" w:rsidRDefault="003159F6" w:rsidP="003159F6">
      <w:pPr>
        <w:bidi/>
        <w:jc w:val="both"/>
        <w:rPr>
          <w:rFonts w:cs="David" w:hint="cs"/>
          <w:rtl/>
        </w:rPr>
      </w:pPr>
    </w:p>
    <w:p w14:paraId="595F789F" w14:textId="77777777" w:rsidR="003159F6" w:rsidRDefault="003159F6" w:rsidP="003159F6">
      <w:pPr>
        <w:bidi/>
        <w:jc w:val="both"/>
        <w:rPr>
          <w:rFonts w:cs="David" w:hint="cs"/>
          <w:rtl/>
        </w:rPr>
      </w:pPr>
    </w:p>
    <w:p w14:paraId="3EA363B9" w14:textId="77777777" w:rsidR="003159F6" w:rsidRDefault="003159F6" w:rsidP="003159F6">
      <w:pPr>
        <w:bidi/>
        <w:jc w:val="both"/>
        <w:rPr>
          <w:rFonts w:cs="David" w:hint="cs"/>
          <w:rtl/>
        </w:rPr>
      </w:pPr>
    </w:p>
    <w:p w14:paraId="1D3582A1" w14:textId="77777777" w:rsidR="003159F6" w:rsidRPr="003159F6" w:rsidRDefault="003159F6" w:rsidP="003159F6">
      <w:pPr>
        <w:bidi/>
        <w:jc w:val="both"/>
        <w:rPr>
          <w:rFonts w:cs="David" w:hint="cs"/>
          <w:rtl/>
        </w:rPr>
      </w:pPr>
    </w:p>
    <w:p w14:paraId="28E12CD6" w14:textId="77777777" w:rsidR="003159F6" w:rsidRPr="003159F6" w:rsidRDefault="003159F6" w:rsidP="003159F6">
      <w:pPr>
        <w:bidi/>
        <w:jc w:val="both"/>
        <w:rPr>
          <w:rFonts w:cs="David" w:hint="cs"/>
          <w:rtl/>
        </w:rPr>
      </w:pPr>
      <w:r w:rsidRPr="003159F6">
        <w:rPr>
          <w:rFonts w:cs="David" w:hint="cs"/>
          <w:u w:val="single"/>
          <w:rtl/>
        </w:rPr>
        <w:t>יעל גויס:</w:t>
      </w:r>
    </w:p>
    <w:p w14:paraId="6181D91E" w14:textId="77777777" w:rsidR="003159F6" w:rsidRPr="003159F6" w:rsidRDefault="003159F6" w:rsidP="003159F6">
      <w:pPr>
        <w:bidi/>
        <w:jc w:val="both"/>
        <w:rPr>
          <w:rFonts w:cs="David" w:hint="cs"/>
          <w:rtl/>
        </w:rPr>
      </w:pPr>
    </w:p>
    <w:p w14:paraId="4D7349C3" w14:textId="77777777" w:rsidR="003159F6" w:rsidRPr="003159F6" w:rsidRDefault="003159F6" w:rsidP="003159F6">
      <w:pPr>
        <w:bidi/>
        <w:jc w:val="both"/>
        <w:rPr>
          <w:rFonts w:cs="David" w:hint="cs"/>
          <w:rtl/>
        </w:rPr>
      </w:pPr>
      <w:r w:rsidRPr="003159F6">
        <w:rPr>
          <w:rFonts w:cs="David" w:hint="cs"/>
          <w:rtl/>
        </w:rPr>
        <w:tab/>
        <w:t xml:space="preserve">רציתי להרחיב את מה שארבל אמרה בנושא של עורכי הדין שמגיעים באופן חד פעמי או בתדירות מאוד נדירה לכנסת, בעניין של לקוח שזה לא עיקר עיסוקם. יש עורכי דין שעיקר עיסוקם להגיע לכנסת עבור לקוח לפעולות שכנוע. אלה שתדלנים. מה עם אותם עורכי דין שמגיעים לכאן פעם אחת באופן אקראי - - - </w:t>
      </w:r>
    </w:p>
    <w:p w14:paraId="5AE18CF6" w14:textId="77777777" w:rsidR="003159F6" w:rsidRPr="003159F6" w:rsidRDefault="003159F6" w:rsidP="003159F6">
      <w:pPr>
        <w:bidi/>
        <w:jc w:val="both"/>
        <w:rPr>
          <w:rFonts w:cs="David" w:hint="cs"/>
          <w:rtl/>
        </w:rPr>
      </w:pPr>
    </w:p>
    <w:p w14:paraId="19E9B261"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356CF421" w14:textId="77777777" w:rsidR="003159F6" w:rsidRPr="003159F6" w:rsidRDefault="003159F6" w:rsidP="003159F6">
      <w:pPr>
        <w:pStyle w:val="Heading5"/>
        <w:rPr>
          <w:rFonts w:hint="cs"/>
          <w:sz w:val="24"/>
          <w:rtl/>
        </w:rPr>
      </w:pPr>
    </w:p>
    <w:p w14:paraId="2FDE5501" w14:textId="77777777" w:rsidR="003159F6" w:rsidRPr="003159F6" w:rsidRDefault="003159F6" w:rsidP="003159F6">
      <w:pPr>
        <w:bidi/>
        <w:jc w:val="both"/>
        <w:rPr>
          <w:rFonts w:cs="David" w:hint="cs"/>
          <w:rtl/>
        </w:rPr>
      </w:pPr>
      <w:r w:rsidRPr="003159F6">
        <w:rPr>
          <w:rFonts w:cs="David" w:hint="cs"/>
          <w:rtl/>
        </w:rPr>
        <w:tab/>
        <w:t xml:space="preserve"> למען לקוח. </w:t>
      </w:r>
    </w:p>
    <w:p w14:paraId="7F6FD7FC" w14:textId="77777777" w:rsidR="003159F6" w:rsidRPr="003159F6" w:rsidRDefault="003159F6" w:rsidP="003159F6">
      <w:pPr>
        <w:bidi/>
        <w:jc w:val="both"/>
        <w:rPr>
          <w:rFonts w:cs="David" w:hint="cs"/>
          <w:rtl/>
        </w:rPr>
      </w:pPr>
    </w:p>
    <w:p w14:paraId="00BDC979" w14:textId="77777777" w:rsidR="003159F6" w:rsidRPr="003159F6" w:rsidRDefault="003159F6" w:rsidP="003159F6">
      <w:pPr>
        <w:bidi/>
        <w:jc w:val="both"/>
        <w:rPr>
          <w:rFonts w:cs="David" w:hint="cs"/>
          <w:rtl/>
        </w:rPr>
      </w:pPr>
      <w:r w:rsidRPr="003159F6">
        <w:rPr>
          <w:rFonts w:cs="David" w:hint="cs"/>
          <w:u w:val="single"/>
          <w:rtl/>
        </w:rPr>
        <w:t>יעל גויס:</w:t>
      </w:r>
    </w:p>
    <w:p w14:paraId="0BE6E23B" w14:textId="77777777" w:rsidR="003159F6" w:rsidRPr="003159F6" w:rsidRDefault="003159F6" w:rsidP="003159F6">
      <w:pPr>
        <w:bidi/>
        <w:jc w:val="both"/>
        <w:rPr>
          <w:rFonts w:cs="David" w:hint="cs"/>
          <w:rtl/>
        </w:rPr>
      </w:pPr>
    </w:p>
    <w:p w14:paraId="3381988C" w14:textId="77777777" w:rsidR="003159F6" w:rsidRPr="003159F6" w:rsidRDefault="003159F6" w:rsidP="003159F6">
      <w:pPr>
        <w:bidi/>
        <w:jc w:val="both"/>
        <w:rPr>
          <w:rFonts w:cs="David" w:hint="cs"/>
          <w:rtl/>
        </w:rPr>
      </w:pPr>
      <w:r w:rsidRPr="003159F6">
        <w:rPr>
          <w:rFonts w:cs="David" w:hint="cs"/>
          <w:rtl/>
        </w:rPr>
        <w:tab/>
        <w:t xml:space="preserve"> למען לקוח. האם גם הם צריכים לבקש היתר קבוע? לעמוד בקריטריונים של החוק? מה </w:t>
      </w:r>
      <w:proofErr w:type="spellStart"/>
      <w:r w:rsidRPr="003159F6">
        <w:rPr>
          <w:rFonts w:cs="David" w:hint="cs"/>
          <w:rtl/>
        </w:rPr>
        <w:t>הסטטוס</w:t>
      </w:r>
      <w:proofErr w:type="spellEnd"/>
      <w:r w:rsidRPr="003159F6">
        <w:rPr>
          <w:rFonts w:cs="David" w:hint="cs"/>
          <w:rtl/>
        </w:rPr>
        <w:t xml:space="preserve"> שלהם מבחינת הצעת החוק? ואם יש מקום להגדיר את זה אחרת: מי שעיקר עיסוקו עבור לקוח מסוים - - -  </w:t>
      </w:r>
    </w:p>
    <w:p w14:paraId="0DC61129" w14:textId="77777777" w:rsidR="003159F6" w:rsidRPr="003159F6" w:rsidRDefault="003159F6" w:rsidP="003159F6">
      <w:pPr>
        <w:bidi/>
        <w:jc w:val="both"/>
        <w:rPr>
          <w:rFonts w:cs="David" w:hint="cs"/>
          <w:rtl/>
        </w:rPr>
      </w:pPr>
    </w:p>
    <w:p w14:paraId="028D0902"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779F48E8" w14:textId="77777777" w:rsidR="003159F6" w:rsidRPr="003159F6" w:rsidRDefault="003159F6" w:rsidP="003159F6">
      <w:pPr>
        <w:pStyle w:val="Heading5"/>
        <w:rPr>
          <w:rFonts w:hint="cs"/>
          <w:sz w:val="24"/>
          <w:rtl/>
        </w:rPr>
      </w:pPr>
    </w:p>
    <w:p w14:paraId="34BCF72A" w14:textId="77777777" w:rsidR="003159F6" w:rsidRPr="003159F6" w:rsidRDefault="003159F6" w:rsidP="003159F6">
      <w:pPr>
        <w:bidi/>
        <w:jc w:val="both"/>
        <w:rPr>
          <w:rFonts w:cs="David" w:hint="cs"/>
          <w:rtl/>
        </w:rPr>
      </w:pPr>
      <w:r w:rsidRPr="003159F6">
        <w:rPr>
          <w:rFonts w:cs="David" w:hint="cs"/>
          <w:rtl/>
        </w:rPr>
        <w:tab/>
        <w:t xml:space="preserve"> שיהיה ברור שהוא לא צריך לחשוף את כל רשימת הלקוחות שלו.  </w:t>
      </w:r>
    </w:p>
    <w:p w14:paraId="5062D768" w14:textId="77777777" w:rsidR="003159F6" w:rsidRPr="003159F6" w:rsidRDefault="003159F6" w:rsidP="003159F6">
      <w:pPr>
        <w:bidi/>
        <w:jc w:val="both"/>
        <w:rPr>
          <w:rFonts w:cs="David" w:hint="cs"/>
          <w:rtl/>
        </w:rPr>
      </w:pPr>
    </w:p>
    <w:p w14:paraId="7AEE7FC1"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2AA7FA30" w14:textId="77777777" w:rsidR="003159F6" w:rsidRPr="003159F6" w:rsidRDefault="003159F6" w:rsidP="003159F6">
      <w:pPr>
        <w:bidi/>
        <w:jc w:val="both"/>
        <w:rPr>
          <w:rFonts w:cs="David" w:hint="cs"/>
          <w:rtl/>
        </w:rPr>
      </w:pPr>
    </w:p>
    <w:p w14:paraId="0935CCA5" w14:textId="77777777" w:rsidR="003159F6" w:rsidRPr="003159F6" w:rsidRDefault="003159F6" w:rsidP="003159F6">
      <w:pPr>
        <w:bidi/>
        <w:jc w:val="both"/>
        <w:rPr>
          <w:rFonts w:cs="David" w:hint="cs"/>
          <w:rtl/>
        </w:rPr>
      </w:pPr>
      <w:r w:rsidRPr="003159F6">
        <w:rPr>
          <w:rFonts w:cs="David" w:hint="cs"/>
          <w:rtl/>
        </w:rPr>
        <w:tab/>
        <w:t>גם אנחנו נתחיל לחשוף את כל רשימת לקוחותינו אם הם לא פעילים בכנסת.</w:t>
      </w:r>
    </w:p>
    <w:p w14:paraId="6FF89B2C" w14:textId="77777777" w:rsidR="003159F6" w:rsidRPr="003159F6" w:rsidRDefault="003159F6" w:rsidP="003159F6">
      <w:pPr>
        <w:bidi/>
        <w:jc w:val="both"/>
        <w:rPr>
          <w:rFonts w:cs="David" w:hint="cs"/>
          <w:rtl/>
        </w:rPr>
      </w:pPr>
    </w:p>
    <w:p w14:paraId="2F65E0E5"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271790B" w14:textId="77777777" w:rsidR="003159F6" w:rsidRPr="003159F6" w:rsidRDefault="003159F6" w:rsidP="003159F6">
      <w:pPr>
        <w:bidi/>
        <w:jc w:val="both"/>
        <w:rPr>
          <w:rFonts w:cs="David" w:hint="cs"/>
          <w:rtl/>
        </w:rPr>
      </w:pPr>
    </w:p>
    <w:p w14:paraId="063DA29F" w14:textId="77777777" w:rsidR="003159F6" w:rsidRPr="003159F6" w:rsidRDefault="003159F6" w:rsidP="003159F6">
      <w:pPr>
        <w:bidi/>
        <w:jc w:val="both"/>
        <w:rPr>
          <w:rFonts w:cs="David" w:hint="cs"/>
          <w:rtl/>
        </w:rPr>
      </w:pPr>
      <w:r w:rsidRPr="003159F6">
        <w:rPr>
          <w:rFonts w:cs="David" w:hint="cs"/>
          <w:rtl/>
        </w:rPr>
        <w:tab/>
        <w:t xml:space="preserve"> אם אתה לא מייצג אותם בכנסת אתה פטור מלציין את רשימת הלקוחות. </w:t>
      </w:r>
    </w:p>
    <w:p w14:paraId="0594588D" w14:textId="77777777" w:rsidR="003159F6" w:rsidRPr="003159F6" w:rsidRDefault="003159F6" w:rsidP="003159F6">
      <w:pPr>
        <w:bidi/>
        <w:jc w:val="both"/>
        <w:rPr>
          <w:rFonts w:cs="David" w:hint="cs"/>
          <w:rtl/>
        </w:rPr>
      </w:pPr>
    </w:p>
    <w:p w14:paraId="2715C1D6"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08B9F375" w14:textId="77777777" w:rsidR="003159F6" w:rsidRPr="003159F6" w:rsidRDefault="003159F6" w:rsidP="003159F6">
      <w:pPr>
        <w:bidi/>
        <w:jc w:val="both"/>
        <w:rPr>
          <w:rFonts w:cs="David" w:hint="cs"/>
          <w:rtl/>
        </w:rPr>
      </w:pPr>
    </w:p>
    <w:p w14:paraId="60BD7245" w14:textId="77777777" w:rsidR="003159F6" w:rsidRPr="003159F6" w:rsidRDefault="003159F6" w:rsidP="003159F6">
      <w:pPr>
        <w:bidi/>
        <w:jc w:val="both"/>
        <w:rPr>
          <w:rFonts w:cs="David" w:hint="cs"/>
          <w:rtl/>
        </w:rPr>
      </w:pPr>
      <w:r w:rsidRPr="003159F6">
        <w:rPr>
          <w:rFonts w:cs="David" w:hint="cs"/>
          <w:rtl/>
        </w:rPr>
        <w:tab/>
        <w:t xml:space="preserve"> מאה אחוז, לכן אין הבדל, אם עורך הדין רם כספי הגיע לוועדת הכספים על נושא הייעוץ הפנסיוני הוא צריך לבוא ולהגיד: כך מחריגים אותו וזה לא עיקר עיסוקו, אבל הוא מייצג לקוח. לכן לא צריך להסכים איתה.</w:t>
      </w:r>
    </w:p>
    <w:p w14:paraId="5ED5A5B2" w14:textId="77777777" w:rsidR="003159F6" w:rsidRPr="003159F6" w:rsidRDefault="003159F6" w:rsidP="003159F6">
      <w:pPr>
        <w:bidi/>
        <w:jc w:val="both"/>
        <w:rPr>
          <w:rFonts w:cs="David" w:hint="cs"/>
          <w:rtl/>
        </w:rPr>
      </w:pPr>
    </w:p>
    <w:p w14:paraId="45427555" w14:textId="77777777" w:rsidR="003159F6" w:rsidRPr="003159F6" w:rsidRDefault="003159F6" w:rsidP="003159F6">
      <w:pPr>
        <w:bidi/>
        <w:jc w:val="both"/>
        <w:rPr>
          <w:rFonts w:cs="David" w:hint="cs"/>
          <w:rtl/>
        </w:rPr>
      </w:pPr>
      <w:r w:rsidRPr="003159F6">
        <w:rPr>
          <w:rFonts w:cs="David" w:hint="cs"/>
          <w:u w:val="single"/>
          <w:rtl/>
        </w:rPr>
        <w:t>יעל גויס:</w:t>
      </w:r>
    </w:p>
    <w:p w14:paraId="219C054A" w14:textId="77777777" w:rsidR="003159F6" w:rsidRPr="003159F6" w:rsidRDefault="003159F6" w:rsidP="003159F6">
      <w:pPr>
        <w:bidi/>
        <w:jc w:val="both"/>
        <w:rPr>
          <w:rFonts w:cs="David" w:hint="cs"/>
          <w:rtl/>
        </w:rPr>
      </w:pPr>
    </w:p>
    <w:p w14:paraId="79839F54" w14:textId="77777777" w:rsidR="003159F6" w:rsidRPr="003159F6" w:rsidRDefault="003159F6" w:rsidP="003159F6">
      <w:pPr>
        <w:bidi/>
        <w:jc w:val="both"/>
        <w:rPr>
          <w:rFonts w:cs="David" w:hint="cs"/>
          <w:rtl/>
        </w:rPr>
      </w:pPr>
      <w:r w:rsidRPr="003159F6">
        <w:rPr>
          <w:rFonts w:cs="David" w:hint="cs"/>
          <w:rtl/>
        </w:rPr>
        <w:tab/>
        <w:t xml:space="preserve"> אמרתי: שעיקר עיסוקו עבור לקוח מסוים. </w:t>
      </w:r>
    </w:p>
    <w:p w14:paraId="4984433D" w14:textId="77777777" w:rsidR="003159F6" w:rsidRPr="003159F6" w:rsidRDefault="003159F6" w:rsidP="003159F6">
      <w:pPr>
        <w:bidi/>
        <w:jc w:val="both"/>
        <w:rPr>
          <w:rFonts w:cs="David" w:hint="cs"/>
          <w:rtl/>
        </w:rPr>
      </w:pPr>
    </w:p>
    <w:p w14:paraId="72146063"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12C29F04" w14:textId="77777777" w:rsidR="003159F6" w:rsidRPr="003159F6" w:rsidRDefault="003159F6" w:rsidP="003159F6">
      <w:pPr>
        <w:bidi/>
        <w:jc w:val="both"/>
        <w:rPr>
          <w:rFonts w:cs="David" w:hint="cs"/>
          <w:rtl/>
        </w:rPr>
      </w:pPr>
    </w:p>
    <w:p w14:paraId="4F5B2967" w14:textId="77777777" w:rsidR="003159F6" w:rsidRPr="003159F6" w:rsidRDefault="003159F6" w:rsidP="003159F6">
      <w:pPr>
        <w:bidi/>
        <w:jc w:val="both"/>
        <w:rPr>
          <w:rFonts w:cs="David" w:hint="cs"/>
          <w:rtl/>
        </w:rPr>
      </w:pPr>
      <w:r w:rsidRPr="003159F6">
        <w:rPr>
          <w:rFonts w:cs="David" w:hint="cs"/>
          <w:rtl/>
        </w:rPr>
        <w:tab/>
        <w:t xml:space="preserve"> היא אומרת הפוך. </w:t>
      </w:r>
    </w:p>
    <w:p w14:paraId="77504329" w14:textId="77777777" w:rsidR="003159F6" w:rsidRPr="003159F6" w:rsidRDefault="003159F6" w:rsidP="003159F6">
      <w:pPr>
        <w:bidi/>
        <w:jc w:val="both"/>
        <w:rPr>
          <w:rFonts w:cs="David" w:hint="cs"/>
          <w:rtl/>
        </w:rPr>
      </w:pPr>
    </w:p>
    <w:p w14:paraId="5D2D6791" w14:textId="77777777" w:rsidR="003159F6" w:rsidRPr="003159F6" w:rsidRDefault="003159F6" w:rsidP="003159F6">
      <w:pPr>
        <w:bidi/>
        <w:jc w:val="both"/>
        <w:rPr>
          <w:rFonts w:cs="David" w:hint="cs"/>
          <w:rtl/>
        </w:rPr>
      </w:pPr>
      <w:r w:rsidRPr="003159F6">
        <w:rPr>
          <w:rFonts w:cs="David" w:hint="cs"/>
          <w:u w:val="single"/>
          <w:rtl/>
        </w:rPr>
        <w:t>יעל גויס:</w:t>
      </w:r>
    </w:p>
    <w:p w14:paraId="31EB0044" w14:textId="77777777" w:rsidR="003159F6" w:rsidRPr="003159F6" w:rsidRDefault="003159F6" w:rsidP="003159F6">
      <w:pPr>
        <w:bidi/>
        <w:jc w:val="both"/>
        <w:rPr>
          <w:rFonts w:cs="David" w:hint="cs"/>
          <w:rtl/>
        </w:rPr>
      </w:pPr>
    </w:p>
    <w:p w14:paraId="1F75FB56" w14:textId="77777777" w:rsidR="003159F6" w:rsidRPr="003159F6" w:rsidRDefault="003159F6" w:rsidP="003159F6">
      <w:pPr>
        <w:bidi/>
        <w:jc w:val="both"/>
        <w:rPr>
          <w:rFonts w:cs="David" w:hint="cs"/>
          <w:rtl/>
        </w:rPr>
      </w:pPr>
      <w:r w:rsidRPr="003159F6">
        <w:rPr>
          <w:rFonts w:cs="David" w:hint="cs"/>
          <w:rtl/>
        </w:rPr>
        <w:tab/>
        <w:t xml:space="preserve"> יש עורכי דין שבמסגרת עיסוקם הכללי נמצאים הרבה בכנסת. חלקם אפילו עיקר עיסוקם זה להגיע לכנסת. </w:t>
      </w:r>
    </w:p>
    <w:p w14:paraId="0C37C26D" w14:textId="77777777" w:rsidR="003159F6" w:rsidRPr="003159F6" w:rsidRDefault="003159F6" w:rsidP="003159F6">
      <w:pPr>
        <w:bidi/>
        <w:jc w:val="both"/>
        <w:rPr>
          <w:rFonts w:cs="David" w:hint="cs"/>
          <w:rtl/>
        </w:rPr>
      </w:pPr>
    </w:p>
    <w:p w14:paraId="522A7B35"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42C56F27" w14:textId="77777777" w:rsidR="003159F6" w:rsidRPr="003159F6" w:rsidRDefault="003159F6" w:rsidP="003159F6">
      <w:pPr>
        <w:pStyle w:val="Heading5"/>
        <w:rPr>
          <w:rFonts w:hint="cs"/>
          <w:sz w:val="24"/>
          <w:rtl/>
        </w:rPr>
      </w:pPr>
    </w:p>
    <w:p w14:paraId="2B460F46" w14:textId="77777777" w:rsidR="003159F6" w:rsidRPr="003159F6" w:rsidRDefault="003159F6" w:rsidP="003159F6">
      <w:pPr>
        <w:bidi/>
        <w:jc w:val="both"/>
        <w:rPr>
          <w:rFonts w:cs="David" w:hint="cs"/>
          <w:rtl/>
        </w:rPr>
      </w:pPr>
      <w:r w:rsidRPr="003159F6">
        <w:rPr>
          <w:rFonts w:cs="David" w:hint="cs"/>
          <w:rtl/>
        </w:rPr>
        <w:tab/>
        <w:t xml:space="preserve"> מה זה הרבה? </w:t>
      </w:r>
    </w:p>
    <w:p w14:paraId="39C4BDAE" w14:textId="77777777" w:rsidR="003159F6" w:rsidRDefault="003159F6" w:rsidP="003159F6">
      <w:pPr>
        <w:bidi/>
        <w:jc w:val="both"/>
        <w:rPr>
          <w:rFonts w:cs="David" w:hint="cs"/>
          <w:rtl/>
        </w:rPr>
      </w:pPr>
    </w:p>
    <w:p w14:paraId="4BADA077" w14:textId="77777777" w:rsidR="003159F6" w:rsidRDefault="003159F6" w:rsidP="003159F6">
      <w:pPr>
        <w:bidi/>
        <w:jc w:val="both"/>
        <w:rPr>
          <w:rFonts w:cs="David" w:hint="cs"/>
          <w:rtl/>
        </w:rPr>
      </w:pPr>
    </w:p>
    <w:p w14:paraId="5EF1D06B" w14:textId="77777777" w:rsidR="003159F6" w:rsidRDefault="003159F6" w:rsidP="003159F6">
      <w:pPr>
        <w:bidi/>
        <w:jc w:val="both"/>
        <w:rPr>
          <w:rFonts w:cs="David" w:hint="cs"/>
          <w:rtl/>
        </w:rPr>
      </w:pPr>
    </w:p>
    <w:p w14:paraId="7DD574E1" w14:textId="77777777" w:rsidR="003159F6" w:rsidRDefault="003159F6" w:rsidP="003159F6">
      <w:pPr>
        <w:bidi/>
        <w:jc w:val="both"/>
        <w:rPr>
          <w:rFonts w:cs="David" w:hint="cs"/>
          <w:rtl/>
        </w:rPr>
      </w:pPr>
    </w:p>
    <w:p w14:paraId="00F1DE0B" w14:textId="77777777" w:rsidR="003159F6" w:rsidRDefault="003159F6" w:rsidP="003159F6">
      <w:pPr>
        <w:bidi/>
        <w:jc w:val="both"/>
        <w:rPr>
          <w:rFonts w:cs="David" w:hint="cs"/>
          <w:rtl/>
        </w:rPr>
      </w:pPr>
    </w:p>
    <w:p w14:paraId="59DFFAAD" w14:textId="77777777" w:rsidR="003159F6" w:rsidRPr="003159F6" w:rsidRDefault="003159F6" w:rsidP="003159F6">
      <w:pPr>
        <w:bidi/>
        <w:jc w:val="both"/>
        <w:rPr>
          <w:rFonts w:cs="David" w:hint="cs"/>
          <w:rtl/>
        </w:rPr>
      </w:pPr>
    </w:p>
    <w:p w14:paraId="00A09EE9" w14:textId="77777777" w:rsidR="003159F6" w:rsidRPr="003159F6" w:rsidRDefault="003159F6" w:rsidP="003159F6">
      <w:pPr>
        <w:bidi/>
        <w:jc w:val="both"/>
        <w:rPr>
          <w:rFonts w:cs="David" w:hint="cs"/>
          <w:rtl/>
        </w:rPr>
      </w:pPr>
      <w:r w:rsidRPr="003159F6">
        <w:rPr>
          <w:rFonts w:cs="David" w:hint="cs"/>
          <w:u w:val="single"/>
          <w:rtl/>
        </w:rPr>
        <w:t>יעל גויס:</w:t>
      </w:r>
    </w:p>
    <w:p w14:paraId="2CFD0A57" w14:textId="77777777" w:rsidR="003159F6" w:rsidRPr="003159F6" w:rsidRDefault="003159F6" w:rsidP="003159F6">
      <w:pPr>
        <w:bidi/>
        <w:jc w:val="both"/>
        <w:rPr>
          <w:rFonts w:cs="David" w:hint="cs"/>
          <w:rtl/>
        </w:rPr>
      </w:pPr>
    </w:p>
    <w:p w14:paraId="02828034" w14:textId="77777777" w:rsidR="003159F6" w:rsidRPr="003159F6" w:rsidRDefault="003159F6" w:rsidP="003159F6">
      <w:pPr>
        <w:bidi/>
        <w:jc w:val="both"/>
        <w:rPr>
          <w:rFonts w:cs="David" w:hint="cs"/>
          <w:rtl/>
        </w:rPr>
      </w:pPr>
      <w:r w:rsidRPr="003159F6">
        <w:rPr>
          <w:rFonts w:cs="David" w:hint="cs"/>
          <w:rtl/>
        </w:rPr>
        <w:tab/>
        <w:t xml:space="preserve"> אני מדברת על אותו עורך דין שיש לו לקוח והוא מגיע באופן קבוע לכנסת, יש דיון בהצעת חוק בנושא מסוים. את עורך הדין הזה אתם לא רואים כל יום כמו את עורכי הדין של איגוד הבנקים. הכוונה לעורך דין שמגיע חד פעמית לכנסת, מבחינת הפרוצדורה שלכם, מבחינת  ההיתרים - הוא לא אמור להיכנס תחת המסגרת הזאת של החוק. יש כאן משהו שמבחינת הגבול של עורכי הדין צריך איפה שהוא לתחום אותו. </w:t>
      </w:r>
    </w:p>
    <w:p w14:paraId="637D0CA3" w14:textId="77777777" w:rsidR="003159F6" w:rsidRPr="003159F6" w:rsidRDefault="003159F6" w:rsidP="003159F6">
      <w:pPr>
        <w:bidi/>
        <w:jc w:val="both"/>
        <w:rPr>
          <w:rFonts w:cs="David" w:hint="cs"/>
          <w:rtl/>
        </w:rPr>
      </w:pPr>
    </w:p>
    <w:p w14:paraId="4F5AC52F"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684B8DD0" w14:textId="77777777" w:rsidR="003159F6" w:rsidRPr="003159F6" w:rsidRDefault="003159F6" w:rsidP="003159F6">
      <w:pPr>
        <w:bidi/>
        <w:jc w:val="both"/>
        <w:rPr>
          <w:rFonts w:cs="David" w:hint="cs"/>
          <w:rtl/>
        </w:rPr>
      </w:pPr>
    </w:p>
    <w:p w14:paraId="358C5A6D" w14:textId="77777777" w:rsidR="003159F6" w:rsidRPr="003159F6" w:rsidRDefault="003159F6" w:rsidP="003159F6">
      <w:pPr>
        <w:bidi/>
        <w:jc w:val="both"/>
        <w:rPr>
          <w:rFonts w:cs="David" w:hint="cs"/>
          <w:rtl/>
        </w:rPr>
      </w:pPr>
      <w:r w:rsidRPr="003159F6">
        <w:rPr>
          <w:rFonts w:cs="David" w:hint="cs"/>
          <w:rtl/>
        </w:rPr>
        <w:tab/>
        <w:t xml:space="preserve"> איפה הייתי תוחמת אותו? </w:t>
      </w:r>
    </w:p>
    <w:p w14:paraId="6475D6B8" w14:textId="77777777" w:rsidR="003159F6" w:rsidRPr="003159F6" w:rsidRDefault="003159F6" w:rsidP="003159F6">
      <w:pPr>
        <w:bidi/>
        <w:jc w:val="both"/>
        <w:rPr>
          <w:rFonts w:cs="David" w:hint="cs"/>
          <w:rtl/>
        </w:rPr>
      </w:pPr>
    </w:p>
    <w:p w14:paraId="17BB49DB" w14:textId="77777777" w:rsidR="003159F6" w:rsidRPr="003159F6" w:rsidRDefault="003159F6" w:rsidP="003159F6">
      <w:pPr>
        <w:bidi/>
        <w:jc w:val="both"/>
        <w:rPr>
          <w:rFonts w:cs="David" w:hint="cs"/>
          <w:rtl/>
        </w:rPr>
      </w:pPr>
      <w:r w:rsidRPr="003159F6">
        <w:rPr>
          <w:rFonts w:cs="David" w:hint="cs"/>
          <w:u w:val="single"/>
          <w:rtl/>
        </w:rPr>
        <w:t>יעל גויס:</w:t>
      </w:r>
    </w:p>
    <w:p w14:paraId="070D1773" w14:textId="77777777" w:rsidR="003159F6" w:rsidRPr="003159F6" w:rsidRDefault="003159F6" w:rsidP="003159F6">
      <w:pPr>
        <w:bidi/>
        <w:jc w:val="both"/>
        <w:rPr>
          <w:rFonts w:cs="David" w:hint="cs"/>
          <w:rtl/>
        </w:rPr>
      </w:pPr>
    </w:p>
    <w:p w14:paraId="1C4955CB" w14:textId="77777777" w:rsidR="003159F6" w:rsidRPr="003159F6" w:rsidRDefault="003159F6" w:rsidP="003159F6">
      <w:pPr>
        <w:bidi/>
        <w:jc w:val="both"/>
        <w:rPr>
          <w:rFonts w:cs="David" w:hint="cs"/>
          <w:rtl/>
        </w:rPr>
      </w:pPr>
      <w:r w:rsidRPr="003159F6">
        <w:rPr>
          <w:rFonts w:cs="David" w:hint="cs"/>
          <w:rtl/>
        </w:rPr>
        <w:tab/>
        <w:t xml:space="preserve"> הייתי מאמצת את ההגדרה בחוק האמריקאי. </w:t>
      </w:r>
    </w:p>
    <w:p w14:paraId="446D1D5E" w14:textId="77777777" w:rsidR="003159F6" w:rsidRPr="003159F6" w:rsidRDefault="003159F6" w:rsidP="003159F6">
      <w:pPr>
        <w:bidi/>
        <w:jc w:val="both"/>
        <w:rPr>
          <w:rFonts w:cs="David" w:hint="cs"/>
          <w:rtl/>
        </w:rPr>
      </w:pPr>
    </w:p>
    <w:p w14:paraId="290C8A13"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6119B618" w14:textId="77777777" w:rsidR="003159F6" w:rsidRPr="003159F6" w:rsidRDefault="003159F6" w:rsidP="003159F6">
      <w:pPr>
        <w:bidi/>
        <w:jc w:val="both"/>
        <w:rPr>
          <w:rFonts w:cs="David" w:hint="cs"/>
          <w:rtl/>
        </w:rPr>
      </w:pPr>
    </w:p>
    <w:p w14:paraId="326BA397" w14:textId="77777777" w:rsidR="003159F6" w:rsidRPr="003159F6" w:rsidRDefault="003159F6" w:rsidP="003159F6">
      <w:pPr>
        <w:bidi/>
        <w:jc w:val="both"/>
        <w:rPr>
          <w:rFonts w:cs="David" w:hint="cs"/>
          <w:rtl/>
        </w:rPr>
      </w:pPr>
      <w:r w:rsidRPr="003159F6">
        <w:rPr>
          <w:rFonts w:cs="David" w:hint="cs"/>
          <w:rtl/>
        </w:rPr>
        <w:tab/>
        <w:t xml:space="preserve"> אם אפשר להבין: סעיף (2): "עובד תאגיד שהוקם בחוק בעניינים הנוגעים לסמכויות ולתפקידים של אותו תאגיד? שוב לשכת עורכי הדין, אם אני מבין, נופלת בקטגוריה הזאת. אנחנו מדברים על </w:t>
      </w:r>
      <w:proofErr w:type="spellStart"/>
      <w:r w:rsidRPr="003159F6">
        <w:rPr>
          <w:rFonts w:cs="David" w:hint="cs"/>
          <w:rtl/>
        </w:rPr>
        <w:t>ההחרגה</w:t>
      </w:r>
      <w:proofErr w:type="spellEnd"/>
      <w:r w:rsidRPr="003159F6">
        <w:rPr>
          <w:rFonts w:cs="David" w:hint="cs"/>
          <w:rtl/>
        </w:rPr>
        <w:t xml:space="preserve"> של מי שתדלן. </w:t>
      </w:r>
    </w:p>
    <w:p w14:paraId="666FAEC5" w14:textId="77777777" w:rsidR="003159F6" w:rsidRPr="003159F6" w:rsidRDefault="003159F6" w:rsidP="003159F6">
      <w:pPr>
        <w:bidi/>
        <w:jc w:val="both"/>
        <w:rPr>
          <w:rFonts w:cs="David" w:hint="cs"/>
          <w:rtl/>
        </w:rPr>
      </w:pPr>
    </w:p>
    <w:p w14:paraId="6590B061"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7ACB59E4" w14:textId="77777777" w:rsidR="003159F6" w:rsidRPr="003159F6" w:rsidRDefault="003159F6" w:rsidP="003159F6">
      <w:pPr>
        <w:bidi/>
        <w:jc w:val="both"/>
        <w:rPr>
          <w:rFonts w:cs="David" w:hint="cs"/>
          <w:rtl/>
        </w:rPr>
      </w:pPr>
    </w:p>
    <w:p w14:paraId="66448C2B" w14:textId="77777777" w:rsidR="003159F6" w:rsidRPr="003159F6" w:rsidRDefault="003159F6" w:rsidP="003159F6">
      <w:pPr>
        <w:bidi/>
        <w:jc w:val="both"/>
        <w:rPr>
          <w:rFonts w:cs="David" w:hint="cs"/>
          <w:rtl/>
        </w:rPr>
      </w:pPr>
      <w:r w:rsidRPr="003159F6">
        <w:rPr>
          <w:rFonts w:cs="David" w:hint="cs"/>
          <w:rtl/>
        </w:rPr>
        <w:tab/>
        <w:t xml:space="preserve"> היא לא מדברת על הלשכה, היא מדברת על עורך דין שמייצג, למשל תאגיד סטטוטורי. </w:t>
      </w:r>
    </w:p>
    <w:p w14:paraId="6EC22FB3" w14:textId="77777777" w:rsidR="003159F6" w:rsidRPr="003159F6" w:rsidRDefault="003159F6" w:rsidP="003159F6">
      <w:pPr>
        <w:bidi/>
        <w:jc w:val="both"/>
        <w:rPr>
          <w:rFonts w:cs="David" w:hint="cs"/>
          <w:rtl/>
        </w:rPr>
      </w:pPr>
    </w:p>
    <w:p w14:paraId="2AACDD51"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44B3267F" w14:textId="77777777" w:rsidR="003159F6" w:rsidRPr="003159F6" w:rsidRDefault="003159F6" w:rsidP="003159F6">
      <w:pPr>
        <w:bidi/>
        <w:jc w:val="both"/>
        <w:rPr>
          <w:rFonts w:cs="David" w:hint="cs"/>
          <w:rtl/>
        </w:rPr>
      </w:pPr>
    </w:p>
    <w:p w14:paraId="27D8A736" w14:textId="77777777" w:rsidR="003159F6" w:rsidRPr="003159F6" w:rsidRDefault="003159F6" w:rsidP="003159F6">
      <w:pPr>
        <w:bidi/>
        <w:jc w:val="both"/>
        <w:rPr>
          <w:rFonts w:cs="David" w:hint="cs"/>
          <w:rtl/>
        </w:rPr>
      </w:pPr>
      <w:r w:rsidRPr="003159F6">
        <w:rPr>
          <w:rFonts w:cs="David" w:hint="cs"/>
          <w:rtl/>
        </w:rPr>
        <w:tab/>
        <w:t xml:space="preserve"> אז אם בא עובד של הלשכה - - - </w:t>
      </w:r>
    </w:p>
    <w:p w14:paraId="3D938AA0" w14:textId="77777777" w:rsidR="003159F6" w:rsidRPr="003159F6" w:rsidRDefault="003159F6" w:rsidP="003159F6">
      <w:pPr>
        <w:bidi/>
        <w:jc w:val="both"/>
        <w:rPr>
          <w:rFonts w:cs="David" w:hint="cs"/>
          <w:rtl/>
        </w:rPr>
      </w:pPr>
    </w:p>
    <w:p w14:paraId="6039E4F4" w14:textId="77777777" w:rsidR="003159F6" w:rsidRPr="003159F6" w:rsidRDefault="003159F6" w:rsidP="003159F6">
      <w:pPr>
        <w:bidi/>
        <w:jc w:val="both"/>
        <w:rPr>
          <w:rFonts w:cs="David" w:hint="cs"/>
          <w:rtl/>
        </w:rPr>
      </w:pPr>
      <w:r w:rsidRPr="003159F6">
        <w:rPr>
          <w:rFonts w:cs="David" w:hint="cs"/>
          <w:u w:val="single"/>
          <w:rtl/>
        </w:rPr>
        <w:t>יעל גויס:</w:t>
      </w:r>
    </w:p>
    <w:p w14:paraId="281153C3" w14:textId="77777777" w:rsidR="003159F6" w:rsidRPr="003159F6" w:rsidRDefault="003159F6" w:rsidP="003159F6">
      <w:pPr>
        <w:bidi/>
        <w:jc w:val="both"/>
        <w:rPr>
          <w:rFonts w:cs="David" w:hint="cs"/>
          <w:rtl/>
        </w:rPr>
      </w:pPr>
    </w:p>
    <w:p w14:paraId="3BC721A1" w14:textId="77777777" w:rsidR="003159F6" w:rsidRPr="003159F6" w:rsidRDefault="003159F6" w:rsidP="003159F6">
      <w:pPr>
        <w:bidi/>
        <w:jc w:val="both"/>
        <w:rPr>
          <w:rFonts w:cs="David" w:hint="cs"/>
          <w:rtl/>
        </w:rPr>
      </w:pPr>
      <w:r w:rsidRPr="003159F6">
        <w:rPr>
          <w:rFonts w:cs="David" w:hint="cs"/>
          <w:rtl/>
        </w:rPr>
        <w:tab/>
        <w:t xml:space="preserve"> אני לא מדברת על עובד של הלשכה. </w:t>
      </w:r>
    </w:p>
    <w:p w14:paraId="6161E365" w14:textId="77777777" w:rsidR="003159F6" w:rsidRPr="003159F6" w:rsidRDefault="003159F6" w:rsidP="003159F6">
      <w:pPr>
        <w:bidi/>
        <w:jc w:val="both"/>
        <w:rPr>
          <w:rFonts w:cs="David" w:hint="cs"/>
          <w:rtl/>
        </w:rPr>
      </w:pPr>
    </w:p>
    <w:p w14:paraId="035D8598"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5DABAE9" w14:textId="77777777" w:rsidR="003159F6" w:rsidRPr="003159F6" w:rsidRDefault="003159F6" w:rsidP="003159F6">
      <w:pPr>
        <w:bidi/>
        <w:jc w:val="both"/>
        <w:rPr>
          <w:rFonts w:cs="David" w:hint="cs"/>
          <w:rtl/>
        </w:rPr>
      </w:pPr>
    </w:p>
    <w:p w14:paraId="23415A4F" w14:textId="77777777" w:rsidR="003159F6" w:rsidRPr="003159F6" w:rsidRDefault="003159F6" w:rsidP="003159F6">
      <w:pPr>
        <w:bidi/>
        <w:jc w:val="both"/>
        <w:rPr>
          <w:rFonts w:cs="David" w:hint="cs"/>
          <w:rtl/>
        </w:rPr>
      </w:pPr>
      <w:r w:rsidRPr="003159F6">
        <w:rPr>
          <w:rFonts w:cs="David" w:hint="cs"/>
          <w:rtl/>
        </w:rPr>
        <w:tab/>
        <w:t xml:space="preserve"> עורך דין כספי, הוא לא עובד של לשכת עורכי הדין?</w:t>
      </w:r>
    </w:p>
    <w:p w14:paraId="1D323E20" w14:textId="77777777" w:rsidR="003159F6" w:rsidRPr="003159F6" w:rsidRDefault="003159F6" w:rsidP="003159F6">
      <w:pPr>
        <w:bidi/>
        <w:jc w:val="both"/>
        <w:rPr>
          <w:rFonts w:cs="David" w:hint="cs"/>
          <w:rtl/>
        </w:rPr>
      </w:pPr>
    </w:p>
    <w:p w14:paraId="2B8618A9"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526CC65D" w14:textId="77777777" w:rsidR="003159F6" w:rsidRPr="003159F6" w:rsidRDefault="003159F6" w:rsidP="003159F6">
      <w:pPr>
        <w:bidi/>
        <w:jc w:val="both"/>
        <w:rPr>
          <w:rFonts w:cs="David" w:hint="cs"/>
          <w:rtl/>
        </w:rPr>
      </w:pPr>
    </w:p>
    <w:p w14:paraId="3202B5C1" w14:textId="77777777" w:rsidR="003159F6" w:rsidRPr="003159F6" w:rsidRDefault="003159F6" w:rsidP="003159F6">
      <w:pPr>
        <w:bidi/>
        <w:jc w:val="both"/>
        <w:rPr>
          <w:rFonts w:cs="David" w:hint="cs"/>
          <w:rtl/>
        </w:rPr>
      </w:pPr>
      <w:r w:rsidRPr="003159F6">
        <w:rPr>
          <w:rFonts w:cs="David" w:hint="cs"/>
          <w:rtl/>
        </w:rPr>
        <w:tab/>
        <w:t xml:space="preserve"> אני מעיר הערה אחרת לגבי הסעיף הזה.</w:t>
      </w:r>
    </w:p>
    <w:p w14:paraId="2D036A08"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707823B" w14:textId="77777777" w:rsidR="003159F6" w:rsidRPr="003159F6" w:rsidRDefault="003159F6" w:rsidP="003159F6">
      <w:pPr>
        <w:bidi/>
        <w:jc w:val="both"/>
        <w:rPr>
          <w:rFonts w:cs="David" w:hint="cs"/>
          <w:rtl/>
        </w:rPr>
      </w:pPr>
    </w:p>
    <w:p w14:paraId="761BFCA7" w14:textId="77777777" w:rsidR="003159F6" w:rsidRPr="003159F6" w:rsidRDefault="003159F6" w:rsidP="003159F6">
      <w:pPr>
        <w:bidi/>
        <w:jc w:val="both"/>
        <w:rPr>
          <w:rFonts w:cs="David" w:hint="cs"/>
          <w:rtl/>
        </w:rPr>
      </w:pPr>
      <w:r w:rsidRPr="003159F6">
        <w:rPr>
          <w:rFonts w:cs="David" w:hint="cs"/>
          <w:rtl/>
        </w:rPr>
        <w:tab/>
        <w:t>יש לך פיתרון לבעיה שהעלית?</w:t>
      </w:r>
    </w:p>
    <w:p w14:paraId="2AB8902D" w14:textId="77777777" w:rsidR="003159F6" w:rsidRPr="003159F6" w:rsidRDefault="003159F6" w:rsidP="003159F6">
      <w:pPr>
        <w:bidi/>
        <w:jc w:val="both"/>
        <w:rPr>
          <w:rFonts w:cs="David" w:hint="cs"/>
          <w:u w:val="single"/>
          <w:rtl/>
        </w:rPr>
      </w:pPr>
    </w:p>
    <w:p w14:paraId="057FCB6B"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12AB7CC6" w14:textId="77777777" w:rsidR="003159F6" w:rsidRPr="003159F6" w:rsidRDefault="003159F6" w:rsidP="003159F6">
      <w:pPr>
        <w:bidi/>
        <w:jc w:val="both"/>
        <w:rPr>
          <w:rFonts w:cs="David" w:hint="cs"/>
          <w:rtl/>
        </w:rPr>
      </w:pPr>
    </w:p>
    <w:p w14:paraId="57DE748C" w14:textId="77777777" w:rsidR="003159F6" w:rsidRPr="003159F6" w:rsidRDefault="003159F6" w:rsidP="003159F6">
      <w:pPr>
        <w:bidi/>
        <w:jc w:val="both"/>
        <w:rPr>
          <w:rFonts w:cs="David" w:hint="cs"/>
          <w:rtl/>
        </w:rPr>
      </w:pPr>
      <w:r w:rsidRPr="003159F6">
        <w:rPr>
          <w:rFonts w:cs="David" w:hint="cs"/>
          <w:rtl/>
        </w:rPr>
        <w:tab/>
        <w:t xml:space="preserve"> הייתה כתבה שהציגה יפה איך אין הבדל בין עורך הדין יעקב נאמן ועורך דין רם כספי לבינינו. למען הגילוי הנאות, גם כשהם עושים פעולה אחת בשנה אני כל השנה לא מרוויח כמו הפעולה האחת שהם עושים. לכן למען לקוח, גם אם זה לא עיקר עיסוקם - - - אני מקווה שביום מן הימים גם אני ארוויח כמוהם.  </w:t>
      </w:r>
    </w:p>
    <w:p w14:paraId="0C29F6AE" w14:textId="77777777" w:rsidR="003159F6" w:rsidRPr="003159F6" w:rsidRDefault="003159F6" w:rsidP="003159F6">
      <w:pPr>
        <w:bidi/>
        <w:jc w:val="both"/>
        <w:rPr>
          <w:rFonts w:cs="David" w:hint="cs"/>
          <w:rtl/>
        </w:rPr>
      </w:pPr>
    </w:p>
    <w:p w14:paraId="40E92031"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4A84CD5E" w14:textId="77777777" w:rsidR="003159F6" w:rsidRPr="003159F6" w:rsidRDefault="003159F6" w:rsidP="003159F6">
      <w:pPr>
        <w:bidi/>
        <w:jc w:val="both"/>
        <w:rPr>
          <w:rFonts w:cs="David" w:hint="cs"/>
          <w:rtl/>
        </w:rPr>
      </w:pPr>
    </w:p>
    <w:p w14:paraId="63C7799F" w14:textId="77777777" w:rsidR="003159F6" w:rsidRPr="003159F6" w:rsidRDefault="003159F6" w:rsidP="003159F6">
      <w:pPr>
        <w:bidi/>
        <w:jc w:val="both"/>
        <w:rPr>
          <w:rFonts w:cs="David" w:hint="cs"/>
          <w:rtl/>
        </w:rPr>
      </w:pPr>
      <w:r w:rsidRPr="003159F6">
        <w:rPr>
          <w:rFonts w:cs="David" w:hint="cs"/>
          <w:rtl/>
        </w:rPr>
        <w:tab/>
        <w:t xml:space="preserve">תהיה מוכשר כמוהם. </w:t>
      </w:r>
    </w:p>
    <w:p w14:paraId="7691A6DE" w14:textId="77777777" w:rsidR="003159F6" w:rsidRPr="003159F6" w:rsidRDefault="003159F6" w:rsidP="003159F6">
      <w:pPr>
        <w:bidi/>
        <w:jc w:val="both"/>
        <w:rPr>
          <w:rFonts w:cs="David" w:hint="cs"/>
          <w:rtl/>
        </w:rPr>
      </w:pPr>
    </w:p>
    <w:p w14:paraId="4CBB983F" w14:textId="77777777" w:rsidR="003159F6" w:rsidRDefault="003159F6" w:rsidP="003159F6">
      <w:pPr>
        <w:bidi/>
        <w:jc w:val="both"/>
        <w:rPr>
          <w:rFonts w:cs="David" w:hint="cs"/>
          <w:u w:val="single"/>
          <w:rtl/>
        </w:rPr>
      </w:pPr>
    </w:p>
    <w:p w14:paraId="53CC7DA1" w14:textId="77777777" w:rsidR="003159F6" w:rsidRDefault="003159F6" w:rsidP="003159F6">
      <w:pPr>
        <w:bidi/>
        <w:jc w:val="both"/>
        <w:rPr>
          <w:rFonts w:cs="David" w:hint="cs"/>
          <w:u w:val="single"/>
          <w:rtl/>
        </w:rPr>
      </w:pPr>
    </w:p>
    <w:p w14:paraId="66FC7409" w14:textId="77777777" w:rsidR="003159F6" w:rsidRDefault="003159F6" w:rsidP="003159F6">
      <w:pPr>
        <w:bidi/>
        <w:jc w:val="both"/>
        <w:rPr>
          <w:rFonts w:cs="David" w:hint="cs"/>
          <w:u w:val="single"/>
          <w:rtl/>
        </w:rPr>
      </w:pPr>
    </w:p>
    <w:p w14:paraId="7DFC6258" w14:textId="77777777" w:rsidR="003159F6" w:rsidRDefault="003159F6" w:rsidP="003159F6">
      <w:pPr>
        <w:bidi/>
        <w:jc w:val="both"/>
        <w:rPr>
          <w:rFonts w:cs="David" w:hint="cs"/>
          <w:u w:val="single"/>
          <w:rtl/>
        </w:rPr>
      </w:pPr>
    </w:p>
    <w:p w14:paraId="5655CB72"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346AA975" w14:textId="77777777" w:rsidR="003159F6" w:rsidRPr="003159F6" w:rsidRDefault="003159F6" w:rsidP="003159F6">
      <w:pPr>
        <w:bidi/>
        <w:jc w:val="both"/>
        <w:rPr>
          <w:rFonts w:cs="David" w:hint="cs"/>
          <w:rtl/>
        </w:rPr>
      </w:pPr>
    </w:p>
    <w:p w14:paraId="7AF3CD8F" w14:textId="77777777" w:rsidR="003159F6" w:rsidRPr="003159F6" w:rsidRDefault="003159F6" w:rsidP="003159F6">
      <w:pPr>
        <w:bidi/>
        <w:jc w:val="both"/>
        <w:rPr>
          <w:rFonts w:cs="David" w:hint="cs"/>
          <w:rtl/>
        </w:rPr>
      </w:pPr>
      <w:r w:rsidRPr="003159F6">
        <w:rPr>
          <w:rFonts w:cs="David" w:hint="cs"/>
          <w:rtl/>
        </w:rPr>
        <w:tab/>
        <w:t xml:space="preserve"> אני מקווה, אולי עוד 30 שנה. </w:t>
      </w:r>
    </w:p>
    <w:p w14:paraId="7621E1E7" w14:textId="77777777" w:rsidR="003159F6" w:rsidRPr="003159F6" w:rsidRDefault="003159F6" w:rsidP="003159F6">
      <w:pPr>
        <w:bidi/>
        <w:jc w:val="both"/>
        <w:rPr>
          <w:rFonts w:cs="David" w:hint="cs"/>
          <w:rtl/>
        </w:rPr>
      </w:pPr>
    </w:p>
    <w:p w14:paraId="0CE45DF9"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2FF5C118" w14:textId="77777777" w:rsidR="003159F6" w:rsidRPr="003159F6" w:rsidRDefault="003159F6" w:rsidP="003159F6">
      <w:pPr>
        <w:bidi/>
        <w:jc w:val="both"/>
        <w:rPr>
          <w:rFonts w:cs="David" w:hint="cs"/>
          <w:rtl/>
        </w:rPr>
      </w:pPr>
    </w:p>
    <w:p w14:paraId="01FD92EF" w14:textId="77777777" w:rsidR="003159F6" w:rsidRPr="003159F6" w:rsidRDefault="003159F6" w:rsidP="003159F6">
      <w:pPr>
        <w:bidi/>
        <w:jc w:val="both"/>
        <w:rPr>
          <w:rFonts w:cs="David" w:hint="cs"/>
          <w:rtl/>
        </w:rPr>
      </w:pPr>
      <w:r w:rsidRPr="003159F6">
        <w:rPr>
          <w:rFonts w:cs="David" w:hint="cs"/>
          <w:rtl/>
        </w:rPr>
        <w:tab/>
        <w:t xml:space="preserve">גברתי, שמענו את ההערות שלך, הן במקומן, נצטרך לתת לזה מחשבה וגם למצוא פיתרון. עכשיו ארז מדבר על נושא אחר. </w:t>
      </w:r>
    </w:p>
    <w:p w14:paraId="77FA8CCC" w14:textId="77777777" w:rsidR="003159F6" w:rsidRPr="003159F6" w:rsidRDefault="003159F6" w:rsidP="003159F6">
      <w:pPr>
        <w:bidi/>
        <w:jc w:val="both"/>
        <w:rPr>
          <w:rFonts w:cs="David" w:hint="cs"/>
          <w:rtl/>
        </w:rPr>
      </w:pPr>
    </w:p>
    <w:p w14:paraId="61F8743B"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138FF199" w14:textId="77777777" w:rsidR="003159F6" w:rsidRPr="003159F6" w:rsidRDefault="003159F6" w:rsidP="003159F6">
      <w:pPr>
        <w:bidi/>
        <w:jc w:val="both"/>
        <w:rPr>
          <w:rFonts w:cs="David" w:hint="cs"/>
          <w:rtl/>
        </w:rPr>
      </w:pPr>
    </w:p>
    <w:p w14:paraId="14343F38" w14:textId="77777777" w:rsidR="003159F6" w:rsidRPr="003159F6" w:rsidRDefault="003159F6" w:rsidP="003159F6">
      <w:pPr>
        <w:bidi/>
        <w:jc w:val="both"/>
        <w:rPr>
          <w:rFonts w:cs="David" w:hint="cs"/>
          <w:rtl/>
        </w:rPr>
      </w:pPr>
      <w:r w:rsidRPr="003159F6">
        <w:rPr>
          <w:rFonts w:cs="David" w:hint="cs"/>
          <w:rtl/>
        </w:rPr>
        <w:tab/>
        <w:t xml:space="preserve"> זו תשובה להערה שנאמרה על ידי לשכת עורכי הדין. כעת הערה אחרת, היא קשורה ללשכת עורכי הדין כמו ללשכות אחרות. </w:t>
      </w:r>
      <w:proofErr w:type="spellStart"/>
      <w:r w:rsidRPr="003159F6">
        <w:rPr>
          <w:rFonts w:cs="David" w:hint="cs"/>
          <w:rtl/>
        </w:rPr>
        <w:t>החרגת</w:t>
      </w:r>
      <w:proofErr w:type="spellEnd"/>
      <w:r w:rsidRPr="003159F6">
        <w:rPr>
          <w:rFonts w:cs="David" w:hint="cs"/>
          <w:rtl/>
        </w:rPr>
        <w:t xml:space="preserve"> סעיף (2): עובד תאגיד שהוקם בחוק בעניינים הנוגעים לסמכויות ותפקידים של אותו תאגיד." אם אני מבין נכון, עובד לשכת עורכי הדין נופל תחת הסעיף הזה.  </w:t>
      </w:r>
    </w:p>
    <w:p w14:paraId="336A0982" w14:textId="77777777" w:rsidR="003159F6" w:rsidRPr="003159F6" w:rsidRDefault="003159F6" w:rsidP="003159F6">
      <w:pPr>
        <w:bidi/>
        <w:jc w:val="both"/>
        <w:rPr>
          <w:rFonts w:cs="David" w:hint="cs"/>
          <w:rtl/>
        </w:rPr>
      </w:pPr>
    </w:p>
    <w:p w14:paraId="05FB829E"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1CCE9854" w14:textId="77777777" w:rsidR="003159F6" w:rsidRPr="003159F6" w:rsidRDefault="003159F6" w:rsidP="003159F6">
      <w:pPr>
        <w:bidi/>
        <w:jc w:val="both"/>
        <w:rPr>
          <w:rFonts w:cs="David" w:hint="cs"/>
          <w:rtl/>
        </w:rPr>
      </w:pPr>
    </w:p>
    <w:p w14:paraId="3CB69972" w14:textId="77777777" w:rsidR="003159F6" w:rsidRPr="003159F6" w:rsidRDefault="003159F6" w:rsidP="003159F6">
      <w:pPr>
        <w:bidi/>
        <w:jc w:val="both"/>
        <w:rPr>
          <w:rFonts w:cs="David" w:hint="cs"/>
          <w:rtl/>
        </w:rPr>
      </w:pPr>
      <w:r w:rsidRPr="003159F6">
        <w:rPr>
          <w:rFonts w:cs="David" w:hint="cs"/>
          <w:rtl/>
        </w:rPr>
        <w:tab/>
        <w:t xml:space="preserve">אם זה נוגע, פקידי הלשכה למשל. </w:t>
      </w:r>
    </w:p>
    <w:p w14:paraId="44297677" w14:textId="77777777" w:rsidR="003159F6" w:rsidRPr="003159F6" w:rsidRDefault="003159F6" w:rsidP="003159F6">
      <w:pPr>
        <w:bidi/>
        <w:jc w:val="both"/>
        <w:rPr>
          <w:rFonts w:cs="David" w:hint="cs"/>
          <w:rtl/>
        </w:rPr>
      </w:pPr>
    </w:p>
    <w:p w14:paraId="05B29B16" w14:textId="77777777" w:rsidR="003159F6" w:rsidRPr="003159F6" w:rsidRDefault="003159F6" w:rsidP="003159F6">
      <w:pPr>
        <w:bidi/>
        <w:jc w:val="both"/>
        <w:rPr>
          <w:rFonts w:cs="David" w:hint="cs"/>
          <w:rtl/>
        </w:rPr>
      </w:pPr>
      <w:r w:rsidRPr="003159F6">
        <w:rPr>
          <w:rFonts w:cs="David" w:hint="cs"/>
          <w:u w:val="single"/>
          <w:rtl/>
        </w:rPr>
        <w:t>אייל ינון:</w:t>
      </w:r>
    </w:p>
    <w:p w14:paraId="2FF44507" w14:textId="77777777" w:rsidR="003159F6" w:rsidRPr="003159F6" w:rsidRDefault="003159F6" w:rsidP="003159F6">
      <w:pPr>
        <w:bidi/>
        <w:jc w:val="both"/>
        <w:rPr>
          <w:rFonts w:cs="David" w:hint="cs"/>
          <w:rtl/>
        </w:rPr>
      </w:pPr>
    </w:p>
    <w:p w14:paraId="4908F38F" w14:textId="77777777" w:rsidR="003159F6" w:rsidRPr="003159F6" w:rsidRDefault="003159F6" w:rsidP="003159F6">
      <w:pPr>
        <w:bidi/>
        <w:jc w:val="both"/>
        <w:rPr>
          <w:rFonts w:cs="David" w:hint="cs"/>
          <w:rtl/>
        </w:rPr>
      </w:pPr>
      <w:r w:rsidRPr="003159F6">
        <w:rPr>
          <w:rFonts w:cs="David" w:hint="cs"/>
          <w:rtl/>
        </w:rPr>
        <w:tab/>
        <w:t xml:space="preserve"> וזה לא דומה ללשכות אחרות כי לשכת עורכי הדין היא היחידה שהוקמה בחוק. לכן לשכת רואי חשבון, לשכת השמאים, כל אלה הם לא תאגידים.  </w:t>
      </w:r>
    </w:p>
    <w:p w14:paraId="7774A2DE" w14:textId="77777777" w:rsidR="003159F6" w:rsidRPr="003159F6" w:rsidRDefault="003159F6" w:rsidP="003159F6">
      <w:pPr>
        <w:bidi/>
        <w:jc w:val="both"/>
        <w:rPr>
          <w:rFonts w:cs="David" w:hint="cs"/>
          <w:rtl/>
        </w:rPr>
      </w:pPr>
    </w:p>
    <w:p w14:paraId="50990A65"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1A30A653" w14:textId="77777777" w:rsidR="003159F6" w:rsidRPr="003159F6" w:rsidRDefault="003159F6" w:rsidP="003159F6">
      <w:pPr>
        <w:bidi/>
        <w:jc w:val="both"/>
        <w:rPr>
          <w:rFonts w:cs="David" w:hint="cs"/>
          <w:rtl/>
        </w:rPr>
      </w:pPr>
    </w:p>
    <w:p w14:paraId="57698BA1" w14:textId="77777777" w:rsidR="003159F6" w:rsidRPr="003159F6" w:rsidRDefault="003159F6" w:rsidP="003159F6">
      <w:pPr>
        <w:bidi/>
        <w:jc w:val="both"/>
        <w:rPr>
          <w:rFonts w:cs="David" w:hint="cs"/>
          <w:rtl/>
        </w:rPr>
      </w:pPr>
      <w:r w:rsidRPr="003159F6">
        <w:rPr>
          <w:rFonts w:cs="David" w:hint="cs"/>
          <w:rtl/>
        </w:rPr>
        <w:tab/>
        <w:t xml:space="preserve">אני רוצה להציג דוגמאות לנושאים שהיו בוועדת החוקה שמצד אחד היו השמאים לדוגמא ומצד שני עורכי הדין. זה בפירוש נגע לסמכויות ולתפקידים של עורך הדין החבר בלשכת עורכי הדין.  </w:t>
      </w:r>
    </w:p>
    <w:p w14:paraId="071E724A" w14:textId="77777777" w:rsidR="003159F6" w:rsidRPr="003159F6" w:rsidRDefault="003159F6" w:rsidP="003159F6">
      <w:pPr>
        <w:bidi/>
        <w:jc w:val="both"/>
        <w:rPr>
          <w:rFonts w:cs="David" w:hint="cs"/>
          <w:rtl/>
        </w:rPr>
      </w:pPr>
    </w:p>
    <w:p w14:paraId="36132958"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1825F21B" w14:textId="77777777" w:rsidR="003159F6" w:rsidRPr="003159F6" w:rsidRDefault="003159F6" w:rsidP="003159F6">
      <w:pPr>
        <w:pStyle w:val="Heading5"/>
        <w:rPr>
          <w:rFonts w:hint="cs"/>
          <w:sz w:val="24"/>
          <w:rtl/>
        </w:rPr>
      </w:pPr>
    </w:p>
    <w:p w14:paraId="02C5C72F" w14:textId="77777777" w:rsidR="003159F6" w:rsidRPr="003159F6" w:rsidRDefault="003159F6" w:rsidP="003159F6">
      <w:pPr>
        <w:bidi/>
        <w:jc w:val="both"/>
        <w:rPr>
          <w:rFonts w:cs="David" w:hint="cs"/>
          <w:rtl/>
        </w:rPr>
      </w:pPr>
      <w:r w:rsidRPr="003159F6">
        <w:rPr>
          <w:rFonts w:cs="David" w:hint="cs"/>
          <w:rtl/>
        </w:rPr>
        <w:tab/>
        <w:t xml:space="preserve"> כמו מה? תן דוגמא. </w:t>
      </w:r>
    </w:p>
    <w:p w14:paraId="78771396" w14:textId="77777777" w:rsidR="003159F6" w:rsidRPr="003159F6" w:rsidRDefault="003159F6" w:rsidP="003159F6">
      <w:pPr>
        <w:bidi/>
        <w:jc w:val="both"/>
        <w:rPr>
          <w:rFonts w:cs="David" w:hint="cs"/>
          <w:rtl/>
        </w:rPr>
      </w:pPr>
    </w:p>
    <w:p w14:paraId="0B376692"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6766AA01" w14:textId="77777777" w:rsidR="003159F6" w:rsidRPr="003159F6" w:rsidRDefault="003159F6" w:rsidP="003159F6">
      <w:pPr>
        <w:bidi/>
        <w:jc w:val="both"/>
        <w:rPr>
          <w:rFonts w:cs="David" w:hint="cs"/>
          <w:rtl/>
        </w:rPr>
      </w:pPr>
    </w:p>
    <w:p w14:paraId="6894E6B1" w14:textId="77777777" w:rsidR="003159F6" w:rsidRPr="003159F6" w:rsidRDefault="003159F6" w:rsidP="003159F6">
      <w:pPr>
        <w:bidi/>
        <w:jc w:val="both"/>
        <w:rPr>
          <w:rFonts w:cs="David" w:hint="cs"/>
          <w:rtl/>
        </w:rPr>
      </w:pPr>
      <w:r w:rsidRPr="003159F6">
        <w:rPr>
          <w:rFonts w:cs="David" w:hint="cs"/>
          <w:rtl/>
        </w:rPr>
        <w:tab/>
        <w:t xml:space="preserve"> סמכויות שנלקחו מעורכי הדין, הרחיבו אותם ואמרו: לא רק אתם תעסקו בזה, גם לשמאים יהיה מותר. </w:t>
      </w:r>
    </w:p>
    <w:p w14:paraId="3362F795" w14:textId="77777777" w:rsidR="003159F6" w:rsidRPr="003159F6" w:rsidRDefault="003159F6" w:rsidP="003159F6">
      <w:pPr>
        <w:bidi/>
        <w:jc w:val="both"/>
        <w:rPr>
          <w:rFonts w:cs="David" w:hint="cs"/>
          <w:rtl/>
        </w:rPr>
      </w:pPr>
    </w:p>
    <w:p w14:paraId="76C0DC74"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5FD6395D" w14:textId="77777777" w:rsidR="003159F6" w:rsidRPr="003159F6" w:rsidRDefault="003159F6" w:rsidP="003159F6">
      <w:pPr>
        <w:bidi/>
        <w:jc w:val="both"/>
        <w:rPr>
          <w:rFonts w:cs="David" w:hint="cs"/>
          <w:rtl/>
        </w:rPr>
      </w:pPr>
    </w:p>
    <w:p w14:paraId="38637BED" w14:textId="77777777" w:rsidR="003159F6" w:rsidRPr="003159F6" w:rsidRDefault="003159F6" w:rsidP="003159F6">
      <w:pPr>
        <w:bidi/>
        <w:jc w:val="both"/>
        <w:rPr>
          <w:rFonts w:cs="David" w:hint="cs"/>
          <w:rtl/>
        </w:rPr>
      </w:pPr>
      <w:r w:rsidRPr="003159F6">
        <w:rPr>
          <w:rFonts w:cs="David" w:hint="cs"/>
          <w:rtl/>
        </w:rPr>
        <w:tab/>
        <w:t xml:space="preserve"> גם רואי חשבונות או מבקרי פנים. </w:t>
      </w:r>
    </w:p>
    <w:p w14:paraId="5B961674"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27E83470" w14:textId="77777777" w:rsidR="003159F6" w:rsidRPr="003159F6" w:rsidRDefault="003159F6" w:rsidP="003159F6">
      <w:pPr>
        <w:bidi/>
        <w:jc w:val="both"/>
        <w:rPr>
          <w:rFonts w:cs="David" w:hint="cs"/>
          <w:rtl/>
        </w:rPr>
      </w:pPr>
    </w:p>
    <w:p w14:paraId="12306D6E" w14:textId="77777777" w:rsidR="003159F6" w:rsidRPr="003159F6" w:rsidRDefault="003159F6" w:rsidP="003159F6">
      <w:pPr>
        <w:bidi/>
        <w:jc w:val="both"/>
        <w:rPr>
          <w:rFonts w:cs="David" w:hint="cs"/>
          <w:rtl/>
        </w:rPr>
      </w:pPr>
      <w:r w:rsidRPr="003159F6">
        <w:rPr>
          <w:rFonts w:cs="David" w:hint="cs"/>
          <w:rtl/>
        </w:rPr>
        <w:tab/>
        <w:t xml:space="preserve"> וזה נגע לכיסו של עורך הדין, גם נגע. </w:t>
      </w:r>
    </w:p>
    <w:p w14:paraId="66E2C609" w14:textId="77777777" w:rsidR="003159F6" w:rsidRPr="003159F6" w:rsidRDefault="003159F6" w:rsidP="003159F6">
      <w:pPr>
        <w:bidi/>
        <w:jc w:val="both"/>
        <w:rPr>
          <w:rFonts w:cs="David" w:hint="cs"/>
          <w:u w:val="single"/>
          <w:rtl/>
        </w:rPr>
      </w:pPr>
    </w:p>
    <w:p w14:paraId="24D44680" w14:textId="77777777" w:rsidR="003159F6" w:rsidRPr="003159F6" w:rsidRDefault="003159F6" w:rsidP="003159F6">
      <w:pPr>
        <w:bidi/>
        <w:jc w:val="both"/>
        <w:rPr>
          <w:rFonts w:cs="David" w:hint="cs"/>
          <w:rtl/>
        </w:rPr>
      </w:pPr>
      <w:r w:rsidRPr="003159F6">
        <w:rPr>
          <w:rFonts w:cs="David" w:hint="cs"/>
          <w:u w:val="single"/>
          <w:rtl/>
        </w:rPr>
        <w:t>אייל ינון:</w:t>
      </w:r>
    </w:p>
    <w:p w14:paraId="7EA1604E" w14:textId="77777777" w:rsidR="003159F6" w:rsidRPr="003159F6" w:rsidRDefault="003159F6" w:rsidP="003159F6">
      <w:pPr>
        <w:bidi/>
        <w:jc w:val="both"/>
        <w:rPr>
          <w:rFonts w:cs="David" w:hint="cs"/>
          <w:rtl/>
        </w:rPr>
      </w:pPr>
    </w:p>
    <w:p w14:paraId="0FF89F4D" w14:textId="77777777" w:rsidR="003159F6" w:rsidRPr="003159F6" w:rsidRDefault="003159F6" w:rsidP="003159F6">
      <w:pPr>
        <w:bidi/>
        <w:jc w:val="both"/>
        <w:rPr>
          <w:rFonts w:cs="David" w:hint="cs"/>
          <w:rtl/>
        </w:rPr>
      </w:pPr>
      <w:r w:rsidRPr="003159F6">
        <w:rPr>
          <w:rFonts w:cs="David" w:hint="cs"/>
          <w:rtl/>
        </w:rPr>
        <w:tab/>
        <w:t xml:space="preserve">הבעיה היא שהמחוקק נתן ללשכת עורכי הדין עדיפות, כבר לפני שנים, בשנות השישים, שהוא לא נתן לאיגודים אחרים. </w:t>
      </w:r>
    </w:p>
    <w:p w14:paraId="50041654" w14:textId="77777777" w:rsidR="003159F6" w:rsidRDefault="003159F6" w:rsidP="003159F6">
      <w:pPr>
        <w:bidi/>
        <w:jc w:val="both"/>
        <w:rPr>
          <w:rFonts w:cs="David" w:hint="cs"/>
          <w:rtl/>
        </w:rPr>
      </w:pPr>
    </w:p>
    <w:p w14:paraId="47D967B0" w14:textId="77777777" w:rsidR="003159F6" w:rsidRDefault="003159F6" w:rsidP="003159F6">
      <w:pPr>
        <w:bidi/>
        <w:jc w:val="both"/>
        <w:rPr>
          <w:rFonts w:cs="David" w:hint="cs"/>
          <w:rtl/>
        </w:rPr>
      </w:pPr>
    </w:p>
    <w:p w14:paraId="7A6B963D" w14:textId="77777777" w:rsidR="003159F6" w:rsidRDefault="003159F6" w:rsidP="003159F6">
      <w:pPr>
        <w:bidi/>
        <w:jc w:val="both"/>
        <w:rPr>
          <w:rFonts w:cs="David" w:hint="cs"/>
          <w:rtl/>
        </w:rPr>
      </w:pPr>
    </w:p>
    <w:p w14:paraId="0C6F910F" w14:textId="77777777" w:rsidR="003159F6" w:rsidRDefault="003159F6" w:rsidP="003159F6">
      <w:pPr>
        <w:bidi/>
        <w:jc w:val="both"/>
        <w:rPr>
          <w:rFonts w:cs="David" w:hint="cs"/>
          <w:rtl/>
        </w:rPr>
      </w:pPr>
    </w:p>
    <w:p w14:paraId="2F1C9955" w14:textId="77777777" w:rsidR="003159F6" w:rsidRDefault="003159F6" w:rsidP="003159F6">
      <w:pPr>
        <w:bidi/>
        <w:jc w:val="both"/>
        <w:rPr>
          <w:rFonts w:cs="David" w:hint="cs"/>
          <w:rtl/>
        </w:rPr>
      </w:pPr>
    </w:p>
    <w:p w14:paraId="77332426" w14:textId="77777777" w:rsidR="003159F6" w:rsidRPr="003159F6" w:rsidRDefault="003159F6" w:rsidP="003159F6">
      <w:pPr>
        <w:bidi/>
        <w:jc w:val="both"/>
        <w:rPr>
          <w:rFonts w:cs="David" w:hint="cs"/>
          <w:rtl/>
        </w:rPr>
      </w:pPr>
    </w:p>
    <w:p w14:paraId="7FFEB093" w14:textId="77777777" w:rsidR="003159F6" w:rsidRPr="003159F6" w:rsidRDefault="003159F6" w:rsidP="003159F6">
      <w:pPr>
        <w:bidi/>
        <w:jc w:val="both"/>
        <w:rPr>
          <w:rFonts w:cs="David" w:hint="cs"/>
          <w:rtl/>
        </w:rPr>
      </w:pPr>
      <w:r w:rsidRPr="003159F6">
        <w:rPr>
          <w:rFonts w:cs="David" w:hint="cs"/>
          <w:u w:val="single"/>
          <w:rtl/>
        </w:rPr>
        <w:t xml:space="preserve">ארז </w:t>
      </w:r>
      <w:proofErr w:type="spellStart"/>
      <w:r w:rsidRPr="003159F6">
        <w:rPr>
          <w:rFonts w:cs="David" w:hint="cs"/>
          <w:u w:val="single"/>
          <w:rtl/>
        </w:rPr>
        <w:t>גלהר</w:t>
      </w:r>
      <w:proofErr w:type="spellEnd"/>
      <w:r w:rsidRPr="003159F6">
        <w:rPr>
          <w:rFonts w:cs="David" w:hint="cs"/>
          <w:u w:val="single"/>
          <w:rtl/>
        </w:rPr>
        <w:t>:</w:t>
      </w:r>
    </w:p>
    <w:p w14:paraId="68C8F175" w14:textId="77777777" w:rsidR="003159F6" w:rsidRPr="003159F6" w:rsidRDefault="003159F6" w:rsidP="003159F6">
      <w:pPr>
        <w:bidi/>
        <w:jc w:val="both"/>
        <w:rPr>
          <w:rFonts w:cs="David" w:hint="cs"/>
          <w:rtl/>
        </w:rPr>
      </w:pPr>
    </w:p>
    <w:p w14:paraId="7FE411A8" w14:textId="77777777" w:rsidR="003159F6" w:rsidRPr="003159F6" w:rsidRDefault="003159F6" w:rsidP="003159F6">
      <w:pPr>
        <w:bidi/>
        <w:jc w:val="both"/>
        <w:rPr>
          <w:rFonts w:cs="David" w:hint="cs"/>
          <w:rtl/>
        </w:rPr>
      </w:pPr>
      <w:r w:rsidRPr="003159F6">
        <w:rPr>
          <w:rFonts w:cs="David" w:hint="cs"/>
          <w:rtl/>
        </w:rPr>
        <w:tab/>
        <w:t xml:space="preserve"> מאה אחוז, אבל שוב אני חוזר לתכלית החוק, שקיפות. נאמר כאן שכל מה שאנחנו רוצים שחברי הכנסת ידעו שיש פה איזו אג'נדה כלכלית למי שבא בפניהם. ואם אתה אומר אני כמייצג השמאים או עובד השמאים יהיה צריך לומר, אבל עורך הדין לא -  יש פה משהו שאני חושב שלא לזה התכוונו. </w:t>
      </w:r>
    </w:p>
    <w:p w14:paraId="6B865968" w14:textId="77777777" w:rsidR="003159F6" w:rsidRPr="003159F6" w:rsidRDefault="003159F6" w:rsidP="003159F6">
      <w:pPr>
        <w:bidi/>
        <w:jc w:val="both"/>
        <w:rPr>
          <w:rFonts w:cs="David" w:hint="cs"/>
          <w:rtl/>
        </w:rPr>
      </w:pPr>
    </w:p>
    <w:p w14:paraId="1C20E2E5"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34AD2543" w14:textId="77777777" w:rsidR="003159F6" w:rsidRPr="003159F6" w:rsidRDefault="003159F6" w:rsidP="003159F6">
      <w:pPr>
        <w:bidi/>
        <w:jc w:val="both"/>
        <w:rPr>
          <w:rFonts w:cs="David" w:hint="cs"/>
          <w:rtl/>
        </w:rPr>
      </w:pPr>
    </w:p>
    <w:p w14:paraId="717B4C69" w14:textId="77777777" w:rsidR="003159F6" w:rsidRPr="003159F6" w:rsidRDefault="003159F6" w:rsidP="003159F6">
      <w:pPr>
        <w:bidi/>
        <w:jc w:val="both"/>
        <w:rPr>
          <w:rFonts w:cs="David" w:hint="cs"/>
          <w:rtl/>
        </w:rPr>
      </w:pPr>
      <w:r w:rsidRPr="003159F6">
        <w:rPr>
          <w:rFonts w:cs="David" w:hint="cs"/>
          <w:rtl/>
        </w:rPr>
        <w:tab/>
        <w:t xml:space="preserve"> תודה, שלי בבקשה. </w:t>
      </w:r>
    </w:p>
    <w:p w14:paraId="222F4684" w14:textId="77777777" w:rsidR="003159F6" w:rsidRPr="003159F6" w:rsidRDefault="003159F6" w:rsidP="003159F6">
      <w:pPr>
        <w:bidi/>
        <w:jc w:val="both"/>
        <w:rPr>
          <w:rFonts w:cs="David" w:hint="cs"/>
          <w:rtl/>
        </w:rPr>
      </w:pPr>
    </w:p>
    <w:p w14:paraId="0AB0FEDD"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432E0DA5" w14:textId="77777777" w:rsidR="003159F6" w:rsidRPr="003159F6" w:rsidRDefault="003159F6" w:rsidP="003159F6">
      <w:pPr>
        <w:pStyle w:val="Heading5"/>
        <w:rPr>
          <w:rFonts w:hint="cs"/>
          <w:sz w:val="24"/>
          <w:rtl/>
        </w:rPr>
      </w:pPr>
    </w:p>
    <w:p w14:paraId="58CE56F8" w14:textId="77777777" w:rsidR="003159F6" w:rsidRPr="003159F6" w:rsidRDefault="003159F6" w:rsidP="003159F6">
      <w:pPr>
        <w:bidi/>
        <w:jc w:val="both"/>
        <w:rPr>
          <w:rFonts w:cs="David" w:hint="cs"/>
          <w:rtl/>
        </w:rPr>
      </w:pPr>
      <w:r w:rsidRPr="003159F6">
        <w:rPr>
          <w:rFonts w:cs="David" w:hint="cs"/>
          <w:rtl/>
        </w:rPr>
        <w:tab/>
        <w:t xml:space="preserve">שתי הערות. אחת להערה של לשכת עורכי הדין. אני רוצה להגיד שבכל ישיבה נטענת על ידי לשכת עורכי הדין טענה הזויה מקודמתה. בפעם הקודמת שמענו טענה שצריך </w:t>
      </w:r>
      <w:proofErr w:type="spellStart"/>
      <w:r w:rsidRPr="003159F6">
        <w:rPr>
          <w:rFonts w:cs="David" w:hint="cs"/>
          <w:rtl/>
        </w:rPr>
        <w:t>להחריג</w:t>
      </w:r>
      <w:proofErr w:type="spellEnd"/>
      <w:r w:rsidRPr="003159F6">
        <w:rPr>
          <w:rFonts w:cs="David" w:hint="cs"/>
          <w:rtl/>
        </w:rPr>
        <w:t xml:space="preserve"> אותה כדי שהלקוח, במקרה שהוא לקח עורך דין אחר שהוא לא עורך הדין הקבוע שלו לצורך הלובינג, והוא מתבייש לחשוף את העובדה בעיני עורך הדין הקבוע שלו, שקלונו לא ייחשף ברבים וצריך לשמור על החיסיון של הנוכחות של עורך הדין בכנסת, זה היה הנימוק, אני לא צוחקת, אתם זוכרים, זה הועלה הנימוק המופרך הזה. ועכשיו אנחנו שומעים שאנחנו בכלל צריכים להגביל לפי מספר השעות. האם לפי דקה, 10 דקות, יום, </w:t>
      </w:r>
      <w:proofErr w:type="spellStart"/>
      <w:r w:rsidRPr="003159F6">
        <w:rPr>
          <w:rFonts w:cs="David" w:hint="cs"/>
          <w:rtl/>
        </w:rPr>
        <w:t>המטרז</w:t>
      </w:r>
      <w:proofErr w:type="spellEnd"/>
      <w:r w:rsidRPr="003159F6">
        <w:rPr>
          <w:rFonts w:cs="David" w:hint="cs"/>
          <w:rtl/>
        </w:rPr>
        <w:t xml:space="preserve">' שעושה עורך דין מהרגע שהוא נכנס בפתח הכנסת ועד שהוא יוצא. 2 הטענות מופרכות. עורך שדין שנמצא כאן למען לקוח נמצא למען לקוח. הוא מייצג אותו לפעמים, ואני מקווה שלא אפגע בחברי הלוביסטים, לפעמים אפילו יותר בכישרון מאשר לוביסטים, ולו רק בגלל שעורכי דין מסוימים נהנים </w:t>
      </w:r>
      <w:proofErr w:type="spellStart"/>
      <w:r w:rsidRPr="003159F6">
        <w:rPr>
          <w:rFonts w:cs="David" w:hint="cs"/>
          <w:rtl/>
        </w:rPr>
        <w:t>מפרסטיג'ה</w:t>
      </w:r>
      <w:proofErr w:type="spellEnd"/>
      <w:r w:rsidRPr="003159F6">
        <w:rPr>
          <w:rFonts w:cs="David" w:hint="cs"/>
          <w:rtl/>
        </w:rPr>
        <w:t xml:space="preserve"> מאוד עמוקה ורחבה וברגע שהם נכנסים לחדר חברי הכנסת רוחשים להם כבוד רב, אבל זה עדיין לא הופך אותם למי שאינם עובדים למען לקוח. לשון החוק כאן היא מאוד ברורה, מאוד ממוקדת ואין שום סיבה </w:t>
      </w:r>
      <w:proofErr w:type="spellStart"/>
      <w:r w:rsidRPr="003159F6">
        <w:rPr>
          <w:rFonts w:cs="David" w:hint="cs"/>
          <w:rtl/>
        </w:rPr>
        <w:t>להחריג</w:t>
      </w:r>
      <w:proofErr w:type="spellEnd"/>
      <w:r w:rsidRPr="003159F6">
        <w:rPr>
          <w:rFonts w:cs="David" w:hint="cs"/>
          <w:rtl/>
        </w:rPr>
        <w:t xml:space="preserve"> בעניין הזה את לשכת עורכי הדין. </w:t>
      </w:r>
    </w:p>
    <w:p w14:paraId="7EEB54BC" w14:textId="77777777" w:rsidR="003159F6" w:rsidRPr="003159F6" w:rsidRDefault="003159F6" w:rsidP="003159F6">
      <w:pPr>
        <w:bidi/>
        <w:jc w:val="both"/>
        <w:rPr>
          <w:rFonts w:cs="David" w:hint="cs"/>
          <w:rtl/>
        </w:rPr>
      </w:pPr>
    </w:p>
    <w:p w14:paraId="251EBF0A" w14:textId="77777777" w:rsidR="003159F6" w:rsidRPr="003159F6" w:rsidRDefault="003159F6" w:rsidP="003159F6">
      <w:pPr>
        <w:bidi/>
        <w:ind w:firstLine="567"/>
        <w:jc w:val="both"/>
        <w:rPr>
          <w:rFonts w:cs="David" w:hint="cs"/>
          <w:rtl/>
        </w:rPr>
      </w:pPr>
      <w:r w:rsidRPr="003159F6">
        <w:rPr>
          <w:rFonts w:cs="David" w:hint="cs"/>
          <w:rtl/>
        </w:rPr>
        <w:t xml:space="preserve">לעניין הערתו של ארז, אני מודה שלא חשבתי על זה ואני מודה שיש ממש בטענה שלו כיוון שלשכת עורכי הדין יש לה </w:t>
      </w:r>
      <w:proofErr w:type="spellStart"/>
      <w:r w:rsidRPr="003159F6">
        <w:rPr>
          <w:rFonts w:cs="David" w:hint="cs"/>
          <w:rtl/>
        </w:rPr>
        <w:t>סטנדינג</w:t>
      </w:r>
      <w:proofErr w:type="spellEnd"/>
      <w:r w:rsidRPr="003159F6">
        <w:rPr>
          <w:rFonts w:cs="David" w:hint="cs"/>
          <w:rtl/>
        </w:rPr>
        <w:t xml:space="preserve"> מיוחד ומכובד כשהיא באה להביע את דעתה בוועדת חוקה למשל או בענייני משפטים כגורם שיש לו - - -  </w:t>
      </w:r>
    </w:p>
    <w:p w14:paraId="27939729" w14:textId="77777777" w:rsidR="003159F6" w:rsidRPr="003159F6" w:rsidRDefault="003159F6" w:rsidP="003159F6">
      <w:pPr>
        <w:bidi/>
        <w:jc w:val="both"/>
        <w:rPr>
          <w:rFonts w:cs="David" w:hint="cs"/>
          <w:rtl/>
        </w:rPr>
      </w:pPr>
    </w:p>
    <w:p w14:paraId="641AC008" w14:textId="77777777" w:rsidR="003159F6" w:rsidRPr="003159F6" w:rsidRDefault="003159F6" w:rsidP="003159F6">
      <w:pPr>
        <w:bidi/>
        <w:jc w:val="both"/>
        <w:rPr>
          <w:rFonts w:cs="David" w:hint="cs"/>
          <w:rtl/>
        </w:rPr>
      </w:pPr>
      <w:r w:rsidRPr="003159F6">
        <w:rPr>
          <w:rFonts w:cs="David" w:hint="cs"/>
          <w:u w:val="single"/>
          <w:rtl/>
        </w:rPr>
        <w:t xml:space="preserve">ארבל </w:t>
      </w:r>
      <w:proofErr w:type="spellStart"/>
      <w:r w:rsidRPr="003159F6">
        <w:rPr>
          <w:rFonts w:cs="David" w:hint="cs"/>
          <w:u w:val="single"/>
          <w:rtl/>
        </w:rPr>
        <w:t>אסטרחן</w:t>
      </w:r>
      <w:proofErr w:type="spellEnd"/>
      <w:r w:rsidRPr="003159F6">
        <w:rPr>
          <w:rFonts w:cs="David" w:hint="cs"/>
          <w:u w:val="single"/>
          <w:rtl/>
        </w:rPr>
        <w:t>:</w:t>
      </w:r>
    </w:p>
    <w:p w14:paraId="7145DF53" w14:textId="77777777" w:rsidR="003159F6" w:rsidRPr="003159F6" w:rsidRDefault="003159F6" w:rsidP="003159F6">
      <w:pPr>
        <w:bidi/>
        <w:jc w:val="both"/>
        <w:rPr>
          <w:rFonts w:cs="David" w:hint="cs"/>
          <w:rtl/>
        </w:rPr>
      </w:pPr>
    </w:p>
    <w:p w14:paraId="20956CFD" w14:textId="77777777" w:rsidR="003159F6" w:rsidRPr="003159F6" w:rsidRDefault="003159F6" w:rsidP="003159F6">
      <w:pPr>
        <w:bidi/>
        <w:jc w:val="both"/>
        <w:rPr>
          <w:rFonts w:cs="David" w:hint="cs"/>
          <w:rtl/>
        </w:rPr>
      </w:pPr>
      <w:r w:rsidRPr="003159F6">
        <w:rPr>
          <w:rFonts w:cs="David" w:hint="cs"/>
          <w:rtl/>
        </w:rPr>
        <w:tab/>
        <w:t xml:space="preserve">זה נציגי פורומים, זה לא העובד של הלשכה. </w:t>
      </w:r>
    </w:p>
    <w:p w14:paraId="1F82E6E0" w14:textId="77777777" w:rsidR="003159F6" w:rsidRPr="003159F6" w:rsidRDefault="003159F6" w:rsidP="003159F6">
      <w:pPr>
        <w:bidi/>
        <w:jc w:val="both"/>
        <w:rPr>
          <w:rFonts w:cs="David" w:hint="cs"/>
          <w:rtl/>
        </w:rPr>
      </w:pPr>
    </w:p>
    <w:p w14:paraId="7BDFE55B" w14:textId="77777777" w:rsidR="003159F6" w:rsidRPr="003159F6" w:rsidRDefault="003159F6" w:rsidP="003159F6">
      <w:pPr>
        <w:pStyle w:val="Heading5"/>
        <w:rPr>
          <w:rFonts w:hint="cs"/>
          <w:sz w:val="24"/>
          <w:rtl/>
        </w:rPr>
      </w:pPr>
      <w:r w:rsidRPr="003159F6">
        <w:rPr>
          <w:rFonts w:hint="cs"/>
          <w:sz w:val="24"/>
          <w:u w:val="single"/>
          <w:rtl/>
        </w:rPr>
        <w:t xml:space="preserve">שלי </w:t>
      </w:r>
      <w:proofErr w:type="spellStart"/>
      <w:r w:rsidRPr="003159F6">
        <w:rPr>
          <w:rFonts w:hint="cs"/>
          <w:sz w:val="24"/>
          <w:u w:val="single"/>
          <w:rtl/>
        </w:rPr>
        <w:t>יחימוביץ</w:t>
      </w:r>
      <w:proofErr w:type="spellEnd"/>
      <w:r w:rsidRPr="003159F6">
        <w:rPr>
          <w:rFonts w:hint="cs"/>
          <w:sz w:val="24"/>
          <w:u w:val="single"/>
          <w:rtl/>
        </w:rPr>
        <w:t>:</w:t>
      </w:r>
    </w:p>
    <w:p w14:paraId="576EC6EC" w14:textId="77777777" w:rsidR="003159F6" w:rsidRPr="003159F6" w:rsidRDefault="003159F6" w:rsidP="003159F6">
      <w:pPr>
        <w:pStyle w:val="Heading5"/>
        <w:rPr>
          <w:rFonts w:hint="cs"/>
          <w:sz w:val="24"/>
          <w:rtl/>
        </w:rPr>
      </w:pPr>
    </w:p>
    <w:p w14:paraId="4FD2371B" w14:textId="77777777" w:rsidR="003159F6" w:rsidRPr="003159F6" w:rsidRDefault="003159F6" w:rsidP="003159F6">
      <w:pPr>
        <w:bidi/>
        <w:jc w:val="both"/>
        <w:rPr>
          <w:rFonts w:cs="David" w:hint="cs"/>
          <w:rtl/>
        </w:rPr>
      </w:pPr>
      <w:r w:rsidRPr="003159F6">
        <w:rPr>
          <w:rFonts w:cs="David" w:hint="cs"/>
          <w:rtl/>
        </w:rPr>
        <w:tab/>
        <w:t xml:space="preserve">כשלשכת עורכי הדין באה כלשכת עורכי הדין ומביעה עמדה בענייני חוק ושלטון החוק וזה בא לידי ביטוי בהרבה ישיבות של הוועדה - אני מקבלת את העובדה שהיא נהנית </w:t>
      </w:r>
      <w:proofErr w:type="spellStart"/>
      <w:r w:rsidRPr="003159F6">
        <w:rPr>
          <w:rFonts w:cs="David" w:hint="cs"/>
          <w:rtl/>
        </w:rPr>
        <w:t>מהסטנדינג</w:t>
      </w:r>
      <w:proofErr w:type="spellEnd"/>
      <w:r w:rsidRPr="003159F6">
        <w:rPr>
          <w:rFonts w:cs="David" w:hint="cs"/>
          <w:rtl/>
        </w:rPr>
        <w:t xml:space="preserve"> המיוחד שנקבע לה בחוק. אבל בדוגמא שנתן ארז שהיא באה כגילדה שמגנה על האינטרסים הכלכליים שלה לעומת שמאים או לעומת רואי חשבון, יכול להיות שאנחנו צריכים למצוא דרך להגביל את לשכת עורכי הדין או להחיל עליהם את אותם כללים. </w:t>
      </w:r>
    </w:p>
    <w:p w14:paraId="4E98EBD0" w14:textId="77777777" w:rsidR="003159F6" w:rsidRPr="003159F6" w:rsidRDefault="003159F6" w:rsidP="003159F6">
      <w:pPr>
        <w:bidi/>
        <w:jc w:val="both"/>
        <w:rPr>
          <w:rFonts w:cs="David" w:hint="cs"/>
          <w:rtl/>
        </w:rPr>
      </w:pPr>
    </w:p>
    <w:p w14:paraId="5B9B5EB5" w14:textId="77777777" w:rsidR="003159F6" w:rsidRPr="003159F6" w:rsidRDefault="003159F6" w:rsidP="003159F6">
      <w:pPr>
        <w:bidi/>
        <w:jc w:val="both"/>
        <w:rPr>
          <w:rFonts w:cs="David" w:hint="cs"/>
          <w:rtl/>
        </w:rPr>
      </w:pPr>
      <w:r w:rsidRPr="003159F6">
        <w:rPr>
          <w:rFonts w:cs="David" w:hint="cs"/>
          <w:u w:val="single"/>
          <w:rtl/>
        </w:rPr>
        <w:t>היו</w:t>
      </w:r>
      <w:r w:rsidRPr="003159F6">
        <w:rPr>
          <w:rFonts w:cs="David"/>
          <w:u w:val="single"/>
          <w:rtl/>
        </w:rPr>
        <w:t>"</w:t>
      </w:r>
      <w:r w:rsidRPr="003159F6">
        <w:rPr>
          <w:rFonts w:cs="David" w:hint="cs"/>
          <w:u w:val="single"/>
          <w:rtl/>
        </w:rPr>
        <w:t>ר דוד טל:</w:t>
      </w:r>
    </w:p>
    <w:p w14:paraId="728D1EEA" w14:textId="77777777" w:rsidR="003159F6" w:rsidRPr="003159F6" w:rsidRDefault="003159F6" w:rsidP="003159F6">
      <w:pPr>
        <w:bidi/>
        <w:jc w:val="both"/>
        <w:rPr>
          <w:rFonts w:cs="David" w:hint="cs"/>
          <w:rtl/>
        </w:rPr>
      </w:pPr>
    </w:p>
    <w:p w14:paraId="2AE7FD0E" w14:textId="77777777" w:rsidR="003159F6" w:rsidRDefault="003159F6" w:rsidP="003159F6">
      <w:pPr>
        <w:bidi/>
        <w:jc w:val="both"/>
        <w:rPr>
          <w:rFonts w:cs="David" w:hint="cs"/>
          <w:rtl/>
        </w:rPr>
      </w:pPr>
      <w:r w:rsidRPr="003159F6">
        <w:rPr>
          <w:rFonts w:cs="David" w:hint="cs"/>
          <w:rtl/>
        </w:rPr>
        <w:tab/>
        <w:t xml:space="preserve"> אני חייב לנעול את הישיבה אבל נשוב ונדון גם בבעיה שהעלתה נציגת לשכת עורכי הדין, גם בבעיה שהעלה ארז </w:t>
      </w:r>
      <w:proofErr w:type="spellStart"/>
      <w:r w:rsidRPr="003159F6">
        <w:rPr>
          <w:rFonts w:cs="David" w:hint="cs"/>
          <w:rtl/>
        </w:rPr>
        <w:t>גלהר</w:t>
      </w:r>
      <w:proofErr w:type="spellEnd"/>
      <w:r w:rsidRPr="003159F6">
        <w:rPr>
          <w:rFonts w:cs="David" w:hint="cs"/>
          <w:rtl/>
        </w:rPr>
        <w:t xml:space="preserve">, שלא כעורכי הדין שמוצאים לכל פיתרון בעיה -  אנחנו נשתדל למצוא פיתרון לבעיה. תודה רבה. </w:t>
      </w:r>
    </w:p>
    <w:p w14:paraId="20E3DA47" w14:textId="77777777" w:rsidR="003159F6" w:rsidRDefault="003159F6" w:rsidP="003159F6">
      <w:pPr>
        <w:bidi/>
        <w:jc w:val="both"/>
        <w:rPr>
          <w:rFonts w:cs="David" w:hint="cs"/>
          <w:rtl/>
        </w:rPr>
      </w:pPr>
    </w:p>
    <w:p w14:paraId="6039A79D" w14:textId="77777777" w:rsidR="003159F6" w:rsidRPr="003159F6" w:rsidRDefault="003159F6" w:rsidP="003159F6">
      <w:pPr>
        <w:bidi/>
        <w:jc w:val="both"/>
        <w:rPr>
          <w:rFonts w:cs="David" w:hint="cs"/>
          <w:rtl/>
        </w:rPr>
      </w:pPr>
    </w:p>
    <w:p w14:paraId="1EE0195D" w14:textId="77777777" w:rsidR="003159F6" w:rsidRPr="003159F6" w:rsidRDefault="003159F6" w:rsidP="003159F6">
      <w:pPr>
        <w:bidi/>
        <w:jc w:val="both"/>
        <w:rPr>
          <w:rFonts w:cs="David" w:hint="cs"/>
          <w:rtl/>
        </w:rPr>
      </w:pPr>
      <w:r w:rsidRPr="003159F6">
        <w:rPr>
          <w:rFonts w:cs="David" w:hint="cs"/>
          <w:b/>
          <w:bCs/>
          <w:u w:val="single"/>
          <w:rtl/>
        </w:rPr>
        <w:t>הישיבה ננעלה בשעה 11:50</w:t>
      </w:r>
      <w:r w:rsidRPr="003159F6">
        <w:rPr>
          <w:rFonts w:cs="David" w:hint="cs"/>
          <w:rtl/>
        </w:rPr>
        <w:t xml:space="preserve"> </w:t>
      </w:r>
    </w:p>
    <w:p w14:paraId="1639CAC5" w14:textId="77777777" w:rsidR="003159F6" w:rsidRPr="003159F6" w:rsidRDefault="003159F6" w:rsidP="003159F6">
      <w:pPr>
        <w:bidi/>
        <w:jc w:val="both"/>
        <w:rPr>
          <w:rFonts w:cs="David" w:hint="cs"/>
          <w:rtl/>
        </w:rPr>
      </w:pPr>
    </w:p>
    <w:p w14:paraId="4224B412" w14:textId="77777777" w:rsidR="00552A80" w:rsidRPr="003159F6" w:rsidRDefault="00552A80" w:rsidP="003159F6">
      <w:pPr>
        <w:bidi/>
        <w:jc w:val="both"/>
        <w:rPr>
          <w:rFonts w:cs="David"/>
        </w:rPr>
      </w:pPr>
    </w:p>
    <w:sectPr w:rsidR="00552A80" w:rsidRPr="003159F6" w:rsidSect="003159F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DCF1" w14:textId="77777777" w:rsidR="00000000" w:rsidRDefault="006E66D5">
      <w:r>
        <w:separator/>
      </w:r>
    </w:p>
  </w:endnote>
  <w:endnote w:type="continuationSeparator" w:id="0">
    <w:p w14:paraId="49BCE6A0" w14:textId="77777777" w:rsidR="00000000" w:rsidRDefault="006E6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DB7A" w14:textId="77777777" w:rsidR="00000000" w:rsidRDefault="006E66D5">
      <w:r>
        <w:separator/>
      </w:r>
    </w:p>
  </w:footnote>
  <w:footnote w:type="continuationSeparator" w:id="0">
    <w:p w14:paraId="55A67E8A" w14:textId="77777777" w:rsidR="00000000" w:rsidRDefault="006E6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57D5" w14:textId="77777777" w:rsidR="003159F6" w:rsidRDefault="003159F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587366" w14:textId="77777777" w:rsidR="003159F6" w:rsidRDefault="003159F6">
    <w:pPr>
      <w:pStyle w:val="Header"/>
      <w:ind w:right="360"/>
      <w:jc w:val="both"/>
      <w:rPr>
        <w:rtl/>
      </w:rPr>
    </w:pPr>
  </w:p>
  <w:p w14:paraId="554FF4E8" w14:textId="77777777" w:rsidR="003159F6" w:rsidRDefault="003159F6"/>
  <w:p w14:paraId="777354D9" w14:textId="77777777" w:rsidR="003159F6" w:rsidRDefault="003159F6"/>
  <w:p w14:paraId="1E8B109B" w14:textId="77777777" w:rsidR="003159F6" w:rsidRDefault="003159F6"/>
  <w:p w14:paraId="5808C2E1" w14:textId="77777777" w:rsidR="003159F6" w:rsidRDefault="003159F6"/>
  <w:p w14:paraId="632910E5" w14:textId="77777777" w:rsidR="003159F6" w:rsidRDefault="003159F6"/>
  <w:p w14:paraId="397A1542" w14:textId="77777777" w:rsidR="003159F6" w:rsidRDefault="003159F6"/>
  <w:p w14:paraId="1B8E4651" w14:textId="77777777" w:rsidR="003159F6" w:rsidRDefault="003159F6"/>
  <w:p w14:paraId="3C2C53E3" w14:textId="77777777" w:rsidR="003159F6" w:rsidRDefault="003159F6"/>
  <w:p w14:paraId="0B9B09BA" w14:textId="77777777" w:rsidR="003159F6" w:rsidRDefault="003159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2B4AA" w14:textId="77777777" w:rsidR="003159F6" w:rsidRDefault="003159F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33</w:t>
    </w:r>
    <w:r>
      <w:rPr>
        <w:rStyle w:val="PageNumber"/>
        <w:rtl/>
      </w:rPr>
      <w:fldChar w:fldCharType="end"/>
    </w:r>
  </w:p>
  <w:p w14:paraId="7639C215" w14:textId="77777777" w:rsidR="003159F6" w:rsidRDefault="003159F6">
    <w:pPr>
      <w:pStyle w:val="Header"/>
      <w:ind w:right="360"/>
      <w:jc w:val="both"/>
      <w:rPr>
        <w:rStyle w:val="PageNumber"/>
        <w:rFonts w:hint="cs"/>
        <w:rtl/>
      </w:rPr>
    </w:pPr>
    <w:r>
      <w:rPr>
        <w:rtl/>
      </w:rPr>
      <w:t>ועדת</w:t>
    </w:r>
    <w:r>
      <w:rPr>
        <w:rStyle w:val="PageNumber"/>
        <w:rFonts w:hint="cs"/>
        <w:rtl/>
      </w:rPr>
      <w:t xml:space="preserve"> הכנסת</w:t>
    </w:r>
  </w:p>
  <w:p w14:paraId="20D7A827" w14:textId="77777777" w:rsidR="003159F6" w:rsidRDefault="003159F6">
    <w:pPr>
      <w:pStyle w:val="Header"/>
      <w:ind w:right="360"/>
      <w:jc w:val="both"/>
      <w:rPr>
        <w:rStyle w:val="PageNumber"/>
        <w:rFonts w:hint="cs"/>
        <w:rtl/>
      </w:rPr>
    </w:pPr>
    <w:r>
      <w:rPr>
        <w:rStyle w:val="PageNumber"/>
        <w:rFonts w:hint="cs"/>
        <w:rtl/>
      </w:rPr>
      <w:t>17.3.2008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6244F"/>
    <w:multiLevelType w:val="hybridMultilevel"/>
    <w:tmpl w:val="E5A22DD8"/>
    <w:lvl w:ilvl="0" w:tplc="6DD624DE">
      <w:start w:val="2"/>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13325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7978פרוטוקול_ישיבת_ועדה.doc"/>
    <w:docVar w:name="StartMode" w:val="3"/>
  </w:docVars>
  <w:rsids>
    <w:rsidRoot w:val="00CE1A10"/>
    <w:rsid w:val="00156B32"/>
    <w:rsid w:val="003159F6"/>
    <w:rsid w:val="00552A80"/>
    <w:rsid w:val="006E66D5"/>
    <w:rsid w:val="00965806"/>
    <w:rsid w:val="00CE1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2280F4"/>
  <w15:chartTrackingRefBased/>
  <w15:docId w15:val="{ABB2F5C5-B64F-4BFC-860A-EA268DF6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159F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159F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159F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159F6"/>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59F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3159F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1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6770</Words>
  <Characters>38590</Characters>
  <Application>Microsoft Office Word</Application>
  <DocSecurity>0</DocSecurity>
  <Lines>321</Lines>
  <Paragraphs>90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