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2EE5" w14:textId="77777777" w:rsidR="000B52D1" w:rsidRPr="000B52D1" w:rsidRDefault="000B52D1" w:rsidP="000B52D1">
      <w:pPr>
        <w:pStyle w:val="Heading5"/>
        <w:jc w:val="left"/>
        <w:rPr>
          <w:b/>
          <w:bCs/>
          <w:rtl/>
        </w:rPr>
      </w:pPr>
      <w:r w:rsidRPr="000B52D1">
        <w:rPr>
          <w:b/>
          <w:bCs/>
          <w:rtl/>
        </w:rPr>
        <w:t xml:space="preserve">הכנסת </w:t>
      </w:r>
      <w:r w:rsidRPr="000B52D1">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0B52D1">
        <w:rPr>
          <w:b/>
          <w:bCs/>
          <w:rtl/>
        </w:rPr>
        <w:tab/>
        <w:t>נוסח לא מתוקן</w:t>
      </w:r>
    </w:p>
    <w:p w14:paraId="0098079F" w14:textId="77777777" w:rsidR="000B52D1" w:rsidRPr="000B52D1" w:rsidRDefault="000B52D1" w:rsidP="000B52D1">
      <w:pPr>
        <w:bidi/>
        <w:jc w:val="both"/>
        <w:rPr>
          <w:rFonts w:cs="David"/>
          <w:b/>
          <w:bCs/>
          <w:rtl/>
        </w:rPr>
      </w:pPr>
      <w:r w:rsidRPr="000B52D1">
        <w:rPr>
          <w:rFonts w:cs="David"/>
          <w:b/>
          <w:bCs/>
          <w:rtl/>
        </w:rPr>
        <w:t xml:space="preserve">מושב </w:t>
      </w:r>
      <w:r w:rsidRPr="000B52D1">
        <w:rPr>
          <w:rFonts w:cs="David" w:hint="cs"/>
          <w:b/>
          <w:bCs/>
          <w:rtl/>
        </w:rPr>
        <w:t>שני</w:t>
      </w:r>
    </w:p>
    <w:p w14:paraId="63691EF9" w14:textId="77777777" w:rsidR="000B52D1" w:rsidRPr="000B52D1" w:rsidRDefault="000B52D1" w:rsidP="000B52D1">
      <w:pPr>
        <w:bidi/>
        <w:jc w:val="both"/>
        <w:rPr>
          <w:rFonts w:cs="David"/>
          <w:b/>
          <w:bCs/>
          <w:rtl/>
        </w:rPr>
      </w:pPr>
    </w:p>
    <w:p w14:paraId="52D629D9" w14:textId="77777777" w:rsidR="000B52D1" w:rsidRPr="000B52D1" w:rsidRDefault="000B52D1" w:rsidP="000B52D1">
      <w:pPr>
        <w:bidi/>
        <w:jc w:val="both"/>
        <w:rPr>
          <w:rFonts w:cs="David"/>
          <w:b/>
          <w:bCs/>
          <w:rtl/>
        </w:rPr>
      </w:pPr>
    </w:p>
    <w:p w14:paraId="7D1044A4" w14:textId="77777777" w:rsidR="000B52D1" w:rsidRPr="000B52D1" w:rsidRDefault="000B52D1" w:rsidP="000B52D1">
      <w:pPr>
        <w:bidi/>
        <w:jc w:val="both"/>
        <w:rPr>
          <w:rFonts w:cs="David"/>
          <w:b/>
          <w:bCs/>
          <w:rtl/>
        </w:rPr>
      </w:pPr>
    </w:p>
    <w:p w14:paraId="74264D79" w14:textId="77777777" w:rsidR="000B52D1" w:rsidRPr="000B52D1" w:rsidRDefault="000B52D1" w:rsidP="000B52D1">
      <w:pPr>
        <w:bidi/>
        <w:jc w:val="both"/>
        <w:rPr>
          <w:rFonts w:cs="David"/>
          <w:b/>
          <w:bCs/>
          <w:rtl/>
        </w:rPr>
      </w:pPr>
    </w:p>
    <w:p w14:paraId="7C770B92" w14:textId="77777777" w:rsidR="000B52D1" w:rsidRPr="000B52D1" w:rsidRDefault="000B52D1" w:rsidP="000B52D1">
      <w:pPr>
        <w:bidi/>
        <w:jc w:val="center"/>
        <w:rPr>
          <w:rFonts w:cs="David" w:hint="cs"/>
          <w:b/>
          <w:bCs/>
          <w:rtl/>
        </w:rPr>
      </w:pPr>
      <w:r w:rsidRPr="000B52D1">
        <w:rPr>
          <w:rFonts w:cs="David"/>
          <w:b/>
          <w:bCs/>
          <w:rtl/>
        </w:rPr>
        <w:t>פרוטוקול מס'</w:t>
      </w:r>
      <w:r w:rsidRPr="000B52D1">
        <w:rPr>
          <w:rFonts w:cs="David" w:hint="cs"/>
          <w:b/>
          <w:bCs/>
          <w:rtl/>
        </w:rPr>
        <w:t xml:space="preserve"> 106</w:t>
      </w:r>
    </w:p>
    <w:p w14:paraId="7E03E08A" w14:textId="77777777" w:rsidR="000B52D1" w:rsidRPr="000B52D1" w:rsidRDefault="000B52D1" w:rsidP="000B52D1">
      <w:pPr>
        <w:bidi/>
        <w:jc w:val="center"/>
        <w:rPr>
          <w:rFonts w:cs="David" w:hint="cs"/>
          <w:b/>
          <w:bCs/>
          <w:rtl/>
        </w:rPr>
      </w:pPr>
      <w:r w:rsidRPr="000B52D1">
        <w:rPr>
          <w:rFonts w:cs="David" w:hint="cs"/>
          <w:b/>
          <w:bCs/>
          <w:rtl/>
        </w:rPr>
        <w:t>מישיבת ועדת הכנסת</w:t>
      </w:r>
    </w:p>
    <w:p w14:paraId="75C9FBC0" w14:textId="77777777" w:rsidR="000B52D1" w:rsidRPr="000B52D1" w:rsidRDefault="000B52D1" w:rsidP="000B52D1">
      <w:pPr>
        <w:pStyle w:val="Heading8"/>
        <w:rPr>
          <w:rFonts w:hint="cs"/>
          <w:rtl/>
        </w:rPr>
      </w:pPr>
      <w:r w:rsidRPr="000B52D1">
        <w:rPr>
          <w:rFonts w:hint="cs"/>
          <w:rtl/>
        </w:rPr>
        <w:t xml:space="preserve">שהתקיימה ביום ראשון, ד' באייר, </w:t>
      </w:r>
      <w:proofErr w:type="spellStart"/>
      <w:r w:rsidRPr="000B52D1">
        <w:rPr>
          <w:rFonts w:hint="cs"/>
          <w:rtl/>
        </w:rPr>
        <w:t>התשס"ז</w:t>
      </w:r>
      <w:proofErr w:type="spellEnd"/>
      <w:r w:rsidRPr="000B52D1">
        <w:rPr>
          <w:rFonts w:hint="cs"/>
          <w:rtl/>
        </w:rPr>
        <w:t>, (22.4.2007), בשעה 10:00</w:t>
      </w:r>
    </w:p>
    <w:p w14:paraId="60CBEB0F" w14:textId="77777777" w:rsidR="000B52D1" w:rsidRPr="000B52D1" w:rsidRDefault="000B52D1" w:rsidP="000B52D1">
      <w:pPr>
        <w:bidi/>
        <w:jc w:val="both"/>
        <w:rPr>
          <w:rFonts w:cs="David"/>
          <w:b/>
          <w:bCs/>
          <w:rtl/>
        </w:rPr>
      </w:pPr>
    </w:p>
    <w:p w14:paraId="0A059776" w14:textId="77777777" w:rsidR="000B52D1" w:rsidRPr="000B52D1" w:rsidRDefault="000B52D1" w:rsidP="000B52D1">
      <w:pPr>
        <w:bidi/>
        <w:jc w:val="both"/>
        <w:rPr>
          <w:rFonts w:cs="David"/>
          <w:b/>
          <w:bCs/>
          <w:rtl/>
        </w:rPr>
      </w:pPr>
    </w:p>
    <w:p w14:paraId="13904AC2" w14:textId="77777777" w:rsidR="000B52D1" w:rsidRPr="000B52D1" w:rsidRDefault="000B52D1" w:rsidP="000B52D1">
      <w:pPr>
        <w:tabs>
          <w:tab w:val="left" w:pos="1221"/>
        </w:tabs>
        <w:bidi/>
        <w:jc w:val="both"/>
        <w:rPr>
          <w:rFonts w:cs="David" w:hint="cs"/>
          <w:b/>
          <w:bCs/>
          <w:u w:val="single"/>
          <w:rtl/>
        </w:rPr>
      </w:pPr>
    </w:p>
    <w:p w14:paraId="2190B37E" w14:textId="77777777" w:rsidR="000B52D1" w:rsidRPr="000B52D1" w:rsidRDefault="000B52D1" w:rsidP="000B52D1">
      <w:pPr>
        <w:tabs>
          <w:tab w:val="left" w:pos="1221"/>
        </w:tabs>
        <w:bidi/>
        <w:ind w:left="1134" w:hanging="1134"/>
        <w:jc w:val="both"/>
        <w:rPr>
          <w:rFonts w:cs="David" w:hint="cs"/>
          <w:b/>
          <w:bCs/>
          <w:rtl/>
        </w:rPr>
      </w:pPr>
      <w:r w:rsidRPr="000B52D1">
        <w:rPr>
          <w:rFonts w:cs="David"/>
          <w:b/>
          <w:bCs/>
          <w:u w:val="single"/>
          <w:rtl/>
        </w:rPr>
        <w:t>סדר היום</w:t>
      </w:r>
      <w:r w:rsidRPr="000B52D1">
        <w:rPr>
          <w:rFonts w:cs="David"/>
          <w:rtl/>
        </w:rPr>
        <w:t>:</w:t>
      </w:r>
      <w:r w:rsidRPr="000B52D1">
        <w:rPr>
          <w:rFonts w:cs="David" w:hint="cs"/>
          <w:rtl/>
        </w:rPr>
        <w:tab/>
      </w:r>
      <w:r w:rsidRPr="000B52D1">
        <w:rPr>
          <w:rFonts w:cs="David" w:hint="cs"/>
          <w:b/>
          <w:bCs/>
          <w:rtl/>
        </w:rPr>
        <w:t xml:space="preserve">הודעת נשיא המדינה לפי סעיף 22(א)(2) לחוק יסוד: נשיא המדינה על </w:t>
      </w:r>
      <w:proofErr w:type="spellStart"/>
      <w:r w:rsidRPr="000B52D1">
        <w:rPr>
          <w:rFonts w:cs="David" w:hint="cs"/>
          <w:b/>
          <w:bCs/>
          <w:rtl/>
        </w:rPr>
        <w:t>נבצרותו</w:t>
      </w:r>
      <w:proofErr w:type="spellEnd"/>
      <w:r w:rsidRPr="000B52D1">
        <w:rPr>
          <w:rFonts w:cs="David" w:hint="cs"/>
          <w:b/>
          <w:bCs/>
          <w:rtl/>
        </w:rPr>
        <w:t xml:space="preserve"> הזמנית למלא את תפקידו כנשיא המדינה</w:t>
      </w:r>
    </w:p>
    <w:p w14:paraId="4742B965" w14:textId="77777777" w:rsidR="000B52D1" w:rsidRPr="000B52D1" w:rsidRDefault="000B52D1" w:rsidP="000B52D1">
      <w:pPr>
        <w:bidi/>
        <w:jc w:val="both"/>
        <w:rPr>
          <w:rFonts w:cs="David" w:hint="cs"/>
          <w:b/>
          <w:bCs/>
          <w:rtl/>
        </w:rPr>
      </w:pPr>
    </w:p>
    <w:p w14:paraId="65CF429D" w14:textId="77777777" w:rsidR="000B52D1" w:rsidRPr="000B52D1" w:rsidRDefault="000B52D1" w:rsidP="000B52D1">
      <w:pPr>
        <w:bidi/>
        <w:jc w:val="both"/>
        <w:rPr>
          <w:rFonts w:cs="David" w:hint="cs"/>
          <w:rtl/>
        </w:rPr>
      </w:pPr>
    </w:p>
    <w:p w14:paraId="5B3B6297" w14:textId="77777777" w:rsidR="000B52D1" w:rsidRPr="000B52D1" w:rsidRDefault="000B52D1" w:rsidP="000B52D1">
      <w:pPr>
        <w:bidi/>
        <w:jc w:val="both"/>
        <w:rPr>
          <w:rFonts w:cs="David"/>
          <w:rtl/>
        </w:rPr>
      </w:pPr>
    </w:p>
    <w:p w14:paraId="104227BB" w14:textId="77777777" w:rsidR="000B52D1" w:rsidRPr="000B52D1" w:rsidRDefault="000B52D1" w:rsidP="000B52D1">
      <w:pPr>
        <w:bidi/>
        <w:jc w:val="both"/>
        <w:rPr>
          <w:rFonts w:cs="David"/>
          <w:b/>
          <w:bCs/>
          <w:u w:val="single"/>
          <w:rtl/>
        </w:rPr>
      </w:pPr>
      <w:r w:rsidRPr="000B52D1">
        <w:rPr>
          <w:rFonts w:cs="David"/>
          <w:b/>
          <w:bCs/>
          <w:u w:val="single"/>
          <w:rtl/>
        </w:rPr>
        <w:t>נכחו</w:t>
      </w:r>
      <w:r w:rsidRPr="000B52D1">
        <w:rPr>
          <w:rFonts w:cs="David"/>
          <w:rtl/>
        </w:rPr>
        <w:t>:</w:t>
      </w:r>
    </w:p>
    <w:p w14:paraId="54FAE17C" w14:textId="77777777" w:rsidR="000B52D1" w:rsidRPr="000B52D1" w:rsidRDefault="000B52D1" w:rsidP="000B52D1">
      <w:pPr>
        <w:bidi/>
        <w:jc w:val="both"/>
        <w:rPr>
          <w:rFonts w:cs="David"/>
          <w:rtl/>
        </w:rPr>
      </w:pPr>
    </w:p>
    <w:p w14:paraId="37A946DC" w14:textId="77777777" w:rsidR="000B52D1" w:rsidRPr="000B52D1" w:rsidRDefault="000B52D1" w:rsidP="000B52D1">
      <w:pPr>
        <w:tabs>
          <w:tab w:val="left" w:pos="1788"/>
        </w:tabs>
        <w:bidi/>
        <w:jc w:val="both"/>
        <w:rPr>
          <w:rFonts w:cs="David"/>
          <w:rtl/>
        </w:rPr>
      </w:pPr>
      <w:r w:rsidRPr="000B52D1">
        <w:rPr>
          <w:rFonts w:cs="David"/>
          <w:b/>
          <w:bCs/>
          <w:u w:val="single"/>
          <w:rtl/>
        </w:rPr>
        <w:t>חברי הוועדה</w:t>
      </w:r>
      <w:r w:rsidRPr="000B52D1">
        <w:rPr>
          <w:rFonts w:cs="David"/>
          <w:rtl/>
        </w:rPr>
        <w:t>:</w:t>
      </w:r>
    </w:p>
    <w:p w14:paraId="74104694" w14:textId="77777777" w:rsidR="000B52D1" w:rsidRPr="000B52D1" w:rsidRDefault="000B52D1" w:rsidP="000B52D1">
      <w:pPr>
        <w:bidi/>
        <w:jc w:val="both"/>
        <w:rPr>
          <w:rFonts w:cs="David"/>
          <w:rtl/>
        </w:rPr>
      </w:pPr>
    </w:p>
    <w:p w14:paraId="2F7081BF" w14:textId="77777777" w:rsidR="000B52D1" w:rsidRPr="000B52D1" w:rsidRDefault="000B52D1" w:rsidP="000B52D1">
      <w:pPr>
        <w:bidi/>
        <w:jc w:val="both"/>
        <w:rPr>
          <w:rFonts w:cs="David" w:hint="cs"/>
          <w:rtl/>
        </w:rPr>
      </w:pPr>
      <w:r w:rsidRPr="000B52D1">
        <w:rPr>
          <w:rFonts w:cs="David" w:hint="cs"/>
          <w:rtl/>
        </w:rPr>
        <w:t xml:space="preserve">רוחמה אברהם </w:t>
      </w:r>
      <w:r w:rsidRPr="000B52D1">
        <w:rPr>
          <w:rFonts w:cs="David"/>
          <w:rtl/>
        </w:rPr>
        <w:t>–</w:t>
      </w:r>
      <w:r w:rsidRPr="000B52D1">
        <w:rPr>
          <w:rFonts w:cs="David" w:hint="cs"/>
          <w:rtl/>
        </w:rPr>
        <w:t xml:space="preserve"> היו"ר</w:t>
      </w:r>
    </w:p>
    <w:p w14:paraId="0A2E381C" w14:textId="77777777" w:rsidR="000B52D1" w:rsidRPr="000B52D1" w:rsidRDefault="000B52D1" w:rsidP="000B52D1">
      <w:pPr>
        <w:bidi/>
        <w:jc w:val="both"/>
        <w:rPr>
          <w:rFonts w:cs="David" w:hint="cs"/>
          <w:rtl/>
        </w:rPr>
      </w:pPr>
      <w:r w:rsidRPr="000B52D1">
        <w:rPr>
          <w:rFonts w:cs="David" w:hint="cs"/>
          <w:rtl/>
        </w:rPr>
        <w:t xml:space="preserve">יולי </w:t>
      </w:r>
      <w:proofErr w:type="spellStart"/>
      <w:r w:rsidRPr="000B52D1">
        <w:rPr>
          <w:rFonts w:cs="David" w:hint="cs"/>
          <w:rtl/>
        </w:rPr>
        <w:t>אדלשטיין</w:t>
      </w:r>
      <w:proofErr w:type="spellEnd"/>
    </w:p>
    <w:p w14:paraId="2A2B34BC" w14:textId="77777777" w:rsidR="000B52D1" w:rsidRPr="000B52D1" w:rsidRDefault="000B52D1" w:rsidP="000B52D1">
      <w:pPr>
        <w:bidi/>
        <w:jc w:val="both"/>
        <w:rPr>
          <w:rFonts w:cs="David" w:hint="cs"/>
          <w:rtl/>
        </w:rPr>
      </w:pPr>
      <w:r w:rsidRPr="000B52D1">
        <w:rPr>
          <w:rFonts w:cs="David" w:hint="cs"/>
          <w:rtl/>
        </w:rPr>
        <w:t>דוד אזולאי</w:t>
      </w:r>
    </w:p>
    <w:p w14:paraId="5692CA5E" w14:textId="77777777" w:rsidR="000B52D1" w:rsidRPr="000B52D1" w:rsidRDefault="000B52D1" w:rsidP="000B52D1">
      <w:pPr>
        <w:bidi/>
        <w:jc w:val="both"/>
        <w:rPr>
          <w:rFonts w:cs="David" w:hint="cs"/>
          <w:rtl/>
        </w:rPr>
      </w:pPr>
      <w:r w:rsidRPr="000B52D1">
        <w:rPr>
          <w:rFonts w:cs="David" w:hint="cs"/>
          <w:rtl/>
        </w:rPr>
        <w:t xml:space="preserve">חיים </w:t>
      </w:r>
      <w:proofErr w:type="spellStart"/>
      <w:r w:rsidRPr="000B52D1">
        <w:rPr>
          <w:rFonts w:cs="David" w:hint="cs"/>
          <w:rtl/>
        </w:rPr>
        <w:t>אמסלם</w:t>
      </w:r>
      <w:proofErr w:type="spellEnd"/>
    </w:p>
    <w:p w14:paraId="586A4938" w14:textId="77777777" w:rsidR="000B52D1" w:rsidRPr="000B52D1" w:rsidRDefault="000B52D1" w:rsidP="000B52D1">
      <w:pPr>
        <w:bidi/>
        <w:jc w:val="both"/>
        <w:rPr>
          <w:rFonts w:cs="David" w:hint="cs"/>
          <w:rtl/>
        </w:rPr>
      </w:pPr>
      <w:proofErr w:type="spellStart"/>
      <w:r w:rsidRPr="000B52D1">
        <w:rPr>
          <w:rFonts w:cs="David" w:hint="cs"/>
          <w:rtl/>
        </w:rPr>
        <w:t>רוברט</w:t>
      </w:r>
      <w:proofErr w:type="spellEnd"/>
      <w:r w:rsidRPr="000B52D1">
        <w:rPr>
          <w:rFonts w:cs="David" w:hint="cs"/>
          <w:rtl/>
        </w:rPr>
        <w:t xml:space="preserve"> </w:t>
      </w:r>
      <w:proofErr w:type="spellStart"/>
      <w:r w:rsidRPr="000B52D1">
        <w:rPr>
          <w:rFonts w:cs="David" w:hint="cs"/>
          <w:rtl/>
        </w:rPr>
        <w:t>אילטוב</w:t>
      </w:r>
      <w:proofErr w:type="spellEnd"/>
    </w:p>
    <w:p w14:paraId="0087D7B8" w14:textId="77777777" w:rsidR="000B52D1" w:rsidRPr="000B52D1" w:rsidRDefault="000B52D1" w:rsidP="000B52D1">
      <w:pPr>
        <w:bidi/>
        <w:jc w:val="both"/>
        <w:rPr>
          <w:rFonts w:cs="David" w:hint="cs"/>
          <w:rtl/>
        </w:rPr>
      </w:pPr>
      <w:r w:rsidRPr="000B52D1">
        <w:rPr>
          <w:rFonts w:cs="David" w:hint="cs"/>
          <w:rtl/>
        </w:rPr>
        <w:t>זהבה גלאון</w:t>
      </w:r>
    </w:p>
    <w:p w14:paraId="766B504F" w14:textId="77777777" w:rsidR="000B52D1" w:rsidRPr="000B52D1" w:rsidRDefault="000B52D1" w:rsidP="000B52D1">
      <w:pPr>
        <w:bidi/>
        <w:jc w:val="both"/>
        <w:rPr>
          <w:rFonts w:cs="David" w:hint="cs"/>
          <w:rtl/>
        </w:rPr>
      </w:pPr>
      <w:r w:rsidRPr="000B52D1">
        <w:rPr>
          <w:rFonts w:cs="David" w:hint="cs"/>
          <w:rtl/>
        </w:rPr>
        <w:t xml:space="preserve">אלחנן </w:t>
      </w:r>
      <w:proofErr w:type="spellStart"/>
      <w:r w:rsidRPr="000B52D1">
        <w:rPr>
          <w:rFonts w:cs="David" w:hint="cs"/>
          <w:rtl/>
        </w:rPr>
        <w:t>גלזר</w:t>
      </w:r>
      <w:proofErr w:type="spellEnd"/>
    </w:p>
    <w:p w14:paraId="0DF4D5D3" w14:textId="77777777" w:rsidR="000B52D1" w:rsidRPr="000B52D1" w:rsidRDefault="000B52D1" w:rsidP="000B52D1">
      <w:pPr>
        <w:bidi/>
        <w:jc w:val="both"/>
        <w:rPr>
          <w:rFonts w:cs="David" w:hint="cs"/>
          <w:rtl/>
        </w:rPr>
      </w:pPr>
      <w:r w:rsidRPr="000B52D1">
        <w:rPr>
          <w:rFonts w:cs="David" w:hint="cs"/>
          <w:rtl/>
        </w:rPr>
        <w:t>יצחק גלנטי</w:t>
      </w:r>
    </w:p>
    <w:p w14:paraId="04BBA6B2" w14:textId="77777777" w:rsidR="000B52D1" w:rsidRPr="000B52D1" w:rsidRDefault="000B52D1" w:rsidP="000B52D1">
      <w:pPr>
        <w:bidi/>
        <w:jc w:val="both"/>
        <w:rPr>
          <w:rFonts w:cs="David" w:hint="cs"/>
          <w:rtl/>
        </w:rPr>
      </w:pPr>
      <w:r w:rsidRPr="000B52D1">
        <w:rPr>
          <w:rFonts w:cs="David" w:hint="cs"/>
          <w:rtl/>
        </w:rPr>
        <w:t>נסים זאב</w:t>
      </w:r>
    </w:p>
    <w:p w14:paraId="2DF6A021" w14:textId="77777777" w:rsidR="000B52D1" w:rsidRPr="000B52D1" w:rsidRDefault="000B52D1" w:rsidP="000B52D1">
      <w:pPr>
        <w:bidi/>
        <w:jc w:val="both"/>
        <w:rPr>
          <w:rFonts w:cs="David" w:hint="cs"/>
          <w:rtl/>
        </w:rPr>
      </w:pPr>
      <w:r w:rsidRPr="000B52D1">
        <w:rPr>
          <w:rFonts w:cs="David" w:hint="cs"/>
          <w:rtl/>
        </w:rPr>
        <w:t>נאדיה חילו</w:t>
      </w:r>
    </w:p>
    <w:p w14:paraId="6969E4EF" w14:textId="77777777" w:rsidR="000B52D1" w:rsidRPr="000B52D1" w:rsidRDefault="000B52D1" w:rsidP="000B52D1">
      <w:pPr>
        <w:bidi/>
        <w:jc w:val="both"/>
        <w:rPr>
          <w:rFonts w:cs="David" w:hint="cs"/>
          <w:rtl/>
        </w:rPr>
      </w:pPr>
      <w:r w:rsidRPr="000B52D1">
        <w:rPr>
          <w:rFonts w:cs="David" w:hint="cs"/>
          <w:rtl/>
        </w:rPr>
        <w:t>יואל חסון</w:t>
      </w:r>
    </w:p>
    <w:p w14:paraId="1E808196" w14:textId="77777777" w:rsidR="000B52D1" w:rsidRPr="000B52D1" w:rsidRDefault="000B52D1" w:rsidP="000B52D1">
      <w:pPr>
        <w:bidi/>
        <w:jc w:val="both"/>
        <w:rPr>
          <w:rFonts w:cs="David" w:hint="cs"/>
          <w:rtl/>
        </w:rPr>
      </w:pPr>
      <w:r w:rsidRPr="000B52D1">
        <w:rPr>
          <w:rFonts w:cs="David" w:hint="cs"/>
          <w:rtl/>
        </w:rPr>
        <w:t>שי חרמש</w:t>
      </w:r>
    </w:p>
    <w:p w14:paraId="42F82C63" w14:textId="77777777" w:rsidR="000B52D1" w:rsidRPr="000B52D1" w:rsidRDefault="000B52D1" w:rsidP="000B52D1">
      <w:pPr>
        <w:bidi/>
        <w:jc w:val="both"/>
        <w:rPr>
          <w:rFonts w:cs="David" w:hint="cs"/>
          <w:rtl/>
        </w:rPr>
      </w:pPr>
      <w:r w:rsidRPr="000B52D1">
        <w:rPr>
          <w:rFonts w:cs="David" w:hint="cs"/>
          <w:rtl/>
        </w:rPr>
        <w:t>אביגדור יצחקי</w:t>
      </w:r>
    </w:p>
    <w:p w14:paraId="45CBA416" w14:textId="77777777" w:rsidR="000B52D1" w:rsidRPr="000B52D1" w:rsidRDefault="000B52D1" w:rsidP="000B52D1">
      <w:pPr>
        <w:bidi/>
        <w:jc w:val="both"/>
        <w:rPr>
          <w:rFonts w:cs="David" w:hint="cs"/>
          <w:rtl/>
        </w:rPr>
      </w:pPr>
      <w:r w:rsidRPr="000B52D1">
        <w:rPr>
          <w:rFonts w:cs="David" w:hint="cs"/>
          <w:rtl/>
        </w:rPr>
        <w:t>יורם מרציאנו</w:t>
      </w:r>
    </w:p>
    <w:p w14:paraId="3062BCD4" w14:textId="77777777" w:rsidR="000B52D1" w:rsidRPr="000B52D1" w:rsidRDefault="000B52D1" w:rsidP="000B52D1">
      <w:pPr>
        <w:bidi/>
        <w:jc w:val="both"/>
        <w:rPr>
          <w:rFonts w:cs="David" w:hint="cs"/>
          <w:rtl/>
        </w:rPr>
      </w:pPr>
      <w:r w:rsidRPr="000B52D1">
        <w:rPr>
          <w:rFonts w:cs="David" w:hint="cs"/>
          <w:rtl/>
        </w:rPr>
        <w:t>גדעון סער</w:t>
      </w:r>
    </w:p>
    <w:p w14:paraId="56F2ECE0" w14:textId="77777777" w:rsidR="000B52D1" w:rsidRPr="000B52D1" w:rsidRDefault="000B52D1" w:rsidP="000B52D1">
      <w:pPr>
        <w:bidi/>
        <w:jc w:val="both"/>
        <w:rPr>
          <w:rFonts w:cs="David" w:hint="cs"/>
          <w:rtl/>
        </w:rPr>
      </w:pPr>
      <w:proofErr w:type="spellStart"/>
      <w:r w:rsidRPr="000B52D1">
        <w:rPr>
          <w:rFonts w:cs="David" w:hint="cs"/>
          <w:rtl/>
        </w:rPr>
        <w:t>עתניאל</w:t>
      </w:r>
      <w:proofErr w:type="spellEnd"/>
      <w:r w:rsidRPr="000B52D1">
        <w:rPr>
          <w:rFonts w:cs="David" w:hint="cs"/>
          <w:rtl/>
        </w:rPr>
        <w:t xml:space="preserve"> </w:t>
      </w:r>
      <w:proofErr w:type="spellStart"/>
      <w:r w:rsidRPr="000B52D1">
        <w:rPr>
          <w:rFonts w:cs="David" w:hint="cs"/>
          <w:rtl/>
        </w:rPr>
        <w:t>שנלר</w:t>
      </w:r>
      <w:proofErr w:type="spellEnd"/>
    </w:p>
    <w:p w14:paraId="407641BD" w14:textId="77777777" w:rsidR="000B52D1" w:rsidRPr="000B52D1" w:rsidRDefault="000B52D1" w:rsidP="000B52D1">
      <w:pPr>
        <w:bidi/>
        <w:jc w:val="both"/>
        <w:rPr>
          <w:rFonts w:cs="David" w:hint="cs"/>
          <w:rtl/>
        </w:rPr>
      </w:pPr>
    </w:p>
    <w:p w14:paraId="13C4CCE0" w14:textId="77777777" w:rsidR="000B52D1" w:rsidRPr="000B52D1" w:rsidRDefault="000B52D1" w:rsidP="000B52D1">
      <w:pPr>
        <w:tabs>
          <w:tab w:val="left" w:pos="1788"/>
          <w:tab w:val="left" w:pos="3631"/>
        </w:tabs>
        <w:bidi/>
        <w:jc w:val="both"/>
        <w:rPr>
          <w:rFonts w:cs="David" w:hint="cs"/>
          <w:rtl/>
        </w:rPr>
      </w:pPr>
      <w:r w:rsidRPr="000B52D1">
        <w:rPr>
          <w:rFonts w:cs="David"/>
          <w:b/>
          <w:bCs/>
          <w:u w:val="single"/>
          <w:rtl/>
        </w:rPr>
        <w:t>מוזמנים</w:t>
      </w:r>
      <w:r w:rsidRPr="000B52D1">
        <w:rPr>
          <w:rFonts w:cs="David"/>
          <w:rtl/>
        </w:rPr>
        <w:t>:</w:t>
      </w:r>
    </w:p>
    <w:p w14:paraId="7FF45F59" w14:textId="77777777" w:rsidR="000B52D1" w:rsidRPr="000B52D1" w:rsidRDefault="000B52D1" w:rsidP="000B52D1">
      <w:pPr>
        <w:bidi/>
        <w:jc w:val="both"/>
        <w:rPr>
          <w:rFonts w:cs="David" w:hint="cs"/>
          <w:rtl/>
        </w:rPr>
      </w:pPr>
      <w:r w:rsidRPr="000B52D1">
        <w:rPr>
          <w:rFonts w:cs="David" w:hint="cs"/>
          <w:rtl/>
        </w:rPr>
        <w:t xml:space="preserve">אריה </w:t>
      </w:r>
      <w:proofErr w:type="spellStart"/>
      <w:r w:rsidRPr="000B52D1">
        <w:rPr>
          <w:rFonts w:cs="David" w:hint="cs"/>
          <w:rtl/>
        </w:rPr>
        <w:t>האן</w:t>
      </w:r>
      <w:proofErr w:type="spellEnd"/>
      <w:r w:rsidRPr="000B52D1">
        <w:rPr>
          <w:rFonts w:cs="David" w:hint="cs"/>
          <w:rtl/>
        </w:rPr>
        <w:t xml:space="preserve"> </w:t>
      </w:r>
      <w:r w:rsidRPr="000B52D1">
        <w:rPr>
          <w:rFonts w:cs="David"/>
          <w:rtl/>
        </w:rPr>
        <w:t>–</w:t>
      </w:r>
      <w:r w:rsidRPr="000B52D1">
        <w:rPr>
          <w:rFonts w:cs="David" w:hint="cs"/>
          <w:rtl/>
        </w:rPr>
        <w:t xml:space="preserve"> מזכיר הכנסת</w:t>
      </w:r>
    </w:p>
    <w:p w14:paraId="5CFADF74" w14:textId="77777777" w:rsidR="000B52D1" w:rsidRPr="000B52D1" w:rsidRDefault="000B52D1" w:rsidP="000B52D1">
      <w:pPr>
        <w:bidi/>
        <w:jc w:val="both"/>
        <w:rPr>
          <w:rFonts w:cs="David" w:hint="cs"/>
          <w:rtl/>
        </w:rPr>
      </w:pPr>
      <w:r w:rsidRPr="000B52D1">
        <w:rPr>
          <w:rFonts w:cs="David" w:hint="cs"/>
          <w:rtl/>
        </w:rPr>
        <w:t xml:space="preserve">ירדנה </w:t>
      </w:r>
      <w:proofErr w:type="spellStart"/>
      <w:r w:rsidRPr="000B52D1">
        <w:rPr>
          <w:rFonts w:cs="David" w:hint="cs"/>
          <w:rtl/>
        </w:rPr>
        <w:t>מלר</w:t>
      </w:r>
      <w:proofErr w:type="spellEnd"/>
      <w:r w:rsidRPr="000B52D1">
        <w:rPr>
          <w:rFonts w:cs="David" w:hint="cs"/>
          <w:rtl/>
        </w:rPr>
        <w:t>-</w:t>
      </w:r>
      <w:proofErr w:type="spellStart"/>
      <w:r w:rsidRPr="000B52D1">
        <w:rPr>
          <w:rFonts w:cs="David" w:hint="cs"/>
          <w:rtl/>
        </w:rPr>
        <w:t>הורביץ</w:t>
      </w:r>
      <w:proofErr w:type="spellEnd"/>
      <w:r w:rsidRPr="000B52D1">
        <w:rPr>
          <w:rFonts w:cs="David" w:hint="cs"/>
          <w:rtl/>
        </w:rPr>
        <w:t xml:space="preserve"> </w:t>
      </w:r>
      <w:r w:rsidRPr="000B52D1">
        <w:rPr>
          <w:rFonts w:cs="David"/>
          <w:rtl/>
        </w:rPr>
        <w:t>–</w:t>
      </w:r>
      <w:r w:rsidRPr="000B52D1">
        <w:rPr>
          <w:rFonts w:cs="David" w:hint="cs"/>
          <w:rtl/>
        </w:rPr>
        <w:t xml:space="preserve"> סגנית מזכיר הכנסת</w:t>
      </w:r>
    </w:p>
    <w:p w14:paraId="1F5B4460" w14:textId="77777777" w:rsidR="000B52D1" w:rsidRPr="000B52D1" w:rsidRDefault="000B52D1" w:rsidP="000B52D1">
      <w:pPr>
        <w:bidi/>
        <w:jc w:val="both"/>
        <w:rPr>
          <w:rFonts w:cs="David" w:hint="cs"/>
          <w:rtl/>
        </w:rPr>
      </w:pPr>
    </w:p>
    <w:p w14:paraId="0B5AEB8C" w14:textId="77777777" w:rsidR="000B52D1" w:rsidRPr="000B52D1" w:rsidRDefault="000B52D1" w:rsidP="000B52D1">
      <w:pPr>
        <w:bidi/>
        <w:jc w:val="both"/>
        <w:rPr>
          <w:rFonts w:cs="David"/>
          <w:rtl/>
        </w:rPr>
      </w:pPr>
    </w:p>
    <w:p w14:paraId="3A0B1714" w14:textId="77777777" w:rsidR="000B52D1" w:rsidRPr="000B52D1" w:rsidRDefault="000B52D1" w:rsidP="000B52D1">
      <w:pPr>
        <w:tabs>
          <w:tab w:val="left" w:pos="1930"/>
        </w:tabs>
        <w:bidi/>
        <w:jc w:val="both"/>
        <w:rPr>
          <w:rFonts w:cs="David" w:hint="cs"/>
          <w:rtl/>
        </w:rPr>
      </w:pPr>
      <w:r w:rsidRPr="000B52D1">
        <w:rPr>
          <w:rFonts w:cs="David"/>
          <w:b/>
          <w:bCs/>
          <w:u w:val="single"/>
          <w:rtl/>
        </w:rPr>
        <w:t>י</w:t>
      </w:r>
      <w:r w:rsidRPr="000B52D1">
        <w:rPr>
          <w:rFonts w:cs="David" w:hint="cs"/>
          <w:b/>
          <w:bCs/>
          <w:u w:val="single"/>
          <w:rtl/>
        </w:rPr>
        <w:t>יעוץ משפטי</w:t>
      </w:r>
      <w:r w:rsidRPr="000B52D1">
        <w:rPr>
          <w:rFonts w:cs="David"/>
          <w:b/>
          <w:bCs/>
          <w:u w:val="single"/>
          <w:rtl/>
        </w:rPr>
        <w:t>:</w:t>
      </w:r>
    </w:p>
    <w:p w14:paraId="56811D1A" w14:textId="77777777" w:rsidR="000B52D1" w:rsidRPr="000B52D1" w:rsidRDefault="000B52D1" w:rsidP="000B52D1">
      <w:pPr>
        <w:bidi/>
        <w:jc w:val="both"/>
        <w:rPr>
          <w:rFonts w:cs="David" w:hint="cs"/>
          <w:rtl/>
        </w:rPr>
      </w:pPr>
      <w:r w:rsidRPr="000B52D1">
        <w:rPr>
          <w:rFonts w:cs="David" w:hint="cs"/>
          <w:rtl/>
        </w:rPr>
        <w:t>נורית אלשטיין</w:t>
      </w:r>
    </w:p>
    <w:p w14:paraId="3246492F" w14:textId="77777777" w:rsidR="000B52D1" w:rsidRPr="000B52D1" w:rsidRDefault="000B52D1" w:rsidP="000B52D1">
      <w:pPr>
        <w:bidi/>
        <w:jc w:val="both"/>
        <w:rPr>
          <w:rFonts w:cs="David" w:hint="cs"/>
          <w:rtl/>
        </w:rPr>
      </w:pPr>
      <w:r w:rsidRPr="000B52D1">
        <w:rPr>
          <w:rFonts w:cs="David" w:hint="cs"/>
          <w:rtl/>
        </w:rPr>
        <w:t xml:space="preserve">ארבל </w:t>
      </w:r>
      <w:proofErr w:type="spellStart"/>
      <w:r w:rsidRPr="000B52D1">
        <w:rPr>
          <w:rFonts w:cs="David" w:hint="cs"/>
          <w:rtl/>
        </w:rPr>
        <w:t>אסטרחן</w:t>
      </w:r>
      <w:proofErr w:type="spellEnd"/>
    </w:p>
    <w:p w14:paraId="4D7268A4" w14:textId="77777777" w:rsidR="000B52D1" w:rsidRPr="000B52D1" w:rsidRDefault="000B52D1" w:rsidP="000B52D1">
      <w:pPr>
        <w:tabs>
          <w:tab w:val="left" w:pos="1930"/>
        </w:tabs>
        <w:bidi/>
        <w:jc w:val="both"/>
        <w:rPr>
          <w:rFonts w:cs="David" w:hint="cs"/>
          <w:b/>
          <w:bCs/>
          <w:u w:val="single"/>
          <w:rtl/>
        </w:rPr>
      </w:pPr>
    </w:p>
    <w:p w14:paraId="392529E1" w14:textId="77777777" w:rsidR="000B52D1" w:rsidRPr="000B52D1" w:rsidRDefault="000B52D1" w:rsidP="000B52D1">
      <w:pPr>
        <w:tabs>
          <w:tab w:val="left" w:pos="1930"/>
        </w:tabs>
        <w:bidi/>
        <w:jc w:val="both"/>
        <w:rPr>
          <w:rFonts w:cs="David" w:hint="cs"/>
          <w:b/>
          <w:bCs/>
          <w:rtl/>
        </w:rPr>
      </w:pPr>
      <w:r w:rsidRPr="000B52D1">
        <w:rPr>
          <w:rFonts w:cs="David"/>
          <w:b/>
          <w:bCs/>
          <w:u w:val="single"/>
          <w:rtl/>
        </w:rPr>
        <w:t>מנהלת הוועדה</w:t>
      </w:r>
      <w:r w:rsidRPr="000B52D1">
        <w:rPr>
          <w:rFonts w:cs="David"/>
          <w:rtl/>
        </w:rPr>
        <w:t>:</w:t>
      </w:r>
    </w:p>
    <w:p w14:paraId="61C46F75" w14:textId="77777777" w:rsidR="000B52D1" w:rsidRPr="000B52D1" w:rsidRDefault="000B52D1" w:rsidP="000B52D1">
      <w:pPr>
        <w:bidi/>
        <w:jc w:val="both"/>
        <w:rPr>
          <w:rFonts w:cs="David" w:hint="cs"/>
          <w:rtl/>
        </w:rPr>
      </w:pPr>
      <w:r w:rsidRPr="000B52D1">
        <w:rPr>
          <w:rFonts w:cs="David" w:hint="cs"/>
          <w:rtl/>
        </w:rPr>
        <w:t>אתי בן יוסף</w:t>
      </w:r>
    </w:p>
    <w:p w14:paraId="47F4C9B9" w14:textId="77777777" w:rsidR="000B52D1" w:rsidRPr="000B52D1" w:rsidRDefault="000B52D1" w:rsidP="000B52D1">
      <w:pPr>
        <w:tabs>
          <w:tab w:val="left" w:pos="1930"/>
        </w:tabs>
        <w:bidi/>
        <w:jc w:val="both"/>
        <w:rPr>
          <w:rFonts w:cs="David" w:hint="cs"/>
          <w:b/>
          <w:bCs/>
          <w:u w:val="single"/>
          <w:rtl/>
        </w:rPr>
      </w:pPr>
    </w:p>
    <w:p w14:paraId="14EB9F78" w14:textId="77777777" w:rsidR="000B52D1" w:rsidRPr="000B52D1" w:rsidRDefault="000B52D1" w:rsidP="000B52D1">
      <w:pPr>
        <w:tabs>
          <w:tab w:val="left" w:pos="1930"/>
        </w:tabs>
        <w:bidi/>
        <w:jc w:val="both"/>
        <w:rPr>
          <w:rFonts w:cs="David" w:hint="cs"/>
          <w:rtl/>
        </w:rPr>
      </w:pPr>
      <w:r w:rsidRPr="000B52D1">
        <w:rPr>
          <w:rFonts w:cs="David" w:hint="cs"/>
          <w:b/>
          <w:bCs/>
          <w:u w:val="single"/>
          <w:rtl/>
        </w:rPr>
        <w:t>רשמת פרלמנטרית</w:t>
      </w:r>
      <w:r w:rsidRPr="000B52D1">
        <w:rPr>
          <w:rFonts w:cs="David"/>
          <w:rtl/>
        </w:rPr>
        <w:t>:</w:t>
      </w:r>
      <w:r w:rsidRPr="000B52D1">
        <w:rPr>
          <w:rFonts w:cs="David" w:hint="cs"/>
          <w:rtl/>
        </w:rPr>
        <w:tab/>
      </w:r>
    </w:p>
    <w:p w14:paraId="2E51693B" w14:textId="77777777" w:rsidR="000B52D1" w:rsidRPr="000B52D1" w:rsidRDefault="000B52D1" w:rsidP="000B52D1">
      <w:pPr>
        <w:bidi/>
        <w:jc w:val="both"/>
        <w:rPr>
          <w:rFonts w:cs="David" w:hint="cs"/>
          <w:rtl/>
        </w:rPr>
      </w:pPr>
      <w:r w:rsidRPr="000B52D1">
        <w:rPr>
          <w:rFonts w:cs="David" w:hint="cs"/>
          <w:rtl/>
        </w:rPr>
        <w:t xml:space="preserve">אתי </w:t>
      </w:r>
      <w:proofErr w:type="spellStart"/>
      <w:r w:rsidRPr="000B52D1">
        <w:rPr>
          <w:rFonts w:cs="David" w:hint="cs"/>
          <w:rtl/>
        </w:rPr>
        <w:t>אפלבוים</w:t>
      </w:r>
      <w:proofErr w:type="spellEnd"/>
    </w:p>
    <w:p w14:paraId="043EBD7A" w14:textId="77777777" w:rsidR="000B52D1" w:rsidRPr="000B52D1" w:rsidRDefault="000B52D1" w:rsidP="000B52D1">
      <w:pPr>
        <w:pStyle w:val="Heading5"/>
        <w:rPr>
          <w:rFonts w:hint="cs"/>
          <w:rtl/>
        </w:rPr>
      </w:pPr>
    </w:p>
    <w:p w14:paraId="75F797E8" w14:textId="77777777" w:rsidR="000B52D1" w:rsidRPr="000B52D1" w:rsidRDefault="000B52D1" w:rsidP="000B52D1">
      <w:pPr>
        <w:pStyle w:val="Heading5"/>
        <w:rPr>
          <w:rtl/>
        </w:rPr>
      </w:pPr>
      <w:r w:rsidRPr="000B52D1">
        <w:rPr>
          <w:rtl/>
        </w:rPr>
        <w:t xml:space="preserve"> </w:t>
      </w:r>
    </w:p>
    <w:p w14:paraId="368B8E07" w14:textId="77777777" w:rsidR="000B52D1" w:rsidRPr="000B52D1" w:rsidRDefault="000B52D1" w:rsidP="000B52D1">
      <w:pPr>
        <w:bidi/>
        <w:jc w:val="both"/>
        <w:rPr>
          <w:rFonts w:cs="David" w:hint="cs"/>
          <w:rtl/>
        </w:rPr>
      </w:pPr>
    </w:p>
    <w:p w14:paraId="22D46801" w14:textId="77777777" w:rsidR="000B52D1" w:rsidRPr="000B52D1" w:rsidRDefault="000B52D1" w:rsidP="000B52D1">
      <w:pPr>
        <w:tabs>
          <w:tab w:val="left" w:pos="1221"/>
        </w:tabs>
        <w:bidi/>
        <w:ind w:left="1134" w:hanging="1134"/>
        <w:jc w:val="center"/>
        <w:rPr>
          <w:rFonts w:cs="David" w:hint="cs"/>
          <w:b/>
          <w:bCs/>
          <w:u w:val="single"/>
          <w:rtl/>
        </w:rPr>
      </w:pPr>
      <w:r w:rsidRPr="000B52D1">
        <w:rPr>
          <w:rFonts w:cs="David"/>
          <w:rtl/>
        </w:rPr>
        <w:br w:type="page"/>
      </w:r>
      <w:r w:rsidRPr="000B52D1">
        <w:rPr>
          <w:rFonts w:cs="David" w:hint="cs"/>
          <w:b/>
          <w:bCs/>
          <w:u w:val="single"/>
          <w:rtl/>
        </w:rPr>
        <w:lastRenderedPageBreak/>
        <w:t xml:space="preserve">הודעת נשיא המדינה לפי סעיף 22(א)(2) לחוק יסוד: נשיא המדינה על </w:t>
      </w:r>
      <w:proofErr w:type="spellStart"/>
      <w:r w:rsidRPr="000B52D1">
        <w:rPr>
          <w:rFonts w:cs="David" w:hint="cs"/>
          <w:b/>
          <w:bCs/>
          <w:u w:val="single"/>
          <w:rtl/>
        </w:rPr>
        <w:t>נבצרותו</w:t>
      </w:r>
      <w:proofErr w:type="spellEnd"/>
      <w:r w:rsidRPr="000B52D1">
        <w:rPr>
          <w:rFonts w:cs="David" w:hint="cs"/>
          <w:b/>
          <w:bCs/>
          <w:u w:val="single"/>
          <w:rtl/>
        </w:rPr>
        <w:t xml:space="preserve"> הזמנית למלא את תפקידו כנשיא המדינה</w:t>
      </w:r>
    </w:p>
    <w:p w14:paraId="49A6B073" w14:textId="77777777" w:rsidR="000B52D1" w:rsidRPr="000B52D1" w:rsidRDefault="000B52D1" w:rsidP="000B52D1">
      <w:pPr>
        <w:bidi/>
        <w:jc w:val="both"/>
        <w:rPr>
          <w:rFonts w:cs="David" w:hint="cs"/>
          <w:b/>
          <w:bCs/>
          <w:rtl/>
        </w:rPr>
      </w:pPr>
    </w:p>
    <w:p w14:paraId="1ACC0D90" w14:textId="77777777" w:rsidR="000B52D1" w:rsidRPr="000B52D1" w:rsidRDefault="000B52D1" w:rsidP="000B52D1">
      <w:pPr>
        <w:bidi/>
        <w:jc w:val="both"/>
        <w:rPr>
          <w:rFonts w:cs="David" w:hint="cs"/>
          <w:rtl/>
        </w:rPr>
      </w:pPr>
    </w:p>
    <w:p w14:paraId="2131025D"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70347456" w14:textId="77777777" w:rsidR="000B52D1" w:rsidRPr="000B52D1" w:rsidRDefault="000B52D1" w:rsidP="000B52D1">
      <w:pPr>
        <w:bidi/>
        <w:jc w:val="both"/>
        <w:rPr>
          <w:rFonts w:cs="David" w:hint="cs"/>
          <w:rtl/>
        </w:rPr>
      </w:pPr>
    </w:p>
    <w:p w14:paraId="275FFD2E" w14:textId="77777777" w:rsidR="000B52D1" w:rsidRPr="000B52D1" w:rsidRDefault="000B52D1" w:rsidP="000B52D1">
      <w:pPr>
        <w:bidi/>
        <w:jc w:val="both"/>
        <w:rPr>
          <w:rFonts w:cs="David" w:hint="cs"/>
          <w:rtl/>
        </w:rPr>
      </w:pPr>
      <w:r w:rsidRPr="000B52D1">
        <w:rPr>
          <w:rFonts w:cs="David" w:hint="cs"/>
          <w:rtl/>
        </w:rPr>
        <w:tab/>
        <w:t xml:space="preserve"> בוקר טוב. ברוכים הבאים וברוכות הבאות. אני שמחה לפתוח ישיבה של ועדת הכנסת. נושא הדיון: הודעתו של נשיא המדינה על הארכת הנבצרות. למען הפרוטוקול אני מקריאה את ההודעה: </w:t>
      </w:r>
    </w:p>
    <w:p w14:paraId="2880A3F5" w14:textId="77777777" w:rsidR="000B52D1" w:rsidRPr="000B52D1" w:rsidRDefault="000B52D1" w:rsidP="000B52D1">
      <w:pPr>
        <w:bidi/>
        <w:jc w:val="both"/>
        <w:rPr>
          <w:rFonts w:cs="David" w:hint="cs"/>
          <w:rtl/>
        </w:rPr>
      </w:pPr>
    </w:p>
    <w:p w14:paraId="6A1EA41A" w14:textId="77777777" w:rsidR="000B52D1" w:rsidRPr="000B52D1" w:rsidRDefault="000B52D1" w:rsidP="000B52D1">
      <w:pPr>
        <w:bidi/>
        <w:ind w:firstLine="567"/>
        <w:jc w:val="both"/>
        <w:rPr>
          <w:rFonts w:cs="David" w:hint="cs"/>
          <w:rtl/>
        </w:rPr>
      </w:pPr>
      <w:r w:rsidRPr="000B52D1">
        <w:rPr>
          <w:rFonts w:cs="David" w:hint="cs"/>
          <w:rtl/>
        </w:rPr>
        <w:t>"הארכת נבצרות:</w:t>
      </w:r>
    </w:p>
    <w:p w14:paraId="348A58D4" w14:textId="77777777" w:rsidR="000B52D1" w:rsidRPr="000B52D1" w:rsidRDefault="000B52D1" w:rsidP="000B52D1">
      <w:pPr>
        <w:bidi/>
        <w:jc w:val="both"/>
        <w:rPr>
          <w:rFonts w:cs="David" w:hint="cs"/>
          <w:rtl/>
        </w:rPr>
      </w:pPr>
    </w:p>
    <w:p w14:paraId="3A7E9F9F" w14:textId="77777777" w:rsidR="000B52D1" w:rsidRPr="000B52D1" w:rsidRDefault="000B52D1" w:rsidP="000B52D1">
      <w:pPr>
        <w:bidi/>
        <w:ind w:firstLine="567"/>
        <w:jc w:val="both"/>
        <w:rPr>
          <w:rFonts w:cs="David" w:hint="cs"/>
          <w:rtl/>
        </w:rPr>
      </w:pPr>
      <w:r w:rsidRPr="000B52D1">
        <w:rPr>
          <w:rFonts w:cs="David" w:hint="cs"/>
          <w:rtl/>
        </w:rPr>
        <w:t xml:space="preserve">בהמשך להודעתי מיום 24.1.2007, בהתאם לסעיף 22 (א)(2) לחוק יסוד: נשיא המדינה, הריני להודיעכם על הארכת </w:t>
      </w:r>
      <w:proofErr w:type="spellStart"/>
      <w:r w:rsidRPr="000B52D1">
        <w:rPr>
          <w:rFonts w:cs="David" w:hint="cs"/>
          <w:rtl/>
        </w:rPr>
        <w:t>נבצרותי</w:t>
      </w:r>
      <w:proofErr w:type="spellEnd"/>
      <w:r w:rsidRPr="000B52D1">
        <w:rPr>
          <w:rFonts w:cs="David" w:hint="cs"/>
          <w:rtl/>
        </w:rPr>
        <w:t xml:space="preserve"> ממילוי תפקידי, עד להודעה אחרת." </w:t>
      </w:r>
    </w:p>
    <w:p w14:paraId="26BE721A" w14:textId="77777777" w:rsidR="000B52D1" w:rsidRPr="000B52D1" w:rsidRDefault="000B52D1" w:rsidP="000B52D1">
      <w:pPr>
        <w:bidi/>
        <w:jc w:val="both"/>
        <w:rPr>
          <w:rFonts w:cs="David" w:hint="cs"/>
          <w:rtl/>
        </w:rPr>
      </w:pPr>
    </w:p>
    <w:p w14:paraId="732C1307" w14:textId="77777777" w:rsidR="000B52D1" w:rsidRPr="000B52D1" w:rsidRDefault="000B52D1" w:rsidP="000B52D1">
      <w:pPr>
        <w:bidi/>
        <w:jc w:val="both"/>
        <w:rPr>
          <w:rFonts w:cs="David" w:hint="cs"/>
          <w:rtl/>
        </w:rPr>
      </w:pPr>
      <w:r w:rsidRPr="000B52D1">
        <w:rPr>
          <w:rFonts w:cs="David" w:hint="cs"/>
          <w:rtl/>
        </w:rPr>
        <w:tab/>
        <w:t xml:space="preserve">חבריי חברי הכנסת, כאמור, זאת הודעתו של הנשיא. </w:t>
      </w:r>
    </w:p>
    <w:p w14:paraId="7CE2ED99" w14:textId="77777777" w:rsidR="000B52D1" w:rsidRPr="000B52D1" w:rsidRDefault="000B52D1" w:rsidP="000B52D1">
      <w:pPr>
        <w:bidi/>
        <w:jc w:val="both"/>
        <w:rPr>
          <w:rFonts w:cs="David" w:hint="cs"/>
          <w:rtl/>
        </w:rPr>
      </w:pPr>
    </w:p>
    <w:p w14:paraId="28C202BD" w14:textId="77777777" w:rsidR="000B52D1" w:rsidRPr="000B52D1" w:rsidRDefault="000B52D1" w:rsidP="000B52D1">
      <w:pPr>
        <w:bidi/>
        <w:jc w:val="both"/>
        <w:rPr>
          <w:rFonts w:cs="David" w:hint="cs"/>
          <w:rtl/>
        </w:rPr>
      </w:pPr>
      <w:r w:rsidRPr="000B52D1">
        <w:rPr>
          <w:rFonts w:cs="David" w:hint="cs"/>
          <w:u w:val="single"/>
          <w:rtl/>
        </w:rPr>
        <w:t>נסים זאב:</w:t>
      </w:r>
    </w:p>
    <w:p w14:paraId="35EFE5C0" w14:textId="77777777" w:rsidR="000B52D1" w:rsidRPr="000B52D1" w:rsidRDefault="000B52D1" w:rsidP="000B52D1">
      <w:pPr>
        <w:bidi/>
        <w:jc w:val="both"/>
        <w:rPr>
          <w:rFonts w:cs="David" w:hint="cs"/>
          <w:rtl/>
        </w:rPr>
      </w:pPr>
    </w:p>
    <w:p w14:paraId="4F4DCF77" w14:textId="77777777" w:rsidR="000B52D1" w:rsidRPr="000B52D1" w:rsidRDefault="000B52D1" w:rsidP="000B52D1">
      <w:pPr>
        <w:bidi/>
        <w:jc w:val="both"/>
        <w:rPr>
          <w:rFonts w:cs="David" w:hint="cs"/>
          <w:rtl/>
        </w:rPr>
      </w:pPr>
      <w:r w:rsidRPr="000B52D1">
        <w:rPr>
          <w:rFonts w:cs="David" w:hint="cs"/>
          <w:rtl/>
        </w:rPr>
        <w:tab/>
        <w:t xml:space="preserve"> מתי מסתיימת כהונת הנשיא?</w:t>
      </w:r>
    </w:p>
    <w:p w14:paraId="771CE477" w14:textId="77777777" w:rsidR="000B52D1" w:rsidRPr="000B52D1" w:rsidRDefault="000B52D1" w:rsidP="000B52D1">
      <w:pPr>
        <w:bidi/>
        <w:jc w:val="both"/>
        <w:rPr>
          <w:rFonts w:cs="David" w:hint="cs"/>
          <w:rtl/>
        </w:rPr>
      </w:pPr>
    </w:p>
    <w:p w14:paraId="2A759A13"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7CA493A8" w14:textId="77777777" w:rsidR="000B52D1" w:rsidRPr="000B52D1" w:rsidRDefault="000B52D1" w:rsidP="000B52D1">
      <w:pPr>
        <w:bidi/>
        <w:jc w:val="both"/>
        <w:rPr>
          <w:rFonts w:cs="David" w:hint="cs"/>
          <w:rtl/>
        </w:rPr>
      </w:pPr>
    </w:p>
    <w:p w14:paraId="50C17C2E" w14:textId="77777777" w:rsidR="000B52D1" w:rsidRPr="000B52D1" w:rsidRDefault="000B52D1" w:rsidP="000B52D1">
      <w:pPr>
        <w:bidi/>
        <w:jc w:val="both"/>
        <w:rPr>
          <w:rFonts w:cs="David" w:hint="cs"/>
          <w:rtl/>
        </w:rPr>
      </w:pPr>
      <w:r w:rsidRPr="000B52D1">
        <w:rPr>
          <w:rFonts w:cs="David" w:hint="cs"/>
          <w:rtl/>
        </w:rPr>
        <w:tab/>
        <w:t xml:space="preserve">אני אומר את הכל. אני אבהיר את תמונת המצב ואת ההיסטוריה ולאחר מכן אפתח בדיון. כל חבר שרוצה להשתתף בדיון מוזמן להירשם. אני לא מגבילה את הישיבה בזמן. בתום הישיבה תיערך הצבעה על הארכת נבצרותו של הנשיא, כן או לא, בהתאם להצבעה. </w:t>
      </w:r>
    </w:p>
    <w:p w14:paraId="29C5DD22" w14:textId="77777777" w:rsidR="000B52D1" w:rsidRPr="000B52D1" w:rsidRDefault="000B52D1" w:rsidP="000B52D1">
      <w:pPr>
        <w:bidi/>
        <w:jc w:val="both"/>
        <w:rPr>
          <w:rFonts w:cs="David" w:hint="cs"/>
          <w:rtl/>
        </w:rPr>
      </w:pPr>
    </w:p>
    <w:p w14:paraId="26C134D3" w14:textId="77777777" w:rsidR="000B52D1" w:rsidRPr="000B52D1" w:rsidRDefault="000B52D1" w:rsidP="000B52D1">
      <w:pPr>
        <w:bidi/>
        <w:ind w:firstLine="567"/>
        <w:jc w:val="both"/>
        <w:rPr>
          <w:rFonts w:cs="David" w:hint="cs"/>
          <w:rtl/>
        </w:rPr>
      </w:pPr>
      <w:r w:rsidRPr="000B52D1">
        <w:rPr>
          <w:rFonts w:cs="David" w:hint="cs"/>
          <w:rtl/>
        </w:rPr>
        <w:t xml:space="preserve">כאמור, זאת הודעה שלישית שמובאת לוועדת הכנסת בעניין זה. הנבצרות הראשונה היתה ביום 13.9.2006 למשך יום אחד. כזכור, זה היה ביום שבו מונתה נשיאת בית המשפט העליון, הגברת דורית בייניש. הנבצרות השניה, המשמעותית יותר, היתה ביום 25.1.2007, למשך 3 חודשים, המסתיימים ביום רביעי הקרוב בחצות, 25.4.2007. </w:t>
      </w:r>
    </w:p>
    <w:p w14:paraId="5D144377" w14:textId="77777777" w:rsidR="000B52D1" w:rsidRPr="000B52D1" w:rsidRDefault="000B52D1" w:rsidP="000B52D1">
      <w:pPr>
        <w:bidi/>
        <w:jc w:val="both"/>
        <w:rPr>
          <w:rFonts w:cs="David" w:hint="cs"/>
          <w:rtl/>
        </w:rPr>
      </w:pPr>
    </w:p>
    <w:p w14:paraId="6D6D0AA3" w14:textId="77777777" w:rsidR="000B52D1" w:rsidRPr="000B52D1" w:rsidRDefault="000B52D1" w:rsidP="000B52D1">
      <w:pPr>
        <w:bidi/>
        <w:ind w:firstLine="567"/>
        <w:jc w:val="both"/>
        <w:rPr>
          <w:rFonts w:cs="David" w:hint="cs"/>
          <w:rtl/>
        </w:rPr>
      </w:pPr>
      <w:r w:rsidRPr="000B52D1">
        <w:rPr>
          <w:rFonts w:cs="David" w:hint="cs"/>
          <w:rtl/>
        </w:rPr>
        <w:t>כידוע, הנשיא התחייב בבית המשפט העליון, שעד להחלטת היועץ המשפטי לממשלה ולאחר השימוע, הוא יודיע כי נבצר ממנו למלא את תפקידו. דהיינו, אם יחליט היועץ המשפטי לממשלה, לאחר השימוע, על הגשת כתב אישום , הוא יתפטר.</w:t>
      </w:r>
    </w:p>
    <w:p w14:paraId="0B3E0A53" w14:textId="77777777" w:rsidR="000B52D1" w:rsidRPr="000B52D1" w:rsidRDefault="000B52D1" w:rsidP="000B52D1">
      <w:pPr>
        <w:bidi/>
        <w:jc w:val="both"/>
        <w:rPr>
          <w:rFonts w:cs="David" w:hint="cs"/>
          <w:rtl/>
        </w:rPr>
      </w:pPr>
    </w:p>
    <w:p w14:paraId="661ED669" w14:textId="77777777" w:rsidR="000B52D1" w:rsidRPr="000B52D1" w:rsidRDefault="000B52D1" w:rsidP="000B52D1">
      <w:pPr>
        <w:bidi/>
        <w:ind w:firstLine="567"/>
        <w:jc w:val="both"/>
        <w:rPr>
          <w:rFonts w:cs="David" w:hint="cs"/>
          <w:rtl/>
        </w:rPr>
      </w:pPr>
      <w:r w:rsidRPr="000B52D1">
        <w:rPr>
          <w:rFonts w:cs="David" w:hint="cs"/>
          <w:rtl/>
        </w:rPr>
        <w:t>עוד ידוע, כי טרם התקיים הליך השימוע בפני היועץ המשפטי לממשלה. היועץ אמר בוועדה הקודמת שההליך יתקיים ב-2.5 ואת החלטתו בדבר הליך כתב האישום הוא יפרסם מאוחר יותר.</w:t>
      </w:r>
    </w:p>
    <w:p w14:paraId="48146631" w14:textId="77777777" w:rsidR="000B52D1" w:rsidRPr="000B52D1" w:rsidRDefault="000B52D1" w:rsidP="000B52D1">
      <w:pPr>
        <w:bidi/>
        <w:jc w:val="both"/>
        <w:rPr>
          <w:rFonts w:cs="David" w:hint="cs"/>
          <w:rtl/>
        </w:rPr>
      </w:pPr>
    </w:p>
    <w:p w14:paraId="51A13CCB" w14:textId="77777777" w:rsidR="000B52D1" w:rsidRPr="000B52D1" w:rsidRDefault="000B52D1" w:rsidP="000B52D1">
      <w:pPr>
        <w:bidi/>
        <w:ind w:firstLine="567"/>
        <w:jc w:val="both"/>
        <w:rPr>
          <w:rFonts w:cs="David" w:hint="cs"/>
          <w:rtl/>
        </w:rPr>
      </w:pPr>
      <w:r w:rsidRPr="000B52D1">
        <w:rPr>
          <w:rFonts w:cs="David" w:hint="cs"/>
          <w:rtl/>
        </w:rPr>
        <w:t>בנסיבות אלה, כפי שנדרש גם מהתחייבות</w:t>
      </w:r>
      <w:r w:rsidRPr="000B52D1">
        <w:rPr>
          <w:rFonts w:cs="David" w:hint="eastAsia"/>
          <w:rtl/>
        </w:rPr>
        <w:t>ו</w:t>
      </w:r>
      <w:r w:rsidRPr="000B52D1">
        <w:rPr>
          <w:rFonts w:cs="David" w:hint="cs"/>
          <w:rtl/>
        </w:rPr>
        <w:t xml:space="preserve"> בבית המשפט העליון, מבקש כעת הנשיא קצב להאריך את התקופה שבה נבצר ממנו למלא את תפקידו. כבר בשלב זה, לאור שאלות שעלו בדיון הקודם, אני רוצה לומר שהנשיא יכול להודיע בכל עת לוועדה שלא נבצר עוד ממנו לבצע את תפקידו ובאותו רגע הוא יחזור לכהונה. אולם, כפי שראינו, הוא הגביל את יכולתו זאת בהתחייבות שנתן בבג"צ.</w:t>
      </w:r>
    </w:p>
    <w:p w14:paraId="31A60D2A" w14:textId="77777777" w:rsidR="000B52D1" w:rsidRPr="000B52D1" w:rsidRDefault="000B52D1" w:rsidP="000B52D1">
      <w:pPr>
        <w:bidi/>
        <w:jc w:val="both"/>
        <w:rPr>
          <w:rFonts w:cs="David" w:hint="cs"/>
          <w:rtl/>
        </w:rPr>
      </w:pPr>
    </w:p>
    <w:p w14:paraId="4A53E0CB" w14:textId="77777777" w:rsidR="000B52D1" w:rsidRPr="000B52D1" w:rsidRDefault="000B52D1" w:rsidP="000B52D1">
      <w:pPr>
        <w:bidi/>
        <w:ind w:firstLine="567"/>
        <w:jc w:val="both"/>
        <w:rPr>
          <w:rFonts w:cs="David" w:hint="cs"/>
          <w:rtl/>
        </w:rPr>
      </w:pPr>
      <w:r w:rsidRPr="000B52D1">
        <w:rPr>
          <w:rFonts w:cs="David" w:hint="cs"/>
          <w:rtl/>
        </w:rPr>
        <w:t xml:space="preserve">בהתאם לסעיף 22 לחוק יסוד נשיא המדינה, רשאית הכנסת להאיץ את תקופת הנבצרות בלא יותר מ-3 חודשים נוספים. יש לשים לב, שההארכה שתיעשה כעת, לאחר שלושה חודשים, תסתיים לאחר תום תקופתו של הנשיא קצב. הנשיא קצב החל לכהן ביום כ"ט בתמוז, התשס"ז, ה-1.8.2000. חוק יסוד נשיא המדינה מעמיד את תקופת הכהונה על 7 שנים. עוד קובע החוק, כי תקופת הכהונה תיחשב לפי הלוח העברי. מכאן שהכהונה , עומדת להסתיים, בלא קשר להליכים הפליליים, ביום כ"ט בתמוז, התשס"ז 15.7.2007. </w:t>
      </w:r>
    </w:p>
    <w:p w14:paraId="0EE3B21A" w14:textId="77777777" w:rsidR="000B52D1" w:rsidRPr="000B52D1" w:rsidRDefault="000B52D1" w:rsidP="000B52D1">
      <w:pPr>
        <w:bidi/>
        <w:jc w:val="both"/>
        <w:rPr>
          <w:rFonts w:cs="David" w:hint="cs"/>
          <w:rtl/>
        </w:rPr>
      </w:pPr>
    </w:p>
    <w:p w14:paraId="50344791" w14:textId="77777777" w:rsidR="000B52D1" w:rsidRPr="000B52D1" w:rsidRDefault="000B52D1" w:rsidP="000B52D1">
      <w:pPr>
        <w:bidi/>
        <w:ind w:firstLine="567"/>
        <w:jc w:val="both"/>
        <w:rPr>
          <w:rFonts w:cs="David" w:hint="cs"/>
          <w:rtl/>
        </w:rPr>
      </w:pPr>
      <w:r w:rsidRPr="000B52D1">
        <w:rPr>
          <w:rFonts w:cs="David" w:hint="cs"/>
          <w:rtl/>
        </w:rPr>
        <w:t>לפיכך, יכולה ועדת הכנסת לאשר את הודעתו של הנשיא כי נבצר ממנו למלא את תפקידו עד תום תקופת כהונתו ביום כ"ט בתמוז התשס"ז, 15.7.2007. לאישור של הוועדה, אינו דורש רוב מיוחד. אני מזכירה, כי אם לא תאשר ועדת הכנסת את הודעתו של הנשיא בדבר נבצרותו, ישוב הנשיא קצב למלא את תפקידו כבר ביום רביעי הקרוב בלילה ויושבת ראש הכנסת תחדל לכהן כממלאת מקומו. אני פותחת את הדיון. חברת הכנסת זהבה גלאון, בבקשה.</w:t>
      </w:r>
    </w:p>
    <w:p w14:paraId="00AA6164" w14:textId="77777777" w:rsidR="000B52D1" w:rsidRPr="000B52D1" w:rsidRDefault="000B52D1" w:rsidP="000B52D1">
      <w:pPr>
        <w:bidi/>
        <w:jc w:val="both"/>
        <w:rPr>
          <w:rFonts w:cs="David" w:hint="cs"/>
          <w:rtl/>
        </w:rPr>
      </w:pPr>
      <w:r w:rsidRPr="000B52D1">
        <w:rPr>
          <w:rFonts w:cs="David"/>
          <w:rtl/>
        </w:rPr>
        <w:br w:type="page"/>
      </w:r>
    </w:p>
    <w:p w14:paraId="2366F965" w14:textId="77777777" w:rsidR="000B52D1" w:rsidRPr="000B52D1" w:rsidRDefault="000B52D1" w:rsidP="000B52D1">
      <w:pPr>
        <w:bidi/>
        <w:jc w:val="both"/>
        <w:rPr>
          <w:rFonts w:cs="David" w:hint="cs"/>
          <w:rtl/>
        </w:rPr>
      </w:pPr>
      <w:r w:rsidRPr="000B52D1">
        <w:rPr>
          <w:rFonts w:cs="David" w:hint="cs"/>
          <w:u w:val="single"/>
          <w:rtl/>
        </w:rPr>
        <w:t>זהבה גלאון:</w:t>
      </w:r>
    </w:p>
    <w:p w14:paraId="407A56C8" w14:textId="77777777" w:rsidR="000B52D1" w:rsidRPr="000B52D1" w:rsidRDefault="000B52D1" w:rsidP="000B52D1">
      <w:pPr>
        <w:bidi/>
        <w:jc w:val="both"/>
        <w:rPr>
          <w:rFonts w:cs="David" w:hint="cs"/>
          <w:rtl/>
        </w:rPr>
      </w:pPr>
    </w:p>
    <w:p w14:paraId="306019C0" w14:textId="77777777" w:rsidR="000B52D1" w:rsidRPr="000B52D1" w:rsidRDefault="000B52D1" w:rsidP="000B52D1">
      <w:pPr>
        <w:bidi/>
        <w:jc w:val="both"/>
        <w:rPr>
          <w:rFonts w:cs="David" w:hint="cs"/>
          <w:rtl/>
        </w:rPr>
      </w:pPr>
      <w:r w:rsidRPr="000B52D1">
        <w:rPr>
          <w:rFonts w:cs="David" w:hint="cs"/>
          <w:rtl/>
        </w:rPr>
        <w:tab/>
        <w:t xml:space="preserve"> גברתי, שאלה וההערה. </w:t>
      </w:r>
    </w:p>
    <w:p w14:paraId="71C8A9DF" w14:textId="77777777" w:rsidR="000B52D1" w:rsidRPr="000B52D1" w:rsidRDefault="000B52D1" w:rsidP="000B52D1">
      <w:pPr>
        <w:bidi/>
        <w:jc w:val="both"/>
        <w:rPr>
          <w:rFonts w:cs="David" w:hint="cs"/>
          <w:rtl/>
        </w:rPr>
      </w:pPr>
    </w:p>
    <w:p w14:paraId="3A29C906" w14:textId="77777777" w:rsidR="000B52D1" w:rsidRPr="000B52D1" w:rsidRDefault="000B52D1" w:rsidP="000B52D1">
      <w:pPr>
        <w:pStyle w:val="Heading5"/>
        <w:rPr>
          <w:rFonts w:hint="cs"/>
          <w:rtl/>
        </w:rPr>
      </w:pPr>
      <w:r w:rsidRPr="000B52D1">
        <w:rPr>
          <w:rFonts w:hint="cs"/>
          <w:u w:val="single"/>
          <w:rtl/>
        </w:rPr>
        <w:t>אביגדור יצחקי:</w:t>
      </w:r>
    </w:p>
    <w:p w14:paraId="7011AC24" w14:textId="77777777" w:rsidR="000B52D1" w:rsidRPr="000B52D1" w:rsidRDefault="000B52D1" w:rsidP="000B52D1">
      <w:pPr>
        <w:pStyle w:val="Heading5"/>
        <w:rPr>
          <w:rFonts w:hint="cs"/>
          <w:rtl/>
        </w:rPr>
      </w:pPr>
    </w:p>
    <w:p w14:paraId="7105CD6C" w14:textId="77777777" w:rsidR="000B52D1" w:rsidRPr="000B52D1" w:rsidRDefault="000B52D1" w:rsidP="000B52D1">
      <w:pPr>
        <w:bidi/>
        <w:jc w:val="both"/>
        <w:rPr>
          <w:rFonts w:cs="David" w:hint="cs"/>
          <w:rtl/>
        </w:rPr>
      </w:pPr>
      <w:r w:rsidRPr="000B52D1">
        <w:rPr>
          <w:rFonts w:cs="David" w:hint="cs"/>
          <w:rtl/>
        </w:rPr>
        <w:tab/>
        <w:t xml:space="preserve"> יש פה נציג של הנשיא?</w:t>
      </w:r>
    </w:p>
    <w:p w14:paraId="06A69B41" w14:textId="77777777" w:rsidR="000B52D1" w:rsidRPr="000B52D1" w:rsidRDefault="000B52D1" w:rsidP="000B52D1">
      <w:pPr>
        <w:bidi/>
        <w:jc w:val="both"/>
        <w:rPr>
          <w:rFonts w:cs="David" w:hint="cs"/>
          <w:rtl/>
        </w:rPr>
      </w:pPr>
    </w:p>
    <w:p w14:paraId="409EB932"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24338FED" w14:textId="77777777" w:rsidR="000B52D1" w:rsidRPr="000B52D1" w:rsidRDefault="000B52D1" w:rsidP="000B52D1">
      <w:pPr>
        <w:bidi/>
        <w:jc w:val="both"/>
        <w:rPr>
          <w:rFonts w:cs="David" w:hint="cs"/>
          <w:rtl/>
        </w:rPr>
      </w:pPr>
    </w:p>
    <w:p w14:paraId="69254BFD" w14:textId="77777777" w:rsidR="000B52D1" w:rsidRPr="000B52D1" w:rsidRDefault="000B52D1" w:rsidP="000B52D1">
      <w:pPr>
        <w:bidi/>
        <w:jc w:val="both"/>
        <w:rPr>
          <w:rFonts w:cs="David" w:hint="cs"/>
          <w:rtl/>
        </w:rPr>
      </w:pPr>
      <w:r w:rsidRPr="000B52D1">
        <w:rPr>
          <w:rFonts w:cs="David" w:hint="cs"/>
          <w:rtl/>
        </w:rPr>
        <w:tab/>
        <w:t xml:space="preserve">לא. כפי שהיה בבקשה הראשונה, אין צורך. אני מניחה שבאי כוחו של נשיא המדינה נמצאים כרגע בבג"צ. </w:t>
      </w:r>
    </w:p>
    <w:p w14:paraId="56E12165" w14:textId="77777777" w:rsidR="000B52D1" w:rsidRPr="000B52D1" w:rsidRDefault="000B52D1" w:rsidP="000B52D1">
      <w:pPr>
        <w:bidi/>
        <w:jc w:val="both"/>
        <w:rPr>
          <w:rFonts w:cs="David" w:hint="cs"/>
          <w:rtl/>
        </w:rPr>
      </w:pPr>
    </w:p>
    <w:p w14:paraId="15CAFC88" w14:textId="77777777" w:rsidR="000B52D1" w:rsidRPr="000B52D1" w:rsidRDefault="000B52D1" w:rsidP="000B52D1">
      <w:pPr>
        <w:bidi/>
        <w:jc w:val="both"/>
        <w:rPr>
          <w:rFonts w:cs="David" w:hint="cs"/>
          <w:rtl/>
        </w:rPr>
      </w:pPr>
      <w:r w:rsidRPr="000B52D1">
        <w:rPr>
          <w:rFonts w:cs="David" w:hint="cs"/>
          <w:u w:val="single"/>
          <w:rtl/>
        </w:rPr>
        <w:t>זהבה גלאון:</w:t>
      </w:r>
    </w:p>
    <w:p w14:paraId="2746A2E8" w14:textId="77777777" w:rsidR="000B52D1" w:rsidRPr="000B52D1" w:rsidRDefault="000B52D1" w:rsidP="000B52D1">
      <w:pPr>
        <w:bidi/>
        <w:jc w:val="both"/>
        <w:rPr>
          <w:rFonts w:cs="David" w:hint="cs"/>
          <w:rtl/>
        </w:rPr>
      </w:pPr>
    </w:p>
    <w:p w14:paraId="5BE46C48" w14:textId="77777777" w:rsidR="000B52D1" w:rsidRPr="000B52D1" w:rsidRDefault="000B52D1" w:rsidP="000B52D1">
      <w:pPr>
        <w:bidi/>
        <w:jc w:val="both"/>
        <w:rPr>
          <w:rFonts w:cs="David" w:hint="cs"/>
          <w:rtl/>
        </w:rPr>
      </w:pPr>
      <w:r w:rsidRPr="000B52D1">
        <w:rPr>
          <w:rFonts w:cs="David" w:hint="cs"/>
          <w:rtl/>
        </w:rPr>
        <w:tab/>
        <w:t xml:space="preserve">לשאלה הראשונה אשמח גם לקבל חוות דעת של היועצת המשפטית. בישיבה הקודמת, כשהכנסת החליטה שלא להדיח את הנשיא, והתקבלה כאן חוות הדעת לגבי הנבצרות. האם נלקח בחשבון שנוציא את הנשיא לנבצרות והנשיא ישתמש במשכן נשיאי ישראל כמקום להיחקר בו?  נבצרות משמעה לא ליהנות מחסינות, דהיינו, לא להמשיך להשתמש במוסד הנשיאות. הכנסת אישרה נבצרות והנשיא נחקר. האם זה לא בניגוד להתחייבות שהוא נתן בזמנו לנבצרות? אני מודה שנוצר מצג שווא בוועדה, שברגע שהנשיא בנבצרות לא יהיה קשר בינו לבין המשכן. העובדה שנשיא נחקר במשכן בעיני בעייתית מאוד, כי אנחנו הופכים להיות בני ערובה של הנשיא. אנחנו לא יכולים לומר שום דבר כי הוא משתמש במוסד הנשיאות. בעיני זה פרי הבאושים של ההחלטה הקודמת שלא להדיח אותו. זאת שאלה ראשונה. </w:t>
      </w:r>
    </w:p>
    <w:p w14:paraId="651AE35D" w14:textId="77777777" w:rsidR="000B52D1" w:rsidRPr="000B52D1" w:rsidRDefault="000B52D1" w:rsidP="000B52D1">
      <w:pPr>
        <w:bidi/>
        <w:jc w:val="both"/>
        <w:rPr>
          <w:rFonts w:cs="David" w:hint="cs"/>
          <w:rtl/>
        </w:rPr>
      </w:pPr>
    </w:p>
    <w:p w14:paraId="5391657D" w14:textId="77777777" w:rsidR="000B52D1" w:rsidRPr="000B52D1" w:rsidRDefault="000B52D1" w:rsidP="000B52D1">
      <w:pPr>
        <w:bidi/>
        <w:ind w:firstLine="567"/>
        <w:jc w:val="both"/>
        <w:rPr>
          <w:rFonts w:cs="David" w:hint="cs"/>
          <w:rtl/>
        </w:rPr>
      </w:pPr>
      <w:r w:rsidRPr="000B52D1">
        <w:rPr>
          <w:rFonts w:cs="David" w:hint="cs"/>
          <w:rtl/>
        </w:rPr>
        <w:t xml:space="preserve">שאלה שניה מתייחסת להודעה של הנשיא "עד להודעה אחרת". </w:t>
      </w:r>
    </w:p>
    <w:p w14:paraId="0BEF4C2C" w14:textId="77777777" w:rsidR="000B52D1" w:rsidRPr="000B52D1" w:rsidRDefault="000B52D1" w:rsidP="000B52D1">
      <w:pPr>
        <w:bidi/>
        <w:jc w:val="both"/>
        <w:rPr>
          <w:rFonts w:cs="David" w:hint="cs"/>
          <w:rtl/>
        </w:rPr>
      </w:pPr>
    </w:p>
    <w:p w14:paraId="7649ECB4" w14:textId="77777777" w:rsidR="000B52D1" w:rsidRPr="000B52D1" w:rsidRDefault="000B52D1" w:rsidP="000B52D1">
      <w:pPr>
        <w:pStyle w:val="Heading5"/>
        <w:rPr>
          <w:rFonts w:hint="cs"/>
          <w:rtl/>
        </w:rPr>
      </w:pPr>
      <w:r w:rsidRPr="000B52D1">
        <w:rPr>
          <w:rFonts w:hint="cs"/>
          <w:u w:val="single"/>
          <w:rtl/>
        </w:rPr>
        <w:t>אביגדור יצחקי:</w:t>
      </w:r>
    </w:p>
    <w:p w14:paraId="0D0AA27D" w14:textId="77777777" w:rsidR="000B52D1" w:rsidRPr="000B52D1" w:rsidRDefault="000B52D1" w:rsidP="000B52D1">
      <w:pPr>
        <w:pStyle w:val="Heading5"/>
        <w:rPr>
          <w:rFonts w:hint="cs"/>
          <w:rtl/>
        </w:rPr>
      </w:pPr>
    </w:p>
    <w:p w14:paraId="6C085ADE" w14:textId="77777777" w:rsidR="000B52D1" w:rsidRPr="000B52D1" w:rsidRDefault="000B52D1" w:rsidP="000B52D1">
      <w:pPr>
        <w:bidi/>
        <w:jc w:val="both"/>
        <w:rPr>
          <w:rFonts w:cs="David" w:hint="cs"/>
          <w:rtl/>
        </w:rPr>
      </w:pPr>
      <w:r w:rsidRPr="000B52D1">
        <w:rPr>
          <w:rFonts w:cs="David" w:hint="cs"/>
          <w:rtl/>
        </w:rPr>
        <w:tab/>
        <w:t>זהבה, למה זה רלוונטי?</w:t>
      </w:r>
    </w:p>
    <w:p w14:paraId="1792DF1A" w14:textId="77777777" w:rsidR="000B52D1" w:rsidRPr="000B52D1" w:rsidRDefault="000B52D1" w:rsidP="000B52D1">
      <w:pPr>
        <w:bidi/>
        <w:jc w:val="both"/>
        <w:rPr>
          <w:rFonts w:cs="David" w:hint="cs"/>
          <w:rtl/>
        </w:rPr>
      </w:pPr>
    </w:p>
    <w:p w14:paraId="7885A403" w14:textId="77777777" w:rsidR="000B52D1" w:rsidRPr="000B52D1" w:rsidRDefault="000B52D1" w:rsidP="000B52D1">
      <w:pPr>
        <w:bidi/>
        <w:jc w:val="both"/>
        <w:rPr>
          <w:rFonts w:cs="David" w:hint="cs"/>
          <w:rtl/>
        </w:rPr>
      </w:pPr>
      <w:r w:rsidRPr="000B52D1">
        <w:rPr>
          <w:rFonts w:cs="David" w:hint="cs"/>
          <w:u w:val="single"/>
          <w:rtl/>
        </w:rPr>
        <w:t>זהבה גלאון:</w:t>
      </w:r>
    </w:p>
    <w:p w14:paraId="39F1F071" w14:textId="77777777" w:rsidR="000B52D1" w:rsidRPr="000B52D1" w:rsidRDefault="000B52D1" w:rsidP="000B52D1">
      <w:pPr>
        <w:bidi/>
        <w:jc w:val="both"/>
        <w:rPr>
          <w:rFonts w:cs="David" w:hint="cs"/>
          <w:rtl/>
        </w:rPr>
      </w:pPr>
    </w:p>
    <w:p w14:paraId="11A1E184" w14:textId="77777777" w:rsidR="000B52D1" w:rsidRPr="000B52D1" w:rsidRDefault="000B52D1" w:rsidP="000B52D1">
      <w:pPr>
        <w:bidi/>
        <w:jc w:val="both"/>
        <w:rPr>
          <w:rFonts w:cs="David" w:hint="cs"/>
          <w:rtl/>
        </w:rPr>
      </w:pPr>
      <w:r w:rsidRPr="000B52D1">
        <w:rPr>
          <w:rFonts w:cs="David" w:hint="cs"/>
          <w:rtl/>
        </w:rPr>
        <w:tab/>
        <w:t>תאמין לי שאף פעם לא שאלתי שאלה לא רלוונטית. הופיע היועץ המשפטי בישיבה ואמר שהוא מתכוון לערוך את השימוע ב-2.5. בינתיים, היום אנחנו שומעים את ההודעות של פרקליטי הנשיא, שאולי בכלל הם לא ילכו לשימוע אצל הנשיא. חלק מהחברים תמכו בנבצרות כי הם ידעו שזה מהלך שנותן זמן לפרקליטי הנשיא להתכונן לשימוע. האם העובדה שפרקליטי הנשיא מודיעים שלא ילכו לשימוע, בין אם זה איום מרומז כלפי היועץ ובין אם לא, בעצם שמה לצחוק את חברי הכנסת שהצביעו בעד הנבצרות כי סברו שצריך לתת לו את מרווח הזמן עד השימוע?</w:t>
      </w:r>
    </w:p>
    <w:p w14:paraId="0A553CDA" w14:textId="77777777" w:rsidR="000B52D1" w:rsidRPr="000B52D1" w:rsidRDefault="000B52D1" w:rsidP="000B52D1">
      <w:pPr>
        <w:bidi/>
        <w:jc w:val="both"/>
        <w:rPr>
          <w:rFonts w:cs="David" w:hint="cs"/>
          <w:rtl/>
        </w:rPr>
      </w:pPr>
    </w:p>
    <w:p w14:paraId="030C3E02" w14:textId="77777777" w:rsidR="000B52D1" w:rsidRPr="000B52D1" w:rsidRDefault="000B52D1" w:rsidP="000B52D1">
      <w:pPr>
        <w:bidi/>
        <w:ind w:firstLine="567"/>
        <w:jc w:val="both"/>
        <w:rPr>
          <w:rFonts w:cs="David" w:hint="cs"/>
          <w:rtl/>
        </w:rPr>
      </w:pPr>
      <w:r w:rsidRPr="000B52D1">
        <w:rPr>
          <w:rFonts w:cs="David" w:hint="cs"/>
          <w:rtl/>
        </w:rPr>
        <w:t>אני פונה אליכם, חבריי חברי הכנסת. העניין הזה של היענות לבקשת הנשיא הופך להיות פארסה. אם זה מה שמגיע למדינת ישראל ואם כך מתנהל הנשיא, שיישאר נשיא. לא צריך לתת לו "עד הודעה אחרת". כיוון שלא הדחנו אותו וזה כבר לא עומד על הפרק, אני מציעה לחברי הכנסת לא לתמוך בבקשת הנבצרות. אני חושבת שאנחנו צריכים להציב כאן סטנדרטים אחרים להתנהגות ציבורית תקינה ומה הולם איש ציבור. הנשיא בנבצרות, הוא נחקר במשכן הנשיא, הוא ממשיך להכפיש את המתלוננות ולהלך עליהן אימים. אי ההדחה שלו והארכת הנבצרות בעצם הופכת אותנו, את חברי הכנסת, שותפים למעשים הנלוזים שלו. איזה מן דבר זה?</w:t>
      </w:r>
    </w:p>
    <w:p w14:paraId="07B378CB" w14:textId="77777777" w:rsidR="000B52D1" w:rsidRPr="000B52D1" w:rsidRDefault="000B52D1" w:rsidP="000B52D1">
      <w:pPr>
        <w:bidi/>
        <w:jc w:val="both"/>
        <w:rPr>
          <w:rFonts w:cs="David" w:hint="cs"/>
          <w:rtl/>
        </w:rPr>
      </w:pPr>
    </w:p>
    <w:p w14:paraId="0B2DC1B8" w14:textId="77777777" w:rsidR="000B52D1" w:rsidRPr="000B52D1" w:rsidRDefault="000B52D1" w:rsidP="000B52D1">
      <w:pPr>
        <w:bidi/>
        <w:ind w:firstLine="567"/>
        <w:jc w:val="both"/>
        <w:rPr>
          <w:rFonts w:cs="David" w:hint="cs"/>
          <w:rtl/>
        </w:rPr>
      </w:pPr>
      <w:r w:rsidRPr="000B52D1">
        <w:rPr>
          <w:rFonts w:cs="David" w:hint="cs"/>
          <w:rtl/>
        </w:rPr>
        <w:t xml:space="preserve">אני רוצה לקרוא לכם שלא לתמוך בבקשת הנבצרות. אני בכל אופן מתכוונת להצביע נגד הנבצרות. גם  הייתי רוצה לדחות את הישיבה ליום רביעי. אני אגיד לך למה, גברתי. קצת הצמידו לנו אקדח לרקה. הנבצרות מסתיימת ב-25 לחודש, אחרי יום העצמאות. זאת אומרת, את הביזיון שהנשיא יקבל קהל ביום העצמאות, כנראה נחסוך מעצמנו. אחרי הדיון בבג"צ נדע אם הפרקליטים שלו אכן הולכים לשימוע או לא. זה דבר שישפיע על שיקול הדעת של חברי הכנסת. אני לא חושבת שבכלל יש לנו עכשיו את הכלים להצביע ולתמוך בהודעת הנשיא. אני מעלה את זה. לדיון.  תודה רבה. </w:t>
      </w:r>
    </w:p>
    <w:p w14:paraId="756D5C44" w14:textId="77777777" w:rsidR="000B52D1" w:rsidRPr="000B52D1" w:rsidRDefault="000B52D1" w:rsidP="000B52D1">
      <w:pPr>
        <w:bidi/>
        <w:jc w:val="both"/>
        <w:rPr>
          <w:rFonts w:cs="David" w:hint="cs"/>
          <w:rtl/>
        </w:rPr>
      </w:pPr>
      <w:r w:rsidRPr="000B52D1">
        <w:rPr>
          <w:rFonts w:cs="David"/>
          <w:rtl/>
        </w:rPr>
        <w:br w:type="page"/>
      </w:r>
    </w:p>
    <w:p w14:paraId="7F7982A1"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73956361" w14:textId="77777777" w:rsidR="000B52D1" w:rsidRPr="000B52D1" w:rsidRDefault="000B52D1" w:rsidP="000B52D1">
      <w:pPr>
        <w:bidi/>
        <w:jc w:val="both"/>
        <w:rPr>
          <w:rFonts w:cs="David" w:hint="cs"/>
          <w:rtl/>
        </w:rPr>
      </w:pPr>
    </w:p>
    <w:p w14:paraId="45127B0C" w14:textId="77777777" w:rsidR="000B52D1" w:rsidRPr="000B52D1" w:rsidRDefault="000B52D1" w:rsidP="000B52D1">
      <w:pPr>
        <w:bidi/>
        <w:jc w:val="both"/>
        <w:rPr>
          <w:rFonts w:cs="David" w:hint="cs"/>
          <w:rtl/>
        </w:rPr>
      </w:pPr>
      <w:r w:rsidRPr="000B52D1">
        <w:rPr>
          <w:rFonts w:cs="David" w:hint="cs"/>
          <w:rtl/>
        </w:rPr>
        <w:tab/>
        <w:t>אני מודה לך גברתי.  אני רוצה לומר בשמי, באופן הכי אישי שיכול להיות: הנשיא קצב יכול להפסיק את הנבצרות שלו בכל עת. היה והנשיא קצב יחליט שהוא מוותר על השימוע וחוזר להיות נשיא לכל דבר, אני מודיעה לוועדה, ואני אשמח אם חברים יצטרפו אלי, אפתח בתהליך של הדחה. נכנס את הוועדה ונעשה את זה בצורה מיידית.</w:t>
      </w:r>
    </w:p>
    <w:p w14:paraId="71074A1B" w14:textId="77777777" w:rsidR="000B52D1" w:rsidRPr="000B52D1" w:rsidRDefault="000B52D1" w:rsidP="000B52D1">
      <w:pPr>
        <w:bidi/>
        <w:jc w:val="both"/>
        <w:rPr>
          <w:rFonts w:cs="David" w:hint="cs"/>
          <w:rtl/>
        </w:rPr>
      </w:pPr>
    </w:p>
    <w:p w14:paraId="3FB2EA57" w14:textId="77777777" w:rsidR="000B52D1" w:rsidRPr="000B52D1" w:rsidRDefault="000B52D1" w:rsidP="000B52D1">
      <w:pPr>
        <w:bidi/>
        <w:jc w:val="both"/>
        <w:rPr>
          <w:rFonts w:cs="David" w:hint="cs"/>
          <w:rtl/>
        </w:rPr>
      </w:pPr>
      <w:r w:rsidRPr="000B52D1">
        <w:rPr>
          <w:rFonts w:cs="David" w:hint="cs"/>
          <w:u w:val="single"/>
          <w:rtl/>
        </w:rPr>
        <w:t>זהבה גלאון:</w:t>
      </w:r>
    </w:p>
    <w:p w14:paraId="4DD4E13F" w14:textId="77777777" w:rsidR="000B52D1" w:rsidRPr="000B52D1" w:rsidRDefault="000B52D1" w:rsidP="000B52D1">
      <w:pPr>
        <w:bidi/>
        <w:jc w:val="both"/>
        <w:rPr>
          <w:rFonts w:cs="David" w:hint="cs"/>
          <w:rtl/>
        </w:rPr>
      </w:pPr>
    </w:p>
    <w:p w14:paraId="7AD21F53" w14:textId="77777777" w:rsidR="000B52D1" w:rsidRPr="000B52D1" w:rsidRDefault="000B52D1" w:rsidP="000B52D1">
      <w:pPr>
        <w:bidi/>
        <w:jc w:val="both"/>
        <w:rPr>
          <w:rFonts w:cs="David" w:hint="cs"/>
          <w:rtl/>
        </w:rPr>
      </w:pPr>
      <w:r w:rsidRPr="000B52D1">
        <w:rPr>
          <w:rFonts w:cs="David" w:hint="cs"/>
          <w:rtl/>
        </w:rPr>
        <w:tab/>
        <w:t xml:space="preserve"> זה יהיה מאוחר מידי.</w:t>
      </w:r>
    </w:p>
    <w:p w14:paraId="6A08B381" w14:textId="77777777" w:rsidR="000B52D1" w:rsidRPr="000B52D1" w:rsidRDefault="000B52D1" w:rsidP="000B52D1">
      <w:pPr>
        <w:bidi/>
        <w:jc w:val="both"/>
        <w:rPr>
          <w:rFonts w:cs="David" w:hint="cs"/>
          <w:rtl/>
        </w:rPr>
      </w:pPr>
    </w:p>
    <w:p w14:paraId="6ADB3B8B"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778841F9" w14:textId="77777777" w:rsidR="000B52D1" w:rsidRPr="000B52D1" w:rsidRDefault="000B52D1" w:rsidP="000B52D1">
      <w:pPr>
        <w:bidi/>
        <w:jc w:val="both"/>
        <w:rPr>
          <w:rFonts w:cs="David" w:hint="cs"/>
          <w:rtl/>
        </w:rPr>
      </w:pPr>
    </w:p>
    <w:p w14:paraId="4157DEAD" w14:textId="77777777" w:rsidR="000B52D1" w:rsidRPr="000B52D1" w:rsidRDefault="000B52D1" w:rsidP="000B52D1">
      <w:pPr>
        <w:bidi/>
        <w:jc w:val="both"/>
        <w:rPr>
          <w:rFonts w:cs="David" w:hint="cs"/>
          <w:rtl/>
        </w:rPr>
      </w:pPr>
      <w:r w:rsidRPr="000B52D1">
        <w:rPr>
          <w:rFonts w:cs="David" w:hint="cs"/>
          <w:rtl/>
        </w:rPr>
        <w:tab/>
        <w:t xml:space="preserve">לא. אני לא רוצה לראות את הנשיא קצב מכהן כנשיא שניה אחת מיותרת. </w:t>
      </w:r>
    </w:p>
    <w:p w14:paraId="63065801" w14:textId="77777777" w:rsidR="000B52D1" w:rsidRPr="000B52D1" w:rsidRDefault="000B52D1" w:rsidP="000B52D1">
      <w:pPr>
        <w:bidi/>
        <w:jc w:val="both"/>
        <w:rPr>
          <w:rFonts w:cs="David" w:hint="cs"/>
          <w:rtl/>
        </w:rPr>
      </w:pPr>
    </w:p>
    <w:p w14:paraId="056B114F" w14:textId="77777777" w:rsidR="000B52D1" w:rsidRPr="000B52D1" w:rsidRDefault="000B52D1" w:rsidP="000B52D1">
      <w:pPr>
        <w:bidi/>
        <w:ind w:firstLine="567"/>
        <w:jc w:val="both"/>
        <w:rPr>
          <w:rFonts w:cs="David" w:hint="cs"/>
          <w:rtl/>
        </w:rPr>
      </w:pPr>
      <w:r w:rsidRPr="000B52D1">
        <w:rPr>
          <w:rFonts w:cs="David" w:hint="cs"/>
          <w:rtl/>
        </w:rPr>
        <w:t xml:space="preserve">אני אתן ליועצת המשפטית הגברת נורית אלשטיין לענות לשאלה ששאלת. </w:t>
      </w:r>
    </w:p>
    <w:p w14:paraId="7783A93C" w14:textId="77777777" w:rsidR="000B52D1" w:rsidRPr="000B52D1" w:rsidRDefault="000B52D1" w:rsidP="000B52D1">
      <w:pPr>
        <w:bidi/>
        <w:jc w:val="both"/>
        <w:rPr>
          <w:rFonts w:cs="David" w:hint="cs"/>
          <w:rtl/>
        </w:rPr>
      </w:pPr>
    </w:p>
    <w:p w14:paraId="11006314"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56E5A88B" w14:textId="77777777" w:rsidR="000B52D1" w:rsidRPr="000B52D1" w:rsidRDefault="000B52D1" w:rsidP="000B52D1">
      <w:pPr>
        <w:bidi/>
        <w:jc w:val="both"/>
        <w:rPr>
          <w:rFonts w:cs="David" w:hint="cs"/>
          <w:u w:val="single"/>
          <w:rtl/>
        </w:rPr>
      </w:pPr>
    </w:p>
    <w:p w14:paraId="437FB1C4" w14:textId="77777777" w:rsidR="000B52D1" w:rsidRPr="000B52D1" w:rsidRDefault="000B52D1" w:rsidP="000B52D1">
      <w:pPr>
        <w:bidi/>
        <w:jc w:val="both"/>
        <w:rPr>
          <w:rFonts w:cs="David" w:hint="cs"/>
          <w:rtl/>
        </w:rPr>
      </w:pPr>
      <w:r w:rsidRPr="000B52D1">
        <w:rPr>
          <w:rFonts w:cs="David" w:hint="cs"/>
          <w:rtl/>
        </w:rPr>
        <w:tab/>
        <w:t xml:space="preserve"> הצעה לסדר. גברתי הקריאה את בקשת הנשיא. אני רוצה להתייחס כרגע רק לנקודה אחת, לפיה  הוא מבקש שנאשר את בקשתו לנבצרות עד להודעה אחרת. למילים "עד להודעה אחרת", אתייחס  בהמשך. גברתי, בדבריה, דיברה על הארכת נבצרות עד לתום תקופת כהונתו של הנשיא. מכך אני מבקש להימנע משני טעמים. אחד, מכיוון שהנשיא עצמו לא ביקש זאת, אין סיבה שאנחנו נגלה רוחב לב עוד יותר מכפי שהנשיא מבקש, למרות שזה יכול לשרת אינטרסים כאלה ואחרים, שאני מראש יודע שאין כוונה כזאת. </w:t>
      </w:r>
    </w:p>
    <w:p w14:paraId="14D37ACE" w14:textId="77777777" w:rsidR="000B52D1" w:rsidRPr="000B52D1" w:rsidRDefault="000B52D1" w:rsidP="000B52D1">
      <w:pPr>
        <w:bidi/>
        <w:jc w:val="both"/>
        <w:rPr>
          <w:rFonts w:cs="David" w:hint="cs"/>
          <w:rtl/>
        </w:rPr>
      </w:pPr>
    </w:p>
    <w:p w14:paraId="101AF912" w14:textId="77777777" w:rsidR="000B52D1" w:rsidRPr="000B52D1" w:rsidRDefault="000B52D1" w:rsidP="000B52D1">
      <w:pPr>
        <w:pStyle w:val="Heading5"/>
        <w:rPr>
          <w:rFonts w:hint="cs"/>
          <w:rtl/>
        </w:rPr>
      </w:pPr>
      <w:r w:rsidRPr="000B52D1">
        <w:rPr>
          <w:rFonts w:hint="cs"/>
          <w:u w:val="single"/>
          <w:rtl/>
        </w:rPr>
        <w:t>אביגדור יצחקי:</w:t>
      </w:r>
    </w:p>
    <w:p w14:paraId="75D1DEE8" w14:textId="77777777" w:rsidR="000B52D1" w:rsidRPr="000B52D1" w:rsidRDefault="000B52D1" w:rsidP="000B52D1">
      <w:pPr>
        <w:pStyle w:val="Heading5"/>
        <w:rPr>
          <w:rFonts w:hint="cs"/>
          <w:rtl/>
        </w:rPr>
      </w:pPr>
    </w:p>
    <w:p w14:paraId="0F617367" w14:textId="77777777" w:rsidR="000B52D1" w:rsidRPr="000B52D1" w:rsidRDefault="000B52D1" w:rsidP="000B52D1">
      <w:pPr>
        <w:bidi/>
        <w:jc w:val="both"/>
        <w:rPr>
          <w:rFonts w:cs="David" w:hint="cs"/>
          <w:rtl/>
        </w:rPr>
      </w:pPr>
      <w:r w:rsidRPr="000B52D1">
        <w:rPr>
          <w:rFonts w:cs="David" w:hint="cs"/>
          <w:rtl/>
        </w:rPr>
        <w:tab/>
        <w:t>האם השלושה חודשים זה לפני ה-16 ליולי?</w:t>
      </w:r>
    </w:p>
    <w:p w14:paraId="2894F97B" w14:textId="77777777" w:rsidR="000B52D1" w:rsidRPr="000B52D1" w:rsidRDefault="000B52D1" w:rsidP="000B52D1">
      <w:pPr>
        <w:bidi/>
        <w:jc w:val="both"/>
        <w:rPr>
          <w:rFonts w:cs="David" w:hint="cs"/>
          <w:rtl/>
        </w:rPr>
      </w:pPr>
    </w:p>
    <w:p w14:paraId="7633ACF6"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377F4BEF" w14:textId="77777777" w:rsidR="000B52D1" w:rsidRPr="000B52D1" w:rsidRDefault="000B52D1" w:rsidP="000B52D1">
      <w:pPr>
        <w:bidi/>
        <w:jc w:val="both"/>
        <w:rPr>
          <w:rFonts w:cs="David" w:hint="cs"/>
          <w:rtl/>
        </w:rPr>
      </w:pPr>
    </w:p>
    <w:p w14:paraId="2990DF53" w14:textId="77777777" w:rsidR="000B52D1" w:rsidRPr="000B52D1" w:rsidRDefault="000B52D1" w:rsidP="000B52D1">
      <w:pPr>
        <w:bidi/>
        <w:jc w:val="both"/>
        <w:rPr>
          <w:rFonts w:cs="David" w:hint="cs"/>
          <w:rtl/>
        </w:rPr>
      </w:pPr>
      <w:r w:rsidRPr="000B52D1">
        <w:rPr>
          <w:rFonts w:cs="David" w:hint="cs"/>
          <w:rtl/>
        </w:rPr>
        <w:tab/>
        <w:t xml:space="preserve"> זה אחרי.</w:t>
      </w:r>
    </w:p>
    <w:p w14:paraId="35D44247" w14:textId="77777777" w:rsidR="000B52D1" w:rsidRPr="000B52D1" w:rsidRDefault="000B52D1" w:rsidP="000B52D1">
      <w:pPr>
        <w:bidi/>
        <w:jc w:val="both"/>
        <w:rPr>
          <w:rFonts w:cs="David" w:hint="cs"/>
          <w:rtl/>
        </w:rPr>
      </w:pPr>
    </w:p>
    <w:p w14:paraId="2AFF7071"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4895FF1" w14:textId="77777777" w:rsidR="000B52D1" w:rsidRPr="000B52D1" w:rsidRDefault="000B52D1" w:rsidP="000B52D1">
      <w:pPr>
        <w:bidi/>
        <w:jc w:val="both"/>
        <w:rPr>
          <w:rFonts w:cs="David" w:hint="cs"/>
          <w:u w:val="single"/>
          <w:rtl/>
        </w:rPr>
      </w:pPr>
    </w:p>
    <w:p w14:paraId="45325F91" w14:textId="77777777" w:rsidR="000B52D1" w:rsidRPr="000B52D1" w:rsidRDefault="000B52D1" w:rsidP="000B52D1">
      <w:pPr>
        <w:bidi/>
        <w:jc w:val="both"/>
        <w:rPr>
          <w:rFonts w:cs="David" w:hint="cs"/>
          <w:rtl/>
        </w:rPr>
      </w:pPr>
      <w:r w:rsidRPr="000B52D1">
        <w:rPr>
          <w:rFonts w:cs="David" w:hint="cs"/>
          <w:rtl/>
        </w:rPr>
        <w:tab/>
        <w:t>לא מדובר פה על 3 חודשים או על משהו אחר. כרגע רוצים להעניק גשר של ברזל בטוח שיאפשר לנשיא קצב - אם לא מתכוונים, אז אסור לעשות את זה ולסיים את תקופת כהונתו למעלה מבקשתו. אני רוצה להדגיש שגם סעיף 22(א)(2) לחוק מדבר על אישור הודעתו של הנשיא ומכיל את הכלל לפי המוקדם. זאת אומרת, הוא קובע בפירוש מסגרת נורמטיבית, שהארכת הנבצרות צריכה להיות הארכה מינימליסטית.</w:t>
      </w:r>
    </w:p>
    <w:p w14:paraId="38890E4D" w14:textId="77777777" w:rsidR="000B52D1" w:rsidRPr="000B52D1" w:rsidRDefault="000B52D1" w:rsidP="000B52D1">
      <w:pPr>
        <w:bidi/>
        <w:jc w:val="both"/>
        <w:rPr>
          <w:rFonts w:cs="David" w:hint="cs"/>
          <w:rtl/>
        </w:rPr>
      </w:pPr>
    </w:p>
    <w:p w14:paraId="7CF66487" w14:textId="77777777" w:rsidR="000B52D1" w:rsidRPr="000B52D1" w:rsidRDefault="000B52D1" w:rsidP="000B52D1">
      <w:pPr>
        <w:bidi/>
        <w:ind w:firstLine="567"/>
        <w:jc w:val="both"/>
        <w:rPr>
          <w:rFonts w:cs="David" w:hint="cs"/>
          <w:rtl/>
        </w:rPr>
      </w:pPr>
      <w:r w:rsidRPr="000B52D1">
        <w:rPr>
          <w:rFonts w:cs="David" w:hint="cs"/>
          <w:rtl/>
        </w:rPr>
        <w:t>לכן, עוד לפני שאנחנו נכנסים לדיון עצמו, אני מבקש שגברתי תקבע בצורה הברורה ביותר, שמסגרת הדיון היא על בקשת הנשיא ולא על פרפראז</w:t>
      </w:r>
      <w:r w:rsidRPr="000B52D1">
        <w:rPr>
          <w:rFonts w:cs="David" w:hint="eastAsia"/>
          <w:rtl/>
        </w:rPr>
        <w:t>ה</w:t>
      </w:r>
      <w:r w:rsidRPr="000B52D1">
        <w:rPr>
          <w:rFonts w:cs="David" w:hint="cs"/>
          <w:rtl/>
        </w:rPr>
        <w:t xml:space="preserve"> על בקשת הנשיא, שמטרתה ללכת עוד מעבר לבקשת הנשיא. לשאר הנושאים אתייחס בהמשך.</w:t>
      </w:r>
    </w:p>
    <w:p w14:paraId="137B96F7" w14:textId="77777777" w:rsidR="000B52D1" w:rsidRPr="000B52D1" w:rsidRDefault="000B52D1" w:rsidP="000B52D1">
      <w:pPr>
        <w:bidi/>
        <w:jc w:val="both"/>
        <w:rPr>
          <w:rFonts w:cs="David" w:hint="cs"/>
          <w:rtl/>
        </w:rPr>
      </w:pPr>
    </w:p>
    <w:p w14:paraId="075B4864"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53F4E2D1" w14:textId="77777777" w:rsidR="000B52D1" w:rsidRPr="000B52D1" w:rsidRDefault="000B52D1" w:rsidP="000B52D1">
      <w:pPr>
        <w:bidi/>
        <w:jc w:val="both"/>
        <w:rPr>
          <w:rFonts w:cs="David" w:hint="cs"/>
          <w:rtl/>
        </w:rPr>
      </w:pPr>
    </w:p>
    <w:p w14:paraId="74AE587E" w14:textId="77777777" w:rsidR="000B52D1" w:rsidRPr="000B52D1" w:rsidRDefault="000B52D1" w:rsidP="000B52D1">
      <w:pPr>
        <w:bidi/>
        <w:jc w:val="both"/>
        <w:rPr>
          <w:rFonts w:cs="David" w:hint="cs"/>
          <w:rtl/>
        </w:rPr>
      </w:pPr>
      <w:r w:rsidRPr="000B52D1">
        <w:rPr>
          <w:rFonts w:cs="David" w:hint="cs"/>
          <w:rtl/>
        </w:rPr>
        <w:tab/>
        <w:t xml:space="preserve">אני רוצה לומר לאדוני שאני סברתי שיש לנהוג כך. כפי שאמר והדגיש חבר הכנסת </w:t>
      </w:r>
      <w:proofErr w:type="spellStart"/>
      <w:r w:rsidRPr="000B52D1">
        <w:rPr>
          <w:rFonts w:cs="David" w:hint="cs"/>
          <w:rtl/>
        </w:rPr>
        <w:t>יצחקי</w:t>
      </w:r>
      <w:proofErr w:type="spellEnd"/>
      <w:r w:rsidRPr="000B52D1">
        <w:rPr>
          <w:rFonts w:cs="David" w:hint="cs"/>
          <w:rtl/>
        </w:rPr>
        <w:t xml:space="preserve">, ועדת הכנסת, על פי החוק, יכולה להאריך ב-3 חודשים נוספים. דהיינו, אם הנבצרות מסתימת ב-25.4 זה יהיה בקירוב עד ה-25.7 - - - </w:t>
      </w:r>
    </w:p>
    <w:p w14:paraId="5F85E18B" w14:textId="77777777" w:rsidR="000B52D1" w:rsidRPr="000B52D1" w:rsidRDefault="000B52D1" w:rsidP="000B52D1">
      <w:pPr>
        <w:bidi/>
        <w:jc w:val="both"/>
        <w:rPr>
          <w:rFonts w:cs="David" w:hint="cs"/>
          <w:rtl/>
        </w:rPr>
      </w:pPr>
    </w:p>
    <w:p w14:paraId="2E2A706F"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D280B1F" w14:textId="77777777" w:rsidR="000B52D1" w:rsidRPr="000B52D1" w:rsidRDefault="000B52D1" w:rsidP="000B52D1">
      <w:pPr>
        <w:bidi/>
        <w:jc w:val="both"/>
        <w:rPr>
          <w:rFonts w:cs="David" w:hint="cs"/>
          <w:u w:val="single"/>
          <w:rtl/>
        </w:rPr>
      </w:pPr>
    </w:p>
    <w:p w14:paraId="743F71F6" w14:textId="77777777" w:rsidR="000B52D1" w:rsidRPr="000B52D1" w:rsidRDefault="000B52D1" w:rsidP="000B52D1">
      <w:pPr>
        <w:bidi/>
        <w:jc w:val="both"/>
        <w:rPr>
          <w:rFonts w:cs="David" w:hint="cs"/>
          <w:rtl/>
        </w:rPr>
      </w:pPr>
      <w:r w:rsidRPr="000B52D1">
        <w:rPr>
          <w:rFonts w:cs="David" w:hint="cs"/>
          <w:rtl/>
        </w:rPr>
        <w:tab/>
        <w:t xml:space="preserve"> אבל הוא לא ביקש שלושה חודשים. אני קצת מבין משפט ועובדות. הוא לא ביקש 3 חודשים. </w:t>
      </w:r>
    </w:p>
    <w:p w14:paraId="4103D211" w14:textId="77777777" w:rsidR="000B52D1" w:rsidRPr="000B52D1" w:rsidRDefault="000B52D1" w:rsidP="000B52D1">
      <w:pPr>
        <w:bidi/>
        <w:jc w:val="both"/>
        <w:rPr>
          <w:rFonts w:cs="David" w:hint="cs"/>
          <w:rtl/>
        </w:rPr>
      </w:pPr>
    </w:p>
    <w:p w14:paraId="4A9EBF00"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47124142" w14:textId="77777777" w:rsidR="000B52D1" w:rsidRPr="000B52D1" w:rsidRDefault="000B52D1" w:rsidP="000B52D1">
      <w:pPr>
        <w:bidi/>
        <w:jc w:val="both"/>
        <w:rPr>
          <w:rFonts w:cs="David" w:hint="cs"/>
          <w:rtl/>
        </w:rPr>
      </w:pPr>
    </w:p>
    <w:p w14:paraId="225E6E26" w14:textId="77777777" w:rsidR="000B52D1" w:rsidRPr="000B52D1" w:rsidRDefault="000B52D1" w:rsidP="000B52D1">
      <w:pPr>
        <w:bidi/>
        <w:jc w:val="both"/>
        <w:rPr>
          <w:rFonts w:cs="David" w:hint="cs"/>
          <w:rtl/>
        </w:rPr>
      </w:pPr>
      <w:r w:rsidRPr="000B52D1">
        <w:rPr>
          <w:rFonts w:cs="David" w:hint="cs"/>
          <w:rtl/>
        </w:rPr>
        <w:tab/>
        <w:t xml:space="preserve"> חבר הכנסת סער אני סבורה שוועדת הכנסת לא צריכה להתכנס שנית, בפרק הזמן של ה-3 חודשים, ולאשר לו נבצרות נוספת. שכן, על פי החוק, אנחנו לא יכולים להתכנס ולאשר לו נבצרות נוספת. מצד שני, היות ופרק כהונתו מסתיים ב-15.7, על חברי הוועדה לאשר את הנבצרות הזאת כי לא נוכל להתכנס שנית ולאשר לו. אני לא הייתי רוצה לראות את הנשיא הזה מכהן. </w:t>
      </w:r>
    </w:p>
    <w:p w14:paraId="1BB4743C" w14:textId="77777777" w:rsidR="000B52D1" w:rsidRPr="000B52D1" w:rsidRDefault="000B52D1" w:rsidP="000B52D1">
      <w:pPr>
        <w:bidi/>
        <w:jc w:val="both"/>
        <w:rPr>
          <w:rFonts w:cs="David" w:hint="cs"/>
          <w:rtl/>
        </w:rPr>
      </w:pPr>
    </w:p>
    <w:p w14:paraId="74DBDFC2"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32241DFF" w14:textId="77777777" w:rsidR="000B52D1" w:rsidRPr="000B52D1" w:rsidRDefault="000B52D1" w:rsidP="000B52D1">
      <w:pPr>
        <w:bidi/>
        <w:jc w:val="both"/>
        <w:rPr>
          <w:rFonts w:cs="David" w:hint="cs"/>
          <w:u w:val="single"/>
          <w:rtl/>
        </w:rPr>
      </w:pPr>
    </w:p>
    <w:p w14:paraId="2E9F97AE" w14:textId="77777777" w:rsidR="000B52D1" w:rsidRPr="000B52D1" w:rsidRDefault="000B52D1" w:rsidP="000B52D1">
      <w:pPr>
        <w:bidi/>
        <w:jc w:val="both"/>
        <w:rPr>
          <w:rFonts w:cs="David" w:hint="cs"/>
          <w:rtl/>
        </w:rPr>
      </w:pPr>
      <w:r w:rsidRPr="000B52D1">
        <w:rPr>
          <w:rFonts w:cs="David" w:hint="cs"/>
          <w:rtl/>
        </w:rPr>
        <w:tab/>
        <w:t xml:space="preserve">אבל הוא לא מבקש כינוס נוסף. </w:t>
      </w:r>
    </w:p>
    <w:p w14:paraId="3B8AB219" w14:textId="77777777" w:rsidR="000B52D1" w:rsidRPr="000B52D1" w:rsidRDefault="000B52D1" w:rsidP="000B52D1">
      <w:pPr>
        <w:bidi/>
        <w:jc w:val="both"/>
        <w:rPr>
          <w:rFonts w:cs="David" w:hint="cs"/>
          <w:rtl/>
        </w:rPr>
      </w:pPr>
    </w:p>
    <w:p w14:paraId="52DF3249"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5799061E" w14:textId="77777777" w:rsidR="000B52D1" w:rsidRPr="000B52D1" w:rsidRDefault="000B52D1" w:rsidP="000B52D1">
      <w:pPr>
        <w:bidi/>
        <w:jc w:val="both"/>
        <w:rPr>
          <w:rFonts w:cs="David" w:hint="cs"/>
          <w:rtl/>
        </w:rPr>
      </w:pPr>
    </w:p>
    <w:p w14:paraId="248C8072" w14:textId="77777777" w:rsidR="000B52D1" w:rsidRPr="000B52D1" w:rsidRDefault="000B52D1" w:rsidP="000B52D1">
      <w:pPr>
        <w:bidi/>
        <w:jc w:val="both"/>
        <w:rPr>
          <w:rFonts w:cs="David" w:hint="cs"/>
          <w:rtl/>
        </w:rPr>
      </w:pPr>
      <w:r w:rsidRPr="000B52D1">
        <w:rPr>
          <w:rFonts w:cs="David" w:hint="cs"/>
          <w:rtl/>
        </w:rPr>
        <w:tab/>
        <w:t xml:space="preserve">על פי החוק אני יכולה לאשר לו. </w:t>
      </w:r>
    </w:p>
    <w:p w14:paraId="3D285D32" w14:textId="77777777" w:rsidR="000B52D1" w:rsidRPr="000B52D1" w:rsidRDefault="000B52D1" w:rsidP="000B52D1">
      <w:pPr>
        <w:bidi/>
        <w:jc w:val="both"/>
        <w:rPr>
          <w:rFonts w:cs="David" w:hint="cs"/>
          <w:rtl/>
        </w:rPr>
      </w:pPr>
    </w:p>
    <w:p w14:paraId="508C2174"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AEC3443" w14:textId="77777777" w:rsidR="000B52D1" w:rsidRPr="000B52D1" w:rsidRDefault="000B52D1" w:rsidP="000B52D1">
      <w:pPr>
        <w:bidi/>
        <w:jc w:val="both"/>
        <w:rPr>
          <w:rFonts w:cs="David" w:hint="cs"/>
          <w:u w:val="single"/>
          <w:rtl/>
        </w:rPr>
      </w:pPr>
    </w:p>
    <w:p w14:paraId="429DAF01" w14:textId="77777777" w:rsidR="000B52D1" w:rsidRPr="000B52D1" w:rsidRDefault="000B52D1" w:rsidP="000B52D1">
      <w:pPr>
        <w:bidi/>
        <w:jc w:val="both"/>
        <w:rPr>
          <w:rFonts w:cs="David" w:hint="cs"/>
          <w:rtl/>
        </w:rPr>
      </w:pPr>
      <w:r w:rsidRPr="000B52D1">
        <w:rPr>
          <w:rFonts w:cs="David" w:hint="cs"/>
          <w:rtl/>
        </w:rPr>
        <w:tab/>
        <w:t xml:space="preserve">כל קומבינה אפשר לעשות. </w:t>
      </w:r>
    </w:p>
    <w:p w14:paraId="364F89D6" w14:textId="77777777" w:rsidR="000B52D1" w:rsidRPr="000B52D1" w:rsidRDefault="000B52D1" w:rsidP="000B52D1">
      <w:pPr>
        <w:bidi/>
        <w:jc w:val="both"/>
        <w:rPr>
          <w:rFonts w:cs="David" w:hint="cs"/>
          <w:rtl/>
        </w:rPr>
      </w:pPr>
    </w:p>
    <w:p w14:paraId="2467B3BB"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3966D05F" w14:textId="77777777" w:rsidR="000B52D1" w:rsidRPr="000B52D1" w:rsidRDefault="000B52D1" w:rsidP="000B52D1">
      <w:pPr>
        <w:bidi/>
        <w:jc w:val="both"/>
        <w:rPr>
          <w:rFonts w:cs="David" w:hint="cs"/>
          <w:rtl/>
        </w:rPr>
      </w:pPr>
    </w:p>
    <w:p w14:paraId="38549245" w14:textId="77777777" w:rsidR="000B52D1" w:rsidRPr="000B52D1" w:rsidRDefault="000B52D1" w:rsidP="000B52D1">
      <w:pPr>
        <w:bidi/>
        <w:jc w:val="both"/>
        <w:rPr>
          <w:rFonts w:cs="David" w:hint="cs"/>
          <w:rtl/>
        </w:rPr>
      </w:pPr>
      <w:r w:rsidRPr="000B52D1">
        <w:rPr>
          <w:rFonts w:cs="David" w:hint="cs"/>
          <w:rtl/>
        </w:rPr>
        <w:tab/>
        <w:t xml:space="preserve"> אני מציעה את זה לוועדה, אתה יכול להתנגד.</w:t>
      </w:r>
    </w:p>
    <w:p w14:paraId="1F7C3F07" w14:textId="77777777" w:rsidR="000B52D1" w:rsidRPr="000B52D1" w:rsidRDefault="000B52D1" w:rsidP="000B52D1">
      <w:pPr>
        <w:bidi/>
        <w:jc w:val="both"/>
        <w:rPr>
          <w:rFonts w:cs="David" w:hint="cs"/>
          <w:rtl/>
        </w:rPr>
      </w:pPr>
    </w:p>
    <w:p w14:paraId="7C8AC0D6"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7214D504" w14:textId="77777777" w:rsidR="000B52D1" w:rsidRPr="000B52D1" w:rsidRDefault="000B52D1" w:rsidP="000B52D1">
      <w:pPr>
        <w:bidi/>
        <w:jc w:val="both"/>
        <w:rPr>
          <w:rFonts w:cs="David" w:hint="cs"/>
          <w:u w:val="single"/>
          <w:rtl/>
        </w:rPr>
      </w:pPr>
    </w:p>
    <w:p w14:paraId="243CDD49" w14:textId="77777777" w:rsidR="000B52D1" w:rsidRPr="000B52D1" w:rsidRDefault="000B52D1" w:rsidP="000B52D1">
      <w:pPr>
        <w:bidi/>
        <w:jc w:val="both"/>
        <w:rPr>
          <w:rFonts w:cs="David" w:hint="cs"/>
          <w:rtl/>
        </w:rPr>
      </w:pPr>
      <w:r w:rsidRPr="000B52D1">
        <w:rPr>
          <w:rFonts w:cs="David" w:hint="cs"/>
          <w:rtl/>
        </w:rPr>
        <w:tab/>
        <w:t xml:space="preserve"> הוא לא ביקש שלושה חודשים. הוא מבקש הודעה אחרת. המשמעות היא לסיים את הנבצרות. המשמעות היא לא שהוא מבקש הארכה.  את נותנת לו גשר של ברזל עד סוף הקדנציה. </w:t>
      </w:r>
    </w:p>
    <w:p w14:paraId="4E020379" w14:textId="77777777" w:rsidR="000B52D1" w:rsidRPr="000B52D1" w:rsidRDefault="000B52D1" w:rsidP="000B52D1">
      <w:pPr>
        <w:bidi/>
        <w:jc w:val="both"/>
        <w:rPr>
          <w:rFonts w:cs="David" w:hint="cs"/>
          <w:rtl/>
        </w:rPr>
      </w:pPr>
    </w:p>
    <w:p w14:paraId="3E4C1D83"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0914FB4B" w14:textId="77777777" w:rsidR="000B52D1" w:rsidRPr="000B52D1" w:rsidRDefault="000B52D1" w:rsidP="000B52D1">
      <w:pPr>
        <w:bidi/>
        <w:jc w:val="both"/>
        <w:rPr>
          <w:rFonts w:cs="David" w:hint="cs"/>
          <w:rtl/>
        </w:rPr>
      </w:pPr>
    </w:p>
    <w:p w14:paraId="04F9116A" w14:textId="77777777" w:rsidR="000B52D1" w:rsidRPr="000B52D1" w:rsidRDefault="000B52D1" w:rsidP="000B52D1">
      <w:pPr>
        <w:bidi/>
        <w:jc w:val="both"/>
        <w:rPr>
          <w:rFonts w:cs="David" w:hint="cs"/>
          <w:rtl/>
        </w:rPr>
      </w:pPr>
      <w:r w:rsidRPr="000B52D1">
        <w:rPr>
          <w:rFonts w:cs="David" w:hint="cs"/>
          <w:rtl/>
        </w:rPr>
        <w:tab/>
        <w:t xml:space="preserve">אני לא נותנת לו שום גשר. </w:t>
      </w:r>
    </w:p>
    <w:p w14:paraId="621DC694" w14:textId="77777777" w:rsidR="000B52D1" w:rsidRPr="000B52D1" w:rsidRDefault="000B52D1" w:rsidP="000B52D1">
      <w:pPr>
        <w:bidi/>
        <w:jc w:val="both"/>
        <w:rPr>
          <w:rFonts w:cs="David" w:hint="cs"/>
          <w:rtl/>
        </w:rPr>
      </w:pPr>
    </w:p>
    <w:p w14:paraId="2B580903"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6B5E8B7C" w14:textId="77777777" w:rsidR="000B52D1" w:rsidRPr="000B52D1" w:rsidRDefault="000B52D1" w:rsidP="000B52D1">
      <w:pPr>
        <w:bidi/>
        <w:jc w:val="both"/>
        <w:rPr>
          <w:rFonts w:cs="David" w:hint="cs"/>
          <w:u w:val="single"/>
          <w:rtl/>
        </w:rPr>
      </w:pPr>
    </w:p>
    <w:p w14:paraId="2519F442" w14:textId="77777777" w:rsidR="000B52D1" w:rsidRPr="000B52D1" w:rsidRDefault="000B52D1" w:rsidP="000B52D1">
      <w:pPr>
        <w:bidi/>
        <w:jc w:val="both"/>
        <w:rPr>
          <w:rFonts w:cs="David" w:hint="cs"/>
          <w:rtl/>
        </w:rPr>
      </w:pPr>
      <w:r w:rsidRPr="000B52D1">
        <w:rPr>
          <w:rFonts w:cs="David" w:hint="cs"/>
          <w:rtl/>
        </w:rPr>
        <w:tab/>
        <w:t xml:space="preserve">אני חשבתי שזה מקרי. עכשיו אני מבין שזה לא מקרי. </w:t>
      </w:r>
    </w:p>
    <w:p w14:paraId="6FBC4424" w14:textId="77777777" w:rsidR="000B52D1" w:rsidRPr="000B52D1" w:rsidRDefault="000B52D1" w:rsidP="000B52D1">
      <w:pPr>
        <w:bidi/>
        <w:jc w:val="both"/>
        <w:rPr>
          <w:rFonts w:cs="David" w:hint="cs"/>
          <w:rtl/>
        </w:rPr>
      </w:pPr>
    </w:p>
    <w:p w14:paraId="248F13D0"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1FF7DA6C" w14:textId="77777777" w:rsidR="000B52D1" w:rsidRPr="000B52D1" w:rsidRDefault="000B52D1" w:rsidP="000B52D1">
      <w:pPr>
        <w:bidi/>
        <w:jc w:val="both"/>
        <w:rPr>
          <w:rFonts w:cs="David" w:hint="cs"/>
          <w:rtl/>
        </w:rPr>
      </w:pPr>
    </w:p>
    <w:p w14:paraId="02831C22" w14:textId="77777777" w:rsidR="000B52D1" w:rsidRPr="000B52D1" w:rsidRDefault="000B52D1" w:rsidP="000B52D1">
      <w:pPr>
        <w:bidi/>
        <w:jc w:val="both"/>
        <w:rPr>
          <w:rFonts w:cs="David" w:hint="cs"/>
          <w:rtl/>
        </w:rPr>
      </w:pPr>
      <w:r w:rsidRPr="000B52D1">
        <w:rPr>
          <w:rFonts w:cs="David" w:hint="cs"/>
          <w:rtl/>
        </w:rPr>
        <w:tab/>
        <w:t xml:space="preserve">חבר הכנסת סער אני קוראת לך לסדר פעם ראשונה. </w:t>
      </w:r>
    </w:p>
    <w:p w14:paraId="7ADAEEFC" w14:textId="77777777" w:rsidR="000B52D1" w:rsidRPr="000B52D1" w:rsidRDefault="000B52D1" w:rsidP="000B52D1">
      <w:pPr>
        <w:bidi/>
        <w:jc w:val="both"/>
        <w:rPr>
          <w:rFonts w:cs="David" w:hint="cs"/>
          <w:rtl/>
        </w:rPr>
      </w:pPr>
    </w:p>
    <w:p w14:paraId="3C0F20F3" w14:textId="77777777" w:rsidR="000B52D1" w:rsidRPr="000B52D1" w:rsidRDefault="000B52D1" w:rsidP="000B52D1">
      <w:pPr>
        <w:bidi/>
        <w:ind w:firstLine="567"/>
        <w:jc w:val="both"/>
        <w:rPr>
          <w:rFonts w:cs="David" w:hint="cs"/>
          <w:rtl/>
        </w:rPr>
      </w:pPr>
      <w:r w:rsidRPr="000B52D1">
        <w:rPr>
          <w:rFonts w:cs="David" w:hint="cs"/>
          <w:rtl/>
        </w:rPr>
        <w:t>היועצת המשפטית תענה לחברת הכנסת גלאון.</w:t>
      </w:r>
    </w:p>
    <w:p w14:paraId="2B6FEE4F" w14:textId="77777777" w:rsidR="000B52D1" w:rsidRPr="000B52D1" w:rsidRDefault="000B52D1" w:rsidP="000B52D1">
      <w:pPr>
        <w:bidi/>
        <w:jc w:val="both"/>
        <w:rPr>
          <w:rFonts w:cs="David" w:hint="cs"/>
          <w:rtl/>
        </w:rPr>
      </w:pPr>
    </w:p>
    <w:p w14:paraId="001612FC" w14:textId="77777777" w:rsidR="000B52D1" w:rsidRPr="000B52D1" w:rsidRDefault="000B52D1" w:rsidP="000B52D1">
      <w:pPr>
        <w:pStyle w:val="Heading5"/>
        <w:rPr>
          <w:rFonts w:hint="cs"/>
          <w:rtl/>
        </w:rPr>
      </w:pPr>
      <w:r w:rsidRPr="000B52D1">
        <w:rPr>
          <w:rFonts w:hint="cs"/>
          <w:u w:val="single"/>
          <w:rtl/>
        </w:rPr>
        <w:t>אביגדור יצחקי:</w:t>
      </w:r>
    </w:p>
    <w:p w14:paraId="69E30F8E" w14:textId="77777777" w:rsidR="000B52D1" w:rsidRPr="000B52D1" w:rsidRDefault="000B52D1" w:rsidP="000B52D1">
      <w:pPr>
        <w:pStyle w:val="Heading5"/>
        <w:rPr>
          <w:rFonts w:hint="cs"/>
          <w:rtl/>
        </w:rPr>
      </w:pPr>
    </w:p>
    <w:p w14:paraId="46D8BBC3" w14:textId="77777777" w:rsidR="000B52D1" w:rsidRPr="000B52D1" w:rsidRDefault="000B52D1" w:rsidP="000B52D1">
      <w:pPr>
        <w:bidi/>
        <w:jc w:val="both"/>
        <w:rPr>
          <w:rFonts w:cs="David" w:hint="cs"/>
          <w:rtl/>
        </w:rPr>
      </w:pPr>
      <w:r w:rsidRPr="000B52D1">
        <w:rPr>
          <w:rFonts w:cs="David" w:hint="cs"/>
          <w:rtl/>
        </w:rPr>
        <w:tab/>
        <w:t xml:space="preserve">יש לי שאלה ליועצת המשפטית. </w:t>
      </w:r>
    </w:p>
    <w:p w14:paraId="03A81504" w14:textId="77777777" w:rsidR="000B52D1" w:rsidRPr="000B52D1" w:rsidRDefault="000B52D1" w:rsidP="000B52D1">
      <w:pPr>
        <w:bidi/>
        <w:jc w:val="both"/>
        <w:rPr>
          <w:rFonts w:cs="David" w:hint="cs"/>
          <w:rtl/>
        </w:rPr>
      </w:pPr>
    </w:p>
    <w:p w14:paraId="623AE084"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07C40C49" w14:textId="77777777" w:rsidR="000B52D1" w:rsidRPr="000B52D1" w:rsidRDefault="000B52D1" w:rsidP="000B52D1">
      <w:pPr>
        <w:bidi/>
        <w:jc w:val="both"/>
        <w:rPr>
          <w:rFonts w:cs="David" w:hint="cs"/>
          <w:rtl/>
        </w:rPr>
      </w:pPr>
    </w:p>
    <w:p w14:paraId="07180851" w14:textId="77777777" w:rsidR="000B52D1" w:rsidRPr="000B52D1" w:rsidRDefault="000B52D1" w:rsidP="000B52D1">
      <w:pPr>
        <w:bidi/>
        <w:jc w:val="both"/>
        <w:rPr>
          <w:rFonts w:cs="David" w:hint="cs"/>
          <w:rtl/>
        </w:rPr>
      </w:pPr>
      <w:r w:rsidRPr="000B52D1">
        <w:rPr>
          <w:rFonts w:cs="David" w:hint="cs"/>
          <w:rtl/>
        </w:rPr>
        <w:tab/>
        <w:t xml:space="preserve"> רק שניה. גם לחבר הכנסת נסים זאב יש שאלה קצרה. </w:t>
      </w:r>
    </w:p>
    <w:p w14:paraId="4003BCF4" w14:textId="77777777" w:rsidR="000B52D1" w:rsidRPr="000B52D1" w:rsidRDefault="000B52D1" w:rsidP="000B52D1">
      <w:pPr>
        <w:bidi/>
        <w:jc w:val="both"/>
        <w:rPr>
          <w:rFonts w:cs="David" w:hint="cs"/>
          <w:rtl/>
        </w:rPr>
      </w:pPr>
    </w:p>
    <w:p w14:paraId="6A74B8F3"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1AE83A17" w14:textId="77777777" w:rsidR="000B52D1" w:rsidRPr="000B52D1" w:rsidRDefault="000B52D1" w:rsidP="000B52D1">
      <w:pPr>
        <w:bidi/>
        <w:jc w:val="both"/>
        <w:rPr>
          <w:rFonts w:cs="David" w:hint="cs"/>
          <w:u w:val="single"/>
          <w:rtl/>
        </w:rPr>
      </w:pPr>
    </w:p>
    <w:p w14:paraId="5A0948D7" w14:textId="77777777" w:rsidR="000B52D1" w:rsidRPr="000B52D1" w:rsidRDefault="000B52D1" w:rsidP="000B52D1">
      <w:pPr>
        <w:bidi/>
        <w:jc w:val="both"/>
        <w:rPr>
          <w:rFonts w:cs="David" w:hint="cs"/>
          <w:rtl/>
        </w:rPr>
      </w:pPr>
      <w:r w:rsidRPr="000B52D1">
        <w:rPr>
          <w:rFonts w:cs="David" w:hint="cs"/>
          <w:rtl/>
        </w:rPr>
        <w:tab/>
        <w:t>אפשר רק שאלות קלות, שאלות קשות אתם מתבקשים להימנע.</w:t>
      </w:r>
    </w:p>
    <w:p w14:paraId="313C3AB2" w14:textId="77777777" w:rsidR="000B52D1" w:rsidRPr="000B52D1" w:rsidRDefault="000B52D1" w:rsidP="000B52D1">
      <w:pPr>
        <w:bidi/>
        <w:jc w:val="both"/>
        <w:rPr>
          <w:rFonts w:cs="David" w:hint="cs"/>
          <w:rtl/>
        </w:rPr>
      </w:pPr>
    </w:p>
    <w:p w14:paraId="6EA4894A"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3933D8CA" w14:textId="77777777" w:rsidR="000B52D1" w:rsidRPr="000B52D1" w:rsidRDefault="000B52D1" w:rsidP="000B52D1">
      <w:pPr>
        <w:bidi/>
        <w:jc w:val="both"/>
        <w:rPr>
          <w:rFonts w:cs="David" w:hint="cs"/>
          <w:rtl/>
        </w:rPr>
      </w:pPr>
    </w:p>
    <w:p w14:paraId="15108F6F" w14:textId="77777777" w:rsidR="000B52D1" w:rsidRPr="000B52D1" w:rsidRDefault="000B52D1" w:rsidP="000B52D1">
      <w:pPr>
        <w:bidi/>
        <w:jc w:val="both"/>
        <w:rPr>
          <w:rFonts w:cs="David" w:hint="cs"/>
          <w:rtl/>
        </w:rPr>
      </w:pPr>
      <w:r w:rsidRPr="000B52D1">
        <w:rPr>
          <w:rFonts w:cs="David" w:hint="cs"/>
          <w:rtl/>
        </w:rPr>
        <w:tab/>
        <w:t xml:space="preserve">חבר הכנסת סער, אני קוראת לך לסדר פעם שניה. אל תמדוד את הסבלנות שלי כי היום היא קצרה במיוחד. </w:t>
      </w:r>
    </w:p>
    <w:p w14:paraId="375B44D4" w14:textId="77777777" w:rsidR="000B52D1" w:rsidRPr="000B52D1" w:rsidRDefault="000B52D1" w:rsidP="000B52D1">
      <w:pPr>
        <w:bidi/>
        <w:jc w:val="both"/>
        <w:rPr>
          <w:rFonts w:cs="David" w:hint="cs"/>
          <w:rtl/>
        </w:rPr>
      </w:pPr>
    </w:p>
    <w:p w14:paraId="436C5900"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E9F22A1" w14:textId="77777777" w:rsidR="000B52D1" w:rsidRPr="000B52D1" w:rsidRDefault="000B52D1" w:rsidP="000B52D1">
      <w:pPr>
        <w:bidi/>
        <w:jc w:val="both"/>
        <w:rPr>
          <w:rFonts w:cs="David" w:hint="cs"/>
          <w:u w:val="single"/>
          <w:rtl/>
        </w:rPr>
      </w:pPr>
    </w:p>
    <w:p w14:paraId="2A0034DC" w14:textId="77777777" w:rsidR="000B52D1" w:rsidRPr="000B52D1" w:rsidRDefault="000B52D1" w:rsidP="000B52D1">
      <w:pPr>
        <w:bidi/>
        <w:jc w:val="both"/>
        <w:rPr>
          <w:rFonts w:cs="David" w:hint="cs"/>
          <w:rtl/>
        </w:rPr>
      </w:pPr>
      <w:r w:rsidRPr="000B52D1">
        <w:rPr>
          <w:rFonts w:cs="David" w:hint="cs"/>
          <w:rtl/>
        </w:rPr>
        <w:tab/>
        <w:t xml:space="preserve">ברור, כי הכל נחשף. </w:t>
      </w:r>
    </w:p>
    <w:p w14:paraId="64F8A281" w14:textId="77777777" w:rsidR="000B52D1" w:rsidRPr="000B52D1" w:rsidRDefault="000B52D1" w:rsidP="000B52D1">
      <w:pPr>
        <w:bidi/>
        <w:jc w:val="both"/>
        <w:rPr>
          <w:rFonts w:cs="David" w:hint="cs"/>
          <w:rtl/>
        </w:rPr>
      </w:pPr>
    </w:p>
    <w:p w14:paraId="317F0CC0" w14:textId="77777777" w:rsidR="000B52D1" w:rsidRPr="000B52D1" w:rsidRDefault="000B52D1" w:rsidP="000B52D1">
      <w:pPr>
        <w:bidi/>
        <w:jc w:val="both"/>
        <w:rPr>
          <w:rFonts w:cs="David" w:hint="cs"/>
          <w:rtl/>
        </w:rPr>
      </w:pPr>
      <w:r w:rsidRPr="000B52D1">
        <w:rPr>
          <w:rFonts w:cs="David" w:hint="cs"/>
          <w:u w:val="single"/>
          <w:rtl/>
        </w:rPr>
        <w:t>נסים זאב:</w:t>
      </w:r>
    </w:p>
    <w:p w14:paraId="7218EC13" w14:textId="77777777" w:rsidR="000B52D1" w:rsidRPr="000B52D1" w:rsidRDefault="000B52D1" w:rsidP="000B52D1">
      <w:pPr>
        <w:bidi/>
        <w:jc w:val="both"/>
        <w:rPr>
          <w:rFonts w:cs="David" w:hint="cs"/>
          <w:rtl/>
        </w:rPr>
      </w:pPr>
    </w:p>
    <w:p w14:paraId="41259C4C" w14:textId="77777777" w:rsidR="000B52D1" w:rsidRPr="000B52D1" w:rsidRDefault="000B52D1" w:rsidP="000B52D1">
      <w:pPr>
        <w:bidi/>
        <w:jc w:val="both"/>
        <w:rPr>
          <w:rFonts w:cs="David" w:hint="cs"/>
          <w:rtl/>
        </w:rPr>
      </w:pPr>
      <w:r w:rsidRPr="000B52D1">
        <w:rPr>
          <w:rFonts w:cs="David" w:hint="cs"/>
          <w:rtl/>
        </w:rPr>
        <w:tab/>
        <w:t xml:space="preserve"> שאלה להבנה. האם הכוונה שהבקשה של הנשיא, שהוא מבקש נבצרות עד הודעה אחרת, נובעת מכך שבעצם הוא כבר הודיע והכריז שבמידה והיועץ המשפטי יגיש כתב אישום נגדו, אז הוא מייד מתפטר? לכן, ייתכן מאוד שכבר בשבוע הבא היועץ המשפטי יגיש כתב אישום, בגלל שאין שימוע או בגלל שהוא יוותר על השימוע, ובעצם הנבצרות לא תהיה קיימת מהרגע הזה. לכן,  יכול להיות שזאת היתה הכוונה ואנחנו לא צריכים לעשות מזה שערוריי</w:t>
      </w:r>
      <w:r w:rsidRPr="000B52D1">
        <w:rPr>
          <w:rFonts w:cs="David" w:hint="eastAsia"/>
          <w:rtl/>
        </w:rPr>
        <w:t>ה</w:t>
      </w:r>
      <w:r w:rsidRPr="000B52D1">
        <w:rPr>
          <w:rFonts w:cs="David" w:hint="cs"/>
          <w:rtl/>
        </w:rPr>
        <w:t>, בבחינת, הוא לא מבקש ואנחנו מבקשים בשבילו.</w:t>
      </w:r>
    </w:p>
    <w:p w14:paraId="5AE9F224" w14:textId="77777777" w:rsidR="000B52D1" w:rsidRPr="000B52D1" w:rsidRDefault="000B52D1" w:rsidP="000B52D1">
      <w:pPr>
        <w:bidi/>
        <w:jc w:val="both"/>
        <w:rPr>
          <w:rFonts w:cs="David" w:hint="cs"/>
          <w:rtl/>
        </w:rPr>
      </w:pPr>
    </w:p>
    <w:p w14:paraId="5BFB2372" w14:textId="77777777" w:rsidR="000B52D1" w:rsidRPr="000B52D1" w:rsidRDefault="000B52D1" w:rsidP="000B52D1">
      <w:pPr>
        <w:bidi/>
        <w:jc w:val="both"/>
        <w:rPr>
          <w:rFonts w:cs="David" w:hint="cs"/>
          <w:u w:val="single"/>
          <w:rtl/>
        </w:rPr>
      </w:pPr>
      <w:r w:rsidRPr="000B52D1">
        <w:rPr>
          <w:rFonts w:cs="David" w:hint="cs"/>
          <w:u w:val="single"/>
          <w:rtl/>
        </w:rPr>
        <w:t>נאדיה חילו:</w:t>
      </w:r>
    </w:p>
    <w:p w14:paraId="4C8BBA7C" w14:textId="77777777" w:rsidR="000B52D1" w:rsidRPr="000B52D1" w:rsidRDefault="000B52D1" w:rsidP="000B52D1">
      <w:pPr>
        <w:bidi/>
        <w:jc w:val="both"/>
        <w:rPr>
          <w:rFonts w:cs="David" w:hint="cs"/>
          <w:rtl/>
        </w:rPr>
      </w:pPr>
    </w:p>
    <w:p w14:paraId="277DFA5E" w14:textId="77777777" w:rsidR="000B52D1" w:rsidRPr="000B52D1" w:rsidRDefault="000B52D1" w:rsidP="000B52D1">
      <w:pPr>
        <w:bidi/>
        <w:ind w:firstLine="567"/>
        <w:jc w:val="both"/>
        <w:rPr>
          <w:rFonts w:cs="David" w:hint="cs"/>
          <w:rtl/>
        </w:rPr>
      </w:pPr>
      <w:r w:rsidRPr="000B52D1">
        <w:rPr>
          <w:rFonts w:cs="David" w:hint="cs"/>
          <w:rtl/>
        </w:rPr>
        <w:t>מאיפה אנחנו יודעים מה הכוונה?</w:t>
      </w:r>
    </w:p>
    <w:p w14:paraId="26FAC164" w14:textId="77777777" w:rsidR="000B52D1" w:rsidRPr="000B52D1" w:rsidRDefault="000B52D1" w:rsidP="000B52D1">
      <w:pPr>
        <w:bidi/>
        <w:jc w:val="both"/>
        <w:rPr>
          <w:rFonts w:cs="David" w:hint="cs"/>
          <w:rtl/>
        </w:rPr>
      </w:pPr>
    </w:p>
    <w:p w14:paraId="7CD9D99D"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4C7E5665" w14:textId="77777777" w:rsidR="000B52D1" w:rsidRPr="000B52D1" w:rsidRDefault="000B52D1" w:rsidP="000B52D1">
      <w:pPr>
        <w:bidi/>
        <w:jc w:val="both"/>
        <w:rPr>
          <w:rFonts w:cs="David" w:hint="cs"/>
          <w:rtl/>
        </w:rPr>
      </w:pPr>
    </w:p>
    <w:p w14:paraId="25C52BFF" w14:textId="77777777" w:rsidR="000B52D1" w:rsidRPr="000B52D1" w:rsidRDefault="000B52D1" w:rsidP="000B52D1">
      <w:pPr>
        <w:bidi/>
        <w:jc w:val="both"/>
        <w:rPr>
          <w:rFonts w:cs="David" w:hint="cs"/>
          <w:rtl/>
        </w:rPr>
      </w:pPr>
      <w:r w:rsidRPr="000B52D1">
        <w:rPr>
          <w:rFonts w:cs="David" w:hint="cs"/>
          <w:rtl/>
        </w:rPr>
        <w:tab/>
        <w:t xml:space="preserve">למען השקיפות אני רוצה לציין שדיברתי עם יושבת ראש הכנסת, שהיא ממלאת מקום נשיא המדינה, בדבר עריכת בחירות. הכנסת צריכה להתכנס בימים הקרובים כדי לערוך בחירות לנשיא חדש למדינת ישראל. קבענו להיפגש בשבוע הראשון של הכנס הקרוב ואז נודיע מתי ייערכו הבחירות, ללא קשר להגשת כתב אישום. כנסת ישראל מחויבת על פי החוק להתכנס ולהודיע על קיום הבחירות. </w:t>
      </w:r>
    </w:p>
    <w:p w14:paraId="18359E2C" w14:textId="77777777" w:rsidR="000B52D1" w:rsidRPr="000B52D1" w:rsidRDefault="000B52D1" w:rsidP="000B52D1">
      <w:pPr>
        <w:bidi/>
        <w:jc w:val="both"/>
        <w:rPr>
          <w:rFonts w:cs="David" w:hint="cs"/>
          <w:rtl/>
        </w:rPr>
      </w:pPr>
      <w:r w:rsidRPr="000B52D1">
        <w:rPr>
          <w:rFonts w:cs="David" w:hint="cs"/>
          <w:rtl/>
        </w:rPr>
        <w:tab/>
      </w:r>
    </w:p>
    <w:p w14:paraId="5C01AADD" w14:textId="77777777" w:rsidR="000B52D1" w:rsidRPr="000B52D1" w:rsidRDefault="000B52D1" w:rsidP="000B52D1">
      <w:pPr>
        <w:pStyle w:val="Heading5"/>
        <w:rPr>
          <w:rFonts w:hint="cs"/>
          <w:rtl/>
        </w:rPr>
      </w:pPr>
      <w:r w:rsidRPr="000B52D1">
        <w:rPr>
          <w:rFonts w:hint="cs"/>
          <w:u w:val="single"/>
          <w:rtl/>
        </w:rPr>
        <w:t>אביגדור יצחקי:</w:t>
      </w:r>
    </w:p>
    <w:p w14:paraId="4704D8EB" w14:textId="77777777" w:rsidR="000B52D1" w:rsidRPr="000B52D1" w:rsidRDefault="000B52D1" w:rsidP="000B52D1">
      <w:pPr>
        <w:pStyle w:val="Heading5"/>
        <w:rPr>
          <w:rFonts w:hint="cs"/>
          <w:rtl/>
        </w:rPr>
      </w:pPr>
    </w:p>
    <w:p w14:paraId="20029A25" w14:textId="77777777" w:rsidR="000B52D1" w:rsidRPr="000B52D1" w:rsidRDefault="000B52D1" w:rsidP="000B52D1">
      <w:pPr>
        <w:bidi/>
        <w:jc w:val="both"/>
        <w:rPr>
          <w:rFonts w:cs="David" w:hint="cs"/>
          <w:rtl/>
        </w:rPr>
      </w:pPr>
      <w:r w:rsidRPr="000B52D1">
        <w:rPr>
          <w:rFonts w:cs="David" w:hint="cs"/>
          <w:rtl/>
        </w:rPr>
        <w:tab/>
        <w:t xml:space="preserve"> אני רוצה לשאול שאלה קצרה. לכאורה צריך לאשר בקשות של מי שמבקש. זה הסדר הנכון ואני חושב שבעניין הזה חבר הכנסת סער צודק. אני שואל את היועצת המשפטית, רשום "עד הודעה אחרת" וזה נוסח על ידי משפטן. העובדות ידועות לכולם, שב-15.7 הוא מסיים את תפקידו. אנחנו לא יכולים להגיד עד להודעה חדשה כי אנחנו מוגבלים גם בשלושה חודשים  נוספים מקסימום. אנחנו יודעים שב-15.7 העסק מסתיים ושאנחנו יודעים שאנחנו לא יכולים מעבר לשלושה חודשים. אני לא יודע מי יעץ לכתוב "עד הודעה אחרת" ולמה הוא כותב בצורה כזאת, אבל בסופו של דבר, אם הוא היה מבקש עד לסיום כהונתו אז היינו מאשרים עד לסיום כהונתו. אם הוא היה מבקש לשלושה היינו אומרים שאי אפשר לשלושה חודשים כי ממילא הוא מסיים את כהונתו לפני ה-3 חודשים.</w:t>
      </w:r>
    </w:p>
    <w:p w14:paraId="1EE05110" w14:textId="77777777" w:rsidR="000B52D1" w:rsidRPr="000B52D1" w:rsidRDefault="000B52D1" w:rsidP="000B52D1">
      <w:pPr>
        <w:bidi/>
        <w:jc w:val="both"/>
        <w:rPr>
          <w:rFonts w:cs="David" w:hint="cs"/>
          <w:rtl/>
        </w:rPr>
      </w:pPr>
    </w:p>
    <w:p w14:paraId="1E92A191" w14:textId="77777777" w:rsidR="000B52D1" w:rsidRPr="000B52D1" w:rsidRDefault="000B52D1" w:rsidP="000B52D1">
      <w:pPr>
        <w:bidi/>
        <w:ind w:firstLine="567"/>
        <w:jc w:val="both"/>
        <w:rPr>
          <w:rFonts w:cs="David" w:hint="cs"/>
          <w:rtl/>
        </w:rPr>
      </w:pPr>
      <w:r w:rsidRPr="000B52D1">
        <w:rPr>
          <w:rFonts w:cs="David" w:hint="cs"/>
          <w:rtl/>
        </w:rPr>
        <w:t xml:space="preserve">האם הנוסח הזה נובע מלשון החוק לאור זה שיש לו את הפריבילגיה המפוקפקת מאוד להודיע על חזרתו בכל יום? ממה נובע נוסח הבקשה? לא יכול להיות שמישהו כתב משהו אחד והתכוון למשהו אחר. </w:t>
      </w:r>
    </w:p>
    <w:p w14:paraId="7A4CE77A" w14:textId="77777777" w:rsidR="000B52D1" w:rsidRPr="000B52D1" w:rsidRDefault="000B52D1" w:rsidP="000B52D1">
      <w:pPr>
        <w:bidi/>
        <w:jc w:val="both"/>
        <w:rPr>
          <w:rFonts w:cs="David" w:hint="cs"/>
          <w:rtl/>
        </w:rPr>
      </w:pPr>
    </w:p>
    <w:p w14:paraId="73592F2D"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3F73B4ED" w14:textId="77777777" w:rsidR="000B52D1" w:rsidRPr="000B52D1" w:rsidRDefault="000B52D1" w:rsidP="000B52D1">
      <w:pPr>
        <w:bidi/>
        <w:jc w:val="both"/>
        <w:rPr>
          <w:rFonts w:cs="David" w:hint="cs"/>
          <w:u w:val="single"/>
          <w:rtl/>
        </w:rPr>
      </w:pPr>
    </w:p>
    <w:p w14:paraId="54F0D15F" w14:textId="77777777" w:rsidR="000B52D1" w:rsidRPr="000B52D1" w:rsidRDefault="000B52D1" w:rsidP="000B52D1">
      <w:pPr>
        <w:bidi/>
        <w:jc w:val="both"/>
        <w:rPr>
          <w:rFonts w:cs="David" w:hint="cs"/>
          <w:rtl/>
        </w:rPr>
      </w:pPr>
      <w:r w:rsidRPr="000B52D1">
        <w:rPr>
          <w:rFonts w:cs="David" w:hint="cs"/>
          <w:rtl/>
        </w:rPr>
        <w:tab/>
        <w:t xml:space="preserve">לכל דבר יש סיבה. </w:t>
      </w:r>
    </w:p>
    <w:p w14:paraId="359D0B38" w14:textId="77777777" w:rsidR="000B52D1" w:rsidRPr="000B52D1" w:rsidRDefault="000B52D1" w:rsidP="000B52D1">
      <w:pPr>
        <w:bidi/>
        <w:jc w:val="both"/>
        <w:rPr>
          <w:rFonts w:cs="David" w:hint="cs"/>
          <w:rtl/>
        </w:rPr>
      </w:pPr>
    </w:p>
    <w:p w14:paraId="64C437C9" w14:textId="77777777" w:rsidR="000B52D1" w:rsidRPr="000B52D1" w:rsidRDefault="000B52D1" w:rsidP="000B52D1">
      <w:pPr>
        <w:pStyle w:val="Heading5"/>
        <w:rPr>
          <w:rFonts w:hint="cs"/>
          <w:rtl/>
        </w:rPr>
      </w:pPr>
      <w:r w:rsidRPr="000B52D1">
        <w:rPr>
          <w:rFonts w:hint="cs"/>
          <w:u w:val="single"/>
          <w:rtl/>
        </w:rPr>
        <w:t>יצחק גלנטי:</w:t>
      </w:r>
    </w:p>
    <w:p w14:paraId="569D0F0E" w14:textId="77777777" w:rsidR="000B52D1" w:rsidRPr="000B52D1" w:rsidRDefault="000B52D1" w:rsidP="000B52D1">
      <w:pPr>
        <w:pStyle w:val="Heading5"/>
        <w:rPr>
          <w:rFonts w:hint="cs"/>
          <w:rtl/>
        </w:rPr>
      </w:pPr>
    </w:p>
    <w:p w14:paraId="625781A6" w14:textId="77777777" w:rsidR="000B52D1" w:rsidRPr="000B52D1" w:rsidRDefault="000B52D1" w:rsidP="000B52D1">
      <w:pPr>
        <w:bidi/>
        <w:jc w:val="both"/>
        <w:rPr>
          <w:rFonts w:cs="David" w:hint="cs"/>
          <w:rtl/>
        </w:rPr>
      </w:pPr>
      <w:r w:rsidRPr="000B52D1">
        <w:rPr>
          <w:rFonts w:cs="David" w:hint="cs"/>
          <w:rtl/>
        </w:rPr>
        <w:tab/>
        <w:t xml:space="preserve"> האם ועדת הכנסת רשאית להאריך את הנבצרות בפחות משלושה חודשים?</w:t>
      </w:r>
    </w:p>
    <w:p w14:paraId="521596EB" w14:textId="77777777" w:rsidR="000B52D1" w:rsidRPr="000B52D1" w:rsidRDefault="000B52D1" w:rsidP="000B52D1">
      <w:pPr>
        <w:bidi/>
        <w:jc w:val="both"/>
        <w:rPr>
          <w:rFonts w:cs="David" w:hint="cs"/>
          <w:rtl/>
        </w:rPr>
      </w:pPr>
    </w:p>
    <w:p w14:paraId="214B9881" w14:textId="77777777" w:rsidR="000B52D1" w:rsidRPr="000B52D1" w:rsidRDefault="000B52D1" w:rsidP="000B52D1">
      <w:pPr>
        <w:bidi/>
        <w:jc w:val="both"/>
        <w:rPr>
          <w:rFonts w:cs="David" w:hint="cs"/>
          <w:rtl/>
        </w:rPr>
      </w:pPr>
      <w:r w:rsidRPr="000B52D1">
        <w:rPr>
          <w:rFonts w:cs="David" w:hint="cs"/>
          <w:u w:val="single"/>
          <w:rtl/>
        </w:rPr>
        <w:t>נורית אלשטיין:</w:t>
      </w:r>
    </w:p>
    <w:p w14:paraId="6C264C40" w14:textId="77777777" w:rsidR="000B52D1" w:rsidRPr="000B52D1" w:rsidRDefault="000B52D1" w:rsidP="000B52D1">
      <w:pPr>
        <w:bidi/>
        <w:jc w:val="both"/>
        <w:rPr>
          <w:rFonts w:cs="David" w:hint="cs"/>
          <w:rtl/>
        </w:rPr>
      </w:pPr>
    </w:p>
    <w:p w14:paraId="144826B8" w14:textId="77777777" w:rsidR="000B52D1" w:rsidRPr="000B52D1" w:rsidRDefault="000B52D1" w:rsidP="000B52D1">
      <w:pPr>
        <w:bidi/>
        <w:jc w:val="both"/>
        <w:rPr>
          <w:rFonts w:cs="David" w:hint="cs"/>
          <w:rtl/>
        </w:rPr>
      </w:pPr>
      <w:r w:rsidRPr="000B52D1">
        <w:rPr>
          <w:rFonts w:cs="David" w:hint="cs"/>
          <w:rtl/>
        </w:rPr>
        <w:tab/>
        <w:t xml:space="preserve"> עד שלושה חודשים.</w:t>
      </w:r>
    </w:p>
    <w:p w14:paraId="2F0210E0" w14:textId="77777777" w:rsidR="000B52D1" w:rsidRPr="000B52D1" w:rsidRDefault="000B52D1" w:rsidP="000B52D1">
      <w:pPr>
        <w:bidi/>
        <w:jc w:val="both"/>
        <w:rPr>
          <w:rFonts w:cs="David" w:hint="cs"/>
          <w:rtl/>
        </w:rPr>
      </w:pPr>
    </w:p>
    <w:p w14:paraId="7D4E2568" w14:textId="77777777" w:rsidR="000B52D1" w:rsidRPr="000B52D1" w:rsidRDefault="000B52D1" w:rsidP="000B52D1">
      <w:pPr>
        <w:pStyle w:val="Heading5"/>
        <w:rPr>
          <w:rFonts w:hint="cs"/>
          <w:rtl/>
        </w:rPr>
      </w:pPr>
      <w:r w:rsidRPr="000B52D1">
        <w:rPr>
          <w:rFonts w:hint="cs"/>
          <w:u w:val="single"/>
          <w:rtl/>
        </w:rPr>
        <w:t>יצחק גלנטי:</w:t>
      </w:r>
    </w:p>
    <w:p w14:paraId="39FE0449" w14:textId="77777777" w:rsidR="000B52D1" w:rsidRPr="000B52D1" w:rsidRDefault="000B52D1" w:rsidP="000B52D1">
      <w:pPr>
        <w:pStyle w:val="Heading5"/>
        <w:rPr>
          <w:rFonts w:hint="cs"/>
          <w:rtl/>
        </w:rPr>
      </w:pPr>
    </w:p>
    <w:p w14:paraId="60F747F3" w14:textId="77777777" w:rsidR="000B52D1" w:rsidRPr="000B52D1" w:rsidRDefault="000B52D1" w:rsidP="000B52D1">
      <w:pPr>
        <w:bidi/>
        <w:jc w:val="both"/>
        <w:rPr>
          <w:rFonts w:cs="David" w:hint="cs"/>
          <w:rtl/>
        </w:rPr>
      </w:pPr>
      <w:r w:rsidRPr="000B52D1">
        <w:rPr>
          <w:rFonts w:cs="David" w:hint="cs"/>
          <w:rtl/>
        </w:rPr>
        <w:tab/>
        <w:t xml:space="preserve"> יש פה בקשה עד למועד אחר שייקבע על ידו. כלומר, יש לו את ה אופציה לחזור בו בשלב כלשהו.</w:t>
      </w:r>
    </w:p>
    <w:p w14:paraId="0990108B" w14:textId="77777777" w:rsidR="000B52D1" w:rsidRPr="000B52D1" w:rsidRDefault="000B52D1" w:rsidP="000B52D1">
      <w:pPr>
        <w:bidi/>
        <w:jc w:val="both"/>
        <w:rPr>
          <w:rFonts w:cs="David" w:hint="cs"/>
          <w:rtl/>
        </w:rPr>
      </w:pPr>
    </w:p>
    <w:p w14:paraId="76D7611C" w14:textId="77777777" w:rsidR="000B52D1" w:rsidRPr="000B52D1" w:rsidRDefault="000B52D1" w:rsidP="000B52D1">
      <w:pPr>
        <w:bidi/>
        <w:jc w:val="both"/>
        <w:rPr>
          <w:rFonts w:cs="David" w:hint="cs"/>
          <w:rtl/>
        </w:rPr>
      </w:pPr>
      <w:r w:rsidRPr="000B52D1">
        <w:rPr>
          <w:rFonts w:cs="David" w:hint="cs"/>
          <w:u w:val="single"/>
          <w:rtl/>
        </w:rPr>
        <w:t>נורית אלשטיין:</w:t>
      </w:r>
    </w:p>
    <w:p w14:paraId="3FB56D5A" w14:textId="77777777" w:rsidR="000B52D1" w:rsidRPr="000B52D1" w:rsidRDefault="000B52D1" w:rsidP="000B52D1">
      <w:pPr>
        <w:bidi/>
        <w:jc w:val="both"/>
        <w:rPr>
          <w:rFonts w:cs="David" w:hint="cs"/>
          <w:rtl/>
        </w:rPr>
      </w:pPr>
    </w:p>
    <w:p w14:paraId="2E30EB0A" w14:textId="77777777" w:rsidR="000B52D1" w:rsidRPr="000B52D1" w:rsidRDefault="000B52D1" w:rsidP="000B52D1">
      <w:pPr>
        <w:bidi/>
        <w:jc w:val="both"/>
        <w:rPr>
          <w:rFonts w:cs="David" w:hint="cs"/>
          <w:rtl/>
        </w:rPr>
      </w:pPr>
      <w:r w:rsidRPr="000B52D1">
        <w:rPr>
          <w:rFonts w:cs="David" w:hint="cs"/>
          <w:rtl/>
        </w:rPr>
        <w:tab/>
        <w:t xml:space="preserve"> זה תמיד.</w:t>
      </w:r>
    </w:p>
    <w:p w14:paraId="25B5B434" w14:textId="77777777" w:rsidR="000B52D1" w:rsidRPr="000B52D1" w:rsidRDefault="000B52D1" w:rsidP="000B52D1">
      <w:pPr>
        <w:bidi/>
        <w:jc w:val="both"/>
        <w:rPr>
          <w:rFonts w:cs="David" w:hint="cs"/>
          <w:rtl/>
        </w:rPr>
      </w:pPr>
    </w:p>
    <w:p w14:paraId="46CEF300" w14:textId="77777777" w:rsidR="000B52D1" w:rsidRPr="000B52D1" w:rsidRDefault="000B52D1" w:rsidP="000B52D1">
      <w:pPr>
        <w:pStyle w:val="Heading5"/>
        <w:rPr>
          <w:rFonts w:hint="cs"/>
          <w:rtl/>
        </w:rPr>
      </w:pPr>
      <w:r w:rsidRPr="000B52D1">
        <w:rPr>
          <w:rFonts w:hint="cs"/>
          <w:u w:val="single"/>
          <w:rtl/>
        </w:rPr>
        <w:t>יצחק גלנטי:</w:t>
      </w:r>
    </w:p>
    <w:p w14:paraId="0C4D251D" w14:textId="77777777" w:rsidR="000B52D1" w:rsidRPr="000B52D1" w:rsidRDefault="000B52D1" w:rsidP="000B52D1">
      <w:pPr>
        <w:pStyle w:val="Heading5"/>
        <w:rPr>
          <w:rFonts w:hint="cs"/>
          <w:rtl/>
        </w:rPr>
      </w:pPr>
    </w:p>
    <w:p w14:paraId="06958269" w14:textId="77777777" w:rsidR="000B52D1" w:rsidRPr="000B52D1" w:rsidRDefault="000B52D1" w:rsidP="000B52D1">
      <w:pPr>
        <w:bidi/>
        <w:jc w:val="both"/>
        <w:rPr>
          <w:rFonts w:cs="David" w:hint="cs"/>
          <w:rtl/>
        </w:rPr>
      </w:pPr>
      <w:r w:rsidRPr="000B52D1">
        <w:rPr>
          <w:rFonts w:cs="David" w:hint="cs"/>
          <w:rtl/>
        </w:rPr>
        <w:tab/>
        <w:t xml:space="preserve"> האם ועדת הכנסת רשאית לאשר פחות מ-3 חודשים?</w:t>
      </w:r>
    </w:p>
    <w:p w14:paraId="30B8A474" w14:textId="77777777" w:rsidR="000B52D1" w:rsidRPr="000B52D1" w:rsidRDefault="000B52D1" w:rsidP="000B52D1">
      <w:pPr>
        <w:bidi/>
        <w:jc w:val="both"/>
        <w:rPr>
          <w:rFonts w:cs="David" w:hint="cs"/>
          <w:rtl/>
        </w:rPr>
      </w:pPr>
    </w:p>
    <w:p w14:paraId="3689B35C"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5BB29342" w14:textId="77777777" w:rsidR="000B52D1" w:rsidRPr="000B52D1" w:rsidRDefault="000B52D1" w:rsidP="000B52D1">
      <w:pPr>
        <w:bidi/>
        <w:jc w:val="both"/>
        <w:rPr>
          <w:rFonts w:cs="David" w:hint="cs"/>
          <w:rtl/>
        </w:rPr>
      </w:pPr>
    </w:p>
    <w:p w14:paraId="6CC825B6" w14:textId="77777777" w:rsidR="000B52D1" w:rsidRPr="000B52D1" w:rsidRDefault="000B52D1" w:rsidP="000B52D1">
      <w:pPr>
        <w:bidi/>
        <w:jc w:val="both"/>
        <w:rPr>
          <w:rFonts w:cs="David" w:hint="cs"/>
          <w:rtl/>
        </w:rPr>
      </w:pPr>
      <w:r w:rsidRPr="000B52D1">
        <w:rPr>
          <w:rFonts w:cs="David" w:hint="cs"/>
          <w:rtl/>
        </w:rPr>
        <w:tab/>
        <w:t xml:space="preserve">הגברת נורית אלשטיין, בבקשה. </w:t>
      </w:r>
    </w:p>
    <w:p w14:paraId="555BB60B" w14:textId="77777777" w:rsidR="000B52D1" w:rsidRPr="000B52D1" w:rsidRDefault="000B52D1" w:rsidP="000B52D1">
      <w:pPr>
        <w:bidi/>
        <w:jc w:val="both"/>
        <w:rPr>
          <w:rFonts w:cs="David" w:hint="cs"/>
          <w:rtl/>
        </w:rPr>
      </w:pPr>
    </w:p>
    <w:p w14:paraId="3A63B8CF" w14:textId="77777777" w:rsidR="000B52D1" w:rsidRPr="000B52D1" w:rsidRDefault="000B52D1" w:rsidP="000B52D1">
      <w:pPr>
        <w:bidi/>
        <w:jc w:val="both"/>
        <w:rPr>
          <w:rFonts w:cs="David" w:hint="cs"/>
          <w:u w:val="single"/>
          <w:rtl/>
        </w:rPr>
      </w:pPr>
      <w:r w:rsidRPr="000B52D1">
        <w:rPr>
          <w:rFonts w:cs="David" w:hint="cs"/>
          <w:u w:val="single"/>
          <w:rtl/>
        </w:rPr>
        <w:t>יורם מרציאנו:</w:t>
      </w:r>
    </w:p>
    <w:p w14:paraId="1EB5BDDC" w14:textId="77777777" w:rsidR="000B52D1" w:rsidRPr="000B52D1" w:rsidRDefault="000B52D1" w:rsidP="000B52D1">
      <w:pPr>
        <w:bidi/>
        <w:jc w:val="both"/>
        <w:rPr>
          <w:rFonts w:cs="David" w:hint="cs"/>
          <w:u w:val="single"/>
          <w:rtl/>
        </w:rPr>
      </w:pPr>
    </w:p>
    <w:p w14:paraId="3D416089" w14:textId="77777777" w:rsidR="000B52D1" w:rsidRPr="000B52D1" w:rsidRDefault="000B52D1" w:rsidP="000B52D1">
      <w:pPr>
        <w:bidi/>
        <w:jc w:val="both"/>
        <w:rPr>
          <w:rFonts w:cs="David" w:hint="cs"/>
          <w:rtl/>
        </w:rPr>
      </w:pPr>
      <w:r w:rsidRPr="000B52D1">
        <w:rPr>
          <w:rFonts w:cs="David" w:hint="cs"/>
          <w:rtl/>
        </w:rPr>
        <w:tab/>
        <w:t>צריך לקבל החלטה עכשיו אחרת הוא יהיה נשיא.</w:t>
      </w:r>
    </w:p>
    <w:p w14:paraId="102149C7" w14:textId="77777777" w:rsidR="000B52D1" w:rsidRPr="000B52D1" w:rsidRDefault="000B52D1" w:rsidP="000B52D1">
      <w:pPr>
        <w:bidi/>
        <w:jc w:val="both"/>
        <w:rPr>
          <w:rFonts w:cs="David" w:hint="cs"/>
          <w:rtl/>
        </w:rPr>
      </w:pPr>
    </w:p>
    <w:p w14:paraId="6818213F" w14:textId="77777777" w:rsidR="000B52D1" w:rsidRPr="000B52D1" w:rsidRDefault="000B52D1" w:rsidP="000B52D1">
      <w:pPr>
        <w:pStyle w:val="Heading5"/>
        <w:rPr>
          <w:rFonts w:hint="cs"/>
          <w:rtl/>
        </w:rPr>
      </w:pPr>
      <w:r w:rsidRPr="000B52D1">
        <w:rPr>
          <w:rFonts w:hint="cs"/>
          <w:u w:val="single"/>
          <w:rtl/>
        </w:rPr>
        <w:t>אביגדור יצחקי:</w:t>
      </w:r>
    </w:p>
    <w:p w14:paraId="00C05272" w14:textId="77777777" w:rsidR="000B52D1" w:rsidRPr="000B52D1" w:rsidRDefault="000B52D1" w:rsidP="000B52D1">
      <w:pPr>
        <w:pStyle w:val="Heading5"/>
        <w:rPr>
          <w:rFonts w:hint="cs"/>
          <w:rtl/>
        </w:rPr>
      </w:pPr>
    </w:p>
    <w:p w14:paraId="6D2789BF" w14:textId="77777777" w:rsidR="000B52D1" w:rsidRPr="000B52D1" w:rsidRDefault="000B52D1" w:rsidP="000B52D1">
      <w:pPr>
        <w:bidi/>
        <w:jc w:val="both"/>
        <w:rPr>
          <w:rFonts w:cs="David" w:hint="cs"/>
          <w:rtl/>
        </w:rPr>
      </w:pPr>
      <w:r w:rsidRPr="000B52D1">
        <w:rPr>
          <w:rFonts w:cs="David" w:hint="cs"/>
          <w:rtl/>
        </w:rPr>
        <w:tab/>
        <w:t>היא רוצה להצביע נגד ושאנחנו נהיה הפראיירים שנוציא אותו מהנשיאות. אולי בסוף נצביע אותך.  שיהיה נשיא, חבל שהוא לא יכול ללכת לטקס הכותל.</w:t>
      </w:r>
    </w:p>
    <w:p w14:paraId="20DC5648" w14:textId="77777777" w:rsidR="000B52D1" w:rsidRPr="000B52D1" w:rsidRDefault="000B52D1" w:rsidP="000B52D1">
      <w:pPr>
        <w:bidi/>
        <w:jc w:val="both"/>
        <w:rPr>
          <w:rFonts w:cs="David" w:hint="cs"/>
          <w:rtl/>
        </w:rPr>
      </w:pPr>
    </w:p>
    <w:p w14:paraId="3FE6CAC5" w14:textId="77777777" w:rsidR="000B52D1" w:rsidRPr="000B52D1" w:rsidRDefault="000B52D1" w:rsidP="000B52D1">
      <w:pPr>
        <w:bidi/>
        <w:jc w:val="both"/>
        <w:rPr>
          <w:rFonts w:cs="David"/>
        </w:rPr>
      </w:pPr>
      <w:r w:rsidRPr="000B52D1">
        <w:rPr>
          <w:rFonts w:cs="David" w:hint="cs"/>
          <w:u w:val="single"/>
          <w:rtl/>
        </w:rPr>
        <w:t>נורית אלשטיין:</w:t>
      </w:r>
    </w:p>
    <w:p w14:paraId="13FDAD67" w14:textId="77777777" w:rsidR="000B52D1" w:rsidRPr="000B52D1" w:rsidRDefault="000B52D1" w:rsidP="000B52D1">
      <w:pPr>
        <w:bidi/>
        <w:jc w:val="both"/>
        <w:rPr>
          <w:rFonts w:cs="David" w:hint="cs"/>
          <w:rtl/>
        </w:rPr>
      </w:pPr>
    </w:p>
    <w:p w14:paraId="05F206FD" w14:textId="77777777" w:rsidR="000B52D1" w:rsidRPr="000B52D1" w:rsidRDefault="000B52D1" w:rsidP="000B52D1">
      <w:pPr>
        <w:bidi/>
        <w:jc w:val="both"/>
        <w:rPr>
          <w:rFonts w:cs="David" w:hint="cs"/>
          <w:rtl/>
        </w:rPr>
      </w:pPr>
      <w:r w:rsidRPr="000B52D1">
        <w:rPr>
          <w:rFonts w:cs="David" w:hint="cs"/>
          <w:rtl/>
        </w:rPr>
        <w:tab/>
        <w:t xml:space="preserve">לעניין אותו העלתה חברת הכנסת גלאון בנושא חקירתו של הנשיא במשכן. בכל הכבוד, אני סבורה שזאת הערה במקומה. בוודאי, במישור הציבורי, לא היה לזה מקום, כך אני חושבת. למיטב ידיעתי, המשטרה והיועץ המשפטי לממשלה אישרו את החקירה במשכן וטעמיהם עימם. יכול להיות שיש כאן טעמים טכניים שאני לא בקיאה בהם, אבל הסמכות היא שלהם. אילו לכנסת היתה סמכות בעניין זה, חזקה שהיינו פונים בעניין. בהיבט, שאני מניחה שזה ההיבט שהטריד את חברת הכנסת גלאון, זה בהחלט מטריד. </w:t>
      </w:r>
    </w:p>
    <w:p w14:paraId="3102BEB9" w14:textId="77777777" w:rsidR="000B52D1" w:rsidRPr="000B52D1" w:rsidRDefault="000B52D1" w:rsidP="000B52D1">
      <w:pPr>
        <w:bidi/>
        <w:jc w:val="both"/>
        <w:rPr>
          <w:rFonts w:cs="David" w:hint="cs"/>
          <w:rtl/>
        </w:rPr>
      </w:pPr>
    </w:p>
    <w:p w14:paraId="515B9C7E" w14:textId="77777777" w:rsidR="000B52D1" w:rsidRPr="000B52D1" w:rsidRDefault="000B52D1" w:rsidP="000B52D1">
      <w:pPr>
        <w:bidi/>
        <w:jc w:val="both"/>
        <w:rPr>
          <w:rFonts w:cs="David" w:hint="cs"/>
          <w:rtl/>
        </w:rPr>
      </w:pPr>
      <w:r w:rsidRPr="000B52D1">
        <w:rPr>
          <w:rFonts w:cs="David" w:hint="cs"/>
          <w:u w:val="single"/>
          <w:rtl/>
        </w:rPr>
        <w:t>אביגדור יצחקי:</w:t>
      </w:r>
    </w:p>
    <w:p w14:paraId="428F6D15" w14:textId="77777777" w:rsidR="000B52D1" w:rsidRPr="000B52D1" w:rsidRDefault="000B52D1" w:rsidP="000B52D1">
      <w:pPr>
        <w:bidi/>
        <w:jc w:val="both"/>
        <w:rPr>
          <w:rFonts w:cs="David" w:hint="cs"/>
          <w:rtl/>
        </w:rPr>
      </w:pPr>
    </w:p>
    <w:p w14:paraId="13589A45" w14:textId="77777777" w:rsidR="000B52D1" w:rsidRPr="000B52D1" w:rsidRDefault="000B52D1" w:rsidP="000B52D1">
      <w:pPr>
        <w:bidi/>
        <w:ind w:firstLine="567"/>
        <w:jc w:val="both"/>
        <w:rPr>
          <w:rFonts w:cs="David" w:hint="cs"/>
          <w:rtl/>
        </w:rPr>
      </w:pPr>
      <w:r w:rsidRPr="000B52D1">
        <w:rPr>
          <w:rFonts w:cs="David" w:hint="cs"/>
          <w:rtl/>
        </w:rPr>
        <w:t xml:space="preserve">"הטריד" זאת לא מילה טובה לפה. </w:t>
      </w:r>
    </w:p>
    <w:p w14:paraId="49230229" w14:textId="77777777" w:rsidR="000B52D1" w:rsidRPr="000B52D1" w:rsidRDefault="000B52D1" w:rsidP="000B52D1">
      <w:pPr>
        <w:bidi/>
        <w:jc w:val="both"/>
        <w:rPr>
          <w:rFonts w:cs="David" w:hint="cs"/>
          <w:rtl/>
        </w:rPr>
      </w:pPr>
    </w:p>
    <w:p w14:paraId="5F16C878" w14:textId="77777777" w:rsidR="000B52D1" w:rsidRPr="000B52D1" w:rsidRDefault="000B52D1" w:rsidP="000B52D1">
      <w:pPr>
        <w:bidi/>
        <w:jc w:val="both"/>
        <w:rPr>
          <w:rFonts w:cs="David" w:hint="cs"/>
          <w:u w:val="single"/>
          <w:rtl/>
        </w:rPr>
      </w:pPr>
      <w:r w:rsidRPr="000B52D1">
        <w:rPr>
          <w:rFonts w:cs="David" w:hint="cs"/>
          <w:u w:val="single"/>
          <w:rtl/>
        </w:rPr>
        <w:t>נורית אלשטיין:</w:t>
      </w:r>
    </w:p>
    <w:p w14:paraId="08157AD0" w14:textId="77777777" w:rsidR="000B52D1" w:rsidRPr="000B52D1" w:rsidRDefault="000B52D1" w:rsidP="000B52D1">
      <w:pPr>
        <w:bidi/>
        <w:jc w:val="both"/>
        <w:rPr>
          <w:rFonts w:cs="David" w:hint="cs"/>
          <w:u w:val="single"/>
          <w:rtl/>
        </w:rPr>
      </w:pPr>
    </w:p>
    <w:p w14:paraId="3B154186" w14:textId="77777777" w:rsidR="000B52D1" w:rsidRPr="000B52D1" w:rsidRDefault="000B52D1" w:rsidP="000B52D1">
      <w:pPr>
        <w:bidi/>
        <w:ind w:firstLine="567"/>
        <w:jc w:val="both"/>
        <w:rPr>
          <w:rFonts w:cs="David" w:hint="cs"/>
          <w:rtl/>
        </w:rPr>
      </w:pPr>
      <w:r w:rsidRPr="000B52D1">
        <w:rPr>
          <w:rFonts w:cs="David" w:hint="cs"/>
          <w:rtl/>
        </w:rPr>
        <w:t xml:space="preserve">יש לנו קושי בשפה העברית למצוא את המילה הנכונה. חשבתי, "הקשה עליה", אז תגיד שגם זאת אולי מילה לא מתאימה, אני מתלבטת. </w:t>
      </w:r>
    </w:p>
    <w:p w14:paraId="397F81DB" w14:textId="77777777" w:rsidR="000B52D1" w:rsidRPr="000B52D1" w:rsidRDefault="000B52D1" w:rsidP="000B52D1">
      <w:pPr>
        <w:bidi/>
        <w:jc w:val="both"/>
        <w:rPr>
          <w:rFonts w:cs="David" w:hint="cs"/>
          <w:rtl/>
        </w:rPr>
      </w:pPr>
    </w:p>
    <w:p w14:paraId="6BA56FAB" w14:textId="77777777" w:rsidR="000B52D1" w:rsidRPr="000B52D1" w:rsidRDefault="000B52D1" w:rsidP="000B52D1">
      <w:pPr>
        <w:bidi/>
        <w:ind w:firstLine="567"/>
        <w:jc w:val="both"/>
        <w:rPr>
          <w:rFonts w:cs="David" w:hint="cs"/>
          <w:rtl/>
        </w:rPr>
      </w:pPr>
      <w:r w:rsidRPr="000B52D1">
        <w:rPr>
          <w:rFonts w:cs="David" w:hint="cs"/>
          <w:rtl/>
        </w:rPr>
        <w:t>על כל פנים, אני סבורה, בהחלט, שהעניין הזה מעורר קושי כי משעה שהנשיא יצא מבית הנשיא, הוא יצא מבית הנשיא לכל דבר ועניין, כולל לעניין ביצוע החקירה. אבל, ככל שידיעתי מגעת, הנושא הזה אושר במפורש על ידי היועץ המשפטי לממשלה והמשטרה, שגם תיאמו עם בעלי התפקידים הלוגיסטיים את חקירתו של הנשיא בבית הנשיא.</w:t>
      </w:r>
    </w:p>
    <w:p w14:paraId="44B9ED67" w14:textId="77777777" w:rsidR="000B52D1" w:rsidRPr="000B52D1" w:rsidRDefault="000B52D1" w:rsidP="000B52D1">
      <w:pPr>
        <w:bidi/>
        <w:jc w:val="both"/>
        <w:rPr>
          <w:rFonts w:cs="David" w:hint="cs"/>
          <w:rtl/>
        </w:rPr>
      </w:pPr>
    </w:p>
    <w:p w14:paraId="2BD5730B" w14:textId="77777777" w:rsidR="000B52D1" w:rsidRPr="000B52D1" w:rsidRDefault="000B52D1" w:rsidP="000B52D1">
      <w:pPr>
        <w:bidi/>
        <w:jc w:val="both"/>
        <w:rPr>
          <w:rFonts w:cs="David" w:hint="cs"/>
          <w:rtl/>
        </w:rPr>
      </w:pPr>
      <w:r w:rsidRPr="000B52D1">
        <w:rPr>
          <w:rFonts w:cs="David" w:hint="cs"/>
          <w:u w:val="single"/>
          <w:rtl/>
        </w:rPr>
        <w:t>זהבה גלאון:</w:t>
      </w:r>
    </w:p>
    <w:p w14:paraId="36AB32AE" w14:textId="77777777" w:rsidR="000B52D1" w:rsidRPr="000B52D1" w:rsidRDefault="000B52D1" w:rsidP="000B52D1">
      <w:pPr>
        <w:bidi/>
        <w:jc w:val="both"/>
        <w:rPr>
          <w:rFonts w:cs="David" w:hint="cs"/>
          <w:rtl/>
        </w:rPr>
      </w:pPr>
    </w:p>
    <w:p w14:paraId="60C41433" w14:textId="77777777" w:rsidR="000B52D1" w:rsidRPr="000B52D1" w:rsidRDefault="000B52D1" w:rsidP="000B52D1">
      <w:pPr>
        <w:bidi/>
        <w:jc w:val="both"/>
        <w:rPr>
          <w:rFonts w:cs="David" w:hint="cs"/>
          <w:rtl/>
        </w:rPr>
      </w:pPr>
      <w:r w:rsidRPr="000B52D1">
        <w:rPr>
          <w:rFonts w:cs="David" w:hint="cs"/>
          <w:rtl/>
        </w:rPr>
        <w:tab/>
        <w:t xml:space="preserve"> אם חברי הכנסת היו יודעים את זה, הם לא היו מצביעים על הנבצרות.</w:t>
      </w:r>
    </w:p>
    <w:p w14:paraId="5D47E44F" w14:textId="77777777" w:rsidR="000B52D1" w:rsidRPr="000B52D1" w:rsidRDefault="000B52D1" w:rsidP="000B52D1">
      <w:pPr>
        <w:bidi/>
        <w:jc w:val="both"/>
        <w:rPr>
          <w:rFonts w:cs="David" w:hint="cs"/>
          <w:rtl/>
        </w:rPr>
      </w:pPr>
    </w:p>
    <w:p w14:paraId="2A0E873D"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0A66EF27" w14:textId="77777777" w:rsidR="000B52D1" w:rsidRPr="000B52D1" w:rsidRDefault="000B52D1" w:rsidP="000B52D1">
      <w:pPr>
        <w:bidi/>
        <w:jc w:val="both"/>
        <w:rPr>
          <w:rFonts w:cs="David" w:hint="cs"/>
          <w:u w:val="single"/>
          <w:rtl/>
        </w:rPr>
      </w:pPr>
    </w:p>
    <w:p w14:paraId="29F1634A" w14:textId="77777777" w:rsidR="000B52D1" w:rsidRPr="000B52D1" w:rsidRDefault="000B52D1" w:rsidP="000B52D1">
      <w:pPr>
        <w:bidi/>
        <w:jc w:val="both"/>
        <w:rPr>
          <w:rFonts w:cs="David" w:hint="cs"/>
          <w:rtl/>
        </w:rPr>
      </w:pPr>
      <w:r w:rsidRPr="000B52D1">
        <w:rPr>
          <w:rFonts w:cs="David" w:hint="cs"/>
          <w:rtl/>
        </w:rPr>
        <w:tab/>
        <w:t xml:space="preserve">אף אחד לא יכול היה לנחש מה תהיה עמדת היועץ המשפטי לממשלה בעניין זה. </w:t>
      </w:r>
    </w:p>
    <w:p w14:paraId="2C7AE999" w14:textId="77777777" w:rsidR="000B52D1" w:rsidRPr="000B52D1" w:rsidRDefault="000B52D1" w:rsidP="000B52D1">
      <w:pPr>
        <w:bidi/>
        <w:jc w:val="both"/>
        <w:rPr>
          <w:rFonts w:cs="David" w:hint="cs"/>
          <w:rtl/>
        </w:rPr>
      </w:pPr>
    </w:p>
    <w:p w14:paraId="026052A6" w14:textId="77777777" w:rsidR="000B52D1" w:rsidRPr="000B52D1" w:rsidRDefault="000B52D1" w:rsidP="000B52D1">
      <w:pPr>
        <w:bidi/>
        <w:jc w:val="both"/>
        <w:rPr>
          <w:rFonts w:cs="David" w:hint="cs"/>
          <w:rtl/>
        </w:rPr>
      </w:pPr>
      <w:r w:rsidRPr="000B52D1">
        <w:rPr>
          <w:rFonts w:cs="David" w:hint="cs"/>
          <w:u w:val="single"/>
          <w:rtl/>
        </w:rPr>
        <w:t>נורית אלשטיין:</w:t>
      </w:r>
    </w:p>
    <w:p w14:paraId="444F6965" w14:textId="77777777" w:rsidR="000B52D1" w:rsidRPr="000B52D1" w:rsidRDefault="000B52D1" w:rsidP="000B52D1">
      <w:pPr>
        <w:bidi/>
        <w:jc w:val="both"/>
        <w:rPr>
          <w:rFonts w:cs="David" w:hint="cs"/>
          <w:rtl/>
        </w:rPr>
      </w:pPr>
    </w:p>
    <w:p w14:paraId="358B1F49" w14:textId="77777777" w:rsidR="000B52D1" w:rsidRPr="000B52D1" w:rsidRDefault="000B52D1" w:rsidP="000B52D1">
      <w:pPr>
        <w:bidi/>
        <w:jc w:val="both"/>
        <w:rPr>
          <w:rFonts w:cs="David" w:hint="cs"/>
          <w:rtl/>
        </w:rPr>
      </w:pPr>
      <w:r w:rsidRPr="000B52D1">
        <w:rPr>
          <w:rFonts w:cs="David" w:hint="cs"/>
          <w:rtl/>
        </w:rPr>
        <w:tab/>
        <w:t xml:space="preserve"> בנוגע לשאלה של תיחום הנבצרות בזמן. אני אתייחס לדברים שאמר חבר הכנסת יצחקי ואולי אתייחס גם לדברים שאמר חבר הכנסת גדעון סער. לפי ההתחייבות שהנשיא נתן בבג"צ – הוא אמר את זה לאחר השימוע אבל גם אם לא יהיה שימוע, ברגע שיבוא היועץ המשפטי לממשלה ויאמר שנתגבשה עילה להגשת כתב אישום, כבר לא בכפוף לשימוע, בין אם שהשימוע כבר היה ולאחר השימוע, היה והיועץ המשפטי לממשלה יחליט שעדיין הוא עומד על הגשת כתב אישום, ולטעמי בין אם הוא יוותר על השימוע, כי בנסיבות העניין אם הנשיא יוותר על השימוע, אנחנו באותה משבצת משפטית. לטעמי הנשיא חייב להתפטר. כך אני מבינה את ההתחייבות שלו בפני בית המשפט העליון וכך אני גם מבינה את הנוסח, שאולי הוא לא הניסוח המוצלח ביותר, של הבקשה שמונחת בפני חברי הכנסת.</w:t>
      </w:r>
    </w:p>
    <w:p w14:paraId="353C0AF6" w14:textId="77777777" w:rsidR="000B52D1" w:rsidRPr="000B52D1" w:rsidRDefault="000B52D1" w:rsidP="000B52D1">
      <w:pPr>
        <w:bidi/>
        <w:jc w:val="both"/>
        <w:rPr>
          <w:rFonts w:cs="David" w:hint="cs"/>
          <w:rtl/>
        </w:rPr>
      </w:pPr>
    </w:p>
    <w:p w14:paraId="5B7D583B" w14:textId="77777777" w:rsidR="000B52D1" w:rsidRPr="000B52D1" w:rsidRDefault="000B52D1" w:rsidP="000B52D1">
      <w:pPr>
        <w:bidi/>
        <w:jc w:val="both"/>
        <w:rPr>
          <w:rFonts w:cs="David" w:hint="cs"/>
          <w:rtl/>
        </w:rPr>
      </w:pPr>
      <w:r w:rsidRPr="000B52D1">
        <w:rPr>
          <w:rFonts w:cs="David" w:hint="cs"/>
          <w:u w:val="single"/>
          <w:rtl/>
        </w:rPr>
        <w:t>נסים זאב:</w:t>
      </w:r>
    </w:p>
    <w:p w14:paraId="72AEB99B" w14:textId="77777777" w:rsidR="000B52D1" w:rsidRPr="000B52D1" w:rsidRDefault="000B52D1" w:rsidP="000B52D1">
      <w:pPr>
        <w:bidi/>
        <w:jc w:val="both"/>
        <w:rPr>
          <w:rFonts w:cs="David" w:hint="cs"/>
          <w:rtl/>
        </w:rPr>
      </w:pPr>
    </w:p>
    <w:p w14:paraId="341357E9" w14:textId="77777777" w:rsidR="000B52D1" w:rsidRPr="000B52D1" w:rsidRDefault="000B52D1" w:rsidP="000B52D1">
      <w:pPr>
        <w:bidi/>
        <w:jc w:val="both"/>
        <w:rPr>
          <w:rFonts w:cs="David" w:hint="cs"/>
          <w:rtl/>
        </w:rPr>
      </w:pPr>
      <w:r w:rsidRPr="000B52D1">
        <w:rPr>
          <w:rFonts w:cs="David" w:hint="cs"/>
          <w:rtl/>
        </w:rPr>
        <w:tab/>
        <w:t xml:space="preserve"> גם אם לא יוגש כתב אישום?</w:t>
      </w:r>
    </w:p>
    <w:p w14:paraId="65204EFF" w14:textId="77777777" w:rsidR="000B52D1" w:rsidRPr="000B52D1" w:rsidRDefault="000B52D1" w:rsidP="000B52D1">
      <w:pPr>
        <w:bidi/>
        <w:jc w:val="both"/>
        <w:rPr>
          <w:rFonts w:cs="David" w:hint="cs"/>
          <w:rtl/>
        </w:rPr>
      </w:pPr>
    </w:p>
    <w:p w14:paraId="2383862C" w14:textId="77777777" w:rsidR="000B52D1" w:rsidRPr="000B52D1" w:rsidRDefault="000B52D1" w:rsidP="000B52D1">
      <w:pPr>
        <w:bidi/>
        <w:jc w:val="both"/>
        <w:rPr>
          <w:rFonts w:cs="David" w:hint="cs"/>
          <w:rtl/>
        </w:rPr>
      </w:pPr>
      <w:r w:rsidRPr="000B52D1">
        <w:rPr>
          <w:rFonts w:cs="David" w:hint="cs"/>
          <w:u w:val="single"/>
          <w:rtl/>
        </w:rPr>
        <w:t>נורית אלשטיין:</w:t>
      </w:r>
    </w:p>
    <w:p w14:paraId="07BF114B" w14:textId="77777777" w:rsidR="000B52D1" w:rsidRPr="000B52D1" w:rsidRDefault="000B52D1" w:rsidP="000B52D1">
      <w:pPr>
        <w:bidi/>
        <w:jc w:val="both"/>
        <w:rPr>
          <w:rFonts w:cs="David" w:hint="cs"/>
          <w:rtl/>
        </w:rPr>
      </w:pPr>
    </w:p>
    <w:p w14:paraId="48070C6A" w14:textId="77777777" w:rsidR="000B52D1" w:rsidRPr="000B52D1" w:rsidRDefault="000B52D1" w:rsidP="000B52D1">
      <w:pPr>
        <w:bidi/>
        <w:jc w:val="both"/>
        <w:rPr>
          <w:rFonts w:cs="David" w:hint="cs"/>
          <w:rtl/>
        </w:rPr>
      </w:pPr>
      <w:r w:rsidRPr="000B52D1">
        <w:rPr>
          <w:rFonts w:cs="David" w:hint="cs"/>
          <w:rtl/>
        </w:rPr>
        <w:tab/>
        <w:t xml:space="preserve">רגע. כך אני מבינה את הנוסח שמונח בפניכם. לאמור, הוא לא ראה כנראה את עצמו, בנסיבות העניין, יכול להגביל איזשהם מועדים, מכיוון שמדובר בתיק דינאמי. הרי אנחנו יודעים שבינתיים,שבחלוף הזמן, לא רק שהתיק לא התכרסם אלא שהוא התחזק. שמענו מהיועץ המשפטי לממשלה שהוא הוסיף עילה של אונס. לא קיבלנו הודעה רשמית אבל שמענו שהוא הוסיף עילה נוספת. הרי כל מעשה הוא בגדר עילה נוספת בכתב האישום. אז אנחנו לא רואים שחלוף הזמן מנוצל לטובת הנשיא אלא להיפך. </w:t>
      </w:r>
    </w:p>
    <w:p w14:paraId="517411C1" w14:textId="77777777" w:rsidR="000B52D1" w:rsidRPr="000B52D1" w:rsidRDefault="000B52D1" w:rsidP="000B52D1">
      <w:pPr>
        <w:bidi/>
        <w:jc w:val="both"/>
        <w:rPr>
          <w:rFonts w:cs="David" w:hint="cs"/>
          <w:rtl/>
        </w:rPr>
      </w:pPr>
    </w:p>
    <w:p w14:paraId="6CD9EB62" w14:textId="77777777" w:rsidR="000B52D1" w:rsidRPr="000B52D1" w:rsidRDefault="000B52D1" w:rsidP="000B52D1">
      <w:pPr>
        <w:bidi/>
        <w:ind w:firstLine="720"/>
        <w:jc w:val="both"/>
        <w:rPr>
          <w:rFonts w:cs="David" w:hint="cs"/>
          <w:rtl/>
        </w:rPr>
      </w:pPr>
      <w:r w:rsidRPr="000B52D1">
        <w:rPr>
          <w:rFonts w:cs="David" w:hint="cs"/>
          <w:rtl/>
        </w:rPr>
        <w:t>בנסיבות אלה הנשיא יכול לומר, והוא עושה את זה, הוא משתמש בצעדים משפטיים כאלה ואחרים, כולל העתירה שהוא הגיש לבג"צ בעניין חשיפת החומר וכו'. אני חושבת שכל העם רואים את הקולות ויודעים מה הכוונה בהליכות כאלה לבית המשפט.</w:t>
      </w:r>
    </w:p>
    <w:p w14:paraId="7F27F95F" w14:textId="77777777" w:rsidR="000B52D1" w:rsidRPr="000B52D1" w:rsidRDefault="000B52D1" w:rsidP="000B52D1">
      <w:pPr>
        <w:bidi/>
        <w:jc w:val="both"/>
        <w:rPr>
          <w:rFonts w:cs="David" w:hint="cs"/>
          <w:rtl/>
        </w:rPr>
      </w:pPr>
    </w:p>
    <w:p w14:paraId="3B96AB92"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1E40D5D6" w14:textId="77777777" w:rsidR="000B52D1" w:rsidRPr="000B52D1" w:rsidRDefault="000B52D1" w:rsidP="000B52D1">
      <w:pPr>
        <w:bidi/>
        <w:jc w:val="both"/>
        <w:rPr>
          <w:rFonts w:cs="David" w:hint="cs"/>
          <w:u w:val="single"/>
          <w:rtl/>
        </w:rPr>
      </w:pPr>
    </w:p>
    <w:p w14:paraId="38582565" w14:textId="77777777" w:rsidR="000B52D1" w:rsidRPr="000B52D1" w:rsidRDefault="000B52D1" w:rsidP="000B52D1">
      <w:pPr>
        <w:bidi/>
        <w:jc w:val="both"/>
        <w:rPr>
          <w:rFonts w:cs="David" w:hint="cs"/>
          <w:rtl/>
        </w:rPr>
      </w:pPr>
      <w:r w:rsidRPr="000B52D1">
        <w:rPr>
          <w:rFonts w:cs="David" w:hint="cs"/>
          <w:rtl/>
        </w:rPr>
        <w:tab/>
        <w:t xml:space="preserve"> זאת דווקא נקודה שגברתי יכולה להתייחס אליה ולהשכיל אותנו. </w:t>
      </w:r>
    </w:p>
    <w:p w14:paraId="289F6571" w14:textId="77777777" w:rsidR="000B52D1" w:rsidRPr="000B52D1" w:rsidRDefault="000B52D1" w:rsidP="000B52D1">
      <w:pPr>
        <w:bidi/>
        <w:jc w:val="both"/>
        <w:rPr>
          <w:rFonts w:cs="David" w:hint="cs"/>
          <w:rtl/>
        </w:rPr>
      </w:pPr>
    </w:p>
    <w:p w14:paraId="06035A0D" w14:textId="77777777" w:rsidR="000B52D1" w:rsidRPr="000B52D1" w:rsidRDefault="000B52D1" w:rsidP="000B52D1">
      <w:pPr>
        <w:bidi/>
        <w:jc w:val="both"/>
        <w:rPr>
          <w:rFonts w:cs="David" w:hint="cs"/>
          <w:rtl/>
        </w:rPr>
      </w:pPr>
      <w:r w:rsidRPr="000B52D1">
        <w:rPr>
          <w:rFonts w:cs="David" w:hint="cs"/>
          <w:u w:val="single"/>
          <w:rtl/>
        </w:rPr>
        <w:t>נורית אלשטיין:</w:t>
      </w:r>
    </w:p>
    <w:p w14:paraId="49A24877" w14:textId="77777777" w:rsidR="000B52D1" w:rsidRPr="000B52D1" w:rsidRDefault="000B52D1" w:rsidP="000B52D1">
      <w:pPr>
        <w:bidi/>
        <w:jc w:val="both"/>
        <w:rPr>
          <w:rFonts w:cs="David" w:hint="cs"/>
          <w:rtl/>
        </w:rPr>
      </w:pPr>
    </w:p>
    <w:p w14:paraId="71C2C95B" w14:textId="77777777" w:rsidR="000B52D1" w:rsidRPr="000B52D1" w:rsidRDefault="000B52D1" w:rsidP="000B52D1">
      <w:pPr>
        <w:bidi/>
        <w:jc w:val="both"/>
        <w:rPr>
          <w:rFonts w:cs="David" w:hint="cs"/>
          <w:rtl/>
        </w:rPr>
      </w:pPr>
      <w:r w:rsidRPr="000B52D1">
        <w:rPr>
          <w:rFonts w:cs="David" w:hint="cs"/>
          <w:rtl/>
        </w:rPr>
        <w:tab/>
        <w:t>לא משנה, אבל אלה טקטיקות משפטית שהנשיא נוקט בהן, יש להניח על סמך חוות דעת משפטיות שניתנות לו. ככל שאני מבינה, הטקטיקות האלה, בסופו של דבר לא יצלחו, במובן הזה שיגיע רגע האמת והנשיא יצטרך להחליט האם הוא משתמש בזכות השימוע, הרי זאת זכות ולא חובה, כן או לא. אם הוא משתמש בזכותו זאת, והיועץ המשפטי יחליט לאחר השימוע שהוא עומד על כתב האישום כפי שהוא, וודאי וודאי שהוא צריך להתפטר. הוא חייב להתפטר. אם הוא יחליט לוותר על זכותו, הוא נמצא בדיוק באותה סיטואציה, הוא חייב להתפטר.</w:t>
      </w:r>
    </w:p>
    <w:p w14:paraId="58B396E0" w14:textId="77777777" w:rsidR="000B52D1" w:rsidRPr="000B52D1" w:rsidRDefault="000B52D1" w:rsidP="000B52D1">
      <w:pPr>
        <w:bidi/>
        <w:jc w:val="both"/>
        <w:rPr>
          <w:rFonts w:cs="David" w:hint="cs"/>
          <w:rtl/>
        </w:rPr>
      </w:pPr>
    </w:p>
    <w:p w14:paraId="7CB00216" w14:textId="77777777" w:rsidR="000B52D1" w:rsidRPr="000B52D1" w:rsidRDefault="000B52D1" w:rsidP="000B52D1">
      <w:pPr>
        <w:bidi/>
        <w:jc w:val="both"/>
        <w:rPr>
          <w:rFonts w:cs="David" w:hint="cs"/>
          <w:rtl/>
        </w:rPr>
      </w:pPr>
      <w:r w:rsidRPr="000B52D1">
        <w:rPr>
          <w:rFonts w:cs="David" w:hint="cs"/>
          <w:u w:val="single"/>
          <w:rtl/>
        </w:rPr>
        <w:t>זהבה גלאון:</w:t>
      </w:r>
    </w:p>
    <w:p w14:paraId="074D09B8" w14:textId="77777777" w:rsidR="000B52D1" w:rsidRPr="000B52D1" w:rsidRDefault="000B52D1" w:rsidP="000B52D1">
      <w:pPr>
        <w:bidi/>
        <w:jc w:val="both"/>
        <w:rPr>
          <w:rFonts w:cs="David" w:hint="cs"/>
          <w:rtl/>
        </w:rPr>
      </w:pPr>
    </w:p>
    <w:p w14:paraId="317A97E9" w14:textId="77777777" w:rsidR="000B52D1" w:rsidRPr="000B52D1" w:rsidRDefault="000B52D1" w:rsidP="000B52D1">
      <w:pPr>
        <w:bidi/>
        <w:jc w:val="both"/>
        <w:rPr>
          <w:rFonts w:cs="David" w:hint="cs"/>
          <w:rtl/>
        </w:rPr>
      </w:pPr>
      <w:r w:rsidRPr="000B52D1">
        <w:rPr>
          <w:rFonts w:cs="David" w:hint="cs"/>
          <w:rtl/>
        </w:rPr>
        <w:tab/>
        <w:t xml:space="preserve"> עד להודעה אחרת זאת לא טקטיקה? לא עושים צחוק מחברי הכנסת. </w:t>
      </w:r>
    </w:p>
    <w:p w14:paraId="472284BC" w14:textId="77777777" w:rsidR="000B52D1" w:rsidRPr="000B52D1" w:rsidRDefault="000B52D1" w:rsidP="000B52D1">
      <w:pPr>
        <w:bidi/>
        <w:jc w:val="both"/>
        <w:rPr>
          <w:rFonts w:cs="David" w:hint="cs"/>
          <w:rtl/>
        </w:rPr>
      </w:pPr>
    </w:p>
    <w:p w14:paraId="124AF7E4"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6114A644" w14:textId="77777777" w:rsidR="000B52D1" w:rsidRPr="000B52D1" w:rsidRDefault="000B52D1" w:rsidP="000B52D1">
      <w:pPr>
        <w:bidi/>
        <w:jc w:val="both"/>
        <w:rPr>
          <w:rFonts w:cs="David" w:hint="cs"/>
          <w:u w:val="single"/>
          <w:rtl/>
        </w:rPr>
      </w:pPr>
    </w:p>
    <w:p w14:paraId="703B60A2" w14:textId="77777777" w:rsidR="000B52D1" w:rsidRPr="000B52D1" w:rsidRDefault="000B52D1" w:rsidP="000B52D1">
      <w:pPr>
        <w:bidi/>
        <w:jc w:val="both"/>
        <w:rPr>
          <w:rFonts w:cs="David" w:hint="cs"/>
          <w:rtl/>
        </w:rPr>
      </w:pPr>
      <w:r w:rsidRPr="000B52D1">
        <w:rPr>
          <w:rFonts w:cs="David" w:hint="cs"/>
          <w:rtl/>
        </w:rPr>
        <w:tab/>
        <w:t xml:space="preserve">הנשיא יכול להפסיק את הנבצרות בכל רגע נתון. </w:t>
      </w:r>
    </w:p>
    <w:p w14:paraId="30F71034" w14:textId="77777777" w:rsidR="000B52D1" w:rsidRPr="000B52D1" w:rsidRDefault="000B52D1" w:rsidP="000B52D1">
      <w:pPr>
        <w:bidi/>
        <w:jc w:val="both"/>
        <w:rPr>
          <w:rFonts w:cs="David" w:hint="cs"/>
          <w:rtl/>
        </w:rPr>
      </w:pPr>
    </w:p>
    <w:p w14:paraId="11355D5B"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474B23F4" w14:textId="77777777" w:rsidR="000B52D1" w:rsidRPr="000B52D1" w:rsidRDefault="000B52D1" w:rsidP="000B52D1">
      <w:pPr>
        <w:bidi/>
        <w:jc w:val="both"/>
        <w:rPr>
          <w:rFonts w:cs="David" w:hint="cs"/>
          <w:u w:val="single"/>
          <w:rtl/>
        </w:rPr>
      </w:pPr>
    </w:p>
    <w:p w14:paraId="28AF34D0" w14:textId="77777777" w:rsidR="000B52D1" w:rsidRPr="000B52D1" w:rsidRDefault="000B52D1" w:rsidP="000B52D1">
      <w:pPr>
        <w:bidi/>
        <w:jc w:val="both"/>
        <w:rPr>
          <w:rFonts w:cs="David" w:hint="cs"/>
          <w:rtl/>
        </w:rPr>
      </w:pPr>
      <w:r w:rsidRPr="000B52D1">
        <w:rPr>
          <w:rFonts w:cs="David" w:hint="cs"/>
          <w:rtl/>
        </w:rPr>
        <w:tab/>
        <w:t xml:space="preserve"> בכל מקרה הוא יכול.</w:t>
      </w:r>
    </w:p>
    <w:p w14:paraId="6489DBFD" w14:textId="77777777" w:rsidR="000B52D1" w:rsidRPr="000B52D1" w:rsidRDefault="000B52D1" w:rsidP="000B52D1">
      <w:pPr>
        <w:bidi/>
        <w:jc w:val="both"/>
        <w:rPr>
          <w:rFonts w:cs="David" w:hint="cs"/>
          <w:rtl/>
        </w:rPr>
      </w:pPr>
    </w:p>
    <w:p w14:paraId="17C95D3E" w14:textId="77777777" w:rsidR="000B52D1" w:rsidRPr="000B52D1" w:rsidRDefault="000B52D1" w:rsidP="000B52D1">
      <w:pPr>
        <w:bidi/>
        <w:jc w:val="both"/>
        <w:rPr>
          <w:rFonts w:cs="David" w:hint="cs"/>
          <w:rtl/>
        </w:rPr>
      </w:pPr>
      <w:r w:rsidRPr="000B52D1">
        <w:rPr>
          <w:rFonts w:cs="David" w:hint="cs"/>
          <w:u w:val="single"/>
          <w:rtl/>
        </w:rPr>
        <w:t>נורית אלשטיין:</w:t>
      </w:r>
    </w:p>
    <w:p w14:paraId="230ACF51" w14:textId="77777777" w:rsidR="000B52D1" w:rsidRPr="000B52D1" w:rsidRDefault="000B52D1" w:rsidP="000B52D1">
      <w:pPr>
        <w:bidi/>
        <w:jc w:val="both"/>
        <w:rPr>
          <w:rFonts w:cs="David" w:hint="cs"/>
          <w:rtl/>
        </w:rPr>
      </w:pPr>
    </w:p>
    <w:p w14:paraId="70C02E50" w14:textId="77777777" w:rsidR="000B52D1" w:rsidRPr="000B52D1" w:rsidRDefault="000B52D1" w:rsidP="000B52D1">
      <w:pPr>
        <w:bidi/>
        <w:jc w:val="both"/>
        <w:rPr>
          <w:rFonts w:cs="David" w:hint="cs"/>
          <w:rtl/>
        </w:rPr>
      </w:pPr>
      <w:r w:rsidRPr="000B52D1">
        <w:rPr>
          <w:rFonts w:cs="David" w:hint="cs"/>
          <w:rtl/>
        </w:rPr>
        <w:tab/>
        <w:t>גם ככה הוא יכול. הוא יכול בכל עת, בין אם אנחנו מאשרים עד לתום תקופת כהונתו ובין אם אנחנו מאשרים תקופה פחותה מזאת. הוא יכול בכל עת על פי חוק היסוד. אלא שכאשר, וזאת להערת חברת הכנסת גלאון: נניח שמדובר בטקטיקה, מה היא מועילה לו?</w:t>
      </w:r>
    </w:p>
    <w:p w14:paraId="17BDB5BD" w14:textId="77777777" w:rsidR="000B52D1" w:rsidRPr="000B52D1" w:rsidRDefault="000B52D1" w:rsidP="000B52D1">
      <w:pPr>
        <w:bidi/>
        <w:jc w:val="both"/>
        <w:rPr>
          <w:rFonts w:cs="David" w:hint="cs"/>
          <w:rtl/>
        </w:rPr>
      </w:pPr>
    </w:p>
    <w:p w14:paraId="63F1E51B" w14:textId="77777777" w:rsidR="000B52D1" w:rsidRPr="000B52D1" w:rsidRDefault="000B52D1" w:rsidP="000B52D1">
      <w:pPr>
        <w:bidi/>
        <w:jc w:val="both"/>
        <w:rPr>
          <w:rFonts w:cs="David" w:hint="cs"/>
          <w:rtl/>
        </w:rPr>
      </w:pPr>
      <w:r w:rsidRPr="000B52D1">
        <w:rPr>
          <w:rFonts w:cs="David" w:hint="cs"/>
          <w:u w:val="single"/>
          <w:rtl/>
        </w:rPr>
        <w:t>זהבה גלאון:</w:t>
      </w:r>
    </w:p>
    <w:p w14:paraId="51EF27A8" w14:textId="77777777" w:rsidR="000B52D1" w:rsidRPr="000B52D1" w:rsidRDefault="000B52D1" w:rsidP="000B52D1">
      <w:pPr>
        <w:bidi/>
        <w:jc w:val="both"/>
        <w:rPr>
          <w:rFonts w:cs="David" w:hint="cs"/>
          <w:rtl/>
        </w:rPr>
      </w:pPr>
    </w:p>
    <w:p w14:paraId="5ED1329E" w14:textId="77777777" w:rsidR="000B52D1" w:rsidRPr="000B52D1" w:rsidRDefault="000B52D1" w:rsidP="000B52D1">
      <w:pPr>
        <w:bidi/>
        <w:jc w:val="both"/>
        <w:rPr>
          <w:rFonts w:cs="David" w:hint="cs"/>
          <w:rtl/>
        </w:rPr>
      </w:pPr>
      <w:r w:rsidRPr="000B52D1">
        <w:rPr>
          <w:rFonts w:cs="David" w:hint="cs"/>
          <w:rtl/>
        </w:rPr>
        <w:tab/>
        <w:t xml:space="preserve"> גדעון הסביר מה היא מועילה. </w:t>
      </w:r>
    </w:p>
    <w:p w14:paraId="1A8FC865" w14:textId="77777777" w:rsidR="000B52D1" w:rsidRPr="000B52D1" w:rsidRDefault="000B52D1" w:rsidP="000B52D1">
      <w:pPr>
        <w:bidi/>
        <w:jc w:val="both"/>
        <w:rPr>
          <w:rFonts w:cs="David" w:hint="cs"/>
          <w:rtl/>
        </w:rPr>
      </w:pPr>
    </w:p>
    <w:p w14:paraId="19077ADF" w14:textId="77777777" w:rsidR="000B52D1" w:rsidRPr="000B52D1" w:rsidRDefault="000B52D1" w:rsidP="000B52D1">
      <w:pPr>
        <w:bidi/>
        <w:jc w:val="both"/>
        <w:rPr>
          <w:rFonts w:cs="David" w:hint="cs"/>
          <w:rtl/>
        </w:rPr>
      </w:pPr>
      <w:r w:rsidRPr="000B52D1">
        <w:rPr>
          <w:rFonts w:cs="David" w:hint="cs"/>
          <w:u w:val="single"/>
          <w:rtl/>
        </w:rPr>
        <w:t>נורית אלשטיין:</w:t>
      </w:r>
    </w:p>
    <w:p w14:paraId="4F018EFC" w14:textId="77777777" w:rsidR="000B52D1" w:rsidRPr="000B52D1" w:rsidRDefault="000B52D1" w:rsidP="000B52D1">
      <w:pPr>
        <w:bidi/>
        <w:jc w:val="both"/>
        <w:rPr>
          <w:rFonts w:cs="David" w:hint="cs"/>
          <w:rtl/>
        </w:rPr>
      </w:pPr>
    </w:p>
    <w:p w14:paraId="09D72873" w14:textId="77777777" w:rsidR="000B52D1" w:rsidRPr="000B52D1" w:rsidRDefault="000B52D1" w:rsidP="000B52D1">
      <w:pPr>
        <w:bidi/>
        <w:jc w:val="both"/>
        <w:rPr>
          <w:rFonts w:cs="David" w:hint="cs"/>
          <w:rtl/>
        </w:rPr>
      </w:pPr>
      <w:r w:rsidRPr="000B52D1">
        <w:rPr>
          <w:rFonts w:cs="David" w:hint="cs"/>
          <w:rtl/>
        </w:rPr>
        <w:tab/>
        <w:t>כיוון שאני מתקשה לראות כיצד בנסיבות שבהן יקיים את ההתחייבות לבג"צ כפי שקיימת, הנשיא עמד בה עד כה. היועץ המשפטי לממשלה הופיע בפני הוועדה ואמר את דברו, כולל שבנסיבות שנוצרו, אישור הנבצרות מהווה איזשהו כלי שמאזן בין האינטרסים השונים או בין ההיבטים השונים.</w:t>
      </w:r>
    </w:p>
    <w:p w14:paraId="1E378185" w14:textId="77777777" w:rsidR="000B52D1" w:rsidRPr="000B52D1" w:rsidRDefault="000B52D1" w:rsidP="000B52D1">
      <w:pPr>
        <w:bidi/>
        <w:jc w:val="both"/>
        <w:rPr>
          <w:rFonts w:cs="David" w:hint="cs"/>
          <w:rtl/>
        </w:rPr>
      </w:pPr>
    </w:p>
    <w:p w14:paraId="52709891"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4499D6EE" w14:textId="77777777" w:rsidR="000B52D1" w:rsidRPr="000B52D1" w:rsidRDefault="000B52D1" w:rsidP="000B52D1">
      <w:pPr>
        <w:bidi/>
        <w:jc w:val="both"/>
        <w:rPr>
          <w:rFonts w:cs="David" w:hint="cs"/>
          <w:u w:val="single"/>
          <w:rtl/>
        </w:rPr>
      </w:pPr>
    </w:p>
    <w:p w14:paraId="5CD743A6" w14:textId="77777777" w:rsidR="000B52D1" w:rsidRPr="000B52D1" w:rsidRDefault="000B52D1" w:rsidP="000B52D1">
      <w:pPr>
        <w:bidi/>
        <w:jc w:val="both"/>
        <w:rPr>
          <w:rFonts w:cs="David" w:hint="cs"/>
          <w:rtl/>
        </w:rPr>
      </w:pPr>
      <w:r w:rsidRPr="000B52D1">
        <w:rPr>
          <w:rFonts w:cs="David" w:hint="cs"/>
          <w:rtl/>
        </w:rPr>
        <w:tab/>
        <w:t xml:space="preserve"> הוא לא חיווה את דעתו לעניין הנבצרות. הוא לא היה פה בהקשר של הנבצרות וגברתי לא תישען על היועץ המשפטי בעניין הנבצרות.</w:t>
      </w:r>
    </w:p>
    <w:p w14:paraId="494B1351" w14:textId="77777777" w:rsidR="000B52D1" w:rsidRPr="000B52D1" w:rsidRDefault="000B52D1" w:rsidP="000B52D1">
      <w:pPr>
        <w:bidi/>
        <w:jc w:val="both"/>
        <w:rPr>
          <w:rFonts w:cs="David" w:hint="cs"/>
          <w:rtl/>
        </w:rPr>
      </w:pPr>
    </w:p>
    <w:p w14:paraId="6030E65C" w14:textId="77777777" w:rsidR="000B52D1" w:rsidRPr="000B52D1" w:rsidRDefault="000B52D1" w:rsidP="000B52D1">
      <w:pPr>
        <w:bidi/>
        <w:jc w:val="both"/>
        <w:rPr>
          <w:rFonts w:cs="David" w:hint="cs"/>
          <w:rtl/>
        </w:rPr>
      </w:pPr>
      <w:r w:rsidRPr="000B52D1">
        <w:rPr>
          <w:rFonts w:cs="David" w:hint="cs"/>
          <w:u w:val="single"/>
          <w:rtl/>
        </w:rPr>
        <w:t>נורית אלשטיין:</w:t>
      </w:r>
    </w:p>
    <w:p w14:paraId="4F0252C1" w14:textId="77777777" w:rsidR="000B52D1" w:rsidRPr="000B52D1" w:rsidRDefault="000B52D1" w:rsidP="000B52D1">
      <w:pPr>
        <w:bidi/>
        <w:jc w:val="both"/>
        <w:rPr>
          <w:rFonts w:cs="David" w:hint="cs"/>
          <w:rtl/>
        </w:rPr>
      </w:pPr>
    </w:p>
    <w:p w14:paraId="272D8F34" w14:textId="77777777" w:rsidR="000B52D1" w:rsidRPr="000B52D1" w:rsidRDefault="000B52D1" w:rsidP="000B52D1">
      <w:pPr>
        <w:bidi/>
        <w:jc w:val="both"/>
        <w:rPr>
          <w:rFonts w:cs="David" w:hint="cs"/>
          <w:rtl/>
        </w:rPr>
      </w:pPr>
      <w:r w:rsidRPr="000B52D1">
        <w:rPr>
          <w:rFonts w:cs="David" w:hint="cs"/>
          <w:rtl/>
        </w:rPr>
        <w:tab/>
        <w:t xml:space="preserve">אני אפנה אותך לדברים שהוא אמר. </w:t>
      </w:r>
    </w:p>
    <w:p w14:paraId="19DB969C" w14:textId="77777777" w:rsidR="000B52D1" w:rsidRPr="000B52D1" w:rsidRDefault="000B52D1" w:rsidP="000B52D1">
      <w:pPr>
        <w:bidi/>
        <w:jc w:val="both"/>
        <w:rPr>
          <w:rFonts w:cs="David" w:hint="cs"/>
          <w:rtl/>
        </w:rPr>
      </w:pPr>
    </w:p>
    <w:p w14:paraId="182D948C"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7A88957" w14:textId="77777777" w:rsidR="000B52D1" w:rsidRPr="000B52D1" w:rsidRDefault="000B52D1" w:rsidP="000B52D1">
      <w:pPr>
        <w:bidi/>
        <w:jc w:val="both"/>
        <w:rPr>
          <w:rFonts w:cs="David" w:hint="cs"/>
          <w:u w:val="single"/>
          <w:rtl/>
        </w:rPr>
      </w:pPr>
    </w:p>
    <w:p w14:paraId="07A99737" w14:textId="77777777" w:rsidR="000B52D1" w:rsidRPr="000B52D1" w:rsidRDefault="000B52D1" w:rsidP="000B52D1">
      <w:pPr>
        <w:bidi/>
        <w:ind w:firstLine="567"/>
        <w:jc w:val="both"/>
        <w:rPr>
          <w:rFonts w:cs="David" w:hint="cs"/>
          <w:rtl/>
        </w:rPr>
      </w:pPr>
      <w:r w:rsidRPr="000B52D1">
        <w:rPr>
          <w:rFonts w:cs="David" w:hint="cs"/>
          <w:rtl/>
        </w:rPr>
        <w:t xml:space="preserve">הוא אמר דברים שונים. </w:t>
      </w:r>
    </w:p>
    <w:p w14:paraId="101ACCD6" w14:textId="77777777" w:rsidR="000B52D1" w:rsidRPr="000B52D1" w:rsidRDefault="000B52D1" w:rsidP="000B52D1">
      <w:pPr>
        <w:bidi/>
        <w:jc w:val="both"/>
        <w:rPr>
          <w:rFonts w:cs="David" w:hint="cs"/>
          <w:rtl/>
        </w:rPr>
      </w:pPr>
    </w:p>
    <w:p w14:paraId="6F30D587" w14:textId="77777777" w:rsidR="000B52D1" w:rsidRPr="000B52D1" w:rsidRDefault="000B52D1" w:rsidP="000B52D1">
      <w:pPr>
        <w:bidi/>
        <w:jc w:val="both"/>
        <w:rPr>
          <w:rFonts w:cs="David" w:hint="cs"/>
          <w:u w:val="single"/>
          <w:rtl/>
        </w:rPr>
      </w:pPr>
      <w:r w:rsidRPr="000B52D1">
        <w:rPr>
          <w:rFonts w:cs="David" w:hint="cs"/>
          <w:u w:val="single"/>
          <w:rtl/>
        </w:rPr>
        <w:t>נורית אלשטיין:</w:t>
      </w:r>
    </w:p>
    <w:p w14:paraId="3F7C8731" w14:textId="77777777" w:rsidR="000B52D1" w:rsidRPr="000B52D1" w:rsidRDefault="000B52D1" w:rsidP="000B52D1">
      <w:pPr>
        <w:bidi/>
        <w:jc w:val="both"/>
        <w:rPr>
          <w:rFonts w:cs="David" w:hint="cs"/>
          <w:u w:val="single"/>
          <w:rtl/>
        </w:rPr>
      </w:pPr>
    </w:p>
    <w:p w14:paraId="275B330D" w14:textId="77777777" w:rsidR="000B52D1" w:rsidRPr="000B52D1" w:rsidRDefault="000B52D1" w:rsidP="000B52D1">
      <w:pPr>
        <w:bidi/>
        <w:ind w:firstLine="567"/>
        <w:jc w:val="both"/>
        <w:rPr>
          <w:rFonts w:cs="David" w:hint="cs"/>
          <w:rtl/>
        </w:rPr>
      </w:pPr>
      <w:r w:rsidRPr="000B52D1">
        <w:rPr>
          <w:rFonts w:cs="David" w:hint="cs"/>
          <w:rtl/>
        </w:rPr>
        <w:t xml:space="preserve">למרות שאני סבורה שבאמת הניסוח הוא לא המוצלח ביותר, דהיינו, "עד להודעה אחרת" הרי אי אפשר להבין את הנוסח הזה אלא בדרך הבאה, כך לפחות אני מבינה זאת:  להאריך את הנבצרות עד להודעה אחרת, קרי, ככל שהיועץ המשפטי לממשלה יודיע שנתגבשה עילה להגשת כתב אישום לאחר השימוע, הוא יתפטר מתפקידו. ככל שהוא יוותר על השימוע, הוא יתפטר מתפקידו. היה והיועץ המשפטי לממשלה יחליט, לאחר השימוע, שאין בכלל כתב אישום בכלל, אז אם הוא מבקש עד להודעה אחרת ואתם מאשרים עד ל-15 לחודש, קרי, עד לסיום כהונתו, הוא יצטרך להפסיק את הנבצרות שלו. אבל אם אתם מאשרים לפי המוקדם יותר, כפי שדיבר - - - </w:t>
      </w:r>
    </w:p>
    <w:p w14:paraId="70C241CD" w14:textId="77777777" w:rsidR="000B52D1" w:rsidRPr="000B52D1" w:rsidRDefault="000B52D1" w:rsidP="000B52D1">
      <w:pPr>
        <w:bidi/>
        <w:jc w:val="both"/>
        <w:rPr>
          <w:rFonts w:cs="David" w:hint="cs"/>
          <w:rtl/>
        </w:rPr>
      </w:pPr>
    </w:p>
    <w:p w14:paraId="67634BA2"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675970EC" w14:textId="77777777" w:rsidR="000B52D1" w:rsidRPr="000B52D1" w:rsidRDefault="000B52D1" w:rsidP="000B52D1">
      <w:pPr>
        <w:bidi/>
        <w:jc w:val="both"/>
        <w:rPr>
          <w:rFonts w:cs="David" w:hint="cs"/>
          <w:u w:val="single"/>
          <w:rtl/>
        </w:rPr>
      </w:pPr>
    </w:p>
    <w:p w14:paraId="6D4DFD3A" w14:textId="77777777" w:rsidR="000B52D1" w:rsidRPr="000B52D1" w:rsidRDefault="000B52D1" w:rsidP="000B52D1">
      <w:pPr>
        <w:bidi/>
        <w:jc w:val="both"/>
        <w:rPr>
          <w:rFonts w:cs="David" w:hint="cs"/>
          <w:rtl/>
        </w:rPr>
      </w:pPr>
      <w:r w:rsidRPr="000B52D1">
        <w:rPr>
          <w:rFonts w:cs="David" w:hint="cs"/>
          <w:rtl/>
        </w:rPr>
        <w:tab/>
        <w:t xml:space="preserve">זה לא שהצעתי. אני מתנגד לבקשה אבל אני מציע לאשר את הבקשה ולא את הנוסח המשופר של הבקשה. שהרי ממילא "עד להודעה אחרת" זה דבר שהוא יכול להודיע בכל עת. </w:t>
      </w:r>
    </w:p>
    <w:p w14:paraId="63F87EB2" w14:textId="77777777" w:rsidR="000B52D1" w:rsidRPr="000B52D1" w:rsidRDefault="000B52D1" w:rsidP="000B52D1">
      <w:pPr>
        <w:bidi/>
        <w:jc w:val="both"/>
        <w:rPr>
          <w:rFonts w:cs="David" w:hint="cs"/>
          <w:rtl/>
        </w:rPr>
      </w:pPr>
    </w:p>
    <w:p w14:paraId="4F2170C5" w14:textId="77777777" w:rsidR="000B52D1" w:rsidRPr="000B52D1" w:rsidRDefault="000B52D1" w:rsidP="000B52D1">
      <w:pPr>
        <w:bidi/>
        <w:jc w:val="both"/>
        <w:rPr>
          <w:rFonts w:cs="David" w:hint="cs"/>
          <w:rtl/>
        </w:rPr>
      </w:pPr>
      <w:r w:rsidRPr="000B52D1">
        <w:rPr>
          <w:rFonts w:cs="David" w:hint="cs"/>
          <w:u w:val="single"/>
          <w:rtl/>
        </w:rPr>
        <w:t>נורית אלשטיין:</w:t>
      </w:r>
    </w:p>
    <w:p w14:paraId="50F003F1" w14:textId="77777777" w:rsidR="000B52D1" w:rsidRPr="000B52D1" w:rsidRDefault="000B52D1" w:rsidP="000B52D1">
      <w:pPr>
        <w:bidi/>
        <w:jc w:val="both"/>
        <w:rPr>
          <w:rFonts w:cs="David" w:hint="cs"/>
          <w:rtl/>
        </w:rPr>
      </w:pPr>
    </w:p>
    <w:p w14:paraId="22D40E3E" w14:textId="77777777" w:rsidR="000B52D1" w:rsidRPr="000B52D1" w:rsidRDefault="000B52D1" w:rsidP="000B52D1">
      <w:pPr>
        <w:bidi/>
        <w:jc w:val="both"/>
        <w:rPr>
          <w:rFonts w:cs="David" w:hint="cs"/>
          <w:rtl/>
        </w:rPr>
      </w:pPr>
      <w:r w:rsidRPr="000B52D1">
        <w:rPr>
          <w:rFonts w:cs="David" w:hint="cs"/>
          <w:rtl/>
        </w:rPr>
        <w:tab/>
        <w:t xml:space="preserve">נכון. </w:t>
      </w:r>
    </w:p>
    <w:p w14:paraId="3C332442" w14:textId="77777777" w:rsidR="000B52D1" w:rsidRPr="000B52D1" w:rsidRDefault="000B52D1" w:rsidP="000B52D1">
      <w:pPr>
        <w:bidi/>
        <w:jc w:val="both"/>
        <w:rPr>
          <w:rFonts w:cs="David" w:hint="cs"/>
          <w:rtl/>
        </w:rPr>
      </w:pPr>
    </w:p>
    <w:p w14:paraId="1102D99C"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35630326" w14:textId="77777777" w:rsidR="000B52D1" w:rsidRPr="000B52D1" w:rsidRDefault="000B52D1" w:rsidP="000B52D1">
      <w:pPr>
        <w:bidi/>
        <w:jc w:val="both"/>
        <w:rPr>
          <w:rFonts w:cs="David" w:hint="cs"/>
          <w:u w:val="single"/>
          <w:rtl/>
        </w:rPr>
      </w:pPr>
    </w:p>
    <w:p w14:paraId="327C9B9A" w14:textId="77777777" w:rsidR="000B52D1" w:rsidRPr="000B52D1" w:rsidRDefault="000B52D1" w:rsidP="000B52D1">
      <w:pPr>
        <w:bidi/>
        <w:jc w:val="both"/>
        <w:rPr>
          <w:rFonts w:cs="David" w:hint="cs"/>
          <w:rtl/>
        </w:rPr>
      </w:pPr>
      <w:r w:rsidRPr="000B52D1">
        <w:rPr>
          <w:rFonts w:cs="David" w:hint="cs"/>
          <w:rtl/>
        </w:rPr>
        <w:tab/>
        <w:t xml:space="preserve">אז אל תתני לו מעל החגורה את ה"שלייקס". </w:t>
      </w:r>
    </w:p>
    <w:p w14:paraId="716A31C4" w14:textId="77777777" w:rsidR="000B52D1" w:rsidRPr="000B52D1" w:rsidRDefault="000B52D1" w:rsidP="000B52D1">
      <w:pPr>
        <w:bidi/>
        <w:jc w:val="both"/>
        <w:rPr>
          <w:rFonts w:cs="David" w:hint="cs"/>
          <w:rtl/>
        </w:rPr>
      </w:pPr>
    </w:p>
    <w:p w14:paraId="12042FB5" w14:textId="77777777" w:rsidR="000B52D1" w:rsidRPr="000B52D1" w:rsidRDefault="000B52D1" w:rsidP="000B52D1">
      <w:pPr>
        <w:bidi/>
        <w:jc w:val="both"/>
        <w:rPr>
          <w:rFonts w:cs="David" w:hint="cs"/>
          <w:u w:val="single"/>
          <w:rtl/>
        </w:rPr>
      </w:pPr>
      <w:r w:rsidRPr="000B52D1">
        <w:rPr>
          <w:rFonts w:cs="David" w:hint="cs"/>
          <w:u w:val="single"/>
          <w:rtl/>
        </w:rPr>
        <w:t>נורית אלשטיין:</w:t>
      </w:r>
    </w:p>
    <w:p w14:paraId="45A6DDD6" w14:textId="77777777" w:rsidR="000B52D1" w:rsidRPr="000B52D1" w:rsidRDefault="000B52D1" w:rsidP="000B52D1">
      <w:pPr>
        <w:bidi/>
        <w:jc w:val="both"/>
        <w:rPr>
          <w:rFonts w:cs="David" w:hint="cs"/>
          <w:u w:val="single"/>
          <w:rtl/>
        </w:rPr>
      </w:pPr>
    </w:p>
    <w:p w14:paraId="2D994597" w14:textId="77777777" w:rsidR="000B52D1" w:rsidRPr="000B52D1" w:rsidRDefault="000B52D1" w:rsidP="000B52D1">
      <w:pPr>
        <w:bidi/>
        <w:jc w:val="both"/>
        <w:rPr>
          <w:rFonts w:cs="David" w:hint="cs"/>
          <w:rtl/>
        </w:rPr>
      </w:pPr>
      <w:r w:rsidRPr="000B52D1">
        <w:rPr>
          <w:rFonts w:cs="David" w:hint="cs"/>
          <w:rtl/>
        </w:rPr>
        <w:tab/>
        <w:t xml:space="preserve">אני רק אומרת שלגישתך, חבר הכנסת סער, ובוא נתאר סיטואציה היפותטית שלא תקרה, אבל רק לשם הדיון האינטלקטואלי: היה והיועץ המשפטי לממשלה יודיע לאחר השימוע שאין כתב אישום בכלל, לגישתך, באותו רגע הוא נשיא. לגישתי הוא צריך להודיע על הפסקת הנבצרות.  </w:t>
      </w:r>
    </w:p>
    <w:p w14:paraId="6C0F8C71" w14:textId="77777777" w:rsidR="000B52D1" w:rsidRPr="000B52D1" w:rsidRDefault="000B52D1" w:rsidP="000B52D1">
      <w:pPr>
        <w:bidi/>
        <w:jc w:val="both"/>
        <w:rPr>
          <w:rFonts w:cs="David" w:hint="cs"/>
          <w:rtl/>
        </w:rPr>
      </w:pPr>
    </w:p>
    <w:p w14:paraId="2B8BBC0B"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AB9C88A" w14:textId="77777777" w:rsidR="000B52D1" w:rsidRPr="000B52D1" w:rsidRDefault="000B52D1" w:rsidP="000B52D1">
      <w:pPr>
        <w:bidi/>
        <w:jc w:val="both"/>
        <w:rPr>
          <w:rFonts w:cs="David" w:hint="cs"/>
          <w:u w:val="single"/>
          <w:rtl/>
        </w:rPr>
      </w:pPr>
    </w:p>
    <w:p w14:paraId="344F281B" w14:textId="77777777" w:rsidR="000B52D1" w:rsidRPr="000B52D1" w:rsidRDefault="000B52D1" w:rsidP="000B52D1">
      <w:pPr>
        <w:bidi/>
        <w:jc w:val="both"/>
        <w:rPr>
          <w:rFonts w:cs="David" w:hint="cs"/>
          <w:rtl/>
        </w:rPr>
      </w:pPr>
      <w:r w:rsidRPr="000B52D1">
        <w:rPr>
          <w:rFonts w:cs="David" w:hint="cs"/>
          <w:rtl/>
        </w:rPr>
        <w:tab/>
        <w:t xml:space="preserve"> למה את שמה מילים בפי?</w:t>
      </w:r>
    </w:p>
    <w:p w14:paraId="5BC262B5" w14:textId="77777777" w:rsidR="000B52D1" w:rsidRPr="000B52D1" w:rsidRDefault="000B52D1" w:rsidP="000B52D1">
      <w:pPr>
        <w:bidi/>
        <w:jc w:val="both"/>
        <w:rPr>
          <w:rFonts w:cs="David" w:hint="cs"/>
          <w:rtl/>
        </w:rPr>
      </w:pPr>
    </w:p>
    <w:p w14:paraId="4B519DDC" w14:textId="77777777" w:rsidR="000B52D1" w:rsidRPr="000B52D1" w:rsidRDefault="000B52D1" w:rsidP="000B52D1">
      <w:pPr>
        <w:bidi/>
        <w:jc w:val="both"/>
        <w:rPr>
          <w:rFonts w:cs="David" w:hint="cs"/>
          <w:u w:val="single"/>
          <w:rtl/>
        </w:rPr>
      </w:pPr>
      <w:r w:rsidRPr="000B52D1">
        <w:rPr>
          <w:rFonts w:cs="David" w:hint="cs"/>
          <w:u w:val="single"/>
          <w:rtl/>
        </w:rPr>
        <w:t>נורית אלשטיין:</w:t>
      </w:r>
    </w:p>
    <w:p w14:paraId="1521CE2D" w14:textId="77777777" w:rsidR="000B52D1" w:rsidRPr="000B52D1" w:rsidRDefault="000B52D1" w:rsidP="000B52D1">
      <w:pPr>
        <w:bidi/>
        <w:jc w:val="both"/>
        <w:rPr>
          <w:rFonts w:cs="David" w:hint="cs"/>
          <w:u w:val="single"/>
          <w:rtl/>
        </w:rPr>
      </w:pPr>
    </w:p>
    <w:p w14:paraId="4CEF523D" w14:textId="77777777" w:rsidR="000B52D1" w:rsidRPr="000B52D1" w:rsidRDefault="000B52D1" w:rsidP="000B52D1">
      <w:pPr>
        <w:bidi/>
        <w:jc w:val="both"/>
        <w:rPr>
          <w:rFonts w:cs="David" w:hint="cs"/>
          <w:rtl/>
        </w:rPr>
      </w:pPr>
      <w:r w:rsidRPr="000B52D1">
        <w:rPr>
          <w:rFonts w:cs="David" w:hint="cs"/>
          <w:rtl/>
        </w:rPr>
        <w:tab/>
        <w:t xml:space="preserve">סליחה, ככה הבנתי. </w:t>
      </w:r>
    </w:p>
    <w:p w14:paraId="1432C95A" w14:textId="77777777" w:rsidR="000B52D1" w:rsidRPr="000B52D1" w:rsidRDefault="000B52D1" w:rsidP="000B52D1">
      <w:pPr>
        <w:bidi/>
        <w:jc w:val="both"/>
        <w:rPr>
          <w:rFonts w:cs="David" w:hint="cs"/>
          <w:rtl/>
        </w:rPr>
      </w:pPr>
    </w:p>
    <w:p w14:paraId="7B633757"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84F06E8" w14:textId="77777777" w:rsidR="000B52D1" w:rsidRPr="000B52D1" w:rsidRDefault="000B52D1" w:rsidP="000B52D1">
      <w:pPr>
        <w:bidi/>
        <w:jc w:val="both"/>
        <w:rPr>
          <w:rFonts w:cs="David" w:hint="cs"/>
          <w:u w:val="single"/>
          <w:rtl/>
        </w:rPr>
      </w:pPr>
    </w:p>
    <w:p w14:paraId="7AC8C752" w14:textId="77777777" w:rsidR="000B52D1" w:rsidRPr="000B52D1" w:rsidRDefault="000B52D1" w:rsidP="000B52D1">
      <w:pPr>
        <w:bidi/>
        <w:jc w:val="both"/>
        <w:rPr>
          <w:rFonts w:cs="David" w:hint="cs"/>
          <w:rtl/>
        </w:rPr>
      </w:pPr>
      <w:r w:rsidRPr="000B52D1">
        <w:rPr>
          <w:rFonts w:cs="David" w:hint="cs"/>
          <w:rtl/>
        </w:rPr>
        <w:tab/>
        <w:t xml:space="preserve">אז קמה חובת ההודעה המתקיימת גם בלשון הבקשה. </w:t>
      </w:r>
    </w:p>
    <w:p w14:paraId="03939B37" w14:textId="77777777" w:rsidR="000B52D1" w:rsidRPr="000B52D1" w:rsidRDefault="000B52D1" w:rsidP="000B52D1">
      <w:pPr>
        <w:bidi/>
        <w:jc w:val="both"/>
        <w:rPr>
          <w:rFonts w:cs="David" w:hint="cs"/>
          <w:u w:val="single"/>
          <w:rtl/>
        </w:rPr>
      </w:pPr>
    </w:p>
    <w:p w14:paraId="50B63B5C"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7A1022F7" w14:textId="77777777" w:rsidR="000B52D1" w:rsidRPr="000B52D1" w:rsidRDefault="000B52D1" w:rsidP="000B52D1">
      <w:pPr>
        <w:bidi/>
        <w:jc w:val="both"/>
        <w:rPr>
          <w:rFonts w:cs="David" w:hint="cs"/>
          <w:rtl/>
        </w:rPr>
      </w:pPr>
    </w:p>
    <w:p w14:paraId="581A692C" w14:textId="77777777" w:rsidR="000B52D1" w:rsidRPr="000B52D1" w:rsidRDefault="000B52D1" w:rsidP="000B52D1">
      <w:pPr>
        <w:bidi/>
        <w:jc w:val="both"/>
        <w:rPr>
          <w:rFonts w:cs="David" w:hint="cs"/>
          <w:rtl/>
        </w:rPr>
      </w:pPr>
      <w:r w:rsidRPr="000B52D1">
        <w:rPr>
          <w:rFonts w:cs="David" w:hint="cs"/>
          <w:rtl/>
        </w:rPr>
        <w:tab/>
        <w:t xml:space="preserve"> אתה לא חייב להסביר אם לא קיבלת רשות דיבור.</w:t>
      </w:r>
    </w:p>
    <w:p w14:paraId="0841982D" w14:textId="77777777" w:rsidR="000B52D1" w:rsidRPr="000B52D1" w:rsidRDefault="000B52D1" w:rsidP="000B52D1">
      <w:pPr>
        <w:bidi/>
        <w:jc w:val="both"/>
        <w:rPr>
          <w:rFonts w:cs="David" w:hint="cs"/>
          <w:rtl/>
        </w:rPr>
      </w:pPr>
    </w:p>
    <w:p w14:paraId="5777ABFF"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50E3193" w14:textId="77777777" w:rsidR="000B52D1" w:rsidRPr="000B52D1" w:rsidRDefault="000B52D1" w:rsidP="000B52D1">
      <w:pPr>
        <w:bidi/>
        <w:jc w:val="both"/>
        <w:rPr>
          <w:rFonts w:cs="David" w:hint="cs"/>
          <w:u w:val="single"/>
          <w:rtl/>
        </w:rPr>
      </w:pPr>
    </w:p>
    <w:p w14:paraId="2C90A95F" w14:textId="77777777" w:rsidR="000B52D1" w:rsidRPr="000B52D1" w:rsidRDefault="000B52D1" w:rsidP="000B52D1">
      <w:pPr>
        <w:bidi/>
        <w:jc w:val="both"/>
        <w:rPr>
          <w:rFonts w:cs="David" w:hint="cs"/>
          <w:rtl/>
        </w:rPr>
      </w:pPr>
      <w:r w:rsidRPr="000B52D1">
        <w:rPr>
          <w:rFonts w:cs="David" w:hint="cs"/>
          <w:rtl/>
        </w:rPr>
        <w:tab/>
        <w:t>גברתי היושבת ראש, היא הפנתה את הדברים אלי. אני חייב להסביר.</w:t>
      </w:r>
    </w:p>
    <w:p w14:paraId="44BE7A9A" w14:textId="77777777" w:rsidR="000B52D1" w:rsidRPr="000B52D1" w:rsidRDefault="000B52D1" w:rsidP="000B52D1">
      <w:pPr>
        <w:bidi/>
        <w:jc w:val="both"/>
        <w:rPr>
          <w:rFonts w:cs="David" w:hint="cs"/>
          <w:rtl/>
        </w:rPr>
      </w:pPr>
    </w:p>
    <w:p w14:paraId="5A723EA9"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6BDAB5A1" w14:textId="77777777" w:rsidR="000B52D1" w:rsidRPr="000B52D1" w:rsidRDefault="000B52D1" w:rsidP="000B52D1">
      <w:pPr>
        <w:bidi/>
        <w:jc w:val="both"/>
        <w:rPr>
          <w:rFonts w:cs="David" w:hint="cs"/>
          <w:u w:val="single"/>
          <w:rtl/>
        </w:rPr>
      </w:pPr>
    </w:p>
    <w:p w14:paraId="4076D255" w14:textId="77777777" w:rsidR="000B52D1" w:rsidRPr="000B52D1" w:rsidRDefault="000B52D1" w:rsidP="000B52D1">
      <w:pPr>
        <w:bidi/>
        <w:jc w:val="both"/>
        <w:rPr>
          <w:rFonts w:cs="David" w:hint="cs"/>
          <w:rtl/>
        </w:rPr>
      </w:pPr>
      <w:r w:rsidRPr="000B52D1">
        <w:rPr>
          <w:rFonts w:cs="David" w:hint="cs"/>
          <w:rtl/>
        </w:rPr>
        <w:tab/>
        <w:t xml:space="preserve">אתה לא חייב להסביר אם לא קיבלת את רשות הדיבור. אתה תשיב ליועצת לאחר שתסיים את דבריה. </w:t>
      </w:r>
    </w:p>
    <w:p w14:paraId="296FCFA3" w14:textId="77777777" w:rsidR="000B52D1" w:rsidRPr="000B52D1" w:rsidRDefault="000B52D1" w:rsidP="000B52D1">
      <w:pPr>
        <w:bidi/>
        <w:jc w:val="both"/>
        <w:rPr>
          <w:rFonts w:cs="David" w:hint="cs"/>
          <w:rtl/>
        </w:rPr>
      </w:pPr>
    </w:p>
    <w:p w14:paraId="417D6201" w14:textId="77777777" w:rsidR="000B52D1" w:rsidRPr="000B52D1" w:rsidRDefault="000B52D1" w:rsidP="000B52D1">
      <w:pPr>
        <w:bidi/>
        <w:jc w:val="both"/>
        <w:rPr>
          <w:rFonts w:cs="David" w:hint="cs"/>
          <w:rtl/>
        </w:rPr>
      </w:pPr>
      <w:r w:rsidRPr="000B52D1">
        <w:rPr>
          <w:rFonts w:cs="David" w:hint="cs"/>
          <w:u w:val="single"/>
          <w:rtl/>
        </w:rPr>
        <w:t>נורית אלשטיין:</w:t>
      </w:r>
    </w:p>
    <w:p w14:paraId="02258647" w14:textId="77777777" w:rsidR="000B52D1" w:rsidRPr="000B52D1" w:rsidRDefault="000B52D1" w:rsidP="000B52D1">
      <w:pPr>
        <w:bidi/>
        <w:jc w:val="both"/>
        <w:rPr>
          <w:rFonts w:cs="David" w:hint="cs"/>
          <w:rtl/>
        </w:rPr>
      </w:pPr>
    </w:p>
    <w:p w14:paraId="749CF0F6" w14:textId="77777777" w:rsidR="000B52D1" w:rsidRPr="000B52D1" w:rsidRDefault="000B52D1" w:rsidP="000B52D1">
      <w:pPr>
        <w:bidi/>
        <w:jc w:val="both"/>
        <w:rPr>
          <w:rFonts w:cs="David" w:hint="cs"/>
          <w:rtl/>
        </w:rPr>
      </w:pPr>
      <w:r w:rsidRPr="000B52D1">
        <w:rPr>
          <w:rFonts w:cs="David" w:hint="cs"/>
          <w:rtl/>
        </w:rPr>
        <w:tab/>
        <w:t xml:space="preserve"> היה והוועדה תחליט לאשר את הנבצרות עד ה-15.7 והיה והיועץ המשפטי לממשלה יחליט שלא מגישים כתב אישום לאחר השימוע, הנשיא יהיה צריך להודיע על הפסקת נבצרות. </w:t>
      </w:r>
    </w:p>
    <w:p w14:paraId="43D4FCCA" w14:textId="77777777" w:rsidR="000B52D1" w:rsidRPr="000B52D1" w:rsidRDefault="000B52D1" w:rsidP="000B52D1">
      <w:pPr>
        <w:bidi/>
        <w:jc w:val="both"/>
        <w:rPr>
          <w:rFonts w:cs="David" w:hint="cs"/>
          <w:rtl/>
        </w:rPr>
      </w:pPr>
    </w:p>
    <w:p w14:paraId="5CF29FAE"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62E4CF4B" w14:textId="77777777" w:rsidR="000B52D1" w:rsidRPr="000B52D1" w:rsidRDefault="000B52D1" w:rsidP="000B52D1">
      <w:pPr>
        <w:bidi/>
        <w:jc w:val="both"/>
        <w:rPr>
          <w:rFonts w:cs="David" w:hint="cs"/>
          <w:u w:val="single"/>
          <w:rtl/>
        </w:rPr>
      </w:pPr>
    </w:p>
    <w:p w14:paraId="7EF15E76" w14:textId="77777777" w:rsidR="000B52D1" w:rsidRPr="000B52D1" w:rsidRDefault="000B52D1" w:rsidP="000B52D1">
      <w:pPr>
        <w:bidi/>
        <w:jc w:val="both"/>
        <w:rPr>
          <w:rFonts w:cs="David" w:hint="cs"/>
          <w:rtl/>
        </w:rPr>
      </w:pPr>
      <w:r w:rsidRPr="000B52D1">
        <w:rPr>
          <w:rFonts w:cs="David" w:hint="cs"/>
          <w:rtl/>
        </w:rPr>
        <w:tab/>
        <w:t xml:space="preserve"> נהפוך הוא, "רק עד הודעה אחרת" מחזק את זה. </w:t>
      </w:r>
    </w:p>
    <w:p w14:paraId="0CC1DC7E" w14:textId="77777777" w:rsidR="000B52D1" w:rsidRPr="000B52D1" w:rsidRDefault="000B52D1" w:rsidP="000B52D1">
      <w:pPr>
        <w:bidi/>
        <w:jc w:val="both"/>
        <w:rPr>
          <w:rFonts w:cs="David" w:hint="cs"/>
          <w:rtl/>
        </w:rPr>
      </w:pPr>
    </w:p>
    <w:p w14:paraId="04347890" w14:textId="77777777" w:rsidR="000B52D1" w:rsidRPr="000B52D1" w:rsidRDefault="000B52D1" w:rsidP="000B52D1">
      <w:pPr>
        <w:bidi/>
        <w:jc w:val="both"/>
        <w:rPr>
          <w:rFonts w:cs="David" w:hint="cs"/>
          <w:rtl/>
        </w:rPr>
      </w:pPr>
      <w:r w:rsidRPr="000B52D1">
        <w:rPr>
          <w:rFonts w:cs="David" w:hint="cs"/>
          <w:u w:val="single"/>
          <w:rtl/>
        </w:rPr>
        <w:t>נורית אלשטיין:</w:t>
      </w:r>
    </w:p>
    <w:p w14:paraId="6C01D4EC" w14:textId="77777777" w:rsidR="000B52D1" w:rsidRPr="000B52D1" w:rsidRDefault="000B52D1" w:rsidP="000B52D1">
      <w:pPr>
        <w:bidi/>
        <w:jc w:val="both"/>
        <w:rPr>
          <w:rFonts w:cs="David" w:hint="cs"/>
          <w:rtl/>
        </w:rPr>
      </w:pPr>
    </w:p>
    <w:p w14:paraId="1D524CCF" w14:textId="77777777" w:rsidR="000B52D1" w:rsidRPr="000B52D1" w:rsidRDefault="000B52D1" w:rsidP="000B52D1">
      <w:pPr>
        <w:bidi/>
        <w:jc w:val="both"/>
        <w:rPr>
          <w:rFonts w:cs="David" w:hint="cs"/>
          <w:rtl/>
        </w:rPr>
      </w:pPr>
      <w:r w:rsidRPr="000B52D1">
        <w:rPr>
          <w:rFonts w:cs="David" w:hint="cs"/>
          <w:rtl/>
        </w:rPr>
        <w:tab/>
        <w:t xml:space="preserve">הפוך, אבל לא משנה. אתם יודעים מה? זה לא רלוונטי לא כך ולא כך. אני סבורה שלמרות שהניסוח לא מוצלח, אי אפשר להבין זאת אלא במובן הזה שאני לא הולך לעשות שימוש ביכולת שלי כרגע. הנשיא לא מתכוון לעשות שימוש ביכולת שלו להודיע על הפסקת הנבצרות בשונה ממה שאמר בעבר. קרי, ההתחייבות שלו לבג"ץ בעינה עומדת, כך אני מבינה. </w:t>
      </w:r>
    </w:p>
    <w:p w14:paraId="79596A67" w14:textId="77777777" w:rsidR="000B52D1" w:rsidRPr="000B52D1" w:rsidRDefault="000B52D1" w:rsidP="000B52D1">
      <w:pPr>
        <w:bidi/>
        <w:jc w:val="both"/>
        <w:rPr>
          <w:rFonts w:cs="David" w:hint="cs"/>
          <w:rtl/>
        </w:rPr>
      </w:pPr>
    </w:p>
    <w:p w14:paraId="7653DD03" w14:textId="77777777" w:rsidR="000B52D1" w:rsidRPr="000B52D1" w:rsidRDefault="000B52D1" w:rsidP="000B52D1">
      <w:pPr>
        <w:bidi/>
        <w:jc w:val="both"/>
        <w:rPr>
          <w:rFonts w:cs="David" w:hint="cs"/>
          <w:rtl/>
        </w:rPr>
      </w:pPr>
      <w:r w:rsidRPr="000B52D1">
        <w:rPr>
          <w:rFonts w:cs="David" w:hint="cs"/>
          <w:u w:val="single"/>
          <w:rtl/>
        </w:rPr>
        <w:t>נסים זאב:</w:t>
      </w:r>
    </w:p>
    <w:p w14:paraId="0A52B600" w14:textId="77777777" w:rsidR="000B52D1" w:rsidRPr="000B52D1" w:rsidRDefault="000B52D1" w:rsidP="000B52D1">
      <w:pPr>
        <w:bidi/>
        <w:jc w:val="both"/>
        <w:rPr>
          <w:rFonts w:cs="David" w:hint="cs"/>
          <w:rtl/>
        </w:rPr>
      </w:pPr>
    </w:p>
    <w:p w14:paraId="221CE5DC" w14:textId="77777777" w:rsidR="000B52D1" w:rsidRPr="000B52D1" w:rsidRDefault="000B52D1" w:rsidP="000B52D1">
      <w:pPr>
        <w:bidi/>
        <w:jc w:val="both"/>
        <w:rPr>
          <w:rFonts w:cs="David" w:hint="cs"/>
          <w:rtl/>
        </w:rPr>
      </w:pPr>
      <w:r w:rsidRPr="000B52D1">
        <w:rPr>
          <w:rFonts w:cs="David" w:hint="cs"/>
          <w:rtl/>
        </w:rPr>
        <w:tab/>
        <w:t xml:space="preserve"> קודם ביקשתי רק שאלה. אני רוצה לומר כמה דברים.</w:t>
      </w:r>
    </w:p>
    <w:p w14:paraId="49AAE3D1" w14:textId="77777777" w:rsidR="000B52D1" w:rsidRPr="000B52D1" w:rsidRDefault="000B52D1" w:rsidP="000B52D1">
      <w:pPr>
        <w:bidi/>
        <w:jc w:val="both"/>
        <w:rPr>
          <w:rFonts w:cs="David" w:hint="cs"/>
          <w:rtl/>
        </w:rPr>
      </w:pPr>
    </w:p>
    <w:p w14:paraId="3BF299ED"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6507DA22" w14:textId="77777777" w:rsidR="000B52D1" w:rsidRPr="000B52D1" w:rsidRDefault="000B52D1" w:rsidP="000B52D1">
      <w:pPr>
        <w:bidi/>
        <w:jc w:val="both"/>
        <w:rPr>
          <w:rFonts w:cs="David" w:hint="cs"/>
          <w:rtl/>
        </w:rPr>
      </w:pPr>
    </w:p>
    <w:p w14:paraId="79483DAA" w14:textId="77777777" w:rsidR="000B52D1" w:rsidRPr="000B52D1" w:rsidRDefault="000B52D1" w:rsidP="000B52D1">
      <w:pPr>
        <w:bidi/>
        <w:jc w:val="both"/>
        <w:rPr>
          <w:rFonts w:cs="David" w:hint="cs"/>
          <w:rtl/>
        </w:rPr>
      </w:pPr>
      <w:r w:rsidRPr="000B52D1">
        <w:rPr>
          <w:rFonts w:cs="David" w:hint="cs"/>
          <w:rtl/>
        </w:rPr>
        <w:tab/>
        <w:t>חבר הכנסת נסים זאב ואחריו חבר הכנסת סער ואחריו יורם מרציאנו.</w:t>
      </w:r>
    </w:p>
    <w:p w14:paraId="63729180" w14:textId="77777777" w:rsidR="000B52D1" w:rsidRPr="000B52D1" w:rsidRDefault="000B52D1" w:rsidP="000B52D1">
      <w:pPr>
        <w:bidi/>
        <w:jc w:val="both"/>
        <w:rPr>
          <w:rFonts w:cs="David" w:hint="cs"/>
          <w:rtl/>
        </w:rPr>
      </w:pPr>
    </w:p>
    <w:p w14:paraId="3D44C753" w14:textId="77777777" w:rsidR="000B52D1" w:rsidRPr="000B52D1" w:rsidRDefault="000B52D1" w:rsidP="000B52D1">
      <w:pPr>
        <w:bidi/>
        <w:jc w:val="both"/>
        <w:rPr>
          <w:rFonts w:cs="David" w:hint="cs"/>
          <w:rtl/>
        </w:rPr>
      </w:pPr>
      <w:r w:rsidRPr="000B52D1">
        <w:rPr>
          <w:rFonts w:cs="David" w:hint="cs"/>
          <w:u w:val="single"/>
          <w:rtl/>
        </w:rPr>
        <w:t>נסים זאב:</w:t>
      </w:r>
    </w:p>
    <w:p w14:paraId="129F7D3E" w14:textId="77777777" w:rsidR="000B52D1" w:rsidRPr="000B52D1" w:rsidRDefault="000B52D1" w:rsidP="000B52D1">
      <w:pPr>
        <w:bidi/>
        <w:jc w:val="both"/>
        <w:rPr>
          <w:rFonts w:cs="David" w:hint="cs"/>
          <w:rtl/>
        </w:rPr>
      </w:pPr>
    </w:p>
    <w:p w14:paraId="0B946EF2" w14:textId="77777777" w:rsidR="000B52D1" w:rsidRPr="000B52D1" w:rsidRDefault="000B52D1" w:rsidP="000B52D1">
      <w:pPr>
        <w:bidi/>
        <w:ind w:firstLine="567"/>
        <w:jc w:val="both"/>
        <w:rPr>
          <w:rFonts w:cs="David" w:hint="cs"/>
          <w:rtl/>
        </w:rPr>
      </w:pPr>
      <w:r w:rsidRPr="000B52D1">
        <w:rPr>
          <w:rFonts w:cs="David" w:hint="cs"/>
          <w:rtl/>
        </w:rPr>
        <w:t xml:space="preserve">אני חוזר לאותה נקודה שדיברתי עליה קודם. הנשיא ביקש נבצרות עד הודעה אחרת בגלל שהוא לא יודע איך הדברים יתפתחו בשבוע הבא. יתכן מאוד שהיועצים המשפטיים שלו יקבלו החלטה שעדיף לו לא לערוך את השימוע כי השימוע בעצם יכול להפליל אותו יותר ולחרוץ את דינו, והיו דברים מעולם. </w:t>
      </w:r>
    </w:p>
    <w:p w14:paraId="5870EEF6" w14:textId="77777777" w:rsidR="000B52D1" w:rsidRPr="000B52D1" w:rsidRDefault="000B52D1" w:rsidP="000B52D1">
      <w:pPr>
        <w:bidi/>
        <w:jc w:val="both"/>
        <w:rPr>
          <w:rFonts w:cs="David" w:hint="cs"/>
          <w:rtl/>
        </w:rPr>
      </w:pPr>
    </w:p>
    <w:p w14:paraId="7F8C4448" w14:textId="77777777" w:rsidR="000B52D1" w:rsidRPr="000B52D1" w:rsidRDefault="000B52D1" w:rsidP="000B52D1">
      <w:pPr>
        <w:bidi/>
        <w:jc w:val="both"/>
        <w:rPr>
          <w:rFonts w:cs="David" w:hint="cs"/>
          <w:rtl/>
        </w:rPr>
      </w:pPr>
      <w:r w:rsidRPr="000B52D1">
        <w:rPr>
          <w:rFonts w:cs="David" w:hint="cs"/>
          <w:u w:val="single"/>
          <w:rtl/>
        </w:rPr>
        <w:t>נורית אלשטיין:</w:t>
      </w:r>
    </w:p>
    <w:p w14:paraId="43247418" w14:textId="77777777" w:rsidR="000B52D1" w:rsidRPr="000B52D1" w:rsidRDefault="000B52D1" w:rsidP="000B52D1">
      <w:pPr>
        <w:bidi/>
        <w:jc w:val="both"/>
        <w:rPr>
          <w:rFonts w:cs="David" w:hint="cs"/>
          <w:rtl/>
        </w:rPr>
      </w:pPr>
    </w:p>
    <w:p w14:paraId="688692F6" w14:textId="77777777" w:rsidR="000B52D1" w:rsidRPr="000B52D1" w:rsidRDefault="000B52D1" w:rsidP="000B52D1">
      <w:pPr>
        <w:bidi/>
        <w:jc w:val="both"/>
        <w:rPr>
          <w:rFonts w:cs="David" w:hint="cs"/>
          <w:rtl/>
        </w:rPr>
      </w:pPr>
      <w:r w:rsidRPr="000B52D1">
        <w:rPr>
          <w:rFonts w:cs="David" w:hint="cs"/>
          <w:rtl/>
        </w:rPr>
        <w:tab/>
        <w:t xml:space="preserve"> לחשוף קו הגנה.</w:t>
      </w:r>
    </w:p>
    <w:p w14:paraId="0DC0C3D5" w14:textId="77777777" w:rsidR="000B52D1" w:rsidRPr="000B52D1" w:rsidRDefault="000B52D1" w:rsidP="000B52D1">
      <w:pPr>
        <w:bidi/>
        <w:jc w:val="both"/>
        <w:rPr>
          <w:rFonts w:cs="David" w:hint="cs"/>
          <w:rtl/>
        </w:rPr>
      </w:pPr>
    </w:p>
    <w:p w14:paraId="37257B66" w14:textId="77777777" w:rsidR="000B52D1" w:rsidRPr="000B52D1" w:rsidRDefault="000B52D1" w:rsidP="000B52D1">
      <w:pPr>
        <w:bidi/>
        <w:jc w:val="both"/>
        <w:rPr>
          <w:rFonts w:cs="David" w:hint="cs"/>
          <w:rtl/>
        </w:rPr>
      </w:pPr>
      <w:r w:rsidRPr="000B52D1">
        <w:rPr>
          <w:rFonts w:cs="David" w:hint="cs"/>
          <w:u w:val="single"/>
          <w:rtl/>
        </w:rPr>
        <w:t>נסים זאב:</w:t>
      </w:r>
    </w:p>
    <w:p w14:paraId="33FBDAA9" w14:textId="77777777" w:rsidR="000B52D1" w:rsidRPr="000B52D1" w:rsidRDefault="000B52D1" w:rsidP="000B52D1">
      <w:pPr>
        <w:bidi/>
        <w:jc w:val="both"/>
        <w:rPr>
          <w:rFonts w:cs="David" w:hint="cs"/>
          <w:rtl/>
        </w:rPr>
      </w:pPr>
    </w:p>
    <w:p w14:paraId="600060BB" w14:textId="77777777" w:rsidR="000B52D1" w:rsidRPr="000B52D1" w:rsidRDefault="000B52D1" w:rsidP="000B52D1">
      <w:pPr>
        <w:bidi/>
        <w:jc w:val="both"/>
        <w:rPr>
          <w:rFonts w:cs="David" w:hint="cs"/>
          <w:rtl/>
        </w:rPr>
      </w:pPr>
      <w:r w:rsidRPr="000B52D1">
        <w:rPr>
          <w:rFonts w:cs="David" w:hint="cs"/>
          <w:rtl/>
        </w:rPr>
        <w:tab/>
        <w:t>אני מסכים. יתכן ומבחינת האינטרסים שלו יהיה עדיף לו לא לחשוף את קו ההגנה שלו ועדיף שכל מה שיש לו לומר יאמר בבית המשפט. אלה השיקולים. בעקבות כך היועץ המשפטי יקבל החלטה לאלתר להגיש כתב אישום. אני מניח שכתב האישום כבר תלוי ועומד וזה עניין רק איך להגיש אותו ומתי. לכן, טכנית, יתכן מאוד שכל הדיון הזה הוא בהחלט מיותר כי ברגע שהיועץ המשפטי של הנשיא קצב, יחליט שהוא לא ייגש לשימוע בפני היועץ המשפטי, היועץ המשפטי יגיש כתב אישום. הנשיא כבר נתן הבטחה, ואני מאמין לו, שהוא יתפטר לאלתר. לכן, אין צורך לא בשלושה חודשים ולא עד 15.7.</w:t>
      </w:r>
    </w:p>
    <w:p w14:paraId="098BCFE3" w14:textId="77777777" w:rsidR="000B52D1" w:rsidRPr="000B52D1" w:rsidRDefault="000B52D1" w:rsidP="000B52D1">
      <w:pPr>
        <w:bidi/>
        <w:jc w:val="both"/>
        <w:rPr>
          <w:rFonts w:cs="David" w:hint="cs"/>
          <w:rtl/>
        </w:rPr>
      </w:pPr>
    </w:p>
    <w:p w14:paraId="53B2E4CC" w14:textId="77777777" w:rsidR="000B52D1" w:rsidRPr="000B52D1" w:rsidRDefault="000B52D1" w:rsidP="000B52D1">
      <w:pPr>
        <w:bidi/>
        <w:ind w:firstLine="567"/>
        <w:jc w:val="both"/>
        <w:rPr>
          <w:rFonts w:cs="David" w:hint="cs"/>
          <w:rtl/>
        </w:rPr>
      </w:pPr>
      <w:r w:rsidRPr="000B52D1">
        <w:rPr>
          <w:rFonts w:cs="David" w:hint="cs"/>
          <w:rtl/>
        </w:rPr>
        <w:t xml:space="preserve">אני חושב שכבר התרגלנו למציאות הזאת שממלאת מקום של נשיא המדינה עושה את תפקידה. התרגלנו שהיא ממלאת שני תפקידים ואני לא רואה בזה פסול. כל החלטה שבה החברים מחליטים אחרת, אני רואה בזה שיוצאים נגד יושבת ראש הכנסת. אם אתם מעריכים את עבודתה, והיא באמת מכבדת את עבודת הכנסת - גם מעריכים וגם מאריכים, וה"אל"ף" צריכה לבוא לפני </w:t>
      </w:r>
      <w:proofErr w:type="spellStart"/>
      <w:r w:rsidRPr="000B52D1">
        <w:rPr>
          <w:rFonts w:cs="David" w:hint="cs"/>
          <w:rtl/>
        </w:rPr>
        <w:t>ה"עי"ן</w:t>
      </w:r>
      <w:proofErr w:type="spellEnd"/>
      <w:r w:rsidRPr="000B52D1">
        <w:rPr>
          <w:rFonts w:cs="David" w:hint="cs"/>
          <w:rtl/>
        </w:rPr>
        <w:t xml:space="preserve">". אם יש הערכה אפשר לעשות גם הארכה. </w:t>
      </w:r>
    </w:p>
    <w:p w14:paraId="11003BD5" w14:textId="77777777" w:rsidR="000B52D1" w:rsidRPr="000B52D1" w:rsidRDefault="000B52D1" w:rsidP="000B52D1">
      <w:pPr>
        <w:bidi/>
        <w:jc w:val="both"/>
        <w:rPr>
          <w:rFonts w:cs="David" w:hint="cs"/>
          <w:rtl/>
        </w:rPr>
      </w:pPr>
    </w:p>
    <w:p w14:paraId="51040610" w14:textId="77777777" w:rsidR="000B52D1" w:rsidRPr="000B52D1" w:rsidRDefault="000B52D1" w:rsidP="000B52D1">
      <w:pPr>
        <w:bidi/>
        <w:ind w:firstLine="567"/>
        <w:jc w:val="both"/>
        <w:rPr>
          <w:rFonts w:cs="David" w:hint="cs"/>
          <w:rtl/>
        </w:rPr>
      </w:pPr>
      <w:r w:rsidRPr="000B52D1">
        <w:rPr>
          <w:rFonts w:cs="David" w:hint="cs"/>
          <w:rtl/>
        </w:rPr>
        <w:t xml:space="preserve">צריך לתת לנשיא את המשך הנבצרות כי כפי שאמרה היועצת המשפטית, זה פועל לרעתו. כל יום אנחנו רואים שיש תלונה נוספת. הנה עכשיו שמענו על אותה קשישה בת 70 שפעם הנשיא אמר לה איזה משפט והיא מוטרדת מינית. זה כבר 40-50 שנה היא מוטרדת מאותו משפט שאמר לה הנשיא. אם יש תחיית המתים, אני מניח שיקומו גם כאלה שמתו והלכו מהעולם. </w:t>
      </w:r>
    </w:p>
    <w:p w14:paraId="226969AF" w14:textId="77777777" w:rsidR="000B52D1" w:rsidRPr="000B52D1" w:rsidRDefault="000B52D1" w:rsidP="000B52D1">
      <w:pPr>
        <w:bidi/>
        <w:jc w:val="both"/>
        <w:rPr>
          <w:rFonts w:cs="David" w:hint="cs"/>
          <w:rtl/>
        </w:rPr>
      </w:pPr>
    </w:p>
    <w:p w14:paraId="41081832" w14:textId="77777777" w:rsidR="000B52D1" w:rsidRPr="000B52D1" w:rsidRDefault="000B52D1" w:rsidP="000B52D1">
      <w:pPr>
        <w:bidi/>
        <w:ind w:firstLine="567"/>
        <w:jc w:val="both"/>
        <w:rPr>
          <w:rFonts w:cs="David" w:hint="cs"/>
          <w:rtl/>
        </w:rPr>
      </w:pPr>
      <w:r w:rsidRPr="000B52D1">
        <w:rPr>
          <w:rFonts w:cs="David" w:hint="cs"/>
          <w:rtl/>
        </w:rPr>
        <w:t>אנחנו צריכים לשקול את הנושא של הנבצרות ולאשר אותה. רבותי, אני רוצה שתבינו, זה לא נראה טוב. כל הדיון הזה מיותר. הוא כבר מאוס והוא מוקצה מחמת מיאוס. אני מבקש לקצר בדיון, לא בגלל שאני לא אוהב לדבר. להפך, אני מהחברים בכנסת שאוהבים לפטפט ולדבר בכל נושא ובכל עניין. אבל אני שומע את הציבור שאומר: "עשה הנשיא מה שעשה, אם עשה, אבל אנחנו צריכים לשמור על כבודה של הכנסת ושל הנשיאות ושל משכן הנשיאות". לכן ככל שנצמצם בדיבור זה לכבודנו ולכבודה של הכנסת ולכבוד הנשיא.</w:t>
      </w:r>
    </w:p>
    <w:p w14:paraId="6E9503CA" w14:textId="77777777" w:rsidR="000B52D1" w:rsidRPr="000B52D1" w:rsidRDefault="000B52D1" w:rsidP="000B52D1">
      <w:pPr>
        <w:bidi/>
        <w:jc w:val="both"/>
        <w:rPr>
          <w:rFonts w:cs="David" w:hint="cs"/>
          <w:rtl/>
        </w:rPr>
      </w:pPr>
    </w:p>
    <w:p w14:paraId="65BF3D1D" w14:textId="77777777" w:rsidR="000B52D1" w:rsidRPr="000B52D1" w:rsidRDefault="000B52D1" w:rsidP="000B52D1">
      <w:pPr>
        <w:bidi/>
        <w:ind w:firstLine="567"/>
        <w:jc w:val="both"/>
        <w:rPr>
          <w:rFonts w:cs="David" w:hint="cs"/>
          <w:rtl/>
        </w:rPr>
      </w:pPr>
      <w:r w:rsidRPr="000B52D1">
        <w:rPr>
          <w:rFonts w:cs="David" w:hint="cs"/>
          <w:rtl/>
        </w:rPr>
        <w:t xml:space="preserve">דבר נוסף, הערה מאוד חשובה. אתם צריכים לדעת שעדיין אפילו חבר הכנסת השר שמעון פרס לא החליט אם הוא מתמודד. הוא גם צריך להיערך בהתאם. </w:t>
      </w:r>
    </w:p>
    <w:p w14:paraId="74986E8E" w14:textId="77777777" w:rsidR="000B52D1" w:rsidRPr="000B52D1" w:rsidRDefault="000B52D1" w:rsidP="000B52D1">
      <w:pPr>
        <w:bidi/>
        <w:jc w:val="both"/>
        <w:rPr>
          <w:rFonts w:cs="David" w:hint="cs"/>
          <w:rtl/>
        </w:rPr>
      </w:pPr>
    </w:p>
    <w:p w14:paraId="16D62271"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2FF40F69" w14:textId="77777777" w:rsidR="000B52D1" w:rsidRPr="000B52D1" w:rsidRDefault="000B52D1" w:rsidP="000B52D1">
      <w:pPr>
        <w:bidi/>
        <w:jc w:val="both"/>
        <w:rPr>
          <w:rFonts w:cs="David" w:hint="cs"/>
          <w:rtl/>
        </w:rPr>
      </w:pPr>
    </w:p>
    <w:p w14:paraId="40FFF820" w14:textId="77777777" w:rsidR="000B52D1" w:rsidRPr="000B52D1" w:rsidRDefault="000B52D1" w:rsidP="000B52D1">
      <w:pPr>
        <w:bidi/>
        <w:jc w:val="both"/>
        <w:rPr>
          <w:rFonts w:cs="David" w:hint="cs"/>
          <w:rtl/>
        </w:rPr>
      </w:pPr>
      <w:r w:rsidRPr="000B52D1">
        <w:rPr>
          <w:rFonts w:cs="David" w:hint="cs"/>
          <w:rtl/>
        </w:rPr>
        <w:tab/>
        <w:t xml:space="preserve"> מה זה רלוונטי?</w:t>
      </w:r>
    </w:p>
    <w:p w14:paraId="36DEBA51" w14:textId="77777777" w:rsidR="000B52D1" w:rsidRPr="000B52D1" w:rsidRDefault="000B52D1" w:rsidP="000B52D1">
      <w:pPr>
        <w:bidi/>
        <w:jc w:val="both"/>
        <w:rPr>
          <w:rFonts w:cs="David" w:hint="cs"/>
          <w:rtl/>
        </w:rPr>
      </w:pPr>
    </w:p>
    <w:p w14:paraId="199E9556" w14:textId="77777777" w:rsidR="000B52D1" w:rsidRPr="000B52D1" w:rsidRDefault="000B52D1" w:rsidP="000B52D1">
      <w:pPr>
        <w:bidi/>
        <w:jc w:val="both"/>
        <w:rPr>
          <w:rFonts w:cs="David" w:hint="cs"/>
          <w:rtl/>
        </w:rPr>
      </w:pPr>
      <w:r w:rsidRPr="000B52D1">
        <w:rPr>
          <w:rFonts w:cs="David" w:hint="cs"/>
          <w:u w:val="single"/>
          <w:rtl/>
        </w:rPr>
        <w:t>נסים זאב:</w:t>
      </w:r>
    </w:p>
    <w:p w14:paraId="73D3CAE6" w14:textId="77777777" w:rsidR="000B52D1" w:rsidRPr="000B52D1" w:rsidRDefault="000B52D1" w:rsidP="000B52D1">
      <w:pPr>
        <w:bidi/>
        <w:jc w:val="both"/>
        <w:rPr>
          <w:rFonts w:cs="David" w:hint="cs"/>
          <w:rtl/>
        </w:rPr>
      </w:pPr>
    </w:p>
    <w:p w14:paraId="1F1BBE69" w14:textId="77777777" w:rsidR="000B52D1" w:rsidRPr="000B52D1" w:rsidRDefault="000B52D1" w:rsidP="000B52D1">
      <w:pPr>
        <w:bidi/>
        <w:jc w:val="both"/>
        <w:rPr>
          <w:rFonts w:cs="David" w:hint="cs"/>
          <w:rtl/>
        </w:rPr>
      </w:pPr>
      <w:r w:rsidRPr="000B52D1">
        <w:rPr>
          <w:rFonts w:cs="David" w:hint="cs"/>
          <w:rtl/>
        </w:rPr>
        <w:tab/>
        <w:t xml:space="preserve">זה רלוונטי כי המתמודדים צריכים את הזמן שלהם. הם צריכים כרגע לפעול כדי לעשות את הכל כד להיבחר. </w:t>
      </w:r>
    </w:p>
    <w:p w14:paraId="06648882" w14:textId="77777777" w:rsidR="000B52D1" w:rsidRPr="000B52D1" w:rsidRDefault="000B52D1" w:rsidP="000B52D1">
      <w:pPr>
        <w:bidi/>
        <w:jc w:val="both"/>
        <w:rPr>
          <w:rFonts w:cs="David" w:hint="cs"/>
          <w:u w:val="single"/>
          <w:rtl/>
        </w:rPr>
      </w:pPr>
    </w:p>
    <w:p w14:paraId="59D585D8" w14:textId="77777777" w:rsidR="000B52D1" w:rsidRPr="000B52D1" w:rsidRDefault="000B52D1" w:rsidP="000B52D1">
      <w:pPr>
        <w:bidi/>
        <w:jc w:val="both"/>
        <w:rPr>
          <w:rFonts w:cs="David" w:hint="cs"/>
          <w:rtl/>
        </w:rPr>
      </w:pPr>
      <w:r w:rsidRPr="000B52D1">
        <w:rPr>
          <w:rFonts w:cs="David" w:hint="cs"/>
          <w:u w:val="single"/>
          <w:rtl/>
        </w:rPr>
        <w:t>אביגדור יצחקי:</w:t>
      </w:r>
    </w:p>
    <w:p w14:paraId="6F7C8629" w14:textId="77777777" w:rsidR="000B52D1" w:rsidRPr="000B52D1" w:rsidRDefault="000B52D1" w:rsidP="000B52D1">
      <w:pPr>
        <w:pStyle w:val="Heading5"/>
        <w:rPr>
          <w:rFonts w:hint="cs"/>
          <w:rtl/>
        </w:rPr>
      </w:pPr>
    </w:p>
    <w:p w14:paraId="1733B2CE" w14:textId="77777777" w:rsidR="000B52D1" w:rsidRPr="000B52D1" w:rsidRDefault="000B52D1" w:rsidP="000B52D1">
      <w:pPr>
        <w:bidi/>
        <w:jc w:val="both"/>
        <w:rPr>
          <w:rFonts w:cs="David" w:hint="cs"/>
          <w:rtl/>
        </w:rPr>
      </w:pPr>
      <w:r w:rsidRPr="000B52D1">
        <w:rPr>
          <w:rFonts w:cs="David" w:hint="cs"/>
          <w:rtl/>
        </w:rPr>
        <w:tab/>
        <w:t xml:space="preserve">הבחירות ב-15.7, נקודה. </w:t>
      </w:r>
    </w:p>
    <w:p w14:paraId="355F4F7F" w14:textId="77777777" w:rsidR="000B52D1" w:rsidRPr="000B52D1" w:rsidRDefault="000B52D1" w:rsidP="000B52D1">
      <w:pPr>
        <w:bidi/>
        <w:jc w:val="both"/>
        <w:rPr>
          <w:rFonts w:cs="David" w:hint="cs"/>
          <w:rtl/>
        </w:rPr>
      </w:pPr>
    </w:p>
    <w:p w14:paraId="247979A1" w14:textId="77777777" w:rsidR="000B52D1" w:rsidRPr="000B52D1" w:rsidRDefault="000B52D1" w:rsidP="000B52D1">
      <w:pPr>
        <w:bidi/>
        <w:jc w:val="both"/>
        <w:rPr>
          <w:rFonts w:cs="David" w:hint="cs"/>
          <w:rtl/>
        </w:rPr>
      </w:pPr>
      <w:r w:rsidRPr="000B52D1">
        <w:rPr>
          <w:rFonts w:cs="David" w:hint="cs"/>
          <w:u w:val="single"/>
          <w:rtl/>
        </w:rPr>
        <w:t>נסים זאב:</w:t>
      </w:r>
    </w:p>
    <w:p w14:paraId="633BDBB2" w14:textId="77777777" w:rsidR="000B52D1" w:rsidRPr="000B52D1" w:rsidRDefault="000B52D1" w:rsidP="000B52D1">
      <w:pPr>
        <w:bidi/>
        <w:jc w:val="both"/>
        <w:rPr>
          <w:rFonts w:cs="David" w:hint="cs"/>
          <w:rtl/>
        </w:rPr>
      </w:pPr>
    </w:p>
    <w:p w14:paraId="0A681D13" w14:textId="77777777" w:rsidR="000B52D1" w:rsidRPr="000B52D1" w:rsidRDefault="000B52D1" w:rsidP="000B52D1">
      <w:pPr>
        <w:bidi/>
        <w:jc w:val="both"/>
        <w:rPr>
          <w:rFonts w:cs="David" w:hint="cs"/>
          <w:rtl/>
        </w:rPr>
      </w:pPr>
      <w:r w:rsidRPr="000B52D1">
        <w:rPr>
          <w:rFonts w:cs="David" w:hint="cs"/>
          <w:rtl/>
        </w:rPr>
        <w:tab/>
        <w:t xml:space="preserve">חברת הכנסת גלאון רוצה הדחה מיידית, המשמעות היא שאנחנו צריכים כבר בשבוע הבא לקבל החלטה. צריך לכנס את הכנסת באמצע פגרה ולהחליט במי אנחנו בוחרים לנשיא המדינה. המועמדים לא ערוכים לכך. לכן צריך לתת את כל הזמן. </w:t>
      </w:r>
    </w:p>
    <w:p w14:paraId="57301A79" w14:textId="77777777" w:rsidR="000B52D1" w:rsidRPr="000B52D1" w:rsidRDefault="000B52D1" w:rsidP="000B52D1">
      <w:pPr>
        <w:bidi/>
        <w:jc w:val="both"/>
        <w:rPr>
          <w:rFonts w:cs="David" w:hint="cs"/>
          <w:rtl/>
        </w:rPr>
      </w:pPr>
    </w:p>
    <w:p w14:paraId="6B74731D" w14:textId="77777777" w:rsidR="000B52D1" w:rsidRPr="000B52D1" w:rsidRDefault="000B52D1" w:rsidP="000B52D1">
      <w:pPr>
        <w:bidi/>
        <w:ind w:firstLine="567"/>
        <w:jc w:val="both"/>
        <w:rPr>
          <w:rFonts w:cs="David" w:hint="cs"/>
          <w:rtl/>
        </w:rPr>
      </w:pPr>
      <w:r w:rsidRPr="000B52D1">
        <w:rPr>
          <w:rFonts w:cs="David" w:hint="cs"/>
          <w:rtl/>
        </w:rPr>
        <w:t xml:space="preserve">כרגע אני מסיים. לאחר שאני אשמע את הדברים שיאמרו החברים, אבקש לאפשר לתת לי להגיב. </w:t>
      </w:r>
    </w:p>
    <w:p w14:paraId="6D711399" w14:textId="77777777" w:rsidR="000B52D1" w:rsidRPr="000B52D1" w:rsidRDefault="000B52D1" w:rsidP="000B52D1">
      <w:pPr>
        <w:bidi/>
        <w:jc w:val="both"/>
        <w:rPr>
          <w:rFonts w:cs="David" w:hint="cs"/>
          <w:rtl/>
        </w:rPr>
      </w:pPr>
    </w:p>
    <w:p w14:paraId="2609BC5C"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5E8BDEED" w14:textId="77777777" w:rsidR="000B52D1" w:rsidRPr="000B52D1" w:rsidRDefault="000B52D1" w:rsidP="000B52D1">
      <w:pPr>
        <w:bidi/>
        <w:jc w:val="both"/>
        <w:rPr>
          <w:rFonts w:cs="David" w:hint="cs"/>
          <w:u w:val="single"/>
          <w:rtl/>
        </w:rPr>
      </w:pPr>
    </w:p>
    <w:p w14:paraId="36F40B35" w14:textId="77777777" w:rsidR="000B52D1" w:rsidRPr="000B52D1" w:rsidRDefault="000B52D1" w:rsidP="000B52D1">
      <w:pPr>
        <w:bidi/>
        <w:jc w:val="both"/>
        <w:rPr>
          <w:rFonts w:cs="David" w:hint="cs"/>
          <w:rtl/>
        </w:rPr>
      </w:pPr>
      <w:r w:rsidRPr="000B52D1">
        <w:rPr>
          <w:rFonts w:cs="David" w:hint="cs"/>
          <w:rtl/>
        </w:rPr>
        <w:tab/>
        <w:t xml:space="preserve">הפעם לא אאריך משום שהבעתי את דעתי באריכות רבה בבקשה הקודמת של הנבצרות ולא הצלחתי לשכנע את חברי הוועדה. הפעם אני אנסה דרך של קיצור, בתקווה שהיא תניב  תוצאות יותר טובות. אני חושב שהכנסת לא צריכה לאשר את בקשת הנבצרות. אני יודע שיש מייד מענה בשרוול: "מה אתם רוצים? להחזיר אותו לתפקיד הנשיא"? מאחר ויש לנו תפקיד במחזה הזה והוא לענות אמן על כל בקשה נבצרות החל מ- 12 שעות ועד לנבצרות עד הודעה אחרת, והכל לא לתפארת מדינת ישראל אלא ללעג ולקלס של הדמוקרטיה הישראלית, אז מפחידים אותנו בדבר הזה. </w:t>
      </w:r>
    </w:p>
    <w:p w14:paraId="4B5EB350" w14:textId="77777777" w:rsidR="000B52D1" w:rsidRPr="000B52D1" w:rsidRDefault="000B52D1" w:rsidP="000B52D1">
      <w:pPr>
        <w:bidi/>
        <w:jc w:val="both"/>
        <w:rPr>
          <w:rFonts w:cs="David" w:hint="cs"/>
          <w:rtl/>
        </w:rPr>
      </w:pPr>
    </w:p>
    <w:p w14:paraId="0B11F3B6" w14:textId="77777777" w:rsidR="000B52D1" w:rsidRPr="000B52D1" w:rsidRDefault="000B52D1" w:rsidP="000B52D1">
      <w:pPr>
        <w:bidi/>
        <w:ind w:firstLine="567"/>
        <w:jc w:val="both"/>
        <w:rPr>
          <w:rFonts w:cs="David" w:hint="cs"/>
          <w:rtl/>
        </w:rPr>
      </w:pPr>
      <w:r w:rsidRPr="000B52D1">
        <w:rPr>
          <w:rFonts w:cs="David" w:hint="cs"/>
          <w:rtl/>
        </w:rPr>
        <w:t xml:space="preserve">אני רוצה לספר לחברי הוועדה שבוודאי יודעים שתפקיד הנשיא הוא במהותו תפקיד טקסי וסמלי. אני ויושב ראש סיעת ישראל ביתנו ועוד שני חברים היינו בסיור מטעם הסוכנות היהודית. כאשר היינו במרכזי העלייה, היכן שמשכנעים את העולים החדשים לעלות למדינת ישראל, אם זה בבאקו או בטקשנט או בטיביליסי, בכל אתר התנוססה תמונתו של הנשיא. הרכבתי את משקפיי. אמרתי שאם אני ארכיב אותן אולי אני אראה שם את ממלאת מקום הנשיא ולא את הנשיא. אבל לא, התנוססה שם  תמונתו של הנשיא. יש לי יותר מיסוד סביר - - - </w:t>
      </w:r>
    </w:p>
    <w:p w14:paraId="4ABF32F5" w14:textId="77777777" w:rsidR="000B52D1" w:rsidRPr="000B52D1" w:rsidRDefault="000B52D1" w:rsidP="000B52D1">
      <w:pPr>
        <w:bidi/>
        <w:jc w:val="both"/>
        <w:rPr>
          <w:rFonts w:cs="David" w:hint="cs"/>
          <w:rtl/>
        </w:rPr>
      </w:pPr>
      <w:r w:rsidRPr="000B52D1">
        <w:rPr>
          <w:rFonts w:cs="David" w:hint="cs"/>
          <w:rtl/>
        </w:rPr>
        <w:t xml:space="preserve"> </w:t>
      </w:r>
    </w:p>
    <w:p w14:paraId="2412B06E" w14:textId="77777777" w:rsidR="000B52D1" w:rsidRPr="000B52D1" w:rsidRDefault="000B52D1" w:rsidP="000B52D1">
      <w:pPr>
        <w:pStyle w:val="Heading5"/>
        <w:rPr>
          <w:rFonts w:hint="cs"/>
          <w:rtl/>
        </w:rPr>
      </w:pPr>
      <w:r w:rsidRPr="000B52D1">
        <w:rPr>
          <w:rFonts w:hint="cs"/>
          <w:u w:val="single"/>
          <w:rtl/>
        </w:rPr>
        <w:t>שי חרמש:</w:t>
      </w:r>
    </w:p>
    <w:p w14:paraId="7C07341D" w14:textId="77777777" w:rsidR="000B52D1" w:rsidRPr="000B52D1" w:rsidRDefault="000B52D1" w:rsidP="000B52D1">
      <w:pPr>
        <w:pStyle w:val="Heading5"/>
        <w:rPr>
          <w:rFonts w:hint="cs"/>
          <w:rtl/>
        </w:rPr>
      </w:pPr>
    </w:p>
    <w:p w14:paraId="3B6739AB" w14:textId="77777777" w:rsidR="000B52D1" w:rsidRPr="000B52D1" w:rsidRDefault="000B52D1" w:rsidP="000B52D1">
      <w:pPr>
        <w:bidi/>
        <w:jc w:val="both"/>
        <w:rPr>
          <w:rFonts w:cs="David" w:hint="cs"/>
          <w:rtl/>
        </w:rPr>
      </w:pPr>
      <w:r w:rsidRPr="000B52D1">
        <w:rPr>
          <w:rFonts w:cs="David" w:hint="cs"/>
          <w:rtl/>
        </w:rPr>
        <w:tab/>
        <w:t xml:space="preserve"> בגלל זה הם לא עולים לארץ.</w:t>
      </w:r>
    </w:p>
    <w:p w14:paraId="021C15CA" w14:textId="77777777" w:rsidR="000B52D1" w:rsidRPr="000B52D1" w:rsidRDefault="000B52D1" w:rsidP="000B52D1">
      <w:pPr>
        <w:bidi/>
        <w:jc w:val="both"/>
        <w:rPr>
          <w:rFonts w:cs="David" w:hint="cs"/>
          <w:rtl/>
        </w:rPr>
      </w:pPr>
    </w:p>
    <w:p w14:paraId="0A7C907F"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67C00EC2" w14:textId="77777777" w:rsidR="000B52D1" w:rsidRPr="000B52D1" w:rsidRDefault="000B52D1" w:rsidP="000B52D1">
      <w:pPr>
        <w:bidi/>
        <w:jc w:val="both"/>
        <w:rPr>
          <w:rFonts w:cs="David" w:hint="cs"/>
          <w:u w:val="single"/>
          <w:rtl/>
        </w:rPr>
      </w:pPr>
    </w:p>
    <w:p w14:paraId="4E032945" w14:textId="77777777" w:rsidR="000B52D1" w:rsidRPr="000B52D1" w:rsidRDefault="000B52D1" w:rsidP="000B52D1">
      <w:pPr>
        <w:bidi/>
        <w:jc w:val="both"/>
        <w:rPr>
          <w:rFonts w:cs="David" w:hint="cs"/>
          <w:rtl/>
        </w:rPr>
      </w:pPr>
      <w:r w:rsidRPr="000B52D1">
        <w:rPr>
          <w:rFonts w:cs="David" w:hint="cs"/>
          <w:rtl/>
        </w:rPr>
        <w:tab/>
        <w:t>אתה יודע מה? במקרה הזה אין מקום לציניות כי כך נראית המדינה. אם מקום לציניות. ואם אתה חושב ששליחי העליי</w:t>
      </w:r>
      <w:r w:rsidRPr="000B52D1">
        <w:rPr>
          <w:rFonts w:cs="David" w:hint="eastAsia"/>
          <w:rtl/>
        </w:rPr>
        <w:t>ה</w:t>
      </w:r>
      <w:r w:rsidRPr="000B52D1">
        <w:rPr>
          <w:rFonts w:cs="David" w:hint="cs"/>
          <w:rtl/>
        </w:rPr>
        <w:t xml:space="preserve"> לא נשאלים על הנקודה הזאת, אז אתה טועה. אז בואו נהיה קצת פחות ציניים כי זאת התמונה שלנו. אני מסביר לחברי הוועדה שכל עוד הוא נשיא, שזה תפקיד טקסי וסמלי, אלה הפנים שמייצגות את מדינות ישראל. </w:t>
      </w:r>
    </w:p>
    <w:p w14:paraId="6A530FD5" w14:textId="77777777" w:rsidR="000B52D1" w:rsidRPr="000B52D1" w:rsidRDefault="000B52D1" w:rsidP="000B52D1">
      <w:pPr>
        <w:bidi/>
        <w:jc w:val="both"/>
        <w:rPr>
          <w:rFonts w:cs="David" w:hint="cs"/>
          <w:rtl/>
        </w:rPr>
      </w:pPr>
    </w:p>
    <w:p w14:paraId="0F93616F" w14:textId="77777777" w:rsidR="000B52D1" w:rsidRPr="000B52D1" w:rsidRDefault="000B52D1" w:rsidP="000B52D1">
      <w:pPr>
        <w:pStyle w:val="Heading5"/>
        <w:rPr>
          <w:rFonts w:hint="cs"/>
          <w:rtl/>
        </w:rPr>
      </w:pPr>
      <w:r w:rsidRPr="000B52D1">
        <w:rPr>
          <w:rFonts w:hint="cs"/>
          <w:u w:val="single"/>
          <w:rtl/>
        </w:rPr>
        <w:t>אביגדור יצחקי:</w:t>
      </w:r>
    </w:p>
    <w:p w14:paraId="240D86E3" w14:textId="77777777" w:rsidR="000B52D1" w:rsidRPr="000B52D1" w:rsidRDefault="000B52D1" w:rsidP="000B52D1">
      <w:pPr>
        <w:pStyle w:val="Heading5"/>
        <w:rPr>
          <w:rFonts w:hint="cs"/>
          <w:rtl/>
        </w:rPr>
      </w:pPr>
    </w:p>
    <w:p w14:paraId="35FC88B5" w14:textId="77777777" w:rsidR="000B52D1" w:rsidRPr="000B52D1" w:rsidRDefault="000B52D1" w:rsidP="000B52D1">
      <w:pPr>
        <w:bidi/>
        <w:jc w:val="both"/>
        <w:rPr>
          <w:rFonts w:cs="David" w:hint="cs"/>
          <w:rtl/>
        </w:rPr>
      </w:pPr>
      <w:r w:rsidRPr="000B52D1">
        <w:rPr>
          <w:rFonts w:cs="David" w:hint="cs"/>
          <w:rtl/>
        </w:rPr>
        <w:tab/>
        <w:t xml:space="preserve">אתה רוצה שהוא יופיע בפני המשפחות השכולות בכותל? אני לא מבין את זה. </w:t>
      </w:r>
    </w:p>
    <w:p w14:paraId="34156437" w14:textId="77777777" w:rsidR="000B52D1" w:rsidRPr="000B52D1" w:rsidRDefault="000B52D1" w:rsidP="000B52D1">
      <w:pPr>
        <w:bidi/>
        <w:jc w:val="both"/>
        <w:rPr>
          <w:rFonts w:cs="David" w:hint="cs"/>
          <w:rtl/>
        </w:rPr>
      </w:pPr>
    </w:p>
    <w:p w14:paraId="33B2715E"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5FB3DF64" w14:textId="77777777" w:rsidR="000B52D1" w:rsidRPr="000B52D1" w:rsidRDefault="000B52D1" w:rsidP="000B52D1">
      <w:pPr>
        <w:bidi/>
        <w:jc w:val="both"/>
        <w:rPr>
          <w:rFonts w:cs="David" w:hint="cs"/>
          <w:u w:val="single"/>
          <w:rtl/>
        </w:rPr>
      </w:pPr>
    </w:p>
    <w:p w14:paraId="128DDAAB" w14:textId="77777777" w:rsidR="000B52D1" w:rsidRPr="000B52D1" w:rsidRDefault="000B52D1" w:rsidP="000B52D1">
      <w:pPr>
        <w:bidi/>
        <w:jc w:val="both"/>
        <w:rPr>
          <w:rFonts w:cs="David" w:hint="cs"/>
          <w:rtl/>
        </w:rPr>
      </w:pPr>
      <w:r w:rsidRPr="000B52D1">
        <w:rPr>
          <w:rFonts w:cs="David" w:hint="cs"/>
          <w:rtl/>
        </w:rPr>
        <w:tab/>
        <w:t xml:space="preserve">קודם כל אני רוצה שלא תקרא קריאות ביניים. בזה אני מקווה שיש לי סיכוי מסוים על יסוד החברות והידידות. אני מכיר את זה שכאשר אומרים טיעון שמכביד הוא מייד מעורר חברים לקפוץ. אז תשמעו טיעונים שמכבידים עליכם, תישארו ישובים ותקשיבו להם.  הדיון יחלוף, אתם תצביעו כאשר תצביעו וזאת תהיה התוצאה. </w:t>
      </w:r>
    </w:p>
    <w:p w14:paraId="670A95B4" w14:textId="77777777" w:rsidR="000B52D1" w:rsidRPr="000B52D1" w:rsidRDefault="000B52D1" w:rsidP="000B52D1">
      <w:pPr>
        <w:bidi/>
        <w:jc w:val="both"/>
        <w:rPr>
          <w:rFonts w:cs="David" w:hint="cs"/>
          <w:rtl/>
        </w:rPr>
      </w:pPr>
    </w:p>
    <w:p w14:paraId="1C1E1474" w14:textId="77777777" w:rsidR="000B52D1" w:rsidRPr="000B52D1" w:rsidRDefault="000B52D1" w:rsidP="000B52D1">
      <w:pPr>
        <w:bidi/>
        <w:ind w:firstLine="567"/>
        <w:jc w:val="both"/>
        <w:rPr>
          <w:rFonts w:cs="David" w:hint="cs"/>
          <w:rtl/>
        </w:rPr>
      </w:pPr>
      <w:r w:rsidRPr="000B52D1">
        <w:rPr>
          <w:rFonts w:cs="David" w:hint="cs"/>
          <w:rtl/>
        </w:rPr>
        <w:t xml:space="preserve">מהלכים עלינו אימים ואומרים שהוא יחזור לתפקיד. אני רוצה להגיד לכם שאם פעם אחת היינו בוחנים את מנגנוני ההגנה האמיתיים של הדמוקרטיה הישראלית, היינו רואים שלא כל אחד יכול לעשות הישר בעיניו. עובדה, אני לא רוצה להיזקק למקרים אחרים, שהמציאות מכתיבה מהלכים מסוימים. אתה קם בבוקר ושומע חדשות, וזה שעד אתמול התבצר בתפקידו ובלשכתו, למחרת הוא כבר לא שם, והוא מחליט החלטה אחרת. </w:t>
      </w:r>
    </w:p>
    <w:p w14:paraId="4903557F" w14:textId="77777777" w:rsidR="000B52D1" w:rsidRPr="000B52D1" w:rsidRDefault="000B52D1" w:rsidP="000B52D1">
      <w:pPr>
        <w:bidi/>
        <w:ind w:firstLine="567"/>
        <w:jc w:val="both"/>
        <w:rPr>
          <w:rFonts w:cs="David" w:hint="cs"/>
          <w:rtl/>
        </w:rPr>
      </w:pPr>
    </w:p>
    <w:p w14:paraId="1FF3BB2F" w14:textId="77777777" w:rsidR="000B52D1" w:rsidRPr="000B52D1" w:rsidRDefault="000B52D1" w:rsidP="000B52D1">
      <w:pPr>
        <w:bidi/>
        <w:ind w:firstLine="567"/>
        <w:jc w:val="both"/>
        <w:rPr>
          <w:rFonts w:cs="David" w:hint="cs"/>
          <w:rtl/>
        </w:rPr>
      </w:pPr>
      <w:r w:rsidRPr="000B52D1">
        <w:rPr>
          <w:rFonts w:cs="David" w:hint="cs"/>
          <w:rtl/>
        </w:rPr>
        <w:t xml:space="preserve">אבל, התנאי לזה שאנחנו לא נשחק כסטטיסטים במחזה ההתבזות הזה. האישור של בקשת הנבצרות הנוספת הוא המשך ההתבזות של הכנסת. אני לא מתפלא שלא הגיע לכאן נציג  מטעם הנשיא. אמרו שהם אולי בבית המשפט העליון, אבל יש פרקליטים רבים ויועצים רבים ומישהו כן יכול היה להגיע. אבל אנחנו בכיס, הכנסת היא בכיס. יודעים מראש שהיא תאשר את הבקשה. </w:t>
      </w:r>
    </w:p>
    <w:p w14:paraId="6460CFF1" w14:textId="77777777" w:rsidR="000B52D1" w:rsidRPr="000B52D1" w:rsidRDefault="000B52D1" w:rsidP="000B52D1">
      <w:pPr>
        <w:bidi/>
        <w:jc w:val="both"/>
        <w:rPr>
          <w:rFonts w:cs="David" w:hint="cs"/>
          <w:rtl/>
        </w:rPr>
      </w:pPr>
    </w:p>
    <w:p w14:paraId="71163088" w14:textId="77777777" w:rsidR="000B52D1" w:rsidRPr="000B52D1" w:rsidRDefault="000B52D1" w:rsidP="000B52D1">
      <w:pPr>
        <w:pStyle w:val="Heading5"/>
        <w:rPr>
          <w:rFonts w:hint="cs"/>
          <w:rtl/>
        </w:rPr>
      </w:pPr>
      <w:r w:rsidRPr="000B52D1">
        <w:rPr>
          <w:rFonts w:hint="cs"/>
          <w:u w:val="single"/>
          <w:rtl/>
        </w:rPr>
        <w:t>שי חרמש:</w:t>
      </w:r>
    </w:p>
    <w:p w14:paraId="7B50C564" w14:textId="77777777" w:rsidR="000B52D1" w:rsidRPr="000B52D1" w:rsidRDefault="000B52D1" w:rsidP="000B52D1">
      <w:pPr>
        <w:pStyle w:val="Heading5"/>
        <w:rPr>
          <w:rFonts w:hint="cs"/>
          <w:rtl/>
        </w:rPr>
      </w:pPr>
    </w:p>
    <w:p w14:paraId="64B1946C" w14:textId="77777777" w:rsidR="000B52D1" w:rsidRPr="000B52D1" w:rsidRDefault="000B52D1" w:rsidP="000B52D1">
      <w:pPr>
        <w:bidi/>
        <w:jc w:val="both"/>
        <w:rPr>
          <w:rFonts w:cs="David" w:hint="cs"/>
          <w:rtl/>
        </w:rPr>
      </w:pPr>
      <w:r w:rsidRPr="000B52D1">
        <w:rPr>
          <w:rFonts w:cs="David" w:hint="cs"/>
          <w:rtl/>
        </w:rPr>
        <w:tab/>
        <w:t xml:space="preserve"> תן תרחיש אם לא נאשר את הנבצרות.</w:t>
      </w:r>
    </w:p>
    <w:p w14:paraId="0B97E042" w14:textId="77777777" w:rsidR="000B52D1" w:rsidRPr="000B52D1" w:rsidRDefault="000B52D1" w:rsidP="000B52D1">
      <w:pPr>
        <w:bidi/>
        <w:jc w:val="both"/>
        <w:rPr>
          <w:rFonts w:cs="David" w:hint="cs"/>
          <w:rtl/>
        </w:rPr>
      </w:pPr>
    </w:p>
    <w:p w14:paraId="5C830277"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29027BCE" w14:textId="77777777" w:rsidR="000B52D1" w:rsidRPr="000B52D1" w:rsidRDefault="000B52D1" w:rsidP="000B52D1">
      <w:pPr>
        <w:bidi/>
        <w:jc w:val="both"/>
        <w:rPr>
          <w:rFonts w:cs="David" w:hint="cs"/>
          <w:u w:val="single"/>
          <w:rtl/>
        </w:rPr>
      </w:pPr>
    </w:p>
    <w:p w14:paraId="5F5448E1" w14:textId="77777777" w:rsidR="000B52D1" w:rsidRPr="000B52D1" w:rsidRDefault="000B52D1" w:rsidP="000B52D1">
      <w:pPr>
        <w:bidi/>
        <w:jc w:val="both"/>
        <w:rPr>
          <w:rFonts w:cs="David" w:hint="cs"/>
          <w:rtl/>
        </w:rPr>
      </w:pPr>
      <w:r w:rsidRPr="000B52D1">
        <w:rPr>
          <w:rFonts w:cs="David" w:hint="cs"/>
          <w:rtl/>
        </w:rPr>
        <w:tab/>
        <w:t>הרי אתה תצביע בעד בקשת הנבצרות בין אם אני אתן טיעונים טובים ובין אם אני אתן טיעונים לא טובים. אז במינימום, תן לי להשמיע את הטיעונים שלי. מאחר שיודעים שהכנסת היא בכיס, יש לה תפקיד במחזה. שולחים בקשה כזאת ויודעים שזה אוטומטי</w:t>
      </w:r>
    </w:p>
    <w:p w14:paraId="3F7CBEAC" w14:textId="77777777" w:rsidR="000B52D1" w:rsidRPr="000B52D1" w:rsidRDefault="000B52D1" w:rsidP="000B52D1">
      <w:pPr>
        <w:bidi/>
        <w:jc w:val="both"/>
        <w:rPr>
          <w:rFonts w:cs="David" w:hint="cs"/>
          <w:rtl/>
        </w:rPr>
      </w:pPr>
    </w:p>
    <w:p w14:paraId="2FABABA5" w14:textId="77777777" w:rsidR="000B52D1" w:rsidRPr="000B52D1" w:rsidRDefault="000B52D1" w:rsidP="000B52D1">
      <w:pPr>
        <w:bidi/>
        <w:jc w:val="both"/>
        <w:rPr>
          <w:rFonts w:cs="David" w:hint="cs"/>
          <w:rtl/>
        </w:rPr>
      </w:pPr>
      <w:r w:rsidRPr="000B52D1">
        <w:rPr>
          <w:rFonts w:cs="David" w:hint="cs"/>
          <w:rtl/>
        </w:rPr>
        <w:tab/>
        <w:t xml:space="preserve">עכשיו אני רוצה להתייחס לבקשה. אני לא נכנס להבדלים בינינו, כל אחד ודעתו. תראו, לפי הערכתי, לנשיא עצמו לא היה נעים לבקש עד סוף הקדנציה. בעצם אנחנו מציעים עד סוף הקדנציה ואנחנו נלך לחוסר הנעימות הזאת. הרי בכל מקרה, ברגע שהנשיא מודיע הודעה, זה מתיישב בוודאי עם ההודעה לבג"צ, אם יהיה תרחיש כזה. אני לא רוצה להיכנס לתרחישים כי התרחיש שמציין אביגדור יצחקי הוא סביר מאוד. אבל, בכל מקרה, בכל נסיבות, סמכות ההודעה שחותכת את העניין היא שלו. אז למה להתבזות ולכתוב עד סוף הקדנציה? אנחנו חייבים להתבזות עוד יותר מהבקשה? לכן אני פונה לחברי הוועדה וליושבת ראש הוועדה, גם אלה שתומכים בבקשת הנבצרות משיקולים שאני חולק עליהם, והם בוודאי מאמינים, ואני בטוח שהיושבת ראש מתכוונת לתוצאה טובה לפי שיטתה ולפי השקפתה. בואו נלך, כן או לא, לבקשה עצמה, כפי שהוגשה, כי זה גם מה שמחייב הנוסח הפשוט של החוק. כל אחד יצביע על פי מצפונו. </w:t>
      </w:r>
    </w:p>
    <w:p w14:paraId="67E4A6A4" w14:textId="77777777" w:rsidR="000B52D1" w:rsidRPr="000B52D1" w:rsidRDefault="000B52D1" w:rsidP="000B52D1">
      <w:pPr>
        <w:bidi/>
        <w:jc w:val="both"/>
        <w:rPr>
          <w:rFonts w:cs="David" w:hint="cs"/>
          <w:rtl/>
        </w:rPr>
      </w:pPr>
    </w:p>
    <w:p w14:paraId="49D9C947" w14:textId="77777777" w:rsidR="000B52D1" w:rsidRPr="000B52D1" w:rsidRDefault="000B52D1" w:rsidP="000B52D1">
      <w:pPr>
        <w:bidi/>
        <w:jc w:val="both"/>
        <w:rPr>
          <w:rFonts w:cs="David" w:hint="cs"/>
          <w:rtl/>
        </w:rPr>
      </w:pPr>
      <w:r w:rsidRPr="000B52D1">
        <w:rPr>
          <w:rFonts w:cs="David" w:hint="cs"/>
          <w:u w:val="single"/>
          <w:rtl/>
        </w:rPr>
        <w:t>יורם מרציאנו:</w:t>
      </w:r>
    </w:p>
    <w:p w14:paraId="430B919E" w14:textId="77777777" w:rsidR="000B52D1" w:rsidRPr="000B52D1" w:rsidRDefault="000B52D1" w:rsidP="000B52D1">
      <w:pPr>
        <w:bidi/>
        <w:jc w:val="both"/>
        <w:rPr>
          <w:rFonts w:cs="David" w:hint="cs"/>
          <w:rtl/>
        </w:rPr>
      </w:pPr>
    </w:p>
    <w:p w14:paraId="2DDE38A9" w14:textId="77777777" w:rsidR="000B52D1" w:rsidRPr="000B52D1" w:rsidRDefault="000B52D1" w:rsidP="000B52D1">
      <w:pPr>
        <w:bidi/>
        <w:jc w:val="both"/>
        <w:rPr>
          <w:rFonts w:cs="David" w:hint="cs"/>
          <w:rtl/>
        </w:rPr>
      </w:pPr>
      <w:r w:rsidRPr="000B52D1">
        <w:rPr>
          <w:rFonts w:cs="David" w:hint="cs"/>
          <w:rtl/>
        </w:rPr>
        <w:tab/>
        <w:t xml:space="preserve">בוקר טוב. בתחילתה של הפרשה של הנשיא, חשבתי עם חברים נוספים, שהנשיא צריך לחסוך מאיתנו את בושת הפנים, לקחת על עצמו אחריות ולהתפטר. בישיבה הקודמת, כשעלתה שאלת הנבצרות, הצבעתי נגד הבקשה לנבצרות. לא הצבעתי, אבל הנחיתי את הסיעה שלי להצביע נגד והודעתי שהסיעה שלנו כולה תצביע נגד. </w:t>
      </w:r>
    </w:p>
    <w:p w14:paraId="41307234" w14:textId="77777777" w:rsidR="000B52D1" w:rsidRPr="000B52D1" w:rsidRDefault="000B52D1" w:rsidP="000B52D1">
      <w:pPr>
        <w:bidi/>
        <w:jc w:val="both"/>
        <w:rPr>
          <w:rFonts w:cs="David" w:hint="cs"/>
          <w:rtl/>
        </w:rPr>
      </w:pPr>
    </w:p>
    <w:p w14:paraId="7A9A0150" w14:textId="77777777" w:rsidR="000B52D1" w:rsidRPr="000B52D1" w:rsidRDefault="000B52D1" w:rsidP="000B52D1">
      <w:pPr>
        <w:bidi/>
        <w:ind w:firstLine="567"/>
        <w:jc w:val="both"/>
        <w:rPr>
          <w:rFonts w:cs="David" w:hint="cs"/>
          <w:rtl/>
        </w:rPr>
      </w:pPr>
      <w:r w:rsidRPr="000B52D1">
        <w:rPr>
          <w:rFonts w:cs="David" w:hint="cs"/>
          <w:rtl/>
        </w:rPr>
        <w:t>אני בא לפה היום ובעצם אני מתלבט ומתחבט עם שאלה מאוד קשה. אני מאוד לא רוצה לראות את הנשיא מכהן כנשיא. יכול להיות שדווקא בגלל שאני לא רוצה, אמצא עצמי, על פי צו מצפוני, לבוא היום ולא לאשר את הנבצרות, כי כך אומר צו מצפוני. אבל אני אקבל בדיוק את התוצאה ההפוכה שאומרת שהנשיא יכהן כנשיא. ואז בעצם זה יחזור אלינו. הציבור יאמר: "רבותי, מה אתם מבלבלים את המוח? אתם נתתם לנשיא להמשיך ולהיות נשיא". גדעון, לא רק התמונה, אלא גם הוא ימשיך לכהן כנשיא עם כל הדגלים והסמלים. מעבר לשאלת התמונה שהיא מאוד קריטי, נקבל אותו כנשיא בפועל. לכן אני אומר, חבריי חברי הכנסת, אני חושב שזהבה צודקת במיליון אחוז והיה קורה טוב יותר אם אנחנו חברי הכנסת, שהוטלה לפתחנו האחריות להדיח את הנשיא, לא עשינו את זה. לא מצאנו את הרוב בכנסת ישראל להדיח את הנשיא. זהבה, לא נצליח לעשות את זה גם בחודשים הקרובים, לצערי ולצערך הרב, מכל מיני שיקולים כאלה ואחרים.</w:t>
      </w:r>
    </w:p>
    <w:p w14:paraId="013164C2" w14:textId="77777777" w:rsidR="000B52D1" w:rsidRPr="000B52D1" w:rsidRDefault="000B52D1" w:rsidP="000B52D1">
      <w:pPr>
        <w:bidi/>
        <w:jc w:val="both"/>
        <w:rPr>
          <w:rFonts w:cs="David" w:hint="cs"/>
          <w:rtl/>
        </w:rPr>
      </w:pPr>
    </w:p>
    <w:p w14:paraId="5EF32258" w14:textId="77777777" w:rsidR="000B52D1" w:rsidRPr="000B52D1" w:rsidRDefault="000B52D1" w:rsidP="000B52D1">
      <w:pPr>
        <w:bidi/>
        <w:ind w:firstLine="567"/>
        <w:jc w:val="both"/>
        <w:rPr>
          <w:rFonts w:cs="David" w:hint="cs"/>
          <w:rtl/>
        </w:rPr>
      </w:pPr>
      <w:r w:rsidRPr="000B52D1">
        <w:rPr>
          <w:rFonts w:cs="David" w:hint="cs"/>
          <w:rtl/>
        </w:rPr>
        <w:t>לכן היום אני אצביע בעד הבקשה של הנשיא לנבצרות, כי אני לא רוצה לראות אותו כנשיא, במיוחד לא בימים האלה שהם ימי זיכרון, יום העצמאות וימים של סמלים ודגלים של מדינת ישראל. לכן אני אצביע היום בעד הבקשה לנבצרות.</w:t>
      </w:r>
    </w:p>
    <w:p w14:paraId="307968D5" w14:textId="77777777" w:rsidR="000B52D1" w:rsidRPr="000B52D1" w:rsidRDefault="000B52D1" w:rsidP="000B52D1">
      <w:pPr>
        <w:bidi/>
        <w:jc w:val="both"/>
        <w:rPr>
          <w:rFonts w:cs="David" w:hint="cs"/>
          <w:rtl/>
        </w:rPr>
      </w:pPr>
    </w:p>
    <w:p w14:paraId="3CB770AC" w14:textId="77777777" w:rsidR="000B52D1" w:rsidRPr="000B52D1" w:rsidRDefault="000B52D1" w:rsidP="000B52D1">
      <w:pPr>
        <w:pStyle w:val="Heading5"/>
        <w:rPr>
          <w:rFonts w:hint="cs"/>
          <w:rtl/>
        </w:rPr>
      </w:pPr>
      <w:r w:rsidRPr="000B52D1">
        <w:rPr>
          <w:rFonts w:hint="cs"/>
          <w:u w:val="single"/>
          <w:rtl/>
        </w:rPr>
        <w:t>אביגדור יצחקי:</w:t>
      </w:r>
    </w:p>
    <w:p w14:paraId="646A4049" w14:textId="77777777" w:rsidR="000B52D1" w:rsidRPr="000B52D1" w:rsidRDefault="000B52D1" w:rsidP="000B52D1">
      <w:pPr>
        <w:pStyle w:val="Heading5"/>
        <w:rPr>
          <w:rFonts w:hint="cs"/>
          <w:rtl/>
        </w:rPr>
      </w:pPr>
    </w:p>
    <w:p w14:paraId="5B312D80" w14:textId="77777777" w:rsidR="000B52D1" w:rsidRPr="000B52D1" w:rsidRDefault="000B52D1" w:rsidP="000B52D1">
      <w:pPr>
        <w:bidi/>
        <w:jc w:val="both"/>
        <w:rPr>
          <w:rFonts w:cs="David" w:hint="cs"/>
          <w:rtl/>
        </w:rPr>
      </w:pPr>
      <w:r w:rsidRPr="000B52D1">
        <w:rPr>
          <w:rFonts w:cs="David" w:hint="cs"/>
          <w:rtl/>
        </w:rPr>
        <w:tab/>
        <w:t xml:space="preserve">אני חושב שבפרספקטיבה לאחור ההחלטה שלנו בדבר אישור הנבצרות מלפני שלושה חודשים היתה נכונה. כל מה שחברת הכנסת גלאון מצאה היום הוא, שאת החקירה הוא עושה במשכן הנשיא. אבל אין נשיא במשכן הנשיא, הוא לא מקבל אף אחד, הוא לא מדבר עם אף אחד והוא לא נשיא. זה שהוא עושה את החקירה שם, זאת באמת זכות גדולה לעשות חקירה במקום זה או במקום אחר. </w:t>
      </w:r>
    </w:p>
    <w:p w14:paraId="08AB6072" w14:textId="77777777" w:rsidR="000B52D1" w:rsidRPr="000B52D1" w:rsidRDefault="000B52D1" w:rsidP="000B52D1">
      <w:pPr>
        <w:bidi/>
        <w:jc w:val="both"/>
        <w:rPr>
          <w:rFonts w:cs="David" w:hint="cs"/>
          <w:rtl/>
        </w:rPr>
      </w:pPr>
    </w:p>
    <w:p w14:paraId="319F99D5" w14:textId="77777777" w:rsidR="000B52D1" w:rsidRPr="000B52D1" w:rsidRDefault="000B52D1" w:rsidP="000B52D1">
      <w:pPr>
        <w:bidi/>
        <w:jc w:val="both"/>
        <w:rPr>
          <w:rFonts w:cs="David" w:hint="cs"/>
          <w:rtl/>
        </w:rPr>
      </w:pPr>
      <w:r w:rsidRPr="000B52D1">
        <w:rPr>
          <w:rFonts w:cs="David" w:hint="cs"/>
          <w:u w:val="single"/>
          <w:rtl/>
        </w:rPr>
        <w:t>יורם מרציאנו:</w:t>
      </w:r>
    </w:p>
    <w:p w14:paraId="52DD3E7E" w14:textId="77777777" w:rsidR="000B52D1" w:rsidRPr="000B52D1" w:rsidRDefault="000B52D1" w:rsidP="000B52D1">
      <w:pPr>
        <w:bidi/>
        <w:jc w:val="both"/>
        <w:rPr>
          <w:rFonts w:cs="David" w:hint="cs"/>
          <w:rtl/>
        </w:rPr>
      </w:pPr>
    </w:p>
    <w:p w14:paraId="0CB357DF" w14:textId="77777777" w:rsidR="000B52D1" w:rsidRPr="000B52D1" w:rsidRDefault="000B52D1" w:rsidP="000B52D1">
      <w:pPr>
        <w:bidi/>
        <w:jc w:val="both"/>
        <w:rPr>
          <w:rFonts w:cs="David" w:hint="cs"/>
          <w:rtl/>
        </w:rPr>
      </w:pPr>
      <w:r w:rsidRPr="000B52D1">
        <w:rPr>
          <w:rFonts w:cs="David" w:hint="cs"/>
          <w:rtl/>
        </w:rPr>
        <w:tab/>
        <w:t>גם אני, כנחקר, אומר לך שעדיף בבית הנשיא, השתיי</w:t>
      </w:r>
      <w:r w:rsidRPr="000B52D1">
        <w:rPr>
          <w:rFonts w:cs="David" w:hint="eastAsia"/>
          <w:rtl/>
        </w:rPr>
        <w:t>ה</w:t>
      </w:r>
      <w:r w:rsidRPr="000B52D1">
        <w:rPr>
          <w:rFonts w:cs="David" w:hint="cs"/>
          <w:rtl/>
        </w:rPr>
        <w:t xml:space="preserve"> שם יותר טובה. </w:t>
      </w:r>
    </w:p>
    <w:p w14:paraId="573EAF4C" w14:textId="77777777" w:rsidR="000B52D1" w:rsidRPr="000B52D1" w:rsidRDefault="000B52D1" w:rsidP="000B52D1">
      <w:pPr>
        <w:bidi/>
        <w:jc w:val="both"/>
        <w:rPr>
          <w:rFonts w:cs="David" w:hint="cs"/>
          <w:rtl/>
        </w:rPr>
      </w:pPr>
    </w:p>
    <w:p w14:paraId="1AD7D3AC" w14:textId="77777777" w:rsidR="000B52D1" w:rsidRPr="000B52D1" w:rsidRDefault="000B52D1" w:rsidP="000B52D1">
      <w:pPr>
        <w:pStyle w:val="Heading5"/>
        <w:rPr>
          <w:rFonts w:hint="cs"/>
          <w:rtl/>
        </w:rPr>
      </w:pPr>
      <w:r w:rsidRPr="000B52D1">
        <w:rPr>
          <w:rFonts w:hint="cs"/>
          <w:u w:val="single"/>
          <w:rtl/>
        </w:rPr>
        <w:t>אביגדור יצחקי:</w:t>
      </w:r>
    </w:p>
    <w:p w14:paraId="64E037E3" w14:textId="77777777" w:rsidR="000B52D1" w:rsidRPr="000B52D1" w:rsidRDefault="000B52D1" w:rsidP="000B52D1">
      <w:pPr>
        <w:pStyle w:val="Heading5"/>
        <w:rPr>
          <w:rFonts w:hint="cs"/>
          <w:rtl/>
        </w:rPr>
      </w:pPr>
    </w:p>
    <w:p w14:paraId="08CCE778" w14:textId="77777777" w:rsidR="000B52D1" w:rsidRPr="000B52D1" w:rsidRDefault="000B52D1" w:rsidP="000B52D1">
      <w:pPr>
        <w:bidi/>
        <w:jc w:val="both"/>
        <w:rPr>
          <w:rFonts w:cs="David" w:hint="cs"/>
          <w:rtl/>
        </w:rPr>
      </w:pPr>
      <w:r w:rsidRPr="000B52D1">
        <w:rPr>
          <w:rFonts w:cs="David" w:hint="cs"/>
          <w:rtl/>
        </w:rPr>
        <w:tab/>
        <w:t>לעצם העניין, אני חושב שכל העסק ירד מסדר היום הציבורי. לא דנו בו, לא דיברו בו ואני חושב שההחלטה שהכנסת קיבלה בזמנו היתה החלטה נכונה. גם הניסיון להדיח, ואף אחד לא יכול להאשים אותי שלא עשיתי את מירב המאמצים וביום גמרנו את כל הנהלים. אז מה? מי שעיניו בראשו וידע לספור את המספרים ידע שהסיכוי להדחה שואף לאפס. מראש נכנסנו לתהליך  שידענו שאנחנו לא מגיעים אליו. ביזינו את הכנסת בכך שהכנסת לא מסוגלת להדיח נשיא. מי שעיניו בראשו ידע שזה בלתי אפשרי, ידע מהי חלוקת הכוחות, ידע מי בעד ומי נגד.</w:t>
      </w:r>
    </w:p>
    <w:p w14:paraId="37D89E91" w14:textId="77777777" w:rsidR="000B52D1" w:rsidRPr="000B52D1" w:rsidRDefault="000B52D1" w:rsidP="000B52D1">
      <w:pPr>
        <w:bidi/>
        <w:jc w:val="both"/>
        <w:rPr>
          <w:rFonts w:cs="David" w:hint="cs"/>
          <w:rtl/>
        </w:rPr>
      </w:pPr>
    </w:p>
    <w:p w14:paraId="0C47EE74" w14:textId="77777777" w:rsidR="000B52D1" w:rsidRPr="000B52D1" w:rsidRDefault="000B52D1" w:rsidP="000B52D1">
      <w:pPr>
        <w:bidi/>
        <w:ind w:firstLine="567"/>
        <w:jc w:val="both"/>
        <w:rPr>
          <w:rFonts w:cs="David" w:hint="cs"/>
          <w:rtl/>
        </w:rPr>
      </w:pPr>
      <w:r w:rsidRPr="000B52D1">
        <w:rPr>
          <w:rFonts w:cs="David" w:hint="cs"/>
          <w:rtl/>
        </w:rPr>
        <w:t xml:space="preserve">קודם כל מוחה על זה שנשיא המדינה לא קם ומתפטר מתפקידו. אני מוחה על זה בכל קול מחאה שאני יכול. אני חושב שהוא עושה מעשה לא נכון. מעשה שמבייש גם אותו וגם את מוסד הנשיאות. פשוט לא נכון. אני גם לא מבין, ברמה הטקטית והפלפולית, מה בדיוק הוא מרוויח מהדבר הזה? ההיפך הוא הנכון. אם הוא היה מתפטר מתפקידו, יכול להיות שבשימוע מול היועץ המשפטי לממשלה הוא יכול היה להגיד שהוא כבר ויתר על תפקידו. דרך אגב, עשה את זה הנשיא ויצמן. הוא הלך ליועץ המשפטי לממשלה ואמר לו: "מרגע זה אני מתפטר, בוא נגמור את כל התיק נגדי". נגמר העניין והוא הלך הביתה, עליו השלום.  </w:t>
      </w:r>
    </w:p>
    <w:p w14:paraId="3E93A072" w14:textId="77777777" w:rsidR="000B52D1" w:rsidRPr="000B52D1" w:rsidRDefault="000B52D1" w:rsidP="000B52D1">
      <w:pPr>
        <w:bidi/>
        <w:jc w:val="both"/>
        <w:rPr>
          <w:rFonts w:cs="David" w:hint="cs"/>
          <w:rtl/>
        </w:rPr>
      </w:pPr>
    </w:p>
    <w:p w14:paraId="407F1A1E" w14:textId="77777777" w:rsidR="000B52D1" w:rsidRPr="000B52D1" w:rsidRDefault="000B52D1" w:rsidP="000B52D1">
      <w:pPr>
        <w:bidi/>
        <w:ind w:firstLine="567"/>
        <w:jc w:val="both"/>
        <w:rPr>
          <w:rFonts w:cs="David" w:hint="cs"/>
          <w:rtl/>
        </w:rPr>
      </w:pPr>
      <w:r w:rsidRPr="000B52D1">
        <w:rPr>
          <w:rFonts w:cs="David" w:hint="cs"/>
          <w:rtl/>
        </w:rPr>
        <w:t xml:space="preserve">ולכן אני חושב שקודם כל ועדת הכנסת וכל חברי הכנסת צריכים למחות בצורה ברורה על כך שהנשיא לא מתפטר. יחד עם זה, אני ממש לא רוצה לפגוע בסיכוייו המשפטיים. </w:t>
      </w:r>
    </w:p>
    <w:p w14:paraId="6719CF88" w14:textId="77777777" w:rsidR="000B52D1" w:rsidRPr="000B52D1" w:rsidRDefault="000B52D1" w:rsidP="000B52D1">
      <w:pPr>
        <w:bidi/>
        <w:jc w:val="both"/>
        <w:rPr>
          <w:rFonts w:cs="David" w:hint="cs"/>
          <w:rtl/>
        </w:rPr>
      </w:pPr>
    </w:p>
    <w:p w14:paraId="643B7E0E" w14:textId="77777777" w:rsidR="000B52D1" w:rsidRPr="000B52D1" w:rsidRDefault="000B52D1" w:rsidP="000B52D1">
      <w:pPr>
        <w:bidi/>
        <w:ind w:firstLine="567"/>
        <w:jc w:val="both"/>
        <w:rPr>
          <w:rFonts w:cs="David" w:hint="cs"/>
          <w:rtl/>
        </w:rPr>
      </w:pPr>
      <w:r w:rsidRPr="000B52D1">
        <w:rPr>
          <w:rFonts w:cs="David" w:hint="cs"/>
          <w:rtl/>
        </w:rPr>
        <w:t xml:space="preserve">דבר אחרון שאני רוצה לומר. יש כאלה שיש להם אחריות ציבורית ויש כאלה שיש להם אחריות תקשורתית. אני מרגיש ממש רע עם חברי כנסת שמנצלים את הבמה הזאת רק לצורך תקשורת. הם יודעים שאין להם סיכוי. כי אם הם היו יודעים שיש להם סיכוי, אני לא בטוח שהם היו ממשיכים בהצבעה הזאת. אבל מאחר והם יודעים שאין להם סיכוי אז האחריות התקשורתית קודמת לאחריות הציבורית, ואני גם על זה מוחה. אני, כמי שיש לו אחריות ציבורית, חושב שהמצב הזה צריך להימשך ולפי דעתי אין שום משמעות למה שכתוב בבקשה, אם זה עד להודעה אחרת, אם זה עד לתאריך זה או אחר או לעוד שלושה חודשים. זה אותו דבר בדיוק. הנשיא יכול בכל יום להגיד שהוא סיים את הנבצרות. לכן בשביל למנוע פילפולציה, אני מציע לאשר את הבקשה כפי שהיא. מבחינתי היא היינו הך, בדיוק כמו כל הבקשות האחרות. אנחנו צריכים להבהיר שהיא לא יכולה לעלות על 3 חודשים אין אין לנו סמכות. </w:t>
      </w:r>
    </w:p>
    <w:p w14:paraId="595FBD45" w14:textId="77777777" w:rsidR="000B52D1" w:rsidRPr="000B52D1" w:rsidRDefault="000B52D1" w:rsidP="000B52D1">
      <w:pPr>
        <w:bidi/>
        <w:jc w:val="both"/>
        <w:rPr>
          <w:rFonts w:cs="David" w:hint="cs"/>
          <w:rtl/>
        </w:rPr>
      </w:pPr>
    </w:p>
    <w:p w14:paraId="48ECE645"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434AB59D" w14:textId="77777777" w:rsidR="000B52D1" w:rsidRPr="000B52D1" w:rsidRDefault="000B52D1" w:rsidP="000B52D1">
      <w:pPr>
        <w:bidi/>
        <w:jc w:val="both"/>
        <w:rPr>
          <w:rFonts w:cs="David" w:hint="cs"/>
          <w:rtl/>
        </w:rPr>
      </w:pPr>
    </w:p>
    <w:p w14:paraId="24262BFE" w14:textId="77777777" w:rsidR="000B52D1" w:rsidRPr="000B52D1" w:rsidRDefault="000B52D1" w:rsidP="000B52D1">
      <w:pPr>
        <w:bidi/>
        <w:jc w:val="both"/>
        <w:rPr>
          <w:rFonts w:cs="David" w:hint="cs"/>
          <w:rtl/>
        </w:rPr>
      </w:pPr>
      <w:r w:rsidRPr="000B52D1">
        <w:rPr>
          <w:rFonts w:cs="David" w:hint="cs"/>
          <w:rtl/>
        </w:rPr>
        <w:tab/>
        <w:t xml:space="preserve"> אנחנו חייבים לתחום בזמן.</w:t>
      </w:r>
    </w:p>
    <w:p w14:paraId="67726E96" w14:textId="77777777" w:rsidR="000B52D1" w:rsidRPr="000B52D1" w:rsidRDefault="000B52D1" w:rsidP="000B52D1">
      <w:pPr>
        <w:bidi/>
        <w:jc w:val="both"/>
        <w:rPr>
          <w:rFonts w:cs="David" w:hint="cs"/>
          <w:rtl/>
        </w:rPr>
      </w:pPr>
    </w:p>
    <w:p w14:paraId="2C095CFD" w14:textId="77777777" w:rsidR="000B52D1" w:rsidRPr="000B52D1" w:rsidRDefault="000B52D1" w:rsidP="000B52D1">
      <w:pPr>
        <w:bidi/>
        <w:jc w:val="both"/>
        <w:rPr>
          <w:rFonts w:cs="David" w:hint="cs"/>
          <w:u w:val="single"/>
          <w:rtl/>
        </w:rPr>
      </w:pPr>
      <w:r w:rsidRPr="000B52D1">
        <w:rPr>
          <w:rFonts w:cs="David" w:hint="cs"/>
          <w:u w:val="single"/>
          <w:rtl/>
        </w:rPr>
        <w:t>נורית אלשטיין:</w:t>
      </w:r>
    </w:p>
    <w:p w14:paraId="7E413058" w14:textId="77777777" w:rsidR="000B52D1" w:rsidRPr="000B52D1" w:rsidRDefault="000B52D1" w:rsidP="000B52D1">
      <w:pPr>
        <w:bidi/>
        <w:jc w:val="both"/>
        <w:rPr>
          <w:rFonts w:cs="David" w:hint="cs"/>
          <w:u w:val="single"/>
          <w:rtl/>
        </w:rPr>
      </w:pPr>
    </w:p>
    <w:p w14:paraId="25E8A964" w14:textId="77777777" w:rsidR="000B52D1" w:rsidRPr="000B52D1" w:rsidRDefault="000B52D1" w:rsidP="000B52D1">
      <w:pPr>
        <w:bidi/>
        <w:jc w:val="both"/>
        <w:rPr>
          <w:rFonts w:cs="David" w:hint="cs"/>
          <w:rtl/>
        </w:rPr>
      </w:pPr>
      <w:r w:rsidRPr="000B52D1">
        <w:rPr>
          <w:rFonts w:cs="David" w:hint="cs"/>
          <w:rtl/>
        </w:rPr>
        <w:tab/>
        <w:t>לפי החוק חייבים לתחום בזמן.</w:t>
      </w:r>
    </w:p>
    <w:p w14:paraId="69B719E6" w14:textId="77777777" w:rsidR="000B52D1" w:rsidRPr="000B52D1" w:rsidRDefault="000B52D1" w:rsidP="000B52D1">
      <w:pPr>
        <w:bidi/>
        <w:jc w:val="both"/>
        <w:rPr>
          <w:rFonts w:cs="David" w:hint="cs"/>
          <w:rtl/>
        </w:rPr>
      </w:pPr>
    </w:p>
    <w:p w14:paraId="30696BB7" w14:textId="77777777" w:rsidR="000B52D1" w:rsidRPr="000B52D1" w:rsidRDefault="000B52D1" w:rsidP="000B52D1">
      <w:pPr>
        <w:pStyle w:val="Heading5"/>
        <w:rPr>
          <w:rFonts w:hint="cs"/>
          <w:rtl/>
        </w:rPr>
      </w:pPr>
      <w:r w:rsidRPr="000B52D1">
        <w:rPr>
          <w:rFonts w:hint="cs"/>
          <w:u w:val="single"/>
          <w:rtl/>
        </w:rPr>
        <w:t>אביגדור יצחקי:</w:t>
      </w:r>
    </w:p>
    <w:p w14:paraId="5756192E" w14:textId="77777777" w:rsidR="000B52D1" w:rsidRPr="000B52D1" w:rsidRDefault="000B52D1" w:rsidP="000B52D1">
      <w:pPr>
        <w:pStyle w:val="Heading5"/>
        <w:rPr>
          <w:rFonts w:hint="cs"/>
          <w:rtl/>
        </w:rPr>
      </w:pPr>
    </w:p>
    <w:p w14:paraId="1D10E16A" w14:textId="77777777" w:rsidR="000B52D1" w:rsidRPr="000B52D1" w:rsidRDefault="000B52D1" w:rsidP="000B52D1">
      <w:pPr>
        <w:bidi/>
        <w:jc w:val="both"/>
        <w:rPr>
          <w:rFonts w:cs="David" w:hint="cs"/>
          <w:rtl/>
        </w:rPr>
      </w:pPr>
      <w:r w:rsidRPr="000B52D1">
        <w:rPr>
          <w:rFonts w:cs="David" w:hint="cs"/>
          <w:rtl/>
        </w:rPr>
        <w:tab/>
        <w:t>אין לי בעיה עם כל מה שנכון מבחינה משפטית אבל אני אומר עכשיו לכל חברי הכנסת, בואו לא נבזה את עצמנו. הצלחתם להוליך שולל בפעם הקודמת, כאילו יש אפשרות הדחה.</w:t>
      </w:r>
    </w:p>
    <w:p w14:paraId="2BA461F9" w14:textId="77777777" w:rsidR="000B52D1" w:rsidRPr="000B52D1" w:rsidRDefault="000B52D1" w:rsidP="000B52D1">
      <w:pPr>
        <w:bidi/>
        <w:jc w:val="both"/>
        <w:rPr>
          <w:rFonts w:cs="David" w:hint="cs"/>
          <w:rtl/>
        </w:rPr>
      </w:pPr>
    </w:p>
    <w:p w14:paraId="5C4F455A" w14:textId="77777777" w:rsidR="000B52D1" w:rsidRPr="000B52D1" w:rsidRDefault="000B52D1" w:rsidP="000B52D1">
      <w:pPr>
        <w:bidi/>
        <w:jc w:val="both"/>
        <w:rPr>
          <w:rFonts w:cs="David" w:hint="cs"/>
          <w:u w:val="single"/>
          <w:rtl/>
        </w:rPr>
      </w:pPr>
      <w:r w:rsidRPr="000B52D1">
        <w:rPr>
          <w:rFonts w:cs="David" w:hint="cs"/>
          <w:u w:val="single"/>
          <w:rtl/>
        </w:rPr>
        <w:t>זהבה גלאון:</w:t>
      </w:r>
    </w:p>
    <w:p w14:paraId="68247ADD" w14:textId="77777777" w:rsidR="000B52D1" w:rsidRPr="000B52D1" w:rsidRDefault="000B52D1" w:rsidP="000B52D1">
      <w:pPr>
        <w:bidi/>
        <w:jc w:val="both"/>
        <w:rPr>
          <w:rFonts w:cs="David" w:hint="cs"/>
          <w:u w:val="single"/>
          <w:rtl/>
        </w:rPr>
      </w:pPr>
    </w:p>
    <w:p w14:paraId="5A8A6313" w14:textId="77777777" w:rsidR="000B52D1" w:rsidRPr="000B52D1" w:rsidRDefault="000B52D1" w:rsidP="000B52D1">
      <w:pPr>
        <w:bidi/>
        <w:jc w:val="both"/>
        <w:rPr>
          <w:rFonts w:cs="David" w:hint="cs"/>
          <w:rtl/>
        </w:rPr>
      </w:pPr>
      <w:r w:rsidRPr="000B52D1">
        <w:rPr>
          <w:rFonts w:cs="David" w:hint="cs"/>
          <w:rtl/>
        </w:rPr>
        <w:tab/>
        <w:t>ביזינו את עצמנו.</w:t>
      </w:r>
    </w:p>
    <w:p w14:paraId="0A07B43C" w14:textId="77777777" w:rsidR="000B52D1" w:rsidRPr="000B52D1" w:rsidRDefault="000B52D1" w:rsidP="000B52D1">
      <w:pPr>
        <w:bidi/>
        <w:jc w:val="both"/>
        <w:rPr>
          <w:rFonts w:cs="David" w:hint="cs"/>
          <w:rtl/>
        </w:rPr>
      </w:pPr>
    </w:p>
    <w:p w14:paraId="649A1D96" w14:textId="77777777" w:rsidR="000B52D1" w:rsidRPr="000B52D1" w:rsidRDefault="000B52D1" w:rsidP="000B52D1">
      <w:pPr>
        <w:bidi/>
        <w:jc w:val="both"/>
        <w:rPr>
          <w:rFonts w:cs="David" w:hint="cs"/>
          <w:u w:val="single"/>
          <w:rtl/>
        </w:rPr>
      </w:pPr>
      <w:r w:rsidRPr="000B52D1">
        <w:rPr>
          <w:rFonts w:cs="David" w:hint="cs"/>
          <w:u w:val="single"/>
          <w:rtl/>
        </w:rPr>
        <w:t>אביגדור יצחקי:</w:t>
      </w:r>
    </w:p>
    <w:p w14:paraId="076E01C0" w14:textId="77777777" w:rsidR="000B52D1" w:rsidRPr="000B52D1" w:rsidRDefault="000B52D1" w:rsidP="000B52D1">
      <w:pPr>
        <w:bidi/>
        <w:jc w:val="both"/>
        <w:rPr>
          <w:rFonts w:cs="David" w:hint="cs"/>
          <w:u w:val="single"/>
          <w:rtl/>
        </w:rPr>
      </w:pPr>
    </w:p>
    <w:p w14:paraId="2245D8B3" w14:textId="77777777" w:rsidR="000B52D1" w:rsidRPr="000B52D1" w:rsidRDefault="000B52D1" w:rsidP="000B52D1">
      <w:pPr>
        <w:bidi/>
        <w:ind w:firstLine="567"/>
        <w:jc w:val="both"/>
        <w:rPr>
          <w:rFonts w:cs="David" w:hint="cs"/>
          <w:rtl/>
        </w:rPr>
      </w:pPr>
      <w:r w:rsidRPr="000B52D1">
        <w:rPr>
          <w:rFonts w:cs="David" w:hint="cs"/>
          <w:rtl/>
        </w:rPr>
        <w:t xml:space="preserve">לא היתה אפשרות הדחה, לא  היתה אף פעם אפשרות הדחה. לכן יהיה נכון שכולנו פה אחד נצביע להאריך את הנבצרות ולגמור עם הפארסה הזאת. </w:t>
      </w:r>
    </w:p>
    <w:p w14:paraId="6C971C79" w14:textId="77777777" w:rsidR="000B52D1" w:rsidRPr="000B52D1" w:rsidRDefault="000B52D1" w:rsidP="000B52D1">
      <w:pPr>
        <w:bidi/>
        <w:jc w:val="both"/>
        <w:rPr>
          <w:rFonts w:cs="David" w:hint="cs"/>
          <w:rtl/>
        </w:rPr>
      </w:pPr>
    </w:p>
    <w:p w14:paraId="7C2C38CD" w14:textId="77777777" w:rsidR="000B52D1" w:rsidRPr="000B52D1" w:rsidRDefault="000B52D1" w:rsidP="000B52D1">
      <w:pPr>
        <w:pStyle w:val="Heading5"/>
        <w:rPr>
          <w:rFonts w:hint="cs"/>
          <w:rtl/>
        </w:rPr>
      </w:pPr>
      <w:r w:rsidRPr="000B52D1">
        <w:rPr>
          <w:rFonts w:hint="cs"/>
          <w:u w:val="single"/>
          <w:rtl/>
        </w:rPr>
        <w:t>נאדיה חילו:</w:t>
      </w:r>
    </w:p>
    <w:p w14:paraId="478C1193" w14:textId="77777777" w:rsidR="000B52D1" w:rsidRPr="000B52D1" w:rsidRDefault="000B52D1" w:rsidP="000B52D1">
      <w:pPr>
        <w:pStyle w:val="Heading5"/>
        <w:rPr>
          <w:rFonts w:hint="cs"/>
          <w:rtl/>
        </w:rPr>
      </w:pPr>
    </w:p>
    <w:p w14:paraId="638B0D0A" w14:textId="77777777" w:rsidR="000B52D1" w:rsidRPr="000B52D1" w:rsidRDefault="000B52D1" w:rsidP="000B52D1">
      <w:pPr>
        <w:bidi/>
        <w:jc w:val="both"/>
        <w:rPr>
          <w:rFonts w:cs="David" w:hint="cs"/>
          <w:rtl/>
        </w:rPr>
      </w:pPr>
      <w:r w:rsidRPr="000B52D1">
        <w:rPr>
          <w:rFonts w:cs="David" w:hint="cs"/>
          <w:rtl/>
        </w:rPr>
        <w:tab/>
        <w:t xml:space="preserve"> אני רוצה לומר שחבל שאי אפשר להחזיר את הגלגל אחורה ובזמן הנכון ובעיתוי הנכון, הנשיא היה חוסך את כל זה מוועדת הכנסת. בדרך כלל ועדת הכנסת דנה בנושאים מהותיים וכבדים ולא שנצטרך להגיע בזמן הפגרה בהרכב כזה, כדי לדון פעם נוספת בנושא שהיה צריך להסתיים בהתפטרותו של נשיא המדינה. חבל שאנחנו כאן. אביגדור, אני בהחלט חושבת שהמשחק הזה נמשך זמן ארוך. אני אישית מרגישה שזה משפיל. כנבחרי ציבור, כל הדיון הזה לא מועיל לאף אחד מאיתנו. </w:t>
      </w:r>
    </w:p>
    <w:p w14:paraId="68803443" w14:textId="77777777" w:rsidR="000B52D1" w:rsidRPr="000B52D1" w:rsidRDefault="000B52D1" w:rsidP="000B52D1">
      <w:pPr>
        <w:bidi/>
        <w:jc w:val="both"/>
        <w:rPr>
          <w:rFonts w:cs="David" w:hint="cs"/>
          <w:rtl/>
        </w:rPr>
      </w:pPr>
    </w:p>
    <w:p w14:paraId="1961E34E" w14:textId="77777777" w:rsidR="000B52D1" w:rsidRPr="000B52D1" w:rsidRDefault="000B52D1" w:rsidP="000B52D1">
      <w:pPr>
        <w:bidi/>
        <w:ind w:firstLine="567"/>
        <w:jc w:val="both"/>
        <w:rPr>
          <w:rFonts w:cs="David" w:hint="cs"/>
          <w:rtl/>
        </w:rPr>
      </w:pPr>
      <w:r w:rsidRPr="000B52D1">
        <w:rPr>
          <w:rFonts w:cs="David" w:hint="cs"/>
          <w:rtl/>
        </w:rPr>
        <w:t xml:space="preserve">מצד שני, אני לא מקבלת את הטיעון שהעלית שמלכתחילה זה משחק שתוצאתו ידועה.  אביגדור, יש הרבה הצבעות בכנסת שדינן ממש נחרץ לפני הצבעה ובכל זאת מקיימים הליך דמוקרטי, הליך מוסרי ציבורי כי חייבים את זה לציבור מבחינה ערכית, ציבורית ומוסרית. לבוא ולהגיד היום שמי שמצביע נגד הנבצרות יקבל את הנשיא, זה לזרוק את האחריות ולברוח מהמיקוד האמיתי שאנחנו דנים בו. אני רוצה להציג תזה אחרת: אולי, אם הנשיא יראה שהוועדה לא מאשרת את הנבצרות, מחר הוא יקום וילך? </w:t>
      </w:r>
    </w:p>
    <w:p w14:paraId="5B59EF91" w14:textId="77777777" w:rsidR="000B52D1" w:rsidRPr="000B52D1" w:rsidRDefault="000B52D1" w:rsidP="000B52D1">
      <w:pPr>
        <w:bidi/>
        <w:ind w:firstLine="567"/>
        <w:jc w:val="both"/>
        <w:rPr>
          <w:rFonts w:cs="David" w:hint="cs"/>
          <w:rtl/>
        </w:rPr>
      </w:pPr>
    </w:p>
    <w:p w14:paraId="24486B6A" w14:textId="77777777" w:rsidR="000B52D1" w:rsidRPr="000B52D1" w:rsidRDefault="000B52D1" w:rsidP="000B52D1">
      <w:pPr>
        <w:bidi/>
        <w:jc w:val="both"/>
        <w:rPr>
          <w:rFonts w:cs="David" w:hint="cs"/>
          <w:u w:val="single"/>
          <w:rtl/>
        </w:rPr>
      </w:pPr>
      <w:r w:rsidRPr="000B52D1">
        <w:rPr>
          <w:rFonts w:cs="David" w:hint="cs"/>
          <w:u w:val="single"/>
          <w:rtl/>
        </w:rPr>
        <w:t>אביגדור יצחקי:</w:t>
      </w:r>
    </w:p>
    <w:p w14:paraId="094D7DE7" w14:textId="77777777" w:rsidR="000B52D1" w:rsidRPr="000B52D1" w:rsidRDefault="000B52D1" w:rsidP="000B52D1">
      <w:pPr>
        <w:bidi/>
        <w:ind w:firstLine="567"/>
        <w:jc w:val="both"/>
        <w:rPr>
          <w:rFonts w:cs="David" w:hint="cs"/>
          <w:u w:val="single"/>
          <w:rtl/>
        </w:rPr>
      </w:pPr>
    </w:p>
    <w:p w14:paraId="7CE3C9D3" w14:textId="77777777" w:rsidR="000B52D1" w:rsidRPr="000B52D1" w:rsidRDefault="000B52D1" w:rsidP="000B52D1">
      <w:pPr>
        <w:bidi/>
        <w:ind w:firstLine="567"/>
        <w:jc w:val="both"/>
        <w:rPr>
          <w:rFonts w:cs="David" w:hint="cs"/>
          <w:rtl/>
        </w:rPr>
      </w:pPr>
      <w:r w:rsidRPr="000B52D1">
        <w:rPr>
          <w:rFonts w:cs="David" w:hint="cs"/>
          <w:rtl/>
        </w:rPr>
        <w:t>ואם לא?</w:t>
      </w:r>
    </w:p>
    <w:p w14:paraId="49C2ABB9" w14:textId="77777777" w:rsidR="000B52D1" w:rsidRPr="000B52D1" w:rsidRDefault="000B52D1" w:rsidP="000B52D1">
      <w:pPr>
        <w:bidi/>
        <w:jc w:val="both"/>
        <w:rPr>
          <w:rFonts w:cs="David" w:hint="cs"/>
          <w:rtl/>
        </w:rPr>
      </w:pPr>
    </w:p>
    <w:p w14:paraId="4C42ACA7" w14:textId="77777777" w:rsidR="000B52D1" w:rsidRPr="000B52D1" w:rsidRDefault="000B52D1" w:rsidP="000B52D1">
      <w:pPr>
        <w:bidi/>
        <w:jc w:val="both"/>
        <w:rPr>
          <w:rFonts w:cs="David" w:hint="cs"/>
          <w:u w:val="single"/>
          <w:rtl/>
        </w:rPr>
      </w:pPr>
      <w:r w:rsidRPr="000B52D1">
        <w:rPr>
          <w:rFonts w:cs="David" w:hint="cs"/>
          <w:u w:val="single"/>
          <w:rtl/>
        </w:rPr>
        <w:t>נאדיה חילו:</w:t>
      </w:r>
    </w:p>
    <w:p w14:paraId="34E65158" w14:textId="77777777" w:rsidR="000B52D1" w:rsidRPr="000B52D1" w:rsidRDefault="000B52D1" w:rsidP="000B52D1">
      <w:pPr>
        <w:bidi/>
        <w:jc w:val="both"/>
        <w:rPr>
          <w:rFonts w:cs="David" w:hint="cs"/>
          <w:u w:val="single"/>
          <w:rtl/>
        </w:rPr>
      </w:pPr>
    </w:p>
    <w:p w14:paraId="02CB6C2C" w14:textId="77777777" w:rsidR="000B52D1" w:rsidRPr="000B52D1" w:rsidRDefault="000B52D1" w:rsidP="000B52D1">
      <w:pPr>
        <w:bidi/>
        <w:ind w:firstLine="567"/>
        <w:jc w:val="both"/>
        <w:rPr>
          <w:rFonts w:cs="David" w:hint="cs"/>
          <w:rtl/>
        </w:rPr>
      </w:pPr>
      <w:r w:rsidRPr="000B52D1">
        <w:rPr>
          <w:rFonts w:cs="David" w:hint="cs"/>
          <w:rtl/>
        </w:rPr>
        <w:t xml:space="preserve">הציבור לא אדיש. </w:t>
      </w:r>
    </w:p>
    <w:p w14:paraId="5101873C" w14:textId="77777777" w:rsidR="000B52D1" w:rsidRPr="000B52D1" w:rsidRDefault="000B52D1" w:rsidP="000B52D1">
      <w:pPr>
        <w:bidi/>
        <w:ind w:firstLine="567"/>
        <w:jc w:val="both"/>
        <w:rPr>
          <w:rFonts w:cs="David" w:hint="cs"/>
          <w:rtl/>
        </w:rPr>
      </w:pPr>
      <w:r w:rsidRPr="000B52D1">
        <w:rPr>
          <w:rFonts w:cs="David"/>
          <w:rtl/>
        </w:rPr>
        <w:br w:type="page"/>
      </w:r>
    </w:p>
    <w:p w14:paraId="42ADEBEE" w14:textId="77777777" w:rsidR="000B52D1" w:rsidRPr="000B52D1" w:rsidRDefault="000B52D1" w:rsidP="000B52D1">
      <w:pPr>
        <w:bidi/>
        <w:jc w:val="both"/>
        <w:rPr>
          <w:rFonts w:cs="David" w:hint="cs"/>
          <w:u w:val="single"/>
          <w:rtl/>
        </w:rPr>
      </w:pPr>
      <w:r w:rsidRPr="000B52D1">
        <w:rPr>
          <w:rFonts w:cs="David" w:hint="cs"/>
          <w:u w:val="single"/>
          <w:rtl/>
        </w:rPr>
        <w:t>זהבה גלאון:</w:t>
      </w:r>
    </w:p>
    <w:p w14:paraId="2540DFDB" w14:textId="77777777" w:rsidR="000B52D1" w:rsidRPr="000B52D1" w:rsidRDefault="000B52D1" w:rsidP="000B52D1">
      <w:pPr>
        <w:bidi/>
        <w:jc w:val="both"/>
        <w:rPr>
          <w:rFonts w:cs="David" w:hint="cs"/>
          <w:u w:val="single"/>
          <w:rtl/>
        </w:rPr>
      </w:pPr>
    </w:p>
    <w:p w14:paraId="44D89898" w14:textId="77777777" w:rsidR="000B52D1" w:rsidRPr="000B52D1" w:rsidRDefault="000B52D1" w:rsidP="000B52D1">
      <w:pPr>
        <w:bidi/>
        <w:jc w:val="both"/>
        <w:rPr>
          <w:rFonts w:cs="David" w:hint="cs"/>
          <w:rtl/>
        </w:rPr>
      </w:pPr>
      <w:r w:rsidRPr="000B52D1">
        <w:rPr>
          <w:rFonts w:cs="David" w:hint="cs"/>
          <w:rtl/>
        </w:rPr>
        <w:tab/>
        <w:t xml:space="preserve">אולי זה מה שמגיע לנו. </w:t>
      </w:r>
    </w:p>
    <w:p w14:paraId="4462D65C" w14:textId="77777777" w:rsidR="000B52D1" w:rsidRPr="000B52D1" w:rsidRDefault="000B52D1" w:rsidP="000B52D1">
      <w:pPr>
        <w:bidi/>
        <w:jc w:val="both"/>
        <w:rPr>
          <w:rFonts w:cs="David" w:hint="cs"/>
          <w:rtl/>
        </w:rPr>
      </w:pPr>
    </w:p>
    <w:p w14:paraId="1EC66AC7" w14:textId="77777777" w:rsidR="000B52D1" w:rsidRPr="000B52D1" w:rsidRDefault="000B52D1" w:rsidP="000B52D1">
      <w:pPr>
        <w:bidi/>
        <w:jc w:val="both"/>
        <w:rPr>
          <w:rFonts w:cs="David" w:hint="cs"/>
          <w:u w:val="single"/>
          <w:rtl/>
        </w:rPr>
      </w:pPr>
      <w:r w:rsidRPr="000B52D1">
        <w:rPr>
          <w:rFonts w:cs="David" w:hint="cs"/>
          <w:u w:val="single"/>
          <w:rtl/>
        </w:rPr>
        <w:t>אביגדור יצחקי:</w:t>
      </w:r>
    </w:p>
    <w:p w14:paraId="3CFB2896" w14:textId="77777777" w:rsidR="000B52D1" w:rsidRPr="000B52D1" w:rsidRDefault="000B52D1" w:rsidP="000B52D1">
      <w:pPr>
        <w:bidi/>
        <w:jc w:val="both"/>
        <w:rPr>
          <w:rFonts w:cs="David" w:hint="cs"/>
          <w:u w:val="single"/>
          <w:rtl/>
        </w:rPr>
      </w:pPr>
    </w:p>
    <w:p w14:paraId="0A50E999" w14:textId="77777777" w:rsidR="000B52D1" w:rsidRPr="000B52D1" w:rsidRDefault="000B52D1" w:rsidP="000B52D1">
      <w:pPr>
        <w:bidi/>
        <w:jc w:val="both"/>
        <w:rPr>
          <w:rFonts w:cs="David" w:hint="cs"/>
          <w:rtl/>
        </w:rPr>
      </w:pPr>
      <w:r w:rsidRPr="000B52D1">
        <w:rPr>
          <w:rFonts w:cs="David" w:hint="cs"/>
          <w:rtl/>
        </w:rPr>
        <w:tab/>
        <w:t xml:space="preserve">אולי לך זה מגיע. </w:t>
      </w:r>
    </w:p>
    <w:p w14:paraId="5D1E43A9" w14:textId="77777777" w:rsidR="000B52D1" w:rsidRPr="000B52D1" w:rsidRDefault="000B52D1" w:rsidP="000B52D1">
      <w:pPr>
        <w:bidi/>
        <w:jc w:val="both"/>
        <w:rPr>
          <w:rFonts w:cs="David" w:hint="cs"/>
          <w:rtl/>
        </w:rPr>
      </w:pPr>
    </w:p>
    <w:p w14:paraId="6D168342" w14:textId="77777777" w:rsidR="000B52D1" w:rsidRPr="000B52D1" w:rsidRDefault="000B52D1" w:rsidP="000B52D1">
      <w:pPr>
        <w:bidi/>
        <w:jc w:val="both"/>
        <w:rPr>
          <w:rFonts w:cs="David" w:hint="cs"/>
          <w:u w:val="single"/>
          <w:rtl/>
        </w:rPr>
      </w:pPr>
      <w:r w:rsidRPr="000B52D1">
        <w:rPr>
          <w:rFonts w:cs="David" w:hint="cs"/>
          <w:u w:val="single"/>
          <w:rtl/>
        </w:rPr>
        <w:t>נאדיה חילו:</w:t>
      </w:r>
    </w:p>
    <w:p w14:paraId="13B66527" w14:textId="77777777" w:rsidR="000B52D1" w:rsidRPr="000B52D1" w:rsidRDefault="000B52D1" w:rsidP="000B52D1">
      <w:pPr>
        <w:bidi/>
        <w:jc w:val="both"/>
        <w:rPr>
          <w:rFonts w:cs="David" w:hint="cs"/>
          <w:u w:val="single"/>
          <w:rtl/>
        </w:rPr>
      </w:pPr>
    </w:p>
    <w:p w14:paraId="57534B7A" w14:textId="77777777" w:rsidR="000B52D1" w:rsidRPr="000B52D1" w:rsidRDefault="000B52D1" w:rsidP="000B52D1">
      <w:pPr>
        <w:bidi/>
        <w:ind w:firstLine="567"/>
        <w:jc w:val="both"/>
        <w:rPr>
          <w:rFonts w:cs="David" w:hint="cs"/>
          <w:rtl/>
        </w:rPr>
      </w:pPr>
      <w:r w:rsidRPr="000B52D1">
        <w:rPr>
          <w:rFonts w:cs="David" w:hint="cs"/>
          <w:rtl/>
        </w:rPr>
        <w:t xml:space="preserve">אני דווקא חושבת שהסיכוי שתזה כזאת תצליח הוא רב יותר מהתזה השניה. </w:t>
      </w:r>
    </w:p>
    <w:p w14:paraId="31837E02" w14:textId="77777777" w:rsidR="000B52D1" w:rsidRPr="000B52D1" w:rsidRDefault="000B52D1" w:rsidP="000B52D1">
      <w:pPr>
        <w:bidi/>
        <w:jc w:val="both"/>
        <w:rPr>
          <w:rFonts w:cs="David" w:hint="cs"/>
          <w:rtl/>
        </w:rPr>
      </w:pPr>
    </w:p>
    <w:p w14:paraId="1C85E1C7" w14:textId="77777777" w:rsidR="000B52D1" w:rsidRPr="000B52D1" w:rsidRDefault="000B52D1" w:rsidP="000B52D1">
      <w:pPr>
        <w:pStyle w:val="Heading5"/>
        <w:rPr>
          <w:rFonts w:hint="cs"/>
          <w:rtl/>
        </w:rPr>
      </w:pPr>
      <w:r w:rsidRPr="000B52D1">
        <w:rPr>
          <w:rFonts w:hint="cs"/>
          <w:u w:val="single"/>
          <w:rtl/>
        </w:rPr>
        <w:t>שי חרמש:</w:t>
      </w:r>
    </w:p>
    <w:p w14:paraId="57335AF8" w14:textId="77777777" w:rsidR="000B52D1" w:rsidRPr="000B52D1" w:rsidRDefault="000B52D1" w:rsidP="000B52D1">
      <w:pPr>
        <w:pStyle w:val="Heading5"/>
        <w:rPr>
          <w:rFonts w:hint="cs"/>
          <w:rtl/>
        </w:rPr>
      </w:pPr>
    </w:p>
    <w:p w14:paraId="6835C777" w14:textId="77777777" w:rsidR="000B52D1" w:rsidRPr="000B52D1" w:rsidRDefault="000B52D1" w:rsidP="000B52D1">
      <w:pPr>
        <w:bidi/>
        <w:jc w:val="both"/>
        <w:rPr>
          <w:rFonts w:cs="David" w:hint="cs"/>
          <w:rtl/>
        </w:rPr>
      </w:pPr>
      <w:r w:rsidRPr="000B52D1">
        <w:rPr>
          <w:rFonts w:cs="David" w:hint="cs"/>
          <w:rtl/>
        </w:rPr>
        <w:tab/>
        <w:t xml:space="preserve"> את מוכנה לקחת סיכון?</w:t>
      </w:r>
    </w:p>
    <w:p w14:paraId="7232053B" w14:textId="77777777" w:rsidR="000B52D1" w:rsidRPr="000B52D1" w:rsidRDefault="000B52D1" w:rsidP="000B52D1">
      <w:pPr>
        <w:bidi/>
        <w:jc w:val="both"/>
        <w:rPr>
          <w:rFonts w:cs="David" w:hint="cs"/>
          <w:rtl/>
        </w:rPr>
      </w:pPr>
    </w:p>
    <w:p w14:paraId="03FFA2F2" w14:textId="77777777" w:rsidR="000B52D1" w:rsidRPr="000B52D1" w:rsidRDefault="000B52D1" w:rsidP="000B52D1">
      <w:pPr>
        <w:bidi/>
        <w:jc w:val="both"/>
        <w:rPr>
          <w:rFonts w:cs="David" w:hint="cs"/>
          <w:rtl/>
        </w:rPr>
      </w:pPr>
      <w:r w:rsidRPr="000B52D1">
        <w:rPr>
          <w:rFonts w:cs="David" w:hint="cs"/>
          <w:u w:val="single"/>
          <w:rtl/>
        </w:rPr>
        <w:t>זהבה גלאון:</w:t>
      </w:r>
    </w:p>
    <w:p w14:paraId="011AD0CB" w14:textId="77777777" w:rsidR="000B52D1" w:rsidRPr="000B52D1" w:rsidRDefault="000B52D1" w:rsidP="000B52D1">
      <w:pPr>
        <w:bidi/>
        <w:jc w:val="both"/>
        <w:rPr>
          <w:rFonts w:cs="David" w:hint="cs"/>
          <w:rtl/>
        </w:rPr>
      </w:pPr>
    </w:p>
    <w:p w14:paraId="7CC8BC08" w14:textId="77777777" w:rsidR="000B52D1" w:rsidRPr="000B52D1" w:rsidRDefault="000B52D1" w:rsidP="000B52D1">
      <w:pPr>
        <w:bidi/>
        <w:jc w:val="both"/>
        <w:rPr>
          <w:rFonts w:cs="David" w:hint="cs"/>
          <w:rtl/>
        </w:rPr>
      </w:pPr>
      <w:r w:rsidRPr="000B52D1">
        <w:rPr>
          <w:rFonts w:cs="David" w:hint="cs"/>
          <w:rtl/>
        </w:rPr>
        <w:tab/>
        <w:t xml:space="preserve">הוא נחקר בבית הנשיא. </w:t>
      </w:r>
    </w:p>
    <w:p w14:paraId="3BE27944" w14:textId="77777777" w:rsidR="000B52D1" w:rsidRPr="000B52D1" w:rsidRDefault="000B52D1" w:rsidP="000B52D1">
      <w:pPr>
        <w:pStyle w:val="Heading5"/>
        <w:rPr>
          <w:rFonts w:hint="cs"/>
          <w:u w:val="single"/>
          <w:rtl/>
        </w:rPr>
      </w:pPr>
    </w:p>
    <w:p w14:paraId="7A52FC8B" w14:textId="77777777" w:rsidR="000B52D1" w:rsidRPr="000B52D1" w:rsidRDefault="000B52D1" w:rsidP="000B52D1">
      <w:pPr>
        <w:pStyle w:val="Heading5"/>
        <w:rPr>
          <w:rFonts w:hint="cs"/>
          <w:rtl/>
        </w:rPr>
      </w:pPr>
      <w:r w:rsidRPr="000B52D1">
        <w:rPr>
          <w:rFonts w:hint="cs"/>
          <w:u w:val="single"/>
          <w:rtl/>
        </w:rPr>
        <w:t>נאדיה חילו:</w:t>
      </w:r>
    </w:p>
    <w:p w14:paraId="5CAF4E57" w14:textId="77777777" w:rsidR="000B52D1" w:rsidRPr="000B52D1" w:rsidRDefault="000B52D1" w:rsidP="000B52D1">
      <w:pPr>
        <w:pStyle w:val="Heading5"/>
        <w:rPr>
          <w:rFonts w:hint="cs"/>
          <w:rtl/>
        </w:rPr>
      </w:pPr>
    </w:p>
    <w:p w14:paraId="4C5D4489" w14:textId="77777777" w:rsidR="000B52D1" w:rsidRPr="000B52D1" w:rsidRDefault="000B52D1" w:rsidP="000B52D1">
      <w:pPr>
        <w:bidi/>
        <w:jc w:val="both"/>
        <w:rPr>
          <w:rFonts w:cs="David" w:hint="cs"/>
          <w:rtl/>
        </w:rPr>
      </w:pPr>
      <w:r w:rsidRPr="000B52D1">
        <w:rPr>
          <w:rFonts w:cs="David" w:hint="cs"/>
          <w:rtl/>
        </w:rPr>
        <w:tab/>
        <w:t>זה לא סיכון. אני חושבת שהציבור והמערכת הציבורית הכללית היא לא טמבלית והיא לא טיפשה. אני לא חושבת שמחר בבוקר, המערכת על כל חלקיה המוסדי, האזרחי, המוסדי והאזרחי, יתנו לו מנוח. אי אפשר, אני לא רואה מצב כזה. מבחינתי, העניין היום ממשיך להיות  ערכי ומוסרי ולכן למרות שזאת פגרה ולמרות העיסוקים הרבים החלטתי להגיע. היססתי אם לבוא כי אני מרגישה שהדבר נלעס בלי סוף. הייתי רוצה שהפגרה תתכנס לדברים יותר מהותיים, דברים שהם על סדר יומה של המדינה. לכן החלטתי להתנגד ולהצביע נגד הנבצרות. אולי המסר הזה יעבור אליו והוא יקום ויתפטר.</w:t>
      </w:r>
    </w:p>
    <w:p w14:paraId="311B08F2" w14:textId="77777777" w:rsidR="000B52D1" w:rsidRPr="000B52D1" w:rsidRDefault="000B52D1" w:rsidP="000B52D1">
      <w:pPr>
        <w:bidi/>
        <w:jc w:val="both"/>
        <w:rPr>
          <w:rFonts w:cs="David" w:hint="cs"/>
          <w:rtl/>
        </w:rPr>
      </w:pPr>
    </w:p>
    <w:p w14:paraId="75330932" w14:textId="77777777" w:rsidR="000B52D1" w:rsidRPr="000B52D1" w:rsidRDefault="000B52D1" w:rsidP="000B52D1">
      <w:pPr>
        <w:bidi/>
        <w:ind w:firstLine="567"/>
        <w:jc w:val="both"/>
        <w:rPr>
          <w:rFonts w:cs="David" w:hint="cs"/>
          <w:rtl/>
        </w:rPr>
      </w:pPr>
      <w:r w:rsidRPr="000B52D1">
        <w:rPr>
          <w:rFonts w:cs="David" w:hint="cs"/>
          <w:rtl/>
        </w:rPr>
        <w:t xml:space="preserve">אני חושבת שאם ועדת הכנסת לא תאשר את זה </w:t>
      </w:r>
      <w:r w:rsidRPr="000B52D1">
        <w:rPr>
          <w:rFonts w:cs="David"/>
          <w:rtl/>
        </w:rPr>
        <w:t>–</w:t>
      </w:r>
      <w:r w:rsidRPr="000B52D1">
        <w:rPr>
          <w:rFonts w:cs="David" w:hint="cs"/>
          <w:rtl/>
        </w:rPr>
        <w:t xml:space="preserve"> נכון שיש פה סיכון אבל גם יש סיכוי שהמסר יעבור אליו והמערכת הציבורית לא תיתן לו מנוחה. אני רוצה לתת קרדיט לצד הזה.</w:t>
      </w:r>
    </w:p>
    <w:p w14:paraId="41F4C8D6" w14:textId="77777777" w:rsidR="000B52D1" w:rsidRPr="000B52D1" w:rsidRDefault="000B52D1" w:rsidP="000B52D1">
      <w:pPr>
        <w:bidi/>
        <w:jc w:val="both"/>
        <w:rPr>
          <w:rFonts w:cs="David" w:hint="cs"/>
          <w:rtl/>
        </w:rPr>
      </w:pPr>
    </w:p>
    <w:p w14:paraId="66C99561" w14:textId="77777777" w:rsidR="000B52D1" w:rsidRPr="000B52D1" w:rsidRDefault="000B52D1" w:rsidP="000B52D1">
      <w:pPr>
        <w:pStyle w:val="Heading5"/>
        <w:rPr>
          <w:rFonts w:hint="cs"/>
          <w:rtl/>
        </w:rPr>
      </w:pPr>
      <w:r w:rsidRPr="000B52D1">
        <w:rPr>
          <w:rFonts w:hint="cs"/>
          <w:u w:val="single"/>
          <w:rtl/>
        </w:rPr>
        <w:t>יצחק גלנטי:</w:t>
      </w:r>
    </w:p>
    <w:p w14:paraId="5E7489B2" w14:textId="77777777" w:rsidR="000B52D1" w:rsidRPr="000B52D1" w:rsidRDefault="000B52D1" w:rsidP="000B52D1">
      <w:pPr>
        <w:pStyle w:val="Heading5"/>
        <w:rPr>
          <w:rFonts w:hint="cs"/>
          <w:rtl/>
        </w:rPr>
      </w:pPr>
    </w:p>
    <w:p w14:paraId="37D35B3D" w14:textId="77777777" w:rsidR="000B52D1" w:rsidRPr="000B52D1" w:rsidRDefault="000B52D1" w:rsidP="000B52D1">
      <w:pPr>
        <w:bidi/>
        <w:jc w:val="both"/>
        <w:rPr>
          <w:rFonts w:cs="David" w:hint="cs"/>
          <w:rtl/>
        </w:rPr>
      </w:pPr>
      <w:r w:rsidRPr="000B52D1">
        <w:rPr>
          <w:rFonts w:cs="David" w:hint="cs"/>
          <w:rtl/>
        </w:rPr>
        <w:tab/>
        <w:t xml:space="preserve">בשעתו, עם הפניה הראשונה של הנשיא לנבצרות, טענתי שזהו ביזוי גם של הכנסת וגם של ועדת הכנסת. לכן אני התנגדתי בשעתו בכל תוקף לקבל ולאשר את הבקשה הראשונה. הדבר הכי לא מקובל הוא לבוא ולהגיד אמרתי לכם. בשעתו הגשתי הצעה שוועדת הכנסת תהיה מוסמכת להגיש הצעת נבצרות מטעמה ולא מטעם הנשיא. </w:t>
      </w:r>
    </w:p>
    <w:p w14:paraId="42600A60" w14:textId="77777777" w:rsidR="000B52D1" w:rsidRPr="000B52D1" w:rsidRDefault="000B52D1" w:rsidP="000B52D1">
      <w:pPr>
        <w:bidi/>
        <w:jc w:val="both"/>
        <w:rPr>
          <w:rFonts w:cs="David" w:hint="cs"/>
          <w:rtl/>
        </w:rPr>
      </w:pPr>
    </w:p>
    <w:p w14:paraId="797AEF32"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7C3747B3" w14:textId="77777777" w:rsidR="000B52D1" w:rsidRPr="000B52D1" w:rsidRDefault="000B52D1" w:rsidP="000B52D1">
      <w:pPr>
        <w:bidi/>
        <w:jc w:val="both"/>
        <w:rPr>
          <w:rFonts w:cs="David" w:hint="cs"/>
          <w:rtl/>
        </w:rPr>
      </w:pPr>
    </w:p>
    <w:p w14:paraId="6FC685A7" w14:textId="77777777" w:rsidR="000B52D1" w:rsidRPr="000B52D1" w:rsidRDefault="000B52D1" w:rsidP="000B52D1">
      <w:pPr>
        <w:bidi/>
        <w:jc w:val="both"/>
        <w:rPr>
          <w:rFonts w:cs="David" w:hint="cs"/>
          <w:rtl/>
        </w:rPr>
      </w:pPr>
      <w:r w:rsidRPr="000B52D1">
        <w:rPr>
          <w:rFonts w:cs="David" w:hint="cs"/>
          <w:rtl/>
        </w:rPr>
        <w:tab/>
        <w:t xml:space="preserve"> הכנסת תתכנס בקרוב ואתה יכול להניח את ההצעה. </w:t>
      </w:r>
    </w:p>
    <w:p w14:paraId="2E02399A" w14:textId="77777777" w:rsidR="000B52D1" w:rsidRPr="000B52D1" w:rsidRDefault="000B52D1" w:rsidP="000B52D1">
      <w:pPr>
        <w:bidi/>
        <w:jc w:val="both"/>
        <w:rPr>
          <w:rFonts w:cs="David" w:hint="cs"/>
          <w:rtl/>
        </w:rPr>
      </w:pPr>
    </w:p>
    <w:p w14:paraId="26688C02" w14:textId="77777777" w:rsidR="000B52D1" w:rsidRPr="000B52D1" w:rsidRDefault="000B52D1" w:rsidP="000B52D1">
      <w:pPr>
        <w:pStyle w:val="Heading5"/>
        <w:rPr>
          <w:rFonts w:hint="cs"/>
          <w:rtl/>
        </w:rPr>
      </w:pPr>
      <w:r w:rsidRPr="000B52D1">
        <w:rPr>
          <w:rFonts w:hint="cs"/>
          <w:u w:val="single"/>
          <w:rtl/>
        </w:rPr>
        <w:t>יצחק גלנטי:</w:t>
      </w:r>
    </w:p>
    <w:p w14:paraId="13CFF202" w14:textId="77777777" w:rsidR="000B52D1" w:rsidRPr="000B52D1" w:rsidRDefault="000B52D1" w:rsidP="000B52D1">
      <w:pPr>
        <w:pStyle w:val="Heading5"/>
        <w:rPr>
          <w:rFonts w:hint="cs"/>
          <w:rtl/>
        </w:rPr>
      </w:pPr>
    </w:p>
    <w:p w14:paraId="2B8402EE" w14:textId="77777777" w:rsidR="000B52D1" w:rsidRPr="000B52D1" w:rsidRDefault="000B52D1" w:rsidP="000B52D1">
      <w:pPr>
        <w:bidi/>
        <w:jc w:val="both"/>
        <w:rPr>
          <w:rFonts w:cs="David" w:hint="cs"/>
          <w:rtl/>
        </w:rPr>
      </w:pPr>
      <w:r w:rsidRPr="000B52D1">
        <w:rPr>
          <w:rFonts w:cs="David" w:hint="cs"/>
          <w:rtl/>
        </w:rPr>
        <w:tab/>
        <w:t>אם ההצעה היתה מתקבלת, לא היינו עומדים היום בסיטואציה מבזה. מעבר לזה, המתנגדים לאישור בקשת הנבצרות, גם אם ידרשו מחדש הדחה, הרי שכל התהליך הוא כזה ארוך שאנחנו כבר נימצא מעבר לקדנציה של הנשיא. לכן זה לא מעשי ולא בר ביצוע.</w:t>
      </w:r>
    </w:p>
    <w:p w14:paraId="027133E4" w14:textId="77777777" w:rsidR="000B52D1" w:rsidRPr="000B52D1" w:rsidRDefault="000B52D1" w:rsidP="000B52D1">
      <w:pPr>
        <w:bidi/>
        <w:jc w:val="both"/>
        <w:rPr>
          <w:rFonts w:cs="David" w:hint="cs"/>
          <w:rtl/>
        </w:rPr>
      </w:pPr>
    </w:p>
    <w:p w14:paraId="4BE0539F" w14:textId="77777777" w:rsidR="000B52D1" w:rsidRPr="000B52D1" w:rsidRDefault="000B52D1" w:rsidP="000B52D1">
      <w:pPr>
        <w:bidi/>
        <w:ind w:firstLine="567"/>
        <w:jc w:val="both"/>
        <w:rPr>
          <w:rFonts w:cs="David" w:hint="cs"/>
          <w:rtl/>
        </w:rPr>
      </w:pPr>
      <w:r w:rsidRPr="000B52D1">
        <w:rPr>
          <w:rFonts w:cs="David" w:hint="cs"/>
          <w:rtl/>
        </w:rPr>
        <w:t>לאור המציאות שנוצרה, אני חושב שכל אלטרנטיבה אחרת, המשמעות שלה עשויה להיות המשך כהונת הנשיא. אם לא נאשר את בקשת הנשיא זאת תהיה יריי</w:t>
      </w:r>
      <w:r w:rsidRPr="000B52D1">
        <w:rPr>
          <w:rFonts w:cs="David" w:hint="eastAsia"/>
          <w:rtl/>
        </w:rPr>
        <w:t>ה</w:t>
      </w:r>
      <w:r w:rsidRPr="000B52D1">
        <w:rPr>
          <w:rFonts w:cs="David" w:hint="cs"/>
          <w:rtl/>
        </w:rPr>
        <w:t xml:space="preserve"> ברגל של עצמנו משום שאז אנחנו נכנסים למצב בלתי אפשרי. הוא מחר יכול לחזור בו ולהיות נשיא לכל דבר, ואנחנו נותנים את ידנו לכך. </w:t>
      </w:r>
    </w:p>
    <w:p w14:paraId="77F4D187" w14:textId="77777777" w:rsidR="000B52D1" w:rsidRPr="000B52D1" w:rsidRDefault="000B52D1" w:rsidP="000B52D1">
      <w:pPr>
        <w:bidi/>
        <w:jc w:val="both"/>
        <w:rPr>
          <w:rFonts w:cs="David" w:hint="cs"/>
          <w:rtl/>
        </w:rPr>
      </w:pPr>
    </w:p>
    <w:p w14:paraId="061725ED" w14:textId="77777777" w:rsidR="000B52D1" w:rsidRPr="000B52D1" w:rsidRDefault="000B52D1" w:rsidP="000B52D1">
      <w:pPr>
        <w:pStyle w:val="Heading5"/>
        <w:rPr>
          <w:rFonts w:hint="cs"/>
          <w:rtl/>
        </w:rPr>
      </w:pPr>
      <w:r w:rsidRPr="000B52D1">
        <w:rPr>
          <w:rFonts w:hint="cs"/>
          <w:u w:val="single"/>
          <w:rtl/>
        </w:rPr>
        <w:t>נאדיה חילו:</w:t>
      </w:r>
    </w:p>
    <w:p w14:paraId="4116AE91" w14:textId="77777777" w:rsidR="000B52D1" w:rsidRPr="000B52D1" w:rsidRDefault="000B52D1" w:rsidP="000B52D1">
      <w:pPr>
        <w:pStyle w:val="Heading5"/>
        <w:rPr>
          <w:rFonts w:hint="cs"/>
          <w:rtl/>
        </w:rPr>
      </w:pPr>
    </w:p>
    <w:p w14:paraId="1E33D6BB" w14:textId="77777777" w:rsidR="000B52D1" w:rsidRPr="000B52D1" w:rsidRDefault="000B52D1" w:rsidP="000B52D1">
      <w:pPr>
        <w:bidi/>
        <w:jc w:val="both"/>
        <w:rPr>
          <w:rFonts w:cs="David" w:hint="cs"/>
          <w:rtl/>
        </w:rPr>
      </w:pPr>
      <w:r w:rsidRPr="000B52D1">
        <w:rPr>
          <w:rFonts w:cs="David" w:hint="cs"/>
          <w:rtl/>
        </w:rPr>
        <w:tab/>
        <w:t xml:space="preserve"> הוא יכול להתפטר.</w:t>
      </w:r>
    </w:p>
    <w:p w14:paraId="45C1868B" w14:textId="77777777" w:rsidR="000B52D1" w:rsidRPr="000B52D1" w:rsidRDefault="000B52D1" w:rsidP="000B52D1">
      <w:pPr>
        <w:bidi/>
        <w:jc w:val="both"/>
        <w:rPr>
          <w:rFonts w:cs="David" w:hint="cs"/>
          <w:rtl/>
        </w:rPr>
      </w:pPr>
    </w:p>
    <w:p w14:paraId="2C536EB2" w14:textId="77777777" w:rsidR="000B52D1" w:rsidRPr="000B52D1" w:rsidRDefault="000B52D1" w:rsidP="000B52D1">
      <w:pPr>
        <w:pStyle w:val="Heading5"/>
        <w:rPr>
          <w:rFonts w:hint="cs"/>
          <w:rtl/>
        </w:rPr>
      </w:pPr>
      <w:r w:rsidRPr="000B52D1">
        <w:rPr>
          <w:rFonts w:hint="cs"/>
          <w:u w:val="single"/>
          <w:rtl/>
        </w:rPr>
        <w:t>יצחק גלנטי:</w:t>
      </w:r>
    </w:p>
    <w:p w14:paraId="17CA613B" w14:textId="77777777" w:rsidR="000B52D1" w:rsidRPr="000B52D1" w:rsidRDefault="000B52D1" w:rsidP="000B52D1">
      <w:pPr>
        <w:pStyle w:val="Heading5"/>
        <w:rPr>
          <w:rFonts w:hint="cs"/>
          <w:rtl/>
        </w:rPr>
      </w:pPr>
    </w:p>
    <w:p w14:paraId="4A00E19C" w14:textId="77777777" w:rsidR="000B52D1" w:rsidRPr="000B52D1" w:rsidRDefault="000B52D1" w:rsidP="000B52D1">
      <w:pPr>
        <w:bidi/>
        <w:jc w:val="both"/>
        <w:rPr>
          <w:rFonts w:cs="David" w:hint="cs"/>
          <w:rtl/>
        </w:rPr>
      </w:pPr>
      <w:r w:rsidRPr="000B52D1">
        <w:rPr>
          <w:rFonts w:cs="David" w:hint="cs"/>
          <w:rtl/>
        </w:rPr>
        <w:tab/>
        <w:t>עדיין לא נאמר שהוא מחויב להתפטר. הזיגזגים שאנחנו מוצאים בבקשות שלו לנבצרות,  עדיין לא מביאים אותו לכלל התפטרות. אני שם סימן שאלה האם אנחנו צריכים לאפשר לו להכניס אותנו לאותה סיטואציה מחדש. אשר על כן, אני אצביע על קבלת בקשתו של הנשיא ואני חושב שזה הרע במיעוטו.</w:t>
      </w:r>
    </w:p>
    <w:p w14:paraId="1EDBFAF6" w14:textId="77777777" w:rsidR="000B52D1" w:rsidRPr="000B52D1" w:rsidRDefault="000B52D1" w:rsidP="000B52D1">
      <w:pPr>
        <w:bidi/>
        <w:jc w:val="both"/>
        <w:rPr>
          <w:rFonts w:cs="David" w:hint="cs"/>
          <w:rtl/>
        </w:rPr>
      </w:pPr>
    </w:p>
    <w:p w14:paraId="7837684F" w14:textId="77777777" w:rsidR="000B52D1" w:rsidRPr="000B52D1" w:rsidRDefault="000B52D1" w:rsidP="000B52D1">
      <w:pPr>
        <w:pStyle w:val="Heading5"/>
        <w:rPr>
          <w:rFonts w:hint="cs"/>
          <w:rtl/>
        </w:rPr>
      </w:pPr>
      <w:r w:rsidRPr="000B52D1">
        <w:rPr>
          <w:rFonts w:hint="cs"/>
          <w:u w:val="single"/>
          <w:rtl/>
        </w:rPr>
        <w:t>שי חרמש:</w:t>
      </w:r>
    </w:p>
    <w:p w14:paraId="00A9A0B4" w14:textId="77777777" w:rsidR="000B52D1" w:rsidRPr="000B52D1" w:rsidRDefault="000B52D1" w:rsidP="000B52D1">
      <w:pPr>
        <w:pStyle w:val="Heading5"/>
        <w:rPr>
          <w:rFonts w:hint="cs"/>
          <w:rtl/>
        </w:rPr>
      </w:pPr>
    </w:p>
    <w:p w14:paraId="0686D291" w14:textId="77777777" w:rsidR="000B52D1" w:rsidRPr="000B52D1" w:rsidRDefault="000B52D1" w:rsidP="000B52D1">
      <w:pPr>
        <w:bidi/>
        <w:jc w:val="both"/>
        <w:rPr>
          <w:rFonts w:cs="David" w:hint="cs"/>
          <w:rtl/>
        </w:rPr>
      </w:pPr>
      <w:r w:rsidRPr="000B52D1">
        <w:rPr>
          <w:rFonts w:cs="David" w:hint="cs"/>
          <w:rtl/>
        </w:rPr>
        <w:tab/>
        <w:t xml:space="preserve"> אני רוצה להסב לנקודה שלא דיברו עליה. טרם התגבשה עילה להגשת כתב אישום. אנחנו עוסקים בדיני נפשות.</w:t>
      </w:r>
    </w:p>
    <w:p w14:paraId="7D48A87D" w14:textId="77777777" w:rsidR="000B52D1" w:rsidRPr="000B52D1" w:rsidRDefault="000B52D1" w:rsidP="000B52D1">
      <w:pPr>
        <w:bidi/>
        <w:jc w:val="both"/>
        <w:rPr>
          <w:rFonts w:cs="David" w:hint="cs"/>
          <w:rtl/>
        </w:rPr>
      </w:pPr>
    </w:p>
    <w:p w14:paraId="6774C85D" w14:textId="77777777" w:rsidR="000B52D1" w:rsidRPr="000B52D1" w:rsidRDefault="000B52D1" w:rsidP="000B52D1">
      <w:pPr>
        <w:bidi/>
        <w:jc w:val="both"/>
        <w:rPr>
          <w:rFonts w:cs="David" w:hint="cs"/>
          <w:rtl/>
        </w:rPr>
      </w:pPr>
      <w:r w:rsidRPr="000B52D1">
        <w:rPr>
          <w:rFonts w:cs="David" w:hint="cs"/>
          <w:u w:val="single"/>
          <w:rtl/>
        </w:rPr>
        <w:t>נורית אלשטיין:</w:t>
      </w:r>
    </w:p>
    <w:p w14:paraId="0637899B" w14:textId="77777777" w:rsidR="000B52D1" w:rsidRPr="000B52D1" w:rsidRDefault="000B52D1" w:rsidP="000B52D1">
      <w:pPr>
        <w:bidi/>
        <w:jc w:val="both"/>
        <w:rPr>
          <w:rFonts w:cs="David" w:hint="cs"/>
          <w:rtl/>
        </w:rPr>
      </w:pPr>
    </w:p>
    <w:p w14:paraId="1BA6AF6A" w14:textId="77777777" w:rsidR="000B52D1" w:rsidRPr="000B52D1" w:rsidRDefault="000B52D1" w:rsidP="000B52D1">
      <w:pPr>
        <w:bidi/>
        <w:jc w:val="both"/>
        <w:rPr>
          <w:rFonts w:cs="David" w:hint="cs"/>
          <w:rtl/>
        </w:rPr>
      </w:pPr>
      <w:r w:rsidRPr="000B52D1">
        <w:rPr>
          <w:rFonts w:cs="David" w:hint="cs"/>
          <w:rtl/>
        </w:rPr>
        <w:tab/>
        <w:t xml:space="preserve">היועץ המשפטי אמר שנתגבשה עילה להגשת כתב אישום בכפוף לשימוע. </w:t>
      </w:r>
    </w:p>
    <w:p w14:paraId="64A44082" w14:textId="77777777" w:rsidR="000B52D1" w:rsidRPr="000B52D1" w:rsidRDefault="000B52D1" w:rsidP="000B52D1">
      <w:pPr>
        <w:bidi/>
        <w:jc w:val="both"/>
        <w:rPr>
          <w:rFonts w:cs="David" w:hint="cs"/>
          <w:rtl/>
        </w:rPr>
      </w:pPr>
    </w:p>
    <w:p w14:paraId="0C4BB49D" w14:textId="77777777" w:rsidR="000B52D1" w:rsidRPr="000B52D1" w:rsidRDefault="000B52D1" w:rsidP="000B52D1">
      <w:pPr>
        <w:pStyle w:val="Heading5"/>
        <w:rPr>
          <w:rFonts w:hint="cs"/>
          <w:rtl/>
        </w:rPr>
      </w:pPr>
      <w:r w:rsidRPr="000B52D1">
        <w:rPr>
          <w:rFonts w:hint="cs"/>
          <w:u w:val="single"/>
          <w:rtl/>
        </w:rPr>
        <w:t>שי חרמש:</w:t>
      </w:r>
    </w:p>
    <w:p w14:paraId="4F5CA867" w14:textId="77777777" w:rsidR="000B52D1" w:rsidRPr="000B52D1" w:rsidRDefault="000B52D1" w:rsidP="000B52D1">
      <w:pPr>
        <w:pStyle w:val="Heading5"/>
        <w:rPr>
          <w:rFonts w:hint="cs"/>
          <w:rtl/>
        </w:rPr>
      </w:pPr>
    </w:p>
    <w:p w14:paraId="30B54831" w14:textId="77777777" w:rsidR="000B52D1" w:rsidRPr="000B52D1" w:rsidRDefault="000B52D1" w:rsidP="000B52D1">
      <w:pPr>
        <w:bidi/>
        <w:jc w:val="both"/>
        <w:rPr>
          <w:rFonts w:cs="David" w:hint="cs"/>
          <w:rtl/>
        </w:rPr>
      </w:pPr>
      <w:r w:rsidRPr="000B52D1">
        <w:rPr>
          <w:rFonts w:cs="David" w:hint="cs"/>
          <w:rtl/>
        </w:rPr>
        <w:tab/>
        <w:t xml:space="preserve">אני מקבל את התיקון. התגבשה עילה להגשת כתב אישום בכפוף לשימוע שעוד לא התבצע. זכותו של הנשיא לוותר על השימוע, ואז יש עילה להגשת כתב אישום. אני אומר את הדברים האלה כי מעבר לתחושה שיש לכולנו יש פה עוד צד אחד שכדאי לזכור. עוסקים בדיני נפשות של כל מיני צדדים, וישנו גם הצד של הנשיא. אולי פחות רגיש, פחות מרגש את כולנו, אבל גם הצד הזה קיים. במציאות הזאת, נדמה לי שמה שקרה פה בוועדה בתהליך של החודשים האחרונים, הוא הדבר שבסופו של דבר רצו להשיג. מי שרצה להשיג הדחה וידע מראש וביושר שלא יגייס את ה-90 קולות הדרושים להדחה, בעיקר כשההדחה לא היתה אופציה ריאלית, קיבל עובדה שאין נשיא. למעט התמונות בבאקו ובקזחסטאן, אין נשיא. צריך לראות את הטלוויזיה ולראות מי נוסע לעמאן ומי מקבל את הקהל, מי עושה אירועים. אין נשיא, יש פה ממלא מקום נשיא שפועל 24 שעות ביממה והנשיא לא נוכח. מי שרצה לשמור את זכות החפות, ולו בשל הסיכוי הקטן והמינימאלי, שאולי מאחורי כל זה, ייצא נשיא המדינה זך ונקי מכל עוון, גם השיג את מטרתו ודברים כאלה קרו בעבר. </w:t>
      </w:r>
    </w:p>
    <w:p w14:paraId="359F524C" w14:textId="77777777" w:rsidR="000B52D1" w:rsidRPr="000B52D1" w:rsidRDefault="000B52D1" w:rsidP="000B52D1">
      <w:pPr>
        <w:bidi/>
        <w:jc w:val="both"/>
        <w:rPr>
          <w:rFonts w:cs="David" w:hint="cs"/>
          <w:rtl/>
        </w:rPr>
      </w:pPr>
    </w:p>
    <w:p w14:paraId="3C2506ED" w14:textId="77777777" w:rsidR="000B52D1" w:rsidRPr="000B52D1" w:rsidRDefault="000B52D1" w:rsidP="000B52D1">
      <w:pPr>
        <w:bidi/>
        <w:ind w:firstLine="567"/>
        <w:jc w:val="both"/>
        <w:rPr>
          <w:rFonts w:cs="David" w:hint="cs"/>
          <w:rtl/>
        </w:rPr>
      </w:pPr>
      <w:r w:rsidRPr="000B52D1">
        <w:rPr>
          <w:rFonts w:cs="David" w:hint="cs"/>
          <w:rtl/>
        </w:rPr>
        <w:t xml:space="preserve">תמיד כשחוזרים לנושאים האלה אני מזכיר סיפור אחד קטן. אתם מכירים את סיפורו של </w:t>
      </w:r>
      <w:proofErr w:type="spellStart"/>
      <w:r w:rsidRPr="000B52D1">
        <w:rPr>
          <w:rFonts w:cs="David" w:hint="cs"/>
          <w:rtl/>
        </w:rPr>
        <w:t>קהלני</w:t>
      </w:r>
      <w:proofErr w:type="spellEnd"/>
      <w:r w:rsidRPr="000B52D1">
        <w:rPr>
          <w:rFonts w:cs="David" w:hint="cs"/>
          <w:rtl/>
        </w:rPr>
        <w:t xml:space="preserve">, סגן ראש ממשלה במדינת ישראל שהואשם. 6 שנים גררו את נבלתו בשוק, שדדו את כבודו, את כספו, את הכל. ולמרבית הפלא, 6 שנים עברו והאיש יצא זכאי. אני יודע שזה לא אותו דבר, אבל כדאי גם את זה להזכיר.  </w:t>
      </w:r>
    </w:p>
    <w:p w14:paraId="7387795A" w14:textId="77777777" w:rsidR="000B52D1" w:rsidRPr="000B52D1" w:rsidRDefault="000B52D1" w:rsidP="000B52D1">
      <w:pPr>
        <w:bidi/>
        <w:jc w:val="both"/>
        <w:rPr>
          <w:rFonts w:cs="David" w:hint="cs"/>
          <w:rtl/>
        </w:rPr>
      </w:pPr>
    </w:p>
    <w:p w14:paraId="2F4767EF" w14:textId="77777777" w:rsidR="000B52D1" w:rsidRPr="000B52D1" w:rsidRDefault="000B52D1" w:rsidP="000B52D1">
      <w:pPr>
        <w:bidi/>
        <w:ind w:firstLine="567"/>
        <w:jc w:val="both"/>
        <w:rPr>
          <w:rFonts w:cs="David" w:hint="cs"/>
          <w:rtl/>
        </w:rPr>
      </w:pPr>
      <w:r w:rsidRPr="000B52D1">
        <w:rPr>
          <w:rFonts w:cs="David" w:hint="cs"/>
          <w:rtl/>
        </w:rPr>
        <w:t xml:space="preserve">מי שרצה לשמור  לפחות את הסיכוי הקטן לתהליך המשפטי הזה, זכה בעובדה שעד לרגע זה לא בוצעה הדחה. כרגע אין אופציה אחרת, אלא אם מישהו מוכן לקחת סיכון שאנחנו נודיע שאנחנו לא מאשרים ונמצא עצמנו מחר בבוקר שהנשיא חוזר לבית המשפט. יכול להיות דבר כזה? כל דבר יכול להיות. מה נגיד אז? נשאל איפה היינו. אני לא חושב שמישהו מאיתנו צריך לקחת את הסיכון שדבר כזה יקרה. אני חושב שאנחנו לא רחוקים מקו הסיום. קו הסיום האחרון הוא פחות מ-90 יום מהיום. על מה אנחנו מתווכחים? מעשית אין נשיא. קו סיום אחרון ב-15.7. על מה מנסים להתעקש? להעמיד את הנשיא במבחן, האם הוא יחזור או לא יחזור? אני לא רוצה להעמיד את הנשיא במבחן. לא משנה אם זה עד להודעה אחרת או לא, יש תאריך סיום. זה לא הולך להימשך לנצח, ובכל מקרה זה יסתיים ב-15.7. זה זמן קצר, כולם נגיע בריאים ושלמים לשם, ובא לציון גואל. </w:t>
      </w:r>
    </w:p>
    <w:p w14:paraId="616B0793" w14:textId="77777777" w:rsidR="000B52D1" w:rsidRPr="000B52D1" w:rsidRDefault="000B52D1" w:rsidP="000B52D1">
      <w:pPr>
        <w:bidi/>
        <w:jc w:val="both"/>
        <w:rPr>
          <w:rFonts w:cs="David" w:hint="cs"/>
          <w:rtl/>
        </w:rPr>
      </w:pPr>
    </w:p>
    <w:p w14:paraId="620E84BE"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62074DE7" w14:textId="77777777" w:rsidR="000B52D1" w:rsidRPr="000B52D1" w:rsidRDefault="000B52D1" w:rsidP="000B52D1">
      <w:pPr>
        <w:bidi/>
        <w:jc w:val="both"/>
        <w:rPr>
          <w:rFonts w:cs="David" w:hint="cs"/>
          <w:rtl/>
        </w:rPr>
      </w:pPr>
    </w:p>
    <w:p w14:paraId="4D4491CD" w14:textId="77777777" w:rsidR="000B52D1" w:rsidRPr="000B52D1" w:rsidRDefault="000B52D1" w:rsidP="000B52D1">
      <w:pPr>
        <w:bidi/>
        <w:jc w:val="both"/>
        <w:rPr>
          <w:rFonts w:cs="David" w:hint="cs"/>
          <w:rtl/>
        </w:rPr>
      </w:pPr>
      <w:r w:rsidRPr="000B52D1">
        <w:rPr>
          <w:rFonts w:cs="David" w:hint="cs"/>
          <w:rtl/>
        </w:rPr>
        <w:tab/>
        <w:t xml:space="preserve">האם מישהו רוצה לומר דבר נוסף, לפני שנתחיל בהצבעה? היועצת המשפטית רוצה להעיר לגבי הזמנים ולאחר מכן ניגש להצבעה. </w:t>
      </w:r>
    </w:p>
    <w:p w14:paraId="5A9A3B1D" w14:textId="77777777" w:rsidR="000B52D1" w:rsidRPr="000B52D1" w:rsidRDefault="000B52D1" w:rsidP="000B52D1">
      <w:pPr>
        <w:bidi/>
        <w:jc w:val="both"/>
        <w:rPr>
          <w:rFonts w:cs="David" w:hint="cs"/>
          <w:rtl/>
        </w:rPr>
      </w:pPr>
      <w:r w:rsidRPr="000B52D1">
        <w:rPr>
          <w:rFonts w:cs="David"/>
          <w:rtl/>
        </w:rPr>
        <w:br w:type="page"/>
      </w:r>
    </w:p>
    <w:p w14:paraId="69DAB8F9" w14:textId="77777777" w:rsidR="000B52D1" w:rsidRPr="000B52D1" w:rsidRDefault="000B52D1" w:rsidP="000B52D1">
      <w:pPr>
        <w:bidi/>
        <w:jc w:val="both"/>
        <w:rPr>
          <w:rFonts w:cs="David" w:hint="cs"/>
          <w:rtl/>
        </w:rPr>
      </w:pPr>
      <w:r w:rsidRPr="000B52D1">
        <w:rPr>
          <w:rFonts w:cs="David" w:hint="cs"/>
          <w:u w:val="single"/>
          <w:rtl/>
        </w:rPr>
        <w:t>נורית אלשטיין:</w:t>
      </w:r>
    </w:p>
    <w:p w14:paraId="06F728D0" w14:textId="77777777" w:rsidR="000B52D1" w:rsidRPr="000B52D1" w:rsidRDefault="000B52D1" w:rsidP="000B52D1">
      <w:pPr>
        <w:bidi/>
        <w:jc w:val="both"/>
        <w:rPr>
          <w:rFonts w:cs="David" w:hint="cs"/>
          <w:rtl/>
        </w:rPr>
      </w:pPr>
    </w:p>
    <w:p w14:paraId="52E56CCF" w14:textId="77777777" w:rsidR="000B52D1" w:rsidRPr="000B52D1" w:rsidRDefault="000B52D1" w:rsidP="000B52D1">
      <w:pPr>
        <w:bidi/>
        <w:jc w:val="both"/>
        <w:rPr>
          <w:rFonts w:cs="David" w:hint="cs"/>
          <w:rtl/>
        </w:rPr>
      </w:pPr>
      <w:r w:rsidRPr="000B52D1">
        <w:rPr>
          <w:rFonts w:cs="David" w:hint="cs"/>
          <w:rtl/>
        </w:rPr>
        <w:tab/>
        <w:t xml:space="preserve"> אני רוצה להפנות את תשומת לבכם לכך שעל פי סעיף 22 (א)(2) לחוק יסוד הנשיא, חייבים לתחום את הנבצרות במועד כי נאמר "מאישור ההודעה עד תום התקופה שקבעה הוועדה בהחלטתה או עד שהודיע הנשיא לוועדה שלא נבצר עוד". </w:t>
      </w:r>
    </w:p>
    <w:p w14:paraId="468C1259" w14:textId="77777777" w:rsidR="000B52D1" w:rsidRPr="000B52D1" w:rsidRDefault="000B52D1" w:rsidP="000B52D1">
      <w:pPr>
        <w:bidi/>
        <w:jc w:val="both"/>
        <w:rPr>
          <w:rFonts w:cs="David" w:hint="cs"/>
          <w:rtl/>
        </w:rPr>
      </w:pPr>
    </w:p>
    <w:p w14:paraId="06A8AF4F"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105A2E69" w14:textId="77777777" w:rsidR="000B52D1" w:rsidRPr="000B52D1" w:rsidRDefault="000B52D1" w:rsidP="000B52D1">
      <w:pPr>
        <w:bidi/>
        <w:jc w:val="both"/>
        <w:rPr>
          <w:rFonts w:cs="David" w:hint="cs"/>
          <w:u w:val="single"/>
          <w:rtl/>
        </w:rPr>
      </w:pPr>
    </w:p>
    <w:p w14:paraId="6EB33B46" w14:textId="77777777" w:rsidR="000B52D1" w:rsidRPr="000B52D1" w:rsidRDefault="000B52D1" w:rsidP="000B52D1">
      <w:pPr>
        <w:bidi/>
        <w:jc w:val="both"/>
        <w:rPr>
          <w:rFonts w:cs="David" w:hint="cs"/>
          <w:rtl/>
        </w:rPr>
      </w:pPr>
      <w:r w:rsidRPr="000B52D1">
        <w:rPr>
          <w:rFonts w:cs="David" w:hint="cs"/>
          <w:rtl/>
        </w:rPr>
        <w:tab/>
        <w:t xml:space="preserve">לא חייבים. </w:t>
      </w:r>
    </w:p>
    <w:p w14:paraId="6CF5D10E" w14:textId="77777777" w:rsidR="000B52D1" w:rsidRPr="000B52D1" w:rsidRDefault="000B52D1" w:rsidP="000B52D1">
      <w:pPr>
        <w:bidi/>
        <w:jc w:val="both"/>
        <w:rPr>
          <w:rFonts w:cs="David" w:hint="cs"/>
          <w:u w:val="single"/>
          <w:rtl/>
        </w:rPr>
      </w:pPr>
    </w:p>
    <w:p w14:paraId="2D620431" w14:textId="77777777" w:rsidR="000B52D1" w:rsidRPr="000B52D1" w:rsidRDefault="000B52D1" w:rsidP="000B52D1">
      <w:pPr>
        <w:bidi/>
        <w:jc w:val="both"/>
        <w:rPr>
          <w:rFonts w:cs="David" w:hint="cs"/>
          <w:rtl/>
        </w:rPr>
      </w:pPr>
      <w:r w:rsidRPr="000B52D1">
        <w:rPr>
          <w:rFonts w:cs="David" w:hint="cs"/>
          <w:u w:val="single"/>
          <w:rtl/>
        </w:rPr>
        <w:t>נורית אלשטיין:</w:t>
      </w:r>
    </w:p>
    <w:p w14:paraId="24479A41" w14:textId="77777777" w:rsidR="000B52D1" w:rsidRPr="000B52D1" w:rsidRDefault="000B52D1" w:rsidP="000B52D1">
      <w:pPr>
        <w:bidi/>
        <w:jc w:val="both"/>
        <w:rPr>
          <w:rFonts w:cs="David" w:hint="cs"/>
          <w:rtl/>
        </w:rPr>
      </w:pPr>
    </w:p>
    <w:p w14:paraId="69F569E8" w14:textId="77777777" w:rsidR="000B52D1" w:rsidRPr="000B52D1" w:rsidRDefault="000B52D1" w:rsidP="000B52D1">
      <w:pPr>
        <w:bidi/>
        <w:jc w:val="both"/>
        <w:rPr>
          <w:rFonts w:cs="David" w:hint="cs"/>
          <w:rtl/>
        </w:rPr>
      </w:pPr>
      <w:r w:rsidRPr="000B52D1">
        <w:rPr>
          <w:rFonts w:cs="David" w:hint="cs"/>
          <w:rtl/>
        </w:rPr>
        <w:tab/>
        <w:t xml:space="preserve">חייבים. לא ניתן להשאיר אישור נבצרות פתוח בלי תקופה כי כך נאמר: "באישור ההודעה עד תום התקופה". </w:t>
      </w:r>
    </w:p>
    <w:p w14:paraId="06ECCF43" w14:textId="77777777" w:rsidR="000B52D1" w:rsidRPr="000B52D1" w:rsidRDefault="000B52D1" w:rsidP="000B52D1">
      <w:pPr>
        <w:bidi/>
        <w:jc w:val="both"/>
        <w:rPr>
          <w:rFonts w:cs="David" w:hint="cs"/>
          <w:rtl/>
        </w:rPr>
      </w:pPr>
    </w:p>
    <w:p w14:paraId="45D7F8FC"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0977A581" w14:textId="77777777" w:rsidR="000B52D1" w:rsidRPr="000B52D1" w:rsidRDefault="000B52D1" w:rsidP="000B52D1">
      <w:pPr>
        <w:bidi/>
        <w:jc w:val="both"/>
        <w:rPr>
          <w:rFonts w:cs="David" w:hint="cs"/>
          <w:u w:val="single"/>
          <w:rtl/>
        </w:rPr>
      </w:pPr>
    </w:p>
    <w:p w14:paraId="4E15040E" w14:textId="77777777" w:rsidR="000B52D1" w:rsidRPr="000B52D1" w:rsidRDefault="000B52D1" w:rsidP="000B52D1">
      <w:pPr>
        <w:bidi/>
        <w:jc w:val="both"/>
        <w:rPr>
          <w:rFonts w:cs="David" w:hint="cs"/>
          <w:rtl/>
        </w:rPr>
      </w:pPr>
      <w:r w:rsidRPr="000B52D1">
        <w:rPr>
          <w:rFonts w:cs="David" w:hint="cs"/>
          <w:rtl/>
        </w:rPr>
        <w:tab/>
        <w:t xml:space="preserve">אני חולק עליה ברמה המשפטית. "אושרה הודעתו" </w:t>
      </w:r>
      <w:r w:rsidRPr="000B52D1">
        <w:rPr>
          <w:rFonts w:cs="David"/>
          <w:rtl/>
        </w:rPr>
        <w:t>–</w:t>
      </w:r>
      <w:r w:rsidRPr="000B52D1">
        <w:rPr>
          <w:rFonts w:cs="David" w:hint="cs"/>
          <w:rtl/>
        </w:rPr>
        <w:t xml:space="preserve"> המשמעות היא שהיא לא יכולה לחרוג מהודעתו ולתת בה תכנים שלא קיימים בהודעתו. לכן הפרשנות לא נכונה. היא לא פרשנות אפילו, היא שינוי הנוסח של החוק. </w:t>
      </w:r>
    </w:p>
    <w:p w14:paraId="17495DC9" w14:textId="77777777" w:rsidR="000B52D1" w:rsidRPr="000B52D1" w:rsidRDefault="000B52D1" w:rsidP="000B52D1">
      <w:pPr>
        <w:bidi/>
        <w:jc w:val="both"/>
        <w:rPr>
          <w:rFonts w:cs="David" w:hint="cs"/>
          <w:rtl/>
        </w:rPr>
      </w:pPr>
    </w:p>
    <w:p w14:paraId="749FB38B" w14:textId="77777777" w:rsidR="000B52D1" w:rsidRPr="000B52D1" w:rsidRDefault="000B52D1" w:rsidP="000B52D1">
      <w:pPr>
        <w:bidi/>
        <w:jc w:val="both"/>
        <w:rPr>
          <w:rFonts w:cs="David" w:hint="cs"/>
          <w:rtl/>
        </w:rPr>
      </w:pPr>
      <w:r w:rsidRPr="000B52D1">
        <w:rPr>
          <w:rFonts w:cs="David" w:hint="cs"/>
          <w:u w:val="single"/>
          <w:rtl/>
        </w:rPr>
        <w:t>נורית אלשטיין:</w:t>
      </w:r>
    </w:p>
    <w:p w14:paraId="2DB7DF4C" w14:textId="77777777" w:rsidR="000B52D1" w:rsidRPr="000B52D1" w:rsidRDefault="000B52D1" w:rsidP="000B52D1">
      <w:pPr>
        <w:bidi/>
        <w:jc w:val="both"/>
        <w:rPr>
          <w:rFonts w:cs="David" w:hint="cs"/>
          <w:rtl/>
        </w:rPr>
      </w:pPr>
    </w:p>
    <w:p w14:paraId="01FE2D92" w14:textId="77777777" w:rsidR="000B52D1" w:rsidRPr="000B52D1" w:rsidRDefault="000B52D1" w:rsidP="000B52D1">
      <w:pPr>
        <w:bidi/>
        <w:jc w:val="both"/>
        <w:rPr>
          <w:rFonts w:cs="David" w:hint="cs"/>
          <w:rtl/>
        </w:rPr>
      </w:pPr>
      <w:r w:rsidRPr="000B52D1">
        <w:rPr>
          <w:rFonts w:cs="David" w:hint="cs"/>
          <w:rtl/>
        </w:rPr>
        <w:tab/>
        <w:t xml:space="preserve"> על פי החוק הוועדה יכולה לתחום את תקופה גם כתקופה קצרה.</w:t>
      </w:r>
    </w:p>
    <w:p w14:paraId="0F26EE0B" w14:textId="77777777" w:rsidR="000B52D1" w:rsidRPr="000B52D1" w:rsidRDefault="000B52D1" w:rsidP="000B52D1">
      <w:pPr>
        <w:bidi/>
        <w:jc w:val="both"/>
        <w:rPr>
          <w:rFonts w:cs="David" w:hint="cs"/>
          <w:rtl/>
        </w:rPr>
      </w:pPr>
    </w:p>
    <w:p w14:paraId="6386D1B8"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462879C1" w14:textId="77777777" w:rsidR="000B52D1" w:rsidRPr="000B52D1" w:rsidRDefault="000B52D1" w:rsidP="000B52D1">
      <w:pPr>
        <w:bidi/>
        <w:jc w:val="both"/>
        <w:rPr>
          <w:rFonts w:cs="David" w:hint="cs"/>
          <w:u w:val="single"/>
          <w:rtl/>
        </w:rPr>
      </w:pPr>
    </w:p>
    <w:p w14:paraId="19D3A8E6" w14:textId="77777777" w:rsidR="000B52D1" w:rsidRPr="000B52D1" w:rsidRDefault="000B52D1" w:rsidP="000B52D1">
      <w:pPr>
        <w:bidi/>
        <w:jc w:val="both"/>
        <w:rPr>
          <w:rFonts w:cs="David" w:hint="cs"/>
          <w:rtl/>
        </w:rPr>
      </w:pPr>
      <w:r w:rsidRPr="000B52D1">
        <w:rPr>
          <w:rFonts w:cs="David" w:hint="cs"/>
          <w:rtl/>
        </w:rPr>
        <w:tab/>
        <w:t xml:space="preserve">קודם אמרת "חייבת", עכשיו אמרת "יכולה". </w:t>
      </w:r>
    </w:p>
    <w:p w14:paraId="6803337A" w14:textId="77777777" w:rsidR="000B52D1" w:rsidRPr="000B52D1" w:rsidRDefault="000B52D1" w:rsidP="000B52D1">
      <w:pPr>
        <w:bidi/>
        <w:jc w:val="both"/>
        <w:rPr>
          <w:rFonts w:cs="David" w:hint="cs"/>
          <w:rtl/>
        </w:rPr>
      </w:pPr>
    </w:p>
    <w:p w14:paraId="5DDACACD" w14:textId="77777777" w:rsidR="000B52D1" w:rsidRPr="000B52D1" w:rsidRDefault="000B52D1" w:rsidP="000B52D1">
      <w:pPr>
        <w:bidi/>
        <w:jc w:val="both"/>
        <w:rPr>
          <w:rFonts w:cs="David" w:hint="cs"/>
          <w:u w:val="single"/>
          <w:rtl/>
        </w:rPr>
      </w:pPr>
      <w:r w:rsidRPr="000B52D1">
        <w:rPr>
          <w:rFonts w:cs="David" w:hint="cs"/>
          <w:u w:val="single"/>
          <w:rtl/>
        </w:rPr>
        <w:t>נורית אלשטיין:</w:t>
      </w:r>
    </w:p>
    <w:p w14:paraId="2DA30180" w14:textId="77777777" w:rsidR="000B52D1" w:rsidRPr="000B52D1" w:rsidRDefault="000B52D1" w:rsidP="000B52D1">
      <w:pPr>
        <w:bidi/>
        <w:jc w:val="both"/>
        <w:rPr>
          <w:rFonts w:cs="David" w:hint="cs"/>
          <w:u w:val="single"/>
          <w:rtl/>
        </w:rPr>
      </w:pPr>
    </w:p>
    <w:p w14:paraId="617D5BF9" w14:textId="77777777" w:rsidR="000B52D1" w:rsidRPr="000B52D1" w:rsidRDefault="000B52D1" w:rsidP="000B52D1">
      <w:pPr>
        <w:bidi/>
        <w:ind w:firstLine="567"/>
        <w:jc w:val="both"/>
        <w:rPr>
          <w:rFonts w:cs="David" w:hint="cs"/>
          <w:rtl/>
        </w:rPr>
      </w:pPr>
      <w:r w:rsidRPr="000B52D1">
        <w:rPr>
          <w:rFonts w:cs="David" w:hint="cs"/>
          <w:rtl/>
        </w:rPr>
        <w:t xml:space="preserve">היא חייבת לקבוע תקופה. </w:t>
      </w:r>
    </w:p>
    <w:p w14:paraId="213E3C72" w14:textId="77777777" w:rsidR="000B52D1" w:rsidRPr="000B52D1" w:rsidRDefault="000B52D1" w:rsidP="000B52D1">
      <w:pPr>
        <w:bidi/>
        <w:jc w:val="both"/>
        <w:rPr>
          <w:rFonts w:cs="David" w:hint="cs"/>
          <w:rtl/>
        </w:rPr>
      </w:pPr>
    </w:p>
    <w:p w14:paraId="6BA1A4D9"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333E04F4" w14:textId="77777777" w:rsidR="000B52D1" w:rsidRPr="000B52D1" w:rsidRDefault="000B52D1" w:rsidP="000B52D1">
      <w:pPr>
        <w:bidi/>
        <w:jc w:val="both"/>
        <w:rPr>
          <w:rFonts w:cs="David" w:hint="cs"/>
          <w:u w:val="single"/>
          <w:rtl/>
        </w:rPr>
      </w:pPr>
    </w:p>
    <w:p w14:paraId="6D50E2AC" w14:textId="77777777" w:rsidR="000B52D1" w:rsidRPr="000B52D1" w:rsidRDefault="000B52D1" w:rsidP="000B52D1">
      <w:pPr>
        <w:bidi/>
        <w:ind w:firstLine="567"/>
        <w:jc w:val="both"/>
        <w:rPr>
          <w:rFonts w:cs="David" w:hint="cs"/>
          <w:rtl/>
        </w:rPr>
      </w:pPr>
      <w:r w:rsidRPr="000B52D1">
        <w:rPr>
          <w:rFonts w:cs="David" w:hint="cs"/>
          <w:rtl/>
        </w:rPr>
        <w:t xml:space="preserve">פשוט יש פרוטוקול, אני רוצה שהדברים יהיו בפרוטוקול, למען הדורות הבאים. </w:t>
      </w:r>
    </w:p>
    <w:p w14:paraId="5314DF1D" w14:textId="77777777" w:rsidR="000B52D1" w:rsidRPr="000B52D1" w:rsidRDefault="000B52D1" w:rsidP="000B52D1">
      <w:pPr>
        <w:bidi/>
        <w:jc w:val="both"/>
        <w:rPr>
          <w:rFonts w:cs="David" w:hint="cs"/>
          <w:rtl/>
        </w:rPr>
      </w:pPr>
    </w:p>
    <w:p w14:paraId="62C03479" w14:textId="77777777" w:rsidR="000B52D1" w:rsidRPr="000B52D1" w:rsidRDefault="000B52D1" w:rsidP="000B52D1">
      <w:pPr>
        <w:bidi/>
        <w:jc w:val="both"/>
        <w:rPr>
          <w:rFonts w:cs="David" w:hint="cs"/>
          <w:u w:val="single"/>
          <w:rtl/>
        </w:rPr>
      </w:pPr>
      <w:r w:rsidRPr="000B52D1">
        <w:rPr>
          <w:rFonts w:cs="David" w:hint="cs"/>
          <w:u w:val="single"/>
          <w:rtl/>
        </w:rPr>
        <w:t>נורית אלשטיין:</w:t>
      </w:r>
    </w:p>
    <w:p w14:paraId="02A9F71A" w14:textId="77777777" w:rsidR="000B52D1" w:rsidRPr="000B52D1" w:rsidRDefault="000B52D1" w:rsidP="000B52D1">
      <w:pPr>
        <w:bidi/>
        <w:jc w:val="both"/>
        <w:rPr>
          <w:rFonts w:cs="David" w:hint="cs"/>
          <w:u w:val="single"/>
          <w:rtl/>
        </w:rPr>
      </w:pPr>
    </w:p>
    <w:p w14:paraId="4D795E8F" w14:textId="77777777" w:rsidR="000B52D1" w:rsidRPr="000B52D1" w:rsidRDefault="000B52D1" w:rsidP="000B52D1">
      <w:pPr>
        <w:bidi/>
        <w:ind w:firstLine="567"/>
        <w:jc w:val="both"/>
        <w:rPr>
          <w:rFonts w:cs="David" w:hint="cs"/>
          <w:rtl/>
        </w:rPr>
      </w:pPr>
      <w:r w:rsidRPr="000B52D1">
        <w:rPr>
          <w:rFonts w:cs="David" w:hint="cs"/>
          <w:rtl/>
        </w:rPr>
        <w:t xml:space="preserve">הוועדה חייבת לתחום תקופה. היא יכולה לאשר תקופה קצרה מזאת שהנשיא ביקש. מה שלא יהיה, היא חייבת לתחום תקופה כי כך נאמר בחוק. החוק מדבר על תקופת נבצרות מאישור ההודעה עד תום התקופה שקבעה הוועדה. קרי, הוועדה צריכה לקבוע תקופה. היא לא יכולה להשאיר תקופה עלומה, תקופה פתוחה. לכן מה שמוצע כאן שזה יהיה עד 15.7 או כל תקופה אחרת, זה דבר שהוועדה צריכה לקבוע. </w:t>
      </w:r>
    </w:p>
    <w:p w14:paraId="442D840B" w14:textId="77777777" w:rsidR="000B52D1" w:rsidRPr="000B52D1" w:rsidRDefault="000B52D1" w:rsidP="000B52D1">
      <w:pPr>
        <w:bidi/>
        <w:jc w:val="both"/>
        <w:rPr>
          <w:rFonts w:cs="David" w:hint="cs"/>
          <w:rtl/>
        </w:rPr>
      </w:pPr>
    </w:p>
    <w:p w14:paraId="212F80A6" w14:textId="77777777" w:rsidR="000B52D1" w:rsidRPr="000B52D1" w:rsidRDefault="000B52D1" w:rsidP="000B52D1">
      <w:pPr>
        <w:bidi/>
        <w:jc w:val="both"/>
        <w:rPr>
          <w:rFonts w:cs="David" w:hint="cs"/>
          <w:u w:val="single"/>
          <w:rtl/>
        </w:rPr>
      </w:pPr>
      <w:r w:rsidRPr="000B52D1">
        <w:rPr>
          <w:rFonts w:cs="David" w:hint="cs"/>
          <w:u w:val="single"/>
          <w:rtl/>
        </w:rPr>
        <w:t>יולי אדלשטיין:</w:t>
      </w:r>
    </w:p>
    <w:p w14:paraId="3667344D" w14:textId="77777777" w:rsidR="000B52D1" w:rsidRPr="000B52D1" w:rsidRDefault="000B52D1" w:rsidP="000B52D1">
      <w:pPr>
        <w:bidi/>
        <w:jc w:val="both"/>
        <w:rPr>
          <w:rFonts w:cs="David" w:hint="cs"/>
          <w:rtl/>
        </w:rPr>
      </w:pPr>
    </w:p>
    <w:p w14:paraId="304E3934" w14:textId="77777777" w:rsidR="000B52D1" w:rsidRPr="000B52D1" w:rsidRDefault="000B52D1" w:rsidP="000B52D1">
      <w:pPr>
        <w:bidi/>
        <w:ind w:firstLine="567"/>
        <w:jc w:val="both"/>
        <w:rPr>
          <w:rFonts w:cs="David" w:hint="cs"/>
          <w:rtl/>
        </w:rPr>
      </w:pPr>
      <w:r w:rsidRPr="000B52D1">
        <w:rPr>
          <w:rFonts w:cs="David" w:hint="cs"/>
          <w:rtl/>
        </w:rPr>
        <w:t>אם אני מבין נכון את דברי היועצת המשפטית, מצד אחד חייבים לאשר או לא לאשר את הבקשה וגם לקבוע תקופת זמן. אולי יש מקום שאת, כיושבת ראש הוועדה, תפני לאנשי הנשיא לניסוח מחדש של הבקשה?</w:t>
      </w:r>
    </w:p>
    <w:p w14:paraId="43F54174" w14:textId="77777777" w:rsidR="000B52D1" w:rsidRPr="000B52D1" w:rsidRDefault="000B52D1" w:rsidP="000B52D1">
      <w:pPr>
        <w:bidi/>
        <w:jc w:val="both"/>
        <w:rPr>
          <w:rFonts w:cs="David" w:hint="cs"/>
          <w:rtl/>
        </w:rPr>
      </w:pPr>
    </w:p>
    <w:p w14:paraId="32DCD682"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5D1E0B1F" w14:textId="77777777" w:rsidR="000B52D1" w:rsidRPr="000B52D1" w:rsidRDefault="000B52D1" w:rsidP="000B52D1">
      <w:pPr>
        <w:bidi/>
        <w:jc w:val="both"/>
        <w:rPr>
          <w:rFonts w:cs="David" w:hint="cs"/>
          <w:rtl/>
        </w:rPr>
      </w:pPr>
    </w:p>
    <w:p w14:paraId="649D928E" w14:textId="77777777" w:rsidR="000B52D1" w:rsidRPr="000B52D1" w:rsidRDefault="000B52D1" w:rsidP="000B52D1">
      <w:pPr>
        <w:bidi/>
        <w:jc w:val="both"/>
        <w:rPr>
          <w:rFonts w:cs="David" w:hint="cs"/>
          <w:rtl/>
        </w:rPr>
      </w:pPr>
      <w:r w:rsidRPr="000B52D1">
        <w:rPr>
          <w:rFonts w:cs="David" w:hint="cs"/>
          <w:rtl/>
        </w:rPr>
        <w:tab/>
        <w:t xml:space="preserve"> ולהתכנס שוב כדי להחליט? אני לא חושבת שיש מקום.</w:t>
      </w:r>
    </w:p>
    <w:p w14:paraId="0C0C39D1" w14:textId="77777777" w:rsidR="000B52D1" w:rsidRPr="000B52D1" w:rsidRDefault="000B52D1" w:rsidP="000B52D1">
      <w:pPr>
        <w:bidi/>
        <w:jc w:val="both"/>
        <w:rPr>
          <w:rFonts w:cs="David" w:hint="cs"/>
          <w:rtl/>
        </w:rPr>
      </w:pPr>
      <w:r w:rsidRPr="000B52D1">
        <w:rPr>
          <w:rFonts w:cs="David"/>
          <w:rtl/>
        </w:rPr>
        <w:br w:type="page"/>
      </w:r>
    </w:p>
    <w:p w14:paraId="4C12AD70"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03948978" w14:textId="77777777" w:rsidR="000B52D1" w:rsidRPr="000B52D1" w:rsidRDefault="000B52D1" w:rsidP="000B52D1">
      <w:pPr>
        <w:bidi/>
        <w:jc w:val="both"/>
        <w:rPr>
          <w:rFonts w:cs="David" w:hint="cs"/>
          <w:u w:val="single"/>
          <w:rtl/>
        </w:rPr>
      </w:pPr>
    </w:p>
    <w:p w14:paraId="746A63A8" w14:textId="77777777" w:rsidR="000B52D1" w:rsidRPr="000B52D1" w:rsidRDefault="000B52D1" w:rsidP="000B52D1">
      <w:pPr>
        <w:bidi/>
        <w:jc w:val="both"/>
        <w:rPr>
          <w:rFonts w:cs="David" w:hint="cs"/>
          <w:rtl/>
        </w:rPr>
      </w:pPr>
      <w:r w:rsidRPr="000B52D1">
        <w:rPr>
          <w:rFonts w:cs="David" w:hint="cs"/>
          <w:rtl/>
        </w:rPr>
        <w:tab/>
        <w:t>יש לי הצעה, גברתי. אני אינני רוצה להתווכח על היועצת המשפטית על הפרשנות המשפטית, מן הסתם היא באה מוכנה לישיבה. גם אני התכוננתי. אני רוצה לומר לוועדה דבר אחד. נניח שהולכים לשיטתה של היועצת המשפטית וקובעים תאריך בניגוד למה שביקש הנשיא. למה אנחנו הולכים ל-15.7 כאשר השימוע הוא בתחילת מאי, כאשר בהחלט יש סבירות, לנוכח ההליכים שקורים בבית המשפט העליון, לנוכח כל מיני דברים, שבסוף יהיה ביזוי.</w:t>
      </w:r>
    </w:p>
    <w:p w14:paraId="307E2489" w14:textId="77777777" w:rsidR="000B52D1" w:rsidRPr="000B52D1" w:rsidRDefault="000B52D1" w:rsidP="000B52D1">
      <w:pPr>
        <w:bidi/>
        <w:jc w:val="both"/>
        <w:rPr>
          <w:rFonts w:cs="David" w:hint="cs"/>
          <w:rtl/>
        </w:rPr>
      </w:pPr>
    </w:p>
    <w:p w14:paraId="724C6306" w14:textId="77777777" w:rsidR="000B52D1" w:rsidRPr="000B52D1" w:rsidRDefault="000B52D1" w:rsidP="000B52D1">
      <w:pPr>
        <w:pStyle w:val="Heading5"/>
        <w:rPr>
          <w:rFonts w:hint="cs"/>
          <w:rtl/>
        </w:rPr>
      </w:pPr>
      <w:r w:rsidRPr="000B52D1">
        <w:rPr>
          <w:rFonts w:hint="cs"/>
          <w:u w:val="single"/>
          <w:rtl/>
        </w:rPr>
        <w:t>אביגדור יצחקי:</w:t>
      </w:r>
    </w:p>
    <w:p w14:paraId="777FD36A" w14:textId="77777777" w:rsidR="000B52D1" w:rsidRPr="000B52D1" w:rsidRDefault="000B52D1" w:rsidP="000B52D1">
      <w:pPr>
        <w:pStyle w:val="Heading5"/>
        <w:rPr>
          <w:rFonts w:hint="cs"/>
          <w:rtl/>
        </w:rPr>
      </w:pPr>
    </w:p>
    <w:p w14:paraId="7DDE7B9F" w14:textId="77777777" w:rsidR="000B52D1" w:rsidRPr="000B52D1" w:rsidRDefault="000B52D1" w:rsidP="000B52D1">
      <w:pPr>
        <w:bidi/>
        <w:jc w:val="both"/>
        <w:rPr>
          <w:rFonts w:cs="David" w:hint="cs"/>
          <w:rtl/>
        </w:rPr>
      </w:pPr>
      <w:r w:rsidRPr="000B52D1">
        <w:rPr>
          <w:rFonts w:cs="David" w:hint="cs"/>
          <w:rtl/>
        </w:rPr>
        <w:tab/>
        <w:t xml:space="preserve"> קודם אמרת שהסצנריו שלי סביר.</w:t>
      </w:r>
    </w:p>
    <w:p w14:paraId="5B39752D" w14:textId="77777777" w:rsidR="000B52D1" w:rsidRPr="000B52D1" w:rsidRDefault="000B52D1" w:rsidP="000B52D1">
      <w:pPr>
        <w:bidi/>
        <w:jc w:val="both"/>
        <w:rPr>
          <w:rFonts w:cs="David" w:hint="cs"/>
          <w:rtl/>
        </w:rPr>
      </w:pPr>
    </w:p>
    <w:p w14:paraId="46512746"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325C7FCC" w14:textId="77777777" w:rsidR="000B52D1" w:rsidRPr="000B52D1" w:rsidRDefault="000B52D1" w:rsidP="000B52D1">
      <w:pPr>
        <w:bidi/>
        <w:jc w:val="both"/>
        <w:rPr>
          <w:rFonts w:cs="David" w:hint="cs"/>
          <w:u w:val="single"/>
          <w:rtl/>
        </w:rPr>
      </w:pPr>
    </w:p>
    <w:p w14:paraId="219F8702" w14:textId="77777777" w:rsidR="000B52D1" w:rsidRPr="000B52D1" w:rsidRDefault="000B52D1" w:rsidP="000B52D1">
      <w:pPr>
        <w:bidi/>
        <w:jc w:val="both"/>
        <w:rPr>
          <w:rFonts w:cs="David" w:hint="cs"/>
          <w:rtl/>
        </w:rPr>
      </w:pPr>
      <w:r w:rsidRPr="000B52D1">
        <w:rPr>
          <w:rFonts w:cs="David" w:hint="cs"/>
          <w:rtl/>
        </w:rPr>
        <w:tab/>
        <w:t xml:space="preserve">הסצנריו שלך סביר, אבל יכול להיות גם סצנריו אחר. לכן אתם הולכים כרגע, גם בנסיבות </w:t>
      </w:r>
      <w:r w:rsidRPr="000B52D1">
        <w:rPr>
          <w:rFonts w:cs="David"/>
          <w:rtl/>
        </w:rPr>
        <w:t>–</w:t>
      </w:r>
      <w:r w:rsidRPr="000B52D1">
        <w:rPr>
          <w:rFonts w:cs="David" w:hint="cs"/>
          <w:rtl/>
        </w:rPr>
        <w:t xml:space="preserve"> כי אחרי שקבענו את ה-15.7 רק הנשיא יכול לקצר את זה. למה אתה מוציא מידך את הדבר הזה? אני מציע לתקופה סבירה. היועצת המשפטית אומרת שבהיעדר קביעת תאריך בבקשת הנשיא, הוועדה סוברנית לקבוע את מסגרת הזמן. היא חייבת לקבוע אבל היא לא אומרת כמה. פה הלכו מראש עד סוף הקדנציה. אני אומר שזאת טעות חמורה, זה יאפשר לעשות צחוק מהליכי השימוע. יכול להיות שזה נוח לגורמים כאלה ואחרים אבל מה ההיגיון?</w:t>
      </w:r>
    </w:p>
    <w:p w14:paraId="000B1FA9" w14:textId="77777777" w:rsidR="000B52D1" w:rsidRPr="000B52D1" w:rsidRDefault="000B52D1" w:rsidP="000B52D1">
      <w:pPr>
        <w:bidi/>
        <w:jc w:val="both"/>
        <w:rPr>
          <w:rFonts w:cs="David" w:hint="cs"/>
          <w:rtl/>
        </w:rPr>
      </w:pPr>
    </w:p>
    <w:p w14:paraId="45CA5842" w14:textId="77777777" w:rsidR="000B52D1" w:rsidRPr="000B52D1" w:rsidRDefault="000B52D1" w:rsidP="000B52D1">
      <w:pPr>
        <w:bidi/>
        <w:jc w:val="both"/>
        <w:rPr>
          <w:rFonts w:cs="David" w:hint="cs"/>
          <w:u w:val="single"/>
          <w:rtl/>
        </w:rPr>
      </w:pPr>
      <w:r w:rsidRPr="000B52D1">
        <w:rPr>
          <w:rFonts w:cs="David" w:hint="cs"/>
          <w:u w:val="single"/>
          <w:rtl/>
        </w:rPr>
        <w:t>אביגדור יצחקי:</w:t>
      </w:r>
    </w:p>
    <w:p w14:paraId="7EA8A8DA" w14:textId="77777777" w:rsidR="000B52D1" w:rsidRPr="000B52D1" w:rsidRDefault="000B52D1" w:rsidP="000B52D1">
      <w:pPr>
        <w:bidi/>
        <w:jc w:val="both"/>
        <w:rPr>
          <w:rFonts w:cs="David" w:hint="cs"/>
          <w:u w:val="single"/>
          <w:rtl/>
        </w:rPr>
      </w:pPr>
    </w:p>
    <w:p w14:paraId="2762A89C" w14:textId="77777777" w:rsidR="000B52D1" w:rsidRPr="000B52D1" w:rsidRDefault="000B52D1" w:rsidP="000B52D1">
      <w:pPr>
        <w:bidi/>
        <w:jc w:val="both"/>
        <w:rPr>
          <w:rFonts w:cs="David" w:hint="cs"/>
          <w:rtl/>
        </w:rPr>
      </w:pPr>
      <w:r w:rsidRPr="000B52D1">
        <w:rPr>
          <w:rFonts w:cs="David" w:hint="cs"/>
          <w:rtl/>
        </w:rPr>
        <w:tab/>
        <w:t>אני לא רוצה עוד כזה פה, מספיק.</w:t>
      </w:r>
    </w:p>
    <w:p w14:paraId="0EEB346D" w14:textId="77777777" w:rsidR="000B52D1" w:rsidRPr="000B52D1" w:rsidRDefault="000B52D1" w:rsidP="000B52D1">
      <w:pPr>
        <w:bidi/>
        <w:jc w:val="both"/>
        <w:rPr>
          <w:rFonts w:cs="David" w:hint="cs"/>
          <w:rtl/>
        </w:rPr>
      </w:pPr>
    </w:p>
    <w:p w14:paraId="70470593"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6FADB948" w14:textId="77777777" w:rsidR="000B52D1" w:rsidRPr="000B52D1" w:rsidRDefault="000B52D1" w:rsidP="000B52D1">
      <w:pPr>
        <w:bidi/>
        <w:jc w:val="both"/>
        <w:rPr>
          <w:rFonts w:cs="David" w:hint="cs"/>
          <w:u w:val="single"/>
          <w:rtl/>
        </w:rPr>
      </w:pPr>
    </w:p>
    <w:p w14:paraId="76A9FA1C" w14:textId="77777777" w:rsidR="000B52D1" w:rsidRPr="000B52D1" w:rsidRDefault="000B52D1" w:rsidP="000B52D1">
      <w:pPr>
        <w:bidi/>
        <w:jc w:val="both"/>
        <w:rPr>
          <w:rFonts w:cs="David" w:hint="cs"/>
          <w:rtl/>
        </w:rPr>
      </w:pPr>
      <w:r w:rsidRPr="000B52D1">
        <w:rPr>
          <w:rFonts w:cs="David" w:hint="cs"/>
          <w:rtl/>
        </w:rPr>
        <w:tab/>
        <w:t>אני רוצה להסביר לוועדה מה האחריות שלנו. אתם תומכים באישור הבקשה ואני מתנגד. נגיד שקורה מצב, לפי הוראות החוק אי אפשר להגיש כתב אישום כנגד הנשיא במהלך כהונתו. מה קורה אם הוא מתחיל להתבצר?</w:t>
      </w:r>
    </w:p>
    <w:p w14:paraId="71ED0738" w14:textId="77777777" w:rsidR="000B52D1" w:rsidRPr="000B52D1" w:rsidRDefault="000B52D1" w:rsidP="000B52D1">
      <w:pPr>
        <w:bidi/>
        <w:jc w:val="both"/>
        <w:rPr>
          <w:rFonts w:cs="David" w:hint="cs"/>
          <w:rtl/>
        </w:rPr>
      </w:pPr>
      <w:r w:rsidRPr="000B52D1">
        <w:rPr>
          <w:rFonts w:cs="David" w:hint="cs"/>
          <w:rtl/>
        </w:rPr>
        <w:tab/>
      </w:r>
    </w:p>
    <w:p w14:paraId="2D3AE3B5" w14:textId="77777777" w:rsidR="000B52D1" w:rsidRPr="000B52D1" w:rsidRDefault="000B52D1" w:rsidP="000B52D1">
      <w:pPr>
        <w:pStyle w:val="Heading5"/>
        <w:rPr>
          <w:rFonts w:hint="cs"/>
          <w:rtl/>
        </w:rPr>
      </w:pPr>
      <w:r w:rsidRPr="000B52D1">
        <w:rPr>
          <w:rFonts w:hint="cs"/>
          <w:u w:val="single"/>
          <w:rtl/>
        </w:rPr>
        <w:t>אביגדור יצחקי:</w:t>
      </w:r>
    </w:p>
    <w:p w14:paraId="473E740A" w14:textId="77777777" w:rsidR="000B52D1" w:rsidRPr="000B52D1" w:rsidRDefault="000B52D1" w:rsidP="000B52D1">
      <w:pPr>
        <w:pStyle w:val="Heading5"/>
        <w:rPr>
          <w:rFonts w:hint="cs"/>
          <w:rtl/>
        </w:rPr>
      </w:pPr>
    </w:p>
    <w:p w14:paraId="41F682F1" w14:textId="77777777" w:rsidR="000B52D1" w:rsidRPr="000B52D1" w:rsidRDefault="000B52D1" w:rsidP="000B52D1">
      <w:pPr>
        <w:pStyle w:val="Heading5"/>
        <w:rPr>
          <w:rFonts w:hint="cs"/>
          <w:rtl/>
        </w:rPr>
      </w:pPr>
      <w:r w:rsidRPr="000B52D1">
        <w:rPr>
          <w:rFonts w:hint="cs"/>
          <w:rtl/>
        </w:rPr>
        <w:tab/>
        <w:t>זה חודש וחצי, מה קרה?</w:t>
      </w:r>
    </w:p>
    <w:p w14:paraId="290A3331" w14:textId="77777777" w:rsidR="000B52D1" w:rsidRPr="000B52D1" w:rsidRDefault="000B52D1" w:rsidP="000B52D1">
      <w:pPr>
        <w:bidi/>
        <w:jc w:val="both"/>
        <w:rPr>
          <w:rFonts w:cs="David" w:hint="cs"/>
          <w:rtl/>
        </w:rPr>
      </w:pPr>
    </w:p>
    <w:p w14:paraId="075A97E6"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398215C4" w14:textId="77777777" w:rsidR="000B52D1" w:rsidRPr="000B52D1" w:rsidRDefault="000B52D1" w:rsidP="000B52D1">
      <w:pPr>
        <w:bidi/>
        <w:jc w:val="both"/>
        <w:rPr>
          <w:rFonts w:cs="David" w:hint="cs"/>
          <w:u w:val="single"/>
          <w:rtl/>
        </w:rPr>
      </w:pPr>
    </w:p>
    <w:p w14:paraId="4E89D76B" w14:textId="77777777" w:rsidR="000B52D1" w:rsidRPr="000B52D1" w:rsidRDefault="000B52D1" w:rsidP="000B52D1">
      <w:pPr>
        <w:bidi/>
        <w:jc w:val="both"/>
        <w:rPr>
          <w:rFonts w:cs="David" w:hint="cs"/>
          <w:rtl/>
        </w:rPr>
      </w:pPr>
      <w:r w:rsidRPr="000B52D1">
        <w:rPr>
          <w:rFonts w:cs="David" w:hint="cs"/>
          <w:rtl/>
        </w:rPr>
        <w:tab/>
        <w:t xml:space="preserve"> אבל למה אתה נותן את זה על מגש של כסף?</w:t>
      </w:r>
    </w:p>
    <w:p w14:paraId="191A0E32" w14:textId="77777777" w:rsidR="000B52D1" w:rsidRPr="000B52D1" w:rsidRDefault="000B52D1" w:rsidP="000B52D1">
      <w:pPr>
        <w:bidi/>
        <w:jc w:val="both"/>
        <w:rPr>
          <w:rFonts w:cs="David" w:hint="cs"/>
          <w:rtl/>
        </w:rPr>
      </w:pPr>
    </w:p>
    <w:p w14:paraId="179F6457"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58D91EB8" w14:textId="77777777" w:rsidR="000B52D1" w:rsidRPr="000B52D1" w:rsidRDefault="000B52D1" w:rsidP="000B52D1">
      <w:pPr>
        <w:bidi/>
        <w:jc w:val="both"/>
        <w:rPr>
          <w:rFonts w:cs="David" w:hint="cs"/>
          <w:rtl/>
        </w:rPr>
      </w:pPr>
    </w:p>
    <w:p w14:paraId="1C7C4CC4" w14:textId="77777777" w:rsidR="000B52D1" w:rsidRPr="000B52D1" w:rsidRDefault="000B52D1" w:rsidP="000B52D1">
      <w:pPr>
        <w:bidi/>
        <w:jc w:val="both"/>
        <w:rPr>
          <w:rFonts w:cs="David" w:hint="cs"/>
          <w:rtl/>
        </w:rPr>
      </w:pPr>
      <w:r w:rsidRPr="000B52D1">
        <w:rPr>
          <w:rFonts w:cs="David" w:hint="cs"/>
          <w:rtl/>
        </w:rPr>
        <w:tab/>
        <w:t>אני מודה לכם. אני מבקשת להקריא הודעה לפני הצבעה.</w:t>
      </w:r>
    </w:p>
    <w:p w14:paraId="6799BF76" w14:textId="77777777" w:rsidR="000B52D1" w:rsidRPr="000B52D1" w:rsidRDefault="000B52D1" w:rsidP="000B52D1">
      <w:pPr>
        <w:bidi/>
        <w:jc w:val="both"/>
        <w:rPr>
          <w:rFonts w:cs="David" w:hint="cs"/>
          <w:rtl/>
        </w:rPr>
      </w:pPr>
    </w:p>
    <w:p w14:paraId="1052FDEB" w14:textId="77777777" w:rsidR="000B52D1" w:rsidRPr="000B52D1" w:rsidRDefault="000B52D1" w:rsidP="000B52D1">
      <w:pPr>
        <w:bidi/>
        <w:jc w:val="both"/>
        <w:rPr>
          <w:rFonts w:cs="David" w:hint="cs"/>
          <w:rtl/>
        </w:rPr>
      </w:pPr>
      <w:r w:rsidRPr="000B52D1">
        <w:rPr>
          <w:rFonts w:cs="David" w:hint="cs"/>
          <w:rtl/>
        </w:rPr>
        <w:tab/>
        <w:t>הצבעה שמית?</w:t>
      </w:r>
    </w:p>
    <w:p w14:paraId="5AE3D100" w14:textId="77777777" w:rsidR="000B52D1" w:rsidRPr="000B52D1" w:rsidRDefault="000B52D1" w:rsidP="000B52D1">
      <w:pPr>
        <w:bidi/>
        <w:jc w:val="both"/>
        <w:rPr>
          <w:rFonts w:cs="David" w:hint="cs"/>
          <w:rtl/>
        </w:rPr>
      </w:pPr>
    </w:p>
    <w:p w14:paraId="70D5C26A" w14:textId="77777777" w:rsidR="000B52D1" w:rsidRPr="000B52D1" w:rsidRDefault="000B52D1" w:rsidP="000B52D1">
      <w:pPr>
        <w:bidi/>
        <w:jc w:val="both"/>
        <w:rPr>
          <w:rFonts w:cs="David" w:hint="cs"/>
          <w:u w:val="single"/>
          <w:rtl/>
        </w:rPr>
      </w:pPr>
      <w:r w:rsidRPr="000B52D1">
        <w:rPr>
          <w:rFonts w:cs="David" w:hint="cs"/>
          <w:u w:val="single"/>
          <w:rtl/>
        </w:rPr>
        <w:t>זהבה גלאון:</w:t>
      </w:r>
    </w:p>
    <w:p w14:paraId="53905F68" w14:textId="77777777" w:rsidR="000B52D1" w:rsidRPr="000B52D1" w:rsidRDefault="000B52D1" w:rsidP="000B52D1">
      <w:pPr>
        <w:bidi/>
        <w:jc w:val="both"/>
        <w:rPr>
          <w:rFonts w:cs="David" w:hint="cs"/>
          <w:u w:val="single"/>
          <w:rtl/>
        </w:rPr>
      </w:pPr>
    </w:p>
    <w:p w14:paraId="64A8FF35" w14:textId="77777777" w:rsidR="000B52D1" w:rsidRPr="000B52D1" w:rsidRDefault="000B52D1" w:rsidP="000B52D1">
      <w:pPr>
        <w:bidi/>
        <w:jc w:val="both"/>
        <w:rPr>
          <w:rFonts w:cs="David" w:hint="cs"/>
          <w:rtl/>
        </w:rPr>
      </w:pPr>
      <w:r w:rsidRPr="000B52D1">
        <w:rPr>
          <w:rFonts w:cs="David" w:hint="cs"/>
          <w:rtl/>
        </w:rPr>
        <w:tab/>
        <w:t>ברור.</w:t>
      </w:r>
    </w:p>
    <w:p w14:paraId="425379B5" w14:textId="77777777" w:rsidR="000B52D1" w:rsidRPr="000B52D1" w:rsidRDefault="000B52D1" w:rsidP="000B52D1">
      <w:pPr>
        <w:bidi/>
        <w:jc w:val="both"/>
        <w:rPr>
          <w:rFonts w:cs="David" w:hint="cs"/>
          <w:rtl/>
        </w:rPr>
      </w:pPr>
    </w:p>
    <w:p w14:paraId="1770EC59"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6227D2C5" w14:textId="77777777" w:rsidR="000B52D1" w:rsidRPr="000B52D1" w:rsidRDefault="000B52D1" w:rsidP="000B52D1">
      <w:pPr>
        <w:bidi/>
        <w:jc w:val="both"/>
        <w:rPr>
          <w:rFonts w:cs="David" w:hint="cs"/>
          <w:rtl/>
        </w:rPr>
      </w:pPr>
    </w:p>
    <w:p w14:paraId="2CCDB180" w14:textId="77777777" w:rsidR="000B52D1" w:rsidRPr="000B52D1" w:rsidRDefault="000B52D1" w:rsidP="000B52D1">
      <w:pPr>
        <w:bidi/>
        <w:ind w:firstLine="567"/>
        <w:jc w:val="both"/>
        <w:rPr>
          <w:rFonts w:cs="David" w:hint="cs"/>
          <w:rtl/>
        </w:rPr>
      </w:pPr>
      <w:r w:rsidRPr="000B52D1">
        <w:rPr>
          <w:rFonts w:cs="David" w:hint="cs"/>
          <w:rtl/>
        </w:rPr>
        <w:t>ועדת הכנסת מוחה על כך שנשיא המדינה לא התפטר מתפקידו, ודאי לאחר שהיועץ המשפטי הודיע שקיימת עילה להגשת כתב אישום בעבירות חמורות ביותר. בנסיבות שבפנינו, משבחר הנשיא לא להתפטר אלא להודיע כי נבצר ממנו למלא את תפקידו, מאשרת ועדת הכנסת את ההודעה וקובעת כי נבצר מנשיא המדינה, דרך ארעי, למלא את תפקידו החל מיום תקופת הנבצרות הנוכחית ועד לסיום תקופת כהונתו, על פי חוק.</w:t>
      </w:r>
    </w:p>
    <w:p w14:paraId="6A1F3E7C" w14:textId="77777777" w:rsidR="000B52D1" w:rsidRPr="000B52D1" w:rsidRDefault="000B52D1" w:rsidP="000B52D1">
      <w:pPr>
        <w:bidi/>
        <w:jc w:val="both"/>
        <w:rPr>
          <w:rFonts w:cs="David" w:hint="cs"/>
          <w:rtl/>
        </w:rPr>
      </w:pPr>
    </w:p>
    <w:p w14:paraId="4BAD03B9" w14:textId="77777777" w:rsidR="000B52D1" w:rsidRPr="000B52D1" w:rsidRDefault="000B52D1" w:rsidP="000B52D1">
      <w:pPr>
        <w:bidi/>
        <w:jc w:val="both"/>
        <w:rPr>
          <w:rFonts w:cs="David" w:hint="cs"/>
          <w:rtl/>
        </w:rPr>
      </w:pPr>
      <w:r w:rsidRPr="000B52D1">
        <w:rPr>
          <w:rFonts w:cs="David" w:hint="cs"/>
          <w:rtl/>
        </w:rPr>
        <w:tab/>
        <w:t xml:space="preserve">אני עוברת להצבעה. </w:t>
      </w:r>
    </w:p>
    <w:p w14:paraId="4774A088" w14:textId="77777777" w:rsidR="000B52D1" w:rsidRPr="000B52D1" w:rsidRDefault="000B52D1" w:rsidP="000B52D1">
      <w:pPr>
        <w:pStyle w:val="Heading5"/>
        <w:rPr>
          <w:rFonts w:hint="cs"/>
          <w:rtl/>
        </w:rPr>
      </w:pPr>
    </w:p>
    <w:p w14:paraId="603F5074" w14:textId="77777777" w:rsidR="000B52D1" w:rsidRPr="000B52D1" w:rsidRDefault="000B52D1" w:rsidP="000B52D1">
      <w:pPr>
        <w:bidi/>
        <w:jc w:val="both"/>
        <w:rPr>
          <w:rFonts w:cs="David" w:hint="cs"/>
          <w:rtl/>
        </w:rPr>
      </w:pPr>
      <w:r w:rsidRPr="000B52D1">
        <w:rPr>
          <w:rFonts w:cs="David" w:hint="cs"/>
          <w:rtl/>
        </w:rPr>
        <w:t xml:space="preserve">אביגדור יצחקי </w:t>
      </w:r>
      <w:r w:rsidRPr="000B52D1">
        <w:rPr>
          <w:rFonts w:cs="David"/>
          <w:rtl/>
        </w:rPr>
        <w:t>–</w:t>
      </w:r>
      <w:r w:rsidRPr="000B52D1">
        <w:rPr>
          <w:rFonts w:cs="David" w:hint="cs"/>
          <w:rtl/>
        </w:rPr>
        <w:t xml:space="preserve"> בעד</w:t>
      </w:r>
    </w:p>
    <w:p w14:paraId="77FE642E" w14:textId="77777777" w:rsidR="000B52D1" w:rsidRPr="000B52D1" w:rsidRDefault="000B52D1" w:rsidP="000B52D1">
      <w:pPr>
        <w:bidi/>
        <w:jc w:val="both"/>
        <w:rPr>
          <w:rFonts w:cs="David" w:hint="cs"/>
          <w:rtl/>
        </w:rPr>
      </w:pPr>
      <w:r w:rsidRPr="000B52D1">
        <w:rPr>
          <w:rFonts w:cs="David" w:hint="cs"/>
          <w:rtl/>
        </w:rPr>
        <w:t>עתניאל שנלר (מחליף את חבר הכנסת מגלי והבה) - בעד</w:t>
      </w:r>
    </w:p>
    <w:p w14:paraId="75562415" w14:textId="77777777" w:rsidR="000B52D1" w:rsidRPr="000B52D1" w:rsidRDefault="000B52D1" w:rsidP="000B52D1">
      <w:pPr>
        <w:pStyle w:val="Heading5"/>
        <w:rPr>
          <w:rFonts w:hint="cs"/>
          <w:rtl/>
        </w:rPr>
      </w:pPr>
      <w:r w:rsidRPr="000B52D1">
        <w:rPr>
          <w:rFonts w:hint="cs"/>
          <w:rtl/>
        </w:rPr>
        <w:t xml:space="preserve">יואל חסון </w:t>
      </w:r>
      <w:r w:rsidRPr="000B52D1">
        <w:rPr>
          <w:rtl/>
        </w:rPr>
        <w:t>–</w:t>
      </w:r>
      <w:r w:rsidRPr="000B52D1">
        <w:rPr>
          <w:rFonts w:hint="cs"/>
          <w:rtl/>
        </w:rPr>
        <w:t xml:space="preserve"> בעד</w:t>
      </w:r>
    </w:p>
    <w:p w14:paraId="04B31EB6" w14:textId="77777777" w:rsidR="000B52D1" w:rsidRPr="000B52D1" w:rsidRDefault="000B52D1" w:rsidP="000B52D1">
      <w:pPr>
        <w:bidi/>
        <w:jc w:val="both"/>
        <w:rPr>
          <w:rFonts w:cs="David" w:hint="cs"/>
          <w:rtl/>
        </w:rPr>
      </w:pPr>
      <w:r w:rsidRPr="000B52D1">
        <w:rPr>
          <w:rFonts w:cs="David" w:hint="cs"/>
          <w:rtl/>
        </w:rPr>
        <w:t xml:space="preserve">שי חרמש </w:t>
      </w:r>
      <w:r w:rsidRPr="000B52D1">
        <w:rPr>
          <w:rFonts w:cs="David"/>
          <w:rtl/>
        </w:rPr>
        <w:t>–</w:t>
      </w:r>
      <w:r w:rsidRPr="000B52D1">
        <w:rPr>
          <w:rFonts w:cs="David" w:hint="cs"/>
          <w:rtl/>
        </w:rPr>
        <w:t xml:space="preserve"> בעד</w:t>
      </w:r>
    </w:p>
    <w:p w14:paraId="66ADE0F1" w14:textId="77777777" w:rsidR="000B52D1" w:rsidRPr="000B52D1" w:rsidRDefault="000B52D1" w:rsidP="000B52D1">
      <w:pPr>
        <w:bidi/>
        <w:jc w:val="both"/>
        <w:rPr>
          <w:rFonts w:cs="David" w:hint="cs"/>
          <w:rtl/>
        </w:rPr>
      </w:pPr>
      <w:r w:rsidRPr="000B52D1">
        <w:rPr>
          <w:rFonts w:cs="David" w:hint="cs"/>
          <w:rtl/>
        </w:rPr>
        <w:t xml:space="preserve">שלי יחימוביץ </w:t>
      </w:r>
      <w:r w:rsidRPr="000B52D1">
        <w:rPr>
          <w:rFonts w:cs="David"/>
          <w:rtl/>
        </w:rPr>
        <w:t>–</w:t>
      </w:r>
      <w:r w:rsidRPr="000B52D1">
        <w:rPr>
          <w:rFonts w:cs="David" w:hint="cs"/>
          <w:rtl/>
        </w:rPr>
        <w:t xml:space="preserve"> אינה נוכחת</w:t>
      </w:r>
    </w:p>
    <w:p w14:paraId="379B5990" w14:textId="77777777" w:rsidR="000B52D1" w:rsidRPr="000B52D1" w:rsidRDefault="000B52D1" w:rsidP="000B52D1">
      <w:pPr>
        <w:bidi/>
        <w:jc w:val="both"/>
        <w:rPr>
          <w:rFonts w:cs="David" w:hint="cs"/>
          <w:rtl/>
        </w:rPr>
      </w:pPr>
      <w:r w:rsidRPr="000B52D1">
        <w:rPr>
          <w:rFonts w:cs="David" w:hint="cs"/>
          <w:rtl/>
        </w:rPr>
        <w:t xml:space="preserve">קולט אביטל </w:t>
      </w:r>
      <w:r w:rsidRPr="000B52D1">
        <w:rPr>
          <w:rFonts w:cs="David"/>
          <w:rtl/>
        </w:rPr>
        <w:t>–</w:t>
      </w:r>
      <w:r w:rsidRPr="000B52D1">
        <w:rPr>
          <w:rFonts w:cs="David" w:hint="cs"/>
          <w:rtl/>
        </w:rPr>
        <w:t xml:space="preserve"> אינה נוכחת</w:t>
      </w:r>
    </w:p>
    <w:p w14:paraId="5DC7C53F" w14:textId="77777777" w:rsidR="000B52D1" w:rsidRPr="000B52D1" w:rsidRDefault="000B52D1" w:rsidP="000B52D1">
      <w:pPr>
        <w:bidi/>
        <w:jc w:val="both"/>
        <w:rPr>
          <w:rFonts w:cs="David" w:hint="cs"/>
          <w:rtl/>
        </w:rPr>
      </w:pPr>
      <w:r w:rsidRPr="000B52D1">
        <w:rPr>
          <w:rFonts w:cs="David" w:hint="cs"/>
          <w:rtl/>
        </w:rPr>
        <w:t xml:space="preserve">יורם מרציאנו </w:t>
      </w:r>
      <w:r w:rsidRPr="000B52D1">
        <w:rPr>
          <w:rFonts w:cs="David"/>
          <w:rtl/>
        </w:rPr>
        <w:t>–</w:t>
      </w:r>
      <w:r w:rsidRPr="000B52D1">
        <w:rPr>
          <w:rFonts w:cs="David" w:hint="cs"/>
          <w:rtl/>
        </w:rPr>
        <w:t xml:space="preserve"> בעד</w:t>
      </w:r>
    </w:p>
    <w:p w14:paraId="53E6FD38" w14:textId="77777777" w:rsidR="000B52D1" w:rsidRPr="000B52D1" w:rsidRDefault="000B52D1" w:rsidP="000B52D1">
      <w:pPr>
        <w:bidi/>
        <w:jc w:val="both"/>
        <w:rPr>
          <w:rFonts w:cs="David" w:hint="cs"/>
          <w:rtl/>
        </w:rPr>
      </w:pPr>
      <w:r w:rsidRPr="000B52D1">
        <w:rPr>
          <w:rFonts w:cs="David" w:hint="cs"/>
          <w:rtl/>
        </w:rPr>
        <w:t xml:space="preserve">נאדיה חילו </w:t>
      </w:r>
      <w:r w:rsidRPr="000B52D1">
        <w:rPr>
          <w:rFonts w:cs="David"/>
          <w:rtl/>
        </w:rPr>
        <w:t>–</w:t>
      </w:r>
      <w:r w:rsidRPr="000B52D1">
        <w:rPr>
          <w:rFonts w:cs="David" w:hint="cs"/>
          <w:rtl/>
        </w:rPr>
        <w:t xml:space="preserve"> נגד</w:t>
      </w:r>
    </w:p>
    <w:p w14:paraId="5F8D266F" w14:textId="77777777" w:rsidR="000B52D1" w:rsidRPr="000B52D1" w:rsidRDefault="000B52D1" w:rsidP="000B52D1">
      <w:pPr>
        <w:bidi/>
        <w:jc w:val="both"/>
        <w:rPr>
          <w:rFonts w:cs="David" w:hint="cs"/>
          <w:rtl/>
        </w:rPr>
      </w:pPr>
      <w:r w:rsidRPr="000B52D1">
        <w:rPr>
          <w:rFonts w:cs="David" w:hint="cs"/>
          <w:rtl/>
        </w:rPr>
        <w:t xml:space="preserve">דוד אזולאי </w:t>
      </w:r>
      <w:r w:rsidRPr="000B52D1">
        <w:rPr>
          <w:rFonts w:cs="David"/>
          <w:rtl/>
        </w:rPr>
        <w:t>–</w:t>
      </w:r>
      <w:r w:rsidRPr="000B52D1">
        <w:rPr>
          <w:rFonts w:cs="David" w:hint="cs"/>
          <w:rtl/>
        </w:rPr>
        <w:t xml:space="preserve"> בעד</w:t>
      </w:r>
    </w:p>
    <w:p w14:paraId="4508490A" w14:textId="77777777" w:rsidR="000B52D1" w:rsidRPr="000B52D1" w:rsidRDefault="000B52D1" w:rsidP="000B52D1">
      <w:pPr>
        <w:bidi/>
        <w:jc w:val="both"/>
        <w:rPr>
          <w:rFonts w:cs="David" w:hint="cs"/>
          <w:rtl/>
        </w:rPr>
      </w:pPr>
      <w:r w:rsidRPr="000B52D1">
        <w:rPr>
          <w:rFonts w:cs="David" w:hint="cs"/>
          <w:rtl/>
        </w:rPr>
        <w:t xml:space="preserve">חיים אמסלם (מחליף את נסים זאב) </w:t>
      </w:r>
      <w:r w:rsidRPr="000B52D1">
        <w:rPr>
          <w:rFonts w:cs="David"/>
          <w:rtl/>
        </w:rPr>
        <w:t>–</w:t>
      </w:r>
      <w:r w:rsidRPr="000B52D1">
        <w:rPr>
          <w:rFonts w:cs="David" w:hint="cs"/>
          <w:rtl/>
        </w:rPr>
        <w:t xml:space="preserve"> בעד</w:t>
      </w:r>
    </w:p>
    <w:p w14:paraId="69E6E0DE" w14:textId="77777777" w:rsidR="000B52D1" w:rsidRPr="000B52D1" w:rsidRDefault="000B52D1" w:rsidP="000B52D1">
      <w:pPr>
        <w:bidi/>
        <w:jc w:val="both"/>
        <w:rPr>
          <w:rFonts w:cs="David" w:hint="cs"/>
          <w:rtl/>
        </w:rPr>
      </w:pPr>
      <w:r w:rsidRPr="000B52D1">
        <w:rPr>
          <w:rFonts w:cs="David" w:hint="cs"/>
          <w:rtl/>
        </w:rPr>
        <w:t xml:space="preserve">יעקב מרגי </w:t>
      </w:r>
      <w:r w:rsidRPr="000B52D1">
        <w:rPr>
          <w:rFonts w:cs="David"/>
          <w:rtl/>
        </w:rPr>
        <w:t>–</w:t>
      </w:r>
      <w:r w:rsidRPr="000B52D1">
        <w:rPr>
          <w:rFonts w:cs="David" w:hint="cs"/>
          <w:rtl/>
        </w:rPr>
        <w:t xml:space="preserve"> אינו נוכח</w:t>
      </w:r>
    </w:p>
    <w:p w14:paraId="594D957D" w14:textId="77777777" w:rsidR="000B52D1" w:rsidRPr="000B52D1" w:rsidRDefault="000B52D1" w:rsidP="000B52D1">
      <w:pPr>
        <w:bidi/>
        <w:jc w:val="both"/>
        <w:rPr>
          <w:rFonts w:cs="David" w:hint="cs"/>
          <w:rtl/>
        </w:rPr>
      </w:pPr>
      <w:r w:rsidRPr="000B52D1">
        <w:rPr>
          <w:rFonts w:cs="David" w:hint="cs"/>
          <w:rtl/>
        </w:rPr>
        <w:t xml:space="preserve">אלחנן גלזר (מחליף את משה שרוני) </w:t>
      </w:r>
      <w:r w:rsidRPr="000B52D1">
        <w:rPr>
          <w:rFonts w:cs="David"/>
          <w:rtl/>
        </w:rPr>
        <w:t>–</w:t>
      </w:r>
      <w:r w:rsidRPr="000B52D1">
        <w:rPr>
          <w:rFonts w:cs="David" w:hint="cs"/>
          <w:rtl/>
        </w:rPr>
        <w:t xml:space="preserve"> בעד </w:t>
      </w:r>
    </w:p>
    <w:p w14:paraId="106CCB62" w14:textId="77777777" w:rsidR="000B52D1" w:rsidRPr="000B52D1" w:rsidRDefault="000B52D1" w:rsidP="000B52D1">
      <w:pPr>
        <w:pStyle w:val="Heading5"/>
        <w:rPr>
          <w:rFonts w:hint="cs"/>
          <w:rtl/>
        </w:rPr>
      </w:pPr>
      <w:r w:rsidRPr="000B52D1">
        <w:rPr>
          <w:rFonts w:hint="cs"/>
          <w:rtl/>
        </w:rPr>
        <w:t xml:space="preserve">יצחק גלנטי </w:t>
      </w:r>
      <w:r w:rsidRPr="000B52D1">
        <w:rPr>
          <w:rtl/>
        </w:rPr>
        <w:t>–</w:t>
      </w:r>
      <w:r w:rsidRPr="000B52D1">
        <w:rPr>
          <w:rFonts w:hint="cs"/>
          <w:rtl/>
        </w:rPr>
        <w:t xml:space="preserve"> בעד</w:t>
      </w:r>
    </w:p>
    <w:p w14:paraId="38C32274" w14:textId="77777777" w:rsidR="000B52D1" w:rsidRPr="000B52D1" w:rsidRDefault="000B52D1" w:rsidP="000B52D1">
      <w:pPr>
        <w:bidi/>
        <w:jc w:val="both"/>
        <w:rPr>
          <w:rFonts w:cs="David" w:hint="cs"/>
          <w:rtl/>
        </w:rPr>
      </w:pPr>
      <w:r w:rsidRPr="000B52D1">
        <w:rPr>
          <w:rFonts w:cs="David" w:hint="cs"/>
          <w:rtl/>
        </w:rPr>
        <w:t xml:space="preserve">מאיר פרוש </w:t>
      </w:r>
      <w:r w:rsidRPr="000B52D1">
        <w:rPr>
          <w:rFonts w:cs="David"/>
          <w:rtl/>
        </w:rPr>
        <w:t>–</w:t>
      </w:r>
      <w:r w:rsidRPr="000B52D1">
        <w:rPr>
          <w:rFonts w:cs="David" w:hint="cs"/>
          <w:rtl/>
        </w:rPr>
        <w:t xml:space="preserve"> אינו נוכח</w:t>
      </w:r>
    </w:p>
    <w:p w14:paraId="310D8A4B" w14:textId="77777777" w:rsidR="000B52D1" w:rsidRPr="000B52D1" w:rsidRDefault="000B52D1" w:rsidP="000B52D1">
      <w:pPr>
        <w:bidi/>
        <w:jc w:val="both"/>
        <w:rPr>
          <w:rFonts w:cs="David" w:hint="cs"/>
          <w:rtl/>
        </w:rPr>
      </w:pPr>
      <w:r w:rsidRPr="000B52D1">
        <w:rPr>
          <w:rFonts w:cs="David" w:hint="cs"/>
          <w:rtl/>
        </w:rPr>
        <w:t xml:space="preserve">גדעון סער </w:t>
      </w:r>
      <w:r w:rsidRPr="000B52D1">
        <w:rPr>
          <w:rFonts w:cs="David"/>
          <w:rtl/>
        </w:rPr>
        <w:t>–</w:t>
      </w:r>
      <w:r w:rsidRPr="000B52D1">
        <w:rPr>
          <w:rFonts w:cs="David" w:hint="cs"/>
          <w:rtl/>
        </w:rPr>
        <w:t xml:space="preserve"> נגד</w:t>
      </w:r>
    </w:p>
    <w:p w14:paraId="6F7F2407" w14:textId="77777777" w:rsidR="000B52D1" w:rsidRPr="000B52D1" w:rsidRDefault="000B52D1" w:rsidP="000B52D1">
      <w:pPr>
        <w:bidi/>
        <w:jc w:val="both"/>
        <w:rPr>
          <w:rFonts w:cs="David" w:hint="cs"/>
          <w:rtl/>
        </w:rPr>
      </w:pPr>
      <w:r w:rsidRPr="000B52D1">
        <w:rPr>
          <w:rFonts w:cs="David" w:hint="cs"/>
          <w:rtl/>
        </w:rPr>
        <w:t xml:space="preserve">ראובן ריבלין </w:t>
      </w:r>
      <w:r w:rsidRPr="000B52D1">
        <w:rPr>
          <w:rFonts w:cs="David"/>
          <w:rtl/>
        </w:rPr>
        <w:t>–</w:t>
      </w:r>
      <w:r w:rsidRPr="000B52D1">
        <w:rPr>
          <w:rFonts w:cs="David" w:hint="cs"/>
          <w:rtl/>
        </w:rPr>
        <w:t xml:space="preserve"> אינו נוכח</w:t>
      </w:r>
    </w:p>
    <w:p w14:paraId="7B961700" w14:textId="77777777" w:rsidR="000B52D1" w:rsidRPr="000B52D1" w:rsidRDefault="000B52D1" w:rsidP="000B52D1">
      <w:pPr>
        <w:bidi/>
        <w:jc w:val="both"/>
        <w:rPr>
          <w:rFonts w:cs="David" w:hint="cs"/>
          <w:rtl/>
        </w:rPr>
      </w:pPr>
      <w:r w:rsidRPr="000B52D1">
        <w:rPr>
          <w:rFonts w:cs="David" w:hint="cs"/>
          <w:rtl/>
        </w:rPr>
        <w:t xml:space="preserve">יולי אדלשטיין </w:t>
      </w:r>
      <w:r w:rsidRPr="000B52D1">
        <w:rPr>
          <w:rFonts w:cs="David"/>
          <w:rtl/>
        </w:rPr>
        <w:t>–</w:t>
      </w:r>
      <w:r w:rsidRPr="000B52D1">
        <w:rPr>
          <w:rFonts w:cs="David" w:hint="cs"/>
          <w:rtl/>
        </w:rPr>
        <w:t xml:space="preserve"> נגד</w:t>
      </w:r>
    </w:p>
    <w:p w14:paraId="47FD61F2" w14:textId="77777777" w:rsidR="000B52D1" w:rsidRPr="000B52D1" w:rsidRDefault="000B52D1" w:rsidP="000B52D1">
      <w:pPr>
        <w:bidi/>
        <w:jc w:val="both"/>
        <w:rPr>
          <w:rFonts w:cs="David" w:hint="cs"/>
          <w:rtl/>
        </w:rPr>
      </w:pPr>
      <w:r w:rsidRPr="000B52D1">
        <w:rPr>
          <w:rFonts w:cs="David" w:hint="cs"/>
          <w:rtl/>
        </w:rPr>
        <w:t xml:space="preserve">אסתרינה טרטמן </w:t>
      </w:r>
      <w:r w:rsidRPr="000B52D1">
        <w:rPr>
          <w:rFonts w:cs="David"/>
          <w:rtl/>
        </w:rPr>
        <w:t>–</w:t>
      </w:r>
      <w:r w:rsidRPr="000B52D1">
        <w:rPr>
          <w:rFonts w:cs="David" w:hint="cs"/>
          <w:rtl/>
        </w:rPr>
        <w:t xml:space="preserve"> אינה נוכחת</w:t>
      </w:r>
    </w:p>
    <w:p w14:paraId="5EA35FFF" w14:textId="77777777" w:rsidR="000B52D1" w:rsidRPr="000B52D1" w:rsidRDefault="000B52D1" w:rsidP="000B52D1">
      <w:pPr>
        <w:bidi/>
        <w:jc w:val="both"/>
        <w:rPr>
          <w:rFonts w:cs="David" w:hint="cs"/>
          <w:rtl/>
        </w:rPr>
      </w:pPr>
      <w:r w:rsidRPr="000B52D1">
        <w:rPr>
          <w:rFonts w:cs="David" w:hint="cs"/>
          <w:rtl/>
        </w:rPr>
        <w:t xml:space="preserve">רוברט אילטוב </w:t>
      </w:r>
      <w:r w:rsidRPr="000B52D1">
        <w:rPr>
          <w:rFonts w:cs="David"/>
          <w:rtl/>
        </w:rPr>
        <w:t>–</w:t>
      </w:r>
      <w:r w:rsidRPr="000B52D1">
        <w:rPr>
          <w:rFonts w:cs="David" w:hint="cs"/>
          <w:rtl/>
        </w:rPr>
        <w:t xml:space="preserve"> בעד</w:t>
      </w:r>
    </w:p>
    <w:p w14:paraId="3CA6A6BC" w14:textId="77777777" w:rsidR="000B52D1" w:rsidRPr="000B52D1" w:rsidRDefault="000B52D1" w:rsidP="000B52D1">
      <w:pPr>
        <w:bidi/>
        <w:jc w:val="both"/>
        <w:rPr>
          <w:rFonts w:cs="David" w:hint="cs"/>
          <w:rtl/>
        </w:rPr>
      </w:pPr>
      <w:r w:rsidRPr="000B52D1">
        <w:rPr>
          <w:rFonts w:cs="David" w:hint="cs"/>
          <w:rtl/>
        </w:rPr>
        <w:t xml:space="preserve">אורי אריאל </w:t>
      </w:r>
      <w:r w:rsidRPr="000B52D1">
        <w:rPr>
          <w:rFonts w:cs="David"/>
          <w:rtl/>
        </w:rPr>
        <w:t>–</w:t>
      </w:r>
      <w:r w:rsidRPr="000B52D1">
        <w:rPr>
          <w:rFonts w:cs="David" w:hint="cs"/>
          <w:rtl/>
        </w:rPr>
        <w:t xml:space="preserve"> אינו נוכח</w:t>
      </w:r>
    </w:p>
    <w:p w14:paraId="60573FC1" w14:textId="77777777" w:rsidR="000B52D1" w:rsidRPr="000B52D1" w:rsidRDefault="000B52D1" w:rsidP="000B52D1">
      <w:pPr>
        <w:bidi/>
        <w:jc w:val="both"/>
        <w:rPr>
          <w:rFonts w:cs="David" w:hint="cs"/>
          <w:rtl/>
        </w:rPr>
      </w:pPr>
      <w:r w:rsidRPr="000B52D1">
        <w:rPr>
          <w:rFonts w:cs="David" w:hint="cs"/>
          <w:rtl/>
        </w:rPr>
        <w:t xml:space="preserve">אליהו גבאי </w:t>
      </w:r>
      <w:r w:rsidRPr="000B52D1">
        <w:rPr>
          <w:rFonts w:cs="David"/>
          <w:rtl/>
        </w:rPr>
        <w:t>–</w:t>
      </w:r>
      <w:r w:rsidRPr="000B52D1">
        <w:rPr>
          <w:rFonts w:cs="David" w:hint="cs"/>
          <w:rtl/>
        </w:rPr>
        <w:t xml:space="preserve"> אינו נוכח</w:t>
      </w:r>
    </w:p>
    <w:p w14:paraId="0E35B791" w14:textId="77777777" w:rsidR="000B52D1" w:rsidRPr="000B52D1" w:rsidRDefault="000B52D1" w:rsidP="000B52D1">
      <w:pPr>
        <w:bidi/>
        <w:jc w:val="both"/>
        <w:rPr>
          <w:rFonts w:cs="David" w:hint="cs"/>
          <w:rtl/>
        </w:rPr>
      </w:pPr>
      <w:r w:rsidRPr="000B52D1">
        <w:rPr>
          <w:rFonts w:cs="David" w:hint="cs"/>
          <w:rtl/>
        </w:rPr>
        <w:t xml:space="preserve">זהבה גלאון </w:t>
      </w:r>
      <w:r w:rsidRPr="000B52D1">
        <w:rPr>
          <w:rFonts w:cs="David"/>
          <w:rtl/>
        </w:rPr>
        <w:t>–</w:t>
      </w:r>
      <w:r w:rsidRPr="000B52D1">
        <w:rPr>
          <w:rFonts w:cs="David" w:hint="cs"/>
          <w:rtl/>
        </w:rPr>
        <w:t xml:space="preserve"> נגד</w:t>
      </w:r>
    </w:p>
    <w:p w14:paraId="3DCFF118" w14:textId="77777777" w:rsidR="000B52D1" w:rsidRPr="000B52D1" w:rsidRDefault="000B52D1" w:rsidP="000B52D1">
      <w:pPr>
        <w:bidi/>
        <w:jc w:val="both"/>
        <w:rPr>
          <w:rFonts w:cs="David" w:hint="cs"/>
          <w:rtl/>
        </w:rPr>
      </w:pPr>
      <w:r w:rsidRPr="000B52D1">
        <w:rPr>
          <w:rFonts w:cs="David" w:hint="cs"/>
          <w:rtl/>
        </w:rPr>
        <w:t xml:space="preserve">אחמד טיבי </w:t>
      </w:r>
      <w:r w:rsidRPr="000B52D1">
        <w:rPr>
          <w:rFonts w:cs="David"/>
          <w:rtl/>
        </w:rPr>
        <w:t>–</w:t>
      </w:r>
      <w:r w:rsidRPr="000B52D1">
        <w:rPr>
          <w:rFonts w:cs="David" w:hint="cs"/>
          <w:rtl/>
        </w:rPr>
        <w:t xml:space="preserve"> אינו נוכח</w:t>
      </w:r>
    </w:p>
    <w:p w14:paraId="6D610121" w14:textId="77777777" w:rsidR="000B52D1" w:rsidRPr="000B52D1" w:rsidRDefault="000B52D1" w:rsidP="000B52D1">
      <w:pPr>
        <w:bidi/>
        <w:jc w:val="both"/>
        <w:rPr>
          <w:rFonts w:cs="David" w:hint="cs"/>
          <w:rtl/>
        </w:rPr>
      </w:pPr>
      <w:r w:rsidRPr="000B52D1">
        <w:rPr>
          <w:rFonts w:cs="David" w:hint="cs"/>
          <w:rtl/>
        </w:rPr>
        <w:t xml:space="preserve">חבר הכנסת מוחמה ברכה </w:t>
      </w:r>
      <w:r w:rsidRPr="000B52D1">
        <w:rPr>
          <w:rFonts w:cs="David"/>
          <w:rtl/>
        </w:rPr>
        <w:t>–</w:t>
      </w:r>
      <w:r w:rsidRPr="000B52D1">
        <w:rPr>
          <w:rFonts w:cs="David" w:hint="cs"/>
          <w:rtl/>
        </w:rPr>
        <w:t xml:space="preserve"> אינו נוכח</w:t>
      </w:r>
    </w:p>
    <w:p w14:paraId="3D753FE8" w14:textId="77777777" w:rsidR="000B52D1" w:rsidRPr="000B52D1" w:rsidRDefault="000B52D1" w:rsidP="000B52D1">
      <w:pPr>
        <w:bidi/>
        <w:jc w:val="both"/>
        <w:rPr>
          <w:rFonts w:cs="David" w:hint="cs"/>
          <w:rtl/>
        </w:rPr>
      </w:pPr>
      <w:r w:rsidRPr="000B52D1">
        <w:rPr>
          <w:rFonts w:cs="David" w:hint="cs"/>
          <w:rtl/>
        </w:rPr>
        <w:t xml:space="preserve">רוחמה אברהם </w:t>
      </w:r>
      <w:r w:rsidRPr="000B52D1">
        <w:rPr>
          <w:rFonts w:cs="David"/>
          <w:rtl/>
        </w:rPr>
        <w:t>–</w:t>
      </w:r>
      <w:r w:rsidRPr="000B52D1">
        <w:rPr>
          <w:rFonts w:cs="David" w:hint="cs"/>
          <w:rtl/>
        </w:rPr>
        <w:t xml:space="preserve"> בעד</w:t>
      </w:r>
    </w:p>
    <w:p w14:paraId="562176EE" w14:textId="77777777" w:rsidR="000B52D1" w:rsidRPr="000B52D1" w:rsidRDefault="000B52D1" w:rsidP="000B52D1">
      <w:pPr>
        <w:bidi/>
        <w:jc w:val="both"/>
        <w:rPr>
          <w:rFonts w:cs="David" w:hint="cs"/>
          <w:u w:val="single"/>
          <w:rtl/>
        </w:rPr>
      </w:pPr>
    </w:p>
    <w:p w14:paraId="5CDC6585" w14:textId="77777777" w:rsidR="000B52D1" w:rsidRPr="000B52D1" w:rsidRDefault="000B52D1" w:rsidP="000B52D1">
      <w:pPr>
        <w:bidi/>
        <w:jc w:val="both"/>
        <w:rPr>
          <w:rFonts w:cs="David" w:hint="cs"/>
          <w:u w:val="single"/>
          <w:rtl/>
        </w:rPr>
      </w:pPr>
      <w:r w:rsidRPr="000B52D1">
        <w:rPr>
          <w:rFonts w:cs="David" w:hint="cs"/>
          <w:u w:val="single"/>
          <w:rtl/>
        </w:rPr>
        <w:t>היו"ר רוחמה אברהם:</w:t>
      </w:r>
    </w:p>
    <w:p w14:paraId="0E2F9016" w14:textId="77777777" w:rsidR="000B52D1" w:rsidRPr="000B52D1" w:rsidRDefault="000B52D1" w:rsidP="000B52D1">
      <w:pPr>
        <w:bidi/>
        <w:jc w:val="both"/>
        <w:rPr>
          <w:rFonts w:cs="David" w:hint="cs"/>
          <w:u w:val="single"/>
          <w:rtl/>
        </w:rPr>
      </w:pPr>
    </w:p>
    <w:p w14:paraId="51B75DA1" w14:textId="77777777" w:rsidR="000B52D1" w:rsidRPr="000B52D1" w:rsidRDefault="000B52D1" w:rsidP="000B52D1">
      <w:pPr>
        <w:bidi/>
        <w:jc w:val="both"/>
        <w:rPr>
          <w:rFonts w:cs="David" w:hint="cs"/>
          <w:rtl/>
        </w:rPr>
      </w:pPr>
      <w:r w:rsidRPr="000B52D1">
        <w:rPr>
          <w:rFonts w:cs="David" w:hint="cs"/>
          <w:rtl/>
        </w:rPr>
        <w:tab/>
        <w:t xml:space="preserve">יושבת ראש הכנסת צריכה לצאת לחו"ל בסוף החודש הזה ואנחנו נצטרך לאשר לה ממלא מקום.  אנא מכם, להישאר עוד דקה כדי לאשר את זה. </w:t>
      </w:r>
    </w:p>
    <w:p w14:paraId="028FC7D4" w14:textId="77777777" w:rsidR="000B52D1" w:rsidRPr="000B52D1" w:rsidRDefault="000B52D1" w:rsidP="000B52D1">
      <w:pPr>
        <w:bidi/>
        <w:jc w:val="both"/>
        <w:rPr>
          <w:rFonts w:cs="David" w:hint="cs"/>
          <w:rtl/>
        </w:rPr>
      </w:pPr>
    </w:p>
    <w:p w14:paraId="60F1B76D" w14:textId="77777777" w:rsidR="000B52D1" w:rsidRPr="000B52D1" w:rsidRDefault="000B52D1" w:rsidP="000B52D1">
      <w:pPr>
        <w:bidi/>
        <w:ind w:firstLine="567"/>
        <w:jc w:val="both"/>
        <w:rPr>
          <w:rFonts w:cs="David" w:hint="cs"/>
          <w:rtl/>
        </w:rPr>
      </w:pPr>
      <w:r w:rsidRPr="000B52D1">
        <w:rPr>
          <w:rFonts w:cs="David" w:hint="cs"/>
          <w:rtl/>
        </w:rPr>
        <w:t>התוצאות:</w:t>
      </w:r>
    </w:p>
    <w:p w14:paraId="3416BF45" w14:textId="77777777" w:rsidR="000B52D1" w:rsidRPr="000B52D1" w:rsidRDefault="000B52D1" w:rsidP="000B52D1">
      <w:pPr>
        <w:bidi/>
        <w:jc w:val="both"/>
        <w:rPr>
          <w:rFonts w:cs="David" w:hint="cs"/>
          <w:rtl/>
        </w:rPr>
      </w:pPr>
    </w:p>
    <w:p w14:paraId="67B48F68" w14:textId="77777777" w:rsidR="000B52D1" w:rsidRPr="000B52D1" w:rsidRDefault="000B52D1" w:rsidP="000B52D1">
      <w:pPr>
        <w:bidi/>
        <w:ind w:firstLine="567"/>
        <w:jc w:val="both"/>
        <w:rPr>
          <w:rFonts w:cs="David" w:hint="cs"/>
          <w:rtl/>
        </w:rPr>
      </w:pPr>
      <w:r w:rsidRPr="000B52D1">
        <w:rPr>
          <w:rFonts w:cs="David" w:hint="cs"/>
          <w:rtl/>
        </w:rPr>
        <w:t xml:space="preserve">11 בעד, 4 נגד, לפיכך אני קובעת שוועדת הכנסת מאשרת לנשיא את תקופת הנבצרות, החל מיום תקופת הנבצרות הנוכחית, דהיינו ה-25 לחודש ועד לסיום תקופת כהונתו על פי חוק. </w:t>
      </w:r>
    </w:p>
    <w:p w14:paraId="14EE84B7" w14:textId="77777777" w:rsidR="000B52D1" w:rsidRPr="000B52D1" w:rsidRDefault="000B52D1" w:rsidP="000B52D1">
      <w:pPr>
        <w:bidi/>
        <w:jc w:val="both"/>
        <w:rPr>
          <w:rFonts w:cs="David" w:hint="cs"/>
          <w:rtl/>
        </w:rPr>
      </w:pPr>
    </w:p>
    <w:p w14:paraId="1D662498" w14:textId="77777777" w:rsidR="000B52D1" w:rsidRPr="000B52D1" w:rsidRDefault="000B52D1" w:rsidP="000B52D1">
      <w:pPr>
        <w:bidi/>
        <w:jc w:val="both"/>
        <w:rPr>
          <w:rFonts w:cs="David" w:hint="cs"/>
          <w:u w:val="single"/>
          <w:rtl/>
        </w:rPr>
      </w:pPr>
      <w:r w:rsidRPr="000B52D1">
        <w:rPr>
          <w:rFonts w:cs="David" w:hint="cs"/>
          <w:u w:val="single"/>
          <w:rtl/>
        </w:rPr>
        <w:t>גדעון סער:</w:t>
      </w:r>
    </w:p>
    <w:p w14:paraId="729692F6" w14:textId="77777777" w:rsidR="000B52D1" w:rsidRPr="000B52D1" w:rsidRDefault="000B52D1" w:rsidP="000B52D1">
      <w:pPr>
        <w:bidi/>
        <w:jc w:val="both"/>
        <w:rPr>
          <w:rFonts w:cs="David" w:hint="cs"/>
          <w:u w:val="single"/>
          <w:rtl/>
        </w:rPr>
      </w:pPr>
    </w:p>
    <w:p w14:paraId="1590ECF8" w14:textId="77777777" w:rsidR="000B52D1" w:rsidRPr="000B52D1" w:rsidRDefault="000B52D1" w:rsidP="000B52D1">
      <w:pPr>
        <w:bidi/>
        <w:jc w:val="both"/>
        <w:rPr>
          <w:rFonts w:cs="David" w:hint="cs"/>
          <w:rtl/>
        </w:rPr>
      </w:pPr>
      <w:r w:rsidRPr="000B52D1">
        <w:rPr>
          <w:rFonts w:cs="David" w:hint="cs"/>
          <w:rtl/>
        </w:rPr>
        <w:tab/>
        <w:t xml:space="preserve"> אפשר להוסיף ולתפארת מדינת ישראל?</w:t>
      </w:r>
    </w:p>
    <w:p w14:paraId="73DF9479" w14:textId="77777777" w:rsidR="000B52D1" w:rsidRPr="000B52D1" w:rsidRDefault="000B52D1" w:rsidP="000B52D1">
      <w:pPr>
        <w:bidi/>
        <w:jc w:val="both"/>
        <w:rPr>
          <w:rFonts w:cs="David" w:hint="cs"/>
          <w:rtl/>
        </w:rPr>
      </w:pPr>
    </w:p>
    <w:p w14:paraId="634FD081" w14:textId="77777777" w:rsidR="000B52D1" w:rsidRPr="000B52D1" w:rsidRDefault="000B52D1" w:rsidP="000B52D1">
      <w:pPr>
        <w:bidi/>
        <w:jc w:val="both"/>
        <w:rPr>
          <w:rFonts w:cs="David" w:hint="cs"/>
          <w:u w:val="single"/>
          <w:rtl/>
        </w:rPr>
      </w:pPr>
      <w:r w:rsidRPr="000B52D1">
        <w:rPr>
          <w:rFonts w:cs="David" w:hint="cs"/>
          <w:u w:val="single"/>
          <w:rtl/>
        </w:rPr>
        <w:t>היו</w:t>
      </w:r>
      <w:r w:rsidRPr="000B52D1">
        <w:rPr>
          <w:rFonts w:cs="David"/>
          <w:u w:val="single"/>
          <w:rtl/>
        </w:rPr>
        <w:t>"</w:t>
      </w:r>
      <w:r w:rsidRPr="000B52D1">
        <w:rPr>
          <w:rFonts w:cs="David" w:hint="cs"/>
          <w:u w:val="single"/>
          <w:rtl/>
        </w:rPr>
        <w:t>ר רוחמה אברהם:</w:t>
      </w:r>
    </w:p>
    <w:p w14:paraId="07FECA18" w14:textId="77777777" w:rsidR="000B52D1" w:rsidRPr="000B52D1" w:rsidRDefault="000B52D1" w:rsidP="000B52D1">
      <w:pPr>
        <w:bidi/>
        <w:jc w:val="both"/>
        <w:rPr>
          <w:rFonts w:cs="David" w:hint="cs"/>
          <w:rtl/>
        </w:rPr>
      </w:pPr>
    </w:p>
    <w:p w14:paraId="549BBD67" w14:textId="77777777" w:rsidR="000B52D1" w:rsidRPr="000B52D1" w:rsidRDefault="000B52D1" w:rsidP="000B52D1">
      <w:pPr>
        <w:bidi/>
        <w:jc w:val="both"/>
        <w:rPr>
          <w:rFonts w:cs="David" w:hint="cs"/>
          <w:rtl/>
        </w:rPr>
      </w:pPr>
      <w:r w:rsidRPr="000B52D1">
        <w:rPr>
          <w:rFonts w:cs="David" w:hint="cs"/>
          <w:rtl/>
        </w:rPr>
        <w:tab/>
        <w:t>יושבת ראש הכנסת וממלאת מקום נשיא המדינה, חברת הכנסת דליה איציק, תיעדר מהארץ החל מיום רביעי ז' באייר התשס"ז, 25.4.2007, משעה 06:00 ועד יום ראשון, יא' באייר התשס"ז, 29.4.2007 בשעה 17:30. על פי סעיף 20 א' לחוק יסוד הכנסת ימלא את מקומה סגן יושב ראש הכנסת שתבחר ועדת הכנסת מבין סגני יושב ראש הכנסת. אני מציעה לוועדה לבחור את חבר הכנסת מגלי והבה. מי בעד?</w:t>
      </w:r>
    </w:p>
    <w:p w14:paraId="75BE0B94" w14:textId="77777777" w:rsidR="000B52D1" w:rsidRPr="000B52D1" w:rsidRDefault="000B52D1" w:rsidP="000B52D1">
      <w:pPr>
        <w:bidi/>
        <w:jc w:val="both"/>
        <w:rPr>
          <w:rFonts w:cs="David" w:hint="cs"/>
          <w:rtl/>
        </w:rPr>
      </w:pPr>
    </w:p>
    <w:p w14:paraId="16CF33F0" w14:textId="77777777" w:rsidR="000B52D1" w:rsidRPr="000B52D1" w:rsidRDefault="000B52D1" w:rsidP="000B52D1">
      <w:pPr>
        <w:bidi/>
        <w:ind w:firstLine="567"/>
        <w:jc w:val="both"/>
        <w:rPr>
          <w:rFonts w:cs="David" w:hint="cs"/>
          <w:rtl/>
        </w:rPr>
      </w:pPr>
      <w:r w:rsidRPr="000B52D1">
        <w:rPr>
          <w:rFonts w:cs="David" w:hint="cs"/>
          <w:rtl/>
        </w:rPr>
        <w:t xml:space="preserve">נתקבל פה אחד. תודה רבה. </w:t>
      </w:r>
    </w:p>
    <w:p w14:paraId="26084BBD" w14:textId="77777777" w:rsidR="000B52D1" w:rsidRPr="000B52D1" w:rsidRDefault="000B52D1" w:rsidP="000B52D1">
      <w:pPr>
        <w:bidi/>
        <w:jc w:val="both"/>
        <w:rPr>
          <w:rFonts w:cs="David" w:hint="cs"/>
          <w:rtl/>
        </w:rPr>
      </w:pPr>
    </w:p>
    <w:p w14:paraId="274E6B6D" w14:textId="77777777" w:rsidR="00552A80" w:rsidRPr="000B52D1" w:rsidRDefault="000B52D1" w:rsidP="000B52D1">
      <w:pPr>
        <w:bidi/>
        <w:jc w:val="both"/>
        <w:rPr>
          <w:rFonts w:cs="David"/>
        </w:rPr>
      </w:pPr>
      <w:r w:rsidRPr="000B52D1">
        <w:rPr>
          <w:rFonts w:cs="David" w:hint="cs"/>
          <w:b/>
          <w:bCs/>
          <w:rtl/>
        </w:rPr>
        <w:t>הישיבה נסתיימה בשעה 11:20.</w:t>
      </w:r>
    </w:p>
    <w:sectPr w:rsidR="00552A80" w:rsidRPr="000B52D1" w:rsidSect="000B52D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37C0" w14:textId="77777777" w:rsidR="00000000" w:rsidRDefault="00BE0B3A">
      <w:r>
        <w:separator/>
      </w:r>
    </w:p>
  </w:endnote>
  <w:endnote w:type="continuationSeparator" w:id="0">
    <w:p w14:paraId="180B85A3" w14:textId="77777777" w:rsidR="00000000" w:rsidRDefault="00BE0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FF4E" w14:textId="77777777" w:rsidR="00000000" w:rsidRDefault="00BE0B3A">
      <w:r>
        <w:separator/>
      </w:r>
    </w:p>
  </w:footnote>
  <w:footnote w:type="continuationSeparator" w:id="0">
    <w:p w14:paraId="75E504E5" w14:textId="77777777" w:rsidR="00000000" w:rsidRDefault="00BE0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04A5" w14:textId="77777777" w:rsidR="000B52D1" w:rsidRDefault="000B52D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011E683" w14:textId="77777777" w:rsidR="000B52D1" w:rsidRDefault="000B52D1">
    <w:pPr>
      <w:pStyle w:val="Header"/>
      <w:ind w:right="360"/>
      <w:jc w:val="both"/>
      <w:rPr>
        <w:rtl/>
      </w:rPr>
    </w:pPr>
  </w:p>
  <w:p w14:paraId="39C50EC0" w14:textId="77777777" w:rsidR="000B52D1" w:rsidRDefault="000B52D1"/>
  <w:p w14:paraId="57D3A973" w14:textId="77777777" w:rsidR="000B52D1" w:rsidRDefault="000B52D1"/>
  <w:p w14:paraId="6E18887A" w14:textId="77777777" w:rsidR="000B52D1" w:rsidRDefault="000B52D1"/>
  <w:p w14:paraId="3E389925" w14:textId="77777777" w:rsidR="000B52D1" w:rsidRDefault="000B52D1"/>
  <w:p w14:paraId="1C57FEC7" w14:textId="77777777" w:rsidR="000B52D1" w:rsidRDefault="000B52D1"/>
  <w:p w14:paraId="76D5E611" w14:textId="77777777" w:rsidR="000B52D1" w:rsidRDefault="000B52D1"/>
  <w:p w14:paraId="06E808D9" w14:textId="77777777" w:rsidR="000B52D1" w:rsidRDefault="000B52D1"/>
  <w:p w14:paraId="0EA82B40" w14:textId="77777777" w:rsidR="000B52D1" w:rsidRDefault="000B52D1"/>
  <w:p w14:paraId="648FF57D" w14:textId="77777777" w:rsidR="000B52D1" w:rsidRDefault="000B52D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52C0" w14:textId="77777777" w:rsidR="000B52D1" w:rsidRDefault="000B52D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18</w:t>
    </w:r>
    <w:r>
      <w:rPr>
        <w:rStyle w:val="PageNumber"/>
        <w:rtl/>
      </w:rPr>
      <w:fldChar w:fldCharType="end"/>
    </w:r>
  </w:p>
  <w:p w14:paraId="1DB14C12" w14:textId="77777777" w:rsidR="000B52D1" w:rsidRDefault="000B52D1">
    <w:pPr>
      <w:pStyle w:val="Header"/>
      <w:ind w:right="360"/>
      <w:jc w:val="both"/>
      <w:rPr>
        <w:rStyle w:val="PageNumber"/>
        <w:rFonts w:hint="cs"/>
        <w:rtl/>
      </w:rPr>
    </w:pPr>
    <w:r>
      <w:rPr>
        <w:rtl/>
      </w:rPr>
      <w:t>ועדת</w:t>
    </w:r>
    <w:r>
      <w:rPr>
        <w:rStyle w:val="PageNumber"/>
        <w:rFonts w:hint="cs"/>
        <w:rtl/>
      </w:rPr>
      <w:t xml:space="preserve"> הכנסת</w:t>
    </w:r>
  </w:p>
  <w:p w14:paraId="35C0217C" w14:textId="77777777" w:rsidR="000B52D1" w:rsidRDefault="000B52D1">
    <w:pPr>
      <w:pStyle w:val="Header"/>
      <w:ind w:right="360"/>
      <w:jc w:val="both"/>
      <w:rPr>
        <w:rStyle w:val="PageNumber"/>
        <w:rFonts w:hint="cs"/>
        <w:rtl/>
      </w:rPr>
    </w:pPr>
    <w:r>
      <w:rPr>
        <w:rStyle w:val="PageNumber"/>
        <w:rFonts w:hint="cs"/>
        <w:rtl/>
      </w:rPr>
      <w:t>22/04/2007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3765פרוטוקול_ישיבת_ועדה.doc"/>
    <w:docVar w:name="StartMode" w:val="3"/>
  </w:docVars>
  <w:rsids>
    <w:rsidRoot w:val="008F63B2"/>
    <w:rsid w:val="000B52D1"/>
    <w:rsid w:val="00552A80"/>
    <w:rsid w:val="007F7BE5"/>
    <w:rsid w:val="008F63B2"/>
    <w:rsid w:val="00965806"/>
    <w:rsid w:val="00BE0B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46E6F1"/>
  <w15:chartTrackingRefBased/>
  <w15:docId w15:val="{E856EF6E-8902-440B-AD4F-319695CE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B52D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0B52D1"/>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0B52D1"/>
  </w:style>
  <w:style w:type="paragraph" w:styleId="Header">
    <w:name w:val="header"/>
    <w:basedOn w:val="Normal"/>
    <w:rsid w:val="000B52D1"/>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5603</Words>
  <Characters>31939</Characters>
  <Application>Microsoft Office Word</Application>
  <DocSecurity>0</DocSecurity>
  <Lines>266</Lines>
  <Paragraphs>74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