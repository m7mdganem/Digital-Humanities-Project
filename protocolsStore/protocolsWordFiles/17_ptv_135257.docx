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DD79" w14:textId="77777777" w:rsidR="00B96E01" w:rsidRPr="00B96E01" w:rsidRDefault="00B96E01" w:rsidP="00B96E01">
      <w:pPr>
        <w:pStyle w:val="Heading5"/>
        <w:rPr>
          <w:b/>
          <w:bCs/>
          <w:sz w:val="24"/>
          <w:rtl/>
        </w:rPr>
      </w:pPr>
      <w:r w:rsidRPr="00B96E01">
        <w:rPr>
          <w:b/>
          <w:bCs/>
          <w:sz w:val="24"/>
          <w:rtl/>
        </w:rPr>
        <w:t xml:space="preserve">הכנסת </w:t>
      </w:r>
      <w:r w:rsidRPr="00B96E01">
        <w:rPr>
          <w:rFonts w:hint="cs"/>
          <w:b/>
          <w:bCs/>
          <w:sz w:val="24"/>
          <w:rtl/>
        </w:rPr>
        <w:t>השבע-עשרה</w:t>
      </w:r>
      <w:r w:rsidRPr="00B96E01">
        <w:rPr>
          <w:b/>
          <w:bCs/>
          <w:sz w:val="24"/>
          <w:rtl/>
        </w:rPr>
        <w:tab/>
      </w:r>
      <w:r w:rsidRPr="00B96E01">
        <w:rPr>
          <w:b/>
          <w:bCs/>
          <w:sz w:val="24"/>
          <w:rtl/>
        </w:rPr>
        <w:tab/>
      </w:r>
      <w:r w:rsidRPr="00B96E01">
        <w:rPr>
          <w:b/>
          <w:bCs/>
          <w:sz w:val="24"/>
          <w:rtl/>
        </w:rPr>
        <w:tab/>
      </w:r>
      <w:r w:rsidRPr="00B96E01">
        <w:rPr>
          <w:b/>
          <w:bCs/>
          <w:sz w:val="24"/>
          <w:rtl/>
        </w:rPr>
        <w:tab/>
      </w:r>
      <w:r w:rsidRPr="00B96E01">
        <w:rPr>
          <w:b/>
          <w:bCs/>
          <w:sz w:val="24"/>
          <w:rtl/>
        </w:rPr>
        <w:tab/>
      </w:r>
      <w:r w:rsidRPr="00B96E01">
        <w:rPr>
          <w:b/>
          <w:bCs/>
          <w:sz w:val="24"/>
          <w:rtl/>
        </w:rPr>
        <w:tab/>
      </w:r>
      <w:r w:rsidRPr="00B96E01">
        <w:rPr>
          <w:b/>
          <w:bCs/>
          <w:sz w:val="24"/>
          <w:rtl/>
        </w:rPr>
        <w:tab/>
        <w:t>נוסח לא מתוקן</w:t>
      </w:r>
    </w:p>
    <w:p w14:paraId="1C652002" w14:textId="77777777" w:rsidR="00B96E01" w:rsidRPr="00B96E01" w:rsidRDefault="00B96E01" w:rsidP="00B96E01">
      <w:pPr>
        <w:bidi/>
        <w:jc w:val="both"/>
        <w:rPr>
          <w:rFonts w:cs="David" w:hint="cs"/>
          <w:b/>
          <w:bCs/>
          <w:rtl/>
        </w:rPr>
      </w:pPr>
      <w:r w:rsidRPr="00B96E01">
        <w:rPr>
          <w:rFonts w:cs="David"/>
          <w:b/>
          <w:bCs/>
          <w:rtl/>
        </w:rPr>
        <w:t xml:space="preserve">מושב </w:t>
      </w:r>
      <w:r w:rsidRPr="00B96E01">
        <w:rPr>
          <w:rFonts w:cs="David" w:hint="cs"/>
          <w:b/>
          <w:bCs/>
          <w:rtl/>
        </w:rPr>
        <w:t>שלישי</w:t>
      </w:r>
    </w:p>
    <w:p w14:paraId="6E89B747" w14:textId="77777777" w:rsidR="00B96E01" w:rsidRPr="00B96E01" w:rsidRDefault="00B96E01" w:rsidP="00B96E01">
      <w:pPr>
        <w:bidi/>
        <w:jc w:val="both"/>
        <w:rPr>
          <w:rFonts w:cs="David"/>
          <w:b/>
          <w:bCs/>
          <w:rtl/>
        </w:rPr>
      </w:pPr>
    </w:p>
    <w:p w14:paraId="344914BB" w14:textId="77777777" w:rsidR="00B96E01" w:rsidRPr="00B96E01" w:rsidRDefault="00B96E01" w:rsidP="00B96E01">
      <w:pPr>
        <w:bidi/>
        <w:jc w:val="both"/>
        <w:rPr>
          <w:rFonts w:cs="David"/>
          <w:b/>
          <w:bCs/>
          <w:rtl/>
        </w:rPr>
      </w:pPr>
    </w:p>
    <w:p w14:paraId="72AD202C" w14:textId="77777777" w:rsidR="00B96E01" w:rsidRPr="00B96E01" w:rsidRDefault="00B96E01" w:rsidP="00B96E01">
      <w:pPr>
        <w:bidi/>
        <w:jc w:val="both"/>
        <w:rPr>
          <w:rFonts w:cs="David"/>
          <w:b/>
          <w:bCs/>
          <w:rtl/>
        </w:rPr>
      </w:pPr>
    </w:p>
    <w:p w14:paraId="76B83ACE" w14:textId="77777777" w:rsidR="00B96E01" w:rsidRPr="00B96E01" w:rsidRDefault="00B96E01" w:rsidP="00B96E01">
      <w:pPr>
        <w:bidi/>
        <w:jc w:val="both"/>
        <w:rPr>
          <w:rFonts w:cs="David"/>
          <w:b/>
          <w:bCs/>
          <w:rtl/>
        </w:rPr>
      </w:pPr>
    </w:p>
    <w:p w14:paraId="14B4F6BC" w14:textId="77777777" w:rsidR="00B96E01" w:rsidRPr="00B96E01" w:rsidRDefault="00B96E01" w:rsidP="00B96E01">
      <w:pPr>
        <w:bidi/>
        <w:jc w:val="center"/>
        <w:rPr>
          <w:rFonts w:cs="David" w:hint="cs"/>
          <w:b/>
          <w:bCs/>
          <w:rtl/>
        </w:rPr>
      </w:pPr>
      <w:r w:rsidRPr="00B96E01">
        <w:rPr>
          <w:rFonts w:cs="David"/>
          <w:b/>
          <w:bCs/>
          <w:rtl/>
        </w:rPr>
        <w:t>פרוטוקול מס'</w:t>
      </w:r>
      <w:r w:rsidRPr="00B96E01">
        <w:rPr>
          <w:rFonts w:cs="David" w:hint="cs"/>
          <w:b/>
          <w:bCs/>
          <w:rtl/>
        </w:rPr>
        <w:t xml:space="preserve"> 191</w:t>
      </w:r>
    </w:p>
    <w:p w14:paraId="7D6A548C" w14:textId="77777777" w:rsidR="00B96E01" w:rsidRPr="00B96E01" w:rsidRDefault="00B96E01" w:rsidP="00B96E01">
      <w:pPr>
        <w:bidi/>
        <w:jc w:val="center"/>
        <w:rPr>
          <w:rFonts w:cs="David" w:hint="cs"/>
          <w:b/>
          <w:bCs/>
          <w:rtl/>
        </w:rPr>
      </w:pPr>
      <w:r w:rsidRPr="00B96E01">
        <w:rPr>
          <w:rFonts w:cs="David" w:hint="cs"/>
          <w:b/>
          <w:bCs/>
          <w:rtl/>
        </w:rPr>
        <w:t>מישיבת ועדת הכנסת</w:t>
      </w:r>
    </w:p>
    <w:p w14:paraId="733A7F49" w14:textId="77777777" w:rsidR="00B96E01" w:rsidRPr="00B96E01" w:rsidRDefault="00B96E01" w:rsidP="00B96E01">
      <w:pPr>
        <w:bidi/>
        <w:jc w:val="center"/>
        <w:rPr>
          <w:rFonts w:cs="David" w:hint="cs"/>
          <w:b/>
          <w:bCs/>
          <w:u w:val="single"/>
          <w:rtl/>
        </w:rPr>
      </w:pPr>
      <w:r w:rsidRPr="00B96E01">
        <w:rPr>
          <w:rFonts w:cs="David" w:hint="cs"/>
          <w:b/>
          <w:bCs/>
          <w:u w:val="single"/>
          <w:rtl/>
        </w:rPr>
        <w:t xml:space="preserve">יום שלישי, כ"ג בטבת </w:t>
      </w:r>
      <w:proofErr w:type="spellStart"/>
      <w:r w:rsidRPr="00B96E01">
        <w:rPr>
          <w:rFonts w:cs="David" w:hint="cs"/>
          <w:b/>
          <w:bCs/>
          <w:u w:val="single"/>
          <w:rtl/>
        </w:rPr>
        <w:t>התשס"ח</w:t>
      </w:r>
      <w:proofErr w:type="spellEnd"/>
      <w:r w:rsidRPr="00B96E01">
        <w:rPr>
          <w:rFonts w:cs="David" w:hint="cs"/>
          <w:b/>
          <w:bCs/>
          <w:u w:val="single"/>
          <w:rtl/>
        </w:rPr>
        <w:t xml:space="preserve"> (1.1.2008), שעה 11:00</w:t>
      </w:r>
    </w:p>
    <w:p w14:paraId="2631FA40" w14:textId="77777777" w:rsidR="00B96E01" w:rsidRPr="00B96E01" w:rsidRDefault="00B96E01" w:rsidP="00B96E01">
      <w:pPr>
        <w:bidi/>
        <w:jc w:val="both"/>
        <w:rPr>
          <w:rFonts w:cs="David"/>
          <w:b/>
          <w:bCs/>
          <w:u w:val="single"/>
          <w:rtl/>
        </w:rPr>
      </w:pPr>
    </w:p>
    <w:p w14:paraId="665A1DEC" w14:textId="77777777" w:rsidR="00B96E01" w:rsidRPr="00B96E01" w:rsidRDefault="00B96E01" w:rsidP="00B96E01">
      <w:pPr>
        <w:bidi/>
        <w:jc w:val="both"/>
        <w:rPr>
          <w:rFonts w:cs="David"/>
          <w:b/>
          <w:bCs/>
          <w:rtl/>
        </w:rPr>
      </w:pPr>
    </w:p>
    <w:p w14:paraId="2A3ADB2D" w14:textId="77777777" w:rsidR="00B96E01" w:rsidRPr="00B96E01" w:rsidRDefault="00B96E01" w:rsidP="00B96E01">
      <w:pPr>
        <w:tabs>
          <w:tab w:val="left" w:pos="1221"/>
        </w:tabs>
        <w:bidi/>
        <w:jc w:val="both"/>
        <w:rPr>
          <w:rFonts w:cs="David" w:hint="cs"/>
          <w:b/>
          <w:bCs/>
          <w:u w:val="single"/>
          <w:rtl/>
        </w:rPr>
      </w:pPr>
    </w:p>
    <w:p w14:paraId="2EF70B2A" w14:textId="77777777" w:rsidR="00B96E01" w:rsidRPr="00B96E01" w:rsidRDefault="00B96E01" w:rsidP="00B96E01">
      <w:pPr>
        <w:bidi/>
        <w:jc w:val="both"/>
        <w:rPr>
          <w:rFonts w:cs="David"/>
          <w:b/>
          <w:bCs/>
          <w:u w:val="single"/>
          <w:rtl/>
        </w:rPr>
      </w:pPr>
      <w:r w:rsidRPr="00B96E01">
        <w:rPr>
          <w:rFonts w:cs="David"/>
          <w:b/>
          <w:bCs/>
          <w:u w:val="single"/>
          <w:rtl/>
        </w:rPr>
        <w:t>נכחו</w:t>
      </w:r>
      <w:r w:rsidRPr="00B96E01">
        <w:rPr>
          <w:rFonts w:cs="David"/>
          <w:rtl/>
        </w:rPr>
        <w:t>:</w:t>
      </w:r>
    </w:p>
    <w:p w14:paraId="56741E7A" w14:textId="77777777" w:rsidR="00B96E01" w:rsidRPr="00B96E01" w:rsidRDefault="00B96E01" w:rsidP="00B96E01">
      <w:pPr>
        <w:bidi/>
        <w:jc w:val="both"/>
        <w:rPr>
          <w:rFonts w:cs="David"/>
          <w:rtl/>
        </w:rPr>
      </w:pPr>
    </w:p>
    <w:p w14:paraId="3FC20E74" w14:textId="77777777" w:rsidR="00B96E01" w:rsidRPr="00B96E01" w:rsidRDefault="00B96E01" w:rsidP="00B96E01">
      <w:pPr>
        <w:tabs>
          <w:tab w:val="left" w:pos="1788"/>
        </w:tabs>
        <w:bidi/>
        <w:jc w:val="both"/>
        <w:rPr>
          <w:rFonts w:cs="David"/>
          <w:rtl/>
        </w:rPr>
      </w:pPr>
      <w:r w:rsidRPr="00B96E01">
        <w:rPr>
          <w:rFonts w:cs="David"/>
          <w:b/>
          <w:bCs/>
          <w:u w:val="single"/>
          <w:rtl/>
        </w:rPr>
        <w:t>חברי הוועדה</w:t>
      </w:r>
      <w:r w:rsidRPr="00B96E01">
        <w:rPr>
          <w:rFonts w:cs="David"/>
          <w:rtl/>
        </w:rPr>
        <w:t>:</w:t>
      </w:r>
    </w:p>
    <w:p w14:paraId="12B153B5" w14:textId="77777777" w:rsidR="00B96E01" w:rsidRPr="00B96E01" w:rsidRDefault="00B96E01" w:rsidP="00B96E01">
      <w:pPr>
        <w:bidi/>
        <w:jc w:val="both"/>
        <w:rPr>
          <w:rFonts w:cs="David" w:hint="cs"/>
          <w:rtl/>
        </w:rPr>
      </w:pPr>
      <w:r w:rsidRPr="00B96E01">
        <w:rPr>
          <w:rFonts w:cs="David" w:hint="cs"/>
          <w:rtl/>
        </w:rPr>
        <w:t xml:space="preserve">דוד טל </w:t>
      </w:r>
      <w:r w:rsidRPr="00B96E01">
        <w:rPr>
          <w:rFonts w:cs="David"/>
          <w:rtl/>
        </w:rPr>
        <w:t>–</w:t>
      </w:r>
      <w:r w:rsidRPr="00B96E01">
        <w:rPr>
          <w:rFonts w:cs="David" w:hint="cs"/>
          <w:rtl/>
        </w:rPr>
        <w:t xml:space="preserve"> היו"ר</w:t>
      </w:r>
    </w:p>
    <w:p w14:paraId="37E4F8E2" w14:textId="77777777" w:rsidR="00B96E01" w:rsidRPr="00B96E01" w:rsidRDefault="00B96E01" w:rsidP="00B96E01">
      <w:pPr>
        <w:bidi/>
        <w:jc w:val="both"/>
        <w:rPr>
          <w:rFonts w:cs="David" w:hint="cs"/>
          <w:rtl/>
        </w:rPr>
      </w:pPr>
      <w:r w:rsidRPr="00B96E01">
        <w:rPr>
          <w:rFonts w:cs="David" w:hint="cs"/>
          <w:rtl/>
        </w:rPr>
        <w:t>אורי אריאל</w:t>
      </w:r>
    </w:p>
    <w:p w14:paraId="662CBD6E" w14:textId="77777777" w:rsidR="00B96E01" w:rsidRPr="00B96E01" w:rsidRDefault="00B96E01" w:rsidP="00B96E01">
      <w:pPr>
        <w:bidi/>
        <w:jc w:val="both"/>
        <w:rPr>
          <w:rFonts w:cs="David" w:hint="cs"/>
          <w:rtl/>
        </w:rPr>
      </w:pPr>
      <w:r w:rsidRPr="00B96E01">
        <w:rPr>
          <w:rFonts w:cs="David" w:hint="cs"/>
          <w:rtl/>
        </w:rPr>
        <w:t>יצחק זיו</w:t>
      </w:r>
    </w:p>
    <w:p w14:paraId="5D6C222A" w14:textId="77777777" w:rsidR="00B96E01" w:rsidRPr="00B96E01" w:rsidRDefault="00B96E01" w:rsidP="00B96E01">
      <w:pPr>
        <w:bidi/>
        <w:jc w:val="both"/>
        <w:rPr>
          <w:rFonts w:cs="David" w:hint="cs"/>
          <w:rtl/>
        </w:rPr>
      </w:pPr>
      <w:proofErr w:type="spellStart"/>
      <w:r w:rsidRPr="00B96E01">
        <w:rPr>
          <w:rFonts w:cs="David" w:hint="cs"/>
          <w:rtl/>
        </w:rPr>
        <w:t>אסתרינה</w:t>
      </w:r>
      <w:proofErr w:type="spellEnd"/>
      <w:r w:rsidRPr="00B96E01">
        <w:rPr>
          <w:rFonts w:cs="David" w:hint="cs"/>
          <w:rtl/>
        </w:rPr>
        <w:t xml:space="preserve"> </w:t>
      </w:r>
      <w:proofErr w:type="spellStart"/>
      <w:r w:rsidRPr="00B96E01">
        <w:rPr>
          <w:rFonts w:cs="David" w:hint="cs"/>
          <w:rtl/>
        </w:rPr>
        <w:t>טרטמן</w:t>
      </w:r>
      <w:proofErr w:type="spellEnd"/>
    </w:p>
    <w:p w14:paraId="1867931B" w14:textId="77777777" w:rsidR="00B96E01" w:rsidRPr="00B96E01" w:rsidRDefault="00B96E01" w:rsidP="00B96E01">
      <w:pPr>
        <w:bidi/>
        <w:jc w:val="both"/>
        <w:rPr>
          <w:rFonts w:cs="David" w:hint="cs"/>
          <w:rtl/>
        </w:rPr>
      </w:pPr>
      <w:r w:rsidRPr="00B96E01">
        <w:rPr>
          <w:rFonts w:cs="David" w:hint="cs"/>
          <w:rtl/>
        </w:rPr>
        <w:t xml:space="preserve">אביגדור </w:t>
      </w:r>
      <w:proofErr w:type="spellStart"/>
      <w:r w:rsidRPr="00B96E01">
        <w:rPr>
          <w:rFonts w:cs="David" w:hint="cs"/>
          <w:rtl/>
        </w:rPr>
        <w:t>יצחקי</w:t>
      </w:r>
      <w:proofErr w:type="spellEnd"/>
    </w:p>
    <w:p w14:paraId="58833139" w14:textId="77777777" w:rsidR="00B96E01" w:rsidRPr="00B96E01" w:rsidRDefault="00B96E01" w:rsidP="00B96E01">
      <w:pPr>
        <w:bidi/>
        <w:jc w:val="both"/>
        <w:rPr>
          <w:rFonts w:cs="David" w:hint="cs"/>
          <w:rtl/>
        </w:rPr>
      </w:pPr>
      <w:r w:rsidRPr="00B96E01">
        <w:rPr>
          <w:rFonts w:cs="David" w:hint="cs"/>
          <w:rtl/>
        </w:rPr>
        <w:t>גדעון סער</w:t>
      </w:r>
    </w:p>
    <w:p w14:paraId="3C043D4F" w14:textId="77777777" w:rsidR="00B96E01" w:rsidRPr="00B96E01" w:rsidRDefault="00B96E01" w:rsidP="00B96E01">
      <w:pPr>
        <w:bidi/>
        <w:jc w:val="both"/>
        <w:rPr>
          <w:rFonts w:cs="David" w:hint="cs"/>
          <w:u w:val="single"/>
          <w:rtl/>
        </w:rPr>
      </w:pPr>
    </w:p>
    <w:p w14:paraId="09B0E53B" w14:textId="77777777" w:rsidR="00B96E01" w:rsidRPr="00B96E01" w:rsidRDefault="00B96E01" w:rsidP="00B96E01">
      <w:pPr>
        <w:bidi/>
        <w:jc w:val="both"/>
        <w:rPr>
          <w:rFonts w:cs="David"/>
          <w:rtl/>
        </w:rPr>
      </w:pPr>
      <w:r w:rsidRPr="00B96E01">
        <w:rPr>
          <w:rFonts w:cs="David" w:hint="cs"/>
          <w:rtl/>
        </w:rPr>
        <w:tab/>
      </w:r>
    </w:p>
    <w:p w14:paraId="6256C0A1" w14:textId="77777777" w:rsidR="00B96E01" w:rsidRPr="00B96E01" w:rsidRDefault="00B96E01" w:rsidP="00B96E01">
      <w:pPr>
        <w:bidi/>
        <w:jc w:val="both"/>
        <w:rPr>
          <w:rFonts w:cs="David" w:hint="cs"/>
          <w:rtl/>
        </w:rPr>
      </w:pPr>
      <w:r w:rsidRPr="00B96E01">
        <w:rPr>
          <w:rFonts w:cs="David" w:hint="cs"/>
          <w:b/>
          <w:bCs/>
          <w:u w:val="single"/>
          <w:rtl/>
        </w:rPr>
        <w:t>מוזמנים:</w:t>
      </w:r>
    </w:p>
    <w:p w14:paraId="3528C32B" w14:textId="77777777" w:rsidR="00B96E01" w:rsidRPr="00B96E01" w:rsidRDefault="00B96E01" w:rsidP="00B96E01">
      <w:pPr>
        <w:bidi/>
        <w:jc w:val="both"/>
        <w:rPr>
          <w:rFonts w:cs="David"/>
        </w:rPr>
      </w:pPr>
      <w:r w:rsidRPr="00B96E01">
        <w:rPr>
          <w:rFonts w:cs="David" w:hint="cs"/>
          <w:rtl/>
        </w:rPr>
        <w:t xml:space="preserve">פרופ' </w:t>
      </w:r>
      <w:proofErr w:type="spellStart"/>
      <w:r w:rsidRPr="00B96E01">
        <w:rPr>
          <w:rFonts w:cs="David" w:hint="cs"/>
          <w:rtl/>
        </w:rPr>
        <w:t>סוזי</w:t>
      </w:r>
      <w:proofErr w:type="spellEnd"/>
      <w:r w:rsidRPr="00B96E01">
        <w:rPr>
          <w:rFonts w:cs="David" w:hint="cs"/>
          <w:rtl/>
        </w:rPr>
        <w:t xml:space="preserve"> נבות – חברת הוועדה הציבורית להכנת כללי האתיקה לחברי הכנסת</w:t>
      </w:r>
    </w:p>
    <w:p w14:paraId="77D42AED" w14:textId="77777777" w:rsidR="00B96E01" w:rsidRPr="00B96E01" w:rsidRDefault="00B96E01" w:rsidP="00B96E01">
      <w:pPr>
        <w:bidi/>
        <w:jc w:val="both"/>
        <w:rPr>
          <w:rFonts w:cs="David" w:hint="cs"/>
          <w:rtl/>
        </w:rPr>
      </w:pPr>
    </w:p>
    <w:p w14:paraId="217FABED" w14:textId="77777777" w:rsidR="00B96E01" w:rsidRPr="00B96E01" w:rsidRDefault="00B96E01" w:rsidP="00B96E01">
      <w:pPr>
        <w:bidi/>
        <w:jc w:val="both"/>
        <w:rPr>
          <w:rFonts w:cs="David" w:hint="cs"/>
          <w:rtl/>
        </w:rPr>
      </w:pPr>
    </w:p>
    <w:p w14:paraId="39F3773E" w14:textId="77777777" w:rsidR="00B96E01" w:rsidRPr="00B96E01" w:rsidRDefault="00B96E01" w:rsidP="00B96E01">
      <w:pPr>
        <w:tabs>
          <w:tab w:val="left" w:pos="1930"/>
        </w:tabs>
        <w:bidi/>
        <w:jc w:val="both"/>
        <w:rPr>
          <w:rFonts w:cs="David" w:hint="cs"/>
          <w:rtl/>
        </w:rPr>
      </w:pPr>
      <w:r w:rsidRPr="00B96E01">
        <w:rPr>
          <w:rFonts w:cs="David" w:hint="cs"/>
          <w:b/>
          <w:bCs/>
          <w:u w:val="single"/>
          <w:rtl/>
        </w:rPr>
        <w:t xml:space="preserve">ייעוץ משפטי: </w:t>
      </w:r>
      <w:r w:rsidRPr="00B96E01">
        <w:rPr>
          <w:rFonts w:cs="David" w:hint="cs"/>
          <w:b/>
          <w:bCs/>
          <w:rtl/>
        </w:rPr>
        <w:t xml:space="preserve"> </w:t>
      </w:r>
      <w:r w:rsidRPr="00B96E01">
        <w:rPr>
          <w:rFonts w:cs="David" w:hint="cs"/>
          <w:rtl/>
        </w:rPr>
        <w:t xml:space="preserve"> נורית </w:t>
      </w:r>
      <w:proofErr w:type="spellStart"/>
      <w:r w:rsidRPr="00B96E01">
        <w:rPr>
          <w:rFonts w:cs="David" w:hint="cs"/>
          <w:rtl/>
        </w:rPr>
        <w:t>אלשטיין</w:t>
      </w:r>
      <w:proofErr w:type="spellEnd"/>
      <w:r w:rsidRPr="00B96E01">
        <w:rPr>
          <w:rFonts w:cs="David" w:hint="cs"/>
          <w:rtl/>
        </w:rPr>
        <w:t xml:space="preserve">, ארבל </w:t>
      </w:r>
      <w:proofErr w:type="spellStart"/>
      <w:r w:rsidRPr="00B96E01">
        <w:rPr>
          <w:rFonts w:cs="David" w:hint="cs"/>
          <w:rtl/>
        </w:rPr>
        <w:t>אסטרחן</w:t>
      </w:r>
      <w:proofErr w:type="spellEnd"/>
    </w:p>
    <w:p w14:paraId="4C325EB0" w14:textId="77777777" w:rsidR="00B96E01" w:rsidRPr="00B96E01" w:rsidRDefault="00B96E01" w:rsidP="00B96E01">
      <w:pPr>
        <w:bidi/>
        <w:jc w:val="both"/>
        <w:rPr>
          <w:rFonts w:cs="David" w:hint="cs"/>
          <w:rtl/>
        </w:rPr>
      </w:pPr>
    </w:p>
    <w:p w14:paraId="4367659F" w14:textId="77777777" w:rsidR="00B96E01" w:rsidRPr="00B96E01" w:rsidRDefault="00B96E01" w:rsidP="00B96E01">
      <w:pPr>
        <w:tabs>
          <w:tab w:val="left" w:pos="1930"/>
        </w:tabs>
        <w:bidi/>
        <w:jc w:val="both"/>
        <w:rPr>
          <w:rFonts w:cs="David" w:hint="cs"/>
          <w:rtl/>
        </w:rPr>
      </w:pPr>
      <w:r w:rsidRPr="00B96E01">
        <w:rPr>
          <w:rFonts w:cs="David" w:hint="cs"/>
          <w:b/>
          <w:bCs/>
          <w:u w:val="single"/>
          <w:rtl/>
        </w:rPr>
        <w:t>מתמחה :</w:t>
      </w:r>
      <w:r w:rsidRPr="00B96E01">
        <w:rPr>
          <w:rFonts w:cs="David" w:hint="cs"/>
          <w:rtl/>
        </w:rPr>
        <w:t xml:space="preserve"> דין ליבנה</w:t>
      </w:r>
    </w:p>
    <w:p w14:paraId="70B25CE0" w14:textId="77777777" w:rsidR="00B96E01" w:rsidRPr="00B96E01" w:rsidRDefault="00B96E01" w:rsidP="00B96E01">
      <w:pPr>
        <w:tabs>
          <w:tab w:val="left" w:pos="1930"/>
        </w:tabs>
        <w:bidi/>
        <w:jc w:val="both"/>
        <w:rPr>
          <w:rFonts w:cs="David" w:hint="cs"/>
          <w:rtl/>
        </w:rPr>
      </w:pPr>
    </w:p>
    <w:p w14:paraId="05A1EE98" w14:textId="77777777" w:rsidR="00B96E01" w:rsidRPr="00B96E01" w:rsidRDefault="00B96E01" w:rsidP="00B96E01">
      <w:pPr>
        <w:tabs>
          <w:tab w:val="left" w:pos="1930"/>
        </w:tabs>
        <w:bidi/>
        <w:jc w:val="both"/>
        <w:rPr>
          <w:rFonts w:cs="David" w:hint="cs"/>
          <w:rtl/>
        </w:rPr>
      </w:pPr>
      <w:r w:rsidRPr="00B96E01">
        <w:rPr>
          <w:rFonts w:cs="David" w:hint="cs"/>
          <w:b/>
          <w:bCs/>
          <w:u w:val="single"/>
          <w:rtl/>
        </w:rPr>
        <w:t>מנהלת הוועדה</w:t>
      </w:r>
      <w:r w:rsidRPr="00B96E01">
        <w:rPr>
          <w:rFonts w:cs="David" w:hint="cs"/>
          <w:rtl/>
        </w:rPr>
        <w:t>:</w:t>
      </w:r>
      <w:r w:rsidRPr="00B96E01">
        <w:rPr>
          <w:rFonts w:cs="David" w:hint="cs"/>
          <w:b/>
          <w:bCs/>
          <w:rtl/>
        </w:rPr>
        <w:t xml:space="preserve"> </w:t>
      </w:r>
      <w:r w:rsidRPr="00B96E01">
        <w:rPr>
          <w:rFonts w:cs="David" w:hint="cs"/>
          <w:rtl/>
        </w:rPr>
        <w:t>אתי בן יוסף</w:t>
      </w:r>
    </w:p>
    <w:p w14:paraId="304B0261" w14:textId="77777777" w:rsidR="00B96E01" w:rsidRPr="00B96E01" w:rsidRDefault="00B96E01" w:rsidP="00B96E01">
      <w:pPr>
        <w:bidi/>
        <w:jc w:val="both"/>
        <w:rPr>
          <w:rFonts w:cs="David" w:hint="cs"/>
          <w:rtl/>
        </w:rPr>
      </w:pPr>
    </w:p>
    <w:p w14:paraId="48A70FD1" w14:textId="77777777" w:rsidR="00B96E01" w:rsidRPr="00B96E01" w:rsidRDefault="00B96E01" w:rsidP="00B96E01">
      <w:pPr>
        <w:tabs>
          <w:tab w:val="left" w:pos="1930"/>
        </w:tabs>
        <w:bidi/>
        <w:jc w:val="both"/>
        <w:rPr>
          <w:rFonts w:cs="David" w:hint="cs"/>
          <w:rtl/>
        </w:rPr>
      </w:pPr>
      <w:r w:rsidRPr="00B96E01">
        <w:rPr>
          <w:rFonts w:cs="David" w:hint="cs"/>
          <w:b/>
          <w:bCs/>
          <w:u w:val="single"/>
          <w:rtl/>
        </w:rPr>
        <w:t>מזכירת הוועדה:</w:t>
      </w:r>
      <w:r w:rsidRPr="00B96E01">
        <w:rPr>
          <w:rFonts w:cs="David" w:hint="cs"/>
          <w:rtl/>
        </w:rPr>
        <w:t xml:space="preserve"> נועה בירן</w:t>
      </w:r>
    </w:p>
    <w:p w14:paraId="4C1690D4" w14:textId="77777777" w:rsidR="00B96E01" w:rsidRPr="00B96E01" w:rsidRDefault="00B96E01" w:rsidP="00B96E01">
      <w:pPr>
        <w:tabs>
          <w:tab w:val="left" w:pos="1930"/>
        </w:tabs>
        <w:bidi/>
        <w:jc w:val="both"/>
        <w:rPr>
          <w:rFonts w:cs="David" w:hint="cs"/>
          <w:rtl/>
        </w:rPr>
      </w:pPr>
    </w:p>
    <w:p w14:paraId="18BEEEEF" w14:textId="77777777" w:rsidR="00B96E01" w:rsidRPr="00B96E01" w:rsidRDefault="00B96E01" w:rsidP="00B96E01">
      <w:pPr>
        <w:tabs>
          <w:tab w:val="left" w:pos="1930"/>
        </w:tabs>
        <w:bidi/>
        <w:jc w:val="both"/>
        <w:rPr>
          <w:rFonts w:cs="David" w:hint="cs"/>
          <w:rtl/>
        </w:rPr>
      </w:pPr>
      <w:r w:rsidRPr="00B96E01">
        <w:rPr>
          <w:rFonts w:cs="David" w:hint="cs"/>
          <w:b/>
          <w:bCs/>
          <w:u w:val="single"/>
          <w:rtl/>
        </w:rPr>
        <w:t xml:space="preserve">רשמת </w:t>
      </w:r>
      <w:proofErr w:type="spellStart"/>
      <w:r w:rsidRPr="00B96E01">
        <w:rPr>
          <w:rFonts w:cs="David" w:hint="cs"/>
          <w:b/>
          <w:bCs/>
          <w:u w:val="single"/>
          <w:rtl/>
        </w:rPr>
        <w:t>פרלמנטרית</w:t>
      </w:r>
      <w:proofErr w:type="spellEnd"/>
      <w:r w:rsidRPr="00B96E01">
        <w:rPr>
          <w:rFonts w:cs="David" w:hint="cs"/>
          <w:rtl/>
        </w:rPr>
        <w:t>: רותי וייס</w:t>
      </w:r>
    </w:p>
    <w:p w14:paraId="6FE0F919" w14:textId="77777777" w:rsidR="00B96E01" w:rsidRPr="00B96E01" w:rsidRDefault="00B96E01" w:rsidP="00B96E01">
      <w:pPr>
        <w:bidi/>
        <w:jc w:val="both"/>
        <w:rPr>
          <w:rFonts w:cs="David" w:hint="cs"/>
          <w:b/>
          <w:bCs/>
          <w:rtl/>
        </w:rPr>
      </w:pPr>
    </w:p>
    <w:p w14:paraId="24C12FB7" w14:textId="77777777" w:rsidR="00B96E01" w:rsidRPr="00B96E01" w:rsidRDefault="00B96E01" w:rsidP="00B96E01">
      <w:pPr>
        <w:pStyle w:val="Heading5"/>
        <w:rPr>
          <w:rFonts w:hint="cs"/>
          <w:sz w:val="24"/>
          <w:rtl/>
        </w:rPr>
      </w:pPr>
    </w:p>
    <w:p w14:paraId="22504E3B" w14:textId="77777777" w:rsidR="00B96E01" w:rsidRPr="00B96E01" w:rsidRDefault="00B96E01" w:rsidP="00B96E01">
      <w:pPr>
        <w:pStyle w:val="Heading5"/>
        <w:rPr>
          <w:sz w:val="24"/>
          <w:rtl/>
        </w:rPr>
      </w:pPr>
    </w:p>
    <w:p w14:paraId="7DD60399" w14:textId="77777777" w:rsidR="00B96E01" w:rsidRPr="00B96E01" w:rsidRDefault="00B96E01" w:rsidP="00B96E01">
      <w:pPr>
        <w:bidi/>
        <w:jc w:val="both"/>
        <w:rPr>
          <w:rFonts w:cs="David" w:hint="cs"/>
          <w:rtl/>
        </w:rPr>
      </w:pPr>
    </w:p>
    <w:p w14:paraId="16550071" w14:textId="77777777" w:rsidR="00B96E01" w:rsidRPr="00B96E01" w:rsidRDefault="00B96E01" w:rsidP="00B96E01">
      <w:pPr>
        <w:bidi/>
        <w:jc w:val="center"/>
        <w:rPr>
          <w:rFonts w:cs="David"/>
        </w:rPr>
      </w:pPr>
      <w:r w:rsidRPr="00B96E01">
        <w:rPr>
          <w:rFonts w:cs="David"/>
          <w:rtl/>
        </w:rPr>
        <w:br w:type="page"/>
      </w:r>
      <w:r w:rsidRPr="00B96E01">
        <w:rPr>
          <w:rFonts w:cs="David" w:hint="cs"/>
          <w:b/>
          <w:bCs/>
          <w:u w:val="single"/>
          <w:rtl/>
        </w:rPr>
        <w:lastRenderedPageBreak/>
        <w:t>ישיבה משותפת עם חברי ועדת האתיקה בנושא דוח הוועדה הציבורית בראשות פרופ' יצחק זמיר, להכנת כללי האתיקה לחברי הכנסת – פרק ט' – מתנות</w:t>
      </w:r>
    </w:p>
    <w:p w14:paraId="55FEAC44" w14:textId="77777777" w:rsidR="00B96E01" w:rsidRPr="00B96E01" w:rsidRDefault="00B96E01" w:rsidP="00B96E01">
      <w:pPr>
        <w:bidi/>
        <w:jc w:val="both"/>
        <w:rPr>
          <w:rFonts w:cs="David" w:hint="cs"/>
          <w:b/>
          <w:bCs/>
          <w:u w:val="single"/>
          <w:rtl/>
        </w:rPr>
      </w:pPr>
    </w:p>
    <w:p w14:paraId="262395E8" w14:textId="77777777" w:rsidR="00B96E01" w:rsidRPr="00B96E01" w:rsidRDefault="00B96E01" w:rsidP="00B96E01">
      <w:pPr>
        <w:bidi/>
        <w:jc w:val="both"/>
        <w:rPr>
          <w:rFonts w:cs="David" w:hint="cs"/>
          <w:u w:val="single"/>
          <w:rtl/>
        </w:rPr>
      </w:pPr>
    </w:p>
    <w:p w14:paraId="3E3A99A8" w14:textId="77777777" w:rsidR="00B96E01" w:rsidRPr="00B96E01" w:rsidRDefault="00B96E01" w:rsidP="00B96E01">
      <w:pPr>
        <w:bidi/>
        <w:jc w:val="both"/>
        <w:rPr>
          <w:rFonts w:cs="David" w:hint="cs"/>
          <w:rtl/>
        </w:rPr>
      </w:pPr>
      <w:r w:rsidRPr="00B96E01">
        <w:rPr>
          <w:rFonts w:cs="David" w:hint="cs"/>
          <w:u w:val="single"/>
          <w:rtl/>
        </w:rPr>
        <w:t>היו"ר דוד טל:</w:t>
      </w:r>
    </w:p>
    <w:p w14:paraId="69259A98" w14:textId="77777777" w:rsidR="00B96E01" w:rsidRPr="00B96E01" w:rsidRDefault="00B96E01" w:rsidP="00B96E01">
      <w:pPr>
        <w:bidi/>
        <w:jc w:val="both"/>
        <w:rPr>
          <w:rFonts w:cs="David" w:hint="cs"/>
          <w:rtl/>
        </w:rPr>
      </w:pPr>
    </w:p>
    <w:p w14:paraId="62A8ADE1" w14:textId="77777777" w:rsidR="00B96E01" w:rsidRPr="00B96E01" w:rsidRDefault="00B96E01" w:rsidP="00B96E01">
      <w:pPr>
        <w:bidi/>
        <w:jc w:val="both"/>
        <w:rPr>
          <w:rFonts w:cs="David" w:hint="cs"/>
          <w:rtl/>
        </w:rPr>
      </w:pPr>
      <w:r w:rsidRPr="00B96E01">
        <w:rPr>
          <w:rFonts w:cs="David" w:hint="cs"/>
          <w:rtl/>
        </w:rPr>
        <w:tab/>
        <w:t xml:space="preserve">אנחנו ממשיכים בנקודה שהפסקנו בדיון הקודם בכללי האתיקה, היועצת המשפטית, בבקשה. </w:t>
      </w:r>
    </w:p>
    <w:p w14:paraId="7C2389D2" w14:textId="77777777" w:rsidR="00B96E01" w:rsidRPr="00B96E01" w:rsidRDefault="00B96E01" w:rsidP="00B96E01">
      <w:pPr>
        <w:bidi/>
        <w:jc w:val="both"/>
        <w:rPr>
          <w:rFonts w:cs="David" w:hint="cs"/>
          <w:rtl/>
        </w:rPr>
      </w:pPr>
    </w:p>
    <w:p w14:paraId="7A6B2B81" w14:textId="77777777" w:rsidR="00B96E01" w:rsidRPr="00B96E01" w:rsidRDefault="00B96E01" w:rsidP="00B96E01">
      <w:pPr>
        <w:bidi/>
        <w:jc w:val="both"/>
        <w:rPr>
          <w:rFonts w:cs="David" w:hint="cs"/>
          <w:rtl/>
        </w:rPr>
      </w:pPr>
      <w:r w:rsidRPr="00B96E01">
        <w:rPr>
          <w:rFonts w:cs="David" w:hint="cs"/>
          <w:rtl/>
        </w:rPr>
        <w:t xml:space="preserve"> </w:t>
      </w: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7C70FB8E" w14:textId="77777777" w:rsidR="00B96E01" w:rsidRPr="00B96E01" w:rsidRDefault="00B96E01" w:rsidP="00B96E01">
      <w:pPr>
        <w:bidi/>
        <w:jc w:val="both"/>
        <w:rPr>
          <w:rFonts w:cs="David" w:hint="cs"/>
          <w:rtl/>
        </w:rPr>
      </w:pPr>
    </w:p>
    <w:p w14:paraId="156F74FE" w14:textId="77777777" w:rsidR="00B96E01" w:rsidRPr="00B96E01" w:rsidRDefault="00B96E01" w:rsidP="00B96E01">
      <w:pPr>
        <w:bidi/>
        <w:jc w:val="both"/>
        <w:rPr>
          <w:rFonts w:cs="David" w:hint="cs"/>
          <w:rtl/>
        </w:rPr>
      </w:pPr>
      <w:r w:rsidRPr="00B96E01">
        <w:rPr>
          <w:rFonts w:cs="David" w:hint="cs"/>
          <w:rtl/>
        </w:rPr>
        <w:tab/>
        <w:t xml:space="preserve">הגענו לסעיף 51 אבל השארנו סעיף מסוים שרצינו שחבר הכנסת </w:t>
      </w:r>
      <w:proofErr w:type="spellStart"/>
      <w:r w:rsidRPr="00B96E01">
        <w:rPr>
          <w:rFonts w:cs="David" w:hint="cs"/>
          <w:rtl/>
        </w:rPr>
        <w:t>יצחקי</w:t>
      </w:r>
      <w:proofErr w:type="spellEnd"/>
      <w:r w:rsidRPr="00B96E01">
        <w:rPr>
          <w:rFonts w:cs="David" w:hint="cs"/>
          <w:rtl/>
        </w:rPr>
        <w:t xml:space="preserve"> יהיה פה כי הוא העיר לגביו, סעיף 46 של רכישת נכסים ציבוריים, זה הסעיף האחרון שהשארנו מתוך פרק ניגוד העניינים. </w:t>
      </w:r>
    </w:p>
    <w:p w14:paraId="6FE7F83B" w14:textId="77777777" w:rsidR="00B96E01" w:rsidRPr="00B96E01" w:rsidRDefault="00B96E01" w:rsidP="00B96E01">
      <w:pPr>
        <w:bidi/>
        <w:jc w:val="both"/>
        <w:rPr>
          <w:rFonts w:cs="David" w:hint="cs"/>
          <w:rtl/>
        </w:rPr>
      </w:pPr>
    </w:p>
    <w:p w14:paraId="312AE5F9" w14:textId="77777777" w:rsidR="00B96E01" w:rsidRPr="00B96E01" w:rsidRDefault="00B96E01" w:rsidP="00B96E01">
      <w:pPr>
        <w:bidi/>
        <w:jc w:val="both"/>
        <w:rPr>
          <w:rFonts w:cs="David" w:hint="cs"/>
          <w:rtl/>
        </w:rPr>
      </w:pPr>
      <w:r w:rsidRPr="00B96E01">
        <w:rPr>
          <w:rFonts w:cs="David" w:hint="cs"/>
          <w:u w:val="single"/>
          <w:rtl/>
        </w:rPr>
        <w:t>דוד טל:</w:t>
      </w:r>
    </w:p>
    <w:p w14:paraId="55C542B8" w14:textId="77777777" w:rsidR="00B96E01" w:rsidRPr="00B96E01" w:rsidRDefault="00B96E01" w:rsidP="00B96E01">
      <w:pPr>
        <w:bidi/>
        <w:jc w:val="both"/>
        <w:rPr>
          <w:rFonts w:cs="David" w:hint="cs"/>
          <w:rtl/>
        </w:rPr>
      </w:pPr>
    </w:p>
    <w:p w14:paraId="0B9D6EB4" w14:textId="77777777" w:rsidR="00B96E01" w:rsidRPr="00B96E01" w:rsidRDefault="00B96E01" w:rsidP="00B96E01">
      <w:pPr>
        <w:bidi/>
        <w:jc w:val="both"/>
        <w:rPr>
          <w:rFonts w:cs="David" w:hint="cs"/>
          <w:rtl/>
        </w:rPr>
      </w:pPr>
      <w:r w:rsidRPr="00B96E01">
        <w:rPr>
          <w:rFonts w:cs="David" w:hint="cs"/>
          <w:rtl/>
        </w:rPr>
        <w:tab/>
        <w:t xml:space="preserve">טרם נדון. נשוב לסעיף 46, אני מבקש לקרוא את הסעיף. </w:t>
      </w:r>
    </w:p>
    <w:p w14:paraId="31ACAB69" w14:textId="77777777" w:rsidR="00B96E01" w:rsidRPr="00B96E01" w:rsidRDefault="00B96E01" w:rsidP="00B96E01">
      <w:pPr>
        <w:bidi/>
        <w:jc w:val="both"/>
        <w:rPr>
          <w:rFonts w:cs="David" w:hint="cs"/>
          <w:rtl/>
        </w:rPr>
      </w:pPr>
    </w:p>
    <w:p w14:paraId="4838A194"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3F9B7AB7" w14:textId="77777777" w:rsidR="00B96E01" w:rsidRPr="00B96E01" w:rsidRDefault="00B96E01" w:rsidP="00B96E01">
      <w:pPr>
        <w:bidi/>
        <w:jc w:val="both"/>
        <w:rPr>
          <w:rFonts w:cs="David" w:hint="cs"/>
          <w:rtl/>
        </w:rPr>
      </w:pPr>
    </w:p>
    <w:p w14:paraId="4ABF910D" w14:textId="77777777" w:rsidR="00B96E01" w:rsidRPr="00B96E01" w:rsidRDefault="00B96E01" w:rsidP="00B96E01">
      <w:pPr>
        <w:bidi/>
        <w:jc w:val="both"/>
        <w:rPr>
          <w:rFonts w:cs="David" w:hint="cs"/>
          <w:rtl/>
        </w:rPr>
      </w:pPr>
      <w:r w:rsidRPr="00B96E01">
        <w:rPr>
          <w:rFonts w:cs="David" w:hint="cs"/>
          <w:rtl/>
        </w:rPr>
        <w:tab/>
        <w:t xml:space="preserve"> סעיף 46 עוסק ברכישת נכסים ציבוריים והוא דומה לסעיף 8 שקיים גם היום בכללי האתיקה. הסעיף הקיים היום בכללי האתיקה אומר ש"חבר הכנסת לא ירכוש ולא יקבל נכסי המדינה במישרין ובין בעקיפין, מלבד רכישה או קבלה של נכסים הנמכרים או הנמסרים בדרך אחרת לציבור, על פי עקרונות כלליים ומוגדרים מראש ואשר לציבור אפשרות שווה לרכשם או לקבלם. " זה הסעיף הקיים. מה שמוצע בסעיף 46 לדוח ועדת זמיר אומר משהו דומה: "חבר הכנסת לא ירכוש ולא יקבל נכס ציבורי, בין במישרין ובין בעקיפין, מלבד רכישה או קבלה של נכסים הנמכרים או הנמסרים בדרך אחרת לציבור, על פי עקרונות כלליים ומוגדרים מראש ואשר לציבור אפשרות שווה לרכשם או לקבלם. "נכס ציבורי" מוגדר כנכס של המדינה, רשות מקומית, תאגיד המוקם על פי חוק, חברה ממשלתית או עירונית וכן חברת בת של חברה כאמור." אעיר דבר אחד בעניין הזה שבנוסח המעודכן של כללי האתיקה לשרים שעדיין לא אושר על ידי הממשלה, אבל זה הנוסח האחרון שהוגש, יש לי את הטיוטה מחודש דצמבר 2007, יש סעיף דומה מאוד שקובע: חבר הממשלה לא ירכוש ולא יקבל נכסי ציבור, אם במישרין ואם בעקיפין, מלבד רכישה או קבלה של נכסים הנמכרים או הנמסרים לציבור על פי דין ועל פי עקרונות כלליים ומוגדרים מראש ואשר לציבור בעלי הזכויות הזדמנות שווה לרכשם או לקבלם." יש כאן שינויי נוסח אבל המהות היא אותה מהות. </w:t>
      </w:r>
    </w:p>
    <w:p w14:paraId="322C8002" w14:textId="77777777" w:rsidR="00B96E01" w:rsidRPr="00B96E01" w:rsidRDefault="00B96E01" w:rsidP="00B96E01">
      <w:pPr>
        <w:bidi/>
        <w:jc w:val="both"/>
        <w:rPr>
          <w:rFonts w:cs="David" w:hint="cs"/>
          <w:rtl/>
        </w:rPr>
      </w:pPr>
    </w:p>
    <w:p w14:paraId="70378FDC" w14:textId="77777777" w:rsidR="00B96E01" w:rsidRPr="00B96E01" w:rsidRDefault="00B96E01" w:rsidP="00B96E01">
      <w:pPr>
        <w:bidi/>
        <w:jc w:val="both"/>
        <w:rPr>
          <w:rFonts w:cs="David" w:hint="cs"/>
          <w:rtl/>
        </w:rPr>
      </w:pPr>
      <w:r w:rsidRPr="00B96E01">
        <w:rPr>
          <w:rFonts w:cs="David" w:hint="cs"/>
          <w:u w:val="single"/>
          <w:rtl/>
        </w:rPr>
        <w:t>היו"ר דוד טל:</w:t>
      </w:r>
    </w:p>
    <w:p w14:paraId="1E96E189" w14:textId="77777777" w:rsidR="00B96E01" w:rsidRPr="00B96E01" w:rsidRDefault="00B96E01" w:rsidP="00B96E01">
      <w:pPr>
        <w:bidi/>
        <w:jc w:val="both"/>
        <w:rPr>
          <w:rFonts w:cs="David" w:hint="cs"/>
          <w:rtl/>
        </w:rPr>
      </w:pPr>
    </w:p>
    <w:p w14:paraId="1D570CEE" w14:textId="77777777" w:rsidR="00B96E01" w:rsidRPr="00B96E01" w:rsidRDefault="00B96E01" w:rsidP="00B96E01">
      <w:pPr>
        <w:bidi/>
        <w:jc w:val="both"/>
        <w:rPr>
          <w:rFonts w:cs="David" w:hint="cs"/>
          <w:rtl/>
        </w:rPr>
      </w:pPr>
      <w:r w:rsidRPr="00B96E01">
        <w:rPr>
          <w:rFonts w:cs="David" w:hint="cs"/>
          <w:rtl/>
        </w:rPr>
        <w:tab/>
        <w:t xml:space="preserve">האם מקובל שאזרחים תושבי עיר כזו או אחרת, מקצים להם מגרש להקמת בית כנסת, האם בתוקף תפקידי כחבר כנסת, היות וזה מוקצה לכלל האזרחים, כל אזרח יכול לבקש, לא כל אחד יקבל, האם אני יכול ליפול בגדר הזה של אחרד מהאנשים שיכול לקבל הקצאה כזו או אחרת של מגרש להקמת בית כנסת או כל דבר ציבורי אחר. </w:t>
      </w:r>
    </w:p>
    <w:p w14:paraId="2F97B6DE" w14:textId="77777777" w:rsidR="00B96E01" w:rsidRPr="00B96E01" w:rsidRDefault="00B96E01" w:rsidP="00B96E01">
      <w:pPr>
        <w:bidi/>
        <w:jc w:val="both"/>
        <w:rPr>
          <w:rFonts w:cs="David" w:hint="cs"/>
          <w:rtl/>
        </w:rPr>
      </w:pPr>
    </w:p>
    <w:p w14:paraId="6A4F2329" w14:textId="77777777" w:rsidR="00B96E01" w:rsidRPr="00B96E01" w:rsidRDefault="00B96E01" w:rsidP="00B96E01">
      <w:pPr>
        <w:pStyle w:val="Heading5"/>
        <w:rPr>
          <w:rFonts w:hint="cs"/>
          <w:sz w:val="24"/>
          <w:rtl/>
        </w:rPr>
      </w:pPr>
      <w:r w:rsidRPr="00B96E01">
        <w:rPr>
          <w:rFonts w:hint="cs"/>
          <w:sz w:val="24"/>
          <w:u w:val="single"/>
          <w:rtl/>
        </w:rPr>
        <w:t xml:space="preserve">אביגדור </w:t>
      </w:r>
      <w:proofErr w:type="spellStart"/>
      <w:r w:rsidRPr="00B96E01">
        <w:rPr>
          <w:rFonts w:hint="cs"/>
          <w:sz w:val="24"/>
          <w:u w:val="single"/>
          <w:rtl/>
        </w:rPr>
        <w:t>יצחקי</w:t>
      </w:r>
      <w:proofErr w:type="spellEnd"/>
      <w:r w:rsidRPr="00B96E01">
        <w:rPr>
          <w:rFonts w:hint="cs"/>
          <w:sz w:val="24"/>
          <w:u w:val="single"/>
          <w:rtl/>
        </w:rPr>
        <w:t>:</w:t>
      </w:r>
    </w:p>
    <w:p w14:paraId="7904C4CA" w14:textId="77777777" w:rsidR="00B96E01" w:rsidRPr="00B96E01" w:rsidRDefault="00B96E01" w:rsidP="00B96E01">
      <w:pPr>
        <w:pStyle w:val="Heading5"/>
        <w:rPr>
          <w:rFonts w:hint="cs"/>
          <w:sz w:val="24"/>
          <w:rtl/>
        </w:rPr>
      </w:pPr>
    </w:p>
    <w:p w14:paraId="46FE84F9" w14:textId="77777777" w:rsidR="00B96E01" w:rsidRPr="00B96E01" w:rsidRDefault="00B96E01" w:rsidP="00B96E01">
      <w:pPr>
        <w:bidi/>
        <w:jc w:val="both"/>
        <w:rPr>
          <w:rFonts w:cs="David" w:hint="cs"/>
          <w:rtl/>
        </w:rPr>
      </w:pPr>
      <w:r w:rsidRPr="00B96E01">
        <w:rPr>
          <w:rFonts w:cs="David" w:hint="cs"/>
          <w:rtl/>
        </w:rPr>
        <w:tab/>
        <w:t>אתה לא מקבל את זה באופן אישי.</w:t>
      </w:r>
    </w:p>
    <w:p w14:paraId="2D402D95" w14:textId="77777777" w:rsidR="00B96E01" w:rsidRPr="00B96E01" w:rsidRDefault="00B96E01" w:rsidP="00B96E01">
      <w:pPr>
        <w:bidi/>
        <w:jc w:val="both"/>
        <w:rPr>
          <w:rFonts w:cs="David" w:hint="cs"/>
          <w:rtl/>
        </w:rPr>
      </w:pPr>
    </w:p>
    <w:p w14:paraId="122180E7" w14:textId="77777777" w:rsidR="00B96E01" w:rsidRPr="00B96E01" w:rsidRDefault="00B96E01" w:rsidP="00B96E01">
      <w:pPr>
        <w:bidi/>
        <w:jc w:val="both"/>
        <w:rPr>
          <w:rFonts w:cs="David" w:hint="cs"/>
          <w:rtl/>
        </w:rPr>
      </w:pPr>
      <w:r w:rsidRPr="00B96E01">
        <w:rPr>
          <w:rFonts w:cs="David" w:hint="cs"/>
          <w:u w:val="single"/>
          <w:rtl/>
        </w:rPr>
        <w:t>היו"ר דוד טל:</w:t>
      </w:r>
    </w:p>
    <w:p w14:paraId="2A5AD43E" w14:textId="77777777" w:rsidR="00B96E01" w:rsidRPr="00B96E01" w:rsidRDefault="00B96E01" w:rsidP="00B96E01">
      <w:pPr>
        <w:bidi/>
        <w:jc w:val="both"/>
        <w:rPr>
          <w:rFonts w:cs="David" w:hint="cs"/>
          <w:rtl/>
        </w:rPr>
      </w:pPr>
    </w:p>
    <w:p w14:paraId="798D1C72" w14:textId="77777777" w:rsidR="00B96E01" w:rsidRPr="00B96E01" w:rsidRDefault="00B96E01" w:rsidP="00B96E01">
      <w:pPr>
        <w:bidi/>
        <w:jc w:val="both"/>
        <w:rPr>
          <w:rFonts w:cs="David" w:hint="cs"/>
          <w:rtl/>
        </w:rPr>
      </w:pPr>
      <w:r w:rsidRPr="00B96E01">
        <w:rPr>
          <w:rFonts w:cs="David" w:hint="cs"/>
          <w:rtl/>
        </w:rPr>
        <w:tab/>
        <w:t xml:space="preserve">בוודאי שלא, אבל עדיין בגלל הפריבילגיה שיש לי, אולי אם לא הייתי חבר כנסת - ראש העיר היה מסתכל עלי קצת אחרת. </w:t>
      </w:r>
    </w:p>
    <w:p w14:paraId="35893E05" w14:textId="77777777" w:rsidR="00B96E01" w:rsidRPr="00B96E01" w:rsidRDefault="00B96E01" w:rsidP="00B96E01">
      <w:pPr>
        <w:bidi/>
        <w:jc w:val="both"/>
        <w:rPr>
          <w:rFonts w:cs="David" w:hint="cs"/>
          <w:rtl/>
        </w:rPr>
      </w:pPr>
    </w:p>
    <w:p w14:paraId="6D1D225A" w14:textId="77777777" w:rsidR="00B96E01" w:rsidRPr="00B96E01" w:rsidRDefault="00B96E01" w:rsidP="00B96E01">
      <w:pPr>
        <w:pStyle w:val="Heading5"/>
        <w:rPr>
          <w:rFonts w:hint="cs"/>
          <w:sz w:val="24"/>
          <w:rtl/>
        </w:rPr>
      </w:pPr>
      <w:r w:rsidRPr="00B96E01">
        <w:rPr>
          <w:rFonts w:hint="cs"/>
          <w:sz w:val="24"/>
          <w:u w:val="single"/>
          <w:rtl/>
        </w:rPr>
        <w:t xml:space="preserve">אביגדור </w:t>
      </w:r>
      <w:proofErr w:type="spellStart"/>
      <w:r w:rsidRPr="00B96E01">
        <w:rPr>
          <w:rFonts w:hint="cs"/>
          <w:sz w:val="24"/>
          <w:u w:val="single"/>
          <w:rtl/>
        </w:rPr>
        <w:t>יצחקי</w:t>
      </w:r>
      <w:proofErr w:type="spellEnd"/>
      <w:r w:rsidRPr="00B96E01">
        <w:rPr>
          <w:rFonts w:hint="cs"/>
          <w:sz w:val="24"/>
          <w:u w:val="single"/>
          <w:rtl/>
        </w:rPr>
        <w:t>:</w:t>
      </w:r>
    </w:p>
    <w:p w14:paraId="11BBBD0D" w14:textId="77777777" w:rsidR="00B96E01" w:rsidRPr="00B96E01" w:rsidRDefault="00B96E01" w:rsidP="00B96E01">
      <w:pPr>
        <w:pStyle w:val="Heading5"/>
        <w:rPr>
          <w:rFonts w:hint="cs"/>
          <w:sz w:val="24"/>
          <w:rtl/>
        </w:rPr>
      </w:pPr>
    </w:p>
    <w:p w14:paraId="6A5053FE" w14:textId="77777777" w:rsidR="00B96E01" w:rsidRPr="00B96E01" w:rsidRDefault="00B96E01" w:rsidP="00B96E01">
      <w:pPr>
        <w:bidi/>
        <w:jc w:val="both"/>
        <w:rPr>
          <w:rFonts w:cs="David" w:hint="cs"/>
          <w:rtl/>
        </w:rPr>
      </w:pPr>
      <w:r w:rsidRPr="00B96E01">
        <w:rPr>
          <w:rFonts w:cs="David" w:hint="cs"/>
          <w:rtl/>
        </w:rPr>
        <w:tab/>
        <w:t xml:space="preserve"> כל עוד זה בתי כנסת זה מותר. </w:t>
      </w:r>
    </w:p>
    <w:p w14:paraId="26B320ED" w14:textId="77777777" w:rsidR="00B96E01" w:rsidRPr="00B96E01" w:rsidRDefault="00B96E01" w:rsidP="00B96E01">
      <w:pPr>
        <w:bidi/>
        <w:jc w:val="both"/>
        <w:rPr>
          <w:rFonts w:cs="David" w:hint="cs"/>
          <w:rtl/>
        </w:rPr>
      </w:pPr>
    </w:p>
    <w:p w14:paraId="4102DBEB" w14:textId="77777777" w:rsidR="00B96E01" w:rsidRPr="00B96E01" w:rsidRDefault="00B96E01" w:rsidP="00B96E01">
      <w:pPr>
        <w:bidi/>
        <w:jc w:val="both"/>
        <w:rPr>
          <w:rFonts w:cs="David" w:hint="cs"/>
          <w:u w:val="single"/>
          <w:rtl/>
        </w:rPr>
      </w:pPr>
    </w:p>
    <w:p w14:paraId="25BBAC93" w14:textId="77777777" w:rsidR="00B96E01" w:rsidRPr="00B96E01" w:rsidRDefault="00B96E01" w:rsidP="00B96E01">
      <w:pPr>
        <w:bidi/>
        <w:jc w:val="both"/>
        <w:rPr>
          <w:rFonts w:cs="David" w:hint="cs"/>
          <w:rtl/>
        </w:rPr>
      </w:pPr>
      <w:r w:rsidRPr="00B96E01">
        <w:rPr>
          <w:rFonts w:cs="David" w:hint="cs"/>
          <w:u w:val="single"/>
          <w:rtl/>
        </w:rPr>
        <w:t>דוד טל:</w:t>
      </w:r>
    </w:p>
    <w:p w14:paraId="2BD853F4" w14:textId="77777777" w:rsidR="00B96E01" w:rsidRPr="00B96E01" w:rsidRDefault="00B96E01" w:rsidP="00B96E01">
      <w:pPr>
        <w:bidi/>
        <w:jc w:val="both"/>
        <w:rPr>
          <w:rFonts w:cs="David" w:hint="cs"/>
          <w:rtl/>
        </w:rPr>
      </w:pPr>
    </w:p>
    <w:p w14:paraId="2519753C" w14:textId="77777777" w:rsidR="00B96E01" w:rsidRPr="00B96E01" w:rsidRDefault="00B96E01" w:rsidP="00B96E01">
      <w:pPr>
        <w:bidi/>
        <w:jc w:val="both"/>
        <w:rPr>
          <w:rFonts w:cs="David" w:hint="cs"/>
          <w:rtl/>
        </w:rPr>
      </w:pPr>
      <w:r w:rsidRPr="00B96E01">
        <w:rPr>
          <w:rFonts w:cs="David" w:hint="cs"/>
          <w:rtl/>
        </w:rPr>
        <w:tab/>
        <w:t xml:space="preserve">אני יכול לתת לך עוד עשרות דוגמאות אחרות. </w:t>
      </w:r>
    </w:p>
    <w:p w14:paraId="5CB33E1C" w14:textId="77777777" w:rsidR="00B96E01" w:rsidRPr="00B96E01" w:rsidRDefault="00B96E01" w:rsidP="00B96E01">
      <w:pPr>
        <w:bidi/>
        <w:jc w:val="both"/>
        <w:rPr>
          <w:rFonts w:cs="David" w:hint="cs"/>
          <w:rtl/>
        </w:rPr>
      </w:pPr>
    </w:p>
    <w:p w14:paraId="6362A4AB"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5A540E8F" w14:textId="77777777" w:rsidR="00B96E01" w:rsidRPr="00B96E01" w:rsidRDefault="00B96E01" w:rsidP="00B96E01">
      <w:pPr>
        <w:bidi/>
        <w:jc w:val="both"/>
        <w:rPr>
          <w:rFonts w:cs="David" w:hint="cs"/>
          <w:rtl/>
        </w:rPr>
      </w:pPr>
    </w:p>
    <w:p w14:paraId="65BF6701" w14:textId="77777777" w:rsidR="00B96E01" w:rsidRPr="00B96E01" w:rsidRDefault="00B96E01" w:rsidP="00B96E01">
      <w:pPr>
        <w:bidi/>
        <w:jc w:val="both"/>
        <w:rPr>
          <w:rFonts w:cs="David" w:hint="cs"/>
          <w:rtl/>
        </w:rPr>
      </w:pPr>
      <w:r w:rsidRPr="00B96E01">
        <w:rPr>
          <w:rFonts w:cs="David" w:hint="cs"/>
          <w:rtl/>
        </w:rPr>
        <w:tab/>
        <w:t xml:space="preserve">הסעיף מדבר על חבר כנסת באופן אישי. הוא לא ירכוש ולא יקבל נכס. אבל בכל מקרה מה שנאמר הוא שמה שמותר זה רכישה או קבלה של נכסים שנמכרים או נמסרים בדרך אחרת לציבור על פי עקרונות כלליים ומוגדרים מראש. </w:t>
      </w:r>
    </w:p>
    <w:p w14:paraId="7ADF7025" w14:textId="77777777" w:rsidR="00B96E01" w:rsidRPr="00B96E01" w:rsidRDefault="00B96E01" w:rsidP="00B96E01">
      <w:pPr>
        <w:bidi/>
        <w:jc w:val="both"/>
        <w:rPr>
          <w:rFonts w:cs="David" w:hint="cs"/>
          <w:rtl/>
        </w:rPr>
      </w:pPr>
    </w:p>
    <w:p w14:paraId="68DE3306" w14:textId="77777777" w:rsidR="00B96E01" w:rsidRPr="00B96E01" w:rsidRDefault="00B96E01" w:rsidP="00B96E01">
      <w:pPr>
        <w:bidi/>
        <w:jc w:val="both"/>
        <w:rPr>
          <w:rFonts w:cs="David" w:hint="cs"/>
          <w:rtl/>
        </w:rPr>
      </w:pPr>
      <w:r w:rsidRPr="00B96E01">
        <w:rPr>
          <w:rFonts w:cs="David" w:hint="cs"/>
          <w:u w:val="single"/>
          <w:rtl/>
        </w:rPr>
        <w:t>היו"ר דוד טל:</w:t>
      </w:r>
    </w:p>
    <w:p w14:paraId="2F58697D" w14:textId="77777777" w:rsidR="00B96E01" w:rsidRPr="00B96E01" w:rsidRDefault="00B96E01" w:rsidP="00B96E01">
      <w:pPr>
        <w:bidi/>
        <w:jc w:val="both"/>
        <w:rPr>
          <w:rFonts w:cs="David" w:hint="cs"/>
          <w:rtl/>
        </w:rPr>
      </w:pPr>
    </w:p>
    <w:p w14:paraId="6DD3A0FF" w14:textId="77777777" w:rsidR="00B96E01" w:rsidRPr="00B96E01" w:rsidRDefault="00B96E01" w:rsidP="00B96E01">
      <w:pPr>
        <w:bidi/>
        <w:jc w:val="both"/>
        <w:rPr>
          <w:rFonts w:cs="David" w:hint="cs"/>
          <w:rtl/>
        </w:rPr>
      </w:pPr>
      <w:r w:rsidRPr="00B96E01">
        <w:rPr>
          <w:rFonts w:cs="David" w:hint="cs"/>
          <w:rtl/>
        </w:rPr>
        <w:tab/>
        <w:t>זה ברור.</w:t>
      </w:r>
    </w:p>
    <w:p w14:paraId="6AD44681" w14:textId="77777777" w:rsidR="00B96E01" w:rsidRPr="00B96E01" w:rsidRDefault="00B96E01" w:rsidP="00B96E01">
      <w:pPr>
        <w:bidi/>
        <w:jc w:val="both"/>
        <w:rPr>
          <w:rFonts w:cs="David" w:hint="cs"/>
          <w:rtl/>
        </w:rPr>
      </w:pPr>
    </w:p>
    <w:p w14:paraId="6CA1A40B" w14:textId="77777777" w:rsidR="00B96E01" w:rsidRPr="00B96E01" w:rsidRDefault="00B96E01" w:rsidP="00B96E01">
      <w:pPr>
        <w:pStyle w:val="Heading5"/>
        <w:rPr>
          <w:rFonts w:hint="cs"/>
          <w:sz w:val="24"/>
          <w:rtl/>
        </w:rPr>
      </w:pPr>
      <w:r w:rsidRPr="00B96E01">
        <w:rPr>
          <w:rFonts w:hint="cs"/>
          <w:sz w:val="24"/>
          <w:u w:val="single"/>
          <w:rtl/>
        </w:rPr>
        <w:t xml:space="preserve">אביגדור </w:t>
      </w:r>
      <w:proofErr w:type="spellStart"/>
      <w:r w:rsidRPr="00B96E01">
        <w:rPr>
          <w:rFonts w:hint="cs"/>
          <w:sz w:val="24"/>
          <w:u w:val="single"/>
          <w:rtl/>
        </w:rPr>
        <w:t>יצחקי</w:t>
      </w:r>
      <w:proofErr w:type="spellEnd"/>
      <w:r w:rsidRPr="00B96E01">
        <w:rPr>
          <w:rFonts w:hint="cs"/>
          <w:sz w:val="24"/>
          <w:u w:val="single"/>
          <w:rtl/>
        </w:rPr>
        <w:t>:</w:t>
      </w:r>
    </w:p>
    <w:p w14:paraId="101F2A77" w14:textId="77777777" w:rsidR="00B96E01" w:rsidRPr="00B96E01" w:rsidRDefault="00B96E01" w:rsidP="00B96E01">
      <w:pPr>
        <w:pStyle w:val="Heading5"/>
        <w:rPr>
          <w:rFonts w:hint="cs"/>
          <w:sz w:val="24"/>
          <w:rtl/>
        </w:rPr>
      </w:pPr>
    </w:p>
    <w:p w14:paraId="16ACE36F" w14:textId="77777777" w:rsidR="00B96E01" w:rsidRPr="00B96E01" w:rsidRDefault="00B96E01" w:rsidP="00B96E01">
      <w:pPr>
        <w:bidi/>
        <w:jc w:val="both"/>
        <w:rPr>
          <w:rFonts w:cs="David" w:hint="cs"/>
          <w:rtl/>
        </w:rPr>
      </w:pPr>
      <w:r w:rsidRPr="00B96E01">
        <w:rPr>
          <w:rFonts w:cs="David" w:hint="cs"/>
          <w:rtl/>
        </w:rPr>
        <w:tab/>
        <w:t xml:space="preserve">לא עולה בדעתי דוגמא לסעיף הזה, אני לא מכיר איזשהו נכס של המדינה או רשות מקומית או תאגיד המוכר על פי חוק שנמכרת או ניתנת למישהו באופן אישי שלא דרך קריטריונים כאלה ואחרים. תנו לי דוגמא אחת לסעיף הזה. </w:t>
      </w:r>
    </w:p>
    <w:p w14:paraId="019DE8C1" w14:textId="77777777" w:rsidR="00B96E01" w:rsidRPr="00B96E01" w:rsidRDefault="00B96E01" w:rsidP="00B96E01">
      <w:pPr>
        <w:bidi/>
        <w:jc w:val="both"/>
        <w:rPr>
          <w:rFonts w:cs="David" w:hint="cs"/>
          <w:rtl/>
        </w:rPr>
      </w:pPr>
    </w:p>
    <w:p w14:paraId="21F6D5E8"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1578FC0D" w14:textId="77777777" w:rsidR="00B96E01" w:rsidRPr="00B96E01" w:rsidRDefault="00B96E01" w:rsidP="00B96E01">
      <w:pPr>
        <w:bidi/>
        <w:jc w:val="both"/>
        <w:rPr>
          <w:rFonts w:cs="David" w:hint="cs"/>
          <w:rtl/>
        </w:rPr>
      </w:pPr>
    </w:p>
    <w:p w14:paraId="5D6A4ABC" w14:textId="77777777" w:rsidR="00B96E01" w:rsidRPr="00B96E01" w:rsidRDefault="00B96E01" w:rsidP="00B96E01">
      <w:pPr>
        <w:bidi/>
        <w:jc w:val="both"/>
        <w:rPr>
          <w:rFonts w:cs="David" w:hint="cs"/>
          <w:rtl/>
        </w:rPr>
      </w:pPr>
      <w:r w:rsidRPr="00B96E01">
        <w:rPr>
          <w:rFonts w:cs="David" w:hint="cs"/>
          <w:rtl/>
        </w:rPr>
        <w:tab/>
        <w:t xml:space="preserve">הרעיון היה שאם יש מגרשים שנמכרים על ידי רשות מקומית או איזשהו תאגיד - - - </w:t>
      </w:r>
    </w:p>
    <w:p w14:paraId="51C205D8" w14:textId="77777777" w:rsidR="00B96E01" w:rsidRPr="00B96E01" w:rsidRDefault="00B96E01" w:rsidP="00B96E01">
      <w:pPr>
        <w:bidi/>
        <w:jc w:val="both"/>
        <w:rPr>
          <w:rFonts w:cs="David" w:hint="cs"/>
          <w:rtl/>
        </w:rPr>
      </w:pPr>
    </w:p>
    <w:p w14:paraId="1B671513" w14:textId="77777777" w:rsidR="00B96E01" w:rsidRPr="00B96E01" w:rsidRDefault="00B96E01" w:rsidP="00B96E01">
      <w:pPr>
        <w:pStyle w:val="Heading5"/>
        <w:rPr>
          <w:rFonts w:hint="cs"/>
          <w:sz w:val="24"/>
          <w:rtl/>
        </w:rPr>
      </w:pPr>
      <w:r w:rsidRPr="00B96E01">
        <w:rPr>
          <w:rFonts w:hint="cs"/>
          <w:sz w:val="24"/>
          <w:u w:val="single"/>
          <w:rtl/>
        </w:rPr>
        <w:t xml:space="preserve">אביגדור </w:t>
      </w:r>
      <w:proofErr w:type="spellStart"/>
      <w:r w:rsidRPr="00B96E01">
        <w:rPr>
          <w:rFonts w:hint="cs"/>
          <w:sz w:val="24"/>
          <w:u w:val="single"/>
          <w:rtl/>
        </w:rPr>
        <w:t>יצחקי</w:t>
      </w:r>
      <w:proofErr w:type="spellEnd"/>
      <w:r w:rsidRPr="00B96E01">
        <w:rPr>
          <w:rFonts w:hint="cs"/>
          <w:sz w:val="24"/>
          <w:u w:val="single"/>
          <w:rtl/>
        </w:rPr>
        <w:t>:</w:t>
      </w:r>
    </w:p>
    <w:p w14:paraId="5CA03911" w14:textId="77777777" w:rsidR="00B96E01" w:rsidRPr="00B96E01" w:rsidRDefault="00B96E01" w:rsidP="00B96E01">
      <w:pPr>
        <w:pStyle w:val="Heading5"/>
        <w:rPr>
          <w:rFonts w:hint="cs"/>
          <w:sz w:val="24"/>
          <w:rtl/>
        </w:rPr>
      </w:pPr>
    </w:p>
    <w:p w14:paraId="09BA1FBD" w14:textId="77777777" w:rsidR="00B96E01" w:rsidRPr="00B96E01" w:rsidRDefault="00B96E01" w:rsidP="00B96E01">
      <w:pPr>
        <w:bidi/>
        <w:jc w:val="both"/>
        <w:rPr>
          <w:rFonts w:cs="David" w:hint="cs"/>
          <w:rtl/>
        </w:rPr>
      </w:pPr>
      <w:r w:rsidRPr="00B96E01">
        <w:rPr>
          <w:rFonts w:cs="David" w:hint="cs"/>
          <w:rtl/>
        </w:rPr>
        <w:tab/>
        <w:t xml:space="preserve">אין דבר כזה בעולם ואם כן זה נגד החוק שרשות מקומית תחלק איזשהו מגרש לאדם פרטי בצורה כזאת או אחרת שלא על פי קריטריונים ולא על פי כללים. לכן לפי דעתי הסעיף הזה מיותר לחלוטין. </w:t>
      </w:r>
    </w:p>
    <w:p w14:paraId="446051FA" w14:textId="77777777" w:rsidR="00B96E01" w:rsidRPr="00B96E01" w:rsidRDefault="00B96E01" w:rsidP="00B96E01">
      <w:pPr>
        <w:bidi/>
        <w:jc w:val="both"/>
        <w:rPr>
          <w:rFonts w:cs="David" w:hint="cs"/>
          <w:rtl/>
        </w:rPr>
      </w:pPr>
    </w:p>
    <w:p w14:paraId="3E35C620" w14:textId="77777777" w:rsidR="00B96E01" w:rsidRPr="00B96E01" w:rsidRDefault="00B96E01" w:rsidP="00B96E01">
      <w:pPr>
        <w:bidi/>
        <w:jc w:val="both"/>
        <w:rPr>
          <w:rFonts w:cs="David" w:hint="cs"/>
          <w:rtl/>
        </w:rPr>
      </w:pPr>
      <w:r w:rsidRPr="00B96E01">
        <w:rPr>
          <w:rFonts w:cs="David" w:hint="cs"/>
          <w:u w:val="single"/>
          <w:rtl/>
        </w:rPr>
        <w:t>היו"ר דוד טל:</w:t>
      </w:r>
    </w:p>
    <w:p w14:paraId="2FFE9F74" w14:textId="77777777" w:rsidR="00B96E01" w:rsidRPr="00B96E01" w:rsidRDefault="00B96E01" w:rsidP="00B96E01">
      <w:pPr>
        <w:bidi/>
        <w:jc w:val="both"/>
        <w:rPr>
          <w:rFonts w:cs="David" w:hint="cs"/>
          <w:rtl/>
        </w:rPr>
      </w:pPr>
    </w:p>
    <w:p w14:paraId="5637F936" w14:textId="77777777" w:rsidR="00B96E01" w:rsidRPr="00B96E01" w:rsidRDefault="00B96E01" w:rsidP="00B96E01">
      <w:pPr>
        <w:bidi/>
        <w:jc w:val="both"/>
        <w:rPr>
          <w:rFonts w:cs="David" w:hint="cs"/>
          <w:rtl/>
        </w:rPr>
      </w:pPr>
      <w:r w:rsidRPr="00B96E01">
        <w:rPr>
          <w:rFonts w:cs="David" w:hint="cs"/>
          <w:rtl/>
        </w:rPr>
        <w:tab/>
        <w:t xml:space="preserve">אתה לא חושב למשל שהמנהל יוכל לתת לך פיסת קרקע - - - </w:t>
      </w:r>
    </w:p>
    <w:p w14:paraId="3C605ED0" w14:textId="77777777" w:rsidR="00B96E01" w:rsidRPr="00B96E01" w:rsidRDefault="00B96E01" w:rsidP="00B96E01">
      <w:pPr>
        <w:bidi/>
        <w:jc w:val="both"/>
        <w:rPr>
          <w:rFonts w:cs="David" w:hint="cs"/>
          <w:rtl/>
        </w:rPr>
      </w:pPr>
    </w:p>
    <w:p w14:paraId="5822355E" w14:textId="77777777" w:rsidR="00B96E01" w:rsidRPr="00B96E01" w:rsidRDefault="00B96E01" w:rsidP="00B96E01">
      <w:pPr>
        <w:pStyle w:val="Heading5"/>
        <w:rPr>
          <w:rFonts w:hint="cs"/>
          <w:sz w:val="24"/>
          <w:rtl/>
        </w:rPr>
      </w:pPr>
      <w:r w:rsidRPr="00B96E01">
        <w:rPr>
          <w:rFonts w:hint="cs"/>
          <w:sz w:val="24"/>
          <w:u w:val="single"/>
          <w:rtl/>
        </w:rPr>
        <w:t xml:space="preserve">אביגדור </w:t>
      </w:r>
      <w:proofErr w:type="spellStart"/>
      <w:r w:rsidRPr="00B96E01">
        <w:rPr>
          <w:rFonts w:hint="cs"/>
          <w:sz w:val="24"/>
          <w:u w:val="single"/>
          <w:rtl/>
        </w:rPr>
        <w:t>יצחקי</w:t>
      </w:r>
      <w:proofErr w:type="spellEnd"/>
      <w:r w:rsidRPr="00B96E01">
        <w:rPr>
          <w:rFonts w:hint="cs"/>
          <w:sz w:val="24"/>
          <w:u w:val="single"/>
          <w:rtl/>
        </w:rPr>
        <w:t>:</w:t>
      </w:r>
    </w:p>
    <w:p w14:paraId="33662EE4" w14:textId="77777777" w:rsidR="00B96E01" w:rsidRPr="00B96E01" w:rsidRDefault="00B96E01" w:rsidP="00B96E01">
      <w:pPr>
        <w:pStyle w:val="Heading5"/>
        <w:rPr>
          <w:rFonts w:hint="cs"/>
          <w:sz w:val="24"/>
          <w:rtl/>
        </w:rPr>
      </w:pPr>
    </w:p>
    <w:p w14:paraId="7221AF33" w14:textId="77777777" w:rsidR="00B96E01" w:rsidRPr="00B96E01" w:rsidRDefault="00B96E01" w:rsidP="00B96E01">
      <w:pPr>
        <w:bidi/>
        <w:jc w:val="both"/>
        <w:rPr>
          <w:rFonts w:cs="David" w:hint="cs"/>
          <w:rtl/>
        </w:rPr>
      </w:pPr>
      <w:r w:rsidRPr="00B96E01">
        <w:rPr>
          <w:rFonts w:cs="David" w:hint="cs"/>
          <w:rtl/>
        </w:rPr>
        <w:tab/>
        <w:t xml:space="preserve">מאחר והייתי חבר מועצת המנהל ויותר מזה, הייתי יושב ראש ועדת הפטור ממכרז של המנהל, אין דבר כזה בעולם שגם מנהל מקרקעי ישראל נותן לאדם שלא על פי קריטריונים ושלא על פי כללים איזשהו משהו. </w:t>
      </w:r>
    </w:p>
    <w:p w14:paraId="114B3795" w14:textId="77777777" w:rsidR="00B96E01" w:rsidRPr="00B96E01" w:rsidRDefault="00B96E01" w:rsidP="00B96E01">
      <w:pPr>
        <w:bidi/>
        <w:jc w:val="both"/>
        <w:rPr>
          <w:rFonts w:cs="David" w:hint="cs"/>
          <w:rtl/>
        </w:rPr>
      </w:pPr>
    </w:p>
    <w:p w14:paraId="0DA012F1" w14:textId="77777777" w:rsidR="00B96E01" w:rsidRPr="00B96E01" w:rsidRDefault="00B96E01" w:rsidP="00B96E01">
      <w:pPr>
        <w:bidi/>
        <w:jc w:val="both"/>
        <w:rPr>
          <w:rFonts w:cs="David" w:hint="cs"/>
          <w:rtl/>
        </w:rPr>
      </w:pPr>
      <w:r w:rsidRPr="00B96E01">
        <w:rPr>
          <w:rFonts w:cs="David" w:hint="cs"/>
          <w:u w:val="single"/>
          <w:rtl/>
        </w:rPr>
        <w:t>היו"ר דוד טל:</w:t>
      </w:r>
    </w:p>
    <w:p w14:paraId="510369C9" w14:textId="77777777" w:rsidR="00B96E01" w:rsidRPr="00B96E01" w:rsidRDefault="00B96E01" w:rsidP="00B96E01">
      <w:pPr>
        <w:bidi/>
        <w:jc w:val="both"/>
        <w:rPr>
          <w:rFonts w:cs="David" w:hint="cs"/>
          <w:rtl/>
        </w:rPr>
      </w:pPr>
    </w:p>
    <w:p w14:paraId="0AFE33BE" w14:textId="77777777" w:rsidR="00B96E01" w:rsidRPr="00B96E01" w:rsidRDefault="00B96E01" w:rsidP="00B96E01">
      <w:pPr>
        <w:bidi/>
        <w:jc w:val="both"/>
        <w:rPr>
          <w:rFonts w:cs="David" w:hint="cs"/>
          <w:rtl/>
        </w:rPr>
      </w:pPr>
      <w:r w:rsidRPr="00B96E01">
        <w:rPr>
          <w:rFonts w:cs="David" w:hint="cs"/>
          <w:rtl/>
        </w:rPr>
        <w:tab/>
        <w:t xml:space="preserve">לכן אתה מציע למחוק את הסעיף. </w:t>
      </w:r>
    </w:p>
    <w:p w14:paraId="5513ACD4" w14:textId="77777777" w:rsidR="00B96E01" w:rsidRPr="00B96E01" w:rsidRDefault="00B96E01" w:rsidP="00B96E01">
      <w:pPr>
        <w:bidi/>
        <w:jc w:val="both"/>
        <w:rPr>
          <w:rFonts w:cs="David" w:hint="cs"/>
          <w:rtl/>
        </w:rPr>
      </w:pPr>
    </w:p>
    <w:p w14:paraId="6EDA32AE"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43D72C1B" w14:textId="77777777" w:rsidR="00B96E01" w:rsidRPr="00B96E01" w:rsidRDefault="00B96E01" w:rsidP="00B96E01">
      <w:pPr>
        <w:bidi/>
        <w:jc w:val="both"/>
        <w:rPr>
          <w:rFonts w:cs="David" w:hint="cs"/>
          <w:rtl/>
        </w:rPr>
      </w:pPr>
    </w:p>
    <w:p w14:paraId="30C3DB0E" w14:textId="77777777" w:rsidR="00B96E01" w:rsidRPr="00B96E01" w:rsidRDefault="00B96E01" w:rsidP="00B96E01">
      <w:pPr>
        <w:bidi/>
        <w:jc w:val="both"/>
        <w:rPr>
          <w:rFonts w:cs="David" w:hint="cs"/>
          <w:rtl/>
        </w:rPr>
      </w:pPr>
      <w:r w:rsidRPr="00B96E01">
        <w:rPr>
          <w:rFonts w:cs="David" w:hint="cs"/>
          <w:rtl/>
        </w:rPr>
        <w:tab/>
        <w:t xml:space="preserve"> כל נכס, לא רק מגרשים. </w:t>
      </w:r>
    </w:p>
    <w:p w14:paraId="64B77A5B" w14:textId="77777777" w:rsidR="00B96E01" w:rsidRPr="00B96E01" w:rsidRDefault="00B96E01" w:rsidP="00B96E01">
      <w:pPr>
        <w:bidi/>
        <w:jc w:val="both"/>
        <w:rPr>
          <w:rFonts w:cs="David" w:hint="cs"/>
          <w:rtl/>
        </w:rPr>
      </w:pPr>
    </w:p>
    <w:p w14:paraId="6DDDDFD4" w14:textId="77777777" w:rsidR="00B96E01" w:rsidRPr="00B96E01" w:rsidRDefault="00B96E01" w:rsidP="00B96E01">
      <w:pPr>
        <w:pStyle w:val="Heading5"/>
        <w:rPr>
          <w:rFonts w:hint="cs"/>
          <w:sz w:val="24"/>
          <w:rtl/>
        </w:rPr>
      </w:pPr>
      <w:r w:rsidRPr="00B96E01">
        <w:rPr>
          <w:rFonts w:hint="cs"/>
          <w:sz w:val="24"/>
          <w:u w:val="single"/>
          <w:rtl/>
        </w:rPr>
        <w:t xml:space="preserve">אביגדור </w:t>
      </w:r>
      <w:proofErr w:type="spellStart"/>
      <w:r w:rsidRPr="00B96E01">
        <w:rPr>
          <w:rFonts w:hint="cs"/>
          <w:sz w:val="24"/>
          <w:u w:val="single"/>
          <w:rtl/>
        </w:rPr>
        <w:t>יצחקי</w:t>
      </w:r>
      <w:proofErr w:type="spellEnd"/>
      <w:r w:rsidRPr="00B96E01">
        <w:rPr>
          <w:rFonts w:hint="cs"/>
          <w:sz w:val="24"/>
          <w:u w:val="single"/>
          <w:rtl/>
        </w:rPr>
        <w:t>:</w:t>
      </w:r>
    </w:p>
    <w:p w14:paraId="73E0C1FF" w14:textId="77777777" w:rsidR="00B96E01" w:rsidRPr="00B96E01" w:rsidRDefault="00B96E01" w:rsidP="00B96E01">
      <w:pPr>
        <w:pStyle w:val="Heading5"/>
        <w:rPr>
          <w:rFonts w:hint="cs"/>
          <w:sz w:val="24"/>
          <w:rtl/>
        </w:rPr>
      </w:pPr>
    </w:p>
    <w:p w14:paraId="107F48C1" w14:textId="77777777" w:rsidR="00B96E01" w:rsidRPr="00B96E01" w:rsidRDefault="00B96E01" w:rsidP="00B96E01">
      <w:pPr>
        <w:bidi/>
        <w:jc w:val="both"/>
        <w:rPr>
          <w:rFonts w:cs="David" w:hint="cs"/>
          <w:rtl/>
        </w:rPr>
      </w:pPr>
      <w:r w:rsidRPr="00B96E01">
        <w:rPr>
          <w:rFonts w:cs="David" w:hint="cs"/>
          <w:rtl/>
        </w:rPr>
        <w:tab/>
        <w:t xml:space="preserve"> תני לי דוגמא מעשית אחת. </w:t>
      </w:r>
    </w:p>
    <w:p w14:paraId="7E16C3FD" w14:textId="77777777" w:rsidR="00B96E01" w:rsidRPr="00B96E01" w:rsidRDefault="00B96E01" w:rsidP="00B96E01">
      <w:pPr>
        <w:bidi/>
        <w:jc w:val="both"/>
        <w:rPr>
          <w:rFonts w:cs="David" w:hint="cs"/>
          <w:rtl/>
        </w:rPr>
      </w:pPr>
    </w:p>
    <w:p w14:paraId="4A69C3BC"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5686E2D4" w14:textId="77777777" w:rsidR="00B96E01" w:rsidRPr="00B96E01" w:rsidRDefault="00B96E01" w:rsidP="00B96E01">
      <w:pPr>
        <w:bidi/>
        <w:jc w:val="both"/>
        <w:rPr>
          <w:rFonts w:cs="David" w:hint="cs"/>
          <w:rtl/>
        </w:rPr>
      </w:pPr>
    </w:p>
    <w:p w14:paraId="0FB8CF90" w14:textId="77777777" w:rsidR="00B96E01" w:rsidRPr="00B96E01" w:rsidRDefault="00B96E01" w:rsidP="00B96E01">
      <w:pPr>
        <w:bidi/>
        <w:jc w:val="both"/>
        <w:rPr>
          <w:rFonts w:cs="David" w:hint="cs"/>
          <w:rtl/>
        </w:rPr>
      </w:pPr>
      <w:r w:rsidRPr="00B96E01">
        <w:rPr>
          <w:rFonts w:cs="David" w:hint="cs"/>
          <w:rtl/>
        </w:rPr>
        <w:tab/>
        <w:t xml:space="preserve">הוועדה לא נתנה דוגמאות לעניין הזה. היא לקחה את הסעיף הקיים וגם יש הנחיה של היועץ המשפטי לממשלה שבאה - - - </w:t>
      </w:r>
    </w:p>
    <w:p w14:paraId="3FFF740C" w14:textId="77777777" w:rsidR="00B96E01" w:rsidRPr="00B96E01" w:rsidRDefault="00B96E01" w:rsidP="00B96E01">
      <w:pPr>
        <w:bidi/>
        <w:jc w:val="both"/>
        <w:rPr>
          <w:rFonts w:cs="David" w:hint="cs"/>
          <w:rtl/>
        </w:rPr>
      </w:pPr>
    </w:p>
    <w:p w14:paraId="4613B4B2" w14:textId="77777777" w:rsidR="00B96E01" w:rsidRPr="00B96E01" w:rsidRDefault="00B96E01" w:rsidP="00B96E01">
      <w:pPr>
        <w:bidi/>
        <w:jc w:val="both"/>
        <w:rPr>
          <w:rFonts w:cs="David" w:hint="cs"/>
          <w:rtl/>
        </w:rPr>
      </w:pPr>
      <w:r w:rsidRPr="00B96E01">
        <w:rPr>
          <w:rFonts w:cs="David"/>
          <w:u w:val="single"/>
          <w:rtl/>
        </w:rPr>
        <w:br w:type="page"/>
      </w:r>
      <w:r w:rsidRPr="00B96E01">
        <w:rPr>
          <w:rFonts w:cs="David" w:hint="cs"/>
          <w:u w:val="single"/>
          <w:rtl/>
        </w:rPr>
        <w:t>דוד טל:</w:t>
      </w:r>
    </w:p>
    <w:p w14:paraId="7D07DD50" w14:textId="77777777" w:rsidR="00B96E01" w:rsidRPr="00B96E01" w:rsidRDefault="00B96E01" w:rsidP="00B96E01">
      <w:pPr>
        <w:bidi/>
        <w:jc w:val="both"/>
        <w:rPr>
          <w:rFonts w:cs="David" w:hint="cs"/>
          <w:rtl/>
        </w:rPr>
      </w:pPr>
    </w:p>
    <w:p w14:paraId="31C23F4C" w14:textId="77777777" w:rsidR="00B96E01" w:rsidRPr="00B96E01" w:rsidRDefault="00B96E01" w:rsidP="00B96E01">
      <w:pPr>
        <w:bidi/>
        <w:jc w:val="both"/>
        <w:rPr>
          <w:rFonts w:cs="David" w:hint="cs"/>
          <w:rtl/>
        </w:rPr>
      </w:pPr>
      <w:r w:rsidRPr="00B96E01">
        <w:rPr>
          <w:rFonts w:cs="David" w:hint="cs"/>
          <w:rtl/>
        </w:rPr>
        <w:tab/>
        <w:t xml:space="preserve"> עם כל הכבוד, אז אני אבקש את היועץ המשפטי לממשלה שיבוא וייתן לנו את הדוגמא.  </w:t>
      </w:r>
    </w:p>
    <w:p w14:paraId="04031C8E" w14:textId="77777777" w:rsidR="00B96E01" w:rsidRPr="00B96E01" w:rsidRDefault="00B96E01" w:rsidP="00B96E01">
      <w:pPr>
        <w:bidi/>
        <w:jc w:val="both"/>
        <w:rPr>
          <w:rFonts w:cs="David" w:hint="cs"/>
          <w:rtl/>
        </w:rPr>
      </w:pPr>
    </w:p>
    <w:p w14:paraId="066B342E"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59BD6BDA" w14:textId="77777777" w:rsidR="00B96E01" w:rsidRPr="00B96E01" w:rsidRDefault="00B96E01" w:rsidP="00B96E01">
      <w:pPr>
        <w:bidi/>
        <w:jc w:val="both"/>
        <w:rPr>
          <w:rFonts w:cs="David" w:hint="cs"/>
          <w:rtl/>
        </w:rPr>
      </w:pPr>
    </w:p>
    <w:p w14:paraId="52DF6B4D" w14:textId="77777777" w:rsidR="00B96E01" w:rsidRPr="00B96E01" w:rsidRDefault="00B96E01" w:rsidP="00B96E01">
      <w:pPr>
        <w:bidi/>
        <w:jc w:val="both"/>
        <w:rPr>
          <w:rFonts w:cs="David" w:hint="cs"/>
          <w:rtl/>
        </w:rPr>
      </w:pPr>
      <w:r w:rsidRPr="00B96E01">
        <w:rPr>
          <w:rFonts w:cs="David" w:hint="cs"/>
          <w:rtl/>
        </w:rPr>
        <w:tab/>
        <w:t xml:space="preserve"> מה שאני אומרת שהיא מופנית לרשויות המדינה - - - </w:t>
      </w:r>
    </w:p>
    <w:p w14:paraId="60245265" w14:textId="77777777" w:rsidR="00B96E01" w:rsidRPr="00B96E01" w:rsidRDefault="00B96E01" w:rsidP="00B96E01">
      <w:pPr>
        <w:bidi/>
        <w:jc w:val="both"/>
        <w:rPr>
          <w:rFonts w:cs="David" w:hint="cs"/>
          <w:u w:val="single"/>
          <w:rtl/>
        </w:rPr>
      </w:pPr>
    </w:p>
    <w:p w14:paraId="6C79DC55"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1A069B72" w14:textId="77777777" w:rsidR="00B96E01" w:rsidRPr="00B96E01" w:rsidRDefault="00B96E01" w:rsidP="00B96E01">
      <w:pPr>
        <w:bidi/>
        <w:jc w:val="both"/>
        <w:rPr>
          <w:rFonts w:cs="David" w:hint="cs"/>
          <w:u w:val="single"/>
          <w:rtl/>
        </w:rPr>
      </w:pPr>
    </w:p>
    <w:p w14:paraId="0A8633EB" w14:textId="77777777" w:rsidR="00B96E01" w:rsidRPr="00B96E01" w:rsidRDefault="00B96E01" w:rsidP="00B96E01">
      <w:pPr>
        <w:bidi/>
        <w:jc w:val="both"/>
        <w:rPr>
          <w:rFonts w:cs="David" w:hint="cs"/>
          <w:rtl/>
        </w:rPr>
      </w:pPr>
      <w:r w:rsidRPr="00B96E01">
        <w:rPr>
          <w:rFonts w:cs="David" w:hint="cs"/>
          <w:rtl/>
        </w:rPr>
        <w:tab/>
        <w:t xml:space="preserve"> זה הסעיף הקיים בתקנון?</w:t>
      </w:r>
    </w:p>
    <w:p w14:paraId="59826721" w14:textId="77777777" w:rsidR="00B96E01" w:rsidRPr="00B96E01" w:rsidRDefault="00B96E01" w:rsidP="00B96E01">
      <w:pPr>
        <w:bidi/>
        <w:jc w:val="both"/>
        <w:rPr>
          <w:rFonts w:cs="David" w:hint="cs"/>
          <w:rtl/>
        </w:rPr>
      </w:pPr>
    </w:p>
    <w:p w14:paraId="7ABB55FF"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7FDEFEE2" w14:textId="77777777" w:rsidR="00B96E01" w:rsidRPr="00B96E01" w:rsidRDefault="00B96E01" w:rsidP="00B96E01">
      <w:pPr>
        <w:bidi/>
        <w:jc w:val="both"/>
        <w:rPr>
          <w:rFonts w:cs="David" w:hint="cs"/>
          <w:rtl/>
        </w:rPr>
      </w:pPr>
    </w:p>
    <w:p w14:paraId="28E52FFF" w14:textId="77777777" w:rsidR="00B96E01" w:rsidRPr="00B96E01" w:rsidRDefault="00B96E01" w:rsidP="00B96E01">
      <w:pPr>
        <w:bidi/>
        <w:jc w:val="both"/>
        <w:rPr>
          <w:rFonts w:cs="David" w:hint="cs"/>
          <w:rtl/>
        </w:rPr>
      </w:pPr>
      <w:r w:rsidRPr="00B96E01">
        <w:rPr>
          <w:rFonts w:cs="David" w:hint="cs"/>
          <w:rtl/>
        </w:rPr>
        <w:tab/>
        <w:t xml:space="preserve"> כן. </w:t>
      </w:r>
    </w:p>
    <w:p w14:paraId="7B6F01E8" w14:textId="77777777" w:rsidR="00B96E01" w:rsidRPr="00B96E01" w:rsidRDefault="00B96E01" w:rsidP="00B96E01">
      <w:pPr>
        <w:bidi/>
        <w:jc w:val="both"/>
        <w:rPr>
          <w:rFonts w:cs="David" w:hint="cs"/>
          <w:rtl/>
        </w:rPr>
      </w:pPr>
    </w:p>
    <w:p w14:paraId="6CA90AEE" w14:textId="77777777" w:rsidR="00B96E01" w:rsidRPr="00B96E01" w:rsidRDefault="00B96E01" w:rsidP="00B96E01">
      <w:pPr>
        <w:bidi/>
        <w:jc w:val="both"/>
        <w:rPr>
          <w:rFonts w:cs="David" w:hint="cs"/>
          <w:rtl/>
        </w:rPr>
      </w:pPr>
      <w:r w:rsidRPr="00B96E01">
        <w:rPr>
          <w:rFonts w:cs="David" w:hint="cs"/>
          <w:u w:val="single"/>
          <w:rtl/>
        </w:rPr>
        <w:t>דוד טל:</w:t>
      </w:r>
    </w:p>
    <w:p w14:paraId="2C152ACC" w14:textId="77777777" w:rsidR="00B96E01" w:rsidRPr="00B96E01" w:rsidRDefault="00B96E01" w:rsidP="00B96E01">
      <w:pPr>
        <w:bidi/>
        <w:jc w:val="both"/>
        <w:rPr>
          <w:rFonts w:cs="David" w:hint="cs"/>
          <w:rtl/>
        </w:rPr>
      </w:pPr>
    </w:p>
    <w:p w14:paraId="4317A1F6" w14:textId="77777777" w:rsidR="00B96E01" w:rsidRPr="00B96E01" w:rsidRDefault="00B96E01" w:rsidP="00B96E01">
      <w:pPr>
        <w:pStyle w:val="Heading5"/>
        <w:rPr>
          <w:rFonts w:hint="cs"/>
          <w:sz w:val="24"/>
          <w:rtl/>
        </w:rPr>
      </w:pPr>
      <w:r w:rsidRPr="00B96E01">
        <w:rPr>
          <w:rFonts w:hint="cs"/>
          <w:sz w:val="24"/>
          <w:rtl/>
        </w:rPr>
        <w:tab/>
        <w:t xml:space="preserve"> גם בסעיף שהוא קיים, יכול להיות שלא מסתתר מאחוריו שום רציונל. </w:t>
      </w:r>
    </w:p>
    <w:p w14:paraId="7CAD29A3" w14:textId="77777777" w:rsidR="00B96E01" w:rsidRPr="00B96E01" w:rsidRDefault="00B96E01" w:rsidP="00B96E01">
      <w:pPr>
        <w:pStyle w:val="Heading5"/>
        <w:rPr>
          <w:rFonts w:hint="cs"/>
          <w:sz w:val="24"/>
          <w:u w:val="single"/>
          <w:rtl/>
        </w:rPr>
      </w:pPr>
    </w:p>
    <w:p w14:paraId="1A23592A" w14:textId="77777777" w:rsidR="00B96E01" w:rsidRPr="00B96E01" w:rsidRDefault="00B96E01" w:rsidP="00B96E01">
      <w:pPr>
        <w:pStyle w:val="Heading5"/>
        <w:rPr>
          <w:rFonts w:hint="cs"/>
          <w:sz w:val="24"/>
          <w:rtl/>
        </w:rPr>
      </w:pPr>
      <w:r w:rsidRPr="00B96E01">
        <w:rPr>
          <w:rFonts w:hint="cs"/>
          <w:sz w:val="24"/>
          <w:u w:val="single"/>
          <w:rtl/>
        </w:rPr>
        <w:t xml:space="preserve">אביגדור </w:t>
      </w:r>
      <w:proofErr w:type="spellStart"/>
      <w:r w:rsidRPr="00B96E01">
        <w:rPr>
          <w:rFonts w:hint="cs"/>
          <w:sz w:val="24"/>
          <w:u w:val="single"/>
          <w:rtl/>
        </w:rPr>
        <w:t>יצחקי</w:t>
      </w:r>
      <w:proofErr w:type="spellEnd"/>
      <w:r w:rsidRPr="00B96E01">
        <w:rPr>
          <w:rFonts w:hint="cs"/>
          <w:sz w:val="24"/>
          <w:u w:val="single"/>
          <w:rtl/>
        </w:rPr>
        <w:t>:</w:t>
      </w:r>
    </w:p>
    <w:p w14:paraId="592058FA" w14:textId="77777777" w:rsidR="00B96E01" w:rsidRPr="00B96E01" w:rsidRDefault="00B96E01" w:rsidP="00B96E01">
      <w:pPr>
        <w:pStyle w:val="Heading5"/>
        <w:rPr>
          <w:rFonts w:hint="cs"/>
          <w:sz w:val="24"/>
          <w:rtl/>
        </w:rPr>
      </w:pPr>
    </w:p>
    <w:p w14:paraId="49025BEA" w14:textId="77777777" w:rsidR="00B96E01" w:rsidRPr="00B96E01" w:rsidRDefault="00B96E01" w:rsidP="00B96E01">
      <w:pPr>
        <w:bidi/>
        <w:jc w:val="both"/>
        <w:rPr>
          <w:rFonts w:cs="David" w:hint="cs"/>
          <w:rtl/>
        </w:rPr>
      </w:pPr>
      <w:r w:rsidRPr="00B96E01">
        <w:rPr>
          <w:rFonts w:cs="David" w:hint="cs"/>
          <w:rtl/>
        </w:rPr>
        <w:tab/>
        <w:t xml:space="preserve"> יכול להיות, אני לא יודע מתי כתבו את הסעיף הזה בתקנון, אבל יכול להיות - - - </w:t>
      </w:r>
    </w:p>
    <w:p w14:paraId="7A8D0BD4" w14:textId="77777777" w:rsidR="00B96E01" w:rsidRPr="00B96E01" w:rsidRDefault="00B96E01" w:rsidP="00B96E01">
      <w:pPr>
        <w:bidi/>
        <w:jc w:val="both"/>
        <w:rPr>
          <w:rFonts w:cs="David" w:hint="cs"/>
          <w:rtl/>
        </w:rPr>
      </w:pPr>
    </w:p>
    <w:p w14:paraId="100BAC78"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2AE4332A" w14:textId="77777777" w:rsidR="00B96E01" w:rsidRPr="00B96E01" w:rsidRDefault="00B96E01" w:rsidP="00B96E01">
      <w:pPr>
        <w:bidi/>
        <w:jc w:val="both"/>
        <w:rPr>
          <w:rFonts w:cs="David" w:hint="cs"/>
          <w:u w:val="single"/>
          <w:rtl/>
        </w:rPr>
      </w:pPr>
    </w:p>
    <w:p w14:paraId="0F8B953F" w14:textId="77777777" w:rsidR="00B96E01" w:rsidRPr="00B96E01" w:rsidRDefault="00B96E01" w:rsidP="00B96E01">
      <w:pPr>
        <w:bidi/>
        <w:jc w:val="both"/>
        <w:rPr>
          <w:rFonts w:cs="David" w:hint="cs"/>
          <w:rtl/>
        </w:rPr>
      </w:pPr>
      <w:r w:rsidRPr="00B96E01">
        <w:rPr>
          <w:rFonts w:cs="David" w:hint="cs"/>
          <w:rtl/>
        </w:rPr>
        <w:tab/>
        <w:t xml:space="preserve">התקנון הוא מימי מפא"י, בימי מפא"י היו קורים דברים לא עלינו. שם היו מחלקים דברים. </w:t>
      </w:r>
    </w:p>
    <w:p w14:paraId="78E95432" w14:textId="77777777" w:rsidR="00B96E01" w:rsidRPr="00B96E01" w:rsidRDefault="00B96E01" w:rsidP="00B96E01">
      <w:pPr>
        <w:bidi/>
        <w:jc w:val="both"/>
        <w:rPr>
          <w:rFonts w:cs="David" w:hint="cs"/>
          <w:rtl/>
        </w:rPr>
      </w:pPr>
    </w:p>
    <w:p w14:paraId="2A4FF8DA" w14:textId="77777777" w:rsidR="00B96E01" w:rsidRPr="00B96E01" w:rsidRDefault="00B96E01" w:rsidP="00B96E01">
      <w:pPr>
        <w:pStyle w:val="Heading5"/>
        <w:rPr>
          <w:rFonts w:hint="cs"/>
          <w:sz w:val="24"/>
          <w:rtl/>
        </w:rPr>
      </w:pPr>
      <w:r w:rsidRPr="00B96E01">
        <w:rPr>
          <w:rFonts w:hint="cs"/>
          <w:sz w:val="24"/>
          <w:u w:val="single"/>
          <w:rtl/>
        </w:rPr>
        <w:t xml:space="preserve">אביגדור </w:t>
      </w:r>
      <w:proofErr w:type="spellStart"/>
      <w:r w:rsidRPr="00B96E01">
        <w:rPr>
          <w:rFonts w:hint="cs"/>
          <w:sz w:val="24"/>
          <w:u w:val="single"/>
          <w:rtl/>
        </w:rPr>
        <w:t>יצחקי</w:t>
      </w:r>
      <w:proofErr w:type="spellEnd"/>
      <w:r w:rsidRPr="00B96E01">
        <w:rPr>
          <w:rFonts w:hint="cs"/>
          <w:sz w:val="24"/>
          <w:u w:val="single"/>
          <w:rtl/>
        </w:rPr>
        <w:t>:</w:t>
      </w:r>
    </w:p>
    <w:p w14:paraId="590A923E" w14:textId="77777777" w:rsidR="00B96E01" w:rsidRPr="00B96E01" w:rsidRDefault="00B96E01" w:rsidP="00B96E01">
      <w:pPr>
        <w:pStyle w:val="Heading5"/>
        <w:rPr>
          <w:rFonts w:hint="cs"/>
          <w:sz w:val="24"/>
          <w:rtl/>
        </w:rPr>
      </w:pPr>
    </w:p>
    <w:p w14:paraId="05994691" w14:textId="77777777" w:rsidR="00B96E01" w:rsidRPr="00B96E01" w:rsidRDefault="00B96E01" w:rsidP="00B96E01">
      <w:pPr>
        <w:bidi/>
        <w:jc w:val="both"/>
        <w:rPr>
          <w:rFonts w:cs="David" w:hint="cs"/>
          <w:rtl/>
        </w:rPr>
      </w:pPr>
      <w:r w:rsidRPr="00B96E01">
        <w:rPr>
          <w:rFonts w:cs="David" w:hint="cs"/>
          <w:rtl/>
        </w:rPr>
        <w:tab/>
        <w:t xml:space="preserve">אז היו עושים דברים כאלה אבל ברוך השם הם נגמרו. </w:t>
      </w:r>
    </w:p>
    <w:p w14:paraId="6434EDAF" w14:textId="77777777" w:rsidR="00B96E01" w:rsidRPr="00B96E01" w:rsidRDefault="00B96E01" w:rsidP="00B96E01">
      <w:pPr>
        <w:bidi/>
        <w:jc w:val="both"/>
        <w:rPr>
          <w:rFonts w:cs="David" w:hint="cs"/>
          <w:rtl/>
        </w:rPr>
      </w:pPr>
    </w:p>
    <w:p w14:paraId="5D8F3793"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5A53FCE9" w14:textId="77777777" w:rsidR="00B96E01" w:rsidRPr="00B96E01" w:rsidRDefault="00B96E01" w:rsidP="00B96E01">
      <w:pPr>
        <w:bidi/>
        <w:jc w:val="both"/>
        <w:rPr>
          <w:rFonts w:cs="David" w:hint="cs"/>
          <w:u w:val="single"/>
          <w:rtl/>
        </w:rPr>
      </w:pPr>
    </w:p>
    <w:p w14:paraId="631A4FCF" w14:textId="77777777" w:rsidR="00B96E01" w:rsidRPr="00B96E01" w:rsidRDefault="00B96E01" w:rsidP="00B96E01">
      <w:pPr>
        <w:bidi/>
        <w:jc w:val="both"/>
        <w:rPr>
          <w:rFonts w:cs="David" w:hint="cs"/>
          <w:rtl/>
        </w:rPr>
      </w:pPr>
      <w:r w:rsidRPr="00B96E01">
        <w:rPr>
          <w:rFonts w:cs="David" w:hint="cs"/>
          <w:rtl/>
        </w:rPr>
        <w:tab/>
        <w:t xml:space="preserve"> אין לדעת אם הדברים האלה לא יחזרו. </w:t>
      </w:r>
    </w:p>
    <w:p w14:paraId="037497E3" w14:textId="77777777" w:rsidR="00B96E01" w:rsidRPr="00B96E01" w:rsidRDefault="00B96E01" w:rsidP="00B96E01">
      <w:pPr>
        <w:bidi/>
        <w:jc w:val="both"/>
        <w:rPr>
          <w:rFonts w:cs="David" w:hint="cs"/>
          <w:rtl/>
        </w:rPr>
      </w:pPr>
    </w:p>
    <w:p w14:paraId="2AF39138" w14:textId="77777777" w:rsidR="00B96E01" w:rsidRPr="00B96E01" w:rsidRDefault="00B96E01" w:rsidP="00B96E01">
      <w:pPr>
        <w:pStyle w:val="Heading5"/>
        <w:rPr>
          <w:rFonts w:hint="cs"/>
          <w:sz w:val="24"/>
          <w:rtl/>
        </w:rPr>
      </w:pPr>
      <w:r w:rsidRPr="00B96E01">
        <w:rPr>
          <w:rFonts w:hint="cs"/>
          <w:sz w:val="24"/>
          <w:u w:val="single"/>
          <w:rtl/>
        </w:rPr>
        <w:t xml:space="preserve">אביגדור </w:t>
      </w:r>
      <w:proofErr w:type="spellStart"/>
      <w:r w:rsidRPr="00B96E01">
        <w:rPr>
          <w:rFonts w:hint="cs"/>
          <w:sz w:val="24"/>
          <w:u w:val="single"/>
          <w:rtl/>
        </w:rPr>
        <w:t>יצחקי</w:t>
      </w:r>
      <w:proofErr w:type="spellEnd"/>
      <w:r w:rsidRPr="00B96E01">
        <w:rPr>
          <w:rFonts w:hint="cs"/>
          <w:sz w:val="24"/>
          <w:u w:val="single"/>
          <w:rtl/>
        </w:rPr>
        <w:t>:</w:t>
      </w:r>
    </w:p>
    <w:p w14:paraId="5D16DC32" w14:textId="77777777" w:rsidR="00B96E01" w:rsidRPr="00B96E01" w:rsidRDefault="00B96E01" w:rsidP="00B96E01">
      <w:pPr>
        <w:pStyle w:val="Heading5"/>
        <w:rPr>
          <w:rFonts w:hint="cs"/>
          <w:sz w:val="24"/>
          <w:rtl/>
        </w:rPr>
      </w:pPr>
    </w:p>
    <w:p w14:paraId="510A559C" w14:textId="77777777" w:rsidR="00B96E01" w:rsidRPr="00B96E01" w:rsidRDefault="00B96E01" w:rsidP="00B96E01">
      <w:pPr>
        <w:bidi/>
        <w:jc w:val="both"/>
        <w:rPr>
          <w:rFonts w:cs="David" w:hint="cs"/>
          <w:rtl/>
        </w:rPr>
      </w:pPr>
      <w:r w:rsidRPr="00B96E01">
        <w:rPr>
          <w:rFonts w:cs="David" w:hint="cs"/>
          <w:rtl/>
        </w:rPr>
        <w:tab/>
        <w:t xml:space="preserve"> אם הם יחזרו נחזיר את הסעיף. </w:t>
      </w:r>
    </w:p>
    <w:p w14:paraId="14832DA6" w14:textId="77777777" w:rsidR="00B96E01" w:rsidRPr="00B96E01" w:rsidRDefault="00B96E01" w:rsidP="00B96E01">
      <w:pPr>
        <w:bidi/>
        <w:jc w:val="both"/>
        <w:rPr>
          <w:rFonts w:cs="David" w:hint="cs"/>
          <w:rtl/>
        </w:rPr>
      </w:pPr>
    </w:p>
    <w:p w14:paraId="077AE2F8" w14:textId="77777777" w:rsidR="00B96E01" w:rsidRPr="00B96E01" w:rsidRDefault="00B96E01" w:rsidP="00B96E01">
      <w:pPr>
        <w:bidi/>
        <w:jc w:val="both"/>
        <w:rPr>
          <w:rFonts w:cs="David" w:hint="cs"/>
          <w:rtl/>
        </w:rPr>
      </w:pPr>
      <w:r w:rsidRPr="00B96E01">
        <w:rPr>
          <w:rFonts w:cs="David" w:hint="cs"/>
          <w:u w:val="single"/>
          <w:rtl/>
        </w:rPr>
        <w:t>היו"ר דוד טל:</w:t>
      </w:r>
    </w:p>
    <w:p w14:paraId="1061F746" w14:textId="77777777" w:rsidR="00B96E01" w:rsidRPr="00B96E01" w:rsidRDefault="00B96E01" w:rsidP="00B96E01">
      <w:pPr>
        <w:bidi/>
        <w:jc w:val="both"/>
        <w:rPr>
          <w:rFonts w:cs="David" w:hint="cs"/>
          <w:rtl/>
        </w:rPr>
      </w:pPr>
    </w:p>
    <w:p w14:paraId="1957EE3B" w14:textId="77777777" w:rsidR="00B96E01" w:rsidRPr="00B96E01" w:rsidRDefault="00B96E01" w:rsidP="00B96E01">
      <w:pPr>
        <w:bidi/>
        <w:jc w:val="both"/>
        <w:rPr>
          <w:rFonts w:cs="David" w:hint="cs"/>
          <w:rtl/>
        </w:rPr>
      </w:pPr>
      <w:r w:rsidRPr="00B96E01">
        <w:rPr>
          <w:rFonts w:cs="David" w:hint="cs"/>
          <w:rtl/>
        </w:rPr>
        <w:tab/>
        <w:t xml:space="preserve">מה שנאמר לי שב-1977 הליכוד עלה לשלטון התיקון הזה הוא מ-1984. </w:t>
      </w:r>
    </w:p>
    <w:p w14:paraId="5D5B10F1" w14:textId="77777777" w:rsidR="00B96E01" w:rsidRPr="00B96E01" w:rsidRDefault="00B96E01" w:rsidP="00B96E01">
      <w:pPr>
        <w:bidi/>
        <w:jc w:val="both"/>
        <w:rPr>
          <w:rFonts w:cs="David" w:hint="cs"/>
          <w:rtl/>
        </w:rPr>
      </w:pPr>
    </w:p>
    <w:p w14:paraId="09A5E0A5"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3BA7CD6B" w14:textId="77777777" w:rsidR="00B96E01" w:rsidRPr="00B96E01" w:rsidRDefault="00B96E01" w:rsidP="00B96E01">
      <w:pPr>
        <w:bidi/>
        <w:jc w:val="both"/>
        <w:rPr>
          <w:rFonts w:cs="David" w:hint="cs"/>
          <w:u w:val="single"/>
          <w:rtl/>
        </w:rPr>
      </w:pPr>
    </w:p>
    <w:p w14:paraId="2F80538B" w14:textId="77777777" w:rsidR="00B96E01" w:rsidRPr="00B96E01" w:rsidRDefault="00B96E01" w:rsidP="00B96E01">
      <w:pPr>
        <w:bidi/>
        <w:jc w:val="both"/>
        <w:rPr>
          <w:rFonts w:cs="David" w:hint="cs"/>
          <w:rtl/>
        </w:rPr>
      </w:pPr>
      <w:r w:rsidRPr="00B96E01">
        <w:rPr>
          <w:rFonts w:cs="David" w:hint="cs"/>
          <w:rtl/>
        </w:rPr>
        <w:tab/>
        <w:t xml:space="preserve"> ב-84, אחרי 7 שנות ליכוד נבחר שמעון פרס לראש ממשלה בממשלת אחדות. </w:t>
      </w:r>
    </w:p>
    <w:p w14:paraId="6911D4E2" w14:textId="77777777" w:rsidR="00B96E01" w:rsidRPr="00B96E01" w:rsidRDefault="00B96E01" w:rsidP="00B96E01">
      <w:pPr>
        <w:bidi/>
        <w:jc w:val="both"/>
        <w:rPr>
          <w:rFonts w:cs="David" w:hint="cs"/>
          <w:rtl/>
        </w:rPr>
      </w:pPr>
    </w:p>
    <w:p w14:paraId="6C20D6B0" w14:textId="77777777" w:rsidR="00B96E01" w:rsidRPr="00B96E01" w:rsidRDefault="00B96E01" w:rsidP="00B96E01">
      <w:pPr>
        <w:bidi/>
        <w:jc w:val="both"/>
        <w:rPr>
          <w:rFonts w:cs="David" w:hint="cs"/>
          <w:rtl/>
        </w:rPr>
      </w:pPr>
      <w:r w:rsidRPr="00B96E01">
        <w:rPr>
          <w:rFonts w:cs="David" w:hint="cs"/>
          <w:u w:val="single"/>
          <w:rtl/>
        </w:rPr>
        <w:t>היו"ר דוד טל:</w:t>
      </w:r>
    </w:p>
    <w:p w14:paraId="42D9100E" w14:textId="77777777" w:rsidR="00B96E01" w:rsidRPr="00B96E01" w:rsidRDefault="00B96E01" w:rsidP="00B96E01">
      <w:pPr>
        <w:bidi/>
        <w:jc w:val="both"/>
        <w:rPr>
          <w:rFonts w:cs="David" w:hint="cs"/>
          <w:rtl/>
        </w:rPr>
      </w:pPr>
    </w:p>
    <w:p w14:paraId="1C49B524" w14:textId="77777777" w:rsidR="00B96E01" w:rsidRPr="00B96E01" w:rsidRDefault="00B96E01" w:rsidP="00B96E01">
      <w:pPr>
        <w:bidi/>
        <w:jc w:val="both"/>
        <w:rPr>
          <w:rFonts w:cs="David" w:hint="cs"/>
          <w:rtl/>
        </w:rPr>
      </w:pPr>
      <w:r w:rsidRPr="00B96E01">
        <w:rPr>
          <w:rFonts w:cs="David" w:hint="cs"/>
          <w:rtl/>
        </w:rPr>
        <w:tab/>
        <w:t xml:space="preserve">אמרתי, בגלל העוצמה וההשפעה והיכולת של מפא"י ההיסטורית על הליכוד, הליכוד לא עמד בלחצים.  </w:t>
      </w:r>
    </w:p>
    <w:p w14:paraId="52B6E791" w14:textId="77777777" w:rsidR="00B96E01" w:rsidRPr="00B96E01" w:rsidRDefault="00B96E01" w:rsidP="00B96E01">
      <w:pPr>
        <w:bidi/>
        <w:jc w:val="both"/>
        <w:rPr>
          <w:rFonts w:cs="David" w:hint="cs"/>
          <w:rtl/>
        </w:rPr>
      </w:pPr>
    </w:p>
    <w:p w14:paraId="4DDE7613" w14:textId="77777777" w:rsidR="00B96E01" w:rsidRPr="00B96E01" w:rsidRDefault="00B96E01" w:rsidP="00B96E01">
      <w:pPr>
        <w:pStyle w:val="Heading5"/>
        <w:rPr>
          <w:rFonts w:hint="cs"/>
          <w:sz w:val="24"/>
          <w:rtl/>
        </w:rPr>
      </w:pPr>
      <w:r w:rsidRPr="00B96E01">
        <w:rPr>
          <w:rFonts w:hint="cs"/>
          <w:sz w:val="24"/>
          <w:u w:val="single"/>
          <w:rtl/>
        </w:rPr>
        <w:t xml:space="preserve">אביגדור </w:t>
      </w:r>
      <w:proofErr w:type="spellStart"/>
      <w:r w:rsidRPr="00B96E01">
        <w:rPr>
          <w:rFonts w:hint="cs"/>
          <w:sz w:val="24"/>
          <w:u w:val="single"/>
          <w:rtl/>
        </w:rPr>
        <w:t>יצחקי</w:t>
      </w:r>
      <w:proofErr w:type="spellEnd"/>
      <w:r w:rsidRPr="00B96E01">
        <w:rPr>
          <w:rFonts w:hint="cs"/>
          <w:sz w:val="24"/>
          <w:u w:val="single"/>
          <w:rtl/>
        </w:rPr>
        <w:t>:</w:t>
      </w:r>
    </w:p>
    <w:p w14:paraId="6A648CEB" w14:textId="77777777" w:rsidR="00B96E01" w:rsidRPr="00B96E01" w:rsidRDefault="00B96E01" w:rsidP="00B96E01">
      <w:pPr>
        <w:pStyle w:val="Heading5"/>
        <w:rPr>
          <w:rFonts w:hint="cs"/>
          <w:sz w:val="24"/>
          <w:rtl/>
        </w:rPr>
      </w:pPr>
    </w:p>
    <w:p w14:paraId="2E7F014B" w14:textId="77777777" w:rsidR="00B96E01" w:rsidRPr="00B96E01" w:rsidRDefault="00B96E01" w:rsidP="00B96E01">
      <w:pPr>
        <w:bidi/>
        <w:jc w:val="both"/>
        <w:rPr>
          <w:rFonts w:cs="David" w:hint="cs"/>
          <w:rtl/>
        </w:rPr>
      </w:pPr>
      <w:r w:rsidRPr="00B96E01">
        <w:rPr>
          <w:rFonts w:cs="David" w:hint="cs"/>
          <w:rtl/>
        </w:rPr>
        <w:tab/>
        <w:t xml:space="preserve"> גם אם הדברים כתובים, מאחר ולפי דעתי הם נוגדים את החוק, אי אפשר להכניס בתקנות דברים שנוגדים את החוק היבש ולו בשביל להכניס אותם ולו בשביל מראית עין. אני חושב שצריך למחוק את הסעיף הזה.</w:t>
      </w:r>
    </w:p>
    <w:p w14:paraId="59615FA1" w14:textId="77777777" w:rsidR="00B96E01" w:rsidRPr="00B96E01" w:rsidRDefault="00B96E01" w:rsidP="00B96E01">
      <w:pPr>
        <w:bidi/>
        <w:jc w:val="both"/>
        <w:rPr>
          <w:rFonts w:cs="David" w:hint="cs"/>
          <w:rtl/>
        </w:rPr>
      </w:pPr>
    </w:p>
    <w:p w14:paraId="079E84F9" w14:textId="77777777" w:rsidR="00B96E01" w:rsidRPr="00B96E01" w:rsidRDefault="00B96E01" w:rsidP="00B96E01">
      <w:pPr>
        <w:bidi/>
        <w:jc w:val="both"/>
        <w:rPr>
          <w:rFonts w:cs="David" w:hint="cs"/>
          <w:rtl/>
        </w:rPr>
      </w:pPr>
      <w:r w:rsidRPr="00B96E01">
        <w:rPr>
          <w:rFonts w:cs="David" w:hint="cs"/>
          <w:u w:val="single"/>
          <w:rtl/>
        </w:rPr>
        <w:t>היו"ר דוד טל:</w:t>
      </w:r>
    </w:p>
    <w:p w14:paraId="676003FF" w14:textId="77777777" w:rsidR="00B96E01" w:rsidRPr="00B96E01" w:rsidRDefault="00B96E01" w:rsidP="00B96E01">
      <w:pPr>
        <w:bidi/>
        <w:jc w:val="both"/>
        <w:rPr>
          <w:rFonts w:cs="David" w:hint="cs"/>
          <w:rtl/>
        </w:rPr>
      </w:pPr>
    </w:p>
    <w:p w14:paraId="698628AC" w14:textId="77777777" w:rsidR="00B96E01" w:rsidRPr="00B96E01" w:rsidRDefault="00B96E01" w:rsidP="00B96E01">
      <w:pPr>
        <w:bidi/>
        <w:jc w:val="both"/>
        <w:rPr>
          <w:rFonts w:cs="David" w:hint="cs"/>
          <w:rtl/>
        </w:rPr>
      </w:pPr>
      <w:r w:rsidRPr="00B96E01">
        <w:rPr>
          <w:rFonts w:cs="David" w:hint="cs"/>
          <w:rtl/>
        </w:rPr>
        <w:tab/>
        <w:t>אורי אריאל, אתה בעד למחוק את הסעיף?</w:t>
      </w:r>
    </w:p>
    <w:p w14:paraId="5AD342EC" w14:textId="77777777" w:rsidR="00B96E01" w:rsidRPr="00B96E01" w:rsidRDefault="00B96E01" w:rsidP="00B96E01">
      <w:pPr>
        <w:bidi/>
        <w:jc w:val="both"/>
        <w:rPr>
          <w:rFonts w:cs="David" w:hint="cs"/>
          <w:rtl/>
        </w:rPr>
      </w:pPr>
    </w:p>
    <w:p w14:paraId="75BB3BE9" w14:textId="77777777" w:rsidR="00B96E01" w:rsidRPr="00B96E01" w:rsidRDefault="00B96E01" w:rsidP="00B96E01">
      <w:pPr>
        <w:bidi/>
        <w:jc w:val="both"/>
        <w:rPr>
          <w:rFonts w:cs="David" w:hint="cs"/>
          <w:rtl/>
        </w:rPr>
      </w:pPr>
      <w:r w:rsidRPr="00B96E01">
        <w:rPr>
          <w:rFonts w:cs="David" w:hint="cs"/>
          <w:u w:val="single"/>
          <w:rtl/>
        </w:rPr>
        <w:t>אורי אריאל:</w:t>
      </w:r>
    </w:p>
    <w:p w14:paraId="2AF6543B" w14:textId="77777777" w:rsidR="00B96E01" w:rsidRPr="00B96E01" w:rsidRDefault="00B96E01" w:rsidP="00B96E01">
      <w:pPr>
        <w:bidi/>
        <w:jc w:val="both"/>
        <w:rPr>
          <w:rFonts w:cs="David" w:hint="cs"/>
          <w:rtl/>
        </w:rPr>
      </w:pPr>
    </w:p>
    <w:p w14:paraId="470A1534" w14:textId="77777777" w:rsidR="00B96E01" w:rsidRPr="00B96E01" w:rsidRDefault="00B96E01" w:rsidP="00B96E01">
      <w:pPr>
        <w:bidi/>
        <w:jc w:val="both"/>
        <w:rPr>
          <w:rFonts w:cs="David" w:hint="cs"/>
          <w:rtl/>
        </w:rPr>
      </w:pPr>
      <w:r w:rsidRPr="00B96E01">
        <w:rPr>
          <w:rFonts w:cs="David" w:hint="cs"/>
          <w:rtl/>
        </w:rPr>
        <w:tab/>
        <w:t xml:space="preserve"> לא. </w:t>
      </w:r>
    </w:p>
    <w:p w14:paraId="68DC4773" w14:textId="77777777" w:rsidR="00B96E01" w:rsidRPr="00B96E01" w:rsidRDefault="00B96E01" w:rsidP="00B96E01">
      <w:pPr>
        <w:bidi/>
        <w:jc w:val="both"/>
        <w:rPr>
          <w:rFonts w:cs="David" w:hint="cs"/>
          <w:rtl/>
        </w:rPr>
      </w:pPr>
    </w:p>
    <w:p w14:paraId="65AE05A1" w14:textId="77777777" w:rsidR="00B96E01" w:rsidRPr="00B96E01" w:rsidRDefault="00B96E01" w:rsidP="00B96E01">
      <w:pPr>
        <w:bidi/>
        <w:jc w:val="both"/>
        <w:rPr>
          <w:rFonts w:cs="David" w:hint="cs"/>
          <w:rtl/>
        </w:rPr>
      </w:pPr>
      <w:r w:rsidRPr="00B96E01">
        <w:rPr>
          <w:rFonts w:cs="David" w:hint="cs"/>
          <w:u w:val="single"/>
          <w:rtl/>
        </w:rPr>
        <w:t>דוד טל:</w:t>
      </w:r>
    </w:p>
    <w:p w14:paraId="601ADF2F" w14:textId="77777777" w:rsidR="00B96E01" w:rsidRPr="00B96E01" w:rsidRDefault="00B96E01" w:rsidP="00B96E01">
      <w:pPr>
        <w:bidi/>
        <w:jc w:val="both"/>
        <w:rPr>
          <w:rFonts w:cs="David" w:hint="cs"/>
          <w:rtl/>
        </w:rPr>
      </w:pPr>
    </w:p>
    <w:p w14:paraId="01F0E4EC" w14:textId="77777777" w:rsidR="00B96E01" w:rsidRPr="00B96E01" w:rsidRDefault="00B96E01" w:rsidP="00B96E01">
      <w:pPr>
        <w:bidi/>
        <w:jc w:val="both"/>
        <w:rPr>
          <w:rFonts w:cs="David" w:hint="cs"/>
          <w:rtl/>
        </w:rPr>
      </w:pPr>
      <w:r w:rsidRPr="00B96E01">
        <w:rPr>
          <w:rFonts w:cs="David" w:hint="cs"/>
          <w:rtl/>
        </w:rPr>
        <w:tab/>
        <w:t xml:space="preserve"> וחבר הכנסת גדעון סער?</w:t>
      </w:r>
    </w:p>
    <w:p w14:paraId="118AD2DB" w14:textId="77777777" w:rsidR="00B96E01" w:rsidRPr="00B96E01" w:rsidRDefault="00B96E01" w:rsidP="00B96E01">
      <w:pPr>
        <w:bidi/>
        <w:jc w:val="both"/>
        <w:rPr>
          <w:rFonts w:cs="David" w:hint="cs"/>
          <w:u w:val="single"/>
          <w:rtl/>
        </w:rPr>
      </w:pPr>
    </w:p>
    <w:p w14:paraId="15C7D9FB"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2F022210" w14:textId="77777777" w:rsidR="00B96E01" w:rsidRPr="00B96E01" w:rsidRDefault="00B96E01" w:rsidP="00B96E01">
      <w:pPr>
        <w:bidi/>
        <w:jc w:val="both"/>
        <w:rPr>
          <w:rFonts w:cs="David" w:hint="cs"/>
          <w:u w:val="single"/>
          <w:rtl/>
        </w:rPr>
      </w:pPr>
    </w:p>
    <w:p w14:paraId="7FE19C45" w14:textId="77777777" w:rsidR="00B96E01" w:rsidRPr="00B96E01" w:rsidRDefault="00B96E01" w:rsidP="00B96E01">
      <w:pPr>
        <w:bidi/>
        <w:jc w:val="both"/>
        <w:rPr>
          <w:rFonts w:cs="David" w:hint="cs"/>
          <w:rtl/>
        </w:rPr>
      </w:pPr>
      <w:r w:rsidRPr="00B96E01">
        <w:rPr>
          <w:rFonts w:cs="David" w:hint="cs"/>
          <w:rtl/>
        </w:rPr>
        <w:tab/>
        <w:t xml:space="preserve"> אני חייב לשאול את היועצת המשפטית, בהנחה שנשאיר את הסעיף על כנו, האם מה שאומר ח"כ </w:t>
      </w:r>
      <w:proofErr w:type="spellStart"/>
      <w:r w:rsidRPr="00B96E01">
        <w:rPr>
          <w:rFonts w:cs="David" w:hint="cs"/>
          <w:rtl/>
        </w:rPr>
        <w:t>יצחקי</w:t>
      </w:r>
      <w:proofErr w:type="spellEnd"/>
      <w:r w:rsidRPr="00B96E01">
        <w:rPr>
          <w:rFonts w:cs="David" w:hint="cs"/>
          <w:rtl/>
        </w:rPr>
        <w:t xml:space="preserve"> אין בו טעם, דהיינו שמתן כזה ללא קריטריונים הוא בכלל בלתי חוקי מצד הגוף הנותן. </w:t>
      </w:r>
    </w:p>
    <w:p w14:paraId="0D3508D1" w14:textId="77777777" w:rsidR="00B96E01" w:rsidRPr="00B96E01" w:rsidRDefault="00B96E01" w:rsidP="00B96E01">
      <w:pPr>
        <w:bidi/>
        <w:jc w:val="both"/>
        <w:rPr>
          <w:rFonts w:cs="David" w:hint="cs"/>
          <w:rtl/>
        </w:rPr>
      </w:pPr>
    </w:p>
    <w:p w14:paraId="469FF63E"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01B68AD5" w14:textId="77777777" w:rsidR="00B96E01" w:rsidRPr="00B96E01" w:rsidRDefault="00B96E01" w:rsidP="00B96E01">
      <w:pPr>
        <w:bidi/>
        <w:jc w:val="both"/>
        <w:rPr>
          <w:rFonts w:cs="David" w:hint="cs"/>
          <w:rtl/>
        </w:rPr>
      </w:pPr>
    </w:p>
    <w:p w14:paraId="52F8CCD8" w14:textId="77777777" w:rsidR="00B96E01" w:rsidRPr="00B96E01" w:rsidRDefault="00B96E01" w:rsidP="00B96E01">
      <w:pPr>
        <w:bidi/>
        <w:jc w:val="both"/>
        <w:rPr>
          <w:rFonts w:cs="David" w:hint="cs"/>
          <w:rtl/>
        </w:rPr>
      </w:pPr>
      <w:r w:rsidRPr="00B96E01">
        <w:rPr>
          <w:rFonts w:cs="David" w:hint="cs"/>
          <w:rtl/>
        </w:rPr>
        <w:tab/>
        <w:t xml:space="preserve">השאלה היא טובה, צריך לחשוב על דוגמא. יכול להיות שיהיה עניין בלתי חוקי בגוף הנותן אבל אנחנו פונים לחבר הכנסת ואומרים לו: </w:t>
      </w:r>
      <w:r w:rsidRPr="00B96E01">
        <w:rPr>
          <w:rFonts w:cs="David" w:hint="cs"/>
          <w:b/>
          <w:bCs/>
          <w:rtl/>
        </w:rPr>
        <w:t>אתה</w:t>
      </w:r>
      <w:r w:rsidRPr="00B96E01">
        <w:rPr>
          <w:rFonts w:cs="David" w:hint="cs"/>
          <w:rtl/>
        </w:rPr>
        <w:t xml:space="preserve"> אל תקבל. </w:t>
      </w:r>
    </w:p>
    <w:p w14:paraId="2DD74E8B" w14:textId="77777777" w:rsidR="00B96E01" w:rsidRPr="00B96E01" w:rsidRDefault="00B96E01" w:rsidP="00B96E01">
      <w:pPr>
        <w:bidi/>
        <w:jc w:val="both"/>
        <w:rPr>
          <w:rFonts w:cs="David" w:hint="cs"/>
          <w:rtl/>
        </w:rPr>
      </w:pPr>
    </w:p>
    <w:p w14:paraId="37ECED55"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1759B09F" w14:textId="77777777" w:rsidR="00B96E01" w:rsidRPr="00B96E01" w:rsidRDefault="00B96E01" w:rsidP="00B96E01">
      <w:pPr>
        <w:bidi/>
        <w:jc w:val="both"/>
        <w:rPr>
          <w:rFonts w:cs="David" w:hint="cs"/>
          <w:u w:val="single"/>
          <w:rtl/>
        </w:rPr>
      </w:pPr>
    </w:p>
    <w:p w14:paraId="66D975F6" w14:textId="77777777" w:rsidR="00B96E01" w:rsidRPr="00B96E01" w:rsidRDefault="00B96E01" w:rsidP="00B96E01">
      <w:pPr>
        <w:bidi/>
        <w:jc w:val="both"/>
        <w:rPr>
          <w:rFonts w:cs="David" w:hint="cs"/>
          <w:rtl/>
        </w:rPr>
      </w:pPr>
      <w:r w:rsidRPr="00B96E01">
        <w:rPr>
          <w:rFonts w:cs="David" w:hint="cs"/>
          <w:rtl/>
        </w:rPr>
        <w:tab/>
        <w:t xml:space="preserve"> לי זה לא מפריע שהסעיף יהיה. </w:t>
      </w:r>
    </w:p>
    <w:p w14:paraId="3F8F5308" w14:textId="77777777" w:rsidR="00B96E01" w:rsidRPr="00B96E01" w:rsidRDefault="00B96E01" w:rsidP="00B96E01">
      <w:pPr>
        <w:bidi/>
        <w:jc w:val="both"/>
        <w:rPr>
          <w:rFonts w:cs="David" w:hint="cs"/>
          <w:rtl/>
        </w:rPr>
      </w:pPr>
    </w:p>
    <w:p w14:paraId="78712CA0" w14:textId="77777777" w:rsidR="00B96E01" w:rsidRPr="00B96E01" w:rsidRDefault="00B96E01" w:rsidP="00B96E01">
      <w:pPr>
        <w:bidi/>
        <w:jc w:val="both"/>
        <w:rPr>
          <w:rFonts w:cs="David" w:hint="cs"/>
          <w:rtl/>
        </w:rPr>
      </w:pPr>
      <w:r w:rsidRPr="00B96E01">
        <w:rPr>
          <w:rFonts w:cs="David" w:hint="cs"/>
          <w:u w:val="single"/>
          <w:rtl/>
        </w:rPr>
        <w:t>אורי אריאל:</w:t>
      </w:r>
    </w:p>
    <w:p w14:paraId="28C9E459" w14:textId="77777777" w:rsidR="00B96E01" w:rsidRPr="00B96E01" w:rsidRDefault="00B96E01" w:rsidP="00B96E01">
      <w:pPr>
        <w:bidi/>
        <w:jc w:val="both"/>
        <w:rPr>
          <w:rFonts w:cs="David" w:hint="cs"/>
          <w:rtl/>
        </w:rPr>
      </w:pPr>
    </w:p>
    <w:p w14:paraId="6449E54C" w14:textId="77777777" w:rsidR="00B96E01" w:rsidRPr="00B96E01" w:rsidRDefault="00B96E01" w:rsidP="00B96E01">
      <w:pPr>
        <w:bidi/>
        <w:jc w:val="both"/>
        <w:rPr>
          <w:rFonts w:cs="David" w:hint="cs"/>
          <w:rtl/>
        </w:rPr>
      </w:pPr>
      <w:r w:rsidRPr="00B96E01">
        <w:rPr>
          <w:rFonts w:cs="David" w:hint="cs"/>
          <w:rtl/>
        </w:rPr>
        <w:tab/>
        <w:t xml:space="preserve"> היות והסעיף קיים, ההורדה היא לא מצווה גדולה. </w:t>
      </w:r>
    </w:p>
    <w:p w14:paraId="01EE92F1" w14:textId="77777777" w:rsidR="00B96E01" w:rsidRPr="00B96E01" w:rsidRDefault="00B96E01" w:rsidP="00B96E01">
      <w:pPr>
        <w:bidi/>
        <w:jc w:val="both"/>
        <w:rPr>
          <w:rFonts w:cs="David" w:hint="cs"/>
          <w:rtl/>
        </w:rPr>
      </w:pPr>
    </w:p>
    <w:p w14:paraId="3887E478"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50549CEC" w14:textId="77777777" w:rsidR="00B96E01" w:rsidRPr="00B96E01" w:rsidRDefault="00B96E01" w:rsidP="00B96E01">
      <w:pPr>
        <w:bidi/>
        <w:jc w:val="both"/>
        <w:rPr>
          <w:rFonts w:cs="David" w:hint="cs"/>
          <w:u w:val="single"/>
          <w:rtl/>
        </w:rPr>
      </w:pPr>
    </w:p>
    <w:p w14:paraId="5914E598" w14:textId="77777777" w:rsidR="00B96E01" w:rsidRPr="00B96E01" w:rsidRDefault="00B96E01" w:rsidP="00B96E01">
      <w:pPr>
        <w:bidi/>
        <w:jc w:val="both"/>
        <w:rPr>
          <w:rFonts w:cs="David" w:hint="cs"/>
          <w:rtl/>
        </w:rPr>
      </w:pPr>
      <w:r w:rsidRPr="00B96E01">
        <w:rPr>
          <w:rFonts w:cs="David" w:hint="cs"/>
          <w:rtl/>
        </w:rPr>
        <w:tab/>
        <w:t xml:space="preserve"> </w:t>
      </w:r>
      <w:proofErr w:type="spellStart"/>
      <w:r w:rsidRPr="00B96E01">
        <w:rPr>
          <w:rFonts w:cs="David" w:hint="cs"/>
          <w:rtl/>
        </w:rPr>
        <w:t>מעלין</w:t>
      </w:r>
      <w:proofErr w:type="spellEnd"/>
      <w:r w:rsidRPr="00B96E01">
        <w:rPr>
          <w:rFonts w:cs="David" w:hint="cs"/>
          <w:rtl/>
        </w:rPr>
        <w:t xml:space="preserve"> בקודש ואין </w:t>
      </w:r>
      <w:proofErr w:type="spellStart"/>
      <w:r w:rsidRPr="00B96E01">
        <w:rPr>
          <w:rFonts w:cs="David" w:hint="cs"/>
          <w:rtl/>
        </w:rPr>
        <w:t>מורידין</w:t>
      </w:r>
      <w:proofErr w:type="spellEnd"/>
      <w:r w:rsidRPr="00B96E01">
        <w:rPr>
          <w:rFonts w:cs="David" w:hint="cs"/>
          <w:rtl/>
        </w:rPr>
        <w:t>, נכון?</w:t>
      </w:r>
    </w:p>
    <w:p w14:paraId="11B8EC96" w14:textId="77777777" w:rsidR="00B96E01" w:rsidRPr="00B96E01" w:rsidRDefault="00B96E01" w:rsidP="00B96E01">
      <w:pPr>
        <w:bidi/>
        <w:jc w:val="both"/>
        <w:rPr>
          <w:rFonts w:cs="David" w:hint="cs"/>
          <w:rtl/>
        </w:rPr>
      </w:pPr>
    </w:p>
    <w:p w14:paraId="7E58ED56" w14:textId="77777777" w:rsidR="00B96E01" w:rsidRPr="00B96E01" w:rsidRDefault="00B96E01" w:rsidP="00B96E01">
      <w:pPr>
        <w:bidi/>
        <w:jc w:val="both"/>
        <w:rPr>
          <w:rFonts w:cs="David" w:hint="cs"/>
          <w:rtl/>
        </w:rPr>
      </w:pPr>
      <w:r w:rsidRPr="00B96E01">
        <w:rPr>
          <w:rFonts w:cs="David" w:hint="cs"/>
          <w:u w:val="single"/>
          <w:rtl/>
        </w:rPr>
        <w:t>היו"ר דוד טל:</w:t>
      </w:r>
    </w:p>
    <w:p w14:paraId="3495FAF2" w14:textId="77777777" w:rsidR="00B96E01" w:rsidRPr="00B96E01" w:rsidRDefault="00B96E01" w:rsidP="00B96E01">
      <w:pPr>
        <w:bidi/>
        <w:jc w:val="both"/>
        <w:rPr>
          <w:rFonts w:cs="David" w:hint="cs"/>
          <w:rtl/>
        </w:rPr>
      </w:pPr>
    </w:p>
    <w:p w14:paraId="78C8F5BF" w14:textId="77777777" w:rsidR="00B96E01" w:rsidRPr="00B96E01" w:rsidRDefault="00B96E01" w:rsidP="00B96E01">
      <w:pPr>
        <w:bidi/>
        <w:jc w:val="both"/>
        <w:rPr>
          <w:rFonts w:cs="David" w:hint="cs"/>
          <w:rtl/>
        </w:rPr>
      </w:pPr>
      <w:r w:rsidRPr="00B96E01">
        <w:rPr>
          <w:rFonts w:cs="David" w:hint="cs"/>
          <w:rtl/>
        </w:rPr>
        <w:tab/>
        <w:t xml:space="preserve">אבל הדוגמא שאביגדור </w:t>
      </w:r>
      <w:proofErr w:type="spellStart"/>
      <w:r w:rsidRPr="00B96E01">
        <w:rPr>
          <w:rFonts w:cs="David" w:hint="cs"/>
          <w:rtl/>
        </w:rPr>
        <w:t>יצחקי</w:t>
      </w:r>
      <w:proofErr w:type="spellEnd"/>
      <w:r w:rsidRPr="00B96E01">
        <w:rPr>
          <w:rFonts w:cs="David" w:hint="cs"/>
          <w:rtl/>
        </w:rPr>
        <w:t xml:space="preserve"> נתן היא דוגמא טובה. זה כמו שאני מניח שלא נמצא כאן שחבר הכנסת לא יקבל מראש עירייה או מראש ממ"י או מראש רשות כזו או אחרת טובת הנאה בסדרי גודל כאלה שעולים על 200 שקלים. אנחנו לא רושמים את זה. אלה דברים שמובנים מאליהם אבל אם רוב החברים פה בעד להשאיר אז נשאיר את זה. בסדר, אנחנו משאירים את זה ומתקדמים הלאה. </w:t>
      </w:r>
    </w:p>
    <w:p w14:paraId="50888670" w14:textId="77777777" w:rsidR="00B96E01" w:rsidRPr="00B96E01" w:rsidRDefault="00B96E01" w:rsidP="00B96E01">
      <w:pPr>
        <w:bidi/>
        <w:jc w:val="both"/>
        <w:rPr>
          <w:rFonts w:cs="David" w:hint="cs"/>
          <w:rtl/>
        </w:rPr>
      </w:pPr>
    </w:p>
    <w:p w14:paraId="209A5FD0"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5D5A8255" w14:textId="77777777" w:rsidR="00B96E01" w:rsidRPr="00B96E01" w:rsidRDefault="00B96E01" w:rsidP="00B96E01">
      <w:pPr>
        <w:bidi/>
        <w:jc w:val="both"/>
        <w:rPr>
          <w:rFonts w:cs="David" w:hint="cs"/>
          <w:rtl/>
        </w:rPr>
      </w:pPr>
    </w:p>
    <w:p w14:paraId="7446D390" w14:textId="77777777" w:rsidR="00B96E01" w:rsidRPr="00B96E01" w:rsidRDefault="00B96E01" w:rsidP="00B96E01">
      <w:pPr>
        <w:bidi/>
        <w:jc w:val="both"/>
        <w:rPr>
          <w:rFonts w:cs="David" w:hint="cs"/>
          <w:rtl/>
        </w:rPr>
      </w:pPr>
      <w:r w:rsidRPr="00B96E01">
        <w:rPr>
          <w:rFonts w:cs="David" w:hint="cs"/>
          <w:rtl/>
        </w:rPr>
        <w:tab/>
        <w:t xml:space="preserve">אנחנו חוזרים לפרק המתנות. דנו בו עד סעיף 50 עם שינויים שהוכנסו לנוסח. הוגדרה מהי מתנה אסורה, מה לא ייחשב מתנה. סעיף 51 עוסק בנושא החזרת מתנה אסורה. אני מזכירה שכל הפרק הזה משקף הוראות שקיימות גם בכללי האתיקה היום אבל גם בחוק שירות הציבור מתנות שחל על חברי הכנסת. </w:t>
      </w:r>
    </w:p>
    <w:p w14:paraId="5C2F2F9A" w14:textId="77777777" w:rsidR="00B96E01" w:rsidRPr="00B96E01" w:rsidRDefault="00B96E01" w:rsidP="00B96E01">
      <w:pPr>
        <w:bidi/>
        <w:jc w:val="both"/>
        <w:rPr>
          <w:rFonts w:cs="David" w:hint="cs"/>
          <w:rtl/>
        </w:rPr>
      </w:pPr>
    </w:p>
    <w:p w14:paraId="1941FD31" w14:textId="77777777" w:rsidR="00B96E01" w:rsidRPr="00B96E01" w:rsidRDefault="00B96E01" w:rsidP="00B96E01">
      <w:pPr>
        <w:bidi/>
        <w:jc w:val="both"/>
        <w:rPr>
          <w:rFonts w:cs="David" w:hint="cs"/>
          <w:u w:val="single"/>
          <w:rtl/>
        </w:rPr>
      </w:pPr>
    </w:p>
    <w:p w14:paraId="139AF6E7" w14:textId="77777777" w:rsidR="00B96E01" w:rsidRPr="00B96E01" w:rsidRDefault="00B96E01" w:rsidP="00B96E01">
      <w:pPr>
        <w:bidi/>
        <w:jc w:val="both"/>
        <w:rPr>
          <w:rFonts w:cs="David" w:hint="cs"/>
          <w:u w:val="single"/>
          <w:rtl/>
        </w:rPr>
      </w:pPr>
    </w:p>
    <w:p w14:paraId="3AFEB4F0" w14:textId="77777777" w:rsidR="00B96E01" w:rsidRPr="00B96E01" w:rsidRDefault="00B96E01" w:rsidP="00B96E01">
      <w:pPr>
        <w:bidi/>
        <w:jc w:val="both"/>
        <w:rPr>
          <w:rFonts w:cs="David" w:hint="cs"/>
          <w:rtl/>
        </w:rPr>
      </w:pPr>
      <w:r w:rsidRPr="00B96E01">
        <w:rPr>
          <w:rFonts w:cs="David" w:hint="cs"/>
          <w:u w:val="single"/>
          <w:rtl/>
        </w:rPr>
        <w:t>היו"ר דוד טל:</w:t>
      </w:r>
    </w:p>
    <w:p w14:paraId="58703DCB" w14:textId="77777777" w:rsidR="00B96E01" w:rsidRPr="00B96E01" w:rsidRDefault="00B96E01" w:rsidP="00B96E01">
      <w:pPr>
        <w:bidi/>
        <w:jc w:val="both"/>
        <w:rPr>
          <w:rFonts w:cs="David" w:hint="cs"/>
          <w:rtl/>
        </w:rPr>
      </w:pPr>
    </w:p>
    <w:p w14:paraId="64FF7015" w14:textId="77777777" w:rsidR="00B96E01" w:rsidRPr="00B96E01" w:rsidRDefault="00B96E01" w:rsidP="00B96E01">
      <w:pPr>
        <w:bidi/>
        <w:jc w:val="both"/>
        <w:rPr>
          <w:rFonts w:cs="David" w:hint="cs"/>
          <w:rtl/>
        </w:rPr>
      </w:pPr>
      <w:r w:rsidRPr="00B96E01">
        <w:rPr>
          <w:rFonts w:cs="David" w:hint="cs"/>
          <w:rtl/>
        </w:rPr>
        <w:tab/>
        <w:t xml:space="preserve"> אישרנו את סעיף 50?</w:t>
      </w:r>
    </w:p>
    <w:p w14:paraId="367BBF94" w14:textId="77777777" w:rsidR="00B96E01" w:rsidRPr="00B96E01" w:rsidRDefault="00B96E01" w:rsidP="00B96E01">
      <w:pPr>
        <w:bidi/>
        <w:jc w:val="both"/>
        <w:rPr>
          <w:rFonts w:cs="David" w:hint="cs"/>
          <w:rtl/>
        </w:rPr>
      </w:pPr>
    </w:p>
    <w:p w14:paraId="44716476"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4D27D896" w14:textId="77777777" w:rsidR="00B96E01" w:rsidRPr="00B96E01" w:rsidRDefault="00B96E01" w:rsidP="00B96E01">
      <w:pPr>
        <w:bidi/>
        <w:jc w:val="both"/>
        <w:rPr>
          <w:rFonts w:cs="David" w:hint="cs"/>
          <w:u w:val="single"/>
          <w:rtl/>
        </w:rPr>
      </w:pPr>
    </w:p>
    <w:p w14:paraId="0CACC48B" w14:textId="77777777" w:rsidR="00B96E01" w:rsidRPr="00B96E01" w:rsidRDefault="00B96E01" w:rsidP="00B96E01">
      <w:pPr>
        <w:bidi/>
        <w:jc w:val="both"/>
        <w:rPr>
          <w:rFonts w:cs="David" w:hint="cs"/>
          <w:rtl/>
        </w:rPr>
      </w:pPr>
      <w:r w:rsidRPr="00B96E01">
        <w:rPr>
          <w:rFonts w:cs="David" w:hint="cs"/>
          <w:rtl/>
        </w:rPr>
        <w:tab/>
        <w:t>אישרנו בתיקונים.</w:t>
      </w:r>
    </w:p>
    <w:p w14:paraId="5AFCB800" w14:textId="77777777" w:rsidR="00B96E01" w:rsidRPr="00B96E01" w:rsidRDefault="00B96E01" w:rsidP="00B96E01">
      <w:pPr>
        <w:bidi/>
        <w:jc w:val="both"/>
        <w:rPr>
          <w:rFonts w:cs="David" w:hint="cs"/>
          <w:rtl/>
        </w:rPr>
      </w:pPr>
      <w:r w:rsidRPr="00B96E01">
        <w:rPr>
          <w:rFonts w:cs="David" w:hint="cs"/>
          <w:rtl/>
        </w:rPr>
        <w:t xml:space="preserve"> </w:t>
      </w:r>
    </w:p>
    <w:p w14:paraId="2C2BB7FC" w14:textId="77777777" w:rsidR="00B96E01" w:rsidRPr="00B96E01" w:rsidRDefault="00B96E01" w:rsidP="00B96E01">
      <w:pPr>
        <w:bidi/>
        <w:jc w:val="both"/>
        <w:rPr>
          <w:rFonts w:cs="David" w:hint="cs"/>
          <w:rtl/>
        </w:rPr>
      </w:pPr>
      <w:r w:rsidRPr="00B96E01">
        <w:rPr>
          <w:rFonts w:cs="David" w:hint="cs"/>
          <w:u w:val="single"/>
          <w:rtl/>
        </w:rPr>
        <w:t>היו"ר דוד טל:</w:t>
      </w:r>
    </w:p>
    <w:p w14:paraId="243E0C2D" w14:textId="77777777" w:rsidR="00B96E01" w:rsidRPr="00B96E01" w:rsidRDefault="00B96E01" w:rsidP="00B96E01">
      <w:pPr>
        <w:bidi/>
        <w:jc w:val="both"/>
        <w:rPr>
          <w:rFonts w:cs="David" w:hint="cs"/>
          <w:rtl/>
        </w:rPr>
      </w:pPr>
    </w:p>
    <w:p w14:paraId="7B65D4B7" w14:textId="77777777" w:rsidR="00B96E01" w:rsidRPr="00B96E01" w:rsidRDefault="00B96E01" w:rsidP="00B96E01">
      <w:pPr>
        <w:bidi/>
        <w:jc w:val="both"/>
        <w:rPr>
          <w:rFonts w:cs="David" w:hint="cs"/>
          <w:rtl/>
        </w:rPr>
      </w:pPr>
      <w:r w:rsidRPr="00B96E01">
        <w:rPr>
          <w:rFonts w:cs="David" w:hint="cs"/>
          <w:rtl/>
        </w:rPr>
        <w:tab/>
        <w:t xml:space="preserve">אנחנו בסעיף 51 </w:t>
      </w:r>
      <w:r w:rsidRPr="00B96E01">
        <w:rPr>
          <w:rFonts w:cs="David"/>
          <w:rtl/>
        </w:rPr>
        <w:t>–</w:t>
      </w:r>
      <w:r w:rsidRPr="00B96E01">
        <w:rPr>
          <w:rFonts w:cs="David" w:hint="cs"/>
          <w:rtl/>
        </w:rPr>
        <w:t xml:space="preserve"> החזרת מתנה אסורה. </w:t>
      </w:r>
    </w:p>
    <w:p w14:paraId="0C9E5D6E" w14:textId="77777777" w:rsidR="00B96E01" w:rsidRPr="00B96E01" w:rsidRDefault="00B96E01" w:rsidP="00B96E01">
      <w:pPr>
        <w:bidi/>
        <w:jc w:val="both"/>
        <w:rPr>
          <w:rFonts w:cs="David" w:hint="cs"/>
          <w:rtl/>
        </w:rPr>
      </w:pPr>
    </w:p>
    <w:p w14:paraId="3272FCA2"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0052AB1F" w14:textId="77777777" w:rsidR="00B96E01" w:rsidRPr="00B96E01" w:rsidRDefault="00B96E01" w:rsidP="00B96E01">
      <w:pPr>
        <w:bidi/>
        <w:jc w:val="both"/>
        <w:rPr>
          <w:rFonts w:cs="David" w:hint="cs"/>
          <w:rtl/>
        </w:rPr>
      </w:pPr>
    </w:p>
    <w:p w14:paraId="7E7B76AF" w14:textId="77777777" w:rsidR="00B96E01" w:rsidRPr="00B96E01" w:rsidRDefault="00B96E01" w:rsidP="00B96E01">
      <w:pPr>
        <w:bidi/>
        <w:jc w:val="both"/>
        <w:rPr>
          <w:rFonts w:cs="David" w:hint="cs"/>
          <w:rtl/>
        </w:rPr>
      </w:pPr>
      <w:r w:rsidRPr="00B96E01">
        <w:rPr>
          <w:rFonts w:cs="David" w:hint="cs"/>
          <w:rtl/>
        </w:rPr>
        <w:tab/>
        <w:t xml:space="preserve"> נקבע בסעיף 49 שחבר הכנסת לא יקבל מתנה שמוצעת לו בשל היותו חבר כנסת. זה הכלל המרכזי. קובע סעיף 51: חבר הכנסת שקיבל מתנה אסורה יחזירה מייד למי שנתנה. אם בנסיבות המקרה אין אפשרות להחזיר את המתנה למי שנתנה, או אין זה ראוי לעשות כן, ימסור ח"כ את המתנה לכנסת, באמצעות היועץ לאתיקה, בתוך 15 ימים מיום שנתקבלה או מיום שנודע לו עליה, והיא תקום לקניין הכנסת.  </w:t>
      </w:r>
    </w:p>
    <w:p w14:paraId="61852124" w14:textId="77777777" w:rsidR="00B96E01" w:rsidRPr="00B96E01" w:rsidRDefault="00B96E01" w:rsidP="00B96E01">
      <w:pPr>
        <w:bidi/>
        <w:jc w:val="both"/>
        <w:rPr>
          <w:rFonts w:cs="David" w:hint="cs"/>
          <w:rtl/>
        </w:rPr>
      </w:pPr>
    </w:p>
    <w:p w14:paraId="4B555D2F"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24E4BEA0" w14:textId="77777777" w:rsidR="00B96E01" w:rsidRPr="00B96E01" w:rsidRDefault="00B96E01" w:rsidP="00B96E01">
      <w:pPr>
        <w:bidi/>
        <w:jc w:val="both"/>
        <w:rPr>
          <w:rFonts w:cs="David" w:hint="cs"/>
          <w:u w:val="single"/>
          <w:rtl/>
        </w:rPr>
      </w:pPr>
    </w:p>
    <w:p w14:paraId="7671BED6" w14:textId="77777777" w:rsidR="00B96E01" w:rsidRPr="00B96E01" w:rsidRDefault="00B96E01" w:rsidP="00B96E01">
      <w:pPr>
        <w:bidi/>
        <w:jc w:val="both"/>
        <w:rPr>
          <w:rFonts w:cs="David" w:hint="cs"/>
          <w:rtl/>
        </w:rPr>
      </w:pPr>
      <w:r w:rsidRPr="00B96E01">
        <w:rPr>
          <w:rFonts w:cs="David" w:hint="cs"/>
          <w:rtl/>
        </w:rPr>
        <w:tab/>
        <w:t xml:space="preserve">אבל אין יועץ לאתיקה. </w:t>
      </w:r>
    </w:p>
    <w:p w14:paraId="04B31939" w14:textId="77777777" w:rsidR="00B96E01" w:rsidRPr="00B96E01" w:rsidRDefault="00B96E01" w:rsidP="00B96E01">
      <w:pPr>
        <w:bidi/>
        <w:jc w:val="both"/>
        <w:rPr>
          <w:rFonts w:cs="David" w:hint="cs"/>
          <w:rtl/>
        </w:rPr>
      </w:pPr>
    </w:p>
    <w:p w14:paraId="65DB4E63"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295B0C06" w14:textId="77777777" w:rsidR="00B96E01" w:rsidRPr="00B96E01" w:rsidRDefault="00B96E01" w:rsidP="00B96E01">
      <w:pPr>
        <w:bidi/>
        <w:jc w:val="both"/>
        <w:rPr>
          <w:rFonts w:cs="David" w:hint="cs"/>
          <w:rtl/>
        </w:rPr>
      </w:pPr>
    </w:p>
    <w:p w14:paraId="24E916C7" w14:textId="77777777" w:rsidR="00B96E01" w:rsidRPr="00B96E01" w:rsidRDefault="00B96E01" w:rsidP="00B96E01">
      <w:pPr>
        <w:bidi/>
        <w:jc w:val="both"/>
        <w:rPr>
          <w:rFonts w:cs="David" w:hint="cs"/>
          <w:rtl/>
        </w:rPr>
      </w:pPr>
      <w:r w:rsidRPr="00B96E01">
        <w:rPr>
          <w:rFonts w:cs="David" w:hint="cs"/>
          <w:rtl/>
        </w:rPr>
        <w:tab/>
        <w:t xml:space="preserve"> את המילים האלה נשאיר לדיון בעניין היועץ לאתיקה. </w:t>
      </w:r>
    </w:p>
    <w:p w14:paraId="1D1B868B" w14:textId="77777777" w:rsidR="00B96E01" w:rsidRPr="00B96E01" w:rsidRDefault="00B96E01" w:rsidP="00B96E01">
      <w:pPr>
        <w:bidi/>
        <w:jc w:val="both"/>
        <w:rPr>
          <w:rFonts w:cs="David" w:hint="cs"/>
          <w:rtl/>
        </w:rPr>
      </w:pPr>
    </w:p>
    <w:p w14:paraId="44054974"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19DFC182" w14:textId="77777777" w:rsidR="00B96E01" w:rsidRPr="00B96E01" w:rsidRDefault="00B96E01" w:rsidP="00B96E01">
      <w:pPr>
        <w:bidi/>
        <w:jc w:val="both"/>
        <w:rPr>
          <w:rFonts w:cs="David" w:hint="cs"/>
          <w:u w:val="single"/>
          <w:rtl/>
        </w:rPr>
      </w:pPr>
    </w:p>
    <w:p w14:paraId="380F4DF3" w14:textId="77777777" w:rsidR="00B96E01" w:rsidRPr="00B96E01" w:rsidRDefault="00B96E01" w:rsidP="00B96E01">
      <w:pPr>
        <w:bidi/>
        <w:jc w:val="both"/>
        <w:rPr>
          <w:rFonts w:cs="David" w:hint="cs"/>
          <w:rtl/>
        </w:rPr>
      </w:pPr>
      <w:r w:rsidRPr="00B96E01">
        <w:rPr>
          <w:rFonts w:cs="David" w:hint="cs"/>
          <w:rtl/>
        </w:rPr>
        <w:tab/>
        <w:t xml:space="preserve"> הוא חייב פיזית לקרוא לו כמו שליח לחדרו ולומר לו: הרי המתנה שקיבלתי ממיופה הכוח </w:t>
      </w:r>
      <w:proofErr w:type="spellStart"/>
      <w:r w:rsidRPr="00B96E01">
        <w:rPr>
          <w:rFonts w:cs="David" w:hint="cs"/>
          <w:rtl/>
        </w:rPr>
        <w:t>הטאווני</w:t>
      </w:r>
      <w:proofErr w:type="spellEnd"/>
      <w:r w:rsidRPr="00B96E01">
        <w:rPr>
          <w:rFonts w:cs="David" w:hint="cs"/>
          <w:rtl/>
        </w:rPr>
        <w:t xml:space="preserve">. </w:t>
      </w:r>
    </w:p>
    <w:p w14:paraId="3E2E462F" w14:textId="77777777" w:rsidR="00B96E01" w:rsidRPr="00B96E01" w:rsidRDefault="00B96E01" w:rsidP="00B96E01">
      <w:pPr>
        <w:bidi/>
        <w:jc w:val="both"/>
        <w:rPr>
          <w:rFonts w:cs="David" w:hint="cs"/>
          <w:rtl/>
        </w:rPr>
      </w:pPr>
    </w:p>
    <w:p w14:paraId="104749ED"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19EBBC34" w14:textId="77777777" w:rsidR="00B96E01" w:rsidRPr="00B96E01" w:rsidRDefault="00B96E01" w:rsidP="00B96E01">
      <w:pPr>
        <w:bidi/>
        <w:jc w:val="both"/>
        <w:rPr>
          <w:rFonts w:cs="David" w:hint="cs"/>
          <w:rtl/>
        </w:rPr>
      </w:pPr>
    </w:p>
    <w:p w14:paraId="039FC5BA" w14:textId="77777777" w:rsidR="00B96E01" w:rsidRPr="00B96E01" w:rsidRDefault="00B96E01" w:rsidP="00B96E01">
      <w:pPr>
        <w:bidi/>
        <w:jc w:val="both"/>
        <w:rPr>
          <w:rFonts w:cs="David" w:hint="cs"/>
          <w:rtl/>
        </w:rPr>
      </w:pPr>
      <w:r w:rsidRPr="00B96E01">
        <w:rPr>
          <w:rFonts w:cs="David" w:hint="cs"/>
          <w:rtl/>
        </w:rPr>
        <w:tab/>
        <w:t xml:space="preserve"> למען האמת, בדרך כלל היום חבר הכנסת הולכים ונותנים את המתנות שהם קיבלו. </w:t>
      </w:r>
    </w:p>
    <w:p w14:paraId="237111D7" w14:textId="77777777" w:rsidR="00B96E01" w:rsidRPr="00B96E01" w:rsidRDefault="00B96E01" w:rsidP="00B96E01">
      <w:pPr>
        <w:bidi/>
        <w:jc w:val="both"/>
        <w:rPr>
          <w:rFonts w:cs="David" w:hint="cs"/>
          <w:rtl/>
        </w:rPr>
      </w:pPr>
    </w:p>
    <w:p w14:paraId="43C63175" w14:textId="77777777" w:rsidR="00B96E01" w:rsidRPr="00B96E01" w:rsidRDefault="00B96E01" w:rsidP="00B96E01">
      <w:pPr>
        <w:bidi/>
        <w:jc w:val="both"/>
        <w:rPr>
          <w:rFonts w:cs="David" w:hint="cs"/>
          <w:rtl/>
        </w:rPr>
      </w:pPr>
      <w:r w:rsidRPr="00B96E01">
        <w:rPr>
          <w:rFonts w:cs="David" w:hint="cs"/>
          <w:u w:val="single"/>
          <w:rtl/>
        </w:rPr>
        <w:t>היו"ר דוד טל:</w:t>
      </w:r>
    </w:p>
    <w:p w14:paraId="256432DE" w14:textId="77777777" w:rsidR="00B96E01" w:rsidRPr="00B96E01" w:rsidRDefault="00B96E01" w:rsidP="00B96E01">
      <w:pPr>
        <w:bidi/>
        <w:jc w:val="both"/>
        <w:rPr>
          <w:rFonts w:cs="David" w:hint="cs"/>
          <w:rtl/>
        </w:rPr>
      </w:pPr>
    </w:p>
    <w:p w14:paraId="10002E91" w14:textId="77777777" w:rsidR="00B96E01" w:rsidRPr="00B96E01" w:rsidRDefault="00B96E01" w:rsidP="00B96E01">
      <w:pPr>
        <w:bidi/>
        <w:jc w:val="both"/>
        <w:rPr>
          <w:rFonts w:cs="David" w:hint="cs"/>
          <w:rtl/>
        </w:rPr>
      </w:pPr>
      <w:r w:rsidRPr="00B96E01">
        <w:rPr>
          <w:rFonts w:cs="David" w:hint="cs"/>
          <w:rtl/>
        </w:rPr>
        <w:tab/>
        <w:t xml:space="preserve"> יש למישהו השגות לסעיף א ו-ב'?</w:t>
      </w:r>
    </w:p>
    <w:p w14:paraId="720721D3" w14:textId="77777777" w:rsidR="00B96E01" w:rsidRPr="00B96E01" w:rsidRDefault="00B96E01" w:rsidP="00B96E01">
      <w:pPr>
        <w:bidi/>
        <w:jc w:val="both"/>
        <w:rPr>
          <w:rFonts w:cs="David" w:hint="cs"/>
          <w:rtl/>
        </w:rPr>
      </w:pPr>
    </w:p>
    <w:p w14:paraId="16A9A1DA"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04B2E7F7" w14:textId="77777777" w:rsidR="00B96E01" w:rsidRPr="00B96E01" w:rsidRDefault="00B96E01" w:rsidP="00B96E01">
      <w:pPr>
        <w:bidi/>
        <w:jc w:val="both"/>
        <w:rPr>
          <w:rFonts w:cs="David" w:hint="cs"/>
          <w:u w:val="single"/>
          <w:rtl/>
        </w:rPr>
      </w:pPr>
    </w:p>
    <w:p w14:paraId="5E7991F2" w14:textId="77777777" w:rsidR="00B96E01" w:rsidRPr="00B96E01" w:rsidRDefault="00B96E01" w:rsidP="00B96E01">
      <w:pPr>
        <w:bidi/>
        <w:jc w:val="both"/>
        <w:rPr>
          <w:rFonts w:cs="David" w:hint="cs"/>
          <w:rtl/>
        </w:rPr>
      </w:pPr>
      <w:r w:rsidRPr="00B96E01">
        <w:rPr>
          <w:rFonts w:cs="David" w:hint="cs"/>
          <w:rtl/>
        </w:rPr>
        <w:tab/>
        <w:t xml:space="preserve"> למעט התיבה - - - </w:t>
      </w:r>
    </w:p>
    <w:p w14:paraId="78E0D8FC" w14:textId="77777777" w:rsidR="00B96E01" w:rsidRPr="00B96E01" w:rsidRDefault="00B96E01" w:rsidP="00B96E01">
      <w:pPr>
        <w:bidi/>
        <w:jc w:val="both"/>
        <w:rPr>
          <w:rFonts w:cs="David" w:hint="cs"/>
          <w:rtl/>
        </w:rPr>
      </w:pPr>
    </w:p>
    <w:p w14:paraId="64F14736" w14:textId="77777777" w:rsidR="00B96E01" w:rsidRPr="00B96E01" w:rsidRDefault="00B96E01" w:rsidP="00B96E01">
      <w:pPr>
        <w:bidi/>
        <w:jc w:val="both"/>
        <w:rPr>
          <w:rFonts w:cs="David" w:hint="cs"/>
          <w:rtl/>
        </w:rPr>
      </w:pPr>
      <w:r w:rsidRPr="00B96E01">
        <w:rPr>
          <w:rFonts w:cs="David" w:hint="cs"/>
          <w:u w:val="single"/>
          <w:rtl/>
        </w:rPr>
        <w:t>היו"ר דוד טל:</w:t>
      </w:r>
    </w:p>
    <w:p w14:paraId="1745D2A3" w14:textId="77777777" w:rsidR="00B96E01" w:rsidRPr="00B96E01" w:rsidRDefault="00B96E01" w:rsidP="00B96E01">
      <w:pPr>
        <w:bidi/>
        <w:jc w:val="both"/>
        <w:rPr>
          <w:rFonts w:cs="David" w:hint="cs"/>
          <w:rtl/>
        </w:rPr>
      </w:pPr>
    </w:p>
    <w:p w14:paraId="6CAE7FE5" w14:textId="77777777" w:rsidR="00B96E01" w:rsidRPr="00B96E01" w:rsidRDefault="00B96E01" w:rsidP="00B96E01">
      <w:pPr>
        <w:bidi/>
        <w:jc w:val="both"/>
        <w:rPr>
          <w:rFonts w:cs="David" w:hint="cs"/>
          <w:rtl/>
        </w:rPr>
      </w:pPr>
      <w:r w:rsidRPr="00B96E01">
        <w:rPr>
          <w:rFonts w:cs="David" w:hint="cs"/>
          <w:rtl/>
        </w:rPr>
        <w:tab/>
        <w:t xml:space="preserve">הורדנו את זה ובמקום זה יהיה: נעביר את זה לוועדת האתיקה או לוועדה הקיימת. </w:t>
      </w:r>
    </w:p>
    <w:p w14:paraId="7D6D555F" w14:textId="77777777" w:rsidR="00B96E01" w:rsidRPr="00B96E01" w:rsidRDefault="00B96E01" w:rsidP="00B96E01">
      <w:pPr>
        <w:bidi/>
        <w:jc w:val="both"/>
        <w:rPr>
          <w:rFonts w:cs="David" w:hint="cs"/>
          <w:rtl/>
        </w:rPr>
      </w:pPr>
    </w:p>
    <w:p w14:paraId="66710DFA"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1A322263" w14:textId="77777777" w:rsidR="00B96E01" w:rsidRPr="00B96E01" w:rsidRDefault="00B96E01" w:rsidP="00B96E01">
      <w:pPr>
        <w:bidi/>
        <w:jc w:val="both"/>
        <w:rPr>
          <w:rFonts w:cs="David" w:hint="cs"/>
          <w:u w:val="single"/>
          <w:rtl/>
        </w:rPr>
      </w:pPr>
    </w:p>
    <w:p w14:paraId="105DFF64" w14:textId="77777777" w:rsidR="00B96E01" w:rsidRPr="00B96E01" w:rsidRDefault="00B96E01" w:rsidP="00B96E01">
      <w:pPr>
        <w:bidi/>
        <w:jc w:val="both"/>
        <w:rPr>
          <w:rFonts w:cs="David" w:hint="cs"/>
          <w:rtl/>
        </w:rPr>
      </w:pPr>
      <w:r w:rsidRPr="00B96E01">
        <w:rPr>
          <w:rFonts w:cs="David" w:hint="cs"/>
          <w:rtl/>
        </w:rPr>
        <w:tab/>
        <w:t xml:space="preserve"> ימסור את זה לכנסת. </w:t>
      </w:r>
    </w:p>
    <w:p w14:paraId="011B677D" w14:textId="77777777" w:rsidR="00B96E01" w:rsidRPr="00B96E01" w:rsidRDefault="00B96E01" w:rsidP="00B96E01">
      <w:pPr>
        <w:bidi/>
        <w:jc w:val="both"/>
        <w:rPr>
          <w:rFonts w:cs="David" w:hint="cs"/>
          <w:rtl/>
        </w:rPr>
      </w:pPr>
    </w:p>
    <w:p w14:paraId="135DD6D1" w14:textId="77777777" w:rsidR="00B96E01" w:rsidRPr="00B96E01" w:rsidRDefault="00B96E01" w:rsidP="00B96E01">
      <w:pPr>
        <w:bidi/>
        <w:jc w:val="both"/>
        <w:rPr>
          <w:rFonts w:cs="David" w:hint="cs"/>
          <w:rtl/>
        </w:rPr>
      </w:pPr>
      <w:r w:rsidRPr="00B96E01">
        <w:rPr>
          <w:rFonts w:cs="David" w:hint="cs"/>
          <w:u w:val="single"/>
          <w:rtl/>
        </w:rPr>
        <w:t>דוד טל:</w:t>
      </w:r>
    </w:p>
    <w:p w14:paraId="1206D071" w14:textId="77777777" w:rsidR="00B96E01" w:rsidRPr="00B96E01" w:rsidRDefault="00B96E01" w:rsidP="00B96E01">
      <w:pPr>
        <w:bidi/>
        <w:jc w:val="both"/>
        <w:rPr>
          <w:rFonts w:cs="David" w:hint="cs"/>
          <w:rtl/>
        </w:rPr>
      </w:pPr>
    </w:p>
    <w:p w14:paraId="2A774D17" w14:textId="77777777" w:rsidR="00B96E01" w:rsidRPr="00B96E01" w:rsidRDefault="00B96E01" w:rsidP="00B96E01">
      <w:pPr>
        <w:bidi/>
        <w:jc w:val="both"/>
        <w:rPr>
          <w:rFonts w:cs="David" w:hint="cs"/>
          <w:rtl/>
        </w:rPr>
      </w:pPr>
      <w:r w:rsidRPr="00B96E01">
        <w:rPr>
          <w:rFonts w:cs="David" w:hint="cs"/>
          <w:rtl/>
        </w:rPr>
        <w:tab/>
        <w:t xml:space="preserve"> יש ועדת מתנות, שימסור את זה לוועדת המתנות. </w:t>
      </w:r>
    </w:p>
    <w:p w14:paraId="3DD538DF" w14:textId="77777777" w:rsidR="00B96E01" w:rsidRPr="00B96E01" w:rsidRDefault="00B96E01" w:rsidP="00B96E01">
      <w:pPr>
        <w:bidi/>
        <w:jc w:val="both"/>
        <w:rPr>
          <w:rFonts w:cs="David" w:hint="cs"/>
          <w:rtl/>
        </w:rPr>
      </w:pPr>
    </w:p>
    <w:p w14:paraId="37F3861C" w14:textId="77777777" w:rsidR="00B96E01" w:rsidRPr="00B96E01" w:rsidRDefault="00B96E01" w:rsidP="00B96E01">
      <w:pPr>
        <w:bidi/>
        <w:jc w:val="both"/>
        <w:rPr>
          <w:rFonts w:cs="David" w:hint="cs"/>
          <w:u w:val="single"/>
          <w:rtl/>
        </w:rPr>
      </w:pPr>
    </w:p>
    <w:p w14:paraId="146CC015"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2B11AC4A" w14:textId="77777777" w:rsidR="00B96E01" w:rsidRPr="00B96E01" w:rsidRDefault="00B96E01" w:rsidP="00B96E01">
      <w:pPr>
        <w:bidi/>
        <w:jc w:val="both"/>
        <w:rPr>
          <w:rFonts w:cs="David" w:hint="cs"/>
          <w:rtl/>
        </w:rPr>
      </w:pPr>
    </w:p>
    <w:p w14:paraId="600B515F" w14:textId="77777777" w:rsidR="00B96E01" w:rsidRPr="00B96E01" w:rsidRDefault="00B96E01" w:rsidP="00B96E01">
      <w:pPr>
        <w:bidi/>
        <w:jc w:val="both"/>
        <w:rPr>
          <w:rFonts w:cs="David" w:hint="cs"/>
          <w:rtl/>
        </w:rPr>
      </w:pPr>
      <w:r w:rsidRPr="00B96E01">
        <w:rPr>
          <w:rFonts w:cs="David" w:hint="cs"/>
          <w:rtl/>
        </w:rPr>
        <w:tab/>
        <w:t xml:space="preserve">ימסור אותה לכנסת, זה בסדר. </w:t>
      </w:r>
      <w:r w:rsidRPr="00B96E01">
        <w:rPr>
          <w:rFonts w:cs="David" w:hint="cs"/>
          <w:rtl/>
        </w:rPr>
        <w:tab/>
      </w:r>
    </w:p>
    <w:p w14:paraId="2D3D9616" w14:textId="77777777" w:rsidR="00B96E01" w:rsidRPr="00B96E01" w:rsidRDefault="00B96E01" w:rsidP="00B96E01">
      <w:pPr>
        <w:bidi/>
        <w:jc w:val="both"/>
        <w:rPr>
          <w:rFonts w:cs="David" w:hint="cs"/>
          <w:rtl/>
        </w:rPr>
      </w:pPr>
    </w:p>
    <w:p w14:paraId="2EB38509" w14:textId="77777777" w:rsidR="00B96E01" w:rsidRPr="00B96E01" w:rsidRDefault="00B96E01" w:rsidP="00B96E01">
      <w:pPr>
        <w:bidi/>
        <w:jc w:val="both"/>
        <w:rPr>
          <w:rFonts w:cs="David" w:hint="cs"/>
          <w:rtl/>
        </w:rPr>
      </w:pPr>
      <w:r w:rsidRPr="00B96E01">
        <w:rPr>
          <w:rFonts w:cs="David" w:hint="cs"/>
          <w:u w:val="single"/>
          <w:rtl/>
        </w:rPr>
        <w:t>אורי אריאל:</w:t>
      </w:r>
    </w:p>
    <w:p w14:paraId="38038934" w14:textId="77777777" w:rsidR="00B96E01" w:rsidRPr="00B96E01" w:rsidRDefault="00B96E01" w:rsidP="00B96E01">
      <w:pPr>
        <w:bidi/>
        <w:jc w:val="both"/>
        <w:rPr>
          <w:rFonts w:cs="David" w:hint="cs"/>
          <w:rtl/>
        </w:rPr>
      </w:pPr>
    </w:p>
    <w:p w14:paraId="7AB36F0C" w14:textId="77777777" w:rsidR="00B96E01" w:rsidRPr="00B96E01" w:rsidRDefault="00B96E01" w:rsidP="00B96E01">
      <w:pPr>
        <w:bidi/>
        <w:jc w:val="both"/>
        <w:rPr>
          <w:rFonts w:cs="David" w:hint="cs"/>
          <w:rtl/>
        </w:rPr>
      </w:pPr>
      <w:r w:rsidRPr="00B96E01">
        <w:rPr>
          <w:rFonts w:cs="David" w:hint="cs"/>
          <w:rtl/>
        </w:rPr>
        <w:tab/>
        <w:t xml:space="preserve">זה לא בסדר, זה פתח לבלגן. כי אחרי זה הוא מסר, הוא לא מסר, הוא לא זוכר, תגידו מקום ברור וחד ששם מוסרים, שם רושמים, אתם עושים סדר, תעשו אותו עד הסוף. מזכיר הכנסת. </w:t>
      </w:r>
    </w:p>
    <w:p w14:paraId="50B8136C" w14:textId="77777777" w:rsidR="00B96E01" w:rsidRPr="00B96E01" w:rsidRDefault="00B96E01" w:rsidP="00B96E01">
      <w:pPr>
        <w:bidi/>
        <w:jc w:val="both"/>
        <w:rPr>
          <w:rFonts w:cs="David" w:hint="cs"/>
          <w:rtl/>
        </w:rPr>
      </w:pPr>
    </w:p>
    <w:p w14:paraId="40CDFE03" w14:textId="77777777" w:rsidR="00B96E01" w:rsidRPr="00B96E01" w:rsidRDefault="00B96E01" w:rsidP="00B96E01">
      <w:pPr>
        <w:bidi/>
        <w:jc w:val="both"/>
        <w:rPr>
          <w:rFonts w:cs="David" w:hint="cs"/>
          <w:rtl/>
        </w:rPr>
      </w:pPr>
      <w:r w:rsidRPr="00B96E01">
        <w:rPr>
          <w:rFonts w:cs="David" w:hint="cs"/>
          <w:u w:val="single"/>
          <w:rtl/>
        </w:rPr>
        <w:t>היו"ר דוד טל:</w:t>
      </w:r>
    </w:p>
    <w:p w14:paraId="39968285" w14:textId="77777777" w:rsidR="00B96E01" w:rsidRPr="00B96E01" w:rsidRDefault="00B96E01" w:rsidP="00B96E01">
      <w:pPr>
        <w:bidi/>
        <w:jc w:val="both"/>
        <w:rPr>
          <w:rFonts w:cs="David" w:hint="cs"/>
          <w:rtl/>
        </w:rPr>
      </w:pPr>
    </w:p>
    <w:p w14:paraId="5E1A0274" w14:textId="77777777" w:rsidR="00B96E01" w:rsidRPr="00B96E01" w:rsidRDefault="00B96E01" w:rsidP="00B96E01">
      <w:pPr>
        <w:bidi/>
        <w:jc w:val="both"/>
        <w:rPr>
          <w:rFonts w:cs="David" w:hint="cs"/>
          <w:rtl/>
        </w:rPr>
      </w:pPr>
      <w:r w:rsidRPr="00B96E01">
        <w:rPr>
          <w:rFonts w:cs="David" w:hint="cs"/>
          <w:rtl/>
        </w:rPr>
        <w:tab/>
        <w:t>נרשום כאן: באמצעות ועדת המתנות, זה יהיה בסדר?</w:t>
      </w:r>
    </w:p>
    <w:p w14:paraId="26DD09B0" w14:textId="77777777" w:rsidR="00B96E01" w:rsidRPr="00B96E01" w:rsidRDefault="00B96E01" w:rsidP="00B96E01">
      <w:pPr>
        <w:bidi/>
        <w:jc w:val="both"/>
        <w:rPr>
          <w:rFonts w:cs="David" w:hint="cs"/>
          <w:rtl/>
        </w:rPr>
      </w:pPr>
    </w:p>
    <w:p w14:paraId="08C96DD9"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3287C732" w14:textId="77777777" w:rsidR="00B96E01" w:rsidRPr="00B96E01" w:rsidRDefault="00B96E01" w:rsidP="00B96E01">
      <w:pPr>
        <w:bidi/>
        <w:jc w:val="both"/>
        <w:rPr>
          <w:rFonts w:cs="David" w:hint="cs"/>
          <w:rtl/>
        </w:rPr>
      </w:pPr>
    </w:p>
    <w:p w14:paraId="1DF186D5" w14:textId="77777777" w:rsidR="00B96E01" w:rsidRPr="00B96E01" w:rsidRDefault="00B96E01" w:rsidP="00B96E01">
      <w:pPr>
        <w:bidi/>
        <w:jc w:val="both"/>
        <w:rPr>
          <w:rFonts w:cs="David" w:hint="cs"/>
          <w:rtl/>
        </w:rPr>
      </w:pPr>
      <w:r w:rsidRPr="00B96E01">
        <w:rPr>
          <w:rFonts w:cs="David" w:hint="cs"/>
          <w:rtl/>
        </w:rPr>
        <w:tab/>
        <w:t xml:space="preserve">כן. </w:t>
      </w:r>
    </w:p>
    <w:p w14:paraId="55CE5FA9" w14:textId="77777777" w:rsidR="00B96E01" w:rsidRPr="00B96E01" w:rsidRDefault="00B96E01" w:rsidP="00B96E01">
      <w:pPr>
        <w:bidi/>
        <w:jc w:val="both"/>
        <w:rPr>
          <w:rFonts w:cs="David" w:hint="cs"/>
          <w:rtl/>
        </w:rPr>
      </w:pPr>
    </w:p>
    <w:p w14:paraId="6938BEC4" w14:textId="77777777" w:rsidR="00B96E01" w:rsidRPr="00B96E01" w:rsidRDefault="00B96E01" w:rsidP="00B96E01">
      <w:pPr>
        <w:bidi/>
        <w:jc w:val="both"/>
        <w:rPr>
          <w:rFonts w:cs="David" w:hint="cs"/>
          <w:rtl/>
        </w:rPr>
      </w:pPr>
      <w:r w:rsidRPr="00B96E01">
        <w:rPr>
          <w:rFonts w:cs="David" w:hint="cs"/>
          <w:u w:val="single"/>
          <w:rtl/>
        </w:rPr>
        <w:t>היו"ר דוד טל:</w:t>
      </w:r>
    </w:p>
    <w:p w14:paraId="40FB6661" w14:textId="77777777" w:rsidR="00B96E01" w:rsidRPr="00B96E01" w:rsidRDefault="00B96E01" w:rsidP="00B96E01">
      <w:pPr>
        <w:bidi/>
        <w:jc w:val="both"/>
        <w:rPr>
          <w:rFonts w:cs="David" w:hint="cs"/>
          <w:rtl/>
        </w:rPr>
      </w:pPr>
    </w:p>
    <w:p w14:paraId="079376C7" w14:textId="77777777" w:rsidR="00B96E01" w:rsidRPr="00B96E01" w:rsidRDefault="00B96E01" w:rsidP="00B96E01">
      <w:pPr>
        <w:bidi/>
        <w:jc w:val="both"/>
        <w:rPr>
          <w:rFonts w:cs="David" w:hint="cs"/>
          <w:rtl/>
        </w:rPr>
      </w:pPr>
      <w:r w:rsidRPr="00B96E01">
        <w:rPr>
          <w:rFonts w:cs="David" w:hint="cs"/>
          <w:rtl/>
        </w:rPr>
        <w:tab/>
        <w:t xml:space="preserve">יהיה רשום: באמצעות ועדת המתנות. </w:t>
      </w:r>
    </w:p>
    <w:p w14:paraId="3F40541C" w14:textId="77777777" w:rsidR="00B96E01" w:rsidRPr="00B96E01" w:rsidRDefault="00B96E01" w:rsidP="00B96E01">
      <w:pPr>
        <w:bidi/>
        <w:jc w:val="both"/>
        <w:rPr>
          <w:rFonts w:cs="David" w:hint="cs"/>
          <w:rtl/>
        </w:rPr>
      </w:pPr>
    </w:p>
    <w:p w14:paraId="21E78945" w14:textId="77777777" w:rsidR="00B96E01" w:rsidRPr="00B96E01" w:rsidRDefault="00B96E01" w:rsidP="00B96E01">
      <w:pPr>
        <w:bidi/>
        <w:jc w:val="both"/>
        <w:rPr>
          <w:rFonts w:cs="David"/>
          <w:rtl/>
        </w:rPr>
      </w:pPr>
      <w:r w:rsidRPr="00B96E01">
        <w:rPr>
          <w:rFonts w:cs="David" w:hint="eastAsia"/>
          <w:u w:val="single"/>
          <w:rtl/>
        </w:rPr>
        <w:t>אורי</w:t>
      </w:r>
      <w:r w:rsidRPr="00B96E01">
        <w:rPr>
          <w:rFonts w:cs="David"/>
          <w:u w:val="single"/>
          <w:rtl/>
        </w:rPr>
        <w:t xml:space="preserve"> אריאל:</w:t>
      </w:r>
    </w:p>
    <w:p w14:paraId="4A89E067" w14:textId="77777777" w:rsidR="00B96E01" w:rsidRPr="00B96E01" w:rsidRDefault="00B96E01" w:rsidP="00B96E01">
      <w:pPr>
        <w:bidi/>
        <w:jc w:val="both"/>
        <w:rPr>
          <w:rFonts w:cs="David"/>
          <w:rtl/>
        </w:rPr>
      </w:pPr>
    </w:p>
    <w:p w14:paraId="26729C12" w14:textId="77777777" w:rsidR="00B96E01" w:rsidRPr="00B96E01" w:rsidRDefault="00B96E01" w:rsidP="00B96E01">
      <w:pPr>
        <w:bidi/>
        <w:jc w:val="both"/>
        <w:rPr>
          <w:rFonts w:cs="David" w:hint="cs"/>
          <w:rtl/>
        </w:rPr>
      </w:pPr>
      <w:r w:rsidRPr="00B96E01">
        <w:rPr>
          <w:rFonts w:cs="David"/>
          <w:rtl/>
        </w:rPr>
        <w:tab/>
      </w:r>
      <w:r w:rsidRPr="00B96E01">
        <w:rPr>
          <w:rFonts w:cs="David" w:hint="cs"/>
          <w:rtl/>
        </w:rPr>
        <w:t xml:space="preserve"> מה זה ועדת המתנות?</w:t>
      </w:r>
    </w:p>
    <w:p w14:paraId="15DA316A" w14:textId="77777777" w:rsidR="00B96E01" w:rsidRPr="00B96E01" w:rsidRDefault="00B96E01" w:rsidP="00B96E01">
      <w:pPr>
        <w:bidi/>
        <w:jc w:val="both"/>
        <w:rPr>
          <w:rFonts w:cs="David" w:hint="cs"/>
          <w:rtl/>
        </w:rPr>
      </w:pPr>
    </w:p>
    <w:p w14:paraId="6EA65EEF"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7F94F633" w14:textId="77777777" w:rsidR="00B96E01" w:rsidRPr="00B96E01" w:rsidRDefault="00B96E01" w:rsidP="00B96E01">
      <w:pPr>
        <w:bidi/>
        <w:jc w:val="both"/>
        <w:rPr>
          <w:rFonts w:cs="David" w:hint="cs"/>
          <w:rtl/>
        </w:rPr>
      </w:pPr>
    </w:p>
    <w:p w14:paraId="10B5FAA4" w14:textId="77777777" w:rsidR="00B96E01" w:rsidRPr="00B96E01" w:rsidRDefault="00B96E01" w:rsidP="00B96E01">
      <w:pPr>
        <w:bidi/>
        <w:jc w:val="both"/>
        <w:rPr>
          <w:rFonts w:cs="David" w:hint="cs"/>
          <w:rtl/>
        </w:rPr>
      </w:pPr>
      <w:r w:rsidRPr="00B96E01">
        <w:rPr>
          <w:rFonts w:cs="David" w:hint="cs"/>
          <w:rtl/>
        </w:rPr>
        <w:tab/>
        <w:t xml:space="preserve"> נגיע אליה בהמשך. </w:t>
      </w:r>
    </w:p>
    <w:p w14:paraId="305D1FA6" w14:textId="77777777" w:rsidR="00B96E01" w:rsidRPr="00B96E01" w:rsidRDefault="00B96E01" w:rsidP="00B96E01">
      <w:pPr>
        <w:bidi/>
        <w:jc w:val="both"/>
        <w:rPr>
          <w:rFonts w:cs="David" w:hint="cs"/>
          <w:rtl/>
        </w:rPr>
      </w:pPr>
    </w:p>
    <w:p w14:paraId="7F93F460" w14:textId="77777777" w:rsidR="00B96E01" w:rsidRPr="00B96E01" w:rsidRDefault="00B96E01" w:rsidP="00B96E01">
      <w:pPr>
        <w:bidi/>
        <w:jc w:val="both"/>
        <w:rPr>
          <w:rFonts w:cs="David" w:hint="cs"/>
          <w:rtl/>
        </w:rPr>
      </w:pPr>
      <w:r w:rsidRPr="00B96E01">
        <w:rPr>
          <w:rFonts w:cs="David" w:hint="cs"/>
          <w:u w:val="single"/>
          <w:rtl/>
        </w:rPr>
        <w:t>דוד טל:</w:t>
      </w:r>
    </w:p>
    <w:p w14:paraId="6A12F53E" w14:textId="77777777" w:rsidR="00B96E01" w:rsidRPr="00B96E01" w:rsidRDefault="00B96E01" w:rsidP="00B96E01">
      <w:pPr>
        <w:bidi/>
        <w:jc w:val="both"/>
        <w:rPr>
          <w:rFonts w:cs="David" w:hint="cs"/>
          <w:rtl/>
        </w:rPr>
      </w:pPr>
    </w:p>
    <w:p w14:paraId="74573ACA" w14:textId="77777777" w:rsidR="00B96E01" w:rsidRPr="00B96E01" w:rsidRDefault="00B96E01" w:rsidP="00B96E01">
      <w:pPr>
        <w:bidi/>
        <w:jc w:val="both"/>
        <w:rPr>
          <w:rFonts w:cs="David" w:hint="cs"/>
          <w:rtl/>
        </w:rPr>
      </w:pPr>
      <w:r w:rsidRPr="00B96E01">
        <w:rPr>
          <w:rFonts w:cs="David" w:hint="cs"/>
          <w:rtl/>
        </w:rPr>
        <w:tab/>
        <w:t xml:space="preserve"> סעיף א' ו-ב' אושר. סעיף ג'. </w:t>
      </w:r>
    </w:p>
    <w:p w14:paraId="51774D78" w14:textId="77777777" w:rsidR="00B96E01" w:rsidRPr="00B96E01" w:rsidRDefault="00B96E01" w:rsidP="00B96E01">
      <w:pPr>
        <w:bidi/>
        <w:jc w:val="both"/>
        <w:rPr>
          <w:rFonts w:cs="David" w:hint="cs"/>
          <w:rtl/>
        </w:rPr>
      </w:pPr>
    </w:p>
    <w:p w14:paraId="68E3D89F"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07FA3869" w14:textId="77777777" w:rsidR="00B96E01" w:rsidRPr="00B96E01" w:rsidRDefault="00B96E01" w:rsidP="00B96E01">
      <w:pPr>
        <w:bidi/>
        <w:jc w:val="both"/>
        <w:rPr>
          <w:rFonts w:cs="David" w:hint="cs"/>
          <w:rtl/>
        </w:rPr>
      </w:pPr>
    </w:p>
    <w:p w14:paraId="2552D629" w14:textId="77777777" w:rsidR="00B96E01" w:rsidRPr="00B96E01" w:rsidRDefault="00B96E01" w:rsidP="00B96E01">
      <w:pPr>
        <w:bidi/>
        <w:jc w:val="both"/>
        <w:rPr>
          <w:rFonts w:cs="David" w:hint="cs"/>
          <w:rtl/>
        </w:rPr>
      </w:pPr>
      <w:r w:rsidRPr="00B96E01">
        <w:rPr>
          <w:rFonts w:cs="David" w:hint="cs"/>
          <w:rtl/>
        </w:rPr>
        <w:tab/>
        <w:t xml:space="preserve"> אם אין במתנה קניין, כגון שירות שנתקבל, ישלם חבר הכנסת לכנסת את שוויה, או אם השווי אינו ידוע, את השווי כפי שייקבע על ידי ועדת המתנות. </w:t>
      </w:r>
    </w:p>
    <w:p w14:paraId="75EE9757" w14:textId="77777777" w:rsidR="00B96E01" w:rsidRPr="00B96E01" w:rsidRDefault="00B96E01" w:rsidP="00B96E01">
      <w:pPr>
        <w:bidi/>
        <w:jc w:val="both"/>
        <w:rPr>
          <w:rFonts w:cs="David" w:hint="cs"/>
          <w:rtl/>
        </w:rPr>
      </w:pPr>
    </w:p>
    <w:p w14:paraId="5D30EA80" w14:textId="77777777" w:rsidR="00B96E01" w:rsidRPr="00B96E01" w:rsidRDefault="00B96E01" w:rsidP="00B96E01">
      <w:pPr>
        <w:bidi/>
        <w:jc w:val="both"/>
        <w:rPr>
          <w:rFonts w:cs="David" w:hint="cs"/>
          <w:rtl/>
        </w:rPr>
      </w:pPr>
      <w:r w:rsidRPr="00B96E01">
        <w:rPr>
          <w:rFonts w:cs="David" w:hint="cs"/>
          <w:u w:val="single"/>
          <w:rtl/>
        </w:rPr>
        <w:t>דוד טל:</w:t>
      </w:r>
    </w:p>
    <w:p w14:paraId="38A1211E" w14:textId="77777777" w:rsidR="00B96E01" w:rsidRPr="00B96E01" w:rsidRDefault="00B96E01" w:rsidP="00B96E01">
      <w:pPr>
        <w:bidi/>
        <w:jc w:val="both"/>
        <w:rPr>
          <w:rFonts w:cs="David" w:hint="cs"/>
          <w:rtl/>
        </w:rPr>
      </w:pPr>
    </w:p>
    <w:p w14:paraId="188055F7" w14:textId="77777777" w:rsidR="00B96E01" w:rsidRPr="00B96E01" w:rsidRDefault="00B96E01" w:rsidP="00B96E01">
      <w:pPr>
        <w:bidi/>
        <w:jc w:val="both"/>
        <w:rPr>
          <w:rFonts w:cs="David" w:hint="cs"/>
          <w:rtl/>
        </w:rPr>
      </w:pPr>
      <w:r w:rsidRPr="00B96E01">
        <w:rPr>
          <w:rFonts w:cs="David" w:hint="cs"/>
          <w:rtl/>
        </w:rPr>
        <w:tab/>
        <w:t xml:space="preserve"> השגות, הבהרות. אם אין </w:t>
      </w:r>
      <w:r w:rsidRPr="00B96E01">
        <w:rPr>
          <w:rFonts w:cs="David"/>
          <w:rtl/>
        </w:rPr>
        <w:t>–</w:t>
      </w:r>
      <w:r w:rsidRPr="00B96E01">
        <w:rPr>
          <w:rFonts w:cs="David" w:hint="cs"/>
          <w:rtl/>
        </w:rPr>
        <w:t xml:space="preserve"> סעיף ג' מאושר. הלאה. </w:t>
      </w:r>
    </w:p>
    <w:p w14:paraId="0E6EA4F3" w14:textId="77777777" w:rsidR="00B96E01" w:rsidRPr="00B96E01" w:rsidRDefault="00B96E01" w:rsidP="00B96E01">
      <w:pPr>
        <w:bidi/>
        <w:jc w:val="both"/>
        <w:rPr>
          <w:rFonts w:cs="David" w:hint="cs"/>
          <w:rtl/>
        </w:rPr>
      </w:pPr>
    </w:p>
    <w:p w14:paraId="45BAA4F1"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245680E7" w14:textId="77777777" w:rsidR="00B96E01" w:rsidRPr="00B96E01" w:rsidRDefault="00B96E01" w:rsidP="00B96E01">
      <w:pPr>
        <w:bidi/>
        <w:jc w:val="both"/>
        <w:rPr>
          <w:rFonts w:cs="David" w:hint="cs"/>
          <w:rtl/>
        </w:rPr>
      </w:pPr>
    </w:p>
    <w:p w14:paraId="259BDF1C" w14:textId="77777777" w:rsidR="00B96E01" w:rsidRPr="00B96E01" w:rsidRDefault="00B96E01" w:rsidP="00B96E01">
      <w:pPr>
        <w:bidi/>
        <w:jc w:val="both"/>
        <w:rPr>
          <w:rFonts w:cs="David" w:hint="cs"/>
          <w:rtl/>
        </w:rPr>
      </w:pPr>
      <w:r w:rsidRPr="00B96E01">
        <w:rPr>
          <w:rFonts w:cs="David" w:hint="cs"/>
          <w:rtl/>
        </w:rPr>
        <w:tab/>
        <w:t xml:space="preserve">סעיף ד': חבר הכנסת המוסר לכנסת מתנה שקיבל, או משלם לכנסת את שווי המתנה, יצרף הודעה הכוללת פרטים אלה - - - </w:t>
      </w:r>
    </w:p>
    <w:p w14:paraId="67CAE9B2" w14:textId="77777777" w:rsidR="00B96E01" w:rsidRPr="00B96E01" w:rsidRDefault="00B96E01" w:rsidP="00B96E01">
      <w:pPr>
        <w:bidi/>
        <w:jc w:val="both"/>
        <w:rPr>
          <w:rFonts w:cs="David" w:hint="cs"/>
          <w:rtl/>
        </w:rPr>
      </w:pPr>
    </w:p>
    <w:p w14:paraId="6E74382A" w14:textId="77777777" w:rsidR="00B96E01" w:rsidRPr="00B96E01" w:rsidRDefault="00B96E01" w:rsidP="00B96E01">
      <w:pPr>
        <w:bidi/>
        <w:jc w:val="both"/>
        <w:rPr>
          <w:rFonts w:cs="David" w:hint="cs"/>
          <w:rtl/>
        </w:rPr>
      </w:pPr>
      <w:r w:rsidRPr="00B96E01">
        <w:rPr>
          <w:rFonts w:cs="David" w:hint="cs"/>
          <w:u w:val="single"/>
          <w:rtl/>
        </w:rPr>
        <w:t>היו"ר דוד טל:</w:t>
      </w:r>
    </w:p>
    <w:p w14:paraId="7B9B8FAD" w14:textId="77777777" w:rsidR="00B96E01" w:rsidRPr="00B96E01" w:rsidRDefault="00B96E01" w:rsidP="00B96E01">
      <w:pPr>
        <w:bidi/>
        <w:jc w:val="both"/>
        <w:rPr>
          <w:rFonts w:cs="David" w:hint="cs"/>
          <w:rtl/>
        </w:rPr>
      </w:pPr>
    </w:p>
    <w:p w14:paraId="19E3D9C2" w14:textId="77777777" w:rsidR="00B96E01" w:rsidRPr="00B96E01" w:rsidRDefault="00B96E01" w:rsidP="00B96E01">
      <w:pPr>
        <w:bidi/>
        <w:jc w:val="both"/>
        <w:rPr>
          <w:rFonts w:cs="David" w:hint="cs"/>
          <w:rtl/>
        </w:rPr>
      </w:pPr>
      <w:r w:rsidRPr="00B96E01">
        <w:rPr>
          <w:rFonts w:cs="David" w:hint="cs"/>
          <w:rtl/>
        </w:rPr>
        <w:tab/>
        <w:t xml:space="preserve">אני רוצה להבין, קיבלתי את הפטיש הזה, נניח שזה מתנה אסורה, הדבר הזה עולה 300 שקלים, אני יכול לבוא לכנסת ולתת 300 שקלים ולהשאיר את הפטיש אצלי?  </w:t>
      </w:r>
    </w:p>
    <w:p w14:paraId="5525AF55" w14:textId="77777777" w:rsidR="00B96E01" w:rsidRPr="00B96E01" w:rsidRDefault="00B96E01" w:rsidP="00B96E01">
      <w:pPr>
        <w:bidi/>
        <w:jc w:val="both"/>
        <w:rPr>
          <w:rFonts w:cs="David" w:hint="cs"/>
          <w:rtl/>
        </w:rPr>
      </w:pPr>
    </w:p>
    <w:p w14:paraId="21C43123" w14:textId="77777777" w:rsidR="00B96E01" w:rsidRPr="00B96E01" w:rsidRDefault="00B96E01" w:rsidP="00B96E01">
      <w:pPr>
        <w:pStyle w:val="Heading5"/>
        <w:rPr>
          <w:rFonts w:hint="cs"/>
          <w:sz w:val="24"/>
          <w:rtl/>
        </w:rPr>
      </w:pPr>
      <w:r w:rsidRPr="00B96E01">
        <w:rPr>
          <w:rFonts w:hint="cs"/>
          <w:sz w:val="24"/>
          <w:u w:val="single"/>
          <w:rtl/>
        </w:rPr>
        <w:t xml:space="preserve">אביגדור </w:t>
      </w:r>
      <w:proofErr w:type="spellStart"/>
      <w:r w:rsidRPr="00B96E01">
        <w:rPr>
          <w:rFonts w:hint="cs"/>
          <w:sz w:val="24"/>
          <w:u w:val="single"/>
          <w:rtl/>
        </w:rPr>
        <w:t>יצחקי</w:t>
      </w:r>
      <w:proofErr w:type="spellEnd"/>
      <w:r w:rsidRPr="00B96E01">
        <w:rPr>
          <w:rFonts w:hint="cs"/>
          <w:sz w:val="24"/>
          <w:u w:val="single"/>
          <w:rtl/>
        </w:rPr>
        <w:t>:</w:t>
      </w:r>
    </w:p>
    <w:p w14:paraId="7E9DDCB5" w14:textId="77777777" w:rsidR="00B96E01" w:rsidRPr="00B96E01" w:rsidRDefault="00B96E01" w:rsidP="00B96E01">
      <w:pPr>
        <w:pStyle w:val="Heading5"/>
        <w:rPr>
          <w:rFonts w:hint="cs"/>
          <w:sz w:val="24"/>
          <w:rtl/>
        </w:rPr>
      </w:pPr>
    </w:p>
    <w:p w14:paraId="09291986" w14:textId="77777777" w:rsidR="00B96E01" w:rsidRPr="00B96E01" w:rsidRDefault="00B96E01" w:rsidP="00B96E01">
      <w:pPr>
        <w:bidi/>
        <w:jc w:val="both"/>
        <w:rPr>
          <w:rFonts w:cs="David" w:hint="cs"/>
          <w:rtl/>
        </w:rPr>
      </w:pPr>
      <w:r w:rsidRPr="00B96E01">
        <w:rPr>
          <w:rFonts w:cs="David" w:hint="cs"/>
          <w:rtl/>
        </w:rPr>
        <w:tab/>
        <w:t xml:space="preserve"> מאה. </w:t>
      </w:r>
    </w:p>
    <w:p w14:paraId="08C4D045" w14:textId="77777777" w:rsidR="00B96E01" w:rsidRPr="00B96E01" w:rsidRDefault="00B96E01" w:rsidP="00B96E01">
      <w:pPr>
        <w:bidi/>
        <w:jc w:val="both"/>
        <w:rPr>
          <w:rFonts w:cs="David" w:hint="cs"/>
          <w:rtl/>
        </w:rPr>
      </w:pPr>
    </w:p>
    <w:p w14:paraId="0176AF74" w14:textId="77777777" w:rsidR="00B96E01" w:rsidRPr="00B96E01" w:rsidRDefault="00B96E01" w:rsidP="00B96E01">
      <w:pPr>
        <w:bidi/>
        <w:jc w:val="both"/>
        <w:rPr>
          <w:rFonts w:cs="David" w:hint="cs"/>
          <w:rtl/>
        </w:rPr>
      </w:pPr>
    </w:p>
    <w:p w14:paraId="41359416" w14:textId="77777777" w:rsidR="00B96E01" w:rsidRPr="00B96E01" w:rsidRDefault="00B96E01" w:rsidP="00B96E01">
      <w:pPr>
        <w:bidi/>
        <w:jc w:val="both"/>
        <w:rPr>
          <w:rFonts w:cs="David" w:hint="cs"/>
          <w:rtl/>
        </w:rPr>
      </w:pPr>
      <w:proofErr w:type="spellStart"/>
      <w:r w:rsidRPr="00B96E01">
        <w:rPr>
          <w:rFonts w:cs="David" w:hint="cs"/>
          <w:u w:val="single"/>
          <w:rtl/>
        </w:rPr>
        <w:t>סוזי</w:t>
      </w:r>
      <w:proofErr w:type="spellEnd"/>
      <w:r w:rsidRPr="00B96E01">
        <w:rPr>
          <w:rFonts w:cs="David" w:hint="cs"/>
          <w:u w:val="single"/>
          <w:rtl/>
        </w:rPr>
        <w:t xml:space="preserve"> נבות:</w:t>
      </w:r>
    </w:p>
    <w:p w14:paraId="3F7EEA82" w14:textId="77777777" w:rsidR="00B96E01" w:rsidRPr="00B96E01" w:rsidRDefault="00B96E01" w:rsidP="00B96E01">
      <w:pPr>
        <w:bidi/>
        <w:jc w:val="both"/>
        <w:rPr>
          <w:rFonts w:cs="David" w:hint="cs"/>
          <w:rtl/>
        </w:rPr>
      </w:pPr>
    </w:p>
    <w:p w14:paraId="02F74C5B" w14:textId="77777777" w:rsidR="00B96E01" w:rsidRPr="00B96E01" w:rsidRDefault="00B96E01" w:rsidP="00B96E01">
      <w:pPr>
        <w:bidi/>
        <w:jc w:val="both"/>
        <w:rPr>
          <w:rFonts w:cs="David" w:hint="cs"/>
          <w:rtl/>
        </w:rPr>
      </w:pPr>
      <w:r w:rsidRPr="00B96E01">
        <w:rPr>
          <w:rFonts w:cs="David" w:hint="cs"/>
          <w:rtl/>
        </w:rPr>
        <w:tab/>
        <w:t xml:space="preserve">ועדת המתנות מוסמכת לתת היתרים לחברי הכנסת להחזיק במתנות אסורות. </w:t>
      </w:r>
    </w:p>
    <w:p w14:paraId="6438EB57" w14:textId="77777777" w:rsidR="00B96E01" w:rsidRPr="00B96E01" w:rsidRDefault="00B96E01" w:rsidP="00B96E01">
      <w:pPr>
        <w:bidi/>
        <w:jc w:val="both"/>
        <w:rPr>
          <w:rFonts w:cs="David" w:hint="cs"/>
          <w:rtl/>
        </w:rPr>
      </w:pPr>
    </w:p>
    <w:p w14:paraId="76A94FDB" w14:textId="77777777" w:rsidR="00B96E01" w:rsidRPr="00B96E01" w:rsidRDefault="00B96E01" w:rsidP="00B96E01">
      <w:pPr>
        <w:bidi/>
        <w:jc w:val="both"/>
        <w:rPr>
          <w:rFonts w:cs="David" w:hint="cs"/>
          <w:rtl/>
        </w:rPr>
      </w:pPr>
      <w:r w:rsidRPr="00B96E01">
        <w:rPr>
          <w:rFonts w:cs="David" w:hint="cs"/>
          <w:u w:val="single"/>
          <w:rtl/>
        </w:rPr>
        <w:t>דוד טל:</w:t>
      </w:r>
    </w:p>
    <w:p w14:paraId="586980F0" w14:textId="77777777" w:rsidR="00B96E01" w:rsidRPr="00B96E01" w:rsidRDefault="00B96E01" w:rsidP="00B96E01">
      <w:pPr>
        <w:bidi/>
        <w:jc w:val="both"/>
        <w:rPr>
          <w:rFonts w:cs="David" w:hint="cs"/>
          <w:rtl/>
        </w:rPr>
      </w:pPr>
    </w:p>
    <w:p w14:paraId="6284651B" w14:textId="77777777" w:rsidR="00B96E01" w:rsidRPr="00B96E01" w:rsidRDefault="00B96E01" w:rsidP="00B96E01">
      <w:pPr>
        <w:bidi/>
        <w:jc w:val="both"/>
        <w:rPr>
          <w:rFonts w:cs="David" w:hint="cs"/>
          <w:rtl/>
        </w:rPr>
      </w:pPr>
      <w:r w:rsidRPr="00B96E01">
        <w:rPr>
          <w:rFonts w:cs="David" w:hint="cs"/>
          <w:rtl/>
        </w:rPr>
        <w:tab/>
        <w:t xml:space="preserve"> תמורת תשלום?</w:t>
      </w:r>
    </w:p>
    <w:p w14:paraId="0C27A88F" w14:textId="77777777" w:rsidR="00B96E01" w:rsidRPr="00B96E01" w:rsidRDefault="00B96E01" w:rsidP="00B96E01">
      <w:pPr>
        <w:bidi/>
        <w:jc w:val="both"/>
        <w:rPr>
          <w:rFonts w:cs="David" w:hint="cs"/>
          <w:rtl/>
        </w:rPr>
      </w:pPr>
    </w:p>
    <w:p w14:paraId="687A3111" w14:textId="77777777" w:rsidR="00B96E01" w:rsidRPr="00B96E01" w:rsidRDefault="00B96E01" w:rsidP="00B96E01">
      <w:pPr>
        <w:bidi/>
        <w:jc w:val="both"/>
        <w:rPr>
          <w:rFonts w:cs="David" w:hint="cs"/>
          <w:rtl/>
        </w:rPr>
      </w:pPr>
      <w:proofErr w:type="spellStart"/>
      <w:r w:rsidRPr="00B96E01">
        <w:rPr>
          <w:rFonts w:cs="David" w:hint="cs"/>
          <w:u w:val="single"/>
          <w:rtl/>
        </w:rPr>
        <w:t>סוזי</w:t>
      </w:r>
      <w:proofErr w:type="spellEnd"/>
      <w:r w:rsidRPr="00B96E01">
        <w:rPr>
          <w:rFonts w:cs="David" w:hint="cs"/>
          <w:u w:val="single"/>
          <w:rtl/>
        </w:rPr>
        <w:t xml:space="preserve"> נבות:</w:t>
      </w:r>
    </w:p>
    <w:p w14:paraId="32B93F14" w14:textId="77777777" w:rsidR="00B96E01" w:rsidRPr="00B96E01" w:rsidRDefault="00B96E01" w:rsidP="00B96E01">
      <w:pPr>
        <w:bidi/>
        <w:jc w:val="both"/>
        <w:rPr>
          <w:rFonts w:cs="David" w:hint="cs"/>
          <w:rtl/>
        </w:rPr>
      </w:pPr>
    </w:p>
    <w:p w14:paraId="07B5BD4F" w14:textId="77777777" w:rsidR="00B96E01" w:rsidRPr="00B96E01" w:rsidRDefault="00B96E01" w:rsidP="00B96E01">
      <w:pPr>
        <w:bidi/>
        <w:jc w:val="both"/>
        <w:rPr>
          <w:rFonts w:cs="David" w:hint="cs"/>
          <w:rtl/>
        </w:rPr>
      </w:pPr>
      <w:r w:rsidRPr="00B96E01">
        <w:rPr>
          <w:rFonts w:cs="David" w:hint="cs"/>
          <w:rtl/>
        </w:rPr>
        <w:tab/>
        <w:t xml:space="preserve"> היא תקבע את הכללים.  קיבלת מתנה בחו"ל ואתה מאוד רוצה לשמור אותה למרות שהיא מתנה אסורה, בכללים תהיה התייחסות. </w:t>
      </w:r>
    </w:p>
    <w:p w14:paraId="622C2769" w14:textId="77777777" w:rsidR="00B96E01" w:rsidRPr="00B96E01" w:rsidRDefault="00B96E01" w:rsidP="00B96E01">
      <w:pPr>
        <w:bidi/>
        <w:jc w:val="both"/>
        <w:rPr>
          <w:rFonts w:cs="David" w:hint="cs"/>
          <w:rtl/>
        </w:rPr>
      </w:pPr>
    </w:p>
    <w:p w14:paraId="52F0CB53"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7AB5035E" w14:textId="77777777" w:rsidR="00B96E01" w:rsidRPr="00B96E01" w:rsidRDefault="00B96E01" w:rsidP="00B96E01">
      <w:pPr>
        <w:bidi/>
        <w:jc w:val="both"/>
        <w:rPr>
          <w:rFonts w:cs="David" w:hint="cs"/>
          <w:rtl/>
        </w:rPr>
      </w:pPr>
    </w:p>
    <w:p w14:paraId="0D4F33A6" w14:textId="77777777" w:rsidR="00B96E01" w:rsidRPr="00B96E01" w:rsidRDefault="00B96E01" w:rsidP="00B96E01">
      <w:pPr>
        <w:bidi/>
        <w:jc w:val="both"/>
        <w:rPr>
          <w:rFonts w:cs="David" w:hint="cs"/>
          <w:rtl/>
        </w:rPr>
      </w:pPr>
      <w:r w:rsidRPr="00B96E01">
        <w:rPr>
          <w:rFonts w:cs="David" w:hint="cs"/>
          <w:rtl/>
        </w:rPr>
        <w:tab/>
        <w:t xml:space="preserve"> חבר הכנסת המוסר לכנסת מתנה שקיבל, או משלם לכנסת את שווי המתנה, יצרף הודעה הכוללת פרטים אלה: השם ופרטים אישיים של נותן המתנה, המועד והנסיבות של קבלת המתנה, תיאור המתנה והשווי המשוער של המתנה. </w:t>
      </w:r>
    </w:p>
    <w:p w14:paraId="327D1C94" w14:textId="77777777" w:rsidR="00B96E01" w:rsidRPr="00B96E01" w:rsidRDefault="00B96E01" w:rsidP="00B96E01">
      <w:pPr>
        <w:bidi/>
        <w:jc w:val="both"/>
        <w:rPr>
          <w:rFonts w:cs="David" w:hint="cs"/>
          <w:u w:val="single"/>
          <w:rtl/>
        </w:rPr>
      </w:pPr>
    </w:p>
    <w:p w14:paraId="04BE393A" w14:textId="77777777" w:rsidR="00B96E01" w:rsidRPr="00B96E01" w:rsidRDefault="00B96E01" w:rsidP="00B96E01">
      <w:pPr>
        <w:bidi/>
        <w:jc w:val="both"/>
        <w:rPr>
          <w:rFonts w:cs="David"/>
          <w:rtl/>
        </w:rPr>
      </w:pPr>
      <w:r w:rsidRPr="00B96E01">
        <w:rPr>
          <w:rFonts w:cs="David" w:hint="eastAsia"/>
          <w:u w:val="single"/>
          <w:rtl/>
        </w:rPr>
        <w:t>אורי</w:t>
      </w:r>
      <w:r w:rsidRPr="00B96E01">
        <w:rPr>
          <w:rFonts w:cs="David"/>
          <w:u w:val="single"/>
          <w:rtl/>
        </w:rPr>
        <w:t xml:space="preserve"> אריאל:</w:t>
      </w:r>
    </w:p>
    <w:p w14:paraId="10A62949" w14:textId="77777777" w:rsidR="00B96E01" w:rsidRPr="00B96E01" w:rsidRDefault="00B96E01" w:rsidP="00B96E01">
      <w:pPr>
        <w:bidi/>
        <w:jc w:val="both"/>
        <w:rPr>
          <w:rFonts w:cs="David"/>
          <w:rtl/>
        </w:rPr>
      </w:pPr>
    </w:p>
    <w:p w14:paraId="518A865F" w14:textId="77777777" w:rsidR="00B96E01" w:rsidRPr="00B96E01" w:rsidRDefault="00B96E01" w:rsidP="00B96E01">
      <w:pPr>
        <w:bidi/>
        <w:jc w:val="both"/>
        <w:rPr>
          <w:rFonts w:cs="David" w:hint="cs"/>
          <w:rtl/>
        </w:rPr>
      </w:pPr>
      <w:r w:rsidRPr="00B96E01">
        <w:rPr>
          <w:rFonts w:cs="David"/>
          <w:rtl/>
        </w:rPr>
        <w:tab/>
      </w:r>
      <w:r w:rsidRPr="00B96E01">
        <w:rPr>
          <w:rFonts w:cs="David" w:hint="cs"/>
          <w:rtl/>
        </w:rPr>
        <w:t>למה צריך את הנסיבות של קבלת המתנה?</w:t>
      </w:r>
    </w:p>
    <w:p w14:paraId="4A51D4D6" w14:textId="77777777" w:rsidR="00B96E01" w:rsidRPr="00B96E01" w:rsidRDefault="00B96E01" w:rsidP="00B96E01">
      <w:pPr>
        <w:bidi/>
        <w:jc w:val="both"/>
        <w:rPr>
          <w:rFonts w:cs="David" w:hint="cs"/>
          <w:rtl/>
        </w:rPr>
      </w:pPr>
    </w:p>
    <w:p w14:paraId="405EE5EA" w14:textId="77777777" w:rsidR="00B96E01" w:rsidRPr="00B96E01" w:rsidRDefault="00B96E01" w:rsidP="00B96E01">
      <w:pPr>
        <w:bidi/>
        <w:jc w:val="both"/>
        <w:rPr>
          <w:rFonts w:cs="David" w:hint="cs"/>
          <w:rtl/>
        </w:rPr>
      </w:pPr>
      <w:r w:rsidRPr="00B96E01">
        <w:rPr>
          <w:rFonts w:cs="David" w:hint="cs"/>
          <w:u w:val="single"/>
          <w:rtl/>
        </w:rPr>
        <w:t>דוד טל:</w:t>
      </w:r>
    </w:p>
    <w:p w14:paraId="13A7297D" w14:textId="77777777" w:rsidR="00B96E01" w:rsidRPr="00B96E01" w:rsidRDefault="00B96E01" w:rsidP="00B96E01">
      <w:pPr>
        <w:bidi/>
        <w:jc w:val="both"/>
        <w:rPr>
          <w:rFonts w:cs="David" w:hint="cs"/>
          <w:rtl/>
        </w:rPr>
      </w:pPr>
    </w:p>
    <w:p w14:paraId="0EEF4DF8" w14:textId="77777777" w:rsidR="00B96E01" w:rsidRPr="00B96E01" w:rsidRDefault="00B96E01" w:rsidP="00B96E01">
      <w:pPr>
        <w:bidi/>
        <w:jc w:val="both"/>
        <w:rPr>
          <w:rFonts w:cs="David" w:hint="cs"/>
          <w:rtl/>
        </w:rPr>
      </w:pPr>
      <w:r w:rsidRPr="00B96E01">
        <w:rPr>
          <w:rFonts w:cs="David" w:hint="cs"/>
          <w:rtl/>
        </w:rPr>
        <w:tab/>
        <w:t xml:space="preserve"> היית בביקור בטייוון והשגריר הטייווני נתן לך, רוצים לקשור את זה האם קיבלת את זה מבעל הון כזה או אחר. אני מניח שרוצים לראות שיש שקיפות, שלא קיבלת את זה מבעלי הון וכו'. </w:t>
      </w:r>
    </w:p>
    <w:p w14:paraId="0D8EE75B" w14:textId="77777777" w:rsidR="00B96E01" w:rsidRPr="00B96E01" w:rsidRDefault="00B96E01" w:rsidP="00B96E01">
      <w:pPr>
        <w:bidi/>
        <w:jc w:val="both"/>
        <w:rPr>
          <w:rFonts w:cs="David" w:hint="cs"/>
          <w:rtl/>
        </w:rPr>
      </w:pPr>
    </w:p>
    <w:p w14:paraId="3E4E53BE" w14:textId="77777777" w:rsidR="00B96E01" w:rsidRPr="00B96E01" w:rsidRDefault="00B96E01" w:rsidP="00B96E01">
      <w:pPr>
        <w:bidi/>
        <w:jc w:val="both"/>
        <w:rPr>
          <w:rFonts w:cs="David"/>
          <w:rtl/>
        </w:rPr>
      </w:pPr>
      <w:r w:rsidRPr="00B96E01">
        <w:rPr>
          <w:rFonts w:cs="David" w:hint="eastAsia"/>
          <w:u w:val="single"/>
          <w:rtl/>
        </w:rPr>
        <w:t>אורי</w:t>
      </w:r>
      <w:r w:rsidRPr="00B96E01">
        <w:rPr>
          <w:rFonts w:cs="David"/>
          <w:u w:val="single"/>
          <w:rtl/>
        </w:rPr>
        <w:t xml:space="preserve"> אריאל:</w:t>
      </w:r>
    </w:p>
    <w:p w14:paraId="5DEF7704" w14:textId="77777777" w:rsidR="00B96E01" w:rsidRPr="00B96E01" w:rsidRDefault="00B96E01" w:rsidP="00B96E01">
      <w:pPr>
        <w:bidi/>
        <w:jc w:val="both"/>
        <w:rPr>
          <w:rFonts w:cs="David"/>
          <w:rtl/>
        </w:rPr>
      </w:pPr>
    </w:p>
    <w:p w14:paraId="46B5A9DF" w14:textId="77777777" w:rsidR="00B96E01" w:rsidRPr="00B96E01" w:rsidRDefault="00B96E01" w:rsidP="00B96E01">
      <w:pPr>
        <w:bidi/>
        <w:jc w:val="both"/>
        <w:rPr>
          <w:rFonts w:cs="David" w:hint="cs"/>
          <w:rtl/>
        </w:rPr>
      </w:pPr>
      <w:r w:rsidRPr="00B96E01">
        <w:rPr>
          <w:rFonts w:cs="David"/>
          <w:rtl/>
        </w:rPr>
        <w:tab/>
      </w:r>
      <w:r w:rsidRPr="00B96E01">
        <w:rPr>
          <w:rFonts w:cs="David" w:hint="cs"/>
          <w:rtl/>
        </w:rPr>
        <w:t xml:space="preserve"> אבל כל העסק מתעורר בגלל שאני בא ונותן את זה. כעת אומרים לי: תמלא פרטים. </w:t>
      </w:r>
    </w:p>
    <w:p w14:paraId="4242AC8C" w14:textId="77777777" w:rsidR="00B96E01" w:rsidRPr="00B96E01" w:rsidRDefault="00B96E01" w:rsidP="00B96E01">
      <w:pPr>
        <w:bidi/>
        <w:jc w:val="both"/>
        <w:rPr>
          <w:rFonts w:cs="David" w:hint="cs"/>
          <w:rtl/>
        </w:rPr>
      </w:pPr>
    </w:p>
    <w:p w14:paraId="12E25D37" w14:textId="77777777" w:rsidR="00B96E01" w:rsidRPr="00B96E01" w:rsidRDefault="00B96E01" w:rsidP="00B96E01">
      <w:pPr>
        <w:bidi/>
        <w:jc w:val="both"/>
        <w:rPr>
          <w:rFonts w:cs="David" w:hint="cs"/>
          <w:rtl/>
        </w:rPr>
      </w:pPr>
      <w:r w:rsidRPr="00B96E01">
        <w:rPr>
          <w:rFonts w:cs="David" w:hint="cs"/>
          <w:u w:val="single"/>
          <w:rtl/>
        </w:rPr>
        <w:t>דוד טל:</w:t>
      </w:r>
    </w:p>
    <w:p w14:paraId="111EBF1B" w14:textId="77777777" w:rsidR="00B96E01" w:rsidRPr="00B96E01" w:rsidRDefault="00B96E01" w:rsidP="00B96E01">
      <w:pPr>
        <w:bidi/>
        <w:jc w:val="both"/>
        <w:rPr>
          <w:rFonts w:cs="David" w:hint="cs"/>
          <w:rtl/>
        </w:rPr>
      </w:pPr>
    </w:p>
    <w:p w14:paraId="63962428" w14:textId="77777777" w:rsidR="00B96E01" w:rsidRPr="00B96E01" w:rsidRDefault="00B96E01" w:rsidP="00B96E01">
      <w:pPr>
        <w:bidi/>
        <w:jc w:val="both"/>
        <w:rPr>
          <w:rFonts w:cs="David" w:hint="cs"/>
          <w:rtl/>
        </w:rPr>
      </w:pPr>
      <w:r w:rsidRPr="00B96E01">
        <w:rPr>
          <w:rFonts w:cs="David" w:hint="cs"/>
          <w:rtl/>
        </w:rPr>
        <w:tab/>
        <w:t xml:space="preserve"> שיראו שמחר לא הצבעת או לא יזמת הצעת חוק מיוחדת לאותו בעל הון. </w:t>
      </w:r>
    </w:p>
    <w:p w14:paraId="11F5F8F6" w14:textId="77777777" w:rsidR="00B96E01" w:rsidRPr="00B96E01" w:rsidRDefault="00B96E01" w:rsidP="00B96E01">
      <w:pPr>
        <w:bidi/>
        <w:jc w:val="both"/>
        <w:rPr>
          <w:rFonts w:cs="David" w:hint="cs"/>
          <w:u w:val="single"/>
          <w:rtl/>
        </w:rPr>
      </w:pPr>
    </w:p>
    <w:p w14:paraId="245CB475" w14:textId="77777777" w:rsidR="00B96E01" w:rsidRPr="00B96E01" w:rsidRDefault="00B96E01" w:rsidP="00B96E01">
      <w:pPr>
        <w:bidi/>
        <w:jc w:val="both"/>
        <w:rPr>
          <w:rFonts w:cs="David"/>
          <w:rtl/>
        </w:rPr>
      </w:pPr>
      <w:r w:rsidRPr="00B96E01">
        <w:rPr>
          <w:rFonts w:cs="David" w:hint="eastAsia"/>
          <w:u w:val="single"/>
          <w:rtl/>
        </w:rPr>
        <w:t>אורי</w:t>
      </w:r>
      <w:r w:rsidRPr="00B96E01">
        <w:rPr>
          <w:rFonts w:cs="David"/>
          <w:u w:val="single"/>
          <w:rtl/>
        </w:rPr>
        <w:t xml:space="preserve"> אריאל:</w:t>
      </w:r>
    </w:p>
    <w:p w14:paraId="1383C419" w14:textId="77777777" w:rsidR="00B96E01" w:rsidRPr="00B96E01" w:rsidRDefault="00B96E01" w:rsidP="00B96E01">
      <w:pPr>
        <w:bidi/>
        <w:jc w:val="both"/>
        <w:rPr>
          <w:rFonts w:cs="David"/>
          <w:rtl/>
        </w:rPr>
      </w:pPr>
    </w:p>
    <w:p w14:paraId="4106B385" w14:textId="77777777" w:rsidR="00B96E01" w:rsidRPr="00B96E01" w:rsidRDefault="00B96E01" w:rsidP="00B96E01">
      <w:pPr>
        <w:bidi/>
        <w:jc w:val="both"/>
        <w:rPr>
          <w:rFonts w:cs="David" w:hint="cs"/>
          <w:rtl/>
        </w:rPr>
      </w:pPr>
      <w:r w:rsidRPr="00B96E01">
        <w:rPr>
          <w:rFonts w:cs="David"/>
          <w:rtl/>
        </w:rPr>
        <w:tab/>
      </w:r>
      <w:r w:rsidRPr="00B96E01">
        <w:rPr>
          <w:rFonts w:cs="David" w:hint="cs"/>
          <w:rtl/>
        </w:rPr>
        <w:t xml:space="preserve">אדוני היושב ראש, אתה מרחיק את האנשים מלשתף פעולה. זה לא מקרב אותם, אתה הרי רוצה ליצור נוהל ידידותי, פשוט שלא מעורר אלף שאלות. כמתחילים למלא אומרים לך: מה היה שם, מי היה שם, אני לא רוצה להגיד לך ממי קיבלתי, אבל אני מביא לך את המתנה, אז בשביל מה אתה צריך לדעת, בשביל לבלבל את השכל. </w:t>
      </w:r>
    </w:p>
    <w:p w14:paraId="3921D740" w14:textId="77777777" w:rsidR="00B96E01" w:rsidRPr="00B96E01" w:rsidRDefault="00B96E01" w:rsidP="00B96E01">
      <w:pPr>
        <w:bidi/>
        <w:jc w:val="both"/>
        <w:rPr>
          <w:rFonts w:cs="David" w:hint="cs"/>
          <w:rtl/>
        </w:rPr>
      </w:pPr>
    </w:p>
    <w:p w14:paraId="624B753C"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03DD677A" w14:textId="77777777" w:rsidR="00B96E01" w:rsidRPr="00B96E01" w:rsidRDefault="00B96E01" w:rsidP="00B96E01">
      <w:pPr>
        <w:bidi/>
        <w:jc w:val="both"/>
        <w:rPr>
          <w:rFonts w:cs="David" w:hint="cs"/>
          <w:rtl/>
        </w:rPr>
      </w:pPr>
    </w:p>
    <w:p w14:paraId="5FD75D47" w14:textId="77777777" w:rsidR="00B96E01" w:rsidRPr="00B96E01" w:rsidRDefault="00B96E01" w:rsidP="00B96E01">
      <w:pPr>
        <w:bidi/>
        <w:jc w:val="both"/>
        <w:rPr>
          <w:rFonts w:cs="David" w:hint="cs"/>
          <w:rtl/>
        </w:rPr>
      </w:pPr>
      <w:r w:rsidRPr="00B96E01">
        <w:rPr>
          <w:rFonts w:cs="David" w:hint="cs"/>
          <w:rtl/>
        </w:rPr>
        <w:tab/>
        <w:t xml:space="preserve"> היום בתקנות שירות הציבור מתנות שחלות על חברי הכנסת כתוב שמי שקיבל מתנה יעביר אותה לוועדה המשרדית, פה מוצעת ועדה אחרת, בצירוף הודעה הכוללת פרטים אלה: שמו ומענו ותארו ותפקידו, ואם המתנה התקבלה על ידי בן משפחה </w:t>
      </w:r>
      <w:r w:rsidRPr="00B96E01">
        <w:rPr>
          <w:rFonts w:cs="David"/>
          <w:rtl/>
        </w:rPr>
        <w:t>–</w:t>
      </w:r>
      <w:r w:rsidRPr="00B96E01">
        <w:rPr>
          <w:rFonts w:cs="David" w:hint="cs"/>
          <w:rtl/>
        </w:rPr>
        <w:t xml:space="preserve"> מי בן המשפחה שקיבל. שם נותן המתנה, פרטיו ומענו, מועד קבלת המתנה ונסיבות קבלתה, תיאור המתנה המאפשר את זיהוייה ושוויה המשוער. לכן זה ממש מועתק מההוראות שקיימות בחוק. </w:t>
      </w:r>
    </w:p>
    <w:p w14:paraId="64226234" w14:textId="77777777" w:rsidR="00B96E01" w:rsidRPr="00B96E01" w:rsidRDefault="00B96E01" w:rsidP="00B96E01">
      <w:pPr>
        <w:bidi/>
        <w:jc w:val="both"/>
        <w:rPr>
          <w:rFonts w:cs="David" w:hint="cs"/>
          <w:rtl/>
        </w:rPr>
      </w:pPr>
    </w:p>
    <w:p w14:paraId="161E56EF" w14:textId="77777777" w:rsidR="00B96E01" w:rsidRPr="00B96E01" w:rsidRDefault="00B96E01" w:rsidP="00B96E01">
      <w:pPr>
        <w:bidi/>
        <w:jc w:val="both"/>
        <w:rPr>
          <w:rFonts w:cs="David"/>
          <w:rtl/>
        </w:rPr>
      </w:pPr>
      <w:r w:rsidRPr="00B96E01">
        <w:rPr>
          <w:rFonts w:cs="David" w:hint="eastAsia"/>
          <w:u w:val="single"/>
          <w:rtl/>
        </w:rPr>
        <w:t>אורי</w:t>
      </w:r>
      <w:r w:rsidRPr="00B96E01">
        <w:rPr>
          <w:rFonts w:cs="David"/>
          <w:u w:val="single"/>
          <w:rtl/>
        </w:rPr>
        <w:t xml:space="preserve"> אריאל:</w:t>
      </w:r>
    </w:p>
    <w:p w14:paraId="24F9D3D6" w14:textId="77777777" w:rsidR="00B96E01" w:rsidRPr="00B96E01" w:rsidRDefault="00B96E01" w:rsidP="00B96E01">
      <w:pPr>
        <w:bidi/>
        <w:jc w:val="both"/>
        <w:rPr>
          <w:rFonts w:cs="David"/>
          <w:rtl/>
        </w:rPr>
      </w:pPr>
    </w:p>
    <w:p w14:paraId="1F407762" w14:textId="77777777" w:rsidR="00B96E01" w:rsidRPr="00B96E01" w:rsidRDefault="00B96E01" w:rsidP="00B96E01">
      <w:pPr>
        <w:bidi/>
        <w:jc w:val="both"/>
        <w:rPr>
          <w:rFonts w:cs="David" w:hint="cs"/>
          <w:rtl/>
        </w:rPr>
      </w:pPr>
      <w:r w:rsidRPr="00B96E01">
        <w:rPr>
          <w:rFonts w:cs="David"/>
          <w:rtl/>
        </w:rPr>
        <w:tab/>
      </w:r>
      <w:r w:rsidRPr="00B96E01">
        <w:rPr>
          <w:rFonts w:cs="David" w:hint="cs"/>
          <w:rtl/>
        </w:rPr>
        <w:t xml:space="preserve">אני מבין, אני רק אומר שזה לא ידידותי לאנשים וכשעושים דברים לא ידידותיים בגלל שזה כתוב באיזשהו מקום אחר אז בסדר גמור, לי אין בעיה - - - </w:t>
      </w:r>
    </w:p>
    <w:p w14:paraId="0730BEC0" w14:textId="77777777" w:rsidR="00B96E01" w:rsidRPr="00B96E01" w:rsidRDefault="00B96E01" w:rsidP="00B96E01">
      <w:pPr>
        <w:bidi/>
        <w:jc w:val="both"/>
        <w:rPr>
          <w:rFonts w:cs="David" w:hint="cs"/>
          <w:rtl/>
        </w:rPr>
      </w:pPr>
    </w:p>
    <w:p w14:paraId="74127E8C" w14:textId="77777777" w:rsidR="00B96E01" w:rsidRPr="00B96E01" w:rsidRDefault="00B96E01" w:rsidP="00B96E01">
      <w:pPr>
        <w:bidi/>
        <w:jc w:val="both"/>
        <w:rPr>
          <w:rFonts w:cs="David" w:hint="cs"/>
          <w:rtl/>
        </w:rPr>
      </w:pPr>
      <w:r w:rsidRPr="00B96E01">
        <w:rPr>
          <w:rFonts w:cs="David"/>
          <w:u w:val="single"/>
          <w:rtl/>
        </w:rPr>
        <w:br w:type="page"/>
      </w:r>
      <w:r w:rsidRPr="00B96E01">
        <w:rPr>
          <w:rFonts w:cs="David" w:hint="cs"/>
          <w:u w:val="single"/>
          <w:rtl/>
        </w:rPr>
        <w:t>היו"ר דוד טל:</w:t>
      </w:r>
    </w:p>
    <w:p w14:paraId="048DC6E9" w14:textId="77777777" w:rsidR="00B96E01" w:rsidRPr="00B96E01" w:rsidRDefault="00B96E01" w:rsidP="00B96E01">
      <w:pPr>
        <w:bidi/>
        <w:jc w:val="both"/>
        <w:rPr>
          <w:rFonts w:cs="David" w:hint="cs"/>
          <w:rtl/>
        </w:rPr>
      </w:pPr>
    </w:p>
    <w:p w14:paraId="4E148A79" w14:textId="77777777" w:rsidR="00B96E01" w:rsidRPr="00B96E01" w:rsidRDefault="00B96E01" w:rsidP="00B96E01">
      <w:pPr>
        <w:bidi/>
        <w:jc w:val="both"/>
        <w:rPr>
          <w:rFonts w:cs="David" w:hint="cs"/>
          <w:rtl/>
        </w:rPr>
      </w:pPr>
      <w:r w:rsidRPr="00B96E01">
        <w:rPr>
          <w:rFonts w:cs="David" w:hint="cs"/>
          <w:rtl/>
        </w:rPr>
        <w:tab/>
        <w:t xml:space="preserve">חבר הכנסת </w:t>
      </w:r>
      <w:proofErr w:type="spellStart"/>
      <w:r w:rsidRPr="00B96E01">
        <w:rPr>
          <w:rFonts w:cs="David" w:hint="cs"/>
          <w:rtl/>
        </w:rPr>
        <w:t>יצחקי</w:t>
      </w:r>
      <w:proofErr w:type="spellEnd"/>
      <w:r w:rsidRPr="00B96E01">
        <w:rPr>
          <w:rFonts w:cs="David" w:hint="cs"/>
          <w:rtl/>
        </w:rPr>
        <w:t xml:space="preserve">, אתה בעד למחוק, כפי שמציע חבר הכנסת אריאל את הפרטים השונים או להשאיר את זה על כנו. </w:t>
      </w:r>
    </w:p>
    <w:p w14:paraId="051115C8" w14:textId="77777777" w:rsidR="00B96E01" w:rsidRPr="00B96E01" w:rsidRDefault="00B96E01" w:rsidP="00B96E01">
      <w:pPr>
        <w:bidi/>
        <w:jc w:val="both"/>
        <w:rPr>
          <w:rFonts w:cs="David" w:hint="cs"/>
          <w:rtl/>
        </w:rPr>
      </w:pPr>
    </w:p>
    <w:p w14:paraId="7B7D5A9E" w14:textId="77777777" w:rsidR="00B96E01" w:rsidRPr="00B96E01" w:rsidRDefault="00B96E01" w:rsidP="00B96E01">
      <w:pPr>
        <w:pStyle w:val="Heading5"/>
        <w:rPr>
          <w:rFonts w:hint="cs"/>
          <w:sz w:val="24"/>
          <w:rtl/>
        </w:rPr>
      </w:pPr>
      <w:r w:rsidRPr="00B96E01">
        <w:rPr>
          <w:rFonts w:hint="cs"/>
          <w:sz w:val="24"/>
          <w:u w:val="single"/>
          <w:rtl/>
        </w:rPr>
        <w:t xml:space="preserve">אביגדור </w:t>
      </w:r>
      <w:proofErr w:type="spellStart"/>
      <w:r w:rsidRPr="00B96E01">
        <w:rPr>
          <w:rFonts w:hint="cs"/>
          <w:sz w:val="24"/>
          <w:u w:val="single"/>
          <w:rtl/>
        </w:rPr>
        <w:t>יצחקי</w:t>
      </w:r>
      <w:proofErr w:type="spellEnd"/>
      <w:r w:rsidRPr="00B96E01">
        <w:rPr>
          <w:rFonts w:hint="cs"/>
          <w:sz w:val="24"/>
          <w:u w:val="single"/>
          <w:rtl/>
        </w:rPr>
        <w:t>:</w:t>
      </w:r>
    </w:p>
    <w:p w14:paraId="130A4BBF" w14:textId="77777777" w:rsidR="00B96E01" w:rsidRPr="00B96E01" w:rsidRDefault="00B96E01" w:rsidP="00B96E01">
      <w:pPr>
        <w:pStyle w:val="Heading5"/>
        <w:rPr>
          <w:rFonts w:hint="cs"/>
          <w:sz w:val="24"/>
          <w:rtl/>
        </w:rPr>
      </w:pPr>
    </w:p>
    <w:p w14:paraId="0D08AB0B" w14:textId="77777777" w:rsidR="00B96E01" w:rsidRPr="00B96E01" w:rsidRDefault="00B96E01" w:rsidP="00B96E01">
      <w:pPr>
        <w:bidi/>
        <w:jc w:val="both"/>
        <w:rPr>
          <w:rFonts w:cs="David" w:hint="cs"/>
          <w:rtl/>
        </w:rPr>
      </w:pPr>
      <w:r w:rsidRPr="00B96E01">
        <w:rPr>
          <w:rFonts w:cs="David" w:hint="cs"/>
          <w:rtl/>
        </w:rPr>
        <w:tab/>
        <w:t xml:space="preserve"> למחוק. </w:t>
      </w:r>
    </w:p>
    <w:p w14:paraId="20967181" w14:textId="77777777" w:rsidR="00B96E01" w:rsidRPr="00B96E01" w:rsidRDefault="00B96E01" w:rsidP="00B96E01">
      <w:pPr>
        <w:bidi/>
        <w:jc w:val="both"/>
        <w:rPr>
          <w:rFonts w:cs="David" w:hint="cs"/>
          <w:rtl/>
        </w:rPr>
      </w:pPr>
    </w:p>
    <w:p w14:paraId="468D37A8" w14:textId="77777777" w:rsidR="00B96E01" w:rsidRPr="00B96E01" w:rsidRDefault="00B96E01" w:rsidP="00B96E01">
      <w:pPr>
        <w:bidi/>
        <w:jc w:val="both"/>
        <w:rPr>
          <w:rFonts w:cs="David" w:hint="cs"/>
          <w:rtl/>
        </w:rPr>
      </w:pPr>
      <w:r w:rsidRPr="00B96E01">
        <w:rPr>
          <w:rFonts w:cs="David" w:hint="cs"/>
          <w:u w:val="single"/>
          <w:rtl/>
        </w:rPr>
        <w:t>דוד טל:</w:t>
      </w:r>
    </w:p>
    <w:p w14:paraId="329D010C" w14:textId="77777777" w:rsidR="00B96E01" w:rsidRPr="00B96E01" w:rsidRDefault="00B96E01" w:rsidP="00B96E01">
      <w:pPr>
        <w:bidi/>
        <w:jc w:val="both"/>
        <w:rPr>
          <w:rFonts w:cs="David" w:hint="cs"/>
          <w:rtl/>
        </w:rPr>
      </w:pPr>
    </w:p>
    <w:p w14:paraId="4C3DFB1B" w14:textId="77777777" w:rsidR="00B96E01" w:rsidRPr="00B96E01" w:rsidRDefault="00B96E01" w:rsidP="00B96E01">
      <w:pPr>
        <w:bidi/>
        <w:jc w:val="both"/>
        <w:rPr>
          <w:rFonts w:cs="David" w:hint="cs"/>
          <w:rtl/>
        </w:rPr>
      </w:pPr>
      <w:r w:rsidRPr="00B96E01">
        <w:rPr>
          <w:rFonts w:cs="David" w:hint="cs"/>
          <w:rtl/>
        </w:rPr>
        <w:tab/>
        <w:t xml:space="preserve"> גדעון?</w:t>
      </w:r>
    </w:p>
    <w:p w14:paraId="00D71B2C" w14:textId="77777777" w:rsidR="00B96E01" w:rsidRPr="00B96E01" w:rsidRDefault="00B96E01" w:rsidP="00B96E01">
      <w:pPr>
        <w:bidi/>
        <w:jc w:val="both"/>
        <w:rPr>
          <w:rFonts w:cs="David" w:hint="cs"/>
          <w:rtl/>
        </w:rPr>
      </w:pPr>
    </w:p>
    <w:p w14:paraId="573A0AB9"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68BA4DB2" w14:textId="77777777" w:rsidR="00B96E01" w:rsidRPr="00B96E01" w:rsidRDefault="00B96E01" w:rsidP="00B96E01">
      <w:pPr>
        <w:bidi/>
        <w:jc w:val="both"/>
        <w:rPr>
          <w:rFonts w:cs="David" w:hint="cs"/>
          <w:u w:val="single"/>
          <w:rtl/>
        </w:rPr>
      </w:pPr>
    </w:p>
    <w:p w14:paraId="4E439FF2" w14:textId="77777777" w:rsidR="00B96E01" w:rsidRPr="00B96E01" w:rsidRDefault="00B96E01" w:rsidP="00B96E01">
      <w:pPr>
        <w:bidi/>
        <w:jc w:val="both"/>
        <w:rPr>
          <w:rFonts w:cs="David" w:hint="cs"/>
          <w:rtl/>
        </w:rPr>
      </w:pPr>
      <w:r w:rsidRPr="00B96E01">
        <w:rPr>
          <w:rFonts w:cs="David" w:hint="cs"/>
          <w:rtl/>
        </w:rPr>
        <w:tab/>
        <w:t>למה למחוק?</w:t>
      </w:r>
    </w:p>
    <w:p w14:paraId="135BF18A" w14:textId="77777777" w:rsidR="00B96E01" w:rsidRPr="00B96E01" w:rsidRDefault="00B96E01" w:rsidP="00B96E01">
      <w:pPr>
        <w:bidi/>
        <w:jc w:val="both"/>
        <w:rPr>
          <w:rFonts w:cs="David" w:hint="cs"/>
          <w:rtl/>
        </w:rPr>
      </w:pPr>
    </w:p>
    <w:p w14:paraId="494E00D1" w14:textId="77777777" w:rsidR="00B96E01" w:rsidRPr="00B96E01" w:rsidRDefault="00B96E01" w:rsidP="00B96E01">
      <w:pPr>
        <w:bidi/>
        <w:jc w:val="both"/>
        <w:rPr>
          <w:rFonts w:cs="David" w:hint="cs"/>
          <w:rtl/>
        </w:rPr>
      </w:pPr>
      <w:r w:rsidRPr="00B96E01">
        <w:rPr>
          <w:rFonts w:cs="David" w:hint="cs"/>
          <w:u w:val="single"/>
          <w:rtl/>
        </w:rPr>
        <w:t>דוד טל:</w:t>
      </w:r>
    </w:p>
    <w:p w14:paraId="508228EB" w14:textId="77777777" w:rsidR="00B96E01" w:rsidRPr="00B96E01" w:rsidRDefault="00B96E01" w:rsidP="00B96E01">
      <w:pPr>
        <w:bidi/>
        <w:jc w:val="both"/>
        <w:rPr>
          <w:rFonts w:cs="David" w:hint="cs"/>
          <w:rtl/>
        </w:rPr>
      </w:pPr>
    </w:p>
    <w:p w14:paraId="2C6894CA" w14:textId="77777777" w:rsidR="00B96E01" w:rsidRPr="00B96E01" w:rsidRDefault="00B96E01" w:rsidP="00B96E01">
      <w:pPr>
        <w:bidi/>
        <w:jc w:val="both"/>
        <w:rPr>
          <w:rFonts w:cs="David" w:hint="cs"/>
          <w:rtl/>
        </w:rPr>
      </w:pPr>
      <w:r w:rsidRPr="00B96E01">
        <w:rPr>
          <w:rFonts w:cs="David" w:hint="cs"/>
          <w:rtl/>
        </w:rPr>
        <w:tab/>
        <w:t xml:space="preserve"> הוא כרגע הסביר. </w:t>
      </w:r>
    </w:p>
    <w:p w14:paraId="4320E5EB" w14:textId="77777777" w:rsidR="00B96E01" w:rsidRPr="00B96E01" w:rsidRDefault="00B96E01" w:rsidP="00B96E01">
      <w:pPr>
        <w:bidi/>
        <w:jc w:val="both"/>
        <w:rPr>
          <w:rFonts w:cs="David" w:hint="cs"/>
          <w:rtl/>
        </w:rPr>
      </w:pPr>
    </w:p>
    <w:p w14:paraId="60214EB9" w14:textId="77777777" w:rsidR="00B96E01" w:rsidRPr="00B96E01" w:rsidRDefault="00B96E01" w:rsidP="00B96E01">
      <w:pPr>
        <w:bidi/>
        <w:jc w:val="both"/>
        <w:rPr>
          <w:rFonts w:cs="David"/>
          <w:rtl/>
        </w:rPr>
      </w:pPr>
      <w:r w:rsidRPr="00B96E01">
        <w:rPr>
          <w:rFonts w:cs="David" w:hint="eastAsia"/>
          <w:u w:val="single"/>
          <w:rtl/>
        </w:rPr>
        <w:t>אורי</w:t>
      </w:r>
      <w:r w:rsidRPr="00B96E01">
        <w:rPr>
          <w:rFonts w:cs="David"/>
          <w:u w:val="single"/>
          <w:rtl/>
        </w:rPr>
        <w:t xml:space="preserve"> אריאל:</w:t>
      </w:r>
    </w:p>
    <w:p w14:paraId="78D5EDB0" w14:textId="77777777" w:rsidR="00B96E01" w:rsidRPr="00B96E01" w:rsidRDefault="00B96E01" w:rsidP="00B96E01">
      <w:pPr>
        <w:bidi/>
        <w:jc w:val="both"/>
        <w:rPr>
          <w:rFonts w:cs="David"/>
          <w:rtl/>
        </w:rPr>
      </w:pPr>
    </w:p>
    <w:p w14:paraId="420C7B03" w14:textId="77777777" w:rsidR="00B96E01" w:rsidRPr="00B96E01" w:rsidRDefault="00B96E01" w:rsidP="00B96E01">
      <w:pPr>
        <w:bidi/>
        <w:jc w:val="both"/>
        <w:rPr>
          <w:rFonts w:cs="David" w:hint="cs"/>
          <w:rtl/>
        </w:rPr>
      </w:pPr>
      <w:r w:rsidRPr="00B96E01">
        <w:rPr>
          <w:rFonts w:cs="David"/>
          <w:rtl/>
        </w:rPr>
        <w:tab/>
      </w:r>
      <w:r w:rsidRPr="00B96E01">
        <w:rPr>
          <w:rFonts w:cs="David" w:hint="cs"/>
          <w:rtl/>
        </w:rPr>
        <w:t xml:space="preserve"> אני אסביר שוב בקצרה, קיבלתי מתנה, באתי לארבל לתת לה אותה כי אני מבין שיש פה בעיה. היא אומרת לי: תתחיל למלא ומביאה לי טופס. מה אתם רוצים? מה אכפת לכם ממי קיבלתי את זה? קיבלתי ממישהו שאני לא רוצה שתדעו. אני מחזיר, הרי אני בשלב ההחזרה - - - </w:t>
      </w:r>
    </w:p>
    <w:p w14:paraId="73D80884" w14:textId="77777777" w:rsidR="00B96E01" w:rsidRPr="00B96E01" w:rsidRDefault="00B96E01" w:rsidP="00B96E01">
      <w:pPr>
        <w:bidi/>
        <w:jc w:val="both"/>
        <w:rPr>
          <w:rFonts w:cs="David" w:hint="cs"/>
          <w:rtl/>
        </w:rPr>
      </w:pPr>
    </w:p>
    <w:p w14:paraId="41CB9568" w14:textId="77777777" w:rsidR="00B96E01" w:rsidRPr="00B96E01" w:rsidRDefault="00B96E01" w:rsidP="00B96E01">
      <w:pPr>
        <w:bidi/>
        <w:jc w:val="both"/>
        <w:rPr>
          <w:rFonts w:cs="David" w:hint="cs"/>
          <w:rtl/>
        </w:rPr>
      </w:pPr>
      <w:r w:rsidRPr="00B96E01">
        <w:rPr>
          <w:rFonts w:cs="David" w:hint="cs"/>
          <w:u w:val="single"/>
          <w:rtl/>
        </w:rPr>
        <w:t>דוד טל:</w:t>
      </w:r>
    </w:p>
    <w:p w14:paraId="3A2F8E86" w14:textId="77777777" w:rsidR="00B96E01" w:rsidRPr="00B96E01" w:rsidRDefault="00B96E01" w:rsidP="00B96E01">
      <w:pPr>
        <w:bidi/>
        <w:jc w:val="both"/>
        <w:rPr>
          <w:rFonts w:cs="David" w:hint="cs"/>
          <w:rtl/>
        </w:rPr>
      </w:pPr>
    </w:p>
    <w:p w14:paraId="4D7B790E" w14:textId="77777777" w:rsidR="00B96E01" w:rsidRPr="00B96E01" w:rsidRDefault="00B96E01" w:rsidP="00B96E01">
      <w:pPr>
        <w:bidi/>
        <w:jc w:val="both"/>
        <w:rPr>
          <w:rFonts w:cs="David" w:hint="cs"/>
          <w:rtl/>
        </w:rPr>
      </w:pPr>
      <w:r w:rsidRPr="00B96E01">
        <w:rPr>
          <w:rFonts w:cs="David" w:hint="cs"/>
          <w:rtl/>
        </w:rPr>
        <w:tab/>
        <w:t xml:space="preserve"> אני רוצה להפריד, אם אתה במצב של החזרה זה דבר אחד ואני תומך במה שאתה מציע. אבל אם אתה במצב שאתה נותן ומבקש לרכוש את זה ומבקש מוועדת המתנות שהיא תגיד לך שזה עולה כך וכך - - - </w:t>
      </w:r>
    </w:p>
    <w:p w14:paraId="14DFE7C7" w14:textId="77777777" w:rsidR="00B96E01" w:rsidRPr="00B96E01" w:rsidRDefault="00B96E01" w:rsidP="00B96E01">
      <w:pPr>
        <w:bidi/>
        <w:jc w:val="both"/>
        <w:rPr>
          <w:rFonts w:cs="David" w:hint="cs"/>
          <w:rtl/>
        </w:rPr>
      </w:pPr>
    </w:p>
    <w:p w14:paraId="6CCB8107" w14:textId="77777777" w:rsidR="00B96E01" w:rsidRPr="00B96E01" w:rsidRDefault="00B96E01" w:rsidP="00B96E01">
      <w:pPr>
        <w:bidi/>
        <w:jc w:val="both"/>
        <w:rPr>
          <w:rFonts w:cs="David"/>
          <w:rtl/>
        </w:rPr>
      </w:pPr>
      <w:r w:rsidRPr="00B96E01">
        <w:rPr>
          <w:rFonts w:cs="David" w:hint="eastAsia"/>
          <w:u w:val="single"/>
          <w:rtl/>
        </w:rPr>
        <w:t>אורי</w:t>
      </w:r>
      <w:r w:rsidRPr="00B96E01">
        <w:rPr>
          <w:rFonts w:cs="David"/>
          <w:u w:val="single"/>
          <w:rtl/>
        </w:rPr>
        <w:t xml:space="preserve"> אריאל:</w:t>
      </w:r>
    </w:p>
    <w:p w14:paraId="5621CB2C" w14:textId="77777777" w:rsidR="00B96E01" w:rsidRPr="00B96E01" w:rsidRDefault="00B96E01" w:rsidP="00B96E01">
      <w:pPr>
        <w:bidi/>
        <w:jc w:val="both"/>
        <w:rPr>
          <w:rFonts w:cs="David"/>
          <w:rtl/>
        </w:rPr>
      </w:pPr>
    </w:p>
    <w:p w14:paraId="697C4AE5" w14:textId="77777777" w:rsidR="00B96E01" w:rsidRPr="00B96E01" w:rsidRDefault="00B96E01" w:rsidP="00B96E01">
      <w:pPr>
        <w:bidi/>
        <w:jc w:val="both"/>
        <w:rPr>
          <w:rFonts w:cs="David" w:hint="cs"/>
          <w:rtl/>
        </w:rPr>
      </w:pPr>
      <w:r w:rsidRPr="00B96E01">
        <w:rPr>
          <w:rFonts w:cs="David"/>
          <w:rtl/>
        </w:rPr>
        <w:tab/>
      </w:r>
      <w:r w:rsidRPr="00B96E01">
        <w:rPr>
          <w:rFonts w:cs="David" w:hint="cs"/>
          <w:rtl/>
        </w:rPr>
        <w:t xml:space="preserve"> אני מקבל את התיקון. </w:t>
      </w:r>
    </w:p>
    <w:p w14:paraId="60523351" w14:textId="77777777" w:rsidR="00B96E01" w:rsidRPr="00B96E01" w:rsidRDefault="00B96E01" w:rsidP="00B96E01">
      <w:pPr>
        <w:bidi/>
        <w:jc w:val="both"/>
        <w:rPr>
          <w:rFonts w:cs="David" w:hint="cs"/>
          <w:rtl/>
        </w:rPr>
      </w:pPr>
    </w:p>
    <w:p w14:paraId="4C879B7E"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09650E4A" w14:textId="77777777" w:rsidR="00B96E01" w:rsidRPr="00B96E01" w:rsidRDefault="00B96E01" w:rsidP="00B96E01">
      <w:pPr>
        <w:bidi/>
        <w:jc w:val="both"/>
        <w:rPr>
          <w:rFonts w:cs="David" w:hint="cs"/>
          <w:u w:val="single"/>
          <w:rtl/>
        </w:rPr>
      </w:pPr>
    </w:p>
    <w:p w14:paraId="04E1D460" w14:textId="77777777" w:rsidR="00B96E01" w:rsidRPr="00B96E01" w:rsidRDefault="00B96E01" w:rsidP="00B96E01">
      <w:pPr>
        <w:bidi/>
        <w:jc w:val="both"/>
        <w:rPr>
          <w:rFonts w:cs="David" w:hint="cs"/>
          <w:rtl/>
        </w:rPr>
      </w:pPr>
      <w:r w:rsidRPr="00B96E01">
        <w:rPr>
          <w:rFonts w:cs="David" w:hint="cs"/>
          <w:rtl/>
        </w:rPr>
        <w:tab/>
        <w:t xml:space="preserve"> אני נגד למחוק את זה.</w:t>
      </w:r>
    </w:p>
    <w:p w14:paraId="669D0FC9" w14:textId="77777777" w:rsidR="00B96E01" w:rsidRPr="00B96E01" w:rsidRDefault="00B96E01" w:rsidP="00B96E01">
      <w:pPr>
        <w:bidi/>
        <w:jc w:val="both"/>
        <w:rPr>
          <w:rFonts w:cs="David" w:hint="cs"/>
          <w:rtl/>
        </w:rPr>
      </w:pPr>
    </w:p>
    <w:p w14:paraId="3273729A" w14:textId="77777777" w:rsidR="00B96E01" w:rsidRPr="00B96E01" w:rsidRDefault="00B96E01" w:rsidP="00B96E01">
      <w:pPr>
        <w:bidi/>
        <w:jc w:val="both"/>
        <w:rPr>
          <w:rFonts w:cs="David" w:hint="cs"/>
          <w:rtl/>
        </w:rPr>
      </w:pPr>
      <w:r w:rsidRPr="00B96E01">
        <w:rPr>
          <w:rFonts w:cs="David" w:hint="cs"/>
          <w:u w:val="single"/>
          <w:rtl/>
        </w:rPr>
        <w:t>דוד טל:</w:t>
      </w:r>
    </w:p>
    <w:p w14:paraId="12005CF5" w14:textId="77777777" w:rsidR="00B96E01" w:rsidRPr="00B96E01" w:rsidRDefault="00B96E01" w:rsidP="00B96E01">
      <w:pPr>
        <w:bidi/>
        <w:jc w:val="both"/>
        <w:rPr>
          <w:rFonts w:cs="David" w:hint="cs"/>
          <w:rtl/>
        </w:rPr>
      </w:pPr>
    </w:p>
    <w:p w14:paraId="32FAE2C5" w14:textId="77777777" w:rsidR="00B96E01" w:rsidRPr="00B96E01" w:rsidRDefault="00B96E01" w:rsidP="00B96E01">
      <w:pPr>
        <w:bidi/>
        <w:jc w:val="both"/>
        <w:rPr>
          <w:rFonts w:cs="David" w:hint="cs"/>
          <w:rtl/>
        </w:rPr>
      </w:pPr>
      <w:r w:rsidRPr="00B96E01">
        <w:rPr>
          <w:rFonts w:cs="David" w:hint="cs"/>
          <w:rtl/>
        </w:rPr>
        <w:tab/>
        <w:t xml:space="preserve"> פרופ' נבות. </w:t>
      </w:r>
    </w:p>
    <w:p w14:paraId="5DDA6925" w14:textId="77777777" w:rsidR="00B96E01" w:rsidRPr="00B96E01" w:rsidRDefault="00B96E01" w:rsidP="00B96E01">
      <w:pPr>
        <w:bidi/>
        <w:jc w:val="both"/>
        <w:rPr>
          <w:rFonts w:cs="David" w:hint="cs"/>
          <w:rtl/>
        </w:rPr>
      </w:pPr>
    </w:p>
    <w:p w14:paraId="1F009885" w14:textId="77777777" w:rsidR="00B96E01" w:rsidRPr="00B96E01" w:rsidRDefault="00B96E01" w:rsidP="00B96E01">
      <w:pPr>
        <w:bidi/>
        <w:jc w:val="both"/>
        <w:rPr>
          <w:rFonts w:cs="David" w:hint="cs"/>
          <w:rtl/>
        </w:rPr>
      </w:pPr>
      <w:proofErr w:type="spellStart"/>
      <w:r w:rsidRPr="00B96E01">
        <w:rPr>
          <w:rFonts w:cs="David" w:hint="cs"/>
          <w:u w:val="single"/>
          <w:rtl/>
        </w:rPr>
        <w:t>סוזי</w:t>
      </w:r>
      <w:proofErr w:type="spellEnd"/>
      <w:r w:rsidRPr="00B96E01">
        <w:rPr>
          <w:rFonts w:cs="David" w:hint="cs"/>
          <w:u w:val="single"/>
          <w:rtl/>
        </w:rPr>
        <w:t xml:space="preserve"> נבות:</w:t>
      </w:r>
    </w:p>
    <w:p w14:paraId="74E7E541" w14:textId="77777777" w:rsidR="00B96E01" w:rsidRPr="00B96E01" w:rsidRDefault="00B96E01" w:rsidP="00B96E01">
      <w:pPr>
        <w:bidi/>
        <w:jc w:val="both"/>
        <w:rPr>
          <w:rFonts w:cs="David" w:hint="cs"/>
          <w:rtl/>
        </w:rPr>
      </w:pPr>
    </w:p>
    <w:p w14:paraId="7F52DEA1" w14:textId="77777777" w:rsidR="00B96E01" w:rsidRPr="00B96E01" w:rsidRDefault="00B96E01" w:rsidP="00B96E01">
      <w:pPr>
        <w:bidi/>
        <w:jc w:val="both"/>
        <w:rPr>
          <w:rFonts w:cs="David" w:hint="cs"/>
          <w:rtl/>
        </w:rPr>
      </w:pPr>
      <w:r w:rsidRPr="00B96E01">
        <w:rPr>
          <w:rFonts w:cs="David" w:hint="cs"/>
          <w:rtl/>
        </w:rPr>
        <w:tab/>
        <w:t xml:space="preserve">שתי הערות, אחת לחבר הכנסת אריאל. הנחת היסוד של הוועדה כולה לאורך כל הדרך הייתה שאנחנו לא רוצים לשנות הסדרים קיימים אלא רוצים לשקול אותם לגופם ולכן כל מקום שלא ראינו לסטות מההסדר הקיים לא סטינו. ההסדר הקיים הוא הסדר בחוק וחוק שחל על חברי הכנסת. אם הוועדה תחליט לגרוע את הסעיף הזה תתעורר בעיה. יש מכוח חוק הוראה שחלה על חבר כנסת וכללי האתיקה קובעים הסדר אחר. את הסתירה הזאת יכול להיות שיצטרכו אי פעם למלא באמצעות ההסדר של החוק שאתה בעצם רוצה למחוק אותו כרגע. לכן ההצעה היא להשאיר אותו כפי שהוא. </w:t>
      </w:r>
    </w:p>
    <w:p w14:paraId="2933B59C" w14:textId="77777777" w:rsidR="00B96E01" w:rsidRPr="00B96E01" w:rsidRDefault="00B96E01" w:rsidP="00B96E01">
      <w:pPr>
        <w:bidi/>
        <w:jc w:val="both"/>
        <w:rPr>
          <w:rFonts w:cs="David" w:hint="cs"/>
          <w:rtl/>
        </w:rPr>
      </w:pPr>
    </w:p>
    <w:p w14:paraId="3FCAE389" w14:textId="77777777" w:rsidR="00B96E01" w:rsidRPr="00B96E01" w:rsidRDefault="00B96E01" w:rsidP="00B96E01">
      <w:pPr>
        <w:bidi/>
        <w:jc w:val="both"/>
        <w:rPr>
          <w:rFonts w:cs="David" w:hint="cs"/>
          <w:rtl/>
        </w:rPr>
      </w:pPr>
      <w:r w:rsidRPr="00B96E01">
        <w:rPr>
          <w:rFonts w:cs="David"/>
          <w:u w:val="single"/>
          <w:rtl/>
        </w:rPr>
        <w:br w:type="page"/>
      </w:r>
      <w:r w:rsidRPr="00B96E01">
        <w:rPr>
          <w:rFonts w:cs="David" w:hint="cs"/>
          <w:u w:val="single"/>
          <w:rtl/>
        </w:rPr>
        <w:t>דוד טל:</w:t>
      </w:r>
    </w:p>
    <w:p w14:paraId="6587CBA5" w14:textId="77777777" w:rsidR="00B96E01" w:rsidRPr="00B96E01" w:rsidRDefault="00B96E01" w:rsidP="00B96E01">
      <w:pPr>
        <w:bidi/>
        <w:jc w:val="both"/>
        <w:rPr>
          <w:rFonts w:cs="David" w:hint="cs"/>
          <w:rtl/>
        </w:rPr>
      </w:pPr>
    </w:p>
    <w:p w14:paraId="259C60B8" w14:textId="77777777" w:rsidR="00B96E01" w:rsidRPr="00B96E01" w:rsidRDefault="00B96E01" w:rsidP="00B96E01">
      <w:pPr>
        <w:bidi/>
        <w:jc w:val="both"/>
        <w:rPr>
          <w:rFonts w:cs="David" w:hint="cs"/>
          <w:rtl/>
        </w:rPr>
      </w:pPr>
      <w:r w:rsidRPr="00B96E01">
        <w:rPr>
          <w:rFonts w:cs="David" w:hint="cs"/>
          <w:rtl/>
        </w:rPr>
        <w:tab/>
        <w:t xml:space="preserve">פרופ' נבות, אצלי אין דבר כזה אבסולוטי, מה שקבעו אז זה תורה מסיני. אני חושב שגם אז יכלו לטעות כמו שאני יכול לטעות היום בשיקול דעת כזה או אחר. אבל צודקת פרופ' נבות שאם אנחנו הולכים לשנות כאן, יש חוק שאומר דבר אחד וזה דבר שני. אלא אם כן פרופ' נבות או היועצת המשפטית של הוועדה תפנה אותנו לחוק הזה והזה ותרצה לשנות את החוק, תשנה את החוק ולאחר מכן אפשר יהיה לקבל את מה שאתה מציע. </w:t>
      </w:r>
    </w:p>
    <w:p w14:paraId="7B373C45" w14:textId="77777777" w:rsidR="00B96E01" w:rsidRPr="00B96E01" w:rsidRDefault="00B96E01" w:rsidP="00B96E01">
      <w:pPr>
        <w:bidi/>
        <w:jc w:val="both"/>
        <w:rPr>
          <w:rFonts w:cs="David" w:hint="cs"/>
          <w:rtl/>
        </w:rPr>
      </w:pPr>
    </w:p>
    <w:p w14:paraId="11102392" w14:textId="77777777" w:rsidR="00B96E01" w:rsidRPr="00B96E01" w:rsidRDefault="00B96E01" w:rsidP="00B96E01">
      <w:pPr>
        <w:bidi/>
        <w:jc w:val="both"/>
        <w:rPr>
          <w:rFonts w:cs="David" w:hint="cs"/>
          <w:rtl/>
        </w:rPr>
      </w:pPr>
      <w:r w:rsidRPr="00B96E01">
        <w:rPr>
          <w:rFonts w:cs="David" w:hint="cs"/>
          <w:u w:val="single"/>
          <w:rtl/>
        </w:rPr>
        <w:t>אורי אריאל:</w:t>
      </w:r>
    </w:p>
    <w:p w14:paraId="33315F4C" w14:textId="77777777" w:rsidR="00B96E01" w:rsidRPr="00B96E01" w:rsidRDefault="00B96E01" w:rsidP="00B96E01">
      <w:pPr>
        <w:bidi/>
        <w:jc w:val="both"/>
        <w:rPr>
          <w:rFonts w:cs="David" w:hint="cs"/>
          <w:rtl/>
        </w:rPr>
      </w:pPr>
    </w:p>
    <w:p w14:paraId="0821B67D" w14:textId="77777777" w:rsidR="00B96E01" w:rsidRPr="00B96E01" w:rsidRDefault="00B96E01" w:rsidP="00B96E01">
      <w:pPr>
        <w:bidi/>
        <w:jc w:val="both"/>
        <w:rPr>
          <w:rFonts w:cs="David" w:hint="cs"/>
          <w:rtl/>
        </w:rPr>
      </w:pPr>
      <w:r w:rsidRPr="00B96E01">
        <w:rPr>
          <w:rFonts w:cs="David" w:hint="cs"/>
          <w:rtl/>
        </w:rPr>
        <w:tab/>
        <w:t xml:space="preserve"> משפט התייחסות להערה של פרופ' נבות. צריך להפריד מה אנחנו רוצים כדי שיהיה טוב, כדי שתהיה יותר אתיקה וכו' ובין הכלים הטכניים. נניח שכולם מסכימים שצריך שינוי. נשאל את עצמנו, האם במסגרת שאתם כבר בדקתם את החקיקה והתקנות בהשוואה לממשלה שאלו דברי רלוונטיים בעיני, אני לא רוצה שעכשיו ח"כים יהיו שונים מכולם. אם זה טוב, נשקול את הצד הטכני. </w:t>
      </w:r>
    </w:p>
    <w:p w14:paraId="10627EA7" w14:textId="77777777" w:rsidR="00B96E01" w:rsidRPr="00B96E01" w:rsidRDefault="00B96E01" w:rsidP="00B96E01">
      <w:pPr>
        <w:bidi/>
        <w:jc w:val="both"/>
        <w:rPr>
          <w:rFonts w:cs="David" w:hint="cs"/>
          <w:rtl/>
        </w:rPr>
      </w:pPr>
    </w:p>
    <w:p w14:paraId="2DA18AB6"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29532AE1" w14:textId="77777777" w:rsidR="00B96E01" w:rsidRPr="00B96E01" w:rsidRDefault="00B96E01" w:rsidP="00B96E01">
      <w:pPr>
        <w:bidi/>
        <w:jc w:val="both"/>
        <w:rPr>
          <w:rFonts w:cs="David" w:hint="cs"/>
          <w:u w:val="single"/>
          <w:rtl/>
        </w:rPr>
      </w:pPr>
    </w:p>
    <w:p w14:paraId="76A0CD81" w14:textId="77777777" w:rsidR="00B96E01" w:rsidRPr="00B96E01" w:rsidRDefault="00B96E01" w:rsidP="00B96E01">
      <w:pPr>
        <w:bidi/>
        <w:jc w:val="both"/>
        <w:rPr>
          <w:rFonts w:cs="David" w:hint="cs"/>
          <w:rtl/>
        </w:rPr>
      </w:pPr>
      <w:r w:rsidRPr="00B96E01">
        <w:rPr>
          <w:rFonts w:cs="David" w:hint="cs"/>
          <w:rtl/>
        </w:rPr>
        <w:tab/>
        <w:t xml:space="preserve">הנקודה שהעלה אורי, חשבתי עליה ויש לה פיתרון. בסופו של דבר, אם אדם אפשר שייגרם לו חוסר נוחות כתוצאה ממהלך כזה </w:t>
      </w:r>
      <w:r w:rsidRPr="00B96E01">
        <w:rPr>
          <w:rFonts w:cs="David"/>
          <w:rtl/>
        </w:rPr>
        <w:t>–</w:t>
      </w:r>
      <w:r w:rsidRPr="00B96E01">
        <w:rPr>
          <w:rFonts w:cs="David" w:hint="cs"/>
          <w:rtl/>
        </w:rPr>
        <w:t xml:space="preserve"> מקבל המתנה יכול גם להחזיר אותה לנותן ולהגיד: אני לא חפץ במתנה שלך. </w:t>
      </w:r>
    </w:p>
    <w:p w14:paraId="11F8D0EA" w14:textId="77777777" w:rsidR="00B96E01" w:rsidRPr="00B96E01" w:rsidRDefault="00B96E01" w:rsidP="00B96E01">
      <w:pPr>
        <w:bidi/>
        <w:jc w:val="both"/>
        <w:rPr>
          <w:rFonts w:cs="David" w:hint="cs"/>
          <w:rtl/>
        </w:rPr>
      </w:pPr>
    </w:p>
    <w:p w14:paraId="11736F03" w14:textId="77777777" w:rsidR="00B96E01" w:rsidRPr="00B96E01" w:rsidRDefault="00B96E01" w:rsidP="00B96E01">
      <w:pPr>
        <w:bidi/>
        <w:jc w:val="both"/>
        <w:rPr>
          <w:rFonts w:cs="David" w:hint="cs"/>
          <w:rtl/>
        </w:rPr>
      </w:pPr>
      <w:r w:rsidRPr="00B96E01">
        <w:rPr>
          <w:rFonts w:cs="David" w:hint="cs"/>
          <w:u w:val="single"/>
          <w:rtl/>
        </w:rPr>
        <w:t>אורי אריאל:</w:t>
      </w:r>
    </w:p>
    <w:p w14:paraId="14767CF1" w14:textId="77777777" w:rsidR="00B96E01" w:rsidRPr="00B96E01" w:rsidRDefault="00B96E01" w:rsidP="00B96E01">
      <w:pPr>
        <w:bidi/>
        <w:jc w:val="both"/>
        <w:rPr>
          <w:rFonts w:cs="David" w:hint="cs"/>
          <w:rtl/>
        </w:rPr>
      </w:pPr>
    </w:p>
    <w:p w14:paraId="20A3DB88" w14:textId="77777777" w:rsidR="00B96E01" w:rsidRPr="00B96E01" w:rsidRDefault="00B96E01" w:rsidP="00B96E01">
      <w:pPr>
        <w:bidi/>
        <w:jc w:val="both"/>
        <w:rPr>
          <w:rFonts w:cs="David" w:hint="cs"/>
          <w:rtl/>
        </w:rPr>
      </w:pPr>
      <w:r w:rsidRPr="00B96E01">
        <w:rPr>
          <w:rFonts w:cs="David" w:hint="cs"/>
          <w:rtl/>
        </w:rPr>
        <w:tab/>
        <w:t xml:space="preserve"> אתה לא יכול להחזיר לשגריר. </w:t>
      </w:r>
    </w:p>
    <w:p w14:paraId="4929A9CD" w14:textId="77777777" w:rsidR="00B96E01" w:rsidRPr="00B96E01" w:rsidRDefault="00B96E01" w:rsidP="00B96E01">
      <w:pPr>
        <w:bidi/>
        <w:jc w:val="both"/>
        <w:rPr>
          <w:rFonts w:cs="David" w:hint="cs"/>
          <w:rtl/>
        </w:rPr>
      </w:pPr>
    </w:p>
    <w:p w14:paraId="5E63FC8E" w14:textId="77777777" w:rsidR="00B96E01" w:rsidRPr="00B96E01" w:rsidRDefault="00B96E01" w:rsidP="00B96E01">
      <w:pPr>
        <w:bidi/>
        <w:jc w:val="both"/>
        <w:rPr>
          <w:rFonts w:cs="David" w:hint="cs"/>
          <w:rtl/>
        </w:rPr>
      </w:pPr>
      <w:r w:rsidRPr="00B96E01">
        <w:rPr>
          <w:rFonts w:cs="David" w:hint="cs"/>
          <w:u w:val="single"/>
          <w:rtl/>
        </w:rPr>
        <w:t>דוד טל:</w:t>
      </w:r>
    </w:p>
    <w:p w14:paraId="3CDCC0AF" w14:textId="77777777" w:rsidR="00B96E01" w:rsidRPr="00B96E01" w:rsidRDefault="00B96E01" w:rsidP="00B96E01">
      <w:pPr>
        <w:bidi/>
        <w:jc w:val="both"/>
        <w:rPr>
          <w:rFonts w:cs="David" w:hint="cs"/>
          <w:rtl/>
        </w:rPr>
      </w:pPr>
    </w:p>
    <w:p w14:paraId="7BD8BF08" w14:textId="77777777" w:rsidR="00B96E01" w:rsidRPr="00B96E01" w:rsidRDefault="00B96E01" w:rsidP="00B96E01">
      <w:pPr>
        <w:bidi/>
        <w:jc w:val="both"/>
        <w:rPr>
          <w:rFonts w:cs="David" w:hint="cs"/>
          <w:rtl/>
        </w:rPr>
      </w:pPr>
      <w:r w:rsidRPr="00B96E01">
        <w:rPr>
          <w:rFonts w:cs="David" w:hint="cs"/>
          <w:rtl/>
        </w:rPr>
        <w:tab/>
        <w:t xml:space="preserve"> אם זה טייווני הוא ייפגע וייעלב ויותר הוא לא יהיה מוכן שתזמין אותו. </w:t>
      </w:r>
    </w:p>
    <w:p w14:paraId="45257E5B" w14:textId="77777777" w:rsidR="00B96E01" w:rsidRPr="00B96E01" w:rsidRDefault="00B96E01" w:rsidP="00B96E01">
      <w:pPr>
        <w:bidi/>
        <w:jc w:val="both"/>
        <w:rPr>
          <w:rFonts w:cs="David" w:hint="cs"/>
          <w:rtl/>
        </w:rPr>
      </w:pPr>
    </w:p>
    <w:p w14:paraId="4A6D4AFD"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5DE2B542" w14:textId="77777777" w:rsidR="00B96E01" w:rsidRPr="00B96E01" w:rsidRDefault="00B96E01" w:rsidP="00B96E01">
      <w:pPr>
        <w:bidi/>
        <w:jc w:val="both"/>
        <w:rPr>
          <w:rFonts w:cs="David" w:hint="cs"/>
          <w:u w:val="single"/>
          <w:rtl/>
        </w:rPr>
      </w:pPr>
    </w:p>
    <w:p w14:paraId="5D508DA6" w14:textId="77777777" w:rsidR="00B96E01" w:rsidRPr="00B96E01" w:rsidRDefault="00B96E01" w:rsidP="00B96E01">
      <w:pPr>
        <w:bidi/>
        <w:jc w:val="both"/>
        <w:rPr>
          <w:rFonts w:cs="David" w:hint="cs"/>
          <w:rtl/>
        </w:rPr>
      </w:pPr>
      <w:r w:rsidRPr="00B96E01">
        <w:rPr>
          <w:rFonts w:cs="David" w:hint="cs"/>
          <w:rtl/>
        </w:rPr>
        <w:tab/>
        <w:t xml:space="preserve">זה לא מסוג המקרים שנראה לי שיש בעייתיות לכלול את הפרט שנתן לך את זה שגריר, אין בזה בעייתיות. </w:t>
      </w:r>
    </w:p>
    <w:p w14:paraId="76570FFD" w14:textId="77777777" w:rsidR="00B96E01" w:rsidRPr="00B96E01" w:rsidRDefault="00B96E01" w:rsidP="00B96E01">
      <w:pPr>
        <w:bidi/>
        <w:jc w:val="both"/>
        <w:rPr>
          <w:rFonts w:cs="David" w:hint="cs"/>
          <w:rtl/>
        </w:rPr>
      </w:pPr>
    </w:p>
    <w:p w14:paraId="050D5254" w14:textId="77777777" w:rsidR="00B96E01" w:rsidRPr="00B96E01" w:rsidRDefault="00B96E01" w:rsidP="00B96E01">
      <w:pPr>
        <w:bidi/>
        <w:jc w:val="both"/>
        <w:rPr>
          <w:rFonts w:cs="David" w:hint="cs"/>
          <w:rtl/>
        </w:rPr>
      </w:pPr>
      <w:r w:rsidRPr="00B96E01">
        <w:rPr>
          <w:rFonts w:cs="David" w:hint="cs"/>
          <w:u w:val="single"/>
          <w:rtl/>
        </w:rPr>
        <w:t>אורי אריאל:</w:t>
      </w:r>
    </w:p>
    <w:p w14:paraId="6B1C05E7" w14:textId="77777777" w:rsidR="00B96E01" w:rsidRPr="00B96E01" w:rsidRDefault="00B96E01" w:rsidP="00B96E01">
      <w:pPr>
        <w:bidi/>
        <w:jc w:val="both"/>
        <w:rPr>
          <w:rFonts w:cs="David" w:hint="cs"/>
          <w:rtl/>
        </w:rPr>
      </w:pPr>
    </w:p>
    <w:p w14:paraId="2D1B6143" w14:textId="77777777" w:rsidR="00B96E01" w:rsidRPr="00B96E01" w:rsidRDefault="00B96E01" w:rsidP="00B96E01">
      <w:pPr>
        <w:bidi/>
        <w:jc w:val="both"/>
        <w:rPr>
          <w:rFonts w:cs="David" w:hint="cs"/>
          <w:rtl/>
        </w:rPr>
      </w:pPr>
      <w:r w:rsidRPr="00B96E01">
        <w:rPr>
          <w:rFonts w:cs="David" w:hint="cs"/>
          <w:rtl/>
        </w:rPr>
        <w:tab/>
        <w:t xml:space="preserve">אבל יש אנשים שנעלבים שאתה מחזיר להם מתנה, אתה לא יכול להחזיר, אתה יכול אבל תיצור נזק מיותר לחלוטין. </w:t>
      </w:r>
    </w:p>
    <w:p w14:paraId="0E6F0203" w14:textId="77777777" w:rsidR="00B96E01" w:rsidRPr="00B96E01" w:rsidRDefault="00B96E01" w:rsidP="00B96E01">
      <w:pPr>
        <w:bidi/>
        <w:jc w:val="both"/>
        <w:rPr>
          <w:rFonts w:cs="David" w:hint="cs"/>
          <w:rtl/>
        </w:rPr>
      </w:pPr>
    </w:p>
    <w:p w14:paraId="53ACE92E"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2B7A7D7A" w14:textId="77777777" w:rsidR="00B96E01" w:rsidRPr="00B96E01" w:rsidRDefault="00B96E01" w:rsidP="00B96E01">
      <w:pPr>
        <w:bidi/>
        <w:jc w:val="both"/>
        <w:rPr>
          <w:rFonts w:cs="David" w:hint="cs"/>
          <w:u w:val="single"/>
          <w:rtl/>
        </w:rPr>
      </w:pPr>
    </w:p>
    <w:p w14:paraId="152C7D27" w14:textId="77777777" w:rsidR="00B96E01" w:rsidRPr="00B96E01" w:rsidRDefault="00B96E01" w:rsidP="00B96E01">
      <w:pPr>
        <w:bidi/>
        <w:jc w:val="both"/>
        <w:rPr>
          <w:rFonts w:cs="David" w:hint="cs"/>
          <w:rtl/>
        </w:rPr>
      </w:pPr>
      <w:r w:rsidRPr="00B96E01">
        <w:rPr>
          <w:rFonts w:cs="David" w:hint="cs"/>
          <w:rtl/>
        </w:rPr>
        <w:tab/>
        <w:t xml:space="preserve">יש פה בעיות ערכיות לא פשוטות אבל אם זה ההסדר בחוק אני לא חושב שנכון שבכללי האתיקה נסטה מההסדר שנקבע. אפשר לשנות את החוק. </w:t>
      </w:r>
    </w:p>
    <w:p w14:paraId="66C9EDC0" w14:textId="77777777" w:rsidR="00B96E01" w:rsidRPr="00B96E01" w:rsidRDefault="00B96E01" w:rsidP="00B96E01">
      <w:pPr>
        <w:bidi/>
        <w:jc w:val="both"/>
        <w:rPr>
          <w:rFonts w:cs="David" w:hint="cs"/>
          <w:rtl/>
        </w:rPr>
      </w:pPr>
    </w:p>
    <w:p w14:paraId="6BB2BB82" w14:textId="77777777" w:rsidR="00B96E01" w:rsidRPr="00B96E01" w:rsidRDefault="00B96E01" w:rsidP="00B96E01">
      <w:pPr>
        <w:pStyle w:val="Heading5"/>
        <w:rPr>
          <w:rFonts w:hint="cs"/>
          <w:sz w:val="24"/>
          <w:rtl/>
        </w:rPr>
      </w:pPr>
      <w:r w:rsidRPr="00B96E01">
        <w:rPr>
          <w:rFonts w:hint="cs"/>
          <w:sz w:val="24"/>
          <w:u w:val="single"/>
          <w:rtl/>
        </w:rPr>
        <w:t xml:space="preserve">אביגדור </w:t>
      </w:r>
      <w:proofErr w:type="spellStart"/>
      <w:r w:rsidRPr="00B96E01">
        <w:rPr>
          <w:rFonts w:hint="cs"/>
          <w:sz w:val="24"/>
          <w:u w:val="single"/>
          <w:rtl/>
        </w:rPr>
        <w:t>יצחקי</w:t>
      </w:r>
      <w:proofErr w:type="spellEnd"/>
      <w:r w:rsidRPr="00B96E01">
        <w:rPr>
          <w:rFonts w:hint="cs"/>
          <w:sz w:val="24"/>
          <w:u w:val="single"/>
          <w:rtl/>
        </w:rPr>
        <w:t>:</w:t>
      </w:r>
    </w:p>
    <w:p w14:paraId="42D0657C" w14:textId="77777777" w:rsidR="00B96E01" w:rsidRPr="00B96E01" w:rsidRDefault="00B96E01" w:rsidP="00B96E01">
      <w:pPr>
        <w:pStyle w:val="Heading5"/>
        <w:rPr>
          <w:rFonts w:hint="cs"/>
          <w:sz w:val="24"/>
          <w:rtl/>
        </w:rPr>
      </w:pPr>
    </w:p>
    <w:p w14:paraId="4FD2183E" w14:textId="77777777" w:rsidR="00B96E01" w:rsidRPr="00B96E01" w:rsidRDefault="00B96E01" w:rsidP="00B96E01">
      <w:pPr>
        <w:bidi/>
        <w:jc w:val="both"/>
        <w:rPr>
          <w:rFonts w:cs="David" w:hint="cs"/>
          <w:rtl/>
        </w:rPr>
      </w:pPr>
      <w:r w:rsidRPr="00B96E01">
        <w:rPr>
          <w:rFonts w:cs="David" w:hint="cs"/>
          <w:rtl/>
        </w:rPr>
        <w:tab/>
        <w:t xml:space="preserve">המצב הרגיל הוא שחזקה על חבר כנסת שמקבל מתנה הוא יודע פחות או יותר כמה היא עולה ואז הוא אומר לנותן המתנה: סלח לי אבל אני לא יכול לקבל ממך את המתנה. מתי אנחנו מגיעים למצב שאנחנו צריכים להחזיר מתנה? במצב שבו שיקול הדעת שלנו באותו רגע בנסיבות כאלה ואחרות היה פגום ולאחר מכן הוא השתפר - - -  </w:t>
      </w:r>
    </w:p>
    <w:p w14:paraId="49F8E654" w14:textId="77777777" w:rsidR="00B96E01" w:rsidRPr="00B96E01" w:rsidRDefault="00B96E01" w:rsidP="00B96E01">
      <w:pPr>
        <w:bidi/>
        <w:jc w:val="both"/>
        <w:rPr>
          <w:rFonts w:cs="David" w:hint="cs"/>
          <w:rtl/>
        </w:rPr>
      </w:pPr>
    </w:p>
    <w:p w14:paraId="6CA8FC41"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29E23E5A" w14:textId="77777777" w:rsidR="00B96E01" w:rsidRPr="00B96E01" w:rsidRDefault="00B96E01" w:rsidP="00B96E01">
      <w:pPr>
        <w:bidi/>
        <w:jc w:val="both"/>
        <w:rPr>
          <w:rFonts w:cs="David" w:hint="cs"/>
          <w:u w:val="single"/>
          <w:rtl/>
        </w:rPr>
      </w:pPr>
    </w:p>
    <w:p w14:paraId="677EDC88" w14:textId="77777777" w:rsidR="00B96E01" w:rsidRPr="00B96E01" w:rsidRDefault="00B96E01" w:rsidP="00B96E01">
      <w:pPr>
        <w:bidi/>
        <w:jc w:val="both"/>
        <w:rPr>
          <w:rFonts w:cs="David" w:hint="cs"/>
          <w:rtl/>
        </w:rPr>
      </w:pPr>
      <w:r w:rsidRPr="00B96E01">
        <w:rPr>
          <w:rFonts w:cs="David" w:hint="cs"/>
          <w:rtl/>
        </w:rPr>
        <w:tab/>
        <w:t xml:space="preserve"> אם נותנים משהו סגור, יש הרבה סיטואציות בחיים, נותנים לך קופסא - - - </w:t>
      </w:r>
    </w:p>
    <w:p w14:paraId="08DF4572" w14:textId="77777777" w:rsidR="00B96E01" w:rsidRPr="00B96E01" w:rsidRDefault="00B96E01" w:rsidP="00B96E01">
      <w:pPr>
        <w:bidi/>
        <w:jc w:val="both"/>
        <w:rPr>
          <w:rFonts w:cs="David" w:hint="cs"/>
          <w:rtl/>
        </w:rPr>
      </w:pPr>
    </w:p>
    <w:p w14:paraId="7877D970" w14:textId="77777777" w:rsidR="00B96E01" w:rsidRPr="00B96E01" w:rsidRDefault="00B96E01" w:rsidP="00B96E01">
      <w:pPr>
        <w:pStyle w:val="Heading5"/>
        <w:rPr>
          <w:rFonts w:hint="cs"/>
          <w:sz w:val="24"/>
          <w:rtl/>
        </w:rPr>
      </w:pPr>
      <w:r w:rsidRPr="00B96E01">
        <w:rPr>
          <w:rFonts w:hint="cs"/>
          <w:sz w:val="24"/>
          <w:u w:val="single"/>
          <w:rtl/>
        </w:rPr>
        <w:t xml:space="preserve">אביגדור </w:t>
      </w:r>
      <w:proofErr w:type="spellStart"/>
      <w:r w:rsidRPr="00B96E01">
        <w:rPr>
          <w:rFonts w:hint="cs"/>
          <w:sz w:val="24"/>
          <w:u w:val="single"/>
          <w:rtl/>
        </w:rPr>
        <w:t>יצחקי</w:t>
      </w:r>
      <w:proofErr w:type="spellEnd"/>
      <w:r w:rsidRPr="00B96E01">
        <w:rPr>
          <w:rFonts w:hint="cs"/>
          <w:sz w:val="24"/>
          <w:u w:val="single"/>
          <w:rtl/>
        </w:rPr>
        <w:t>:</w:t>
      </w:r>
    </w:p>
    <w:p w14:paraId="28DD9247" w14:textId="77777777" w:rsidR="00B96E01" w:rsidRPr="00B96E01" w:rsidRDefault="00B96E01" w:rsidP="00B96E01">
      <w:pPr>
        <w:pStyle w:val="Heading5"/>
        <w:rPr>
          <w:rFonts w:hint="cs"/>
          <w:sz w:val="24"/>
          <w:rtl/>
        </w:rPr>
      </w:pPr>
    </w:p>
    <w:p w14:paraId="5741798B" w14:textId="77777777" w:rsidR="00B96E01" w:rsidRPr="00B96E01" w:rsidRDefault="00B96E01" w:rsidP="00B96E01">
      <w:pPr>
        <w:bidi/>
        <w:jc w:val="both"/>
        <w:rPr>
          <w:rFonts w:cs="David" w:hint="cs"/>
          <w:rtl/>
        </w:rPr>
      </w:pPr>
      <w:r w:rsidRPr="00B96E01">
        <w:rPr>
          <w:rFonts w:cs="David" w:hint="cs"/>
          <w:rtl/>
        </w:rPr>
        <w:tab/>
        <w:t xml:space="preserve">אחרי זה הוא בא ואומר: טעיתי, לא שקלתי נכון, לקחתי את המתנה. קודם כל אין שום בעיה לפתוח מתנה גם בפניו, זה אפילו מקובל היום. כלומר בשלב הזה שחבר הכנסת עשה טעות פעם אחת, תיקן את עצמו בפעם השנייה, עכשיו הוא צריך לגלות מי נתן לו את המתנה ואני חושב שיכול להיות שחלק מהאנשים שנתנו אותה לא התכוונו להזיק והם לא היו רוצים ששמם יופיע באיזשהו מצב שכולם יודעים שהם נתנו מתנות. לכן אני חושב שטובת הציבור במקרה הזה היא כזאת. יכול להיות שצריך להגביל את זה בסכומים, אבל לא כגורף שאני צריך כל פעם לגלות מי נתן את המתנה ובאיזה אופן ולמה וכמה וכל הדברים האלה. אני חושב שגם צנעת הפרט יש לה חשיבות. מהרגע שאדם החזיר, הרי אם הוא לא החזיר לא תדע מי זה אלא אם כן תחקור ותעשה את הצעדים הדרושים לעניין.  </w:t>
      </w:r>
    </w:p>
    <w:p w14:paraId="05E0BBD7" w14:textId="77777777" w:rsidR="00B96E01" w:rsidRPr="00B96E01" w:rsidRDefault="00B96E01" w:rsidP="00B96E01">
      <w:pPr>
        <w:bidi/>
        <w:jc w:val="both"/>
        <w:rPr>
          <w:rFonts w:cs="David" w:hint="cs"/>
          <w:rtl/>
        </w:rPr>
      </w:pPr>
    </w:p>
    <w:p w14:paraId="1992E1A1" w14:textId="77777777" w:rsidR="00B96E01" w:rsidRPr="00B96E01" w:rsidRDefault="00B96E01" w:rsidP="00B96E01">
      <w:pPr>
        <w:bidi/>
        <w:jc w:val="both"/>
        <w:rPr>
          <w:rFonts w:cs="David" w:hint="cs"/>
          <w:rtl/>
        </w:rPr>
      </w:pPr>
      <w:r w:rsidRPr="00B96E01">
        <w:rPr>
          <w:rFonts w:cs="David" w:hint="cs"/>
          <w:u w:val="single"/>
          <w:rtl/>
        </w:rPr>
        <w:t>היו"ר דוד טל:</w:t>
      </w:r>
    </w:p>
    <w:p w14:paraId="32E68BA5" w14:textId="77777777" w:rsidR="00B96E01" w:rsidRPr="00B96E01" w:rsidRDefault="00B96E01" w:rsidP="00B96E01">
      <w:pPr>
        <w:bidi/>
        <w:jc w:val="both"/>
        <w:rPr>
          <w:rFonts w:cs="David" w:hint="cs"/>
          <w:rtl/>
        </w:rPr>
      </w:pPr>
    </w:p>
    <w:p w14:paraId="51880E95" w14:textId="77777777" w:rsidR="00B96E01" w:rsidRPr="00B96E01" w:rsidRDefault="00B96E01" w:rsidP="00B96E01">
      <w:pPr>
        <w:bidi/>
        <w:jc w:val="both"/>
        <w:rPr>
          <w:rFonts w:cs="David" w:hint="cs"/>
          <w:rtl/>
        </w:rPr>
      </w:pPr>
      <w:r w:rsidRPr="00B96E01">
        <w:rPr>
          <w:rFonts w:cs="David" w:hint="cs"/>
          <w:rtl/>
        </w:rPr>
        <w:tab/>
        <w:t xml:space="preserve">אני חושב שכשחברי הכנסת נשלחים במשלחות תמיד יש טקס מתנות שזה נותן תמונה וזה נותן עט וזה נותן בקבוק סמלי של הארץ וכו'. </w:t>
      </w:r>
    </w:p>
    <w:p w14:paraId="6BA45B91" w14:textId="77777777" w:rsidR="00B96E01" w:rsidRPr="00B96E01" w:rsidRDefault="00B96E01" w:rsidP="00B96E01">
      <w:pPr>
        <w:bidi/>
        <w:jc w:val="both"/>
        <w:rPr>
          <w:rFonts w:cs="David" w:hint="cs"/>
          <w:rtl/>
        </w:rPr>
      </w:pPr>
    </w:p>
    <w:p w14:paraId="1B59CA08"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5EA84E3A" w14:textId="77777777" w:rsidR="00B96E01" w:rsidRPr="00B96E01" w:rsidRDefault="00B96E01" w:rsidP="00B96E01">
      <w:pPr>
        <w:bidi/>
        <w:jc w:val="both"/>
        <w:rPr>
          <w:rFonts w:cs="David" w:hint="cs"/>
          <w:u w:val="single"/>
          <w:rtl/>
        </w:rPr>
      </w:pPr>
    </w:p>
    <w:p w14:paraId="79CDDF2F" w14:textId="77777777" w:rsidR="00B96E01" w:rsidRPr="00B96E01" w:rsidRDefault="00B96E01" w:rsidP="00B96E01">
      <w:pPr>
        <w:bidi/>
        <w:jc w:val="both"/>
        <w:rPr>
          <w:rFonts w:cs="David" w:hint="cs"/>
          <w:rtl/>
        </w:rPr>
      </w:pPr>
      <w:r w:rsidRPr="00B96E01">
        <w:rPr>
          <w:rFonts w:cs="David" w:hint="cs"/>
          <w:rtl/>
        </w:rPr>
        <w:tab/>
        <w:t xml:space="preserve"> זה נכלל תחת: מתנה קטנת ערך וסבירה. </w:t>
      </w:r>
    </w:p>
    <w:p w14:paraId="69F7FF4A" w14:textId="77777777" w:rsidR="00B96E01" w:rsidRPr="00B96E01" w:rsidRDefault="00B96E01" w:rsidP="00B96E01">
      <w:pPr>
        <w:bidi/>
        <w:jc w:val="both"/>
        <w:rPr>
          <w:rFonts w:cs="David" w:hint="cs"/>
          <w:rtl/>
        </w:rPr>
      </w:pPr>
    </w:p>
    <w:p w14:paraId="6A09A567" w14:textId="77777777" w:rsidR="00B96E01" w:rsidRPr="00B96E01" w:rsidRDefault="00B96E01" w:rsidP="00B96E01">
      <w:pPr>
        <w:pStyle w:val="Heading5"/>
        <w:rPr>
          <w:rFonts w:hint="cs"/>
          <w:sz w:val="24"/>
          <w:rtl/>
        </w:rPr>
      </w:pPr>
      <w:r w:rsidRPr="00B96E01">
        <w:rPr>
          <w:rFonts w:hint="cs"/>
          <w:sz w:val="24"/>
          <w:u w:val="single"/>
          <w:rtl/>
        </w:rPr>
        <w:t xml:space="preserve">אביגדור </w:t>
      </w:r>
      <w:proofErr w:type="spellStart"/>
      <w:r w:rsidRPr="00B96E01">
        <w:rPr>
          <w:rFonts w:hint="cs"/>
          <w:sz w:val="24"/>
          <w:u w:val="single"/>
          <w:rtl/>
        </w:rPr>
        <w:t>יצחקי</w:t>
      </w:r>
      <w:proofErr w:type="spellEnd"/>
      <w:r w:rsidRPr="00B96E01">
        <w:rPr>
          <w:rFonts w:hint="cs"/>
          <w:sz w:val="24"/>
          <w:u w:val="single"/>
          <w:rtl/>
        </w:rPr>
        <w:t>:</w:t>
      </w:r>
    </w:p>
    <w:p w14:paraId="0F1B535C" w14:textId="77777777" w:rsidR="00B96E01" w:rsidRPr="00B96E01" w:rsidRDefault="00B96E01" w:rsidP="00B96E01">
      <w:pPr>
        <w:pStyle w:val="Heading5"/>
        <w:rPr>
          <w:rFonts w:hint="cs"/>
          <w:sz w:val="24"/>
          <w:rtl/>
        </w:rPr>
      </w:pPr>
    </w:p>
    <w:p w14:paraId="2659BC53" w14:textId="77777777" w:rsidR="00B96E01" w:rsidRPr="00B96E01" w:rsidRDefault="00B96E01" w:rsidP="00B96E01">
      <w:pPr>
        <w:bidi/>
        <w:jc w:val="both"/>
        <w:rPr>
          <w:rFonts w:cs="David" w:hint="cs"/>
          <w:rtl/>
        </w:rPr>
      </w:pPr>
      <w:r w:rsidRPr="00B96E01">
        <w:rPr>
          <w:rFonts w:cs="David" w:hint="cs"/>
          <w:rtl/>
        </w:rPr>
        <w:tab/>
        <w:t xml:space="preserve">אני חושב שבנושא של משלחות, אני לא זוכר מה כתוב בכללים, אבל את לא יכול לבוא במשלחת, למשל הייתי בפרלמנט הלטבי, קיבלתי מתנה, אני יכול להגיד להם: חבר'ה, סליחה,  מותר לי לקבל רק ב-200 שקל. </w:t>
      </w:r>
    </w:p>
    <w:p w14:paraId="5B9A9611" w14:textId="77777777" w:rsidR="00B96E01" w:rsidRPr="00B96E01" w:rsidRDefault="00B96E01" w:rsidP="00B96E01">
      <w:pPr>
        <w:bidi/>
        <w:jc w:val="both"/>
        <w:rPr>
          <w:rFonts w:cs="David" w:hint="cs"/>
          <w:rtl/>
        </w:rPr>
      </w:pPr>
    </w:p>
    <w:p w14:paraId="547BE2D1" w14:textId="77777777" w:rsidR="00B96E01" w:rsidRPr="00B96E01" w:rsidRDefault="00B96E01" w:rsidP="00B96E01">
      <w:pPr>
        <w:bidi/>
        <w:jc w:val="both"/>
        <w:rPr>
          <w:rFonts w:cs="David" w:hint="cs"/>
          <w:rtl/>
        </w:rPr>
      </w:pPr>
      <w:r w:rsidRPr="00B96E01">
        <w:rPr>
          <w:rFonts w:cs="David" w:hint="cs"/>
          <w:u w:val="single"/>
          <w:rtl/>
        </w:rPr>
        <w:t>דוד טל:</w:t>
      </w:r>
    </w:p>
    <w:p w14:paraId="2FB94132" w14:textId="77777777" w:rsidR="00B96E01" w:rsidRPr="00B96E01" w:rsidRDefault="00B96E01" w:rsidP="00B96E01">
      <w:pPr>
        <w:bidi/>
        <w:jc w:val="both"/>
        <w:rPr>
          <w:rFonts w:cs="David" w:hint="cs"/>
          <w:rtl/>
        </w:rPr>
      </w:pPr>
    </w:p>
    <w:p w14:paraId="7106E9C3" w14:textId="77777777" w:rsidR="00B96E01" w:rsidRPr="00B96E01" w:rsidRDefault="00B96E01" w:rsidP="00B96E01">
      <w:pPr>
        <w:bidi/>
        <w:jc w:val="both"/>
        <w:rPr>
          <w:rFonts w:cs="David" w:hint="cs"/>
          <w:rtl/>
        </w:rPr>
      </w:pPr>
      <w:r w:rsidRPr="00B96E01">
        <w:rPr>
          <w:rFonts w:cs="David" w:hint="cs"/>
          <w:rtl/>
        </w:rPr>
        <w:tab/>
        <w:t xml:space="preserve"> לא, אבל אתה יכול לקבל, לבוא לאתי בן יוסף שהיא חברה בוועדת מתנות ולומר לה: הנה המתנה, אבל מאוד חשוב לי, היות וקיבלתי את זה מחברת הפרלמנט שהייתה מאוד נחמדה אלי, אני רוצה לשמר את זה, תשאירו את זה לפיקדון. הם יקבעו כמה זה עולה, תשלם את השווי של זה ותחזיק את זה. </w:t>
      </w:r>
    </w:p>
    <w:p w14:paraId="3142CC6F" w14:textId="77777777" w:rsidR="00B96E01" w:rsidRPr="00B96E01" w:rsidRDefault="00B96E01" w:rsidP="00B96E01">
      <w:pPr>
        <w:bidi/>
        <w:jc w:val="both"/>
        <w:rPr>
          <w:rFonts w:cs="David" w:hint="cs"/>
          <w:rtl/>
        </w:rPr>
      </w:pPr>
    </w:p>
    <w:p w14:paraId="6AA99C0F" w14:textId="77777777" w:rsidR="00B96E01" w:rsidRPr="00B96E01" w:rsidRDefault="00B96E01" w:rsidP="00B96E01">
      <w:pPr>
        <w:bidi/>
        <w:jc w:val="both"/>
        <w:rPr>
          <w:rFonts w:cs="David" w:hint="cs"/>
          <w:rtl/>
        </w:rPr>
      </w:pPr>
      <w:r w:rsidRPr="00B96E01">
        <w:rPr>
          <w:rFonts w:cs="David" w:hint="cs"/>
          <w:u w:val="single"/>
          <w:rtl/>
        </w:rPr>
        <w:t>אתי בן יוסף:</w:t>
      </w:r>
    </w:p>
    <w:p w14:paraId="07D4CE35" w14:textId="77777777" w:rsidR="00B96E01" w:rsidRPr="00B96E01" w:rsidRDefault="00B96E01" w:rsidP="00B96E01">
      <w:pPr>
        <w:bidi/>
        <w:jc w:val="both"/>
        <w:rPr>
          <w:rFonts w:cs="David" w:hint="cs"/>
          <w:rtl/>
        </w:rPr>
      </w:pPr>
    </w:p>
    <w:p w14:paraId="09F78A2B" w14:textId="77777777" w:rsidR="00B96E01" w:rsidRPr="00B96E01" w:rsidRDefault="00B96E01" w:rsidP="00B96E01">
      <w:pPr>
        <w:bidi/>
        <w:jc w:val="both"/>
        <w:rPr>
          <w:rFonts w:cs="David" w:hint="cs"/>
          <w:rtl/>
        </w:rPr>
      </w:pPr>
      <w:r w:rsidRPr="00B96E01">
        <w:rPr>
          <w:rFonts w:cs="David" w:hint="cs"/>
          <w:rtl/>
        </w:rPr>
        <w:tab/>
        <w:t xml:space="preserve">לפעמים שולחים את המתנה לשמאי להערכה. </w:t>
      </w:r>
    </w:p>
    <w:p w14:paraId="787C4EF6" w14:textId="77777777" w:rsidR="00B96E01" w:rsidRPr="00B96E01" w:rsidRDefault="00B96E01" w:rsidP="00B96E01">
      <w:pPr>
        <w:bidi/>
        <w:jc w:val="both"/>
        <w:rPr>
          <w:rFonts w:cs="David" w:hint="cs"/>
          <w:rtl/>
        </w:rPr>
      </w:pPr>
    </w:p>
    <w:p w14:paraId="53EE2E2C" w14:textId="77777777" w:rsidR="00B96E01" w:rsidRPr="00B96E01" w:rsidRDefault="00B96E01" w:rsidP="00B96E01">
      <w:pPr>
        <w:pStyle w:val="Heading5"/>
        <w:rPr>
          <w:rFonts w:hint="cs"/>
          <w:sz w:val="24"/>
          <w:rtl/>
        </w:rPr>
      </w:pPr>
      <w:r w:rsidRPr="00B96E01">
        <w:rPr>
          <w:rFonts w:hint="cs"/>
          <w:sz w:val="24"/>
          <w:u w:val="single"/>
          <w:rtl/>
        </w:rPr>
        <w:t xml:space="preserve">אביגדור </w:t>
      </w:r>
      <w:proofErr w:type="spellStart"/>
      <w:r w:rsidRPr="00B96E01">
        <w:rPr>
          <w:rFonts w:hint="cs"/>
          <w:sz w:val="24"/>
          <w:u w:val="single"/>
          <w:rtl/>
        </w:rPr>
        <w:t>יצחקי</w:t>
      </w:r>
      <w:proofErr w:type="spellEnd"/>
      <w:r w:rsidRPr="00B96E01">
        <w:rPr>
          <w:rFonts w:hint="cs"/>
          <w:sz w:val="24"/>
          <w:u w:val="single"/>
          <w:rtl/>
        </w:rPr>
        <w:t>:</w:t>
      </w:r>
    </w:p>
    <w:p w14:paraId="736E4318" w14:textId="77777777" w:rsidR="00B96E01" w:rsidRPr="00B96E01" w:rsidRDefault="00B96E01" w:rsidP="00B96E01">
      <w:pPr>
        <w:pStyle w:val="Heading5"/>
        <w:rPr>
          <w:rFonts w:hint="cs"/>
          <w:sz w:val="24"/>
          <w:rtl/>
        </w:rPr>
      </w:pPr>
    </w:p>
    <w:p w14:paraId="6810EC3F" w14:textId="77777777" w:rsidR="00B96E01" w:rsidRPr="00B96E01" w:rsidRDefault="00B96E01" w:rsidP="00B96E01">
      <w:pPr>
        <w:bidi/>
        <w:jc w:val="both"/>
        <w:rPr>
          <w:rFonts w:cs="David" w:hint="cs"/>
          <w:rtl/>
        </w:rPr>
      </w:pPr>
      <w:r w:rsidRPr="00B96E01">
        <w:rPr>
          <w:rFonts w:cs="David" w:hint="cs"/>
          <w:rtl/>
        </w:rPr>
        <w:tab/>
        <w:t xml:space="preserve">כמנכ"ל משרד ראש הממשלה עסקתי בזה הרבה ופעמים רבות זה ממש ציער את ליבי לשים את המתנות האלה  במרתף של משרד ראש הממשלה. אריק שרון היה שר תקשורת, הייתי בתערוכת </w:t>
      </w:r>
      <w:proofErr w:type="spellStart"/>
      <w:r w:rsidRPr="00B96E01">
        <w:rPr>
          <w:rFonts w:cs="David" w:hint="cs"/>
          <w:rtl/>
        </w:rPr>
        <w:t>הייטק</w:t>
      </w:r>
      <w:proofErr w:type="spellEnd"/>
      <w:r w:rsidRPr="00B96E01">
        <w:rPr>
          <w:rFonts w:cs="David" w:hint="cs"/>
          <w:rtl/>
        </w:rPr>
        <w:t xml:space="preserve"> והמארחים נתנו שעון, חבל על הזמן, באתי עם השעון הזה בדחילו </w:t>
      </w:r>
      <w:proofErr w:type="spellStart"/>
      <w:r w:rsidRPr="00B96E01">
        <w:rPr>
          <w:rFonts w:cs="David" w:hint="cs"/>
          <w:rtl/>
        </w:rPr>
        <w:t>ורחימו</w:t>
      </w:r>
      <w:proofErr w:type="spellEnd"/>
      <w:r w:rsidRPr="00B96E01">
        <w:rPr>
          <w:rFonts w:cs="David" w:hint="cs"/>
          <w:rtl/>
        </w:rPr>
        <w:t xml:space="preserve">,  נתתי אותו ליועצת המשפטית שתעשה איתו מה שהיא רוצה ומאז לא ראיתי אותו. אני חושב שהנושא של להתחיל לגלות את השמות של הנותנים הוא מאוד בעייתי. </w:t>
      </w:r>
    </w:p>
    <w:p w14:paraId="6C4428E4" w14:textId="77777777" w:rsidR="00B96E01" w:rsidRPr="00B96E01" w:rsidRDefault="00B96E01" w:rsidP="00B96E01">
      <w:pPr>
        <w:bidi/>
        <w:jc w:val="both"/>
        <w:rPr>
          <w:rFonts w:cs="David" w:hint="cs"/>
          <w:rtl/>
        </w:rPr>
      </w:pPr>
    </w:p>
    <w:p w14:paraId="0DE1A446" w14:textId="77777777" w:rsidR="00B96E01" w:rsidRPr="00B96E01" w:rsidRDefault="00B96E01" w:rsidP="00B96E01">
      <w:pPr>
        <w:pStyle w:val="Heading5"/>
        <w:rPr>
          <w:rFonts w:hint="cs"/>
          <w:sz w:val="24"/>
          <w:rtl/>
        </w:rPr>
      </w:pPr>
      <w:r w:rsidRPr="00B96E01">
        <w:rPr>
          <w:rFonts w:hint="cs"/>
          <w:sz w:val="24"/>
          <w:u w:val="single"/>
          <w:rtl/>
        </w:rPr>
        <w:t>יצחק זיו:</w:t>
      </w:r>
    </w:p>
    <w:p w14:paraId="2467C535" w14:textId="77777777" w:rsidR="00B96E01" w:rsidRPr="00B96E01" w:rsidRDefault="00B96E01" w:rsidP="00B96E01">
      <w:pPr>
        <w:pStyle w:val="Heading5"/>
        <w:rPr>
          <w:rFonts w:hint="cs"/>
          <w:sz w:val="24"/>
          <w:rtl/>
        </w:rPr>
      </w:pPr>
    </w:p>
    <w:p w14:paraId="3C054970" w14:textId="77777777" w:rsidR="00B96E01" w:rsidRPr="00B96E01" w:rsidRDefault="00B96E01" w:rsidP="00B96E01">
      <w:pPr>
        <w:bidi/>
        <w:jc w:val="both"/>
        <w:rPr>
          <w:rFonts w:cs="David" w:hint="cs"/>
          <w:rtl/>
        </w:rPr>
      </w:pPr>
      <w:r w:rsidRPr="00B96E01">
        <w:rPr>
          <w:rFonts w:cs="David" w:hint="cs"/>
          <w:rtl/>
        </w:rPr>
        <w:tab/>
        <w:t xml:space="preserve">הייתי רוצה להפריד בין זה שמחזיר את המתנה, ברגע שהחזרתי אין כל סיבה לתת שמות. </w:t>
      </w:r>
    </w:p>
    <w:p w14:paraId="31DF1698" w14:textId="77777777" w:rsidR="00B96E01" w:rsidRPr="00B96E01" w:rsidRDefault="00B96E01" w:rsidP="00B96E01">
      <w:pPr>
        <w:bidi/>
        <w:jc w:val="both"/>
        <w:rPr>
          <w:rFonts w:cs="David" w:hint="cs"/>
          <w:rtl/>
        </w:rPr>
      </w:pPr>
    </w:p>
    <w:p w14:paraId="567294F1" w14:textId="77777777" w:rsidR="00B96E01" w:rsidRPr="00B96E01" w:rsidRDefault="00B96E01" w:rsidP="00B96E01">
      <w:pPr>
        <w:bidi/>
        <w:jc w:val="both"/>
        <w:rPr>
          <w:rFonts w:cs="David" w:hint="cs"/>
          <w:rtl/>
        </w:rPr>
      </w:pPr>
      <w:r w:rsidRPr="00B96E01">
        <w:rPr>
          <w:rFonts w:cs="David" w:hint="cs"/>
          <w:u w:val="single"/>
          <w:rtl/>
        </w:rPr>
        <w:t>דוד טל:</w:t>
      </w:r>
    </w:p>
    <w:p w14:paraId="04C8C596" w14:textId="77777777" w:rsidR="00B96E01" w:rsidRPr="00B96E01" w:rsidRDefault="00B96E01" w:rsidP="00B96E01">
      <w:pPr>
        <w:bidi/>
        <w:jc w:val="both"/>
        <w:rPr>
          <w:rFonts w:cs="David" w:hint="cs"/>
          <w:rtl/>
        </w:rPr>
      </w:pPr>
    </w:p>
    <w:p w14:paraId="2550AB6A" w14:textId="77777777" w:rsidR="00B96E01" w:rsidRPr="00B96E01" w:rsidRDefault="00B96E01" w:rsidP="00B96E01">
      <w:pPr>
        <w:bidi/>
        <w:jc w:val="both"/>
        <w:rPr>
          <w:rFonts w:cs="David" w:hint="cs"/>
          <w:rtl/>
        </w:rPr>
      </w:pPr>
      <w:r w:rsidRPr="00B96E01">
        <w:rPr>
          <w:rFonts w:cs="David" w:hint="cs"/>
          <w:rtl/>
        </w:rPr>
        <w:tab/>
        <w:t xml:space="preserve"> אני חושב שזה מקובל על כולם. </w:t>
      </w:r>
    </w:p>
    <w:p w14:paraId="22CCC386" w14:textId="77777777" w:rsidR="00B96E01" w:rsidRPr="00B96E01" w:rsidRDefault="00B96E01" w:rsidP="00B96E01">
      <w:pPr>
        <w:bidi/>
        <w:jc w:val="both"/>
        <w:rPr>
          <w:rFonts w:cs="David" w:hint="cs"/>
          <w:rtl/>
        </w:rPr>
      </w:pPr>
    </w:p>
    <w:p w14:paraId="2475A022" w14:textId="77777777" w:rsidR="00B96E01" w:rsidRPr="00B96E01" w:rsidRDefault="00B96E01" w:rsidP="00B96E01">
      <w:pPr>
        <w:pStyle w:val="Heading5"/>
        <w:rPr>
          <w:rFonts w:hint="cs"/>
          <w:sz w:val="24"/>
          <w:rtl/>
        </w:rPr>
      </w:pPr>
      <w:r w:rsidRPr="00B96E01">
        <w:rPr>
          <w:rFonts w:hint="cs"/>
          <w:sz w:val="24"/>
          <w:u w:val="single"/>
          <w:rtl/>
        </w:rPr>
        <w:t>יצחק זיו:</w:t>
      </w:r>
    </w:p>
    <w:p w14:paraId="4F8CF185" w14:textId="77777777" w:rsidR="00B96E01" w:rsidRPr="00B96E01" w:rsidRDefault="00B96E01" w:rsidP="00B96E01">
      <w:pPr>
        <w:pStyle w:val="Heading5"/>
        <w:rPr>
          <w:rFonts w:hint="cs"/>
          <w:sz w:val="24"/>
          <w:rtl/>
        </w:rPr>
      </w:pPr>
    </w:p>
    <w:p w14:paraId="6D1A6BDB" w14:textId="77777777" w:rsidR="00B96E01" w:rsidRPr="00B96E01" w:rsidRDefault="00B96E01" w:rsidP="00B96E01">
      <w:pPr>
        <w:bidi/>
        <w:jc w:val="both"/>
        <w:rPr>
          <w:rFonts w:cs="David" w:hint="cs"/>
          <w:rtl/>
        </w:rPr>
      </w:pPr>
      <w:r w:rsidRPr="00B96E01">
        <w:rPr>
          <w:rFonts w:cs="David" w:hint="cs"/>
          <w:rtl/>
        </w:rPr>
        <w:tab/>
        <w:t xml:space="preserve"> ברגע שאני רוצה לרכוש את זה -  צריך למסור את הפרטים. </w:t>
      </w:r>
    </w:p>
    <w:p w14:paraId="29A8AA05" w14:textId="77777777" w:rsidR="00B96E01" w:rsidRPr="00B96E01" w:rsidRDefault="00B96E01" w:rsidP="00B96E01">
      <w:pPr>
        <w:bidi/>
        <w:jc w:val="both"/>
        <w:rPr>
          <w:rFonts w:cs="David" w:hint="cs"/>
          <w:rtl/>
        </w:rPr>
      </w:pPr>
    </w:p>
    <w:p w14:paraId="468F463A" w14:textId="77777777" w:rsidR="00B96E01" w:rsidRPr="00B96E01" w:rsidRDefault="00B96E01" w:rsidP="00B96E01">
      <w:pPr>
        <w:bidi/>
        <w:jc w:val="both"/>
        <w:rPr>
          <w:rFonts w:cs="David" w:hint="cs"/>
          <w:rtl/>
        </w:rPr>
      </w:pPr>
      <w:r w:rsidRPr="00B96E01">
        <w:rPr>
          <w:rFonts w:cs="David" w:hint="cs"/>
          <w:u w:val="single"/>
          <w:rtl/>
        </w:rPr>
        <w:t>היו"ר דוד טל:</w:t>
      </w:r>
    </w:p>
    <w:p w14:paraId="0185F2B2" w14:textId="77777777" w:rsidR="00B96E01" w:rsidRPr="00B96E01" w:rsidRDefault="00B96E01" w:rsidP="00B96E01">
      <w:pPr>
        <w:bidi/>
        <w:jc w:val="both"/>
        <w:rPr>
          <w:rFonts w:cs="David" w:hint="cs"/>
          <w:rtl/>
        </w:rPr>
      </w:pPr>
    </w:p>
    <w:p w14:paraId="0ABC3F0E" w14:textId="77777777" w:rsidR="00B96E01" w:rsidRPr="00B96E01" w:rsidRDefault="00B96E01" w:rsidP="00B96E01">
      <w:pPr>
        <w:bidi/>
        <w:jc w:val="both"/>
        <w:rPr>
          <w:rFonts w:cs="David" w:hint="cs"/>
          <w:rtl/>
        </w:rPr>
      </w:pPr>
      <w:r w:rsidRPr="00B96E01">
        <w:rPr>
          <w:rFonts w:cs="David" w:hint="cs"/>
          <w:rtl/>
        </w:rPr>
        <w:tab/>
        <w:t>גדעון, ההפרדה הזאת מקובלת עליך?</w:t>
      </w:r>
    </w:p>
    <w:p w14:paraId="72CBABE3" w14:textId="77777777" w:rsidR="00B96E01" w:rsidRPr="00B96E01" w:rsidRDefault="00B96E01" w:rsidP="00B96E01">
      <w:pPr>
        <w:bidi/>
        <w:jc w:val="both"/>
        <w:rPr>
          <w:rFonts w:cs="David" w:hint="cs"/>
          <w:rtl/>
        </w:rPr>
      </w:pPr>
    </w:p>
    <w:p w14:paraId="0A8E2AD4"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0B0DAC8F" w14:textId="77777777" w:rsidR="00B96E01" w:rsidRPr="00B96E01" w:rsidRDefault="00B96E01" w:rsidP="00B96E01">
      <w:pPr>
        <w:bidi/>
        <w:jc w:val="both"/>
        <w:rPr>
          <w:rFonts w:cs="David" w:hint="cs"/>
          <w:u w:val="single"/>
          <w:rtl/>
        </w:rPr>
      </w:pPr>
    </w:p>
    <w:p w14:paraId="26A19D80" w14:textId="77777777" w:rsidR="00B96E01" w:rsidRPr="00B96E01" w:rsidRDefault="00B96E01" w:rsidP="00B96E01">
      <w:pPr>
        <w:bidi/>
        <w:jc w:val="both"/>
        <w:rPr>
          <w:rFonts w:cs="David" w:hint="cs"/>
          <w:rtl/>
        </w:rPr>
      </w:pPr>
      <w:r w:rsidRPr="00B96E01">
        <w:rPr>
          <w:rFonts w:cs="David" w:hint="cs"/>
          <w:rtl/>
        </w:rPr>
        <w:tab/>
        <w:t xml:space="preserve"> אם זה מצמצם את מה שקיים בחוק אני לא רוצה להפריד. </w:t>
      </w:r>
    </w:p>
    <w:p w14:paraId="21241024" w14:textId="77777777" w:rsidR="00B96E01" w:rsidRPr="00B96E01" w:rsidRDefault="00B96E01" w:rsidP="00B96E01">
      <w:pPr>
        <w:bidi/>
        <w:jc w:val="both"/>
        <w:rPr>
          <w:rFonts w:cs="David" w:hint="cs"/>
          <w:rtl/>
        </w:rPr>
      </w:pPr>
    </w:p>
    <w:p w14:paraId="7F8C0A58" w14:textId="77777777" w:rsidR="00B96E01" w:rsidRPr="00B96E01" w:rsidRDefault="00B96E01" w:rsidP="00B96E01">
      <w:pPr>
        <w:bidi/>
        <w:jc w:val="both"/>
        <w:rPr>
          <w:rFonts w:cs="David" w:hint="cs"/>
          <w:rtl/>
        </w:rPr>
      </w:pPr>
      <w:r w:rsidRPr="00B96E01">
        <w:rPr>
          <w:rFonts w:cs="David" w:hint="cs"/>
          <w:u w:val="single"/>
          <w:rtl/>
        </w:rPr>
        <w:t>דוד טל:</w:t>
      </w:r>
    </w:p>
    <w:p w14:paraId="3A75C6EF" w14:textId="77777777" w:rsidR="00B96E01" w:rsidRPr="00B96E01" w:rsidRDefault="00B96E01" w:rsidP="00B96E01">
      <w:pPr>
        <w:bidi/>
        <w:jc w:val="both"/>
        <w:rPr>
          <w:rFonts w:cs="David" w:hint="cs"/>
          <w:rtl/>
        </w:rPr>
      </w:pPr>
    </w:p>
    <w:p w14:paraId="535D8721" w14:textId="77777777" w:rsidR="00B96E01" w:rsidRPr="00B96E01" w:rsidRDefault="00B96E01" w:rsidP="00B96E01">
      <w:pPr>
        <w:bidi/>
        <w:jc w:val="both"/>
        <w:rPr>
          <w:rFonts w:cs="David" w:hint="cs"/>
          <w:rtl/>
        </w:rPr>
      </w:pPr>
      <w:r w:rsidRPr="00B96E01">
        <w:rPr>
          <w:rFonts w:cs="David" w:hint="cs"/>
          <w:rtl/>
        </w:rPr>
        <w:tab/>
        <w:t xml:space="preserve"> אתה לא תומך, נעלה את זה להצבעה, בבקשה </w:t>
      </w:r>
      <w:proofErr w:type="spellStart"/>
      <w:r w:rsidRPr="00B96E01">
        <w:rPr>
          <w:rFonts w:cs="David" w:hint="cs"/>
          <w:rtl/>
        </w:rPr>
        <w:t>סוזי</w:t>
      </w:r>
      <w:proofErr w:type="spellEnd"/>
      <w:r w:rsidRPr="00B96E01">
        <w:rPr>
          <w:rFonts w:cs="David" w:hint="cs"/>
          <w:rtl/>
        </w:rPr>
        <w:t xml:space="preserve">. </w:t>
      </w:r>
    </w:p>
    <w:p w14:paraId="4615E1B1" w14:textId="77777777" w:rsidR="00B96E01" w:rsidRPr="00B96E01" w:rsidRDefault="00B96E01" w:rsidP="00B96E01">
      <w:pPr>
        <w:bidi/>
        <w:jc w:val="both"/>
        <w:rPr>
          <w:rFonts w:cs="David" w:hint="cs"/>
          <w:rtl/>
        </w:rPr>
      </w:pPr>
    </w:p>
    <w:p w14:paraId="508021EF" w14:textId="77777777" w:rsidR="00B96E01" w:rsidRPr="00B96E01" w:rsidRDefault="00B96E01" w:rsidP="00B96E01">
      <w:pPr>
        <w:bidi/>
        <w:jc w:val="both"/>
        <w:rPr>
          <w:rFonts w:cs="David" w:hint="cs"/>
          <w:rtl/>
        </w:rPr>
      </w:pPr>
      <w:proofErr w:type="spellStart"/>
      <w:r w:rsidRPr="00B96E01">
        <w:rPr>
          <w:rFonts w:cs="David" w:hint="cs"/>
          <w:u w:val="single"/>
          <w:rtl/>
        </w:rPr>
        <w:t>סוזי</w:t>
      </w:r>
      <w:proofErr w:type="spellEnd"/>
      <w:r w:rsidRPr="00B96E01">
        <w:rPr>
          <w:rFonts w:cs="David" w:hint="cs"/>
          <w:u w:val="single"/>
          <w:rtl/>
        </w:rPr>
        <w:t xml:space="preserve"> נבות:</w:t>
      </w:r>
    </w:p>
    <w:p w14:paraId="5EA2B779" w14:textId="77777777" w:rsidR="00B96E01" w:rsidRPr="00B96E01" w:rsidRDefault="00B96E01" w:rsidP="00B96E01">
      <w:pPr>
        <w:bidi/>
        <w:jc w:val="both"/>
        <w:rPr>
          <w:rFonts w:cs="David" w:hint="cs"/>
          <w:rtl/>
        </w:rPr>
      </w:pPr>
    </w:p>
    <w:p w14:paraId="23657B25" w14:textId="77777777" w:rsidR="00B96E01" w:rsidRPr="00B96E01" w:rsidRDefault="00B96E01" w:rsidP="00B96E01">
      <w:pPr>
        <w:bidi/>
        <w:jc w:val="both"/>
        <w:rPr>
          <w:rFonts w:cs="David" w:hint="cs"/>
          <w:rtl/>
        </w:rPr>
      </w:pPr>
      <w:r w:rsidRPr="00B96E01">
        <w:rPr>
          <w:rFonts w:cs="David" w:hint="cs"/>
          <w:rtl/>
        </w:rPr>
        <w:tab/>
        <w:t xml:space="preserve">ההצעה שאתם מעלים היא לפגוע בעיקרון שנקרא שקיפות. נזכור שהחובה לדווח על מתנה קיימת על פי חוק המתנות על כל מי שחוק המתנות חל עליו, על כל עובד ציבור, על כל חבר ממשלה כשהם יאמצו את ההסדר וגם על חברי הכנסת נכון להיום. ההסדר המוצע אומר: כולם יעשו את זה, רק חברי הכנסת הם לא ידווחו את השם של נותן המתנה. </w:t>
      </w:r>
    </w:p>
    <w:p w14:paraId="0731FA49" w14:textId="77777777" w:rsidR="00B96E01" w:rsidRPr="00B96E01" w:rsidRDefault="00B96E01" w:rsidP="00B96E01">
      <w:pPr>
        <w:bidi/>
        <w:jc w:val="both"/>
        <w:rPr>
          <w:rFonts w:cs="David" w:hint="cs"/>
          <w:rtl/>
        </w:rPr>
      </w:pPr>
    </w:p>
    <w:p w14:paraId="235B6CB5" w14:textId="77777777" w:rsidR="00B96E01" w:rsidRPr="00B96E01" w:rsidRDefault="00B96E01" w:rsidP="00B96E01">
      <w:pPr>
        <w:bidi/>
        <w:jc w:val="both"/>
        <w:rPr>
          <w:rFonts w:cs="David" w:hint="cs"/>
          <w:rtl/>
        </w:rPr>
      </w:pPr>
      <w:r w:rsidRPr="00B96E01">
        <w:rPr>
          <w:rFonts w:cs="David" w:hint="cs"/>
          <w:u w:val="single"/>
          <w:rtl/>
        </w:rPr>
        <w:t>היו"ר דוד טל:</w:t>
      </w:r>
    </w:p>
    <w:p w14:paraId="05661959" w14:textId="77777777" w:rsidR="00B96E01" w:rsidRPr="00B96E01" w:rsidRDefault="00B96E01" w:rsidP="00B96E01">
      <w:pPr>
        <w:bidi/>
        <w:jc w:val="both"/>
        <w:rPr>
          <w:rFonts w:cs="David" w:hint="cs"/>
          <w:rtl/>
        </w:rPr>
      </w:pPr>
    </w:p>
    <w:p w14:paraId="38E72AA6" w14:textId="77777777" w:rsidR="00B96E01" w:rsidRPr="00B96E01" w:rsidRDefault="00B96E01" w:rsidP="00B96E01">
      <w:pPr>
        <w:bidi/>
        <w:jc w:val="both"/>
        <w:rPr>
          <w:rFonts w:cs="David" w:hint="cs"/>
          <w:rtl/>
        </w:rPr>
      </w:pPr>
      <w:r w:rsidRPr="00B96E01">
        <w:rPr>
          <w:rFonts w:cs="David" w:hint="cs"/>
          <w:rtl/>
        </w:rPr>
        <w:tab/>
        <w:t xml:space="preserve"> יכול מאוד להיות שמלכתחילה אני לא רוצה לקבל את המתנה אבל אני גם איש ציבור ואני מאוד חושש שהטייווני הזה מאוד ייפגע ולכן אני לוקח את זה רק כדי שהוא לא ייפגע. יכולתי בעצם לא לקבל את זה ואז אני פטור מכל דבר וחף מכל עוון ולא צריך לדווח כלום. לקחתי את זה רק כדי שאותו טייווני לא ייעלב. הייתי רק כמו מדיום שלקח את המתנה, העביר לוועדת המתנות בראשותה של אתי, ובזה גמרתי. </w:t>
      </w:r>
    </w:p>
    <w:p w14:paraId="175BE871" w14:textId="77777777" w:rsidR="00B96E01" w:rsidRPr="00B96E01" w:rsidRDefault="00B96E01" w:rsidP="00B96E01">
      <w:pPr>
        <w:bidi/>
        <w:jc w:val="both"/>
        <w:rPr>
          <w:rFonts w:cs="David" w:hint="cs"/>
          <w:rtl/>
        </w:rPr>
      </w:pPr>
    </w:p>
    <w:p w14:paraId="3BF0EB20" w14:textId="77777777" w:rsidR="00B96E01" w:rsidRPr="00B96E01" w:rsidRDefault="00B96E01" w:rsidP="00B96E01">
      <w:pPr>
        <w:bidi/>
        <w:jc w:val="both"/>
        <w:rPr>
          <w:rFonts w:cs="David" w:hint="cs"/>
          <w:rtl/>
        </w:rPr>
      </w:pPr>
      <w:proofErr w:type="spellStart"/>
      <w:r w:rsidRPr="00B96E01">
        <w:rPr>
          <w:rFonts w:cs="David" w:hint="cs"/>
          <w:u w:val="single"/>
          <w:rtl/>
        </w:rPr>
        <w:t>סוזי</w:t>
      </w:r>
      <w:proofErr w:type="spellEnd"/>
      <w:r w:rsidRPr="00B96E01">
        <w:rPr>
          <w:rFonts w:cs="David" w:hint="cs"/>
          <w:u w:val="single"/>
          <w:rtl/>
        </w:rPr>
        <w:t xml:space="preserve"> נבות:</w:t>
      </w:r>
    </w:p>
    <w:p w14:paraId="24790DAF" w14:textId="77777777" w:rsidR="00B96E01" w:rsidRPr="00B96E01" w:rsidRDefault="00B96E01" w:rsidP="00B96E01">
      <w:pPr>
        <w:bidi/>
        <w:jc w:val="both"/>
        <w:rPr>
          <w:rFonts w:cs="David" w:hint="cs"/>
          <w:rtl/>
        </w:rPr>
      </w:pPr>
    </w:p>
    <w:p w14:paraId="530EAAFF" w14:textId="77777777" w:rsidR="00B96E01" w:rsidRPr="00B96E01" w:rsidRDefault="00B96E01" w:rsidP="00B96E01">
      <w:pPr>
        <w:bidi/>
        <w:jc w:val="both"/>
        <w:rPr>
          <w:rFonts w:cs="David" w:hint="cs"/>
          <w:rtl/>
        </w:rPr>
      </w:pPr>
      <w:r w:rsidRPr="00B96E01">
        <w:rPr>
          <w:rFonts w:cs="David" w:hint="cs"/>
          <w:rtl/>
        </w:rPr>
        <w:tab/>
        <w:t xml:space="preserve">יש פיתרון הרבה יותר פשוט, הפיתרון הוא לתת שיקול דעת לוועדת המתנות שמקבל את המתנה בכל הנוגע לשם הנותן. אם תסביר את הדברים לגוף שמונה ותאמר: אני בנסיבות שנוצרו לא רוצה למסור את השם - - - </w:t>
      </w:r>
    </w:p>
    <w:p w14:paraId="74C2C9DB" w14:textId="77777777" w:rsidR="00B96E01" w:rsidRPr="00B96E01" w:rsidRDefault="00B96E01" w:rsidP="00B96E01">
      <w:pPr>
        <w:bidi/>
        <w:jc w:val="both"/>
        <w:rPr>
          <w:rFonts w:cs="David" w:hint="cs"/>
          <w:rtl/>
        </w:rPr>
      </w:pPr>
    </w:p>
    <w:p w14:paraId="6FC6D2DD" w14:textId="77777777" w:rsidR="00B96E01" w:rsidRPr="00B96E01" w:rsidRDefault="00B96E01" w:rsidP="00B96E01">
      <w:pPr>
        <w:bidi/>
        <w:jc w:val="both"/>
        <w:rPr>
          <w:rFonts w:cs="David" w:hint="cs"/>
          <w:rtl/>
        </w:rPr>
      </w:pPr>
      <w:r w:rsidRPr="00B96E01">
        <w:rPr>
          <w:rFonts w:cs="David" w:hint="cs"/>
          <w:u w:val="single"/>
          <w:rtl/>
        </w:rPr>
        <w:t>היו"ר דוד טל:</w:t>
      </w:r>
    </w:p>
    <w:p w14:paraId="39944F50" w14:textId="77777777" w:rsidR="00B96E01" w:rsidRPr="00B96E01" w:rsidRDefault="00B96E01" w:rsidP="00B96E01">
      <w:pPr>
        <w:bidi/>
        <w:jc w:val="both"/>
        <w:rPr>
          <w:rFonts w:cs="David" w:hint="cs"/>
          <w:rtl/>
        </w:rPr>
      </w:pPr>
    </w:p>
    <w:p w14:paraId="09B3809D" w14:textId="77777777" w:rsidR="00B96E01" w:rsidRPr="00B96E01" w:rsidRDefault="00B96E01" w:rsidP="00B96E01">
      <w:pPr>
        <w:bidi/>
        <w:jc w:val="both"/>
        <w:rPr>
          <w:rFonts w:cs="David" w:hint="cs"/>
          <w:rtl/>
        </w:rPr>
      </w:pPr>
      <w:r w:rsidRPr="00B96E01">
        <w:rPr>
          <w:rFonts w:cs="David" w:hint="cs"/>
          <w:rtl/>
        </w:rPr>
        <w:tab/>
        <w:t>כשאתה אומר שאתה לא רוצה אתה כאילו מצהיר: אני לא רוצה להיות שקוף. אנחנו מדברים על שקיפות וזה קצת בעייתי.</w:t>
      </w:r>
    </w:p>
    <w:p w14:paraId="4659C4A0" w14:textId="77777777" w:rsidR="00B96E01" w:rsidRPr="00B96E01" w:rsidRDefault="00B96E01" w:rsidP="00B96E01">
      <w:pPr>
        <w:bidi/>
        <w:jc w:val="both"/>
        <w:rPr>
          <w:rFonts w:cs="David" w:hint="cs"/>
          <w:rtl/>
        </w:rPr>
      </w:pPr>
    </w:p>
    <w:p w14:paraId="7CD913CD" w14:textId="77777777" w:rsidR="00B96E01" w:rsidRPr="00B96E01" w:rsidRDefault="00B96E01" w:rsidP="00B96E01">
      <w:pPr>
        <w:bidi/>
        <w:jc w:val="both"/>
        <w:rPr>
          <w:rFonts w:cs="David" w:hint="cs"/>
          <w:rtl/>
        </w:rPr>
      </w:pPr>
      <w:r w:rsidRPr="00B96E01">
        <w:rPr>
          <w:rFonts w:cs="David" w:hint="cs"/>
          <w:u w:val="single"/>
          <w:rtl/>
        </w:rPr>
        <w:t>אורי אריאל:</w:t>
      </w:r>
    </w:p>
    <w:p w14:paraId="2ED98BF8" w14:textId="77777777" w:rsidR="00B96E01" w:rsidRPr="00B96E01" w:rsidRDefault="00B96E01" w:rsidP="00B96E01">
      <w:pPr>
        <w:bidi/>
        <w:jc w:val="both"/>
        <w:rPr>
          <w:rFonts w:cs="David" w:hint="cs"/>
          <w:rtl/>
        </w:rPr>
      </w:pPr>
    </w:p>
    <w:p w14:paraId="6ADB8388" w14:textId="77777777" w:rsidR="00B96E01" w:rsidRPr="00B96E01" w:rsidRDefault="00B96E01" w:rsidP="00B96E01">
      <w:pPr>
        <w:bidi/>
        <w:jc w:val="both"/>
        <w:rPr>
          <w:rFonts w:cs="David" w:hint="cs"/>
          <w:rtl/>
        </w:rPr>
      </w:pPr>
      <w:r w:rsidRPr="00B96E01">
        <w:rPr>
          <w:rFonts w:cs="David" w:hint="cs"/>
          <w:rtl/>
        </w:rPr>
        <w:tab/>
        <w:t xml:space="preserve">מבחינתי יש פה אי הבנה שאני רוצה להסביר אותה. אם משנים את החוק - על כולם. אני רוצה שהפקיד במשרד התקשורת, אם הוא מחזיר, הוא בא עכשיו להחזיר, אתם מכניסים את האנשים למצב הפוך ממה שהמטרה רוצה. מרוב שקיפות אתה עושים מצב הפוך. אם היה רוצה לגלות היה אומר, עכשיו הוא לא רוצה וסיבותיו עמו אבל הוא בא להחזיר לך את זה. את אומרת לו: תגיד לי מי זה. אז הוא יגיד: פעם הבאה "תהיו בריאים", מה שנקרא. זה חל על כולם. מהרגע שקובעים נוהל שקובע: אם אתה מחזיר אתה לא מוסר, אם אתה רוצה להשאיר אצלך תמסור את כל הפרטים כולל שם </w:t>
      </w:r>
      <w:proofErr w:type="spellStart"/>
      <w:r w:rsidRPr="00B96E01">
        <w:rPr>
          <w:rFonts w:cs="David" w:hint="cs"/>
          <w:rtl/>
        </w:rPr>
        <w:t>הנותם</w:t>
      </w:r>
      <w:proofErr w:type="spellEnd"/>
      <w:r w:rsidRPr="00B96E01">
        <w:rPr>
          <w:rFonts w:cs="David" w:hint="cs"/>
          <w:rtl/>
        </w:rPr>
        <w:t>, זה חל על כולם באופן שווה. הח"כים לא יוצאי דופן.</w:t>
      </w:r>
    </w:p>
    <w:p w14:paraId="0251DB77" w14:textId="77777777" w:rsidR="00B96E01" w:rsidRPr="00B96E01" w:rsidRDefault="00B96E01" w:rsidP="00B96E01">
      <w:pPr>
        <w:bidi/>
        <w:jc w:val="both"/>
        <w:rPr>
          <w:rFonts w:cs="David" w:hint="cs"/>
          <w:rtl/>
        </w:rPr>
      </w:pPr>
    </w:p>
    <w:p w14:paraId="195D1CCE" w14:textId="77777777" w:rsidR="00B96E01" w:rsidRPr="00B96E01" w:rsidRDefault="00B96E01" w:rsidP="00B96E01">
      <w:pPr>
        <w:bidi/>
        <w:jc w:val="both"/>
        <w:rPr>
          <w:rFonts w:cs="David" w:hint="cs"/>
          <w:rtl/>
        </w:rPr>
      </w:pPr>
      <w:r w:rsidRPr="00B96E01">
        <w:rPr>
          <w:rFonts w:cs="David" w:hint="cs"/>
          <w:u w:val="single"/>
          <w:rtl/>
        </w:rPr>
        <w:t>היו"ר דוד טל:</w:t>
      </w:r>
    </w:p>
    <w:p w14:paraId="2426C3A3" w14:textId="77777777" w:rsidR="00B96E01" w:rsidRPr="00B96E01" w:rsidRDefault="00B96E01" w:rsidP="00B96E01">
      <w:pPr>
        <w:bidi/>
        <w:jc w:val="both"/>
        <w:rPr>
          <w:rFonts w:cs="David" w:hint="cs"/>
          <w:rtl/>
        </w:rPr>
      </w:pPr>
    </w:p>
    <w:p w14:paraId="7E2C028D" w14:textId="77777777" w:rsidR="00B96E01" w:rsidRPr="00B96E01" w:rsidRDefault="00B96E01" w:rsidP="00B96E01">
      <w:pPr>
        <w:bidi/>
        <w:jc w:val="both"/>
        <w:rPr>
          <w:rFonts w:cs="David" w:hint="cs"/>
          <w:rtl/>
        </w:rPr>
      </w:pPr>
      <w:r w:rsidRPr="00B96E01">
        <w:rPr>
          <w:rFonts w:cs="David" w:hint="cs"/>
          <w:rtl/>
        </w:rPr>
        <w:tab/>
        <w:t>אתה רואה בזה בעייתיות?</w:t>
      </w:r>
    </w:p>
    <w:p w14:paraId="796AE038" w14:textId="77777777" w:rsidR="00B96E01" w:rsidRPr="00B96E01" w:rsidRDefault="00B96E01" w:rsidP="00B96E01">
      <w:pPr>
        <w:bidi/>
        <w:jc w:val="both"/>
        <w:rPr>
          <w:rFonts w:cs="David" w:hint="cs"/>
          <w:rtl/>
        </w:rPr>
      </w:pPr>
    </w:p>
    <w:p w14:paraId="1428AE12" w14:textId="77777777" w:rsidR="00B96E01" w:rsidRPr="00B96E01" w:rsidRDefault="00B96E01" w:rsidP="00B96E01">
      <w:pPr>
        <w:bidi/>
        <w:jc w:val="both"/>
        <w:rPr>
          <w:rFonts w:cs="David" w:hint="cs"/>
          <w:rtl/>
        </w:rPr>
      </w:pPr>
      <w:r w:rsidRPr="00B96E01">
        <w:rPr>
          <w:rFonts w:cs="David" w:hint="cs"/>
          <w:u w:val="single"/>
          <w:rtl/>
        </w:rPr>
        <w:t>אורי אריאל:</w:t>
      </w:r>
    </w:p>
    <w:p w14:paraId="77AAA767" w14:textId="77777777" w:rsidR="00B96E01" w:rsidRPr="00B96E01" w:rsidRDefault="00B96E01" w:rsidP="00B96E01">
      <w:pPr>
        <w:bidi/>
        <w:jc w:val="both"/>
        <w:rPr>
          <w:rFonts w:cs="David" w:hint="cs"/>
          <w:rtl/>
        </w:rPr>
      </w:pPr>
    </w:p>
    <w:p w14:paraId="68E50377" w14:textId="77777777" w:rsidR="00B96E01" w:rsidRPr="00B96E01" w:rsidRDefault="00B96E01" w:rsidP="00B96E01">
      <w:pPr>
        <w:bidi/>
        <w:jc w:val="both"/>
        <w:rPr>
          <w:rFonts w:cs="David" w:hint="cs"/>
          <w:rtl/>
        </w:rPr>
      </w:pPr>
      <w:r w:rsidRPr="00B96E01">
        <w:rPr>
          <w:rFonts w:cs="David" w:hint="cs"/>
          <w:rtl/>
        </w:rPr>
        <w:tab/>
        <w:t xml:space="preserve">אני לא רואה צורך. אתם גורמים לנזק, חבל. </w:t>
      </w:r>
    </w:p>
    <w:p w14:paraId="34C2DF8C" w14:textId="77777777" w:rsidR="00B96E01" w:rsidRPr="00B96E01" w:rsidRDefault="00B96E01" w:rsidP="00B96E01">
      <w:pPr>
        <w:bidi/>
        <w:jc w:val="both"/>
        <w:rPr>
          <w:rFonts w:cs="David" w:hint="cs"/>
          <w:rtl/>
        </w:rPr>
      </w:pPr>
    </w:p>
    <w:p w14:paraId="3306C63E" w14:textId="77777777" w:rsidR="00B96E01" w:rsidRPr="00B96E01" w:rsidRDefault="00B96E01" w:rsidP="00B96E01">
      <w:pPr>
        <w:bidi/>
        <w:jc w:val="both"/>
        <w:rPr>
          <w:rFonts w:cs="David" w:hint="cs"/>
          <w:u w:val="single"/>
          <w:rtl/>
        </w:rPr>
      </w:pPr>
    </w:p>
    <w:p w14:paraId="25EFFDD6" w14:textId="77777777" w:rsidR="00B96E01" w:rsidRPr="00B96E01" w:rsidRDefault="00B96E01" w:rsidP="00B96E01">
      <w:pPr>
        <w:bidi/>
        <w:jc w:val="both"/>
        <w:rPr>
          <w:rFonts w:cs="David" w:hint="cs"/>
          <w:u w:val="single"/>
          <w:rtl/>
        </w:rPr>
      </w:pPr>
    </w:p>
    <w:p w14:paraId="02E9AEE5" w14:textId="77777777" w:rsidR="00B96E01" w:rsidRPr="00B96E01" w:rsidRDefault="00B96E01" w:rsidP="00B96E01">
      <w:pPr>
        <w:bidi/>
        <w:jc w:val="both"/>
        <w:rPr>
          <w:rFonts w:cs="David" w:hint="cs"/>
          <w:rtl/>
        </w:rPr>
      </w:pPr>
      <w:proofErr w:type="spellStart"/>
      <w:r w:rsidRPr="00B96E01">
        <w:rPr>
          <w:rFonts w:cs="David" w:hint="cs"/>
          <w:u w:val="single"/>
          <w:rtl/>
        </w:rPr>
        <w:t>סוזי</w:t>
      </w:r>
      <w:proofErr w:type="spellEnd"/>
      <w:r w:rsidRPr="00B96E01">
        <w:rPr>
          <w:rFonts w:cs="David" w:hint="cs"/>
          <w:u w:val="single"/>
          <w:rtl/>
        </w:rPr>
        <w:t xml:space="preserve"> נבות:</w:t>
      </w:r>
    </w:p>
    <w:p w14:paraId="59E74ADA" w14:textId="77777777" w:rsidR="00B96E01" w:rsidRPr="00B96E01" w:rsidRDefault="00B96E01" w:rsidP="00B96E01">
      <w:pPr>
        <w:bidi/>
        <w:jc w:val="both"/>
        <w:rPr>
          <w:rFonts w:cs="David" w:hint="cs"/>
          <w:rtl/>
        </w:rPr>
      </w:pPr>
    </w:p>
    <w:p w14:paraId="192F67DD" w14:textId="77777777" w:rsidR="00B96E01" w:rsidRPr="00B96E01" w:rsidRDefault="00B96E01" w:rsidP="00B96E01">
      <w:pPr>
        <w:bidi/>
        <w:jc w:val="both"/>
        <w:rPr>
          <w:rFonts w:cs="David" w:hint="cs"/>
          <w:rtl/>
        </w:rPr>
      </w:pPr>
      <w:r w:rsidRPr="00B96E01">
        <w:rPr>
          <w:rFonts w:cs="David" w:hint="cs"/>
          <w:rtl/>
        </w:rPr>
        <w:tab/>
        <w:t xml:space="preserve"> יש תקנות של חוק המתנות, עמדת הוועדה - - - </w:t>
      </w:r>
    </w:p>
    <w:p w14:paraId="4AB04B85" w14:textId="77777777" w:rsidR="00B96E01" w:rsidRPr="00B96E01" w:rsidRDefault="00B96E01" w:rsidP="00B96E01">
      <w:pPr>
        <w:bidi/>
        <w:jc w:val="both"/>
        <w:rPr>
          <w:rFonts w:cs="David" w:hint="cs"/>
          <w:rtl/>
        </w:rPr>
      </w:pPr>
    </w:p>
    <w:p w14:paraId="684E1D08" w14:textId="77777777" w:rsidR="00B96E01" w:rsidRPr="00B96E01" w:rsidRDefault="00B96E01" w:rsidP="00B96E01">
      <w:pPr>
        <w:bidi/>
        <w:jc w:val="both"/>
        <w:rPr>
          <w:rFonts w:cs="David"/>
          <w:rtl/>
        </w:rPr>
      </w:pPr>
      <w:r w:rsidRPr="00B96E01">
        <w:rPr>
          <w:rFonts w:cs="David" w:hint="eastAsia"/>
          <w:u w:val="single"/>
          <w:rtl/>
        </w:rPr>
        <w:t>אורי</w:t>
      </w:r>
      <w:r w:rsidRPr="00B96E01">
        <w:rPr>
          <w:rFonts w:cs="David"/>
          <w:u w:val="single"/>
          <w:rtl/>
        </w:rPr>
        <w:t xml:space="preserve"> אריאל:</w:t>
      </w:r>
    </w:p>
    <w:p w14:paraId="17BCB571" w14:textId="77777777" w:rsidR="00B96E01" w:rsidRPr="00B96E01" w:rsidRDefault="00B96E01" w:rsidP="00B96E01">
      <w:pPr>
        <w:bidi/>
        <w:jc w:val="both"/>
        <w:rPr>
          <w:rFonts w:cs="David"/>
          <w:rtl/>
        </w:rPr>
      </w:pPr>
    </w:p>
    <w:p w14:paraId="3D897B5B" w14:textId="77777777" w:rsidR="00B96E01" w:rsidRPr="00B96E01" w:rsidRDefault="00B96E01" w:rsidP="00B96E01">
      <w:pPr>
        <w:bidi/>
        <w:jc w:val="both"/>
        <w:rPr>
          <w:rFonts w:cs="David" w:hint="cs"/>
          <w:rtl/>
        </w:rPr>
      </w:pPr>
      <w:r w:rsidRPr="00B96E01">
        <w:rPr>
          <w:rFonts w:cs="David"/>
          <w:rtl/>
        </w:rPr>
        <w:tab/>
      </w:r>
      <w:r w:rsidRPr="00B96E01">
        <w:rPr>
          <w:rFonts w:cs="David" w:hint="cs"/>
          <w:rtl/>
        </w:rPr>
        <w:t xml:space="preserve"> ועדת הכנסת תשנה. </w:t>
      </w:r>
    </w:p>
    <w:p w14:paraId="5E4E1A96" w14:textId="77777777" w:rsidR="00B96E01" w:rsidRPr="00B96E01" w:rsidRDefault="00B96E01" w:rsidP="00B96E01">
      <w:pPr>
        <w:bidi/>
        <w:jc w:val="both"/>
        <w:rPr>
          <w:rFonts w:cs="David" w:hint="cs"/>
          <w:rtl/>
        </w:rPr>
      </w:pPr>
    </w:p>
    <w:p w14:paraId="755EE619" w14:textId="77777777" w:rsidR="00B96E01" w:rsidRPr="00B96E01" w:rsidRDefault="00B96E01" w:rsidP="00B96E01">
      <w:pPr>
        <w:bidi/>
        <w:jc w:val="both"/>
        <w:rPr>
          <w:rFonts w:cs="David" w:hint="cs"/>
          <w:rtl/>
        </w:rPr>
      </w:pPr>
      <w:r w:rsidRPr="00B96E01">
        <w:rPr>
          <w:rFonts w:cs="David" w:hint="cs"/>
          <w:u w:val="single"/>
          <w:rtl/>
        </w:rPr>
        <w:t>היו"ר דוד טל:</w:t>
      </w:r>
    </w:p>
    <w:p w14:paraId="54AE45B7" w14:textId="77777777" w:rsidR="00B96E01" w:rsidRPr="00B96E01" w:rsidRDefault="00B96E01" w:rsidP="00B96E01">
      <w:pPr>
        <w:bidi/>
        <w:jc w:val="both"/>
        <w:rPr>
          <w:rFonts w:cs="David" w:hint="cs"/>
          <w:rtl/>
        </w:rPr>
      </w:pPr>
    </w:p>
    <w:p w14:paraId="3CB56867" w14:textId="77777777" w:rsidR="00B96E01" w:rsidRPr="00B96E01" w:rsidRDefault="00B96E01" w:rsidP="00B96E01">
      <w:pPr>
        <w:bidi/>
        <w:jc w:val="both"/>
        <w:rPr>
          <w:rFonts w:cs="David" w:hint="cs"/>
          <w:rtl/>
        </w:rPr>
      </w:pPr>
      <w:r w:rsidRPr="00B96E01">
        <w:rPr>
          <w:rFonts w:cs="David" w:hint="cs"/>
          <w:rtl/>
        </w:rPr>
        <w:tab/>
        <w:t xml:space="preserve">לא נצביע כרגע על זה. </w:t>
      </w:r>
    </w:p>
    <w:p w14:paraId="167318FA" w14:textId="77777777" w:rsidR="00B96E01" w:rsidRPr="00B96E01" w:rsidRDefault="00B96E01" w:rsidP="00B96E01">
      <w:pPr>
        <w:bidi/>
        <w:jc w:val="both"/>
        <w:rPr>
          <w:rFonts w:cs="David" w:hint="cs"/>
          <w:rtl/>
        </w:rPr>
      </w:pPr>
    </w:p>
    <w:p w14:paraId="5891F554"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727D6E6E" w14:textId="77777777" w:rsidR="00B96E01" w:rsidRPr="00B96E01" w:rsidRDefault="00B96E01" w:rsidP="00B96E01">
      <w:pPr>
        <w:bidi/>
        <w:jc w:val="both"/>
        <w:rPr>
          <w:rFonts w:cs="David" w:hint="cs"/>
          <w:rtl/>
        </w:rPr>
      </w:pPr>
    </w:p>
    <w:p w14:paraId="510266C6" w14:textId="77777777" w:rsidR="00B96E01" w:rsidRPr="00B96E01" w:rsidRDefault="00B96E01" w:rsidP="00B96E01">
      <w:pPr>
        <w:bidi/>
        <w:jc w:val="both"/>
        <w:rPr>
          <w:rFonts w:cs="David" w:hint="cs"/>
          <w:rtl/>
        </w:rPr>
      </w:pPr>
      <w:r w:rsidRPr="00B96E01">
        <w:rPr>
          <w:rFonts w:cs="David" w:hint="cs"/>
          <w:rtl/>
        </w:rPr>
        <w:tab/>
        <w:t xml:space="preserve"> כרגע זה נקבע בתקנות של שר המשפטים. </w:t>
      </w:r>
    </w:p>
    <w:p w14:paraId="642D9AA9" w14:textId="77777777" w:rsidR="00B96E01" w:rsidRPr="00B96E01" w:rsidRDefault="00B96E01" w:rsidP="00B96E01">
      <w:pPr>
        <w:bidi/>
        <w:jc w:val="both"/>
        <w:rPr>
          <w:rFonts w:cs="David" w:hint="cs"/>
          <w:rtl/>
        </w:rPr>
      </w:pPr>
    </w:p>
    <w:p w14:paraId="44933257" w14:textId="77777777" w:rsidR="00B96E01" w:rsidRPr="00B96E01" w:rsidRDefault="00B96E01" w:rsidP="00B96E01">
      <w:pPr>
        <w:bidi/>
        <w:jc w:val="both"/>
        <w:rPr>
          <w:rFonts w:cs="David" w:hint="cs"/>
          <w:rtl/>
        </w:rPr>
      </w:pPr>
      <w:r w:rsidRPr="00B96E01">
        <w:rPr>
          <w:rFonts w:cs="David" w:hint="cs"/>
          <w:u w:val="single"/>
          <w:rtl/>
        </w:rPr>
        <w:t>דוד טל:</w:t>
      </w:r>
    </w:p>
    <w:p w14:paraId="5DFF117D" w14:textId="77777777" w:rsidR="00B96E01" w:rsidRPr="00B96E01" w:rsidRDefault="00B96E01" w:rsidP="00B96E01">
      <w:pPr>
        <w:bidi/>
        <w:jc w:val="both"/>
        <w:rPr>
          <w:rFonts w:cs="David" w:hint="cs"/>
          <w:rtl/>
        </w:rPr>
      </w:pPr>
    </w:p>
    <w:p w14:paraId="1D4ED91B" w14:textId="77777777" w:rsidR="00B96E01" w:rsidRPr="00B96E01" w:rsidRDefault="00B96E01" w:rsidP="00B96E01">
      <w:pPr>
        <w:bidi/>
        <w:jc w:val="both"/>
        <w:rPr>
          <w:rFonts w:cs="David" w:hint="cs"/>
          <w:rtl/>
        </w:rPr>
      </w:pPr>
      <w:r w:rsidRPr="00B96E01">
        <w:rPr>
          <w:rFonts w:cs="David" w:hint="cs"/>
          <w:rtl/>
        </w:rPr>
        <w:tab/>
        <w:t xml:space="preserve"> תרשמי לך את הנקודה הזאת,  נדון בסעיף הזה של המתנות ונראה אם נמצא לנכון לשנות אותו. אם חברי הוועדה ימצאו לנכון לשנות אותו יכולים לקבל את ההצעה של אריאל. </w:t>
      </w:r>
    </w:p>
    <w:p w14:paraId="74EB9B79" w14:textId="77777777" w:rsidR="00B96E01" w:rsidRPr="00B96E01" w:rsidRDefault="00B96E01" w:rsidP="00B96E01">
      <w:pPr>
        <w:bidi/>
        <w:jc w:val="both"/>
        <w:rPr>
          <w:rFonts w:cs="David" w:hint="cs"/>
          <w:rtl/>
        </w:rPr>
      </w:pPr>
    </w:p>
    <w:p w14:paraId="0DB879C8" w14:textId="77777777" w:rsidR="00B96E01" w:rsidRPr="00B96E01" w:rsidRDefault="00B96E01" w:rsidP="00B96E01">
      <w:pPr>
        <w:bidi/>
        <w:jc w:val="both"/>
        <w:rPr>
          <w:rFonts w:cs="David" w:hint="cs"/>
          <w:rtl/>
        </w:rPr>
      </w:pPr>
      <w:r w:rsidRPr="00B96E01">
        <w:rPr>
          <w:rFonts w:cs="David" w:hint="cs"/>
          <w:u w:val="single"/>
          <w:rtl/>
        </w:rPr>
        <w:t>אורי אריאל:</w:t>
      </w:r>
    </w:p>
    <w:p w14:paraId="792494D7" w14:textId="77777777" w:rsidR="00B96E01" w:rsidRPr="00B96E01" w:rsidRDefault="00B96E01" w:rsidP="00B96E01">
      <w:pPr>
        <w:bidi/>
        <w:jc w:val="both"/>
        <w:rPr>
          <w:rFonts w:cs="David" w:hint="cs"/>
          <w:rtl/>
        </w:rPr>
      </w:pPr>
    </w:p>
    <w:p w14:paraId="0B6EFC3D" w14:textId="77777777" w:rsidR="00B96E01" w:rsidRPr="00B96E01" w:rsidRDefault="00B96E01" w:rsidP="00B96E01">
      <w:pPr>
        <w:bidi/>
        <w:jc w:val="both"/>
        <w:rPr>
          <w:rFonts w:cs="David" w:hint="cs"/>
          <w:rtl/>
        </w:rPr>
      </w:pPr>
      <w:r w:rsidRPr="00B96E01">
        <w:rPr>
          <w:rFonts w:cs="David" w:hint="cs"/>
          <w:rtl/>
        </w:rPr>
        <w:tab/>
        <w:t xml:space="preserve">כרגע זה תקנות. </w:t>
      </w:r>
    </w:p>
    <w:p w14:paraId="3BCF54A7" w14:textId="77777777" w:rsidR="00B96E01" w:rsidRPr="00B96E01" w:rsidRDefault="00B96E01" w:rsidP="00B96E01">
      <w:pPr>
        <w:bidi/>
        <w:jc w:val="both"/>
        <w:rPr>
          <w:rFonts w:cs="David" w:hint="cs"/>
          <w:rtl/>
        </w:rPr>
      </w:pPr>
    </w:p>
    <w:p w14:paraId="1BEF4FC1"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46D364B9" w14:textId="77777777" w:rsidR="00B96E01" w:rsidRPr="00B96E01" w:rsidRDefault="00B96E01" w:rsidP="00B96E01">
      <w:pPr>
        <w:bidi/>
        <w:jc w:val="both"/>
        <w:rPr>
          <w:rFonts w:cs="David" w:hint="cs"/>
          <w:rtl/>
        </w:rPr>
      </w:pPr>
    </w:p>
    <w:p w14:paraId="36CBDD3B" w14:textId="77777777" w:rsidR="00B96E01" w:rsidRPr="00B96E01" w:rsidRDefault="00B96E01" w:rsidP="00B96E01">
      <w:pPr>
        <w:bidi/>
        <w:jc w:val="both"/>
        <w:rPr>
          <w:rFonts w:cs="David" w:hint="cs"/>
          <w:rtl/>
        </w:rPr>
      </w:pPr>
      <w:r w:rsidRPr="00B96E01">
        <w:rPr>
          <w:rFonts w:cs="David" w:hint="cs"/>
          <w:rtl/>
        </w:rPr>
        <w:tab/>
        <w:t xml:space="preserve"> תקנות של שר המשפטים באישור ועדת החוקה. </w:t>
      </w:r>
    </w:p>
    <w:p w14:paraId="45F2F9F9" w14:textId="77777777" w:rsidR="00B96E01" w:rsidRPr="00B96E01" w:rsidRDefault="00B96E01" w:rsidP="00B96E01">
      <w:pPr>
        <w:bidi/>
        <w:jc w:val="both"/>
        <w:rPr>
          <w:rFonts w:cs="David" w:hint="cs"/>
          <w:rtl/>
        </w:rPr>
      </w:pPr>
    </w:p>
    <w:p w14:paraId="156CA19F" w14:textId="77777777" w:rsidR="00B96E01" w:rsidRPr="00B96E01" w:rsidRDefault="00B96E01" w:rsidP="00B96E01">
      <w:pPr>
        <w:bidi/>
        <w:jc w:val="both"/>
        <w:rPr>
          <w:rFonts w:cs="David"/>
          <w:rtl/>
        </w:rPr>
      </w:pPr>
      <w:r w:rsidRPr="00B96E01">
        <w:rPr>
          <w:rFonts w:cs="David" w:hint="eastAsia"/>
          <w:u w:val="single"/>
          <w:rtl/>
        </w:rPr>
        <w:t>אורי</w:t>
      </w:r>
      <w:r w:rsidRPr="00B96E01">
        <w:rPr>
          <w:rFonts w:cs="David"/>
          <w:u w:val="single"/>
          <w:rtl/>
        </w:rPr>
        <w:t xml:space="preserve"> אריאל:</w:t>
      </w:r>
    </w:p>
    <w:p w14:paraId="03811447" w14:textId="77777777" w:rsidR="00B96E01" w:rsidRPr="00B96E01" w:rsidRDefault="00B96E01" w:rsidP="00B96E01">
      <w:pPr>
        <w:bidi/>
        <w:jc w:val="both"/>
        <w:rPr>
          <w:rFonts w:cs="David"/>
          <w:rtl/>
        </w:rPr>
      </w:pPr>
    </w:p>
    <w:p w14:paraId="09F38E29" w14:textId="77777777" w:rsidR="00B96E01" w:rsidRPr="00B96E01" w:rsidRDefault="00B96E01" w:rsidP="00B96E01">
      <w:pPr>
        <w:bidi/>
        <w:jc w:val="both"/>
        <w:rPr>
          <w:rFonts w:cs="David" w:hint="cs"/>
          <w:rtl/>
        </w:rPr>
      </w:pPr>
      <w:r w:rsidRPr="00B96E01">
        <w:rPr>
          <w:rFonts w:cs="David"/>
          <w:rtl/>
        </w:rPr>
        <w:tab/>
      </w:r>
      <w:r w:rsidRPr="00B96E01">
        <w:rPr>
          <w:rFonts w:cs="David" w:hint="cs"/>
          <w:rtl/>
        </w:rPr>
        <w:t xml:space="preserve"> אני רוצה להמליץ ליו"ר הוועדה שיפנה לשר המשפטים, ייתן לו את הרקע לדיון ויגיד לו שהוא מציע לשנות את התקנה באישור ועדת החוקה. </w:t>
      </w:r>
      <w:proofErr w:type="spellStart"/>
      <w:r w:rsidRPr="00B96E01">
        <w:rPr>
          <w:rFonts w:cs="David" w:hint="cs"/>
          <w:rtl/>
        </w:rPr>
        <w:t>הכל</w:t>
      </w:r>
      <w:proofErr w:type="spellEnd"/>
      <w:r w:rsidRPr="00B96E01">
        <w:rPr>
          <w:rFonts w:cs="David" w:hint="cs"/>
          <w:rtl/>
        </w:rPr>
        <w:t xml:space="preserve"> מסודר, </w:t>
      </w:r>
      <w:proofErr w:type="spellStart"/>
      <w:r w:rsidRPr="00B96E01">
        <w:rPr>
          <w:rFonts w:cs="David" w:hint="cs"/>
          <w:rtl/>
        </w:rPr>
        <w:t>הכל</w:t>
      </w:r>
      <w:proofErr w:type="spellEnd"/>
      <w:r w:rsidRPr="00B96E01">
        <w:rPr>
          <w:rFonts w:cs="David" w:hint="cs"/>
          <w:rtl/>
        </w:rPr>
        <w:t xml:space="preserve"> שקוף, </w:t>
      </w:r>
      <w:proofErr w:type="spellStart"/>
      <w:r w:rsidRPr="00B96E01">
        <w:rPr>
          <w:rFonts w:cs="David" w:hint="cs"/>
          <w:rtl/>
        </w:rPr>
        <w:t>הכל</w:t>
      </w:r>
      <w:proofErr w:type="spellEnd"/>
      <w:r w:rsidRPr="00B96E01">
        <w:rPr>
          <w:rFonts w:cs="David" w:hint="cs"/>
          <w:rtl/>
        </w:rPr>
        <w:t xml:space="preserve"> חל על כולם. אני מציע שאנחנו נפנה לשר המשפטים. </w:t>
      </w:r>
    </w:p>
    <w:p w14:paraId="5FA16E5E" w14:textId="77777777" w:rsidR="00B96E01" w:rsidRPr="00B96E01" w:rsidRDefault="00B96E01" w:rsidP="00B96E01">
      <w:pPr>
        <w:bidi/>
        <w:jc w:val="both"/>
        <w:rPr>
          <w:rFonts w:cs="David" w:hint="cs"/>
          <w:rtl/>
        </w:rPr>
      </w:pPr>
    </w:p>
    <w:p w14:paraId="4F14042F" w14:textId="77777777" w:rsidR="00B96E01" w:rsidRPr="00B96E01" w:rsidRDefault="00B96E01" w:rsidP="00B96E01">
      <w:pPr>
        <w:bidi/>
        <w:jc w:val="both"/>
        <w:rPr>
          <w:rFonts w:cs="David" w:hint="cs"/>
          <w:rtl/>
        </w:rPr>
      </w:pPr>
      <w:r w:rsidRPr="00B96E01">
        <w:rPr>
          <w:rFonts w:cs="David" w:hint="cs"/>
          <w:u w:val="single"/>
          <w:rtl/>
        </w:rPr>
        <w:t>היו"ר דוד טל:</w:t>
      </w:r>
    </w:p>
    <w:p w14:paraId="4DF15877" w14:textId="77777777" w:rsidR="00B96E01" w:rsidRPr="00B96E01" w:rsidRDefault="00B96E01" w:rsidP="00B96E01">
      <w:pPr>
        <w:bidi/>
        <w:jc w:val="both"/>
        <w:rPr>
          <w:rFonts w:cs="David" w:hint="cs"/>
          <w:rtl/>
        </w:rPr>
      </w:pPr>
    </w:p>
    <w:p w14:paraId="3EDB9B75" w14:textId="77777777" w:rsidR="00B96E01" w:rsidRPr="00B96E01" w:rsidRDefault="00B96E01" w:rsidP="00B96E01">
      <w:pPr>
        <w:bidi/>
        <w:jc w:val="both"/>
        <w:rPr>
          <w:rFonts w:cs="David" w:hint="cs"/>
          <w:rtl/>
        </w:rPr>
      </w:pPr>
      <w:r w:rsidRPr="00B96E01">
        <w:rPr>
          <w:rFonts w:cs="David" w:hint="cs"/>
          <w:rtl/>
        </w:rPr>
        <w:tab/>
        <w:t xml:space="preserve"> היועצת המשפטית שלנו תפנה לשר המשפטים עם הפרוטוקולים המתאימים של הדיון עד כה ותסביר את הדברים, גם שאמר חבר הוועדה וגם על דעת 4 חברי הוועדה עם הסתייגותו של חבר הכנסת סער. </w:t>
      </w:r>
    </w:p>
    <w:p w14:paraId="09E7A343" w14:textId="77777777" w:rsidR="00B96E01" w:rsidRPr="00B96E01" w:rsidRDefault="00B96E01" w:rsidP="00B96E01">
      <w:pPr>
        <w:bidi/>
        <w:jc w:val="both"/>
        <w:rPr>
          <w:rFonts w:cs="David" w:hint="cs"/>
          <w:rtl/>
        </w:rPr>
      </w:pPr>
    </w:p>
    <w:p w14:paraId="166EE6F5"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379EFF86" w14:textId="77777777" w:rsidR="00B96E01" w:rsidRPr="00B96E01" w:rsidRDefault="00B96E01" w:rsidP="00B96E01">
      <w:pPr>
        <w:bidi/>
        <w:jc w:val="both"/>
        <w:rPr>
          <w:rFonts w:cs="David" w:hint="cs"/>
          <w:u w:val="single"/>
          <w:rtl/>
        </w:rPr>
      </w:pPr>
    </w:p>
    <w:p w14:paraId="69BD8C32" w14:textId="77777777" w:rsidR="00B96E01" w:rsidRPr="00B96E01" w:rsidRDefault="00B96E01" w:rsidP="00B96E01">
      <w:pPr>
        <w:bidi/>
        <w:jc w:val="both"/>
        <w:rPr>
          <w:rFonts w:cs="David" w:hint="cs"/>
          <w:rtl/>
        </w:rPr>
      </w:pPr>
      <w:r w:rsidRPr="00B96E01">
        <w:rPr>
          <w:rFonts w:cs="David" w:hint="cs"/>
          <w:rtl/>
        </w:rPr>
        <w:tab/>
        <w:t xml:space="preserve"> למה שלא נאשר כמו שזה? אם שר המשפטים יתקן את התקנות כפי שמוצע בתחולה </w:t>
      </w:r>
      <w:proofErr w:type="spellStart"/>
      <w:r w:rsidRPr="00B96E01">
        <w:rPr>
          <w:rFonts w:cs="David" w:hint="cs"/>
          <w:rtl/>
        </w:rPr>
        <w:t>אוניברסלית</w:t>
      </w:r>
      <w:proofErr w:type="spellEnd"/>
      <w:r w:rsidRPr="00B96E01">
        <w:rPr>
          <w:rFonts w:cs="David" w:hint="cs"/>
          <w:rtl/>
        </w:rPr>
        <w:t xml:space="preserve"> כמו שאומר אורי אריאל, אבל בינתיים יהיה יישור קו כי חבל, זה סעיף </w:t>
      </w:r>
      <w:proofErr w:type="spellStart"/>
      <w:r w:rsidRPr="00B96E01">
        <w:rPr>
          <w:rFonts w:cs="David" w:hint="cs"/>
          <w:rtl/>
        </w:rPr>
        <w:t>טריווילי</w:t>
      </w:r>
      <w:proofErr w:type="spellEnd"/>
      <w:r w:rsidRPr="00B96E01">
        <w:rPr>
          <w:rFonts w:cs="David" w:hint="cs"/>
          <w:rtl/>
        </w:rPr>
        <w:t xml:space="preserve">. </w:t>
      </w:r>
    </w:p>
    <w:p w14:paraId="27B8562C" w14:textId="77777777" w:rsidR="00B96E01" w:rsidRPr="00B96E01" w:rsidRDefault="00B96E01" w:rsidP="00B96E01">
      <w:pPr>
        <w:bidi/>
        <w:jc w:val="both"/>
        <w:rPr>
          <w:rFonts w:cs="David" w:hint="cs"/>
          <w:rtl/>
        </w:rPr>
      </w:pPr>
    </w:p>
    <w:p w14:paraId="65CEA10F" w14:textId="77777777" w:rsidR="00B96E01" w:rsidRPr="00B96E01" w:rsidRDefault="00B96E01" w:rsidP="00B96E01">
      <w:pPr>
        <w:bidi/>
        <w:jc w:val="both"/>
        <w:rPr>
          <w:rFonts w:cs="David" w:hint="cs"/>
          <w:rtl/>
        </w:rPr>
      </w:pPr>
      <w:r w:rsidRPr="00B96E01">
        <w:rPr>
          <w:rFonts w:cs="David" w:hint="cs"/>
          <w:u w:val="single"/>
          <w:rtl/>
        </w:rPr>
        <w:t>היו"ר דוד טל:</w:t>
      </w:r>
    </w:p>
    <w:p w14:paraId="4305BCCD" w14:textId="77777777" w:rsidR="00B96E01" w:rsidRPr="00B96E01" w:rsidRDefault="00B96E01" w:rsidP="00B96E01">
      <w:pPr>
        <w:bidi/>
        <w:jc w:val="both"/>
        <w:rPr>
          <w:rFonts w:cs="David" w:hint="cs"/>
          <w:rtl/>
        </w:rPr>
      </w:pPr>
    </w:p>
    <w:p w14:paraId="4E28E415" w14:textId="77777777" w:rsidR="00B96E01" w:rsidRPr="00B96E01" w:rsidRDefault="00B96E01" w:rsidP="00B96E01">
      <w:pPr>
        <w:bidi/>
        <w:jc w:val="both"/>
        <w:rPr>
          <w:rFonts w:cs="David" w:hint="cs"/>
          <w:rtl/>
        </w:rPr>
      </w:pPr>
      <w:r w:rsidRPr="00B96E01">
        <w:rPr>
          <w:rFonts w:cs="David" w:hint="cs"/>
          <w:rtl/>
        </w:rPr>
        <w:tab/>
        <w:t xml:space="preserve">אני מייחל ליום שנסיים, נראה לי שעד ט"ו בשבט לא נסיים.  </w:t>
      </w:r>
    </w:p>
    <w:p w14:paraId="11C2CAC8" w14:textId="77777777" w:rsidR="00B96E01" w:rsidRPr="00B96E01" w:rsidRDefault="00B96E01" w:rsidP="00B96E01">
      <w:pPr>
        <w:bidi/>
        <w:jc w:val="both"/>
        <w:rPr>
          <w:rFonts w:cs="David" w:hint="cs"/>
          <w:rtl/>
        </w:rPr>
      </w:pPr>
    </w:p>
    <w:p w14:paraId="78EA0344"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448C32C7" w14:textId="77777777" w:rsidR="00B96E01" w:rsidRPr="00B96E01" w:rsidRDefault="00B96E01" w:rsidP="00B96E01">
      <w:pPr>
        <w:bidi/>
        <w:jc w:val="both"/>
        <w:rPr>
          <w:rFonts w:cs="David" w:hint="cs"/>
          <w:u w:val="single"/>
          <w:rtl/>
        </w:rPr>
      </w:pPr>
    </w:p>
    <w:p w14:paraId="5184C57F" w14:textId="77777777" w:rsidR="00B96E01" w:rsidRPr="00B96E01" w:rsidRDefault="00B96E01" w:rsidP="00B96E01">
      <w:pPr>
        <w:bidi/>
        <w:jc w:val="both"/>
        <w:rPr>
          <w:rFonts w:cs="David" w:hint="cs"/>
          <w:rtl/>
        </w:rPr>
      </w:pPr>
      <w:r w:rsidRPr="00B96E01">
        <w:rPr>
          <w:rFonts w:cs="David" w:hint="cs"/>
          <w:rtl/>
        </w:rPr>
        <w:tab/>
        <w:t xml:space="preserve">לא קרה שום דבר, הוועדה עסקה בזה 3 שנים. אנחנו ברוך השם עובדים. </w:t>
      </w:r>
    </w:p>
    <w:p w14:paraId="6D9984BB" w14:textId="77777777" w:rsidR="00B96E01" w:rsidRPr="00B96E01" w:rsidRDefault="00B96E01" w:rsidP="00B96E01">
      <w:pPr>
        <w:bidi/>
        <w:jc w:val="both"/>
        <w:rPr>
          <w:rFonts w:cs="David" w:hint="cs"/>
          <w:rtl/>
        </w:rPr>
      </w:pPr>
    </w:p>
    <w:p w14:paraId="3585F3D8" w14:textId="77777777" w:rsidR="00B96E01" w:rsidRPr="00B96E01" w:rsidRDefault="00B96E01" w:rsidP="00B96E01">
      <w:pPr>
        <w:bidi/>
        <w:jc w:val="both"/>
        <w:rPr>
          <w:rFonts w:cs="David" w:hint="cs"/>
          <w:rtl/>
        </w:rPr>
      </w:pPr>
      <w:r w:rsidRPr="00B96E01">
        <w:rPr>
          <w:rFonts w:cs="David" w:hint="cs"/>
          <w:u w:val="single"/>
          <w:rtl/>
        </w:rPr>
        <w:t>אורי אריאל:</w:t>
      </w:r>
    </w:p>
    <w:p w14:paraId="6EE86D53" w14:textId="77777777" w:rsidR="00B96E01" w:rsidRPr="00B96E01" w:rsidRDefault="00B96E01" w:rsidP="00B96E01">
      <w:pPr>
        <w:bidi/>
        <w:jc w:val="both"/>
        <w:rPr>
          <w:rFonts w:cs="David" w:hint="cs"/>
          <w:rtl/>
        </w:rPr>
      </w:pPr>
    </w:p>
    <w:p w14:paraId="65B6EA68" w14:textId="77777777" w:rsidR="00B96E01" w:rsidRPr="00B96E01" w:rsidRDefault="00B96E01" w:rsidP="00B96E01">
      <w:pPr>
        <w:bidi/>
        <w:jc w:val="both"/>
        <w:rPr>
          <w:rFonts w:cs="David" w:hint="cs"/>
          <w:rtl/>
        </w:rPr>
      </w:pPr>
      <w:r w:rsidRPr="00B96E01">
        <w:rPr>
          <w:rFonts w:cs="David" w:hint="cs"/>
          <w:rtl/>
        </w:rPr>
        <w:tab/>
        <w:t xml:space="preserve">אני אגלה לך משהו, יו"ר הוועדה, כל שנה יש ט"ו בשבט. </w:t>
      </w:r>
    </w:p>
    <w:p w14:paraId="354B8F4B" w14:textId="77777777" w:rsidR="00B96E01" w:rsidRPr="00B96E01" w:rsidRDefault="00B96E01" w:rsidP="00B96E01">
      <w:pPr>
        <w:bidi/>
        <w:jc w:val="both"/>
        <w:rPr>
          <w:rFonts w:cs="David" w:hint="cs"/>
          <w:rtl/>
        </w:rPr>
      </w:pPr>
    </w:p>
    <w:p w14:paraId="2EC4FF39" w14:textId="77777777" w:rsidR="00B96E01" w:rsidRPr="00B96E01" w:rsidRDefault="00B96E01" w:rsidP="00B96E01">
      <w:pPr>
        <w:bidi/>
        <w:jc w:val="both"/>
        <w:rPr>
          <w:rFonts w:cs="David" w:hint="cs"/>
          <w:rtl/>
        </w:rPr>
      </w:pPr>
      <w:r w:rsidRPr="00B96E01">
        <w:rPr>
          <w:rFonts w:cs="David" w:hint="cs"/>
          <w:u w:val="single"/>
          <w:rtl/>
        </w:rPr>
        <w:t>היו"ר דוד טל:</w:t>
      </w:r>
    </w:p>
    <w:p w14:paraId="567FF26A" w14:textId="77777777" w:rsidR="00B96E01" w:rsidRPr="00B96E01" w:rsidRDefault="00B96E01" w:rsidP="00B96E01">
      <w:pPr>
        <w:bidi/>
        <w:jc w:val="both"/>
        <w:rPr>
          <w:rFonts w:cs="David" w:hint="cs"/>
          <w:rtl/>
        </w:rPr>
      </w:pPr>
    </w:p>
    <w:p w14:paraId="0583BC01" w14:textId="77777777" w:rsidR="00B96E01" w:rsidRPr="00B96E01" w:rsidRDefault="00B96E01" w:rsidP="00B96E01">
      <w:pPr>
        <w:bidi/>
        <w:jc w:val="both"/>
        <w:rPr>
          <w:rFonts w:cs="David" w:hint="cs"/>
          <w:rtl/>
        </w:rPr>
      </w:pPr>
      <w:r w:rsidRPr="00B96E01">
        <w:rPr>
          <w:rFonts w:cs="David" w:hint="cs"/>
          <w:rtl/>
        </w:rPr>
        <w:tab/>
        <w:t xml:space="preserve">הנחתי את דעתי. נשאיר סעיף ד. אישרנו את סעיפים א' ב' ג'. אנחנו עוברים לתרומות לצורך בחירות. </w:t>
      </w:r>
    </w:p>
    <w:p w14:paraId="29D030A1" w14:textId="77777777" w:rsidR="00B96E01" w:rsidRPr="00B96E01" w:rsidRDefault="00B96E01" w:rsidP="00B96E01">
      <w:pPr>
        <w:bidi/>
        <w:jc w:val="both"/>
        <w:rPr>
          <w:rFonts w:cs="David" w:hint="cs"/>
          <w:rtl/>
        </w:rPr>
      </w:pPr>
    </w:p>
    <w:p w14:paraId="32E66828"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4C368DF0" w14:textId="77777777" w:rsidR="00B96E01" w:rsidRPr="00B96E01" w:rsidRDefault="00B96E01" w:rsidP="00B96E01">
      <w:pPr>
        <w:bidi/>
        <w:jc w:val="both"/>
        <w:rPr>
          <w:rFonts w:cs="David" w:hint="cs"/>
          <w:rtl/>
        </w:rPr>
      </w:pPr>
    </w:p>
    <w:p w14:paraId="63F00DFF" w14:textId="77777777" w:rsidR="00B96E01" w:rsidRPr="00B96E01" w:rsidRDefault="00B96E01" w:rsidP="00B96E01">
      <w:pPr>
        <w:bidi/>
        <w:jc w:val="both"/>
        <w:rPr>
          <w:rFonts w:cs="David" w:hint="cs"/>
          <w:rtl/>
        </w:rPr>
      </w:pPr>
      <w:r w:rsidRPr="00B96E01">
        <w:rPr>
          <w:rFonts w:cs="David" w:hint="cs"/>
          <w:rtl/>
        </w:rPr>
        <w:tab/>
        <w:t xml:space="preserve">סעיף ד' לא מאושר, יצא מכתב לשר. </w:t>
      </w:r>
    </w:p>
    <w:p w14:paraId="0B55D95D" w14:textId="77777777" w:rsidR="00B96E01" w:rsidRPr="00B96E01" w:rsidRDefault="00B96E01" w:rsidP="00B96E01">
      <w:pPr>
        <w:bidi/>
        <w:jc w:val="both"/>
        <w:rPr>
          <w:rFonts w:cs="David" w:hint="cs"/>
          <w:rtl/>
        </w:rPr>
      </w:pPr>
    </w:p>
    <w:p w14:paraId="77808392" w14:textId="77777777" w:rsidR="00B96E01" w:rsidRPr="00B96E01" w:rsidRDefault="00B96E01" w:rsidP="00B96E01">
      <w:pPr>
        <w:bidi/>
        <w:ind w:firstLine="567"/>
        <w:jc w:val="both"/>
        <w:rPr>
          <w:rFonts w:cs="David" w:hint="cs"/>
          <w:rtl/>
        </w:rPr>
      </w:pPr>
      <w:r w:rsidRPr="00B96E01">
        <w:rPr>
          <w:rFonts w:cs="David" w:hint="cs"/>
          <w:rtl/>
        </w:rPr>
        <w:t xml:space="preserve">סעיפים 52, 53 עוסקים שניהם בתרומות לחבר הכנסת. הכלל הוא שתרומות כמוהם כמתנה והן אסורות. סעיף 52 קובע שחבר כנסת שהוא מועמד לבחירות מקדימות כפי שהן מוגדרות בחוק המפלגות, רשאי לקבל תרומות לצורך הבחירות, בהתאם להוראות החוק האמור.  </w:t>
      </w:r>
    </w:p>
    <w:p w14:paraId="1844807C" w14:textId="77777777" w:rsidR="00B96E01" w:rsidRPr="00B96E01" w:rsidRDefault="00B96E01" w:rsidP="00B96E01">
      <w:pPr>
        <w:bidi/>
        <w:jc w:val="both"/>
        <w:rPr>
          <w:rFonts w:cs="David" w:hint="cs"/>
          <w:rtl/>
        </w:rPr>
      </w:pPr>
    </w:p>
    <w:p w14:paraId="1701E60C"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3EE31B66" w14:textId="77777777" w:rsidR="00B96E01" w:rsidRPr="00B96E01" w:rsidRDefault="00B96E01" w:rsidP="00B96E01">
      <w:pPr>
        <w:bidi/>
        <w:jc w:val="both"/>
        <w:rPr>
          <w:rFonts w:cs="David" w:hint="cs"/>
          <w:u w:val="single"/>
          <w:rtl/>
        </w:rPr>
      </w:pPr>
    </w:p>
    <w:p w14:paraId="299EE502" w14:textId="77777777" w:rsidR="00B96E01" w:rsidRPr="00B96E01" w:rsidRDefault="00B96E01" w:rsidP="00B96E01">
      <w:pPr>
        <w:bidi/>
        <w:jc w:val="both"/>
        <w:rPr>
          <w:rFonts w:cs="David" w:hint="cs"/>
          <w:rtl/>
        </w:rPr>
      </w:pPr>
      <w:r w:rsidRPr="00B96E01">
        <w:rPr>
          <w:rFonts w:cs="David" w:hint="cs"/>
          <w:rtl/>
        </w:rPr>
        <w:tab/>
        <w:t xml:space="preserve"> זה החיקוק העדכני? כי הרי כמו שאת יודעת הייתה הוראת שעה ואחרי זה הייתה עוד הוראת שעה. פשוט צריך לוודא שמתייחסים לחיקוק שבתוקף. </w:t>
      </w:r>
    </w:p>
    <w:p w14:paraId="4FC4461B" w14:textId="77777777" w:rsidR="00B96E01" w:rsidRPr="00B96E01" w:rsidRDefault="00B96E01" w:rsidP="00B96E01">
      <w:pPr>
        <w:bidi/>
        <w:jc w:val="both"/>
        <w:rPr>
          <w:rFonts w:cs="David" w:hint="cs"/>
          <w:rtl/>
        </w:rPr>
      </w:pPr>
    </w:p>
    <w:p w14:paraId="37C2657B" w14:textId="77777777" w:rsidR="00B96E01" w:rsidRPr="00B96E01" w:rsidRDefault="00B96E01" w:rsidP="00B96E01">
      <w:pPr>
        <w:bidi/>
        <w:jc w:val="both"/>
        <w:rPr>
          <w:rFonts w:cs="David" w:hint="cs"/>
          <w:rtl/>
        </w:rPr>
      </w:pPr>
      <w:r w:rsidRPr="00B96E01">
        <w:rPr>
          <w:rFonts w:cs="David" w:hint="cs"/>
          <w:u w:val="single"/>
          <w:rtl/>
        </w:rPr>
        <w:t>דוד טל:</w:t>
      </w:r>
    </w:p>
    <w:p w14:paraId="37BBFA33" w14:textId="77777777" w:rsidR="00B96E01" w:rsidRPr="00B96E01" w:rsidRDefault="00B96E01" w:rsidP="00B96E01">
      <w:pPr>
        <w:bidi/>
        <w:jc w:val="both"/>
        <w:rPr>
          <w:rFonts w:cs="David" w:hint="cs"/>
          <w:rtl/>
        </w:rPr>
      </w:pPr>
    </w:p>
    <w:p w14:paraId="417A3A30" w14:textId="77777777" w:rsidR="00B96E01" w:rsidRPr="00B96E01" w:rsidRDefault="00B96E01" w:rsidP="00B96E01">
      <w:pPr>
        <w:bidi/>
        <w:jc w:val="both"/>
        <w:rPr>
          <w:rFonts w:cs="David" w:hint="cs"/>
          <w:rtl/>
        </w:rPr>
      </w:pPr>
      <w:r w:rsidRPr="00B96E01">
        <w:rPr>
          <w:rFonts w:cs="David" w:hint="cs"/>
          <w:rtl/>
        </w:rPr>
        <w:tab/>
        <w:t xml:space="preserve"> זה בהתאם להוראות החוק. אם אחרי החדש התקבל חוק הוא כבר שולט בכיפה. </w:t>
      </w:r>
    </w:p>
    <w:p w14:paraId="09171E1B" w14:textId="77777777" w:rsidR="00B96E01" w:rsidRPr="00B96E01" w:rsidRDefault="00B96E01" w:rsidP="00B96E01">
      <w:pPr>
        <w:bidi/>
        <w:jc w:val="both"/>
        <w:rPr>
          <w:rFonts w:cs="David" w:hint="cs"/>
          <w:rtl/>
        </w:rPr>
      </w:pPr>
    </w:p>
    <w:p w14:paraId="56EA9D0B"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0197816C" w14:textId="77777777" w:rsidR="00B96E01" w:rsidRPr="00B96E01" w:rsidRDefault="00B96E01" w:rsidP="00B96E01">
      <w:pPr>
        <w:bidi/>
        <w:jc w:val="both"/>
        <w:rPr>
          <w:rFonts w:cs="David" w:hint="cs"/>
          <w:rtl/>
        </w:rPr>
      </w:pPr>
    </w:p>
    <w:p w14:paraId="2C4CB838" w14:textId="77777777" w:rsidR="00B96E01" w:rsidRPr="00B96E01" w:rsidRDefault="00B96E01" w:rsidP="00B96E01">
      <w:pPr>
        <w:bidi/>
        <w:jc w:val="both"/>
        <w:rPr>
          <w:rFonts w:cs="David" w:hint="cs"/>
          <w:rtl/>
        </w:rPr>
      </w:pPr>
      <w:r w:rsidRPr="00B96E01">
        <w:rPr>
          <w:rFonts w:cs="David" w:hint="cs"/>
          <w:rtl/>
        </w:rPr>
        <w:tab/>
        <w:t xml:space="preserve"> תהיה הפנייה נכונה לחוק העדכני. </w:t>
      </w:r>
    </w:p>
    <w:p w14:paraId="164407BA" w14:textId="77777777" w:rsidR="00B96E01" w:rsidRPr="00B96E01" w:rsidRDefault="00B96E01" w:rsidP="00B96E01">
      <w:pPr>
        <w:bidi/>
        <w:jc w:val="both"/>
        <w:rPr>
          <w:rFonts w:cs="David" w:hint="cs"/>
          <w:rtl/>
        </w:rPr>
      </w:pPr>
    </w:p>
    <w:p w14:paraId="4AE91F35" w14:textId="77777777" w:rsidR="00B96E01" w:rsidRPr="00B96E01" w:rsidRDefault="00B96E01" w:rsidP="00B96E01">
      <w:pPr>
        <w:bidi/>
        <w:jc w:val="both"/>
        <w:rPr>
          <w:rFonts w:cs="David" w:hint="cs"/>
          <w:rtl/>
        </w:rPr>
      </w:pPr>
      <w:r w:rsidRPr="00B96E01">
        <w:rPr>
          <w:rFonts w:cs="David" w:hint="cs"/>
          <w:u w:val="single"/>
          <w:rtl/>
        </w:rPr>
        <w:t>דוד טל:</w:t>
      </w:r>
    </w:p>
    <w:p w14:paraId="6C5F1206" w14:textId="77777777" w:rsidR="00B96E01" w:rsidRPr="00B96E01" w:rsidRDefault="00B96E01" w:rsidP="00B96E01">
      <w:pPr>
        <w:bidi/>
        <w:jc w:val="both"/>
        <w:rPr>
          <w:rFonts w:cs="David" w:hint="cs"/>
          <w:rtl/>
        </w:rPr>
      </w:pPr>
    </w:p>
    <w:p w14:paraId="16436991" w14:textId="77777777" w:rsidR="00B96E01" w:rsidRPr="00B96E01" w:rsidRDefault="00B96E01" w:rsidP="00B96E01">
      <w:pPr>
        <w:bidi/>
        <w:jc w:val="both"/>
        <w:rPr>
          <w:rFonts w:cs="David" w:hint="cs"/>
          <w:rtl/>
        </w:rPr>
      </w:pPr>
      <w:r w:rsidRPr="00B96E01">
        <w:rPr>
          <w:rFonts w:cs="David" w:hint="cs"/>
          <w:rtl/>
        </w:rPr>
        <w:tab/>
        <w:t xml:space="preserve"> סעיף 52 מאושר?</w:t>
      </w:r>
    </w:p>
    <w:p w14:paraId="33359D0B" w14:textId="77777777" w:rsidR="00B96E01" w:rsidRPr="00B96E01" w:rsidRDefault="00B96E01" w:rsidP="00B96E01">
      <w:pPr>
        <w:bidi/>
        <w:jc w:val="both"/>
        <w:rPr>
          <w:rFonts w:cs="David" w:hint="cs"/>
          <w:rtl/>
        </w:rPr>
      </w:pPr>
    </w:p>
    <w:p w14:paraId="2AD67FC5"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01F07B11" w14:textId="77777777" w:rsidR="00B96E01" w:rsidRPr="00B96E01" w:rsidRDefault="00B96E01" w:rsidP="00B96E01">
      <w:pPr>
        <w:bidi/>
        <w:jc w:val="both"/>
        <w:rPr>
          <w:rFonts w:cs="David" w:hint="cs"/>
          <w:u w:val="single"/>
          <w:rtl/>
        </w:rPr>
      </w:pPr>
    </w:p>
    <w:p w14:paraId="01ADEE22" w14:textId="77777777" w:rsidR="00B96E01" w:rsidRPr="00B96E01" w:rsidRDefault="00B96E01" w:rsidP="00B96E01">
      <w:pPr>
        <w:bidi/>
        <w:jc w:val="both"/>
        <w:rPr>
          <w:rFonts w:cs="David" w:hint="cs"/>
          <w:rtl/>
        </w:rPr>
      </w:pPr>
      <w:r w:rsidRPr="00B96E01">
        <w:rPr>
          <w:rFonts w:cs="David" w:hint="cs"/>
          <w:rtl/>
        </w:rPr>
        <w:tab/>
        <w:t xml:space="preserve"> כן. </w:t>
      </w:r>
    </w:p>
    <w:p w14:paraId="08952F40" w14:textId="77777777" w:rsidR="00B96E01" w:rsidRPr="00B96E01" w:rsidRDefault="00B96E01" w:rsidP="00B96E01">
      <w:pPr>
        <w:bidi/>
        <w:jc w:val="both"/>
        <w:rPr>
          <w:rFonts w:cs="David" w:hint="cs"/>
          <w:rtl/>
        </w:rPr>
      </w:pPr>
    </w:p>
    <w:p w14:paraId="5E426AC2" w14:textId="77777777" w:rsidR="00B96E01" w:rsidRPr="00B96E01" w:rsidRDefault="00B96E01" w:rsidP="00B96E01">
      <w:pPr>
        <w:bidi/>
        <w:jc w:val="both"/>
        <w:rPr>
          <w:rFonts w:cs="David" w:hint="cs"/>
          <w:rtl/>
        </w:rPr>
      </w:pPr>
      <w:r w:rsidRPr="00B96E01">
        <w:rPr>
          <w:rFonts w:cs="David" w:hint="cs"/>
          <w:u w:val="single"/>
          <w:rtl/>
        </w:rPr>
        <w:t>דוד טל:</w:t>
      </w:r>
    </w:p>
    <w:p w14:paraId="350675C1" w14:textId="77777777" w:rsidR="00B96E01" w:rsidRPr="00B96E01" w:rsidRDefault="00B96E01" w:rsidP="00B96E01">
      <w:pPr>
        <w:bidi/>
        <w:jc w:val="both"/>
        <w:rPr>
          <w:rFonts w:cs="David" w:hint="cs"/>
          <w:rtl/>
        </w:rPr>
      </w:pPr>
    </w:p>
    <w:p w14:paraId="53E0363E" w14:textId="77777777" w:rsidR="00B96E01" w:rsidRPr="00B96E01" w:rsidRDefault="00B96E01" w:rsidP="00B96E01">
      <w:pPr>
        <w:bidi/>
        <w:jc w:val="both"/>
        <w:rPr>
          <w:rFonts w:cs="David" w:hint="cs"/>
          <w:rtl/>
        </w:rPr>
      </w:pPr>
      <w:r w:rsidRPr="00B96E01">
        <w:rPr>
          <w:rFonts w:cs="David" w:hint="cs"/>
          <w:rtl/>
        </w:rPr>
        <w:tab/>
        <w:t xml:space="preserve"> סעיף 53 (א).  </w:t>
      </w:r>
    </w:p>
    <w:p w14:paraId="5B8DCD27" w14:textId="77777777" w:rsidR="00B96E01" w:rsidRPr="00B96E01" w:rsidRDefault="00B96E01" w:rsidP="00B96E01">
      <w:pPr>
        <w:bidi/>
        <w:jc w:val="both"/>
        <w:rPr>
          <w:rFonts w:cs="David" w:hint="cs"/>
          <w:rtl/>
        </w:rPr>
      </w:pPr>
    </w:p>
    <w:p w14:paraId="6A0428D5"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3C9F6126" w14:textId="77777777" w:rsidR="00B96E01" w:rsidRPr="00B96E01" w:rsidRDefault="00B96E01" w:rsidP="00B96E01">
      <w:pPr>
        <w:bidi/>
        <w:jc w:val="both"/>
        <w:rPr>
          <w:rFonts w:cs="David" w:hint="cs"/>
          <w:rtl/>
        </w:rPr>
      </w:pPr>
    </w:p>
    <w:p w14:paraId="495ECC9D" w14:textId="77777777" w:rsidR="00B96E01" w:rsidRPr="00B96E01" w:rsidRDefault="00B96E01" w:rsidP="00B96E01">
      <w:pPr>
        <w:bidi/>
        <w:jc w:val="both"/>
        <w:rPr>
          <w:rFonts w:cs="David" w:hint="cs"/>
          <w:rtl/>
        </w:rPr>
      </w:pPr>
      <w:r w:rsidRPr="00B96E01">
        <w:rPr>
          <w:rFonts w:cs="David" w:hint="cs"/>
          <w:rtl/>
        </w:rPr>
        <w:tab/>
        <w:t xml:space="preserve"> סעיף 53 עוסק בעזרה רפואית והוצאות משפטיות והוא דומה מאוד להחלטה קיימת של ועדת האתיקה. הוא בא לקבוע שחבר הכנסת רשאי לאסוף תרומות למימון עזרה רפואית עבורו או עבור בן משפחתו או תרומות למימון הוצאות משפטיות עבורו, אם קיבל לכך אישור מראש מאת ועדת האתיקה, לאחר שמצאה כי קיים צורך מיוחד המצדיק איסוף תרומות. </w:t>
      </w:r>
    </w:p>
    <w:p w14:paraId="54DC8CC2" w14:textId="77777777" w:rsidR="00B96E01" w:rsidRPr="00B96E01" w:rsidRDefault="00B96E01" w:rsidP="00B96E01">
      <w:pPr>
        <w:bidi/>
        <w:jc w:val="both"/>
        <w:rPr>
          <w:rFonts w:cs="David" w:hint="cs"/>
          <w:rtl/>
        </w:rPr>
      </w:pPr>
    </w:p>
    <w:p w14:paraId="2C10D3A2" w14:textId="77777777" w:rsidR="00B96E01" w:rsidRPr="00B96E01" w:rsidRDefault="00B96E01" w:rsidP="00B96E01">
      <w:pPr>
        <w:bidi/>
        <w:jc w:val="both"/>
        <w:rPr>
          <w:rFonts w:cs="David" w:hint="cs"/>
          <w:rtl/>
        </w:rPr>
      </w:pPr>
      <w:r w:rsidRPr="00B96E01">
        <w:rPr>
          <w:rFonts w:cs="David" w:hint="cs"/>
          <w:u w:val="single"/>
          <w:rtl/>
        </w:rPr>
        <w:t>אורי אריאל:</w:t>
      </w:r>
    </w:p>
    <w:p w14:paraId="1C93A992" w14:textId="77777777" w:rsidR="00B96E01" w:rsidRPr="00B96E01" w:rsidRDefault="00B96E01" w:rsidP="00B96E01">
      <w:pPr>
        <w:bidi/>
        <w:jc w:val="both"/>
        <w:rPr>
          <w:rFonts w:cs="David" w:hint="cs"/>
          <w:rtl/>
        </w:rPr>
      </w:pPr>
    </w:p>
    <w:p w14:paraId="67DD16F6" w14:textId="77777777" w:rsidR="00B96E01" w:rsidRPr="00B96E01" w:rsidRDefault="00B96E01" w:rsidP="00B96E01">
      <w:pPr>
        <w:bidi/>
        <w:jc w:val="both"/>
        <w:rPr>
          <w:rFonts w:cs="David" w:hint="cs"/>
          <w:rtl/>
        </w:rPr>
      </w:pPr>
      <w:r w:rsidRPr="00B96E01">
        <w:rPr>
          <w:rFonts w:cs="David" w:hint="cs"/>
          <w:rtl/>
        </w:rPr>
        <w:tab/>
        <w:t xml:space="preserve">אני מבקש להוסיף: "לצורך רפואי או אנושי אחר." הרי כל אחד מאיתנו יכול להעלות בדעתו בן משפחה שנפל כלכלית, בנו, בתו, חתנו, מישהו. </w:t>
      </w:r>
    </w:p>
    <w:p w14:paraId="27C6BBCD" w14:textId="77777777" w:rsidR="00B96E01" w:rsidRPr="00B96E01" w:rsidRDefault="00B96E01" w:rsidP="00B96E01">
      <w:pPr>
        <w:bidi/>
        <w:jc w:val="both"/>
        <w:rPr>
          <w:rFonts w:cs="David" w:hint="cs"/>
          <w:rtl/>
        </w:rPr>
      </w:pPr>
    </w:p>
    <w:p w14:paraId="0E1F788C" w14:textId="77777777" w:rsidR="00B96E01" w:rsidRPr="00B96E01" w:rsidRDefault="00B96E01" w:rsidP="00B96E01">
      <w:pPr>
        <w:bidi/>
        <w:jc w:val="both"/>
        <w:rPr>
          <w:rFonts w:cs="David" w:hint="cs"/>
          <w:rtl/>
        </w:rPr>
      </w:pPr>
      <w:r w:rsidRPr="00B96E01">
        <w:rPr>
          <w:rFonts w:cs="David" w:hint="cs"/>
          <w:u w:val="single"/>
          <w:rtl/>
        </w:rPr>
        <w:t>היו"ר דוד טל:</w:t>
      </w:r>
    </w:p>
    <w:p w14:paraId="68605ADD" w14:textId="77777777" w:rsidR="00B96E01" w:rsidRPr="00B96E01" w:rsidRDefault="00B96E01" w:rsidP="00B96E01">
      <w:pPr>
        <w:bidi/>
        <w:jc w:val="both"/>
        <w:rPr>
          <w:rFonts w:cs="David" w:hint="cs"/>
          <w:rtl/>
        </w:rPr>
      </w:pPr>
    </w:p>
    <w:p w14:paraId="538ABF7A" w14:textId="77777777" w:rsidR="00B96E01" w:rsidRPr="00B96E01" w:rsidRDefault="00B96E01" w:rsidP="00B96E01">
      <w:pPr>
        <w:bidi/>
        <w:jc w:val="both"/>
        <w:rPr>
          <w:rFonts w:cs="David" w:hint="cs"/>
          <w:rtl/>
        </w:rPr>
      </w:pPr>
      <w:r w:rsidRPr="00B96E01">
        <w:rPr>
          <w:rFonts w:cs="David" w:hint="cs"/>
          <w:rtl/>
        </w:rPr>
        <w:tab/>
        <w:t xml:space="preserve"> זה מתאפשר, "עזרה רפואית עבורו או עבור בן משפחתו"</w:t>
      </w:r>
    </w:p>
    <w:p w14:paraId="0CE09A71" w14:textId="77777777" w:rsidR="00B96E01" w:rsidRPr="00B96E01" w:rsidRDefault="00B96E01" w:rsidP="00B96E01">
      <w:pPr>
        <w:bidi/>
        <w:jc w:val="both"/>
        <w:rPr>
          <w:rFonts w:cs="David" w:hint="cs"/>
          <w:rtl/>
        </w:rPr>
      </w:pPr>
    </w:p>
    <w:p w14:paraId="1F91A2D7"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3120D804" w14:textId="77777777" w:rsidR="00B96E01" w:rsidRPr="00B96E01" w:rsidRDefault="00B96E01" w:rsidP="00B96E01">
      <w:pPr>
        <w:bidi/>
        <w:jc w:val="both"/>
        <w:rPr>
          <w:rFonts w:cs="David" w:hint="cs"/>
          <w:rtl/>
        </w:rPr>
      </w:pPr>
    </w:p>
    <w:p w14:paraId="540BD6FC" w14:textId="77777777" w:rsidR="00B96E01" w:rsidRPr="00B96E01" w:rsidRDefault="00B96E01" w:rsidP="00B96E01">
      <w:pPr>
        <w:bidi/>
        <w:jc w:val="both"/>
        <w:rPr>
          <w:rFonts w:cs="David" w:hint="cs"/>
          <w:rtl/>
        </w:rPr>
      </w:pPr>
      <w:r w:rsidRPr="00B96E01">
        <w:rPr>
          <w:rFonts w:cs="David" w:hint="cs"/>
          <w:rtl/>
        </w:rPr>
        <w:tab/>
        <w:t xml:space="preserve"> הוא אומר לא רק עזרה רפואית. </w:t>
      </w:r>
    </w:p>
    <w:p w14:paraId="654370F7" w14:textId="77777777" w:rsidR="00B96E01" w:rsidRPr="00B96E01" w:rsidRDefault="00B96E01" w:rsidP="00B96E01">
      <w:pPr>
        <w:bidi/>
        <w:jc w:val="both"/>
        <w:rPr>
          <w:rFonts w:cs="David" w:hint="cs"/>
          <w:rtl/>
        </w:rPr>
      </w:pPr>
    </w:p>
    <w:p w14:paraId="67519164" w14:textId="77777777" w:rsidR="00B96E01" w:rsidRPr="00B96E01" w:rsidRDefault="00B96E01" w:rsidP="00B96E01">
      <w:pPr>
        <w:bidi/>
        <w:jc w:val="both"/>
        <w:rPr>
          <w:rFonts w:cs="David" w:hint="cs"/>
          <w:rtl/>
        </w:rPr>
      </w:pPr>
      <w:r w:rsidRPr="00B96E01">
        <w:rPr>
          <w:rFonts w:cs="David" w:hint="cs"/>
          <w:u w:val="single"/>
          <w:rtl/>
        </w:rPr>
        <w:t>אורי אריאל:</w:t>
      </w:r>
    </w:p>
    <w:p w14:paraId="3F43851E" w14:textId="77777777" w:rsidR="00B96E01" w:rsidRPr="00B96E01" w:rsidRDefault="00B96E01" w:rsidP="00B96E01">
      <w:pPr>
        <w:bidi/>
        <w:jc w:val="both"/>
        <w:rPr>
          <w:rFonts w:cs="David" w:hint="cs"/>
          <w:rtl/>
        </w:rPr>
      </w:pPr>
    </w:p>
    <w:p w14:paraId="1C5696EF" w14:textId="77777777" w:rsidR="00B96E01" w:rsidRPr="00B96E01" w:rsidRDefault="00B96E01" w:rsidP="00B96E01">
      <w:pPr>
        <w:bidi/>
        <w:jc w:val="both"/>
        <w:rPr>
          <w:rFonts w:cs="David" w:hint="cs"/>
          <w:rtl/>
        </w:rPr>
      </w:pPr>
      <w:r w:rsidRPr="00B96E01">
        <w:rPr>
          <w:rFonts w:cs="David" w:hint="cs"/>
          <w:rtl/>
        </w:rPr>
        <w:tab/>
        <w:t xml:space="preserve">לדוגמא, בתי בריאה אבל היא נמצאת בכינוס נכסים ומתוקף זה יש לה עיקולים ואין לה מה לאכול בבית, לה ולילדיה שהם נכדי. אני לא יכול לעזור לה? כל אב עוזר לבתו. </w:t>
      </w:r>
    </w:p>
    <w:p w14:paraId="40E909CB" w14:textId="77777777" w:rsidR="00B96E01" w:rsidRPr="00B96E01" w:rsidRDefault="00B96E01" w:rsidP="00B96E01">
      <w:pPr>
        <w:bidi/>
        <w:jc w:val="both"/>
        <w:rPr>
          <w:rFonts w:cs="David" w:hint="cs"/>
          <w:rtl/>
        </w:rPr>
      </w:pPr>
    </w:p>
    <w:p w14:paraId="472988B6" w14:textId="77777777" w:rsidR="00B96E01" w:rsidRPr="00B96E01" w:rsidRDefault="00B96E01" w:rsidP="00B96E01">
      <w:pPr>
        <w:bidi/>
        <w:jc w:val="both"/>
        <w:rPr>
          <w:rFonts w:cs="David" w:hint="cs"/>
          <w:rtl/>
        </w:rPr>
      </w:pPr>
      <w:r w:rsidRPr="00B96E01">
        <w:rPr>
          <w:rFonts w:cs="David" w:hint="cs"/>
          <w:u w:val="single"/>
          <w:rtl/>
        </w:rPr>
        <w:t>היו"ר דוד טל:</w:t>
      </w:r>
    </w:p>
    <w:p w14:paraId="1F6E9166" w14:textId="77777777" w:rsidR="00B96E01" w:rsidRPr="00B96E01" w:rsidRDefault="00B96E01" w:rsidP="00B96E01">
      <w:pPr>
        <w:bidi/>
        <w:jc w:val="both"/>
        <w:rPr>
          <w:rFonts w:cs="David" w:hint="cs"/>
          <w:rtl/>
        </w:rPr>
      </w:pPr>
    </w:p>
    <w:p w14:paraId="6FCCC361" w14:textId="77777777" w:rsidR="00B96E01" w:rsidRPr="00B96E01" w:rsidRDefault="00B96E01" w:rsidP="00B96E01">
      <w:pPr>
        <w:bidi/>
        <w:jc w:val="both"/>
        <w:rPr>
          <w:rFonts w:cs="David" w:hint="cs"/>
          <w:rtl/>
        </w:rPr>
      </w:pPr>
      <w:r w:rsidRPr="00B96E01">
        <w:rPr>
          <w:rFonts w:cs="David" w:hint="cs"/>
          <w:rtl/>
        </w:rPr>
        <w:tab/>
        <w:t xml:space="preserve">אתה יכול לעזור, אתה שואל רק אם אתה לא יכול לאסוף תרומות עבורה. </w:t>
      </w:r>
    </w:p>
    <w:p w14:paraId="1D704B77" w14:textId="77777777" w:rsidR="00B96E01" w:rsidRPr="00B96E01" w:rsidRDefault="00B96E01" w:rsidP="00B96E01">
      <w:pPr>
        <w:bidi/>
        <w:jc w:val="both"/>
        <w:rPr>
          <w:rFonts w:cs="David" w:hint="cs"/>
          <w:rtl/>
        </w:rPr>
      </w:pPr>
    </w:p>
    <w:p w14:paraId="780BC501" w14:textId="77777777" w:rsidR="00B96E01" w:rsidRPr="00B96E01" w:rsidRDefault="00B96E01" w:rsidP="00B96E01">
      <w:pPr>
        <w:bidi/>
        <w:jc w:val="both"/>
        <w:rPr>
          <w:rFonts w:cs="David" w:hint="cs"/>
          <w:rtl/>
        </w:rPr>
      </w:pPr>
      <w:r w:rsidRPr="00B96E01">
        <w:rPr>
          <w:rFonts w:cs="David" w:hint="cs"/>
          <w:u w:val="single"/>
          <w:rtl/>
        </w:rPr>
        <w:t>אורי אריאל:</w:t>
      </w:r>
    </w:p>
    <w:p w14:paraId="7691C114" w14:textId="77777777" w:rsidR="00B96E01" w:rsidRPr="00B96E01" w:rsidRDefault="00B96E01" w:rsidP="00B96E01">
      <w:pPr>
        <w:bidi/>
        <w:jc w:val="both"/>
        <w:rPr>
          <w:rFonts w:cs="David" w:hint="cs"/>
          <w:rtl/>
        </w:rPr>
      </w:pPr>
    </w:p>
    <w:p w14:paraId="50A91713" w14:textId="77777777" w:rsidR="00B96E01" w:rsidRPr="00B96E01" w:rsidRDefault="00B96E01" w:rsidP="00B96E01">
      <w:pPr>
        <w:bidi/>
        <w:jc w:val="both"/>
        <w:rPr>
          <w:rFonts w:cs="David" w:hint="cs"/>
          <w:rtl/>
        </w:rPr>
      </w:pPr>
      <w:r w:rsidRPr="00B96E01">
        <w:rPr>
          <w:rFonts w:cs="David" w:hint="cs"/>
          <w:rtl/>
        </w:rPr>
        <w:tab/>
        <w:t xml:space="preserve">כמובן, אני מתכוון באופן פומבי לאסוף תרומות, לבקש מידידים, אני חושב שזה אותו דבר. עניין רפואי הוא כמו עניין אחר וצריך לאפשר לחברי כנסת שהם הורים לעזור לבני משפחתם לפי כל הכללים, ועדת אתיקה ושזה צורך וכו'. דבר נוסף, לא ראיתי הלאה, נדמה לי שזה לא מופיע,  איך סוגרים את העמותה? </w:t>
      </w:r>
    </w:p>
    <w:p w14:paraId="01E702A8" w14:textId="77777777" w:rsidR="00B96E01" w:rsidRPr="00B96E01" w:rsidRDefault="00B96E01" w:rsidP="00B96E01">
      <w:pPr>
        <w:bidi/>
        <w:jc w:val="both"/>
        <w:rPr>
          <w:rFonts w:cs="David" w:hint="cs"/>
          <w:rtl/>
        </w:rPr>
      </w:pPr>
    </w:p>
    <w:p w14:paraId="165D96D7"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1F70653D" w14:textId="77777777" w:rsidR="00B96E01" w:rsidRPr="00B96E01" w:rsidRDefault="00B96E01" w:rsidP="00B96E01">
      <w:pPr>
        <w:bidi/>
        <w:jc w:val="both"/>
        <w:rPr>
          <w:rFonts w:cs="David" w:hint="cs"/>
          <w:rtl/>
        </w:rPr>
      </w:pPr>
    </w:p>
    <w:p w14:paraId="35E8A94E" w14:textId="77777777" w:rsidR="00B96E01" w:rsidRPr="00B96E01" w:rsidRDefault="00B96E01" w:rsidP="00B96E01">
      <w:pPr>
        <w:bidi/>
        <w:jc w:val="both"/>
        <w:rPr>
          <w:rFonts w:cs="David" w:hint="cs"/>
          <w:rtl/>
        </w:rPr>
      </w:pPr>
      <w:r w:rsidRPr="00B96E01">
        <w:rPr>
          <w:rFonts w:cs="David" w:hint="cs"/>
          <w:rtl/>
        </w:rPr>
        <w:tab/>
        <w:t xml:space="preserve">סעיף קטן ו'. </w:t>
      </w:r>
    </w:p>
    <w:p w14:paraId="39B3EE80" w14:textId="77777777" w:rsidR="00B96E01" w:rsidRPr="00B96E01" w:rsidRDefault="00B96E01" w:rsidP="00B96E01">
      <w:pPr>
        <w:bidi/>
        <w:jc w:val="both"/>
        <w:rPr>
          <w:rFonts w:cs="David" w:hint="cs"/>
          <w:rtl/>
        </w:rPr>
      </w:pPr>
    </w:p>
    <w:p w14:paraId="46D1842F" w14:textId="77777777" w:rsidR="00B96E01" w:rsidRPr="00B96E01" w:rsidRDefault="00B96E01" w:rsidP="00B96E01">
      <w:pPr>
        <w:bidi/>
        <w:jc w:val="both"/>
        <w:rPr>
          <w:rFonts w:cs="David"/>
          <w:rtl/>
        </w:rPr>
      </w:pPr>
      <w:r w:rsidRPr="00B96E01">
        <w:rPr>
          <w:rFonts w:cs="David" w:hint="eastAsia"/>
          <w:u w:val="single"/>
          <w:rtl/>
        </w:rPr>
        <w:t>אורי</w:t>
      </w:r>
      <w:r w:rsidRPr="00B96E01">
        <w:rPr>
          <w:rFonts w:cs="David"/>
          <w:u w:val="single"/>
          <w:rtl/>
        </w:rPr>
        <w:t xml:space="preserve"> אריאל:</w:t>
      </w:r>
    </w:p>
    <w:p w14:paraId="6EC8D730" w14:textId="77777777" w:rsidR="00B96E01" w:rsidRPr="00B96E01" w:rsidRDefault="00B96E01" w:rsidP="00B96E01">
      <w:pPr>
        <w:bidi/>
        <w:jc w:val="both"/>
        <w:rPr>
          <w:rFonts w:cs="David"/>
          <w:rtl/>
        </w:rPr>
      </w:pPr>
    </w:p>
    <w:p w14:paraId="29F43DA8" w14:textId="77777777" w:rsidR="00B96E01" w:rsidRPr="00B96E01" w:rsidRDefault="00B96E01" w:rsidP="00B96E01">
      <w:pPr>
        <w:bidi/>
        <w:jc w:val="both"/>
        <w:rPr>
          <w:rFonts w:cs="David" w:hint="cs"/>
          <w:rtl/>
        </w:rPr>
      </w:pPr>
      <w:r w:rsidRPr="00B96E01">
        <w:rPr>
          <w:rFonts w:cs="David"/>
          <w:rtl/>
        </w:rPr>
        <w:tab/>
      </w:r>
      <w:r w:rsidRPr="00B96E01">
        <w:rPr>
          <w:rFonts w:cs="David" w:hint="cs"/>
          <w:rtl/>
        </w:rPr>
        <w:t xml:space="preserve"> בסדר. </w:t>
      </w:r>
    </w:p>
    <w:p w14:paraId="19EE1B31" w14:textId="77777777" w:rsidR="00B96E01" w:rsidRPr="00B96E01" w:rsidRDefault="00B96E01" w:rsidP="00B96E01">
      <w:pPr>
        <w:bidi/>
        <w:jc w:val="both"/>
        <w:rPr>
          <w:rFonts w:cs="David" w:hint="cs"/>
          <w:rtl/>
        </w:rPr>
      </w:pPr>
    </w:p>
    <w:p w14:paraId="5E95F360" w14:textId="77777777" w:rsidR="00B96E01" w:rsidRPr="00B96E01" w:rsidRDefault="00B96E01" w:rsidP="00B96E01">
      <w:pPr>
        <w:bidi/>
        <w:jc w:val="both"/>
        <w:rPr>
          <w:rFonts w:cs="David" w:hint="cs"/>
          <w:rtl/>
        </w:rPr>
      </w:pPr>
      <w:r w:rsidRPr="00B96E01">
        <w:rPr>
          <w:rFonts w:cs="David" w:hint="cs"/>
          <w:u w:val="single"/>
          <w:rtl/>
        </w:rPr>
        <w:t>היו"ר דוד טל:</w:t>
      </w:r>
    </w:p>
    <w:p w14:paraId="39A69C24" w14:textId="77777777" w:rsidR="00B96E01" w:rsidRPr="00B96E01" w:rsidRDefault="00B96E01" w:rsidP="00B96E01">
      <w:pPr>
        <w:bidi/>
        <w:jc w:val="both"/>
        <w:rPr>
          <w:rFonts w:cs="David" w:hint="cs"/>
          <w:rtl/>
        </w:rPr>
      </w:pPr>
    </w:p>
    <w:p w14:paraId="47C0EAFE" w14:textId="77777777" w:rsidR="00B96E01" w:rsidRPr="00B96E01" w:rsidRDefault="00B96E01" w:rsidP="00B96E01">
      <w:pPr>
        <w:bidi/>
        <w:ind w:firstLine="567"/>
        <w:jc w:val="both"/>
        <w:rPr>
          <w:rFonts w:cs="David" w:hint="cs"/>
          <w:rtl/>
        </w:rPr>
      </w:pPr>
      <w:r w:rsidRPr="00B96E01">
        <w:rPr>
          <w:rFonts w:cs="David" w:hint="cs"/>
          <w:rtl/>
        </w:rPr>
        <w:t xml:space="preserve">אני רוצה להוסיף השאלה אם כאיש ציבור אני מנוע מלאסוף תרומות לא לי ולא לבן משפחתי אלא לאדם מן היישוב. לדוגמא, מישהו שצריך לעבור השתלת כליה ולצורך העניין צריך לאסוף לו כסף ואני מגיע, לא כאדם פרטי, אני מגיע גם כחבר כנסת, עד כמה שאני מושך יותר או פחות אנשים, האם רשאי לאסוף לאותו אדם עבור השתלת כליה או טיפול רפואי כזה או אחר, לא בן משפחתי.  </w:t>
      </w:r>
    </w:p>
    <w:p w14:paraId="4F03EAEA" w14:textId="77777777" w:rsidR="00B96E01" w:rsidRPr="00B96E01" w:rsidRDefault="00B96E01" w:rsidP="00B96E01">
      <w:pPr>
        <w:bidi/>
        <w:jc w:val="both"/>
        <w:rPr>
          <w:rFonts w:cs="David" w:hint="cs"/>
          <w:rtl/>
        </w:rPr>
      </w:pPr>
    </w:p>
    <w:p w14:paraId="6457E846"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1B76BA65" w14:textId="77777777" w:rsidR="00B96E01" w:rsidRPr="00B96E01" w:rsidRDefault="00B96E01" w:rsidP="00B96E01">
      <w:pPr>
        <w:bidi/>
        <w:jc w:val="both"/>
        <w:rPr>
          <w:rFonts w:cs="David" w:hint="cs"/>
          <w:rtl/>
        </w:rPr>
      </w:pPr>
    </w:p>
    <w:p w14:paraId="34D97CEC" w14:textId="77777777" w:rsidR="00B96E01" w:rsidRPr="00B96E01" w:rsidRDefault="00B96E01" w:rsidP="00B96E01">
      <w:pPr>
        <w:bidi/>
        <w:jc w:val="both"/>
        <w:rPr>
          <w:rFonts w:cs="David" w:hint="cs"/>
          <w:rtl/>
        </w:rPr>
      </w:pPr>
      <w:r w:rsidRPr="00B96E01">
        <w:rPr>
          <w:rFonts w:cs="David" w:hint="cs"/>
          <w:rtl/>
        </w:rPr>
        <w:tab/>
        <w:t xml:space="preserve">הכסף ילך לכיסך או אתה רק תקרא לציבור לתרום לו. </w:t>
      </w:r>
    </w:p>
    <w:p w14:paraId="169A4779" w14:textId="77777777" w:rsidR="00B96E01" w:rsidRPr="00B96E01" w:rsidRDefault="00B96E01" w:rsidP="00B96E01">
      <w:pPr>
        <w:bidi/>
        <w:jc w:val="both"/>
        <w:rPr>
          <w:rFonts w:cs="David" w:hint="cs"/>
          <w:rtl/>
        </w:rPr>
      </w:pPr>
    </w:p>
    <w:p w14:paraId="37B4A95A" w14:textId="77777777" w:rsidR="00B96E01" w:rsidRPr="00B96E01" w:rsidRDefault="00B96E01" w:rsidP="00B96E01">
      <w:pPr>
        <w:bidi/>
        <w:jc w:val="both"/>
        <w:rPr>
          <w:rFonts w:cs="David" w:hint="cs"/>
          <w:rtl/>
        </w:rPr>
      </w:pPr>
      <w:r w:rsidRPr="00B96E01">
        <w:rPr>
          <w:rFonts w:cs="David" w:hint="cs"/>
          <w:u w:val="single"/>
          <w:rtl/>
        </w:rPr>
        <w:t>היו"ר דוד טל:</w:t>
      </w:r>
    </w:p>
    <w:p w14:paraId="28D1A49C" w14:textId="77777777" w:rsidR="00B96E01" w:rsidRPr="00B96E01" w:rsidRDefault="00B96E01" w:rsidP="00B96E01">
      <w:pPr>
        <w:bidi/>
        <w:jc w:val="both"/>
        <w:rPr>
          <w:rFonts w:cs="David" w:hint="cs"/>
          <w:rtl/>
        </w:rPr>
      </w:pPr>
    </w:p>
    <w:p w14:paraId="0DA4B005" w14:textId="77777777" w:rsidR="00B96E01" w:rsidRPr="00B96E01" w:rsidRDefault="00B96E01" w:rsidP="00B96E01">
      <w:pPr>
        <w:bidi/>
        <w:jc w:val="both"/>
        <w:rPr>
          <w:rFonts w:cs="David" w:hint="cs"/>
          <w:rtl/>
        </w:rPr>
      </w:pPr>
      <w:r w:rsidRPr="00B96E01">
        <w:rPr>
          <w:rFonts w:cs="David" w:hint="cs"/>
          <w:rtl/>
        </w:rPr>
        <w:tab/>
        <w:t>בוודאי שלא לכיסי, הכסף יעבור ישירות לאותו אדם אבל אני מתרים.</w:t>
      </w:r>
    </w:p>
    <w:p w14:paraId="02015DE7" w14:textId="77777777" w:rsidR="00B96E01" w:rsidRPr="00B96E01" w:rsidRDefault="00B96E01" w:rsidP="00B96E01">
      <w:pPr>
        <w:bidi/>
        <w:jc w:val="both"/>
        <w:rPr>
          <w:rFonts w:cs="David" w:hint="cs"/>
          <w:rtl/>
        </w:rPr>
      </w:pPr>
    </w:p>
    <w:p w14:paraId="097C0F3C"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776119A2" w14:textId="77777777" w:rsidR="00B96E01" w:rsidRPr="00B96E01" w:rsidRDefault="00B96E01" w:rsidP="00B96E01">
      <w:pPr>
        <w:bidi/>
        <w:jc w:val="both"/>
        <w:rPr>
          <w:rFonts w:cs="David" w:hint="cs"/>
          <w:rtl/>
        </w:rPr>
      </w:pPr>
    </w:p>
    <w:p w14:paraId="63214C75" w14:textId="77777777" w:rsidR="00B96E01" w:rsidRPr="00B96E01" w:rsidRDefault="00B96E01" w:rsidP="00B96E01">
      <w:pPr>
        <w:bidi/>
        <w:jc w:val="both"/>
        <w:rPr>
          <w:rFonts w:cs="David" w:hint="cs"/>
          <w:rtl/>
        </w:rPr>
      </w:pPr>
      <w:r w:rsidRPr="00B96E01">
        <w:rPr>
          <w:rFonts w:cs="David" w:hint="cs"/>
          <w:rtl/>
        </w:rPr>
        <w:tab/>
        <w:t xml:space="preserve">אבל לא עבורך, אתה לא מקבל כלום. </w:t>
      </w:r>
    </w:p>
    <w:p w14:paraId="0F7F15B9" w14:textId="77777777" w:rsidR="00B96E01" w:rsidRPr="00B96E01" w:rsidRDefault="00B96E01" w:rsidP="00B96E01">
      <w:pPr>
        <w:bidi/>
        <w:jc w:val="both"/>
        <w:rPr>
          <w:rFonts w:cs="David" w:hint="cs"/>
          <w:rtl/>
        </w:rPr>
      </w:pPr>
    </w:p>
    <w:p w14:paraId="19711F4B" w14:textId="77777777" w:rsidR="00B96E01" w:rsidRPr="00B96E01" w:rsidRDefault="00B96E01" w:rsidP="00B96E01">
      <w:pPr>
        <w:bidi/>
        <w:jc w:val="both"/>
        <w:rPr>
          <w:rFonts w:cs="David" w:hint="cs"/>
          <w:rtl/>
        </w:rPr>
      </w:pPr>
      <w:r w:rsidRPr="00B96E01">
        <w:rPr>
          <w:rFonts w:cs="David" w:hint="cs"/>
          <w:u w:val="single"/>
          <w:rtl/>
        </w:rPr>
        <w:t>היו"ר דוד טל:</w:t>
      </w:r>
    </w:p>
    <w:p w14:paraId="23CA45DB" w14:textId="77777777" w:rsidR="00B96E01" w:rsidRPr="00B96E01" w:rsidRDefault="00B96E01" w:rsidP="00B96E01">
      <w:pPr>
        <w:bidi/>
        <w:jc w:val="both"/>
        <w:rPr>
          <w:rFonts w:cs="David" w:hint="cs"/>
          <w:rtl/>
        </w:rPr>
      </w:pPr>
    </w:p>
    <w:p w14:paraId="21E6B296" w14:textId="77777777" w:rsidR="00B96E01" w:rsidRPr="00B96E01" w:rsidRDefault="00B96E01" w:rsidP="00B96E01">
      <w:pPr>
        <w:bidi/>
        <w:jc w:val="both"/>
        <w:rPr>
          <w:rFonts w:cs="David" w:hint="cs"/>
          <w:rtl/>
        </w:rPr>
      </w:pPr>
      <w:r w:rsidRPr="00B96E01">
        <w:rPr>
          <w:rFonts w:cs="David" w:hint="cs"/>
          <w:rtl/>
        </w:rPr>
        <w:tab/>
        <w:t xml:space="preserve"> אני כן מקבל. יש לי טובת הנאה שנקראת: הון פוליטי, אי אפשר להתעלם מזה. הצדיק דוד טל עובר וכל מי שיש לו בעיה דוד מכנס את כל הקבלנים ואת כל היזמים ואת כל אנשי ההון ומבקש מהם, אני מניח שגם הם יתרמו, חלקם אולי לשם שמיים אבל חלקם אולי יפזלו לזה שאולי פעם יצטרכו מדוד טל משהו ואז נוח יהיה להם לפנות אלי. האם השאלה אם אני גובה או מתרים אנשים לצורך רפואי כזה, או אפילו אני מקצין, עבור מישהו שפשט רגל. </w:t>
      </w:r>
    </w:p>
    <w:p w14:paraId="2A5DD7AB" w14:textId="77777777" w:rsidR="00B96E01" w:rsidRPr="00B96E01" w:rsidRDefault="00B96E01" w:rsidP="00B96E01">
      <w:pPr>
        <w:bidi/>
        <w:jc w:val="both"/>
        <w:rPr>
          <w:rFonts w:cs="David" w:hint="cs"/>
          <w:rtl/>
        </w:rPr>
      </w:pPr>
    </w:p>
    <w:p w14:paraId="6D279748" w14:textId="77777777" w:rsidR="00B96E01" w:rsidRPr="00B96E01" w:rsidRDefault="00B96E01" w:rsidP="00B96E01">
      <w:pPr>
        <w:bidi/>
        <w:jc w:val="both"/>
        <w:rPr>
          <w:rFonts w:cs="David" w:hint="cs"/>
          <w:rtl/>
        </w:rPr>
      </w:pPr>
      <w:r w:rsidRPr="00B96E01">
        <w:rPr>
          <w:rFonts w:cs="David" w:hint="cs"/>
          <w:u w:val="single"/>
          <w:rtl/>
        </w:rPr>
        <w:t>אורי אריאל:</w:t>
      </w:r>
    </w:p>
    <w:p w14:paraId="22E38F08" w14:textId="77777777" w:rsidR="00B96E01" w:rsidRPr="00B96E01" w:rsidRDefault="00B96E01" w:rsidP="00B96E01">
      <w:pPr>
        <w:bidi/>
        <w:jc w:val="both"/>
        <w:rPr>
          <w:rFonts w:cs="David" w:hint="cs"/>
          <w:rtl/>
        </w:rPr>
      </w:pPr>
    </w:p>
    <w:p w14:paraId="0EF2F2B6" w14:textId="77777777" w:rsidR="00B96E01" w:rsidRPr="00B96E01" w:rsidRDefault="00B96E01" w:rsidP="00B96E01">
      <w:pPr>
        <w:bidi/>
        <w:jc w:val="both"/>
        <w:rPr>
          <w:rFonts w:cs="David" w:hint="cs"/>
          <w:rtl/>
        </w:rPr>
      </w:pPr>
      <w:r w:rsidRPr="00B96E01">
        <w:rPr>
          <w:rFonts w:cs="David" w:hint="cs"/>
          <w:rtl/>
        </w:rPr>
        <w:tab/>
        <w:t xml:space="preserve"> בקרן ליבי פונים לחברי כנסת להשתתף בשידורים, זה לגיטימי. </w:t>
      </w:r>
    </w:p>
    <w:p w14:paraId="1955EA90" w14:textId="77777777" w:rsidR="00B96E01" w:rsidRPr="00B96E01" w:rsidRDefault="00B96E01" w:rsidP="00B96E01">
      <w:pPr>
        <w:bidi/>
        <w:jc w:val="both"/>
        <w:rPr>
          <w:rFonts w:cs="David" w:hint="cs"/>
          <w:rtl/>
        </w:rPr>
      </w:pPr>
    </w:p>
    <w:p w14:paraId="101463DE" w14:textId="77777777" w:rsidR="00B96E01" w:rsidRPr="00B96E01" w:rsidRDefault="00B96E01" w:rsidP="00B96E01">
      <w:pPr>
        <w:bidi/>
        <w:jc w:val="both"/>
        <w:rPr>
          <w:rFonts w:cs="David" w:hint="cs"/>
          <w:u w:val="single"/>
          <w:rtl/>
        </w:rPr>
      </w:pPr>
    </w:p>
    <w:p w14:paraId="7947EF0C" w14:textId="77777777" w:rsidR="00B96E01" w:rsidRPr="00B96E01" w:rsidRDefault="00B96E01" w:rsidP="00B96E01">
      <w:pPr>
        <w:bidi/>
        <w:jc w:val="both"/>
        <w:rPr>
          <w:rFonts w:cs="David" w:hint="cs"/>
          <w:u w:val="single"/>
          <w:rtl/>
        </w:rPr>
      </w:pPr>
    </w:p>
    <w:p w14:paraId="57AA906D"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4573832F" w14:textId="77777777" w:rsidR="00B96E01" w:rsidRPr="00B96E01" w:rsidRDefault="00B96E01" w:rsidP="00B96E01">
      <w:pPr>
        <w:bidi/>
        <w:jc w:val="both"/>
        <w:rPr>
          <w:rFonts w:cs="David" w:hint="cs"/>
          <w:rtl/>
        </w:rPr>
      </w:pPr>
    </w:p>
    <w:p w14:paraId="7B7C76E4" w14:textId="77777777" w:rsidR="00B96E01" w:rsidRPr="00B96E01" w:rsidRDefault="00B96E01" w:rsidP="00B96E01">
      <w:pPr>
        <w:bidi/>
        <w:jc w:val="both"/>
        <w:rPr>
          <w:rFonts w:cs="David" w:hint="cs"/>
          <w:rtl/>
        </w:rPr>
      </w:pPr>
      <w:r w:rsidRPr="00B96E01">
        <w:rPr>
          <w:rFonts w:cs="David" w:hint="cs"/>
          <w:rtl/>
        </w:rPr>
        <w:tab/>
        <w:t xml:space="preserve">אגב זה לא נכנס פה, זה נכנס בסעיף שדיברנו על השתתפות בפעילות של גופים ציבוריים.  </w:t>
      </w:r>
    </w:p>
    <w:p w14:paraId="70E9FA58" w14:textId="77777777" w:rsidR="00B96E01" w:rsidRPr="00B96E01" w:rsidRDefault="00B96E01" w:rsidP="00B96E01">
      <w:pPr>
        <w:bidi/>
        <w:jc w:val="both"/>
        <w:rPr>
          <w:rFonts w:cs="David" w:hint="cs"/>
          <w:u w:val="single"/>
          <w:rtl/>
        </w:rPr>
      </w:pPr>
    </w:p>
    <w:p w14:paraId="5B35E300" w14:textId="77777777" w:rsidR="00B96E01" w:rsidRPr="00B96E01" w:rsidRDefault="00B96E01" w:rsidP="00B96E01">
      <w:pPr>
        <w:bidi/>
        <w:jc w:val="both"/>
        <w:rPr>
          <w:rFonts w:cs="David" w:hint="cs"/>
          <w:rtl/>
        </w:rPr>
      </w:pPr>
      <w:r w:rsidRPr="00B96E01">
        <w:rPr>
          <w:rFonts w:cs="David" w:hint="cs"/>
          <w:u w:val="single"/>
          <w:rtl/>
        </w:rPr>
        <w:t>היו"ר דוד טל:</w:t>
      </w:r>
    </w:p>
    <w:p w14:paraId="3D525988" w14:textId="77777777" w:rsidR="00B96E01" w:rsidRPr="00B96E01" w:rsidRDefault="00B96E01" w:rsidP="00B96E01">
      <w:pPr>
        <w:bidi/>
        <w:jc w:val="both"/>
        <w:rPr>
          <w:rFonts w:cs="David" w:hint="cs"/>
          <w:rtl/>
        </w:rPr>
      </w:pPr>
    </w:p>
    <w:p w14:paraId="1B418AC7" w14:textId="77777777" w:rsidR="00B96E01" w:rsidRPr="00B96E01" w:rsidRDefault="00B96E01" w:rsidP="00B96E01">
      <w:pPr>
        <w:bidi/>
        <w:jc w:val="both"/>
        <w:rPr>
          <w:rFonts w:cs="David" w:hint="cs"/>
          <w:rtl/>
        </w:rPr>
      </w:pPr>
      <w:r w:rsidRPr="00B96E01">
        <w:rPr>
          <w:rFonts w:cs="David" w:hint="cs"/>
          <w:rtl/>
        </w:rPr>
        <w:tab/>
        <w:t>כלומר את אומרת שזה בסדר.</w:t>
      </w:r>
    </w:p>
    <w:p w14:paraId="3C75BC00" w14:textId="77777777" w:rsidR="00B96E01" w:rsidRPr="00B96E01" w:rsidRDefault="00B96E01" w:rsidP="00B96E01">
      <w:pPr>
        <w:bidi/>
        <w:jc w:val="both"/>
        <w:rPr>
          <w:rFonts w:cs="David" w:hint="cs"/>
          <w:rtl/>
        </w:rPr>
      </w:pPr>
    </w:p>
    <w:p w14:paraId="0BBA1F53"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7E506606" w14:textId="77777777" w:rsidR="00B96E01" w:rsidRPr="00B96E01" w:rsidRDefault="00B96E01" w:rsidP="00B96E01">
      <w:pPr>
        <w:bidi/>
        <w:jc w:val="both"/>
        <w:rPr>
          <w:rFonts w:cs="David" w:hint="cs"/>
          <w:rtl/>
        </w:rPr>
      </w:pPr>
    </w:p>
    <w:p w14:paraId="6D670131" w14:textId="77777777" w:rsidR="00B96E01" w:rsidRPr="00B96E01" w:rsidRDefault="00B96E01" w:rsidP="00B96E01">
      <w:pPr>
        <w:bidi/>
        <w:jc w:val="both"/>
        <w:rPr>
          <w:rFonts w:cs="David" w:hint="cs"/>
          <w:rtl/>
        </w:rPr>
      </w:pPr>
      <w:r w:rsidRPr="00B96E01">
        <w:rPr>
          <w:rFonts w:cs="David" w:hint="cs"/>
          <w:rtl/>
        </w:rPr>
        <w:tab/>
        <w:t xml:space="preserve">כן. </w:t>
      </w:r>
    </w:p>
    <w:p w14:paraId="23A5AF50" w14:textId="77777777" w:rsidR="00B96E01" w:rsidRPr="00B96E01" w:rsidRDefault="00B96E01" w:rsidP="00B96E01">
      <w:pPr>
        <w:bidi/>
        <w:jc w:val="both"/>
        <w:rPr>
          <w:rFonts w:cs="David" w:hint="cs"/>
          <w:rtl/>
        </w:rPr>
      </w:pPr>
    </w:p>
    <w:p w14:paraId="264342F1"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7D6BD7D6" w14:textId="77777777" w:rsidR="00B96E01" w:rsidRPr="00B96E01" w:rsidRDefault="00B96E01" w:rsidP="00B96E01">
      <w:pPr>
        <w:bidi/>
        <w:jc w:val="both"/>
        <w:rPr>
          <w:rFonts w:cs="David" w:hint="cs"/>
          <w:u w:val="single"/>
          <w:rtl/>
        </w:rPr>
      </w:pPr>
    </w:p>
    <w:p w14:paraId="2D44271A" w14:textId="77777777" w:rsidR="00B96E01" w:rsidRPr="00B96E01" w:rsidRDefault="00B96E01" w:rsidP="00B96E01">
      <w:pPr>
        <w:bidi/>
        <w:jc w:val="both"/>
        <w:rPr>
          <w:rFonts w:cs="David" w:hint="cs"/>
          <w:rtl/>
        </w:rPr>
      </w:pPr>
      <w:r w:rsidRPr="00B96E01">
        <w:rPr>
          <w:rFonts w:cs="David" w:hint="cs"/>
          <w:rtl/>
        </w:rPr>
        <w:tab/>
        <w:t xml:space="preserve"> 3 הערות לעניין סעיף 53. לעניין סעיף קטן א' - אין סיבה לקבוע שמימון עזרה רפואית, תהיה עבורו או עבור בן משפחה אבל הוצאות משפטיות יהיו אך ורק עבור חבר הכנסת ולא עבור בן משפחה. אני בהחלט יכול לדמיין מצבים שיש משפט של אדם מדרגה ראשונה ואותו כלל שחל על מימון העזרה הרפואית יחול בהתאמה לעניין ההוצאות המשפטיות. </w:t>
      </w:r>
    </w:p>
    <w:p w14:paraId="2A9CDBC0" w14:textId="77777777" w:rsidR="00B96E01" w:rsidRPr="00B96E01" w:rsidRDefault="00B96E01" w:rsidP="00B96E01">
      <w:pPr>
        <w:bidi/>
        <w:jc w:val="both"/>
        <w:rPr>
          <w:rFonts w:cs="David" w:hint="cs"/>
          <w:rtl/>
        </w:rPr>
      </w:pPr>
    </w:p>
    <w:p w14:paraId="5EA71D47" w14:textId="77777777" w:rsidR="00B96E01" w:rsidRPr="00B96E01" w:rsidRDefault="00B96E01" w:rsidP="00B96E01">
      <w:pPr>
        <w:bidi/>
        <w:ind w:firstLine="567"/>
        <w:jc w:val="both"/>
        <w:rPr>
          <w:rFonts w:cs="David" w:hint="cs"/>
          <w:rtl/>
        </w:rPr>
      </w:pPr>
      <w:r w:rsidRPr="00B96E01">
        <w:rPr>
          <w:rFonts w:cs="David" w:hint="cs"/>
          <w:rtl/>
        </w:rPr>
        <w:t xml:space="preserve"> לעניין סעיף ב', אני מבקש לדעת האם המצב הקיים הוא שאותה עמותה שעליה מדובר מאושרת על ידי ועדת האתיקה.  </w:t>
      </w:r>
    </w:p>
    <w:p w14:paraId="4C1B2667" w14:textId="77777777" w:rsidR="00B96E01" w:rsidRPr="00B96E01" w:rsidRDefault="00B96E01" w:rsidP="00B96E01">
      <w:pPr>
        <w:bidi/>
        <w:jc w:val="both"/>
        <w:rPr>
          <w:rFonts w:cs="David" w:hint="cs"/>
          <w:rtl/>
        </w:rPr>
      </w:pPr>
    </w:p>
    <w:p w14:paraId="489D0FB0" w14:textId="77777777" w:rsidR="00B96E01" w:rsidRPr="00B96E01" w:rsidRDefault="00B96E01" w:rsidP="00B96E01">
      <w:pPr>
        <w:bidi/>
        <w:jc w:val="both"/>
        <w:rPr>
          <w:rFonts w:cs="David" w:hint="cs"/>
          <w:rtl/>
        </w:rPr>
      </w:pPr>
      <w:r w:rsidRPr="00B96E01">
        <w:rPr>
          <w:rFonts w:cs="David" w:hint="cs"/>
          <w:u w:val="single"/>
          <w:rtl/>
        </w:rPr>
        <w:t>היו"ר דוד טל:</w:t>
      </w:r>
    </w:p>
    <w:p w14:paraId="4C6FBDB6" w14:textId="77777777" w:rsidR="00B96E01" w:rsidRPr="00B96E01" w:rsidRDefault="00B96E01" w:rsidP="00B96E01">
      <w:pPr>
        <w:bidi/>
        <w:jc w:val="both"/>
        <w:rPr>
          <w:rFonts w:cs="David" w:hint="cs"/>
          <w:rtl/>
        </w:rPr>
      </w:pPr>
    </w:p>
    <w:p w14:paraId="75CDC2BC" w14:textId="77777777" w:rsidR="00B96E01" w:rsidRPr="00B96E01" w:rsidRDefault="00B96E01" w:rsidP="00B96E01">
      <w:pPr>
        <w:bidi/>
        <w:jc w:val="both"/>
        <w:rPr>
          <w:rFonts w:cs="David" w:hint="cs"/>
          <w:rtl/>
        </w:rPr>
      </w:pPr>
      <w:r w:rsidRPr="00B96E01">
        <w:rPr>
          <w:rFonts w:cs="David" w:hint="cs"/>
          <w:rtl/>
        </w:rPr>
        <w:tab/>
        <w:t xml:space="preserve"> איזה עמותה?</w:t>
      </w:r>
    </w:p>
    <w:p w14:paraId="71B49B68" w14:textId="77777777" w:rsidR="00B96E01" w:rsidRPr="00B96E01" w:rsidRDefault="00B96E01" w:rsidP="00B96E01">
      <w:pPr>
        <w:bidi/>
        <w:jc w:val="both"/>
        <w:rPr>
          <w:rFonts w:cs="David" w:hint="cs"/>
          <w:rtl/>
        </w:rPr>
      </w:pPr>
    </w:p>
    <w:p w14:paraId="38BAE163"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74656F80" w14:textId="77777777" w:rsidR="00B96E01" w:rsidRPr="00B96E01" w:rsidRDefault="00B96E01" w:rsidP="00B96E01">
      <w:pPr>
        <w:bidi/>
        <w:jc w:val="both"/>
        <w:rPr>
          <w:rFonts w:cs="David" w:hint="cs"/>
          <w:u w:val="single"/>
          <w:rtl/>
        </w:rPr>
      </w:pPr>
    </w:p>
    <w:p w14:paraId="727367D9" w14:textId="77777777" w:rsidR="00B96E01" w:rsidRPr="00B96E01" w:rsidRDefault="00B96E01" w:rsidP="00B96E01">
      <w:pPr>
        <w:bidi/>
        <w:jc w:val="both"/>
        <w:rPr>
          <w:rFonts w:cs="David" w:hint="cs"/>
          <w:rtl/>
        </w:rPr>
      </w:pPr>
      <w:r w:rsidRPr="00B96E01">
        <w:rPr>
          <w:rFonts w:cs="David" w:hint="cs"/>
          <w:rtl/>
        </w:rPr>
        <w:tab/>
        <w:t xml:space="preserve">מדובר על כך שאותו איסוף תרומות יתבצע באמצעות עמותה, אין לי הסתייגות על זה. רק יש הוראה נוספת שקובעת שהרכב העמותה יאושר על ידי ועדת האתיקה. </w:t>
      </w:r>
    </w:p>
    <w:p w14:paraId="5063F4D4" w14:textId="77777777" w:rsidR="00B96E01" w:rsidRPr="00B96E01" w:rsidRDefault="00B96E01" w:rsidP="00B96E01">
      <w:pPr>
        <w:bidi/>
        <w:jc w:val="both"/>
        <w:rPr>
          <w:rFonts w:cs="David" w:hint="cs"/>
          <w:rtl/>
        </w:rPr>
      </w:pPr>
    </w:p>
    <w:p w14:paraId="25B452BE"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11D701D1" w14:textId="77777777" w:rsidR="00B96E01" w:rsidRPr="00B96E01" w:rsidRDefault="00B96E01" w:rsidP="00B96E01">
      <w:pPr>
        <w:bidi/>
        <w:jc w:val="both"/>
        <w:rPr>
          <w:rFonts w:cs="David" w:hint="cs"/>
          <w:rtl/>
        </w:rPr>
      </w:pPr>
    </w:p>
    <w:p w14:paraId="006D6AA6" w14:textId="77777777" w:rsidR="00B96E01" w:rsidRPr="00B96E01" w:rsidRDefault="00B96E01" w:rsidP="00B96E01">
      <w:pPr>
        <w:bidi/>
        <w:jc w:val="both"/>
        <w:rPr>
          <w:rFonts w:cs="David" w:hint="cs"/>
          <w:rtl/>
        </w:rPr>
      </w:pPr>
      <w:r w:rsidRPr="00B96E01">
        <w:rPr>
          <w:rFonts w:cs="David" w:hint="cs"/>
          <w:rtl/>
        </w:rPr>
        <w:tab/>
        <w:t xml:space="preserve">זה לא קיים היום. </w:t>
      </w:r>
    </w:p>
    <w:p w14:paraId="00A10CDE" w14:textId="77777777" w:rsidR="00B96E01" w:rsidRPr="00B96E01" w:rsidRDefault="00B96E01" w:rsidP="00B96E01">
      <w:pPr>
        <w:bidi/>
        <w:jc w:val="both"/>
        <w:rPr>
          <w:rFonts w:cs="David" w:hint="cs"/>
          <w:rtl/>
        </w:rPr>
      </w:pPr>
    </w:p>
    <w:p w14:paraId="3D775AB8"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26E0216B" w14:textId="77777777" w:rsidR="00B96E01" w:rsidRPr="00B96E01" w:rsidRDefault="00B96E01" w:rsidP="00B96E01">
      <w:pPr>
        <w:bidi/>
        <w:jc w:val="both"/>
        <w:rPr>
          <w:rFonts w:cs="David" w:hint="cs"/>
          <w:u w:val="single"/>
          <w:rtl/>
        </w:rPr>
      </w:pPr>
    </w:p>
    <w:p w14:paraId="7F6EC58E" w14:textId="77777777" w:rsidR="00B96E01" w:rsidRPr="00B96E01" w:rsidRDefault="00B96E01" w:rsidP="00B96E01">
      <w:pPr>
        <w:bidi/>
        <w:jc w:val="both"/>
        <w:rPr>
          <w:rFonts w:cs="David" w:hint="cs"/>
          <w:rtl/>
        </w:rPr>
      </w:pPr>
      <w:r w:rsidRPr="00B96E01">
        <w:rPr>
          <w:rFonts w:cs="David" w:hint="cs"/>
          <w:rtl/>
        </w:rPr>
        <w:tab/>
        <w:t xml:space="preserve">לכן אני חושב שזו הוראה קצת מרחיקת לכת. כשאתם אומרים הרכב העמותה, אתם צריכים להחליט איזה אורגן של עמותה. לעמותה יש הנהלה, יש אספת מניות, חברי העמותה? חברי האספה הכללית של העמותה? שנית, אני לא משוכנע שצריך עד כדי כך, יש רשם עמותות, הוא ממילא צריך לאשר, מעבירים לו את המסמכים, אינני יודע אם ועדת האתיקה צריכה להיות אינסטנציה לעניין הרכב אורגנים של עמותות. לעניין סעיף קטן ה', ההערה הקבועה שהייתה לעניין היועץ לאתיקה. </w:t>
      </w:r>
    </w:p>
    <w:p w14:paraId="579DE7EC" w14:textId="77777777" w:rsidR="00B96E01" w:rsidRPr="00B96E01" w:rsidRDefault="00B96E01" w:rsidP="00B96E01">
      <w:pPr>
        <w:bidi/>
        <w:jc w:val="both"/>
        <w:rPr>
          <w:rFonts w:cs="David" w:hint="cs"/>
          <w:rtl/>
        </w:rPr>
      </w:pPr>
      <w:r w:rsidRPr="00B96E01">
        <w:rPr>
          <w:rFonts w:cs="David" w:hint="cs"/>
          <w:rtl/>
        </w:rPr>
        <w:t xml:space="preserve">       </w:t>
      </w:r>
    </w:p>
    <w:p w14:paraId="5FD73501" w14:textId="77777777" w:rsidR="00B96E01" w:rsidRPr="00B96E01" w:rsidRDefault="00B96E01" w:rsidP="00B96E01">
      <w:pPr>
        <w:bidi/>
        <w:jc w:val="both"/>
        <w:rPr>
          <w:rFonts w:cs="David" w:hint="cs"/>
          <w:rtl/>
        </w:rPr>
      </w:pPr>
      <w:proofErr w:type="spellStart"/>
      <w:r w:rsidRPr="00B96E01">
        <w:rPr>
          <w:rFonts w:cs="David" w:hint="cs"/>
          <w:u w:val="single"/>
          <w:rtl/>
        </w:rPr>
        <w:t>סוזי</w:t>
      </w:r>
      <w:proofErr w:type="spellEnd"/>
      <w:r w:rsidRPr="00B96E01">
        <w:rPr>
          <w:rFonts w:cs="David" w:hint="cs"/>
          <w:u w:val="single"/>
          <w:rtl/>
        </w:rPr>
        <w:t xml:space="preserve"> נבות:</w:t>
      </w:r>
    </w:p>
    <w:p w14:paraId="5E195342" w14:textId="77777777" w:rsidR="00B96E01" w:rsidRPr="00B96E01" w:rsidRDefault="00B96E01" w:rsidP="00B96E01">
      <w:pPr>
        <w:bidi/>
        <w:jc w:val="both"/>
        <w:rPr>
          <w:rFonts w:cs="David" w:hint="cs"/>
          <w:rtl/>
        </w:rPr>
      </w:pPr>
    </w:p>
    <w:p w14:paraId="0C9BFA66" w14:textId="77777777" w:rsidR="00B96E01" w:rsidRPr="00B96E01" w:rsidRDefault="00B96E01" w:rsidP="00B96E01">
      <w:pPr>
        <w:bidi/>
        <w:jc w:val="both"/>
        <w:rPr>
          <w:rFonts w:cs="David" w:hint="cs"/>
          <w:rtl/>
        </w:rPr>
      </w:pPr>
      <w:r w:rsidRPr="00B96E01">
        <w:rPr>
          <w:rFonts w:cs="David" w:hint="cs"/>
          <w:rtl/>
        </w:rPr>
        <w:tab/>
        <w:t xml:space="preserve">המצב הקודם הוא שאין אבחנה כזאת, בפועל הוצאות משפטיות ורפואיות הן גם עבורו וגם עבור בן משפחתו. </w:t>
      </w:r>
    </w:p>
    <w:p w14:paraId="56E1D25A" w14:textId="77777777" w:rsidR="00B96E01" w:rsidRPr="00B96E01" w:rsidRDefault="00B96E01" w:rsidP="00B96E01">
      <w:pPr>
        <w:bidi/>
        <w:jc w:val="both"/>
        <w:rPr>
          <w:rFonts w:cs="David" w:hint="cs"/>
          <w:rtl/>
        </w:rPr>
      </w:pPr>
    </w:p>
    <w:p w14:paraId="304FA27C"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7A193613" w14:textId="77777777" w:rsidR="00B96E01" w:rsidRPr="00B96E01" w:rsidRDefault="00B96E01" w:rsidP="00B96E01">
      <w:pPr>
        <w:bidi/>
        <w:jc w:val="both"/>
        <w:rPr>
          <w:rFonts w:cs="David" w:hint="cs"/>
          <w:u w:val="single"/>
          <w:rtl/>
        </w:rPr>
      </w:pPr>
    </w:p>
    <w:p w14:paraId="343C7E99" w14:textId="77777777" w:rsidR="00B96E01" w:rsidRPr="00B96E01" w:rsidRDefault="00B96E01" w:rsidP="00B96E01">
      <w:pPr>
        <w:bidi/>
        <w:jc w:val="both"/>
        <w:rPr>
          <w:rFonts w:cs="David" w:hint="cs"/>
          <w:rtl/>
        </w:rPr>
      </w:pPr>
      <w:r w:rsidRPr="00B96E01">
        <w:rPr>
          <w:rFonts w:cs="David" w:hint="cs"/>
          <w:rtl/>
        </w:rPr>
        <w:tab/>
        <w:t xml:space="preserve"> במצב הקיים?</w:t>
      </w:r>
    </w:p>
    <w:p w14:paraId="0FD18BA0" w14:textId="77777777" w:rsidR="00B96E01" w:rsidRPr="00B96E01" w:rsidRDefault="00B96E01" w:rsidP="00B96E01">
      <w:pPr>
        <w:bidi/>
        <w:jc w:val="both"/>
        <w:rPr>
          <w:rFonts w:cs="David" w:hint="cs"/>
          <w:rtl/>
        </w:rPr>
      </w:pPr>
    </w:p>
    <w:p w14:paraId="74E63D02" w14:textId="77777777" w:rsidR="00B96E01" w:rsidRPr="00B96E01" w:rsidRDefault="00B96E01" w:rsidP="00B96E01">
      <w:pPr>
        <w:bidi/>
        <w:jc w:val="both"/>
        <w:rPr>
          <w:rFonts w:cs="David" w:hint="cs"/>
          <w:rtl/>
        </w:rPr>
      </w:pPr>
      <w:proofErr w:type="spellStart"/>
      <w:r w:rsidRPr="00B96E01">
        <w:rPr>
          <w:rFonts w:cs="David" w:hint="cs"/>
          <w:u w:val="single"/>
          <w:rtl/>
        </w:rPr>
        <w:t>סוזי</w:t>
      </w:r>
      <w:proofErr w:type="spellEnd"/>
      <w:r w:rsidRPr="00B96E01">
        <w:rPr>
          <w:rFonts w:cs="David" w:hint="cs"/>
          <w:u w:val="single"/>
          <w:rtl/>
        </w:rPr>
        <w:t xml:space="preserve"> נבות:</w:t>
      </w:r>
    </w:p>
    <w:p w14:paraId="3FBF654C" w14:textId="77777777" w:rsidR="00B96E01" w:rsidRPr="00B96E01" w:rsidRDefault="00B96E01" w:rsidP="00B96E01">
      <w:pPr>
        <w:bidi/>
        <w:jc w:val="both"/>
        <w:rPr>
          <w:rFonts w:cs="David" w:hint="cs"/>
          <w:rtl/>
        </w:rPr>
      </w:pPr>
    </w:p>
    <w:p w14:paraId="2C9DD9EB" w14:textId="77777777" w:rsidR="00B96E01" w:rsidRPr="00B96E01" w:rsidRDefault="00B96E01" w:rsidP="00B96E01">
      <w:pPr>
        <w:bidi/>
        <w:jc w:val="both"/>
        <w:rPr>
          <w:rFonts w:cs="David" w:hint="cs"/>
          <w:rtl/>
        </w:rPr>
      </w:pPr>
      <w:r w:rsidRPr="00B96E01">
        <w:rPr>
          <w:rFonts w:cs="David" w:hint="cs"/>
          <w:rtl/>
        </w:rPr>
        <w:tab/>
        <w:t xml:space="preserve"> כן. </w:t>
      </w:r>
    </w:p>
    <w:p w14:paraId="3EBDE6E3" w14:textId="77777777" w:rsidR="00B96E01" w:rsidRPr="00B96E01" w:rsidRDefault="00B96E01" w:rsidP="00B96E01">
      <w:pPr>
        <w:bidi/>
        <w:jc w:val="both"/>
        <w:rPr>
          <w:rFonts w:cs="David" w:hint="cs"/>
          <w:rtl/>
        </w:rPr>
      </w:pPr>
      <w:r w:rsidRPr="00B96E01">
        <w:rPr>
          <w:rFonts w:cs="David" w:hint="cs"/>
          <w:rtl/>
        </w:rPr>
        <w:tab/>
      </w:r>
    </w:p>
    <w:p w14:paraId="164F5621" w14:textId="77777777" w:rsidR="00B96E01" w:rsidRPr="00B96E01" w:rsidRDefault="00B96E01" w:rsidP="00B96E01">
      <w:pPr>
        <w:bidi/>
        <w:jc w:val="both"/>
        <w:rPr>
          <w:rFonts w:cs="David" w:hint="cs"/>
          <w:rtl/>
        </w:rPr>
      </w:pPr>
      <w:r w:rsidRPr="00B96E01">
        <w:rPr>
          <w:rFonts w:cs="David"/>
          <w:u w:val="single"/>
          <w:rtl/>
        </w:rPr>
        <w:br w:type="page"/>
      </w:r>
      <w:r w:rsidRPr="00B96E01">
        <w:rPr>
          <w:rFonts w:cs="David" w:hint="cs"/>
          <w:u w:val="single"/>
          <w:rtl/>
        </w:rPr>
        <w:t>היו"ר דוד טל:</w:t>
      </w:r>
    </w:p>
    <w:p w14:paraId="7CA7E449" w14:textId="77777777" w:rsidR="00B96E01" w:rsidRPr="00B96E01" w:rsidRDefault="00B96E01" w:rsidP="00B96E01">
      <w:pPr>
        <w:bidi/>
        <w:jc w:val="both"/>
        <w:rPr>
          <w:rFonts w:cs="David" w:hint="cs"/>
          <w:rtl/>
        </w:rPr>
      </w:pPr>
    </w:p>
    <w:p w14:paraId="4FEDBC7B" w14:textId="77777777" w:rsidR="00B96E01" w:rsidRPr="00B96E01" w:rsidRDefault="00B96E01" w:rsidP="00B96E01">
      <w:pPr>
        <w:bidi/>
        <w:jc w:val="both"/>
        <w:rPr>
          <w:rFonts w:cs="David" w:hint="cs"/>
          <w:rtl/>
        </w:rPr>
      </w:pPr>
      <w:r w:rsidRPr="00B96E01">
        <w:rPr>
          <w:rFonts w:cs="David" w:hint="cs"/>
          <w:rtl/>
        </w:rPr>
        <w:tab/>
        <w:t xml:space="preserve">למה פרופ' נבות? אנחנו משתדלים להדיר את רגליהם של ח"כים ונבחרי ציבור שלא יזדקקו לגורם שלישי שיקבלו ממנו איזושהי תרומה. מה שהעלה פה גם אריאל וגם גדעון, ברגע שיש בן משפחה שכתוצאה לא משנה ממנה, צריך הרבה כסף להוצאות משפטיות, בצורה כזו או אחרת  אב המשפחה שבמקרה הזה הוא חבר הכנסת לא יכול - - -  </w:t>
      </w:r>
    </w:p>
    <w:p w14:paraId="6E648D2D" w14:textId="77777777" w:rsidR="00B96E01" w:rsidRPr="00B96E01" w:rsidRDefault="00B96E01" w:rsidP="00B96E01">
      <w:pPr>
        <w:bidi/>
        <w:jc w:val="both"/>
        <w:rPr>
          <w:rFonts w:cs="David" w:hint="cs"/>
          <w:rtl/>
        </w:rPr>
      </w:pPr>
    </w:p>
    <w:p w14:paraId="2288F707"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7B798ECC" w14:textId="77777777" w:rsidR="00B96E01" w:rsidRPr="00B96E01" w:rsidRDefault="00B96E01" w:rsidP="00B96E01">
      <w:pPr>
        <w:bidi/>
        <w:jc w:val="both"/>
        <w:rPr>
          <w:rFonts w:cs="David" w:hint="cs"/>
          <w:u w:val="single"/>
          <w:rtl/>
        </w:rPr>
      </w:pPr>
    </w:p>
    <w:p w14:paraId="01681E5A" w14:textId="77777777" w:rsidR="00B96E01" w:rsidRPr="00B96E01" w:rsidRDefault="00B96E01" w:rsidP="00B96E01">
      <w:pPr>
        <w:bidi/>
        <w:jc w:val="both"/>
        <w:rPr>
          <w:rFonts w:cs="David" w:hint="cs"/>
          <w:rtl/>
        </w:rPr>
      </w:pPr>
      <w:r w:rsidRPr="00B96E01">
        <w:rPr>
          <w:rFonts w:cs="David" w:hint="cs"/>
          <w:rtl/>
        </w:rPr>
        <w:tab/>
        <w:t xml:space="preserve">אגב, זה יכול להיות גם שהוא איבד את הדירה </w:t>
      </w:r>
      <w:proofErr w:type="spellStart"/>
      <w:r w:rsidRPr="00B96E01">
        <w:rPr>
          <w:rFonts w:cs="David" w:hint="cs"/>
          <w:rtl/>
        </w:rPr>
        <w:t>בחפציבה</w:t>
      </w:r>
      <w:proofErr w:type="spellEnd"/>
      <w:r w:rsidRPr="00B96E01">
        <w:rPr>
          <w:rFonts w:cs="David" w:hint="cs"/>
          <w:rtl/>
        </w:rPr>
        <w:t xml:space="preserve">. </w:t>
      </w:r>
    </w:p>
    <w:p w14:paraId="12610816" w14:textId="77777777" w:rsidR="00B96E01" w:rsidRPr="00B96E01" w:rsidRDefault="00B96E01" w:rsidP="00B96E01">
      <w:pPr>
        <w:bidi/>
        <w:jc w:val="both"/>
        <w:rPr>
          <w:rFonts w:cs="David" w:hint="cs"/>
          <w:rtl/>
        </w:rPr>
      </w:pPr>
    </w:p>
    <w:p w14:paraId="2F7FFFF9" w14:textId="77777777" w:rsidR="00B96E01" w:rsidRPr="00B96E01" w:rsidRDefault="00B96E01" w:rsidP="00B96E01">
      <w:pPr>
        <w:bidi/>
        <w:jc w:val="both"/>
        <w:rPr>
          <w:rFonts w:cs="David" w:hint="cs"/>
          <w:rtl/>
        </w:rPr>
      </w:pPr>
      <w:r w:rsidRPr="00B96E01">
        <w:rPr>
          <w:rFonts w:cs="David" w:hint="cs"/>
          <w:u w:val="single"/>
          <w:rtl/>
        </w:rPr>
        <w:t>היו"ר דוד טל:</w:t>
      </w:r>
    </w:p>
    <w:p w14:paraId="5C8BB97A" w14:textId="77777777" w:rsidR="00B96E01" w:rsidRPr="00B96E01" w:rsidRDefault="00B96E01" w:rsidP="00B96E01">
      <w:pPr>
        <w:bidi/>
        <w:jc w:val="both"/>
        <w:rPr>
          <w:rFonts w:cs="David" w:hint="cs"/>
          <w:rtl/>
        </w:rPr>
      </w:pPr>
    </w:p>
    <w:p w14:paraId="7757607C" w14:textId="77777777" w:rsidR="00B96E01" w:rsidRPr="00B96E01" w:rsidRDefault="00B96E01" w:rsidP="00B96E01">
      <w:pPr>
        <w:bidi/>
        <w:jc w:val="both"/>
        <w:rPr>
          <w:rFonts w:cs="David" w:hint="cs"/>
          <w:rtl/>
        </w:rPr>
      </w:pPr>
      <w:r w:rsidRPr="00B96E01">
        <w:rPr>
          <w:rFonts w:cs="David" w:hint="cs"/>
          <w:rtl/>
        </w:rPr>
        <w:tab/>
        <w:t xml:space="preserve">חבר הכנסת לא יכול להימנע מלעזור לבנו, הח"כ יעדיף את בנו על האתיקה המקצועית. השאלה אם לא נכון לתת כלים שיהיו שקופים לעיני כל כפי שאני אומר, אם לצורך העניין, חבר כנסת שכבר הורשע בעבר הקים עמותה וגייס הרבה כספים לצורך משפט שלו והשתמש בזה </w:t>
      </w:r>
      <w:proofErr w:type="spellStart"/>
      <w:r w:rsidRPr="00B96E01">
        <w:rPr>
          <w:rFonts w:cs="David" w:hint="cs"/>
          <w:rtl/>
        </w:rPr>
        <w:t>והכל</w:t>
      </w:r>
      <w:proofErr w:type="spellEnd"/>
      <w:r w:rsidRPr="00B96E01">
        <w:rPr>
          <w:rFonts w:cs="David" w:hint="cs"/>
          <w:rtl/>
        </w:rPr>
        <w:t xml:space="preserve"> שקוף, למה לא יתאפשר לחבר הכנסת באותם תנאים שהוא אוסף לעצמו, לאסוף לבנו או לאחד מהמעגל הראשון. אני אומר את זה כדי למנוע מצב שחבר כנסת יצטרך לעשות את זה בסתר. </w:t>
      </w:r>
    </w:p>
    <w:p w14:paraId="6E1D716D" w14:textId="77777777" w:rsidR="00B96E01" w:rsidRPr="00B96E01" w:rsidRDefault="00B96E01" w:rsidP="00B96E01">
      <w:pPr>
        <w:bidi/>
        <w:jc w:val="both"/>
        <w:rPr>
          <w:rFonts w:cs="David" w:hint="cs"/>
          <w:rtl/>
        </w:rPr>
      </w:pPr>
    </w:p>
    <w:p w14:paraId="7A955084" w14:textId="77777777" w:rsidR="00B96E01" w:rsidRPr="00B96E01" w:rsidRDefault="00B96E01" w:rsidP="00B96E01">
      <w:pPr>
        <w:bidi/>
        <w:jc w:val="both"/>
        <w:rPr>
          <w:rFonts w:cs="David" w:hint="cs"/>
          <w:rtl/>
        </w:rPr>
      </w:pPr>
      <w:r w:rsidRPr="00B96E01">
        <w:rPr>
          <w:rFonts w:cs="David" w:hint="cs"/>
          <w:u w:val="single"/>
          <w:rtl/>
        </w:rPr>
        <w:t xml:space="preserve">נורית </w:t>
      </w:r>
      <w:proofErr w:type="spellStart"/>
      <w:r w:rsidRPr="00B96E01">
        <w:rPr>
          <w:rFonts w:cs="David" w:hint="cs"/>
          <w:u w:val="single"/>
          <w:rtl/>
        </w:rPr>
        <w:t>אלשטיין</w:t>
      </w:r>
      <w:proofErr w:type="spellEnd"/>
      <w:r w:rsidRPr="00B96E01">
        <w:rPr>
          <w:rFonts w:cs="David" w:hint="cs"/>
          <w:u w:val="single"/>
          <w:rtl/>
        </w:rPr>
        <w:t>:</w:t>
      </w:r>
    </w:p>
    <w:p w14:paraId="4D3EC3C6" w14:textId="77777777" w:rsidR="00B96E01" w:rsidRPr="00B96E01" w:rsidRDefault="00B96E01" w:rsidP="00B96E01">
      <w:pPr>
        <w:bidi/>
        <w:jc w:val="both"/>
        <w:rPr>
          <w:rFonts w:cs="David" w:hint="cs"/>
          <w:rtl/>
        </w:rPr>
      </w:pPr>
    </w:p>
    <w:p w14:paraId="7BE96B74" w14:textId="77777777" w:rsidR="00B96E01" w:rsidRPr="00B96E01" w:rsidRDefault="00B96E01" w:rsidP="00B96E01">
      <w:pPr>
        <w:bidi/>
        <w:jc w:val="both"/>
        <w:rPr>
          <w:rFonts w:cs="David" w:hint="cs"/>
          <w:rtl/>
        </w:rPr>
      </w:pPr>
      <w:r w:rsidRPr="00B96E01">
        <w:rPr>
          <w:rFonts w:cs="David" w:hint="cs"/>
          <w:rtl/>
        </w:rPr>
        <w:tab/>
        <w:t xml:space="preserve">בייחוד כשזה טעון אישור של ועדת האתיקה וועדת האתיקה יכולה לקבוע לעצמה בדרך של פרשנות מתי כן ומתי לא ובהתאם כמובן להלימה לכבוד הכנסת וכיוצא בזה. </w:t>
      </w:r>
    </w:p>
    <w:p w14:paraId="44CC29E4" w14:textId="77777777" w:rsidR="00B96E01" w:rsidRPr="00B96E01" w:rsidRDefault="00B96E01" w:rsidP="00B96E01">
      <w:pPr>
        <w:bidi/>
        <w:jc w:val="both"/>
        <w:rPr>
          <w:rFonts w:cs="David" w:hint="cs"/>
          <w:rtl/>
        </w:rPr>
      </w:pPr>
    </w:p>
    <w:p w14:paraId="676FE744" w14:textId="77777777" w:rsidR="00B96E01" w:rsidRPr="00B96E01" w:rsidRDefault="00B96E01" w:rsidP="00B96E01">
      <w:pPr>
        <w:bidi/>
        <w:jc w:val="both"/>
        <w:rPr>
          <w:rFonts w:cs="David" w:hint="cs"/>
          <w:rtl/>
        </w:rPr>
      </w:pPr>
      <w:proofErr w:type="spellStart"/>
      <w:r w:rsidRPr="00B96E01">
        <w:rPr>
          <w:rFonts w:cs="David" w:hint="cs"/>
          <w:u w:val="single"/>
          <w:rtl/>
        </w:rPr>
        <w:t>סוזי</w:t>
      </w:r>
      <w:proofErr w:type="spellEnd"/>
      <w:r w:rsidRPr="00B96E01">
        <w:rPr>
          <w:rFonts w:cs="David" w:hint="cs"/>
          <w:u w:val="single"/>
          <w:rtl/>
        </w:rPr>
        <w:t xml:space="preserve"> נבות:</w:t>
      </w:r>
    </w:p>
    <w:p w14:paraId="4B081AEE" w14:textId="77777777" w:rsidR="00B96E01" w:rsidRPr="00B96E01" w:rsidRDefault="00B96E01" w:rsidP="00B96E01">
      <w:pPr>
        <w:bidi/>
        <w:jc w:val="both"/>
        <w:rPr>
          <w:rFonts w:cs="David" w:hint="cs"/>
          <w:rtl/>
        </w:rPr>
      </w:pPr>
    </w:p>
    <w:p w14:paraId="10FE06A3" w14:textId="77777777" w:rsidR="00B96E01" w:rsidRPr="00B96E01" w:rsidRDefault="00B96E01" w:rsidP="00B96E01">
      <w:pPr>
        <w:bidi/>
        <w:jc w:val="both"/>
        <w:rPr>
          <w:rFonts w:cs="David" w:hint="cs"/>
          <w:rtl/>
        </w:rPr>
      </w:pPr>
      <w:r w:rsidRPr="00B96E01">
        <w:rPr>
          <w:rFonts w:cs="David" w:hint="cs"/>
          <w:rtl/>
        </w:rPr>
        <w:tab/>
        <w:t xml:space="preserve"> אפשר להחזיר את המצב הקודם, אני רוצה רק להזכיר שההסדר שמוצע כיום לגבי חברי ממשלה גם הוא מתייחס אך ורק לחבר הממשלה ולא לבן משפחתו בכל הנוגע להוצאות רפואיות. ההנחה היא שאנחנו רוצים ליצור הסדר שיהיה בו הרמוניה בין מה שעושים השרים לבין מה שעושים חברי הכנסת בכל הנוגע להוצאות המשפטיות, לא לנושא העזרה הרפואית. הוצאות  משפטיות זה אך ורק לחבר הממשלה. </w:t>
      </w:r>
    </w:p>
    <w:p w14:paraId="7C515D73" w14:textId="77777777" w:rsidR="00B96E01" w:rsidRPr="00B96E01" w:rsidRDefault="00B96E01" w:rsidP="00B96E01">
      <w:pPr>
        <w:bidi/>
        <w:jc w:val="both"/>
        <w:rPr>
          <w:rFonts w:cs="David" w:hint="cs"/>
          <w:rtl/>
        </w:rPr>
      </w:pPr>
    </w:p>
    <w:p w14:paraId="587AF47F" w14:textId="77777777" w:rsidR="00B96E01" w:rsidRPr="00B96E01" w:rsidRDefault="00B96E01" w:rsidP="00B96E01">
      <w:pPr>
        <w:bidi/>
        <w:jc w:val="both"/>
        <w:rPr>
          <w:rFonts w:cs="David" w:hint="cs"/>
          <w:rtl/>
        </w:rPr>
      </w:pPr>
      <w:r w:rsidRPr="00B96E01">
        <w:rPr>
          <w:rFonts w:cs="David" w:hint="cs"/>
          <w:u w:val="single"/>
          <w:rtl/>
        </w:rPr>
        <w:t>היו"ר דוד טל:</w:t>
      </w:r>
    </w:p>
    <w:p w14:paraId="00027F63" w14:textId="77777777" w:rsidR="00B96E01" w:rsidRPr="00B96E01" w:rsidRDefault="00B96E01" w:rsidP="00B96E01">
      <w:pPr>
        <w:bidi/>
        <w:jc w:val="both"/>
        <w:rPr>
          <w:rFonts w:cs="David" w:hint="cs"/>
          <w:rtl/>
        </w:rPr>
      </w:pPr>
    </w:p>
    <w:p w14:paraId="7ADDA4DF" w14:textId="77777777" w:rsidR="00B96E01" w:rsidRPr="00B96E01" w:rsidRDefault="00B96E01" w:rsidP="00B96E01">
      <w:pPr>
        <w:bidi/>
        <w:jc w:val="both"/>
        <w:rPr>
          <w:rFonts w:cs="David" w:hint="cs"/>
          <w:rtl/>
        </w:rPr>
      </w:pPr>
      <w:r w:rsidRPr="00B96E01">
        <w:rPr>
          <w:rFonts w:cs="David" w:hint="cs"/>
          <w:rtl/>
        </w:rPr>
        <w:tab/>
        <w:t xml:space="preserve">עם כל הכבוד, השרים יש להם איזשהו כושר, יכולת שאין לחבר הכנסת. להם יש תקציבים גדולים שהם יכולים להפנות לאזור כזה, לאדם כזה בזמן שחבר כנסת הוא מאוד מוגבל - - - </w:t>
      </w:r>
    </w:p>
    <w:p w14:paraId="240AE9CA" w14:textId="77777777" w:rsidR="00B96E01" w:rsidRPr="00B96E01" w:rsidRDefault="00B96E01" w:rsidP="00B96E01">
      <w:pPr>
        <w:bidi/>
        <w:jc w:val="both"/>
        <w:rPr>
          <w:rFonts w:cs="David" w:hint="cs"/>
          <w:rtl/>
        </w:rPr>
      </w:pPr>
    </w:p>
    <w:p w14:paraId="51B7A580" w14:textId="77777777" w:rsidR="00B96E01" w:rsidRPr="00B96E01" w:rsidRDefault="00B96E01" w:rsidP="00B96E01">
      <w:pPr>
        <w:bidi/>
        <w:jc w:val="both"/>
        <w:rPr>
          <w:rFonts w:cs="David" w:hint="cs"/>
          <w:rtl/>
        </w:rPr>
      </w:pPr>
      <w:proofErr w:type="spellStart"/>
      <w:r w:rsidRPr="00B96E01">
        <w:rPr>
          <w:rFonts w:cs="David" w:hint="cs"/>
          <w:u w:val="single"/>
          <w:rtl/>
        </w:rPr>
        <w:t>סוזי</w:t>
      </w:r>
      <w:proofErr w:type="spellEnd"/>
      <w:r w:rsidRPr="00B96E01">
        <w:rPr>
          <w:rFonts w:cs="David" w:hint="cs"/>
          <w:u w:val="single"/>
          <w:rtl/>
        </w:rPr>
        <w:t xml:space="preserve"> נבות:</w:t>
      </w:r>
    </w:p>
    <w:p w14:paraId="0D550568" w14:textId="77777777" w:rsidR="00B96E01" w:rsidRPr="00B96E01" w:rsidRDefault="00B96E01" w:rsidP="00B96E01">
      <w:pPr>
        <w:bidi/>
        <w:jc w:val="both"/>
        <w:rPr>
          <w:rFonts w:cs="David" w:hint="cs"/>
          <w:rtl/>
        </w:rPr>
      </w:pPr>
    </w:p>
    <w:p w14:paraId="11BD1B76" w14:textId="77777777" w:rsidR="00B96E01" w:rsidRPr="00B96E01" w:rsidRDefault="00B96E01" w:rsidP="00B96E01">
      <w:pPr>
        <w:bidi/>
        <w:jc w:val="both"/>
        <w:rPr>
          <w:rFonts w:cs="David" w:hint="cs"/>
          <w:rtl/>
        </w:rPr>
      </w:pPr>
      <w:r w:rsidRPr="00B96E01">
        <w:rPr>
          <w:rFonts w:cs="David" w:hint="cs"/>
          <w:rtl/>
        </w:rPr>
        <w:tab/>
        <w:t xml:space="preserve"> אני בהחלט לא חשה כך. </w:t>
      </w:r>
    </w:p>
    <w:p w14:paraId="1ED32595" w14:textId="77777777" w:rsidR="00B96E01" w:rsidRPr="00B96E01" w:rsidRDefault="00B96E01" w:rsidP="00B96E01">
      <w:pPr>
        <w:bidi/>
        <w:jc w:val="both"/>
        <w:rPr>
          <w:rFonts w:cs="David" w:hint="cs"/>
          <w:rtl/>
        </w:rPr>
      </w:pPr>
    </w:p>
    <w:p w14:paraId="255582F2" w14:textId="77777777" w:rsidR="00B96E01" w:rsidRPr="00B96E01" w:rsidRDefault="00B96E01" w:rsidP="00B96E01">
      <w:pPr>
        <w:bidi/>
        <w:jc w:val="both"/>
        <w:rPr>
          <w:rFonts w:cs="David" w:hint="cs"/>
          <w:rtl/>
        </w:rPr>
      </w:pPr>
      <w:r w:rsidRPr="00B96E01">
        <w:rPr>
          <w:rFonts w:cs="David" w:hint="cs"/>
          <w:u w:val="single"/>
          <w:rtl/>
        </w:rPr>
        <w:t>דוד טל:</w:t>
      </w:r>
    </w:p>
    <w:p w14:paraId="5C8D5222" w14:textId="77777777" w:rsidR="00B96E01" w:rsidRPr="00B96E01" w:rsidRDefault="00B96E01" w:rsidP="00B96E01">
      <w:pPr>
        <w:bidi/>
        <w:jc w:val="both"/>
        <w:rPr>
          <w:rFonts w:cs="David" w:hint="cs"/>
          <w:rtl/>
        </w:rPr>
      </w:pPr>
    </w:p>
    <w:p w14:paraId="3494C27C" w14:textId="77777777" w:rsidR="00B96E01" w:rsidRPr="00B96E01" w:rsidRDefault="00B96E01" w:rsidP="00B96E01">
      <w:pPr>
        <w:bidi/>
        <w:jc w:val="both"/>
        <w:rPr>
          <w:rFonts w:cs="David" w:hint="cs"/>
          <w:rtl/>
        </w:rPr>
      </w:pPr>
      <w:r w:rsidRPr="00B96E01">
        <w:rPr>
          <w:rFonts w:cs="David" w:hint="cs"/>
          <w:rtl/>
        </w:rPr>
        <w:tab/>
        <w:t xml:space="preserve"> אני יודע מה השקפת עולמך לגבי חברי הכנסת.  </w:t>
      </w:r>
    </w:p>
    <w:p w14:paraId="49F5EA9C" w14:textId="77777777" w:rsidR="00B96E01" w:rsidRPr="00B96E01" w:rsidRDefault="00B96E01" w:rsidP="00B96E01">
      <w:pPr>
        <w:bidi/>
        <w:jc w:val="both"/>
        <w:rPr>
          <w:rFonts w:cs="David" w:hint="cs"/>
          <w:rtl/>
        </w:rPr>
      </w:pPr>
    </w:p>
    <w:p w14:paraId="7A363B29" w14:textId="77777777" w:rsidR="00B96E01" w:rsidRPr="00B96E01" w:rsidRDefault="00B96E01" w:rsidP="00B96E01">
      <w:pPr>
        <w:bidi/>
        <w:jc w:val="both"/>
        <w:rPr>
          <w:rFonts w:cs="David" w:hint="cs"/>
          <w:rtl/>
        </w:rPr>
      </w:pPr>
      <w:r w:rsidRPr="00B96E01">
        <w:rPr>
          <w:rFonts w:cs="David" w:hint="cs"/>
          <w:u w:val="single"/>
          <w:rtl/>
        </w:rPr>
        <w:t>אורי אריאל:</w:t>
      </w:r>
    </w:p>
    <w:p w14:paraId="0D888198" w14:textId="77777777" w:rsidR="00B96E01" w:rsidRPr="00B96E01" w:rsidRDefault="00B96E01" w:rsidP="00B96E01">
      <w:pPr>
        <w:bidi/>
        <w:jc w:val="both"/>
        <w:rPr>
          <w:rFonts w:cs="David" w:hint="cs"/>
          <w:rtl/>
        </w:rPr>
      </w:pPr>
    </w:p>
    <w:p w14:paraId="48E054B2" w14:textId="77777777" w:rsidR="00B96E01" w:rsidRPr="00B96E01" w:rsidRDefault="00B96E01" w:rsidP="00B96E01">
      <w:pPr>
        <w:bidi/>
        <w:jc w:val="both"/>
        <w:rPr>
          <w:rFonts w:cs="David" w:hint="cs"/>
          <w:rtl/>
        </w:rPr>
      </w:pPr>
      <w:r w:rsidRPr="00B96E01">
        <w:rPr>
          <w:rFonts w:cs="David" w:hint="cs"/>
          <w:rtl/>
        </w:rPr>
        <w:tab/>
        <w:t xml:space="preserve">אני מסכים שצריכה להיות הלימה ולכן אני מציע שיושב ראש הוועדה יפנה למזכיר הממשלה ויפנה את תשומת ליבו שבעניין הזה דעתנו שונה ושגם השרים הם בני אדם, אני מסכים לדברי היושב ראש. מי שימנע דברים שהציבור לא יכול לעמוד בהם ושרים הם ציבור - - - </w:t>
      </w:r>
    </w:p>
    <w:p w14:paraId="611E1E82" w14:textId="77777777" w:rsidR="00B96E01" w:rsidRPr="00B96E01" w:rsidRDefault="00B96E01" w:rsidP="00B96E01">
      <w:pPr>
        <w:bidi/>
        <w:jc w:val="both"/>
        <w:rPr>
          <w:rFonts w:cs="David" w:hint="cs"/>
          <w:rtl/>
        </w:rPr>
      </w:pPr>
    </w:p>
    <w:p w14:paraId="5B854601" w14:textId="77777777" w:rsidR="00B96E01" w:rsidRPr="00B96E01" w:rsidRDefault="00B96E01" w:rsidP="00B96E01">
      <w:pPr>
        <w:bidi/>
        <w:jc w:val="both"/>
        <w:rPr>
          <w:rFonts w:cs="David" w:hint="cs"/>
          <w:rtl/>
        </w:rPr>
      </w:pPr>
      <w:r w:rsidRPr="00B96E01">
        <w:rPr>
          <w:rFonts w:cs="David" w:hint="cs"/>
          <w:u w:val="single"/>
          <w:rtl/>
        </w:rPr>
        <w:t>דוד טל:</w:t>
      </w:r>
    </w:p>
    <w:p w14:paraId="22DB79F8" w14:textId="77777777" w:rsidR="00B96E01" w:rsidRPr="00B96E01" w:rsidRDefault="00B96E01" w:rsidP="00B96E01">
      <w:pPr>
        <w:bidi/>
        <w:jc w:val="both"/>
        <w:rPr>
          <w:rFonts w:cs="David" w:hint="cs"/>
          <w:rtl/>
        </w:rPr>
      </w:pPr>
    </w:p>
    <w:p w14:paraId="58E2DE42" w14:textId="77777777" w:rsidR="00B96E01" w:rsidRPr="00B96E01" w:rsidRDefault="00B96E01" w:rsidP="00B96E01">
      <w:pPr>
        <w:bidi/>
        <w:jc w:val="both"/>
        <w:rPr>
          <w:rFonts w:cs="David" w:hint="cs"/>
          <w:rtl/>
        </w:rPr>
      </w:pPr>
      <w:r w:rsidRPr="00B96E01">
        <w:rPr>
          <w:rFonts w:cs="David" w:hint="cs"/>
          <w:rtl/>
        </w:rPr>
        <w:tab/>
        <w:t xml:space="preserve"> בם בני אדם, הם לא מלאכים. </w:t>
      </w:r>
    </w:p>
    <w:p w14:paraId="1275688A" w14:textId="77777777" w:rsidR="00B96E01" w:rsidRPr="00B96E01" w:rsidRDefault="00B96E01" w:rsidP="00B96E01">
      <w:pPr>
        <w:bidi/>
        <w:jc w:val="both"/>
        <w:rPr>
          <w:rFonts w:cs="David" w:hint="cs"/>
          <w:rtl/>
        </w:rPr>
      </w:pPr>
    </w:p>
    <w:p w14:paraId="3D383273" w14:textId="77777777" w:rsidR="00B96E01" w:rsidRPr="00B96E01" w:rsidRDefault="00B96E01" w:rsidP="00B96E01">
      <w:pPr>
        <w:bidi/>
        <w:jc w:val="both"/>
        <w:rPr>
          <w:rFonts w:cs="David" w:hint="cs"/>
          <w:u w:val="single"/>
          <w:rtl/>
        </w:rPr>
      </w:pPr>
    </w:p>
    <w:p w14:paraId="2FF44816" w14:textId="77777777" w:rsidR="00B96E01" w:rsidRPr="00B96E01" w:rsidRDefault="00B96E01" w:rsidP="00B96E01">
      <w:pPr>
        <w:bidi/>
        <w:jc w:val="both"/>
        <w:rPr>
          <w:rFonts w:cs="David" w:hint="cs"/>
          <w:u w:val="single"/>
          <w:rtl/>
        </w:rPr>
      </w:pPr>
    </w:p>
    <w:p w14:paraId="497E3375" w14:textId="77777777" w:rsidR="00B96E01" w:rsidRPr="00B96E01" w:rsidRDefault="00B96E01" w:rsidP="00B96E01">
      <w:pPr>
        <w:bidi/>
        <w:jc w:val="both"/>
        <w:rPr>
          <w:rFonts w:cs="David"/>
          <w:rtl/>
        </w:rPr>
      </w:pPr>
      <w:r w:rsidRPr="00B96E01">
        <w:rPr>
          <w:rFonts w:cs="David"/>
          <w:u w:val="single"/>
          <w:rtl/>
        </w:rPr>
        <w:br w:type="page"/>
      </w:r>
      <w:r w:rsidRPr="00B96E01">
        <w:rPr>
          <w:rFonts w:cs="David" w:hint="eastAsia"/>
          <w:u w:val="single"/>
          <w:rtl/>
        </w:rPr>
        <w:t>אורי</w:t>
      </w:r>
      <w:r w:rsidRPr="00B96E01">
        <w:rPr>
          <w:rFonts w:cs="David"/>
          <w:u w:val="single"/>
          <w:rtl/>
        </w:rPr>
        <w:t xml:space="preserve"> אריאל:</w:t>
      </w:r>
    </w:p>
    <w:p w14:paraId="0988E394" w14:textId="77777777" w:rsidR="00B96E01" w:rsidRPr="00B96E01" w:rsidRDefault="00B96E01" w:rsidP="00B96E01">
      <w:pPr>
        <w:bidi/>
        <w:jc w:val="both"/>
        <w:rPr>
          <w:rFonts w:cs="David"/>
          <w:rtl/>
        </w:rPr>
      </w:pPr>
    </w:p>
    <w:p w14:paraId="638F5099" w14:textId="77777777" w:rsidR="00B96E01" w:rsidRPr="00B96E01" w:rsidRDefault="00B96E01" w:rsidP="00B96E01">
      <w:pPr>
        <w:bidi/>
        <w:jc w:val="both"/>
        <w:rPr>
          <w:rFonts w:cs="David" w:hint="cs"/>
          <w:rtl/>
        </w:rPr>
      </w:pPr>
      <w:r w:rsidRPr="00B96E01">
        <w:rPr>
          <w:rFonts w:cs="David"/>
          <w:rtl/>
        </w:rPr>
        <w:tab/>
      </w:r>
      <w:r w:rsidRPr="00B96E01">
        <w:rPr>
          <w:rFonts w:cs="David" w:hint="cs"/>
          <w:rtl/>
        </w:rPr>
        <w:t xml:space="preserve">נכון, הם אנשים. אז יהיה כתוב שאסור, אז אתם באמת חושבים שאני כשר, נניח שבני יש לו בעיה יוצאת דופן, או לאפשר לי דרך פתוחה שאני צריך אישור ועדת אתיקה ואני צריך כללים ודיווחים ועמותה מיוחדת </w:t>
      </w:r>
      <w:proofErr w:type="spellStart"/>
      <w:r w:rsidRPr="00B96E01">
        <w:rPr>
          <w:rFonts w:cs="David" w:hint="cs"/>
          <w:rtl/>
        </w:rPr>
        <w:t>והכל</w:t>
      </w:r>
      <w:proofErr w:type="spellEnd"/>
      <w:r w:rsidRPr="00B96E01">
        <w:rPr>
          <w:rFonts w:cs="David" w:hint="cs"/>
          <w:rtl/>
        </w:rPr>
        <w:t xml:space="preserve">. בסדר. אני מייד אלך, אגייס 2 מיליון שקל, אשלח את הבת שלי לניתוח דחוף ואציל אותה. </w:t>
      </w:r>
    </w:p>
    <w:p w14:paraId="0C13E164" w14:textId="77777777" w:rsidR="00B96E01" w:rsidRPr="00B96E01" w:rsidRDefault="00B96E01" w:rsidP="00B96E01">
      <w:pPr>
        <w:bidi/>
        <w:jc w:val="both"/>
        <w:rPr>
          <w:rFonts w:cs="David" w:hint="cs"/>
          <w:rtl/>
        </w:rPr>
      </w:pPr>
    </w:p>
    <w:p w14:paraId="71BA6AB4" w14:textId="77777777" w:rsidR="00B96E01" w:rsidRPr="00B96E01" w:rsidRDefault="00B96E01" w:rsidP="00B96E01">
      <w:pPr>
        <w:bidi/>
        <w:jc w:val="both"/>
        <w:rPr>
          <w:rFonts w:cs="David" w:hint="cs"/>
          <w:rtl/>
        </w:rPr>
      </w:pPr>
      <w:r w:rsidRPr="00B96E01">
        <w:rPr>
          <w:rFonts w:cs="David" w:hint="cs"/>
          <w:u w:val="single"/>
          <w:rtl/>
        </w:rPr>
        <w:t xml:space="preserve">נורית </w:t>
      </w:r>
      <w:proofErr w:type="spellStart"/>
      <w:r w:rsidRPr="00B96E01">
        <w:rPr>
          <w:rFonts w:cs="David" w:hint="cs"/>
          <w:u w:val="single"/>
          <w:rtl/>
        </w:rPr>
        <w:t>אלשטיין</w:t>
      </w:r>
      <w:proofErr w:type="spellEnd"/>
      <w:r w:rsidRPr="00B96E01">
        <w:rPr>
          <w:rFonts w:cs="David" w:hint="cs"/>
          <w:u w:val="single"/>
          <w:rtl/>
        </w:rPr>
        <w:t>:</w:t>
      </w:r>
    </w:p>
    <w:p w14:paraId="179C7022" w14:textId="77777777" w:rsidR="00B96E01" w:rsidRPr="00B96E01" w:rsidRDefault="00B96E01" w:rsidP="00B96E01">
      <w:pPr>
        <w:bidi/>
        <w:jc w:val="both"/>
        <w:rPr>
          <w:rFonts w:cs="David" w:hint="cs"/>
          <w:rtl/>
        </w:rPr>
      </w:pPr>
    </w:p>
    <w:p w14:paraId="67867BD3" w14:textId="77777777" w:rsidR="00B96E01" w:rsidRPr="00B96E01" w:rsidRDefault="00B96E01" w:rsidP="00B96E01">
      <w:pPr>
        <w:bidi/>
        <w:jc w:val="both"/>
        <w:rPr>
          <w:rFonts w:cs="David" w:hint="cs"/>
          <w:rtl/>
        </w:rPr>
      </w:pPr>
      <w:r w:rsidRPr="00B96E01">
        <w:rPr>
          <w:rFonts w:cs="David" w:hint="cs"/>
          <w:rtl/>
        </w:rPr>
        <w:tab/>
        <w:t xml:space="preserve"> אמרנו שעם הוצאות רפואיות אין בעיה.</w:t>
      </w:r>
    </w:p>
    <w:p w14:paraId="2D4945B0" w14:textId="77777777" w:rsidR="00B96E01" w:rsidRPr="00B96E01" w:rsidRDefault="00B96E01" w:rsidP="00B96E01">
      <w:pPr>
        <w:bidi/>
        <w:jc w:val="both"/>
        <w:rPr>
          <w:rFonts w:cs="David" w:hint="cs"/>
          <w:rtl/>
        </w:rPr>
      </w:pPr>
    </w:p>
    <w:p w14:paraId="6F034A53" w14:textId="77777777" w:rsidR="00B96E01" w:rsidRPr="00B96E01" w:rsidRDefault="00B96E01" w:rsidP="00B96E01">
      <w:pPr>
        <w:bidi/>
        <w:jc w:val="both"/>
        <w:rPr>
          <w:rFonts w:cs="David" w:hint="cs"/>
          <w:rtl/>
        </w:rPr>
      </w:pPr>
      <w:r w:rsidRPr="00B96E01">
        <w:rPr>
          <w:rFonts w:cs="David" w:hint="cs"/>
          <w:u w:val="single"/>
          <w:rtl/>
        </w:rPr>
        <w:t>אורי אריאל:</w:t>
      </w:r>
    </w:p>
    <w:p w14:paraId="6C4746BD" w14:textId="77777777" w:rsidR="00B96E01" w:rsidRPr="00B96E01" w:rsidRDefault="00B96E01" w:rsidP="00B96E01">
      <w:pPr>
        <w:bidi/>
        <w:jc w:val="both"/>
        <w:rPr>
          <w:rFonts w:cs="David" w:hint="cs"/>
          <w:rtl/>
        </w:rPr>
      </w:pPr>
    </w:p>
    <w:p w14:paraId="0571B2C8" w14:textId="77777777" w:rsidR="00B96E01" w:rsidRPr="00B96E01" w:rsidRDefault="00B96E01" w:rsidP="00B96E01">
      <w:pPr>
        <w:bidi/>
        <w:jc w:val="both"/>
        <w:rPr>
          <w:rFonts w:cs="David" w:hint="cs"/>
          <w:rtl/>
        </w:rPr>
      </w:pPr>
      <w:r w:rsidRPr="00B96E01">
        <w:rPr>
          <w:rFonts w:cs="David" w:hint="cs"/>
          <w:rtl/>
        </w:rPr>
        <w:tab/>
        <w:t xml:space="preserve">אז </w:t>
      </w:r>
      <w:proofErr w:type="spellStart"/>
      <w:r w:rsidRPr="00B96E01">
        <w:rPr>
          <w:rFonts w:cs="David" w:hint="cs"/>
          <w:rtl/>
        </w:rPr>
        <w:t>חפציבה</w:t>
      </w:r>
      <w:proofErr w:type="spellEnd"/>
      <w:r w:rsidRPr="00B96E01">
        <w:rPr>
          <w:rFonts w:cs="David" w:hint="cs"/>
          <w:rtl/>
        </w:rPr>
        <w:t xml:space="preserve">, משהו אנושי אחר, לא רפואי. אני אומר לכם עלי, אני לא אישן כל הלילה, ארוץ ואגייס 2 מיליון שקל כדי להציל אותה. ככה אני מבין את זה, להציל אותה, גם כשזה משהו אנושי ולא רפואי. מה אתם עושים? אתם מחייבים אותי לעשות את זה במחשכים. למה? תשימו את זה על השולחן, כולל השרים. ראיתי חברי כנסת שיודעים להניע תקציבים משמעותיים לכל מיני מטרות חשובות לכן לא הייתי עושה את ההבדל. אבל כל דבר אנושי, שוועדת האתיקה תאשר. </w:t>
      </w:r>
    </w:p>
    <w:p w14:paraId="75E44858" w14:textId="77777777" w:rsidR="00B96E01" w:rsidRPr="00B96E01" w:rsidRDefault="00B96E01" w:rsidP="00B96E01">
      <w:pPr>
        <w:bidi/>
        <w:jc w:val="both"/>
        <w:rPr>
          <w:rFonts w:cs="David" w:hint="cs"/>
          <w:rtl/>
        </w:rPr>
      </w:pPr>
    </w:p>
    <w:p w14:paraId="51B83FD2" w14:textId="77777777" w:rsidR="00B96E01" w:rsidRPr="00B96E01" w:rsidRDefault="00B96E01" w:rsidP="00B96E01">
      <w:pPr>
        <w:bidi/>
        <w:jc w:val="both"/>
        <w:rPr>
          <w:rFonts w:cs="David" w:hint="cs"/>
          <w:rtl/>
        </w:rPr>
      </w:pPr>
      <w:r w:rsidRPr="00B96E01">
        <w:rPr>
          <w:rFonts w:cs="David" w:hint="cs"/>
          <w:u w:val="single"/>
          <w:rtl/>
        </w:rPr>
        <w:t xml:space="preserve">נורית </w:t>
      </w:r>
      <w:proofErr w:type="spellStart"/>
      <w:r w:rsidRPr="00B96E01">
        <w:rPr>
          <w:rFonts w:cs="David" w:hint="cs"/>
          <w:u w:val="single"/>
          <w:rtl/>
        </w:rPr>
        <w:t>אלשטיין</w:t>
      </w:r>
      <w:proofErr w:type="spellEnd"/>
      <w:r w:rsidRPr="00B96E01">
        <w:rPr>
          <w:rFonts w:cs="David" w:hint="cs"/>
          <w:u w:val="single"/>
          <w:rtl/>
        </w:rPr>
        <w:t>:</w:t>
      </w:r>
    </w:p>
    <w:p w14:paraId="24752BD7" w14:textId="77777777" w:rsidR="00B96E01" w:rsidRPr="00B96E01" w:rsidRDefault="00B96E01" w:rsidP="00B96E01">
      <w:pPr>
        <w:bidi/>
        <w:jc w:val="both"/>
        <w:rPr>
          <w:rFonts w:cs="David" w:hint="cs"/>
          <w:rtl/>
        </w:rPr>
      </w:pPr>
    </w:p>
    <w:p w14:paraId="3E1F94B2" w14:textId="77777777" w:rsidR="00B96E01" w:rsidRPr="00B96E01" w:rsidRDefault="00B96E01" w:rsidP="00B96E01">
      <w:pPr>
        <w:bidi/>
        <w:jc w:val="both"/>
        <w:rPr>
          <w:rFonts w:cs="David" w:hint="cs"/>
          <w:rtl/>
        </w:rPr>
      </w:pPr>
      <w:r w:rsidRPr="00B96E01">
        <w:rPr>
          <w:rFonts w:cs="David" w:hint="cs"/>
          <w:rtl/>
        </w:rPr>
        <w:tab/>
        <w:t xml:space="preserve">אני יכולה לתאר לעצמי טעם </w:t>
      </w:r>
      <w:proofErr w:type="spellStart"/>
      <w:r w:rsidRPr="00B96E01">
        <w:rPr>
          <w:rFonts w:cs="David" w:hint="cs"/>
          <w:rtl/>
        </w:rPr>
        <w:t>רציונלי</w:t>
      </w:r>
      <w:proofErr w:type="spellEnd"/>
      <w:r w:rsidRPr="00B96E01">
        <w:rPr>
          <w:rFonts w:cs="David" w:hint="cs"/>
          <w:rtl/>
        </w:rPr>
        <w:t xml:space="preserve"> באבחנה בין שר לבין ח"כ דווקא בהקשר הזה. אני חושבת דווקא שאי הרחבת השורה לגבי שר היא מאוד רלוונטית, אני רק לא חושבת שזה בדיוק הדיון כאן אצלנו, מה שלא כן לגבי ח"כ. אני כן חושבת שלגבי חברי כנסת אין מניעה אמיתית אם יש אישור של ועדת האתיקה לדון בזה והאבחנה בין שר לבין חבר כנסת יכולה להיות דווקא רלוונטית בהקשר הזה. אני גם לא חושבת שצריך לפנות למזכיר הממשלה. </w:t>
      </w:r>
    </w:p>
    <w:p w14:paraId="5C985657" w14:textId="77777777" w:rsidR="00B96E01" w:rsidRPr="00B96E01" w:rsidRDefault="00B96E01" w:rsidP="00B96E01">
      <w:pPr>
        <w:bidi/>
        <w:jc w:val="both"/>
        <w:rPr>
          <w:rFonts w:cs="David" w:hint="cs"/>
          <w:rtl/>
        </w:rPr>
      </w:pPr>
    </w:p>
    <w:p w14:paraId="5B35341A" w14:textId="77777777" w:rsidR="00B96E01" w:rsidRPr="00B96E01" w:rsidRDefault="00B96E01" w:rsidP="00B96E01">
      <w:pPr>
        <w:bidi/>
        <w:jc w:val="both"/>
        <w:rPr>
          <w:rFonts w:cs="David" w:hint="cs"/>
          <w:rtl/>
        </w:rPr>
      </w:pPr>
      <w:r w:rsidRPr="00B96E01">
        <w:rPr>
          <w:rFonts w:cs="David" w:hint="cs"/>
          <w:u w:val="single"/>
          <w:rtl/>
        </w:rPr>
        <w:t>דוד טל:</w:t>
      </w:r>
    </w:p>
    <w:p w14:paraId="231CA3E3" w14:textId="77777777" w:rsidR="00B96E01" w:rsidRPr="00B96E01" w:rsidRDefault="00B96E01" w:rsidP="00B96E01">
      <w:pPr>
        <w:bidi/>
        <w:jc w:val="both"/>
        <w:rPr>
          <w:rFonts w:cs="David" w:hint="cs"/>
          <w:rtl/>
        </w:rPr>
      </w:pPr>
    </w:p>
    <w:p w14:paraId="1CC7F829" w14:textId="77777777" w:rsidR="00B96E01" w:rsidRPr="00B96E01" w:rsidRDefault="00B96E01" w:rsidP="00B96E01">
      <w:pPr>
        <w:bidi/>
        <w:jc w:val="both"/>
        <w:rPr>
          <w:rFonts w:cs="David" w:hint="cs"/>
          <w:rtl/>
        </w:rPr>
      </w:pPr>
      <w:r w:rsidRPr="00B96E01">
        <w:rPr>
          <w:rFonts w:cs="David" w:hint="cs"/>
          <w:rtl/>
        </w:rPr>
        <w:tab/>
        <w:t xml:space="preserve"> זו החלטה שיכולה להישאר פה. </w:t>
      </w:r>
    </w:p>
    <w:p w14:paraId="3E87F551" w14:textId="77777777" w:rsidR="00B96E01" w:rsidRPr="00B96E01" w:rsidRDefault="00B96E01" w:rsidP="00B96E01">
      <w:pPr>
        <w:bidi/>
        <w:jc w:val="both"/>
        <w:rPr>
          <w:rFonts w:cs="David" w:hint="cs"/>
          <w:rtl/>
        </w:rPr>
      </w:pPr>
    </w:p>
    <w:p w14:paraId="00DAF5A7" w14:textId="77777777" w:rsidR="00B96E01" w:rsidRPr="00B96E01" w:rsidRDefault="00B96E01" w:rsidP="00B96E01">
      <w:pPr>
        <w:bidi/>
        <w:jc w:val="both"/>
        <w:rPr>
          <w:rFonts w:cs="David" w:hint="cs"/>
          <w:rtl/>
        </w:rPr>
      </w:pPr>
      <w:r w:rsidRPr="00B96E01">
        <w:rPr>
          <w:rFonts w:cs="David" w:hint="cs"/>
          <w:u w:val="single"/>
          <w:rtl/>
        </w:rPr>
        <w:t xml:space="preserve">נורית </w:t>
      </w:r>
      <w:proofErr w:type="spellStart"/>
      <w:r w:rsidRPr="00B96E01">
        <w:rPr>
          <w:rFonts w:cs="David" w:hint="cs"/>
          <w:u w:val="single"/>
          <w:rtl/>
        </w:rPr>
        <w:t>אלשטיין</w:t>
      </w:r>
      <w:proofErr w:type="spellEnd"/>
      <w:r w:rsidRPr="00B96E01">
        <w:rPr>
          <w:rFonts w:cs="David" w:hint="cs"/>
          <w:u w:val="single"/>
          <w:rtl/>
        </w:rPr>
        <w:t>:</w:t>
      </w:r>
    </w:p>
    <w:p w14:paraId="6B0EB73F" w14:textId="77777777" w:rsidR="00B96E01" w:rsidRPr="00B96E01" w:rsidRDefault="00B96E01" w:rsidP="00B96E01">
      <w:pPr>
        <w:bidi/>
        <w:jc w:val="both"/>
        <w:rPr>
          <w:rFonts w:cs="David" w:hint="cs"/>
          <w:rtl/>
        </w:rPr>
      </w:pPr>
    </w:p>
    <w:p w14:paraId="2E98D2D7" w14:textId="77777777" w:rsidR="00B96E01" w:rsidRPr="00B96E01" w:rsidRDefault="00B96E01" w:rsidP="00B96E01">
      <w:pPr>
        <w:bidi/>
        <w:jc w:val="both"/>
        <w:rPr>
          <w:rFonts w:cs="David" w:hint="cs"/>
          <w:rtl/>
        </w:rPr>
      </w:pPr>
      <w:r w:rsidRPr="00B96E01">
        <w:rPr>
          <w:rFonts w:cs="David" w:hint="cs"/>
          <w:rtl/>
        </w:rPr>
        <w:tab/>
        <w:t xml:space="preserve"> ברור. </w:t>
      </w:r>
    </w:p>
    <w:p w14:paraId="37DD5726" w14:textId="77777777" w:rsidR="00B96E01" w:rsidRPr="00B96E01" w:rsidRDefault="00B96E01" w:rsidP="00B96E01">
      <w:pPr>
        <w:bidi/>
        <w:jc w:val="both"/>
        <w:rPr>
          <w:rFonts w:cs="David" w:hint="cs"/>
          <w:rtl/>
        </w:rPr>
      </w:pPr>
    </w:p>
    <w:p w14:paraId="41652CDD"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6176EEE1" w14:textId="77777777" w:rsidR="00B96E01" w:rsidRPr="00B96E01" w:rsidRDefault="00B96E01" w:rsidP="00B96E01">
      <w:pPr>
        <w:bidi/>
        <w:jc w:val="both"/>
        <w:rPr>
          <w:rFonts w:cs="David" w:hint="cs"/>
          <w:u w:val="single"/>
          <w:rtl/>
        </w:rPr>
      </w:pPr>
    </w:p>
    <w:p w14:paraId="2AB70A5A" w14:textId="77777777" w:rsidR="00B96E01" w:rsidRPr="00B96E01" w:rsidRDefault="00B96E01" w:rsidP="00B96E01">
      <w:pPr>
        <w:bidi/>
        <w:jc w:val="both"/>
        <w:rPr>
          <w:rFonts w:cs="David" w:hint="cs"/>
          <w:rtl/>
        </w:rPr>
      </w:pPr>
      <w:r w:rsidRPr="00B96E01">
        <w:rPr>
          <w:rFonts w:cs="David" w:hint="cs"/>
          <w:rtl/>
        </w:rPr>
        <w:tab/>
        <w:t xml:space="preserve"> אמרתי את שלי, אני חושב שאנחנו צריכים לעסוק בנושא חברי כנסת ולא בנושא חברי הממשלה. </w:t>
      </w:r>
    </w:p>
    <w:p w14:paraId="4B14E5A7" w14:textId="77777777" w:rsidR="00B96E01" w:rsidRPr="00B96E01" w:rsidRDefault="00B96E01" w:rsidP="00B96E01">
      <w:pPr>
        <w:bidi/>
        <w:jc w:val="both"/>
        <w:rPr>
          <w:rFonts w:cs="David" w:hint="cs"/>
          <w:rtl/>
        </w:rPr>
      </w:pPr>
    </w:p>
    <w:p w14:paraId="7BBB1207" w14:textId="77777777" w:rsidR="00B96E01" w:rsidRPr="00B96E01" w:rsidRDefault="00B96E01" w:rsidP="00B96E01">
      <w:pPr>
        <w:bidi/>
        <w:jc w:val="both"/>
        <w:rPr>
          <w:rFonts w:cs="David" w:hint="cs"/>
          <w:rtl/>
        </w:rPr>
      </w:pPr>
      <w:r w:rsidRPr="00B96E01">
        <w:rPr>
          <w:rFonts w:cs="David" w:hint="cs"/>
          <w:u w:val="single"/>
          <w:rtl/>
        </w:rPr>
        <w:t>דוד טל:</w:t>
      </w:r>
    </w:p>
    <w:p w14:paraId="52AF98FE" w14:textId="77777777" w:rsidR="00B96E01" w:rsidRPr="00B96E01" w:rsidRDefault="00B96E01" w:rsidP="00B96E01">
      <w:pPr>
        <w:bidi/>
        <w:jc w:val="both"/>
        <w:rPr>
          <w:rFonts w:cs="David" w:hint="cs"/>
          <w:rtl/>
        </w:rPr>
      </w:pPr>
    </w:p>
    <w:p w14:paraId="358D2B41" w14:textId="77777777" w:rsidR="00B96E01" w:rsidRPr="00B96E01" w:rsidRDefault="00B96E01" w:rsidP="00B96E01">
      <w:pPr>
        <w:bidi/>
        <w:jc w:val="both"/>
        <w:rPr>
          <w:rFonts w:cs="David" w:hint="cs"/>
          <w:rtl/>
        </w:rPr>
      </w:pPr>
      <w:r w:rsidRPr="00B96E01">
        <w:rPr>
          <w:rFonts w:cs="David" w:hint="cs"/>
          <w:rtl/>
        </w:rPr>
        <w:tab/>
        <w:t xml:space="preserve"> בזה כולנו מסכימים. </w:t>
      </w:r>
    </w:p>
    <w:p w14:paraId="03C1346F" w14:textId="77777777" w:rsidR="00B96E01" w:rsidRPr="00B96E01" w:rsidRDefault="00B96E01" w:rsidP="00B96E01">
      <w:pPr>
        <w:bidi/>
        <w:jc w:val="both"/>
        <w:rPr>
          <w:rFonts w:cs="David" w:hint="cs"/>
          <w:rtl/>
        </w:rPr>
      </w:pPr>
    </w:p>
    <w:p w14:paraId="2605354E"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30DAC6E8" w14:textId="77777777" w:rsidR="00B96E01" w:rsidRPr="00B96E01" w:rsidRDefault="00B96E01" w:rsidP="00B96E01">
      <w:pPr>
        <w:bidi/>
        <w:jc w:val="both"/>
        <w:rPr>
          <w:rFonts w:cs="David" w:hint="cs"/>
          <w:u w:val="single"/>
          <w:rtl/>
        </w:rPr>
      </w:pPr>
    </w:p>
    <w:p w14:paraId="540D7664" w14:textId="77777777" w:rsidR="00B96E01" w:rsidRPr="00B96E01" w:rsidRDefault="00B96E01" w:rsidP="00B96E01">
      <w:pPr>
        <w:bidi/>
        <w:jc w:val="both"/>
        <w:rPr>
          <w:rFonts w:cs="David" w:hint="cs"/>
          <w:rtl/>
        </w:rPr>
      </w:pPr>
      <w:r w:rsidRPr="00B96E01">
        <w:rPr>
          <w:rFonts w:cs="David" w:hint="cs"/>
          <w:rtl/>
        </w:rPr>
        <w:tab/>
        <w:t xml:space="preserve"> יש לממשלה עכשיו קוד אתי. למשל כתוב ששר צריך להשעות את עצמו אם יש חשדות נגדו. אז בוא נראה את זה קורה, שהיא תעסוק בדברים שלה ואנחנו בשלנו, כל עוד אנחנו כאן. </w:t>
      </w:r>
    </w:p>
    <w:p w14:paraId="2383B871" w14:textId="77777777" w:rsidR="00B96E01" w:rsidRPr="00B96E01" w:rsidRDefault="00B96E01" w:rsidP="00B96E01">
      <w:pPr>
        <w:bidi/>
        <w:jc w:val="both"/>
        <w:rPr>
          <w:rFonts w:cs="David" w:hint="cs"/>
          <w:rtl/>
        </w:rPr>
      </w:pPr>
    </w:p>
    <w:p w14:paraId="0F477FED" w14:textId="77777777" w:rsidR="00B96E01" w:rsidRPr="00B96E01" w:rsidRDefault="00B96E01" w:rsidP="00B96E01">
      <w:pPr>
        <w:bidi/>
        <w:jc w:val="both"/>
        <w:rPr>
          <w:rFonts w:cs="David" w:hint="cs"/>
          <w:rtl/>
        </w:rPr>
      </w:pPr>
      <w:r w:rsidRPr="00B96E01">
        <w:rPr>
          <w:rFonts w:cs="David" w:hint="cs"/>
          <w:u w:val="single"/>
          <w:rtl/>
        </w:rPr>
        <w:t>היו"ר דוד טל:</w:t>
      </w:r>
    </w:p>
    <w:p w14:paraId="45035567" w14:textId="77777777" w:rsidR="00B96E01" w:rsidRPr="00B96E01" w:rsidRDefault="00B96E01" w:rsidP="00B96E01">
      <w:pPr>
        <w:bidi/>
        <w:jc w:val="both"/>
        <w:rPr>
          <w:rFonts w:cs="David" w:hint="cs"/>
          <w:rtl/>
        </w:rPr>
      </w:pPr>
    </w:p>
    <w:p w14:paraId="2BF03400" w14:textId="77777777" w:rsidR="00B96E01" w:rsidRPr="00B96E01" w:rsidRDefault="00B96E01" w:rsidP="00B96E01">
      <w:pPr>
        <w:bidi/>
        <w:jc w:val="both"/>
        <w:rPr>
          <w:rFonts w:cs="David" w:hint="cs"/>
          <w:rtl/>
        </w:rPr>
      </w:pPr>
      <w:r w:rsidRPr="00B96E01">
        <w:rPr>
          <w:rFonts w:cs="David" w:hint="cs"/>
          <w:rtl/>
        </w:rPr>
        <w:tab/>
        <w:t xml:space="preserve">לגבי הדוגמא שנתת </w:t>
      </w:r>
      <w:proofErr w:type="spellStart"/>
      <w:r w:rsidRPr="00B96E01">
        <w:rPr>
          <w:rFonts w:cs="David" w:hint="cs"/>
          <w:rtl/>
        </w:rPr>
        <w:t>חפציבה</w:t>
      </w:r>
      <w:proofErr w:type="spellEnd"/>
      <w:r w:rsidRPr="00B96E01">
        <w:rPr>
          <w:rFonts w:cs="David" w:hint="cs"/>
          <w:rtl/>
        </w:rPr>
        <w:t xml:space="preserve">, הבן שלך רכש </w:t>
      </w:r>
      <w:proofErr w:type="spellStart"/>
      <w:r w:rsidRPr="00B96E01">
        <w:rPr>
          <w:rFonts w:cs="David" w:hint="cs"/>
          <w:rtl/>
        </w:rPr>
        <w:t>בחפציבה</w:t>
      </w:r>
      <w:proofErr w:type="spellEnd"/>
      <w:r w:rsidRPr="00B96E01">
        <w:rPr>
          <w:rFonts w:cs="David" w:hint="cs"/>
          <w:rtl/>
        </w:rPr>
        <w:t xml:space="preserve"> - - - </w:t>
      </w:r>
    </w:p>
    <w:p w14:paraId="3907A6D6" w14:textId="77777777" w:rsidR="00B96E01" w:rsidRPr="00B96E01" w:rsidRDefault="00B96E01" w:rsidP="00B96E01">
      <w:pPr>
        <w:bidi/>
        <w:jc w:val="both"/>
        <w:rPr>
          <w:rFonts w:cs="David" w:hint="cs"/>
          <w:rtl/>
        </w:rPr>
      </w:pPr>
    </w:p>
    <w:p w14:paraId="75983A7A"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6C08593F" w14:textId="77777777" w:rsidR="00B96E01" w:rsidRPr="00B96E01" w:rsidRDefault="00B96E01" w:rsidP="00B96E01">
      <w:pPr>
        <w:bidi/>
        <w:jc w:val="both"/>
        <w:rPr>
          <w:rFonts w:cs="David" w:hint="cs"/>
          <w:u w:val="single"/>
          <w:rtl/>
        </w:rPr>
      </w:pPr>
    </w:p>
    <w:p w14:paraId="1754BAB4" w14:textId="77777777" w:rsidR="00B96E01" w:rsidRPr="00B96E01" w:rsidRDefault="00B96E01" w:rsidP="00B96E01">
      <w:pPr>
        <w:bidi/>
        <w:jc w:val="both"/>
        <w:rPr>
          <w:rFonts w:cs="David" w:hint="cs"/>
          <w:rtl/>
        </w:rPr>
      </w:pPr>
      <w:r w:rsidRPr="00B96E01">
        <w:rPr>
          <w:rFonts w:cs="David" w:hint="cs"/>
          <w:rtl/>
        </w:rPr>
        <w:tab/>
        <w:t xml:space="preserve"> </w:t>
      </w:r>
      <w:proofErr w:type="spellStart"/>
      <w:r w:rsidRPr="00B96E01">
        <w:rPr>
          <w:rFonts w:cs="David" w:hint="cs"/>
          <w:rtl/>
        </w:rPr>
        <w:t>סוזי</w:t>
      </w:r>
      <w:proofErr w:type="spellEnd"/>
      <w:r w:rsidRPr="00B96E01">
        <w:rPr>
          <w:rFonts w:cs="David" w:hint="cs"/>
          <w:rtl/>
        </w:rPr>
        <w:t xml:space="preserve"> נבות קיבלה את ההערה שלי אם הבנתי אותה. היא לא ראתה מניעה להוסיף לעניין ההוצאות המשפטיות.  </w:t>
      </w:r>
    </w:p>
    <w:p w14:paraId="288B45C3" w14:textId="77777777" w:rsidR="00B96E01" w:rsidRPr="00B96E01" w:rsidRDefault="00B96E01" w:rsidP="00B96E01">
      <w:pPr>
        <w:bidi/>
        <w:jc w:val="both"/>
        <w:rPr>
          <w:rFonts w:cs="David" w:hint="cs"/>
          <w:rtl/>
        </w:rPr>
      </w:pPr>
      <w:proofErr w:type="spellStart"/>
      <w:r w:rsidRPr="00B96E01">
        <w:rPr>
          <w:rFonts w:cs="David" w:hint="cs"/>
          <w:u w:val="single"/>
          <w:rtl/>
        </w:rPr>
        <w:t>סוזי</w:t>
      </w:r>
      <w:proofErr w:type="spellEnd"/>
      <w:r w:rsidRPr="00B96E01">
        <w:rPr>
          <w:rFonts w:cs="David" w:hint="cs"/>
          <w:u w:val="single"/>
          <w:rtl/>
        </w:rPr>
        <w:t xml:space="preserve"> נבות:</w:t>
      </w:r>
    </w:p>
    <w:p w14:paraId="0200106D" w14:textId="77777777" w:rsidR="00B96E01" w:rsidRPr="00B96E01" w:rsidRDefault="00B96E01" w:rsidP="00B96E01">
      <w:pPr>
        <w:bidi/>
        <w:jc w:val="both"/>
        <w:rPr>
          <w:rFonts w:cs="David" w:hint="cs"/>
          <w:rtl/>
        </w:rPr>
      </w:pPr>
    </w:p>
    <w:p w14:paraId="5782DD1E" w14:textId="77777777" w:rsidR="00B96E01" w:rsidRPr="00B96E01" w:rsidRDefault="00B96E01" w:rsidP="00B96E01">
      <w:pPr>
        <w:bidi/>
        <w:jc w:val="both"/>
        <w:rPr>
          <w:rFonts w:cs="David" w:hint="cs"/>
          <w:rtl/>
        </w:rPr>
      </w:pPr>
      <w:r w:rsidRPr="00B96E01">
        <w:rPr>
          <w:rFonts w:cs="David" w:hint="cs"/>
          <w:rtl/>
        </w:rPr>
        <w:tab/>
        <w:t xml:space="preserve">אין מניעה. הערה נוספת להערה השנייה של חבר הכנסת סער, לגבי הרכב העמותה והאישור שלה על ידי ועדת האתיקה. הכוונה לא הייתה לכל בעלי התפקידים וכל האורגניים. ההנחה היא שבמקרים כאלה תוקם עמותה קטנה עם אורגניים קטנים. האישור שנעשה אצל רשם העמותות הוא אישור על חוקיות הפעולה וכאן האישור הוא ההיבט האתי ולכן הנושא של השמות הוא חשוב. </w:t>
      </w:r>
    </w:p>
    <w:p w14:paraId="5269B898" w14:textId="77777777" w:rsidR="00B96E01" w:rsidRPr="00B96E01" w:rsidRDefault="00B96E01" w:rsidP="00B96E01">
      <w:pPr>
        <w:bidi/>
        <w:jc w:val="both"/>
        <w:rPr>
          <w:rFonts w:cs="David" w:hint="cs"/>
          <w:rtl/>
        </w:rPr>
      </w:pPr>
    </w:p>
    <w:p w14:paraId="3CDB70E4" w14:textId="77777777" w:rsidR="00B96E01" w:rsidRPr="00B96E01" w:rsidRDefault="00B96E01" w:rsidP="00B96E01">
      <w:pPr>
        <w:bidi/>
        <w:jc w:val="both"/>
        <w:rPr>
          <w:rFonts w:cs="David" w:hint="cs"/>
          <w:u w:val="single"/>
          <w:rtl/>
        </w:rPr>
      </w:pPr>
      <w:r w:rsidRPr="00B96E01">
        <w:rPr>
          <w:rFonts w:cs="David" w:hint="cs"/>
          <w:u w:val="single"/>
          <w:rtl/>
        </w:rPr>
        <w:t>גדעון סער:</w:t>
      </w:r>
    </w:p>
    <w:p w14:paraId="4986B438" w14:textId="77777777" w:rsidR="00B96E01" w:rsidRPr="00B96E01" w:rsidRDefault="00B96E01" w:rsidP="00B96E01">
      <w:pPr>
        <w:bidi/>
        <w:jc w:val="both"/>
        <w:rPr>
          <w:rFonts w:cs="David" w:hint="cs"/>
          <w:u w:val="single"/>
          <w:rtl/>
        </w:rPr>
      </w:pPr>
    </w:p>
    <w:p w14:paraId="4FBC9691" w14:textId="77777777" w:rsidR="00B96E01" w:rsidRPr="00B96E01" w:rsidRDefault="00B96E01" w:rsidP="00B96E01">
      <w:pPr>
        <w:bidi/>
        <w:jc w:val="both"/>
        <w:rPr>
          <w:rFonts w:cs="David" w:hint="cs"/>
          <w:rtl/>
        </w:rPr>
      </w:pPr>
      <w:r w:rsidRPr="00B96E01">
        <w:rPr>
          <w:rFonts w:cs="David" w:hint="cs"/>
          <w:rtl/>
        </w:rPr>
        <w:tab/>
        <w:t xml:space="preserve">הייתי מציע שמסמכי העמותה יימסרו לוועדת האתיקה ולא יועברו לאישורה, שהיא לא תשיג את גבולו של רשם העמותות. אם יהיה איזשהו דבר שרשם העמותות לא מודע לו </w:t>
      </w:r>
      <w:r w:rsidRPr="00B96E01">
        <w:rPr>
          <w:rFonts w:cs="David"/>
          <w:rtl/>
        </w:rPr>
        <w:t>–</w:t>
      </w:r>
      <w:r w:rsidRPr="00B96E01">
        <w:rPr>
          <w:rFonts w:cs="David" w:hint="cs"/>
          <w:rtl/>
        </w:rPr>
        <w:t xml:space="preserve"> ועדת האתיקה תוכל לראות אותו. </w:t>
      </w:r>
    </w:p>
    <w:p w14:paraId="10E92ACB" w14:textId="77777777" w:rsidR="00B96E01" w:rsidRPr="00B96E01" w:rsidRDefault="00B96E01" w:rsidP="00B96E01">
      <w:pPr>
        <w:bidi/>
        <w:jc w:val="both"/>
        <w:rPr>
          <w:rFonts w:cs="David" w:hint="cs"/>
          <w:rtl/>
        </w:rPr>
      </w:pPr>
    </w:p>
    <w:p w14:paraId="5C1B79B9" w14:textId="77777777" w:rsidR="00B96E01" w:rsidRPr="00B96E01" w:rsidRDefault="00B96E01" w:rsidP="00B96E01">
      <w:pPr>
        <w:bidi/>
        <w:jc w:val="both"/>
        <w:rPr>
          <w:rFonts w:cs="David" w:hint="cs"/>
          <w:rtl/>
        </w:rPr>
      </w:pPr>
      <w:r w:rsidRPr="00B96E01">
        <w:rPr>
          <w:rFonts w:cs="David" w:hint="cs"/>
          <w:u w:val="single"/>
          <w:rtl/>
        </w:rPr>
        <w:t>היו"ר דוד טל:</w:t>
      </w:r>
    </w:p>
    <w:p w14:paraId="25198F17" w14:textId="77777777" w:rsidR="00B96E01" w:rsidRPr="00B96E01" w:rsidRDefault="00B96E01" w:rsidP="00B96E01">
      <w:pPr>
        <w:bidi/>
        <w:jc w:val="both"/>
        <w:rPr>
          <w:rFonts w:cs="David" w:hint="cs"/>
          <w:rtl/>
        </w:rPr>
      </w:pPr>
    </w:p>
    <w:p w14:paraId="609339DF" w14:textId="77777777" w:rsidR="00B96E01" w:rsidRPr="00B96E01" w:rsidRDefault="00B96E01" w:rsidP="00B96E01">
      <w:pPr>
        <w:bidi/>
        <w:jc w:val="both"/>
        <w:rPr>
          <w:rFonts w:cs="David" w:hint="cs"/>
          <w:rtl/>
        </w:rPr>
      </w:pPr>
      <w:r w:rsidRPr="00B96E01">
        <w:rPr>
          <w:rFonts w:cs="David" w:hint="cs"/>
          <w:rtl/>
        </w:rPr>
        <w:tab/>
        <w:t xml:space="preserve"> בסדר גמור. אורי אריאל זה בסדר בתיקונים שהיועצת המשפטית תעשה?</w:t>
      </w:r>
    </w:p>
    <w:p w14:paraId="0B201C06" w14:textId="77777777" w:rsidR="00B96E01" w:rsidRPr="00B96E01" w:rsidRDefault="00B96E01" w:rsidP="00B96E01">
      <w:pPr>
        <w:bidi/>
        <w:jc w:val="both"/>
        <w:rPr>
          <w:rFonts w:cs="David" w:hint="cs"/>
          <w:rtl/>
        </w:rPr>
      </w:pPr>
    </w:p>
    <w:p w14:paraId="69DFB6E4"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4678492E" w14:textId="77777777" w:rsidR="00B96E01" w:rsidRPr="00B96E01" w:rsidRDefault="00B96E01" w:rsidP="00B96E01">
      <w:pPr>
        <w:bidi/>
        <w:jc w:val="both"/>
        <w:rPr>
          <w:rFonts w:cs="David" w:hint="cs"/>
          <w:rtl/>
        </w:rPr>
      </w:pPr>
    </w:p>
    <w:p w14:paraId="0F9C4953" w14:textId="77777777" w:rsidR="00B96E01" w:rsidRPr="00B96E01" w:rsidRDefault="00B96E01" w:rsidP="00B96E01">
      <w:pPr>
        <w:bidi/>
        <w:jc w:val="both"/>
        <w:rPr>
          <w:rFonts w:cs="David" w:hint="cs"/>
          <w:rtl/>
        </w:rPr>
      </w:pPr>
      <w:r w:rsidRPr="00B96E01">
        <w:rPr>
          <w:rFonts w:cs="David" w:hint="cs"/>
          <w:rtl/>
        </w:rPr>
        <w:tab/>
        <w:t xml:space="preserve">אומר לכם כיצד זה יהיה: חבר הכנסת רשאי לאסוף תרומות למימון עזרה רפואית או למימון הוצאות משפטיות עבורו או עבור בן משפחתו - - - </w:t>
      </w:r>
    </w:p>
    <w:p w14:paraId="79B59FEF" w14:textId="77777777" w:rsidR="00B96E01" w:rsidRPr="00B96E01" w:rsidRDefault="00B96E01" w:rsidP="00B96E01">
      <w:pPr>
        <w:bidi/>
        <w:jc w:val="both"/>
        <w:rPr>
          <w:rFonts w:cs="David" w:hint="cs"/>
          <w:rtl/>
        </w:rPr>
      </w:pPr>
    </w:p>
    <w:p w14:paraId="47C58929" w14:textId="77777777" w:rsidR="00B96E01" w:rsidRPr="00B96E01" w:rsidRDefault="00B96E01" w:rsidP="00B96E01">
      <w:pPr>
        <w:bidi/>
        <w:jc w:val="both"/>
        <w:rPr>
          <w:rFonts w:cs="David" w:hint="cs"/>
          <w:rtl/>
        </w:rPr>
      </w:pPr>
      <w:r w:rsidRPr="00B96E01">
        <w:rPr>
          <w:rFonts w:cs="David" w:hint="cs"/>
          <w:u w:val="single"/>
          <w:rtl/>
        </w:rPr>
        <w:t xml:space="preserve">נורית </w:t>
      </w:r>
      <w:proofErr w:type="spellStart"/>
      <w:r w:rsidRPr="00B96E01">
        <w:rPr>
          <w:rFonts w:cs="David" w:hint="cs"/>
          <w:u w:val="single"/>
          <w:rtl/>
        </w:rPr>
        <w:t>אלשטיין</w:t>
      </w:r>
      <w:proofErr w:type="spellEnd"/>
      <w:r w:rsidRPr="00B96E01">
        <w:rPr>
          <w:rFonts w:cs="David" w:hint="cs"/>
          <w:u w:val="single"/>
          <w:rtl/>
        </w:rPr>
        <w:t>:</w:t>
      </w:r>
    </w:p>
    <w:p w14:paraId="002BD51F" w14:textId="77777777" w:rsidR="00B96E01" w:rsidRPr="00B96E01" w:rsidRDefault="00B96E01" w:rsidP="00B96E01">
      <w:pPr>
        <w:bidi/>
        <w:jc w:val="both"/>
        <w:rPr>
          <w:rFonts w:cs="David" w:hint="cs"/>
          <w:rtl/>
        </w:rPr>
      </w:pPr>
    </w:p>
    <w:p w14:paraId="2C9BB6F7" w14:textId="77777777" w:rsidR="00B96E01" w:rsidRPr="00B96E01" w:rsidRDefault="00B96E01" w:rsidP="00B96E01">
      <w:pPr>
        <w:bidi/>
        <w:jc w:val="both"/>
        <w:rPr>
          <w:rFonts w:cs="David" w:hint="cs"/>
          <w:rtl/>
        </w:rPr>
      </w:pPr>
      <w:r w:rsidRPr="00B96E01">
        <w:rPr>
          <w:rFonts w:cs="David" w:hint="cs"/>
          <w:rtl/>
        </w:rPr>
        <w:tab/>
        <w:t xml:space="preserve"> אם קיבל לכך אישור.</w:t>
      </w:r>
    </w:p>
    <w:p w14:paraId="6CC6FE1E" w14:textId="77777777" w:rsidR="00B96E01" w:rsidRPr="00B96E01" w:rsidRDefault="00B96E01" w:rsidP="00B96E01">
      <w:pPr>
        <w:bidi/>
        <w:jc w:val="both"/>
        <w:rPr>
          <w:rFonts w:cs="David" w:hint="cs"/>
          <w:rtl/>
        </w:rPr>
      </w:pPr>
    </w:p>
    <w:p w14:paraId="290FABB4"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593AD3F5" w14:textId="77777777" w:rsidR="00B96E01" w:rsidRPr="00B96E01" w:rsidRDefault="00B96E01" w:rsidP="00B96E01">
      <w:pPr>
        <w:bidi/>
        <w:jc w:val="both"/>
        <w:rPr>
          <w:rFonts w:cs="David" w:hint="cs"/>
          <w:rtl/>
        </w:rPr>
      </w:pPr>
    </w:p>
    <w:p w14:paraId="40E2475A" w14:textId="77777777" w:rsidR="00B96E01" w:rsidRPr="00B96E01" w:rsidRDefault="00B96E01" w:rsidP="00B96E01">
      <w:pPr>
        <w:bidi/>
        <w:jc w:val="both"/>
        <w:rPr>
          <w:rFonts w:cs="David" w:hint="cs"/>
          <w:rtl/>
        </w:rPr>
      </w:pPr>
      <w:r w:rsidRPr="00B96E01">
        <w:rPr>
          <w:rFonts w:cs="David" w:hint="cs"/>
          <w:rtl/>
        </w:rPr>
        <w:tab/>
        <w:t xml:space="preserve"> השאלה אם רוצים להוסיף פה עילות נוספות. </w:t>
      </w:r>
    </w:p>
    <w:p w14:paraId="43D8305F" w14:textId="77777777" w:rsidR="00B96E01" w:rsidRPr="00B96E01" w:rsidRDefault="00B96E01" w:rsidP="00B96E01">
      <w:pPr>
        <w:bidi/>
        <w:jc w:val="both"/>
        <w:rPr>
          <w:rFonts w:cs="David" w:hint="cs"/>
          <w:rtl/>
        </w:rPr>
      </w:pPr>
    </w:p>
    <w:p w14:paraId="57C47CD5" w14:textId="77777777" w:rsidR="00B96E01" w:rsidRPr="00B96E01" w:rsidRDefault="00B96E01" w:rsidP="00B96E01">
      <w:pPr>
        <w:bidi/>
        <w:jc w:val="both"/>
        <w:rPr>
          <w:rFonts w:cs="David" w:hint="cs"/>
          <w:rtl/>
        </w:rPr>
      </w:pPr>
      <w:r w:rsidRPr="00B96E01">
        <w:rPr>
          <w:rFonts w:cs="David" w:hint="cs"/>
          <w:u w:val="single"/>
          <w:rtl/>
        </w:rPr>
        <w:t>אורי אריאל:</w:t>
      </w:r>
    </w:p>
    <w:p w14:paraId="27F5ECCB" w14:textId="77777777" w:rsidR="00B96E01" w:rsidRPr="00B96E01" w:rsidRDefault="00B96E01" w:rsidP="00B96E01">
      <w:pPr>
        <w:bidi/>
        <w:jc w:val="both"/>
        <w:rPr>
          <w:rFonts w:cs="David" w:hint="cs"/>
          <w:rtl/>
        </w:rPr>
      </w:pPr>
    </w:p>
    <w:p w14:paraId="2089F36D" w14:textId="77777777" w:rsidR="00B96E01" w:rsidRPr="00B96E01" w:rsidRDefault="00B96E01" w:rsidP="00B96E01">
      <w:pPr>
        <w:bidi/>
        <w:jc w:val="both"/>
        <w:rPr>
          <w:rFonts w:cs="David" w:hint="cs"/>
          <w:rtl/>
        </w:rPr>
      </w:pPr>
      <w:r w:rsidRPr="00B96E01">
        <w:rPr>
          <w:rFonts w:cs="David" w:hint="cs"/>
          <w:rtl/>
        </w:rPr>
        <w:tab/>
        <w:t xml:space="preserve">זה חסר לי, על ההערה שלי אני לא מקבל תשובה. </w:t>
      </w:r>
    </w:p>
    <w:p w14:paraId="674C619B" w14:textId="77777777" w:rsidR="00B96E01" w:rsidRPr="00B96E01" w:rsidRDefault="00B96E01" w:rsidP="00B96E01">
      <w:pPr>
        <w:bidi/>
        <w:jc w:val="both"/>
        <w:rPr>
          <w:rFonts w:cs="David" w:hint="cs"/>
          <w:rtl/>
        </w:rPr>
      </w:pPr>
    </w:p>
    <w:p w14:paraId="78495C4F"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31673D35" w14:textId="77777777" w:rsidR="00B96E01" w:rsidRPr="00B96E01" w:rsidRDefault="00B96E01" w:rsidP="00B96E01">
      <w:pPr>
        <w:bidi/>
        <w:jc w:val="both"/>
        <w:rPr>
          <w:rFonts w:cs="David" w:hint="cs"/>
          <w:rtl/>
        </w:rPr>
      </w:pPr>
    </w:p>
    <w:p w14:paraId="60A3F37E" w14:textId="77777777" w:rsidR="00B96E01" w:rsidRPr="00B96E01" w:rsidRDefault="00B96E01" w:rsidP="00B96E01">
      <w:pPr>
        <w:bidi/>
        <w:jc w:val="both"/>
        <w:rPr>
          <w:rFonts w:cs="David" w:hint="cs"/>
          <w:rtl/>
        </w:rPr>
      </w:pPr>
      <w:r w:rsidRPr="00B96E01">
        <w:rPr>
          <w:rFonts w:cs="David" w:hint="cs"/>
          <w:rtl/>
        </w:rPr>
        <w:tab/>
        <w:t xml:space="preserve">נכון. חבר הכנסת אריאל אמר שהוא רוצה שבנוסף להוצאות משפטיות ועזרה רפואית גם סיבה אנושית אחרת. </w:t>
      </w:r>
    </w:p>
    <w:p w14:paraId="0CC10F6E" w14:textId="77777777" w:rsidR="00B96E01" w:rsidRPr="00B96E01" w:rsidRDefault="00B96E01" w:rsidP="00B96E01">
      <w:pPr>
        <w:bidi/>
        <w:jc w:val="both"/>
        <w:rPr>
          <w:rFonts w:cs="David" w:hint="cs"/>
          <w:rtl/>
        </w:rPr>
      </w:pPr>
    </w:p>
    <w:p w14:paraId="65799C97" w14:textId="77777777" w:rsidR="00B96E01" w:rsidRPr="00B96E01" w:rsidRDefault="00B96E01" w:rsidP="00B96E01">
      <w:pPr>
        <w:bidi/>
        <w:jc w:val="both"/>
        <w:rPr>
          <w:rFonts w:cs="David" w:hint="cs"/>
          <w:rtl/>
        </w:rPr>
      </w:pPr>
      <w:r w:rsidRPr="00B96E01">
        <w:rPr>
          <w:rFonts w:cs="David" w:hint="cs"/>
          <w:u w:val="single"/>
          <w:rtl/>
        </w:rPr>
        <w:t>דוד טל:</w:t>
      </w:r>
    </w:p>
    <w:p w14:paraId="05793E73" w14:textId="77777777" w:rsidR="00B96E01" w:rsidRPr="00B96E01" w:rsidRDefault="00B96E01" w:rsidP="00B96E01">
      <w:pPr>
        <w:bidi/>
        <w:jc w:val="both"/>
        <w:rPr>
          <w:rFonts w:cs="David" w:hint="cs"/>
          <w:rtl/>
        </w:rPr>
      </w:pPr>
    </w:p>
    <w:p w14:paraId="175D8358" w14:textId="77777777" w:rsidR="00B96E01" w:rsidRPr="00B96E01" w:rsidRDefault="00B96E01" w:rsidP="00B96E01">
      <w:pPr>
        <w:bidi/>
        <w:jc w:val="both"/>
        <w:rPr>
          <w:rFonts w:cs="David" w:hint="cs"/>
          <w:rtl/>
        </w:rPr>
      </w:pPr>
      <w:r w:rsidRPr="00B96E01">
        <w:rPr>
          <w:rFonts w:cs="David" w:hint="cs"/>
          <w:rtl/>
        </w:rPr>
        <w:tab/>
        <w:t>יש דוגמא?</w:t>
      </w:r>
    </w:p>
    <w:p w14:paraId="798477F8" w14:textId="77777777" w:rsidR="00B96E01" w:rsidRPr="00B96E01" w:rsidRDefault="00B96E01" w:rsidP="00B96E01">
      <w:pPr>
        <w:bidi/>
        <w:jc w:val="both"/>
        <w:rPr>
          <w:rFonts w:cs="David" w:hint="cs"/>
          <w:rtl/>
        </w:rPr>
      </w:pPr>
    </w:p>
    <w:p w14:paraId="69FB5D5A" w14:textId="77777777" w:rsidR="00B96E01" w:rsidRPr="00B96E01" w:rsidRDefault="00B96E01" w:rsidP="00B96E01">
      <w:pPr>
        <w:bidi/>
        <w:jc w:val="both"/>
        <w:rPr>
          <w:rFonts w:cs="David" w:hint="cs"/>
          <w:rtl/>
        </w:rPr>
      </w:pPr>
      <w:r w:rsidRPr="00B96E01">
        <w:rPr>
          <w:rFonts w:cs="David" w:hint="cs"/>
          <w:u w:val="single"/>
          <w:rtl/>
        </w:rPr>
        <w:t xml:space="preserve">ארבל </w:t>
      </w:r>
      <w:proofErr w:type="spellStart"/>
      <w:r w:rsidRPr="00B96E01">
        <w:rPr>
          <w:rFonts w:cs="David" w:hint="cs"/>
          <w:u w:val="single"/>
          <w:rtl/>
        </w:rPr>
        <w:t>אסטרחן</w:t>
      </w:r>
      <w:proofErr w:type="spellEnd"/>
      <w:r w:rsidRPr="00B96E01">
        <w:rPr>
          <w:rFonts w:cs="David" w:hint="cs"/>
          <w:u w:val="single"/>
          <w:rtl/>
        </w:rPr>
        <w:t>:</w:t>
      </w:r>
    </w:p>
    <w:p w14:paraId="6B393410" w14:textId="77777777" w:rsidR="00B96E01" w:rsidRPr="00B96E01" w:rsidRDefault="00B96E01" w:rsidP="00B96E01">
      <w:pPr>
        <w:bidi/>
        <w:jc w:val="both"/>
        <w:rPr>
          <w:rFonts w:cs="David" w:hint="cs"/>
          <w:rtl/>
        </w:rPr>
      </w:pPr>
    </w:p>
    <w:p w14:paraId="0C8F3902" w14:textId="77777777" w:rsidR="00B96E01" w:rsidRPr="00B96E01" w:rsidRDefault="00B96E01" w:rsidP="00B96E01">
      <w:pPr>
        <w:bidi/>
        <w:jc w:val="both"/>
        <w:rPr>
          <w:rFonts w:cs="David" w:hint="cs"/>
          <w:rtl/>
        </w:rPr>
      </w:pPr>
      <w:r w:rsidRPr="00B96E01">
        <w:rPr>
          <w:rFonts w:cs="David" w:hint="cs"/>
          <w:rtl/>
        </w:rPr>
        <w:tab/>
        <w:t xml:space="preserve"> הוא אמר, ילד שנקלע לפשיטת רגל, זרקו את בני מהדירה, ילדיו בחוץ בשלג, קורים כל יום מקרים קשים, האם זה יכול לקרות גם לילדים של חברי כנסת? כן, זה יכול לקרות. הם לא הורים?</w:t>
      </w:r>
    </w:p>
    <w:p w14:paraId="6D8ACA7B" w14:textId="77777777" w:rsidR="00B96E01" w:rsidRPr="00B96E01" w:rsidRDefault="00B96E01" w:rsidP="00B96E01">
      <w:pPr>
        <w:bidi/>
        <w:jc w:val="both"/>
        <w:rPr>
          <w:rFonts w:cs="David" w:hint="cs"/>
          <w:rtl/>
        </w:rPr>
      </w:pPr>
    </w:p>
    <w:p w14:paraId="0086B8D7" w14:textId="77777777" w:rsidR="00B96E01" w:rsidRPr="00B96E01" w:rsidRDefault="00B96E01" w:rsidP="00B96E01">
      <w:pPr>
        <w:bidi/>
        <w:jc w:val="both"/>
        <w:rPr>
          <w:rFonts w:cs="David" w:hint="cs"/>
          <w:rtl/>
        </w:rPr>
      </w:pPr>
      <w:r w:rsidRPr="00B96E01">
        <w:rPr>
          <w:rFonts w:cs="David" w:hint="cs"/>
          <w:u w:val="single"/>
          <w:rtl/>
        </w:rPr>
        <w:t xml:space="preserve">נורית </w:t>
      </w:r>
      <w:proofErr w:type="spellStart"/>
      <w:r w:rsidRPr="00B96E01">
        <w:rPr>
          <w:rFonts w:cs="David" w:hint="cs"/>
          <w:u w:val="single"/>
          <w:rtl/>
        </w:rPr>
        <w:t>אלשטיין</w:t>
      </w:r>
      <w:proofErr w:type="spellEnd"/>
      <w:r w:rsidRPr="00B96E01">
        <w:rPr>
          <w:rFonts w:cs="David" w:hint="cs"/>
          <w:u w:val="single"/>
          <w:rtl/>
        </w:rPr>
        <w:t>:</w:t>
      </w:r>
    </w:p>
    <w:p w14:paraId="4B6DAFCD" w14:textId="77777777" w:rsidR="00B96E01" w:rsidRPr="00B96E01" w:rsidRDefault="00B96E01" w:rsidP="00B96E01">
      <w:pPr>
        <w:bidi/>
        <w:jc w:val="both"/>
        <w:rPr>
          <w:rFonts w:cs="David" w:hint="cs"/>
          <w:rtl/>
        </w:rPr>
      </w:pPr>
    </w:p>
    <w:p w14:paraId="49FE1EF2" w14:textId="77777777" w:rsidR="00B96E01" w:rsidRPr="00B96E01" w:rsidRDefault="00B96E01" w:rsidP="00B96E01">
      <w:pPr>
        <w:bidi/>
        <w:jc w:val="both"/>
        <w:rPr>
          <w:rFonts w:cs="David" w:hint="cs"/>
          <w:rtl/>
        </w:rPr>
      </w:pPr>
      <w:r w:rsidRPr="00B96E01">
        <w:rPr>
          <w:rFonts w:cs="David" w:hint="cs"/>
          <w:rtl/>
        </w:rPr>
        <w:tab/>
        <w:t xml:space="preserve">אני חושבת שהמקרים האלה כמקרי סל של הוצאות רפואיות והוצאות משפטיות - יש בהם היגיון. אני חושבת שכל הרחבה היא כניסה לאזור אפור. </w:t>
      </w:r>
    </w:p>
    <w:p w14:paraId="34F5F631" w14:textId="77777777" w:rsidR="00B96E01" w:rsidRPr="00B96E01" w:rsidRDefault="00B96E01" w:rsidP="00B96E01">
      <w:pPr>
        <w:bidi/>
        <w:jc w:val="both"/>
        <w:rPr>
          <w:rFonts w:cs="David" w:hint="cs"/>
          <w:rtl/>
        </w:rPr>
      </w:pPr>
    </w:p>
    <w:p w14:paraId="5AF28C31" w14:textId="77777777" w:rsidR="00B96E01" w:rsidRPr="00B96E01" w:rsidRDefault="00B96E01" w:rsidP="00B96E01">
      <w:pPr>
        <w:bidi/>
        <w:jc w:val="both"/>
        <w:rPr>
          <w:rFonts w:cs="David" w:hint="cs"/>
          <w:rtl/>
        </w:rPr>
      </w:pPr>
      <w:r w:rsidRPr="00B96E01">
        <w:rPr>
          <w:rFonts w:cs="David" w:hint="cs"/>
          <w:u w:val="single"/>
          <w:rtl/>
        </w:rPr>
        <w:t>אורי אריאל:</w:t>
      </w:r>
    </w:p>
    <w:p w14:paraId="25F91E33" w14:textId="77777777" w:rsidR="00B96E01" w:rsidRPr="00B96E01" w:rsidRDefault="00B96E01" w:rsidP="00B96E01">
      <w:pPr>
        <w:bidi/>
        <w:jc w:val="both"/>
        <w:rPr>
          <w:rFonts w:cs="David" w:hint="cs"/>
          <w:rtl/>
        </w:rPr>
      </w:pPr>
    </w:p>
    <w:p w14:paraId="610861AB" w14:textId="77777777" w:rsidR="00B96E01" w:rsidRPr="00B96E01" w:rsidRDefault="00B96E01" w:rsidP="00B96E01">
      <w:pPr>
        <w:tabs>
          <w:tab w:val="left" w:pos="1421"/>
        </w:tabs>
        <w:bidi/>
        <w:jc w:val="both"/>
        <w:rPr>
          <w:rFonts w:cs="David" w:hint="cs"/>
          <w:rtl/>
        </w:rPr>
      </w:pPr>
      <w:r w:rsidRPr="00B96E01">
        <w:rPr>
          <w:rFonts w:cs="David" w:hint="cs"/>
          <w:rtl/>
        </w:rPr>
        <w:t xml:space="preserve">         מה זאת אומרת אפור? הרי יש ועדת אתיקה - - -  </w:t>
      </w:r>
    </w:p>
    <w:p w14:paraId="1997C07B" w14:textId="77777777" w:rsidR="00B96E01" w:rsidRPr="00B96E01" w:rsidRDefault="00B96E01" w:rsidP="00B96E01">
      <w:pPr>
        <w:bidi/>
        <w:jc w:val="both"/>
        <w:rPr>
          <w:rFonts w:cs="David" w:hint="cs"/>
          <w:rtl/>
        </w:rPr>
      </w:pPr>
      <w:r w:rsidRPr="00B96E01">
        <w:rPr>
          <w:rFonts w:cs="David" w:hint="cs"/>
          <w:u w:val="single"/>
          <w:rtl/>
        </w:rPr>
        <w:t>היו"ר דוד טל:</w:t>
      </w:r>
    </w:p>
    <w:p w14:paraId="6DBFDC9D" w14:textId="77777777" w:rsidR="00B96E01" w:rsidRPr="00B96E01" w:rsidRDefault="00B96E01" w:rsidP="00B96E01">
      <w:pPr>
        <w:bidi/>
        <w:jc w:val="both"/>
        <w:rPr>
          <w:rFonts w:cs="David" w:hint="cs"/>
          <w:rtl/>
        </w:rPr>
      </w:pPr>
    </w:p>
    <w:p w14:paraId="747F5A22" w14:textId="77777777" w:rsidR="00B96E01" w:rsidRPr="00B96E01" w:rsidRDefault="00B96E01" w:rsidP="00B96E01">
      <w:pPr>
        <w:tabs>
          <w:tab w:val="left" w:pos="1421"/>
        </w:tabs>
        <w:bidi/>
        <w:jc w:val="both"/>
        <w:rPr>
          <w:rFonts w:cs="David" w:hint="cs"/>
          <w:rtl/>
        </w:rPr>
      </w:pPr>
      <w:r w:rsidRPr="00B96E01">
        <w:rPr>
          <w:rFonts w:cs="David" w:hint="cs"/>
          <w:rtl/>
        </w:rPr>
        <w:t xml:space="preserve">            זו גזירה שהציבור לא יכול לעמוד בה. </w:t>
      </w:r>
    </w:p>
    <w:p w14:paraId="54B1C828" w14:textId="77777777" w:rsidR="00B96E01" w:rsidRPr="00B96E01" w:rsidRDefault="00B96E01" w:rsidP="00B96E01">
      <w:pPr>
        <w:tabs>
          <w:tab w:val="left" w:pos="1421"/>
        </w:tabs>
        <w:bidi/>
        <w:jc w:val="both"/>
        <w:rPr>
          <w:rFonts w:cs="David" w:hint="cs"/>
          <w:rtl/>
        </w:rPr>
      </w:pPr>
    </w:p>
    <w:p w14:paraId="43587F79" w14:textId="77777777" w:rsidR="00B96E01" w:rsidRPr="00B96E01" w:rsidRDefault="00B96E01" w:rsidP="00B96E01">
      <w:pPr>
        <w:bidi/>
        <w:jc w:val="both"/>
        <w:rPr>
          <w:rFonts w:cs="David"/>
          <w:rtl/>
        </w:rPr>
      </w:pPr>
      <w:r w:rsidRPr="00B96E01">
        <w:rPr>
          <w:rFonts w:cs="David" w:hint="eastAsia"/>
          <w:u w:val="single"/>
          <w:rtl/>
        </w:rPr>
        <w:t>אורי</w:t>
      </w:r>
      <w:r w:rsidRPr="00B96E01">
        <w:rPr>
          <w:rFonts w:cs="David"/>
          <w:u w:val="single"/>
          <w:rtl/>
        </w:rPr>
        <w:t xml:space="preserve"> אריאל:</w:t>
      </w:r>
    </w:p>
    <w:p w14:paraId="351F0FBD" w14:textId="77777777" w:rsidR="00B96E01" w:rsidRPr="00B96E01" w:rsidRDefault="00B96E01" w:rsidP="00B96E01">
      <w:pPr>
        <w:bidi/>
        <w:jc w:val="both"/>
        <w:rPr>
          <w:rFonts w:cs="David"/>
          <w:rtl/>
        </w:rPr>
      </w:pPr>
    </w:p>
    <w:p w14:paraId="03AB83C8" w14:textId="77777777" w:rsidR="00B96E01" w:rsidRPr="00B96E01" w:rsidRDefault="00B96E01" w:rsidP="00B96E01">
      <w:pPr>
        <w:tabs>
          <w:tab w:val="left" w:pos="1421"/>
        </w:tabs>
        <w:bidi/>
        <w:jc w:val="both"/>
        <w:rPr>
          <w:rFonts w:cs="David" w:hint="cs"/>
          <w:rtl/>
        </w:rPr>
      </w:pPr>
      <w:r w:rsidRPr="00B96E01">
        <w:rPr>
          <w:rFonts w:cs="David" w:hint="cs"/>
          <w:rtl/>
        </w:rPr>
        <w:t xml:space="preserve">           אנחנו גורמים לאנשים לחטוא בידיעה. יש ועדת אתיקה, אם לא סומכים על ועדת האתיקה זה סיפור אחר. </w:t>
      </w:r>
    </w:p>
    <w:p w14:paraId="65EB3305" w14:textId="77777777" w:rsidR="00B96E01" w:rsidRPr="00B96E01" w:rsidRDefault="00B96E01" w:rsidP="00B96E01">
      <w:pPr>
        <w:tabs>
          <w:tab w:val="left" w:pos="1421"/>
        </w:tabs>
        <w:bidi/>
        <w:jc w:val="both"/>
        <w:rPr>
          <w:rFonts w:cs="David" w:hint="cs"/>
          <w:rtl/>
        </w:rPr>
      </w:pPr>
    </w:p>
    <w:p w14:paraId="0B113CD5" w14:textId="77777777" w:rsidR="00B96E01" w:rsidRPr="00B96E01" w:rsidRDefault="00B96E01" w:rsidP="00B96E01">
      <w:pPr>
        <w:bidi/>
        <w:jc w:val="both"/>
        <w:rPr>
          <w:rFonts w:cs="David" w:hint="cs"/>
          <w:rtl/>
        </w:rPr>
      </w:pPr>
      <w:r w:rsidRPr="00B96E01">
        <w:rPr>
          <w:rFonts w:cs="David" w:hint="cs"/>
          <w:u w:val="single"/>
          <w:rtl/>
        </w:rPr>
        <w:t>דוד טל:</w:t>
      </w:r>
    </w:p>
    <w:p w14:paraId="2F576E14" w14:textId="77777777" w:rsidR="00B96E01" w:rsidRPr="00B96E01" w:rsidRDefault="00B96E01" w:rsidP="00B96E01">
      <w:pPr>
        <w:bidi/>
        <w:jc w:val="both"/>
        <w:rPr>
          <w:rFonts w:cs="David" w:hint="cs"/>
          <w:rtl/>
        </w:rPr>
      </w:pPr>
    </w:p>
    <w:p w14:paraId="4826BFAB" w14:textId="77777777" w:rsidR="00B96E01" w:rsidRPr="00B96E01" w:rsidRDefault="00B96E01" w:rsidP="00B96E01">
      <w:pPr>
        <w:tabs>
          <w:tab w:val="left" w:pos="1421"/>
        </w:tabs>
        <w:bidi/>
        <w:jc w:val="both"/>
        <w:rPr>
          <w:rFonts w:cs="David" w:hint="cs"/>
          <w:rtl/>
        </w:rPr>
      </w:pPr>
      <w:r w:rsidRPr="00B96E01">
        <w:rPr>
          <w:rFonts w:cs="David" w:hint="cs"/>
          <w:rtl/>
        </w:rPr>
        <w:t xml:space="preserve">          אנחנו יכולים כרגע להצביע על זה ואז אני וגדעון נצביע בעד ואתה תהיה נגד. אני לא רוצה לנצל כרגע את הרוב. שלנו היות ודעתנו ידועה. אני אשאיר את זה לדיון הבא שהפורום יהיה קצת יותר רחב ואני רוצה לשמוע גם את עמדתם של חברים אחרים. </w:t>
      </w:r>
    </w:p>
    <w:p w14:paraId="1193EB20" w14:textId="77777777" w:rsidR="00B96E01" w:rsidRPr="00B96E01" w:rsidRDefault="00B96E01" w:rsidP="00B96E01">
      <w:pPr>
        <w:tabs>
          <w:tab w:val="left" w:pos="1421"/>
        </w:tabs>
        <w:bidi/>
        <w:jc w:val="both"/>
        <w:rPr>
          <w:rFonts w:cs="David" w:hint="cs"/>
          <w:rtl/>
        </w:rPr>
      </w:pPr>
    </w:p>
    <w:p w14:paraId="72AFE298" w14:textId="77777777" w:rsidR="00B96E01" w:rsidRPr="00B96E01" w:rsidRDefault="00B96E01" w:rsidP="00B96E01">
      <w:pPr>
        <w:tabs>
          <w:tab w:val="left" w:pos="1421"/>
        </w:tabs>
        <w:bidi/>
        <w:jc w:val="both"/>
        <w:rPr>
          <w:rFonts w:cs="David" w:hint="cs"/>
          <w:rtl/>
        </w:rPr>
      </w:pPr>
      <w:r w:rsidRPr="00B96E01">
        <w:rPr>
          <w:rFonts w:cs="David" w:hint="cs"/>
          <w:rtl/>
        </w:rPr>
        <w:t xml:space="preserve">           אתן לנורית לומר את דברה וכאמור, בנושא הזה נקבל החלטה בהצבעה בדיון הבא שיהיה פורום רחב יותר. נורית בבקשה. </w:t>
      </w:r>
    </w:p>
    <w:p w14:paraId="6094D55B" w14:textId="77777777" w:rsidR="00B96E01" w:rsidRPr="00B96E01" w:rsidRDefault="00B96E01" w:rsidP="00B96E01">
      <w:pPr>
        <w:tabs>
          <w:tab w:val="left" w:pos="1421"/>
        </w:tabs>
        <w:bidi/>
        <w:jc w:val="both"/>
        <w:rPr>
          <w:rFonts w:cs="David" w:hint="cs"/>
          <w:rtl/>
        </w:rPr>
      </w:pPr>
    </w:p>
    <w:p w14:paraId="48C9F2E1" w14:textId="77777777" w:rsidR="00B96E01" w:rsidRPr="00B96E01" w:rsidRDefault="00B96E01" w:rsidP="00B96E01">
      <w:pPr>
        <w:bidi/>
        <w:jc w:val="both"/>
        <w:rPr>
          <w:rFonts w:cs="David" w:hint="cs"/>
          <w:rtl/>
        </w:rPr>
      </w:pPr>
      <w:r w:rsidRPr="00B96E01">
        <w:rPr>
          <w:rFonts w:cs="David" w:hint="cs"/>
          <w:u w:val="single"/>
          <w:rtl/>
        </w:rPr>
        <w:t xml:space="preserve">נורית </w:t>
      </w:r>
      <w:proofErr w:type="spellStart"/>
      <w:r w:rsidRPr="00B96E01">
        <w:rPr>
          <w:rFonts w:cs="David" w:hint="cs"/>
          <w:u w:val="single"/>
          <w:rtl/>
        </w:rPr>
        <w:t>אלשטיין</w:t>
      </w:r>
      <w:proofErr w:type="spellEnd"/>
      <w:r w:rsidRPr="00B96E01">
        <w:rPr>
          <w:rFonts w:cs="David" w:hint="cs"/>
          <w:u w:val="single"/>
          <w:rtl/>
        </w:rPr>
        <w:t>:</w:t>
      </w:r>
    </w:p>
    <w:p w14:paraId="06776E05" w14:textId="77777777" w:rsidR="00B96E01" w:rsidRPr="00B96E01" w:rsidRDefault="00B96E01" w:rsidP="00B96E01">
      <w:pPr>
        <w:bidi/>
        <w:jc w:val="both"/>
        <w:rPr>
          <w:rFonts w:cs="David" w:hint="cs"/>
          <w:rtl/>
        </w:rPr>
      </w:pPr>
    </w:p>
    <w:p w14:paraId="2EC465D9" w14:textId="77777777" w:rsidR="00B96E01" w:rsidRPr="00B96E01" w:rsidRDefault="00B96E01" w:rsidP="00B96E01">
      <w:pPr>
        <w:tabs>
          <w:tab w:val="left" w:pos="1421"/>
        </w:tabs>
        <w:bidi/>
        <w:jc w:val="both"/>
        <w:rPr>
          <w:rFonts w:cs="David" w:hint="cs"/>
          <w:rtl/>
        </w:rPr>
      </w:pPr>
      <w:r w:rsidRPr="00B96E01">
        <w:rPr>
          <w:rFonts w:cs="David" w:hint="cs"/>
          <w:rtl/>
        </w:rPr>
        <w:t xml:space="preserve">            כשאני מדברת על התחושה שלי שלא נכון להרחיב את שורת המקרים זה נובע מזה שבסופו של דבר האיסור הוא ברור. למעשה אפשר היה לאסור איסור גורף ולומר: חבר כנסת לא יגייס תרומות, נקודה. אלא מאי? שם יש איזשהו איזון בין גזירה שאי אפשר לעמוד בה ואולי גם צורך אמיתי וצידוק לבין התדמית של חבר הכנסת. הרי למה הוא פונה לציבור? עמותה נועדה ליצור סוג של נתק ושקיפות וחשבונאות נכונה וכו'. אבל בעצם זה עבור חבר הכנסת. להרחיב את זה גם על מקרים שאינם בגדרי השניים האלה, שכל המקרים האנושיים כן יכולים ליפול בגדרי השניים האלה. גם על מקרה של הסתבכות שאיננה נופלת לא בגדר המקרה הבריאותי ולא בגדר המקרה המשפטי, זה הייתי אומרת הרחבה של מדרון חלקלק. מחר אנחנו יכולים למצוא את עצמנו במצב שחבר הכנסת באמצעות עמותות יאסוף כסף, נקודה. </w:t>
      </w:r>
    </w:p>
    <w:p w14:paraId="3F83F9DE" w14:textId="77777777" w:rsidR="00B96E01" w:rsidRPr="00B96E01" w:rsidRDefault="00B96E01" w:rsidP="00B96E01">
      <w:pPr>
        <w:tabs>
          <w:tab w:val="left" w:pos="1421"/>
        </w:tabs>
        <w:bidi/>
        <w:jc w:val="both"/>
        <w:rPr>
          <w:rFonts w:cs="David" w:hint="cs"/>
          <w:rtl/>
        </w:rPr>
      </w:pPr>
    </w:p>
    <w:p w14:paraId="451590CA" w14:textId="77777777" w:rsidR="00B96E01" w:rsidRPr="00B96E01" w:rsidRDefault="00B96E01" w:rsidP="00B96E01">
      <w:pPr>
        <w:bidi/>
        <w:jc w:val="both"/>
        <w:rPr>
          <w:rFonts w:cs="David" w:hint="cs"/>
          <w:rtl/>
        </w:rPr>
      </w:pPr>
      <w:r w:rsidRPr="00B96E01">
        <w:rPr>
          <w:rFonts w:cs="David" w:hint="cs"/>
          <w:u w:val="single"/>
          <w:rtl/>
        </w:rPr>
        <w:t>אורי אריאל:</w:t>
      </w:r>
    </w:p>
    <w:p w14:paraId="676078BC" w14:textId="77777777" w:rsidR="00B96E01" w:rsidRPr="00B96E01" w:rsidRDefault="00B96E01" w:rsidP="00B96E01">
      <w:pPr>
        <w:bidi/>
        <w:jc w:val="both"/>
        <w:rPr>
          <w:rFonts w:cs="David" w:hint="cs"/>
          <w:rtl/>
        </w:rPr>
      </w:pPr>
    </w:p>
    <w:p w14:paraId="7B04BEF4" w14:textId="77777777" w:rsidR="00B96E01" w:rsidRPr="00B96E01" w:rsidRDefault="00B96E01" w:rsidP="00B96E01">
      <w:pPr>
        <w:tabs>
          <w:tab w:val="left" w:pos="1421"/>
        </w:tabs>
        <w:bidi/>
        <w:jc w:val="both"/>
        <w:rPr>
          <w:rFonts w:cs="David" w:hint="cs"/>
          <w:rtl/>
        </w:rPr>
      </w:pPr>
      <w:r w:rsidRPr="00B96E01">
        <w:rPr>
          <w:rFonts w:cs="David" w:hint="cs"/>
          <w:rtl/>
        </w:rPr>
        <w:t xml:space="preserve">        את לא סומכת על ועדת האתיקה.</w:t>
      </w:r>
    </w:p>
    <w:p w14:paraId="001E7DBF" w14:textId="77777777" w:rsidR="00B96E01" w:rsidRPr="00B96E01" w:rsidRDefault="00B96E01" w:rsidP="00B96E01">
      <w:pPr>
        <w:tabs>
          <w:tab w:val="left" w:pos="1421"/>
        </w:tabs>
        <w:bidi/>
        <w:jc w:val="both"/>
        <w:rPr>
          <w:rFonts w:cs="David" w:hint="cs"/>
          <w:rtl/>
        </w:rPr>
      </w:pPr>
    </w:p>
    <w:p w14:paraId="2CCAB977" w14:textId="77777777" w:rsidR="00B96E01" w:rsidRPr="00B96E01" w:rsidRDefault="00B96E01" w:rsidP="00B96E01">
      <w:pPr>
        <w:bidi/>
        <w:jc w:val="both"/>
        <w:rPr>
          <w:rFonts w:cs="David" w:hint="cs"/>
          <w:rtl/>
        </w:rPr>
      </w:pPr>
      <w:r w:rsidRPr="00B96E01">
        <w:rPr>
          <w:rFonts w:cs="David" w:hint="cs"/>
          <w:u w:val="single"/>
          <w:rtl/>
        </w:rPr>
        <w:t xml:space="preserve">נורית </w:t>
      </w:r>
      <w:proofErr w:type="spellStart"/>
      <w:r w:rsidRPr="00B96E01">
        <w:rPr>
          <w:rFonts w:cs="David" w:hint="cs"/>
          <w:u w:val="single"/>
          <w:rtl/>
        </w:rPr>
        <w:t>אלשטיין</w:t>
      </w:r>
      <w:proofErr w:type="spellEnd"/>
      <w:r w:rsidRPr="00B96E01">
        <w:rPr>
          <w:rFonts w:cs="David" w:hint="cs"/>
          <w:u w:val="single"/>
          <w:rtl/>
        </w:rPr>
        <w:t>:</w:t>
      </w:r>
    </w:p>
    <w:p w14:paraId="7839E318" w14:textId="77777777" w:rsidR="00B96E01" w:rsidRPr="00B96E01" w:rsidRDefault="00B96E01" w:rsidP="00B96E01">
      <w:pPr>
        <w:bidi/>
        <w:jc w:val="both"/>
        <w:rPr>
          <w:rFonts w:cs="David" w:hint="cs"/>
          <w:rtl/>
        </w:rPr>
      </w:pPr>
    </w:p>
    <w:p w14:paraId="5FCA0847" w14:textId="77777777" w:rsidR="00B96E01" w:rsidRPr="00B96E01" w:rsidRDefault="00B96E01" w:rsidP="00B96E01">
      <w:pPr>
        <w:tabs>
          <w:tab w:val="left" w:pos="1421"/>
        </w:tabs>
        <w:bidi/>
        <w:jc w:val="both"/>
        <w:rPr>
          <w:rFonts w:cs="David" w:hint="cs"/>
          <w:rtl/>
        </w:rPr>
      </w:pPr>
      <w:r w:rsidRPr="00B96E01">
        <w:rPr>
          <w:rFonts w:cs="David" w:hint="cs"/>
          <w:rtl/>
        </w:rPr>
        <w:t xml:space="preserve">         ועדת האתיקה היא לא המשענת - - - </w:t>
      </w:r>
    </w:p>
    <w:p w14:paraId="64AC6FAC" w14:textId="77777777" w:rsidR="00B96E01" w:rsidRPr="00B96E01" w:rsidRDefault="00B96E01" w:rsidP="00B96E01">
      <w:pPr>
        <w:tabs>
          <w:tab w:val="left" w:pos="1421"/>
        </w:tabs>
        <w:bidi/>
        <w:jc w:val="both"/>
        <w:rPr>
          <w:rFonts w:cs="David" w:hint="cs"/>
          <w:rtl/>
        </w:rPr>
      </w:pPr>
    </w:p>
    <w:p w14:paraId="4644F832" w14:textId="77777777" w:rsidR="00B96E01" w:rsidRPr="00B96E01" w:rsidRDefault="00B96E01" w:rsidP="00B96E01">
      <w:pPr>
        <w:bidi/>
        <w:jc w:val="both"/>
        <w:rPr>
          <w:rFonts w:cs="David" w:hint="cs"/>
          <w:rtl/>
        </w:rPr>
      </w:pPr>
      <w:r w:rsidRPr="00B96E01">
        <w:rPr>
          <w:rFonts w:cs="David" w:hint="cs"/>
          <w:u w:val="single"/>
          <w:rtl/>
        </w:rPr>
        <w:t>היו"ר דוד טל:</w:t>
      </w:r>
    </w:p>
    <w:p w14:paraId="5EF2606B" w14:textId="77777777" w:rsidR="00B96E01" w:rsidRPr="00B96E01" w:rsidRDefault="00B96E01" w:rsidP="00B96E01">
      <w:pPr>
        <w:bidi/>
        <w:jc w:val="both"/>
        <w:rPr>
          <w:rFonts w:cs="David" w:hint="cs"/>
          <w:rtl/>
        </w:rPr>
      </w:pPr>
    </w:p>
    <w:p w14:paraId="1369C2F0" w14:textId="77777777" w:rsidR="00B96E01" w:rsidRPr="00B96E01" w:rsidRDefault="00B96E01" w:rsidP="00B96E01">
      <w:pPr>
        <w:tabs>
          <w:tab w:val="left" w:pos="1421"/>
        </w:tabs>
        <w:bidi/>
        <w:jc w:val="both"/>
        <w:rPr>
          <w:rFonts w:cs="David" w:hint="cs"/>
          <w:rtl/>
        </w:rPr>
      </w:pPr>
      <w:r w:rsidRPr="00B96E01">
        <w:rPr>
          <w:rFonts w:cs="David" w:hint="cs"/>
          <w:rtl/>
        </w:rPr>
        <w:t xml:space="preserve">        בהמשך למה שכתוב כאן: ועדת האתיקה תוכל לקבוע שמותר לו, אפילו שזה לא מופיע כאן. אין לה סמכות?</w:t>
      </w:r>
    </w:p>
    <w:p w14:paraId="5B683166" w14:textId="77777777" w:rsidR="00B96E01" w:rsidRPr="00B96E01" w:rsidRDefault="00B96E01" w:rsidP="00B96E01">
      <w:pPr>
        <w:tabs>
          <w:tab w:val="left" w:pos="1421"/>
        </w:tabs>
        <w:bidi/>
        <w:jc w:val="both"/>
        <w:rPr>
          <w:rFonts w:cs="David" w:hint="cs"/>
          <w:rtl/>
        </w:rPr>
      </w:pPr>
    </w:p>
    <w:p w14:paraId="473C0972" w14:textId="77777777" w:rsidR="00B96E01" w:rsidRPr="00B96E01" w:rsidRDefault="00B96E01" w:rsidP="00B96E01">
      <w:pPr>
        <w:bidi/>
        <w:jc w:val="both"/>
        <w:rPr>
          <w:rFonts w:cs="David" w:hint="cs"/>
          <w:rtl/>
        </w:rPr>
      </w:pPr>
      <w:r w:rsidRPr="00B96E01">
        <w:rPr>
          <w:rFonts w:cs="David" w:hint="cs"/>
          <w:u w:val="single"/>
          <w:rtl/>
        </w:rPr>
        <w:t xml:space="preserve">נורית </w:t>
      </w:r>
      <w:proofErr w:type="spellStart"/>
      <w:r w:rsidRPr="00B96E01">
        <w:rPr>
          <w:rFonts w:cs="David" w:hint="cs"/>
          <w:u w:val="single"/>
          <w:rtl/>
        </w:rPr>
        <w:t>אלשטיין</w:t>
      </w:r>
      <w:proofErr w:type="spellEnd"/>
      <w:r w:rsidRPr="00B96E01">
        <w:rPr>
          <w:rFonts w:cs="David" w:hint="cs"/>
          <w:u w:val="single"/>
          <w:rtl/>
        </w:rPr>
        <w:t>:</w:t>
      </w:r>
    </w:p>
    <w:p w14:paraId="654329C3" w14:textId="77777777" w:rsidR="00B96E01" w:rsidRPr="00B96E01" w:rsidRDefault="00B96E01" w:rsidP="00B96E01">
      <w:pPr>
        <w:bidi/>
        <w:jc w:val="both"/>
        <w:rPr>
          <w:rFonts w:cs="David" w:hint="cs"/>
          <w:rtl/>
        </w:rPr>
      </w:pPr>
    </w:p>
    <w:p w14:paraId="5CA60564" w14:textId="77777777" w:rsidR="00B96E01" w:rsidRPr="00B96E01" w:rsidRDefault="00B96E01" w:rsidP="00B96E01">
      <w:pPr>
        <w:bidi/>
        <w:jc w:val="both"/>
        <w:rPr>
          <w:rFonts w:cs="David" w:hint="cs"/>
          <w:rtl/>
        </w:rPr>
      </w:pPr>
      <w:r w:rsidRPr="00B96E01">
        <w:rPr>
          <w:rFonts w:cs="David" w:hint="cs"/>
          <w:rtl/>
        </w:rPr>
        <w:t xml:space="preserve">          לא. ועדת האתיקה מוסמכת לפרט. </w:t>
      </w:r>
    </w:p>
    <w:p w14:paraId="6829A837" w14:textId="77777777" w:rsidR="00B96E01" w:rsidRPr="00B96E01" w:rsidRDefault="00B96E01" w:rsidP="00B96E01">
      <w:pPr>
        <w:bidi/>
        <w:jc w:val="both"/>
        <w:rPr>
          <w:rFonts w:cs="David" w:hint="cs"/>
          <w:rtl/>
        </w:rPr>
      </w:pPr>
    </w:p>
    <w:p w14:paraId="21272C7C" w14:textId="77777777" w:rsidR="00B96E01" w:rsidRPr="00B96E01" w:rsidRDefault="00B96E01" w:rsidP="00B96E01">
      <w:pPr>
        <w:bidi/>
        <w:jc w:val="both"/>
        <w:rPr>
          <w:rFonts w:cs="David" w:hint="cs"/>
          <w:rtl/>
        </w:rPr>
      </w:pPr>
      <w:proofErr w:type="spellStart"/>
      <w:r w:rsidRPr="00B96E01">
        <w:rPr>
          <w:rFonts w:cs="David" w:hint="cs"/>
          <w:u w:val="single"/>
          <w:rtl/>
        </w:rPr>
        <w:t>סוזי</w:t>
      </w:r>
      <w:proofErr w:type="spellEnd"/>
      <w:r w:rsidRPr="00B96E01">
        <w:rPr>
          <w:rFonts w:cs="David" w:hint="cs"/>
          <w:u w:val="single"/>
          <w:rtl/>
        </w:rPr>
        <w:t xml:space="preserve"> נבות:</w:t>
      </w:r>
    </w:p>
    <w:p w14:paraId="76E2571A" w14:textId="77777777" w:rsidR="00B96E01" w:rsidRPr="00B96E01" w:rsidRDefault="00B96E01" w:rsidP="00B96E01">
      <w:pPr>
        <w:bidi/>
        <w:jc w:val="both"/>
        <w:rPr>
          <w:rFonts w:cs="David" w:hint="cs"/>
          <w:rtl/>
        </w:rPr>
      </w:pPr>
    </w:p>
    <w:p w14:paraId="64347A47" w14:textId="77777777" w:rsidR="00B96E01" w:rsidRPr="00B96E01" w:rsidRDefault="00B96E01" w:rsidP="00B96E01">
      <w:pPr>
        <w:tabs>
          <w:tab w:val="left" w:pos="1421"/>
        </w:tabs>
        <w:bidi/>
        <w:jc w:val="both"/>
        <w:rPr>
          <w:rFonts w:cs="David" w:hint="cs"/>
          <w:rtl/>
        </w:rPr>
      </w:pPr>
      <w:r w:rsidRPr="00B96E01">
        <w:rPr>
          <w:rFonts w:cs="David" w:hint="cs"/>
          <w:rtl/>
        </w:rPr>
        <w:t xml:space="preserve">         יש לה סמכות כללית לסטות מכל הכללים וליצור הסדר חריג בנושא מסוים. </w:t>
      </w:r>
    </w:p>
    <w:p w14:paraId="4C43DD1E" w14:textId="77777777" w:rsidR="00B96E01" w:rsidRPr="00B96E01" w:rsidRDefault="00B96E01" w:rsidP="00B96E01">
      <w:pPr>
        <w:tabs>
          <w:tab w:val="left" w:pos="1421"/>
        </w:tabs>
        <w:bidi/>
        <w:jc w:val="both"/>
        <w:rPr>
          <w:rFonts w:cs="David" w:hint="cs"/>
          <w:rtl/>
        </w:rPr>
      </w:pPr>
    </w:p>
    <w:p w14:paraId="6286B43E" w14:textId="77777777" w:rsidR="00B96E01" w:rsidRPr="00B96E01" w:rsidRDefault="00B96E01" w:rsidP="00B96E01">
      <w:pPr>
        <w:bidi/>
        <w:jc w:val="both"/>
        <w:rPr>
          <w:rFonts w:cs="David" w:hint="cs"/>
          <w:rtl/>
        </w:rPr>
      </w:pPr>
      <w:r w:rsidRPr="00B96E01">
        <w:rPr>
          <w:rFonts w:cs="David" w:hint="cs"/>
          <w:u w:val="single"/>
          <w:rtl/>
        </w:rPr>
        <w:t>היו"ר דוד טל:</w:t>
      </w:r>
    </w:p>
    <w:p w14:paraId="64BDA163" w14:textId="77777777" w:rsidR="00B96E01" w:rsidRPr="00B96E01" w:rsidRDefault="00B96E01" w:rsidP="00B96E01">
      <w:pPr>
        <w:tabs>
          <w:tab w:val="left" w:pos="1421"/>
        </w:tabs>
        <w:bidi/>
        <w:jc w:val="both"/>
        <w:rPr>
          <w:rFonts w:cs="David" w:hint="cs"/>
          <w:rtl/>
        </w:rPr>
      </w:pPr>
    </w:p>
    <w:p w14:paraId="59E53E43" w14:textId="77777777" w:rsidR="00B96E01" w:rsidRPr="00B96E01" w:rsidRDefault="00B96E01" w:rsidP="00B96E01">
      <w:pPr>
        <w:tabs>
          <w:tab w:val="left" w:pos="1421"/>
        </w:tabs>
        <w:bidi/>
        <w:jc w:val="both"/>
        <w:rPr>
          <w:rFonts w:cs="David" w:hint="cs"/>
          <w:rtl/>
        </w:rPr>
      </w:pPr>
      <w:r w:rsidRPr="00B96E01">
        <w:rPr>
          <w:rFonts w:cs="David" w:hint="cs"/>
          <w:rtl/>
        </w:rPr>
        <w:t xml:space="preserve">         אם יש לה הסדר כזה זה פתח למקרים חריגים. אני חושב שזה נותן איזושהי תשובה - - - </w:t>
      </w:r>
    </w:p>
    <w:p w14:paraId="4A926E60" w14:textId="77777777" w:rsidR="00B96E01" w:rsidRPr="00B96E01" w:rsidRDefault="00B96E01" w:rsidP="00B96E01">
      <w:pPr>
        <w:tabs>
          <w:tab w:val="left" w:pos="1421"/>
        </w:tabs>
        <w:bidi/>
        <w:jc w:val="both"/>
        <w:rPr>
          <w:rFonts w:cs="David" w:hint="cs"/>
          <w:rtl/>
        </w:rPr>
      </w:pPr>
    </w:p>
    <w:p w14:paraId="6EA13123" w14:textId="77777777" w:rsidR="00B96E01" w:rsidRPr="00B96E01" w:rsidRDefault="00B96E01" w:rsidP="00B96E01">
      <w:pPr>
        <w:bidi/>
        <w:jc w:val="both"/>
        <w:rPr>
          <w:rFonts w:cs="David" w:hint="cs"/>
          <w:rtl/>
        </w:rPr>
      </w:pPr>
      <w:r w:rsidRPr="00B96E01">
        <w:rPr>
          <w:rFonts w:cs="David" w:hint="cs"/>
          <w:u w:val="single"/>
          <w:rtl/>
        </w:rPr>
        <w:t>אורי אריאל:</w:t>
      </w:r>
    </w:p>
    <w:p w14:paraId="38E70ADE" w14:textId="77777777" w:rsidR="00B96E01" w:rsidRPr="00B96E01" w:rsidRDefault="00B96E01" w:rsidP="00B96E01">
      <w:pPr>
        <w:bidi/>
        <w:jc w:val="both"/>
        <w:rPr>
          <w:rFonts w:cs="David" w:hint="cs"/>
          <w:rtl/>
        </w:rPr>
      </w:pPr>
    </w:p>
    <w:p w14:paraId="1298C9EE" w14:textId="77777777" w:rsidR="00B96E01" w:rsidRPr="00B96E01" w:rsidRDefault="00B96E01" w:rsidP="00B96E01">
      <w:pPr>
        <w:tabs>
          <w:tab w:val="left" w:pos="1421"/>
        </w:tabs>
        <w:bidi/>
        <w:jc w:val="both"/>
        <w:rPr>
          <w:rFonts w:cs="David" w:hint="cs"/>
          <w:rtl/>
        </w:rPr>
      </w:pPr>
      <w:r w:rsidRPr="00B96E01">
        <w:rPr>
          <w:rFonts w:cs="David" w:hint="cs"/>
          <w:rtl/>
        </w:rPr>
        <w:t xml:space="preserve">         לא בעיני. </w:t>
      </w:r>
    </w:p>
    <w:p w14:paraId="0A877CCA" w14:textId="77777777" w:rsidR="00B96E01" w:rsidRPr="00B96E01" w:rsidRDefault="00B96E01" w:rsidP="00B96E01">
      <w:pPr>
        <w:bidi/>
        <w:jc w:val="both"/>
        <w:rPr>
          <w:rFonts w:cs="David" w:hint="cs"/>
          <w:rtl/>
        </w:rPr>
      </w:pPr>
      <w:r w:rsidRPr="00B96E01">
        <w:rPr>
          <w:rFonts w:cs="David" w:hint="cs"/>
          <w:u w:val="single"/>
          <w:rtl/>
        </w:rPr>
        <w:t>היו"ר דוד טל:</w:t>
      </w:r>
    </w:p>
    <w:p w14:paraId="0ACB163F" w14:textId="77777777" w:rsidR="00B96E01" w:rsidRPr="00B96E01" w:rsidRDefault="00B96E01" w:rsidP="00B96E01">
      <w:pPr>
        <w:bidi/>
        <w:jc w:val="both"/>
        <w:rPr>
          <w:rFonts w:cs="David" w:hint="cs"/>
          <w:rtl/>
        </w:rPr>
      </w:pPr>
    </w:p>
    <w:p w14:paraId="2C211F97" w14:textId="77777777" w:rsidR="00B96E01" w:rsidRPr="00B96E01" w:rsidRDefault="00B96E01" w:rsidP="00B96E01">
      <w:pPr>
        <w:tabs>
          <w:tab w:val="left" w:pos="1421"/>
        </w:tabs>
        <w:bidi/>
        <w:jc w:val="both"/>
        <w:rPr>
          <w:rFonts w:cs="David" w:hint="cs"/>
          <w:rtl/>
        </w:rPr>
      </w:pPr>
      <w:r w:rsidRPr="00B96E01">
        <w:rPr>
          <w:rFonts w:cs="David" w:hint="cs"/>
          <w:rtl/>
        </w:rPr>
        <w:t xml:space="preserve">          לא ניצלתי את הרוב, לא הצבענו על זה. תודה רבה, אני רוצה להודות למשתתפים, פרופ' נבות, נורית, ארבל, תודה רבה, הישיבה נעולה. </w:t>
      </w:r>
    </w:p>
    <w:p w14:paraId="0DC5C03F" w14:textId="77777777" w:rsidR="00B96E01" w:rsidRPr="00B96E01" w:rsidRDefault="00B96E01" w:rsidP="00B96E01">
      <w:pPr>
        <w:bidi/>
        <w:jc w:val="both"/>
        <w:rPr>
          <w:rFonts w:cs="David" w:hint="cs"/>
          <w:rtl/>
        </w:rPr>
      </w:pPr>
    </w:p>
    <w:p w14:paraId="766CE2F0" w14:textId="77777777" w:rsidR="00B96E01" w:rsidRPr="00B96E01" w:rsidRDefault="00B96E01" w:rsidP="00B96E01">
      <w:pPr>
        <w:bidi/>
        <w:jc w:val="both"/>
        <w:rPr>
          <w:rFonts w:cs="David" w:hint="cs"/>
          <w:b/>
          <w:bCs/>
          <w:u w:val="single"/>
          <w:rtl/>
        </w:rPr>
      </w:pPr>
      <w:r w:rsidRPr="00B96E01">
        <w:rPr>
          <w:rFonts w:cs="David" w:hint="cs"/>
          <w:b/>
          <w:bCs/>
          <w:u w:val="single"/>
          <w:rtl/>
        </w:rPr>
        <w:t>הישיבה ננעלה ב-11:50</w:t>
      </w:r>
    </w:p>
    <w:p w14:paraId="4A4AF7EA" w14:textId="77777777" w:rsidR="00552A80" w:rsidRPr="00B96E01" w:rsidRDefault="00552A80" w:rsidP="00B96E01">
      <w:pPr>
        <w:bidi/>
        <w:jc w:val="both"/>
        <w:rPr>
          <w:rFonts w:cs="David"/>
        </w:rPr>
      </w:pPr>
    </w:p>
    <w:sectPr w:rsidR="00552A80" w:rsidRPr="00B96E01" w:rsidSect="00B96E01">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879C3" w14:textId="77777777" w:rsidR="00000000" w:rsidRDefault="0027565E">
      <w:r>
        <w:separator/>
      </w:r>
    </w:p>
  </w:endnote>
  <w:endnote w:type="continuationSeparator" w:id="0">
    <w:p w14:paraId="1E7718DD" w14:textId="77777777" w:rsidR="00000000" w:rsidRDefault="00275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5A70C" w14:textId="77777777" w:rsidR="00000000" w:rsidRDefault="0027565E">
      <w:r>
        <w:separator/>
      </w:r>
    </w:p>
  </w:footnote>
  <w:footnote w:type="continuationSeparator" w:id="0">
    <w:p w14:paraId="01929782" w14:textId="77777777" w:rsidR="00000000" w:rsidRDefault="00275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1618" w14:textId="77777777" w:rsidR="00B96E01" w:rsidRDefault="00B96E0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D5B556E" w14:textId="77777777" w:rsidR="00B96E01" w:rsidRDefault="00B96E01">
    <w:pPr>
      <w:pStyle w:val="Header"/>
      <w:ind w:right="360"/>
      <w:jc w:val="both"/>
      <w:rPr>
        <w:rtl/>
      </w:rPr>
    </w:pPr>
  </w:p>
  <w:p w14:paraId="33E95E70" w14:textId="77777777" w:rsidR="00B96E01" w:rsidRDefault="00B96E01"/>
  <w:p w14:paraId="1AD8C3BC" w14:textId="77777777" w:rsidR="00B96E01" w:rsidRDefault="00B96E01"/>
  <w:p w14:paraId="08D9BCFF" w14:textId="77777777" w:rsidR="00B96E01" w:rsidRDefault="00B96E01"/>
  <w:p w14:paraId="243430DF" w14:textId="77777777" w:rsidR="00B96E01" w:rsidRDefault="00B96E01"/>
  <w:p w14:paraId="01439144" w14:textId="77777777" w:rsidR="00B96E01" w:rsidRDefault="00B96E01"/>
  <w:p w14:paraId="18287E4D" w14:textId="77777777" w:rsidR="00B96E01" w:rsidRDefault="00B96E01"/>
  <w:p w14:paraId="648203F9" w14:textId="77777777" w:rsidR="00B96E01" w:rsidRDefault="00B96E01"/>
  <w:p w14:paraId="6ADF4F0B" w14:textId="77777777" w:rsidR="00B96E01" w:rsidRDefault="00B96E01"/>
  <w:p w14:paraId="13E84A97" w14:textId="77777777" w:rsidR="00B96E01" w:rsidRDefault="00B96E0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7943E" w14:textId="77777777" w:rsidR="00B96E01" w:rsidRDefault="00B96E0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21</w:t>
    </w:r>
    <w:r>
      <w:rPr>
        <w:rStyle w:val="PageNumber"/>
        <w:rtl/>
      </w:rPr>
      <w:fldChar w:fldCharType="end"/>
    </w:r>
  </w:p>
  <w:p w14:paraId="254EBA0F" w14:textId="77777777" w:rsidR="00B96E01" w:rsidRDefault="00B96E01">
    <w:pPr>
      <w:pStyle w:val="Header"/>
      <w:ind w:right="360"/>
      <w:jc w:val="both"/>
      <w:rPr>
        <w:rStyle w:val="PageNumber"/>
        <w:rFonts w:hint="cs"/>
        <w:rtl/>
      </w:rPr>
    </w:pPr>
    <w:r>
      <w:rPr>
        <w:rtl/>
      </w:rPr>
      <w:t>ועדת</w:t>
    </w:r>
    <w:r>
      <w:rPr>
        <w:rStyle w:val="PageNumber"/>
        <w:rFonts w:hint="cs"/>
        <w:rtl/>
      </w:rPr>
      <w:t xml:space="preserve"> הכנסת</w:t>
    </w:r>
  </w:p>
  <w:p w14:paraId="58449961" w14:textId="77777777" w:rsidR="00B96E01" w:rsidRDefault="00B96E01">
    <w:pPr>
      <w:pStyle w:val="Header"/>
      <w:ind w:right="360"/>
      <w:jc w:val="both"/>
      <w:rPr>
        <w:rStyle w:val="PageNumber"/>
        <w:rFonts w:hint="cs"/>
        <w:rtl/>
      </w:rPr>
    </w:pPr>
    <w:r>
      <w:rPr>
        <w:rStyle w:val="PageNumber"/>
        <w:rFonts w:hint="cs"/>
        <w:rtl/>
      </w:rPr>
      <w:t>1.1.2008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9847פרוטוקול_ישיבת_ועדה.doc"/>
    <w:docVar w:name="StartMode" w:val="3"/>
  </w:docVars>
  <w:rsids>
    <w:rsidRoot w:val="001541F6"/>
    <w:rsid w:val="001541F6"/>
    <w:rsid w:val="001C48F4"/>
    <w:rsid w:val="0027565E"/>
    <w:rsid w:val="00552A80"/>
    <w:rsid w:val="00965806"/>
    <w:rsid w:val="00B96E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65DAED"/>
  <w15:chartTrackingRefBased/>
  <w15:docId w15:val="{78E81FB5-6C69-4903-8C3D-30CE4407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96E01"/>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B96E01"/>
  </w:style>
  <w:style w:type="paragraph" w:styleId="Header">
    <w:name w:val="header"/>
    <w:basedOn w:val="Normal"/>
    <w:rsid w:val="00B96E01"/>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4389</Words>
  <Characters>25019</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